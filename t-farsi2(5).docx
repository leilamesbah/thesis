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F104FD" w14:textId="77777777" w:rsidR="00E433D6" w:rsidRPr="003244F1" w:rsidRDefault="00E433D6" w:rsidP="004C6E4E">
      <w:pPr>
        <w:jc w:val="center"/>
        <w:rPr>
          <w:rFonts w:asciiTheme="minorHAnsi" w:hAnsiTheme="minorHAnsi" w:cs="B Zar"/>
          <w:rtl/>
          <w:lang w:bidi="fa-IR"/>
        </w:rPr>
      </w:pPr>
    </w:p>
    <w:sdt>
      <w:sdtPr>
        <w:rPr>
          <w:rtl/>
          <w:lang w:bidi="ar-BH"/>
        </w:rPr>
        <w:alias w:val="1"/>
        <w:tag w:val="1"/>
        <w:id w:val="34781849"/>
        <w:lock w:val="sdtContentLocked"/>
        <w:placeholder>
          <w:docPart w:val="0695A7AA257746FB84727B1651AF46F0"/>
        </w:placeholder>
      </w:sdtPr>
      <w:sdtEndPr>
        <w:rPr>
          <w:rFonts w:cs="B Zar"/>
          <w:b/>
          <w:bCs/>
          <w:sz w:val="26"/>
          <w:szCs w:val="26"/>
          <w:vertAlign w:val="superscript"/>
        </w:rPr>
      </w:sdtEndPr>
      <w:sdtContent>
        <w:p w14:paraId="69596394" w14:textId="77777777" w:rsidR="007B61DE" w:rsidRPr="00FE7F93" w:rsidRDefault="007B61DE" w:rsidP="007B61DE">
          <w:pPr>
            <w:jc w:val="center"/>
            <w:rPr>
              <w:rtl/>
              <w:lang w:bidi="ar-BH"/>
            </w:rPr>
          </w:pPr>
          <w:r w:rsidRPr="00FE7F93">
            <w:rPr>
              <w:noProof/>
            </w:rPr>
            <w:drawing>
              <wp:inline distT="0" distB="0" distL="0" distR="0" wp14:anchorId="25956BBD" wp14:editId="705306ED">
                <wp:extent cx="1065366" cy="8572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077720" cy="867191"/>
                        </a:xfrm>
                        <a:prstGeom prst="rect">
                          <a:avLst/>
                        </a:prstGeom>
                        <a:ln>
                          <a:noFill/>
                        </a:ln>
                      </pic:spPr>
                    </pic:pic>
                  </a:graphicData>
                </a:graphic>
              </wp:inline>
            </w:drawing>
          </w:r>
        </w:p>
        <w:p w14:paraId="254E26C5" w14:textId="77777777" w:rsidR="007B61DE" w:rsidRPr="002102BB" w:rsidRDefault="007B61DE" w:rsidP="007B61DE">
          <w:pPr>
            <w:spacing w:line="276" w:lineRule="auto"/>
            <w:jc w:val="center"/>
            <w:rPr>
              <w:rFonts w:cs="B Zar"/>
              <w:b/>
              <w:bCs/>
              <w:sz w:val="26"/>
              <w:szCs w:val="26"/>
              <w:rtl/>
              <w:lang w:bidi="ar-BH"/>
            </w:rPr>
          </w:pPr>
          <w:r w:rsidRPr="00FE7F93">
            <w:rPr>
              <w:rFonts w:cs="B Zar"/>
              <w:b/>
              <w:bCs/>
              <w:sz w:val="26"/>
              <w:szCs w:val="26"/>
              <w:rtl/>
              <w:lang w:bidi="ar-BH"/>
            </w:rPr>
            <w:t>دانشگاه الزهرا</w:t>
          </w:r>
          <w:r w:rsidRPr="00FE7F93">
            <w:rPr>
              <w:rFonts w:cs="B Zar"/>
              <w:b/>
              <w:bCs/>
              <w:sz w:val="26"/>
              <w:szCs w:val="26"/>
              <w:vertAlign w:val="superscript"/>
              <w:rtl/>
              <w:lang w:bidi="ar-BH"/>
            </w:rPr>
            <w:t>(س)</w:t>
          </w:r>
        </w:p>
      </w:sdtContent>
    </w:sdt>
    <w:tbl>
      <w:tblPr>
        <w:tblW w:w="5000" w:type="pct"/>
        <w:tblCellMar>
          <w:left w:w="0" w:type="dxa"/>
          <w:right w:w="15" w:type="dxa"/>
        </w:tblCellMar>
        <w:tblLook w:val="04A0" w:firstRow="1" w:lastRow="0" w:firstColumn="1" w:lastColumn="0" w:noHBand="0" w:noVBand="1"/>
      </w:tblPr>
      <w:tblGrid>
        <w:gridCol w:w="217"/>
        <w:gridCol w:w="8301"/>
      </w:tblGrid>
      <w:tr w:rsidR="00B141E9" w:rsidRPr="00932AD5" w14:paraId="786CDEA7" w14:textId="77777777" w:rsidTr="00932AD5">
        <w:tc>
          <w:tcPr>
            <w:tcW w:w="0" w:type="auto"/>
            <w:vAlign w:val="center"/>
            <w:hideMark/>
          </w:tcPr>
          <w:p w14:paraId="65DE2B18" w14:textId="77777777" w:rsidR="00932AD5" w:rsidRPr="00932AD5" w:rsidRDefault="00932AD5" w:rsidP="00932AD5">
            <w:pPr>
              <w:bidi w:val="0"/>
              <w:rPr>
                <w:rFonts w:eastAsia="Times New Roman" w:cs="Times New Roman"/>
              </w:rPr>
            </w:pPr>
            <w:r w:rsidRPr="00932AD5">
              <w:rPr>
                <w:rFonts w:eastAsia="Times New Roman" w:cs="Times New Roman"/>
              </w:rPr>
              <w:t> </w:t>
            </w:r>
          </w:p>
        </w:tc>
        <w:tc>
          <w:tcPr>
            <w:tcW w:w="0" w:type="auto"/>
            <w:vAlign w:val="center"/>
            <w:hideMark/>
          </w:tcPr>
          <w:p w14:paraId="172819A7" w14:textId="65850902" w:rsidR="00932AD5" w:rsidRPr="00932AD5" w:rsidRDefault="00B141E9" w:rsidP="00B141E9">
            <w:pPr>
              <w:jc w:val="center"/>
              <w:rPr>
                <w:rFonts w:eastAsia="Times New Roman" w:cs="Times New Roman"/>
                <w:lang w:bidi="fa-IR"/>
              </w:rPr>
            </w:pPr>
            <w:r>
              <w:rPr>
                <w:rFonts w:cs="B Zar" w:hint="cs"/>
                <w:b/>
                <w:bCs/>
                <w:rtl/>
                <w:lang w:bidi="ar-BH"/>
              </w:rPr>
              <w:t xml:space="preserve">دانشکده </w:t>
            </w:r>
            <w:r w:rsidR="00932AD5" w:rsidRPr="00932AD5">
              <w:rPr>
                <w:rFonts w:cs="B Zar"/>
                <w:b/>
                <w:bCs/>
                <w:rtl/>
                <w:lang w:bidi="ar-BH"/>
              </w:rPr>
              <w:t>علوم تربيتي و روانشناسي</w:t>
            </w:r>
          </w:p>
        </w:tc>
      </w:tr>
    </w:tbl>
    <w:p w14:paraId="05253950" w14:textId="77777777" w:rsidR="00842D4F" w:rsidRPr="002102BB" w:rsidRDefault="00842D4F" w:rsidP="007B61DE">
      <w:pPr>
        <w:spacing w:line="276" w:lineRule="auto"/>
        <w:jc w:val="center"/>
        <w:rPr>
          <w:rFonts w:cs="B Nazanin"/>
          <w:sz w:val="20"/>
          <w:szCs w:val="20"/>
          <w:lang w:bidi="ar-BH"/>
        </w:rPr>
      </w:pPr>
    </w:p>
    <w:p w14:paraId="00147607" w14:textId="77777777" w:rsidR="00842D4F" w:rsidRPr="002102BB" w:rsidRDefault="00842D4F" w:rsidP="007B61DE">
      <w:pPr>
        <w:spacing w:line="276" w:lineRule="auto"/>
        <w:jc w:val="center"/>
        <w:rPr>
          <w:rFonts w:cs="B Nazanin"/>
          <w:sz w:val="20"/>
          <w:szCs w:val="20"/>
          <w:rtl/>
          <w:lang w:bidi="ar-BH"/>
        </w:rPr>
      </w:pPr>
    </w:p>
    <w:p w14:paraId="2C00945B" w14:textId="4B7B2C08" w:rsidR="007B61DE" w:rsidRPr="002102BB" w:rsidRDefault="007B61DE" w:rsidP="007B61DE">
      <w:pPr>
        <w:spacing w:line="276" w:lineRule="auto"/>
        <w:jc w:val="center"/>
        <w:rPr>
          <w:rFonts w:cs="B Zar"/>
          <w:b/>
          <w:bCs/>
          <w:rtl/>
          <w:lang w:bidi="ar-BH"/>
        </w:rPr>
      </w:pPr>
      <w:r w:rsidRPr="002102BB">
        <w:rPr>
          <w:rFonts w:cs="B Zar"/>
          <w:b/>
          <w:bCs/>
          <w:rtl/>
          <w:lang w:bidi="ar-BH"/>
        </w:rPr>
        <w:t>پایان</w:t>
      </w:r>
      <w:r w:rsidRPr="002102BB">
        <w:rPr>
          <w:rFonts w:cs="B Zar"/>
          <w:b/>
          <w:bCs/>
          <w:lang w:bidi="ar-BH"/>
        </w:rPr>
        <w:softHyphen/>
      </w:r>
      <w:r w:rsidRPr="002102BB">
        <w:rPr>
          <w:rFonts w:cs="B Zar"/>
          <w:b/>
          <w:bCs/>
          <w:rtl/>
          <w:lang w:bidi="ar-BH"/>
        </w:rPr>
        <w:t xml:space="preserve">نامه کارشناسی ارشد </w:t>
      </w:r>
    </w:p>
    <w:p w14:paraId="2D48282D" w14:textId="51287C98" w:rsidR="007B61DE" w:rsidRPr="002102BB" w:rsidRDefault="007B61DE" w:rsidP="007B61DE">
      <w:pPr>
        <w:spacing w:line="276" w:lineRule="auto"/>
        <w:jc w:val="center"/>
        <w:rPr>
          <w:rFonts w:cs="B Zar"/>
          <w:b/>
          <w:bCs/>
          <w:rtl/>
          <w:lang w:bidi="ar-BH"/>
        </w:rPr>
      </w:pPr>
      <w:r w:rsidRPr="002102BB">
        <w:rPr>
          <w:rFonts w:cs="B Zar"/>
          <w:b/>
          <w:bCs/>
          <w:rtl/>
          <w:lang w:bidi="ar-BH"/>
        </w:rPr>
        <w:t xml:space="preserve">رشته </w:t>
      </w:r>
      <w:r w:rsidR="00E149DC">
        <w:rPr>
          <w:rFonts w:cs="B Zar" w:hint="cs"/>
          <w:b/>
          <w:bCs/>
          <w:rtl/>
          <w:lang w:bidi="ar-BH"/>
        </w:rPr>
        <w:t xml:space="preserve">مدیریت آموزشی </w:t>
      </w:r>
    </w:p>
    <w:p w14:paraId="0059F802" w14:textId="77777777" w:rsidR="00842D4F" w:rsidRDefault="00842D4F" w:rsidP="007B61DE">
      <w:pPr>
        <w:spacing w:before="360"/>
        <w:jc w:val="center"/>
        <w:rPr>
          <w:rFonts w:cs="B Zar"/>
          <w:b/>
          <w:bCs/>
          <w:sz w:val="40"/>
          <w:szCs w:val="40"/>
          <w:rtl/>
          <w:lang w:bidi="ar-BH"/>
        </w:rPr>
      </w:pPr>
    </w:p>
    <w:p w14:paraId="7DF76951" w14:textId="77777777" w:rsidR="00E149DC" w:rsidRPr="002102BB" w:rsidRDefault="00E149DC" w:rsidP="007B61DE">
      <w:pPr>
        <w:spacing w:before="360"/>
        <w:jc w:val="center"/>
        <w:rPr>
          <w:rFonts w:cs="B Zar"/>
          <w:b/>
          <w:bCs/>
          <w:sz w:val="40"/>
          <w:szCs w:val="40"/>
          <w:rtl/>
          <w:lang w:bidi="ar-BH"/>
        </w:rPr>
      </w:pPr>
    </w:p>
    <w:sdt>
      <w:sdtPr>
        <w:rPr>
          <w:rFonts w:cs="B Zar"/>
          <w:b/>
          <w:bCs/>
          <w:sz w:val="36"/>
          <w:szCs w:val="36"/>
          <w:rtl/>
          <w:lang w:bidi="ar-BH"/>
        </w:rPr>
        <w:alias w:val="1"/>
        <w:tag w:val="1"/>
        <w:id w:val="-238332149"/>
        <w:lock w:val="sdtContentLocked"/>
        <w:placeholder>
          <w:docPart w:val="0695A7AA257746FB84727B1651AF46F0"/>
        </w:placeholder>
      </w:sdtPr>
      <w:sdtEndPr/>
      <w:sdtContent>
        <w:p w14:paraId="168C1548" w14:textId="77777777" w:rsidR="007B61DE" w:rsidRPr="002102BB" w:rsidRDefault="007B61DE" w:rsidP="0028244C">
          <w:pPr>
            <w:jc w:val="center"/>
            <w:rPr>
              <w:rFonts w:cs="B Zar"/>
              <w:b/>
              <w:bCs/>
              <w:sz w:val="36"/>
              <w:szCs w:val="36"/>
              <w:rtl/>
              <w:lang w:bidi="ar-BH"/>
            </w:rPr>
          </w:pPr>
          <w:r w:rsidRPr="00FE7F93">
            <w:rPr>
              <w:rFonts w:cs="B Zar"/>
              <w:b/>
              <w:bCs/>
              <w:sz w:val="36"/>
              <w:szCs w:val="36"/>
              <w:rtl/>
              <w:lang w:bidi="ar-BH"/>
            </w:rPr>
            <w:t>عنوان</w:t>
          </w:r>
        </w:p>
      </w:sdtContent>
    </w:sdt>
    <w:p w14:paraId="1719399C" w14:textId="38A90D1A" w:rsidR="007B61DE" w:rsidRPr="002102BB" w:rsidRDefault="00463DFF" w:rsidP="0028244C">
      <w:pPr>
        <w:jc w:val="center"/>
        <w:rPr>
          <w:rFonts w:cs="B Zar"/>
          <w:b/>
          <w:bCs/>
          <w:sz w:val="36"/>
          <w:szCs w:val="36"/>
          <w:rtl/>
          <w:lang w:bidi="ar-BH"/>
        </w:rPr>
      </w:pPr>
      <w:r>
        <w:rPr>
          <w:rFonts w:cs="B Zar" w:hint="cs"/>
          <w:b/>
          <w:bCs/>
          <w:sz w:val="36"/>
          <w:szCs w:val="36"/>
          <w:rtl/>
          <w:lang w:bidi="ar-BH"/>
        </w:rPr>
        <w:t>شناسایی شایستگی‌های مدیر آموزشی به‌مثابه طراح محیط کالبدی یادگیری</w:t>
      </w:r>
    </w:p>
    <w:p w14:paraId="3DC3DE56" w14:textId="77777777" w:rsidR="0028244C" w:rsidRPr="002102BB" w:rsidRDefault="0028244C" w:rsidP="007B61DE">
      <w:pPr>
        <w:spacing w:before="600"/>
        <w:jc w:val="center"/>
        <w:rPr>
          <w:rFonts w:cs="B Zar"/>
          <w:b/>
          <w:bCs/>
          <w:lang w:bidi="ar-BH"/>
        </w:rPr>
      </w:pPr>
    </w:p>
    <w:sdt>
      <w:sdtPr>
        <w:rPr>
          <w:rFonts w:cs="B Zar" w:hint="cs"/>
          <w:b/>
          <w:bCs/>
          <w:rtl/>
          <w:lang w:bidi="ar-BH"/>
        </w:rPr>
        <w:alias w:val="1"/>
        <w:tag w:val="1"/>
        <w:id w:val="-1541272781"/>
        <w:lock w:val="sdtContentLocked"/>
        <w:placeholder>
          <w:docPart w:val="0695A7AA257746FB84727B1651AF46F0"/>
        </w:placeholder>
      </w:sdtPr>
      <w:sdtEndPr/>
      <w:sdtContent>
        <w:p w14:paraId="1E354BE9" w14:textId="77777777" w:rsidR="007B61DE" w:rsidRPr="002102BB" w:rsidRDefault="002A2069" w:rsidP="007B61DE">
          <w:pPr>
            <w:spacing w:before="600"/>
            <w:jc w:val="center"/>
            <w:rPr>
              <w:rFonts w:cs="B Zar"/>
              <w:b/>
              <w:bCs/>
              <w:rtl/>
              <w:lang w:bidi="ar-BH"/>
            </w:rPr>
          </w:pPr>
          <w:r w:rsidRPr="00FE7F93">
            <w:rPr>
              <w:rFonts w:cs="B Zar" w:hint="cs"/>
              <w:b/>
              <w:bCs/>
              <w:rtl/>
              <w:lang w:bidi="ar-BH"/>
            </w:rPr>
            <w:t>دانشجو</w:t>
          </w:r>
        </w:p>
      </w:sdtContent>
    </w:sdt>
    <w:p w14:paraId="7DADFE4F" w14:textId="2382A42E" w:rsidR="007B61DE" w:rsidRPr="002102BB" w:rsidRDefault="00E9259D" w:rsidP="007B61DE">
      <w:pPr>
        <w:jc w:val="center"/>
        <w:rPr>
          <w:rFonts w:cs="B Zar"/>
          <w:b/>
          <w:bCs/>
          <w:sz w:val="28"/>
          <w:szCs w:val="28"/>
          <w:lang w:bidi="ar-BH"/>
        </w:rPr>
      </w:pPr>
      <w:r>
        <w:rPr>
          <w:rFonts w:cs="B Zar" w:hint="cs"/>
          <w:b/>
          <w:bCs/>
          <w:sz w:val="28"/>
          <w:szCs w:val="28"/>
          <w:rtl/>
          <w:lang w:bidi="ar-BH"/>
        </w:rPr>
        <w:t>لیلا مصباح</w:t>
      </w:r>
    </w:p>
    <w:p w14:paraId="170226A5" w14:textId="77777777" w:rsidR="007B61DE" w:rsidRPr="002102BB" w:rsidRDefault="007B61DE" w:rsidP="007B61DE">
      <w:pPr>
        <w:spacing w:before="600"/>
        <w:jc w:val="center"/>
        <w:rPr>
          <w:rFonts w:cs="B Zar"/>
          <w:b/>
          <w:bCs/>
          <w:sz w:val="20"/>
          <w:szCs w:val="20"/>
          <w:lang w:bidi="ar-BH"/>
        </w:rPr>
      </w:pPr>
    </w:p>
    <w:p w14:paraId="48914ADA" w14:textId="0A9014CA" w:rsidR="007B61DE" w:rsidRPr="002102BB" w:rsidRDefault="007B61DE" w:rsidP="007B61DE">
      <w:pPr>
        <w:spacing w:before="600"/>
        <w:jc w:val="center"/>
        <w:rPr>
          <w:rFonts w:cs="B Zar"/>
          <w:b/>
          <w:bCs/>
          <w:lang w:bidi="ar-BH"/>
        </w:rPr>
      </w:pPr>
      <w:r w:rsidRPr="002102BB">
        <w:rPr>
          <w:rFonts w:cs="B Zar"/>
          <w:b/>
          <w:bCs/>
          <w:rtl/>
          <w:lang w:bidi="ar-BH"/>
        </w:rPr>
        <w:t xml:space="preserve">استاد راهنما </w:t>
      </w:r>
    </w:p>
    <w:p w14:paraId="08F16EE8" w14:textId="7F08AADE" w:rsidR="007B61DE" w:rsidRPr="002102BB" w:rsidRDefault="00622BD7" w:rsidP="00B37707">
      <w:pPr>
        <w:jc w:val="center"/>
        <w:rPr>
          <w:rFonts w:cs="B Zar"/>
          <w:b/>
          <w:bCs/>
          <w:sz w:val="28"/>
          <w:szCs w:val="28"/>
          <w:rtl/>
          <w:lang w:bidi="ar-BH"/>
        </w:rPr>
      </w:pPr>
      <w:r w:rsidRPr="002102BB">
        <w:rPr>
          <w:rFonts w:cs="B Zar" w:hint="cs"/>
          <w:b/>
          <w:bCs/>
          <w:sz w:val="28"/>
          <w:szCs w:val="28"/>
          <w:rtl/>
          <w:lang w:bidi="fa-IR"/>
        </w:rPr>
        <w:t xml:space="preserve">دکتر </w:t>
      </w:r>
      <w:r w:rsidR="006752E3">
        <w:rPr>
          <w:rFonts w:cs="B Zar" w:hint="cs"/>
          <w:b/>
          <w:bCs/>
          <w:sz w:val="28"/>
          <w:szCs w:val="28"/>
          <w:rtl/>
          <w:lang w:bidi="fa-IR"/>
        </w:rPr>
        <w:t xml:space="preserve">فریبا </w:t>
      </w:r>
      <w:proofErr w:type="spellStart"/>
      <w:r w:rsidR="006752E3">
        <w:rPr>
          <w:rFonts w:cs="B Zar" w:hint="cs"/>
          <w:b/>
          <w:bCs/>
          <w:sz w:val="28"/>
          <w:szCs w:val="28"/>
          <w:rtl/>
          <w:lang w:bidi="fa-IR"/>
        </w:rPr>
        <w:t>عدلی</w:t>
      </w:r>
      <w:proofErr w:type="spellEnd"/>
    </w:p>
    <w:p w14:paraId="5C088675" w14:textId="77777777" w:rsidR="007B61DE" w:rsidRPr="002102BB" w:rsidRDefault="007B61DE" w:rsidP="007B61DE">
      <w:pPr>
        <w:jc w:val="center"/>
        <w:rPr>
          <w:rFonts w:cs="B Zar"/>
          <w:sz w:val="32"/>
          <w:szCs w:val="32"/>
          <w:lang w:bidi="ar-BH"/>
        </w:rPr>
      </w:pPr>
    </w:p>
    <w:p w14:paraId="4E1B2C11" w14:textId="77777777" w:rsidR="00FB4117" w:rsidRPr="002102BB" w:rsidRDefault="00FB4117" w:rsidP="007B61DE">
      <w:pPr>
        <w:jc w:val="center"/>
        <w:rPr>
          <w:rFonts w:cs="B Zar"/>
          <w:sz w:val="32"/>
          <w:szCs w:val="32"/>
          <w:lang w:bidi="ar-BH"/>
        </w:rPr>
      </w:pPr>
    </w:p>
    <w:p w14:paraId="037661CB" w14:textId="77777777" w:rsidR="00842D4F" w:rsidRPr="002102BB" w:rsidRDefault="00842D4F" w:rsidP="007B61DE">
      <w:pPr>
        <w:jc w:val="center"/>
        <w:rPr>
          <w:rFonts w:cs="B Zar"/>
          <w:sz w:val="32"/>
          <w:szCs w:val="32"/>
          <w:lang w:bidi="ar-BH"/>
        </w:rPr>
      </w:pPr>
    </w:p>
    <w:p w14:paraId="6F926583" w14:textId="5DA8CE24" w:rsidR="0028244C" w:rsidRPr="002102BB" w:rsidRDefault="006752E3" w:rsidP="002102BB">
      <w:pPr>
        <w:spacing w:after="160" w:line="259" w:lineRule="auto"/>
        <w:jc w:val="center"/>
        <w:rPr>
          <w:rFonts w:cs="B Zar"/>
          <w:b/>
          <w:bCs/>
          <w:rtl/>
          <w:lang w:bidi="fa-IR"/>
        </w:rPr>
      </w:pPr>
      <w:r>
        <w:rPr>
          <w:rFonts w:cs="B Zar" w:hint="cs"/>
          <w:b/>
          <w:bCs/>
          <w:rtl/>
          <w:lang w:bidi="ar-BH"/>
        </w:rPr>
        <w:t>شهریورماه سال 1402</w:t>
      </w:r>
    </w:p>
    <w:p w14:paraId="240D299A" w14:textId="77777777" w:rsidR="009D3DD4" w:rsidRPr="002102BB" w:rsidRDefault="009D3DD4" w:rsidP="007B61DE">
      <w:pPr>
        <w:spacing w:after="160" w:line="259" w:lineRule="auto"/>
        <w:jc w:val="center"/>
        <w:rPr>
          <w:rFonts w:cs="B Zar"/>
          <w:b/>
          <w:bCs/>
          <w:sz w:val="20"/>
          <w:szCs w:val="20"/>
          <w:rtl/>
          <w:lang w:bidi="ar-BH"/>
        </w:rPr>
        <w:sectPr w:rsidR="009D3DD4" w:rsidRPr="002102BB" w:rsidSect="00A47F48">
          <w:headerReference w:type="even" r:id="rId9"/>
          <w:footnotePr>
            <w:numRestart w:val="eachPage"/>
          </w:footnotePr>
          <w:type w:val="oddPage"/>
          <w:pgSz w:w="11906" w:h="16838" w:code="9"/>
          <w:pgMar w:top="825" w:right="1418" w:bottom="1418" w:left="1418" w:header="425" w:footer="238" w:gutter="567"/>
          <w:cols w:space="708"/>
          <w:bidi/>
          <w:rtlGutter/>
          <w:docGrid w:linePitch="360"/>
        </w:sectPr>
      </w:pPr>
    </w:p>
    <w:tbl>
      <w:tblPr>
        <w:tblStyle w:val="TableGrid"/>
        <w:tblpPr w:leftFromText="180" w:rightFromText="180" w:vertAnchor="text" w:horzAnchor="margin" w:tblpX="-890" w:tblpY="369"/>
        <w:tblW w:w="10060" w:type="dxa"/>
        <w:tblLook w:val="04A0" w:firstRow="1" w:lastRow="0" w:firstColumn="1" w:lastColumn="0" w:noHBand="0" w:noVBand="1"/>
      </w:tblPr>
      <w:tblGrid>
        <w:gridCol w:w="5098"/>
        <w:gridCol w:w="4962"/>
      </w:tblGrid>
      <w:tr w:rsidR="00FE7F93" w:rsidRPr="004B56E1" w14:paraId="63743A94" w14:textId="77777777" w:rsidTr="0052178B">
        <w:trPr>
          <w:trHeight w:val="518"/>
        </w:trPr>
        <w:tc>
          <w:tcPr>
            <w:tcW w:w="10060" w:type="dxa"/>
            <w:gridSpan w:val="2"/>
            <w:vAlign w:val="center"/>
          </w:tcPr>
          <w:bookmarkStart w:id="0" w:name="_Hlk59613723"/>
          <w:p w14:paraId="2801ADC6" w14:textId="3E33D6F0" w:rsidR="00FE7F93" w:rsidRPr="004B56E1" w:rsidRDefault="00E9558E" w:rsidP="0052178B">
            <w:pPr>
              <w:bidi w:val="0"/>
              <w:spacing w:after="160" w:line="259" w:lineRule="auto"/>
              <w:rPr>
                <w:rFonts w:asciiTheme="majorBidi" w:hAnsiTheme="majorBidi" w:cstheme="majorBidi"/>
                <w:highlight w:val="yellow"/>
                <w:rtl/>
                <w:lang w:bidi="fa-IR"/>
              </w:rPr>
            </w:pPr>
            <w:sdt>
              <w:sdtPr>
                <w:rPr>
                  <w:rFonts w:asciiTheme="majorBidi" w:hAnsiTheme="majorBidi" w:cstheme="majorBidi"/>
                  <w:b/>
                  <w:bCs/>
                  <w:sz w:val="28"/>
                  <w:szCs w:val="26"/>
                  <w:lang w:bidi="ar-BH"/>
                </w:rPr>
                <w:alias w:val="1"/>
                <w:tag w:val="1"/>
                <w:id w:val="201995252"/>
                <w:lock w:val="contentLocked"/>
                <w:placeholder>
                  <w:docPart w:val="DA1E1790AA6A479983C262CC8A427F90"/>
                </w:placeholder>
              </w:sdtPr>
              <w:sdtEndPr/>
              <w:sdtContent>
                <w:r w:rsidR="00FE7F93" w:rsidRPr="00810B22">
                  <w:rPr>
                    <w:rFonts w:asciiTheme="majorBidi" w:hAnsiTheme="majorBidi" w:cstheme="majorBidi"/>
                    <w:b/>
                    <w:bCs/>
                    <w:sz w:val="28"/>
                    <w:szCs w:val="26"/>
                    <w:lang w:bidi="ar-BH"/>
                  </w:rPr>
                  <w:t>Title</w:t>
                </w:r>
              </w:sdtContent>
            </w:sdt>
            <w:r w:rsidR="00FE7F93" w:rsidRPr="00810B22">
              <w:rPr>
                <w:rFonts w:asciiTheme="majorBidi" w:hAnsiTheme="majorBidi" w:cstheme="majorBidi"/>
                <w:sz w:val="28"/>
                <w:szCs w:val="26"/>
                <w:lang w:bidi="ar-BH"/>
              </w:rPr>
              <w:t>:</w:t>
            </w:r>
            <w:r w:rsidR="00751058">
              <w:rPr>
                <w:rFonts w:asciiTheme="majorBidi" w:hAnsiTheme="majorBidi" w:cstheme="majorBidi" w:hint="cs"/>
                <w:sz w:val="28"/>
                <w:szCs w:val="26"/>
                <w:rtl/>
                <w:lang w:bidi="ar-BH"/>
              </w:rPr>
              <w:t xml:space="preserve"> </w:t>
            </w:r>
            <w:r w:rsidR="00751058" w:rsidRPr="0039797C">
              <w:t xml:space="preserve"> Identify the co</w:t>
            </w:r>
            <w:r w:rsidR="00751058">
              <w:rPr>
                <w:rFonts w:asciiTheme="minorHAnsi" w:hAnsiTheme="minorHAnsi"/>
              </w:rPr>
              <w:t>mpetencies</w:t>
            </w:r>
            <w:r w:rsidR="00751058" w:rsidRPr="0039797C">
              <w:t xml:space="preserve"> of an educational administrator as a learning environment designer</w:t>
            </w:r>
          </w:p>
        </w:tc>
      </w:tr>
      <w:tr w:rsidR="00FE7F93" w:rsidRPr="004B56E1" w14:paraId="50E0ABA9" w14:textId="77777777" w:rsidTr="0052178B">
        <w:trPr>
          <w:trHeight w:val="467"/>
        </w:trPr>
        <w:tc>
          <w:tcPr>
            <w:tcW w:w="5098" w:type="dxa"/>
            <w:vAlign w:val="center"/>
          </w:tcPr>
          <w:p w14:paraId="7CF81BB3" w14:textId="193D62C1" w:rsidR="00FE7F93" w:rsidRPr="004B56E1" w:rsidRDefault="00E9558E" w:rsidP="0052178B">
            <w:pPr>
              <w:bidi w:val="0"/>
              <w:spacing w:after="160" w:line="259" w:lineRule="auto"/>
              <w:rPr>
                <w:rFonts w:asciiTheme="majorBidi" w:hAnsiTheme="majorBidi" w:cstheme="majorBidi"/>
                <w:highlight w:val="yellow"/>
                <w:lang w:bidi="ar-BH"/>
              </w:rPr>
            </w:pPr>
            <w:sdt>
              <w:sdtPr>
                <w:rPr>
                  <w:rFonts w:asciiTheme="majorBidi" w:hAnsiTheme="majorBidi" w:cstheme="majorBidi"/>
                  <w:b/>
                  <w:bCs/>
                  <w:sz w:val="22"/>
                  <w:szCs w:val="22"/>
                  <w:lang w:bidi="ar-BH"/>
                </w:rPr>
                <w:alias w:val="1"/>
                <w:tag w:val="1"/>
                <w:id w:val="927618221"/>
                <w:lock w:val="contentLocked"/>
                <w:placeholder>
                  <w:docPart w:val="DA1E1790AA6A479983C262CC8A427F90"/>
                </w:placeholder>
              </w:sdtPr>
              <w:sdtEndPr/>
              <w:sdtContent>
                <w:r w:rsidR="00FE7F93" w:rsidRPr="00810B22">
                  <w:rPr>
                    <w:rFonts w:asciiTheme="majorBidi" w:hAnsiTheme="majorBidi" w:cstheme="majorBidi"/>
                    <w:b/>
                    <w:bCs/>
                    <w:sz w:val="22"/>
                    <w:szCs w:val="22"/>
                    <w:lang w:bidi="ar-BH"/>
                  </w:rPr>
                  <w:t>Surname</w:t>
                </w:r>
              </w:sdtContent>
            </w:sdt>
            <w:r w:rsidR="00FE7F93" w:rsidRPr="00810B22">
              <w:rPr>
                <w:rFonts w:asciiTheme="majorBidi" w:hAnsiTheme="majorBidi" w:cstheme="majorBidi"/>
                <w:sz w:val="22"/>
                <w:szCs w:val="22"/>
                <w:lang w:bidi="ar-BH"/>
              </w:rPr>
              <w:t>:</w:t>
            </w:r>
            <w:r w:rsidR="00751058">
              <w:rPr>
                <w:rFonts w:asciiTheme="majorBidi" w:hAnsiTheme="majorBidi" w:cstheme="majorBidi"/>
                <w:sz w:val="22"/>
                <w:szCs w:val="22"/>
                <w:lang w:bidi="ar-BH"/>
              </w:rPr>
              <w:t xml:space="preserve"> Mesbah</w:t>
            </w:r>
          </w:p>
        </w:tc>
        <w:tc>
          <w:tcPr>
            <w:tcW w:w="4962" w:type="dxa"/>
            <w:vAlign w:val="center"/>
          </w:tcPr>
          <w:p w14:paraId="554B9D5C" w14:textId="2EC0811C" w:rsidR="00FE7F93" w:rsidRPr="004B56E1" w:rsidRDefault="00E9558E" w:rsidP="0052178B">
            <w:pPr>
              <w:bidi w:val="0"/>
              <w:spacing w:after="160" w:line="259" w:lineRule="auto"/>
              <w:rPr>
                <w:rFonts w:asciiTheme="majorBidi" w:hAnsiTheme="majorBidi" w:cstheme="majorBidi"/>
                <w:highlight w:val="yellow"/>
                <w:lang w:bidi="ar-BH"/>
              </w:rPr>
            </w:pPr>
            <w:sdt>
              <w:sdtPr>
                <w:rPr>
                  <w:rFonts w:asciiTheme="majorBidi" w:hAnsiTheme="majorBidi" w:cstheme="majorBidi"/>
                  <w:b/>
                  <w:bCs/>
                  <w:sz w:val="22"/>
                  <w:szCs w:val="22"/>
                  <w:lang w:bidi="ar-BH"/>
                </w:rPr>
                <w:alias w:val="1"/>
                <w:tag w:val="1"/>
                <w:id w:val="1401180849"/>
                <w:lock w:val="contentLocked"/>
                <w:placeholder>
                  <w:docPart w:val="DA1E1790AA6A479983C262CC8A427F90"/>
                </w:placeholder>
              </w:sdtPr>
              <w:sdtEndPr/>
              <w:sdtContent>
                <w:r w:rsidR="00FE7F93" w:rsidRPr="00810B22">
                  <w:rPr>
                    <w:rFonts w:asciiTheme="majorBidi" w:hAnsiTheme="majorBidi" w:cstheme="majorBidi"/>
                    <w:b/>
                    <w:bCs/>
                    <w:sz w:val="22"/>
                    <w:szCs w:val="22"/>
                    <w:lang w:bidi="ar-BH"/>
                  </w:rPr>
                  <w:t>Name</w:t>
                </w:r>
              </w:sdtContent>
            </w:sdt>
            <w:r w:rsidR="00FE7F93" w:rsidRPr="00810B22">
              <w:rPr>
                <w:rFonts w:asciiTheme="majorBidi" w:hAnsiTheme="majorBidi" w:cstheme="majorBidi"/>
                <w:sz w:val="22"/>
                <w:szCs w:val="22"/>
                <w:lang w:bidi="ar-BH"/>
              </w:rPr>
              <w:t>:</w:t>
            </w:r>
            <w:r w:rsidR="00751058">
              <w:rPr>
                <w:rFonts w:asciiTheme="majorBidi" w:hAnsiTheme="majorBidi" w:cstheme="majorBidi"/>
                <w:sz w:val="22"/>
                <w:szCs w:val="22"/>
                <w:lang w:bidi="ar-BH"/>
              </w:rPr>
              <w:t xml:space="preserve"> Leila</w:t>
            </w:r>
          </w:p>
        </w:tc>
      </w:tr>
      <w:tr w:rsidR="00FE7F93" w:rsidRPr="004B56E1" w14:paraId="11348BDC" w14:textId="77777777" w:rsidTr="0052178B">
        <w:trPr>
          <w:trHeight w:val="934"/>
        </w:trPr>
        <w:tc>
          <w:tcPr>
            <w:tcW w:w="5098" w:type="dxa"/>
          </w:tcPr>
          <w:p w14:paraId="5626590C" w14:textId="23BFC3F6" w:rsidR="00FE7F93" w:rsidRPr="00810B22" w:rsidRDefault="00E9558E" w:rsidP="0052178B">
            <w:pPr>
              <w:bidi w:val="0"/>
              <w:spacing w:after="160"/>
              <w:rPr>
                <w:rFonts w:asciiTheme="majorBidi" w:hAnsiTheme="majorBidi" w:cstheme="majorBidi"/>
                <w:sz w:val="22"/>
                <w:szCs w:val="22"/>
                <w:rtl/>
                <w:lang w:bidi="ar-BH"/>
              </w:rPr>
            </w:pPr>
            <w:sdt>
              <w:sdtPr>
                <w:rPr>
                  <w:rFonts w:asciiTheme="majorBidi" w:hAnsiTheme="majorBidi" w:cstheme="majorBidi"/>
                  <w:b/>
                  <w:bCs/>
                  <w:sz w:val="22"/>
                  <w:szCs w:val="22"/>
                  <w:lang w:bidi="ar-BH"/>
                </w:rPr>
                <w:alias w:val="1"/>
                <w:tag w:val="1"/>
                <w:id w:val="-1913850736"/>
                <w:lock w:val="contentLocked"/>
                <w:placeholder>
                  <w:docPart w:val="DA1E1790AA6A479983C262CC8A427F90"/>
                </w:placeholder>
              </w:sdtPr>
              <w:sdtEndPr/>
              <w:sdtContent>
                <w:r w:rsidR="00FE7F93" w:rsidRPr="00810B22">
                  <w:rPr>
                    <w:rFonts w:asciiTheme="majorBidi" w:hAnsiTheme="majorBidi" w:cstheme="majorBidi"/>
                    <w:b/>
                    <w:bCs/>
                    <w:sz w:val="22"/>
                    <w:szCs w:val="22"/>
                    <w:lang w:bidi="ar-BH"/>
                  </w:rPr>
                  <w:t>First Supervisor</w:t>
                </w:r>
              </w:sdtContent>
            </w:sdt>
            <w:r w:rsidR="00FE7F93" w:rsidRPr="00810B22">
              <w:rPr>
                <w:rFonts w:asciiTheme="majorBidi" w:hAnsiTheme="majorBidi" w:cstheme="majorBidi"/>
                <w:sz w:val="22"/>
                <w:szCs w:val="22"/>
                <w:lang w:bidi="ar-BH"/>
              </w:rPr>
              <w:t>:</w:t>
            </w:r>
            <w:r w:rsidR="00751058">
              <w:rPr>
                <w:rFonts w:asciiTheme="majorBidi" w:hAnsiTheme="majorBidi" w:cstheme="majorBidi"/>
                <w:sz w:val="22"/>
                <w:szCs w:val="22"/>
                <w:lang w:bidi="ar-BH"/>
              </w:rPr>
              <w:t xml:space="preserve"> </w:t>
            </w:r>
            <w:r w:rsidR="0080147E">
              <w:rPr>
                <w:rFonts w:asciiTheme="majorBidi" w:hAnsiTheme="majorBidi" w:cstheme="majorBidi"/>
                <w:sz w:val="22"/>
                <w:szCs w:val="22"/>
                <w:lang w:bidi="ar-BH"/>
              </w:rPr>
              <w:t>Dr. Fariba Adli</w:t>
            </w:r>
          </w:p>
          <w:p w14:paraId="1832F55B" w14:textId="0D991308" w:rsidR="00FE7F93" w:rsidRPr="00810B22" w:rsidRDefault="00E9558E" w:rsidP="0052178B">
            <w:pPr>
              <w:bidi w:val="0"/>
              <w:spacing w:after="160"/>
              <w:rPr>
                <w:rFonts w:asciiTheme="majorBidi" w:hAnsiTheme="majorBidi" w:cstheme="majorBidi"/>
                <w:lang w:bidi="ar-BH"/>
              </w:rPr>
            </w:pPr>
            <w:sdt>
              <w:sdtPr>
                <w:rPr>
                  <w:rFonts w:asciiTheme="majorBidi" w:hAnsiTheme="majorBidi" w:cstheme="majorBidi"/>
                  <w:b/>
                  <w:bCs/>
                  <w:sz w:val="22"/>
                  <w:szCs w:val="22"/>
                  <w:lang w:bidi="ar-BH"/>
                </w:rPr>
                <w:alias w:val="1"/>
                <w:tag w:val="1"/>
                <w:id w:val="1889296656"/>
                <w:lock w:val="contentLocked"/>
                <w:placeholder>
                  <w:docPart w:val="DA1E1790AA6A479983C262CC8A427F90"/>
                </w:placeholder>
              </w:sdtPr>
              <w:sdtEndPr/>
              <w:sdtContent>
                <w:r w:rsidR="00FE7F93" w:rsidRPr="00810B22">
                  <w:rPr>
                    <w:rFonts w:asciiTheme="majorBidi" w:hAnsiTheme="majorBidi" w:cstheme="majorBidi"/>
                    <w:b/>
                    <w:bCs/>
                    <w:sz w:val="22"/>
                    <w:szCs w:val="22"/>
                    <w:lang w:bidi="ar-BH"/>
                  </w:rPr>
                  <w:t>Affiliation</w:t>
                </w:r>
              </w:sdtContent>
            </w:sdt>
            <w:r w:rsidR="00FE7F93" w:rsidRPr="00810B22">
              <w:rPr>
                <w:rFonts w:asciiTheme="majorBidi" w:hAnsiTheme="majorBidi" w:cstheme="majorBidi"/>
                <w:sz w:val="22"/>
                <w:szCs w:val="22"/>
                <w:lang w:bidi="ar-BH"/>
              </w:rPr>
              <w:t>: Department</w:t>
            </w:r>
            <w:r w:rsidR="00FE7F93" w:rsidRPr="00810B22">
              <w:rPr>
                <w:rFonts w:asciiTheme="majorBidi" w:hAnsiTheme="majorBidi" w:cstheme="majorBidi"/>
                <w:sz w:val="22"/>
                <w:szCs w:val="22"/>
                <w:rtl/>
                <w:lang w:bidi="ar-BH"/>
              </w:rPr>
              <w:t xml:space="preserve"> </w:t>
            </w:r>
            <w:r w:rsidR="00FE7F93" w:rsidRPr="00810B22">
              <w:rPr>
                <w:rFonts w:asciiTheme="majorBidi" w:hAnsiTheme="majorBidi" w:cstheme="majorBidi"/>
                <w:sz w:val="22"/>
                <w:szCs w:val="22"/>
                <w:lang w:bidi="ar-BH"/>
              </w:rPr>
              <w:t>o</w:t>
            </w:r>
            <w:r w:rsidR="00571C8A">
              <w:rPr>
                <w:rFonts w:asciiTheme="majorBidi" w:hAnsiTheme="majorBidi" w:cstheme="majorBidi"/>
                <w:sz w:val="22"/>
                <w:szCs w:val="22"/>
                <w:lang w:bidi="ar-BH"/>
              </w:rPr>
              <w:t>f Educational administratio</w:t>
            </w:r>
            <w:r w:rsidR="00875F3D">
              <w:rPr>
                <w:rFonts w:asciiTheme="majorBidi" w:hAnsiTheme="majorBidi" w:cstheme="majorBidi"/>
                <w:sz w:val="22"/>
                <w:szCs w:val="22"/>
                <w:lang w:bidi="ar-BH"/>
              </w:rPr>
              <w:t>n</w:t>
            </w:r>
            <w:r w:rsidR="00FE7F93" w:rsidRPr="00810B22">
              <w:rPr>
                <w:rFonts w:asciiTheme="majorBidi" w:hAnsiTheme="majorBidi" w:cstheme="majorBidi"/>
                <w:sz w:val="22"/>
                <w:szCs w:val="22"/>
                <w:lang w:bidi="ar-BH"/>
              </w:rPr>
              <w:t>, Faculty o</w:t>
            </w:r>
            <w:r w:rsidR="00875F3D">
              <w:rPr>
                <w:rFonts w:asciiTheme="majorBidi" w:hAnsiTheme="majorBidi" w:cstheme="majorBidi"/>
                <w:sz w:val="22"/>
                <w:szCs w:val="22"/>
                <w:lang w:bidi="ar-BH"/>
              </w:rPr>
              <w:t xml:space="preserve">f education and </w:t>
            </w:r>
            <w:proofErr w:type="spellStart"/>
            <w:proofErr w:type="gramStart"/>
            <w:r w:rsidR="00875F3D">
              <w:rPr>
                <w:rFonts w:asciiTheme="majorBidi" w:hAnsiTheme="majorBidi" w:cstheme="majorBidi"/>
                <w:sz w:val="22"/>
                <w:szCs w:val="22"/>
                <w:lang w:bidi="ar-BH"/>
              </w:rPr>
              <w:t>psycology</w:t>
            </w:r>
            <w:proofErr w:type="spellEnd"/>
            <w:r w:rsidR="00875F3D">
              <w:rPr>
                <w:rFonts w:asciiTheme="majorBidi" w:hAnsiTheme="majorBidi" w:cstheme="majorBidi"/>
                <w:sz w:val="22"/>
                <w:szCs w:val="22"/>
                <w:lang w:bidi="ar-BH"/>
              </w:rPr>
              <w:t xml:space="preserve"> </w:t>
            </w:r>
            <w:r w:rsidR="00FE7F93" w:rsidRPr="00810B22">
              <w:rPr>
                <w:rFonts w:asciiTheme="majorBidi" w:hAnsiTheme="majorBidi" w:cstheme="majorBidi"/>
                <w:sz w:val="22"/>
                <w:szCs w:val="22"/>
                <w:lang w:bidi="ar-BH"/>
              </w:rPr>
              <w:t>,</w:t>
            </w:r>
            <w:proofErr w:type="gramEnd"/>
            <w:r w:rsidR="00FE7F93" w:rsidRPr="00810B22">
              <w:rPr>
                <w:rFonts w:asciiTheme="majorBidi" w:hAnsiTheme="majorBidi" w:cstheme="majorBidi"/>
                <w:sz w:val="22"/>
                <w:szCs w:val="22"/>
                <w:lang w:bidi="ar-BH"/>
              </w:rPr>
              <w:t xml:space="preserve"> Alzahra University, Tehran, Iran.                     </w:t>
            </w:r>
          </w:p>
        </w:tc>
        <w:tc>
          <w:tcPr>
            <w:tcW w:w="4962" w:type="dxa"/>
          </w:tcPr>
          <w:p w14:paraId="75FB6F49" w14:textId="77777777" w:rsidR="00FE7F93" w:rsidRPr="00810B22" w:rsidRDefault="00E9558E" w:rsidP="0052178B">
            <w:pPr>
              <w:bidi w:val="0"/>
              <w:spacing w:after="160"/>
              <w:rPr>
                <w:rFonts w:asciiTheme="majorBidi" w:hAnsiTheme="majorBidi" w:cstheme="majorBidi"/>
                <w:sz w:val="22"/>
                <w:szCs w:val="22"/>
                <w:rtl/>
                <w:lang w:bidi="ar-BH"/>
              </w:rPr>
            </w:pPr>
            <w:sdt>
              <w:sdtPr>
                <w:rPr>
                  <w:rFonts w:asciiTheme="majorBidi" w:hAnsiTheme="majorBidi" w:cstheme="majorBidi"/>
                  <w:b/>
                  <w:bCs/>
                  <w:sz w:val="22"/>
                  <w:szCs w:val="22"/>
                  <w:lang w:bidi="ar-BH"/>
                </w:rPr>
                <w:alias w:val="1"/>
                <w:tag w:val="1"/>
                <w:id w:val="1575631287"/>
                <w:lock w:val="contentLocked"/>
                <w:placeholder>
                  <w:docPart w:val="DA1E1790AA6A479983C262CC8A427F90"/>
                </w:placeholder>
              </w:sdtPr>
              <w:sdtEndPr/>
              <w:sdtContent>
                <w:r w:rsidR="00FE7F93" w:rsidRPr="00810B22">
                  <w:rPr>
                    <w:rFonts w:asciiTheme="majorBidi" w:hAnsiTheme="majorBidi" w:cstheme="majorBidi"/>
                    <w:b/>
                    <w:bCs/>
                    <w:sz w:val="22"/>
                    <w:szCs w:val="22"/>
                    <w:lang w:bidi="ar-BH"/>
                  </w:rPr>
                  <w:t>Second Supervisor</w:t>
                </w:r>
              </w:sdtContent>
            </w:sdt>
            <w:r w:rsidR="00FE7F93" w:rsidRPr="00810B22">
              <w:rPr>
                <w:rFonts w:asciiTheme="majorBidi" w:hAnsiTheme="majorBidi" w:cstheme="majorBidi"/>
                <w:sz w:val="22"/>
                <w:szCs w:val="22"/>
                <w:lang w:bidi="ar-BH"/>
              </w:rPr>
              <w:t>:</w:t>
            </w:r>
          </w:p>
          <w:p w14:paraId="49E92B72" w14:textId="77777777" w:rsidR="00FE7F93" w:rsidRPr="00810B22" w:rsidRDefault="00E9558E" w:rsidP="0052178B">
            <w:pPr>
              <w:bidi w:val="0"/>
              <w:spacing w:after="160"/>
              <w:rPr>
                <w:rFonts w:asciiTheme="majorBidi" w:hAnsiTheme="majorBidi" w:cstheme="majorBidi"/>
                <w:sz w:val="32"/>
                <w:szCs w:val="32"/>
                <w:rtl/>
                <w:lang w:bidi="fa-IR"/>
              </w:rPr>
            </w:pPr>
            <w:sdt>
              <w:sdtPr>
                <w:rPr>
                  <w:rFonts w:asciiTheme="majorBidi" w:hAnsiTheme="majorBidi" w:cstheme="majorBidi"/>
                  <w:b/>
                  <w:bCs/>
                  <w:sz w:val="22"/>
                  <w:szCs w:val="22"/>
                  <w:lang w:bidi="fa-IR"/>
                </w:rPr>
                <w:alias w:val="1"/>
                <w:tag w:val="1"/>
                <w:id w:val="-475912424"/>
                <w:lock w:val="contentLocked"/>
                <w:placeholder>
                  <w:docPart w:val="DA1E1790AA6A479983C262CC8A427F90"/>
                </w:placeholder>
              </w:sdtPr>
              <w:sdtEndPr/>
              <w:sdtContent>
                <w:r w:rsidR="00FE7F93" w:rsidRPr="00810B22">
                  <w:rPr>
                    <w:rFonts w:asciiTheme="majorBidi" w:hAnsiTheme="majorBidi" w:cstheme="majorBidi"/>
                    <w:b/>
                    <w:bCs/>
                    <w:sz w:val="22"/>
                    <w:szCs w:val="22"/>
                    <w:lang w:bidi="fa-IR"/>
                  </w:rPr>
                  <w:t>Affiliation</w:t>
                </w:r>
              </w:sdtContent>
            </w:sdt>
            <w:r w:rsidR="00FE7F93" w:rsidRPr="00810B22">
              <w:rPr>
                <w:rFonts w:asciiTheme="majorBidi" w:hAnsiTheme="majorBidi" w:cstheme="majorBidi"/>
                <w:sz w:val="22"/>
                <w:szCs w:val="22"/>
                <w:lang w:bidi="fa-IR"/>
              </w:rPr>
              <w:t xml:space="preserve">: </w:t>
            </w:r>
            <w:r w:rsidR="00FE7F93" w:rsidRPr="00810B22">
              <w:rPr>
                <w:rFonts w:asciiTheme="majorBidi" w:hAnsiTheme="majorBidi" w:cstheme="majorBidi"/>
                <w:sz w:val="22"/>
                <w:szCs w:val="22"/>
                <w:lang w:bidi="ar-BH"/>
              </w:rPr>
              <w:t xml:space="preserve">Department of </w:t>
            </w:r>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 xml:space="preserve">, Faculty of </w:t>
            </w:r>
            <w:proofErr w:type="gramStart"/>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w:t>
            </w:r>
            <w:r w:rsidR="00FE7F93" w:rsidRPr="00810B22">
              <w:rPr>
                <w:rFonts w:asciiTheme="majorBidi" w:hAnsiTheme="majorBidi" w:cstheme="majorBidi"/>
                <w:sz w:val="22"/>
                <w:szCs w:val="22"/>
                <w:rtl/>
                <w:lang w:bidi="ar-BH"/>
              </w:rPr>
              <w:t>...</w:t>
            </w:r>
            <w:proofErr w:type="gramEnd"/>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 xml:space="preserve"> (University)</w:t>
            </w:r>
            <w:r w:rsidR="00FE7F93" w:rsidRPr="00810B22">
              <w:rPr>
                <w:rFonts w:asciiTheme="majorBidi" w:hAnsiTheme="majorBidi" w:cstheme="majorBidi"/>
                <w:sz w:val="22"/>
                <w:szCs w:val="22"/>
                <w:rtl/>
                <w:lang w:bidi="fa-IR"/>
              </w:rPr>
              <w:t>....</w:t>
            </w:r>
            <w:r w:rsidR="00FE7F93" w:rsidRPr="00810B22">
              <w:rPr>
                <w:rFonts w:asciiTheme="majorBidi" w:hAnsiTheme="majorBidi" w:cstheme="majorBidi"/>
                <w:sz w:val="22"/>
                <w:szCs w:val="22"/>
                <w:lang w:bidi="ar-BH"/>
              </w:rPr>
              <w:t xml:space="preserve">, </w:t>
            </w:r>
            <w:proofErr w:type="gramStart"/>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w:t>
            </w:r>
            <w:proofErr w:type="gramEnd"/>
            <w:r w:rsidR="00FE7F93" w:rsidRPr="00810B22">
              <w:rPr>
                <w:rFonts w:asciiTheme="majorBidi" w:hAnsiTheme="majorBidi" w:cstheme="majorBidi"/>
                <w:sz w:val="22"/>
                <w:szCs w:val="22"/>
                <w:lang w:bidi="ar-BH"/>
              </w:rPr>
              <w:t xml:space="preserve">city), </w:t>
            </w:r>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(country)</w:t>
            </w:r>
            <w:r w:rsidR="00FE7F93" w:rsidRPr="00810B22">
              <w:rPr>
                <w:rFonts w:asciiTheme="majorBidi" w:hAnsiTheme="majorBidi" w:cstheme="majorBidi"/>
                <w:sz w:val="22"/>
                <w:szCs w:val="22"/>
                <w:rtl/>
                <w:lang w:bidi="ar-BH"/>
              </w:rPr>
              <w:t>...</w:t>
            </w:r>
          </w:p>
        </w:tc>
      </w:tr>
      <w:tr w:rsidR="00FE7F93" w:rsidRPr="004B56E1" w14:paraId="07E1062E" w14:textId="77777777" w:rsidTr="0052178B">
        <w:trPr>
          <w:trHeight w:val="948"/>
        </w:trPr>
        <w:tc>
          <w:tcPr>
            <w:tcW w:w="5098" w:type="dxa"/>
          </w:tcPr>
          <w:p w14:paraId="27E6296D" w14:textId="77777777" w:rsidR="00FE7F93" w:rsidRPr="00773273" w:rsidRDefault="00E9558E" w:rsidP="0052178B">
            <w:pPr>
              <w:bidi w:val="0"/>
              <w:spacing w:after="160"/>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965970950"/>
                <w:lock w:val="contentLocked"/>
                <w:placeholder>
                  <w:docPart w:val="DA1E1790AA6A479983C262CC8A427F90"/>
                </w:placeholder>
              </w:sdtPr>
              <w:sdtEndPr>
                <w:rPr>
                  <w:lang w:bidi="fa-IR"/>
                </w:rPr>
              </w:sdtEndPr>
              <w:sdtContent>
                <w:r w:rsidR="00FE7F93" w:rsidRPr="00773273">
                  <w:rPr>
                    <w:rFonts w:asciiTheme="majorBidi" w:hAnsiTheme="majorBidi" w:cstheme="majorBidi"/>
                    <w:b/>
                    <w:bCs/>
                    <w:sz w:val="22"/>
                    <w:szCs w:val="22"/>
                    <w:lang w:bidi="ar-BH"/>
                  </w:rPr>
                  <w:t>First</w:t>
                </w:r>
                <w:r w:rsidR="00FE7F93" w:rsidRPr="00773273">
                  <w:rPr>
                    <w:rFonts w:asciiTheme="majorBidi" w:hAnsiTheme="majorBidi" w:cstheme="majorBidi"/>
                    <w:b/>
                    <w:bCs/>
                    <w:sz w:val="22"/>
                    <w:szCs w:val="22"/>
                    <w:lang w:bidi="fa-IR"/>
                  </w:rPr>
                  <w:t xml:space="preserve"> Advisor</w:t>
                </w:r>
              </w:sdtContent>
            </w:sdt>
            <w:r w:rsidR="00FE7F93" w:rsidRPr="00773273">
              <w:rPr>
                <w:rFonts w:asciiTheme="majorBidi" w:hAnsiTheme="majorBidi" w:cstheme="majorBidi"/>
                <w:sz w:val="22"/>
                <w:szCs w:val="22"/>
                <w:rtl/>
                <w:lang w:bidi="ar-BH"/>
              </w:rPr>
              <w:t>:</w:t>
            </w:r>
          </w:p>
          <w:p w14:paraId="43CFFE68" w14:textId="3B42FA5F" w:rsidR="00FE7F93" w:rsidRPr="00773273" w:rsidRDefault="00E9558E" w:rsidP="0052178B">
            <w:pPr>
              <w:bidi w:val="0"/>
              <w:spacing w:after="160"/>
              <w:rPr>
                <w:rFonts w:asciiTheme="majorBidi" w:hAnsiTheme="majorBidi" w:cstheme="majorBidi"/>
                <w:sz w:val="22"/>
                <w:szCs w:val="22"/>
                <w:lang w:bidi="ar-BH"/>
              </w:rPr>
            </w:pPr>
            <w:sdt>
              <w:sdtPr>
                <w:rPr>
                  <w:rFonts w:asciiTheme="majorBidi" w:hAnsiTheme="majorBidi" w:cstheme="majorBidi"/>
                  <w:b/>
                  <w:bCs/>
                  <w:sz w:val="22"/>
                  <w:szCs w:val="22"/>
                  <w:lang w:bidi="fa-IR"/>
                </w:rPr>
                <w:alias w:val="1"/>
                <w:tag w:val="1"/>
                <w:id w:val="-280880685"/>
                <w:lock w:val="contentLocked"/>
                <w:placeholder>
                  <w:docPart w:val="DA1E1790AA6A479983C262CC8A427F90"/>
                </w:placeholder>
              </w:sdtPr>
              <w:sdtEndPr/>
              <w:sdtContent>
                <w:r w:rsidR="00FE7F93" w:rsidRPr="00773273">
                  <w:rPr>
                    <w:rFonts w:asciiTheme="majorBidi" w:hAnsiTheme="majorBidi" w:cstheme="majorBidi"/>
                    <w:b/>
                    <w:bCs/>
                    <w:sz w:val="22"/>
                    <w:szCs w:val="22"/>
                    <w:lang w:bidi="fa-IR"/>
                  </w:rPr>
                  <w:t>Affiliation</w:t>
                </w:r>
              </w:sdtContent>
            </w:sdt>
            <w:r w:rsidR="00FE7F93" w:rsidRPr="00773273">
              <w:rPr>
                <w:rFonts w:asciiTheme="majorBidi" w:hAnsiTheme="majorBidi" w:cstheme="majorBidi"/>
                <w:sz w:val="22"/>
                <w:szCs w:val="22"/>
                <w:lang w:bidi="fa-IR"/>
              </w:rPr>
              <w:t xml:space="preserve">: </w:t>
            </w:r>
            <w:r w:rsidR="00FE7F93" w:rsidRPr="00773273">
              <w:rPr>
                <w:rFonts w:asciiTheme="majorBidi" w:hAnsiTheme="majorBidi" w:cstheme="majorBidi"/>
                <w:sz w:val="22"/>
                <w:szCs w:val="22"/>
                <w:lang w:bidi="ar-BH"/>
              </w:rPr>
              <w:t xml:space="preserve">Department </w:t>
            </w:r>
            <w:proofErr w:type="gramStart"/>
            <w:r w:rsidR="00FE7F93" w:rsidRPr="00773273">
              <w:rPr>
                <w:rFonts w:asciiTheme="majorBidi" w:hAnsiTheme="majorBidi" w:cstheme="majorBidi"/>
                <w:sz w:val="22"/>
                <w:szCs w:val="22"/>
                <w:lang w:bidi="ar-BH"/>
              </w:rPr>
              <w:t>o</w:t>
            </w:r>
            <w:r w:rsidR="00875F3D">
              <w:rPr>
                <w:rFonts w:asciiTheme="majorBidi" w:hAnsiTheme="majorBidi" w:cstheme="majorBidi"/>
                <w:sz w:val="22"/>
                <w:szCs w:val="22"/>
                <w:lang w:bidi="ar-BH"/>
              </w:rPr>
              <w:t>f  Educational</w:t>
            </w:r>
            <w:proofErr w:type="gramEnd"/>
            <w:r w:rsidR="00875F3D">
              <w:rPr>
                <w:rFonts w:asciiTheme="majorBidi" w:hAnsiTheme="majorBidi" w:cstheme="majorBidi"/>
                <w:sz w:val="22"/>
                <w:szCs w:val="22"/>
                <w:lang w:bidi="ar-BH"/>
              </w:rPr>
              <w:t xml:space="preserve"> administration</w:t>
            </w:r>
            <w:r w:rsidR="00FE7F93" w:rsidRPr="00773273">
              <w:rPr>
                <w:rFonts w:asciiTheme="majorBidi" w:hAnsiTheme="majorBidi" w:cstheme="majorBidi"/>
                <w:sz w:val="22"/>
                <w:szCs w:val="22"/>
                <w:lang w:bidi="ar-BH"/>
              </w:rPr>
              <w:t xml:space="preserve">, Faculty of </w:t>
            </w:r>
            <w:r w:rsidR="00875F3D">
              <w:rPr>
                <w:rFonts w:asciiTheme="majorBidi" w:hAnsiTheme="majorBidi" w:cstheme="majorBidi"/>
                <w:sz w:val="22"/>
                <w:szCs w:val="22"/>
                <w:lang w:bidi="ar-BH"/>
              </w:rPr>
              <w:t xml:space="preserve"> education and </w:t>
            </w:r>
            <w:proofErr w:type="spellStart"/>
            <w:r w:rsidR="00875F3D">
              <w:rPr>
                <w:rFonts w:asciiTheme="majorBidi" w:hAnsiTheme="majorBidi" w:cstheme="majorBidi"/>
                <w:sz w:val="22"/>
                <w:szCs w:val="22"/>
                <w:lang w:bidi="ar-BH"/>
              </w:rPr>
              <w:t>psycology</w:t>
            </w:r>
            <w:proofErr w:type="spellEnd"/>
            <w:r w:rsidR="00875F3D" w:rsidRPr="00810B22">
              <w:rPr>
                <w:rFonts w:asciiTheme="majorBidi" w:hAnsiTheme="majorBidi" w:cstheme="majorBidi"/>
                <w:sz w:val="22"/>
                <w:szCs w:val="22"/>
                <w:lang w:bidi="ar-BH"/>
              </w:rPr>
              <w:t xml:space="preserve"> Alzahra University, Tehran, Iran.                     </w:t>
            </w:r>
          </w:p>
        </w:tc>
        <w:tc>
          <w:tcPr>
            <w:tcW w:w="4962" w:type="dxa"/>
          </w:tcPr>
          <w:p w14:paraId="1D5FC462" w14:textId="77777777" w:rsidR="00FE7F93" w:rsidRPr="00773273" w:rsidRDefault="00E9558E" w:rsidP="0052178B">
            <w:pPr>
              <w:bidi w:val="0"/>
              <w:spacing w:after="160"/>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1555505690"/>
                <w:lock w:val="contentLocked"/>
                <w:placeholder>
                  <w:docPart w:val="DA1E1790AA6A479983C262CC8A427F90"/>
                </w:placeholder>
              </w:sdtPr>
              <w:sdtEndPr>
                <w:rPr>
                  <w:lang w:bidi="fa-IR"/>
                </w:rPr>
              </w:sdtEndPr>
              <w:sdtContent>
                <w:r w:rsidR="00FE7F93" w:rsidRPr="00773273">
                  <w:rPr>
                    <w:rFonts w:asciiTheme="majorBidi" w:hAnsiTheme="majorBidi" w:cstheme="majorBidi"/>
                    <w:b/>
                    <w:bCs/>
                    <w:sz w:val="22"/>
                    <w:szCs w:val="22"/>
                    <w:lang w:bidi="ar-BH"/>
                  </w:rPr>
                  <w:t>Second</w:t>
                </w:r>
                <w:r w:rsidR="00FE7F93" w:rsidRPr="00773273">
                  <w:rPr>
                    <w:rFonts w:asciiTheme="majorBidi" w:hAnsiTheme="majorBidi" w:cstheme="majorBidi"/>
                    <w:b/>
                    <w:bCs/>
                    <w:sz w:val="22"/>
                    <w:szCs w:val="22"/>
                    <w:lang w:bidi="fa-IR"/>
                  </w:rPr>
                  <w:t xml:space="preserve"> Advisor</w:t>
                </w:r>
              </w:sdtContent>
            </w:sdt>
            <w:r w:rsidR="00FE7F93" w:rsidRPr="00773273">
              <w:rPr>
                <w:rFonts w:asciiTheme="majorBidi" w:hAnsiTheme="majorBidi" w:cstheme="majorBidi"/>
                <w:sz w:val="22"/>
                <w:szCs w:val="22"/>
                <w:rtl/>
                <w:lang w:bidi="ar-BH"/>
              </w:rPr>
              <w:t>:</w:t>
            </w:r>
          </w:p>
          <w:p w14:paraId="7DFDACF4" w14:textId="77777777" w:rsidR="00FE7F93" w:rsidRPr="00773273" w:rsidRDefault="00E9558E" w:rsidP="0052178B">
            <w:pPr>
              <w:bidi w:val="0"/>
              <w:spacing w:after="160"/>
              <w:rPr>
                <w:rFonts w:asciiTheme="majorBidi" w:hAnsiTheme="majorBidi" w:cstheme="majorBidi"/>
                <w:sz w:val="22"/>
                <w:szCs w:val="22"/>
                <w:lang w:bidi="ar-BH"/>
              </w:rPr>
            </w:pPr>
            <w:sdt>
              <w:sdtPr>
                <w:rPr>
                  <w:rFonts w:asciiTheme="majorBidi" w:hAnsiTheme="majorBidi" w:cstheme="majorBidi"/>
                  <w:b/>
                  <w:bCs/>
                  <w:sz w:val="22"/>
                  <w:szCs w:val="22"/>
                  <w:lang w:bidi="fa-IR"/>
                </w:rPr>
                <w:alias w:val="1"/>
                <w:tag w:val="1"/>
                <w:id w:val="-1197694688"/>
                <w:lock w:val="contentLocked"/>
                <w:placeholder>
                  <w:docPart w:val="DA1E1790AA6A479983C262CC8A427F90"/>
                </w:placeholder>
              </w:sdtPr>
              <w:sdtEndPr/>
              <w:sdtContent>
                <w:r w:rsidR="00FE7F93" w:rsidRPr="00773273">
                  <w:rPr>
                    <w:rFonts w:asciiTheme="majorBidi" w:hAnsiTheme="majorBidi" w:cstheme="majorBidi"/>
                    <w:b/>
                    <w:bCs/>
                    <w:sz w:val="22"/>
                    <w:szCs w:val="22"/>
                    <w:lang w:bidi="fa-IR"/>
                  </w:rPr>
                  <w:t>Affiliation</w:t>
                </w:r>
              </w:sdtContent>
            </w:sdt>
            <w:r w:rsidR="00FE7F93" w:rsidRPr="00773273">
              <w:rPr>
                <w:rFonts w:asciiTheme="majorBidi" w:hAnsiTheme="majorBidi" w:cstheme="majorBidi"/>
                <w:sz w:val="22"/>
                <w:szCs w:val="22"/>
                <w:lang w:bidi="fa-IR"/>
              </w:rPr>
              <w:t xml:space="preserve">: </w:t>
            </w:r>
            <w:r w:rsidR="00FE7F93" w:rsidRPr="00773273">
              <w:rPr>
                <w:rFonts w:asciiTheme="majorBidi" w:hAnsiTheme="majorBidi" w:cstheme="majorBidi"/>
                <w:sz w:val="22"/>
                <w:szCs w:val="22"/>
                <w:lang w:bidi="ar-BH"/>
              </w:rPr>
              <w:t xml:space="preserve">Department of </w:t>
            </w:r>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 xml:space="preserve">, Faculty of </w:t>
            </w:r>
            <w:proofErr w:type="gramStart"/>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w:t>
            </w:r>
            <w:r w:rsidR="00FE7F93" w:rsidRPr="00773273">
              <w:rPr>
                <w:rFonts w:asciiTheme="majorBidi" w:hAnsiTheme="majorBidi" w:cstheme="majorBidi"/>
                <w:sz w:val="22"/>
                <w:szCs w:val="22"/>
                <w:rtl/>
                <w:lang w:bidi="ar-BH"/>
              </w:rPr>
              <w:t>...</w:t>
            </w:r>
            <w:proofErr w:type="gramEnd"/>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 xml:space="preserve"> (University)</w:t>
            </w:r>
            <w:r w:rsidR="00FE7F93" w:rsidRPr="00773273">
              <w:rPr>
                <w:rFonts w:asciiTheme="majorBidi" w:hAnsiTheme="majorBidi" w:cstheme="majorBidi"/>
                <w:sz w:val="22"/>
                <w:szCs w:val="22"/>
                <w:rtl/>
                <w:lang w:bidi="fa-IR"/>
              </w:rPr>
              <w:t>....</w:t>
            </w:r>
            <w:r w:rsidR="00FE7F93" w:rsidRPr="00773273">
              <w:rPr>
                <w:rFonts w:asciiTheme="majorBidi" w:hAnsiTheme="majorBidi" w:cstheme="majorBidi"/>
                <w:sz w:val="22"/>
                <w:szCs w:val="22"/>
                <w:lang w:bidi="ar-BH"/>
              </w:rPr>
              <w:t xml:space="preserve">, </w:t>
            </w:r>
            <w:proofErr w:type="gramStart"/>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w:t>
            </w:r>
            <w:proofErr w:type="gramEnd"/>
            <w:r w:rsidR="00FE7F93" w:rsidRPr="00773273">
              <w:rPr>
                <w:rFonts w:asciiTheme="majorBidi" w:hAnsiTheme="majorBidi" w:cstheme="majorBidi"/>
                <w:sz w:val="22"/>
                <w:szCs w:val="22"/>
                <w:lang w:bidi="ar-BH"/>
              </w:rPr>
              <w:t xml:space="preserve">city), </w:t>
            </w:r>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(country)</w:t>
            </w:r>
            <w:r w:rsidR="00FE7F93" w:rsidRPr="00773273">
              <w:rPr>
                <w:rFonts w:asciiTheme="majorBidi" w:hAnsiTheme="majorBidi" w:cstheme="majorBidi"/>
                <w:sz w:val="22"/>
                <w:szCs w:val="22"/>
                <w:rtl/>
                <w:lang w:bidi="ar-BH"/>
              </w:rPr>
              <w:t>...</w:t>
            </w:r>
          </w:p>
        </w:tc>
      </w:tr>
      <w:tr w:rsidR="00FE7F93" w:rsidRPr="004B56E1" w14:paraId="62A7E509" w14:textId="77777777" w:rsidTr="0052178B">
        <w:trPr>
          <w:trHeight w:val="307"/>
        </w:trPr>
        <w:tc>
          <w:tcPr>
            <w:tcW w:w="10060" w:type="dxa"/>
            <w:gridSpan w:val="2"/>
          </w:tcPr>
          <w:p w14:paraId="5EB6B7CD" w14:textId="47498AFE" w:rsidR="00FE7F93" w:rsidRPr="00773273" w:rsidRDefault="00E9558E" w:rsidP="0052178B">
            <w:pPr>
              <w:bidi w:val="0"/>
              <w:spacing w:after="160" w:line="259" w:lineRule="auto"/>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449896102"/>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Degree</w:t>
                </w:r>
              </w:sdtContent>
            </w:sdt>
            <w:r w:rsidR="00FE7F93" w:rsidRPr="00773273">
              <w:rPr>
                <w:rFonts w:asciiTheme="majorBidi" w:hAnsiTheme="majorBidi" w:cstheme="majorBidi"/>
                <w:sz w:val="22"/>
                <w:szCs w:val="22"/>
                <w:lang w:bidi="ar-BH"/>
              </w:rPr>
              <w:t>:</w:t>
            </w:r>
            <w:r w:rsidR="00875F3D">
              <w:rPr>
                <w:rFonts w:asciiTheme="majorBidi" w:hAnsiTheme="majorBidi" w:cstheme="majorBidi"/>
                <w:sz w:val="22"/>
                <w:szCs w:val="22"/>
                <w:lang w:bidi="ar-BH"/>
              </w:rPr>
              <w:t xml:space="preserve"> </w:t>
            </w:r>
            <w:r w:rsidR="00403755">
              <w:rPr>
                <w:rFonts w:asciiTheme="majorBidi" w:hAnsiTheme="majorBidi" w:cstheme="majorBidi"/>
                <w:sz w:val="22"/>
                <w:szCs w:val="22"/>
                <w:lang w:bidi="ar-BH"/>
              </w:rPr>
              <w:t>Masters</w:t>
            </w:r>
          </w:p>
          <w:p w14:paraId="22B609F1" w14:textId="270C895B" w:rsidR="00FE7F93" w:rsidRPr="00773273" w:rsidRDefault="00E9558E" w:rsidP="0052178B">
            <w:pPr>
              <w:bidi w:val="0"/>
              <w:spacing w:after="160" w:line="259" w:lineRule="auto"/>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1295441803"/>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Department</w:t>
                </w:r>
              </w:sdtContent>
            </w:sdt>
            <w:r w:rsidR="00FE7F93" w:rsidRPr="00773273">
              <w:rPr>
                <w:rFonts w:asciiTheme="majorBidi" w:hAnsiTheme="majorBidi" w:cstheme="majorBidi"/>
                <w:sz w:val="22"/>
                <w:szCs w:val="22"/>
                <w:lang w:bidi="ar-BH"/>
              </w:rPr>
              <w:t>:</w:t>
            </w:r>
            <w:r w:rsidR="00875F3D">
              <w:rPr>
                <w:rFonts w:asciiTheme="majorBidi" w:hAnsiTheme="majorBidi" w:cstheme="majorBidi"/>
                <w:sz w:val="22"/>
                <w:szCs w:val="22"/>
                <w:lang w:bidi="ar-BH"/>
              </w:rPr>
              <w:t xml:space="preserve"> Educational </w:t>
            </w:r>
            <w:r w:rsidR="00107A61">
              <w:rPr>
                <w:rFonts w:asciiTheme="majorBidi" w:hAnsiTheme="majorBidi" w:cstheme="majorBidi"/>
                <w:sz w:val="22"/>
                <w:szCs w:val="22"/>
                <w:lang w:bidi="ar-BH"/>
              </w:rPr>
              <w:t>A</w:t>
            </w:r>
            <w:r w:rsidR="00875F3D">
              <w:rPr>
                <w:rFonts w:asciiTheme="majorBidi" w:hAnsiTheme="majorBidi" w:cstheme="majorBidi"/>
                <w:sz w:val="22"/>
                <w:szCs w:val="22"/>
                <w:lang w:bidi="ar-BH"/>
              </w:rPr>
              <w:t>dministration</w:t>
            </w:r>
          </w:p>
          <w:p w14:paraId="3CA82D8E" w14:textId="641F1444" w:rsidR="00FE7F93" w:rsidRPr="00773273" w:rsidRDefault="00E9558E" w:rsidP="0052178B">
            <w:pPr>
              <w:bidi w:val="0"/>
              <w:spacing w:after="160" w:line="259" w:lineRule="auto"/>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1816407751"/>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Faculty</w:t>
                </w:r>
              </w:sdtContent>
            </w:sdt>
            <w:r w:rsidR="00FE7F93" w:rsidRPr="00773273">
              <w:rPr>
                <w:rFonts w:asciiTheme="majorBidi" w:hAnsiTheme="majorBidi" w:cstheme="majorBidi"/>
                <w:sz w:val="22"/>
                <w:szCs w:val="22"/>
                <w:lang w:bidi="ar-BH"/>
              </w:rPr>
              <w:t>:</w:t>
            </w:r>
            <w:r w:rsidR="00107A61">
              <w:rPr>
                <w:rFonts w:asciiTheme="majorBidi" w:hAnsiTheme="majorBidi" w:cstheme="majorBidi"/>
                <w:sz w:val="22"/>
                <w:szCs w:val="22"/>
                <w:lang w:bidi="ar-BH"/>
              </w:rPr>
              <w:t xml:space="preserve">  Education and </w:t>
            </w:r>
            <w:r w:rsidR="00403755">
              <w:rPr>
                <w:rFonts w:asciiTheme="majorBidi" w:hAnsiTheme="majorBidi" w:cstheme="majorBidi" w:hint="cs"/>
                <w:sz w:val="22"/>
                <w:szCs w:val="22"/>
                <w:rtl/>
                <w:lang w:bidi="ar-BH"/>
              </w:rPr>
              <w:t>\</w:t>
            </w:r>
            <w:proofErr w:type="spellStart"/>
            <w:r w:rsidR="00107A61">
              <w:rPr>
                <w:rFonts w:asciiTheme="majorBidi" w:hAnsiTheme="majorBidi" w:cstheme="majorBidi"/>
                <w:sz w:val="22"/>
                <w:szCs w:val="22"/>
                <w:lang w:bidi="ar-BH"/>
              </w:rPr>
              <w:t>sycology</w:t>
            </w:r>
            <w:proofErr w:type="spellEnd"/>
          </w:p>
          <w:sdt>
            <w:sdtPr>
              <w:rPr>
                <w:rFonts w:asciiTheme="majorBidi" w:hAnsiTheme="majorBidi" w:cstheme="majorBidi"/>
                <w:b/>
                <w:bCs/>
                <w:sz w:val="22"/>
                <w:szCs w:val="22"/>
                <w:lang w:bidi="ar-BH"/>
              </w:rPr>
              <w:alias w:val="1"/>
              <w:tag w:val="1"/>
              <w:id w:val="939103461"/>
              <w:lock w:val="contentLocked"/>
              <w:placeholder>
                <w:docPart w:val="DA1E1790AA6A479983C262CC8A427F90"/>
              </w:placeholder>
            </w:sdtPr>
            <w:sdtEndPr/>
            <w:sdtContent>
              <w:p w14:paraId="1AE8739C" w14:textId="77777777" w:rsidR="00FE7F93" w:rsidRPr="004B56E1" w:rsidRDefault="00FE7F93" w:rsidP="0052178B">
                <w:pPr>
                  <w:bidi w:val="0"/>
                  <w:spacing w:after="160" w:line="259" w:lineRule="auto"/>
                  <w:rPr>
                    <w:rFonts w:asciiTheme="majorBidi" w:hAnsiTheme="majorBidi" w:cstheme="majorBidi"/>
                    <w:b/>
                    <w:bCs/>
                    <w:highlight w:val="yellow"/>
                    <w:lang w:bidi="ar-BH"/>
                  </w:rPr>
                </w:pPr>
                <w:r w:rsidRPr="00773273">
                  <w:rPr>
                    <w:rFonts w:asciiTheme="majorBidi" w:hAnsiTheme="majorBidi" w:cstheme="majorBidi"/>
                    <w:b/>
                    <w:bCs/>
                    <w:sz w:val="22"/>
                    <w:szCs w:val="22"/>
                    <w:lang w:bidi="ar-BH"/>
                  </w:rPr>
                  <w:t>Alzahra university</w:t>
                </w:r>
              </w:p>
            </w:sdtContent>
          </w:sdt>
        </w:tc>
      </w:tr>
      <w:tr w:rsidR="00FE7F93" w:rsidRPr="004B56E1" w14:paraId="02558E1D" w14:textId="77777777" w:rsidTr="0052178B">
        <w:trPr>
          <w:trHeight w:val="306"/>
        </w:trPr>
        <w:tc>
          <w:tcPr>
            <w:tcW w:w="5098" w:type="dxa"/>
          </w:tcPr>
          <w:p w14:paraId="5E0A8167" w14:textId="77777777" w:rsidR="00FE7F93" w:rsidRPr="00773273" w:rsidRDefault="00E9558E" w:rsidP="0052178B">
            <w:pPr>
              <w:bidi w:val="0"/>
              <w:spacing w:after="160" w:line="259" w:lineRule="auto"/>
              <w:rPr>
                <w:rFonts w:asciiTheme="majorBidi" w:hAnsiTheme="majorBidi" w:cstheme="majorBidi"/>
                <w:lang w:bidi="ar-BH"/>
              </w:rPr>
            </w:pPr>
            <w:sdt>
              <w:sdtPr>
                <w:rPr>
                  <w:rFonts w:asciiTheme="majorBidi" w:hAnsiTheme="majorBidi" w:cstheme="majorBidi"/>
                  <w:b/>
                  <w:bCs/>
                  <w:sz w:val="22"/>
                  <w:szCs w:val="22"/>
                  <w:lang w:bidi="ar-BH"/>
                </w:rPr>
                <w:alias w:val="1"/>
                <w:tag w:val="1"/>
                <w:id w:val="263581408"/>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Subject</w:t>
                </w:r>
              </w:sdtContent>
            </w:sdt>
            <w:r w:rsidR="00FE7F93" w:rsidRPr="00773273">
              <w:rPr>
                <w:rFonts w:asciiTheme="majorBidi" w:hAnsiTheme="majorBidi" w:cstheme="majorBidi"/>
                <w:sz w:val="22"/>
                <w:szCs w:val="22"/>
                <w:lang w:bidi="ar-BH"/>
              </w:rPr>
              <w:t>:</w:t>
            </w:r>
          </w:p>
        </w:tc>
        <w:tc>
          <w:tcPr>
            <w:tcW w:w="4962" w:type="dxa"/>
          </w:tcPr>
          <w:p w14:paraId="54134547" w14:textId="77777777" w:rsidR="00FE7F93" w:rsidRPr="00773273" w:rsidRDefault="00E9558E" w:rsidP="0052178B">
            <w:pPr>
              <w:bidi w:val="0"/>
              <w:spacing w:after="160" w:line="259" w:lineRule="auto"/>
              <w:rPr>
                <w:rFonts w:asciiTheme="majorBidi" w:hAnsiTheme="majorBidi" w:cstheme="majorBidi"/>
                <w:lang w:bidi="ar-BH"/>
              </w:rPr>
            </w:pPr>
            <w:sdt>
              <w:sdtPr>
                <w:rPr>
                  <w:rFonts w:asciiTheme="majorBidi" w:hAnsiTheme="majorBidi" w:cstheme="majorBidi"/>
                  <w:b/>
                  <w:bCs/>
                  <w:sz w:val="22"/>
                  <w:szCs w:val="22"/>
                  <w:lang w:bidi="ar-BH"/>
                </w:rPr>
                <w:alias w:val="1"/>
                <w:tag w:val="1"/>
                <w:id w:val="485911011"/>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Field</w:t>
                </w:r>
              </w:sdtContent>
            </w:sdt>
            <w:r w:rsidR="00FE7F93" w:rsidRPr="00773273">
              <w:rPr>
                <w:rFonts w:asciiTheme="majorBidi" w:hAnsiTheme="majorBidi" w:cstheme="majorBidi"/>
                <w:sz w:val="22"/>
                <w:szCs w:val="22"/>
                <w:lang w:bidi="ar-BH"/>
              </w:rPr>
              <w:t>:</w:t>
            </w:r>
          </w:p>
        </w:tc>
      </w:tr>
      <w:tr w:rsidR="00FE7F93" w:rsidRPr="004B56E1" w14:paraId="616A44FA" w14:textId="77777777" w:rsidTr="0052178B">
        <w:trPr>
          <w:trHeight w:val="4276"/>
        </w:trPr>
        <w:tc>
          <w:tcPr>
            <w:tcW w:w="10060" w:type="dxa"/>
            <w:gridSpan w:val="2"/>
          </w:tcPr>
          <w:p w14:paraId="27398F6E" w14:textId="77777777" w:rsidR="00FE7F93" w:rsidRPr="00773273" w:rsidRDefault="00E9558E" w:rsidP="0052178B">
            <w:pPr>
              <w:bidi w:val="0"/>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17467958"/>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Abstract</w:t>
                </w:r>
              </w:sdtContent>
            </w:sdt>
            <w:r w:rsidR="00FE7F93" w:rsidRPr="00773273">
              <w:rPr>
                <w:rFonts w:asciiTheme="majorBidi" w:hAnsiTheme="majorBidi" w:cstheme="majorBidi"/>
                <w:sz w:val="22"/>
                <w:szCs w:val="22"/>
                <w:lang w:bidi="ar-BH"/>
              </w:rPr>
              <w:t>:</w:t>
            </w:r>
          </w:p>
          <w:p w14:paraId="66403ED6" w14:textId="77777777" w:rsidR="00FE7F93" w:rsidRPr="00773273" w:rsidRDefault="00FE7F93" w:rsidP="0052178B">
            <w:pPr>
              <w:bidi w:val="0"/>
              <w:rPr>
                <w:rFonts w:asciiTheme="majorBidi" w:hAnsiTheme="majorBidi" w:cstheme="majorBidi"/>
                <w:sz w:val="22"/>
                <w:szCs w:val="22"/>
                <w:lang w:bidi="ar-BH"/>
              </w:rPr>
            </w:pPr>
          </w:p>
          <w:p w14:paraId="49B77A59" w14:textId="77777777" w:rsidR="00FE7F93" w:rsidRPr="00773273" w:rsidRDefault="00FE7F93" w:rsidP="0052178B">
            <w:pPr>
              <w:bidi w:val="0"/>
              <w:rPr>
                <w:rFonts w:asciiTheme="majorBidi" w:hAnsiTheme="majorBidi" w:cstheme="majorBidi"/>
                <w:sz w:val="22"/>
                <w:szCs w:val="22"/>
                <w:lang w:bidi="ar-BH"/>
              </w:rPr>
            </w:pPr>
          </w:p>
          <w:p w14:paraId="1EDD83AC" w14:textId="77777777" w:rsidR="00FE7F93" w:rsidRPr="00773273" w:rsidRDefault="00FE7F93" w:rsidP="0052178B">
            <w:pPr>
              <w:bidi w:val="0"/>
              <w:rPr>
                <w:rFonts w:asciiTheme="majorBidi" w:hAnsiTheme="majorBidi" w:cstheme="majorBidi"/>
                <w:sz w:val="22"/>
                <w:szCs w:val="22"/>
                <w:lang w:bidi="ar-BH"/>
              </w:rPr>
            </w:pPr>
          </w:p>
          <w:p w14:paraId="33112112" w14:textId="77777777" w:rsidR="00FE7F93" w:rsidRPr="00773273" w:rsidRDefault="00FE7F93" w:rsidP="0052178B">
            <w:pPr>
              <w:bidi w:val="0"/>
              <w:rPr>
                <w:rFonts w:asciiTheme="majorBidi" w:hAnsiTheme="majorBidi" w:cstheme="majorBidi"/>
                <w:sz w:val="22"/>
                <w:szCs w:val="22"/>
                <w:lang w:bidi="ar-BH"/>
              </w:rPr>
            </w:pPr>
          </w:p>
          <w:p w14:paraId="332E833C" w14:textId="77777777" w:rsidR="00FE7F93" w:rsidRPr="00773273" w:rsidRDefault="00FE7F93" w:rsidP="0052178B">
            <w:pPr>
              <w:bidi w:val="0"/>
              <w:rPr>
                <w:rFonts w:asciiTheme="majorBidi" w:hAnsiTheme="majorBidi" w:cstheme="majorBidi"/>
                <w:sz w:val="22"/>
                <w:szCs w:val="22"/>
                <w:lang w:bidi="ar-BH"/>
              </w:rPr>
            </w:pPr>
          </w:p>
          <w:p w14:paraId="1A6D6A84" w14:textId="77777777" w:rsidR="00FE7F93" w:rsidRPr="00773273" w:rsidRDefault="00FE7F93" w:rsidP="0052178B">
            <w:pPr>
              <w:bidi w:val="0"/>
              <w:rPr>
                <w:rFonts w:asciiTheme="majorBidi" w:hAnsiTheme="majorBidi" w:cstheme="majorBidi"/>
                <w:sz w:val="22"/>
                <w:szCs w:val="22"/>
                <w:lang w:bidi="ar-BH"/>
              </w:rPr>
            </w:pPr>
          </w:p>
          <w:p w14:paraId="729C1BFF" w14:textId="77777777" w:rsidR="00FE7F93" w:rsidRPr="00773273" w:rsidRDefault="00FE7F93" w:rsidP="0052178B">
            <w:pPr>
              <w:bidi w:val="0"/>
              <w:rPr>
                <w:rFonts w:asciiTheme="majorBidi" w:hAnsiTheme="majorBidi" w:cstheme="majorBidi"/>
                <w:sz w:val="22"/>
                <w:szCs w:val="22"/>
                <w:lang w:bidi="ar-BH"/>
              </w:rPr>
            </w:pPr>
          </w:p>
          <w:p w14:paraId="69EB01DE" w14:textId="77777777" w:rsidR="00FE7F93" w:rsidRPr="00773273" w:rsidRDefault="00FE7F93" w:rsidP="0052178B">
            <w:pPr>
              <w:bidi w:val="0"/>
              <w:rPr>
                <w:rFonts w:asciiTheme="majorBidi" w:hAnsiTheme="majorBidi" w:cstheme="majorBidi"/>
                <w:sz w:val="22"/>
                <w:szCs w:val="22"/>
                <w:lang w:bidi="ar-BH"/>
              </w:rPr>
            </w:pPr>
          </w:p>
          <w:p w14:paraId="77B381C7" w14:textId="77777777" w:rsidR="00FE7F93" w:rsidRPr="00773273" w:rsidRDefault="00FE7F93" w:rsidP="0052178B">
            <w:pPr>
              <w:bidi w:val="0"/>
              <w:rPr>
                <w:rFonts w:asciiTheme="majorBidi" w:hAnsiTheme="majorBidi" w:cstheme="majorBidi"/>
                <w:sz w:val="22"/>
                <w:szCs w:val="22"/>
                <w:lang w:bidi="ar-BH"/>
              </w:rPr>
            </w:pPr>
          </w:p>
          <w:p w14:paraId="3C86B138" w14:textId="77777777" w:rsidR="00FE7F93" w:rsidRPr="00773273" w:rsidRDefault="00FE7F93" w:rsidP="0052178B">
            <w:pPr>
              <w:bidi w:val="0"/>
              <w:rPr>
                <w:rFonts w:asciiTheme="majorBidi" w:hAnsiTheme="majorBidi" w:cstheme="majorBidi"/>
                <w:sz w:val="22"/>
                <w:szCs w:val="22"/>
                <w:rtl/>
                <w:lang w:bidi="ar-BH"/>
              </w:rPr>
            </w:pPr>
          </w:p>
          <w:p w14:paraId="164989FD" w14:textId="77777777" w:rsidR="00FE7F93" w:rsidRPr="00773273" w:rsidRDefault="00FE7F93" w:rsidP="0052178B">
            <w:pPr>
              <w:bidi w:val="0"/>
              <w:rPr>
                <w:rFonts w:asciiTheme="majorBidi" w:hAnsiTheme="majorBidi" w:cstheme="majorBidi"/>
                <w:sz w:val="22"/>
                <w:szCs w:val="22"/>
                <w:rtl/>
                <w:lang w:bidi="ar-BH"/>
              </w:rPr>
            </w:pPr>
          </w:p>
          <w:p w14:paraId="1E3F5DD1" w14:textId="77777777" w:rsidR="00FE7F93" w:rsidRPr="00773273" w:rsidRDefault="00FE7F93" w:rsidP="0052178B">
            <w:pPr>
              <w:bidi w:val="0"/>
              <w:rPr>
                <w:rFonts w:asciiTheme="majorBidi" w:hAnsiTheme="majorBidi" w:cstheme="majorBidi"/>
                <w:sz w:val="22"/>
                <w:szCs w:val="22"/>
                <w:rtl/>
                <w:lang w:bidi="ar-BH"/>
              </w:rPr>
            </w:pPr>
          </w:p>
          <w:p w14:paraId="7FFEE986" w14:textId="77777777" w:rsidR="00FE7F93" w:rsidRPr="00773273" w:rsidRDefault="00FE7F93" w:rsidP="0052178B">
            <w:pPr>
              <w:bidi w:val="0"/>
              <w:rPr>
                <w:rFonts w:asciiTheme="majorBidi" w:hAnsiTheme="majorBidi" w:cstheme="majorBidi"/>
                <w:sz w:val="22"/>
                <w:szCs w:val="22"/>
                <w:rtl/>
                <w:lang w:bidi="ar-BH"/>
              </w:rPr>
            </w:pPr>
          </w:p>
          <w:p w14:paraId="7151A845" w14:textId="77777777" w:rsidR="00FE7F93" w:rsidRPr="00773273" w:rsidRDefault="00FE7F93" w:rsidP="0052178B">
            <w:pPr>
              <w:bidi w:val="0"/>
              <w:rPr>
                <w:rFonts w:asciiTheme="majorBidi" w:hAnsiTheme="majorBidi" w:cstheme="majorBidi"/>
                <w:sz w:val="22"/>
                <w:szCs w:val="22"/>
                <w:rtl/>
                <w:lang w:bidi="ar-BH"/>
              </w:rPr>
            </w:pPr>
          </w:p>
          <w:p w14:paraId="64B1632A" w14:textId="77777777" w:rsidR="00FE7F93" w:rsidRPr="00773273" w:rsidRDefault="00FE7F93" w:rsidP="0052178B">
            <w:pPr>
              <w:bidi w:val="0"/>
              <w:rPr>
                <w:rFonts w:asciiTheme="majorBidi" w:hAnsiTheme="majorBidi" w:cstheme="majorBidi"/>
                <w:sz w:val="22"/>
                <w:szCs w:val="22"/>
                <w:rtl/>
                <w:lang w:bidi="ar-BH"/>
              </w:rPr>
            </w:pPr>
          </w:p>
          <w:p w14:paraId="04362518" w14:textId="77777777" w:rsidR="00FE7F93" w:rsidRPr="00773273" w:rsidRDefault="00FE7F93" w:rsidP="0052178B">
            <w:pPr>
              <w:bidi w:val="0"/>
              <w:rPr>
                <w:rFonts w:asciiTheme="majorBidi" w:hAnsiTheme="majorBidi" w:cstheme="majorBidi"/>
                <w:sz w:val="22"/>
                <w:szCs w:val="22"/>
                <w:rtl/>
                <w:lang w:bidi="ar-BH"/>
              </w:rPr>
            </w:pPr>
          </w:p>
          <w:p w14:paraId="2C39AD3C" w14:textId="77777777" w:rsidR="00FE7F93" w:rsidRPr="00773273" w:rsidRDefault="00FE7F93" w:rsidP="0052178B">
            <w:pPr>
              <w:bidi w:val="0"/>
              <w:rPr>
                <w:rFonts w:asciiTheme="majorBidi" w:hAnsiTheme="majorBidi" w:cstheme="majorBidi"/>
                <w:sz w:val="22"/>
                <w:szCs w:val="22"/>
                <w:lang w:bidi="ar-BH"/>
              </w:rPr>
            </w:pPr>
          </w:p>
          <w:p w14:paraId="3BB7B462" w14:textId="77777777" w:rsidR="00FE7F93" w:rsidRPr="00773273" w:rsidRDefault="00FE7F93" w:rsidP="0052178B">
            <w:pPr>
              <w:bidi w:val="0"/>
              <w:rPr>
                <w:rFonts w:asciiTheme="majorBidi" w:hAnsiTheme="majorBidi" w:cstheme="majorBidi"/>
                <w:sz w:val="22"/>
                <w:szCs w:val="22"/>
                <w:lang w:bidi="ar-BH"/>
              </w:rPr>
            </w:pPr>
          </w:p>
          <w:p w14:paraId="118FE86C" w14:textId="77777777" w:rsidR="00FE7F93" w:rsidRPr="00773273" w:rsidRDefault="00FE7F93" w:rsidP="0052178B">
            <w:pPr>
              <w:bidi w:val="0"/>
              <w:rPr>
                <w:rFonts w:asciiTheme="majorBidi" w:hAnsiTheme="majorBidi" w:cstheme="majorBidi"/>
                <w:sz w:val="22"/>
                <w:szCs w:val="22"/>
                <w:lang w:bidi="ar-BH"/>
              </w:rPr>
            </w:pPr>
          </w:p>
          <w:p w14:paraId="58D44263" w14:textId="77777777" w:rsidR="00FE7F93" w:rsidRPr="00773273" w:rsidRDefault="00FE7F93" w:rsidP="0052178B">
            <w:pPr>
              <w:bidi w:val="0"/>
              <w:rPr>
                <w:rFonts w:asciiTheme="majorBidi" w:hAnsiTheme="majorBidi" w:cstheme="majorBidi"/>
                <w:sz w:val="22"/>
                <w:szCs w:val="22"/>
                <w:lang w:bidi="ar-BH"/>
              </w:rPr>
            </w:pPr>
          </w:p>
          <w:p w14:paraId="6203B0EC" w14:textId="77777777" w:rsidR="00FE7F93" w:rsidRPr="00773273" w:rsidRDefault="00FE7F93" w:rsidP="0052178B">
            <w:pPr>
              <w:bidi w:val="0"/>
              <w:rPr>
                <w:rFonts w:asciiTheme="majorBidi" w:hAnsiTheme="majorBidi" w:cstheme="majorBidi"/>
                <w:sz w:val="22"/>
                <w:szCs w:val="22"/>
                <w:rtl/>
                <w:lang w:bidi="ar-BH"/>
              </w:rPr>
            </w:pPr>
          </w:p>
          <w:p w14:paraId="42A72939" w14:textId="77777777" w:rsidR="00FE7F93" w:rsidRPr="00773273" w:rsidRDefault="00FE7F93" w:rsidP="0052178B">
            <w:pPr>
              <w:bidi w:val="0"/>
              <w:rPr>
                <w:rFonts w:asciiTheme="majorBidi" w:hAnsiTheme="majorBidi" w:cstheme="majorBidi"/>
                <w:sz w:val="22"/>
                <w:szCs w:val="22"/>
                <w:lang w:bidi="ar-BH"/>
              </w:rPr>
            </w:pPr>
          </w:p>
          <w:p w14:paraId="21E5413B" w14:textId="77777777" w:rsidR="00FE7F93" w:rsidRPr="00773273" w:rsidRDefault="00FE7F93" w:rsidP="0052178B">
            <w:pPr>
              <w:bidi w:val="0"/>
              <w:rPr>
                <w:rFonts w:asciiTheme="majorBidi" w:hAnsiTheme="majorBidi" w:cstheme="majorBidi"/>
                <w:sz w:val="22"/>
                <w:szCs w:val="22"/>
                <w:rtl/>
                <w:lang w:bidi="ar-BH"/>
              </w:rPr>
            </w:pPr>
          </w:p>
          <w:p w14:paraId="73043FE2" w14:textId="77777777" w:rsidR="00FE7F93" w:rsidRPr="00773273" w:rsidRDefault="00FE7F93" w:rsidP="0052178B">
            <w:pPr>
              <w:bidi w:val="0"/>
              <w:rPr>
                <w:rFonts w:asciiTheme="majorBidi" w:hAnsiTheme="majorBidi" w:cstheme="majorBidi"/>
                <w:sz w:val="22"/>
                <w:szCs w:val="22"/>
                <w:rtl/>
                <w:lang w:bidi="ar-BH"/>
              </w:rPr>
            </w:pPr>
          </w:p>
          <w:p w14:paraId="0513BDF0" w14:textId="77777777" w:rsidR="00FE7F93" w:rsidRPr="00773273" w:rsidRDefault="00FE7F93" w:rsidP="0052178B">
            <w:pPr>
              <w:bidi w:val="0"/>
              <w:rPr>
                <w:rFonts w:asciiTheme="majorBidi" w:hAnsiTheme="majorBidi" w:cstheme="majorBidi"/>
                <w:lang w:bidi="ar-BH"/>
              </w:rPr>
            </w:pPr>
          </w:p>
        </w:tc>
      </w:tr>
      <w:tr w:rsidR="00FE7F93" w:rsidRPr="004B56E1" w14:paraId="2201ACC8" w14:textId="77777777" w:rsidTr="00712E8C">
        <w:trPr>
          <w:trHeight w:val="620"/>
        </w:trPr>
        <w:tc>
          <w:tcPr>
            <w:tcW w:w="10060" w:type="dxa"/>
            <w:gridSpan w:val="2"/>
            <w:vAlign w:val="center"/>
          </w:tcPr>
          <w:p w14:paraId="44E50BC7" w14:textId="77777777" w:rsidR="00FE7F93" w:rsidRPr="004B56E1" w:rsidRDefault="00E9558E" w:rsidP="0052178B">
            <w:pPr>
              <w:bidi w:val="0"/>
              <w:spacing w:after="160" w:line="259" w:lineRule="auto"/>
              <w:rPr>
                <w:rFonts w:asciiTheme="majorBidi" w:hAnsiTheme="majorBidi" w:cstheme="majorBidi"/>
                <w:highlight w:val="yellow"/>
                <w:lang w:bidi="ar-BH"/>
              </w:rPr>
            </w:pPr>
            <w:sdt>
              <w:sdtPr>
                <w:rPr>
                  <w:rFonts w:asciiTheme="majorBidi" w:hAnsiTheme="majorBidi" w:cstheme="majorBidi"/>
                  <w:b/>
                  <w:bCs/>
                  <w:sz w:val="22"/>
                  <w:szCs w:val="22"/>
                  <w:lang w:bidi="ar-BH"/>
                </w:rPr>
                <w:alias w:val="1"/>
                <w:tag w:val="1"/>
                <w:id w:val="584107160"/>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Keywords</w:t>
                </w:r>
              </w:sdtContent>
            </w:sdt>
            <w:r w:rsidR="00FE7F93" w:rsidRPr="00773273">
              <w:rPr>
                <w:rFonts w:asciiTheme="majorBidi" w:hAnsiTheme="majorBidi" w:cstheme="majorBidi"/>
                <w:sz w:val="22"/>
                <w:szCs w:val="22"/>
                <w:lang w:bidi="ar-BH"/>
              </w:rPr>
              <w:t>:</w:t>
            </w:r>
          </w:p>
        </w:tc>
      </w:tr>
      <w:bookmarkEnd w:id="0"/>
    </w:tbl>
    <w:p w14:paraId="16E71E2B" w14:textId="77777777" w:rsidR="00AF32C7" w:rsidRDefault="00AF32C7" w:rsidP="00AF32C7">
      <w:pPr>
        <w:rPr>
          <w:rFonts w:cs="B Zar"/>
          <w:b/>
          <w:bCs/>
          <w:lang w:bidi="ar-BH"/>
        </w:rPr>
      </w:pPr>
    </w:p>
    <w:p w14:paraId="3B7D07BA" w14:textId="77777777" w:rsidR="00BC0F8E" w:rsidRPr="002102BB" w:rsidRDefault="00BC0F8E" w:rsidP="00AF32C7">
      <w:pPr>
        <w:rPr>
          <w:rFonts w:cs="B Zar"/>
          <w:b/>
          <w:bCs/>
          <w:rtl/>
          <w:lang w:bidi="ar-BH"/>
        </w:rPr>
        <w:sectPr w:rsidR="00BC0F8E" w:rsidRPr="002102BB" w:rsidSect="00AF32C7">
          <w:headerReference w:type="even" r:id="rId10"/>
          <w:footnotePr>
            <w:numRestart w:val="eachPage"/>
          </w:footnotePr>
          <w:pgSz w:w="11906" w:h="16838" w:code="9"/>
          <w:pgMar w:top="825" w:right="1418" w:bottom="1418" w:left="1418" w:header="425" w:footer="238" w:gutter="567"/>
          <w:cols w:space="708"/>
          <w:bidi/>
          <w:rtlGutter/>
          <w:docGrid w:linePitch="360"/>
        </w:sectPr>
      </w:pPr>
    </w:p>
    <w:p w14:paraId="469E3593" w14:textId="77777777" w:rsidR="003A0B11" w:rsidRPr="003A0B11" w:rsidRDefault="003A0B11" w:rsidP="003A0B11">
      <w:pPr>
        <w:tabs>
          <w:tab w:val="left" w:pos="3778"/>
        </w:tabs>
        <w:rPr>
          <w:rFonts w:cs="B Zar"/>
          <w:lang w:bidi="ar-BH"/>
        </w:rPr>
      </w:pPr>
    </w:p>
    <w:tbl>
      <w:tblPr>
        <w:tblStyle w:val="TableGrid"/>
        <w:tblpPr w:leftFromText="180" w:rightFromText="180" w:vertAnchor="text" w:horzAnchor="margin" w:tblpX="-464" w:tblpY="369"/>
        <w:tblW w:w="9894" w:type="dxa"/>
        <w:tblLook w:val="04A0" w:firstRow="1" w:lastRow="0" w:firstColumn="1" w:lastColumn="0" w:noHBand="0" w:noVBand="1"/>
      </w:tblPr>
      <w:tblGrid>
        <w:gridCol w:w="5211"/>
        <w:gridCol w:w="4683"/>
      </w:tblGrid>
      <w:tr w:rsidR="00FE7F93" w:rsidRPr="00E54734" w14:paraId="6D7AE1F6" w14:textId="77777777" w:rsidTr="0052178B">
        <w:trPr>
          <w:trHeight w:val="518"/>
        </w:trPr>
        <w:tc>
          <w:tcPr>
            <w:tcW w:w="9894" w:type="dxa"/>
            <w:gridSpan w:val="2"/>
            <w:vAlign w:val="center"/>
          </w:tcPr>
          <w:bookmarkStart w:id="1" w:name="_Hlk59613840"/>
          <w:p w14:paraId="3E7A1B6C" w14:textId="77777777" w:rsidR="00FE7F93" w:rsidRPr="00E54734" w:rsidRDefault="00E9558E" w:rsidP="0052178B">
            <w:pPr>
              <w:spacing w:after="160" w:line="259" w:lineRule="auto"/>
              <w:rPr>
                <w:rFonts w:cs="B Nazanin"/>
                <w:sz w:val="28"/>
                <w:szCs w:val="28"/>
                <w:rtl/>
                <w:lang w:bidi="fa-IR"/>
              </w:rPr>
            </w:pPr>
            <w:sdt>
              <w:sdtPr>
                <w:rPr>
                  <w:rFonts w:cs="B Nazanin"/>
                  <w:b/>
                  <w:bCs/>
                  <w:sz w:val="28"/>
                  <w:szCs w:val="28"/>
                  <w:rtl/>
                  <w:lang w:bidi="ar-BH"/>
                </w:rPr>
                <w:alias w:val="1"/>
                <w:tag w:val="1"/>
                <w:id w:val="-970742807"/>
                <w:lock w:val="contentLocked"/>
                <w:placeholder>
                  <w:docPart w:val="CF52CC6416CC4D448F00CA12B695ADE4"/>
                </w:placeholder>
              </w:sdtPr>
              <w:sdtEndPr/>
              <w:sdtContent>
                <w:r w:rsidR="00FE7F93" w:rsidRPr="00E54734">
                  <w:rPr>
                    <w:rFonts w:cs="B Nazanin"/>
                    <w:b/>
                    <w:bCs/>
                    <w:sz w:val="28"/>
                    <w:szCs w:val="28"/>
                    <w:rtl/>
                    <w:lang w:bidi="ar-BH"/>
                  </w:rPr>
                  <w:t>عنوان</w:t>
                </w:r>
              </w:sdtContent>
            </w:sdt>
            <w:r w:rsidR="00FE7F93" w:rsidRPr="00E54734">
              <w:rPr>
                <w:rFonts w:cs="B Nazanin"/>
                <w:sz w:val="28"/>
                <w:szCs w:val="28"/>
                <w:rtl/>
                <w:lang w:bidi="ar-BH"/>
              </w:rPr>
              <w:t>:</w:t>
            </w:r>
            <w:r w:rsidR="00FE7F93" w:rsidRPr="00E54734">
              <w:rPr>
                <w:rFonts w:cs="B Nazanin" w:hint="cs"/>
                <w:sz w:val="28"/>
                <w:szCs w:val="28"/>
                <w:rtl/>
                <w:lang w:bidi="fa-IR"/>
              </w:rPr>
              <w:t xml:space="preserve"> </w:t>
            </w:r>
          </w:p>
        </w:tc>
      </w:tr>
      <w:tr w:rsidR="00FE7F93" w:rsidRPr="00E54734" w14:paraId="216A667B" w14:textId="77777777" w:rsidTr="0052178B">
        <w:trPr>
          <w:trHeight w:val="467"/>
        </w:trPr>
        <w:tc>
          <w:tcPr>
            <w:tcW w:w="5211" w:type="dxa"/>
            <w:vAlign w:val="center"/>
          </w:tcPr>
          <w:p w14:paraId="1E3B9181" w14:textId="77777777" w:rsidR="00FE7F93" w:rsidRPr="00E54734" w:rsidRDefault="00E9558E" w:rsidP="0052178B">
            <w:pPr>
              <w:spacing w:after="160" w:line="259" w:lineRule="auto"/>
              <w:rPr>
                <w:rFonts w:cs="B Nazanin"/>
                <w:sz w:val="22"/>
                <w:szCs w:val="22"/>
                <w:lang w:bidi="ar-BH"/>
              </w:rPr>
            </w:pPr>
            <w:sdt>
              <w:sdtPr>
                <w:rPr>
                  <w:rFonts w:cs="B Nazanin"/>
                  <w:b/>
                  <w:bCs/>
                  <w:sz w:val="22"/>
                  <w:szCs w:val="22"/>
                  <w:rtl/>
                  <w:lang w:bidi="ar-BH"/>
                </w:rPr>
                <w:alias w:val="1"/>
                <w:tag w:val="1"/>
                <w:id w:val="-424800179"/>
                <w:lock w:val="contentLocked"/>
                <w:placeholder>
                  <w:docPart w:val="CF52CC6416CC4D448F00CA12B695ADE4"/>
                </w:placeholder>
              </w:sdtPr>
              <w:sdtEndPr/>
              <w:sdtContent>
                <w:r w:rsidR="00FE7F93" w:rsidRPr="00E54734">
                  <w:rPr>
                    <w:rFonts w:cs="B Nazanin"/>
                    <w:b/>
                    <w:bCs/>
                    <w:sz w:val="22"/>
                    <w:szCs w:val="22"/>
                    <w:rtl/>
                    <w:lang w:bidi="ar-BH"/>
                  </w:rPr>
                  <w:t>نام</w:t>
                </w:r>
              </w:sdtContent>
            </w:sdt>
            <w:r w:rsidR="00FE7F93" w:rsidRPr="00E54734">
              <w:rPr>
                <w:rFonts w:cs="B Nazanin"/>
                <w:sz w:val="22"/>
                <w:szCs w:val="22"/>
                <w:rtl/>
                <w:lang w:bidi="ar-BH"/>
              </w:rPr>
              <w:t>:</w:t>
            </w:r>
          </w:p>
        </w:tc>
        <w:tc>
          <w:tcPr>
            <w:tcW w:w="4683" w:type="dxa"/>
            <w:vAlign w:val="center"/>
          </w:tcPr>
          <w:p w14:paraId="6E49D482" w14:textId="77777777" w:rsidR="00FE7F93" w:rsidRPr="00E54734" w:rsidRDefault="00E9558E" w:rsidP="0052178B">
            <w:pPr>
              <w:spacing w:after="160" w:line="259" w:lineRule="auto"/>
              <w:rPr>
                <w:rFonts w:cs="B Nazanin"/>
                <w:sz w:val="22"/>
                <w:szCs w:val="22"/>
                <w:lang w:bidi="ar-BH"/>
              </w:rPr>
            </w:pPr>
            <w:sdt>
              <w:sdtPr>
                <w:rPr>
                  <w:rFonts w:cs="B Nazanin"/>
                  <w:b/>
                  <w:bCs/>
                  <w:sz w:val="22"/>
                  <w:szCs w:val="22"/>
                  <w:rtl/>
                  <w:lang w:bidi="ar-BH"/>
                </w:rPr>
                <w:alias w:val="1"/>
                <w:tag w:val="1"/>
                <w:id w:val="829647000"/>
                <w:lock w:val="contentLocked"/>
                <w:placeholder>
                  <w:docPart w:val="CF52CC6416CC4D448F00CA12B695ADE4"/>
                </w:placeholder>
              </w:sdtPr>
              <w:sdtEndPr>
                <w:rPr>
                  <w:rFonts w:hint="cs"/>
                  <w:lang w:bidi="fa-IR"/>
                </w:rPr>
              </w:sdtEndPr>
              <w:sdtContent>
                <w:r w:rsidR="00FE7F93" w:rsidRPr="00E54734">
                  <w:rPr>
                    <w:rFonts w:cs="B Nazanin"/>
                    <w:b/>
                    <w:bCs/>
                    <w:sz w:val="22"/>
                    <w:szCs w:val="22"/>
                    <w:rtl/>
                    <w:lang w:bidi="ar-BH"/>
                  </w:rPr>
                  <w:t>نام</w:t>
                </w:r>
                <w:r w:rsidR="00FE7F93" w:rsidRPr="00E54734">
                  <w:rPr>
                    <w:rFonts w:cs="B Nazanin" w:hint="cs"/>
                    <w:b/>
                    <w:bCs/>
                    <w:sz w:val="22"/>
                    <w:szCs w:val="22"/>
                    <w:rtl/>
                    <w:lang w:bidi="ar-BH"/>
                  </w:rPr>
                  <w:t>‌</w:t>
                </w:r>
                <w:r w:rsidR="00FE7F93" w:rsidRPr="00E54734">
                  <w:rPr>
                    <w:rFonts w:cs="B Nazanin" w:hint="cs"/>
                    <w:b/>
                    <w:bCs/>
                    <w:sz w:val="22"/>
                    <w:szCs w:val="22"/>
                    <w:rtl/>
                    <w:lang w:bidi="fa-IR"/>
                  </w:rPr>
                  <w:t>خانوادگی</w:t>
                </w:r>
              </w:sdtContent>
            </w:sdt>
            <w:r w:rsidR="00FE7F93" w:rsidRPr="00E54734">
              <w:rPr>
                <w:rFonts w:cs="B Nazanin"/>
                <w:sz w:val="22"/>
                <w:szCs w:val="22"/>
                <w:rtl/>
                <w:lang w:bidi="ar-BH"/>
              </w:rPr>
              <w:t>:</w:t>
            </w:r>
          </w:p>
        </w:tc>
      </w:tr>
      <w:tr w:rsidR="00FE7F93" w:rsidRPr="00E54734" w14:paraId="6D8C3CAD" w14:textId="77777777" w:rsidTr="0052178B">
        <w:trPr>
          <w:trHeight w:val="934"/>
        </w:trPr>
        <w:tc>
          <w:tcPr>
            <w:tcW w:w="5211" w:type="dxa"/>
          </w:tcPr>
          <w:p w14:paraId="09EA3BDA" w14:textId="77777777" w:rsidR="00FE7F93" w:rsidRPr="00E54734" w:rsidRDefault="00E9558E" w:rsidP="0052178B">
            <w:pPr>
              <w:spacing w:after="160"/>
              <w:rPr>
                <w:rFonts w:cs="B Nazanin"/>
                <w:sz w:val="22"/>
                <w:szCs w:val="22"/>
                <w:rtl/>
                <w:lang w:bidi="ar-BH"/>
              </w:rPr>
            </w:pPr>
            <w:sdt>
              <w:sdtPr>
                <w:rPr>
                  <w:rFonts w:cs="B Nazanin"/>
                  <w:b/>
                  <w:bCs/>
                  <w:sz w:val="22"/>
                  <w:szCs w:val="22"/>
                  <w:rtl/>
                  <w:lang w:bidi="ar-BH"/>
                </w:rPr>
                <w:alias w:val="1"/>
                <w:tag w:val="1"/>
                <w:id w:val="-394204298"/>
                <w:lock w:val="contentLocked"/>
                <w:placeholder>
                  <w:docPart w:val="CF52CC6416CC4D448F00CA12B695ADE4"/>
                </w:placeholder>
              </w:sdtPr>
              <w:sdtEndPr>
                <w:rPr>
                  <w:rFonts w:hint="cs"/>
                </w:rPr>
              </w:sdtEndPr>
              <w:sdtContent>
                <w:r w:rsidR="00FE7F93" w:rsidRPr="00E54734">
                  <w:rPr>
                    <w:rFonts w:cs="B Nazanin"/>
                    <w:b/>
                    <w:bCs/>
                    <w:sz w:val="22"/>
                    <w:szCs w:val="22"/>
                    <w:rtl/>
                    <w:lang w:bidi="ar-BH"/>
                  </w:rPr>
                  <w:t>اس</w:t>
                </w:r>
                <w:r w:rsidR="00FE7F93" w:rsidRPr="00E54734">
                  <w:rPr>
                    <w:rFonts w:cs="B Nazanin" w:hint="cs"/>
                    <w:b/>
                    <w:bCs/>
                    <w:sz w:val="22"/>
                    <w:szCs w:val="22"/>
                    <w:rtl/>
                    <w:lang w:bidi="ar-BH"/>
                  </w:rPr>
                  <w:t>تاد</w:t>
                </w:r>
                <w:r w:rsidR="00FE7F93" w:rsidRPr="00E54734">
                  <w:rPr>
                    <w:rFonts w:cs="B Nazanin"/>
                    <w:b/>
                    <w:bCs/>
                    <w:sz w:val="22"/>
                    <w:szCs w:val="22"/>
                    <w:rtl/>
                    <w:lang w:bidi="ar-BH"/>
                  </w:rPr>
                  <w:t xml:space="preserve"> راهنما</w:t>
                </w:r>
                <w:r w:rsidR="00FE7F93" w:rsidRPr="00E54734">
                  <w:rPr>
                    <w:rFonts w:cs="B Nazanin" w:hint="cs"/>
                    <w:b/>
                    <w:bCs/>
                    <w:sz w:val="22"/>
                    <w:szCs w:val="22"/>
                    <w:rtl/>
                    <w:lang w:bidi="ar-BH"/>
                  </w:rPr>
                  <w:t>ی دوم</w:t>
                </w:r>
              </w:sdtContent>
            </w:sdt>
            <w:r w:rsidR="00FE7F93" w:rsidRPr="00E54734">
              <w:rPr>
                <w:rFonts w:cs="B Nazanin"/>
                <w:sz w:val="22"/>
                <w:szCs w:val="22"/>
                <w:rtl/>
                <w:lang w:bidi="ar-BH"/>
              </w:rPr>
              <w:t>:</w:t>
            </w:r>
          </w:p>
          <w:p w14:paraId="7A06D263" w14:textId="77777777" w:rsidR="00FE7F93" w:rsidRPr="00E54734" w:rsidRDefault="00E9558E" w:rsidP="0052178B">
            <w:pPr>
              <w:spacing w:after="160"/>
              <w:rPr>
                <w:rFonts w:cs="B Nazanin"/>
                <w:lang w:bidi="ar-BH"/>
              </w:rPr>
            </w:pPr>
            <w:sdt>
              <w:sdtPr>
                <w:rPr>
                  <w:rFonts w:cs="B Nazanin" w:hint="cs"/>
                  <w:b/>
                  <w:bCs/>
                  <w:sz w:val="22"/>
                  <w:szCs w:val="22"/>
                  <w:rtl/>
                  <w:lang w:bidi="ar-BH"/>
                </w:rPr>
                <w:alias w:val="1"/>
                <w:tag w:val="1"/>
                <w:id w:val="-1371372087"/>
                <w:lock w:val="contentLocked"/>
                <w:placeholder>
                  <w:docPart w:val="CF52CC6416CC4D448F00CA12B695ADE4"/>
                </w:placeholder>
              </w:sdtPr>
              <w:sdtEndPr/>
              <w:sdtContent>
                <w:r w:rsidR="00FE7F93" w:rsidRPr="00E54734">
                  <w:rPr>
                    <w:rFonts w:cs="B Nazanin" w:hint="cs"/>
                    <w:b/>
                    <w:bCs/>
                    <w:sz w:val="22"/>
                    <w:szCs w:val="22"/>
                    <w:rtl/>
                    <w:lang w:bidi="ar-BH"/>
                  </w:rPr>
                  <w:t>وابستگی سازمانی</w:t>
                </w:r>
              </w:sdtContent>
            </w:sdt>
            <w:r w:rsidR="00FE7F93" w:rsidRPr="00E54734">
              <w:rPr>
                <w:rFonts w:cs="B Nazanin" w:hint="cs"/>
                <w:sz w:val="22"/>
                <w:szCs w:val="22"/>
                <w:rtl/>
                <w:lang w:bidi="ar-BH"/>
              </w:rPr>
              <w:t xml:space="preserve">: </w:t>
            </w:r>
            <w:r w:rsidR="00FE7F93" w:rsidRPr="00E54734">
              <w:rPr>
                <w:rFonts w:cs="B Nazanin" w:hint="cs"/>
                <w:sz w:val="22"/>
                <w:szCs w:val="22"/>
                <w:rtl/>
                <w:lang w:bidi="fa-IR"/>
              </w:rPr>
              <w:t xml:space="preserve"> گروه......، دانشکده.......، ....(دانشگاه)....، ...(شهر)....، .....(کشور).....</w:t>
            </w:r>
          </w:p>
        </w:tc>
        <w:tc>
          <w:tcPr>
            <w:tcW w:w="4683" w:type="dxa"/>
          </w:tcPr>
          <w:p w14:paraId="72C22902" w14:textId="77777777" w:rsidR="00FE7F93" w:rsidRPr="00E54734" w:rsidRDefault="00E9558E" w:rsidP="0052178B">
            <w:pPr>
              <w:spacing w:after="160"/>
              <w:rPr>
                <w:rFonts w:cs="B Nazanin"/>
                <w:sz w:val="22"/>
                <w:szCs w:val="22"/>
                <w:rtl/>
                <w:lang w:bidi="ar-BH"/>
              </w:rPr>
            </w:pPr>
            <w:sdt>
              <w:sdtPr>
                <w:rPr>
                  <w:rFonts w:cs="B Nazanin" w:hint="cs"/>
                  <w:b/>
                  <w:bCs/>
                  <w:sz w:val="22"/>
                  <w:szCs w:val="22"/>
                  <w:rtl/>
                  <w:lang w:bidi="ar-BH"/>
                </w:rPr>
                <w:alias w:val="1"/>
                <w:tag w:val="1"/>
                <w:id w:val="357009178"/>
                <w:lock w:val="contentLocked"/>
                <w:placeholder>
                  <w:docPart w:val="CF52CC6416CC4D448F00CA12B695ADE4"/>
                </w:placeholder>
              </w:sdtPr>
              <w:sdtEndPr/>
              <w:sdtContent>
                <w:r w:rsidR="00FE7F93" w:rsidRPr="00E54734">
                  <w:rPr>
                    <w:rFonts w:cs="B Nazanin" w:hint="cs"/>
                    <w:b/>
                    <w:bCs/>
                    <w:sz w:val="22"/>
                    <w:szCs w:val="22"/>
                    <w:rtl/>
                    <w:lang w:bidi="ar-BH"/>
                  </w:rPr>
                  <w:t>استاد راهنمای اول</w:t>
                </w:r>
              </w:sdtContent>
            </w:sdt>
            <w:r w:rsidR="00FE7F93" w:rsidRPr="00E54734">
              <w:rPr>
                <w:rFonts w:cs="B Nazanin" w:hint="cs"/>
                <w:sz w:val="22"/>
                <w:szCs w:val="22"/>
                <w:rtl/>
                <w:lang w:bidi="ar-BH"/>
              </w:rPr>
              <w:t>:</w:t>
            </w:r>
          </w:p>
          <w:p w14:paraId="1DAC141C" w14:textId="77777777" w:rsidR="00FE7F93" w:rsidRPr="00E54734" w:rsidRDefault="00E9558E" w:rsidP="0052178B">
            <w:pPr>
              <w:spacing w:after="160"/>
              <w:rPr>
                <w:rFonts w:cs="B Nazanin"/>
                <w:sz w:val="32"/>
                <w:szCs w:val="32"/>
                <w:rtl/>
                <w:lang w:bidi="fa-IR"/>
              </w:rPr>
            </w:pPr>
            <w:sdt>
              <w:sdtPr>
                <w:rPr>
                  <w:rFonts w:cs="B Nazanin"/>
                  <w:b/>
                  <w:bCs/>
                  <w:sz w:val="22"/>
                  <w:szCs w:val="22"/>
                  <w:rtl/>
                  <w:lang w:bidi="ar-BH"/>
                </w:rPr>
                <w:alias w:val="1"/>
                <w:tag w:val="1"/>
                <w:id w:val="598834740"/>
                <w:lock w:val="contentLocked"/>
                <w:placeholder>
                  <w:docPart w:val="CF52CC6416CC4D448F00CA12B695ADE4"/>
                </w:placeholder>
              </w:sdtPr>
              <w:sdtEndPr/>
              <w:sdtContent>
                <w:r w:rsidR="00FE7F93" w:rsidRPr="00E54734">
                  <w:rPr>
                    <w:rFonts w:cs="B Nazanin"/>
                    <w:b/>
                    <w:bCs/>
                    <w:sz w:val="22"/>
                    <w:szCs w:val="22"/>
                    <w:rtl/>
                    <w:lang w:bidi="ar-BH"/>
                  </w:rPr>
                  <w:t>وابستگی سازمانی</w:t>
                </w:r>
              </w:sdtContent>
            </w:sdt>
            <w:r w:rsidR="00FE7F93" w:rsidRPr="00E54734">
              <w:rPr>
                <w:rFonts w:cs="B Nazanin"/>
                <w:sz w:val="22"/>
                <w:szCs w:val="22"/>
                <w:rtl/>
                <w:lang w:bidi="ar-BH"/>
              </w:rPr>
              <w:t>:</w:t>
            </w:r>
            <w:r w:rsidR="00FE7F93" w:rsidRPr="00E54734">
              <w:rPr>
                <w:rFonts w:cs="B Nazanin" w:hint="cs"/>
                <w:sz w:val="22"/>
                <w:szCs w:val="22"/>
                <w:rtl/>
                <w:lang w:bidi="ar-BH"/>
              </w:rPr>
              <w:t xml:space="preserve"> گروه</w:t>
            </w:r>
            <w:r w:rsidR="00FE7F93" w:rsidRPr="00E54734">
              <w:rPr>
                <w:rFonts w:cs="B Nazanin" w:hint="cs"/>
                <w:sz w:val="22"/>
                <w:szCs w:val="22"/>
                <w:rtl/>
                <w:lang w:bidi="fa-IR"/>
              </w:rPr>
              <w:t xml:space="preserve">......، دانشکده .......، دانشگاه </w:t>
            </w:r>
            <w:proofErr w:type="spellStart"/>
            <w:r w:rsidR="00FE7F93" w:rsidRPr="00E54734">
              <w:rPr>
                <w:rFonts w:cs="B Nazanin" w:hint="cs"/>
                <w:sz w:val="22"/>
                <w:szCs w:val="22"/>
                <w:rtl/>
                <w:lang w:bidi="fa-IR"/>
              </w:rPr>
              <w:t>الزهرا</w:t>
            </w:r>
            <w:proofErr w:type="spellEnd"/>
            <w:r w:rsidR="00FE7F93" w:rsidRPr="00E54734">
              <w:rPr>
                <w:rFonts w:cs="B Nazanin" w:hint="cs"/>
                <w:sz w:val="22"/>
                <w:szCs w:val="22"/>
                <w:rtl/>
                <w:lang w:bidi="fa-IR"/>
              </w:rPr>
              <w:t>، تهران، ایران.</w:t>
            </w:r>
          </w:p>
        </w:tc>
      </w:tr>
      <w:tr w:rsidR="00FE7F93" w:rsidRPr="00E54734" w14:paraId="00FECDED" w14:textId="77777777" w:rsidTr="0052178B">
        <w:trPr>
          <w:trHeight w:val="948"/>
        </w:trPr>
        <w:tc>
          <w:tcPr>
            <w:tcW w:w="5211" w:type="dxa"/>
          </w:tcPr>
          <w:p w14:paraId="3800B621" w14:textId="77777777" w:rsidR="00FE7F93" w:rsidRPr="00E54734" w:rsidRDefault="00E9558E" w:rsidP="0052178B">
            <w:pPr>
              <w:spacing w:after="160"/>
              <w:rPr>
                <w:rFonts w:cs="B Nazanin"/>
                <w:sz w:val="22"/>
                <w:szCs w:val="22"/>
                <w:rtl/>
                <w:lang w:bidi="ar-BH"/>
              </w:rPr>
            </w:pPr>
            <w:sdt>
              <w:sdtPr>
                <w:rPr>
                  <w:rFonts w:cs="B Nazanin"/>
                  <w:b/>
                  <w:bCs/>
                  <w:sz w:val="22"/>
                  <w:szCs w:val="22"/>
                  <w:rtl/>
                  <w:lang w:bidi="ar-BH"/>
                </w:rPr>
                <w:alias w:val="1"/>
                <w:tag w:val="1"/>
                <w:id w:val="492689806"/>
                <w:lock w:val="contentLocked"/>
                <w:placeholder>
                  <w:docPart w:val="CF52CC6416CC4D448F00CA12B695ADE4"/>
                </w:placeholder>
              </w:sdtPr>
              <w:sdtEndPr>
                <w:rPr>
                  <w:rFonts w:hint="cs"/>
                </w:rPr>
              </w:sdtEndPr>
              <w:sdtContent>
                <w:r w:rsidR="00FE7F93" w:rsidRPr="00E54734">
                  <w:rPr>
                    <w:rFonts w:cs="B Nazanin"/>
                    <w:b/>
                    <w:bCs/>
                    <w:sz w:val="22"/>
                    <w:szCs w:val="22"/>
                    <w:rtl/>
                    <w:lang w:bidi="ar-BH"/>
                  </w:rPr>
                  <w:t>اس</w:t>
                </w:r>
                <w:r w:rsidR="00FE7F93" w:rsidRPr="00E54734">
                  <w:rPr>
                    <w:rFonts w:cs="B Nazanin" w:hint="cs"/>
                    <w:b/>
                    <w:bCs/>
                    <w:sz w:val="22"/>
                    <w:szCs w:val="22"/>
                    <w:rtl/>
                    <w:lang w:bidi="ar-BH"/>
                  </w:rPr>
                  <w:t>تا</w:t>
                </w:r>
                <w:r w:rsidR="00FE7F93" w:rsidRPr="00E54734">
                  <w:rPr>
                    <w:rFonts w:cs="B Nazanin"/>
                    <w:b/>
                    <w:bCs/>
                    <w:sz w:val="22"/>
                    <w:szCs w:val="22"/>
                    <w:rtl/>
                    <w:lang w:bidi="ar-BH"/>
                  </w:rPr>
                  <w:t>د مشاور</w:t>
                </w:r>
                <w:r w:rsidR="00FE7F93" w:rsidRPr="00E54734">
                  <w:rPr>
                    <w:rFonts w:cs="B Nazanin" w:hint="cs"/>
                    <w:b/>
                    <w:bCs/>
                    <w:sz w:val="22"/>
                    <w:szCs w:val="22"/>
                    <w:rtl/>
                    <w:lang w:bidi="ar-BH"/>
                  </w:rPr>
                  <w:t xml:space="preserve"> دوم</w:t>
                </w:r>
              </w:sdtContent>
            </w:sdt>
            <w:r w:rsidR="00FE7F93" w:rsidRPr="00E54734">
              <w:rPr>
                <w:rFonts w:cs="B Nazanin"/>
                <w:sz w:val="22"/>
                <w:szCs w:val="22"/>
                <w:rtl/>
                <w:lang w:bidi="ar-BH"/>
              </w:rPr>
              <w:t>:</w:t>
            </w:r>
          </w:p>
          <w:p w14:paraId="0E57DE71" w14:textId="77777777" w:rsidR="00FE7F93" w:rsidRPr="00E54734" w:rsidRDefault="00E9558E" w:rsidP="0052178B">
            <w:pPr>
              <w:spacing w:after="160"/>
              <w:rPr>
                <w:rFonts w:cs="B Nazanin"/>
                <w:lang w:bidi="ar-BH"/>
              </w:rPr>
            </w:pPr>
            <w:sdt>
              <w:sdtPr>
                <w:rPr>
                  <w:rFonts w:cs="B Nazanin" w:hint="cs"/>
                  <w:b/>
                  <w:bCs/>
                  <w:sz w:val="22"/>
                  <w:szCs w:val="22"/>
                  <w:rtl/>
                  <w:lang w:bidi="ar-BH"/>
                </w:rPr>
                <w:alias w:val="1"/>
                <w:tag w:val="1"/>
                <w:id w:val="-417338334"/>
                <w:lock w:val="contentLocked"/>
                <w:placeholder>
                  <w:docPart w:val="CF52CC6416CC4D448F00CA12B695ADE4"/>
                </w:placeholder>
              </w:sdtPr>
              <w:sdtEndPr/>
              <w:sdtContent>
                <w:r w:rsidR="00FE7F93" w:rsidRPr="00E54734">
                  <w:rPr>
                    <w:rFonts w:cs="B Nazanin" w:hint="cs"/>
                    <w:b/>
                    <w:bCs/>
                    <w:sz w:val="22"/>
                    <w:szCs w:val="22"/>
                    <w:rtl/>
                    <w:lang w:bidi="ar-BH"/>
                  </w:rPr>
                  <w:t>وابستگی سازمانی</w:t>
                </w:r>
              </w:sdtContent>
            </w:sdt>
            <w:r w:rsidR="00FE7F93" w:rsidRPr="00E54734">
              <w:rPr>
                <w:rFonts w:cs="B Nazanin" w:hint="cs"/>
                <w:sz w:val="22"/>
                <w:szCs w:val="22"/>
                <w:rtl/>
                <w:lang w:bidi="ar-BH"/>
              </w:rPr>
              <w:t xml:space="preserve">: </w:t>
            </w:r>
            <w:r w:rsidR="00FE7F93" w:rsidRPr="00E54734">
              <w:rPr>
                <w:rFonts w:cs="B Nazanin" w:hint="cs"/>
                <w:sz w:val="22"/>
                <w:szCs w:val="22"/>
                <w:rtl/>
                <w:lang w:bidi="fa-IR"/>
              </w:rPr>
              <w:t xml:space="preserve"> گروه......، دانشکده.......، ....(دانشگاه)....، ...(شهر)....، .....(کشور).....</w:t>
            </w:r>
          </w:p>
        </w:tc>
        <w:tc>
          <w:tcPr>
            <w:tcW w:w="4683" w:type="dxa"/>
          </w:tcPr>
          <w:p w14:paraId="5BFD4F58" w14:textId="77777777" w:rsidR="00FE7F93" w:rsidRPr="00E54734" w:rsidRDefault="00E9558E" w:rsidP="0052178B">
            <w:pPr>
              <w:spacing w:after="160"/>
              <w:rPr>
                <w:rFonts w:cs="B Nazanin"/>
                <w:sz w:val="22"/>
                <w:szCs w:val="22"/>
                <w:rtl/>
                <w:lang w:bidi="ar-BH"/>
              </w:rPr>
            </w:pPr>
            <w:sdt>
              <w:sdtPr>
                <w:rPr>
                  <w:rFonts w:cs="B Nazanin" w:hint="cs"/>
                  <w:b/>
                  <w:bCs/>
                  <w:sz w:val="22"/>
                  <w:szCs w:val="22"/>
                  <w:rtl/>
                  <w:lang w:bidi="ar-BH"/>
                </w:rPr>
                <w:alias w:val="1"/>
                <w:tag w:val="1"/>
                <w:id w:val="-837995458"/>
                <w:lock w:val="contentLocked"/>
                <w:placeholder>
                  <w:docPart w:val="CF52CC6416CC4D448F00CA12B695ADE4"/>
                </w:placeholder>
              </w:sdtPr>
              <w:sdtEndPr/>
              <w:sdtContent>
                <w:r w:rsidR="00FE7F93" w:rsidRPr="00E54734">
                  <w:rPr>
                    <w:rFonts w:cs="B Nazanin" w:hint="cs"/>
                    <w:b/>
                    <w:bCs/>
                    <w:sz w:val="22"/>
                    <w:szCs w:val="22"/>
                    <w:rtl/>
                    <w:lang w:bidi="ar-BH"/>
                  </w:rPr>
                  <w:t>استاد مشاور اول</w:t>
                </w:r>
              </w:sdtContent>
            </w:sdt>
            <w:r w:rsidR="00FE7F93" w:rsidRPr="00E54734">
              <w:rPr>
                <w:rFonts w:cs="B Nazanin" w:hint="cs"/>
                <w:sz w:val="22"/>
                <w:szCs w:val="22"/>
                <w:rtl/>
                <w:lang w:bidi="ar-BH"/>
              </w:rPr>
              <w:t>:</w:t>
            </w:r>
          </w:p>
          <w:p w14:paraId="1FD9C8F3" w14:textId="77777777" w:rsidR="00FE7F93" w:rsidRPr="00E54734" w:rsidRDefault="00E9558E" w:rsidP="0052178B">
            <w:pPr>
              <w:spacing w:after="160"/>
              <w:rPr>
                <w:rFonts w:cs="B Nazanin"/>
                <w:lang w:bidi="ar-BH"/>
              </w:rPr>
            </w:pPr>
            <w:sdt>
              <w:sdtPr>
                <w:rPr>
                  <w:rFonts w:cs="B Nazanin"/>
                  <w:b/>
                  <w:bCs/>
                  <w:sz w:val="22"/>
                  <w:szCs w:val="22"/>
                  <w:rtl/>
                  <w:lang w:bidi="ar-BH"/>
                </w:rPr>
                <w:alias w:val="1"/>
                <w:tag w:val="1"/>
                <w:id w:val="-2027936309"/>
                <w:lock w:val="contentLocked"/>
                <w:placeholder>
                  <w:docPart w:val="CF52CC6416CC4D448F00CA12B695ADE4"/>
                </w:placeholder>
              </w:sdtPr>
              <w:sdtEndPr/>
              <w:sdtContent>
                <w:r w:rsidR="00FE7F93" w:rsidRPr="00E54734">
                  <w:rPr>
                    <w:rFonts w:cs="B Nazanin"/>
                    <w:b/>
                    <w:bCs/>
                    <w:sz w:val="22"/>
                    <w:szCs w:val="22"/>
                    <w:rtl/>
                    <w:lang w:bidi="ar-BH"/>
                  </w:rPr>
                  <w:t>وابستگی سازمانی</w:t>
                </w:r>
              </w:sdtContent>
            </w:sdt>
            <w:r w:rsidR="00FE7F93" w:rsidRPr="00E54734">
              <w:rPr>
                <w:rFonts w:cs="B Nazanin"/>
                <w:sz w:val="22"/>
                <w:szCs w:val="22"/>
                <w:rtl/>
                <w:lang w:bidi="ar-BH"/>
              </w:rPr>
              <w:t>:</w:t>
            </w:r>
            <w:r w:rsidR="00FE7F93" w:rsidRPr="00E54734">
              <w:rPr>
                <w:rFonts w:cs="B Nazanin" w:hint="cs"/>
                <w:sz w:val="22"/>
                <w:szCs w:val="22"/>
                <w:rtl/>
                <w:lang w:bidi="ar-BH"/>
              </w:rPr>
              <w:t xml:space="preserve"> </w:t>
            </w:r>
            <w:r w:rsidR="00FE7F93" w:rsidRPr="00E54734">
              <w:rPr>
                <w:rFonts w:cs="B Nazanin" w:hint="cs"/>
                <w:sz w:val="22"/>
                <w:szCs w:val="22"/>
                <w:rtl/>
                <w:lang w:bidi="fa-IR"/>
              </w:rPr>
              <w:t xml:space="preserve"> گروه......، دانشکده.......، ....(دانشگاه)....، ...(شهر)....، .....(کشور).....</w:t>
            </w:r>
          </w:p>
        </w:tc>
      </w:tr>
      <w:tr w:rsidR="00FE7F93" w:rsidRPr="00E54734" w14:paraId="08464A80" w14:textId="77777777" w:rsidTr="0052178B">
        <w:trPr>
          <w:trHeight w:val="307"/>
        </w:trPr>
        <w:tc>
          <w:tcPr>
            <w:tcW w:w="9894" w:type="dxa"/>
            <w:gridSpan w:val="2"/>
          </w:tcPr>
          <w:p w14:paraId="4A2EA0B0" w14:textId="77777777" w:rsidR="00FE7F93" w:rsidRPr="00E54734" w:rsidRDefault="00E9558E" w:rsidP="0052178B">
            <w:pPr>
              <w:spacing w:after="160" w:line="259" w:lineRule="auto"/>
              <w:rPr>
                <w:rFonts w:cs="B Nazanin"/>
                <w:sz w:val="22"/>
                <w:szCs w:val="22"/>
                <w:lang w:bidi="ar-BH"/>
              </w:rPr>
            </w:pPr>
            <w:sdt>
              <w:sdtPr>
                <w:rPr>
                  <w:rFonts w:cs="B Nazanin"/>
                  <w:b/>
                  <w:bCs/>
                  <w:sz w:val="22"/>
                  <w:szCs w:val="22"/>
                  <w:rtl/>
                  <w:lang w:bidi="ar-BH"/>
                </w:rPr>
                <w:alias w:val="1"/>
                <w:tag w:val="1"/>
                <w:id w:val="32861882"/>
                <w:lock w:val="contentLocked"/>
                <w:placeholder>
                  <w:docPart w:val="CF52CC6416CC4D448F00CA12B695ADE4"/>
                </w:placeholder>
              </w:sdtPr>
              <w:sdtEndPr/>
              <w:sdtContent>
                <w:r w:rsidR="00FE7F93" w:rsidRPr="00E54734">
                  <w:rPr>
                    <w:rFonts w:cs="B Nazanin"/>
                    <w:b/>
                    <w:bCs/>
                    <w:sz w:val="22"/>
                    <w:szCs w:val="22"/>
                    <w:rtl/>
                    <w:lang w:bidi="ar-BH"/>
                  </w:rPr>
                  <w:t>مقطع</w:t>
                </w:r>
              </w:sdtContent>
            </w:sdt>
            <w:r w:rsidR="00FE7F93" w:rsidRPr="00E54734">
              <w:rPr>
                <w:rFonts w:cs="B Nazanin"/>
                <w:sz w:val="22"/>
                <w:szCs w:val="22"/>
                <w:rtl/>
                <w:lang w:bidi="ar-BH"/>
              </w:rPr>
              <w:t>:</w:t>
            </w:r>
          </w:p>
          <w:p w14:paraId="79D7647D" w14:textId="77777777" w:rsidR="00FE7F93" w:rsidRPr="00E54734" w:rsidRDefault="00E9558E" w:rsidP="0052178B">
            <w:pPr>
              <w:spacing w:after="160" w:line="259" w:lineRule="auto"/>
              <w:rPr>
                <w:rFonts w:cs="B Nazanin"/>
                <w:sz w:val="22"/>
                <w:szCs w:val="22"/>
                <w:lang w:bidi="ar-BH"/>
              </w:rPr>
            </w:pPr>
            <w:sdt>
              <w:sdtPr>
                <w:rPr>
                  <w:rFonts w:cs="B Nazanin"/>
                  <w:b/>
                  <w:bCs/>
                  <w:sz w:val="22"/>
                  <w:szCs w:val="22"/>
                  <w:rtl/>
                  <w:lang w:bidi="ar-BH"/>
                </w:rPr>
                <w:alias w:val="1"/>
                <w:tag w:val="1"/>
                <w:id w:val="-1734917007"/>
                <w:lock w:val="contentLocked"/>
                <w:placeholder>
                  <w:docPart w:val="CF52CC6416CC4D448F00CA12B695ADE4"/>
                </w:placeholder>
              </w:sdtPr>
              <w:sdtEndPr/>
              <w:sdtContent>
                <w:r w:rsidR="00FE7F93" w:rsidRPr="00E54734">
                  <w:rPr>
                    <w:rFonts w:cs="B Nazanin"/>
                    <w:b/>
                    <w:bCs/>
                    <w:sz w:val="22"/>
                    <w:szCs w:val="22"/>
                    <w:rtl/>
                    <w:lang w:bidi="ar-BH"/>
                  </w:rPr>
                  <w:t>گروه</w:t>
                </w:r>
              </w:sdtContent>
            </w:sdt>
            <w:r w:rsidR="00FE7F93" w:rsidRPr="00E54734">
              <w:rPr>
                <w:rFonts w:cs="B Nazanin"/>
                <w:sz w:val="22"/>
                <w:szCs w:val="22"/>
                <w:rtl/>
                <w:lang w:bidi="ar-BH"/>
              </w:rPr>
              <w:t>:</w:t>
            </w:r>
          </w:p>
          <w:p w14:paraId="573711EF" w14:textId="77777777" w:rsidR="00FE7F93" w:rsidRPr="00E54734" w:rsidRDefault="00E9558E" w:rsidP="0052178B">
            <w:pPr>
              <w:spacing w:after="160" w:line="259" w:lineRule="auto"/>
              <w:rPr>
                <w:rFonts w:cs="B Nazanin"/>
                <w:sz w:val="22"/>
                <w:szCs w:val="22"/>
                <w:lang w:bidi="ar-BH"/>
              </w:rPr>
            </w:pPr>
            <w:sdt>
              <w:sdtPr>
                <w:rPr>
                  <w:rFonts w:cs="B Nazanin"/>
                  <w:b/>
                  <w:bCs/>
                  <w:sz w:val="22"/>
                  <w:szCs w:val="22"/>
                  <w:rtl/>
                  <w:lang w:bidi="ar-BH"/>
                </w:rPr>
                <w:alias w:val="1"/>
                <w:tag w:val="1"/>
                <w:id w:val="1089818389"/>
                <w:lock w:val="contentLocked"/>
                <w:placeholder>
                  <w:docPart w:val="CF52CC6416CC4D448F00CA12B695ADE4"/>
                </w:placeholder>
              </w:sdtPr>
              <w:sdtEndPr/>
              <w:sdtContent>
                <w:r w:rsidR="00FE7F93" w:rsidRPr="00E54734">
                  <w:rPr>
                    <w:rFonts w:cs="B Nazanin"/>
                    <w:b/>
                    <w:bCs/>
                    <w:sz w:val="22"/>
                    <w:szCs w:val="22"/>
                    <w:rtl/>
                    <w:lang w:bidi="ar-BH"/>
                  </w:rPr>
                  <w:t>دانشکده</w:t>
                </w:r>
              </w:sdtContent>
            </w:sdt>
            <w:r w:rsidR="00FE7F93" w:rsidRPr="00E54734">
              <w:rPr>
                <w:rFonts w:cs="B Nazanin"/>
                <w:sz w:val="22"/>
                <w:szCs w:val="22"/>
                <w:rtl/>
                <w:lang w:bidi="ar-BH"/>
              </w:rPr>
              <w:t>:</w:t>
            </w:r>
          </w:p>
          <w:sdt>
            <w:sdtPr>
              <w:rPr>
                <w:rFonts w:cs="B Nazanin"/>
                <w:b/>
                <w:bCs/>
                <w:sz w:val="22"/>
                <w:szCs w:val="22"/>
                <w:rtl/>
                <w:lang w:bidi="ar-BH"/>
              </w:rPr>
              <w:alias w:val="1"/>
              <w:tag w:val="1"/>
              <w:id w:val="1116405111"/>
              <w:lock w:val="contentLocked"/>
              <w:placeholder>
                <w:docPart w:val="CF52CC6416CC4D448F00CA12B695ADE4"/>
              </w:placeholder>
            </w:sdtPr>
            <w:sdtEndPr>
              <w:rPr>
                <w:rFonts w:hint="cs"/>
                <w:vertAlign w:val="superscript"/>
              </w:rPr>
            </w:sdtEndPr>
            <w:sdtContent>
              <w:p w14:paraId="76B7E7D8" w14:textId="77777777" w:rsidR="00FE7F93" w:rsidRPr="00E54734" w:rsidRDefault="00FE7F93" w:rsidP="0052178B">
                <w:pPr>
                  <w:spacing w:after="160" w:line="259" w:lineRule="auto"/>
                  <w:rPr>
                    <w:rFonts w:cs="B Nazanin"/>
                    <w:b/>
                    <w:bCs/>
                    <w:lang w:bidi="ar-BH"/>
                  </w:rPr>
                </w:pPr>
                <w:r w:rsidRPr="00E54734">
                  <w:rPr>
                    <w:rFonts w:cs="B Nazanin"/>
                    <w:b/>
                    <w:bCs/>
                    <w:sz w:val="22"/>
                    <w:szCs w:val="22"/>
                    <w:rtl/>
                    <w:lang w:bidi="ar-BH"/>
                  </w:rPr>
                  <w:t>دانشگاه الزهرا</w:t>
                </w:r>
                <w:r w:rsidRPr="00E54734">
                  <w:rPr>
                    <w:rFonts w:cs="B Nazanin" w:hint="cs"/>
                    <w:b/>
                    <w:bCs/>
                    <w:sz w:val="22"/>
                    <w:szCs w:val="22"/>
                    <w:vertAlign w:val="superscript"/>
                    <w:rtl/>
                    <w:lang w:bidi="ar-BH"/>
                  </w:rPr>
                  <w:t>(س)</w:t>
                </w:r>
              </w:p>
            </w:sdtContent>
          </w:sdt>
        </w:tc>
      </w:tr>
      <w:tr w:rsidR="00FE7F93" w:rsidRPr="00E54734" w14:paraId="32B351F9" w14:textId="77777777" w:rsidTr="0052178B">
        <w:trPr>
          <w:trHeight w:val="306"/>
        </w:trPr>
        <w:tc>
          <w:tcPr>
            <w:tcW w:w="5211" w:type="dxa"/>
          </w:tcPr>
          <w:p w14:paraId="0BA4BBE3" w14:textId="77777777" w:rsidR="00FE7F93" w:rsidRPr="00E54734" w:rsidRDefault="00E9558E" w:rsidP="0052178B">
            <w:pPr>
              <w:spacing w:after="160" w:line="259" w:lineRule="auto"/>
              <w:rPr>
                <w:rFonts w:cs="B Nazanin"/>
                <w:sz w:val="22"/>
                <w:szCs w:val="22"/>
                <w:lang w:bidi="ar-BH"/>
              </w:rPr>
            </w:pPr>
            <w:sdt>
              <w:sdtPr>
                <w:rPr>
                  <w:rFonts w:cs="B Nazanin"/>
                  <w:b/>
                  <w:bCs/>
                  <w:sz w:val="22"/>
                  <w:szCs w:val="22"/>
                  <w:rtl/>
                  <w:lang w:bidi="ar-BH"/>
                </w:rPr>
                <w:alias w:val="1"/>
                <w:tag w:val="1"/>
                <w:id w:val="1668666261"/>
                <w:lock w:val="contentLocked"/>
                <w:placeholder>
                  <w:docPart w:val="CF52CC6416CC4D448F00CA12B695ADE4"/>
                </w:placeholder>
              </w:sdtPr>
              <w:sdtEndPr/>
              <w:sdtContent>
                <w:r w:rsidR="00FE7F93" w:rsidRPr="00E54734">
                  <w:rPr>
                    <w:rFonts w:cs="B Nazanin"/>
                    <w:b/>
                    <w:bCs/>
                    <w:sz w:val="22"/>
                    <w:szCs w:val="22"/>
                    <w:rtl/>
                    <w:lang w:bidi="ar-BH"/>
                  </w:rPr>
                  <w:t>زمینه پژوهش</w:t>
                </w:r>
              </w:sdtContent>
            </w:sdt>
            <w:r w:rsidR="00FE7F93" w:rsidRPr="00E54734">
              <w:rPr>
                <w:rFonts w:cs="B Nazanin"/>
                <w:sz w:val="22"/>
                <w:szCs w:val="22"/>
                <w:rtl/>
                <w:lang w:bidi="ar-BH"/>
              </w:rPr>
              <w:t>:</w:t>
            </w:r>
          </w:p>
        </w:tc>
        <w:tc>
          <w:tcPr>
            <w:tcW w:w="4683" w:type="dxa"/>
          </w:tcPr>
          <w:p w14:paraId="49C8AD76" w14:textId="77777777" w:rsidR="00FE7F93" w:rsidRPr="00E54734" w:rsidRDefault="00E9558E" w:rsidP="0052178B">
            <w:pPr>
              <w:spacing w:after="160" w:line="259" w:lineRule="auto"/>
              <w:rPr>
                <w:rFonts w:cs="B Nazanin"/>
                <w:sz w:val="22"/>
                <w:szCs w:val="22"/>
                <w:lang w:bidi="ar-BH"/>
              </w:rPr>
            </w:pPr>
            <w:sdt>
              <w:sdtPr>
                <w:rPr>
                  <w:rFonts w:cs="B Nazanin"/>
                  <w:b/>
                  <w:bCs/>
                  <w:sz w:val="22"/>
                  <w:szCs w:val="22"/>
                  <w:rtl/>
                  <w:lang w:bidi="ar-BH"/>
                </w:rPr>
                <w:alias w:val="1"/>
                <w:tag w:val="1"/>
                <w:id w:val="-392810803"/>
                <w:lock w:val="contentLocked"/>
                <w:placeholder>
                  <w:docPart w:val="CF52CC6416CC4D448F00CA12B695ADE4"/>
                </w:placeholder>
              </w:sdtPr>
              <w:sdtEndPr/>
              <w:sdtContent>
                <w:r w:rsidR="00FE7F93" w:rsidRPr="00E54734">
                  <w:rPr>
                    <w:rFonts w:cs="B Nazanin"/>
                    <w:b/>
                    <w:bCs/>
                    <w:sz w:val="22"/>
                    <w:szCs w:val="22"/>
                    <w:rtl/>
                    <w:lang w:bidi="ar-BH"/>
                  </w:rPr>
                  <w:t>رشته/ گرایش</w:t>
                </w:r>
              </w:sdtContent>
            </w:sdt>
            <w:r w:rsidR="00FE7F93" w:rsidRPr="00E54734">
              <w:rPr>
                <w:rFonts w:cs="B Nazanin"/>
                <w:sz w:val="22"/>
                <w:szCs w:val="22"/>
                <w:rtl/>
                <w:lang w:bidi="ar-BH"/>
              </w:rPr>
              <w:t>:</w:t>
            </w:r>
          </w:p>
        </w:tc>
      </w:tr>
      <w:tr w:rsidR="00FE7F93" w:rsidRPr="00E54734" w14:paraId="198C0908" w14:textId="77777777" w:rsidTr="0052178B">
        <w:trPr>
          <w:trHeight w:val="4276"/>
        </w:trPr>
        <w:tc>
          <w:tcPr>
            <w:tcW w:w="9894" w:type="dxa"/>
            <w:gridSpan w:val="2"/>
          </w:tcPr>
          <w:p w14:paraId="245C8996" w14:textId="77777777" w:rsidR="00FE7F93" w:rsidRPr="00E54734" w:rsidRDefault="00E9558E" w:rsidP="00302BAA">
            <w:pPr>
              <w:pStyle w:val="ac"/>
            </w:pPr>
            <w:sdt>
              <w:sdtPr>
                <w:rPr>
                  <w:rFonts w:hint="cs"/>
                  <w:rtl/>
                </w:rPr>
                <w:alias w:val="1"/>
                <w:tag w:val="1"/>
                <w:id w:val="39635213"/>
                <w:lock w:val="contentLocked"/>
                <w:placeholder>
                  <w:docPart w:val="CF52CC6416CC4D448F00CA12B695ADE4"/>
                </w:placeholder>
              </w:sdtPr>
              <w:sdtEndPr/>
              <w:sdtContent>
                <w:r w:rsidR="00FE7F93" w:rsidRPr="00E54734">
                  <w:rPr>
                    <w:rFonts w:hint="cs"/>
                    <w:rtl/>
                  </w:rPr>
                  <w:t>چکیده</w:t>
                </w:r>
              </w:sdtContent>
            </w:sdt>
            <w:r w:rsidR="00FE7F93" w:rsidRPr="00E54734">
              <w:rPr>
                <w:rFonts w:hint="cs"/>
                <w:rtl/>
              </w:rPr>
              <w:t>:</w:t>
            </w:r>
          </w:p>
          <w:p w14:paraId="0D1707F4" w14:textId="77777777" w:rsidR="00FE7F93" w:rsidRPr="00E54734" w:rsidRDefault="00FE7F93" w:rsidP="0052178B">
            <w:pPr>
              <w:rPr>
                <w:rFonts w:cs="B Nazanin"/>
                <w:sz w:val="22"/>
                <w:szCs w:val="22"/>
                <w:lang w:bidi="ar-BH"/>
              </w:rPr>
            </w:pPr>
          </w:p>
          <w:p w14:paraId="4798C18E" w14:textId="77777777" w:rsidR="00FE7F93" w:rsidRPr="00E54734" w:rsidRDefault="00FE7F93" w:rsidP="0052178B">
            <w:pPr>
              <w:rPr>
                <w:rFonts w:cs="B Nazanin"/>
                <w:sz w:val="22"/>
                <w:szCs w:val="22"/>
                <w:lang w:bidi="ar-BH"/>
              </w:rPr>
            </w:pPr>
          </w:p>
          <w:p w14:paraId="4A463AFA" w14:textId="77777777" w:rsidR="00FE7F93" w:rsidRPr="00E54734" w:rsidRDefault="00FE7F93" w:rsidP="0052178B">
            <w:pPr>
              <w:rPr>
                <w:rFonts w:cs="B Nazanin"/>
                <w:sz w:val="22"/>
                <w:szCs w:val="22"/>
                <w:lang w:bidi="ar-BH"/>
              </w:rPr>
            </w:pPr>
          </w:p>
          <w:p w14:paraId="03517339" w14:textId="77777777" w:rsidR="00FE7F93" w:rsidRPr="00E54734" w:rsidRDefault="00FE7F93" w:rsidP="0052178B">
            <w:pPr>
              <w:rPr>
                <w:rFonts w:cs="B Nazanin"/>
                <w:sz w:val="22"/>
                <w:szCs w:val="22"/>
                <w:lang w:bidi="ar-BH"/>
              </w:rPr>
            </w:pPr>
          </w:p>
          <w:p w14:paraId="66BE027C" w14:textId="77777777" w:rsidR="00FE7F93" w:rsidRPr="00E54734" w:rsidRDefault="00FE7F93" w:rsidP="0052178B">
            <w:pPr>
              <w:rPr>
                <w:rFonts w:cs="B Nazanin"/>
                <w:sz w:val="22"/>
                <w:szCs w:val="22"/>
                <w:lang w:bidi="ar-BH"/>
              </w:rPr>
            </w:pPr>
          </w:p>
          <w:p w14:paraId="22723268" w14:textId="77777777" w:rsidR="00FE7F93" w:rsidRPr="00E54734" w:rsidRDefault="00FE7F93" w:rsidP="0052178B">
            <w:pPr>
              <w:rPr>
                <w:rFonts w:cs="B Nazanin"/>
                <w:sz w:val="22"/>
                <w:szCs w:val="22"/>
                <w:lang w:bidi="ar-BH"/>
              </w:rPr>
            </w:pPr>
          </w:p>
          <w:p w14:paraId="120484B8" w14:textId="77777777" w:rsidR="00FE7F93" w:rsidRPr="00E54734" w:rsidRDefault="00FE7F93" w:rsidP="0052178B">
            <w:pPr>
              <w:rPr>
                <w:rFonts w:cs="B Nazanin"/>
                <w:sz w:val="22"/>
                <w:szCs w:val="22"/>
                <w:lang w:bidi="fa-IR"/>
              </w:rPr>
            </w:pPr>
          </w:p>
          <w:p w14:paraId="52643E84" w14:textId="77777777" w:rsidR="00FE7F93" w:rsidRPr="00E54734" w:rsidRDefault="00FE7F93" w:rsidP="0052178B">
            <w:pPr>
              <w:rPr>
                <w:rFonts w:cs="B Nazanin"/>
                <w:sz w:val="22"/>
                <w:szCs w:val="22"/>
                <w:lang w:bidi="ar-BH"/>
              </w:rPr>
            </w:pPr>
          </w:p>
          <w:p w14:paraId="6ABF2637" w14:textId="77777777" w:rsidR="00FE7F93" w:rsidRPr="00E54734" w:rsidRDefault="00FE7F93" w:rsidP="0052178B">
            <w:pPr>
              <w:rPr>
                <w:rFonts w:cs="B Nazanin"/>
                <w:sz w:val="22"/>
                <w:szCs w:val="22"/>
                <w:lang w:bidi="ar-BH"/>
              </w:rPr>
            </w:pPr>
          </w:p>
          <w:p w14:paraId="422A0B22" w14:textId="77777777" w:rsidR="00FE7F93" w:rsidRPr="00E54734" w:rsidRDefault="00FE7F93" w:rsidP="0052178B">
            <w:pPr>
              <w:rPr>
                <w:rFonts w:cs="B Nazanin"/>
                <w:sz w:val="22"/>
                <w:szCs w:val="22"/>
                <w:rtl/>
                <w:lang w:bidi="ar-BH"/>
              </w:rPr>
            </w:pPr>
          </w:p>
          <w:p w14:paraId="61F9FA8E" w14:textId="77777777" w:rsidR="00FE7F93" w:rsidRPr="00E54734" w:rsidRDefault="00FE7F93" w:rsidP="0052178B">
            <w:pPr>
              <w:rPr>
                <w:rFonts w:cs="B Nazanin"/>
                <w:sz w:val="22"/>
                <w:szCs w:val="22"/>
                <w:rtl/>
                <w:lang w:bidi="ar-BH"/>
              </w:rPr>
            </w:pPr>
          </w:p>
          <w:p w14:paraId="4E0E064E" w14:textId="77777777" w:rsidR="00FE7F93" w:rsidRPr="00E54734" w:rsidRDefault="00FE7F93" w:rsidP="0052178B">
            <w:pPr>
              <w:rPr>
                <w:rFonts w:cs="B Nazanin"/>
                <w:sz w:val="22"/>
                <w:szCs w:val="22"/>
                <w:rtl/>
                <w:lang w:bidi="ar-BH"/>
              </w:rPr>
            </w:pPr>
          </w:p>
          <w:p w14:paraId="0B14CDAF" w14:textId="77777777" w:rsidR="00FE7F93" w:rsidRPr="00E54734" w:rsidRDefault="00FE7F93" w:rsidP="0052178B">
            <w:pPr>
              <w:rPr>
                <w:rFonts w:cs="B Nazanin"/>
                <w:sz w:val="22"/>
                <w:szCs w:val="22"/>
                <w:rtl/>
                <w:lang w:bidi="ar-BH"/>
              </w:rPr>
            </w:pPr>
          </w:p>
          <w:p w14:paraId="382362E7" w14:textId="77777777" w:rsidR="00FE7F93" w:rsidRPr="00E54734" w:rsidRDefault="00FE7F93" w:rsidP="0052178B">
            <w:pPr>
              <w:rPr>
                <w:rFonts w:cs="B Nazanin"/>
                <w:sz w:val="22"/>
                <w:szCs w:val="22"/>
                <w:rtl/>
                <w:lang w:bidi="ar-BH"/>
              </w:rPr>
            </w:pPr>
          </w:p>
          <w:p w14:paraId="409617D4" w14:textId="77777777" w:rsidR="00FE7F93" w:rsidRPr="00E54734" w:rsidRDefault="00FE7F93" w:rsidP="0052178B">
            <w:pPr>
              <w:rPr>
                <w:rFonts w:cs="B Nazanin"/>
                <w:sz w:val="22"/>
                <w:szCs w:val="22"/>
                <w:rtl/>
                <w:lang w:bidi="ar-BH"/>
              </w:rPr>
            </w:pPr>
          </w:p>
          <w:p w14:paraId="591CE6AC" w14:textId="77777777" w:rsidR="00FE7F93" w:rsidRPr="00E54734" w:rsidRDefault="00FE7F93" w:rsidP="0052178B">
            <w:pPr>
              <w:rPr>
                <w:rFonts w:cs="B Nazanin"/>
                <w:sz w:val="22"/>
                <w:szCs w:val="22"/>
                <w:rtl/>
                <w:lang w:bidi="ar-BH"/>
              </w:rPr>
            </w:pPr>
          </w:p>
          <w:p w14:paraId="44CA3956" w14:textId="77777777" w:rsidR="00FE7F93" w:rsidRPr="00E54734" w:rsidRDefault="00FE7F93" w:rsidP="0052178B">
            <w:pPr>
              <w:rPr>
                <w:rFonts w:cs="B Nazanin"/>
                <w:sz w:val="22"/>
                <w:szCs w:val="22"/>
                <w:rtl/>
                <w:lang w:bidi="ar-BH"/>
              </w:rPr>
            </w:pPr>
          </w:p>
          <w:p w14:paraId="1D0684D1" w14:textId="77777777" w:rsidR="00FE7F93" w:rsidRPr="00E54734" w:rsidRDefault="00FE7F93" w:rsidP="0052178B">
            <w:pPr>
              <w:rPr>
                <w:rFonts w:cs="B Nazanin"/>
                <w:sz w:val="22"/>
                <w:szCs w:val="22"/>
                <w:rtl/>
                <w:lang w:bidi="ar-BH"/>
              </w:rPr>
            </w:pPr>
          </w:p>
          <w:p w14:paraId="1E2200F9" w14:textId="77777777" w:rsidR="00FE7F93" w:rsidRPr="00E54734" w:rsidRDefault="00FE7F93" w:rsidP="0052178B">
            <w:pPr>
              <w:rPr>
                <w:rFonts w:cs="B Nazanin"/>
                <w:sz w:val="22"/>
                <w:szCs w:val="22"/>
                <w:lang w:bidi="ar-BH"/>
              </w:rPr>
            </w:pPr>
          </w:p>
        </w:tc>
      </w:tr>
      <w:tr w:rsidR="00FE7F93" w:rsidRPr="008B1A07" w14:paraId="28B03718" w14:textId="77777777" w:rsidTr="0052178B">
        <w:trPr>
          <w:trHeight w:val="118"/>
        </w:trPr>
        <w:tc>
          <w:tcPr>
            <w:tcW w:w="9894" w:type="dxa"/>
            <w:gridSpan w:val="2"/>
            <w:vAlign w:val="center"/>
          </w:tcPr>
          <w:p w14:paraId="2C4330B4" w14:textId="77777777" w:rsidR="00FE7F93" w:rsidRPr="00E54734" w:rsidRDefault="00E9558E" w:rsidP="0052178B">
            <w:pPr>
              <w:spacing w:after="160" w:line="259" w:lineRule="auto"/>
              <w:rPr>
                <w:rFonts w:cs="B Nazanin"/>
                <w:sz w:val="22"/>
                <w:szCs w:val="22"/>
                <w:lang w:bidi="ar-BH"/>
              </w:rPr>
            </w:pPr>
            <w:sdt>
              <w:sdtPr>
                <w:rPr>
                  <w:rFonts w:cs="B Nazanin"/>
                  <w:b/>
                  <w:bCs/>
                  <w:sz w:val="22"/>
                  <w:szCs w:val="22"/>
                  <w:rtl/>
                  <w:lang w:bidi="ar-BH"/>
                </w:rPr>
                <w:alias w:val="1"/>
                <w:tag w:val="1"/>
                <w:id w:val="-1838298096"/>
                <w:lock w:val="contentLocked"/>
                <w:placeholder>
                  <w:docPart w:val="CF52CC6416CC4D448F00CA12B695ADE4"/>
                </w:placeholder>
              </w:sdtPr>
              <w:sdtEndPr/>
              <w:sdtContent>
                <w:r w:rsidR="00FE7F93" w:rsidRPr="00E54734">
                  <w:rPr>
                    <w:rFonts w:cs="B Nazanin"/>
                    <w:b/>
                    <w:bCs/>
                    <w:sz w:val="22"/>
                    <w:szCs w:val="22"/>
                    <w:rtl/>
                    <w:lang w:bidi="ar-BH"/>
                  </w:rPr>
                  <w:t>کلیدواژه</w:t>
                </w:r>
              </w:sdtContent>
            </w:sdt>
            <w:r w:rsidR="00FE7F93" w:rsidRPr="00E54734">
              <w:rPr>
                <w:rFonts w:cs="B Nazanin"/>
                <w:sz w:val="22"/>
                <w:szCs w:val="22"/>
                <w:rtl/>
                <w:lang w:bidi="ar-BH"/>
              </w:rPr>
              <w:t>:</w:t>
            </w:r>
          </w:p>
        </w:tc>
      </w:tr>
      <w:bookmarkEnd w:id="1"/>
    </w:tbl>
    <w:p w14:paraId="0B3E550F" w14:textId="3EAF89DB" w:rsidR="003A0B11" w:rsidRPr="003A0B11" w:rsidRDefault="003A0B11" w:rsidP="003A0B11">
      <w:pPr>
        <w:tabs>
          <w:tab w:val="left" w:pos="3778"/>
        </w:tabs>
        <w:rPr>
          <w:rFonts w:cs="B Zar"/>
          <w:rtl/>
          <w:lang w:bidi="ar-BH"/>
        </w:rPr>
        <w:sectPr w:rsidR="003A0B11" w:rsidRPr="003A0B11" w:rsidSect="00A47F48">
          <w:footnotePr>
            <w:numRestart w:val="eachPage"/>
          </w:footnotePr>
          <w:type w:val="oddPage"/>
          <w:pgSz w:w="11906" w:h="16838" w:code="9"/>
          <w:pgMar w:top="825" w:right="1418" w:bottom="1418" w:left="1418" w:header="425" w:footer="238" w:gutter="567"/>
          <w:cols w:space="708"/>
          <w:bidi/>
          <w:rtlGutter/>
          <w:docGrid w:linePitch="360"/>
        </w:sectPr>
      </w:pPr>
    </w:p>
    <w:p w14:paraId="7151E2E8" w14:textId="77777777" w:rsidR="00915E66" w:rsidRPr="002102BB" w:rsidRDefault="00915E66" w:rsidP="00A32E3B">
      <w:pPr>
        <w:jc w:val="center"/>
        <w:rPr>
          <w:rFonts w:cs="B Zar"/>
          <w:b/>
          <w:bCs/>
          <w:rtl/>
          <w:lang w:bidi="ar-BH"/>
        </w:rPr>
      </w:pPr>
    </w:p>
    <w:p w14:paraId="6D7AE2E7" w14:textId="77777777" w:rsidR="00335421" w:rsidRPr="002102BB" w:rsidRDefault="00335421" w:rsidP="00A32E3B">
      <w:pPr>
        <w:jc w:val="center"/>
        <w:rPr>
          <w:rFonts w:cs="B Zar"/>
          <w:b/>
          <w:bCs/>
          <w:rtl/>
          <w:lang w:bidi="ar-BH"/>
        </w:rPr>
      </w:pPr>
    </w:p>
    <w:p w14:paraId="1E5FA53E" w14:textId="77777777" w:rsidR="00335421" w:rsidRPr="002102BB" w:rsidRDefault="00335421" w:rsidP="00A32E3B">
      <w:pPr>
        <w:jc w:val="center"/>
        <w:rPr>
          <w:rFonts w:cs="B Zar"/>
          <w:b/>
          <w:bCs/>
          <w:lang w:bidi="ar-BH"/>
        </w:rPr>
      </w:pPr>
    </w:p>
    <w:p w14:paraId="5652EF99" w14:textId="77777777" w:rsidR="00915E66" w:rsidRPr="002102BB" w:rsidRDefault="00915E66" w:rsidP="00A32E3B">
      <w:pPr>
        <w:jc w:val="center"/>
        <w:rPr>
          <w:rFonts w:cs="B Zar"/>
          <w:b/>
          <w:bCs/>
          <w:lang w:bidi="ar-BH"/>
        </w:rPr>
      </w:pPr>
    </w:p>
    <w:p w14:paraId="46BEA3A3" w14:textId="77777777" w:rsidR="00915E66" w:rsidRPr="002102BB" w:rsidRDefault="00915E66" w:rsidP="00A32E3B">
      <w:pPr>
        <w:jc w:val="center"/>
        <w:rPr>
          <w:rFonts w:cs="B Zar"/>
          <w:b/>
          <w:bCs/>
          <w:rtl/>
          <w:lang w:bidi="ar-BH"/>
        </w:rPr>
      </w:pPr>
    </w:p>
    <w:p w14:paraId="1A988300" w14:textId="77777777" w:rsidR="00335421" w:rsidRPr="002102BB" w:rsidRDefault="00335421" w:rsidP="00A32E3B">
      <w:pPr>
        <w:jc w:val="center"/>
        <w:rPr>
          <w:rFonts w:cs="B Zar"/>
          <w:b/>
          <w:bCs/>
          <w:rtl/>
          <w:lang w:bidi="ar-BH"/>
        </w:rPr>
      </w:pPr>
    </w:p>
    <w:p w14:paraId="67E66838" w14:textId="77777777" w:rsidR="00335421" w:rsidRPr="002102BB" w:rsidRDefault="00335421" w:rsidP="00A32E3B">
      <w:pPr>
        <w:jc w:val="center"/>
        <w:rPr>
          <w:rFonts w:cs="B Zar"/>
          <w:b/>
          <w:bCs/>
          <w:lang w:bidi="ar-BH"/>
        </w:rPr>
      </w:pPr>
      <w:r w:rsidRPr="002102BB">
        <w:rPr>
          <w:rFonts w:cs="B Zar"/>
          <w:b/>
          <w:bCs/>
          <w:noProof/>
          <w:rtl/>
        </w:rPr>
        <w:drawing>
          <wp:inline distT="0" distB="0" distL="0" distR="0" wp14:anchorId="3C3DA710" wp14:editId="243ED91F">
            <wp:extent cx="3947160" cy="3493135"/>
            <wp:effectExtent l="0" t="0" r="0" b="0"/>
            <wp:docPr id="8" name="Picture 33" descr="ÙØªÛØ¬Ù ØªØµÙÛØ±Û Ø¨Ø±Ø§Û Ø¨Ø³Ù Ø§ÙÙÙ Ø§ÙØ±Ø­ÙÙ Ø§ÙØ±Ø­ÛÙ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ÙØªÛØ¬Ù ØªØµÙÛØ±Û Ø¨Ø±Ø§Û Ø¨Ø³Ù Ø§ÙÙÙ Ø§ÙØ±Ø­ÙÙ Ø§ÙØ±Ø­ÛÙ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47160" cy="3493135"/>
                    </a:xfrm>
                    <a:prstGeom prst="rect">
                      <a:avLst/>
                    </a:prstGeom>
                    <a:noFill/>
                    <a:ln>
                      <a:noFill/>
                    </a:ln>
                  </pic:spPr>
                </pic:pic>
              </a:graphicData>
            </a:graphic>
          </wp:inline>
        </w:drawing>
      </w:r>
    </w:p>
    <w:p w14:paraId="0D3928A7" w14:textId="77777777" w:rsidR="003949D6" w:rsidRPr="002102BB" w:rsidRDefault="003949D6" w:rsidP="00A32E3B">
      <w:pPr>
        <w:jc w:val="center"/>
        <w:rPr>
          <w:rFonts w:cs="B Zar"/>
          <w:b/>
          <w:bCs/>
          <w:rtl/>
          <w:lang w:bidi="ar-BH"/>
        </w:rPr>
      </w:pPr>
    </w:p>
    <w:p w14:paraId="64D94F41" w14:textId="77777777" w:rsidR="003949D6" w:rsidRPr="002102BB" w:rsidRDefault="003949D6" w:rsidP="003949D6">
      <w:pPr>
        <w:rPr>
          <w:rFonts w:cs="B Zar"/>
          <w:rtl/>
          <w:lang w:bidi="ar-BH"/>
        </w:rPr>
      </w:pPr>
    </w:p>
    <w:p w14:paraId="7FC2607A" w14:textId="77777777" w:rsidR="003949D6" w:rsidRPr="002102BB" w:rsidRDefault="003949D6" w:rsidP="003949D6">
      <w:pPr>
        <w:rPr>
          <w:rFonts w:cs="B Zar"/>
          <w:rtl/>
          <w:lang w:bidi="ar-BH"/>
        </w:rPr>
      </w:pPr>
    </w:p>
    <w:p w14:paraId="5EFC2FCA" w14:textId="77777777" w:rsidR="003949D6" w:rsidRPr="002102BB" w:rsidRDefault="003949D6" w:rsidP="003949D6">
      <w:pPr>
        <w:rPr>
          <w:rFonts w:cs="B Zar"/>
          <w:rtl/>
          <w:lang w:bidi="ar-BH"/>
        </w:rPr>
      </w:pPr>
    </w:p>
    <w:p w14:paraId="0BC241CF" w14:textId="77777777" w:rsidR="003949D6" w:rsidRPr="002102BB" w:rsidRDefault="003949D6" w:rsidP="003949D6">
      <w:pPr>
        <w:rPr>
          <w:rFonts w:cs="B Zar"/>
          <w:rtl/>
          <w:lang w:bidi="ar-BH"/>
        </w:rPr>
      </w:pPr>
    </w:p>
    <w:p w14:paraId="36636B7B" w14:textId="77777777" w:rsidR="003949D6" w:rsidRPr="002102BB" w:rsidRDefault="003949D6" w:rsidP="003949D6">
      <w:pPr>
        <w:rPr>
          <w:rFonts w:cs="B Zar"/>
          <w:rtl/>
          <w:lang w:bidi="ar-BH"/>
        </w:rPr>
      </w:pPr>
    </w:p>
    <w:p w14:paraId="1F1F19E3" w14:textId="77777777" w:rsidR="003949D6" w:rsidRPr="002102BB" w:rsidRDefault="003949D6" w:rsidP="003949D6">
      <w:pPr>
        <w:rPr>
          <w:rFonts w:cs="B Zar"/>
          <w:rtl/>
          <w:lang w:bidi="ar-BH"/>
        </w:rPr>
      </w:pPr>
    </w:p>
    <w:p w14:paraId="0730E8E5" w14:textId="77777777" w:rsidR="003949D6" w:rsidRPr="002102BB" w:rsidRDefault="003949D6" w:rsidP="003949D6">
      <w:pPr>
        <w:rPr>
          <w:rFonts w:cs="B Zar"/>
          <w:rtl/>
          <w:lang w:bidi="ar-BH"/>
        </w:rPr>
      </w:pPr>
    </w:p>
    <w:p w14:paraId="7A633AFB" w14:textId="77777777" w:rsidR="003949D6" w:rsidRPr="002102BB" w:rsidRDefault="003949D6" w:rsidP="003949D6">
      <w:pPr>
        <w:rPr>
          <w:rFonts w:cs="B Zar"/>
          <w:rtl/>
          <w:lang w:bidi="ar-BH"/>
        </w:rPr>
      </w:pPr>
    </w:p>
    <w:p w14:paraId="4BDAAC50" w14:textId="77777777" w:rsidR="003949D6" w:rsidRPr="002102BB" w:rsidRDefault="003949D6" w:rsidP="003949D6">
      <w:pPr>
        <w:rPr>
          <w:rFonts w:cs="B Zar"/>
          <w:rtl/>
          <w:lang w:bidi="ar-BH"/>
        </w:rPr>
      </w:pPr>
    </w:p>
    <w:p w14:paraId="1F116017" w14:textId="77777777" w:rsidR="003949D6" w:rsidRPr="002102BB" w:rsidRDefault="003949D6" w:rsidP="003949D6">
      <w:pPr>
        <w:rPr>
          <w:rFonts w:cs="B Zar"/>
          <w:rtl/>
          <w:lang w:bidi="ar-BH"/>
        </w:rPr>
      </w:pPr>
    </w:p>
    <w:p w14:paraId="78A022D3" w14:textId="77777777" w:rsidR="003949D6" w:rsidRPr="002102BB" w:rsidRDefault="003949D6" w:rsidP="003949D6">
      <w:pPr>
        <w:rPr>
          <w:rFonts w:cs="B Zar"/>
          <w:rtl/>
          <w:lang w:bidi="ar-BH"/>
        </w:rPr>
      </w:pPr>
    </w:p>
    <w:p w14:paraId="3264FC01" w14:textId="77777777" w:rsidR="00714B0B" w:rsidRDefault="00714B0B">
      <w:pPr>
        <w:bidi w:val="0"/>
        <w:rPr>
          <w:rtl/>
          <w:lang w:bidi="ar-BH"/>
        </w:rPr>
      </w:pPr>
      <w:r>
        <w:rPr>
          <w:rtl/>
          <w:lang w:bidi="ar-BH"/>
        </w:rPr>
        <w:br w:type="page"/>
      </w:r>
    </w:p>
    <w:sdt>
      <w:sdtPr>
        <w:rPr>
          <w:rtl/>
          <w:lang w:bidi="ar-BH"/>
        </w:rPr>
        <w:alias w:val="1"/>
        <w:tag w:val="1"/>
        <w:id w:val="1413656177"/>
        <w:lock w:val="sdtContentLocked"/>
        <w:placeholder>
          <w:docPart w:val="0695A7AA257746FB84727B1651AF46F0"/>
        </w:placeholder>
      </w:sdtPr>
      <w:sdtEndPr>
        <w:rPr>
          <w:rFonts w:cs="B Zar"/>
          <w:b/>
          <w:bCs/>
          <w:sz w:val="26"/>
          <w:szCs w:val="26"/>
          <w:vertAlign w:val="superscript"/>
        </w:rPr>
      </w:sdtEndPr>
      <w:sdtContent>
        <w:p w14:paraId="672475DF" w14:textId="77777777" w:rsidR="00842D4F" w:rsidRPr="00FE7F93" w:rsidRDefault="00842D4F" w:rsidP="00842D4F">
          <w:pPr>
            <w:jc w:val="center"/>
            <w:rPr>
              <w:rtl/>
              <w:lang w:bidi="ar-BH"/>
            </w:rPr>
          </w:pPr>
          <w:r w:rsidRPr="00FE7F93">
            <w:rPr>
              <w:noProof/>
            </w:rPr>
            <w:drawing>
              <wp:inline distT="0" distB="0" distL="0" distR="0" wp14:anchorId="1A1C389B" wp14:editId="47B44A94">
                <wp:extent cx="893107" cy="718641"/>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93107" cy="718641"/>
                        </a:xfrm>
                        <a:prstGeom prst="rect">
                          <a:avLst/>
                        </a:prstGeom>
                        <a:ln>
                          <a:noFill/>
                        </a:ln>
                      </pic:spPr>
                    </pic:pic>
                  </a:graphicData>
                </a:graphic>
              </wp:inline>
            </w:drawing>
          </w:r>
        </w:p>
        <w:p w14:paraId="7CCADF19" w14:textId="77777777" w:rsidR="00842D4F" w:rsidRPr="002102BB" w:rsidRDefault="00842D4F" w:rsidP="00842D4F">
          <w:pPr>
            <w:spacing w:line="276" w:lineRule="auto"/>
            <w:jc w:val="center"/>
            <w:rPr>
              <w:rFonts w:cs="B Zar"/>
              <w:b/>
              <w:bCs/>
              <w:sz w:val="26"/>
              <w:szCs w:val="26"/>
              <w:rtl/>
              <w:lang w:bidi="ar-BH"/>
            </w:rPr>
          </w:pPr>
          <w:r w:rsidRPr="00FE7F93">
            <w:rPr>
              <w:rFonts w:cs="B Zar"/>
              <w:b/>
              <w:bCs/>
              <w:sz w:val="26"/>
              <w:szCs w:val="26"/>
              <w:rtl/>
              <w:lang w:bidi="ar-BH"/>
            </w:rPr>
            <w:t>دانشگاه الزهرا</w:t>
          </w:r>
          <w:r w:rsidRPr="00FE7F93">
            <w:rPr>
              <w:rFonts w:cs="B Zar"/>
              <w:b/>
              <w:bCs/>
              <w:sz w:val="26"/>
              <w:szCs w:val="26"/>
              <w:vertAlign w:val="superscript"/>
              <w:rtl/>
              <w:lang w:bidi="ar-BH"/>
            </w:rPr>
            <w:t>(س)</w:t>
          </w:r>
        </w:p>
      </w:sdtContent>
    </w:sdt>
    <w:p w14:paraId="0DDDC24A" w14:textId="19888FB5" w:rsidR="00842D4F" w:rsidRPr="002A383F" w:rsidRDefault="00842D4F" w:rsidP="00842D4F">
      <w:pPr>
        <w:spacing w:line="276" w:lineRule="auto"/>
        <w:jc w:val="center"/>
        <w:rPr>
          <w:rFonts w:ascii="Calibri" w:hAnsi="Calibri" w:cs="Calibri"/>
          <w:b/>
          <w:bCs/>
          <w:rtl/>
          <w:lang w:bidi="fa-IR"/>
        </w:rPr>
      </w:pPr>
      <w:r w:rsidRPr="002102BB">
        <w:rPr>
          <w:rFonts w:cs="B Zar"/>
          <w:b/>
          <w:bCs/>
          <w:rtl/>
          <w:lang w:bidi="ar-BH"/>
        </w:rPr>
        <w:t>دانشکده</w:t>
      </w:r>
      <w:r w:rsidR="00FD11B7">
        <w:rPr>
          <w:rFonts w:cs="B Zar" w:hint="cs"/>
          <w:b/>
          <w:bCs/>
          <w:rtl/>
          <w:lang w:bidi="ar-BH"/>
        </w:rPr>
        <w:t xml:space="preserve"> علوم تربیتی و روانشناسی</w:t>
      </w:r>
      <w:r w:rsidRPr="002102BB">
        <w:rPr>
          <w:rFonts w:cs="B Zar"/>
          <w:b/>
          <w:bCs/>
          <w:rtl/>
          <w:lang w:bidi="ar-BH"/>
        </w:rPr>
        <w:t xml:space="preserve"> </w:t>
      </w:r>
    </w:p>
    <w:p w14:paraId="0F733C45" w14:textId="77777777" w:rsidR="0098495A" w:rsidRPr="002102BB" w:rsidRDefault="0098495A" w:rsidP="00842D4F">
      <w:pPr>
        <w:spacing w:line="276" w:lineRule="auto"/>
        <w:jc w:val="center"/>
        <w:rPr>
          <w:rFonts w:cs="B Nazanin"/>
          <w:sz w:val="20"/>
          <w:szCs w:val="20"/>
          <w:lang w:bidi="ar-BH"/>
        </w:rPr>
      </w:pPr>
    </w:p>
    <w:p w14:paraId="52DBDD0F" w14:textId="77777777" w:rsidR="00842D4F" w:rsidRPr="002102BB" w:rsidRDefault="00842D4F" w:rsidP="00842D4F">
      <w:pPr>
        <w:spacing w:line="276" w:lineRule="auto"/>
        <w:jc w:val="center"/>
        <w:rPr>
          <w:rFonts w:cs="B Nazanin"/>
          <w:sz w:val="20"/>
          <w:szCs w:val="20"/>
          <w:rtl/>
          <w:lang w:bidi="ar-BH"/>
        </w:rPr>
      </w:pPr>
    </w:p>
    <w:p w14:paraId="57BC78EA" w14:textId="38309E62" w:rsidR="00842D4F" w:rsidRPr="002102BB" w:rsidRDefault="00842D4F" w:rsidP="00842D4F">
      <w:pPr>
        <w:spacing w:line="276" w:lineRule="auto"/>
        <w:jc w:val="center"/>
        <w:rPr>
          <w:rFonts w:cs="B Zar"/>
          <w:b/>
          <w:bCs/>
          <w:rtl/>
          <w:lang w:bidi="ar-BH"/>
        </w:rPr>
      </w:pPr>
      <w:r w:rsidRPr="002102BB">
        <w:rPr>
          <w:rFonts w:cs="B Zar"/>
          <w:b/>
          <w:bCs/>
          <w:rtl/>
          <w:lang w:bidi="ar-BH"/>
        </w:rPr>
        <w:t>پایان</w:t>
      </w:r>
      <w:r w:rsidRPr="002102BB">
        <w:rPr>
          <w:rFonts w:cs="B Zar"/>
          <w:b/>
          <w:bCs/>
          <w:lang w:bidi="ar-BH"/>
        </w:rPr>
        <w:softHyphen/>
      </w:r>
      <w:r w:rsidRPr="002102BB">
        <w:rPr>
          <w:rFonts w:cs="B Zar"/>
          <w:b/>
          <w:bCs/>
          <w:rtl/>
          <w:lang w:bidi="ar-BH"/>
        </w:rPr>
        <w:t xml:space="preserve">نامه کارشناسی ارشد </w:t>
      </w:r>
    </w:p>
    <w:p w14:paraId="74779B7F" w14:textId="7B8E81D5" w:rsidR="00842D4F" w:rsidRPr="002102BB" w:rsidRDefault="00842D4F" w:rsidP="00842D4F">
      <w:pPr>
        <w:spacing w:line="276" w:lineRule="auto"/>
        <w:jc w:val="center"/>
        <w:rPr>
          <w:rFonts w:cs="B Zar"/>
          <w:b/>
          <w:bCs/>
          <w:rtl/>
          <w:lang w:bidi="ar-BH"/>
        </w:rPr>
      </w:pPr>
      <w:r w:rsidRPr="002102BB">
        <w:rPr>
          <w:rFonts w:cs="B Zar"/>
          <w:b/>
          <w:bCs/>
          <w:rtl/>
          <w:lang w:bidi="ar-BH"/>
        </w:rPr>
        <w:t xml:space="preserve">رشته </w:t>
      </w:r>
      <w:r w:rsidR="00FD11B7">
        <w:rPr>
          <w:rFonts w:cs="B Zar" w:hint="cs"/>
          <w:b/>
          <w:bCs/>
          <w:rtl/>
          <w:lang w:bidi="ar-BH"/>
        </w:rPr>
        <w:t>مدیریت آموزشی</w:t>
      </w:r>
    </w:p>
    <w:p w14:paraId="2B9545F5" w14:textId="77777777" w:rsidR="00842D4F" w:rsidRPr="002102BB" w:rsidRDefault="00842D4F" w:rsidP="00842D4F">
      <w:pPr>
        <w:spacing w:before="360"/>
        <w:jc w:val="center"/>
        <w:rPr>
          <w:rFonts w:cs="B Zar"/>
          <w:b/>
          <w:bCs/>
          <w:sz w:val="40"/>
          <w:szCs w:val="40"/>
          <w:rtl/>
          <w:lang w:bidi="ar-BH"/>
        </w:rPr>
      </w:pPr>
    </w:p>
    <w:sdt>
      <w:sdtPr>
        <w:rPr>
          <w:rFonts w:cs="B Zar"/>
          <w:b/>
          <w:bCs/>
          <w:sz w:val="36"/>
          <w:szCs w:val="36"/>
          <w:rtl/>
          <w:lang w:bidi="ar-BH"/>
        </w:rPr>
        <w:alias w:val="1"/>
        <w:tag w:val="1"/>
        <w:id w:val="-813559646"/>
        <w:lock w:val="sdtContentLocked"/>
        <w:placeholder>
          <w:docPart w:val="0695A7AA257746FB84727B1651AF46F0"/>
        </w:placeholder>
      </w:sdtPr>
      <w:sdtEndPr/>
      <w:sdtContent>
        <w:p w14:paraId="18A9945C" w14:textId="77777777" w:rsidR="00842D4F" w:rsidRPr="002102BB" w:rsidRDefault="00842D4F" w:rsidP="00842D4F">
          <w:pPr>
            <w:jc w:val="center"/>
            <w:rPr>
              <w:rFonts w:cs="B Zar"/>
              <w:b/>
              <w:bCs/>
              <w:sz w:val="36"/>
              <w:szCs w:val="36"/>
              <w:rtl/>
              <w:lang w:bidi="ar-BH"/>
            </w:rPr>
          </w:pPr>
          <w:r w:rsidRPr="00FE7F93">
            <w:rPr>
              <w:rFonts w:cs="B Zar"/>
              <w:b/>
              <w:bCs/>
              <w:sz w:val="36"/>
              <w:szCs w:val="36"/>
              <w:rtl/>
              <w:lang w:bidi="ar-BH"/>
            </w:rPr>
            <w:t>عنوان</w:t>
          </w:r>
        </w:p>
      </w:sdtContent>
    </w:sdt>
    <w:p w14:paraId="74EA2890" w14:textId="77777777" w:rsidR="00FD11B7" w:rsidRPr="002102BB" w:rsidRDefault="00FD11B7" w:rsidP="00FD11B7">
      <w:pPr>
        <w:jc w:val="center"/>
        <w:rPr>
          <w:rFonts w:cs="B Zar"/>
          <w:b/>
          <w:bCs/>
          <w:sz w:val="36"/>
          <w:szCs w:val="36"/>
          <w:rtl/>
          <w:lang w:bidi="ar-BH"/>
        </w:rPr>
      </w:pPr>
      <w:r>
        <w:rPr>
          <w:rFonts w:cs="B Zar" w:hint="cs"/>
          <w:b/>
          <w:bCs/>
          <w:sz w:val="36"/>
          <w:szCs w:val="36"/>
          <w:rtl/>
          <w:lang w:bidi="ar-BH"/>
        </w:rPr>
        <w:t>شناسایی شایستگی‌های مدیر آموزشی به‌مثابه طراح محیط کالبدی یادگیری</w:t>
      </w:r>
    </w:p>
    <w:sdt>
      <w:sdtPr>
        <w:rPr>
          <w:rFonts w:cs="B Zar" w:hint="cs"/>
          <w:b/>
          <w:bCs/>
          <w:rtl/>
          <w:lang w:bidi="ar-BH"/>
        </w:rPr>
        <w:alias w:val="1"/>
        <w:tag w:val="1"/>
        <w:id w:val="-46065573"/>
        <w:lock w:val="sdtContentLocked"/>
        <w:placeholder>
          <w:docPart w:val="0695A7AA257746FB84727B1651AF46F0"/>
        </w:placeholder>
      </w:sdtPr>
      <w:sdtEndPr/>
      <w:sdtContent>
        <w:p w14:paraId="5E26A326" w14:textId="77777777" w:rsidR="00842D4F" w:rsidRPr="002102BB" w:rsidRDefault="00842D4F" w:rsidP="00842D4F">
          <w:pPr>
            <w:spacing w:before="600"/>
            <w:jc w:val="center"/>
            <w:rPr>
              <w:rFonts w:cs="B Zar"/>
              <w:b/>
              <w:bCs/>
              <w:rtl/>
              <w:lang w:bidi="ar-BH"/>
            </w:rPr>
          </w:pPr>
          <w:r w:rsidRPr="00FE7F93">
            <w:rPr>
              <w:rFonts w:cs="B Zar" w:hint="cs"/>
              <w:b/>
              <w:bCs/>
              <w:rtl/>
              <w:lang w:bidi="ar-BH"/>
            </w:rPr>
            <w:t>دانشجو</w:t>
          </w:r>
        </w:p>
      </w:sdtContent>
    </w:sdt>
    <w:p w14:paraId="0B4DC053" w14:textId="21A28CE4" w:rsidR="00842D4F" w:rsidRPr="002102BB" w:rsidRDefault="00FD11B7" w:rsidP="00FD11B7">
      <w:pPr>
        <w:jc w:val="center"/>
        <w:rPr>
          <w:rFonts w:cs="B Zar"/>
          <w:b/>
          <w:bCs/>
          <w:sz w:val="28"/>
          <w:szCs w:val="28"/>
          <w:lang w:bidi="ar-BH"/>
        </w:rPr>
      </w:pPr>
      <w:r>
        <w:rPr>
          <w:rFonts w:cs="B Zar" w:hint="cs"/>
          <w:b/>
          <w:bCs/>
          <w:sz w:val="28"/>
          <w:szCs w:val="28"/>
          <w:rtl/>
          <w:lang w:bidi="ar-BH"/>
        </w:rPr>
        <w:t>لیلا مصباح</w:t>
      </w:r>
    </w:p>
    <w:p w14:paraId="40D7E99F" w14:textId="77777777" w:rsidR="00842D4F" w:rsidRPr="002102BB" w:rsidRDefault="00842D4F" w:rsidP="00842D4F">
      <w:pPr>
        <w:spacing w:before="600"/>
        <w:jc w:val="center"/>
        <w:rPr>
          <w:rFonts w:cs="B Zar"/>
          <w:b/>
          <w:bCs/>
          <w:lang w:bidi="ar-BH"/>
        </w:rPr>
      </w:pPr>
      <w:r w:rsidRPr="002102BB">
        <w:rPr>
          <w:rFonts w:cs="B Zar"/>
          <w:b/>
          <w:bCs/>
          <w:rtl/>
          <w:lang w:bidi="ar-BH"/>
        </w:rPr>
        <w:t>استاد</w:t>
      </w:r>
      <w:r w:rsidRPr="002102BB">
        <w:rPr>
          <w:rFonts w:cs="B Zar" w:hint="cs"/>
          <w:b/>
          <w:bCs/>
          <w:rtl/>
          <w:lang w:bidi="ar-BH"/>
        </w:rPr>
        <w:t>/ استادان</w:t>
      </w:r>
      <w:r w:rsidRPr="002102BB">
        <w:rPr>
          <w:rFonts w:cs="B Zar"/>
          <w:b/>
          <w:bCs/>
          <w:rtl/>
          <w:lang w:bidi="ar-BH"/>
        </w:rPr>
        <w:t xml:space="preserve"> راهنما </w:t>
      </w:r>
    </w:p>
    <w:p w14:paraId="12843A8A" w14:textId="4220E34B" w:rsidR="00D406A0" w:rsidRPr="002102BB" w:rsidRDefault="00622BD7" w:rsidP="00FD11B7">
      <w:pPr>
        <w:jc w:val="center"/>
        <w:rPr>
          <w:rFonts w:cs="B Zar"/>
          <w:b/>
          <w:bCs/>
          <w:sz w:val="28"/>
          <w:szCs w:val="28"/>
          <w:rtl/>
          <w:lang w:bidi="ar-BH"/>
        </w:rPr>
      </w:pPr>
      <w:r w:rsidRPr="002102BB">
        <w:rPr>
          <w:rFonts w:cs="B Zar" w:hint="cs"/>
          <w:b/>
          <w:bCs/>
          <w:sz w:val="28"/>
          <w:szCs w:val="28"/>
          <w:rtl/>
          <w:lang w:bidi="ar-BH"/>
        </w:rPr>
        <w:t xml:space="preserve">دکتر </w:t>
      </w:r>
      <w:r w:rsidR="00FD11B7">
        <w:rPr>
          <w:rFonts w:cs="B Zar" w:hint="cs"/>
          <w:b/>
          <w:bCs/>
          <w:sz w:val="28"/>
          <w:szCs w:val="28"/>
          <w:rtl/>
          <w:lang w:bidi="ar-BH"/>
        </w:rPr>
        <w:t>فریبا عدلی</w:t>
      </w:r>
    </w:p>
    <w:p w14:paraId="75C685F7" w14:textId="77777777" w:rsidR="00D406A0" w:rsidRPr="002102BB" w:rsidRDefault="00D406A0" w:rsidP="00D406A0">
      <w:pPr>
        <w:spacing w:before="600"/>
        <w:jc w:val="center"/>
        <w:rPr>
          <w:rFonts w:cs="B Zar"/>
          <w:b/>
          <w:bCs/>
          <w:lang w:bidi="ar-BH"/>
        </w:rPr>
      </w:pPr>
      <w:r w:rsidRPr="002102BB">
        <w:rPr>
          <w:rFonts w:cs="B Zar"/>
          <w:b/>
          <w:bCs/>
          <w:rtl/>
          <w:lang w:bidi="ar-BH"/>
        </w:rPr>
        <w:t>استاد</w:t>
      </w:r>
      <w:r w:rsidRPr="002102BB">
        <w:rPr>
          <w:rFonts w:cs="B Zar" w:hint="cs"/>
          <w:b/>
          <w:bCs/>
          <w:rtl/>
          <w:lang w:bidi="ar-BH"/>
        </w:rPr>
        <w:t>/ استادان</w:t>
      </w:r>
      <w:r w:rsidRPr="002102BB">
        <w:rPr>
          <w:rFonts w:cs="B Zar"/>
          <w:b/>
          <w:bCs/>
          <w:rtl/>
          <w:lang w:bidi="ar-BH"/>
        </w:rPr>
        <w:t xml:space="preserve"> </w:t>
      </w:r>
      <w:r w:rsidRPr="002102BB">
        <w:rPr>
          <w:rFonts w:cs="B Zar" w:hint="cs"/>
          <w:b/>
          <w:bCs/>
          <w:rtl/>
          <w:lang w:bidi="ar-BH"/>
        </w:rPr>
        <w:t>مشاور</w:t>
      </w:r>
    </w:p>
    <w:p w14:paraId="28C6D5A6" w14:textId="535B0FE3" w:rsidR="00D406A0" w:rsidRPr="002102BB" w:rsidRDefault="00622BD7" w:rsidP="00FD11B7">
      <w:pPr>
        <w:jc w:val="center"/>
        <w:rPr>
          <w:rFonts w:cs="B Zar"/>
          <w:b/>
          <w:bCs/>
          <w:sz w:val="28"/>
          <w:szCs w:val="28"/>
          <w:rtl/>
          <w:lang w:bidi="ar-BH"/>
        </w:rPr>
      </w:pPr>
      <w:r w:rsidRPr="002102BB">
        <w:rPr>
          <w:rFonts w:cs="B Zar" w:hint="cs"/>
          <w:b/>
          <w:bCs/>
          <w:sz w:val="28"/>
          <w:szCs w:val="28"/>
          <w:rtl/>
          <w:lang w:bidi="ar-BH"/>
        </w:rPr>
        <w:t xml:space="preserve">دکتر </w:t>
      </w:r>
      <w:r w:rsidR="00FD11B7">
        <w:rPr>
          <w:rFonts w:cs="B Zar" w:hint="cs"/>
          <w:b/>
          <w:bCs/>
          <w:sz w:val="28"/>
          <w:szCs w:val="28"/>
          <w:rtl/>
          <w:lang w:bidi="ar-BH"/>
        </w:rPr>
        <w:t>گلنار مهران</w:t>
      </w:r>
    </w:p>
    <w:p w14:paraId="6EFEFF31" w14:textId="77777777" w:rsidR="00D406A0" w:rsidRPr="002102BB" w:rsidRDefault="00D406A0" w:rsidP="00842D4F">
      <w:pPr>
        <w:jc w:val="center"/>
        <w:rPr>
          <w:rFonts w:cs="B Zar"/>
          <w:sz w:val="32"/>
          <w:szCs w:val="32"/>
          <w:rtl/>
          <w:lang w:bidi="ar-BH"/>
        </w:rPr>
      </w:pPr>
    </w:p>
    <w:p w14:paraId="4790FC5A" w14:textId="77777777" w:rsidR="00BA3DF7" w:rsidRPr="002102BB" w:rsidRDefault="00BA3DF7" w:rsidP="00842D4F">
      <w:pPr>
        <w:jc w:val="center"/>
        <w:rPr>
          <w:rFonts w:cs="B Zar"/>
          <w:sz w:val="32"/>
          <w:szCs w:val="32"/>
          <w:lang w:bidi="ar-BH"/>
        </w:rPr>
      </w:pPr>
    </w:p>
    <w:p w14:paraId="1BAEAF90" w14:textId="54D69210" w:rsidR="00714B0B" w:rsidRDefault="00FD11B7" w:rsidP="00714B0B">
      <w:pPr>
        <w:spacing w:after="160" w:line="259" w:lineRule="auto"/>
        <w:jc w:val="center"/>
        <w:rPr>
          <w:rFonts w:cs="B Zar"/>
          <w:b/>
          <w:bCs/>
          <w:rtl/>
          <w:lang w:bidi="ar-BH"/>
        </w:rPr>
      </w:pPr>
      <w:r>
        <w:rPr>
          <w:rFonts w:cs="B Zar" w:hint="cs"/>
          <w:sz w:val="32"/>
          <w:szCs w:val="32"/>
          <w:rtl/>
          <w:lang w:bidi="ar-BH"/>
        </w:rPr>
        <w:t>شهریور ماه 1402</w:t>
      </w:r>
    </w:p>
    <w:p w14:paraId="1791F82A" w14:textId="77777777" w:rsidR="00714B0B" w:rsidRDefault="00714B0B" w:rsidP="00714B0B">
      <w:pPr>
        <w:spacing w:after="160" w:line="259" w:lineRule="auto"/>
        <w:jc w:val="center"/>
        <w:rPr>
          <w:rFonts w:cs="B Zar"/>
          <w:b/>
          <w:bCs/>
          <w:rtl/>
          <w:lang w:bidi="ar-BH"/>
        </w:rPr>
      </w:pPr>
      <w:r>
        <w:rPr>
          <w:rFonts w:cs="B Zar"/>
          <w:b/>
          <w:bCs/>
          <w:rtl/>
          <w:lang w:bidi="ar-BH"/>
        </w:rPr>
        <w:br w:type="page"/>
      </w:r>
    </w:p>
    <w:p w14:paraId="55EA165C" w14:textId="77777777" w:rsidR="003949D6" w:rsidRPr="002102BB" w:rsidRDefault="00B7415D" w:rsidP="003949D6">
      <w:pPr>
        <w:jc w:val="center"/>
        <w:rPr>
          <w:rFonts w:cs="B Nazanin"/>
          <w:b/>
          <w:bCs/>
          <w:sz w:val="32"/>
          <w:szCs w:val="32"/>
          <w:rtl/>
          <w:lang w:bidi="ar-BH"/>
        </w:rPr>
      </w:pPr>
      <w:r w:rsidRPr="002102BB">
        <w:rPr>
          <w:rFonts w:cs="B Nazanin" w:hint="cs"/>
          <w:b/>
          <w:bCs/>
          <w:sz w:val="32"/>
          <w:szCs w:val="32"/>
          <w:rtl/>
          <w:lang w:bidi="ar-BH"/>
        </w:rPr>
        <w:t>ب</w:t>
      </w:r>
      <w:r w:rsidR="001A7985" w:rsidRPr="002102BB">
        <w:rPr>
          <w:rFonts w:cs="B Nazanin" w:hint="cs"/>
          <w:b/>
          <w:bCs/>
          <w:sz w:val="32"/>
          <w:szCs w:val="32"/>
          <w:rtl/>
          <w:lang w:bidi="ar-BH"/>
        </w:rPr>
        <w:t>ا</w:t>
      </w:r>
      <w:r w:rsidRPr="002102BB">
        <w:rPr>
          <w:rFonts w:cs="B Nazanin" w:hint="cs"/>
          <w:b/>
          <w:bCs/>
          <w:sz w:val="32"/>
          <w:szCs w:val="32"/>
          <w:rtl/>
          <w:lang w:bidi="ar-BH"/>
        </w:rPr>
        <w:t>سمه‌</w:t>
      </w:r>
      <w:r w:rsidR="006B7843" w:rsidRPr="002102BB">
        <w:rPr>
          <w:rFonts w:cs="B Nazanin" w:hint="cs"/>
          <w:b/>
          <w:bCs/>
          <w:sz w:val="32"/>
          <w:szCs w:val="32"/>
          <w:rtl/>
          <w:lang w:bidi="ar-BH"/>
        </w:rPr>
        <w:t>تعالی</w:t>
      </w:r>
    </w:p>
    <w:tbl>
      <w:tblPr>
        <w:tblStyle w:val="TableGrid"/>
        <w:tblpPr w:leftFromText="180" w:rightFromText="180" w:vertAnchor="text" w:horzAnchor="margin" w:tblpXSpec="center" w:tblpY="299"/>
        <w:tblW w:w="9255" w:type="dxa"/>
        <w:tblLook w:val="04A0" w:firstRow="1" w:lastRow="0" w:firstColumn="1" w:lastColumn="0" w:noHBand="0" w:noVBand="1"/>
      </w:tblPr>
      <w:tblGrid>
        <w:gridCol w:w="7230"/>
        <w:gridCol w:w="2025"/>
      </w:tblGrid>
      <w:tr w:rsidR="002102BB" w:rsidRPr="002102BB" w14:paraId="61F8FC42" w14:textId="77777777" w:rsidTr="00FC698D">
        <w:trPr>
          <w:trHeight w:val="1261"/>
        </w:trPr>
        <w:sdt>
          <w:sdtPr>
            <w:rPr>
              <w:rFonts w:cs="B Nazanin"/>
              <w:bCs/>
              <w:sz w:val="28"/>
              <w:szCs w:val="28"/>
              <w:rtl/>
              <w:lang w:bidi="ar-BH"/>
            </w:rPr>
            <w:alias w:val="1"/>
            <w:tag w:val="1"/>
            <w:id w:val="-1940594182"/>
            <w:lock w:val="sdtContentLocked"/>
            <w:placeholder>
              <w:docPart w:val="0695A7AA257746FB84727B1651AF46F0"/>
            </w:placeholder>
          </w:sdtPr>
          <w:sdtEndPr/>
          <w:sdtContent>
            <w:tc>
              <w:tcPr>
                <w:tcW w:w="7230" w:type="dxa"/>
                <w:vAlign w:val="center"/>
              </w:tcPr>
              <w:p w14:paraId="10689C9E" w14:textId="77777777" w:rsidR="00FC698D" w:rsidRPr="004A6757" w:rsidRDefault="008D7FE3" w:rsidP="008D7FE3">
                <w:pPr>
                  <w:contextualSpacing/>
                  <w:jc w:val="center"/>
                  <w:rPr>
                    <w:rFonts w:cs="B Nazanin"/>
                    <w:bCs/>
                    <w:sz w:val="28"/>
                    <w:szCs w:val="28"/>
                    <w:rtl/>
                    <w:lang w:bidi="ar-BH"/>
                  </w:rPr>
                </w:pPr>
                <w:r w:rsidRPr="004A6757">
                  <w:rPr>
                    <w:rFonts w:cs="B Nazanin"/>
                    <w:bCs/>
                    <w:sz w:val="28"/>
                    <w:szCs w:val="28"/>
                    <w:rtl/>
                    <w:lang w:bidi="ar-BH"/>
                  </w:rPr>
                  <w:t>تعهد اصالت اثر</w:t>
                </w:r>
                <w:r w:rsidR="00A87B8B" w:rsidRPr="004A6757">
                  <w:rPr>
                    <w:rFonts w:cs="B Nazanin"/>
                    <w:bCs/>
                    <w:sz w:val="28"/>
                    <w:szCs w:val="28"/>
                    <w:rtl/>
                    <w:lang w:bidi="ar-BH"/>
                  </w:rPr>
                  <w:t xml:space="preserve"> دانشگاه الزهرا</w:t>
                </w:r>
                <w:r w:rsidR="00BC1331" w:rsidRPr="004A6757">
                  <w:rPr>
                    <w:rFonts w:cs="B Nazanin" w:hint="cs"/>
                    <w:bCs/>
                    <w:sz w:val="28"/>
                    <w:szCs w:val="28"/>
                    <w:vertAlign w:val="superscript"/>
                    <w:rtl/>
                    <w:lang w:bidi="ar-BH"/>
                  </w:rPr>
                  <w:t>(س)</w:t>
                </w:r>
                <w:r w:rsidR="00A87B8B" w:rsidRPr="004A6757">
                  <w:rPr>
                    <w:rFonts w:cs="B Nazanin"/>
                    <w:bCs/>
                    <w:sz w:val="28"/>
                    <w:szCs w:val="28"/>
                    <w:rtl/>
                    <w:lang w:bidi="ar-BH"/>
                  </w:rPr>
                  <w:t xml:space="preserve"> </w:t>
                </w:r>
              </w:p>
            </w:tc>
          </w:sdtContent>
        </w:sdt>
        <w:tc>
          <w:tcPr>
            <w:tcW w:w="2025" w:type="dxa"/>
            <w:vAlign w:val="center"/>
          </w:tcPr>
          <w:p w14:paraId="184D2108" w14:textId="50AD92E4" w:rsidR="00FC698D" w:rsidRPr="002102BB" w:rsidRDefault="00FC698D" w:rsidP="00FC698D">
            <w:pPr>
              <w:jc w:val="center"/>
              <w:rPr>
                <w:rFonts w:cs="B Nazanin"/>
                <w:sz w:val="18"/>
                <w:szCs w:val="18"/>
                <w:lang w:bidi="ar-BH"/>
              </w:rPr>
            </w:pPr>
            <w:r w:rsidRPr="002102BB">
              <w:rPr>
                <w:rFonts w:cs="B Nazanin"/>
                <w:noProof/>
              </w:rPr>
              <w:drawing>
                <wp:inline distT="0" distB="0" distL="0" distR="0" wp14:anchorId="6A9DF96A" wp14:editId="497635B1">
                  <wp:extent cx="619125" cy="733425"/>
                  <wp:effectExtent l="0" t="0" r="9525" b="9525"/>
                  <wp:docPr id="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19125" cy="733425"/>
                          </a:xfrm>
                          <a:prstGeom prst="rect">
                            <a:avLst/>
                          </a:prstGeom>
                        </pic:spPr>
                      </pic:pic>
                    </a:graphicData>
                  </a:graphic>
                </wp:inline>
              </w:drawing>
            </w:r>
            <w:r w:rsidR="00E9558E">
              <w:rPr>
                <w:noProof/>
              </w:rPr>
              <w:pict w14:anchorId="24C5BB42">
                <v:group id="Group 277" o:spid="_x0000_s2053" style="position:absolute;left:0;text-align:left;margin-left:503.7pt;margin-top:48.1pt;width:52.5pt;height:70.5pt;z-index:251674112;mso-position-horizontal-relative:text;mso-position-vertical-relative:text;mso-width-relative:margin" coordsize="6667,8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">
                  <v:shapetype id="_x0000_t202" coordsize="21600,21600" o:spt="202" path="m,l,21600r21600,l21600,xe">
                    <v:stroke joinstyle="miter"/>
                    <v:path gradientshapeok="t" o:connecttype="rect"/>
                  </v:shapetype>
                  <v:shape id="Text Box 9" o:spid="_x0000_s2054" type="#_x0000_t202" style="position:absolute;top:4572;width:666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" strokecolor="white" strokeweight=".5pt">
                    <v:textbox style="mso-next-textbox:#Text Box 9">
                      <w:txbxContent>
                        <w:p w14:paraId="7F736524" w14:textId="77777777" w:rsidR="00BC0F8E" w:rsidRDefault="00BC0F8E" w:rsidP="00FC698D">
                          <w:pPr>
                            <w:rPr>
                              <w:rFonts w:ascii="IranNastaliq" w:hAnsi="IranNastaliq" w:cs="IranNastaliq"/>
                              <w:sz w:val="28"/>
                              <w:szCs w:val="28"/>
                            </w:rPr>
                          </w:pPr>
                          <w:r>
                            <w:rPr>
                              <w:rFonts w:ascii="IranNastaliq" w:hAnsi="IranNastaliq" w:cs="IranNastaliq"/>
                              <w:sz w:val="28"/>
                              <w:szCs w:val="28"/>
                              <w:rtl/>
                            </w:rPr>
                            <w:t>تحصیلات تکمیلی</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2" o:spid="_x0000_s2055" type="#_x0000_t75" alt="UniversityPicture" style="position:absolute;left:190;width:647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">
                    <v:imagedata r:id="rId13" o:title="UniversityPicture"/>
                  </v:shape>
                </v:group>
              </w:pict>
            </w:r>
            <w:r w:rsidR="00E9558E">
              <w:rPr>
                <w:noProof/>
              </w:rPr>
              <w:pict w14:anchorId="33F21973">
                <v:group id="Group 17" o:spid="_x0000_s2050" style="position:absolute;left:0;text-align:left;margin-left:503.7pt;margin-top:48.1pt;width:52.5pt;height:70.5pt;z-index:251675136;mso-position-horizontal-relative:text;mso-position-vertical-relative:text;mso-width-relative:margin" coordsize="6667,8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">
                  <v:shape id="Text Box 9" o:spid="_x0000_s2051" type="#_x0000_t202" style="position:absolute;top:4572;width:666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" fillcolor="window" strokecolor="window" strokeweight=".5pt">
                    <v:textbox>
                      <w:txbxContent>
                        <w:p w14:paraId="49DB7ABC" w14:textId="77777777" w:rsidR="00BC0F8E" w:rsidRDefault="00BC0F8E" w:rsidP="00FC698D">
                          <w:pPr>
                            <w:rPr>
                              <w:rFonts w:ascii="IranNastaliq" w:hAnsi="IranNastaliq" w:cs="IranNastaliq"/>
                              <w:sz w:val="28"/>
                              <w:szCs w:val="28"/>
                            </w:rPr>
                          </w:pPr>
                          <w:r>
                            <w:rPr>
                              <w:rFonts w:ascii="IranNastaliq" w:hAnsi="IranNastaliq" w:cs="IranNastaliq"/>
                              <w:sz w:val="28"/>
                              <w:szCs w:val="28"/>
                              <w:rtl/>
                            </w:rPr>
                            <w:t>تحصیلات تکمیلی</w:t>
                          </w:r>
                        </w:p>
                      </w:txbxContent>
                    </v:textbox>
                  </v:shape>
                  <v:shape id="Picture 21" o:spid="_x0000_s2052" type="#_x0000_t75" style="position:absolute;left:190;width:647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">
                    <v:imagedata r:id="rId13" o:title="UniversityPicture"/>
                  </v:shape>
                </v:group>
              </w:pict>
            </w:r>
          </w:p>
        </w:tc>
      </w:tr>
      <w:tr w:rsidR="002102BB" w:rsidRPr="002102BB" w14:paraId="3AF9FB84" w14:textId="77777777" w:rsidTr="00FC698D">
        <w:trPr>
          <w:trHeight w:val="6795"/>
        </w:trPr>
        <w:tc>
          <w:tcPr>
            <w:tcW w:w="9255" w:type="dxa"/>
            <w:gridSpan w:val="2"/>
          </w:tcPr>
          <w:p w14:paraId="27F24D57" w14:textId="77777777" w:rsidR="00FC698D" w:rsidRPr="002102BB" w:rsidRDefault="00FC698D" w:rsidP="00FC698D">
            <w:pPr>
              <w:spacing w:before="360"/>
              <w:ind w:firstLine="108"/>
              <w:contextualSpacing/>
              <w:rPr>
                <w:rFonts w:cs="B Nazanin"/>
                <w:rtl/>
                <w:lang w:bidi="ar-BH"/>
              </w:rPr>
            </w:pPr>
          </w:p>
          <w:p w14:paraId="158DC286" w14:textId="7AECDECB" w:rsidR="00A87B8B" w:rsidRPr="002102BB" w:rsidRDefault="00A87B8B" w:rsidP="00A87B8B">
            <w:pPr>
              <w:contextualSpacing/>
              <w:rPr>
                <w:rFonts w:cs="B Nazanin"/>
                <w:b/>
                <w:sz w:val="26"/>
                <w:szCs w:val="26"/>
                <w:lang w:bidi="fa-IR"/>
              </w:rPr>
            </w:pPr>
            <w:r w:rsidRPr="002102BB">
              <w:rPr>
                <w:rFonts w:cs="B Nazanin" w:hint="cs"/>
                <w:b/>
                <w:sz w:val="26"/>
                <w:szCs w:val="26"/>
                <w:rtl/>
                <w:lang w:bidi="fa-IR"/>
              </w:rPr>
              <w:t>اینجانب</w:t>
            </w:r>
            <w:r w:rsidRPr="002102BB">
              <w:rPr>
                <w:rFonts w:cs="B Nazanin"/>
                <w:b/>
                <w:sz w:val="26"/>
                <w:szCs w:val="26"/>
                <w:lang w:bidi="fa-IR"/>
              </w:rPr>
              <w:t xml:space="preserve"> </w:t>
            </w:r>
            <w:proofErr w:type="spellStart"/>
            <w:r w:rsidR="00953005">
              <w:rPr>
                <w:rFonts w:cs="B Nazanin" w:hint="cs"/>
                <w:b/>
                <w:sz w:val="26"/>
                <w:szCs w:val="26"/>
                <w:rtl/>
                <w:lang w:bidi="fa-IR"/>
              </w:rPr>
              <w:t>لیلامصباح</w:t>
            </w:r>
            <w:proofErr w:type="spellEnd"/>
            <w:r w:rsidRPr="002102BB">
              <w:rPr>
                <w:rFonts w:cs="B Nazanin" w:hint="cs"/>
                <w:b/>
                <w:sz w:val="26"/>
                <w:szCs w:val="26"/>
                <w:rtl/>
                <w:lang w:bidi="fa-IR"/>
              </w:rPr>
              <w:t xml:space="preserve"> </w:t>
            </w:r>
            <w:proofErr w:type="spellStart"/>
            <w:r w:rsidRPr="002102BB">
              <w:rPr>
                <w:rFonts w:cs="B Nazanin" w:hint="cs"/>
                <w:b/>
                <w:sz w:val="26"/>
                <w:szCs w:val="26"/>
                <w:rtl/>
                <w:lang w:bidi="fa-IR"/>
              </w:rPr>
              <w:t>دانش‌آموخته</w:t>
            </w:r>
            <w:proofErr w:type="spellEnd"/>
            <w:r w:rsidRPr="002102BB">
              <w:rPr>
                <w:rFonts w:cs="B Nazanin" w:hint="cs"/>
                <w:b/>
                <w:sz w:val="26"/>
                <w:szCs w:val="26"/>
                <w:rtl/>
                <w:lang w:bidi="fa-IR"/>
              </w:rPr>
              <w:t xml:space="preserve"> مقطع</w:t>
            </w:r>
            <w:r w:rsidR="00953005">
              <w:rPr>
                <w:rFonts w:cs="B Nazanin" w:hint="cs"/>
                <w:b/>
                <w:sz w:val="26"/>
                <w:szCs w:val="26"/>
                <w:rtl/>
                <w:lang w:bidi="fa-IR"/>
              </w:rPr>
              <w:t xml:space="preserve"> کارشناسی ارشد</w:t>
            </w:r>
            <w:r w:rsidRPr="002102BB">
              <w:rPr>
                <w:rFonts w:cs="B Nazanin" w:hint="cs"/>
                <w:b/>
                <w:sz w:val="26"/>
                <w:szCs w:val="26"/>
                <w:rtl/>
                <w:lang w:bidi="fa-IR"/>
              </w:rPr>
              <w:t xml:space="preserve"> در رشته</w:t>
            </w:r>
            <w:r w:rsidRPr="002102BB">
              <w:rPr>
                <w:rFonts w:cs="B Nazanin"/>
                <w:b/>
                <w:sz w:val="26"/>
                <w:szCs w:val="26"/>
                <w:lang w:bidi="fa-IR"/>
              </w:rPr>
              <w:t xml:space="preserve"> </w:t>
            </w:r>
            <w:r w:rsidR="00953005">
              <w:rPr>
                <w:rFonts w:cs="B Nazanin" w:hint="cs"/>
                <w:b/>
                <w:sz w:val="26"/>
                <w:szCs w:val="26"/>
                <w:rtl/>
                <w:lang w:bidi="fa-IR"/>
              </w:rPr>
              <w:t>مدیریت آموزشی</w:t>
            </w:r>
            <w:r w:rsidRPr="002102BB">
              <w:rPr>
                <w:rFonts w:cs="B Nazanin"/>
                <w:b/>
                <w:sz w:val="26"/>
                <w:szCs w:val="26"/>
                <w:lang w:bidi="fa-IR"/>
              </w:rPr>
              <w:t xml:space="preserve"> </w:t>
            </w:r>
            <w:r w:rsidRPr="002102BB">
              <w:rPr>
                <w:rFonts w:cs="B Nazanin" w:hint="cs"/>
                <w:b/>
                <w:sz w:val="26"/>
                <w:szCs w:val="26"/>
                <w:rtl/>
                <w:lang w:bidi="fa-IR"/>
              </w:rPr>
              <w:t>که</w:t>
            </w:r>
            <w:r w:rsidRPr="002102BB">
              <w:rPr>
                <w:rFonts w:cs="B Nazanin"/>
                <w:b/>
                <w:sz w:val="26"/>
                <w:szCs w:val="26"/>
                <w:lang w:bidi="fa-IR"/>
              </w:rPr>
              <w:t xml:space="preserve"> </w:t>
            </w:r>
            <w:r w:rsidRPr="002102BB">
              <w:rPr>
                <w:rFonts w:cs="B Nazanin" w:hint="cs"/>
                <w:b/>
                <w:sz w:val="26"/>
                <w:szCs w:val="26"/>
                <w:rtl/>
                <w:lang w:bidi="fa-IR"/>
              </w:rPr>
              <w:t xml:space="preserve">در تاریخ ..................... از </w:t>
            </w:r>
            <w:proofErr w:type="spellStart"/>
            <w:r w:rsidRPr="002102BB">
              <w:rPr>
                <w:rFonts w:cs="B Nazanin" w:hint="cs"/>
                <w:b/>
                <w:sz w:val="26"/>
                <w:szCs w:val="26"/>
                <w:rtl/>
                <w:lang w:bidi="fa-IR"/>
              </w:rPr>
              <w:t>پایان‌نامه</w:t>
            </w:r>
            <w:proofErr w:type="spellEnd"/>
            <w:r w:rsidR="00BC1331" w:rsidRPr="002102BB">
              <w:rPr>
                <w:rFonts w:cs="B Nazanin" w:hint="cs"/>
                <w:b/>
                <w:sz w:val="26"/>
                <w:szCs w:val="26"/>
                <w:rtl/>
                <w:lang w:bidi="fa-IR"/>
              </w:rPr>
              <w:t>/ رساله</w:t>
            </w:r>
            <w:r w:rsidRPr="002102BB">
              <w:rPr>
                <w:rFonts w:cs="B Nazanin" w:hint="cs"/>
                <w:b/>
                <w:sz w:val="26"/>
                <w:szCs w:val="26"/>
                <w:rtl/>
                <w:lang w:bidi="fa-IR"/>
              </w:rPr>
              <w:t xml:space="preserve"> خود</w:t>
            </w:r>
            <w:r w:rsidRPr="002102BB">
              <w:rPr>
                <w:rFonts w:cs="B Nazanin"/>
                <w:b/>
                <w:sz w:val="26"/>
                <w:szCs w:val="26"/>
                <w:lang w:bidi="fa-IR"/>
              </w:rPr>
              <w:t xml:space="preserve"> </w:t>
            </w:r>
            <w:r w:rsidRPr="002102BB">
              <w:rPr>
                <w:rFonts w:cs="B Nazanin" w:hint="cs"/>
                <w:b/>
                <w:sz w:val="26"/>
                <w:szCs w:val="26"/>
                <w:rtl/>
                <w:lang w:bidi="fa-IR"/>
              </w:rPr>
              <w:t>تحت</w:t>
            </w:r>
            <w:r w:rsidRPr="002102BB">
              <w:rPr>
                <w:rFonts w:cs="B Nazanin"/>
                <w:b/>
                <w:sz w:val="26"/>
                <w:szCs w:val="26"/>
                <w:lang w:bidi="fa-IR"/>
              </w:rPr>
              <w:t xml:space="preserve"> </w:t>
            </w:r>
            <w:r w:rsidRPr="002102BB">
              <w:rPr>
                <w:rFonts w:cs="B Nazanin" w:hint="cs"/>
                <w:b/>
                <w:sz w:val="26"/>
                <w:szCs w:val="26"/>
                <w:rtl/>
                <w:lang w:bidi="fa-IR"/>
              </w:rPr>
              <w:t>عنوان: ....................................................................</w:t>
            </w:r>
            <w:r w:rsidR="001A7985" w:rsidRPr="002102BB">
              <w:rPr>
                <w:rFonts w:cs="B Nazanin" w:hint="cs"/>
                <w:b/>
                <w:sz w:val="26"/>
                <w:szCs w:val="26"/>
                <w:rtl/>
                <w:lang w:bidi="fa-IR"/>
              </w:rPr>
              <w:t>....................</w:t>
            </w:r>
            <w:r w:rsidRPr="002102BB">
              <w:rPr>
                <w:rFonts w:cs="B Nazanin" w:hint="cs"/>
                <w:b/>
                <w:sz w:val="26"/>
                <w:szCs w:val="26"/>
                <w:rtl/>
                <w:lang w:bidi="fa-IR"/>
              </w:rPr>
              <w:t>.........................................................................................................................</w:t>
            </w:r>
          </w:p>
          <w:p w14:paraId="7A6C3FD4" w14:textId="77777777" w:rsidR="00A87B8B" w:rsidRPr="002102BB" w:rsidRDefault="00A87B8B" w:rsidP="00A87B8B">
            <w:pPr>
              <w:contextualSpacing/>
              <w:jc w:val="both"/>
              <w:rPr>
                <w:rFonts w:cs="B Nazanin"/>
                <w:b/>
                <w:sz w:val="26"/>
                <w:szCs w:val="26"/>
                <w:rtl/>
                <w:lang w:bidi="fa-IR"/>
              </w:rPr>
            </w:pPr>
            <w:r w:rsidRPr="002102BB">
              <w:rPr>
                <w:rFonts w:cs="B Nazanin" w:hint="cs"/>
                <w:b/>
                <w:sz w:val="26"/>
                <w:szCs w:val="26"/>
                <w:rtl/>
                <w:lang w:bidi="fa-IR"/>
              </w:rPr>
              <w:t xml:space="preserve">با کسب درجه ................................. دفاع </w:t>
            </w:r>
            <w:proofErr w:type="spellStart"/>
            <w:r w:rsidRPr="002102BB">
              <w:rPr>
                <w:rFonts w:cs="B Nazanin" w:hint="cs"/>
                <w:b/>
                <w:sz w:val="26"/>
                <w:szCs w:val="26"/>
                <w:rtl/>
                <w:lang w:bidi="fa-IR"/>
              </w:rPr>
              <w:t>نموده‌ام</w:t>
            </w:r>
            <w:proofErr w:type="spellEnd"/>
            <w:r w:rsidRPr="002102BB">
              <w:rPr>
                <w:rFonts w:cs="B Nazanin" w:hint="cs"/>
                <w:b/>
                <w:sz w:val="26"/>
                <w:szCs w:val="26"/>
                <w:rtl/>
                <w:cs/>
                <w:lang w:bidi="fa-IR"/>
              </w:rPr>
              <w:t xml:space="preserve">‎‏، متعهد </w:t>
            </w:r>
            <w:proofErr w:type="spellStart"/>
            <w:r w:rsidRPr="002102BB">
              <w:rPr>
                <w:rFonts w:cs="B Nazanin" w:hint="cs"/>
                <w:b/>
                <w:sz w:val="26"/>
                <w:szCs w:val="26"/>
                <w:rtl/>
                <w:cs/>
                <w:lang w:bidi="fa-IR"/>
              </w:rPr>
              <w:t>می‌شوم</w:t>
            </w:r>
            <w:proofErr w:type="spellEnd"/>
            <w:r w:rsidRPr="002102BB">
              <w:rPr>
                <w:rFonts w:cs="B Nazanin" w:hint="cs"/>
                <w:b/>
                <w:sz w:val="26"/>
                <w:szCs w:val="26"/>
                <w:rtl/>
                <w:cs/>
                <w:lang w:bidi="fa-IR"/>
              </w:rPr>
              <w:t xml:space="preserve">: </w:t>
            </w:r>
          </w:p>
          <w:sdt>
            <w:sdtPr>
              <w:rPr>
                <w:rFonts w:hint="cs"/>
                <w:b/>
                <w:sz w:val="24"/>
                <w:szCs w:val="24"/>
                <w:rtl/>
                <w:lang w:bidi="fa-IR"/>
              </w:rPr>
              <w:alias w:val="1"/>
              <w:tag w:val="1"/>
              <w:id w:val="254330894"/>
              <w:lock w:val="sdtContentLocked"/>
              <w:placeholder>
                <w:docPart w:val="0695A7AA257746FB84727B1651AF46F0"/>
              </w:placeholder>
            </w:sdtPr>
            <w:sdtEndPr/>
            <w:sdtContent>
              <w:p w14:paraId="25D9AE37"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این پایان‌نامه</w:t>
                </w:r>
                <w:r w:rsidR="00BC1331" w:rsidRPr="002102BB">
                  <w:rPr>
                    <w:rFonts w:hint="cs"/>
                    <w:b/>
                    <w:sz w:val="24"/>
                    <w:szCs w:val="24"/>
                    <w:rtl/>
                    <w:lang w:bidi="fa-IR"/>
                  </w:rPr>
                  <w:t>/ رساله</w:t>
                </w:r>
                <w:r w:rsidRPr="002102BB">
                  <w:rPr>
                    <w:rFonts w:hint="cs"/>
                    <w:b/>
                    <w:sz w:val="24"/>
                    <w:szCs w:val="24"/>
                    <w:rtl/>
                    <w:lang w:bidi="fa-IR"/>
                  </w:rPr>
                  <w:t xml:space="preserve"> دستاورد پژوهش اینجانب بوده و محتوای آن از درستی و اصالت برخوردار است.</w:t>
                </w:r>
              </w:p>
              <w:p w14:paraId="2AFD33BF"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این پایان‌نامه</w:t>
                </w:r>
                <w:r w:rsidR="00E51754" w:rsidRPr="002102BB">
                  <w:rPr>
                    <w:rFonts w:hint="cs"/>
                    <w:b/>
                    <w:sz w:val="24"/>
                    <w:szCs w:val="24"/>
                    <w:rtl/>
                    <w:lang w:bidi="fa-IR"/>
                  </w:rPr>
                  <w:t>/ رساله</w:t>
                </w:r>
                <w:r w:rsidRPr="002102BB">
                  <w:rPr>
                    <w:rFonts w:hint="cs"/>
                    <w:b/>
                    <w:sz w:val="24"/>
                    <w:szCs w:val="24"/>
                    <w:rtl/>
                    <w:lang w:bidi="fa-IR"/>
                  </w:rPr>
                  <w:t xml:space="preserve"> و محتوای آن تاکنون توسط اینجانب یا فرد دیگری برای دریافت مدرک یا امتیاز در هیچ‌‌ کجا ارائه نشده است.</w:t>
                </w:r>
              </w:p>
              <w:p w14:paraId="4EB6EFF7"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مقالات مستخرج از این پایان‌نامه</w:t>
                </w:r>
                <w:r w:rsidR="00E51754" w:rsidRPr="002102BB">
                  <w:rPr>
                    <w:rFonts w:hint="cs"/>
                    <w:b/>
                    <w:sz w:val="24"/>
                    <w:szCs w:val="24"/>
                    <w:rtl/>
                    <w:lang w:bidi="fa-IR"/>
                  </w:rPr>
                  <w:t>/ رساله</w:t>
                </w:r>
                <w:r w:rsidRPr="002102BB">
                  <w:rPr>
                    <w:rFonts w:hint="cs"/>
                    <w:b/>
                    <w:sz w:val="24"/>
                    <w:szCs w:val="24"/>
                    <w:rtl/>
                    <w:lang w:bidi="fa-IR"/>
                  </w:rPr>
                  <w:t xml:space="preserve"> کاملاً منطبق بر آن بوده و از هرگونه جعل</w:t>
                </w:r>
                <w:r w:rsidR="004D2855" w:rsidRPr="002102BB">
                  <w:rPr>
                    <w:rFonts w:hint="cs"/>
                    <w:b/>
                    <w:sz w:val="24"/>
                    <w:szCs w:val="24"/>
                    <w:rtl/>
                    <w:lang w:bidi="fa-IR"/>
                  </w:rPr>
                  <w:t>ِ</w:t>
                </w:r>
                <w:r w:rsidR="001F0E66" w:rsidRPr="002102BB">
                  <w:rPr>
                    <w:rFonts w:hint="cs"/>
                    <w:b/>
                    <w:sz w:val="24"/>
                    <w:szCs w:val="24"/>
                    <w:rtl/>
                    <w:lang w:bidi="fa-IR"/>
                  </w:rPr>
                  <w:t>‌</w:t>
                </w:r>
                <w:r w:rsidRPr="002102BB">
                  <w:rPr>
                    <w:rFonts w:hint="cs"/>
                    <w:b/>
                    <w:sz w:val="24"/>
                    <w:szCs w:val="24"/>
                    <w:rtl/>
                    <w:lang w:bidi="fa-IR"/>
                  </w:rPr>
                  <w:t xml:space="preserve">داده و یا تغییر اطلاعات پرهیز خواهم نمود. </w:t>
                </w:r>
              </w:p>
              <w:p w14:paraId="5B20BECE"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در</w:t>
                </w:r>
                <w:r w:rsidRPr="002102BB">
                  <w:rPr>
                    <w:b/>
                    <w:sz w:val="24"/>
                    <w:szCs w:val="24"/>
                    <w:rtl/>
                    <w:lang w:bidi="fa-IR"/>
                  </w:rPr>
                  <w:t xml:space="preserve"> </w:t>
                </w:r>
                <w:r w:rsidRPr="002102BB">
                  <w:rPr>
                    <w:rFonts w:hint="cs"/>
                    <w:b/>
                    <w:sz w:val="24"/>
                    <w:szCs w:val="24"/>
                    <w:rtl/>
                    <w:lang w:bidi="fa-IR"/>
                  </w:rPr>
                  <w:t>همۀ</w:t>
                </w:r>
                <w:r w:rsidRPr="002102BB">
                  <w:rPr>
                    <w:b/>
                    <w:sz w:val="24"/>
                    <w:szCs w:val="24"/>
                    <w:rtl/>
                    <w:lang w:bidi="fa-IR"/>
                  </w:rPr>
                  <w:t xml:space="preserve"> </w:t>
                </w:r>
                <w:r w:rsidRPr="002102BB">
                  <w:rPr>
                    <w:rFonts w:hint="cs"/>
                    <w:b/>
                    <w:sz w:val="24"/>
                    <w:szCs w:val="24"/>
                    <w:rtl/>
                    <w:lang w:bidi="fa-IR"/>
                  </w:rPr>
                  <w:t>آثار</w:t>
                </w:r>
                <w:r w:rsidRPr="002102BB">
                  <w:rPr>
                    <w:b/>
                    <w:sz w:val="24"/>
                    <w:szCs w:val="24"/>
                    <w:rtl/>
                    <w:lang w:bidi="fa-IR"/>
                  </w:rPr>
                  <w:t xml:space="preserve"> </w:t>
                </w:r>
                <w:r w:rsidR="001A7985" w:rsidRPr="002102BB">
                  <w:rPr>
                    <w:rFonts w:hint="cs"/>
                    <w:b/>
                    <w:sz w:val="24"/>
                    <w:szCs w:val="24"/>
                    <w:rtl/>
                    <w:lang w:bidi="fa-IR"/>
                  </w:rPr>
                  <w:t>مستخرج</w:t>
                </w:r>
                <w:r w:rsidRPr="002102BB">
                  <w:rPr>
                    <w:b/>
                    <w:sz w:val="24"/>
                    <w:szCs w:val="24"/>
                    <w:rtl/>
                    <w:lang w:bidi="fa-IR"/>
                  </w:rPr>
                  <w:t xml:space="preserve"> </w:t>
                </w:r>
                <w:r w:rsidRPr="002102BB">
                  <w:rPr>
                    <w:rFonts w:hint="cs"/>
                    <w:b/>
                    <w:sz w:val="24"/>
                    <w:szCs w:val="24"/>
                    <w:rtl/>
                    <w:lang w:bidi="fa-IR"/>
                  </w:rPr>
                  <w:t>از</w:t>
                </w:r>
                <w:r w:rsidRPr="002102BB">
                  <w:rPr>
                    <w:b/>
                    <w:sz w:val="24"/>
                    <w:szCs w:val="24"/>
                    <w:rtl/>
                    <w:lang w:bidi="fa-IR"/>
                  </w:rPr>
                  <w:t xml:space="preserve"> </w:t>
                </w:r>
                <w:r w:rsidRPr="002102BB">
                  <w:rPr>
                    <w:rFonts w:hint="cs"/>
                    <w:b/>
                    <w:sz w:val="24"/>
                    <w:szCs w:val="24"/>
                    <w:rtl/>
                    <w:lang w:bidi="fa-IR"/>
                  </w:rPr>
                  <w:t>این</w:t>
                </w:r>
                <w:r w:rsidRPr="002102BB">
                  <w:rPr>
                    <w:b/>
                    <w:sz w:val="24"/>
                    <w:szCs w:val="24"/>
                    <w:rtl/>
                    <w:lang w:bidi="fa-IR"/>
                  </w:rPr>
                  <w:t xml:space="preserve"> </w:t>
                </w:r>
                <w:r w:rsidRPr="002102BB">
                  <w:rPr>
                    <w:rFonts w:hint="cs"/>
                    <w:b/>
                    <w:sz w:val="24"/>
                    <w:szCs w:val="24"/>
                    <w:rtl/>
                    <w:lang w:bidi="fa-IR"/>
                  </w:rPr>
                  <w:t>پایان‌نامه</w:t>
                </w:r>
                <w:r w:rsidR="00E51754" w:rsidRPr="002102BB">
                  <w:rPr>
                    <w:rFonts w:hint="cs"/>
                    <w:b/>
                    <w:sz w:val="24"/>
                    <w:szCs w:val="24"/>
                    <w:rtl/>
                    <w:lang w:bidi="fa-IR"/>
                  </w:rPr>
                  <w:t>/ رساله</w:t>
                </w:r>
                <w:r w:rsidRPr="002102BB">
                  <w:rPr>
                    <w:rFonts w:hint="cs"/>
                    <w:b/>
                    <w:sz w:val="24"/>
                    <w:szCs w:val="24"/>
                    <w:rtl/>
                    <w:lang w:bidi="fa-IR"/>
                  </w:rPr>
                  <w:t>،</w:t>
                </w:r>
                <w:r w:rsidRPr="002102BB">
                  <w:rPr>
                    <w:b/>
                    <w:sz w:val="24"/>
                    <w:szCs w:val="24"/>
                    <w:rtl/>
                    <w:lang w:bidi="fa-IR"/>
                  </w:rPr>
                  <w:t xml:space="preserve"> </w:t>
                </w:r>
                <w:r w:rsidRPr="002102BB">
                  <w:rPr>
                    <w:rFonts w:hint="cs"/>
                    <w:b/>
                    <w:sz w:val="24"/>
                    <w:szCs w:val="24"/>
                    <w:rtl/>
                    <w:lang w:bidi="fa-IR"/>
                  </w:rPr>
                  <w:t>نام</w:t>
                </w:r>
                <w:r w:rsidRPr="002102BB">
                  <w:rPr>
                    <w:b/>
                    <w:sz w:val="24"/>
                    <w:szCs w:val="24"/>
                    <w:rtl/>
                    <w:lang w:bidi="fa-IR"/>
                  </w:rPr>
                  <w:t xml:space="preserve"> </w:t>
                </w:r>
                <w:r w:rsidRPr="002102BB">
                  <w:rPr>
                    <w:rFonts w:hint="cs"/>
                    <w:b/>
                    <w:sz w:val="24"/>
                    <w:szCs w:val="24"/>
                    <w:rtl/>
                    <w:lang w:bidi="fa-IR"/>
                  </w:rPr>
                  <w:t>استاد</w:t>
                </w:r>
                <w:r w:rsidRPr="002102BB">
                  <w:rPr>
                    <w:b/>
                    <w:sz w:val="24"/>
                    <w:szCs w:val="24"/>
                    <w:rtl/>
                    <w:lang w:bidi="fa-IR"/>
                  </w:rPr>
                  <w:t>(</w:t>
                </w:r>
                <w:r w:rsidRPr="002102BB">
                  <w:rPr>
                    <w:rFonts w:hint="cs"/>
                    <w:b/>
                    <w:sz w:val="24"/>
                    <w:szCs w:val="24"/>
                    <w:rtl/>
                    <w:lang w:bidi="fa-IR"/>
                  </w:rPr>
                  <w:t>ان</w:t>
                </w:r>
                <w:r w:rsidRPr="002102BB">
                  <w:rPr>
                    <w:b/>
                    <w:sz w:val="24"/>
                    <w:szCs w:val="24"/>
                    <w:rtl/>
                    <w:lang w:bidi="fa-IR"/>
                  </w:rPr>
                  <w:t xml:space="preserve">) </w:t>
                </w:r>
                <w:r w:rsidRPr="002102BB">
                  <w:rPr>
                    <w:rFonts w:hint="cs"/>
                    <w:b/>
                    <w:sz w:val="24"/>
                    <w:szCs w:val="24"/>
                    <w:rtl/>
                    <w:lang w:bidi="fa-IR"/>
                  </w:rPr>
                  <w:t>راهنما</w:t>
                </w:r>
                <w:r w:rsidRPr="002102BB">
                  <w:rPr>
                    <w:b/>
                    <w:sz w:val="24"/>
                    <w:szCs w:val="24"/>
                    <w:rtl/>
                    <w:lang w:bidi="fa-IR"/>
                  </w:rPr>
                  <w:t xml:space="preserve"> </w:t>
                </w:r>
                <w:r w:rsidRPr="002102BB">
                  <w:rPr>
                    <w:rFonts w:hint="cs"/>
                    <w:b/>
                    <w:sz w:val="24"/>
                    <w:szCs w:val="24"/>
                    <w:rtl/>
                    <w:lang w:bidi="fa-IR"/>
                  </w:rPr>
                  <w:t>و</w:t>
                </w:r>
                <w:r w:rsidRPr="002102BB">
                  <w:rPr>
                    <w:b/>
                    <w:sz w:val="24"/>
                    <w:szCs w:val="24"/>
                    <w:rtl/>
                    <w:lang w:bidi="fa-IR"/>
                  </w:rPr>
                  <w:t xml:space="preserve"> </w:t>
                </w:r>
                <w:r w:rsidRPr="002102BB">
                  <w:rPr>
                    <w:rFonts w:hint="cs"/>
                    <w:b/>
                    <w:sz w:val="24"/>
                    <w:szCs w:val="24"/>
                    <w:rtl/>
                    <w:lang w:bidi="fa-IR"/>
                  </w:rPr>
                  <w:t>درصورت تشخیص استاد راهنمای نخست،</w:t>
                </w:r>
                <w:r w:rsidRPr="002102BB">
                  <w:rPr>
                    <w:b/>
                    <w:sz w:val="24"/>
                    <w:szCs w:val="24"/>
                    <w:rtl/>
                    <w:lang w:bidi="fa-IR"/>
                  </w:rPr>
                  <w:t xml:space="preserve"> </w:t>
                </w:r>
                <w:r w:rsidRPr="002102BB">
                  <w:rPr>
                    <w:rFonts w:hint="cs"/>
                    <w:b/>
                    <w:sz w:val="24"/>
                    <w:szCs w:val="24"/>
                    <w:rtl/>
                    <w:lang w:bidi="fa-IR"/>
                  </w:rPr>
                  <w:t>نام</w:t>
                </w:r>
                <w:r w:rsidRPr="002102BB">
                  <w:rPr>
                    <w:b/>
                    <w:sz w:val="24"/>
                    <w:szCs w:val="24"/>
                    <w:rtl/>
                    <w:lang w:bidi="fa-IR"/>
                  </w:rPr>
                  <w:t xml:space="preserve"> </w:t>
                </w:r>
                <w:r w:rsidRPr="002102BB">
                  <w:rPr>
                    <w:rFonts w:hint="cs"/>
                    <w:b/>
                    <w:sz w:val="24"/>
                    <w:szCs w:val="24"/>
                    <w:rtl/>
                    <w:lang w:bidi="fa-IR"/>
                  </w:rPr>
                  <w:t>استاد</w:t>
                </w:r>
                <w:r w:rsidRPr="002102BB">
                  <w:rPr>
                    <w:b/>
                    <w:sz w:val="24"/>
                    <w:szCs w:val="24"/>
                    <w:rtl/>
                    <w:lang w:bidi="fa-IR"/>
                  </w:rPr>
                  <w:t>(</w:t>
                </w:r>
                <w:r w:rsidRPr="002102BB">
                  <w:rPr>
                    <w:rFonts w:hint="cs"/>
                    <w:b/>
                    <w:sz w:val="24"/>
                    <w:szCs w:val="24"/>
                    <w:rtl/>
                    <w:lang w:bidi="fa-IR"/>
                  </w:rPr>
                  <w:t>ان</w:t>
                </w:r>
                <w:r w:rsidRPr="002102BB">
                  <w:rPr>
                    <w:b/>
                    <w:sz w:val="24"/>
                    <w:szCs w:val="24"/>
                    <w:rtl/>
                    <w:lang w:bidi="fa-IR"/>
                  </w:rPr>
                  <w:t xml:space="preserve">) </w:t>
                </w:r>
                <w:r w:rsidRPr="002102BB">
                  <w:rPr>
                    <w:rFonts w:hint="cs"/>
                    <w:b/>
                    <w:sz w:val="24"/>
                    <w:szCs w:val="24"/>
                    <w:rtl/>
                    <w:lang w:bidi="fa-IR"/>
                  </w:rPr>
                  <w:t>مشاور</w:t>
                </w:r>
                <w:r w:rsidRPr="002102BB">
                  <w:rPr>
                    <w:b/>
                    <w:sz w:val="24"/>
                    <w:szCs w:val="24"/>
                    <w:rtl/>
                    <w:lang w:bidi="fa-IR"/>
                  </w:rPr>
                  <w:t xml:space="preserve"> </w:t>
                </w:r>
                <w:r w:rsidRPr="002102BB">
                  <w:rPr>
                    <w:rFonts w:hint="cs"/>
                    <w:b/>
                    <w:sz w:val="24"/>
                    <w:szCs w:val="24"/>
                    <w:rtl/>
                    <w:lang w:bidi="fa-IR"/>
                  </w:rPr>
                  <w:t>و</w:t>
                </w:r>
                <w:r w:rsidRPr="002102BB">
                  <w:rPr>
                    <w:b/>
                    <w:sz w:val="24"/>
                    <w:szCs w:val="24"/>
                    <w:rtl/>
                    <w:lang w:bidi="fa-IR"/>
                  </w:rPr>
                  <w:t xml:space="preserve"> </w:t>
                </w:r>
                <w:r w:rsidRPr="002102BB">
                  <w:rPr>
                    <w:rFonts w:hint="cs"/>
                    <w:b/>
                    <w:sz w:val="24"/>
                    <w:szCs w:val="24"/>
                    <w:rtl/>
                    <w:lang w:bidi="fa-IR"/>
                  </w:rPr>
                  <w:t>نشانی</w:t>
                </w:r>
                <w:r w:rsidRPr="002102BB">
                  <w:rPr>
                    <w:b/>
                    <w:sz w:val="24"/>
                    <w:szCs w:val="24"/>
                    <w:rtl/>
                    <w:lang w:bidi="fa-IR"/>
                  </w:rPr>
                  <w:t xml:space="preserve"> </w:t>
                </w:r>
                <w:r w:rsidRPr="002102BB">
                  <w:rPr>
                    <w:rFonts w:hint="cs"/>
                    <w:b/>
                    <w:sz w:val="24"/>
                    <w:szCs w:val="24"/>
                    <w:rtl/>
                    <w:lang w:bidi="fa-IR"/>
                  </w:rPr>
                  <w:t>رایانامۀ</w:t>
                </w:r>
                <w:r w:rsidRPr="002102BB">
                  <w:rPr>
                    <w:b/>
                    <w:sz w:val="24"/>
                    <w:szCs w:val="24"/>
                    <w:rtl/>
                    <w:lang w:bidi="fa-IR"/>
                  </w:rPr>
                  <w:t xml:space="preserve"> </w:t>
                </w:r>
                <w:r w:rsidRPr="002102BB">
                  <w:rPr>
                    <w:rFonts w:hint="cs"/>
                    <w:b/>
                    <w:sz w:val="24"/>
                    <w:szCs w:val="24"/>
                    <w:rtl/>
                    <w:lang w:bidi="fa-IR"/>
                  </w:rPr>
                  <w:t>سازمانی</w:t>
                </w:r>
                <w:r w:rsidRPr="002102BB">
                  <w:rPr>
                    <w:b/>
                    <w:sz w:val="24"/>
                    <w:szCs w:val="24"/>
                    <w:rtl/>
                    <w:lang w:bidi="fa-IR"/>
                  </w:rPr>
                  <w:t xml:space="preserve"> </w:t>
                </w:r>
                <w:r w:rsidRPr="002102BB">
                  <w:rPr>
                    <w:rFonts w:hint="cs"/>
                    <w:b/>
                    <w:sz w:val="24"/>
                    <w:szCs w:val="24"/>
                    <w:rtl/>
                    <w:lang w:bidi="fa-IR"/>
                  </w:rPr>
                  <w:t>آنان</w:t>
                </w:r>
                <w:r w:rsidRPr="002102BB">
                  <w:rPr>
                    <w:b/>
                    <w:sz w:val="24"/>
                    <w:szCs w:val="24"/>
                    <w:rtl/>
                    <w:lang w:bidi="fa-IR"/>
                  </w:rPr>
                  <w:t xml:space="preserve"> </w:t>
                </w:r>
                <w:r w:rsidRPr="002102BB">
                  <w:rPr>
                    <w:rFonts w:hint="cs"/>
                    <w:b/>
                    <w:sz w:val="24"/>
                    <w:szCs w:val="24"/>
                    <w:rtl/>
                    <w:lang w:bidi="fa-IR"/>
                  </w:rPr>
                  <w:t>را</w:t>
                </w:r>
                <w:r w:rsidRPr="002102BB">
                  <w:rPr>
                    <w:b/>
                    <w:sz w:val="24"/>
                    <w:szCs w:val="24"/>
                    <w:rtl/>
                    <w:lang w:bidi="fa-IR"/>
                  </w:rPr>
                  <w:t xml:space="preserve"> </w:t>
                </w:r>
                <w:r w:rsidRPr="002102BB">
                  <w:rPr>
                    <w:rFonts w:hint="cs"/>
                    <w:b/>
                    <w:sz w:val="24"/>
                    <w:szCs w:val="24"/>
                    <w:rtl/>
                    <w:lang w:bidi="fa-IR"/>
                  </w:rPr>
                  <w:t>درج خواهم کرد.</w:t>
                </w:r>
              </w:p>
              <w:p w14:paraId="1244CA24"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b/>
                    <w:sz w:val="24"/>
                    <w:szCs w:val="24"/>
                    <w:rtl/>
                  </w:rPr>
                  <w:t>حق نشر</w:t>
                </w:r>
                <w:r w:rsidRPr="002102BB">
                  <w:rPr>
                    <w:rFonts w:hint="cs"/>
                    <w:b/>
                    <w:sz w:val="24"/>
                    <w:szCs w:val="24"/>
                    <w:rtl/>
                  </w:rPr>
                  <w:t>،</w:t>
                </w:r>
                <w:r w:rsidRPr="002102BB">
                  <w:rPr>
                    <w:b/>
                    <w:sz w:val="24"/>
                    <w:szCs w:val="24"/>
                    <w:rtl/>
                  </w:rPr>
                  <w:t xml:space="preserve"> تکثير و درآمدهاي حاصل از </w:t>
                </w:r>
                <w:r w:rsidRPr="002102BB">
                  <w:rPr>
                    <w:rFonts w:hint="cs"/>
                    <w:b/>
                    <w:sz w:val="24"/>
                    <w:szCs w:val="24"/>
                    <w:rtl/>
                    <w:lang w:bidi="fa-IR"/>
                  </w:rPr>
                  <w:t>این پایان‌نامه</w:t>
                </w:r>
                <w:r w:rsidR="00E51754" w:rsidRPr="002102BB">
                  <w:rPr>
                    <w:rFonts w:hint="cs"/>
                    <w:b/>
                    <w:sz w:val="24"/>
                    <w:szCs w:val="24"/>
                    <w:rtl/>
                    <w:lang w:bidi="fa-IR"/>
                  </w:rPr>
                  <w:t>/ رساله</w:t>
                </w:r>
                <w:r w:rsidRPr="002102BB">
                  <w:rPr>
                    <w:rFonts w:hint="cs"/>
                    <w:b/>
                    <w:sz w:val="24"/>
                    <w:szCs w:val="24"/>
                    <w:rtl/>
                    <w:lang w:bidi="fa-IR"/>
                  </w:rPr>
                  <w:t xml:space="preserve"> مطابق </w:t>
                </w:r>
                <w:r w:rsidRPr="002102BB">
                  <w:rPr>
                    <w:b/>
                    <w:sz w:val="24"/>
                    <w:szCs w:val="24"/>
                    <w:rtl/>
                    <w:lang w:bidi="fa-IR"/>
                  </w:rPr>
                  <w:t>آيين</w:t>
                </w:r>
                <w:r w:rsidRPr="002102BB">
                  <w:rPr>
                    <w:rFonts w:hint="cs"/>
                    <w:b/>
                    <w:sz w:val="24"/>
                    <w:szCs w:val="24"/>
                    <w:rtl/>
                    <w:lang w:bidi="fa-IR"/>
                  </w:rPr>
                  <w:softHyphen/>
                </w:r>
                <w:r w:rsidRPr="002102BB">
                  <w:rPr>
                    <w:b/>
                    <w:sz w:val="24"/>
                    <w:szCs w:val="24"/>
                    <w:rtl/>
                    <w:lang w:bidi="fa-IR"/>
                  </w:rPr>
                  <w:t>نامه</w:t>
                </w:r>
                <w:r w:rsidRPr="002102BB">
                  <w:rPr>
                    <w:b/>
                    <w:sz w:val="24"/>
                    <w:szCs w:val="24"/>
                    <w:rtl/>
                  </w:rPr>
                  <w:t xml:space="preserve"> </w:t>
                </w:r>
                <w:r w:rsidRPr="002102BB">
                  <w:rPr>
                    <w:b/>
                    <w:sz w:val="24"/>
                    <w:szCs w:val="24"/>
                    <w:rtl/>
                    <w:lang w:bidi="fa-IR"/>
                  </w:rPr>
                  <w:t>مالکيت فکري و</w:t>
                </w:r>
                <w:r w:rsidRPr="002102BB">
                  <w:rPr>
                    <w:rFonts w:hint="cs"/>
                    <w:b/>
                    <w:sz w:val="24"/>
                    <w:szCs w:val="24"/>
                    <w:rtl/>
                    <w:lang w:bidi="fa-IR"/>
                  </w:rPr>
                  <w:t xml:space="preserve"> </w:t>
                </w:r>
                <w:r w:rsidRPr="002102BB">
                  <w:rPr>
                    <w:b/>
                    <w:sz w:val="24"/>
                    <w:szCs w:val="24"/>
                    <w:rtl/>
                    <w:lang w:bidi="fa-IR"/>
                  </w:rPr>
                  <w:t>تجاري</w:t>
                </w:r>
                <w:r w:rsidRPr="002102BB">
                  <w:rPr>
                    <w:b/>
                    <w:sz w:val="24"/>
                    <w:szCs w:val="24"/>
                    <w:rtl/>
                    <w:lang w:bidi="fa-IR"/>
                  </w:rPr>
                  <w:softHyphen/>
                  <w:t>سازي دانشگاه</w:t>
                </w:r>
                <w:r w:rsidRPr="002102BB">
                  <w:rPr>
                    <w:b/>
                    <w:sz w:val="24"/>
                    <w:szCs w:val="24"/>
                    <w:rtl/>
                    <w:lang w:bidi="fa-IR"/>
                  </w:rPr>
                  <w:softHyphen/>
                  <w:t>الزهر</w:t>
                </w:r>
                <w:r w:rsidRPr="002102BB">
                  <w:rPr>
                    <w:rFonts w:hint="cs"/>
                    <w:b/>
                    <w:sz w:val="24"/>
                    <w:szCs w:val="24"/>
                    <w:rtl/>
                    <w:lang w:bidi="fa-IR"/>
                  </w:rPr>
                  <w:t>ا مصوب هیات امنا دانشگاه مورخ 30/11/1397 متعلق به دانشگاه است و هرگونه بهره‌مندی و یا نشر دستاوردهای حاصل از این تحقیق اعم از چاپ کتاب، مقاله و ...، چه در زمان دانشجویی و یا بعد از فراغت از تحصیل، با کسب اجازه از معاونت</w:t>
                </w:r>
                <w:r w:rsidR="002B147C" w:rsidRPr="002102BB">
                  <w:rPr>
                    <w:rFonts w:hint="cs"/>
                    <w:b/>
                    <w:sz w:val="24"/>
                    <w:szCs w:val="24"/>
                    <w:rtl/>
                    <w:lang w:bidi="fa-IR"/>
                  </w:rPr>
                  <w:t xml:space="preserve"> پژوهشی</w:t>
                </w:r>
                <w:r w:rsidR="00425F9B" w:rsidRPr="002102BB">
                  <w:rPr>
                    <w:rFonts w:hint="cs"/>
                    <w:b/>
                    <w:sz w:val="24"/>
                    <w:szCs w:val="24"/>
                    <w:rtl/>
                    <w:lang w:bidi="fa-IR"/>
                  </w:rPr>
                  <w:t xml:space="preserve"> دانشگاه</w:t>
                </w:r>
                <w:r w:rsidR="002B147C" w:rsidRPr="002102BB">
                  <w:rPr>
                    <w:rFonts w:hint="cs"/>
                    <w:b/>
                    <w:sz w:val="24"/>
                    <w:szCs w:val="24"/>
                    <w:rtl/>
                    <w:lang w:bidi="fa-IR"/>
                  </w:rPr>
                  <w:t xml:space="preserve"> </w:t>
                </w:r>
                <w:r w:rsidRPr="002102BB">
                  <w:rPr>
                    <w:rFonts w:hint="cs"/>
                    <w:b/>
                    <w:sz w:val="24"/>
                    <w:szCs w:val="24"/>
                    <w:rtl/>
                    <w:lang w:bidi="fa-IR"/>
                  </w:rPr>
                  <w:t>مجاز می</w:t>
                </w:r>
                <w:r w:rsidRPr="002102BB">
                  <w:rPr>
                    <w:b/>
                    <w:sz w:val="24"/>
                    <w:szCs w:val="24"/>
                    <w:rtl/>
                    <w:lang w:bidi="fa-IR"/>
                  </w:rPr>
                  <w:softHyphen/>
                </w:r>
                <w:r w:rsidR="00FE7F93">
                  <w:rPr>
                    <w:rFonts w:hint="cs"/>
                    <w:b/>
                    <w:sz w:val="24"/>
                    <w:szCs w:val="24"/>
                    <w:rtl/>
                    <w:lang w:bidi="fa-IR"/>
                  </w:rPr>
                  <w:t>باشد و</w:t>
                </w:r>
                <w:r w:rsidRPr="002102BB">
                  <w:rPr>
                    <w:rFonts w:ascii="Arial" w:eastAsiaTheme="minorHAnsi" w:hAnsi="Arial"/>
                    <w:b/>
                    <w:sz w:val="24"/>
                    <w:szCs w:val="24"/>
                    <w:rtl/>
                  </w:rPr>
                  <w:t xml:space="preserve"> </w:t>
                </w:r>
                <w:r w:rsidRPr="002102BB">
                  <w:rPr>
                    <w:b/>
                    <w:sz w:val="24"/>
                    <w:szCs w:val="24"/>
                    <w:rtl/>
                  </w:rPr>
                  <w:t>چنانچه تدوين پايان</w:t>
                </w:r>
                <w:r w:rsidRPr="002102BB">
                  <w:rPr>
                    <w:b/>
                    <w:sz w:val="24"/>
                    <w:szCs w:val="24"/>
                    <w:rtl/>
                  </w:rPr>
                  <w:softHyphen/>
                  <w:t>نامه</w:t>
                </w:r>
                <w:r w:rsidRPr="002102BB">
                  <w:rPr>
                    <w:rFonts w:hint="cs"/>
                    <w:b/>
                    <w:sz w:val="24"/>
                    <w:szCs w:val="24"/>
                    <w:rtl/>
                  </w:rPr>
                  <w:t>/</w:t>
                </w:r>
                <w:r w:rsidR="00E51754" w:rsidRPr="002102BB">
                  <w:rPr>
                    <w:rFonts w:hint="cs"/>
                    <w:b/>
                    <w:sz w:val="24"/>
                    <w:szCs w:val="24"/>
                    <w:rtl/>
                  </w:rPr>
                  <w:t xml:space="preserve"> </w:t>
                </w:r>
                <w:r w:rsidRPr="002102BB">
                  <w:rPr>
                    <w:b/>
                    <w:sz w:val="24"/>
                    <w:szCs w:val="24"/>
                    <w:rtl/>
                  </w:rPr>
                  <w:t>رساله منجر به اختراع و يا دستيابی به دانش فنی جديد شود، مشمول احکام مرتبط با اختراع اثر و يا نوآوري، مندرج در آيين</w:t>
                </w:r>
                <w:r w:rsidRPr="002102BB">
                  <w:rPr>
                    <w:b/>
                    <w:sz w:val="24"/>
                    <w:szCs w:val="24"/>
                    <w:rtl/>
                  </w:rPr>
                  <w:softHyphen/>
                  <w:t xml:space="preserve">نامه </w:t>
                </w:r>
                <w:r w:rsidRPr="002102BB">
                  <w:rPr>
                    <w:rFonts w:hint="cs"/>
                    <w:b/>
                    <w:sz w:val="24"/>
                    <w:szCs w:val="24"/>
                    <w:rtl/>
                  </w:rPr>
                  <w:t xml:space="preserve">فوق </w:t>
                </w:r>
                <w:r w:rsidRPr="002102BB">
                  <w:rPr>
                    <w:b/>
                    <w:sz w:val="24"/>
                    <w:szCs w:val="24"/>
                    <w:rtl/>
                  </w:rPr>
                  <w:t>خواهد بود</w:t>
                </w:r>
                <w:r w:rsidRPr="002102BB">
                  <w:rPr>
                    <w:rFonts w:hint="cs"/>
                    <w:b/>
                    <w:sz w:val="24"/>
                    <w:szCs w:val="24"/>
                    <w:rtl/>
                  </w:rPr>
                  <w:t>.</w:t>
                </w:r>
              </w:p>
              <w:p w14:paraId="740B90BB"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حقوق</w:t>
                </w:r>
                <w:r w:rsidRPr="002102BB">
                  <w:rPr>
                    <w:b/>
                    <w:sz w:val="24"/>
                    <w:szCs w:val="24"/>
                    <w:rtl/>
                    <w:lang w:bidi="fa-IR"/>
                  </w:rPr>
                  <w:t xml:space="preserve"> </w:t>
                </w:r>
                <w:r w:rsidRPr="002102BB">
                  <w:rPr>
                    <w:rFonts w:hint="cs"/>
                    <w:b/>
                    <w:sz w:val="24"/>
                    <w:szCs w:val="24"/>
                    <w:rtl/>
                    <w:lang w:bidi="fa-IR"/>
                  </w:rPr>
                  <w:t>معنوی</w:t>
                </w:r>
                <w:r w:rsidRPr="002102BB">
                  <w:rPr>
                    <w:b/>
                    <w:sz w:val="24"/>
                    <w:szCs w:val="24"/>
                    <w:rtl/>
                    <w:lang w:bidi="fa-IR"/>
                  </w:rPr>
                  <w:t xml:space="preserve"> </w:t>
                </w:r>
                <w:r w:rsidRPr="002102BB">
                  <w:rPr>
                    <w:rFonts w:hint="cs"/>
                    <w:b/>
                    <w:sz w:val="24"/>
                    <w:szCs w:val="24"/>
                    <w:rtl/>
                    <w:lang w:bidi="fa-IR"/>
                  </w:rPr>
                  <w:t>همۀ</w:t>
                </w:r>
                <w:r w:rsidRPr="002102BB">
                  <w:rPr>
                    <w:b/>
                    <w:sz w:val="24"/>
                    <w:szCs w:val="24"/>
                    <w:rtl/>
                    <w:lang w:bidi="fa-IR"/>
                  </w:rPr>
                  <w:t xml:space="preserve"> </w:t>
                </w:r>
                <w:r w:rsidRPr="002102BB">
                  <w:rPr>
                    <w:rFonts w:hint="cs"/>
                    <w:b/>
                    <w:sz w:val="24"/>
                    <w:szCs w:val="24"/>
                    <w:rtl/>
                    <w:lang w:bidi="fa-IR"/>
                  </w:rPr>
                  <w:t>کسانی</w:t>
                </w:r>
                <w:r w:rsidRPr="002102BB">
                  <w:rPr>
                    <w:b/>
                    <w:sz w:val="24"/>
                    <w:szCs w:val="24"/>
                    <w:rtl/>
                    <w:lang w:bidi="fa-IR"/>
                  </w:rPr>
                  <w:t xml:space="preserve"> </w:t>
                </w:r>
                <w:r w:rsidRPr="002102BB">
                  <w:rPr>
                    <w:rFonts w:hint="cs"/>
                    <w:b/>
                    <w:sz w:val="24"/>
                    <w:szCs w:val="24"/>
                    <w:rtl/>
                    <w:lang w:bidi="fa-IR"/>
                  </w:rPr>
                  <w:t>را</w:t>
                </w:r>
                <w:r w:rsidR="008C0A1C" w:rsidRPr="002102BB">
                  <w:rPr>
                    <w:rFonts w:hint="cs"/>
                    <w:b/>
                    <w:sz w:val="24"/>
                    <w:szCs w:val="24"/>
                    <w:rtl/>
                    <w:lang w:bidi="fa-IR"/>
                  </w:rPr>
                  <w:t xml:space="preserve"> </w:t>
                </w:r>
                <w:r w:rsidRPr="002102BB">
                  <w:rPr>
                    <w:rFonts w:hint="cs"/>
                    <w:b/>
                    <w:sz w:val="24"/>
                    <w:szCs w:val="24"/>
                    <w:rtl/>
                    <w:lang w:bidi="fa-IR"/>
                  </w:rPr>
                  <w:t>که</w:t>
                </w:r>
                <w:r w:rsidRPr="002102BB">
                  <w:rPr>
                    <w:b/>
                    <w:sz w:val="24"/>
                    <w:szCs w:val="24"/>
                    <w:rtl/>
                    <w:lang w:bidi="fa-IR"/>
                  </w:rPr>
                  <w:t xml:space="preserve"> </w:t>
                </w:r>
                <w:r w:rsidRPr="002102BB">
                  <w:rPr>
                    <w:rFonts w:hint="cs"/>
                    <w:b/>
                    <w:sz w:val="24"/>
                    <w:szCs w:val="24"/>
                    <w:rtl/>
                    <w:lang w:bidi="fa-IR"/>
                  </w:rPr>
                  <w:t>در</w:t>
                </w:r>
                <w:r w:rsidRPr="002102BB">
                  <w:rPr>
                    <w:b/>
                    <w:sz w:val="24"/>
                    <w:szCs w:val="24"/>
                    <w:rtl/>
                    <w:lang w:bidi="fa-IR"/>
                  </w:rPr>
                  <w:t xml:space="preserve"> </w:t>
                </w:r>
                <w:r w:rsidRPr="002102BB">
                  <w:rPr>
                    <w:rFonts w:hint="cs"/>
                    <w:b/>
                    <w:sz w:val="24"/>
                    <w:szCs w:val="24"/>
                    <w:rtl/>
                    <w:lang w:bidi="fa-IR"/>
                  </w:rPr>
                  <w:t>به‌دست ‌‌آمدن</w:t>
                </w:r>
                <w:r w:rsidRPr="002102BB">
                  <w:rPr>
                    <w:b/>
                    <w:sz w:val="24"/>
                    <w:szCs w:val="24"/>
                    <w:rtl/>
                    <w:lang w:bidi="fa-IR"/>
                  </w:rPr>
                  <w:t xml:space="preserve"> </w:t>
                </w:r>
                <w:r w:rsidRPr="002102BB">
                  <w:rPr>
                    <w:rFonts w:hint="cs"/>
                    <w:b/>
                    <w:sz w:val="24"/>
                    <w:szCs w:val="24"/>
                    <w:rtl/>
                    <w:lang w:bidi="fa-IR"/>
                  </w:rPr>
                  <w:t>نتایج</w:t>
                </w:r>
                <w:r w:rsidRPr="002102BB">
                  <w:rPr>
                    <w:b/>
                    <w:sz w:val="24"/>
                    <w:szCs w:val="24"/>
                    <w:rtl/>
                    <w:lang w:bidi="fa-IR"/>
                  </w:rPr>
                  <w:t xml:space="preserve"> </w:t>
                </w:r>
                <w:r w:rsidRPr="002102BB">
                  <w:rPr>
                    <w:rFonts w:hint="cs"/>
                    <w:b/>
                    <w:sz w:val="24"/>
                    <w:szCs w:val="24"/>
                    <w:rtl/>
                    <w:lang w:bidi="fa-IR"/>
                  </w:rPr>
                  <w:t>اصلی</w:t>
                </w:r>
                <w:r w:rsidRPr="002102BB">
                  <w:rPr>
                    <w:rFonts w:eastAsiaTheme="minorHAnsi" w:hint="cs"/>
                    <w:b/>
                    <w:sz w:val="24"/>
                    <w:szCs w:val="24"/>
                    <w:rtl/>
                    <w:lang w:bidi="fa-IR"/>
                  </w:rPr>
                  <w:t xml:space="preserve"> </w:t>
                </w:r>
                <w:r w:rsidRPr="002102BB">
                  <w:rPr>
                    <w:rFonts w:hint="cs"/>
                    <w:b/>
                    <w:sz w:val="24"/>
                    <w:szCs w:val="24"/>
                    <w:rtl/>
                    <w:lang w:bidi="fa-IR"/>
                  </w:rPr>
                  <w:t>پایان‌نامه</w:t>
                </w:r>
                <w:r w:rsidR="00E51754" w:rsidRPr="002102BB">
                  <w:rPr>
                    <w:rFonts w:hint="cs"/>
                    <w:b/>
                    <w:sz w:val="24"/>
                    <w:szCs w:val="24"/>
                    <w:rtl/>
                    <w:lang w:bidi="fa-IR"/>
                  </w:rPr>
                  <w:t>/ رساله</w:t>
                </w:r>
                <w:r w:rsidRPr="002102BB">
                  <w:rPr>
                    <w:rFonts w:hint="cs"/>
                    <w:b/>
                    <w:sz w:val="24"/>
                    <w:szCs w:val="24"/>
                    <w:rtl/>
                    <w:lang w:bidi="fa-IR"/>
                  </w:rPr>
                  <w:t xml:space="preserve"> تاثیرگذار</w:t>
                </w:r>
                <w:r w:rsidRPr="002102BB">
                  <w:rPr>
                    <w:b/>
                    <w:sz w:val="24"/>
                    <w:szCs w:val="24"/>
                    <w:rtl/>
                    <w:lang w:bidi="fa-IR"/>
                  </w:rPr>
                  <w:t xml:space="preserve"> </w:t>
                </w:r>
                <w:r w:rsidRPr="002102BB">
                  <w:rPr>
                    <w:rFonts w:hint="cs"/>
                    <w:b/>
                    <w:sz w:val="24"/>
                    <w:szCs w:val="24"/>
                    <w:rtl/>
                    <w:lang w:bidi="fa-IR"/>
                  </w:rPr>
                  <w:t>بوده‌اند،</w:t>
                </w:r>
                <w:r w:rsidRPr="002102BB">
                  <w:rPr>
                    <w:b/>
                    <w:sz w:val="24"/>
                    <w:szCs w:val="24"/>
                    <w:rtl/>
                    <w:lang w:bidi="fa-IR"/>
                  </w:rPr>
                  <w:t xml:space="preserve"> </w:t>
                </w:r>
                <w:r w:rsidRPr="002102BB">
                  <w:rPr>
                    <w:rFonts w:hint="cs"/>
                    <w:b/>
                    <w:sz w:val="24"/>
                    <w:szCs w:val="24"/>
                    <w:rtl/>
                    <w:lang w:bidi="fa-IR"/>
                  </w:rPr>
                  <w:t>رعایت</w:t>
                </w:r>
                <w:r w:rsidRPr="002102BB">
                  <w:rPr>
                    <w:b/>
                    <w:sz w:val="24"/>
                    <w:szCs w:val="24"/>
                    <w:rtl/>
                    <w:lang w:bidi="fa-IR"/>
                  </w:rPr>
                  <w:t xml:space="preserve"> </w:t>
                </w:r>
                <w:r w:rsidRPr="002102BB">
                  <w:rPr>
                    <w:rFonts w:hint="cs"/>
                    <w:b/>
                    <w:sz w:val="24"/>
                    <w:szCs w:val="24"/>
                    <w:rtl/>
                    <w:lang w:bidi="fa-IR"/>
                  </w:rPr>
                  <w:t>کرده‌ و</w:t>
                </w:r>
                <w:r w:rsidRPr="002102BB">
                  <w:rPr>
                    <w:b/>
                    <w:sz w:val="24"/>
                    <w:szCs w:val="24"/>
                    <w:rtl/>
                    <w:lang w:bidi="fa-IR"/>
                  </w:rPr>
                  <w:t xml:space="preserve"> </w:t>
                </w:r>
                <w:r w:rsidRPr="002102BB">
                  <w:rPr>
                    <w:rFonts w:hint="cs"/>
                    <w:b/>
                    <w:sz w:val="24"/>
                    <w:szCs w:val="24"/>
                    <w:rtl/>
                    <w:lang w:bidi="fa-IR"/>
                  </w:rPr>
                  <w:t>هنگام</w:t>
                </w:r>
                <w:r w:rsidRPr="002102BB">
                  <w:rPr>
                    <w:b/>
                    <w:sz w:val="24"/>
                    <w:szCs w:val="24"/>
                    <w:rtl/>
                    <w:lang w:bidi="fa-IR"/>
                  </w:rPr>
                  <w:t xml:space="preserve"> </w:t>
                </w:r>
                <w:r w:rsidRPr="002102BB">
                  <w:rPr>
                    <w:rFonts w:hint="cs"/>
                    <w:b/>
                    <w:sz w:val="24"/>
                    <w:szCs w:val="24"/>
                    <w:rtl/>
                    <w:lang w:bidi="fa-IR"/>
                  </w:rPr>
                  <w:t>به کار بردن</w:t>
                </w:r>
                <w:r w:rsidRPr="002102BB">
                  <w:rPr>
                    <w:b/>
                    <w:sz w:val="24"/>
                    <w:szCs w:val="24"/>
                    <w:rtl/>
                    <w:lang w:bidi="fa-IR"/>
                  </w:rPr>
                  <w:t xml:space="preserve"> </w:t>
                </w:r>
                <w:r w:rsidRPr="002102BB">
                  <w:rPr>
                    <w:rFonts w:hint="cs"/>
                    <w:b/>
                    <w:sz w:val="24"/>
                    <w:szCs w:val="24"/>
                    <w:rtl/>
                    <w:lang w:bidi="fa-IR"/>
                  </w:rPr>
                  <w:t>دستاورد</w:t>
                </w:r>
                <w:r w:rsidRPr="002102BB">
                  <w:rPr>
                    <w:b/>
                    <w:sz w:val="24"/>
                    <w:szCs w:val="24"/>
                    <w:rtl/>
                    <w:lang w:bidi="fa-IR"/>
                  </w:rPr>
                  <w:t xml:space="preserve"> </w:t>
                </w:r>
                <w:r w:rsidRPr="002102BB">
                  <w:rPr>
                    <w:rFonts w:hint="cs"/>
                    <w:b/>
                    <w:sz w:val="24"/>
                    <w:szCs w:val="24"/>
                    <w:rtl/>
                    <w:lang w:bidi="fa-IR"/>
                  </w:rPr>
                  <w:t>پژوهش‌های</w:t>
                </w:r>
                <w:r w:rsidRPr="002102BB">
                  <w:rPr>
                    <w:b/>
                    <w:sz w:val="24"/>
                    <w:szCs w:val="24"/>
                    <w:rtl/>
                    <w:lang w:bidi="fa-IR"/>
                  </w:rPr>
                  <w:t xml:space="preserve"> </w:t>
                </w:r>
                <w:r w:rsidRPr="002102BB">
                  <w:rPr>
                    <w:rFonts w:hint="cs"/>
                    <w:b/>
                    <w:sz w:val="24"/>
                    <w:szCs w:val="24"/>
                    <w:rtl/>
                    <w:lang w:bidi="fa-IR"/>
                  </w:rPr>
                  <w:t>دیگران</w:t>
                </w:r>
                <w:r w:rsidRPr="002102BB">
                  <w:rPr>
                    <w:b/>
                    <w:sz w:val="24"/>
                    <w:szCs w:val="24"/>
                    <w:rtl/>
                    <w:lang w:bidi="fa-IR"/>
                  </w:rPr>
                  <w:t xml:space="preserve"> </w:t>
                </w:r>
                <w:r w:rsidRPr="002102BB">
                  <w:rPr>
                    <w:rFonts w:hint="cs"/>
                    <w:b/>
                    <w:sz w:val="24"/>
                    <w:szCs w:val="24"/>
                    <w:rtl/>
                    <w:lang w:bidi="fa-IR"/>
                  </w:rPr>
                  <w:t>در</w:t>
                </w:r>
                <w:r w:rsidRPr="002102BB">
                  <w:rPr>
                    <w:b/>
                    <w:sz w:val="24"/>
                    <w:szCs w:val="24"/>
                    <w:rtl/>
                    <w:lang w:bidi="fa-IR"/>
                  </w:rPr>
                  <w:t xml:space="preserve"> </w:t>
                </w:r>
                <w:r w:rsidRPr="002102BB">
                  <w:rPr>
                    <w:rFonts w:hint="cs"/>
                    <w:b/>
                    <w:sz w:val="24"/>
                    <w:szCs w:val="24"/>
                    <w:rtl/>
                    <w:lang w:bidi="fa-IR"/>
                  </w:rPr>
                  <w:t>آن،</w:t>
                </w:r>
                <w:r w:rsidRPr="002102BB">
                  <w:rPr>
                    <w:b/>
                    <w:sz w:val="24"/>
                    <w:szCs w:val="24"/>
                    <w:rtl/>
                    <w:lang w:bidi="fa-IR"/>
                  </w:rPr>
                  <w:t xml:space="preserve"> </w:t>
                </w:r>
                <w:r w:rsidRPr="002102BB">
                  <w:rPr>
                    <w:rFonts w:hint="cs"/>
                    <w:b/>
                    <w:sz w:val="24"/>
                    <w:szCs w:val="24"/>
                    <w:rtl/>
                    <w:lang w:bidi="fa-IR"/>
                  </w:rPr>
                  <w:t>با</w:t>
                </w:r>
                <w:r w:rsidRPr="002102BB">
                  <w:rPr>
                    <w:b/>
                    <w:sz w:val="24"/>
                    <w:szCs w:val="24"/>
                    <w:rtl/>
                    <w:lang w:bidi="fa-IR"/>
                  </w:rPr>
                  <w:t xml:space="preserve"> </w:t>
                </w:r>
                <w:r w:rsidRPr="002102BB">
                  <w:rPr>
                    <w:rFonts w:hint="cs"/>
                    <w:b/>
                    <w:sz w:val="24"/>
                    <w:szCs w:val="24"/>
                    <w:rtl/>
                    <w:lang w:bidi="fa-IR"/>
                  </w:rPr>
                  <w:t>دقت</w:t>
                </w:r>
                <w:r w:rsidRPr="002102BB">
                  <w:rPr>
                    <w:b/>
                    <w:sz w:val="24"/>
                    <w:szCs w:val="24"/>
                    <w:rtl/>
                    <w:lang w:bidi="fa-IR"/>
                  </w:rPr>
                  <w:t xml:space="preserve"> </w:t>
                </w:r>
                <w:r w:rsidRPr="002102BB">
                  <w:rPr>
                    <w:rFonts w:hint="cs"/>
                    <w:b/>
                    <w:sz w:val="24"/>
                    <w:szCs w:val="24"/>
                    <w:rtl/>
                    <w:lang w:bidi="fa-IR"/>
                  </w:rPr>
                  <w:t>و</w:t>
                </w:r>
                <w:r w:rsidRPr="002102BB">
                  <w:rPr>
                    <w:b/>
                    <w:sz w:val="24"/>
                    <w:szCs w:val="24"/>
                    <w:rtl/>
                    <w:lang w:bidi="fa-IR"/>
                  </w:rPr>
                  <w:t xml:space="preserve"> </w:t>
                </w:r>
                <w:r w:rsidRPr="002102BB">
                  <w:rPr>
                    <w:rFonts w:hint="cs"/>
                    <w:b/>
                    <w:sz w:val="24"/>
                    <w:szCs w:val="24"/>
                    <w:rtl/>
                    <w:lang w:bidi="fa-IR"/>
                  </w:rPr>
                  <w:t>به ‌درستی</w:t>
                </w:r>
                <w:r w:rsidRPr="002102BB">
                  <w:rPr>
                    <w:b/>
                    <w:sz w:val="24"/>
                    <w:szCs w:val="24"/>
                    <w:rtl/>
                    <w:lang w:bidi="fa-IR"/>
                  </w:rPr>
                  <w:t xml:space="preserve"> </w:t>
                </w:r>
                <w:r w:rsidRPr="002102BB">
                  <w:rPr>
                    <w:rFonts w:hint="cs"/>
                    <w:b/>
                    <w:sz w:val="24"/>
                    <w:szCs w:val="24"/>
                    <w:rtl/>
                    <w:lang w:bidi="fa-IR"/>
                  </w:rPr>
                  <w:t>به</w:t>
                </w:r>
                <w:r w:rsidRPr="002102BB">
                  <w:rPr>
                    <w:b/>
                    <w:sz w:val="24"/>
                    <w:szCs w:val="24"/>
                    <w:rtl/>
                    <w:lang w:bidi="fa-IR"/>
                  </w:rPr>
                  <w:t xml:space="preserve"> </w:t>
                </w:r>
                <w:r w:rsidRPr="002102BB">
                  <w:rPr>
                    <w:rFonts w:hint="cs"/>
                    <w:b/>
                    <w:sz w:val="24"/>
                    <w:szCs w:val="24"/>
                    <w:rtl/>
                    <w:lang w:bidi="fa-IR"/>
                  </w:rPr>
                  <w:t>آن‌ها</w:t>
                </w:r>
                <w:r w:rsidRPr="002102BB">
                  <w:rPr>
                    <w:b/>
                    <w:sz w:val="24"/>
                    <w:szCs w:val="24"/>
                    <w:rtl/>
                    <w:lang w:bidi="fa-IR"/>
                  </w:rPr>
                  <w:t xml:space="preserve"> </w:t>
                </w:r>
                <w:r w:rsidRPr="002102BB">
                  <w:rPr>
                    <w:rFonts w:hint="cs"/>
                    <w:b/>
                    <w:sz w:val="24"/>
                    <w:szCs w:val="24"/>
                    <w:rtl/>
                    <w:lang w:bidi="fa-IR"/>
                  </w:rPr>
                  <w:t>استناد</w:t>
                </w:r>
                <w:r w:rsidRPr="002102BB">
                  <w:rPr>
                    <w:b/>
                    <w:sz w:val="24"/>
                    <w:szCs w:val="24"/>
                    <w:rtl/>
                    <w:lang w:bidi="fa-IR"/>
                  </w:rPr>
                  <w:t xml:space="preserve"> </w:t>
                </w:r>
                <w:r w:rsidRPr="002102BB">
                  <w:rPr>
                    <w:rFonts w:hint="cs"/>
                    <w:b/>
                    <w:sz w:val="24"/>
                    <w:szCs w:val="24"/>
                    <w:rtl/>
                    <w:lang w:bidi="fa-IR"/>
                  </w:rPr>
                  <w:t>نموده‌ام، درغیراین</w:t>
                </w:r>
                <w:r w:rsidR="00D361D5" w:rsidRPr="002102BB">
                  <w:rPr>
                    <w:rFonts w:hint="cs"/>
                    <w:b/>
                    <w:sz w:val="24"/>
                    <w:szCs w:val="24"/>
                    <w:rtl/>
                    <w:lang w:bidi="fa-IR"/>
                  </w:rPr>
                  <w:t>‌</w:t>
                </w:r>
                <w:r w:rsidRPr="002102BB">
                  <w:rPr>
                    <w:rFonts w:hint="cs"/>
                    <w:b/>
                    <w:sz w:val="24"/>
                    <w:szCs w:val="24"/>
                    <w:rtl/>
                    <w:lang w:bidi="fa-IR"/>
                  </w:rPr>
                  <w:t>صورت برابر قوانین و مقررات مسئول بوده و دانشگاه در این خصوص مسئولیتی ندارد.</w:t>
                </w:r>
              </w:p>
              <w:p w14:paraId="7ABC44F9" w14:textId="77777777" w:rsidR="0009420D" w:rsidRPr="002102BB" w:rsidRDefault="0009420D" w:rsidP="00961C41">
                <w:pPr>
                  <w:pStyle w:val="ListParagraph"/>
                  <w:numPr>
                    <w:ilvl w:val="0"/>
                    <w:numId w:val="12"/>
                  </w:numPr>
                  <w:spacing w:after="0" w:line="240" w:lineRule="auto"/>
                  <w:ind w:left="245" w:hanging="192"/>
                  <w:jc w:val="both"/>
                  <w:rPr>
                    <w:b/>
                    <w:sz w:val="24"/>
                    <w:szCs w:val="24"/>
                    <w:rtl/>
                    <w:lang w:bidi="fa-IR"/>
                  </w:rPr>
                </w:pPr>
                <w:r w:rsidRPr="002102BB">
                  <w:rPr>
                    <w:rFonts w:hint="cs"/>
                    <w:b/>
                    <w:sz w:val="24"/>
                    <w:szCs w:val="24"/>
                    <w:rtl/>
                    <w:lang w:bidi="fa-IR"/>
                  </w:rPr>
                  <w:t xml:space="preserve">در صورت اثبات </w:t>
                </w:r>
                <w:r w:rsidR="00FE7F93">
                  <w:rPr>
                    <w:rFonts w:hint="cs"/>
                    <w:b/>
                    <w:sz w:val="24"/>
                    <w:szCs w:val="24"/>
                    <w:rtl/>
                    <w:lang w:bidi="fa-IR"/>
                  </w:rPr>
                  <w:t>تقلب در تهیه پایان نامه/ رساله،</w:t>
                </w:r>
                <w:r w:rsidRPr="002102BB">
                  <w:rPr>
                    <w:rFonts w:hint="cs"/>
                    <w:b/>
                    <w:sz w:val="24"/>
                    <w:szCs w:val="24"/>
                    <w:rtl/>
                    <w:lang w:bidi="fa-IR"/>
                  </w:rPr>
                  <w:t xml:space="preserve"> برابر قانون پیشگیری و مقابله با تقلب در وزارت علوم </w:t>
                </w:r>
                <w:r w:rsidR="005A2E7A" w:rsidRPr="002102BB">
                  <w:rPr>
                    <w:rFonts w:hint="cs"/>
                    <w:b/>
                    <w:sz w:val="24"/>
                    <w:szCs w:val="24"/>
                    <w:rtl/>
                    <w:lang w:bidi="fa-IR"/>
                  </w:rPr>
                  <w:t xml:space="preserve">با دانشجو رفتار خواهد شد. </w:t>
                </w:r>
              </w:p>
            </w:sdtContent>
          </w:sdt>
          <w:p w14:paraId="23AF0C27" w14:textId="77777777" w:rsidR="00FC698D" w:rsidRPr="002102BB" w:rsidRDefault="00FC698D" w:rsidP="00A87B8B">
            <w:pPr>
              <w:pStyle w:val="ListParagraph"/>
              <w:spacing w:after="0" w:line="240" w:lineRule="auto"/>
              <w:jc w:val="both"/>
              <w:rPr>
                <w:b/>
                <w:sz w:val="24"/>
                <w:szCs w:val="24"/>
                <w:rtl/>
                <w:lang w:bidi="ar-BH"/>
              </w:rPr>
            </w:pPr>
            <w:r w:rsidRPr="002102BB">
              <w:rPr>
                <w:sz w:val="24"/>
                <w:szCs w:val="24"/>
                <w:rtl/>
                <w:lang w:bidi="ar-BH"/>
              </w:rPr>
              <w:t xml:space="preserve"> </w:t>
            </w:r>
          </w:p>
          <w:tbl>
            <w:tblPr>
              <w:tblStyle w:val="TableGrid"/>
              <w:tblpPr w:leftFromText="180" w:rightFromText="180" w:vertAnchor="text" w:horzAnchor="page" w:tblpX="1" w:tblpY="171"/>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6"/>
            </w:tblGrid>
            <w:tr w:rsidR="002102BB" w:rsidRPr="002102BB" w14:paraId="3F9D1912" w14:textId="77777777" w:rsidTr="00803195">
              <w:trPr>
                <w:trHeight w:val="1151"/>
              </w:trPr>
              <w:tc>
                <w:tcPr>
                  <w:tcW w:w="3856" w:type="dxa"/>
                </w:tcPr>
                <w:p w14:paraId="0D720C36" w14:textId="77777777" w:rsidR="00FC698D" w:rsidRPr="002102BB" w:rsidRDefault="00FC698D" w:rsidP="00FC698D">
                  <w:pPr>
                    <w:contextualSpacing/>
                    <w:rPr>
                      <w:rFonts w:cs="B Nazanin"/>
                      <w:b/>
                      <w:rtl/>
                      <w:lang w:bidi="ar-BH"/>
                    </w:rPr>
                  </w:pPr>
                  <w:r w:rsidRPr="002102BB">
                    <w:rPr>
                      <w:rFonts w:cs="B Nazanin"/>
                      <w:rtl/>
                      <w:lang w:bidi="ar-BH"/>
                    </w:rPr>
                    <w:t xml:space="preserve">      نام و نام خانوادگی دانشجو:</w:t>
                  </w:r>
                </w:p>
                <w:p w14:paraId="6B4B3780" w14:textId="77777777" w:rsidR="00FC698D" w:rsidRPr="002102BB" w:rsidRDefault="00FC698D" w:rsidP="00FC698D">
                  <w:pPr>
                    <w:contextualSpacing/>
                    <w:rPr>
                      <w:rFonts w:cs="B Nazanin"/>
                      <w:b/>
                      <w:rtl/>
                      <w:lang w:bidi="ar-BH"/>
                    </w:rPr>
                  </w:pPr>
                  <w:r w:rsidRPr="002102BB">
                    <w:rPr>
                      <w:rFonts w:cs="B Nazanin"/>
                      <w:rtl/>
                      <w:lang w:bidi="ar-BH"/>
                    </w:rPr>
                    <w:t xml:space="preserve"> </w:t>
                  </w:r>
                  <w:r w:rsidR="00464F8E" w:rsidRPr="002102BB">
                    <w:rPr>
                      <w:rFonts w:cs="B Nazanin"/>
                      <w:lang w:bidi="ar-BH"/>
                    </w:rPr>
                    <w:t xml:space="preserve">          </w:t>
                  </w:r>
                  <w:r w:rsidRPr="002102BB">
                    <w:rPr>
                      <w:rFonts w:cs="B Nazanin"/>
                      <w:rtl/>
                      <w:lang w:bidi="ar-BH"/>
                    </w:rPr>
                    <w:t>تاریخ و امضا</w:t>
                  </w:r>
                </w:p>
              </w:tc>
            </w:tr>
          </w:tbl>
          <w:p w14:paraId="08D78CDA" w14:textId="77777777" w:rsidR="00FC698D" w:rsidRPr="002102BB" w:rsidRDefault="00FC698D" w:rsidP="00FC698D">
            <w:pPr>
              <w:jc w:val="center"/>
              <w:rPr>
                <w:rFonts w:cs="B Nazanin"/>
                <w:rtl/>
                <w:lang w:bidi="ar-BH"/>
              </w:rPr>
            </w:pPr>
          </w:p>
          <w:p w14:paraId="50433B58" w14:textId="77777777" w:rsidR="00FC698D" w:rsidRPr="002102BB" w:rsidRDefault="00FC698D" w:rsidP="00FC698D">
            <w:pPr>
              <w:rPr>
                <w:rFonts w:cs="B Nazanin"/>
                <w:rtl/>
                <w:lang w:bidi="ar-BH"/>
              </w:rPr>
            </w:pPr>
          </w:p>
          <w:p w14:paraId="3E4888FE" w14:textId="77777777" w:rsidR="00FC698D" w:rsidRPr="002102BB" w:rsidRDefault="00FC698D" w:rsidP="00FC698D">
            <w:pPr>
              <w:ind w:firstLine="3861"/>
              <w:jc w:val="center"/>
              <w:rPr>
                <w:rFonts w:cs="B Nazanin"/>
                <w:rtl/>
                <w:lang w:bidi="ar-BH"/>
              </w:rPr>
            </w:pPr>
          </w:p>
          <w:p w14:paraId="7FBC52EF" w14:textId="77777777" w:rsidR="00B322C4" w:rsidRPr="002102BB" w:rsidRDefault="00B322C4" w:rsidP="00FC698D">
            <w:pPr>
              <w:ind w:firstLine="3861"/>
              <w:jc w:val="center"/>
              <w:rPr>
                <w:rFonts w:cs="B Nazanin"/>
                <w:rtl/>
                <w:lang w:bidi="ar-BH"/>
              </w:rPr>
            </w:pPr>
          </w:p>
          <w:p w14:paraId="76C692C8" w14:textId="77777777" w:rsidR="00B322C4" w:rsidRPr="002102BB" w:rsidRDefault="00B322C4" w:rsidP="00FC698D">
            <w:pPr>
              <w:ind w:firstLine="3861"/>
              <w:jc w:val="center"/>
              <w:rPr>
                <w:rFonts w:cs="B Nazanin"/>
                <w:lang w:bidi="ar-BH"/>
              </w:rPr>
            </w:pPr>
          </w:p>
        </w:tc>
      </w:tr>
      <w:tr w:rsidR="002102BB" w:rsidRPr="002102BB" w14:paraId="25AEDFEB" w14:textId="77777777" w:rsidTr="00FC698D">
        <w:trPr>
          <w:trHeight w:val="973"/>
        </w:trPr>
        <w:tc>
          <w:tcPr>
            <w:tcW w:w="9255" w:type="dxa"/>
            <w:gridSpan w:val="2"/>
          </w:tcPr>
          <w:p w14:paraId="2332D058" w14:textId="77777777" w:rsidR="00A87B8B" w:rsidRPr="002102BB" w:rsidRDefault="00A87B8B" w:rsidP="00FC698D">
            <w:pPr>
              <w:spacing w:before="120" w:line="192" w:lineRule="auto"/>
              <w:rPr>
                <w:rFonts w:cs="B Nazanin"/>
                <w:b/>
                <w:rtl/>
                <w:lang w:bidi="fa-IR"/>
              </w:rPr>
            </w:pPr>
            <w:r w:rsidRPr="002102BB">
              <w:rPr>
                <w:rFonts w:cs="B Nazanin" w:hint="cs"/>
                <w:b/>
                <w:rtl/>
                <w:lang w:bidi="fa-IR"/>
              </w:rPr>
              <w:t>این پایان</w:t>
            </w:r>
            <w:r w:rsidRPr="002102BB">
              <w:rPr>
                <w:rFonts w:cs="B Nazanin"/>
                <w:b/>
                <w:rtl/>
                <w:lang w:bidi="fa-IR"/>
              </w:rPr>
              <w:softHyphen/>
            </w:r>
            <w:r w:rsidRPr="002102BB">
              <w:rPr>
                <w:rFonts w:cs="B Nazanin" w:hint="cs"/>
                <w:b/>
                <w:rtl/>
                <w:lang w:bidi="fa-IR"/>
              </w:rPr>
              <w:t>نامه</w:t>
            </w:r>
            <w:r w:rsidR="00E51754" w:rsidRPr="002102BB">
              <w:rPr>
                <w:rFonts w:cs="B Nazanin" w:hint="cs"/>
                <w:b/>
                <w:rtl/>
                <w:lang w:bidi="fa-IR"/>
              </w:rPr>
              <w:t>/ رساله</w:t>
            </w:r>
            <w:r w:rsidRPr="002102BB">
              <w:rPr>
                <w:rFonts w:cs="B Nazanin" w:hint="cs"/>
                <w:b/>
                <w:rtl/>
                <w:lang w:bidi="fa-IR"/>
              </w:rPr>
              <w:t xml:space="preserve"> با حمایت مالی ................................................................. انجام رسیده است.</w:t>
            </w:r>
          </w:p>
          <w:p w14:paraId="6F6F8E31" w14:textId="77777777" w:rsidR="00FC698D" w:rsidRPr="002102BB" w:rsidRDefault="00A87B8B" w:rsidP="00FC698D">
            <w:pPr>
              <w:spacing w:before="120" w:line="192" w:lineRule="auto"/>
              <w:rPr>
                <w:rFonts w:cs="B Nazanin"/>
                <w:lang w:bidi="ar-BH"/>
              </w:rPr>
            </w:pPr>
            <w:r w:rsidRPr="002102BB">
              <w:rPr>
                <w:rFonts w:cs="B Nazanin" w:hint="cs"/>
                <w:b/>
                <w:rtl/>
                <w:lang w:bidi="fa-IR"/>
              </w:rPr>
              <w:t xml:space="preserve">(ویژه </w:t>
            </w:r>
            <w:proofErr w:type="spellStart"/>
            <w:r w:rsidRPr="002102BB">
              <w:rPr>
                <w:rFonts w:cs="B Nazanin" w:hint="cs"/>
                <w:b/>
                <w:rtl/>
                <w:lang w:bidi="fa-IR"/>
              </w:rPr>
              <w:t>پایان‌نامه</w:t>
            </w:r>
            <w:proofErr w:type="spellEnd"/>
            <w:r w:rsidR="00E51754" w:rsidRPr="002102BB">
              <w:rPr>
                <w:rFonts w:cs="B Nazanin" w:hint="cs"/>
                <w:b/>
                <w:rtl/>
                <w:lang w:bidi="fa-IR"/>
              </w:rPr>
              <w:t xml:space="preserve">/ </w:t>
            </w:r>
            <w:proofErr w:type="spellStart"/>
            <w:r w:rsidR="00E51754" w:rsidRPr="002102BB">
              <w:rPr>
                <w:rFonts w:cs="B Nazanin" w:hint="cs"/>
                <w:b/>
                <w:rtl/>
                <w:lang w:bidi="fa-IR"/>
              </w:rPr>
              <w:t>رساله</w:t>
            </w:r>
            <w:r w:rsidRPr="002102BB">
              <w:rPr>
                <w:rFonts w:cs="B Nazanin" w:hint="cs"/>
                <w:b/>
                <w:rtl/>
                <w:lang w:bidi="fa-IR"/>
              </w:rPr>
              <w:t>‌هایی</w:t>
            </w:r>
            <w:proofErr w:type="spellEnd"/>
            <w:r w:rsidRPr="002102BB">
              <w:rPr>
                <w:rFonts w:cs="B Nazanin" w:hint="cs"/>
                <w:b/>
                <w:rtl/>
                <w:lang w:bidi="fa-IR"/>
              </w:rPr>
              <w:t xml:space="preserve"> که موافقت معاونت پژوهشی دانشگاه </w:t>
            </w:r>
            <w:proofErr w:type="spellStart"/>
            <w:r w:rsidRPr="002102BB">
              <w:rPr>
                <w:rFonts w:cs="B Nazanin" w:hint="cs"/>
                <w:b/>
                <w:rtl/>
                <w:lang w:bidi="fa-IR"/>
              </w:rPr>
              <w:t>الزهرا</w:t>
            </w:r>
            <w:proofErr w:type="spellEnd"/>
            <w:r w:rsidRPr="002102BB">
              <w:rPr>
                <w:rFonts w:cs="B Nazanin" w:hint="cs"/>
                <w:b/>
                <w:rtl/>
                <w:lang w:bidi="fa-IR"/>
              </w:rPr>
              <w:t xml:space="preserve"> و سازمان حمایت کننده را دارند.)</w:t>
            </w:r>
          </w:p>
        </w:tc>
      </w:tr>
    </w:tbl>
    <w:p w14:paraId="40D1066C" w14:textId="77777777" w:rsidR="00714B0B" w:rsidRDefault="00714B0B">
      <w:pPr>
        <w:bidi w:val="0"/>
        <w:rPr>
          <w:rFonts w:cs="B Nazanin"/>
          <w:b/>
          <w:bCs/>
          <w:sz w:val="26"/>
          <w:szCs w:val="26"/>
          <w:rtl/>
          <w:lang w:bidi="ar-BH"/>
        </w:rPr>
      </w:pPr>
      <w:r>
        <w:rPr>
          <w:rFonts w:cs="B Nazanin"/>
          <w:b/>
          <w:bCs/>
          <w:sz w:val="26"/>
          <w:szCs w:val="26"/>
          <w:rtl/>
          <w:lang w:bidi="ar-BH"/>
        </w:rPr>
        <w:br w:type="page"/>
      </w:r>
    </w:p>
    <w:p w14:paraId="79420F4A" w14:textId="77777777" w:rsidR="00983708" w:rsidRDefault="00983708" w:rsidP="00302BAA">
      <w:pPr>
        <w:pStyle w:val="ac"/>
      </w:pPr>
    </w:p>
    <w:p w14:paraId="56B61BD0" w14:textId="21DD2383" w:rsidR="00211AAA" w:rsidRPr="00211AAA" w:rsidRDefault="00211AAA" w:rsidP="00302BAA">
      <w:pPr>
        <w:pStyle w:val="ac"/>
        <w:rPr>
          <w:rtl/>
        </w:rPr>
      </w:pPr>
      <w:r w:rsidRPr="00211AAA">
        <w:rPr>
          <w:rtl/>
        </w:rPr>
        <w:t>لطفا تصو</w:t>
      </w:r>
      <w:r w:rsidRPr="00211AAA">
        <w:rPr>
          <w:rFonts w:hint="cs"/>
          <w:rtl/>
        </w:rPr>
        <w:t>ی</w:t>
      </w:r>
      <w:r w:rsidRPr="00211AAA">
        <w:rPr>
          <w:rFonts w:hint="eastAsia"/>
          <w:rtl/>
        </w:rPr>
        <w:t>ر</w:t>
      </w:r>
      <w:r w:rsidRPr="00211AAA">
        <w:rPr>
          <w:rtl/>
        </w:rPr>
        <w:t xml:space="preserve"> کاربرگ گواه</w:t>
      </w:r>
      <w:r w:rsidRPr="00211AAA">
        <w:rPr>
          <w:rFonts w:hint="cs"/>
          <w:rtl/>
        </w:rPr>
        <w:t>ی</w:t>
      </w:r>
      <w:r w:rsidRPr="00211AAA">
        <w:rPr>
          <w:rtl/>
        </w:rPr>
        <w:t xml:space="preserve"> دفاع پا</w:t>
      </w:r>
      <w:r w:rsidRPr="00211AAA">
        <w:rPr>
          <w:rFonts w:hint="cs"/>
          <w:rtl/>
        </w:rPr>
        <w:t>ی</w:t>
      </w:r>
      <w:r w:rsidRPr="00211AAA">
        <w:rPr>
          <w:rFonts w:hint="eastAsia"/>
          <w:rtl/>
        </w:rPr>
        <w:t>ان</w:t>
      </w:r>
      <w:r w:rsidRPr="00211AAA">
        <w:rPr>
          <w:rtl/>
        </w:rPr>
        <w:t xml:space="preserve"> نامه/ رساله، امضا شده توسط اسات</w:t>
      </w:r>
      <w:r w:rsidRPr="00211AAA">
        <w:rPr>
          <w:rFonts w:hint="cs"/>
          <w:rtl/>
        </w:rPr>
        <w:t>ی</w:t>
      </w:r>
      <w:r w:rsidRPr="00211AAA">
        <w:rPr>
          <w:rFonts w:hint="eastAsia"/>
          <w:rtl/>
        </w:rPr>
        <w:t>د</w:t>
      </w:r>
      <w:r w:rsidRPr="00211AAA">
        <w:rPr>
          <w:rtl/>
        </w:rPr>
        <w:t xml:space="preserve"> در جلسه دفاع را در ا</w:t>
      </w:r>
      <w:r w:rsidRPr="00211AAA">
        <w:rPr>
          <w:rFonts w:hint="cs"/>
          <w:rtl/>
        </w:rPr>
        <w:t>ی</w:t>
      </w:r>
      <w:r w:rsidRPr="00211AAA">
        <w:rPr>
          <w:rFonts w:hint="eastAsia"/>
          <w:rtl/>
        </w:rPr>
        <w:t>ن</w:t>
      </w:r>
      <w:r w:rsidRPr="00211AAA">
        <w:rPr>
          <w:rtl/>
        </w:rPr>
        <w:t xml:space="preserve"> صفحه درج نما</w:t>
      </w:r>
      <w:r w:rsidRPr="00211AAA">
        <w:rPr>
          <w:rFonts w:hint="cs"/>
          <w:rtl/>
        </w:rPr>
        <w:t>یی</w:t>
      </w:r>
      <w:r w:rsidRPr="00211AAA">
        <w:rPr>
          <w:rFonts w:hint="eastAsia"/>
          <w:rtl/>
        </w:rPr>
        <w:t>د</w:t>
      </w:r>
      <w:r w:rsidRPr="00211AAA">
        <w:rPr>
          <w:rtl/>
        </w:rPr>
        <w:t>.</w:t>
      </w:r>
    </w:p>
    <w:p w14:paraId="2355E6C3" w14:textId="553EF11A" w:rsidR="00211AAA" w:rsidRPr="00211AAA" w:rsidRDefault="00211AAA" w:rsidP="00302BAA">
      <w:pPr>
        <w:pStyle w:val="ac"/>
        <w:rPr>
          <w:rtl/>
        </w:rPr>
      </w:pPr>
      <w:r w:rsidRPr="00211AAA">
        <w:rPr>
          <w:rFonts w:hint="eastAsia"/>
          <w:rtl/>
        </w:rPr>
        <w:t>شما</w:t>
      </w:r>
      <w:r w:rsidRPr="00211AAA">
        <w:rPr>
          <w:rtl/>
        </w:rPr>
        <w:t xml:space="preserve"> م</w:t>
      </w:r>
      <w:r w:rsidRPr="00211AAA">
        <w:rPr>
          <w:rFonts w:hint="cs"/>
          <w:rtl/>
        </w:rPr>
        <w:t>ی</w:t>
      </w:r>
      <w:r w:rsidR="00983708">
        <w:rPr>
          <w:rFonts w:hint="cs"/>
          <w:rtl/>
        </w:rPr>
        <w:t>‌</w:t>
      </w:r>
      <w:r w:rsidRPr="00211AAA">
        <w:rPr>
          <w:rFonts w:hint="eastAsia"/>
          <w:rtl/>
        </w:rPr>
        <w:t>توان</w:t>
      </w:r>
      <w:r w:rsidRPr="00211AAA">
        <w:rPr>
          <w:rFonts w:hint="cs"/>
          <w:rtl/>
        </w:rPr>
        <w:t>ی</w:t>
      </w:r>
      <w:r w:rsidRPr="00211AAA">
        <w:rPr>
          <w:rFonts w:hint="eastAsia"/>
          <w:rtl/>
        </w:rPr>
        <w:t>د</w:t>
      </w:r>
      <w:r w:rsidRPr="00211AAA">
        <w:rPr>
          <w:rtl/>
        </w:rPr>
        <w:t xml:space="preserve"> کاربرگ گواه</w:t>
      </w:r>
      <w:r w:rsidRPr="00211AAA">
        <w:rPr>
          <w:rFonts w:hint="cs"/>
          <w:rtl/>
        </w:rPr>
        <w:t>ی</w:t>
      </w:r>
      <w:r w:rsidRPr="00211AAA">
        <w:rPr>
          <w:rtl/>
        </w:rPr>
        <w:t xml:space="preserve"> دفاع خود را از کارشناس دانشکده در</w:t>
      </w:r>
      <w:r w:rsidRPr="00211AAA">
        <w:rPr>
          <w:rFonts w:hint="cs"/>
          <w:rtl/>
        </w:rPr>
        <w:t>ی</w:t>
      </w:r>
      <w:r w:rsidRPr="00211AAA">
        <w:rPr>
          <w:rFonts w:hint="eastAsia"/>
          <w:rtl/>
        </w:rPr>
        <w:t>افت</w:t>
      </w:r>
      <w:r w:rsidRPr="00211AAA">
        <w:rPr>
          <w:rtl/>
        </w:rPr>
        <w:t xml:space="preserve"> نما</w:t>
      </w:r>
      <w:r w:rsidRPr="00211AAA">
        <w:rPr>
          <w:rFonts w:hint="cs"/>
          <w:rtl/>
        </w:rPr>
        <w:t>یی</w:t>
      </w:r>
      <w:r w:rsidRPr="00211AAA">
        <w:rPr>
          <w:rFonts w:hint="eastAsia"/>
          <w:rtl/>
        </w:rPr>
        <w:t>د</w:t>
      </w:r>
      <w:r w:rsidRPr="00211AAA">
        <w:rPr>
          <w:rtl/>
        </w:rPr>
        <w:t>.</w:t>
      </w:r>
    </w:p>
    <w:p w14:paraId="73591260" w14:textId="79BF14E3" w:rsidR="0047146E" w:rsidRDefault="00211AAA" w:rsidP="00302BAA">
      <w:pPr>
        <w:pStyle w:val="ac"/>
        <w:rPr>
          <w:b/>
          <w:bCs/>
          <w:sz w:val="32"/>
          <w:szCs w:val="32"/>
          <w:rtl/>
        </w:rPr>
      </w:pPr>
      <w:r w:rsidRPr="00211AAA">
        <w:rPr>
          <w:rFonts w:hint="eastAsia"/>
          <w:rtl/>
        </w:rPr>
        <w:t>لازم</w:t>
      </w:r>
      <w:r w:rsidRPr="00211AAA">
        <w:rPr>
          <w:rtl/>
        </w:rPr>
        <w:t xml:space="preserve"> به ذکر است؛ دانشجو</w:t>
      </w:r>
      <w:r w:rsidRPr="00211AAA">
        <w:rPr>
          <w:rFonts w:hint="cs"/>
          <w:rtl/>
        </w:rPr>
        <w:t>ی</w:t>
      </w:r>
      <w:r w:rsidRPr="00211AAA">
        <w:rPr>
          <w:rFonts w:hint="eastAsia"/>
          <w:rtl/>
        </w:rPr>
        <w:t>ان</w:t>
      </w:r>
      <w:r w:rsidRPr="00211AAA">
        <w:rPr>
          <w:rFonts w:hint="cs"/>
          <w:rtl/>
        </w:rPr>
        <w:t>ی</w:t>
      </w:r>
      <w:r w:rsidRPr="00211AAA">
        <w:rPr>
          <w:rtl/>
        </w:rPr>
        <w:t xml:space="preserve"> که قبل از پا</w:t>
      </w:r>
      <w:r w:rsidRPr="00211AAA">
        <w:rPr>
          <w:rFonts w:hint="cs"/>
          <w:rtl/>
        </w:rPr>
        <w:t>ی</w:t>
      </w:r>
      <w:r w:rsidRPr="00211AAA">
        <w:rPr>
          <w:rFonts w:hint="eastAsia"/>
          <w:rtl/>
        </w:rPr>
        <w:t>ان</w:t>
      </w:r>
      <w:r w:rsidRPr="00211AAA">
        <w:rPr>
          <w:rtl/>
        </w:rPr>
        <w:t xml:space="preserve"> سال 98 از پا</w:t>
      </w:r>
      <w:r w:rsidRPr="00211AAA">
        <w:rPr>
          <w:rFonts w:hint="cs"/>
          <w:rtl/>
        </w:rPr>
        <w:t>ی</w:t>
      </w:r>
      <w:r w:rsidRPr="00211AAA">
        <w:rPr>
          <w:rFonts w:hint="eastAsia"/>
          <w:rtl/>
        </w:rPr>
        <w:t>ان</w:t>
      </w:r>
      <w:r w:rsidRPr="00211AAA">
        <w:rPr>
          <w:rtl/>
        </w:rPr>
        <w:t xml:space="preserve"> نامه/ رساله خود دفاع نمود</w:t>
      </w:r>
      <w:r w:rsidR="00983708">
        <w:rPr>
          <w:rFonts w:hint="cs"/>
          <w:rtl/>
        </w:rPr>
        <w:t>ه ا</w:t>
      </w:r>
      <w:r w:rsidRPr="00211AAA">
        <w:rPr>
          <w:rtl/>
        </w:rPr>
        <w:t>ند، م</w:t>
      </w:r>
      <w:r w:rsidRPr="00211AAA">
        <w:rPr>
          <w:rFonts w:hint="cs"/>
          <w:rtl/>
        </w:rPr>
        <w:t>ی</w:t>
      </w:r>
      <w:r>
        <w:rPr>
          <w:rFonts w:hint="cs"/>
          <w:rtl/>
        </w:rPr>
        <w:t>‌</w:t>
      </w:r>
      <w:r w:rsidRPr="00211AAA">
        <w:rPr>
          <w:rFonts w:hint="eastAsia"/>
          <w:rtl/>
        </w:rPr>
        <w:t>توانند</w:t>
      </w:r>
      <w:r w:rsidRPr="00211AAA">
        <w:rPr>
          <w:rtl/>
        </w:rPr>
        <w:t xml:space="preserve"> تصو</w:t>
      </w:r>
      <w:r w:rsidRPr="00211AAA">
        <w:rPr>
          <w:rFonts w:hint="cs"/>
          <w:rtl/>
        </w:rPr>
        <w:t>ی</w:t>
      </w:r>
      <w:r w:rsidRPr="00211AAA">
        <w:rPr>
          <w:rFonts w:hint="eastAsia"/>
          <w:rtl/>
        </w:rPr>
        <w:t>ر</w:t>
      </w:r>
      <w:r w:rsidRPr="00211AAA">
        <w:rPr>
          <w:rtl/>
        </w:rPr>
        <w:t xml:space="preserve"> صورتجلسه دفاع خود را در ا</w:t>
      </w:r>
      <w:r w:rsidRPr="00211AAA">
        <w:rPr>
          <w:rFonts w:hint="cs"/>
          <w:rtl/>
        </w:rPr>
        <w:t>ی</w:t>
      </w:r>
      <w:r w:rsidRPr="00211AAA">
        <w:rPr>
          <w:rFonts w:hint="eastAsia"/>
          <w:rtl/>
        </w:rPr>
        <w:t>ن</w:t>
      </w:r>
      <w:r w:rsidRPr="00211AAA">
        <w:rPr>
          <w:rtl/>
        </w:rPr>
        <w:t xml:space="preserve"> صفحه درج نما</w:t>
      </w:r>
      <w:r w:rsidRPr="00211AAA">
        <w:rPr>
          <w:rFonts w:hint="cs"/>
          <w:rtl/>
        </w:rPr>
        <w:t>ی</w:t>
      </w:r>
      <w:r w:rsidRPr="00211AAA">
        <w:rPr>
          <w:rFonts w:hint="eastAsia"/>
          <w:rtl/>
        </w:rPr>
        <w:t>ند</w:t>
      </w:r>
      <w:r w:rsidRPr="00211AAA">
        <w:rPr>
          <w:rtl/>
        </w:rPr>
        <w:t>.</w:t>
      </w:r>
      <w:r w:rsidR="0047146E">
        <w:rPr>
          <w:b/>
          <w:bCs/>
          <w:sz w:val="32"/>
          <w:szCs w:val="32"/>
          <w:rtl/>
        </w:rPr>
        <w:br w:type="page"/>
      </w:r>
    </w:p>
    <w:p w14:paraId="047FF81D" w14:textId="3474792A" w:rsidR="00867AA8" w:rsidRPr="002102BB" w:rsidRDefault="00867AA8" w:rsidP="007445A3">
      <w:pPr>
        <w:pStyle w:val="Footer"/>
        <w:ind w:left="282" w:hanging="142"/>
        <w:rPr>
          <w:rFonts w:cs="B Nazanin"/>
          <w:b/>
          <w:bCs/>
          <w:kern w:val="32"/>
          <w:sz w:val="26"/>
          <w:szCs w:val="26"/>
          <w:rtl/>
          <w:lang w:bidi="ar-BH"/>
        </w:rPr>
      </w:pPr>
      <w:r w:rsidRPr="002102BB">
        <w:rPr>
          <w:rFonts w:cs="B Nazanin"/>
          <w:b/>
          <w:bCs/>
          <w:sz w:val="32"/>
          <w:szCs w:val="32"/>
          <w:rtl/>
          <w:lang w:bidi="ar-BH"/>
        </w:rPr>
        <w:t xml:space="preserve">تقدیم </w:t>
      </w:r>
    </w:p>
    <w:p w14:paraId="3C5E1600" w14:textId="5AF16BA8" w:rsidR="00867AA8" w:rsidRPr="002102BB" w:rsidRDefault="0021297F" w:rsidP="00D7412D">
      <w:pPr>
        <w:spacing w:line="276" w:lineRule="auto"/>
        <w:jc w:val="both"/>
        <w:rPr>
          <w:rFonts w:cs="B Nazanin"/>
          <w:b/>
          <w:bCs/>
          <w:sz w:val="28"/>
          <w:szCs w:val="28"/>
          <w:rtl/>
          <w:lang w:bidi="ar-BH"/>
        </w:rPr>
      </w:pPr>
      <w:r>
        <w:rPr>
          <w:rStyle w:val="PlaceholderText"/>
          <w:rFonts w:cs="B Nazanin" w:hint="cs"/>
          <w:color w:val="auto"/>
          <w:sz w:val="28"/>
          <w:szCs w:val="28"/>
          <w:rtl/>
          <w:lang w:bidi="ar-BH"/>
        </w:rPr>
        <w:t xml:space="preserve">به فرزندانم که </w:t>
      </w:r>
    </w:p>
    <w:p w14:paraId="007ED0F3" w14:textId="77777777" w:rsidR="00EE6AB7" w:rsidRPr="002102BB" w:rsidRDefault="00EE6AB7" w:rsidP="00EE6AB7">
      <w:pPr>
        <w:rPr>
          <w:rFonts w:cs="B Zar"/>
          <w:rtl/>
          <w:lang w:bidi="ar-BH"/>
        </w:rPr>
      </w:pPr>
    </w:p>
    <w:p w14:paraId="1C22B0AE" w14:textId="77777777" w:rsidR="00EE6AB7" w:rsidRPr="002102BB" w:rsidRDefault="00EE6AB7" w:rsidP="00EE6AB7">
      <w:pPr>
        <w:rPr>
          <w:rFonts w:cs="B Zar"/>
          <w:rtl/>
          <w:lang w:bidi="ar-BH"/>
        </w:rPr>
      </w:pPr>
    </w:p>
    <w:p w14:paraId="79E0B1BD" w14:textId="77777777" w:rsidR="00EE6AB7" w:rsidRPr="002102BB" w:rsidRDefault="00EE6AB7" w:rsidP="00EE6AB7">
      <w:pPr>
        <w:rPr>
          <w:rFonts w:cs="B Zar"/>
          <w:rtl/>
          <w:lang w:bidi="ar-BH"/>
        </w:rPr>
      </w:pPr>
    </w:p>
    <w:p w14:paraId="3C0FA3A6" w14:textId="77777777" w:rsidR="00EE6AB7" w:rsidRPr="002102BB" w:rsidRDefault="00EE6AB7" w:rsidP="00EE6AB7">
      <w:pPr>
        <w:rPr>
          <w:rFonts w:cs="B Zar"/>
          <w:rtl/>
          <w:lang w:bidi="ar-BH"/>
        </w:rPr>
      </w:pPr>
    </w:p>
    <w:p w14:paraId="3F05DC77" w14:textId="77777777" w:rsidR="00EE6AB7" w:rsidRPr="002102BB" w:rsidRDefault="00EE6AB7" w:rsidP="00EE6AB7">
      <w:pPr>
        <w:rPr>
          <w:rFonts w:cs="B Zar"/>
          <w:rtl/>
          <w:lang w:bidi="ar-BH"/>
        </w:rPr>
      </w:pPr>
    </w:p>
    <w:p w14:paraId="5EE78DCE" w14:textId="77777777" w:rsidR="00EE6AB7" w:rsidRPr="002102BB" w:rsidRDefault="00EE6AB7" w:rsidP="00EE6AB7">
      <w:pPr>
        <w:rPr>
          <w:rFonts w:cs="B Zar"/>
          <w:rtl/>
          <w:lang w:bidi="ar-BH"/>
        </w:rPr>
      </w:pPr>
    </w:p>
    <w:p w14:paraId="74380A19" w14:textId="77777777" w:rsidR="00EE6AB7" w:rsidRPr="002102BB" w:rsidRDefault="00EE6AB7" w:rsidP="00EE6AB7">
      <w:pPr>
        <w:rPr>
          <w:rFonts w:cs="B Zar"/>
          <w:rtl/>
          <w:lang w:bidi="ar-BH"/>
        </w:rPr>
      </w:pPr>
    </w:p>
    <w:p w14:paraId="24E8615C" w14:textId="77777777" w:rsidR="00EE6AB7" w:rsidRPr="002102BB" w:rsidRDefault="00EE6AB7" w:rsidP="00EE6AB7">
      <w:pPr>
        <w:rPr>
          <w:rFonts w:cs="B Zar"/>
          <w:rtl/>
          <w:lang w:bidi="ar-BH"/>
        </w:rPr>
      </w:pPr>
    </w:p>
    <w:p w14:paraId="01EBDF11" w14:textId="77777777" w:rsidR="00EE6AB7" w:rsidRPr="002102BB" w:rsidRDefault="00EE6AB7" w:rsidP="00EE6AB7">
      <w:pPr>
        <w:rPr>
          <w:rFonts w:cs="B Zar"/>
          <w:rtl/>
          <w:lang w:bidi="ar-BH"/>
        </w:rPr>
      </w:pPr>
    </w:p>
    <w:p w14:paraId="50D93E15" w14:textId="77777777" w:rsidR="00EE6AB7" w:rsidRPr="002102BB" w:rsidRDefault="00EE6AB7" w:rsidP="00EE6AB7">
      <w:pPr>
        <w:rPr>
          <w:rFonts w:cs="B Zar"/>
          <w:rtl/>
          <w:lang w:bidi="ar-BH"/>
        </w:rPr>
      </w:pPr>
    </w:p>
    <w:p w14:paraId="392F7A3B" w14:textId="77777777" w:rsidR="00EE6AB7" w:rsidRPr="002102BB" w:rsidRDefault="00EE6AB7" w:rsidP="00EE6AB7">
      <w:pPr>
        <w:rPr>
          <w:rFonts w:cs="B Zar"/>
          <w:rtl/>
          <w:lang w:bidi="ar-BH"/>
        </w:rPr>
      </w:pPr>
    </w:p>
    <w:p w14:paraId="6D7108AA" w14:textId="77777777" w:rsidR="00EE6AB7" w:rsidRPr="002102BB" w:rsidRDefault="00EE6AB7" w:rsidP="00EE6AB7">
      <w:pPr>
        <w:rPr>
          <w:rFonts w:cs="B Zar"/>
          <w:rtl/>
          <w:lang w:bidi="ar-BH"/>
        </w:rPr>
      </w:pPr>
    </w:p>
    <w:p w14:paraId="24665CCB" w14:textId="77777777" w:rsidR="00EE6AB7" w:rsidRPr="002102BB" w:rsidRDefault="00EE6AB7" w:rsidP="00EE6AB7">
      <w:pPr>
        <w:rPr>
          <w:rFonts w:cs="B Zar"/>
          <w:rtl/>
          <w:lang w:bidi="ar-BH"/>
        </w:rPr>
      </w:pPr>
    </w:p>
    <w:p w14:paraId="0602951E" w14:textId="77777777" w:rsidR="00EE6AB7" w:rsidRPr="002102BB" w:rsidRDefault="00EE6AB7" w:rsidP="00EE6AB7">
      <w:pPr>
        <w:rPr>
          <w:rFonts w:cs="B Zar"/>
          <w:rtl/>
          <w:lang w:bidi="ar-BH"/>
        </w:rPr>
      </w:pPr>
    </w:p>
    <w:p w14:paraId="2C1F4A4F" w14:textId="77777777" w:rsidR="00EE6AB7" w:rsidRPr="002102BB" w:rsidRDefault="00EE6AB7" w:rsidP="00EE6AB7">
      <w:pPr>
        <w:rPr>
          <w:rFonts w:cs="B Zar"/>
          <w:rtl/>
          <w:lang w:bidi="ar-BH"/>
        </w:rPr>
      </w:pPr>
    </w:p>
    <w:p w14:paraId="47728B32" w14:textId="77777777" w:rsidR="00EE6AB7" w:rsidRPr="002102BB" w:rsidRDefault="00EE6AB7" w:rsidP="00EE6AB7">
      <w:pPr>
        <w:rPr>
          <w:rFonts w:cs="B Zar"/>
          <w:rtl/>
          <w:lang w:bidi="ar-BH"/>
        </w:rPr>
      </w:pPr>
    </w:p>
    <w:p w14:paraId="1052D67B" w14:textId="77777777" w:rsidR="00EE6AB7" w:rsidRPr="002102BB" w:rsidRDefault="00EE6AB7" w:rsidP="00EE6AB7">
      <w:pPr>
        <w:rPr>
          <w:rFonts w:cs="B Zar"/>
          <w:rtl/>
          <w:lang w:bidi="ar-BH"/>
        </w:rPr>
      </w:pPr>
    </w:p>
    <w:p w14:paraId="54FAF3F0" w14:textId="77777777" w:rsidR="00EE6AB7" w:rsidRPr="002102BB" w:rsidRDefault="00EE6AB7" w:rsidP="00EE6AB7">
      <w:pPr>
        <w:rPr>
          <w:rFonts w:cs="B Zar"/>
          <w:rtl/>
          <w:lang w:bidi="ar-BH"/>
        </w:rPr>
      </w:pPr>
    </w:p>
    <w:p w14:paraId="3A6D346D" w14:textId="77777777" w:rsidR="00EE6AB7" w:rsidRPr="002102BB" w:rsidRDefault="00EE6AB7" w:rsidP="00EE6AB7">
      <w:pPr>
        <w:rPr>
          <w:rFonts w:cs="B Zar"/>
          <w:rtl/>
          <w:lang w:bidi="ar-BH"/>
        </w:rPr>
      </w:pPr>
    </w:p>
    <w:p w14:paraId="0A810534" w14:textId="77777777" w:rsidR="00EE6AB7" w:rsidRPr="002102BB" w:rsidRDefault="00EE6AB7" w:rsidP="00EE6AB7">
      <w:pPr>
        <w:rPr>
          <w:rFonts w:cs="B Zar"/>
          <w:rtl/>
          <w:lang w:bidi="ar-BH"/>
        </w:rPr>
      </w:pPr>
    </w:p>
    <w:p w14:paraId="12B159EF" w14:textId="77777777" w:rsidR="00EE6AB7" w:rsidRPr="002102BB" w:rsidRDefault="00EE6AB7" w:rsidP="00EE6AB7">
      <w:pPr>
        <w:rPr>
          <w:rFonts w:cs="B Zar"/>
          <w:rtl/>
          <w:lang w:bidi="ar-BH"/>
        </w:rPr>
      </w:pPr>
    </w:p>
    <w:p w14:paraId="38D3E896" w14:textId="77777777" w:rsidR="00EE6AB7" w:rsidRPr="002102BB" w:rsidRDefault="00EE6AB7" w:rsidP="00EE6AB7">
      <w:pPr>
        <w:rPr>
          <w:rFonts w:cs="B Zar"/>
          <w:rtl/>
          <w:lang w:bidi="ar-BH"/>
        </w:rPr>
      </w:pPr>
    </w:p>
    <w:p w14:paraId="348E9643" w14:textId="77777777" w:rsidR="00EE6AB7" w:rsidRPr="002102BB" w:rsidRDefault="00EE6AB7" w:rsidP="00EE6AB7">
      <w:pPr>
        <w:rPr>
          <w:rFonts w:cs="B Zar"/>
          <w:rtl/>
          <w:lang w:bidi="ar-BH"/>
        </w:rPr>
      </w:pPr>
    </w:p>
    <w:p w14:paraId="5D276506" w14:textId="77777777" w:rsidR="007445A3" w:rsidRPr="002102BB" w:rsidRDefault="007445A3" w:rsidP="00814E2B">
      <w:pPr>
        <w:spacing w:before="240" w:after="120"/>
        <w:rPr>
          <w:rFonts w:cs="B Nazanin"/>
          <w:b/>
          <w:bCs/>
          <w:sz w:val="32"/>
          <w:szCs w:val="32"/>
          <w:lang w:bidi="ar-BH"/>
        </w:rPr>
      </w:pPr>
    </w:p>
    <w:p w14:paraId="4B5B8B78" w14:textId="77777777" w:rsidR="007445A3" w:rsidRPr="002102BB" w:rsidRDefault="007445A3" w:rsidP="00814E2B">
      <w:pPr>
        <w:spacing w:before="240" w:after="120"/>
        <w:rPr>
          <w:rFonts w:cs="B Nazanin"/>
          <w:b/>
          <w:bCs/>
          <w:sz w:val="32"/>
          <w:szCs w:val="32"/>
          <w:lang w:bidi="ar-BH"/>
        </w:rPr>
      </w:pPr>
    </w:p>
    <w:p w14:paraId="120250D7" w14:textId="77777777" w:rsidR="007445A3" w:rsidRPr="002102BB" w:rsidRDefault="007445A3" w:rsidP="00814E2B">
      <w:pPr>
        <w:spacing w:before="240" w:after="120"/>
        <w:rPr>
          <w:rFonts w:cs="B Nazanin"/>
          <w:b/>
          <w:bCs/>
          <w:sz w:val="32"/>
          <w:szCs w:val="32"/>
          <w:lang w:bidi="ar-BH"/>
        </w:rPr>
      </w:pPr>
    </w:p>
    <w:p w14:paraId="7DE3FE33" w14:textId="77777777" w:rsidR="007445A3" w:rsidRPr="002102BB" w:rsidRDefault="007445A3" w:rsidP="00814E2B">
      <w:pPr>
        <w:spacing w:before="240" w:after="120"/>
        <w:rPr>
          <w:rFonts w:cs="B Nazanin"/>
          <w:b/>
          <w:bCs/>
          <w:sz w:val="32"/>
          <w:szCs w:val="32"/>
          <w:lang w:bidi="ar-BH"/>
        </w:rPr>
      </w:pPr>
    </w:p>
    <w:p w14:paraId="2E9BF047" w14:textId="77777777" w:rsidR="007445A3" w:rsidRPr="002102BB" w:rsidRDefault="00937D94" w:rsidP="00937D94">
      <w:pPr>
        <w:spacing w:before="240" w:after="120"/>
        <w:rPr>
          <w:rFonts w:cs="B Nazanin"/>
          <w:b/>
          <w:bCs/>
          <w:sz w:val="32"/>
          <w:szCs w:val="32"/>
          <w:lang w:bidi="ar-BH"/>
        </w:rPr>
      </w:pPr>
      <w:r w:rsidRPr="002102BB">
        <w:rPr>
          <w:rFonts w:cs="B Nazanin"/>
          <w:b/>
          <w:bCs/>
          <w:sz w:val="32"/>
          <w:szCs w:val="32"/>
          <w:rtl/>
          <w:lang w:bidi="ar-BH"/>
        </w:rPr>
        <w:br w:type="page"/>
      </w:r>
    </w:p>
    <w:p w14:paraId="2F5D901D" w14:textId="77777777" w:rsidR="00814E2B" w:rsidRPr="002102BB" w:rsidRDefault="00814E2B" w:rsidP="00814E2B">
      <w:pPr>
        <w:spacing w:before="240" w:after="120"/>
        <w:rPr>
          <w:rFonts w:cs="B Nazanin"/>
          <w:b/>
          <w:bCs/>
          <w:sz w:val="26"/>
          <w:szCs w:val="26"/>
          <w:rtl/>
          <w:lang w:bidi="ar-BH"/>
        </w:rPr>
      </w:pPr>
      <w:r w:rsidRPr="002102BB">
        <w:rPr>
          <w:rFonts w:cs="B Nazanin"/>
          <w:b/>
          <w:bCs/>
          <w:sz w:val="32"/>
          <w:szCs w:val="32"/>
          <w:rtl/>
          <w:lang w:bidi="ar-BH"/>
        </w:rPr>
        <w:t xml:space="preserve">سپاسگزاری </w:t>
      </w:r>
    </w:p>
    <w:p w14:paraId="336E647B" w14:textId="77777777" w:rsidR="00814E2B" w:rsidRPr="002102BB" w:rsidRDefault="00814E2B" w:rsidP="002035E3">
      <w:pPr>
        <w:spacing w:line="276" w:lineRule="auto"/>
        <w:ind w:left="57"/>
        <w:jc w:val="lowKashida"/>
        <w:rPr>
          <w:rStyle w:val="PlaceholderText"/>
          <w:rFonts w:cs="B Nazanin"/>
          <w:color w:val="auto"/>
          <w:sz w:val="28"/>
          <w:szCs w:val="28"/>
          <w:rtl/>
          <w:lang w:bidi="ar-BH"/>
        </w:rPr>
      </w:pPr>
      <w:r w:rsidRPr="002102BB">
        <w:rPr>
          <w:rStyle w:val="PlaceholderText"/>
          <w:rFonts w:cs="B Nazanin"/>
          <w:color w:val="auto"/>
          <w:sz w:val="28"/>
          <w:szCs w:val="28"/>
          <w:rtl/>
          <w:lang w:bidi="ar-BH"/>
        </w:rPr>
        <w:t>توضیح: این صفحه برای سپاسگزاری دانشجو از افراد یا سازمان</w:t>
      </w:r>
      <w:r w:rsidRPr="002102BB">
        <w:rPr>
          <w:rStyle w:val="PlaceholderText"/>
          <w:rFonts w:cs="B Nazanin"/>
          <w:color w:val="auto"/>
          <w:sz w:val="28"/>
          <w:szCs w:val="28"/>
          <w:rtl/>
          <w:lang w:bidi="ar-BH"/>
        </w:rPr>
        <w:softHyphen/>
        <w:t>ها در نظر گرفته‌</w:t>
      </w:r>
      <w:r w:rsidR="002035E3" w:rsidRPr="002102BB">
        <w:rPr>
          <w:rStyle w:val="PlaceholderText"/>
          <w:rFonts w:cs="B Nazanin"/>
          <w:color w:val="auto"/>
          <w:sz w:val="28"/>
          <w:szCs w:val="28"/>
          <w:lang w:bidi="ar-BH"/>
        </w:rPr>
        <w:t xml:space="preserve"> </w:t>
      </w:r>
      <w:r w:rsidRPr="002102BB">
        <w:rPr>
          <w:rStyle w:val="PlaceholderText"/>
          <w:rFonts w:cs="B Nazanin"/>
          <w:color w:val="auto"/>
          <w:sz w:val="28"/>
          <w:szCs w:val="28"/>
          <w:rtl/>
          <w:lang w:bidi="ar-BH"/>
        </w:rPr>
        <w:t>شده است. اگر از کسی سپاسگزاری نمی</w:t>
      </w:r>
      <w:r w:rsidRPr="002102BB">
        <w:rPr>
          <w:rStyle w:val="PlaceholderText"/>
          <w:rFonts w:cs="B Nazanin"/>
          <w:color w:val="auto"/>
          <w:sz w:val="28"/>
          <w:szCs w:val="28"/>
          <w:rtl/>
          <w:lang w:bidi="ar-BH"/>
        </w:rPr>
        <w:softHyphen/>
        <w:t>شود</w:t>
      </w:r>
      <w:r w:rsidRPr="002102BB">
        <w:rPr>
          <w:rStyle w:val="PlaceholderText"/>
          <w:rFonts w:cs="B Nazanin" w:hint="cs"/>
          <w:color w:val="auto"/>
          <w:sz w:val="28"/>
          <w:szCs w:val="28"/>
          <w:rtl/>
          <w:lang w:bidi="ar-BH"/>
        </w:rPr>
        <w:t>،</w:t>
      </w:r>
      <w:r w:rsidR="002035E3" w:rsidRPr="002102BB">
        <w:rPr>
          <w:rStyle w:val="PlaceholderText"/>
          <w:rFonts w:cs="B Nazanin"/>
          <w:color w:val="auto"/>
          <w:sz w:val="28"/>
          <w:szCs w:val="28"/>
          <w:lang w:bidi="ar-BH"/>
        </w:rPr>
        <w:t xml:space="preserve"> </w:t>
      </w:r>
      <w:r w:rsidRPr="002102BB">
        <w:rPr>
          <w:rStyle w:val="PlaceholderText"/>
          <w:rFonts w:cs="B Nazanin"/>
          <w:color w:val="auto"/>
          <w:sz w:val="28"/>
          <w:szCs w:val="28"/>
          <w:rtl/>
          <w:lang w:bidi="ar-BH"/>
        </w:rPr>
        <w:t>لطفاً</w:t>
      </w:r>
      <w:r w:rsidR="002035E3" w:rsidRPr="002102BB">
        <w:rPr>
          <w:rStyle w:val="PlaceholderText"/>
          <w:rFonts w:cs="B Nazanin"/>
          <w:color w:val="auto"/>
          <w:sz w:val="28"/>
          <w:szCs w:val="28"/>
          <w:lang w:bidi="ar-BH"/>
        </w:rPr>
        <w:t xml:space="preserve"> </w:t>
      </w:r>
      <w:r w:rsidRPr="002102BB">
        <w:rPr>
          <w:rStyle w:val="PlaceholderText"/>
          <w:rFonts w:cs="B Nazanin"/>
          <w:color w:val="auto"/>
          <w:sz w:val="28"/>
          <w:szCs w:val="28"/>
          <w:rtl/>
          <w:lang w:bidi="ar-BH"/>
        </w:rPr>
        <w:t>این صفحه</w:t>
      </w:r>
      <w:r w:rsidR="002035E3" w:rsidRPr="002102BB">
        <w:rPr>
          <w:rStyle w:val="PlaceholderText"/>
          <w:rFonts w:cs="B Nazanin"/>
          <w:color w:val="auto"/>
          <w:sz w:val="28"/>
          <w:szCs w:val="28"/>
          <w:lang w:bidi="ar-BH"/>
        </w:rPr>
        <w:t xml:space="preserve"> </w:t>
      </w:r>
      <w:r w:rsidRPr="002102BB">
        <w:rPr>
          <w:rStyle w:val="PlaceholderText"/>
          <w:rFonts w:cs="B Nazanin"/>
          <w:color w:val="auto"/>
          <w:sz w:val="28"/>
          <w:szCs w:val="28"/>
          <w:rtl/>
          <w:lang w:bidi="ar-BH"/>
        </w:rPr>
        <w:t>را پاک</w:t>
      </w:r>
      <w:r w:rsidR="002035E3" w:rsidRPr="002102BB">
        <w:rPr>
          <w:rStyle w:val="PlaceholderText"/>
          <w:rFonts w:cs="B Nazanin"/>
          <w:color w:val="auto"/>
          <w:sz w:val="28"/>
          <w:szCs w:val="28"/>
          <w:lang w:bidi="ar-BH"/>
        </w:rPr>
        <w:t xml:space="preserve"> </w:t>
      </w:r>
      <w:r w:rsidRPr="002102BB">
        <w:rPr>
          <w:rStyle w:val="PlaceholderText"/>
          <w:rFonts w:cs="B Nazanin"/>
          <w:color w:val="auto"/>
          <w:sz w:val="28"/>
          <w:szCs w:val="28"/>
          <w:rtl/>
          <w:lang w:bidi="ar-BH"/>
        </w:rPr>
        <w:t>کن</w:t>
      </w:r>
      <w:r w:rsidRPr="002102BB">
        <w:rPr>
          <w:rStyle w:val="PlaceholderText"/>
          <w:rFonts w:cs="B Nazanin" w:hint="cs"/>
          <w:color w:val="auto"/>
          <w:sz w:val="28"/>
          <w:szCs w:val="28"/>
          <w:rtl/>
          <w:lang w:bidi="ar-BH"/>
        </w:rPr>
        <w:t>ی</w:t>
      </w:r>
      <w:r w:rsidRPr="002102BB">
        <w:rPr>
          <w:rStyle w:val="PlaceholderText"/>
          <w:rFonts w:cs="B Nazanin" w:hint="eastAsia"/>
          <w:color w:val="auto"/>
          <w:sz w:val="28"/>
          <w:szCs w:val="28"/>
          <w:rtl/>
          <w:lang w:bidi="ar-BH"/>
        </w:rPr>
        <w:t>د</w:t>
      </w:r>
      <w:r w:rsidRPr="002102BB">
        <w:rPr>
          <w:rStyle w:val="PlaceholderText"/>
          <w:rFonts w:cs="B Nazanin" w:hint="cs"/>
          <w:color w:val="auto"/>
          <w:sz w:val="28"/>
          <w:szCs w:val="28"/>
          <w:rtl/>
          <w:lang w:bidi="ar-BH"/>
        </w:rPr>
        <w:t>.</w:t>
      </w:r>
    </w:p>
    <w:p w14:paraId="2D118226" w14:textId="77777777" w:rsidR="00EE6AB7" w:rsidRPr="002102BB" w:rsidRDefault="00EE6AB7" w:rsidP="00EE6AB7">
      <w:pPr>
        <w:rPr>
          <w:rFonts w:cs="B Zar"/>
          <w:rtl/>
          <w:lang w:bidi="ar-BH"/>
        </w:rPr>
      </w:pPr>
    </w:p>
    <w:p w14:paraId="13BABFE1" w14:textId="77777777" w:rsidR="00814E2B" w:rsidRPr="002102BB" w:rsidRDefault="00814E2B" w:rsidP="00EE6AB7">
      <w:pPr>
        <w:rPr>
          <w:rFonts w:cs="B Zar"/>
          <w:rtl/>
          <w:lang w:bidi="ar-BH"/>
        </w:rPr>
      </w:pPr>
    </w:p>
    <w:p w14:paraId="7E5FC691" w14:textId="77777777" w:rsidR="00814E2B" w:rsidRPr="002102BB" w:rsidRDefault="00814E2B" w:rsidP="00814E2B">
      <w:pPr>
        <w:rPr>
          <w:rFonts w:cs="B Zar"/>
          <w:rtl/>
          <w:lang w:bidi="ar-BH"/>
        </w:rPr>
      </w:pPr>
    </w:p>
    <w:p w14:paraId="3B51B2D8" w14:textId="77777777" w:rsidR="00814E2B" w:rsidRPr="002102BB" w:rsidRDefault="00814E2B" w:rsidP="00814E2B">
      <w:pPr>
        <w:rPr>
          <w:rFonts w:cs="B Zar"/>
          <w:rtl/>
          <w:lang w:bidi="ar-BH"/>
        </w:rPr>
      </w:pPr>
    </w:p>
    <w:p w14:paraId="4846E036" w14:textId="77777777" w:rsidR="00814E2B" w:rsidRPr="002102BB" w:rsidRDefault="00814E2B" w:rsidP="00814E2B">
      <w:pPr>
        <w:rPr>
          <w:rFonts w:cs="B Zar"/>
          <w:rtl/>
          <w:lang w:bidi="ar-BH"/>
        </w:rPr>
      </w:pPr>
    </w:p>
    <w:p w14:paraId="621445FE" w14:textId="77777777" w:rsidR="00814E2B" w:rsidRPr="002102BB" w:rsidRDefault="00814E2B" w:rsidP="00814E2B">
      <w:pPr>
        <w:rPr>
          <w:rFonts w:cs="B Zar"/>
          <w:rtl/>
          <w:lang w:bidi="ar-BH"/>
        </w:rPr>
      </w:pPr>
    </w:p>
    <w:p w14:paraId="3ECDFAF7" w14:textId="77777777" w:rsidR="00814E2B" w:rsidRPr="002102BB" w:rsidRDefault="00814E2B" w:rsidP="00814E2B">
      <w:pPr>
        <w:rPr>
          <w:rFonts w:cs="B Zar"/>
          <w:rtl/>
          <w:lang w:bidi="ar-BH"/>
        </w:rPr>
      </w:pPr>
    </w:p>
    <w:p w14:paraId="7F219976" w14:textId="77777777" w:rsidR="00814E2B" w:rsidRPr="002102BB" w:rsidRDefault="00814E2B" w:rsidP="00814E2B">
      <w:pPr>
        <w:rPr>
          <w:rFonts w:cs="B Zar"/>
          <w:rtl/>
          <w:lang w:bidi="ar-BH"/>
        </w:rPr>
      </w:pPr>
    </w:p>
    <w:p w14:paraId="47094BDD" w14:textId="77777777" w:rsidR="00814E2B" w:rsidRPr="002102BB" w:rsidRDefault="00814E2B" w:rsidP="00814E2B">
      <w:pPr>
        <w:rPr>
          <w:rFonts w:cs="B Zar"/>
          <w:rtl/>
          <w:lang w:bidi="ar-BH"/>
        </w:rPr>
      </w:pPr>
    </w:p>
    <w:p w14:paraId="4AB02AD6" w14:textId="77777777" w:rsidR="00814E2B" w:rsidRPr="002102BB" w:rsidRDefault="00814E2B" w:rsidP="00814E2B">
      <w:pPr>
        <w:rPr>
          <w:rFonts w:cs="B Zar"/>
          <w:rtl/>
          <w:lang w:bidi="ar-BH"/>
        </w:rPr>
      </w:pPr>
    </w:p>
    <w:p w14:paraId="63682D81" w14:textId="77777777" w:rsidR="00814E2B" w:rsidRPr="002102BB" w:rsidRDefault="00814E2B" w:rsidP="00814E2B">
      <w:pPr>
        <w:rPr>
          <w:rFonts w:cs="B Zar"/>
          <w:rtl/>
          <w:lang w:bidi="ar-BH"/>
        </w:rPr>
      </w:pPr>
    </w:p>
    <w:p w14:paraId="2EA69EEE" w14:textId="77777777" w:rsidR="00814E2B" w:rsidRPr="002102BB" w:rsidRDefault="00814E2B" w:rsidP="00814E2B">
      <w:pPr>
        <w:rPr>
          <w:rFonts w:cs="B Zar"/>
          <w:rtl/>
          <w:lang w:bidi="ar-BH"/>
        </w:rPr>
      </w:pPr>
    </w:p>
    <w:p w14:paraId="492BEDF9" w14:textId="77777777" w:rsidR="007445A3" w:rsidRPr="002102BB" w:rsidRDefault="007445A3" w:rsidP="00302BAA">
      <w:pPr>
        <w:pStyle w:val="ac"/>
      </w:pPr>
    </w:p>
    <w:p w14:paraId="3555374F" w14:textId="77777777" w:rsidR="007445A3" w:rsidRPr="002102BB" w:rsidRDefault="007445A3" w:rsidP="00302BAA">
      <w:pPr>
        <w:pStyle w:val="ac"/>
      </w:pPr>
    </w:p>
    <w:p w14:paraId="2137A0FA" w14:textId="77777777" w:rsidR="007445A3" w:rsidRPr="002102BB" w:rsidRDefault="007445A3" w:rsidP="00302BAA">
      <w:pPr>
        <w:pStyle w:val="ac"/>
      </w:pPr>
    </w:p>
    <w:p w14:paraId="6E275109" w14:textId="77777777" w:rsidR="007445A3" w:rsidRPr="002102BB" w:rsidRDefault="007445A3" w:rsidP="00302BAA">
      <w:pPr>
        <w:pStyle w:val="ac"/>
      </w:pPr>
    </w:p>
    <w:p w14:paraId="755CCBA4" w14:textId="77777777" w:rsidR="007445A3" w:rsidRPr="002102BB" w:rsidRDefault="007445A3" w:rsidP="00302BAA">
      <w:pPr>
        <w:pStyle w:val="ac"/>
      </w:pPr>
    </w:p>
    <w:p w14:paraId="03FD38B6" w14:textId="77777777" w:rsidR="007445A3" w:rsidRPr="002102BB" w:rsidRDefault="007445A3" w:rsidP="00302BAA">
      <w:pPr>
        <w:pStyle w:val="ac"/>
      </w:pPr>
    </w:p>
    <w:p w14:paraId="24754169" w14:textId="77777777" w:rsidR="007445A3" w:rsidRPr="002102BB" w:rsidRDefault="007445A3" w:rsidP="00302BAA">
      <w:pPr>
        <w:pStyle w:val="ac"/>
      </w:pPr>
    </w:p>
    <w:p w14:paraId="415B21D3" w14:textId="77777777" w:rsidR="007445A3" w:rsidRPr="002102BB" w:rsidRDefault="007445A3" w:rsidP="00302BAA">
      <w:pPr>
        <w:pStyle w:val="ac"/>
      </w:pPr>
    </w:p>
    <w:p w14:paraId="602D7CD5" w14:textId="77777777" w:rsidR="007445A3" w:rsidRPr="002102BB" w:rsidRDefault="007445A3" w:rsidP="00302BAA">
      <w:pPr>
        <w:pStyle w:val="ac"/>
      </w:pPr>
    </w:p>
    <w:p w14:paraId="4C1AE7C5" w14:textId="77777777" w:rsidR="007445A3" w:rsidRPr="002102BB" w:rsidRDefault="007445A3" w:rsidP="00302BAA">
      <w:pPr>
        <w:pStyle w:val="ac"/>
      </w:pPr>
    </w:p>
    <w:p w14:paraId="3F3A5C17" w14:textId="77777777" w:rsidR="007445A3" w:rsidRPr="002102BB" w:rsidRDefault="007445A3" w:rsidP="00302BAA">
      <w:pPr>
        <w:pStyle w:val="ac"/>
      </w:pPr>
    </w:p>
    <w:p w14:paraId="3CEBAAEF" w14:textId="77777777" w:rsidR="007445A3" w:rsidRPr="002102BB" w:rsidRDefault="007445A3" w:rsidP="00302BAA">
      <w:pPr>
        <w:pStyle w:val="ac"/>
      </w:pPr>
    </w:p>
    <w:p w14:paraId="38095EBA" w14:textId="77777777" w:rsidR="007445A3" w:rsidRPr="002102BB" w:rsidRDefault="007445A3" w:rsidP="00302BAA">
      <w:pPr>
        <w:pStyle w:val="ac"/>
      </w:pPr>
    </w:p>
    <w:p w14:paraId="5A83DF7C" w14:textId="77777777" w:rsidR="007445A3" w:rsidRPr="002102BB" w:rsidRDefault="007445A3" w:rsidP="00302BAA">
      <w:pPr>
        <w:pStyle w:val="ac"/>
      </w:pPr>
    </w:p>
    <w:p w14:paraId="102170B1" w14:textId="77777777" w:rsidR="007445A3" w:rsidRPr="002102BB" w:rsidRDefault="007445A3" w:rsidP="00302BAA">
      <w:pPr>
        <w:pStyle w:val="ac"/>
      </w:pPr>
    </w:p>
    <w:p w14:paraId="6DECE534" w14:textId="77777777" w:rsidR="00937D94" w:rsidRPr="002102BB" w:rsidRDefault="00937D94" w:rsidP="00302BAA">
      <w:pPr>
        <w:pStyle w:val="ac"/>
      </w:pPr>
      <w:r w:rsidRPr="002102BB">
        <w:br w:type="page"/>
      </w:r>
    </w:p>
    <w:sdt>
      <w:sdtPr>
        <w:rPr>
          <w:rFonts w:hint="cs"/>
          <w:rtl/>
        </w:rPr>
        <w:alias w:val="1"/>
        <w:tag w:val="1"/>
        <w:id w:val="-1663928520"/>
        <w:lock w:val="sdtContentLocked"/>
        <w:placeholder>
          <w:docPart w:val="0695A7AA257746FB84727B1651AF46F0"/>
        </w:placeholder>
      </w:sdtPr>
      <w:sdtEndPr/>
      <w:sdtContent>
        <w:p w14:paraId="3421F0DB" w14:textId="77777777" w:rsidR="006508DB" w:rsidRPr="002102BB" w:rsidRDefault="006508DB" w:rsidP="00302BAA">
          <w:pPr>
            <w:pStyle w:val="ac"/>
            <w:rPr>
              <w:rtl/>
            </w:rPr>
          </w:pPr>
          <w:r w:rsidRPr="0052178B">
            <w:rPr>
              <w:rFonts w:hint="cs"/>
              <w:rtl/>
            </w:rPr>
            <w:t>چکیده</w:t>
          </w:r>
        </w:p>
      </w:sdtContent>
    </w:sdt>
    <w:p w14:paraId="1521C9DE" w14:textId="77777777" w:rsidR="00AD34D6" w:rsidRPr="002102BB" w:rsidRDefault="00AD34D6" w:rsidP="00302BAA">
      <w:pPr>
        <w:pStyle w:val="ac"/>
        <w:rPr>
          <w:rtl/>
        </w:rPr>
      </w:pPr>
      <w:r w:rsidRPr="002102BB">
        <w:rPr>
          <w:rtl/>
        </w:rPr>
        <w:t>توضیح: چکیده می</w:t>
      </w:r>
      <w:r w:rsidRPr="002102BB">
        <w:rPr>
          <w:rtl/>
        </w:rPr>
        <w:softHyphen/>
        <w:t xml:space="preserve">تواند </w:t>
      </w:r>
      <w:r w:rsidR="006712B8" w:rsidRPr="002102BB">
        <w:rPr>
          <w:rFonts w:hint="cs"/>
          <w:rtl/>
        </w:rPr>
        <w:t>25</w:t>
      </w:r>
      <w:r w:rsidRPr="002102BB">
        <w:rPr>
          <w:rtl/>
        </w:rPr>
        <w:t xml:space="preserve">۰ تا </w:t>
      </w:r>
      <w:r w:rsidR="006712B8" w:rsidRPr="002102BB">
        <w:rPr>
          <w:rFonts w:hint="cs"/>
          <w:rtl/>
        </w:rPr>
        <w:t>3</w:t>
      </w:r>
      <w:r w:rsidRPr="002102BB">
        <w:rPr>
          <w:rtl/>
        </w:rPr>
        <w:t>۰۰ واژه داشته باشد و باید در یک صفحه</w:t>
      </w:r>
      <w:r w:rsidR="006712B8" w:rsidRPr="002102BB">
        <w:rPr>
          <w:rFonts w:hint="cs"/>
          <w:rtl/>
        </w:rPr>
        <w:t xml:space="preserve"> </w:t>
      </w:r>
      <w:r w:rsidRPr="002102BB">
        <w:rPr>
          <w:rtl/>
        </w:rPr>
        <w:t>گنجانده شود. در نگارش چکیده جمله‌های کامل (فعل‌دار) به‌کار می‌روند. چکیده شامل هدف، روش</w:t>
      </w:r>
      <w:r w:rsidRPr="002102BB">
        <w:rPr>
          <w:rtl/>
        </w:rPr>
        <w:softHyphen/>
        <w:t>شناسی پژوهش، یافته</w:t>
      </w:r>
      <w:r w:rsidRPr="002102BB">
        <w:rPr>
          <w:rtl/>
        </w:rPr>
        <w:softHyphen/>
        <w:t>ها، نت</w:t>
      </w:r>
      <w:r w:rsidRPr="002102BB">
        <w:rPr>
          <w:rFonts w:hint="cs"/>
          <w:rtl/>
        </w:rPr>
        <w:t>ی</w:t>
      </w:r>
      <w:r w:rsidRPr="002102BB">
        <w:rPr>
          <w:rFonts w:hint="eastAsia"/>
          <w:rtl/>
        </w:rPr>
        <w:t>جه‌گ</w:t>
      </w:r>
      <w:r w:rsidRPr="002102BB">
        <w:rPr>
          <w:rFonts w:hint="cs"/>
          <w:rtl/>
        </w:rPr>
        <w:t>ی</w:t>
      </w:r>
      <w:r w:rsidRPr="002102BB">
        <w:rPr>
          <w:rFonts w:hint="eastAsia"/>
          <w:rtl/>
        </w:rPr>
        <w:t>ر</w:t>
      </w:r>
      <w:r w:rsidRPr="002102BB">
        <w:rPr>
          <w:rFonts w:hint="cs"/>
          <w:rtl/>
        </w:rPr>
        <w:t>ی</w:t>
      </w:r>
      <w:r w:rsidRPr="002102BB">
        <w:rPr>
          <w:rtl/>
        </w:rPr>
        <w:t xml:space="preserve"> وکلیدواژه</w:t>
      </w:r>
      <w:r w:rsidRPr="002102BB">
        <w:rPr>
          <w:rtl/>
        </w:rPr>
        <w:softHyphen/>
        <w:t xml:space="preserve">ها است. در چکیده، بیشتر جمله‌های معلوم به‌جای جمله‌های مجهول می‌آیند. در چکیده فرمولی نوشته نمی‌شود ولی اگر نیاز باشد باید واژه‌های فارسی برای نوشتن آن به‌کار روند. در متن چکيده، از ارجاع به منابع و اشاره به جداول و نمودارها اجتناب شود. </w:t>
      </w:r>
      <w:r w:rsidRPr="00BC0E43">
        <w:rPr>
          <w:rtl/>
        </w:rPr>
        <w:t>در پا</w:t>
      </w:r>
      <w:r w:rsidRPr="00BC0E43">
        <w:rPr>
          <w:rFonts w:hint="cs"/>
          <w:rtl/>
        </w:rPr>
        <w:t>ی</w:t>
      </w:r>
      <w:r w:rsidRPr="00BC0E43">
        <w:rPr>
          <w:rFonts w:hint="eastAsia"/>
          <w:rtl/>
        </w:rPr>
        <w:t>ان‌نامه</w:t>
      </w:r>
      <w:r w:rsidRPr="00BC0E43">
        <w:rPr>
          <w:rFonts w:hint="cs"/>
          <w:rtl/>
        </w:rPr>
        <w:t>/ رساله</w:t>
      </w:r>
      <w:r w:rsidRPr="00BC0E43">
        <w:rPr>
          <w:rtl/>
        </w:rPr>
        <w:softHyphen/>
        <w:t>هایی که متن اصلی آن‌ها به زبان فارسی است، نخست چکیده فارسی و در پایان نیز چکیده به زبان انگلیسی می‌آید، پایان</w:t>
      </w:r>
      <w:r w:rsidRPr="00BC0E43">
        <w:rPr>
          <w:rtl/>
        </w:rPr>
        <w:softHyphen/>
        <w:t>نامه</w:t>
      </w:r>
      <w:r w:rsidRPr="00BC0E43">
        <w:rPr>
          <w:rFonts w:hint="cs"/>
          <w:rtl/>
        </w:rPr>
        <w:t>/ رساله</w:t>
      </w:r>
      <w:r w:rsidRPr="00BC0E43">
        <w:rPr>
          <w:rtl/>
        </w:rPr>
        <w:softHyphen/>
        <w:t>هایی که به سایر زبان</w:t>
      </w:r>
      <w:r w:rsidRPr="00BC0E43">
        <w:rPr>
          <w:rtl/>
        </w:rPr>
        <w:softHyphen/>
        <w:t>ها (عربی، فرانسه و...) نوشته می‌شوند، چکیده باید به سه زبان، 1- زبان فارسی</w:t>
      </w:r>
      <w:r w:rsidR="00874CFE" w:rsidRPr="00BC0E43">
        <w:t xml:space="preserve"> </w:t>
      </w:r>
      <w:r w:rsidRPr="00BC0E43">
        <w:rPr>
          <w:rtl/>
        </w:rPr>
        <w:t>(برای خواننده‌ها</w:t>
      </w:r>
      <w:r w:rsidRPr="00BC0E43">
        <w:rPr>
          <w:rFonts w:hint="cs"/>
          <w:rtl/>
        </w:rPr>
        <w:t>ی</w:t>
      </w:r>
      <w:r w:rsidR="009C1B84" w:rsidRPr="00BC0E43">
        <w:t xml:space="preserve"> </w:t>
      </w:r>
      <w:r w:rsidRPr="00BC0E43">
        <w:rPr>
          <w:rtl/>
        </w:rPr>
        <w:t>فارس</w:t>
      </w:r>
      <w:r w:rsidRPr="00BC0E43">
        <w:rPr>
          <w:rFonts w:hint="cs"/>
          <w:rtl/>
        </w:rPr>
        <w:t>ی‌</w:t>
      </w:r>
      <w:r w:rsidRPr="00BC0E43">
        <w:rPr>
          <w:rFonts w:hint="eastAsia"/>
          <w:rtl/>
        </w:rPr>
        <w:t>زبان</w:t>
      </w:r>
      <w:r w:rsidRPr="00BC0E43">
        <w:rPr>
          <w:rFonts w:hint="cs"/>
          <w:rtl/>
        </w:rPr>
        <w:t>)</w:t>
      </w:r>
      <w:r w:rsidRPr="00BC0E43">
        <w:rPr>
          <w:rtl/>
        </w:rPr>
        <w:t>، 2- سایر زبان‌ها</w:t>
      </w:r>
      <w:r w:rsidRPr="00BC0E43">
        <w:rPr>
          <w:rFonts w:hint="cs"/>
          <w:rtl/>
        </w:rPr>
        <w:t>ی</w:t>
      </w:r>
      <w:r w:rsidRPr="00BC0E43">
        <w:rPr>
          <w:rtl/>
        </w:rPr>
        <w:t xml:space="preserve"> عربی و فرانسه و ... (برای خواننده‌ها</w:t>
      </w:r>
      <w:r w:rsidRPr="00BC0E43">
        <w:rPr>
          <w:rFonts w:hint="cs"/>
          <w:rtl/>
        </w:rPr>
        <w:t>ی</w:t>
      </w:r>
      <w:r w:rsidRPr="00BC0E43">
        <w:rPr>
          <w:rtl/>
        </w:rPr>
        <w:t xml:space="preserve"> عربی زبان، فرانسه زبان و ...)، 3- زبان انگلیسی</w:t>
      </w:r>
      <w:r w:rsidR="009C1B84" w:rsidRPr="00BC0E43">
        <w:t xml:space="preserve"> </w:t>
      </w:r>
      <w:r w:rsidRPr="00BC0E43">
        <w:rPr>
          <w:rtl/>
        </w:rPr>
        <w:t>نوشته شود. همچنین ترتیب قرارگیری چک</w:t>
      </w:r>
      <w:r w:rsidRPr="00BC0E43">
        <w:rPr>
          <w:rFonts w:hint="cs"/>
          <w:rtl/>
        </w:rPr>
        <w:t>ی</w:t>
      </w:r>
      <w:r w:rsidRPr="00BC0E43">
        <w:rPr>
          <w:rFonts w:hint="eastAsia"/>
          <w:rtl/>
        </w:rPr>
        <w:t>ده‌ها</w:t>
      </w:r>
      <w:r w:rsidRPr="00BC0E43">
        <w:rPr>
          <w:rtl/>
        </w:rPr>
        <w:t xml:space="preserve"> در پا</w:t>
      </w:r>
      <w:r w:rsidRPr="00BC0E43">
        <w:rPr>
          <w:rFonts w:hint="cs"/>
          <w:rtl/>
        </w:rPr>
        <w:t>ی</w:t>
      </w:r>
      <w:r w:rsidRPr="00BC0E43">
        <w:rPr>
          <w:rFonts w:hint="eastAsia"/>
          <w:rtl/>
        </w:rPr>
        <w:t>ان‌نامه</w:t>
      </w:r>
      <w:r w:rsidRPr="00BC0E43">
        <w:rPr>
          <w:rtl/>
        </w:rPr>
        <w:t>/ رساله‌ها</w:t>
      </w:r>
      <w:r w:rsidRPr="00BC0E43">
        <w:rPr>
          <w:rFonts w:hint="cs"/>
          <w:rtl/>
        </w:rPr>
        <w:t>یی</w:t>
      </w:r>
      <w:r w:rsidRPr="00BC0E43">
        <w:rPr>
          <w:rtl/>
        </w:rPr>
        <w:t xml:space="preserve"> که متن اصلی آن‌ها به سایر زبان‌ها (عربی و فرانسه و ..) است به‌صورت زیر م</w:t>
      </w:r>
      <w:r w:rsidRPr="00BC0E43">
        <w:rPr>
          <w:rFonts w:hint="cs"/>
          <w:rtl/>
        </w:rPr>
        <w:t>ی‌</w:t>
      </w:r>
      <w:r w:rsidRPr="00BC0E43">
        <w:rPr>
          <w:rFonts w:hint="eastAsia"/>
          <w:rtl/>
        </w:rPr>
        <w:t>باشد</w:t>
      </w:r>
      <w:r w:rsidRPr="00BC0E43">
        <w:rPr>
          <w:rtl/>
        </w:rPr>
        <w:t>: 1- چکیده به سایر زبان‌ها</w:t>
      </w:r>
      <w:r w:rsidR="009C1B84" w:rsidRPr="00BC0E43">
        <w:t xml:space="preserve"> </w:t>
      </w:r>
      <w:r w:rsidRPr="00BC0E43">
        <w:rPr>
          <w:rtl/>
        </w:rPr>
        <w:t>(عربی و فرانسه و ...)، 2- چکیده به زبان فارسی</w:t>
      </w:r>
      <w:r w:rsidR="009C1B84" w:rsidRPr="00BC0E43">
        <w:t xml:space="preserve"> </w:t>
      </w:r>
      <w:r w:rsidR="009C1B84" w:rsidRPr="00BC0E43">
        <w:rPr>
          <w:rFonts w:hint="cs"/>
          <w:rtl/>
        </w:rPr>
        <w:t>در ابتدای پایان</w:t>
      </w:r>
      <w:r w:rsidR="009C1B84" w:rsidRPr="00BC0E43">
        <w:rPr>
          <w:rtl/>
        </w:rPr>
        <w:softHyphen/>
      </w:r>
      <w:r w:rsidR="009C1B84" w:rsidRPr="00BC0E43">
        <w:rPr>
          <w:rFonts w:hint="cs"/>
          <w:rtl/>
        </w:rPr>
        <w:t>نامه</w:t>
      </w:r>
      <w:r w:rsidRPr="00BC0E43">
        <w:rPr>
          <w:rtl/>
        </w:rPr>
        <w:t>، 3- چکیده به زبان انگلیسی در انتها</w:t>
      </w:r>
      <w:r w:rsidRPr="00BC0E43">
        <w:rPr>
          <w:rFonts w:hint="cs"/>
          <w:rtl/>
        </w:rPr>
        <w:t>ی</w:t>
      </w:r>
      <w:r w:rsidR="009C1B84" w:rsidRPr="00BC0E43">
        <w:t xml:space="preserve"> </w:t>
      </w:r>
      <w:r w:rsidRPr="00BC0E43">
        <w:rPr>
          <w:rtl/>
        </w:rPr>
        <w:t>پا</w:t>
      </w:r>
      <w:r w:rsidRPr="00BC0E43">
        <w:rPr>
          <w:rFonts w:hint="cs"/>
          <w:rtl/>
        </w:rPr>
        <w:t>ی</w:t>
      </w:r>
      <w:r w:rsidRPr="00BC0E43">
        <w:rPr>
          <w:rFonts w:hint="eastAsia"/>
          <w:rtl/>
        </w:rPr>
        <w:t>ان‌نامه</w:t>
      </w:r>
      <w:r w:rsidRPr="00BC0E43">
        <w:rPr>
          <w:rtl/>
        </w:rPr>
        <w:t>/ رساله.</w:t>
      </w:r>
      <w:r w:rsidRPr="002102BB">
        <w:rPr>
          <w:rtl/>
        </w:rPr>
        <w:t xml:space="preserve"> </w:t>
      </w:r>
    </w:p>
    <w:p w14:paraId="4C4A07FD" w14:textId="77777777" w:rsidR="00AD34D6" w:rsidRPr="002102BB" w:rsidRDefault="00AD34D6" w:rsidP="00302BAA">
      <w:pPr>
        <w:pStyle w:val="ac"/>
        <w:rPr>
          <w:rtl/>
        </w:rPr>
      </w:pPr>
    </w:p>
    <w:p w14:paraId="4F21538B" w14:textId="77777777" w:rsidR="00AD34D6" w:rsidRPr="002102BB" w:rsidRDefault="00AD34D6" w:rsidP="00302BAA">
      <w:pPr>
        <w:pStyle w:val="ac"/>
        <w:rPr>
          <w:b/>
          <w:bCs/>
          <w:rtl/>
        </w:rPr>
      </w:pPr>
      <w:r w:rsidRPr="002102BB">
        <w:rPr>
          <w:b/>
          <w:bCs/>
          <w:rtl/>
        </w:rPr>
        <w:t>کلیدواژه</w:t>
      </w:r>
      <w:r w:rsidRPr="002102BB">
        <w:rPr>
          <w:b/>
          <w:bCs/>
          <w:rtl/>
        </w:rPr>
        <w:softHyphen/>
        <w:t>ها:</w:t>
      </w:r>
      <w:r w:rsidR="00F0114A" w:rsidRPr="002102BB">
        <w:rPr>
          <w:rFonts w:hint="cs"/>
          <w:b/>
          <w:bCs/>
          <w:rtl/>
        </w:rPr>
        <w:t xml:space="preserve"> </w:t>
      </w:r>
      <w:r w:rsidRPr="002102BB">
        <w:rPr>
          <w:rtl/>
        </w:rPr>
        <w:t xml:space="preserve">توضیح: بین 3 تا 7 کلیدواژه را اینجا وارد کنید.  </w:t>
      </w:r>
    </w:p>
    <w:p w14:paraId="4C8EE525" w14:textId="77777777" w:rsidR="00814E2B" w:rsidRPr="002102BB" w:rsidRDefault="00814E2B" w:rsidP="00814E2B">
      <w:pPr>
        <w:rPr>
          <w:rFonts w:cs="B Zar"/>
          <w:rtl/>
          <w:lang w:bidi="ar-BH"/>
        </w:rPr>
      </w:pPr>
    </w:p>
    <w:p w14:paraId="20F99AA1" w14:textId="77777777" w:rsidR="00814E2B" w:rsidRPr="002102BB" w:rsidRDefault="00814E2B" w:rsidP="00814E2B">
      <w:pPr>
        <w:rPr>
          <w:rFonts w:cs="B Zar"/>
          <w:rtl/>
          <w:lang w:bidi="ar-BH"/>
        </w:rPr>
      </w:pPr>
    </w:p>
    <w:p w14:paraId="22ADD254" w14:textId="77777777" w:rsidR="006508DB" w:rsidRPr="002102BB" w:rsidRDefault="006508DB" w:rsidP="00814E2B">
      <w:pPr>
        <w:rPr>
          <w:rFonts w:cs="B Zar"/>
          <w:rtl/>
          <w:lang w:bidi="ar-BH"/>
        </w:rPr>
      </w:pPr>
    </w:p>
    <w:p w14:paraId="016AB111" w14:textId="77777777" w:rsidR="006508DB" w:rsidRPr="002102BB" w:rsidRDefault="006508DB" w:rsidP="006508DB">
      <w:pPr>
        <w:rPr>
          <w:rFonts w:cs="B Zar"/>
          <w:rtl/>
          <w:lang w:bidi="ar-BH"/>
        </w:rPr>
      </w:pPr>
    </w:p>
    <w:p w14:paraId="751796C4" w14:textId="77777777" w:rsidR="006508DB" w:rsidRPr="002102BB" w:rsidRDefault="006508DB" w:rsidP="006508DB">
      <w:pPr>
        <w:rPr>
          <w:rFonts w:cs="B Zar"/>
          <w:rtl/>
          <w:lang w:bidi="ar-BH"/>
        </w:rPr>
      </w:pPr>
    </w:p>
    <w:p w14:paraId="24FFC2E2" w14:textId="77777777" w:rsidR="006508DB" w:rsidRPr="002102BB" w:rsidRDefault="006508DB" w:rsidP="006508DB">
      <w:pPr>
        <w:rPr>
          <w:rFonts w:cs="B Zar"/>
          <w:rtl/>
          <w:lang w:bidi="ar-BH"/>
        </w:rPr>
      </w:pPr>
    </w:p>
    <w:p w14:paraId="02E429DA" w14:textId="77777777" w:rsidR="006508DB" w:rsidRPr="002102BB" w:rsidRDefault="006508DB" w:rsidP="006508DB">
      <w:pPr>
        <w:rPr>
          <w:rFonts w:cs="B Zar"/>
          <w:rtl/>
          <w:lang w:bidi="ar-BH"/>
        </w:rPr>
      </w:pPr>
    </w:p>
    <w:p w14:paraId="06264A32" w14:textId="77777777" w:rsidR="006508DB" w:rsidRPr="002102BB" w:rsidRDefault="006508DB" w:rsidP="006508DB">
      <w:pPr>
        <w:rPr>
          <w:rFonts w:cs="B Zar"/>
          <w:rtl/>
          <w:lang w:bidi="ar-BH"/>
        </w:rPr>
      </w:pPr>
    </w:p>
    <w:p w14:paraId="05F903E9" w14:textId="77777777" w:rsidR="006508DB" w:rsidRPr="002102BB" w:rsidRDefault="006508DB" w:rsidP="006508DB">
      <w:pPr>
        <w:rPr>
          <w:rFonts w:cs="B Zar"/>
          <w:rtl/>
          <w:lang w:bidi="ar-BH"/>
        </w:rPr>
      </w:pPr>
    </w:p>
    <w:p w14:paraId="3D17BE67" w14:textId="77777777" w:rsidR="006508DB" w:rsidRPr="002102BB" w:rsidRDefault="006508DB" w:rsidP="006508DB">
      <w:pPr>
        <w:rPr>
          <w:rFonts w:cs="B Zar"/>
          <w:rtl/>
          <w:lang w:bidi="ar-BH"/>
        </w:rPr>
      </w:pPr>
    </w:p>
    <w:p w14:paraId="52F04BEA" w14:textId="77777777" w:rsidR="007445A3" w:rsidRPr="002102BB" w:rsidRDefault="007445A3" w:rsidP="007732CE">
      <w:pPr>
        <w:jc w:val="center"/>
        <w:rPr>
          <w:rFonts w:cs="B Nazanin"/>
          <w:b/>
          <w:bCs/>
          <w:sz w:val="40"/>
          <w:szCs w:val="32"/>
          <w:lang w:bidi="fa-IR"/>
        </w:rPr>
      </w:pPr>
    </w:p>
    <w:p w14:paraId="679D226D" w14:textId="77777777" w:rsidR="007445A3" w:rsidRPr="002102BB" w:rsidRDefault="007445A3" w:rsidP="007732CE">
      <w:pPr>
        <w:jc w:val="center"/>
        <w:rPr>
          <w:rFonts w:cs="B Nazanin"/>
          <w:b/>
          <w:bCs/>
          <w:sz w:val="40"/>
          <w:szCs w:val="32"/>
          <w:lang w:bidi="fa-IR"/>
        </w:rPr>
      </w:pPr>
    </w:p>
    <w:p w14:paraId="123EA84F" w14:textId="77777777" w:rsidR="007445A3" w:rsidRPr="002102BB" w:rsidRDefault="007445A3" w:rsidP="007732CE">
      <w:pPr>
        <w:jc w:val="center"/>
        <w:rPr>
          <w:rFonts w:cs="B Nazanin"/>
          <w:b/>
          <w:bCs/>
          <w:sz w:val="40"/>
          <w:szCs w:val="32"/>
          <w:lang w:bidi="fa-IR"/>
        </w:rPr>
      </w:pPr>
    </w:p>
    <w:p w14:paraId="08CBAA15" w14:textId="77777777" w:rsidR="007445A3" w:rsidRPr="002102BB" w:rsidRDefault="007445A3" w:rsidP="007732CE">
      <w:pPr>
        <w:jc w:val="center"/>
        <w:rPr>
          <w:rFonts w:cs="B Nazanin"/>
          <w:b/>
          <w:bCs/>
          <w:sz w:val="40"/>
          <w:szCs w:val="32"/>
          <w:lang w:bidi="fa-IR"/>
        </w:rPr>
      </w:pPr>
    </w:p>
    <w:p w14:paraId="084890C5" w14:textId="77777777" w:rsidR="007445A3" w:rsidRPr="002102BB" w:rsidRDefault="007445A3" w:rsidP="007732CE">
      <w:pPr>
        <w:jc w:val="center"/>
        <w:rPr>
          <w:rFonts w:cs="B Nazanin"/>
          <w:b/>
          <w:bCs/>
          <w:sz w:val="40"/>
          <w:szCs w:val="32"/>
          <w:lang w:bidi="fa-IR"/>
        </w:rPr>
      </w:pPr>
    </w:p>
    <w:p w14:paraId="62E67E53" w14:textId="77777777" w:rsidR="007445A3" w:rsidRPr="002102BB" w:rsidRDefault="007445A3" w:rsidP="007732CE">
      <w:pPr>
        <w:jc w:val="center"/>
        <w:rPr>
          <w:rFonts w:cs="B Nazanin"/>
          <w:b/>
          <w:bCs/>
          <w:sz w:val="40"/>
          <w:szCs w:val="32"/>
          <w:lang w:bidi="fa-IR"/>
        </w:rPr>
      </w:pPr>
    </w:p>
    <w:p w14:paraId="3F892F29" w14:textId="77777777" w:rsidR="007445A3" w:rsidRPr="002102BB" w:rsidRDefault="007445A3" w:rsidP="007732CE">
      <w:pPr>
        <w:jc w:val="center"/>
        <w:rPr>
          <w:rFonts w:cs="B Nazanin"/>
          <w:b/>
          <w:bCs/>
          <w:sz w:val="40"/>
          <w:szCs w:val="32"/>
          <w:lang w:bidi="fa-IR"/>
        </w:rPr>
      </w:pPr>
    </w:p>
    <w:p w14:paraId="0CE31F26" w14:textId="77777777" w:rsidR="007445A3" w:rsidRPr="002102BB" w:rsidRDefault="007445A3" w:rsidP="007732CE">
      <w:pPr>
        <w:jc w:val="center"/>
        <w:rPr>
          <w:rFonts w:cs="B Nazanin"/>
          <w:b/>
          <w:bCs/>
          <w:sz w:val="40"/>
          <w:szCs w:val="32"/>
          <w:lang w:bidi="fa-IR"/>
        </w:rPr>
      </w:pPr>
    </w:p>
    <w:p w14:paraId="002EB3D3" w14:textId="77777777" w:rsidR="007445A3" w:rsidRPr="002102BB" w:rsidRDefault="007445A3" w:rsidP="007732CE">
      <w:pPr>
        <w:jc w:val="center"/>
        <w:rPr>
          <w:rFonts w:cs="B Nazanin"/>
          <w:b/>
          <w:bCs/>
          <w:sz w:val="40"/>
          <w:szCs w:val="32"/>
          <w:lang w:bidi="fa-IR"/>
        </w:rPr>
      </w:pPr>
    </w:p>
    <w:p w14:paraId="1AB54FEA" w14:textId="77777777" w:rsidR="007445A3" w:rsidRPr="002102BB" w:rsidRDefault="00937D94" w:rsidP="00937D94">
      <w:pPr>
        <w:jc w:val="center"/>
        <w:rPr>
          <w:rFonts w:cs="B Nazanin"/>
          <w:b/>
          <w:bCs/>
          <w:sz w:val="40"/>
          <w:szCs w:val="32"/>
          <w:lang w:bidi="fa-IR"/>
        </w:rPr>
      </w:pPr>
      <w:r w:rsidRPr="002102BB">
        <w:rPr>
          <w:rFonts w:cs="B Nazanin"/>
          <w:b/>
          <w:bCs/>
          <w:sz w:val="40"/>
          <w:szCs w:val="32"/>
          <w:rtl/>
          <w:lang w:bidi="fa-IR"/>
        </w:rPr>
        <w:br w:type="page"/>
      </w:r>
    </w:p>
    <w:sdt>
      <w:sdtPr>
        <w:rPr>
          <w:rFonts w:cs="B Nazanin" w:hint="cs"/>
          <w:b/>
          <w:bCs/>
          <w:sz w:val="40"/>
          <w:szCs w:val="32"/>
          <w:rtl/>
          <w:lang w:bidi="fa-IR"/>
        </w:rPr>
        <w:alias w:val="1"/>
        <w:tag w:val="1"/>
        <w:id w:val="1300489099"/>
        <w:lock w:val="sdtContentLocked"/>
        <w:placeholder>
          <w:docPart w:val="0695A7AA257746FB84727B1651AF46F0"/>
        </w:placeholder>
      </w:sdtPr>
      <w:sdtEndPr/>
      <w:sdtContent>
        <w:p w14:paraId="38C78892" w14:textId="77777777" w:rsidR="006508DB" w:rsidRPr="002102BB" w:rsidRDefault="007732CE" w:rsidP="007732CE">
          <w:pPr>
            <w:jc w:val="center"/>
            <w:rPr>
              <w:rFonts w:cs="B Nazanin"/>
              <w:b/>
              <w:bCs/>
              <w:sz w:val="40"/>
              <w:szCs w:val="32"/>
              <w:rtl/>
              <w:lang w:bidi="fa-IR"/>
            </w:rPr>
          </w:pPr>
          <w:r w:rsidRPr="00614A23">
            <w:rPr>
              <w:rFonts w:cs="B Nazanin" w:hint="cs"/>
              <w:b/>
              <w:bCs/>
              <w:sz w:val="40"/>
              <w:szCs w:val="32"/>
              <w:rtl/>
              <w:lang w:bidi="fa-IR"/>
            </w:rPr>
            <w:t>فهرست مطالب</w:t>
          </w:r>
        </w:p>
      </w:sdtContent>
    </w:sdt>
    <w:bookmarkStart w:id="2" w:name="_Toc37414695"/>
    <w:bookmarkStart w:id="3" w:name="_Toc37433990"/>
    <w:p w14:paraId="500DD9A6" w14:textId="5CFC4D53" w:rsidR="00CA1F22" w:rsidRDefault="007E5600">
      <w:pPr>
        <w:pStyle w:val="TOC1"/>
        <w:rPr>
          <w:rFonts w:asciiTheme="minorHAnsi" w:eastAsiaTheme="minorEastAsia" w:hAnsiTheme="minorHAnsi" w:cstheme="minorBidi"/>
          <w:caps w:val="0"/>
          <w:color w:val="auto"/>
          <w:kern w:val="2"/>
          <w:szCs w:val="22"/>
          <w:rtl/>
          <w:lang w:bidi="ar-SA"/>
          <w14:ligatures w14:val="standardContextual"/>
        </w:rPr>
      </w:pPr>
      <w:r w:rsidRPr="002102BB">
        <w:rPr>
          <w:rFonts w:cs="B Zar"/>
          <w:bCs/>
          <w:color w:val="auto"/>
          <w:rtl/>
        </w:rPr>
        <w:fldChar w:fldCharType="begin"/>
      </w:r>
      <w:r w:rsidRPr="002102BB">
        <w:rPr>
          <w:rFonts w:cs="B Zar"/>
          <w:bCs/>
          <w:color w:val="auto"/>
          <w:rtl/>
        </w:rPr>
        <w:instrText xml:space="preserve"> </w:instrText>
      </w:r>
      <w:r w:rsidRPr="002102BB">
        <w:rPr>
          <w:rFonts w:cs="B Zar"/>
          <w:bCs/>
          <w:color w:val="auto"/>
        </w:rPr>
        <w:instrText>TOC</w:instrText>
      </w:r>
      <w:r w:rsidRPr="002102BB">
        <w:rPr>
          <w:rFonts w:cs="B Zar"/>
          <w:bCs/>
          <w:color w:val="auto"/>
          <w:rtl/>
        </w:rPr>
        <w:instrText xml:space="preserve"> \</w:instrText>
      </w:r>
      <w:r w:rsidRPr="002102BB">
        <w:rPr>
          <w:rFonts w:cs="B Zar"/>
          <w:bCs/>
          <w:color w:val="auto"/>
        </w:rPr>
        <w:instrText>o "</w:instrText>
      </w:r>
      <w:r w:rsidRPr="002102BB">
        <w:rPr>
          <w:rFonts w:cs="B Zar"/>
          <w:bCs/>
          <w:color w:val="auto"/>
          <w:rtl/>
        </w:rPr>
        <w:instrText>1-1</w:instrText>
      </w:r>
      <w:r w:rsidRPr="002102BB">
        <w:rPr>
          <w:rFonts w:cs="B Zar"/>
          <w:bCs/>
          <w:color w:val="auto"/>
        </w:rPr>
        <w:instrText>" \h \z \t</w:instrText>
      </w:r>
      <w:r w:rsidRPr="002102BB">
        <w:rPr>
          <w:rFonts w:cs="B Zar"/>
          <w:bCs/>
          <w:color w:val="auto"/>
          <w:rtl/>
        </w:rPr>
        <w:instrText xml:space="preserve"> "تيتر 1-1,1,تيتر 1-1-1,1" </w:instrText>
      </w:r>
      <w:r w:rsidRPr="002102BB">
        <w:rPr>
          <w:rFonts w:cs="B Zar"/>
          <w:bCs/>
          <w:color w:val="auto"/>
          <w:rtl/>
        </w:rPr>
        <w:fldChar w:fldCharType="separate"/>
      </w:r>
      <w:hyperlink w:anchor="_Toc144767738" w:history="1">
        <w:r w:rsidR="00CA1F22" w:rsidRPr="00785850">
          <w:rPr>
            <w:rStyle w:val="Hyperlink"/>
            <w:rFonts w:ascii="IranNastaliq" w:hAnsi="IranNastaliq" w:cs="B Titr"/>
            <w:rtl/>
          </w:rPr>
          <w:t>فصل اول</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144767738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23</w:t>
        </w:r>
        <w:r w:rsidR="00CA1F22">
          <w:rPr>
            <w:webHidden/>
            <w:rtl/>
          </w:rPr>
          <w:fldChar w:fldCharType="end"/>
        </w:r>
      </w:hyperlink>
    </w:p>
    <w:p w14:paraId="3E6384E1" w14:textId="5FEDAC32"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39" w:history="1">
        <w:r w:rsidR="00CA1F22" w:rsidRPr="00785850">
          <w:rPr>
            <w:rStyle w:val="Hyperlink"/>
            <w:rtl/>
          </w:rPr>
          <w:t>1.</w:t>
        </w:r>
        <w:r w:rsidR="00CA1F22" w:rsidRPr="00785850">
          <w:rPr>
            <w:rStyle w:val="Hyperlink"/>
            <w:rtl/>
            <w:lang w:bidi="fa-IR"/>
          </w:rPr>
          <w:t xml:space="preserve"> کل</w:t>
        </w:r>
        <w:r w:rsidR="00CA1F22" w:rsidRPr="00785850">
          <w:rPr>
            <w:rStyle w:val="Hyperlink"/>
            <w:rFonts w:hint="cs"/>
            <w:rtl/>
            <w:lang w:bidi="fa-IR"/>
          </w:rPr>
          <w:t>ی</w:t>
        </w:r>
        <w:r w:rsidR="00CA1F22" w:rsidRPr="00785850">
          <w:rPr>
            <w:rStyle w:val="Hyperlink"/>
            <w:rFonts w:hint="eastAsia"/>
            <w:rtl/>
            <w:lang w:bidi="fa-IR"/>
          </w:rPr>
          <w:t>ات</w:t>
        </w:r>
        <w:r w:rsidR="00CA1F22" w:rsidRPr="00785850">
          <w:rPr>
            <w:rStyle w:val="Hyperlink"/>
            <w:rtl/>
            <w:lang w:bidi="fa-IR"/>
          </w:rPr>
          <w:t xml:space="preserve"> پژوهش</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144767739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25</w:t>
        </w:r>
        <w:r w:rsidR="00CA1F22">
          <w:rPr>
            <w:webHidden/>
            <w:rtl/>
          </w:rPr>
          <w:fldChar w:fldCharType="end"/>
        </w:r>
      </w:hyperlink>
    </w:p>
    <w:p w14:paraId="0AED81D6" w14:textId="40FCEAE1"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40" w:history="1">
        <w:r w:rsidR="00CA1F22" w:rsidRPr="00785850">
          <w:rPr>
            <w:rStyle w:val="Hyperlink"/>
            <w:rFonts w:ascii="Times New Roman Bold" w:hAnsi="Times New Roman Bold" w:cs="Times New Roman Bold"/>
            <w:rtl/>
            <w:lang w:bidi="fa-IR"/>
          </w:rPr>
          <w:t>1‏-‏1‏.</w:t>
        </w:r>
        <w:r w:rsidR="00CA1F22" w:rsidRPr="00785850">
          <w:rPr>
            <w:rStyle w:val="Hyperlink"/>
            <w:rtl/>
            <w:lang w:bidi="ar-DZ"/>
          </w:rPr>
          <w:t xml:space="preserve"> مقدمه</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144767740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25</w:t>
        </w:r>
        <w:r w:rsidR="00CA1F22">
          <w:rPr>
            <w:webHidden/>
            <w:rtl/>
          </w:rPr>
          <w:fldChar w:fldCharType="end"/>
        </w:r>
      </w:hyperlink>
    </w:p>
    <w:p w14:paraId="549A96E7" w14:textId="36A9701E"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41" w:history="1">
        <w:r w:rsidR="00CA1F22" w:rsidRPr="00785850">
          <w:rPr>
            <w:rStyle w:val="Hyperlink"/>
            <w:rFonts w:ascii="Times New Roman Bold" w:hAnsi="Times New Roman Bold" w:cs="Times New Roman Bold"/>
            <w:lang w:bidi="fa-IR"/>
          </w:rPr>
          <w:t>1‏-‏2‏.</w:t>
        </w:r>
        <w:r w:rsidR="00CA1F22" w:rsidRPr="00785850">
          <w:rPr>
            <w:rStyle w:val="Hyperlink"/>
            <w:rtl/>
            <w:lang w:bidi="ar-DZ"/>
          </w:rPr>
          <w:t xml:space="preserve"> ب</w:t>
        </w:r>
        <w:r w:rsidR="00CA1F22" w:rsidRPr="00785850">
          <w:rPr>
            <w:rStyle w:val="Hyperlink"/>
            <w:rFonts w:hint="cs"/>
            <w:rtl/>
            <w:lang w:bidi="ar-DZ"/>
          </w:rPr>
          <w:t>ی</w:t>
        </w:r>
        <w:r w:rsidR="00CA1F22" w:rsidRPr="00785850">
          <w:rPr>
            <w:rStyle w:val="Hyperlink"/>
            <w:rFonts w:hint="eastAsia"/>
            <w:rtl/>
            <w:lang w:bidi="ar-DZ"/>
          </w:rPr>
          <w:t>ان</w:t>
        </w:r>
        <w:r w:rsidR="00CA1F22" w:rsidRPr="00785850">
          <w:rPr>
            <w:rStyle w:val="Hyperlink"/>
            <w:rtl/>
            <w:lang w:bidi="ar-DZ"/>
          </w:rPr>
          <w:t xml:space="preserve"> مساله</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144767741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26</w:t>
        </w:r>
        <w:r w:rsidR="00CA1F22">
          <w:rPr>
            <w:webHidden/>
            <w:rtl/>
          </w:rPr>
          <w:fldChar w:fldCharType="end"/>
        </w:r>
      </w:hyperlink>
    </w:p>
    <w:p w14:paraId="499C038B" w14:textId="7FE32574"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42" w:history="1">
        <w:r w:rsidR="00CA1F22" w:rsidRPr="00785850">
          <w:rPr>
            <w:rStyle w:val="Hyperlink"/>
            <w:rFonts w:ascii="Times New Roman Bold" w:hAnsi="Times New Roman Bold" w:cs="Times New Roman Bold"/>
            <w:lang w:bidi="fa-IR"/>
          </w:rPr>
          <w:t>1‏-‏3‏.</w:t>
        </w:r>
        <w:r w:rsidR="00CA1F22" w:rsidRPr="00785850">
          <w:rPr>
            <w:rStyle w:val="Hyperlink"/>
            <w:rtl/>
            <w:lang w:bidi="ar-DZ"/>
          </w:rPr>
          <w:t xml:space="preserve"> اهم</w:t>
        </w:r>
        <w:r w:rsidR="00CA1F22" w:rsidRPr="00785850">
          <w:rPr>
            <w:rStyle w:val="Hyperlink"/>
            <w:rFonts w:hint="cs"/>
            <w:rtl/>
            <w:lang w:bidi="ar-DZ"/>
          </w:rPr>
          <w:t>ی</w:t>
        </w:r>
        <w:r w:rsidR="00CA1F22" w:rsidRPr="00785850">
          <w:rPr>
            <w:rStyle w:val="Hyperlink"/>
            <w:rFonts w:hint="eastAsia"/>
            <w:rtl/>
            <w:lang w:bidi="ar-DZ"/>
          </w:rPr>
          <w:t>ت</w:t>
        </w:r>
        <w:r w:rsidR="00CA1F22" w:rsidRPr="00785850">
          <w:rPr>
            <w:rStyle w:val="Hyperlink"/>
            <w:rtl/>
            <w:lang w:bidi="ar-DZ"/>
          </w:rPr>
          <w:t xml:space="preserve"> و ضرورت پژوهش</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144767742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28</w:t>
        </w:r>
        <w:r w:rsidR="00CA1F22">
          <w:rPr>
            <w:webHidden/>
            <w:rtl/>
          </w:rPr>
          <w:fldChar w:fldCharType="end"/>
        </w:r>
      </w:hyperlink>
    </w:p>
    <w:p w14:paraId="0140CD5B" w14:textId="1A2B57DD"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43" w:history="1">
        <w:r w:rsidR="00CA1F22" w:rsidRPr="00785850">
          <w:rPr>
            <w:rStyle w:val="Hyperlink"/>
            <w:rFonts w:ascii="Times New Roman Bold" w:hAnsi="Times New Roman Bold" w:cs="Times New Roman Bold"/>
            <w:lang w:bidi="fa-IR"/>
          </w:rPr>
          <w:t>1‏-‏4‏.</w:t>
        </w:r>
        <w:r w:rsidR="00CA1F22" w:rsidRPr="00785850">
          <w:rPr>
            <w:rStyle w:val="Hyperlink"/>
            <w:rtl/>
            <w:lang w:bidi="ar-DZ"/>
          </w:rPr>
          <w:t xml:space="preserve"> هدف پژوهش</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144767743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29</w:t>
        </w:r>
        <w:r w:rsidR="00CA1F22">
          <w:rPr>
            <w:webHidden/>
            <w:rtl/>
          </w:rPr>
          <w:fldChar w:fldCharType="end"/>
        </w:r>
      </w:hyperlink>
    </w:p>
    <w:p w14:paraId="2E12D814" w14:textId="1EBB3A65"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44" w:history="1">
        <w:r w:rsidR="00CA1F22" w:rsidRPr="00785850">
          <w:rPr>
            <w:rStyle w:val="Hyperlink"/>
            <w:rFonts w:ascii="Times New Roman Bold" w:hAnsi="Times New Roman Bold" w:cs="Times New Roman Bold"/>
            <w:rtl/>
            <w:lang w:bidi="fa-IR"/>
          </w:rPr>
          <w:t>1‏-‏5‏.</w:t>
        </w:r>
        <w:r w:rsidR="00CA1F22" w:rsidRPr="00785850">
          <w:rPr>
            <w:rStyle w:val="Hyperlink"/>
            <w:rtl/>
            <w:lang w:bidi="ar-DZ"/>
          </w:rPr>
          <w:t xml:space="preserve"> سوالات پژوهش</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144767744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29</w:t>
        </w:r>
        <w:r w:rsidR="00CA1F22">
          <w:rPr>
            <w:webHidden/>
            <w:rtl/>
          </w:rPr>
          <w:fldChar w:fldCharType="end"/>
        </w:r>
      </w:hyperlink>
    </w:p>
    <w:p w14:paraId="23F83DB4" w14:textId="4E3047A0"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45" w:history="1">
        <w:r w:rsidR="00CA1F22" w:rsidRPr="00785850">
          <w:rPr>
            <w:rStyle w:val="Hyperlink"/>
            <w:rFonts w:ascii="Times New Roman Bold" w:hAnsi="Times New Roman Bold" w:cs="Times New Roman Bold"/>
            <w:rtl/>
            <w:lang w:bidi="fa-IR"/>
          </w:rPr>
          <w:t>1‏-‏6‏.</w:t>
        </w:r>
        <w:r w:rsidR="00CA1F22" w:rsidRPr="00785850">
          <w:rPr>
            <w:rStyle w:val="Hyperlink"/>
            <w:rtl/>
            <w:lang w:bidi="ar-DZ"/>
          </w:rPr>
          <w:t xml:space="preserve"> تعر</w:t>
        </w:r>
        <w:r w:rsidR="00CA1F22" w:rsidRPr="00785850">
          <w:rPr>
            <w:rStyle w:val="Hyperlink"/>
            <w:rFonts w:hint="cs"/>
            <w:rtl/>
            <w:lang w:bidi="ar-DZ"/>
          </w:rPr>
          <w:t>ی</w:t>
        </w:r>
        <w:r w:rsidR="00CA1F22" w:rsidRPr="00785850">
          <w:rPr>
            <w:rStyle w:val="Hyperlink"/>
            <w:rFonts w:hint="eastAsia"/>
            <w:rtl/>
            <w:lang w:bidi="ar-DZ"/>
          </w:rPr>
          <w:t>ف</w:t>
        </w:r>
        <w:r w:rsidR="00CA1F22" w:rsidRPr="00785850">
          <w:rPr>
            <w:rStyle w:val="Hyperlink"/>
            <w:rtl/>
            <w:lang w:bidi="ar-DZ"/>
          </w:rPr>
          <w:t xml:space="preserve"> مفاه</w:t>
        </w:r>
        <w:r w:rsidR="00CA1F22" w:rsidRPr="00785850">
          <w:rPr>
            <w:rStyle w:val="Hyperlink"/>
            <w:rFonts w:hint="cs"/>
            <w:rtl/>
            <w:lang w:bidi="ar-DZ"/>
          </w:rPr>
          <w:t>ی</w:t>
        </w:r>
        <w:r w:rsidR="00CA1F22" w:rsidRPr="00785850">
          <w:rPr>
            <w:rStyle w:val="Hyperlink"/>
            <w:rFonts w:hint="eastAsia"/>
            <w:rtl/>
            <w:lang w:bidi="ar-DZ"/>
          </w:rPr>
          <w:t>م</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144767745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29</w:t>
        </w:r>
        <w:r w:rsidR="00CA1F22">
          <w:rPr>
            <w:webHidden/>
            <w:rtl/>
          </w:rPr>
          <w:fldChar w:fldCharType="end"/>
        </w:r>
      </w:hyperlink>
    </w:p>
    <w:p w14:paraId="0563D77B" w14:textId="66254CB1"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46" w:history="1">
        <w:r w:rsidR="00CA1F22" w:rsidRPr="00785850">
          <w:rPr>
            <w:rStyle w:val="Hyperlink"/>
            <w:rFonts w:ascii="IranNastaliq" w:hAnsi="IranNastaliq" w:cs="B Titr"/>
            <w:rtl/>
          </w:rPr>
          <w:t>فصل دوم</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144767746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33</w:t>
        </w:r>
        <w:r w:rsidR="00CA1F22">
          <w:rPr>
            <w:webHidden/>
            <w:rtl/>
          </w:rPr>
          <w:fldChar w:fldCharType="end"/>
        </w:r>
      </w:hyperlink>
    </w:p>
    <w:p w14:paraId="624E448A" w14:textId="23BDBE5D"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47" w:history="1">
        <w:r w:rsidR="00CA1F22" w:rsidRPr="00785850">
          <w:rPr>
            <w:rStyle w:val="Hyperlink"/>
            <w:rtl/>
          </w:rPr>
          <w:t>2. ادب</w:t>
        </w:r>
        <w:r w:rsidR="00CA1F22" w:rsidRPr="00785850">
          <w:rPr>
            <w:rStyle w:val="Hyperlink"/>
            <w:rFonts w:hint="cs"/>
            <w:rtl/>
          </w:rPr>
          <w:t>ی</w:t>
        </w:r>
        <w:r w:rsidR="00CA1F22" w:rsidRPr="00785850">
          <w:rPr>
            <w:rStyle w:val="Hyperlink"/>
            <w:rFonts w:hint="eastAsia"/>
            <w:rtl/>
          </w:rPr>
          <w:t>ات</w:t>
        </w:r>
        <w:r w:rsidR="00CA1F22" w:rsidRPr="00785850">
          <w:rPr>
            <w:rStyle w:val="Hyperlink"/>
            <w:rtl/>
          </w:rPr>
          <w:t xml:space="preserve"> نظر</w:t>
        </w:r>
        <w:r w:rsidR="00CA1F22" w:rsidRPr="00785850">
          <w:rPr>
            <w:rStyle w:val="Hyperlink"/>
            <w:rFonts w:hint="cs"/>
            <w:rtl/>
          </w:rPr>
          <w:t>ی</w:t>
        </w:r>
        <w:r w:rsidR="00CA1F22" w:rsidRPr="00785850">
          <w:rPr>
            <w:rStyle w:val="Hyperlink"/>
            <w:rtl/>
          </w:rPr>
          <w:t xml:space="preserve"> پژوهش</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144767747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35</w:t>
        </w:r>
        <w:r w:rsidR="00CA1F22">
          <w:rPr>
            <w:webHidden/>
            <w:rtl/>
          </w:rPr>
          <w:fldChar w:fldCharType="end"/>
        </w:r>
      </w:hyperlink>
    </w:p>
    <w:p w14:paraId="6FA842D3" w14:textId="340B0688"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48" w:history="1">
        <w:r w:rsidR="00CA1F22" w:rsidRPr="00785850">
          <w:rPr>
            <w:rStyle w:val="Hyperlink"/>
            <w:rFonts w:ascii="Times New Roman Bold" w:hAnsi="Times New Roman Bold" w:cs="Times New Roman Bold"/>
            <w:rtl/>
            <w:lang w:bidi="fa-IR"/>
          </w:rPr>
          <w:t>2‏-‏1‏.</w:t>
        </w:r>
        <w:r w:rsidR="00CA1F22" w:rsidRPr="00785850">
          <w:rPr>
            <w:rStyle w:val="Hyperlink"/>
            <w:rtl/>
            <w:lang w:bidi="ar-DZ"/>
          </w:rPr>
          <w:t xml:space="preserve"> مد</w:t>
        </w:r>
        <w:r w:rsidR="00CA1F22" w:rsidRPr="00785850">
          <w:rPr>
            <w:rStyle w:val="Hyperlink"/>
            <w:rFonts w:hint="cs"/>
            <w:rtl/>
            <w:lang w:bidi="ar-DZ"/>
          </w:rPr>
          <w:t>ی</w:t>
        </w:r>
        <w:r w:rsidR="00CA1F22" w:rsidRPr="00785850">
          <w:rPr>
            <w:rStyle w:val="Hyperlink"/>
            <w:rFonts w:hint="eastAsia"/>
            <w:rtl/>
            <w:lang w:bidi="ar-DZ"/>
          </w:rPr>
          <w:t>ر</w:t>
        </w:r>
        <w:r w:rsidR="00CA1F22" w:rsidRPr="00785850">
          <w:rPr>
            <w:rStyle w:val="Hyperlink"/>
            <w:rFonts w:hint="cs"/>
            <w:rtl/>
            <w:lang w:bidi="ar-DZ"/>
          </w:rPr>
          <w:t>ی</w:t>
        </w:r>
        <w:r w:rsidR="00CA1F22" w:rsidRPr="00785850">
          <w:rPr>
            <w:rStyle w:val="Hyperlink"/>
            <w:rFonts w:hint="eastAsia"/>
            <w:rtl/>
            <w:lang w:bidi="ar-DZ"/>
          </w:rPr>
          <w:t>ت</w:t>
        </w:r>
        <w:r w:rsidR="00CA1F22" w:rsidRPr="00785850">
          <w:rPr>
            <w:rStyle w:val="Hyperlink"/>
            <w:rtl/>
            <w:lang w:bidi="ar-DZ"/>
          </w:rPr>
          <w:t xml:space="preserve"> آموزش</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144767748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35</w:t>
        </w:r>
        <w:r w:rsidR="00CA1F22">
          <w:rPr>
            <w:webHidden/>
            <w:rtl/>
          </w:rPr>
          <w:fldChar w:fldCharType="end"/>
        </w:r>
      </w:hyperlink>
    </w:p>
    <w:p w14:paraId="25189556" w14:textId="33465E88"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49" w:history="1">
        <w:r w:rsidR="00CA1F22" w:rsidRPr="00785850">
          <w:rPr>
            <w:rStyle w:val="Hyperlink"/>
            <w:rFonts w:ascii="Times New Roman Bold" w:hAnsi="Times New Roman Bold" w:cs="Times New Roman Bold"/>
            <w:rtl/>
            <w:lang w:bidi="fa-IR"/>
          </w:rPr>
          <w:t>2‏-‏2‏.</w:t>
        </w:r>
        <w:r w:rsidR="00CA1F22" w:rsidRPr="00785850">
          <w:rPr>
            <w:rStyle w:val="Hyperlink"/>
            <w:rtl/>
            <w:lang w:bidi="ar-DZ"/>
          </w:rPr>
          <w:t xml:space="preserve"> مح</w:t>
        </w:r>
        <w:r w:rsidR="00CA1F22" w:rsidRPr="00785850">
          <w:rPr>
            <w:rStyle w:val="Hyperlink"/>
            <w:rFonts w:hint="cs"/>
            <w:rtl/>
            <w:lang w:bidi="ar-DZ"/>
          </w:rPr>
          <w:t>ی</w:t>
        </w:r>
        <w:r w:rsidR="00CA1F22" w:rsidRPr="00785850">
          <w:rPr>
            <w:rStyle w:val="Hyperlink"/>
            <w:rFonts w:hint="eastAsia"/>
            <w:rtl/>
            <w:lang w:bidi="ar-DZ"/>
          </w:rPr>
          <w:t>ط</w:t>
        </w:r>
        <w:r w:rsidR="00CA1F22" w:rsidRPr="00785850">
          <w:rPr>
            <w:rStyle w:val="Hyperlink"/>
            <w:rtl/>
            <w:lang w:bidi="ar-DZ"/>
          </w:rPr>
          <w:t xml:space="preserve"> </w:t>
        </w:r>
        <w:r w:rsidR="00CA1F22" w:rsidRPr="00785850">
          <w:rPr>
            <w:rStyle w:val="Hyperlink"/>
            <w:rFonts w:hint="cs"/>
            <w:rtl/>
            <w:lang w:bidi="ar-DZ"/>
          </w:rPr>
          <w:t>ی</w:t>
        </w:r>
        <w:r w:rsidR="00CA1F22" w:rsidRPr="00785850">
          <w:rPr>
            <w:rStyle w:val="Hyperlink"/>
            <w:rFonts w:hint="eastAsia"/>
            <w:rtl/>
            <w:lang w:bidi="ar-DZ"/>
          </w:rPr>
          <w:t>ادگ</w:t>
        </w:r>
        <w:r w:rsidR="00CA1F22" w:rsidRPr="00785850">
          <w:rPr>
            <w:rStyle w:val="Hyperlink"/>
            <w:rFonts w:hint="cs"/>
            <w:rtl/>
            <w:lang w:bidi="ar-DZ"/>
          </w:rPr>
          <w:t>ی</w:t>
        </w:r>
        <w:r w:rsidR="00CA1F22" w:rsidRPr="00785850">
          <w:rPr>
            <w:rStyle w:val="Hyperlink"/>
            <w:rFonts w:hint="eastAsia"/>
            <w:rtl/>
            <w:lang w:bidi="ar-DZ"/>
          </w:rPr>
          <w:t>ر</w:t>
        </w:r>
        <w:r w:rsidR="00CA1F22" w:rsidRPr="00785850">
          <w:rPr>
            <w:rStyle w:val="Hyperlink"/>
            <w:rFonts w:hint="cs"/>
            <w:rtl/>
            <w:lang w:bidi="ar-DZ"/>
          </w:rPr>
          <w:t>ی</w:t>
        </w:r>
        <w:r w:rsidR="00CA1F22" w:rsidRPr="00785850">
          <w:rPr>
            <w:rStyle w:val="Hyperlink"/>
            <w:rtl/>
            <w:lang w:bidi="ar-DZ"/>
          </w:rPr>
          <w:t xml:space="preserve"> (مح</w:t>
        </w:r>
        <w:r w:rsidR="00CA1F22" w:rsidRPr="00785850">
          <w:rPr>
            <w:rStyle w:val="Hyperlink"/>
            <w:rFonts w:hint="cs"/>
            <w:rtl/>
            <w:lang w:bidi="ar-DZ"/>
          </w:rPr>
          <w:t>ی</w:t>
        </w:r>
        <w:r w:rsidR="00CA1F22" w:rsidRPr="00785850">
          <w:rPr>
            <w:rStyle w:val="Hyperlink"/>
            <w:rFonts w:hint="eastAsia"/>
            <w:rtl/>
            <w:lang w:bidi="ar-DZ"/>
          </w:rPr>
          <w:t>ط</w:t>
        </w:r>
        <w:r w:rsidR="00CA1F22" w:rsidRPr="00785850">
          <w:rPr>
            <w:rStyle w:val="Hyperlink"/>
            <w:rtl/>
            <w:lang w:bidi="ar-DZ"/>
          </w:rPr>
          <w:t xml:space="preserve"> کالبد</w:t>
        </w:r>
        <w:r w:rsidR="00CA1F22" w:rsidRPr="00785850">
          <w:rPr>
            <w:rStyle w:val="Hyperlink"/>
            <w:rFonts w:hint="cs"/>
            <w:rtl/>
            <w:lang w:bidi="ar-DZ"/>
          </w:rPr>
          <w:t>ی</w:t>
        </w:r>
        <w:r w:rsidR="00CA1F22" w:rsidRPr="00785850">
          <w:rPr>
            <w:rStyle w:val="Hyperlink"/>
            <w:rtl/>
            <w:lang w:bidi="ar-DZ"/>
          </w:rPr>
          <w:t xml:space="preserve"> </w:t>
        </w:r>
        <w:r w:rsidR="00CA1F22" w:rsidRPr="00785850">
          <w:rPr>
            <w:rStyle w:val="Hyperlink"/>
            <w:rFonts w:hint="cs"/>
            <w:rtl/>
            <w:lang w:bidi="ar-DZ"/>
          </w:rPr>
          <w:t>ی</w:t>
        </w:r>
        <w:r w:rsidR="00CA1F22" w:rsidRPr="00785850">
          <w:rPr>
            <w:rStyle w:val="Hyperlink"/>
            <w:rFonts w:hint="eastAsia"/>
            <w:rtl/>
            <w:lang w:bidi="ar-DZ"/>
          </w:rPr>
          <w:t>ادگ</w:t>
        </w:r>
        <w:r w:rsidR="00CA1F22" w:rsidRPr="00785850">
          <w:rPr>
            <w:rStyle w:val="Hyperlink"/>
            <w:rFonts w:hint="cs"/>
            <w:rtl/>
            <w:lang w:bidi="ar-DZ"/>
          </w:rPr>
          <w:t>ی</w:t>
        </w:r>
        <w:r w:rsidR="00CA1F22" w:rsidRPr="00785850">
          <w:rPr>
            <w:rStyle w:val="Hyperlink"/>
            <w:rFonts w:hint="eastAsia"/>
            <w:rtl/>
            <w:lang w:bidi="ar-DZ"/>
          </w:rPr>
          <w:t>ر</w:t>
        </w:r>
        <w:r w:rsidR="00CA1F22" w:rsidRPr="00785850">
          <w:rPr>
            <w:rStyle w:val="Hyperlink"/>
            <w:rFonts w:hint="cs"/>
            <w:rtl/>
            <w:lang w:bidi="ar-DZ"/>
          </w:rPr>
          <w:t>ی</w:t>
        </w:r>
        <w:r w:rsidR="00CA1F22" w:rsidRPr="00785850">
          <w:rPr>
            <w:rStyle w:val="Hyperlink"/>
            <w:rtl/>
            <w:lang w:bidi="ar-DZ"/>
          </w:rPr>
          <w:t>)</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144767749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37</w:t>
        </w:r>
        <w:r w:rsidR="00CA1F22">
          <w:rPr>
            <w:webHidden/>
            <w:rtl/>
          </w:rPr>
          <w:fldChar w:fldCharType="end"/>
        </w:r>
      </w:hyperlink>
    </w:p>
    <w:p w14:paraId="3B25C14F" w14:textId="598BE239"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50" w:history="1">
        <w:r w:rsidR="00CA1F22" w:rsidRPr="00785850">
          <w:rPr>
            <w:rStyle w:val="Hyperlink"/>
            <w:rFonts w:ascii="Times New Roman Bold" w:hAnsi="Times New Roman Bold" w:cs="Times New Roman Bold"/>
            <w:rtl/>
            <w:lang w:bidi="fa-IR"/>
          </w:rPr>
          <w:t>2‏-‏3‏.</w:t>
        </w:r>
        <w:r w:rsidR="00CA1F22" w:rsidRPr="00785850">
          <w:rPr>
            <w:rStyle w:val="Hyperlink"/>
            <w:rtl/>
            <w:lang w:bidi="ar-DZ"/>
          </w:rPr>
          <w:t xml:space="preserve"> مدرسه به عنوان مح</w:t>
        </w:r>
        <w:r w:rsidR="00CA1F22" w:rsidRPr="00785850">
          <w:rPr>
            <w:rStyle w:val="Hyperlink"/>
            <w:rFonts w:hint="cs"/>
            <w:rtl/>
            <w:lang w:bidi="ar-DZ"/>
          </w:rPr>
          <w:t>ی</w:t>
        </w:r>
        <w:r w:rsidR="00CA1F22" w:rsidRPr="00785850">
          <w:rPr>
            <w:rStyle w:val="Hyperlink"/>
            <w:rFonts w:hint="eastAsia"/>
            <w:rtl/>
            <w:lang w:bidi="ar-DZ"/>
          </w:rPr>
          <w:t>ط</w:t>
        </w:r>
        <w:r w:rsidR="00CA1F22" w:rsidRPr="00785850">
          <w:rPr>
            <w:rStyle w:val="Hyperlink"/>
            <w:rtl/>
            <w:lang w:bidi="ar-DZ"/>
          </w:rPr>
          <w:t xml:space="preserve"> </w:t>
        </w:r>
        <w:r w:rsidR="00CA1F22" w:rsidRPr="00785850">
          <w:rPr>
            <w:rStyle w:val="Hyperlink"/>
            <w:rFonts w:hint="cs"/>
            <w:rtl/>
            <w:lang w:bidi="ar-DZ"/>
          </w:rPr>
          <w:t>ی</w:t>
        </w:r>
        <w:r w:rsidR="00CA1F22" w:rsidRPr="00785850">
          <w:rPr>
            <w:rStyle w:val="Hyperlink"/>
            <w:rFonts w:hint="eastAsia"/>
            <w:rtl/>
            <w:lang w:bidi="ar-DZ"/>
          </w:rPr>
          <w:t>ادگ</w:t>
        </w:r>
        <w:r w:rsidR="00CA1F22" w:rsidRPr="00785850">
          <w:rPr>
            <w:rStyle w:val="Hyperlink"/>
            <w:rFonts w:hint="cs"/>
            <w:rtl/>
            <w:lang w:bidi="ar-DZ"/>
          </w:rPr>
          <w:t>ی</w:t>
        </w:r>
        <w:r w:rsidR="00CA1F22" w:rsidRPr="00785850">
          <w:rPr>
            <w:rStyle w:val="Hyperlink"/>
            <w:rFonts w:hint="eastAsia"/>
            <w:rtl/>
            <w:lang w:bidi="ar-DZ"/>
          </w:rPr>
          <w:t>ر</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144767750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38</w:t>
        </w:r>
        <w:r w:rsidR="00CA1F22">
          <w:rPr>
            <w:webHidden/>
            <w:rtl/>
          </w:rPr>
          <w:fldChar w:fldCharType="end"/>
        </w:r>
      </w:hyperlink>
    </w:p>
    <w:p w14:paraId="3275CEF7" w14:textId="3FF80F36"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51" w:history="1">
        <w:r w:rsidR="00CA1F22" w:rsidRPr="00785850">
          <w:rPr>
            <w:rStyle w:val="Hyperlink"/>
            <w:rFonts w:ascii="Times New Roman Bold" w:hAnsi="Times New Roman Bold" w:cs="Times New Roman Bold"/>
            <w:rtl/>
            <w:lang w:bidi="fa-IR"/>
          </w:rPr>
          <w:t>2‏-‏4‏.</w:t>
        </w:r>
        <w:r w:rsidR="00CA1F22" w:rsidRPr="00785850">
          <w:rPr>
            <w:rStyle w:val="Hyperlink"/>
            <w:rtl/>
            <w:lang w:bidi="ar-DZ"/>
          </w:rPr>
          <w:t xml:space="preserve"> طراح</w:t>
        </w:r>
        <w:r w:rsidR="00CA1F22" w:rsidRPr="00785850">
          <w:rPr>
            <w:rStyle w:val="Hyperlink"/>
            <w:rFonts w:hint="cs"/>
            <w:rtl/>
            <w:lang w:bidi="ar-DZ"/>
          </w:rPr>
          <w:t>ی</w:t>
        </w:r>
        <w:r w:rsidR="00CA1F22" w:rsidRPr="00785850">
          <w:rPr>
            <w:rStyle w:val="Hyperlink"/>
            <w:rtl/>
            <w:lang w:bidi="ar-DZ"/>
          </w:rPr>
          <w:t xml:space="preserve"> مح</w:t>
        </w:r>
        <w:r w:rsidR="00CA1F22" w:rsidRPr="00785850">
          <w:rPr>
            <w:rStyle w:val="Hyperlink"/>
            <w:rFonts w:hint="cs"/>
            <w:rtl/>
            <w:lang w:bidi="ar-DZ"/>
          </w:rPr>
          <w:t>ی</w:t>
        </w:r>
        <w:r w:rsidR="00CA1F22" w:rsidRPr="00785850">
          <w:rPr>
            <w:rStyle w:val="Hyperlink"/>
            <w:rFonts w:hint="eastAsia"/>
            <w:rtl/>
            <w:lang w:bidi="ar-DZ"/>
          </w:rPr>
          <w:t>ط</w:t>
        </w:r>
        <w:r w:rsidR="00CA1F22" w:rsidRPr="00785850">
          <w:rPr>
            <w:rStyle w:val="Hyperlink"/>
            <w:rtl/>
            <w:lang w:bidi="ar-DZ"/>
          </w:rPr>
          <w:t xml:space="preserve"> کالبد</w:t>
        </w:r>
        <w:r w:rsidR="00CA1F22" w:rsidRPr="00785850">
          <w:rPr>
            <w:rStyle w:val="Hyperlink"/>
            <w:rFonts w:hint="cs"/>
            <w:rtl/>
            <w:lang w:bidi="ar-DZ"/>
          </w:rPr>
          <w:t>ی</w:t>
        </w:r>
        <w:r w:rsidR="00CA1F22" w:rsidRPr="00785850">
          <w:rPr>
            <w:rStyle w:val="Hyperlink"/>
            <w:rtl/>
            <w:lang w:bidi="ar-DZ"/>
          </w:rPr>
          <w:t xml:space="preserve"> </w:t>
        </w:r>
        <w:r w:rsidR="00CA1F22" w:rsidRPr="00785850">
          <w:rPr>
            <w:rStyle w:val="Hyperlink"/>
            <w:rFonts w:hint="cs"/>
            <w:rtl/>
            <w:lang w:bidi="ar-DZ"/>
          </w:rPr>
          <w:t>ی</w:t>
        </w:r>
        <w:r w:rsidR="00CA1F22" w:rsidRPr="00785850">
          <w:rPr>
            <w:rStyle w:val="Hyperlink"/>
            <w:rFonts w:hint="eastAsia"/>
            <w:rtl/>
            <w:lang w:bidi="ar-DZ"/>
          </w:rPr>
          <w:t>ادگ</w:t>
        </w:r>
        <w:r w:rsidR="00CA1F22" w:rsidRPr="00785850">
          <w:rPr>
            <w:rStyle w:val="Hyperlink"/>
            <w:rFonts w:hint="cs"/>
            <w:rtl/>
            <w:lang w:bidi="ar-DZ"/>
          </w:rPr>
          <w:t>ی</w:t>
        </w:r>
        <w:r w:rsidR="00CA1F22" w:rsidRPr="00785850">
          <w:rPr>
            <w:rStyle w:val="Hyperlink"/>
            <w:rFonts w:hint="eastAsia"/>
            <w:rtl/>
            <w:lang w:bidi="ar-DZ"/>
          </w:rPr>
          <w:t>ر</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144767751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38</w:t>
        </w:r>
        <w:r w:rsidR="00CA1F22">
          <w:rPr>
            <w:webHidden/>
            <w:rtl/>
          </w:rPr>
          <w:fldChar w:fldCharType="end"/>
        </w:r>
      </w:hyperlink>
    </w:p>
    <w:p w14:paraId="6C919658" w14:textId="06EB14BA"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52" w:history="1">
        <w:r w:rsidR="00CA1F22" w:rsidRPr="00785850">
          <w:rPr>
            <w:rStyle w:val="Hyperlink"/>
            <w:rFonts w:ascii="Times New Roman Bold" w:hAnsi="Times New Roman Bold" w:cs="Times New Roman Bold"/>
            <w:lang w:bidi="fa-IR"/>
          </w:rPr>
          <w:t>2‏-‏5‏.</w:t>
        </w:r>
        <w:r w:rsidR="00CA1F22" w:rsidRPr="00785850">
          <w:rPr>
            <w:rStyle w:val="Hyperlink"/>
            <w:rtl/>
            <w:lang w:bidi="ar-DZ"/>
          </w:rPr>
          <w:t xml:space="preserve"> شا</w:t>
        </w:r>
        <w:r w:rsidR="00CA1F22" w:rsidRPr="00785850">
          <w:rPr>
            <w:rStyle w:val="Hyperlink"/>
            <w:rFonts w:hint="cs"/>
            <w:rtl/>
            <w:lang w:bidi="ar-DZ"/>
          </w:rPr>
          <w:t>ی</w:t>
        </w:r>
        <w:r w:rsidR="00CA1F22" w:rsidRPr="00785850">
          <w:rPr>
            <w:rStyle w:val="Hyperlink"/>
            <w:rFonts w:hint="eastAsia"/>
            <w:rtl/>
            <w:lang w:bidi="ar-DZ"/>
          </w:rPr>
          <w:t>ستگ</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144767752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39</w:t>
        </w:r>
        <w:r w:rsidR="00CA1F22">
          <w:rPr>
            <w:webHidden/>
            <w:rtl/>
          </w:rPr>
          <w:fldChar w:fldCharType="end"/>
        </w:r>
      </w:hyperlink>
    </w:p>
    <w:p w14:paraId="2841AC26" w14:textId="2E68872A"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53" w:history="1">
        <w:r w:rsidR="00CA1F22" w:rsidRPr="00785850">
          <w:rPr>
            <w:rStyle w:val="Hyperlink"/>
            <w:rtl/>
            <w:lang w:bidi="ar-DZ"/>
          </w:rPr>
          <w:t>2-5-1. تعر</w:t>
        </w:r>
        <w:r w:rsidR="00CA1F22" w:rsidRPr="00785850">
          <w:rPr>
            <w:rStyle w:val="Hyperlink"/>
            <w:rFonts w:hint="cs"/>
            <w:rtl/>
            <w:lang w:bidi="ar-DZ"/>
          </w:rPr>
          <w:t>ی</w:t>
        </w:r>
        <w:r w:rsidR="00CA1F22" w:rsidRPr="00785850">
          <w:rPr>
            <w:rStyle w:val="Hyperlink"/>
            <w:rFonts w:hint="eastAsia"/>
            <w:rtl/>
            <w:lang w:bidi="ar-DZ"/>
          </w:rPr>
          <w:t>ف</w:t>
        </w:r>
        <w:r w:rsidR="00CA1F22" w:rsidRPr="00785850">
          <w:rPr>
            <w:rStyle w:val="Hyperlink"/>
            <w:rtl/>
            <w:lang w:bidi="ar-DZ"/>
          </w:rPr>
          <w:t xml:space="preserve"> شا</w:t>
        </w:r>
        <w:r w:rsidR="00CA1F22" w:rsidRPr="00785850">
          <w:rPr>
            <w:rStyle w:val="Hyperlink"/>
            <w:rFonts w:hint="cs"/>
            <w:rtl/>
            <w:lang w:bidi="ar-DZ"/>
          </w:rPr>
          <w:t>ی</w:t>
        </w:r>
        <w:r w:rsidR="00CA1F22" w:rsidRPr="00785850">
          <w:rPr>
            <w:rStyle w:val="Hyperlink"/>
            <w:rFonts w:hint="eastAsia"/>
            <w:rtl/>
            <w:lang w:bidi="ar-DZ"/>
          </w:rPr>
          <w:t>ستگ</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144767753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39</w:t>
        </w:r>
        <w:r w:rsidR="00CA1F22">
          <w:rPr>
            <w:webHidden/>
            <w:rtl/>
          </w:rPr>
          <w:fldChar w:fldCharType="end"/>
        </w:r>
      </w:hyperlink>
    </w:p>
    <w:p w14:paraId="7A760325" w14:textId="4D6195E6"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54" w:history="1">
        <w:r w:rsidR="00CA1F22" w:rsidRPr="00785850">
          <w:rPr>
            <w:rStyle w:val="Hyperlink"/>
            <w:rtl/>
            <w:lang w:bidi="ar-DZ"/>
          </w:rPr>
          <w:t>2-5-2. شا</w:t>
        </w:r>
        <w:r w:rsidR="00CA1F22" w:rsidRPr="00785850">
          <w:rPr>
            <w:rStyle w:val="Hyperlink"/>
            <w:rFonts w:hint="cs"/>
            <w:rtl/>
            <w:lang w:bidi="ar-DZ"/>
          </w:rPr>
          <w:t>ی</w:t>
        </w:r>
        <w:r w:rsidR="00CA1F22" w:rsidRPr="00785850">
          <w:rPr>
            <w:rStyle w:val="Hyperlink"/>
            <w:rFonts w:hint="eastAsia"/>
            <w:rtl/>
            <w:lang w:bidi="ar-DZ"/>
          </w:rPr>
          <w:t>ستگ</w:t>
        </w:r>
        <w:r w:rsidR="00CA1F22" w:rsidRPr="00785850">
          <w:rPr>
            <w:rStyle w:val="Hyperlink"/>
            <w:rFonts w:hint="cs"/>
            <w:rtl/>
            <w:lang w:bidi="ar-DZ"/>
          </w:rPr>
          <w:t>ی‌</w:t>
        </w:r>
        <w:r w:rsidR="00CA1F22" w:rsidRPr="00785850">
          <w:rPr>
            <w:rStyle w:val="Hyperlink"/>
            <w:rFonts w:hint="eastAsia"/>
            <w:rtl/>
            <w:lang w:bidi="ar-DZ"/>
          </w:rPr>
          <w:t>ها</w:t>
        </w:r>
        <w:r w:rsidR="00CA1F22" w:rsidRPr="00785850">
          <w:rPr>
            <w:rStyle w:val="Hyperlink"/>
            <w:rFonts w:hint="cs"/>
            <w:rtl/>
            <w:lang w:bidi="ar-DZ"/>
          </w:rPr>
          <w:t>ی</w:t>
        </w:r>
        <w:r w:rsidR="00CA1F22" w:rsidRPr="00785850">
          <w:rPr>
            <w:rStyle w:val="Hyperlink"/>
            <w:rtl/>
            <w:lang w:bidi="ar-DZ"/>
          </w:rPr>
          <w:t xml:space="preserve"> مد</w:t>
        </w:r>
        <w:r w:rsidR="00CA1F22" w:rsidRPr="00785850">
          <w:rPr>
            <w:rStyle w:val="Hyperlink"/>
            <w:rFonts w:hint="cs"/>
            <w:rtl/>
            <w:lang w:bidi="ar-DZ"/>
          </w:rPr>
          <w:t>ی</w:t>
        </w:r>
        <w:r w:rsidR="00CA1F22" w:rsidRPr="00785850">
          <w:rPr>
            <w:rStyle w:val="Hyperlink"/>
            <w:rFonts w:hint="eastAsia"/>
            <w:rtl/>
            <w:lang w:bidi="ar-DZ"/>
          </w:rPr>
          <w:t>رآموزش</w:t>
        </w:r>
        <w:r w:rsidR="00CA1F22" w:rsidRPr="00785850">
          <w:rPr>
            <w:rStyle w:val="Hyperlink"/>
            <w:rFonts w:hint="cs"/>
            <w:rtl/>
            <w:lang w:bidi="ar-DZ"/>
          </w:rPr>
          <w:t>ی</w:t>
        </w:r>
        <w:r w:rsidR="00CA1F22" w:rsidRPr="00785850">
          <w:rPr>
            <w:rStyle w:val="Hyperlink"/>
            <w:rtl/>
            <w:lang w:bidi="ar-DZ"/>
          </w:rPr>
          <w:t xml:space="preserve"> به مثابه طراح مح</w:t>
        </w:r>
        <w:r w:rsidR="00CA1F22" w:rsidRPr="00785850">
          <w:rPr>
            <w:rStyle w:val="Hyperlink"/>
            <w:rFonts w:hint="cs"/>
            <w:rtl/>
            <w:lang w:bidi="ar-DZ"/>
          </w:rPr>
          <w:t>ی</w:t>
        </w:r>
        <w:r w:rsidR="00CA1F22" w:rsidRPr="00785850">
          <w:rPr>
            <w:rStyle w:val="Hyperlink"/>
            <w:rFonts w:hint="eastAsia"/>
            <w:rtl/>
            <w:lang w:bidi="ar-DZ"/>
          </w:rPr>
          <w:t>ط</w:t>
        </w:r>
        <w:r w:rsidR="00CA1F22" w:rsidRPr="00785850">
          <w:rPr>
            <w:rStyle w:val="Hyperlink"/>
            <w:rtl/>
            <w:lang w:bidi="ar-DZ"/>
          </w:rPr>
          <w:t xml:space="preserve"> </w:t>
        </w:r>
        <w:r w:rsidR="00CA1F22" w:rsidRPr="00785850">
          <w:rPr>
            <w:rStyle w:val="Hyperlink"/>
            <w:rFonts w:hint="cs"/>
            <w:rtl/>
            <w:lang w:bidi="ar-DZ"/>
          </w:rPr>
          <w:t>ی</w:t>
        </w:r>
        <w:r w:rsidR="00CA1F22" w:rsidRPr="00785850">
          <w:rPr>
            <w:rStyle w:val="Hyperlink"/>
            <w:rFonts w:hint="eastAsia"/>
            <w:rtl/>
            <w:lang w:bidi="ar-DZ"/>
          </w:rPr>
          <w:t>ادگ</w:t>
        </w:r>
        <w:r w:rsidR="00CA1F22" w:rsidRPr="00785850">
          <w:rPr>
            <w:rStyle w:val="Hyperlink"/>
            <w:rFonts w:hint="cs"/>
            <w:rtl/>
            <w:lang w:bidi="ar-DZ"/>
          </w:rPr>
          <w:t>ی</w:t>
        </w:r>
        <w:r w:rsidR="00CA1F22" w:rsidRPr="00785850">
          <w:rPr>
            <w:rStyle w:val="Hyperlink"/>
            <w:rFonts w:hint="eastAsia"/>
            <w:rtl/>
            <w:lang w:bidi="ar-DZ"/>
          </w:rPr>
          <w:t>ر</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144767754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41</w:t>
        </w:r>
        <w:r w:rsidR="00CA1F22">
          <w:rPr>
            <w:webHidden/>
            <w:rtl/>
          </w:rPr>
          <w:fldChar w:fldCharType="end"/>
        </w:r>
      </w:hyperlink>
    </w:p>
    <w:p w14:paraId="1C639E60" w14:textId="1D2EEB9C"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55" w:history="1">
        <w:r w:rsidR="00CA1F22" w:rsidRPr="00785850">
          <w:rPr>
            <w:rStyle w:val="Hyperlink"/>
            <w:rtl/>
            <w:lang w:bidi="ar-DZ"/>
          </w:rPr>
          <w:t>2-5-3. پ</w:t>
        </w:r>
        <w:r w:rsidR="00CA1F22" w:rsidRPr="00785850">
          <w:rPr>
            <w:rStyle w:val="Hyperlink"/>
            <w:rFonts w:hint="cs"/>
            <w:rtl/>
            <w:lang w:bidi="ar-DZ"/>
          </w:rPr>
          <w:t>ی</w:t>
        </w:r>
        <w:r w:rsidR="00CA1F22" w:rsidRPr="00785850">
          <w:rPr>
            <w:rStyle w:val="Hyperlink"/>
            <w:rFonts w:hint="eastAsia"/>
            <w:rtl/>
            <w:lang w:bidi="ar-DZ"/>
          </w:rPr>
          <w:t>ش</w:t>
        </w:r>
        <w:r w:rsidR="00CA1F22" w:rsidRPr="00785850">
          <w:rPr>
            <w:rStyle w:val="Hyperlink"/>
            <w:rFonts w:hint="cs"/>
            <w:rtl/>
            <w:lang w:bidi="ar-DZ"/>
          </w:rPr>
          <w:t>ی</w:t>
        </w:r>
        <w:r w:rsidR="00CA1F22" w:rsidRPr="00785850">
          <w:rPr>
            <w:rStyle w:val="Hyperlink"/>
            <w:rFonts w:hint="eastAsia"/>
            <w:rtl/>
            <w:lang w:bidi="ar-DZ"/>
          </w:rPr>
          <w:t>نه</w:t>
        </w:r>
        <w:r w:rsidR="00CA1F22" w:rsidRPr="00785850">
          <w:rPr>
            <w:rStyle w:val="Hyperlink"/>
            <w:rtl/>
            <w:lang w:bidi="ar-DZ"/>
          </w:rPr>
          <w:t xml:space="preserve"> پژوهش</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144767755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62</w:t>
        </w:r>
        <w:r w:rsidR="00CA1F22">
          <w:rPr>
            <w:webHidden/>
            <w:rtl/>
          </w:rPr>
          <w:fldChar w:fldCharType="end"/>
        </w:r>
      </w:hyperlink>
    </w:p>
    <w:p w14:paraId="34BF8D23" w14:textId="52D044C9"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56" w:history="1">
        <w:r w:rsidR="00CA1F22" w:rsidRPr="00785850">
          <w:rPr>
            <w:rStyle w:val="Hyperlink"/>
            <w:rtl/>
            <w:lang w:bidi="ar-DZ"/>
          </w:rPr>
          <w:t>2-5-4. نت</w:t>
        </w:r>
        <w:r w:rsidR="00CA1F22" w:rsidRPr="00785850">
          <w:rPr>
            <w:rStyle w:val="Hyperlink"/>
            <w:rFonts w:hint="cs"/>
            <w:rtl/>
            <w:lang w:bidi="ar-DZ"/>
          </w:rPr>
          <w:t>ی</w:t>
        </w:r>
        <w:r w:rsidR="00CA1F22" w:rsidRPr="00785850">
          <w:rPr>
            <w:rStyle w:val="Hyperlink"/>
            <w:rFonts w:hint="eastAsia"/>
            <w:rtl/>
            <w:lang w:bidi="ar-DZ"/>
          </w:rPr>
          <w:t>جه‌گ</w:t>
        </w:r>
        <w:r w:rsidR="00CA1F22" w:rsidRPr="00785850">
          <w:rPr>
            <w:rStyle w:val="Hyperlink"/>
            <w:rFonts w:hint="cs"/>
            <w:rtl/>
            <w:lang w:bidi="ar-DZ"/>
          </w:rPr>
          <w:t>ی</w:t>
        </w:r>
        <w:r w:rsidR="00CA1F22" w:rsidRPr="00785850">
          <w:rPr>
            <w:rStyle w:val="Hyperlink"/>
            <w:rFonts w:hint="eastAsia"/>
            <w:rtl/>
            <w:lang w:bidi="ar-DZ"/>
          </w:rPr>
          <w:t>ر</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144767756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69</w:t>
        </w:r>
        <w:r w:rsidR="00CA1F22">
          <w:rPr>
            <w:webHidden/>
            <w:rtl/>
          </w:rPr>
          <w:fldChar w:fldCharType="end"/>
        </w:r>
      </w:hyperlink>
    </w:p>
    <w:p w14:paraId="33963D66" w14:textId="121C81E1"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57" w:history="1">
        <w:r w:rsidR="00CA1F22" w:rsidRPr="00785850">
          <w:rPr>
            <w:rStyle w:val="Hyperlink"/>
            <w:rFonts w:ascii="IranNastaliq" w:hAnsi="IranNastaliq" w:cs="B Titr"/>
            <w:rtl/>
          </w:rPr>
          <w:t>فصل سوم</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144767757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71</w:t>
        </w:r>
        <w:r w:rsidR="00CA1F22">
          <w:rPr>
            <w:webHidden/>
            <w:rtl/>
          </w:rPr>
          <w:fldChar w:fldCharType="end"/>
        </w:r>
      </w:hyperlink>
    </w:p>
    <w:p w14:paraId="25BE490C" w14:textId="6191CF59"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58" w:history="1">
        <w:r w:rsidR="00CA1F22" w:rsidRPr="00785850">
          <w:rPr>
            <w:rStyle w:val="Hyperlink"/>
            <w:rtl/>
          </w:rPr>
          <w:t>3. روش پژوهش</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144767758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73</w:t>
        </w:r>
        <w:r w:rsidR="00CA1F22">
          <w:rPr>
            <w:webHidden/>
            <w:rtl/>
          </w:rPr>
          <w:fldChar w:fldCharType="end"/>
        </w:r>
      </w:hyperlink>
    </w:p>
    <w:p w14:paraId="100526C8" w14:textId="6AE3FECA"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59" w:history="1">
        <w:r w:rsidR="00CA1F22" w:rsidRPr="00785850">
          <w:rPr>
            <w:rStyle w:val="Hyperlink"/>
            <w:rFonts w:ascii="Times New Roman Bold" w:hAnsi="Times New Roman Bold" w:cs="Times New Roman Bold"/>
            <w:rtl/>
            <w:lang w:bidi="fa-IR"/>
          </w:rPr>
          <w:t>3‏-‏1‏.</w:t>
        </w:r>
        <w:r w:rsidR="00CA1F22" w:rsidRPr="00785850">
          <w:rPr>
            <w:rStyle w:val="Hyperlink"/>
            <w:rtl/>
            <w:lang w:bidi="ar-DZ"/>
          </w:rPr>
          <w:t xml:space="preserve"> روش پژوهش</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144767759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73</w:t>
        </w:r>
        <w:r w:rsidR="00CA1F22">
          <w:rPr>
            <w:webHidden/>
            <w:rtl/>
          </w:rPr>
          <w:fldChar w:fldCharType="end"/>
        </w:r>
      </w:hyperlink>
    </w:p>
    <w:p w14:paraId="30AD7CD5" w14:textId="4893C841"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60" w:history="1">
        <w:r w:rsidR="00CA1F22" w:rsidRPr="00785850">
          <w:rPr>
            <w:rStyle w:val="Hyperlink"/>
            <w:rFonts w:ascii="Times New Roman Bold" w:hAnsi="Times New Roman Bold" w:cs="Times New Roman Bold"/>
            <w:rtl/>
            <w:lang w:bidi="fa-IR"/>
          </w:rPr>
          <w:t>3‏-‏2‏.</w:t>
        </w:r>
        <w:r w:rsidR="00CA1F22" w:rsidRPr="00785850">
          <w:rPr>
            <w:rStyle w:val="Hyperlink"/>
            <w:rtl/>
            <w:lang w:bidi="ar-DZ"/>
          </w:rPr>
          <w:t xml:space="preserve"> شرکت کنندگان پژوهش</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144767760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73</w:t>
        </w:r>
        <w:r w:rsidR="00CA1F22">
          <w:rPr>
            <w:webHidden/>
            <w:rtl/>
          </w:rPr>
          <w:fldChar w:fldCharType="end"/>
        </w:r>
      </w:hyperlink>
    </w:p>
    <w:p w14:paraId="0A9AB75F" w14:textId="52865DAD"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61" w:history="1">
        <w:r w:rsidR="00CA1F22" w:rsidRPr="00785850">
          <w:rPr>
            <w:rStyle w:val="Hyperlink"/>
            <w:rFonts w:ascii="Times New Roman Bold" w:hAnsi="Times New Roman Bold" w:cs="Times New Roman Bold"/>
            <w:rtl/>
            <w:lang w:bidi="fa-IR"/>
          </w:rPr>
          <w:t>3‏-‏3‏.</w:t>
        </w:r>
        <w:r w:rsidR="00CA1F22" w:rsidRPr="00785850">
          <w:rPr>
            <w:rStyle w:val="Hyperlink"/>
            <w:rtl/>
            <w:lang w:bidi="ar-DZ"/>
          </w:rPr>
          <w:t xml:space="preserve"> روش گردآور</w:t>
        </w:r>
        <w:r w:rsidR="00CA1F22" w:rsidRPr="00785850">
          <w:rPr>
            <w:rStyle w:val="Hyperlink"/>
            <w:rFonts w:hint="cs"/>
            <w:rtl/>
            <w:lang w:bidi="ar-DZ"/>
          </w:rPr>
          <w:t>ی</w:t>
        </w:r>
        <w:r w:rsidR="00CA1F22" w:rsidRPr="00785850">
          <w:rPr>
            <w:rStyle w:val="Hyperlink"/>
            <w:rtl/>
            <w:lang w:bidi="ar-DZ"/>
          </w:rPr>
          <w:t xml:space="preserve"> داده‌ها</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144767761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79</w:t>
        </w:r>
        <w:r w:rsidR="00CA1F22">
          <w:rPr>
            <w:webHidden/>
            <w:rtl/>
          </w:rPr>
          <w:fldChar w:fldCharType="end"/>
        </w:r>
      </w:hyperlink>
    </w:p>
    <w:p w14:paraId="6C796FA1" w14:textId="2D632E9D"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62" w:history="1">
        <w:r w:rsidR="00CA1F22" w:rsidRPr="00785850">
          <w:rPr>
            <w:rStyle w:val="Hyperlink"/>
            <w:rFonts w:ascii="Times New Roman Bold" w:hAnsi="Times New Roman Bold" w:cs="Times New Roman Bold"/>
            <w:rtl/>
            <w:lang w:bidi="fa-IR"/>
          </w:rPr>
          <w:t>3‏-‏4‏.</w:t>
        </w:r>
        <w:r w:rsidR="00CA1F22" w:rsidRPr="00785850">
          <w:rPr>
            <w:rStyle w:val="Hyperlink"/>
            <w:rtl/>
            <w:lang w:bidi="ar-DZ"/>
          </w:rPr>
          <w:t xml:space="preserve"> روش تحل</w:t>
        </w:r>
        <w:r w:rsidR="00CA1F22" w:rsidRPr="00785850">
          <w:rPr>
            <w:rStyle w:val="Hyperlink"/>
            <w:rFonts w:hint="cs"/>
            <w:rtl/>
            <w:lang w:bidi="ar-DZ"/>
          </w:rPr>
          <w:t>ی</w:t>
        </w:r>
        <w:r w:rsidR="00CA1F22" w:rsidRPr="00785850">
          <w:rPr>
            <w:rStyle w:val="Hyperlink"/>
            <w:rFonts w:hint="eastAsia"/>
            <w:rtl/>
            <w:lang w:bidi="ar-DZ"/>
          </w:rPr>
          <w:t>ل</w:t>
        </w:r>
        <w:r w:rsidR="00CA1F22" w:rsidRPr="00785850">
          <w:rPr>
            <w:rStyle w:val="Hyperlink"/>
            <w:rtl/>
            <w:lang w:bidi="ar-DZ"/>
          </w:rPr>
          <w:t xml:space="preserve"> داده ها</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144767762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85</w:t>
        </w:r>
        <w:r w:rsidR="00CA1F22">
          <w:rPr>
            <w:webHidden/>
            <w:rtl/>
          </w:rPr>
          <w:fldChar w:fldCharType="end"/>
        </w:r>
      </w:hyperlink>
    </w:p>
    <w:p w14:paraId="09BC7591" w14:textId="0A9C6070"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63" w:history="1">
        <w:r w:rsidR="00CA1F22" w:rsidRPr="00785850">
          <w:rPr>
            <w:rStyle w:val="Hyperlink"/>
            <w:rFonts w:ascii="Times New Roman Bold" w:hAnsi="Times New Roman Bold" w:cs="Times New Roman Bold"/>
            <w:rtl/>
            <w:lang w:bidi="fa-IR"/>
          </w:rPr>
          <w:t>3‏-‏5‏.</w:t>
        </w:r>
        <w:r w:rsidR="00CA1F22" w:rsidRPr="00785850">
          <w:rPr>
            <w:rStyle w:val="Hyperlink"/>
            <w:rtl/>
            <w:lang w:bidi="ar-DZ"/>
          </w:rPr>
          <w:t xml:space="preserve"> اعتبار پژوهش</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144767763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85</w:t>
        </w:r>
        <w:r w:rsidR="00CA1F22">
          <w:rPr>
            <w:webHidden/>
            <w:rtl/>
          </w:rPr>
          <w:fldChar w:fldCharType="end"/>
        </w:r>
      </w:hyperlink>
    </w:p>
    <w:p w14:paraId="1DF6FBBE" w14:textId="22B80B3F"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64" w:history="1">
        <w:r w:rsidR="00CA1F22" w:rsidRPr="00785850">
          <w:rPr>
            <w:rStyle w:val="Hyperlink"/>
            <w:rFonts w:ascii="IranNastaliq" w:hAnsi="IranNastaliq" w:cs="B Titr"/>
            <w:rtl/>
          </w:rPr>
          <w:t>فصل چهارم</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144767764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87</w:t>
        </w:r>
        <w:r w:rsidR="00CA1F22">
          <w:rPr>
            <w:webHidden/>
            <w:rtl/>
          </w:rPr>
          <w:fldChar w:fldCharType="end"/>
        </w:r>
      </w:hyperlink>
    </w:p>
    <w:p w14:paraId="2724671D" w14:textId="136779D1"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65" w:history="1">
        <w:r w:rsidR="00CA1F22" w:rsidRPr="00785850">
          <w:rPr>
            <w:rStyle w:val="Hyperlink"/>
            <w:rtl/>
            <w:lang w:bidi="fa-IR"/>
          </w:rPr>
          <w:t xml:space="preserve">4. </w:t>
        </w:r>
        <w:r w:rsidR="00CA1F22" w:rsidRPr="00785850">
          <w:rPr>
            <w:rStyle w:val="Hyperlink"/>
            <w:rFonts w:hint="cs"/>
            <w:rtl/>
            <w:lang w:bidi="fa-IR"/>
          </w:rPr>
          <w:t>ی</w:t>
        </w:r>
        <w:r w:rsidR="00CA1F22" w:rsidRPr="00785850">
          <w:rPr>
            <w:rStyle w:val="Hyperlink"/>
            <w:rFonts w:hint="eastAsia"/>
            <w:rtl/>
            <w:lang w:bidi="fa-IR"/>
          </w:rPr>
          <w:t>افته‌ها</w:t>
        </w:r>
        <w:r w:rsidR="00CA1F22" w:rsidRPr="00785850">
          <w:rPr>
            <w:rStyle w:val="Hyperlink"/>
            <w:rFonts w:hint="cs"/>
            <w:rtl/>
            <w:lang w:bidi="fa-IR"/>
          </w:rPr>
          <w:t>ی</w:t>
        </w:r>
        <w:r w:rsidR="00CA1F22" w:rsidRPr="00785850">
          <w:rPr>
            <w:rStyle w:val="Hyperlink"/>
            <w:rtl/>
            <w:lang w:bidi="fa-IR"/>
          </w:rPr>
          <w:t xml:space="preserve"> پژوهش</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144767765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89</w:t>
        </w:r>
        <w:r w:rsidR="00CA1F22">
          <w:rPr>
            <w:webHidden/>
            <w:rtl/>
          </w:rPr>
          <w:fldChar w:fldCharType="end"/>
        </w:r>
      </w:hyperlink>
    </w:p>
    <w:p w14:paraId="3A949B21" w14:textId="7F813D39"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66" w:history="1">
        <w:r w:rsidR="00CA1F22" w:rsidRPr="00785850">
          <w:rPr>
            <w:rStyle w:val="Hyperlink"/>
            <w:rFonts w:ascii="Times New Roman Bold" w:hAnsi="Times New Roman Bold" w:cs="Times New Roman Bold"/>
            <w:lang w:bidi="fa-IR"/>
          </w:rPr>
          <w:t>4‏-‏1‏.</w:t>
        </w:r>
        <w:r w:rsidR="00CA1F22" w:rsidRPr="00785850">
          <w:rPr>
            <w:rStyle w:val="Hyperlink"/>
            <w:rtl/>
            <w:lang w:bidi="ar-DZ"/>
          </w:rPr>
          <w:t xml:space="preserve"> </w:t>
        </w:r>
        <w:r w:rsidR="00CA1F22" w:rsidRPr="00785850">
          <w:rPr>
            <w:rStyle w:val="Hyperlink"/>
            <w:rFonts w:hint="cs"/>
            <w:rtl/>
            <w:lang w:bidi="ar-DZ"/>
          </w:rPr>
          <w:t>ی</w:t>
        </w:r>
        <w:r w:rsidR="00CA1F22" w:rsidRPr="00785850">
          <w:rPr>
            <w:rStyle w:val="Hyperlink"/>
            <w:rtl/>
            <w:lang w:bidi="ar-DZ"/>
          </w:rPr>
          <w:t>افته‌ها</w:t>
        </w:r>
        <w:r w:rsidR="00CA1F22" w:rsidRPr="00785850">
          <w:rPr>
            <w:rStyle w:val="Hyperlink"/>
            <w:rFonts w:hint="cs"/>
            <w:rtl/>
            <w:lang w:bidi="ar-DZ"/>
          </w:rPr>
          <w:t>ی</w:t>
        </w:r>
        <w:r w:rsidR="00CA1F22" w:rsidRPr="00785850">
          <w:rPr>
            <w:rStyle w:val="Hyperlink"/>
            <w:rtl/>
            <w:lang w:bidi="ar-DZ"/>
          </w:rPr>
          <w:t xml:space="preserve"> حاصل از مصاحبه‌ها</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144767766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89</w:t>
        </w:r>
        <w:r w:rsidR="00CA1F22">
          <w:rPr>
            <w:webHidden/>
            <w:rtl/>
          </w:rPr>
          <w:fldChar w:fldCharType="end"/>
        </w:r>
      </w:hyperlink>
    </w:p>
    <w:p w14:paraId="7210016D" w14:textId="68239311"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67" w:history="1">
        <w:r w:rsidR="00CA1F22" w:rsidRPr="00785850">
          <w:rPr>
            <w:rStyle w:val="Hyperlink"/>
            <w:rtl/>
            <w:lang w:bidi="ar-DZ"/>
          </w:rPr>
          <w:t>ارتباطات سازمان</w:t>
        </w:r>
        <w:r w:rsidR="00CA1F22" w:rsidRPr="00785850">
          <w:rPr>
            <w:rStyle w:val="Hyperlink"/>
            <w:rFonts w:hint="cs"/>
            <w:rtl/>
            <w:lang w:bidi="ar-DZ"/>
          </w:rPr>
          <w:t>ی</w:t>
        </w:r>
        <w:r w:rsidR="00CA1F22" w:rsidRPr="00785850">
          <w:rPr>
            <w:rStyle w:val="Hyperlink"/>
            <w:rtl/>
            <w:lang w:bidi="ar-DZ"/>
          </w:rPr>
          <w:t xml:space="preserve"> و تعامل سازنده</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144767767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89</w:t>
        </w:r>
        <w:r w:rsidR="00CA1F22">
          <w:rPr>
            <w:webHidden/>
            <w:rtl/>
          </w:rPr>
          <w:fldChar w:fldCharType="end"/>
        </w:r>
      </w:hyperlink>
    </w:p>
    <w:p w14:paraId="6B139487" w14:textId="7F3630DB"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68" w:history="1">
        <w:r w:rsidR="00CA1F22" w:rsidRPr="00785850">
          <w:rPr>
            <w:rStyle w:val="Hyperlink"/>
            <w:rtl/>
            <w:lang w:bidi="ar-DZ"/>
          </w:rPr>
          <w:t>مشارکت‌جو و مشارکت‌پذ</w:t>
        </w:r>
        <w:r w:rsidR="00CA1F22" w:rsidRPr="00785850">
          <w:rPr>
            <w:rStyle w:val="Hyperlink"/>
            <w:rFonts w:hint="cs"/>
            <w:rtl/>
            <w:lang w:bidi="ar-DZ"/>
          </w:rPr>
          <w:t>ی</w:t>
        </w:r>
        <w:r w:rsidR="00CA1F22" w:rsidRPr="00785850">
          <w:rPr>
            <w:rStyle w:val="Hyperlink"/>
            <w:rFonts w:hint="eastAsia"/>
            <w:rtl/>
            <w:lang w:bidi="ar-DZ"/>
          </w:rPr>
          <w:t>ر</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144767768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92</w:t>
        </w:r>
        <w:r w:rsidR="00CA1F22">
          <w:rPr>
            <w:webHidden/>
            <w:rtl/>
          </w:rPr>
          <w:fldChar w:fldCharType="end"/>
        </w:r>
      </w:hyperlink>
    </w:p>
    <w:p w14:paraId="6935E877" w14:textId="33A0E9EA"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69" w:history="1">
        <w:r w:rsidR="00CA1F22" w:rsidRPr="00785850">
          <w:rPr>
            <w:rStyle w:val="Hyperlink"/>
            <w:rtl/>
            <w:lang w:bidi="ar-DZ"/>
          </w:rPr>
          <w:t>اهل مشورت با متخصص</w:t>
        </w:r>
        <w:r w:rsidR="00CA1F22" w:rsidRPr="00785850">
          <w:rPr>
            <w:rStyle w:val="Hyperlink"/>
            <w:rFonts w:hint="cs"/>
            <w:rtl/>
            <w:lang w:bidi="ar-DZ"/>
          </w:rPr>
          <w:t>ی</w:t>
        </w:r>
        <w:r w:rsidR="00CA1F22" w:rsidRPr="00785850">
          <w:rPr>
            <w:rStyle w:val="Hyperlink"/>
            <w:rFonts w:hint="eastAsia"/>
            <w:rtl/>
            <w:lang w:bidi="ar-DZ"/>
          </w:rPr>
          <w:t>ن</w:t>
        </w:r>
        <w:r w:rsidR="00CA1F22" w:rsidRPr="00785850">
          <w:rPr>
            <w:rStyle w:val="Hyperlink"/>
            <w:rtl/>
            <w:lang w:bidi="ar-DZ"/>
          </w:rPr>
          <w:t xml:space="preserve"> و اشتراک ا</w:t>
        </w:r>
        <w:r w:rsidR="00CA1F22" w:rsidRPr="00785850">
          <w:rPr>
            <w:rStyle w:val="Hyperlink"/>
            <w:rFonts w:hint="cs"/>
            <w:rtl/>
            <w:lang w:bidi="ar-DZ"/>
          </w:rPr>
          <w:t>ی</w:t>
        </w:r>
        <w:r w:rsidR="00CA1F22" w:rsidRPr="00785850">
          <w:rPr>
            <w:rStyle w:val="Hyperlink"/>
            <w:rFonts w:hint="eastAsia"/>
            <w:rtl/>
            <w:lang w:bidi="ar-DZ"/>
          </w:rPr>
          <w:t>ده‌ها</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144767769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93</w:t>
        </w:r>
        <w:r w:rsidR="00CA1F22">
          <w:rPr>
            <w:webHidden/>
            <w:rtl/>
          </w:rPr>
          <w:fldChar w:fldCharType="end"/>
        </w:r>
      </w:hyperlink>
    </w:p>
    <w:p w14:paraId="54240CF3" w14:textId="37361E51"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70" w:history="1">
        <w:r w:rsidR="00CA1F22" w:rsidRPr="00785850">
          <w:rPr>
            <w:rStyle w:val="Hyperlink"/>
            <w:rtl/>
            <w:lang w:bidi="ar-DZ"/>
          </w:rPr>
          <w:t>روح</w:t>
        </w:r>
        <w:r w:rsidR="00CA1F22" w:rsidRPr="00785850">
          <w:rPr>
            <w:rStyle w:val="Hyperlink"/>
            <w:rFonts w:hint="cs"/>
            <w:rtl/>
            <w:lang w:bidi="ar-DZ"/>
          </w:rPr>
          <w:t>ی</w:t>
        </w:r>
        <w:r w:rsidR="00CA1F22" w:rsidRPr="00785850">
          <w:rPr>
            <w:rStyle w:val="Hyperlink"/>
            <w:rFonts w:hint="eastAsia"/>
            <w:rtl/>
            <w:lang w:bidi="ar-DZ"/>
          </w:rPr>
          <w:t>ه‌</w:t>
        </w:r>
        <w:r w:rsidR="00CA1F22" w:rsidRPr="00785850">
          <w:rPr>
            <w:rStyle w:val="Hyperlink"/>
            <w:rFonts w:hint="cs"/>
            <w:rtl/>
            <w:lang w:bidi="ar-DZ"/>
          </w:rPr>
          <w:t>ی</w:t>
        </w:r>
        <w:r w:rsidR="00CA1F22" w:rsidRPr="00785850">
          <w:rPr>
            <w:rStyle w:val="Hyperlink"/>
            <w:rtl/>
            <w:lang w:bidi="ar-DZ"/>
          </w:rPr>
          <w:t xml:space="preserve"> پژوهشگرانه</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144767770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95</w:t>
        </w:r>
        <w:r w:rsidR="00CA1F22">
          <w:rPr>
            <w:webHidden/>
            <w:rtl/>
          </w:rPr>
          <w:fldChar w:fldCharType="end"/>
        </w:r>
      </w:hyperlink>
    </w:p>
    <w:p w14:paraId="06119974" w14:textId="5B852B84"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71" w:history="1">
        <w:r w:rsidR="00CA1F22" w:rsidRPr="00785850">
          <w:rPr>
            <w:rStyle w:val="Hyperlink"/>
            <w:rtl/>
            <w:lang w:bidi="ar-DZ"/>
          </w:rPr>
          <w:t>دانش‌</w:t>
        </w:r>
        <w:r w:rsidR="00CA1F22" w:rsidRPr="00785850">
          <w:rPr>
            <w:rStyle w:val="Hyperlink"/>
            <w:rFonts w:hint="cs"/>
            <w:rtl/>
            <w:lang w:bidi="ar-DZ"/>
          </w:rPr>
          <w:t>ی</w:t>
        </w:r>
        <w:r w:rsidR="00CA1F22" w:rsidRPr="00785850">
          <w:rPr>
            <w:rStyle w:val="Hyperlink"/>
            <w:rFonts w:hint="eastAsia"/>
            <w:rtl/>
            <w:lang w:bidi="ar-DZ"/>
          </w:rPr>
          <w:t>ادگ</w:t>
        </w:r>
        <w:r w:rsidR="00CA1F22" w:rsidRPr="00785850">
          <w:rPr>
            <w:rStyle w:val="Hyperlink"/>
            <w:rFonts w:hint="cs"/>
            <w:rtl/>
            <w:lang w:bidi="ar-DZ"/>
          </w:rPr>
          <w:t>ی</w:t>
        </w:r>
        <w:r w:rsidR="00CA1F22" w:rsidRPr="00785850">
          <w:rPr>
            <w:rStyle w:val="Hyperlink"/>
            <w:rFonts w:hint="eastAsia"/>
            <w:rtl/>
            <w:lang w:bidi="ar-DZ"/>
          </w:rPr>
          <w:t>ر</w:t>
        </w:r>
        <w:r w:rsidR="00CA1F22" w:rsidRPr="00785850">
          <w:rPr>
            <w:rStyle w:val="Hyperlink"/>
            <w:rFonts w:hint="cs"/>
            <w:rtl/>
            <w:lang w:bidi="ar-DZ"/>
          </w:rPr>
          <w:t>ی</w:t>
        </w:r>
        <w:r w:rsidR="00CA1F22" w:rsidRPr="00785850">
          <w:rPr>
            <w:rStyle w:val="Hyperlink"/>
            <w:rtl/>
            <w:lang w:bidi="ar-DZ"/>
          </w:rPr>
          <w:t xml:space="preserve"> و مح</w:t>
        </w:r>
        <w:r w:rsidR="00CA1F22" w:rsidRPr="00785850">
          <w:rPr>
            <w:rStyle w:val="Hyperlink"/>
            <w:rFonts w:hint="cs"/>
            <w:rtl/>
            <w:lang w:bidi="ar-DZ"/>
          </w:rPr>
          <w:t>ی</w:t>
        </w:r>
        <w:r w:rsidR="00CA1F22" w:rsidRPr="00785850">
          <w:rPr>
            <w:rStyle w:val="Hyperlink"/>
            <w:rFonts w:hint="eastAsia"/>
            <w:rtl/>
            <w:lang w:bidi="ar-DZ"/>
          </w:rPr>
          <w:t>ط</w:t>
        </w:r>
        <w:r w:rsidR="00CA1F22" w:rsidRPr="00785850">
          <w:rPr>
            <w:rStyle w:val="Hyperlink"/>
            <w:rtl/>
            <w:lang w:bidi="ar-DZ"/>
          </w:rPr>
          <w:t xml:space="preserve"> </w:t>
        </w:r>
        <w:r w:rsidR="00CA1F22" w:rsidRPr="00785850">
          <w:rPr>
            <w:rStyle w:val="Hyperlink"/>
            <w:rFonts w:hint="cs"/>
            <w:rtl/>
            <w:lang w:bidi="ar-DZ"/>
          </w:rPr>
          <w:t>ی</w:t>
        </w:r>
        <w:r w:rsidR="00CA1F22" w:rsidRPr="00785850">
          <w:rPr>
            <w:rStyle w:val="Hyperlink"/>
            <w:rFonts w:hint="eastAsia"/>
            <w:rtl/>
            <w:lang w:bidi="ar-DZ"/>
          </w:rPr>
          <w:t>ادگ</w:t>
        </w:r>
        <w:r w:rsidR="00CA1F22" w:rsidRPr="00785850">
          <w:rPr>
            <w:rStyle w:val="Hyperlink"/>
            <w:rFonts w:hint="cs"/>
            <w:rtl/>
            <w:lang w:bidi="ar-DZ"/>
          </w:rPr>
          <w:t>ی</w:t>
        </w:r>
        <w:r w:rsidR="00CA1F22" w:rsidRPr="00785850">
          <w:rPr>
            <w:rStyle w:val="Hyperlink"/>
            <w:rFonts w:hint="eastAsia"/>
            <w:rtl/>
            <w:lang w:bidi="ar-DZ"/>
          </w:rPr>
          <w:t>ر</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144767771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97</w:t>
        </w:r>
        <w:r w:rsidR="00CA1F22">
          <w:rPr>
            <w:webHidden/>
            <w:rtl/>
          </w:rPr>
          <w:fldChar w:fldCharType="end"/>
        </w:r>
      </w:hyperlink>
    </w:p>
    <w:p w14:paraId="6C389C14" w14:textId="3A86318F"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72" w:history="1">
        <w:r w:rsidR="00CA1F22" w:rsidRPr="00785850">
          <w:rPr>
            <w:rStyle w:val="Hyperlink"/>
            <w:rtl/>
            <w:lang w:bidi="ar-DZ"/>
          </w:rPr>
          <w:t>دانش طراح</w:t>
        </w:r>
        <w:r w:rsidR="00CA1F22" w:rsidRPr="00785850">
          <w:rPr>
            <w:rStyle w:val="Hyperlink"/>
            <w:rFonts w:hint="cs"/>
            <w:rtl/>
            <w:lang w:bidi="ar-DZ"/>
          </w:rPr>
          <w:t>ی</w:t>
        </w:r>
        <w:r w:rsidR="00CA1F22" w:rsidRPr="00785850">
          <w:rPr>
            <w:rStyle w:val="Hyperlink"/>
            <w:rtl/>
            <w:lang w:bidi="ar-DZ"/>
          </w:rPr>
          <w:t xml:space="preserve"> و مح</w:t>
        </w:r>
        <w:r w:rsidR="00CA1F22" w:rsidRPr="00785850">
          <w:rPr>
            <w:rStyle w:val="Hyperlink"/>
            <w:rFonts w:hint="cs"/>
            <w:rtl/>
            <w:lang w:bidi="ar-DZ"/>
          </w:rPr>
          <w:t>ی</w:t>
        </w:r>
        <w:r w:rsidR="00CA1F22" w:rsidRPr="00785850">
          <w:rPr>
            <w:rStyle w:val="Hyperlink"/>
            <w:rFonts w:hint="eastAsia"/>
            <w:rtl/>
            <w:lang w:bidi="ar-DZ"/>
          </w:rPr>
          <w:t>ط</w:t>
        </w:r>
        <w:r w:rsidR="00CA1F22" w:rsidRPr="00785850">
          <w:rPr>
            <w:rStyle w:val="Hyperlink"/>
            <w:rtl/>
            <w:lang w:bidi="ar-DZ"/>
          </w:rPr>
          <w:t xml:space="preserve"> ف</w:t>
        </w:r>
        <w:r w:rsidR="00CA1F22" w:rsidRPr="00785850">
          <w:rPr>
            <w:rStyle w:val="Hyperlink"/>
            <w:rFonts w:hint="cs"/>
            <w:rtl/>
            <w:lang w:bidi="ar-DZ"/>
          </w:rPr>
          <w:t>ی</w:t>
        </w:r>
        <w:r w:rsidR="00CA1F22" w:rsidRPr="00785850">
          <w:rPr>
            <w:rStyle w:val="Hyperlink"/>
            <w:rFonts w:hint="eastAsia"/>
            <w:rtl/>
            <w:lang w:bidi="ar-DZ"/>
          </w:rPr>
          <w:t>ز</w:t>
        </w:r>
        <w:r w:rsidR="00CA1F22" w:rsidRPr="00785850">
          <w:rPr>
            <w:rStyle w:val="Hyperlink"/>
            <w:rFonts w:hint="cs"/>
            <w:rtl/>
            <w:lang w:bidi="ar-DZ"/>
          </w:rPr>
          <w:t>ی</w:t>
        </w:r>
        <w:r w:rsidR="00CA1F22" w:rsidRPr="00785850">
          <w:rPr>
            <w:rStyle w:val="Hyperlink"/>
            <w:rFonts w:hint="eastAsia"/>
            <w:rtl/>
            <w:lang w:bidi="ar-DZ"/>
          </w:rPr>
          <w:t>ک</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144767772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100</w:t>
        </w:r>
        <w:r w:rsidR="00CA1F22">
          <w:rPr>
            <w:webHidden/>
            <w:rtl/>
          </w:rPr>
          <w:fldChar w:fldCharType="end"/>
        </w:r>
      </w:hyperlink>
    </w:p>
    <w:p w14:paraId="52C89A29" w14:textId="254743D5"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73" w:history="1">
        <w:r w:rsidR="00CA1F22" w:rsidRPr="00785850">
          <w:rPr>
            <w:rStyle w:val="Hyperlink"/>
            <w:rtl/>
            <w:lang w:bidi="ar-DZ"/>
          </w:rPr>
          <w:t>باور به خروج از ش</w:t>
        </w:r>
        <w:r w:rsidR="00CA1F22" w:rsidRPr="00785850">
          <w:rPr>
            <w:rStyle w:val="Hyperlink"/>
            <w:rFonts w:hint="cs"/>
            <w:rtl/>
            <w:lang w:bidi="ar-DZ"/>
          </w:rPr>
          <w:t>ی</w:t>
        </w:r>
        <w:r w:rsidR="00CA1F22" w:rsidRPr="00785850">
          <w:rPr>
            <w:rStyle w:val="Hyperlink"/>
            <w:rFonts w:hint="eastAsia"/>
            <w:rtl/>
            <w:lang w:bidi="ar-DZ"/>
          </w:rPr>
          <w:t>وه‌ها</w:t>
        </w:r>
        <w:r w:rsidR="00CA1F22" w:rsidRPr="00785850">
          <w:rPr>
            <w:rStyle w:val="Hyperlink"/>
            <w:rFonts w:hint="cs"/>
            <w:rtl/>
            <w:lang w:bidi="ar-DZ"/>
          </w:rPr>
          <w:t>ی</w:t>
        </w:r>
        <w:r w:rsidR="00CA1F22" w:rsidRPr="00785850">
          <w:rPr>
            <w:rStyle w:val="Hyperlink"/>
            <w:rtl/>
            <w:lang w:bidi="ar-DZ"/>
          </w:rPr>
          <w:t xml:space="preserve"> آموزش سنت</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144767773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101</w:t>
        </w:r>
        <w:r w:rsidR="00CA1F22">
          <w:rPr>
            <w:webHidden/>
            <w:rtl/>
          </w:rPr>
          <w:fldChar w:fldCharType="end"/>
        </w:r>
      </w:hyperlink>
    </w:p>
    <w:p w14:paraId="74CEEA23" w14:textId="7CE40395"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74" w:history="1">
        <w:r w:rsidR="00CA1F22" w:rsidRPr="00785850">
          <w:rPr>
            <w:rStyle w:val="Hyperlink"/>
            <w:rtl/>
            <w:lang w:bidi="ar-DZ"/>
          </w:rPr>
          <w:t>نوآور</w:t>
        </w:r>
        <w:r w:rsidR="00CA1F22" w:rsidRPr="00785850">
          <w:rPr>
            <w:rStyle w:val="Hyperlink"/>
            <w:rFonts w:hint="cs"/>
            <w:rtl/>
            <w:lang w:bidi="ar-DZ"/>
          </w:rPr>
          <w:t>ی</w:t>
        </w:r>
        <w:r w:rsidR="00CA1F22" w:rsidRPr="00785850">
          <w:rPr>
            <w:rStyle w:val="Hyperlink"/>
            <w:rtl/>
            <w:lang w:bidi="ar-DZ"/>
          </w:rPr>
          <w:t xml:space="preserve"> و خلاق</w:t>
        </w:r>
        <w:r w:rsidR="00CA1F22" w:rsidRPr="00785850">
          <w:rPr>
            <w:rStyle w:val="Hyperlink"/>
            <w:rFonts w:hint="cs"/>
            <w:rtl/>
            <w:lang w:bidi="ar-DZ"/>
          </w:rPr>
          <w:t>ی</w:t>
        </w:r>
        <w:r w:rsidR="00CA1F22" w:rsidRPr="00785850">
          <w:rPr>
            <w:rStyle w:val="Hyperlink"/>
            <w:rFonts w:hint="eastAsia"/>
            <w:rtl/>
            <w:lang w:bidi="ar-DZ"/>
          </w:rPr>
          <w:t>ت</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144767774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103</w:t>
        </w:r>
        <w:r w:rsidR="00CA1F22">
          <w:rPr>
            <w:webHidden/>
            <w:rtl/>
          </w:rPr>
          <w:fldChar w:fldCharType="end"/>
        </w:r>
      </w:hyperlink>
    </w:p>
    <w:p w14:paraId="40F9395A" w14:textId="1F4C2213"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75" w:history="1">
        <w:r w:rsidR="00CA1F22" w:rsidRPr="00785850">
          <w:rPr>
            <w:rStyle w:val="Hyperlink"/>
            <w:rtl/>
            <w:lang w:bidi="ar-DZ"/>
          </w:rPr>
          <w:t>پشتکار و جد</w:t>
        </w:r>
        <w:r w:rsidR="00CA1F22" w:rsidRPr="00785850">
          <w:rPr>
            <w:rStyle w:val="Hyperlink"/>
            <w:rFonts w:hint="cs"/>
            <w:rtl/>
            <w:lang w:bidi="ar-DZ"/>
          </w:rPr>
          <w:t>ی</w:t>
        </w:r>
        <w:r w:rsidR="00CA1F22" w:rsidRPr="00785850">
          <w:rPr>
            <w:rStyle w:val="Hyperlink"/>
            <w:rFonts w:hint="eastAsia"/>
            <w:rtl/>
            <w:lang w:bidi="ar-DZ"/>
          </w:rPr>
          <w:t>ت</w:t>
        </w:r>
        <w:r w:rsidR="00CA1F22" w:rsidRPr="00785850">
          <w:rPr>
            <w:rStyle w:val="Hyperlink"/>
            <w:rtl/>
            <w:lang w:bidi="ar-DZ"/>
          </w:rPr>
          <w:t xml:space="preserve"> داشتن و مسئول</w:t>
        </w:r>
        <w:r w:rsidR="00CA1F22" w:rsidRPr="00785850">
          <w:rPr>
            <w:rStyle w:val="Hyperlink"/>
            <w:rFonts w:hint="cs"/>
            <w:rtl/>
            <w:lang w:bidi="ar-DZ"/>
          </w:rPr>
          <w:t>ی</w:t>
        </w:r>
        <w:r w:rsidR="00CA1F22" w:rsidRPr="00785850">
          <w:rPr>
            <w:rStyle w:val="Hyperlink"/>
            <w:rFonts w:hint="eastAsia"/>
            <w:rtl/>
            <w:lang w:bidi="ar-DZ"/>
          </w:rPr>
          <w:t>ت</w:t>
        </w:r>
        <w:r w:rsidR="00CA1F22" w:rsidRPr="00785850">
          <w:rPr>
            <w:rStyle w:val="Hyperlink"/>
            <w:rtl/>
            <w:lang w:bidi="ar-DZ"/>
          </w:rPr>
          <w:t xml:space="preserve"> پذ</w:t>
        </w:r>
        <w:r w:rsidR="00CA1F22" w:rsidRPr="00785850">
          <w:rPr>
            <w:rStyle w:val="Hyperlink"/>
            <w:rFonts w:hint="cs"/>
            <w:rtl/>
            <w:lang w:bidi="ar-DZ"/>
          </w:rPr>
          <w:t>ی</w:t>
        </w:r>
        <w:r w:rsidR="00CA1F22" w:rsidRPr="00785850">
          <w:rPr>
            <w:rStyle w:val="Hyperlink"/>
            <w:rFonts w:hint="eastAsia"/>
            <w:rtl/>
            <w:lang w:bidi="ar-DZ"/>
          </w:rPr>
          <w:t>ر</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144767775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103</w:t>
        </w:r>
        <w:r w:rsidR="00CA1F22">
          <w:rPr>
            <w:webHidden/>
            <w:rtl/>
          </w:rPr>
          <w:fldChar w:fldCharType="end"/>
        </w:r>
      </w:hyperlink>
    </w:p>
    <w:p w14:paraId="3419F641" w14:textId="4C3227F8"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76" w:history="1">
        <w:r w:rsidR="00CA1F22" w:rsidRPr="00785850">
          <w:rPr>
            <w:rStyle w:val="Hyperlink"/>
            <w:rtl/>
            <w:lang w:bidi="ar-DZ"/>
          </w:rPr>
          <w:t>باورداشتن به اهم</w:t>
        </w:r>
        <w:r w:rsidR="00CA1F22" w:rsidRPr="00785850">
          <w:rPr>
            <w:rStyle w:val="Hyperlink"/>
            <w:rFonts w:hint="cs"/>
            <w:rtl/>
            <w:lang w:bidi="ar-DZ"/>
          </w:rPr>
          <w:t>ی</w:t>
        </w:r>
        <w:r w:rsidR="00CA1F22" w:rsidRPr="00785850">
          <w:rPr>
            <w:rStyle w:val="Hyperlink"/>
            <w:rFonts w:hint="eastAsia"/>
            <w:rtl/>
            <w:lang w:bidi="ar-DZ"/>
          </w:rPr>
          <w:t>ت</w:t>
        </w:r>
        <w:r w:rsidR="00CA1F22" w:rsidRPr="00785850">
          <w:rPr>
            <w:rStyle w:val="Hyperlink"/>
            <w:rtl/>
            <w:lang w:bidi="ar-DZ"/>
          </w:rPr>
          <w:t xml:space="preserve"> فضا</w:t>
        </w:r>
        <w:r w:rsidR="00CA1F22" w:rsidRPr="00785850">
          <w:rPr>
            <w:rStyle w:val="Hyperlink"/>
            <w:rFonts w:hint="cs"/>
            <w:rtl/>
            <w:lang w:bidi="ar-DZ"/>
          </w:rPr>
          <w:t>ی‌ی</w:t>
        </w:r>
        <w:r w:rsidR="00CA1F22" w:rsidRPr="00785850">
          <w:rPr>
            <w:rStyle w:val="Hyperlink"/>
            <w:rFonts w:hint="eastAsia"/>
            <w:rtl/>
            <w:lang w:bidi="ar-DZ"/>
          </w:rPr>
          <w:t>ادگ</w:t>
        </w:r>
        <w:r w:rsidR="00CA1F22" w:rsidRPr="00785850">
          <w:rPr>
            <w:rStyle w:val="Hyperlink"/>
            <w:rFonts w:hint="cs"/>
            <w:rtl/>
            <w:lang w:bidi="ar-DZ"/>
          </w:rPr>
          <w:t>ی</w:t>
        </w:r>
        <w:r w:rsidR="00CA1F22" w:rsidRPr="00785850">
          <w:rPr>
            <w:rStyle w:val="Hyperlink"/>
            <w:rFonts w:hint="eastAsia"/>
            <w:rtl/>
            <w:lang w:bidi="ar-DZ"/>
          </w:rPr>
          <w:t>ر</w:t>
        </w:r>
        <w:r w:rsidR="00CA1F22" w:rsidRPr="00785850">
          <w:rPr>
            <w:rStyle w:val="Hyperlink"/>
            <w:rFonts w:hint="cs"/>
            <w:rtl/>
            <w:lang w:bidi="ar-DZ"/>
          </w:rPr>
          <w:t>ی</w:t>
        </w:r>
        <w:r w:rsidR="00CA1F22" w:rsidRPr="00785850">
          <w:rPr>
            <w:rStyle w:val="Hyperlink"/>
            <w:rtl/>
            <w:lang w:bidi="ar-DZ"/>
          </w:rPr>
          <w:t xml:space="preserve"> (داشتن نگاه چندبعد</w:t>
        </w:r>
        <w:r w:rsidR="00CA1F22" w:rsidRPr="00785850">
          <w:rPr>
            <w:rStyle w:val="Hyperlink"/>
            <w:rFonts w:hint="cs"/>
            <w:rtl/>
            <w:lang w:bidi="ar-DZ"/>
          </w:rPr>
          <w:t>ی</w:t>
        </w:r>
        <w:r w:rsidR="00CA1F22" w:rsidRPr="00785850">
          <w:rPr>
            <w:rStyle w:val="Hyperlink"/>
            <w:rtl/>
            <w:lang w:bidi="ar-DZ"/>
          </w:rPr>
          <w:t>)</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144767776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105</w:t>
        </w:r>
        <w:r w:rsidR="00CA1F22">
          <w:rPr>
            <w:webHidden/>
            <w:rtl/>
          </w:rPr>
          <w:fldChar w:fldCharType="end"/>
        </w:r>
      </w:hyperlink>
    </w:p>
    <w:p w14:paraId="6308FD2B" w14:textId="4674102C"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77" w:history="1">
        <w:r w:rsidR="00CA1F22" w:rsidRPr="00785850">
          <w:rPr>
            <w:rStyle w:val="Hyperlink"/>
            <w:rtl/>
            <w:lang w:bidi="ar-DZ"/>
          </w:rPr>
          <w:t>در‌س‌خوانده‌</w:t>
        </w:r>
        <w:r w:rsidR="00CA1F22" w:rsidRPr="00785850">
          <w:rPr>
            <w:rStyle w:val="Hyperlink"/>
            <w:rFonts w:hint="cs"/>
            <w:rtl/>
            <w:lang w:bidi="ar-DZ"/>
          </w:rPr>
          <w:t>ی</w:t>
        </w:r>
        <w:r w:rsidR="00CA1F22" w:rsidRPr="00785850">
          <w:rPr>
            <w:rStyle w:val="Hyperlink"/>
            <w:rtl/>
            <w:lang w:bidi="ar-DZ"/>
          </w:rPr>
          <w:t xml:space="preserve"> رشته‌</w:t>
        </w:r>
        <w:r w:rsidR="00CA1F22" w:rsidRPr="00785850">
          <w:rPr>
            <w:rStyle w:val="Hyperlink"/>
            <w:rFonts w:hint="cs"/>
            <w:rtl/>
            <w:lang w:bidi="ar-DZ"/>
          </w:rPr>
          <w:t>ی</w:t>
        </w:r>
        <w:r w:rsidR="00CA1F22" w:rsidRPr="00785850">
          <w:rPr>
            <w:rStyle w:val="Hyperlink"/>
            <w:rtl/>
            <w:lang w:bidi="ar-DZ"/>
          </w:rPr>
          <w:t xml:space="preserve"> مد</w:t>
        </w:r>
        <w:r w:rsidR="00CA1F22" w:rsidRPr="00785850">
          <w:rPr>
            <w:rStyle w:val="Hyperlink"/>
            <w:rFonts w:hint="cs"/>
            <w:rtl/>
            <w:lang w:bidi="ar-DZ"/>
          </w:rPr>
          <w:t>ی</w:t>
        </w:r>
        <w:r w:rsidR="00CA1F22" w:rsidRPr="00785850">
          <w:rPr>
            <w:rStyle w:val="Hyperlink"/>
            <w:rFonts w:hint="eastAsia"/>
            <w:rtl/>
            <w:lang w:bidi="ar-DZ"/>
          </w:rPr>
          <w:t>ر</w:t>
        </w:r>
        <w:r w:rsidR="00CA1F22" w:rsidRPr="00785850">
          <w:rPr>
            <w:rStyle w:val="Hyperlink"/>
            <w:rFonts w:hint="cs"/>
            <w:rtl/>
            <w:lang w:bidi="ar-DZ"/>
          </w:rPr>
          <w:t>ی</w:t>
        </w:r>
        <w:r w:rsidR="00CA1F22" w:rsidRPr="00785850">
          <w:rPr>
            <w:rStyle w:val="Hyperlink"/>
            <w:rFonts w:hint="eastAsia"/>
            <w:rtl/>
            <w:lang w:bidi="ar-DZ"/>
          </w:rPr>
          <w:t>ت</w:t>
        </w:r>
        <w:r w:rsidR="00CA1F22" w:rsidRPr="00785850">
          <w:rPr>
            <w:rStyle w:val="Hyperlink"/>
            <w:rtl/>
            <w:lang w:bidi="ar-DZ"/>
          </w:rPr>
          <w:t xml:space="preserve"> آموزش</w:t>
        </w:r>
        <w:r w:rsidR="00CA1F22" w:rsidRPr="00785850">
          <w:rPr>
            <w:rStyle w:val="Hyperlink"/>
            <w:rFonts w:hint="cs"/>
            <w:rtl/>
            <w:lang w:bidi="ar-DZ"/>
          </w:rPr>
          <w:t>ی‌ی</w:t>
        </w:r>
        <w:r w:rsidR="00CA1F22" w:rsidRPr="00785850">
          <w:rPr>
            <w:rStyle w:val="Hyperlink"/>
            <w:rFonts w:hint="eastAsia"/>
            <w:rtl/>
            <w:lang w:bidi="ar-DZ"/>
          </w:rPr>
          <w:t>ا</w:t>
        </w:r>
        <w:r w:rsidR="00CA1F22" w:rsidRPr="00785850">
          <w:rPr>
            <w:rStyle w:val="Hyperlink"/>
            <w:rtl/>
            <w:lang w:bidi="ar-DZ"/>
          </w:rPr>
          <w:t xml:space="preserve"> رشته‌ها</w:t>
        </w:r>
        <w:r w:rsidR="00CA1F22" w:rsidRPr="00785850">
          <w:rPr>
            <w:rStyle w:val="Hyperlink"/>
            <w:rFonts w:hint="cs"/>
            <w:rtl/>
            <w:lang w:bidi="ar-DZ"/>
          </w:rPr>
          <w:t>ی</w:t>
        </w:r>
        <w:r w:rsidR="00CA1F22" w:rsidRPr="00785850">
          <w:rPr>
            <w:rStyle w:val="Hyperlink"/>
            <w:rtl/>
            <w:lang w:bidi="ar-DZ"/>
          </w:rPr>
          <w:t xml:space="preserve"> مرتبط با مد</w:t>
        </w:r>
        <w:r w:rsidR="00CA1F22" w:rsidRPr="00785850">
          <w:rPr>
            <w:rStyle w:val="Hyperlink"/>
            <w:rFonts w:hint="cs"/>
            <w:rtl/>
            <w:lang w:bidi="ar-DZ"/>
          </w:rPr>
          <w:t>ی</w:t>
        </w:r>
        <w:r w:rsidR="00CA1F22" w:rsidRPr="00785850">
          <w:rPr>
            <w:rStyle w:val="Hyperlink"/>
            <w:rFonts w:hint="eastAsia"/>
            <w:rtl/>
            <w:lang w:bidi="ar-DZ"/>
          </w:rPr>
          <w:t>ر</w:t>
        </w:r>
        <w:r w:rsidR="00CA1F22" w:rsidRPr="00785850">
          <w:rPr>
            <w:rStyle w:val="Hyperlink"/>
            <w:rFonts w:hint="cs"/>
            <w:rtl/>
            <w:lang w:bidi="ar-DZ"/>
          </w:rPr>
          <w:t>ی</w:t>
        </w:r>
        <w:r w:rsidR="00CA1F22" w:rsidRPr="00785850">
          <w:rPr>
            <w:rStyle w:val="Hyperlink"/>
            <w:rFonts w:hint="eastAsia"/>
            <w:rtl/>
            <w:lang w:bidi="ar-DZ"/>
          </w:rPr>
          <w:t>ت</w:t>
        </w:r>
        <w:r w:rsidR="00CA1F22" w:rsidRPr="00785850">
          <w:rPr>
            <w:rStyle w:val="Hyperlink"/>
            <w:rtl/>
            <w:lang w:bidi="ar-DZ"/>
          </w:rPr>
          <w:t xml:space="preserve"> و علوم ترب</w:t>
        </w:r>
        <w:r w:rsidR="00CA1F22" w:rsidRPr="00785850">
          <w:rPr>
            <w:rStyle w:val="Hyperlink"/>
            <w:rFonts w:hint="cs"/>
            <w:rtl/>
            <w:lang w:bidi="ar-DZ"/>
          </w:rPr>
          <w:t>ی</w:t>
        </w:r>
        <w:r w:rsidR="00CA1F22" w:rsidRPr="00785850">
          <w:rPr>
            <w:rStyle w:val="Hyperlink"/>
            <w:rFonts w:hint="eastAsia"/>
            <w:rtl/>
            <w:lang w:bidi="ar-DZ"/>
          </w:rPr>
          <w:t>ت</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144767777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105</w:t>
        </w:r>
        <w:r w:rsidR="00CA1F22">
          <w:rPr>
            <w:webHidden/>
            <w:rtl/>
          </w:rPr>
          <w:fldChar w:fldCharType="end"/>
        </w:r>
      </w:hyperlink>
    </w:p>
    <w:p w14:paraId="6AE5477D" w14:textId="23492EB5"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78" w:history="1">
        <w:r w:rsidR="00CA1F22" w:rsidRPr="00785850">
          <w:rPr>
            <w:rStyle w:val="Hyperlink"/>
            <w:rtl/>
            <w:lang w:bidi="ar-DZ"/>
          </w:rPr>
          <w:t>داشتن تجربه‌</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144767778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105</w:t>
        </w:r>
        <w:r w:rsidR="00CA1F22">
          <w:rPr>
            <w:webHidden/>
            <w:rtl/>
          </w:rPr>
          <w:fldChar w:fldCharType="end"/>
        </w:r>
      </w:hyperlink>
    </w:p>
    <w:p w14:paraId="78F483B0" w14:textId="4BC7D2F3"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79" w:history="1">
        <w:r w:rsidR="00CA1F22" w:rsidRPr="00785850">
          <w:rPr>
            <w:rStyle w:val="Hyperlink"/>
            <w:rtl/>
            <w:lang w:bidi="ar-DZ"/>
          </w:rPr>
          <w:t>د</w:t>
        </w:r>
        <w:r w:rsidR="00CA1F22" w:rsidRPr="00785850">
          <w:rPr>
            <w:rStyle w:val="Hyperlink"/>
            <w:rFonts w:hint="cs"/>
            <w:rtl/>
            <w:lang w:bidi="ar-DZ"/>
          </w:rPr>
          <w:t>ی</w:t>
        </w:r>
        <w:r w:rsidR="00CA1F22" w:rsidRPr="00785850">
          <w:rPr>
            <w:rStyle w:val="Hyperlink"/>
            <w:rFonts w:hint="eastAsia"/>
            <w:rtl/>
            <w:lang w:bidi="ar-DZ"/>
          </w:rPr>
          <w:t>دن</w:t>
        </w:r>
        <w:r w:rsidR="00CA1F22" w:rsidRPr="00785850">
          <w:rPr>
            <w:rStyle w:val="Hyperlink"/>
            <w:rtl/>
            <w:lang w:bidi="ar-DZ"/>
          </w:rPr>
          <w:t xml:space="preserve"> نکات مثبت</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144767779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107</w:t>
        </w:r>
        <w:r w:rsidR="00CA1F22">
          <w:rPr>
            <w:webHidden/>
            <w:rtl/>
          </w:rPr>
          <w:fldChar w:fldCharType="end"/>
        </w:r>
      </w:hyperlink>
    </w:p>
    <w:p w14:paraId="576CEBC0" w14:textId="3BF1E20D"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80" w:history="1">
        <w:r w:rsidR="00CA1F22" w:rsidRPr="00785850">
          <w:rPr>
            <w:rStyle w:val="Hyperlink"/>
            <w:rtl/>
            <w:lang w:bidi="ar-DZ"/>
          </w:rPr>
          <w:t>کارکردن با عشق و علاقه</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144767780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108</w:t>
        </w:r>
        <w:r w:rsidR="00CA1F22">
          <w:rPr>
            <w:webHidden/>
            <w:rtl/>
          </w:rPr>
          <w:fldChar w:fldCharType="end"/>
        </w:r>
      </w:hyperlink>
    </w:p>
    <w:p w14:paraId="089D057C" w14:textId="08A4F8E8"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81" w:history="1">
        <w:r w:rsidR="00CA1F22" w:rsidRPr="00785850">
          <w:rPr>
            <w:rStyle w:val="Hyperlink"/>
            <w:rtl/>
            <w:lang w:bidi="ar-DZ"/>
          </w:rPr>
          <w:t>ارزش‌ها</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144767781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108</w:t>
        </w:r>
        <w:r w:rsidR="00CA1F22">
          <w:rPr>
            <w:webHidden/>
            <w:rtl/>
          </w:rPr>
          <w:fldChar w:fldCharType="end"/>
        </w:r>
      </w:hyperlink>
    </w:p>
    <w:p w14:paraId="0AE82CA2" w14:textId="7DA6B9FC"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82" w:history="1">
        <w:r w:rsidR="00CA1F22" w:rsidRPr="00785850">
          <w:rPr>
            <w:rStyle w:val="Hyperlink"/>
            <w:rtl/>
            <w:lang w:bidi="ar-DZ"/>
          </w:rPr>
          <w:t>باور به دموکراس</w:t>
        </w:r>
        <w:r w:rsidR="00CA1F22" w:rsidRPr="00785850">
          <w:rPr>
            <w:rStyle w:val="Hyperlink"/>
            <w:rFonts w:hint="cs"/>
            <w:rtl/>
            <w:lang w:bidi="ar-DZ"/>
          </w:rPr>
          <w:t>ی</w:t>
        </w:r>
        <w:r w:rsidR="00CA1F22" w:rsidRPr="00785850">
          <w:rPr>
            <w:rStyle w:val="Hyperlink"/>
            <w:rtl/>
            <w:lang w:bidi="ar-DZ"/>
          </w:rPr>
          <w:t xml:space="preserve"> و مردم سالار</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144767782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108</w:t>
        </w:r>
        <w:r w:rsidR="00CA1F22">
          <w:rPr>
            <w:webHidden/>
            <w:rtl/>
          </w:rPr>
          <w:fldChar w:fldCharType="end"/>
        </w:r>
      </w:hyperlink>
    </w:p>
    <w:p w14:paraId="0804FA61" w14:textId="488F8970"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83" w:history="1">
        <w:r w:rsidR="00CA1F22" w:rsidRPr="00785850">
          <w:rPr>
            <w:rStyle w:val="Hyperlink"/>
            <w:rtl/>
            <w:lang w:bidi="ar-DZ"/>
          </w:rPr>
          <w:t>تفکر س</w:t>
        </w:r>
        <w:r w:rsidR="00CA1F22" w:rsidRPr="00785850">
          <w:rPr>
            <w:rStyle w:val="Hyperlink"/>
            <w:rFonts w:hint="cs"/>
            <w:rtl/>
            <w:lang w:bidi="ar-DZ"/>
          </w:rPr>
          <w:t>ی</w:t>
        </w:r>
        <w:r w:rsidR="00CA1F22" w:rsidRPr="00785850">
          <w:rPr>
            <w:rStyle w:val="Hyperlink"/>
            <w:rFonts w:hint="eastAsia"/>
            <w:rtl/>
            <w:lang w:bidi="ar-DZ"/>
          </w:rPr>
          <w:t>ستم</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144767783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109</w:t>
        </w:r>
        <w:r w:rsidR="00CA1F22">
          <w:rPr>
            <w:webHidden/>
            <w:rtl/>
          </w:rPr>
          <w:fldChar w:fldCharType="end"/>
        </w:r>
      </w:hyperlink>
    </w:p>
    <w:p w14:paraId="4205FF34" w14:textId="38648C86"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84" w:history="1">
        <w:r w:rsidR="00CA1F22" w:rsidRPr="00785850">
          <w:rPr>
            <w:rStyle w:val="Hyperlink"/>
            <w:rtl/>
            <w:lang w:bidi="ar-DZ"/>
          </w:rPr>
          <w:t>مهارت سنجش ن</w:t>
        </w:r>
        <w:r w:rsidR="00CA1F22" w:rsidRPr="00785850">
          <w:rPr>
            <w:rStyle w:val="Hyperlink"/>
            <w:rFonts w:hint="cs"/>
            <w:rtl/>
            <w:lang w:bidi="ar-DZ"/>
          </w:rPr>
          <w:t>ی</w:t>
        </w:r>
        <w:r w:rsidR="00CA1F22" w:rsidRPr="00785850">
          <w:rPr>
            <w:rStyle w:val="Hyperlink"/>
            <w:rFonts w:hint="eastAsia"/>
            <w:rtl/>
            <w:lang w:bidi="ar-DZ"/>
          </w:rPr>
          <w:t>ازها</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144767784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109</w:t>
        </w:r>
        <w:r w:rsidR="00CA1F22">
          <w:rPr>
            <w:webHidden/>
            <w:rtl/>
          </w:rPr>
          <w:fldChar w:fldCharType="end"/>
        </w:r>
      </w:hyperlink>
    </w:p>
    <w:p w14:paraId="7B1C4EEB" w14:textId="13B91DD6"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85" w:history="1">
        <w:r w:rsidR="00CA1F22" w:rsidRPr="00785850">
          <w:rPr>
            <w:rStyle w:val="Hyperlink"/>
            <w:rtl/>
            <w:lang w:bidi="ar-DZ"/>
          </w:rPr>
          <w:t>تسه</w:t>
        </w:r>
        <w:r w:rsidR="00CA1F22" w:rsidRPr="00785850">
          <w:rPr>
            <w:rStyle w:val="Hyperlink"/>
            <w:rFonts w:hint="cs"/>
            <w:rtl/>
            <w:lang w:bidi="ar-DZ"/>
          </w:rPr>
          <w:t>ی</w:t>
        </w:r>
        <w:r w:rsidR="00CA1F22" w:rsidRPr="00785850">
          <w:rPr>
            <w:rStyle w:val="Hyperlink"/>
            <w:rFonts w:hint="eastAsia"/>
            <w:rtl/>
            <w:lang w:bidi="ar-DZ"/>
          </w:rPr>
          <w:t>لگر</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144767785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109</w:t>
        </w:r>
        <w:r w:rsidR="00CA1F22">
          <w:rPr>
            <w:webHidden/>
            <w:rtl/>
          </w:rPr>
          <w:fldChar w:fldCharType="end"/>
        </w:r>
      </w:hyperlink>
    </w:p>
    <w:p w14:paraId="080C9632" w14:textId="6AA838C2"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86" w:history="1">
        <w:r w:rsidR="00CA1F22" w:rsidRPr="00785850">
          <w:rPr>
            <w:rStyle w:val="Hyperlink"/>
            <w:rtl/>
            <w:lang w:bidi="ar-DZ"/>
          </w:rPr>
          <w:t>حما</w:t>
        </w:r>
        <w:r w:rsidR="00CA1F22" w:rsidRPr="00785850">
          <w:rPr>
            <w:rStyle w:val="Hyperlink"/>
            <w:rFonts w:hint="cs"/>
            <w:rtl/>
            <w:lang w:bidi="ar-DZ"/>
          </w:rPr>
          <w:t>ی</w:t>
        </w:r>
        <w:r w:rsidR="00CA1F22" w:rsidRPr="00785850">
          <w:rPr>
            <w:rStyle w:val="Hyperlink"/>
            <w:rFonts w:hint="eastAsia"/>
            <w:rtl/>
            <w:lang w:bidi="ar-DZ"/>
          </w:rPr>
          <w:t>تگر</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144767786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110</w:t>
        </w:r>
        <w:r w:rsidR="00CA1F22">
          <w:rPr>
            <w:webHidden/>
            <w:rtl/>
          </w:rPr>
          <w:fldChar w:fldCharType="end"/>
        </w:r>
      </w:hyperlink>
    </w:p>
    <w:p w14:paraId="65EAA359" w14:textId="3CCD020C"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87" w:history="1">
        <w:r w:rsidR="00CA1F22" w:rsidRPr="00785850">
          <w:rPr>
            <w:rStyle w:val="Hyperlink"/>
            <w:rtl/>
            <w:lang w:bidi="ar-DZ"/>
          </w:rPr>
          <w:t>دغدغه‌مند</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144767787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110</w:t>
        </w:r>
        <w:r w:rsidR="00CA1F22">
          <w:rPr>
            <w:webHidden/>
            <w:rtl/>
          </w:rPr>
          <w:fldChar w:fldCharType="end"/>
        </w:r>
      </w:hyperlink>
    </w:p>
    <w:p w14:paraId="75898D75" w14:textId="3C65C792"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88" w:history="1">
        <w:r w:rsidR="00CA1F22" w:rsidRPr="00785850">
          <w:rPr>
            <w:rStyle w:val="Hyperlink"/>
            <w:rtl/>
            <w:lang w:bidi="ar-DZ"/>
          </w:rPr>
          <w:t>معتقد به کرامت دانش‌آموز</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144767788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110</w:t>
        </w:r>
        <w:r w:rsidR="00CA1F22">
          <w:rPr>
            <w:webHidden/>
            <w:rtl/>
          </w:rPr>
          <w:fldChar w:fldCharType="end"/>
        </w:r>
      </w:hyperlink>
    </w:p>
    <w:p w14:paraId="3904B292" w14:textId="55522CC5"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89" w:history="1">
        <w:r w:rsidR="00CA1F22" w:rsidRPr="00785850">
          <w:rPr>
            <w:rStyle w:val="Hyperlink"/>
            <w:rtl/>
            <w:lang w:bidi="ar-DZ"/>
          </w:rPr>
          <w:t>جسور و ر</w:t>
        </w:r>
        <w:r w:rsidR="00CA1F22" w:rsidRPr="00785850">
          <w:rPr>
            <w:rStyle w:val="Hyperlink"/>
            <w:rFonts w:hint="cs"/>
            <w:rtl/>
            <w:lang w:bidi="ar-DZ"/>
          </w:rPr>
          <w:t>ی</w:t>
        </w:r>
        <w:r w:rsidR="00CA1F22" w:rsidRPr="00785850">
          <w:rPr>
            <w:rStyle w:val="Hyperlink"/>
            <w:rFonts w:hint="eastAsia"/>
            <w:rtl/>
            <w:lang w:bidi="ar-DZ"/>
          </w:rPr>
          <w:t>سک‌پذ</w:t>
        </w:r>
        <w:r w:rsidR="00CA1F22" w:rsidRPr="00785850">
          <w:rPr>
            <w:rStyle w:val="Hyperlink"/>
            <w:rFonts w:hint="cs"/>
            <w:rtl/>
            <w:lang w:bidi="ar-DZ"/>
          </w:rPr>
          <w:t>ی</w:t>
        </w:r>
        <w:r w:rsidR="00CA1F22" w:rsidRPr="00785850">
          <w:rPr>
            <w:rStyle w:val="Hyperlink"/>
            <w:rFonts w:hint="eastAsia"/>
            <w:rtl/>
            <w:lang w:bidi="ar-DZ"/>
          </w:rPr>
          <w:t>ر</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144767789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111</w:t>
        </w:r>
        <w:r w:rsidR="00CA1F22">
          <w:rPr>
            <w:webHidden/>
            <w:rtl/>
          </w:rPr>
          <w:fldChar w:fldCharType="end"/>
        </w:r>
      </w:hyperlink>
    </w:p>
    <w:p w14:paraId="044368A1" w14:textId="191A76A7"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90" w:history="1">
        <w:r w:rsidR="00CA1F22" w:rsidRPr="00785850">
          <w:rPr>
            <w:rStyle w:val="Hyperlink"/>
            <w:rtl/>
            <w:lang w:bidi="ar-DZ"/>
          </w:rPr>
          <w:t>صبور</w:t>
        </w:r>
        <w:r w:rsidR="00CA1F22" w:rsidRPr="00785850">
          <w:rPr>
            <w:rStyle w:val="Hyperlink"/>
            <w:rFonts w:hint="cs"/>
            <w:rtl/>
            <w:lang w:bidi="ar-DZ"/>
          </w:rPr>
          <w:t>ی</w:t>
        </w:r>
        <w:r w:rsidR="00CA1F22" w:rsidRPr="00785850">
          <w:rPr>
            <w:rStyle w:val="Hyperlink"/>
            <w:rtl/>
            <w:lang w:bidi="ar-DZ"/>
          </w:rPr>
          <w:t xml:space="preserve"> و شک</w:t>
        </w:r>
        <w:r w:rsidR="00CA1F22" w:rsidRPr="00785850">
          <w:rPr>
            <w:rStyle w:val="Hyperlink"/>
            <w:rFonts w:hint="cs"/>
            <w:rtl/>
            <w:lang w:bidi="ar-DZ"/>
          </w:rPr>
          <w:t>ی</w:t>
        </w:r>
        <w:r w:rsidR="00CA1F22" w:rsidRPr="00785850">
          <w:rPr>
            <w:rStyle w:val="Hyperlink"/>
            <w:rFonts w:hint="eastAsia"/>
            <w:rtl/>
            <w:lang w:bidi="ar-DZ"/>
          </w:rPr>
          <w:t>با</w:t>
        </w:r>
        <w:r w:rsidR="00CA1F22" w:rsidRPr="00785850">
          <w:rPr>
            <w:rStyle w:val="Hyperlink"/>
            <w:rFonts w:hint="cs"/>
            <w:rtl/>
            <w:lang w:bidi="ar-DZ"/>
          </w:rPr>
          <w:t>یی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144767790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111</w:t>
        </w:r>
        <w:r w:rsidR="00CA1F22">
          <w:rPr>
            <w:webHidden/>
            <w:rtl/>
          </w:rPr>
          <w:fldChar w:fldCharType="end"/>
        </w:r>
      </w:hyperlink>
    </w:p>
    <w:p w14:paraId="291196F2" w14:textId="672D9783"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91" w:history="1">
        <w:r w:rsidR="00CA1F22" w:rsidRPr="00785850">
          <w:rPr>
            <w:rStyle w:val="Hyperlink"/>
            <w:rFonts w:ascii="Times New Roman Bold" w:hAnsi="Times New Roman Bold" w:cs="Times New Roman Bold"/>
            <w:rtl/>
            <w:lang w:bidi="fa-IR"/>
          </w:rPr>
          <w:t>4‏-‏2‏.</w:t>
        </w:r>
        <w:r w:rsidR="00CA1F22" w:rsidRPr="00785850">
          <w:rPr>
            <w:rStyle w:val="Hyperlink"/>
            <w:rtl/>
            <w:lang w:bidi="ar-DZ"/>
          </w:rPr>
          <w:t xml:space="preserve"> </w:t>
        </w:r>
        <w:r w:rsidR="00CA1F22" w:rsidRPr="00785850">
          <w:rPr>
            <w:rStyle w:val="Hyperlink"/>
            <w:rFonts w:hint="cs"/>
            <w:rtl/>
            <w:lang w:bidi="ar-DZ"/>
          </w:rPr>
          <w:t>ی</w:t>
        </w:r>
        <w:r w:rsidR="00CA1F22" w:rsidRPr="00785850">
          <w:rPr>
            <w:rStyle w:val="Hyperlink"/>
            <w:rtl/>
            <w:lang w:bidi="ar-DZ"/>
          </w:rPr>
          <w:t>افته‌ها</w:t>
        </w:r>
        <w:r w:rsidR="00CA1F22" w:rsidRPr="00785850">
          <w:rPr>
            <w:rStyle w:val="Hyperlink"/>
            <w:rFonts w:hint="cs"/>
            <w:rtl/>
            <w:lang w:bidi="ar-DZ"/>
          </w:rPr>
          <w:t>ی</w:t>
        </w:r>
        <w:r w:rsidR="00CA1F22" w:rsidRPr="00785850">
          <w:rPr>
            <w:rStyle w:val="Hyperlink"/>
            <w:rtl/>
            <w:lang w:bidi="ar-DZ"/>
          </w:rPr>
          <w:t xml:space="preserve"> جانب</w:t>
        </w:r>
        <w:r w:rsidR="00CA1F22" w:rsidRPr="00785850">
          <w:rPr>
            <w:rStyle w:val="Hyperlink"/>
            <w:rFonts w:hint="cs"/>
            <w:rtl/>
            <w:lang w:bidi="ar-DZ"/>
          </w:rPr>
          <w:t>ی</w:t>
        </w:r>
        <w:r w:rsidR="00CA1F22" w:rsidRPr="00785850">
          <w:rPr>
            <w:rStyle w:val="Hyperlink"/>
            <w:rtl/>
            <w:lang w:bidi="ar-DZ"/>
          </w:rPr>
          <w:t xml:space="preserve"> پژوهش</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144767791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112</w:t>
        </w:r>
        <w:r w:rsidR="00CA1F22">
          <w:rPr>
            <w:webHidden/>
            <w:rtl/>
          </w:rPr>
          <w:fldChar w:fldCharType="end"/>
        </w:r>
      </w:hyperlink>
    </w:p>
    <w:p w14:paraId="22D88D12" w14:textId="730C4917"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92" w:history="1">
        <w:r w:rsidR="00CA1F22" w:rsidRPr="00785850">
          <w:rPr>
            <w:rStyle w:val="Hyperlink"/>
            <w:lang w:bidi="ar-DZ"/>
          </w:rPr>
          <w:t>4-2-1.</w:t>
        </w:r>
        <w:r w:rsidR="00CA1F22" w:rsidRPr="00785850">
          <w:rPr>
            <w:rStyle w:val="Hyperlink"/>
            <w:rtl/>
            <w:lang w:bidi="ar-DZ"/>
          </w:rPr>
          <w:t xml:space="preserve"> وضع</w:t>
        </w:r>
        <w:r w:rsidR="00CA1F22" w:rsidRPr="00785850">
          <w:rPr>
            <w:rStyle w:val="Hyperlink"/>
            <w:rFonts w:hint="cs"/>
            <w:rtl/>
            <w:lang w:bidi="ar-DZ"/>
          </w:rPr>
          <w:t>ی</w:t>
        </w:r>
        <w:r w:rsidR="00CA1F22" w:rsidRPr="00785850">
          <w:rPr>
            <w:rStyle w:val="Hyperlink"/>
            <w:rFonts w:hint="eastAsia"/>
            <w:rtl/>
            <w:lang w:bidi="ar-DZ"/>
          </w:rPr>
          <w:t>ت</w:t>
        </w:r>
        <w:r w:rsidR="00CA1F22" w:rsidRPr="00785850">
          <w:rPr>
            <w:rStyle w:val="Hyperlink"/>
            <w:rtl/>
            <w:lang w:bidi="ar-DZ"/>
          </w:rPr>
          <w:t xml:space="preserve"> موجود فضاها</w:t>
        </w:r>
        <w:r w:rsidR="00CA1F22" w:rsidRPr="00785850">
          <w:rPr>
            <w:rStyle w:val="Hyperlink"/>
            <w:rFonts w:hint="cs"/>
            <w:rtl/>
            <w:lang w:bidi="ar-DZ"/>
          </w:rPr>
          <w:t>ی‌ی</w:t>
        </w:r>
        <w:r w:rsidR="00CA1F22" w:rsidRPr="00785850">
          <w:rPr>
            <w:rStyle w:val="Hyperlink"/>
            <w:rFonts w:hint="eastAsia"/>
            <w:rtl/>
            <w:lang w:bidi="ar-DZ"/>
          </w:rPr>
          <w:t>ادگ</w:t>
        </w:r>
        <w:r w:rsidR="00CA1F22" w:rsidRPr="00785850">
          <w:rPr>
            <w:rStyle w:val="Hyperlink"/>
            <w:rFonts w:hint="cs"/>
            <w:rtl/>
            <w:lang w:bidi="ar-DZ"/>
          </w:rPr>
          <w:t>ی</w:t>
        </w:r>
        <w:r w:rsidR="00CA1F22" w:rsidRPr="00785850">
          <w:rPr>
            <w:rStyle w:val="Hyperlink"/>
            <w:rFonts w:hint="eastAsia"/>
            <w:rtl/>
            <w:lang w:bidi="ar-DZ"/>
          </w:rPr>
          <w:t>ر</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144767792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112</w:t>
        </w:r>
        <w:r w:rsidR="00CA1F22">
          <w:rPr>
            <w:webHidden/>
            <w:rtl/>
          </w:rPr>
          <w:fldChar w:fldCharType="end"/>
        </w:r>
      </w:hyperlink>
    </w:p>
    <w:p w14:paraId="68A8A621" w14:textId="2B4FE30D"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93" w:history="1">
        <w:r w:rsidR="00CA1F22" w:rsidRPr="00785850">
          <w:rPr>
            <w:rStyle w:val="Hyperlink"/>
            <w:lang w:bidi="ar-DZ"/>
          </w:rPr>
          <w:t>4-2-2.</w:t>
        </w:r>
        <w:r w:rsidR="00CA1F22" w:rsidRPr="00785850">
          <w:rPr>
            <w:rStyle w:val="Hyperlink"/>
            <w:rtl/>
            <w:lang w:bidi="ar-DZ"/>
          </w:rPr>
          <w:t xml:space="preserve"> موانع و محدود</w:t>
        </w:r>
        <w:r w:rsidR="00CA1F22" w:rsidRPr="00785850">
          <w:rPr>
            <w:rStyle w:val="Hyperlink"/>
            <w:rFonts w:hint="cs"/>
            <w:rtl/>
            <w:lang w:bidi="ar-DZ"/>
          </w:rPr>
          <w:t>ی</w:t>
        </w:r>
        <w:r w:rsidR="00CA1F22" w:rsidRPr="00785850">
          <w:rPr>
            <w:rStyle w:val="Hyperlink"/>
            <w:rFonts w:hint="eastAsia"/>
            <w:rtl/>
            <w:lang w:bidi="ar-DZ"/>
          </w:rPr>
          <w:t>ت‌ها</w:t>
        </w:r>
        <w:r w:rsidR="00CA1F22" w:rsidRPr="00785850">
          <w:rPr>
            <w:rStyle w:val="Hyperlink"/>
            <w:rFonts w:hint="cs"/>
            <w:rtl/>
            <w:lang w:bidi="ar-DZ"/>
          </w:rPr>
          <w:t>ی</w:t>
        </w:r>
        <w:r w:rsidR="00CA1F22" w:rsidRPr="00785850">
          <w:rPr>
            <w:rStyle w:val="Hyperlink"/>
            <w:rtl/>
            <w:lang w:bidi="ar-DZ"/>
          </w:rPr>
          <w:t xml:space="preserve"> سر راه مد</w:t>
        </w:r>
        <w:r w:rsidR="00CA1F22" w:rsidRPr="00785850">
          <w:rPr>
            <w:rStyle w:val="Hyperlink"/>
            <w:rFonts w:hint="cs"/>
            <w:rtl/>
            <w:lang w:bidi="ar-DZ"/>
          </w:rPr>
          <w:t>ی</w:t>
        </w:r>
        <w:r w:rsidR="00CA1F22" w:rsidRPr="00785850">
          <w:rPr>
            <w:rStyle w:val="Hyperlink"/>
            <w:rFonts w:hint="eastAsia"/>
            <w:rtl/>
            <w:lang w:bidi="ar-DZ"/>
          </w:rPr>
          <w:t>ران</w:t>
        </w:r>
        <w:r w:rsidR="00CA1F22" w:rsidRPr="00785850">
          <w:rPr>
            <w:rStyle w:val="Hyperlink"/>
            <w:rtl/>
            <w:lang w:bidi="ar-DZ"/>
          </w:rPr>
          <w:t xml:space="preserve"> برا</w:t>
        </w:r>
        <w:r w:rsidR="00CA1F22" w:rsidRPr="00785850">
          <w:rPr>
            <w:rStyle w:val="Hyperlink"/>
            <w:rFonts w:hint="cs"/>
            <w:rtl/>
            <w:lang w:bidi="ar-DZ"/>
          </w:rPr>
          <w:t>ی</w:t>
        </w:r>
        <w:r w:rsidR="00CA1F22" w:rsidRPr="00785850">
          <w:rPr>
            <w:rStyle w:val="Hyperlink"/>
            <w:rtl/>
            <w:lang w:bidi="ar-DZ"/>
          </w:rPr>
          <w:t xml:space="preserve"> استفاده‌ از فضاها</w:t>
        </w:r>
        <w:r w:rsidR="00CA1F22" w:rsidRPr="00785850">
          <w:rPr>
            <w:rStyle w:val="Hyperlink"/>
            <w:rFonts w:hint="cs"/>
            <w:rtl/>
            <w:lang w:bidi="ar-DZ"/>
          </w:rPr>
          <w:t>ی‌ی</w:t>
        </w:r>
        <w:r w:rsidR="00CA1F22" w:rsidRPr="00785850">
          <w:rPr>
            <w:rStyle w:val="Hyperlink"/>
            <w:rFonts w:hint="eastAsia"/>
            <w:rtl/>
            <w:lang w:bidi="ar-DZ"/>
          </w:rPr>
          <w:t>ادگ</w:t>
        </w:r>
        <w:r w:rsidR="00CA1F22" w:rsidRPr="00785850">
          <w:rPr>
            <w:rStyle w:val="Hyperlink"/>
            <w:rFonts w:hint="cs"/>
            <w:rtl/>
            <w:lang w:bidi="ar-DZ"/>
          </w:rPr>
          <w:t>ی</w:t>
        </w:r>
        <w:r w:rsidR="00CA1F22" w:rsidRPr="00785850">
          <w:rPr>
            <w:rStyle w:val="Hyperlink"/>
            <w:rFonts w:hint="eastAsia"/>
            <w:rtl/>
            <w:lang w:bidi="ar-DZ"/>
          </w:rPr>
          <w:t>ر</w:t>
        </w:r>
        <w:r w:rsidR="00CA1F22" w:rsidRPr="00785850">
          <w:rPr>
            <w:rStyle w:val="Hyperlink"/>
            <w:rFonts w:hint="cs"/>
            <w:rtl/>
            <w:lang w:bidi="ar-DZ"/>
          </w:rPr>
          <w:t>ی</w:t>
        </w:r>
        <w:r w:rsidR="00CA1F22" w:rsidRPr="00785850">
          <w:rPr>
            <w:rStyle w:val="Hyperlink"/>
            <w:rtl/>
            <w:lang w:bidi="ar-DZ"/>
          </w:rPr>
          <w:t xml:space="preserve"> درون و ب</w:t>
        </w:r>
        <w:r w:rsidR="00CA1F22" w:rsidRPr="00785850">
          <w:rPr>
            <w:rStyle w:val="Hyperlink"/>
            <w:rFonts w:hint="cs"/>
            <w:rtl/>
            <w:lang w:bidi="ar-DZ"/>
          </w:rPr>
          <w:t>ی</w:t>
        </w:r>
        <w:r w:rsidR="00CA1F22" w:rsidRPr="00785850">
          <w:rPr>
            <w:rStyle w:val="Hyperlink"/>
            <w:rFonts w:hint="eastAsia"/>
            <w:rtl/>
            <w:lang w:bidi="ar-DZ"/>
          </w:rPr>
          <w:t>رون</w:t>
        </w:r>
        <w:r w:rsidR="00CA1F22" w:rsidRPr="00785850">
          <w:rPr>
            <w:rStyle w:val="Hyperlink"/>
            <w:rtl/>
            <w:lang w:bidi="ar-DZ"/>
          </w:rPr>
          <w:t xml:space="preserve"> از مدرسه</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144767793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121</w:t>
        </w:r>
        <w:r w:rsidR="00CA1F22">
          <w:rPr>
            <w:webHidden/>
            <w:rtl/>
          </w:rPr>
          <w:fldChar w:fldCharType="end"/>
        </w:r>
      </w:hyperlink>
    </w:p>
    <w:p w14:paraId="28FA41D7" w14:textId="2A44A0C8"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94" w:history="1">
        <w:r w:rsidR="00CA1F22" w:rsidRPr="00785850">
          <w:rPr>
            <w:rStyle w:val="Hyperlink"/>
            <w:rtl/>
            <w:lang w:bidi="ar-DZ"/>
          </w:rPr>
          <w:t>4-2-3. و</w:t>
        </w:r>
        <w:r w:rsidR="00CA1F22" w:rsidRPr="00785850">
          <w:rPr>
            <w:rStyle w:val="Hyperlink"/>
            <w:rFonts w:hint="cs"/>
            <w:rtl/>
            <w:lang w:bidi="ar-DZ"/>
          </w:rPr>
          <w:t>ی</w:t>
        </w:r>
        <w:r w:rsidR="00CA1F22" w:rsidRPr="00785850">
          <w:rPr>
            <w:rStyle w:val="Hyperlink"/>
            <w:rFonts w:hint="eastAsia"/>
            <w:rtl/>
            <w:lang w:bidi="ar-DZ"/>
          </w:rPr>
          <w:t>ژگ</w:t>
        </w:r>
        <w:r w:rsidR="00CA1F22" w:rsidRPr="00785850">
          <w:rPr>
            <w:rStyle w:val="Hyperlink"/>
            <w:rFonts w:hint="cs"/>
            <w:rtl/>
            <w:lang w:bidi="ar-DZ"/>
          </w:rPr>
          <w:t>ی‌</w:t>
        </w:r>
        <w:r w:rsidR="00CA1F22" w:rsidRPr="00785850">
          <w:rPr>
            <w:rStyle w:val="Hyperlink"/>
            <w:rFonts w:hint="eastAsia"/>
            <w:rtl/>
            <w:lang w:bidi="ar-DZ"/>
          </w:rPr>
          <w:t>ها</w:t>
        </w:r>
        <w:r w:rsidR="00CA1F22" w:rsidRPr="00785850">
          <w:rPr>
            <w:rStyle w:val="Hyperlink"/>
            <w:rFonts w:hint="cs"/>
            <w:rtl/>
            <w:lang w:bidi="ar-DZ"/>
          </w:rPr>
          <w:t>ی</w:t>
        </w:r>
        <w:r w:rsidR="00CA1F22" w:rsidRPr="00785850">
          <w:rPr>
            <w:rStyle w:val="Hyperlink"/>
            <w:rtl/>
            <w:lang w:bidi="ar-DZ"/>
          </w:rPr>
          <w:t xml:space="preserve"> مح</w:t>
        </w:r>
        <w:r w:rsidR="00CA1F22" w:rsidRPr="00785850">
          <w:rPr>
            <w:rStyle w:val="Hyperlink"/>
            <w:rFonts w:hint="cs"/>
            <w:rtl/>
            <w:lang w:bidi="ar-DZ"/>
          </w:rPr>
          <w:t>ی</w:t>
        </w:r>
        <w:r w:rsidR="00CA1F22" w:rsidRPr="00785850">
          <w:rPr>
            <w:rStyle w:val="Hyperlink"/>
            <w:rFonts w:hint="eastAsia"/>
            <w:rtl/>
            <w:lang w:bidi="ar-DZ"/>
          </w:rPr>
          <w:t>ط</w:t>
        </w:r>
        <w:r w:rsidR="00CA1F22" w:rsidRPr="00785850">
          <w:rPr>
            <w:rStyle w:val="Hyperlink"/>
            <w:rtl/>
            <w:lang w:bidi="ar-DZ"/>
          </w:rPr>
          <w:t xml:space="preserve"> کالبد</w:t>
        </w:r>
        <w:r w:rsidR="00CA1F22" w:rsidRPr="00785850">
          <w:rPr>
            <w:rStyle w:val="Hyperlink"/>
            <w:rFonts w:hint="cs"/>
            <w:rtl/>
            <w:lang w:bidi="ar-DZ"/>
          </w:rPr>
          <w:t>ی‌ی</w:t>
        </w:r>
        <w:r w:rsidR="00CA1F22" w:rsidRPr="00785850">
          <w:rPr>
            <w:rStyle w:val="Hyperlink"/>
            <w:rFonts w:hint="eastAsia"/>
            <w:rtl/>
            <w:lang w:bidi="ar-DZ"/>
          </w:rPr>
          <w:t>ادگ</w:t>
        </w:r>
        <w:r w:rsidR="00CA1F22" w:rsidRPr="00785850">
          <w:rPr>
            <w:rStyle w:val="Hyperlink"/>
            <w:rFonts w:hint="cs"/>
            <w:rtl/>
            <w:lang w:bidi="ar-DZ"/>
          </w:rPr>
          <w:t>ی</w:t>
        </w:r>
        <w:r w:rsidR="00CA1F22" w:rsidRPr="00785850">
          <w:rPr>
            <w:rStyle w:val="Hyperlink"/>
            <w:rFonts w:hint="eastAsia"/>
            <w:rtl/>
            <w:lang w:bidi="ar-DZ"/>
          </w:rPr>
          <w:t>ر</w:t>
        </w:r>
        <w:r w:rsidR="00CA1F22" w:rsidRPr="00785850">
          <w:rPr>
            <w:rStyle w:val="Hyperlink"/>
            <w:rFonts w:hint="cs"/>
            <w:rtl/>
            <w:lang w:bidi="ar-DZ"/>
          </w:rPr>
          <w:t>ی</w:t>
        </w:r>
        <w:r w:rsidR="00CA1F22" w:rsidRPr="00785850">
          <w:rPr>
            <w:rStyle w:val="Hyperlink"/>
            <w:rtl/>
            <w:lang w:bidi="ar-DZ"/>
          </w:rPr>
          <w:t xml:space="preserve"> مطلوب از د</w:t>
        </w:r>
        <w:r w:rsidR="00CA1F22" w:rsidRPr="00785850">
          <w:rPr>
            <w:rStyle w:val="Hyperlink"/>
            <w:rFonts w:hint="cs"/>
            <w:rtl/>
            <w:lang w:bidi="ar-DZ"/>
          </w:rPr>
          <w:t>ی</w:t>
        </w:r>
        <w:r w:rsidR="00CA1F22" w:rsidRPr="00785850">
          <w:rPr>
            <w:rStyle w:val="Hyperlink"/>
            <w:rFonts w:hint="eastAsia"/>
            <w:rtl/>
            <w:lang w:bidi="ar-DZ"/>
          </w:rPr>
          <w:t>د</w:t>
        </w:r>
        <w:r w:rsidR="00CA1F22" w:rsidRPr="00785850">
          <w:rPr>
            <w:rStyle w:val="Hyperlink"/>
            <w:rtl/>
            <w:lang w:bidi="ar-DZ"/>
          </w:rPr>
          <w:t xml:space="preserve"> مد</w:t>
        </w:r>
        <w:r w:rsidR="00CA1F22" w:rsidRPr="00785850">
          <w:rPr>
            <w:rStyle w:val="Hyperlink"/>
            <w:rFonts w:hint="cs"/>
            <w:rtl/>
            <w:lang w:bidi="ar-DZ"/>
          </w:rPr>
          <w:t>ی</w:t>
        </w:r>
        <w:r w:rsidR="00CA1F22" w:rsidRPr="00785850">
          <w:rPr>
            <w:rStyle w:val="Hyperlink"/>
            <w:rFonts w:hint="eastAsia"/>
            <w:rtl/>
            <w:lang w:bidi="ar-DZ"/>
          </w:rPr>
          <w:t>ران</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144767794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138</w:t>
        </w:r>
        <w:r w:rsidR="00CA1F22">
          <w:rPr>
            <w:webHidden/>
            <w:rtl/>
          </w:rPr>
          <w:fldChar w:fldCharType="end"/>
        </w:r>
      </w:hyperlink>
    </w:p>
    <w:p w14:paraId="23BCA6A1" w14:textId="21DA99A8"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95" w:history="1">
        <w:r w:rsidR="00CA1F22" w:rsidRPr="00785850">
          <w:rPr>
            <w:rStyle w:val="Hyperlink"/>
            <w:rtl/>
            <w:lang w:bidi="ar-DZ"/>
          </w:rPr>
          <w:t>4-2-4. اگر من طراح بودم</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144767795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141</w:t>
        </w:r>
        <w:r w:rsidR="00CA1F22">
          <w:rPr>
            <w:webHidden/>
            <w:rtl/>
          </w:rPr>
          <w:fldChar w:fldCharType="end"/>
        </w:r>
      </w:hyperlink>
    </w:p>
    <w:p w14:paraId="175139F2" w14:textId="78FD2135"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96" w:history="1">
        <w:r w:rsidR="00CA1F22" w:rsidRPr="00785850">
          <w:rPr>
            <w:rStyle w:val="Hyperlink"/>
            <w:rFonts w:ascii="Times New Roman Bold" w:hAnsi="Times New Roman Bold" w:cs="Times New Roman Bold"/>
            <w:rtl/>
            <w:lang w:bidi="fa-IR"/>
          </w:rPr>
          <w:t>4‏-‏3‏.</w:t>
        </w:r>
        <w:r w:rsidR="00CA1F22" w:rsidRPr="00785850">
          <w:rPr>
            <w:rStyle w:val="Hyperlink"/>
            <w:rtl/>
            <w:lang w:bidi="ar-DZ"/>
          </w:rPr>
          <w:t xml:space="preserve"> </w:t>
        </w:r>
        <w:r w:rsidR="00CA1F22" w:rsidRPr="00785850">
          <w:rPr>
            <w:rStyle w:val="Hyperlink"/>
            <w:rFonts w:hint="cs"/>
            <w:rtl/>
            <w:lang w:bidi="ar-DZ"/>
          </w:rPr>
          <w:t>ی</w:t>
        </w:r>
        <w:r w:rsidR="00CA1F22" w:rsidRPr="00785850">
          <w:rPr>
            <w:rStyle w:val="Hyperlink"/>
            <w:rFonts w:hint="eastAsia"/>
            <w:rtl/>
            <w:lang w:bidi="ar-DZ"/>
          </w:rPr>
          <w:t>افته‌ها</w:t>
        </w:r>
        <w:r w:rsidR="00CA1F22" w:rsidRPr="00785850">
          <w:rPr>
            <w:rStyle w:val="Hyperlink"/>
            <w:rFonts w:hint="cs"/>
            <w:rtl/>
            <w:lang w:bidi="ar-DZ"/>
          </w:rPr>
          <w:t>ی</w:t>
        </w:r>
        <w:r w:rsidR="00CA1F22" w:rsidRPr="00785850">
          <w:rPr>
            <w:rStyle w:val="Hyperlink"/>
            <w:rtl/>
            <w:lang w:bidi="ar-DZ"/>
          </w:rPr>
          <w:t xml:space="preserve"> حاصل از مشاهدات</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144767796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144</w:t>
        </w:r>
        <w:r w:rsidR="00CA1F22">
          <w:rPr>
            <w:webHidden/>
            <w:rtl/>
          </w:rPr>
          <w:fldChar w:fldCharType="end"/>
        </w:r>
      </w:hyperlink>
    </w:p>
    <w:p w14:paraId="2228A905" w14:textId="64509EE3"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97" w:history="1">
        <w:r w:rsidR="00CA1F22" w:rsidRPr="00785850">
          <w:rPr>
            <w:rStyle w:val="Hyperlink"/>
            <w:rtl/>
            <w:lang w:bidi="ar-DZ"/>
          </w:rPr>
          <w:t>4-3-1. اقدامات عمل</w:t>
        </w:r>
        <w:r w:rsidR="00CA1F22" w:rsidRPr="00785850">
          <w:rPr>
            <w:rStyle w:val="Hyperlink"/>
            <w:rFonts w:hint="cs"/>
            <w:rtl/>
            <w:lang w:bidi="ar-DZ"/>
          </w:rPr>
          <w:t>ی</w:t>
        </w:r>
        <w:r w:rsidR="00CA1F22" w:rsidRPr="00785850">
          <w:rPr>
            <w:rStyle w:val="Hyperlink"/>
            <w:rtl/>
            <w:lang w:bidi="ar-DZ"/>
          </w:rPr>
          <w:t xml:space="preserve"> مد</w:t>
        </w:r>
        <w:r w:rsidR="00CA1F22" w:rsidRPr="00785850">
          <w:rPr>
            <w:rStyle w:val="Hyperlink"/>
            <w:rFonts w:hint="cs"/>
            <w:rtl/>
            <w:lang w:bidi="ar-DZ"/>
          </w:rPr>
          <w:t>ی</w:t>
        </w:r>
        <w:r w:rsidR="00CA1F22" w:rsidRPr="00785850">
          <w:rPr>
            <w:rStyle w:val="Hyperlink"/>
            <w:rFonts w:hint="eastAsia"/>
            <w:rtl/>
            <w:lang w:bidi="ar-DZ"/>
          </w:rPr>
          <w:t>ران</w:t>
        </w:r>
        <w:r w:rsidR="00CA1F22" w:rsidRPr="00785850">
          <w:rPr>
            <w:rStyle w:val="Hyperlink"/>
            <w:rtl/>
            <w:lang w:bidi="ar-DZ"/>
          </w:rPr>
          <w:t xml:space="preserve"> در طراح</w:t>
        </w:r>
        <w:r w:rsidR="00CA1F22" w:rsidRPr="00785850">
          <w:rPr>
            <w:rStyle w:val="Hyperlink"/>
            <w:rFonts w:hint="cs"/>
            <w:rtl/>
            <w:lang w:bidi="ar-DZ"/>
          </w:rPr>
          <w:t>ی</w:t>
        </w:r>
        <w:r w:rsidR="00CA1F22" w:rsidRPr="00785850">
          <w:rPr>
            <w:rStyle w:val="Hyperlink"/>
            <w:rtl/>
            <w:lang w:bidi="ar-DZ"/>
          </w:rPr>
          <w:t xml:space="preserve"> داخل</w:t>
        </w:r>
        <w:r w:rsidR="00CA1F22" w:rsidRPr="00785850">
          <w:rPr>
            <w:rStyle w:val="Hyperlink"/>
            <w:rFonts w:hint="cs"/>
            <w:rtl/>
            <w:lang w:bidi="ar-DZ"/>
          </w:rPr>
          <w:t>ی</w:t>
        </w:r>
        <w:r w:rsidR="00CA1F22" w:rsidRPr="00785850">
          <w:rPr>
            <w:rStyle w:val="Hyperlink"/>
            <w:rtl/>
            <w:lang w:bidi="ar-DZ"/>
          </w:rPr>
          <w:t xml:space="preserve"> فضاها</w:t>
        </w:r>
        <w:r w:rsidR="00CA1F22" w:rsidRPr="00785850">
          <w:rPr>
            <w:rStyle w:val="Hyperlink"/>
            <w:rFonts w:hint="cs"/>
            <w:rtl/>
            <w:lang w:bidi="ar-DZ"/>
          </w:rPr>
          <w:t>ی</w:t>
        </w:r>
        <w:r w:rsidR="00CA1F22" w:rsidRPr="00785850">
          <w:rPr>
            <w:rStyle w:val="Hyperlink"/>
            <w:rtl/>
            <w:lang w:bidi="ar-DZ"/>
          </w:rPr>
          <w:t xml:space="preserve"> </w:t>
        </w:r>
        <w:r w:rsidR="00CA1F22" w:rsidRPr="00785850">
          <w:rPr>
            <w:rStyle w:val="Hyperlink"/>
            <w:rFonts w:hint="cs"/>
            <w:rtl/>
            <w:lang w:bidi="ar-DZ"/>
          </w:rPr>
          <w:t>ی</w:t>
        </w:r>
        <w:r w:rsidR="00CA1F22" w:rsidRPr="00785850">
          <w:rPr>
            <w:rStyle w:val="Hyperlink"/>
            <w:rFonts w:hint="eastAsia"/>
            <w:rtl/>
            <w:lang w:bidi="ar-DZ"/>
          </w:rPr>
          <w:t>ادگ</w:t>
        </w:r>
        <w:r w:rsidR="00CA1F22" w:rsidRPr="00785850">
          <w:rPr>
            <w:rStyle w:val="Hyperlink"/>
            <w:rFonts w:hint="cs"/>
            <w:rtl/>
            <w:lang w:bidi="ar-DZ"/>
          </w:rPr>
          <w:t>ی</w:t>
        </w:r>
        <w:r w:rsidR="00CA1F22" w:rsidRPr="00785850">
          <w:rPr>
            <w:rStyle w:val="Hyperlink"/>
            <w:rFonts w:hint="eastAsia"/>
            <w:rtl/>
            <w:lang w:bidi="ar-DZ"/>
          </w:rPr>
          <w:t>ر</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144767797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144</w:t>
        </w:r>
        <w:r w:rsidR="00CA1F22">
          <w:rPr>
            <w:webHidden/>
            <w:rtl/>
          </w:rPr>
          <w:fldChar w:fldCharType="end"/>
        </w:r>
      </w:hyperlink>
    </w:p>
    <w:p w14:paraId="0CE8EFD3" w14:textId="4EC4A37F"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98" w:history="1">
        <w:r w:rsidR="00CA1F22" w:rsidRPr="00785850">
          <w:rPr>
            <w:rStyle w:val="Hyperlink"/>
            <w:lang w:bidi="ar-DZ"/>
          </w:rPr>
          <w:t>4-3-2.</w:t>
        </w:r>
        <w:r w:rsidR="00CA1F22" w:rsidRPr="00785850">
          <w:rPr>
            <w:rStyle w:val="Hyperlink"/>
            <w:rtl/>
            <w:lang w:bidi="ar-DZ"/>
          </w:rPr>
          <w:t xml:space="preserve"> وضع</w:t>
        </w:r>
        <w:r w:rsidR="00CA1F22" w:rsidRPr="00785850">
          <w:rPr>
            <w:rStyle w:val="Hyperlink"/>
            <w:rFonts w:hint="cs"/>
            <w:rtl/>
            <w:lang w:bidi="ar-DZ"/>
          </w:rPr>
          <w:t>ی</w:t>
        </w:r>
        <w:r w:rsidR="00CA1F22" w:rsidRPr="00785850">
          <w:rPr>
            <w:rStyle w:val="Hyperlink"/>
            <w:rFonts w:hint="eastAsia"/>
            <w:rtl/>
            <w:lang w:bidi="ar-DZ"/>
          </w:rPr>
          <w:t>ت</w:t>
        </w:r>
        <w:r w:rsidR="00CA1F22" w:rsidRPr="00785850">
          <w:rPr>
            <w:rStyle w:val="Hyperlink"/>
            <w:rtl/>
            <w:lang w:bidi="ar-DZ"/>
          </w:rPr>
          <w:t xml:space="preserve"> موجود فضاها</w:t>
        </w:r>
        <w:r w:rsidR="00CA1F22" w:rsidRPr="00785850">
          <w:rPr>
            <w:rStyle w:val="Hyperlink"/>
            <w:rFonts w:hint="cs"/>
            <w:rtl/>
            <w:lang w:bidi="ar-DZ"/>
          </w:rPr>
          <w:t>ی</w:t>
        </w:r>
        <w:r w:rsidR="00CA1F22" w:rsidRPr="00785850">
          <w:rPr>
            <w:rStyle w:val="Hyperlink"/>
            <w:rtl/>
            <w:lang w:bidi="ar-DZ"/>
          </w:rPr>
          <w:t xml:space="preserve"> </w:t>
        </w:r>
        <w:r w:rsidR="00CA1F22" w:rsidRPr="00785850">
          <w:rPr>
            <w:rStyle w:val="Hyperlink"/>
            <w:rFonts w:hint="cs"/>
            <w:rtl/>
            <w:lang w:bidi="ar-DZ"/>
          </w:rPr>
          <w:t>ی</w:t>
        </w:r>
        <w:r w:rsidR="00CA1F22" w:rsidRPr="00785850">
          <w:rPr>
            <w:rStyle w:val="Hyperlink"/>
            <w:rFonts w:hint="eastAsia"/>
            <w:rtl/>
            <w:lang w:bidi="ar-DZ"/>
          </w:rPr>
          <w:t>ادگ</w:t>
        </w:r>
        <w:r w:rsidR="00CA1F22" w:rsidRPr="00785850">
          <w:rPr>
            <w:rStyle w:val="Hyperlink"/>
            <w:rFonts w:hint="cs"/>
            <w:rtl/>
            <w:lang w:bidi="ar-DZ"/>
          </w:rPr>
          <w:t>ی</w:t>
        </w:r>
        <w:r w:rsidR="00CA1F22" w:rsidRPr="00785850">
          <w:rPr>
            <w:rStyle w:val="Hyperlink"/>
            <w:rFonts w:hint="eastAsia"/>
            <w:rtl/>
            <w:lang w:bidi="ar-DZ"/>
          </w:rPr>
          <w:t>ر</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144767798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153</w:t>
        </w:r>
        <w:r w:rsidR="00CA1F22">
          <w:rPr>
            <w:webHidden/>
            <w:rtl/>
          </w:rPr>
          <w:fldChar w:fldCharType="end"/>
        </w:r>
      </w:hyperlink>
    </w:p>
    <w:p w14:paraId="5F451E4F" w14:textId="38FC32FF"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799" w:history="1">
        <w:r w:rsidR="00CA1F22" w:rsidRPr="00785850">
          <w:rPr>
            <w:rStyle w:val="Hyperlink"/>
            <w:lang w:bidi="ar-DZ"/>
          </w:rPr>
          <w:t>4-3-3.</w:t>
        </w:r>
        <w:r w:rsidR="00CA1F22" w:rsidRPr="00785850">
          <w:rPr>
            <w:rStyle w:val="Hyperlink"/>
            <w:rtl/>
            <w:lang w:bidi="ar-DZ"/>
          </w:rPr>
          <w:t xml:space="preserve"> </w:t>
        </w:r>
        <w:r w:rsidR="00CA1F22" w:rsidRPr="00785850">
          <w:rPr>
            <w:rStyle w:val="Hyperlink"/>
            <w:rFonts w:hint="cs"/>
            <w:rtl/>
            <w:lang w:bidi="ar-DZ"/>
          </w:rPr>
          <w:t>ی</w:t>
        </w:r>
        <w:r w:rsidR="00CA1F22" w:rsidRPr="00785850">
          <w:rPr>
            <w:rStyle w:val="Hyperlink"/>
            <w:rFonts w:hint="eastAsia"/>
            <w:rtl/>
            <w:lang w:bidi="ar-DZ"/>
          </w:rPr>
          <w:t>افته‌ها</w:t>
        </w:r>
        <w:r w:rsidR="00CA1F22" w:rsidRPr="00785850">
          <w:rPr>
            <w:rStyle w:val="Hyperlink"/>
            <w:rFonts w:hint="cs"/>
            <w:rtl/>
            <w:lang w:bidi="ar-DZ"/>
          </w:rPr>
          <w:t>ی</w:t>
        </w:r>
        <w:r w:rsidR="00CA1F22" w:rsidRPr="00785850">
          <w:rPr>
            <w:rStyle w:val="Hyperlink"/>
            <w:rtl/>
            <w:lang w:bidi="ar-DZ"/>
          </w:rPr>
          <w:t xml:space="preserve"> حاصل از تحل</w:t>
        </w:r>
        <w:r w:rsidR="00CA1F22" w:rsidRPr="00785850">
          <w:rPr>
            <w:rStyle w:val="Hyperlink"/>
            <w:rFonts w:hint="cs"/>
            <w:rtl/>
            <w:lang w:bidi="ar-DZ"/>
          </w:rPr>
          <w:t>ی</w:t>
        </w:r>
        <w:r w:rsidR="00CA1F22" w:rsidRPr="00785850">
          <w:rPr>
            <w:rStyle w:val="Hyperlink"/>
            <w:rFonts w:hint="eastAsia"/>
            <w:rtl/>
            <w:lang w:bidi="ar-DZ"/>
          </w:rPr>
          <w:t>ل</w:t>
        </w:r>
        <w:r w:rsidR="00CA1F22" w:rsidRPr="00785850">
          <w:rPr>
            <w:rStyle w:val="Hyperlink"/>
            <w:rtl/>
            <w:lang w:bidi="ar-DZ"/>
          </w:rPr>
          <w:t xml:space="preserve"> اسناد</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144767799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154</w:t>
        </w:r>
        <w:r w:rsidR="00CA1F22">
          <w:rPr>
            <w:webHidden/>
            <w:rtl/>
          </w:rPr>
          <w:fldChar w:fldCharType="end"/>
        </w:r>
      </w:hyperlink>
    </w:p>
    <w:p w14:paraId="79A8A06D" w14:textId="6789FABF"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00" w:history="1">
        <w:r w:rsidR="00CA1F22" w:rsidRPr="00785850">
          <w:rPr>
            <w:rStyle w:val="Hyperlink"/>
            <w:rFonts w:cs="B Titr"/>
            <w:rtl/>
          </w:rPr>
          <w:t>فصل پنجم</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144767800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158</w:t>
        </w:r>
        <w:r w:rsidR="00CA1F22">
          <w:rPr>
            <w:webHidden/>
            <w:rtl/>
          </w:rPr>
          <w:fldChar w:fldCharType="end"/>
        </w:r>
      </w:hyperlink>
    </w:p>
    <w:p w14:paraId="551F6CBC" w14:textId="0B37E4DA"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01" w:history="1">
        <w:r w:rsidR="00CA1F22" w:rsidRPr="00785850">
          <w:rPr>
            <w:rStyle w:val="Hyperlink"/>
            <w:rtl/>
          </w:rPr>
          <w:t>5. بحث و نت</w:t>
        </w:r>
        <w:r w:rsidR="00CA1F22" w:rsidRPr="00785850">
          <w:rPr>
            <w:rStyle w:val="Hyperlink"/>
            <w:rFonts w:hint="cs"/>
            <w:rtl/>
          </w:rPr>
          <w:t>ی</w:t>
        </w:r>
        <w:r w:rsidR="00CA1F22" w:rsidRPr="00785850">
          <w:rPr>
            <w:rStyle w:val="Hyperlink"/>
            <w:rFonts w:hint="eastAsia"/>
            <w:rtl/>
          </w:rPr>
          <w:t>جه‌گ</w:t>
        </w:r>
        <w:r w:rsidR="00CA1F22" w:rsidRPr="00785850">
          <w:rPr>
            <w:rStyle w:val="Hyperlink"/>
            <w:rFonts w:hint="cs"/>
            <w:rtl/>
          </w:rPr>
          <w:t>ی</w:t>
        </w:r>
        <w:r w:rsidR="00CA1F22" w:rsidRPr="00785850">
          <w:rPr>
            <w:rStyle w:val="Hyperlink"/>
            <w:rFonts w:hint="eastAsia"/>
            <w:rtl/>
          </w:rPr>
          <w:t>ر</w:t>
        </w:r>
        <w:r w:rsidR="00CA1F22" w:rsidRPr="00785850">
          <w:rPr>
            <w:rStyle w:val="Hyperlink"/>
            <w:rFonts w:hint="cs"/>
            <w:rtl/>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144767801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159</w:t>
        </w:r>
        <w:r w:rsidR="00CA1F22">
          <w:rPr>
            <w:webHidden/>
            <w:rtl/>
          </w:rPr>
          <w:fldChar w:fldCharType="end"/>
        </w:r>
      </w:hyperlink>
    </w:p>
    <w:p w14:paraId="319B3AF2" w14:textId="1D002824"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02" w:history="1">
        <w:r w:rsidR="00CA1F22" w:rsidRPr="00785850">
          <w:rPr>
            <w:rStyle w:val="Hyperlink"/>
            <w:rFonts w:ascii="Times New Roman Bold" w:hAnsi="Times New Roman Bold" w:cs="Times New Roman Bold"/>
            <w:rtl/>
            <w:lang w:bidi="fa-IR"/>
          </w:rPr>
          <w:t>5‏-‏1‏.</w:t>
        </w:r>
        <w:r w:rsidR="00CA1F22" w:rsidRPr="00785850">
          <w:rPr>
            <w:rStyle w:val="Hyperlink"/>
            <w:rtl/>
            <w:lang w:bidi="ar-DZ"/>
          </w:rPr>
          <w:t xml:space="preserve"> خلاصه‌</w:t>
        </w:r>
        <w:r w:rsidR="00CA1F22" w:rsidRPr="00785850">
          <w:rPr>
            <w:rStyle w:val="Hyperlink"/>
            <w:rFonts w:hint="cs"/>
            <w:rtl/>
            <w:lang w:bidi="ar-DZ"/>
          </w:rPr>
          <w:t>ی</w:t>
        </w:r>
        <w:r w:rsidR="00CA1F22" w:rsidRPr="00785850">
          <w:rPr>
            <w:rStyle w:val="Hyperlink"/>
            <w:rtl/>
            <w:lang w:bidi="ar-DZ"/>
          </w:rPr>
          <w:t xml:space="preserve"> پژوهش</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144767802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159</w:t>
        </w:r>
        <w:r w:rsidR="00CA1F22">
          <w:rPr>
            <w:webHidden/>
            <w:rtl/>
          </w:rPr>
          <w:fldChar w:fldCharType="end"/>
        </w:r>
      </w:hyperlink>
    </w:p>
    <w:p w14:paraId="2B3116CE" w14:textId="3A9BAB4D"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03" w:history="1">
        <w:r w:rsidR="00CA1F22" w:rsidRPr="00785850">
          <w:rPr>
            <w:rStyle w:val="Hyperlink"/>
            <w:rFonts w:ascii="Times New Roman Bold" w:hAnsi="Times New Roman Bold" w:cs="Times New Roman Bold"/>
            <w:rtl/>
            <w:lang w:bidi="fa-IR"/>
          </w:rPr>
          <w:t>5‏-‏2‏.</w:t>
        </w:r>
        <w:r w:rsidR="00CA1F22" w:rsidRPr="00785850">
          <w:rPr>
            <w:rStyle w:val="Hyperlink"/>
            <w:rtl/>
            <w:lang w:bidi="ar-DZ"/>
          </w:rPr>
          <w:t xml:space="preserve"> پاسخ به پرسش پژوهش</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144767803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160</w:t>
        </w:r>
        <w:r w:rsidR="00CA1F22">
          <w:rPr>
            <w:webHidden/>
            <w:rtl/>
          </w:rPr>
          <w:fldChar w:fldCharType="end"/>
        </w:r>
      </w:hyperlink>
    </w:p>
    <w:p w14:paraId="15449BDB" w14:textId="129779C1"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04" w:history="1">
        <w:r w:rsidR="00CA1F22" w:rsidRPr="00785850">
          <w:rPr>
            <w:rStyle w:val="Hyperlink"/>
            <w:lang w:bidi="ar-DZ"/>
          </w:rPr>
          <w:t>5-2-1.</w:t>
        </w:r>
        <w:r w:rsidR="00CA1F22" w:rsidRPr="00785850">
          <w:rPr>
            <w:rStyle w:val="Hyperlink"/>
            <w:rtl/>
            <w:lang w:val="ar-SA" w:bidi="ar-DZ"/>
          </w:rPr>
          <w:t xml:space="preserve"> </w:t>
        </w:r>
        <w:r w:rsidR="00CA1F22" w:rsidRPr="00785850">
          <w:rPr>
            <w:rStyle w:val="Hyperlink"/>
            <w:rtl/>
            <w:lang w:bidi="ar-DZ"/>
          </w:rPr>
          <w:t xml:space="preserve">نمودار </w:t>
        </w:r>
        <w:r w:rsidR="00CA1F22" w:rsidRPr="00785850">
          <w:rPr>
            <w:rStyle w:val="Hyperlink"/>
            <w:rFonts w:hint="cs"/>
            <w:rtl/>
            <w:lang w:bidi="ar-DZ"/>
          </w:rPr>
          <w:t>ی</w:t>
        </w:r>
        <w:r w:rsidR="00CA1F22" w:rsidRPr="00785850">
          <w:rPr>
            <w:rStyle w:val="Hyperlink"/>
            <w:rFonts w:hint="eastAsia"/>
            <w:rtl/>
            <w:lang w:bidi="ar-DZ"/>
          </w:rPr>
          <w:t>افته‌ها</w:t>
        </w:r>
        <w:r w:rsidR="00CA1F22" w:rsidRPr="00785850">
          <w:rPr>
            <w:rStyle w:val="Hyperlink"/>
            <w:rFonts w:hint="cs"/>
            <w:rtl/>
            <w:lang w:bidi="ar-DZ"/>
          </w:rPr>
          <w:t>ی</w:t>
        </w:r>
        <w:r w:rsidR="00CA1F22" w:rsidRPr="00785850">
          <w:rPr>
            <w:rStyle w:val="Hyperlink"/>
            <w:rtl/>
            <w:lang w:bidi="ar-DZ"/>
          </w:rPr>
          <w:t xml:space="preserve"> پژوهش</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144767804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161</w:t>
        </w:r>
        <w:r w:rsidR="00CA1F22">
          <w:rPr>
            <w:webHidden/>
            <w:rtl/>
          </w:rPr>
          <w:fldChar w:fldCharType="end"/>
        </w:r>
      </w:hyperlink>
    </w:p>
    <w:p w14:paraId="041BCAD2" w14:textId="4F925972"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05" w:history="1">
        <w:r w:rsidR="00CA1F22" w:rsidRPr="00785850">
          <w:rPr>
            <w:rStyle w:val="Hyperlink"/>
            <w:lang w:bidi="ar-DZ"/>
          </w:rPr>
          <w:t>5-2-2.</w:t>
        </w:r>
        <w:r w:rsidR="00CA1F22" w:rsidRPr="00785850">
          <w:rPr>
            <w:rStyle w:val="Hyperlink"/>
            <w:rtl/>
            <w:lang w:bidi="ar-DZ"/>
          </w:rPr>
          <w:t xml:space="preserve"> شا</w:t>
        </w:r>
        <w:r w:rsidR="00CA1F22" w:rsidRPr="00785850">
          <w:rPr>
            <w:rStyle w:val="Hyperlink"/>
            <w:rFonts w:hint="cs"/>
            <w:rtl/>
            <w:lang w:bidi="ar-DZ"/>
          </w:rPr>
          <w:t>ی</w:t>
        </w:r>
        <w:r w:rsidR="00CA1F22" w:rsidRPr="00785850">
          <w:rPr>
            <w:rStyle w:val="Hyperlink"/>
            <w:rFonts w:hint="eastAsia"/>
            <w:rtl/>
            <w:lang w:bidi="ar-DZ"/>
          </w:rPr>
          <w:t>ستگ</w:t>
        </w:r>
        <w:r w:rsidR="00CA1F22" w:rsidRPr="00785850">
          <w:rPr>
            <w:rStyle w:val="Hyperlink"/>
            <w:rFonts w:hint="cs"/>
            <w:rtl/>
            <w:lang w:bidi="ar-DZ"/>
          </w:rPr>
          <w:t>ی‌</w:t>
        </w:r>
        <w:r w:rsidR="00CA1F22" w:rsidRPr="00785850">
          <w:rPr>
            <w:rStyle w:val="Hyperlink"/>
            <w:rFonts w:hint="eastAsia"/>
            <w:rtl/>
            <w:lang w:bidi="ar-DZ"/>
          </w:rPr>
          <w:t>ها</w:t>
        </w:r>
        <w:r w:rsidR="00CA1F22" w:rsidRPr="00785850">
          <w:rPr>
            <w:rStyle w:val="Hyperlink"/>
            <w:rFonts w:hint="cs"/>
            <w:rtl/>
            <w:lang w:bidi="ar-DZ"/>
          </w:rPr>
          <w:t>ی</w:t>
        </w:r>
        <w:r w:rsidR="00CA1F22" w:rsidRPr="00785850">
          <w:rPr>
            <w:rStyle w:val="Hyperlink"/>
            <w:rtl/>
            <w:lang w:bidi="ar-DZ"/>
          </w:rPr>
          <w:t xml:space="preserve"> دانش</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144767805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162</w:t>
        </w:r>
        <w:r w:rsidR="00CA1F22">
          <w:rPr>
            <w:webHidden/>
            <w:rtl/>
          </w:rPr>
          <w:fldChar w:fldCharType="end"/>
        </w:r>
      </w:hyperlink>
    </w:p>
    <w:p w14:paraId="39409ED9" w14:textId="20DE66AC"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06" w:history="1">
        <w:r w:rsidR="00CA1F22" w:rsidRPr="00785850">
          <w:rPr>
            <w:rStyle w:val="Hyperlink"/>
            <w:rtl/>
            <w:lang w:bidi="ar-DZ"/>
          </w:rPr>
          <w:t>5-2-3. شا</w:t>
        </w:r>
        <w:r w:rsidR="00CA1F22" w:rsidRPr="00785850">
          <w:rPr>
            <w:rStyle w:val="Hyperlink"/>
            <w:rFonts w:hint="cs"/>
            <w:rtl/>
            <w:lang w:bidi="ar-DZ"/>
          </w:rPr>
          <w:t>ی</w:t>
        </w:r>
        <w:r w:rsidR="00CA1F22" w:rsidRPr="00785850">
          <w:rPr>
            <w:rStyle w:val="Hyperlink"/>
            <w:rFonts w:hint="eastAsia"/>
            <w:rtl/>
            <w:lang w:bidi="ar-DZ"/>
          </w:rPr>
          <w:t>ستگ</w:t>
        </w:r>
        <w:r w:rsidR="00CA1F22" w:rsidRPr="00785850">
          <w:rPr>
            <w:rStyle w:val="Hyperlink"/>
            <w:rFonts w:hint="cs"/>
            <w:rtl/>
            <w:lang w:bidi="ar-DZ"/>
          </w:rPr>
          <w:t>ی‌</w:t>
        </w:r>
        <w:r w:rsidR="00CA1F22" w:rsidRPr="00785850">
          <w:rPr>
            <w:rStyle w:val="Hyperlink"/>
            <w:rFonts w:hint="eastAsia"/>
            <w:rtl/>
            <w:lang w:bidi="ar-DZ"/>
          </w:rPr>
          <w:t>ها</w:t>
        </w:r>
        <w:r w:rsidR="00CA1F22" w:rsidRPr="00785850">
          <w:rPr>
            <w:rStyle w:val="Hyperlink"/>
            <w:rFonts w:hint="cs"/>
            <w:rtl/>
            <w:lang w:bidi="ar-DZ"/>
          </w:rPr>
          <w:t>ی</w:t>
        </w:r>
        <w:r w:rsidR="00CA1F22" w:rsidRPr="00785850">
          <w:rPr>
            <w:rStyle w:val="Hyperlink"/>
            <w:rtl/>
            <w:lang w:bidi="ar-DZ"/>
          </w:rPr>
          <w:t xml:space="preserve"> نگرش</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144767806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170</w:t>
        </w:r>
        <w:r w:rsidR="00CA1F22">
          <w:rPr>
            <w:webHidden/>
            <w:rtl/>
          </w:rPr>
          <w:fldChar w:fldCharType="end"/>
        </w:r>
      </w:hyperlink>
    </w:p>
    <w:p w14:paraId="7F1ACC63" w14:textId="5D6D9ABA"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07" w:history="1">
        <w:r w:rsidR="00CA1F22" w:rsidRPr="00785850">
          <w:rPr>
            <w:rStyle w:val="Hyperlink"/>
            <w:lang w:bidi="ar-DZ"/>
          </w:rPr>
          <w:t>5-2-4.</w:t>
        </w:r>
        <w:r w:rsidR="00CA1F22" w:rsidRPr="00785850">
          <w:rPr>
            <w:rStyle w:val="Hyperlink"/>
            <w:rtl/>
            <w:lang w:bidi="ar-DZ"/>
          </w:rPr>
          <w:t xml:space="preserve"> شا</w:t>
        </w:r>
        <w:r w:rsidR="00CA1F22" w:rsidRPr="00785850">
          <w:rPr>
            <w:rStyle w:val="Hyperlink"/>
            <w:rFonts w:hint="cs"/>
            <w:rtl/>
            <w:lang w:bidi="ar-DZ"/>
          </w:rPr>
          <w:t>ی</w:t>
        </w:r>
        <w:r w:rsidR="00CA1F22" w:rsidRPr="00785850">
          <w:rPr>
            <w:rStyle w:val="Hyperlink"/>
            <w:rFonts w:hint="eastAsia"/>
            <w:rtl/>
            <w:lang w:bidi="ar-DZ"/>
          </w:rPr>
          <w:t>ستگ</w:t>
        </w:r>
        <w:r w:rsidR="00CA1F22" w:rsidRPr="00785850">
          <w:rPr>
            <w:rStyle w:val="Hyperlink"/>
            <w:rFonts w:hint="cs"/>
            <w:rtl/>
            <w:lang w:bidi="ar-DZ"/>
          </w:rPr>
          <w:t>ی‌</w:t>
        </w:r>
        <w:r w:rsidR="00CA1F22" w:rsidRPr="00785850">
          <w:rPr>
            <w:rStyle w:val="Hyperlink"/>
            <w:rFonts w:hint="eastAsia"/>
            <w:rtl/>
            <w:lang w:bidi="ar-DZ"/>
          </w:rPr>
          <w:t>ها</w:t>
        </w:r>
        <w:r w:rsidR="00CA1F22" w:rsidRPr="00785850">
          <w:rPr>
            <w:rStyle w:val="Hyperlink"/>
            <w:rFonts w:hint="cs"/>
            <w:rtl/>
            <w:lang w:bidi="ar-DZ"/>
          </w:rPr>
          <w:t>ی</w:t>
        </w:r>
        <w:r w:rsidR="00CA1F22" w:rsidRPr="00785850">
          <w:rPr>
            <w:rStyle w:val="Hyperlink"/>
            <w:rtl/>
            <w:lang w:bidi="ar-DZ"/>
          </w:rPr>
          <w:t xml:space="preserve"> مهارت</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144767807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177</w:t>
        </w:r>
        <w:r w:rsidR="00CA1F22">
          <w:rPr>
            <w:webHidden/>
            <w:rtl/>
          </w:rPr>
          <w:fldChar w:fldCharType="end"/>
        </w:r>
      </w:hyperlink>
    </w:p>
    <w:p w14:paraId="421FDED6" w14:textId="73BAF8C7"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08" w:history="1">
        <w:r w:rsidR="00CA1F22" w:rsidRPr="00785850">
          <w:rPr>
            <w:rStyle w:val="Hyperlink"/>
            <w:rtl/>
            <w:lang w:bidi="ar-DZ"/>
          </w:rPr>
          <w:t>5-2-5. خص</w:t>
        </w:r>
        <w:r w:rsidR="00CA1F22" w:rsidRPr="00785850">
          <w:rPr>
            <w:rStyle w:val="Hyperlink"/>
            <w:rFonts w:hint="cs"/>
            <w:rtl/>
            <w:lang w:bidi="ar-DZ"/>
          </w:rPr>
          <w:t>ی</w:t>
        </w:r>
        <w:r w:rsidR="00CA1F22" w:rsidRPr="00785850">
          <w:rPr>
            <w:rStyle w:val="Hyperlink"/>
            <w:rFonts w:hint="eastAsia"/>
            <w:rtl/>
            <w:lang w:bidi="ar-DZ"/>
          </w:rPr>
          <w:t>صه‌ها</w:t>
        </w:r>
        <w:r w:rsidR="00CA1F22" w:rsidRPr="00785850">
          <w:rPr>
            <w:rStyle w:val="Hyperlink"/>
            <w:rFonts w:hint="cs"/>
            <w:rtl/>
            <w:lang w:bidi="ar-DZ"/>
          </w:rPr>
          <w:t>ی</w:t>
        </w:r>
        <w:r w:rsidR="00CA1F22" w:rsidRPr="00785850">
          <w:rPr>
            <w:rStyle w:val="Hyperlink"/>
            <w:rtl/>
            <w:lang w:bidi="ar-DZ"/>
          </w:rPr>
          <w:t xml:space="preserve"> فرد</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144767808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184</w:t>
        </w:r>
        <w:r w:rsidR="00CA1F22">
          <w:rPr>
            <w:webHidden/>
            <w:rtl/>
          </w:rPr>
          <w:fldChar w:fldCharType="end"/>
        </w:r>
      </w:hyperlink>
    </w:p>
    <w:p w14:paraId="5BB48EBC" w14:textId="23776FA2"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09" w:history="1">
        <w:r w:rsidR="00CA1F22" w:rsidRPr="00785850">
          <w:rPr>
            <w:rStyle w:val="Hyperlink"/>
            <w:rtl/>
            <w:lang w:bidi="ar-DZ"/>
          </w:rPr>
          <w:t>5-2-6. شا</w:t>
        </w:r>
        <w:r w:rsidR="00CA1F22" w:rsidRPr="00785850">
          <w:rPr>
            <w:rStyle w:val="Hyperlink"/>
            <w:rFonts w:hint="cs"/>
            <w:rtl/>
            <w:lang w:bidi="ar-DZ"/>
          </w:rPr>
          <w:t>ی</w:t>
        </w:r>
        <w:r w:rsidR="00CA1F22" w:rsidRPr="00785850">
          <w:rPr>
            <w:rStyle w:val="Hyperlink"/>
            <w:rFonts w:hint="eastAsia"/>
            <w:rtl/>
            <w:lang w:bidi="ar-DZ"/>
          </w:rPr>
          <w:t>ستگ</w:t>
        </w:r>
        <w:r w:rsidR="00CA1F22" w:rsidRPr="00785850">
          <w:rPr>
            <w:rStyle w:val="Hyperlink"/>
            <w:rFonts w:hint="cs"/>
            <w:rtl/>
            <w:lang w:bidi="ar-DZ"/>
          </w:rPr>
          <w:t>ی‌</w:t>
        </w:r>
        <w:r w:rsidR="00CA1F22" w:rsidRPr="00785850">
          <w:rPr>
            <w:rStyle w:val="Hyperlink"/>
            <w:rFonts w:hint="eastAsia"/>
            <w:rtl/>
            <w:lang w:bidi="ar-DZ"/>
          </w:rPr>
          <w:t>ها</w:t>
        </w:r>
        <w:r w:rsidR="00CA1F22" w:rsidRPr="00785850">
          <w:rPr>
            <w:rStyle w:val="Hyperlink"/>
            <w:rFonts w:hint="cs"/>
            <w:rtl/>
            <w:lang w:bidi="ar-DZ"/>
          </w:rPr>
          <w:t>ی</w:t>
        </w:r>
        <w:r w:rsidR="00CA1F22" w:rsidRPr="00785850">
          <w:rPr>
            <w:rStyle w:val="Hyperlink"/>
            <w:rtl/>
            <w:lang w:bidi="ar-DZ"/>
          </w:rPr>
          <w:t xml:space="preserve"> انگ</w:t>
        </w:r>
        <w:r w:rsidR="00CA1F22" w:rsidRPr="00785850">
          <w:rPr>
            <w:rStyle w:val="Hyperlink"/>
            <w:rFonts w:hint="cs"/>
            <w:rtl/>
            <w:lang w:bidi="ar-DZ"/>
          </w:rPr>
          <w:t>ی</w:t>
        </w:r>
        <w:r w:rsidR="00CA1F22" w:rsidRPr="00785850">
          <w:rPr>
            <w:rStyle w:val="Hyperlink"/>
            <w:rFonts w:hint="eastAsia"/>
            <w:rtl/>
            <w:lang w:bidi="ar-DZ"/>
          </w:rPr>
          <w:t>زش</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144767809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187</w:t>
        </w:r>
        <w:r w:rsidR="00CA1F22">
          <w:rPr>
            <w:webHidden/>
            <w:rtl/>
          </w:rPr>
          <w:fldChar w:fldCharType="end"/>
        </w:r>
      </w:hyperlink>
    </w:p>
    <w:p w14:paraId="38D497B7" w14:textId="26A9F64F"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10" w:history="1">
        <w:r w:rsidR="00CA1F22" w:rsidRPr="00785850">
          <w:rPr>
            <w:rStyle w:val="Hyperlink"/>
            <w:rFonts w:ascii="Times New Roman Bold" w:hAnsi="Times New Roman Bold" w:cs="Times New Roman Bold"/>
            <w:rtl/>
            <w:lang w:bidi="fa-IR"/>
          </w:rPr>
          <w:t>5‏-‏3‏.</w:t>
        </w:r>
        <w:r w:rsidR="00CA1F22" w:rsidRPr="00785850">
          <w:rPr>
            <w:rStyle w:val="Hyperlink"/>
            <w:rtl/>
            <w:lang w:bidi="ar-DZ"/>
          </w:rPr>
          <w:t xml:space="preserve"> تحل</w:t>
        </w:r>
        <w:r w:rsidR="00CA1F22" w:rsidRPr="00785850">
          <w:rPr>
            <w:rStyle w:val="Hyperlink"/>
            <w:rFonts w:hint="cs"/>
            <w:rtl/>
            <w:lang w:bidi="ar-DZ"/>
          </w:rPr>
          <w:t>ی</w:t>
        </w:r>
        <w:r w:rsidR="00CA1F22" w:rsidRPr="00785850">
          <w:rPr>
            <w:rStyle w:val="Hyperlink"/>
            <w:rFonts w:hint="eastAsia"/>
            <w:rtl/>
            <w:lang w:bidi="ar-DZ"/>
          </w:rPr>
          <w:t>ل</w:t>
        </w:r>
        <w:r w:rsidR="00CA1F22" w:rsidRPr="00785850">
          <w:rPr>
            <w:rStyle w:val="Hyperlink"/>
            <w:rtl/>
            <w:lang w:bidi="ar-DZ"/>
          </w:rPr>
          <w:t xml:space="preserve"> </w:t>
        </w:r>
        <w:r w:rsidR="00CA1F22" w:rsidRPr="00785850">
          <w:rPr>
            <w:rStyle w:val="Hyperlink"/>
            <w:rFonts w:hint="cs"/>
            <w:rtl/>
            <w:lang w:bidi="ar-DZ"/>
          </w:rPr>
          <w:t>ی</w:t>
        </w:r>
        <w:r w:rsidR="00CA1F22" w:rsidRPr="00785850">
          <w:rPr>
            <w:rStyle w:val="Hyperlink"/>
            <w:rFonts w:hint="eastAsia"/>
            <w:rtl/>
            <w:lang w:bidi="ar-DZ"/>
          </w:rPr>
          <w:t>افته‌ها</w:t>
        </w:r>
        <w:r w:rsidR="00CA1F22" w:rsidRPr="00785850">
          <w:rPr>
            <w:rStyle w:val="Hyperlink"/>
            <w:rFonts w:hint="cs"/>
            <w:rtl/>
            <w:lang w:bidi="ar-DZ"/>
          </w:rPr>
          <w:t>ی</w:t>
        </w:r>
        <w:r w:rsidR="00CA1F22" w:rsidRPr="00785850">
          <w:rPr>
            <w:rStyle w:val="Hyperlink"/>
            <w:rtl/>
            <w:lang w:bidi="ar-DZ"/>
          </w:rPr>
          <w:t xml:space="preserve"> جانب</w:t>
        </w:r>
        <w:r w:rsidR="00CA1F22" w:rsidRPr="00785850">
          <w:rPr>
            <w:rStyle w:val="Hyperlink"/>
            <w:rFonts w:hint="cs"/>
            <w:rtl/>
            <w:lang w:bidi="ar-DZ"/>
          </w:rPr>
          <w:t>ی</w:t>
        </w:r>
        <w:r w:rsidR="00CA1F22" w:rsidRPr="00785850">
          <w:rPr>
            <w:rStyle w:val="Hyperlink"/>
            <w:rtl/>
            <w:lang w:bidi="ar-DZ"/>
          </w:rPr>
          <w:t xml:space="preserve"> پژوهش</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144767810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192</w:t>
        </w:r>
        <w:r w:rsidR="00CA1F22">
          <w:rPr>
            <w:webHidden/>
            <w:rtl/>
          </w:rPr>
          <w:fldChar w:fldCharType="end"/>
        </w:r>
      </w:hyperlink>
    </w:p>
    <w:p w14:paraId="4ECD2404" w14:textId="2739CC83"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11" w:history="1">
        <w:r w:rsidR="00CA1F22" w:rsidRPr="00785850">
          <w:rPr>
            <w:rStyle w:val="Hyperlink"/>
            <w:rtl/>
            <w:lang w:bidi="ar-DZ"/>
          </w:rPr>
          <w:t>5-3-1. وضع موجود فضا</w:t>
        </w:r>
        <w:r w:rsidR="00CA1F22" w:rsidRPr="00785850">
          <w:rPr>
            <w:rStyle w:val="Hyperlink"/>
            <w:rFonts w:hint="cs"/>
            <w:rtl/>
            <w:lang w:bidi="ar-DZ"/>
          </w:rPr>
          <w:t>ی</w:t>
        </w:r>
        <w:r w:rsidR="00CA1F22" w:rsidRPr="00785850">
          <w:rPr>
            <w:rStyle w:val="Hyperlink"/>
            <w:rtl/>
            <w:lang w:bidi="ar-DZ"/>
          </w:rPr>
          <w:t xml:space="preserve"> </w:t>
        </w:r>
        <w:r w:rsidR="00CA1F22" w:rsidRPr="00785850">
          <w:rPr>
            <w:rStyle w:val="Hyperlink"/>
            <w:rFonts w:hint="cs"/>
            <w:rtl/>
            <w:lang w:bidi="ar-DZ"/>
          </w:rPr>
          <w:t>ی</w:t>
        </w:r>
        <w:r w:rsidR="00CA1F22" w:rsidRPr="00785850">
          <w:rPr>
            <w:rStyle w:val="Hyperlink"/>
            <w:rFonts w:hint="eastAsia"/>
            <w:rtl/>
            <w:lang w:bidi="ar-DZ"/>
          </w:rPr>
          <w:t>ادگ</w:t>
        </w:r>
        <w:r w:rsidR="00CA1F22" w:rsidRPr="00785850">
          <w:rPr>
            <w:rStyle w:val="Hyperlink"/>
            <w:rFonts w:hint="cs"/>
            <w:rtl/>
            <w:lang w:bidi="ar-DZ"/>
          </w:rPr>
          <w:t>ی</w:t>
        </w:r>
        <w:r w:rsidR="00CA1F22" w:rsidRPr="00785850">
          <w:rPr>
            <w:rStyle w:val="Hyperlink"/>
            <w:rFonts w:hint="eastAsia"/>
            <w:rtl/>
            <w:lang w:bidi="ar-DZ"/>
          </w:rPr>
          <w:t>ر</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144767811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192</w:t>
        </w:r>
        <w:r w:rsidR="00CA1F22">
          <w:rPr>
            <w:webHidden/>
            <w:rtl/>
          </w:rPr>
          <w:fldChar w:fldCharType="end"/>
        </w:r>
      </w:hyperlink>
    </w:p>
    <w:p w14:paraId="2EEB93CE" w14:textId="58EAA3D1"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12" w:history="1">
        <w:r w:rsidR="00CA1F22" w:rsidRPr="00785850">
          <w:rPr>
            <w:rStyle w:val="Hyperlink"/>
            <w:rtl/>
            <w:lang w:bidi="ar-DZ"/>
          </w:rPr>
          <w:t>5-3-2. وضع مطلوب فضا</w:t>
        </w:r>
        <w:r w:rsidR="00CA1F22" w:rsidRPr="00785850">
          <w:rPr>
            <w:rStyle w:val="Hyperlink"/>
            <w:rFonts w:hint="cs"/>
            <w:rtl/>
            <w:lang w:bidi="ar-DZ"/>
          </w:rPr>
          <w:t>ی</w:t>
        </w:r>
        <w:r w:rsidR="00CA1F22" w:rsidRPr="00785850">
          <w:rPr>
            <w:rStyle w:val="Hyperlink"/>
            <w:rtl/>
            <w:lang w:bidi="ar-DZ"/>
          </w:rPr>
          <w:t xml:space="preserve"> </w:t>
        </w:r>
        <w:r w:rsidR="00CA1F22" w:rsidRPr="00785850">
          <w:rPr>
            <w:rStyle w:val="Hyperlink"/>
            <w:rFonts w:hint="cs"/>
            <w:rtl/>
            <w:lang w:bidi="ar-DZ"/>
          </w:rPr>
          <w:t>ی</w:t>
        </w:r>
        <w:r w:rsidR="00CA1F22" w:rsidRPr="00785850">
          <w:rPr>
            <w:rStyle w:val="Hyperlink"/>
            <w:rFonts w:hint="eastAsia"/>
            <w:rtl/>
            <w:lang w:bidi="ar-DZ"/>
          </w:rPr>
          <w:t>ادگ</w:t>
        </w:r>
        <w:r w:rsidR="00CA1F22" w:rsidRPr="00785850">
          <w:rPr>
            <w:rStyle w:val="Hyperlink"/>
            <w:rFonts w:hint="cs"/>
            <w:rtl/>
            <w:lang w:bidi="ar-DZ"/>
          </w:rPr>
          <w:t>ی</w:t>
        </w:r>
        <w:r w:rsidR="00CA1F22" w:rsidRPr="00785850">
          <w:rPr>
            <w:rStyle w:val="Hyperlink"/>
            <w:rFonts w:hint="eastAsia"/>
            <w:rtl/>
            <w:lang w:bidi="ar-DZ"/>
          </w:rPr>
          <w:t>ر</w:t>
        </w:r>
        <w:r w:rsidR="00CA1F22" w:rsidRPr="00785850">
          <w:rPr>
            <w:rStyle w:val="Hyperlink"/>
            <w:rFonts w:hint="cs"/>
            <w:rtl/>
            <w:lang w:bidi="ar-DZ"/>
          </w:rPr>
          <w:t>ی</w:t>
        </w:r>
        <w:r w:rsidR="00CA1F22" w:rsidRPr="00785850">
          <w:rPr>
            <w:rStyle w:val="Hyperlink"/>
            <w:rtl/>
            <w:lang w:bidi="ar-DZ"/>
          </w:rPr>
          <w:t xml:space="preserve"> از نگاه مد</w:t>
        </w:r>
        <w:r w:rsidR="00CA1F22" w:rsidRPr="00785850">
          <w:rPr>
            <w:rStyle w:val="Hyperlink"/>
            <w:rFonts w:hint="cs"/>
            <w:rtl/>
            <w:lang w:bidi="ar-DZ"/>
          </w:rPr>
          <w:t>ی</w:t>
        </w:r>
        <w:r w:rsidR="00CA1F22" w:rsidRPr="00785850">
          <w:rPr>
            <w:rStyle w:val="Hyperlink"/>
            <w:rFonts w:hint="eastAsia"/>
            <w:rtl/>
            <w:lang w:bidi="ar-DZ"/>
          </w:rPr>
          <w:t>ران</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144767812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194</w:t>
        </w:r>
        <w:r w:rsidR="00CA1F22">
          <w:rPr>
            <w:webHidden/>
            <w:rtl/>
          </w:rPr>
          <w:fldChar w:fldCharType="end"/>
        </w:r>
      </w:hyperlink>
    </w:p>
    <w:p w14:paraId="1E922453" w14:textId="41AE4A73"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13" w:history="1">
        <w:r w:rsidR="00CA1F22" w:rsidRPr="00785850">
          <w:rPr>
            <w:rStyle w:val="Hyperlink"/>
            <w:rtl/>
            <w:lang w:bidi="ar-DZ"/>
          </w:rPr>
          <w:t>5-3-3. اگر من طراح بودم ...</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144767813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195</w:t>
        </w:r>
        <w:r w:rsidR="00CA1F22">
          <w:rPr>
            <w:webHidden/>
            <w:rtl/>
          </w:rPr>
          <w:fldChar w:fldCharType="end"/>
        </w:r>
      </w:hyperlink>
    </w:p>
    <w:p w14:paraId="67883980" w14:textId="4630BD53"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14" w:history="1">
        <w:r w:rsidR="00CA1F22" w:rsidRPr="00785850">
          <w:rPr>
            <w:rStyle w:val="Hyperlink"/>
            <w:lang w:bidi="ar-DZ"/>
          </w:rPr>
          <w:t>5-3-4.</w:t>
        </w:r>
        <w:r w:rsidR="00CA1F22" w:rsidRPr="00785850">
          <w:rPr>
            <w:rStyle w:val="Hyperlink"/>
            <w:rtl/>
            <w:lang w:bidi="ar-DZ"/>
          </w:rPr>
          <w:t xml:space="preserve"> موانع و محدود</w:t>
        </w:r>
        <w:r w:rsidR="00CA1F22" w:rsidRPr="00785850">
          <w:rPr>
            <w:rStyle w:val="Hyperlink"/>
            <w:rFonts w:hint="cs"/>
            <w:rtl/>
            <w:lang w:bidi="ar-DZ"/>
          </w:rPr>
          <w:t>ی</w:t>
        </w:r>
        <w:r w:rsidR="00CA1F22" w:rsidRPr="00785850">
          <w:rPr>
            <w:rStyle w:val="Hyperlink"/>
            <w:rFonts w:hint="eastAsia"/>
            <w:rtl/>
            <w:lang w:bidi="ar-DZ"/>
          </w:rPr>
          <w:t>ت‌ها</w:t>
        </w:r>
        <w:r w:rsidR="00CA1F22" w:rsidRPr="00785850">
          <w:rPr>
            <w:rStyle w:val="Hyperlink"/>
            <w:rtl/>
            <w:lang w:bidi="ar-DZ"/>
          </w:rPr>
          <w:t xml:space="preserve"> برا</w:t>
        </w:r>
        <w:r w:rsidR="00CA1F22" w:rsidRPr="00785850">
          <w:rPr>
            <w:rStyle w:val="Hyperlink"/>
            <w:rFonts w:hint="cs"/>
            <w:rtl/>
            <w:lang w:bidi="ar-DZ"/>
          </w:rPr>
          <w:t>ی</w:t>
        </w:r>
        <w:r w:rsidR="00CA1F22" w:rsidRPr="00785850">
          <w:rPr>
            <w:rStyle w:val="Hyperlink"/>
            <w:rtl/>
            <w:lang w:bidi="ar-DZ"/>
          </w:rPr>
          <w:t xml:space="preserve"> ا</w:t>
        </w:r>
        <w:r w:rsidR="00CA1F22" w:rsidRPr="00785850">
          <w:rPr>
            <w:rStyle w:val="Hyperlink"/>
            <w:rFonts w:hint="cs"/>
            <w:rtl/>
            <w:lang w:bidi="ar-DZ"/>
          </w:rPr>
          <w:t>ی</w:t>
        </w:r>
        <w:r w:rsidR="00CA1F22" w:rsidRPr="00785850">
          <w:rPr>
            <w:rStyle w:val="Hyperlink"/>
            <w:rFonts w:hint="eastAsia"/>
            <w:rtl/>
            <w:lang w:bidi="ar-DZ"/>
          </w:rPr>
          <w:t>فا</w:t>
        </w:r>
        <w:r w:rsidR="00CA1F22" w:rsidRPr="00785850">
          <w:rPr>
            <w:rStyle w:val="Hyperlink"/>
            <w:rFonts w:hint="cs"/>
            <w:rtl/>
            <w:lang w:bidi="ar-DZ"/>
          </w:rPr>
          <w:t>ی</w:t>
        </w:r>
        <w:r w:rsidR="00CA1F22" w:rsidRPr="00785850">
          <w:rPr>
            <w:rStyle w:val="Hyperlink"/>
            <w:rtl/>
            <w:lang w:bidi="ar-DZ"/>
          </w:rPr>
          <w:t xml:space="preserve"> نقش مد</w:t>
        </w:r>
        <w:r w:rsidR="00CA1F22" w:rsidRPr="00785850">
          <w:rPr>
            <w:rStyle w:val="Hyperlink"/>
            <w:rFonts w:hint="cs"/>
            <w:rtl/>
            <w:lang w:bidi="ar-DZ"/>
          </w:rPr>
          <w:t>ی</w:t>
        </w:r>
        <w:r w:rsidR="00CA1F22" w:rsidRPr="00785850">
          <w:rPr>
            <w:rStyle w:val="Hyperlink"/>
            <w:rFonts w:hint="eastAsia"/>
            <w:rtl/>
            <w:lang w:bidi="ar-DZ"/>
          </w:rPr>
          <w:t>ران</w:t>
        </w:r>
        <w:r w:rsidR="00CA1F22" w:rsidRPr="00785850">
          <w:rPr>
            <w:rStyle w:val="Hyperlink"/>
            <w:rtl/>
            <w:lang w:bidi="ar-DZ"/>
          </w:rPr>
          <w:t xml:space="preserve"> به مثابه طراح مح</w:t>
        </w:r>
        <w:r w:rsidR="00CA1F22" w:rsidRPr="00785850">
          <w:rPr>
            <w:rStyle w:val="Hyperlink"/>
            <w:rFonts w:hint="cs"/>
            <w:rtl/>
            <w:lang w:bidi="ar-DZ"/>
          </w:rPr>
          <w:t>ی</w:t>
        </w:r>
        <w:r w:rsidR="00CA1F22" w:rsidRPr="00785850">
          <w:rPr>
            <w:rStyle w:val="Hyperlink"/>
            <w:rFonts w:hint="eastAsia"/>
            <w:rtl/>
            <w:lang w:bidi="ar-DZ"/>
          </w:rPr>
          <w:t>ط</w:t>
        </w:r>
        <w:r w:rsidR="00CA1F22" w:rsidRPr="00785850">
          <w:rPr>
            <w:rStyle w:val="Hyperlink"/>
            <w:rtl/>
            <w:lang w:bidi="ar-DZ"/>
          </w:rPr>
          <w:t xml:space="preserve"> کالبد</w:t>
        </w:r>
        <w:r w:rsidR="00CA1F22" w:rsidRPr="00785850">
          <w:rPr>
            <w:rStyle w:val="Hyperlink"/>
            <w:rFonts w:hint="cs"/>
            <w:rtl/>
            <w:lang w:bidi="ar-DZ"/>
          </w:rPr>
          <w:t>ی</w:t>
        </w:r>
        <w:r w:rsidR="00CA1F22" w:rsidRPr="00785850">
          <w:rPr>
            <w:rStyle w:val="Hyperlink"/>
            <w:rtl/>
            <w:lang w:bidi="ar-DZ"/>
          </w:rPr>
          <w:t xml:space="preserve"> </w:t>
        </w:r>
        <w:r w:rsidR="00CA1F22" w:rsidRPr="00785850">
          <w:rPr>
            <w:rStyle w:val="Hyperlink"/>
            <w:rFonts w:hint="cs"/>
            <w:rtl/>
            <w:lang w:bidi="ar-DZ"/>
          </w:rPr>
          <w:t>ی</w:t>
        </w:r>
        <w:r w:rsidR="00CA1F22" w:rsidRPr="00785850">
          <w:rPr>
            <w:rStyle w:val="Hyperlink"/>
            <w:rFonts w:hint="eastAsia"/>
            <w:rtl/>
            <w:lang w:bidi="ar-DZ"/>
          </w:rPr>
          <w:t>ادگ</w:t>
        </w:r>
        <w:r w:rsidR="00CA1F22" w:rsidRPr="00785850">
          <w:rPr>
            <w:rStyle w:val="Hyperlink"/>
            <w:rFonts w:hint="cs"/>
            <w:rtl/>
            <w:lang w:bidi="ar-DZ"/>
          </w:rPr>
          <w:t>ی</w:t>
        </w:r>
        <w:r w:rsidR="00CA1F22" w:rsidRPr="00785850">
          <w:rPr>
            <w:rStyle w:val="Hyperlink"/>
            <w:rFonts w:hint="eastAsia"/>
            <w:rtl/>
            <w:lang w:bidi="ar-DZ"/>
          </w:rPr>
          <w:t>ر</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144767814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196</w:t>
        </w:r>
        <w:r w:rsidR="00CA1F22">
          <w:rPr>
            <w:webHidden/>
            <w:rtl/>
          </w:rPr>
          <w:fldChar w:fldCharType="end"/>
        </w:r>
      </w:hyperlink>
    </w:p>
    <w:p w14:paraId="7012C9ED" w14:textId="465E9434"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15" w:history="1">
        <w:r w:rsidR="00CA1F22" w:rsidRPr="00785850">
          <w:rPr>
            <w:rStyle w:val="Hyperlink"/>
            <w:rFonts w:ascii="Times New Roman Bold" w:hAnsi="Times New Roman Bold" w:cs="Times New Roman Bold"/>
            <w:rtl/>
            <w:lang w:bidi="fa-IR"/>
          </w:rPr>
          <w:t>5‏-‏4‏.</w:t>
        </w:r>
        <w:r w:rsidR="00CA1F22" w:rsidRPr="00785850">
          <w:rPr>
            <w:rStyle w:val="Hyperlink"/>
            <w:rtl/>
            <w:lang w:bidi="ar-DZ"/>
          </w:rPr>
          <w:t xml:space="preserve"> بحث و نت</w:t>
        </w:r>
        <w:r w:rsidR="00CA1F22" w:rsidRPr="00785850">
          <w:rPr>
            <w:rStyle w:val="Hyperlink"/>
            <w:rFonts w:hint="cs"/>
            <w:rtl/>
            <w:lang w:bidi="ar-DZ"/>
          </w:rPr>
          <w:t>ی</w:t>
        </w:r>
        <w:r w:rsidR="00CA1F22" w:rsidRPr="00785850">
          <w:rPr>
            <w:rStyle w:val="Hyperlink"/>
            <w:rFonts w:hint="eastAsia"/>
            <w:rtl/>
            <w:lang w:bidi="ar-DZ"/>
          </w:rPr>
          <w:t>جه‌گ</w:t>
        </w:r>
        <w:r w:rsidR="00CA1F22" w:rsidRPr="00785850">
          <w:rPr>
            <w:rStyle w:val="Hyperlink"/>
            <w:rFonts w:hint="cs"/>
            <w:rtl/>
            <w:lang w:bidi="ar-DZ"/>
          </w:rPr>
          <w:t>ی</w:t>
        </w:r>
        <w:r w:rsidR="00CA1F22" w:rsidRPr="00785850">
          <w:rPr>
            <w:rStyle w:val="Hyperlink"/>
            <w:rFonts w:hint="eastAsia"/>
            <w:rtl/>
            <w:lang w:bidi="ar-DZ"/>
          </w:rPr>
          <w:t>ر</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144767815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202</w:t>
        </w:r>
        <w:r w:rsidR="00CA1F22">
          <w:rPr>
            <w:webHidden/>
            <w:rtl/>
          </w:rPr>
          <w:fldChar w:fldCharType="end"/>
        </w:r>
      </w:hyperlink>
    </w:p>
    <w:p w14:paraId="1BD96E8E" w14:textId="7B5EE12D"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16" w:history="1">
        <w:r w:rsidR="00CA1F22" w:rsidRPr="00785850">
          <w:rPr>
            <w:rStyle w:val="Hyperlink"/>
            <w:rFonts w:ascii="Times New Roman Bold" w:hAnsi="Times New Roman Bold" w:cs="Times New Roman Bold"/>
            <w:rtl/>
            <w:lang w:bidi="fa-IR"/>
          </w:rPr>
          <w:t>5‏-‏5‏.</w:t>
        </w:r>
        <w:r w:rsidR="00CA1F22" w:rsidRPr="00785850">
          <w:rPr>
            <w:rStyle w:val="Hyperlink"/>
            <w:rtl/>
            <w:lang w:bidi="ar-DZ"/>
          </w:rPr>
          <w:t xml:space="preserve"> پ</w:t>
        </w:r>
        <w:r w:rsidR="00CA1F22" w:rsidRPr="00785850">
          <w:rPr>
            <w:rStyle w:val="Hyperlink"/>
            <w:rFonts w:hint="cs"/>
            <w:rtl/>
            <w:lang w:bidi="ar-DZ"/>
          </w:rPr>
          <w:t>ی</w:t>
        </w:r>
        <w:r w:rsidR="00CA1F22" w:rsidRPr="00785850">
          <w:rPr>
            <w:rStyle w:val="Hyperlink"/>
            <w:rFonts w:hint="eastAsia"/>
            <w:rtl/>
            <w:lang w:bidi="ar-DZ"/>
          </w:rPr>
          <w:t>شنهادات</w:t>
        </w:r>
        <w:r w:rsidR="00CA1F22" w:rsidRPr="00785850">
          <w:rPr>
            <w:rStyle w:val="Hyperlink"/>
            <w:rtl/>
            <w:lang w:bidi="ar-DZ"/>
          </w:rPr>
          <w:t xml:space="preserve"> کاربرد</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144767816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204</w:t>
        </w:r>
        <w:r w:rsidR="00CA1F22">
          <w:rPr>
            <w:webHidden/>
            <w:rtl/>
          </w:rPr>
          <w:fldChar w:fldCharType="end"/>
        </w:r>
      </w:hyperlink>
    </w:p>
    <w:p w14:paraId="7F72EEF6" w14:textId="0F6512EC"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17" w:history="1">
        <w:r w:rsidR="00CA1F22" w:rsidRPr="00785850">
          <w:rPr>
            <w:rStyle w:val="Hyperlink"/>
            <w:rFonts w:ascii="Times New Roman Bold" w:hAnsi="Times New Roman Bold" w:cs="Times New Roman Bold"/>
            <w:rtl/>
            <w:lang w:bidi="fa-IR"/>
          </w:rPr>
          <w:t>5‏-‏6‏.</w:t>
        </w:r>
        <w:r w:rsidR="00CA1F22" w:rsidRPr="00785850">
          <w:rPr>
            <w:rStyle w:val="Hyperlink"/>
            <w:rtl/>
            <w:lang w:bidi="ar-DZ"/>
          </w:rPr>
          <w:t xml:space="preserve"> موضوعات و پ</w:t>
        </w:r>
        <w:r w:rsidR="00CA1F22" w:rsidRPr="00785850">
          <w:rPr>
            <w:rStyle w:val="Hyperlink"/>
            <w:rFonts w:hint="cs"/>
            <w:rtl/>
            <w:lang w:bidi="ar-DZ"/>
          </w:rPr>
          <w:t>ی</w:t>
        </w:r>
        <w:r w:rsidR="00CA1F22" w:rsidRPr="00785850">
          <w:rPr>
            <w:rStyle w:val="Hyperlink"/>
            <w:rFonts w:hint="eastAsia"/>
            <w:rtl/>
            <w:lang w:bidi="ar-DZ"/>
          </w:rPr>
          <w:t>شنهادات</w:t>
        </w:r>
        <w:r w:rsidR="00CA1F22" w:rsidRPr="00785850">
          <w:rPr>
            <w:rStyle w:val="Hyperlink"/>
            <w:rtl/>
            <w:lang w:bidi="ar-DZ"/>
          </w:rPr>
          <w:t xml:space="preserve"> پژوهش</w:t>
        </w:r>
        <w:r w:rsidR="00CA1F22" w:rsidRPr="00785850">
          <w:rPr>
            <w:rStyle w:val="Hyperlink"/>
            <w:rFonts w:hint="cs"/>
            <w:rtl/>
            <w:lang w:bidi="ar-DZ"/>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144767817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205</w:t>
        </w:r>
        <w:r w:rsidR="00CA1F22">
          <w:rPr>
            <w:webHidden/>
            <w:rtl/>
          </w:rPr>
          <w:fldChar w:fldCharType="end"/>
        </w:r>
      </w:hyperlink>
    </w:p>
    <w:p w14:paraId="7746481A" w14:textId="0607FEF3"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18" w:history="1">
        <w:r w:rsidR="00CA1F22" w:rsidRPr="00785850">
          <w:rPr>
            <w:rStyle w:val="Hyperlink"/>
            <w:rFonts w:ascii="Times New Roman Bold" w:hAnsi="Times New Roman Bold" w:cs="Times New Roman Bold"/>
            <w:lang w:bidi="fa-IR"/>
          </w:rPr>
          <w:t>5‏-‏7‏.</w:t>
        </w:r>
        <w:r w:rsidR="00CA1F22" w:rsidRPr="00785850">
          <w:rPr>
            <w:rStyle w:val="Hyperlink"/>
            <w:rtl/>
            <w:lang w:bidi="ar-DZ"/>
          </w:rPr>
          <w:t xml:space="preserve"> محدود</w:t>
        </w:r>
        <w:r w:rsidR="00CA1F22" w:rsidRPr="00785850">
          <w:rPr>
            <w:rStyle w:val="Hyperlink"/>
            <w:rFonts w:hint="cs"/>
            <w:rtl/>
            <w:lang w:bidi="ar-DZ"/>
          </w:rPr>
          <w:t>ی</w:t>
        </w:r>
        <w:r w:rsidR="00CA1F22" w:rsidRPr="00785850">
          <w:rPr>
            <w:rStyle w:val="Hyperlink"/>
            <w:rFonts w:hint="eastAsia"/>
            <w:rtl/>
            <w:lang w:bidi="ar-DZ"/>
          </w:rPr>
          <w:t>ت</w:t>
        </w:r>
        <w:r w:rsidR="00CA1F22" w:rsidRPr="00785850">
          <w:rPr>
            <w:rStyle w:val="Hyperlink"/>
            <w:rtl/>
            <w:lang w:bidi="ar-DZ"/>
          </w:rPr>
          <w:t xml:space="preserve"> ها</w:t>
        </w:r>
        <w:r w:rsidR="00CA1F22" w:rsidRPr="00785850">
          <w:rPr>
            <w:rStyle w:val="Hyperlink"/>
            <w:rFonts w:hint="cs"/>
            <w:rtl/>
            <w:lang w:bidi="ar-DZ"/>
          </w:rPr>
          <w:t>ی</w:t>
        </w:r>
        <w:r w:rsidR="00CA1F22" w:rsidRPr="00785850">
          <w:rPr>
            <w:rStyle w:val="Hyperlink"/>
            <w:rtl/>
            <w:lang w:bidi="ar-DZ"/>
          </w:rPr>
          <w:t xml:space="preserve"> پژوهش</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144767818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205</w:t>
        </w:r>
        <w:r w:rsidR="00CA1F22">
          <w:rPr>
            <w:webHidden/>
            <w:rtl/>
          </w:rPr>
          <w:fldChar w:fldCharType="end"/>
        </w:r>
      </w:hyperlink>
    </w:p>
    <w:p w14:paraId="5E490DA5" w14:textId="2A75D0E1"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19" w:history="1">
        <w:r w:rsidR="00CA1F22" w:rsidRPr="00785850">
          <w:rPr>
            <w:rStyle w:val="Hyperlink"/>
            <w:rtl/>
          </w:rPr>
          <w:t>فهرست منابع و مآخذ</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144767819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207</w:t>
        </w:r>
        <w:r w:rsidR="00CA1F22">
          <w:rPr>
            <w:webHidden/>
            <w:rtl/>
          </w:rPr>
          <w:fldChar w:fldCharType="end"/>
        </w:r>
      </w:hyperlink>
    </w:p>
    <w:p w14:paraId="339D6B0D" w14:textId="3DCA2023"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20" w:history="1">
        <w:r w:rsidR="00CA1F22" w:rsidRPr="00785850">
          <w:rPr>
            <w:rStyle w:val="Hyperlink"/>
            <w:rtl/>
          </w:rPr>
          <w:t>پ</w:t>
        </w:r>
        <w:r w:rsidR="00CA1F22" w:rsidRPr="00785850">
          <w:rPr>
            <w:rStyle w:val="Hyperlink"/>
            <w:rFonts w:hint="cs"/>
            <w:rtl/>
          </w:rPr>
          <w:t>ی</w:t>
        </w:r>
        <w:r w:rsidR="00CA1F22" w:rsidRPr="00785850">
          <w:rPr>
            <w:rStyle w:val="Hyperlink"/>
            <w:rtl/>
          </w:rPr>
          <w:t>وست‌ها</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144767820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213</w:t>
        </w:r>
        <w:r w:rsidR="00CA1F22">
          <w:rPr>
            <w:webHidden/>
            <w:rtl/>
          </w:rPr>
          <w:fldChar w:fldCharType="end"/>
        </w:r>
      </w:hyperlink>
    </w:p>
    <w:p w14:paraId="3920B215" w14:textId="2ABAAFA1"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21" w:history="1">
        <w:r w:rsidR="00CA1F22" w:rsidRPr="00785850">
          <w:rPr>
            <w:rStyle w:val="Hyperlink"/>
            <w:rtl/>
          </w:rPr>
          <w:t>واژهنامه توص</w:t>
        </w:r>
        <w:r w:rsidR="00CA1F22" w:rsidRPr="00785850">
          <w:rPr>
            <w:rStyle w:val="Hyperlink"/>
            <w:rFonts w:hint="cs"/>
            <w:rtl/>
          </w:rPr>
          <w:t>ی</w:t>
        </w:r>
        <w:r w:rsidR="00CA1F22" w:rsidRPr="00785850">
          <w:rPr>
            <w:rStyle w:val="Hyperlink"/>
            <w:rFonts w:hint="eastAsia"/>
            <w:rtl/>
          </w:rPr>
          <w:t>ف</w:t>
        </w:r>
        <w:r w:rsidR="00CA1F22" w:rsidRPr="00785850">
          <w:rPr>
            <w:rStyle w:val="Hyperlink"/>
            <w:rFonts w:hint="cs"/>
            <w:rtl/>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144767821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215</w:t>
        </w:r>
        <w:r w:rsidR="00CA1F22">
          <w:rPr>
            <w:webHidden/>
            <w:rtl/>
          </w:rPr>
          <w:fldChar w:fldCharType="end"/>
        </w:r>
      </w:hyperlink>
    </w:p>
    <w:p w14:paraId="365C99BC" w14:textId="37412D1A"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22" w:history="1">
        <w:r w:rsidR="00CA1F22" w:rsidRPr="00785850">
          <w:rPr>
            <w:rStyle w:val="Hyperlink"/>
            <w:rtl/>
          </w:rPr>
          <w:t>واژه‌نامه انگل</w:t>
        </w:r>
        <w:r w:rsidR="00CA1F22" w:rsidRPr="00785850">
          <w:rPr>
            <w:rStyle w:val="Hyperlink"/>
            <w:rFonts w:hint="cs"/>
            <w:rtl/>
          </w:rPr>
          <w:t>ی</w:t>
        </w:r>
        <w:r w:rsidR="00CA1F22" w:rsidRPr="00785850">
          <w:rPr>
            <w:rStyle w:val="Hyperlink"/>
            <w:rFonts w:hint="eastAsia"/>
            <w:rtl/>
          </w:rPr>
          <w:t>س</w:t>
        </w:r>
        <w:r w:rsidR="00CA1F22" w:rsidRPr="00785850">
          <w:rPr>
            <w:rStyle w:val="Hyperlink"/>
            <w:rFonts w:hint="cs"/>
            <w:rtl/>
          </w:rPr>
          <w:t>ی</w:t>
        </w:r>
        <w:r w:rsidR="00CA1F22" w:rsidRPr="00785850">
          <w:rPr>
            <w:rStyle w:val="Hyperlink"/>
            <w:rtl/>
          </w:rPr>
          <w:t xml:space="preserve"> به فارس</w:t>
        </w:r>
        <w:r w:rsidR="00CA1F22" w:rsidRPr="00785850">
          <w:rPr>
            <w:rStyle w:val="Hyperlink"/>
            <w:rFonts w:hint="cs"/>
            <w:rtl/>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144767822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217</w:t>
        </w:r>
        <w:r w:rsidR="00CA1F22">
          <w:rPr>
            <w:webHidden/>
            <w:rtl/>
          </w:rPr>
          <w:fldChar w:fldCharType="end"/>
        </w:r>
      </w:hyperlink>
    </w:p>
    <w:p w14:paraId="19828D6D" w14:textId="35D3308E"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23" w:history="1">
        <w:r w:rsidR="00CA1F22" w:rsidRPr="00785850">
          <w:rPr>
            <w:rStyle w:val="Hyperlink"/>
            <w:rtl/>
          </w:rPr>
          <w:t>واژهنامه فارس</w:t>
        </w:r>
        <w:r w:rsidR="00CA1F22" w:rsidRPr="00785850">
          <w:rPr>
            <w:rStyle w:val="Hyperlink"/>
            <w:rFonts w:hint="cs"/>
            <w:rtl/>
          </w:rPr>
          <w:t>ی</w:t>
        </w:r>
        <w:r w:rsidR="00CA1F22" w:rsidRPr="00785850">
          <w:rPr>
            <w:rStyle w:val="Hyperlink"/>
            <w:rtl/>
          </w:rPr>
          <w:t xml:space="preserve"> به انگل</w:t>
        </w:r>
        <w:r w:rsidR="00CA1F22" w:rsidRPr="00785850">
          <w:rPr>
            <w:rStyle w:val="Hyperlink"/>
            <w:rFonts w:hint="cs"/>
            <w:rtl/>
          </w:rPr>
          <w:t>ی</w:t>
        </w:r>
        <w:r w:rsidR="00CA1F22" w:rsidRPr="00785850">
          <w:rPr>
            <w:rStyle w:val="Hyperlink"/>
            <w:rFonts w:hint="eastAsia"/>
            <w:rtl/>
          </w:rPr>
          <w:t>س</w:t>
        </w:r>
        <w:r w:rsidR="00CA1F22" w:rsidRPr="00785850">
          <w:rPr>
            <w:rStyle w:val="Hyperlink"/>
            <w:rFonts w:hint="cs"/>
            <w:rtl/>
          </w:rPr>
          <w:t>ی</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144767823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219</w:t>
        </w:r>
        <w:r w:rsidR="00CA1F22">
          <w:rPr>
            <w:webHidden/>
            <w:rtl/>
          </w:rPr>
          <w:fldChar w:fldCharType="end"/>
        </w:r>
      </w:hyperlink>
    </w:p>
    <w:p w14:paraId="4078570E" w14:textId="59287E69"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24" w:history="1">
        <w:r w:rsidR="00CA1F22" w:rsidRPr="00785850">
          <w:rPr>
            <w:rStyle w:val="Hyperlink"/>
            <w:rtl/>
          </w:rPr>
          <w:t>فهرست مقاله‌ها</w:t>
        </w:r>
        <w:r w:rsidR="00CA1F22" w:rsidRPr="00785850">
          <w:rPr>
            <w:rStyle w:val="Hyperlink"/>
            <w:rFonts w:hint="cs"/>
            <w:rtl/>
          </w:rPr>
          <w:t>ی</w:t>
        </w:r>
        <w:r w:rsidR="00CA1F22" w:rsidRPr="00785850">
          <w:rPr>
            <w:rStyle w:val="Hyperlink"/>
            <w:rtl/>
          </w:rPr>
          <w:t xml:space="preserve"> مستخرج از پا</w:t>
        </w:r>
        <w:r w:rsidR="00CA1F22" w:rsidRPr="00785850">
          <w:rPr>
            <w:rStyle w:val="Hyperlink"/>
            <w:rFonts w:hint="cs"/>
            <w:rtl/>
          </w:rPr>
          <w:t>ی</w:t>
        </w:r>
        <w:r w:rsidR="00CA1F22" w:rsidRPr="00785850">
          <w:rPr>
            <w:rStyle w:val="Hyperlink"/>
            <w:rFonts w:hint="eastAsia"/>
            <w:rtl/>
          </w:rPr>
          <w:t>ان</w:t>
        </w:r>
        <w:r w:rsidR="00CA1F22" w:rsidRPr="00785850">
          <w:rPr>
            <w:rStyle w:val="Hyperlink"/>
            <w:rtl/>
          </w:rPr>
          <w:t>نامه/ رساله دانشجو</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144767824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221</w:t>
        </w:r>
        <w:r w:rsidR="00CA1F22">
          <w:rPr>
            <w:webHidden/>
            <w:rtl/>
          </w:rPr>
          <w:fldChar w:fldCharType="end"/>
        </w:r>
      </w:hyperlink>
    </w:p>
    <w:p w14:paraId="63B0805C" w14:textId="79848372"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25" w:history="1">
        <w:r w:rsidR="00CA1F22" w:rsidRPr="00785850">
          <w:rPr>
            <w:rStyle w:val="Hyperlink"/>
            <w:rtl/>
          </w:rPr>
          <w:t>کارنامک</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144767825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223</w:t>
        </w:r>
        <w:r w:rsidR="00CA1F22">
          <w:rPr>
            <w:webHidden/>
            <w:rtl/>
          </w:rPr>
          <w:fldChar w:fldCharType="end"/>
        </w:r>
      </w:hyperlink>
    </w:p>
    <w:p w14:paraId="0539462E" w14:textId="68DA48AF" w:rsidR="00CA1F22" w:rsidRDefault="00E9558E">
      <w:pPr>
        <w:pStyle w:val="TOC1"/>
        <w:rPr>
          <w:rFonts w:asciiTheme="minorHAnsi" w:eastAsiaTheme="minorEastAsia" w:hAnsiTheme="minorHAnsi" w:cstheme="minorBidi"/>
          <w:caps w:val="0"/>
          <w:color w:val="auto"/>
          <w:kern w:val="2"/>
          <w:szCs w:val="22"/>
          <w:rtl/>
          <w:lang w:bidi="ar-SA"/>
          <w14:ligatures w14:val="standardContextual"/>
        </w:rPr>
      </w:pPr>
      <w:hyperlink w:anchor="_Toc144767826" w:history="1">
        <w:r w:rsidR="00CA1F22" w:rsidRPr="00785850">
          <w:rPr>
            <w:rStyle w:val="Hyperlink"/>
          </w:rPr>
          <w:t>Abstract</w:t>
        </w:r>
        <w:r w:rsidR="00CA1F22">
          <w:rPr>
            <w:webHidden/>
            <w:rtl/>
          </w:rPr>
          <w:tab/>
        </w:r>
        <w:r w:rsidR="00CA1F22">
          <w:rPr>
            <w:webHidden/>
            <w:rtl/>
          </w:rPr>
          <w:fldChar w:fldCharType="begin"/>
        </w:r>
        <w:r w:rsidR="00CA1F22">
          <w:rPr>
            <w:webHidden/>
            <w:rtl/>
          </w:rPr>
          <w:instrText xml:space="preserve"> </w:instrText>
        </w:r>
        <w:r w:rsidR="00CA1F22">
          <w:rPr>
            <w:webHidden/>
          </w:rPr>
          <w:instrText>PAGEREF</w:instrText>
        </w:r>
        <w:r w:rsidR="00CA1F22">
          <w:rPr>
            <w:webHidden/>
            <w:rtl/>
          </w:rPr>
          <w:instrText xml:space="preserve"> _</w:instrText>
        </w:r>
        <w:r w:rsidR="00CA1F22">
          <w:rPr>
            <w:webHidden/>
          </w:rPr>
          <w:instrText>Toc</w:instrText>
        </w:r>
        <w:r w:rsidR="00CA1F22">
          <w:rPr>
            <w:webHidden/>
            <w:rtl/>
          </w:rPr>
          <w:instrText xml:space="preserve">144767826 </w:instrText>
        </w:r>
        <w:r w:rsidR="00CA1F22">
          <w:rPr>
            <w:webHidden/>
          </w:rPr>
          <w:instrText>\h</w:instrText>
        </w:r>
        <w:r w:rsidR="00CA1F22">
          <w:rPr>
            <w:webHidden/>
            <w:rtl/>
          </w:rPr>
          <w:instrText xml:space="preserve"> </w:instrText>
        </w:r>
        <w:r w:rsidR="00CA1F22">
          <w:rPr>
            <w:webHidden/>
            <w:rtl/>
          </w:rPr>
        </w:r>
        <w:r w:rsidR="00CA1F22">
          <w:rPr>
            <w:webHidden/>
            <w:rtl/>
          </w:rPr>
          <w:fldChar w:fldCharType="separate"/>
        </w:r>
        <w:r w:rsidR="00CA1F22">
          <w:rPr>
            <w:webHidden/>
            <w:rtl/>
          </w:rPr>
          <w:t>224</w:t>
        </w:r>
        <w:r w:rsidR="00CA1F22">
          <w:rPr>
            <w:webHidden/>
            <w:rtl/>
          </w:rPr>
          <w:fldChar w:fldCharType="end"/>
        </w:r>
      </w:hyperlink>
    </w:p>
    <w:p w14:paraId="1E6C7BE6" w14:textId="014616C0" w:rsidR="00981997" w:rsidRPr="002102BB" w:rsidRDefault="007E5600" w:rsidP="00FD6F92">
      <w:pPr>
        <w:rPr>
          <w:rFonts w:cs="B Nazanin"/>
          <w:sz w:val="28"/>
          <w:szCs w:val="28"/>
          <w:rtl/>
        </w:rPr>
      </w:pPr>
      <w:r w:rsidRPr="002102BB">
        <w:rPr>
          <w:rFonts w:asciiTheme="majorBidi" w:hAnsiTheme="majorBidi" w:cs="B Zar"/>
          <w:bCs/>
          <w:noProof/>
          <w:sz w:val="22"/>
          <w:rtl/>
          <w:lang w:bidi="ar-BH"/>
        </w:rPr>
        <w:fldChar w:fldCharType="end"/>
      </w:r>
    </w:p>
    <w:p w14:paraId="42D9E01A" w14:textId="77777777" w:rsidR="00981997" w:rsidRPr="002102BB" w:rsidRDefault="00981997" w:rsidP="00FD6F92">
      <w:pPr>
        <w:rPr>
          <w:rFonts w:cs="B Nazanin"/>
          <w:sz w:val="28"/>
          <w:szCs w:val="28"/>
          <w:rtl/>
        </w:rPr>
      </w:pPr>
    </w:p>
    <w:p w14:paraId="3B770C1A" w14:textId="77777777" w:rsidR="00981997" w:rsidRPr="002102BB" w:rsidRDefault="00981997" w:rsidP="00FD6F92">
      <w:pPr>
        <w:rPr>
          <w:rFonts w:cs="B Nazanin"/>
          <w:sz w:val="28"/>
          <w:szCs w:val="28"/>
          <w:rtl/>
        </w:rPr>
      </w:pPr>
    </w:p>
    <w:p w14:paraId="6118264C" w14:textId="77777777" w:rsidR="00981997" w:rsidRPr="002102BB" w:rsidRDefault="00981997" w:rsidP="00FD6F92">
      <w:pPr>
        <w:rPr>
          <w:rFonts w:cs="B Nazanin"/>
          <w:sz w:val="28"/>
          <w:szCs w:val="28"/>
          <w:rtl/>
        </w:rPr>
      </w:pPr>
    </w:p>
    <w:p w14:paraId="76821E2D" w14:textId="77777777" w:rsidR="00981997" w:rsidRPr="002102BB" w:rsidRDefault="00981997" w:rsidP="00FD6F92">
      <w:pPr>
        <w:rPr>
          <w:rFonts w:cs="B Nazanin"/>
          <w:sz w:val="28"/>
          <w:szCs w:val="28"/>
          <w:rtl/>
        </w:rPr>
      </w:pPr>
    </w:p>
    <w:p w14:paraId="78CCAC1D" w14:textId="77777777" w:rsidR="00981997" w:rsidRPr="002102BB" w:rsidRDefault="00981997" w:rsidP="00FD6F92">
      <w:pPr>
        <w:rPr>
          <w:rFonts w:cs="B Nazanin"/>
          <w:sz w:val="28"/>
          <w:szCs w:val="28"/>
          <w:rtl/>
        </w:rPr>
      </w:pPr>
    </w:p>
    <w:p w14:paraId="5EF3D9D5" w14:textId="77777777" w:rsidR="00981997" w:rsidRPr="002102BB" w:rsidRDefault="00981997" w:rsidP="00FD6F92">
      <w:pPr>
        <w:rPr>
          <w:rFonts w:cs="B Nazanin"/>
          <w:sz w:val="28"/>
          <w:szCs w:val="28"/>
          <w:rtl/>
        </w:rPr>
      </w:pPr>
    </w:p>
    <w:p w14:paraId="4BF89F9D" w14:textId="77777777" w:rsidR="00A96C6A" w:rsidRDefault="00A96C6A" w:rsidP="00FD6F92">
      <w:pPr>
        <w:rPr>
          <w:rFonts w:cs="B Nazanin"/>
          <w:sz w:val="28"/>
          <w:szCs w:val="28"/>
          <w:rtl/>
        </w:rPr>
      </w:pPr>
    </w:p>
    <w:p w14:paraId="1C101EB5" w14:textId="77777777" w:rsidR="00A96C6A" w:rsidRDefault="00A96C6A" w:rsidP="00FD6F92">
      <w:pPr>
        <w:rPr>
          <w:rFonts w:cs="B Nazanin"/>
          <w:sz w:val="28"/>
          <w:szCs w:val="28"/>
          <w:rtl/>
        </w:rPr>
      </w:pPr>
      <w:r>
        <w:rPr>
          <w:rFonts w:cs="B Nazanin"/>
          <w:sz w:val="28"/>
          <w:szCs w:val="28"/>
          <w:rtl/>
        </w:rPr>
        <w:br w:type="page"/>
      </w:r>
    </w:p>
    <w:p w14:paraId="3176C2F9" w14:textId="77777777" w:rsidR="000246D0" w:rsidRPr="002102BB" w:rsidRDefault="000246D0" w:rsidP="00606F78">
      <w:pPr>
        <w:spacing w:before="240" w:after="240"/>
        <w:jc w:val="center"/>
        <w:rPr>
          <w:rFonts w:cs="B Nazanin"/>
          <w:b/>
          <w:bCs/>
          <w:sz w:val="32"/>
          <w:szCs w:val="32"/>
          <w:rtl/>
          <w:lang w:val="en-AU" w:bidi="ar-BH"/>
        </w:rPr>
      </w:pPr>
      <w:r w:rsidRPr="002102BB">
        <w:rPr>
          <w:rFonts w:cs="B Nazanin"/>
          <w:b/>
          <w:bCs/>
          <w:sz w:val="32"/>
          <w:szCs w:val="32"/>
          <w:rtl/>
          <w:lang w:val="en-AU" w:bidi="ar-BH"/>
        </w:rPr>
        <w:t>فهرست کوته‌نوشت‌ها</w:t>
      </w:r>
      <w:bookmarkEnd w:id="2"/>
      <w:bookmarkEnd w:id="3"/>
      <w:r w:rsidR="005E76FE" w:rsidRPr="002102BB">
        <w:rPr>
          <w:rFonts w:cs="B Nazanin" w:hint="cs"/>
          <w:b/>
          <w:bCs/>
          <w:sz w:val="32"/>
          <w:szCs w:val="32"/>
          <w:rtl/>
          <w:lang w:val="en-AU" w:bidi="ar-BH"/>
        </w:rPr>
        <w:t xml:space="preserve"> (علائم اختصاری)</w:t>
      </w:r>
    </w:p>
    <w:p w14:paraId="2A96AC1D" w14:textId="77777777" w:rsidR="00B45514" w:rsidRPr="002102BB" w:rsidRDefault="00B45514" w:rsidP="00DC462E">
      <w:pPr>
        <w:jc w:val="lowKashida"/>
        <w:rPr>
          <w:rFonts w:cs="B Nazanin"/>
          <w:sz w:val="22"/>
          <w:szCs w:val="28"/>
          <w:rtl/>
          <w:lang w:val="en-AU" w:bidi="ar-BH"/>
        </w:rPr>
      </w:pPr>
    </w:p>
    <w:tbl>
      <w:tblPr>
        <w:tblStyle w:val="TableGrid"/>
        <w:bidiVisual/>
        <w:tblW w:w="0" w:type="auto"/>
        <w:tblLook w:val="04A0" w:firstRow="1" w:lastRow="0" w:firstColumn="1" w:lastColumn="0" w:noHBand="0" w:noVBand="1"/>
      </w:tblPr>
      <w:tblGrid>
        <w:gridCol w:w="809"/>
        <w:gridCol w:w="7910"/>
      </w:tblGrid>
      <w:tr w:rsidR="002102BB" w:rsidRPr="002102BB" w14:paraId="371BA316" w14:textId="77777777" w:rsidTr="00F93C4B">
        <w:tc>
          <w:tcPr>
            <w:tcW w:w="873" w:type="dxa"/>
            <w:shd w:val="clear" w:color="auto" w:fill="FFFFFF" w:themeFill="background1"/>
          </w:tcPr>
          <w:p w14:paraId="7155A2D5" w14:textId="22A06D36" w:rsidR="00B45514" w:rsidRPr="002102BB" w:rsidRDefault="00B45514" w:rsidP="00DC462E">
            <w:pPr>
              <w:jc w:val="lowKashida"/>
              <w:rPr>
                <w:rFonts w:cs="B Nazanin"/>
                <w:sz w:val="22"/>
                <w:szCs w:val="28"/>
                <w:rtl/>
                <w:lang w:val="en-AU" w:bidi="ar-BH"/>
              </w:rPr>
            </w:pPr>
          </w:p>
        </w:tc>
        <w:tc>
          <w:tcPr>
            <w:tcW w:w="8755" w:type="dxa"/>
            <w:shd w:val="clear" w:color="auto" w:fill="FFFFFF" w:themeFill="background1"/>
          </w:tcPr>
          <w:p w14:paraId="7D54BE76" w14:textId="435B5A35" w:rsidR="00B45514" w:rsidRPr="002102BB" w:rsidRDefault="00B45514" w:rsidP="00DC462E">
            <w:pPr>
              <w:jc w:val="lowKashida"/>
              <w:rPr>
                <w:rFonts w:cs="B Nazanin"/>
                <w:sz w:val="22"/>
                <w:szCs w:val="28"/>
                <w:rtl/>
                <w:lang w:val="en-AU" w:bidi="ar-BH"/>
              </w:rPr>
            </w:pPr>
          </w:p>
        </w:tc>
      </w:tr>
      <w:tr w:rsidR="002102BB" w:rsidRPr="002102BB" w14:paraId="7BBF0E2D" w14:textId="77777777" w:rsidTr="00F93C4B">
        <w:tc>
          <w:tcPr>
            <w:tcW w:w="873" w:type="dxa"/>
            <w:shd w:val="clear" w:color="auto" w:fill="FFFFFF" w:themeFill="background1"/>
          </w:tcPr>
          <w:p w14:paraId="3A4C6453" w14:textId="7CC9CBE5" w:rsidR="00B45514" w:rsidRPr="002102BB" w:rsidRDefault="00B45514" w:rsidP="00DC462E">
            <w:pPr>
              <w:jc w:val="lowKashida"/>
              <w:rPr>
                <w:rFonts w:cs="B Nazanin"/>
                <w:sz w:val="22"/>
                <w:szCs w:val="28"/>
                <w:rtl/>
                <w:lang w:val="en-AU" w:bidi="ar-BH"/>
              </w:rPr>
            </w:pPr>
          </w:p>
        </w:tc>
        <w:tc>
          <w:tcPr>
            <w:tcW w:w="8755" w:type="dxa"/>
            <w:shd w:val="clear" w:color="auto" w:fill="FFFFFF" w:themeFill="background1"/>
          </w:tcPr>
          <w:p w14:paraId="1FB19C1F" w14:textId="7F8A6ECE" w:rsidR="00B45514" w:rsidRPr="002102BB" w:rsidRDefault="00B45514" w:rsidP="00DC462E">
            <w:pPr>
              <w:jc w:val="lowKashida"/>
              <w:rPr>
                <w:rFonts w:cs="B Nazanin"/>
                <w:sz w:val="22"/>
                <w:szCs w:val="28"/>
                <w:rtl/>
                <w:lang w:val="en-AU" w:bidi="ar-BH"/>
              </w:rPr>
            </w:pPr>
          </w:p>
        </w:tc>
      </w:tr>
      <w:tr w:rsidR="002102BB" w:rsidRPr="002102BB" w14:paraId="5FF274EA" w14:textId="77777777" w:rsidTr="00F93C4B">
        <w:tc>
          <w:tcPr>
            <w:tcW w:w="873" w:type="dxa"/>
            <w:shd w:val="clear" w:color="auto" w:fill="FFFFFF" w:themeFill="background1"/>
          </w:tcPr>
          <w:p w14:paraId="6B8FC809" w14:textId="697F9D02" w:rsidR="00B45514" w:rsidRPr="002102BB" w:rsidRDefault="00B45514" w:rsidP="00DC462E">
            <w:pPr>
              <w:jc w:val="lowKashida"/>
              <w:rPr>
                <w:rFonts w:cs="B Nazanin"/>
                <w:sz w:val="22"/>
                <w:szCs w:val="28"/>
                <w:rtl/>
                <w:lang w:val="en-AU" w:bidi="ar-BH"/>
              </w:rPr>
            </w:pPr>
          </w:p>
        </w:tc>
        <w:tc>
          <w:tcPr>
            <w:tcW w:w="8755" w:type="dxa"/>
            <w:shd w:val="clear" w:color="auto" w:fill="FFFFFF" w:themeFill="background1"/>
          </w:tcPr>
          <w:p w14:paraId="05F9EC7F" w14:textId="64A00228" w:rsidR="00B45514" w:rsidRPr="002102BB" w:rsidRDefault="00B45514" w:rsidP="00DC462E">
            <w:pPr>
              <w:jc w:val="lowKashida"/>
              <w:rPr>
                <w:rFonts w:cs="B Nazanin"/>
                <w:sz w:val="22"/>
                <w:szCs w:val="28"/>
                <w:rtl/>
                <w:lang w:val="en-AU" w:bidi="ar-BH"/>
              </w:rPr>
            </w:pPr>
          </w:p>
        </w:tc>
      </w:tr>
    </w:tbl>
    <w:p w14:paraId="737C185C" w14:textId="77777777" w:rsidR="00DC0958" w:rsidRPr="002102BB" w:rsidRDefault="00DC0958" w:rsidP="00DC0958">
      <w:pPr>
        <w:rPr>
          <w:rFonts w:cs="B Zar"/>
          <w:rtl/>
          <w:lang w:bidi="ar-BH"/>
        </w:rPr>
      </w:pPr>
    </w:p>
    <w:p w14:paraId="7ABF7C14" w14:textId="77777777" w:rsidR="00DC0958" w:rsidRPr="002102BB" w:rsidRDefault="00DC0958" w:rsidP="00DC0958">
      <w:pPr>
        <w:rPr>
          <w:rFonts w:cs="B Zar"/>
          <w:rtl/>
          <w:lang w:bidi="ar-BH"/>
        </w:rPr>
      </w:pPr>
    </w:p>
    <w:tbl>
      <w:tblPr>
        <w:tblStyle w:val="TableGrid"/>
        <w:bidiVisual/>
        <w:tblW w:w="0" w:type="auto"/>
        <w:tblLook w:val="04A0" w:firstRow="1" w:lastRow="0" w:firstColumn="1" w:lastColumn="0" w:noHBand="0" w:noVBand="1"/>
      </w:tblPr>
      <w:tblGrid>
        <w:gridCol w:w="7632"/>
        <w:gridCol w:w="1087"/>
      </w:tblGrid>
      <w:tr w:rsidR="00F93C4B" w14:paraId="52BE681B" w14:textId="77777777" w:rsidTr="00F93C4B">
        <w:tc>
          <w:tcPr>
            <w:tcW w:w="7632" w:type="dxa"/>
          </w:tcPr>
          <w:p w14:paraId="674B449F" w14:textId="10470BA8" w:rsidR="00F93C4B" w:rsidRPr="0095399C" w:rsidRDefault="00F93C4B" w:rsidP="00F93C4B">
            <w:pPr>
              <w:bidi w:val="0"/>
              <w:rPr>
                <w:rFonts w:cs="B Zar"/>
                <w:sz w:val="28"/>
                <w:szCs w:val="28"/>
                <w:rtl/>
                <w:lang w:bidi="ar-BH"/>
              </w:rPr>
            </w:pPr>
            <w:r w:rsidRPr="0095399C">
              <w:rPr>
                <w:sz w:val="28"/>
                <w:szCs w:val="28"/>
              </w:rPr>
              <w:t xml:space="preserve">Trends in International Mathematics and </w:t>
            </w:r>
            <w:proofErr w:type="spellStart"/>
            <w:r w:rsidRPr="0095399C">
              <w:rPr>
                <w:sz w:val="28"/>
                <w:szCs w:val="28"/>
              </w:rPr>
              <w:t>Sience</w:t>
            </w:r>
            <w:proofErr w:type="spellEnd"/>
            <w:r w:rsidRPr="0095399C">
              <w:rPr>
                <w:sz w:val="28"/>
                <w:szCs w:val="28"/>
              </w:rPr>
              <w:t xml:space="preserve"> study</w:t>
            </w:r>
          </w:p>
        </w:tc>
        <w:tc>
          <w:tcPr>
            <w:tcW w:w="1087" w:type="dxa"/>
          </w:tcPr>
          <w:p w14:paraId="4D9470F6" w14:textId="6042E691" w:rsidR="00F93C4B" w:rsidRPr="0095399C" w:rsidRDefault="00F93C4B" w:rsidP="00F93C4B">
            <w:pPr>
              <w:pStyle w:val="FootnoteText"/>
              <w:bidi w:val="0"/>
              <w:rPr>
                <w:sz w:val="28"/>
                <w:szCs w:val="28"/>
                <w:rtl/>
              </w:rPr>
            </w:pPr>
            <w:r w:rsidRPr="0095399C">
              <w:rPr>
                <w:sz w:val="28"/>
                <w:szCs w:val="28"/>
              </w:rPr>
              <w:t xml:space="preserve">TIMSS </w:t>
            </w:r>
          </w:p>
        </w:tc>
      </w:tr>
      <w:tr w:rsidR="00F93C4B" w14:paraId="68C96A24" w14:textId="77777777" w:rsidTr="00F93C4B">
        <w:tc>
          <w:tcPr>
            <w:tcW w:w="7632" w:type="dxa"/>
          </w:tcPr>
          <w:p w14:paraId="6DACAC5F" w14:textId="46B7DAD8" w:rsidR="00F93C4B" w:rsidRPr="0095399C" w:rsidRDefault="00F93C4B" w:rsidP="00F93C4B">
            <w:pPr>
              <w:pStyle w:val="FootnoteText"/>
              <w:bidi w:val="0"/>
              <w:rPr>
                <w:sz w:val="28"/>
                <w:szCs w:val="28"/>
                <w:rtl/>
              </w:rPr>
            </w:pPr>
            <w:r w:rsidRPr="0095399C">
              <w:rPr>
                <w:sz w:val="28"/>
                <w:szCs w:val="28"/>
              </w:rPr>
              <w:t>Progress in International Reading Literacy Study</w:t>
            </w:r>
          </w:p>
        </w:tc>
        <w:tc>
          <w:tcPr>
            <w:tcW w:w="1087" w:type="dxa"/>
          </w:tcPr>
          <w:p w14:paraId="145DAD2E" w14:textId="39ECD83A" w:rsidR="00F93C4B" w:rsidRPr="0095399C" w:rsidRDefault="00F93C4B" w:rsidP="00F93C4B">
            <w:pPr>
              <w:bidi w:val="0"/>
              <w:rPr>
                <w:rFonts w:cs="B Zar"/>
                <w:sz w:val="28"/>
                <w:szCs w:val="28"/>
                <w:rtl/>
                <w:lang w:bidi="ar-BH"/>
              </w:rPr>
            </w:pPr>
            <w:r w:rsidRPr="0095399C">
              <w:rPr>
                <w:sz w:val="28"/>
                <w:szCs w:val="28"/>
              </w:rPr>
              <w:t>PIRLS</w:t>
            </w:r>
          </w:p>
        </w:tc>
      </w:tr>
      <w:tr w:rsidR="00F93C4B" w14:paraId="17147E7B" w14:textId="77777777" w:rsidTr="00F93C4B">
        <w:tc>
          <w:tcPr>
            <w:tcW w:w="7632" w:type="dxa"/>
          </w:tcPr>
          <w:p w14:paraId="11F9DC45" w14:textId="613BCBC6" w:rsidR="00F93C4B" w:rsidRPr="0095399C" w:rsidRDefault="00F93C4B" w:rsidP="00F93C4B">
            <w:pPr>
              <w:bidi w:val="0"/>
              <w:rPr>
                <w:rFonts w:cs="B Zar"/>
                <w:sz w:val="28"/>
                <w:szCs w:val="28"/>
                <w:rtl/>
                <w:lang w:bidi="ar-BH"/>
              </w:rPr>
            </w:pPr>
            <w:r w:rsidRPr="0095399C">
              <w:rPr>
                <w:rStyle w:val="Char2"/>
                <w:sz w:val="28"/>
                <w:szCs w:val="28"/>
              </w:rPr>
              <w:t xml:space="preserve">The </w:t>
            </w:r>
            <w:proofErr w:type="spellStart"/>
            <w:r w:rsidRPr="0095399C">
              <w:rPr>
                <w:rStyle w:val="Char2"/>
                <w:sz w:val="28"/>
                <w:szCs w:val="28"/>
              </w:rPr>
              <w:t>Organisation</w:t>
            </w:r>
            <w:proofErr w:type="spellEnd"/>
            <w:r w:rsidRPr="0095399C">
              <w:rPr>
                <w:rStyle w:val="Char2"/>
                <w:sz w:val="28"/>
                <w:szCs w:val="28"/>
              </w:rPr>
              <w:t xml:space="preserve"> for Economic Co-operation and Development</w:t>
            </w:r>
            <w:r w:rsidRPr="0095399C">
              <w:rPr>
                <w:rFonts w:ascii="Calibri" w:hAnsi="Calibri" w:cs="Calibri"/>
                <w:sz w:val="28"/>
                <w:szCs w:val="28"/>
              </w:rPr>
              <w:t> </w:t>
            </w:r>
          </w:p>
        </w:tc>
        <w:tc>
          <w:tcPr>
            <w:tcW w:w="1087" w:type="dxa"/>
          </w:tcPr>
          <w:p w14:paraId="3983F9D7" w14:textId="03F03567" w:rsidR="00F93C4B" w:rsidRPr="0095399C" w:rsidRDefault="00F93C4B" w:rsidP="00F93C4B">
            <w:pPr>
              <w:bidi w:val="0"/>
              <w:rPr>
                <w:rFonts w:cs="B Zar"/>
                <w:sz w:val="28"/>
                <w:szCs w:val="28"/>
                <w:rtl/>
                <w:lang w:bidi="ar-BH"/>
              </w:rPr>
            </w:pPr>
            <w:r w:rsidRPr="0095399C">
              <w:rPr>
                <w:rStyle w:val="Char2"/>
                <w:sz w:val="28"/>
                <w:szCs w:val="28"/>
              </w:rPr>
              <w:t>OECD</w:t>
            </w:r>
          </w:p>
        </w:tc>
      </w:tr>
      <w:tr w:rsidR="00F93C4B" w14:paraId="6FC78769" w14:textId="77777777" w:rsidTr="00F93C4B">
        <w:tc>
          <w:tcPr>
            <w:tcW w:w="7632" w:type="dxa"/>
          </w:tcPr>
          <w:p w14:paraId="0844F234" w14:textId="77777777" w:rsidR="00F93C4B" w:rsidRDefault="00F93C4B" w:rsidP="00DC0958">
            <w:pPr>
              <w:rPr>
                <w:rFonts w:cs="B Zar"/>
                <w:rtl/>
                <w:lang w:bidi="ar-BH"/>
              </w:rPr>
            </w:pPr>
          </w:p>
        </w:tc>
        <w:tc>
          <w:tcPr>
            <w:tcW w:w="1087" w:type="dxa"/>
          </w:tcPr>
          <w:p w14:paraId="580C6D3C" w14:textId="77777777" w:rsidR="00F93C4B" w:rsidRDefault="00F93C4B" w:rsidP="00DC0958">
            <w:pPr>
              <w:rPr>
                <w:rFonts w:cs="B Zar"/>
                <w:rtl/>
                <w:lang w:bidi="ar-BH"/>
              </w:rPr>
            </w:pPr>
          </w:p>
        </w:tc>
      </w:tr>
    </w:tbl>
    <w:p w14:paraId="1F07F272" w14:textId="77777777" w:rsidR="00DC0958" w:rsidRPr="002102BB" w:rsidRDefault="00DC0958" w:rsidP="00DC0958">
      <w:pPr>
        <w:rPr>
          <w:rFonts w:cs="B Zar"/>
          <w:rtl/>
          <w:lang w:bidi="ar-BH"/>
        </w:rPr>
      </w:pPr>
    </w:p>
    <w:p w14:paraId="0EECB78A" w14:textId="77777777" w:rsidR="00DC0958" w:rsidRPr="002102BB" w:rsidRDefault="00DC0958" w:rsidP="00DC0958">
      <w:pPr>
        <w:rPr>
          <w:rFonts w:cs="B Zar"/>
          <w:rtl/>
          <w:lang w:bidi="ar-BH"/>
        </w:rPr>
      </w:pPr>
    </w:p>
    <w:p w14:paraId="2A49DE7C" w14:textId="77777777" w:rsidR="00DC0958" w:rsidRPr="002102BB" w:rsidRDefault="00DC0958" w:rsidP="00DC0958">
      <w:pPr>
        <w:rPr>
          <w:rFonts w:cs="B Zar"/>
          <w:rtl/>
          <w:lang w:bidi="ar-BH"/>
        </w:rPr>
      </w:pPr>
    </w:p>
    <w:p w14:paraId="6EE8FB1C" w14:textId="77777777" w:rsidR="00DC0958" w:rsidRPr="002102BB" w:rsidRDefault="00DC0958" w:rsidP="00DC0958">
      <w:pPr>
        <w:rPr>
          <w:rFonts w:cs="B Zar"/>
          <w:rtl/>
          <w:lang w:bidi="ar-BH"/>
        </w:rPr>
      </w:pPr>
    </w:p>
    <w:p w14:paraId="7AF6469F" w14:textId="77777777" w:rsidR="00DC0958" w:rsidRPr="002102BB" w:rsidRDefault="00DC0958" w:rsidP="00DC0958">
      <w:pPr>
        <w:rPr>
          <w:rFonts w:cs="B Zar"/>
          <w:rtl/>
          <w:lang w:bidi="ar-BH"/>
        </w:rPr>
      </w:pPr>
    </w:p>
    <w:p w14:paraId="55003FDD" w14:textId="77777777" w:rsidR="00DC0958" w:rsidRPr="002102BB" w:rsidRDefault="00DC0958" w:rsidP="00DC0958">
      <w:pPr>
        <w:rPr>
          <w:rFonts w:cs="B Zar"/>
          <w:rtl/>
          <w:lang w:bidi="ar-BH"/>
        </w:rPr>
      </w:pPr>
    </w:p>
    <w:p w14:paraId="059EF61A" w14:textId="77777777" w:rsidR="00DC0958" w:rsidRPr="002102BB" w:rsidRDefault="00DC0958" w:rsidP="00DC0958">
      <w:pPr>
        <w:rPr>
          <w:rFonts w:cs="B Zar"/>
          <w:rtl/>
          <w:lang w:bidi="ar-BH"/>
        </w:rPr>
      </w:pPr>
    </w:p>
    <w:p w14:paraId="3E53FDBD" w14:textId="77777777" w:rsidR="00DC0958" w:rsidRPr="002102BB" w:rsidRDefault="00DC0958" w:rsidP="00DC0958">
      <w:pPr>
        <w:rPr>
          <w:rFonts w:cs="B Zar"/>
          <w:lang w:bidi="ar-BH"/>
        </w:rPr>
      </w:pPr>
    </w:p>
    <w:p w14:paraId="373A21A3" w14:textId="77777777" w:rsidR="007445A3" w:rsidRPr="002102BB" w:rsidRDefault="007445A3" w:rsidP="00DC0958">
      <w:pPr>
        <w:rPr>
          <w:rFonts w:cs="B Zar"/>
          <w:lang w:bidi="ar-BH"/>
        </w:rPr>
      </w:pPr>
    </w:p>
    <w:p w14:paraId="4C294C38" w14:textId="77777777" w:rsidR="007445A3" w:rsidRPr="002102BB" w:rsidRDefault="007445A3" w:rsidP="00DC0958">
      <w:pPr>
        <w:rPr>
          <w:rFonts w:cs="B Zar"/>
          <w:lang w:bidi="ar-BH"/>
        </w:rPr>
      </w:pPr>
    </w:p>
    <w:p w14:paraId="675DF0A9" w14:textId="77777777" w:rsidR="007445A3" w:rsidRPr="002102BB" w:rsidRDefault="007445A3" w:rsidP="00DC0958">
      <w:pPr>
        <w:rPr>
          <w:rFonts w:cs="B Zar"/>
          <w:lang w:bidi="ar-BH"/>
        </w:rPr>
      </w:pPr>
    </w:p>
    <w:p w14:paraId="19E667F3" w14:textId="77777777" w:rsidR="007445A3" w:rsidRPr="002102BB" w:rsidRDefault="007445A3" w:rsidP="00DC0958">
      <w:pPr>
        <w:rPr>
          <w:rFonts w:cs="B Zar"/>
          <w:lang w:bidi="ar-BH"/>
        </w:rPr>
      </w:pPr>
    </w:p>
    <w:p w14:paraId="372EA5FA" w14:textId="77777777" w:rsidR="007445A3" w:rsidRPr="002102BB" w:rsidRDefault="007445A3" w:rsidP="00DC0958">
      <w:pPr>
        <w:rPr>
          <w:rFonts w:cs="B Zar"/>
          <w:lang w:bidi="ar-BH"/>
        </w:rPr>
      </w:pPr>
    </w:p>
    <w:p w14:paraId="13A2335A" w14:textId="77777777" w:rsidR="007445A3" w:rsidRPr="002102BB" w:rsidRDefault="007445A3" w:rsidP="00DC0958">
      <w:pPr>
        <w:rPr>
          <w:rFonts w:cs="B Zar"/>
          <w:lang w:bidi="ar-BH"/>
        </w:rPr>
      </w:pPr>
    </w:p>
    <w:p w14:paraId="5098BAC4" w14:textId="77777777" w:rsidR="007445A3" w:rsidRPr="002102BB" w:rsidRDefault="007445A3" w:rsidP="00DC0958">
      <w:pPr>
        <w:rPr>
          <w:rFonts w:cs="B Zar"/>
          <w:lang w:bidi="ar-BH"/>
        </w:rPr>
      </w:pPr>
    </w:p>
    <w:p w14:paraId="0E41DE74" w14:textId="77777777" w:rsidR="007445A3" w:rsidRPr="002102BB" w:rsidRDefault="007445A3" w:rsidP="00DC0958">
      <w:pPr>
        <w:rPr>
          <w:rFonts w:cs="B Zar"/>
          <w:lang w:bidi="ar-BH"/>
        </w:rPr>
      </w:pPr>
    </w:p>
    <w:p w14:paraId="0FFFB52D" w14:textId="77777777" w:rsidR="007445A3" w:rsidRPr="002102BB" w:rsidRDefault="007445A3" w:rsidP="00DC0958">
      <w:pPr>
        <w:rPr>
          <w:rFonts w:cs="B Zar"/>
          <w:lang w:bidi="ar-BH"/>
        </w:rPr>
      </w:pPr>
    </w:p>
    <w:p w14:paraId="5FD63931" w14:textId="77777777" w:rsidR="007445A3" w:rsidRPr="002102BB" w:rsidRDefault="007445A3" w:rsidP="00DC0958">
      <w:pPr>
        <w:rPr>
          <w:rFonts w:cs="B Zar"/>
          <w:lang w:bidi="ar-BH"/>
        </w:rPr>
      </w:pPr>
    </w:p>
    <w:p w14:paraId="385CEF55" w14:textId="77777777" w:rsidR="007445A3" w:rsidRPr="002102BB" w:rsidRDefault="007445A3" w:rsidP="00DC0958">
      <w:pPr>
        <w:rPr>
          <w:rFonts w:cs="B Zar"/>
          <w:lang w:bidi="ar-BH"/>
        </w:rPr>
      </w:pPr>
    </w:p>
    <w:p w14:paraId="6056643F" w14:textId="77777777" w:rsidR="007445A3" w:rsidRPr="002102BB" w:rsidRDefault="007445A3" w:rsidP="00DC0958">
      <w:pPr>
        <w:rPr>
          <w:rFonts w:cs="B Zar"/>
          <w:lang w:bidi="ar-BH"/>
        </w:rPr>
      </w:pPr>
    </w:p>
    <w:p w14:paraId="6D50B2F4" w14:textId="77777777" w:rsidR="007445A3" w:rsidRPr="002102BB" w:rsidRDefault="007445A3" w:rsidP="00DC0958">
      <w:pPr>
        <w:rPr>
          <w:rFonts w:cs="B Zar"/>
          <w:lang w:bidi="ar-BH"/>
        </w:rPr>
      </w:pPr>
    </w:p>
    <w:p w14:paraId="4BEE3453" w14:textId="77777777" w:rsidR="007445A3" w:rsidRPr="002102BB" w:rsidRDefault="007445A3" w:rsidP="00DC0958">
      <w:pPr>
        <w:rPr>
          <w:rFonts w:cs="B Zar"/>
          <w:lang w:bidi="ar-BH"/>
        </w:rPr>
      </w:pPr>
    </w:p>
    <w:p w14:paraId="0C5A2D65" w14:textId="77777777" w:rsidR="007445A3" w:rsidRPr="002102BB" w:rsidRDefault="007445A3" w:rsidP="00DC0958">
      <w:pPr>
        <w:rPr>
          <w:rFonts w:cs="B Zar"/>
          <w:lang w:bidi="ar-BH"/>
        </w:rPr>
      </w:pPr>
    </w:p>
    <w:p w14:paraId="7A8C3BFA" w14:textId="77777777" w:rsidR="00B45514" w:rsidRPr="002102BB" w:rsidRDefault="00B45514">
      <w:pPr>
        <w:bidi w:val="0"/>
        <w:rPr>
          <w:rFonts w:cs="B Zar"/>
          <w:rtl/>
          <w:lang w:bidi="ar-BH"/>
        </w:rPr>
      </w:pPr>
      <w:r w:rsidRPr="002102BB">
        <w:rPr>
          <w:rFonts w:cs="B Zar"/>
          <w:rtl/>
          <w:lang w:bidi="ar-BH"/>
        </w:rPr>
        <w:br w:type="page"/>
      </w:r>
    </w:p>
    <w:p w14:paraId="70E5E02D" w14:textId="77777777" w:rsidR="00DC0958" w:rsidRPr="002102BB" w:rsidRDefault="00DC0958" w:rsidP="00302BAA">
      <w:pPr>
        <w:pStyle w:val="ac"/>
        <w:rPr>
          <w:rtl/>
          <w:lang w:val="en-AU"/>
        </w:rPr>
      </w:pPr>
      <w:bookmarkStart w:id="4" w:name="_Toc37114061"/>
      <w:bookmarkStart w:id="5" w:name="_Toc37622861"/>
      <w:r w:rsidRPr="002102BB">
        <w:rPr>
          <w:rtl/>
          <w:lang w:val="en-AU"/>
        </w:rPr>
        <w:t>فهرست جدول‌ها</w:t>
      </w:r>
      <w:bookmarkEnd w:id="4"/>
      <w:bookmarkEnd w:id="5"/>
    </w:p>
    <w:p w14:paraId="3DD61004" w14:textId="77777777" w:rsidR="00981997" w:rsidRPr="002102BB" w:rsidRDefault="00395302" w:rsidP="001B0034">
      <w:pPr>
        <w:pStyle w:val="TOC1"/>
        <w:rPr>
          <w:rFonts w:asciiTheme="minorHAnsi" w:eastAsiaTheme="minorEastAsia" w:hAnsiTheme="minorHAnsi" w:cstheme="minorBidi"/>
          <w:color w:val="auto"/>
          <w:szCs w:val="22"/>
          <w:rtl/>
          <w:lang w:bidi="ar-SA"/>
        </w:rPr>
      </w:pPr>
      <w:r w:rsidRPr="002102BB">
        <w:rPr>
          <w:b/>
          <w:color w:val="auto"/>
          <w:rtl/>
          <w:lang w:val="en-AU"/>
        </w:rPr>
        <w:fldChar w:fldCharType="begin"/>
      </w:r>
      <w:r w:rsidRPr="002102BB">
        <w:rPr>
          <w:b/>
          <w:color w:val="auto"/>
          <w:rtl/>
          <w:lang w:val="en-AU"/>
        </w:rPr>
        <w:instrText xml:space="preserve"> </w:instrText>
      </w:r>
      <w:r w:rsidRPr="002102BB">
        <w:rPr>
          <w:b/>
          <w:color w:val="auto"/>
          <w:lang w:val="en-AU"/>
        </w:rPr>
        <w:instrText>TOC</w:instrText>
      </w:r>
      <w:r w:rsidRPr="002102BB">
        <w:rPr>
          <w:b/>
          <w:color w:val="auto"/>
          <w:rtl/>
          <w:lang w:val="en-AU"/>
        </w:rPr>
        <w:instrText xml:space="preserve"> \</w:instrText>
      </w:r>
      <w:r w:rsidRPr="002102BB">
        <w:rPr>
          <w:b/>
          <w:color w:val="auto"/>
          <w:lang w:val="en-AU"/>
        </w:rPr>
        <w:instrText>h \z \t</w:instrText>
      </w:r>
      <w:r w:rsidRPr="002102BB">
        <w:rPr>
          <w:b/>
          <w:color w:val="auto"/>
          <w:rtl/>
          <w:lang w:val="en-AU"/>
        </w:rPr>
        <w:instrText xml:space="preserve"> "جدول,1" </w:instrText>
      </w:r>
      <w:r w:rsidRPr="002102BB">
        <w:rPr>
          <w:b/>
          <w:color w:val="auto"/>
          <w:rtl/>
          <w:lang w:val="en-AU"/>
        </w:rPr>
        <w:fldChar w:fldCharType="separate"/>
      </w:r>
      <w:hyperlink w:anchor="_Toc53856487" w:history="1">
        <w:r w:rsidR="00981997" w:rsidRPr="002102BB">
          <w:rPr>
            <w:rStyle w:val="Hyperlink"/>
            <w:rFonts w:cs="Times New Roman" w:hint="eastAsia"/>
            <w:snapToGrid w:val="0"/>
            <w:color w:val="auto"/>
            <w:w w:val="0"/>
            <w:rtl/>
            <w:lang w:bidi="fa-IR"/>
          </w:rPr>
          <w:t>جدول</w:t>
        </w:r>
        <w:r w:rsidR="00981997" w:rsidRPr="002102BB">
          <w:rPr>
            <w:rStyle w:val="Hyperlink"/>
            <w:rFonts w:cs="Times New Roman"/>
            <w:snapToGrid w:val="0"/>
            <w:color w:val="auto"/>
            <w:w w:val="0"/>
            <w:rtl/>
            <w:lang w:bidi="fa-IR"/>
          </w:rPr>
          <w:t>2‏-‏1</w:t>
        </w:r>
        <w:r w:rsidR="00981997" w:rsidRPr="002102BB">
          <w:rPr>
            <w:rStyle w:val="Hyperlink"/>
            <w:color w:val="auto"/>
            <w:rtl/>
          </w:rPr>
          <w:t xml:space="preserve"> </w:t>
        </w:r>
        <w:r w:rsidR="00981997" w:rsidRPr="002102BB">
          <w:rPr>
            <w:rStyle w:val="Hyperlink"/>
            <w:rFonts w:hint="eastAsia"/>
            <w:color w:val="auto"/>
            <w:rtl/>
          </w:rPr>
          <w:t>مقا</w:t>
        </w:r>
        <w:r w:rsidR="00981997" w:rsidRPr="002102BB">
          <w:rPr>
            <w:rStyle w:val="Hyperlink"/>
            <w:rFonts w:hint="cs"/>
            <w:color w:val="auto"/>
            <w:rtl/>
          </w:rPr>
          <w:t>ی</w:t>
        </w:r>
        <w:r w:rsidR="00981997" w:rsidRPr="002102BB">
          <w:rPr>
            <w:rStyle w:val="Hyperlink"/>
            <w:rFonts w:hint="eastAsia"/>
            <w:color w:val="auto"/>
            <w:rtl/>
          </w:rPr>
          <w:t>سه</w:t>
        </w:r>
        <w:r w:rsidR="00981997" w:rsidRPr="002102BB">
          <w:rPr>
            <w:rStyle w:val="Hyperlink"/>
            <w:color w:val="auto"/>
            <w:rtl/>
          </w:rPr>
          <w:t xml:space="preserve"> </w:t>
        </w:r>
        <w:r w:rsidR="00981997" w:rsidRPr="002102BB">
          <w:rPr>
            <w:rStyle w:val="Hyperlink"/>
            <w:rFonts w:hint="eastAsia"/>
            <w:color w:val="auto"/>
            <w:rtl/>
          </w:rPr>
          <w:t>ش</w:t>
        </w:r>
        <w:r w:rsidR="00981997" w:rsidRPr="002102BB">
          <w:rPr>
            <w:rStyle w:val="Hyperlink"/>
            <w:rFonts w:hint="cs"/>
            <w:color w:val="auto"/>
            <w:rtl/>
          </w:rPr>
          <w:t>ی</w:t>
        </w:r>
        <w:r w:rsidR="00981997" w:rsidRPr="002102BB">
          <w:rPr>
            <w:rStyle w:val="Hyperlink"/>
            <w:rFonts w:hint="eastAsia"/>
            <w:color w:val="auto"/>
            <w:rtl/>
          </w:rPr>
          <w:t>وه</w:t>
        </w:r>
        <w:r w:rsidR="00981997" w:rsidRPr="002102BB">
          <w:rPr>
            <w:rStyle w:val="Hyperlink"/>
            <w:color w:val="auto"/>
            <w:rtl/>
          </w:rPr>
          <w:t xml:space="preserve"> </w:t>
        </w:r>
        <w:r w:rsidR="00981997" w:rsidRPr="002102BB">
          <w:rPr>
            <w:rStyle w:val="Hyperlink"/>
            <w:rFonts w:hint="eastAsia"/>
            <w:color w:val="auto"/>
            <w:rtl/>
          </w:rPr>
          <w:t>درست</w:t>
        </w:r>
        <w:r w:rsidR="00981997" w:rsidRPr="002102BB">
          <w:rPr>
            <w:rStyle w:val="Hyperlink"/>
            <w:color w:val="auto"/>
            <w:rtl/>
          </w:rPr>
          <w:t xml:space="preserve"> </w:t>
        </w:r>
        <w:r w:rsidR="00981997" w:rsidRPr="002102BB">
          <w:rPr>
            <w:rStyle w:val="Hyperlink"/>
            <w:rFonts w:hint="eastAsia"/>
            <w:color w:val="auto"/>
            <w:rtl/>
          </w:rPr>
          <w:t>و</w:t>
        </w:r>
        <w:r w:rsidR="00981997" w:rsidRPr="002102BB">
          <w:rPr>
            <w:rStyle w:val="Hyperlink"/>
            <w:color w:val="auto"/>
            <w:rtl/>
          </w:rPr>
          <w:t xml:space="preserve"> </w:t>
        </w:r>
        <w:r w:rsidR="00981997" w:rsidRPr="002102BB">
          <w:rPr>
            <w:rStyle w:val="Hyperlink"/>
            <w:rFonts w:hint="eastAsia"/>
            <w:color w:val="auto"/>
            <w:rtl/>
          </w:rPr>
          <w:t>نادرست</w:t>
        </w:r>
        <w:r w:rsidR="00981997" w:rsidRPr="002102BB">
          <w:rPr>
            <w:rStyle w:val="Hyperlink"/>
            <w:color w:val="auto"/>
            <w:rtl/>
          </w:rPr>
          <w:t xml:space="preserve"> </w:t>
        </w:r>
        <w:r w:rsidR="00981997" w:rsidRPr="002102BB">
          <w:rPr>
            <w:rStyle w:val="Hyperlink"/>
            <w:rFonts w:hint="eastAsia"/>
            <w:color w:val="auto"/>
            <w:rtl/>
          </w:rPr>
          <w:t>حروف‌چ</w:t>
        </w:r>
        <w:r w:rsidR="00981997" w:rsidRPr="002102BB">
          <w:rPr>
            <w:rStyle w:val="Hyperlink"/>
            <w:rFonts w:hint="cs"/>
            <w:color w:val="auto"/>
            <w:rtl/>
          </w:rPr>
          <w:t>ی</w:t>
        </w:r>
        <w:r w:rsidR="00981997" w:rsidRPr="002102BB">
          <w:rPr>
            <w:rStyle w:val="Hyperlink"/>
            <w:rFonts w:hint="eastAsia"/>
            <w:color w:val="auto"/>
            <w:rtl/>
          </w:rPr>
          <w:t>ن</w:t>
        </w:r>
        <w:r w:rsidR="00981997" w:rsidRPr="002102BB">
          <w:rPr>
            <w:rStyle w:val="Hyperlink"/>
            <w:rFonts w:hint="cs"/>
            <w:color w:val="auto"/>
            <w:rtl/>
          </w:rPr>
          <w:t>ی</w:t>
        </w:r>
        <w:r w:rsidR="00981997" w:rsidRPr="002102BB">
          <w:rPr>
            <w:rStyle w:val="Hyperlink"/>
            <w:color w:val="auto"/>
            <w:rtl/>
          </w:rPr>
          <w:t xml:space="preserve"> </w:t>
        </w:r>
        <w:r w:rsidR="00981997" w:rsidRPr="002102BB">
          <w:rPr>
            <w:rStyle w:val="Hyperlink"/>
            <w:rFonts w:hint="eastAsia"/>
            <w:color w:val="auto"/>
            <w:rtl/>
          </w:rPr>
          <w:t>متن</w:t>
        </w:r>
        <w:r w:rsidR="00981997" w:rsidRPr="002102BB">
          <w:rPr>
            <w:webHidden/>
            <w:color w:val="auto"/>
            <w:rtl/>
          </w:rPr>
          <w:tab/>
        </w:r>
        <w:r w:rsidR="00981997" w:rsidRPr="002102BB">
          <w:rPr>
            <w:webHidden/>
            <w:color w:val="auto"/>
            <w:rtl/>
          </w:rPr>
          <w:fldChar w:fldCharType="begin"/>
        </w:r>
        <w:r w:rsidR="00981997" w:rsidRPr="002102BB">
          <w:rPr>
            <w:webHidden/>
            <w:color w:val="auto"/>
            <w:rtl/>
          </w:rPr>
          <w:instrText xml:space="preserve"> </w:instrText>
        </w:r>
        <w:r w:rsidR="00981997" w:rsidRPr="002102BB">
          <w:rPr>
            <w:webHidden/>
            <w:color w:val="auto"/>
          </w:rPr>
          <w:instrText>PAGEREF</w:instrText>
        </w:r>
        <w:r w:rsidR="00981997" w:rsidRPr="002102BB">
          <w:rPr>
            <w:webHidden/>
            <w:color w:val="auto"/>
            <w:rtl/>
          </w:rPr>
          <w:instrText xml:space="preserve"> _</w:instrText>
        </w:r>
        <w:r w:rsidR="00981997" w:rsidRPr="002102BB">
          <w:rPr>
            <w:webHidden/>
            <w:color w:val="auto"/>
          </w:rPr>
          <w:instrText>Toc</w:instrText>
        </w:r>
        <w:r w:rsidR="00981997" w:rsidRPr="002102BB">
          <w:rPr>
            <w:webHidden/>
            <w:color w:val="auto"/>
            <w:rtl/>
          </w:rPr>
          <w:instrText xml:space="preserve">53856487 </w:instrText>
        </w:r>
        <w:r w:rsidR="00981997" w:rsidRPr="002102BB">
          <w:rPr>
            <w:webHidden/>
            <w:color w:val="auto"/>
          </w:rPr>
          <w:instrText>\h</w:instrText>
        </w:r>
        <w:r w:rsidR="00981997" w:rsidRPr="002102BB">
          <w:rPr>
            <w:webHidden/>
            <w:color w:val="auto"/>
            <w:rtl/>
          </w:rPr>
          <w:instrText xml:space="preserve"> </w:instrText>
        </w:r>
        <w:r w:rsidR="00981997" w:rsidRPr="002102BB">
          <w:rPr>
            <w:webHidden/>
            <w:color w:val="auto"/>
            <w:rtl/>
          </w:rPr>
        </w:r>
        <w:r w:rsidR="00981997" w:rsidRPr="002102BB">
          <w:rPr>
            <w:webHidden/>
            <w:color w:val="auto"/>
            <w:rtl/>
          </w:rPr>
          <w:fldChar w:fldCharType="separate"/>
        </w:r>
        <w:r w:rsidR="00712E8C">
          <w:rPr>
            <w:webHidden/>
            <w:color w:val="auto"/>
            <w:rtl/>
          </w:rPr>
          <w:t>3</w:t>
        </w:r>
        <w:r w:rsidR="00981997" w:rsidRPr="002102BB">
          <w:rPr>
            <w:webHidden/>
            <w:color w:val="auto"/>
            <w:rtl/>
          </w:rPr>
          <w:fldChar w:fldCharType="end"/>
        </w:r>
      </w:hyperlink>
    </w:p>
    <w:p w14:paraId="5831320F" w14:textId="77777777" w:rsidR="00DC0958" w:rsidRPr="002102BB" w:rsidRDefault="00395302" w:rsidP="00302BAA">
      <w:pPr>
        <w:pStyle w:val="ac"/>
        <w:rPr>
          <w:rtl/>
          <w:lang w:val="en-AU"/>
        </w:rPr>
      </w:pPr>
      <w:r w:rsidRPr="002102BB">
        <w:rPr>
          <w:rtl/>
          <w:lang w:val="en-AU"/>
        </w:rPr>
        <w:fldChar w:fldCharType="end"/>
      </w:r>
    </w:p>
    <w:p w14:paraId="725A43A9" w14:textId="77777777" w:rsidR="00DC0958" w:rsidRPr="002102BB" w:rsidRDefault="00DC0958" w:rsidP="00302BAA">
      <w:pPr>
        <w:pStyle w:val="ac"/>
        <w:rPr>
          <w:rtl/>
          <w:lang w:val="en-AU"/>
        </w:rPr>
      </w:pPr>
      <w:r w:rsidRPr="002102BB">
        <w:rPr>
          <w:rtl/>
          <w:lang w:val="en-AU"/>
        </w:rPr>
        <w:t>توضیح: این صفحه برای نوشتن فهرست جدول‌ها</w:t>
      </w:r>
      <w:r w:rsidRPr="002102BB">
        <w:rPr>
          <w:rFonts w:hint="cs"/>
          <w:rtl/>
          <w:lang w:val="en-AU"/>
        </w:rPr>
        <w:t>ی</w:t>
      </w:r>
      <w:r w:rsidRPr="002102BB">
        <w:rPr>
          <w:rtl/>
          <w:lang w:val="en-AU"/>
        </w:rPr>
        <w:t xml:space="preserve"> موجود در پا</w:t>
      </w:r>
      <w:r w:rsidRPr="002102BB">
        <w:rPr>
          <w:rFonts w:hint="cs"/>
          <w:rtl/>
          <w:lang w:val="en-AU"/>
        </w:rPr>
        <w:t>ی</w:t>
      </w:r>
      <w:r w:rsidRPr="002102BB">
        <w:rPr>
          <w:rFonts w:hint="eastAsia"/>
          <w:rtl/>
          <w:lang w:val="en-AU"/>
        </w:rPr>
        <w:t>ان‌نامه</w:t>
      </w:r>
      <w:r w:rsidRPr="002102BB">
        <w:rPr>
          <w:rtl/>
          <w:lang w:val="en-AU"/>
        </w:rPr>
        <w:t>/ رساله م</w:t>
      </w:r>
      <w:r w:rsidRPr="002102BB">
        <w:rPr>
          <w:rFonts w:hint="cs"/>
          <w:rtl/>
          <w:lang w:val="en-AU"/>
        </w:rPr>
        <w:t>ی‌</w:t>
      </w:r>
      <w:r w:rsidRPr="002102BB">
        <w:rPr>
          <w:rFonts w:hint="eastAsia"/>
          <w:rtl/>
          <w:lang w:val="en-AU"/>
        </w:rPr>
        <w:t>باشد</w:t>
      </w:r>
      <w:r w:rsidRPr="002102BB">
        <w:rPr>
          <w:rtl/>
          <w:lang w:val="en-AU"/>
        </w:rPr>
        <w:t>، چنانچه در پا</w:t>
      </w:r>
      <w:r w:rsidRPr="002102BB">
        <w:rPr>
          <w:rFonts w:hint="cs"/>
          <w:rtl/>
          <w:lang w:val="en-AU"/>
        </w:rPr>
        <w:t>ی</w:t>
      </w:r>
      <w:r w:rsidRPr="002102BB">
        <w:rPr>
          <w:rFonts w:hint="eastAsia"/>
          <w:rtl/>
          <w:lang w:val="en-AU"/>
        </w:rPr>
        <w:t>ان‌نامه</w:t>
      </w:r>
      <w:r w:rsidRPr="002102BB">
        <w:rPr>
          <w:rtl/>
          <w:lang w:val="en-AU"/>
        </w:rPr>
        <w:t>/ رساله خود از هیچ جدولی استفاده</w:t>
      </w:r>
      <w:r w:rsidR="00EA1704" w:rsidRPr="002102BB">
        <w:rPr>
          <w:rFonts w:hint="cs"/>
          <w:rtl/>
          <w:lang w:val="en-AU"/>
        </w:rPr>
        <w:t xml:space="preserve"> </w:t>
      </w:r>
      <w:r w:rsidRPr="002102BB">
        <w:rPr>
          <w:rtl/>
          <w:lang w:val="en-AU"/>
        </w:rPr>
        <w:t>‌نشده است، لطفاً این صفحه را پاک‌کن</w:t>
      </w:r>
      <w:r w:rsidRPr="002102BB">
        <w:rPr>
          <w:rFonts w:hint="cs"/>
          <w:rtl/>
          <w:lang w:val="en-AU"/>
        </w:rPr>
        <w:t>ی</w:t>
      </w:r>
      <w:r w:rsidRPr="002102BB">
        <w:rPr>
          <w:rFonts w:hint="eastAsia"/>
          <w:rtl/>
          <w:lang w:val="en-AU"/>
        </w:rPr>
        <w:t>د</w:t>
      </w:r>
      <w:r w:rsidRPr="002102BB">
        <w:rPr>
          <w:rtl/>
          <w:lang w:val="en-AU"/>
        </w:rPr>
        <w:t xml:space="preserve">. </w:t>
      </w:r>
    </w:p>
    <w:p w14:paraId="0BE29EE9" w14:textId="77777777" w:rsidR="00B60F98" w:rsidRPr="002102BB" w:rsidRDefault="00B60F98" w:rsidP="00302BAA">
      <w:pPr>
        <w:pStyle w:val="ac"/>
        <w:rPr>
          <w:rtl/>
          <w:lang w:val="en-AU"/>
        </w:rPr>
      </w:pPr>
      <w:r w:rsidRPr="002102BB">
        <w:rPr>
          <w:rFonts w:hint="cs"/>
          <w:rtl/>
          <w:lang w:val="en-AU"/>
        </w:rPr>
        <w:t>استخراج فهرست</w:t>
      </w:r>
      <w:r w:rsidRPr="002102BB">
        <w:rPr>
          <w:lang w:val="en-AU"/>
        </w:rPr>
        <w:t xml:space="preserve"> </w:t>
      </w:r>
      <w:r w:rsidRPr="002102BB">
        <w:rPr>
          <w:rFonts w:hint="cs"/>
          <w:rtl/>
          <w:lang w:val="en-AU"/>
        </w:rPr>
        <w:t>جدول</w:t>
      </w:r>
      <w:r w:rsidRPr="002102BB">
        <w:rPr>
          <w:rtl/>
          <w:lang w:val="en-AU"/>
        </w:rPr>
        <w:softHyphen/>
      </w:r>
      <w:r w:rsidRPr="002102BB">
        <w:rPr>
          <w:rFonts w:hint="cs"/>
          <w:rtl/>
          <w:lang w:val="en-AU"/>
        </w:rPr>
        <w:t>ها باید با امکانات خودکار نرم</w:t>
      </w:r>
      <w:r w:rsidR="00BC0E43">
        <w:rPr>
          <w:lang w:val="en-AU"/>
        </w:rPr>
        <w:softHyphen/>
      </w:r>
      <w:r w:rsidRPr="002102BB">
        <w:rPr>
          <w:rFonts w:hint="cs"/>
          <w:rtl/>
          <w:lang w:val="en-AU"/>
        </w:rPr>
        <w:t xml:space="preserve">افزار صورت گیرد. به این منظور از سربرگ </w:t>
      </w:r>
      <w:r w:rsidRPr="002102BB">
        <w:rPr>
          <w:lang w:val="en-AU"/>
        </w:rPr>
        <w:t>References</w:t>
      </w:r>
      <w:r w:rsidRPr="002102BB">
        <w:rPr>
          <w:rFonts w:hint="cs"/>
          <w:rtl/>
          <w:lang w:val="en-AU"/>
        </w:rPr>
        <w:t xml:space="preserve"> سپس </w:t>
      </w:r>
      <w:r w:rsidRPr="002102BB">
        <w:rPr>
          <w:lang w:val="en-AU"/>
        </w:rPr>
        <w:t>insert table of figures</w:t>
      </w:r>
      <w:r w:rsidRPr="002102BB">
        <w:rPr>
          <w:rFonts w:hint="cs"/>
          <w:rtl/>
          <w:lang w:val="en-AU"/>
        </w:rPr>
        <w:t xml:space="preserve"> و انتخاب سرعنوان جدول استفاده کنید.</w:t>
      </w:r>
    </w:p>
    <w:p w14:paraId="40C0ACA9" w14:textId="44F9B732" w:rsidR="00A65CFE" w:rsidRDefault="00A65CFE" w:rsidP="00DA3D5E">
      <w:pPr>
        <w:rPr>
          <w:rtl/>
          <w:lang w:val="en-AU"/>
        </w:rPr>
      </w:pPr>
      <w:bookmarkStart w:id="6" w:name="_Toc37114062"/>
      <w:bookmarkStart w:id="7" w:name="_Toc37622862"/>
    </w:p>
    <w:p w14:paraId="0FB07A8C" w14:textId="10F276B5" w:rsidR="00D269B7" w:rsidRPr="002102BB" w:rsidRDefault="00937D94" w:rsidP="00DA3D5E">
      <w:pPr>
        <w:rPr>
          <w:lang w:val="en-AU"/>
        </w:rPr>
      </w:pPr>
      <w:r w:rsidRPr="002102BB">
        <w:rPr>
          <w:rtl/>
          <w:lang w:val="en-AU"/>
        </w:rPr>
        <w:br w:type="page"/>
      </w:r>
    </w:p>
    <w:p w14:paraId="005A03C9" w14:textId="77777777" w:rsidR="00836DB0" w:rsidRPr="002102BB" w:rsidRDefault="00836DB0" w:rsidP="00302BAA">
      <w:pPr>
        <w:pStyle w:val="ac"/>
        <w:rPr>
          <w:rtl/>
          <w:lang w:val="en-AU"/>
        </w:rPr>
      </w:pPr>
      <w:r w:rsidRPr="002102BB">
        <w:rPr>
          <w:rtl/>
          <w:lang w:val="en-AU"/>
        </w:rPr>
        <w:t>فهرست شکل‌ها</w:t>
      </w:r>
      <w:bookmarkEnd w:id="6"/>
      <w:bookmarkEnd w:id="7"/>
    </w:p>
    <w:p w14:paraId="184FEEF8" w14:textId="77777777" w:rsidR="00981997" w:rsidRPr="002102BB" w:rsidRDefault="00A02AEC">
      <w:pPr>
        <w:pStyle w:val="TableofFigures"/>
        <w:tabs>
          <w:tab w:val="right" w:leader="dot" w:pos="8493"/>
        </w:tabs>
        <w:rPr>
          <w:rFonts w:eastAsiaTheme="minorEastAsia" w:cstheme="minorBidi"/>
          <w:caps w:val="0"/>
          <w:noProof/>
          <w:sz w:val="22"/>
          <w:szCs w:val="22"/>
          <w:rtl/>
        </w:rPr>
      </w:pPr>
      <w:r w:rsidRPr="002102BB">
        <w:rPr>
          <w:rtl/>
          <w:lang w:val="en-AU" w:bidi="ar-BH"/>
        </w:rPr>
        <w:fldChar w:fldCharType="begin"/>
      </w:r>
      <w:r w:rsidR="00836DB0" w:rsidRPr="002102BB">
        <w:rPr>
          <w:lang w:val="en-AU" w:bidi="ar-BH"/>
        </w:rPr>
        <w:instrText>TOC</w:instrText>
      </w:r>
      <w:r w:rsidR="00836DB0" w:rsidRPr="002102BB">
        <w:rPr>
          <w:rtl/>
          <w:lang w:val="en-AU" w:bidi="ar-BH"/>
        </w:rPr>
        <w:instrText xml:space="preserve"> \</w:instrText>
      </w:r>
      <w:r w:rsidR="00836DB0" w:rsidRPr="002102BB">
        <w:rPr>
          <w:lang w:val="en-AU" w:bidi="ar-BH"/>
        </w:rPr>
        <w:instrText>h \z \t</w:instrText>
      </w:r>
      <w:r w:rsidR="00836DB0" w:rsidRPr="002102BB">
        <w:rPr>
          <w:rtl/>
          <w:lang w:val="en-AU" w:bidi="ar-BH"/>
        </w:rPr>
        <w:instrText xml:space="preserve"> "شكل.,1" \</w:instrText>
      </w:r>
      <w:r w:rsidR="00836DB0" w:rsidRPr="002102BB">
        <w:rPr>
          <w:lang w:val="en-AU" w:bidi="ar-BH"/>
        </w:rPr>
        <w:instrText>c</w:instrText>
      </w:r>
      <w:r w:rsidR="00836DB0" w:rsidRPr="002102BB">
        <w:rPr>
          <w:rtl/>
          <w:lang w:val="en-AU" w:bidi="ar-BH"/>
        </w:rPr>
        <w:instrText xml:space="preserve"> "شکل" </w:instrText>
      </w:r>
      <w:r w:rsidRPr="002102BB">
        <w:rPr>
          <w:rtl/>
          <w:lang w:val="en-AU" w:bidi="ar-BH"/>
        </w:rPr>
        <w:fldChar w:fldCharType="separate"/>
      </w:r>
      <w:hyperlink w:anchor="_Toc53856501" w:history="1">
        <w:r w:rsidR="00981997" w:rsidRPr="002102BB">
          <w:rPr>
            <w:rStyle w:val="Hyperlink"/>
            <w:rFonts w:hint="eastAsia"/>
            <w:noProof/>
            <w:color w:val="auto"/>
            <w:rtl/>
            <w:lang w:bidi="ar-BH"/>
          </w:rPr>
          <w:t>شكل</w:t>
        </w:r>
        <w:r w:rsidR="00981997" w:rsidRPr="002102BB">
          <w:rPr>
            <w:rStyle w:val="Hyperlink"/>
            <w:noProof/>
            <w:color w:val="auto"/>
            <w:rtl/>
            <w:lang w:bidi="ar-BH"/>
          </w:rPr>
          <w:t xml:space="preserve">1-1 </w:t>
        </w:r>
        <w:r w:rsidR="00981997" w:rsidRPr="002102BB">
          <w:rPr>
            <w:rStyle w:val="Hyperlink"/>
            <w:rFonts w:hint="eastAsia"/>
            <w:noProof/>
            <w:color w:val="auto"/>
            <w:rtl/>
            <w:lang w:bidi="ar-BH"/>
          </w:rPr>
          <w:t>شرح</w:t>
        </w:r>
        <w:r w:rsidR="00981997" w:rsidRPr="002102BB">
          <w:rPr>
            <w:rStyle w:val="Hyperlink"/>
            <w:noProof/>
            <w:color w:val="auto"/>
            <w:rtl/>
            <w:lang w:bidi="ar-BH"/>
          </w:rPr>
          <w:t xml:space="preserve"> </w:t>
        </w:r>
        <w:r w:rsidR="00981997" w:rsidRPr="002102BB">
          <w:rPr>
            <w:rStyle w:val="Hyperlink"/>
            <w:rFonts w:hint="eastAsia"/>
            <w:noProof/>
            <w:color w:val="auto"/>
            <w:rtl/>
            <w:lang w:bidi="ar-BH"/>
          </w:rPr>
          <w:t>شکل</w:t>
        </w:r>
        <w:r w:rsidR="00981997" w:rsidRPr="002102BB">
          <w:rPr>
            <w:noProof/>
            <w:webHidden/>
            <w:rtl/>
          </w:rPr>
          <w:tab/>
        </w:r>
        <w:r w:rsidR="00981997" w:rsidRPr="002102BB">
          <w:rPr>
            <w:noProof/>
            <w:webHidden/>
            <w:rtl/>
          </w:rPr>
          <w:fldChar w:fldCharType="begin"/>
        </w:r>
        <w:r w:rsidR="00981997" w:rsidRPr="002102BB">
          <w:rPr>
            <w:noProof/>
            <w:webHidden/>
            <w:rtl/>
          </w:rPr>
          <w:instrText xml:space="preserve"> </w:instrText>
        </w:r>
        <w:r w:rsidR="00981997" w:rsidRPr="002102BB">
          <w:rPr>
            <w:noProof/>
            <w:webHidden/>
          </w:rPr>
          <w:instrText>PAGEREF</w:instrText>
        </w:r>
        <w:r w:rsidR="00981997" w:rsidRPr="002102BB">
          <w:rPr>
            <w:noProof/>
            <w:webHidden/>
            <w:rtl/>
          </w:rPr>
          <w:instrText xml:space="preserve"> _</w:instrText>
        </w:r>
        <w:r w:rsidR="00981997" w:rsidRPr="002102BB">
          <w:rPr>
            <w:noProof/>
            <w:webHidden/>
          </w:rPr>
          <w:instrText>Toc</w:instrText>
        </w:r>
        <w:r w:rsidR="00981997" w:rsidRPr="002102BB">
          <w:rPr>
            <w:noProof/>
            <w:webHidden/>
            <w:rtl/>
          </w:rPr>
          <w:instrText xml:space="preserve">53856501 </w:instrText>
        </w:r>
        <w:r w:rsidR="00981997" w:rsidRPr="002102BB">
          <w:rPr>
            <w:noProof/>
            <w:webHidden/>
          </w:rPr>
          <w:instrText>\h</w:instrText>
        </w:r>
        <w:r w:rsidR="00981997" w:rsidRPr="002102BB">
          <w:rPr>
            <w:noProof/>
            <w:webHidden/>
            <w:rtl/>
          </w:rPr>
          <w:instrText xml:space="preserve"> </w:instrText>
        </w:r>
        <w:r w:rsidR="00981997" w:rsidRPr="002102BB">
          <w:rPr>
            <w:noProof/>
            <w:webHidden/>
            <w:rtl/>
          </w:rPr>
        </w:r>
        <w:r w:rsidR="00981997" w:rsidRPr="002102BB">
          <w:rPr>
            <w:noProof/>
            <w:webHidden/>
            <w:rtl/>
          </w:rPr>
          <w:fldChar w:fldCharType="separate"/>
        </w:r>
        <w:r w:rsidR="00712E8C">
          <w:rPr>
            <w:noProof/>
            <w:webHidden/>
            <w:rtl/>
          </w:rPr>
          <w:t>3</w:t>
        </w:r>
        <w:r w:rsidR="00981997" w:rsidRPr="002102BB">
          <w:rPr>
            <w:noProof/>
            <w:webHidden/>
            <w:rtl/>
          </w:rPr>
          <w:fldChar w:fldCharType="end"/>
        </w:r>
      </w:hyperlink>
    </w:p>
    <w:p w14:paraId="4D8F555E" w14:textId="77777777" w:rsidR="00836DB0" w:rsidRPr="002102BB" w:rsidRDefault="00A02AEC" w:rsidP="00302BAA">
      <w:pPr>
        <w:pStyle w:val="ac"/>
        <w:rPr>
          <w:rtl/>
          <w:lang w:val="en-AU"/>
        </w:rPr>
      </w:pPr>
      <w:r w:rsidRPr="002102BB">
        <w:rPr>
          <w:rtl/>
          <w:lang w:val="en-AU"/>
        </w:rPr>
        <w:fldChar w:fldCharType="end"/>
      </w:r>
    </w:p>
    <w:p w14:paraId="0ECAE4FA" w14:textId="77777777" w:rsidR="00836DB0" w:rsidRPr="002102BB" w:rsidRDefault="00836DB0" w:rsidP="00F0114A">
      <w:pPr>
        <w:spacing w:line="276" w:lineRule="auto"/>
        <w:jc w:val="lowKashida"/>
        <w:rPr>
          <w:rFonts w:cs="B Nazanin"/>
          <w:sz w:val="32"/>
          <w:szCs w:val="28"/>
          <w:rtl/>
          <w:lang w:val="en-AU" w:bidi="ar-BH"/>
        </w:rPr>
      </w:pPr>
      <w:r w:rsidRPr="002102BB">
        <w:rPr>
          <w:rFonts w:cs="B Nazanin"/>
          <w:sz w:val="32"/>
          <w:szCs w:val="28"/>
          <w:rtl/>
          <w:lang w:val="en-AU" w:bidi="ar-BH"/>
        </w:rPr>
        <w:t>توضیح: این صفحه برای نوشتن فهرست شکل‌ها</w:t>
      </w:r>
      <w:r w:rsidRPr="002102BB">
        <w:rPr>
          <w:rFonts w:cs="B Nazanin" w:hint="cs"/>
          <w:sz w:val="32"/>
          <w:szCs w:val="28"/>
          <w:rtl/>
          <w:lang w:val="en-AU" w:bidi="ar-BH"/>
        </w:rPr>
        <w:t>ی</w:t>
      </w:r>
      <w:r w:rsidRPr="002102BB">
        <w:rPr>
          <w:rFonts w:cs="B Nazanin"/>
          <w:sz w:val="32"/>
          <w:szCs w:val="28"/>
          <w:rtl/>
          <w:lang w:val="en-AU" w:bidi="ar-BH"/>
        </w:rPr>
        <w:t xml:space="preserve"> موجود در پا</w:t>
      </w:r>
      <w:r w:rsidRPr="002102BB">
        <w:rPr>
          <w:rFonts w:cs="B Nazanin" w:hint="cs"/>
          <w:sz w:val="32"/>
          <w:szCs w:val="28"/>
          <w:rtl/>
          <w:lang w:val="en-AU" w:bidi="ar-BH"/>
        </w:rPr>
        <w:t>ی</w:t>
      </w:r>
      <w:r w:rsidRPr="002102BB">
        <w:rPr>
          <w:rFonts w:cs="B Nazanin" w:hint="eastAsia"/>
          <w:sz w:val="32"/>
          <w:szCs w:val="28"/>
          <w:rtl/>
          <w:lang w:val="en-AU" w:bidi="ar-BH"/>
        </w:rPr>
        <w:t>ان‌نامه</w:t>
      </w:r>
      <w:r w:rsidRPr="002102BB">
        <w:rPr>
          <w:rFonts w:cs="B Nazanin"/>
          <w:sz w:val="32"/>
          <w:szCs w:val="28"/>
          <w:rtl/>
          <w:lang w:val="en-AU" w:bidi="ar-BH"/>
        </w:rPr>
        <w:t>/ رساله م</w:t>
      </w:r>
      <w:r w:rsidRPr="002102BB">
        <w:rPr>
          <w:rFonts w:cs="B Nazanin" w:hint="cs"/>
          <w:sz w:val="32"/>
          <w:szCs w:val="28"/>
          <w:rtl/>
          <w:lang w:val="en-AU" w:bidi="ar-BH"/>
        </w:rPr>
        <w:t>ی‌</w:t>
      </w:r>
      <w:r w:rsidRPr="002102BB">
        <w:rPr>
          <w:rFonts w:cs="B Nazanin" w:hint="eastAsia"/>
          <w:sz w:val="32"/>
          <w:szCs w:val="28"/>
          <w:rtl/>
          <w:lang w:val="en-AU" w:bidi="ar-BH"/>
        </w:rPr>
        <w:t>باشد</w:t>
      </w:r>
      <w:r w:rsidRPr="002102BB">
        <w:rPr>
          <w:rFonts w:cs="B Nazanin"/>
          <w:sz w:val="32"/>
          <w:szCs w:val="28"/>
          <w:rtl/>
          <w:lang w:val="en-AU" w:bidi="ar-BH"/>
        </w:rPr>
        <w:t>، چنانچه در پا</w:t>
      </w:r>
      <w:r w:rsidRPr="002102BB">
        <w:rPr>
          <w:rFonts w:cs="B Nazanin" w:hint="cs"/>
          <w:sz w:val="32"/>
          <w:szCs w:val="28"/>
          <w:rtl/>
          <w:lang w:val="en-AU" w:bidi="ar-BH"/>
        </w:rPr>
        <w:t>ی</w:t>
      </w:r>
      <w:r w:rsidRPr="002102BB">
        <w:rPr>
          <w:rFonts w:cs="B Nazanin" w:hint="eastAsia"/>
          <w:sz w:val="32"/>
          <w:szCs w:val="28"/>
          <w:rtl/>
          <w:lang w:val="en-AU" w:bidi="ar-BH"/>
        </w:rPr>
        <w:t>ان‌نامه</w:t>
      </w:r>
      <w:r w:rsidRPr="002102BB">
        <w:rPr>
          <w:rFonts w:cs="B Nazanin"/>
          <w:sz w:val="32"/>
          <w:szCs w:val="28"/>
          <w:rtl/>
          <w:lang w:val="en-AU" w:bidi="ar-BH"/>
        </w:rPr>
        <w:t>/ رساله خود از هیچ شکلی استفاده</w:t>
      </w:r>
      <w:r w:rsidR="000C2A16" w:rsidRPr="002102BB">
        <w:rPr>
          <w:rFonts w:cs="B Nazanin" w:hint="cs"/>
          <w:sz w:val="32"/>
          <w:szCs w:val="28"/>
          <w:rtl/>
          <w:lang w:val="en-AU" w:bidi="ar-BH"/>
        </w:rPr>
        <w:t xml:space="preserve"> </w:t>
      </w:r>
      <w:r w:rsidRPr="002102BB">
        <w:rPr>
          <w:rFonts w:cs="B Nazanin"/>
          <w:sz w:val="32"/>
          <w:szCs w:val="28"/>
          <w:rtl/>
          <w:lang w:val="en-AU" w:bidi="ar-BH"/>
        </w:rPr>
        <w:t>‌نشده است، لطفاً این صفحه را پاک‌</w:t>
      </w:r>
      <w:r w:rsidR="000C2A16" w:rsidRPr="002102BB">
        <w:rPr>
          <w:rFonts w:cs="B Nazanin" w:hint="cs"/>
          <w:sz w:val="32"/>
          <w:szCs w:val="28"/>
          <w:rtl/>
          <w:lang w:val="en-AU" w:bidi="ar-BH"/>
        </w:rPr>
        <w:t xml:space="preserve"> </w:t>
      </w:r>
      <w:r w:rsidRPr="002102BB">
        <w:rPr>
          <w:rFonts w:cs="B Nazanin"/>
          <w:sz w:val="32"/>
          <w:szCs w:val="28"/>
          <w:rtl/>
          <w:lang w:val="en-AU" w:bidi="ar-BH"/>
        </w:rPr>
        <w:t>کن</w:t>
      </w:r>
      <w:r w:rsidRPr="002102BB">
        <w:rPr>
          <w:rFonts w:cs="B Nazanin" w:hint="cs"/>
          <w:sz w:val="32"/>
          <w:szCs w:val="28"/>
          <w:rtl/>
          <w:lang w:val="en-AU" w:bidi="ar-BH"/>
        </w:rPr>
        <w:t>ی</w:t>
      </w:r>
      <w:r w:rsidRPr="002102BB">
        <w:rPr>
          <w:rFonts w:cs="B Nazanin" w:hint="eastAsia"/>
          <w:sz w:val="32"/>
          <w:szCs w:val="28"/>
          <w:rtl/>
          <w:lang w:val="en-AU" w:bidi="ar-BH"/>
        </w:rPr>
        <w:t>د</w:t>
      </w:r>
      <w:r w:rsidRPr="002102BB">
        <w:rPr>
          <w:rFonts w:cs="B Nazanin"/>
          <w:sz w:val="32"/>
          <w:szCs w:val="28"/>
          <w:rtl/>
          <w:lang w:val="en-AU" w:bidi="ar-BH"/>
        </w:rPr>
        <w:t xml:space="preserve">. </w:t>
      </w:r>
    </w:p>
    <w:p w14:paraId="18BF111B" w14:textId="77777777" w:rsidR="00B60F98" w:rsidRPr="002102BB" w:rsidRDefault="00B60F98" w:rsidP="00BC0E43">
      <w:pPr>
        <w:spacing w:line="276" w:lineRule="auto"/>
        <w:jc w:val="lowKashida"/>
        <w:rPr>
          <w:rFonts w:cs="B Nazanin"/>
          <w:sz w:val="32"/>
          <w:szCs w:val="28"/>
          <w:rtl/>
          <w:lang w:val="en-AU" w:bidi="ar-BH"/>
        </w:rPr>
      </w:pPr>
      <w:r w:rsidRPr="002102BB">
        <w:rPr>
          <w:rFonts w:cs="B Nazanin" w:hint="cs"/>
          <w:sz w:val="32"/>
          <w:szCs w:val="28"/>
          <w:rtl/>
          <w:lang w:val="en-AU" w:bidi="ar-BH"/>
        </w:rPr>
        <w:t>استخراج فهرست</w:t>
      </w:r>
      <w:r w:rsidRPr="002102BB">
        <w:rPr>
          <w:rFonts w:cs="B Nazanin"/>
          <w:sz w:val="32"/>
          <w:szCs w:val="28"/>
          <w:lang w:val="en-AU" w:bidi="ar-BH"/>
        </w:rPr>
        <w:t xml:space="preserve"> </w:t>
      </w:r>
      <w:r w:rsidRPr="002102BB">
        <w:rPr>
          <w:rFonts w:cs="B Nazanin" w:hint="cs"/>
          <w:sz w:val="32"/>
          <w:szCs w:val="28"/>
          <w:rtl/>
          <w:lang w:val="en-AU" w:bidi="ar-BH"/>
        </w:rPr>
        <w:t>شکل</w:t>
      </w:r>
      <w:r w:rsidRPr="002102BB">
        <w:rPr>
          <w:rFonts w:cs="B Nazanin"/>
          <w:sz w:val="32"/>
          <w:szCs w:val="28"/>
          <w:rtl/>
          <w:lang w:val="en-AU" w:bidi="ar-BH"/>
        </w:rPr>
        <w:softHyphen/>
      </w:r>
      <w:r w:rsidRPr="002102BB">
        <w:rPr>
          <w:rFonts w:cs="B Nazanin" w:hint="cs"/>
          <w:sz w:val="32"/>
          <w:szCs w:val="28"/>
          <w:rtl/>
          <w:lang w:val="en-AU" w:bidi="ar-BH"/>
        </w:rPr>
        <w:t>ها باید با امکانات خودکار نرم</w:t>
      </w:r>
      <w:r w:rsidR="00BC0E43">
        <w:rPr>
          <w:rFonts w:cs="B Nazanin"/>
          <w:sz w:val="32"/>
          <w:szCs w:val="28"/>
          <w:lang w:val="en-AU" w:bidi="ar-BH"/>
        </w:rPr>
        <w:softHyphen/>
      </w:r>
      <w:r w:rsidRPr="002102BB">
        <w:rPr>
          <w:rFonts w:cs="B Nazanin" w:hint="cs"/>
          <w:sz w:val="32"/>
          <w:szCs w:val="28"/>
          <w:rtl/>
          <w:lang w:val="en-AU" w:bidi="ar-BH"/>
        </w:rPr>
        <w:t xml:space="preserve">افزار صورت گیرد. به این منظور از سربرگ </w:t>
      </w:r>
      <w:r w:rsidRPr="002102BB">
        <w:rPr>
          <w:rFonts w:cs="B Nazanin"/>
          <w:sz w:val="26"/>
          <w:szCs w:val="26"/>
          <w:lang w:val="en-AU" w:bidi="ar-BH"/>
        </w:rPr>
        <w:t>References</w:t>
      </w:r>
      <w:r w:rsidRPr="002102BB">
        <w:rPr>
          <w:rFonts w:cs="B Nazanin" w:hint="cs"/>
          <w:sz w:val="32"/>
          <w:szCs w:val="28"/>
          <w:rtl/>
          <w:lang w:val="en-AU" w:bidi="ar-BH"/>
        </w:rPr>
        <w:t xml:space="preserve"> سپس </w:t>
      </w:r>
      <w:r w:rsidRPr="002102BB">
        <w:rPr>
          <w:rFonts w:cs="B Nazanin"/>
          <w:sz w:val="26"/>
          <w:szCs w:val="26"/>
          <w:lang w:val="en-AU" w:bidi="ar-BH"/>
        </w:rPr>
        <w:t>insert table of figures</w:t>
      </w:r>
      <w:r w:rsidRPr="002102BB">
        <w:rPr>
          <w:rFonts w:cs="B Nazanin" w:hint="cs"/>
          <w:sz w:val="32"/>
          <w:szCs w:val="28"/>
          <w:rtl/>
          <w:lang w:val="en-AU" w:bidi="ar-BH"/>
        </w:rPr>
        <w:t xml:space="preserve"> و انتخاب سر عنوان شکل استفاده کنید.</w:t>
      </w:r>
    </w:p>
    <w:p w14:paraId="74FFFAD1" w14:textId="77777777" w:rsidR="00836DB0" w:rsidRPr="002102BB" w:rsidRDefault="00836DB0" w:rsidP="00836DB0">
      <w:pPr>
        <w:rPr>
          <w:rFonts w:cs="B Zar"/>
          <w:rtl/>
          <w:lang w:bidi="ar-BH"/>
        </w:rPr>
      </w:pPr>
    </w:p>
    <w:p w14:paraId="1B46251B" w14:textId="77777777" w:rsidR="00836DB0" w:rsidRPr="002102BB" w:rsidRDefault="00836DB0" w:rsidP="00836DB0">
      <w:pPr>
        <w:rPr>
          <w:rFonts w:cs="B Zar"/>
          <w:rtl/>
          <w:lang w:bidi="ar-BH"/>
        </w:rPr>
      </w:pPr>
    </w:p>
    <w:p w14:paraId="6D0A35FA" w14:textId="77777777" w:rsidR="007445A3" w:rsidRPr="002102BB" w:rsidRDefault="007445A3" w:rsidP="00DA3D5E">
      <w:pPr>
        <w:rPr>
          <w:lang w:val="en-AU"/>
        </w:rPr>
      </w:pPr>
      <w:bookmarkStart w:id="8" w:name="_Toc37114063"/>
      <w:bookmarkStart w:id="9" w:name="_Toc37622863"/>
    </w:p>
    <w:p w14:paraId="3BC5A85D" w14:textId="77777777" w:rsidR="007445A3" w:rsidRPr="002102BB" w:rsidRDefault="007445A3" w:rsidP="00DA3D5E">
      <w:pPr>
        <w:rPr>
          <w:lang w:val="en-AU"/>
        </w:rPr>
      </w:pPr>
    </w:p>
    <w:p w14:paraId="28D8CB08" w14:textId="77777777" w:rsidR="00D269B7" w:rsidRPr="002102BB" w:rsidRDefault="00D269B7" w:rsidP="00DA3D5E">
      <w:pPr>
        <w:rPr>
          <w:lang w:val="en-AU"/>
        </w:rPr>
      </w:pPr>
    </w:p>
    <w:p w14:paraId="1FF1C42E" w14:textId="77777777" w:rsidR="00D269B7" w:rsidRPr="002102BB" w:rsidRDefault="00D269B7" w:rsidP="00DA3D5E">
      <w:pPr>
        <w:rPr>
          <w:lang w:val="en-AU"/>
        </w:rPr>
      </w:pPr>
    </w:p>
    <w:p w14:paraId="18FFDD20" w14:textId="77777777" w:rsidR="00D269B7" w:rsidRPr="002102BB" w:rsidRDefault="00D269B7" w:rsidP="00DA3D5E">
      <w:pPr>
        <w:rPr>
          <w:lang w:val="en-AU"/>
        </w:rPr>
      </w:pPr>
    </w:p>
    <w:p w14:paraId="2AD2C1E2" w14:textId="77777777" w:rsidR="00D269B7" w:rsidRPr="002102BB" w:rsidRDefault="00D269B7" w:rsidP="00DA3D5E">
      <w:pPr>
        <w:rPr>
          <w:lang w:val="en-AU"/>
        </w:rPr>
      </w:pPr>
    </w:p>
    <w:p w14:paraId="7264C9D9" w14:textId="77777777" w:rsidR="00D269B7" w:rsidRPr="002102BB" w:rsidRDefault="00D269B7" w:rsidP="00DA3D5E">
      <w:pPr>
        <w:rPr>
          <w:lang w:val="en-AU"/>
        </w:rPr>
      </w:pPr>
    </w:p>
    <w:p w14:paraId="1FA0865D" w14:textId="77777777" w:rsidR="00D269B7" w:rsidRPr="002102BB" w:rsidRDefault="00D269B7" w:rsidP="00DA3D5E">
      <w:pPr>
        <w:rPr>
          <w:lang w:val="en-AU"/>
        </w:rPr>
      </w:pPr>
    </w:p>
    <w:p w14:paraId="6C4F736D" w14:textId="77777777" w:rsidR="00D5625C" w:rsidRPr="002102BB" w:rsidRDefault="00D5625C" w:rsidP="00DA3D5E">
      <w:pPr>
        <w:rPr>
          <w:lang w:val="en-AU"/>
        </w:rPr>
      </w:pPr>
    </w:p>
    <w:p w14:paraId="3F0C0E0A" w14:textId="77777777" w:rsidR="00D5625C" w:rsidRPr="002102BB" w:rsidRDefault="00D5625C" w:rsidP="00DA3D5E">
      <w:pPr>
        <w:rPr>
          <w:lang w:val="en-AU"/>
        </w:rPr>
      </w:pPr>
    </w:p>
    <w:p w14:paraId="4C836FC5" w14:textId="77777777" w:rsidR="0030157A" w:rsidRPr="002102BB" w:rsidRDefault="0030157A" w:rsidP="00DA3D5E">
      <w:pPr>
        <w:rPr>
          <w:b/>
          <w:bCs/>
          <w:sz w:val="28"/>
          <w:rtl/>
          <w:lang w:val="en-AU"/>
        </w:rPr>
      </w:pPr>
    </w:p>
    <w:p w14:paraId="6963C61C" w14:textId="77777777" w:rsidR="0030157A" w:rsidRPr="002102BB" w:rsidRDefault="0030157A" w:rsidP="00DA3D5E">
      <w:pPr>
        <w:rPr>
          <w:b/>
          <w:bCs/>
          <w:sz w:val="28"/>
          <w:rtl/>
          <w:lang w:val="en-AU"/>
        </w:rPr>
      </w:pPr>
    </w:p>
    <w:p w14:paraId="33B40F71" w14:textId="77777777" w:rsidR="0030157A" w:rsidRPr="002102BB" w:rsidRDefault="0030157A" w:rsidP="00DA3D5E">
      <w:pPr>
        <w:rPr>
          <w:b/>
          <w:bCs/>
          <w:sz w:val="28"/>
          <w:rtl/>
          <w:lang w:val="en-AU"/>
        </w:rPr>
      </w:pPr>
    </w:p>
    <w:p w14:paraId="1DC131C7" w14:textId="77777777" w:rsidR="0030157A" w:rsidRPr="002102BB" w:rsidRDefault="0030157A" w:rsidP="00DA3D5E">
      <w:pPr>
        <w:rPr>
          <w:b/>
          <w:bCs/>
          <w:sz w:val="28"/>
          <w:rtl/>
          <w:lang w:val="en-AU"/>
        </w:rPr>
      </w:pPr>
    </w:p>
    <w:p w14:paraId="179F5CF6" w14:textId="77777777" w:rsidR="0030157A" w:rsidRPr="002102BB" w:rsidRDefault="0030157A" w:rsidP="00DA3D5E">
      <w:pPr>
        <w:rPr>
          <w:b/>
          <w:bCs/>
          <w:sz w:val="28"/>
          <w:rtl/>
          <w:lang w:val="en-AU"/>
        </w:rPr>
      </w:pPr>
    </w:p>
    <w:p w14:paraId="57BE0FA6" w14:textId="77777777" w:rsidR="00D7412D" w:rsidRDefault="00D7412D" w:rsidP="00DA3D5E">
      <w:pPr>
        <w:rPr>
          <w:rFonts w:asciiTheme="majorBidi" w:hAnsiTheme="majorBidi" w:cs="B Nazanin"/>
          <w:b/>
          <w:bCs/>
          <w:noProof/>
          <w:sz w:val="28"/>
          <w:rtl/>
          <w:lang w:val="en-AU" w:bidi="ar-DZ"/>
        </w:rPr>
      </w:pPr>
      <w:r>
        <w:rPr>
          <w:b/>
          <w:bCs/>
          <w:sz w:val="28"/>
          <w:rtl/>
          <w:lang w:val="en-AU"/>
        </w:rPr>
        <w:br w:type="page"/>
      </w:r>
    </w:p>
    <w:p w14:paraId="316B3BAE" w14:textId="77777777" w:rsidR="007D0431" w:rsidRPr="002102BB" w:rsidRDefault="007D0431" w:rsidP="00302BAA">
      <w:pPr>
        <w:pStyle w:val="ac"/>
        <w:rPr>
          <w:rtl/>
          <w:lang w:val="en-AU"/>
        </w:rPr>
      </w:pPr>
      <w:r w:rsidRPr="002102BB">
        <w:rPr>
          <w:rFonts w:hint="cs"/>
          <w:rtl/>
          <w:lang w:val="en-AU"/>
        </w:rPr>
        <w:t xml:space="preserve">فهرست </w:t>
      </w:r>
      <w:r w:rsidRPr="002102BB">
        <w:rPr>
          <w:rtl/>
          <w:lang w:val="en-AU"/>
        </w:rPr>
        <w:t>نمودارها</w:t>
      </w:r>
      <w:bookmarkEnd w:id="8"/>
      <w:bookmarkEnd w:id="9"/>
    </w:p>
    <w:p w14:paraId="79DD5D05" w14:textId="77777777" w:rsidR="00981997" w:rsidRPr="002102BB" w:rsidRDefault="00A02AEC" w:rsidP="001B0034">
      <w:pPr>
        <w:pStyle w:val="TOC1"/>
        <w:rPr>
          <w:rFonts w:asciiTheme="minorHAnsi" w:eastAsiaTheme="minorEastAsia" w:hAnsiTheme="minorHAnsi" w:cstheme="minorBidi"/>
          <w:color w:val="auto"/>
          <w:szCs w:val="22"/>
          <w:rtl/>
          <w:lang w:bidi="ar-SA"/>
        </w:rPr>
      </w:pPr>
      <w:r w:rsidRPr="002102BB">
        <w:rPr>
          <w:b/>
          <w:color w:val="auto"/>
          <w:rtl/>
          <w:lang w:val="en-AU"/>
        </w:rPr>
        <w:fldChar w:fldCharType="begin"/>
      </w:r>
      <w:r w:rsidR="007D0431" w:rsidRPr="002102BB">
        <w:rPr>
          <w:color w:val="auto"/>
          <w:lang w:val="en-AU"/>
        </w:rPr>
        <w:instrText>TOC</w:instrText>
      </w:r>
      <w:r w:rsidR="007D0431" w:rsidRPr="002102BB">
        <w:rPr>
          <w:color w:val="auto"/>
          <w:rtl/>
          <w:lang w:val="en-AU"/>
        </w:rPr>
        <w:instrText xml:space="preserve"> \</w:instrText>
      </w:r>
      <w:r w:rsidR="007D0431" w:rsidRPr="002102BB">
        <w:rPr>
          <w:color w:val="auto"/>
          <w:lang w:val="en-AU"/>
        </w:rPr>
        <w:instrText>h \z \t</w:instrText>
      </w:r>
      <w:r w:rsidR="007D0431" w:rsidRPr="002102BB">
        <w:rPr>
          <w:color w:val="auto"/>
          <w:rtl/>
          <w:lang w:val="en-AU"/>
        </w:rPr>
        <w:instrText xml:space="preserve"> "نمودار,1" </w:instrText>
      </w:r>
      <w:r w:rsidRPr="002102BB">
        <w:rPr>
          <w:b/>
          <w:color w:val="auto"/>
          <w:rtl/>
          <w:lang w:val="en-AU"/>
        </w:rPr>
        <w:fldChar w:fldCharType="separate"/>
      </w:r>
      <w:hyperlink w:anchor="_Toc53856512" w:history="1">
        <w:r w:rsidR="00981997" w:rsidRPr="002102BB">
          <w:rPr>
            <w:rStyle w:val="Hyperlink"/>
            <w:rFonts w:hint="eastAsia"/>
            <w:color w:val="auto"/>
            <w:rtl/>
          </w:rPr>
          <w:t>نمودار</w:t>
        </w:r>
        <w:r w:rsidR="00981997" w:rsidRPr="002102BB">
          <w:rPr>
            <w:rStyle w:val="Hyperlink"/>
            <w:color w:val="auto"/>
            <w:rtl/>
          </w:rPr>
          <w:t xml:space="preserve"> 2-1</w:t>
        </w:r>
        <w:r w:rsidR="00981997" w:rsidRPr="002102BB">
          <w:rPr>
            <w:rStyle w:val="Hyperlink"/>
            <w:color w:val="auto"/>
            <w:rtl/>
            <w:lang w:bidi="fa-IR"/>
          </w:rPr>
          <w:t xml:space="preserve"> </w:t>
        </w:r>
        <w:r w:rsidR="00981997" w:rsidRPr="002102BB">
          <w:rPr>
            <w:rStyle w:val="Hyperlink"/>
            <w:rFonts w:hint="eastAsia"/>
            <w:color w:val="auto"/>
            <w:rtl/>
            <w:lang w:bidi="fa-IR"/>
          </w:rPr>
          <w:t>دانشجو</w:t>
        </w:r>
        <w:r w:rsidR="00981997" w:rsidRPr="002102BB">
          <w:rPr>
            <w:rStyle w:val="Hyperlink"/>
            <w:rFonts w:hint="cs"/>
            <w:color w:val="auto"/>
            <w:rtl/>
            <w:lang w:bidi="fa-IR"/>
          </w:rPr>
          <w:t>ی</w:t>
        </w:r>
        <w:r w:rsidR="00981997" w:rsidRPr="002102BB">
          <w:rPr>
            <w:rStyle w:val="Hyperlink"/>
            <w:rFonts w:hint="eastAsia"/>
            <w:color w:val="auto"/>
            <w:rtl/>
            <w:lang w:bidi="fa-IR"/>
          </w:rPr>
          <w:t>ان</w:t>
        </w:r>
        <w:r w:rsidR="00981997" w:rsidRPr="002102BB">
          <w:rPr>
            <w:rStyle w:val="Hyperlink"/>
            <w:color w:val="auto"/>
            <w:rtl/>
            <w:lang w:bidi="fa-IR"/>
          </w:rPr>
          <w:t xml:space="preserve"> </w:t>
        </w:r>
        <w:r w:rsidR="00981997" w:rsidRPr="002102BB">
          <w:rPr>
            <w:rStyle w:val="Hyperlink"/>
            <w:rFonts w:hint="eastAsia"/>
            <w:color w:val="auto"/>
            <w:rtl/>
            <w:lang w:bidi="fa-IR"/>
          </w:rPr>
          <w:t>اعزام</w:t>
        </w:r>
        <w:r w:rsidR="00981997" w:rsidRPr="002102BB">
          <w:rPr>
            <w:rStyle w:val="Hyperlink"/>
            <w:rFonts w:hint="cs"/>
            <w:color w:val="auto"/>
            <w:rtl/>
            <w:lang w:bidi="fa-IR"/>
          </w:rPr>
          <w:t>ی</w:t>
        </w:r>
        <w:r w:rsidR="00981997" w:rsidRPr="002102BB">
          <w:rPr>
            <w:rStyle w:val="Hyperlink"/>
            <w:color w:val="auto"/>
            <w:rtl/>
            <w:lang w:bidi="fa-IR"/>
          </w:rPr>
          <w:t xml:space="preserve"> </w:t>
        </w:r>
        <w:r w:rsidR="00981997" w:rsidRPr="002102BB">
          <w:rPr>
            <w:rStyle w:val="Hyperlink"/>
            <w:rFonts w:hint="eastAsia"/>
            <w:color w:val="auto"/>
            <w:rtl/>
            <w:lang w:bidi="fa-IR"/>
          </w:rPr>
          <w:t>به</w:t>
        </w:r>
        <w:r w:rsidR="00981997" w:rsidRPr="002102BB">
          <w:rPr>
            <w:rStyle w:val="Hyperlink"/>
            <w:color w:val="auto"/>
            <w:rtl/>
            <w:lang w:bidi="fa-IR"/>
          </w:rPr>
          <w:t xml:space="preserve"> </w:t>
        </w:r>
        <w:r w:rsidR="00981997" w:rsidRPr="002102BB">
          <w:rPr>
            <w:rStyle w:val="Hyperlink"/>
            <w:rFonts w:hint="eastAsia"/>
            <w:color w:val="auto"/>
            <w:rtl/>
            <w:lang w:bidi="fa-IR"/>
          </w:rPr>
          <w:t>فرصت</w:t>
        </w:r>
        <w:r w:rsidR="00981997" w:rsidRPr="002102BB">
          <w:rPr>
            <w:rStyle w:val="Hyperlink"/>
            <w:color w:val="auto"/>
            <w:rtl/>
            <w:lang w:bidi="fa-IR"/>
          </w:rPr>
          <w:t xml:space="preserve"> </w:t>
        </w:r>
        <w:r w:rsidR="00981997" w:rsidRPr="002102BB">
          <w:rPr>
            <w:rStyle w:val="Hyperlink"/>
            <w:rFonts w:hint="eastAsia"/>
            <w:color w:val="auto"/>
            <w:rtl/>
            <w:lang w:bidi="fa-IR"/>
          </w:rPr>
          <w:t>کوتاه</w:t>
        </w:r>
        <w:r w:rsidR="00981997" w:rsidRPr="002102BB">
          <w:rPr>
            <w:rStyle w:val="Hyperlink"/>
            <w:color w:val="auto"/>
            <w:rtl/>
            <w:lang w:bidi="fa-IR"/>
          </w:rPr>
          <w:t xml:space="preserve"> </w:t>
        </w:r>
        <w:r w:rsidR="00981997" w:rsidRPr="002102BB">
          <w:rPr>
            <w:rStyle w:val="Hyperlink"/>
            <w:rFonts w:hint="eastAsia"/>
            <w:color w:val="auto"/>
            <w:rtl/>
            <w:lang w:bidi="fa-IR"/>
          </w:rPr>
          <w:t>مدت</w:t>
        </w:r>
        <w:r w:rsidR="00981997" w:rsidRPr="002102BB">
          <w:rPr>
            <w:rStyle w:val="Hyperlink"/>
            <w:color w:val="auto"/>
            <w:rtl/>
            <w:lang w:bidi="fa-IR"/>
          </w:rPr>
          <w:t xml:space="preserve"> </w:t>
        </w:r>
        <w:r w:rsidR="00981997" w:rsidRPr="002102BB">
          <w:rPr>
            <w:rStyle w:val="Hyperlink"/>
            <w:rFonts w:hint="eastAsia"/>
            <w:color w:val="auto"/>
            <w:rtl/>
            <w:lang w:bidi="fa-IR"/>
          </w:rPr>
          <w:t>تحق</w:t>
        </w:r>
        <w:r w:rsidR="00981997" w:rsidRPr="002102BB">
          <w:rPr>
            <w:rStyle w:val="Hyperlink"/>
            <w:rFonts w:hint="cs"/>
            <w:color w:val="auto"/>
            <w:rtl/>
            <w:lang w:bidi="fa-IR"/>
          </w:rPr>
          <w:t>ی</w:t>
        </w:r>
        <w:r w:rsidR="00981997" w:rsidRPr="002102BB">
          <w:rPr>
            <w:rStyle w:val="Hyperlink"/>
            <w:rFonts w:hint="eastAsia"/>
            <w:color w:val="auto"/>
            <w:rtl/>
            <w:lang w:bidi="fa-IR"/>
          </w:rPr>
          <w:t>قات</w:t>
        </w:r>
        <w:r w:rsidR="00981997" w:rsidRPr="002102BB">
          <w:rPr>
            <w:rStyle w:val="Hyperlink"/>
            <w:rFonts w:hint="cs"/>
            <w:color w:val="auto"/>
            <w:rtl/>
            <w:lang w:bidi="fa-IR"/>
          </w:rPr>
          <w:t>ی</w:t>
        </w:r>
        <w:r w:rsidR="00981997" w:rsidRPr="002102BB">
          <w:rPr>
            <w:webHidden/>
            <w:color w:val="auto"/>
            <w:rtl/>
          </w:rPr>
          <w:tab/>
        </w:r>
        <w:r w:rsidR="00981997" w:rsidRPr="002102BB">
          <w:rPr>
            <w:webHidden/>
            <w:color w:val="auto"/>
            <w:rtl/>
          </w:rPr>
          <w:fldChar w:fldCharType="begin"/>
        </w:r>
        <w:r w:rsidR="00981997" w:rsidRPr="002102BB">
          <w:rPr>
            <w:webHidden/>
            <w:color w:val="auto"/>
            <w:rtl/>
          </w:rPr>
          <w:instrText xml:space="preserve"> </w:instrText>
        </w:r>
        <w:r w:rsidR="00981997" w:rsidRPr="002102BB">
          <w:rPr>
            <w:webHidden/>
            <w:color w:val="auto"/>
          </w:rPr>
          <w:instrText>PAGEREF</w:instrText>
        </w:r>
        <w:r w:rsidR="00981997" w:rsidRPr="002102BB">
          <w:rPr>
            <w:webHidden/>
            <w:color w:val="auto"/>
            <w:rtl/>
          </w:rPr>
          <w:instrText xml:space="preserve"> _</w:instrText>
        </w:r>
        <w:r w:rsidR="00981997" w:rsidRPr="002102BB">
          <w:rPr>
            <w:webHidden/>
            <w:color w:val="auto"/>
          </w:rPr>
          <w:instrText>Toc</w:instrText>
        </w:r>
        <w:r w:rsidR="00981997" w:rsidRPr="002102BB">
          <w:rPr>
            <w:webHidden/>
            <w:color w:val="auto"/>
            <w:rtl/>
          </w:rPr>
          <w:instrText xml:space="preserve">53856512 </w:instrText>
        </w:r>
        <w:r w:rsidR="00981997" w:rsidRPr="002102BB">
          <w:rPr>
            <w:webHidden/>
            <w:color w:val="auto"/>
          </w:rPr>
          <w:instrText>\h</w:instrText>
        </w:r>
        <w:r w:rsidR="00981997" w:rsidRPr="002102BB">
          <w:rPr>
            <w:webHidden/>
            <w:color w:val="auto"/>
            <w:rtl/>
          </w:rPr>
          <w:instrText xml:space="preserve"> </w:instrText>
        </w:r>
        <w:r w:rsidR="00981997" w:rsidRPr="002102BB">
          <w:rPr>
            <w:webHidden/>
            <w:color w:val="auto"/>
            <w:rtl/>
          </w:rPr>
        </w:r>
        <w:r w:rsidR="00981997" w:rsidRPr="002102BB">
          <w:rPr>
            <w:webHidden/>
            <w:color w:val="auto"/>
            <w:rtl/>
          </w:rPr>
          <w:fldChar w:fldCharType="separate"/>
        </w:r>
        <w:r w:rsidR="00712E8C">
          <w:rPr>
            <w:webHidden/>
            <w:color w:val="auto"/>
            <w:rtl/>
          </w:rPr>
          <w:t>3</w:t>
        </w:r>
        <w:r w:rsidR="00981997" w:rsidRPr="002102BB">
          <w:rPr>
            <w:webHidden/>
            <w:color w:val="auto"/>
            <w:rtl/>
          </w:rPr>
          <w:fldChar w:fldCharType="end"/>
        </w:r>
      </w:hyperlink>
    </w:p>
    <w:p w14:paraId="3C468EB7" w14:textId="77777777" w:rsidR="007D0431" w:rsidRPr="002102BB" w:rsidRDefault="00A02AEC" w:rsidP="007D0431">
      <w:pPr>
        <w:spacing w:line="276" w:lineRule="auto"/>
        <w:jc w:val="lowKashida"/>
        <w:rPr>
          <w:rtl/>
          <w:lang w:val="en-AU"/>
        </w:rPr>
      </w:pPr>
      <w:r w:rsidRPr="002102BB">
        <w:rPr>
          <w:rtl/>
          <w:lang w:val="en-AU"/>
        </w:rPr>
        <w:fldChar w:fldCharType="end"/>
      </w:r>
    </w:p>
    <w:p w14:paraId="79DDCCBB" w14:textId="77777777" w:rsidR="00B7415D" w:rsidRPr="002102BB" w:rsidRDefault="007D0431" w:rsidP="00F0114A">
      <w:pPr>
        <w:spacing w:line="276" w:lineRule="auto"/>
        <w:jc w:val="lowKashida"/>
        <w:rPr>
          <w:rFonts w:cs="B Nazanin"/>
          <w:sz w:val="32"/>
          <w:szCs w:val="28"/>
          <w:rtl/>
          <w:lang w:val="en-AU" w:bidi="ar-BH"/>
        </w:rPr>
      </w:pPr>
      <w:r w:rsidRPr="002102BB">
        <w:rPr>
          <w:rFonts w:cs="B Nazanin"/>
          <w:sz w:val="32"/>
          <w:szCs w:val="28"/>
          <w:rtl/>
          <w:lang w:val="en-AU" w:bidi="ar-BH"/>
        </w:rPr>
        <w:t>توضیح: این صفحه برای نوشتن فهرست نمودارها</w:t>
      </w:r>
      <w:r w:rsidRPr="002102BB">
        <w:rPr>
          <w:rFonts w:cs="B Nazanin" w:hint="cs"/>
          <w:sz w:val="32"/>
          <w:szCs w:val="28"/>
          <w:rtl/>
          <w:lang w:val="en-AU" w:bidi="ar-BH"/>
        </w:rPr>
        <w:t>ی</w:t>
      </w:r>
      <w:r w:rsidRPr="002102BB">
        <w:rPr>
          <w:rFonts w:cs="B Nazanin"/>
          <w:sz w:val="32"/>
          <w:szCs w:val="28"/>
          <w:rtl/>
          <w:lang w:val="en-AU" w:bidi="ar-BH"/>
        </w:rPr>
        <w:t xml:space="preserve"> موجود در پا</w:t>
      </w:r>
      <w:r w:rsidRPr="002102BB">
        <w:rPr>
          <w:rFonts w:cs="B Nazanin" w:hint="cs"/>
          <w:sz w:val="32"/>
          <w:szCs w:val="28"/>
          <w:rtl/>
          <w:lang w:val="en-AU" w:bidi="ar-BH"/>
        </w:rPr>
        <w:t>ی</w:t>
      </w:r>
      <w:r w:rsidRPr="002102BB">
        <w:rPr>
          <w:rFonts w:cs="B Nazanin" w:hint="eastAsia"/>
          <w:sz w:val="32"/>
          <w:szCs w:val="28"/>
          <w:rtl/>
          <w:lang w:val="en-AU" w:bidi="ar-BH"/>
        </w:rPr>
        <w:t>ان‌نامه</w:t>
      </w:r>
      <w:r w:rsidRPr="002102BB">
        <w:rPr>
          <w:rFonts w:cs="B Nazanin"/>
          <w:sz w:val="32"/>
          <w:szCs w:val="28"/>
          <w:rtl/>
          <w:lang w:val="en-AU" w:bidi="ar-BH"/>
        </w:rPr>
        <w:t>/ رساله م</w:t>
      </w:r>
      <w:r w:rsidRPr="002102BB">
        <w:rPr>
          <w:rFonts w:cs="B Nazanin" w:hint="cs"/>
          <w:sz w:val="32"/>
          <w:szCs w:val="28"/>
          <w:rtl/>
          <w:lang w:val="en-AU" w:bidi="ar-BH"/>
        </w:rPr>
        <w:t>ی‌</w:t>
      </w:r>
      <w:r w:rsidRPr="002102BB">
        <w:rPr>
          <w:rFonts w:cs="B Nazanin" w:hint="eastAsia"/>
          <w:sz w:val="32"/>
          <w:szCs w:val="28"/>
          <w:rtl/>
          <w:lang w:val="en-AU" w:bidi="ar-BH"/>
        </w:rPr>
        <w:t>باشد</w:t>
      </w:r>
      <w:r w:rsidRPr="002102BB">
        <w:rPr>
          <w:rFonts w:cs="B Nazanin"/>
          <w:sz w:val="32"/>
          <w:szCs w:val="28"/>
          <w:rtl/>
          <w:lang w:val="en-AU" w:bidi="ar-BH"/>
        </w:rPr>
        <w:t>، چنانچه در پا</w:t>
      </w:r>
      <w:r w:rsidRPr="002102BB">
        <w:rPr>
          <w:rFonts w:cs="B Nazanin" w:hint="cs"/>
          <w:sz w:val="32"/>
          <w:szCs w:val="28"/>
          <w:rtl/>
          <w:lang w:val="en-AU" w:bidi="ar-BH"/>
        </w:rPr>
        <w:t>ی</w:t>
      </w:r>
      <w:r w:rsidRPr="002102BB">
        <w:rPr>
          <w:rFonts w:cs="B Nazanin" w:hint="eastAsia"/>
          <w:sz w:val="32"/>
          <w:szCs w:val="28"/>
          <w:rtl/>
          <w:lang w:val="en-AU" w:bidi="ar-BH"/>
        </w:rPr>
        <w:t>ان‌نامه</w:t>
      </w:r>
      <w:r w:rsidRPr="002102BB">
        <w:rPr>
          <w:rFonts w:cs="B Nazanin"/>
          <w:sz w:val="32"/>
          <w:szCs w:val="28"/>
          <w:rtl/>
          <w:lang w:val="en-AU" w:bidi="ar-BH"/>
        </w:rPr>
        <w:t xml:space="preserve">/ رساله خود از هیچ </w:t>
      </w:r>
      <w:r w:rsidRPr="002102BB">
        <w:rPr>
          <w:rFonts w:cs="B Nazanin" w:hint="cs"/>
          <w:sz w:val="32"/>
          <w:szCs w:val="28"/>
          <w:rtl/>
          <w:lang w:val="en-AU" w:bidi="ar-BH"/>
        </w:rPr>
        <w:t>نموداری</w:t>
      </w:r>
      <w:r w:rsidR="000C2A16" w:rsidRPr="002102BB">
        <w:rPr>
          <w:rFonts w:cs="B Nazanin" w:hint="cs"/>
          <w:sz w:val="32"/>
          <w:szCs w:val="28"/>
          <w:rtl/>
          <w:lang w:val="en-AU" w:bidi="ar-BH"/>
        </w:rPr>
        <w:t xml:space="preserve"> </w:t>
      </w:r>
      <w:r w:rsidRPr="002102BB">
        <w:rPr>
          <w:rFonts w:cs="B Nazanin"/>
          <w:sz w:val="32"/>
          <w:szCs w:val="28"/>
          <w:rtl/>
          <w:lang w:val="en-AU" w:bidi="ar-BH"/>
        </w:rPr>
        <w:t>استفاده</w:t>
      </w:r>
      <w:r w:rsidR="000C2A16" w:rsidRPr="002102BB">
        <w:rPr>
          <w:rFonts w:cs="B Nazanin" w:hint="cs"/>
          <w:sz w:val="32"/>
          <w:szCs w:val="28"/>
          <w:rtl/>
          <w:lang w:val="en-AU" w:bidi="ar-BH"/>
        </w:rPr>
        <w:t xml:space="preserve"> </w:t>
      </w:r>
      <w:r w:rsidRPr="002102BB">
        <w:rPr>
          <w:rFonts w:cs="B Nazanin"/>
          <w:sz w:val="32"/>
          <w:szCs w:val="28"/>
          <w:rtl/>
          <w:lang w:val="en-AU" w:bidi="ar-BH"/>
        </w:rPr>
        <w:t>‌نشده است، لطفاً این صفحه را پاک‌کن</w:t>
      </w:r>
      <w:r w:rsidRPr="002102BB">
        <w:rPr>
          <w:rFonts w:cs="B Nazanin" w:hint="cs"/>
          <w:sz w:val="32"/>
          <w:szCs w:val="28"/>
          <w:rtl/>
          <w:lang w:val="en-AU" w:bidi="ar-BH"/>
        </w:rPr>
        <w:t>ی</w:t>
      </w:r>
      <w:r w:rsidRPr="002102BB">
        <w:rPr>
          <w:rFonts w:cs="B Nazanin" w:hint="eastAsia"/>
          <w:sz w:val="32"/>
          <w:szCs w:val="28"/>
          <w:rtl/>
          <w:lang w:val="en-AU" w:bidi="ar-BH"/>
        </w:rPr>
        <w:t>د</w:t>
      </w:r>
      <w:r w:rsidRPr="002102BB">
        <w:rPr>
          <w:rFonts w:cs="B Nazanin"/>
          <w:sz w:val="32"/>
          <w:szCs w:val="28"/>
          <w:rtl/>
          <w:lang w:val="en-AU" w:bidi="ar-BH"/>
        </w:rPr>
        <w:t xml:space="preserve">. </w:t>
      </w:r>
    </w:p>
    <w:p w14:paraId="4D04225C" w14:textId="77777777" w:rsidR="009A55EF" w:rsidRPr="002102BB" w:rsidRDefault="009A55EF" w:rsidP="00F50361">
      <w:pPr>
        <w:spacing w:line="276" w:lineRule="auto"/>
        <w:jc w:val="lowKashida"/>
        <w:rPr>
          <w:rFonts w:cs="B Nazanin"/>
          <w:sz w:val="32"/>
          <w:szCs w:val="28"/>
          <w:rtl/>
          <w:lang w:val="en-AU" w:bidi="ar-BH"/>
        </w:rPr>
      </w:pPr>
      <w:r w:rsidRPr="002102BB">
        <w:rPr>
          <w:rFonts w:cs="B Nazanin" w:hint="cs"/>
          <w:sz w:val="32"/>
          <w:szCs w:val="28"/>
          <w:rtl/>
          <w:lang w:val="en-AU" w:bidi="ar-BH"/>
        </w:rPr>
        <w:t>استخراج فهرست</w:t>
      </w:r>
      <w:r w:rsidRPr="002102BB">
        <w:rPr>
          <w:rFonts w:cs="B Nazanin"/>
          <w:sz w:val="32"/>
          <w:szCs w:val="28"/>
          <w:lang w:val="en-AU" w:bidi="ar-BH"/>
        </w:rPr>
        <w:t xml:space="preserve"> </w:t>
      </w:r>
      <w:r w:rsidRPr="002102BB">
        <w:rPr>
          <w:rFonts w:cs="B Nazanin" w:hint="cs"/>
          <w:sz w:val="32"/>
          <w:szCs w:val="28"/>
          <w:rtl/>
          <w:lang w:val="en-AU" w:bidi="ar-BH"/>
        </w:rPr>
        <w:t>نمودارها باید با امکانات خودکار نرم</w:t>
      </w:r>
      <w:r w:rsidR="00F50361">
        <w:rPr>
          <w:rFonts w:cs="B Nazanin"/>
          <w:sz w:val="32"/>
          <w:szCs w:val="28"/>
          <w:lang w:val="en-AU" w:bidi="ar-BH"/>
        </w:rPr>
        <w:softHyphen/>
      </w:r>
      <w:r w:rsidRPr="002102BB">
        <w:rPr>
          <w:rFonts w:cs="B Nazanin" w:hint="cs"/>
          <w:sz w:val="32"/>
          <w:szCs w:val="28"/>
          <w:rtl/>
          <w:lang w:val="en-AU" w:bidi="ar-BH"/>
        </w:rPr>
        <w:t xml:space="preserve">افزار صورت گیرد. به این منظور از سربرگ </w:t>
      </w:r>
      <w:r w:rsidRPr="002102BB">
        <w:rPr>
          <w:rFonts w:cs="B Nazanin"/>
          <w:sz w:val="26"/>
          <w:szCs w:val="26"/>
          <w:lang w:val="en-AU" w:bidi="ar-BH"/>
        </w:rPr>
        <w:t>References</w:t>
      </w:r>
      <w:r w:rsidRPr="002102BB">
        <w:rPr>
          <w:rFonts w:cs="B Nazanin" w:hint="cs"/>
          <w:sz w:val="32"/>
          <w:szCs w:val="28"/>
          <w:rtl/>
          <w:lang w:val="en-AU" w:bidi="ar-BH"/>
        </w:rPr>
        <w:t xml:space="preserve"> سپس </w:t>
      </w:r>
      <w:r w:rsidRPr="002102BB">
        <w:rPr>
          <w:rFonts w:cs="B Nazanin"/>
          <w:sz w:val="26"/>
          <w:szCs w:val="26"/>
          <w:lang w:val="en-AU" w:bidi="ar-BH"/>
        </w:rPr>
        <w:t>insert table of figures</w:t>
      </w:r>
      <w:r w:rsidR="00F50361">
        <w:rPr>
          <w:rFonts w:cs="B Nazanin" w:hint="cs"/>
          <w:sz w:val="32"/>
          <w:szCs w:val="28"/>
          <w:rtl/>
          <w:lang w:val="en-AU" w:bidi="ar-BH"/>
        </w:rPr>
        <w:t xml:space="preserve"> و انتخاب سر</w:t>
      </w:r>
      <w:r w:rsidRPr="002102BB">
        <w:rPr>
          <w:rFonts w:cs="B Nazanin" w:hint="cs"/>
          <w:sz w:val="32"/>
          <w:szCs w:val="28"/>
          <w:rtl/>
          <w:lang w:val="en-AU" w:bidi="ar-BH"/>
        </w:rPr>
        <w:t>عنوان نمودار را استفاده کنید.</w:t>
      </w:r>
    </w:p>
    <w:p w14:paraId="32A70A26" w14:textId="77777777" w:rsidR="002248AC" w:rsidRPr="002102BB" w:rsidRDefault="002248AC" w:rsidP="00C73661">
      <w:pPr>
        <w:jc w:val="center"/>
        <w:rPr>
          <w:rFonts w:cs="B Nazanin"/>
          <w:b/>
          <w:bCs/>
          <w:sz w:val="26"/>
          <w:szCs w:val="26"/>
          <w:lang w:bidi="ar-BH"/>
        </w:rPr>
      </w:pPr>
    </w:p>
    <w:p w14:paraId="4D3D2EC4" w14:textId="77777777" w:rsidR="00E86593" w:rsidRPr="002102BB" w:rsidRDefault="00E86593" w:rsidP="00112786">
      <w:pPr>
        <w:rPr>
          <w:rtl/>
          <w:lang w:bidi="ar-BH"/>
        </w:rPr>
      </w:pPr>
    </w:p>
    <w:p w14:paraId="3F3802AC" w14:textId="77777777" w:rsidR="00E86593" w:rsidRPr="002102BB" w:rsidRDefault="00E86593" w:rsidP="00E86593">
      <w:pPr>
        <w:rPr>
          <w:rtl/>
          <w:lang w:bidi="ar-BH"/>
        </w:rPr>
      </w:pPr>
    </w:p>
    <w:p w14:paraId="62CB68C8" w14:textId="77777777" w:rsidR="00E86593" w:rsidRPr="002102BB" w:rsidRDefault="00E86593" w:rsidP="00E86593">
      <w:pPr>
        <w:rPr>
          <w:rtl/>
          <w:lang w:bidi="ar-BH"/>
        </w:rPr>
      </w:pPr>
    </w:p>
    <w:p w14:paraId="307FBADE" w14:textId="77777777" w:rsidR="00E86593" w:rsidRPr="002102BB" w:rsidRDefault="00E86593" w:rsidP="00E86593">
      <w:pPr>
        <w:rPr>
          <w:rtl/>
          <w:lang w:bidi="ar-BH"/>
        </w:rPr>
      </w:pPr>
    </w:p>
    <w:p w14:paraId="2F3093F1" w14:textId="77777777" w:rsidR="00E86593" w:rsidRPr="002102BB" w:rsidRDefault="00E86593" w:rsidP="00E86593">
      <w:pPr>
        <w:rPr>
          <w:rtl/>
          <w:lang w:bidi="ar-BH"/>
        </w:rPr>
      </w:pPr>
    </w:p>
    <w:p w14:paraId="75A84E5A" w14:textId="77777777" w:rsidR="00E86593" w:rsidRPr="002102BB" w:rsidRDefault="00E86593" w:rsidP="00E86593">
      <w:pPr>
        <w:rPr>
          <w:rtl/>
          <w:lang w:bidi="ar-BH"/>
        </w:rPr>
      </w:pPr>
    </w:p>
    <w:p w14:paraId="54D2CFAD" w14:textId="77777777" w:rsidR="00E86593" w:rsidRPr="002102BB" w:rsidRDefault="00E86593" w:rsidP="00E86593">
      <w:pPr>
        <w:rPr>
          <w:rtl/>
          <w:lang w:bidi="ar-BH"/>
        </w:rPr>
      </w:pPr>
    </w:p>
    <w:p w14:paraId="3675F8CA" w14:textId="77777777" w:rsidR="00E86593" w:rsidRPr="002102BB" w:rsidRDefault="00E86593" w:rsidP="00E86593">
      <w:pPr>
        <w:rPr>
          <w:rtl/>
          <w:lang w:bidi="ar-BH"/>
        </w:rPr>
      </w:pPr>
    </w:p>
    <w:p w14:paraId="66D62829" w14:textId="77777777" w:rsidR="00E86593" w:rsidRPr="002102BB" w:rsidRDefault="00E86593" w:rsidP="00E86593">
      <w:pPr>
        <w:rPr>
          <w:rtl/>
          <w:lang w:bidi="ar-BH"/>
        </w:rPr>
      </w:pPr>
    </w:p>
    <w:p w14:paraId="40CF9160" w14:textId="77777777" w:rsidR="00E86593" w:rsidRPr="002102BB" w:rsidRDefault="00E86593" w:rsidP="00E86593">
      <w:pPr>
        <w:rPr>
          <w:rtl/>
          <w:lang w:bidi="ar-BH"/>
        </w:rPr>
      </w:pPr>
    </w:p>
    <w:p w14:paraId="7608D99A" w14:textId="77777777" w:rsidR="00E86593" w:rsidRPr="002102BB" w:rsidRDefault="00E86593" w:rsidP="00E86593">
      <w:pPr>
        <w:rPr>
          <w:rtl/>
          <w:lang w:bidi="ar-BH"/>
        </w:rPr>
      </w:pPr>
    </w:p>
    <w:p w14:paraId="4C90DEF5" w14:textId="77777777" w:rsidR="00E86593" w:rsidRPr="002102BB" w:rsidRDefault="00E86593" w:rsidP="00E86593">
      <w:pPr>
        <w:rPr>
          <w:rtl/>
          <w:lang w:bidi="ar-BH"/>
        </w:rPr>
      </w:pPr>
    </w:p>
    <w:p w14:paraId="6CC63A23" w14:textId="77777777" w:rsidR="00E86593" w:rsidRPr="002102BB" w:rsidRDefault="00E86593" w:rsidP="00E86593">
      <w:pPr>
        <w:rPr>
          <w:rtl/>
          <w:lang w:bidi="ar-BH"/>
        </w:rPr>
      </w:pPr>
    </w:p>
    <w:p w14:paraId="0BB14874" w14:textId="77777777" w:rsidR="00E86593" w:rsidRPr="002102BB" w:rsidRDefault="00E86593" w:rsidP="00E86593">
      <w:pPr>
        <w:rPr>
          <w:rtl/>
          <w:lang w:bidi="ar-BH"/>
        </w:rPr>
      </w:pPr>
    </w:p>
    <w:p w14:paraId="2B3547CF" w14:textId="77777777" w:rsidR="00E86593" w:rsidRPr="002102BB" w:rsidRDefault="00E86593" w:rsidP="00E86593">
      <w:pPr>
        <w:rPr>
          <w:rtl/>
          <w:lang w:bidi="ar-BH"/>
        </w:rPr>
      </w:pPr>
    </w:p>
    <w:p w14:paraId="3610967C" w14:textId="77777777" w:rsidR="00E86593" w:rsidRPr="002102BB" w:rsidRDefault="00E86593" w:rsidP="00E86593">
      <w:pPr>
        <w:rPr>
          <w:rtl/>
          <w:lang w:bidi="ar-BH"/>
        </w:rPr>
      </w:pPr>
    </w:p>
    <w:p w14:paraId="3569D50F" w14:textId="77777777" w:rsidR="00E86593" w:rsidRPr="002102BB" w:rsidRDefault="00E86593" w:rsidP="00E86593">
      <w:pPr>
        <w:rPr>
          <w:rtl/>
          <w:lang w:bidi="ar-BH"/>
        </w:rPr>
      </w:pPr>
    </w:p>
    <w:p w14:paraId="381F7B43" w14:textId="77777777" w:rsidR="00E86593" w:rsidRPr="002102BB" w:rsidRDefault="00E86593" w:rsidP="00E86593">
      <w:pPr>
        <w:rPr>
          <w:rtl/>
          <w:lang w:bidi="ar-BH"/>
        </w:rPr>
      </w:pPr>
    </w:p>
    <w:p w14:paraId="2AC898E0" w14:textId="77777777" w:rsidR="00E86593" w:rsidRPr="002102BB" w:rsidRDefault="00E86593" w:rsidP="00E86593">
      <w:pPr>
        <w:rPr>
          <w:rtl/>
          <w:lang w:bidi="ar-BH"/>
        </w:rPr>
      </w:pPr>
    </w:p>
    <w:p w14:paraId="6C9D938D" w14:textId="77777777" w:rsidR="00E86593" w:rsidRPr="002102BB" w:rsidRDefault="00E86593" w:rsidP="00E86593">
      <w:pPr>
        <w:rPr>
          <w:rtl/>
          <w:lang w:bidi="ar-BH"/>
        </w:rPr>
      </w:pPr>
    </w:p>
    <w:p w14:paraId="743281AE" w14:textId="77777777" w:rsidR="00E86593" w:rsidRPr="002102BB" w:rsidRDefault="00E86593" w:rsidP="00E86593">
      <w:pPr>
        <w:rPr>
          <w:rtl/>
          <w:lang w:bidi="ar-BH"/>
        </w:rPr>
      </w:pPr>
    </w:p>
    <w:p w14:paraId="50A5DAFC" w14:textId="77777777" w:rsidR="00E86593" w:rsidRPr="002102BB" w:rsidRDefault="00E86593" w:rsidP="00E86593">
      <w:pPr>
        <w:rPr>
          <w:rtl/>
          <w:lang w:bidi="ar-BH"/>
        </w:rPr>
      </w:pPr>
    </w:p>
    <w:p w14:paraId="05CEC93F" w14:textId="77777777" w:rsidR="00E86593" w:rsidRPr="002102BB" w:rsidRDefault="00E86593" w:rsidP="00E86593">
      <w:pPr>
        <w:rPr>
          <w:rtl/>
          <w:lang w:bidi="ar-BH"/>
        </w:rPr>
      </w:pPr>
    </w:p>
    <w:p w14:paraId="690B253D" w14:textId="77777777" w:rsidR="00E86593" w:rsidRPr="002102BB" w:rsidRDefault="00E86593" w:rsidP="00E86593">
      <w:pPr>
        <w:rPr>
          <w:rtl/>
          <w:lang w:bidi="ar-BH"/>
        </w:rPr>
      </w:pPr>
    </w:p>
    <w:p w14:paraId="6BA08D91" w14:textId="77777777" w:rsidR="00E86593" w:rsidRPr="002102BB" w:rsidRDefault="00E86593" w:rsidP="00E86593">
      <w:pPr>
        <w:rPr>
          <w:rtl/>
          <w:lang w:bidi="ar-BH"/>
        </w:rPr>
      </w:pPr>
    </w:p>
    <w:p w14:paraId="0963EFE9" w14:textId="77777777" w:rsidR="00E86593" w:rsidRPr="002102BB" w:rsidRDefault="00E86593" w:rsidP="00E86593">
      <w:pPr>
        <w:rPr>
          <w:rtl/>
          <w:lang w:bidi="ar-BH"/>
        </w:rPr>
      </w:pPr>
    </w:p>
    <w:p w14:paraId="59F7776A" w14:textId="77777777" w:rsidR="00E86593" w:rsidRPr="002102BB" w:rsidRDefault="00E86593" w:rsidP="00E86593">
      <w:pPr>
        <w:tabs>
          <w:tab w:val="left" w:pos="1219"/>
        </w:tabs>
        <w:rPr>
          <w:rtl/>
          <w:lang w:bidi="ar-BH"/>
        </w:rPr>
      </w:pPr>
      <w:r w:rsidRPr="002102BB">
        <w:rPr>
          <w:rtl/>
          <w:lang w:bidi="ar-BH"/>
        </w:rPr>
        <w:tab/>
      </w:r>
    </w:p>
    <w:p w14:paraId="05ACF913" w14:textId="77777777" w:rsidR="00E86593" w:rsidRPr="002102BB" w:rsidRDefault="00E86593" w:rsidP="00E86593">
      <w:pPr>
        <w:rPr>
          <w:lang w:bidi="ar-BH"/>
        </w:rPr>
      </w:pPr>
    </w:p>
    <w:p w14:paraId="57DC0007" w14:textId="77777777" w:rsidR="00D269B7" w:rsidRPr="002102BB" w:rsidRDefault="00D269B7" w:rsidP="00E86593">
      <w:pPr>
        <w:rPr>
          <w:lang w:bidi="ar-BH"/>
        </w:rPr>
      </w:pPr>
    </w:p>
    <w:p w14:paraId="2DF9FA3D" w14:textId="77777777" w:rsidR="00D269B7" w:rsidRPr="002102BB" w:rsidRDefault="00D269B7" w:rsidP="00E86593">
      <w:pPr>
        <w:rPr>
          <w:lang w:bidi="ar-BH"/>
        </w:rPr>
      </w:pPr>
    </w:p>
    <w:p w14:paraId="6A01CD00" w14:textId="77777777" w:rsidR="00D269B7" w:rsidRPr="002102BB" w:rsidRDefault="00D269B7" w:rsidP="00E86593">
      <w:pPr>
        <w:rPr>
          <w:lang w:bidi="ar-BH"/>
        </w:rPr>
      </w:pPr>
    </w:p>
    <w:p w14:paraId="622266D8" w14:textId="77777777" w:rsidR="00D269B7" w:rsidRPr="002102BB" w:rsidRDefault="00D269B7" w:rsidP="00E86593">
      <w:pPr>
        <w:rPr>
          <w:lang w:bidi="ar-BH"/>
        </w:rPr>
      </w:pPr>
    </w:p>
    <w:p w14:paraId="5CD0513F" w14:textId="77777777" w:rsidR="00850AB3" w:rsidRPr="002102BB" w:rsidRDefault="00850AB3" w:rsidP="00E86593">
      <w:pPr>
        <w:rPr>
          <w:rtl/>
          <w:lang w:bidi="ar-BH"/>
        </w:rPr>
      </w:pPr>
      <w:r w:rsidRPr="002102BB">
        <w:rPr>
          <w:rtl/>
          <w:lang w:bidi="ar-BH"/>
        </w:rPr>
        <w:br w:type="page"/>
      </w:r>
    </w:p>
    <w:p w14:paraId="3EC9C37D" w14:textId="77777777" w:rsidR="00E86593" w:rsidRPr="002102BB" w:rsidRDefault="00E86593" w:rsidP="00302BAA">
      <w:pPr>
        <w:pStyle w:val="ac"/>
        <w:rPr>
          <w:rtl/>
          <w:lang w:val="en-AU"/>
        </w:rPr>
      </w:pPr>
      <w:bookmarkStart w:id="10" w:name="_Toc37114064"/>
      <w:bookmarkStart w:id="11" w:name="_Toc37622864"/>
      <w:r w:rsidRPr="002102BB">
        <w:rPr>
          <w:rtl/>
          <w:lang w:val="en-AU"/>
        </w:rPr>
        <w:t>فهرست پ</w:t>
      </w:r>
      <w:r w:rsidRPr="002102BB">
        <w:rPr>
          <w:rFonts w:hint="cs"/>
          <w:rtl/>
          <w:lang w:val="en-AU"/>
        </w:rPr>
        <w:t>ی</w:t>
      </w:r>
      <w:r w:rsidRPr="002102BB">
        <w:rPr>
          <w:rFonts w:hint="eastAsia"/>
          <w:rtl/>
          <w:lang w:val="en-AU"/>
        </w:rPr>
        <w:t>وست‌ها</w:t>
      </w:r>
      <w:bookmarkEnd w:id="10"/>
      <w:bookmarkEnd w:id="11"/>
    </w:p>
    <w:p w14:paraId="5D5D77F0" w14:textId="77777777" w:rsidR="002D6A8E" w:rsidRPr="002102BB" w:rsidRDefault="00A02AEC" w:rsidP="001B0034">
      <w:pPr>
        <w:pStyle w:val="TOC1"/>
        <w:rPr>
          <w:rFonts w:eastAsiaTheme="minorEastAsia" w:cstheme="minorBidi"/>
          <w:color w:val="auto"/>
          <w:szCs w:val="22"/>
          <w:rtl/>
        </w:rPr>
      </w:pPr>
      <w:r w:rsidRPr="002102BB">
        <w:rPr>
          <w:b/>
          <w:color w:val="auto"/>
          <w:sz w:val="28"/>
          <w:szCs w:val="28"/>
          <w:rtl/>
          <w:lang w:val="en-AU"/>
        </w:rPr>
        <w:fldChar w:fldCharType="begin"/>
      </w:r>
      <w:r w:rsidR="00E86593" w:rsidRPr="002102BB">
        <w:rPr>
          <w:color w:val="auto"/>
          <w:sz w:val="28"/>
          <w:szCs w:val="28"/>
          <w:lang w:val="en-AU"/>
        </w:rPr>
        <w:instrText>TOC</w:instrText>
      </w:r>
      <w:r w:rsidR="00E86593" w:rsidRPr="002102BB">
        <w:rPr>
          <w:color w:val="auto"/>
          <w:sz w:val="28"/>
          <w:szCs w:val="28"/>
          <w:rtl/>
          <w:lang w:val="en-AU"/>
        </w:rPr>
        <w:instrText xml:space="preserve"> \</w:instrText>
      </w:r>
      <w:r w:rsidR="00E86593" w:rsidRPr="002102BB">
        <w:rPr>
          <w:color w:val="auto"/>
          <w:sz w:val="28"/>
          <w:szCs w:val="28"/>
          <w:lang w:val="en-AU"/>
        </w:rPr>
        <w:instrText>h \z \t</w:instrText>
      </w:r>
      <w:r w:rsidR="00E86593" w:rsidRPr="002102BB">
        <w:rPr>
          <w:color w:val="auto"/>
          <w:sz w:val="28"/>
          <w:szCs w:val="28"/>
          <w:rtl/>
          <w:lang w:val="en-AU"/>
        </w:rPr>
        <w:instrText xml:space="preserve"> "پیوست,1" </w:instrText>
      </w:r>
      <w:r w:rsidRPr="002102BB">
        <w:rPr>
          <w:b/>
          <w:color w:val="auto"/>
          <w:sz w:val="28"/>
          <w:szCs w:val="28"/>
          <w:rtl/>
          <w:lang w:val="en-AU"/>
        </w:rPr>
        <w:fldChar w:fldCharType="separate"/>
      </w:r>
      <w:hyperlink w:anchor="_Toc37689387" w:history="1">
        <w:r w:rsidR="002D6A8E" w:rsidRPr="002102BB">
          <w:rPr>
            <w:rStyle w:val="Hyperlink"/>
            <w:color w:val="auto"/>
            <w:rtl/>
          </w:rPr>
          <w:t>پ</w:t>
        </w:r>
        <w:r w:rsidR="002D6A8E" w:rsidRPr="002102BB">
          <w:rPr>
            <w:rStyle w:val="Hyperlink"/>
            <w:rFonts w:hint="cs"/>
            <w:color w:val="auto"/>
            <w:rtl/>
          </w:rPr>
          <w:t>ی</w:t>
        </w:r>
        <w:r w:rsidR="002D6A8E" w:rsidRPr="002102BB">
          <w:rPr>
            <w:rStyle w:val="Hyperlink"/>
            <w:rFonts w:hint="eastAsia"/>
            <w:color w:val="auto"/>
            <w:rtl/>
          </w:rPr>
          <w:t>وست</w:t>
        </w:r>
        <w:r w:rsidR="002D6A8E" w:rsidRPr="002102BB">
          <w:rPr>
            <w:rStyle w:val="Hyperlink"/>
            <w:color w:val="auto"/>
            <w:rtl/>
          </w:rPr>
          <w:t xml:space="preserve"> 1. نمونه پ</w:t>
        </w:r>
        <w:r w:rsidR="002D6A8E" w:rsidRPr="002102BB">
          <w:rPr>
            <w:rStyle w:val="Hyperlink"/>
            <w:rFonts w:hint="cs"/>
            <w:color w:val="auto"/>
            <w:rtl/>
          </w:rPr>
          <w:t>ی</w:t>
        </w:r>
        <w:r w:rsidR="002D6A8E" w:rsidRPr="002102BB">
          <w:rPr>
            <w:rStyle w:val="Hyperlink"/>
            <w:rFonts w:hint="eastAsia"/>
            <w:color w:val="auto"/>
            <w:rtl/>
          </w:rPr>
          <w:t>وست</w:t>
        </w:r>
        <w:r w:rsidR="002D6A8E" w:rsidRPr="002102BB">
          <w:rPr>
            <w:webHidden/>
            <w:color w:val="auto"/>
            <w:rtl/>
          </w:rPr>
          <w:tab/>
        </w:r>
        <w:r w:rsidRPr="002102BB">
          <w:rPr>
            <w:webHidden/>
            <w:color w:val="auto"/>
            <w:rtl/>
          </w:rPr>
          <w:fldChar w:fldCharType="begin"/>
        </w:r>
        <w:r w:rsidR="002D6A8E" w:rsidRPr="002102BB">
          <w:rPr>
            <w:webHidden/>
            <w:color w:val="auto"/>
          </w:rPr>
          <w:instrText>PAGEREF</w:instrText>
        </w:r>
        <w:r w:rsidR="002D6A8E" w:rsidRPr="002102BB">
          <w:rPr>
            <w:webHidden/>
            <w:color w:val="auto"/>
            <w:rtl/>
          </w:rPr>
          <w:instrText xml:space="preserve"> _</w:instrText>
        </w:r>
        <w:r w:rsidR="002D6A8E" w:rsidRPr="002102BB">
          <w:rPr>
            <w:webHidden/>
            <w:color w:val="auto"/>
          </w:rPr>
          <w:instrText>Toc37689387 \h</w:instrText>
        </w:r>
        <w:r w:rsidRPr="002102BB">
          <w:rPr>
            <w:webHidden/>
            <w:color w:val="auto"/>
            <w:rtl/>
          </w:rPr>
        </w:r>
        <w:r w:rsidRPr="002102BB">
          <w:rPr>
            <w:webHidden/>
            <w:color w:val="auto"/>
            <w:rtl/>
          </w:rPr>
          <w:fldChar w:fldCharType="separate"/>
        </w:r>
        <w:r w:rsidR="00712E8C">
          <w:rPr>
            <w:webHidden/>
            <w:color w:val="auto"/>
            <w:rtl/>
          </w:rPr>
          <w:t>3</w:t>
        </w:r>
        <w:r w:rsidRPr="002102BB">
          <w:rPr>
            <w:webHidden/>
            <w:color w:val="auto"/>
            <w:rtl/>
          </w:rPr>
          <w:fldChar w:fldCharType="end"/>
        </w:r>
      </w:hyperlink>
    </w:p>
    <w:p w14:paraId="65CF10BF" w14:textId="77777777" w:rsidR="00E86593" w:rsidRPr="002102BB" w:rsidRDefault="00A02AEC" w:rsidP="00E86593">
      <w:pPr>
        <w:spacing w:line="276" w:lineRule="auto"/>
        <w:jc w:val="lowKashida"/>
        <w:rPr>
          <w:rFonts w:cs="B Nazanin"/>
          <w:sz w:val="28"/>
          <w:szCs w:val="28"/>
          <w:rtl/>
          <w:lang w:val="en-AU"/>
        </w:rPr>
      </w:pPr>
      <w:r w:rsidRPr="002102BB">
        <w:rPr>
          <w:rFonts w:cs="B Nazanin"/>
          <w:sz w:val="28"/>
          <w:szCs w:val="28"/>
          <w:rtl/>
          <w:lang w:val="en-AU"/>
        </w:rPr>
        <w:fldChar w:fldCharType="end"/>
      </w:r>
    </w:p>
    <w:p w14:paraId="60D3387B" w14:textId="1E29B76B" w:rsidR="00404AC7" w:rsidRPr="002102BB" w:rsidRDefault="00E86593" w:rsidP="00FD6F92">
      <w:pPr>
        <w:spacing w:line="276" w:lineRule="auto"/>
        <w:jc w:val="lowKashida"/>
        <w:rPr>
          <w:rtl/>
          <w:lang w:bidi="ar-BH"/>
        </w:rPr>
      </w:pPr>
      <w:r w:rsidRPr="002102BB">
        <w:rPr>
          <w:rFonts w:cs="B Nazanin"/>
          <w:sz w:val="28"/>
          <w:szCs w:val="28"/>
          <w:rtl/>
          <w:lang w:val="en-AU" w:bidi="ar-BH"/>
        </w:rPr>
        <w:t>توضیح: این صفحه برای نوشتن فهرست پ</w:t>
      </w:r>
      <w:r w:rsidRPr="002102BB">
        <w:rPr>
          <w:rFonts w:cs="B Nazanin" w:hint="cs"/>
          <w:sz w:val="28"/>
          <w:szCs w:val="28"/>
          <w:rtl/>
          <w:lang w:val="en-AU" w:bidi="ar-BH"/>
        </w:rPr>
        <w:t>ی</w:t>
      </w:r>
      <w:r w:rsidRPr="002102BB">
        <w:rPr>
          <w:rFonts w:cs="B Nazanin" w:hint="eastAsia"/>
          <w:sz w:val="28"/>
          <w:szCs w:val="28"/>
          <w:rtl/>
          <w:lang w:val="en-AU" w:bidi="ar-BH"/>
        </w:rPr>
        <w:t>وست‌ها</w:t>
      </w:r>
      <w:r w:rsidRPr="002102BB">
        <w:rPr>
          <w:rFonts w:cs="B Nazanin" w:hint="cs"/>
          <w:sz w:val="28"/>
          <w:szCs w:val="28"/>
          <w:rtl/>
          <w:lang w:val="en-AU" w:bidi="ar-BH"/>
        </w:rPr>
        <w:t>ی</w:t>
      </w:r>
      <w:r w:rsidRPr="002102BB">
        <w:rPr>
          <w:rFonts w:cs="B Nazanin"/>
          <w:sz w:val="28"/>
          <w:szCs w:val="28"/>
          <w:rtl/>
          <w:lang w:val="en-AU" w:bidi="ar-BH"/>
        </w:rPr>
        <w:t xml:space="preserve"> موجود در پا</w:t>
      </w:r>
      <w:r w:rsidRPr="002102BB">
        <w:rPr>
          <w:rFonts w:cs="B Nazanin" w:hint="cs"/>
          <w:sz w:val="28"/>
          <w:szCs w:val="28"/>
          <w:rtl/>
          <w:lang w:val="en-AU" w:bidi="ar-BH"/>
        </w:rPr>
        <w:t>ی</w:t>
      </w:r>
      <w:r w:rsidRPr="002102BB">
        <w:rPr>
          <w:rFonts w:cs="B Nazanin" w:hint="eastAsia"/>
          <w:sz w:val="28"/>
          <w:szCs w:val="28"/>
          <w:rtl/>
          <w:lang w:val="en-AU" w:bidi="ar-BH"/>
        </w:rPr>
        <w:t>ان‌نامه</w:t>
      </w:r>
      <w:r w:rsidRPr="002102BB">
        <w:rPr>
          <w:rFonts w:cs="B Nazanin"/>
          <w:sz w:val="28"/>
          <w:szCs w:val="28"/>
          <w:rtl/>
          <w:lang w:val="en-AU" w:bidi="ar-BH"/>
        </w:rPr>
        <w:t>/ رساله م</w:t>
      </w:r>
      <w:r w:rsidRPr="002102BB">
        <w:rPr>
          <w:rFonts w:cs="B Nazanin" w:hint="cs"/>
          <w:sz w:val="28"/>
          <w:szCs w:val="28"/>
          <w:rtl/>
          <w:lang w:val="en-AU" w:bidi="ar-BH"/>
        </w:rPr>
        <w:t>ی‌</w:t>
      </w:r>
      <w:r w:rsidRPr="002102BB">
        <w:rPr>
          <w:rFonts w:cs="B Nazanin" w:hint="eastAsia"/>
          <w:sz w:val="28"/>
          <w:szCs w:val="28"/>
          <w:rtl/>
          <w:lang w:val="en-AU" w:bidi="ar-BH"/>
        </w:rPr>
        <w:t>باشد</w:t>
      </w:r>
      <w:r w:rsidRPr="002102BB">
        <w:rPr>
          <w:rFonts w:cs="B Nazanin"/>
          <w:sz w:val="28"/>
          <w:szCs w:val="28"/>
          <w:rtl/>
          <w:lang w:val="en-AU" w:bidi="ar-BH"/>
        </w:rPr>
        <w:t>، چنانچه در پا</w:t>
      </w:r>
      <w:r w:rsidRPr="002102BB">
        <w:rPr>
          <w:rFonts w:cs="B Nazanin" w:hint="cs"/>
          <w:sz w:val="28"/>
          <w:szCs w:val="28"/>
          <w:rtl/>
          <w:lang w:val="en-AU" w:bidi="ar-BH"/>
        </w:rPr>
        <w:t>ی</w:t>
      </w:r>
      <w:r w:rsidRPr="002102BB">
        <w:rPr>
          <w:rFonts w:cs="B Nazanin" w:hint="eastAsia"/>
          <w:sz w:val="28"/>
          <w:szCs w:val="28"/>
          <w:rtl/>
          <w:lang w:val="en-AU" w:bidi="ar-BH"/>
        </w:rPr>
        <w:t>ان‌نامه</w:t>
      </w:r>
      <w:r w:rsidRPr="002102BB">
        <w:rPr>
          <w:rFonts w:cs="B Nazanin"/>
          <w:sz w:val="28"/>
          <w:szCs w:val="28"/>
          <w:rtl/>
          <w:lang w:val="en-AU" w:bidi="ar-BH"/>
        </w:rPr>
        <w:t>/ رساله خود هیچ پیوستی وجود ندارد، لطفاً این صفحه را پاک</w:t>
      </w:r>
      <w:r w:rsidR="000C2A16" w:rsidRPr="002102BB">
        <w:rPr>
          <w:rFonts w:cs="B Nazanin" w:hint="cs"/>
          <w:sz w:val="28"/>
          <w:szCs w:val="28"/>
          <w:rtl/>
          <w:lang w:val="en-AU" w:bidi="ar-BH"/>
        </w:rPr>
        <w:t xml:space="preserve"> </w:t>
      </w:r>
      <w:r w:rsidRPr="002102BB">
        <w:rPr>
          <w:rFonts w:cs="B Nazanin"/>
          <w:sz w:val="28"/>
          <w:szCs w:val="28"/>
          <w:rtl/>
          <w:lang w:val="en-AU" w:bidi="ar-BH"/>
        </w:rPr>
        <w:t>‌کن</w:t>
      </w:r>
      <w:r w:rsidRPr="002102BB">
        <w:rPr>
          <w:rFonts w:cs="B Nazanin" w:hint="cs"/>
          <w:sz w:val="28"/>
          <w:szCs w:val="28"/>
          <w:rtl/>
          <w:lang w:val="en-AU" w:bidi="ar-BH"/>
        </w:rPr>
        <w:t>ی</w:t>
      </w:r>
      <w:r w:rsidRPr="002102BB">
        <w:rPr>
          <w:rFonts w:cs="B Nazanin" w:hint="eastAsia"/>
          <w:sz w:val="28"/>
          <w:szCs w:val="28"/>
          <w:rtl/>
          <w:lang w:val="en-AU" w:bidi="ar-BH"/>
        </w:rPr>
        <w:t>د</w:t>
      </w:r>
      <w:r w:rsidRPr="002102BB">
        <w:rPr>
          <w:rFonts w:cs="B Nazanin"/>
          <w:sz w:val="28"/>
          <w:szCs w:val="28"/>
          <w:rtl/>
          <w:lang w:val="en-AU" w:bidi="ar-BH"/>
        </w:rPr>
        <w:t>.</w:t>
      </w:r>
    </w:p>
    <w:p w14:paraId="222AAC83" w14:textId="77777777" w:rsidR="00404AC7" w:rsidRPr="002102BB" w:rsidRDefault="00404AC7" w:rsidP="00404AC7">
      <w:pPr>
        <w:rPr>
          <w:rtl/>
          <w:lang w:bidi="ar-BH"/>
        </w:rPr>
      </w:pPr>
    </w:p>
    <w:p w14:paraId="5A28F1A8" w14:textId="77777777" w:rsidR="00404AC7" w:rsidRPr="002102BB" w:rsidRDefault="00404AC7" w:rsidP="00404AC7">
      <w:pPr>
        <w:rPr>
          <w:rtl/>
          <w:lang w:bidi="ar-BH"/>
        </w:rPr>
      </w:pPr>
    </w:p>
    <w:p w14:paraId="6FCBB297" w14:textId="77777777" w:rsidR="00404AC7" w:rsidRPr="002102BB" w:rsidRDefault="00404AC7" w:rsidP="00302BAA">
      <w:pPr>
        <w:pStyle w:val="ac"/>
        <w:rPr>
          <w:rtl/>
        </w:rPr>
      </w:pPr>
    </w:p>
    <w:p w14:paraId="748F2EA8" w14:textId="77777777" w:rsidR="007E19E1" w:rsidRPr="002102BB" w:rsidRDefault="007E19E1" w:rsidP="00404AC7">
      <w:pPr>
        <w:rPr>
          <w:rtl/>
          <w:lang w:bidi="ar-BH"/>
        </w:rPr>
      </w:pPr>
    </w:p>
    <w:p w14:paraId="33FDE123" w14:textId="77777777" w:rsidR="007E19E1" w:rsidRPr="002102BB" w:rsidRDefault="007E19E1" w:rsidP="007E19E1">
      <w:pPr>
        <w:rPr>
          <w:rtl/>
          <w:lang w:bidi="ar-BH"/>
        </w:rPr>
      </w:pPr>
    </w:p>
    <w:p w14:paraId="2DB2CA2B" w14:textId="77777777" w:rsidR="007E19E1" w:rsidRPr="002102BB" w:rsidRDefault="007E19E1" w:rsidP="007E19E1">
      <w:pPr>
        <w:rPr>
          <w:rtl/>
          <w:lang w:bidi="ar-BH"/>
        </w:rPr>
      </w:pPr>
    </w:p>
    <w:p w14:paraId="3F028DEA" w14:textId="77777777" w:rsidR="007E19E1" w:rsidRPr="002102BB" w:rsidRDefault="007E19E1" w:rsidP="007E19E1">
      <w:pPr>
        <w:rPr>
          <w:rtl/>
          <w:lang w:bidi="ar-BH"/>
        </w:rPr>
      </w:pPr>
    </w:p>
    <w:p w14:paraId="600B2FFC" w14:textId="77777777" w:rsidR="007E19E1" w:rsidRPr="002102BB" w:rsidRDefault="007E19E1" w:rsidP="007E19E1">
      <w:pPr>
        <w:rPr>
          <w:rtl/>
          <w:lang w:bidi="ar-BH"/>
        </w:rPr>
      </w:pPr>
    </w:p>
    <w:p w14:paraId="283CB88E" w14:textId="77777777" w:rsidR="007E19E1" w:rsidRPr="002102BB" w:rsidRDefault="007E19E1" w:rsidP="007E19E1">
      <w:pPr>
        <w:rPr>
          <w:rtl/>
          <w:lang w:bidi="ar-BH"/>
        </w:rPr>
      </w:pPr>
    </w:p>
    <w:p w14:paraId="3C80E98A" w14:textId="77777777" w:rsidR="007E19E1" w:rsidRPr="002102BB" w:rsidRDefault="007E19E1" w:rsidP="007E19E1">
      <w:pPr>
        <w:rPr>
          <w:rtl/>
          <w:lang w:bidi="ar-BH"/>
        </w:rPr>
      </w:pPr>
    </w:p>
    <w:p w14:paraId="388C37B0" w14:textId="77777777" w:rsidR="007E19E1" w:rsidRPr="002102BB" w:rsidRDefault="007E19E1" w:rsidP="007E19E1">
      <w:pPr>
        <w:rPr>
          <w:rtl/>
          <w:lang w:bidi="ar-BH"/>
        </w:rPr>
      </w:pPr>
    </w:p>
    <w:p w14:paraId="76412BA2" w14:textId="77777777" w:rsidR="007E19E1" w:rsidRPr="002102BB" w:rsidRDefault="007E19E1" w:rsidP="007E19E1">
      <w:pPr>
        <w:rPr>
          <w:rtl/>
          <w:lang w:bidi="ar-BH"/>
        </w:rPr>
      </w:pPr>
    </w:p>
    <w:p w14:paraId="3D33D7BE" w14:textId="77777777" w:rsidR="007E19E1" w:rsidRPr="002102BB" w:rsidRDefault="007E19E1" w:rsidP="007E19E1">
      <w:pPr>
        <w:rPr>
          <w:rtl/>
          <w:lang w:bidi="ar-BH"/>
        </w:rPr>
      </w:pPr>
    </w:p>
    <w:p w14:paraId="08E87176" w14:textId="77777777" w:rsidR="007E19E1" w:rsidRPr="002102BB" w:rsidRDefault="007E19E1" w:rsidP="007E19E1">
      <w:pPr>
        <w:rPr>
          <w:rtl/>
          <w:lang w:bidi="ar-BH"/>
        </w:rPr>
      </w:pPr>
    </w:p>
    <w:p w14:paraId="585582C0" w14:textId="77777777" w:rsidR="007E19E1" w:rsidRPr="002102BB" w:rsidRDefault="007E19E1" w:rsidP="007E19E1">
      <w:pPr>
        <w:rPr>
          <w:rtl/>
          <w:lang w:bidi="ar-BH"/>
        </w:rPr>
      </w:pPr>
    </w:p>
    <w:p w14:paraId="6385D325" w14:textId="77777777" w:rsidR="007E19E1" w:rsidRPr="002102BB" w:rsidRDefault="007E19E1" w:rsidP="007E19E1">
      <w:pPr>
        <w:rPr>
          <w:rtl/>
          <w:lang w:bidi="ar-BH"/>
        </w:rPr>
      </w:pPr>
    </w:p>
    <w:p w14:paraId="200212A7" w14:textId="77777777" w:rsidR="007E19E1" w:rsidRPr="002102BB" w:rsidRDefault="007E19E1" w:rsidP="007E19E1">
      <w:pPr>
        <w:rPr>
          <w:rtl/>
          <w:lang w:bidi="ar-BH"/>
        </w:rPr>
      </w:pPr>
    </w:p>
    <w:p w14:paraId="0A924CD7" w14:textId="77777777" w:rsidR="007E19E1" w:rsidRPr="002102BB" w:rsidRDefault="007E19E1" w:rsidP="007E19E1">
      <w:pPr>
        <w:ind w:firstLine="720"/>
        <w:rPr>
          <w:rtl/>
          <w:lang w:bidi="ar-BH"/>
        </w:rPr>
        <w:sectPr w:rsidR="007E19E1" w:rsidRPr="002102BB" w:rsidSect="00B21171">
          <w:headerReference w:type="even" r:id="rId14"/>
          <w:headerReference w:type="default" r:id="rId15"/>
          <w:footnotePr>
            <w:numRestart w:val="eachPage"/>
          </w:footnotePr>
          <w:pgSz w:w="11906" w:h="16838" w:code="9"/>
          <w:pgMar w:top="1418" w:right="1985" w:bottom="1418" w:left="1418" w:header="680" w:footer="1134" w:gutter="0"/>
          <w:cols w:space="708"/>
          <w:titlePg/>
          <w:bidi/>
          <w:rtlGutter/>
          <w:docGrid w:linePitch="360"/>
        </w:sectPr>
      </w:pPr>
    </w:p>
    <w:p w14:paraId="299A821D" w14:textId="77777777" w:rsidR="007E19E1" w:rsidRPr="002102BB" w:rsidRDefault="007E19E1" w:rsidP="00302BAA">
      <w:pPr>
        <w:pStyle w:val="ac"/>
      </w:pPr>
    </w:p>
    <w:p w14:paraId="277E5A3E" w14:textId="77777777" w:rsidR="007E19E1" w:rsidRPr="002102BB" w:rsidRDefault="007E19E1" w:rsidP="00302BAA">
      <w:pPr>
        <w:pStyle w:val="ac"/>
      </w:pPr>
    </w:p>
    <w:p w14:paraId="3558CFD8" w14:textId="77777777" w:rsidR="007E19E1" w:rsidRPr="002102BB" w:rsidRDefault="007E19E1" w:rsidP="00302BAA">
      <w:pPr>
        <w:pStyle w:val="ac"/>
      </w:pPr>
    </w:p>
    <w:p w14:paraId="2B2A6AB6" w14:textId="77777777" w:rsidR="007E19E1" w:rsidRPr="002102BB" w:rsidRDefault="007E19E1" w:rsidP="00302BAA">
      <w:pPr>
        <w:pStyle w:val="ac"/>
      </w:pPr>
    </w:p>
    <w:p w14:paraId="154C8869" w14:textId="77777777" w:rsidR="007E19E1" w:rsidRPr="002102BB" w:rsidRDefault="007E19E1" w:rsidP="00302BAA">
      <w:pPr>
        <w:pStyle w:val="ac"/>
      </w:pPr>
    </w:p>
    <w:p w14:paraId="3419D1C7" w14:textId="77777777" w:rsidR="007E19E1" w:rsidRPr="002102BB" w:rsidRDefault="007E19E1" w:rsidP="00302BAA">
      <w:pPr>
        <w:pStyle w:val="ac"/>
      </w:pPr>
    </w:p>
    <w:p w14:paraId="5D918A85" w14:textId="77777777" w:rsidR="007E19E1" w:rsidRPr="002102BB" w:rsidRDefault="007E19E1" w:rsidP="00302BAA">
      <w:pPr>
        <w:pStyle w:val="ac"/>
      </w:pPr>
    </w:p>
    <w:bookmarkStart w:id="12" w:name="_Toc144767738" w:displacedByCustomXml="next"/>
    <w:sdt>
      <w:sdtPr>
        <w:rPr>
          <w:rFonts w:ascii="IranNastaliq" w:hAnsi="IranNastaliq" w:cs="B Titr"/>
          <w:sz w:val="52"/>
          <w:szCs w:val="52"/>
          <w:rtl/>
          <w:lang w:bidi="ar-BH"/>
        </w:rPr>
        <w:alias w:val="1"/>
        <w:tag w:val="1"/>
        <w:id w:val="2145393072"/>
        <w:lock w:val="sdtContentLocked"/>
        <w:placeholder>
          <w:docPart w:val="0695A7AA257746FB84727B1651AF46F0"/>
        </w:placeholder>
      </w:sdtPr>
      <w:sdtEndPr/>
      <w:sdtContent>
        <w:p w14:paraId="337BF83E" w14:textId="77777777" w:rsidR="007E19E1" w:rsidRPr="002102BB" w:rsidRDefault="007E19E1" w:rsidP="007E19E1">
          <w:pPr>
            <w:pStyle w:val="1"/>
            <w:numPr>
              <w:ilvl w:val="0"/>
              <w:numId w:val="0"/>
            </w:numPr>
            <w:jc w:val="center"/>
            <w:rPr>
              <w:rFonts w:ascii="IranNastaliq" w:hAnsi="IranNastaliq" w:cs="B Titr"/>
              <w:sz w:val="52"/>
              <w:szCs w:val="52"/>
              <w:lang w:bidi="ar-BH"/>
            </w:rPr>
          </w:pPr>
          <w:r w:rsidRPr="00C73ED9">
            <w:rPr>
              <w:rFonts w:ascii="IranNastaliq" w:hAnsi="IranNastaliq" w:cs="B Titr"/>
              <w:sz w:val="52"/>
              <w:szCs w:val="52"/>
              <w:rtl/>
              <w:lang w:bidi="ar-BH"/>
            </w:rPr>
            <w:t>فصل اول</w:t>
          </w:r>
        </w:p>
      </w:sdtContent>
    </w:sdt>
    <w:bookmarkEnd w:id="12" w:displacedByCustomXml="prev"/>
    <w:p w14:paraId="35EF39E4" w14:textId="77777777" w:rsidR="007E19E1" w:rsidRPr="002102BB" w:rsidRDefault="007E19E1" w:rsidP="00302BAA">
      <w:pPr>
        <w:pStyle w:val="ac"/>
        <w:rPr>
          <w:rtl/>
        </w:rPr>
      </w:pPr>
    </w:p>
    <w:p w14:paraId="718AF480" w14:textId="59FCC7F8" w:rsidR="007E19E1" w:rsidRPr="002102BB" w:rsidRDefault="007759DD" w:rsidP="007759DD">
      <w:pPr>
        <w:ind w:firstLine="720"/>
        <w:jc w:val="center"/>
        <w:rPr>
          <w:rtl/>
          <w:lang w:bidi="ar-BH"/>
        </w:rPr>
      </w:pPr>
      <w:r w:rsidRPr="007759DD">
        <w:rPr>
          <w:rFonts w:asciiTheme="majorBidi" w:hAnsiTheme="majorBidi" w:cs="B Titr" w:hint="cs"/>
          <w:b/>
          <w:bCs/>
          <w:noProof/>
          <w:sz w:val="60"/>
          <w:szCs w:val="60"/>
          <w:rtl/>
          <w:lang w:bidi="fa-IR"/>
        </w:rPr>
        <w:t>کلیات پژوهش</w:t>
      </w:r>
    </w:p>
    <w:p w14:paraId="7AD2BAB9" w14:textId="77777777" w:rsidR="007E19E1" w:rsidRPr="002102BB" w:rsidRDefault="007E19E1" w:rsidP="007E19E1">
      <w:pPr>
        <w:rPr>
          <w:rtl/>
          <w:lang w:bidi="ar-BH"/>
        </w:rPr>
      </w:pPr>
    </w:p>
    <w:p w14:paraId="01523E87" w14:textId="77777777" w:rsidR="005D72E1" w:rsidRPr="002102BB" w:rsidRDefault="005D72E1" w:rsidP="007E19E1">
      <w:pPr>
        <w:rPr>
          <w:rtl/>
          <w:lang w:bidi="ar-BH"/>
        </w:rPr>
      </w:pPr>
    </w:p>
    <w:p w14:paraId="4B356323" w14:textId="77777777" w:rsidR="005D72E1" w:rsidRPr="002102BB" w:rsidRDefault="005D72E1" w:rsidP="005D72E1">
      <w:pPr>
        <w:rPr>
          <w:rtl/>
          <w:lang w:bidi="ar-BH"/>
        </w:rPr>
      </w:pPr>
    </w:p>
    <w:p w14:paraId="5A2901FE" w14:textId="77777777" w:rsidR="005D72E1" w:rsidRPr="002102BB" w:rsidRDefault="005D72E1" w:rsidP="005D72E1">
      <w:pPr>
        <w:rPr>
          <w:rtl/>
          <w:lang w:bidi="ar-BH"/>
        </w:rPr>
      </w:pPr>
    </w:p>
    <w:p w14:paraId="723E4F21" w14:textId="77777777" w:rsidR="005D72E1" w:rsidRPr="002102BB" w:rsidRDefault="005D72E1" w:rsidP="005D72E1">
      <w:pPr>
        <w:rPr>
          <w:rtl/>
          <w:lang w:bidi="ar-BH"/>
        </w:rPr>
      </w:pPr>
    </w:p>
    <w:p w14:paraId="5B6E875E" w14:textId="77777777" w:rsidR="005D72E1" w:rsidRPr="002102BB" w:rsidRDefault="005D72E1" w:rsidP="005D72E1">
      <w:pPr>
        <w:rPr>
          <w:rtl/>
          <w:lang w:bidi="ar-BH"/>
        </w:rPr>
      </w:pPr>
    </w:p>
    <w:p w14:paraId="3A4C0E05" w14:textId="77777777" w:rsidR="005D72E1" w:rsidRPr="002102BB" w:rsidRDefault="005D72E1" w:rsidP="005D72E1">
      <w:pPr>
        <w:rPr>
          <w:rtl/>
          <w:lang w:bidi="ar-BH"/>
        </w:rPr>
      </w:pPr>
    </w:p>
    <w:p w14:paraId="12C2ACBC" w14:textId="77777777" w:rsidR="005D72E1" w:rsidRPr="002102BB" w:rsidRDefault="005D72E1" w:rsidP="005D72E1">
      <w:pPr>
        <w:rPr>
          <w:rtl/>
          <w:lang w:bidi="ar-BH"/>
        </w:rPr>
      </w:pPr>
    </w:p>
    <w:p w14:paraId="516976BF" w14:textId="77777777" w:rsidR="005D72E1" w:rsidRPr="002102BB" w:rsidRDefault="005D72E1" w:rsidP="005D72E1">
      <w:pPr>
        <w:rPr>
          <w:rtl/>
          <w:lang w:bidi="ar-BH"/>
        </w:rPr>
      </w:pPr>
    </w:p>
    <w:p w14:paraId="55FD5E0B" w14:textId="77777777" w:rsidR="005D72E1" w:rsidRPr="002102BB" w:rsidRDefault="005D72E1" w:rsidP="005D72E1">
      <w:pPr>
        <w:rPr>
          <w:rtl/>
          <w:lang w:bidi="ar-BH"/>
        </w:rPr>
      </w:pPr>
    </w:p>
    <w:p w14:paraId="740DB1F8" w14:textId="77777777" w:rsidR="005D72E1" w:rsidRPr="002102BB" w:rsidRDefault="005D72E1" w:rsidP="005D72E1">
      <w:pPr>
        <w:rPr>
          <w:rtl/>
          <w:lang w:bidi="ar-BH"/>
        </w:rPr>
      </w:pPr>
    </w:p>
    <w:p w14:paraId="4C717F76" w14:textId="77777777" w:rsidR="005D72E1" w:rsidRPr="002102BB" w:rsidRDefault="005D72E1" w:rsidP="005D72E1">
      <w:pPr>
        <w:rPr>
          <w:rtl/>
          <w:lang w:bidi="ar-BH"/>
        </w:rPr>
      </w:pPr>
    </w:p>
    <w:p w14:paraId="3933C22F" w14:textId="77777777" w:rsidR="005D72E1" w:rsidRPr="002102BB" w:rsidRDefault="005D72E1" w:rsidP="005D72E1">
      <w:pPr>
        <w:rPr>
          <w:rtl/>
          <w:lang w:bidi="ar-BH"/>
        </w:rPr>
      </w:pPr>
    </w:p>
    <w:p w14:paraId="11AD69A2" w14:textId="77777777" w:rsidR="005D72E1" w:rsidRPr="002102BB" w:rsidRDefault="005D72E1" w:rsidP="005D72E1">
      <w:pPr>
        <w:rPr>
          <w:rtl/>
          <w:lang w:bidi="ar-BH"/>
        </w:rPr>
      </w:pPr>
    </w:p>
    <w:p w14:paraId="44BA1630" w14:textId="77777777" w:rsidR="005D72E1" w:rsidRPr="002102BB" w:rsidRDefault="005D72E1" w:rsidP="005D72E1">
      <w:pPr>
        <w:rPr>
          <w:rtl/>
          <w:lang w:bidi="ar-BH"/>
        </w:rPr>
      </w:pPr>
    </w:p>
    <w:p w14:paraId="31F1FAF7" w14:textId="77777777" w:rsidR="005D72E1" w:rsidRPr="002102BB" w:rsidRDefault="005D72E1" w:rsidP="005D72E1">
      <w:pPr>
        <w:rPr>
          <w:rtl/>
          <w:lang w:bidi="ar-BH"/>
        </w:rPr>
      </w:pPr>
    </w:p>
    <w:p w14:paraId="2B35B32B" w14:textId="77777777" w:rsidR="005D72E1" w:rsidRPr="002102BB" w:rsidRDefault="005D72E1" w:rsidP="005D72E1">
      <w:pPr>
        <w:tabs>
          <w:tab w:val="left" w:pos="2875"/>
        </w:tabs>
        <w:rPr>
          <w:rtl/>
          <w:lang w:bidi="ar-BH"/>
        </w:rPr>
        <w:sectPr w:rsidR="005D72E1" w:rsidRPr="002102BB" w:rsidSect="00F63047">
          <w:headerReference w:type="default" r:id="rId16"/>
          <w:footnotePr>
            <w:numRestart w:val="eachPage"/>
          </w:footnotePr>
          <w:type w:val="oddPage"/>
          <w:pgSz w:w="11906" w:h="16838" w:code="9"/>
          <w:pgMar w:top="1418" w:right="1418" w:bottom="1418" w:left="1418" w:header="425" w:footer="238" w:gutter="567"/>
          <w:cols w:space="708"/>
          <w:titlePg/>
          <w:bidi/>
          <w:rtlGutter/>
          <w:docGrid w:linePitch="360"/>
        </w:sectPr>
      </w:pPr>
    </w:p>
    <w:p w14:paraId="32AE900B" w14:textId="77777777" w:rsidR="00B31EF8" w:rsidRDefault="00B31EF8" w:rsidP="00B31EF8">
      <w:pPr>
        <w:pStyle w:val="1"/>
      </w:pPr>
      <w:bookmarkStart w:id="13" w:name="_Toc144767739"/>
      <w:bookmarkStart w:id="14" w:name="_Toc37114067"/>
      <w:bookmarkStart w:id="15" w:name="_Toc37622867"/>
      <w:r w:rsidRPr="00B31EF8">
        <w:rPr>
          <w:rFonts w:hint="cs"/>
          <w:rtl/>
          <w:lang w:bidi="fa-IR"/>
        </w:rPr>
        <w:t>کلیات پژوهش</w:t>
      </w:r>
      <w:bookmarkEnd w:id="13"/>
      <w:r w:rsidRPr="00B31EF8">
        <w:rPr>
          <w:rtl/>
        </w:rPr>
        <w:t xml:space="preserve"> </w:t>
      </w:r>
    </w:p>
    <w:p w14:paraId="2723A924" w14:textId="0889A40B" w:rsidR="00FD77DC" w:rsidRDefault="00FD77DC" w:rsidP="00FD77DC">
      <w:pPr>
        <w:pStyle w:val="ac"/>
        <w:rPr>
          <w:rtl/>
        </w:rPr>
      </w:pPr>
      <w:r>
        <w:rPr>
          <w:rFonts w:hint="cs"/>
          <w:rtl/>
        </w:rPr>
        <w:t>در این فصل از پژوهش به بیان مساله‌ی پژوهش، اهمیت و ضرورت، هدف و سوال پژوهش و همچنین تعریف مفاهیم می‌پردازیم.</w:t>
      </w:r>
    </w:p>
    <w:p w14:paraId="1B9015CA" w14:textId="221EEFB0" w:rsidR="005D72E1" w:rsidRPr="002102BB" w:rsidRDefault="00013A25" w:rsidP="00790776">
      <w:pPr>
        <w:pStyle w:val="1-1"/>
        <w:rPr>
          <w:rtl/>
        </w:rPr>
      </w:pPr>
      <w:bookmarkStart w:id="16" w:name="_Toc144767740"/>
      <w:bookmarkEnd w:id="14"/>
      <w:bookmarkEnd w:id="15"/>
      <w:r>
        <w:rPr>
          <w:rFonts w:hint="cs"/>
          <w:rtl/>
        </w:rPr>
        <w:t>مقدمه</w:t>
      </w:r>
      <w:bookmarkEnd w:id="16"/>
    </w:p>
    <w:p w14:paraId="7B342DCE" w14:textId="3327EEAB" w:rsidR="005521CA" w:rsidRPr="00296EA8" w:rsidRDefault="005521CA" w:rsidP="00302BAA">
      <w:pPr>
        <w:pStyle w:val="ac"/>
        <w:rPr>
          <w:rtl/>
        </w:rPr>
      </w:pPr>
      <w:r w:rsidRPr="00296EA8">
        <w:rPr>
          <w:rtl/>
        </w:rPr>
        <w:t xml:space="preserve">یادگیری یکی از </w:t>
      </w:r>
      <w:r w:rsidRPr="00296EA8">
        <w:rPr>
          <w:rFonts w:hint="cs"/>
          <w:rtl/>
        </w:rPr>
        <w:t>مفاهیم</w:t>
      </w:r>
      <w:r w:rsidRPr="00296EA8">
        <w:rPr>
          <w:color w:val="FF0000"/>
          <w:rtl/>
        </w:rPr>
        <w:t xml:space="preserve"> </w:t>
      </w:r>
      <w:r w:rsidRPr="00296EA8">
        <w:rPr>
          <w:rtl/>
        </w:rPr>
        <w:t>و فرآیندهای بنیادی قلمرو تعلیم و تربیت است</w:t>
      </w:r>
      <w:r>
        <w:rPr>
          <w:rFonts w:hint="cs"/>
          <w:rtl/>
        </w:rPr>
        <w:t xml:space="preserve"> و </w:t>
      </w:r>
      <w:r w:rsidRPr="00296EA8">
        <w:rPr>
          <w:rtl/>
        </w:rPr>
        <w:t>هدف تعلیم و تربیت یادگیری است.</w:t>
      </w:r>
      <w:r w:rsidRPr="00296EA8">
        <w:rPr>
          <w:rFonts w:hint="cs"/>
          <w:rtl/>
        </w:rPr>
        <w:t xml:space="preserve"> </w:t>
      </w:r>
      <w:r w:rsidRPr="00296EA8">
        <w:rPr>
          <w:rtl/>
        </w:rPr>
        <w:t>بیشتر تفکرات در زمینه</w:t>
      </w:r>
      <w:r w:rsidRPr="00296EA8">
        <w:rPr>
          <w:rFonts w:hint="cs"/>
          <w:rtl/>
        </w:rPr>
        <w:t>‌ی</w:t>
      </w:r>
      <w:r w:rsidRPr="00296EA8">
        <w:rPr>
          <w:rtl/>
        </w:rPr>
        <w:t xml:space="preserve"> یادگیری از دیدگاه</w:t>
      </w:r>
      <w:r w:rsidRPr="00296EA8">
        <w:rPr>
          <w:rFonts w:hint="cs"/>
          <w:rtl/>
        </w:rPr>
        <w:t>‌های روان‌شناسانه</w:t>
      </w:r>
      <w:r w:rsidRPr="00296EA8">
        <w:rPr>
          <w:rtl/>
        </w:rPr>
        <w:t xml:space="preserve"> نشأت گرفته</w:t>
      </w:r>
      <w:r>
        <w:rPr>
          <w:rFonts w:hint="cs"/>
          <w:rtl/>
        </w:rPr>
        <w:t>‌</w:t>
      </w:r>
      <w:r w:rsidRPr="00296EA8">
        <w:rPr>
          <w:rtl/>
        </w:rPr>
        <w:t>است که خود ریشه در دیدگاه</w:t>
      </w:r>
      <w:r w:rsidRPr="00296EA8">
        <w:rPr>
          <w:rFonts w:hint="cs"/>
          <w:rtl/>
        </w:rPr>
        <w:t>‌</w:t>
      </w:r>
      <w:r w:rsidRPr="00296EA8">
        <w:rPr>
          <w:rtl/>
        </w:rPr>
        <w:t>های فیلسوفان دارند</w:t>
      </w:r>
      <w:r w:rsidRPr="00296EA8">
        <w:t>.</w:t>
      </w:r>
      <w:r w:rsidRPr="00296EA8">
        <w:rPr>
          <w:rFonts w:hint="cs"/>
          <w:rtl/>
        </w:rPr>
        <w:t xml:space="preserve"> بر این اساس، هر یک از نظریات یادگیری نگاه معرفت‌شناسانه و هستی‌شناسانه‌ی متفاوتی نسبت به انسان دارند (پناهی, قائدی, ضرغامی و عبداللهی, 1396). تفاوت نوع نگاه هریک از این مکاتب به انسان، سبب تغییر در مدل طراحی بستری می‌شود که قرار است تعلیم و تربیت در آن رقم بخورد. </w:t>
      </w:r>
      <w:r>
        <w:rPr>
          <w:rFonts w:hint="cs"/>
          <w:rtl/>
        </w:rPr>
        <w:t xml:space="preserve">این بستر </w:t>
      </w:r>
      <w:r w:rsidRPr="00296EA8">
        <w:rPr>
          <w:rFonts w:hint="cs"/>
          <w:rtl/>
        </w:rPr>
        <w:t>را محیط</w:t>
      </w:r>
      <w:r w:rsidR="0095399C">
        <w:rPr>
          <w:rStyle w:val="FootnoteReference"/>
          <w:rtl/>
        </w:rPr>
        <w:footnoteReference w:id="1"/>
      </w:r>
      <w:r w:rsidRPr="00296EA8">
        <w:rPr>
          <w:rFonts w:hint="cs"/>
          <w:rtl/>
        </w:rPr>
        <w:t xml:space="preserve"> یادگیری می‌نامیم</w:t>
      </w:r>
      <w:r>
        <w:rPr>
          <w:rFonts w:hint="cs"/>
          <w:rtl/>
        </w:rPr>
        <w:t xml:space="preserve"> که</w:t>
      </w:r>
      <w:r w:rsidRPr="00296EA8">
        <w:rPr>
          <w:rFonts w:hint="cs"/>
          <w:rtl/>
        </w:rPr>
        <w:t xml:space="preserve"> دارای ابعاد </w:t>
      </w:r>
      <w:r w:rsidRPr="00296EA8">
        <w:rPr>
          <w:rtl/>
        </w:rPr>
        <w:t>فیزیکی</w:t>
      </w:r>
      <w:r w:rsidRPr="00296EA8">
        <w:rPr>
          <w:rFonts w:hint="cs"/>
          <w:rtl/>
        </w:rPr>
        <w:t xml:space="preserve">، </w:t>
      </w:r>
      <w:r w:rsidRPr="00296EA8">
        <w:rPr>
          <w:rtl/>
        </w:rPr>
        <w:t>روان</w:t>
      </w:r>
      <w:r w:rsidRPr="00296EA8">
        <w:rPr>
          <w:rFonts w:hint="cs"/>
          <w:rtl/>
        </w:rPr>
        <w:t>‌</w:t>
      </w:r>
      <w:r w:rsidRPr="00296EA8">
        <w:rPr>
          <w:rtl/>
        </w:rPr>
        <w:t>شناختی</w:t>
      </w:r>
      <w:r w:rsidRPr="00296EA8">
        <w:rPr>
          <w:rFonts w:hint="cs"/>
          <w:rtl/>
        </w:rPr>
        <w:t xml:space="preserve">، فلسفی، جامعه‌شناختی، اقتصادی و غیره </w:t>
      </w:r>
      <w:r w:rsidRPr="00296EA8">
        <w:rPr>
          <w:rtl/>
        </w:rPr>
        <w:t>است</w:t>
      </w:r>
      <w:r w:rsidRPr="00296EA8">
        <w:rPr>
          <w:rFonts w:hint="cs"/>
          <w:rtl/>
        </w:rPr>
        <w:t xml:space="preserve"> و </w:t>
      </w:r>
      <w:r w:rsidRPr="00296EA8">
        <w:rPr>
          <w:rtl/>
        </w:rPr>
        <w:t xml:space="preserve">آنچه که </w:t>
      </w:r>
      <w:r w:rsidRPr="00296EA8">
        <w:rPr>
          <w:rFonts w:hint="cs"/>
          <w:rtl/>
        </w:rPr>
        <w:t xml:space="preserve">در پژوهش‌ها </w:t>
      </w:r>
      <w:r w:rsidRPr="00296EA8">
        <w:rPr>
          <w:rtl/>
        </w:rPr>
        <w:t>کمتر مورد توجه واقع شده است، بعد فیزیکی</w:t>
      </w:r>
      <w:r w:rsidRPr="00296EA8">
        <w:rPr>
          <w:rFonts w:hint="cs"/>
          <w:rtl/>
        </w:rPr>
        <w:t>(کالبدی)</w:t>
      </w:r>
      <w:r w:rsidRPr="00296EA8">
        <w:rPr>
          <w:rtl/>
        </w:rPr>
        <w:t xml:space="preserve"> محیط یادگیری</w:t>
      </w:r>
      <w:r w:rsidRPr="00296EA8">
        <w:rPr>
          <w:rFonts w:hint="cs"/>
          <w:rtl/>
        </w:rPr>
        <w:t xml:space="preserve"> </w:t>
      </w:r>
      <w:r w:rsidRPr="00296EA8">
        <w:rPr>
          <w:rtl/>
        </w:rPr>
        <w:t>است.</w:t>
      </w:r>
      <w:r w:rsidRPr="00296EA8">
        <w:rPr>
          <w:rFonts w:hint="cs"/>
          <w:rtl/>
        </w:rPr>
        <w:t xml:space="preserve"> درحالی که در برخی منابع محیط فیزیکی مدرسه را به عنوان معلم سوم در نظر گرفته‌اند</w:t>
      </w:r>
      <w:r>
        <w:rPr>
          <w:rFonts w:hint="cs"/>
          <w:rtl/>
        </w:rPr>
        <w:t xml:space="preserve">. </w:t>
      </w:r>
      <w:r w:rsidRPr="00296EA8">
        <w:rPr>
          <w:rFonts w:hint="cs"/>
          <w:rtl/>
        </w:rPr>
        <w:t>در قانون مربوط به آموزش و پرورش مورخ 11 ژوئیه سال 1975 فرانسه آمد: "معماری آموزشی دارای نقشی تربیتی است و یکی از عناصر تعلیم و تربیت شمرده می‌شود".</w:t>
      </w:r>
      <w:r w:rsidR="002D1F7E">
        <w:rPr>
          <w:rFonts w:hint="cs"/>
          <w:rtl/>
        </w:rPr>
        <w:t xml:space="preserve"> </w:t>
      </w:r>
      <w:r w:rsidRPr="00296EA8">
        <w:rPr>
          <w:rFonts w:hint="cs"/>
          <w:rtl/>
        </w:rPr>
        <w:t xml:space="preserve">این مهم، ساختمان‌هایی را ایجاب می‌کند که در آنها معماری آموزشی بیش از پیش خود را با تعلیم و تربیت تطبیق </w:t>
      </w:r>
      <w:r w:rsidRPr="00625F7D">
        <w:rPr>
          <w:rFonts w:hint="cs"/>
          <w:rtl/>
        </w:rPr>
        <w:t>دهد (میالاره</w:t>
      </w:r>
      <w:r>
        <w:t xml:space="preserve"> </w:t>
      </w:r>
      <w:r w:rsidRPr="00625F7D">
        <w:rPr>
          <w:rFonts w:hint="cs"/>
          <w:rtl/>
        </w:rPr>
        <w:t>و ویال</w:t>
      </w:r>
      <w:r w:rsidR="0095399C">
        <w:rPr>
          <w:rStyle w:val="FootnoteReference"/>
          <w:rtl/>
        </w:rPr>
        <w:footnoteReference w:id="2"/>
      </w:r>
      <w:r w:rsidR="0095399C">
        <w:rPr>
          <w:rFonts w:hint="cs"/>
          <w:rtl/>
        </w:rPr>
        <w:t>،</w:t>
      </w:r>
      <w:r w:rsidRPr="00625F7D">
        <w:rPr>
          <w:rFonts w:hint="cs"/>
          <w:rtl/>
        </w:rPr>
        <w:t xml:space="preserve"> </w:t>
      </w:r>
      <w:r w:rsidRPr="00625F7D">
        <w:t>1992</w:t>
      </w:r>
      <w:r w:rsidRPr="00625F7D">
        <w:rPr>
          <w:rFonts w:hint="cs"/>
          <w:rtl/>
        </w:rPr>
        <w:t xml:space="preserve">). بنابراین </w:t>
      </w:r>
      <w:r w:rsidRPr="00296EA8">
        <w:rPr>
          <w:rFonts w:hint="cs"/>
          <w:rtl/>
        </w:rPr>
        <w:t>افرادی باید در طراحی ساختمان‌های مدارس دخالت داده شوند که مفهوم یادگیری را به درستی بشناسند.</w:t>
      </w:r>
      <w:r>
        <w:rPr>
          <w:rFonts w:hint="cs"/>
          <w:rtl/>
        </w:rPr>
        <w:t xml:space="preserve"> یکی از این افراد مدیر </w:t>
      </w:r>
      <w:r w:rsidR="002D1F7E">
        <w:rPr>
          <w:rFonts w:hint="cs"/>
          <w:rtl/>
        </w:rPr>
        <w:t>مدرسه</w:t>
      </w:r>
      <w:r>
        <w:rPr>
          <w:rFonts w:hint="cs"/>
          <w:rtl/>
        </w:rPr>
        <w:t xml:space="preserve"> است.</w:t>
      </w:r>
      <w:r w:rsidRPr="00296EA8">
        <w:rPr>
          <w:rFonts w:hint="cs"/>
          <w:rtl/>
        </w:rPr>
        <w:t xml:space="preserve"> </w:t>
      </w:r>
    </w:p>
    <w:p w14:paraId="1BCE1FC4" w14:textId="21F42E79" w:rsidR="005521CA" w:rsidRPr="00296EA8" w:rsidRDefault="00FD77DC" w:rsidP="00302BAA">
      <w:pPr>
        <w:pStyle w:val="ac"/>
        <w:rPr>
          <w:rtl/>
        </w:rPr>
      </w:pPr>
      <w:r>
        <w:rPr>
          <w:rFonts w:hint="cs"/>
          <w:rtl/>
        </w:rPr>
        <w:t xml:space="preserve">     مدیریت مدرسه یکی از سطوح مدیریت آموزشی است. </w:t>
      </w:r>
      <w:r w:rsidR="005521CA" w:rsidRPr="00296EA8">
        <w:rPr>
          <w:rtl/>
        </w:rPr>
        <w:t>محوریت مدیریت آموزشی</w:t>
      </w:r>
      <w:r w:rsidR="005521CA" w:rsidRPr="00296EA8">
        <w:rPr>
          <w:rFonts w:hint="cs"/>
          <w:rtl/>
        </w:rPr>
        <w:t>،</w:t>
      </w:r>
      <w:r w:rsidR="005521CA" w:rsidRPr="00296EA8">
        <w:rPr>
          <w:rtl/>
        </w:rPr>
        <w:t xml:space="preserve"> اثرگذاری مدبرانه بر فرآیند یاددهی</w:t>
      </w:r>
      <w:r w:rsidR="005521CA" w:rsidRPr="00296EA8">
        <w:rPr>
          <w:rFonts w:hint="cs"/>
          <w:rtl/>
        </w:rPr>
        <w:t xml:space="preserve"> </w:t>
      </w:r>
      <w:r w:rsidR="005521CA" w:rsidRPr="00296EA8">
        <w:rPr>
          <w:rtl/>
        </w:rPr>
        <w:t>یادگیری است. مفهومی که در منابع دانشگاهی و پژوهش‌ها کمتر به</w:t>
      </w:r>
      <w:r w:rsidR="005521CA">
        <w:rPr>
          <w:rFonts w:hint="cs"/>
          <w:rtl/>
        </w:rPr>
        <w:t>‌</w:t>
      </w:r>
      <w:r w:rsidR="005521CA" w:rsidRPr="00296EA8">
        <w:rPr>
          <w:rtl/>
        </w:rPr>
        <w:t>روی آن تاکید شده است. مدیریت آموزشی ماموریت دارد تا اثربخش‌ترین فرآیند یادگیری را برای بهره‌ورانه‌ترین دستاوردهای یادگیری فعال کند</w:t>
      </w:r>
      <w:r w:rsidR="005521CA" w:rsidRPr="00296EA8">
        <w:rPr>
          <w:rFonts w:hint="cs"/>
          <w:rtl/>
        </w:rPr>
        <w:t xml:space="preserve">. </w:t>
      </w:r>
      <w:r w:rsidR="005521CA" w:rsidRPr="00296EA8">
        <w:rPr>
          <w:rtl/>
        </w:rPr>
        <w:t>با توجه به روند تغییرات در ویژگی‌های آموزش و یادگیری</w:t>
      </w:r>
      <w:r w:rsidR="005521CA" w:rsidRPr="00296EA8">
        <w:rPr>
          <w:rFonts w:hint="cs"/>
          <w:rtl/>
        </w:rPr>
        <w:t xml:space="preserve"> از قرن بیستم تاکنون،</w:t>
      </w:r>
      <w:r w:rsidR="005521CA" w:rsidRPr="00296EA8">
        <w:rPr>
          <w:rtl/>
        </w:rPr>
        <w:t xml:space="preserve"> از مدیریت آموزشی انتظار می‌رود بتواند پاسخگوی انتظارات ویژه در هر دوران </w:t>
      </w:r>
      <w:r w:rsidR="005521CA" w:rsidRPr="00296EA8">
        <w:rPr>
          <w:rFonts w:hint="cs"/>
          <w:rtl/>
        </w:rPr>
        <w:t>باشد</w:t>
      </w:r>
      <w:r w:rsidR="005521CA" w:rsidRPr="00296EA8">
        <w:rPr>
          <w:rtl/>
        </w:rPr>
        <w:t>(آهنچیان، 1398).</w:t>
      </w:r>
      <w:r w:rsidR="00511B82">
        <w:rPr>
          <w:rFonts w:hint="cs"/>
          <w:rtl/>
        </w:rPr>
        <w:t xml:space="preserve"> </w:t>
      </w:r>
      <w:r>
        <w:rPr>
          <w:rFonts w:hint="cs"/>
          <w:rtl/>
        </w:rPr>
        <w:t xml:space="preserve">لذا </w:t>
      </w:r>
      <w:r w:rsidR="005521CA" w:rsidRPr="00296EA8">
        <w:rPr>
          <w:rFonts w:hint="cs"/>
          <w:rtl/>
        </w:rPr>
        <w:t>مدیر</w:t>
      </w:r>
      <w:r>
        <w:rPr>
          <w:rFonts w:hint="cs"/>
          <w:rtl/>
        </w:rPr>
        <w:t>ان</w:t>
      </w:r>
      <w:r w:rsidR="00511B82">
        <w:rPr>
          <w:rFonts w:hint="cs"/>
          <w:rtl/>
        </w:rPr>
        <w:t xml:space="preserve"> مدرسه</w:t>
      </w:r>
      <w:r w:rsidR="005521CA" w:rsidRPr="00296EA8">
        <w:rPr>
          <w:rFonts w:hint="cs"/>
          <w:rtl/>
        </w:rPr>
        <w:t xml:space="preserve"> در جایگاه تخصصی یادگیری، می‌توان</w:t>
      </w:r>
      <w:r>
        <w:rPr>
          <w:rFonts w:hint="cs"/>
          <w:rtl/>
        </w:rPr>
        <w:t>ن</w:t>
      </w:r>
      <w:r w:rsidR="005521CA" w:rsidRPr="00296EA8">
        <w:rPr>
          <w:rFonts w:hint="cs"/>
          <w:rtl/>
        </w:rPr>
        <w:t>د با بهره‌گیری از رویکردهای تربیتی جدید در طراحی محیط‌های یادگیری موثر در مد</w:t>
      </w:r>
      <w:r w:rsidR="00511B82">
        <w:rPr>
          <w:rFonts w:hint="cs"/>
          <w:rtl/>
        </w:rPr>
        <w:t>رسه</w:t>
      </w:r>
      <w:r w:rsidR="005521CA" w:rsidRPr="00296EA8">
        <w:rPr>
          <w:rFonts w:hint="cs"/>
          <w:rtl/>
        </w:rPr>
        <w:t>، نقش بسزایی در تحقق اهداف آموزش و پرورش ایفا کن</w:t>
      </w:r>
      <w:r>
        <w:rPr>
          <w:rFonts w:hint="cs"/>
          <w:rtl/>
        </w:rPr>
        <w:t>ن</w:t>
      </w:r>
      <w:r w:rsidR="005521CA" w:rsidRPr="00296EA8">
        <w:rPr>
          <w:rFonts w:hint="cs"/>
          <w:rtl/>
        </w:rPr>
        <w:t xml:space="preserve">د. این موضوع نیاز به مدیران </w:t>
      </w:r>
      <w:r w:rsidR="005521CA">
        <w:rPr>
          <w:rFonts w:hint="cs"/>
          <w:rtl/>
        </w:rPr>
        <w:t>شایسته</w:t>
      </w:r>
      <w:r w:rsidR="005521CA" w:rsidRPr="00296EA8">
        <w:rPr>
          <w:rFonts w:hint="cs"/>
          <w:rtl/>
        </w:rPr>
        <w:t xml:space="preserve"> را </w:t>
      </w:r>
      <w:r>
        <w:rPr>
          <w:rFonts w:hint="cs"/>
          <w:rtl/>
        </w:rPr>
        <w:t xml:space="preserve">که توانایی طراحی محیط یادگیری را داشته باشند </w:t>
      </w:r>
      <w:r w:rsidR="005521CA" w:rsidRPr="00296EA8">
        <w:rPr>
          <w:rFonts w:hint="cs"/>
          <w:rtl/>
        </w:rPr>
        <w:t>دوچندان کرده است</w:t>
      </w:r>
      <w:r>
        <w:rPr>
          <w:rFonts w:hint="cs"/>
          <w:rtl/>
        </w:rPr>
        <w:t>. علی‌رغم اهمیت شایستگی مدیران در این زمینه،</w:t>
      </w:r>
      <w:r w:rsidR="005521CA" w:rsidRPr="00296EA8">
        <w:rPr>
          <w:rFonts w:hint="cs"/>
          <w:rtl/>
        </w:rPr>
        <w:t xml:space="preserve"> ادبیات نظری موجود کمتر به بررسی نقش</w:t>
      </w:r>
      <w:r w:rsidR="00CD3442">
        <w:rPr>
          <w:rFonts w:hint="cs"/>
          <w:rtl/>
        </w:rPr>
        <w:t xml:space="preserve"> کلیدی</w:t>
      </w:r>
      <w:r w:rsidR="005521CA" w:rsidRPr="00296EA8">
        <w:rPr>
          <w:rFonts w:hint="cs"/>
          <w:rtl/>
        </w:rPr>
        <w:t xml:space="preserve"> مدیران مدرسه به عنوان طراح محیط کالبدی یادگیری</w:t>
      </w:r>
      <w:r w:rsidR="005521CA">
        <w:rPr>
          <w:rFonts w:hint="cs"/>
          <w:rtl/>
        </w:rPr>
        <w:t xml:space="preserve"> و به تبع آن بیان شایستگی‌های آنان </w:t>
      </w:r>
      <w:r w:rsidR="005521CA" w:rsidRPr="00296EA8">
        <w:rPr>
          <w:rFonts w:hint="cs"/>
          <w:rtl/>
        </w:rPr>
        <w:t xml:space="preserve">پرداخته است. </w:t>
      </w:r>
      <w:r w:rsidR="00CD3442">
        <w:rPr>
          <w:rFonts w:hint="cs"/>
          <w:rtl/>
        </w:rPr>
        <w:t>لذا</w:t>
      </w:r>
      <w:r w:rsidR="00CD3442" w:rsidRPr="00296EA8">
        <w:rPr>
          <w:rFonts w:hint="cs"/>
          <w:rtl/>
        </w:rPr>
        <w:t xml:space="preserve"> این پژوهش </w:t>
      </w:r>
      <w:r w:rsidR="00CD3442">
        <w:rPr>
          <w:rFonts w:hint="cs"/>
          <w:rtl/>
        </w:rPr>
        <w:t xml:space="preserve">با فرض اینکه </w:t>
      </w:r>
      <w:r w:rsidR="00CD3442">
        <w:rPr>
          <w:rFonts w:hint="cs"/>
          <w:rtl/>
        </w:rPr>
        <w:t>برخی مدیران دارای شایستگی‌های لازم به‌عنوان طراح محیط یادگیری هستند، ب</w:t>
      </w:r>
      <w:r w:rsidR="005521CA" w:rsidRPr="00296EA8">
        <w:rPr>
          <w:rtl/>
        </w:rPr>
        <w:t>ا استفاده از روش</w:t>
      </w:r>
      <w:r w:rsidR="005521CA" w:rsidRPr="00296EA8">
        <w:rPr>
          <w:rFonts w:hint="cs"/>
          <w:rtl/>
        </w:rPr>
        <w:t>‌</w:t>
      </w:r>
      <w:r w:rsidR="005521CA" w:rsidRPr="00296EA8">
        <w:rPr>
          <w:rtl/>
        </w:rPr>
        <w:t xml:space="preserve">های اکتشافی در صدد شناسایی </w:t>
      </w:r>
      <w:r w:rsidR="00CD3442">
        <w:rPr>
          <w:rFonts w:hint="cs"/>
          <w:rtl/>
        </w:rPr>
        <w:t xml:space="preserve">این </w:t>
      </w:r>
      <w:r w:rsidR="005521CA" w:rsidRPr="00296EA8">
        <w:rPr>
          <w:rFonts w:hint="cs"/>
          <w:rtl/>
        </w:rPr>
        <w:t>شایستگی‌ها</w:t>
      </w:r>
      <w:r w:rsidR="005521CA" w:rsidRPr="00296EA8">
        <w:rPr>
          <w:rtl/>
        </w:rPr>
        <w:t>ست</w:t>
      </w:r>
      <w:r w:rsidR="005521CA" w:rsidRPr="00296EA8">
        <w:t>.</w:t>
      </w:r>
    </w:p>
    <w:p w14:paraId="6A2B3D6F" w14:textId="23AEBED9" w:rsidR="00454B0D" w:rsidRDefault="005B2783" w:rsidP="00454B0D">
      <w:pPr>
        <w:pStyle w:val="1-1"/>
      </w:pPr>
      <w:bookmarkStart w:id="17" w:name="_Toc144767741"/>
      <w:r>
        <w:rPr>
          <w:rFonts w:hint="cs"/>
          <w:rtl/>
        </w:rPr>
        <w:t>بیان مساله</w:t>
      </w:r>
      <w:bookmarkEnd w:id="17"/>
    </w:p>
    <w:p w14:paraId="5ECB4C19" w14:textId="1EC144FD" w:rsidR="00454B0D" w:rsidRPr="00296EA8" w:rsidRDefault="00454B0D" w:rsidP="00302BAA">
      <w:pPr>
        <w:pStyle w:val="ac"/>
        <w:rPr>
          <w:rtl/>
        </w:rPr>
      </w:pPr>
      <w:r w:rsidRPr="00296EA8">
        <w:rPr>
          <w:rFonts w:hint="cs"/>
          <w:rtl/>
        </w:rPr>
        <w:t>یادگیری از</w:t>
      </w:r>
      <w:r w:rsidRPr="00296EA8">
        <w:rPr>
          <w:rFonts w:hint="cs"/>
          <w:color w:val="FF0000"/>
          <w:rtl/>
        </w:rPr>
        <w:t xml:space="preserve"> </w:t>
      </w:r>
      <w:r w:rsidRPr="00296EA8">
        <w:rPr>
          <w:rFonts w:hint="cs"/>
          <w:rtl/>
        </w:rPr>
        <w:t>مفاهیمی است که نمی‌توان از تاثیر آن بر روی واقعیت‌های اقتصادی، سیاسی و اجتماعی جوامع چشم‌پوشی کرد. به عبارت دیگر، بالارفتن کیفیت شرایط اقتصادی، سیاسی و اجتماعی یک جامعه در گرو بالارفتن کیفیت یادگیری اعضای آن جامعه است. در همین راستا، در سال 1972، یونسکو</w:t>
      </w:r>
      <w:r>
        <w:rPr>
          <w:rStyle w:val="FootnoteReference"/>
          <w:rtl/>
        </w:rPr>
        <w:footnoteReference w:id="3"/>
      </w:r>
      <w:r w:rsidRPr="00296EA8">
        <w:rPr>
          <w:rFonts w:hint="cs"/>
          <w:rtl/>
        </w:rPr>
        <w:t>، طی گزارشی "یادگیری برای بودن</w:t>
      </w:r>
      <w:r>
        <w:rPr>
          <w:rStyle w:val="FootnoteReference"/>
          <w:rtl/>
        </w:rPr>
        <w:footnoteReference w:id="4"/>
      </w:r>
      <w:r w:rsidRPr="00296EA8">
        <w:rPr>
          <w:rFonts w:hint="cs"/>
          <w:rtl/>
        </w:rPr>
        <w:t>" را نقطۀ عطفی در "آموزش مادام‌العمر</w:t>
      </w:r>
      <w:r>
        <w:rPr>
          <w:rStyle w:val="FootnoteReference"/>
          <w:rtl/>
        </w:rPr>
        <w:footnoteReference w:id="5"/>
      </w:r>
      <w:r w:rsidRPr="00296EA8">
        <w:rPr>
          <w:rFonts w:hint="cs"/>
          <w:rtl/>
        </w:rPr>
        <w:t>" دانست و باروس</w:t>
      </w:r>
      <w:r>
        <w:t xml:space="preserve"> </w:t>
      </w:r>
      <w:r>
        <w:rPr>
          <w:rStyle w:val="FootnoteReference"/>
        </w:rPr>
        <w:footnoteReference w:id="6"/>
      </w:r>
      <w:r w:rsidRPr="00296EA8">
        <w:rPr>
          <w:rFonts w:hint="cs"/>
          <w:rtl/>
        </w:rPr>
        <w:t xml:space="preserve">(2012) </w:t>
      </w:r>
      <w:r>
        <w:rPr>
          <w:rFonts w:hint="cs"/>
          <w:rtl/>
        </w:rPr>
        <w:t>مطرح</w:t>
      </w:r>
      <w:r w:rsidRPr="00296EA8">
        <w:rPr>
          <w:rFonts w:hint="cs"/>
          <w:rtl/>
        </w:rPr>
        <w:t xml:space="preserve"> کرد که در قرن بیست و یکم، مفهوم "یادگیری مادام‌العمر" باید جایگزین مفهوم "آموزش مادام العمر" شود </w:t>
      </w:r>
      <w:r w:rsidR="00F93C4B" w:rsidRPr="00296EA8">
        <w:rPr>
          <w:rFonts w:hint="cs"/>
          <w:rtl/>
        </w:rPr>
        <w:t>(اختر</w:t>
      </w:r>
      <w:r w:rsidR="00F93C4B">
        <w:rPr>
          <w:rFonts w:hint="cs"/>
          <w:rtl/>
        </w:rPr>
        <w:t>،</w:t>
      </w:r>
      <w:r w:rsidR="00F93C4B" w:rsidRPr="00296EA8">
        <w:rPr>
          <w:rFonts w:hint="cs"/>
          <w:rtl/>
        </w:rPr>
        <w:t xml:space="preserve"> 2020)</w:t>
      </w:r>
      <w:r w:rsidRPr="00296EA8">
        <w:rPr>
          <w:rFonts w:hint="cs"/>
          <w:rtl/>
        </w:rPr>
        <w:t xml:space="preserve">. </w:t>
      </w:r>
    </w:p>
    <w:p w14:paraId="46314C70" w14:textId="694F93B9" w:rsidR="0095399C" w:rsidRDefault="00A63CEE" w:rsidP="0095399C">
      <w:pPr>
        <w:pStyle w:val="ac"/>
        <w:rPr>
          <w:rtl/>
        </w:rPr>
      </w:pPr>
      <w:r>
        <w:rPr>
          <w:rFonts w:hint="cs"/>
          <w:rtl/>
        </w:rPr>
        <w:t xml:space="preserve">    </w:t>
      </w:r>
      <w:r w:rsidR="00454B0D" w:rsidRPr="00296EA8">
        <w:rPr>
          <w:rFonts w:hint="cs"/>
          <w:rtl/>
        </w:rPr>
        <w:t xml:space="preserve"> یکی از روش‌های سنجش کیفیت یادگیری دانش‌آموزان، بررسی عملکرد آنها در آزمون‌های ملی و بین‌المللی است. نتایج نشان می‌دهد عملکرد دانش‌آموزان ما در این آزمون‌ها موفقیت‌آمیز نیست. بر اساس نتایج پژوهش‌های بین‌المللی تیمز</w:t>
      </w:r>
      <w:r w:rsidR="00454B0D" w:rsidRPr="00296EA8">
        <w:rPr>
          <w:rStyle w:val="FootnoteReference"/>
          <w:rtl/>
        </w:rPr>
        <w:footnoteReference w:id="7"/>
      </w:r>
      <w:r w:rsidR="00454B0D" w:rsidRPr="00296EA8">
        <w:rPr>
          <w:rFonts w:hint="cs"/>
          <w:rtl/>
        </w:rPr>
        <w:t xml:space="preserve"> و پرلز</w:t>
      </w:r>
      <w:r w:rsidR="00454B0D" w:rsidRPr="00296EA8">
        <w:rPr>
          <w:rStyle w:val="FootnoteReference"/>
          <w:rtl/>
        </w:rPr>
        <w:footnoteReference w:id="8"/>
      </w:r>
      <w:r w:rsidR="00454B0D" w:rsidRPr="00296EA8">
        <w:rPr>
          <w:rFonts w:hint="cs"/>
          <w:rtl/>
        </w:rPr>
        <w:t xml:space="preserve"> ‌در سال‌های 2019 و 2021، کیفیت نظام آموزشی ایران نسبت به میانگین بین‌المللی از شرایط مناسبی برخوردار نیست. به طوریکه  در آزمون تیمز 2019</w:t>
      </w:r>
      <w:r w:rsidR="00454B0D" w:rsidRPr="00296EA8">
        <w:rPr>
          <w:rStyle w:val="FootnoteReference"/>
          <w:rtl/>
        </w:rPr>
        <w:footnoteReference w:id="9"/>
      </w:r>
      <w:r w:rsidR="00454B0D" w:rsidRPr="00296EA8">
        <w:rPr>
          <w:rFonts w:hint="cs"/>
          <w:rtl/>
        </w:rPr>
        <w:t xml:space="preserve"> ، در حالیکه نمره‌ی ایران پایین‌تر از نمره‌ی میانگین است، با نمره‌ی کل 443  در درس ریاضیات پایه‌ی چهارم  میان 58 کشور شرکت کننده در جایگاه 50 و میان 12 همسایه در جایگاه 9 قرار گرفته است. همچنین در درس علوم با نمره‌ی 441 در جایگاه 48 قرار دارد. در پایه‌ی هشتم در درس ریاضیات از بین 39 کشور رتبه‌ی 29 و در درس علوم رتبه‌ی 32 را کسب کرده‌است</w:t>
      </w:r>
      <w:r w:rsidR="00454B0D">
        <w:rPr>
          <w:rFonts w:hint="cs"/>
          <w:rtl/>
        </w:rPr>
        <w:t xml:space="preserve"> (مولیس</w:t>
      </w:r>
      <w:r w:rsidR="00454B0D" w:rsidRPr="00264BE4">
        <w:rPr>
          <w:rFonts w:hint="cs"/>
          <w:rtl/>
        </w:rPr>
        <w:t xml:space="preserve"> </w:t>
      </w:r>
      <w:r w:rsidR="00454B0D">
        <w:rPr>
          <w:rFonts w:hint="cs"/>
          <w:rtl/>
        </w:rPr>
        <w:t>و مارتین و فوی کلی و فیشبن</w:t>
      </w:r>
      <w:r w:rsidR="00454B0D">
        <w:rPr>
          <w:rStyle w:val="FootnoteReference"/>
          <w:rtl/>
        </w:rPr>
        <w:t xml:space="preserve"> </w:t>
      </w:r>
      <w:r w:rsidR="00454B0D">
        <w:rPr>
          <w:rStyle w:val="FootnoteReference"/>
          <w:rtl/>
        </w:rPr>
        <w:footnoteReference w:id="10"/>
      </w:r>
      <w:r w:rsidR="00454B0D">
        <w:rPr>
          <w:rFonts w:hint="cs"/>
          <w:rtl/>
        </w:rPr>
        <w:t>، 2019)</w:t>
      </w:r>
      <w:r w:rsidR="00454B0D" w:rsidRPr="00296EA8">
        <w:rPr>
          <w:rFonts w:hint="cs"/>
          <w:rtl/>
        </w:rPr>
        <w:t>. این آمارهای نگران‌کننده بیانگر آن است که کیفیت یادگیری دانش‌آموزان ما بسیار پایین است.</w:t>
      </w:r>
      <w:r w:rsidR="00454B0D">
        <w:t xml:space="preserve"> </w:t>
      </w:r>
      <w:r w:rsidR="00454B0D" w:rsidRPr="00296EA8">
        <w:rPr>
          <w:rFonts w:hint="cs"/>
          <w:rtl/>
        </w:rPr>
        <w:t>برای کسب موفقیت در سنجش کیفیت یادگیری، عوامل مختلفی باید مورد توجه قرار گیرند. از جمله می‌توان از آمادگی، انگیزه و هدف فراگیر، فعالیت دانش‌آموز، تجارب گذشته، تمرین و تکرار، روش تدریس معلم، تفاوت‌های فردی و موقعیت و محیط یادگیری نام برد (اشکانی؛ فرجی؛فلاح، 1395).</w:t>
      </w:r>
    </w:p>
    <w:p w14:paraId="22FD2B51" w14:textId="299C563B" w:rsidR="00454B0D" w:rsidRPr="00296EA8" w:rsidRDefault="002A2CD8" w:rsidP="0095399C">
      <w:pPr>
        <w:pStyle w:val="ac"/>
        <w:rPr>
          <w:rtl/>
        </w:rPr>
      </w:pPr>
      <w:r>
        <w:rPr>
          <w:rFonts w:hint="cs"/>
          <w:rtl/>
        </w:rPr>
        <w:t xml:space="preserve">     </w:t>
      </w:r>
      <w:r w:rsidR="00454B0D" w:rsidRPr="00296EA8">
        <w:rPr>
          <w:rFonts w:hint="cs"/>
          <w:rtl/>
        </w:rPr>
        <w:t>بر مبنای تعریف سازمان همکاری و توسعۀ اقتصادی</w:t>
      </w:r>
      <w:r w:rsidR="00454B0D">
        <w:rPr>
          <w:rStyle w:val="FootnoteReference"/>
          <w:rtl/>
        </w:rPr>
        <w:footnoteReference w:id="11"/>
      </w:r>
      <w:r w:rsidR="00454B0D" w:rsidRPr="00296EA8">
        <w:rPr>
          <w:rFonts w:hint="cs"/>
          <w:rtl/>
        </w:rPr>
        <w:t xml:space="preserve"> (2021)، </w:t>
      </w:r>
      <w:r w:rsidR="00454B0D" w:rsidRPr="00296EA8">
        <w:rPr>
          <w:rtl/>
        </w:rPr>
        <w:t>مح</w:t>
      </w:r>
      <w:r w:rsidR="00454B0D" w:rsidRPr="00296EA8">
        <w:rPr>
          <w:rFonts w:hint="cs"/>
          <w:rtl/>
        </w:rPr>
        <w:t>ی</w:t>
      </w:r>
      <w:r w:rsidR="00454B0D" w:rsidRPr="00296EA8">
        <w:rPr>
          <w:rFonts w:hint="eastAsia"/>
          <w:rtl/>
        </w:rPr>
        <w:t>ط</w:t>
      </w:r>
      <w:r w:rsidR="00454B0D" w:rsidRPr="00296EA8">
        <w:rPr>
          <w:rtl/>
        </w:rPr>
        <w:t xml:space="preserve"> </w:t>
      </w:r>
      <w:r w:rsidR="00454B0D" w:rsidRPr="00296EA8">
        <w:rPr>
          <w:rFonts w:hint="cs"/>
          <w:rtl/>
        </w:rPr>
        <w:t>ی</w:t>
      </w:r>
      <w:r w:rsidR="00454B0D" w:rsidRPr="00296EA8">
        <w:rPr>
          <w:rFonts w:hint="eastAsia"/>
          <w:rtl/>
        </w:rPr>
        <w:t>ادگ</w:t>
      </w:r>
      <w:r w:rsidR="00454B0D" w:rsidRPr="00296EA8">
        <w:rPr>
          <w:rFonts w:hint="cs"/>
          <w:rtl/>
        </w:rPr>
        <w:t>ی</w:t>
      </w:r>
      <w:r w:rsidR="00454B0D" w:rsidRPr="00296EA8">
        <w:rPr>
          <w:rFonts w:hint="eastAsia"/>
          <w:rtl/>
        </w:rPr>
        <w:t>ر</w:t>
      </w:r>
      <w:r w:rsidR="00454B0D" w:rsidRPr="00296EA8">
        <w:rPr>
          <w:rFonts w:hint="cs"/>
          <w:rtl/>
        </w:rPr>
        <w:t>ی بافتی</w:t>
      </w:r>
      <w:r w:rsidR="00454B0D" w:rsidRPr="00296EA8">
        <w:rPr>
          <w:rtl/>
        </w:rPr>
        <w:t xml:space="preserve"> را فراهم م</w:t>
      </w:r>
      <w:r w:rsidR="00454B0D" w:rsidRPr="00296EA8">
        <w:rPr>
          <w:rFonts w:hint="cs"/>
          <w:rtl/>
        </w:rPr>
        <w:t>ی‌</w:t>
      </w:r>
      <w:r w:rsidR="00454B0D" w:rsidRPr="00296EA8">
        <w:rPr>
          <w:rtl/>
        </w:rPr>
        <w:t xml:space="preserve">کند که </w:t>
      </w:r>
      <w:r w:rsidR="00454B0D" w:rsidRPr="00296EA8">
        <w:rPr>
          <w:rFonts w:hint="cs"/>
          <w:rtl/>
        </w:rPr>
        <w:t>ی</w:t>
      </w:r>
      <w:r w:rsidR="00454B0D" w:rsidRPr="00296EA8">
        <w:rPr>
          <w:rFonts w:hint="eastAsia"/>
          <w:rtl/>
        </w:rPr>
        <w:t>ادگ</w:t>
      </w:r>
      <w:r w:rsidR="00454B0D" w:rsidRPr="00296EA8">
        <w:rPr>
          <w:rFonts w:hint="cs"/>
          <w:rtl/>
        </w:rPr>
        <w:t>ی</w:t>
      </w:r>
      <w:r w:rsidR="00454B0D" w:rsidRPr="00296EA8">
        <w:rPr>
          <w:rFonts w:hint="eastAsia"/>
          <w:rtl/>
        </w:rPr>
        <w:t>ر</w:t>
      </w:r>
      <w:r w:rsidR="00454B0D" w:rsidRPr="00296EA8">
        <w:rPr>
          <w:rFonts w:hint="cs"/>
          <w:rtl/>
        </w:rPr>
        <w:t>ی</w:t>
      </w:r>
      <w:r w:rsidR="00454B0D" w:rsidRPr="00296EA8">
        <w:rPr>
          <w:rtl/>
        </w:rPr>
        <w:t xml:space="preserve"> در آن صورت م</w:t>
      </w:r>
      <w:r w:rsidR="00454B0D" w:rsidRPr="00296EA8">
        <w:rPr>
          <w:rFonts w:hint="cs"/>
          <w:rtl/>
        </w:rPr>
        <w:t>ی</w:t>
      </w:r>
      <w:r w:rsidR="00454B0D">
        <w:rPr>
          <w:rFonts w:hint="cs"/>
          <w:rtl/>
        </w:rPr>
        <w:t>‌</w:t>
      </w:r>
      <w:r w:rsidR="00454B0D" w:rsidRPr="00296EA8">
        <w:rPr>
          <w:rtl/>
        </w:rPr>
        <w:t>گ</w:t>
      </w:r>
      <w:r w:rsidR="00454B0D" w:rsidRPr="00296EA8">
        <w:rPr>
          <w:rFonts w:hint="cs"/>
          <w:rtl/>
        </w:rPr>
        <w:t>ی</w:t>
      </w:r>
      <w:r w:rsidR="00454B0D" w:rsidRPr="00296EA8">
        <w:rPr>
          <w:rFonts w:hint="eastAsia"/>
          <w:rtl/>
        </w:rPr>
        <w:t>رد</w:t>
      </w:r>
      <w:r w:rsidR="00454B0D" w:rsidRPr="00296EA8">
        <w:rPr>
          <w:rFonts w:hint="cs"/>
          <w:rtl/>
        </w:rPr>
        <w:t>.</w:t>
      </w:r>
      <w:r w:rsidR="00454B0D" w:rsidRPr="00296EA8">
        <w:rPr>
          <w:rtl/>
        </w:rPr>
        <w:t xml:space="preserve"> </w:t>
      </w:r>
      <w:r w:rsidR="00454B0D" w:rsidRPr="00296EA8">
        <w:rPr>
          <w:rFonts w:hint="cs"/>
          <w:rtl/>
        </w:rPr>
        <w:t xml:space="preserve">به عبارت دیگر، یادگیری نیازمند بستری مناسب است که آن را محیط یادگیری می‌نامیم. </w:t>
      </w:r>
      <w:r w:rsidR="00454B0D" w:rsidRPr="00296EA8">
        <w:rPr>
          <w:rtl/>
        </w:rPr>
        <w:t>محیطی از پیش اندیشیده که یاددهنده آن را به قصد یاددهی و کنترل یادگیری می</w:t>
      </w:r>
      <w:r w:rsidR="00454B0D" w:rsidRPr="00296EA8">
        <w:rPr>
          <w:rFonts w:hint="cs"/>
          <w:rtl/>
        </w:rPr>
        <w:t>‌</w:t>
      </w:r>
      <w:r w:rsidR="00454B0D" w:rsidRPr="00296EA8">
        <w:rPr>
          <w:rtl/>
        </w:rPr>
        <w:t>سازد (رحیمی، 1389).</w:t>
      </w:r>
      <w:r w:rsidR="00454B0D" w:rsidRPr="00296EA8">
        <w:rPr>
          <w:rFonts w:hint="cs"/>
          <w:rtl/>
        </w:rPr>
        <w:t xml:space="preserve"> سوالی که در اینجا شایان توجه است این است که فضاهای یادگیری در کشور ما تا چه اندازه مناسب یادگیری هستند؟ چه کسانی در خلق محیط‌های یادگیری مشارکت دارند؟ و بعد فیزیکی محیط یادگیری تا چه حد مورد توجه مدیران و سیاستگذاران آموزش و پرورش ایران است؟</w:t>
      </w:r>
    </w:p>
    <w:p w14:paraId="65739046" w14:textId="6DA4CD7A" w:rsidR="00454B0D" w:rsidRPr="00296EA8" w:rsidRDefault="00454B0D" w:rsidP="00302BAA">
      <w:pPr>
        <w:pStyle w:val="ac"/>
        <w:rPr>
          <w:rtl/>
        </w:rPr>
      </w:pPr>
      <w:r w:rsidRPr="00296EA8">
        <w:rPr>
          <w:rFonts w:hint="cs"/>
          <w:rtl/>
        </w:rPr>
        <w:t xml:space="preserve"> </w:t>
      </w:r>
      <w:r w:rsidR="002A2CD8">
        <w:rPr>
          <w:rFonts w:hint="cs"/>
          <w:rtl/>
        </w:rPr>
        <w:t xml:space="preserve">    </w:t>
      </w:r>
      <w:r w:rsidRPr="00296EA8">
        <w:rPr>
          <w:rFonts w:hint="cs"/>
          <w:rtl/>
        </w:rPr>
        <w:t>بررسی‌های میدانی و تجربه‌ی زیسته‌ی پژوهشگر نشان می‌دهد که</w:t>
      </w:r>
      <w:r w:rsidRPr="00296EA8">
        <w:rPr>
          <w:rtl/>
        </w:rPr>
        <w:t xml:space="preserve"> </w:t>
      </w:r>
      <w:r w:rsidRPr="00296EA8">
        <w:rPr>
          <w:rFonts w:hint="cs"/>
          <w:rtl/>
        </w:rPr>
        <w:t xml:space="preserve">بسیاری از </w:t>
      </w:r>
      <w:r w:rsidRPr="00296EA8">
        <w:rPr>
          <w:rtl/>
        </w:rPr>
        <w:t xml:space="preserve">مدارس ما به </w:t>
      </w:r>
      <w:r w:rsidRPr="00296EA8">
        <w:rPr>
          <w:rFonts w:hint="cs"/>
          <w:rtl/>
        </w:rPr>
        <w:t>تعبیر نیر</w:t>
      </w:r>
      <w:r>
        <w:rPr>
          <w:rStyle w:val="FootnoteReference"/>
          <w:rtl/>
        </w:rPr>
        <w:footnoteReference w:id="12"/>
      </w:r>
      <w:r w:rsidRPr="00296EA8">
        <w:rPr>
          <w:rFonts w:hint="cs"/>
          <w:rtl/>
        </w:rPr>
        <w:t xml:space="preserve">(2009) به مصداقی از </w:t>
      </w:r>
      <w:r w:rsidRPr="00296EA8">
        <w:rPr>
          <w:rtl/>
        </w:rPr>
        <w:t>شیوه</w:t>
      </w:r>
      <w:r w:rsidRPr="00296EA8">
        <w:rPr>
          <w:rFonts w:hint="cs"/>
          <w:rtl/>
        </w:rPr>
        <w:t>‌ی</w:t>
      </w:r>
      <w:r w:rsidRPr="00296EA8">
        <w:rPr>
          <w:rtl/>
        </w:rPr>
        <w:t xml:space="preserve"> سلول</w:t>
      </w:r>
      <w:r w:rsidRPr="00296EA8">
        <w:rPr>
          <w:rFonts w:hint="cs"/>
          <w:rtl/>
        </w:rPr>
        <w:t>‌</w:t>
      </w:r>
      <w:r w:rsidRPr="00296EA8">
        <w:rPr>
          <w:rtl/>
        </w:rPr>
        <w:t>ها و زنگ</w:t>
      </w:r>
      <w:r w:rsidRPr="00296EA8">
        <w:rPr>
          <w:rFonts w:hint="cs"/>
          <w:rtl/>
        </w:rPr>
        <w:t>‌</w:t>
      </w:r>
      <w:r w:rsidRPr="00296EA8">
        <w:rPr>
          <w:rtl/>
        </w:rPr>
        <w:t>ها طراحی شده</w:t>
      </w:r>
      <w:r w:rsidRPr="00296EA8">
        <w:rPr>
          <w:rFonts w:hint="cs"/>
          <w:rtl/>
        </w:rPr>
        <w:t>‌</w:t>
      </w:r>
      <w:r w:rsidRPr="00296EA8">
        <w:rPr>
          <w:rtl/>
        </w:rPr>
        <w:t>اند. دانش</w:t>
      </w:r>
      <w:r w:rsidRPr="00296EA8">
        <w:rPr>
          <w:rFonts w:hint="cs"/>
          <w:rtl/>
        </w:rPr>
        <w:t>‌</w:t>
      </w:r>
      <w:r w:rsidRPr="00296EA8">
        <w:rPr>
          <w:rtl/>
        </w:rPr>
        <w:t>آموزان در این سلول</w:t>
      </w:r>
      <w:r w:rsidRPr="00296EA8">
        <w:rPr>
          <w:rFonts w:hint="cs"/>
          <w:rtl/>
        </w:rPr>
        <w:t>‌</w:t>
      </w:r>
      <w:r w:rsidRPr="00296EA8">
        <w:rPr>
          <w:rtl/>
        </w:rPr>
        <w:t>ها که کلاس درس نامیده می</w:t>
      </w:r>
      <w:r w:rsidRPr="00296EA8">
        <w:rPr>
          <w:rFonts w:hint="cs"/>
          <w:rtl/>
        </w:rPr>
        <w:t>‌</w:t>
      </w:r>
      <w:r w:rsidRPr="00296EA8">
        <w:rPr>
          <w:rtl/>
        </w:rPr>
        <w:t>شود حضور پیدا می</w:t>
      </w:r>
      <w:r w:rsidRPr="00296EA8">
        <w:rPr>
          <w:rFonts w:hint="cs"/>
          <w:rtl/>
        </w:rPr>
        <w:t>‌</w:t>
      </w:r>
      <w:r w:rsidRPr="00296EA8">
        <w:rPr>
          <w:rtl/>
        </w:rPr>
        <w:t>کنند تا زنگ به صدا درآید، سپس آنها به سلول دیگری می</w:t>
      </w:r>
      <w:r w:rsidRPr="00296EA8">
        <w:rPr>
          <w:rFonts w:hint="cs"/>
          <w:rtl/>
        </w:rPr>
        <w:t>‌</w:t>
      </w:r>
      <w:r w:rsidRPr="00296EA8">
        <w:rPr>
          <w:rtl/>
        </w:rPr>
        <w:t>روند</w:t>
      </w:r>
      <w:r w:rsidRPr="00296EA8">
        <w:rPr>
          <w:rFonts w:hint="cs"/>
          <w:rtl/>
        </w:rPr>
        <w:t>. طراحی مدارس به این شیوه بیانگر این است که اندیشه‌ی حاکم بر طراحی مدارس در کشور ما، در مقایسه با عصر صنعتی و دورانی که رفتارگرایی نظریه‌ی غالب یادگیری بود، هنوز تغییر نکرده‌است، این درحالیست که نظریات یادگیری تغییرات بسیاری کرده‌ و نظریات جدیدتری در زمینه‌ی رشد و یادگیری انسان، در پارادایم‌های مختلف معرفت‌شناختی مطرح شده‌اند.</w:t>
      </w:r>
    </w:p>
    <w:p w14:paraId="1D72C312" w14:textId="5D7D5235" w:rsidR="00454B0D" w:rsidRPr="00296EA8" w:rsidRDefault="002A2CD8" w:rsidP="00302BAA">
      <w:pPr>
        <w:pStyle w:val="ac"/>
        <w:rPr>
          <w:rtl/>
        </w:rPr>
      </w:pPr>
      <w:r>
        <w:rPr>
          <w:rFonts w:hint="cs"/>
          <w:rtl/>
        </w:rPr>
        <w:t xml:space="preserve">     </w:t>
      </w:r>
      <w:r w:rsidR="00454B0D" w:rsidRPr="00296EA8">
        <w:rPr>
          <w:rFonts w:hint="cs"/>
          <w:rtl/>
        </w:rPr>
        <w:t xml:space="preserve">در خلق محیط یادگیری افراد مختلفی درگیر هستند که یکی از این افراد مدیر آموزشی است. کارکرد نوین و رسالت مدیرآموزشی </w:t>
      </w:r>
      <w:r w:rsidR="00454B0D" w:rsidRPr="00296EA8">
        <w:rPr>
          <w:rtl/>
        </w:rPr>
        <w:t>تدبیر فرآیند یاددهی-یادگیری از طریق مداخله در فضای یادگیری و میدان</w:t>
      </w:r>
      <w:r w:rsidR="00454B0D" w:rsidRPr="00296EA8">
        <w:rPr>
          <w:rFonts w:hint="cs"/>
          <w:rtl/>
        </w:rPr>
        <w:t>‌</w:t>
      </w:r>
      <w:r w:rsidR="00454B0D" w:rsidRPr="00296EA8">
        <w:rPr>
          <w:rtl/>
        </w:rPr>
        <w:t>های کوچک و بزرگ آموزشی است</w:t>
      </w:r>
      <w:r w:rsidR="00454B0D" w:rsidRPr="00296EA8">
        <w:rPr>
          <w:rFonts w:hint="cs"/>
          <w:rtl/>
        </w:rPr>
        <w:t xml:space="preserve"> </w:t>
      </w:r>
      <w:sdt>
        <w:sdtPr>
          <w:rPr>
            <w:rFonts w:hint="cs"/>
            <w:rtl/>
          </w:rPr>
          <w:id w:val="474724809"/>
          <w:citation/>
        </w:sdtPr>
        <w:sdtEndPr/>
        <w:sdtContent>
          <w:r w:rsidR="00454B0D" w:rsidRPr="00296EA8">
            <w:rPr>
              <w:rtl/>
            </w:rPr>
            <w:fldChar w:fldCharType="begin"/>
          </w:r>
          <w:r w:rsidR="00454B0D" w:rsidRPr="00296EA8">
            <w:rPr>
              <w:rtl/>
            </w:rPr>
            <w:instrText xml:space="preserve"> </w:instrText>
          </w:r>
          <w:r w:rsidR="00454B0D" w:rsidRPr="00296EA8">
            <w:rPr>
              <w:rFonts w:hint="cs"/>
            </w:rPr>
            <w:instrText>CITATION</w:instrText>
          </w:r>
          <w:r w:rsidR="00454B0D" w:rsidRPr="00296EA8">
            <w:rPr>
              <w:rFonts w:hint="cs"/>
              <w:rtl/>
            </w:rPr>
            <w:instrText xml:space="preserve"> آهن98 \</w:instrText>
          </w:r>
          <w:r w:rsidR="00454B0D" w:rsidRPr="00296EA8">
            <w:rPr>
              <w:rFonts w:hint="cs"/>
            </w:rPr>
            <w:instrText xml:space="preserve">l </w:instrText>
          </w:r>
          <w:r w:rsidR="00454B0D" w:rsidRPr="00296EA8">
            <w:rPr>
              <w:rFonts w:hint="cs"/>
              <w:rtl/>
            </w:rPr>
            <w:instrText>1065</w:instrText>
          </w:r>
          <w:r w:rsidR="00454B0D" w:rsidRPr="00296EA8">
            <w:rPr>
              <w:rtl/>
            </w:rPr>
            <w:instrText xml:space="preserve"> </w:instrText>
          </w:r>
          <w:r w:rsidR="00454B0D" w:rsidRPr="00296EA8">
            <w:rPr>
              <w:rtl/>
            </w:rPr>
            <w:fldChar w:fldCharType="separate"/>
          </w:r>
          <w:r w:rsidR="00454B0D" w:rsidRPr="00296EA8">
            <w:rPr>
              <w:rFonts w:hint="cs"/>
              <w:rtl/>
            </w:rPr>
            <w:t>(آهنچیان, 1398)</w:t>
          </w:r>
          <w:r w:rsidR="00454B0D" w:rsidRPr="00296EA8">
            <w:rPr>
              <w:rtl/>
            </w:rPr>
            <w:fldChar w:fldCharType="end"/>
          </w:r>
        </w:sdtContent>
      </w:sdt>
      <w:r w:rsidR="00454B0D" w:rsidRPr="00296EA8">
        <w:rPr>
          <w:rtl/>
        </w:rPr>
        <w:t>.</w:t>
      </w:r>
      <w:r w:rsidR="00454B0D" w:rsidRPr="00296EA8">
        <w:rPr>
          <w:rFonts w:hint="cs"/>
          <w:rtl/>
        </w:rPr>
        <w:t xml:space="preserve"> اما</w:t>
      </w:r>
      <w:r w:rsidR="00454B0D" w:rsidRPr="00296EA8">
        <w:rPr>
          <w:rFonts w:hint="cs"/>
          <w:color w:val="FF0000"/>
          <w:rtl/>
        </w:rPr>
        <w:t xml:space="preserve"> </w:t>
      </w:r>
      <w:r w:rsidR="00454B0D" w:rsidRPr="00296EA8">
        <w:rPr>
          <w:rFonts w:hint="cs"/>
          <w:rtl/>
        </w:rPr>
        <w:t>به نظر می‌آید که اکثر مدیران ما توانمندی‌ها و شایستگی‌های لازم برای انجام این مسئولیت را ندارند. نه در اسناد ملی و نه در سیاستگذاری و قانونگذاری در آموزش و پرورش از این جنبه‌ی مهم به مدیریت آموزشی نگاه نشده است و خلا جدی در تمامی فرآیندها از آموزش تا جذب مدیران و تعیین حیطه‌ی اختیارات آنها دیده می‌شود. این مساله به نوبه‌ی خود، باعث کاسته شدن از کیفیت یاددهی-یادگیری دانش‌آموزان و به تبع آن وضعیت نظام آموزشی شده است.</w:t>
      </w:r>
    </w:p>
    <w:p w14:paraId="2C092296" w14:textId="77777777" w:rsidR="002A2CD8" w:rsidRPr="00C32364" w:rsidRDefault="002A2CD8" w:rsidP="002A2CD8">
      <w:pPr>
        <w:pStyle w:val="ac"/>
        <w:rPr>
          <w:rFonts w:asciiTheme="minorHAnsi" w:hAnsiTheme="minorHAnsi"/>
        </w:rPr>
      </w:pPr>
      <w:r>
        <w:rPr>
          <w:rFonts w:hint="cs"/>
          <w:rtl/>
        </w:rPr>
        <w:t xml:space="preserve">     </w:t>
      </w:r>
      <w:r w:rsidR="00454B0D" w:rsidRPr="00296EA8">
        <w:rPr>
          <w:rFonts w:hint="cs"/>
          <w:rtl/>
        </w:rPr>
        <w:t>در سال‌های اخیر مطالعاتی در کشور انجام شده</w:t>
      </w:r>
      <w:r w:rsidR="00454B0D">
        <w:rPr>
          <w:rFonts w:hint="cs"/>
          <w:color w:val="FF0000"/>
          <w:rtl/>
        </w:rPr>
        <w:t>‌</w:t>
      </w:r>
      <w:r w:rsidR="00454B0D" w:rsidRPr="00296EA8">
        <w:rPr>
          <w:rFonts w:hint="cs"/>
          <w:rtl/>
        </w:rPr>
        <w:t>است که محیط‌های فیزیکی مناسب را از منظر برخی نظریات یادگیری بررسی کرده‌اند اما به نظر می‌آید پژوهشی در زمینه‌ی ارتباط محیط فیزیکی یادگیری با نقش مدیر انجام نشده است. لذا این پژوهش با این فرض که یکی از وظایف مدیران آموزشی طراحی فضای یادگیری است به دنبال کشف مولفه‌هایی است که شایستگی‌های مدیران را در طراحی مدارس منعکس می‌کند.</w:t>
      </w:r>
      <w:bookmarkStart w:id="18" w:name="_Toc144767742"/>
    </w:p>
    <w:p w14:paraId="3937FD22" w14:textId="06C4193E" w:rsidR="00454B0D" w:rsidRDefault="00A61F97" w:rsidP="002A2CD8">
      <w:pPr>
        <w:pStyle w:val="1-1"/>
      </w:pPr>
      <w:r>
        <w:rPr>
          <w:rFonts w:hint="cs"/>
          <w:rtl/>
        </w:rPr>
        <w:t>اهمیت و ضرورت پژوهش</w:t>
      </w:r>
      <w:bookmarkEnd w:id="18"/>
    </w:p>
    <w:p w14:paraId="52677809" w14:textId="77777777" w:rsidR="00B94B06" w:rsidRDefault="00B94B06" w:rsidP="00302BAA">
      <w:pPr>
        <w:pStyle w:val="ac"/>
        <w:rPr>
          <w:rtl/>
        </w:rPr>
      </w:pPr>
      <w:r w:rsidRPr="00296EA8">
        <w:rPr>
          <w:rFonts w:hint="cs"/>
          <w:rtl/>
        </w:rPr>
        <w:t xml:space="preserve">فضای کالبدی مدرسه نه تنها یک محیط بی‌تاثیر در فرآیند یادگیری نیست بلکه می‌تواند به عنوان عاملی زنده و پویا در کیفیت فعالیت‌های یاددهی-یادگیری ایفای نقش کند. به عبارت دیگر، یادگیری تنها در کلاس درس اتفاق نمی‌افتد بلکه در و دیوار مدرسه نیز می‌توانند همانند معلم برای دانش‌آموزان، حامل پیام باشند و </w:t>
      </w:r>
      <w:r>
        <w:rPr>
          <w:rFonts w:hint="cs"/>
          <w:rtl/>
        </w:rPr>
        <w:t xml:space="preserve"> </w:t>
      </w:r>
      <w:r w:rsidRPr="00296EA8">
        <w:rPr>
          <w:rFonts w:hint="cs"/>
          <w:rtl/>
        </w:rPr>
        <w:t xml:space="preserve">این قدرت را دارند تا یادگیری را حمایت کنند (تابش، 1396). لذا شناخت عواملی که به افزایش مطلوبیت فضای یادگیری کمک می‌کند از اهمیت ویژه‌ای برخوردار است. امروزه تاثیر طراحی فضای یادگیری بر کیفیت یادگیری بر کسی پوشیده نیست. </w:t>
      </w:r>
      <w:r w:rsidRPr="00296EA8">
        <w:rPr>
          <w:rtl/>
        </w:rPr>
        <w:t>در</w:t>
      </w:r>
      <w:r w:rsidRPr="00296EA8">
        <w:rPr>
          <w:rFonts w:hint="cs"/>
          <w:rtl/>
        </w:rPr>
        <w:t xml:space="preserve"> </w:t>
      </w:r>
      <w:r w:rsidRPr="00296EA8">
        <w:rPr>
          <w:rtl/>
        </w:rPr>
        <w:t>سال</w:t>
      </w:r>
      <w:r w:rsidRPr="00296EA8">
        <w:rPr>
          <w:rFonts w:hint="cs"/>
          <w:rtl/>
        </w:rPr>
        <w:t>‌</w:t>
      </w:r>
      <w:r w:rsidRPr="00296EA8">
        <w:rPr>
          <w:rtl/>
        </w:rPr>
        <w:t>ها</w:t>
      </w:r>
      <w:r w:rsidRPr="00296EA8">
        <w:rPr>
          <w:rFonts w:hint="cs"/>
          <w:rtl/>
        </w:rPr>
        <w:t xml:space="preserve">ی </w:t>
      </w:r>
      <w:r w:rsidRPr="00296EA8">
        <w:rPr>
          <w:rFonts w:hint="eastAsia"/>
          <w:rtl/>
        </w:rPr>
        <w:t>اخ</w:t>
      </w:r>
      <w:r w:rsidRPr="00296EA8">
        <w:rPr>
          <w:rFonts w:hint="cs"/>
          <w:rtl/>
        </w:rPr>
        <w:t>ی</w:t>
      </w:r>
      <w:r w:rsidRPr="00296EA8">
        <w:rPr>
          <w:rFonts w:hint="eastAsia"/>
          <w:rtl/>
        </w:rPr>
        <w:t>ر</w:t>
      </w:r>
      <w:r w:rsidRPr="00296EA8">
        <w:rPr>
          <w:rFonts w:hint="cs"/>
          <w:rtl/>
        </w:rPr>
        <w:t xml:space="preserve"> </w:t>
      </w:r>
      <w:r w:rsidRPr="00296EA8">
        <w:rPr>
          <w:rFonts w:hint="eastAsia"/>
          <w:rtl/>
        </w:rPr>
        <w:t>افزا</w:t>
      </w:r>
      <w:r w:rsidRPr="00296EA8">
        <w:rPr>
          <w:rFonts w:hint="cs"/>
          <w:rtl/>
        </w:rPr>
        <w:t>ی</w:t>
      </w:r>
      <w:r w:rsidRPr="00296EA8">
        <w:rPr>
          <w:rFonts w:hint="eastAsia"/>
          <w:rtl/>
        </w:rPr>
        <w:t>ش</w:t>
      </w:r>
      <w:r w:rsidRPr="00296EA8">
        <w:rPr>
          <w:rFonts w:hint="cs"/>
          <w:rtl/>
        </w:rPr>
        <w:t xml:space="preserve"> </w:t>
      </w:r>
      <w:r w:rsidRPr="00296EA8">
        <w:rPr>
          <w:rFonts w:hint="eastAsia"/>
          <w:rtl/>
        </w:rPr>
        <w:t>ضر</w:t>
      </w:r>
      <w:r w:rsidRPr="00296EA8">
        <w:rPr>
          <w:rFonts w:hint="cs"/>
          <w:rtl/>
        </w:rPr>
        <w:t>ی</w:t>
      </w:r>
      <w:r w:rsidRPr="00296EA8">
        <w:rPr>
          <w:rFonts w:hint="eastAsia"/>
          <w:rtl/>
        </w:rPr>
        <w:t>ب</w:t>
      </w:r>
      <w:r w:rsidRPr="00296EA8">
        <w:rPr>
          <w:rFonts w:hint="cs"/>
          <w:rtl/>
        </w:rPr>
        <w:t xml:space="preserve"> </w:t>
      </w:r>
      <w:r w:rsidRPr="00296EA8">
        <w:rPr>
          <w:rFonts w:hint="eastAsia"/>
          <w:rtl/>
        </w:rPr>
        <w:t>شهرنش</w:t>
      </w:r>
      <w:r w:rsidRPr="00296EA8">
        <w:rPr>
          <w:rFonts w:hint="cs"/>
          <w:rtl/>
        </w:rPr>
        <w:t>ی</w:t>
      </w:r>
      <w:r w:rsidRPr="00296EA8">
        <w:rPr>
          <w:rFonts w:hint="eastAsia"/>
          <w:rtl/>
        </w:rPr>
        <w:t>ن</w:t>
      </w:r>
      <w:r w:rsidRPr="00296EA8">
        <w:rPr>
          <w:rFonts w:hint="cs"/>
          <w:rtl/>
        </w:rPr>
        <w:t>ی</w:t>
      </w:r>
      <w:r w:rsidRPr="00296EA8">
        <w:rPr>
          <w:rFonts w:hint="eastAsia"/>
          <w:rtl/>
        </w:rPr>
        <w:t>،</w:t>
      </w:r>
      <w:r w:rsidRPr="00296EA8">
        <w:rPr>
          <w:rFonts w:hint="cs"/>
          <w:rtl/>
        </w:rPr>
        <w:t xml:space="preserve"> نیاز به فضاهای یادگیری را بیشتر کرده است اما </w:t>
      </w:r>
      <w:r w:rsidRPr="00296EA8">
        <w:rPr>
          <w:rFonts w:hint="eastAsia"/>
          <w:rtl/>
        </w:rPr>
        <w:t>سرعت</w:t>
      </w:r>
      <w:r w:rsidRPr="00296EA8">
        <w:rPr>
          <w:rFonts w:hint="cs"/>
          <w:rtl/>
        </w:rPr>
        <w:t xml:space="preserve"> </w:t>
      </w:r>
      <w:r w:rsidRPr="00296EA8">
        <w:rPr>
          <w:rFonts w:hint="eastAsia"/>
          <w:rtl/>
        </w:rPr>
        <w:t>شتابان</w:t>
      </w:r>
      <w:r w:rsidRPr="00296EA8">
        <w:rPr>
          <w:rFonts w:hint="cs"/>
          <w:rtl/>
        </w:rPr>
        <w:t xml:space="preserve"> </w:t>
      </w:r>
      <w:r w:rsidRPr="00296EA8">
        <w:rPr>
          <w:rFonts w:hint="eastAsia"/>
          <w:rtl/>
        </w:rPr>
        <w:t>در</w:t>
      </w:r>
      <w:r w:rsidRPr="00296EA8">
        <w:rPr>
          <w:rFonts w:hint="cs"/>
          <w:rtl/>
        </w:rPr>
        <w:t xml:space="preserve"> </w:t>
      </w:r>
      <w:r w:rsidRPr="00296EA8">
        <w:rPr>
          <w:rFonts w:hint="eastAsia"/>
          <w:rtl/>
        </w:rPr>
        <w:t>ساخت</w:t>
      </w:r>
      <w:r w:rsidRPr="00296EA8">
        <w:rPr>
          <w:rFonts w:hint="cs"/>
          <w:rtl/>
        </w:rPr>
        <w:t xml:space="preserve"> </w:t>
      </w:r>
      <w:r w:rsidRPr="00296EA8">
        <w:rPr>
          <w:rFonts w:hint="eastAsia"/>
          <w:rtl/>
        </w:rPr>
        <w:t>و</w:t>
      </w:r>
      <w:r w:rsidRPr="00296EA8">
        <w:rPr>
          <w:rFonts w:hint="cs"/>
          <w:rtl/>
        </w:rPr>
        <w:t xml:space="preserve"> </w:t>
      </w:r>
      <w:r w:rsidRPr="00296EA8">
        <w:rPr>
          <w:rFonts w:hint="eastAsia"/>
          <w:rtl/>
        </w:rPr>
        <w:t>ساز</w:t>
      </w:r>
      <w:r w:rsidRPr="00296EA8">
        <w:rPr>
          <w:rFonts w:hint="cs"/>
          <w:rtl/>
        </w:rPr>
        <w:t xml:space="preserve"> آنها </w:t>
      </w:r>
      <w:r w:rsidRPr="00296EA8">
        <w:rPr>
          <w:rFonts w:hint="eastAsia"/>
          <w:rtl/>
        </w:rPr>
        <w:t>امکان</w:t>
      </w:r>
      <w:r w:rsidRPr="00296EA8">
        <w:rPr>
          <w:rFonts w:hint="cs"/>
          <w:rtl/>
        </w:rPr>
        <w:t xml:space="preserve"> </w:t>
      </w:r>
      <w:r w:rsidRPr="00296EA8">
        <w:rPr>
          <w:rFonts w:hint="eastAsia"/>
          <w:rtl/>
        </w:rPr>
        <w:t>هرگونه</w:t>
      </w:r>
      <w:r w:rsidRPr="00296EA8">
        <w:rPr>
          <w:rFonts w:hint="cs"/>
          <w:rtl/>
        </w:rPr>
        <w:t xml:space="preserve"> </w:t>
      </w:r>
      <w:r w:rsidRPr="00296EA8">
        <w:rPr>
          <w:rFonts w:hint="eastAsia"/>
          <w:rtl/>
        </w:rPr>
        <w:t>اص</w:t>
      </w:r>
      <w:r w:rsidRPr="00296EA8">
        <w:rPr>
          <w:rFonts w:hint="cs"/>
          <w:rtl/>
        </w:rPr>
        <w:t>لا</w:t>
      </w:r>
      <w:r w:rsidRPr="00296EA8">
        <w:rPr>
          <w:rFonts w:hint="eastAsia"/>
          <w:rtl/>
        </w:rPr>
        <w:t>ح</w:t>
      </w:r>
      <w:r w:rsidRPr="00296EA8">
        <w:rPr>
          <w:rFonts w:hint="cs"/>
          <w:rtl/>
        </w:rPr>
        <w:t xml:space="preserve"> </w:t>
      </w:r>
      <w:r w:rsidRPr="00296EA8">
        <w:rPr>
          <w:rFonts w:hint="eastAsia"/>
          <w:rtl/>
        </w:rPr>
        <w:t>ک</w:t>
      </w:r>
      <w:r w:rsidRPr="00296EA8">
        <w:rPr>
          <w:rFonts w:hint="cs"/>
          <w:rtl/>
        </w:rPr>
        <w:t>ی</w:t>
      </w:r>
      <w:r w:rsidRPr="00296EA8">
        <w:rPr>
          <w:rFonts w:hint="eastAsia"/>
          <w:rtl/>
        </w:rPr>
        <w:t>ف</w:t>
      </w:r>
      <w:r w:rsidRPr="00296EA8">
        <w:rPr>
          <w:rFonts w:hint="cs"/>
          <w:rtl/>
        </w:rPr>
        <w:t xml:space="preserve">ی </w:t>
      </w:r>
      <w:r w:rsidRPr="00296EA8">
        <w:rPr>
          <w:rFonts w:hint="eastAsia"/>
          <w:rtl/>
        </w:rPr>
        <w:t>را</w:t>
      </w:r>
      <w:r w:rsidRPr="00296EA8">
        <w:rPr>
          <w:rFonts w:hint="cs"/>
          <w:rtl/>
        </w:rPr>
        <w:t xml:space="preserve"> </w:t>
      </w:r>
      <w:r w:rsidRPr="00296EA8">
        <w:rPr>
          <w:rFonts w:hint="eastAsia"/>
          <w:rtl/>
        </w:rPr>
        <w:t>سلب</w:t>
      </w:r>
      <w:r w:rsidRPr="00296EA8">
        <w:rPr>
          <w:rFonts w:hint="cs"/>
          <w:rtl/>
        </w:rPr>
        <w:t xml:space="preserve"> </w:t>
      </w:r>
      <w:r w:rsidRPr="00296EA8">
        <w:rPr>
          <w:rFonts w:hint="eastAsia"/>
          <w:rtl/>
        </w:rPr>
        <w:t>م</w:t>
      </w:r>
      <w:r w:rsidRPr="00296EA8">
        <w:rPr>
          <w:rFonts w:hint="cs"/>
          <w:rtl/>
        </w:rPr>
        <w:t>ی‌</w:t>
      </w:r>
      <w:r w:rsidRPr="00296EA8">
        <w:rPr>
          <w:rFonts w:hint="eastAsia"/>
          <w:rtl/>
        </w:rPr>
        <w:t>کند</w:t>
      </w:r>
      <w:r w:rsidRPr="00296EA8">
        <w:rPr>
          <w:rtl/>
        </w:rPr>
        <w:t>.</w:t>
      </w:r>
      <w:r w:rsidRPr="00296EA8">
        <w:rPr>
          <w:rFonts w:hint="cs"/>
          <w:rtl/>
        </w:rPr>
        <w:t xml:space="preserve"> </w:t>
      </w:r>
      <w:r>
        <w:rPr>
          <w:rFonts w:hint="cs"/>
          <w:rtl/>
        </w:rPr>
        <w:t>آنچه که امروز به عنوان مدل کالبدی مدرسه شناخته می‌شود هیچ حرف مهم و تازه‌ای نسبت به نخستین نمونه‌های مدارس جدید مطرح نساخته است. این درحالیست که محتوای آموزشی مدرسه‌ای از آن زمان تاکنون پیشرفت‌های زیادی را شاهد بوده‌است. اکنون برنامه‌ی تحصیلی آموزش و پرورش بطور مستحکمی با الگوی معماری مدارس رایج پیوند خورده است، بطوریکه بدون تحول در شالوده‌ی ساختمانی مدارس موجود، هیچ‌گونه دگرگونی در سیستم و روش آموزش مدرسه‌ای نمی‌توان متصور شد (سمیع‌آذر، 1376).</w:t>
      </w:r>
    </w:p>
    <w:p w14:paraId="6674C57D" w14:textId="77777777" w:rsidR="00B94B06" w:rsidRPr="00296EA8" w:rsidRDefault="00B94B06" w:rsidP="00302BAA">
      <w:pPr>
        <w:pStyle w:val="ac"/>
        <w:rPr>
          <w:rtl/>
        </w:rPr>
      </w:pPr>
      <w:r w:rsidRPr="00296EA8">
        <w:rPr>
          <w:rtl/>
        </w:rPr>
        <w:t>به دل</w:t>
      </w:r>
      <w:r w:rsidRPr="00296EA8">
        <w:rPr>
          <w:rFonts w:hint="cs"/>
          <w:rtl/>
        </w:rPr>
        <w:t>ی</w:t>
      </w:r>
      <w:r w:rsidRPr="00296EA8">
        <w:rPr>
          <w:rFonts w:hint="eastAsia"/>
          <w:rtl/>
        </w:rPr>
        <w:t>ل</w:t>
      </w:r>
      <w:r w:rsidRPr="00296EA8">
        <w:rPr>
          <w:rtl/>
        </w:rPr>
        <w:t xml:space="preserve"> ماه</w:t>
      </w:r>
      <w:r w:rsidRPr="00296EA8">
        <w:rPr>
          <w:rFonts w:hint="cs"/>
          <w:rtl/>
        </w:rPr>
        <w:t>ی</w:t>
      </w:r>
      <w:r w:rsidRPr="00296EA8">
        <w:rPr>
          <w:rFonts w:hint="eastAsia"/>
          <w:rtl/>
        </w:rPr>
        <w:t>ت</w:t>
      </w:r>
      <w:r w:rsidRPr="00296EA8">
        <w:rPr>
          <w:rtl/>
        </w:rPr>
        <w:t xml:space="preserve"> ب</w:t>
      </w:r>
      <w:r w:rsidRPr="00296EA8">
        <w:rPr>
          <w:rFonts w:hint="cs"/>
          <w:rtl/>
        </w:rPr>
        <w:t>ی</w:t>
      </w:r>
      <w:r w:rsidRPr="00296EA8">
        <w:rPr>
          <w:rFonts w:hint="eastAsia"/>
          <w:rtl/>
        </w:rPr>
        <w:t>ن</w:t>
      </w:r>
      <w:r w:rsidRPr="00296EA8">
        <w:rPr>
          <w:rtl/>
        </w:rPr>
        <w:t xml:space="preserve"> رشته</w:t>
      </w:r>
      <w:r>
        <w:rPr>
          <w:rFonts w:hint="cs"/>
          <w:rtl/>
        </w:rPr>
        <w:t>‌</w:t>
      </w:r>
      <w:r w:rsidRPr="00296EA8">
        <w:rPr>
          <w:rtl/>
        </w:rPr>
        <w:t>ا</w:t>
      </w:r>
      <w:r w:rsidRPr="00296EA8">
        <w:rPr>
          <w:rFonts w:hint="cs"/>
          <w:rtl/>
        </w:rPr>
        <w:t>ی</w:t>
      </w:r>
      <w:r w:rsidRPr="00296EA8">
        <w:rPr>
          <w:rtl/>
        </w:rPr>
        <w:t xml:space="preserve"> معمار</w:t>
      </w:r>
      <w:r w:rsidRPr="00296EA8">
        <w:rPr>
          <w:rFonts w:hint="cs"/>
          <w:rtl/>
        </w:rPr>
        <w:t>ی</w:t>
      </w:r>
      <w:r w:rsidRPr="00296EA8">
        <w:rPr>
          <w:rtl/>
        </w:rPr>
        <w:t xml:space="preserve"> و ارتباط انکار ناپذ</w:t>
      </w:r>
      <w:r w:rsidRPr="00296EA8">
        <w:rPr>
          <w:rFonts w:hint="cs"/>
          <w:rtl/>
        </w:rPr>
        <w:t>ی</w:t>
      </w:r>
      <w:r w:rsidRPr="00296EA8">
        <w:rPr>
          <w:rFonts w:hint="eastAsia"/>
          <w:rtl/>
        </w:rPr>
        <w:t>ر</w:t>
      </w:r>
      <w:r w:rsidRPr="00296EA8">
        <w:rPr>
          <w:rtl/>
        </w:rPr>
        <w:t xml:space="preserve"> آن با سا</w:t>
      </w:r>
      <w:r w:rsidRPr="00296EA8">
        <w:rPr>
          <w:rFonts w:hint="cs"/>
          <w:rtl/>
        </w:rPr>
        <w:t>ی</w:t>
      </w:r>
      <w:r w:rsidRPr="00296EA8">
        <w:rPr>
          <w:rFonts w:hint="eastAsia"/>
          <w:rtl/>
        </w:rPr>
        <w:t>ر</w:t>
      </w:r>
      <w:r w:rsidRPr="00296EA8">
        <w:rPr>
          <w:rtl/>
        </w:rPr>
        <w:t xml:space="preserve"> علوم همانند علوم </w:t>
      </w:r>
      <w:r w:rsidRPr="00296EA8">
        <w:rPr>
          <w:rFonts w:hint="cs"/>
          <w:rtl/>
        </w:rPr>
        <w:t xml:space="preserve">تربیتی، </w:t>
      </w:r>
      <w:r w:rsidRPr="00296EA8">
        <w:rPr>
          <w:rtl/>
        </w:rPr>
        <w:t>اجتماع</w:t>
      </w:r>
      <w:r w:rsidRPr="00296EA8">
        <w:rPr>
          <w:rFonts w:hint="cs"/>
          <w:rtl/>
        </w:rPr>
        <w:t>ی</w:t>
      </w:r>
      <w:r w:rsidRPr="00296EA8">
        <w:rPr>
          <w:rtl/>
        </w:rPr>
        <w:t>،</w:t>
      </w:r>
      <w:r w:rsidRPr="00296EA8">
        <w:rPr>
          <w:rFonts w:hint="cs"/>
          <w:rtl/>
        </w:rPr>
        <w:t xml:space="preserve"> </w:t>
      </w:r>
      <w:r w:rsidRPr="00296EA8">
        <w:rPr>
          <w:rtl/>
        </w:rPr>
        <w:t xml:space="preserve">هنر و </w:t>
      </w:r>
      <w:r w:rsidRPr="00296EA8">
        <w:rPr>
          <w:rFonts w:hint="cs"/>
          <w:rtl/>
        </w:rPr>
        <w:t>غیره</w:t>
      </w:r>
      <w:r w:rsidRPr="00296EA8">
        <w:rPr>
          <w:rtl/>
        </w:rPr>
        <w:t xml:space="preserve"> نه</w:t>
      </w:r>
      <w:r w:rsidRPr="00296EA8">
        <w:rPr>
          <w:rFonts w:hint="cs"/>
          <w:rtl/>
        </w:rPr>
        <w:t>‌</w:t>
      </w:r>
      <w:r w:rsidRPr="00296EA8">
        <w:rPr>
          <w:rtl/>
        </w:rPr>
        <w:t>تنها</w:t>
      </w:r>
      <w:r w:rsidRPr="00296EA8">
        <w:rPr>
          <w:rFonts w:hint="cs"/>
          <w:rtl/>
        </w:rPr>
        <w:t xml:space="preserve"> </w:t>
      </w:r>
      <w:r w:rsidRPr="00296EA8">
        <w:rPr>
          <w:rFonts w:hint="eastAsia"/>
          <w:rtl/>
        </w:rPr>
        <w:t>محصول</w:t>
      </w:r>
      <w:r w:rsidRPr="00296EA8">
        <w:rPr>
          <w:rtl/>
        </w:rPr>
        <w:t xml:space="preserve"> نها</w:t>
      </w:r>
      <w:r w:rsidRPr="00296EA8">
        <w:rPr>
          <w:rFonts w:hint="cs"/>
          <w:rtl/>
        </w:rPr>
        <w:t>یی</w:t>
      </w:r>
      <w:r w:rsidRPr="00296EA8">
        <w:rPr>
          <w:rtl/>
        </w:rPr>
        <w:t xml:space="preserve"> طراح</w:t>
      </w:r>
      <w:r w:rsidRPr="00296EA8">
        <w:rPr>
          <w:rFonts w:hint="cs"/>
          <w:rtl/>
        </w:rPr>
        <w:t>ی</w:t>
      </w:r>
      <w:r>
        <w:rPr>
          <w:rFonts w:hint="cs"/>
          <w:rtl/>
        </w:rPr>
        <w:t xml:space="preserve"> فضای آموزشی</w:t>
      </w:r>
      <w:r w:rsidRPr="00296EA8">
        <w:rPr>
          <w:rtl/>
        </w:rPr>
        <w:t xml:space="preserve"> بلکه فرا</w:t>
      </w:r>
      <w:r w:rsidRPr="00296EA8">
        <w:rPr>
          <w:rFonts w:hint="cs"/>
          <w:rtl/>
        </w:rPr>
        <w:t>ی</w:t>
      </w:r>
      <w:r w:rsidRPr="00296EA8">
        <w:rPr>
          <w:rFonts w:hint="eastAsia"/>
          <w:rtl/>
        </w:rPr>
        <w:t>ند</w:t>
      </w:r>
      <w:r w:rsidRPr="00296EA8">
        <w:rPr>
          <w:rtl/>
        </w:rPr>
        <w:t xml:space="preserve"> طراح</w:t>
      </w:r>
      <w:r w:rsidRPr="00296EA8">
        <w:rPr>
          <w:rFonts w:hint="cs"/>
          <w:rtl/>
        </w:rPr>
        <w:t>ی</w:t>
      </w:r>
      <w:r w:rsidRPr="00296EA8">
        <w:rPr>
          <w:rtl/>
        </w:rPr>
        <w:t xml:space="preserve"> </w:t>
      </w:r>
      <w:r>
        <w:rPr>
          <w:rFonts w:hint="cs"/>
          <w:rtl/>
        </w:rPr>
        <w:t xml:space="preserve">نیز </w:t>
      </w:r>
      <w:r w:rsidRPr="00296EA8">
        <w:rPr>
          <w:rtl/>
        </w:rPr>
        <w:t>مورد اهم</w:t>
      </w:r>
      <w:r w:rsidRPr="00296EA8">
        <w:rPr>
          <w:rFonts w:hint="cs"/>
          <w:rtl/>
        </w:rPr>
        <w:t>ی</w:t>
      </w:r>
      <w:r w:rsidRPr="00296EA8">
        <w:rPr>
          <w:rFonts w:hint="eastAsia"/>
          <w:rtl/>
        </w:rPr>
        <w:t>ت</w:t>
      </w:r>
      <w:r w:rsidRPr="00296EA8">
        <w:rPr>
          <w:rtl/>
        </w:rPr>
        <w:t xml:space="preserve"> واقع م</w:t>
      </w:r>
      <w:r w:rsidRPr="00296EA8">
        <w:rPr>
          <w:rFonts w:hint="cs"/>
          <w:rtl/>
        </w:rPr>
        <w:t>ی</w:t>
      </w:r>
      <w:r>
        <w:rPr>
          <w:rFonts w:hint="cs"/>
          <w:rtl/>
        </w:rPr>
        <w:t>‌</w:t>
      </w:r>
      <w:r w:rsidRPr="00296EA8">
        <w:rPr>
          <w:rtl/>
        </w:rPr>
        <w:t>شود</w:t>
      </w:r>
      <w:r w:rsidRPr="00296EA8">
        <w:rPr>
          <w:rFonts w:hint="cs"/>
          <w:rtl/>
        </w:rPr>
        <w:t xml:space="preserve"> (شهبازی و طهماسبی و باغ عنایت،1394). در رهنامۀ نظام تربیت رسمی و عمومی در جمهوری اسلامی ایران نیز آمده است که </w:t>
      </w:r>
      <w:r w:rsidRPr="00296EA8">
        <w:rPr>
          <w:rtl/>
        </w:rPr>
        <w:t>طراحی و</w:t>
      </w:r>
      <w:r w:rsidRPr="00296EA8">
        <w:rPr>
          <w:rFonts w:hint="cs"/>
          <w:rtl/>
        </w:rPr>
        <w:t xml:space="preserve"> </w:t>
      </w:r>
      <w:r w:rsidRPr="00296EA8">
        <w:rPr>
          <w:rtl/>
        </w:rPr>
        <w:t>ساخت فضا</w:t>
      </w:r>
      <w:r w:rsidRPr="00296EA8">
        <w:rPr>
          <w:rFonts w:hint="cs"/>
          <w:rtl/>
        </w:rPr>
        <w:t xml:space="preserve">ی یادگیری </w:t>
      </w:r>
      <w:r w:rsidRPr="00296EA8">
        <w:rPr>
          <w:rtl/>
        </w:rPr>
        <w:t>موضوعی میان رشته</w:t>
      </w:r>
      <w:r w:rsidRPr="00296EA8">
        <w:rPr>
          <w:rFonts w:hint="cs"/>
          <w:rtl/>
        </w:rPr>
        <w:t>‌</w:t>
      </w:r>
      <w:r w:rsidRPr="00296EA8">
        <w:rPr>
          <w:rtl/>
        </w:rPr>
        <w:t>ای است و</w:t>
      </w:r>
      <w:r w:rsidRPr="00296EA8">
        <w:rPr>
          <w:rFonts w:hint="cs"/>
          <w:rtl/>
        </w:rPr>
        <w:t xml:space="preserve"> </w:t>
      </w:r>
      <w:r w:rsidRPr="00296EA8">
        <w:rPr>
          <w:rtl/>
        </w:rPr>
        <w:t>دخالت دانش</w:t>
      </w:r>
      <w:r w:rsidRPr="00296EA8">
        <w:rPr>
          <w:rFonts w:hint="cs"/>
          <w:rtl/>
        </w:rPr>
        <w:t>‌</w:t>
      </w:r>
      <w:r w:rsidRPr="00296EA8">
        <w:rPr>
          <w:rtl/>
        </w:rPr>
        <w:t>های مختلف را طلب می</w:t>
      </w:r>
      <w:r w:rsidRPr="00296EA8">
        <w:rPr>
          <w:rFonts w:hint="cs"/>
          <w:rtl/>
        </w:rPr>
        <w:t>‌</w:t>
      </w:r>
      <w:r w:rsidRPr="00296EA8">
        <w:rPr>
          <w:rtl/>
        </w:rPr>
        <w:t>كند</w:t>
      </w:r>
      <w:r w:rsidRPr="00296EA8">
        <w:rPr>
          <w:rFonts w:hint="cs"/>
          <w:rtl/>
        </w:rPr>
        <w:t>.</w:t>
      </w:r>
      <w:r w:rsidRPr="00296EA8">
        <w:rPr>
          <w:rtl/>
        </w:rPr>
        <w:t xml:space="preserve"> لذا ضرورت دارد دانش</w:t>
      </w:r>
      <w:r w:rsidRPr="00296EA8">
        <w:rPr>
          <w:rFonts w:hint="cs"/>
          <w:rtl/>
        </w:rPr>
        <w:t>‌</w:t>
      </w:r>
      <w:r w:rsidRPr="00296EA8">
        <w:rPr>
          <w:rtl/>
        </w:rPr>
        <w:t>هایی به</w:t>
      </w:r>
      <w:r w:rsidRPr="00296EA8">
        <w:rPr>
          <w:rFonts w:hint="cs"/>
          <w:rtl/>
        </w:rPr>
        <w:t>‌</w:t>
      </w:r>
      <w:r w:rsidRPr="00296EA8">
        <w:rPr>
          <w:rtl/>
        </w:rPr>
        <w:t xml:space="preserve">کار گرفته شوند که به عنوان ارکان مهم و تاثیرگذار در طراحی و </w:t>
      </w:r>
      <w:r w:rsidRPr="00296EA8">
        <w:rPr>
          <w:rFonts w:hint="cs"/>
          <w:rtl/>
        </w:rPr>
        <w:t>س</w:t>
      </w:r>
      <w:r w:rsidRPr="00296EA8">
        <w:rPr>
          <w:rtl/>
        </w:rPr>
        <w:t>اخت ف</w:t>
      </w:r>
      <w:r w:rsidRPr="00296EA8">
        <w:rPr>
          <w:rFonts w:hint="cs"/>
          <w:rtl/>
        </w:rPr>
        <w:t>ض</w:t>
      </w:r>
      <w:r w:rsidRPr="00296EA8">
        <w:rPr>
          <w:rtl/>
        </w:rPr>
        <w:t>ا</w:t>
      </w:r>
      <w:r w:rsidRPr="00296EA8">
        <w:rPr>
          <w:rFonts w:hint="cs"/>
          <w:rtl/>
        </w:rPr>
        <w:t>ی</w:t>
      </w:r>
      <w:r w:rsidRPr="00296EA8">
        <w:rPr>
          <w:rtl/>
        </w:rPr>
        <w:t xml:space="preserve"> كالبدی موثرتر باشند.</w:t>
      </w:r>
      <w:r w:rsidRPr="00296EA8">
        <w:rPr>
          <w:rFonts w:hint="cs"/>
          <w:rtl/>
        </w:rPr>
        <w:t xml:space="preserve"> یکی از دانش‌های تاثیرگذار، دانش تربیتی است </w:t>
      </w:r>
      <w:sdt>
        <w:sdtPr>
          <w:rPr>
            <w:rFonts w:hint="cs"/>
            <w:rtl/>
          </w:rPr>
          <w:id w:val="-1345315474"/>
          <w:citation/>
        </w:sdtPr>
        <w:sdtEndPr/>
        <w:sdtContent>
          <w:r w:rsidRPr="00296EA8">
            <w:rPr>
              <w:rtl/>
            </w:rPr>
            <w:fldChar w:fldCharType="begin"/>
          </w:r>
          <w:r w:rsidRPr="00296EA8">
            <w:instrText xml:space="preserve">CITATION </w:instrText>
          </w:r>
          <w:r w:rsidRPr="00296EA8">
            <w:rPr>
              <w:rtl/>
            </w:rPr>
            <w:instrText>ایر90</w:instrText>
          </w:r>
          <w:r w:rsidRPr="00296EA8">
            <w:instrText xml:space="preserve"> \p 401 \l 1065 </w:instrText>
          </w:r>
          <w:r w:rsidRPr="00296EA8">
            <w:rPr>
              <w:rtl/>
            </w:rPr>
            <w:fldChar w:fldCharType="separate"/>
          </w:r>
          <w:r w:rsidRPr="00296EA8">
            <w:rPr>
              <w:rFonts w:hint="cs"/>
              <w:rtl/>
            </w:rPr>
            <w:t>(مبانی تحول بنیادین, 1390, ص. 401)</w:t>
          </w:r>
          <w:r w:rsidRPr="00296EA8">
            <w:rPr>
              <w:rtl/>
            </w:rPr>
            <w:fldChar w:fldCharType="end"/>
          </w:r>
        </w:sdtContent>
      </w:sdt>
      <w:r w:rsidRPr="00296EA8">
        <w:rPr>
          <w:rFonts w:hint="cs"/>
          <w:rtl/>
        </w:rPr>
        <w:t xml:space="preserve">. مدیریت آموزشی </w:t>
      </w:r>
      <w:r>
        <w:rPr>
          <w:rFonts w:hint="cs"/>
          <w:rtl/>
        </w:rPr>
        <w:t xml:space="preserve">که </w:t>
      </w:r>
      <w:r w:rsidRPr="00296EA8">
        <w:rPr>
          <w:rFonts w:hint="cs"/>
          <w:rtl/>
        </w:rPr>
        <w:t>در دسته‌ی دانش‌های تربیتی قرار می‌گیرد و شواهد نیز بر ضرورت طراحی فضای یادگیری به عنوان یکی از وظایف و کارکردهای مدیریت آموزشی در سطوح کلان مدیریتی، اجرایی و سیاستگذاری و در پی آن معلمان و طراحان آموزشی تاکید کرده‌اند (اسکندری، 1398). لذا شناسایی شایستگی‌های مدیران آموزشی به مثابه طراح فضای کالبدی یادگیری ضروری به نظر می‌رسد و بایستی مدیران مدرسه به مثابه طراح فضای یادگیری از مهارت‌ها و ویژگی‌های لازم در این خصوص برخوردار باشند.</w:t>
      </w:r>
    </w:p>
    <w:p w14:paraId="28C92C8B" w14:textId="77777777" w:rsidR="00B94B06" w:rsidRDefault="00B94B06" w:rsidP="00302BAA">
      <w:pPr>
        <w:pStyle w:val="ac"/>
        <w:rPr>
          <w:rtl/>
        </w:rPr>
      </w:pPr>
      <w:r w:rsidRPr="00296EA8">
        <w:rPr>
          <w:rFonts w:hint="cs"/>
          <w:rtl/>
        </w:rPr>
        <w:t>از طرف دیگر، شناسایی شایستگی‌های مدیران آموزشی به مثابه طراح فضای کالبدی یادگیری، در سطح عمل، می‌تواند در محتوای دوره‌های آموزشی مدیران مدرسه قرار بگیرد. همچنین نتایج این پژوهش ابزاری برای سنجش و ارزیابی عملکرد مدیران مدرسه و انتخاب و انتصاب مدیران در اختیار سیاستگذاران قرار می‌دهد و باعث توجه بیشتر آنان به جایگاه مدیران آموزشی و مدیران مدرسه و بازبینی مسئولیت‌های ایشان به عنوان بازیگران اصلی تحول در سیستم آموزشی می‌شود. افزون بر این در راستای عملیاتی کردن زیرنظام راهبری و مدیریت  و تامین فضا، تجهیزات و فناوری سند تحول، یافته‌های این پژوهش می‌تواند در بخش نظری به ادبیات مدیریت مدرسه در حیطه‌ی طراحی فضاهای یادگیری و شایستگی‌های مدیران کمک کند.</w:t>
      </w:r>
    </w:p>
    <w:p w14:paraId="05D7FF11" w14:textId="3FEA8C4A" w:rsidR="00B94B06" w:rsidRDefault="006C4CA8" w:rsidP="006C4CA8">
      <w:pPr>
        <w:pStyle w:val="1-1"/>
      </w:pPr>
      <w:bookmarkStart w:id="19" w:name="_Toc144767743"/>
      <w:r>
        <w:rPr>
          <w:rFonts w:hint="cs"/>
          <w:rtl/>
        </w:rPr>
        <w:t>هدف پژوهش</w:t>
      </w:r>
      <w:bookmarkEnd w:id="19"/>
    </w:p>
    <w:p w14:paraId="3863D775" w14:textId="77777777" w:rsidR="00956299" w:rsidRPr="00296EA8" w:rsidRDefault="00956299" w:rsidP="00302BAA">
      <w:pPr>
        <w:pStyle w:val="ac"/>
        <w:rPr>
          <w:rtl/>
        </w:rPr>
      </w:pPr>
      <w:r w:rsidRPr="00296EA8">
        <w:rPr>
          <w:rFonts w:hint="cs"/>
          <w:rtl/>
        </w:rPr>
        <w:t>شناسایی</w:t>
      </w:r>
      <w:r w:rsidRPr="00296EA8">
        <w:rPr>
          <w:rtl/>
        </w:rPr>
        <w:t xml:space="preserve"> </w:t>
      </w:r>
      <w:r w:rsidRPr="00296EA8">
        <w:rPr>
          <w:rFonts w:hint="cs"/>
          <w:rtl/>
        </w:rPr>
        <w:t>شایستگی‌های</w:t>
      </w:r>
      <w:r w:rsidRPr="00296EA8">
        <w:rPr>
          <w:rtl/>
        </w:rPr>
        <w:t xml:space="preserve"> </w:t>
      </w:r>
      <w:r w:rsidRPr="00296EA8">
        <w:rPr>
          <w:rFonts w:hint="cs"/>
          <w:rtl/>
        </w:rPr>
        <w:t>مدیران آموزشی</w:t>
      </w:r>
      <w:r w:rsidRPr="00296EA8">
        <w:rPr>
          <w:rtl/>
        </w:rPr>
        <w:t xml:space="preserve"> </w:t>
      </w:r>
      <w:r w:rsidRPr="00296EA8">
        <w:rPr>
          <w:rFonts w:hint="cs"/>
          <w:rtl/>
        </w:rPr>
        <w:t>طراح محیط کالبدی یادگیری</w:t>
      </w:r>
    </w:p>
    <w:p w14:paraId="694D6E5B" w14:textId="77777777" w:rsidR="00956299" w:rsidRPr="00296EA8" w:rsidRDefault="00956299" w:rsidP="00956299">
      <w:pPr>
        <w:pStyle w:val="1-1"/>
        <w:rPr>
          <w:rtl/>
        </w:rPr>
      </w:pPr>
      <w:bookmarkStart w:id="20" w:name="_Toc144767744"/>
      <w:r w:rsidRPr="00296EA8">
        <w:rPr>
          <w:rtl/>
        </w:rPr>
        <w:t>سوالات پژوهش</w:t>
      </w:r>
      <w:bookmarkEnd w:id="20"/>
    </w:p>
    <w:p w14:paraId="5A8F8481" w14:textId="7AFCB7EE" w:rsidR="00956299" w:rsidRPr="00296EA8" w:rsidRDefault="00956299" w:rsidP="00302BAA">
      <w:pPr>
        <w:pStyle w:val="ac"/>
      </w:pP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 عنوان طراح محیط کالبدی یادگیری کدامند؟</w:t>
      </w:r>
    </w:p>
    <w:p w14:paraId="4EDB34D6" w14:textId="77777777" w:rsidR="00956299" w:rsidRPr="00296EA8" w:rsidRDefault="00956299" w:rsidP="0031279F">
      <w:pPr>
        <w:pStyle w:val="1-1"/>
        <w:rPr>
          <w:rtl/>
        </w:rPr>
      </w:pPr>
      <w:bookmarkStart w:id="21" w:name="_Toc144767745"/>
      <w:r w:rsidRPr="00296EA8">
        <w:rPr>
          <w:rFonts w:hint="cs"/>
          <w:rtl/>
        </w:rPr>
        <w:t>تعریف مفاهیم</w:t>
      </w:r>
      <w:bookmarkEnd w:id="21"/>
    </w:p>
    <w:p w14:paraId="4A86C5C4" w14:textId="77777777" w:rsidR="00956299" w:rsidRPr="00296EA8" w:rsidRDefault="00956299" w:rsidP="00302BAA">
      <w:pPr>
        <w:pStyle w:val="ac"/>
        <w:rPr>
          <w:rtl/>
        </w:rPr>
      </w:pPr>
      <w:r w:rsidRPr="00296EA8">
        <w:rPr>
          <w:rFonts w:hint="cs"/>
          <w:rtl/>
        </w:rPr>
        <w:t xml:space="preserve">شایستگی: </w:t>
      </w:r>
      <w:r>
        <w:rPr>
          <w:rFonts w:hint="cs"/>
          <w:rtl/>
        </w:rPr>
        <w:t xml:space="preserve">در این پژوهش </w:t>
      </w:r>
      <w:r w:rsidRPr="00296EA8">
        <w:rPr>
          <w:rFonts w:hint="cs"/>
          <w:rtl/>
        </w:rPr>
        <w:t xml:space="preserve">شایستگی عبارت است از </w:t>
      </w:r>
      <w:r w:rsidRPr="00C73B2A">
        <w:rPr>
          <w:rFonts w:hint="cs"/>
          <w:rtl/>
        </w:rPr>
        <w:t>مجموعه‌ای از دانش‌ها، مهارت‌ها</w:t>
      </w:r>
      <w:r>
        <w:rPr>
          <w:rFonts w:hint="cs"/>
          <w:rtl/>
        </w:rPr>
        <w:t xml:space="preserve"> و</w:t>
      </w:r>
      <w:r w:rsidRPr="00C73B2A">
        <w:rPr>
          <w:rFonts w:hint="cs"/>
          <w:rtl/>
        </w:rPr>
        <w:t xml:space="preserve"> توانایی‌ها، انگیزه‌ها، نگرش‌ها و</w:t>
      </w:r>
      <w:r w:rsidRPr="00296EA8">
        <w:rPr>
          <w:rFonts w:hint="cs"/>
          <w:rtl/>
        </w:rPr>
        <w:t xml:space="preserve"> خصیصه‌های یک فرد که در صورت وجود فرصت و امکانات مناسب، منجر به عملکرد بالا در شغل یا موقعیت‌هایی خاص می‌</w:t>
      </w:r>
      <w:r>
        <w:rPr>
          <w:rFonts w:hint="cs"/>
          <w:rtl/>
        </w:rPr>
        <w:t>شود.</w:t>
      </w:r>
    </w:p>
    <w:p w14:paraId="2F5DC9BE" w14:textId="77777777" w:rsidR="00956299" w:rsidRPr="00296EA8" w:rsidRDefault="00956299" w:rsidP="00302BAA">
      <w:pPr>
        <w:pStyle w:val="ac"/>
        <w:rPr>
          <w:rtl/>
        </w:rPr>
      </w:pPr>
      <w:r w:rsidRPr="00296EA8">
        <w:rPr>
          <w:rFonts w:hint="cs"/>
          <w:rtl/>
        </w:rPr>
        <w:t>مدیرآموزشی: مدیر آموزشی کسی است که تدبیر فرآیند یاددهی-یادگیری را در سازمان آموزشی بر عهده دارد. در این پژوهش مدیر مدرسه</w:t>
      </w:r>
      <w:r>
        <w:rPr>
          <w:rFonts w:hint="cs"/>
          <w:rtl/>
        </w:rPr>
        <w:t xml:space="preserve"> در مقطع ابتدایی</w:t>
      </w:r>
      <w:r w:rsidRPr="00296EA8">
        <w:rPr>
          <w:rFonts w:hint="cs"/>
          <w:rtl/>
        </w:rPr>
        <w:t xml:space="preserve"> مدنظر است.</w:t>
      </w:r>
    </w:p>
    <w:p w14:paraId="0B80E6C9" w14:textId="77777777" w:rsidR="00F31C3D" w:rsidRDefault="00956299" w:rsidP="00302BAA">
      <w:pPr>
        <w:pStyle w:val="ac"/>
        <w:rPr>
          <w:rtl/>
        </w:rPr>
      </w:pPr>
      <w:r w:rsidRPr="00296EA8">
        <w:rPr>
          <w:rFonts w:hint="cs"/>
          <w:rtl/>
        </w:rPr>
        <w:t>محیط</w:t>
      </w:r>
      <w:r>
        <w:rPr>
          <w:rStyle w:val="FootnoteReference"/>
          <w:rtl/>
        </w:rPr>
        <w:footnoteReference w:id="13"/>
      </w:r>
      <w:r w:rsidRPr="00296EA8">
        <w:rPr>
          <w:rFonts w:hint="cs"/>
          <w:rtl/>
        </w:rPr>
        <w:t xml:space="preserve"> کالبدی یادگیری: بر مبنای تعریف سازمان همکاری و توسعۀ </w:t>
      </w:r>
      <w:r w:rsidRPr="00C73B2A">
        <w:rPr>
          <w:rFonts w:hint="cs"/>
          <w:rtl/>
        </w:rPr>
        <w:t xml:space="preserve">اقتصادی (2021) ، </w:t>
      </w:r>
      <w:r w:rsidRPr="00C73B2A">
        <w:rPr>
          <w:rtl/>
        </w:rPr>
        <w:t>مح</w:t>
      </w:r>
      <w:r w:rsidRPr="00C73B2A">
        <w:rPr>
          <w:rFonts w:hint="cs"/>
          <w:rtl/>
        </w:rPr>
        <w:t>ی</w:t>
      </w:r>
      <w:r w:rsidRPr="00C73B2A">
        <w:rPr>
          <w:rFonts w:hint="eastAsia"/>
          <w:rtl/>
        </w:rPr>
        <w:t>ط</w:t>
      </w:r>
      <w:r w:rsidRPr="00C73B2A">
        <w:rPr>
          <w:rFonts w:hint="cs"/>
          <w:rtl/>
        </w:rPr>
        <w:t>‌</w:t>
      </w:r>
      <w:r w:rsidRPr="00C73B2A">
        <w:rPr>
          <w:rtl/>
        </w:rPr>
        <w:t xml:space="preserve"> </w:t>
      </w:r>
      <w:r w:rsidRPr="00C73B2A">
        <w:rPr>
          <w:rFonts w:hint="cs"/>
          <w:rtl/>
        </w:rPr>
        <w:t>ی</w:t>
      </w:r>
      <w:r w:rsidRPr="00C73B2A">
        <w:rPr>
          <w:rFonts w:hint="eastAsia"/>
          <w:rtl/>
        </w:rPr>
        <w:t>ادگ</w:t>
      </w:r>
      <w:r w:rsidRPr="00C73B2A">
        <w:rPr>
          <w:rFonts w:hint="cs"/>
          <w:rtl/>
        </w:rPr>
        <w:t>ی</w:t>
      </w:r>
      <w:r w:rsidRPr="00C73B2A">
        <w:rPr>
          <w:rFonts w:hint="eastAsia"/>
          <w:rtl/>
        </w:rPr>
        <w:t>ر</w:t>
      </w:r>
      <w:r w:rsidRPr="00C73B2A">
        <w:rPr>
          <w:rFonts w:hint="cs"/>
          <w:rtl/>
        </w:rPr>
        <w:t>ی</w:t>
      </w:r>
      <w:r w:rsidRPr="00296EA8">
        <w:rPr>
          <w:rFonts w:hint="cs"/>
          <w:rtl/>
        </w:rPr>
        <w:t xml:space="preserve"> بافتی</w:t>
      </w:r>
      <w:r w:rsidRPr="00296EA8">
        <w:rPr>
          <w:rtl/>
        </w:rPr>
        <w:t xml:space="preserve"> را فراهم م</w:t>
      </w:r>
      <w:r w:rsidRPr="00296EA8">
        <w:rPr>
          <w:rFonts w:hint="cs"/>
          <w:rtl/>
        </w:rPr>
        <w:t>ی‌</w:t>
      </w:r>
      <w:r w:rsidRPr="00296EA8">
        <w:rPr>
          <w:rtl/>
        </w:rPr>
        <w:t xml:space="preserve">کند که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در آن صورت م</w:t>
      </w:r>
      <w:r w:rsidRPr="00296EA8">
        <w:rPr>
          <w:rFonts w:hint="cs"/>
          <w:rtl/>
        </w:rPr>
        <w:t>ی</w:t>
      </w:r>
      <w:r>
        <w:rPr>
          <w:rFonts w:hint="cs"/>
          <w:rtl/>
        </w:rPr>
        <w:t>‌</w:t>
      </w:r>
      <w:r w:rsidRPr="00296EA8">
        <w:rPr>
          <w:rtl/>
        </w:rPr>
        <w:t>گ</w:t>
      </w:r>
      <w:r w:rsidRPr="00296EA8">
        <w:rPr>
          <w:rFonts w:hint="cs"/>
          <w:rtl/>
        </w:rPr>
        <w:t>ی</w:t>
      </w:r>
      <w:r w:rsidRPr="00296EA8">
        <w:rPr>
          <w:rFonts w:hint="eastAsia"/>
          <w:rtl/>
        </w:rPr>
        <w:t>رد</w:t>
      </w:r>
      <w:r w:rsidRPr="00296EA8">
        <w:rPr>
          <w:rFonts w:hint="cs"/>
          <w:rtl/>
        </w:rPr>
        <w:t>.</w:t>
      </w:r>
      <w:r w:rsidRPr="00296EA8">
        <w:rPr>
          <w:rtl/>
        </w:rPr>
        <w:t xml:space="preserve"> </w:t>
      </w:r>
      <w:r w:rsidRPr="00296EA8">
        <w:rPr>
          <w:rFonts w:hint="cs"/>
          <w:rtl/>
        </w:rPr>
        <w:t>ی</w:t>
      </w:r>
      <w:r w:rsidRPr="00296EA8">
        <w:rPr>
          <w:rFonts w:hint="eastAsia"/>
          <w:rtl/>
        </w:rPr>
        <w:t>ک</w:t>
      </w:r>
      <w:r w:rsidRPr="00296EA8">
        <w:rPr>
          <w:rtl/>
        </w:rPr>
        <w:t xml:space="preserve"> مفهوم ارگان</w:t>
      </w:r>
      <w:r w:rsidRPr="00296EA8">
        <w:rPr>
          <w:rFonts w:hint="cs"/>
          <w:rtl/>
        </w:rPr>
        <w:t>ی</w:t>
      </w:r>
      <w:r w:rsidRPr="00296EA8">
        <w:rPr>
          <w:rFonts w:hint="eastAsia"/>
          <w:rtl/>
        </w:rPr>
        <w:t>ک</w:t>
      </w:r>
      <w:r w:rsidRPr="00296EA8">
        <w:rPr>
          <w:rtl/>
        </w:rPr>
        <w:t xml:space="preserve"> و کل</w:t>
      </w:r>
      <w:r w:rsidRPr="00296EA8">
        <w:rPr>
          <w:rFonts w:hint="cs"/>
          <w:rtl/>
        </w:rPr>
        <w:t>‌</w:t>
      </w:r>
      <w:r w:rsidRPr="00296EA8">
        <w:rPr>
          <w:rtl/>
        </w:rPr>
        <w:t>نگر</w:t>
      </w:r>
      <w:r w:rsidRPr="00296EA8">
        <w:rPr>
          <w:rFonts w:hint="cs"/>
          <w:rtl/>
        </w:rPr>
        <w:t xml:space="preserve"> و دربرگیرندۀ</w:t>
      </w:r>
      <w:r w:rsidRPr="00296EA8">
        <w:rPr>
          <w:rtl/>
        </w:rPr>
        <w:t xml:space="preserve"> </w:t>
      </w:r>
      <w:r w:rsidRPr="00296EA8">
        <w:rPr>
          <w:rFonts w:hint="cs"/>
          <w:rtl/>
        </w:rPr>
        <w:t>یادگیری جاری و تنظیمات مرتبط با آن است:</w:t>
      </w:r>
      <w:r w:rsidRPr="00296EA8">
        <w:rPr>
          <w:rtl/>
        </w:rPr>
        <w:t xml:space="preserve"> </w:t>
      </w:r>
      <w:r w:rsidRPr="00296EA8">
        <w:rPr>
          <w:rFonts w:hint="cs"/>
          <w:rtl/>
        </w:rPr>
        <w:t>ی</w:t>
      </w:r>
      <w:r w:rsidRPr="00296EA8">
        <w:rPr>
          <w:rFonts w:hint="eastAsia"/>
          <w:rtl/>
        </w:rPr>
        <w:t>ک</w:t>
      </w:r>
      <w:r w:rsidRPr="00296EA8">
        <w:rPr>
          <w:rtl/>
        </w:rPr>
        <w:t xml:space="preserve"> اکوس</w:t>
      </w:r>
      <w:r w:rsidRPr="00296EA8">
        <w:rPr>
          <w:rFonts w:hint="cs"/>
          <w:rtl/>
        </w:rPr>
        <w:t>ی</w:t>
      </w:r>
      <w:r w:rsidRPr="00296EA8">
        <w:rPr>
          <w:rFonts w:hint="eastAsia"/>
          <w:rtl/>
        </w:rPr>
        <w:t>ستم</w:t>
      </w:r>
      <w:r w:rsidRPr="00296EA8">
        <w:rPr>
          <w:rtl/>
        </w:rPr>
        <w:t xml:space="preserve"> که شامل فعال</w:t>
      </w:r>
      <w:r w:rsidRPr="00296EA8">
        <w:rPr>
          <w:rFonts w:hint="cs"/>
          <w:rtl/>
        </w:rPr>
        <w:t>ی</w:t>
      </w:r>
      <w:r w:rsidRPr="00296EA8">
        <w:rPr>
          <w:rFonts w:hint="eastAsia"/>
          <w:rtl/>
        </w:rPr>
        <w:t>ت</w:t>
      </w:r>
      <w:r w:rsidRPr="00296EA8">
        <w:rPr>
          <w:rtl/>
        </w:rPr>
        <w:t xml:space="preserve"> و نتا</w:t>
      </w:r>
      <w:r w:rsidRPr="00296EA8">
        <w:rPr>
          <w:rFonts w:hint="cs"/>
          <w:rtl/>
        </w:rPr>
        <w:t>ی</w:t>
      </w:r>
      <w:r w:rsidRPr="00296EA8">
        <w:rPr>
          <w:rFonts w:hint="eastAsia"/>
          <w:rtl/>
        </w:rPr>
        <w:t>ج</w:t>
      </w:r>
      <w:r w:rsidRPr="00296EA8">
        <w:rPr>
          <w:rtl/>
        </w:rPr>
        <w:t xml:space="preserve">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است. عناصر ز</w:t>
      </w:r>
      <w:r w:rsidRPr="00296EA8">
        <w:rPr>
          <w:rFonts w:hint="cs"/>
          <w:rtl/>
        </w:rPr>
        <w:t>ی</w:t>
      </w:r>
      <w:r w:rsidRPr="00296EA8">
        <w:rPr>
          <w:rFonts w:hint="eastAsia"/>
          <w:rtl/>
        </w:rPr>
        <w:t>ر</w:t>
      </w:r>
      <w:r w:rsidRPr="00296EA8">
        <w:rPr>
          <w:rtl/>
        </w:rPr>
        <w:t xml:space="preserve"> در قلب هر مح</w:t>
      </w:r>
      <w:r w:rsidRPr="00296EA8">
        <w:rPr>
          <w:rFonts w:hint="cs"/>
          <w:rtl/>
        </w:rPr>
        <w:t>ی</w:t>
      </w:r>
      <w:r w:rsidRPr="00296EA8">
        <w:rPr>
          <w:rFonts w:hint="eastAsia"/>
          <w:rtl/>
        </w:rPr>
        <w:t>ط</w:t>
      </w:r>
      <w:r w:rsidRPr="00296EA8">
        <w:rPr>
          <w:rtl/>
        </w:rPr>
        <w:t xml:space="preserve">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قرار دارند: </w:t>
      </w:r>
      <w:r w:rsidRPr="00296EA8">
        <w:rPr>
          <w:rFonts w:hint="cs"/>
          <w:rtl/>
        </w:rPr>
        <w:t>ی</w:t>
      </w:r>
      <w:r w:rsidRPr="00296EA8">
        <w:rPr>
          <w:rFonts w:hint="eastAsia"/>
          <w:rtl/>
        </w:rPr>
        <w:t>ادگ</w:t>
      </w:r>
      <w:r w:rsidRPr="00296EA8">
        <w:rPr>
          <w:rFonts w:hint="cs"/>
          <w:rtl/>
        </w:rPr>
        <w:t>ی</w:t>
      </w:r>
      <w:r w:rsidRPr="00296EA8">
        <w:rPr>
          <w:rFonts w:hint="eastAsia"/>
          <w:rtl/>
        </w:rPr>
        <w:t>رندگان</w:t>
      </w:r>
      <w:r w:rsidRPr="00296EA8">
        <w:rPr>
          <w:rtl/>
        </w:rPr>
        <w:t xml:space="preserve"> (چه کس</w:t>
      </w:r>
      <w:r w:rsidRPr="00296EA8">
        <w:rPr>
          <w:rFonts w:hint="cs"/>
          <w:rtl/>
        </w:rPr>
        <w:t>ی</w:t>
      </w:r>
      <w:r w:rsidRPr="00296EA8">
        <w:rPr>
          <w:rFonts w:hint="eastAsia"/>
          <w:rtl/>
        </w:rPr>
        <w:t>؟</w:t>
      </w:r>
      <w:r w:rsidRPr="00296EA8">
        <w:rPr>
          <w:rtl/>
        </w:rPr>
        <w:t>)، مرب</w:t>
      </w:r>
      <w:r w:rsidRPr="00296EA8">
        <w:rPr>
          <w:rFonts w:hint="cs"/>
          <w:rtl/>
        </w:rPr>
        <w:t>ی</w:t>
      </w:r>
      <w:r w:rsidRPr="00296EA8">
        <w:rPr>
          <w:rFonts w:hint="eastAsia"/>
          <w:rtl/>
        </w:rPr>
        <w:t>ان</w:t>
      </w:r>
      <w:r w:rsidRPr="00296EA8">
        <w:rPr>
          <w:rtl/>
        </w:rPr>
        <w:t xml:space="preserve"> (با چه کس</w:t>
      </w:r>
      <w:r w:rsidRPr="00296EA8">
        <w:rPr>
          <w:rFonts w:hint="cs"/>
          <w:rtl/>
        </w:rPr>
        <w:t>ی</w:t>
      </w:r>
      <w:r w:rsidRPr="00296EA8">
        <w:rPr>
          <w:rFonts w:hint="eastAsia"/>
          <w:rtl/>
        </w:rPr>
        <w:t>؟</w:t>
      </w:r>
      <w:r w:rsidRPr="00296EA8">
        <w:rPr>
          <w:rtl/>
        </w:rPr>
        <w:t>)، محتوا (چه چ</w:t>
      </w:r>
      <w:r w:rsidRPr="00296EA8">
        <w:rPr>
          <w:rFonts w:hint="cs"/>
          <w:rtl/>
        </w:rPr>
        <w:t>ی</w:t>
      </w:r>
      <w:r w:rsidRPr="00296EA8">
        <w:rPr>
          <w:rFonts w:hint="eastAsia"/>
          <w:rtl/>
        </w:rPr>
        <w:t>ز</w:t>
      </w:r>
      <w:r w:rsidRPr="00296EA8">
        <w:rPr>
          <w:rFonts w:hint="cs"/>
          <w:rtl/>
        </w:rPr>
        <w:t>ی</w:t>
      </w:r>
      <w:r w:rsidRPr="00296EA8">
        <w:rPr>
          <w:rFonts w:hint="eastAsia"/>
          <w:rtl/>
        </w:rPr>
        <w:t>؟</w:t>
      </w:r>
      <w:r w:rsidRPr="00296EA8">
        <w:rPr>
          <w:rtl/>
        </w:rPr>
        <w:t xml:space="preserve">)، و منابع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شامل فضا (با چه؟)</w:t>
      </w:r>
      <w:r w:rsidRPr="00296EA8">
        <w:rPr>
          <w:rFonts w:hint="cs"/>
          <w:rtl/>
        </w:rPr>
        <w:t>. محیط کالبدی یادگیری بُعد فیزیکی محیط یادگیری است و علاوه بر طرح معماری ساختمان یادگیری به تمام عناصری اشاره دارد که از طریق حواس درک می‌شوند. مانند رنگ، نور، مقیاس، مبلمان و چیدمان آن و غیره.</w:t>
      </w:r>
      <w:r>
        <w:rPr>
          <w:rFonts w:hint="cs"/>
          <w:rtl/>
        </w:rPr>
        <w:t xml:space="preserve"> </w:t>
      </w:r>
      <w:r w:rsidRPr="00296EA8">
        <w:rPr>
          <w:rFonts w:hint="cs"/>
          <w:rtl/>
        </w:rPr>
        <w:t>در این پژوهش</w:t>
      </w:r>
      <w:r>
        <w:rPr>
          <w:rFonts w:hint="cs"/>
          <w:rtl/>
        </w:rPr>
        <w:t xml:space="preserve"> </w:t>
      </w:r>
      <w:r w:rsidRPr="0080189D">
        <w:rPr>
          <w:rFonts w:hint="cs"/>
          <w:rtl/>
        </w:rPr>
        <w:t>عبار</w:t>
      </w:r>
      <w:r>
        <w:rPr>
          <w:rFonts w:hint="cs"/>
          <w:rtl/>
        </w:rPr>
        <w:t>ا</w:t>
      </w:r>
      <w:r w:rsidRPr="0080189D">
        <w:rPr>
          <w:rFonts w:hint="cs"/>
          <w:rtl/>
        </w:rPr>
        <w:t>ت محیط یادگیری، فضا</w:t>
      </w:r>
      <w:r>
        <w:rPr>
          <w:rFonts w:hint="cs"/>
          <w:rtl/>
        </w:rPr>
        <w:t>ی</w:t>
      </w:r>
      <w:r>
        <w:rPr>
          <w:rStyle w:val="FootnoteReference"/>
          <w:rtl/>
        </w:rPr>
        <w:footnoteReference w:id="14"/>
      </w:r>
      <w:r w:rsidRPr="0080189D">
        <w:rPr>
          <w:rFonts w:hint="cs"/>
          <w:rtl/>
        </w:rPr>
        <w:t xml:space="preserve"> یادگیری</w:t>
      </w:r>
      <w:r>
        <w:rPr>
          <w:rFonts w:hint="cs"/>
          <w:rtl/>
        </w:rPr>
        <w:t>،</w:t>
      </w:r>
      <w:r w:rsidRPr="0080189D">
        <w:rPr>
          <w:rFonts w:hint="cs"/>
          <w:rtl/>
        </w:rPr>
        <w:t xml:space="preserve"> فضای آموزشی</w:t>
      </w:r>
      <w:r>
        <w:rPr>
          <w:rFonts w:hint="cs"/>
          <w:rtl/>
        </w:rPr>
        <w:t xml:space="preserve"> و محیط کالبدی یادگیری</w:t>
      </w:r>
      <w:r w:rsidRPr="0080189D">
        <w:rPr>
          <w:rFonts w:hint="cs"/>
          <w:rtl/>
        </w:rPr>
        <w:t xml:space="preserve"> </w:t>
      </w:r>
      <w:r w:rsidRPr="00296EA8">
        <w:rPr>
          <w:rFonts w:hint="cs"/>
          <w:rtl/>
        </w:rPr>
        <w:t>معادل یکدیگر هستند.</w:t>
      </w:r>
    </w:p>
    <w:p w14:paraId="3C115A30" w14:textId="105A1B20" w:rsidR="00F31C3D" w:rsidRDefault="00F31C3D" w:rsidP="00302BAA">
      <w:pPr>
        <w:pStyle w:val="ac"/>
        <w:rPr>
          <w:rtl/>
        </w:rPr>
        <w:sectPr w:rsidR="00F31C3D" w:rsidSect="00956299">
          <w:footnotePr>
            <w:numRestart w:val="eachPage"/>
          </w:footnotePr>
          <w:type w:val="oddPage"/>
          <w:pgSz w:w="12240" w:h="15840"/>
          <w:pgMar w:top="1440" w:right="1440" w:bottom="1440" w:left="1440" w:header="720" w:footer="720" w:gutter="0"/>
          <w:cols w:space="720"/>
          <w:docGrid w:linePitch="360"/>
        </w:sectPr>
      </w:pPr>
    </w:p>
    <w:p w14:paraId="6835EB99" w14:textId="77777777" w:rsidR="009D3765" w:rsidRPr="002102BB" w:rsidRDefault="009D3765" w:rsidP="009D3765">
      <w:pPr>
        <w:rPr>
          <w:rtl/>
          <w:lang w:bidi="ar-BH"/>
        </w:rPr>
      </w:pPr>
    </w:p>
    <w:p w14:paraId="779C352E" w14:textId="77777777" w:rsidR="009D3765" w:rsidRPr="002102BB" w:rsidRDefault="009D3765" w:rsidP="009D3765">
      <w:pPr>
        <w:rPr>
          <w:rtl/>
          <w:lang w:bidi="ar-BH"/>
        </w:rPr>
      </w:pPr>
    </w:p>
    <w:p w14:paraId="3EB1156E" w14:textId="77777777" w:rsidR="009D3765" w:rsidRPr="002102BB" w:rsidRDefault="009D3765" w:rsidP="009D3765">
      <w:pPr>
        <w:rPr>
          <w:rtl/>
          <w:lang w:bidi="ar-BH"/>
        </w:rPr>
      </w:pPr>
    </w:p>
    <w:p w14:paraId="2A8FF035" w14:textId="77777777" w:rsidR="009D3765" w:rsidRPr="002102BB" w:rsidRDefault="009D3765" w:rsidP="009D3765">
      <w:pPr>
        <w:rPr>
          <w:rtl/>
          <w:lang w:bidi="ar-BH"/>
        </w:rPr>
      </w:pPr>
    </w:p>
    <w:p w14:paraId="6EFEF386" w14:textId="77777777" w:rsidR="009D3765" w:rsidRPr="002102BB" w:rsidRDefault="009D3765" w:rsidP="009D3765">
      <w:pPr>
        <w:rPr>
          <w:rtl/>
          <w:lang w:bidi="ar-BH"/>
        </w:rPr>
      </w:pPr>
    </w:p>
    <w:p w14:paraId="45D14674" w14:textId="77777777" w:rsidR="009D3765" w:rsidRPr="002102BB" w:rsidRDefault="009D3765" w:rsidP="009D3765">
      <w:pPr>
        <w:rPr>
          <w:rtl/>
          <w:lang w:bidi="ar-BH"/>
        </w:rPr>
      </w:pPr>
    </w:p>
    <w:p w14:paraId="0888A3D7" w14:textId="77777777" w:rsidR="009D3765" w:rsidRPr="002102BB" w:rsidRDefault="009D3765" w:rsidP="009D3765">
      <w:pPr>
        <w:rPr>
          <w:rtl/>
          <w:lang w:bidi="ar-BH"/>
        </w:rPr>
      </w:pPr>
    </w:p>
    <w:p w14:paraId="7D021E75" w14:textId="77777777" w:rsidR="009D3765" w:rsidRPr="002102BB" w:rsidRDefault="009D3765" w:rsidP="009D3765">
      <w:pPr>
        <w:rPr>
          <w:rtl/>
          <w:lang w:bidi="ar-BH"/>
        </w:rPr>
      </w:pPr>
    </w:p>
    <w:p w14:paraId="555766EA" w14:textId="77777777" w:rsidR="009D3765" w:rsidRPr="002102BB" w:rsidRDefault="009D3765" w:rsidP="009D3765">
      <w:pPr>
        <w:rPr>
          <w:rtl/>
          <w:lang w:bidi="ar-BH"/>
        </w:rPr>
      </w:pPr>
    </w:p>
    <w:p w14:paraId="1513F4F4" w14:textId="77777777" w:rsidR="009D3765" w:rsidRPr="002102BB" w:rsidRDefault="009D3765" w:rsidP="009D3765">
      <w:pPr>
        <w:rPr>
          <w:rtl/>
          <w:lang w:bidi="ar-BH"/>
        </w:rPr>
      </w:pPr>
    </w:p>
    <w:p w14:paraId="39A8F53B" w14:textId="77777777" w:rsidR="009D3765" w:rsidRPr="002102BB" w:rsidRDefault="009D3765" w:rsidP="009D3765">
      <w:pPr>
        <w:rPr>
          <w:rtl/>
          <w:lang w:bidi="ar-BH"/>
        </w:rPr>
      </w:pPr>
    </w:p>
    <w:p w14:paraId="21D4A1F1" w14:textId="77777777" w:rsidR="009D3765" w:rsidRPr="002102BB" w:rsidRDefault="009D3765" w:rsidP="009D3765">
      <w:pPr>
        <w:rPr>
          <w:rtl/>
          <w:lang w:bidi="ar-BH"/>
        </w:rPr>
      </w:pPr>
    </w:p>
    <w:p w14:paraId="7555554B" w14:textId="77777777" w:rsidR="009D3765" w:rsidRPr="002102BB" w:rsidRDefault="009D3765" w:rsidP="009D3765">
      <w:pPr>
        <w:rPr>
          <w:rtl/>
          <w:lang w:bidi="ar-BH"/>
        </w:rPr>
      </w:pPr>
    </w:p>
    <w:p w14:paraId="65B607AB" w14:textId="77777777" w:rsidR="009D3765" w:rsidRPr="002102BB" w:rsidRDefault="009D3765" w:rsidP="009D3765">
      <w:pPr>
        <w:rPr>
          <w:rtl/>
          <w:lang w:bidi="ar-BH"/>
        </w:rPr>
      </w:pPr>
    </w:p>
    <w:p w14:paraId="13511AD8" w14:textId="77777777" w:rsidR="009D3765" w:rsidRPr="002102BB" w:rsidRDefault="009D3765" w:rsidP="009D3765">
      <w:pPr>
        <w:rPr>
          <w:rtl/>
          <w:lang w:bidi="ar-BH"/>
        </w:rPr>
      </w:pPr>
    </w:p>
    <w:p w14:paraId="297F7D47" w14:textId="77777777" w:rsidR="009D3765" w:rsidRPr="002102BB" w:rsidRDefault="009D3765" w:rsidP="009D3765">
      <w:pPr>
        <w:rPr>
          <w:rtl/>
          <w:lang w:bidi="ar-BH"/>
        </w:rPr>
      </w:pPr>
    </w:p>
    <w:p w14:paraId="1AF5D819" w14:textId="77777777" w:rsidR="009D3765" w:rsidRPr="002102BB" w:rsidRDefault="009D3765" w:rsidP="009D3765">
      <w:pPr>
        <w:rPr>
          <w:rtl/>
          <w:lang w:bidi="ar-BH"/>
        </w:rPr>
      </w:pPr>
    </w:p>
    <w:p w14:paraId="646FFF9C" w14:textId="77777777" w:rsidR="009D3765" w:rsidRPr="002102BB" w:rsidRDefault="009D3765" w:rsidP="009D3765">
      <w:pPr>
        <w:rPr>
          <w:rtl/>
          <w:lang w:bidi="ar-BH"/>
        </w:rPr>
      </w:pPr>
    </w:p>
    <w:p w14:paraId="37ADFD48" w14:textId="77777777" w:rsidR="009D3765" w:rsidRPr="002102BB" w:rsidRDefault="009D3765" w:rsidP="009D3765">
      <w:pPr>
        <w:rPr>
          <w:rtl/>
          <w:lang w:bidi="ar-BH"/>
        </w:rPr>
      </w:pPr>
    </w:p>
    <w:p w14:paraId="28DA856E" w14:textId="77777777" w:rsidR="009D3765" w:rsidRPr="002102BB" w:rsidRDefault="009D3765" w:rsidP="009D3765">
      <w:pPr>
        <w:tabs>
          <w:tab w:val="left" w:pos="1363"/>
        </w:tabs>
        <w:rPr>
          <w:rtl/>
          <w:lang w:bidi="ar-BH"/>
        </w:rPr>
        <w:sectPr w:rsidR="009D3765" w:rsidRPr="002102BB" w:rsidSect="005922C9">
          <w:headerReference w:type="even" r:id="rId17"/>
          <w:headerReference w:type="default" r:id="rId18"/>
          <w:footnotePr>
            <w:numRestart w:val="eachPage"/>
          </w:footnotePr>
          <w:type w:val="oddPage"/>
          <w:pgSz w:w="11906" w:h="16838" w:code="9"/>
          <w:pgMar w:top="1418" w:right="1418" w:bottom="1418" w:left="1418" w:header="737" w:footer="1134" w:gutter="567"/>
          <w:cols w:space="708"/>
          <w:bidi/>
          <w:rtlGutter/>
          <w:docGrid w:linePitch="360"/>
        </w:sectPr>
      </w:pPr>
      <w:r w:rsidRPr="002102BB">
        <w:rPr>
          <w:rtl/>
          <w:lang w:bidi="ar-BH"/>
        </w:rPr>
        <w:tab/>
      </w:r>
    </w:p>
    <w:p w14:paraId="623D915E" w14:textId="77777777" w:rsidR="009D3765" w:rsidRPr="002102BB" w:rsidRDefault="009D3765" w:rsidP="00302BAA">
      <w:pPr>
        <w:pStyle w:val="ac"/>
        <w:rPr>
          <w:rtl/>
        </w:rPr>
      </w:pPr>
    </w:p>
    <w:p w14:paraId="6EFEBD21" w14:textId="77777777" w:rsidR="009D3765" w:rsidRPr="002102BB" w:rsidRDefault="009D3765" w:rsidP="00302BAA">
      <w:pPr>
        <w:pStyle w:val="ac"/>
        <w:rPr>
          <w:rtl/>
        </w:rPr>
      </w:pPr>
    </w:p>
    <w:p w14:paraId="3DAA901A" w14:textId="77777777" w:rsidR="005D72E1" w:rsidRPr="002102BB" w:rsidRDefault="005D72E1" w:rsidP="00302BAA">
      <w:pPr>
        <w:pStyle w:val="ac"/>
      </w:pPr>
    </w:p>
    <w:p w14:paraId="53670BB0" w14:textId="77777777" w:rsidR="009D3765" w:rsidRPr="002102BB" w:rsidRDefault="009D3765" w:rsidP="00302BAA">
      <w:pPr>
        <w:pStyle w:val="ac"/>
      </w:pPr>
    </w:p>
    <w:p w14:paraId="33383B66" w14:textId="77777777" w:rsidR="009D3765" w:rsidRPr="002102BB" w:rsidRDefault="009D3765" w:rsidP="00302BAA">
      <w:pPr>
        <w:pStyle w:val="ac"/>
      </w:pPr>
    </w:p>
    <w:p w14:paraId="0F4B9771" w14:textId="77777777" w:rsidR="009D3765" w:rsidRPr="002102BB" w:rsidRDefault="009D3765" w:rsidP="00302BAA">
      <w:pPr>
        <w:pStyle w:val="ac"/>
      </w:pPr>
    </w:p>
    <w:p w14:paraId="61FD864B" w14:textId="77777777" w:rsidR="009D3765" w:rsidRPr="002102BB" w:rsidRDefault="009D3765" w:rsidP="00302BAA">
      <w:pPr>
        <w:pStyle w:val="ac"/>
      </w:pPr>
    </w:p>
    <w:bookmarkStart w:id="22" w:name="_Toc37622874" w:displacedByCustomXml="next"/>
    <w:bookmarkStart w:id="23" w:name="_Toc37114073" w:displacedByCustomXml="next"/>
    <w:bookmarkStart w:id="24" w:name="_Toc144767746" w:displacedByCustomXml="next"/>
    <w:sdt>
      <w:sdtPr>
        <w:rPr>
          <w:rFonts w:ascii="IranNastaliq" w:hAnsi="IranNastaliq" w:cs="B Titr"/>
          <w:sz w:val="52"/>
          <w:szCs w:val="52"/>
          <w:rtl/>
          <w:lang w:bidi="ar-BH"/>
        </w:rPr>
        <w:alias w:val="1"/>
        <w:tag w:val="1"/>
        <w:id w:val="1755789680"/>
        <w:lock w:val="sdtContentLocked"/>
        <w:placeholder>
          <w:docPart w:val="0695A7AA257746FB84727B1651AF46F0"/>
        </w:placeholder>
      </w:sdtPr>
      <w:sdtEndPr>
        <w:rPr>
          <w:rFonts w:hint="cs"/>
        </w:rPr>
      </w:sdtEndPr>
      <w:sdtContent>
        <w:p w14:paraId="5615C695" w14:textId="77777777" w:rsidR="009D3765" w:rsidRPr="002102BB" w:rsidRDefault="009D3765" w:rsidP="009D3765">
          <w:pPr>
            <w:pStyle w:val="1"/>
            <w:numPr>
              <w:ilvl w:val="0"/>
              <w:numId w:val="0"/>
            </w:numPr>
            <w:jc w:val="center"/>
            <w:rPr>
              <w:rFonts w:ascii="IranNastaliq" w:hAnsi="IranNastaliq" w:cs="B Titr"/>
              <w:sz w:val="52"/>
              <w:szCs w:val="52"/>
              <w:rtl/>
              <w:lang w:bidi="ar-BH"/>
            </w:rPr>
          </w:pPr>
          <w:r w:rsidRPr="00C73ED9">
            <w:rPr>
              <w:rFonts w:ascii="IranNastaliq" w:hAnsi="IranNastaliq" w:cs="B Titr"/>
              <w:sz w:val="52"/>
              <w:szCs w:val="52"/>
              <w:rtl/>
              <w:lang w:bidi="ar-BH"/>
            </w:rPr>
            <w:t xml:space="preserve">فصل </w:t>
          </w:r>
          <w:r w:rsidRPr="00C73ED9">
            <w:rPr>
              <w:rFonts w:ascii="IranNastaliq" w:hAnsi="IranNastaliq" w:cs="B Titr" w:hint="cs"/>
              <w:sz w:val="52"/>
              <w:szCs w:val="52"/>
              <w:rtl/>
              <w:lang w:bidi="ar-BH"/>
            </w:rPr>
            <w:t>دوم</w:t>
          </w:r>
        </w:p>
        <w:bookmarkEnd w:id="22" w:displacedByCustomXml="next"/>
        <w:bookmarkEnd w:id="23" w:displacedByCustomXml="next"/>
      </w:sdtContent>
    </w:sdt>
    <w:bookmarkEnd w:id="24" w:displacedByCustomXml="prev"/>
    <w:p w14:paraId="1C702C14" w14:textId="77777777" w:rsidR="002807AE" w:rsidRPr="002102BB" w:rsidRDefault="002807AE" w:rsidP="00302BAA">
      <w:pPr>
        <w:pStyle w:val="ac"/>
        <w:rPr>
          <w:rtl/>
        </w:rPr>
      </w:pPr>
    </w:p>
    <w:p w14:paraId="60A16C5A" w14:textId="77777777" w:rsidR="00021837" w:rsidRPr="00021837" w:rsidRDefault="00021837" w:rsidP="00021837">
      <w:pPr>
        <w:jc w:val="center"/>
        <w:rPr>
          <w:rFonts w:asciiTheme="majorBidi" w:hAnsiTheme="majorBidi" w:cs="B Titr"/>
          <w:b/>
          <w:bCs/>
          <w:noProof/>
          <w:sz w:val="60"/>
          <w:szCs w:val="60"/>
          <w:rtl/>
        </w:rPr>
      </w:pPr>
      <w:r w:rsidRPr="00021837">
        <w:rPr>
          <w:rFonts w:asciiTheme="majorBidi" w:hAnsiTheme="majorBidi" w:cs="B Titr" w:hint="cs"/>
          <w:b/>
          <w:bCs/>
          <w:noProof/>
          <w:sz w:val="60"/>
          <w:szCs w:val="60"/>
          <w:rtl/>
        </w:rPr>
        <w:t>ادبیات نظری پژوهش</w:t>
      </w:r>
    </w:p>
    <w:p w14:paraId="41AB8916" w14:textId="77777777" w:rsidR="004B7007" w:rsidRPr="002102BB" w:rsidRDefault="004B7007" w:rsidP="00021837">
      <w:pPr>
        <w:jc w:val="center"/>
        <w:rPr>
          <w:rtl/>
          <w:lang w:bidi="ar-BH"/>
        </w:rPr>
      </w:pPr>
    </w:p>
    <w:p w14:paraId="6CB6E309" w14:textId="77777777" w:rsidR="004B7007" w:rsidRPr="002102BB" w:rsidRDefault="004B7007" w:rsidP="004B7007">
      <w:pPr>
        <w:rPr>
          <w:rtl/>
          <w:lang w:bidi="ar-BH"/>
        </w:rPr>
      </w:pPr>
    </w:p>
    <w:p w14:paraId="3F30CC80" w14:textId="77777777" w:rsidR="004B7007" w:rsidRPr="002102BB" w:rsidRDefault="004B7007" w:rsidP="004B7007">
      <w:pPr>
        <w:rPr>
          <w:rtl/>
          <w:lang w:bidi="ar-BH"/>
        </w:rPr>
      </w:pPr>
    </w:p>
    <w:p w14:paraId="4E222AA2" w14:textId="77777777" w:rsidR="004B7007" w:rsidRPr="002102BB" w:rsidRDefault="004B7007" w:rsidP="004B7007">
      <w:pPr>
        <w:rPr>
          <w:rtl/>
          <w:lang w:bidi="ar-BH"/>
        </w:rPr>
      </w:pPr>
    </w:p>
    <w:p w14:paraId="0FCA646B" w14:textId="77777777" w:rsidR="004B7007" w:rsidRPr="002102BB" w:rsidRDefault="004B7007" w:rsidP="004B7007">
      <w:pPr>
        <w:rPr>
          <w:rtl/>
          <w:lang w:bidi="ar-BH"/>
        </w:rPr>
      </w:pPr>
    </w:p>
    <w:p w14:paraId="627B0EFF" w14:textId="77777777" w:rsidR="004B7007" w:rsidRPr="002102BB" w:rsidRDefault="004B7007" w:rsidP="004B7007">
      <w:pPr>
        <w:rPr>
          <w:rtl/>
          <w:lang w:bidi="ar-BH"/>
        </w:rPr>
      </w:pPr>
    </w:p>
    <w:p w14:paraId="25FB3A55" w14:textId="77777777" w:rsidR="004B7007" w:rsidRPr="002102BB" w:rsidRDefault="004B7007" w:rsidP="004B7007">
      <w:pPr>
        <w:rPr>
          <w:rtl/>
          <w:lang w:bidi="ar-BH"/>
        </w:rPr>
      </w:pPr>
    </w:p>
    <w:p w14:paraId="31F9A5B9" w14:textId="77777777" w:rsidR="004B7007" w:rsidRPr="002102BB" w:rsidRDefault="004B7007" w:rsidP="004B7007">
      <w:pPr>
        <w:rPr>
          <w:rtl/>
          <w:lang w:bidi="ar-BH"/>
        </w:rPr>
      </w:pPr>
    </w:p>
    <w:p w14:paraId="515771B0" w14:textId="77777777" w:rsidR="004B7007" w:rsidRPr="002102BB" w:rsidRDefault="004B7007" w:rsidP="004B7007">
      <w:pPr>
        <w:rPr>
          <w:rtl/>
          <w:lang w:bidi="ar-BH"/>
        </w:rPr>
      </w:pPr>
    </w:p>
    <w:p w14:paraId="22B151B8" w14:textId="77777777" w:rsidR="004B7007" w:rsidRPr="002102BB" w:rsidRDefault="004B7007" w:rsidP="004B7007">
      <w:pPr>
        <w:rPr>
          <w:rtl/>
          <w:lang w:bidi="ar-BH"/>
        </w:rPr>
      </w:pPr>
    </w:p>
    <w:p w14:paraId="0798BF16" w14:textId="77777777" w:rsidR="004B7007" w:rsidRPr="002102BB" w:rsidRDefault="004B7007" w:rsidP="004B7007">
      <w:pPr>
        <w:rPr>
          <w:rtl/>
          <w:lang w:bidi="ar-BH"/>
        </w:rPr>
      </w:pPr>
    </w:p>
    <w:p w14:paraId="09E76E29" w14:textId="77777777" w:rsidR="004B7007" w:rsidRPr="002102BB" w:rsidRDefault="004B7007" w:rsidP="004B7007">
      <w:pPr>
        <w:rPr>
          <w:rtl/>
          <w:lang w:bidi="ar-BH"/>
        </w:rPr>
      </w:pPr>
    </w:p>
    <w:p w14:paraId="0E79D318" w14:textId="77777777" w:rsidR="004B7007" w:rsidRPr="002102BB" w:rsidRDefault="004B7007" w:rsidP="004B7007">
      <w:pPr>
        <w:rPr>
          <w:rtl/>
          <w:lang w:bidi="ar-BH"/>
        </w:rPr>
      </w:pPr>
    </w:p>
    <w:p w14:paraId="72A3FC09" w14:textId="77777777" w:rsidR="004B7007" w:rsidRPr="002102BB" w:rsidRDefault="004B7007" w:rsidP="004B7007">
      <w:pPr>
        <w:rPr>
          <w:rtl/>
          <w:lang w:bidi="ar-BH"/>
        </w:rPr>
      </w:pPr>
    </w:p>
    <w:p w14:paraId="1808C794" w14:textId="77777777" w:rsidR="004B7007" w:rsidRPr="002102BB" w:rsidRDefault="004B7007" w:rsidP="004B7007">
      <w:pPr>
        <w:rPr>
          <w:rtl/>
          <w:lang w:bidi="ar-BH"/>
        </w:rPr>
      </w:pPr>
    </w:p>
    <w:p w14:paraId="23DD383B" w14:textId="77777777" w:rsidR="004B7007" w:rsidRPr="002102BB" w:rsidRDefault="004B7007" w:rsidP="004B7007">
      <w:pPr>
        <w:jc w:val="center"/>
        <w:rPr>
          <w:rtl/>
          <w:lang w:bidi="ar-BH"/>
        </w:rPr>
        <w:sectPr w:rsidR="004B7007" w:rsidRPr="002102BB" w:rsidSect="005D72E1">
          <w:headerReference w:type="default" r:id="rId19"/>
          <w:footnotePr>
            <w:numRestart w:val="eachPage"/>
          </w:footnotePr>
          <w:type w:val="oddPage"/>
          <w:pgSz w:w="11906" w:h="16838" w:code="9"/>
          <w:pgMar w:top="1418" w:right="1418" w:bottom="1418" w:left="1418" w:header="567" w:footer="284" w:gutter="567"/>
          <w:cols w:space="708"/>
          <w:bidi/>
          <w:rtlGutter/>
          <w:docGrid w:linePitch="360"/>
        </w:sectPr>
      </w:pPr>
    </w:p>
    <w:p w14:paraId="7FFBDA4C" w14:textId="75A6638F" w:rsidR="004B7007" w:rsidRPr="002102BB" w:rsidRDefault="001C3CDE" w:rsidP="004B7007">
      <w:pPr>
        <w:pStyle w:val="1"/>
        <w:rPr>
          <w:rtl/>
        </w:rPr>
      </w:pPr>
      <w:bookmarkStart w:id="25" w:name="_Toc144767747"/>
      <w:r>
        <w:rPr>
          <w:rFonts w:hint="cs"/>
          <w:rtl/>
        </w:rPr>
        <w:t>ادبیات نظری پژوهش</w:t>
      </w:r>
      <w:bookmarkEnd w:id="25"/>
    </w:p>
    <w:p w14:paraId="7BF28D31" w14:textId="77777777" w:rsidR="00E51A76" w:rsidRPr="002102BB" w:rsidRDefault="00E51A76" w:rsidP="00302BAA">
      <w:pPr>
        <w:pStyle w:val="ac"/>
        <w:rPr>
          <w:rtl/>
        </w:rPr>
      </w:pPr>
      <w:r w:rsidRPr="002102BB">
        <w:rPr>
          <w:rtl/>
        </w:rPr>
        <w:t>ارائه پایان‌نامه کارشناسی ارشد و رساله دکتری، آخرین مرحله دوره تحصیلی محسوب م</w:t>
      </w:r>
      <w:r w:rsidRPr="002102BB">
        <w:rPr>
          <w:rFonts w:hint="cs"/>
          <w:rtl/>
        </w:rPr>
        <w:t>ی‌</w:t>
      </w:r>
      <w:r w:rsidRPr="002102BB">
        <w:rPr>
          <w:rFonts w:hint="eastAsia"/>
          <w:rtl/>
        </w:rPr>
        <w:t>شود</w:t>
      </w:r>
      <w:r w:rsidRPr="002102BB">
        <w:rPr>
          <w:rtl/>
        </w:rPr>
        <w:t xml:space="preserve"> که طی آن</w:t>
      </w:r>
      <w:r w:rsidRPr="002102BB">
        <w:rPr>
          <w:rFonts w:hint="cs"/>
          <w:rtl/>
        </w:rPr>
        <w:t>،</w:t>
      </w:r>
      <w:r w:rsidRPr="002102BB">
        <w:rPr>
          <w:rtl/>
        </w:rPr>
        <w:t xml:space="preserve"> دانشجو موظف است در زمینه مربوط به رشته تحصیلی خود، زیر نظر استاد راهنما به تتبع و تحقیق علمی بپردازد. يکی از اهداف ارائه پایان‌نامه/ رساله، آشنايی دانشجويان گرامی با نحوه نگارش و تنظيم مطالب يک موضوع علمی است. پایان‌نامه و رساله به‌عنوان حاصل فعالیت علمی و پژوهشی دوره‌ها</w:t>
      </w:r>
      <w:r w:rsidRPr="002102BB">
        <w:rPr>
          <w:rFonts w:hint="cs"/>
          <w:rtl/>
        </w:rPr>
        <w:t>ی</w:t>
      </w:r>
      <w:r w:rsidRPr="002102BB">
        <w:rPr>
          <w:rtl/>
        </w:rPr>
        <w:t xml:space="preserve"> کارشناسی ارشد و دکتری از اهمیت و</w:t>
      </w:r>
      <w:r w:rsidRPr="002102BB">
        <w:rPr>
          <w:rFonts w:hint="cs"/>
          <w:rtl/>
        </w:rPr>
        <w:t>ی</w:t>
      </w:r>
      <w:r w:rsidRPr="002102BB">
        <w:rPr>
          <w:rFonts w:hint="eastAsia"/>
          <w:rtl/>
        </w:rPr>
        <w:t>ژه‌ا</w:t>
      </w:r>
      <w:r w:rsidRPr="002102BB">
        <w:rPr>
          <w:rFonts w:hint="cs"/>
          <w:rtl/>
        </w:rPr>
        <w:t>ی</w:t>
      </w:r>
      <w:r w:rsidRPr="002102BB">
        <w:rPr>
          <w:rtl/>
        </w:rPr>
        <w:t xml:space="preserve"> برخوردارند که ملاک و معیار سنجش کیفیت و کمیت کار تحقیقاتیدانش‌پژوهان و سطح علمی و تحقیقاتی دوره‌ها</w:t>
      </w:r>
      <w:r w:rsidRPr="002102BB">
        <w:rPr>
          <w:rFonts w:hint="cs"/>
          <w:rtl/>
        </w:rPr>
        <w:t>ی</w:t>
      </w:r>
      <w:r w:rsidRPr="002102BB">
        <w:rPr>
          <w:rtl/>
        </w:rPr>
        <w:t xml:space="preserve"> تحصیلات تکمیلی دانشگاه به شمار م</w:t>
      </w:r>
      <w:r w:rsidRPr="002102BB">
        <w:rPr>
          <w:rFonts w:hint="cs"/>
          <w:rtl/>
        </w:rPr>
        <w:t>ی‌</w:t>
      </w:r>
      <w:r w:rsidRPr="002102BB">
        <w:rPr>
          <w:rFonts w:hint="eastAsia"/>
          <w:rtl/>
        </w:rPr>
        <w:t>روند</w:t>
      </w:r>
      <w:r w:rsidRPr="002102BB">
        <w:rPr>
          <w:rtl/>
        </w:rPr>
        <w:t xml:space="preserve">. </w:t>
      </w:r>
    </w:p>
    <w:p w14:paraId="231F8D1C" w14:textId="77777777" w:rsidR="00E51A76" w:rsidRPr="002102BB" w:rsidRDefault="00E51A76" w:rsidP="00302BAA">
      <w:pPr>
        <w:pStyle w:val="ac"/>
      </w:pPr>
      <w:r w:rsidRPr="002102BB">
        <w:rPr>
          <w:rtl/>
        </w:rPr>
        <w:t xml:space="preserve">هدف اصلی از تهیه این دستورالعمل، دستیابی به الگویی جامع و استاندارد نمودن </w:t>
      </w:r>
      <w:r w:rsidRPr="002102BB">
        <w:rPr>
          <w:rFonts w:hint="cs"/>
          <w:rtl/>
        </w:rPr>
        <w:t xml:space="preserve">ساختار کلی </w:t>
      </w:r>
      <w:r w:rsidRPr="002102BB">
        <w:rPr>
          <w:rtl/>
        </w:rPr>
        <w:t xml:space="preserve">تدوین پایان‌نامه کارشناسی ارشد و </w:t>
      </w:r>
      <w:r w:rsidRPr="002102BB">
        <w:rPr>
          <w:rFonts w:hint="cs"/>
          <w:rtl/>
        </w:rPr>
        <w:t xml:space="preserve">رساله </w:t>
      </w:r>
      <w:r w:rsidRPr="002102BB">
        <w:rPr>
          <w:rtl/>
        </w:rPr>
        <w:t xml:space="preserve">دکتری </w:t>
      </w:r>
      <w:r w:rsidRPr="002102BB">
        <w:rPr>
          <w:rFonts w:hint="cs"/>
          <w:rtl/>
        </w:rPr>
        <w:t>ا</w:t>
      </w:r>
      <w:r w:rsidRPr="002102BB">
        <w:rPr>
          <w:rtl/>
        </w:rPr>
        <w:t>ست. بدین منظور</w:t>
      </w:r>
      <w:r w:rsidRPr="002102BB">
        <w:rPr>
          <w:rFonts w:hint="cs"/>
          <w:rtl/>
        </w:rPr>
        <w:t>،</w:t>
      </w:r>
      <w:r w:rsidRPr="002102BB">
        <w:rPr>
          <w:rtl/>
        </w:rPr>
        <w:t xml:space="preserve"> لازم است دانشجویان</w:t>
      </w:r>
      <w:r w:rsidRPr="002102BB">
        <w:rPr>
          <w:rFonts w:hint="cs"/>
          <w:rtl/>
        </w:rPr>
        <w:t xml:space="preserve"> پس از دفاع نهایی جهت صحافی پایان‌نامه/ رساله،</w:t>
      </w:r>
      <w:r w:rsidRPr="002102BB">
        <w:rPr>
          <w:rtl/>
        </w:rPr>
        <w:t xml:space="preserve"> کلیه مطالب زیر را به‌دقت مطالعه و مطابق دستورالعمل، کلیه قسمت‌ها</w:t>
      </w:r>
      <w:r w:rsidRPr="002102BB">
        <w:rPr>
          <w:rFonts w:hint="cs"/>
          <w:rtl/>
        </w:rPr>
        <w:t>ی</w:t>
      </w:r>
      <w:r w:rsidRPr="002102BB">
        <w:rPr>
          <w:rtl/>
        </w:rPr>
        <w:t xml:space="preserve"> مختلف پایان‌نامه/ رساله خود را تدوین و ارائه </w:t>
      </w:r>
      <w:r w:rsidRPr="002102BB">
        <w:rPr>
          <w:rFonts w:hint="cs"/>
          <w:rtl/>
        </w:rPr>
        <w:t>کنند</w:t>
      </w:r>
      <w:r w:rsidRPr="002102BB">
        <w:rPr>
          <w:rtl/>
        </w:rPr>
        <w:t xml:space="preserve">. </w:t>
      </w:r>
    </w:p>
    <w:p w14:paraId="4D2568BC" w14:textId="77777777" w:rsidR="007467F9" w:rsidRPr="00D83DF4" w:rsidRDefault="007467F9" w:rsidP="00926A77">
      <w:pPr>
        <w:pStyle w:val="1-1"/>
        <w:rPr>
          <w:rtl/>
        </w:rPr>
      </w:pPr>
      <w:bookmarkStart w:id="26" w:name="_Toc126314595"/>
      <w:bookmarkStart w:id="27" w:name="_Toc126371266"/>
      <w:bookmarkStart w:id="28" w:name="_Toc127365955"/>
      <w:bookmarkStart w:id="29" w:name="_Toc144767748"/>
      <w:r w:rsidRPr="00D83DF4">
        <w:rPr>
          <w:rFonts w:hint="cs"/>
          <w:rtl/>
        </w:rPr>
        <w:t>مدیریت آموزشی</w:t>
      </w:r>
      <w:bookmarkEnd w:id="26"/>
      <w:bookmarkEnd w:id="27"/>
      <w:bookmarkEnd w:id="28"/>
      <w:bookmarkEnd w:id="29"/>
      <w:r w:rsidRPr="00D83DF4">
        <w:rPr>
          <w:rFonts w:hint="cs"/>
          <w:rtl/>
        </w:rPr>
        <w:t xml:space="preserve"> </w:t>
      </w:r>
    </w:p>
    <w:p w14:paraId="2F2FE045" w14:textId="77777777" w:rsidR="007467F9" w:rsidRPr="00D83DF4" w:rsidRDefault="007467F9" w:rsidP="00302BAA">
      <w:pPr>
        <w:pStyle w:val="ac"/>
        <w:rPr>
          <w:color w:val="FF0000"/>
          <w:rtl/>
        </w:rPr>
      </w:pPr>
      <w:r w:rsidRPr="00D83DF4">
        <w:rPr>
          <w:rFonts w:hint="cs"/>
          <w:rtl/>
        </w:rPr>
        <w:t>مدیریت آموزشی گاهی مترادف با مدیریت به معنای عام و اغلب به معنای خاص موردنظر است. از نظر علاقبند تعریف مدیریت آموزشی به معنای عام عبارت است از برنامه‌ریزی، سازماندهی، هدایت و کنترل کلیۀ امور و فعالیت‌های آموزش و پرورش و به معنای خاص عبارت از تصمیم‌گیری و اجرای تصمیمات دربارۀ آموزش و پرورش است (علاقبند</w:t>
      </w:r>
      <w:r w:rsidRPr="00A83BA0">
        <w:rPr>
          <w:rFonts w:hint="cs"/>
          <w:rtl/>
        </w:rPr>
        <w:t>, 1398, ص</w:t>
      </w:r>
      <w:r w:rsidRPr="00D83DF4">
        <w:rPr>
          <w:rFonts w:hint="cs"/>
          <w:rtl/>
        </w:rPr>
        <w:t>. 62).</w:t>
      </w:r>
    </w:p>
    <w:p w14:paraId="5ABB8717" w14:textId="77777777" w:rsidR="007467F9" w:rsidRDefault="007467F9" w:rsidP="00302BAA">
      <w:pPr>
        <w:pStyle w:val="ac"/>
        <w:rPr>
          <w:rtl/>
        </w:rPr>
      </w:pPr>
      <w:r w:rsidRPr="006426BE">
        <w:rPr>
          <w:rFonts w:hint="cs"/>
          <w:rtl/>
        </w:rPr>
        <w:t>میرکمالی (13</w:t>
      </w:r>
      <w:r>
        <w:rPr>
          <w:rFonts w:hint="cs"/>
          <w:rtl/>
        </w:rPr>
        <w:t>93</w:t>
      </w:r>
      <w:r w:rsidRPr="00D83DF4">
        <w:rPr>
          <w:rFonts w:hint="cs"/>
          <w:rtl/>
        </w:rPr>
        <w:t>)</w:t>
      </w:r>
      <w:r>
        <w:rPr>
          <w:rFonts w:hint="cs"/>
          <w:rtl/>
        </w:rPr>
        <w:t xml:space="preserve"> می‌گوید</w:t>
      </w:r>
      <w:r w:rsidRPr="00D83DF4">
        <w:rPr>
          <w:rFonts w:hint="cs"/>
          <w:rtl/>
        </w:rPr>
        <w:t xml:space="preserve"> مدیریت آموزشی، جریان تعلیم و تربیت را در سازمان‌های آموزشی، راهنمائی، کنترل و اداره می‌کند. مدیریت آموزشی فرایندی است اجتماعی که با بکارگیری مهارت‌های علمی، فنی و هنری کلیه‌ی نیروهای انسانی و مادی را سازماندهی و هماهنگ نموده و با فراهم آوردن زمینه‌های انگیزش و رشد با تامین نیازهای منطقی فردی و گروهی معلمان، دانش‌آموزان و کارکنان بطور صرفه‌جویانه به هدف‌های تعلیم و تربیت برسد.</w:t>
      </w:r>
    </w:p>
    <w:p w14:paraId="673A56E5" w14:textId="77777777" w:rsidR="007467F9" w:rsidRPr="00D83DF4" w:rsidRDefault="007467F9" w:rsidP="00302BAA">
      <w:pPr>
        <w:pStyle w:val="ac"/>
        <w:rPr>
          <w:rtl/>
        </w:rPr>
      </w:pPr>
      <w:r w:rsidRPr="00D83DF4">
        <w:rPr>
          <w:rFonts w:hint="cs"/>
          <w:rtl/>
        </w:rPr>
        <w:t>ساپر</w:t>
      </w:r>
      <w:r w:rsidRPr="00D83DF4">
        <w:rPr>
          <w:rStyle w:val="FootnoteReference"/>
          <w:rtl/>
        </w:rPr>
        <w:footnoteReference w:id="15"/>
      </w:r>
      <w:r w:rsidRPr="00D83DF4">
        <w:rPr>
          <w:rFonts w:hint="cs"/>
          <w:rtl/>
        </w:rPr>
        <w:t xml:space="preserve"> (2002) مدیریت آموزشی را چنین تعریف می‌کند: مجموعۀ فعالیت‌های هدایت‌شده به قصد استفادۀ کارآمد و اثربخش از منابع سازمانی به منظور تحقق هدف‌های </w:t>
      </w:r>
      <w:r w:rsidRPr="005F18E0">
        <w:rPr>
          <w:rFonts w:hint="cs"/>
          <w:rtl/>
        </w:rPr>
        <w:t>سازمان (بوش و میدلوود</w:t>
      </w:r>
      <w:r>
        <w:rPr>
          <w:rFonts w:hint="cs"/>
          <w:rtl/>
        </w:rPr>
        <w:t>،</w:t>
      </w:r>
      <w:r w:rsidRPr="005F18E0">
        <w:rPr>
          <w:rFonts w:hint="cs"/>
          <w:rtl/>
        </w:rPr>
        <w:t xml:space="preserve"> 1393</w:t>
      </w:r>
      <w:r w:rsidRPr="00D83DF4">
        <w:rPr>
          <w:rFonts w:hint="cs"/>
          <w:rtl/>
        </w:rPr>
        <w:t>).</w:t>
      </w:r>
    </w:p>
    <w:p w14:paraId="44246B5A" w14:textId="77777777" w:rsidR="007467F9" w:rsidRDefault="007467F9" w:rsidP="00302BAA">
      <w:pPr>
        <w:pStyle w:val="ac"/>
        <w:rPr>
          <w:rtl/>
        </w:rPr>
      </w:pPr>
      <w:r w:rsidRPr="00D83DF4">
        <w:rPr>
          <w:rFonts w:hint="cs"/>
          <w:rtl/>
        </w:rPr>
        <w:t>به‌عقیدۀ بوش (2003) مدیریت آموزشی باید با هدف‌ها یا مقاصد آموزش که نقش تعیین‌کننده‌ای در جهت‌گیری مدیریت نهادهای آموزشی دارد، مرتبط باشد. اگر این پیوند روشن و نزدیک نباشد خطر مدیریت‌گرایی</w:t>
      </w:r>
      <w:r w:rsidRPr="00D83DF4">
        <w:rPr>
          <w:rStyle w:val="FootnoteReference"/>
          <w:rtl/>
        </w:rPr>
        <w:footnoteReference w:id="16"/>
      </w:r>
      <w:r w:rsidRPr="00D83DF4">
        <w:rPr>
          <w:rFonts w:hint="cs"/>
          <w:rtl/>
        </w:rPr>
        <w:t xml:space="preserve"> به‌وجود می‌آید. مدیریت‌گرایی تاکید بر روش‌ها به قیمت نادیده‌گرفتن اهداف و ارزش‌های آموزشی است.</w:t>
      </w:r>
    </w:p>
    <w:p w14:paraId="44374592" w14:textId="77777777" w:rsidR="007467F9" w:rsidRPr="00D83DF4" w:rsidRDefault="007467F9" w:rsidP="00302BAA">
      <w:pPr>
        <w:pStyle w:val="ac"/>
        <w:rPr>
          <w:rtl/>
        </w:rPr>
      </w:pPr>
      <w:r w:rsidRPr="00D83DF4">
        <w:rPr>
          <w:rFonts w:hint="cs"/>
          <w:rtl/>
        </w:rPr>
        <w:t xml:space="preserve">آهنچیان (1398) نیز مدیریت آموزشی </w:t>
      </w:r>
      <w:r>
        <w:rPr>
          <w:rFonts w:hint="cs"/>
          <w:rtl/>
        </w:rPr>
        <w:t xml:space="preserve">را </w:t>
      </w:r>
      <w:r w:rsidRPr="00D83DF4">
        <w:rPr>
          <w:rFonts w:hint="cs"/>
          <w:rtl/>
        </w:rPr>
        <w:t xml:space="preserve">در یک تعریف عام هدایت مدبرانۀ فعالیت‌های یاددهی-یادگیری در یک محیط رسمی آموزش </w:t>
      </w:r>
      <w:r>
        <w:rPr>
          <w:rFonts w:hint="cs"/>
          <w:rtl/>
        </w:rPr>
        <w:t xml:space="preserve">می‌داند </w:t>
      </w:r>
      <w:r w:rsidRPr="00D83DF4">
        <w:rPr>
          <w:rFonts w:hint="cs"/>
          <w:rtl/>
        </w:rPr>
        <w:t>که با اعمال کمی اختصار می‌توان آن را تدبیر فرآیند یاددهی-یادگیری دانست. منظور از تدبیر در اینجا نوعی مداخلۀ هوشمندانه و همراه با شناخت از ظرایف و پیچیدگی‌های فرآیند یاددهی-یادگیری است. مدیریت آموزشی به‌عنوان یک رشته و مفهوم خاص عبارتست از: علمی که به بررسی نظامدار مداخله‌های مدیریتی در فرآیندهای آموزشی می‌پردازد تا از این طریق نتایج موردانتظار از کوشش یاددهندگان و یادگیرندگان را بهبود بخشد.</w:t>
      </w:r>
      <w:r>
        <w:rPr>
          <w:rFonts w:hint="cs"/>
          <w:rtl/>
        </w:rPr>
        <w:t xml:space="preserve"> </w:t>
      </w:r>
      <w:r w:rsidRPr="00D83DF4">
        <w:rPr>
          <w:rFonts w:hint="cs"/>
          <w:rtl/>
        </w:rPr>
        <w:t>بر اساس تعریف خاص؛</w:t>
      </w:r>
    </w:p>
    <w:p w14:paraId="1774BEC5" w14:textId="77777777" w:rsidR="007467F9" w:rsidRPr="004F52D2" w:rsidRDefault="007467F9" w:rsidP="00161EAD">
      <w:pPr>
        <w:pStyle w:val="afa"/>
        <w:numPr>
          <w:ilvl w:val="0"/>
          <w:numId w:val="13"/>
        </w:numPr>
      </w:pPr>
      <w:r w:rsidRPr="004F52D2">
        <w:rPr>
          <w:rFonts w:hint="cs"/>
          <w:rtl/>
        </w:rPr>
        <w:t>مدیریت آموزشی علم است؛</w:t>
      </w:r>
    </w:p>
    <w:p w14:paraId="74C73F0A" w14:textId="77777777" w:rsidR="007467F9" w:rsidRPr="004F52D2" w:rsidRDefault="007467F9" w:rsidP="00161EAD">
      <w:pPr>
        <w:pStyle w:val="afa"/>
        <w:numPr>
          <w:ilvl w:val="0"/>
          <w:numId w:val="13"/>
        </w:numPr>
      </w:pPr>
      <w:r w:rsidRPr="004F52D2">
        <w:rPr>
          <w:rFonts w:hint="cs"/>
          <w:rtl/>
        </w:rPr>
        <w:t xml:space="preserve">مطالعات آن </w:t>
      </w:r>
      <w:proofErr w:type="spellStart"/>
      <w:r w:rsidRPr="004F52D2">
        <w:rPr>
          <w:rFonts w:hint="cs"/>
          <w:rtl/>
        </w:rPr>
        <w:t>نظام‌یافته</w:t>
      </w:r>
      <w:proofErr w:type="spellEnd"/>
      <w:r w:rsidRPr="004F52D2">
        <w:rPr>
          <w:rFonts w:hint="cs"/>
          <w:rtl/>
        </w:rPr>
        <w:t xml:space="preserve"> و هدفمند است؛</w:t>
      </w:r>
    </w:p>
    <w:p w14:paraId="1ACA5AAC" w14:textId="77777777" w:rsidR="007467F9" w:rsidRPr="004F52D2" w:rsidRDefault="007467F9" w:rsidP="00161EAD">
      <w:pPr>
        <w:pStyle w:val="afa"/>
        <w:numPr>
          <w:ilvl w:val="0"/>
          <w:numId w:val="13"/>
        </w:numPr>
      </w:pPr>
      <w:r w:rsidRPr="004F52D2">
        <w:rPr>
          <w:rFonts w:hint="cs"/>
          <w:rtl/>
        </w:rPr>
        <w:t xml:space="preserve">تمرکز این مطالعات بر </w:t>
      </w:r>
      <w:proofErr w:type="spellStart"/>
      <w:r w:rsidRPr="004F52D2">
        <w:rPr>
          <w:rFonts w:hint="cs"/>
          <w:rtl/>
        </w:rPr>
        <w:t>مداخله‌های</w:t>
      </w:r>
      <w:proofErr w:type="spellEnd"/>
      <w:r w:rsidRPr="004F52D2">
        <w:rPr>
          <w:rFonts w:hint="cs"/>
          <w:rtl/>
        </w:rPr>
        <w:t xml:space="preserve"> مدیریتی است؛</w:t>
      </w:r>
    </w:p>
    <w:p w14:paraId="60052BA9" w14:textId="77777777" w:rsidR="007467F9" w:rsidRPr="004F52D2" w:rsidRDefault="007467F9" w:rsidP="00161EAD">
      <w:pPr>
        <w:pStyle w:val="afa"/>
        <w:numPr>
          <w:ilvl w:val="0"/>
          <w:numId w:val="13"/>
        </w:numPr>
      </w:pPr>
      <w:r w:rsidRPr="004F52D2">
        <w:rPr>
          <w:rFonts w:hint="cs"/>
          <w:rtl/>
        </w:rPr>
        <w:t xml:space="preserve">مداخله، در فضای یادگیری یا </w:t>
      </w:r>
      <w:proofErr w:type="spellStart"/>
      <w:r w:rsidRPr="004F52D2">
        <w:rPr>
          <w:rFonts w:hint="cs"/>
          <w:rtl/>
        </w:rPr>
        <w:t>میدان‌های</w:t>
      </w:r>
      <w:proofErr w:type="spellEnd"/>
      <w:r w:rsidRPr="004F52D2">
        <w:rPr>
          <w:rFonts w:hint="cs"/>
          <w:rtl/>
        </w:rPr>
        <w:t xml:space="preserve"> کوچک و بزرگ آموزشی رخ </w:t>
      </w:r>
      <w:proofErr w:type="spellStart"/>
      <w:r w:rsidRPr="004F52D2">
        <w:rPr>
          <w:rFonts w:hint="cs"/>
          <w:rtl/>
        </w:rPr>
        <w:t>می‌دهد</w:t>
      </w:r>
      <w:proofErr w:type="spellEnd"/>
      <w:r w:rsidRPr="004F52D2">
        <w:rPr>
          <w:rFonts w:hint="cs"/>
          <w:rtl/>
        </w:rPr>
        <w:t>؛</w:t>
      </w:r>
    </w:p>
    <w:p w14:paraId="4168CE8E" w14:textId="77777777" w:rsidR="007467F9" w:rsidRPr="004F52D2" w:rsidRDefault="007467F9" w:rsidP="00161EAD">
      <w:pPr>
        <w:pStyle w:val="afa"/>
        <w:numPr>
          <w:ilvl w:val="0"/>
          <w:numId w:val="13"/>
        </w:numPr>
      </w:pPr>
      <w:r w:rsidRPr="004F52D2">
        <w:rPr>
          <w:rFonts w:hint="cs"/>
          <w:rtl/>
        </w:rPr>
        <w:t xml:space="preserve">هر </w:t>
      </w:r>
      <w:proofErr w:type="spellStart"/>
      <w:r w:rsidRPr="004F52D2">
        <w:rPr>
          <w:rFonts w:hint="cs"/>
          <w:rtl/>
        </w:rPr>
        <w:t>مداخله‌ای</w:t>
      </w:r>
      <w:proofErr w:type="spellEnd"/>
      <w:r w:rsidRPr="004F52D2">
        <w:rPr>
          <w:rFonts w:hint="cs"/>
          <w:rtl/>
        </w:rPr>
        <w:t xml:space="preserve"> متوجه </w:t>
      </w:r>
      <w:proofErr w:type="spellStart"/>
      <w:r w:rsidRPr="004F52D2">
        <w:rPr>
          <w:rFonts w:hint="cs"/>
          <w:rtl/>
        </w:rPr>
        <w:t>نتیجه‌ی</w:t>
      </w:r>
      <w:proofErr w:type="spellEnd"/>
      <w:r w:rsidRPr="004F52D2">
        <w:rPr>
          <w:rFonts w:hint="cs"/>
          <w:rtl/>
        </w:rPr>
        <w:t xml:space="preserve"> مورد انتظاری از آموزش یا متمرکز بر مقصود یا هدف معینی است.‌</w:t>
      </w:r>
    </w:p>
    <w:p w14:paraId="6CC90775" w14:textId="77777777" w:rsidR="007467F9" w:rsidRPr="004F52D2" w:rsidRDefault="007467F9" w:rsidP="00161EAD">
      <w:pPr>
        <w:pStyle w:val="afa"/>
        <w:numPr>
          <w:ilvl w:val="0"/>
          <w:numId w:val="13"/>
        </w:numPr>
      </w:pPr>
      <w:proofErr w:type="spellStart"/>
      <w:r w:rsidRPr="004F52D2">
        <w:rPr>
          <w:rFonts w:hint="cs"/>
          <w:rtl/>
        </w:rPr>
        <w:t>مداخلۀ</w:t>
      </w:r>
      <w:proofErr w:type="spellEnd"/>
      <w:r w:rsidRPr="004F52D2">
        <w:rPr>
          <w:rFonts w:hint="cs"/>
          <w:rtl/>
        </w:rPr>
        <w:t xml:space="preserve"> </w:t>
      </w:r>
      <w:proofErr w:type="spellStart"/>
      <w:r w:rsidRPr="004F52D2">
        <w:rPr>
          <w:rFonts w:hint="cs"/>
          <w:rtl/>
        </w:rPr>
        <w:t>اثربخش</w:t>
      </w:r>
      <w:proofErr w:type="spellEnd"/>
      <w:r w:rsidRPr="004F52D2">
        <w:rPr>
          <w:rFonts w:hint="cs"/>
          <w:rtl/>
        </w:rPr>
        <w:t xml:space="preserve"> مدیریت آموزشی بدون توجه و کوشش مربی و فرد </w:t>
      </w:r>
      <w:proofErr w:type="spellStart"/>
      <w:r w:rsidRPr="004F52D2">
        <w:rPr>
          <w:rFonts w:hint="cs"/>
          <w:rtl/>
        </w:rPr>
        <w:t>تربیت‌شده</w:t>
      </w:r>
      <w:proofErr w:type="spellEnd"/>
      <w:r w:rsidRPr="004F52D2">
        <w:rPr>
          <w:rFonts w:hint="cs"/>
          <w:rtl/>
        </w:rPr>
        <w:t xml:space="preserve"> در هر سطحی از آموزش که </w:t>
      </w:r>
      <w:proofErr w:type="spellStart"/>
      <w:r w:rsidRPr="004F52D2">
        <w:rPr>
          <w:rFonts w:hint="cs"/>
          <w:rtl/>
        </w:rPr>
        <w:t>قرارداشته</w:t>
      </w:r>
      <w:proofErr w:type="spellEnd"/>
      <w:r w:rsidRPr="004F52D2">
        <w:rPr>
          <w:rFonts w:hint="cs"/>
          <w:rtl/>
        </w:rPr>
        <w:t xml:space="preserve"> باشند، </w:t>
      </w:r>
      <w:proofErr w:type="spellStart"/>
      <w:r w:rsidRPr="004F52D2">
        <w:rPr>
          <w:rFonts w:hint="cs"/>
          <w:rtl/>
        </w:rPr>
        <w:t>امکان‌پذیر</w:t>
      </w:r>
      <w:proofErr w:type="spellEnd"/>
      <w:r w:rsidRPr="004F52D2">
        <w:rPr>
          <w:rFonts w:hint="cs"/>
          <w:rtl/>
        </w:rPr>
        <w:t xml:space="preserve"> نیست، ضمن اینکه مدیر آموزشی در </w:t>
      </w:r>
      <w:proofErr w:type="spellStart"/>
      <w:r w:rsidRPr="004F52D2">
        <w:rPr>
          <w:rFonts w:hint="cs"/>
          <w:rtl/>
        </w:rPr>
        <w:t>برانگیختن</w:t>
      </w:r>
      <w:proofErr w:type="spellEnd"/>
      <w:r w:rsidRPr="004F52D2">
        <w:rPr>
          <w:rFonts w:hint="cs"/>
          <w:rtl/>
        </w:rPr>
        <w:t xml:space="preserve"> و تشویق این </w:t>
      </w:r>
      <w:proofErr w:type="spellStart"/>
      <w:r w:rsidRPr="004F52D2">
        <w:rPr>
          <w:rFonts w:hint="cs"/>
          <w:rtl/>
        </w:rPr>
        <w:t>کوشش‌ها</w:t>
      </w:r>
      <w:proofErr w:type="spellEnd"/>
      <w:r w:rsidRPr="004F52D2">
        <w:rPr>
          <w:rFonts w:hint="cs"/>
          <w:rtl/>
        </w:rPr>
        <w:t xml:space="preserve"> عامل اثرگذاری است؛</w:t>
      </w:r>
    </w:p>
    <w:p w14:paraId="77300697" w14:textId="77777777" w:rsidR="007467F9" w:rsidRPr="004F52D2" w:rsidRDefault="007467F9" w:rsidP="00161EAD">
      <w:pPr>
        <w:pStyle w:val="afa"/>
        <w:numPr>
          <w:ilvl w:val="0"/>
          <w:numId w:val="13"/>
        </w:numPr>
      </w:pPr>
      <w:r w:rsidRPr="004F52D2">
        <w:rPr>
          <w:rFonts w:hint="cs"/>
          <w:rtl/>
        </w:rPr>
        <w:t xml:space="preserve">رویکرد </w:t>
      </w:r>
      <w:proofErr w:type="spellStart"/>
      <w:r w:rsidRPr="004F52D2">
        <w:rPr>
          <w:rFonts w:hint="cs"/>
          <w:rtl/>
        </w:rPr>
        <w:t>مداخلۀ</w:t>
      </w:r>
      <w:proofErr w:type="spellEnd"/>
      <w:r w:rsidRPr="004F52D2">
        <w:rPr>
          <w:rFonts w:hint="cs"/>
          <w:rtl/>
        </w:rPr>
        <w:t xml:space="preserve"> مدیر آموزشی در فرآیند آموزش، بهبود یادگیری است. از سوی دیگر، بهبود یادگیری، نشانگر سطح </w:t>
      </w:r>
      <w:r w:rsidRPr="004F52D2">
        <w:rPr>
          <w:rFonts w:hint="cs"/>
          <w:color w:val="auto"/>
          <w:rtl/>
        </w:rPr>
        <w:t xml:space="preserve">موفقیت مدیر است </w:t>
      </w:r>
      <w:sdt>
        <w:sdtPr>
          <w:rPr>
            <w:rFonts w:hint="cs"/>
            <w:color w:val="auto"/>
            <w:rtl/>
          </w:rPr>
          <w:id w:val="814153957"/>
          <w:citation/>
        </w:sdtPr>
        <w:sdtEndPr/>
        <w:sdtContent>
          <w:r w:rsidRPr="004F52D2">
            <w:rPr>
              <w:color w:val="auto"/>
              <w:rtl/>
            </w:rPr>
            <w:fldChar w:fldCharType="begin"/>
          </w:r>
          <w:r w:rsidRPr="004F52D2">
            <w:rPr>
              <w:color w:val="auto"/>
              <w:rtl/>
            </w:rPr>
            <w:instrText xml:space="preserve"> </w:instrText>
          </w:r>
          <w:r w:rsidRPr="004F52D2">
            <w:rPr>
              <w:rFonts w:hint="cs"/>
              <w:color w:val="auto"/>
            </w:rPr>
            <w:instrText xml:space="preserve">CITATION </w:instrText>
          </w:r>
          <w:r w:rsidRPr="004F52D2">
            <w:rPr>
              <w:rFonts w:hint="cs"/>
              <w:color w:val="auto"/>
              <w:rtl/>
            </w:rPr>
            <w:instrText>آهن98 \</w:instrText>
          </w:r>
          <w:r w:rsidRPr="004F52D2">
            <w:rPr>
              <w:rFonts w:hint="cs"/>
              <w:color w:val="auto"/>
            </w:rPr>
            <w:instrText xml:space="preserve">l </w:instrText>
          </w:r>
          <w:r w:rsidRPr="004F52D2">
            <w:rPr>
              <w:rFonts w:hint="cs"/>
              <w:color w:val="auto"/>
              <w:rtl/>
            </w:rPr>
            <w:instrText>1065</w:instrText>
          </w:r>
          <w:r w:rsidRPr="004F52D2">
            <w:rPr>
              <w:color w:val="auto"/>
              <w:rtl/>
            </w:rPr>
            <w:instrText xml:space="preserve"> </w:instrText>
          </w:r>
          <w:r w:rsidRPr="004F52D2">
            <w:rPr>
              <w:color w:val="auto"/>
              <w:rtl/>
            </w:rPr>
            <w:fldChar w:fldCharType="separate"/>
          </w:r>
          <w:r w:rsidRPr="004F52D2">
            <w:rPr>
              <w:rFonts w:hint="cs"/>
              <w:color w:val="auto"/>
              <w:rtl/>
            </w:rPr>
            <w:t>(آهنچیان, 1398)</w:t>
          </w:r>
          <w:r w:rsidRPr="004F52D2">
            <w:rPr>
              <w:color w:val="auto"/>
              <w:rtl/>
            </w:rPr>
            <w:fldChar w:fldCharType="end"/>
          </w:r>
        </w:sdtContent>
      </w:sdt>
      <w:r w:rsidRPr="004F52D2">
        <w:rPr>
          <w:rFonts w:hint="cs"/>
          <w:rtl/>
        </w:rPr>
        <w:t>.</w:t>
      </w:r>
    </w:p>
    <w:p w14:paraId="0879CF10" w14:textId="77777777" w:rsidR="007467F9" w:rsidRDefault="007467F9" w:rsidP="00302BAA">
      <w:pPr>
        <w:pStyle w:val="ac"/>
      </w:pPr>
      <w:r>
        <w:rPr>
          <w:rFonts w:hint="cs"/>
          <w:rtl/>
        </w:rPr>
        <w:t xml:space="preserve">این پژوهش نیز مدیریت آموزشی را تدبیر فرآیند یاددهی-یادگیری می‌داند که </w:t>
      </w:r>
      <w:r w:rsidRPr="007C2155">
        <w:rPr>
          <w:rtl/>
        </w:rPr>
        <w:t>از طریق</w:t>
      </w:r>
      <w:r>
        <w:rPr>
          <w:rtl/>
        </w:rPr>
        <w:t xml:space="preserve"> مداخله در فضای یادگیری و میدان</w:t>
      </w:r>
      <w:r>
        <w:rPr>
          <w:rFonts w:hint="cs"/>
          <w:rtl/>
        </w:rPr>
        <w:t>‌</w:t>
      </w:r>
      <w:r w:rsidRPr="007C2155">
        <w:rPr>
          <w:rtl/>
        </w:rPr>
        <w:t>های کوچک و بزرگ آموزشی است</w:t>
      </w:r>
      <w:r>
        <w:rPr>
          <w:rFonts w:hint="cs"/>
          <w:rtl/>
        </w:rPr>
        <w:t xml:space="preserve"> و</w:t>
      </w:r>
      <w:r w:rsidRPr="00D83DF4">
        <w:rPr>
          <w:rFonts w:hint="cs"/>
          <w:rtl/>
        </w:rPr>
        <w:t xml:space="preserve"> یک مدیر آموزشی، آنگاه می‌تواند به تدبیر فرآیند یاددهی-یادگیری بپردازد که</w:t>
      </w:r>
      <w:r>
        <w:rPr>
          <w:rFonts w:hint="cs"/>
          <w:rtl/>
        </w:rPr>
        <w:t xml:space="preserve"> </w:t>
      </w:r>
      <w:r w:rsidRPr="00D83DF4">
        <w:rPr>
          <w:rFonts w:hint="cs"/>
          <w:rtl/>
        </w:rPr>
        <w:t>به ماهیت یاددهی-یادگیری پی ببرد و  در حد تسلط دربار</w:t>
      </w:r>
      <w:r>
        <w:rPr>
          <w:rFonts w:hint="cs"/>
          <w:rtl/>
        </w:rPr>
        <w:t>ه‌ی</w:t>
      </w:r>
      <w:r w:rsidRPr="00D83DF4">
        <w:rPr>
          <w:rFonts w:hint="cs"/>
          <w:rtl/>
        </w:rPr>
        <w:t xml:space="preserve"> یاددهی و یادگیری دانش لازم را داشته باشد</w:t>
      </w:r>
      <w:r>
        <w:rPr>
          <w:rFonts w:hint="cs"/>
          <w:rtl/>
        </w:rPr>
        <w:t xml:space="preserve"> و </w:t>
      </w:r>
      <w:r w:rsidRPr="00D83DF4">
        <w:rPr>
          <w:rFonts w:hint="cs"/>
          <w:rtl/>
        </w:rPr>
        <w:t>نه فقط در اجرا که در طراحی فرآیند یاددهی-یادگیری مانند یک خبره حضور داشته باشد و هرجا که لازم باشد از وجود و فلسفۀ وجود هر هدف و گام به‌سوی هدف، به‌صورت منطقی و قابل قبول دفاع‌کند.</w:t>
      </w:r>
    </w:p>
    <w:p w14:paraId="44094432" w14:textId="77777777" w:rsidR="007467F9" w:rsidRDefault="007467F9" w:rsidP="00302BAA">
      <w:pPr>
        <w:pStyle w:val="ac"/>
        <w:rPr>
          <w:rtl/>
        </w:rPr>
      </w:pPr>
      <w:r w:rsidRPr="00D83DF4">
        <w:rPr>
          <w:rFonts w:hint="cs"/>
          <w:rtl/>
        </w:rPr>
        <w:t xml:space="preserve">در بند 7-4 برنامۀ درسی ملی مصوب شورای‌عالی آموزش و پرورش </w:t>
      </w:r>
      <w:r>
        <w:rPr>
          <w:rFonts w:hint="cs"/>
          <w:rtl/>
        </w:rPr>
        <w:t xml:space="preserve">نیز مدیر مدرسه را </w:t>
      </w:r>
      <w:r w:rsidRPr="00D83DF4">
        <w:rPr>
          <w:rFonts w:hint="cs"/>
          <w:rtl/>
        </w:rPr>
        <w:t xml:space="preserve">معلمی مومن، خلاق، متعهد، منعطف، اهل فکر، آینده‌نگر، مشارکت‌پذیر، راهبر تربیتی، مدیر و مدبر و دارای سعه‌صدر و صلاحیت‌های حرفه‌ای </w:t>
      </w:r>
      <w:r>
        <w:rPr>
          <w:rFonts w:hint="cs"/>
          <w:rtl/>
        </w:rPr>
        <w:t>دانسته و در بیان مسئولیت‌های او در حوزه‌ی محیط کالبدی یادگیری گفته</w:t>
      </w:r>
      <w:r w:rsidRPr="00D83DF4">
        <w:rPr>
          <w:rFonts w:hint="cs"/>
          <w:rtl/>
        </w:rPr>
        <w:t xml:space="preserve"> شده اس</w:t>
      </w:r>
      <w:r>
        <w:rPr>
          <w:rFonts w:hint="cs"/>
          <w:rtl/>
        </w:rPr>
        <w:t xml:space="preserve">ت که </w:t>
      </w:r>
      <w:r w:rsidRPr="00D83DF4">
        <w:rPr>
          <w:rFonts w:hint="cs"/>
          <w:rtl/>
        </w:rPr>
        <w:t>مسئولیت تامین و توسع</w:t>
      </w:r>
      <w:r>
        <w:rPr>
          <w:rFonts w:hint="cs"/>
          <w:rtl/>
        </w:rPr>
        <w:t>ه‌ی</w:t>
      </w:r>
      <w:r w:rsidRPr="00D83DF4">
        <w:rPr>
          <w:rFonts w:hint="cs"/>
          <w:rtl/>
        </w:rPr>
        <w:t xml:space="preserve"> محیط یادگیری را برای شکوفایی گرایش‌های فطری دانش‌آموزان برعهده دارد</w:t>
      </w:r>
      <w:r>
        <w:rPr>
          <w:rFonts w:hint="cs"/>
          <w:rtl/>
        </w:rPr>
        <w:t xml:space="preserve"> و</w:t>
      </w:r>
      <w:r w:rsidRPr="00D83DF4">
        <w:rPr>
          <w:rFonts w:hint="cs"/>
          <w:rtl/>
        </w:rPr>
        <w:t xml:space="preserve"> با برقراری روابط صحیح، سازنده و پویا، امکان درک و اصلاح مداوم موقعیت را برای کلیه عوامل (کارکنان و خانواده‌ها) و دستیابی به سازمان یادگیرنده فراهم می‌سازد</w:t>
      </w:r>
      <w:r>
        <w:rPr>
          <w:rFonts w:hint="cs"/>
          <w:rtl/>
        </w:rPr>
        <w:t xml:space="preserve">. </w:t>
      </w:r>
    </w:p>
    <w:p w14:paraId="328A1286" w14:textId="77777777" w:rsidR="007467F9" w:rsidRDefault="007467F9" w:rsidP="00302BAA">
      <w:pPr>
        <w:pStyle w:val="ac"/>
        <w:rPr>
          <w:rtl/>
        </w:rPr>
      </w:pPr>
      <w:r w:rsidRPr="00D83DF4">
        <w:rPr>
          <w:rFonts w:hint="cs"/>
          <w:rtl/>
        </w:rPr>
        <w:t>بر اساس مفهوم‌پردازی مدیریت آموزشی، رابطۀ مفهومی معناداری بین نقش مدیر آموزشی و طراح آموزشی در فرآیند یاددهی-یادگیری وجود دارد. این مدیر آموزشی است که راهبری این فرآیند و تدبیر سایر امور موثر در موفقیت اجرای فرآیند را برعهده دارد.</w:t>
      </w:r>
      <w:r>
        <w:rPr>
          <w:rFonts w:hint="cs"/>
          <w:rtl/>
        </w:rPr>
        <w:t xml:space="preserve"> یکی از این امور مهم طراحی محیط کالبدی یادگیری است.</w:t>
      </w:r>
    </w:p>
    <w:p w14:paraId="75F568C8" w14:textId="77777777" w:rsidR="007467F9" w:rsidRPr="00075EAF" w:rsidRDefault="007467F9" w:rsidP="004F52D2">
      <w:pPr>
        <w:pStyle w:val="1-1"/>
        <w:rPr>
          <w:rtl/>
        </w:rPr>
      </w:pPr>
      <w:bookmarkStart w:id="30" w:name="_Toc126371268"/>
      <w:bookmarkStart w:id="31" w:name="_Toc127365966"/>
      <w:bookmarkStart w:id="32" w:name="_Toc144767749"/>
      <w:bookmarkStart w:id="33" w:name="_Hlk140487915"/>
      <w:r w:rsidRPr="00075EAF">
        <w:rPr>
          <w:rtl/>
        </w:rPr>
        <w:t>محیط یادگیری (محیط کالبدی یادگیری)</w:t>
      </w:r>
      <w:bookmarkEnd w:id="30"/>
      <w:bookmarkEnd w:id="31"/>
      <w:bookmarkEnd w:id="32"/>
    </w:p>
    <w:bookmarkEnd w:id="33"/>
    <w:p w14:paraId="62C1B325" w14:textId="77777777" w:rsidR="007467F9" w:rsidRDefault="007467F9" w:rsidP="00302BAA">
      <w:pPr>
        <w:pStyle w:val="ac"/>
        <w:rPr>
          <w:rtl/>
        </w:rPr>
      </w:pPr>
      <w:r w:rsidRPr="007C2155">
        <w:rPr>
          <w:rtl/>
        </w:rPr>
        <w:t>یادگیری فرآیندی است</w:t>
      </w:r>
      <w:r>
        <w:rPr>
          <w:rtl/>
        </w:rPr>
        <w:t xml:space="preserve"> که در خلا رخ نمی</w:t>
      </w:r>
      <w:r>
        <w:rPr>
          <w:rFonts w:hint="cs"/>
          <w:rtl/>
        </w:rPr>
        <w:t>‌</w:t>
      </w:r>
      <w:r>
        <w:rPr>
          <w:rtl/>
        </w:rPr>
        <w:t xml:space="preserve">دهد و </w:t>
      </w:r>
      <w:r w:rsidRPr="007C2155">
        <w:rPr>
          <w:rtl/>
        </w:rPr>
        <w:t>برای اینکه در راستای اهداف خود و متناسب با نیاز یادگیرنده باشد</w:t>
      </w:r>
      <w:r>
        <w:rPr>
          <w:rFonts w:hint="cs"/>
          <w:rtl/>
        </w:rPr>
        <w:t>، به</w:t>
      </w:r>
      <w:r w:rsidRPr="007C2155">
        <w:rPr>
          <w:rtl/>
        </w:rPr>
        <w:t xml:space="preserve"> بستر مناسب خود نیاز دارد. بستر مناسب برای یادگیری را محیط یادگیری می نامیم. محیطی از پیش اندیشیده که یاددهنده </w:t>
      </w:r>
      <w:r w:rsidRPr="00A219AE">
        <w:rPr>
          <w:rtl/>
        </w:rPr>
        <w:t>آن را به قصد یاددهی و کنترل یادگیری می سازد (رحیمی</w:t>
      </w:r>
      <w:r w:rsidRPr="007C2155">
        <w:rPr>
          <w:rtl/>
        </w:rPr>
        <w:t>، 1389).</w:t>
      </w:r>
    </w:p>
    <w:p w14:paraId="3C028143" w14:textId="77777777" w:rsidR="007467F9" w:rsidRDefault="007467F9" w:rsidP="00302BAA">
      <w:pPr>
        <w:pStyle w:val="ac"/>
        <w:rPr>
          <w:rtl/>
        </w:rPr>
      </w:pPr>
      <w:r w:rsidRPr="00D83DF4">
        <w:rPr>
          <w:rFonts w:hint="cs"/>
          <w:rtl/>
        </w:rPr>
        <w:t>بر مبنای تعریف سازمان همکاری و توسعۀ اقتصادی</w:t>
      </w:r>
      <w:r>
        <w:rPr>
          <w:rStyle w:val="FootnoteReference"/>
          <w:rtl/>
        </w:rPr>
        <w:footnoteReference w:id="17"/>
      </w:r>
      <w:r w:rsidRPr="00D83DF4">
        <w:rPr>
          <w:rFonts w:hint="cs"/>
          <w:rtl/>
        </w:rPr>
        <w:t xml:space="preserve"> (2021) ، </w:t>
      </w:r>
      <w:r w:rsidRPr="00D83DF4">
        <w:rPr>
          <w:rtl/>
        </w:rPr>
        <w:t>مح</w:t>
      </w:r>
      <w:r w:rsidRPr="00D83DF4">
        <w:rPr>
          <w:rFonts w:hint="cs"/>
          <w:rtl/>
        </w:rPr>
        <w:t>ی</w:t>
      </w:r>
      <w:r w:rsidRPr="00D83DF4">
        <w:rPr>
          <w:rFonts w:hint="eastAsia"/>
          <w:rtl/>
        </w:rPr>
        <w:t>ط</w:t>
      </w:r>
      <w:r w:rsidRPr="00D83DF4">
        <w:rPr>
          <w:rFonts w:hint="cs"/>
          <w:rtl/>
        </w:rPr>
        <w:t>‌</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 بافتی</w:t>
      </w:r>
      <w:r w:rsidRPr="00D83DF4">
        <w:rPr>
          <w:rtl/>
        </w:rPr>
        <w:t xml:space="preserve"> را فراهم م</w:t>
      </w:r>
      <w:r w:rsidRPr="00D83DF4">
        <w:rPr>
          <w:rFonts w:hint="cs"/>
          <w:rtl/>
        </w:rPr>
        <w:t>ی‌</w:t>
      </w:r>
      <w:r w:rsidRPr="00D83DF4">
        <w:rPr>
          <w:rtl/>
        </w:rPr>
        <w:t xml:space="preserve">کند که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در آن صورت م</w:t>
      </w:r>
      <w:r w:rsidRPr="00D83DF4">
        <w:rPr>
          <w:rFonts w:hint="cs"/>
          <w:rtl/>
        </w:rPr>
        <w:t>ی</w:t>
      </w:r>
      <w:r>
        <w:rPr>
          <w:rFonts w:hint="cs"/>
          <w:rtl/>
        </w:rPr>
        <w:t>‌</w:t>
      </w:r>
      <w:r w:rsidRPr="00D83DF4">
        <w:rPr>
          <w:rtl/>
        </w:rPr>
        <w:t>گ</w:t>
      </w:r>
      <w:r w:rsidRPr="00D83DF4">
        <w:rPr>
          <w:rFonts w:hint="cs"/>
          <w:rtl/>
        </w:rPr>
        <w:t>ی</w:t>
      </w:r>
      <w:r w:rsidRPr="00D83DF4">
        <w:rPr>
          <w:rFonts w:hint="eastAsia"/>
          <w:rtl/>
        </w:rPr>
        <w:t>رد</w:t>
      </w:r>
      <w:r w:rsidRPr="00D83DF4">
        <w:rPr>
          <w:rFonts w:hint="cs"/>
          <w:rtl/>
        </w:rPr>
        <w:t>.</w:t>
      </w:r>
      <w:r w:rsidRPr="00D83DF4">
        <w:rPr>
          <w:rtl/>
        </w:rPr>
        <w:t xml:space="preserve"> </w:t>
      </w:r>
      <w:r w:rsidRPr="00D83DF4">
        <w:rPr>
          <w:rFonts w:hint="cs"/>
          <w:rtl/>
        </w:rPr>
        <w:t>ی</w:t>
      </w:r>
      <w:r w:rsidRPr="00D83DF4">
        <w:rPr>
          <w:rFonts w:hint="eastAsia"/>
          <w:rtl/>
        </w:rPr>
        <w:t>ک</w:t>
      </w:r>
      <w:r w:rsidRPr="00D83DF4">
        <w:rPr>
          <w:rtl/>
        </w:rPr>
        <w:t xml:space="preserve"> مفهوم ارگان</w:t>
      </w:r>
      <w:r w:rsidRPr="00D83DF4">
        <w:rPr>
          <w:rFonts w:hint="cs"/>
          <w:rtl/>
        </w:rPr>
        <w:t>ی</w:t>
      </w:r>
      <w:r w:rsidRPr="00D83DF4">
        <w:rPr>
          <w:rFonts w:hint="eastAsia"/>
          <w:rtl/>
        </w:rPr>
        <w:t>ک</w:t>
      </w:r>
      <w:r w:rsidRPr="00D83DF4">
        <w:rPr>
          <w:rtl/>
        </w:rPr>
        <w:t xml:space="preserve"> و کل</w:t>
      </w:r>
      <w:r w:rsidRPr="00D83DF4">
        <w:rPr>
          <w:rFonts w:hint="cs"/>
          <w:rtl/>
        </w:rPr>
        <w:t>‌</w:t>
      </w:r>
      <w:r w:rsidRPr="00D83DF4">
        <w:rPr>
          <w:rtl/>
        </w:rPr>
        <w:t>نگر</w:t>
      </w:r>
      <w:r w:rsidRPr="00D83DF4">
        <w:rPr>
          <w:rFonts w:hint="cs"/>
          <w:rtl/>
        </w:rPr>
        <w:t xml:space="preserve"> و دربرگیرندۀ</w:t>
      </w:r>
      <w:r w:rsidRPr="00D83DF4">
        <w:rPr>
          <w:rtl/>
        </w:rPr>
        <w:t xml:space="preserve"> </w:t>
      </w:r>
      <w:r w:rsidRPr="00D83DF4">
        <w:rPr>
          <w:rFonts w:hint="cs"/>
          <w:rtl/>
        </w:rPr>
        <w:t>یادگیری جاری و تنظیمات مرتبط با آن است:</w:t>
      </w:r>
      <w:r w:rsidRPr="00D83DF4">
        <w:rPr>
          <w:rtl/>
        </w:rPr>
        <w:t xml:space="preserve"> </w:t>
      </w:r>
      <w:r w:rsidRPr="00D83DF4">
        <w:rPr>
          <w:rFonts w:hint="cs"/>
          <w:rtl/>
        </w:rPr>
        <w:t>ی</w:t>
      </w:r>
      <w:r w:rsidRPr="00D83DF4">
        <w:rPr>
          <w:rFonts w:hint="eastAsia"/>
          <w:rtl/>
        </w:rPr>
        <w:t>ک</w:t>
      </w:r>
      <w:r w:rsidRPr="00D83DF4">
        <w:rPr>
          <w:rtl/>
        </w:rPr>
        <w:t xml:space="preserve"> اکوس</w:t>
      </w:r>
      <w:r w:rsidRPr="00D83DF4">
        <w:rPr>
          <w:rFonts w:hint="cs"/>
          <w:rtl/>
        </w:rPr>
        <w:t>ی</w:t>
      </w:r>
      <w:r w:rsidRPr="00D83DF4">
        <w:rPr>
          <w:rFonts w:hint="eastAsia"/>
          <w:rtl/>
        </w:rPr>
        <w:t>ستم</w:t>
      </w:r>
      <w:r w:rsidRPr="00D83DF4">
        <w:rPr>
          <w:rtl/>
        </w:rPr>
        <w:t xml:space="preserve"> که شامل فعال</w:t>
      </w:r>
      <w:r w:rsidRPr="00D83DF4">
        <w:rPr>
          <w:rFonts w:hint="cs"/>
          <w:rtl/>
        </w:rPr>
        <w:t>ی</w:t>
      </w:r>
      <w:r w:rsidRPr="00D83DF4">
        <w:rPr>
          <w:rFonts w:hint="eastAsia"/>
          <w:rtl/>
        </w:rPr>
        <w:t>ت</w:t>
      </w:r>
      <w:r w:rsidRPr="00D83DF4">
        <w:rPr>
          <w:rtl/>
        </w:rPr>
        <w:t xml:space="preserve"> و نتا</w:t>
      </w:r>
      <w:r w:rsidRPr="00D83DF4">
        <w:rPr>
          <w:rFonts w:hint="cs"/>
          <w:rtl/>
        </w:rPr>
        <w:t>ی</w:t>
      </w:r>
      <w:r w:rsidRPr="00D83DF4">
        <w:rPr>
          <w:rFonts w:hint="eastAsia"/>
          <w:rtl/>
        </w:rPr>
        <w:t>ج</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است. عناصر ز</w:t>
      </w:r>
      <w:r w:rsidRPr="00D83DF4">
        <w:rPr>
          <w:rFonts w:hint="cs"/>
          <w:rtl/>
        </w:rPr>
        <w:t>ی</w:t>
      </w:r>
      <w:r w:rsidRPr="00D83DF4">
        <w:rPr>
          <w:rFonts w:hint="eastAsia"/>
          <w:rtl/>
        </w:rPr>
        <w:t>ر</w:t>
      </w:r>
      <w:r w:rsidRPr="00D83DF4">
        <w:rPr>
          <w:rtl/>
        </w:rPr>
        <w:t xml:space="preserve"> در قلب هر مح</w:t>
      </w:r>
      <w:r w:rsidRPr="00D83DF4">
        <w:rPr>
          <w:rFonts w:hint="cs"/>
          <w:rtl/>
        </w:rPr>
        <w:t>ی</w:t>
      </w:r>
      <w:r w:rsidRPr="00D83DF4">
        <w:rPr>
          <w:rFonts w:hint="eastAsia"/>
          <w:rtl/>
        </w:rPr>
        <w:t>ط</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قرار دارند: </w:t>
      </w:r>
      <w:r w:rsidRPr="00D83DF4">
        <w:rPr>
          <w:rFonts w:hint="cs"/>
          <w:rtl/>
        </w:rPr>
        <w:t>ی</w:t>
      </w:r>
      <w:r w:rsidRPr="00D83DF4">
        <w:rPr>
          <w:rFonts w:hint="eastAsia"/>
          <w:rtl/>
        </w:rPr>
        <w:t>ادگ</w:t>
      </w:r>
      <w:r w:rsidRPr="00D83DF4">
        <w:rPr>
          <w:rFonts w:hint="cs"/>
          <w:rtl/>
        </w:rPr>
        <w:t>ی</w:t>
      </w:r>
      <w:r w:rsidRPr="00D83DF4">
        <w:rPr>
          <w:rFonts w:hint="eastAsia"/>
          <w:rtl/>
        </w:rPr>
        <w:t>رندگان</w:t>
      </w:r>
      <w:r w:rsidRPr="00D83DF4">
        <w:rPr>
          <w:rtl/>
        </w:rPr>
        <w:t xml:space="preserve"> (چه کس</w:t>
      </w:r>
      <w:r w:rsidRPr="00D83DF4">
        <w:rPr>
          <w:rFonts w:hint="cs"/>
          <w:rtl/>
        </w:rPr>
        <w:t>ی</w:t>
      </w:r>
      <w:r w:rsidRPr="00D83DF4">
        <w:rPr>
          <w:rFonts w:hint="eastAsia"/>
          <w:rtl/>
        </w:rPr>
        <w:t>؟</w:t>
      </w:r>
      <w:r w:rsidRPr="00D83DF4">
        <w:rPr>
          <w:rtl/>
        </w:rPr>
        <w:t>)، مرب</w:t>
      </w:r>
      <w:r w:rsidRPr="00D83DF4">
        <w:rPr>
          <w:rFonts w:hint="cs"/>
          <w:rtl/>
        </w:rPr>
        <w:t>ی</w:t>
      </w:r>
      <w:r w:rsidRPr="00D83DF4">
        <w:rPr>
          <w:rFonts w:hint="eastAsia"/>
          <w:rtl/>
        </w:rPr>
        <w:t>ان</w:t>
      </w:r>
      <w:r w:rsidRPr="00D83DF4">
        <w:rPr>
          <w:rtl/>
        </w:rPr>
        <w:t xml:space="preserve"> (با چه کس</w:t>
      </w:r>
      <w:r w:rsidRPr="00D83DF4">
        <w:rPr>
          <w:rFonts w:hint="cs"/>
          <w:rtl/>
        </w:rPr>
        <w:t>ی</w:t>
      </w:r>
      <w:r w:rsidRPr="00D83DF4">
        <w:rPr>
          <w:rFonts w:hint="eastAsia"/>
          <w:rtl/>
        </w:rPr>
        <w:t>؟</w:t>
      </w:r>
      <w:r w:rsidRPr="00D83DF4">
        <w:rPr>
          <w:rtl/>
        </w:rPr>
        <w:t>)، محتوا (چه چ</w:t>
      </w:r>
      <w:r w:rsidRPr="00D83DF4">
        <w:rPr>
          <w:rFonts w:hint="cs"/>
          <w:rtl/>
        </w:rPr>
        <w:t>ی</w:t>
      </w:r>
      <w:r w:rsidRPr="00D83DF4">
        <w:rPr>
          <w:rFonts w:hint="eastAsia"/>
          <w:rtl/>
        </w:rPr>
        <w:t>ز</w:t>
      </w:r>
      <w:r w:rsidRPr="00D83DF4">
        <w:rPr>
          <w:rFonts w:hint="cs"/>
          <w:rtl/>
        </w:rPr>
        <w:t>ی</w:t>
      </w:r>
      <w:r w:rsidRPr="00D83DF4">
        <w:rPr>
          <w:rFonts w:hint="eastAsia"/>
          <w:rtl/>
        </w:rPr>
        <w:t>؟</w:t>
      </w:r>
      <w:r w:rsidRPr="00D83DF4">
        <w:rPr>
          <w:rtl/>
        </w:rPr>
        <w:t xml:space="preserve">) و منابع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شامل فضا (با چه؟)؛ ا</w:t>
      </w:r>
      <w:r w:rsidRPr="00D83DF4">
        <w:rPr>
          <w:rFonts w:hint="cs"/>
          <w:rtl/>
        </w:rPr>
        <w:t>ی</w:t>
      </w:r>
      <w:r w:rsidRPr="00D83DF4">
        <w:rPr>
          <w:rFonts w:hint="eastAsia"/>
          <w:rtl/>
        </w:rPr>
        <w:t>نکه</w:t>
      </w:r>
      <w:r w:rsidRPr="00D83DF4">
        <w:rPr>
          <w:rtl/>
        </w:rPr>
        <w:t xml:space="preserve"> چگونه مح</w:t>
      </w:r>
      <w:r w:rsidRPr="00D83DF4">
        <w:rPr>
          <w:rFonts w:hint="cs"/>
          <w:rtl/>
        </w:rPr>
        <w:t>ی</w:t>
      </w:r>
      <w:r w:rsidRPr="00D83DF4">
        <w:rPr>
          <w:rFonts w:hint="eastAsia"/>
          <w:rtl/>
        </w:rPr>
        <w:t>ط</w:t>
      </w:r>
      <w:r>
        <w:rPr>
          <w:rFonts w:hint="cs"/>
          <w:rtl/>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را م</w:t>
      </w:r>
      <w:r w:rsidRPr="00D83DF4">
        <w:rPr>
          <w:rFonts w:hint="cs"/>
          <w:rtl/>
        </w:rPr>
        <w:t>ی</w:t>
      </w:r>
      <w:r>
        <w:rPr>
          <w:rFonts w:hint="cs"/>
          <w:rtl/>
        </w:rPr>
        <w:t>‌</w:t>
      </w:r>
      <w:r w:rsidRPr="00D83DF4">
        <w:rPr>
          <w:rtl/>
        </w:rPr>
        <w:t>توان سازمانده</w:t>
      </w:r>
      <w:r w:rsidRPr="00D83DF4">
        <w:rPr>
          <w:rFonts w:hint="cs"/>
          <w:rtl/>
        </w:rPr>
        <w:t>ی</w:t>
      </w:r>
      <w:r w:rsidRPr="00D83DF4">
        <w:rPr>
          <w:rtl/>
        </w:rPr>
        <w:t xml:space="preserve"> کرد، چالش</w:t>
      </w:r>
      <w:r w:rsidRPr="00D83DF4">
        <w:rPr>
          <w:rFonts w:hint="cs"/>
          <w:rtl/>
        </w:rPr>
        <w:t>ی</w:t>
      </w:r>
      <w:r w:rsidRPr="00D83DF4">
        <w:rPr>
          <w:rtl/>
        </w:rPr>
        <w:t xml:space="preserve"> مستمر مبتن</w:t>
      </w:r>
      <w:r w:rsidRPr="00D83DF4">
        <w:rPr>
          <w:rFonts w:hint="cs"/>
          <w:rtl/>
        </w:rPr>
        <w:t>ی</w:t>
      </w:r>
      <w:r w:rsidRPr="00D83DF4">
        <w:rPr>
          <w:rtl/>
        </w:rPr>
        <w:t xml:space="preserve"> بر تخص</w:t>
      </w:r>
      <w:r w:rsidRPr="00D83DF4">
        <w:rPr>
          <w:rFonts w:hint="cs"/>
          <w:rtl/>
        </w:rPr>
        <w:t>ی</w:t>
      </w:r>
      <w:r w:rsidRPr="00D83DF4">
        <w:rPr>
          <w:rFonts w:hint="eastAsia"/>
          <w:rtl/>
        </w:rPr>
        <w:t>ص</w:t>
      </w:r>
      <w:r w:rsidRPr="00D83DF4">
        <w:rPr>
          <w:rtl/>
        </w:rPr>
        <w:t xml:space="preserve"> عادلانه و کارآمد منابع آموزش</w:t>
      </w:r>
      <w:r w:rsidRPr="00D83DF4">
        <w:rPr>
          <w:rFonts w:hint="cs"/>
          <w:rtl/>
        </w:rPr>
        <w:t>ی</w:t>
      </w:r>
      <w:r w:rsidRPr="00D83DF4">
        <w:rPr>
          <w:rtl/>
        </w:rPr>
        <w:t xml:space="preserve"> (منابع انسان</w:t>
      </w:r>
      <w:r w:rsidRPr="00D83DF4">
        <w:rPr>
          <w:rFonts w:hint="cs"/>
          <w:rtl/>
        </w:rPr>
        <w:t>ی</w:t>
      </w:r>
      <w:r w:rsidRPr="00D83DF4">
        <w:rPr>
          <w:rFonts w:hint="eastAsia"/>
          <w:rtl/>
        </w:rPr>
        <w:t>،</w:t>
      </w:r>
      <w:r w:rsidRPr="00D83DF4">
        <w:rPr>
          <w:rtl/>
        </w:rPr>
        <w:t xml:space="preserve"> منابع مال</w:t>
      </w:r>
      <w:r w:rsidRPr="00D83DF4">
        <w:rPr>
          <w:rFonts w:hint="cs"/>
          <w:rtl/>
        </w:rPr>
        <w:t>ی</w:t>
      </w:r>
      <w:r w:rsidRPr="00D83DF4">
        <w:rPr>
          <w:rFonts w:hint="eastAsia"/>
          <w:rtl/>
        </w:rPr>
        <w:t>،</w:t>
      </w:r>
      <w:r w:rsidRPr="00D83DF4">
        <w:rPr>
          <w:rtl/>
        </w:rPr>
        <w:t xml:space="preserve"> منابع ماد</w:t>
      </w:r>
      <w:r w:rsidRPr="00D83DF4">
        <w:rPr>
          <w:rFonts w:hint="cs"/>
          <w:rtl/>
        </w:rPr>
        <w:t>ی</w:t>
      </w:r>
      <w:r w:rsidRPr="00D83DF4">
        <w:rPr>
          <w:rtl/>
        </w:rPr>
        <w:t xml:space="preserve"> و م</w:t>
      </w:r>
      <w:r w:rsidRPr="00D83DF4">
        <w:rPr>
          <w:rFonts w:hint="eastAsia"/>
          <w:rtl/>
        </w:rPr>
        <w:t>نابع</w:t>
      </w:r>
      <w:r w:rsidRPr="00D83DF4">
        <w:rPr>
          <w:rtl/>
        </w:rPr>
        <w:t xml:space="preserve"> زمان</w:t>
      </w:r>
      <w:r w:rsidRPr="00D83DF4">
        <w:rPr>
          <w:rFonts w:hint="cs"/>
          <w:rtl/>
        </w:rPr>
        <w:t>ی</w:t>
      </w:r>
      <w:r w:rsidRPr="00D83DF4">
        <w:rPr>
          <w:rtl/>
        </w:rPr>
        <w:t>)</w:t>
      </w:r>
      <w:r w:rsidRPr="00D83DF4">
        <w:rPr>
          <w:rFonts w:hint="cs"/>
          <w:rtl/>
        </w:rPr>
        <w:t xml:space="preserve"> است</w:t>
      </w:r>
      <w:r w:rsidRPr="00D83DF4">
        <w:rPr>
          <w:rtl/>
        </w:rPr>
        <w:t>.</w:t>
      </w:r>
    </w:p>
    <w:p w14:paraId="4725B39E" w14:textId="77777777" w:rsidR="007467F9" w:rsidRDefault="007467F9" w:rsidP="00302BAA">
      <w:pPr>
        <w:pStyle w:val="ac"/>
        <w:rPr>
          <w:rtl/>
        </w:rPr>
      </w:pPr>
      <w:r w:rsidRPr="00500EED">
        <w:rPr>
          <w:rtl/>
        </w:rPr>
        <w:t>ون نوت چیم و بیکفورد (2002) اعتقاد دارند یکی از عواملی که اغلب در فرآیند آموزش و یادگیری نادیده گرفته می</w:t>
      </w:r>
      <w:r>
        <w:rPr>
          <w:rFonts w:hint="cs"/>
          <w:rtl/>
        </w:rPr>
        <w:t>‌</w:t>
      </w:r>
      <w:r w:rsidRPr="00500EED">
        <w:rPr>
          <w:rtl/>
        </w:rPr>
        <w:t>شود، تأثیر فضا (یعنی امکانات و امکانات فضاها و ابزارها) بر یادگیری است.</w:t>
      </w:r>
    </w:p>
    <w:p w14:paraId="0C688ACB" w14:textId="77777777" w:rsidR="007467F9" w:rsidRPr="00075EAF" w:rsidRDefault="007467F9" w:rsidP="00EC11E8">
      <w:pPr>
        <w:pStyle w:val="1-1"/>
        <w:rPr>
          <w:rtl/>
        </w:rPr>
      </w:pPr>
      <w:bookmarkStart w:id="34" w:name="_Toc127365961"/>
      <w:bookmarkStart w:id="35" w:name="_Toc144767750"/>
      <w:r w:rsidRPr="00075EAF">
        <w:rPr>
          <w:rtl/>
        </w:rPr>
        <w:t>مدرسه</w:t>
      </w:r>
      <w:bookmarkEnd w:id="34"/>
      <w:r w:rsidRPr="00075EAF">
        <w:rPr>
          <w:rtl/>
        </w:rPr>
        <w:t xml:space="preserve"> به عنوان</w:t>
      </w:r>
      <w:r>
        <w:rPr>
          <w:rFonts w:hint="cs"/>
          <w:rtl/>
        </w:rPr>
        <w:t xml:space="preserve"> محیط یادگیری</w:t>
      </w:r>
      <w:bookmarkEnd w:id="35"/>
    </w:p>
    <w:p w14:paraId="21A151C8" w14:textId="77777777" w:rsidR="007467F9" w:rsidRDefault="007467F9" w:rsidP="00302BAA">
      <w:pPr>
        <w:pStyle w:val="ac"/>
        <w:rPr>
          <w:rtl/>
        </w:rPr>
      </w:pPr>
      <w:r w:rsidRPr="00D83DF4">
        <w:rPr>
          <w:rFonts w:hint="cs"/>
          <w:rtl/>
        </w:rPr>
        <w:t>لویی کان</w:t>
      </w:r>
      <w:r>
        <w:rPr>
          <w:rFonts w:hint="cs"/>
          <w:rtl/>
        </w:rPr>
        <w:t xml:space="preserve"> (1974-1901)</w:t>
      </w:r>
      <w:r w:rsidRPr="00D83DF4">
        <w:rPr>
          <w:rFonts w:hint="cs"/>
          <w:rtl/>
        </w:rPr>
        <w:t xml:space="preserve"> مدرسه را چنین تعریف می‌کند: تمام مکان‌هایی که انسان برای تامین خواسته</w:t>
      </w:r>
      <w:r>
        <w:rPr>
          <w:rFonts w:hint="cs"/>
          <w:rtl/>
        </w:rPr>
        <w:t>‌ی</w:t>
      </w:r>
      <w:r w:rsidRPr="00D83DF4">
        <w:rPr>
          <w:rFonts w:hint="cs"/>
          <w:rtl/>
        </w:rPr>
        <w:t xml:space="preserve"> خود در فراگیری از آنها استفاده می‌کند مدرسه نام دارد و این مکان‌ها تنها برای یادگیری و آموختن عقاید و نظریات نمی‌باشد بلکه برای فهم و ادراک دلایل وجود هرچیز و مناسبت‌های دوجانبه و روابط بین انسان و طبیعت نیز مورد استفاده قرار می‌گیرند (کامل‌نیا, 1386, ص. 19)</w:t>
      </w:r>
      <w:r w:rsidRPr="00D83DF4">
        <w:rPr>
          <w:rtl/>
        </w:rPr>
        <w:t xml:space="preserve"> </w:t>
      </w:r>
      <w:r w:rsidRPr="00D83DF4">
        <w:rPr>
          <w:rFonts w:hint="cs"/>
          <w:rtl/>
        </w:rPr>
        <w:t>.</w:t>
      </w:r>
    </w:p>
    <w:p w14:paraId="44CB3CCC" w14:textId="77777777" w:rsidR="007467F9" w:rsidRPr="00D83DF4" w:rsidRDefault="007467F9" w:rsidP="00302BAA">
      <w:pPr>
        <w:pStyle w:val="ac"/>
        <w:rPr>
          <w:rFonts w:ascii="Times New Roman"/>
          <w:b/>
          <w:bCs/>
          <w:rtl/>
        </w:rPr>
      </w:pPr>
      <w:r w:rsidRPr="00D83DF4">
        <w:rPr>
          <w:rFonts w:hint="cs"/>
          <w:rtl/>
        </w:rPr>
        <w:t xml:space="preserve">در مبانی نظری سند تحول بنیادین </w:t>
      </w:r>
      <w:r w:rsidRPr="009A6779">
        <w:rPr>
          <w:rFonts w:hint="cs"/>
          <w:rtl/>
        </w:rPr>
        <w:t xml:space="preserve">آموزش و پرورش آمده‌ که </w:t>
      </w:r>
      <w:r w:rsidRPr="00D83DF4">
        <w:rPr>
          <w:rtl/>
        </w:rPr>
        <w:t xml:space="preserve">مدرسه محیط اجتماعی </w:t>
      </w:r>
      <w:r w:rsidRPr="00963B57">
        <w:rPr>
          <w:rtl/>
        </w:rPr>
        <w:t>سازمان یافته</w:t>
      </w:r>
      <w:r>
        <w:rPr>
          <w:rFonts w:hint="cs"/>
          <w:rtl/>
        </w:rPr>
        <w:t>‌</w:t>
      </w:r>
      <w:r w:rsidRPr="00963B57">
        <w:rPr>
          <w:rtl/>
        </w:rPr>
        <w:t>ای</w:t>
      </w:r>
      <w:r w:rsidRPr="00963B57">
        <w:rPr>
          <w:rFonts w:hint="cs"/>
          <w:rtl/>
        </w:rPr>
        <w:t xml:space="preserve"> </w:t>
      </w:r>
      <w:r w:rsidRPr="00D83DF4">
        <w:rPr>
          <w:rtl/>
        </w:rPr>
        <w:t>برای کسب مجموعه</w:t>
      </w:r>
      <w:r w:rsidRPr="00D83DF4">
        <w:rPr>
          <w:rFonts w:hint="cs"/>
          <w:rtl/>
        </w:rPr>
        <w:t>‌</w:t>
      </w:r>
      <w:r w:rsidRPr="00D83DF4">
        <w:rPr>
          <w:rtl/>
        </w:rPr>
        <w:t>ای از شایســتگی</w:t>
      </w:r>
      <w:r>
        <w:rPr>
          <w:rFonts w:hint="cs"/>
          <w:rtl/>
        </w:rPr>
        <w:t>‌</w:t>
      </w:r>
      <w:r w:rsidRPr="00D83DF4">
        <w:rPr>
          <w:rtl/>
        </w:rPr>
        <w:t>های لازم</w:t>
      </w:r>
      <w:r>
        <w:rPr>
          <w:rFonts w:hint="cs"/>
          <w:rtl/>
        </w:rPr>
        <w:t xml:space="preserve"> است </w:t>
      </w:r>
      <w:r w:rsidRPr="00D83DF4">
        <w:rPr>
          <w:rtl/>
        </w:rPr>
        <w:t>که متربیــان برای وصول به مرتبه</w:t>
      </w:r>
      <w:r>
        <w:rPr>
          <w:rFonts w:hint="cs"/>
          <w:rtl/>
        </w:rPr>
        <w:t>‌</w:t>
      </w:r>
      <w:r w:rsidRPr="00D83DF4">
        <w:rPr>
          <w:rtl/>
        </w:rPr>
        <w:t>ای از</w:t>
      </w:r>
      <w:r>
        <w:rPr>
          <w:rFonts w:hint="cs"/>
          <w:rtl/>
        </w:rPr>
        <w:t xml:space="preserve"> </w:t>
      </w:r>
      <w:r w:rsidRPr="00D83DF4">
        <w:rPr>
          <w:rtl/>
        </w:rPr>
        <w:t>آمادگی جهت تحقق حیات طیبه در هم</w:t>
      </w:r>
      <w:r>
        <w:rPr>
          <w:rFonts w:hint="cs"/>
          <w:rtl/>
        </w:rPr>
        <w:t>ه‌ی</w:t>
      </w:r>
      <w:r w:rsidRPr="00D83DF4">
        <w:rPr>
          <w:rtl/>
        </w:rPr>
        <w:t xml:space="preserve"> ابعاد فردی، خانوادگی و اجتماعی باید آنها را به دســت آورند</w:t>
      </w:r>
      <w:r>
        <w:rPr>
          <w:rFonts w:hint="cs"/>
          <w:rtl/>
        </w:rPr>
        <w:t xml:space="preserve">. </w:t>
      </w:r>
      <w:r w:rsidRPr="00D83DF4">
        <w:rPr>
          <w:rtl/>
        </w:rPr>
        <w:t>از این رو</w:t>
      </w:r>
      <w:r>
        <w:rPr>
          <w:rFonts w:hint="cs"/>
          <w:rtl/>
        </w:rPr>
        <w:t xml:space="preserve"> </w:t>
      </w:r>
      <w:r w:rsidRPr="00D83DF4">
        <w:rPr>
          <w:rtl/>
        </w:rPr>
        <w:t>مدرســه فضای اجتماعی</w:t>
      </w:r>
      <w:r>
        <w:rPr>
          <w:rFonts w:hint="cs"/>
          <w:rtl/>
        </w:rPr>
        <w:t xml:space="preserve">  </w:t>
      </w:r>
      <w:r w:rsidRPr="00D83DF4">
        <w:rPr>
          <w:rtl/>
        </w:rPr>
        <w:t>هدفمندی اســت كه از طریق زنجیره</w:t>
      </w:r>
      <w:r>
        <w:rPr>
          <w:rFonts w:hint="cs"/>
          <w:rtl/>
        </w:rPr>
        <w:t>‌</w:t>
      </w:r>
      <w:r w:rsidRPr="00D83DF4">
        <w:rPr>
          <w:rtl/>
        </w:rPr>
        <w:t>ای از موقعیت</w:t>
      </w:r>
      <w:r>
        <w:rPr>
          <w:rFonts w:hint="cs"/>
          <w:rtl/>
        </w:rPr>
        <w:t>‌</w:t>
      </w:r>
      <w:r w:rsidRPr="00D83DF4">
        <w:rPr>
          <w:rtl/>
        </w:rPr>
        <w:t>ها، فرصت ِ حرکت رشــدیابنده و تعالی</w:t>
      </w:r>
      <w:r>
        <w:rPr>
          <w:rFonts w:hint="cs"/>
          <w:rtl/>
        </w:rPr>
        <w:t>‌</w:t>
      </w:r>
      <w:r w:rsidRPr="00D83DF4">
        <w:rPr>
          <w:rtl/>
        </w:rPr>
        <w:t>بخش را برای متربیان فراهم می</w:t>
      </w:r>
      <w:r>
        <w:rPr>
          <w:rFonts w:hint="cs"/>
          <w:rtl/>
        </w:rPr>
        <w:t>‌</w:t>
      </w:r>
      <w:r w:rsidRPr="00D83DF4">
        <w:rPr>
          <w:rtl/>
        </w:rPr>
        <w:t>سازد که در آن شایستگی</w:t>
      </w:r>
      <w:r>
        <w:rPr>
          <w:rFonts w:hint="cs"/>
          <w:rtl/>
        </w:rPr>
        <w:t>‌</w:t>
      </w:r>
      <w:r w:rsidRPr="00D83DF4">
        <w:rPr>
          <w:rtl/>
        </w:rPr>
        <w:t>های لازم برای درك و بهبود موقعیت خود و</w:t>
      </w:r>
      <w:r>
        <w:rPr>
          <w:rFonts w:hint="cs"/>
          <w:rtl/>
        </w:rPr>
        <w:t xml:space="preserve"> </w:t>
      </w:r>
      <w:r w:rsidRPr="00D83DF4">
        <w:rPr>
          <w:rtl/>
        </w:rPr>
        <w:t>دیگران از طریق یادگیری</w:t>
      </w:r>
      <w:r>
        <w:rPr>
          <w:rFonts w:hint="cs"/>
          <w:rtl/>
        </w:rPr>
        <w:t>‌</w:t>
      </w:r>
      <w:r w:rsidRPr="00D83DF4">
        <w:rPr>
          <w:rtl/>
        </w:rPr>
        <w:t>های رســمی و</w:t>
      </w:r>
      <w:r>
        <w:rPr>
          <w:rFonts w:hint="cs"/>
          <w:rtl/>
        </w:rPr>
        <w:t xml:space="preserve"> </w:t>
      </w:r>
      <w:r w:rsidRPr="00D83DF4">
        <w:rPr>
          <w:rtl/>
        </w:rPr>
        <w:t>غیر رسمی كسب می</w:t>
      </w:r>
      <w:r>
        <w:rPr>
          <w:rFonts w:hint="cs"/>
          <w:rtl/>
        </w:rPr>
        <w:t>‌</w:t>
      </w:r>
      <w:r w:rsidRPr="00D83DF4">
        <w:rPr>
          <w:rtl/>
        </w:rPr>
        <w:t>شود</w:t>
      </w:r>
      <w:r>
        <w:rPr>
          <w:rFonts w:hint="cs"/>
          <w:rtl/>
        </w:rPr>
        <w:t xml:space="preserve">. </w:t>
      </w:r>
      <w:r w:rsidRPr="009A6779">
        <w:rPr>
          <w:rFonts w:hint="cs"/>
          <w:rtl/>
        </w:rPr>
        <w:t xml:space="preserve">همچنین آمده‌است </w:t>
      </w:r>
      <w:r>
        <w:rPr>
          <w:rFonts w:hint="cs"/>
          <w:rtl/>
        </w:rPr>
        <w:t>که</w:t>
      </w:r>
      <w:r w:rsidRPr="00D83DF4">
        <w:rPr>
          <w:rtl/>
        </w:rPr>
        <w:t xml:space="preserve"> فضای تربیتی به کلاس درس خلاصه نم</w:t>
      </w:r>
      <w:r w:rsidRPr="00D83DF4">
        <w:rPr>
          <w:rFonts w:hint="cs"/>
          <w:rtl/>
        </w:rPr>
        <w:t>ی‌</w:t>
      </w:r>
      <w:r w:rsidRPr="00D83DF4">
        <w:rPr>
          <w:rtl/>
        </w:rPr>
        <w:t>شــود بلکه تربیت، در محیط تربیتی</w:t>
      </w:r>
      <w:r w:rsidRPr="00D83DF4">
        <w:rPr>
          <w:rFonts w:hint="cs"/>
          <w:rtl/>
        </w:rPr>
        <w:t xml:space="preserve"> </w:t>
      </w:r>
      <w:r w:rsidRPr="00D83DF4">
        <w:rPr>
          <w:rtl/>
        </w:rPr>
        <w:t>اتفاق می</w:t>
      </w:r>
      <w:r>
        <w:rPr>
          <w:rFonts w:hint="cs"/>
          <w:rtl/>
        </w:rPr>
        <w:t>‌</w:t>
      </w:r>
      <w:r w:rsidRPr="00D83DF4">
        <w:rPr>
          <w:rtl/>
        </w:rPr>
        <w:t>افتد که شامل کلاس درس، حیاط مدرسه، آزمایشگاه</w:t>
      </w:r>
      <w:r w:rsidRPr="00D83DF4">
        <w:rPr>
          <w:rFonts w:hint="cs"/>
          <w:rtl/>
        </w:rPr>
        <w:t>‌</w:t>
      </w:r>
      <w:r w:rsidRPr="00D83DF4">
        <w:rPr>
          <w:rtl/>
        </w:rPr>
        <w:t>ها، کارگاه</w:t>
      </w:r>
      <w:r w:rsidRPr="00D83DF4">
        <w:rPr>
          <w:rFonts w:hint="cs"/>
          <w:rtl/>
        </w:rPr>
        <w:t>‌</w:t>
      </w:r>
      <w:r w:rsidRPr="00D83DF4">
        <w:rPr>
          <w:rtl/>
        </w:rPr>
        <w:t>ها و حتی محیط خارج از مدرسه می</w:t>
      </w:r>
      <w:r w:rsidRPr="00D83DF4">
        <w:rPr>
          <w:rFonts w:hint="cs"/>
          <w:rtl/>
        </w:rPr>
        <w:t>‌</w:t>
      </w:r>
      <w:r w:rsidRPr="00D83DF4">
        <w:rPr>
          <w:rtl/>
        </w:rPr>
        <w:t>باشد. درتمام این محیط</w:t>
      </w:r>
      <w:r w:rsidRPr="00D83DF4">
        <w:rPr>
          <w:rFonts w:hint="cs"/>
          <w:rtl/>
        </w:rPr>
        <w:t>‌</w:t>
      </w:r>
      <w:r w:rsidRPr="00D83DF4">
        <w:rPr>
          <w:rtl/>
        </w:rPr>
        <w:t>ها، پیام</w:t>
      </w:r>
      <w:r w:rsidRPr="00D83DF4">
        <w:rPr>
          <w:rFonts w:hint="cs"/>
          <w:rtl/>
        </w:rPr>
        <w:t>‌</w:t>
      </w:r>
      <w:r w:rsidRPr="00D83DF4">
        <w:rPr>
          <w:rtl/>
        </w:rPr>
        <w:t>های تربیتی به متربیان منتقل می</w:t>
      </w:r>
      <w:r w:rsidRPr="00D83DF4">
        <w:rPr>
          <w:rFonts w:hint="cs"/>
          <w:rtl/>
        </w:rPr>
        <w:t>‌</w:t>
      </w:r>
      <w:r w:rsidRPr="00D83DF4">
        <w:rPr>
          <w:rtl/>
        </w:rPr>
        <w:t>شود. لذا برای دست یابی و تحقق اهداف تربیتی، باید تمام این محیط</w:t>
      </w:r>
      <w:r w:rsidRPr="00D83DF4">
        <w:rPr>
          <w:rFonts w:hint="cs"/>
          <w:rtl/>
        </w:rPr>
        <w:t>‌</w:t>
      </w:r>
      <w:r w:rsidRPr="00D83DF4">
        <w:rPr>
          <w:rtl/>
        </w:rPr>
        <w:t>ها مدیریت و هماهنگ شوند. زیرا از منظر فلسفه تربیت رسمی و عمومی، مدرسه کانون تربیتی محله و تجلی</w:t>
      </w:r>
      <w:r w:rsidRPr="00D83DF4">
        <w:rPr>
          <w:rFonts w:hint="cs"/>
          <w:rtl/>
        </w:rPr>
        <w:t xml:space="preserve"> </w:t>
      </w:r>
      <w:r w:rsidRPr="00D83DF4">
        <w:rPr>
          <w:rtl/>
        </w:rPr>
        <w:t>بخش حیات طیبه است بنابراین باید در طراحی و ساخت مدرسه تدابیری اتخاذ کرد تا ارتباطات مدرسه با محیط تسهیل شود و زمینه ارائ</w:t>
      </w:r>
      <w:r w:rsidRPr="00D83DF4">
        <w:rPr>
          <w:rFonts w:hint="cs"/>
          <w:rtl/>
        </w:rPr>
        <w:t>ۀ</w:t>
      </w:r>
      <w:r w:rsidRPr="00D83DF4">
        <w:rPr>
          <w:rtl/>
        </w:rPr>
        <w:t xml:space="preserve"> خدمات مؤثر به محیط در آن </w:t>
      </w:r>
      <w:r w:rsidRPr="000E552B">
        <w:rPr>
          <w:rtl/>
        </w:rPr>
        <w:t>تدارک شود</w:t>
      </w:r>
      <w:r w:rsidRPr="000E552B">
        <w:rPr>
          <w:rFonts w:hint="cs"/>
          <w:rtl/>
        </w:rPr>
        <w:t xml:space="preserve"> (</w:t>
      </w:r>
      <w:r w:rsidRPr="000E552B">
        <w:rPr>
          <w:rtl/>
        </w:rPr>
        <w:t>مبان</w:t>
      </w:r>
      <w:r w:rsidRPr="00D83DF4">
        <w:rPr>
          <w:rtl/>
        </w:rPr>
        <w:t>ی نظری تحول بنیادین درنظام تعلیم و تربیت رسمی عمومی جمهوری اسل</w:t>
      </w:r>
      <w:r w:rsidRPr="00D83DF4">
        <w:rPr>
          <w:rFonts w:hint="cs"/>
          <w:rtl/>
        </w:rPr>
        <w:t>ا</w:t>
      </w:r>
      <w:r w:rsidRPr="00D83DF4">
        <w:rPr>
          <w:rtl/>
        </w:rPr>
        <w:t>می ایران، 1390 ،</w:t>
      </w:r>
      <w:r>
        <w:rPr>
          <w:rFonts w:hint="cs"/>
          <w:rtl/>
        </w:rPr>
        <w:t xml:space="preserve"> </w:t>
      </w:r>
      <w:r w:rsidRPr="00D83DF4">
        <w:rPr>
          <w:rtl/>
        </w:rPr>
        <w:t>ص 3</w:t>
      </w:r>
      <w:r w:rsidRPr="00D83DF4">
        <w:rPr>
          <w:rFonts w:hint="cs"/>
          <w:rtl/>
        </w:rPr>
        <w:t>99)</w:t>
      </w:r>
      <w:r>
        <w:rPr>
          <w:rFonts w:hint="cs"/>
          <w:rtl/>
        </w:rPr>
        <w:t>.</w:t>
      </w:r>
    </w:p>
    <w:p w14:paraId="43E84177" w14:textId="77777777" w:rsidR="007467F9" w:rsidRPr="00D83DF4" w:rsidRDefault="007467F9" w:rsidP="00C460B0">
      <w:pPr>
        <w:pStyle w:val="1-1"/>
        <w:rPr>
          <w:rtl/>
        </w:rPr>
      </w:pPr>
      <w:bookmarkStart w:id="36" w:name="_Toc127365964"/>
      <w:bookmarkStart w:id="37" w:name="_Toc144767751"/>
      <w:r w:rsidRPr="00D83DF4">
        <w:rPr>
          <w:rFonts w:hint="cs"/>
          <w:rtl/>
        </w:rPr>
        <w:t xml:space="preserve">طراحی </w:t>
      </w:r>
      <w:bookmarkEnd w:id="36"/>
      <w:r>
        <w:rPr>
          <w:rFonts w:hint="cs"/>
          <w:rtl/>
        </w:rPr>
        <w:t>محیط کالبدی</w:t>
      </w:r>
      <w:r w:rsidRPr="00D83DF4">
        <w:rPr>
          <w:rFonts w:hint="cs"/>
          <w:rtl/>
        </w:rPr>
        <w:t xml:space="preserve"> یادگیری</w:t>
      </w:r>
      <w:bookmarkEnd w:id="37"/>
    </w:p>
    <w:p w14:paraId="40244686" w14:textId="77777777" w:rsidR="007467F9" w:rsidRDefault="007467F9" w:rsidP="00302BAA">
      <w:pPr>
        <w:pStyle w:val="ac"/>
        <w:rPr>
          <w:rtl/>
        </w:rPr>
      </w:pPr>
      <w:r w:rsidRPr="00D83DF4">
        <w:rPr>
          <w:rtl/>
        </w:rPr>
        <w:t>معماری وطراحی مقوله</w:t>
      </w:r>
      <w:r w:rsidRPr="00D83DF4">
        <w:rPr>
          <w:rFonts w:hint="cs"/>
          <w:rtl/>
        </w:rPr>
        <w:t>‌</w:t>
      </w:r>
      <w:r w:rsidRPr="00D83DF4">
        <w:rPr>
          <w:rtl/>
        </w:rPr>
        <w:t>ای است جامع كه با ابعاد گوناگون حیات انسانی، از جنبه</w:t>
      </w:r>
      <w:r>
        <w:rPr>
          <w:rFonts w:hint="cs"/>
          <w:rtl/>
        </w:rPr>
        <w:t>‌ی</w:t>
      </w:r>
      <w:r w:rsidRPr="00D83DF4">
        <w:rPr>
          <w:rtl/>
        </w:rPr>
        <w:t xml:space="preserve"> فردی تا جنبه</w:t>
      </w:r>
      <w:r>
        <w:rPr>
          <w:rFonts w:hint="cs"/>
          <w:rtl/>
        </w:rPr>
        <w:t>‌ی</w:t>
      </w:r>
      <w:r w:rsidRPr="00D83DF4">
        <w:rPr>
          <w:rtl/>
        </w:rPr>
        <w:t xml:space="preserve"> اجتماعی و از نیازهای مادی تا نیازهای متعالی انسان مرتبط است. لذا ساختمان و</w:t>
      </w:r>
      <w:r w:rsidRPr="00D83DF4">
        <w:rPr>
          <w:rFonts w:hint="cs"/>
          <w:rtl/>
        </w:rPr>
        <w:t xml:space="preserve"> </w:t>
      </w:r>
      <w:r w:rsidRPr="00D83DF4">
        <w:rPr>
          <w:rtl/>
        </w:rPr>
        <w:t>فضای مصنوع انسان به مثابه بستر زندگی، فعالیت و رشد انسان و جامعه از دو وجه ظاهر و باطن و یا آشكار و پنهان تشكیل شده است. وجه ظاهری ناشی از عوامل مادی و محیطی و تحت تأثیر عوامل زیست محیطی، كاركردی و نوع فعالیتی است که در آن رخ می</w:t>
      </w:r>
      <w:r w:rsidRPr="00D83DF4">
        <w:rPr>
          <w:rFonts w:hint="cs"/>
          <w:rtl/>
        </w:rPr>
        <w:t>‌</w:t>
      </w:r>
      <w:r w:rsidRPr="00D83DF4">
        <w:rPr>
          <w:rtl/>
        </w:rPr>
        <w:t>دهد. در حالی كه وجه پنهان آن متأثر از باورها، اعتقادات و فرهنگ ان</w:t>
      </w:r>
      <w:r w:rsidRPr="00D83DF4">
        <w:rPr>
          <w:rFonts w:hint="cs"/>
          <w:rtl/>
        </w:rPr>
        <w:t>س</w:t>
      </w:r>
      <w:r w:rsidRPr="00D83DF4">
        <w:rPr>
          <w:rtl/>
        </w:rPr>
        <w:t>ان و جامعه به بیان دیگر معماری تجسم و</w:t>
      </w:r>
      <w:r w:rsidRPr="00D83DF4">
        <w:rPr>
          <w:rFonts w:hint="cs"/>
          <w:rtl/>
        </w:rPr>
        <w:t xml:space="preserve"> </w:t>
      </w:r>
      <w:r w:rsidRPr="00D83DF4">
        <w:rPr>
          <w:rtl/>
        </w:rPr>
        <w:t>تج</w:t>
      </w:r>
      <w:r w:rsidRPr="00D83DF4">
        <w:rPr>
          <w:rFonts w:hint="cs"/>
          <w:rtl/>
        </w:rPr>
        <w:t>س</w:t>
      </w:r>
      <w:r w:rsidRPr="00D83DF4">
        <w:rPr>
          <w:rtl/>
        </w:rPr>
        <w:t>د باورها و فرهنگ مردم در هرعصر</w:t>
      </w:r>
      <w:r w:rsidRPr="00D83DF4">
        <w:rPr>
          <w:rFonts w:hint="cs"/>
          <w:rtl/>
        </w:rPr>
        <w:t xml:space="preserve"> </w:t>
      </w:r>
      <w:r w:rsidRPr="00D83DF4">
        <w:rPr>
          <w:rtl/>
        </w:rPr>
        <w:t>و</w:t>
      </w:r>
      <w:r w:rsidRPr="00D83DF4">
        <w:rPr>
          <w:rFonts w:hint="cs"/>
          <w:rtl/>
        </w:rPr>
        <w:t xml:space="preserve"> </w:t>
      </w:r>
      <w:r w:rsidRPr="00D83DF4">
        <w:rPr>
          <w:rtl/>
        </w:rPr>
        <w:t>زمان و</w:t>
      </w:r>
      <w:r w:rsidRPr="00D83DF4">
        <w:rPr>
          <w:rFonts w:hint="cs"/>
          <w:rtl/>
        </w:rPr>
        <w:t xml:space="preserve"> </w:t>
      </w:r>
      <w:r w:rsidRPr="00D83DF4">
        <w:rPr>
          <w:rtl/>
        </w:rPr>
        <w:t>در هرمکان است.</w:t>
      </w:r>
      <w:r w:rsidRPr="00D83DF4">
        <w:rPr>
          <w:rFonts w:hint="cs"/>
          <w:rtl/>
        </w:rPr>
        <w:t xml:space="preserve"> </w:t>
      </w:r>
      <w:r w:rsidRPr="00D83DF4">
        <w:rPr>
          <w:rtl/>
        </w:rPr>
        <w:t>درنتیجه معماری و</w:t>
      </w:r>
      <w:r w:rsidRPr="00D83DF4">
        <w:rPr>
          <w:rFonts w:hint="cs"/>
          <w:rtl/>
        </w:rPr>
        <w:t xml:space="preserve"> </w:t>
      </w:r>
      <w:r w:rsidRPr="00D83DF4">
        <w:rPr>
          <w:rtl/>
        </w:rPr>
        <w:t>طراحی فضاهای تربیتی باید بازتاب فلسفه تربیت اسلامی و</w:t>
      </w:r>
      <w:r w:rsidRPr="00D83DF4">
        <w:rPr>
          <w:rFonts w:hint="cs"/>
          <w:rtl/>
        </w:rPr>
        <w:t xml:space="preserve"> </w:t>
      </w:r>
      <w:r w:rsidRPr="00D83DF4">
        <w:rPr>
          <w:rtl/>
        </w:rPr>
        <w:t>متناسب با شرایط و</w:t>
      </w:r>
      <w:r w:rsidRPr="00D83DF4">
        <w:rPr>
          <w:rFonts w:hint="cs"/>
          <w:rtl/>
        </w:rPr>
        <w:t xml:space="preserve"> </w:t>
      </w:r>
      <w:r w:rsidRPr="00D83DF4">
        <w:rPr>
          <w:rtl/>
        </w:rPr>
        <w:t>اقتضائات زمان و</w:t>
      </w:r>
      <w:r w:rsidRPr="00D83DF4">
        <w:rPr>
          <w:rFonts w:hint="cs"/>
          <w:rtl/>
        </w:rPr>
        <w:t xml:space="preserve"> </w:t>
      </w:r>
      <w:r w:rsidRPr="00D83DF4">
        <w:rPr>
          <w:rtl/>
        </w:rPr>
        <w:t>مكان و نیاز متربیان باشد</w:t>
      </w:r>
      <w:r w:rsidRPr="00D83DF4">
        <w:rPr>
          <w:rFonts w:hint="cs"/>
          <w:rtl/>
        </w:rPr>
        <w:t xml:space="preserve"> (مبانی </w:t>
      </w:r>
      <w:r>
        <w:rPr>
          <w:rFonts w:hint="cs"/>
          <w:rtl/>
        </w:rPr>
        <w:t xml:space="preserve">سند </w:t>
      </w:r>
      <w:r w:rsidRPr="00D83DF4">
        <w:rPr>
          <w:rFonts w:hint="cs"/>
          <w:rtl/>
        </w:rPr>
        <w:t>تحول بنیادین</w:t>
      </w:r>
      <w:r>
        <w:rPr>
          <w:rFonts w:hint="cs"/>
          <w:rtl/>
        </w:rPr>
        <w:t>،</w:t>
      </w:r>
      <w:r w:rsidRPr="00D83DF4">
        <w:rPr>
          <w:rFonts w:hint="cs"/>
          <w:rtl/>
        </w:rPr>
        <w:t xml:space="preserve"> 1390, پاورقی ص. 399).</w:t>
      </w:r>
    </w:p>
    <w:p w14:paraId="0EB618F0" w14:textId="4AB8F9C7" w:rsidR="007467F9" w:rsidRDefault="007467F9" w:rsidP="00C460B0">
      <w:pPr>
        <w:pStyle w:val="1-1"/>
      </w:pPr>
      <w:bookmarkStart w:id="38" w:name="_Toc144767752"/>
      <w:r>
        <w:rPr>
          <w:rFonts w:hint="cs"/>
          <w:rtl/>
        </w:rPr>
        <w:t>شایستگی‌</w:t>
      </w:r>
      <w:bookmarkEnd w:id="38"/>
    </w:p>
    <w:p w14:paraId="1F583906" w14:textId="39D168CD" w:rsidR="00F7149F" w:rsidRPr="00D83DF4" w:rsidRDefault="00F7149F" w:rsidP="00302BAA">
      <w:pPr>
        <w:pStyle w:val="ac"/>
        <w:rPr>
          <w:rtl/>
        </w:rPr>
      </w:pPr>
      <w:r w:rsidRPr="00D83DF4">
        <w:rPr>
          <w:rFonts w:hint="cs"/>
          <w:rtl/>
        </w:rPr>
        <w:t>وایت</w:t>
      </w:r>
      <w:r w:rsidRPr="00D83DF4">
        <w:rPr>
          <w:rStyle w:val="FootnoteReference"/>
          <w:rtl/>
        </w:rPr>
        <w:footnoteReference w:id="18"/>
      </w:r>
      <w:r w:rsidRPr="00D83DF4">
        <w:rPr>
          <w:rFonts w:hint="cs"/>
          <w:rtl/>
        </w:rPr>
        <w:t xml:space="preserve"> (1959) برای </w:t>
      </w:r>
      <w:r w:rsidRPr="00DC4D5D">
        <w:rPr>
          <w:rFonts w:hint="cs"/>
          <w:rtl/>
        </w:rPr>
        <w:t>اولین بار اصطلاح "شایستگی" را به کار برده</w:t>
      </w:r>
      <w:r w:rsidRPr="00D83DF4">
        <w:rPr>
          <w:rFonts w:hint="cs"/>
          <w:rtl/>
        </w:rPr>
        <w:t xml:space="preserve"> است و با معرفی واژه‌ی شایستگی برای توصیف ویژگی‌های فردی مرتبط با عملکرد برتر معروف شده است. ریشه‌ی این اصطلاح را می‌توان در مفهوم </w:t>
      </w:r>
      <w:r w:rsidRPr="00D83DF4">
        <w:t>arete</w:t>
      </w:r>
      <w:r w:rsidRPr="00D83DF4">
        <w:rPr>
          <w:rFonts w:hint="cs"/>
          <w:rtl/>
        </w:rPr>
        <w:t xml:space="preserve"> یافت، به معنی معرفت، نوعی برتری اخلاقی و بهترین بودن (بختیاری فایندری</w:t>
      </w:r>
      <w:r>
        <w:rPr>
          <w:rFonts w:hint="cs"/>
          <w:rtl/>
        </w:rPr>
        <w:t>،</w:t>
      </w:r>
      <w:r w:rsidRPr="00351C74">
        <w:rPr>
          <w:rFonts w:hint="cs"/>
          <w:color w:val="FF0000"/>
          <w:rtl/>
        </w:rPr>
        <w:t xml:space="preserve"> </w:t>
      </w:r>
      <w:r w:rsidRPr="00D83DF4">
        <w:rPr>
          <w:rFonts w:hint="cs"/>
          <w:rtl/>
        </w:rPr>
        <w:t>1398).</w:t>
      </w:r>
      <w:r w:rsidR="00945884">
        <w:rPr>
          <w:rFonts w:hint="cs"/>
          <w:rtl/>
        </w:rPr>
        <w:t xml:space="preserve"> </w:t>
      </w:r>
      <w:r w:rsidR="00945884" w:rsidRPr="00D83DF4">
        <w:rPr>
          <w:rFonts w:hint="cs"/>
          <w:rtl/>
        </w:rPr>
        <w:t>مبهم بودن معنای شایستگی به</w:t>
      </w:r>
      <w:r w:rsidR="00945884">
        <w:rPr>
          <w:rFonts w:hint="cs"/>
          <w:rtl/>
        </w:rPr>
        <w:t>‌</w:t>
      </w:r>
      <w:r w:rsidR="00945884" w:rsidRPr="00D83DF4">
        <w:rPr>
          <w:rFonts w:hint="cs"/>
          <w:rtl/>
        </w:rPr>
        <w:t>عنوان یک مساله‌ی مهم، از سوی بسیاری از محققان مطرح شده است (نوریس</w:t>
      </w:r>
      <w:r w:rsidR="00945884" w:rsidRPr="00D83DF4">
        <w:rPr>
          <w:rStyle w:val="FootnoteReference"/>
          <w:rtl/>
        </w:rPr>
        <w:footnoteReference w:id="19"/>
      </w:r>
      <w:r w:rsidR="00945884" w:rsidRPr="00D83DF4">
        <w:rPr>
          <w:rFonts w:hint="cs"/>
          <w:rtl/>
        </w:rPr>
        <w:t>، 1991؛ استوف</w:t>
      </w:r>
      <w:r w:rsidR="00945884">
        <w:rPr>
          <w:rStyle w:val="FootnoteReference"/>
          <w:rtl/>
        </w:rPr>
        <w:footnoteReference w:id="20"/>
      </w:r>
      <w:r w:rsidR="00945884">
        <w:rPr>
          <w:rFonts w:hint="cs"/>
          <w:rtl/>
        </w:rPr>
        <w:t>، مارتنز</w:t>
      </w:r>
      <w:r w:rsidR="00945884">
        <w:rPr>
          <w:rStyle w:val="FootnoteReference"/>
          <w:rtl/>
        </w:rPr>
        <w:footnoteReference w:id="21"/>
      </w:r>
      <w:r w:rsidR="00945884">
        <w:rPr>
          <w:rFonts w:hint="cs"/>
          <w:rtl/>
        </w:rPr>
        <w:t>، ون مرینبور</w:t>
      </w:r>
      <w:r w:rsidR="00945884">
        <w:rPr>
          <w:rStyle w:val="FootnoteReference"/>
          <w:rtl/>
        </w:rPr>
        <w:footnoteReference w:id="22"/>
      </w:r>
      <w:r w:rsidR="00945884">
        <w:rPr>
          <w:rFonts w:hint="cs"/>
          <w:rtl/>
        </w:rPr>
        <w:t xml:space="preserve"> و باستینز</w:t>
      </w:r>
      <w:r w:rsidR="00945884">
        <w:rPr>
          <w:rStyle w:val="FootnoteReference"/>
          <w:rtl/>
        </w:rPr>
        <w:footnoteReference w:id="23"/>
      </w:r>
      <w:r w:rsidR="00945884" w:rsidRPr="00D83DF4">
        <w:rPr>
          <w:rFonts w:hint="cs"/>
          <w:rtl/>
        </w:rPr>
        <w:t>، 2002؛ ولد و کریستین</w:t>
      </w:r>
      <w:r w:rsidR="00945884" w:rsidRPr="00D83DF4">
        <w:rPr>
          <w:rStyle w:val="FootnoteReference"/>
          <w:rtl/>
        </w:rPr>
        <w:footnoteReference w:id="24"/>
      </w:r>
      <w:r w:rsidR="00945884" w:rsidRPr="00D83DF4">
        <w:rPr>
          <w:rFonts w:hint="cs"/>
          <w:rtl/>
        </w:rPr>
        <w:t>، 1999؛راثول و لیندهلم</w:t>
      </w:r>
      <w:r w:rsidR="00945884" w:rsidRPr="00D83DF4">
        <w:rPr>
          <w:rStyle w:val="FootnoteReference"/>
          <w:rtl/>
        </w:rPr>
        <w:footnoteReference w:id="25"/>
      </w:r>
      <w:r w:rsidR="00945884" w:rsidRPr="00D83DF4">
        <w:rPr>
          <w:rFonts w:hint="cs"/>
          <w:rtl/>
        </w:rPr>
        <w:t>، 1999؛</w:t>
      </w:r>
      <w:r w:rsidR="00945884">
        <w:rPr>
          <w:rFonts w:hint="cs"/>
          <w:rtl/>
        </w:rPr>
        <w:t xml:space="preserve"> </w:t>
      </w:r>
      <w:r w:rsidR="00945884" w:rsidRPr="00D83DF4">
        <w:rPr>
          <w:rFonts w:hint="cs"/>
          <w:rtl/>
        </w:rPr>
        <w:t>شیپمن</w:t>
      </w:r>
      <w:r w:rsidR="00945884" w:rsidRPr="00D83DF4">
        <w:rPr>
          <w:rStyle w:val="FootnoteReference"/>
          <w:rtl/>
        </w:rPr>
        <w:footnoteReference w:id="26"/>
      </w:r>
      <w:r w:rsidR="00945884" w:rsidRPr="00D83DF4">
        <w:rPr>
          <w:rFonts w:hint="cs"/>
          <w:rtl/>
        </w:rPr>
        <w:t>،2000؛ لدایست</w:t>
      </w:r>
      <w:r w:rsidR="00945884" w:rsidRPr="00D83DF4">
        <w:t xml:space="preserve"> </w:t>
      </w:r>
      <w:r w:rsidR="00945884" w:rsidRPr="00D83DF4">
        <w:rPr>
          <w:rFonts w:hint="cs"/>
          <w:rtl/>
        </w:rPr>
        <w:t>و وینترتون</w:t>
      </w:r>
      <w:r w:rsidR="00945884" w:rsidRPr="00D83DF4">
        <w:rPr>
          <w:rStyle w:val="FootnoteReference"/>
          <w:rtl/>
        </w:rPr>
        <w:footnoteReference w:id="27"/>
      </w:r>
      <w:r w:rsidR="00945884" w:rsidRPr="00D83DF4">
        <w:rPr>
          <w:rFonts w:hint="cs"/>
          <w:rtl/>
        </w:rPr>
        <w:t>، 2005؛ پیکاراینین</w:t>
      </w:r>
      <w:r w:rsidR="00945884" w:rsidRPr="00D83DF4">
        <w:rPr>
          <w:rStyle w:val="FootnoteReference"/>
          <w:rtl/>
        </w:rPr>
        <w:footnoteReference w:id="28"/>
      </w:r>
      <w:r w:rsidR="00945884" w:rsidRPr="00D83DF4">
        <w:rPr>
          <w:rFonts w:hint="cs"/>
          <w:rtl/>
        </w:rPr>
        <w:t>، 2014؛ چن و چنگ</w:t>
      </w:r>
      <w:r w:rsidR="00945884" w:rsidRPr="00D83DF4">
        <w:rPr>
          <w:rStyle w:val="FootnoteReference"/>
          <w:rtl/>
        </w:rPr>
        <w:footnoteReference w:id="29"/>
      </w:r>
      <w:r w:rsidR="00945884" w:rsidRPr="00D83DF4">
        <w:rPr>
          <w:rFonts w:hint="cs"/>
          <w:rtl/>
        </w:rPr>
        <w:t>، 2010).</w:t>
      </w:r>
    </w:p>
    <w:p w14:paraId="63B1A887" w14:textId="0142C063" w:rsidR="004B7007" w:rsidRPr="002102BB" w:rsidRDefault="00ED61B3" w:rsidP="00B9168D">
      <w:pPr>
        <w:pStyle w:val="1-1-1"/>
        <w:rPr>
          <w:rtl/>
        </w:rPr>
      </w:pPr>
      <w:bookmarkStart w:id="39" w:name="_Toc144767753"/>
      <w:r>
        <w:rPr>
          <w:rFonts w:hint="cs"/>
          <w:rtl/>
        </w:rPr>
        <w:t>تعریف شایستگی</w:t>
      </w:r>
      <w:bookmarkEnd w:id="39"/>
    </w:p>
    <w:p w14:paraId="09B81A87" w14:textId="0A55CDBE" w:rsidR="00780AA8" w:rsidRPr="00D83DF4" w:rsidRDefault="00780AA8" w:rsidP="00302BAA">
      <w:pPr>
        <w:pStyle w:val="ac"/>
        <w:rPr>
          <w:rtl/>
        </w:rPr>
      </w:pPr>
      <w:r w:rsidRPr="00D83DF4">
        <w:rPr>
          <w:rFonts w:hint="cs"/>
          <w:rtl/>
        </w:rPr>
        <w:t>با نگاهی به تعاریف ارائه شده از مفهوم شایستگی در ادبیات پژوهش، مشخص می‌شود که شایستگی به گونه‌های بسیار متفاوتی تعریف شده است و هریک از صاحبنظران بر جنبه‌ای خاص از این مفهوم تاکید کرده‌اند. عارف</w:t>
      </w:r>
      <w:r w:rsidR="002D6162">
        <w:rPr>
          <w:rFonts w:hint="cs"/>
          <w:rtl/>
        </w:rPr>
        <w:t xml:space="preserve"> </w:t>
      </w:r>
      <w:r w:rsidRPr="00D83DF4">
        <w:rPr>
          <w:rFonts w:hint="cs"/>
          <w:rtl/>
        </w:rPr>
        <w:t>(1395</w:t>
      </w:r>
      <w:r w:rsidRPr="00E72DC9">
        <w:rPr>
          <w:rFonts w:hint="cs"/>
          <w:rtl/>
        </w:rPr>
        <w:t xml:space="preserve">) </w:t>
      </w:r>
      <w:r w:rsidRPr="00AA36CD">
        <w:rPr>
          <w:rStyle w:val="ListParagraphChar"/>
          <w:rFonts w:hint="cs"/>
          <w:rtl/>
        </w:rPr>
        <w:t xml:space="preserve">در جدول </w:t>
      </w:r>
      <w:r w:rsidR="00AA36CD" w:rsidRPr="00AA36CD">
        <w:rPr>
          <w:rStyle w:val="ListParagraphChar"/>
        </w:rPr>
        <w:t>-2</w:t>
      </w:r>
      <w:r w:rsidRPr="00AA36CD">
        <w:rPr>
          <w:rStyle w:val="ListParagraphChar"/>
          <w:rFonts w:hint="cs"/>
          <w:rtl/>
        </w:rPr>
        <w:t>1 تعدادی</w:t>
      </w:r>
      <w:r w:rsidRPr="00E72DC9">
        <w:rPr>
          <w:rFonts w:hint="cs"/>
          <w:rtl/>
        </w:rPr>
        <w:t xml:space="preserve"> </w:t>
      </w:r>
      <w:r w:rsidRPr="00D83DF4">
        <w:rPr>
          <w:rFonts w:hint="cs"/>
          <w:rtl/>
        </w:rPr>
        <w:t>از پرکاربردترین تعاریف را ارائه داده است</w:t>
      </w:r>
      <w:r>
        <w:rPr>
          <w:rFonts w:hint="cs"/>
          <w:rtl/>
        </w:rPr>
        <w:t>.</w:t>
      </w:r>
      <w:r w:rsidRPr="00D83DF4">
        <w:rPr>
          <w:rFonts w:hint="cs"/>
          <w:rtl/>
        </w:rPr>
        <w:t xml:space="preserve"> </w:t>
      </w:r>
      <w:r>
        <w:rPr>
          <w:rFonts w:hint="cs"/>
          <w:rtl/>
        </w:rPr>
        <w:t>عارف و مرادی شیرازی</w:t>
      </w:r>
      <w:r w:rsidR="002D6162">
        <w:rPr>
          <w:rFonts w:hint="cs"/>
          <w:rtl/>
        </w:rPr>
        <w:t xml:space="preserve"> </w:t>
      </w:r>
      <w:r>
        <w:rPr>
          <w:rFonts w:hint="cs"/>
          <w:rtl/>
        </w:rPr>
        <w:t xml:space="preserve">(1395) </w:t>
      </w:r>
      <w:r w:rsidRPr="00D83DF4">
        <w:rPr>
          <w:rFonts w:hint="cs"/>
          <w:rtl/>
        </w:rPr>
        <w:t>با بهره‌گیری از تعاریف جدول و با تلاش برای رعایت شرایط یک تعریف خوب بر اساس نظر سودابی</w:t>
      </w:r>
      <w:r>
        <w:rPr>
          <w:rStyle w:val="FootnoteReference"/>
          <w:rtl/>
        </w:rPr>
        <w:footnoteReference w:id="30"/>
      </w:r>
      <w:r w:rsidRPr="00D83DF4">
        <w:rPr>
          <w:rFonts w:hint="cs"/>
          <w:rtl/>
        </w:rPr>
        <w:t xml:space="preserve"> (2010)، لاک</w:t>
      </w:r>
      <w:r>
        <w:rPr>
          <w:rStyle w:val="FootnoteReference"/>
          <w:rtl/>
        </w:rPr>
        <w:footnoteReference w:id="31"/>
      </w:r>
      <w:r w:rsidRPr="00D83DF4">
        <w:rPr>
          <w:rFonts w:hint="cs"/>
          <w:rtl/>
        </w:rPr>
        <w:t xml:space="preserve"> (2012) و وینی</w:t>
      </w:r>
      <w:r>
        <w:rPr>
          <w:rStyle w:val="FootnoteReference"/>
          <w:rtl/>
        </w:rPr>
        <w:footnoteReference w:id="32"/>
      </w:r>
      <w:r w:rsidRPr="00D83DF4">
        <w:rPr>
          <w:rFonts w:hint="cs"/>
          <w:rtl/>
        </w:rPr>
        <w:t xml:space="preserve"> (1967)، تعریف زیر از </w:t>
      </w:r>
      <w:r w:rsidRPr="0047489B">
        <w:rPr>
          <w:rFonts w:hint="cs"/>
          <w:rtl/>
        </w:rPr>
        <w:t xml:space="preserve">شایستگی </w:t>
      </w:r>
      <w:r>
        <w:rPr>
          <w:rFonts w:hint="cs"/>
          <w:rtl/>
        </w:rPr>
        <w:t xml:space="preserve">را </w:t>
      </w:r>
      <w:r w:rsidRPr="0047489B">
        <w:rPr>
          <w:rFonts w:hint="cs"/>
          <w:rtl/>
        </w:rPr>
        <w:t>ارائه می‌</w:t>
      </w:r>
      <w:r>
        <w:rPr>
          <w:rFonts w:hint="cs"/>
          <w:rtl/>
        </w:rPr>
        <w:t>دهن</w:t>
      </w:r>
      <w:r w:rsidRPr="0047489B">
        <w:rPr>
          <w:rFonts w:hint="cs"/>
          <w:rtl/>
        </w:rPr>
        <w:t>د:</w:t>
      </w:r>
    </w:p>
    <w:p w14:paraId="604AEC6B" w14:textId="77777777" w:rsidR="001C0877" w:rsidRDefault="00780AA8" w:rsidP="00302BAA">
      <w:pPr>
        <w:pStyle w:val="ac"/>
      </w:pPr>
      <w:r w:rsidRPr="00D83DF4">
        <w:rPr>
          <w:rFonts w:hint="cs"/>
          <w:rtl/>
        </w:rPr>
        <w:t>شایستگی عبارت است از مجموعه‌ای از دان</w:t>
      </w:r>
      <w:r>
        <w:rPr>
          <w:rFonts w:hint="cs"/>
          <w:rtl/>
        </w:rPr>
        <w:t>ش‌</w:t>
      </w:r>
      <w:r w:rsidRPr="00D83DF4">
        <w:rPr>
          <w:rFonts w:hint="cs"/>
          <w:rtl/>
        </w:rPr>
        <w:t>ها، مهارت‌ها، انگیزه‌ها، نگرش‌ها و خصیصه‌های یک فرد که در صورت وجود فرصت و امکانات مناسب، منجر به عملکرد بالا در شغل یا موقعیت‌هایی خاص می‌</w:t>
      </w:r>
      <w:r>
        <w:rPr>
          <w:rFonts w:hint="cs"/>
          <w:rtl/>
        </w:rPr>
        <w:t>شو</w:t>
      </w:r>
      <w:r w:rsidRPr="00D83DF4">
        <w:rPr>
          <w:rFonts w:hint="cs"/>
          <w:rtl/>
        </w:rPr>
        <w:t>د.</w:t>
      </w:r>
    </w:p>
    <w:p w14:paraId="3116AA9E" w14:textId="37E8A6CA" w:rsidR="001C0877" w:rsidRDefault="001C0877" w:rsidP="001C0877">
      <w:pPr>
        <w:pStyle w:val="a1"/>
      </w:pPr>
      <w:r w:rsidRPr="00202B09">
        <w:rPr>
          <w:noProof/>
          <w:rtl/>
        </w:rPr>
        <w:t>نمونه تعار</w:t>
      </w:r>
      <w:r w:rsidRPr="00202B09">
        <w:rPr>
          <w:rFonts w:hint="cs"/>
          <w:noProof/>
          <w:rtl/>
        </w:rPr>
        <w:t>ی</w:t>
      </w:r>
      <w:r w:rsidRPr="00202B09">
        <w:rPr>
          <w:rFonts w:hint="eastAsia"/>
          <w:noProof/>
          <w:rtl/>
        </w:rPr>
        <w:t>ف</w:t>
      </w:r>
      <w:r w:rsidRPr="00202B09">
        <w:rPr>
          <w:noProof/>
          <w:rtl/>
        </w:rPr>
        <w:t xml:space="preserve"> ارائه شده از مفهوم شا</w:t>
      </w:r>
      <w:r w:rsidRPr="00202B09">
        <w:rPr>
          <w:rFonts w:hint="cs"/>
          <w:noProof/>
          <w:rtl/>
        </w:rPr>
        <w:t>ی</w:t>
      </w:r>
      <w:r w:rsidRPr="00202B09">
        <w:rPr>
          <w:rFonts w:hint="eastAsia"/>
          <w:noProof/>
          <w:rtl/>
        </w:rPr>
        <w:t>ستگ</w:t>
      </w:r>
      <w:r w:rsidRPr="00202B09">
        <w:rPr>
          <w:rFonts w:hint="cs"/>
          <w:noProof/>
          <w:rtl/>
        </w:rPr>
        <w:t>ی</w:t>
      </w:r>
    </w:p>
    <w:tbl>
      <w:tblPr>
        <w:tblStyle w:val="TableGrid"/>
        <w:bidiVisual/>
        <w:tblW w:w="0" w:type="auto"/>
        <w:jc w:val="center"/>
        <w:tblLook w:val="04A0" w:firstRow="1" w:lastRow="0" w:firstColumn="1" w:lastColumn="0" w:noHBand="0" w:noVBand="1"/>
      </w:tblPr>
      <w:tblGrid>
        <w:gridCol w:w="1654"/>
        <w:gridCol w:w="7065"/>
      </w:tblGrid>
      <w:tr w:rsidR="00FE5AD0" w:rsidRPr="006079BB" w14:paraId="316462A3" w14:textId="77777777" w:rsidTr="001C0877">
        <w:trPr>
          <w:jc w:val="center"/>
        </w:trPr>
        <w:tc>
          <w:tcPr>
            <w:tcW w:w="1654" w:type="dxa"/>
            <w:vAlign w:val="center"/>
          </w:tcPr>
          <w:p w14:paraId="045A85F0" w14:textId="77777777" w:rsidR="00FE5AD0" w:rsidRPr="006079BB" w:rsidRDefault="00FE5AD0" w:rsidP="006079BB">
            <w:pPr>
              <w:jc w:val="center"/>
              <w:rPr>
                <w:rFonts w:cs="B Nazanin"/>
                <w:b/>
                <w:bCs/>
                <w:sz w:val="22"/>
                <w:szCs w:val="22"/>
                <w:rtl/>
              </w:rPr>
            </w:pPr>
            <w:r w:rsidRPr="006079BB">
              <w:rPr>
                <w:rFonts w:cs="B Nazanin"/>
                <w:b/>
                <w:bCs/>
                <w:sz w:val="22"/>
                <w:szCs w:val="22"/>
                <w:rtl/>
              </w:rPr>
              <w:t>نویسنده‌(ها)</w:t>
            </w:r>
          </w:p>
        </w:tc>
        <w:tc>
          <w:tcPr>
            <w:tcW w:w="7065" w:type="dxa"/>
          </w:tcPr>
          <w:p w14:paraId="1FD10974" w14:textId="77777777" w:rsidR="00FE5AD0" w:rsidRPr="006079BB" w:rsidRDefault="00FE5AD0" w:rsidP="006079BB">
            <w:pPr>
              <w:jc w:val="center"/>
              <w:rPr>
                <w:rFonts w:cs="B Nazanin"/>
                <w:b/>
                <w:bCs/>
                <w:sz w:val="22"/>
                <w:szCs w:val="22"/>
                <w:rtl/>
              </w:rPr>
            </w:pPr>
            <w:r w:rsidRPr="006079BB">
              <w:rPr>
                <w:rFonts w:cs="B Nazanin"/>
                <w:b/>
                <w:bCs/>
                <w:sz w:val="22"/>
                <w:szCs w:val="22"/>
                <w:rtl/>
              </w:rPr>
              <w:t>تعریف</w:t>
            </w:r>
          </w:p>
        </w:tc>
      </w:tr>
      <w:tr w:rsidR="00FE5AD0" w:rsidRPr="006079BB" w14:paraId="0BB1E040" w14:textId="77777777" w:rsidTr="001C0877">
        <w:trPr>
          <w:jc w:val="center"/>
        </w:trPr>
        <w:tc>
          <w:tcPr>
            <w:tcW w:w="1654" w:type="dxa"/>
            <w:vAlign w:val="center"/>
          </w:tcPr>
          <w:p w14:paraId="7328C33B" w14:textId="77777777" w:rsidR="00FE5AD0" w:rsidRPr="006079BB" w:rsidRDefault="00FE5AD0" w:rsidP="006079BB">
            <w:pPr>
              <w:rPr>
                <w:rFonts w:cs="B Nazanin"/>
                <w:sz w:val="22"/>
                <w:szCs w:val="22"/>
                <w:rtl/>
              </w:rPr>
            </w:pPr>
            <w:r w:rsidRPr="006079BB">
              <w:rPr>
                <w:rFonts w:cs="B Nazanin"/>
                <w:sz w:val="22"/>
                <w:szCs w:val="22"/>
                <w:rtl/>
              </w:rPr>
              <w:t>اسپنسر و اسپنسر</w:t>
            </w:r>
            <w:r w:rsidRPr="006079BB">
              <w:rPr>
                <w:rStyle w:val="FootnoteReference"/>
                <w:rFonts w:ascii="IRNazanin" w:hAnsi="IRNazanin" w:cs="B Nazanin"/>
                <w:color w:val="000000"/>
                <w:sz w:val="22"/>
                <w:szCs w:val="22"/>
                <w:rtl/>
              </w:rPr>
              <w:footnoteReference w:id="33"/>
            </w:r>
          </w:p>
          <w:p w14:paraId="7DD69B3A" w14:textId="77777777" w:rsidR="00FE5AD0" w:rsidRPr="006079BB" w:rsidRDefault="00FE5AD0" w:rsidP="006079BB">
            <w:pPr>
              <w:rPr>
                <w:rFonts w:cs="B Nazanin"/>
                <w:sz w:val="22"/>
                <w:szCs w:val="22"/>
                <w:rtl/>
              </w:rPr>
            </w:pPr>
            <w:r w:rsidRPr="006079BB">
              <w:rPr>
                <w:rFonts w:cs="B Nazanin"/>
                <w:sz w:val="22"/>
                <w:szCs w:val="22"/>
                <w:rtl/>
              </w:rPr>
              <w:t>(1993)</w:t>
            </w:r>
          </w:p>
        </w:tc>
        <w:tc>
          <w:tcPr>
            <w:tcW w:w="7065" w:type="dxa"/>
          </w:tcPr>
          <w:p w14:paraId="2D0DF662" w14:textId="77777777" w:rsidR="00FE5AD0" w:rsidRPr="006079BB" w:rsidRDefault="00FE5AD0" w:rsidP="006079BB">
            <w:pPr>
              <w:rPr>
                <w:rFonts w:cs="B Nazanin"/>
                <w:sz w:val="22"/>
                <w:szCs w:val="22"/>
                <w:rtl/>
              </w:rPr>
            </w:pPr>
            <w:r w:rsidRPr="006079BB">
              <w:rPr>
                <w:rFonts w:cs="B Nazanin"/>
                <w:sz w:val="22"/>
                <w:szCs w:val="22"/>
                <w:rtl/>
              </w:rPr>
              <w:t>شایستگی ویژگی اساسی و بنیادین یک فرد است که به‌طور علی با عملکرد عالی (اندازه‌گیری شده به‌وسیله‌ی معیار و استانداردی مشخص) در یک شغل یا موقعیت مرتبط می‌شود. "ویژگی بنیادین" بدین معنی است که شایستگی عمدتا جزء عمیق و ماندگاری از شخصیت یک فرد بوده و قادر است رفتار را در گستره‌ی وسیعی از موقعیت‌ها و وظایف شغلی پیش‌بینی نماید. "به‌طور علی مرتبط می‌شود" بدین معنی است که شایستگی می‌تواند موجب بروز رفتار و عملکرد شده یا آنها را پیش‌بینی نماید و "اندازه‌گیری شده به‌وسیله‌ی معیار و استانداردی مشخص" به این معناست که شایستگی پیش‌بینی کننده‌ی عملکردی است که توسط یک استاندارد و معیار اندازه‌گیری شده است.</w:t>
            </w:r>
          </w:p>
        </w:tc>
      </w:tr>
      <w:tr w:rsidR="00FE5AD0" w:rsidRPr="006079BB" w14:paraId="5EFBF557" w14:textId="77777777" w:rsidTr="001C0877">
        <w:trPr>
          <w:jc w:val="center"/>
        </w:trPr>
        <w:tc>
          <w:tcPr>
            <w:tcW w:w="1654" w:type="dxa"/>
            <w:vAlign w:val="center"/>
          </w:tcPr>
          <w:p w14:paraId="41F4B823" w14:textId="77777777" w:rsidR="00FE5AD0" w:rsidRPr="006079BB" w:rsidRDefault="00FE5AD0" w:rsidP="006079BB">
            <w:pPr>
              <w:rPr>
                <w:rFonts w:cs="B Nazanin"/>
                <w:sz w:val="22"/>
                <w:szCs w:val="22"/>
                <w:rtl/>
              </w:rPr>
            </w:pPr>
            <w:r w:rsidRPr="006079BB">
              <w:rPr>
                <w:rFonts w:cs="B Nazanin"/>
                <w:sz w:val="22"/>
                <w:szCs w:val="22"/>
                <w:rtl/>
              </w:rPr>
              <w:t>اسپنسر، مک کللند</w:t>
            </w:r>
            <w:r w:rsidRPr="006079BB">
              <w:rPr>
                <w:rStyle w:val="FootnoteReference"/>
                <w:rFonts w:ascii="IRNazanin" w:hAnsi="IRNazanin" w:cs="B Nazanin"/>
                <w:color w:val="000000"/>
                <w:sz w:val="22"/>
                <w:szCs w:val="22"/>
                <w:rtl/>
              </w:rPr>
              <w:footnoteReference w:id="34"/>
            </w:r>
            <w:r w:rsidRPr="006079BB">
              <w:rPr>
                <w:rFonts w:cs="B Nazanin"/>
                <w:sz w:val="22"/>
                <w:szCs w:val="22"/>
                <w:rtl/>
              </w:rPr>
              <w:t xml:space="preserve"> و اسپنسر (1994)</w:t>
            </w:r>
          </w:p>
        </w:tc>
        <w:tc>
          <w:tcPr>
            <w:tcW w:w="7065" w:type="dxa"/>
          </w:tcPr>
          <w:p w14:paraId="6448FC17" w14:textId="77777777" w:rsidR="00FE5AD0" w:rsidRPr="006079BB" w:rsidRDefault="00FE5AD0" w:rsidP="006079BB">
            <w:pPr>
              <w:rPr>
                <w:rFonts w:cs="B Nazanin"/>
                <w:sz w:val="22"/>
                <w:szCs w:val="22"/>
                <w:rtl/>
              </w:rPr>
            </w:pPr>
            <w:r w:rsidRPr="006079BB">
              <w:rPr>
                <w:rFonts w:cs="B Nazanin"/>
                <w:sz w:val="22"/>
                <w:szCs w:val="22"/>
                <w:rtl/>
              </w:rPr>
              <w:t>ترکیبی از انگیزه‌ها، خصیصه‌ها، خودانگاره‌ها، نگرش‌ها یا ارزش‌ها، دانش محتوایی یا مهارت‌های شناختی رفتار؛ هر ویژگی فردی که می‌تواند به‌طور قابل اطمینانی قابل اندازه‌گیری یا قابل شمارش بوده و نیز بتواند متمایزکننده کارکنان عالی از کارکنان متوسط باشد.</w:t>
            </w:r>
          </w:p>
        </w:tc>
      </w:tr>
      <w:tr w:rsidR="00FE5AD0" w:rsidRPr="006079BB" w14:paraId="7E2B6374" w14:textId="77777777" w:rsidTr="001C0877">
        <w:trPr>
          <w:jc w:val="center"/>
        </w:trPr>
        <w:tc>
          <w:tcPr>
            <w:tcW w:w="1654" w:type="dxa"/>
            <w:vAlign w:val="center"/>
          </w:tcPr>
          <w:p w14:paraId="02FFF588" w14:textId="77777777" w:rsidR="00FE5AD0" w:rsidRPr="006079BB" w:rsidRDefault="00FE5AD0" w:rsidP="006079BB">
            <w:pPr>
              <w:rPr>
                <w:rFonts w:cs="B Nazanin"/>
                <w:sz w:val="22"/>
                <w:szCs w:val="22"/>
                <w:rtl/>
              </w:rPr>
            </w:pPr>
            <w:r w:rsidRPr="006079BB">
              <w:rPr>
                <w:rFonts w:cs="B Nazanin"/>
                <w:sz w:val="22"/>
                <w:szCs w:val="22"/>
                <w:rtl/>
              </w:rPr>
              <w:t>را</w:t>
            </w:r>
            <w:r w:rsidRPr="006079BB">
              <w:rPr>
                <w:rFonts w:cs="B Nazanin" w:hint="cs"/>
                <w:sz w:val="22"/>
                <w:szCs w:val="22"/>
                <w:rtl/>
              </w:rPr>
              <w:t>ث</w:t>
            </w:r>
            <w:r w:rsidRPr="006079BB">
              <w:rPr>
                <w:rFonts w:cs="B Nazanin"/>
                <w:sz w:val="22"/>
                <w:szCs w:val="22"/>
                <w:rtl/>
              </w:rPr>
              <w:t>ول (1996)</w:t>
            </w:r>
          </w:p>
        </w:tc>
        <w:tc>
          <w:tcPr>
            <w:tcW w:w="7065" w:type="dxa"/>
          </w:tcPr>
          <w:p w14:paraId="307B1D9A" w14:textId="77777777" w:rsidR="00FE5AD0" w:rsidRPr="006079BB" w:rsidRDefault="00FE5AD0" w:rsidP="006079BB">
            <w:pPr>
              <w:rPr>
                <w:rFonts w:cs="B Nazanin"/>
                <w:sz w:val="22"/>
                <w:szCs w:val="22"/>
                <w:rtl/>
              </w:rPr>
            </w:pPr>
            <w:r w:rsidRPr="006079BB">
              <w:rPr>
                <w:rFonts w:cs="B Nazanin" w:hint="cs"/>
                <w:sz w:val="22"/>
                <w:szCs w:val="22"/>
                <w:rtl/>
              </w:rPr>
              <w:t>شایستگی ویژگی‌های بنیادین کارکنان موفق است که می‌تواند شامل مجموعه‌ای از دانش، مهارت‌ها، خصیصه‌ها، توانایی‌ها، نگرش‌ها و یا باورها باشد.</w:t>
            </w:r>
          </w:p>
        </w:tc>
      </w:tr>
      <w:tr w:rsidR="00FE5AD0" w:rsidRPr="006079BB" w14:paraId="01099D85" w14:textId="77777777" w:rsidTr="001C0877">
        <w:trPr>
          <w:jc w:val="center"/>
        </w:trPr>
        <w:tc>
          <w:tcPr>
            <w:tcW w:w="1654" w:type="dxa"/>
            <w:vAlign w:val="center"/>
          </w:tcPr>
          <w:p w14:paraId="6193470F" w14:textId="77777777" w:rsidR="00FE5AD0" w:rsidRPr="006079BB" w:rsidRDefault="00FE5AD0" w:rsidP="006079BB">
            <w:pPr>
              <w:rPr>
                <w:rFonts w:cs="B Nazanin"/>
                <w:sz w:val="22"/>
                <w:szCs w:val="22"/>
                <w:rtl/>
              </w:rPr>
            </w:pPr>
            <w:r w:rsidRPr="006079BB">
              <w:rPr>
                <w:rFonts w:cs="B Nazanin"/>
                <w:sz w:val="22"/>
                <w:szCs w:val="22"/>
                <w:rtl/>
              </w:rPr>
              <w:t>پاری</w:t>
            </w:r>
            <w:r w:rsidRPr="006079BB">
              <w:rPr>
                <w:rStyle w:val="FootnoteReference"/>
                <w:rFonts w:ascii="IRNazanin" w:hAnsi="IRNazanin" w:cs="B Nazanin"/>
                <w:sz w:val="22"/>
                <w:szCs w:val="22"/>
                <w:rtl/>
              </w:rPr>
              <w:footnoteReference w:id="35"/>
            </w:r>
            <w:r w:rsidRPr="006079BB">
              <w:rPr>
                <w:rFonts w:cs="B Nazanin"/>
                <w:sz w:val="22"/>
                <w:szCs w:val="22"/>
                <w:rtl/>
              </w:rPr>
              <w:t xml:space="preserve"> (1996)</w:t>
            </w:r>
          </w:p>
        </w:tc>
        <w:tc>
          <w:tcPr>
            <w:tcW w:w="7065" w:type="dxa"/>
          </w:tcPr>
          <w:p w14:paraId="6A19F645" w14:textId="77777777" w:rsidR="00FE5AD0" w:rsidRPr="006079BB" w:rsidRDefault="00FE5AD0" w:rsidP="006079BB">
            <w:pPr>
              <w:rPr>
                <w:rFonts w:cs="B Nazanin"/>
                <w:sz w:val="22"/>
                <w:szCs w:val="22"/>
                <w:rtl/>
              </w:rPr>
            </w:pPr>
            <w:r w:rsidRPr="006079BB">
              <w:rPr>
                <w:rFonts w:cs="B Nazanin" w:hint="cs"/>
                <w:sz w:val="22"/>
                <w:szCs w:val="22"/>
                <w:rtl/>
              </w:rPr>
              <w:t>شایستگی خوشه‌ای از دانش، مهارت‌ها و نگرش‌های مرتبط به هم است که بر روی بخش اصلی شغل یک فرد تاثیرگذار است، با عملکرد یک شغل همبستگی دارد، می‌تواند بر اساس استانداردهای مورد قبول</w:t>
            </w:r>
            <w:r w:rsidRPr="006079BB">
              <w:rPr>
                <w:rStyle w:val="FootnoteReference"/>
                <w:rFonts w:ascii="IRNazanin" w:hAnsi="IRNazanin" w:cs="B Nazanin"/>
                <w:sz w:val="22"/>
                <w:szCs w:val="22"/>
                <w:rtl/>
              </w:rPr>
              <w:footnoteReference w:id="36"/>
            </w:r>
            <w:r w:rsidRPr="006079BB">
              <w:rPr>
                <w:rFonts w:cs="B Nazanin" w:hint="cs"/>
                <w:sz w:val="22"/>
                <w:szCs w:val="22"/>
                <w:rtl/>
              </w:rPr>
              <w:t xml:space="preserve"> اندازه‌گیری شود و همچنین از طریق آموزش و توسعه، بهبود داده شود.</w:t>
            </w:r>
          </w:p>
        </w:tc>
      </w:tr>
      <w:tr w:rsidR="00FE5AD0" w:rsidRPr="006079BB" w14:paraId="7F5B6922" w14:textId="77777777" w:rsidTr="001C0877">
        <w:trPr>
          <w:jc w:val="center"/>
        </w:trPr>
        <w:tc>
          <w:tcPr>
            <w:tcW w:w="1654" w:type="dxa"/>
            <w:vAlign w:val="center"/>
          </w:tcPr>
          <w:p w14:paraId="68ECB2BB" w14:textId="77777777" w:rsidR="00FE5AD0" w:rsidRPr="006079BB" w:rsidRDefault="00FE5AD0" w:rsidP="006079BB">
            <w:pPr>
              <w:rPr>
                <w:rFonts w:cs="B Nazanin"/>
                <w:sz w:val="22"/>
                <w:szCs w:val="22"/>
                <w:rtl/>
              </w:rPr>
            </w:pPr>
            <w:r w:rsidRPr="006079BB">
              <w:rPr>
                <w:rFonts w:cs="B Nazanin"/>
                <w:sz w:val="22"/>
                <w:szCs w:val="22"/>
                <w:rtl/>
              </w:rPr>
              <w:t>گرین</w:t>
            </w:r>
            <w:r w:rsidRPr="006079BB">
              <w:rPr>
                <w:rStyle w:val="FootnoteReference"/>
                <w:rFonts w:ascii="IRNazanin" w:hAnsi="IRNazanin" w:cs="B Nazanin"/>
                <w:sz w:val="22"/>
                <w:szCs w:val="22"/>
                <w:rtl/>
              </w:rPr>
              <w:footnoteReference w:id="37"/>
            </w:r>
            <w:r w:rsidRPr="006079BB">
              <w:rPr>
                <w:rFonts w:cs="B Nazanin"/>
                <w:sz w:val="22"/>
                <w:szCs w:val="22"/>
                <w:rtl/>
              </w:rPr>
              <w:t xml:space="preserve"> (1999)</w:t>
            </w:r>
          </w:p>
        </w:tc>
        <w:tc>
          <w:tcPr>
            <w:tcW w:w="7065" w:type="dxa"/>
          </w:tcPr>
          <w:p w14:paraId="5B91B1B6" w14:textId="77777777" w:rsidR="00FE5AD0" w:rsidRPr="006079BB" w:rsidRDefault="00FE5AD0" w:rsidP="006079BB">
            <w:pPr>
              <w:rPr>
                <w:rFonts w:cs="B Nazanin"/>
                <w:sz w:val="22"/>
                <w:szCs w:val="22"/>
                <w:rtl/>
              </w:rPr>
            </w:pPr>
            <w:r w:rsidRPr="006079BB">
              <w:rPr>
                <w:rFonts w:cs="B Nazanin" w:hint="cs"/>
                <w:sz w:val="22"/>
                <w:szCs w:val="22"/>
                <w:rtl/>
              </w:rPr>
              <w:t>شرحی مکتوب از عادات کاری قابل اندازه‌گیری و مهارت‌های شخصی که به‌منظور دستیابی به اهداف کاری مورد استفاده قرار می‌گیرد.</w:t>
            </w:r>
          </w:p>
        </w:tc>
      </w:tr>
      <w:tr w:rsidR="00FE5AD0" w:rsidRPr="006079BB" w14:paraId="61D3A9FD" w14:textId="77777777" w:rsidTr="001C0877">
        <w:trPr>
          <w:jc w:val="center"/>
        </w:trPr>
        <w:tc>
          <w:tcPr>
            <w:tcW w:w="1654" w:type="dxa"/>
            <w:vAlign w:val="center"/>
          </w:tcPr>
          <w:p w14:paraId="70DD2B45" w14:textId="77777777" w:rsidR="00FE5AD0" w:rsidRPr="006079BB" w:rsidRDefault="00FE5AD0" w:rsidP="006079BB">
            <w:pPr>
              <w:rPr>
                <w:rFonts w:cs="B Nazanin"/>
                <w:sz w:val="22"/>
                <w:szCs w:val="22"/>
                <w:rtl/>
              </w:rPr>
            </w:pPr>
            <w:r w:rsidRPr="006079BB">
              <w:rPr>
                <w:rFonts w:cs="B Nazanin"/>
                <w:sz w:val="22"/>
                <w:szCs w:val="22"/>
                <w:rtl/>
              </w:rPr>
              <w:t>اَتی و اورث</w:t>
            </w:r>
            <w:r w:rsidRPr="006079BB">
              <w:rPr>
                <w:rStyle w:val="FootnoteReference"/>
                <w:rFonts w:ascii="IRNazanin" w:hAnsi="IRNazanin" w:cs="B Nazanin"/>
                <w:color w:val="000000"/>
                <w:sz w:val="22"/>
                <w:szCs w:val="22"/>
                <w:rtl/>
              </w:rPr>
              <w:footnoteReference w:id="38"/>
            </w:r>
            <w:r w:rsidRPr="006079BB">
              <w:rPr>
                <w:rFonts w:cs="B Nazanin"/>
                <w:sz w:val="22"/>
                <w:szCs w:val="22"/>
                <w:rtl/>
              </w:rPr>
              <w:t xml:space="preserve"> (1999)</w:t>
            </w:r>
          </w:p>
        </w:tc>
        <w:tc>
          <w:tcPr>
            <w:tcW w:w="7065" w:type="dxa"/>
          </w:tcPr>
          <w:p w14:paraId="6FD1E1E3" w14:textId="77777777" w:rsidR="00FE5AD0" w:rsidRPr="006079BB" w:rsidRDefault="00FE5AD0" w:rsidP="006079BB">
            <w:pPr>
              <w:rPr>
                <w:rFonts w:cs="B Nazanin"/>
                <w:sz w:val="22"/>
                <w:szCs w:val="22"/>
                <w:rtl/>
              </w:rPr>
            </w:pPr>
            <w:r w:rsidRPr="006079BB">
              <w:rPr>
                <w:rFonts w:cs="B Nazanin" w:hint="cs"/>
                <w:sz w:val="22"/>
                <w:szCs w:val="22"/>
                <w:rtl/>
              </w:rPr>
              <w:t>مجموعه‌ای از ابعاد قابل مشاهده‌ی عملکرد از قبیل دانش فردی، مهارت‌ها، نگرش‌ها و رفتارها و همچنین فرایندهای تیمی و قابلیت‌های سازمانی که به عملکرد بالا مرتبط می‌شوند و برای سازمان مزیت رقابتی پایدار فراهم می‌کند.</w:t>
            </w:r>
          </w:p>
        </w:tc>
      </w:tr>
      <w:tr w:rsidR="00FE5AD0" w:rsidRPr="006079BB" w14:paraId="2EA205C2" w14:textId="77777777" w:rsidTr="001C0877">
        <w:trPr>
          <w:jc w:val="center"/>
        </w:trPr>
        <w:tc>
          <w:tcPr>
            <w:tcW w:w="1654" w:type="dxa"/>
            <w:vAlign w:val="center"/>
          </w:tcPr>
          <w:p w14:paraId="102D37BD" w14:textId="77777777" w:rsidR="00FE5AD0" w:rsidRPr="006079BB" w:rsidRDefault="00FE5AD0" w:rsidP="006079BB">
            <w:pPr>
              <w:rPr>
                <w:rFonts w:cs="B Nazanin"/>
                <w:sz w:val="22"/>
                <w:szCs w:val="22"/>
                <w:rtl/>
              </w:rPr>
            </w:pPr>
            <w:r w:rsidRPr="006079BB">
              <w:rPr>
                <w:rFonts w:cs="B Nazanin"/>
                <w:sz w:val="22"/>
                <w:szCs w:val="22"/>
                <w:rtl/>
              </w:rPr>
              <w:t>اریک</w:t>
            </w:r>
            <w:r w:rsidRPr="006079BB">
              <w:rPr>
                <w:rFonts w:cs="B Nazanin"/>
                <w:sz w:val="22"/>
                <w:szCs w:val="22"/>
              </w:rPr>
              <w:t xml:space="preserve"> </w:t>
            </w:r>
            <w:r w:rsidRPr="006079BB">
              <w:rPr>
                <w:rFonts w:cs="B Nazanin"/>
                <w:sz w:val="22"/>
                <w:szCs w:val="22"/>
                <w:rtl/>
              </w:rPr>
              <w:t>سودرکویست</w:t>
            </w:r>
            <w:r w:rsidRPr="006079BB">
              <w:rPr>
                <w:rStyle w:val="FootnoteReference"/>
                <w:rFonts w:ascii="IRNazanin" w:hAnsi="IRNazanin" w:cs="B Nazanin"/>
                <w:color w:val="000000"/>
                <w:sz w:val="22"/>
                <w:szCs w:val="22"/>
                <w:rtl/>
              </w:rPr>
              <w:footnoteReference w:id="39"/>
            </w:r>
            <w:r w:rsidRPr="006079BB">
              <w:rPr>
                <w:rFonts w:cs="B Nazanin"/>
                <w:sz w:val="22"/>
                <w:szCs w:val="22"/>
                <w:rtl/>
              </w:rPr>
              <w:t xml:space="preserve"> و همکاران (2010)</w:t>
            </w:r>
          </w:p>
        </w:tc>
        <w:tc>
          <w:tcPr>
            <w:tcW w:w="7065" w:type="dxa"/>
          </w:tcPr>
          <w:p w14:paraId="31C0058F" w14:textId="77777777" w:rsidR="00FE5AD0" w:rsidRPr="006079BB" w:rsidRDefault="00FE5AD0" w:rsidP="006079BB">
            <w:pPr>
              <w:rPr>
                <w:rFonts w:cs="B Nazanin"/>
                <w:sz w:val="22"/>
                <w:szCs w:val="22"/>
                <w:rtl/>
              </w:rPr>
            </w:pPr>
            <w:r w:rsidRPr="006079BB">
              <w:rPr>
                <w:rFonts w:cs="B Nazanin" w:hint="cs"/>
                <w:sz w:val="22"/>
                <w:szCs w:val="22"/>
                <w:rtl/>
              </w:rPr>
              <w:t>دانش، مهارت‌ها و توانایی‌های زیربنایی عملکرد موثر و موفقیت‌آمیز در یک شغل که قابل مشاهده و اندازه‌گیری بوده و عملکرد عالی را از عملکرد متوسط متمایز می‌سازد.</w:t>
            </w:r>
          </w:p>
        </w:tc>
      </w:tr>
      <w:tr w:rsidR="00FE5AD0" w:rsidRPr="006079BB" w14:paraId="037BF40C" w14:textId="77777777" w:rsidTr="001C0877">
        <w:trPr>
          <w:jc w:val="center"/>
        </w:trPr>
        <w:tc>
          <w:tcPr>
            <w:tcW w:w="1654" w:type="dxa"/>
            <w:vAlign w:val="center"/>
          </w:tcPr>
          <w:p w14:paraId="18C3AFE8" w14:textId="77777777" w:rsidR="00FE5AD0" w:rsidRPr="006079BB" w:rsidRDefault="00FE5AD0" w:rsidP="006079BB">
            <w:pPr>
              <w:rPr>
                <w:rFonts w:cs="B Nazanin"/>
                <w:sz w:val="22"/>
                <w:szCs w:val="22"/>
                <w:rtl/>
              </w:rPr>
            </w:pPr>
            <w:r w:rsidRPr="006079BB">
              <w:rPr>
                <w:rFonts w:cs="B Nazanin"/>
                <w:sz w:val="22"/>
                <w:szCs w:val="22"/>
                <w:rtl/>
              </w:rPr>
              <w:t>کمپیون</w:t>
            </w:r>
            <w:r w:rsidRPr="006079BB">
              <w:rPr>
                <w:rStyle w:val="FootnoteReference"/>
                <w:rFonts w:ascii="IRNazanin" w:hAnsi="IRNazanin" w:cs="B Nazanin"/>
                <w:color w:val="000000"/>
                <w:sz w:val="22"/>
                <w:szCs w:val="22"/>
                <w:rtl/>
              </w:rPr>
              <w:footnoteReference w:id="40"/>
            </w:r>
            <w:r w:rsidRPr="006079BB">
              <w:rPr>
                <w:rFonts w:cs="B Nazanin"/>
                <w:sz w:val="22"/>
                <w:szCs w:val="22"/>
                <w:rtl/>
              </w:rPr>
              <w:t xml:space="preserve"> و همکاران (1999)</w:t>
            </w:r>
          </w:p>
        </w:tc>
        <w:tc>
          <w:tcPr>
            <w:tcW w:w="7065" w:type="dxa"/>
          </w:tcPr>
          <w:p w14:paraId="26401540" w14:textId="77777777" w:rsidR="00FE5AD0" w:rsidRPr="006079BB" w:rsidRDefault="00FE5AD0" w:rsidP="006079BB">
            <w:pPr>
              <w:rPr>
                <w:rFonts w:cs="B Nazanin"/>
                <w:sz w:val="22"/>
                <w:szCs w:val="22"/>
                <w:rtl/>
              </w:rPr>
            </w:pPr>
            <w:r w:rsidRPr="006079BB">
              <w:rPr>
                <w:rFonts w:cs="B Nazanin" w:hint="cs"/>
                <w:sz w:val="22"/>
                <w:szCs w:val="22"/>
                <w:rtl/>
              </w:rPr>
              <w:t>مجموعه‌ای از دانش، مهارت‌ها، توانایی‌ها و ویژگی‌های دیگری که به منظور ارائه‌ی عملکرد موثر در مشاغل تعیین شده موردنیاز می‌شود.</w:t>
            </w:r>
          </w:p>
        </w:tc>
      </w:tr>
    </w:tbl>
    <w:p w14:paraId="621E79F0" w14:textId="77777777" w:rsidR="004B7007" w:rsidRPr="002102BB" w:rsidRDefault="004B7007" w:rsidP="00302BAA">
      <w:pPr>
        <w:pStyle w:val="ac"/>
        <w:rPr>
          <w:rtl/>
        </w:rPr>
      </w:pPr>
    </w:p>
    <w:p w14:paraId="1B01D917" w14:textId="77777777" w:rsidR="00F21CC8" w:rsidRPr="00F21CC8" w:rsidRDefault="00F21CC8" w:rsidP="00B96000">
      <w:pPr>
        <w:pStyle w:val="1-1-1"/>
        <w:rPr>
          <w:rtl/>
        </w:rPr>
      </w:pPr>
      <w:bookmarkStart w:id="40" w:name="_Toc144767754"/>
      <w:r w:rsidRPr="00F21CC8">
        <w:rPr>
          <w:rFonts w:hint="cs"/>
          <w:rtl/>
        </w:rPr>
        <w:t>شایستگی‌های مدیرآموزشی به مثابه طراح محیط یادگیری</w:t>
      </w:r>
      <w:bookmarkEnd w:id="40"/>
    </w:p>
    <w:p w14:paraId="30F21247" w14:textId="77777777" w:rsidR="00F21CC8" w:rsidRPr="00F21CC8" w:rsidRDefault="00F21CC8" w:rsidP="00302BAA">
      <w:pPr>
        <w:pStyle w:val="ac"/>
        <w:rPr>
          <w:rtl/>
        </w:rPr>
      </w:pPr>
      <w:r w:rsidRPr="00F21CC8">
        <w:rPr>
          <w:rFonts w:hint="cs"/>
          <w:rtl/>
        </w:rPr>
        <w:t xml:space="preserve">بر اساس آنچه که در تعریف مدیریت آموزشی و مفهوم شایستگی عنوان شد، افرادی که به مدیریت مراکز و سازمان‌های آموزشی گمارده می‌شوند باید به دانش، مهارت، انگیزه، نگرش‌ و خصیصه‌های ویژه‌ای مجهز باشند که در صورت وجود فرصت و امکانات مناسب، منجر به عملکرد بالا در شغل یا موقعیت‌هایی خاص بشود. در ادامه به بیان ادبیات نظری موجود متناسب با پنج بُعد از تعریف شایستگی پرداخته خواهدشد. </w:t>
      </w:r>
    </w:p>
    <w:p w14:paraId="51B3EA99" w14:textId="77777777" w:rsidR="00F21CC8" w:rsidRPr="00F21CC8" w:rsidRDefault="00F21CC8" w:rsidP="00302BAA">
      <w:pPr>
        <w:pStyle w:val="ac"/>
        <w:rPr>
          <w:rtl/>
        </w:rPr>
      </w:pPr>
      <w:r w:rsidRPr="00F21CC8">
        <w:rPr>
          <w:rFonts w:hint="cs"/>
          <w:rtl/>
        </w:rPr>
        <w:t>در نظام آموزشی هر جامعه‌ای، مدیران و رهبران آموزشی باید در پنج بعد تحصیلات عمومی، تجربه‌ی آموزشی و پرورشی، آموزش و پرورش و مدیریت، مهارت‌های مدیریت (فنی، انسانی، ادراکی) و معارف و علوم بنیادی توانایی داشته باشند. بدین شرح که با فرهنگ جامعه‌ی خود آشنایی کافی داشته باشند. نظام آموزش و پرورش جامعه‌ی خود را به خوبی بشناسند و از پیشینه‌ی تاریخی و تحولات آن آگاه باشند. از فلسفه، ارزش‌ها، هدف‌ها و مقاصد کلی آموزش و پرورش مطلع باشند. اصول و فنون آموزش و پرورش را به خوبی بدانند. نسبت به کار خود نگرش علمی داشته باشند. با اندیشه‌ها و نظریه‌های مدیریت و رهبری آشنا باشند و از رهنمودهای آنها در عمل و رفتار تبعیت کنند. تشکیلات و اجزا و عناصر سازمان خود را به خوبی بشناسند و بر اداره و کنترل و  رهبری آن توانا باشند. به وظایف و مسئولیت‌های چندبعدی آموزشی، پرورشی، فرهنگی، اجتماعی و اداری خود واقف باشند. مشکلات و مسائل مدارس و نظام آموزشی را در ارتباط با شرایط و ویژگی‌های جامعه تحلیل کنند. در زمینه‌ی مدیریت، به اقتضای نقش و وظایف خود، دارای مهارت‌های سه‌گانه‌ی فنی، ادراکی و انسانی باشند. در زمینه‌ی علوم تربیتی و روان شناسی، دانش و معلومات کافی داشته باشند و در موارد لازم کارکنان آموزشی خود را راهنمائی کنند. برنامه‌ی آموزشی، روش‌ها و وسایل اجرایی آن را به خوبی بشناسند و در اجرای آن مهارت داشته باشند. روابط متقابل خانواده، مدرسه و جامعه را درک کنند. مسائل و مشکلات روانی و رفتاری دانش‌آموزان را در پرتو معلومات علوم رفتاری تشخیص دهند و در حل آنها بکوشند. به فنون اداری و مالی و تدارکاتی آموزش و پرورش آشنا باشند. قوانین و مقررات نظام آموزشی را به‌خوبی بدانند و برای حل مشکلات جاری از آنها مدد بگیرند. در زمینه‌ی معلمی، آموزش و تجربه‌ی کافی داشته باشند (علاقبند، 1398).</w:t>
      </w:r>
    </w:p>
    <w:p w14:paraId="7E3BC5A2" w14:textId="77777777" w:rsidR="00F21CC8" w:rsidRPr="00F21CC8" w:rsidRDefault="00F21CC8" w:rsidP="00302BAA">
      <w:pPr>
        <w:pStyle w:val="ac"/>
        <w:rPr>
          <w:rtl/>
        </w:rPr>
      </w:pPr>
      <w:r w:rsidRPr="00F21CC8">
        <w:rPr>
          <w:rFonts w:hint="cs"/>
          <w:rtl/>
        </w:rPr>
        <w:t xml:space="preserve">ابراهیمی، خنیفر، سیفی و فیاضی  (1399)  شایستگی‌های مربوط به مدیران مدارس را به صورت زیر دسته بندی کرده‌اند: </w:t>
      </w:r>
    </w:p>
    <w:p w14:paraId="5619DC79" w14:textId="77777777" w:rsidR="00F21CC8" w:rsidRPr="00F21CC8" w:rsidRDefault="00F21CC8" w:rsidP="00302BAA">
      <w:pPr>
        <w:pStyle w:val="ac"/>
        <w:rPr>
          <w:rtl/>
        </w:rPr>
      </w:pPr>
      <w:r w:rsidRPr="00F21CC8">
        <w:rPr>
          <w:rFonts w:hint="cs"/>
          <w:rtl/>
        </w:rPr>
        <w:t xml:space="preserve">شایستگی‌های دانشی: </w:t>
      </w:r>
      <w:r w:rsidRPr="00F21CC8">
        <w:rPr>
          <w:rtl/>
        </w:rPr>
        <w:t>دانش عموم</w:t>
      </w:r>
      <w:r w:rsidRPr="00F21CC8">
        <w:rPr>
          <w:rFonts w:hint="cs"/>
          <w:rtl/>
        </w:rPr>
        <w:t>ی</w:t>
      </w:r>
      <w:r w:rsidRPr="00F21CC8">
        <w:rPr>
          <w:rtl/>
        </w:rPr>
        <w:t xml:space="preserve"> در زم</w:t>
      </w:r>
      <w:r w:rsidRPr="00F21CC8">
        <w:rPr>
          <w:rFonts w:hint="cs"/>
          <w:rtl/>
        </w:rPr>
        <w:t>ی</w:t>
      </w:r>
      <w:r w:rsidRPr="00F21CC8">
        <w:rPr>
          <w:rFonts w:hint="eastAsia"/>
          <w:rtl/>
        </w:rPr>
        <w:t>نه</w:t>
      </w:r>
      <w:r w:rsidRPr="00F21CC8">
        <w:rPr>
          <w:rtl/>
        </w:rPr>
        <w:t xml:space="preserve"> مدیریت و مدیریت آموزش</w:t>
      </w:r>
      <w:r w:rsidRPr="00F21CC8">
        <w:rPr>
          <w:rFonts w:hint="cs"/>
          <w:rtl/>
        </w:rPr>
        <w:t xml:space="preserve">ی. </w:t>
      </w:r>
      <w:r w:rsidRPr="00F21CC8">
        <w:rPr>
          <w:rtl/>
        </w:rPr>
        <w:t>دانش ب</w:t>
      </w:r>
      <w:r w:rsidRPr="00F21CC8">
        <w:rPr>
          <w:rFonts w:hint="cs"/>
          <w:rtl/>
        </w:rPr>
        <w:t>ه‌</w:t>
      </w:r>
      <w:r w:rsidRPr="00F21CC8">
        <w:rPr>
          <w:rtl/>
        </w:rPr>
        <w:t>روز در زم</w:t>
      </w:r>
      <w:r w:rsidRPr="00F21CC8">
        <w:rPr>
          <w:rFonts w:hint="cs"/>
          <w:rtl/>
        </w:rPr>
        <w:t>ی</w:t>
      </w:r>
      <w:r w:rsidRPr="00F21CC8">
        <w:rPr>
          <w:rFonts w:hint="eastAsia"/>
          <w:rtl/>
        </w:rPr>
        <w:t>نه</w:t>
      </w:r>
      <w:r w:rsidRPr="00F21CC8">
        <w:rPr>
          <w:rFonts w:hint="eastAsia"/>
        </w:rPr>
        <w:t>‌</w:t>
      </w:r>
      <w:r w:rsidRPr="00F21CC8">
        <w:rPr>
          <w:rFonts w:hint="cs"/>
          <w:rtl/>
        </w:rPr>
        <w:t>ی</w:t>
      </w:r>
      <w:r w:rsidRPr="00F21CC8">
        <w:rPr>
          <w:rtl/>
        </w:rPr>
        <w:t xml:space="preserve"> یادگ</w:t>
      </w:r>
      <w:r w:rsidRPr="00F21CC8">
        <w:rPr>
          <w:rFonts w:hint="cs"/>
          <w:rtl/>
        </w:rPr>
        <w:t>ی</w:t>
      </w:r>
      <w:r w:rsidRPr="00F21CC8">
        <w:rPr>
          <w:rFonts w:hint="eastAsia"/>
          <w:rtl/>
        </w:rPr>
        <w:t>ر</w:t>
      </w:r>
      <w:r w:rsidRPr="00F21CC8">
        <w:rPr>
          <w:rFonts w:hint="cs"/>
          <w:rtl/>
        </w:rPr>
        <w:t>ی</w:t>
      </w:r>
      <w:r w:rsidRPr="00F21CC8">
        <w:rPr>
          <w:rFonts w:hint="eastAsia"/>
          <w:rtl/>
        </w:rPr>
        <w:t>،</w:t>
      </w:r>
      <w:r w:rsidRPr="00F21CC8">
        <w:rPr>
          <w:rtl/>
        </w:rPr>
        <w:t xml:space="preserve"> آموزش و تدریس و شناخت قوان</w:t>
      </w:r>
      <w:r w:rsidRPr="00F21CC8">
        <w:rPr>
          <w:rFonts w:hint="cs"/>
          <w:rtl/>
        </w:rPr>
        <w:t>ی</w:t>
      </w:r>
      <w:r w:rsidRPr="00F21CC8">
        <w:rPr>
          <w:rFonts w:hint="eastAsia"/>
          <w:rtl/>
        </w:rPr>
        <w:t>ن</w:t>
      </w:r>
      <w:r w:rsidRPr="00F21CC8">
        <w:rPr>
          <w:rtl/>
        </w:rPr>
        <w:t xml:space="preserve"> اجرای</w:t>
      </w:r>
      <w:r w:rsidRPr="00F21CC8">
        <w:rPr>
          <w:rFonts w:hint="cs"/>
          <w:rtl/>
        </w:rPr>
        <w:t xml:space="preserve">ی </w:t>
      </w:r>
      <w:r w:rsidRPr="00F21CC8">
        <w:rPr>
          <w:rFonts w:hint="eastAsia"/>
          <w:rtl/>
        </w:rPr>
        <w:t>مرتبط</w:t>
      </w:r>
      <w:r w:rsidRPr="00F21CC8">
        <w:rPr>
          <w:rFonts w:hint="cs"/>
          <w:rtl/>
        </w:rPr>
        <w:t xml:space="preserve">، </w:t>
      </w:r>
      <w:r w:rsidRPr="00F21CC8">
        <w:rPr>
          <w:rtl/>
        </w:rPr>
        <w:t>دانش مح</w:t>
      </w:r>
      <w:r w:rsidRPr="00F21CC8">
        <w:rPr>
          <w:rFonts w:hint="cs"/>
          <w:rtl/>
        </w:rPr>
        <w:t>ی</w:t>
      </w:r>
      <w:r w:rsidRPr="00F21CC8">
        <w:rPr>
          <w:rFonts w:hint="eastAsia"/>
          <w:rtl/>
        </w:rPr>
        <w:t>ط</w:t>
      </w:r>
      <w:r w:rsidRPr="00F21CC8">
        <w:rPr>
          <w:rFonts w:hint="cs"/>
          <w:rtl/>
        </w:rPr>
        <w:t>ی</w:t>
      </w:r>
      <w:r w:rsidRPr="00F21CC8">
        <w:rPr>
          <w:rtl/>
        </w:rPr>
        <w:t xml:space="preserve"> و دانش</w:t>
      </w:r>
      <w:r w:rsidRPr="00F21CC8">
        <w:rPr>
          <w:rFonts w:hint="cs"/>
          <w:rtl/>
        </w:rPr>
        <w:t xml:space="preserve"> </w:t>
      </w:r>
      <w:r w:rsidRPr="00F21CC8">
        <w:rPr>
          <w:rtl/>
        </w:rPr>
        <w:t>فناور</w:t>
      </w:r>
      <w:r w:rsidRPr="00F21CC8">
        <w:rPr>
          <w:rFonts w:hint="cs"/>
          <w:rtl/>
        </w:rPr>
        <w:t>ی</w:t>
      </w:r>
      <w:r w:rsidRPr="00F21CC8">
        <w:rPr>
          <w:rtl/>
        </w:rPr>
        <w:t xml:space="preserve"> اط</w:t>
      </w:r>
      <w:r w:rsidRPr="00F21CC8">
        <w:rPr>
          <w:rFonts w:hint="cs"/>
          <w:rtl/>
        </w:rPr>
        <w:t>لاع</w:t>
      </w:r>
      <w:r w:rsidRPr="00F21CC8">
        <w:rPr>
          <w:rtl/>
        </w:rPr>
        <w:t>ات</w:t>
      </w:r>
    </w:p>
    <w:p w14:paraId="392BFB47" w14:textId="77777777" w:rsidR="00F21CC8" w:rsidRPr="00F21CC8" w:rsidRDefault="00F21CC8" w:rsidP="00302BAA">
      <w:pPr>
        <w:pStyle w:val="ac"/>
        <w:rPr>
          <w:rtl/>
        </w:rPr>
      </w:pPr>
      <w:r w:rsidRPr="00F21CC8">
        <w:rPr>
          <w:rFonts w:hint="cs"/>
          <w:rtl/>
        </w:rPr>
        <w:t xml:space="preserve">شایستگی‌های رهبری و هدایت: </w:t>
      </w:r>
      <w:r w:rsidRPr="00F21CC8">
        <w:rPr>
          <w:rtl/>
        </w:rPr>
        <w:t>انگ</w:t>
      </w:r>
      <w:r w:rsidRPr="00F21CC8">
        <w:rPr>
          <w:rFonts w:hint="cs"/>
          <w:rtl/>
        </w:rPr>
        <w:t>ی</w:t>
      </w:r>
      <w:r w:rsidRPr="00F21CC8">
        <w:rPr>
          <w:rFonts w:hint="eastAsia"/>
          <w:rtl/>
        </w:rPr>
        <w:t>زه</w:t>
      </w:r>
      <w:r w:rsidRPr="00F21CC8">
        <w:rPr>
          <w:rtl/>
        </w:rPr>
        <w:t xml:space="preserve"> بخش</w:t>
      </w:r>
      <w:r w:rsidRPr="00F21CC8">
        <w:rPr>
          <w:rFonts w:hint="cs"/>
          <w:rtl/>
        </w:rPr>
        <w:t>ی</w:t>
      </w:r>
      <w:r w:rsidRPr="00F21CC8">
        <w:rPr>
          <w:rFonts w:hint="eastAsia"/>
          <w:rtl/>
        </w:rPr>
        <w:t>،</w:t>
      </w:r>
      <w:r w:rsidRPr="00F21CC8">
        <w:rPr>
          <w:rtl/>
        </w:rPr>
        <w:t xml:space="preserve"> توسعه افراد و تواناساز</w:t>
      </w:r>
      <w:r w:rsidRPr="00F21CC8">
        <w:rPr>
          <w:rFonts w:hint="cs"/>
          <w:rtl/>
        </w:rPr>
        <w:t>ی</w:t>
      </w:r>
      <w:r w:rsidRPr="00F21CC8">
        <w:rPr>
          <w:rFonts w:hint="eastAsia"/>
          <w:rtl/>
        </w:rPr>
        <w:t>،</w:t>
      </w:r>
      <w:r w:rsidRPr="00F21CC8">
        <w:rPr>
          <w:rtl/>
        </w:rPr>
        <w:t xml:space="preserve"> کار ت</w:t>
      </w:r>
      <w:r w:rsidRPr="00F21CC8">
        <w:rPr>
          <w:rFonts w:hint="cs"/>
          <w:rtl/>
        </w:rPr>
        <w:t>ی</w:t>
      </w:r>
      <w:r w:rsidRPr="00F21CC8">
        <w:rPr>
          <w:rFonts w:hint="eastAsia"/>
          <w:rtl/>
        </w:rPr>
        <w:t>م</w:t>
      </w:r>
      <w:r w:rsidRPr="00F21CC8">
        <w:rPr>
          <w:rFonts w:hint="cs"/>
          <w:rtl/>
        </w:rPr>
        <w:t>ی</w:t>
      </w:r>
      <w:r w:rsidRPr="00F21CC8">
        <w:rPr>
          <w:rFonts w:hint="eastAsia"/>
          <w:rtl/>
        </w:rPr>
        <w:t>،</w:t>
      </w:r>
      <w:r w:rsidRPr="00F21CC8">
        <w:rPr>
          <w:rtl/>
        </w:rPr>
        <w:t xml:space="preserve"> نفوذ</w:t>
      </w:r>
      <w:r w:rsidRPr="00F21CC8">
        <w:rPr>
          <w:rFonts w:hint="cs"/>
          <w:rtl/>
        </w:rPr>
        <w:t xml:space="preserve"> </w:t>
      </w:r>
      <w:r w:rsidRPr="00F21CC8">
        <w:rPr>
          <w:rFonts w:hint="eastAsia"/>
          <w:rtl/>
        </w:rPr>
        <w:t>و</w:t>
      </w:r>
      <w:r w:rsidRPr="00F21CC8">
        <w:rPr>
          <w:rtl/>
        </w:rPr>
        <w:t xml:space="preserve"> تأث</w:t>
      </w:r>
      <w:r w:rsidRPr="00F21CC8">
        <w:rPr>
          <w:rFonts w:hint="cs"/>
          <w:rtl/>
        </w:rPr>
        <w:t>ی</w:t>
      </w:r>
      <w:r w:rsidRPr="00F21CC8">
        <w:rPr>
          <w:rFonts w:hint="eastAsia"/>
          <w:rtl/>
        </w:rPr>
        <w:t>ر</w:t>
      </w:r>
      <w:r w:rsidRPr="00F21CC8">
        <w:rPr>
          <w:rFonts w:hint="cs"/>
          <w:rtl/>
        </w:rPr>
        <w:t>گذاری</w:t>
      </w:r>
      <w:r w:rsidRPr="00F21CC8">
        <w:rPr>
          <w:rFonts w:hint="eastAsia"/>
          <w:rtl/>
        </w:rPr>
        <w:t>،</w:t>
      </w:r>
      <w:r w:rsidRPr="00F21CC8">
        <w:rPr>
          <w:rtl/>
        </w:rPr>
        <w:t xml:space="preserve"> مدیریت استعداد، جانش</w:t>
      </w:r>
      <w:r w:rsidRPr="00F21CC8">
        <w:rPr>
          <w:rFonts w:hint="cs"/>
          <w:rtl/>
        </w:rPr>
        <w:t>ی</w:t>
      </w:r>
      <w:r w:rsidRPr="00F21CC8">
        <w:rPr>
          <w:rFonts w:hint="eastAsia"/>
          <w:rtl/>
        </w:rPr>
        <w:t>ن</w:t>
      </w:r>
      <w:r w:rsidRPr="00F21CC8">
        <w:rPr>
          <w:rFonts w:hint="eastAsia"/>
        </w:rPr>
        <w:t>‌</w:t>
      </w:r>
      <w:r w:rsidRPr="00F21CC8">
        <w:rPr>
          <w:rFonts w:hint="eastAsia"/>
          <w:rtl/>
        </w:rPr>
        <w:t>پرور</w:t>
      </w:r>
      <w:r w:rsidRPr="00F21CC8">
        <w:rPr>
          <w:rFonts w:hint="cs"/>
          <w:rtl/>
        </w:rPr>
        <w:t>ی</w:t>
      </w:r>
      <w:r w:rsidRPr="00F21CC8">
        <w:rPr>
          <w:rtl/>
        </w:rPr>
        <w:t xml:space="preserve"> و</w:t>
      </w:r>
      <w:r w:rsidRPr="00F21CC8">
        <w:rPr>
          <w:rFonts w:hint="cs"/>
          <w:rtl/>
        </w:rPr>
        <w:t xml:space="preserve"> </w:t>
      </w:r>
      <w:r w:rsidRPr="00F21CC8">
        <w:rPr>
          <w:rtl/>
        </w:rPr>
        <w:t>الهام</w:t>
      </w:r>
      <w:r w:rsidRPr="00F21CC8">
        <w:rPr>
          <w:rFonts w:hint="cs"/>
          <w:rtl/>
        </w:rPr>
        <w:t>‌</w:t>
      </w:r>
      <w:r w:rsidRPr="00F21CC8">
        <w:rPr>
          <w:rtl/>
        </w:rPr>
        <w:t>بخش</w:t>
      </w:r>
      <w:r w:rsidRPr="00F21CC8">
        <w:rPr>
          <w:rFonts w:hint="cs"/>
          <w:rtl/>
        </w:rPr>
        <w:t>ی</w:t>
      </w:r>
    </w:p>
    <w:p w14:paraId="6753AD28" w14:textId="77777777" w:rsidR="00F21CC8" w:rsidRPr="00F21CC8" w:rsidRDefault="00F21CC8" w:rsidP="00302BAA">
      <w:pPr>
        <w:pStyle w:val="ac"/>
        <w:rPr>
          <w:rtl/>
        </w:rPr>
      </w:pPr>
      <w:r w:rsidRPr="00F21CC8">
        <w:rPr>
          <w:rFonts w:hint="cs"/>
          <w:rtl/>
        </w:rPr>
        <w:t xml:space="preserve">شایستگی‌های حرفه‌ای: مشتری‌مداری، مدیریت تعارض، </w:t>
      </w:r>
      <w:r w:rsidRPr="00F21CC8">
        <w:rPr>
          <w:rtl/>
        </w:rPr>
        <w:t>التزام به ارزش</w:t>
      </w:r>
      <w:r w:rsidRPr="00F21CC8">
        <w:rPr>
          <w:rFonts w:hint="cs"/>
          <w:rtl/>
        </w:rPr>
        <w:t>‌</w:t>
      </w:r>
      <w:r w:rsidRPr="00F21CC8">
        <w:rPr>
          <w:rtl/>
        </w:rPr>
        <w:t>ها</w:t>
      </w:r>
      <w:r w:rsidRPr="00F21CC8">
        <w:rPr>
          <w:rFonts w:hint="cs"/>
          <w:rtl/>
        </w:rPr>
        <w:t>ی</w:t>
      </w:r>
      <w:r w:rsidRPr="00F21CC8">
        <w:rPr>
          <w:rtl/>
        </w:rPr>
        <w:t xml:space="preserve"> جامعه، صداقت</w:t>
      </w:r>
      <w:r w:rsidRPr="00F21CC8">
        <w:rPr>
          <w:rFonts w:hint="cs"/>
          <w:rtl/>
        </w:rPr>
        <w:t xml:space="preserve">، </w:t>
      </w:r>
      <w:r w:rsidRPr="00F21CC8">
        <w:rPr>
          <w:rtl/>
        </w:rPr>
        <w:t>سعه صد</w:t>
      </w:r>
      <w:r w:rsidRPr="00F21CC8">
        <w:rPr>
          <w:rFonts w:hint="cs"/>
          <w:rtl/>
        </w:rPr>
        <w:t xml:space="preserve">ر و انعطاف‌پذیری </w:t>
      </w:r>
    </w:p>
    <w:p w14:paraId="1026B39F" w14:textId="77777777" w:rsidR="00F21CC8" w:rsidRPr="00F21CC8" w:rsidRDefault="00F21CC8" w:rsidP="00302BAA">
      <w:pPr>
        <w:pStyle w:val="ac"/>
        <w:rPr>
          <w:rtl/>
        </w:rPr>
      </w:pPr>
      <w:r w:rsidRPr="00F21CC8">
        <w:rPr>
          <w:rFonts w:hint="cs"/>
          <w:rtl/>
        </w:rPr>
        <w:t xml:space="preserve">شایستگی‌ ارتباطی: </w:t>
      </w:r>
      <w:r w:rsidRPr="00F21CC8">
        <w:rPr>
          <w:rtl/>
        </w:rPr>
        <w:t>اخ</w:t>
      </w:r>
      <w:r w:rsidRPr="00F21CC8">
        <w:rPr>
          <w:rFonts w:hint="cs"/>
          <w:rtl/>
        </w:rPr>
        <w:t>لا</w:t>
      </w:r>
      <w:r w:rsidRPr="00F21CC8">
        <w:rPr>
          <w:rtl/>
        </w:rPr>
        <w:t>ق و رفتار حسنه، توانای</w:t>
      </w:r>
      <w:r w:rsidRPr="00F21CC8">
        <w:rPr>
          <w:rFonts w:hint="cs"/>
          <w:rtl/>
        </w:rPr>
        <w:t>ی</w:t>
      </w:r>
      <w:r w:rsidRPr="00F21CC8">
        <w:rPr>
          <w:rtl/>
        </w:rPr>
        <w:t xml:space="preserve"> ارتباط با کارکنان</w:t>
      </w:r>
      <w:r w:rsidRPr="00F21CC8">
        <w:rPr>
          <w:rFonts w:hint="cs"/>
          <w:rtl/>
        </w:rPr>
        <w:t>،</w:t>
      </w:r>
      <w:r w:rsidRPr="00F21CC8">
        <w:rPr>
          <w:rtl/>
        </w:rPr>
        <w:t xml:space="preserve"> فهم و</w:t>
      </w:r>
      <w:r w:rsidRPr="00F21CC8">
        <w:rPr>
          <w:rFonts w:hint="cs"/>
          <w:rtl/>
        </w:rPr>
        <w:t xml:space="preserve"> </w:t>
      </w:r>
      <w:r w:rsidRPr="00F21CC8">
        <w:rPr>
          <w:rFonts w:hint="eastAsia"/>
          <w:rtl/>
        </w:rPr>
        <w:t>درک</w:t>
      </w:r>
      <w:r w:rsidRPr="00F21CC8">
        <w:rPr>
          <w:rtl/>
        </w:rPr>
        <w:t xml:space="preserve"> دیدگاه ها</w:t>
      </w:r>
      <w:r w:rsidRPr="00F21CC8">
        <w:rPr>
          <w:rFonts w:hint="cs"/>
          <w:rtl/>
        </w:rPr>
        <w:t>ی</w:t>
      </w:r>
      <w:r w:rsidRPr="00F21CC8">
        <w:rPr>
          <w:rtl/>
        </w:rPr>
        <w:t xml:space="preserve"> دیگران</w:t>
      </w:r>
      <w:r w:rsidRPr="00F21CC8">
        <w:rPr>
          <w:rFonts w:hint="cs"/>
          <w:rtl/>
        </w:rPr>
        <w:t xml:space="preserve">، </w:t>
      </w:r>
      <w:r w:rsidRPr="00F21CC8">
        <w:rPr>
          <w:rtl/>
        </w:rPr>
        <w:t>توانای</w:t>
      </w:r>
      <w:r w:rsidRPr="00F21CC8">
        <w:rPr>
          <w:rFonts w:hint="cs"/>
          <w:rtl/>
        </w:rPr>
        <w:t>ی</w:t>
      </w:r>
      <w:r w:rsidRPr="00F21CC8">
        <w:rPr>
          <w:rtl/>
        </w:rPr>
        <w:t xml:space="preserve"> ارتباط با مدیران مدارس و</w:t>
      </w:r>
      <w:r w:rsidRPr="00F21CC8">
        <w:rPr>
          <w:rFonts w:hint="cs"/>
          <w:rtl/>
        </w:rPr>
        <w:t xml:space="preserve"> </w:t>
      </w:r>
      <w:r w:rsidRPr="00F21CC8">
        <w:rPr>
          <w:rFonts w:hint="eastAsia"/>
          <w:rtl/>
        </w:rPr>
        <w:t>برقرار</w:t>
      </w:r>
      <w:r w:rsidRPr="00F21CC8">
        <w:rPr>
          <w:rFonts w:hint="cs"/>
          <w:rtl/>
        </w:rPr>
        <w:t>ی</w:t>
      </w:r>
      <w:r w:rsidRPr="00F21CC8">
        <w:rPr>
          <w:rtl/>
        </w:rPr>
        <w:t xml:space="preserve"> روابط روشن و آشک</w:t>
      </w:r>
      <w:r w:rsidRPr="00F21CC8">
        <w:rPr>
          <w:rFonts w:hint="cs"/>
          <w:rtl/>
        </w:rPr>
        <w:t xml:space="preserve">ار و </w:t>
      </w:r>
      <w:r w:rsidRPr="00F21CC8">
        <w:rPr>
          <w:rtl/>
        </w:rPr>
        <w:t>توانای</w:t>
      </w:r>
      <w:r w:rsidRPr="00F21CC8">
        <w:rPr>
          <w:rFonts w:hint="cs"/>
          <w:rtl/>
        </w:rPr>
        <w:t>ی</w:t>
      </w:r>
      <w:r w:rsidRPr="00F21CC8">
        <w:rPr>
          <w:rtl/>
        </w:rPr>
        <w:t xml:space="preserve"> تعامل</w:t>
      </w:r>
      <w:r w:rsidRPr="00F21CC8">
        <w:rPr>
          <w:rFonts w:hint="cs"/>
          <w:rtl/>
        </w:rPr>
        <w:t xml:space="preserve"> </w:t>
      </w:r>
      <w:r w:rsidRPr="00F21CC8">
        <w:rPr>
          <w:rFonts w:hint="eastAsia"/>
          <w:rtl/>
        </w:rPr>
        <w:t>با</w:t>
      </w:r>
      <w:r w:rsidRPr="00F21CC8">
        <w:rPr>
          <w:rtl/>
        </w:rPr>
        <w:t xml:space="preserve"> والدین دانش آموزان</w:t>
      </w:r>
    </w:p>
    <w:p w14:paraId="37C5974E" w14:textId="77777777" w:rsidR="00F21CC8" w:rsidRPr="00F21CC8" w:rsidRDefault="00F21CC8" w:rsidP="00302BAA">
      <w:pPr>
        <w:pStyle w:val="ac"/>
        <w:rPr>
          <w:rtl/>
        </w:rPr>
      </w:pPr>
      <w:r w:rsidRPr="00F21CC8">
        <w:rPr>
          <w:rFonts w:hint="cs"/>
          <w:rtl/>
        </w:rPr>
        <w:t xml:space="preserve">شایستگی‌های اجرایی: </w:t>
      </w:r>
      <w:r w:rsidRPr="00F21CC8">
        <w:rPr>
          <w:rtl/>
        </w:rPr>
        <w:t>ریسك</w:t>
      </w:r>
      <w:r w:rsidRPr="00F21CC8">
        <w:rPr>
          <w:rFonts w:hint="cs"/>
          <w:rtl/>
        </w:rPr>
        <w:t>‌</w:t>
      </w:r>
      <w:r w:rsidRPr="00F21CC8">
        <w:rPr>
          <w:rtl/>
        </w:rPr>
        <w:t>پذیر</w:t>
      </w:r>
      <w:r w:rsidRPr="00F21CC8">
        <w:rPr>
          <w:rFonts w:hint="cs"/>
          <w:rtl/>
        </w:rPr>
        <w:t xml:space="preserve">ی، </w:t>
      </w:r>
      <w:r w:rsidRPr="00F21CC8">
        <w:rPr>
          <w:rtl/>
        </w:rPr>
        <w:t>مدیریت منابع</w:t>
      </w:r>
      <w:r w:rsidRPr="00F21CC8">
        <w:rPr>
          <w:rFonts w:hint="cs"/>
          <w:rtl/>
        </w:rPr>
        <w:t xml:space="preserve">، </w:t>
      </w:r>
      <w:r w:rsidRPr="00F21CC8">
        <w:rPr>
          <w:rtl/>
        </w:rPr>
        <w:t>مدیریت اطل</w:t>
      </w:r>
      <w:r w:rsidRPr="00F21CC8">
        <w:rPr>
          <w:rFonts w:hint="cs"/>
          <w:rtl/>
        </w:rPr>
        <w:t>ا</w:t>
      </w:r>
      <w:r w:rsidRPr="00F21CC8">
        <w:rPr>
          <w:rtl/>
        </w:rPr>
        <w:t>عات، بازخورد به</w:t>
      </w:r>
      <w:r w:rsidRPr="00F21CC8">
        <w:rPr>
          <w:rFonts w:hint="cs"/>
          <w:rtl/>
        </w:rPr>
        <w:t xml:space="preserve"> </w:t>
      </w:r>
      <w:r w:rsidRPr="00F21CC8">
        <w:rPr>
          <w:rtl/>
        </w:rPr>
        <w:t>موقع، برنامه عمل</w:t>
      </w:r>
      <w:r w:rsidRPr="00F21CC8">
        <w:rPr>
          <w:rFonts w:hint="cs"/>
          <w:rtl/>
        </w:rPr>
        <w:t>ی</w:t>
      </w:r>
      <w:r w:rsidRPr="00F21CC8">
        <w:rPr>
          <w:rFonts w:hint="eastAsia"/>
          <w:rtl/>
        </w:rPr>
        <w:t>ات</w:t>
      </w:r>
      <w:r w:rsidRPr="00F21CC8">
        <w:rPr>
          <w:rFonts w:hint="cs"/>
          <w:rtl/>
        </w:rPr>
        <w:t>ی</w:t>
      </w:r>
    </w:p>
    <w:p w14:paraId="324A5C2F" w14:textId="77777777" w:rsidR="00F21CC8" w:rsidRPr="00F21CC8" w:rsidRDefault="00F21CC8" w:rsidP="00302BAA">
      <w:pPr>
        <w:pStyle w:val="ac"/>
        <w:rPr>
          <w:rtl/>
        </w:rPr>
      </w:pPr>
      <w:r w:rsidRPr="00F21CC8">
        <w:rPr>
          <w:rFonts w:hint="cs"/>
          <w:rtl/>
        </w:rPr>
        <w:t xml:space="preserve">شایستگی‌های ادراکی: </w:t>
      </w:r>
      <w:r w:rsidRPr="00F21CC8">
        <w:rPr>
          <w:rtl/>
        </w:rPr>
        <w:t>خل</w:t>
      </w:r>
      <w:r w:rsidRPr="00F21CC8">
        <w:rPr>
          <w:rFonts w:hint="cs"/>
          <w:rtl/>
        </w:rPr>
        <w:t>ا</w:t>
      </w:r>
      <w:r w:rsidRPr="00F21CC8">
        <w:rPr>
          <w:rtl/>
        </w:rPr>
        <w:t>ق</w:t>
      </w:r>
      <w:r w:rsidRPr="00F21CC8">
        <w:rPr>
          <w:rFonts w:hint="cs"/>
          <w:rtl/>
        </w:rPr>
        <w:t>ی</w:t>
      </w:r>
      <w:r w:rsidRPr="00F21CC8">
        <w:rPr>
          <w:rFonts w:hint="eastAsia"/>
          <w:rtl/>
        </w:rPr>
        <w:t>ت</w:t>
      </w:r>
      <w:r w:rsidRPr="00F21CC8">
        <w:rPr>
          <w:rtl/>
        </w:rPr>
        <w:t xml:space="preserve"> و نوآور</w:t>
      </w:r>
      <w:r w:rsidRPr="00F21CC8">
        <w:rPr>
          <w:rFonts w:hint="cs"/>
          <w:rtl/>
        </w:rPr>
        <w:t>ی، ت</w:t>
      </w:r>
      <w:r w:rsidRPr="00F21CC8">
        <w:rPr>
          <w:rtl/>
        </w:rPr>
        <w:t>فکر منطق</w:t>
      </w:r>
      <w:r w:rsidRPr="00F21CC8">
        <w:rPr>
          <w:rFonts w:hint="cs"/>
          <w:rtl/>
        </w:rPr>
        <w:t>ی</w:t>
      </w:r>
      <w:r w:rsidRPr="00F21CC8">
        <w:rPr>
          <w:rtl/>
        </w:rPr>
        <w:t xml:space="preserve"> و بص</w:t>
      </w:r>
      <w:r w:rsidRPr="00F21CC8">
        <w:rPr>
          <w:rFonts w:hint="cs"/>
          <w:rtl/>
        </w:rPr>
        <w:t>ی</w:t>
      </w:r>
      <w:r w:rsidRPr="00F21CC8">
        <w:rPr>
          <w:rFonts w:hint="eastAsia"/>
          <w:rtl/>
        </w:rPr>
        <w:t>رت</w:t>
      </w:r>
      <w:r w:rsidRPr="00F21CC8">
        <w:rPr>
          <w:rFonts w:hint="cs"/>
          <w:rtl/>
        </w:rPr>
        <w:t xml:space="preserve"> </w:t>
      </w:r>
    </w:p>
    <w:p w14:paraId="69BF5089" w14:textId="77777777" w:rsidR="00F21CC8" w:rsidRPr="00F21CC8" w:rsidRDefault="00F21CC8" w:rsidP="00302BAA">
      <w:pPr>
        <w:pStyle w:val="ac"/>
        <w:rPr>
          <w:rtl/>
        </w:rPr>
      </w:pPr>
      <w:r w:rsidRPr="00F21CC8">
        <w:rPr>
          <w:rFonts w:hint="cs"/>
          <w:rtl/>
        </w:rPr>
        <w:t>شایستگی‌های پایه: ا</w:t>
      </w:r>
      <w:r w:rsidRPr="00F21CC8">
        <w:rPr>
          <w:rtl/>
        </w:rPr>
        <w:t>لگو</w:t>
      </w:r>
      <w:r w:rsidRPr="00F21CC8">
        <w:rPr>
          <w:rFonts w:hint="cs"/>
          <w:rtl/>
        </w:rPr>
        <w:t xml:space="preserve"> </w:t>
      </w:r>
      <w:r w:rsidRPr="00F21CC8">
        <w:rPr>
          <w:rtl/>
        </w:rPr>
        <w:t>بودن،</w:t>
      </w:r>
      <w:r w:rsidRPr="00F21CC8">
        <w:rPr>
          <w:rFonts w:hint="cs"/>
          <w:rtl/>
        </w:rPr>
        <w:t xml:space="preserve"> </w:t>
      </w:r>
      <w:r w:rsidRPr="00F21CC8">
        <w:rPr>
          <w:rtl/>
        </w:rPr>
        <w:t>مسئول</w:t>
      </w:r>
      <w:r w:rsidRPr="00F21CC8">
        <w:rPr>
          <w:rFonts w:hint="cs"/>
          <w:rtl/>
        </w:rPr>
        <w:t>ی</w:t>
      </w:r>
      <w:r w:rsidRPr="00F21CC8">
        <w:rPr>
          <w:rFonts w:hint="eastAsia"/>
          <w:rtl/>
        </w:rPr>
        <w:t>ت</w:t>
      </w:r>
      <w:r w:rsidRPr="00F21CC8">
        <w:rPr>
          <w:rFonts w:hint="eastAsia"/>
        </w:rPr>
        <w:t>‌</w:t>
      </w:r>
      <w:r w:rsidRPr="00F21CC8">
        <w:rPr>
          <w:rFonts w:hint="eastAsia"/>
          <w:rtl/>
        </w:rPr>
        <w:t>پذیر</w:t>
      </w:r>
      <w:r w:rsidRPr="00F21CC8">
        <w:rPr>
          <w:rFonts w:hint="cs"/>
          <w:rtl/>
        </w:rPr>
        <w:t>ی</w:t>
      </w:r>
      <w:r w:rsidRPr="00F21CC8">
        <w:rPr>
          <w:rFonts w:hint="eastAsia"/>
          <w:rtl/>
        </w:rPr>
        <w:t>،</w:t>
      </w:r>
      <w:r w:rsidRPr="00F21CC8">
        <w:rPr>
          <w:rtl/>
        </w:rPr>
        <w:t xml:space="preserve"> تعهد،</w:t>
      </w:r>
      <w:r w:rsidRPr="00F21CC8">
        <w:rPr>
          <w:rFonts w:hint="cs"/>
          <w:rtl/>
        </w:rPr>
        <w:t xml:space="preserve"> </w:t>
      </w:r>
      <w:r w:rsidRPr="00F21CC8">
        <w:rPr>
          <w:rtl/>
        </w:rPr>
        <w:t>مشارکت</w:t>
      </w:r>
      <w:r w:rsidRPr="00F21CC8">
        <w:rPr>
          <w:rFonts w:hint="cs"/>
          <w:rtl/>
        </w:rPr>
        <w:t>‌</w:t>
      </w:r>
      <w:r w:rsidRPr="00F21CC8">
        <w:rPr>
          <w:rtl/>
        </w:rPr>
        <w:t>پذیر</w:t>
      </w:r>
      <w:r w:rsidRPr="00F21CC8">
        <w:rPr>
          <w:rFonts w:hint="cs"/>
          <w:rtl/>
        </w:rPr>
        <w:t>ی</w:t>
      </w:r>
      <w:r w:rsidRPr="00F21CC8">
        <w:rPr>
          <w:rFonts w:hint="eastAsia"/>
          <w:rtl/>
        </w:rPr>
        <w:t>،</w:t>
      </w:r>
      <w:r w:rsidRPr="00F21CC8">
        <w:rPr>
          <w:rtl/>
        </w:rPr>
        <w:t xml:space="preserve"> یادگ</w:t>
      </w:r>
      <w:r w:rsidRPr="00F21CC8">
        <w:rPr>
          <w:rFonts w:hint="cs"/>
          <w:rtl/>
        </w:rPr>
        <w:t>ی</w:t>
      </w:r>
      <w:r w:rsidRPr="00F21CC8">
        <w:rPr>
          <w:rFonts w:hint="eastAsia"/>
          <w:rtl/>
        </w:rPr>
        <w:t>رندگ</w:t>
      </w:r>
      <w:r w:rsidRPr="00F21CC8">
        <w:rPr>
          <w:rFonts w:hint="cs"/>
          <w:rtl/>
        </w:rPr>
        <w:t>ی</w:t>
      </w:r>
      <w:r w:rsidRPr="00F21CC8">
        <w:rPr>
          <w:rFonts w:hint="eastAsia"/>
          <w:rtl/>
        </w:rPr>
        <w:t>،</w:t>
      </w:r>
      <w:r w:rsidRPr="00F21CC8">
        <w:rPr>
          <w:rtl/>
        </w:rPr>
        <w:t xml:space="preserve"> کمال</w:t>
      </w:r>
      <w:r w:rsidRPr="00F21CC8">
        <w:rPr>
          <w:rFonts w:hint="cs"/>
          <w:rtl/>
        </w:rPr>
        <w:t>‌</w:t>
      </w:r>
      <w:r w:rsidRPr="00F21CC8">
        <w:rPr>
          <w:rtl/>
        </w:rPr>
        <w:t>جوی</w:t>
      </w:r>
      <w:r w:rsidRPr="00F21CC8">
        <w:rPr>
          <w:rFonts w:hint="cs"/>
          <w:rtl/>
        </w:rPr>
        <w:t>ی</w:t>
      </w:r>
      <w:r w:rsidRPr="00F21CC8">
        <w:rPr>
          <w:rFonts w:hint="eastAsia"/>
          <w:rtl/>
        </w:rPr>
        <w:t>،</w:t>
      </w:r>
      <w:r w:rsidRPr="00F21CC8">
        <w:rPr>
          <w:rtl/>
        </w:rPr>
        <w:t xml:space="preserve"> خودارتقای</w:t>
      </w:r>
      <w:r w:rsidRPr="00F21CC8">
        <w:rPr>
          <w:rFonts w:hint="cs"/>
          <w:rtl/>
        </w:rPr>
        <w:t>ی</w:t>
      </w:r>
      <w:r w:rsidRPr="00F21CC8">
        <w:rPr>
          <w:rFonts w:hint="eastAsia"/>
          <w:rtl/>
        </w:rPr>
        <w:t>،</w:t>
      </w:r>
      <w:r w:rsidRPr="00F21CC8">
        <w:rPr>
          <w:rtl/>
        </w:rPr>
        <w:t xml:space="preserve"> خودمدیریت</w:t>
      </w:r>
      <w:r w:rsidRPr="00F21CC8">
        <w:rPr>
          <w:rFonts w:hint="cs"/>
          <w:rtl/>
        </w:rPr>
        <w:t>ی</w:t>
      </w:r>
      <w:r w:rsidRPr="00F21CC8">
        <w:rPr>
          <w:rtl/>
        </w:rPr>
        <w:t xml:space="preserve"> و</w:t>
      </w:r>
      <w:r w:rsidRPr="00F21CC8">
        <w:rPr>
          <w:rFonts w:hint="cs"/>
          <w:rtl/>
        </w:rPr>
        <w:t xml:space="preserve"> اعتماد به نفس</w:t>
      </w:r>
    </w:p>
    <w:p w14:paraId="6B819353" w14:textId="77777777" w:rsidR="00F21CC8" w:rsidRPr="00F21CC8" w:rsidRDefault="00F21CC8" w:rsidP="00302BAA">
      <w:pPr>
        <w:pStyle w:val="ac"/>
        <w:rPr>
          <w:rtl/>
        </w:rPr>
      </w:pPr>
      <w:r w:rsidRPr="00F21CC8">
        <w:rPr>
          <w:rFonts w:hint="cs"/>
          <w:rtl/>
        </w:rPr>
        <w:t>خنیفر، نادری بنی، ابراهیمی، فیاضی و رحمتی (1398) شایستگی‌های مورد نیاز مدیران مدارس را دانش و آگاهی (تخصص، تجربه، دانش روزآمد، دانش فناوری اطلاعات، آگاهی از قوانین اجرایی، دانش محیطی و شناخت استاد بالادستی)، هوش و استعداد (ه</w:t>
      </w:r>
      <w:r w:rsidRPr="00F21CC8">
        <w:rPr>
          <w:rtl/>
        </w:rPr>
        <w:t>وش منطق</w:t>
      </w:r>
      <w:r w:rsidRPr="00F21CC8">
        <w:rPr>
          <w:rFonts w:hint="cs"/>
          <w:rtl/>
        </w:rPr>
        <w:t>ی</w:t>
      </w:r>
      <w:r w:rsidRPr="00F21CC8">
        <w:rPr>
          <w:rFonts w:hint="eastAsia"/>
          <w:rtl/>
        </w:rPr>
        <w:t>،</w:t>
      </w:r>
      <w:r w:rsidRPr="00F21CC8">
        <w:rPr>
          <w:rtl/>
        </w:rPr>
        <w:t xml:space="preserve"> هوش م</w:t>
      </w:r>
      <w:r w:rsidRPr="00F21CC8">
        <w:rPr>
          <w:rFonts w:hint="cs"/>
          <w:rtl/>
        </w:rPr>
        <w:t>ی</w:t>
      </w:r>
      <w:r w:rsidRPr="00F21CC8">
        <w:rPr>
          <w:rFonts w:hint="eastAsia"/>
          <w:rtl/>
        </w:rPr>
        <w:t>ان</w:t>
      </w:r>
      <w:r w:rsidRPr="00F21CC8">
        <w:rPr>
          <w:rtl/>
        </w:rPr>
        <w:t xml:space="preserve"> ـ فرد</w:t>
      </w:r>
      <w:r w:rsidRPr="00F21CC8">
        <w:rPr>
          <w:rFonts w:hint="cs"/>
          <w:rtl/>
        </w:rPr>
        <w:t>ی</w:t>
      </w:r>
      <w:r w:rsidRPr="00F21CC8">
        <w:rPr>
          <w:rFonts w:hint="eastAsia"/>
          <w:rtl/>
        </w:rPr>
        <w:t>،</w:t>
      </w:r>
      <w:r w:rsidRPr="00F21CC8">
        <w:rPr>
          <w:rtl/>
        </w:rPr>
        <w:t xml:space="preserve"> هوش فرهنگ</w:t>
      </w:r>
      <w:r w:rsidRPr="00F21CC8">
        <w:rPr>
          <w:rFonts w:hint="cs"/>
          <w:rtl/>
        </w:rPr>
        <w:t>ی</w:t>
      </w:r>
      <w:r w:rsidRPr="00F21CC8">
        <w:rPr>
          <w:rFonts w:hint="eastAsia"/>
          <w:rtl/>
        </w:rPr>
        <w:t>،</w:t>
      </w:r>
      <w:r w:rsidRPr="00F21CC8">
        <w:rPr>
          <w:rFonts w:hint="cs"/>
          <w:rtl/>
        </w:rPr>
        <w:t xml:space="preserve"> هوش </w:t>
      </w:r>
      <w:r w:rsidRPr="00F21CC8">
        <w:rPr>
          <w:rtl/>
        </w:rPr>
        <w:t>ه</w:t>
      </w:r>
      <w:r w:rsidRPr="00F21CC8">
        <w:rPr>
          <w:rFonts w:hint="cs"/>
          <w:rtl/>
        </w:rPr>
        <w:t>ی</w:t>
      </w:r>
      <w:r w:rsidRPr="00F21CC8">
        <w:rPr>
          <w:rFonts w:hint="eastAsia"/>
          <w:rtl/>
        </w:rPr>
        <w:t>جانــ</w:t>
      </w:r>
      <w:r w:rsidRPr="00F21CC8">
        <w:rPr>
          <w:rFonts w:hint="cs"/>
          <w:rtl/>
        </w:rPr>
        <w:t>ی</w:t>
      </w:r>
      <w:r w:rsidRPr="00F21CC8">
        <w:rPr>
          <w:rFonts w:hint="eastAsia"/>
          <w:rtl/>
        </w:rPr>
        <w:t>،</w:t>
      </w:r>
      <w:r w:rsidRPr="00F21CC8">
        <w:rPr>
          <w:rtl/>
        </w:rPr>
        <w:t xml:space="preserve"> خل</w:t>
      </w:r>
      <w:r w:rsidRPr="00F21CC8">
        <w:rPr>
          <w:rFonts w:hint="cs"/>
          <w:rtl/>
        </w:rPr>
        <w:t>ا</w:t>
      </w:r>
      <w:r w:rsidRPr="00F21CC8">
        <w:rPr>
          <w:rtl/>
        </w:rPr>
        <w:t>ق</w:t>
      </w:r>
      <w:r w:rsidRPr="00F21CC8">
        <w:rPr>
          <w:rFonts w:hint="cs"/>
          <w:rtl/>
        </w:rPr>
        <w:t>ی</w:t>
      </w:r>
      <w:r w:rsidRPr="00F21CC8">
        <w:rPr>
          <w:rFonts w:hint="eastAsia"/>
          <w:rtl/>
        </w:rPr>
        <w:t>ت،</w:t>
      </w:r>
      <w:r w:rsidRPr="00F21CC8">
        <w:rPr>
          <w:rtl/>
        </w:rPr>
        <w:t xml:space="preserve"> توانا</w:t>
      </w:r>
      <w:r w:rsidRPr="00F21CC8">
        <w:rPr>
          <w:rFonts w:hint="cs"/>
          <w:rtl/>
        </w:rPr>
        <w:t>یی</w:t>
      </w:r>
      <w:r w:rsidRPr="00F21CC8">
        <w:rPr>
          <w:rtl/>
        </w:rPr>
        <w:t xml:space="preserve"> رهبر</w:t>
      </w:r>
      <w:r w:rsidRPr="00F21CC8">
        <w:rPr>
          <w:rFonts w:hint="cs"/>
          <w:rtl/>
        </w:rPr>
        <w:t>ی</w:t>
      </w:r>
      <w:r w:rsidRPr="00F21CC8">
        <w:rPr>
          <w:rFonts w:hint="eastAsia"/>
          <w:rtl/>
        </w:rPr>
        <w:t>،</w:t>
      </w:r>
      <w:r w:rsidRPr="00F21CC8">
        <w:rPr>
          <w:rtl/>
        </w:rPr>
        <w:t xml:space="preserve"> توانا</w:t>
      </w:r>
      <w:r w:rsidRPr="00F21CC8">
        <w:rPr>
          <w:rFonts w:hint="cs"/>
          <w:rtl/>
        </w:rPr>
        <w:t>یی</w:t>
      </w:r>
      <w:r w:rsidRPr="00F21CC8">
        <w:rPr>
          <w:rtl/>
        </w:rPr>
        <w:t xml:space="preserve"> مد</w:t>
      </w:r>
      <w:r w:rsidRPr="00F21CC8">
        <w:rPr>
          <w:rFonts w:hint="cs"/>
          <w:rtl/>
        </w:rPr>
        <w:t>ی</w:t>
      </w:r>
      <w:r w:rsidRPr="00F21CC8">
        <w:rPr>
          <w:rFonts w:hint="eastAsia"/>
          <w:rtl/>
        </w:rPr>
        <w:t>ر</w:t>
      </w:r>
      <w:r w:rsidRPr="00F21CC8">
        <w:rPr>
          <w:rFonts w:hint="cs"/>
          <w:rtl/>
        </w:rPr>
        <w:t>ی</w:t>
      </w:r>
      <w:r w:rsidRPr="00F21CC8">
        <w:rPr>
          <w:rFonts w:hint="eastAsia"/>
          <w:rtl/>
        </w:rPr>
        <w:t>ت</w:t>
      </w:r>
      <w:r w:rsidRPr="00F21CC8">
        <w:rPr>
          <w:rFonts w:hint="cs"/>
          <w:rtl/>
        </w:rPr>
        <w:t>ی</w:t>
      </w:r>
      <w:r w:rsidRPr="00F21CC8">
        <w:rPr>
          <w:rFonts w:hint="eastAsia"/>
          <w:rtl/>
        </w:rPr>
        <w:t>،</w:t>
      </w:r>
      <w:r w:rsidRPr="00F21CC8">
        <w:rPr>
          <w:rtl/>
        </w:rPr>
        <w:t xml:space="preserve"> قدرت تصم</w:t>
      </w:r>
      <w:r w:rsidRPr="00F21CC8">
        <w:rPr>
          <w:rFonts w:hint="cs"/>
          <w:rtl/>
        </w:rPr>
        <w:t>ی</w:t>
      </w:r>
      <w:r w:rsidRPr="00F21CC8">
        <w:rPr>
          <w:rFonts w:hint="eastAsia"/>
          <w:rtl/>
        </w:rPr>
        <w:t>م</w:t>
      </w:r>
      <w:r w:rsidRPr="00F21CC8">
        <w:rPr>
          <w:rFonts w:hint="eastAsia"/>
        </w:rPr>
        <w:t>‌</w:t>
      </w:r>
      <w:r w:rsidRPr="00F21CC8">
        <w:rPr>
          <w:rFonts w:hint="cs"/>
          <w:rtl/>
        </w:rPr>
        <w:t xml:space="preserve">گیری)، </w:t>
      </w:r>
      <w:r w:rsidRPr="00F21CC8">
        <w:rPr>
          <w:rtl/>
        </w:rPr>
        <w:t>مســائل اعتقاد</w:t>
      </w:r>
      <w:r w:rsidRPr="00F21CC8">
        <w:rPr>
          <w:rFonts w:hint="cs"/>
          <w:rtl/>
        </w:rPr>
        <w:t xml:space="preserve">ی و </w:t>
      </w:r>
      <w:r w:rsidRPr="00F21CC8">
        <w:rPr>
          <w:rFonts w:hint="eastAsia"/>
          <w:rtl/>
        </w:rPr>
        <w:t>اخ</w:t>
      </w:r>
      <w:r w:rsidRPr="00F21CC8">
        <w:rPr>
          <w:rFonts w:hint="cs"/>
          <w:rtl/>
        </w:rPr>
        <w:t>لا</w:t>
      </w:r>
      <w:r w:rsidRPr="00F21CC8">
        <w:rPr>
          <w:rFonts w:hint="eastAsia"/>
          <w:rtl/>
        </w:rPr>
        <w:t>ق</w:t>
      </w:r>
      <w:r w:rsidRPr="00F21CC8">
        <w:rPr>
          <w:rFonts w:hint="cs"/>
          <w:rtl/>
        </w:rPr>
        <w:t>ی</w:t>
      </w:r>
      <w:r w:rsidRPr="00F21CC8">
        <w:rPr>
          <w:rtl/>
        </w:rPr>
        <w:t xml:space="preserve"> (اخ</w:t>
      </w:r>
      <w:r w:rsidRPr="00F21CC8">
        <w:rPr>
          <w:rFonts w:hint="cs"/>
          <w:rtl/>
        </w:rPr>
        <w:t>لا</w:t>
      </w:r>
      <w:r w:rsidRPr="00F21CC8">
        <w:rPr>
          <w:rtl/>
        </w:rPr>
        <w:t>ق حسنه، التزام به ارزش</w:t>
      </w:r>
      <w:r w:rsidRPr="00F21CC8">
        <w:rPr>
          <w:rFonts w:hint="cs"/>
          <w:rtl/>
        </w:rPr>
        <w:t>‌</w:t>
      </w:r>
      <w:r w:rsidRPr="00F21CC8">
        <w:rPr>
          <w:rtl/>
        </w:rPr>
        <w:t>ها</w:t>
      </w:r>
      <w:r w:rsidRPr="00F21CC8">
        <w:rPr>
          <w:rFonts w:hint="cs"/>
          <w:rtl/>
        </w:rPr>
        <w:t>ی</w:t>
      </w:r>
      <w:r w:rsidRPr="00F21CC8">
        <w:rPr>
          <w:rtl/>
        </w:rPr>
        <w:t xml:space="preserve"> جامعه، سعه </w:t>
      </w:r>
      <w:r w:rsidRPr="00F21CC8">
        <w:rPr>
          <w:rFonts w:hint="cs"/>
          <w:rtl/>
        </w:rPr>
        <w:t xml:space="preserve">صدر، </w:t>
      </w:r>
      <w:r w:rsidRPr="00F21CC8">
        <w:rPr>
          <w:rtl/>
        </w:rPr>
        <w:t>مهربان</w:t>
      </w:r>
      <w:r w:rsidRPr="00F21CC8">
        <w:rPr>
          <w:rFonts w:hint="cs"/>
          <w:rtl/>
        </w:rPr>
        <w:t>ی</w:t>
      </w:r>
      <w:r w:rsidRPr="00F21CC8">
        <w:rPr>
          <w:rFonts w:hint="eastAsia"/>
          <w:rtl/>
        </w:rPr>
        <w:t>،</w:t>
      </w:r>
      <w:r w:rsidRPr="00F21CC8">
        <w:rPr>
          <w:rtl/>
        </w:rPr>
        <w:t xml:space="preserve"> مسئول</w:t>
      </w:r>
      <w:r w:rsidRPr="00F21CC8">
        <w:rPr>
          <w:rFonts w:hint="cs"/>
          <w:rtl/>
        </w:rPr>
        <w:t>ی</w:t>
      </w:r>
      <w:r w:rsidRPr="00F21CC8">
        <w:rPr>
          <w:rFonts w:hint="eastAsia"/>
          <w:rtl/>
        </w:rPr>
        <w:t>ت</w:t>
      </w:r>
      <w:r w:rsidRPr="00F21CC8">
        <w:rPr>
          <w:rFonts w:hint="cs"/>
          <w:rtl/>
        </w:rPr>
        <w:t>‌</w:t>
      </w:r>
      <w:r w:rsidRPr="00F21CC8">
        <w:rPr>
          <w:rFonts w:hint="eastAsia"/>
          <w:rtl/>
        </w:rPr>
        <w:t>پذ</w:t>
      </w:r>
      <w:r w:rsidRPr="00F21CC8">
        <w:rPr>
          <w:rFonts w:hint="cs"/>
          <w:rtl/>
        </w:rPr>
        <w:t>ی</w:t>
      </w:r>
      <w:r w:rsidRPr="00F21CC8">
        <w:rPr>
          <w:rFonts w:hint="eastAsia"/>
          <w:rtl/>
        </w:rPr>
        <w:t>ر</w:t>
      </w:r>
      <w:r w:rsidRPr="00F21CC8">
        <w:rPr>
          <w:rFonts w:hint="cs"/>
          <w:rtl/>
        </w:rPr>
        <w:t>ی</w:t>
      </w:r>
      <w:r w:rsidRPr="00F21CC8">
        <w:rPr>
          <w:rtl/>
        </w:rPr>
        <w:t>)</w:t>
      </w:r>
      <w:r w:rsidRPr="00F21CC8">
        <w:rPr>
          <w:rFonts w:hint="cs"/>
          <w:rtl/>
        </w:rPr>
        <w:t xml:space="preserve"> می‌دانند. </w:t>
      </w:r>
    </w:p>
    <w:p w14:paraId="12E5916E" w14:textId="77777777" w:rsidR="000B17CD" w:rsidRDefault="000B17CD" w:rsidP="001F1265">
      <w:pPr>
        <w:pStyle w:val="afb"/>
        <w:rPr>
          <w:rtl/>
        </w:rPr>
      </w:pPr>
      <w:r w:rsidRPr="00D83DF4">
        <w:rPr>
          <w:rFonts w:hint="cs"/>
          <w:rtl/>
        </w:rPr>
        <w:t>ذهنیت فلسفی</w:t>
      </w:r>
      <w:r>
        <w:rPr>
          <w:rFonts w:hint="cs"/>
          <w:rtl/>
        </w:rPr>
        <w:t xml:space="preserve"> به مثابه نگرش</w:t>
      </w:r>
    </w:p>
    <w:p w14:paraId="0C08F4B8" w14:textId="77777777" w:rsidR="000B17CD" w:rsidRPr="00D83DF4" w:rsidRDefault="000B17CD" w:rsidP="00302BAA">
      <w:pPr>
        <w:pStyle w:val="ac"/>
        <w:rPr>
          <w:rtl/>
        </w:rPr>
      </w:pPr>
      <w:r>
        <w:rPr>
          <w:rFonts w:hint="cs"/>
          <w:rtl/>
        </w:rPr>
        <w:t xml:space="preserve">یکی از مهم‌ترین انواع نگرش، «ذهنیت فلسفی» است که اسمیت (1956) آن را جزو شایستگی‌های مدیران آموزشی می‌داند. «ذهنیت فلسفی» </w:t>
      </w:r>
      <w:r w:rsidRPr="00D83DF4">
        <w:rPr>
          <w:rFonts w:hint="cs"/>
          <w:rtl/>
        </w:rPr>
        <w:t>به معنای نوعی قدرت انتظام یا حالت ذاتی یا نمایی از رفتار که به عبارت دیگر با بینش فلسفی با مسائل مواجه شدن است. به عقیده‌ی او این ویژگی در مدیران زمانی که با مسائل بیشماری در مدرسه و جامعه‌ی پیرامون آن مواجه می‌شوند متغیر است. او در کتابی با نام "ذهنیت فلسفی در مدیریت آموزشی"، ابعاد این نوع نگرش را تحت عنوان جامعیت</w:t>
      </w:r>
      <w:r w:rsidRPr="00D83DF4">
        <w:rPr>
          <w:rStyle w:val="FootnoteReference"/>
          <w:rtl/>
        </w:rPr>
        <w:footnoteReference w:id="41"/>
      </w:r>
      <w:r w:rsidRPr="00D83DF4">
        <w:rPr>
          <w:rFonts w:hint="cs"/>
          <w:rtl/>
        </w:rPr>
        <w:t>، ژرف‌اندیشی(تعمق)</w:t>
      </w:r>
      <w:r w:rsidRPr="00D83DF4">
        <w:rPr>
          <w:rStyle w:val="FootnoteReference"/>
          <w:rtl/>
        </w:rPr>
        <w:footnoteReference w:id="42"/>
      </w:r>
      <w:r w:rsidRPr="00D83DF4">
        <w:rPr>
          <w:rFonts w:hint="cs"/>
          <w:rtl/>
        </w:rPr>
        <w:t xml:space="preserve"> و انعطاف‌پذیری</w:t>
      </w:r>
      <w:r w:rsidRPr="00D83DF4">
        <w:rPr>
          <w:rStyle w:val="FootnoteReference"/>
          <w:rtl/>
        </w:rPr>
        <w:footnoteReference w:id="43"/>
      </w:r>
      <w:r w:rsidRPr="00D83DF4">
        <w:rPr>
          <w:rFonts w:hint="cs"/>
          <w:rtl/>
        </w:rPr>
        <w:t xml:space="preserve"> نام برده و برای اندازه‌گیری هرکدام از این سه بعد شاخص‌هایی را عنوان کرده‌است.</w:t>
      </w:r>
    </w:p>
    <w:p w14:paraId="4EA0DC75" w14:textId="77777777" w:rsidR="000B17CD" w:rsidRPr="002D021A" w:rsidRDefault="000B17CD" w:rsidP="00B21171">
      <w:pPr>
        <w:pStyle w:val="afa"/>
        <w:rPr>
          <w:rtl/>
        </w:rPr>
      </w:pPr>
      <w:r w:rsidRPr="002D021A">
        <w:rPr>
          <w:rFonts w:hint="cs"/>
          <w:rtl/>
        </w:rPr>
        <w:t>جامعیت:</w:t>
      </w:r>
    </w:p>
    <w:p w14:paraId="0C365564" w14:textId="77777777" w:rsidR="000B17CD" w:rsidRPr="002D021A" w:rsidRDefault="000B17CD" w:rsidP="00161EAD">
      <w:pPr>
        <w:pStyle w:val="ListParagraph"/>
        <w:numPr>
          <w:ilvl w:val="0"/>
          <w:numId w:val="15"/>
        </w:numPr>
        <w:spacing w:after="0" w:line="240" w:lineRule="auto"/>
        <w:jc w:val="both"/>
        <w:rPr>
          <w:rFonts w:ascii="IRNazanin" w:eastAsiaTheme="minorHAnsi" w:hAnsi="IRNazanin"/>
          <w:color w:val="000000"/>
        </w:rPr>
      </w:pPr>
      <w:r w:rsidRPr="002D021A">
        <w:rPr>
          <w:rFonts w:ascii="IRNazanin" w:eastAsiaTheme="minorHAnsi" w:hAnsi="IRNazanin" w:hint="cs"/>
          <w:color w:val="000000"/>
          <w:rtl/>
        </w:rPr>
        <w:t>مشاهده‌ی امور خاص با توجه به ارتباط آنها به یک زمینه‌ی وسیع</w:t>
      </w:r>
    </w:p>
    <w:p w14:paraId="1B768B7D" w14:textId="77777777" w:rsidR="000B17CD" w:rsidRPr="002D021A" w:rsidRDefault="000B17CD" w:rsidP="00161EAD">
      <w:pPr>
        <w:pStyle w:val="ListParagraph"/>
        <w:numPr>
          <w:ilvl w:val="0"/>
          <w:numId w:val="15"/>
        </w:numPr>
        <w:spacing w:after="0" w:line="240" w:lineRule="auto"/>
        <w:jc w:val="both"/>
        <w:rPr>
          <w:rFonts w:ascii="IRNazanin" w:eastAsiaTheme="minorHAnsi" w:hAnsi="IRNazanin"/>
          <w:color w:val="000000"/>
        </w:rPr>
      </w:pPr>
      <w:r w:rsidRPr="002D021A">
        <w:rPr>
          <w:rFonts w:ascii="IRNazanin" w:eastAsiaTheme="minorHAnsi" w:hAnsi="IRNazanin" w:hint="cs"/>
          <w:color w:val="000000"/>
          <w:rtl/>
        </w:rPr>
        <w:t>ارتباط دادن مسائل حاضر به هدف‌های دور</w:t>
      </w:r>
    </w:p>
    <w:p w14:paraId="2DD1E9B1" w14:textId="77777777" w:rsidR="000B17CD" w:rsidRPr="002D021A" w:rsidRDefault="000B17CD" w:rsidP="00161EAD">
      <w:pPr>
        <w:pStyle w:val="ListParagraph"/>
        <w:numPr>
          <w:ilvl w:val="0"/>
          <w:numId w:val="15"/>
        </w:numPr>
        <w:spacing w:after="0" w:line="240" w:lineRule="auto"/>
        <w:jc w:val="both"/>
        <w:rPr>
          <w:rFonts w:ascii="IRNazanin" w:eastAsiaTheme="minorHAnsi" w:hAnsi="IRNazanin"/>
          <w:color w:val="000000"/>
        </w:rPr>
      </w:pPr>
      <w:r w:rsidRPr="002D021A">
        <w:rPr>
          <w:rFonts w:ascii="IRNazanin" w:eastAsiaTheme="minorHAnsi" w:hAnsi="IRNazanin" w:hint="cs"/>
          <w:color w:val="000000"/>
          <w:rtl/>
        </w:rPr>
        <w:t>به‌کاربردن قوه‌ی تعمیم</w:t>
      </w:r>
    </w:p>
    <w:p w14:paraId="68FEF660" w14:textId="77777777" w:rsidR="000B17CD" w:rsidRPr="002D021A" w:rsidRDefault="000B17CD" w:rsidP="00161EAD">
      <w:pPr>
        <w:pStyle w:val="ListParagraph"/>
        <w:numPr>
          <w:ilvl w:val="0"/>
          <w:numId w:val="15"/>
        </w:numPr>
        <w:spacing w:after="0" w:line="240" w:lineRule="auto"/>
        <w:jc w:val="both"/>
        <w:rPr>
          <w:rFonts w:ascii="IRNazanin" w:eastAsiaTheme="minorHAnsi" w:hAnsi="IRNazanin"/>
          <w:color w:val="000000"/>
        </w:rPr>
      </w:pPr>
      <w:r w:rsidRPr="002D021A">
        <w:rPr>
          <w:rFonts w:ascii="IRNazanin" w:eastAsiaTheme="minorHAnsi" w:hAnsi="IRNazanin" w:hint="cs"/>
          <w:color w:val="000000"/>
          <w:rtl/>
        </w:rPr>
        <w:t>توجه به جنبه‌های نظری</w:t>
      </w:r>
    </w:p>
    <w:p w14:paraId="183EC13B" w14:textId="77777777" w:rsidR="000B17CD" w:rsidRPr="002D021A" w:rsidRDefault="000B17CD" w:rsidP="00B21171">
      <w:pPr>
        <w:pStyle w:val="afa"/>
        <w:rPr>
          <w:rtl/>
        </w:rPr>
      </w:pPr>
      <w:proofErr w:type="spellStart"/>
      <w:r w:rsidRPr="002D021A">
        <w:rPr>
          <w:rFonts w:hint="cs"/>
          <w:rtl/>
        </w:rPr>
        <w:t>ژرف‌اندیشی</w:t>
      </w:r>
      <w:proofErr w:type="spellEnd"/>
      <w:r w:rsidRPr="002D021A">
        <w:rPr>
          <w:rFonts w:hint="cs"/>
          <w:rtl/>
        </w:rPr>
        <w:t xml:space="preserve"> (تعمق):</w:t>
      </w:r>
    </w:p>
    <w:p w14:paraId="3A87ADAE" w14:textId="77777777" w:rsidR="000B17CD" w:rsidRPr="002D021A" w:rsidRDefault="000B17CD" w:rsidP="00161EAD">
      <w:pPr>
        <w:pStyle w:val="afa"/>
        <w:numPr>
          <w:ilvl w:val="1"/>
          <w:numId w:val="16"/>
        </w:numPr>
        <w:rPr>
          <w:rtl/>
        </w:rPr>
      </w:pPr>
      <w:r w:rsidRPr="002D021A">
        <w:rPr>
          <w:rFonts w:hint="cs"/>
          <w:rtl/>
        </w:rPr>
        <w:t xml:space="preserve">مورد سوال قراردادن آنچه را که دیگران مسلم و بدیهی تلقی </w:t>
      </w:r>
      <w:proofErr w:type="spellStart"/>
      <w:r w:rsidRPr="002D021A">
        <w:rPr>
          <w:rFonts w:hint="cs"/>
          <w:rtl/>
        </w:rPr>
        <w:t>می‌کنند</w:t>
      </w:r>
      <w:proofErr w:type="spellEnd"/>
      <w:r w:rsidRPr="002D021A">
        <w:rPr>
          <w:rFonts w:hint="cs"/>
          <w:rtl/>
        </w:rPr>
        <w:t>.</w:t>
      </w:r>
    </w:p>
    <w:p w14:paraId="021EBD5D" w14:textId="77777777" w:rsidR="000B17CD" w:rsidRPr="002D021A" w:rsidRDefault="000B17CD" w:rsidP="00161EAD">
      <w:pPr>
        <w:pStyle w:val="afa"/>
        <w:numPr>
          <w:ilvl w:val="1"/>
          <w:numId w:val="16"/>
        </w:numPr>
        <w:rPr>
          <w:rtl/>
        </w:rPr>
      </w:pPr>
      <w:r w:rsidRPr="002D021A">
        <w:rPr>
          <w:rFonts w:hint="cs"/>
          <w:rtl/>
        </w:rPr>
        <w:t>کشف امور اساسی و بیان آنها در هر موقعیت</w:t>
      </w:r>
    </w:p>
    <w:p w14:paraId="70534165" w14:textId="77777777" w:rsidR="000B17CD" w:rsidRPr="002D021A" w:rsidRDefault="000B17CD" w:rsidP="00161EAD">
      <w:pPr>
        <w:pStyle w:val="afa"/>
        <w:numPr>
          <w:ilvl w:val="1"/>
          <w:numId w:val="16"/>
        </w:numPr>
        <w:rPr>
          <w:rtl/>
        </w:rPr>
      </w:pPr>
      <w:r w:rsidRPr="002D021A">
        <w:rPr>
          <w:rFonts w:hint="cs"/>
          <w:rtl/>
        </w:rPr>
        <w:t xml:space="preserve">توجه به اشارات و امور مربوط به </w:t>
      </w:r>
      <w:proofErr w:type="spellStart"/>
      <w:r w:rsidRPr="002D021A">
        <w:rPr>
          <w:rFonts w:hint="cs"/>
          <w:rtl/>
        </w:rPr>
        <w:t>جنبه‌های</w:t>
      </w:r>
      <w:proofErr w:type="spellEnd"/>
      <w:r w:rsidRPr="002D021A">
        <w:rPr>
          <w:rFonts w:hint="cs"/>
          <w:rtl/>
        </w:rPr>
        <w:t xml:space="preserve"> اساسی در هر موقعیت</w:t>
      </w:r>
    </w:p>
    <w:p w14:paraId="4500AAC4" w14:textId="77777777" w:rsidR="000B17CD" w:rsidRPr="002D021A" w:rsidRDefault="000B17CD" w:rsidP="00161EAD">
      <w:pPr>
        <w:pStyle w:val="afa"/>
        <w:numPr>
          <w:ilvl w:val="1"/>
          <w:numId w:val="16"/>
        </w:numPr>
        <w:rPr>
          <w:rtl/>
        </w:rPr>
      </w:pPr>
      <w:r w:rsidRPr="002D021A">
        <w:rPr>
          <w:rFonts w:hint="cs"/>
          <w:rtl/>
        </w:rPr>
        <w:t xml:space="preserve">قضاوت و حکم را به روش </w:t>
      </w:r>
      <w:proofErr w:type="spellStart"/>
      <w:r w:rsidRPr="002D021A">
        <w:rPr>
          <w:rFonts w:hint="cs"/>
          <w:rtl/>
        </w:rPr>
        <w:t>فرضیه‌ای-قیاسی</w:t>
      </w:r>
      <w:proofErr w:type="spellEnd"/>
      <w:r w:rsidRPr="002D021A">
        <w:rPr>
          <w:rFonts w:hint="cs"/>
          <w:rtl/>
        </w:rPr>
        <w:t xml:space="preserve"> قراردادن</w:t>
      </w:r>
    </w:p>
    <w:p w14:paraId="45A40156" w14:textId="77777777" w:rsidR="000B17CD" w:rsidRPr="002D021A" w:rsidRDefault="000B17CD" w:rsidP="00B21171">
      <w:pPr>
        <w:pStyle w:val="afa"/>
        <w:rPr>
          <w:rtl/>
        </w:rPr>
      </w:pPr>
      <w:proofErr w:type="spellStart"/>
      <w:r w:rsidRPr="002D021A">
        <w:rPr>
          <w:rFonts w:hint="cs"/>
          <w:rtl/>
        </w:rPr>
        <w:t>انعطاف‌پذیری</w:t>
      </w:r>
      <w:proofErr w:type="spellEnd"/>
      <w:r w:rsidRPr="002D021A">
        <w:rPr>
          <w:rFonts w:hint="cs"/>
          <w:rtl/>
        </w:rPr>
        <w:t>:</w:t>
      </w:r>
    </w:p>
    <w:p w14:paraId="3FD41BCE" w14:textId="77777777" w:rsidR="000B17CD" w:rsidRPr="002D021A" w:rsidRDefault="000B17CD" w:rsidP="00161EAD">
      <w:pPr>
        <w:pStyle w:val="afa"/>
        <w:numPr>
          <w:ilvl w:val="1"/>
          <w:numId w:val="17"/>
        </w:numPr>
        <w:rPr>
          <w:rtl/>
        </w:rPr>
      </w:pPr>
      <w:proofErr w:type="spellStart"/>
      <w:r w:rsidRPr="002D021A">
        <w:rPr>
          <w:rFonts w:hint="cs"/>
          <w:rtl/>
        </w:rPr>
        <w:t>رهاساختن</w:t>
      </w:r>
      <w:proofErr w:type="spellEnd"/>
      <w:r w:rsidRPr="002D021A">
        <w:rPr>
          <w:rFonts w:hint="cs"/>
          <w:rtl/>
        </w:rPr>
        <w:t xml:space="preserve"> خود از جمود روانی</w:t>
      </w:r>
    </w:p>
    <w:p w14:paraId="473B8653" w14:textId="77777777" w:rsidR="000B17CD" w:rsidRPr="002D021A" w:rsidRDefault="000B17CD" w:rsidP="00161EAD">
      <w:pPr>
        <w:pStyle w:val="afa"/>
        <w:numPr>
          <w:ilvl w:val="1"/>
          <w:numId w:val="17"/>
        </w:numPr>
        <w:rPr>
          <w:rtl/>
        </w:rPr>
      </w:pPr>
      <w:proofErr w:type="spellStart"/>
      <w:r w:rsidRPr="002D021A">
        <w:rPr>
          <w:rFonts w:hint="cs"/>
          <w:rtl/>
        </w:rPr>
        <w:t>ارزش‌سنجی</w:t>
      </w:r>
      <w:proofErr w:type="spellEnd"/>
      <w:r w:rsidRPr="002D021A">
        <w:rPr>
          <w:rFonts w:hint="cs"/>
          <w:rtl/>
        </w:rPr>
        <w:t xml:space="preserve"> افکار و نظریات بدون توجه به منبع آنها</w:t>
      </w:r>
    </w:p>
    <w:p w14:paraId="519D0BD9" w14:textId="77777777" w:rsidR="000B17CD" w:rsidRPr="002D021A" w:rsidRDefault="000B17CD" w:rsidP="00161EAD">
      <w:pPr>
        <w:pStyle w:val="afa"/>
        <w:numPr>
          <w:ilvl w:val="1"/>
          <w:numId w:val="17"/>
        </w:numPr>
        <w:rPr>
          <w:rtl/>
        </w:rPr>
      </w:pPr>
      <w:r w:rsidRPr="002D021A">
        <w:rPr>
          <w:rFonts w:hint="cs"/>
          <w:rtl/>
        </w:rPr>
        <w:t>توجه به مسائل مورد بحث از جهات متعدد</w:t>
      </w:r>
    </w:p>
    <w:p w14:paraId="10DC5AAD" w14:textId="77777777" w:rsidR="000B17CD" w:rsidRPr="002D021A" w:rsidRDefault="000B17CD" w:rsidP="00161EAD">
      <w:pPr>
        <w:pStyle w:val="afa"/>
        <w:numPr>
          <w:ilvl w:val="1"/>
          <w:numId w:val="17"/>
        </w:numPr>
        <w:rPr>
          <w:rtl/>
        </w:rPr>
      </w:pPr>
      <w:r w:rsidRPr="002D021A">
        <w:rPr>
          <w:rFonts w:hint="cs"/>
          <w:rtl/>
        </w:rPr>
        <w:t xml:space="preserve">پذیرفتن </w:t>
      </w:r>
      <w:proofErr w:type="spellStart"/>
      <w:r w:rsidRPr="002D021A">
        <w:rPr>
          <w:rFonts w:hint="cs"/>
          <w:rtl/>
        </w:rPr>
        <w:t>نظریه‌ها</w:t>
      </w:r>
      <w:proofErr w:type="spellEnd"/>
      <w:r w:rsidRPr="002D021A">
        <w:rPr>
          <w:rFonts w:hint="cs"/>
          <w:rtl/>
        </w:rPr>
        <w:t xml:space="preserve"> یا </w:t>
      </w:r>
      <w:proofErr w:type="spellStart"/>
      <w:r w:rsidRPr="002D021A">
        <w:rPr>
          <w:rFonts w:hint="cs"/>
          <w:rtl/>
        </w:rPr>
        <w:t>قضاوت‌های</w:t>
      </w:r>
      <w:proofErr w:type="spellEnd"/>
      <w:r w:rsidRPr="002D021A">
        <w:rPr>
          <w:rFonts w:hint="cs"/>
          <w:rtl/>
        </w:rPr>
        <w:t xml:space="preserve"> موقتی و شرطی و علاقه به اخذ تصمیم در مواقع مبهم </w:t>
      </w:r>
    </w:p>
    <w:p w14:paraId="708F6654" w14:textId="77777777" w:rsidR="000B17CD" w:rsidRDefault="000B17CD" w:rsidP="00302BAA">
      <w:pPr>
        <w:pStyle w:val="ac"/>
        <w:rPr>
          <w:rtl/>
        </w:rPr>
      </w:pPr>
      <w:r w:rsidRPr="00D83DF4">
        <w:rPr>
          <w:rFonts w:hint="cs"/>
          <w:rtl/>
        </w:rPr>
        <w:t>اسمیت در پژوهش‌های خود به این نتیجه رسید که مدیری که با ذهنیت فلسفی با مسائل مواجه می‌شود، فضای امنی را برای معلمان خود می‌سازد که راحت با او وارد گفتگو شوند. همچنین رابطه‌ای مستقیم بین ذهنیت فلسفی مدیر و روحیه‌ی معلمان وجود دارد (بهرنگی، 1391).</w:t>
      </w:r>
    </w:p>
    <w:p w14:paraId="4855894B" w14:textId="77777777" w:rsidR="000B17CD" w:rsidRDefault="000B17CD" w:rsidP="00302BAA">
      <w:pPr>
        <w:pStyle w:val="ac"/>
        <w:rPr>
          <w:rtl/>
        </w:rPr>
      </w:pPr>
      <w:r>
        <w:rPr>
          <w:rFonts w:hint="cs"/>
          <w:rtl/>
        </w:rPr>
        <w:t>با توجه به اینکه مدیر آموزشی تدبیر جریان یاددهی-یادگیری را بر عهده دارد، از او انتظار می‌رود تا بتواند از تمام ابعاد به یادگیری و عوامل اثرگذار بر یادگیری نگاه کند. یکی از ابعاد مهم موثر بر کیفیت یادگیری، محیط کالبدی یادگیری است. بنابراین بر اساس نظر اسمیت از یک مدیر آموزشی انتظار می‌رود بتواند نگاهی جامع، عمیق و منعطف نسبت به محیط یادگیری داشته باشد.</w:t>
      </w:r>
    </w:p>
    <w:p w14:paraId="1480E7ED" w14:textId="77777777" w:rsidR="000B17CD" w:rsidRDefault="000B17CD" w:rsidP="00302BAA">
      <w:pPr>
        <w:pStyle w:val="ac"/>
        <w:rPr>
          <w:rtl/>
        </w:rPr>
      </w:pPr>
      <w:r>
        <w:rPr>
          <w:rFonts w:hint="cs"/>
          <w:rtl/>
        </w:rPr>
        <w:t>با توجه به تعریف شایستگی در این پژوهش، یک مدیر باید دارای دانش، مهارت، انگیزش، نگرش و خصیصه‌هایی باشد که او را شایسته‌ی طراحی محیط کالبدی یادگیری کند. در بخش مهارت‌ها، انگیزش، نگرش و خصوصیات فردی ادبیات نظری مشخصی یافته نشده است اما در بخش دانش به دو گونه‌ی دانش صریح</w:t>
      </w:r>
      <w:r>
        <w:rPr>
          <w:rStyle w:val="FootnoteReference"/>
          <w:rtl/>
        </w:rPr>
        <w:footnoteReference w:id="44"/>
      </w:r>
      <w:r>
        <w:rPr>
          <w:rFonts w:hint="cs"/>
          <w:rtl/>
        </w:rPr>
        <w:t xml:space="preserve"> و ضمنی</w:t>
      </w:r>
      <w:r>
        <w:rPr>
          <w:rStyle w:val="FootnoteReference"/>
          <w:rtl/>
        </w:rPr>
        <w:footnoteReference w:id="45"/>
      </w:r>
      <w:r>
        <w:rPr>
          <w:rFonts w:hint="cs"/>
          <w:rtl/>
        </w:rPr>
        <w:t xml:space="preserve"> اشاره شده است که در ادامه به بیان ادبیات آن پرداخته شده‌است.</w:t>
      </w:r>
    </w:p>
    <w:p w14:paraId="304E353B" w14:textId="77777777" w:rsidR="000B17CD" w:rsidRDefault="000B17CD" w:rsidP="001F1265">
      <w:pPr>
        <w:pStyle w:val="afb"/>
        <w:rPr>
          <w:rtl/>
        </w:rPr>
      </w:pPr>
      <w:r>
        <w:rPr>
          <w:rFonts w:hint="cs"/>
          <w:rtl/>
        </w:rPr>
        <w:t>دانش ضمنی طراحی محیط کالبدی یادگیری</w:t>
      </w:r>
    </w:p>
    <w:p w14:paraId="435CF2DF" w14:textId="77777777" w:rsidR="000B17CD" w:rsidRDefault="000B17CD" w:rsidP="00302BAA">
      <w:pPr>
        <w:pStyle w:val="ac"/>
        <w:rPr>
          <w:rtl/>
        </w:rPr>
      </w:pPr>
      <w:r>
        <w:rPr>
          <w:rFonts w:hint="cs"/>
          <w:rtl/>
        </w:rPr>
        <w:t>مساله‌ی تحلیل یا تعریف دانش همواره یکی از مباحث دشوار و مورد اختلاف بین فیلسوفان در حوزه‌ی شناخت‌شناسی بوده است و سبب شده به جای بیان تعریف دقیق به تشخیص تمایز میان گونه‌های آن پرداخته شود؛ مانند دانش بیانی</w:t>
      </w:r>
      <w:r>
        <w:rPr>
          <w:rStyle w:val="FootnoteReference"/>
          <w:rtl/>
        </w:rPr>
        <w:footnoteReference w:id="46"/>
      </w:r>
      <w:r>
        <w:rPr>
          <w:rFonts w:hint="cs"/>
          <w:rtl/>
        </w:rPr>
        <w:t xml:space="preserve"> و رویه‌ای</w:t>
      </w:r>
      <w:r>
        <w:rPr>
          <w:rStyle w:val="FootnoteReference"/>
          <w:rtl/>
        </w:rPr>
        <w:footnoteReference w:id="47"/>
      </w:r>
      <w:r>
        <w:rPr>
          <w:rFonts w:hint="cs"/>
          <w:rtl/>
        </w:rPr>
        <w:t xml:space="preserve"> یا دانش ضمنی و صریح. نظریه‌های متاخر تولید دانش، دانش را یک فرآیند انسانی پویا می‌داند که در آن باورهای شخصی در مسیر جستجوی حقیقت موجه دانسته می‌شوند (کلامی و ندیمی، 1393). از جمله‌ی تعاریف دانش تعریف پولانی</w:t>
      </w:r>
      <w:r>
        <w:rPr>
          <w:rStyle w:val="FootnoteReference"/>
          <w:rtl/>
        </w:rPr>
        <w:footnoteReference w:id="48"/>
      </w:r>
      <w:r>
        <w:rPr>
          <w:rFonts w:hint="cs"/>
          <w:rtl/>
        </w:rPr>
        <w:t xml:space="preserve"> و کانتر</w:t>
      </w:r>
      <w:r>
        <w:rPr>
          <w:rStyle w:val="FootnoteReference"/>
          <w:rtl/>
        </w:rPr>
        <w:footnoteReference w:id="49"/>
      </w:r>
      <w:r>
        <w:rPr>
          <w:rFonts w:hint="cs"/>
          <w:rtl/>
        </w:rPr>
        <w:t xml:space="preserve"> (1999،1962) است. پولانی و کانتر(1999،1962) دانش را قدرت اقدام و اخذ تصمیمات ارزش‌آفرین تعریف کرده‌اند. همچنین اولین طبقه‌بندی از مصنوعات دانش</w:t>
      </w:r>
      <w:r>
        <w:rPr>
          <w:rStyle w:val="FootnoteReference"/>
          <w:rtl/>
        </w:rPr>
        <w:footnoteReference w:id="50"/>
      </w:r>
      <w:r>
        <w:rPr>
          <w:rFonts w:hint="cs"/>
          <w:rtl/>
        </w:rPr>
        <w:t xml:space="preserve"> نیز توسط پولانی (1962) ارائه شد. پولانی دانش را فرآیند دانستن تعریف می‌کند و از نظر او این فرآیند سه سطح دارد:</w:t>
      </w:r>
    </w:p>
    <w:p w14:paraId="5FDE3811" w14:textId="77777777" w:rsidR="000B17CD" w:rsidRPr="002D021A" w:rsidRDefault="000B17CD" w:rsidP="00161EAD">
      <w:pPr>
        <w:pStyle w:val="ListParagraph"/>
        <w:numPr>
          <w:ilvl w:val="1"/>
          <w:numId w:val="14"/>
        </w:numPr>
        <w:spacing w:after="0"/>
        <w:jc w:val="both"/>
        <w:rPr>
          <w:rFonts w:ascii="IRNazanin" w:hAnsi="IRNazanin"/>
        </w:rPr>
      </w:pPr>
      <w:r w:rsidRPr="002D021A">
        <w:rPr>
          <w:rFonts w:ascii="IRNazanin" w:hAnsi="IRNazanin"/>
          <w:rtl/>
        </w:rPr>
        <w:t>مهارت: عمل مطابق با قوانین</w:t>
      </w:r>
    </w:p>
    <w:p w14:paraId="6B19C2F5" w14:textId="77777777" w:rsidR="000B17CD" w:rsidRPr="002D021A" w:rsidRDefault="000B17CD" w:rsidP="00161EAD">
      <w:pPr>
        <w:pStyle w:val="ListParagraph"/>
        <w:numPr>
          <w:ilvl w:val="1"/>
          <w:numId w:val="14"/>
        </w:numPr>
        <w:spacing w:after="0"/>
        <w:jc w:val="both"/>
        <w:rPr>
          <w:rFonts w:ascii="IRNazanin" w:hAnsi="IRNazanin"/>
        </w:rPr>
      </w:pPr>
      <w:r w:rsidRPr="002D021A">
        <w:rPr>
          <w:rFonts w:ascii="IRNazanin" w:hAnsi="IRNazanin"/>
          <w:rtl/>
        </w:rPr>
        <w:t>دانش عملی: مهارت به‌علاوه‌ی عمل در زمینه‌ی اجتماعی</w:t>
      </w:r>
    </w:p>
    <w:p w14:paraId="56592897" w14:textId="77777777" w:rsidR="000B17CD" w:rsidRPr="002D021A" w:rsidRDefault="000B17CD" w:rsidP="00161EAD">
      <w:pPr>
        <w:pStyle w:val="ListParagraph"/>
        <w:numPr>
          <w:ilvl w:val="1"/>
          <w:numId w:val="14"/>
        </w:numPr>
        <w:spacing w:after="0"/>
        <w:jc w:val="both"/>
        <w:rPr>
          <w:rFonts w:ascii="IRNazanin" w:hAnsi="IRNazanin"/>
        </w:rPr>
      </w:pPr>
      <w:r w:rsidRPr="002D021A">
        <w:rPr>
          <w:rFonts w:ascii="IRNazanin" w:hAnsi="IRNazanin"/>
          <w:rtl/>
        </w:rPr>
        <w:t>تخصص: دانش عملی به‌علاوه‌ی توانایی تاثیرگذاری بر قوانین و قلمرو دانش</w:t>
      </w:r>
    </w:p>
    <w:p w14:paraId="3576FECD" w14:textId="77777777" w:rsidR="000B17CD" w:rsidRDefault="000B17CD" w:rsidP="00302BAA">
      <w:pPr>
        <w:pStyle w:val="ac"/>
        <w:rPr>
          <w:rtl/>
        </w:rPr>
      </w:pPr>
      <w:r>
        <w:rPr>
          <w:rFonts w:hint="cs"/>
          <w:rtl/>
        </w:rPr>
        <w:t>پولانی بر اساس این سطوح، طبقه‌بندی مصنوعات دانش را تحت سه عنوان دانش صریح</w:t>
      </w:r>
      <w:r>
        <w:rPr>
          <w:rStyle w:val="FootnoteReference"/>
          <w:rtl/>
        </w:rPr>
        <w:footnoteReference w:id="51"/>
      </w:r>
      <w:r>
        <w:rPr>
          <w:rFonts w:hint="cs"/>
          <w:rtl/>
        </w:rPr>
        <w:t>، دانش تلویحی(ضمنی)</w:t>
      </w:r>
      <w:r>
        <w:rPr>
          <w:rStyle w:val="FootnoteReference"/>
          <w:rtl/>
        </w:rPr>
        <w:footnoteReference w:id="52"/>
      </w:r>
      <w:r>
        <w:rPr>
          <w:rFonts w:hint="cs"/>
          <w:rtl/>
        </w:rPr>
        <w:t xml:space="preserve"> و دانش مستتر</w:t>
      </w:r>
      <w:r>
        <w:rPr>
          <w:rStyle w:val="FootnoteReference"/>
          <w:rtl/>
        </w:rPr>
        <w:footnoteReference w:id="53"/>
      </w:r>
      <w:r>
        <w:rPr>
          <w:rFonts w:hint="cs"/>
          <w:rtl/>
        </w:rPr>
        <w:t xml:space="preserve"> ارائه می‌دهد. دانش صریح مصنوعاتی است که به طور کامل و مستقیم از شخصی به شخص دیگر منتقل می‌شوند. رسمی و قابل کدگذاری هستند و می‌توان آن را در حافظه سازمان یا هرجای دیگری ذخیره کرد. دانش تلویحی مصنوعاتی هستند که به آسانی منتقل و بیان نمی‌شوند و بر اساس تفسیر دانش صریح </w:t>
      </w:r>
      <w:r w:rsidRPr="008E2808">
        <w:rPr>
          <w:rFonts w:hint="cs"/>
          <w:rtl/>
        </w:rPr>
        <w:t>به‌وجود می‌آیند. دانش مستتر در مقابل دانش صریح قرار دارد و پولانی آن را "دانستن بیشتر از آنچه که می‌توان بیان کرد" تعریف می‌کند. دانش تلویحی و مستتر</w:t>
      </w:r>
      <w:r>
        <w:rPr>
          <w:rFonts w:hint="cs"/>
          <w:rtl/>
        </w:rPr>
        <w:t xml:space="preserve"> که می‌توان آن را دانش شخصی نامید،</w:t>
      </w:r>
      <w:r w:rsidRPr="008E2808">
        <w:rPr>
          <w:rFonts w:hint="cs"/>
          <w:rtl/>
        </w:rPr>
        <w:t xml:space="preserve"> متعلق به افراد </w:t>
      </w:r>
      <w:r>
        <w:rPr>
          <w:rFonts w:hint="cs"/>
          <w:rtl/>
        </w:rPr>
        <w:t xml:space="preserve">است، ریشه در تجربیات فرد دارد </w:t>
      </w:r>
      <w:r w:rsidRPr="008E2808">
        <w:rPr>
          <w:rFonts w:hint="cs"/>
          <w:rtl/>
        </w:rPr>
        <w:t>و دارای قلمرو وسیع و ارزشمند است</w:t>
      </w:r>
      <w:r>
        <w:rPr>
          <w:rFonts w:hint="cs"/>
          <w:rtl/>
        </w:rPr>
        <w:t xml:space="preserve"> (عدلی، 1384)</w:t>
      </w:r>
      <w:r w:rsidRPr="008E2808">
        <w:rPr>
          <w:rFonts w:hint="cs"/>
          <w:rtl/>
        </w:rPr>
        <w:t>.</w:t>
      </w:r>
      <w:r>
        <w:rPr>
          <w:rFonts w:hint="cs"/>
          <w:rtl/>
        </w:rPr>
        <w:t xml:space="preserve"> </w:t>
      </w:r>
    </w:p>
    <w:p w14:paraId="3119BF10" w14:textId="77777777" w:rsidR="000B17CD" w:rsidRDefault="000B17CD" w:rsidP="00302BAA">
      <w:pPr>
        <w:pStyle w:val="ac"/>
        <w:rPr>
          <w:rtl/>
        </w:rPr>
      </w:pPr>
      <w:r>
        <w:rPr>
          <w:rFonts w:hint="cs"/>
          <w:rtl/>
        </w:rPr>
        <w:t>طراحی، یک فعالیت دانش‌محور است و همانطور که پیشتر گفته شد انواعی از دانش که طراح طی فرآیند طراحی به کار می‌برد در قالب دوگانه‌هایی از سوی صاحبنظران حوزه‌ی طراحی مطرح شده‌است. دانش نوع اول که با عناوینی مانند دانش عام، بیانی و نظری نامیده می‌شود، دانش مکتوب و کدگذاری شده مربوط به معماری و فرآیند طراحی است و همان دانش صریحی است که پولانی در دسته‌بندی دانش از آن استفاده کرده‌است. این بخش از دانش طراحی قابل انتقال به دیگران است که به صورت مستندات و جداولی از اطلاعات، فرمول‌ها و استانداردها بیان می‌شود. دانش نوع دوم که دانش اپیزودیک، خاص و تجربی نامیده می‌شود، دانشی است منحصر به فرد که از طریق تجربه‌ی مستقیم به‌دست می‌آید. ارزش این نوع دانش، که همان دانش شخصی است، همراه تفسیرها و باورهای شخصی در معماری افزایش می‌یابد. در فرآیند طراحی معماری نیز دو نوع دانش را می‌توان تشخیص داد، دانش صریح و دانش شخصی. این دو نوع دانش در ادبیات مربوط به طراحی با هم و در کنار هم ظاهر می‌شوند. به همین دلیل، دانش طراحی معماری را می‌توان دانش «بینابینی</w:t>
      </w:r>
      <w:r>
        <w:rPr>
          <w:rStyle w:val="FootnoteReference"/>
          <w:rtl/>
        </w:rPr>
        <w:footnoteReference w:id="54"/>
      </w:r>
      <w:r>
        <w:rPr>
          <w:rFonts w:hint="cs"/>
          <w:rtl/>
        </w:rPr>
        <w:t xml:space="preserve">» نامید که هر دو بعد دانش را شامل می‌شود. </w:t>
      </w:r>
    </w:p>
    <w:p w14:paraId="43C39251" w14:textId="77777777" w:rsidR="000B17CD" w:rsidRDefault="000B17CD" w:rsidP="00302BAA">
      <w:pPr>
        <w:pStyle w:val="ac"/>
        <w:rPr>
          <w:rtl/>
        </w:rPr>
      </w:pPr>
      <w:r>
        <w:rPr>
          <w:rFonts w:hint="cs"/>
          <w:rtl/>
        </w:rPr>
        <w:t>در بیشترمواقع وقتی سخن از دانش شخصی به میان می‌آید، تنها بعد عملی و مهارتی آن به ذهن متبادر می‌شود، در حالیکه پولانی ضمن یکسان دانستن ساختار «دانستن» با «انجام دادن ماهرانه»، دانش شخصی را متشکل از دو بعد «شناختی» و «مهارتی» می‌داند. با در نظرگرفتن ماهیت ترکیبی علم و هنر در معماری، می‌توان نتیجه گرفت بخشی از دانش شخصی طراح در فرآیند طراحی، مربوط به مهارت‌های طراحی است. مهارت‌هایی مثل ایده‌یابی، ترسیم، ارائه و مدیریت، بخش دیگر به ادراک کلیت معنادار و یکپارچه‌ای اشاره دارد که طراح با کمک تجربه، حضور و درونی‌سازی عوامل موثر در طراحی، به بیان دقیق‌تری از موقعیت طراحی می‌رسد و می‌توان آن را «بعد شناختی دانش شخصی» دانست.</w:t>
      </w:r>
    </w:p>
    <w:p w14:paraId="40D10E88" w14:textId="77777777" w:rsidR="000B17CD" w:rsidRDefault="000B17CD" w:rsidP="00302BAA">
      <w:pPr>
        <w:pStyle w:val="ac"/>
        <w:rPr>
          <w:rtl/>
        </w:rPr>
      </w:pPr>
      <w:r>
        <w:rPr>
          <w:rFonts w:hint="cs"/>
          <w:rtl/>
        </w:rPr>
        <w:t>طراحی یک فعالیت موقعیت‌مند و نتیجه‌ی زنجیره‌ای از تصمیم‌گیری‌ها در یک موقعیت خاص است. موقعیت طراحی با موضوع و بستر مشخص می‌شود. موضوع، در برگیرنده‌ی ویژگی‌های کارکردی یعنی عملکردها، فعالیت‌ها، فضاها و ارتباطات آنها، ویژگی‌های شکلی و ساختاری شامل فرم، هندسه و مقیاس، و همچنین ویژگی‌های معنایی شامل کیفیت‌های ذهنی و احساسی مورد انتظار است. بستر نیز دربردارنده‌ی ویژگی‌های موردی شامل هندسه، توپوگرافی و هم‌جواری‌هاست. یک رویکرد در شناخت موقعیت طراحی، رویکرد پدیدارشناسی است که طراح نه در مواجهه با موقعیت طراحی، بلکه در کنار و همراه آن دیده می‌شود. بر اساس نظریه‌ی پولانی بخشی از دانش مربوط به موقعیت طراحی دانشی است که طراح با تکیه بر آگاهی از مصادیق معماری و مکان‌های تجربه‌شده‌ی قبلی و درونی کردن آنها، به تدریج کسب کرده است. این نوع دانش و آگاهی، ادراکی یکپارچه، معنادار، منحصر به فرد و بیان ناشدنی از موقعیت طراحی است که شامل تصورات، عقاید، باورها و تفسیرهای شخصی طراحی نیز می‌شود.این تفسیر شخصی همان است که کیز دورست</w:t>
      </w:r>
      <w:r>
        <w:rPr>
          <w:rStyle w:val="FootnoteReference"/>
          <w:rtl/>
        </w:rPr>
        <w:footnoteReference w:id="55"/>
      </w:r>
      <w:r>
        <w:rPr>
          <w:rFonts w:hint="cs"/>
          <w:rtl/>
        </w:rPr>
        <w:t xml:space="preserve"> فرآیند طراحی را یک عمل تصمیم‌گیری می‌داند. </w:t>
      </w:r>
    </w:p>
    <w:p w14:paraId="2F2760D5" w14:textId="77777777" w:rsidR="000B17CD" w:rsidRDefault="000B17CD" w:rsidP="001F1265">
      <w:pPr>
        <w:pStyle w:val="afb"/>
        <w:rPr>
          <w:rtl/>
        </w:rPr>
      </w:pPr>
      <w:r w:rsidRPr="002F4368">
        <w:rPr>
          <w:rFonts w:hint="cs"/>
          <w:rtl/>
        </w:rPr>
        <w:t>دانش صریح</w:t>
      </w:r>
      <w:r>
        <w:rPr>
          <w:rFonts w:hint="cs"/>
          <w:rtl/>
        </w:rPr>
        <w:t xml:space="preserve"> در طراحی محیط کالبدی یادگیری</w:t>
      </w:r>
    </w:p>
    <w:p w14:paraId="14BA94A9" w14:textId="77777777" w:rsidR="000B17CD" w:rsidRDefault="000B17CD" w:rsidP="00302BAA">
      <w:pPr>
        <w:pStyle w:val="ac"/>
        <w:rPr>
          <w:rtl/>
        </w:rPr>
      </w:pPr>
      <w:r>
        <w:rPr>
          <w:rFonts w:hint="cs"/>
          <w:rtl/>
        </w:rPr>
        <w:t xml:space="preserve">در این پژوهش دانش صریح در طراحی محیط‌های یادگیری از سه جنبه مورد بررسی قرار گرفته‌است. نخست آگاهی از فرهنگ و نظام آموزش و پرورش جامعه در حیطه‌ی طراحی محیط‌های کالبدی یادگیری، دوم‌ آگاهی از دانش یادگیری و سوم اصول طراحی محیط‌های یادگیری. در ادامه به بیان ادبیات موجود هرکدام از این سه جنبه پرداخته شده‌است. </w:t>
      </w:r>
    </w:p>
    <w:p w14:paraId="0BA7457E" w14:textId="54E5E398" w:rsidR="004B7007" w:rsidRDefault="000B17CD" w:rsidP="00302BAA">
      <w:pPr>
        <w:pStyle w:val="ac"/>
      </w:pPr>
      <w:r>
        <w:rPr>
          <w:rFonts w:hint="cs"/>
          <w:rtl/>
        </w:rPr>
        <w:t>یک مدیر آموزشی باید با دانش‌های دیگری همچون روانشناسی محیط نیز آشنایی داشته باشد. اما چون هدف این پژوهش در راستای محیط کالبدی است تنها به بیان آنچه که از بعد فیزیکی مورد توجه است پرداخته شده‌است.</w:t>
      </w:r>
    </w:p>
    <w:p w14:paraId="33DC7AED" w14:textId="77777777" w:rsidR="00D95374" w:rsidRDefault="00D95374" w:rsidP="001F1265">
      <w:pPr>
        <w:pStyle w:val="afb"/>
        <w:rPr>
          <w:rtl/>
        </w:rPr>
      </w:pPr>
      <w:r>
        <w:rPr>
          <w:rFonts w:hint="cs"/>
          <w:rtl/>
        </w:rPr>
        <w:t>مروری بر تاریخچه طراحی مدارس در ایران و جهان</w:t>
      </w:r>
    </w:p>
    <w:p w14:paraId="2C64AF6A" w14:textId="77777777" w:rsidR="00D95374" w:rsidRDefault="00D95374" w:rsidP="00302BAA">
      <w:pPr>
        <w:pStyle w:val="ac"/>
        <w:rPr>
          <w:rtl/>
        </w:rPr>
      </w:pPr>
      <w:r w:rsidRPr="00E71EE8">
        <w:rPr>
          <w:rFonts w:hint="cs"/>
          <w:rtl/>
        </w:rPr>
        <w:t>در اوایل قرن 20، مدارسی تحت عنوان "مدرسه کنار دریا" و "مدارس تجربی" بر اساس اندیشه‌های روسو به</w:t>
      </w:r>
      <w:r>
        <w:rPr>
          <w:rFonts w:hint="cs"/>
          <w:rtl/>
        </w:rPr>
        <w:t xml:space="preserve"> </w:t>
      </w:r>
      <w:r w:rsidRPr="00E71EE8">
        <w:rPr>
          <w:rFonts w:hint="cs"/>
          <w:rtl/>
        </w:rPr>
        <w:t xml:space="preserve">‌وجود آمد. در زمینۀ فضاهای آموزشی، اولین گام‌ها در دهۀ 40 با تاسیس 800 کلاس جدید بر اساس اندیشه‌های آموزش و پرورش نوین در فرانسه پروژۀ اصلاح آموزشی آغاز شد. جنبش‌های اصلاح مدارس در سال‌های پس از جنگ جهانی دوم (1945-1939) شدت گرفت و خواست تغییر کلاس‌ها از یک چهاردیواری به فضاهایی برای زندگی </w:t>
      </w:r>
      <w:r>
        <w:rPr>
          <w:rFonts w:hint="cs"/>
          <w:rtl/>
        </w:rPr>
        <w:t>کودکان</w:t>
      </w:r>
      <w:r w:rsidRPr="00E71EE8">
        <w:rPr>
          <w:rFonts w:hint="cs"/>
          <w:rtl/>
        </w:rPr>
        <w:t xml:space="preserve"> یک مسالۀ مورد قبول عمومی شد. سال‌های</w:t>
      </w:r>
      <w:r w:rsidRPr="00D83DF4">
        <w:rPr>
          <w:rFonts w:hint="cs"/>
          <w:rtl/>
        </w:rPr>
        <w:t xml:space="preserve"> پس از جنگ به ویژه برای آلمان‌ها، فرصتی برای نمایش فرار از رژیم فاشیستی بود که در طراح</w:t>
      </w:r>
      <w:r>
        <w:rPr>
          <w:rFonts w:hint="cs"/>
          <w:rtl/>
        </w:rPr>
        <w:t>ی</w:t>
      </w:r>
      <w:r w:rsidRPr="00D83DF4">
        <w:rPr>
          <w:rFonts w:hint="cs"/>
          <w:rtl/>
        </w:rPr>
        <w:t xml:space="preserve"> مدارس نیز جلوه‌گر شد. الگوهای مدارس از پلان‌های جعبه‌ای به صورت الگوهایی با نورگیرهای وسیع و مرتبط با فضای بیرون به عنوان سمبلی از رهایی آلمان‌ها از حکومت توتالیتر دوران گذشته تغییر پیدا کردند.</w:t>
      </w:r>
      <w:r>
        <w:rPr>
          <w:rFonts w:hint="cs"/>
          <w:rtl/>
        </w:rPr>
        <w:t xml:space="preserve"> </w:t>
      </w:r>
      <w:r w:rsidRPr="00D83DF4">
        <w:rPr>
          <w:rFonts w:hint="cs"/>
          <w:rtl/>
        </w:rPr>
        <w:t>در دهۀ 60 مراکز تحقیقاتی مختلفی در حوزه‌های گوناگون آموزش شکل گرفت و توجه به فضاهای آموزشی، به‌طور خاص، در این زمان صورت گرفت و افرادی به تحلیل و تاثیر عوامل محیطی همچون معماری مدارس پرداختند تا آنجا که در سال 1975 در قانون تعلیم و تربیت فرانسه به این مطلب تاکید می‌شود که معماری آموزشی دارای نقش تربیتی است. در این سال‌ها آرزوی همگان این بود که فضای کلاس سنتی که بر اساس سلطۀ معلم و اطاعت انفعالی دانش‌آموز است دگرگون شود. راهروهای مستقیمی که ناشی از سوءظن به دانش‌آموزان و برای کنترل آنها بود نمی‌توانست پاسخگوی نیازهای آموزشی نسل جدید باشد (کامل‌نیا, 1386).</w:t>
      </w:r>
      <w:r>
        <w:rPr>
          <w:rFonts w:hint="cs"/>
          <w:rtl/>
        </w:rPr>
        <w:t xml:space="preserve"> تجربه‌ی طراحی محیط‌های یادگیری، از آنجا که در پس خود اندیشه‌های بعضا بسیار متفاوتی را در حوزه‌ی آموزش و فلسفه‌ی آن داشته است، برای معماران معاصر همواره چالش‌برانگیز بوده‌است. این فضاها از جمله‌ی مصادیقی از معماری است که عملکرد آن می‌بایست به طور جدی با مفاهیم آموزشی درگیر باشد. معماران مختلفی در این حوزه به ارائه‌ی طرح‌های ویژه‌ی خود متناسب با تئوری‌های آموزشی و خواست از آموزش پرداخته‌اند. از این بین می‌توان از فرانک لوید رایت</w:t>
      </w:r>
      <w:r>
        <w:rPr>
          <w:rStyle w:val="FootnoteReference"/>
          <w:rtl/>
        </w:rPr>
        <w:footnoteReference w:id="56"/>
      </w:r>
      <w:r>
        <w:rPr>
          <w:rFonts w:hint="cs"/>
          <w:rtl/>
        </w:rPr>
        <w:t>(1867-1959)، آلدو وان ایک</w:t>
      </w:r>
      <w:r>
        <w:rPr>
          <w:rStyle w:val="FootnoteReference"/>
          <w:rtl/>
        </w:rPr>
        <w:footnoteReference w:id="57"/>
      </w:r>
      <w:r>
        <w:rPr>
          <w:rFonts w:hint="cs"/>
          <w:rtl/>
        </w:rPr>
        <w:t xml:space="preserve"> (1918-1999)، آلوار آلتو</w:t>
      </w:r>
      <w:r>
        <w:rPr>
          <w:rStyle w:val="FootnoteReference"/>
          <w:rtl/>
        </w:rPr>
        <w:footnoteReference w:id="58"/>
      </w:r>
      <w:r>
        <w:rPr>
          <w:rFonts w:hint="cs"/>
          <w:rtl/>
        </w:rPr>
        <w:t xml:space="preserve"> (1898-1976)، هرمان هرتزبرگر</w:t>
      </w:r>
      <w:r>
        <w:rPr>
          <w:rStyle w:val="FootnoteReference"/>
          <w:rtl/>
        </w:rPr>
        <w:footnoteReference w:id="59"/>
      </w:r>
      <w:r>
        <w:rPr>
          <w:rFonts w:hint="cs"/>
          <w:rtl/>
        </w:rPr>
        <w:t xml:space="preserve"> (1932) و لویی کان (1974-1901)</w:t>
      </w:r>
      <w:r w:rsidRPr="00D83DF4">
        <w:rPr>
          <w:rFonts w:hint="cs"/>
          <w:rtl/>
        </w:rPr>
        <w:t xml:space="preserve"> </w:t>
      </w:r>
      <w:r>
        <w:rPr>
          <w:rFonts w:hint="cs"/>
          <w:rtl/>
        </w:rPr>
        <w:t>نام برد.</w:t>
      </w:r>
    </w:p>
    <w:p w14:paraId="2DAA3CC4" w14:textId="77777777" w:rsidR="00D95374" w:rsidRDefault="00D95374" w:rsidP="00302BAA">
      <w:pPr>
        <w:pStyle w:val="ac"/>
        <w:rPr>
          <w:rtl/>
        </w:rPr>
      </w:pPr>
      <w:r>
        <w:rPr>
          <w:rFonts w:hint="cs"/>
          <w:rtl/>
        </w:rPr>
        <w:t>در ایران نیز از دوران باستان نگرش آموزشی و باورهای تعلیم و تربیت وجود داشت. در تاریخ اجتماعی ایران، همواره سه نهاد خانواده، جامعه و حکومت در سه حیطه‌ی تربیت اخلاقی (هنر روابط اجتماعی)، تربیت حرفه‌ای(کسب مهارت‌های فنی) و تربیت بدنی، متقبل امر تعلیم و تربیت بودند. برای تربیت اخلاقی در معابد زرتشت به عنوان کانون محلی، موازین اخلاقی و تعلیم و تربیتی مطرح می‌شد. شکل فراگیرتر و همگانی‌تر آموزش و پرورش در آگوارها اتفاق می‌افتاد که معمولا در نقاط مرتفع حومه‌ی شهرها و روی تپه‌ها بنا می‌شدند. آگوارها مرکب بودند از چندین میدان برای اختصاص به گروه‌های سنی مختلف و یک میدان بزرگ و مرکزی برای حضور مقامات عالی‌رتبه‌ی حکومتی. در کنار آگوارها مراکزی بودند که جنبه‌ی عمومی نداشته و متعلق به خواص بود. از مهمترین آنها مدرسه «نصیبین» بود. که در سال 457 میلادی افتتاح گردید. این مدرسه بعدها الگوی بسیاری مدارس دیگر گردید. یکی از آنها آکادمی جندی‌شاپور است که در حقیقت مهم‌ترین مرکز علمی و آموزشی نه تنها در ایران قبل از اسلام بلکه از سال 529 میلادی و در پی تعطیلی آکادمی بزرگ آتن، بزرگ‌ترین و مهم‌ترین مرکز علمی و آموزشی در سراسر دنیا بود. هیچ نشان فیزیکی معماری از آن دوران در دست نیست اما به نظر می‌رسد بهترین مسیر کنکاش در فرم فیزیکی و معماری آکادمی‌های ایران باستان از بقایای آثار برجا مانده هم‌عصر آنها، عمدتا کاخ‌ها، عبور کرده و بر نوعی تجانس معمارانه آنها با مدارس و آکادمی‌های بزرگ استوار است. بطور کلی دو ویژگی مهم را می‌توان به این بناها اختصاص داد، ویژگی اول، استفاده از فضای مرکزی احاطه‌شده توسط اتاق‌های جانبی است. این فضا می‌تواند یک حیاط مربع شکل و یا یک گنبد خانه بزرگ و حجیم باشد اما در هر صورت دسترسی اصلی آن به اتاق‌های جانبی میسر است. این فضای مرکزی ضمن آنکه قلب مجموعه را تشکیل می‌دهد، آرایش نسبتا متقارن سایر فضاها را نیز تابع خود می‌سازد. ویژگی دوم بهره‌گیری از دو نوع فضای اصلی در ترکیب کل بناست. ایوان‌های کشیده با پوشش طبیعی قوسدار موسوم به اتاق آهنگ و اتاق‌های مربع‌شکل با پوشش گنبدی. بر خلاف ایوان‌ها که غالبا فضاهای ارتباطی بودند، گنبدخانه‌های مربع شکل فضاهای مستقلی بودند که عملکردهای مختلف آموزشی در آنها صورت می‌پذیرفت. گنبدخانه و راهروها در آرایشی بسوی فضای مرکزی ترسیم می‌شد. با تداوم فعالیت‌های علمی و آموزشی برخی از این مراکز مانند جندی‌شاپور در دوران اسلامی، این شیوه‌ی ساماندهی یک مرکز آموزشی، همراه فراورده‌های علمی، فلسفی و تحقیقاتی ایرانیان به مراکز علمی مسلمانان راه یافت.</w:t>
      </w:r>
      <w:r>
        <w:t xml:space="preserve"> </w:t>
      </w:r>
      <w:r>
        <w:rPr>
          <w:rFonts w:hint="cs"/>
          <w:rtl/>
        </w:rPr>
        <w:t xml:space="preserve"> هجوم اولیه‌ی اندیشه‌های اسلامی به سرزمین‌های غیرعرب همچون ایران نویدبخش رهایی از قرن‌ها ستم اجتماعی و سیاسی بود. اما کمی پس از تثبیت اسلام بتدریج ضرورت آشنایی با تفکر و فرهنگ اسلامی مورد توجه قرار گرفت. به همین منظور مساجد پایگاه آموزشی آن دوران شد. از اوایل قرن سوم هجری امر تعلیم در مساجد شکل منسجم‌تری به خود گرفت تا آنکه مساجد بزرگ نیمه قرن سوم هجری با تمرکز بیشتر بر امر آموزش و پرورش عمومی مسجد-مدرسه به وجود آمد.آموزشی‌تر شدن مساجد دو تاثیر مشخص در معماری مساجد گذاشت. نخست آنکه به شکل چشمگیرتری بزرگتر شدند و دوم آنکه ترکیب یک ایوانی به ترکیب چهارایوانی مبدل شد. شرایط جدید دیدن و شنیدن سخنرانی را آسان‌تر می‌کرد و تشکیل حلقه‌های متعدد بحث و مطالعه را امکان‌پذیر می‌نمود. مسجد جامع اصفهان الگوی نهائی مسجد-مدرسه بود که همواره از آن به‌عنوان تبلور قدرت و اصالت معماری ایران یاد می‌شود. از اوایل قرن چهارم هجری چندین عامل مرتبط با یکدیگر نیاز به تاسیس مدارس مستقل را ایجاد نمود. در این زمان، تحت مدیریت خواجه نظام‌الملک، آموزش و پرورش همگانی تحت نظارت حکومت درآمده و از نظم و نسق برخوردار شد. مهم‌ترین تحول آموزشی در قرون اولیه و میانی اسلامی تاسیس مدارس نظامیه توسط خواجه نظام‌الملک است که نقطه‌ی آغاز مدارس رسمی و دولتی در ایران بوده‌است. بنای وسیع و باشکوه این مدارس تعریف نوینی از مدارس مستقل ارائه کرد. مهم‌ترین این مدارس و احتمالا نخستین آنها نظامیه‌ بغداد است. این مدرسه در ساحل دجله و در میان بازار بغداد بنا شد. در اطراف مدرسه بناهای متعددی از جمله حمام، املاک و دکان‌ها احداث و یا خریداری و وقف مدرسه شد تا از طریق درآمدهای آنها هزینه‌ی امور جاری مدرسه تامین شود. عملکرد خوابگاهی مدارس نظامیه، شالوده‌ی فضایی جدید مرکب از تکرار یک واحد فضایی خلق نمود. دوره‌ی صفوی بدون تردید عصر طلایی مدارس در ایران به شمار می‌آید.از نظر ترکیب کلی کماکان پلان آرایش چهارایوانی ویژگی اصلی این مدارس بود. مطابق الگوی سنتی، حیاط مرکزی توسط رواق‌های باز با نمای قوس‌دار در دو طبقه احاطه می‌شد. در پس این رواق‌ها اتاق‌های شاگردان که محل اقامت و تحصیل آنان بود قرارداشت. در چهارجناح حیاط، رواق مرکزی به صورت ایوان نیمه‌باز با طاق قوس‌دار بلندتر به‌عنوان محل برگزاری سخنرانی مذهبی آموزشی، مسجد و یا مکان تشکیل حلقه‌های بحث مورد استفاده قرار می‌گرفت. علی‌رغم حفظ الگوی کلی آرایش چهارایوانی، در جزئیات ترکیبی، پلان مدارس صفوی طرح‌ها و اندیشه‌های کامل‌تری را ارائه نمودند. از آن جمله باید به مجموعه‌ی ورودی در حدفاصل نمای خارجی و حیاط داخلی اشاره نمود که ماهرانه به مجموعه‌ای مستقل و کاملا درهم‌تنیده مبدل شد.همچنین چهار فضا در گوشه‌های بنا در طراحی جدید تقویت شده و عملکرد شایسته‌تری همچون کتابخانه یا دفتر امور اداری مدرسه پیدا نمودند. از نخستین مدارس دوره‌ی صفوی می‌توان مدارس جده بزرگ و کوچک در بازار اصفهان را نام برد. بنای بسیار باشکوه مدرسه‌ی بزرگ شاه سلطان حسین، معروف به «مدرسه‌ی مادر»، به لحاظ زیبایی، دقت و کمال در هماهنگی و وحدت شکل و فضا حرف آخر معماری اسلامی در ایران است. ویژگی منحصر به فرد این مدرسه تداوم بهره‌برداری در عملکرد آموزشی آن است که قریب سه قرن از افتتاح آن تاکنون به طور بی‌وقفه به‌همین منظور مورد استفاده قرار گرفته‌است. ورودی اصلی مدرسه از طریق بلوار زیبای چهارباغ و توسط رواقی بزرگ با کاربندی و کاشیکاری بسیار زیبا تامین می‌شود. حرکت از خارج به داخل توسط سلسله‌مراتبی از فضاهای عمومی به خصوصی و سیری از فضاهای نسبتا تاریک و بسته به فضایی بزرگ، سرسبز و روشن حیاط صورت می‌پذیرد. در خلال این حرکت و به مدد تعلیق فضایی، سلوکی معنوی و روانی از زندگی مادی به حریم روحانی و زندگی متعالی در انسان رخ می‌دهد که او را تدریجا برای حضور در محیط مقدس مدرسه مهیا می‌سازد. در تمام مدارس آن عصر، سادگی در طرح، عملکردگرایی و ایجاد شالوده‌ای هماهنگ و وحدت‌یافته برای خلق محیطی مقدس و معنوی اساس سبک معماری را تشکیل می‌دهد. این سبک در عین حال پاسخی بود منطقی به برنامه و روش آموزشی آن عصر. به‌همین‌جهت با تداوم برنامه و شیوه‌ی آموزش و پرورش سنتی تا اواسط قرن نوزدهم، الگوی معماری این مدارس نیز پایدار ماند. نخستین ‌گرایش‌ها برای تحول در الگوی معماری فضاهای آموزشی در اواسط قرن نوزدهم و همزمان با طرح دیدگاه‌های نوین در مورد روش‌های آموزشی و آرایش کلاس درس مطرح شد. اما به دلیل استحکام محیط آموزش و پرورش سنتی که در پس قرن‌ها تجربه به سطح بالایی از انسجام و تکامل رسیده‌بود، الگوی سنتی مدارس کماکان از خود پایداری نشان داد. برای مدت‌ها، اولیا و متولیان مدارس مصمم به ارائه‌ی آموزش‌های علمی نوین و عمدتا غیرمذهبی در همین فضاهای سنتی بودند. بنای دارالفنون به‌روشنی حاکی از مقاومت معماری سنتی در برابر نظام آموزشی جدید بود. اما واقعیت این بود که انتقال دانش جدید لزوما می‌بایست در محیط آموزشی خاص خود صورت می‌پذیرفت و این امر با خصوصیات فضایی مدارس سنتی مغایر بود و بدین ترتیب جدایی و بریدگی کاملی در تاریخ معماری مدارس ایران پدید آمد.</w:t>
      </w:r>
    </w:p>
    <w:p w14:paraId="76E9FB13" w14:textId="77777777" w:rsidR="00D95374" w:rsidRDefault="00D95374" w:rsidP="00302BAA">
      <w:pPr>
        <w:pStyle w:val="ac"/>
        <w:rPr>
          <w:rtl/>
        </w:rPr>
      </w:pPr>
      <w:r>
        <w:rPr>
          <w:rFonts w:hint="cs"/>
          <w:rtl/>
        </w:rPr>
        <w:t xml:space="preserve"> با ورود اندیشه‌های غربی طرح معماری مدارس تغییر کرد. مدرسه‌ی دارالفنون تغییرات کالبدی‌ای نسبت به مدارس گذشته داشت که این تغییرات از ماهیت تعلیم و تربیت در دارالفنون و مدارس سنتی سرچشمه می‌گیرد. این تحول از نوعی تجزیه‌ی علوم مختلف و تخصص‌گرایی در نظام آموزشی و  نیز حذف روش تعلیمی حلقه که بیشتر در ایوان‌ها تشکیل می‌شد، نشات گرفته بود. اتاق‌های دارالفنون کلاس درس بودند و بر خلاف مدارس سنتی حجره‌هایی برای اقامت طلاب نداشتند. در دارالفنون کانون فعالیت‌ها مجموعه‌ی کلاس‌های درس بود درحالیکه در مدارس سنتی کانون فعالیت‌ها حیاط و ایوان‌ها بودند. عملکرد عبادی ایوان‌ها نیز حذف شده و نماز جماعت و مناسک مذهبی بیرون از دارالفنون انجام می‌گرفت. در نتیجه دارالفنون الگویی نیمه سنتی از معماری مدرسه را به نمایش گذاشت و باعث شد تا تغییر شکل‌های بعدی ساختمان مدارس در پاسخ به سیستم آموزش و پرورش جدید میسر گردد. از مهم‌ترین مدارسی که توسط خارجیان احداث شد مدرسه‌ی «البرز» بود. از نظرگاه تحلیلی بهترین شاخص تحولات مدارس جدید در ایران را باید مدرسه‌ی البرز دانست. این مدرسه به شکل بارزی دگرگونی‌های معماری مدارس جدید را در خود نمایان ساخته و لذا کلید مطمئنی است برای فهم تغییر شکل مدارس معاصر. بنیادی‌ترین تحول در نحوه‌ی سامان‌دهی فضاها با جانشینی راهروها به جای حیاط اتفاق افتاد. این تغییر نقطه‌ی پایان درون‌گرایی، حیاط مرکزی و سلسله مراتب سنتی در آرایش اتاق‌های مدرسه به‌شمار می‌آید.</w:t>
      </w:r>
    </w:p>
    <w:p w14:paraId="0951F9DF" w14:textId="77777777" w:rsidR="00D95374" w:rsidRDefault="00D95374" w:rsidP="00302BAA">
      <w:pPr>
        <w:pStyle w:val="ac"/>
        <w:rPr>
          <w:rtl/>
        </w:rPr>
      </w:pPr>
      <w:r>
        <w:rPr>
          <w:rFonts w:hint="cs"/>
          <w:rtl/>
        </w:rPr>
        <w:t xml:space="preserve">در نهایت باید اینگونه نتیجه گرفت که معماری مدارس فعلی و محیط آموزشی آنها ره‌آورد امواج پرتلاطم تاریخی و اجتماعی بود و نه ماحصل قدری اندیشه و چاره‌جویی در موردفضای کالبدی متناسب با آموزش و پرورش نوین. اکنون الگوی فضایی رایج در مدارس کشور همان چیزی است که بالغ بر یک قرن پیش و در جوی مملو از سراسیمگی روشنفکران، از ممالک اروپائی تقلید شد. از آن زمان تاکنون علی‌رغم پیشرفت‌های چشمگیری که در محتوا و برنامه‌ی آموزش و پرورش همگانی کشور صورت پذیرفت، در نحوه‌ی عرضه و ارائه‌ی این آموزش نقش خطیر محیط کالبدی مورد غفلت قرار گرفته است. در نتیجه معماری مدارس فعلی ما به همان نسبت که از ریشه‌ها و سنت‌های ارزشمند فاصله گرفته، از درکی خلاق و مترقی نسبت به محیط تعلیم و تربیت نیز به دور است. این معماری را باید حاصل یک تنبلی ذهنی که همواره به تکرار مدل‌های موجود متمایل بوده دانست تا اندیشه و تکاپویی برای طراحی نو و جامع (سمیع‌آذر، 1376). </w:t>
      </w:r>
    </w:p>
    <w:p w14:paraId="28EB9E21" w14:textId="77777777" w:rsidR="00D95374" w:rsidRPr="00D83DF4" w:rsidRDefault="00D95374" w:rsidP="001F1265">
      <w:pPr>
        <w:pStyle w:val="afb"/>
        <w:rPr>
          <w:rtl/>
        </w:rPr>
      </w:pPr>
      <w:bookmarkStart w:id="41" w:name="_Toc126314597"/>
      <w:bookmarkStart w:id="42" w:name="_Toc126371267"/>
      <w:bookmarkStart w:id="43" w:name="_Toc127365965"/>
      <w:bookmarkStart w:id="44" w:name="_Toc126314596"/>
      <w:r>
        <w:rPr>
          <w:rFonts w:hint="cs"/>
          <w:rtl/>
        </w:rPr>
        <w:t>دانش</w:t>
      </w:r>
      <w:r w:rsidRPr="00D83DF4">
        <w:rPr>
          <w:rFonts w:hint="cs"/>
          <w:rtl/>
        </w:rPr>
        <w:t xml:space="preserve"> یادگیری</w:t>
      </w:r>
      <w:bookmarkEnd w:id="41"/>
      <w:bookmarkEnd w:id="42"/>
      <w:bookmarkEnd w:id="43"/>
      <w:r>
        <w:rPr>
          <w:rFonts w:hint="cs"/>
          <w:rtl/>
        </w:rPr>
        <w:t xml:space="preserve"> (نظریات یادگیری)</w:t>
      </w:r>
    </w:p>
    <w:p w14:paraId="721E21B7" w14:textId="77777777" w:rsidR="00D95374" w:rsidRPr="0055153A" w:rsidRDefault="00D95374" w:rsidP="00302BAA">
      <w:pPr>
        <w:pStyle w:val="ac"/>
        <w:rPr>
          <w:rtl/>
        </w:rPr>
      </w:pPr>
      <w:r w:rsidRPr="00D455D0">
        <w:rPr>
          <w:rtl/>
        </w:rPr>
        <w:t>پژوهش‌های متعددی در حوزه یادگیری انجام شده که منجر به ارائه نظریات یادگیری شده ا</w:t>
      </w:r>
      <w:r>
        <w:rPr>
          <w:rFonts w:hint="cs"/>
          <w:rtl/>
        </w:rPr>
        <w:t>ند</w:t>
      </w:r>
      <w:r w:rsidRPr="00D455D0">
        <w:rPr>
          <w:rtl/>
        </w:rPr>
        <w:t>.</w:t>
      </w:r>
      <w:r w:rsidRPr="00D83DF4">
        <w:rPr>
          <w:rtl/>
        </w:rPr>
        <w:t xml:space="preserve"> </w:t>
      </w:r>
      <w:r>
        <w:rPr>
          <w:rFonts w:hint="cs"/>
          <w:rtl/>
        </w:rPr>
        <w:t>ن</w:t>
      </w:r>
      <w:r w:rsidRPr="00D83DF4">
        <w:rPr>
          <w:rtl/>
        </w:rPr>
        <w:t>ظریه</w:t>
      </w:r>
      <w:r>
        <w:rPr>
          <w:rFonts w:hint="cs"/>
          <w:rtl/>
        </w:rPr>
        <w:t>‌</w:t>
      </w:r>
      <w:r w:rsidRPr="00D83DF4">
        <w:rPr>
          <w:rtl/>
        </w:rPr>
        <w:t>های سنتی یادگیری در قالب نظریه</w:t>
      </w:r>
      <w:r w:rsidRPr="00D83DF4">
        <w:rPr>
          <w:rFonts w:hint="cs"/>
          <w:rtl/>
        </w:rPr>
        <w:t>‌</w:t>
      </w:r>
      <w:r w:rsidRPr="00D83DF4">
        <w:rPr>
          <w:rtl/>
        </w:rPr>
        <w:t>هایی مانند رفتارگرایی، شناخت</w:t>
      </w:r>
      <w:r w:rsidRPr="00D83DF4">
        <w:rPr>
          <w:rFonts w:hint="cs"/>
          <w:rtl/>
        </w:rPr>
        <w:t>‌</w:t>
      </w:r>
      <w:r w:rsidRPr="00D83DF4">
        <w:rPr>
          <w:rtl/>
        </w:rPr>
        <w:t>گرایی و سازنده</w:t>
      </w:r>
      <w:r w:rsidRPr="00D83DF4">
        <w:rPr>
          <w:rFonts w:hint="cs"/>
          <w:rtl/>
        </w:rPr>
        <w:t>‌</w:t>
      </w:r>
      <w:r w:rsidRPr="00D83DF4">
        <w:rPr>
          <w:rtl/>
        </w:rPr>
        <w:t>گرایی معرفی شده</w:t>
      </w:r>
      <w:r>
        <w:rPr>
          <w:rFonts w:hint="cs"/>
          <w:rtl/>
        </w:rPr>
        <w:t>‌</w:t>
      </w:r>
      <w:r w:rsidRPr="00D83DF4">
        <w:rPr>
          <w:rtl/>
        </w:rPr>
        <w:t>اند. همچنین یکی از نظریه</w:t>
      </w:r>
      <w:r>
        <w:rPr>
          <w:rFonts w:hint="cs"/>
          <w:rtl/>
        </w:rPr>
        <w:t>‌</w:t>
      </w:r>
      <w:r w:rsidRPr="00D83DF4">
        <w:rPr>
          <w:rtl/>
        </w:rPr>
        <w:t>های جدیدتر در این قلمرو، نظریه</w:t>
      </w:r>
      <w:r>
        <w:rPr>
          <w:rFonts w:hint="cs"/>
          <w:rtl/>
        </w:rPr>
        <w:t>‌</w:t>
      </w:r>
      <w:r w:rsidRPr="00D83DF4">
        <w:rPr>
          <w:rtl/>
        </w:rPr>
        <w:t>ی ارتباط</w:t>
      </w:r>
      <w:r>
        <w:rPr>
          <w:rFonts w:hint="cs"/>
          <w:rtl/>
        </w:rPr>
        <w:t>‌</w:t>
      </w:r>
      <w:r w:rsidRPr="00D83DF4">
        <w:rPr>
          <w:rtl/>
        </w:rPr>
        <w:t>گرایی است</w:t>
      </w:r>
      <w:r w:rsidRPr="00D83DF4">
        <w:rPr>
          <w:rFonts w:hint="cs"/>
          <w:rtl/>
        </w:rPr>
        <w:t xml:space="preserve"> ک</w:t>
      </w:r>
      <w:r>
        <w:rPr>
          <w:rFonts w:hint="cs"/>
          <w:rtl/>
        </w:rPr>
        <w:t>ه</w:t>
      </w:r>
      <w:r w:rsidRPr="00D83DF4">
        <w:rPr>
          <w:rFonts w:hint="cs"/>
          <w:rtl/>
        </w:rPr>
        <w:t xml:space="preserve"> زیمنس</w:t>
      </w:r>
      <w:r>
        <w:rPr>
          <w:rFonts w:hint="cs"/>
          <w:rtl/>
        </w:rPr>
        <w:t xml:space="preserve"> </w:t>
      </w:r>
      <w:r w:rsidRPr="00D83DF4">
        <w:rPr>
          <w:rFonts w:hint="cs"/>
          <w:rtl/>
        </w:rPr>
        <w:t>(2005)</w:t>
      </w:r>
      <w:r>
        <w:rPr>
          <w:rFonts w:hint="cs"/>
          <w:rtl/>
        </w:rPr>
        <w:t xml:space="preserve"> آن را</w:t>
      </w:r>
      <w:r w:rsidRPr="00D83DF4">
        <w:rPr>
          <w:rFonts w:hint="cs"/>
          <w:rtl/>
        </w:rPr>
        <w:t xml:space="preserve"> ارائه </w:t>
      </w:r>
      <w:r>
        <w:rPr>
          <w:rFonts w:hint="cs"/>
          <w:rtl/>
        </w:rPr>
        <w:t>کر</w:t>
      </w:r>
      <w:r w:rsidRPr="00D83DF4">
        <w:rPr>
          <w:rFonts w:hint="cs"/>
          <w:rtl/>
        </w:rPr>
        <w:t>ده‌است (</w:t>
      </w:r>
      <w:r w:rsidRPr="00D83DF4">
        <w:rPr>
          <w:rtl/>
        </w:rPr>
        <w:t>محمدی چابکی، رضا؛</w:t>
      </w:r>
      <w:r w:rsidRPr="00D83DF4">
        <w:rPr>
          <w:rFonts w:ascii="Cambria" w:hAnsi="Cambria" w:cs="Cambria" w:hint="cs"/>
          <w:rtl/>
        </w:rPr>
        <w:t> </w:t>
      </w:r>
      <w:r w:rsidRPr="00D83DF4">
        <w:rPr>
          <w:rFonts w:hint="cs"/>
          <w:rtl/>
        </w:rPr>
        <w:t>پروین</w:t>
      </w:r>
      <w:r w:rsidRPr="00D83DF4">
        <w:rPr>
          <w:rtl/>
        </w:rPr>
        <w:t xml:space="preserve"> </w:t>
      </w:r>
      <w:r w:rsidRPr="00D83DF4">
        <w:rPr>
          <w:rFonts w:hint="cs"/>
          <w:rtl/>
        </w:rPr>
        <w:t>بازقندی</w:t>
      </w:r>
      <w:r w:rsidRPr="00D83DF4">
        <w:rPr>
          <w:rFonts w:ascii="Cambria" w:hAnsi="Cambria" w:cs="Cambria" w:hint="cs"/>
          <w:rtl/>
        </w:rPr>
        <w:t> </w:t>
      </w:r>
      <w:r w:rsidRPr="00D83DF4">
        <w:rPr>
          <w:rFonts w:hint="cs"/>
          <w:rtl/>
        </w:rPr>
        <w:t>و</w:t>
      </w:r>
      <w:r w:rsidRPr="00D83DF4">
        <w:rPr>
          <w:rtl/>
        </w:rPr>
        <w:t xml:space="preserve"> </w:t>
      </w:r>
      <w:r w:rsidRPr="00D83DF4">
        <w:rPr>
          <w:rFonts w:hint="cs"/>
          <w:rtl/>
        </w:rPr>
        <w:t>سعید</w:t>
      </w:r>
      <w:r w:rsidRPr="00D83DF4">
        <w:rPr>
          <w:rtl/>
        </w:rPr>
        <w:t xml:space="preserve"> </w:t>
      </w:r>
      <w:r w:rsidRPr="00D83DF4">
        <w:rPr>
          <w:rFonts w:hint="cs"/>
          <w:rtl/>
        </w:rPr>
        <w:t>ضرغامی</w:t>
      </w:r>
      <w:r w:rsidRPr="00D83DF4">
        <w:rPr>
          <w:rtl/>
        </w:rPr>
        <w:t xml:space="preserve"> </w:t>
      </w:r>
      <w:r w:rsidRPr="00D83DF4">
        <w:rPr>
          <w:rFonts w:hint="cs"/>
          <w:rtl/>
        </w:rPr>
        <w:t>همرا</w:t>
      </w:r>
      <w:r w:rsidRPr="00D83DF4">
        <w:rPr>
          <w:rtl/>
        </w:rPr>
        <w:t>ه</w:t>
      </w:r>
      <w:r>
        <w:rPr>
          <w:rFonts w:hint="cs"/>
          <w:rtl/>
        </w:rPr>
        <w:t>، 1396</w:t>
      </w:r>
      <w:r w:rsidRPr="00D83DF4">
        <w:rPr>
          <w:rFonts w:hint="cs"/>
          <w:rtl/>
        </w:rPr>
        <w:t>)</w:t>
      </w:r>
      <w:r>
        <w:rPr>
          <w:rFonts w:hint="cs"/>
          <w:rtl/>
        </w:rPr>
        <w:t>. با مطالعه‌ی ادبیات نظری در زمینه‌ی نظریه‌های یادگیری به نظر می‌رسد که هیچکدام از نظریه‌های موجود، به طور مشخص، در مورد اصول و معیارهایی برای طراحی فضای یادگیری سخن نگفته‌اند اما پژوهشگران متعدی در این زمینه‌ از دیدگاه نظریات مختلف یادگیری مطالعه کرده‌اند. به نظر روک</w:t>
      </w:r>
      <w:r>
        <w:rPr>
          <w:rStyle w:val="FootnoteReference"/>
          <w:rtl/>
        </w:rPr>
        <w:footnoteReference w:id="60"/>
      </w:r>
      <w:r>
        <w:rPr>
          <w:rFonts w:hint="cs"/>
          <w:rtl/>
        </w:rPr>
        <w:t>، چوی</w:t>
      </w:r>
      <w:r>
        <w:rPr>
          <w:rStyle w:val="FootnoteReference"/>
          <w:rtl/>
        </w:rPr>
        <w:footnoteReference w:id="61"/>
      </w:r>
      <w:r>
        <w:rPr>
          <w:rFonts w:hint="cs"/>
          <w:rtl/>
        </w:rPr>
        <w:t xml:space="preserve"> و مک‌دونالد</w:t>
      </w:r>
      <w:r>
        <w:rPr>
          <w:rStyle w:val="FootnoteReference"/>
          <w:rtl/>
        </w:rPr>
        <w:footnoteReference w:id="62"/>
      </w:r>
      <w:r>
        <w:rPr>
          <w:rFonts w:hint="cs"/>
          <w:rtl/>
        </w:rPr>
        <w:t xml:space="preserve"> (2015)  </w:t>
      </w:r>
      <w:r w:rsidRPr="00D83DF4">
        <w:rPr>
          <w:rFonts w:hint="eastAsia"/>
          <w:rtl/>
        </w:rPr>
        <w:t>نظر</w:t>
      </w:r>
      <w:r w:rsidRPr="00D83DF4">
        <w:rPr>
          <w:rFonts w:hint="cs"/>
          <w:rtl/>
        </w:rPr>
        <w:t>ی</w:t>
      </w:r>
      <w:r w:rsidRPr="00D83DF4">
        <w:rPr>
          <w:rFonts w:hint="eastAsia"/>
          <w:rtl/>
        </w:rPr>
        <w:t>ه</w:t>
      </w:r>
      <w:r>
        <w:rPr>
          <w:rFonts w:hint="cs"/>
          <w:rtl/>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در زم</w:t>
      </w:r>
      <w:r w:rsidRPr="00D83DF4">
        <w:rPr>
          <w:rFonts w:hint="cs"/>
          <w:rtl/>
        </w:rPr>
        <w:t>ی</w:t>
      </w:r>
      <w:r w:rsidRPr="00D83DF4">
        <w:rPr>
          <w:rFonts w:hint="eastAsia"/>
          <w:rtl/>
        </w:rPr>
        <w:t>نه</w:t>
      </w:r>
      <w:r>
        <w:rPr>
          <w:rFonts w:hint="eastAsia"/>
        </w:rPr>
        <w:t>‌</w:t>
      </w:r>
      <w:r>
        <w:rPr>
          <w:rFonts w:hint="cs"/>
          <w:rtl/>
        </w:rPr>
        <w:t>ی</w:t>
      </w:r>
      <w:r w:rsidRPr="00D83DF4">
        <w:rPr>
          <w:rtl/>
        </w:rPr>
        <w:t xml:space="preserve"> فضاها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چ</w:t>
      </w:r>
      <w:r w:rsidRPr="00D83DF4">
        <w:rPr>
          <w:rFonts w:hint="cs"/>
          <w:rtl/>
        </w:rPr>
        <w:t>ی</w:t>
      </w:r>
      <w:r w:rsidRPr="00D83DF4">
        <w:rPr>
          <w:rFonts w:hint="eastAsia"/>
          <w:rtl/>
        </w:rPr>
        <w:t>زها</w:t>
      </w:r>
      <w:r w:rsidRPr="00D83DF4">
        <w:rPr>
          <w:rFonts w:hint="cs"/>
          <w:rtl/>
        </w:rPr>
        <w:t>ی</w:t>
      </w:r>
      <w:r w:rsidRPr="00D83DF4">
        <w:rPr>
          <w:rtl/>
        </w:rPr>
        <w:t xml:space="preserve"> ز</w:t>
      </w:r>
      <w:r w:rsidRPr="00D83DF4">
        <w:rPr>
          <w:rFonts w:hint="cs"/>
          <w:rtl/>
        </w:rPr>
        <w:t>ی</w:t>
      </w:r>
      <w:r w:rsidRPr="00D83DF4">
        <w:rPr>
          <w:rFonts w:hint="eastAsia"/>
          <w:rtl/>
        </w:rPr>
        <w:t>اد</w:t>
      </w:r>
      <w:r w:rsidRPr="00D83DF4">
        <w:rPr>
          <w:rFonts w:hint="cs"/>
          <w:rtl/>
        </w:rPr>
        <w:t>ی</w:t>
      </w:r>
      <w:r w:rsidRPr="00D83DF4">
        <w:rPr>
          <w:rtl/>
        </w:rPr>
        <w:t xml:space="preserve"> برا</w:t>
      </w:r>
      <w:r w:rsidRPr="00D83DF4">
        <w:rPr>
          <w:rFonts w:hint="cs"/>
          <w:rtl/>
        </w:rPr>
        <w:t>ی</w:t>
      </w:r>
      <w:r w:rsidRPr="00D83DF4">
        <w:rPr>
          <w:rtl/>
        </w:rPr>
        <w:t xml:space="preserve"> ارائه دارند. تئور</w:t>
      </w:r>
      <w:r w:rsidRPr="00D83DF4">
        <w:rPr>
          <w:rFonts w:hint="cs"/>
          <w:rtl/>
        </w:rPr>
        <w:t>ی</w:t>
      </w:r>
      <w:r>
        <w:rPr>
          <w:rFonts w:hint="cs"/>
          <w:rtl/>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مفاه</w:t>
      </w:r>
      <w:r w:rsidRPr="00D83DF4">
        <w:rPr>
          <w:rFonts w:hint="cs"/>
          <w:rtl/>
        </w:rPr>
        <w:t>ی</w:t>
      </w:r>
      <w:r w:rsidRPr="00D83DF4">
        <w:rPr>
          <w:rFonts w:hint="eastAsia"/>
          <w:rtl/>
        </w:rPr>
        <w:t>م</w:t>
      </w:r>
      <w:r w:rsidRPr="00D83DF4">
        <w:rPr>
          <w:rFonts w:hint="cs"/>
          <w:rtl/>
        </w:rPr>
        <w:t>ی</w:t>
      </w:r>
      <w:r w:rsidRPr="00D83DF4">
        <w:rPr>
          <w:rtl/>
        </w:rPr>
        <w:t xml:space="preserve"> را در مورد چگونگ</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افراد و چگونگ</w:t>
      </w:r>
      <w:r w:rsidRPr="00D83DF4">
        <w:rPr>
          <w:rFonts w:hint="cs"/>
          <w:rtl/>
        </w:rPr>
        <w:t>ی</w:t>
      </w:r>
      <w:r w:rsidRPr="00D83DF4">
        <w:rPr>
          <w:rtl/>
        </w:rPr>
        <w:t xml:space="preserve"> تأث</w:t>
      </w:r>
      <w:r w:rsidRPr="00D83DF4">
        <w:rPr>
          <w:rFonts w:hint="cs"/>
          <w:rtl/>
        </w:rPr>
        <w:t>ی</w:t>
      </w:r>
      <w:r w:rsidRPr="00D83DF4">
        <w:rPr>
          <w:rFonts w:hint="eastAsia"/>
          <w:rtl/>
        </w:rPr>
        <w:t>ر</w:t>
      </w:r>
      <w:r w:rsidRPr="00D83DF4">
        <w:rPr>
          <w:rtl/>
        </w:rPr>
        <w:t xml:space="preserve"> آموزش بر فرآ</w:t>
      </w:r>
      <w:r w:rsidRPr="00D83DF4">
        <w:rPr>
          <w:rFonts w:hint="cs"/>
          <w:rtl/>
        </w:rPr>
        <w:t>ی</w:t>
      </w:r>
      <w:r w:rsidRPr="00D83DF4">
        <w:rPr>
          <w:rFonts w:hint="eastAsia"/>
          <w:rtl/>
        </w:rPr>
        <w:t>ند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ارائه م</w:t>
      </w:r>
      <w:r w:rsidRPr="00D83DF4">
        <w:rPr>
          <w:rFonts w:hint="cs"/>
          <w:rtl/>
        </w:rPr>
        <w:t>ی</w:t>
      </w:r>
      <w:r>
        <w:rPr>
          <w:rFonts w:hint="cs"/>
          <w:rtl/>
        </w:rPr>
        <w:t>‌</w:t>
      </w:r>
      <w:r w:rsidRPr="00D83DF4">
        <w:rPr>
          <w:rtl/>
        </w:rPr>
        <w:t>دهند.</w:t>
      </w:r>
      <w:r>
        <w:rPr>
          <w:rFonts w:hint="cs"/>
          <w:rtl/>
        </w:rPr>
        <w:t xml:space="preserve"> </w:t>
      </w:r>
      <w:r w:rsidRPr="00D83DF4">
        <w:rPr>
          <w:rtl/>
        </w:rPr>
        <w:t>موناهان</w:t>
      </w:r>
      <w:r>
        <w:rPr>
          <w:rStyle w:val="FootnoteReference"/>
          <w:rtl/>
        </w:rPr>
        <w:footnoteReference w:id="63"/>
      </w:r>
      <w:r w:rsidRPr="00D83DF4">
        <w:rPr>
          <w:rtl/>
        </w:rPr>
        <w:t xml:space="preserve"> (2002) </w:t>
      </w:r>
      <w:r>
        <w:rPr>
          <w:rFonts w:hint="cs"/>
          <w:rtl/>
        </w:rPr>
        <w:t>نیز</w:t>
      </w:r>
      <w:r w:rsidRPr="00596E06">
        <w:rPr>
          <w:rtl/>
        </w:rPr>
        <w:t xml:space="preserve"> برا</w:t>
      </w:r>
      <w:r w:rsidRPr="00596E06">
        <w:rPr>
          <w:rFonts w:hint="cs"/>
          <w:rtl/>
        </w:rPr>
        <w:t>ی</w:t>
      </w:r>
      <w:r w:rsidRPr="00596E06">
        <w:rPr>
          <w:rFonts w:hint="eastAsia"/>
          <w:rtl/>
        </w:rPr>
        <w:t>ن</w:t>
      </w:r>
      <w:r w:rsidRPr="00596E06">
        <w:rPr>
          <w:rtl/>
        </w:rPr>
        <w:t xml:space="preserve"> باور است که طراح</w:t>
      </w:r>
      <w:r w:rsidRPr="00596E06">
        <w:rPr>
          <w:rFonts w:hint="cs"/>
          <w:rtl/>
        </w:rPr>
        <w:t>ی</w:t>
      </w:r>
      <w:r w:rsidRPr="00596E06">
        <w:rPr>
          <w:rtl/>
        </w:rPr>
        <w:t xml:space="preserve"> فضا</w:t>
      </w:r>
      <w:r w:rsidRPr="00596E06">
        <w:rPr>
          <w:rFonts w:hint="cs"/>
          <w:rtl/>
        </w:rPr>
        <w:t>ی</w:t>
      </w:r>
      <w:r w:rsidRPr="00596E06">
        <w:rPr>
          <w:rtl/>
        </w:rPr>
        <w:t xml:space="preserve"> آموزش</w:t>
      </w:r>
      <w:r w:rsidRPr="00596E06">
        <w:rPr>
          <w:rFonts w:hint="cs"/>
          <w:rtl/>
        </w:rPr>
        <w:t>ی</w:t>
      </w:r>
      <w:r w:rsidRPr="00596E06">
        <w:rPr>
          <w:rtl/>
        </w:rPr>
        <w:t xml:space="preserve"> هر نظر</w:t>
      </w:r>
      <w:r w:rsidRPr="00596E06">
        <w:rPr>
          <w:rFonts w:hint="cs"/>
          <w:rtl/>
        </w:rPr>
        <w:t>ی</w:t>
      </w:r>
      <w:r w:rsidRPr="00596E06">
        <w:rPr>
          <w:rFonts w:hint="eastAsia"/>
          <w:rtl/>
        </w:rPr>
        <w:t>ه</w:t>
      </w:r>
      <w:r>
        <w:rPr>
          <w:rFonts w:hint="eastAsia"/>
        </w:rPr>
        <w:t>‌</w:t>
      </w:r>
      <w:r>
        <w:rPr>
          <w:rFonts w:hint="cs"/>
          <w:rtl/>
        </w:rPr>
        <w:t>ی</w:t>
      </w:r>
      <w:r w:rsidRPr="00596E06">
        <w:rPr>
          <w:rtl/>
        </w:rPr>
        <w:t xml:space="preserve"> </w:t>
      </w:r>
      <w:r w:rsidRPr="00596E06">
        <w:rPr>
          <w:rFonts w:hint="cs"/>
          <w:rtl/>
        </w:rPr>
        <w:t>ی</w:t>
      </w:r>
      <w:r w:rsidRPr="00596E06">
        <w:rPr>
          <w:rFonts w:hint="eastAsia"/>
          <w:rtl/>
        </w:rPr>
        <w:t>ادگ</w:t>
      </w:r>
      <w:r w:rsidRPr="00596E06">
        <w:rPr>
          <w:rFonts w:hint="cs"/>
          <w:rtl/>
        </w:rPr>
        <w:t>ی</w:t>
      </w:r>
      <w:r w:rsidRPr="00596E06">
        <w:rPr>
          <w:rFonts w:hint="eastAsia"/>
          <w:rtl/>
        </w:rPr>
        <w:t>ر</w:t>
      </w:r>
      <w:r w:rsidRPr="00596E06">
        <w:rPr>
          <w:rFonts w:hint="cs"/>
          <w:rtl/>
        </w:rPr>
        <w:t>ی</w:t>
      </w:r>
      <w:r w:rsidRPr="00596E06">
        <w:rPr>
          <w:rtl/>
        </w:rPr>
        <w:t xml:space="preserve"> با</w:t>
      </w:r>
      <w:r w:rsidRPr="00596E06">
        <w:rPr>
          <w:rFonts w:hint="cs"/>
          <w:rtl/>
        </w:rPr>
        <w:t>ی</w:t>
      </w:r>
      <w:r w:rsidRPr="00596E06">
        <w:rPr>
          <w:rFonts w:hint="eastAsia"/>
          <w:rtl/>
        </w:rPr>
        <w:t>د</w:t>
      </w:r>
      <w:r w:rsidRPr="00596E06">
        <w:rPr>
          <w:rtl/>
        </w:rPr>
        <w:t xml:space="preserve"> در معمار</w:t>
      </w:r>
      <w:r w:rsidRPr="00596E06">
        <w:rPr>
          <w:rFonts w:hint="cs"/>
          <w:rtl/>
        </w:rPr>
        <w:t>ی</w:t>
      </w:r>
      <w:r w:rsidRPr="00596E06">
        <w:rPr>
          <w:rtl/>
        </w:rPr>
        <w:t xml:space="preserve"> آن نما</w:t>
      </w:r>
      <w:r w:rsidRPr="00596E06">
        <w:rPr>
          <w:rFonts w:hint="cs"/>
          <w:rtl/>
        </w:rPr>
        <w:t>ی</w:t>
      </w:r>
      <w:r w:rsidRPr="00596E06">
        <w:rPr>
          <w:rFonts w:hint="eastAsia"/>
          <w:rtl/>
        </w:rPr>
        <w:t>ان</w:t>
      </w:r>
      <w:r w:rsidRPr="00596E06">
        <w:rPr>
          <w:rtl/>
        </w:rPr>
        <w:t xml:space="preserve"> و مشهود باشد</w:t>
      </w:r>
      <w:r>
        <w:rPr>
          <w:rFonts w:hint="cs"/>
          <w:rtl/>
        </w:rPr>
        <w:t>. در ادامه به بیان ادبیات موجود طراحی محیط یادگیری بر اساس نظریات یادگیری پرداخته شده‌است.</w:t>
      </w:r>
    </w:p>
    <w:p w14:paraId="09005F7F" w14:textId="77777777" w:rsidR="00D95374" w:rsidRPr="00D83DF4" w:rsidRDefault="00D95374" w:rsidP="001F1265">
      <w:pPr>
        <w:pStyle w:val="afb"/>
        <w:rPr>
          <w:rtl/>
        </w:rPr>
      </w:pPr>
      <w:bookmarkStart w:id="45" w:name="_Toc126314598"/>
      <w:bookmarkStart w:id="46" w:name="_Toc126371270"/>
      <w:bookmarkStart w:id="47" w:name="_Toc127365968"/>
      <w:bookmarkEnd w:id="44"/>
      <w:r w:rsidRPr="00D83DF4">
        <w:rPr>
          <w:rFonts w:hint="cs"/>
          <w:rtl/>
        </w:rPr>
        <w:t>رفتارگرایی</w:t>
      </w:r>
      <w:bookmarkEnd w:id="45"/>
      <w:r w:rsidRPr="00D83DF4">
        <w:rPr>
          <w:rStyle w:val="FootnoteReference"/>
          <w:rtl/>
        </w:rPr>
        <w:footnoteReference w:id="64"/>
      </w:r>
      <w:bookmarkEnd w:id="46"/>
      <w:bookmarkEnd w:id="47"/>
    </w:p>
    <w:p w14:paraId="6E5C41E8" w14:textId="77777777" w:rsidR="00D95374" w:rsidRPr="00D83DF4" w:rsidRDefault="00D95374" w:rsidP="00302BAA">
      <w:pPr>
        <w:pStyle w:val="ac"/>
        <w:rPr>
          <w:rtl/>
        </w:rPr>
      </w:pPr>
      <w:r w:rsidRPr="00D83DF4">
        <w:rPr>
          <w:rFonts w:hint="cs"/>
          <w:rtl/>
        </w:rPr>
        <w:t xml:space="preserve">توجه عمدۀ رفتارگراها به موضوع رفتار است. به عبارتی </w:t>
      </w:r>
      <w:r w:rsidRPr="00D83DF4">
        <w:rPr>
          <w:rtl/>
        </w:rPr>
        <w:t>رفتارگرا</w:t>
      </w:r>
      <w:r w:rsidRPr="00D83DF4">
        <w:rPr>
          <w:rFonts w:hint="cs"/>
          <w:rtl/>
        </w:rPr>
        <w:t>یی</w:t>
      </w:r>
      <w:r w:rsidRPr="00D83DF4">
        <w:rPr>
          <w:rtl/>
        </w:rPr>
        <w:t xml:space="preserve"> به تغ</w:t>
      </w:r>
      <w:r w:rsidRPr="00D83DF4">
        <w:rPr>
          <w:rFonts w:hint="cs"/>
          <w:rtl/>
        </w:rPr>
        <w:t>یی</w:t>
      </w:r>
      <w:r w:rsidRPr="00D83DF4">
        <w:rPr>
          <w:rFonts w:hint="eastAsia"/>
          <w:rtl/>
        </w:rPr>
        <w:t>ر</w:t>
      </w:r>
      <w:r w:rsidRPr="00D83DF4">
        <w:rPr>
          <w:rtl/>
        </w:rPr>
        <w:t xml:space="preserve"> قابل مشاهده در رفتار مربوط م</w:t>
      </w:r>
      <w:r>
        <w:rPr>
          <w:rFonts w:hint="cs"/>
          <w:rtl/>
        </w:rPr>
        <w:t>ی‌شود</w:t>
      </w:r>
      <w:r w:rsidRPr="00D83DF4">
        <w:rPr>
          <w:rtl/>
        </w:rPr>
        <w:t>.</w:t>
      </w:r>
      <w:r w:rsidRPr="00D83DF4">
        <w:rPr>
          <w:rFonts w:hint="cs"/>
          <w:rtl/>
        </w:rPr>
        <w:t xml:space="preserve"> </w:t>
      </w:r>
      <w:r w:rsidRPr="00D83DF4">
        <w:rPr>
          <w:rtl/>
        </w:rPr>
        <w:t>رفتارگرا</w:t>
      </w:r>
      <w:r w:rsidRPr="00D83DF4">
        <w:rPr>
          <w:rFonts w:hint="cs"/>
          <w:rtl/>
        </w:rPr>
        <w:t>ی</w:t>
      </w:r>
      <w:r w:rsidRPr="00D83DF4">
        <w:rPr>
          <w:rFonts w:hint="eastAsia"/>
          <w:rtl/>
        </w:rPr>
        <w:t>ان</w:t>
      </w:r>
      <w:r w:rsidRPr="00D83DF4">
        <w:rPr>
          <w:rtl/>
        </w:rPr>
        <w:t xml:space="preserve"> بر ا</w:t>
      </w:r>
      <w:r w:rsidRPr="00D83DF4">
        <w:rPr>
          <w:rFonts w:hint="cs"/>
          <w:rtl/>
        </w:rPr>
        <w:t>ی</w:t>
      </w:r>
      <w:r w:rsidRPr="00D83DF4">
        <w:rPr>
          <w:rFonts w:hint="eastAsia"/>
          <w:rtl/>
        </w:rPr>
        <w:t>ن</w:t>
      </w:r>
      <w:r w:rsidRPr="00D83DF4">
        <w:rPr>
          <w:rtl/>
        </w:rPr>
        <w:t xml:space="preserve"> باورند که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با تغ</w:t>
      </w:r>
      <w:r w:rsidRPr="00D83DF4">
        <w:rPr>
          <w:rFonts w:hint="cs"/>
          <w:rtl/>
        </w:rPr>
        <w:t>یی</w:t>
      </w:r>
      <w:r w:rsidRPr="00D83DF4">
        <w:rPr>
          <w:rFonts w:hint="eastAsia"/>
          <w:rtl/>
        </w:rPr>
        <w:t>ر</w:t>
      </w:r>
      <w:r w:rsidRPr="00D83DF4">
        <w:rPr>
          <w:rtl/>
        </w:rPr>
        <w:t xml:space="preserve"> در اعمال فراهم م</w:t>
      </w:r>
      <w:r w:rsidRPr="00D83DF4">
        <w:rPr>
          <w:rFonts w:hint="cs"/>
          <w:rtl/>
        </w:rPr>
        <w:t>ی</w:t>
      </w:r>
      <w:r>
        <w:rPr>
          <w:rFonts w:hint="cs"/>
          <w:rtl/>
        </w:rPr>
        <w:t>‌</w:t>
      </w:r>
      <w:r w:rsidRPr="00D83DF4">
        <w:rPr>
          <w:rtl/>
        </w:rPr>
        <w:t>شود</w:t>
      </w:r>
      <w:r>
        <w:rPr>
          <w:rFonts w:hint="cs"/>
          <w:rtl/>
        </w:rPr>
        <w:t>، لذا</w:t>
      </w:r>
      <w:r w:rsidRPr="00D83DF4">
        <w:rPr>
          <w:rtl/>
        </w:rPr>
        <w:t xml:space="preserve"> افراد را در معرض محرک</w:t>
      </w:r>
      <w:r>
        <w:rPr>
          <w:rFonts w:hint="cs"/>
          <w:rtl/>
        </w:rPr>
        <w:t>‌</w:t>
      </w:r>
      <w:r w:rsidRPr="00D83DF4">
        <w:rPr>
          <w:rtl/>
        </w:rPr>
        <w:t>ها</w:t>
      </w:r>
      <w:r w:rsidRPr="00D83DF4">
        <w:rPr>
          <w:rFonts w:hint="cs"/>
          <w:rtl/>
        </w:rPr>
        <w:t>ی</w:t>
      </w:r>
      <w:r w:rsidRPr="00D83DF4">
        <w:rPr>
          <w:rtl/>
        </w:rPr>
        <w:t xml:space="preserve"> خارج</w:t>
      </w:r>
      <w:r w:rsidRPr="00D83DF4">
        <w:rPr>
          <w:rFonts w:hint="cs"/>
          <w:rtl/>
        </w:rPr>
        <w:t>ی</w:t>
      </w:r>
      <w:r w:rsidRPr="00D83DF4">
        <w:rPr>
          <w:rtl/>
        </w:rPr>
        <w:t xml:space="preserve"> قرار م</w:t>
      </w:r>
      <w:r w:rsidRPr="00D83DF4">
        <w:rPr>
          <w:rFonts w:hint="cs"/>
          <w:rtl/>
        </w:rPr>
        <w:t>ی</w:t>
      </w:r>
      <w:r>
        <w:rPr>
          <w:rFonts w:hint="cs"/>
          <w:rtl/>
        </w:rPr>
        <w:t>‌</w:t>
      </w:r>
      <w:r w:rsidRPr="00D83DF4">
        <w:rPr>
          <w:rtl/>
        </w:rPr>
        <w:t>ده</w:t>
      </w:r>
      <w:r w:rsidRPr="00D83DF4">
        <w:rPr>
          <w:rFonts w:hint="cs"/>
          <w:rtl/>
        </w:rPr>
        <w:t>ن</w:t>
      </w:r>
      <w:r w:rsidRPr="00D83DF4">
        <w:rPr>
          <w:rtl/>
        </w:rPr>
        <w:t>د تا زمان</w:t>
      </w:r>
      <w:r w:rsidRPr="00D83DF4">
        <w:rPr>
          <w:rFonts w:hint="cs"/>
          <w:rtl/>
        </w:rPr>
        <w:t>ی</w:t>
      </w:r>
      <w:r w:rsidRPr="00D83DF4">
        <w:rPr>
          <w:rtl/>
        </w:rPr>
        <w:t xml:space="preserve"> که پاسخ دلخواه در</w:t>
      </w:r>
      <w:r w:rsidRPr="00D83DF4">
        <w:rPr>
          <w:rFonts w:hint="cs"/>
          <w:rtl/>
        </w:rPr>
        <w:t>ی</w:t>
      </w:r>
      <w:r w:rsidRPr="00D83DF4">
        <w:rPr>
          <w:rFonts w:hint="eastAsia"/>
          <w:rtl/>
        </w:rPr>
        <w:t>افت</w:t>
      </w:r>
      <w:r w:rsidRPr="00D83DF4">
        <w:rPr>
          <w:rtl/>
        </w:rPr>
        <w:t xml:space="preserve"> شود. در ا</w:t>
      </w:r>
      <w:r w:rsidRPr="00D83DF4">
        <w:rPr>
          <w:rFonts w:hint="cs"/>
          <w:rtl/>
        </w:rPr>
        <w:t>ی</w:t>
      </w:r>
      <w:r w:rsidRPr="00D83DF4">
        <w:rPr>
          <w:rFonts w:hint="eastAsia"/>
          <w:rtl/>
        </w:rPr>
        <w:t>ن</w:t>
      </w:r>
      <w:r w:rsidRPr="00D83DF4">
        <w:rPr>
          <w:rtl/>
        </w:rPr>
        <w:t xml:space="preserve"> مدارس دانش توسط معل</w:t>
      </w:r>
      <w:r w:rsidRPr="00D83DF4">
        <w:rPr>
          <w:rFonts w:hint="eastAsia"/>
          <w:rtl/>
        </w:rPr>
        <w:t>م</w:t>
      </w:r>
      <w:r w:rsidRPr="00D83DF4">
        <w:rPr>
          <w:rtl/>
        </w:rPr>
        <w:t xml:space="preserve"> منتقل م</w:t>
      </w:r>
      <w:r w:rsidRPr="00D83DF4">
        <w:rPr>
          <w:rFonts w:hint="cs"/>
          <w:rtl/>
        </w:rPr>
        <w:t>ی</w:t>
      </w:r>
      <w:r>
        <w:rPr>
          <w:rFonts w:hint="cs"/>
          <w:rtl/>
        </w:rPr>
        <w:t>‌</w:t>
      </w:r>
      <w:r w:rsidRPr="00D83DF4">
        <w:rPr>
          <w:rtl/>
        </w:rPr>
        <w:t>شود در حال</w:t>
      </w:r>
      <w:r w:rsidRPr="00D83DF4">
        <w:rPr>
          <w:rFonts w:hint="cs"/>
          <w:rtl/>
        </w:rPr>
        <w:t>ی</w:t>
      </w:r>
      <w:r w:rsidRPr="00D83DF4">
        <w:rPr>
          <w:rtl/>
        </w:rPr>
        <w:t xml:space="preserve"> که </w:t>
      </w:r>
      <w:r w:rsidRPr="00D83DF4">
        <w:rPr>
          <w:rFonts w:hint="cs"/>
          <w:rtl/>
        </w:rPr>
        <w:t>ی</w:t>
      </w:r>
      <w:r w:rsidRPr="00D83DF4">
        <w:rPr>
          <w:rFonts w:hint="eastAsia"/>
          <w:rtl/>
        </w:rPr>
        <w:t>ادگ</w:t>
      </w:r>
      <w:r w:rsidRPr="00D83DF4">
        <w:rPr>
          <w:rFonts w:hint="cs"/>
          <w:rtl/>
        </w:rPr>
        <w:t>ی</w:t>
      </w:r>
      <w:r w:rsidRPr="00D83DF4">
        <w:rPr>
          <w:rFonts w:hint="eastAsia"/>
          <w:rtl/>
        </w:rPr>
        <w:t>رنده</w:t>
      </w:r>
      <w:r w:rsidRPr="00D83DF4">
        <w:rPr>
          <w:rtl/>
        </w:rPr>
        <w:t xml:space="preserve"> </w:t>
      </w:r>
      <w:r w:rsidRPr="00D83DF4">
        <w:rPr>
          <w:rFonts w:hint="cs"/>
          <w:rtl/>
        </w:rPr>
        <w:t>ی</w:t>
      </w:r>
      <w:r w:rsidRPr="00D83DF4">
        <w:rPr>
          <w:rFonts w:hint="eastAsia"/>
          <w:rtl/>
        </w:rPr>
        <w:t>ک</w:t>
      </w:r>
      <w:r w:rsidRPr="00D83DF4">
        <w:rPr>
          <w:rtl/>
        </w:rPr>
        <w:t xml:space="preserve"> شرکت</w:t>
      </w:r>
      <w:r>
        <w:rPr>
          <w:rFonts w:hint="cs"/>
          <w:rtl/>
        </w:rPr>
        <w:t>‌</w:t>
      </w:r>
      <w:r w:rsidRPr="00D83DF4">
        <w:rPr>
          <w:rtl/>
        </w:rPr>
        <w:t>کننده</w:t>
      </w:r>
      <w:r>
        <w:rPr>
          <w:rFonts w:hint="cs"/>
          <w:rtl/>
        </w:rPr>
        <w:t>‌ی</w:t>
      </w:r>
      <w:r w:rsidRPr="00D83DF4">
        <w:rPr>
          <w:rtl/>
        </w:rPr>
        <w:t xml:space="preserve"> منفعل است.</w:t>
      </w:r>
      <w:r w:rsidRPr="00D83DF4">
        <w:rPr>
          <w:rFonts w:hint="cs"/>
          <w:rtl/>
        </w:rPr>
        <w:t xml:space="preserve"> </w:t>
      </w:r>
      <w:r w:rsidRPr="00D83DF4">
        <w:rPr>
          <w:rFonts w:hint="eastAsia"/>
          <w:rtl/>
        </w:rPr>
        <w:t>با</w:t>
      </w:r>
      <w:r w:rsidRPr="00D83DF4">
        <w:rPr>
          <w:rtl/>
        </w:rPr>
        <w:t xml:space="preserve"> ا</w:t>
      </w:r>
      <w:r w:rsidRPr="00D83DF4">
        <w:rPr>
          <w:rFonts w:hint="cs"/>
          <w:rtl/>
        </w:rPr>
        <w:t>ی</w:t>
      </w:r>
      <w:r w:rsidRPr="00D83DF4">
        <w:rPr>
          <w:rFonts w:hint="eastAsia"/>
          <w:rtl/>
        </w:rPr>
        <w:t>ن</w:t>
      </w:r>
      <w:r w:rsidRPr="00D83DF4">
        <w:rPr>
          <w:rtl/>
        </w:rPr>
        <w:t xml:space="preserve"> وجود، ا</w:t>
      </w:r>
      <w:r w:rsidRPr="00D83DF4">
        <w:rPr>
          <w:rFonts w:hint="cs"/>
          <w:rtl/>
        </w:rPr>
        <w:t>ی</w:t>
      </w:r>
      <w:r w:rsidRPr="00D83DF4">
        <w:rPr>
          <w:rFonts w:hint="eastAsia"/>
          <w:rtl/>
        </w:rPr>
        <w:t>ن</w:t>
      </w:r>
      <w:r w:rsidRPr="00D83DF4">
        <w:rPr>
          <w:rtl/>
        </w:rPr>
        <w:t xml:space="preserve"> دانش به صورت ع</w:t>
      </w:r>
      <w:r w:rsidRPr="00D83DF4">
        <w:rPr>
          <w:rFonts w:hint="cs"/>
          <w:rtl/>
        </w:rPr>
        <w:t>ی</w:t>
      </w:r>
      <w:r w:rsidRPr="00D83DF4">
        <w:rPr>
          <w:rFonts w:hint="eastAsia"/>
          <w:rtl/>
        </w:rPr>
        <w:t>ن</w:t>
      </w:r>
      <w:r w:rsidRPr="00D83DF4">
        <w:rPr>
          <w:rFonts w:hint="cs"/>
          <w:rtl/>
        </w:rPr>
        <w:t>ی</w:t>
      </w:r>
      <w:r w:rsidRPr="00D83DF4">
        <w:rPr>
          <w:rFonts w:hint="eastAsia"/>
          <w:rtl/>
        </w:rPr>
        <w:t>،</w:t>
      </w:r>
      <w:r w:rsidRPr="00D83DF4">
        <w:rPr>
          <w:rtl/>
        </w:rPr>
        <w:t xml:space="preserve"> واقع</w:t>
      </w:r>
      <w:r w:rsidRPr="00D83DF4">
        <w:rPr>
          <w:rFonts w:hint="cs"/>
          <w:rtl/>
        </w:rPr>
        <w:t>ی</w:t>
      </w:r>
      <w:r w:rsidRPr="00D83DF4">
        <w:rPr>
          <w:rtl/>
        </w:rPr>
        <w:t xml:space="preserve"> و مطلق تلق</w:t>
      </w:r>
      <w:r w:rsidRPr="00D83DF4">
        <w:rPr>
          <w:rFonts w:hint="cs"/>
          <w:rtl/>
        </w:rPr>
        <w:t>ی</w:t>
      </w:r>
      <w:r w:rsidRPr="00D83DF4">
        <w:rPr>
          <w:rtl/>
        </w:rPr>
        <w:t xml:space="preserve"> م</w:t>
      </w:r>
      <w:r w:rsidRPr="00D83DF4">
        <w:rPr>
          <w:rFonts w:hint="cs"/>
          <w:rtl/>
        </w:rPr>
        <w:t>ی</w:t>
      </w:r>
      <w:r>
        <w:rPr>
          <w:rFonts w:hint="cs"/>
          <w:rtl/>
        </w:rPr>
        <w:t>‌</w:t>
      </w:r>
      <w:r w:rsidRPr="00D83DF4">
        <w:rPr>
          <w:rtl/>
        </w:rPr>
        <w:t>شود</w:t>
      </w:r>
      <w:r>
        <w:rPr>
          <w:rFonts w:hint="cs"/>
          <w:rtl/>
        </w:rPr>
        <w:t xml:space="preserve">. </w:t>
      </w:r>
      <w:r w:rsidRPr="00D83DF4">
        <w:rPr>
          <w:rFonts w:hint="cs"/>
          <w:rtl/>
        </w:rPr>
        <w:t xml:space="preserve">به عقیدۀ </w:t>
      </w:r>
      <w:r>
        <w:rPr>
          <w:rFonts w:hint="cs"/>
          <w:rtl/>
        </w:rPr>
        <w:t>آنها</w:t>
      </w:r>
      <w:r w:rsidRPr="00D83DF4">
        <w:rPr>
          <w:rtl/>
        </w:rPr>
        <w:t xml:space="preserve"> انسان به طور کامل توسط مح</w:t>
      </w:r>
      <w:r w:rsidRPr="00D83DF4">
        <w:rPr>
          <w:rFonts w:hint="cs"/>
          <w:rtl/>
        </w:rPr>
        <w:t>ی</w:t>
      </w:r>
      <w:r w:rsidRPr="00D83DF4">
        <w:rPr>
          <w:rFonts w:hint="eastAsia"/>
          <w:rtl/>
        </w:rPr>
        <w:t>ط</w:t>
      </w:r>
      <w:r w:rsidRPr="00D83DF4">
        <w:rPr>
          <w:rtl/>
        </w:rPr>
        <w:t xml:space="preserve"> ب</w:t>
      </w:r>
      <w:r w:rsidRPr="00D83DF4">
        <w:rPr>
          <w:rFonts w:hint="cs"/>
          <w:rtl/>
        </w:rPr>
        <w:t>ی</w:t>
      </w:r>
      <w:r w:rsidRPr="00D83DF4">
        <w:rPr>
          <w:rFonts w:hint="eastAsia"/>
          <w:rtl/>
        </w:rPr>
        <w:t>رون</w:t>
      </w:r>
      <w:r w:rsidRPr="00D83DF4">
        <w:rPr>
          <w:rFonts w:hint="cs"/>
          <w:rtl/>
        </w:rPr>
        <w:t>ی</w:t>
      </w:r>
      <w:r w:rsidRPr="00D83DF4">
        <w:rPr>
          <w:rtl/>
        </w:rPr>
        <w:t xml:space="preserve"> خود شکل م</w:t>
      </w:r>
      <w:r w:rsidRPr="00D83DF4">
        <w:rPr>
          <w:rFonts w:hint="cs"/>
          <w:rtl/>
        </w:rPr>
        <w:t>ی‌</w:t>
      </w:r>
      <w:r w:rsidRPr="00D83DF4">
        <w:rPr>
          <w:rtl/>
        </w:rPr>
        <w:t>گ</w:t>
      </w:r>
      <w:r w:rsidRPr="00D83DF4">
        <w:rPr>
          <w:rFonts w:hint="cs"/>
          <w:rtl/>
        </w:rPr>
        <w:t>ی</w:t>
      </w:r>
      <w:r w:rsidRPr="00D83DF4">
        <w:rPr>
          <w:rFonts w:hint="eastAsia"/>
          <w:rtl/>
        </w:rPr>
        <w:t>رد</w:t>
      </w:r>
      <w:r w:rsidRPr="00D83DF4">
        <w:rPr>
          <w:rtl/>
        </w:rPr>
        <w:t>. اگر مح</w:t>
      </w:r>
      <w:r w:rsidRPr="00D83DF4">
        <w:rPr>
          <w:rFonts w:hint="cs"/>
          <w:rtl/>
        </w:rPr>
        <w:t>ی</w:t>
      </w:r>
      <w:r w:rsidRPr="00D83DF4">
        <w:rPr>
          <w:rFonts w:hint="eastAsia"/>
          <w:rtl/>
        </w:rPr>
        <w:t>ط</w:t>
      </w:r>
      <w:r w:rsidRPr="00D83DF4">
        <w:rPr>
          <w:rtl/>
        </w:rPr>
        <w:t xml:space="preserve"> شخص</w:t>
      </w:r>
      <w:r w:rsidRPr="00D83DF4">
        <w:rPr>
          <w:rFonts w:hint="cs"/>
          <w:rtl/>
        </w:rPr>
        <w:t>ی</w:t>
      </w:r>
      <w:r w:rsidRPr="00D83DF4">
        <w:rPr>
          <w:rtl/>
        </w:rPr>
        <w:t xml:space="preserve"> را تغ</w:t>
      </w:r>
      <w:r w:rsidRPr="00D83DF4">
        <w:rPr>
          <w:rFonts w:hint="cs"/>
          <w:rtl/>
        </w:rPr>
        <w:t>یی</w:t>
      </w:r>
      <w:r w:rsidRPr="00D83DF4">
        <w:rPr>
          <w:rFonts w:hint="eastAsia"/>
          <w:rtl/>
        </w:rPr>
        <w:t>ر</w:t>
      </w:r>
      <w:r w:rsidRPr="00D83DF4">
        <w:rPr>
          <w:rtl/>
        </w:rPr>
        <w:t xml:space="preserve"> ده</w:t>
      </w:r>
      <w:r w:rsidRPr="00D83DF4">
        <w:rPr>
          <w:rFonts w:hint="cs"/>
          <w:rtl/>
        </w:rPr>
        <w:t>ی</w:t>
      </w:r>
      <w:r w:rsidRPr="00D83DF4">
        <w:rPr>
          <w:rFonts w:hint="eastAsia"/>
          <w:rtl/>
        </w:rPr>
        <w:t>د،</w:t>
      </w:r>
      <w:r w:rsidRPr="00D83DF4">
        <w:rPr>
          <w:rtl/>
        </w:rPr>
        <w:t xml:space="preserve"> افکار، احساسات و رفتار او را تغ</w:t>
      </w:r>
      <w:r w:rsidRPr="00D83DF4">
        <w:rPr>
          <w:rFonts w:hint="cs"/>
          <w:rtl/>
        </w:rPr>
        <w:t>یی</w:t>
      </w:r>
      <w:r w:rsidRPr="00D83DF4">
        <w:rPr>
          <w:rFonts w:hint="eastAsia"/>
          <w:rtl/>
        </w:rPr>
        <w:t>ر</w:t>
      </w:r>
      <w:r w:rsidRPr="00D83DF4">
        <w:rPr>
          <w:rtl/>
        </w:rPr>
        <w:t xml:space="preserve"> خواه</w:t>
      </w:r>
      <w:r w:rsidRPr="00D83DF4">
        <w:rPr>
          <w:rFonts w:hint="cs"/>
          <w:rtl/>
        </w:rPr>
        <w:t>ی</w:t>
      </w:r>
      <w:r w:rsidRPr="00D83DF4">
        <w:rPr>
          <w:rFonts w:hint="eastAsia"/>
          <w:rtl/>
        </w:rPr>
        <w:t>د</w:t>
      </w:r>
      <w:r w:rsidRPr="00D83DF4">
        <w:rPr>
          <w:rtl/>
        </w:rPr>
        <w:t xml:space="preserve"> داد. ا</w:t>
      </w:r>
      <w:r w:rsidRPr="00D83DF4">
        <w:rPr>
          <w:rFonts w:hint="cs"/>
          <w:rtl/>
        </w:rPr>
        <w:t>ی</w:t>
      </w:r>
      <w:r w:rsidRPr="00D83DF4">
        <w:rPr>
          <w:rFonts w:hint="eastAsia"/>
          <w:rtl/>
        </w:rPr>
        <w:t>ن</w:t>
      </w:r>
      <w:r w:rsidRPr="00D83DF4">
        <w:rPr>
          <w:rtl/>
        </w:rPr>
        <w:t xml:space="preserve"> س</w:t>
      </w:r>
      <w:r w:rsidRPr="00D83DF4">
        <w:rPr>
          <w:rFonts w:hint="cs"/>
          <w:rtl/>
        </w:rPr>
        <w:t>ی</w:t>
      </w:r>
      <w:r w:rsidRPr="00D83DF4">
        <w:rPr>
          <w:rFonts w:hint="eastAsia"/>
          <w:rtl/>
        </w:rPr>
        <w:t>ستم</w:t>
      </w:r>
      <w:r w:rsidRPr="00D83DF4">
        <w:rPr>
          <w:rtl/>
        </w:rPr>
        <w:t xml:space="preserve"> مبتن</w:t>
      </w:r>
      <w:r w:rsidRPr="00D83DF4">
        <w:rPr>
          <w:rFonts w:hint="cs"/>
          <w:rtl/>
        </w:rPr>
        <w:t>ی</w:t>
      </w:r>
      <w:r w:rsidRPr="00D83DF4">
        <w:rPr>
          <w:rtl/>
        </w:rPr>
        <w:t xml:space="preserve"> بر پاداش و مجازات است. </w:t>
      </w:r>
      <w:r w:rsidRPr="00D83DF4">
        <w:rPr>
          <w:rFonts w:hint="eastAsia"/>
          <w:rtl/>
        </w:rPr>
        <w:t>رفتارشناسان</w:t>
      </w:r>
      <w:r w:rsidRPr="00D83DF4">
        <w:rPr>
          <w:rtl/>
        </w:rPr>
        <w:t xml:space="preserve"> بر ا</w:t>
      </w:r>
      <w:r w:rsidRPr="00D83DF4">
        <w:rPr>
          <w:rFonts w:hint="cs"/>
          <w:rtl/>
        </w:rPr>
        <w:t>ی</w:t>
      </w:r>
      <w:r w:rsidRPr="00D83DF4">
        <w:rPr>
          <w:rFonts w:hint="eastAsia"/>
          <w:rtl/>
        </w:rPr>
        <w:t>ن</w:t>
      </w:r>
      <w:r w:rsidRPr="00D83DF4">
        <w:rPr>
          <w:rtl/>
        </w:rPr>
        <w:t xml:space="preserve"> باورند که</w:t>
      </w:r>
      <w:r>
        <w:rPr>
          <w:rFonts w:hint="cs"/>
          <w:rtl/>
        </w:rPr>
        <w:t xml:space="preserve"> </w:t>
      </w:r>
      <w:r w:rsidRPr="00D83DF4">
        <w:rPr>
          <w:rtl/>
        </w:rPr>
        <w:t>هر زمان دانش</w:t>
      </w:r>
      <w:r>
        <w:rPr>
          <w:rFonts w:hint="cs"/>
          <w:rtl/>
        </w:rPr>
        <w:t>‌</w:t>
      </w:r>
      <w:r w:rsidRPr="00D83DF4">
        <w:rPr>
          <w:rtl/>
        </w:rPr>
        <w:t xml:space="preserve">آموزان رفتار </w:t>
      </w:r>
      <w:r>
        <w:rPr>
          <w:rFonts w:hint="cs"/>
          <w:rtl/>
        </w:rPr>
        <w:t>مناسب</w:t>
      </w:r>
      <w:r w:rsidRPr="00D83DF4">
        <w:rPr>
          <w:rtl/>
        </w:rPr>
        <w:t xml:space="preserve"> را انجام دهند اگر معلمان تقو</w:t>
      </w:r>
      <w:r w:rsidRPr="00D83DF4">
        <w:rPr>
          <w:rFonts w:hint="cs"/>
          <w:rtl/>
        </w:rPr>
        <w:t>ی</w:t>
      </w:r>
      <w:r w:rsidRPr="00D83DF4">
        <w:rPr>
          <w:rFonts w:hint="eastAsia"/>
          <w:rtl/>
        </w:rPr>
        <w:t>ت</w:t>
      </w:r>
      <w:r w:rsidRPr="00D83DF4">
        <w:rPr>
          <w:rtl/>
        </w:rPr>
        <w:t xml:space="preserve"> مثبت </w:t>
      </w:r>
      <w:r w:rsidRPr="00D83DF4">
        <w:rPr>
          <w:rFonts w:hint="cs"/>
          <w:rtl/>
        </w:rPr>
        <w:t>ی</w:t>
      </w:r>
      <w:r w:rsidRPr="00D83DF4">
        <w:rPr>
          <w:rFonts w:hint="eastAsia"/>
          <w:rtl/>
        </w:rPr>
        <w:t>ا</w:t>
      </w:r>
      <w:r w:rsidRPr="00D83DF4">
        <w:rPr>
          <w:rtl/>
        </w:rPr>
        <w:t xml:space="preserve"> پاداش ارائه کنند،</w:t>
      </w:r>
      <w:r>
        <w:rPr>
          <w:rFonts w:hint="cs"/>
          <w:rtl/>
        </w:rPr>
        <w:t xml:space="preserve"> آنها</w:t>
      </w:r>
      <w:r w:rsidRPr="00D83DF4">
        <w:rPr>
          <w:rtl/>
        </w:rPr>
        <w:t xml:space="preserve"> </w:t>
      </w:r>
      <w:r w:rsidRPr="00D83DF4">
        <w:rPr>
          <w:rFonts w:hint="cs"/>
          <w:rtl/>
        </w:rPr>
        <w:t>ی</w:t>
      </w:r>
      <w:r w:rsidRPr="00D83DF4">
        <w:rPr>
          <w:rFonts w:hint="eastAsia"/>
          <w:rtl/>
        </w:rPr>
        <w:t>اد</w:t>
      </w:r>
      <w:r w:rsidRPr="00D83DF4">
        <w:rPr>
          <w:rtl/>
        </w:rPr>
        <w:t xml:space="preserve"> م</w:t>
      </w:r>
      <w:r w:rsidRPr="00D83DF4">
        <w:rPr>
          <w:rFonts w:hint="cs"/>
          <w:rtl/>
        </w:rPr>
        <w:t>ی</w:t>
      </w:r>
      <w:r>
        <w:rPr>
          <w:rFonts w:hint="cs"/>
          <w:rtl/>
        </w:rPr>
        <w:t>‌</w:t>
      </w:r>
      <w:r w:rsidRPr="00D83DF4">
        <w:rPr>
          <w:rtl/>
        </w:rPr>
        <w:t>گ</w:t>
      </w:r>
      <w:r w:rsidRPr="00D83DF4">
        <w:rPr>
          <w:rFonts w:hint="cs"/>
          <w:rtl/>
        </w:rPr>
        <w:t>ی</w:t>
      </w:r>
      <w:r w:rsidRPr="00D83DF4">
        <w:rPr>
          <w:rFonts w:hint="eastAsia"/>
          <w:rtl/>
        </w:rPr>
        <w:t>رند</w:t>
      </w:r>
      <w:r w:rsidRPr="00D83DF4">
        <w:rPr>
          <w:rtl/>
        </w:rPr>
        <w:t xml:space="preserve"> که رفتار را به تنها</w:t>
      </w:r>
      <w:r w:rsidRPr="00D83DF4">
        <w:rPr>
          <w:rFonts w:hint="cs"/>
          <w:rtl/>
        </w:rPr>
        <w:t>یی</w:t>
      </w:r>
      <w:r w:rsidRPr="00D83DF4">
        <w:rPr>
          <w:rtl/>
        </w:rPr>
        <w:t xml:space="preserve"> انجام دهند. هم</w:t>
      </w:r>
      <w:r w:rsidRPr="00D83DF4">
        <w:rPr>
          <w:rFonts w:hint="cs"/>
          <w:rtl/>
        </w:rPr>
        <w:t>ی</w:t>
      </w:r>
      <w:r w:rsidRPr="00D83DF4">
        <w:rPr>
          <w:rFonts w:hint="eastAsia"/>
          <w:rtl/>
        </w:rPr>
        <w:t>ن</w:t>
      </w:r>
      <w:r w:rsidRPr="00D83DF4">
        <w:rPr>
          <w:rtl/>
        </w:rPr>
        <w:t xml:space="preserve"> مفهوم در مورد مجازات</w:t>
      </w:r>
      <w:r>
        <w:rPr>
          <w:rFonts w:hint="cs"/>
          <w:rtl/>
        </w:rPr>
        <w:t>‌</w:t>
      </w:r>
      <w:r w:rsidRPr="00D83DF4">
        <w:rPr>
          <w:rtl/>
        </w:rPr>
        <w:t>ها ن</w:t>
      </w:r>
      <w:r w:rsidRPr="00D83DF4">
        <w:rPr>
          <w:rFonts w:hint="cs"/>
          <w:rtl/>
        </w:rPr>
        <w:t>ی</w:t>
      </w:r>
      <w:r w:rsidRPr="00D83DF4">
        <w:rPr>
          <w:rFonts w:hint="eastAsia"/>
          <w:rtl/>
        </w:rPr>
        <w:t>ز</w:t>
      </w:r>
      <w:r w:rsidRPr="00D83DF4">
        <w:rPr>
          <w:rtl/>
        </w:rPr>
        <w:t xml:space="preserve"> صدق م</w:t>
      </w:r>
      <w:r w:rsidRPr="00D83DF4">
        <w:rPr>
          <w:rFonts w:hint="cs"/>
          <w:rtl/>
        </w:rPr>
        <w:t>ی</w:t>
      </w:r>
      <w:r>
        <w:rPr>
          <w:rFonts w:hint="cs"/>
          <w:rtl/>
        </w:rPr>
        <w:t>‌</w:t>
      </w:r>
      <w:r w:rsidRPr="00D83DF4">
        <w:rPr>
          <w:rtl/>
        </w:rPr>
        <w:t>کند. رفتارگرا</w:t>
      </w:r>
      <w:r w:rsidRPr="00D83DF4">
        <w:rPr>
          <w:rFonts w:hint="cs"/>
          <w:rtl/>
        </w:rPr>
        <w:t>ی</w:t>
      </w:r>
      <w:r w:rsidRPr="00D83DF4">
        <w:rPr>
          <w:rFonts w:hint="eastAsia"/>
          <w:rtl/>
        </w:rPr>
        <w:t>ان</w:t>
      </w:r>
      <w:r w:rsidRPr="00D83DF4">
        <w:rPr>
          <w:rtl/>
        </w:rPr>
        <w:t xml:space="preserve"> فکر م</w:t>
      </w:r>
      <w:r w:rsidRPr="00D83DF4">
        <w:rPr>
          <w:rFonts w:hint="cs"/>
          <w:rtl/>
        </w:rPr>
        <w:t>ی</w:t>
      </w:r>
      <w:r>
        <w:rPr>
          <w:rFonts w:hint="cs"/>
          <w:rtl/>
        </w:rPr>
        <w:t>‌</w:t>
      </w:r>
      <w:r w:rsidRPr="00D83DF4">
        <w:rPr>
          <w:rtl/>
        </w:rPr>
        <w:t>کنند</w:t>
      </w:r>
      <w:r w:rsidRPr="00D83DF4">
        <w:rPr>
          <w:rFonts w:hint="cs"/>
          <w:rtl/>
        </w:rPr>
        <w:t xml:space="preserve"> عمل</w:t>
      </w:r>
      <w:r w:rsidRPr="00D83DF4">
        <w:rPr>
          <w:rtl/>
        </w:rPr>
        <w:t xml:space="preserve"> افراد در پاسخ به </w:t>
      </w:r>
      <w:r w:rsidRPr="00D83DF4">
        <w:rPr>
          <w:rFonts w:hint="eastAsia"/>
          <w:rtl/>
        </w:rPr>
        <w:t>محرک</w:t>
      </w:r>
      <w:r>
        <w:rPr>
          <w:rFonts w:hint="cs"/>
          <w:rtl/>
        </w:rPr>
        <w:t>‌</w:t>
      </w:r>
      <w:r w:rsidRPr="00D83DF4">
        <w:rPr>
          <w:rtl/>
        </w:rPr>
        <w:t>ها</w:t>
      </w:r>
      <w:r w:rsidRPr="00D83DF4">
        <w:rPr>
          <w:rFonts w:hint="cs"/>
          <w:rtl/>
        </w:rPr>
        <w:t>ی</w:t>
      </w:r>
      <w:r w:rsidRPr="00D83DF4">
        <w:rPr>
          <w:rtl/>
        </w:rPr>
        <w:t xml:space="preserve"> ف</w:t>
      </w:r>
      <w:r w:rsidRPr="00D83DF4">
        <w:rPr>
          <w:rFonts w:hint="cs"/>
          <w:rtl/>
        </w:rPr>
        <w:t>ی</w:t>
      </w:r>
      <w:r w:rsidRPr="00D83DF4">
        <w:rPr>
          <w:rFonts w:hint="eastAsia"/>
          <w:rtl/>
        </w:rPr>
        <w:t>ز</w:t>
      </w:r>
      <w:r w:rsidRPr="00D83DF4">
        <w:rPr>
          <w:rFonts w:hint="cs"/>
          <w:rtl/>
        </w:rPr>
        <w:t>ی</w:t>
      </w:r>
      <w:r w:rsidRPr="00D83DF4">
        <w:rPr>
          <w:rFonts w:hint="eastAsia"/>
          <w:rtl/>
        </w:rPr>
        <w:t>ک</w:t>
      </w:r>
      <w:r w:rsidRPr="00D83DF4">
        <w:rPr>
          <w:rFonts w:hint="cs"/>
          <w:rtl/>
        </w:rPr>
        <w:t>ی</w:t>
      </w:r>
      <w:r w:rsidRPr="00D83DF4">
        <w:rPr>
          <w:rtl/>
        </w:rPr>
        <w:t xml:space="preserve"> تول</w:t>
      </w:r>
      <w:r w:rsidRPr="00D83DF4">
        <w:rPr>
          <w:rFonts w:hint="cs"/>
          <w:rtl/>
        </w:rPr>
        <w:t>ی</w:t>
      </w:r>
      <w:r w:rsidRPr="00D83DF4">
        <w:rPr>
          <w:rFonts w:hint="eastAsia"/>
          <w:rtl/>
        </w:rPr>
        <w:t>د</w:t>
      </w:r>
      <w:r w:rsidRPr="00D83DF4">
        <w:rPr>
          <w:rtl/>
        </w:rPr>
        <w:t xml:space="preserve"> شده درون</w:t>
      </w:r>
      <w:r w:rsidRPr="00D83DF4">
        <w:rPr>
          <w:rFonts w:hint="cs"/>
          <w:rtl/>
        </w:rPr>
        <w:t>ی</w:t>
      </w:r>
      <w:r w:rsidRPr="00D83DF4">
        <w:rPr>
          <w:rtl/>
        </w:rPr>
        <w:t xml:space="preserve"> </w:t>
      </w:r>
      <w:r w:rsidRPr="00D83DF4">
        <w:rPr>
          <w:rFonts w:hint="cs"/>
          <w:rtl/>
        </w:rPr>
        <w:t>ی</w:t>
      </w:r>
      <w:r w:rsidRPr="00D83DF4">
        <w:rPr>
          <w:rFonts w:hint="eastAsia"/>
          <w:rtl/>
        </w:rPr>
        <w:t>ا</w:t>
      </w:r>
      <w:r w:rsidRPr="00D83DF4">
        <w:rPr>
          <w:rtl/>
        </w:rPr>
        <w:t xml:space="preserve"> ب</w:t>
      </w:r>
      <w:r w:rsidRPr="00D83DF4">
        <w:rPr>
          <w:rFonts w:hint="cs"/>
          <w:rtl/>
        </w:rPr>
        <w:t>ی</w:t>
      </w:r>
      <w:r w:rsidRPr="00D83DF4">
        <w:rPr>
          <w:rFonts w:hint="eastAsia"/>
          <w:rtl/>
        </w:rPr>
        <w:t>رون</w:t>
      </w:r>
      <w:r w:rsidRPr="00D83DF4">
        <w:rPr>
          <w:rFonts w:hint="cs"/>
          <w:rtl/>
        </w:rPr>
        <w:t>ی</w:t>
      </w:r>
      <w:r w:rsidRPr="00D83DF4">
        <w:rPr>
          <w:rtl/>
        </w:rPr>
        <w:t xml:space="preserve"> </w:t>
      </w:r>
      <w:r w:rsidRPr="00D83DF4">
        <w:rPr>
          <w:rFonts w:hint="cs"/>
          <w:rtl/>
        </w:rPr>
        <w:t>است</w:t>
      </w:r>
      <w:r w:rsidRPr="00D83DF4">
        <w:rPr>
          <w:rtl/>
        </w:rPr>
        <w:t xml:space="preserve">. </w:t>
      </w:r>
    </w:p>
    <w:p w14:paraId="64595904" w14:textId="77777777" w:rsidR="00D95374" w:rsidRDefault="00D95374" w:rsidP="00302BAA">
      <w:pPr>
        <w:pStyle w:val="ac"/>
        <w:rPr>
          <w:rtl/>
        </w:rPr>
      </w:pPr>
      <w:r w:rsidRPr="00D83DF4">
        <w:rPr>
          <w:rtl/>
        </w:rPr>
        <w:t>مدارس رفتارگرا معمولاً در ساختمان ها</w:t>
      </w:r>
      <w:r w:rsidRPr="00D83DF4">
        <w:rPr>
          <w:rFonts w:hint="cs"/>
          <w:rtl/>
        </w:rPr>
        <w:t>ی</w:t>
      </w:r>
      <w:r w:rsidRPr="00D83DF4">
        <w:rPr>
          <w:rtl/>
        </w:rPr>
        <w:t xml:space="preserve"> منفرد با چند</w:t>
      </w:r>
      <w:r w:rsidRPr="00D83DF4">
        <w:rPr>
          <w:rFonts w:hint="cs"/>
          <w:rtl/>
        </w:rPr>
        <w:t>ی</w:t>
      </w:r>
      <w:r w:rsidRPr="00D83DF4">
        <w:rPr>
          <w:rFonts w:hint="eastAsia"/>
          <w:rtl/>
        </w:rPr>
        <w:t>ن</w:t>
      </w:r>
      <w:r w:rsidRPr="00D83DF4">
        <w:rPr>
          <w:rtl/>
        </w:rPr>
        <w:t xml:space="preserve"> طبقه قاب</w:t>
      </w:r>
      <w:r>
        <w:rPr>
          <w:rFonts w:hint="cs"/>
          <w:rtl/>
        </w:rPr>
        <w:t>‌</w:t>
      </w:r>
      <w:r w:rsidRPr="00D83DF4">
        <w:rPr>
          <w:rtl/>
        </w:rPr>
        <w:t>بند</w:t>
      </w:r>
      <w:r w:rsidRPr="00D83DF4">
        <w:rPr>
          <w:rFonts w:hint="cs"/>
          <w:rtl/>
        </w:rPr>
        <w:t>ی</w:t>
      </w:r>
      <w:r w:rsidRPr="00D83DF4">
        <w:rPr>
          <w:rtl/>
        </w:rPr>
        <w:t xml:space="preserve"> م</w:t>
      </w:r>
      <w:r w:rsidRPr="00D83DF4">
        <w:rPr>
          <w:rFonts w:hint="cs"/>
          <w:rtl/>
        </w:rPr>
        <w:t>ی</w:t>
      </w:r>
      <w:r>
        <w:rPr>
          <w:rFonts w:hint="cs"/>
          <w:rtl/>
        </w:rPr>
        <w:t>‌</w:t>
      </w:r>
      <w:r w:rsidRPr="00D83DF4">
        <w:rPr>
          <w:rtl/>
        </w:rPr>
        <w:t>شوند. کلاس‌ها</w:t>
      </w:r>
      <w:r w:rsidRPr="00D83DF4">
        <w:rPr>
          <w:rFonts w:hint="cs"/>
          <w:rtl/>
        </w:rPr>
        <w:t>ی</w:t>
      </w:r>
      <w:r w:rsidRPr="00D83DF4">
        <w:rPr>
          <w:rtl/>
        </w:rPr>
        <w:t xml:space="preserve"> درس در </w:t>
      </w:r>
      <w:r w:rsidRPr="00D83DF4">
        <w:rPr>
          <w:rFonts w:hint="cs"/>
          <w:rtl/>
        </w:rPr>
        <w:t>ی</w:t>
      </w:r>
      <w:r w:rsidRPr="00D83DF4">
        <w:rPr>
          <w:rFonts w:hint="eastAsia"/>
          <w:rtl/>
        </w:rPr>
        <w:t>ک</w:t>
      </w:r>
      <w:r w:rsidRPr="00D83DF4">
        <w:rPr>
          <w:rtl/>
        </w:rPr>
        <w:t xml:space="preserve"> انتها برا</w:t>
      </w:r>
      <w:r w:rsidRPr="00D83DF4">
        <w:rPr>
          <w:rFonts w:hint="cs"/>
          <w:rtl/>
        </w:rPr>
        <w:t>ی</w:t>
      </w:r>
      <w:r w:rsidRPr="00D83DF4">
        <w:rPr>
          <w:rtl/>
        </w:rPr>
        <w:t xml:space="preserve"> دانش‌آموزان جد</w:t>
      </w:r>
      <w:r w:rsidRPr="00D83DF4">
        <w:rPr>
          <w:rFonts w:hint="cs"/>
          <w:rtl/>
        </w:rPr>
        <w:t>ی</w:t>
      </w:r>
      <w:r w:rsidRPr="00D83DF4">
        <w:rPr>
          <w:rFonts w:hint="eastAsia"/>
          <w:rtl/>
        </w:rPr>
        <w:t>د</w:t>
      </w:r>
      <w:r w:rsidRPr="00D83DF4">
        <w:rPr>
          <w:rtl/>
        </w:rPr>
        <w:t xml:space="preserve"> قرار دارند و </w:t>
      </w:r>
      <w:r w:rsidRPr="00D83DF4">
        <w:rPr>
          <w:rFonts w:hint="cs"/>
          <w:rtl/>
        </w:rPr>
        <w:t>در</w:t>
      </w:r>
      <w:r w:rsidRPr="00D83DF4">
        <w:rPr>
          <w:rtl/>
        </w:rPr>
        <w:t xml:space="preserve"> انتها</w:t>
      </w:r>
      <w:r w:rsidRPr="00D83DF4">
        <w:rPr>
          <w:rFonts w:hint="cs"/>
          <w:rtl/>
        </w:rPr>
        <w:t>ی</w:t>
      </w:r>
      <w:r w:rsidRPr="00D83DF4">
        <w:rPr>
          <w:rtl/>
        </w:rPr>
        <w:t xml:space="preserve"> د</w:t>
      </w:r>
      <w:r w:rsidRPr="00D83DF4">
        <w:rPr>
          <w:rFonts w:hint="cs"/>
          <w:rtl/>
        </w:rPr>
        <w:t>ی</w:t>
      </w:r>
      <w:r w:rsidRPr="00D83DF4">
        <w:rPr>
          <w:rFonts w:hint="eastAsia"/>
          <w:rtl/>
        </w:rPr>
        <w:t>گر</w:t>
      </w:r>
      <w:r w:rsidRPr="00D83DF4">
        <w:rPr>
          <w:rtl/>
        </w:rPr>
        <w:t xml:space="preserve"> دانش‌آموزان کلاس بالاتر </w:t>
      </w:r>
      <w:r w:rsidRPr="00D83DF4">
        <w:rPr>
          <w:rFonts w:hint="cs"/>
          <w:rtl/>
        </w:rPr>
        <w:t>قرار دارند</w:t>
      </w:r>
      <w:r w:rsidRPr="00D83DF4">
        <w:rPr>
          <w:rtl/>
        </w:rPr>
        <w:t xml:space="preserve">. </w:t>
      </w:r>
      <w:bookmarkStart w:id="48" w:name="_Hlk135383811"/>
      <w:r w:rsidRPr="00D83DF4">
        <w:rPr>
          <w:rtl/>
        </w:rPr>
        <w:t>کلاس</w:t>
      </w:r>
      <w:r>
        <w:rPr>
          <w:rFonts w:hint="cs"/>
          <w:rtl/>
        </w:rPr>
        <w:t>‌</w:t>
      </w:r>
      <w:r w:rsidRPr="00D83DF4">
        <w:rPr>
          <w:rtl/>
        </w:rPr>
        <w:t>ها</w:t>
      </w:r>
      <w:r w:rsidRPr="00D83DF4">
        <w:rPr>
          <w:rFonts w:hint="cs"/>
          <w:rtl/>
        </w:rPr>
        <w:t>ی</w:t>
      </w:r>
      <w:r w:rsidRPr="00D83DF4">
        <w:rPr>
          <w:rtl/>
        </w:rPr>
        <w:t xml:space="preserve"> درس به صورت رد</w:t>
      </w:r>
      <w:r w:rsidRPr="00D83DF4">
        <w:rPr>
          <w:rFonts w:hint="cs"/>
          <w:rtl/>
        </w:rPr>
        <w:t>ی</w:t>
      </w:r>
      <w:r w:rsidRPr="00D83DF4">
        <w:rPr>
          <w:rFonts w:hint="eastAsia"/>
          <w:rtl/>
        </w:rPr>
        <w:t>ف</w:t>
      </w:r>
      <w:r w:rsidRPr="00D83DF4">
        <w:rPr>
          <w:rtl/>
        </w:rPr>
        <w:t xml:space="preserve"> و ستون چ</w:t>
      </w:r>
      <w:r w:rsidRPr="00D83DF4">
        <w:rPr>
          <w:rFonts w:hint="cs"/>
          <w:rtl/>
        </w:rPr>
        <w:t>ی</w:t>
      </w:r>
      <w:r w:rsidRPr="00D83DF4">
        <w:rPr>
          <w:rFonts w:hint="eastAsia"/>
          <w:rtl/>
        </w:rPr>
        <w:t>ده</w:t>
      </w:r>
      <w:r w:rsidRPr="00D83DF4">
        <w:rPr>
          <w:rtl/>
        </w:rPr>
        <w:t xml:space="preserve"> شده و دارا</w:t>
      </w:r>
      <w:r w:rsidRPr="00D83DF4">
        <w:rPr>
          <w:rFonts w:hint="cs"/>
          <w:rtl/>
        </w:rPr>
        <w:t>ی</w:t>
      </w:r>
      <w:r w:rsidRPr="00D83DF4">
        <w:rPr>
          <w:rtl/>
        </w:rPr>
        <w:t xml:space="preserve"> </w:t>
      </w:r>
      <w:r w:rsidRPr="00D83DF4">
        <w:rPr>
          <w:rFonts w:hint="cs"/>
          <w:rtl/>
        </w:rPr>
        <w:t>ی</w:t>
      </w:r>
      <w:r w:rsidRPr="00D83DF4">
        <w:rPr>
          <w:rFonts w:hint="eastAsia"/>
          <w:rtl/>
        </w:rPr>
        <w:t>ک</w:t>
      </w:r>
      <w:r w:rsidRPr="00D83DF4">
        <w:rPr>
          <w:rtl/>
        </w:rPr>
        <w:t xml:space="preserve"> نقطه کنترل است</w:t>
      </w:r>
      <w:r w:rsidRPr="00D83DF4">
        <w:rPr>
          <w:rFonts w:hint="cs"/>
          <w:rtl/>
        </w:rPr>
        <w:t>.</w:t>
      </w:r>
      <w:bookmarkEnd w:id="48"/>
      <w:r w:rsidRPr="00D83DF4">
        <w:rPr>
          <w:rtl/>
        </w:rPr>
        <w:t xml:space="preserve"> راهرو</w:t>
      </w:r>
      <w:r w:rsidRPr="00D83DF4">
        <w:rPr>
          <w:rFonts w:hint="cs"/>
          <w:rtl/>
        </w:rPr>
        <w:t>ی</w:t>
      </w:r>
      <w:r w:rsidRPr="00D83DF4">
        <w:rPr>
          <w:rtl/>
        </w:rPr>
        <w:t xml:space="preserve"> بلند با کلاس دو طرفه برا</w:t>
      </w:r>
      <w:r w:rsidRPr="00D83DF4">
        <w:rPr>
          <w:rFonts w:hint="cs"/>
          <w:rtl/>
        </w:rPr>
        <w:t>ی</w:t>
      </w:r>
      <w:r w:rsidRPr="00D83DF4">
        <w:rPr>
          <w:rtl/>
        </w:rPr>
        <w:t xml:space="preserve"> مدارس رفتارگرا مناسب است.</w:t>
      </w:r>
      <w:r w:rsidRPr="00D83DF4">
        <w:rPr>
          <w:rFonts w:hint="cs"/>
          <w:rtl/>
        </w:rPr>
        <w:t xml:space="preserve"> </w:t>
      </w:r>
      <w:r w:rsidRPr="00D83DF4">
        <w:rPr>
          <w:rFonts w:hint="eastAsia"/>
          <w:rtl/>
        </w:rPr>
        <w:t>ا</w:t>
      </w:r>
      <w:r w:rsidRPr="00D83DF4">
        <w:rPr>
          <w:rFonts w:hint="cs"/>
          <w:rtl/>
        </w:rPr>
        <w:t>ی</w:t>
      </w:r>
      <w:r w:rsidRPr="00D83DF4">
        <w:rPr>
          <w:rFonts w:hint="eastAsia"/>
          <w:rtl/>
        </w:rPr>
        <w:t>ن</w:t>
      </w:r>
      <w:r w:rsidRPr="00D83DF4">
        <w:rPr>
          <w:rtl/>
        </w:rPr>
        <w:t xml:space="preserve"> نوع چ</w:t>
      </w:r>
      <w:r w:rsidRPr="00D83DF4">
        <w:rPr>
          <w:rFonts w:hint="cs"/>
          <w:rtl/>
        </w:rPr>
        <w:t>ی</w:t>
      </w:r>
      <w:r w:rsidRPr="00D83DF4">
        <w:rPr>
          <w:rFonts w:hint="eastAsia"/>
          <w:rtl/>
        </w:rPr>
        <w:t>دمان</w:t>
      </w:r>
      <w:r w:rsidRPr="00D83DF4">
        <w:rPr>
          <w:rtl/>
        </w:rPr>
        <w:t xml:space="preserve"> پاسخ</w:t>
      </w:r>
      <w:r>
        <w:rPr>
          <w:rFonts w:hint="cs"/>
          <w:rtl/>
        </w:rPr>
        <w:t>‌</w:t>
      </w:r>
      <w:r w:rsidRPr="00D83DF4">
        <w:rPr>
          <w:rtl/>
        </w:rPr>
        <w:t>ها</w:t>
      </w:r>
      <w:r w:rsidRPr="00D83DF4">
        <w:rPr>
          <w:rFonts w:hint="cs"/>
          <w:rtl/>
        </w:rPr>
        <w:t>ی</w:t>
      </w:r>
      <w:r w:rsidRPr="00D83DF4">
        <w:rPr>
          <w:rtl/>
        </w:rPr>
        <w:t xml:space="preserve"> مطلوب آموزش معلم محور را فراهم م</w:t>
      </w:r>
      <w:r w:rsidRPr="00D83DF4">
        <w:rPr>
          <w:rFonts w:hint="cs"/>
          <w:rtl/>
        </w:rPr>
        <w:t>ی</w:t>
      </w:r>
      <w:r w:rsidRPr="00D83DF4">
        <w:rPr>
          <w:rtl/>
        </w:rPr>
        <w:t xml:space="preserve"> کند</w:t>
      </w:r>
      <w:r w:rsidRPr="00D83DF4">
        <w:rPr>
          <w:rFonts w:hint="cs"/>
          <w:rtl/>
        </w:rPr>
        <w:t xml:space="preserve"> (گونئی و آلب، 2012)</w:t>
      </w:r>
      <w:r>
        <w:rPr>
          <w:rStyle w:val="FootnoteReference"/>
          <w:rtl/>
        </w:rPr>
        <w:footnoteReference w:id="65"/>
      </w:r>
      <w:r w:rsidRPr="00D83DF4">
        <w:rPr>
          <w:rtl/>
        </w:rPr>
        <w:t>.</w:t>
      </w:r>
    </w:p>
    <w:p w14:paraId="4FBC9782" w14:textId="55C40CC1" w:rsidR="00BC5EA4" w:rsidRDefault="00E9558E" w:rsidP="00302BAA">
      <w:pPr>
        <w:pStyle w:val="ac"/>
        <w:rPr>
          <w:rtl/>
        </w:rPr>
      </w:pPr>
      <w:r>
        <w:rPr>
          <w:rtl/>
          <w:lang w:val="ar-DZ"/>
        </w:rPr>
        <w:pict w14:anchorId="6221E853">
          <v:shape id="_x0000_s2058" type="#_x0000_t202" style="position:absolute;left:0;text-align:left;margin-left:102.95pt;margin-top:146.9pt;width:211.8pt;height:36pt;z-index:251676160;mso-position-horizontal-relative:text;mso-position-vertical-relative:text" stroked="f">
            <v:textbox style="mso-next-textbox:#_x0000_s2058" inset="0,0,0,0">
              <w:txbxContent>
                <w:p w14:paraId="6DA59E1F" w14:textId="14286878" w:rsidR="00BC5EA4" w:rsidRPr="00902365" w:rsidRDefault="00BC5EA4" w:rsidP="00BC5EA4">
                  <w:pPr>
                    <w:pStyle w:val="a0"/>
                    <w:rPr>
                      <w:rFonts w:asciiTheme="majorBidi" w:hAnsiTheme="majorBidi"/>
                      <w:noProof/>
                      <w:kern w:val="0"/>
                      <w:sz w:val="26"/>
                      <w:szCs w:val="28"/>
                      <w:lang w:bidi="ar-DZ"/>
                    </w:rPr>
                  </w:pPr>
                  <w:r>
                    <w:rPr>
                      <w:rFonts w:asciiTheme="minorHAnsi" w:hAnsiTheme="minorHAnsi" w:hint="cs"/>
                      <w:rtl/>
                      <w:lang w:bidi="fa-IR"/>
                    </w:rPr>
                    <w:t>طرح مدارس رفتارگرا</w:t>
                  </w:r>
                </w:p>
              </w:txbxContent>
            </v:textbox>
            <w10:wrap type="square"/>
          </v:shape>
        </w:pict>
      </w:r>
      <w:r w:rsidR="007D786E">
        <w:drawing>
          <wp:anchor distT="0" distB="0" distL="114300" distR="114300" simplePos="0" relativeHeight="251631616" behindDoc="0" locked="0" layoutInCell="1" allowOverlap="1" wp14:anchorId="769BECC7" wp14:editId="162BD435">
            <wp:simplePos x="0" y="0"/>
            <wp:positionH relativeFrom="margin">
              <wp:posOffset>-502920</wp:posOffset>
            </wp:positionH>
            <wp:positionV relativeFrom="margin">
              <wp:posOffset>5908040</wp:posOffset>
            </wp:positionV>
            <wp:extent cx="6172200" cy="1417320"/>
            <wp:effectExtent l="0" t="0" r="0" b="0"/>
            <wp:wrapSquare wrapText="bothSides"/>
            <wp:docPr id="175789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96228" name=""/>
                    <pic:cNvPicPr/>
                  </pic:nvPicPr>
                  <pic:blipFill>
                    <a:blip r:embed="rId20">
                      <a:extLst>
                        <a:ext uri="{28A0092B-C50C-407E-A947-70E740481C1C}">
                          <a14:useLocalDpi xmlns:a14="http://schemas.microsoft.com/office/drawing/2010/main" val="0"/>
                        </a:ext>
                      </a:extLst>
                    </a:blip>
                    <a:stretch>
                      <a:fillRect/>
                    </a:stretch>
                  </pic:blipFill>
                  <pic:spPr>
                    <a:xfrm>
                      <a:off x="0" y="0"/>
                      <a:ext cx="6172200" cy="1417320"/>
                    </a:xfrm>
                    <a:prstGeom prst="rect">
                      <a:avLst/>
                    </a:prstGeom>
                  </pic:spPr>
                </pic:pic>
              </a:graphicData>
            </a:graphic>
            <wp14:sizeRelH relativeFrom="page">
              <wp14:pctWidth>0</wp14:pctWidth>
            </wp14:sizeRelH>
            <wp14:sizeRelV relativeFrom="page">
              <wp14:pctHeight>0</wp14:pctHeight>
            </wp14:sizeRelV>
          </wp:anchor>
        </w:drawing>
      </w:r>
    </w:p>
    <w:p w14:paraId="1D612DF1" w14:textId="33977DDB" w:rsidR="00D26C4F" w:rsidRPr="002102BB" w:rsidRDefault="00D26C4F" w:rsidP="00302BAA">
      <w:pPr>
        <w:pStyle w:val="ac"/>
      </w:pPr>
    </w:p>
    <w:p w14:paraId="281C6E61" w14:textId="14474C63" w:rsidR="00FC1294" w:rsidRPr="00D83DF4" w:rsidRDefault="00FC1294" w:rsidP="001F1265">
      <w:pPr>
        <w:pStyle w:val="afb"/>
        <w:rPr>
          <w:rtl/>
        </w:rPr>
      </w:pPr>
      <w:bookmarkStart w:id="49" w:name="_Toc126371271"/>
      <w:bookmarkStart w:id="50" w:name="_Toc127365969"/>
      <w:r w:rsidRPr="00D83DF4">
        <w:rPr>
          <w:rFonts w:hint="cs"/>
          <w:rtl/>
        </w:rPr>
        <w:t>شناخت‌گرایی</w:t>
      </w:r>
      <w:r w:rsidRPr="00D83DF4">
        <w:rPr>
          <w:rStyle w:val="FootnoteReference"/>
          <w:rtl/>
        </w:rPr>
        <w:footnoteReference w:id="66"/>
      </w:r>
      <w:bookmarkEnd w:id="49"/>
      <w:bookmarkEnd w:id="50"/>
    </w:p>
    <w:p w14:paraId="65C3522F" w14:textId="43C337A9" w:rsidR="00FC1294" w:rsidRDefault="00E9558E" w:rsidP="00302BAA">
      <w:pPr>
        <w:pStyle w:val="ac"/>
        <w:rPr>
          <w:rtl/>
        </w:rPr>
      </w:pPr>
      <w:r>
        <w:rPr>
          <w:rtl/>
        </w:rPr>
        <w:pict w14:anchorId="1A5D0C54">
          <v:shape id="_x0000_s2059" type="#_x0000_t202" style="position:absolute;left:0;text-align:left;margin-left:-46.2pt;margin-top:499.1pt;width:510.6pt;height:40.5pt;z-index:251677184;mso-position-horizontal-relative:text;mso-position-vertical-relative:text" stroked="f">
            <v:textbox style="mso-next-textbox:#_x0000_s2059;mso-fit-shape-to-text:t" inset="0,0,0,0">
              <w:txbxContent>
                <w:p w14:paraId="7EAEBCB1" w14:textId="4AAA7041" w:rsidR="00FC1294" w:rsidRPr="007C50F4" w:rsidRDefault="00FC1294" w:rsidP="00FC1294">
                  <w:pPr>
                    <w:pStyle w:val="a0"/>
                    <w:rPr>
                      <w:rFonts w:asciiTheme="majorBidi" w:hAnsiTheme="majorBidi"/>
                      <w:noProof/>
                      <w:kern w:val="0"/>
                      <w:sz w:val="26"/>
                      <w:szCs w:val="28"/>
                      <w:lang w:bidi="ar-DZ"/>
                    </w:rPr>
                  </w:pPr>
                  <w:r>
                    <w:rPr>
                      <w:rFonts w:hint="cs"/>
                      <w:noProof/>
                      <w:rtl/>
                      <w:lang w:bidi="fa-IR"/>
                    </w:rPr>
                    <w:t>طرح مدارس شناخت</w:t>
                  </w:r>
                  <w:r w:rsidR="007D786E">
                    <w:rPr>
                      <w:rFonts w:hint="cs"/>
                      <w:noProof/>
                      <w:rtl/>
                      <w:lang w:bidi="fa-IR"/>
                    </w:rPr>
                    <w:t>‌</w:t>
                  </w:r>
                  <w:r>
                    <w:rPr>
                      <w:rFonts w:hint="cs"/>
                      <w:noProof/>
                      <w:rtl/>
                      <w:lang w:bidi="fa-IR"/>
                    </w:rPr>
                    <w:t>گرا</w:t>
                  </w:r>
                </w:p>
              </w:txbxContent>
            </v:textbox>
            <w10:wrap type="square"/>
          </v:shape>
        </w:pict>
      </w:r>
      <w:r w:rsidR="00FC1294">
        <w:drawing>
          <wp:anchor distT="0" distB="0" distL="114300" distR="114300" simplePos="0" relativeHeight="251632640" behindDoc="0" locked="0" layoutInCell="1" allowOverlap="1" wp14:anchorId="3699A2CB" wp14:editId="2A78A044">
            <wp:simplePos x="0" y="0"/>
            <wp:positionH relativeFrom="margin">
              <wp:posOffset>-510540</wp:posOffset>
            </wp:positionH>
            <wp:positionV relativeFrom="margin">
              <wp:posOffset>5021580</wp:posOffset>
            </wp:positionV>
            <wp:extent cx="6484620" cy="1438910"/>
            <wp:effectExtent l="0" t="0" r="0" b="0"/>
            <wp:wrapSquare wrapText="bothSides"/>
            <wp:docPr id="213429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96211" name=""/>
                    <pic:cNvPicPr/>
                  </pic:nvPicPr>
                  <pic:blipFill rotWithShape="1">
                    <a:blip r:embed="rId21">
                      <a:extLst>
                        <a:ext uri="{28A0092B-C50C-407E-A947-70E740481C1C}">
                          <a14:useLocalDpi xmlns:a14="http://schemas.microsoft.com/office/drawing/2010/main" val="0"/>
                        </a:ext>
                      </a:extLst>
                    </a:blip>
                    <a:srcRect b="2488"/>
                    <a:stretch/>
                  </pic:blipFill>
                  <pic:spPr bwMode="auto">
                    <a:xfrm>
                      <a:off x="0" y="0"/>
                      <a:ext cx="6484620" cy="1438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1294" w:rsidRPr="00D83DF4">
        <w:rPr>
          <w:rFonts w:hint="cs"/>
          <w:rtl/>
        </w:rPr>
        <w:t xml:space="preserve">نظریه‌های شناختی </w:t>
      </w:r>
      <w:r w:rsidR="00FC1294" w:rsidRPr="004210CC">
        <w:rPr>
          <w:rFonts w:hint="cs"/>
          <w:rtl/>
        </w:rPr>
        <w:t xml:space="preserve">یادگیری را برحسب تغییراتی در فرآیندهای شناختی تبیین می‌کنند. </w:t>
      </w:r>
      <w:r w:rsidR="00FC1294" w:rsidRPr="00D83DF4">
        <w:rPr>
          <w:rtl/>
        </w:rPr>
        <w:t>شناخت گرا</w:t>
      </w:r>
      <w:r w:rsidR="00FC1294" w:rsidRPr="00D83DF4">
        <w:rPr>
          <w:rFonts w:hint="cs"/>
          <w:rtl/>
        </w:rPr>
        <w:t>یی</w:t>
      </w:r>
      <w:r w:rsidR="00FC1294" w:rsidRPr="00D83DF4">
        <w:rPr>
          <w:rtl/>
        </w:rPr>
        <w:t xml:space="preserve"> زمان</w:t>
      </w:r>
      <w:r w:rsidR="00FC1294" w:rsidRPr="00D83DF4">
        <w:rPr>
          <w:rFonts w:hint="cs"/>
          <w:rtl/>
        </w:rPr>
        <w:t>ی</w:t>
      </w:r>
      <w:r w:rsidR="00FC1294" w:rsidRPr="00D83DF4">
        <w:rPr>
          <w:rtl/>
        </w:rPr>
        <w:t xml:space="preserve"> پد</w:t>
      </w:r>
      <w:r w:rsidR="00FC1294" w:rsidRPr="00D83DF4">
        <w:rPr>
          <w:rFonts w:hint="cs"/>
          <w:rtl/>
        </w:rPr>
        <w:t>ی</w:t>
      </w:r>
      <w:r w:rsidR="00FC1294" w:rsidRPr="00D83DF4">
        <w:rPr>
          <w:rFonts w:hint="eastAsia"/>
          <w:rtl/>
        </w:rPr>
        <w:t>دار</w:t>
      </w:r>
      <w:r w:rsidR="00FC1294" w:rsidRPr="00D83DF4">
        <w:rPr>
          <w:rtl/>
        </w:rPr>
        <w:t xml:space="preserve"> شد که محققان در</w:t>
      </w:r>
      <w:r w:rsidR="00FC1294" w:rsidRPr="00D83DF4">
        <w:rPr>
          <w:rFonts w:hint="cs"/>
          <w:rtl/>
        </w:rPr>
        <w:t>ی</w:t>
      </w:r>
      <w:r w:rsidR="00FC1294" w:rsidRPr="00D83DF4">
        <w:rPr>
          <w:rFonts w:hint="eastAsia"/>
          <w:rtl/>
        </w:rPr>
        <w:t>افتند</w:t>
      </w:r>
      <w:r w:rsidR="00FC1294" w:rsidRPr="00D83DF4">
        <w:rPr>
          <w:rtl/>
        </w:rPr>
        <w:t xml:space="preserve"> رفتارگرا</w:t>
      </w:r>
      <w:r w:rsidR="00FC1294" w:rsidRPr="00D83DF4">
        <w:rPr>
          <w:rFonts w:hint="cs"/>
          <w:rtl/>
        </w:rPr>
        <w:t>یی</w:t>
      </w:r>
      <w:r w:rsidR="00FC1294" w:rsidRPr="00D83DF4">
        <w:rPr>
          <w:rtl/>
        </w:rPr>
        <w:t xml:space="preserve"> همه انواع </w:t>
      </w:r>
      <w:r w:rsidR="00FC1294" w:rsidRPr="00D83DF4">
        <w:rPr>
          <w:rFonts w:hint="cs"/>
          <w:rtl/>
        </w:rPr>
        <w:t>ی</w:t>
      </w:r>
      <w:r w:rsidR="00FC1294" w:rsidRPr="00D83DF4">
        <w:rPr>
          <w:rFonts w:hint="eastAsia"/>
          <w:rtl/>
        </w:rPr>
        <w:t>ادگ</w:t>
      </w:r>
      <w:r w:rsidR="00FC1294" w:rsidRPr="00D83DF4">
        <w:rPr>
          <w:rFonts w:hint="cs"/>
          <w:rtl/>
        </w:rPr>
        <w:t>ی</w:t>
      </w:r>
      <w:r w:rsidR="00FC1294" w:rsidRPr="00D83DF4">
        <w:rPr>
          <w:rFonts w:hint="eastAsia"/>
          <w:rtl/>
        </w:rPr>
        <w:t>ر</w:t>
      </w:r>
      <w:r w:rsidR="00FC1294" w:rsidRPr="00D83DF4">
        <w:rPr>
          <w:rFonts w:hint="cs"/>
          <w:rtl/>
        </w:rPr>
        <w:t>ی</w:t>
      </w:r>
      <w:r w:rsidR="00FC1294" w:rsidRPr="00D83DF4">
        <w:rPr>
          <w:rtl/>
        </w:rPr>
        <w:t xml:space="preserve"> را در نظر نم</w:t>
      </w:r>
      <w:r w:rsidR="00FC1294" w:rsidRPr="00D83DF4">
        <w:rPr>
          <w:rFonts w:hint="cs"/>
          <w:rtl/>
        </w:rPr>
        <w:t>ی</w:t>
      </w:r>
      <w:r w:rsidR="00FC1294" w:rsidRPr="00D83DF4">
        <w:rPr>
          <w:rtl/>
        </w:rPr>
        <w:t xml:space="preserve"> گ</w:t>
      </w:r>
      <w:r w:rsidR="00FC1294" w:rsidRPr="00D83DF4">
        <w:rPr>
          <w:rFonts w:hint="cs"/>
          <w:rtl/>
        </w:rPr>
        <w:t>ی</w:t>
      </w:r>
      <w:r w:rsidR="00FC1294" w:rsidRPr="00D83DF4">
        <w:rPr>
          <w:rFonts w:hint="eastAsia"/>
          <w:rtl/>
        </w:rPr>
        <w:t>رد</w:t>
      </w:r>
      <w:r w:rsidR="00FC1294" w:rsidRPr="00D83DF4">
        <w:rPr>
          <w:rtl/>
        </w:rPr>
        <w:t>.</w:t>
      </w:r>
      <w:r w:rsidR="00FC1294" w:rsidRPr="00D83DF4">
        <w:rPr>
          <w:rFonts w:hint="cs"/>
          <w:rtl/>
        </w:rPr>
        <w:t xml:space="preserve"> </w:t>
      </w:r>
      <w:r w:rsidR="00FC1294">
        <w:rPr>
          <w:rFonts w:hint="cs"/>
          <w:rtl/>
        </w:rPr>
        <w:t>نظریه‌ی گشتالت، نظریه‌ی رشد پیاژه، شرطی شدن انتظاری تولمن</w:t>
      </w:r>
      <w:r w:rsidR="00FC1294">
        <w:rPr>
          <w:rStyle w:val="FootnoteReference"/>
          <w:rtl/>
        </w:rPr>
        <w:footnoteReference w:id="67"/>
      </w:r>
      <w:r w:rsidR="00FC1294">
        <w:rPr>
          <w:rFonts w:hint="cs"/>
          <w:rtl/>
        </w:rPr>
        <w:t xml:space="preserve">، نظریه‌ی شناخت اجتماعی </w:t>
      </w:r>
      <w:r w:rsidR="00FC1294" w:rsidRPr="00D83DF4">
        <w:rPr>
          <w:rFonts w:hint="cs"/>
          <w:rtl/>
        </w:rPr>
        <w:t>بندورا</w:t>
      </w:r>
      <w:r w:rsidR="00FC1294" w:rsidRPr="00D83DF4">
        <w:rPr>
          <w:rStyle w:val="FootnoteReference"/>
          <w:rtl/>
        </w:rPr>
        <w:footnoteReference w:id="68"/>
      </w:r>
      <w:r w:rsidR="00FC1294">
        <w:rPr>
          <w:rFonts w:hint="cs"/>
          <w:rtl/>
        </w:rPr>
        <w:t>، نظریه‌ی پردازش اطلاعات و نظریه‌ی یادگیری کلامی آزوبل، از جمله‌ی نظریات شناختی هستند. روانشناسان پیرو فرضیه‌ی شناختی اعتقاد دارند که یادگیری را نمی‌توان به شیوه‌ی رضایت‌بخشی بر حسب تداعی‌های شرطی تبیین کرد. به نظر آنها یادگیرنده در حافظه‌ی خود یک شناختی را تشکیل می‌دهد که حافظه و سازمان‌دهنده‌ی اطلاعات مربوط به رویدادهای مختلفی است که در موقعیت یادگیری روی می‌دهد. شناخت‌گرایان بیشتر به اطلاعاتی که از ادراک، بینش و شناخت یادگیرنده حاصل می‌شود تکیه می‌کنند (هرگنهان، ؟)</w:t>
      </w:r>
      <w:r w:rsidR="00FC1294">
        <w:t>.</w:t>
      </w:r>
      <w:r w:rsidR="00FC1294">
        <w:rPr>
          <w:rFonts w:hint="cs"/>
          <w:rtl/>
        </w:rPr>
        <w:t xml:space="preserve"> </w:t>
      </w:r>
      <w:r w:rsidR="00FC1294" w:rsidRPr="00D83DF4">
        <w:rPr>
          <w:rtl/>
        </w:rPr>
        <w:t>مدارس</w:t>
      </w:r>
      <w:r w:rsidR="00FC1294" w:rsidRPr="00D83DF4">
        <w:rPr>
          <w:rFonts w:hint="cs"/>
          <w:rtl/>
        </w:rPr>
        <w:t>ی</w:t>
      </w:r>
      <w:r w:rsidR="00FC1294" w:rsidRPr="00D83DF4">
        <w:rPr>
          <w:rtl/>
        </w:rPr>
        <w:t xml:space="preserve"> که از ا</w:t>
      </w:r>
      <w:r w:rsidR="00FC1294" w:rsidRPr="00D83DF4">
        <w:rPr>
          <w:rFonts w:hint="cs"/>
          <w:rtl/>
        </w:rPr>
        <w:t>ی</w:t>
      </w:r>
      <w:r w:rsidR="00FC1294" w:rsidRPr="00D83DF4">
        <w:rPr>
          <w:rFonts w:hint="eastAsia"/>
          <w:rtl/>
        </w:rPr>
        <w:t>ن</w:t>
      </w:r>
      <w:r w:rsidR="00FC1294" w:rsidRPr="00D83DF4">
        <w:rPr>
          <w:rtl/>
        </w:rPr>
        <w:t xml:space="preserve"> نظر</w:t>
      </w:r>
      <w:r w:rsidR="00FC1294" w:rsidRPr="00D83DF4">
        <w:rPr>
          <w:rFonts w:hint="cs"/>
          <w:rtl/>
        </w:rPr>
        <w:t>ی</w:t>
      </w:r>
      <w:r w:rsidR="00FC1294" w:rsidRPr="00D83DF4">
        <w:rPr>
          <w:rFonts w:hint="eastAsia"/>
          <w:rtl/>
        </w:rPr>
        <w:t>ه</w:t>
      </w:r>
      <w:r w:rsidR="00FC1294" w:rsidRPr="00D83DF4">
        <w:rPr>
          <w:rtl/>
        </w:rPr>
        <w:t xml:space="preserve"> پ</w:t>
      </w:r>
      <w:r w:rsidR="00FC1294" w:rsidRPr="00D83DF4">
        <w:rPr>
          <w:rFonts w:hint="cs"/>
          <w:rtl/>
        </w:rPr>
        <w:t>ی</w:t>
      </w:r>
      <w:r w:rsidR="00FC1294" w:rsidRPr="00D83DF4">
        <w:rPr>
          <w:rFonts w:hint="eastAsia"/>
          <w:rtl/>
        </w:rPr>
        <w:t>رو</w:t>
      </w:r>
      <w:r w:rsidR="00FC1294" w:rsidRPr="00D83DF4">
        <w:rPr>
          <w:rFonts w:hint="cs"/>
          <w:rtl/>
        </w:rPr>
        <w:t>ی</w:t>
      </w:r>
      <w:r w:rsidR="00FC1294" w:rsidRPr="00D83DF4">
        <w:rPr>
          <w:rtl/>
        </w:rPr>
        <w:t xml:space="preserve"> م</w:t>
      </w:r>
      <w:r w:rsidR="00FC1294" w:rsidRPr="00D83DF4">
        <w:rPr>
          <w:rFonts w:hint="cs"/>
          <w:rtl/>
        </w:rPr>
        <w:t>ی‌</w:t>
      </w:r>
      <w:r w:rsidR="00FC1294" w:rsidRPr="00D83DF4">
        <w:rPr>
          <w:rFonts w:hint="eastAsia"/>
          <w:rtl/>
        </w:rPr>
        <w:t>کنند،</w:t>
      </w:r>
      <w:r w:rsidR="00FC1294" w:rsidRPr="00D83DF4">
        <w:rPr>
          <w:rtl/>
        </w:rPr>
        <w:t xml:space="preserve"> معمولاً مانند محوطه‌ها</w:t>
      </w:r>
      <w:r w:rsidR="00FC1294" w:rsidRPr="00D83DF4">
        <w:rPr>
          <w:rFonts w:hint="cs"/>
          <w:rtl/>
        </w:rPr>
        <w:t>ی</w:t>
      </w:r>
      <w:r w:rsidR="00FC1294" w:rsidRPr="00D83DF4">
        <w:rPr>
          <w:rtl/>
        </w:rPr>
        <w:t xml:space="preserve"> دانشگاه</w:t>
      </w:r>
      <w:r w:rsidR="00FC1294" w:rsidRPr="00D83DF4">
        <w:rPr>
          <w:rFonts w:hint="cs"/>
          <w:rtl/>
        </w:rPr>
        <w:t>ی</w:t>
      </w:r>
      <w:r w:rsidR="00FC1294" w:rsidRPr="00D83DF4">
        <w:rPr>
          <w:rtl/>
        </w:rPr>
        <w:t xml:space="preserve"> چ</w:t>
      </w:r>
      <w:r w:rsidR="00FC1294" w:rsidRPr="00D83DF4">
        <w:rPr>
          <w:rFonts w:hint="cs"/>
          <w:rtl/>
        </w:rPr>
        <w:t>ی</w:t>
      </w:r>
      <w:r w:rsidR="00FC1294" w:rsidRPr="00D83DF4">
        <w:rPr>
          <w:rFonts w:hint="eastAsia"/>
          <w:rtl/>
        </w:rPr>
        <w:t>ده</w:t>
      </w:r>
      <w:r w:rsidR="00FC1294" w:rsidRPr="00D83DF4">
        <w:rPr>
          <w:rtl/>
        </w:rPr>
        <w:t xml:space="preserve"> شده‌اند و اغلب قاب‌بند</w:t>
      </w:r>
      <w:r w:rsidR="00FC1294" w:rsidRPr="00D83DF4">
        <w:rPr>
          <w:rFonts w:hint="cs"/>
          <w:rtl/>
        </w:rPr>
        <w:t>ی</w:t>
      </w:r>
      <w:r w:rsidR="00FC1294" w:rsidRPr="00D83DF4">
        <w:rPr>
          <w:rtl/>
        </w:rPr>
        <w:t xml:space="preserve"> م</w:t>
      </w:r>
      <w:r w:rsidR="00FC1294" w:rsidRPr="00D83DF4">
        <w:rPr>
          <w:rFonts w:hint="cs"/>
          <w:rtl/>
        </w:rPr>
        <w:t>ی‌</w:t>
      </w:r>
      <w:r w:rsidR="00FC1294" w:rsidRPr="00D83DF4">
        <w:rPr>
          <w:rFonts w:hint="eastAsia"/>
          <w:rtl/>
        </w:rPr>
        <w:t>شوند</w:t>
      </w:r>
      <w:r w:rsidR="00FC1294" w:rsidRPr="00D83DF4">
        <w:rPr>
          <w:rtl/>
        </w:rPr>
        <w:t>. آنها معمولاً ساختمان</w:t>
      </w:r>
      <w:r w:rsidR="00FC1294">
        <w:rPr>
          <w:rFonts w:hint="cs"/>
          <w:rtl/>
        </w:rPr>
        <w:t>‌</w:t>
      </w:r>
      <w:r w:rsidR="00FC1294" w:rsidRPr="00D83DF4">
        <w:rPr>
          <w:rtl/>
        </w:rPr>
        <w:t>ها</w:t>
      </w:r>
      <w:r w:rsidR="00FC1294" w:rsidRPr="00D83DF4">
        <w:rPr>
          <w:rFonts w:hint="cs"/>
          <w:rtl/>
        </w:rPr>
        <w:t>ی</w:t>
      </w:r>
      <w:r w:rsidR="00FC1294" w:rsidRPr="00D83DF4">
        <w:rPr>
          <w:rtl/>
        </w:rPr>
        <w:t xml:space="preserve"> </w:t>
      </w:r>
      <w:r w:rsidR="00FC1294" w:rsidRPr="00D83DF4">
        <w:rPr>
          <w:rFonts w:hint="cs"/>
          <w:rtl/>
        </w:rPr>
        <w:t>ی</w:t>
      </w:r>
      <w:r w:rsidR="00FC1294" w:rsidRPr="00D83DF4">
        <w:rPr>
          <w:rFonts w:hint="eastAsia"/>
          <w:rtl/>
        </w:rPr>
        <w:t>ک</w:t>
      </w:r>
      <w:r w:rsidR="00FC1294" w:rsidRPr="00D83DF4">
        <w:rPr>
          <w:rtl/>
        </w:rPr>
        <w:t xml:space="preserve"> </w:t>
      </w:r>
      <w:r w:rsidR="00FC1294" w:rsidRPr="00D83DF4">
        <w:rPr>
          <w:rFonts w:hint="cs"/>
          <w:rtl/>
        </w:rPr>
        <w:t>ی</w:t>
      </w:r>
      <w:r w:rsidR="00FC1294" w:rsidRPr="00D83DF4">
        <w:rPr>
          <w:rFonts w:hint="eastAsia"/>
          <w:rtl/>
        </w:rPr>
        <w:t>ا</w:t>
      </w:r>
      <w:r w:rsidR="00FC1294" w:rsidRPr="00D83DF4">
        <w:rPr>
          <w:rtl/>
        </w:rPr>
        <w:t xml:space="preserve"> دو طبقه هستند که توسط راهروها</w:t>
      </w:r>
      <w:r w:rsidR="00FC1294" w:rsidRPr="00D83DF4">
        <w:rPr>
          <w:rFonts w:hint="cs"/>
          <w:rtl/>
        </w:rPr>
        <w:t>ی</w:t>
      </w:r>
      <w:r w:rsidR="00FC1294" w:rsidRPr="00D83DF4">
        <w:rPr>
          <w:rtl/>
        </w:rPr>
        <w:t xml:space="preserve"> مختلف به</w:t>
      </w:r>
      <w:r w:rsidR="00FC1294">
        <w:rPr>
          <w:rFonts w:hint="cs"/>
          <w:rtl/>
        </w:rPr>
        <w:t>‌</w:t>
      </w:r>
      <w:r w:rsidR="00FC1294" w:rsidRPr="00D83DF4">
        <w:rPr>
          <w:rtl/>
        </w:rPr>
        <w:t>هم متصل م</w:t>
      </w:r>
      <w:r w:rsidR="00FC1294" w:rsidRPr="00D83DF4">
        <w:rPr>
          <w:rFonts w:hint="cs"/>
          <w:rtl/>
        </w:rPr>
        <w:t>ی</w:t>
      </w:r>
      <w:r w:rsidR="00FC1294">
        <w:rPr>
          <w:rFonts w:hint="cs"/>
          <w:rtl/>
        </w:rPr>
        <w:t>‌</w:t>
      </w:r>
      <w:r w:rsidR="00FC1294" w:rsidRPr="00D83DF4">
        <w:rPr>
          <w:rtl/>
        </w:rPr>
        <w:t>شوند</w:t>
      </w:r>
      <w:r w:rsidR="00FC1294">
        <w:rPr>
          <w:rFonts w:hint="cs"/>
          <w:rtl/>
        </w:rPr>
        <w:t xml:space="preserve"> تا</w:t>
      </w:r>
      <w:r w:rsidR="00FC1294" w:rsidRPr="00D83DF4">
        <w:rPr>
          <w:rtl/>
        </w:rPr>
        <w:t xml:space="preserve"> فرصت</w:t>
      </w:r>
      <w:r w:rsidR="00FC1294">
        <w:rPr>
          <w:rFonts w:hint="cs"/>
          <w:rtl/>
        </w:rPr>
        <w:t>‌</w:t>
      </w:r>
      <w:r w:rsidR="00FC1294" w:rsidRPr="00D83DF4">
        <w:rPr>
          <w:rtl/>
        </w:rPr>
        <w:t>ها</w:t>
      </w:r>
      <w:r w:rsidR="00FC1294" w:rsidRPr="00D83DF4">
        <w:rPr>
          <w:rFonts w:hint="cs"/>
          <w:rtl/>
        </w:rPr>
        <w:t>یی</w:t>
      </w:r>
      <w:r w:rsidR="00FC1294" w:rsidRPr="00D83DF4">
        <w:rPr>
          <w:rtl/>
        </w:rPr>
        <w:t xml:space="preserve"> برا</w:t>
      </w:r>
      <w:r w:rsidR="00FC1294" w:rsidRPr="00D83DF4">
        <w:rPr>
          <w:rFonts w:hint="cs"/>
          <w:rtl/>
        </w:rPr>
        <w:t>ی</w:t>
      </w:r>
      <w:r w:rsidR="00FC1294" w:rsidRPr="00D83DF4">
        <w:rPr>
          <w:rtl/>
        </w:rPr>
        <w:t xml:space="preserve"> دانش</w:t>
      </w:r>
      <w:r w:rsidR="00FC1294">
        <w:rPr>
          <w:rFonts w:hint="cs"/>
          <w:rtl/>
        </w:rPr>
        <w:t>‌</w:t>
      </w:r>
      <w:r w:rsidR="00FC1294" w:rsidRPr="00D83DF4">
        <w:rPr>
          <w:rtl/>
        </w:rPr>
        <w:t xml:space="preserve">آموزان فراهم </w:t>
      </w:r>
      <w:r w:rsidR="00FC1294">
        <w:rPr>
          <w:rFonts w:hint="cs"/>
          <w:rtl/>
        </w:rPr>
        <w:t>شود که</w:t>
      </w:r>
      <w:r w:rsidR="00FC1294" w:rsidRPr="00D83DF4">
        <w:rPr>
          <w:rtl/>
        </w:rPr>
        <w:t xml:space="preserve"> با فضا</w:t>
      </w:r>
      <w:r w:rsidR="00FC1294" w:rsidRPr="00D83DF4">
        <w:rPr>
          <w:rFonts w:hint="cs"/>
          <w:rtl/>
        </w:rPr>
        <w:t>ی</w:t>
      </w:r>
      <w:r w:rsidR="00FC1294" w:rsidRPr="00D83DF4">
        <w:rPr>
          <w:rtl/>
        </w:rPr>
        <w:t xml:space="preserve"> باز تعامل داشته باشند و </w:t>
      </w:r>
      <w:r w:rsidR="00FC1294">
        <w:rPr>
          <w:rFonts w:hint="cs"/>
          <w:rtl/>
        </w:rPr>
        <w:t xml:space="preserve">همچنین </w:t>
      </w:r>
      <w:r w:rsidR="00FC1294" w:rsidRPr="00D83DF4">
        <w:rPr>
          <w:rtl/>
        </w:rPr>
        <w:t>از رو</w:t>
      </w:r>
      <w:r w:rsidR="00FC1294" w:rsidRPr="00D83DF4">
        <w:rPr>
          <w:rFonts w:hint="cs"/>
          <w:rtl/>
        </w:rPr>
        <w:t>ی</w:t>
      </w:r>
      <w:r w:rsidR="00FC1294" w:rsidRPr="00D83DF4">
        <w:rPr>
          <w:rFonts w:hint="eastAsia"/>
          <w:rtl/>
        </w:rPr>
        <w:t>کرد</w:t>
      </w:r>
      <w:r w:rsidR="00FC1294" w:rsidRPr="00D83DF4">
        <w:rPr>
          <w:rtl/>
        </w:rPr>
        <w:t xml:space="preserve"> اکتشاف</w:t>
      </w:r>
      <w:r w:rsidR="00FC1294" w:rsidRPr="00D83DF4">
        <w:rPr>
          <w:rFonts w:hint="cs"/>
          <w:rtl/>
        </w:rPr>
        <w:t>ی</w:t>
      </w:r>
      <w:r w:rsidR="00FC1294" w:rsidRPr="00D83DF4">
        <w:rPr>
          <w:rtl/>
        </w:rPr>
        <w:t xml:space="preserve"> حما</w:t>
      </w:r>
      <w:r w:rsidR="00FC1294" w:rsidRPr="00D83DF4">
        <w:rPr>
          <w:rFonts w:hint="cs"/>
          <w:rtl/>
        </w:rPr>
        <w:t>ی</w:t>
      </w:r>
      <w:r w:rsidR="00FC1294" w:rsidRPr="00D83DF4">
        <w:rPr>
          <w:rFonts w:hint="eastAsia"/>
          <w:rtl/>
        </w:rPr>
        <w:t>ت</w:t>
      </w:r>
      <w:r w:rsidR="00FC1294" w:rsidRPr="00D83DF4">
        <w:rPr>
          <w:rtl/>
        </w:rPr>
        <w:t xml:space="preserve"> م</w:t>
      </w:r>
      <w:r w:rsidR="00FC1294" w:rsidRPr="00D83DF4">
        <w:rPr>
          <w:rFonts w:hint="cs"/>
          <w:rtl/>
        </w:rPr>
        <w:t>ی</w:t>
      </w:r>
      <w:r w:rsidR="00FC1294">
        <w:rPr>
          <w:rFonts w:hint="cs"/>
          <w:rtl/>
        </w:rPr>
        <w:t>‌</w:t>
      </w:r>
      <w:r w:rsidR="00FC1294" w:rsidRPr="00D83DF4">
        <w:rPr>
          <w:rtl/>
        </w:rPr>
        <w:t>کنند</w:t>
      </w:r>
      <w:r w:rsidR="00FC1294">
        <w:rPr>
          <w:rFonts w:hint="cs"/>
          <w:rtl/>
        </w:rPr>
        <w:t xml:space="preserve">. </w:t>
      </w:r>
      <w:r w:rsidR="00FC1294" w:rsidRPr="00D83DF4">
        <w:rPr>
          <w:rFonts w:hint="eastAsia"/>
          <w:rtl/>
        </w:rPr>
        <w:t>اگر</w:t>
      </w:r>
      <w:r w:rsidR="00FC1294" w:rsidRPr="00D83DF4">
        <w:rPr>
          <w:rtl/>
        </w:rPr>
        <w:t xml:space="preserve"> به کودک اجازه داده شود به جا</w:t>
      </w:r>
      <w:r w:rsidR="00FC1294" w:rsidRPr="00D83DF4">
        <w:rPr>
          <w:rFonts w:hint="cs"/>
          <w:rtl/>
        </w:rPr>
        <w:t>ی</w:t>
      </w:r>
      <w:r w:rsidR="00FC1294" w:rsidRPr="00D83DF4">
        <w:rPr>
          <w:rtl/>
        </w:rPr>
        <w:t xml:space="preserve"> گوش دادن به دستورات معلم، خودش آزما</w:t>
      </w:r>
      <w:r w:rsidR="00FC1294" w:rsidRPr="00D83DF4">
        <w:rPr>
          <w:rFonts w:hint="cs"/>
          <w:rtl/>
        </w:rPr>
        <w:t>ی</w:t>
      </w:r>
      <w:r w:rsidR="00FC1294" w:rsidRPr="00D83DF4">
        <w:rPr>
          <w:rFonts w:hint="eastAsia"/>
          <w:rtl/>
        </w:rPr>
        <w:t>ش</w:t>
      </w:r>
      <w:r w:rsidR="00FC1294" w:rsidRPr="00D83DF4">
        <w:rPr>
          <w:rtl/>
        </w:rPr>
        <w:t xml:space="preserve"> کند، </w:t>
      </w:r>
      <w:r w:rsidR="00FC1294" w:rsidRPr="00D83DF4">
        <w:rPr>
          <w:rFonts w:hint="cs"/>
          <w:rtl/>
        </w:rPr>
        <w:t>ی</w:t>
      </w:r>
      <w:r w:rsidR="00FC1294" w:rsidRPr="00D83DF4">
        <w:rPr>
          <w:rFonts w:hint="eastAsia"/>
          <w:rtl/>
        </w:rPr>
        <w:t>ادگ</w:t>
      </w:r>
      <w:r w:rsidR="00FC1294" w:rsidRPr="00D83DF4">
        <w:rPr>
          <w:rFonts w:hint="cs"/>
          <w:rtl/>
        </w:rPr>
        <w:t>ی</w:t>
      </w:r>
      <w:r w:rsidR="00FC1294" w:rsidRPr="00D83DF4">
        <w:rPr>
          <w:rFonts w:hint="eastAsia"/>
          <w:rtl/>
        </w:rPr>
        <w:t>ر</w:t>
      </w:r>
      <w:r w:rsidR="00FC1294" w:rsidRPr="00D83DF4">
        <w:rPr>
          <w:rFonts w:hint="cs"/>
          <w:rtl/>
        </w:rPr>
        <w:t>ی</w:t>
      </w:r>
      <w:r w:rsidR="00FC1294" w:rsidRPr="00D83DF4">
        <w:rPr>
          <w:rtl/>
        </w:rPr>
        <w:t xml:space="preserve"> بس</w:t>
      </w:r>
      <w:r w:rsidR="00FC1294" w:rsidRPr="00D83DF4">
        <w:rPr>
          <w:rFonts w:hint="cs"/>
          <w:rtl/>
        </w:rPr>
        <w:t>ی</w:t>
      </w:r>
      <w:r w:rsidR="00FC1294" w:rsidRPr="00D83DF4">
        <w:rPr>
          <w:rFonts w:hint="eastAsia"/>
          <w:rtl/>
        </w:rPr>
        <w:t>ار</w:t>
      </w:r>
      <w:r w:rsidR="00FC1294" w:rsidRPr="00D83DF4">
        <w:rPr>
          <w:rtl/>
        </w:rPr>
        <w:t xml:space="preserve"> معنادارتر است. به هم</w:t>
      </w:r>
      <w:r w:rsidR="00FC1294" w:rsidRPr="00D83DF4">
        <w:rPr>
          <w:rFonts w:hint="cs"/>
          <w:rtl/>
        </w:rPr>
        <w:t>ی</w:t>
      </w:r>
      <w:r w:rsidR="00FC1294" w:rsidRPr="00D83DF4">
        <w:rPr>
          <w:rFonts w:hint="eastAsia"/>
          <w:rtl/>
        </w:rPr>
        <w:t>ن</w:t>
      </w:r>
      <w:r w:rsidR="00FC1294" w:rsidRPr="00D83DF4">
        <w:rPr>
          <w:rtl/>
        </w:rPr>
        <w:t xml:space="preserve"> دل</w:t>
      </w:r>
      <w:r w:rsidR="00FC1294" w:rsidRPr="00D83DF4">
        <w:rPr>
          <w:rFonts w:hint="cs"/>
          <w:rtl/>
        </w:rPr>
        <w:t>ی</w:t>
      </w:r>
      <w:r w:rsidR="00FC1294" w:rsidRPr="00D83DF4">
        <w:rPr>
          <w:rFonts w:hint="eastAsia"/>
          <w:rtl/>
        </w:rPr>
        <w:t>ل</w:t>
      </w:r>
      <w:r w:rsidR="00FC1294" w:rsidRPr="00D83DF4">
        <w:rPr>
          <w:rtl/>
        </w:rPr>
        <w:t xml:space="preserve"> است که در کنار تعامل اجتماع</w:t>
      </w:r>
      <w:r w:rsidR="00FC1294" w:rsidRPr="00D83DF4">
        <w:rPr>
          <w:rFonts w:hint="cs"/>
          <w:rtl/>
        </w:rPr>
        <w:t>ی</w:t>
      </w:r>
      <w:r w:rsidR="00FC1294" w:rsidRPr="00D83DF4">
        <w:rPr>
          <w:rtl/>
        </w:rPr>
        <w:t xml:space="preserve"> به مکان</w:t>
      </w:r>
      <w:r w:rsidR="00FC1294">
        <w:rPr>
          <w:rFonts w:hint="cs"/>
          <w:rtl/>
        </w:rPr>
        <w:t>‌</w:t>
      </w:r>
      <w:r w:rsidR="00FC1294" w:rsidRPr="00D83DF4">
        <w:rPr>
          <w:rtl/>
        </w:rPr>
        <w:t>ها</w:t>
      </w:r>
      <w:r w:rsidR="00FC1294" w:rsidRPr="00D83DF4">
        <w:rPr>
          <w:rFonts w:hint="cs"/>
          <w:rtl/>
        </w:rPr>
        <w:t>یی</w:t>
      </w:r>
      <w:r w:rsidR="00FC1294" w:rsidRPr="00D83DF4">
        <w:rPr>
          <w:rtl/>
        </w:rPr>
        <w:t xml:space="preserve"> برا</w:t>
      </w:r>
      <w:r w:rsidR="00FC1294" w:rsidRPr="00D83DF4">
        <w:rPr>
          <w:rFonts w:hint="cs"/>
          <w:rtl/>
        </w:rPr>
        <w:t>ی</w:t>
      </w:r>
      <w:r w:rsidR="00FC1294" w:rsidRPr="00D83DF4">
        <w:rPr>
          <w:rtl/>
        </w:rPr>
        <w:t xml:space="preserve"> مطالعه فرد</w:t>
      </w:r>
      <w:r w:rsidR="00FC1294" w:rsidRPr="00D83DF4">
        <w:rPr>
          <w:rFonts w:hint="cs"/>
          <w:rtl/>
        </w:rPr>
        <w:t>ی</w:t>
      </w:r>
      <w:r w:rsidR="00FC1294" w:rsidRPr="00D83DF4">
        <w:rPr>
          <w:rtl/>
        </w:rPr>
        <w:t xml:space="preserve"> و گروه</w:t>
      </w:r>
      <w:r w:rsidR="00FC1294" w:rsidRPr="00D83DF4">
        <w:rPr>
          <w:rFonts w:hint="cs"/>
          <w:rtl/>
        </w:rPr>
        <w:t>ی</w:t>
      </w:r>
      <w:r w:rsidR="00FC1294" w:rsidRPr="00D83DF4">
        <w:rPr>
          <w:rtl/>
        </w:rPr>
        <w:t xml:space="preserve"> ن</w:t>
      </w:r>
      <w:r w:rsidR="00FC1294" w:rsidRPr="00D83DF4">
        <w:rPr>
          <w:rFonts w:hint="cs"/>
          <w:rtl/>
        </w:rPr>
        <w:t>ی</w:t>
      </w:r>
      <w:r w:rsidR="00FC1294" w:rsidRPr="00D83DF4">
        <w:rPr>
          <w:rFonts w:hint="eastAsia"/>
          <w:rtl/>
        </w:rPr>
        <w:t>از</w:t>
      </w:r>
      <w:r w:rsidR="00FC1294" w:rsidRPr="00D83DF4">
        <w:rPr>
          <w:rtl/>
        </w:rPr>
        <w:t xml:space="preserve"> است</w:t>
      </w:r>
      <w:r w:rsidR="00FC1294" w:rsidRPr="00D83DF4">
        <w:rPr>
          <w:rFonts w:hint="cs"/>
          <w:rtl/>
        </w:rPr>
        <w:t xml:space="preserve"> (گونئی و آلب، 2012)</w:t>
      </w:r>
      <w:r w:rsidR="00FC1294" w:rsidRPr="00D83DF4">
        <w:rPr>
          <w:rtl/>
        </w:rPr>
        <w:t>.</w:t>
      </w:r>
    </w:p>
    <w:p w14:paraId="006F0CDE" w14:textId="77777777" w:rsidR="00FC1294" w:rsidRDefault="00FC1294" w:rsidP="00FC1294">
      <w:pPr>
        <w:rPr>
          <w:rtl/>
        </w:rPr>
      </w:pPr>
      <w:bookmarkStart w:id="51" w:name="_Toc127365970"/>
    </w:p>
    <w:p w14:paraId="1134B1D7" w14:textId="333B2E61" w:rsidR="00FC1294" w:rsidRPr="00D83DF4" w:rsidRDefault="00FC1294" w:rsidP="001F1265">
      <w:pPr>
        <w:pStyle w:val="afb"/>
        <w:rPr>
          <w:rtl/>
        </w:rPr>
      </w:pPr>
      <w:r w:rsidRPr="006F294A">
        <w:rPr>
          <w:rFonts w:hint="cs"/>
          <w:rtl/>
        </w:rPr>
        <w:t>سازنده‌گرایی</w:t>
      </w:r>
      <w:r>
        <w:rPr>
          <w:rStyle w:val="FootnoteReference"/>
          <w:rtl/>
        </w:rPr>
        <w:footnoteReference w:id="69"/>
      </w:r>
      <w:r w:rsidRPr="006F294A">
        <w:rPr>
          <w:rFonts w:hint="cs"/>
          <w:rtl/>
        </w:rPr>
        <w:t xml:space="preserve"> (</w:t>
      </w:r>
      <w:r w:rsidRPr="00D83DF4">
        <w:rPr>
          <w:rFonts w:hint="cs"/>
          <w:rtl/>
        </w:rPr>
        <w:t>نظریات یادگیری شناخت-سازنده‌گرا)</w:t>
      </w:r>
      <w:bookmarkEnd w:id="51"/>
    </w:p>
    <w:p w14:paraId="2D9733A3" w14:textId="1118AD86" w:rsidR="00FC1294" w:rsidRPr="00D83DF4" w:rsidRDefault="00FC1294" w:rsidP="00302BAA">
      <w:pPr>
        <w:pStyle w:val="ac"/>
        <w:rPr>
          <w:rtl/>
        </w:rPr>
      </w:pPr>
      <w:r w:rsidRPr="001B220B">
        <w:rPr>
          <w:rtl/>
        </w:rPr>
        <w:t>ساخت‌گرایی دیدگاهی فلسفی در رابطه با ماهیت دانس</w:t>
      </w:r>
      <w:r w:rsidRPr="001B220B">
        <w:rPr>
          <w:rFonts w:hint="cs"/>
          <w:rtl/>
        </w:rPr>
        <w:t>تن</w:t>
      </w:r>
      <w:r w:rsidRPr="001B220B">
        <w:rPr>
          <w:rStyle w:val="FootnoteReference"/>
          <w:rtl/>
        </w:rPr>
        <w:footnoteReference w:id="70"/>
      </w:r>
      <w:r w:rsidRPr="001B220B">
        <w:t xml:space="preserve"> </w:t>
      </w:r>
      <w:r w:rsidRPr="001B220B">
        <w:rPr>
          <w:rtl/>
        </w:rPr>
        <w:t>است و به‌طور مشخص یک دیدگاه شناخت‌شناسانه یا معرفت‌شناسانه</w:t>
      </w:r>
      <w:r w:rsidRPr="001B220B">
        <w:rPr>
          <w:rStyle w:val="FootnoteReference"/>
          <w:rtl/>
        </w:rPr>
        <w:footnoteReference w:id="71"/>
      </w:r>
      <w:r w:rsidRPr="001B220B">
        <w:rPr>
          <w:rFonts w:hint="cs"/>
          <w:rtl/>
        </w:rPr>
        <w:t xml:space="preserve"> </w:t>
      </w:r>
      <w:r w:rsidRPr="001B220B">
        <w:t xml:space="preserve"> </w:t>
      </w:r>
      <w:r w:rsidRPr="001B220B">
        <w:rPr>
          <w:rtl/>
        </w:rPr>
        <w:t xml:space="preserve">را نشان می‌دهد. </w:t>
      </w:r>
      <w:r w:rsidRPr="001B220B">
        <w:rPr>
          <w:rFonts w:hint="cs"/>
          <w:rtl/>
        </w:rPr>
        <w:t>پیاژه</w:t>
      </w:r>
      <w:r w:rsidRPr="001B220B">
        <w:rPr>
          <w:rtl/>
        </w:rPr>
        <w:t xml:space="preserve"> از برجسته‌ترین نظریه‌پردازان ساخت‌گرا</w:t>
      </w:r>
      <w:r w:rsidRPr="001B220B">
        <w:rPr>
          <w:rFonts w:hint="cs"/>
          <w:rtl/>
        </w:rPr>
        <w:t>ست که</w:t>
      </w:r>
      <w:r w:rsidRPr="001B220B">
        <w:rPr>
          <w:rtl/>
        </w:rPr>
        <w:t xml:space="preserve"> </w:t>
      </w:r>
      <w:r w:rsidRPr="00FC1294">
        <w:rPr>
          <w:szCs w:val="26"/>
          <w:rtl/>
        </w:rPr>
        <w:t>خود</w:t>
      </w:r>
      <w:r w:rsidRPr="001B220B">
        <w:rPr>
          <w:rtl/>
        </w:rPr>
        <w:t xml:space="preserve"> را یک شناخت‌شناس ژنتیکی می‌داند. وی</w:t>
      </w:r>
      <w:r w:rsidRPr="00D83DF4">
        <w:rPr>
          <w:rtl/>
        </w:rPr>
        <w:t xml:space="preserve"> در مطالعات خود در پی آن بود که دریابد انسان‌ها چگونه از راه کنش متقابل بین تجربه‌ها و باورهای خود به شناخت دست پیدا می‌کنند</w:t>
      </w:r>
      <w:r>
        <w:rPr>
          <w:rFonts w:hint="cs"/>
          <w:rtl/>
        </w:rPr>
        <w:t>.</w:t>
      </w:r>
      <w:r w:rsidRPr="00D83DF4">
        <w:rPr>
          <w:rFonts w:ascii="Cambria" w:hAnsi="Cambria"/>
        </w:rPr>
        <w:t> </w:t>
      </w:r>
      <w:r w:rsidRPr="00D83DF4">
        <w:rPr>
          <w:rtl/>
        </w:rPr>
        <w:t>بدین معنا که جوهر دانش را نمی‌توان از کسی به دیگری انتقال داد، بلکه باید از روش جستجو و اکتشاف بدان رسید. ساختارگرایان بر این باورند که انسان نمی‌تواند مفهوم جدید و ناشناحته ای را بیاموزد، مگر آنکه بتواند آن را با دانش پیشین خود که در ذهن دارد و از تجربیات واقعی او بدست آمده پیوند دهد. نظریه ساخت‌گرایی شامل شاخه‌ها و دیدگاه‌های متفاوتی می‌شود، اما آنچه که همه این دیدگاه‌ها را با هم پیوند می‌دهد این است که «یادگیری» فرآیندی فعالانه و خاص ذهن هر فرد بوده و افراد با ساختن روابط ذهنی میان مفاهیم و تصورات از یک سو و اطلاعات و تجربیات به دست آمده از دنیای واقعی خارج از ذهن از سوی دیگر</w:t>
      </w:r>
      <w:r>
        <w:rPr>
          <w:rFonts w:hint="cs"/>
          <w:rtl/>
        </w:rPr>
        <w:t>،</w:t>
      </w:r>
      <w:r w:rsidRPr="00D83DF4">
        <w:rPr>
          <w:rtl/>
        </w:rPr>
        <w:t xml:space="preserve"> دنیای معانی ذهنی خود را می‌سازند. </w:t>
      </w:r>
      <w:r>
        <w:rPr>
          <w:rFonts w:hint="cs"/>
          <w:rtl/>
        </w:rPr>
        <w:t>طبق</w:t>
      </w:r>
      <w:r w:rsidRPr="00D83DF4">
        <w:rPr>
          <w:rtl/>
        </w:rPr>
        <w:t xml:space="preserve"> </w:t>
      </w:r>
      <w:r>
        <w:rPr>
          <w:rFonts w:hint="cs"/>
          <w:rtl/>
        </w:rPr>
        <w:t xml:space="preserve">این نظریه یادگیرنده </w:t>
      </w:r>
      <w:r w:rsidRPr="00D83DF4">
        <w:rPr>
          <w:rtl/>
        </w:rPr>
        <w:t>دانش را از طر</w:t>
      </w:r>
      <w:r w:rsidRPr="00D83DF4">
        <w:rPr>
          <w:rFonts w:hint="cs"/>
          <w:rtl/>
        </w:rPr>
        <w:t>ی</w:t>
      </w:r>
      <w:r w:rsidRPr="00D83DF4">
        <w:rPr>
          <w:rFonts w:hint="eastAsia"/>
          <w:rtl/>
        </w:rPr>
        <w:t>ق</w:t>
      </w:r>
      <w:r w:rsidRPr="00D83DF4">
        <w:rPr>
          <w:rtl/>
        </w:rPr>
        <w:t xml:space="preserve"> تجربه </w:t>
      </w:r>
      <w:r>
        <w:rPr>
          <w:rFonts w:hint="cs"/>
          <w:rtl/>
        </w:rPr>
        <w:t xml:space="preserve">در یک </w:t>
      </w:r>
      <w:r w:rsidRPr="00D83DF4">
        <w:rPr>
          <w:rtl/>
        </w:rPr>
        <w:t>شرا</w:t>
      </w:r>
      <w:r w:rsidRPr="00D83DF4">
        <w:rPr>
          <w:rFonts w:hint="cs"/>
          <w:rtl/>
        </w:rPr>
        <w:t>ی</w:t>
      </w:r>
      <w:r w:rsidRPr="00D83DF4">
        <w:rPr>
          <w:rFonts w:hint="eastAsia"/>
          <w:rtl/>
        </w:rPr>
        <w:t>ط</w:t>
      </w:r>
      <w:r w:rsidRPr="00D83DF4">
        <w:rPr>
          <w:rtl/>
        </w:rPr>
        <w:t xml:space="preserve"> اجتماع</w:t>
      </w:r>
      <w:r w:rsidRPr="00D83DF4">
        <w:rPr>
          <w:rFonts w:hint="cs"/>
          <w:rtl/>
        </w:rPr>
        <w:t>ی</w:t>
      </w:r>
      <w:r w:rsidRPr="00D83DF4">
        <w:rPr>
          <w:rFonts w:hint="eastAsia"/>
          <w:rtl/>
        </w:rPr>
        <w:t>،</w:t>
      </w:r>
      <w:r w:rsidRPr="00D83DF4">
        <w:rPr>
          <w:rtl/>
        </w:rPr>
        <w:t xml:space="preserve"> فرهنگ</w:t>
      </w:r>
      <w:r w:rsidRPr="00D83DF4">
        <w:rPr>
          <w:rFonts w:hint="cs"/>
          <w:rtl/>
        </w:rPr>
        <w:t>ی</w:t>
      </w:r>
      <w:r w:rsidRPr="00D83DF4">
        <w:rPr>
          <w:rtl/>
        </w:rPr>
        <w:t xml:space="preserve"> و زم</w:t>
      </w:r>
      <w:r w:rsidRPr="00D83DF4">
        <w:rPr>
          <w:rFonts w:hint="cs"/>
          <w:rtl/>
        </w:rPr>
        <w:t>ی</w:t>
      </w:r>
      <w:r w:rsidRPr="00D83DF4">
        <w:rPr>
          <w:rFonts w:hint="eastAsia"/>
          <w:rtl/>
        </w:rPr>
        <w:t>نه</w:t>
      </w:r>
      <w:r w:rsidRPr="00D83DF4">
        <w:rPr>
          <w:rFonts w:hint="cs"/>
          <w:rtl/>
        </w:rPr>
        <w:t>‌</w:t>
      </w:r>
      <w:r w:rsidRPr="00D83DF4">
        <w:rPr>
          <w:rtl/>
        </w:rPr>
        <w:t>ا</w:t>
      </w:r>
      <w:r w:rsidRPr="00D83DF4">
        <w:rPr>
          <w:rFonts w:hint="cs"/>
          <w:rtl/>
        </w:rPr>
        <w:t>ی</w:t>
      </w:r>
      <w:r w:rsidRPr="00D83DF4">
        <w:rPr>
          <w:rtl/>
        </w:rPr>
        <w:t xml:space="preserve"> م</w:t>
      </w:r>
      <w:r w:rsidRPr="00D83DF4">
        <w:rPr>
          <w:rFonts w:hint="cs"/>
          <w:rtl/>
        </w:rPr>
        <w:t>ی‌</w:t>
      </w:r>
      <w:r w:rsidRPr="00D83DF4">
        <w:rPr>
          <w:rtl/>
        </w:rPr>
        <w:t>سازد. به عبارت د</w:t>
      </w:r>
      <w:r w:rsidRPr="00D83DF4">
        <w:rPr>
          <w:rFonts w:hint="cs"/>
          <w:rtl/>
        </w:rPr>
        <w:t>ی</w:t>
      </w:r>
      <w:r w:rsidRPr="00D83DF4">
        <w:rPr>
          <w:rFonts w:hint="eastAsia"/>
          <w:rtl/>
        </w:rPr>
        <w:t>گر،</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رندگان</w:t>
      </w:r>
      <w:r w:rsidRPr="00D83DF4">
        <w:rPr>
          <w:rtl/>
        </w:rPr>
        <w:t xml:space="preserve"> اطلاعات جد</w:t>
      </w:r>
      <w:r w:rsidRPr="00D83DF4">
        <w:rPr>
          <w:rFonts w:hint="cs"/>
          <w:rtl/>
        </w:rPr>
        <w:t>ی</w:t>
      </w:r>
      <w:r w:rsidRPr="00D83DF4">
        <w:rPr>
          <w:rFonts w:hint="eastAsia"/>
          <w:rtl/>
        </w:rPr>
        <w:t>د</w:t>
      </w:r>
      <w:r w:rsidRPr="00D83DF4">
        <w:rPr>
          <w:rtl/>
        </w:rPr>
        <w:t xml:space="preserve"> را از طر</w:t>
      </w:r>
      <w:r w:rsidRPr="00D83DF4">
        <w:rPr>
          <w:rFonts w:hint="cs"/>
          <w:rtl/>
        </w:rPr>
        <w:t>ی</w:t>
      </w:r>
      <w:r w:rsidRPr="00D83DF4">
        <w:rPr>
          <w:rFonts w:hint="eastAsia"/>
          <w:rtl/>
        </w:rPr>
        <w:t>ق</w:t>
      </w:r>
      <w:r w:rsidRPr="00D83DF4">
        <w:rPr>
          <w:rtl/>
        </w:rPr>
        <w:t xml:space="preserve"> تجرب</w:t>
      </w:r>
      <w:r w:rsidRPr="00D83DF4">
        <w:rPr>
          <w:rFonts w:hint="cs"/>
          <w:rtl/>
        </w:rPr>
        <w:t>ی</w:t>
      </w:r>
      <w:r w:rsidRPr="00D83DF4">
        <w:rPr>
          <w:rFonts w:hint="eastAsia"/>
          <w:rtl/>
        </w:rPr>
        <w:t>ات</w:t>
      </w:r>
      <w:r w:rsidRPr="00D83DF4">
        <w:rPr>
          <w:rtl/>
        </w:rPr>
        <w:t xml:space="preserve"> زم</w:t>
      </w:r>
      <w:r w:rsidRPr="00D83DF4">
        <w:rPr>
          <w:rFonts w:hint="cs"/>
          <w:rtl/>
        </w:rPr>
        <w:t>ی</w:t>
      </w:r>
      <w:r w:rsidRPr="00D83DF4">
        <w:rPr>
          <w:rFonts w:hint="eastAsia"/>
          <w:rtl/>
        </w:rPr>
        <w:t>نه</w:t>
      </w:r>
      <w:r w:rsidRPr="00D83DF4">
        <w:rPr>
          <w:rFonts w:hint="cs"/>
          <w:rtl/>
        </w:rPr>
        <w:t>‌</w:t>
      </w:r>
      <w:r w:rsidRPr="00D83DF4">
        <w:rPr>
          <w:rtl/>
        </w:rPr>
        <w:t>ا</w:t>
      </w:r>
      <w:r w:rsidRPr="00D83DF4">
        <w:rPr>
          <w:rFonts w:hint="cs"/>
          <w:rtl/>
        </w:rPr>
        <w:t>ی</w:t>
      </w:r>
      <w:r w:rsidRPr="00D83DF4">
        <w:rPr>
          <w:rtl/>
        </w:rPr>
        <w:t xml:space="preserve"> خود تفس</w:t>
      </w:r>
      <w:r w:rsidRPr="00D83DF4">
        <w:rPr>
          <w:rFonts w:hint="cs"/>
          <w:rtl/>
        </w:rPr>
        <w:t>ی</w:t>
      </w:r>
      <w:r w:rsidRPr="00D83DF4">
        <w:rPr>
          <w:rFonts w:hint="eastAsia"/>
          <w:rtl/>
        </w:rPr>
        <w:t>ر</w:t>
      </w:r>
      <w:r w:rsidRPr="00D83DF4">
        <w:rPr>
          <w:rtl/>
        </w:rPr>
        <w:t xml:space="preserve"> م</w:t>
      </w:r>
      <w:r w:rsidRPr="00D83DF4">
        <w:rPr>
          <w:rFonts w:hint="cs"/>
          <w:rtl/>
        </w:rPr>
        <w:t>ی‌</w:t>
      </w:r>
      <w:r w:rsidRPr="00D83DF4">
        <w:rPr>
          <w:rtl/>
        </w:rPr>
        <w:t xml:space="preserve">کنند و دانش موجود خود </w:t>
      </w:r>
      <w:r>
        <w:rPr>
          <w:rFonts w:hint="cs"/>
          <w:rtl/>
        </w:rPr>
        <w:t xml:space="preserve">را </w:t>
      </w:r>
      <w:r w:rsidRPr="00D83DF4">
        <w:rPr>
          <w:rtl/>
        </w:rPr>
        <w:t>از نت</w:t>
      </w:r>
      <w:r w:rsidRPr="00D83DF4">
        <w:rPr>
          <w:rFonts w:hint="cs"/>
          <w:rtl/>
        </w:rPr>
        <w:t>ی</w:t>
      </w:r>
      <w:r w:rsidRPr="00D83DF4">
        <w:rPr>
          <w:rFonts w:hint="eastAsia"/>
          <w:rtl/>
        </w:rPr>
        <w:t>جه</w:t>
      </w:r>
      <w:r w:rsidRPr="00D83DF4">
        <w:rPr>
          <w:rFonts w:hint="cs"/>
          <w:rtl/>
        </w:rPr>
        <w:t>‌</w:t>
      </w:r>
      <w:r w:rsidRPr="00D83DF4">
        <w:rPr>
          <w:rtl/>
        </w:rPr>
        <w:t>گ</w:t>
      </w:r>
      <w:r w:rsidRPr="00D83DF4">
        <w:rPr>
          <w:rFonts w:hint="cs"/>
          <w:rtl/>
        </w:rPr>
        <w:t>ی</w:t>
      </w:r>
      <w:r w:rsidRPr="00D83DF4">
        <w:rPr>
          <w:rFonts w:hint="eastAsia"/>
          <w:rtl/>
        </w:rPr>
        <w:t>ر</w:t>
      </w:r>
      <w:r w:rsidRPr="00D83DF4">
        <w:rPr>
          <w:rFonts w:hint="cs"/>
          <w:rtl/>
        </w:rPr>
        <w:t>ی‌</w:t>
      </w:r>
      <w:r w:rsidRPr="00D83DF4">
        <w:rPr>
          <w:rtl/>
        </w:rPr>
        <w:t>ها</w:t>
      </w:r>
      <w:r w:rsidRPr="00D83DF4">
        <w:rPr>
          <w:rFonts w:hint="cs"/>
          <w:rtl/>
        </w:rPr>
        <w:t>یی</w:t>
      </w:r>
      <w:r w:rsidRPr="00D83DF4">
        <w:rPr>
          <w:rtl/>
        </w:rPr>
        <w:t xml:space="preserve"> که در ط</w:t>
      </w:r>
      <w:r w:rsidRPr="00D83DF4">
        <w:rPr>
          <w:rFonts w:hint="cs"/>
          <w:rtl/>
        </w:rPr>
        <w:t>ی</w:t>
      </w:r>
      <w:r w:rsidRPr="00D83DF4">
        <w:rPr>
          <w:rtl/>
        </w:rPr>
        <w:t xml:space="preserve"> </w:t>
      </w:r>
      <w:r>
        <w:rPr>
          <w:rFonts w:hint="cs"/>
          <w:rtl/>
        </w:rPr>
        <w:t>درک</w:t>
      </w:r>
      <w:r w:rsidRPr="00D83DF4">
        <w:rPr>
          <w:rtl/>
        </w:rPr>
        <w:t xml:space="preserve"> دانش جد</w:t>
      </w:r>
      <w:r w:rsidRPr="00D83DF4">
        <w:rPr>
          <w:rFonts w:hint="cs"/>
          <w:rtl/>
        </w:rPr>
        <w:t>ی</w:t>
      </w:r>
      <w:r w:rsidRPr="00D83DF4">
        <w:rPr>
          <w:rFonts w:hint="eastAsia"/>
          <w:rtl/>
        </w:rPr>
        <w:t>د</w:t>
      </w:r>
      <w:r w:rsidRPr="00D83DF4">
        <w:rPr>
          <w:rtl/>
        </w:rPr>
        <w:t xml:space="preserve"> و تأمل در آن به دست م</w:t>
      </w:r>
      <w:r w:rsidRPr="00D83DF4">
        <w:rPr>
          <w:rFonts w:hint="cs"/>
          <w:rtl/>
        </w:rPr>
        <w:t>ی‌</w:t>
      </w:r>
      <w:r w:rsidRPr="00D83DF4">
        <w:rPr>
          <w:rtl/>
        </w:rPr>
        <w:t>آ</w:t>
      </w:r>
      <w:r w:rsidRPr="00D83DF4">
        <w:rPr>
          <w:rFonts w:hint="cs"/>
          <w:rtl/>
        </w:rPr>
        <w:t>ی</w:t>
      </w:r>
      <w:r w:rsidRPr="00D83DF4">
        <w:rPr>
          <w:rFonts w:hint="eastAsia"/>
          <w:rtl/>
        </w:rPr>
        <w:t>ند،</w:t>
      </w:r>
      <w:r w:rsidRPr="00D83DF4">
        <w:rPr>
          <w:rtl/>
        </w:rPr>
        <w:t xml:space="preserve"> م</w:t>
      </w:r>
      <w:r w:rsidRPr="00D83DF4">
        <w:rPr>
          <w:rFonts w:hint="cs"/>
          <w:rtl/>
        </w:rPr>
        <w:t>ی‌</w:t>
      </w:r>
      <w:r>
        <w:rPr>
          <w:rFonts w:hint="cs"/>
          <w:rtl/>
        </w:rPr>
        <w:t xml:space="preserve">سازند. </w:t>
      </w:r>
      <w:r w:rsidRPr="00D83DF4">
        <w:rPr>
          <w:rFonts w:hint="eastAsia"/>
          <w:rtl/>
        </w:rPr>
        <w:t>در</w:t>
      </w:r>
      <w:r w:rsidRPr="00D83DF4">
        <w:rPr>
          <w:rtl/>
        </w:rPr>
        <w:t xml:space="preserve"> مح</w:t>
      </w:r>
      <w:r w:rsidRPr="00D83DF4">
        <w:rPr>
          <w:rFonts w:hint="cs"/>
          <w:rtl/>
        </w:rPr>
        <w:t>ی</w:t>
      </w:r>
      <w:r w:rsidRPr="00D83DF4">
        <w:rPr>
          <w:rFonts w:hint="eastAsia"/>
          <w:rtl/>
        </w:rPr>
        <w:t>ط</w:t>
      </w:r>
      <w:r w:rsidRPr="00D83DF4">
        <w:rPr>
          <w:rtl/>
        </w:rPr>
        <w:t xml:space="preserve"> مدرسه مناسب </w:t>
      </w:r>
      <w:r>
        <w:rPr>
          <w:rFonts w:hint="cs"/>
          <w:rtl/>
        </w:rPr>
        <w:t>سازنده‌گرایی</w:t>
      </w:r>
      <w:r w:rsidRPr="00D83DF4">
        <w:rPr>
          <w:rtl/>
        </w:rPr>
        <w:t xml:space="preserve"> به‌جا</w:t>
      </w:r>
      <w:r w:rsidRPr="00D83DF4">
        <w:rPr>
          <w:rFonts w:hint="cs"/>
          <w:rtl/>
        </w:rPr>
        <w:t>ی</w:t>
      </w:r>
      <w:r w:rsidRPr="00D83DF4">
        <w:rPr>
          <w:rtl/>
        </w:rPr>
        <w:t xml:space="preserve"> راهروها</w:t>
      </w:r>
      <w:r w:rsidRPr="00D83DF4">
        <w:rPr>
          <w:rFonts w:hint="cs"/>
          <w:rtl/>
        </w:rPr>
        <w:t>ی</w:t>
      </w:r>
      <w:r w:rsidRPr="00D83DF4">
        <w:rPr>
          <w:rtl/>
        </w:rPr>
        <w:t xml:space="preserve"> طولان</w:t>
      </w:r>
      <w:r w:rsidRPr="00D83DF4">
        <w:rPr>
          <w:rFonts w:hint="cs"/>
          <w:rtl/>
        </w:rPr>
        <w:t>ی</w:t>
      </w:r>
      <w:r>
        <w:rPr>
          <w:rFonts w:hint="cs"/>
          <w:rtl/>
        </w:rPr>
        <w:t>،</w:t>
      </w:r>
      <w:r w:rsidRPr="00D83DF4">
        <w:rPr>
          <w:rtl/>
        </w:rPr>
        <w:t xml:space="preserve"> که فقط برا</w:t>
      </w:r>
      <w:r w:rsidRPr="00D83DF4">
        <w:rPr>
          <w:rFonts w:hint="cs"/>
          <w:rtl/>
        </w:rPr>
        <w:t>ی</w:t>
      </w:r>
      <w:r w:rsidRPr="00D83DF4">
        <w:rPr>
          <w:rtl/>
        </w:rPr>
        <w:t xml:space="preserve"> </w:t>
      </w:r>
      <w:r>
        <w:rPr>
          <w:rFonts w:hint="cs"/>
          <w:rtl/>
        </w:rPr>
        <w:t>رفت و آمد</w:t>
      </w:r>
      <w:r w:rsidRPr="00D83DF4">
        <w:rPr>
          <w:rtl/>
        </w:rPr>
        <w:t xml:space="preserve"> هستند، م</w:t>
      </w:r>
      <w:r w:rsidRPr="00D83DF4">
        <w:rPr>
          <w:rFonts w:hint="cs"/>
          <w:rtl/>
        </w:rPr>
        <w:t>ی‌</w:t>
      </w:r>
      <w:r w:rsidRPr="00D83DF4">
        <w:rPr>
          <w:rFonts w:hint="eastAsia"/>
          <w:rtl/>
        </w:rPr>
        <w:t>توان</w:t>
      </w:r>
      <w:r w:rsidRPr="00D83DF4">
        <w:rPr>
          <w:rtl/>
        </w:rPr>
        <w:t xml:space="preserve"> فضا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و مکان</w:t>
      </w:r>
      <w:r w:rsidRPr="00D83DF4">
        <w:rPr>
          <w:rFonts w:hint="cs"/>
          <w:rtl/>
        </w:rPr>
        <w:t>ی</w:t>
      </w:r>
      <w:r w:rsidRPr="00D83DF4">
        <w:rPr>
          <w:rtl/>
        </w:rPr>
        <w:t xml:space="preserve"> برا</w:t>
      </w:r>
      <w:r w:rsidRPr="00D83DF4">
        <w:rPr>
          <w:rFonts w:hint="cs"/>
          <w:rtl/>
        </w:rPr>
        <w:t>ی</w:t>
      </w:r>
      <w:r w:rsidRPr="00D83DF4">
        <w:rPr>
          <w:rtl/>
        </w:rPr>
        <w:t xml:space="preserve"> تعامل اجتماع</w:t>
      </w:r>
      <w:r w:rsidRPr="00D83DF4">
        <w:rPr>
          <w:rFonts w:hint="cs"/>
          <w:rtl/>
        </w:rPr>
        <w:t>ی</w:t>
      </w:r>
      <w:r w:rsidRPr="00D83DF4">
        <w:rPr>
          <w:rtl/>
        </w:rPr>
        <w:t xml:space="preserve"> طراح</w:t>
      </w:r>
      <w:r w:rsidRPr="00D83DF4">
        <w:rPr>
          <w:rFonts w:hint="cs"/>
          <w:rtl/>
        </w:rPr>
        <w:t>ی</w:t>
      </w:r>
      <w:r w:rsidRPr="00D83DF4">
        <w:rPr>
          <w:rtl/>
        </w:rPr>
        <w:t xml:space="preserve"> کر</w:t>
      </w:r>
      <w:r w:rsidRPr="00D83DF4">
        <w:rPr>
          <w:rFonts w:hint="cs"/>
          <w:rtl/>
        </w:rPr>
        <w:t>د</w:t>
      </w:r>
      <w:r w:rsidRPr="00D83DF4">
        <w:rPr>
          <w:rtl/>
        </w:rPr>
        <w:t xml:space="preserve"> و کلاس‌ها</w:t>
      </w:r>
      <w:r w:rsidRPr="00D83DF4">
        <w:rPr>
          <w:rFonts w:hint="cs"/>
          <w:rtl/>
        </w:rPr>
        <w:t>ی</w:t>
      </w:r>
      <w:r w:rsidRPr="00D83DF4">
        <w:rPr>
          <w:rtl/>
        </w:rPr>
        <w:t xml:space="preserve"> درس را م</w:t>
      </w:r>
      <w:r w:rsidRPr="00D83DF4">
        <w:rPr>
          <w:rFonts w:hint="cs"/>
          <w:rtl/>
        </w:rPr>
        <w:t>ی‌</w:t>
      </w:r>
      <w:r w:rsidRPr="00D83DF4">
        <w:rPr>
          <w:rFonts w:hint="eastAsia"/>
          <w:rtl/>
        </w:rPr>
        <w:t>توان</w:t>
      </w:r>
      <w:r w:rsidRPr="00D83DF4">
        <w:rPr>
          <w:rtl/>
        </w:rPr>
        <w:t xml:space="preserve"> به‌ فضاها</w:t>
      </w:r>
      <w:r w:rsidRPr="00D83DF4">
        <w:rPr>
          <w:rFonts w:hint="cs"/>
          <w:rtl/>
        </w:rPr>
        <w:t>ی</w:t>
      </w:r>
      <w:r w:rsidRPr="00D83DF4">
        <w:rPr>
          <w:rtl/>
        </w:rPr>
        <w:t xml:space="preserve"> </w:t>
      </w:r>
      <w:r>
        <w:rPr>
          <w:rFonts w:hint="cs"/>
          <w:rtl/>
        </w:rPr>
        <w:t>قسمت‌بندی شده‌ی قابل انعطاف تقسیمم</w:t>
      </w:r>
      <w:r w:rsidRPr="00D83DF4">
        <w:rPr>
          <w:rtl/>
        </w:rPr>
        <w:t xml:space="preserve"> کرد </w:t>
      </w:r>
      <w:r>
        <w:rPr>
          <w:rFonts w:hint="cs"/>
          <w:rtl/>
        </w:rPr>
        <w:t>تا</w:t>
      </w:r>
      <w:r w:rsidRPr="00D83DF4">
        <w:rPr>
          <w:rtl/>
        </w:rPr>
        <w:t xml:space="preserve"> کودکان بتوانند به</w:t>
      </w:r>
      <w:r>
        <w:rPr>
          <w:rFonts w:hint="cs"/>
          <w:rtl/>
        </w:rPr>
        <w:t>‌صورت فردی یا</w:t>
      </w:r>
      <w:r w:rsidRPr="00D83DF4">
        <w:rPr>
          <w:rtl/>
        </w:rPr>
        <w:t xml:space="preserve"> گروه</w:t>
      </w:r>
      <w:r>
        <w:rPr>
          <w:rFonts w:hint="cs"/>
          <w:rtl/>
        </w:rPr>
        <w:t xml:space="preserve">ی </w:t>
      </w:r>
      <w:r w:rsidRPr="00D83DF4">
        <w:rPr>
          <w:rtl/>
        </w:rPr>
        <w:t>مطالعه کنند، ز</w:t>
      </w:r>
      <w:r w:rsidRPr="00D83DF4">
        <w:rPr>
          <w:rFonts w:hint="cs"/>
          <w:rtl/>
        </w:rPr>
        <w:t>ی</w:t>
      </w:r>
      <w:r w:rsidRPr="00D83DF4">
        <w:rPr>
          <w:rFonts w:hint="eastAsia"/>
          <w:rtl/>
        </w:rPr>
        <w:t>را</w:t>
      </w:r>
      <w:r w:rsidRPr="00D83DF4">
        <w:rPr>
          <w:rtl/>
        </w:rPr>
        <w:t xml:space="preserve"> دانش‌آموزان گاه</w:t>
      </w:r>
      <w:r w:rsidRPr="00D83DF4">
        <w:rPr>
          <w:rFonts w:hint="cs"/>
          <w:rtl/>
        </w:rPr>
        <w:t>ی</w:t>
      </w:r>
      <w:r w:rsidRPr="00D83DF4">
        <w:rPr>
          <w:rtl/>
        </w:rPr>
        <w:t xml:space="preserve"> برا</w:t>
      </w:r>
      <w:r w:rsidRPr="00D83DF4">
        <w:rPr>
          <w:rFonts w:hint="cs"/>
          <w:rtl/>
        </w:rPr>
        <w:t>ی</w:t>
      </w:r>
      <w:r w:rsidRPr="00D83DF4">
        <w:rPr>
          <w:rtl/>
        </w:rPr>
        <w:t xml:space="preserve"> هوش درون</w:t>
      </w:r>
      <w:r>
        <w:rPr>
          <w:rFonts w:hint="cs"/>
          <w:rtl/>
        </w:rPr>
        <w:t>‌</w:t>
      </w:r>
      <w:r w:rsidRPr="00D83DF4">
        <w:rPr>
          <w:rtl/>
        </w:rPr>
        <w:t>فرد</w:t>
      </w:r>
      <w:r w:rsidRPr="00D83DF4">
        <w:rPr>
          <w:rFonts w:hint="cs"/>
          <w:rtl/>
        </w:rPr>
        <w:t>ی</w:t>
      </w:r>
      <w:r w:rsidRPr="00D83DF4">
        <w:rPr>
          <w:rtl/>
        </w:rPr>
        <w:t xml:space="preserve"> به مکان‌ها</w:t>
      </w:r>
      <w:r w:rsidRPr="00D83DF4">
        <w:rPr>
          <w:rFonts w:hint="cs"/>
          <w:rtl/>
        </w:rPr>
        <w:t>یی</w:t>
      </w:r>
      <w:r w:rsidRPr="00D83DF4">
        <w:rPr>
          <w:rtl/>
        </w:rPr>
        <w:t xml:space="preserve"> برا</w:t>
      </w:r>
      <w:r w:rsidRPr="00D83DF4">
        <w:rPr>
          <w:rFonts w:hint="cs"/>
          <w:rtl/>
        </w:rPr>
        <w:t>ی</w:t>
      </w:r>
      <w:r w:rsidRPr="00D83DF4">
        <w:rPr>
          <w:rtl/>
        </w:rPr>
        <w:t xml:space="preserve"> تنها</w:t>
      </w:r>
      <w:r w:rsidRPr="00D83DF4">
        <w:rPr>
          <w:rFonts w:hint="cs"/>
          <w:rtl/>
        </w:rPr>
        <w:t>یی</w:t>
      </w:r>
      <w:r w:rsidRPr="00D83DF4">
        <w:rPr>
          <w:rtl/>
        </w:rPr>
        <w:t xml:space="preserve"> و گاه</w:t>
      </w:r>
      <w:r w:rsidRPr="00D83DF4">
        <w:rPr>
          <w:rFonts w:hint="cs"/>
          <w:rtl/>
        </w:rPr>
        <w:t>ی</w:t>
      </w:r>
      <w:r w:rsidRPr="00D83DF4">
        <w:rPr>
          <w:rtl/>
        </w:rPr>
        <w:t xml:space="preserve"> برا</w:t>
      </w:r>
      <w:r w:rsidRPr="00D83DF4">
        <w:rPr>
          <w:rFonts w:hint="cs"/>
          <w:rtl/>
        </w:rPr>
        <w:t>ی</w:t>
      </w:r>
      <w:r w:rsidRPr="00D83DF4">
        <w:rPr>
          <w:rtl/>
        </w:rPr>
        <w:t xml:space="preserve"> هوش ب</w:t>
      </w:r>
      <w:r w:rsidRPr="00D83DF4">
        <w:rPr>
          <w:rFonts w:hint="cs"/>
          <w:rtl/>
        </w:rPr>
        <w:t>ی</w:t>
      </w:r>
      <w:r w:rsidRPr="00D83DF4">
        <w:rPr>
          <w:rFonts w:hint="eastAsia"/>
          <w:rtl/>
        </w:rPr>
        <w:t>ن</w:t>
      </w:r>
      <w:r>
        <w:rPr>
          <w:rFonts w:hint="cs"/>
          <w:rtl/>
        </w:rPr>
        <w:t>‌</w:t>
      </w:r>
      <w:r w:rsidRPr="00D83DF4">
        <w:rPr>
          <w:rtl/>
        </w:rPr>
        <w:t>فرد</w:t>
      </w:r>
      <w:r w:rsidRPr="00D83DF4">
        <w:rPr>
          <w:rFonts w:hint="cs"/>
          <w:rtl/>
        </w:rPr>
        <w:t>ی</w:t>
      </w:r>
      <w:r w:rsidRPr="00D83DF4">
        <w:rPr>
          <w:rtl/>
        </w:rPr>
        <w:t xml:space="preserve"> ب</w:t>
      </w:r>
      <w:r>
        <w:rPr>
          <w:rFonts w:hint="cs"/>
          <w:rtl/>
        </w:rPr>
        <w:t>ه</w:t>
      </w:r>
      <w:r w:rsidRPr="00D83DF4">
        <w:rPr>
          <w:rtl/>
        </w:rPr>
        <w:t xml:space="preserve"> تعامل اجتماع</w:t>
      </w:r>
      <w:r w:rsidRPr="00D83DF4">
        <w:rPr>
          <w:rFonts w:hint="cs"/>
          <w:rtl/>
        </w:rPr>
        <w:t>ی</w:t>
      </w:r>
      <w:r w:rsidRPr="00D83DF4">
        <w:rPr>
          <w:rtl/>
        </w:rPr>
        <w:t xml:space="preserve"> فعال</w:t>
      </w:r>
      <w:r>
        <w:rPr>
          <w:rFonts w:hint="cs"/>
          <w:rtl/>
        </w:rPr>
        <w:t xml:space="preserve"> </w:t>
      </w:r>
      <w:r w:rsidRPr="00D83DF4">
        <w:rPr>
          <w:rtl/>
        </w:rPr>
        <w:t>ن</w:t>
      </w:r>
      <w:r w:rsidRPr="00D83DF4">
        <w:rPr>
          <w:rFonts w:hint="cs"/>
          <w:rtl/>
        </w:rPr>
        <w:t>ی</w:t>
      </w:r>
      <w:r w:rsidRPr="00D83DF4">
        <w:rPr>
          <w:rFonts w:hint="eastAsia"/>
          <w:rtl/>
        </w:rPr>
        <w:t>از</w:t>
      </w:r>
      <w:r w:rsidRPr="00D83DF4">
        <w:rPr>
          <w:rtl/>
        </w:rPr>
        <w:t xml:space="preserve"> </w:t>
      </w:r>
      <w:r w:rsidRPr="002B5E9D">
        <w:rPr>
          <w:rtl/>
        </w:rPr>
        <w:t>دارند</w:t>
      </w:r>
      <w:r w:rsidRPr="002B5E9D">
        <w:rPr>
          <w:rFonts w:hint="cs"/>
          <w:rtl/>
        </w:rPr>
        <w:t xml:space="preserve"> (گونئی و آلب، 2012)</w:t>
      </w:r>
      <w:r w:rsidRPr="002B5E9D">
        <w:rPr>
          <w:rtl/>
        </w:rPr>
        <w:t>.</w:t>
      </w:r>
      <w:r w:rsidRPr="00D83DF4">
        <w:rPr>
          <w:rtl/>
        </w:rPr>
        <w:t xml:space="preserve">  </w:t>
      </w:r>
    </w:p>
    <w:p w14:paraId="7859AE13" w14:textId="29244DB0" w:rsidR="00FC1294" w:rsidRDefault="000D3346" w:rsidP="00302BAA">
      <w:pPr>
        <w:pStyle w:val="ac"/>
        <w:rPr>
          <w:rtl/>
        </w:rPr>
      </w:pPr>
      <w:r>
        <w:drawing>
          <wp:anchor distT="0" distB="0" distL="114300" distR="114300" simplePos="0" relativeHeight="251635712" behindDoc="0" locked="0" layoutInCell="1" allowOverlap="1" wp14:anchorId="0E621A08" wp14:editId="70A90E37">
            <wp:simplePos x="0" y="0"/>
            <wp:positionH relativeFrom="column">
              <wp:posOffset>-165735</wp:posOffset>
            </wp:positionH>
            <wp:positionV relativeFrom="paragraph">
              <wp:posOffset>1004611</wp:posOffset>
            </wp:positionV>
            <wp:extent cx="5943600" cy="1689735"/>
            <wp:effectExtent l="0" t="0" r="0" b="5715"/>
            <wp:wrapThrough wrapText="bothSides">
              <wp:wrapPolygon edited="0">
                <wp:start x="0" y="0"/>
                <wp:lineTo x="0" y="21430"/>
                <wp:lineTo x="21531" y="21430"/>
                <wp:lineTo x="21531" y="0"/>
                <wp:lineTo x="0" y="0"/>
              </wp:wrapPolygon>
            </wp:wrapThrough>
            <wp:docPr id="198483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34234"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14:sizeRelH relativeFrom="page">
              <wp14:pctWidth>0</wp14:pctWidth>
            </wp14:sizeRelH>
            <wp14:sizeRelV relativeFrom="page">
              <wp14:pctHeight>0</wp14:pctHeight>
            </wp14:sizeRelV>
          </wp:anchor>
        </w:drawing>
      </w:r>
      <w:r w:rsidR="00FC1294" w:rsidRPr="00D83DF4">
        <w:rPr>
          <w:rFonts w:hint="cs"/>
          <w:rtl/>
        </w:rPr>
        <w:t xml:space="preserve">این </w:t>
      </w:r>
      <w:r w:rsidR="00FC1294" w:rsidRPr="00386995">
        <w:rPr>
          <w:rFonts w:hint="cs"/>
          <w:rtl/>
        </w:rPr>
        <w:t>رویکرد بر اهمیت فرهنگ، بافت، روابط اجتماعی و تعامل با دیگران برای آنچه در جامعه روی می‌دهد و ساخت دانش بر اساس آن تاکید می‌کند. دانش در بافت اجتماعی ساخته می‌شود و تعلیم و تربیت باید دانش‌آموزان را به تعامل با یکدیگر تشویق کند. (اسکندری</w:t>
      </w:r>
      <w:r w:rsidR="00FC1294">
        <w:rPr>
          <w:rFonts w:hint="cs"/>
          <w:rtl/>
        </w:rPr>
        <w:t>، 1398</w:t>
      </w:r>
      <w:r w:rsidR="00FC1294" w:rsidRPr="00386995">
        <w:rPr>
          <w:rFonts w:hint="cs"/>
          <w:rtl/>
        </w:rPr>
        <w:t>)</w:t>
      </w:r>
    </w:p>
    <w:p w14:paraId="70C51E3E" w14:textId="77777777" w:rsidR="000D3346" w:rsidRPr="00055CE6" w:rsidRDefault="000D3346" w:rsidP="000D3346">
      <w:pPr>
        <w:pStyle w:val="a0"/>
        <w:jc w:val="left"/>
        <w:rPr>
          <w:noProof/>
          <w:kern w:val="0"/>
          <w:sz w:val="28"/>
          <w:szCs w:val="28"/>
          <w:lang w:bidi="fa-IR"/>
        </w:rPr>
      </w:pPr>
      <w:r>
        <w:rPr>
          <w:rFonts w:hint="cs"/>
          <w:noProof/>
          <w:rtl/>
          <w:lang w:bidi="fa-IR"/>
        </w:rPr>
        <w:t>طرح مدارس سازنده‌گرا</w:t>
      </w:r>
    </w:p>
    <w:p w14:paraId="23781121" w14:textId="3E24E9A6" w:rsidR="00FC1294" w:rsidRPr="00D83DF4" w:rsidRDefault="00FC1294" w:rsidP="001F1265">
      <w:pPr>
        <w:pStyle w:val="afb"/>
        <w:rPr>
          <w:rtl/>
        </w:rPr>
      </w:pPr>
      <w:bookmarkStart w:id="52" w:name="_Toc127365971"/>
      <w:r w:rsidRPr="00D83DF4">
        <w:rPr>
          <w:rtl/>
        </w:rPr>
        <w:t>ارتباط</w:t>
      </w:r>
      <w:r w:rsidRPr="00D83DF4">
        <w:rPr>
          <w:rFonts w:hint="cs"/>
          <w:rtl/>
        </w:rPr>
        <w:t>‌</w:t>
      </w:r>
      <w:r w:rsidRPr="00D83DF4">
        <w:rPr>
          <w:rtl/>
        </w:rPr>
        <w:t>گرایی</w:t>
      </w:r>
      <w:bookmarkEnd w:id="52"/>
    </w:p>
    <w:p w14:paraId="5035ED23" w14:textId="4C48FECF" w:rsidR="00FC1294" w:rsidRDefault="00FC1294" w:rsidP="00302BAA">
      <w:pPr>
        <w:pStyle w:val="ac"/>
        <w:rPr>
          <w:rtl/>
        </w:rPr>
      </w:pPr>
      <w:r w:rsidRPr="00D83DF4">
        <w:rPr>
          <w:rtl/>
        </w:rPr>
        <w:t>نظری</w:t>
      </w:r>
      <w:r w:rsidRPr="00D83DF4">
        <w:rPr>
          <w:rFonts w:hint="cs"/>
          <w:rtl/>
        </w:rPr>
        <w:t>ۀ</w:t>
      </w:r>
      <w:r w:rsidRPr="00D83DF4">
        <w:rPr>
          <w:rtl/>
        </w:rPr>
        <w:t xml:space="preserve"> یادگیری ارتباط</w:t>
      </w:r>
      <w:r w:rsidRPr="00D83DF4">
        <w:rPr>
          <w:rFonts w:hint="cs"/>
          <w:rtl/>
        </w:rPr>
        <w:t>‌</w:t>
      </w:r>
      <w:r w:rsidRPr="00D83DF4">
        <w:rPr>
          <w:rtl/>
        </w:rPr>
        <w:t>گرایی بر پای</w:t>
      </w:r>
      <w:r w:rsidRPr="00D83DF4">
        <w:rPr>
          <w:rFonts w:hint="cs"/>
          <w:rtl/>
        </w:rPr>
        <w:t>ۀ</w:t>
      </w:r>
      <w:r w:rsidRPr="00D83DF4">
        <w:rPr>
          <w:rtl/>
        </w:rPr>
        <w:t xml:space="preserve"> دانش ارتباطی شکل</w:t>
      </w:r>
      <w:r w:rsidRPr="00D83DF4">
        <w:rPr>
          <w:rFonts w:hint="cs"/>
          <w:rtl/>
        </w:rPr>
        <w:t>‌</w:t>
      </w:r>
      <w:r w:rsidRPr="00D83DF4">
        <w:rPr>
          <w:rtl/>
        </w:rPr>
        <w:t>گرفته</w:t>
      </w:r>
      <w:r w:rsidRPr="00D83DF4">
        <w:rPr>
          <w:rFonts w:hint="cs"/>
          <w:rtl/>
        </w:rPr>
        <w:t>‌</w:t>
      </w:r>
      <w:r w:rsidRPr="00D83DF4">
        <w:rPr>
          <w:rtl/>
        </w:rPr>
        <w:t>است و معتقد است در دنیایی که عصر اطلاعات است و دانش</w:t>
      </w:r>
      <w:r w:rsidRPr="00D83DF4">
        <w:rPr>
          <w:rFonts w:hint="cs"/>
          <w:rtl/>
        </w:rPr>
        <w:t>‌</w:t>
      </w:r>
      <w:r w:rsidRPr="00D83DF4">
        <w:rPr>
          <w:rtl/>
        </w:rPr>
        <w:t>آموزان این نسل، بومیان مجازی محسوب می</w:t>
      </w:r>
      <w:r w:rsidRPr="00D83DF4">
        <w:rPr>
          <w:rFonts w:hint="cs"/>
          <w:rtl/>
        </w:rPr>
        <w:t>‌</w:t>
      </w:r>
      <w:r w:rsidRPr="00D83DF4">
        <w:rPr>
          <w:rtl/>
        </w:rPr>
        <w:t>شوند، منطقی نیست که تعلیم و تربیت کماکان در پارادایم سنتی و خطی قبلی ادامه پیدا کند و نیاز به یک پارادایم جدید داریم که با ویژگی</w:t>
      </w:r>
      <w:r w:rsidRPr="00D83DF4">
        <w:rPr>
          <w:rFonts w:hint="cs"/>
          <w:rtl/>
        </w:rPr>
        <w:t>‌</w:t>
      </w:r>
      <w:r w:rsidRPr="00D83DF4">
        <w:rPr>
          <w:rtl/>
        </w:rPr>
        <w:t>های دنیای پیچیده و آشفت</w:t>
      </w:r>
      <w:r w:rsidRPr="00D83DF4">
        <w:rPr>
          <w:rFonts w:hint="cs"/>
          <w:rtl/>
        </w:rPr>
        <w:t>ۀ</w:t>
      </w:r>
      <w:r w:rsidRPr="00D83DF4">
        <w:rPr>
          <w:rtl/>
        </w:rPr>
        <w:t xml:space="preserve"> کنونی در تناسب باشد</w:t>
      </w:r>
      <w:r w:rsidRPr="00D83DF4">
        <w:rPr>
          <w:rFonts w:hint="cs"/>
          <w:rtl/>
        </w:rPr>
        <w:t xml:space="preserve"> (</w:t>
      </w:r>
      <w:r w:rsidRPr="00D83DF4">
        <w:rPr>
          <w:rtl/>
        </w:rPr>
        <w:t>1396، محمدی چابکی؛</w:t>
      </w:r>
      <w:r w:rsidRPr="00D83DF4">
        <w:rPr>
          <w:rFonts w:ascii="Cambria" w:hAnsi="Cambria" w:cs="Cambria" w:hint="cs"/>
          <w:rtl/>
        </w:rPr>
        <w:t> </w:t>
      </w:r>
      <w:r w:rsidRPr="00D83DF4">
        <w:rPr>
          <w:rFonts w:hint="cs"/>
          <w:rtl/>
        </w:rPr>
        <w:t>بازقندی</w:t>
      </w:r>
      <w:r w:rsidRPr="00D83DF4">
        <w:rPr>
          <w:rFonts w:ascii="Cambria" w:hAnsi="Cambria" w:cs="Cambria" w:hint="cs"/>
          <w:rtl/>
        </w:rPr>
        <w:t> </w:t>
      </w:r>
      <w:r w:rsidRPr="00D83DF4">
        <w:rPr>
          <w:rFonts w:hint="cs"/>
          <w:rtl/>
        </w:rPr>
        <w:t>و</w:t>
      </w:r>
      <w:r w:rsidRPr="00D83DF4">
        <w:rPr>
          <w:rtl/>
        </w:rPr>
        <w:t xml:space="preserve"> </w:t>
      </w:r>
      <w:r w:rsidRPr="00D83DF4">
        <w:rPr>
          <w:rFonts w:hint="cs"/>
          <w:rtl/>
        </w:rPr>
        <w:t>ضرغامی</w:t>
      </w:r>
      <w:r w:rsidRPr="00D83DF4">
        <w:rPr>
          <w:rtl/>
        </w:rPr>
        <w:t xml:space="preserve"> </w:t>
      </w:r>
      <w:r w:rsidRPr="00D83DF4">
        <w:rPr>
          <w:rFonts w:hint="cs"/>
          <w:rtl/>
        </w:rPr>
        <w:t>همرا</w:t>
      </w:r>
      <w:r w:rsidRPr="00D83DF4">
        <w:rPr>
          <w:rtl/>
        </w:rPr>
        <w:t>ه</w:t>
      </w:r>
      <w:r w:rsidRPr="00D83DF4">
        <w:rPr>
          <w:rFonts w:hint="cs"/>
          <w:rtl/>
        </w:rPr>
        <w:t>).</w:t>
      </w:r>
      <w:r>
        <w:rPr>
          <w:rFonts w:hint="cs"/>
          <w:rtl/>
        </w:rPr>
        <w:t xml:space="preserve"> ط</w:t>
      </w:r>
      <w:r>
        <w:rPr>
          <w:rtl/>
        </w:rPr>
        <w:t xml:space="preserve">بق </w:t>
      </w:r>
      <w:r>
        <w:rPr>
          <w:rFonts w:hint="cs"/>
          <w:rtl/>
        </w:rPr>
        <w:t xml:space="preserve">این </w:t>
      </w:r>
      <w:r>
        <w:rPr>
          <w:rtl/>
        </w:rPr>
        <w:t>نظریه، یادگیري در عصر دیجیتال به صورت فرایند شکل</w:t>
      </w:r>
      <w:r>
        <w:rPr>
          <w:rFonts w:hint="cs"/>
          <w:rtl/>
        </w:rPr>
        <w:t>‌دهی به</w:t>
      </w:r>
      <w:r w:rsidRPr="00230378">
        <w:rPr>
          <w:rtl/>
        </w:rPr>
        <w:t xml:space="preserve"> </w:t>
      </w:r>
      <w:r>
        <w:rPr>
          <w:rFonts w:hint="cs"/>
          <w:rtl/>
        </w:rPr>
        <w:t xml:space="preserve">شبکه‌ها روی می‌دهد. </w:t>
      </w:r>
      <w:r>
        <w:rPr>
          <w:rtl/>
        </w:rPr>
        <w:t xml:space="preserve">به عبارت دیگر </w:t>
      </w:r>
      <w:r>
        <w:rPr>
          <w:rFonts w:hint="cs"/>
          <w:rtl/>
        </w:rPr>
        <w:t xml:space="preserve">دانش و شناخت در میان شبکه‌ای از افراد و فناوری توزیع شده‌است </w:t>
      </w:r>
      <w:r>
        <w:rPr>
          <w:rtl/>
        </w:rPr>
        <w:t>و یادگیري فرایند</w:t>
      </w:r>
      <w:r>
        <w:rPr>
          <w:rFonts w:hint="cs"/>
          <w:rtl/>
        </w:rPr>
        <w:t xml:space="preserve"> مرتبط‌کردن، رشددادن و هدایت این شبکه‌هاست. اصطلاحی که معمولا برای توصیف این مفهوم به‌کار گرفته می‌شود</w:t>
      </w:r>
      <w:r>
        <w:t xml:space="preserve"> </w:t>
      </w:r>
      <w:r>
        <w:rPr>
          <w:rFonts w:hint="cs"/>
          <w:rtl/>
        </w:rPr>
        <w:t xml:space="preserve"> «یادگیری شبکه‌ای</w:t>
      </w:r>
      <w:r>
        <w:rPr>
          <w:rStyle w:val="FootnoteReference"/>
          <w:rtl/>
        </w:rPr>
        <w:footnoteReference w:id="72"/>
      </w:r>
      <w:r>
        <w:rPr>
          <w:rFonts w:hint="cs"/>
          <w:rtl/>
        </w:rPr>
        <w:t>» است.</w:t>
      </w:r>
      <w:r w:rsidRPr="00D83DF4">
        <w:rPr>
          <w:rFonts w:hint="cs"/>
          <w:rtl/>
        </w:rPr>
        <w:t xml:space="preserve"> نظریۀ </w:t>
      </w:r>
      <w:r w:rsidRPr="00B75D37">
        <w:rPr>
          <w:rFonts w:hint="cs"/>
          <w:u w:val="single"/>
          <w:rtl/>
        </w:rPr>
        <w:t>ارتباط‌گرایی معتقد است که محیط‌های یادگیری، محیط‌های پیچیده و آشوب‌وار</w:t>
      </w:r>
      <w:r w:rsidRPr="00D83DF4">
        <w:rPr>
          <w:rFonts w:hint="cs"/>
          <w:rtl/>
        </w:rPr>
        <w:t xml:space="preserve"> هستند و به هیچ‌وجه نمی‌توان آن را به  مدلی مکانیکی تقلیل داد. بنابراین لازم است پیش فرض‌های</w:t>
      </w:r>
      <w:r w:rsidRPr="00FD4B3C">
        <w:rPr>
          <w:rFonts w:hint="cs"/>
          <w:rtl/>
        </w:rPr>
        <w:t xml:space="preserve"> علی-معلولی </w:t>
      </w:r>
      <w:r w:rsidRPr="00D83DF4">
        <w:rPr>
          <w:rFonts w:hint="cs"/>
          <w:rtl/>
        </w:rPr>
        <w:t>دربارۀ نظام‌ها و محیط‌های آموزش و پرورش عمیقا مورد بازبینی قرار گیرد. در واقع تجربۀ یادگیری فرد در سیستم بزرگتری رخ می‌دهد که بسیار پیچیده می‌باشد. زیمنس این سیستم بزرگتر را با نام زیست‌بوم مطرح می‌کند و معتقد است زیست‌بوم و شبکه می‌تواند جایگزین مناسبی برای مدل‌های سلسله مراتبی و کلاسیک تعلیم و تربیت باشد.</w:t>
      </w:r>
      <w:r>
        <w:t xml:space="preserve"> </w:t>
      </w:r>
      <w:r>
        <w:rPr>
          <w:rFonts w:hint="cs"/>
          <w:rtl/>
        </w:rPr>
        <w:t>در</w:t>
      </w:r>
      <w:r>
        <w:t xml:space="preserve"> </w:t>
      </w:r>
      <w:r>
        <w:rPr>
          <w:rFonts w:hint="cs"/>
          <w:rtl/>
        </w:rPr>
        <w:t>واقع ارتباط‌گرایی به‌جای طراحی نظام‌های آموزشی(که مورد تائید نظریه‌های شناختی است) و طراحی محیط‌های یادگیری (که در نظریه‌ی سازنده‌گرایی مطرح شده‌است) اصطلاح طراحی زیست‌بوم‌های یادگیری</w:t>
      </w:r>
      <w:r>
        <w:rPr>
          <w:rStyle w:val="FootnoteReference"/>
          <w:rtl/>
        </w:rPr>
        <w:footnoteReference w:id="73"/>
      </w:r>
      <w:r>
        <w:rPr>
          <w:rFonts w:hint="cs"/>
          <w:rtl/>
        </w:rPr>
        <w:t xml:space="preserve"> را ترجیح می‌دهد (</w:t>
      </w:r>
      <w:r w:rsidRPr="00F62B19">
        <w:rPr>
          <w:rtl/>
        </w:rPr>
        <w:t>رضائی؛</w:t>
      </w:r>
      <w:r w:rsidRPr="00F62B19">
        <w:rPr>
          <w:rFonts w:ascii="Cambria" w:hAnsi="Cambria" w:cs="Cambria" w:hint="cs"/>
          <w:rtl/>
        </w:rPr>
        <w:t> </w:t>
      </w:r>
      <w:r w:rsidRPr="00F62B19">
        <w:rPr>
          <w:rtl/>
        </w:rPr>
        <w:t>نیلی</w:t>
      </w:r>
      <w:r w:rsidRPr="00F62B19">
        <w:rPr>
          <w:rFonts w:ascii="Cambria" w:hAnsi="Cambria" w:cs="Cambria" w:hint="cs"/>
          <w:rtl/>
        </w:rPr>
        <w:t> </w:t>
      </w:r>
      <w:r w:rsidRPr="00F62B19">
        <w:rPr>
          <w:rtl/>
        </w:rPr>
        <w:t>و فردانش</w:t>
      </w:r>
      <w:r w:rsidRPr="00F62B19">
        <w:rPr>
          <w:rFonts w:ascii="Cambria" w:hAnsi="Cambria" w:cs="Cambria" w:hint="cs"/>
          <w:rtl/>
        </w:rPr>
        <w:t> </w:t>
      </w:r>
      <w:r w:rsidRPr="00F62B19">
        <w:rPr>
          <w:rtl/>
        </w:rPr>
        <w:t>و شاهعلیزاده</w:t>
      </w:r>
      <w:r>
        <w:rPr>
          <w:rFonts w:hint="cs"/>
          <w:rtl/>
        </w:rPr>
        <w:t>، 1393).</w:t>
      </w:r>
    </w:p>
    <w:p w14:paraId="3FD742DD" w14:textId="77777777" w:rsidR="00FC1294" w:rsidRPr="00D83DF4" w:rsidRDefault="00FC1294" w:rsidP="00302BAA">
      <w:pPr>
        <w:pStyle w:val="ac"/>
        <w:rPr>
          <w:rtl/>
        </w:rPr>
      </w:pPr>
      <w:r>
        <w:rPr>
          <w:rFonts w:hint="cs"/>
          <w:rtl/>
        </w:rPr>
        <w:t>از آنجا که نظریه‌ی ارتباط‌گرایی بسیار جدید و متعلق به عصر دیجیتال  است، غالب تحقیقات به طراحی فضاهای برخط بر مبنای این نظریه پرداخته‌اند و در ادبیات موجود فضای کالبدی‌ای که بر مبنای این نظریه طراحی شده باشد یافت نشد.</w:t>
      </w:r>
    </w:p>
    <w:p w14:paraId="402CE862" w14:textId="77777777" w:rsidR="00FC1294" w:rsidRDefault="00FC1294" w:rsidP="001F1265">
      <w:pPr>
        <w:pStyle w:val="afb"/>
        <w:rPr>
          <w:rtl/>
        </w:rPr>
      </w:pPr>
      <w:r w:rsidRPr="00D83DF4">
        <w:rPr>
          <w:rFonts w:hint="cs"/>
          <w:rtl/>
        </w:rPr>
        <w:t>تخصص نظریۀ یادگیری در طراحی فضای یادگیری</w:t>
      </w:r>
    </w:p>
    <w:p w14:paraId="15DBD81D" w14:textId="77777777" w:rsidR="00FC1294" w:rsidRPr="00D83DF4" w:rsidRDefault="00FC1294" w:rsidP="00302BAA">
      <w:pPr>
        <w:pStyle w:val="ac"/>
        <w:rPr>
          <w:rtl/>
        </w:rPr>
      </w:pPr>
      <w:r w:rsidRPr="00D83DF4">
        <w:rPr>
          <w:rFonts w:hint="cs"/>
          <w:rtl/>
        </w:rPr>
        <w:t>میشل روک</w:t>
      </w:r>
      <w:r>
        <w:rPr>
          <w:rFonts w:hint="cs"/>
          <w:rtl/>
        </w:rPr>
        <w:t xml:space="preserve"> و همکاران</w:t>
      </w:r>
      <w:r w:rsidRPr="00D83DF4">
        <w:rPr>
          <w:rFonts w:hint="cs"/>
          <w:rtl/>
        </w:rPr>
        <w:t xml:space="preserve"> (2015)، در مقاله‌ای با عنوان </w:t>
      </w:r>
      <w:r>
        <w:rPr>
          <w:rFonts w:cs="Calibri" w:hint="cs"/>
          <w:rtl/>
        </w:rPr>
        <w:t>"</w:t>
      </w:r>
      <w:r w:rsidRPr="00D83DF4">
        <w:rPr>
          <w:rFonts w:hint="cs"/>
          <w:rtl/>
        </w:rPr>
        <w:t>تخصص نظریۀ یادگیری در طراحی فضای یادگیری</w:t>
      </w:r>
      <w:r>
        <w:rPr>
          <w:rFonts w:cs="Calibri" w:hint="cs"/>
          <w:rtl/>
        </w:rPr>
        <w:t>"</w:t>
      </w:r>
      <w:r w:rsidRPr="00D83DF4">
        <w:rPr>
          <w:rFonts w:hint="cs"/>
          <w:rtl/>
        </w:rPr>
        <w:t xml:space="preserve">، به مطالعۀ ارزش تخصص تئوری یادگیری و بررسی حضور یک متخصص یادگیری در تیم طراحی فضای </w:t>
      </w:r>
      <w:r w:rsidRPr="007D786E">
        <w:rPr>
          <w:rFonts w:hint="cs"/>
          <w:rtl/>
        </w:rPr>
        <w:t>یادگیری پرداخته است. به نظر</w:t>
      </w:r>
      <w:r>
        <w:rPr>
          <w:rFonts w:hint="cs"/>
          <w:rtl/>
        </w:rPr>
        <w:t xml:space="preserve"> آنها</w:t>
      </w:r>
      <w:r w:rsidRPr="00D83DF4">
        <w:rPr>
          <w:rFonts w:hint="cs"/>
          <w:rtl/>
        </w:rPr>
        <w:t xml:space="preserve"> </w:t>
      </w:r>
      <w:r w:rsidRPr="00D83DF4">
        <w:rPr>
          <w:rtl/>
        </w:rPr>
        <w:t>طراح</w:t>
      </w:r>
      <w:r w:rsidRPr="00D83DF4">
        <w:rPr>
          <w:rFonts w:hint="cs"/>
          <w:rtl/>
        </w:rPr>
        <w:t>ی</w:t>
      </w:r>
      <w:r w:rsidRPr="00D83DF4">
        <w:rPr>
          <w:rtl/>
        </w:rPr>
        <w:t xml:space="preserve"> فضا</w:t>
      </w:r>
      <w:r w:rsidRPr="00D83DF4">
        <w:rPr>
          <w:rFonts w:hint="cs"/>
          <w:rtl/>
        </w:rPr>
        <w:t>ی</w:t>
      </w:r>
      <w:r w:rsidRPr="00D83DF4">
        <w:rPr>
          <w:rtl/>
        </w:rPr>
        <w:t xml:space="preserve"> آموزش</w:t>
      </w:r>
      <w:r w:rsidRPr="00D83DF4">
        <w:rPr>
          <w:rFonts w:hint="cs"/>
          <w:rtl/>
        </w:rPr>
        <w:t>ی</w:t>
      </w:r>
      <w:r w:rsidRPr="00D83DF4">
        <w:rPr>
          <w:rtl/>
        </w:rPr>
        <w:t xml:space="preserve"> بر روند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تاث</w:t>
      </w:r>
      <w:r w:rsidRPr="00D83DF4">
        <w:rPr>
          <w:rFonts w:hint="cs"/>
          <w:rtl/>
        </w:rPr>
        <w:t>ی</w:t>
      </w:r>
      <w:r w:rsidRPr="00D83DF4">
        <w:rPr>
          <w:rFonts w:hint="eastAsia"/>
          <w:rtl/>
        </w:rPr>
        <w:t>ر</w:t>
      </w:r>
      <w:r w:rsidRPr="00D83DF4">
        <w:rPr>
          <w:rtl/>
        </w:rPr>
        <w:t xml:space="preserve"> دارد. بنابرا</w:t>
      </w:r>
      <w:r w:rsidRPr="00D83DF4">
        <w:rPr>
          <w:rFonts w:hint="cs"/>
          <w:rtl/>
        </w:rPr>
        <w:t>ی</w:t>
      </w:r>
      <w:r w:rsidRPr="00D83DF4">
        <w:rPr>
          <w:rFonts w:hint="eastAsia"/>
          <w:rtl/>
        </w:rPr>
        <w:t>ن،</w:t>
      </w:r>
      <w:r w:rsidRPr="00D83DF4">
        <w:rPr>
          <w:rtl/>
        </w:rPr>
        <w:t xml:space="preserve"> </w:t>
      </w:r>
      <w:r w:rsidRPr="00D83DF4">
        <w:rPr>
          <w:rFonts w:hint="cs"/>
          <w:rtl/>
        </w:rPr>
        <w:t>این کار</w:t>
      </w:r>
      <w:r w:rsidRPr="00D83DF4">
        <w:rPr>
          <w:rtl/>
        </w:rPr>
        <w:t xml:space="preserve"> با در نظر گرفتن فرآ</w:t>
      </w:r>
      <w:r w:rsidRPr="00D83DF4">
        <w:rPr>
          <w:rFonts w:hint="cs"/>
          <w:rtl/>
        </w:rPr>
        <w:t>ی</w:t>
      </w:r>
      <w:r w:rsidRPr="00D83DF4">
        <w:rPr>
          <w:rFonts w:hint="eastAsia"/>
          <w:rtl/>
        </w:rPr>
        <w:t>ند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بس</w:t>
      </w:r>
      <w:r w:rsidRPr="00D83DF4">
        <w:rPr>
          <w:rFonts w:hint="cs"/>
          <w:rtl/>
        </w:rPr>
        <w:t>ی</w:t>
      </w:r>
      <w:r w:rsidRPr="00D83DF4">
        <w:rPr>
          <w:rFonts w:hint="eastAsia"/>
          <w:rtl/>
        </w:rPr>
        <w:t>ار</w:t>
      </w:r>
      <w:r w:rsidRPr="00D83DF4">
        <w:rPr>
          <w:rtl/>
        </w:rPr>
        <w:t xml:space="preserve"> مهم است. </w:t>
      </w:r>
      <w:r w:rsidRPr="00D83DF4">
        <w:rPr>
          <w:rFonts w:hint="cs"/>
          <w:rtl/>
        </w:rPr>
        <w:t>نتایج پژوهش نشان داد که متخصص</w:t>
      </w:r>
      <w:r>
        <w:rPr>
          <w:rFonts w:hint="cs"/>
          <w:rtl/>
        </w:rPr>
        <w:t>ین</w:t>
      </w:r>
      <w:r w:rsidRPr="00D83DF4">
        <w:rPr>
          <w:rFonts w:hint="cs"/>
          <w:rtl/>
        </w:rPr>
        <w:t xml:space="preserve"> معمار در طراحی فضا بر اصولی مانند انعطاف</w:t>
      </w:r>
      <w:r>
        <w:rPr>
          <w:rFonts w:hint="cs"/>
          <w:rtl/>
        </w:rPr>
        <w:t>‌</w:t>
      </w:r>
      <w:r w:rsidRPr="00D83DF4">
        <w:rPr>
          <w:rFonts w:hint="cs"/>
          <w:rtl/>
        </w:rPr>
        <w:t>پذیری و زیبایی‌شناختی تکیه داشتند درحالیکه اعضای متخصص علمی از نظریۀ یادگیری مانند نظری</w:t>
      </w:r>
      <w:r>
        <w:rPr>
          <w:rFonts w:hint="cs"/>
          <w:rtl/>
        </w:rPr>
        <w:t>ه‌ی</w:t>
      </w:r>
      <w:r w:rsidRPr="00D83DF4">
        <w:rPr>
          <w:rFonts w:hint="cs"/>
          <w:rtl/>
        </w:rPr>
        <w:t xml:space="preserve"> اجتماعی-فرهنگی ویگوتسکی</w:t>
      </w:r>
      <w:r w:rsidRPr="00D83DF4">
        <w:rPr>
          <w:rtl/>
        </w:rPr>
        <w:t xml:space="preserve">(1978) </w:t>
      </w:r>
      <w:r w:rsidRPr="00D83DF4">
        <w:rPr>
          <w:rFonts w:hint="cs"/>
          <w:rtl/>
        </w:rPr>
        <w:t xml:space="preserve"> استفاده می‌کردند. به </w:t>
      </w:r>
      <w:r>
        <w:rPr>
          <w:rFonts w:hint="cs"/>
          <w:rtl/>
        </w:rPr>
        <w:t>نظر</w:t>
      </w:r>
      <w:r w:rsidRPr="00D83DF4">
        <w:rPr>
          <w:rFonts w:hint="cs"/>
          <w:rtl/>
        </w:rPr>
        <w:t xml:space="preserve"> روک</w:t>
      </w:r>
      <w:r>
        <w:rPr>
          <w:rFonts w:hint="cs"/>
          <w:rtl/>
        </w:rPr>
        <w:t xml:space="preserve"> و همکاران</w:t>
      </w:r>
      <w:r w:rsidRPr="00D83DF4">
        <w:rPr>
          <w:rFonts w:hint="cs"/>
          <w:rtl/>
        </w:rPr>
        <w:t xml:space="preserve"> </w:t>
      </w:r>
      <w:r w:rsidRPr="00D83DF4">
        <w:rPr>
          <w:rtl/>
        </w:rPr>
        <w:t>نظریه</w:t>
      </w:r>
      <w:r>
        <w:rPr>
          <w:rFonts w:hint="cs"/>
          <w:rtl/>
        </w:rPr>
        <w:t>‌</w:t>
      </w:r>
      <w:r w:rsidRPr="00D83DF4">
        <w:rPr>
          <w:rtl/>
        </w:rPr>
        <w:t>های یادگیری فعلی مانند نظریه</w:t>
      </w:r>
      <w:r>
        <w:rPr>
          <w:rFonts w:hint="cs"/>
          <w:rtl/>
        </w:rPr>
        <w:t>‌ی</w:t>
      </w:r>
      <w:r w:rsidRPr="00D83DF4">
        <w:rPr>
          <w:rtl/>
        </w:rPr>
        <w:t xml:space="preserve"> اجتماعی-فرهنگی یادگیری (به عنوان مثال، ویگوتسکی، 1978)، شناخت موقعیتی (مثلاً، براون و همکاران، 1989)، و یادگیری موقعیتی (مثلاً، لاو و ونگر، 1991)</w:t>
      </w:r>
      <w:r>
        <w:rPr>
          <w:rFonts w:hint="cs"/>
          <w:rtl/>
        </w:rPr>
        <w:t xml:space="preserve"> و</w:t>
      </w:r>
      <w:r w:rsidRPr="00D83DF4">
        <w:rPr>
          <w:rtl/>
        </w:rPr>
        <w:t xml:space="preserve"> نظریه‌ی یادگیری تجربی (کلب، 1984) می</w:t>
      </w:r>
      <w:r>
        <w:rPr>
          <w:rFonts w:hint="cs"/>
          <w:rtl/>
        </w:rPr>
        <w:t>‌</w:t>
      </w:r>
      <w:r w:rsidRPr="00D83DF4">
        <w:rPr>
          <w:rtl/>
        </w:rPr>
        <w:t>توانند راهنمایی</w:t>
      </w:r>
      <w:r>
        <w:rPr>
          <w:rFonts w:hint="cs"/>
          <w:rtl/>
        </w:rPr>
        <w:t>‌</w:t>
      </w:r>
      <w:r w:rsidRPr="00D83DF4">
        <w:rPr>
          <w:rtl/>
        </w:rPr>
        <w:t>های صریحی را برای طراحان ارائه دهند</w:t>
      </w:r>
      <w:r w:rsidRPr="00D83DF4">
        <w:rPr>
          <w:rFonts w:hint="cs"/>
          <w:rtl/>
        </w:rPr>
        <w:t>. ا</w:t>
      </w:r>
      <w:r>
        <w:rPr>
          <w:rFonts w:hint="cs"/>
          <w:rtl/>
        </w:rPr>
        <w:t>یشان</w:t>
      </w:r>
      <w:r w:rsidRPr="00D83DF4">
        <w:rPr>
          <w:rFonts w:hint="cs"/>
          <w:rtl/>
        </w:rPr>
        <w:t xml:space="preserve"> در جدول</w:t>
      </w:r>
      <w:r>
        <w:rPr>
          <w:rFonts w:hint="cs"/>
          <w:rtl/>
        </w:rPr>
        <w:t xml:space="preserve"> شماره‌ی ؟</w:t>
      </w:r>
      <w:r w:rsidRPr="00D83DF4">
        <w:rPr>
          <w:rFonts w:hint="cs"/>
          <w:rtl/>
        </w:rPr>
        <w:t xml:space="preserve"> این </w:t>
      </w:r>
      <w:r>
        <w:rPr>
          <w:rFonts w:hint="cs"/>
          <w:rtl/>
        </w:rPr>
        <w:t>موارد</w:t>
      </w:r>
      <w:r w:rsidRPr="00D83DF4">
        <w:rPr>
          <w:rFonts w:hint="cs"/>
          <w:rtl/>
        </w:rPr>
        <w:t xml:space="preserve"> را جمع‌آوری کرده است.</w:t>
      </w:r>
      <w:r>
        <w:rPr>
          <w:rFonts w:hint="cs"/>
          <w:rtl/>
        </w:rPr>
        <w:t xml:space="preserve"> روک و همکاران،</w:t>
      </w:r>
      <w:r w:rsidRPr="00D83DF4">
        <w:rPr>
          <w:rFonts w:hint="cs"/>
          <w:rtl/>
        </w:rPr>
        <w:t xml:space="preserve"> در مطالعه‌ای روی فرآیند تصمیم‌گیری طراحی استودیوی نوآوری </w:t>
      </w:r>
      <w:r w:rsidRPr="00D83DF4">
        <w:t>Krause</w:t>
      </w:r>
      <w:r w:rsidRPr="00D83DF4">
        <w:rPr>
          <w:rFonts w:hint="cs"/>
          <w:rtl/>
        </w:rPr>
        <w:t xml:space="preserve"> در محوطۀ دانشگاه ایالتی پنسیلوانیا به‌دنبال تمایز بین روند تصمیم‌گیری معمار و اعضای هیئت علمی بود و به این نتیجه رسید</w:t>
      </w:r>
      <w:r>
        <w:rPr>
          <w:rFonts w:hint="cs"/>
          <w:rtl/>
        </w:rPr>
        <w:t>ند</w:t>
      </w:r>
      <w:r w:rsidRPr="00D83DF4">
        <w:rPr>
          <w:rFonts w:hint="cs"/>
          <w:rtl/>
        </w:rPr>
        <w:t xml:space="preserve"> که معمار، بیشتر بر اصول راهنما مانند انعطاف‌پذیری فضا تکیه می‌کرد درحالی‌که اعضای هیئت علمی از نظریات یادگیری </w:t>
      </w:r>
      <w:r w:rsidRPr="00D83DF4">
        <w:rPr>
          <w:rtl/>
        </w:rPr>
        <w:t>مانند نظر</w:t>
      </w:r>
      <w:r w:rsidRPr="00D83DF4">
        <w:rPr>
          <w:rFonts w:hint="cs"/>
          <w:rtl/>
        </w:rPr>
        <w:t>ی</w:t>
      </w:r>
      <w:r w:rsidRPr="00D83DF4">
        <w:rPr>
          <w:rFonts w:hint="eastAsia"/>
          <w:rtl/>
        </w:rPr>
        <w:t>ه</w:t>
      </w:r>
      <w:r w:rsidRPr="00D83DF4">
        <w:rPr>
          <w:rtl/>
        </w:rPr>
        <w:t xml:space="preserve"> اجتماع</w:t>
      </w:r>
      <w:r w:rsidRPr="00D83DF4">
        <w:rPr>
          <w:rFonts w:hint="cs"/>
          <w:rtl/>
        </w:rPr>
        <w:t>ی</w:t>
      </w:r>
      <w:r w:rsidRPr="00D83DF4">
        <w:rPr>
          <w:rtl/>
        </w:rPr>
        <w:t>-فرهنگ</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w:t>
      </w:r>
      <w:r w:rsidRPr="00D83DF4">
        <w:rPr>
          <w:rFonts w:hint="cs"/>
          <w:rtl/>
        </w:rPr>
        <w:t>استفاده</w:t>
      </w:r>
      <w:r w:rsidRPr="00D83DF4">
        <w:rPr>
          <w:rtl/>
        </w:rPr>
        <w:t xml:space="preserve"> م</w:t>
      </w:r>
      <w:r w:rsidRPr="00D83DF4">
        <w:rPr>
          <w:rFonts w:hint="cs"/>
          <w:rtl/>
        </w:rPr>
        <w:t>ی</w:t>
      </w:r>
      <w:r>
        <w:rPr>
          <w:rFonts w:hint="cs"/>
          <w:rtl/>
        </w:rPr>
        <w:t>‌</w:t>
      </w:r>
      <w:r w:rsidRPr="00D83DF4">
        <w:rPr>
          <w:rtl/>
        </w:rPr>
        <w:t>کردند</w:t>
      </w:r>
      <w:r>
        <w:rPr>
          <w:rFonts w:hint="cs"/>
          <w:rtl/>
        </w:rPr>
        <w:t>.</w:t>
      </w:r>
      <w:r w:rsidRPr="00D83DF4">
        <w:rPr>
          <w:rtl/>
        </w:rPr>
        <w:t xml:space="preserve"> ا</w:t>
      </w:r>
      <w:r w:rsidRPr="00D83DF4">
        <w:rPr>
          <w:rFonts w:hint="cs"/>
          <w:rtl/>
        </w:rPr>
        <w:t>ی</w:t>
      </w:r>
      <w:r w:rsidRPr="00D83DF4">
        <w:rPr>
          <w:rFonts w:hint="eastAsia"/>
          <w:rtl/>
        </w:rPr>
        <w:t>ن</w:t>
      </w:r>
      <w:r w:rsidRPr="00D83DF4">
        <w:rPr>
          <w:rtl/>
        </w:rPr>
        <w:t xml:space="preserve"> مطالعه ارزش تخصص </w:t>
      </w:r>
      <w:r w:rsidRPr="00D83DF4">
        <w:rPr>
          <w:rFonts w:hint="cs"/>
          <w:rtl/>
        </w:rPr>
        <w:t>نظری</w:t>
      </w:r>
      <w:r>
        <w:rPr>
          <w:rFonts w:hint="cs"/>
          <w:rtl/>
        </w:rPr>
        <w:t>ه‌ی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را نشان م</w:t>
      </w:r>
      <w:r w:rsidRPr="00D83DF4">
        <w:rPr>
          <w:rFonts w:hint="cs"/>
          <w:rtl/>
        </w:rPr>
        <w:t>ی‌</w:t>
      </w:r>
      <w:r w:rsidRPr="00D83DF4">
        <w:rPr>
          <w:rFonts w:hint="eastAsia"/>
          <w:rtl/>
        </w:rPr>
        <w:t>دهد</w:t>
      </w:r>
      <w:r w:rsidRPr="00D83DF4">
        <w:rPr>
          <w:rtl/>
        </w:rPr>
        <w:t xml:space="preserve"> و شامل پ</w:t>
      </w:r>
      <w:r w:rsidRPr="00D83DF4">
        <w:rPr>
          <w:rFonts w:hint="cs"/>
          <w:rtl/>
        </w:rPr>
        <w:t>ی</w:t>
      </w:r>
      <w:r w:rsidRPr="00D83DF4">
        <w:rPr>
          <w:rFonts w:hint="eastAsia"/>
          <w:rtl/>
        </w:rPr>
        <w:t>شنهادات</w:t>
      </w:r>
      <w:r w:rsidRPr="00D83DF4">
        <w:rPr>
          <w:rtl/>
        </w:rPr>
        <w:t xml:space="preserve"> و پ</w:t>
      </w:r>
      <w:r w:rsidRPr="00D83DF4">
        <w:rPr>
          <w:rFonts w:hint="cs"/>
          <w:rtl/>
        </w:rPr>
        <w:t>ی</w:t>
      </w:r>
      <w:r w:rsidRPr="00D83DF4">
        <w:rPr>
          <w:rFonts w:hint="eastAsia"/>
          <w:rtl/>
        </w:rPr>
        <w:t>امدها</w:t>
      </w:r>
      <w:r w:rsidRPr="00D83DF4">
        <w:rPr>
          <w:rFonts w:hint="cs"/>
          <w:rtl/>
        </w:rPr>
        <w:t>ی</w:t>
      </w:r>
      <w:r w:rsidRPr="00D83DF4">
        <w:rPr>
          <w:rtl/>
        </w:rPr>
        <w:t xml:space="preserve"> احتما</w:t>
      </w:r>
      <w:r w:rsidRPr="00D83DF4">
        <w:rPr>
          <w:rFonts w:hint="eastAsia"/>
          <w:rtl/>
        </w:rPr>
        <w:t>ل</w:t>
      </w:r>
      <w:r w:rsidRPr="00D83DF4">
        <w:rPr>
          <w:rFonts w:hint="cs"/>
          <w:rtl/>
        </w:rPr>
        <w:t>ی</w:t>
      </w:r>
      <w:r w:rsidRPr="00D83DF4">
        <w:rPr>
          <w:rtl/>
        </w:rPr>
        <w:t xml:space="preserve"> برا</w:t>
      </w:r>
      <w:r w:rsidRPr="00D83DF4">
        <w:rPr>
          <w:rFonts w:hint="cs"/>
          <w:rtl/>
        </w:rPr>
        <w:t>ی</w:t>
      </w:r>
      <w:r w:rsidRPr="00D83DF4">
        <w:rPr>
          <w:rtl/>
        </w:rPr>
        <w:t xml:space="preserve"> طراح</w:t>
      </w:r>
      <w:r w:rsidRPr="00D83DF4">
        <w:rPr>
          <w:rFonts w:hint="cs"/>
          <w:rtl/>
        </w:rPr>
        <w:t>ی‌</w:t>
      </w:r>
      <w:r w:rsidRPr="00D83DF4">
        <w:rPr>
          <w:rFonts w:hint="eastAsia"/>
          <w:rtl/>
        </w:rPr>
        <w:t>ها</w:t>
      </w:r>
      <w:r w:rsidRPr="00D83DF4">
        <w:rPr>
          <w:rFonts w:hint="cs"/>
          <w:rtl/>
        </w:rPr>
        <w:t>ی</w:t>
      </w:r>
      <w:r w:rsidRPr="00D83DF4">
        <w:rPr>
          <w:rtl/>
        </w:rPr>
        <w:t xml:space="preserve"> آ</w:t>
      </w:r>
      <w:r w:rsidRPr="00D83DF4">
        <w:rPr>
          <w:rFonts w:hint="cs"/>
          <w:rtl/>
        </w:rPr>
        <w:t>ی</w:t>
      </w:r>
      <w:r w:rsidRPr="00D83DF4">
        <w:rPr>
          <w:rFonts w:hint="eastAsia"/>
          <w:rtl/>
        </w:rPr>
        <w:t>نده</w:t>
      </w:r>
      <w:r w:rsidRPr="00D83DF4">
        <w:rPr>
          <w:rtl/>
        </w:rPr>
        <w:t xml:space="preserve"> فضاها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است.</w:t>
      </w:r>
    </w:p>
    <w:p w14:paraId="6456AA4A" w14:textId="2DFE8237" w:rsidR="004B7007" w:rsidRDefault="00FC1294" w:rsidP="00302BAA">
      <w:pPr>
        <w:pStyle w:val="ac"/>
        <w:rPr>
          <w:rtl/>
        </w:rPr>
      </w:pPr>
      <w:r w:rsidRPr="00D83DF4">
        <w:rPr>
          <w:rFonts w:hint="cs"/>
          <w:rtl/>
        </w:rPr>
        <w:t>روک</w:t>
      </w:r>
      <w:r>
        <w:rPr>
          <w:rFonts w:hint="cs"/>
          <w:rtl/>
        </w:rPr>
        <w:t xml:space="preserve"> و همکاران</w:t>
      </w:r>
      <w:r w:rsidRPr="00D83DF4">
        <w:rPr>
          <w:rFonts w:hint="cs"/>
          <w:rtl/>
        </w:rPr>
        <w:t xml:space="preserve"> معتقد</w:t>
      </w:r>
      <w:r>
        <w:rPr>
          <w:rFonts w:hint="cs"/>
          <w:rtl/>
        </w:rPr>
        <w:t>ند</w:t>
      </w:r>
      <w:r w:rsidRPr="00D83DF4">
        <w:rPr>
          <w:rFonts w:hint="cs"/>
          <w:rtl/>
        </w:rPr>
        <w:t xml:space="preserve"> پداگوژی فعلی اغلب، نظریه‌های اساسی یادگیری را که در تعیین تصمیمات برای طراحی </w:t>
      </w:r>
      <w:r w:rsidRPr="007D786E">
        <w:rPr>
          <w:rFonts w:hint="cs"/>
          <w:szCs w:val="26"/>
          <w:rtl/>
        </w:rPr>
        <w:t>فضا</w:t>
      </w:r>
      <w:r w:rsidRPr="00D83DF4">
        <w:rPr>
          <w:rFonts w:hint="cs"/>
          <w:rtl/>
        </w:rPr>
        <w:t xml:space="preserve"> کاربرد دارند ناشناخته می‌گذارد و اغلب تصمیمات بر اساس مفاهیم نظریات یادگیری گرفته نمی‌شوند. </w:t>
      </w:r>
      <w:r w:rsidRPr="00596E06">
        <w:rPr>
          <w:rFonts w:hint="cs"/>
          <w:rtl/>
        </w:rPr>
        <w:t>وی در جمع‌بندی این مقاله، پیشنهاد حضور یک فرد متخصص، با فهمی عمیق از نظریات یادگیری، در نقش مدیر تیم طراحی را می‌دهدکه به او اختیار تصمیم‌گیری نیز داده شده است.</w:t>
      </w:r>
      <w:r w:rsidRPr="00D83DF4">
        <w:rPr>
          <w:rFonts w:hint="cs"/>
          <w:rtl/>
        </w:rPr>
        <w:t xml:space="preserve">  </w:t>
      </w:r>
    </w:p>
    <w:p w14:paraId="1F90B2E5" w14:textId="77777777" w:rsidR="00607503" w:rsidRDefault="00607503" w:rsidP="00302BAA">
      <w:pPr>
        <w:pStyle w:val="ac"/>
        <w:rPr>
          <w:rtl/>
        </w:rPr>
      </w:pPr>
    </w:p>
    <w:p w14:paraId="6F1F1FC5" w14:textId="77777777" w:rsidR="003D1395" w:rsidRDefault="003D1395" w:rsidP="00302BAA">
      <w:pPr>
        <w:pStyle w:val="ac"/>
        <w:rPr>
          <w:rtl/>
        </w:rPr>
      </w:pPr>
    </w:p>
    <w:p w14:paraId="21CA150B" w14:textId="77777777" w:rsidR="003D1395" w:rsidRDefault="003D1395" w:rsidP="00302BAA">
      <w:pPr>
        <w:pStyle w:val="ac"/>
        <w:rPr>
          <w:rtl/>
        </w:rPr>
      </w:pPr>
    </w:p>
    <w:p w14:paraId="31A0DB1D" w14:textId="5A090F4B" w:rsidR="00FE0FFE" w:rsidRDefault="00FE0FFE" w:rsidP="00FE0FFE">
      <w:pPr>
        <w:pStyle w:val="a1"/>
      </w:pPr>
      <w:r w:rsidRPr="009D4E6A">
        <w:rPr>
          <w:rtl/>
        </w:rPr>
        <w:t>اصول تصم</w:t>
      </w:r>
      <w:r w:rsidRPr="009D4E6A">
        <w:rPr>
          <w:rFonts w:hint="cs"/>
          <w:rtl/>
        </w:rPr>
        <w:t>ی</w:t>
      </w:r>
      <w:r w:rsidRPr="009D4E6A">
        <w:rPr>
          <w:rFonts w:hint="eastAsia"/>
          <w:rtl/>
        </w:rPr>
        <w:t>مات</w:t>
      </w:r>
      <w:r w:rsidRPr="009D4E6A">
        <w:rPr>
          <w:rtl/>
        </w:rPr>
        <w:t xml:space="preserve"> طراح</w:t>
      </w:r>
      <w:r w:rsidRPr="009D4E6A">
        <w:rPr>
          <w:rFonts w:hint="cs"/>
          <w:rtl/>
        </w:rPr>
        <w:t>ی</w:t>
      </w:r>
      <w:r w:rsidRPr="009D4E6A">
        <w:rPr>
          <w:rtl/>
        </w:rPr>
        <w:t xml:space="preserve"> بر مبنا</w:t>
      </w:r>
      <w:r w:rsidRPr="009D4E6A">
        <w:rPr>
          <w:rFonts w:hint="cs"/>
          <w:rtl/>
        </w:rPr>
        <w:t>ی</w:t>
      </w:r>
      <w:r w:rsidRPr="009D4E6A">
        <w:rPr>
          <w:rtl/>
        </w:rPr>
        <w:t xml:space="preserve"> نظر</w:t>
      </w:r>
      <w:r w:rsidRPr="009D4E6A">
        <w:rPr>
          <w:rFonts w:hint="cs"/>
          <w:rtl/>
        </w:rPr>
        <w:t>ی</w:t>
      </w:r>
      <w:r w:rsidRPr="009D4E6A">
        <w:rPr>
          <w:rFonts w:hint="eastAsia"/>
          <w:rtl/>
        </w:rPr>
        <w:t>ات</w:t>
      </w:r>
      <w:r w:rsidRPr="009D4E6A">
        <w:rPr>
          <w:rtl/>
        </w:rPr>
        <w:t xml:space="preserve"> </w:t>
      </w:r>
      <w:r w:rsidRPr="009D4E6A">
        <w:rPr>
          <w:rFonts w:hint="cs"/>
          <w:rtl/>
        </w:rPr>
        <w:t>ی</w:t>
      </w:r>
      <w:r w:rsidRPr="009D4E6A">
        <w:rPr>
          <w:rFonts w:hint="eastAsia"/>
          <w:rtl/>
        </w:rPr>
        <w:t>ادگ</w:t>
      </w:r>
      <w:r w:rsidRPr="009D4E6A">
        <w:rPr>
          <w:rFonts w:hint="cs"/>
          <w:rtl/>
        </w:rPr>
        <w:t>ی</w:t>
      </w:r>
      <w:r w:rsidRPr="009D4E6A">
        <w:rPr>
          <w:rFonts w:hint="eastAsia"/>
          <w:rtl/>
        </w:rPr>
        <w:t>ر</w:t>
      </w:r>
      <w:r w:rsidRPr="009D4E6A">
        <w:rPr>
          <w:rFonts w:hint="cs"/>
          <w:rtl/>
        </w:rPr>
        <w:t>ی</w:t>
      </w:r>
    </w:p>
    <w:tbl>
      <w:tblPr>
        <w:tblStyle w:val="TableGrid"/>
        <w:tblpPr w:leftFromText="180" w:rightFromText="180" w:vertAnchor="page" w:horzAnchor="margin" w:tblpXSpec="center" w:tblpY="2005"/>
        <w:bidiVisual/>
        <w:tblW w:w="9980" w:type="dxa"/>
        <w:tblLook w:val="04A0" w:firstRow="1" w:lastRow="0" w:firstColumn="1" w:lastColumn="0" w:noHBand="0" w:noVBand="1"/>
      </w:tblPr>
      <w:tblGrid>
        <w:gridCol w:w="3960"/>
        <w:gridCol w:w="3780"/>
        <w:gridCol w:w="2240"/>
      </w:tblGrid>
      <w:tr w:rsidR="003D1395" w:rsidRPr="003D1395" w14:paraId="47BD9596" w14:textId="77777777" w:rsidTr="003D1395">
        <w:tc>
          <w:tcPr>
            <w:tcW w:w="3960" w:type="dxa"/>
            <w:shd w:val="clear" w:color="auto" w:fill="000000" w:themeFill="text1"/>
          </w:tcPr>
          <w:p w14:paraId="735074BD" w14:textId="77777777" w:rsidR="003D1395" w:rsidRPr="003D1395" w:rsidRDefault="003D1395" w:rsidP="00302BAA">
            <w:pPr>
              <w:pStyle w:val="ac"/>
              <w:rPr>
                <w:rtl/>
              </w:rPr>
            </w:pPr>
            <w:r w:rsidRPr="003D1395">
              <w:rPr>
                <w:rFonts w:hint="cs"/>
                <w:rtl/>
              </w:rPr>
              <w:t>اصول اساسی تصمیمات طراحی</w:t>
            </w:r>
          </w:p>
        </w:tc>
        <w:tc>
          <w:tcPr>
            <w:tcW w:w="3780" w:type="dxa"/>
            <w:shd w:val="clear" w:color="auto" w:fill="000000" w:themeFill="text1"/>
            <w:vAlign w:val="center"/>
          </w:tcPr>
          <w:p w14:paraId="709B6E78" w14:textId="77777777" w:rsidR="003D1395" w:rsidRPr="003D1395" w:rsidRDefault="003D1395" w:rsidP="00302BAA">
            <w:pPr>
              <w:pStyle w:val="ac"/>
              <w:rPr>
                <w:rtl/>
              </w:rPr>
            </w:pPr>
            <w:r w:rsidRPr="003D1395">
              <w:rPr>
                <w:rFonts w:hint="cs"/>
                <w:rtl/>
              </w:rPr>
              <w:t>نظریه</w:t>
            </w:r>
            <w:r w:rsidRPr="003D1395">
              <w:rPr>
                <w:rtl/>
              </w:rPr>
              <w:t xml:space="preserve"> چگونه اجرا م</w:t>
            </w:r>
            <w:r w:rsidRPr="003D1395">
              <w:rPr>
                <w:rFonts w:hint="cs"/>
                <w:rtl/>
              </w:rPr>
              <w:t>ی</w:t>
            </w:r>
            <w:r w:rsidRPr="003D1395">
              <w:rPr>
                <w:rtl/>
              </w:rPr>
              <w:t xml:space="preserve"> شود</w:t>
            </w:r>
          </w:p>
        </w:tc>
        <w:tc>
          <w:tcPr>
            <w:tcW w:w="2240" w:type="dxa"/>
            <w:shd w:val="clear" w:color="auto" w:fill="000000" w:themeFill="text1"/>
            <w:vAlign w:val="center"/>
          </w:tcPr>
          <w:p w14:paraId="15E9DC85" w14:textId="77777777" w:rsidR="003D1395" w:rsidRPr="003D1395" w:rsidRDefault="003D1395" w:rsidP="00302BAA">
            <w:pPr>
              <w:pStyle w:val="ac"/>
              <w:rPr>
                <w:rtl/>
              </w:rPr>
            </w:pPr>
            <w:r w:rsidRPr="003D1395">
              <w:rPr>
                <w:rFonts w:hint="cs"/>
                <w:rtl/>
              </w:rPr>
              <w:t>نظریه یادگیری</w:t>
            </w:r>
          </w:p>
        </w:tc>
      </w:tr>
      <w:tr w:rsidR="003D1395" w:rsidRPr="003D1395" w14:paraId="507E7C35" w14:textId="77777777" w:rsidTr="003D1395">
        <w:tc>
          <w:tcPr>
            <w:tcW w:w="3960" w:type="dxa"/>
          </w:tcPr>
          <w:p w14:paraId="4F2068F8" w14:textId="77777777" w:rsidR="003D1395" w:rsidRPr="003D1395" w:rsidRDefault="003D1395" w:rsidP="00302BAA">
            <w:pPr>
              <w:pStyle w:val="ac"/>
              <w:rPr>
                <w:rtl/>
              </w:rPr>
            </w:pPr>
            <w:r w:rsidRPr="003D1395">
              <w:rPr>
                <w:rtl/>
              </w:rPr>
              <w:t>طراح</w:t>
            </w:r>
            <w:r w:rsidRPr="003D1395">
              <w:rPr>
                <w:rFonts w:hint="cs"/>
                <w:rtl/>
              </w:rPr>
              <w:t>ی</w:t>
            </w:r>
            <w:r w:rsidRPr="003D1395">
              <w:rPr>
                <w:rtl/>
              </w:rPr>
              <w:t xml:space="preserve"> فضا </w:t>
            </w:r>
            <w:r w:rsidRPr="003D1395">
              <w:rPr>
                <w:rFonts w:hint="cs"/>
                <w:rtl/>
              </w:rPr>
              <w:t>شرایط</w:t>
            </w:r>
            <w:r w:rsidRPr="003D1395">
              <w:rPr>
                <w:rtl/>
              </w:rPr>
              <w:t xml:space="preserve"> برقرار</w:t>
            </w:r>
            <w:r w:rsidRPr="003D1395">
              <w:rPr>
                <w:rFonts w:hint="cs"/>
                <w:rtl/>
              </w:rPr>
              <w:t>ی</w:t>
            </w:r>
            <w:r w:rsidRPr="003D1395">
              <w:rPr>
                <w:rtl/>
              </w:rPr>
              <w:t xml:space="preserve"> تماس و پاسخ را برا</w:t>
            </w:r>
            <w:r w:rsidRPr="003D1395">
              <w:rPr>
                <w:rFonts w:hint="cs"/>
                <w:rtl/>
              </w:rPr>
              <w:t>ی</w:t>
            </w:r>
            <w:r w:rsidRPr="003D1395">
              <w:rPr>
                <w:rtl/>
              </w:rPr>
              <w:t xml:space="preserve"> </w:t>
            </w:r>
            <w:r w:rsidRPr="003D1395">
              <w:rPr>
                <w:rFonts w:hint="cs"/>
                <w:rtl/>
              </w:rPr>
              <w:t>ی</w:t>
            </w:r>
            <w:r w:rsidRPr="003D1395">
              <w:rPr>
                <w:rFonts w:hint="eastAsia"/>
                <w:rtl/>
              </w:rPr>
              <w:t>ادگ</w:t>
            </w:r>
            <w:r w:rsidRPr="003D1395">
              <w:rPr>
                <w:rFonts w:hint="cs"/>
                <w:rtl/>
              </w:rPr>
              <w:t>ی</w:t>
            </w:r>
            <w:r w:rsidRPr="003D1395">
              <w:rPr>
                <w:rFonts w:hint="eastAsia"/>
                <w:rtl/>
              </w:rPr>
              <w:t>ر</w:t>
            </w:r>
            <w:r w:rsidRPr="003D1395">
              <w:rPr>
                <w:rFonts w:hint="cs"/>
                <w:rtl/>
              </w:rPr>
              <w:t>ی</w:t>
            </w:r>
            <w:r w:rsidRPr="003D1395">
              <w:rPr>
                <w:rtl/>
              </w:rPr>
              <w:t xml:space="preserve"> فراهم م</w:t>
            </w:r>
            <w:r w:rsidRPr="003D1395">
              <w:rPr>
                <w:rFonts w:hint="cs"/>
                <w:rtl/>
              </w:rPr>
              <w:t>ی‌</w:t>
            </w:r>
            <w:r w:rsidRPr="003D1395">
              <w:rPr>
                <w:rtl/>
              </w:rPr>
              <w:t>کند که شامل انتقال محتوا از معلم به دانش آموز است. ا</w:t>
            </w:r>
            <w:r w:rsidRPr="003D1395">
              <w:rPr>
                <w:rFonts w:hint="cs"/>
                <w:rtl/>
              </w:rPr>
              <w:t>ی</w:t>
            </w:r>
            <w:r w:rsidRPr="003D1395">
              <w:rPr>
                <w:rFonts w:hint="eastAsia"/>
                <w:rtl/>
              </w:rPr>
              <w:t>ن</w:t>
            </w:r>
            <w:r w:rsidRPr="003D1395">
              <w:rPr>
                <w:rtl/>
              </w:rPr>
              <w:t xml:space="preserve"> طرح همچن</w:t>
            </w:r>
            <w:r w:rsidRPr="003D1395">
              <w:rPr>
                <w:rFonts w:hint="cs"/>
                <w:rtl/>
              </w:rPr>
              <w:t>ی</w:t>
            </w:r>
            <w:r w:rsidRPr="003D1395">
              <w:rPr>
                <w:rFonts w:hint="eastAsia"/>
                <w:rtl/>
              </w:rPr>
              <w:t>ن</w:t>
            </w:r>
            <w:r w:rsidRPr="003D1395">
              <w:rPr>
                <w:rtl/>
              </w:rPr>
              <w:t xml:space="preserve"> م</w:t>
            </w:r>
            <w:r w:rsidRPr="003D1395">
              <w:rPr>
                <w:rFonts w:hint="cs"/>
                <w:rtl/>
              </w:rPr>
              <w:t>ی‌</w:t>
            </w:r>
            <w:r w:rsidRPr="003D1395">
              <w:rPr>
                <w:rFonts w:hint="eastAsia"/>
                <w:rtl/>
              </w:rPr>
              <w:t>تواند</w:t>
            </w:r>
            <w:r w:rsidRPr="003D1395">
              <w:rPr>
                <w:rtl/>
              </w:rPr>
              <w:t xml:space="preserve"> به دانش‌آموزان اجازه دهد تا</w:t>
            </w:r>
            <w:r w:rsidRPr="003D1395">
              <w:rPr>
                <w:rFonts w:hint="cs"/>
                <w:rtl/>
              </w:rPr>
              <w:t xml:space="preserve"> یک به یک</w:t>
            </w:r>
            <w:r w:rsidRPr="003D1395">
              <w:rPr>
                <w:rtl/>
              </w:rPr>
              <w:t xml:space="preserve"> با ماش</w:t>
            </w:r>
            <w:r w:rsidRPr="003D1395">
              <w:rPr>
                <w:rFonts w:hint="cs"/>
                <w:rtl/>
              </w:rPr>
              <w:t>ی</w:t>
            </w:r>
            <w:r w:rsidRPr="003D1395">
              <w:rPr>
                <w:rFonts w:hint="eastAsia"/>
                <w:rtl/>
              </w:rPr>
              <w:t>ن‌ها</w:t>
            </w:r>
            <w:r w:rsidRPr="003D1395">
              <w:rPr>
                <w:rtl/>
              </w:rPr>
              <w:t xml:space="preserve"> تعامل داشته باشند.</w:t>
            </w:r>
          </w:p>
        </w:tc>
        <w:tc>
          <w:tcPr>
            <w:tcW w:w="3780" w:type="dxa"/>
            <w:vAlign w:val="center"/>
          </w:tcPr>
          <w:p w14:paraId="2967C4E4" w14:textId="77777777" w:rsidR="003D1395" w:rsidRPr="003D1395" w:rsidRDefault="003D1395" w:rsidP="00302BAA">
            <w:pPr>
              <w:pStyle w:val="ac"/>
              <w:rPr>
                <w:rtl/>
              </w:rPr>
            </w:pPr>
            <w:r w:rsidRPr="003D1395">
              <w:rPr>
                <w:rFonts w:hint="cs"/>
                <w:rtl/>
              </w:rPr>
              <w:t>ی</w:t>
            </w:r>
            <w:r w:rsidRPr="003D1395">
              <w:rPr>
                <w:rFonts w:hint="eastAsia"/>
                <w:rtl/>
              </w:rPr>
              <w:t>ادگ</w:t>
            </w:r>
            <w:r w:rsidRPr="003D1395">
              <w:rPr>
                <w:rFonts w:hint="cs"/>
                <w:rtl/>
              </w:rPr>
              <w:t>ی</w:t>
            </w:r>
            <w:r w:rsidRPr="003D1395">
              <w:rPr>
                <w:rFonts w:hint="eastAsia"/>
                <w:rtl/>
              </w:rPr>
              <w:t>ر</w:t>
            </w:r>
            <w:r w:rsidRPr="003D1395">
              <w:rPr>
                <w:rFonts w:hint="cs"/>
                <w:rtl/>
              </w:rPr>
              <w:t>ی</w:t>
            </w:r>
            <w:r w:rsidRPr="003D1395">
              <w:rPr>
                <w:rtl/>
              </w:rPr>
              <w:t xml:space="preserve"> </w:t>
            </w:r>
            <w:r w:rsidRPr="003D1395">
              <w:rPr>
                <w:rFonts w:hint="cs"/>
                <w:rtl/>
              </w:rPr>
              <w:t xml:space="preserve">مستلزم </w:t>
            </w:r>
            <w:r w:rsidRPr="003D1395">
              <w:rPr>
                <w:rtl/>
              </w:rPr>
              <w:t>شرط</w:t>
            </w:r>
            <w:r w:rsidRPr="003D1395">
              <w:rPr>
                <w:rFonts w:hint="cs"/>
                <w:rtl/>
              </w:rPr>
              <w:t>ی‌</w:t>
            </w:r>
            <w:r w:rsidRPr="003D1395">
              <w:rPr>
                <w:rtl/>
              </w:rPr>
              <w:t>ساز</w:t>
            </w:r>
            <w:r w:rsidRPr="003D1395">
              <w:rPr>
                <w:rFonts w:hint="cs"/>
                <w:rtl/>
              </w:rPr>
              <w:t>ی</w:t>
            </w:r>
            <w:r w:rsidRPr="003D1395">
              <w:rPr>
                <w:rtl/>
              </w:rPr>
              <w:t xml:space="preserve"> رفتارها بر اساس محرک ها است.</w:t>
            </w:r>
          </w:p>
        </w:tc>
        <w:tc>
          <w:tcPr>
            <w:tcW w:w="2240" w:type="dxa"/>
            <w:vAlign w:val="center"/>
          </w:tcPr>
          <w:p w14:paraId="0CF92DA8" w14:textId="77777777" w:rsidR="003D1395" w:rsidRPr="003D1395" w:rsidRDefault="003D1395" w:rsidP="00302BAA">
            <w:pPr>
              <w:pStyle w:val="ac"/>
              <w:rPr>
                <w:rtl/>
              </w:rPr>
            </w:pPr>
            <w:r w:rsidRPr="003D1395">
              <w:rPr>
                <w:rFonts w:hint="cs"/>
                <w:rtl/>
              </w:rPr>
              <w:t>نظریه رفتارگرایی</w:t>
            </w:r>
          </w:p>
          <w:p w14:paraId="4E593CCE" w14:textId="7CD97C8F" w:rsidR="003D1395" w:rsidRPr="003D1395" w:rsidRDefault="003D1395" w:rsidP="00302BAA">
            <w:pPr>
              <w:pStyle w:val="ac"/>
              <w:rPr>
                <w:rtl/>
              </w:rPr>
            </w:pPr>
            <w:r w:rsidRPr="003D1395">
              <w:rPr>
                <w:rFonts w:hint="cs"/>
                <w:rtl/>
              </w:rPr>
              <w:t>(اسکینر، 1938)</w:t>
            </w:r>
          </w:p>
        </w:tc>
      </w:tr>
      <w:tr w:rsidR="003D1395" w:rsidRPr="003D1395" w14:paraId="715E4CBC" w14:textId="77777777" w:rsidTr="003D1395">
        <w:tc>
          <w:tcPr>
            <w:tcW w:w="3960" w:type="dxa"/>
          </w:tcPr>
          <w:p w14:paraId="1F6FE123" w14:textId="77777777" w:rsidR="003D1395" w:rsidRPr="003D1395" w:rsidRDefault="003D1395" w:rsidP="00302BAA">
            <w:pPr>
              <w:pStyle w:val="ac"/>
              <w:rPr>
                <w:rtl/>
              </w:rPr>
            </w:pPr>
            <w:r w:rsidRPr="003D1395">
              <w:rPr>
                <w:rtl/>
              </w:rPr>
              <w:t>طراح</w:t>
            </w:r>
            <w:r w:rsidRPr="003D1395">
              <w:rPr>
                <w:rFonts w:hint="cs"/>
                <w:rtl/>
              </w:rPr>
              <w:t>ی</w:t>
            </w:r>
            <w:r w:rsidRPr="003D1395">
              <w:rPr>
                <w:rtl/>
              </w:rPr>
              <w:t xml:space="preserve"> فضا امکان مشاهده مستق</w:t>
            </w:r>
            <w:r w:rsidRPr="003D1395">
              <w:rPr>
                <w:rFonts w:hint="cs"/>
                <w:rtl/>
              </w:rPr>
              <w:t>ی</w:t>
            </w:r>
            <w:r w:rsidRPr="003D1395">
              <w:rPr>
                <w:rFonts w:hint="eastAsia"/>
                <w:rtl/>
              </w:rPr>
              <w:t>م</w:t>
            </w:r>
            <w:r w:rsidRPr="003D1395">
              <w:rPr>
                <w:rtl/>
              </w:rPr>
              <w:t xml:space="preserve"> </w:t>
            </w:r>
            <w:r w:rsidRPr="003D1395">
              <w:rPr>
                <w:rFonts w:hint="cs"/>
                <w:rtl/>
              </w:rPr>
              <w:t>ی</w:t>
            </w:r>
            <w:r w:rsidRPr="003D1395">
              <w:rPr>
                <w:rFonts w:hint="eastAsia"/>
                <w:rtl/>
              </w:rPr>
              <w:t>ک</w:t>
            </w:r>
            <w:r w:rsidRPr="003D1395">
              <w:rPr>
                <w:rtl/>
              </w:rPr>
              <w:t xml:space="preserve"> تمر</w:t>
            </w:r>
            <w:r w:rsidRPr="003D1395">
              <w:rPr>
                <w:rFonts w:hint="cs"/>
                <w:rtl/>
              </w:rPr>
              <w:t>ی</w:t>
            </w:r>
            <w:r w:rsidRPr="003D1395">
              <w:rPr>
                <w:rFonts w:hint="eastAsia"/>
                <w:rtl/>
              </w:rPr>
              <w:t>ن</w:t>
            </w:r>
            <w:r w:rsidRPr="003D1395">
              <w:rPr>
                <w:rtl/>
              </w:rPr>
              <w:t xml:space="preserve"> را اغلب با الگوبردار</w:t>
            </w:r>
            <w:r w:rsidRPr="003D1395">
              <w:rPr>
                <w:rFonts w:hint="cs"/>
                <w:rtl/>
              </w:rPr>
              <w:t>ی</w:t>
            </w:r>
            <w:r w:rsidRPr="003D1395">
              <w:rPr>
                <w:rtl/>
              </w:rPr>
              <w:t xml:space="preserve"> از رفتارها</w:t>
            </w:r>
            <w:r w:rsidRPr="003D1395">
              <w:rPr>
                <w:rFonts w:hint="cs"/>
                <w:rtl/>
              </w:rPr>
              <w:t>ی</w:t>
            </w:r>
            <w:r w:rsidRPr="003D1395">
              <w:rPr>
                <w:rtl/>
              </w:rPr>
              <w:t xml:space="preserve"> صح</w:t>
            </w:r>
            <w:r w:rsidRPr="003D1395">
              <w:rPr>
                <w:rFonts w:hint="cs"/>
                <w:rtl/>
              </w:rPr>
              <w:t>ی</w:t>
            </w:r>
            <w:r w:rsidRPr="003D1395">
              <w:rPr>
                <w:rFonts w:hint="eastAsia"/>
                <w:rtl/>
              </w:rPr>
              <w:t>ح</w:t>
            </w:r>
            <w:r w:rsidRPr="003D1395">
              <w:rPr>
                <w:rtl/>
              </w:rPr>
              <w:t xml:space="preserve"> توسط معلم</w:t>
            </w:r>
            <w:r w:rsidRPr="003D1395">
              <w:rPr>
                <w:rFonts w:hint="cs"/>
                <w:rtl/>
              </w:rPr>
              <w:t xml:space="preserve">، </w:t>
            </w:r>
            <w:r w:rsidRPr="003D1395">
              <w:rPr>
                <w:rtl/>
              </w:rPr>
              <w:t>فراهم م</w:t>
            </w:r>
            <w:r w:rsidRPr="003D1395">
              <w:rPr>
                <w:rFonts w:hint="cs"/>
                <w:rtl/>
              </w:rPr>
              <w:t>ی</w:t>
            </w:r>
            <w:r w:rsidRPr="003D1395">
              <w:rPr>
                <w:rtl/>
              </w:rPr>
              <w:t xml:space="preserve"> کند، </w:t>
            </w:r>
          </w:p>
        </w:tc>
        <w:tc>
          <w:tcPr>
            <w:tcW w:w="3780" w:type="dxa"/>
            <w:vAlign w:val="center"/>
          </w:tcPr>
          <w:p w14:paraId="221CB410" w14:textId="77777777" w:rsidR="003D1395" w:rsidRPr="003D1395" w:rsidRDefault="003D1395" w:rsidP="00302BAA">
            <w:pPr>
              <w:pStyle w:val="ac"/>
              <w:rPr>
                <w:rtl/>
              </w:rPr>
            </w:pPr>
            <w:r w:rsidRPr="003D1395">
              <w:rPr>
                <w:rFonts w:hint="cs"/>
                <w:rtl/>
              </w:rPr>
              <w:t>ی</w:t>
            </w:r>
            <w:r w:rsidRPr="003D1395">
              <w:rPr>
                <w:rFonts w:hint="eastAsia"/>
                <w:rtl/>
              </w:rPr>
              <w:t>ادگ</w:t>
            </w:r>
            <w:r w:rsidRPr="003D1395">
              <w:rPr>
                <w:rFonts w:hint="cs"/>
                <w:rtl/>
              </w:rPr>
              <w:t>ی</w:t>
            </w:r>
            <w:r w:rsidRPr="003D1395">
              <w:rPr>
                <w:rFonts w:hint="eastAsia"/>
                <w:rtl/>
              </w:rPr>
              <w:t>ر</w:t>
            </w:r>
            <w:r w:rsidRPr="003D1395">
              <w:rPr>
                <w:rFonts w:hint="cs"/>
                <w:rtl/>
              </w:rPr>
              <w:t>ی</w:t>
            </w:r>
            <w:r w:rsidRPr="003D1395">
              <w:rPr>
                <w:rtl/>
              </w:rPr>
              <w:t xml:space="preserve"> </w:t>
            </w:r>
            <w:r w:rsidRPr="003D1395">
              <w:rPr>
                <w:rFonts w:hint="cs"/>
                <w:rtl/>
              </w:rPr>
              <w:t>ی</w:t>
            </w:r>
            <w:r w:rsidRPr="003D1395">
              <w:rPr>
                <w:rFonts w:hint="eastAsia"/>
                <w:rtl/>
              </w:rPr>
              <w:t>ک</w:t>
            </w:r>
            <w:r w:rsidRPr="003D1395">
              <w:rPr>
                <w:rtl/>
              </w:rPr>
              <w:t xml:space="preserve"> فرآ</w:t>
            </w:r>
            <w:r w:rsidRPr="003D1395">
              <w:rPr>
                <w:rFonts w:hint="cs"/>
                <w:rtl/>
              </w:rPr>
              <w:t>ی</w:t>
            </w:r>
            <w:r w:rsidRPr="003D1395">
              <w:rPr>
                <w:rFonts w:hint="eastAsia"/>
                <w:rtl/>
              </w:rPr>
              <w:t>ند</w:t>
            </w:r>
            <w:r w:rsidRPr="003D1395">
              <w:rPr>
                <w:rtl/>
              </w:rPr>
              <w:t xml:space="preserve"> فرد</w:t>
            </w:r>
            <w:r w:rsidRPr="003D1395">
              <w:rPr>
                <w:rFonts w:hint="cs"/>
                <w:rtl/>
              </w:rPr>
              <w:t>ی</w:t>
            </w:r>
            <w:r w:rsidRPr="003D1395">
              <w:rPr>
                <w:rtl/>
              </w:rPr>
              <w:t xml:space="preserve"> است که م</w:t>
            </w:r>
            <w:r w:rsidRPr="003D1395">
              <w:rPr>
                <w:rFonts w:hint="cs"/>
                <w:rtl/>
              </w:rPr>
              <w:t>ی‌</w:t>
            </w:r>
            <w:r w:rsidRPr="003D1395">
              <w:rPr>
                <w:rtl/>
              </w:rPr>
              <w:t>تواند از طر</w:t>
            </w:r>
            <w:r w:rsidRPr="003D1395">
              <w:rPr>
                <w:rFonts w:hint="cs"/>
                <w:rtl/>
              </w:rPr>
              <w:t>ی</w:t>
            </w:r>
            <w:r w:rsidRPr="003D1395">
              <w:rPr>
                <w:rFonts w:hint="eastAsia"/>
                <w:rtl/>
              </w:rPr>
              <w:t>ق</w:t>
            </w:r>
            <w:r w:rsidRPr="003D1395">
              <w:rPr>
                <w:rtl/>
              </w:rPr>
              <w:t xml:space="preserve"> مشاهده </w:t>
            </w:r>
            <w:r w:rsidRPr="003D1395">
              <w:rPr>
                <w:rFonts w:hint="cs"/>
                <w:rtl/>
              </w:rPr>
              <w:t>به تکامل برسد.</w:t>
            </w:r>
          </w:p>
        </w:tc>
        <w:tc>
          <w:tcPr>
            <w:tcW w:w="2240" w:type="dxa"/>
            <w:vAlign w:val="center"/>
          </w:tcPr>
          <w:p w14:paraId="42349411" w14:textId="77777777" w:rsidR="003D1395" w:rsidRPr="003D1395" w:rsidRDefault="003D1395" w:rsidP="00302BAA">
            <w:pPr>
              <w:pStyle w:val="ac"/>
              <w:rPr>
                <w:rtl/>
              </w:rPr>
            </w:pPr>
            <w:r w:rsidRPr="003D1395">
              <w:rPr>
                <w:rFonts w:hint="cs"/>
                <w:rtl/>
              </w:rPr>
              <w:t>نظریه پردازش اطلاعات/ یادگیری اجتماعی</w:t>
            </w:r>
          </w:p>
          <w:p w14:paraId="76212A3D" w14:textId="77777777" w:rsidR="003D1395" w:rsidRPr="003D1395" w:rsidRDefault="003D1395" w:rsidP="00302BAA">
            <w:pPr>
              <w:pStyle w:val="ac"/>
              <w:rPr>
                <w:rtl/>
              </w:rPr>
            </w:pPr>
            <w:r w:rsidRPr="003D1395">
              <w:rPr>
                <w:rFonts w:hint="cs"/>
                <w:rtl/>
              </w:rPr>
              <w:t>(بندورا، 1977)</w:t>
            </w:r>
          </w:p>
        </w:tc>
      </w:tr>
      <w:tr w:rsidR="003D1395" w:rsidRPr="003D1395" w14:paraId="2672CAAC" w14:textId="77777777" w:rsidTr="003D1395">
        <w:tc>
          <w:tcPr>
            <w:tcW w:w="3960" w:type="dxa"/>
          </w:tcPr>
          <w:p w14:paraId="49B2BBC3" w14:textId="77777777" w:rsidR="003D1395" w:rsidRPr="003D1395" w:rsidRDefault="003D1395" w:rsidP="00302BAA">
            <w:pPr>
              <w:pStyle w:val="ac"/>
              <w:rPr>
                <w:rtl/>
              </w:rPr>
            </w:pPr>
            <w:r w:rsidRPr="003D1395">
              <w:rPr>
                <w:rtl/>
              </w:rPr>
              <w:t>طراح</w:t>
            </w:r>
            <w:r w:rsidRPr="003D1395">
              <w:rPr>
                <w:rFonts w:hint="cs"/>
                <w:rtl/>
              </w:rPr>
              <w:t>ی</w:t>
            </w:r>
            <w:r w:rsidRPr="003D1395">
              <w:rPr>
                <w:rtl/>
              </w:rPr>
              <w:t xml:space="preserve"> فضا شامل مبلمان و چ</w:t>
            </w:r>
            <w:r w:rsidRPr="003D1395">
              <w:rPr>
                <w:rFonts w:hint="cs"/>
                <w:rtl/>
              </w:rPr>
              <w:t>ی</w:t>
            </w:r>
            <w:r w:rsidRPr="003D1395">
              <w:rPr>
                <w:rFonts w:hint="eastAsia"/>
                <w:rtl/>
              </w:rPr>
              <w:t>دمان</w:t>
            </w:r>
            <w:r w:rsidRPr="003D1395">
              <w:rPr>
                <w:rtl/>
              </w:rPr>
              <w:t xml:space="preserve"> ها</w:t>
            </w:r>
            <w:r w:rsidRPr="003D1395">
              <w:rPr>
                <w:rFonts w:hint="cs"/>
                <w:rtl/>
              </w:rPr>
              <w:t>یی</w:t>
            </w:r>
            <w:r w:rsidRPr="003D1395">
              <w:rPr>
                <w:rtl/>
              </w:rPr>
              <w:t xml:space="preserve"> است که امکان کشف را فراهم م</w:t>
            </w:r>
            <w:r w:rsidRPr="003D1395">
              <w:rPr>
                <w:rFonts w:hint="cs"/>
                <w:rtl/>
              </w:rPr>
              <w:t>ی</w:t>
            </w:r>
            <w:r w:rsidRPr="003D1395">
              <w:rPr>
                <w:rtl/>
              </w:rPr>
              <w:t xml:space="preserve"> کند، نقش معلم غ</w:t>
            </w:r>
            <w:r w:rsidRPr="003D1395">
              <w:rPr>
                <w:rFonts w:hint="cs"/>
                <w:rtl/>
              </w:rPr>
              <w:t>ی</w:t>
            </w:r>
            <w:r w:rsidRPr="003D1395">
              <w:rPr>
                <w:rFonts w:hint="eastAsia"/>
                <w:rtl/>
              </w:rPr>
              <w:t>رمتمرکزتر</w:t>
            </w:r>
            <w:r w:rsidRPr="003D1395">
              <w:rPr>
                <w:rtl/>
              </w:rPr>
              <w:t xml:space="preserve"> و تاک</w:t>
            </w:r>
            <w:r w:rsidRPr="003D1395">
              <w:rPr>
                <w:rFonts w:hint="cs"/>
                <w:rtl/>
              </w:rPr>
              <w:t>ی</w:t>
            </w:r>
            <w:r w:rsidRPr="003D1395">
              <w:rPr>
                <w:rFonts w:hint="eastAsia"/>
                <w:rtl/>
              </w:rPr>
              <w:t>د</w:t>
            </w:r>
            <w:r w:rsidRPr="003D1395">
              <w:rPr>
                <w:rtl/>
              </w:rPr>
              <w:t xml:space="preserve"> ب</w:t>
            </w:r>
            <w:r w:rsidRPr="003D1395">
              <w:rPr>
                <w:rFonts w:hint="cs"/>
                <w:rtl/>
              </w:rPr>
              <w:t>ی</w:t>
            </w:r>
            <w:r w:rsidRPr="003D1395">
              <w:rPr>
                <w:rFonts w:hint="eastAsia"/>
                <w:rtl/>
              </w:rPr>
              <w:t>شتر</w:t>
            </w:r>
            <w:r w:rsidRPr="003D1395">
              <w:rPr>
                <w:rtl/>
              </w:rPr>
              <w:t xml:space="preserve"> بر ابزار</w:t>
            </w:r>
            <w:r w:rsidRPr="003D1395">
              <w:rPr>
                <w:rFonts w:hint="cs"/>
                <w:rtl/>
              </w:rPr>
              <w:t xml:space="preserve"> است.</w:t>
            </w:r>
          </w:p>
        </w:tc>
        <w:tc>
          <w:tcPr>
            <w:tcW w:w="3780" w:type="dxa"/>
            <w:vAlign w:val="center"/>
          </w:tcPr>
          <w:p w14:paraId="68D9FE3B" w14:textId="77777777" w:rsidR="003D1395" w:rsidRPr="003D1395" w:rsidRDefault="003D1395" w:rsidP="00302BAA">
            <w:pPr>
              <w:pStyle w:val="ac"/>
              <w:rPr>
                <w:rtl/>
              </w:rPr>
            </w:pPr>
            <w:r w:rsidRPr="003D1395">
              <w:rPr>
                <w:rFonts w:hint="cs"/>
                <w:rtl/>
              </w:rPr>
              <w:t>ی</w:t>
            </w:r>
            <w:r w:rsidRPr="003D1395">
              <w:rPr>
                <w:rFonts w:hint="eastAsia"/>
                <w:rtl/>
              </w:rPr>
              <w:t>ادگ</w:t>
            </w:r>
            <w:r w:rsidRPr="003D1395">
              <w:rPr>
                <w:rFonts w:hint="cs"/>
                <w:rtl/>
              </w:rPr>
              <w:t>ی</w:t>
            </w:r>
            <w:r w:rsidRPr="003D1395">
              <w:rPr>
                <w:rFonts w:hint="eastAsia"/>
                <w:rtl/>
              </w:rPr>
              <w:t>ر</w:t>
            </w:r>
            <w:r w:rsidRPr="003D1395">
              <w:rPr>
                <w:rFonts w:hint="cs"/>
                <w:rtl/>
              </w:rPr>
              <w:t>ی</w:t>
            </w:r>
            <w:r w:rsidRPr="003D1395">
              <w:rPr>
                <w:rtl/>
              </w:rPr>
              <w:t xml:space="preserve"> فرآ</w:t>
            </w:r>
            <w:r w:rsidRPr="003D1395">
              <w:rPr>
                <w:rFonts w:hint="cs"/>
                <w:rtl/>
              </w:rPr>
              <w:t>ی</w:t>
            </w:r>
            <w:r w:rsidRPr="003D1395">
              <w:rPr>
                <w:rFonts w:hint="eastAsia"/>
                <w:rtl/>
              </w:rPr>
              <w:t>ند</w:t>
            </w:r>
            <w:r w:rsidRPr="003D1395">
              <w:rPr>
                <w:rFonts w:hint="cs"/>
                <w:rtl/>
              </w:rPr>
              <w:t xml:space="preserve">ی </w:t>
            </w:r>
            <w:r w:rsidRPr="003D1395">
              <w:rPr>
                <w:rtl/>
              </w:rPr>
              <w:t xml:space="preserve"> </w:t>
            </w:r>
            <w:r w:rsidRPr="003D1395">
              <w:rPr>
                <w:rFonts w:hint="cs"/>
                <w:rtl/>
              </w:rPr>
              <w:t xml:space="preserve">هم </w:t>
            </w:r>
            <w:r w:rsidRPr="003D1395">
              <w:rPr>
                <w:rtl/>
              </w:rPr>
              <w:t>فرد</w:t>
            </w:r>
            <w:r w:rsidRPr="003D1395">
              <w:rPr>
                <w:rFonts w:hint="cs"/>
                <w:rtl/>
              </w:rPr>
              <w:t>ی</w:t>
            </w:r>
            <w:r w:rsidRPr="003D1395">
              <w:rPr>
                <w:rtl/>
              </w:rPr>
              <w:t xml:space="preserve"> و هم اجتماع</w:t>
            </w:r>
            <w:r w:rsidRPr="003D1395">
              <w:rPr>
                <w:rFonts w:hint="cs"/>
                <w:rtl/>
              </w:rPr>
              <w:t>ی</w:t>
            </w:r>
            <w:r w:rsidRPr="003D1395">
              <w:rPr>
                <w:rtl/>
              </w:rPr>
              <w:t xml:space="preserve"> است که در آن فرد مراحل رشد را ط</w:t>
            </w:r>
            <w:r w:rsidRPr="003D1395">
              <w:rPr>
                <w:rFonts w:hint="cs"/>
                <w:rtl/>
              </w:rPr>
              <w:t>ی</w:t>
            </w:r>
            <w:r w:rsidRPr="003D1395">
              <w:rPr>
                <w:rtl/>
              </w:rPr>
              <w:t xml:space="preserve"> م</w:t>
            </w:r>
            <w:r w:rsidRPr="003D1395">
              <w:rPr>
                <w:rFonts w:hint="cs"/>
                <w:rtl/>
              </w:rPr>
              <w:t>ی</w:t>
            </w:r>
            <w:r w:rsidRPr="003D1395">
              <w:rPr>
                <w:rtl/>
              </w:rPr>
              <w:t xml:space="preserve"> کند و درک خود از جهان را بر اساس کشف م</w:t>
            </w:r>
            <w:r w:rsidRPr="003D1395">
              <w:rPr>
                <w:rFonts w:hint="cs"/>
                <w:rtl/>
              </w:rPr>
              <w:t>ی</w:t>
            </w:r>
            <w:r w:rsidRPr="003D1395">
              <w:rPr>
                <w:rtl/>
              </w:rPr>
              <w:t xml:space="preserve"> سازد.</w:t>
            </w:r>
          </w:p>
        </w:tc>
        <w:tc>
          <w:tcPr>
            <w:tcW w:w="2240" w:type="dxa"/>
            <w:vAlign w:val="center"/>
          </w:tcPr>
          <w:p w14:paraId="0DFB07D6" w14:textId="3E8C7236" w:rsidR="003D1395" w:rsidRPr="003D1395" w:rsidRDefault="003D1395" w:rsidP="00302BAA">
            <w:pPr>
              <w:pStyle w:val="ac"/>
              <w:rPr>
                <w:rtl/>
              </w:rPr>
            </w:pPr>
            <w:r w:rsidRPr="003D1395">
              <w:rPr>
                <w:rFonts w:hint="cs"/>
                <w:rtl/>
              </w:rPr>
              <w:t>سازنده گرایی</w:t>
            </w:r>
          </w:p>
          <w:p w14:paraId="72684D85" w14:textId="77777777" w:rsidR="003D1395" w:rsidRPr="003D1395" w:rsidRDefault="003D1395" w:rsidP="00302BAA">
            <w:pPr>
              <w:pStyle w:val="ac"/>
              <w:rPr>
                <w:rtl/>
              </w:rPr>
            </w:pPr>
            <w:r w:rsidRPr="003D1395">
              <w:rPr>
                <w:rFonts w:hint="cs"/>
                <w:rtl/>
              </w:rPr>
              <w:t>(پیاژه، 1977)</w:t>
            </w:r>
          </w:p>
        </w:tc>
      </w:tr>
      <w:tr w:rsidR="003D1395" w:rsidRPr="003D1395" w14:paraId="249F06E5" w14:textId="77777777" w:rsidTr="003D1395">
        <w:tc>
          <w:tcPr>
            <w:tcW w:w="3960" w:type="dxa"/>
          </w:tcPr>
          <w:p w14:paraId="1CD5FCEE" w14:textId="77777777" w:rsidR="003D1395" w:rsidRPr="003D1395" w:rsidRDefault="003D1395" w:rsidP="00302BAA">
            <w:pPr>
              <w:pStyle w:val="ac"/>
              <w:rPr>
                <w:rtl/>
              </w:rPr>
            </w:pPr>
            <w:r w:rsidRPr="003D1395">
              <w:rPr>
                <w:rtl/>
              </w:rPr>
              <w:t>طراح</w:t>
            </w:r>
            <w:r w:rsidRPr="003D1395">
              <w:rPr>
                <w:rFonts w:hint="cs"/>
                <w:rtl/>
              </w:rPr>
              <w:t>ی</w:t>
            </w:r>
            <w:r w:rsidRPr="003D1395">
              <w:rPr>
                <w:rtl/>
              </w:rPr>
              <w:t xml:space="preserve"> فضا مبلمان و چ</w:t>
            </w:r>
            <w:r w:rsidRPr="003D1395">
              <w:rPr>
                <w:rFonts w:hint="cs"/>
                <w:rtl/>
              </w:rPr>
              <w:t>ی</w:t>
            </w:r>
            <w:r w:rsidRPr="003D1395">
              <w:rPr>
                <w:rFonts w:hint="eastAsia"/>
                <w:rtl/>
              </w:rPr>
              <w:t>دمان</w:t>
            </w:r>
            <w:r w:rsidRPr="003D1395">
              <w:rPr>
                <w:rtl/>
              </w:rPr>
              <w:t xml:space="preserve"> </w:t>
            </w:r>
            <w:r w:rsidRPr="003D1395">
              <w:rPr>
                <w:rFonts w:hint="cs"/>
                <w:rtl/>
              </w:rPr>
              <w:t xml:space="preserve">را </w:t>
            </w:r>
            <w:r w:rsidRPr="003D1395">
              <w:rPr>
                <w:rtl/>
              </w:rPr>
              <w:t>برا</w:t>
            </w:r>
            <w:r w:rsidRPr="003D1395">
              <w:rPr>
                <w:rFonts w:hint="cs"/>
                <w:rtl/>
              </w:rPr>
              <w:t>ی</w:t>
            </w:r>
            <w:r w:rsidRPr="003D1395">
              <w:rPr>
                <w:rtl/>
              </w:rPr>
              <w:t xml:space="preserve"> بحث گروه</w:t>
            </w:r>
            <w:r w:rsidRPr="003D1395">
              <w:rPr>
                <w:rFonts w:hint="cs"/>
                <w:rtl/>
              </w:rPr>
              <w:t>ی</w:t>
            </w:r>
            <w:r w:rsidRPr="003D1395">
              <w:rPr>
                <w:rtl/>
              </w:rPr>
              <w:t xml:space="preserve"> و </w:t>
            </w:r>
            <w:r w:rsidRPr="003D1395">
              <w:rPr>
                <w:rFonts w:hint="cs"/>
                <w:rtl/>
              </w:rPr>
              <w:t>قابلیت های محیطی را</w:t>
            </w:r>
            <w:r w:rsidRPr="003D1395">
              <w:rPr>
                <w:rtl/>
              </w:rPr>
              <w:t xml:space="preserve"> برا</w:t>
            </w:r>
            <w:r w:rsidRPr="003D1395">
              <w:rPr>
                <w:rFonts w:hint="cs"/>
                <w:rtl/>
              </w:rPr>
              <w:t>ی</w:t>
            </w:r>
            <w:r w:rsidRPr="003D1395">
              <w:rPr>
                <w:rtl/>
              </w:rPr>
              <w:t xml:space="preserve"> انواع بس</w:t>
            </w:r>
            <w:r w:rsidRPr="003D1395">
              <w:rPr>
                <w:rFonts w:hint="cs"/>
                <w:rtl/>
              </w:rPr>
              <w:t>ی</w:t>
            </w:r>
            <w:r w:rsidRPr="003D1395">
              <w:rPr>
                <w:rFonts w:hint="eastAsia"/>
                <w:rtl/>
              </w:rPr>
              <w:t>ار</w:t>
            </w:r>
            <w:r w:rsidRPr="003D1395">
              <w:rPr>
                <w:rFonts w:hint="cs"/>
                <w:rtl/>
              </w:rPr>
              <w:t>ی</w:t>
            </w:r>
            <w:r w:rsidRPr="003D1395">
              <w:rPr>
                <w:rtl/>
              </w:rPr>
              <w:t xml:space="preserve"> از ابزارها و تعاملات اجتماع</w:t>
            </w:r>
            <w:r w:rsidRPr="003D1395">
              <w:rPr>
                <w:rFonts w:hint="cs"/>
                <w:rtl/>
              </w:rPr>
              <w:t>ی</w:t>
            </w:r>
            <w:r w:rsidRPr="003D1395">
              <w:rPr>
                <w:rtl/>
              </w:rPr>
              <w:t xml:space="preserve"> </w:t>
            </w:r>
            <w:r w:rsidRPr="003D1395">
              <w:rPr>
                <w:rFonts w:hint="cs"/>
                <w:rtl/>
              </w:rPr>
              <w:t>درگیر میکند.</w:t>
            </w:r>
          </w:p>
        </w:tc>
        <w:tc>
          <w:tcPr>
            <w:tcW w:w="3780" w:type="dxa"/>
            <w:vAlign w:val="center"/>
          </w:tcPr>
          <w:p w14:paraId="58550522" w14:textId="77777777" w:rsidR="003D1395" w:rsidRPr="003D1395" w:rsidRDefault="003D1395" w:rsidP="00302BAA">
            <w:pPr>
              <w:pStyle w:val="ac"/>
            </w:pPr>
            <w:r w:rsidRPr="003D1395">
              <w:rPr>
                <w:rFonts w:hint="cs"/>
                <w:rtl/>
              </w:rPr>
              <w:t>ی</w:t>
            </w:r>
            <w:r w:rsidRPr="003D1395">
              <w:rPr>
                <w:rFonts w:hint="eastAsia"/>
                <w:rtl/>
              </w:rPr>
              <w:t>ادگ</w:t>
            </w:r>
            <w:r w:rsidRPr="003D1395">
              <w:rPr>
                <w:rFonts w:hint="cs"/>
                <w:rtl/>
              </w:rPr>
              <w:t>ی</w:t>
            </w:r>
            <w:r w:rsidRPr="003D1395">
              <w:rPr>
                <w:rFonts w:hint="eastAsia"/>
                <w:rtl/>
              </w:rPr>
              <w:t>ر</w:t>
            </w:r>
            <w:r w:rsidRPr="003D1395">
              <w:rPr>
                <w:rFonts w:hint="cs"/>
                <w:rtl/>
              </w:rPr>
              <w:t>ی</w:t>
            </w:r>
            <w:r w:rsidRPr="003D1395">
              <w:rPr>
                <w:rtl/>
              </w:rPr>
              <w:t xml:space="preserve"> </w:t>
            </w:r>
            <w:r w:rsidRPr="003D1395">
              <w:rPr>
                <w:rFonts w:hint="cs"/>
                <w:rtl/>
              </w:rPr>
              <w:t>ی</w:t>
            </w:r>
            <w:r w:rsidRPr="003D1395">
              <w:rPr>
                <w:rFonts w:hint="eastAsia"/>
                <w:rtl/>
              </w:rPr>
              <w:t>ک</w:t>
            </w:r>
            <w:r w:rsidRPr="003D1395">
              <w:rPr>
                <w:rtl/>
              </w:rPr>
              <w:t xml:space="preserve"> فرآ</w:t>
            </w:r>
            <w:r w:rsidRPr="003D1395">
              <w:rPr>
                <w:rFonts w:hint="cs"/>
                <w:rtl/>
              </w:rPr>
              <w:t>ی</w:t>
            </w:r>
            <w:r w:rsidRPr="003D1395">
              <w:rPr>
                <w:rFonts w:hint="eastAsia"/>
                <w:rtl/>
              </w:rPr>
              <w:t>ند</w:t>
            </w:r>
            <w:r w:rsidRPr="003D1395">
              <w:rPr>
                <w:rtl/>
              </w:rPr>
              <w:t xml:space="preserve"> اجتماع</w:t>
            </w:r>
            <w:r w:rsidRPr="003D1395">
              <w:rPr>
                <w:rFonts w:hint="cs"/>
                <w:rtl/>
              </w:rPr>
              <w:t>ی</w:t>
            </w:r>
            <w:r w:rsidRPr="003D1395">
              <w:rPr>
                <w:rtl/>
              </w:rPr>
              <w:t xml:space="preserve"> ب</w:t>
            </w:r>
            <w:r w:rsidRPr="003D1395">
              <w:rPr>
                <w:rFonts w:hint="cs"/>
                <w:rtl/>
              </w:rPr>
              <w:t>ی</w:t>
            </w:r>
            <w:r w:rsidRPr="003D1395">
              <w:rPr>
                <w:rFonts w:hint="eastAsia"/>
                <w:rtl/>
              </w:rPr>
              <w:t>ن</w:t>
            </w:r>
            <w:r w:rsidRPr="003D1395">
              <w:rPr>
                <w:rtl/>
              </w:rPr>
              <w:t xml:space="preserve"> افراد و با واسطه ابزار (اعم از ف</w:t>
            </w:r>
            <w:r w:rsidRPr="003D1395">
              <w:rPr>
                <w:rFonts w:hint="cs"/>
                <w:rtl/>
              </w:rPr>
              <w:t>ی</w:t>
            </w:r>
            <w:r w:rsidRPr="003D1395">
              <w:rPr>
                <w:rFonts w:hint="eastAsia"/>
                <w:rtl/>
              </w:rPr>
              <w:t>ز</w:t>
            </w:r>
            <w:r w:rsidRPr="003D1395">
              <w:rPr>
                <w:rFonts w:hint="cs"/>
                <w:rtl/>
              </w:rPr>
              <w:t>ی</w:t>
            </w:r>
            <w:r w:rsidRPr="003D1395">
              <w:rPr>
                <w:rFonts w:hint="eastAsia"/>
                <w:rtl/>
              </w:rPr>
              <w:t>ک</w:t>
            </w:r>
            <w:r w:rsidRPr="003D1395">
              <w:rPr>
                <w:rFonts w:hint="cs"/>
                <w:rtl/>
              </w:rPr>
              <w:t>ی</w:t>
            </w:r>
            <w:r w:rsidRPr="003D1395">
              <w:rPr>
                <w:rtl/>
              </w:rPr>
              <w:t xml:space="preserve"> و مفهوم</w:t>
            </w:r>
            <w:r w:rsidRPr="003D1395">
              <w:rPr>
                <w:rFonts w:hint="cs"/>
                <w:rtl/>
              </w:rPr>
              <w:t>ی</w:t>
            </w:r>
            <w:r w:rsidRPr="003D1395">
              <w:rPr>
                <w:rtl/>
              </w:rPr>
              <w:t>) است. معلم و همسالان (د</w:t>
            </w:r>
            <w:r w:rsidRPr="003D1395">
              <w:rPr>
                <w:rFonts w:hint="cs"/>
                <w:rtl/>
              </w:rPr>
              <w:t>ی</w:t>
            </w:r>
            <w:r w:rsidRPr="003D1395">
              <w:rPr>
                <w:rFonts w:hint="eastAsia"/>
                <w:rtl/>
              </w:rPr>
              <w:t>گران</w:t>
            </w:r>
            <w:r w:rsidRPr="003D1395">
              <w:rPr>
                <w:rtl/>
              </w:rPr>
              <w:t xml:space="preserve"> آگاه تر) از طر</w:t>
            </w:r>
            <w:r w:rsidRPr="003D1395">
              <w:rPr>
                <w:rFonts w:hint="cs"/>
                <w:rtl/>
              </w:rPr>
              <w:t>ی</w:t>
            </w:r>
            <w:r w:rsidRPr="003D1395">
              <w:rPr>
                <w:rFonts w:hint="eastAsia"/>
                <w:rtl/>
              </w:rPr>
              <w:t>ق</w:t>
            </w:r>
            <w:r w:rsidRPr="003D1395">
              <w:rPr>
                <w:rtl/>
              </w:rPr>
              <w:t xml:space="preserve"> تعامل اجتماع</w:t>
            </w:r>
            <w:r w:rsidRPr="003D1395">
              <w:rPr>
                <w:rFonts w:hint="cs"/>
                <w:rtl/>
              </w:rPr>
              <w:t>ی</w:t>
            </w:r>
            <w:r w:rsidRPr="003D1395">
              <w:rPr>
                <w:rtl/>
              </w:rPr>
              <w:t xml:space="preserve"> به </w:t>
            </w:r>
            <w:r w:rsidRPr="003D1395">
              <w:rPr>
                <w:rFonts w:hint="cs"/>
                <w:rtl/>
              </w:rPr>
              <w:t>ی</w:t>
            </w:r>
            <w:r w:rsidRPr="003D1395">
              <w:rPr>
                <w:rFonts w:hint="eastAsia"/>
                <w:rtl/>
              </w:rPr>
              <w:t>ادگ</w:t>
            </w:r>
            <w:r w:rsidRPr="003D1395">
              <w:rPr>
                <w:rFonts w:hint="cs"/>
                <w:rtl/>
              </w:rPr>
              <w:t>ی</w:t>
            </w:r>
            <w:r w:rsidRPr="003D1395">
              <w:rPr>
                <w:rFonts w:hint="eastAsia"/>
                <w:rtl/>
              </w:rPr>
              <w:t>ر</w:t>
            </w:r>
            <w:r w:rsidRPr="003D1395">
              <w:rPr>
                <w:rFonts w:hint="cs"/>
                <w:rtl/>
              </w:rPr>
              <w:t>ی</w:t>
            </w:r>
            <w:r w:rsidRPr="003D1395">
              <w:rPr>
                <w:rtl/>
              </w:rPr>
              <w:t xml:space="preserve"> فرد کمک م</w:t>
            </w:r>
            <w:r w:rsidRPr="003D1395">
              <w:rPr>
                <w:rFonts w:hint="cs"/>
                <w:rtl/>
              </w:rPr>
              <w:t>ی</w:t>
            </w:r>
            <w:r w:rsidRPr="003D1395">
              <w:rPr>
                <w:rtl/>
              </w:rPr>
              <w:t xml:space="preserve"> کنند.</w:t>
            </w:r>
          </w:p>
        </w:tc>
        <w:tc>
          <w:tcPr>
            <w:tcW w:w="2240" w:type="dxa"/>
            <w:vAlign w:val="center"/>
          </w:tcPr>
          <w:p w14:paraId="50B2DEEA" w14:textId="77777777" w:rsidR="003D1395" w:rsidRPr="003D1395" w:rsidRDefault="003D1395" w:rsidP="00302BAA">
            <w:pPr>
              <w:pStyle w:val="ac"/>
              <w:rPr>
                <w:rtl/>
              </w:rPr>
            </w:pPr>
            <w:r w:rsidRPr="003D1395">
              <w:rPr>
                <w:rtl/>
              </w:rPr>
              <w:t>نظر</w:t>
            </w:r>
            <w:r w:rsidRPr="003D1395">
              <w:rPr>
                <w:rFonts w:hint="cs"/>
                <w:rtl/>
              </w:rPr>
              <w:t>ی</w:t>
            </w:r>
            <w:r w:rsidRPr="003D1395">
              <w:rPr>
                <w:rFonts w:hint="eastAsia"/>
                <w:rtl/>
              </w:rPr>
              <w:t>ه</w:t>
            </w:r>
            <w:r w:rsidRPr="003D1395">
              <w:rPr>
                <w:rFonts w:hint="eastAsia"/>
              </w:rPr>
              <w:t>‌</w:t>
            </w:r>
            <w:r w:rsidRPr="003D1395">
              <w:rPr>
                <w:rFonts w:hint="cs"/>
                <w:rtl/>
              </w:rPr>
              <w:t xml:space="preserve">ی </w:t>
            </w:r>
            <w:r w:rsidRPr="003D1395">
              <w:rPr>
                <w:rtl/>
              </w:rPr>
              <w:t>اجتماع</w:t>
            </w:r>
            <w:r w:rsidRPr="003D1395">
              <w:rPr>
                <w:rFonts w:hint="cs"/>
                <w:rtl/>
              </w:rPr>
              <w:t>ی</w:t>
            </w:r>
            <w:r w:rsidRPr="003D1395">
              <w:rPr>
                <w:rtl/>
              </w:rPr>
              <w:t>-فرهنگ</w:t>
            </w:r>
            <w:r w:rsidRPr="003D1395">
              <w:rPr>
                <w:rFonts w:hint="cs"/>
                <w:rtl/>
              </w:rPr>
              <w:t>ی</w:t>
            </w:r>
          </w:p>
          <w:p w14:paraId="791E909E" w14:textId="77777777" w:rsidR="003D1395" w:rsidRPr="003D1395" w:rsidRDefault="003D1395" w:rsidP="00302BAA">
            <w:pPr>
              <w:pStyle w:val="ac"/>
              <w:rPr>
                <w:rtl/>
              </w:rPr>
            </w:pPr>
            <w:r w:rsidRPr="003D1395">
              <w:rPr>
                <w:rtl/>
              </w:rPr>
              <w:t>(و</w:t>
            </w:r>
            <w:r w:rsidRPr="003D1395">
              <w:rPr>
                <w:rFonts w:hint="cs"/>
                <w:rtl/>
              </w:rPr>
              <w:t>ی</w:t>
            </w:r>
            <w:r w:rsidRPr="003D1395">
              <w:rPr>
                <w:rFonts w:hint="eastAsia"/>
                <w:rtl/>
              </w:rPr>
              <w:t>گوتسک</w:t>
            </w:r>
            <w:r w:rsidRPr="003D1395">
              <w:rPr>
                <w:rFonts w:hint="cs"/>
                <w:rtl/>
              </w:rPr>
              <w:t xml:space="preserve">ی </w:t>
            </w:r>
            <w:r w:rsidRPr="003D1395">
              <w:rPr>
                <w:rFonts w:hint="eastAsia"/>
                <w:rtl/>
              </w:rPr>
              <w:t>،</w:t>
            </w:r>
            <w:r w:rsidRPr="003D1395">
              <w:rPr>
                <w:rtl/>
              </w:rPr>
              <w:t>1978)</w:t>
            </w:r>
          </w:p>
        </w:tc>
      </w:tr>
      <w:tr w:rsidR="003D1395" w:rsidRPr="003D1395" w14:paraId="179F1458" w14:textId="77777777" w:rsidTr="003D1395">
        <w:tc>
          <w:tcPr>
            <w:tcW w:w="3960" w:type="dxa"/>
          </w:tcPr>
          <w:p w14:paraId="03D83EA9" w14:textId="77777777" w:rsidR="003D1395" w:rsidRPr="003D1395" w:rsidRDefault="003D1395" w:rsidP="00302BAA">
            <w:pPr>
              <w:pStyle w:val="ac"/>
              <w:rPr>
                <w:rtl/>
              </w:rPr>
            </w:pPr>
            <w:r w:rsidRPr="003D1395">
              <w:rPr>
                <w:rtl/>
              </w:rPr>
              <w:t>طراح</w:t>
            </w:r>
            <w:r w:rsidRPr="003D1395">
              <w:rPr>
                <w:rFonts w:hint="cs"/>
                <w:rtl/>
              </w:rPr>
              <w:t>ی</w:t>
            </w:r>
            <w:r w:rsidRPr="003D1395">
              <w:rPr>
                <w:rtl/>
              </w:rPr>
              <w:t xml:space="preserve"> فضا شامل </w:t>
            </w:r>
            <w:r w:rsidRPr="003D1395">
              <w:rPr>
                <w:rFonts w:hint="cs"/>
                <w:rtl/>
              </w:rPr>
              <w:t xml:space="preserve">قابلیت هایی است </w:t>
            </w:r>
            <w:r w:rsidRPr="003D1395">
              <w:rPr>
                <w:rtl/>
              </w:rPr>
              <w:t xml:space="preserve">که بر </w:t>
            </w:r>
            <w:r w:rsidRPr="003D1395">
              <w:rPr>
                <w:rFonts w:hint="cs"/>
                <w:rtl/>
              </w:rPr>
              <w:t>مبنای</w:t>
            </w:r>
            <w:r w:rsidRPr="003D1395">
              <w:rPr>
                <w:rtl/>
              </w:rPr>
              <w:t xml:space="preserve"> هنجارها و ش</w:t>
            </w:r>
            <w:r w:rsidRPr="003D1395">
              <w:rPr>
                <w:rFonts w:hint="cs"/>
                <w:rtl/>
              </w:rPr>
              <w:t>ی</w:t>
            </w:r>
            <w:r w:rsidRPr="003D1395">
              <w:rPr>
                <w:rFonts w:hint="eastAsia"/>
                <w:rtl/>
              </w:rPr>
              <w:t>وه</w:t>
            </w:r>
            <w:r w:rsidRPr="003D1395">
              <w:rPr>
                <w:rtl/>
              </w:rPr>
              <w:t xml:space="preserve"> ها</w:t>
            </w:r>
            <w:r w:rsidRPr="003D1395">
              <w:rPr>
                <w:rFonts w:hint="cs"/>
                <w:rtl/>
              </w:rPr>
              <w:t>ی</w:t>
            </w:r>
            <w:r w:rsidRPr="003D1395">
              <w:rPr>
                <w:rtl/>
              </w:rPr>
              <w:t xml:space="preserve"> خاص فرهنگ</w:t>
            </w:r>
            <w:r w:rsidRPr="003D1395">
              <w:rPr>
                <w:rFonts w:hint="cs"/>
                <w:rtl/>
              </w:rPr>
              <w:t>ی</w:t>
            </w:r>
            <w:r w:rsidRPr="003D1395">
              <w:rPr>
                <w:rtl/>
              </w:rPr>
              <w:t xml:space="preserve"> است. همچن</w:t>
            </w:r>
            <w:r w:rsidRPr="003D1395">
              <w:rPr>
                <w:rFonts w:hint="cs"/>
                <w:rtl/>
              </w:rPr>
              <w:t>ی</w:t>
            </w:r>
            <w:r w:rsidRPr="003D1395">
              <w:rPr>
                <w:rFonts w:hint="eastAsia"/>
                <w:rtl/>
              </w:rPr>
              <w:t>ن</w:t>
            </w:r>
            <w:r w:rsidRPr="003D1395">
              <w:rPr>
                <w:rtl/>
              </w:rPr>
              <w:t xml:space="preserve"> طراح</w:t>
            </w:r>
            <w:r w:rsidRPr="003D1395">
              <w:rPr>
                <w:rFonts w:hint="cs"/>
                <w:rtl/>
              </w:rPr>
              <w:t>ی</w:t>
            </w:r>
            <w:r w:rsidRPr="003D1395">
              <w:rPr>
                <w:rtl/>
              </w:rPr>
              <w:t xml:space="preserve"> فضا </w:t>
            </w:r>
            <w:r w:rsidRPr="003D1395">
              <w:rPr>
                <w:rFonts w:hint="cs"/>
                <w:rtl/>
              </w:rPr>
              <w:t>گفتگو</w:t>
            </w:r>
            <w:r w:rsidRPr="003D1395">
              <w:rPr>
                <w:rtl/>
              </w:rPr>
              <w:t xml:space="preserve"> در مورد د</w:t>
            </w:r>
            <w:r w:rsidRPr="003D1395">
              <w:rPr>
                <w:rFonts w:hint="cs"/>
                <w:rtl/>
              </w:rPr>
              <w:t>ی</w:t>
            </w:r>
            <w:r w:rsidRPr="003D1395">
              <w:rPr>
                <w:rFonts w:hint="eastAsia"/>
                <w:rtl/>
              </w:rPr>
              <w:t>دگاه</w:t>
            </w:r>
            <w:r w:rsidRPr="003D1395">
              <w:rPr>
                <w:rtl/>
              </w:rPr>
              <w:t xml:space="preserve"> ها</w:t>
            </w:r>
            <w:r w:rsidRPr="003D1395">
              <w:rPr>
                <w:rFonts w:hint="cs"/>
                <w:rtl/>
              </w:rPr>
              <w:t>ی</w:t>
            </w:r>
            <w:r w:rsidRPr="003D1395">
              <w:rPr>
                <w:rtl/>
              </w:rPr>
              <w:t xml:space="preserve"> مختلف را تسه</w:t>
            </w:r>
            <w:r w:rsidRPr="003D1395">
              <w:rPr>
                <w:rFonts w:hint="cs"/>
                <w:rtl/>
              </w:rPr>
              <w:t>ی</w:t>
            </w:r>
            <w:r w:rsidRPr="003D1395">
              <w:rPr>
                <w:rFonts w:hint="eastAsia"/>
                <w:rtl/>
              </w:rPr>
              <w:t>ل</w:t>
            </w:r>
            <w:r w:rsidRPr="003D1395">
              <w:rPr>
                <w:rtl/>
              </w:rPr>
              <w:t xml:space="preserve"> م</w:t>
            </w:r>
            <w:r w:rsidRPr="003D1395">
              <w:rPr>
                <w:rFonts w:hint="cs"/>
                <w:rtl/>
              </w:rPr>
              <w:t>ی</w:t>
            </w:r>
            <w:r w:rsidRPr="003D1395">
              <w:rPr>
                <w:rtl/>
              </w:rPr>
              <w:t xml:space="preserve"> کند.</w:t>
            </w:r>
          </w:p>
        </w:tc>
        <w:tc>
          <w:tcPr>
            <w:tcW w:w="3780" w:type="dxa"/>
            <w:vAlign w:val="center"/>
          </w:tcPr>
          <w:p w14:paraId="19E8871A" w14:textId="77777777" w:rsidR="003D1395" w:rsidRPr="003D1395" w:rsidRDefault="003D1395" w:rsidP="00302BAA">
            <w:pPr>
              <w:pStyle w:val="ac"/>
              <w:rPr>
                <w:rtl/>
              </w:rPr>
            </w:pPr>
            <w:r w:rsidRPr="003D1395">
              <w:rPr>
                <w:rFonts w:hint="cs"/>
                <w:rtl/>
              </w:rPr>
              <w:t>ی</w:t>
            </w:r>
            <w:r w:rsidRPr="003D1395">
              <w:rPr>
                <w:rFonts w:hint="eastAsia"/>
                <w:rtl/>
              </w:rPr>
              <w:t>ادگ</w:t>
            </w:r>
            <w:r w:rsidRPr="003D1395">
              <w:rPr>
                <w:rFonts w:hint="cs"/>
                <w:rtl/>
              </w:rPr>
              <w:t>ی</w:t>
            </w:r>
            <w:r w:rsidRPr="003D1395">
              <w:rPr>
                <w:rFonts w:hint="eastAsia"/>
                <w:rtl/>
              </w:rPr>
              <w:t>ر</w:t>
            </w:r>
            <w:r w:rsidRPr="003D1395">
              <w:rPr>
                <w:rFonts w:hint="cs"/>
                <w:rtl/>
              </w:rPr>
              <w:t>ی</w:t>
            </w:r>
            <w:r w:rsidRPr="003D1395">
              <w:rPr>
                <w:rtl/>
              </w:rPr>
              <w:t xml:space="preserve"> </w:t>
            </w:r>
            <w:r w:rsidRPr="003D1395">
              <w:rPr>
                <w:rFonts w:hint="cs"/>
                <w:rtl/>
              </w:rPr>
              <w:t>ی</w:t>
            </w:r>
            <w:r w:rsidRPr="003D1395">
              <w:rPr>
                <w:rFonts w:hint="eastAsia"/>
                <w:rtl/>
              </w:rPr>
              <w:t>ک</w:t>
            </w:r>
            <w:r w:rsidRPr="003D1395">
              <w:rPr>
                <w:rtl/>
              </w:rPr>
              <w:t xml:space="preserve"> عمل </w:t>
            </w:r>
            <w:r w:rsidRPr="003D1395">
              <w:rPr>
                <w:rFonts w:hint="cs"/>
                <w:rtl/>
              </w:rPr>
              <w:t>وابسته به</w:t>
            </w:r>
            <w:r w:rsidRPr="003D1395">
              <w:rPr>
                <w:rtl/>
              </w:rPr>
              <w:t xml:space="preserve"> فرهنگ است که در آن شناخت فرد</w:t>
            </w:r>
            <w:r w:rsidRPr="003D1395">
              <w:rPr>
                <w:rFonts w:hint="cs"/>
                <w:rtl/>
              </w:rPr>
              <w:t>ی</w:t>
            </w:r>
            <w:r w:rsidRPr="003D1395">
              <w:rPr>
                <w:rtl/>
              </w:rPr>
              <w:t xml:space="preserve"> ر</w:t>
            </w:r>
            <w:r w:rsidRPr="003D1395">
              <w:rPr>
                <w:rFonts w:hint="cs"/>
                <w:rtl/>
              </w:rPr>
              <w:t>ی</w:t>
            </w:r>
            <w:r w:rsidRPr="003D1395">
              <w:rPr>
                <w:rFonts w:hint="eastAsia"/>
                <w:rtl/>
              </w:rPr>
              <w:t>شه</w:t>
            </w:r>
            <w:r w:rsidRPr="003D1395">
              <w:rPr>
                <w:rtl/>
              </w:rPr>
              <w:t xml:space="preserve"> در زم</w:t>
            </w:r>
            <w:r w:rsidRPr="003D1395">
              <w:rPr>
                <w:rFonts w:hint="cs"/>
                <w:rtl/>
              </w:rPr>
              <w:t>ی</w:t>
            </w:r>
            <w:r w:rsidRPr="003D1395">
              <w:rPr>
                <w:rFonts w:hint="eastAsia"/>
                <w:rtl/>
              </w:rPr>
              <w:t>نه</w:t>
            </w:r>
            <w:r w:rsidRPr="003D1395">
              <w:rPr>
                <w:rtl/>
              </w:rPr>
              <w:t xml:space="preserve"> (ها</w:t>
            </w:r>
            <w:r w:rsidRPr="003D1395">
              <w:rPr>
                <w:rFonts w:hint="cs"/>
                <w:rtl/>
              </w:rPr>
              <w:t>ی</w:t>
            </w:r>
            <w:r w:rsidRPr="003D1395">
              <w:rPr>
                <w:rtl/>
              </w:rPr>
              <w:t>) مفاه</w:t>
            </w:r>
            <w:r w:rsidRPr="003D1395">
              <w:rPr>
                <w:rFonts w:hint="cs"/>
                <w:rtl/>
              </w:rPr>
              <w:t>ی</w:t>
            </w:r>
            <w:r w:rsidRPr="003D1395">
              <w:rPr>
                <w:rFonts w:hint="eastAsia"/>
                <w:rtl/>
              </w:rPr>
              <w:t>م</w:t>
            </w:r>
            <w:r w:rsidRPr="003D1395">
              <w:rPr>
                <w:rtl/>
              </w:rPr>
              <w:t xml:space="preserve"> و وظا</w:t>
            </w:r>
            <w:r w:rsidRPr="003D1395">
              <w:rPr>
                <w:rFonts w:hint="cs"/>
                <w:rtl/>
              </w:rPr>
              <w:t>ی</w:t>
            </w:r>
            <w:r w:rsidRPr="003D1395">
              <w:rPr>
                <w:rFonts w:hint="eastAsia"/>
                <w:rtl/>
              </w:rPr>
              <w:t>ف</w:t>
            </w:r>
            <w:r w:rsidRPr="003D1395">
              <w:rPr>
                <w:rtl/>
              </w:rPr>
              <w:t xml:space="preserve"> فرهنگ</w:t>
            </w:r>
            <w:r w:rsidRPr="003D1395">
              <w:rPr>
                <w:rFonts w:hint="cs"/>
                <w:rtl/>
              </w:rPr>
              <w:t>ی</w:t>
            </w:r>
            <w:r w:rsidRPr="003D1395">
              <w:rPr>
                <w:rtl/>
              </w:rPr>
              <w:t xml:space="preserve"> خاص دارد.</w:t>
            </w:r>
          </w:p>
        </w:tc>
        <w:tc>
          <w:tcPr>
            <w:tcW w:w="2240" w:type="dxa"/>
            <w:vAlign w:val="center"/>
          </w:tcPr>
          <w:p w14:paraId="0893C2A5" w14:textId="77777777" w:rsidR="003D1395" w:rsidRPr="003D1395" w:rsidRDefault="003D1395" w:rsidP="00302BAA">
            <w:pPr>
              <w:pStyle w:val="ac"/>
              <w:rPr>
                <w:rtl/>
              </w:rPr>
            </w:pPr>
            <w:r w:rsidRPr="003D1395">
              <w:rPr>
                <w:rFonts w:hint="cs"/>
                <w:rtl/>
              </w:rPr>
              <w:t>شناخت موقعیتی</w:t>
            </w:r>
          </w:p>
          <w:p w14:paraId="279EF162" w14:textId="77777777" w:rsidR="003D1395" w:rsidRPr="003D1395" w:rsidRDefault="003D1395" w:rsidP="00302BAA">
            <w:pPr>
              <w:pStyle w:val="ac"/>
              <w:rPr>
                <w:rtl/>
              </w:rPr>
            </w:pPr>
            <w:r w:rsidRPr="003D1395">
              <w:rPr>
                <w:rFonts w:hint="cs"/>
                <w:rtl/>
              </w:rPr>
              <w:t>(براون و همکاران، 1989)</w:t>
            </w:r>
          </w:p>
        </w:tc>
      </w:tr>
      <w:tr w:rsidR="003D1395" w:rsidRPr="003D1395" w14:paraId="16BD663E" w14:textId="77777777" w:rsidTr="003D1395">
        <w:tc>
          <w:tcPr>
            <w:tcW w:w="3960" w:type="dxa"/>
          </w:tcPr>
          <w:p w14:paraId="4CDC4258" w14:textId="77777777" w:rsidR="003D1395" w:rsidRPr="003D1395" w:rsidRDefault="003D1395" w:rsidP="00302BAA">
            <w:pPr>
              <w:pStyle w:val="ac"/>
              <w:rPr>
                <w:rtl/>
              </w:rPr>
            </w:pPr>
            <w:r w:rsidRPr="003D1395">
              <w:rPr>
                <w:rtl/>
              </w:rPr>
              <w:t>طراح</w:t>
            </w:r>
            <w:r w:rsidRPr="003D1395">
              <w:rPr>
                <w:rFonts w:hint="cs"/>
                <w:rtl/>
              </w:rPr>
              <w:t>ی</w:t>
            </w:r>
            <w:r w:rsidRPr="003D1395">
              <w:rPr>
                <w:rtl/>
              </w:rPr>
              <w:t xml:space="preserve"> فضا شامل مدل ساز</w:t>
            </w:r>
            <w:r w:rsidRPr="003D1395">
              <w:rPr>
                <w:rFonts w:hint="cs"/>
                <w:rtl/>
              </w:rPr>
              <w:t>ی</w:t>
            </w:r>
            <w:r w:rsidRPr="003D1395">
              <w:rPr>
                <w:rtl/>
              </w:rPr>
              <w:t xml:space="preserve"> چ</w:t>
            </w:r>
            <w:r w:rsidRPr="003D1395">
              <w:rPr>
                <w:rFonts w:hint="cs"/>
                <w:rtl/>
              </w:rPr>
              <w:t>ی</w:t>
            </w:r>
            <w:r w:rsidRPr="003D1395">
              <w:rPr>
                <w:rFonts w:hint="eastAsia"/>
                <w:rtl/>
              </w:rPr>
              <w:t>دمان</w:t>
            </w:r>
            <w:r w:rsidRPr="003D1395">
              <w:rPr>
                <w:rtl/>
              </w:rPr>
              <w:t xml:space="preserve"> پس از تمر</w:t>
            </w:r>
            <w:r w:rsidRPr="003D1395">
              <w:rPr>
                <w:rFonts w:hint="cs"/>
                <w:rtl/>
              </w:rPr>
              <w:t>ی</w:t>
            </w:r>
            <w:r w:rsidRPr="003D1395">
              <w:rPr>
                <w:rFonts w:hint="eastAsia"/>
                <w:rtl/>
              </w:rPr>
              <w:t>ن</w:t>
            </w:r>
            <w:r w:rsidRPr="003D1395">
              <w:rPr>
                <w:rtl/>
              </w:rPr>
              <w:t xml:space="preserve"> حرفه ا</w:t>
            </w:r>
            <w:r w:rsidRPr="003D1395">
              <w:rPr>
                <w:rFonts w:hint="cs"/>
                <w:rtl/>
              </w:rPr>
              <w:t>ی</w:t>
            </w:r>
            <w:r w:rsidRPr="003D1395">
              <w:rPr>
                <w:rtl/>
              </w:rPr>
              <w:t xml:space="preserve"> با فرصت ها</w:t>
            </w:r>
            <w:r w:rsidRPr="003D1395">
              <w:rPr>
                <w:rFonts w:hint="cs"/>
                <w:rtl/>
              </w:rPr>
              <w:t>یی</w:t>
            </w:r>
            <w:r w:rsidRPr="003D1395">
              <w:rPr>
                <w:rtl/>
              </w:rPr>
              <w:t xml:space="preserve"> برا</w:t>
            </w:r>
            <w:r w:rsidRPr="003D1395">
              <w:rPr>
                <w:rFonts w:hint="cs"/>
                <w:rtl/>
              </w:rPr>
              <w:t>ی</w:t>
            </w:r>
            <w:r w:rsidRPr="003D1395">
              <w:rPr>
                <w:rtl/>
              </w:rPr>
              <w:t xml:space="preserve"> افراد </w:t>
            </w:r>
            <w:r w:rsidRPr="003D1395">
              <w:rPr>
                <w:rFonts w:hint="cs"/>
                <w:rtl/>
              </w:rPr>
              <w:t>جهت</w:t>
            </w:r>
            <w:r w:rsidRPr="003D1395">
              <w:rPr>
                <w:rtl/>
              </w:rPr>
              <w:t xml:space="preserve"> </w:t>
            </w:r>
            <w:r w:rsidRPr="003D1395">
              <w:rPr>
                <w:rFonts w:hint="cs"/>
                <w:rtl/>
              </w:rPr>
              <w:t>ی</w:t>
            </w:r>
            <w:r w:rsidRPr="003D1395">
              <w:rPr>
                <w:rFonts w:hint="eastAsia"/>
                <w:rtl/>
              </w:rPr>
              <w:t>ادگ</w:t>
            </w:r>
            <w:r w:rsidRPr="003D1395">
              <w:rPr>
                <w:rFonts w:hint="cs"/>
                <w:rtl/>
              </w:rPr>
              <w:t>ی</w:t>
            </w:r>
            <w:r w:rsidRPr="003D1395">
              <w:rPr>
                <w:rFonts w:hint="eastAsia"/>
                <w:rtl/>
              </w:rPr>
              <w:t>ر</w:t>
            </w:r>
            <w:r w:rsidRPr="003D1395">
              <w:rPr>
                <w:rFonts w:hint="cs"/>
                <w:rtl/>
              </w:rPr>
              <w:t>ی</w:t>
            </w:r>
            <w:r w:rsidRPr="003D1395">
              <w:rPr>
                <w:rtl/>
              </w:rPr>
              <w:t xml:space="preserve"> از طر</w:t>
            </w:r>
            <w:r w:rsidRPr="003D1395">
              <w:rPr>
                <w:rFonts w:hint="cs"/>
                <w:rtl/>
              </w:rPr>
              <w:t>ی</w:t>
            </w:r>
            <w:r w:rsidRPr="003D1395">
              <w:rPr>
                <w:rFonts w:hint="eastAsia"/>
                <w:rtl/>
              </w:rPr>
              <w:t>ق</w:t>
            </w:r>
            <w:r w:rsidRPr="003D1395">
              <w:rPr>
                <w:rtl/>
              </w:rPr>
              <w:t xml:space="preserve"> مشارکت است.</w:t>
            </w:r>
          </w:p>
        </w:tc>
        <w:tc>
          <w:tcPr>
            <w:tcW w:w="3780" w:type="dxa"/>
            <w:vAlign w:val="center"/>
          </w:tcPr>
          <w:p w14:paraId="38EA03A9" w14:textId="77777777" w:rsidR="003D1395" w:rsidRPr="003D1395" w:rsidRDefault="003D1395" w:rsidP="00302BAA">
            <w:pPr>
              <w:pStyle w:val="ac"/>
              <w:rPr>
                <w:rtl/>
              </w:rPr>
            </w:pPr>
            <w:r w:rsidRPr="003D1395">
              <w:rPr>
                <w:rFonts w:hint="cs"/>
                <w:rtl/>
              </w:rPr>
              <w:t>ی</w:t>
            </w:r>
            <w:r w:rsidRPr="003D1395">
              <w:rPr>
                <w:rFonts w:hint="eastAsia"/>
                <w:rtl/>
              </w:rPr>
              <w:t>ادگ</w:t>
            </w:r>
            <w:r w:rsidRPr="003D1395">
              <w:rPr>
                <w:rFonts w:hint="cs"/>
                <w:rtl/>
              </w:rPr>
              <w:t>ی</w:t>
            </w:r>
            <w:r w:rsidRPr="003D1395">
              <w:rPr>
                <w:rFonts w:hint="eastAsia"/>
                <w:rtl/>
              </w:rPr>
              <w:t>ر</w:t>
            </w:r>
            <w:r w:rsidRPr="003D1395">
              <w:rPr>
                <w:rFonts w:hint="cs"/>
                <w:rtl/>
              </w:rPr>
              <w:t>ی</w:t>
            </w:r>
            <w:r w:rsidRPr="003D1395">
              <w:rPr>
                <w:rtl/>
              </w:rPr>
              <w:t xml:space="preserve"> شامل مشارکت</w:t>
            </w:r>
            <w:r w:rsidRPr="003D1395">
              <w:rPr>
                <w:rFonts w:hint="cs"/>
                <w:rtl/>
              </w:rPr>
              <w:t xml:space="preserve"> سطح بالای</w:t>
            </w:r>
            <w:r w:rsidRPr="003D1395">
              <w:rPr>
                <w:rtl/>
              </w:rPr>
              <w:t xml:space="preserve"> روزافزون در </w:t>
            </w:r>
            <w:r w:rsidRPr="003D1395">
              <w:rPr>
                <w:rFonts w:hint="cs"/>
                <w:rtl/>
              </w:rPr>
              <w:t>ی</w:t>
            </w:r>
            <w:r w:rsidRPr="003D1395">
              <w:rPr>
                <w:rFonts w:hint="eastAsia"/>
                <w:rtl/>
              </w:rPr>
              <w:t>ک</w:t>
            </w:r>
            <w:r w:rsidRPr="003D1395">
              <w:rPr>
                <w:rtl/>
              </w:rPr>
              <w:t xml:space="preserve"> جامعه از طر</w:t>
            </w:r>
            <w:r w:rsidRPr="003D1395">
              <w:rPr>
                <w:rFonts w:hint="cs"/>
                <w:rtl/>
              </w:rPr>
              <w:t>ی</w:t>
            </w:r>
            <w:r w:rsidRPr="003D1395">
              <w:rPr>
                <w:rFonts w:hint="eastAsia"/>
                <w:rtl/>
              </w:rPr>
              <w:t>ق</w:t>
            </w:r>
            <w:r w:rsidRPr="003D1395">
              <w:rPr>
                <w:rtl/>
              </w:rPr>
              <w:t xml:space="preserve"> </w:t>
            </w:r>
            <w:r w:rsidRPr="003D1395">
              <w:rPr>
                <w:rFonts w:hint="cs"/>
                <w:rtl/>
              </w:rPr>
              <w:t>ی</w:t>
            </w:r>
            <w:r w:rsidRPr="003D1395">
              <w:rPr>
                <w:rFonts w:hint="eastAsia"/>
                <w:rtl/>
              </w:rPr>
              <w:t>ادگ</w:t>
            </w:r>
            <w:r w:rsidRPr="003D1395">
              <w:rPr>
                <w:rFonts w:hint="cs"/>
                <w:rtl/>
              </w:rPr>
              <w:t>ی</w:t>
            </w:r>
            <w:r w:rsidRPr="003D1395">
              <w:rPr>
                <w:rFonts w:hint="eastAsia"/>
                <w:rtl/>
              </w:rPr>
              <w:t>ر</w:t>
            </w:r>
            <w:r w:rsidRPr="003D1395">
              <w:rPr>
                <w:rFonts w:hint="cs"/>
                <w:rtl/>
              </w:rPr>
              <w:t>ی</w:t>
            </w:r>
            <w:r w:rsidRPr="003D1395">
              <w:rPr>
                <w:rtl/>
              </w:rPr>
              <w:t xml:space="preserve"> هنجارها و ش</w:t>
            </w:r>
            <w:r w:rsidRPr="003D1395">
              <w:rPr>
                <w:rFonts w:hint="cs"/>
                <w:rtl/>
              </w:rPr>
              <w:t>ی</w:t>
            </w:r>
            <w:r w:rsidRPr="003D1395">
              <w:rPr>
                <w:rFonts w:hint="eastAsia"/>
                <w:rtl/>
              </w:rPr>
              <w:t>وه</w:t>
            </w:r>
            <w:r w:rsidRPr="003D1395">
              <w:rPr>
                <w:rtl/>
              </w:rPr>
              <w:t xml:space="preserve"> ها در ح</w:t>
            </w:r>
            <w:r w:rsidRPr="003D1395">
              <w:rPr>
                <w:rFonts w:hint="cs"/>
                <w:rtl/>
              </w:rPr>
              <w:t>ی</w:t>
            </w:r>
            <w:r w:rsidRPr="003D1395">
              <w:rPr>
                <w:rFonts w:hint="eastAsia"/>
                <w:rtl/>
              </w:rPr>
              <w:t>ن</w:t>
            </w:r>
            <w:r w:rsidRPr="003D1395">
              <w:rPr>
                <w:rtl/>
              </w:rPr>
              <w:t xml:space="preserve"> درگ</w:t>
            </w:r>
            <w:r w:rsidRPr="003D1395">
              <w:rPr>
                <w:rFonts w:hint="cs"/>
                <w:rtl/>
              </w:rPr>
              <w:t>ی</w:t>
            </w:r>
            <w:r w:rsidRPr="003D1395">
              <w:rPr>
                <w:rFonts w:hint="eastAsia"/>
                <w:rtl/>
              </w:rPr>
              <w:t>ر</w:t>
            </w:r>
            <w:r w:rsidRPr="003D1395">
              <w:rPr>
                <w:rtl/>
              </w:rPr>
              <w:t xml:space="preserve"> شدن در فعال</w:t>
            </w:r>
            <w:r w:rsidRPr="003D1395">
              <w:rPr>
                <w:rFonts w:hint="cs"/>
                <w:rtl/>
              </w:rPr>
              <w:t>ی</w:t>
            </w:r>
            <w:r w:rsidRPr="003D1395">
              <w:rPr>
                <w:rFonts w:hint="eastAsia"/>
                <w:rtl/>
              </w:rPr>
              <w:t>ت</w:t>
            </w:r>
            <w:r w:rsidRPr="003D1395">
              <w:rPr>
                <w:rtl/>
              </w:rPr>
              <w:t xml:space="preserve"> ها</w:t>
            </w:r>
            <w:r w:rsidRPr="003D1395">
              <w:rPr>
                <w:rFonts w:hint="cs"/>
                <w:rtl/>
              </w:rPr>
              <w:t>ی</w:t>
            </w:r>
            <w:r w:rsidRPr="003D1395">
              <w:rPr>
                <w:rtl/>
              </w:rPr>
              <w:t xml:space="preserve"> معتبر است.</w:t>
            </w:r>
          </w:p>
        </w:tc>
        <w:tc>
          <w:tcPr>
            <w:tcW w:w="2240" w:type="dxa"/>
            <w:vAlign w:val="center"/>
          </w:tcPr>
          <w:p w14:paraId="049B2E22" w14:textId="77777777" w:rsidR="003D1395" w:rsidRPr="003D1395" w:rsidRDefault="003D1395" w:rsidP="00302BAA">
            <w:pPr>
              <w:pStyle w:val="ac"/>
              <w:rPr>
                <w:rtl/>
              </w:rPr>
            </w:pPr>
            <w:r w:rsidRPr="003D1395">
              <w:rPr>
                <w:rFonts w:hint="cs"/>
                <w:rtl/>
              </w:rPr>
              <w:t>یادگیری موقعیتی</w:t>
            </w:r>
          </w:p>
          <w:p w14:paraId="5045899F" w14:textId="77777777" w:rsidR="003D1395" w:rsidRPr="003D1395" w:rsidRDefault="003D1395" w:rsidP="00302BAA">
            <w:pPr>
              <w:pStyle w:val="ac"/>
              <w:rPr>
                <w:rtl/>
              </w:rPr>
            </w:pPr>
            <w:r w:rsidRPr="003D1395">
              <w:rPr>
                <w:rFonts w:hint="cs"/>
                <w:rtl/>
              </w:rPr>
              <w:t>(لاو و ونگار، 1991)</w:t>
            </w:r>
          </w:p>
        </w:tc>
      </w:tr>
      <w:tr w:rsidR="003D1395" w:rsidRPr="003D1395" w14:paraId="5FADE5E2" w14:textId="77777777" w:rsidTr="003D1395">
        <w:tc>
          <w:tcPr>
            <w:tcW w:w="3960" w:type="dxa"/>
          </w:tcPr>
          <w:p w14:paraId="7B0804F4" w14:textId="77777777" w:rsidR="003D1395" w:rsidRPr="003D1395" w:rsidRDefault="003D1395" w:rsidP="00302BAA">
            <w:pPr>
              <w:pStyle w:val="ac"/>
              <w:rPr>
                <w:rtl/>
              </w:rPr>
            </w:pPr>
            <w:r w:rsidRPr="003D1395">
              <w:rPr>
                <w:rtl/>
              </w:rPr>
              <w:t>طراح</w:t>
            </w:r>
            <w:r w:rsidRPr="003D1395">
              <w:rPr>
                <w:rFonts w:hint="cs"/>
                <w:rtl/>
              </w:rPr>
              <w:t>ی</w:t>
            </w:r>
            <w:r w:rsidRPr="003D1395">
              <w:rPr>
                <w:rtl/>
              </w:rPr>
              <w:t xml:space="preserve"> فضا شامل مدل‌ساز</w:t>
            </w:r>
            <w:r w:rsidRPr="003D1395">
              <w:rPr>
                <w:rFonts w:hint="cs"/>
                <w:rtl/>
              </w:rPr>
              <w:t>ی</w:t>
            </w:r>
            <w:r w:rsidRPr="003D1395">
              <w:rPr>
                <w:rtl/>
              </w:rPr>
              <w:t xml:space="preserve"> چ</w:t>
            </w:r>
            <w:r w:rsidRPr="003D1395">
              <w:rPr>
                <w:rFonts w:hint="cs"/>
                <w:rtl/>
              </w:rPr>
              <w:t>ی</w:t>
            </w:r>
            <w:r w:rsidRPr="003D1395">
              <w:rPr>
                <w:rFonts w:hint="eastAsia"/>
                <w:rtl/>
              </w:rPr>
              <w:t>دمان</w:t>
            </w:r>
            <w:r w:rsidRPr="003D1395">
              <w:rPr>
                <w:rtl/>
              </w:rPr>
              <w:t xml:space="preserve"> پس از مح</w:t>
            </w:r>
            <w:r w:rsidRPr="003D1395">
              <w:rPr>
                <w:rFonts w:hint="cs"/>
                <w:rtl/>
              </w:rPr>
              <w:t>ی</w:t>
            </w:r>
            <w:r w:rsidRPr="003D1395">
              <w:rPr>
                <w:rFonts w:hint="eastAsia"/>
                <w:rtl/>
              </w:rPr>
              <w:t>ط‌ها</w:t>
            </w:r>
            <w:r w:rsidRPr="003D1395">
              <w:rPr>
                <w:rFonts w:hint="cs"/>
                <w:rtl/>
              </w:rPr>
              <w:t>ی</w:t>
            </w:r>
            <w:r w:rsidRPr="003D1395">
              <w:rPr>
                <w:rtl/>
              </w:rPr>
              <w:t xml:space="preserve"> حرفه‌ا</w:t>
            </w:r>
            <w:r w:rsidRPr="003D1395">
              <w:rPr>
                <w:rFonts w:hint="cs"/>
                <w:rtl/>
              </w:rPr>
              <w:t>ی</w:t>
            </w:r>
            <w:r w:rsidRPr="003D1395">
              <w:rPr>
                <w:rtl/>
              </w:rPr>
              <w:t xml:space="preserve"> است که در آن افراد با مشاهده و صحبت با کارشناسان، تمر</w:t>
            </w:r>
            <w:r w:rsidRPr="003D1395">
              <w:rPr>
                <w:rFonts w:hint="cs"/>
                <w:rtl/>
              </w:rPr>
              <w:t>ی</w:t>
            </w:r>
            <w:r w:rsidRPr="003D1395">
              <w:rPr>
                <w:rFonts w:hint="eastAsia"/>
                <w:rtl/>
              </w:rPr>
              <w:t>ن</w:t>
            </w:r>
            <w:r w:rsidRPr="003D1395">
              <w:rPr>
                <w:rtl/>
              </w:rPr>
              <w:t xml:space="preserve"> </w:t>
            </w:r>
            <w:r w:rsidRPr="003D1395">
              <w:rPr>
                <w:rFonts w:hint="cs"/>
                <w:rtl/>
              </w:rPr>
              <w:t>معتبر</w:t>
            </w:r>
            <w:r w:rsidRPr="003D1395">
              <w:rPr>
                <w:rtl/>
              </w:rPr>
              <w:t xml:space="preserve"> را در</w:t>
            </w:r>
            <w:r w:rsidRPr="003D1395">
              <w:rPr>
                <w:rFonts w:hint="cs"/>
                <w:rtl/>
              </w:rPr>
              <w:t>ی</w:t>
            </w:r>
            <w:r w:rsidRPr="003D1395">
              <w:rPr>
                <w:rFonts w:hint="eastAsia"/>
                <w:rtl/>
              </w:rPr>
              <w:t>افت</w:t>
            </w:r>
            <w:r w:rsidRPr="003D1395">
              <w:rPr>
                <w:rtl/>
              </w:rPr>
              <w:t xml:space="preserve"> م</w:t>
            </w:r>
            <w:r w:rsidRPr="003D1395">
              <w:rPr>
                <w:rFonts w:hint="cs"/>
                <w:rtl/>
              </w:rPr>
              <w:t>ی‌</w:t>
            </w:r>
            <w:r w:rsidRPr="003D1395">
              <w:rPr>
                <w:rFonts w:hint="eastAsia"/>
                <w:rtl/>
              </w:rPr>
              <w:t>کنند</w:t>
            </w:r>
            <w:r w:rsidRPr="003D1395">
              <w:rPr>
                <w:rtl/>
              </w:rPr>
              <w:t>. ابزارها</w:t>
            </w:r>
            <w:r w:rsidRPr="003D1395">
              <w:rPr>
                <w:rFonts w:hint="cs"/>
                <w:rtl/>
              </w:rPr>
              <w:t>یی</w:t>
            </w:r>
            <w:r w:rsidRPr="003D1395">
              <w:rPr>
                <w:rtl/>
              </w:rPr>
              <w:t xml:space="preserve"> برا</w:t>
            </w:r>
            <w:r w:rsidRPr="003D1395">
              <w:rPr>
                <w:rFonts w:hint="cs"/>
                <w:rtl/>
              </w:rPr>
              <w:t>ی</w:t>
            </w:r>
            <w:r w:rsidRPr="003D1395">
              <w:rPr>
                <w:rtl/>
              </w:rPr>
              <w:t xml:space="preserve"> درک فرآ</w:t>
            </w:r>
            <w:r w:rsidRPr="003D1395">
              <w:rPr>
                <w:rFonts w:hint="cs"/>
                <w:rtl/>
              </w:rPr>
              <w:t>ی</w:t>
            </w:r>
            <w:r w:rsidRPr="003D1395">
              <w:rPr>
                <w:rFonts w:hint="eastAsia"/>
                <w:rtl/>
              </w:rPr>
              <w:t>ندها</w:t>
            </w:r>
            <w:r w:rsidRPr="003D1395">
              <w:rPr>
                <w:rFonts w:hint="cs"/>
                <w:rtl/>
              </w:rPr>
              <w:t>ی</w:t>
            </w:r>
            <w:r w:rsidRPr="003D1395">
              <w:rPr>
                <w:rtl/>
              </w:rPr>
              <w:t xml:space="preserve"> شناخت</w:t>
            </w:r>
            <w:r w:rsidRPr="003D1395">
              <w:rPr>
                <w:rFonts w:hint="cs"/>
                <w:rtl/>
              </w:rPr>
              <w:t>ی</w:t>
            </w:r>
            <w:r w:rsidRPr="003D1395">
              <w:rPr>
                <w:rtl/>
              </w:rPr>
              <w:t xml:space="preserve"> متخصصان در دسترس هستند.</w:t>
            </w:r>
          </w:p>
        </w:tc>
        <w:tc>
          <w:tcPr>
            <w:tcW w:w="3780" w:type="dxa"/>
            <w:vAlign w:val="center"/>
          </w:tcPr>
          <w:p w14:paraId="7DB2F9D3" w14:textId="77777777" w:rsidR="003D1395" w:rsidRPr="003D1395" w:rsidRDefault="003D1395" w:rsidP="00302BAA">
            <w:pPr>
              <w:pStyle w:val="ac"/>
            </w:pPr>
            <w:r w:rsidRPr="003D1395">
              <w:rPr>
                <w:rFonts w:hint="cs"/>
                <w:rtl/>
              </w:rPr>
              <w:t>ی</w:t>
            </w:r>
            <w:r w:rsidRPr="003D1395">
              <w:rPr>
                <w:rFonts w:hint="eastAsia"/>
                <w:rtl/>
              </w:rPr>
              <w:t>ادگ</w:t>
            </w:r>
            <w:r w:rsidRPr="003D1395">
              <w:rPr>
                <w:rFonts w:hint="cs"/>
                <w:rtl/>
              </w:rPr>
              <w:t>ی</w:t>
            </w:r>
            <w:r w:rsidRPr="003D1395">
              <w:rPr>
                <w:rFonts w:hint="eastAsia"/>
                <w:rtl/>
              </w:rPr>
              <w:t>ر</w:t>
            </w:r>
            <w:r w:rsidRPr="003D1395">
              <w:rPr>
                <w:rFonts w:hint="cs"/>
                <w:rtl/>
              </w:rPr>
              <w:t>ی</w:t>
            </w:r>
            <w:r w:rsidRPr="003D1395">
              <w:rPr>
                <w:rtl/>
              </w:rPr>
              <w:t xml:space="preserve"> مستلزم درگ</w:t>
            </w:r>
            <w:r w:rsidRPr="003D1395">
              <w:rPr>
                <w:rFonts w:hint="cs"/>
                <w:rtl/>
              </w:rPr>
              <w:t>ی</w:t>
            </w:r>
            <w:r w:rsidRPr="003D1395">
              <w:rPr>
                <w:rFonts w:hint="eastAsia"/>
                <w:rtl/>
              </w:rPr>
              <w:t>ر</w:t>
            </w:r>
            <w:r w:rsidRPr="003D1395">
              <w:rPr>
                <w:rtl/>
              </w:rPr>
              <w:t xml:space="preserve"> شدن فرد</w:t>
            </w:r>
            <w:r w:rsidRPr="003D1395">
              <w:rPr>
                <w:rFonts w:hint="cs"/>
                <w:rtl/>
              </w:rPr>
              <w:t>ی</w:t>
            </w:r>
            <w:r w:rsidRPr="003D1395">
              <w:rPr>
                <w:rtl/>
              </w:rPr>
              <w:t xml:space="preserve"> در وظا</w:t>
            </w:r>
            <w:r w:rsidRPr="003D1395">
              <w:rPr>
                <w:rFonts w:hint="cs"/>
                <w:rtl/>
              </w:rPr>
              <w:t>ی</w:t>
            </w:r>
            <w:r w:rsidRPr="003D1395">
              <w:rPr>
                <w:rFonts w:hint="eastAsia"/>
                <w:rtl/>
              </w:rPr>
              <w:t>ف</w:t>
            </w:r>
            <w:r w:rsidRPr="003D1395">
              <w:rPr>
                <w:rFonts w:hint="cs"/>
                <w:rtl/>
              </w:rPr>
              <w:t>ی</w:t>
            </w:r>
            <w:r w:rsidRPr="003D1395">
              <w:rPr>
                <w:rtl/>
              </w:rPr>
              <w:t xml:space="preserve"> است که مشابه </w:t>
            </w:r>
            <w:r w:rsidRPr="003D1395">
              <w:rPr>
                <w:rFonts w:hint="cs"/>
                <w:rtl/>
              </w:rPr>
              <w:t>ی</w:t>
            </w:r>
            <w:r w:rsidRPr="003D1395">
              <w:rPr>
                <w:rFonts w:hint="eastAsia"/>
                <w:rtl/>
              </w:rPr>
              <w:t>ا</w:t>
            </w:r>
            <w:r w:rsidRPr="003D1395">
              <w:rPr>
                <w:rtl/>
              </w:rPr>
              <w:t xml:space="preserve"> </w:t>
            </w:r>
            <w:r w:rsidRPr="003D1395">
              <w:rPr>
                <w:rFonts w:hint="cs"/>
                <w:rtl/>
              </w:rPr>
              <w:t>قابل قیاس با</w:t>
            </w:r>
            <w:r w:rsidRPr="003D1395">
              <w:rPr>
                <w:rtl/>
              </w:rPr>
              <w:t xml:space="preserve"> وظا</w:t>
            </w:r>
            <w:r w:rsidRPr="003D1395">
              <w:rPr>
                <w:rFonts w:hint="cs"/>
                <w:rtl/>
              </w:rPr>
              <w:t>ی</w:t>
            </w:r>
            <w:r w:rsidRPr="003D1395">
              <w:rPr>
                <w:rFonts w:hint="eastAsia"/>
                <w:rtl/>
              </w:rPr>
              <w:t>ف</w:t>
            </w:r>
            <w:r w:rsidRPr="003D1395">
              <w:rPr>
                <w:rtl/>
              </w:rPr>
              <w:t xml:space="preserve"> </w:t>
            </w:r>
            <w:r w:rsidRPr="003D1395">
              <w:rPr>
                <w:rFonts w:hint="cs"/>
                <w:rtl/>
              </w:rPr>
              <w:t>ی</w:t>
            </w:r>
            <w:r w:rsidRPr="003D1395">
              <w:rPr>
                <w:rFonts w:hint="eastAsia"/>
                <w:rtl/>
              </w:rPr>
              <w:t>ک</w:t>
            </w:r>
            <w:r w:rsidRPr="003D1395">
              <w:rPr>
                <w:rtl/>
              </w:rPr>
              <w:t xml:space="preserve"> متخصص در حوزه مورد </w:t>
            </w:r>
            <w:r w:rsidRPr="003D1395">
              <w:rPr>
                <w:rFonts w:hint="cs"/>
                <w:rtl/>
              </w:rPr>
              <w:t>ی</w:t>
            </w:r>
            <w:r w:rsidRPr="003D1395">
              <w:rPr>
                <w:rFonts w:hint="eastAsia"/>
                <w:rtl/>
              </w:rPr>
              <w:t>ادگ</w:t>
            </w:r>
            <w:r w:rsidRPr="003D1395">
              <w:rPr>
                <w:rFonts w:hint="cs"/>
                <w:rtl/>
              </w:rPr>
              <w:t>ی</w:t>
            </w:r>
            <w:r w:rsidRPr="003D1395">
              <w:rPr>
                <w:rFonts w:hint="eastAsia"/>
                <w:rtl/>
              </w:rPr>
              <w:t>ر</w:t>
            </w:r>
            <w:r w:rsidRPr="003D1395">
              <w:rPr>
                <w:rFonts w:hint="cs"/>
                <w:rtl/>
              </w:rPr>
              <w:t>ی</w:t>
            </w:r>
            <w:r w:rsidRPr="003D1395">
              <w:rPr>
                <w:rtl/>
              </w:rPr>
              <w:t xml:space="preserve"> است. همچن</w:t>
            </w:r>
            <w:r w:rsidRPr="003D1395">
              <w:rPr>
                <w:rFonts w:hint="cs"/>
                <w:rtl/>
              </w:rPr>
              <w:t>ی</w:t>
            </w:r>
            <w:r w:rsidRPr="003D1395">
              <w:rPr>
                <w:rFonts w:hint="eastAsia"/>
                <w:rtl/>
              </w:rPr>
              <w:t>ن،</w:t>
            </w:r>
            <w:r w:rsidRPr="003D1395">
              <w:rPr>
                <w:rtl/>
              </w:rPr>
              <w:t xml:space="preserve"> </w:t>
            </w:r>
            <w:r w:rsidRPr="003D1395">
              <w:rPr>
                <w:rFonts w:hint="cs"/>
                <w:rtl/>
              </w:rPr>
              <w:t>ی</w:t>
            </w:r>
            <w:r w:rsidRPr="003D1395">
              <w:rPr>
                <w:rFonts w:hint="eastAsia"/>
                <w:rtl/>
              </w:rPr>
              <w:t>ادگ</w:t>
            </w:r>
            <w:r w:rsidRPr="003D1395">
              <w:rPr>
                <w:rFonts w:hint="cs"/>
                <w:rtl/>
              </w:rPr>
              <w:t>ی</w:t>
            </w:r>
            <w:r w:rsidRPr="003D1395">
              <w:rPr>
                <w:rFonts w:hint="eastAsia"/>
                <w:rtl/>
              </w:rPr>
              <w:t>ر</w:t>
            </w:r>
            <w:r w:rsidRPr="003D1395">
              <w:rPr>
                <w:rFonts w:hint="cs"/>
                <w:rtl/>
              </w:rPr>
              <w:t>ی</w:t>
            </w:r>
            <w:r w:rsidRPr="003D1395">
              <w:rPr>
                <w:rtl/>
              </w:rPr>
              <w:t xml:space="preserve"> شامل درک چگونگ</w:t>
            </w:r>
            <w:r w:rsidRPr="003D1395">
              <w:rPr>
                <w:rFonts w:hint="cs"/>
                <w:rtl/>
              </w:rPr>
              <w:t>ی</w:t>
            </w:r>
            <w:r w:rsidRPr="003D1395">
              <w:rPr>
                <w:rtl/>
              </w:rPr>
              <w:t xml:space="preserve"> تفکر کارشناسان در مورد وظا</w:t>
            </w:r>
            <w:r w:rsidRPr="003D1395">
              <w:rPr>
                <w:rFonts w:hint="cs"/>
                <w:rtl/>
              </w:rPr>
              <w:t>ی</w:t>
            </w:r>
            <w:r w:rsidRPr="003D1395">
              <w:rPr>
                <w:rFonts w:hint="eastAsia"/>
                <w:rtl/>
              </w:rPr>
              <w:t>ف</w:t>
            </w:r>
            <w:r w:rsidRPr="003D1395">
              <w:rPr>
                <w:rtl/>
              </w:rPr>
              <w:t xml:space="preserve"> در ح</w:t>
            </w:r>
            <w:r w:rsidRPr="003D1395">
              <w:rPr>
                <w:rFonts w:hint="cs"/>
                <w:rtl/>
              </w:rPr>
              <w:t>ی</w:t>
            </w:r>
            <w:r w:rsidRPr="003D1395">
              <w:rPr>
                <w:rFonts w:hint="eastAsia"/>
                <w:rtl/>
              </w:rPr>
              <w:t>ن</w:t>
            </w:r>
            <w:r w:rsidRPr="003D1395">
              <w:rPr>
                <w:rtl/>
              </w:rPr>
              <w:t xml:space="preserve"> انجام </w:t>
            </w:r>
            <w:r w:rsidRPr="003D1395">
              <w:rPr>
                <w:rFonts w:hint="cs"/>
                <w:rtl/>
              </w:rPr>
              <w:t>آنها</w:t>
            </w:r>
            <w:r w:rsidRPr="003D1395">
              <w:rPr>
                <w:rtl/>
              </w:rPr>
              <w:t>ست.</w:t>
            </w:r>
          </w:p>
        </w:tc>
        <w:tc>
          <w:tcPr>
            <w:tcW w:w="2240" w:type="dxa"/>
            <w:vAlign w:val="center"/>
          </w:tcPr>
          <w:p w14:paraId="56271727" w14:textId="77777777" w:rsidR="003D1395" w:rsidRPr="003D1395" w:rsidRDefault="003D1395" w:rsidP="00302BAA">
            <w:pPr>
              <w:pStyle w:val="ac"/>
              <w:rPr>
                <w:rtl/>
              </w:rPr>
            </w:pPr>
            <w:r w:rsidRPr="003D1395">
              <w:rPr>
                <w:rtl/>
              </w:rPr>
              <w:t>کارآموز</w:t>
            </w:r>
            <w:r w:rsidRPr="003D1395">
              <w:rPr>
                <w:rFonts w:hint="cs"/>
                <w:rtl/>
              </w:rPr>
              <w:t>ی</w:t>
            </w:r>
            <w:r w:rsidRPr="003D1395">
              <w:rPr>
                <w:rtl/>
              </w:rPr>
              <w:t xml:space="preserve"> شناخت</w:t>
            </w:r>
            <w:r w:rsidRPr="003D1395">
              <w:rPr>
                <w:rFonts w:hint="cs"/>
                <w:rtl/>
              </w:rPr>
              <w:t>ی</w:t>
            </w:r>
          </w:p>
          <w:p w14:paraId="34B0049E" w14:textId="77777777" w:rsidR="003D1395" w:rsidRPr="003D1395" w:rsidRDefault="003D1395" w:rsidP="00302BAA">
            <w:pPr>
              <w:pStyle w:val="ac"/>
              <w:rPr>
                <w:rtl/>
              </w:rPr>
            </w:pPr>
            <w:r w:rsidRPr="003D1395">
              <w:rPr>
                <w:rtl/>
              </w:rPr>
              <w:t>(کال</w:t>
            </w:r>
            <w:r w:rsidRPr="003D1395">
              <w:rPr>
                <w:rFonts w:hint="cs"/>
                <w:rtl/>
              </w:rPr>
              <w:t>ی</w:t>
            </w:r>
            <w:r w:rsidRPr="003D1395">
              <w:rPr>
                <w:rFonts w:hint="eastAsia"/>
                <w:rtl/>
              </w:rPr>
              <w:t>نز</w:t>
            </w:r>
            <w:r w:rsidRPr="003D1395">
              <w:rPr>
                <w:rtl/>
              </w:rPr>
              <w:t xml:space="preserve"> و همکاران، 1991)</w:t>
            </w:r>
          </w:p>
        </w:tc>
      </w:tr>
    </w:tbl>
    <w:p w14:paraId="75F5D745" w14:textId="77777777" w:rsidR="003D1395" w:rsidRPr="002102BB" w:rsidRDefault="003D1395" w:rsidP="00302BAA">
      <w:pPr>
        <w:pStyle w:val="ac"/>
        <w:rPr>
          <w:rtl/>
        </w:rPr>
      </w:pPr>
    </w:p>
    <w:p w14:paraId="1A10D47E" w14:textId="77777777" w:rsidR="004B7007" w:rsidRPr="002102BB" w:rsidRDefault="004B7007" w:rsidP="004B7007">
      <w:pPr>
        <w:rPr>
          <w:rtl/>
          <w:lang w:bidi="ar-BH"/>
        </w:rPr>
      </w:pPr>
    </w:p>
    <w:p w14:paraId="39EF28C9" w14:textId="77777777" w:rsidR="00916C52" w:rsidRPr="00D83DF4" w:rsidRDefault="00916C52" w:rsidP="001F1265">
      <w:pPr>
        <w:pStyle w:val="afb"/>
        <w:rPr>
          <w:rtl/>
        </w:rPr>
      </w:pPr>
      <w:r w:rsidRPr="00D83DF4">
        <w:rPr>
          <w:rFonts w:hint="cs"/>
          <w:rtl/>
        </w:rPr>
        <w:t>اصول طراحی</w:t>
      </w:r>
      <w:r>
        <w:rPr>
          <w:rFonts w:hint="cs"/>
          <w:rtl/>
        </w:rPr>
        <w:t xml:space="preserve"> محیط‌های</w:t>
      </w:r>
      <w:r w:rsidRPr="00D83DF4">
        <w:rPr>
          <w:rFonts w:hint="cs"/>
          <w:rtl/>
        </w:rPr>
        <w:t xml:space="preserve"> یادگیری</w:t>
      </w:r>
    </w:p>
    <w:p w14:paraId="26FC7E03" w14:textId="77777777" w:rsidR="00916C52" w:rsidRDefault="00916C52" w:rsidP="00302BAA">
      <w:pPr>
        <w:pStyle w:val="ac"/>
        <w:rPr>
          <w:rtl/>
        </w:rPr>
      </w:pPr>
      <w:r>
        <w:rPr>
          <w:rFonts w:hint="cs"/>
          <w:rtl/>
        </w:rPr>
        <w:t>گزارش‌های گوناگونی توسط سازمان‌ها و نهادهای مختلف در زمینه‌ی استانداردها و اصول طراحی فضاهای یادگیری طی سال‌های اخیر منتشر شده‌اند. از جمله‌ی آنها می‌توان به استاندارد یونیسف</w:t>
      </w:r>
      <w:r>
        <w:rPr>
          <w:rStyle w:val="FootnoteReference"/>
          <w:rtl/>
        </w:rPr>
        <w:footnoteReference w:id="74"/>
      </w:r>
      <w:r>
        <w:rPr>
          <w:rFonts w:hint="cs"/>
          <w:rtl/>
        </w:rPr>
        <w:t>(2006)  در مورد مدارس کودک‌پسند</w:t>
      </w:r>
      <w:r>
        <w:rPr>
          <w:rStyle w:val="FootnoteReference"/>
          <w:rtl/>
        </w:rPr>
        <w:footnoteReference w:id="75"/>
      </w:r>
      <w:r>
        <w:rPr>
          <w:rFonts w:hint="cs"/>
          <w:rtl/>
        </w:rPr>
        <w:t xml:space="preserve">، گزارش </w:t>
      </w:r>
      <w:r>
        <w:t>SCRI</w:t>
      </w:r>
      <w:r>
        <w:rPr>
          <w:rStyle w:val="FootnoteReference"/>
        </w:rPr>
        <w:footnoteReference w:id="76"/>
      </w:r>
      <w:r>
        <w:t xml:space="preserve"> </w:t>
      </w:r>
      <w:r>
        <w:rPr>
          <w:rFonts w:hint="cs"/>
          <w:rtl/>
        </w:rPr>
        <w:t xml:space="preserve">  در مورد طراحی محیط‌های یادگیری مطلوب؛ استلزامات طراحی برای مدارس ابتدایی</w:t>
      </w:r>
      <w:r>
        <w:rPr>
          <w:rStyle w:val="FootnoteReference"/>
          <w:rtl/>
        </w:rPr>
        <w:footnoteReference w:id="77"/>
      </w:r>
      <w:r>
        <w:rPr>
          <w:rFonts w:hint="cs"/>
          <w:rtl/>
        </w:rPr>
        <w:t xml:space="preserve"> (ژانگ و بارت</w:t>
      </w:r>
      <w:r>
        <w:rPr>
          <w:rStyle w:val="FootnoteReference"/>
          <w:rtl/>
        </w:rPr>
        <w:footnoteReference w:id="78"/>
      </w:r>
      <w:r>
        <w:rPr>
          <w:rFonts w:hint="cs"/>
          <w:rtl/>
        </w:rPr>
        <w:t>، 2009) ، گزارش مدارس شاد - چارچوبی برای سلامت فراگیر و صلح در آسیا</w:t>
      </w:r>
      <w:r>
        <w:rPr>
          <w:rStyle w:val="FootnoteReference"/>
          <w:rtl/>
        </w:rPr>
        <w:footnoteReference w:id="79"/>
      </w:r>
      <w:r>
        <w:rPr>
          <w:rFonts w:hint="cs"/>
          <w:rtl/>
        </w:rPr>
        <w:t xml:space="preserve"> ارائه شده توسط یونسکو</w:t>
      </w:r>
      <w:r>
        <w:rPr>
          <w:rStyle w:val="FootnoteReference"/>
          <w:rtl/>
        </w:rPr>
        <w:footnoteReference w:id="80"/>
      </w:r>
      <w:r>
        <w:rPr>
          <w:rFonts w:hint="cs"/>
          <w:rtl/>
        </w:rPr>
        <w:t xml:space="preserve"> (2016) ، 33 اصل طراحی آموزشی برای مدارس و مراکز یادگیری</w:t>
      </w:r>
      <w:r>
        <w:rPr>
          <w:rStyle w:val="FootnoteReference"/>
          <w:rtl/>
        </w:rPr>
        <w:footnoteReference w:id="81"/>
      </w:r>
      <w:r>
        <w:rPr>
          <w:rFonts w:hint="cs"/>
          <w:rtl/>
        </w:rPr>
        <w:t xml:space="preserve"> ارائه شده توسط موسسه‌ی </w:t>
      </w:r>
      <w:r>
        <w:t>NCEF</w:t>
      </w:r>
      <w:r>
        <w:rPr>
          <w:rStyle w:val="FootnoteReference"/>
          <w:rtl/>
        </w:rPr>
        <w:footnoteReference w:id="82"/>
      </w:r>
      <w:r>
        <w:rPr>
          <w:rFonts w:hint="cs"/>
          <w:rtl/>
        </w:rPr>
        <w:t xml:space="preserve"> (1997)، </w:t>
      </w:r>
      <w:r>
        <w:t>6</w:t>
      </w:r>
      <w:r>
        <w:rPr>
          <w:rFonts w:hint="cs"/>
          <w:rtl/>
        </w:rPr>
        <w:t xml:space="preserve"> اصل طراحی محیط‌های آموزشی قرن بیست و یک (سالیوان</w:t>
      </w:r>
      <w:r>
        <w:rPr>
          <w:rStyle w:val="FootnoteReference"/>
          <w:rtl/>
        </w:rPr>
        <w:footnoteReference w:id="83"/>
      </w:r>
      <w:r>
        <w:rPr>
          <w:rFonts w:hint="cs"/>
          <w:rtl/>
        </w:rPr>
        <w:t>، 2003) و زبان طراحی مدرسه</w:t>
      </w:r>
      <w:r>
        <w:t xml:space="preserve"> </w:t>
      </w:r>
      <w:r>
        <w:rPr>
          <w:rFonts w:hint="cs"/>
          <w:rtl/>
        </w:rPr>
        <w:t>(نیر</w:t>
      </w:r>
      <w:r>
        <w:rPr>
          <w:rStyle w:val="FootnoteReference"/>
          <w:rtl/>
        </w:rPr>
        <w:footnoteReference w:id="84"/>
      </w:r>
      <w:r>
        <w:rPr>
          <w:rFonts w:hint="cs"/>
          <w:rtl/>
        </w:rPr>
        <w:t>، 2004) اشاره کرد. در ایران نیز، اصول و معیارهای</w:t>
      </w:r>
      <w:r w:rsidRPr="00722A85">
        <w:rPr>
          <w:rtl/>
        </w:rPr>
        <w:t xml:space="preserve"> طراحی فضاهای آموزشی و پرورشی</w:t>
      </w:r>
      <w:r>
        <w:rPr>
          <w:rFonts w:hint="cs"/>
          <w:rtl/>
        </w:rPr>
        <w:t xml:space="preserve"> (قاضی‌زاده، 1375) و کتاب «مدرسه‌ی ایرانی، معماری ایرانی» (1392) شامل الگوهای تصویری از طرح مدارس توسط سازمان نوسازی و تجهیز مدارس کشور منتشر شده است. همچنین محسنی و مهدی‌زاده (1392) در پژوهشی با عنوان «</w:t>
      </w:r>
      <w:r>
        <w:rPr>
          <w:rtl/>
        </w:rPr>
        <w:t>اصول طراحی مراکز آموزشی بر مبنای فلسفه تعلیم و تربیت</w:t>
      </w:r>
      <w:r>
        <w:rPr>
          <w:rFonts w:hint="cs"/>
          <w:rtl/>
        </w:rPr>
        <w:t>»، 24 اصل را به عنوان اصول طراحی محیط‌های یادگیری ارائه داده‌اند. به دلیل آنکه این گزارش‌ها و اصول نقاط اشتراک بسیاری با هم دارند، از بیان تمامی آنها اجتناب کرده و برخی از آنها در ادامه معرفی می‌شوند.</w:t>
      </w:r>
    </w:p>
    <w:p w14:paraId="3F7B0E82" w14:textId="77777777" w:rsidR="00916C52" w:rsidRDefault="00916C52" w:rsidP="001F1265">
      <w:pPr>
        <w:pStyle w:val="afb"/>
        <w:rPr>
          <w:rtl/>
        </w:rPr>
      </w:pPr>
      <w:r>
        <w:rPr>
          <w:rFonts w:hint="cs"/>
          <w:rtl/>
        </w:rPr>
        <w:t xml:space="preserve">‌استاندارد یونیسف </w:t>
      </w:r>
      <w:r>
        <w:rPr>
          <w:rFonts w:ascii="Arial" w:hAnsi="Arial" w:cs="Arial" w:hint="cs"/>
          <w:rtl/>
        </w:rPr>
        <w:t>–</w:t>
      </w:r>
      <w:r>
        <w:rPr>
          <w:rFonts w:hint="cs"/>
          <w:rtl/>
        </w:rPr>
        <w:t xml:space="preserve"> مدارس کودک پسند</w:t>
      </w:r>
    </w:p>
    <w:p w14:paraId="6EE86DC3" w14:textId="77777777" w:rsidR="00916C52" w:rsidRPr="00921AED" w:rsidRDefault="00916C52" w:rsidP="00302BAA">
      <w:pPr>
        <w:pStyle w:val="ac"/>
      </w:pPr>
      <w:r>
        <w:rPr>
          <w:rFonts w:hint="cs"/>
          <w:rtl/>
        </w:rPr>
        <w:t xml:space="preserve">مدارس کودک‌پسند که ذیل طرح شهر کودک‌پسند توسط یونیسف ارائه شده است، تمرکزش </w:t>
      </w:r>
      <w:r>
        <w:rPr>
          <w:rtl/>
        </w:rPr>
        <w:t>بر مکان، طراحی، ساخت و ساز، بهره</w:t>
      </w:r>
      <w:r>
        <w:rPr>
          <w:rFonts w:hint="cs"/>
          <w:rtl/>
        </w:rPr>
        <w:t>‌</w:t>
      </w:r>
      <w:r>
        <w:rPr>
          <w:rtl/>
        </w:rPr>
        <w:t>برداری و نگهداری از مدارس کودک</w:t>
      </w:r>
      <w:r>
        <w:rPr>
          <w:rFonts w:hint="cs"/>
          <w:rtl/>
        </w:rPr>
        <w:t>‌پسند</w:t>
      </w:r>
      <w:r>
        <w:rPr>
          <w:rtl/>
        </w:rPr>
        <w:t xml:space="preserve"> و عوامل مهم برای بازسازی و تنظیم مدارس موجود به</w:t>
      </w:r>
      <w:r>
        <w:rPr>
          <w:rFonts w:hint="cs"/>
          <w:rtl/>
        </w:rPr>
        <w:t>‌</w:t>
      </w:r>
      <w:r>
        <w:rPr>
          <w:rtl/>
        </w:rPr>
        <w:t>منظور ایجاد همبستگی بین مدارس و دانش</w:t>
      </w:r>
      <w:r>
        <w:rPr>
          <w:rFonts w:hint="cs"/>
          <w:rtl/>
        </w:rPr>
        <w:t>‌</w:t>
      </w:r>
      <w:r>
        <w:rPr>
          <w:rtl/>
        </w:rPr>
        <w:t>آموزان است</w:t>
      </w:r>
      <w:r>
        <w:t>.</w:t>
      </w:r>
      <w:r>
        <w:rPr>
          <w:rFonts w:hint="cs"/>
          <w:rtl/>
        </w:rPr>
        <w:t xml:space="preserve"> علت انتخاب گزارش این طرح برای پژوهش این است که </w:t>
      </w:r>
      <w:r>
        <w:rPr>
          <w:rtl/>
        </w:rPr>
        <w:t>در این مراکز توجه به کودک، به عنوان استفاده</w:t>
      </w:r>
      <w:r>
        <w:rPr>
          <w:rFonts w:hint="cs"/>
          <w:rtl/>
        </w:rPr>
        <w:t>‌</w:t>
      </w:r>
      <w:r>
        <w:rPr>
          <w:rtl/>
        </w:rPr>
        <w:t>کننده</w:t>
      </w:r>
      <w:r>
        <w:rPr>
          <w:rFonts w:hint="cs"/>
          <w:rtl/>
        </w:rPr>
        <w:t>‌ی</w:t>
      </w:r>
      <w:r>
        <w:rPr>
          <w:rtl/>
        </w:rPr>
        <w:t xml:space="preserve"> اصلی از این فضاها و محیط</w:t>
      </w:r>
      <w:r>
        <w:rPr>
          <w:rFonts w:hint="cs"/>
          <w:rtl/>
        </w:rPr>
        <w:t>‌</w:t>
      </w:r>
      <w:r>
        <w:rPr>
          <w:rtl/>
        </w:rPr>
        <w:t>های یادگیری، همراه با درک مشارکت خانواده</w:t>
      </w:r>
      <w:r>
        <w:rPr>
          <w:rFonts w:hint="cs"/>
          <w:rtl/>
        </w:rPr>
        <w:t>‌</w:t>
      </w:r>
      <w:r>
        <w:rPr>
          <w:rtl/>
        </w:rPr>
        <w:t>ها و اجتماع، شرط اساسی برای حصول بهترین نتایج است</w:t>
      </w:r>
      <w:r>
        <w:rPr>
          <w:rFonts w:hint="cs"/>
          <w:rtl/>
        </w:rPr>
        <w:t xml:space="preserve"> . </w:t>
      </w:r>
      <w:r>
        <w:rPr>
          <w:rtl/>
        </w:rPr>
        <w:t>عناصر و الزامات برنامه</w:t>
      </w:r>
      <w:r>
        <w:rPr>
          <w:rFonts w:hint="cs"/>
          <w:rtl/>
        </w:rPr>
        <w:t>‌</w:t>
      </w:r>
      <w:r>
        <w:rPr>
          <w:rtl/>
        </w:rPr>
        <w:t>ریزی اساسی و طراحی که برای ایجاد یک مدرسه کودک</w:t>
      </w:r>
      <w:r>
        <w:rPr>
          <w:rFonts w:hint="cs"/>
          <w:rtl/>
        </w:rPr>
        <w:t>‌پسند</w:t>
      </w:r>
      <w:r>
        <w:rPr>
          <w:rtl/>
        </w:rPr>
        <w:t xml:space="preserve"> عبارت</w:t>
      </w:r>
      <w:r>
        <w:rPr>
          <w:rFonts w:hint="cs"/>
          <w:rtl/>
        </w:rPr>
        <w:t>‌</w:t>
      </w:r>
      <w:r>
        <w:rPr>
          <w:rtl/>
        </w:rPr>
        <w:t>اند از: ساختار، اداری، آب سالم، امکانات بهداشتی، سرویس</w:t>
      </w:r>
      <w:r>
        <w:rPr>
          <w:rFonts w:hint="cs"/>
          <w:rtl/>
        </w:rPr>
        <w:t>‌</w:t>
      </w:r>
      <w:r>
        <w:rPr>
          <w:rtl/>
        </w:rPr>
        <w:t>های بهداشتی، کیفیت هو</w:t>
      </w:r>
      <w:r>
        <w:rPr>
          <w:rFonts w:hint="cs"/>
          <w:rtl/>
        </w:rPr>
        <w:t>ا (</w:t>
      </w:r>
      <w:r>
        <w:rPr>
          <w:rtl/>
        </w:rPr>
        <w:t>نور، هوا، خورشید، گرد و غبار، انعکاس</w:t>
      </w:r>
      <w:r>
        <w:rPr>
          <w:rFonts w:hint="cs"/>
          <w:rtl/>
        </w:rPr>
        <w:t xml:space="preserve"> (مستقیم و غیرمستقیم)</w:t>
      </w:r>
      <w:r>
        <w:rPr>
          <w:rtl/>
        </w:rPr>
        <w:t>، رطوبت، سر و صدا و بو</w:t>
      </w:r>
      <w:r>
        <w:rPr>
          <w:rFonts w:hint="cs"/>
          <w:rtl/>
        </w:rPr>
        <w:t xml:space="preserve">)، </w:t>
      </w:r>
      <w:r>
        <w:rPr>
          <w:rtl/>
        </w:rPr>
        <w:t xml:space="preserve">رنگ، انرژی </w:t>
      </w:r>
      <w:r>
        <w:rPr>
          <w:rFonts w:hint="cs"/>
          <w:rtl/>
        </w:rPr>
        <w:t>(</w:t>
      </w:r>
      <w:r>
        <w:rPr>
          <w:rtl/>
        </w:rPr>
        <w:t>الکتریکی یا جایگزین</w:t>
      </w:r>
      <w:r>
        <w:rPr>
          <w:rFonts w:hint="cs"/>
          <w:rtl/>
        </w:rPr>
        <w:t>)</w:t>
      </w:r>
      <w:r>
        <w:rPr>
          <w:rtl/>
        </w:rPr>
        <w:t>، مقررات ایمنی، مقررات بهداشتی، کتابخانه، محوطه</w:t>
      </w:r>
      <w:r>
        <w:rPr>
          <w:rFonts w:hint="cs"/>
          <w:rtl/>
        </w:rPr>
        <w:t>‌</w:t>
      </w:r>
      <w:r>
        <w:rPr>
          <w:rtl/>
        </w:rPr>
        <w:t>سازی، فضاهای انعطاف</w:t>
      </w:r>
      <w:r>
        <w:rPr>
          <w:rFonts w:hint="cs"/>
          <w:rtl/>
        </w:rPr>
        <w:t>‌</w:t>
      </w:r>
      <w:r>
        <w:rPr>
          <w:rtl/>
        </w:rPr>
        <w:t>پذیر، کتابخانه مدرسه و اتاق منابع، حمام، اتاق</w:t>
      </w:r>
      <w:r>
        <w:rPr>
          <w:rFonts w:hint="cs"/>
          <w:rtl/>
        </w:rPr>
        <w:t>‌</w:t>
      </w:r>
      <w:r>
        <w:rPr>
          <w:rtl/>
        </w:rPr>
        <w:t>های آرامش</w:t>
      </w:r>
      <w:r>
        <w:rPr>
          <w:rFonts w:hint="cs"/>
          <w:rtl/>
        </w:rPr>
        <w:t>‌</w:t>
      </w:r>
      <w:r>
        <w:rPr>
          <w:rtl/>
        </w:rPr>
        <w:t>بخش نزدیک به مناطق یادگیری، فضاهای فردی، فضای باز، آشپزخانه، درمانگاه</w:t>
      </w:r>
      <w:r>
        <w:rPr>
          <w:rFonts w:hint="cs"/>
          <w:rtl/>
        </w:rPr>
        <w:t xml:space="preserve"> و</w:t>
      </w:r>
      <w:r>
        <w:rPr>
          <w:rtl/>
        </w:rPr>
        <w:t xml:space="preserve"> محافظت</w:t>
      </w:r>
      <w:r>
        <w:rPr>
          <w:rFonts w:hint="cs"/>
          <w:rtl/>
        </w:rPr>
        <w:t xml:space="preserve"> (فدایی، 1392).</w:t>
      </w:r>
    </w:p>
    <w:p w14:paraId="65C7B831" w14:textId="77777777" w:rsidR="00916C52" w:rsidRPr="00B6067B" w:rsidRDefault="00916C52" w:rsidP="001F1265">
      <w:pPr>
        <w:pStyle w:val="afb"/>
        <w:rPr>
          <w:rtl/>
        </w:rPr>
      </w:pPr>
      <w:r w:rsidRPr="00B6067B">
        <w:rPr>
          <w:rFonts w:hint="cs"/>
          <w:rtl/>
        </w:rPr>
        <w:t>33 اصل طراحی</w:t>
      </w:r>
      <w:r>
        <w:rPr>
          <w:rFonts w:hint="cs"/>
          <w:rtl/>
        </w:rPr>
        <w:t xml:space="preserve"> آموزشی برای مدارس و مراکز یادگیری</w:t>
      </w:r>
    </w:p>
    <w:p w14:paraId="39F20E70" w14:textId="77777777" w:rsidR="00916C52" w:rsidRDefault="00916C52" w:rsidP="00302BAA">
      <w:pPr>
        <w:pStyle w:val="ac"/>
        <w:rPr>
          <w:rtl/>
        </w:rPr>
      </w:pPr>
      <w:r>
        <w:rPr>
          <w:rFonts w:hint="cs"/>
          <w:rtl/>
        </w:rPr>
        <w:t>در سال 1997 تحقیقی توسط موسسۀ ان‌سی‌ای‌اف</w:t>
      </w:r>
      <w:r>
        <w:rPr>
          <w:rStyle w:val="FootnoteReference"/>
          <w:rtl/>
        </w:rPr>
        <w:footnoteReference w:id="85"/>
      </w:r>
      <w:r>
        <w:rPr>
          <w:rFonts w:hint="cs"/>
          <w:rtl/>
        </w:rPr>
        <w:t xml:space="preserve"> به انجام رسید و در نتیجۀ آن 33 اصل کلی را برای طراحی فضاهای آموزشی و محیط‌های یادگیری ارائه نموده‌است. این تحقیق یک چارچوب کلی از اصول طراحی مدرسه برای متخصصان و دست‌اندرکاران امر فراهم می‌سازد که شامل استراتژی‌های کلی و اولیۀ طراحی مدرسه تا پرداختن به اجزاء طراحی است. علت انتخاب این اصول برای این پژوهش، کاربرد مستقیم برخی اصول در حوزه‌ی مدیریت است.</w:t>
      </w:r>
    </w:p>
    <w:p w14:paraId="1620A1FA" w14:textId="77777777" w:rsidR="00916C52" w:rsidRPr="00F7259E" w:rsidRDefault="00916C52" w:rsidP="00302BAA">
      <w:pPr>
        <w:pStyle w:val="ac"/>
        <w:rPr>
          <w:rtl/>
        </w:rPr>
      </w:pPr>
      <w:r w:rsidRPr="00F7259E">
        <w:rPr>
          <w:rFonts w:hint="cs"/>
          <w:rtl/>
        </w:rPr>
        <w:t>اصل 1 -  زیادکردن همکاری و مشارکت در زمینۀ طراحی و برنامه‌ریزی مدرسه</w:t>
      </w:r>
    </w:p>
    <w:p w14:paraId="7CF2ABA3" w14:textId="77777777" w:rsidR="00916C52" w:rsidRPr="00F7259E" w:rsidRDefault="00916C52" w:rsidP="00302BAA">
      <w:pPr>
        <w:pStyle w:val="ac"/>
        <w:rPr>
          <w:rtl/>
        </w:rPr>
      </w:pPr>
      <w:r w:rsidRPr="00F7259E">
        <w:rPr>
          <w:rFonts w:hint="cs"/>
          <w:rtl/>
        </w:rPr>
        <w:t>اصل 2- ساختن یک برنامۀ مدیریت امکانات فعال و پویا</w:t>
      </w:r>
    </w:p>
    <w:p w14:paraId="04AF98C9" w14:textId="77777777" w:rsidR="00916C52" w:rsidRPr="00F7259E" w:rsidRDefault="00916C52" w:rsidP="00302BAA">
      <w:pPr>
        <w:pStyle w:val="ac"/>
        <w:rPr>
          <w:rtl/>
        </w:rPr>
      </w:pPr>
      <w:r w:rsidRPr="00F7259E">
        <w:rPr>
          <w:rFonts w:hint="cs"/>
          <w:rtl/>
        </w:rPr>
        <w:t>اصل 3- طرح مدرسه به عنوان مراکز یادگیری محله‌ای</w:t>
      </w:r>
    </w:p>
    <w:p w14:paraId="5F850134" w14:textId="77777777" w:rsidR="00916C52" w:rsidRPr="00F7259E" w:rsidRDefault="00916C52" w:rsidP="00302BAA">
      <w:pPr>
        <w:pStyle w:val="ac"/>
        <w:rPr>
          <w:rtl/>
        </w:rPr>
      </w:pPr>
      <w:r w:rsidRPr="00F7259E">
        <w:rPr>
          <w:rFonts w:hint="cs"/>
          <w:rtl/>
        </w:rPr>
        <w:t>اصل 4- طرح برای یادگیری که مستقیما در جامعه به‌کار برده شود.</w:t>
      </w:r>
    </w:p>
    <w:p w14:paraId="0C8C0BD9" w14:textId="77777777" w:rsidR="00916C52" w:rsidRPr="00F7259E" w:rsidRDefault="00916C52" w:rsidP="00302BAA">
      <w:pPr>
        <w:pStyle w:val="ac"/>
        <w:rPr>
          <w:rtl/>
        </w:rPr>
      </w:pPr>
      <w:r w:rsidRPr="00F7259E">
        <w:rPr>
          <w:rFonts w:hint="cs"/>
          <w:rtl/>
        </w:rPr>
        <w:t>اصل 5- به وجود آوردن مدارس کوچکتر</w:t>
      </w:r>
    </w:p>
    <w:p w14:paraId="73AF4325" w14:textId="77777777" w:rsidR="00916C52" w:rsidRPr="00F7259E" w:rsidRDefault="00916C52" w:rsidP="00302BAA">
      <w:pPr>
        <w:pStyle w:val="ac"/>
        <w:rPr>
          <w:rtl/>
        </w:rPr>
      </w:pPr>
      <w:r w:rsidRPr="00F7259E">
        <w:rPr>
          <w:rFonts w:hint="cs"/>
          <w:rtl/>
        </w:rPr>
        <w:t>اصل 6- جایگزین کردن سازگاری زمینه درحالیکه تنوع طراحی فراهم می‌شود.</w:t>
      </w:r>
    </w:p>
    <w:p w14:paraId="25AFCEF1" w14:textId="77777777" w:rsidR="00916C52" w:rsidRPr="00F7259E" w:rsidRDefault="00916C52" w:rsidP="00302BAA">
      <w:pPr>
        <w:pStyle w:val="ac"/>
        <w:rPr>
          <w:rtl/>
        </w:rPr>
      </w:pPr>
      <w:r w:rsidRPr="00F7259E">
        <w:rPr>
          <w:rFonts w:hint="cs"/>
          <w:rtl/>
        </w:rPr>
        <w:t>اصل 7- نگاه به خانه به عنوان طرح و الگویی برای مدرسه</w:t>
      </w:r>
    </w:p>
    <w:p w14:paraId="64A2A7A0" w14:textId="77777777" w:rsidR="00916C52" w:rsidRPr="00F7259E" w:rsidRDefault="00916C52" w:rsidP="00302BAA">
      <w:pPr>
        <w:pStyle w:val="ac"/>
        <w:rPr>
          <w:rtl/>
        </w:rPr>
      </w:pPr>
      <w:r w:rsidRPr="00F7259E">
        <w:rPr>
          <w:rFonts w:hint="cs"/>
          <w:rtl/>
        </w:rPr>
        <w:t>اصل 8- طراحی مسیرهای غیریکنواخت و در عین حال نظارت‌شده (پرهیز از راهروهای مستقیم)</w:t>
      </w:r>
    </w:p>
    <w:p w14:paraId="4F05882E" w14:textId="77777777" w:rsidR="00916C52" w:rsidRPr="00F7259E" w:rsidRDefault="00916C52" w:rsidP="00302BAA">
      <w:pPr>
        <w:pStyle w:val="ac"/>
        <w:rPr>
          <w:rtl/>
        </w:rPr>
      </w:pPr>
      <w:r w:rsidRPr="00F7259E">
        <w:rPr>
          <w:rFonts w:hint="cs"/>
          <w:rtl/>
        </w:rPr>
        <w:t>اصل 9- طراحی برای مدارس سالم</w:t>
      </w:r>
    </w:p>
    <w:p w14:paraId="22462B7F" w14:textId="77777777" w:rsidR="00916C52" w:rsidRPr="00F7259E" w:rsidRDefault="00916C52" w:rsidP="00302BAA">
      <w:pPr>
        <w:pStyle w:val="ac"/>
        <w:rPr>
          <w:rtl/>
        </w:rPr>
      </w:pPr>
      <w:r w:rsidRPr="00F7259E">
        <w:rPr>
          <w:rFonts w:hint="cs"/>
          <w:rtl/>
        </w:rPr>
        <w:t xml:space="preserve">اصل 10- دسته‌کردن محدوده‌های آموزشی </w:t>
      </w:r>
    </w:p>
    <w:p w14:paraId="78FF785B" w14:textId="77777777" w:rsidR="00916C52" w:rsidRPr="00F7259E" w:rsidRDefault="00916C52" w:rsidP="00302BAA">
      <w:pPr>
        <w:pStyle w:val="ac"/>
        <w:rPr>
          <w:rtl/>
        </w:rPr>
      </w:pPr>
      <w:r w:rsidRPr="00F7259E">
        <w:rPr>
          <w:rFonts w:hint="cs"/>
          <w:rtl/>
        </w:rPr>
        <w:t>اصل 11- فراهم آوردن فضاهائی برای استفاده‌ی مشترک از منابع</w:t>
      </w:r>
    </w:p>
    <w:p w14:paraId="7BB9375C" w14:textId="77777777" w:rsidR="00916C52" w:rsidRPr="00F7259E" w:rsidRDefault="00916C52" w:rsidP="00302BAA">
      <w:pPr>
        <w:pStyle w:val="ac"/>
        <w:rPr>
          <w:rtl/>
        </w:rPr>
      </w:pPr>
      <w:r w:rsidRPr="00F7259E">
        <w:rPr>
          <w:rFonts w:hint="cs"/>
          <w:rtl/>
        </w:rPr>
        <w:t>اصل 12- طراحی برای فضاها و گروه‌های مختلف یادگیری</w:t>
      </w:r>
    </w:p>
    <w:p w14:paraId="0B8DD1D1" w14:textId="77777777" w:rsidR="00916C52" w:rsidRPr="00F7259E" w:rsidRDefault="00916C52" w:rsidP="00302BAA">
      <w:pPr>
        <w:pStyle w:val="ac"/>
        <w:rPr>
          <w:rtl/>
        </w:rPr>
      </w:pPr>
      <w:r w:rsidRPr="00F7259E">
        <w:rPr>
          <w:rFonts w:hint="cs"/>
          <w:rtl/>
        </w:rPr>
        <w:t>اصل 13- کوچک در نظر گرفتن اندازه‌ی کلاس (منظور از کوچکی کلاس‌ها، کم بودن تعداد دانش‌آموزان است)</w:t>
      </w:r>
    </w:p>
    <w:p w14:paraId="5AB6E91C" w14:textId="77777777" w:rsidR="00916C52" w:rsidRPr="00F7259E" w:rsidRDefault="00916C52" w:rsidP="00302BAA">
      <w:pPr>
        <w:pStyle w:val="ac"/>
        <w:rPr>
          <w:rtl/>
        </w:rPr>
      </w:pPr>
      <w:r w:rsidRPr="00F7259E">
        <w:rPr>
          <w:rFonts w:hint="cs"/>
          <w:rtl/>
        </w:rPr>
        <w:t>اصل 14- فراهم کردن بخش‌های فعالیتی کاملا تعریف شده و غنی از منابع</w:t>
      </w:r>
    </w:p>
    <w:p w14:paraId="3619BB21" w14:textId="77777777" w:rsidR="00916C52" w:rsidRPr="00F7259E" w:rsidRDefault="00916C52" w:rsidP="00302BAA">
      <w:pPr>
        <w:pStyle w:val="ac"/>
        <w:rPr>
          <w:rtl/>
        </w:rPr>
      </w:pPr>
      <w:r w:rsidRPr="00F7259E">
        <w:rPr>
          <w:rFonts w:hint="cs"/>
          <w:rtl/>
        </w:rPr>
        <w:t>اصل 15-</w:t>
      </w:r>
      <w:r w:rsidRPr="00F7259E">
        <w:rPr>
          <w:rtl/>
        </w:rPr>
        <w:t xml:space="preserve"> تلفیق آموزشی مقاطع پایین </w:t>
      </w:r>
      <w:r w:rsidRPr="00F7259E">
        <w:rPr>
          <w:rFonts w:hint="cs"/>
          <w:rtl/>
        </w:rPr>
        <w:t>(</w:t>
      </w:r>
      <w:r w:rsidRPr="00F7259E">
        <w:rPr>
          <w:rtl/>
        </w:rPr>
        <w:t>کودکستان</w:t>
      </w:r>
      <w:r w:rsidRPr="00F7259E">
        <w:rPr>
          <w:rFonts w:hint="cs"/>
          <w:rtl/>
        </w:rPr>
        <w:t>)</w:t>
      </w:r>
      <w:r w:rsidRPr="00F7259E">
        <w:rPr>
          <w:rtl/>
        </w:rPr>
        <w:t xml:space="preserve"> با م</w:t>
      </w:r>
      <w:r w:rsidRPr="00F7259E">
        <w:rPr>
          <w:rFonts w:hint="cs"/>
          <w:rtl/>
        </w:rPr>
        <w:t>قاطع بالا</w:t>
      </w:r>
    </w:p>
    <w:p w14:paraId="142CA04E" w14:textId="77777777" w:rsidR="00916C52" w:rsidRPr="00F7259E" w:rsidRDefault="00916C52" w:rsidP="00302BAA">
      <w:pPr>
        <w:pStyle w:val="ac"/>
        <w:rPr>
          <w:rtl/>
        </w:rPr>
      </w:pPr>
      <w:r w:rsidRPr="00F7259E">
        <w:rPr>
          <w:rFonts w:hint="cs"/>
          <w:rtl/>
        </w:rPr>
        <w:t xml:space="preserve">اصل 16- </w:t>
      </w:r>
      <w:r w:rsidRPr="00F7259E">
        <w:rPr>
          <w:rtl/>
        </w:rPr>
        <w:t>فراهم آوردن فضایی مانند خانه برای هر یادگیرنده</w:t>
      </w:r>
    </w:p>
    <w:p w14:paraId="0F0E9679" w14:textId="77777777" w:rsidR="00916C52" w:rsidRPr="00F7259E" w:rsidRDefault="00916C52" w:rsidP="00302BAA">
      <w:pPr>
        <w:pStyle w:val="ac"/>
        <w:rPr>
          <w:rtl/>
        </w:rPr>
      </w:pPr>
      <w:r w:rsidRPr="00F7259E">
        <w:rPr>
          <w:rFonts w:hint="cs"/>
          <w:rtl/>
        </w:rPr>
        <w:t xml:space="preserve">اصل 17- </w:t>
      </w:r>
      <w:r w:rsidRPr="00F7259E">
        <w:rPr>
          <w:rtl/>
        </w:rPr>
        <w:t>توجه کردن به معلمان به</w:t>
      </w:r>
      <w:r w:rsidRPr="00F7259E">
        <w:rPr>
          <w:rFonts w:hint="cs"/>
          <w:rtl/>
        </w:rPr>
        <w:t>‌</w:t>
      </w:r>
      <w:r w:rsidRPr="00F7259E">
        <w:rPr>
          <w:rtl/>
        </w:rPr>
        <w:t>عنوان متخصصان</w:t>
      </w:r>
    </w:p>
    <w:p w14:paraId="3DAF5408" w14:textId="77777777" w:rsidR="00916C52" w:rsidRPr="00F7259E" w:rsidRDefault="00916C52" w:rsidP="00302BAA">
      <w:pPr>
        <w:pStyle w:val="ac"/>
        <w:rPr>
          <w:rtl/>
        </w:rPr>
      </w:pPr>
      <w:r w:rsidRPr="00F7259E">
        <w:rPr>
          <w:rFonts w:hint="cs"/>
          <w:rtl/>
        </w:rPr>
        <w:t xml:space="preserve">اصل 18- </w:t>
      </w:r>
      <w:r w:rsidRPr="00F7259E">
        <w:rPr>
          <w:rtl/>
        </w:rPr>
        <w:t>فراهم آوردن آتلیه</w:t>
      </w:r>
      <w:r w:rsidRPr="00F7259E">
        <w:rPr>
          <w:rFonts w:hint="cs"/>
          <w:rtl/>
        </w:rPr>
        <w:t>‌</w:t>
      </w:r>
      <w:r w:rsidRPr="00F7259E">
        <w:rPr>
          <w:rtl/>
        </w:rPr>
        <w:t xml:space="preserve">هایی برای </w:t>
      </w:r>
      <w:r w:rsidRPr="00F7259E">
        <w:rPr>
          <w:rFonts w:hint="cs"/>
          <w:rtl/>
        </w:rPr>
        <w:t>آموزش‌های پروژه‌محور</w:t>
      </w:r>
    </w:p>
    <w:p w14:paraId="0A3799F7" w14:textId="77777777" w:rsidR="00916C52" w:rsidRPr="00F7259E" w:rsidRDefault="00916C52" w:rsidP="00302BAA">
      <w:pPr>
        <w:pStyle w:val="ac"/>
      </w:pPr>
      <w:r w:rsidRPr="00F7259E">
        <w:rPr>
          <w:rFonts w:hint="cs"/>
          <w:rtl/>
        </w:rPr>
        <w:t>اصل 19- تشویق هدایت مدیریتی با مرکززدائی از فضاهای مدیران (متناظر با صفحه 142 کتاب)</w:t>
      </w:r>
    </w:p>
    <w:p w14:paraId="121A5128" w14:textId="77777777" w:rsidR="00916C52" w:rsidRPr="00F7259E" w:rsidRDefault="00916C52" w:rsidP="00302BAA">
      <w:pPr>
        <w:pStyle w:val="ac"/>
        <w:rPr>
          <w:rtl/>
        </w:rPr>
      </w:pPr>
      <w:r w:rsidRPr="00F7259E">
        <w:rPr>
          <w:rFonts w:hint="cs"/>
          <w:rtl/>
        </w:rPr>
        <w:t>اصل 20- به وجودآوردن میدانگاه اجتماعی</w:t>
      </w:r>
    </w:p>
    <w:p w14:paraId="16A81665" w14:textId="77777777" w:rsidR="00916C52" w:rsidRPr="00F7259E" w:rsidRDefault="00916C52" w:rsidP="00302BAA">
      <w:pPr>
        <w:pStyle w:val="ac"/>
        <w:rPr>
          <w:rtl/>
        </w:rPr>
      </w:pPr>
      <w:r w:rsidRPr="00F7259E">
        <w:rPr>
          <w:rFonts w:hint="cs"/>
          <w:rtl/>
        </w:rPr>
        <w:t xml:space="preserve">اصل 21- </w:t>
      </w:r>
      <w:r w:rsidRPr="00F7259E">
        <w:rPr>
          <w:rtl/>
        </w:rPr>
        <w:t xml:space="preserve">فراهم آوردن </w:t>
      </w:r>
      <w:r w:rsidRPr="00F7259E">
        <w:rPr>
          <w:rFonts w:hint="cs"/>
          <w:rtl/>
        </w:rPr>
        <w:t>فضایی برای ملاقات‌ها، تجمع و سخنرانی</w:t>
      </w:r>
    </w:p>
    <w:p w14:paraId="496FD045" w14:textId="77777777" w:rsidR="00916C52" w:rsidRPr="00F7259E" w:rsidRDefault="00916C52" w:rsidP="00302BAA">
      <w:pPr>
        <w:pStyle w:val="ac"/>
        <w:rPr>
          <w:rtl/>
        </w:rPr>
      </w:pPr>
      <w:r w:rsidRPr="00F7259E">
        <w:rPr>
          <w:rFonts w:hint="cs"/>
          <w:rtl/>
        </w:rPr>
        <w:t>اصل22- ایجاد</w:t>
      </w:r>
      <w:r w:rsidRPr="00F7259E">
        <w:rPr>
          <w:rtl/>
        </w:rPr>
        <w:t xml:space="preserve"> فضاهای خلوت</w:t>
      </w:r>
    </w:p>
    <w:p w14:paraId="6195CE04" w14:textId="77777777" w:rsidR="00916C52" w:rsidRPr="00F7259E" w:rsidRDefault="00916C52" w:rsidP="00302BAA">
      <w:pPr>
        <w:pStyle w:val="ac"/>
        <w:rPr>
          <w:rtl/>
        </w:rPr>
      </w:pPr>
      <w:r w:rsidRPr="00F7259E">
        <w:rPr>
          <w:rFonts w:hint="cs"/>
          <w:rtl/>
        </w:rPr>
        <w:t>اصل23-</w:t>
      </w:r>
      <w:r w:rsidRPr="00F7259E">
        <w:t xml:space="preserve"> </w:t>
      </w:r>
      <w:r w:rsidRPr="00F7259E">
        <w:rPr>
          <w:rtl/>
        </w:rPr>
        <w:t xml:space="preserve">پیوند دادن فضاهای یادگیری ذهنی </w:t>
      </w:r>
      <w:r w:rsidRPr="00F7259E">
        <w:rPr>
          <w:rFonts w:hint="cs"/>
          <w:rtl/>
        </w:rPr>
        <w:t>به</w:t>
      </w:r>
      <w:r w:rsidRPr="00F7259E">
        <w:rPr>
          <w:rtl/>
        </w:rPr>
        <w:t xml:space="preserve"> فیزیکی</w:t>
      </w:r>
    </w:p>
    <w:p w14:paraId="4B0D5F52" w14:textId="77777777" w:rsidR="00916C52" w:rsidRPr="00F7259E" w:rsidRDefault="00916C52" w:rsidP="00302BAA">
      <w:pPr>
        <w:pStyle w:val="ac"/>
        <w:rPr>
          <w:rtl/>
        </w:rPr>
      </w:pPr>
      <w:r w:rsidRPr="00F7259E">
        <w:rPr>
          <w:rFonts w:hint="cs"/>
          <w:rtl/>
        </w:rPr>
        <w:t xml:space="preserve">اصل 24- </w:t>
      </w:r>
      <w:r w:rsidRPr="00F7259E">
        <w:rPr>
          <w:rtl/>
        </w:rPr>
        <w:t>فراهم آوردن فرصت</w:t>
      </w:r>
      <w:r w:rsidRPr="00F7259E">
        <w:rPr>
          <w:rFonts w:hint="cs"/>
          <w:rtl/>
        </w:rPr>
        <w:t>‌</w:t>
      </w:r>
      <w:r w:rsidRPr="00F7259E">
        <w:rPr>
          <w:rtl/>
        </w:rPr>
        <w:t xml:space="preserve">های برای </w:t>
      </w:r>
      <w:r w:rsidRPr="00F7259E">
        <w:rPr>
          <w:rFonts w:hint="cs"/>
          <w:rtl/>
        </w:rPr>
        <w:t>کارآموزی (تعلیم) مشاغل</w:t>
      </w:r>
    </w:p>
    <w:p w14:paraId="5B0EADE5" w14:textId="77777777" w:rsidR="00916C52" w:rsidRPr="00F7259E" w:rsidRDefault="00916C52" w:rsidP="00302BAA">
      <w:pPr>
        <w:pStyle w:val="ac"/>
        <w:rPr>
          <w:rtl/>
        </w:rPr>
      </w:pPr>
      <w:r w:rsidRPr="00F7259E">
        <w:rPr>
          <w:rFonts w:hint="cs"/>
          <w:rtl/>
        </w:rPr>
        <w:t xml:space="preserve">اصل 25- </w:t>
      </w:r>
      <w:r w:rsidRPr="00F7259E">
        <w:rPr>
          <w:rtl/>
        </w:rPr>
        <w:t>فراهم آوردن مراکز اطالعاتی خانوادهها</w:t>
      </w:r>
    </w:p>
    <w:p w14:paraId="5D32139D" w14:textId="77777777" w:rsidR="00916C52" w:rsidRPr="00F7259E" w:rsidRDefault="00916C52" w:rsidP="00302BAA">
      <w:pPr>
        <w:pStyle w:val="ac"/>
        <w:rPr>
          <w:rtl/>
        </w:rPr>
      </w:pPr>
      <w:r w:rsidRPr="00F7259E">
        <w:rPr>
          <w:rFonts w:hint="cs"/>
          <w:rtl/>
        </w:rPr>
        <w:t>اصل 26- ف</w:t>
      </w:r>
      <w:r w:rsidRPr="00F7259E">
        <w:rPr>
          <w:rtl/>
        </w:rPr>
        <w:t>راهم آوردن مراکز خدماتی بهداشتی</w:t>
      </w:r>
    </w:p>
    <w:p w14:paraId="65275DAD" w14:textId="77777777" w:rsidR="00916C52" w:rsidRPr="00F7259E" w:rsidRDefault="00916C52" w:rsidP="00302BAA">
      <w:pPr>
        <w:pStyle w:val="ac"/>
        <w:rPr>
          <w:rtl/>
        </w:rPr>
      </w:pPr>
      <w:r w:rsidRPr="00F7259E">
        <w:rPr>
          <w:rFonts w:hint="cs"/>
          <w:rtl/>
        </w:rPr>
        <w:t>اصل 27- ط</w:t>
      </w:r>
      <w:r w:rsidRPr="00F7259E">
        <w:rPr>
          <w:rtl/>
        </w:rPr>
        <w:t>راحی فضاها با احترام و در نظر گرفتن نیازهای رشد</w:t>
      </w:r>
    </w:p>
    <w:p w14:paraId="3241A86A" w14:textId="77777777" w:rsidR="00916C52" w:rsidRPr="00F7259E" w:rsidRDefault="00916C52" w:rsidP="00302BAA">
      <w:pPr>
        <w:pStyle w:val="ac"/>
        <w:rPr>
          <w:rtl/>
        </w:rPr>
      </w:pPr>
      <w:r w:rsidRPr="00F7259E">
        <w:rPr>
          <w:rFonts w:hint="cs"/>
          <w:rtl/>
        </w:rPr>
        <w:t>اصل 28- افزایش</w:t>
      </w:r>
      <w:r w:rsidRPr="00F7259E">
        <w:rPr>
          <w:rtl/>
        </w:rPr>
        <w:t xml:space="preserve"> نورپردازی طبیعی در ک</w:t>
      </w:r>
      <w:r w:rsidRPr="00F7259E">
        <w:rPr>
          <w:rFonts w:hint="cs"/>
          <w:rtl/>
        </w:rPr>
        <w:t>لا</w:t>
      </w:r>
      <w:r w:rsidRPr="00F7259E">
        <w:rPr>
          <w:rtl/>
        </w:rPr>
        <w:t>س و مدرسه</w:t>
      </w:r>
    </w:p>
    <w:p w14:paraId="1BE6B9EF" w14:textId="77777777" w:rsidR="00916C52" w:rsidRPr="00F7259E" w:rsidRDefault="00916C52" w:rsidP="00302BAA">
      <w:pPr>
        <w:pStyle w:val="ac"/>
        <w:rPr>
          <w:rtl/>
        </w:rPr>
      </w:pPr>
      <w:r w:rsidRPr="00F7259E">
        <w:rPr>
          <w:rFonts w:hint="cs"/>
          <w:rtl/>
        </w:rPr>
        <w:t xml:space="preserve">اصل 29- </w:t>
      </w:r>
      <w:r w:rsidRPr="00F7259E">
        <w:rPr>
          <w:rtl/>
        </w:rPr>
        <w:t>طراح ساختمان سالم</w:t>
      </w:r>
    </w:p>
    <w:p w14:paraId="7D77CDFA" w14:textId="77777777" w:rsidR="00916C52" w:rsidRPr="00F7259E" w:rsidRDefault="00916C52" w:rsidP="00302BAA">
      <w:pPr>
        <w:pStyle w:val="ac"/>
        <w:rPr>
          <w:rtl/>
        </w:rPr>
      </w:pPr>
      <w:r w:rsidRPr="00F7259E">
        <w:rPr>
          <w:rFonts w:hint="cs"/>
          <w:rtl/>
        </w:rPr>
        <w:t>اصل 30- درنظرگرفتن</w:t>
      </w:r>
      <w:r w:rsidRPr="00F7259E">
        <w:rPr>
          <w:rtl/>
        </w:rPr>
        <w:t xml:space="preserve"> </w:t>
      </w:r>
      <w:r w:rsidRPr="00F7259E">
        <w:rPr>
          <w:rFonts w:hint="cs"/>
          <w:rtl/>
        </w:rPr>
        <w:t>آکوستیک(</w:t>
      </w:r>
      <w:r w:rsidRPr="00F7259E">
        <w:rPr>
          <w:rtl/>
        </w:rPr>
        <w:t>سطوح صوتی</w:t>
      </w:r>
      <w:r w:rsidRPr="00F7259E">
        <w:rPr>
          <w:rFonts w:hint="cs"/>
          <w:rtl/>
        </w:rPr>
        <w:t>)</w:t>
      </w:r>
      <w:r w:rsidRPr="00F7259E">
        <w:rPr>
          <w:rtl/>
        </w:rPr>
        <w:t xml:space="preserve"> مناسب</w:t>
      </w:r>
    </w:p>
    <w:p w14:paraId="7825ECF3" w14:textId="77777777" w:rsidR="00916C52" w:rsidRPr="00F7259E" w:rsidRDefault="00916C52" w:rsidP="00302BAA">
      <w:pPr>
        <w:pStyle w:val="ac"/>
        <w:rPr>
          <w:rtl/>
        </w:rPr>
      </w:pPr>
      <w:r w:rsidRPr="00F7259E">
        <w:rPr>
          <w:rFonts w:hint="cs"/>
          <w:rtl/>
        </w:rPr>
        <w:t xml:space="preserve">اصل 31- </w:t>
      </w:r>
      <w:r w:rsidRPr="00F7259E">
        <w:rPr>
          <w:rtl/>
        </w:rPr>
        <w:t>طراحی فضاهای عبوری میان فضاهای داخلی و خارجی</w:t>
      </w:r>
    </w:p>
    <w:p w14:paraId="62000D4D" w14:textId="77777777" w:rsidR="00916C52" w:rsidRPr="00F7259E" w:rsidRDefault="00916C52" w:rsidP="00302BAA">
      <w:pPr>
        <w:pStyle w:val="ac"/>
        <w:rPr>
          <w:rtl/>
        </w:rPr>
      </w:pPr>
      <w:r w:rsidRPr="00F7259E">
        <w:rPr>
          <w:rFonts w:hint="cs"/>
          <w:rtl/>
        </w:rPr>
        <w:t xml:space="preserve">اصل 32- </w:t>
      </w:r>
      <w:r w:rsidRPr="00F7259E">
        <w:rPr>
          <w:rtl/>
        </w:rPr>
        <w:t>فراهم کردن محیطهای یادگیری متنوع برای یادگیری</w:t>
      </w:r>
    </w:p>
    <w:p w14:paraId="370B39E2" w14:textId="77777777" w:rsidR="00916C52" w:rsidRDefault="00916C52" w:rsidP="00302BAA">
      <w:pPr>
        <w:pStyle w:val="ac"/>
        <w:rPr>
          <w:rtl/>
        </w:rPr>
      </w:pPr>
      <w:r w:rsidRPr="00F7259E">
        <w:rPr>
          <w:rFonts w:hint="cs"/>
          <w:rtl/>
        </w:rPr>
        <w:t>اصل 33- ج</w:t>
      </w:r>
      <w:r w:rsidRPr="00F7259E">
        <w:rPr>
          <w:rtl/>
        </w:rPr>
        <w:t xml:space="preserve">دا کردن </w:t>
      </w:r>
      <w:r w:rsidRPr="00F7259E">
        <w:rPr>
          <w:rFonts w:hint="cs"/>
          <w:rtl/>
        </w:rPr>
        <w:t>محل عبور دانش‌آموزان</w:t>
      </w:r>
      <w:r w:rsidRPr="00F7259E">
        <w:rPr>
          <w:rtl/>
        </w:rPr>
        <w:t xml:space="preserve"> از </w:t>
      </w:r>
      <w:r w:rsidRPr="00F7259E">
        <w:rPr>
          <w:rFonts w:hint="cs"/>
          <w:rtl/>
        </w:rPr>
        <w:t>محل عبور</w:t>
      </w:r>
      <w:r w:rsidRPr="00F7259E">
        <w:rPr>
          <w:rtl/>
        </w:rPr>
        <w:t xml:space="preserve"> وسایل نقلیه</w:t>
      </w:r>
      <w:r>
        <w:rPr>
          <w:rFonts w:hint="cs"/>
          <w:rtl/>
        </w:rPr>
        <w:t xml:space="preserve"> (لاکنی</w:t>
      </w:r>
      <w:r>
        <w:rPr>
          <w:rStyle w:val="FootnoteReference"/>
          <w:rtl/>
        </w:rPr>
        <w:footnoteReference w:id="86"/>
      </w:r>
      <w:r>
        <w:rPr>
          <w:rFonts w:hint="cs"/>
          <w:rtl/>
        </w:rPr>
        <w:t>، 2000)</w:t>
      </w:r>
    </w:p>
    <w:p w14:paraId="44B8770E" w14:textId="77777777" w:rsidR="00916C52" w:rsidRDefault="00916C52" w:rsidP="001F1265">
      <w:pPr>
        <w:pStyle w:val="afb"/>
        <w:rPr>
          <w:rtl/>
        </w:rPr>
      </w:pPr>
      <w:r>
        <w:t>6</w:t>
      </w:r>
      <w:r>
        <w:rPr>
          <w:rFonts w:hint="cs"/>
          <w:rtl/>
        </w:rPr>
        <w:t xml:space="preserve"> اصل طراحی محیط‌های آموزشی قرن بیست و یکم</w:t>
      </w:r>
    </w:p>
    <w:p w14:paraId="73BC39C3" w14:textId="77777777" w:rsidR="00916C52" w:rsidRDefault="00916C52" w:rsidP="00302BAA">
      <w:pPr>
        <w:pStyle w:val="ac"/>
        <w:rPr>
          <w:rtl/>
        </w:rPr>
      </w:pPr>
      <w:r>
        <w:rPr>
          <w:rFonts w:hint="cs"/>
          <w:rtl/>
        </w:rPr>
        <w:t>گروهی از مربیان، معماران و شهروندان برای طراحی بهتر محیط آموزشی در سال 1998 این شش اصل را طرح‌ریزی کردند که دپارتمان ملی آموزش، موسسه‌ی معماران آمریکا، اتحادیه‌ی اداره‌ی مدارس آمریکا و اتحادیه‌ی طراحی و امکانات آموزشی آن را تصویب کرد.</w:t>
      </w:r>
    </w:p>
    <w:p w14:paraId="1700DA57" w14:textId="77777777" w:rsidR="00916C52" w:rsidRDefault="00916C52" w:rsidP="00302BAA">
      <w:pPr>
        <w:pStyle w:val="ac"/>
        <w:rPr>
          <w:rtl/>
        </w:rPr>
      </w:pPr>
      <w:r>
        <w:rPr>
          <w:rFonts w:hint="cs"/>
          <w:rtl/>
        </w:rPr>
        <w:t>اصل اول: محیط آموزشی باید آموزش و یادگیری را افزایش دهد و همه‌ی نیازهای دانش‌آموزان را برآورده سازد.</w:t>
      </w:r>
    </w:p>
    <w:p w14:paraId="16C4EFAF" w14:textId="77777777" w:rsidR="00916C52" w:rsidRDefault="00916C52" w:rsidP="00302BAA">
      <w:pPr>
        <w:pStyle w:val="ac"/>
        <w:rPr>
          <w:rtl/>
        </w:rPr>
      </w:pPr>
      <w:r>
        <w:rPr>
          <w:rFonts w:hint="cs"/>
          <w:rtl/>
        </w:rPr>
        <w:t>اصل دوم: محیط آموزشی باید به‌عنوان مرکز جامعه به کار رود.</w:t>
      </w:r>
    </w:p>
    <w:p w14:paraId="1C2BC945" w14:textId="77777777" w:rsidR="00916C52" w:rsidRDefault="00916C52" w:rsidP="00302BAA">
      <w:pPr>
        <w:pStyle w:val="ac"/>
        <w:rPr>
          <w:rtl/>
        </w:rPr>
      </w:pPr>
      <w:r>
        <w:rPr>
          <w:rFonts w:hint="cs"/>
          <w:rtl/>
        </w:rPr>
        <w:t>اصل سوم: محیط آموزشی باید نتیجه‌ی یک روند برنامه‌ریزی و طراحی که همه‌ی علائق جامعه را دربرگیرد، باشد.</w:t>
      </w:r>
    </w:p>
    <w:p w14:paraId="56D5147D" w14:textId="77777777" w:rsidR="00916C52" w:rsidRDefault="00916C52" w:rsidP="00302BAA">
      <w:pPr>
        <w:pStyle w:val="ac"/>
        <w:rPr>
          <w:rtl/>
        </w:rPr>
      </w:pPr>
      <w:r>
        <w:rPr>
          <w:rFonts w:hint="cs"/>
          <w:rtl/>
        </w:rPr>
        <w:t>اصل چهارم: محیط آموزشی باید امنیت و سلامتی را فراهم کند.</w:t>
      </w:r>
    </w:p>
    <w:p w14:paraId="477FD0A2" w14:textId="77777777" w:rsidR="00916C52" w:rsidRDefault="00916C52" w:rsidP="00302BAA">
      <w:pPr>
        <w:pStyle w:val="ac"/>
        <w:rPr>
          <w:rtl/>
        </w:rPr>
      </w:pPr>
      <w:r>
        <w:rPr>
          <w:rFonts w:hint="cs"/>
          <w:rtl/>
        </w:rPr>
        <w:t>اصل پنجم: محیط‌های آموزشی باید به‌طور موثر از منابع موجود استفاده کنند.</w:t>
      </w:r>
    </w:p>
    <w:p w14:paraId="0D73ACCC" w14:textId="77777777" w:rsidR="00916C52" w:rsidRDefault="00916C52" w:rsidP="00302BAA">
      <w:pPr>
        <w:pStyle w:val="ac"/>
        <w:rPr>
          <w:rtl/>
        </w:rPr>
      </w:pPr>
      <w:r>
        <w:rPr>
          <w:rFonts w:hint="cs"/>
          <w:rtl/>
        </w:rPr>
        <w:t>اصل ششم: محیط آموزشی باید انعطاف‌پذیر و قابل وفق دادن باشد (محسنی ومهدی‌زاده، 1392).</w:t>
      </w:r>
    </w:p>
    <w:p w14:paraId="29B8CEB3" w14:textId="77777777" w:rsidR="00916C52" w:rsidRDefault="00916C52" w:rsidP="001F1265">
      <w:pPr>
        <w:pStyle w:val="afb"/>
        <w:rPr>
          <w:rtl/>
        </w:rPr>
      </w:pPr>
      <w:r w:rsidRPr="000D1831">
        <w:rPr>
          <w:rFonts w:hint="cs"/>
          <w:rtl/>
        </w:rPr>
        <w:t>24</w:t>
      </w:r>
      <w:r>
        <w:rPr>
          <w:rFonts w:hint="cs"/>
          <w:rtl/>
        </w:rPr>
        <w:t xml:space="preserve"> اصل</w:t>
      </w:r>
      <w:r w:rsidRPr="000D1831">
        <w:rPr>
          <w:rFonts w:hint="cs"/>
          <w:rtl/>
        </w:rPr>
        <w:t xml:space="preserve"> </w:t>
      </w:r>
      <w:r>
        <w:rPr>
          <w:rtl/>
        </w:rPr>
        <w:t>طراحی م</w:t>
      </w:r>
      <w:r>
        <w:rPr>
          <w:rFonts w:hint="cs"/>
          <w:rtl/>
        </w:rPr>
        <w:t xml:space="preserve">دارس کشور </w:t>
      </w:r>
      <w:r>
        <w:rPr>
          <w:rtl/>
        </w:rPr>
        <w:t>بر مبنای فلسفه تعلیم و تربیت</w:t>
      </w:r>
    </w:p>
    <w:p w14:paraId="31DE7288" w14:textId="77777777" w:rsidR="00916C52" w:rsidRDefault="00916C52" w:rsidP="00302BAA">
      <w:pPr>
        <w:pStyle w:val="ac"/>
        <w:rPr>
          <w:rtl/>
        </w:rPr>
      </w:pPr>
      <w:r w:rsidRPr="00E354FF">
        <w:rPr>
          <w:rFonts w:hint="cs"/>
          <w:rtl/>
        </w:rPr>
        <w:t>پرداختن به طراحی الگوهای مدارس نوین، پیامد و نشات گرفته  از  پذیرش اندیشه‌های آموزشی این مدارس است، لذا طراحی در این زمینه نقش تعیین‌کننده‌ای را دارا نیست و در صورت قبول اندیشه‌های آموزشی و یادگیری است که طرح معماری یک مدرسه می‌تواند در جریان یادگیری موثر باشد</w:t>
      </w:r>
      <w:r>
        <w:rPr>
          <w:rFonts w:hint="cs"/>
          <w:rtl/>
        </w:rPr>
        <w:t xml:space="preserve"> (کامل‌نیا، 1386)</w:t>
      </w:r>
      <w:r w:rsidRPr="00E354FF">
        <w:rPr>
          <w:rFonts w:hint="cs"/>
          <w:rtl/>
        </w:rPr>
        <w:t>.</w:t>
      </w:r>
      <w:r>
        <w:rPr>
          <w:rFonts w:hint="cs"/>
          <w:rtl/>
        </w:rPr>
        <w:t xml:space="preserve"> از این رو 24 اصل پیشنهادی برای طراحی محیط‌های یادگیری در کشور بر اساس آرای اندیشمندان و به ویژه اندیشمندان مسلمان، بهره‌گیری از 33 اصل طراحی آموزشی برای مدارس و مراکز یادگیری، </w:t>
      </w:r>
      <w:r>
        <w:t>6</w:t>
      </w:r>
      <w:r>
        <w:rPr>
          <w:rFonts w:hint="cs"/>
          <w:rtl/>
        </w:rPr>
        <w:t xml:space="preserve">اصل طراحی محیط‌های آموزشی قرن بیست و یک  و زبان طراحی مدرسه، طی پژوهشی توسط محسنی و مهدی‌زاده در سال 1392 در شش بخش اصول اولیه‌ی طراحی فضاهای آموزشی، اصول مربوط به سایت و ساختمان، اصول مربوط به طراحی فضاهای مدرسه، اصول طراحی مشترک بین مدرسه و جامعه، اصول مربوط به فضاهای بیرون از مدرسه و اصول مربوط به خصوصیت کلی فضاها ارائه گردید. علت انتخاب این اصول پیشنهادی برای پژوهش حاضر این است که هدف محققان ایجاد رابطه بین اندیشه‌های تربیتی و محیط کالبدی یادگیری و تبیین اصول موجود طراحی محیط‌های یادگیری و تکمیل آنها با استفاده از آرای اندیشمندان مسلمان بوده‌است. </w:t>
      </w:r>
    </w:p>
    <w:p w14:paraId="3DDCAC84" w14:textId="77777777" w:rsidR="00916C52" w:rsidRPr="00B235A4" w:rsidRDefault="00916C52" w:rsidP="00161EAD">
      <w:pPr>
        <w:pStyle w:val="afa"/>
        <w:numPr>
          <w:ilvl w:val="0"/>
          <w:numId w:val="19"/>
        </w:numPr>
      </w:pPr>
      <w:r w:rsidRPr="00B235A4">
        <w:rPr>
          <w:rFonts w:hint="cs"/>
          <w:rtl/>
        </w:rPr>
        <w:t xml:space="preserve">طراحی فضای آموزشی، </w:t>
      </w:r>
      <w:proofErr w:type="spellStart"/>
      <w:r w:rsidRPr="00B235A4">
        <w:rPr>
          <w:rFonts w:hint="cs"/>
          <w:rtl/>
        </w:rPr>
        <w:t>به‌صورتی</w:t>
      </w:r>
      <w:proofErr w:type="spellEnd"/>
      <w:r w:rsidRPr="00B235A4">
        <w:rPr>
          <w:rFonts w:hint="cs"/>
          <w:rtl/>
        </w:rPr>
        <w:t xml:space="preserve"> که در </w:t>
      </w:r>
      <w:proofErr w:type="spellStart"/>
      <w:r w:rsidRPr="00B235A4">
        <w:rPr>
          <w:rFonts w:hint="cs"/>
          <w:rtl/>
        </w:rPr>
        <w:t>بردارنده‌ی</w:t>
      </w:r>
      <w:proofErr w:type="spellEnd"/>
      <w:r w:rsidRPr="00B235A4">
        <w:rPr>
          <w:rFonts w:hint="cs"/>
          <w:rtl/>
        </w:rPr>
        <w:t xml:space="preserve"> ترکیب افراد مختلف جامعه باشد.</w:t>
      </w:r>
    </w:p>
    <w:p w14:paraId="55D30703" w14:textId="77777777" w:rsidR="00916C52" w:rsidRPr="00B235A4" w:rsidRDefault="00916C52" w:rsidP="00161EAD">
      <w:pPr>
        <w:pStyle w:val="afa"/>
        <w:numPr>
          <w:ilvl w:val="0"/>
          <w:numId w:val="19"/>
        </w:numPr>
      </w:pPr>
      <w:r w:rsidRPr="00B235A4">
        <w:rPr>
          <w:rFonts w:hint="cs"/>
          <w:rtl/>
        </w:rPr>
        <w:t xml:space="preserve">طراحی محیط (اجتماعی، محیط مصنوع و طبیعی) اطراف مدرسه </w:t>
      </w:r>
      <w:proofErr w:type="spellStart"/>
      <w:r w:rsidRPr="00B235A4">
        <w:rPr>
          <w:rFonts w:hint="cs"/>
          <w:rtl/>
        </w:rPr>
        <w:t>علاوه‌بر</w:t>
      </w:r>
      <w:proofErr w:type="spellEnd"/>
      <w:r w:rsidRPr="00B235A4">
        <w:rPr>
          <w:rFonts w:hint="cs"/>
          <w:rtl/>
        </w:rPr>
        <w:t xml:space="preserve"> خود مدرسه</w:t>
      </w:r>
    </w:p>
    <w:p w14:paraId="1BC0EDBC" w14:textId="77777777" w:rsidR="00916C52" w:rsidRPr="00B235A4" w:rsidRDefault="00916C52" w:rsidP="00161EAD">
      <w:pPr>
        <w:pStyle w:val="afa"/>
        <w:numPr>
          <w:ilvl w:val="0"/>
          <w:numId w:val="19"/>
        </w:numPr>
      </w:pPr>
      <w:r w:rsidRPr="00B235A4">
        <w:rPr>
          <w:rFonts w:hint="cs"/>
          <w:rtl/>
        </w:rPr>
        <w:t xml:space="preserve">طراحی برای </w:t>
      </w:r>
      <w:proofErr w:type="spellStart"/>
      <w:r w:rsidRPr="00B235A4">
        <w:rPr>
          <w:rFonts w:hint="cs"/>
          <w:rtl/>
        </w:rPr>
        <w:t>یادگیری‌ای</w:t>
      </w:r>
      <w:proofErr w:type="spellEnd"/>
      <w:r w:rsidRPr="00B235A4">
        <w:rPr>
          <w:rFonts w:hint="cs"/>
          <w:rtl/>
        </w:rPr>
        <w:t xml:space="preserve"> که مستقیم در جامعه اتفاق افتد (ارتباط مدرسه با اجتماع)</w:t>
      </w:r>
    </w:p>
    <w:p w14:paraId="536D1180" w14:textId="77777777" w:rsidR="00916C52" w:rsidRPr="00B235A4" w:rsidRDefault="00916C52" w:rsidP="00161EAD">
      <w:pPr>
        <w:pStyle w:val="afa"/>
        <w:numPr>
          <w:ilvl w:val="0"/>
          <w:numId w:val="19"/>
        </w:numPr>
      </w:pPr>
      <w:r w:rsidRPr="00B235A4">
        <w:rPr>
          <w:rFonts w:hint="cs"/>
          <w:rtl/>
        </w:rPr>
        <w:t xml:space="preserve">محیط آموزشی </w:t>
      </w:r>
      <w:proofErr w:type="spellStart"/>
      <w:r w:rsidRPr="00B235A4">
        <w:rPr>
          <w:rFonts w:hint="cs"/>
          <w:rtl/>
        </w:rPr>
        <w:t>به‌عنوان</w:t>
      </w:r>
      <w:proofErr w:type="spellEnd"/>
      <w:r w:rsidRPr="00B235A4">
        <w:rPr>
          <w:rFonts w:hint="cs"/>
          <w:rtl/>
        </w:rPr>
        <w:t xml:space="preserve"> مرکز جامعه (مرکز محله) به کار رود.</w:t>
      </w:r>
    </w:p>
    <w:p w14:paraId="1A452AED" w14:textId="77777777" w:rsidR="00916C52" w:rsidRPr="00B235A4" w:rsidRDefault="00916C52" w:rsidP="00161EAD">
      <w:pPr>
        <w:pStyle w:val="afa"/>
        <w:numPr>
          <w:ilvl w:val="0"/>
          <w:numId w:val="19"/>
        </w:numPr>
      </w:pPr>
      <w:r w:rsidRPr="00B235A4">
        <w:rPr>
          <w:rFonts w:hint="cs"/>
          <w:rtl/>
        </w:rPr>
        <w:t xml:space="preserve">با محله و دیگر اماکن عمومی ارتباط </w:t>
      </w:r>
      <w:proofErr w:type="spellStart"/>
      <w:r w:rsidRPr="00B235A4">
        <w:rPr>
          <w:rFonts w:hint="cs"/>
          <w:rtl/>
        </w:rPr>
        <w:t>داشته‌باشد</w:t>
      </w:r>
      <w:proofErr w:type="spellEnd"/>
      <w:r w:rsidRPr="00B235A4">
        <w:rPr>
          <w:rFonts w:hint="cs"/>
          <w:rtl/>
        </w:rPr>
        <w:t>.</w:t>
      </w:r>
      <w:r w:rsidRPr="00B235A4">
        <w:t xml:space="preserve"> </w:t>
      </w:r>
    </w:p>
    <w:p w14:paraId="6A8C8E40" w14:textId="77777777" w:rsidR="00916C52" w:rsidRPr="00B235A4" w:rsidRDefault="00916C52" w:rsidP="00161EAD">
      <w:pPr>
        <w:pStyle w:val="afa"/>
        <w:numPr>
          <w:ilvl w:val="0"/>
          <w:numId w:val="19"/>
        </w:numPr>
      </w:pPr>
      <w:r w:rsidRPr="00B235A4">
        <w:rPr>
          <w:rFonts w:hint="cs"/>
          <w:rtl/>
        </w:rPr>
        <w:t>ایجاد کالبد و فضای متناسب برای هر گروه سنی خاص</w:t>
      </w:r>
    </w:p>
    <w:p w14:paraId="2D3A2A62" w14:textId="77777777" w:rsidR="00916C52" w:rsidRPr="00B235A4" w:rsidRDefault="00916C52" w:rsidP="00161EAD">
      <w:pPr>
        <w:pStyle w:val="afa"/>
        <w:numPr>
          <w:ilvl w:val="0"/>
          <w:numId w:val="19"/>
        </w:numPr>
      </w:pPr>
      <w:r w:rsidRPr="00B235A4">
        <w:rPr>
          <w:rFonts w:hint="cs"/>
          <w:rtl/>
        </w:rPr>
        <w:t xml:space="preserve">ایجاد فضاهای متنوع برای </w:t>
      </w:r>
      <w:proofErr w:type="spellStart"/>
      <w:r w:rsidRPr="00B235A4">
        <w:rPr>
          <w:rFonts w:hint="cs"/>
          <w:rtl/>
        </w:rPr>
        <w:t>آموزش‌های</w:t>
      </w:r>
      <w:proofErr w:type="spellEnd"/>
      <w:r w:rsidRPr="00B235A4">
        <w:rPr>
          <w:rFonts w:hint="cs"/>
          <w:rtl/>
        </w:rPr>
        <w:t xml:space="preserve"> متنوع برای احترام به </w:t>
      </w:r>
      <w:proofErr w:type="spellStart"/>
      <w:r w:rsidRPr="00B235A4">
        <w:rPr>
          <w:rFonts w:hint="cs"/>
          <w:rtl/>
        </w:rPr>
        <w:t>دانش‌آموزان</w:t>
      </w:r>
      <w:proofErr w:type="spellEnd"/>
      <w:r w:rsidRPr="00B235A4">
        <w:rPr>
          <w:rFonts w:hint="cs"/>
          <w:rtl/>
        </w:rPr>
        <w:t xml:space="preserve"> و </w:t>
      </w:r>
      <w:proofErr w:type="spellStart"/>
      <w:r w:rsidRPr="00B235A4">
        <w:rPr>
          <w:rFonts w:hint="cs"/>
          <w:rtl/>
        </w:rPr>
        <w:t>درنظرگرفتن</w:t>
      </w:r>
      <w:proofErr w:type="spellEnd"/>
      <w:r w:rsidRPr="00B235A4">
        <w:rPr>
          <w:rFonts w:hint="cs"/>
          <w:rtl/>
        </w:rPr>
        <w:t xml:space="preserve"> استعدادها و خصوصیات فردی (طراحی بر اساس </w:t>
      </w:r>
      <w:proofErr w:type="spellStart"/>
      <w:r w:rsidRPr="00B235A4">
        <w:rPr>
          <w:rFonts w:hint="cs"/>
          <w:rtl/>
        </w:rPr>
        <w:t>هوش‌های</w:t>
      </w:r>
      <w:proofErr w:type="spellEnd"/>
      <w:r w:rsidRPr="00B235A4">
        <w:rPr>
          <w:rFonts w:hint="cs"/>
          <w:rtl/>
        </w:rPr>
        <w:t xml:space="preserve"> </w:t>
      </w:r>
      <w:proofErr w:type="spellStart"/>
      <w:r w:rsidRPr="00B235A4">
        <w:rPr>
          <w:rFonts w:hint="cs"/>
          <w:rtl/>
        </w:rPr>
        <w:t>چندگانه</w:t>
      </w:r>
      <w:proofErr w:type="spellEnd"/>
      <w:r w:rsidRPr="00B235A4">
        <w:rPr>
          <w:rFonts w:hint="cs"/>
          <w:rtl/>
        </w:rPr>
        <w:t>)</w:t>
      </w:r>
    </w:p>
    <w:p w14:paraId="2B78B21E" w14:textId="77777777" w:rsidR="00916C52" w:rsidRPr="00B235A4" w:rsidRDefault="00916C52" w:rsidP="00161EAD">
      <w:pPr>
        <w:pStyle w:val="afa"/>
        <w:numPr>
          <w:ilvl w:val="0"/>
          <w:numId w:val="19"/>
        </w:numPr>
      </w:pPr>
      <w:r w:rsidRPr="00B235A4">
        <w:rPr>
          <w:rFonts w:hint="cs"/>
          <w:rtl/>
        </w:rPr>
        <w:t xml:space="preserve">ایجاد فضای مناسب برای آموزش گروهی (کارگاه یادگیری، </w:t>
      </w:r>
      <w:proofErr w:type="spellStart"/>
      <w:r w:rsidRPr="00B235A4">
        <w:rPr>
          <w:rFonts w:hint="cs"/>
          <w:rtl/>
        </w:rPr>
        <w:t>سوئیت</w:t>
      </w:r>
      <w:proofErr w:type="spellEnd"/>
      <w:r w:rsidRPr="00B235A4">
        <w:rPr>
          <w:rFonts w:hint="cs"/>
          <w:rtl/>
        </w:rPr>
        <w:t xml:space="preserve"> یادگیری، اجتماع کوچک یادگیری، </w:t>
      </w:r>
      <w:proofErr w:type="spellStart"/>
      <w:r w:rsidRPr="00B235A4">
        <w:rPr>
          <w:rFonts w:hint="cs"/>
          <w:rtl/>
        </w:rPr>
        <w:t>آتلیه‌های</w:t>
      </w:r>
      <w:proofErr w:type="spellEnd"/>
      <w:r w:rsidRPr="00B235A4">
        <w:rPr>
          <w:rFonts w:hint="cs"/>
          <w:rtl/>
        </w:rPr>
        <w:t xml:space="preserve"> </w:t>
      </w:r>
      <w:proofErr w:type="spellStart"/>
      <w:r w:rsidRPr="00B235A4">
        <w:rPr>
          <w:rFonts w:hint="cs"/>
          <w:rtl/>
        </w:rPr>
        <w:t>پروژه‌محور</w:t>
      </w:r>
      <w:proofErr w:type="spellEnd"/>
      <w:r w:rsidRPr="00B235A4">
        <w:rPr>
          <w:rFonts w:hint="cs"/>
          <w:rtl/>
        </w:rPr>
        <w:t xml:space="preserve">، ایجاد </w:t>
      </w:r>
      <w:proofErr w:type="spellStart"/>
      <w:r w:rsidRPr="00B235A4">
        <w:rPr>
          <w:rFonts w:hint="cs"/>
          <w:rtl/>
        </w:rPr>
        <w:t>فضاهایی</w:t>
      </w:r>
      <w:proofErr w:type="spellEnd"/>
      <w:r w:rsidRPr="00B235A4">
        <w:rPr>
          <w:rFonts w:hint="cs"/>
          <w:rtl/>
        </w:rPr>
        <w:t xml:space="preserve"> برای </w:t>
      </w:r>
      <w:proofErr w:type="spellStart"/>
      <w:r w:rsidRPr="00B235A4">
        <w:rPr>
          <w:rFonts w:hint="cs"/>
          <w:rtl/>
        </w:rPr>
        <w:t>استفاده‌ی</w:t>
      </w:r>
      <w:proofErr w:type="spellEnd"/>
      <w:r w:rsidRPr="00B235A4">
        <w:rPr>
          <w:rFonts w:hint="cs"/>
          <w:rtl/>
        </w:rPr>
        <w:t xml:space="preserve"> مشترک از منابع)</w:t>
      </w:r>
    </w:p>
    <w:p w14:paraId="5055EB6F" w14:textId="77777777" w:rsidR="00916C52" w:rsidRPr="00B235A4" w:rsidRDefault="00916C52" w:rsidP="00161EAD">
      <w:pPr>
        <w:pStyle w:val="afa"/>
        <w:numPr>
          <w:ilvl w:val="0"/>
          <w:numId w:val="19"/>
        </w:numPr>
      </w:pPr>
      <w:r w:rsidRPr="00B235A4">
        <w:rPr>
          <w:rFonts w:hint="cs"/>
          <w:rtl/>
        </w:rPr>
        <w:t xml:space="preserve">ایجاد فضاهای لازم برای </w:t>
      </w:r>
      <w:proofErr w:type="spellStart"/>
      <w:r w:rsidRPr="00B235A4">
        <w:rPr>
          <w:rFonts w:hint="cs"/>
          <w:rtl/>
        </w:rPr>
        <w:t>آموزش‌های</w:t>
      </w:r>
      <w:proofErr w:type="spellEnd"/>
      <w:r w:rsidRPr="00B235A4">
        <w:rPr>
          <w:rFonts w:hint="cs"/>
          <w:rtl/>
        </w:rPr>
        <w:t xml:space="preserve"> فردی متناسب با </w:t>
      </w:r>
      <w:proofErr w:type="spellStart"/>
      <w:r w:rsidRPr="00B235A4">
        <w:rPr>
          <w:rFonts w:hint="cs"/>
          <w:rtl/>
        </w:rPr>
        <w:t>ویژگی‌های</w:t>
      </w:r>
      <w:proofErr w:type="spellEnd"/>
      <w:r w:rsidRPr="00B235A4">
        <w:rPr>
          <w:rFonts w:hint="cs"/>
          <w:rtl/>
        </w:rPr>
        <w:t xml:space="preserve"> روانی، ذهنی، هوشی و ادراکی هر فرد</w:t>
      </w:r>
    </w:p>
    <w:p w14:paraId="0B35E68E" w14:textId="77777777" w:rsidR="00916C52" w:rsidRPr="00B235A4" w:rsidRDefault="00916C52" w:rsidP="00161EAD">
      <w:pPr>
        <w:pStyle w:val="afa"/>
        <w:numPr>
          <w:ilvl w:val="0"/>
          <w:numId w:val="19"/>
        </w:numPr>
      </w:pPr>
      <w:r w:rsidRPr="00B235A4">
        <w:rPr>
          <w:rFonts w:hint="cs"/>
          <w:rtl/>
        </w:rPr>
        <w:t xml:space="preserve">طراحی کارگاه، آزمایشگاه، </w:t>
      </w:r>
      <w:proofErr w:type="spellStart"/>
      <w:r w:rsidRPr="00B235A4">
        <w:rPr>
          <w:rFonts w:hint="cs"/>
          <w:rtl/>
        </w:rPr>
        <w:t>آتلیه‌های</w:t>
      </w:r>
      <w:proofErr w:type="spellEnd"/>
      <w:r w:rsidRPr="00B235A4">
        <w:rPr>
          <w:rFonts w:hint="cs"/>
          <w:rtl/>
        </w:rPr>
        <w:t xml:space="preserve"> هنری و محل یادگیری </w:t>
      </w:r>
      <w:proofErr w:type="spellStart"/>
      <w:r w:rsidRPr="00B235A4">
        <w:rPr>
          <w:rFonts w:hint="cs"/>
          <w:rtl/>
        </w:rPr>
        <w:t>مهارت‌های</w:t>
      </w:r>
      <w:proofErr w:type="spellEnd"/>
      <w:r w:rsidRPr="00B235A4">
        <w:rPr>
          <w:rFonts w:hint="cs"/>
          <w:rtl/>
        </w:rPr>
        <w:t xml:space="preserve"> زندگی</w:t>
      </w:r>
    </w:p>
    <w:p w14:paraId="2DDA9846" w14:textId="77777777" w:rsidR="00916C52" w:rsidRPr="00B235A4" w:rsidRDefault="00916C52" w:rsidP="00161EAD">
      <w:pPr>
        <w:pStyle w:val="afa"/>
        <w:numPr>
          <w:ilvl w:val="0"/>
          <w:numId w:val="19"/>
        </w:numPr>
      </w:pPr>
      <w:proofErr w:type="spellStart"/>
      <w:r w:rsidRPr="00B235A4">
        <w:rPr>
          <w:rFonts w:hint="cs"/>
          <w:rtl/>
        </w:rPr>
        <w:t>بهره‌گیری</w:t>
      </w:r>
      <w:proofErr w:type="spellEnd"/>
      <w:r w:rsidRPr="00B235A4">
        <w:rPr>
          <w:rFonts w:hint="cs"/>
          <w:rtl/>
        </w:rPr>
        <w:t xml:space="preserve"> از محیط باز </w:t>
      </w:r>
      <w:proofErr w:type="spellStart"/>
      <w:r w:rsidRPr="00B235A4">
        <w:rPr>
          <w:rFonts w:hint="cs"/>
          <w:rtl/>
        </w:rPr>
        <w:t>به‌عنوان</w:t>
      </w:r>
      <w:proofErr w:type="spellEnd"/>
      <w:r w:rsidRPr="00B235A4">
        <w:rPr>
          <w:rFonts w:hint="cs"/>
          <w:rtl/>
        </w:rPr>
        <w:t xml:space="preserve"> فضای یادگیری و ارتباط درون و برون (با ایجاد </w:t>
      </w:r>
      <w:proofErr w:type="spellStart"/>
      <w:r w:rsidRPr="00B235A4">
        <w:rPr>
          <w:rFonts w:hint="cs"/>
          <w:rtl/>
        </w:rPr>
        <w:t>تراس‌های</w:t>
      </w:r>
      <w:proofErr w:type="spellEnd"/>
      <w:r w:rsidRPr="00B235A4">
        <w:rPr>
          <w:rFonts w:hint="cs"/>
          <w:rtl/>
        </w:rPr>
        <w:t xml:space="preserve"> یادگیری، شفافیت فضایی و </w:t>
      </w:r>
      <w:proofErr w:type="spellStart"/>
      <w:r w:rsidRPr="00B235A4">
        <w:rPr>
          <w:rFonts w:hint="cs"/>
          <w:rtl/>
        </w:rPr>
        <w:t>چشم‌اندازهای</w:t>
      </w:r>
      <w:proofErr w:type="spellEnd"/>
      <w:r w:rsidRPr="00B235A4">
        <w:rPr>
          <w:rFonts w:hint="cs"/>
          <w:rtl/>
        </w:rPr>
        <w:t xml:space="preserve"> داخلی و خارجی)</w:t>
      </w:r>
    </w:p>
    <w:p w14:paraId="3610823B" w14:textId="77777777" w:rsidR="00916C52" w:rsidRPr="00B235A4" w:rsidRDefault="00916C52" w:rsidP="00161EAD">
      <w:pPr>
        <w:pStyle w:val="afa"/>
        <w:numPr>
          <w:ilvl w:val="0"/>
          <w:numId w:val="19"/>
        </w:numPr>
      </w:pPr>
      <w:r w:rsidRPr="00B235A4">
        <w:rPr>
          <w:rFonts w:hint="cs"/>
          <w:rtl/>
        </w:rPr>
        <w:t xml:space="preserve">طراحی فضاهای استراحت و تفکر فردی یا گروهی کوچک (فضای دنج، فضای خانه مانند و </w:t>
      </w:r>
      <w:proofErr w:type="spellStart"/>
      <w:r w:rsidRPr="00B235A4">
        <w:rPr>
          <w:rFonts w:hint="cs"/>
          <w:rtl/>
        </w:rPr>
        <w:t>قفسه‌های</w:t>
      </w:r>
      <w:proofErr w:type="spellEnd"/>
      <w:r w:rsidRPr="00B235A4">
        <w:rPr>
          <w:rFonts w:hint="cs"/>
          <w:rtl/>
        </w:rPr>
        <w:t xml:space="preserve"> فردی و فضا با </w:t>
      </w:r>
      <w:proofErr w:type="spellStart"/>
      <w:r w:rsidRPr="00B235A4">
        <w:rPr>
          <w:rFonts w:hint="cs"/>
          <w:rtl/>
        </w:rPr>
        <w:t>مبلمان</w:t>
      </w:r>
      <w:proofErr w:type="spellEnd"/>
      <w:r w:rsidRPr="00B235A4">
        <w:rPr>
          <w:rFonts w:hint="cs"/>
          <w:rtl/>
        </w:rPr>
        <w:t xml:space="preserve"> راحت)</w:t>
      </w:r>
    </w:p>
    <w:p w14:paraId="3260F23E" w14:textId="77777777" w:rsidR="00916C52" w:rsidRPr="00B235A4" w:rsidRDefault="00916C52" w:rsidP="00161EAD">
      <w:pPr>
        <w:pStyle w:val="afa"/>
        <w:numPr>
          <w:ilvl w:val="0"/>
          <w:numId w:val="19"/>
        </w:numPr>
      </w:pPr>
      <w:r w:rsidRPr="00B235A4">
        <w:rPr>
          <w:rFonts w:hint="cs"/>
          <w:rtl/>
        </w:rPr>
        <w:t xml:space="preserve">طراحی کلاس و فضاهای قابل انعطاف برای </w:t>
      </w:r>
      <w:proofErr w:type="spellStart"/>
      <w:r w:rsidRPr="00B235A4">
        <w:rPr>
          <w:rFonts w:hint="cs"/>
          <w:rtl/>
        </w:rPr>
        <w:t>آموزش‌ها</w:t>
      </w:r>
      <w:proofErr w:type="spellEnd"/>
      <w:r w:rsidRPr="00B235A4">
        <w:rPr>
          <w:rFonts w:hint="cs"/>
          <w:rtl/>
        </w:rPr>
        <w:t xml:space="preserve"> و </w:t>
      </w:r>
      <w:proofErr w:type="spellStart"/>
      <w:r w:rsidRPr="00B235A4">
        <w:rPr>
          <w:rFonts w:hint="cs"/>
          <w:rtl/>
        </w:rPr>
        <w:t>کارکردهای</w:t>
      </w:r>
      <w:proofErr w:type="spellEnd"/>
      <w:r w:rsidRPr="00B235A4">
        <w:rPr>
          <w:rFonts w:hint="cs"/>
          <w:rtl/>
        </w:rPr>
        <w:t xml:space="preserve"> متنوع</w:t>
      </w:r>
    </w:p>
    <w:p w14:paraId="4C3A0213" w14:textId="77777777" w:rsidR="00916C52" w:rsidRPr="00B235A4" w:rsidRDefault="00916C52" w:rsidP="00161EAD">
      <w:pPr>
        <w:pStyle w:val="afa"/>
        <w:numPr>
          <w:ilvl w:val="0"/>
          <w:numId w:val="19"/>
        </w:numPr>
      </w:pPr>
      <w:r w:rsidRPr="00B235A4">
        <w:rPr>
          <w:rFonts w:hint="cs"/>
          <w:rtl/>
        </w:rPr>
        <w:t>فضای لازم برای بازی (آموزش از طریق بازی)</w:t>
      </w:r>
    </w:p>
    <w:p w14:paraId="686E6CAA" w14:textId="77777777" w:rsidR="00916C52" w:rsidRPr="00B235A4" w:rsidRDefault="00916C52" w:rsidP="00161EAD">
      <w:pPr>
        <w:pStyle w:val="afa"/>
        <w:numPr>
          <w:ilvl w:val="0"/>
          <w:numId w:val="19"/>
        </w:numPr>
      </w:pPr>
      <w:r w:rsidRPr="00B235A4">
        <w:rPr>
          <w:rFonts w:hint="cs"/>
          <w:rtl/>
        </w:rPr>
        <w:t xml:space="preserve">طراحی </w:t>
      </w:r>
      <w:proofErr w:type="spellStart"/>
      <w:r w:rsidRPr="00B235A4">
        <w:rPr>
          <w:rFonts w:hint="cs"/>
          <w:rtl/>
        </w:rPr>
        <w:t>فضاها</w:t>
      </w:r>
      <w:proofErr w:type="spellEnd"/>
      <w:r w:rsidRPr="00B235A4">
        <w:rPr>
          <w:rFonts w:hint="cs"/>
          <w:rtl/>
        </w:rPr>
        <w:t xml:space="preserve"> براساس تقویت و رشد تمامی ابزار شناخت</w:t>
      </w:r>
    </w:p>
    <w:p w14:paraId="6F4BA6D2" w14:textId="77777777" w:rsidR="00916C52" w:rsidRPr="00B235A4" w:rsidRDefault="00916C52" w:rsidP="00161EAD">
      <w:pPr>
        <w:pStyle w:val="afa"/>
        <w:numPr>
          <w:ilvl w:val="0"/>
          <w:numId w:val="19"/>
        </w:numPr>
      </w:pPr>
      <w:r w:rsidRPr="00B235A4">
        <w:rPr>
          <w:rFonts w:hint="cs"/>
          <w:rtl/>
        </w:rPr>
        <w:t>طراحی فضاهای لازم برای خانواده و جامعه در کنار مدرسه (مرکز اطلاعات خانواده، مرکز خدمات بهداشتی)</w:t>
      </w:r>
    </w:p>
    <w:p w14:paraId="444BCA2A" w14:textId="77777777" w:rsidR="00916C52" w:rsidRPr="00B235A4" w:rsidRDefault="00916C52" w:rsidP="00161EAD">
      <w:pPr>
        <w:pStyle w:val="afa"/>
        <w:numPr>
          <w:ilvl w:val="0"/>
          <w:numId w:val="19"/>
        </w:numPr>
      </w:pPr>
      <w:r w:rsidRPr="00B235A4">
        <w:rPr>
          <w:rFonts w:hint="cs"/>
          <w:rtl/>
        </w:rPr>
        <w:t xml:space="preserve">ایجاد فضاهای فرهنگی آموزشی برای </w:t>
      </w:r>
      <w:proofErr w:type="spellStart"/>
      <w:r w:rsidRPr="00B235A4">
        <w:rPr>
          <w:rFonts w:hint="cs"/>
          <w:rtl/>
        </w:rPr>
        <w:t>همه‌ی</w:t>
      </w:r>
      <w:proofErr w:type="spellEnd"/>
      <w:r w:rsidRPr="00B235A4">
        <w:rPr>
          <w:rFonts w:hint="cs"/>
          <w:rtl/>
        </w:rPr>
        <w:t xml:space="preserve"> افراد در </w:t>
      </w:r>
      <w:proofErr w:type="spellStart"/>
      <w:r w:rsidRPr="00B235A4">
        <w:rPr>
          <w:rFonts w:hint="cs"/>
          <w:rtl/>
        </w:rPr>
        <w:t>همه‌ی</w:t>
      </w:r>
      <w:proofErr w:type="spellEnd"/>
      <w:r w:rsidRPr="00B235A4">
        <w:rPr>
          <w:rFonts w:hint="cs"/>
          <w:rtl/>
        </w:rPr>
        <w:t xml:space="preserve"> سنین</w:t>
      </w:r>
    </w:p>
    <w:p w14:paraId="2A977B1C" w14:textId="77777777" w:rsidR="00916C52" w:rsidRPr="00B235A4" w:rsidRDefault="00916C52" w:rsidP="00161EAD">
      <w:pPr>
        <w:pStyle w:val="afa"/>
        <w:numPr>
          <w:ilvl w:val="0"/>
          <w:numId w:val="19"/>
        </w:numPr>
      </w:pPr>
      <w:proofErr w:type="spellStart"/>
      <w:r w:rsidRPr="00B235A4">
        <w:rPr>
          <w:rFonts w:hint="cs"/>
          <w:rtl/>
        </w:rPr>
        <w:t>راه‌اندازی</w:t>
      </w:r>
      <w:proofErr w:type="spellEnd"/>
      <w:r w:rsidRPr="00B235A4">
        <w:rPr>
          <w:rFonts w:hint="cs"/>
          <w:rtl/>
        </w:rPr>
        <w:t xml:space="preserve"> یک میدان اجتماعی</w:t>
      </w:r>
    </w:p>
    <w:p w14:paraId="105AB073" w14:textId="77777777" w:rsidR="00916C52" w:rsidRPr="00B235A4" w:rsidRDefault="00916C52" w:rsidP="00161EAD">
      <w:pPr>
        <w:pStyle w:val="afa"/>
        <w:numPr>
          <w:ilvl w:val="0"/>
          <w:numId w:val="19"/>
        </w:numPr>
      </w:pPr>
      <w:r w:rsidRPr="00B235A4">
        <w:rPr>
          <w:rFonts w:hint="cs"/>
          <w:rtl/>
        </w:rPr>
        <w:t xml:space="preserve">ایجاد فضاهای خلوت برای </w:t>
      </w:r>
      <w:proofErr w:type="spellStart"/>
      <w:r w:rsidRPr="00B235A4">
        <w:rPr>
          <w:rFonts w:hint="cs"/>
          <w:rtl/>
        </w:rPr>
        <w:t>تجمع‌های</w:t>
      </w:r>
      <w:proofErr w:type="spellEnd"/>
      <w:r w:rsidRPr="00B235A4">
        <w:rPr>
          <w:rFonts w:hint="cs"/>
          <w:rtl/>
        </w:rPr>
        <w:t xml:space="preserve"> کوچک</w:t>
      </w:r>
    </w:p>
    <w:p w14:paraId="022FE600" w14:textId="77777777" w:rsidR="00916C52" w:rsidRPr="00B235A4" w:rsidRDefault="00916C52" w:rsidP="00161EAD">
      <w:pPr>
        <w:pStyle w:val="afa"/>
        <w:numPr>
          <w:ilvl w:val="0"/>
          <w:numId w:val="19"/>
        </w:numPr>
      </w:pPr>
      <w:r w:rsidRPr="00B235A4">
        <w:rPr>
          <w:rFonts w:hint="cs"/>
          <w:rtl/>
        </w:rPr>
        <w:t xml:space="preserve">بخش تعلیم مشاغل و </w:t>
      </w:r>
      <w:proofErr w:type="spellStart"/>
      <w:r w:rsidRPr="00B235A4">
        <w:rPr>
          <w:rFonts w:hint="cs"/>
          <w:rtl/>
        </w:rPr>
        <w:t>کارآموزی</w:t>
      </w:r>
      <w:proofErr w:type="spellEnd"/>
    </w:p>
    <w:p w14:paraId="029746A6" w14:textId="77777777" w:rsidR="00916C52" w:rsidRPr="00B235A4" w:rsidRDefault="00916C52" w:rsidP="00161EAD">
      <w:pPr>
        <w:pStyle w:val="afa"/>
        <w:numPr>
          <w:ilvl w:val="0"/>
          <w:numId w:val="19"/>
        </w:numPr>
      </w:pPr>
      <w:r w:rsidRPr="00B235A4">
        <w:rPr>
          <w:rFonts w:hint="cs"/>
          <w:rtl/>
        </w:rPr>
        <w:t>ساخت ورزشگاه</w:t>
      </w:r>
    </w:p>
    <w:p w14:paraId="007E0E13" w14:textId="77777777" w:rsidR="00916C52" w:rsidRPr="00B235A4" w:rsidRDefault="00916C52" w:rsidP="00161EAD">
      <w:pPr>
        <w:pStyle w:val="afa"/>
        <w:numPr>
          <w:ilvl w:val="0"/>
          <w:numId w:val="19"/>
        </w:numPr>
      </w:pPr>
      <w:r w:rsidRPr="00B235A4">
        <w:rPr>
          <w:rFonts w:hint="cs"/>
          <w:rtl/>
        </w:rPr>
        <w:t>ساخت مسجد یا نمازخانه</w:t>
      </w:r>
    </w:p>
    <w:p w14:paraId="7EEEA91D" w14:textId="77777777" w:rsidR="00916C52" w:rsidRPr="00B235A4" w:rsidRDefault="00916C52" w:rsidP="00161EAD">
      <w:pPr>
        <w:pStyle w:val="afa"/>
        <w:numPr>
          <w:ilvl w:val="0"/>
          <w:numId w:val="19"/>
        </w:numPr>
      </w:pPr>
      <w:r w:rsidRPr="00B235A4">
        <w:rPr>
          <w:rFonts w:hint="cs"/>
          <w:rtl/>
        </w:rPr>
        <w:t>ایجاد فضاهای مختلف در بیرون برای یادگیری در محیط</w:t>
      </w:r>
    </w:p>
    <w:p w14:paraId="24DABB48" w14:textId="77777777" w:rsidR="00916C52" w:rsidRPr="00B235A4" w:rsidRDefault="00916C52" w:rsidP="00161EAD">
      <w:pPr>
        <w:pStyle w:val="afa"/>
        <w:numPr>
          <w:ilvl w:val="0"/>
          <w:numId w:val="19"/>
        </w:numPr>
      </w:pPr>
      <w:r w:rsidRPr="00B235A4">
        <w:rPr>
          <w:rFonts w:hint="cs"/>
          <w:rtl/>
        </w:rPr>
        <w:t>در نظر گرفتن شرایط اقلیمی و پایدار</w:t>
      </w:r>
    </w:p>
    <w:p w14:paraId="764F8727" w14:textId="77777777" w:rsidR="00916C52" w:rsidRDefault="00916C52" w:rsidP="009872C1">
      <w:pPr>
        <w:pStyle w:val="1-1-1"/>
        <w:rPr>
          <w:rtl/>
        </w:rPr>
      </w:pPr>
      <w:bookmarkStart w:id="53" w:name="_Toc126314604"/>
      <w:bookmarkStart w:id="54" w:name="_Toc126371276"/>
      <w:bookmarkStart w:id="55" w:name="_Toc127365976"/>
      <w:bookmarkStart w:id="56" w:name="_Toc144767755"/>
      <w:r w:rsidRPr="00D83DF4">
        <w:rPr>
          <w:rFonts w:hint="cs"/>
          <w:rtl/>
        </w:rPr>
        <w:t>پیشینه پژوهش</w:t>
      </w:r>
      <w:bookmarkEnd w:id="53"/>
      <w:bookmarkEnd w:id="54"/>
      <w:bookmarkEnd w:id="55"/>
      <w:bookmarkEnd w:id="56"/>
    </w:p>
    <w:p w14:paraId="6400E6BD" w14:textId="77777777" w:rsidR="00916C52" w:rsidRPr="00AE63F6" w:rsidRDefault="00916C52" w:rsidP="00302BAA">
      <w:pPr>
        <w:pStyle w:val="ac"/>
        <w:rPr>
          <w:rtl/>
        </w:rPr>
      </w:pPr>
      <w:r>
        <w:rPr>
          <w:rFonts w:hint="cs"/>
          <w:rtl/>
        </w:rPr>
        <w:t>باقری، صادقی و ایمنی (1402) در پژوهشی با عنوان «</w:t>
      </w:r>
      <w:r>
        <w:rPr>
          <w:rStyle w:val="articletitle"/>
          <w:rtl/>
        </w:rPr>
        <w:t>طراحی چارچوب مفهومی مدرسه دوستدار کودک در ایران</w:t>
      </w:r>
      <w:r>
        <w:rPr>
          <w:rStyle w:val="articletitle"/>
          <w:rFonts w:hint="cs"/>
          <w:rtl/>
        </w:rPr>
        <w:t xml:space="preserve">» به روش پدیدارشناسی و در مصاحبه با 16 نفر از معلمان که </w:t>
      </w:r>
      <w:r>
        <w:rPr>
          <w:rtl/>
        </w:rPr>
        <w:t>حداقل دو سال سابقه تدریس در دوره ابتدایی و حداقل یک مقاله، کتاب و یا طرح پژوهشی در زمینه مدرسه دوستدار کودک</w:t>
      </w:r>
      <w:r>
        <w:rPr>
          <w:rFonts w:hint="cs"/>
          <w:rtl/>
        </w:rPr>
        <w:t xml:space="preserve"> داشتند، </w:t>
      </w:r>
      <w:r>
        <w:rPr>
          <w:rtl/>
        </w:rPr>
        <w:t>نشان داد</w:t>
      </w:r>
      <w:r>
        <w:rPr>
          <w:rFonts w:hint="cs"/>
          <w:rtl/>
        </w:rPr>
        <w:t>ند</w:t>
      </w:r>
      <w:r>
        <w:rPr>
          <w:rtl/>
        </w:rPr>
        <w:t xml:space="preserve"> که چارچوب مفهومی مدرسه دوستدار کودک از 6 بعد( محیط سالم و بهداشتی، محیط شاد، محیط سبز، آموزش و پرورش فعال، امنیت و ایمنی، فضای فیزیکی کودک محور) و 17 ملاک تشکیل شده است</w:t>
      </w:r>
      <w:r>
        <w:rPr>
          <w:rStyle w:val="Strong"/>
          <w:rtl/>
        </w:rPr>
        <w:t xml:space="preserve"> </w:t>
      </w:r>
      <w:r>
        <w:rPr>
          <w:rtl/>
        </w:rPr>
        <w:t xml:space="preserve">که بر مبنای این ابعاد و ملاک ها 6 گزاره برای تبیین ویژگی های مدرسه دوستدار کودک تدوین </w:t>
      </w:r>
      <w:r>
        <w:rPr>
          <w:rFonts w:hint="cs"/>
          <w:rtl/>
        </w:rPr>
        <w:t>کردند.</w:t>
      </w:r>
    </w:p>
    <w:p w14:paraId="11A0DF5E" w14:textId="77777777" w:rsidR="00916C52" w:rsidRDefault="00916C52" w:rsidP="00302BAA">
      <w:pPr>
        <w:pStyle w:val="ac"/>
        <w:rPr>
          <w:rtl/>
        </w:rPr>
      </w:pPr>
      <w:r>
        <w:rPr>
          <w:rFonts w:hint="cs"/>
          <w:rtl/>
        </w:rPr>
        <w:t xml:space="preserve">صراف، البرزی و امینی (1402) در پژوهشی با هدف </w:t>
      </w:r>
      <w:r>
        <w:rPr>
          <w:rtl/>
        </w:rPr>
        <w:t>بررسی تاثیر عناصر و عوامل کالبدی معماری بر رشد و ارتقای خلاقیت کودکان و اولویت‌بندی مولفه‌های موردنظر</w:t>
      </w:r>
      <w:r>
        <w:rPr>
          <w:rFonts w:hint="cs"/>
          <w:rtl/>
        </w:rPr>
        <w:t xml:space="preserve">با فرض اینکه </w:t>
      </w:r>
      <w:r>
        <w:rPr>
          <w:rtl/>
        </w:rPr>
        <w:t>با استفاده از عناصر کالبدی معماری می</w:t>
      </w:r>
      <w:r>
        <w:rPr>
          <w:cs/>
        </w:rPr>
        <w:t>‎</w:t>
      </w:r>
      <w:r>
        <w:rPr>
          <w:rtl/>
        </w:rPr>
        <w:t xml:space="preserve">توان موجب رشد و ارتقای خلاقیت کودکان </w:t>
      </w:r>
      <w:r>
        <w:rPr>
          <w:rFonts w:hint="cs"/>
          <w:rtl/>
        </w:rPr>
        <w:t xml:space="preserve">شد به این نتیجه رسیدند که </w:t>
      </w:r>
      <w:r>
        <w:rPr>
          <w:rtl/>
        </w:rPr>
        <w:t>مبلمان در اولویت اول، بازشوها و رنگ عناصر کالبدی هر دو در اولویت دوم، فضای سبز و شفافیت فضا (حاصل از ارتباط داخل و خارج کلاس با به‌کارگیری عوامل کالبدی جداره‌ها و بدنه کلاس) به‌ترتیب در اولویت سو‌م و چهارم، مولفه‌هایی هستند که در ارتقای خلاقیت کودکان موثر می</w:t>
      </w:r>
      <w:r>
        <w:rPr>
          <w:cs/>
        </w:rPr>
        <w:t>‎</w:t>
      </w:r>
      <w:r>
        <w:rPr>
          <w:rtl/>
        </w:rPr>
        <w:t>باشند، چرا که کلاس</w:t>
      </w:r>
      <w:r>
        <w:rPr>
          <w:cs/>
        </w:rPr>
        <w:t>‎</w:t>
      </w:r>
      <w:r>
        <w:rPr>
          <w:rtl/>
        </w:rPr>
        <w:t>ها و فضاهای آموزشی با این ویژگی</w:t>
      </w:r>
      <w:r>
        <w:rPr>
          <w:cs/>
        </w:rPr>
        <w:t>‎</w:t>
      </w:r>
      <w:r>
        <w:rPr>
          <w:rtl/>
        </w:rPr>
        <w:t>ها، بر ارتقای خلاقیت در ذهن کودکان تاثیر می</w:t>
      </w:r>
      <w:r>
        <w:rPr>
          <w:cs/>
        </w:rPr>
        <w:t>‎</w:t>
      </w:r>
      <w:r>
        <w:rPr>
          <w:rtl/>
        </w:rPr>
        <w:t>گذارند و حضور در فضای مطلوب، ذهن کودکان را برای پذیرش مسائل و دیدگاه‌های جدید که تعریفی از خلاقیت می‌باشد، آماده خواهد‌کرد</w:t>
      </w:r>
      <w:r>
        <w:t>.</w:t>
      </w:r>
    </w:p>
    <w:p w14:paraId="63A5D28B" w14:textId="77777777" w:rsidR="00916C52" w:rsidRDefault="00916C52" w:rsidP="00302BAA">
      <w:pPr>
        <w:pStyle w:val="ac"/>
        <w:rPr>
          <w:rtl/>
        </w:rPr>
      </w:pPr>
      <w:r w:rsidRPr="00A7661D">
        <w:rPr>
          <w:rtl/>
        </w:rPr>
        <w:t>ایزدپناه، ماجدی و ذبیحی (1401) در مقاله‌ی خود با عنوان</w:t>
      </w:r>
      <w:r>
        <w:rPr>
          <w:rFonts w:hint="cs"/>
          <w:rtl/>
        </w:rPr>
        <w:t xml:space="preserve"> </w:t>
      </w:r>
      <w:r w:rsidRPr="00A7661D">
        <w:rPr>
          <w:rtl/>
        </w:rPr>
        <w:t>"ارائه‌ی مدل تأثیر عوامل معمارانه بر درک دانش‌آموزان از محیط به منظور ارتقای حس تعلق به مدرسه"</w:t>
      </w:r>
      <w:r>
        <w:rPr>
          <w:rFonts w:hint="cs"/>
          <w:rtl/>
        </w:rPr>
        <w:t xml:space="preserve"> یکی از مشکلات دانش‌آموزان در فضاهای یادگیری را، کمبود اشتیاق به یادگیری و سپری کردن اوقات خود در فضاهای آموزشی دانستند. بر اساس نتایج این پژوهش، اولین عامل در جهت بهبود محیط روانی از دیدگاه دانش‌آموزان، ارتقای حس تعلق به محیط مدرسه و اولین عامل در بهبود محیط کالبدی توجه به فضاهای اجتماعی است. ایجاد فضاهای گروهی در ارتباط با کلاس درس، دسترسی دانش‌آموزان به دفتر کار معلمان و تعامل صمیمی با آنها در خارج از ساعت‌های کلاسی و ایجاد تجربه‌ی فضایی کیفیت‌محور از ورودی اصلی تا کلاس درس و طراحی مناسب و جذاب محوطه، ایجاد تنوع در توده‌ی ساختمان و مشخص بودن عملکردها در توده‌ی خارجی از جمله مولفه‌هایی است که بر درک دانش‌آموزان از محیط روانی و به تبع آن، حس تعلق به محیط مدرسه اثرگذار است. تناسب مقیاس ساختمان با سایت اثر اندکی بر درک دانش‌آموزان از محیط روانی داشت. قابلیت کنترل فردی حرارت داخلی محیط و کنترل صداهای حواس‌ پرت‌ کن از دیدگاه دانش‌آموزان در اولویت نبود اما باید در طراحی فضاهای آموزشی مورد توجه قرار گیرد. </w:t>
      </w:r>
    </w:p>
    <w:p w14:paraId="6B8AFD94" w14:textId="77777777" w:rsidR="00916C52" w:rsidRPr="00A7661D" w:rsidRDefault="00916C52" w:rsidP="00302BAA">
      <w:pPr>
        <w:pStyle w:val="ac"/>
      </w:pPr>
      <w:r>
        <w:rPr>
          <w:rFonts w:hint="cs"/>
          <w:rtl/>
        </w:rPr>
        <w:t>عابدی، کریمی، محمدی و آذر (1401) در پژوهش خود با عنوان "</w:t>
      </w:r>
      <w:r>
        <w:rPr>
          <w:rtl/>
        </w:rPr>
        <w:t>رویکرد حس مکان در طراحی فضاهای آموزشی با تمرکز بر فضای سبز</w:t>
      </w:r>
      <w:r>
        <w:rPr>
          <w:rFonts w:hint="cs"/>
          <w:rtl/>
        </w:rPr>
        <w:t xml:space="preserve">" گفته‌اند که </w:t>
      </w:r>
      <w:r>
        <w:rPr>
          <w:rtl/>
        </w:rPr>
        <w:t>کمبود سطح کمی و کیفی فضای سبز در طراحی محیط</w:t>
      </w:r>
      <w:r>
        <w:rPr>
          <w:rFonts w:hint="cs"/>
          <w:rtl/>
        </w:rPr>
        <w:t>‌</w:t>
      </w:r>
      <w:r>
        <w:rPr>
          <w:rtl/>
        </w:rPr>
        <w:t>های آموزشی مدارس کشور، حتی در مدارس روستایی، این فضاها را به مکانی صلب و بی</w:t>
      </w:r>
      <w:r>
        <w:rPr>
          <w:rFonts w:hint="cs"/>
          <w:rtl/>
        </w:rPr>
        <w:t>‌</w:t>
      </w:r>
      <w:r>
        <w:rPr>
          <w:rtl/>
        </w:rPr>
        <w:t>روح با مصالح و ساختمان</w:t>
      </w:r>
      <w:r>
        <w:rPr>
          <w:rFonts w:hint="cs"/>
          <w:rtl/>
        </w:rPr>
        <w:t>‌</w:t>
      </w:r>
      <w:r>
        <w:rPr>
          <w:rtl/>
        </w:rPr>
        <w:t>های غیرجذاب و بی</w:t>
      </w:r>
      <w:r>
        <w:rPr>
          <w:rFonts w:hint="cs"/>
          <w:rtl/>
        </w:rPr>
        <w:t>‌</w:t>
      </w:r>
      <w:r>
        <w:rPr>
          <w:rtl/>
        </w:rPr>
        <w:t>ذوق برای دانش</w:t>
      </w:r>
      <w:r>
        <w:rPr>
          <w:rFonts w:hint="cs"/>
          <w:rtl/>
        </w:rPr>
        <w:t>‌</w:t>
      </w:r>
      <w:r>
        <w:rPr>
          <w:rtl/>
        </w:rPr>
        <w:t xml:space="preserve">آموزان تبدیل کرده است. </w:t>
      </w:r>
      <w:r>
        <w:rPr>
          <w:rFonts w:hint="cs"/>
          <w:rtl/>
        </w:rPr>
        <w:t xml:space="preserve">ایشان در این پژوهش که با روش توصیفی-تحلیلی انجام شده‌است نشان دادند که </w:t>
      </w:r>
      <w:r>
        <w:rPr>
          <w:rtl/>
        </w:rPr>
        <w:t>توجه به طراحی فضاهای سبز در مدارس روستایی بر میزان عملکرد محیطی و سطح یادگیری دانش</w:t>
      </w:r>
      <w:r>
        <w:rPr>
          <w:rFonts w:hint="cs"/>
          <w:rtl/>
        </w:rPr>
        <w:t>‌</w:t>
      </w:r>
      <w:r>
        <w:rPr>
          <w:rtl/>
        </w:rPr>
        <w:t>آموزان تاثیرگذاری عمیقی داشته و این امر بیانگر تاثیرات مثبت و معنی</w:t>
      </w:r>
      <w:r>
        <w:rPr>
          <w:rFonts w:hint="cs"/>
          <w:rtl/>
        </w:rPr>
        <w:t>‌</w:t>
      </w:r>
      <w:r>
        <w:rPr>
          <w:rtl/>
        </w:rPr>
        <w:t>دار طراحی فضاهای سبز بر قدرت یادگیری و آموزش دانش</w:t>
      </w:r>
      <w:r>
        <w:rPr>
          <w:rFonts w:hint="cs"/>
          <w:rtl/>
        </w:rPr>
        <w:t>‌</w:t>
      </w:r>
      <w:r>
        <w:rPr>
          <w:rtl/>
        </w:rPr>
        <w:t>آموزان مدارس روستایی شهرستان گنبدکاووس است.</w:t>
      </w:r>
      <w:r>
        <w:rPr>
          <w:rFonts w:hint="cs"/>
          <w:rtl/>
        </w:rPr>
        <w:t xml:space="preserve"> همچنین</w:t>
      </w:r>
      <w:r>
        <w:rPr>
          <w:rtl/>
        </w:rPr>
        <w:t xml:space="preserve"> نتایج آزمون</w:t>
      </w:r>
      <w:r>
        <w:rPr>
          <w:rFonts w:hint="cs"/>
          <w:rtl/>
        </w:rPr>
        <w:t>‌</w:t>
      </w:r>
      <w:r>
        <w:rPr>
          <w:rtl/>
        </w:rPr>
        <w:t xml:space="preserve">های آماری تحقیق </w:t>
      </w:r>
      <w:r>
        <w:rPr>
          <w:rFonts w:hint="cs"/>
          <w:rtl/>
        </w:rPr>
        <w:t xml:space="preserve">ایشان </w:t>
      </w:r>
      <w:r>
        <w:rPr>
          <w:rtl/>
        </w:rPr>
        <w:t>نشان داد که رابطه</w:t>
      </w:r>
      <w:r>
        <w:rPr>
          <w:rFonts w:hint="cs"/>
          <w:rtl/>
        </w:rPr>
        <w:t>‌ی</w:t>
      </w:r>
      <w:r>
        <w:rPr>
          <w:rtl/>
        </w:rPr>
        <w:t xml:space="preserve"> مستقیم و معنی</w:t>
      </w:r>
      <w:r>
        <w:rPr>
          <w:rFonts w:hint="cs"/>
          <w:rtl/>
        </w:rPr>
        <w:t>‌</w:t>
      </w:r>
      <w:r>
        <w:rPr>
          <w:rtl/>
        </w:rPr>
        <w:t>داری بین وجود فضاهای سبز و افزایش حس مکان در میان دانش</w:t>
      </w:r>
      <w:r>
        <w:rPr>
          <w:rFonts w:hint="cs"/>
          <w:rtl/>
        </w:rPr>
        <w:t>‌</w:t>
      </w:r>
      <w:r>
        <w:rPr>
          <w:rtl/>
        </w:rPr>
        <w:t>آموزان مدارس محدوده مطالعاتی وجود دارد</w:t>
      </w:r>
      <w:r>
        <w:t>.</w:t>
      </w:r>
      <w:r>
        <w:rPr>
          <w:rFonts w:hint="cs"/>
          <w:rtl/>
        </w:rPr>
        <w:t xml:space="preserve"> </w:t>
      </w:r>
      <w:r>
        <w:rPr>
          <w:rtl/>
        </w:rPr>
        <w:t>حس مکان از جمله واکنش</w:t>
      </w:r>
      <w:r>
        <w:rPr>
          <w:rFonts w:hint="cs"/>
          <w:rtl/>
        </w:rPr>
        <w:t>‌</w:t>
      </w:r>
      <w:r>
        <w:rPr>
          <w:rtl/>
        </w:rPr>
        <w:t>های احساسی- ادراکی انسان نسبت به محیط پیرامون است که او را به مکان حضور خود پیوند داده و هویت فرد و مکان را شکل می</w:t>
      </w:r>
      <w:r>
        <w:rPr>
          <w:rFonts w:hint="cs"/>
          <w:rtl/>
        </w:rPr>
        <w:t>‌</w:t>
      </w:r>
      <w:r>
        <w:rPr>
          <w:rtl/>
        </w:rPr>
        <w:t>دهد</w:t>
      </w:r>
      <w:r>
        <w:rPr>
          <w:rFonts w:hint="cs"/>
          <w:rtl/>
        </w:rPr>
        <w:t>.</w:t>
      </w:r>
      <w:r>
        <w:rPr>
          <w:rtl/>
        </w:rPr>
        <w:t xml:space="preserve"> حس مکان، رویکردی برای افزایش یادگیری، شوق بازگشت به مدرسه و ماندن در آن فراهم می</w:t>
      </w:r>
      <w:r>
        <w:rPr>
          <w:rFonts w:hint="cs"/>
          <w:rtl/>
        </w:rPr>
        <w:t>‌</w:t>
      </w:r>
      <w:r>
        <w:rPr>
          <w:rtl/>
        </w:rPr>
        <w:t>آورد که می</w:t>
      </w:r>
      <w:r>
        <w:rPr>
          <w:rFonts w:hint="cs"/>
          <w:rtl/>
        </w:rPr>
        <w:t>‌</w:t>
      </w:r>
      <w:r>
        <w:rPr>
          <w:rtl/>
        </w:rPr>
        <w:t>تواند پیونددهنده</w:t>
      </w:r>
      <w:r>
        <w:rPr>
          <w:rFonts w:hint="cs"/>
          <w:rtl/>
        </w:rPr>
        <w:t>‌ی</w:t>
      </w:r>
      <w:r>
        <w:rPr>
          <w:rtl/>
        </w:rPr>
        <w:t xml:space="preserve"> دانش</w:t>
      </w:r>
      <w:r>
        <w:rPr>
          <w:rFonts w:hint="cs"/>
          <w:rtl/>
        </w:rPr>
        <w:t>‌</w:t>
      </w:r>
      <w:r>
        <w:rPr>
          <w:rtl/>
        </w:rPr>
        <w:t>آموزان با محیط</w:t>
      </w:r>
      <w:r>
        <w:rPr>
          <w:rFonts w:hint="cs"/>
          <w:rtl/>
        </w:rPr>
        <w:t>‌</w:t>
      </w:r>
      <w:r>
        <w:rPr>
          <w:rtl/>
        </w:rPr>
        <w:t xml:space="preserve">های آموزشی باشد. </w:t>
      </w:r>
    </w:p>
    <w:p w14:paraId="4E2F03DC" w14:textId="77777777" w:rsidR="00916C52" w:rsidRDefault="00916C52" w:rsidP="00302BAA">
      <w:pPr>
        <w:pStyle w:val="ac"/>
        <w:rPr>
          <w:rtl/>
        </w:rPr>
      </w:pPr>
      <w:r w:rsidRPr="00D83DF4">
        <w:rPr>
          <w:rFonts w:hint="cs"/>
          <w:rtl/>
        </w:rPr>
        <w:t xml:space="preserve">   </w:t>
      </w:r>
      <w:r w:rsidRPr="00D83DF4">
        <w:rPr>
          <w:rtl/>
        </w:rPr>
        <w:t>کریمی،</w:t>
      </w:r>
      <w:r w:rsidRPr="00D83DF4">
        <w:rPr>
          <w:rFonts w:hint="cs"/>
          <w:rtl/>
        </w:rPr>
        <w:t xml:space="preserve"> </w:t>
      </w:r>
      <w:r w:rsidRPr="00D83DF4">
        <w:rPr>
          <w:rtl/>
        </w:rPr>
        <w:t>خسرونیا</w:t>
      </w:r>
      <w:r w:rsidRPr="00D83DF4">
        <w:rPr>
          <w:rFonts w:hint="cs"/>
          <w:rtl/>
        </w:rPr>
        <w:t xml:space="preserve"> و </w:t>
      </w:r>
      <w:r w:rsidRPr="00D83DF4">
        <w:rPr>
          <w:rtl/>
        </w:rPr>
        <w:t>دژپسند</w:t>
      </w:r>
      <w:r w:rsidRPr="00D83DF4">
        <w:rPr>
          <w:rFonts w:hint="cs"/>
          <w:rtl/>
        </w:rPr>
        <w:t xml:space="preserve"> </w:t>
      </w:r>
      <w:r w:rsidRPr="00D83DF4">
        <w:rPr>
          <w:rtl/>
        </w:rPr>
        <w:t>(1400)</w:t>
      </w:r>
      <w:r w:rsidRPr="00D83DF4">
        <w:rPr>
          <w:rFonts w:hint="cs"/>
          <w:rtl/>
        </w:rPr>
        <w:t xml:space="preserve">، در </w:t>
      </w:r>
      <w:r w:rsidRPr="00D83DF4">
        <w:rPr>
          <w:rtl/>
        </w:rPr>
        <w:t>مطالعـات</w:t>
      </w:r>
      <w:r w:rsidRPr="00D83DF4">
        <w:rPr>
          <w:rFonts w:hint="cs"/>
          <w:rtl/>
        </w:rPr>
        <w:t xml:space="preserve">شان به این نتیجه رسیدند </w:t>
      </w:r>
      <w:r w:rsidRPr="00D83DF4">
        <w:rPr>
          <w:rtl/>
        </w:rPr>
        <w:t xml:space="preserve">کـه </w:t>
      </w:r>
      <w:r w:rsidRPr="00F638AE">
        <w:rPr>
          <w:u w:val="single"/>
          <w:rtl/>
        </w:rPr>
        <w:t>شیوه‌ی طراحـی فضاهـای یادگیری می</w:t>
      </w:r>
      <w:r>
        <w:rPr>
          <w:rFonts w:hint="cs"/>
          <w:u w:val="single"/>
          <w:rtl/>
        </w:rPr>
        <w:t>‌</w:t>
      </w:r>
      <w:r w:rsidRPr="00F638AE">
        <w:rPr>
          <w:u w:val="single"/>
          <w:rtl/>
        </w:rPr>
        <w:t>توانـد</w:t>
      </w:r>
      <w:r w:rsidRPr="00D83DF4">
        <w:rPr>
          <w:rtl/>
        </w:rPr>
        <w:t xml:space="preserve"> باعـث رشـد یـا بازدارنـد</w:t>
      </w:r>
      <w:r>
        <w:rPr>
          <w:rFonts w:hint="cs"/>
          <w:rtl/>
        </w:rPr>
        <w:t>ه‌ی</w:t>
      </w:r>
      <w:r w:rsidRPr="00D83DF4">
        <w:rPr>
          <w:rtl/>
        </w:rPr>
        <w:t xml:space="preserve"> یادگیـری باشـد.</w:t>
      </w:r>
      <w:r w:rsidRPr="00D83DF4">
        <w:rPr>
          <w:rFonts w:hint="cs"/>
          <w:rtl/>
        </w:rPr>
        <w:t xml:space="preserve"> پرسش اصلی پژوهش آنها این است که فضای آموزشی چگونه فرصت‌های لازم برای اثربخش‌ترین شکل یادگیری را که از طریق تجربۀ عینی حاصل می‌شود فراهم می‌آورد. ایشان در مطالعه‌ای با عنوان </w:t>
      </w:r>
      <w:r w:rsidRPr="00D83DF4">
        <w:rPr>
          <w:rtl/>
        </w:rPr>
        <w:t>تدو</w:t>
      </w:r>
      <w:r w:rsidRPr="00D83DF4">
        <w:rPr>
          <w:rFonts w:hint="cs"/>
          <w:rtl/>
        </w:rPr>
        <w:t>ی</w:t>
      </w:r>
      <w:r w:rsidRPr="00D83DF4">
        <w:rPr>
          <w:rFonts w:hint="eastAsia"/>
          <w:rtl/>
        </w:rPr>
        <w:t>ن</w:t>
      </w:r>
      <w:r w:rsidRPr="00D83DF4">
        <w:rPr>
          <w:rtl/>
        </w:rPr>
        <w:t xml:space="preserve"> مدل شاخص ها</w:t>
      </w:r>
      <w:r w:rsidRPr="00D83DF4">
        <w:rPr>
          <w:rFonts w:hint="cs"/>
          <w:rtl/>
        </w:rPr>
        <w:t>ی</w:t>
      </w:r>
      <w:r w:rsidRPr="00D83DF4">
        <w:rPr>
          <w:rtl/>
        </w:rPr>
        <w:t xml:space="preserve"> مکان</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تجرب</w:t>
      </w:r>
      <w:r w:rsidRPr="00D83DF4">
        <w:rPr>
          <w:rFonts w:hint="cs"/>
          <w:rtl/>
        </w:rPr>
        <w:t>ی</w:t>
      </w:r>
      <w:r w:rsidRPr="00D83DF4">
        <w:rPr>
          <w:rtl/>
        </w:rPr>
        <w:t xml:space="preserve"> و کاربرد آن در طراح</w:t>
      </w:r>
      <w:r w:rsidRPr="00D83DF4">
        <w:rPr>
          <w:rFonts w:hint="cs"/>
          <w:rtl/>
        </w:rPr>
        <w:t>ی</w:t>
      </w:r>
      <w:r w:rsidRPr="00D83DF4">
        <w:rPr>
          <w:rtl/>
        </w:rPr>
        <w:t xml:space="preserve"> مح</w:t>
      </w:r>
      <w:r w:rsidRPr="00D83DF4">
        <w:rPr>
          <w:rFonts w:hint="cs"/>
          <w:rtl/>
        </w:rPr>
        <w:t>ی</w:t>
      </w:r>
      <w:r w:rsidRPr="00D83DF4">
        <w:rPr>
          <w:rFonts w:hint="eastAsia"/>
          <w:rtl/>
        </w:rPr>
        <w:t>ط</w:t>
      </w:r>
      <w:r>
        <w:rPr>
          <w:rFonts w:hint="eastAsia"/>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 به</w:t>
      </w:r>
      <w:r>
        <w:rPr>
          <w:rFonts w:hint="cs"/>
          <w:rtl/>
        </w:rPr>
        <w:t>‌</w:t>
      </w:r>
      <w:r w:rsidRPr="00D83DF4">
        <w:rPr>
          <w:rFonts w:hint="cs"/>
          <w:rtl/>
        </w:rPr>
        <w:t xml:space="preserve">دنبال </w:t>
      </w:r>
      <w:r w:rsidRPr="00D83DF4">
        <w:rPr>
          <w:rtl/>
        </w:rPr>
        <w:t>دسـت</w:t>
      </w:r>
      <w:r w:rsidRPr="00D83DF4">
        <w:rPr>
          <w:rFonts w:hint="cs"/>
          <w:rtl/>
        </w:rPr>
        <w:t>ی</w:t>
      </w:r>
      <w:r w:rsidRPr="00D83DF4">
        <w:rPr>
          <w:rFonts w:hint="eastAsia"/>
          <w:rtl/>
        </w:rPr>
        <w:t>اب</w:t>
      </w:r>
      <w:r w:rsidRPr="00D83DF4">
        <w:rPr>
          <w:rFonts w:hint="cs"/>
          <w:rtl/>
        </w:rPr>
        <w:t>ی</w:t>
      </w:r>
      <w:r w:rsidRPr="00D83DF4">
        <w:rPr>
          <w:rtl/>
        </w:rPr>
        <w:t xml:space="preserve"> بـه مدلـ</w:t>
      </w:r>
      <w:r w:rsidRPr="00D83DF4">
        <w:rPr>
          <w:rFonts w:hint="cs"/>
          <w:rtl/>
        </w:rPr>
        <w:t>ی</w:t>
      </w:r>
      <w:r w:rsidRPr="00D83DF4">
        <w:rPr>
          <w:rtl/>
        </w:rPr>
        <w:t xml:space="preserve"> از شـاخص</w:t>
      </w:r>
      <w:r w:rsidRPr="00D83DF4">
        <w:rPr>
          <w:rFonts w:hint="cs"/>
          <w:rtl/>
        </w:rPr>
        <w:t>‌</w:t>
      </w:r>
      <w:r w:rsidRPr="00D83DF4">
        <w:rPr>
          <w:rtl/>
        </w:rPr>
        <w:t>ها</w:t>
      </w:r>
      <w:r w:rsidRPr="00D83DF4">
        <w:rPr>
          <w:rFonts w:hint="cs"/>
          <w:rtl/>
        </w:rPr>
        <w:t>ی</w:t>
      </w:r>
      <w:r w:rsidRPr="00D83DF4">
        <w:rPr>
          <w:rtl/>
        </w:rPr>
        <w:t xml:space="preserve"> مکانـ</w:t>
      </w:r>
      <w:r w:rsidRPr="00D83DF4">
        <w:rPr>
          <w:rFonts w:hint="cs"/>
          <w:rtl/>
        </w:rPr>
        <w:t>ی</w:t>
      </w:r>
      <w:r w:rsidRPr="00D83DF4">
        <w:rPr>
          <w:rtl/>
        </w:rPr>
        <w:t xml:space="preserve"> مؤثـر بـر </w:t>
      </w:r>
      <w:r w:rsidRPr="00D83DF4">
        <w:rPr>
          <w:rFonts w:hint="cs"/>
          <w:rtl/>
        </w:rPr>
        <w:t>ی</w:t>
      </w:r>
      <w:r w:rsidRPr="00D83DF4">
        <w:rPr>
          <w:rFonts w:hint="eastAsia"/>
          <w:rtl/>
        </w:rPr>
        <w:t>ادگ</w:t>
      </w:r>
      <w:r w:rsidRPr="00D83DF4">
        <w:rPr>
          <w:rFonts w:hint="cs"/>
          <w:rtl/>
        </w:rPr>
        <w:t>ی</w:t>
      </w:r>
      <w:r w:rsidRPr="00D83DF4">
        <w:rPr>
          <w:rFonts w:hint="eastAsia"/>
          <w:rtl/>
        </w:rPr>
        <w:t>ـر</w:t>
      </w:r>
      <w:r w:rsidRPr="00D83DF4">
        <w:rPr>
          <w:rFonts w:hint="cs"/>
          <w:rtl/>
        </w:rPr>
        <w:t>ی</w:t>
      </w:r>
      <w:r w:rsidRPr="00D83DF4">
        <w:rPr>
          <w:rtl/>
        </w:rPr>
        <w:t xml:space="preserve"> تجربـ</w:t>
      </w:r>
      <w:r w:rsidRPr="00D83DF4">
        <w:rPr>
          <w:rFonts w:hint="cs"/>
          <w:rtl/>
        </w:rPr>
        <w:t>ی</w:t>
      </w:r>
      <w:r w:rsidRPr="00D83DF4">
        <w:rPr>
          <w:rtl/>
        </w:rPr>
        <w:t xml:space="preserve"> </w:t>
      </w:r>
      <w:r w:rsidRPr="00D83DF4">
        <w:rPr>
          <w:rFonts w:hint="cs"/>
          <w:rtl/>
        </w:rPr>
        <w:t>بودند</w:t>
      </w:r>
      <w:r w:rsidRPr="00D83DF4">
        <w:rPr>
          <w:rtl/>
        </w:rPr>
        <w:t>.</w:t>
      </w:r>
      <w:r w:rsidRPr="00D83DF4">
        <w:rPr>
          <w:rFonts w:hint="cs"/>
          <w:rtl/>
        </w:rPr>
        <w:t xml:space="preserve"> </w:t>
      </w:r>
      <w:r w:rsidRPr="00D83DF4">
        <w:rPr>
          <w:rtl/>
        </w:rPr>
        <w:t>تئور</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تجرب</w:t>
      </w:r>
      <w:r w:rsidRPr="00D83DF4">
        <w:rPr>
          <w:rFonts w:hint="cs"/>
          <w:rtl/>
        </w:rPr>
        <w:t>ی</w:t>
      </w:r>
      <w:r w:rsidRPr="00D83DF4">
        <w:rPr>
          <w:rtl/>
        </w:rPr>
        <w:t xml:space="preserve"> د</w:t>
      </w:r>
      <w:r w:rsidRPr="00D83DF4">
        <w:rPr>
          <w:rFonts w:hint="cs"/>
          <w:rtl/>
        </w:rPr>
        <w:t>ی</w:t>
      </w:r>
      <w:r w:rsidRPr="00D83DF4">
        <w:rPr>
          <w:rFonts w:hint="eastAsia"/>
          <w:rtl/>
        </w:rPr>
        <w:t>دگاه</w:t>
      </w:r>
      <w:r w:rsidRPr="00D83DF4">
        <w:rPr>
          <w:rFonts w:hint="cs"/>
          <w:rtl/>
        </w:rPr>
        <w:t>ی</w:t>
      </w:r>
      <w:r w:rsidRPr="00D83DF4">
        <w:rPr>
          <w:rtl/>
        </w:rPr>
        <w:t xml:space="preserve"> کل</w:t>
      </w:r>
      <w:r>
        <w:rPr>
          <w:rFonts w:hint="cs"/>
          <w:rtl/>
        </w:rPr>
        <w:t>‌</w:t>
      </w:r>
      <w:r w:rsidRPr="00D83DF4">
        <w:rPr>
          <w:rtl/>
        </w:rPr>
        <w:t xml:space="preserve">نگر در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است که تجرب</w:t>
      </w:r>
      <w:r w:rsidRPr="00D83DF4">
        <w:rPr>
          <w:rFonts w:hint="cs"/>
          <w:rtl/>
        </w:rPr>
        <w:t>ی</w:t>
      </w:r>
      <w:r w:rsidRPr="00D83DF4">
        <w:rPr>
          <w:rFonts w:hint="eastAsia"/>
          <w:rtl/>
        </w:rPr>
        <w:t>ات،</w:t>
      </w:r>
      <w:r w:rsidRPr="00D83DF4">
        <w:rPr>
          <w:rtl/>
        </w:rPr>
        <w:t xml:space="preserve"> ادراک، شناخت و رفتار را ترک</w:t>
      </w:r>
      <w:r w:rsidRPr="00D83DF4">
        <w:rPr>
          <w:rFonts w:hint="cs"/>
          <w:rtl/>
        </w:rPr>
        <w:t>ی</w:t>
      </w:r>
      <w:r w:rsidRPr="00D83DF4">
        <w:rPr>
          <w:rFonts w:hint="eastAsia"/>
          <w:rtl/>
        </w:rPr>
        <w:t>ب</w:t>
      </w:r>
      <w:r w:rsidRPr="00D83DF4">
        <w:rPr>
          <w:rtl/>
        </w:rPr>
        <w:t xml:space="preserve"> م</w:t>
      </w:r>
      <w:r w:rsidRPr="00D83DF4">
        <w:rPr>
          <w:rFonts w:hint="cs"/>
          <w:rtl/>
        </w:rPr>
        <w:t>ی</w:t>
      </w:r>
      <w:r w:rsidRPr="00D83DF4">
        <w:rPr>
          <w:rtl/>
        </w:rPr>
        <w:t xml:space="preserve"> کند. ا</w:t>
      </w:r>
      <w:r w:rsidRPr="00D83DF4">
        <w:rPr>
          <w:rFonts w:hint="cs"/>
          <w:rtl/>
        </w:rPr>
        <w:t>ی</w:t>
      </w:r>
      <w:r w:rsidRPr="00D83DF4">
        <w:rPr>
          <w:rFonts w:hint="eastAsia"/>
          <w:rtl/>
        </w:rPr>
        <w:t>ن</w:t>
      </w:r>
      <w:r w:rsidRPr="00D83DF4">
        <w:rPr>
          <w:rtl/>
        </w:rPr>
        <w:t xml:space="preserve"> نظر</w:t>
      </w:r>
      <w:r w:rsidRPr="00D83DF4">
        <w:rPr>
          <w:rFonts w:hint="cs"/>
          <w:rtl/>
        </w:rPr>
        <w:t>ی</w:t>
      </w:r>
      <w:r w:rsidRPr="00D83DF4">
        <w:rPr>
          <w:rFonts w:hint="eastAsia"/>
          <w:rtl/>
        </w:rPr>
        <w:t>ه</w:t>
      </w:r>
      <w:r w:rsidRPr="00D83DF4">
        <w:rPr>
          <w:rtl/>
        </w:rPr>
        <w:t xml:space="preserve"> بر نقش محور</w:t>
      </w:r>
      <w:r w:rsidRPr="00D83DF4">
        <w:rPr>
          <w:rFonts w:hint="cs"/>
          <w:rtl/>
        </w:rPr>
        <w:t>ی</w:t>
      </w:r>
      <w:r w:rsidRPr="00D83DF4">
        <w:rPr>
          <w:rtl/>
        </w:rPr>
        <w:t xml:space="preserve"> تجربه در فرآ</w:t>
      </w:r>
      <w:r w:rsidRPr="00D83DF4">
        <w:rPr>
          <w:rFonts w:hint="cs"/>
          <w:rtl/>
        </w:rPr>
        <w:t>ی</w:t>
      </w:r>
      <w:r w:rsidRPr="00D83DF4">
        <w:rPr>
          <w:rFonts w:hint="eastAsia"/>
          <w:rtl/>
        </w:rPr>
        <w:t>ند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تاک</w:t>
      </w:r>
      <w:r w:rsidRPr="00D83DF4">
        <w:rPr>
          <w:rFonts w:hint="cs"/>
          <w:rtl/>
        </w:rPr>
        <w:t>ی</w:t>
      </w:r>
      <w:r w:rsidRPr="00D83DF4">
        <w:rPr>
          <w:rFonts w:hint="eastAsia"/>
          <w:rtl/>
        </w:rPr>
        <w:t>د</w:t>
      </w:r>
      <w:r w:rsidRPr="00D83DF4">
        <w:rPr>
          <w:rtl/>
        </w:rPr>
        <w:t xml:space="preserve"> دارد. ا</w:t>
      </w:r>
      <w:r w:rsidRPr="00D83DF4">
        <w:rPr>
          <w:rFonts w:hint="cs"/>
          <w:rtl/>
        </w:rPr>
        <w:t>ی</w:t>
      </w:r>
      <w:r w:rsidRPr="00D83DF4">
        <w:rPr>
          <w:rFonts w:hint="eastAsia"/>
          <w:rtl/>
        </w:rPr>
        <w:t>ن</w:t>
      </w:r>
      <w:r w:rsidRPr="00D83DF4">
        <w:rPr>
          <w:rtl/>
        </w:rPr>
        <w:t xml:space="preserve"> </w:t>
      </w:r>
      <w:r w:rsidRPr="00D83DF4">
        <w:rPr>
          <w:rFonts w:hint="cs"/>
          <w:rtl/>
        </w:rPr>
        <w:t>ی</w:t>
      </w:r>
      <w:r w:rsidRPr="00D83DF4">
        <w:rPr>
          <w:rFonts w:hint="eastAsia"/>
          <w:rtl/>
        </w:rPr>
        <w:t>ک</w:t>
      </w:r>
      <w:r w:rsidRPr="00D83DF4">
        <w:rPr>
          <w:rtl/>
        </w:rPr>
        <w:t xml:space="preserve"> فرآ</w:t>
      </w:r>
      <w:r w:rsidRPr="00D83DF4">
        <w:rPr>
          <w:rFonts w:hint="cs"/>
          <w:rtl/>
        </w:rPr>
        <w:t>ی</w:t>
      </w:r>
      <w:r w:rsidRPr="00D83DF4">
        <w:rPr>
          <w:rFonts w:hint="eastAsia"/>
          <w:rtl/>
        </w:rPr>
        <w:t>ند</w:t>
      </w:r>
      <w:r w:rsidRPr="00D83DF4">
        <w:rPr>
          <w:rtl/>
        </w:rPr>
        <w:t xml:space="preserve"> مستمر است که بر پا</w:t>
      </w:r>
      <w:r w:rsidRPr="00D83DF4">
        <w:rPr>
          <w:rFonts w:hint="cs"/>
          <w:rtl/>
        </w:rPr>
        <w:t>ی</w:t>
      </w:r>
      <w:r w:rsidRPr="00D83DF4">
        <w:rPr>
          <w:rFonts w:hint="eastAsia"/>
          <w:rtl/>
        </w:rPr>
        <w:t>ه</w:t>
      </w:r>
      <w:r w:rsidRPr="00D83DF4">
        <w:rPr>
          <w:rtl/>
        </w:rPr>
        <w:t xml:space="preserve"> تجربه است.</w:t>
      </w:r>
      <w:r>
        <w:rPr>
          <w:rFonts w:hint="cs"/>
          <w:rtl/>
        </w:rPr>
        <w:t xml:space="preserve"> نتایج این مطاله نشان داد که</w:t>
      </w:r>
      <w:r w:rsidRPr="00D83DF4">
        <w:rPr>
          <w:rFonts w:hint="cs"/>
          <w:rtl/>
        </w:rPr>
        <w:t xml:space="preserve"> </w:t>
      </w:r>
      <w:r w:rsidRPr="00D83DF4">
        <w:rPr>
          <w:rtl/>
        </w:rPr>
        <w:t>مهم‌ترین</w:t>
      </w:r>
      <w:r>
        <w:rPr>
          <w:rFonts w:hint="cs"/>
          <w:rtl/>
        </w:rPr>
        <w:t xml:space="preserve"> </w:t>
      </w:r>
      <w:r w:rsidRPr="00D83DF4">
        <w:rPr>
          <w:rtl/>
        </w:rPr>
        <w:t>دسته شاخص‌های مکانی تائیرگذار بر یادگیری تجربی به ترتیب، طبیعت‌گرایی و خوداکتشافی، هویت‌مندی، تنوع و انعطاف‌پذیری، جامعه‌مداری و جمع‌گرایی می‌باشند</w:t>
      </w:r>
      <w:r w:rsidRPr="00D83DF4">
        <w:rPr>
          <w:rFonts w:hint="cs"/>
          <w:rtl/>
        </w:rPr>
        <w:t xml:space="preserve">. </w:t>
      </w:r>
      <w:r>
        <w:rPr>
          <w:rFonts w:hint="cs"/>
          <w:rtl/>
        </w:rPr>
        <w:t xml:space="preserve">بعلاوه </w:t>
      </w:r>
      <w:r w:rsidRPr="00D83DF4">
        <w:rPr>
          <w:rFonts w:hint="cs"/>
          <w:rtl/>
        </w:rPr>
        <w:t xml:space="preserve">دو شاخص «طبیعت و مکان‌های تجربه و لمس آب، خاک و گیاه» و «فضاهای یادگیری گروهی» و سپس شاخص «الگوی طراحی مدرسه به مثابه خانه» بیشترین میزان تاثیر بر یادگیری تجربی را دارند. سایر راهکارها پیشنهاد این تحقیق برای پیاده‌سازی اصول یادگیری تجربی در طراحی محیط‌های یادگیری است که به ترتیب اولویت شامل این موارد است: فضاها و فرصت‌های کار عملی و تجربی، انعطاف پذیری فضا و مبلمان و قادربودن کودکان به خلق محیط‌های یادگیری خودشان، استفاده از الگوهای بومی و محلی و فرم‌های آشنا، کلاس‌های باتراکم کمتر، همجواری با مراکز مهم شهری و یادگیری در متن جامعه، فضای نمایش آثار و دستاوردهای یادگیرندگان، مقیاس انسانی، ورودی‌های هماهنگ با بافت، پذیرا و دعوت‌کننده، فضائی جهت عبادت و ارتباط با خالق هستی، محوطۀ مشاهدۀ حیات حیوانات، مسیر حرکت با انتخاب آزاد و رفتار اکتشافی در فضای باز و چیدمان کلاس‌ها (نه مسیر مستقیم و ثابت و بدون تنوع در قالب صفوف و نیمکت‌ها)، بام سبز و دیوار سبز، فضاهای مشترک مانند ایوان و رواق‌های فضای باز (به عنوان فضاهای گرد هم آورنده، امکان کار گروهی و گسترش فضای داخل به بیرون)، طراحی فضاهای دنج و خلوت و ساکت (فضاهای کوچک برای خلوت‌گزینی) جهت احساس پناه، امنیت و هویت، مشارکت معلمان و افراد اجتماع در طراحی و ارزیابی ساختمان مدرسه، ارتباط درون و بیرون با استفاده از بازشوهای وسیع، طراحی فضاها به صورت چندعملکردی (قابلیت تغییر یک فضا برای عملکردهای مختلف و یا جای  دادن چندین عملکرد کنار هم) به منظور افزایش کیفیت تعاملات، روابط اجتماعی و مشارکت، فضای بازی‌های جمعی (بازی-مشارکت)، میدانگاه‌های اجتماعی (فضاهای عمومی و مشترک که موجب تقویت احساس اجتماعی می‌گردد مانند آمفی تئاتر، تالار، غذاخوری و </w:t>
      </w:r>
      <w:r>
        <w:rPr>
          <w:rFonts w:hint="cs"/>
          <w:rtl/>
        </w:rPr>
        <w:t>غیره</w:t>
      </w:r>
      <w:r w:rsidRPr="00D83DF4">
        <w:rPr>
          <w:rFonts w:hint="cs"/>
          <w:rtl/>
        </w:rPr>
        <w:t>).</w:t>
      </w:r>
    </w:p>
    <w:p w14:paraId="7CB3FABE" w14:textId="77777777" w:rsidR="00916C52" w:rsidRPr="00D83DF4" w:rsidRDefault="00916C52" w:rsidP="00302BAA">
      <w:pPr>
        <w:pStyle w:val="ac"/>
        <w:rPr>
          <w:rtl/>
        </w:rPr>
      </w:pPr>
      <w:r>
        <w:rPr>
          <w:shd w:val="clear" w:color="auto" w:fill="FFFFFF"/>
          <w:rtl/>
        </w:rPr>
        <w:t>حوصله</w:t>
      </w:r>
      <w:r>
        <w:rPr>
          <w:rFonts w:hint="cs"/>
          <w:shd w:val="clear" w:color="auto" w:fill="FFFFFF"/>
          <w:rtl/>
        </w:rPr>
        <w:t>‌</w:t>
      </w:r>
      <w:r>
        <w:rPr>
          <w:shd w:val="clear" w:color="auto" w:fill="FFFFFF"/>
          <w:rtl/>
        </w:rPr>
        <w:t>دار صابر، صفر</w:t>
      </w:r>
      <w:r>
        <w:rPr>
          <w:rFonts w:hint="cs"/>
          <w:shd w:val="clear" w:color="auto" w:fill="FFFFFF"/>
          <w:rtl/>
        </w:rPr>
        <w:t>ی</w:t>
      </w:r>
      <w:r>
        <w:rPr>
          <w:shd w:val="clear" w:color="auto" w:fill="FFFFFF"/>
          <w:rtl/>
        </w:rPr>
        <w:t>، اسد</w:t>
      </w:r>
      <w:r>
        <w:rPr>
          <w:rFonts w:hint="cs"/>
          <w:shd w:val="clear" w:color="auto" w:fill="FFFFFF"/>
          <w:rtl/>
        </w:rPr>
        <w:t>ی و</w:t>
      </w:r>
      <w:r>
        <w:rPr>
          <w:shd w:val="clear" w:color="auto" w:fill="FFFFFF"/>
          <w:rtl/>
        </w:rPr>
        <w:t xml:space="preserve"> اکبری</w:t>
      </w:r>
      <w:r>
        <w:rPr>
          <w:rFonts w:hint="cs"/>
          <w:shd w:val="clear" w:color="auto" w:fill="FFFFFF"/>
          <w:rtl/>
        </w:rPr>
        <w:t xml:space="preserve"> (1400) در پژوهشی با عنوان</w:t>
      </w:r>
      <w:r>
        <w:rPr>
          <w:shd w:val="clear" w:color="auto" w:fill="FFFFFF"/>
          <w:rtl/>
        </w:rPr>
        <w:t xml:space="preserve"> بررسی و تحلیل عوامل کالبدی مؤثر بر نقشه ذهنی کودکان از محیط‌های آموزشی</w:t>
      </w:r>
      <w:r>
        <w:rPr>
          <w:rFonts w:hint="cs"/>
          <w:shd w:val="clear" w:color="auto" w:fill="FFFFFF"/>
          <w:rtl/>
        </w:rPr>
        <w:t xml:space="preserve"> نشان دادند</w:t>
      </w:r>
      <w:r>
        <w:rPr>
          <w:shd w:val="clear" w:color="auto" w:fill="FFFFFF"/>
          <w:rtl/>
        </w:rPr>
        <w:t xml:space="preserve"> </w:t>
      </w:r>
      <w:r>
        <w:rPr>
          <w:rFonts w:cs="B Mitra" w:hint="cs"/>
          <w:shd w:val="clear" w:color="auto" w:fill="FFFFFF"/>
          <w:rtl/>
        </w:rPr>
        <w:t>که از میان فضاهای کالبدی مدارس به ترتیب، بیشترین فراوانی در ترسیم عناصر کالبدی مدرسه به ترتیب از ان کلاس‌ها (32%)، حیاط و زمین بازی (28%)، و راهرو مدارس(18%) است و کمترین اشاره نیز به آبخوری مدرسه (8%) شده است. در واقع به نظر می‌رسد که فضاهای کالبدی که دانش‌آموزان به طور روزانه در مدرسه با آنها درگیر هستند، در تصاویر ذهنی آنها از مدرسه نمایان است. همچنین نتایج این پژوهش نشان داد که 4 عامل «هندسه و چیدمان فضا»، «فضاهای باز و نیمه‌باز»، «فضاهای ارتباطی» و «نشانه‌ها»، به عنوان عوامل تشکیل دهنده تصاویر ذهنی کودکان شناسایی شدند که از میان این عوامل، «هندسه و چیدمان فضا»، بیشترین تأثیر را بر نقشه‌های ذهنی کودکان در نمونه‌های مورد مطالعه داشته است. تاثیر « فضاهای باز و نیمه‌باز»، نیز تأثیر به‌وضوح در نقاشی و تصاویر ذهنی کودکان مشهود بود. عامل « فضاهای ارتباطی»، عامل مهم دیگری بود که بعضاً در تصاویر ذهنی کودکان از محیط آموزشی‌شان به چشم می‌خورد. در خصوص عامل چهارم، «نشانه‌ها» ورودی مدرسه جزء پرتکرار ترین نشانه‌ها در نقاشی کودکان بود همچنین بوفه‌های مدارس در اکثر نقاشی ها به چشم می‌خورد، تخته سیاه عنصر غالب تصاویر کودکان از کلاس و پله‌های مدارس در مدارس دارای طبقات، جزء عناصر پرتکرار نقاشی کودکان به حساب می‌آمد</w:t>
      </w:r>
      <w:r>
        <w:rPr>
          <w:rFonts w:cs="B Mitra" w:hint="cs"/>
          <w:shd w:val="clear" w:color="auto" w:fill="FFFFFF"/>
        </w:rPr>
        <w:t>.</w:t>
      </w:r>
    </w:p>
    <w:p w14:paraId="1FA7337A" w14:textId="77777777" w:rsidR="00916C52" w:rsidRPr="00D83DF4" w:rsidRDefault="00916C52" w:rsidP="00302BAA">
      <w:pPr>
        <w:pStyle w:val="ac"/>
        <w:rPr>
          <w:rtl/>
        </w:rPr>
      </w:pPr>
      <w:r w:rsidRPr="00D83DF4">
        <w:rPr>
          <w:rtl/>
        </w:rPr>
        <w:t xml:space="preserve">نتایج پژوهش </w:t>
      </w:r>
      <w:r w:rsidRPr="00D83DF4">
        <w:rPr>
          <w:rFonts w:hint="cs"/>
          <w:rtl/>
        </w:rPr>
        <w:t xml:space="preserve">وحیدی، </w:t>
      </w:r>
      <w:r w:rsidRPr="00D83DF4">
        <w:rPr>
          <w:rtl/>
        </w:rPr>
        <w:t>پوشنه،</w:t>
      </w:r>
      <w:r w:rsidRPr="00D83DF4">
        <w:rPr>
          <w:rFonts w:hint="cs"/>
          <w:rtl/>
        </w:rPr>
        <w:t xml:space="preserve"> </w:t>
      </w:r>
      <w:r w:rsidRPr="00D83DF4">
        <w:rPr>
          <w:rtl/>
        </w:rPr>
        <w:t>خسروی، ایزدی( 1399)</w:t>
      </w:r>
      <w:r w:rsidRPr="00D83DF4">
        <w:rPr>
          <w:rFonts w:hint="cs"/>
          <w:rtl/>
        </w:rPr>
        <w:t>،</w:t>
      </w:r>
      <w:r w:rsidRPr="00D83DF4">
        <w:rPr>
          <w:rtl/>
        </w:rPr>
        <w:t xml:space="preserve"> نشان داد که</w:t>
      </w:r>
      <w:r w:rsidRPr="00D83DF4">
        <w:rPr>
          <w:rFonts w:hint="cs"/>
          <w:rtl/>
        </w:rPr>
        <w:t xml:space="preserve"> </w:t>
      </w:r>
      <w:r w:rsidRPr="00D83DF4">
        <w:rPr>
          <w:rtl/>
        </w:rPr>
        <w:t>مدل محیط یادگیری مبتنی بر نظریه یادگیری تحولی دارای 84 گویه (شاخص)، 16 مؤلفه و 5 بعد می‌باشد. بر اساس نتایج‌ این مدل، 5 شاخص محیط یادگیری عبارت‌اند از 1) بعد عوامل آموزشی شامل: مؤلفه‌های نقش معلم، تغییر در روش‌های آمادگی و تحقیق معلمان، تغییر اثبات‌گرایی، محیط دانش‌محور، محیط یادگیرنده محور، فعالیت‌های عملی و آموزش مسئله محور. 2) بعد عوامل حمایتی شامل مؤلفه‌های فعالیت‌های فرهنگی هنری و خلاقانه، عوامل پشتیبانی و هم‌افزایی تجارب و تعاملات. 3) بعد عوامل غیر آموزشی شامل مؤلفه‌های تغییرات چشمگیر زندگی و عوامل اجتماعی. 4) بعد نقد محوری شامل مؤلفه‌های تفکر انتقادی، گفتمان و رهایی .5) بعد عوامل خودشناسی شامل مؤلفه‌های فرایند خودسازی و هوش هیجانی</w:t>
      </w:r>
      <w:r w:rsidRPr="00D83DF4">
        <w:rPr>
          <w:rFonts w:hint="cs"/>
          <w:rtl/>
        </w:rPr>
        <w:t>.</w:t>
      </w:r>
      <w:r>
        <w:rPr>
          <w:rFonts w:hint="cs"/>
          <w:rtl/>
        </w:rPr>
        <w:t xml:space="preserve"> </w:t>
      </w:r>
    </w:p>
    <w:p w14:paraId="6C6E8AE3" w14:textId="77777777" w:rsidR="00916C52" w:rsidRPr="00D83DF4" w:rsidRDefault="00916C52" w:rsidP="00302BAA">
      <w:pPr>
        <w:pStyle w:val="ac"/>
      </w:pPr>
      <w:r w:rsidRPr="00D83DF4">
        <w:rPr>
          <w:rtl/>
        </w:rPr>
        <w:t xml:space="preserve">زهرا اسکندری (1398) </w:t>
      </w:r>
      <w:r>
        <w:rPr>
          <w:rFonts w:hint="cs"/>
          <w:rtl/>
        </w:rPr>
        <w:t>پژوهشی با عنوان</w:t>
      </w:r>
      <w:r w:rsidRPr="00D83DF4">
        <w:rPr>
          <w:rtl/>
        </w:rPr>
        <w:t xml:space="preserve"> ارائۀ چهارچوب مفهومی برای طراحی فضای فیزیکی مدرسۀ ابتدایی بر مبنای نظریۀ یادگیری مشار</w:t>
      </w:r>
      <w:r>
        <w:rPr>
          <w:rtl/>
        </w:rPr>
        <w:t>کتی ویگوتسکی</w:t>
      </w:r>
      <w:r w:rsidRPr="00D83DF4">
        <w:rPr>
          <w:rtl/>
        </w:rPr>
        <w:t xml:space="preserve">، رویکرد سازنده‌گرایی </w:t>
      </w:r>
      <w:r w:rsidRPr="0069644B">
        <w:rPr>
          <w:rtl/>
        </w:rPr>
        <w:t xml:space="preserve">اجتماعی، </w:t>
      </w:r>
      <w:r w:rsidRPr="0069644B">
        <w:rPr>
          <w:rFonts w:hint="cs"/>
          <w:rtl/>
        </w:rPr>
        <w:t>انجام داده</w:t>
      </w:r>
      <w:r w:rsidRPr="0069644B">
        <w:rPr>
          <w:rtl/>
        </w:rPr>
        <w:t xml:space="preserve"> است</w:t>
      </w:r>
      <w:r w:rsidRPr="00D83DF4">
        <w:rPr>
          <w:rtl/>
        </w:rPr>
        <w:t>. طبق یافته‌های پژوهش او، مهم‌ترین مولفه‌های یادگیری مشارکتی عبارتند از ساختن دانش، نقش فعال یادگیرنده، تسهیل یادگیری، تنوع مواد و منابع یادگیری، زمینه و تعامل محوری که در ابعاد فضایی (رنگ، محوطه‌ســازی و انعطاف‌پذیری، روانشناختی (مناطق اجتماعی غیررســمی)، فیزیولوژی (دما، تهویه، نور و سروصدا) و رفتاری (پیکربندی</w:t>
      </w:r>
      <w:r w:rsidRPr="00D83DF4">
        <w:t xml:space="preserve"> U </w:t>
      </w:r>
      <w:r w:rsidRPr="00D83DF4">
        <w:rPr>
          <w:rtl/>
        </w:rPr>
        <w:t>شکل، میزهای گرد، فضاهای بازی، فضاهای شــخصی، فضای عمومی یادگیری (خیابــان یادگیر</w:t>
      </w:r>
      <w:r w:rsidRPr="00C64742">
        <w:rPr>
          <w:rtl/>
        </w:rPr>
        <w:t xml:space="preserve">ی)) </w:t>
      </w:r>
      <w:r w:rsidRPr="00D83DF4">
        <w:rPr>
          <w:rtl/>
        </w:rPr>
        <w:t>می</w:t>
      </w:r>
      <w:r>
        <w:rPr>
          <w:rFonts w:hint="cs"/>
          <w:rtl/>
        </w:rPr>
        <w:t>‌</w:t>
      </w:r>
      <w:r w:rsidRPr="00D83DF4">
        <w:rPr>
          <w:rtl/>
        </w:rPr>
        <w:t>تواند بازنمایی مطلوبی از فضای فیزیکی مدرسه‌های ابتدایی ارائه دهد.</w:t>
      </w:r>
      <w:r w:rsidRPr="00D83DF4">
        <w:rPr>
          <w:rFonts w:hint="cs"/>
          <w:rtl/>
        </w:rPr>
        <w:t xml:space="preserve"> </w:t>
      </w:r>
    </w:p>
    <w:p w14:paraId="67D30FD0" w14:textId="77777777" w:rsidR="00916C52" w:rsidRPr="00D83DF4" w:rsidRDefault="00916C52" w:rsidP="00302BAA">
      <w:pPr>
        <w:pStyle w:val="ac"/>
        <w:rPr>
          <w:rtl/>
        </w:rPr>
      </w:pPr>
      <w:r w:rsidRPr="00D83DF4">
        <w:rPr>
          <w:rtl/>
        </w:rPr>
        <w:t>صمدپور شهرک و طاهباز (1397)</w:t>
      </w:r>
      <w:r w:rsidRPr="00D83DF4">
        <w:rPr>
          <w:rFonts w:hint="cs"/>
          <w:rtl/>
        </w:rPr>
        <w:t>،</w:t>
      </w:r>
      <w:r w:rsidRPr="00D83DF4">
        <w:rPr>
          <w:rtl/>
        </w:rPr>
        <w:t xml:space="preserve"> در پژوهش خود فضای باز مدارس را از دید دانش آموزان ابتدایی بررسی کرده و به این نتیجه رسیدند که</w:t>
      </w:r>
      <w:r w:rsidRPr="00D83DF4">
        <w:rPr>
          <w:rFonts w:hint="cs"/>
          <w:rtl/>
        </w:rPr>
        <w:t xml:space="preserve"> محیط اطراف کودکان می‌تواند به صورت عامل بازدارنده یا عامل تسهیل‌کننده در یادگیری آنان عمل کند، بعلاوه</w:t>
      </w:r>
      <w:r w:rsidRPr="00D83DF4">
        <w:rPr>
          <w:rtl/>
        </w:rPr>
        <w:t xml:space="preserve"> میزان یادگیری و رشد کودک هنگام پیوند وی با محیط و ارتباط او با فضای باز و طبیعت بیشتر می‌شود. عامل کلیدی در طراحی این است که کودکان قادر باشند خودشان محیط یادگیری را خلق کنند.افزایش وسایل ورزشی و نیز افزایش سبزینگی در فضا از مهم‌ترین خواسته‌های کودکان است. همچنین تلفیق فضای باز و بسته، بوجودآوردن فضای نیمه‌باز، توجه به محیط‌های آموزشی دارای انعطاف و ارتباط مستقیم کلاس درس با فضای باز، بوجود آوردن فضایی برای آموزش‌های رسمی و غیررسمی و پنهان، توجه به پرورش و رشد استعدادهای کودکان از طریق همکاری در کاشت درختان</w:t>
      </w:r>
      <w:r w:rsidRPr="00D83DF4">
        <w:rPr>
          <w:rFonts w:hint="cs"/>
          <w:rtl/>
        </w:rPr>
        <w:t xml:space="preserve"> یا نگهداری از حیوانات، توجه به کیفیت مبلمان و نحوۀ طراحی آن در فضای باز به گونه‌ای که امکان</w:t>
      </w:r>
      <w:r w:rsidRPr="00D83DF4">
        <w:rPr>
          <w:rtl/>
        </w:rPr>
        <w:t xml:space="preserve"> تعامل و گفتگو </w:t>
      </w:r>
      <w:r w:rsidRPr="00D83DF4">
        <w:rPr>
          <w:rFonts w:hint="cs"/>
          <w:rtl/>
        </w:rPr>
        <w:t xml:space="preserve"> فراهم کند، </w:t>
      </w:r>
      <w:r w:rsidRPr="00D83DF4">
        <w:rPr>
          <w:rtl/>
        </w:rPr>
        <w:t>استفاده از عنصر آب و سایر برنامه‌هایی که مشارکت کوکان را در بردارد</w:t>
      </w:r>
      <w:r w:rsidRPr="00D83DF4">
        <w:rPr>
          <w:rFonts w:hint="cs"/>
          <w:rtl/>
        </w:rPr>
        <w:t xml:space="preserve">، رعایت مقیاس کودکان، توجه به جنس مصالح مورد استفاده، استفاده از رنگ‌های </w:t>
      </w:r>
      <w:r w:rsidRPr="00D50D9E">
        <w:rPr>
          <w:rFonts w:hint="cs"/>
          <w:rtl/>
        </w:rPr>
        <w:t xml:space="preserve">شاد و متنوع و </w:t>
      </w:r>
      <w:r>
        <w:rPr>
          <w:rFonts w:hint="cs"/>
          <w:rtl/>
        </w:rPr>
        <w:t xml:space="preserve">غیره </w:t>
      </w:r>
      <w:r w:rsidRPr="00D83DF4">
        <w:rPr>
          <w:rtl/>
        </w:rPr>
        <w:t>می</w:t>
      </w:r>
      <w:r>
        <w:rPr>
          <w:rFonts w:hint="cs"/>
          <w:rtl/>
        </w:rPr>
        <w:t>‌</w:t>
      </w:r>
      <w:r w:rsidRPr="00D83DF4">
        <w:rPr>
          <w:rtl/>
        </w:rPr>
        <w:t>تواند حس تعلق‌خاطر آنها را به محیط مدرسه افزایش دهد.</w:t>
      </w:r>
    </w:p>
    <w:p w14:paraId="27128764" w14:textId="77777777" w:rsidR="00916C52" w:rsidRPr="00D83DF4" w:rsidRDefault="00916C52" w:rsidP="00302BAA">
      <w:pPr>
        <w:pStyle w:val="ac"/>
        <w:rPr>
          <w:rtl/>
        </w:rPr>
      </w:pPr>
      <w:r w:rsidRPr="00D83DF4">
        <w:t xml:space="preserve">   </w:t>
      </w:r>
      <w:r w:rsidRPr="00D83DF4">
        <w:rPr>
          <w:rFonts w:hint="cs"/>
          <w:rtl/>
        </w:rPr>
        <w:t xml:space="preserve">ملکیان (1397) در پژوهشی با عنوان «توصیف و تحلیل معیارهای طراحی فضای آموزشی از دیدگاه متخصصین </w:t>
      </w:r>
      <w:r w:rsidRPr="00D83DF4">
        <w:rPr>
          <w:rtl/>
        </w:rPr>
        <w:t>تکنولوژی آموزشی بر اساس مدل تفکر خلاق</w:t>
      </w:r>
      <w:r w:rsidRPr="00D83DF4">
        <w:rPr>
          <w:rFonts w:hint="cs"/>
          <w:rtl/>
        </w:rPr>
        <w:t>» نشان داد که بین معیارهای طراحی فضاهای آموزشی و افزایش تفکر خلاق دانش‌آموزان از دیدگاه این متخصصین</w:t>
      </w:r>
      <w:r w:rsidRPr="009A2721">
        <w:rPr>
          <w:rFonts w:hint="cs"/>
          <w:rtl/>
        </w:rPr>
        <w:t xml:space="preserve">، رابطۀ معناداری وجود دارد. </w:t>
      </w:r>
    </w:p>
    <w:p w14:paraId="0CE0BF3A" w14:textId="77777777" w:rsidR="00916C52" w:rsidRPr="00D83DF4" w:rsidRDefault="00916C52" w:rsidP="00302BAA">
      <w:pPr>
        <w:pStyle w:val="ac"/>
        <w:rPr>
          <w:rtl/>
        </w:rPr>
      </w:pPr>
      <w:r w:rsidRPr="00D83DF4">
        <w:rPr>
          <w:rFonts w:hint="cs"/>
          <w:rtl/>
        </w:rPr>
        <w:t xml:space="preserve">رضائی، نیلی، فردانش و شاهعلیزاده (1393)، به بررسی کیفی مولفه‌های یاددهی و یادگیری نظریۀ ارتباط‌گرایی و ارائۀ الگوی مفهومی برای طراحی محیط‌های یادگیری ارتباط‌گرا </w:t>
      </w:r>
      <w:r w:rsidRPr="00F638AE">
        <w:rPr>
          <w:rFonts w:hint="cs"/>
          <w:color w:val="FF0000"/>
          <w:rtl/>
        </w:rPr>
        <w:t>پرداخته‌اند</w:t>
      </w:r>
      <w:r w:rsidRPr="00D83DF4">
        <w:rPr>
          <w:rFonts w:hint="cs"/>
          <w:rtl/>
        </w:rPr>
        <w:t>.طبق یافته‌های پژوهش رضائی و همکاران، الگوی طراحی زیست‌بوم‌های یادگیری شامل هشت مولفه می‌باشد که عبارتند از: تحلیل و اعتباربخشی، طراحی شبکه و زیست بوم، هدف‌گذاری-ایجاد علاقۀ مشترک، تسهیل جریان دانش، توانمندسازی شبکه، بازتولید یا بازترکیب، بازخورد-ارزشیابی و هدف‌گذاری مجدد.</w:t>
      </w:r>
      <w:r>
        <w:rPr>
          <w:rFonts w:hint="cs"/>
          <w:rtl/>
        </w:rPr>
        <w:t xml:space="preserve"> این الگو قابلیت این را دارد تا در محیط‌های حضوری، برخط و ترکیبی مورداستفاده قرارگیرد.</w:t>
      </w:r>
    </w:p>
    <w:p w14:paraId="2514DAE1" w14:textId="63E85A2F" w:rsidR="00916C52" w:rsidRPr="00D83DF4" w:rsidRDefault="00916C52" w:rsidP="00302BAA">
      <w:pPr>
        <w:pStyle w:val="ac"/>
        <w:rPr>
          <w:rtl/>
        </w:rPr>
      </w:pPr>
      <w:r w:rsidRPr="00D83DF4">
        <w:rPr>
          <w:rtl/>
        </w:rPr>
        <w:t>لطف عطا (1387)، تاثیر عوامل محیطی بر یادگیری و رفتار در محیط های آموزشی ابتدایی در شهر</w:t>
      </w:r>
      <w:r>
        <w:rPr>
          <w:rFonts w:hint="cs"/>
          <w:rtl/>
        </w:rPr>
        <w:t xml:space="preserve"> را بررسی و</w:t>
      </w:r>
      <w:r w:rsidRPr="00D83DF4">
        <w:rPr>
          <w:rtl/>
        </w:rPr>
        <w:t xml:space="preserve"> نکاتی را در طراحی فضاهای آموزشی مطلوب عنوان کرده </w:t>
      </w:r>
      <w:r w:rsidRPr="00D83DF4">
        <w:rPr>
          <w:rFonts w:hint="cs"/>
          <w:rtl/>
        </w:rPr>
        <w:t>است</w:t>
      </w:r>
      <w:r>
        <w:rPr>
          <w:rFonts w:hint="cs"/>
          <w:rtl/>
        </w:rPr>
        <w:t xml:space="preserve"> و </w:t>
      </w:r>
      <w:r w:rsidRPr="00D83DF4">
        <w:rPr>
          <w:rFonts w:hint="cs"/>
          <w:rtl/>
        </w:rPr>
        <w:t xml:space="preserve">در به شاخصه‌های موثر در طراحی مدارس رسیده‌است؛ دسترسی و مکان‌یابی، فضا، کاربری‌ها از شاخص‌های عملکردی و مدرسه محله، مصالح و فرم مدرسه و نوآوری از عوامل موثر در کیفیت مدارس هستند. همچنین وی </w:t>
      </w:r>
      <w:r w:rsidRPr="00D83DF4">
        <w:rPr>
          <w:rtl/>
        </w:rPr>
        <w:t xml:space="preserve">نکاتی را </w:t>
      </w:r>
      <w:r w:rsidRPr="00D83DF4">
        <w:rPr>
          <w:rFonts w:hint="cs"/>
          <w:rtl/>
        </w:rPr>
        <w:t xml:space="preserve">در طراحی مدارس </w:t>
      </w:r>
      <w:r w:rsidRPr="00D83DF4">
        <w:rPr>
          <w:rtl/>
        </w:rPr>
        <w:t>مطرح می‌کند. یافته‌های او از این قرارند:</w:t>
      </w:r>
    </w:p>
    <w:p w14:paraId="2C1DB62B" w14:textId="77777777" w:rsidR="00916C52" w:rsidRPr="00A723EA" w:rsidRDefault="00916C52" w:rsidP="00161EAD">
      <w:pPr>
        <w:pStyle w:val="afa"/>
        <w:numPr>
          <w:ilvl w:val="0"/>
          <w:numId w:val="18"/>
        </w:numPr>
      </w:pPr>
      <w:r w:rsidRPr="00A723EA">
        <w:rPr>
          <w:rtl/>
        </w:rPr>
        <w:t xml:space="preserve">در </w:t>
      </w:r>
      <w:proofErr w:type="spellStart"/>
      <w:r w:rsidRPr="00A723EA">
        <w:rPr>
          <w:rtl/>
        </w:rPr>
        <w:t>زمینه‌ی</w:t>
      </w:r>
      <w:proofErr w:type="spellEnd"/>
      <w:r w:rsidRPr="00A723EA">
        <w:rPr>
          <w:rtl/>
        </w:rPr>
        <w:t xml:space="preserve"> طراحی و </w:t>
      </w:r>
      <w:proofErr w:type="spellStart"/>
      <w:r w:rsidRPr="00A723EA">
        <w:rPr>
          <w:rtl/>
        </w:rPr>
        <w:t>برنامه‌ریزی</w:t>
      </w:r>
      <w:proofErr w:type="spellEnd"/>
      <w:r w:rsidRPr="00A723EA">
        <w:rPr>
          <w:rtl/>
        </w:rPr>
        <w:t xml:space="preserve">، همکاری و مشارکت </w:t>
      </w:r>
      <w:proofErr w:type="spellStart"/>
      <w:r w:rsidRPr="00A723EA">
        <w:rPr>
          <w:rtl/>
        </w:rPr>
        <w:t>میان‌رشته‌ای</w:t>
      </w:r>
      <w:proofErr w:type="spellEnd"/>
      <w:r w:rsidRPr="00A723EA">
        <w:rPr>
          <w:rtl/>
        </w:rPr>
        <w:t xml:space="preserve"> باید اتفاق بیفتد.</w:t>
      </w:r>
    </w:p>
    <w:p w14:paraId="0AE24D97" w14:textId="77777777" w:rsidR="00916C52" w:rsidRPr="00A723EA" w:rsidRDefault="00916C52" w:rsidP="00161EAD">
      <w:pPr>
        <w:pStyle w:val="afa"/>
        <w:numPr>
          <w:ilvl w:val="0"/>
          <w:numId w:val="18"/>
        </w:numPr>
      </w:pPr>
      <w:r w:rsidRPr="00A723EA">
        <w:rPr>
          <w:rtl/>
        </w:rPr>
        <w:t xml:space="preserve">تمام اجزای مدرسه با </w:t>
      </w:r>
      <w:proofErr w:type="spellStart"/>
      <w:r w:rsidRPr="00A723EA">
        <w:rPr>
          <w:rtl/>
        </w:rPr>
        <w:t>انگیزه‌ی</w:t>
      </w:r>
      <w:proofErr w:type="spellEnd"/>
      <w:r w:rsidRPr="00A723EA">
        <w:rPr>
          <w:rtl/>
        </w:rPr>
        <w:t xml:space="preserve"> آموزشی و پرورشی باید طراحی شود.</w:t>
      </w:r>
    </w:p>
    <w:p w14:paraId="26C755A6" w14:textId="77777777" w:rsidR="00916C52" w:rsidRPr="00A723EA" w:rsidRDefault="00916C52" w:rsidP="00161EAD">
      <w:pPr>
        <w:pStyle w:val="afa"/>
        <w:numPr>
          <w:ilvl w:val="0"/>
          <w:numId w:val="18"/>
        </w:numPr>
      </w:pPr>
      <w:r w:rsidRPr="00A723EA">
        <w:rPr>
          <w:rtl/>
        </w:rPr>
        <w:t>در طراحی مدارس، نگاه به خانه باید  وجود داشته باشد.</w:t>
      </w:r>
    </w:p>
    <w:p w14:paraId="482D9932" w14:textId="77777777" w:rsidR="00916C52" w:rsidRPr="00A723EA" w:rsidRDefault="00916C52" w:rsidP="00161EAD">
      <w:pPr>
        <w:pStyle w:val="afa"/>
        <w:numPr>
          <w:ilvl w:val="0"/>
          <w:numId w:val="18"/>
        </w:numPr>
      </w:pPr>
      <w:proofErr w:type="spellStart"/>
      <w:r w:rsidRPr="00A723EA">
        <w:rPr>
          <w:rtl/>
        </w:rPr>
        <w:t>فضاها</w:t>
      </w:r>
      <w:proofErr w:type="spellEnd"/>
      <w:r w:rsidRPr="00A723EA">
        <w:rPr>
          <w:rtl/>
        </w:rPr>
        <w:t xml:space="preserve"> را با </w:t>
      </w:r>
      <w:proofErr w:type="spellStart"/>
      <w:r w:rsidRPr="00A723EA">
        <w:rPr>
          <w:rtl/>
        </w:rPr>
        <w:t>درنظر</w:t>
      </w:r>
      <w:proofErr w:type="spellEnd"/>
      <w:r w:rsidRPr="00A723EA">
        <w:rPr>
          <w:rtl/>
        </w:rPr>
        <w:t xml:space="preserve"> گرفتن نیازهای رشد کودکان طراحی کنیم.</w:t>
      </w:r>
    </w:p>
    <w:p w14:paraId="185AEF7A" w14:textId="77777777" w:rsidR="00916C52" w:rsidRPr="00A723EA" w:rsidRDefault="00916C52" w:rsidP="00161EAD">
      <w:pPr>
        <w:pStyle w:val="afa"/>
        <w:numPr>
          <w:ilvl w:val="0"/>
          <w:numId w:val="18"/>
        </w:numPr>
      </w:pPr>
      <w:r w:rsidRPr="00A723EA">
        <w:rPr>
          <w:rtl/>
        </w:rPr>
        <w:t xml:space="preserve">از کادر آموزشی خلاق و </w:t>
      </w:r>
      <w:proofErr w:type="spellStart"/>
      <w:r w:rsidRPr="00A723EA">
        <w:rPr>
          <w:rtl/>
        </w:rPr>
        <w:t>مسئولیت‌پذیر</w:t>
      </w:r>
      <w:proofErr w:type="spellEnd"/>
      <w:r w:rsidRPr="00A723EA">
        <w:rPr>
          <w:rtl/>
        </w:rPr>
        <w:t xml:space="preserve"> استفاده کنیم. مثلا با </w:t>
      </w:r>
      <w:proofErr w:type="spellStart"/>
      <w:r w:rsidRPr="00A723EA">
        <w:rPr>
          <w:rtl/>
        </w:rPr>
        <w:t>برنامه‌ریزی</w:t>
      </w:r>
      <w:proofErr w:type="spellEnd"/>
      <w:r w:rsidRPr="00A723EA">
        <w:rPr>
          <w:rtl/>
        </w:rPr>
        <w:t xml:space="preserve"> مدیر </w:t>
      </w:r>
      <w:r w:rsidRPr="00A723EA">
        <w:rPr>
          <w:color w:val="auto"/>
          <w:rtl/>
        </w:rPr>
        <w:t xml:space="preserve">مدرسه </w:t>
      </w:r>
      <w:proofErr w:type="spellStart"/>
      <w:r w:rsidRPr="00A723EA">
        <w:rPr>
          <w:color w:val="auto"/>
          <w:rtl/>
        </w:rPr>
        <w:t>سرانه‌ی</w:t>
      </w:r>
      <w:proofErr w:type="spellEnd"/>
      <w:r w:rsidRPr="00A723EA">
        <w:rPr>
          <w:color w:val="auto"/>
          <w:rtl/>
        </w:rPr>
        <w:t xml:space="preserve"> آموزشی </w:t>
      </w:r>
      <w:r w:rsidRPr="00A723EA">
        <w:rPr>
          <w:rtl/>
        </w:rPr>
        <w:t>مدرسه در راستای افزایش کارایی محیط آموزشی استفاده شود.</w:t>
      </w:r>
    </w:p>
    <w:p w14:paraId="73A1ECC4" w14:textId="77777777" w:rsidR="00916C52" w:rsidRDefault="00916C52" w:rsidP="00302BAA">
      <w:pPr>
        <w:pStyle w:val="ac"/>
        <w:rPr>
          <w:rtl/>
        </w:rPr>
      </w:pPr>
      <w:r>
        <w:rPr>
          <w:rFonts w:hint="cs"/>
          <w:rtl/>
        </w:rPr>
        <w:t>استرنبرگ</w:t>
      </w:r>
      <w:r>
        <w:rPr>
          <w:rStyle w:val="FootnoteReference"/>
          <w:rtl/>
        </w:rPr>
        <w:footnoteReference w:id="87"/>
      </w:r>
      <w:r>
        <w:rPr>
          <w:rFonts w:hint="cs"/>
          <w:rtl/>
        </w:rPr>
        <w:t xml:space="preserve"> (2023) در مقاله‌ای با عنوان "قلب تپنده‌ مدرسه</w:t>
      </w:r>
      <w:r>
        <w:rPr>
          <w:rStyle w:val="FootnoteReference"/>
          <w:rtl/>
        </w:rPr>
        <w:footnoteReference w:id="88"/>
      </w:r>
      <w:r>
        <w:rPr>
          <w:rFonts w:hint="cs"/>
          <w:rtl/>
        </w:rPr>
        <w:t>" بر</w:t>
      </w:r>
      <w:r>
        <w:rPr>
          <w:rtl/>
        </w:rPr>
        <w:t xml:space="preserve"> قلب مرکز</w:t>
      </w:r>
      <w:r>
        <w:rPr>
          <w:rFonts w:hint="cs"/>
          <w:rtl/>
        </w:rPr>
        <w:t>ی</w:t>
      </w:r>
      <w:r>
        <w:rPr>
          <w:rtl/>
        </w:rPr>
        <w:t xml:space="preserve"> سه ساختمان مدرسه ابتدا</w:t>
      </w:r>
      <w:r>
        <w:rPr>
          <w:rFonts w:hint="cs"/>
          <w:rtl/>
        </w:rPr>
        <w:t>یی که</w:t>
      </w:r>
      <w:r>
        <w:rPr>
          <w:rtl/>
        </w:rPr>
        <w:t xml:space="preserve"> در حدود سال 1980 ساخته شده</w:t>
      </w:r>
      <w:r>
        <w:rPr>
          <w:rFonts w:hint="cs"/>
          <w:rtl/>
        </w:rPr>
        <w:t>‌</w:t>
      </w:r>
      <w:r>
        <w:rPr>
          <w:rtl/>
        </w:rPr>
        <w:t>اند</w:t>
      </w:r>
      <w:r>
        <w:rPr>
          <w:rFonts w:hint="cs"/>
          <w:rtl/>
        </w:rPr>
        <w:t xml:space="preserve"> تمرکز دارد. ساختمان‌هایی که </w:t>
      </w:r>
      <w:r>
        <w:rPr>
          <w:rtl/>
        </w:rPr>
        <w:t xml:space="preserve">توسط </w:t>
      </w:r>
      <w:r>
        <w:rPr>
          <w:rFonts w:hint="cs"/>
          <w:rtl/>
        </w:rPr>
        <w:t>ج</w:t>
      </w:r>
      <w:r>
        <w:rPr>
          <w:rFonts w:hint="eastAsia"/>
          <w:rtl/>
        </w:rPr>
        <w:t>ان</w:t>
      </w:r>
      <w:r>
        <w:rPr>
          <w:rtl/>
        </w:rPr>
        <w:t xml:space="preserve"> ورهو</w:t>
      </w:r>
      <w:r>
        <w:rPr>
          <w:rFonts w:hint="cs"/>
          <w:rtl/>
        </w:rPr>
        <w:t>و</w:t>
      </w:r>
      <w:r>
        <w:rPr>
          <w:rtl/>
        </w:rPr>
        <w:t>ن</w:t>
      </w:r>
      <w:r>
        <w:rPr>
          <w:rStyle w:val="FootnoteReference"/>
          <w:rtl/>
        </w:rPr>
        <w:footnoteReference w:id="89"/>
      </w:r>
      <w:r>
        <w:rPr>
          <w:rtl/>
        </w:rPr>
        <w:t>، هرمان هرتزبرگر</w:t>
      </w:r>
      <w:r>
        <w:rPr>
          <w:rStyle w:val="FootnoteReference"/>
          <w:rtl/>
        </w:rPr>
        <w:footnoteReference w:id="90"/>
      </w:r>
      <w:r>
        <w:rPr>
          <w:rtl/>
        </w:rPr>
        <w:t xml:space="preserve"> و شرکت معماران</w:t>
      </w:r>
      <w:r>
        <w:rPr>
          <w:rFonts w:hint="cs"/>
          <w:rtl/>
        </w:rPr>
        <w:t xml:space="preserve"> ون دن بروک و باکما</w:t>
      </w:r>
      <w:r>
        <w:rPr>
          <w:rStyle w:val="FootnoteReference"/>
          <w:rtl/>
        </w:rPr>
        <w:footnoteReference w:id="91"/>
      </w:r>
      <w:r>
        <w:rPr>
          <w:rtl/>
        </w:rPr>
        <w:t xml:space="preserve"> طراح</w:t>
      </w:r>
      <w:r>
        <w:rPr>
          <w:rFonts w:hint="cs"/>
          <w:rtl/>
        </w:rPr>
        <w:t>ی</w:t>
      </w:r>
      <w:r>
        <w:rPr>
          <w:rtl/>
        </w:rPr>
        <w:t xml:space="preserve"> شده</w:t>
      </w:r>
      <w:r>
        <w:rPr>
          <w:rFonts w:hint="cs"/>
          <w:rtl/>
        </w:rPr>
        <w:t>‌</w:t>
      </w:r>
      <w:r>
        <w:rPr>
          <w:rtl/>
        </w:rPr>
        <w:t>اند.</w:t>
      </w:r>
      <w:r w:rsidRPr="00B8080C">
        <w:rPr>
          <w:rtl/>
        </w:rPr>
        <w:t xml:space="preserve"> </w:t>
      </w:r>
      <w:r>
        <w:rPr>
          <w:rtl/>
        </w:rPr>
        <w:t>پ</w:t>
      </w:r>
      <w:r>
        <w:rPr>
          <w:rFonts w:hint="cs"/>
          <w:rtl/>
        </w:rPr>
        <w:t>ژوهش</w:t>
      </w:r>
      <w:r>
        <w:rPr>
          <w:rtl/>
        </w:rPr>
        <w:t xml:space="preserve"> </w:t>
      </w:r>
      <w:r>
        <w:rPr>
          <w:rFonts w:hint="cs"/>
          <w:rtl/>
        </w:rPr>
        <w:t xml:space="preserve">او </w:t>
      </w:r>
      <w:r>
        <w:rPr>
          <w:rtl/>
        </w:rPr>
        <w:t xml:space="preserve">به </w:t>
      </w:r>
      <w:r>
        <w:rPr>
          <w:rFonts w:hint="cs"/>
          <w:rtl/>
        </w:rPr>
        <w:t xml:space="preserve">این موضوع می‌پردازد که چگونه ساختمان‌های این مدارس، </w:t>
      </w:r>
      <w:r>
        <w:rPr>
          <w:rtl/>
        </w:rPr>
        <w:t>تعامل اجتماع</w:t>
      </w:r>
      <w:r>
        <w:rPr>
          <w:rFonts w:hint="cs"/>
          <w:rtl/>
        </w:rPr>
        <w:t>ی</w:t>
      </w:r>
      <w:r>
        <w:rPr>
          <w:rtl/>
        </w:rPr>
        <w:t xml:space="preserve"> </w:t>
      </w:r>
      <w:r>
        <w:rPr>
          <w:rFonts w:hint="cs"/>
          <w:rtl/>
        </w:rPr>
        <w:t xml:space="preserve">را از </w:t>
      </w:r>
      <w:r>
        <w:rPr>
          <w:rtl/>
        </w:rPr>
        <w:t>طر</w:t>
      </w:r>
      <w:r>
        <w:rPr>
          <w:rFonts w:hint="cs"/>
          <w:rtl/>
        </w:rPr>
        <w:t>ی</w:t>
      </w:r>
      <w:r>
        <w:rPr>
          <w:rFonts w:hint="eastAsia"/>
          <w:rtl/>
        </w:rPr>
        <w:t>ق</w:t>
      </w:r>
      <w:r>
        <w:rPr>
          <w:rtl/>
        </w:rPr>
        <w:t xml:space="preserve"> معمار</w:t>
      </w:r>
      <w:r>
        <w:rPr>
          <w:rFonts w:hint="cs"/>
          <w:rtl/>
        </w:rPr>
        <w:t>ی</w:t>
      </w:r>
      <w:r>
        <w:rPr>
          <w:rtl/>
        </w:rPr>
        <w:t xml:space="preserve"> خود </w:t>
      </w:r>
      <w:r>
        <w:rPr>
          <w:rFonts w:hint="cs"/>
          <w:rtl/>
        </w:rPr>
        <w:t>برانگیخته می‌کنند. همچنین این پژوهش</w:t>
      </w:r>
      <w:r>
        <w:rPr>
          <w:rtl/>
        </w:rPr>
        <w:t xml:space="preserve"> ا</w:t>
      </w:r>
      <w:r>
        <w:rPr>
          <w:rFonts w:hint="cs"/>
          <w:rtl/>
        </w:rPr>
        <w:t>ی</w:t>
      </w:r>
      <w:r>
        <w:rPr>
          <w:rFonts w:hint="eastAsia"/>
          <w:rtl/>
        </w:rPr>
        <w:t>ده</w:t>
      </w:r>
      <w:r>
        <w:rPr>
          <w:rFonts w:hint="cs"/>
          <w:rtl/>
        </w:rPr>
        <w:t>‌</w:t>
      </w:r>
      <w:r>
        <w:rPr>
          <w:rtl/>
        </w:rPr>
        <w:t>ها</w:t>
      </w:r>
      <w:r>
        <w:rPr>
          <w:rFonts w:hint="cs"/>
          <w:rtl/>
        </w:rPr>
        <w:t>ی</w:t>
      </w:r>
      <w:r>
        <w:rPr>
          <w:rtl/>
        </w:rPr>
        <w:t xml:space="preserve"> معماران در مورد تعامل اجتماع</w:t>
      </w:r>
      <w:r>
        <w:rPr>
          <w:rFonts w:hint="cs"/>
          <w:rtl/>
        </w:rPr>
        <w:t>ی</w:t>
      </w:r>
      <w:r>
        <w:rPr>
          <w:rtl/>
        </w:rPr>
        <w:t xml:space="preserve"> را در زم</w:t>
      </w:r>
      <w:r>
        <w:rPr>
          <w:rFonts w:hint="cs"/>
          <w:rtl/>
        </w:rPr>
        <w:t>ی</w:t>
      </w:r>
      <w:r>
        <w:rPr>
          <w:rFonts w:hint="eastAsia"/>
          <w:rtl/>
        </w:rPr>
        <w:t>نه</w:t>
      </w:r>
      <w:r>
        <w:rPr>
          <w:rFonts w:hint="eastAsia"/>
        </w:rPr>
        <w:t>‌</w:t>
      </w:r>
      <w:r>
        <w:rPr>
          <w:rFonts w:hint="cs"/>
          <w:rtl/>
        </w:rPr>
        <w:t>ی</w:t>
      </w:r>
      <w:r>
        <w:rPr>
          <w:rtl/>
        </w:rPr>
        <w:t xml:space="preserve"> بزرگتر تفکر آموزش</w:t>
      </w:r>
      <w:r>
        <w:rPr>
          <w:rFonts w:hint="cs"/>
          <w:rtl/>
        </w:rPr>
        <w:t>ی</w:t>
      </w:r>
      <w:r>
        <w:rPr>
          <w:rtl/>
        </w:rPr>
        <w:t xml:space="preserve"> و معمار</w:t>
      </w:r>
      <w:r>
        <w:rPr>
          <w:rFonts w:hint="cs"/>
          <w:rtl/>
        </w:rPr>
        <w:t>ی</w:t>
      </w:r>
      <w:r>
        <w:rPr>
          <w:rtl/>
        </w:rPr>
        <w:t xml:space="preserve"> در طول زمان طراح</w:t>
      </w:r>
      <w:r>
        <w:rPr>
          <w:rFonts w:hint="cs"/>
          <w:rtl/>
        </w:rPr>
        <w:t>ی</w:t>
      </w:r>
      <w:r>
        <w:rPr>
          <w:rtl/>
        </w:rPr>
        <w:t xml:space="preserve"> پروژه</w:t>
      </w:r>
      <w:r>
        <w:rPr>
          <w:rFonts w:hint="cs"/>
          <w:rtl/>
        </w:rPr>
        <w:t>‌</w:t>
      </w:r>
      <w:r>
        <w:rPr>
          <w:rtl/>
        </w:rPr>
        <w:t>ها آشکار م</w:t>
      </w:r>
      <w:r>
        <w:rPr>
          <w:rFonts w:hint="cs"/>
          <w:rtl/>
        </w:rPr>
        <w:t>ی‌</w:t>
      </w:r>
      <w:r>
        <w:rPr>
          <w:rtl/>
        </w:rPr>
        <w:t>کند</w:t>
      </w:r>
      <w:r>
        <w:rPr>
          <w:rFonts w:hint="cs"/>
          <w:rtl/>
        </w:rPr>
        <w:t>. این پژوهش</w:t>
      </w:r>
      <w:r>
        <w:rPr>
          <w:rtl/>
        </w:rPr>
        <w:t xml:space="preserve"> </w:t>
      </w:r>
      <w:r>
        <w:rPr>
          <w:rFonts w:hint="cs"/>
          <w:rtl/>
        </w:rPr>
        <w:t xml:space="preserve">در پایان </w:t>
      </w:r>
      <w:r>
        <w:rPr>
          <w:rtl/>
        </w:rPr>
        <w:t>ب</w:t>
      </w:r>
      <w:r>
        <w:rPr>
          <w:rFonts w:hint="cs"/>
          <w:rtl/>
        </w:rPr>
        <w:t>ی</w:t>
      </w:r>
      <w:r>
        <w:rPr>
          <w:rFonts w:hint="eastAsia"/>
          <w:rtl/>
        </w:rPr>
        <w:t>ان</w:t>
      </w:r>
      <w:r>
        <w:rPr>
          <w:rtl/>
        </w:rPr>
        <w:t xml:space="preserve"> </w:t>
      </w:r>
      <w:r>
        <w:rPr>
          <w:rFonts w:hint="cs"/>
          <w:rtl/>
        </w:rPr>
        <w:t>می‌کند که</w:t>
      </w:r>
      <w:r>
        <w:rPr>
          <w:rtl/>
        </w:rPr>
        <w:t xml:space="preserve"> همه</w:t>
      </w:r>
      <w:r>
        <w:rPr>
          <w:rFonts w:hint="cs"/>
          <w:rtl/>
        </w:rPr>
        <w:t>‌ی</w:t>
      </w:r>
      <w:r>
        <w:rPr>
          <w:rtl/>
        </w:rPr>
        <w:t xml:space="preserve"> مدارس</w:t>
      </w:r>
      <w:r>
        <w:rPr>
          <w:rFonts w:hint="cs"/>
          <w:rtl/>
        </w:rPr>
        <w:t>،</w:t>
      </w:r>
      <w:r>
        <w:rPr>
          <w:rtl/>
        </w:rPr>
        <w:t xml:space="preserve"> مفاه</w:t>
      </w:r>
      <w:r>
        <w:rPr>
          <w:rFonts w:hint="cs"/>
          <w:rtl/>
        </w:rPr>
        <w:t>ی</w:t>
      </w:r>
      <w:r>
        <w:rPr>
          <w:rFonts w:hint="eastAsia"/>
          <w:rtl/>
        </w:rPr>
        <w:t>م</w:t>
      </w:r>
      <w:r>
        <w:rPr>
          <w:rtl/>
        </w:rPr>
        <w:t xml:space="preserve"> و ا</w:t>
      </w:r>
      <w:r>
        <w:rPr>
          <w:rFonts w:hint="cs"/>
          <w:rtl/>
        </w:rPr>
        <w:t>ی</w:t>
      </w:r>
      <w:r>
        <w:rPr>
          <w:rFonts w:hint="eastAsia"/>
          <w:rtl/>
        </w:rPr>
        <w:t>ده</w:t>
      </w:r>
      <w:r>
        <w:rPr>
          <w:rFonts w:hint="cs"/>
          <w:rtl/>
        </w:rPr>
        <w:t>‌</w:t>
      </w:r>
      <w:r>
        <w:rPr>
          <w:rtl/>
        </w:rPr>
        <w:t>ها</w:t>
      </w:r>
      <w:r>
        <w:rPr>
          <w:rFonts w:hint="cs"/>
          <w:rtl/>
        </w:rPr>
        <w:t>ی</w:t>
      </w:r>
      <w:r>
        <w:rPr>
          <w:rtl/>
        </w:rPr>
        <w:t xml:space="preserve"> مشابه</w:t>
      </w:r>
      <w:r>
        <w:rPr>
          <w:rFonts w:hint="cs"/>
          <w:rtl/>
        </w:rPr>
        <w:t>ی</w:t>
      </w:r>
      <w:r>
        <w:rPr>
          <w:rtl/>
        </w:rPr>
        <w:t xml:space="preserve"> در پشت طرح</w:t>
      </w:r>
      <w:r>
        <w:rPr>
          <w:rFonts w:hint="cs"/>
          <w:rtl/>
        </w:rPr>
        <w:t>‌</w:t>
      </w:r>
      <w:r>
        <w:rPr>
          <w:rtl/>
        </w:rPr>
        <w:t>ها</w:t>
      </w:r>
      <w:r>
        <w:rPr>
          <w:rFonts w:hint="cs"/>
          <w:rtl/>
        </w:rPr>
        <w:t>ی</w:t>
      </w:r>
      <w:r>
        <w:rPr>
          <w:rtl/>
        </w:rPr>
        <w:t xml:space="preserve"> خود دارند اما </w:t>
      </w:r>
      <w:r>
        <w:rPr>
          <w:rFonts w:hint="cs"/>
          <w:rtl/>
        </w:rPr>
        <w:t>خروجی</w:t>
      </w:r>
      <w:r>
        <w:rPr>
          <w:rtl/>
        </w:rPr>
        <w:t xml:space="preserve"> ساختمان مدرسه تا حد ز</w:t>
      </w:r>
      <w:r>
        <w:rPr>
          <w:rFonts w:hint="cs"/>
          <w:rtl/>
        </w:rPr>
        <w:t>ی</w:t>
      </w:r>
      <w:r>
        <w:rPr>
          <w:rFonts w:hint="eastAsia"/>
          <w:rtl/>
        </w:rPr>
        <w:t>اد</w:t>
      </w:r>
      <w:r>
        <w:rPr>
          <w:rFonts w:hint="cs"/>
          <w:rtl/>
        </w:rPr>
        <w:t>ی</w:t>
      </w:r>
      <w:r>
        <w:rPr>
          <w:rtl/>
        </w:rPr>
        <w:t xml:space="preserve"> تحت تأث</w:t>
      </w:r>
      <w:r>
        <w:rPr>
          <w:rFonts w:hint="cs"/>
          <w:rtl/>
        </w:rPr>
        <w:t>ی</w:t>
      </w:r>
      <w:r>
        <w:rPr>
          <w:rFonts w:hint="eastAsia"/>
          <w:rtl/>
        </w:rPr>
        <w:t>ر</w:t>
      </w:r>
      <w:r>
        <w:rPr>
          <w:rtl/>
        </w:rPr>
        <w:t xml:space="preserve"> </w:t>
      </w:r>
      <w:r>
        <w:rPr>
          <w:rFonts w:hint="cs"/>
          <w:rtl/>
        </w:rPr>
        <w:t xml:space="preserve">فلسفه‌ی آموزشی </w:t>
      </w:r>
      <w:r>
        <w:rPr>
          <w:rtl/>
        </w:rPr>
        <w:t>سازمان</w:t>
      </w:r>
      <w:r>
        <w:rPr>
          <w:rFonts w:hint="cs"/>
          <w:rtl/>
        </w:rPr>
        <w:t>‌</w:t>
      </w:r>
      <w:r>
        <w:rPr>
          <w:rtl/>
        </w:rPr>
        <w:t>ها</w:t>
      </w:r>
      <w:r>
        <w:rPr>
          <w:rFonts w:hint="cs"/>
          <w:rtl/>
        </w:rPr>
        <w:t>یی</w:t>
      </w:r>
      <w:r>
        <w:rPr>
          <w:rtl/>
        </w:rPr>
        <w:t xml:space="preserve"> است که طراح</w:t>
      </w:r>
      <w:r>
        <w:rPr>
          <w:rFonts w:hint="cs"/>
          <w:rtl/>
        </w:rPr>
        <w:t>ی</w:t>
      </w:r>
      <w:r>
        <w:rPr>
          <w:rtl/>
        </w:rPr>
        <w:t xml:space="preserve"> را آغاز کرده</w:t>
      </w:r>
      <w:r>
        <w:rPr>
          <w:rFonts w:hint="cs"/>
          <w:rtl/>
        </w:rPr>
        <w:t>‌</w:t>
      </w:r>
      <w:r>
        <w:rPr>
          <w:rtl/>
        </w:rPr>
        <w:t>اند.</w:t>
      </w:r>
    </w:p>
    <w:p w14:paraId="2605060E" w14:textId="77777777" w:rsidR="00916C52" w:rsidRDefault="00916C52" w:rsidP="00302BAA">
      <w:pPr>
        <w:pStyle w:val="ac"/>
        <w:rPr>
          <w:rtl/>
        </w:rPr>
      </w:pPr>
      <w:r>
        <w:rPr>
          <w:rFonts w:hint="cs"/>
          <w:rtl/>
        </w:rPr>
        <w:t>امین‌پور (2023) پژوهشی با عنوان "</w:t>
      </w:r>
      <w:r w:rsidRPr="005C547B">
        <w:rPr>
          <w:rtl/>
        </w:rPr>
        <w:t>مح</w:t>
      </w:r>
      <w:r w:rsidRPr="005C547B">
        <w:rPr>
          <w:rFonts w:hint="cs"/>
          <w:rtl/>
        </w:rPr>
        <w:t>ی</w:t>
      </w:r>
      <w:r w:rsidRPr="005C547B">
        <w:rPr>
          <w:rFonts w:hint="eastAsia"/>
          <w:rtl/>
        </w:rPr>
        <w:t>ط</w:t>
      </w:r>
      <w:r>
        <w:rPr>
          <w:rFonts w:hint="cs"/>
          <w:rtl/>
        </w:rPr>
        <w:t>‌</w:t>
      </w:r>
      <w:r w:rsidRPr="005C547B">
        <w:rPr>
          <w:rtl/>
        </w:rPr>
        <w:t>ها</w:t>
      </w:r>
      <w:r w:rsidRPr="005C547B">
        <w:rPr>
          <w:rFonts w:hint="cs"/>
          <w:rtl/>
        </w:rPr>
        <w:t>ی</w:t>
      </w:r>
      <w:r w:rsidRPr="005C547B">
        <w:rPr>
          <w:rtl/>
        </w:rPr>
        <w:t xml:space="preserve"> کودک</w:t>
      </w:r>
      <w:r>
        <w:rPr>
          <w:rFonts w:hint="cs"/>
          <w:rtl/>
        </w:rPr>
        <w:t>‌پسند</w:t>
      </w:r>
      <w:r w:rsidRPr="005C547B">
        <w:rPr>
          <w:rtl/>
        </w:rPr>
        <w:t xml:space="preserve"> در مدارس عمود</w:t>
      </w:r>
      <w:r w:rsidRPr="005C547B">
        <w:rPr>
          <w:rFonts w:hint="cs"/>
          <w:rtl/>
        </w:rPr>
        <w:t>ی</w:t>
      </w:r>
      <w:r>
        <w:rPr>
          <w:rFonts w:hint="cs"/>
          <w:rtl/>
        </w:rPr>
        <w:t xml:space="preserve">" </w:t>
      </w:r>
      <w:r w:rsidRPr="00217756">
        <w:rPr>
          <w:rtl/>
        </w:rPr>
        <w:t>با هدف شناسا</w:t>
      </w:r>
      <w:r w:rsidRPr="00217756">
        <w:rPr>
          <w:rFonts w:hint="cs"/>
          <w:rtl/>
        </w:rPr>
        <w:t>یی</w:t>
      </w:r>
      <w:r w:rsidRPr="00217756">
        <w:rPr>
          <w:rtl/>
        </w:rPr>
        <w:t xml:space="preserve"> و</w:t>
      </w:r>
      <w:r w:rsidRPr="00217756">
        <w:rPr>
          <w:rFonts w:hint="cs"/>
          <w:rtl/>
        </w:rPr>
        <w:t>ی</w:t>
      </w:r>
      <w:r w:rsidRPr="00217756">
        <w:rPr>
          <w:rFonts w:hint="eastAsia"/>
          <w:rtl/>
        </w:rPr>
        <w:t>ژگ</w:t>
      </w:r>
      <w:r w:rsidRPr="00217756">
        <w:rPr>
          <w:rFonts w:hint="cs"/>
          <w:rtl/>
        </w:rPr>
        <w:t>ی‌</w:t>
      </w:r>
      <w:r w:rsidRPr="00217756">
        <w:rPr>
          <w:rFonts w:hint="eastAsia"/>
          <w:rtl/>
        </w:rPr>
        <w:t>ها</w:t>
      </w:r>
      <w:r w:rsidRPr="00217756">
        <w:rPr>
          <w:rFonts w:hint="cs"/>
          <w:rtl/>
        </w:rPr>
        <w:t>ی</w:t>
      </w:r>
      <w:r w:rsidRPr="00217756">
        <w:rPr>
          <w:rtl/>
        </w:rPr>
        <w:t xml:space="preserve"> مح</w:t>
      </w:r>
      <w:r w:rsidRPr="00217756">
        <w:rPr>
          <w:rFonts w:hint="cs"/>
          <w:rtl/>
        </w:rPr>
        <w:t>ی</w:t>
      </w:r>
      <w:r w:rsidRPr="00217756">
        <w:rPr>
          <w:rFonts w:hint="eastAsia"/>
          <w:rtl/>
        </w:rPr>
        <w:t>ط</w:t>
      </w:r>
      <w:r w:rsidRPr="00217756">
        <w:rPr>
          <w:rtl/>
        </w:rPr>
        <w:t xml:space="preserve"> مدرسه عمود</w:t>
      </w:r>
      <w:r w:rsidRPr="00217756">
        <w:rPr>
          <w:rFonts w:hint="cs"/>
          <w:rtl/>
        </w:rPr>
        <w:t>ی</w:t>
      </w:r>
      <w:r w:rsidRPr="00217756">
        <w:rPr>
          <w:rtl/>
        </w:rPr>
        <w:t xml:space="preserve"> دوستدار کودک از د</w:t>
      </w:r>
      <w:r w:rsidRPr="00217756">
        <w:rPr>
          <w:rFonts w:hint="cs"/>
          <w:rtl/>
        </w:rPr>
        <w:t>ی</w:t>
      </w:r>
      <w:r w:rsidRPr="00217756">
        <w:rPr>
          <w:rFonts w:hint="eastAsia"/>
          <w:rtl/>
        </w:rPr>
        <w:t>دگاه</w:t>
      </w:r>
      <w:r w:rsidRPr="00217756">
        <w:rPr>
          <w:rtl/>
        </w:rPr>
        <w:t xml:space="preserve"> کودکان انجام </w:t>
      </w:r>
      <w:r>
        <w:rPr>
          <w:rFonts w:hint="cs"/>
          <w:rtl/>
        </w:rPr>
        <w:t>داد</w:t>
      </w:r>
      <w:r w:rsidRPr="007461B6">
        <w:rPr>
          <w:rtl/>
        </w:rPr>
        <w:t>.</w:t>
      </w:r>
      <w:r>
        <w:rPr>
          <w:rFonts w:hint="cs"/>
          <w:rtl/>
        </w:rPr>
        <w:t xml:space="preserve"> </w:t>
      </w:r>
      <w:r w:rsidRPr="006032D1">
        <w:rPr>
          <w:rFonts w:hint="cs"/>
          <w:rtl/>
        </w:rPr>
        <w:t>ی</w:t>
      </w:r>
      <w:r w:rsidRPr="006032D1">
        <w:rPr>
          <w:rFonts w:hint="eastAsia"/>
          <w:rtl/>
        </w:rPr>
        <w:t>افته‌ها</w:t>
      </w:r>
      <w:r w:rsidRPr="006032D1">
        <w:rPr>
          <w:rtl/>
        </w:rPr>
        <w:t xml:space="preserve"> </w:t>
      </w:r>
      <w:r>
        <w:rPr>
          <w:rFonts w:hint="cs"/>
          <w:rtl/>
        </w:rPr>
        <w:t xml:space="preserve">نشان داد که کودکان تراس‌هایی را که </w:t>
      </w:r>
      <w:r w:rsidRPr="006032D1">
        <w:rPr>
          <w:rtl/>
        </w:rPr>
        <w:t>به فضا</w:t>
      </w:r>
      <w:r w:rsidRPr="006032D1">
        <w:rPr>
          <w:rFonts w:hint="cs"/>
          <w:rtl/>
        </w:rPr>
        <w:t>ی</w:t>
      </w:r>
      <w:r w:rsidRPr="006032D1">
        <w:rPr>
          <w:rtl/>
        </w:rPr>
        <w:t xml:space="preserve"> باز دسترس</w:t>
      </w:r>
      <w:r w:rsidRPr="006032D1">
        <w:rPr>
          <w:rFonts w:hint="cs"/>
          <w:rtl/>
        </w:rPr>
        <w:t>ی</w:t>
      </w:r>
      <w:r w:rsidRPr="006032D1">
        <w:rPr>
          <w:rtl/>
        </w:rPr>
        <w:t xml:space="preserve"> داشته باشند و مراکز</w:t>
      </w:r>
      <w:r w:rsidRPr="006032D1">
        <w:rPr>
          <w:rFonts w:hint="cs"/>
          <w:rtl/>
        </w:rPr>
        <w:t>ی</w:t>
      </w:r>
      <w:r w:rsidRPr="006032D1">
        <w:rPr>
          <w:rtl/>
        </w:rPr>
        <w:t xml:space="preserve"> </w:t>
      </w:r>
      <w:r>
        <w:rPr>
          <w:rFonts w:hint="cs"/>
          <w:rtl/>
        </w:rPr>
        <w:t xml:space="preserve">را </w:t>
      </w:r>
      <w:r w:rsidRPr="006032D1">
        <w:rPr>
          <w:rtl/>
        </w:rPr>
        <w:t>برا</w:t>
      </w:r>
      <w:r w:rsidRPr="006032D1">
        <w:rPr>
          <w:rFonts w:hint="cs"/>
          <w:rtl/>
        </w:rPr>
        <w:t>ی</w:t>
      </w:r>
      <w:r w:rsidRPr="006032D1">
        <w:rPr>
          <w:rtl/>
        </w:rPr>
        <w:t xml:space="preserve"> تقو</w:t>
      </w:r>
      <w:r w:rsidRPr="006032D1">
        <w:rPr>
          <w:rFonts w:hint="cs"/>
          <w:rtl/>
        </w:rPr>
        <w:t>ی</w:t>
      </w:r>
      <w:r w:rsidRPr="006032D1">
        <w:rPr>
          <w:rFonts w:hint="eastAsia"/>
          <w:rtl/>
        </w:rPr>
        <w:t>ت</w:t>
      </w:r>
      <w:r w:rsidRPr="006032D1">
        <w:rPr>
          <w:rtl/>
        </w:rPr>
        <w:t xml:space="preserve"> ارتباط </w:t>
      </w:r>
      <w:r>
        <w:rPr>
          <w:rFonts w:hint="cs"/>
          <w:rtl/>
        </w:rPr>
        <w:t>آنها</w:t>
      </w:r>
      <w:r w:rsidRPr="006032D1">
        <w:rPr>
          <w:rtl/>
        </w:rPr>
        <w:t xml:space="preserve"> با جامعه</w:t>
      </w:r>
      <w:r>
        <w:rPr>
          <w:rFonts w:hint="cs"/>
          <w:rtl/>
        </w:rPr>
        <w:t>‌ی</w:t>
      </w:r>
      <w:r w:rsidRPr="006032D1">
        <w:rPr>
          <w:rtl/>
        </w:rPr>
        <w:t xml:space="preserve"> مدرسه</w:t>
      </w:r>
      <w:r>
        <w:rPr>
          <w:rFonts w:hint="cs"/>
          <w:rtl/>
        </w:rPr>
        <w:t xml:space="preserve"> ترجیح می‌دهند</w:t>
      </w:r>
      <w:r w:rsidRPr="006032D1">
        <w:rPr>
          <w:rtl/>
        </w:rPr>
        <w:t>. مشکلات عمده</w:t>
      </w:r>
      <w:r>
        <w:rPr>
          <w:rFonts w:hint="cs"/>
          <w:rtl/>
        </w:rPr>
        <w:t>‌</w:t>
      </w:r>
      <w:r w:rsidRPr="006032D1">
        <w:rPr>
          <w:rtl/>
        </w:rPr>
        <w:t>ا</w:t>
      </w:r>
      <w:r w:rsidRPr="006032D1">
        <w:rPr>
          <w:rFonts w:hint="cs"/>
          <w:rtl/>
        </w:rPr>
        <w:t>ی</w:t>
      </w:r>
      <w:r w:rsidRPr="006032D1">
        <w:rPr>
          <w:rtl/>
        </w:rPr>
        <w:t xml:space="preserve"> که </w:t>
      </w:r>
      <w:r>
        <w:rPr>
          <w:rFonts w:hint="cs"/>
          <w:rtl/>
        </w:rPr>
        <w:t xml:space="preserve">کودکان </w:t>
      </w:r>
      <w:r w:rsidRPr="006032D1">
        <w:rPr>
          <w:rtl/>
        </w:rPr>
        <w:t>با آن مواجه بودند شامل حرکت عمود</w:t>
      </w:r>
      <w:r w:rsidRPr="006032D1">
        <w:rPr>
          <w:rFonts w:hint="cs"/>
          <w:rtl/>
        </w:rPr>
        <w:t>ی</w:t>
      </w:r>
      <w:r w:rsidRPr="006032D1">
        <w:rPr>
          <w:rFonts w:hint="eastAsia"/>
          <w:rtl/>
        </w:rPr>
        <w:t>،</w:t>
      </w:r>
      <w:r w:rsidRPr="006032D1">
        <w:rPr>
          <w:rtl/>
        </w:rPr>
        <w:t xml:space="preserve"> آلودگ</w:t>
      </w:r>
      <w:r w:rsidRPr="006032D1">
        <w:rPr>
          <w:rFonts w:hint="cs"/>
          <w:rtl/>
        </w:rPr>
        <w:t>ی</w:t>
      </w:r>
      <w:r w:rsidRPr="006032D1">
        <w:rPr>
          <w:rtl/>
        </w:rPr>
        <w:t xml:space="preserve"> صوت</w:t>
      </w:r>
      <w:r w:rsidRPr="006032D1">
        <w:rPr>
          <w:rFonts w:hint="cs"/>
          <w:rtl/>
        </w:rPr>
        <w:t>ی</w:t>
      </w:r>
      <w:r w:rsidRPr="006032D1">
        <w:rPr>
          <w:rtl/>
        </w:rPr>
        <w:t xml:space="preserve"> و ازدحام ب</w:t>
      </w:r>
      <w:r w:rsidRPr="006032D1">
        <w:rPr>
          <w:rFonts w:hint="cs"/>
          <w:rtl/>
        </w:rPr>
        <w:t>ی</w:t>
      </w:r>
      <w:r w:rsidRPr="006032D1">
        <w:rPr>
          <w:rFonts w:hint="eastAsia"/>
          <w:rtl/>
        </w:rPr>
        <w:t>ش</w:t>
      </w:r>
      <w:r w:rsidRPr="006032D1">
        <w:rPr>
          <w:rtl/>
        </w:rPr>
        <w:t xml:space="preserve"> از حد </w:t>
      </w:r>
      <w:r>
        <w:rPr>
          <w:rFonts w:hint="cs"/>
          <w:rtl/>
        </w:rPr>
        <w:t xml:space="preserve">در </w:t>
      </w:r>
      <w:r w:rsidRPr="006032D1">
        <w:rPr>
          <w:rtl/>
        </w:rPr>
        <w:t>راهروها و راه</w:t>
      </w:r>
      <w:r>
        <w:rPr>
          <w:rFonts w:hint="cs"/>
          <w:rtl/>
        </w:rPr>
        <w:t>‌</w:t>
      </w:r>
      <w:r w:rsidRPr="006032D1">
        <w:rPr>
          <w:rtl/>
        </w:rPr>
        <w:t>پله</w:t>
      </w:r>
      <w:r>
        <w:rPr>
          <w:rFonts w:hint="cs"/>
          <w:rtl/>
        </w:rPr>
        <w:t>‌</w:t>
      </w:r>
      <w:r w:rsidRPr="006032D1">
        <w:rPr>
          <w:rtl/>
        </w:rPr>
        <w:t xml:space="preserve">ها بود. با توجه به </w:t>
      </w:r>
      <w:r>
        <w:rPr>
          <w:rFonts w:hint="cs"/>
          <w:rtl/>
        </w:rPr>
        <w:t>فضای</w:t>
      </w:r>
      <w:r w:rsidRPr="006032D1">
        <w:rPr>
          <w:rtl/>
        </w:rPr>
        <w:t xml:space="preserve"> محدود، کودکان از در دسترس بودن انواع فضاها</w:t>
      </w:r>
      <w:r w:rsidRPr="006032D1">
        <w:rPr>
          <w:rFonts w:hint="cs"/>
          <w:rtl/>
        </w:rPr>
        <w:t>ی</w:t>
      </w:r>
      <w:r w:rsidRPr="006032D1">
        <w:rPr>
          <w:rtl/>
        </w:rPr>
        <w:t xml:space="preserve"> متنوع </w:t>
      </w:r>
      <w:r>
        <w:rPr>
          <w:rFonts w:hint="cs"/>
          <w:rtl/>
        </w:rPr>
        <w:t>استقبال کردند</w:t>
      </w:r>
      <w:r w:rsidRPr="006032D1">
        <w:rPr>
          <w:rtl/>
        </w:rPr>
        <w:t xml:space="preserve">، </w:t>
      </w:r>
      <w:r>
        <w:rPr>
          <w:rFonts w:hint="cs"/>
          <w:rtl/>
        </w:rPr>
        <w:t>هرچند که</w:t>
      </w:r>
      <w:r w:rsidRPr="006032D1">
        <w:rPr>
          <w:rtl/>
        </w:rPr>
        <w:t xml:space="preserve"> دسترس</w:t>
      </w:r>
      <w:r w:rsidRPr="006032D1">
        <w:rPr>
          <w:rFonts w:hint="cs"/>
          <w:rtl/>
        </w:rPr>
        <w:t>ی</w:t>
      </w:r>
      <w:r w:rsidRPr="006032D1">
        <w:rPr>
          <w:rtl/>
        </w:rPr>
        <w:t xml:space="preserve"> آنها به شدت برنامه</w:t>
      </w:r>
      <w:r>
        <w:rPr>
          <w:rFonts w:hint="cs"/>
          <w:rtl/>
        </w:rPr>
        <w:t>‌</w:t>
      </w:r>
      <w:r w:rsidRPr="006032D1">
        <w:rPr>
          <w:rtl/>
        </w:rPr>
        <w:t>ر</w:t>
      </w:r>
      <w:r w:rsidRPr="006032D1">
        <w:rPr>
          <w:rFonts w:hint="cs"/>
          <w:rtl/>
        </w:rPr>
        <w:t>ی</w:t>
      </w:r>
      <w:r w:rsidRPr="006032D1">
        <w:rPr>
          <w:rFonts w:hint="eastAsia"/>
          <w:rtl/>
        </w:rPr>
        <w:t>ز</w:t>
      </w:r>
      <w:r w:rsidRPr="006032D1">
        <w:rPr>
          <w:rFonts w:hint="cs"/>
          <w:rtl/>
        </w:rPr>
        <w:t>ی</w:t>
      </w:r>
      <w:r w:rsidRPr="006032D1">
        <w:rPr>
          <w:rtl/>
        </w:rPr>
        <w:t xml:space="preserve"> شده و تحت نظارت بود</w:t>
      </w:r>
      <w:r>
        <w:rPr>
          <w:rFonts w:hint="cs"/>
          <w:rtl/>
        </w:rPr>
        <w:t xml:space="preserve">. نتایج </w:t>
      </w:r>
      <w:r w:rsidRPr="00217756">
        <w:rPr>
          <w:rtl/>
        </w:rPr>
        <w:t>ا</w:t>
      </w:r>
      <w:r w:rsidRPr="00217756">
        <w:rPr>
          <w:rFonts w:hint="cs"/>
          <w:rtl/>
        </w:rPr>
        <w:t>ی</w:t>
      </w:r>
      <w:r w:rsidRPr="00217756">
        <w:rPr>
          <w:rFonts w:hint="eastAsia"/>
          <w:rtl/>
        </w:rPr>
        <w:t>ن</w:t>
      </w:r>
      <w:r w:rsidRPr="00217756">
        <w:rPr>
          <w:rtl/>
        </w:rPr>
        <w:t xml:space="preserve"> تحق</w:t>
      </w:r>
      <w:r w:rsidRPr="00217756">
        <w:rPr>
          <w:rFonts w:hint="cs"/>
          <w:rtl/>
        </w:rPr>
        <w:t>ی</w:t>
      </w:r>
      <w:r w:rsidRPr="00217756">
        <w:rPr>
          <w:rFonts w:hint="eastAsia"/>
          <w:rtl/>
        </w:rPr>
        <w:t>ق</w:t>
      </w:r>
      <w:r w:rsidRPr="00217756">
        <w:rPr>
          <w:rtl/>
        </w:rPr>
        <w:t xml:space="preserve"> نشان داد</w:t>
      </w:r>
      <w:r>
        <w:rPr>
          <w:rFonts w:hint="cs"/>
          <w:rtl/>
        </w:rPr>
        <w:t xml:space="preserve"> </w:t>
      </w:r>
      <w:r w:rsidRPr="00217756">
        <w:rPr>
          <w:rtl/>
        </w:rPr>
        <w:t>که برا</w:t>
      </w:r>
      <w:r w:rsidRPr="00217756">
        <w:rPr>
          <w:rFonts w:hint="cs"/>
          <w:rtl/>
        </w:rPr>
        <w:t>ی</w:t>
      </w:r>
      <w:r w:rsidRPr="00217756">
        <w:rPr>
          <w:rtl/>
        </w:rPr>
        <w:t xml:space="preserve"> </w:t>
      </w:r>
      <w:r>
        <w:rPr>
          <w:rFonts w:hint="cs"/>
          <w:rtl/>
        </w:rPr>
        <w:t xml:space="preserve">افزایش </w:t>
      </w:r>
      <w:r w:rsidRPr="00217756">
        <w:rPr>
          <w:rtl/>
        </w:rPr>
        <w:t>رضا</w:t>
      </w:r>
      <w:r w:rsidRPr="00217756">
        <w:rPr>
          <w:rFonts w:hint="cs"/>
          <w:rtl/>
        </w:rPr>
        <w:t>ی</w:t>
      </w:r>
      <w:r w:rsidRPr="00217756">
        <w:rPr>
          <w:rFonts w:hint="eastAsia"/>
          <w:rtl/>
        </w:rPr>
        <w:t>ت</w:t>
      </w:r>
      <w:r w:rsidRPr="00217756">
        <w:rPr>
          <w:rtl/>
        </w:rPr>
        <w:t xml:space="preserve"> کودکان در ا</w:t>
      </w:r>
      <w:r w:rsidRPr="00217756">
        <w:rPr>
          <w:rFonts w:hint="cs"/>
          <w:rtl/>
        </w:rPr>
        <w:t>ی</w:t>
      </w:r>
      <w:r w:rsidRPr="00217756">
        <w:rPr>
          <w:rFonts w:hint="eastAsia"/>
          <w:rtl/>
        </w:rPr>
        <w:t>ن</w:t>
      </w:r>
      <w:r w:rsidRPr="00217756">
        <w:rPr>
          <w:rtl/>
        </w:rPr>
        <w:t xml:space="preserve"> نوع </w:t>
      </w:r>
      <w:r>
        <w:rPr>
          <w:rFonts w:hint="cs"/>
          <w:rtl/>
        </w:rPr>
        <w:t>از فضا</w:t>
      </w:r>
      <w:r w:rsidRPr="00217756">
        <w:rPr>
          <w:rtl/>
        </w:rPr>
        <w:t xml:space="preserve">، </w:t>
      </w:r>
      <w:r>
        <w:rPr>
          <w:rFonts w:hint="cs"/>
          <w:rtl/>
        </w:rPr>
        <w:t xml:space="preserve">طراحی، </w:t>
      </w:r>
      <w:r w:rsidRPr="00217756">
        <w:rPr>
          <w:rtl/>
        </w:rPr>
        <w:t>ن</w:t>
      </w:r>
      <w:r w:rsidRPr="00217756">
        <w:rPr>
          <w:rFonts w:hint="cs"/>
          <w:rtl/>
        </w:rPr>
        <w:t>ی</w:t>
      </w:r>
      <w:r w:rsidRPr="00217756">
        <w:rPr>
          <w:rFonts w:hint="eastAsia"/>
          <w:rtl/>
        </w:rPr>
        <w:t>از</w:t>
      </w:r>
      <w:r>
        <w:rPr>
          <w:rFonts w:hint="cs"/>
          <w:rtl/>
        </w:rPr>
        <w:t xml:space="preserve">مند </w:t>
      </w:r>
      <w:r w:rsidRPr="00217756">
        <w:rPr>
          <w:rtl/>
        </w:rPr>
        <w:t>ترک</w:t>
      </w:r>
      <w:r w:rsidRPr="00217756">
        <w:rPr>
          <w:rFonts w:hint="cs"/>
          <w:rtl/>
        </w:rPr>
        <w:t>ی</w:t>
      </w:r>
      <w:r w:rsidRPr="00217756">
        <w:rPr>
          <w:rFonts w:hint="eastAsia"/>
          <w:rtl/>
        </w:rPr>
        <w:t>ب</w:t>
      </w:r>
      <w:r w:rsidRPr="00217756">
        <w:rPr>
          <w:rtl/>
        </w:rPr>
        <w:t xml:space="preserve"> تراس‌ها</w:t>
      </w:r>
      <w:r w:rsidRPr="00217756">
        <w:rPr>
          <w:rFonts w:hint="cs"/>
          <w:rtl/>
        </w:rPr>
        <w:t>ی</w:t>
      </w:r>
      <w:r w:rsidRPr="00217756">
        <w:rPr>
          <w:rtl/>
        </w:rPr>
        <w:t xml:space="preserve"> سبز وس</w:t>
      </w:r>
      <w:r w:rsidRPr="00217756">
        <w:rPr>
          <w:rFonts w:hint="cs"/>
          <w:rtl/>
        </w:rPr>
        <w:t>ی</w:t>
      </w:r>
      <w:r w:rsidRPr="00217756">
        <w:rPr>
          <w:rFonts w:hint="eastAsia"/>
          <w:rtl/>
        </w:rPr>
        <w:t>ع</w:t>
      </w:r>
      <w:r>
        <w:rPr>
          <w:rFonts w:hint="cs"/>
          <w:rtl/>
        </w:rPr>
        <w:t>ی</w:t>
      </w:r>
      <w:r w:rsidRPr="00217756">
        <w:rPr>
          <w:rtl/>
        </w:rPr>
        <w:t xml:space="preserve"> </w:t>
      </w:r>
      <w:r>
        <w:rPr>
          <w:rFonts w:hint="cs"/>
          <w:rtl/>
        </w:rPr>
        <w:t xml:space="preserve">است </w:t>
      </w:r>
      <w:r w:rsidRPr="00217756">
        <w:rPr>
          <w:rtl/>
        </w:rPr>
        <w:t>که برا</w:t>
      </w:r>
      <w:r w:rsidRPr="00217756">
        <w:rPr>
          <w:rFonts w:hint="cs"/>
          <w:rtl/>
        </w:rPr>
        <w:t>ی</w:t>
      </w:r>
      <w:r w:rsidRPr="00217756">
        <w:rPr>
          <w:rtl/>
        </w:rPr>
        <w:t xml:space="preserve"> رفع ن</w:t>
      </w:r>
      <w:r w:rsidRPr="00217756">
        <w:rPr>
          <w:rFonts w:hint="cs"/>
          <w:rtl/>
        </w:rPr>
        <w:t>ی</w:t>
      </w:r>
      <w:r w:rsidRPr="00217756">
        <w:rPr>
          <w:rFonts w:hint="eastAsia"/>
          <w:rtl/>
        </w:rPr>
        <w:t>ازها</w:t>
      </w:r>
      <w:r w:rsidRPr="00217756">
        <w:rPr>
          <w:rFonts w:hint="cs"/>
          <w:rtl/>
        </w:rPr>
        <w:t>ی</w:t>
      </w:r>
      <w:r w:rsidRPr="00217756">
        <w:rPr>
          <w:rtl/>
        </w:rPr>
        <w:t xml:space="preserve"> رشد</w:t>
      </w:r>
      <w:r w:rsidRPr="00217756">
        <w:rPr>
          <w:rFonts w:hint="cs"/>
          <w:rtl/>
        </w:rPr>
        <w:t>ی</w:t>
      </w:r>
      <w:r w:rsidRPr="00217756">
        <w:rPr>
          <w:rtl/>
        </w:rPr>
        <w:t xml:space="preserve"> کودکان طراح</w:t>
      </w:r>
      <w:r w:rsidRPr="00217756">
        <w:rPr>
          <w:rFonts w:hint="cs"/>
          <w:rtl/>
        </w:rPr>
        <w:t>ی</w:t>
      </w:r>
      <w:r w:rsidRPr="00217756">
        <w:rPr>
          <w:rtl/>
        </w:rPr>
        <w:t xml:space="preserve"> شد</w:t>
      </w:r>
      <w:r>
        <w:rPr>
          <w:rFonts w:hint="cs"/>
          <w:rtl/>
        </w:rPr>
        <w:t xml:space="preserve">ه </w:t>
      </w:r>
      <w:r w:rsidRPr="00217756">
        <w:rPr>
          <w:rtl/>
        </w:rPr>
        <w:t>و در مجاورت اتاق‌ها</w:t>
      </w:r>
      <w:r w:rsidRPr="00217756">
        <w:rPr>
          <w:rFonts w:hint="cs"/>
          <w:rtl/>
        </w:rPr>
        <w:t>ی</w:t>
      </w:r>
      <w:r w:rsidRPr="00217756">
        <w:rPr>
          <w:rtl/>
        </w:rPr>
        <w:t xml:space="preserve"> </w:t>
      </w:r>
      <w:r>
        <w:rPr>
          <w:rFonts w:hint="cs"/>
          <w:rtl/>
        </w:rPr>
        <w:t>مرکزی، برای دسترسی راحت‌ به فضای باز هستند</w:t>
      </w:r>
      <w:r w:rsidRPr="00217756">
        <w:rPr>
          <w:rtl/>
        </w:rPr>
        <w:t>. راهروها</w:t>
      </w:r>
      <w:r w:rsidRPr="00217756">
        <w:rPr>
          <w:rFonts w:hint="cs"/>
          <w:rtl/>
        </w:rPr>
        <w:t>ی</w:t>
      </w:r>
      <w:r w:rsidRPr="00217756">
        <w:rPr>
          <w:rtl/>
        </w:rPr>
        <w:t xml:space="preserve"> باز</w:t>
      </w:r>
      <w:r>
        <w:rPr>
          <w:rFonts w:hint="cs"/>
          <w:rtl/>
        </w:rPr>
        <w:t>،</w:t>
      </w:r>
      <w:r w:rsidRPr="00217756">
        <w:rPr>
          <w:rtl/>
        </w:rPr>
        <w:t xml:space="preserve"> برا</w:t>
      </w:r>
      <w:r w:rsidRPr="00217756">
        <w:rPr>
          <w:rFonts w:hint="cs"/>
          <w:rtl/>
        </w:rPr>
        <w:t>ی</w:t>
      </w:r>
      <w:r w:rsidRPr="00217756">
        <w:rPr>
          <w:rtl/>
        </w:rPr>
        <w:t xml:space="preserve"> باز</w:t>
      </w:r>
      <w:r w:rsidRPr="00217756">
        <w:rPr>
          <w:rFonts w:hint="cs"/>
          <w:rtl/>
        </w:rPr>
        <w:t>ی</w:t>
      </w:r>
      <w:r w:rsidRPr="00217756">
        <w:rPr>
          <w:rtl/>
        </w:rPr>
        <w:t xml:space="preserve"> در </w:t>
      </w:r>
      <w:r>
        <w:rPr>
          <w:rFonts w:hint="cs"/>
          <w:rtl/>
        </w:rPr>
        <w:t xml:space="preserve">فضای </w:t>
      </w:r>
      <w:r w:rsidRPr="00217756">
        <w:rPr>
          <w:rtl/>
        </w:rPr>
        <w:t>داخل</w:t>
      </w:r>
      <w:r>
        <w:rPr>
          <w:rFonts w:hint="cs"/>
          <w:rtl/>
        </w:rPr>
        <w:t>ی،</w:t>
      </w:r>
      <w:r w:rsidRPr="00217756">
        <w:rPr>
          <w:rtl/>
        </w:rPr>
        <w:t xml:space="preserve"> به راهروها</w:t>
      </w:r>
      <w:r w:rsidRPr="00217756">
        <w:rPr>
          <w:rFonts w:hint="cs"/>
          <w:rtl/>
        </w:rPr>
        <w:t>ی</w:t>
      </w:r>
      <w:r w:rsidRPr="00217756">
        <w:rPr>
          <w:rtl/>
        </w:rPr>
        <w:t xml:space="preserve"> بار</w:t>
      </w:r>
      <w:r w:rsidRPr="00217756">
        <w:rPr>
          <w:rFonts w:hint="cs"/>
          <w:rtl/>
        </w:rPr>
        <w:t>ی</w:t>
      </w:r>
      <w:r w:rsidRPr="00217756">
        <w:rPr>
          <w:rFonts w:hint="eastAsia"/>
          <w:rtl/>
        </w:rPr>
        <w:t>ک</w:t>
      </w:r>
      <w:r w:rsidRPr="00217756">
        <w:rPr>
          <w:rtl/>
        </w:rPr>
        <w:t xml:space="preserve"> و شلوغ ترج</w:t>
      </w:r>
      <w:r w:rsidRPr="00217756">
        <w:rPr>
          <w:rFonts w:hint="cs"/>
          <w:rtl/>
        </w:rPr>
        <w:t>ی</w:t>
      </w:r>
      <w:r w:rsidRPr="00217756">
        <w:rPr>
          <w:rFonts w:hint="eastAsia"/>
          <w:rtl/>
        </w:rPr>
        <w:t>ح</w:t>
      </w:r>
      <w:r w:rsidRPr="00217756">
        <w:rPr>
          <w:rtl/>
        </w:rPr>
        <w:t xml:space="preserve"> داده م</w:t>
      </w:r>
      <w:r w:rsidRPr="00217756">
        <w:rPr>
          <w:rFonts w:hint="cs"/>
          <w:rtl/>
        </w:rPr>
        <w:t>ی</w:t>
      </w:r>
      <w:r>
        <w:rPr>
          <w:rFonts w:hint="cs"/>
          <w:rtl/>
        </w:rPr>
        <w:t>‌</w:t>
      </w:r>
      <w:r w:rsidRPr="00217756">
        <w:rPr>
          <w:rtl/>
        </w:rPr>
        <w:t>شوند</w:t>
      </w:r>
      <w:r>
        <w:rPr>
          <w:rFonts w:hint="cs"/>
          <w:rtl/>
        </w:rPr>
        <w:t xml:space="preserve">. </w:t>
      </w:r>
      <w:r w:rsidRPr="00217756">
        <w:rPr>
          <w:rtl/>
        </w:rPr>
        <w:t>فضاها</w:t>
      </w:r>
      <w:r w:rsidRPr="00217756">
        <w:rPr>
          <w:rFonts w:hint="cs"/>
          <w:rtl/>
        </w:rPr>
        <w:t>ی</w:t>
      </w:r>
      <w:r w:rsidRPr="00217756">
        <w:rPr>
          <w:rtl/>
        </w:rPr>
        <w:t xml:space="preserve"> فرع</w:t>
      </w:r>
      <w:r w:rsidRPr="00217756">
        <w:rPr>
          <w:rFonts w:hint="cs"/>
          <w:rtl/>
        </w:rPr>
        <w:t>ی</w:t>
      </w:r>
      <w:r w:rsidRPr="00217756">
        <w:rPr>
          <w:rtl/>
        </w:rPr>
        <w:t xml:space="preserve"> برا</w:t>
      </w:r>
      <w:r w:rsidRPr="00217756">
        <w:rPr>
          <w:rFonts w:hint="cs"/>
          <w:rtl/>
        </w:rPr>
        <w:t>ی</w:t>
      </w:r>
      <w:r w:rsidRPr="00217756">
        <w:rPr>
          <w:rtl/>
        </w:rPr>
        <w:t xml:space="preserve"> ا</w:t>
      </w:r>
      <w:r w:rsidRPr="00217756">
        <w:rPr>
          <w:rFonts w:hint="cs"/>
          <w:rtl/>
        </w:rPr>
        <w:t>ی</w:t>
      </w:r>
      <w:r w:rsidRPr="00217756">
        <w:rPr>
          <w:rFonts w:hint="eastAsia"/>
          <w:rtl/>
        </w:rPr>
        <w:t>جاد</w:t>
      </w:r>
      <w:r w:rsidRPr="00217756">
        <w:rPr>
          <w:rtl/>
        </w:rPr>
        <w:t xml:space="preserve"> پناهگاه در زمان</w:t>
      </w:r>
      <w:r w:rsidRPr="00217756">
        <w:rPr>
          <w:rFonts w:hint="cs"/>
          <w:rtl/>
        </w:rPr>
        <w:t>ی</w:t>
      </w:r>
      <w:r w:rsidRPr="00217756">
        <w:rPr>
          <w:rtl/>
        </w:rPr>
        <w:t xml:space="preserve"> که کودکان ن</w:t>
      </w:r>
      <w:r w:rsidRPr="00217756">
        <w:rPr>
          <w:rFonts w:hint="cs"/>
          <w:rtl/>
        </w:rPr>
        <w:t>ی</w:t>
      </w:r>
      <w:r w:rsidRPr="00217756">
        <w:rPr>
          <w:rFonts w:hint="eastAsia"/>
          <w:rtl/>
        </w:rPr>
        <w:t>از</w:t>
      </w:r>
      <w:r w:rsidRPr="00217756">
        <w:rPr>
          <w:rtl/>
        </w:rPr>
        <w:t xml:space="preserve"> به </w:t>
      </w:r>
      <w:r>
        <w:rPr>
          <w:rFonts w:hint="cs"/>
          <w:rtl/>
        </w:rPr>
        <w:t>خلوت‌گزینی</w:t>
      </w:r>
      <w:r w:rsidRPr="00217756">
        <w:rPr>
          <w:rFonts w:hint="eastAsia"/>
          <w:rtl/>
        </w:rPr>
        <w:t>،</w:t>
      </w:r>
      <w:r w:rsidRPr="00217756">
        <w:rPr>
          <w:rtl/>
        </w:rPr>
        <w:t xml:space="preserve"> </w:t>
      </w:r>
      <w:r>
        <w:rPr>
          <w:rFonts w:hint="cs"/>
          <w:rtl/>
        </w:rPr>
        <w:t>بازیابی انرژی</w:t>
      </w:r>
      <w:r w:rsidRPr="00217756">
        <w:rPr>
          <w:rtl/>
        </w:rPr>
        <w:t xml:space="preserve"> و استراحت دارند ضرور</w:t>
      </w:r>
      <w:r w:rsidRPr="00217756">
        <w:rPr>
          <w:rFonts w:hint="cs"/>
          <w:rtl/>
        </w:rPr>
        <w:t>ی</w:t>
      </w:r>
      <w:r w:rsidRPr="00217756">
        <w:rPr>
          <w:rtl/>
        </w:rPr>
        <w:t xml:space="preserve"> </w:t>
      </w:r>
      <w:r>
        <w:rPr>
          <w:rFonts w:hint="cs"/>
          <w:rtl/>
        </w:rPr>
        <w:t>است</w:t>
      </w:r>
      <w:r w:rsidRPr="00217756">
        <w:rPr>
          <w:rtl/>
        </w:rPr>
        <w:t xml:space="preserve">. </w:t>
      </w:r>
      <w:r>
        <w:rPr>
          <w:rFonts w:hint="cs"/>
          <w:rtl/>
        </w:rPr>
        <w:t xml:space="preserve">طرح کلی </w:t>
      </w:r>
      <w:r w:rsidRPr="00217756">
        <w:rPr>
          <w:rtl/>
        </w:rPr>
        <w:t>با</w:t>
      </w:r>
      <w:r w:rsidRPr="00217756">
        <w:rPr>
          <w:rFonts w:hint="cs"/>
          <w:rtl/>
        </w:rPr>
        <w:t>ی</w:t>
      </w:r>
      <w:r w:rsidRPr="00217756">
        <w:rPr>
          <w:rFonts w:hint="eastAsia"/>
          <w:rtl/>
        </w:rPr>
        <w:t>د</w:t>
      </w:r>
      <w:r w:rsidRPr="00217756">
        <w:rPr>
          <w:rtl/>
        </w:rPr>
        <w:t xml:space="preserve"> استفاده از پله‌ها را</w:t>
      </w:r>
      <w:r>
        <w:rPr>
          <w:rFonts w:hint="cs"/>
          <w:rtl/>
        </w:rPr>
        <w:t>،</w:t>
      </w:r>
      <w:r w:rsidRPr="00217756">
        <w:rPr>
          <w:rtl/>
        </w:rPr>
        <w:t xml:space="preserve"> </w:t>
      </w:r>
      <w:r>
        <w:rPr>
          <w:rFonts w:hint="cs"/>
          <w:rtl/>
        </w:rPr>
        <w:t xml:space="preserve">با قراردادن فضاهای یادگیری نزدیک به اتاق‌های مرکزی، </w:t>
      </w:r>
      <w:r w:rsidRPr="00217756">
        <w:rPr>
          <w:rtl/>
        </w:rPr>
        <w:t>به‌و</w:t>
      </w:r>
      <w:r w:rsidRPr="00217756">
        <w:rPr>
          <w:rFonts w:hint="cs"/>
          <w:rtl/>
        </w:rPr>
        <w:t>ی</w:t>
      </w:r>
      <w:r w:rsidRPr="00217756">
        <w:rPr>
          <w:rFonts w:hint="eastAsia"/>
          <w:rtl/>
        </w:rPr>
        <w:t>ژه</w:t>
      </w:r>
      <w:r w:rsidRPr="00217756">
        <w:rPr>
          <w:rtl/>
        </w:rPr>
        <w:t xml:space="preserve"> برا</w:t>
      </w:r>
      <w:r w:rsidRPr="00217756">
        <w:rPr>
          <w:rFonts w:hint="cs"/>
          <w:rtl/>
        </w:rPr>
        <w:t>ی</w:t>
      </w:r>
      <w:r w:rsidRPr="00217756">
        <w:rPr>
          <w:rtl/>
        </w:rPr>
        <w:t xml:space="preserve"> کودکان کوچک‌تر، به حداق</w:t>
      </w:r>
      <w:r w:rsidRPr="00217756">
        <w:rPr>
          <w:rFonts w:hint="eastAsia"/>
          <w:rtl/>
        </w:rPr>
        <w:t>ل</w:t>
      </w:r>
      <w:r w:rsidRPr="00217756">
        <w:rPr>
          <w:rtl/>
        </w:rPr>
        <w:t xml:space="preserve"> برساند. امکان دسترس</w:t>
      </w:r>
      <w:r w:rsidRPr="00217756">
        <w:rPr>
          <w:rFonts w:hint="cs"/>
          <w:rtl/>
        </w:rPr>
        <w:t>ی</w:t>
      </w:r>
      <w:r w:rsidRPr="00217756">
        <w:rPr>
          <w:rtl/>
        </w:rPr>
        <w:t xml:space="preserve"> به امکانات رفاه</w:t>
      </w:r>
      <w:r w:rsidRPr="00217756">
        <w:rPr>
          <w:rFonts w:hint="cs"/>
          <w:rtl/>
        </w:rPr>
        <w:t>ی</w:t>
      </w:r>
      <w:r w:rsidRPr="00217756">
        <w:rPr>
          <w:rtl/>
        </w:rPr>
        <w:t xml:space="preserve"> محله، به و</w:t>
      </w:r>
      <w:r w:rsidRPr="00217756">
        <w:rPr>
          <w:rFonts w:hint="cs"/>
          <w:rtl/>
        </w:rPr>
        <w:t>ی</w:t>
      </w:r>
      <w:r w:rsidRPr="00217756">
        <w:rPr>
          <w:rFonts w:hint="eastAsia"/>
          <w:rtl/>
        </w:rPr>
        <w:t>ژه</w:t>
      </w:r>
      <w:r w:rsidRPr="00217756">
        <w:rPr>
          <w:rtl/>
        </w:rPr>
        <w:t xml:space="preserve"> پارک</w:t>
      </w:r>
      <w:r>
        <w:rPr>
          <w:rFonts w:hint="cs"/>
          <w:rtl/>
        </w:rPr>
        <w:t>‌</w:t>
      </w:r>
      <w:r w:rsidRPr="00217756">
        <w:rPr>
          <w:rtl/>
        </w:rPr>
        <w:t>ها و فضاها</w:t>
      </w:r>
      <w:r w:rsidRPr="00217756">
        <w:rPr>
          <w:rFonts w:hint="cs"/>
          <w:rtl/>
        </w:rPr>
        <w:t>ی</w:t>
      </w:r>
      <w:r w:rsidRPr="00217756">
        <w:rPr>
          <w:rtl/>
        </w:rPr>
        <w:t xml:space="preserve"> سبز، با</w:t>
      </w:r>
      <w:r w:rsidRPr="00217756">
        <w:rPr>
          <w:rFonts w:hint="cs"/>
          <w:rtl/>
        </w:rPr>
        <w:t>ی</w:t>
      </w:r>
      <w:r w:rsidRPr="00217756">
        <w:rPr>
          <w:rFonts w:hint="eastAsia"/>
          <w:rtl/>
        </w:rPr>
        <w:t>د</w:t>
      </w:r>
      <w:r w:rsidRPr="00217756">
        <w:rPr>
          <w:rtl/>
        </w:rPr>
        <w:t xml:space="preserve"> در برنامه</w:t>
      </w:r>
      <w:r>
        <w:rPr>
          <w:rFonts w:hint="cs"/>
          <w:rtl/>
        </w:rPr>
        <w:t>‌</w:t>
      </w:r>
      <w:r w:rsidRPr="00217756">
        <w:rPr>
          <w:rtl/>
        </w:rPr>
        <w:t>ر</w:t>
      </w:r>
      <w:r w:rsidRPr="00217756">
        <w:rPr>
          <w:rFonts w:hint="cs"/>
          <w:rtl/>
        </w:rPr>
        <w:t>ی</w:t>
      </w:r>
      <w:r w:rsidRPr="00217756">
        <w:rPr>
          <w:rFonts w:hint="eastAsia"/>
          <w:rtl/>
        </w:rPr>
        <w:t>ز</w:t>
      </w:r>
      <w:r w:rsidRPr="00217756">
        <w:rPr>
          <w:rFonts w:hint="cs"/>
          <w:rtl/>
        </w:rPr>
        <w:t>ی</w:t>
      </w:r>
      <w:r w:rsidRPr="00217756">
        <w:rPr>
          <w:rtl/>
        </w:rPr>
        <w:t xml:space="preserve"> جامع مدارس در نظر گرفته شود. وابستگ</w:t>
      </w:r>
      <w:r w:rsidRPr="00217756">
        <w:rPr>
          <w:rFonts w:hint="cs"/>
          <w:rtl/>
        </w:rPr>
        <w:t>ی</w:t>
      </w:r>
      <w:r w:rsidRPr="00217756">
        <w:rPr>
          <w:rtl/>
        </w:rPr>
        <w:t xml:space="preserve"> متقابل ب</w:t>
      </w:r>
      <w:r w:rsidRPr="00217756">
        <w:rPr>
          <w:rFonts w:hint="cs"/>
          <w:rtl/>
        </w:rPr>
        <w:t>ی</w:t>
      </w:r>
      <w:r w:rsidRPr="00217756">
        <w:rPr>
          <w:rFonts w:hint="eastAsia"/>
          <w:rtl/>
        </w:rPr>
        <w:t>ن</w:t>
      </w:r>
      <w:r w:rsidRPr="00217756">
        <w:rPr>
          <w:rtl/>
        </w:rPr>
        <w:t xml:space="preserve"> چند</w:t>
      </w:r>
      <w:r w:rsidRPr="00217756">
        <w:rPr>
          <w:rFonts w:hint="cs"/>
          <w:rtl/>
        </w:rPr>
        <w:t>ی</w:t>
      </w:r>
      <w:r w:rsidRPr="00217756">
        <w:rPr>
          <w:rFonts w:hint="eastAsia"/>
          <w:rtl/>
        </w:rPr>
        <w:t>ن</w:t>
      </w:r>
      <w:r w:rsidRPr="00217756">
        <w:rPr>
          <w:rtl/>
        </w:rPr>
        <w:t xml:space="preserve"> و</w:t>
      </w:r>
      <w:r w:rsidRPr="00217756">
        <w:rPr>
          <w:rFonts w:hint="cs"/>
          <w:rtl/>
        </w:rPr>
        <w:t>ی</w:t>
      </w:r>
      <w:r w:rsidRPr="00217756">
        <w:rPr>
          <w:rFonts w:hint="eastAsia"/>
          <w:rtl/>
        </w:rPr>
        <w:t>ژگ</w:t>
      </w:r>
      <w:r w:rsidRPr="00217756">
        <w:rPr>
          <w:rFonts w:hint="cs"/>
          <w:rtl/>
        </w:rPr>
        <w:t>ی</w:t>
      </w:r>
      <w:r w:rsidRPr="00217756">
        <w:rPr>
          <w:rtl/>
        </w:rPr>
        <w:t xml:space="preserve"> مح</w:t>
      </w:r>
      <w:r w:rsidRPr="00217756">
        <w:rPr>
          <w:rFonts w:hint="cs"/>
          <w:rtl/>
        </w:rPr>
        <w:t>ی</w:t>
      </w:r>
      <w:r w:rsidRPr="00217756">
        <w:rPr>
          <w:rFonts w:hint="eastAsia"/>
          <w:rtl/>
        </w:rPr>
        <w:t>ط</w:t>
      </w:r>
      <w:r w:rsidRPr="00217756">
        <w:rPr>
          <w:rFonts w:hint="cs"/>
          <w:rtl/>
        </w:rPr>
        <w:t>ی</w:t>
      </w:r>
      <w:r w:rsidRPr="00217756">
        <w:rPr>
          <w:rtl/>
        </w:rPr>
        <w:t xml:space="preserve"> مدرسه عمود</w:t>
      </w:r>
      <w:r w:rsidRPr="00217756">
        <w:rPr>
          <w:rFonts w:hint="cs"/>
          <w:rtl/>
        </w:rPr>
        <w:t>ی</w:t>
      </w:r>
      <w:r w:rsidRPr="00217756">
        <w:rPr>
          <w:rtl/>
        </w:rPr>
        <w:t xml:space="preserve"> نشان</w:t>
      </w:r>
      <w:r>
        <w:rPr>
          <w:rFonts w:hint="cs"/>
          <w:rtl/>
        </w:rPr>
        <w:t>‌</w:t>
      </w:r>
      <w:r w:rsidRPr="00217756">
        <w:rPr>
          <w:rtl/>
        </w:rPr>
        <w:t>دهنده ن</w:t>
      </w:r>
      <w:r w:rsidRPr="00217756">
        <w:rPr>
          <w:rFonts w:hint="cs"/>
          <w:rtl/>
        </w:rPr>
        <w:t>ی</w:t>
      </w:r>
      <w:r w:rsidRPr="00217756">
        <w:rPr>
          <w:rFonts w:hint="eastAsia"/>
          <w:rtl/>
        </w:rPr>
        <w:t>از</w:t>
      </w:r>
      <w:r w:rsidRPr="00217756">
        <w:rPr>
          <w:rtl/>
        </w:rPr>
        <w:t xml:space="preserve"> به </w:t>
      </w:r>
      <w:r w:rsidRPr="00217756">
        <w:rPr>
          <w:rFonts w:hint="cs"/>
          <w:rtl/>
        </w:rPr>
        <w:t>ی</w:t>
      </w:r>
      <w:r w:rsidRPr="00217756">
        <w:rPr>
          <w:rFonts w:hint="eastAsia"/>
          <w:rtl/>
        </w:rPr>
        <w:t>ک</w:t>
      </w:r>
      <w:r w:rsidRPr="00217756">
        <w:rPr>
          <w:rtl/>
        </w:rPr>
        <w:t xml:space="preserve"> رو</w:t>
      </w:r>
      <w:r w:rsidRPr="00217756">
        <w:rPr>
          <w:rFonts w:hint="cs"/>
          <w:rtl/>
        </w:rPr>
        <w:t>ی</w:t>
      </w:r>
      <w:r w:rsidRPr="00217756">
        <w:rPr>
          <w:rFonts w:hint="eastAsia"/>
          <w:rtl/>
        </w:rPr>
        <w:t>کرد</w:t>
      </w:r>
      <w:r w:rsidRPr="00217756">
        <w:rPr>
          <w:rtl/>
        </w:rPr>
        <w:t xml:space="preserve"> مشارکت</w:t>
      </w:r>
      <w:r w:rsidRPr="00217756">
        <w:rPr>
          <w:rFonts w:hint="cs"/>
          <w:rtl/>
        </w:rPr>
        <w:t>ی</w:t>
      </w:r>
      <w:r w:rsidRPr="00217756">
        <w:rPr>
          <w:rtl/>
        </w:rPr>
        <w:t xml:space="preserve"> در طراح</w:t>
      </w:r>
      <w:r w:rsidRPr="00217756">
        <w:rPr>
          <w:rFonts w:hint="cs"/>
          <w:rtl/>
        </w:rPr>
        <w:t>ی</w:t>
      </w:r>
      <w:r w:rsidRPr="00217756">
        <w:rPr>
          <w:rtl/>
        </w:rPr>
        <w:t xml:space="preserve"> مدرسه است که کودکان، مرب</w:t>
      </w:r>
      <w:r w:rsidRPr="00217756">
        <w:rPr>
          <w:rFonts w:hint="cs"/>
          <w:rtl/>
        </w:rPr>
        <w:t>ی</w:t>
      </w:r>
      <w:r w:rsidRPr="00217756">
        <w:rPr>
          <w:rFonts w:hint="eastAsia"/>
          <w:rtl/>
        </w:rPr>
        <w:t>ان</w:t>
      </w:r>
      <w:r w:rsidRPr="00217756">
        <w:rPr>
          <w:rtl/>
        </w:rPr>
        <w:t xml:space="preserve"> و طراحان را در مراحل اول</w:t>
      </w:r>
      <w:r w:rsidRPr="00217756">
        <w:rPr>
          <w:rFonts w:hint="cs"/>
          <w:rtl/>
        </w:rPr>
        <w:t>ی</w:t>
      </w:r>
      <w:r w:rsidRPr="00217756">
        <w:rPr>
          <w:rFonts w:hint="eastAsia"/>
          <w:rtl/>
        </w:rPr>
        <w:t>ه</w:t>
      </w:r>
      <w:r w:rsidRPr="00217756">
        <w:rPr>
          <w:rtl/>
        </w:rPr>
        <w:t xml:space="preserve"> ب</w:t>
      </w:r>
      <w:r>
        <w:rPr>
          <w:rFonts w:hint="cs"/>
          <w:rtl/>
        </w:rPr>
        <w:t>ا</w:t>
      </w:r>
      <w:r w:rsidRPr="00217756">
        <w:rPr>
          <w:rtl/>
        </w:rPr>
        <w:t xml:space="preserve"> هم </w:t>
      </w:r>
      <w:r>
        <w:rPr>
          <w:rFonts w:hint="cs"/>
          <w:rtl/>
        </w:rPr>
        <w:t>مرتبط</w:t>
      </w:r>
      <w:r w:rsidRPr="00217756">
        <w:rPr>
          <w:rtl/>
        </w:rPr>
        <w:t xml:space="preserve"> م</w:t>
      </w:r>
      <w:r w:rsidRPr="00217756">
        <w:rPr>
          <w:rFonts w:hint="cs"/>
          <w:rtl/>
        </w:rPr>
        <w:t>ی</w:t>
      </w:r>
      <w:r>
        <w:rPr>
          <w:rFonts w:hint="cs"/>
          <w:rtl/>
        </w:rPr>
        <w:t>‌</w:t>
      </w:r>
      <w:r w:rsidRPr="00217756">
        <w:rPr>
          <w:rtl/>
        </w:rPr>
        <w:t>کند.</w:t>
      </w:r>
    </w:p>
    <w:p w14:paraId="29C5FB76" w14:textId="77777777" w:rsidR="00916C52" w:rsidRPr="00B75D37" w:rsidRDefault="00916C52" w:rsidP="00302BAA">
      <w:pPr>
        <w:pStyle w:val="ac"/>
        <w:rPr>
          <w:rtl/>
        </w:rPr>
      </w:pPr>
      <w:r>
        <w:rPr>
          <w:rtl/>
        </w:rPr>
        <w:t>ساسون</w:t>
      </w:r>
      <w:r>
        <w:rPr>
          <w:rStyle w:val="FootnoteReference"/>
          <w:rtl/>
        </w:rPr>
        <w:footnoteReference w:id="92"/>
      </w:r>
      <w:r>
        <w:rPr>
          <w:rtl/>
        </w:rPr>
        <w:t xml:space="preserve">، </w:t>
      </w:r>
      <w:r>
        <w:rPr>
          <w:rFonts w:hint="cs"/>
          <w:rtl/>
        </w:rPr>
        <w:t>ی</w:t>
      </w:r>
      <w:r>
        <w:rPr>
          <w:rFonts w:hint="eastAsia"/>
          <w:rtl/>
        </w:rPr>
        <w:t>هودا</w:t>
      </w:r>
      <w:r>
        <w:rPr>
          <w:rStyle w:val="FootnoteReference"/>
          <w:rtl/>
        </w:rPr>
        <w:footnoteReference w:id="93"/>
      </w:r>
      <w:r>
        <w:rPr>
          <w:rFonts w:hint="eastAsia"/>
          <w:rtl/>
        </w:rPr>
        <w:t>،</w:t>
      </w:r>
      <w:r>
        <w:rPr>
          <w:rtl/>
        </w:rPr>
        <w:t xml:space="preserve"> م</w:t>
      </w:r>
      <w:r>
        <w:rPr>
          <w:rFonts w:hint="cs"/>
          <w:rtl/>
        </w:rPr>
        <w:t>ی</w:t>
      </w:r>
      <w:r>
        <w:rPr>
          <w:rFonts w:hint="eastAsia"/>
          <w:rtl/>
        </w:rPr>
        <w:t>د</w:t>
      </w:r>
      <w:r>
        <w:rPr>
          <w:rFonts w:hint="cs"/>
          <w:rtl/>
        </w:rPr>
        <w:t>ی</w:t>
      </w:r>
      <w:r>
        <w:rPr>
          <w:rFonts w:hint="eastAsia"/>
          <w:rtl/>
        </w:rPr>
        <w:t>جنسک</w:t>
      </w:r>
      <w:r>
        <w:rPr>
          <w:rFonts w:hint="cs"/>
          <w:rtl/>
        </w:rPr>
        <w:t>ی</w:t>
      </w:r>
      <w:r>
        <w:rPr>
          <w:rStyle w:val="FootnoteReference"/>
          <w:rtl/>
        </w:rPr>
        <w:footnoteReference w:id="94"/>
      </w:r>
      <w:r>
        <w:t xml:space="preserve"> </w:t>
      </w:r>
      <w:r>
        <w:rPr>
          <w:rFonts w:hint="cs"/>
          <w:rtl/>
        </w:rPr>
        <w:t xml:space="preserve"> و</w:t>
      </w:r>
      <w:r>
        <w:rPr>
          <w:rtl/>
        </w:rPr>
        <w:t xml:space="preserve"> مالک</w:t>
      </w:r>
      <w:r>
        <w:rPr>
          <w:rFonts w:hint="cs"/>
          <w:rtl/>
        </w:rPr>
        <w:t>ی</w:t>
      </w:r>
      <w:r>
        <w:rPr>
          <w:rFonts w:hint="eastAsia"/>
          <w:rtl/>
        </w:rPr>
        <w:t>نسون</w:t>
      </w:r>
      <w:r>
        <w:rPr>
          <w:rStyle w:val="FootnoteReference"/>
          <w:rtl/>
        </w:rPr>
        <w:footnoteReference w:id="95"/>
      </w:r>
      <w:r>
        <w:rPr>
          <w:rFonts w:hint="cs"/>
          <w:rtl/>
        </w:rPr>
        <w:t xml:space="preserve"> (2021)  پژوهشی با عنوان "</w:t>
      </w:r>
      <w:r w:rsidRPr="0041640A">
        <w:rPr>
          <w:rtl/>
        </w:rPr>
        <w:t>طراح</w:t>
      </w:r>
      <w:r w:rsidRPr="0041640A">
        <w:rPr>
          <w:rFonts w:hint="cs"/>
          <w:rtl/>
        </w:rPr>
        <w:t>ی</w:t>
      </w:r>
      <w:r w:rsidRPr="0041640A">
        <w:rPr>
          <w:rtl/>
        </w:rPr>
        <w:t xml:space="preserve"> مح</w:t>
      </w:r>
      <w:r w:rsidRPr="0041640A">
        <w:rPr>
          <w:rFonts w:hint="cs"/>
          <w:rtl/>
        </w:rPr>
        <w:t>ی</w:t>
      </w:r>
      <w:r w:rsidRPr="0041640A">
        <w:rPr>
          <w:rFonts w:hint="eastAsia"/>
          <w:rtl/>
        </w:rPr>
        <w:t>ط</w:t>
      </w:r>
      <w:r w:rsidRPr="0041640A">
        <w:rPr>
          <w:rtl/>
        </w:rPr>
        <w:t xml:space="preserve"> ها</w:t>
      </w:r>
      <w:r w:rsidRPr="0041640A">
        <w:rPr>
          <w:rFonts w:hint="cs"/>
          <w:rtl/>
        </w:rPr>
        <w:t>ی</w:t>
      </w:r>
      <w:r w:rsidRPr="0041640A">
        <w:rPr>
          <w:rtl/>
        </w:rPr>
        <w:t xml:space="preserve"> </w:t>
      </w:r>
      <w:r w:rsidRPr="0041640A">
        <w:rPr>
          <w:rFonts w:hint="cs"/>
          <w:rtl/>
        </w:rPr>
        <w:t>ی</w:t>
      </w:r>
      <w:r w:rsidRPr="0041640A">
        <w:rPr>
          <w:rFonts w:hint="eastAsia"/>
          <w:rtl/>
        </w:rPr>
        <w:t>ادگ</w:t>
      </w:r>
      <w:r w:rsidRPr="0041640A">
        <w:rPr>
          <w:rFonts w:hint="cs"/>
          <w:rtl/>
        </w:rPr>
        <w:t>ی</w:t>
      </w:r>
      <w:r w:rsidRPr="0041640A">
        <w:rPr>
          <w:rFonts w:hint="eastAsia"/>
          <w:rtl/>
        </w:rPr>
        <w:t>ر</w:t>
      </w:r>
      <w:r w:rsidRPr="0041640A">
        <w:rPr>
          <w:rFonts w:hint="cs"/>
          <w:rtl/>
        </w:rPr>
        <w:t>ی</w:t>
      </w:r>
      <w:r w:rsidRPr="0041640A">
        <w:rPr>
          <w:rtl/>
        </w:rPr>
        <w:t xml:space="preserve"> جد</w:t>
      </w:r>
      <w:r w:rsidRPr="0041640A">
        <w:rPr>
          <w:rFonts w:hint="cs"/>
          <w:rtl/>
        </w:rPr>
        <w:t>ی</w:t>
      </w:r>
      <w:r w:rsidRPr="0041640A">
        <w:rPr>
          <w:rFonts w:hint="eastAsia"/>
          <w:rtl/>
        </w:rPr>
        <w:t>د</w:t>
      </w:r>
      <w:r w:rsidRPr="0041640A">
        <w:rPr>
          <w:rtl/>
        </w:rPr>
        <w:t>: د</w:t>
      </w:r>
      <w:r w:rsidRPr="0041640A">
        <w:rPr>
          <w:rFonts w:hint="cs"/>
          <w:rtl/>
        </w:rPr>
        <w:t>ی</w:t>
      </w:r>
      <w:r w:rsidRPr="0041640A">
        <w:rPr>
          <w:rFonts w:hint="eastAsia"/>
          <w:rtl/>
        </w:rPr>
        <w:t>دگاه</w:t>
      </w:r>
      <w:r w:rsidRPr="0041640A">
        <w:rPr>
          <w:rtl/>
        </w:rPr>
        <w:t xml:space="preserve"> آموزش</w:t>
      </w:r>
      <w:r w:rsidRPr="0041640A">
        <w:rPr>
          <w:rFonts w:hint="cs"/>
          <w:rtl/>
        </w:rPr>
        <w:t>ی</w:t>
      </w:r>
      <w:r w:rsidRPr="0041640A">
        <w:rPr>
          <w:rtl/>
        </w:rPr>
        <w:t xml:space="preserve"> نوآورانه</w:t>
      </w:r>
      <w:r>
        <w:rPr>
          <w:rFonts w:hint="cs"/>
          <w:rtl/>
        </w:rPr>
        <w:t xml:space="preserve">" با </w:t>
      </w:r>
      <w:r>
        <w:rPr>
          <w:rtl/>
        </w:rPr>
        <w:t>هدف نشان دادن خصوص</w:t>
      </w:r>
      <w:r>
        <w:rPr>
          <w:rFonts w:hint="cs"/>
          <w:rtl/>
        </w:rPr>
        <w:t>ی</w:t>
      </w:r>
      <w:r>
        <w:rPr>
          <w:rFonts w:hint="eastAsia"/>
          <w:rtl/>
        </w:rPr>
        <w:t>ات</w:t>
      </w:r>
      <w:r>
        <w:rPr>
          <w:rtl/>
        </w:rPr>
        <w:t xml:space="preserve"> آموزش</w:t>
      </w:r>
      <w:r>
        <w:rPr>
          <w:rFonts w:hint="cs"/>
          <w:rtl/>
        </w:rPr>
        <w:t>ی</w:t>
      </w:r>
      <w:r>
        <w:rPr>
          <w:rtl/>
        </w:rPr>
        <w:t xml:space="preserve"> مبتن</w:t>
      </w:r>
      <w:r>
        <w:rPr>
          <w:rFonts w:hint="cs"/>
          <w:rtl/>
        </w:rPr>
        <w:t>ی</w:t>
      </w:r>
      <w:r>
        <w:rPr>
          <w:rtl/>
        </w:rPr>
        <w:t xml:space="preserve"> </w:t>
      </w:r>
      <w:r>
        <w:rPr>
          <w:rFonts w:hint="eastAsia"/>
          <w:rtl/>
        </w:rPr>
        <w:t>بر</w:t>
      </w:r>
      <w:r>
        <w:rPr>
          <w:rtl/>
        </w:rPr>
        <w:t xml:space="preserve"> </w:t>
      </w:r>
      <w:r>
        <w:rPr>
          <w:rFonts w:hint="cs"/>
          <w:rtl/>
        </w:rPr>
        <w:t>ی</w:t>
      </w:r>
      <w:r>
        <w:rPr>
          <w:rFonts w:hint="eastAsia"/>
          <w:rtl/>
        </w:rPr>
        <w:t>ک</w:t>
      </w:r>
      <w:r>
        <w:rPr>
          <w:rtl/>
        </w:rPr>
        <w:t xml:space="preserve"> چارچوب نظر</w:t>
      </w:r>
      <w:r>
        <w:rPr>
          <w:rFonts w:hint="cs"/>
          <w:rtl/>
        </w:rPr>
        <w:t>ی</w:t>
      </w:r>
      <w:r>
        <w:rPr>
          <w:rtl/>
        </w:rPr>
        <w:t xml:space="preserve"> سه بعد</w:t>
      </w:r>
      <w:r>
        <w:rPr>
          <w:rFonts w:hint="cs"/>
          <w:rtl/>
        </w:rPr>
        <w:t>ی</w:t>
      </w:r>
      <w:r>
        <w:rPr>
          <w:rtl/>
        </w:rPr>
        <w:t xml:space="preserve"> ا</w:t>
      </w:r>
      <w:r>
        <w:rPr>
          <w:rFonts w:hint="cs"/>
          <w:rtl/>
        </w:rPr>
        <w:t>نجام دادند</w:t>
      </w:r>
      <w:r>
        <w:rPr>
          <w:rtl/>
        </w:rPr>
        <w:t xml:space="preserve">. مطالعه </w:t>
      </w:r>
      <w:r>
        <w:rPr>
          <w:rFonts w:hint="cs"/>
          <w:rtl/>
        </w:rPr>
        <w:t>آنها روی</w:t>
      </w:r>
      <w:r>
        <w:rPr>
          <w:rtl/>
        </w:rPr>
        <w:t xml:space="preserve"> سه مدرسه در فرآ</w:t>
      </w:r>
      <w:r>
        <w:rPr>
          <w:rFonts w:hint="cs"/>
          <w:rtl/>
        </w:rPr>
        <w:t>ی</w:t>
      </w:r>
      <w:r>
        <w:rPr>
          <w:rFonts w:hint="eastAsia"/>
          <w:rtl/>
        </w:rPr>
        <w:t>ند</w:t>
      </w:r>
      <w:r>
        <w:rPr>
          <w:rtl/>
        </w:rPr>
        <w:t xml:space="preserve"> اجرا</w:t>
      </w:r>
      <w:r>
        <w:rPr>
          <w:rFonts w:hint="cs"/>
          <w:rtl/>
        </w:rPr>
        <w:t>ی</w:t>
      </w:r>
      <w:r>
        <w:rPr>
          <w:rtl/>
        </w:rPr>
        <w:t xml:space="preserve"> </w:t>
      </w:r>
      <w:r>
        <w:rPr>
          <w:rFonts w:hint="cs"/>
          <w:rtl/>
        </w:rPr>
        <w:t>ی</w:t>
      </w:r>
      <w:r>
        <w:rPr>
          <w:rFonts w:hint="eastAsia"/>
          <w:rtl/>
        </w:rPr>
        <w:t>ک</w:t>
      </w:r>
      <w:r>
        <w:rPr>
          <w:rtl/>
        </w:rPr>
        <w:t xml:space="preserve"> تغ</w:t>
      </w:r>
      <w:r>
        <w:rPr>
          <w:rFonts w:hint="cs"/>
          <w:rtl/>
        </w:rPr>
        <w:t>یی</w:t>
      </w:r>
      <w:r>
        <w:rPr>
          <w:rFonts w:hint="eastAsia"/>
          <w:rtl/>
        </w:rPr>
        <w:t>ر</w:t>
      </w:r>
      <w:r>
        <w:rPr>
          <w:rtl/>
        </w:rPr>
        <w:t xml:space="preserve"> آموزش</w:t>
      </w:r>
      <w:r>
        <w:rPr>
          <w:rFonts w:hint="cs"/>
          <w:rtl/>
        </w:rPr>
        <w:t>ی</w:t>
      </w:r>
      <w:r>
        <w:rPr>
          <w:rtl/>
        </w:rPr>
        <w:t xml:space="preserve"> سازنده</w:t>
      </w:r>
      <w:r>
        <w:rPr>
          <w:rFonts w:hint="cs"/>
          <w:rtl/>
        </w:rPr>
        <w:t>‌گرا بود</w:t>
      </w:r>
      <w:r>
        <w:rPr>
          <w:rtl/>
        </w:rPr>
        <w:t xml:space="preserve"> که شامل توسعه تدر</w:t>
      </w:r>
      <w:r>
        <w:rPr>
          <w:rFonts w:hint="cs"/>
          <w:rtl/>
        </w:rPr>
        <w:t>ی</w:t>
      </w:r>
      <w:r>
        <w:rPr>
          <w:rFonts w:hint="eastAsia"/>
          <w:rtl/>
        </w:rPr>
        <w:t>ج</w:t>
      </w:r>
      <w:r>
        <w:rPr>
          <w:rFonts w:hint="cs"/>
          <w:rtl/>
        </w:rPr>
        <w:t>ی</w:t>
      </w:r>
      <w:r>
        <w:rPr>
          <w:rtl/>
        </w:rPr>
        <w:t xml:space="preserve"> ابتکارات آموزش</w:t>
      </w:r>
      <w:r>
        <w:rPr>
          <w:rFonts w:hint="cs"/>
          <w:rtl/>
        </w:rPr>
        <w:t>ی</w:t>
      </w:r>
      <w:r>
        <w:rPr>
          <w:rtl/>
        </w:rPr>
        <w:t xml:space="preserve"> از جمله طراح</w:t>
      </w:r>
      <w:r>
        <w:rPr>
          <w:rFonts w:hint="cs"/>
          <w:rtl/>
        </w:rPr>
        <w:t>ی</w:t>
      </w:r>
      <w:r>
        <w:rPr>
          <w:rtl/>
        </w:rPr>
        <w:t xml:space="preserve"> مجدد فضاها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است. </w:t>
      </w:r>
      <w:r>
        <w:rPr>
          <w:rFonts w:hint="cs"/>
          <w:rtl/>
        </w:rPr>
        <w:t>ساسون و همکاران،</w:t>
      </w:r>
      <w:r>
        <w:rPr>
          <w:rtl/>
        </w:rPr>
        <w:t xml:space="preserve"> مح</w:t>
      </w:r>
      <w:r>
        <w:rPr>
          <w:rFonts w:hint="cs"/>
          <w:rtl/>
        </w:rPr>
        <w:t>ی</w:t>
      </w:r>
      <w:r>
        <w:rPr>
          <w:rFonts w:hint="eastAsia"/>
          <w:rtl/>
        </w:rPr>
        <w:t>ط‌ها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را با فضا، ش</w:t>
      </w:r>
      <w:r>
        <w:rPr>
          <w:rFonts w:hint="cs"/>
          <w:rtl/>
        </w:rPr>
        <w:t>ی</w:t>
      </w:r>
      <w:r>
        <w:rPr>
          <w:rFonts w:hint="eastAsia"/>
          <w:rtl/>
        </w:rPr>
        <w:t>وه‌ها</w:t>
      </w:r>
      <w:r>
        <w:rPr>
          <w:rFonts w:hint="cs"/>
          <w:rtl/>
        </w:rPr>
        <w:t>ی</w:t>
      </w:r>
      <w:r>
        <w:rPr>
          <w:rtl/>
        </w:rPr>
        <w:t xml:space="preserve"> آموزش</w:t>
      </w:r>
      <w:r>
        <w:rPr>
          <w:rFonts w:hint="cs"/>
          <w:rtl/>
        </w:rPr>
        <w:t>ی</w:t>
      </w:r>
      <w:r>
        <w:rPr>
          <w:rtl/>
        </w:rPr>
        <w:t xml:space="preserve"> و پتانس</w:t>
      </w:r>
      <w:r>
        <w:rPr>
          <w:rFonts w:hint="cs"/>
          <w:rtl/>
        </w:rPr>
        <w:t>ی</w:t>
      </w:r>
      <w:r>
        <w:rPr>
          <w:rFonts w:hint="eastAsia"/>
          <w:rtl/>
        </w:rPr>
        <w:t>ل</w:t>
      </w:r>
      <w:r>
        <w:rPr>
          <w:rtl/>
        </w:rPr>
        <w:t xml:space="preserve"> درس</w:t>
      </w:r>
      <w:r>
        <w:rPr>
          <w:rFonts w:hint="cs"/>
          <w:rtl/>
        </w:rPr>
        <w:t>ی</w:t>
      </w:r>
      <w:r>
        <w:rPr>
          <w:rtl/>
        </w:rPr>
        <w:t xml:space="preserve"> مشخص کرد</w:t>
      </w:r>
      <w:r>
        <w:rPr>
          <w:rFonts w:hint="cs"/>
          <w:rtl/>
        </w:rPr>
        <w:t>ه</w:t>
      </w:r>
      <w:r>
        <w:rPr>
          <w:rtl/>
        </w:rPr>
        <w:t xml:space="preserve"> و روابط ب</w:t>
      </w:r>
      <w:r>
        <w:rPr>
          <w:rFonts w:hint="cs"/>
          <w:rtl/>
        </w:rPr>
        <w:t>ی</w:t>
      </w:r>
      <w:r>
        <w:rPr>
          <w:rFonts w:hint="eastAsia"/>
          <w:rtl/>
        </w:rPr>
        <w:t>ن</w:t>
      </w:r>
      <w:r>
        <w:rPr>
          <w:rtl/>
        </w:rPr>
        <w:t xml:space="preserve"> فضا،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فعال و توسعه مهارت‌ها</w:t>
      </w:r>
      <w:r>
        <w:rPr>
          <w:rFonts w:hint="cs"/>
          <w:rtl/>
        </w:rPr>
        <w:t>ی</w:t>
      </w:r>
      <w:r>
        <w:rPr>
          <w:rtl/>
        </w:rPr>
        <w:t xml:space="preserve"> تفکر</w:t>
      </w:r>
      <w:r>
        <w:rPr>
          <w:rFonts w:hint="cs"/>
          <w:rtl/>
        </w:rPr>
        <w:t xml:space="preserve"> سطح</w:t>
      </w:r>
      <w:r>
        <w:rPr>
          <w:rtl/>
        </w:rPr>
        <w:t xml:space="preserve"> بالا (</w:t>
      </w:r>
      <w:r>
        <w:t>HOT</w:t>
      </w:r>
      <w:r>
        <w:rPr>
          <w:rtl/>
        </w:rPr>
        <w:t>)</w:t>
      </w:r>
      <w:r>
        <w:rPr>
          <w:rStyle w:val="FootnoteReference"/>
          <w:rtl/>
        </w:rPr>
        <w:footnoteReference w:id="96"/>
      </w:r>
      <w:r>
        <w:rPr>
          <w:rtl/>
        </w:rPr>
        <w:t xml:space="preserve"> را بررس</w:t>
      </w:r>
      <w:r>
        <w:rPr>
          <w:rFonts w:hint="cs"/>
          <w:rtl/>
        </w:rPr>
        <w:t>ی</w:t>
      </w:r>
      <w:r>
        <w:rPr>
          <w:rtl/>
        </w:rPr>
        <w:t xml:space="preserve"> کرد</w:t>
      </w:r>
      <w:r>
        <w:rPr>
          <w:rFonts w:hint="cs"/>
          <w:rtl/>
        </w:rPr>
        <w:t>ند</w:t>
      </w:r>
      <w:r>
        <w:rPr>
          <w:rtl/>
        </w:rPr>
        <w:t xml:space="preserve">. </w:t>
      </w:r>
      <w:r>
        <w:rPr>
          <w:rFonts w:hint="cs"/>
          <w:rtl/>
        </w:rPr>
        <w:t>ی</w:t>
      </w:r>
      <w:r>
        <w:rPr>
          <w:rFonts w:hint="eastAsia"/>
          <w:rtl/>
        </w:rPr>
        <w:t>افته</w:t>
      </w:r>
      <w:r>
        <w:rPr>
          <w:rtl/>
        </w:rPr>
        <w:t xml:space="preserve"> ها ب</w:t>
      </w:r>
      <w:r>
        <w:rPr>
          <w:rFonts w:hint="cs"/>
          <w:rtl/>
        </w:rPr>
        <w:t>ی</w:t>
      </w:r>
      <w:r>
        <w:rPr>
          <w:rFonts w:hint="eastAsia"/>
          <w:rtl/>
        </w:rPr>
        <w:t>انگر</w:t>
      </w:r>
      <w:r>
        <w:rPr>
          <w:rtl/>
        </w:rPr>
        <w:t xml:space="preserve"> </w:t>
      </w:r>
      <w:r>
        <w:rPr>
          <w:rFonts w:hint="cs"/>
          <w:rtl/>
        </w:rPr>
        <w:t>ابراز</w:t>
      </w:r>
      <w:r>
        <w:rPr>
          <w:rtl/>
        </w:rPr>
        <w:t xml:space="preserve"> ب</w:t>
      </w:r>
      <w:r>
        <w:rPr>
          <w:rFonts w:hint="cs"/>
          <w:rtl/>
        </w:rPr>
        <w:t>ی</w:t>
      </w:r>
      <w:r>
        <w:rPr>
          <w:rFonts w:hint="eastAsia"/>
          <w:rtl/>
        </w:rPr>
        <w:t>شتر</w:t>
      </w:r>
      <w:r>
        <w:rPr>
          <w:rtl/>
        </w:rPr>
        <w:t xml:space="preserve"> </w:t>
      </w:r>
      <w:r>
        <w:rPr>
          <w:rFonts w:hint="cs"/>
          <w:rtl/>
        </w:rPr>
        <w:t>و ی</w:t>
      </w:r>
      <w:r>
        <w:rPr>
          <w:rFonts w:hint="eastAsia"/>
          <w:rtl/>
        </w:rPr>
        <w:t>ادگ</w:t>
      </w:r>
      <w:r>
        <w:rPr>
          <w:rFonts w:hint="cs"/>
          <w:rtl/>
        </w:rPr>
        <w:t>ی</w:t>
      </w:r>
      <w:r>
        <w:rPr>
          <w:rFonts w:hint="eastAsia"/>
          <w:rtl/>
        </w:rPr>
        <w:t>ر</w:t>
      </w:r>
      <w:r>
        <w:rPr>
          <w:rFonts w:hint="cs"/>
          <w:rtl/>
        </w:rPr>
        <w:t>ی</w:t>
      </w:r>
      <w:r>
        <w:rPr>
          <w:rtl/>
        </w:rPr>
        <w:t xml:space="preserve"> فعال در فضا</w:t>
      </w:r>
      <w:r>
        <w:rPr>
          <w:rFonts w:hint="eastAsia"/>
          <w:rtl/>
        </w:rPr>
        <w:t>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نوآور در مقا</w:t>
      </w:r>
      <w:r>
        <w:rPr>
          <w:rFonts w:hint="cs"/>
          <w:rtl/>
        </w:rPr>
        <w:t>ی</w:t>
      </w:r>
      <w:r>
        <w:rPr>
          <w:rFonts w:hint="eastAsia"/>
          <w:rtl/>
        </w:rPr>
        <w:t>سه</w:t>
      </w:r>
      <w:r>
        <w:rPr>
          <w:rtl/>
        </w:rPr>
        <w:t xml:space="preserve"> با فضاها</w:t>
      </w:r>
      <w:r>
        <w:rPr>
          <w:rFonts w:hint="cs"/>
          <w:rtl/>
        </w:rPr>
        <w:t>ی</w:t>
      </w:r>
      <w:r>
        <w:rPr>
          <w:rtl/>
        </w:rPr>
        <w:t xml:space="preserve"> سنت</w:t>
      </w:r>
      <w:r>
        <w:rPr>
          <w:rFonts w:hint="cs"/>
          <w:rtl/>
        </w:rPr>
        <w:t>ی</w:t>
      </w:r>
      <w:r>
        <w:rPr>
          <w:rtl/>
        </w:rPr>
        <w:t xml:space="preserve"> است. با ا</w:t>
      </w:r>
      <w:r>
        <w:rPr>
          <w:rFonts w:hint="cs"/>
          <w:rtl/>
        </w:rPr>
        <w:t>ی</w:t>
      </w:r>
      <w:r>
        <w:rPr>
          <w:rFonts w:hint="eastAsia"/>
          <w:rtl/>
        </w:rPr>
        <w:t>ن</w:t>
      </w:r>
      <w:r>
        <w:rPr>
          <w:rtl/>
        </w:rPr>
        <w:t xml:space="preserve"> وجود، نتا</w:t>
      </w:r>
      <w:r>
        <w:rPr>
          <w:rFonts w:hint="cs"/>
          <w:rtl/>
        </w:rPr>
        <w:t>ی</w:t>
      </w:r>
      <w:r>
        <w:rPr>
          <w:rFonts w:hint="eastAsia"/>
          <w:rtl/>
        </w:rPr>
        <w:t>ج</w:t>
      </w:r>
      <w:r>
        <w:rPr>
          <w:rtl/>
        </w:rPr>
        <w:t xml:space="preserve"> مشکلات</w:t>
      </w:r>
      <w:r>
        <w:rPr>
          <w:rFonts w:hint="cs"/>
          <w:rtl/>
        </w:rPr>
        <w:t>ی</w:t>
      </w:r>
      <w:r>
        <w:rPr>
          <w:rtl/>
        </w:rPr>
        <w:t xml:space="preserve"> را در طراح</w:t>
      </w:r>
      <w:r>
        <w:rPr>
          <w:rFonts w:hint="cs"/>
          <w:rtl/>
        </w:rPr>
        <w:t>ی</w:t>
      </w:r>
      <w:r>
        <w:rPr>
          <w:rtl/>
        </w:rPr>
        <w:t xml:space="preserve"> </w:t>
      </w:r>
      <w:r>
        <w:rPr>
          <w:rFonts w:hint="cs"/>
          <w:rtl/>
        </w:rPr>
        <w:t>تکالیف</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سازنده‌گرا و </w:t>
      </w:r>
      <w:r>
        <w:rPr>
          <w:rFonts w:hint="cs"/>
          <w:rtl/>
        </w:rPr>
        <w:t>ارتقای</w:t>
      </w:r>
      <w:r>
        <w:rPr>
          <w:rtl/>
        </w:rPr>
        <w:t xml:space="preserve"> مهارت‌ها</w:t>
      </w:r>
      <w:r>
        <w:rPr>
          <w:rFonts w:hint="cs"/>
          <w:rtl/>
        </w:rPr>
        <w:t>ی تفکر سطح بالا،</w:t>
      </w:r>
      <w:r>
        <w:rPr>
          <w:rtl/>
        </w:rPr>
        <w:t xml:space="preserve"> برا</w:t>
      </w:r>
      <w:r>
        <w:rPr>
          <w:rFonts w:hint="cs"/>
          <w:rtl/>
        </w:rPr>
        <w:t>ی</w:t>
      </w:r>
      <w:r>
        <w:rPr>
          <w:rtl/>
        </w:rPr>
        <w:t xml:space="preserve"> مهارت‌ها</w:t>
      </w:r>
      <w:r>
        <w:rPr>
          <w:rFonts w:hint="cs"/>
          <w:rtl/>
        </w:rPr>
        <w:t>ی</w:t>
      </w:r>
      <w:r>
        <w:rPr>
          <w:rtl/>
        </w:rPr>
        <w:t xml:space="preserve"> حل مسئله و تفکر انتقاد</w:t>
      </w:r>
      <w:r>
        <w:rPr>
          <w:rFonts w:hint="cs"/>
          <w:rtl/>
        </w:rPr>
        <w:t>ی</w:t>
      </w:r>
      <w:r>
        <w:rPr>
          <w:rtl/>
        </w:rPr>
        <w:t xml:space="preserve"> نشان داد. تکال</w:t>
      </w:r>
      <w:r>
        <w:rPr>
          <w:rFonts w:hint="cs"/>
          <w:rtl/>
        </w:rPr>
        <w:t>ی</w:t>
      </w:r>
      <w:r>
        <w:rPr>
          <w:rFonts w:hint="eastAsia"/>
          <w:rtl/>
        </w:rPr>
        <w:t>ف</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شناخت</w:t>
      </w:r>
      <w:r>
        <w:rPr>
          <w:rFonts w:hint="cs"/>
          <w:rtl/>
        </w:rPr>
        <w:t>ی</w:t>
      </w:r>
      <w:r>
        <w:rPr>
          <w:rtl/>
        </w:rPr>
        <w:t xml:space="preserve"> کم مشخص شد</w:t>
      </w:r>
      <w:r>
        <w:rPr>
          <w:rFonts w:hint="cs"/>
          <w:rtl/>
        </w:rPr>
        <w:t>ند</w:t>
      </w:r>
      <w:r>
        <w:rPr>
          <w:rtl/>
        </w:rPr>
        <w:t>. ا</w:t>
      </w:r>
      <w:r>
        <w:rPr>
          <w:rFonts w:hint="cs"/>
          <w:rtl/>
        </w:rPr>
        <w:t>ی</w:t>
      </w:r>
      <w:r>
        <w:rPr>
          <w:rFonts w:hint="eastAsia"/>
          <w:rtl/>
        </w:rPr>
        <w:t>ن</w:t>
      </w:r>
      <w:r>
        <w:rPr>
          <w:rtl/>
        </w:rPr>
        <w:t xml:space="preserve"> مطالع</w:t>
      </w:r>
      <w:r>
        <w:rPr>
          <w:rFonts w:hint="eastAsia"/>
          <w:rtl/>
        </w:rPr>
        <w:t>ه</w:t>
      </w:r>
      <w:r>
        <w:rPr>
          <w:rtl/>
        </w:rPr>
        <w:t xml:space="preserve"> </w:t>
      </w:r>
      <w:r>
        <w:rPr>
          <w:rFonts w:hint="cs"/>
          <w:rtl/>
        </w:rPr>
        <w:t>ی</w:t>
      </w:r>
      <w:r>
        <w:rPr>
          <w:rFonts w:hint="eastAsia"/>
          <w:rtl/>
        </w:rPr>
        <w:t>ک</w:t>
      </w:r>
      <w:r>
        <w:rPr>
          <w:rtl/>
        </w:rPr>
        <w:t xml:space="preserve"> روش جد</w:t>
      </w:r>
      <w:r>
        <w:rPr>
          <w:rFonts w:hint="cs"/>
          <w:rtl/>
        </w:rPr>
        <w:t>ی</w:t>
      </w:r>
      <w:r>
        <w:rPr>
          <w:rFonts w:hint="eastAsia"/>
          <w:rtl/>
        </w:rPr>
        <w:t>د</w:t>
      </w:r>
      <w:r>
        <w:rPr>
          <w:rtl/>
        </w:rPr>
        <w:t xml:space="preserve"> برا</w:t>
      </w:r>
      <w:r>
        <w:rPr>
          <w:rFonts w:hint="cs"/>
          <w:rtl/>
        </w:rPr>
        <w:t>ی</w:t>
      </w:r>
      <w:r>
        <w:rPr>
          <w:rtl/>
        </w:rPr>
        <w:t xml:space="preserve"> بررس</w:t>
      </w:r>
      <w:r>
        <w:rPr>
          <w:rFonts w:hint="cs"/>
          <w:rtl/>
        </w:rPr>
        <w:t>ی</w:t>
      </w:r>
      <w:r>
        <w:rPr>
          <w:rtl/>
        </w:rPr>
        <w:t xml:space="preserve"> فرآ</w:t>
      </w:r>
      <w:r>
        <w:rPr>
          <w:rFonts w:hint="cs"/>
          <w:rtl/>
        </w:rPr>
        <w:t>ی</w:t>
      </w:r>
      <w:r>
        <w:rPr>
          <w:rFonts w:hint="eastAsia"/>
          <w:rtl/>
        </w:rPr>
        <w:t>ندها</w:t>
      </w:r>
      <w:r>
        <w:rPr>
          <w:rFonts w:hint="cs"/>
          <w:rtl/>
        </w:rPr>
        <w:t>ی</w:t>
      </w:r>
      <w:r>
        <w:rPr>
          <w:rtl/>
        </w:rPr>
        <w:t xml:space="preserve"> تدر</w:t>
      </w:r>
      <w:r>
        <w:rPr>
          <w:rFonts w:hint="cs"/>
          <w:rtl/>
        </w:rPr>
        <w:t>ی</w:t>
      </w:r>
      <w:r>
        <w:rPr>
          <w:rFonts w:hint="eastAsia"/>
          <w:rtl/>
        </w:rPr>
        <w:t>س</w:t>
      </w:r>
      <w:r>
        <w:rPr>
          <w:rtl/>
        </w:rPr>
        <w:t xml:space="preserve"> و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در فضاها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نوآورانه ارائه م</w:t>
      </w:r>
      <w:r>
        <w:rPr>
          <w:rFonts w:hint="cs"/>
          <w:rtl/>
        </w:rPr>
        <w:t>ی</w:t>
      </w:r>
      <w:r>
        <w:rPr>
          <w:rtl/>
        </w:rPr>
        <w:t xml:space="preserve"> دهد.</w:t>
      </w:r>
    </w:p>
    <w:p w14:paraId="2B4CB66F" w14:textId="77777777" w:rsidR="00916C52" w:rsidRPr="00D83DF4" w:rsidRDefault="00916C52" w:rsidP="00302BAA">
      <w:pPr>
        <w:pStyle w:val="ac"/>
        <w:rPr>
          <w:rtl/>
        </w:rPr>
      </w:pPr>
      <w:r w:rsidRPr="00D83DF4">
        <w:rPr>
          <w:rtl/>
        </w:rPr>
        <w:t>مار</w:t>
      </w:r>
      <w:r w:rsidRPr="00D83DF4">
        <w:rPr>
          <w:rFonts w:hint="cs"/>
          <w:rtl/>
        </w:rPr>
        <w:t>ی</w:t>
      </w:r>
      <w:r w:rsidRPr="00D83DF4">
        <w:rPr>
          <w:rFonts w:hint="eastAsia"/>
          <w:rtl/>
        </w:rPr>
        <w:t>انا</w:t>
      </w:r>
      <w:r w:rsidRPr="00D83DF4">
        <w:rPr>
          <w:rtl/>
        </w:rPr>
        <w:t xml:space="preserve"> ناود </w:t>
      </w:r>
      <w:r w:rsidRPr="00D83DF4">
        <w:rPr>
          <w:rFonts w:hint="cs"/>
          <w:rtl/>
        </w:rPr>
        <w:t xml:space="preserve">(2019)، </w:t>
      </w:r>
      <w:r w:rsidRPr="00D83DF4">
        <w:rPr>
          <w:rtl/>
        </w:rPr>
        <w:t>در تلاش برا</w:t>
      </w:r>
      <w:r w:rsidRPr="00D83DF4">
        <w:rPr>
          <w:rFonts w:hint="cs"/>
          <w:rtl/>
        </w:rPr>
        <w:t>ی</w:t>
      </w:r>
      <w:r w:rsidRPr="00D83DF4">
        <w:rPr>
          <w:rtl/>
        </w:rPr>
        <w:t xml:space="preserve"> درک تأث</w:t>
      </w:r>
      <w:r w:rsidRPr="00D83DF4">
        <w:rPr>
          <w:rFonts w:hint="cs"/>
          <w:rtl/>
        </w:rPr>
        <w:t>ی</w:t>
      </w:r>
      <w:r w:rsidRPr="00D83DF4">
        <w:rPr>
          <w:rFonts w:hint="eastAsia"/>
          <w:rtl/>
        </w:rPr>
        <w:t>ر</w:t>
      </w:r>
      <w:r w:rsidRPr="00D83DF4">
        <w:rPr>
          <w:rtl/>
        </w:rPr>
        <w:t xml:space="preserve"> مح</w:t>
      </w:r>
      <w:r w:rsidRPr="00D83DF4">
        <w:rPr>
          <w:rFonts w:hint="cs"/>
          <w:rtl/>
        </w:rPr>
        <w:t>ی</w:t>
      </w:r>
      <w:r w:rsidRPr="00D83DF4">
        <w:rPr>
          <w:rFonts w:hint="eastAsia"/>
          <w:rtl/>
        </w:rPr>
        <w:t>ط</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ف</w:t>
      </w:r>
      <w:r w:rsidRPr="00D83DF4">
        <w:rPr>
          <w:rFonts w:hint="cs"/>
          <w:rtl/>
        </w:rPr>
        <w:t>ی</w:t>
      </w:r>
      <w:r w:rsidRPr="00D83DF4">
        <w:rPr>
          <w:rFonts w:hint="eastAsia"/>
          <w:rtl/>
        </w:rPr>
        <w:t>ز</w:t>
      </w:r>
      <w:r w:rsidRPr="00D83DF4">
        <w:rPr>
          <w:rFonts w:hint="cs"/>
          <w:rtl/>
        </w:rPr>
        <w:t>ی</w:t>
      </w:r>
      <w:r w:rsidRPr="00D83DF4">
        <w:rPr>
          <w:rFonts w:hint="eastAsia"/>
          <w:rtl/>
        </w:rPr>
        <w:t>ک</w:t>
      </w:r>
      <w:r w:rsidRPr="00D83DF4">
        <w:rPr>
          <w:rFonts w:hint="cs"/>
          <w:rtl/>
        </w:rPr>
        <w:t>ی</w:t>
      </w:r>
      <w:r w:rsidRPr="00D83DF4">
        <w:rPr>
          <w:rFonts w:hint="eastAsia"/>
          <w:rtl/>
        </w:rPr>
        <w:t>،</w:t>
      </w:r>
      <w:r w:rsidRPr="00D83DF4">
        <w:rPr>
          <w:rtl/>
        </w:rPr>
        <w:t xml:space="preserve"> مانند سر و صدا </w:t>
      </w:r>
      <w:r w:rsidRPr="00D83DF4">
        <w:rPr>
          <w:rFonts w:hint="cs"/>
          <w:rtl/>
        </w:rPr>
        <w:t>ی</w:t>
      </w:r>
      <w:r w:rsidRPr="00D83DF4">
        <w:rPr>
          <w:rFonts w:hint="eastAsia"/>
          <w:rtl/>
        </w:rPr>
        <w:t>ا</w:t>
      </w:r>
      <w:r w:rsidRPr="00D83DF4">
        <w:rPr>
          <w:rtl/>
        </w:rPr>
        <w:t xml:space="preserve"> اندازه کلاس</w:t>
      </w:r>
      <w:r>
        <w:rPr>
          <w:rFonts w:hint="cs"/>
          <w:rtl/>
        </w:rPr>
        <w:t>‌</w:t>
      </w:r>
      <w:r w:rsidRPr="00D83DF4">
        <w:rPr>
          <w:rtl/>
        </w:rPr>
        <w:t>ها</w:t>
      </w:r>
      <w:r w:rsidRPr="00D83DF4">
        <w:rPr>
          <w:rFonts w:hint="cs"/>
          <w:rtl/>
        </w:rPr>
        <w:t>ی</w:t>
      </w:r>
      <w:r w:rsidRPr="00D83DF4">
        <w:rPr>
          <w:rtl/>
        </w:rPr>
        <w:t xml:space="preserve"> بزرگ بر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در کلاس</w:t>
      </w:r>
      <w:r>
        <w:rPr>
          <w:rFonts w:hint="cs"/>
          <w:rtl/>
        </w:rPr>
        <w:t>‌</w:t>
      </w:r>
      <w:r w:rsidRPr="00D83DF4">
        <w:rPr>
          <w:rtl/>
        </w:rPr>
        <w:t>ها</w:t>
      </w:r>
      <w:r w:rsidRPr="00D83DF4">
        <w:rPr>
          <w:rFonts w:hint="cs"/>
          <w:rtl/>
        </w:rPr>
        <w:t>ی</w:t>
      </w:r>
      <w:r w:rsidRPr="00D83DF4">
        <w:rPr>
          <w:rtl/>
        </w:rPr>
        <w:t xml:space="preserve"> درس پا</w:t>
      </w:r>
      <w:r w:rsidRPr="00D83DF4">
        <w:rPr>
          <w:rFonts w:hint="cs"/>
          <w:rtl/>
        </w:rPr>
        <w:t>ی</w:t>
      </w:r>
      <w:r w:rsidRPr="00D83DF4">
        <w:rPr>
          <w:rFonts w:hint="eastAsia"/>
          <w:rtl/>
        </w:rPr>
        <w:t>ه</w:t>
      </w:r>
      <w:r w:rsidRPr="00D83DF4">
        <w:rPr>
          <w:rtl/>
        </w:rPr>
        <w:t xml:space="preserve"> </w:t>
      </w:r>
      <w:r w:rsidRPr="00D83DF4">
        <w:rPr>
          <w:rFonts w:hint="cs"/>
          <w:rtl/>
        </w:rPr>
        <w:t>اول</w:t>
      </w:r>
      <w:r w:rsidRPr="00D83DF4">
        <w:rPr>
          <w:rFonts w:hint="eastAsia"/>
          <w:rtl/>
        </w:rPr>
        <w:t>،</w:t>
      </w:r>
      <w:r w:rsidRPr="00D83DF4">
        <w:rPr>
          <w:rtl/>
        </w:rPr>
        <w:t xml:space="preserve"> طرح مطالعه</w:t>
      </w:r>
      <w:r>
        <w:rPr>
          <w:rFonts w:hint="cs"/>
          <w:rtl/>
        </w:rPr>
        <w:t>‌ی</w:t>
      </w:r>
      <w:r w:rsidRPr="00D83DF4">
        <w:rPr>
          <w:rtl/>
        </w:rPr>
        <w:t xml:space="preserve"> مورد</w:t>
      </w:r>
      <w:r w:rsidRPr="00D83DF4">
        <w:rPr>
          <w:rFonts w:hint="cs"/>
          <w:rtl/>
        </w:rPr>
        <w:t>ی</w:t>
      </w:r>
      <w:r w:rsidRPr="00D83DF4">
        <w:rPr>
          <w:rtl/>
        </w:rPr>
        <w:t xml:space="preserve"> ک</w:t>
      </w:r>
      <w:r w:rsidRPr="00D83DF4">
        <w:rPr>
          <w:rFonts w:hint="cs"/>
          <w:rtl/>
        </w:rPr>
        <w:t>ی</w:t>
      </w:r>
      <w:r w:rsidRPr="00D83DF4">
        <w:rPr>
          <w:rFonts w:hint="eastAsia"/>
          <w:rtl/>
        </w:rPr>
        <w:t>ف</w:t>
      </w:r>
      <w:r w:rsidRPr="00D83DF4">
        <w:rPr>
          <w:rFonts w:hint="cs"/>
          <w:rtl/>
        </w:rPr>
        <w:t>ی</w:t>
      </w:r>
      <w:r w:rsidRPr="00D83DF4">
        <w:rPr>
          <w:rtl/>
        </w:rPr>
        <w:t xml:space="preserve"> را برا</w:t>
      </w:r>
      <w:r w:rsidRPr="00D83DF4">
        <w:rPr>
          <w:rFonts w:hint="cs"/>
          <w:rtl/>
        </w:rPr>
        <w:t>ی</w:t>
      </w:r>
      <w:r w:rsidRPr="00D83DF4">
        <w:rPr>
          <w:rtl/>
        </w:rPr>
        <w:t xml:space="preserve"> به دست آوردن ب</w:t>
      </w:r>
      <w:r w:rsidRPr="00D83DF4">
        <w:rPr>
          <w:rFonts w:hint="cs"/>
          <w:rtl/>
        </w:rPr>
        <w:t>ی</w:t>
      </w:r>
      <w:r w:rsidRPr="00D83DF4">
        <w:rPr>
          <w:rFonts w:hint="eastAsia"/>
          <w:rtl/>
        </w:rPr>
        <w:t>نش</w:t>
      </w:r>
      <w:r w:rsidRPr="00D83DF4">
        <w:rPr>
          <w:rFonts w:hint="cs"/>
          <w:rtl/>
        </w:rPr>
        <w:t>ی</w:t>
      </w:r>
      <w:r w:rsidRPr="00D83DF4">
        <w:rPr>
          <w:rtl/>
        </w:rPr>
        <w:t xml:space="preserve"> در مورد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و آموزش اجرا کرد. در کلاس</w:t>
      </w:r>
      <w:r>
        <w:rPr>
          <w:rFonts w:hint="cs"/>
          <w:rtl/>
        </w:rPr>
        <w:t>‌</w:t>
      </w:r>
      <w:r w:rsidRPr="00D83DF4">
        <w:rPr>
          <w:rtl/>
        </w:rPr>
        <w:t>ها</w:t>
      </w:r>
      <w:r w:rsidRPr="00D83DF4">
        <w:rPr>
          <w:rFonts w:hint="cs"/>
          <w:rtl/>
        </w:rPr>
        <w:t>ی</w:t>
      </w:r>
      <w:r w:rsidRPr="00D83DF4">
        <w:rPr>
          <w:rtl/>
        </w:rPr>
        <w:t xml:space="preserve"> </w:t>
      </w:r>
      <w:r>
        <w:rPr>
          <w:rFonts w:hint="cs"/>
          <w:rtl/>
        </w:rPr>
        <w:t>پایه‌ی</w:t>
      </w:r>
      <w:r w:rsidRPr="00D83DF4">
        <w:rPr>
          <w:rtl/>
        </w:rPr>
        <w:t xml:space="preserve"> اول از د</w:t>
      </w:r>
      <w:r w:rsidRPr="00D83DF4">
        <w:rPr>
          <w:rFonts w:hint="cs"/>
          <w:rtl/>
        </w:rPr>
        <w:t>ی</w:t>
      </w:r>
      <w:r w:rsidRPr="00D83DF4">
        <w:rPr>
          <w:rFonts w:hint="eastAsia"/>
          <w:rtl/>
        </w:rPr>
        <w:t>دگاه</w:t>
      </w:r>
      <w:r w:rsidRPr="00D83DF4">
        <w:rPr>
          <w:rtl/>
        </w:rPr>
        <w:t xml:space="preserve"> بار شناخت</w:t>
      </w:r>
      <w:r w:rsidRPr="00D83DF4">
        <w:rPr>
          <w:rFonts w:hint="cs"/>
          <w:rtl/>
        </w:rPr>
        <w:t>ی</w:t>
      </w:r>
      <w:r w:rsidRPr="00D83DF4">
        <w:rPr>
          <w:rFonts w:hint="eastAsia"/>
          <w:rtl/>
        </w:rPr>
        <w:t>،</w:t>
      </w:r>
      <w:r w:rsidRPr="00D83DF4">
        <w:rPr>
          <w:rtl/>
        </w:rPr>
        <w:t xml:space="preserve"> ا</w:t>
      </w:r>
      <w:r w:rsidRPr="00D83DF4">
        <w:rPr>
          <w:rFonts w:hint="cs"/>
          <w:rtl/>
        </w:rPr>
        <w:t>ی</w:t>
      </w:r>
      <w:r w:rsidRPr="00D83DF4">
        <w:rPr>
          <w:rFonts w:hint="eastAsia"/>
          <w:rtl/>
        </w:rPr>
        <w:t>ن</w:t>
      </w:r>
      <w:r w:rsidRPr="00D83DF4">
        <w:rPr>
          <w:rtl/>
        </w:rPr>
        <w:t xml:space="preserve"> مطالعه نشان داد که سر و صدا، در نت</w:t>
      </w:r>
      <w:r w:rsidRPr="00D83DF4">
        <w:rPr>
          <w:rFonts w:hint="cs"/>
          <w:rtl/>
        </w:rPr>
        <w:t>ی</w:t>
      </w:r>
      <w:r w:rsidRPr="00D83DF4">
        <w:rPr>
          <w:rFonts w:hint="eastAsia"/>
          <w:rtl/>
        </w:rPr>
        <w:t>جه</w:t>
      </w:r>
      <w:r w:rsidRPr="00D83DF4">
        <w:rPr>
          <w:rtl/>
        </w:rPr>
        <w:t xml:space="preserve"> تعداد ز</w:t>
      </w:r>
      <w:r w:rsidRPr="00D83DF4">
        <w:rPr>
          <w:rFonts w:hint="cs"/>
          <w:rtl/>
        </w:rPr>
        <w:t>ی</w:t>
      </w:r>
      <w:r w:rsidRPr="00D83DF4">
        <w:rPr>
          <w:rFonts w:hint="eastAsia"/>
          <w:rtl/>
        </w:rPr>
        <w:t>اد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رندگان</w:t>
      </w:r>
      <w:r w:rsidRPr="00D83DF4">
        <w:rPr>
          <w:rtl/>
        </w:rPr>
        <w:t xml:space="preserve"> در کلاس، همچن</w:t>
      </w:r>
      <w:r w:rsidRPr="00D83DF4">
        <w:rPr>
          <w:rFonts w:hint="cs"/>
          <w:rtl/>
        </w:rPr>
        <w:t>ی</w:t>
      </w:r>
      <w:r w:rsidRPr="00D83DF4">
        <w:rPr>
          <w:rFonts w:hint="eastAsia"/>
          <w:rtl/>
        </w:rPr>
        <w:t>ن</w:t>
      </w:r>
      <w:r w:rsidRPr="00D83DF4">
        <w:rPr>
          <w:rtl/>
        </w:rPr>
        <w:t xml:space="preserve"> سر و صدا</w:t>
      </w:r>
      <w:r w:rsidRPr="00D83DF4">
        <w:rPr>
          <w:rFonts w:hint="cs"/>
          <w:rtl/>
        </w:rPr>
        <w:t>ی</w:t>
      </w:r>
      <w:r w:rsidRPr="00D83DF4">
        <w:rPr>
          <w:rtl/>
        </w:rPr>
        <w:t xml:space="preserve"> مح</w:t>
      </w:r>
      <w:r w:rsidRPr="00D83DF4">
        <w:rPr>
          <w:rFonts w:hint="cs"/>
          <w:rtl/>
        </w:rPr>
        <w:t>ی</w:t>
      </w:r>
      <w:r w:rsidRPr="00D83DF4">
        <w:rPr>
          <w:rFonts w:hint="eastAsia"/>
          <w:rtl/>
        </w:rPr>
        <w:t>ط</w:t>
      </w:r>
      <w:r w:rsidRPr="00D83DF4">
        <w:rPr>
          <w:rtl/>
        </w:rPr>
        <w:t xml:space="preserve"> ب</w:t>
      </w:r>
      <w:r w:rsidRPr="00D83DF4">
        <w:rPr>
          <w:rFonts w:hint="cs"/>
          <w:rtl/>
        </w:rPr>
        <w:t>ی</w:t>
      </w:r>
      <w:r w:rsidRPr="00D83DF4">
        <w:rPr>
          <w:rFonts w:hint="eastAsia"/>
          <w:rtl/>
        </w:rPr>
        <w:t>رون،</w:t>
      </w:r>
      <w:r w:rsidRPr="00D83DF4">
        <w:rPr>
          <w:rtl/>
        </w:rPr>
        <w:t xml:space="preserve"> </w:t>
      </w:r>
      <w:r>
        <w:rPr>
          <w:rFonts w:hint="cs"/>
          <w:rtl/>
        </w:rPr>
        <w:t>ب</w:t>
      </w:r>
      <w:r w:rsidRPr="00D83DF4">
        <w:rPr>
          <w:rtl/>
        </w:rPr>
        <w:t>ار حافظه</w:t>
      </w:r>
      <w:r>
        <w:rPr>
          <w:rFonts w:hint="cs"/>
          <w:rtl/>
        </w:rPr>
        <w:t>‌ی</w:t>
      </w:r>
      <w:r w:rsidRPr="00D83DF4">
        <w:rPr>
          <w:rtl/>
        </w:rPr>
        <w:t xml:space="preserve"> کار</w:t>
      </w:r>
      <w:r w:rsidRPr="00D83DF4">
        <w:rPr>
          <w:rFonts w:hint="cs"/>
          <w:rtl/>
        </w:rPr>
        <w:t>ی</w:t>
      </w:r>
      <w:r w:rsidRPr="00D83DF4">
        <w:rPr>
          <w:rtl/>
        </w:rPr>
        <w:t xml:space="preserve"> فراگ</w:t>
      </w:r>
      <w:r w:rsidRPr="00D83DF4">
        <w:rPr>
          <w:rFonts w:hint="cs"/>
          <w:rtl/>
        </w:rPr>
        <w:t>ی</w:t>
      </w:r>
      <w:r w:rsidRPr="00D83DF4">
        <w:rPr>
          <w:rFonts w:hint="eastAsia"/>
          <w:rtl/>
        </w:rPr>
        <w:t>ران</w:t>
      </w:r>
      <w:r w:rsidRPr="00D83DF4">
        <w:rPr>
          <w:rtl/>
        </w:rPr>
        <w:t xml:space="preserve"> </w:t>
      </w:r>
      <w:r w:rsidRPr="00D83DF4">
        <w:rPr>
          <w:rFonts w:hint="cs"/>
          <w:rtl/>
        </w:rPr>
        <w:t>را بیش از حد می‌کند</w:t>
      </w:r>
      <w:r w:rsidRPr="00D83DF4">
        <w:rPr>
          <w:rtl/>
        </w:rPr>
        <w:t xml:space="preserve"> که در نها</w:t>
      </w:r>
      <w:r w:rsidRPr="00D83DF4">
        <w:rPr>
          <w:rFonts w:hint="cs"/>
          <w:rtl/>
        </w:rPr>
        <w:t>ی</w:t>
      </w:r>
      <w:r w:rsidRPr="00D83DF4">
        <w:rPr>
          <w:rFonts w:hint="eastAsia"/>
          <w:rtl/>
        </w:rPr>
        <w:t>ت</w:t>
      </w:r>
      <w:r w:rsidRPr="00D83DF4">
        <w:rPr>
          <w:rtl/>
        </w:rPr>
        <w:t xml:space="preserve"> بر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تأث</w:t>
      </w:r>
      <w:r w:rsidRPr="00D83DF4">
        <w:rPr>
          <w:rFonts w:hint="cs"/>
          <w:rtl/>
        </w:rPr>
        <w:t>ی</w:t>
      </w:r>
      <w:r w:rsidRPr="00D83DF4">
        <w:rPr>
          <w:rFonts w:hint="eastAsia"/>
          <w:rtl/>
        </w:rPr>
        <w:t>ر</w:t>
      </w:r>
      <w:r w:rsidRPr="00D83DF4">
        <w:rPr>
          <w:rtl/>
        </w:rPr>
        <w:t xml:space="preserve"> منف</w:t>
      </w:r>
      <w:r w:rsidRPr="00D83DF4">
        <w:rPr>
          <w:rFonts w:hint="cs"/>
          <w:rtl/>
        </w:rPr>
        <w:t>ی</w:t>
      </w:r>
      <w:r w:rsidRPr="00D83DF4">
        <w:rPr>
          <w:rtl/>
        </w:rPr>
        <w:t xml:space="preserve"> م</w:t>
      </w:r>
      <w:r w:rsidRPr="00D83DF4">
        <w:rPr>
          <w:rFonts w:hint="cs"/>
          <w:rtl/>
        </w:rPr>
        <w:t>ی</w:t>
      </w:r>
      <w:r>
        <w:rPr>
          <w:rFonts w:hint="cs"/>
          <w:rtl/>
        </w:rPr>
        <w:t>‌</w:t>
      </w:r>
      <w:r w:rsidRPr="00D83DF4">
        <w:rPr>
          <w:rtl/>
        </w:rPr>
        <w:t>گذارد. ا</w:t>
      </w:r>
      <w:r w:rsidRPr="00D83DF4">
        <w:rPr>
          <w:rFonts w:hint="cs"/>
          <w:rtl/>
        </w:rPr>
        <w:t>ی</w:t>
      </w:r>
      <w:r w:rsidRPr="00D83DF4">
        <w:rPr>
          <w:rFonts w:hint="eastAsia"/>
          <w:rtl/>
        </w:rPr>
        <w:t>ن</w:t>
      </w:r>
      <w:r w:rsidRPr="00D83DF4">
        <w:rPr>
          <w:rtl/>
        </w:rPr>
        <w:t xml:space="preserve"> مطالعه همچن</w:t>
      </w:r>
      <w:r w:rsidRPr="00D83DF4">
        <w:rPr>
          <w:rFonts w:hint="cs"/>
          <w:rtl/>
        </w:rPr>
        <w:t>ی</w:t>
      </w:r>
      <w:r w:rsidRPr="00D83DF4">
        <w:rPr>
          <w:rFonts w:hint="eastAsia"/>
          <w:rtl/>
        </w:rPr>
        <w:t>ن</w:t>
      </w:r>
      <w:r w:rsidRPr="00D83DF4">
        <w:rPr>
          <w:rtl/>
        </w:rPr>
        <w:t xml:space="preserve"> نشان داد که اندازه کلاس</w:t>
      </w:r>
      <w:r>
        <w:rPr>
          <w:rFonts w:hint="cs"/>
          <w:rtl/>
        </w:rPr>
        <w:t>‌</w:t>
      </w:r>
      <w:r w:rsidRPr="00D83DF4">
        <w:rPr>
          <w:rtl/>
        </w:rPr>
        <w:t>ها</w:t>
      </w:r>
      <w:r w:rsidRPr="00D83DF4">
        <w:rPr>
          <w:rFonts w:hint="cs"/>
          <w:rtl/>
        </w:rPr>
        <w:t>ی</w:t>
      </w:r>
      <w:r w:rsidRPr="00D83DF4">
        <w:rPr>
          <w:rtl/>
        </w:rPr>
        <w:t xml:space="preserve"> بزرگ در </w:t>
      </w:r>
      <w:r>
        <w:rPr>
          <w:rFonts w:hint="cs"/>
          <w:rtl/>
        </w:rPr>
        <w:t>این پایه</w:t>
      </w:r>
      <w:r w:rsidRPr="00D83DF4">
        <w:rPr>
          <w:rtl/>
        </w:rPr>
        <w:t xml:space="preserve"> مانع از ارائه</w:t>
      </w:r>
      <w:r>
        <w:rPr>
          <w:rFonts w:hint="cs"/>
          <w:rtl/>
        </w:rPr>
        <w:t>‌ی</w:t>
      </w:r>
      <w:r w:rsidRPr="00D83DF4">
        <w:rPr>
          <w:rtl/>
        </w:rPr>
        <w:t xml:space="preserve"> حما</w:t>
      </w:r>
      <w:r w:rsidRPr="00D83DF4">
        <w:rPr>
          <w:rFonts w:hint="cs"/>
          <w:rtl/>
        </w:rPr>
        <w:t>ی</w:t>
      </w:r>
      <w:r w:rsidRPr="00D83DF4">
        <w:rPr>
          <w:rFonts w:hint="eastAsia"/>
          <w:rtl/>
        </w:rPr>
        <w:t>ت</w:t>
      </w:r>
      <w:r w:rsidRPr="00D83DF4">
        <w:rPr>
          <w:rtl/>
        </w:rPr>
        <w:t xml:space="preserve"> موثر معلمان م</w:t>
      </w:r>
      <w:r w:rsidRPr="00D83DF4">
        <w:rPr>
          <w:rFonts w:hint="cs"/>
          <w:rtl/>
        </w:rPr>
        <w:t>ی</w:t>
      </w:r>
      <w:r>
        <w:rPr>
          <w:rFonts w:hint="cs"/>
          <w:rtl/>
        </w:rPr>
        <w:t>‌</w:t>
      </w:r>
      <w:r w:rsidRPr="00D83DF4">
        <w:rPr>
          <w:rtl/>
        </w:rPr>
        <w:t>شود، که باعث عدم اطم</w:t>
      </w:r>
      <w:r w:rsidRPr="00D83DF4">
        <w:rPr>
          <w:rFonts w:hint="cs"/>
          <w:rtl/>
        </w:rPr>
        <w:t>ی</w:t>
      </w:r>
      <w:r w:rsidRPr="00D83DF4">
        <w:rPr>
          <w:rFonts w:hint="eastAsia"/>
          <w:rtl/>
        </w:rPr>
        <w:t>نان</w:t>
      </w:r>
      <w:r w:rsidRPr="00D83DF4">
        <w:rPr>
          <w:rtl/>
        </w:rPr>
        <w:t xml:space="preserve"> در ب</w:t>
      </w:r>
      <w:r w:rsidRPr="00D83DF4">
        <w:rPr>
          <w:rFonts w:hint="cs"/>
          <w:rtl/>
        </w:rPr>
        <w:t>ی</w:t>
      </w:r>
      <w:r w:rsidRPr="00D83DF4">
        <w:rPr>
          <w:rFonts w:hint="eastAsia"/>
          <w:rtl/>
        </w:rPr>
        <w:t>ن</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رندگان</w:t>
      </w:r>
      <w:r w:rsidRPr="00D83DF4">
        <w:rPr>
          <w:rtl/>
        </w:rPr>
        <w:t xml:space="preserve"> در مورد آنچه از آنها هنگام کار بر رو</w:t>
      </w:r>
      <w:r w:rsidRPr="00D83DF4">
        <w:rPr>
          <w:rFonts w:hint="cs"/>
          <w:rtl/>
        </w:rPr>
        <w:t>ی</w:t>
      </w:r>
      <w:r w:rsidRPr="00D83DF4">
        <w:rPr>
          <w:rtl/>
        </w:rPr>
        <w:t xml:space="preserve"> وظا</w:t>
      </w:r>
      <w:r w:rsidRPr="00D83DF4">
        <w:rPr>
          <w:rFonts w:hint="cs"/>
          <w:rtl/>
        </w:rPr>
        <w:t>ی</w:t>
      </w:r>
      <w:r w:rsidRPr="00D83DF4">
        <w:rPr>
          <w:rFonts w:hint="eastAsia"/>
          <w:rtl/>
        </w:rPr>
        <w:t>ف</w:t>
      </w:r>
      <w:r w:rsidRPr="00D83DF4">
        <w:rPr>
          <w:rtl/>
        </w:rPr>
        <w:t xml:space="preserve"> کلاس</w:t>
      </w:r>
      <w:r w:rsidRPr="00D83DF4">
        <w:rPr>
          <w:rFonts w:hint="cs"/>
          <w:rtl/>
        </w:rPr>
        <w:t>ی</w:t>
      </w:r>
      <w:r w:rsidRPr="00D83DF4">
        <w:rPr>
          <w:rtl/>
        </w:rPr>
        <w:t xml:space="preserve"> م</w:t>
      </w:r>
      <w:r w:rsidRPr="00D83DF4">
        <w:rPr>
          <w:rFonts w:hint="cs"/>
          <w:rtl/>
        </w:rPr>
        <w:t>ی</w:t>
      </w:r>
      <w:r>
        <w:rPr>
          <w:rFonts w:hint="cs"/>
          <w:rtl/>
        </w:rPr>
        <w:t>‌</w:t>
      </w:r>
      <w:r w:rsidRPr="00D83DF4">
        <w:rPr>
          <w:rtl/>
        </w:rPr>
        <w:t>شود،</w:t>
      </w:r>
      <w:r>
        <w:rPr>
          <w:rFonts w:hint="cs"/>
          <w:rtl/>
        </w:rPr>
        <w:t xml:space="preserve"> است</w:t>
      </w:r>
      <w:r w:rsidRPr="00D83DF4">
        <w:rPr>
          <w:rtl/>
        </w:rPr>
        <w:t>. ا</w:t>
      </w:r>
      <w:r w:rsidRPr="00D83DF4">
        <w:rPr>
          <w:rFonts w:hint="cs"/>
          <w:rtl/>
        </w:rPr>
        <w:t>ی</w:t>
      </w:r>
      <w:r w:rsidRPr="00D83DF4">
        <w:rPr>
          <w:rFonts w:hint="eastAsia"/>
          <w:rtl/>
        </w:rPr>
        <w:t>ن</w:t>
      </w:r>
      <w:r w:rsidRPr="00D83DF4">
        <w:rPr>
          <w:rtl/>
        </w:rPr>
        <w:t xml:space="preserve"> عدم قطع</w:t>
      </w:r>
      <w:r w:rsidRPr="00D83DF4">
        <w:rPr>
          <w:rFonts w:hint="cs"/>
          <w:rtl/>
        </w:rPr>
        <w:t>ی</w:t>
      </w:r>
      <w:r w:rsidRPr="00D83DF4">
        <w:rPr>
          <w:rFonts w:hint="eastAsia"/>
          <w:rtl/>
        </w:rPr>
        <w:t>ت</w:t>
      </w:r>
      <w:r w:rsidRPr="00D83DF4">
        <w:rPr>
          <w:rtl/>
        </w:rPr>
        <w:t xml:space="preserve"> منجر به بار شناخت</w:t>
      </w:r>
      <w:r w:rsidRPr="00D83DF4">
        <w:rPr>
          <w:rFonts w:hint="cs"/>
          <w:rtl/>
        </w:rPr>
        <w:t>ی</w:t>
      </w:r>
      <w:r w:rsidRPr="00D83DF4">
        <w:rPr>
          <w:rtl/>
        </w:rPr>
        <w:t xml:space="preserve"> خارج</w:t>
      </w:r>
      <w:r w:rsidRPr="00D83DF4">
        <w:rPr>
          <w:rFonts w:hint="cs"/>
          <w:rtl/>
        </w:rPr>
        <w:t>ی</w:t>
      </w:r>
      <w:r w:rsidRPr="00D83DF4">
        <w:rPr>
          <w:rtl/>
        </w:rPr>
        <w:t xml:space="preserve"> م</w:t>
      </w:r>
      <w:r w:rsidRPr="00D83DF4">
        <w:rPr>
          <w:rFonts w:hint="cs"/>
          <w:rtl/>
        </w:rPr>
        <w:t>ی</w:t>
      </w:r>
      <w:r>
        <w:rPr>
          <w:rFonts w:hint="cs"/>
          <w:rtl/>
        </w:rPr>
        <w:t>‌</w:t>
      </w:r>
      <w:r w:rsidRPr="00D83DF4">
        <w:rPr>
          <w:rtl/>
        </w:rPr>
        <w:t>شو</w:t>
      </w:r>
      <w:r w:rsidRPr="000A784F">
        <w:rPr>
          <w:rtl/>
        </w:rPr>
        <w:t>د</w:t>
      </w:r>
      <w:r w:rsidRPr="000A784F">
        <w:rPr>
          <w:rFonts w:hint="cs"/>
          <w:rtl/>
        </w:rPr>
        <w:t>.</w:t>
      </w:r>
    </w:p>
    <w:p w14:paraId="38FF8EA0" w14:textId="77777777" w:rsidR="00916C52" w:rsidRPr="00D83DF4" w:rsidRDefault="00916C52" w:rsidP="00302BAA">
      <w:pPr>
        <w:pStyle w:val="ac"/>
        <w:rPr>
          <w:rtl/>
        </w:rPr>
      </w:pPr>
      <w:r w:rsidRPr="00D83DF4">
        <w:rPr>
          <w:rFonts w:hint="cs"/>
          <w:rtl/>
        </w:rPr>
        <w:t>گونئی و آلب (2012) در پژوهشی، مولفه‌های محیطی فضای یادگیری را از دیدگاه پنج نظریه یادگیری رفتارگرایی ، شناخت گرایی، سازنده‌گرایی، یادگیری تجربی و شناختی موقعیتی مطرح کرده</w:t>
      </w:r>
      <w:r>
        <w:rPr>
          <w:rFonts w:hint="cs"/>
          <w:rtl/>
        </w:rPr>
        <w:t xml:space="preserve"> و متناسب با هر کدام طرح ساختمانی ارائه کرده‌اند</w:t>
      </w:r>
      <w:r w:rsidRPr="00D83DF4">
        <w:rPr>
          <w:rFonts w:hint="cs"/>
          <w:rtl/>
        </w:rPr>
        <w:t xml:space="preserve">. </w:t>
      </w:r>
    </w:p>
    <w:p w14:paraId="3F0F62D9" w14:textId="77777777" w:rsidR="00916C52" w:rsidRPr="00D83DF4" w:rsidRDefault="00916C52" w:rsidP="00A723EA">
      <w:pPr>
        <w:pStyle w:val="1-1-1"/>
        <w:rPr>
          <w:rtl/>
        </w:rPr>
      </w:pPr>
      <w:bookmarkStart w:id="57" w:name="_Toc144767756"/>
      <w:r>
        <w:rPr>
          <w:rFonts w:hint="cs"/>
          <w:rtl/>
        </w:rPr>
        <w:t>نتیجه‌گیری</w:t>
      </w:r>
      <w:bookmarkEnd w:id="57"/>
    </w:p>
    <w:p w14:paraId="4C4FE6B0" w14:textId="77777777" w:rsidR="00916C52" w:rsidRDefault="00916C52" w:rsidP="00302BAA">
      <w:pPr>
        <w:pStyle w:val="ac"/>
        <w:rPr>
          <w:b/>
          <w:bCs/>
          <w:sz w:val="40"/>
          <w:szCs w:val="40"/>
          <w:rtl/>
        </w:rPr>
      </w:pPr>
      <w:r>
        <w:rPr>
          <w:rtl/>
        </w:rPr>
        <w:t>در این پژوهش محقق به</w:t>
      </w:r>
      <w:r>
        <w:rPr>
          <w:rFonts w:hint="cs"/>
          <w:rtl/>
        </w:rPr>
        <w:t>‌</w:t>
      </w:r>
      <w:r>
        <w:rPr>
          <w:rtl/>
        </w:rPr>
        <w:t xml:space="preserve">دنبال </w:t>
      </w:r>
      <w:r>
        <w:rPr>
          <w:rFonts w:hint="cs"/>
          <w:rtl/>
        </w:rPr>
        <w:t xml:space="preserve">شناسایی شایستگی‌های مدیرآموزشی به مثابه طراح محیط کالبدی یادگیری </w:t>
      </w:r>
      <w:r>
        <w:rPr>
          <w:rtl/>
        </w:rPr>
        <w:t>می</w:t>
      </w:r>
      <w:r>
        <w:rPr>
          <w:rFonts w:hint="cs"/>
          <w:rtl/>
        </w:rPr>
        <w:t>‌</w:t>
      </w:r>
      <w:r>
        <w:rPr>
          <w:rtl/>
        </w:rPr>
        <w:t>باشد. طبق نتایج به</w:t>
      </w:r>
      <w:r>
        <w:rPr>
          <w:rFonts w:hint="cs"/>
          <w:rtl/>
        </w:rPr>
        <w:t>‌</w:t>
      </w:r>
      <w:r>
        <w:rPr>
          <w:rtl/>
        </w:rPr>
        <w:t xml:space="preserve">دست آمده از مطالعه </w:t>
      </w:r>
      <w:r>
        <w:rPr>
          <w:rFonts w:hint="cs"/>
          <w:rtl/>
        </w:rPr>
        <w:t xml:space="preserve">تعاریف، </w:t>
      </w:r>
      <w:r>
        <w:rPr>
          <w:rtl/>
        </w:rPr>
        <w:t>شواهد و پژوهش</w:t>
      </w:r>
      <w:r>
        <w:rPr>
          <w:rFonts w:hint="cs"/>
          <w:rtl/>
        </w:rPr>
        <w:t>‌</w:t>
      </w:r>
      <w:r>
        <w:rPr>
          <w:rtl/>
        </w:rPr>
        <w:t>های مطرح شده در مبنای نظری پژوهش</w:t>
      </w:r>
      <w:r>
        <w:rPr>
          <w:rFonts w:hint="cs"/>
          <w:rtl/>
        </w:rPr>
        <w:t>، شایستگی‌های مدیران در پنج مولفه‌ی دانش، مهارت، انگیزش، نگرش و خصیصه‌های فردی دسته‌بندی می‌شوند. علی‌رغم اینکه طراحی محیط یادگیری جزو وظایف و مسئولیت‌های مدیر آموزشی است، در منابع و ادبیات موجود در مورد شایستگی‌های مدیر برای این نقش حرفی زده‌نشده و باوجود اهمیت این موضوع، پژوهشی نیز در این زمینه انجام نشده‌است. لذا پژوهش حاضر در تلاش است تا با شناسایی شایستگی‌هایی که به مدیران در طراحی محیط یادگیری کمک‌کرده‌است بتواند الگویی در اختیار مسئولین، سیاستگذاران و مدیران آموزشی در آینده قراردهد تا با توجه به این نقش و کسب این شایستگی‌ها بتوانند در امر طراحی فضای یادگیری و تغییر از فضای یادگیری موجود به سمت فضای یادگیری مطلوب ایفای نقش نمایند.</w:t>
      </w:r>
    </w:p>
    <w:p w14:paraId="71363742" w14:textId="77777777" w:rsidR="0044297A" w:rsidRPr="002102BB" w:rsidRDefault="0044297A" w:rsidP="004B7007">
      <w:pPr>
        <w:rPr>
          <w:rtl/>
          <w:lang w:bidi="ar-BH"/>
        </w:rPr>
      </w:pPr>
    </w:p>
    <w:p w14:paraId="47F2CB53" w14:textId="77777777" w:rsidR="0044297A" w:rsidRPr="002102BB" w:rsidRDefault="0044297A" w:rsidP="0044297A">
      <w:pPr>
        <w:rPr>
          <w:rtl/>
          <w:lang w:bidi="ar-BH"/>
        </w:rPr>
      </w:pPr>
    </w:p>
    <w:p w14:paraId="486EFBCE" w14:textId="77777777" w:rsidR="0044297A" w:rsidRPr="002102BB" w:rsidRDefault="0044297A" w:rsidP="0044297A">
      <w:pPr>
        <w:tabs>
          <w:tab w:val="left" w:pos="1027"/>
        </w:tabs>
        <w:rPr>
          <w:rtl/>
          <w:lang w:bidi="ar-BH"/>
        </w:rPr>
        <w:sectPr w:rsidR="0044297A" w:rsidRPr="002102BB" w:rsidSect="001A7A67">
          <w:headerReference w:type="even" r:id="rId23"/>
          <w:headerReference w:type="default" r:id="rId24"/>
          <w:footnotePr>
            <w:numRestart w:val="eachPage"/>
          </w:footnotePr>
          <w:type w:val="oddPage"/>
          <w:pgSz w:w="11906" w:h="16838" w:code="9"/>
          <w:pgMar w:top="1418" w:right="1418" w:bottom="1418" w:left="1418" w:header="737" w:footer="1134" w:gutter="567"/>
          <w:cols w:space="708"/>
          <w:bidi/>
          <w:rtlGutter/>
          <w:docGrid w:linePitch="360"/>
        </w:sectPr>
      </w:pPr>
    </w:p>
    <w:p w14:paraId="64BEE0B4" w14:textId="77777777" w:rsidR="0044297A" w:rsidRPr="002102BB" w:rsidRDefault="0044297A" w:rsidP="00302BAA">
      <w:pPr>
        <w:pStyle w:val="ac"/>
        <w:rPr>
          <w:rtl/>
        </w:rPr>
      </w:pPr>
    </w:p>
    <w:p w14:paraId="09BF558D" w14:textId="77777777" w:rsidR="0044297A" w:rsidRPr="002102BB" w:rsidRDefault="0044297A" w:rsidP="00302BAA">
      <w:pPr>
        <w:pStyle w:val="ac"/>
        <w:rPr>
          <w:rtl/>
        </w:rPr>
      </w:pPr>
    </w:p>
    <w:p w14:paraId="0C41B4E1" w14:textId="77777777" w:rsidR="009D3765" w:rsidRPr="002102BB" w:rsidRDefault="009D3765" w:rsidP="00302BAA">
      <w:pPr>
        <w:pStyle w:val="ac"/>
      </w:pPr>
    </w:p>
    <w:p w14:paraId="4FC4C71F" w14:textId="77777777" w:rsidR="0044297A" w:rsidRPr="002102BB" w:rsidRDefault="0044297A" w:rsidP="00302BAA">
      <w:pPr>
        <w:pStyle w:val="ac"/>
      </w:pPr>
    </w:p>
    <w:p w14:paraId="4B17D09F" w14:textId="77777777" w:rsidR="0044297A" w:rsidRPr="002102BB" w:rsidRDefault="0044297A" w:rsidP="00302BAA">
      <w:pPr>
        <w:pStyle w:val="ac"/>
      </w:pPr>
    </w:p>
    <w:p w14:paraId="6BAB2DDD" w14:textId="77777777" w:rsidR="0044297A" w:rsidRPr="002102BB" w:rsidRDefault="0044297A" w:rsidP="00302BAA">
      <w:pPr>
        <w:pStyle w:val="ac"/>
      </w:pPr>
    </w:p>
    <w:p w14:paraId="210B69C7" w14:textId="77777777" w:rsidR="0044297A" w:rsidRPr="002102BB" w:rsidRDefault="0044297A" w:rsidP="00302BAA">
      <w:pPr>
        <w:pStyle w:val="ac"/>
      </w:pPr>
    </w:p>
    <w:p w14:paraId="4DE5BFC0" w14:textId="77777777" w:rsidR="0044297A" w:rsidRPr="002102BB" w:rsidRDefault="0044297A" w:rsidP="0044297A">
      <w:pPr>
        <w:pStyle w:val="1"/>
        <w:numPr>
          <w:ilvl w:val="0"/>
          <w:numId w:val="0"/>
        </w:numPr>
        <w:jc w:val="center"/>
        <w:rPr>
          <w:rFonts w:ascii="IranNastaliq" w:hAnsi="IranNastaliq" w:cs="B Titr"/>
          <w:sz w:val="52"/>
          <w:szCs w:val="52"/>
          <w:rtl/>
          <w:lang w:bidi="ar-BH"/>
        </w:rPr>
      </w:pPr>
      <w:bookmarkStart w:id="58" w:name="_Toc37114081"/>
      <w:bookmarkStart w:id="59" w:name="_Toc37622882"/>
      <w:bookmarkStart w:id="60" w:name="_Toc144767757"/>
      <w:r w:rsidRPr="00C73ED9">
        <w:rPr>
          <w:rFonts w:ascii="IranNastaliq" w:hAnsi="IranNastaliq" w:cs="B Titr"/>
          <w:sz w:val="52"/>
          <w:szCs w:val="52"/>
          <w:rtl/>
          <w:lang w:bidi="ar-BH"/>
        </w:rPr>
        <w:t xml:space="preserve">فصل </w:t>
      </w:r>
      <w:r w:rsidRPr="00C73ED9">
        <w:rPr>
          <w:rFonts w:ascii="IranNastaliq" w:hAnsi="IranNastaliq" w:cs="B Titr" w:hint="cs"/>
          <w:sz w:val="52"/>
          <w:szCs w:val="52"/>
          <w:rtl/>
          <w:lang w:bidi="ar-BH"/>
        </w:rPr>
        <w:t>سوم</w:t>
      </w:r>
      <w:bookmarkEnd w:id="58"/>
      <w:bookmarkEnd w:id="59"/>
      <w:bookmarkEnd w:id="60"/>
    </w:p>
    <w:p w14:paraId="01F9F508" w14:textId="77777777" w:rsidR="0044297A" w:rsidRPr="002102BB" w:rsidRDefault="0044297A" w:rsidP="00302BAA">
      <w:pPr>
        <w:pStyle w:val="ac"/>
        <w:rPr>
          <w:rtl/>
        </w:rPr>
      </w:pPr>
    </w:p>
    <w:p w14:paraId="677A3D9B" w14:textId="77777777" w:rsidR="00240B64" w:rsidRPr="00240B64" w:rsidRDefault="00240B64" w:rsidP="00240B64">
      <w:pPr>
        <w:jc w:val="center"/>
        <w:rPr>
          <w:rFonts w:asciiTheme="majorBidi" w:hAnsiTheme="majorBidi" w:cs="B Titr"/>
          <w:b/>
          <w:bCs/>
          <w:noProof/>
          <w:sz w:val="60"/>
          <w:szCs w:val="60"/>
          <w:rtl/>
        </w:rPr>
      </w:pPr>
      <w:r w:rsidRPr="00240B64">
        <w:rPr>
          <w:rFonts w:asciiTheme="majorBidi" w:hAnsiTheme="majorBidi" w:cs="B Titr" w:hint="cs"/>
          <w:b/>
          <w:bCs/>
          <w:noProof/>
          <w:sz w:val="60"/>
          <w:szCs w:val="60"/>
          <w:rtl/>
        </w:rPr>
        <w:t>روش پژوهش</w:t>
      </w:r>
    </w:p>
    <w:p w14:paraId="60EA3239" w14:textId="77777777" w:rsidR="00D61AAE" w:rsidRPr="002102BB" w:rsidRDefault="00D61AAE" w:rsidP="00D61AAE">
      <w:pPr>
        <w:rPr>
          <w:rtl/>
          <w:lang w:bidi="ar-DZ"/>
        </w:rPr>
      </w:pPr>
    </w:p>
    <w:p w14:paraId="1395A2EE" w14:textId="77777777" w:rsidR="00D61AAE" w:rsidRPr="002102BB" w:rsidRDefault="00D61AAE" w:rsidP="00D61AAE">
      <w:pPr>
        <w:rPr>
          <w:rtl/>
          <w:lang w:bidi="ar-DZ"/>
        </w:rPr>
      </w:pPr>
    </w:p>
    <w:p w14:paraId="6E983F5A" w14:textId="77777777" w:rsidR="00D61AAE" w:rsidRPr="002102BB" w:rsidRDefault="00D61AAE" w:rsidP="00D61AAE">
      <w:pPr>
        <w:rPr>
          <w:rtl/>
          <w:lang w:bidi="ar-DZ"/>
        </w:rPr>
      </w:pPr>
    </w:p>
    <w:p w14:paraId="61C3570E" w14:textId="77777777" w:rsidR="00D61AAE" w:rsidRPr="002102BB" w:rsidRDefault="00D61AAE" w:rsidP="00D61AAE">
      <w:pPr>
        <w:rPr>
          <w:rtl/>
          <w:lang w:bidi="ar-DZ"/>
        </w:rPr>
      </w:pPr>
    </w:p>
    <w:p w14:paraId="1DEF9B90" w14:textId="77777777" w:rsidR="00D61AAE" w:rsidRPr="002102BB" w:rsidRDefault="00D61AAE" w:rsidP="00D61AAE">
      <w:pPr>
        <w:rPr>
          <w:rtl/>
          <w:lang w:bidi="ar-DZ"/>
        </w:rPr>
      </w:pPr>
    </w:p>
    <w:p w14:paraId="0C2FB73C" w14:textId="77777777" w:rsidR="00D61AAE" w:rsidRPr="002102BB" w:rsidRDefault="00D61AAE" w:rsidP="00D61AAE">
      <w:pPr>
        <w:rPr>
          <w:rtl/>
          <w:lang w:bidi="ar-DZ"/>
        </w:rPr>
      </w:pPr>
    </w:p>
    <w:p w14:paraId="1D953D0F" w14:textId="77777777" w:rsidR="00D61AAE" w:rsidRPr="002102BB" w:rsidRDefault="00D61AAE" w:rsidP="00D61AAE">
      <w:pPr>
        <w:rPr>
          <w:rtl/>
          <w:lang w:bidi="ar-DZ"/>
        </w:rPr>
      </w:pPr>
    </w:p>
    <w:p w14:paraId="01542E23" w14:textId="77777777" w:rsidR="00D61AAE" w:rsidRPr="002102BB" w:rsidRDefault="00D61AAE" w:rsidP="00D61AAE">
      <w:pPr>
        <w:rPr>
          <w:rtl/>
          <w:lang w:bidi="ar-DZ"/>
        </w:rPr>
      </w:pPr>
    </w:p>
    <w:p w14:paraId="157AA559" w14:textId="77777777" w:rsidR="00D61AAE" w:rsidRPr="002102BB" w:rsidRDefault="00D61AAE" w:rsidP="00D61AAE">
      <w:pPr>
        <w:rPr>
          <w:rtl/>
          <w:lang w:bidi="ar-DZ"/>
        </w:rPr>
      </w:pPr>
    </w:p>
    <w:p w14:paraId="1D25F664" w14:textId="77777777" w:rsidR="00D61AAE" w:rsidRPr="002102BB" w:rsidRDefault="00D61AAE" w:rsidP="00D61AAE">
      <w:pPr>
        <w:rPr>
          <w:rtl/>
          <w:lang w:bidi="ar-DZ"/>
        </w:rPr>
      </w:pPr>
    </w:p>
    <w:p w14:paraId="546A1C00" w14:textId="77777777" w:rsidR="00D61AAE" w:rsidRPr="002102BB" w:rsidRDefault="00D61AAE" w:rsidP="00D61AAE">
      <w:pPr>
        <w:rPr>
          <w:rtl/>
          <w:lang w:bidi="ar-DZ"/>
        </w:rPr>
      </w:pPr>
    </w:p>
    <w:p w14:paraId="05C12101" w14:textId="77777777" w:rsidR="00D61AAE" w:rsidRPr="002102BB" w:rsidRDefault="00D61AAE" w:rsidP="00D61AAE">
      <w:pPr>
        <w:rPr>
          <w:rtl/>
          <w:lang w:bidi="ar-DZ"/>
        </w:rPr>
      </w:pPr>
    </w:p>
    <w:p w14:paraId="5D1BDBDC" w14:textId="77777777" w:rsidR="00D61AAE" w:rsidRPr="002102BB" w:rsidRDefault="00D61AAE" w:rsidP="00D61AAE">
      <w:pPr>
        <w:rPr>
          <w:rtl/>
          <w:lang w:bidi="ar-DZ"/>
        </w:rPr>
      </w:pPr>
    </w:p>
    <w:p w14:paraId="10CE5F1E" w14:textId="77777777" w:rsidR="00D61AAE" w:rsidRPr="002102BB" w:rsidRDefault="00D61AAE" w:rsidP="00D61AAE">
      <w:pPr>
        <w:rPr>
          <w:rtl/>
          <w:lang w:bidi="ar-DZ"/>
        </w:rPr>
      </w:pPr>
    </w:p>
    <w:p w14:paraId="5823AD5B" w14:textId="77777777" w:rsidR="00D61AAE" w:rsidRPr="002102BB" w:rsidRDefault="00D61AAE" w:rsidP="00D61AAE">
      <w:pPr>
        <w:rPr>
          <w:rtl/>
          <w:lang w:bidi="ar-DZ"/>
        </w:rPr>
      </w:pPr>
    </w:p>
    <w:p w14:paraId="6BBE6362" w14:textId="77777777" w:rsidR="00D61AAE" w:rsidRPr="002102BB" w:rsidRDefault="00D61AAE" w:rsidP="00D61AAE">
      <w:pPr>
        <w:rPr>
          <w:rtl/>
          <w:lang w:bidi="ar-DZ"/>
        </w:rPr>
      </w:pPr>
    </w:p>
    <w:p w14:paraId="01F792F4" w14:textId="77777777" w:rsidR="00D61AAE" w:rsidRPr="002102BB" w:rsidRDefault="00D61AAE" w:rsidP="00D61AAE">
      <w:pPr>
        <w:tabs>
          <w:tab w:val="left" w:pos="2659"/>
        </w:tabs>
        <w:rPr>
          <w:rtl/>
          <w:lang w:bidi="ar-DZ"/>
        </w:rPr>
        <w:sectPr w:rsidR="00D61AAE" w:rsidRPr="002102BB" w:rsidSect="0044297A">
          <w:headerReference w:type="even" r:id="rId25"/>
          <w:headerReference w:type="default" r:id="rId26"/>
          <w:footnotePr>
            <w:numRestart w:val="eachPage"/>
          </w:footnotePr>
          <w:type w:val="oddPage"/>
          <w:pgSz w:w="11906" w:h="16838" w:code="9"/>
          <w:pgMar w:top="1418" w:right="1985" w:bottom="1418" w:left="1418" w:header="567" w:footer="238" w:gutter="0"/>
          <w:cols w:space="708"/>
          <w:bidi/>
          <w:rtlGutter/>
          <w:docGrid w:linePitch="360"/>
        </w:sectPr>
      </w:pPr>
      <w:r w:rsidRPr="002102BB">
        <w:rPr>
          <w:rtl/>
          <w:lang w:bidi="ar-DZ"/>
        </w:rPr>
        <w:tab/>
      </w:r>
    </w:p>
    <w:p w14:paraId="1DEC86CC" w14:textId="3617949F" w:rsidR="00D61AAE" w:rsidRPr="002102BB" w:rsidRDefault="00240B64" w:rsidP="00D61AAE">
      <w:pPr>
        <w:pStyle w:val="1"/>
        <w:rPr>
          <w:rtl/>
        </w:rPr>
      </w:pPr>
      <w:bookmarkStart w:id="61" w:name="_Toc37114082"/>
      <w:bookmarkStart w:id="62" w:name="_Toc37622883"/>
      <w:bookmarkStart w:id="63" w:name="_Toc144767758"/>
      <w:r>
        <w:rPr>
          <w:rFonts w:hint="cs"/>
          <w:rtl/>
        </w:rPr>
        <w:t>روش پژوهش</w:t>
      </w:r>
      <w:bookmarkEnd w:id="61"/>
      <w:bookmarkEnd w:id="62"/>
      <w:bookmarkEnd w:id="63"/>
    </w:p>
    <w:p w14:paraId="3DE2F0E5" w14:textId="77777777" w:rsidR="008F0D2C" w:rsidRDefault="008F0D2C" w:rsidP="00302BAA">
      <w:pPr>
        <w:pStyle w:val="ac"/>
        <w:rPr>
          <w:rtl/>
        </w:rPr>
      </w:pPr>
      <w:bookmarkStart w:id="64" w:name="_Toc37114083"/>
      <w:bookmarkStart w:id="65" w:name="_Toc37622884"/>
      <w:r>
        <w:rPr>
          <w:rtl/>
        </w:rPr>
        <w:t>در این فصل ت</w:t>
      </w:r>
      <w:r>
        <w:rPr>
          <w:rFonts w:hint="cs"/>
          <w:rtl/>
        </w:rPr>
        <w:t>لا</w:t>
      </w:r>
      <w:r>
        <w:rPr>
          <w:rtl/>
        </w:rPr>
        <w:t>ش شده که روشی که پژوهشگر برای انجام این پژوهش بکار برده</w:t>
      </w:r>
      <w:r>
        <w:rPr>
          <w:rFonts w:hint="cs"/>
          <w:rtl/>
        </w:rPr>
        <w:t>‌</w:t>
      </w:r>
      <w:r>
        <w:rPr>
          <w:rtl/>
        </w:rPr>
        <w:t>است شرح د</w:t>
      </w:r>
      <w:r>
        <w:rPr>
          <w:rFonts w:hint="cs"/>
          <w:rtl/>
        </w:rPr>
        <w:t>اده شود</w:t>
      </w:r>
      <w:r>
        <w:rPr>
          <w:rtl/>
        </w:rPr>
        <w:t>. به این منظور، چگونگی انتخاب شرکت</w:t>
      </w:r>
      <w:r>
        <w:rPr>
          <w:rFonts w:hint="cs"/>
          <w:rtl/>
        </w:rPr>
        <w:t>‌</w:t>
      </w:r>
      <w:r>
        <w:rPr>
          <w:rtl/>
        </w:rPr>
        <w:t>کنندگان پژوهش، ابزار گردآوری داده ها و سایر عناصر پژوهش از قبیل روش تحلیل داده</w:t>
      </w:r>
      <w:r>
        <w:rPr>
          <w:rFonts w:hint="cs"/>
          <w:rtl/>
        </w:rPr>
        <w:t>‌</w:t>
      </w:r>
      <w:r>
        <w:rPr>
          <w:rtl/>
        </w:rPr>
        <w:t>ها و اعتبار پژوهش بحث و بررسی می</w:t>
      </w:r>
      <w:r>
        <w:rPr>
          <w:rFonts w:hint="cs"/>
          <w:rtl/>
        </w:rPr>
        <w:t>‌</w:t>
      </w:r>
      <w:r>
        <w:rPr>
          <w:rtl/>
        </w:rPr>
        <w:t>شود</w:t>
      </w:r>
      <w:r>
        <w:t>.</w:t>
      </w:r>
    </w:p>
    <w:p w14:paraId="78D29E29" w14:textId="781AE354" w:rsidR="00D61AAE" w:rsidRPr="002102BB" w:rsidRDefault="00E47F3A" w:rsidP="00D61AAE">
      <w:pPr>
        <w:pStyle w:val="1-1"/>
        <w:rPr>
          <w:rtl/>
        </w:rPr>
      </w:pPr>
      <w:bookmarkStart w:id="66" w:name="_Toc144767759"/>
      <w:bookmarkEnd w:id="64"/>
      <w:bookmarkEnd w:id="65"/>
      <w:r>
        <w:rPr>
          <w:rFonts w:hint="cs"/>
          <w:rtl/>
        </w:rPr>
        <w:t>روش پژوهش</w:t>
      </w:r>
      <w:bookmarkEnd w:id="66"/>
    </w:p>
    <w:p w14:paraId="5507EB61" w14:textId="5E5F8995" w:rsidR="00E47F3A" w:rsidRDefault="00E47F3A" w:rsidP="00302BAA">
      <w:pPr>
        <w:pStyle w:val="ac"/>
        <w:rPr>
          <w:rtl/>
        </w:rPr>
      </w:pPr>
      <w:bookmarkStart w:id="67" w:name="_Toc37114085"/>
      <w:bookmarkStart w:id="68" w:name="_Toc37622886"/>
      <w:r>
        <w:rPr>
          <w:rtl/>
        </w:rPr>
        <w:t>با توجه به هدف این پژوهش، این پژوهش ب</w:t>
      </w:r>
      <w:r>
        <w:rPr>
          <w:rFonts w:hint="cs"/>
          <w:rtl/>
        </w:rPr>
        <w:t>ا رویکرد</w:t>
      </w:r>
      <w:r>
        <w:rPr>
          <w:rtl/>
        </w:rPr>
        <w:t xml:space="preserve"> کیفی </w:t>
      </w:r>
      <w:r>
        <w:rPr>
          <w:rFonts w:hint="cs"/>
          <w:rtl/>
        </w:rPr>
        <w:t>(</w:t>
      </w:r>
      <w:r>
        <w:rPr>
          <w:rtl/>
        </w:rPr>
        <w:t>فلیک</w:t>
      </w:r>
      <w:r>
        <w:rPr>
          <w:rStyle w:val="FootnoteReference"/>
          <w:rtl/>
        </w:rPr>
        <w:footnoteReference w:id="97"/>
      </w:r>
      <w:r>
        <w:rPr>
          <w:rtl/>
        </w:rPr>
        <w:t>، 2014</w:t>
      </w:r>
      <w:r>
        <w:t>(</w:t>
      </w:r>
      <w:r>
        <w:rPr>
          <w:rtl/>
        </w:rPr>
        <w:t>، انجام شد چرا</w:t>
      </w:r>
      <w:r>
        <w:rPr>
          <w:rFonts w:hint="cs"/>
          <w:rtl/>
        </w:rPr>
        <w:t xml:space="preserve"> </w:t>
      </w:r>
      <w:r>
        <w:rPr>
          <w:rtl/>
        </w:rPr>
        <w:t xml:space="preserve">که بدنبال شناسایی </w:t>
      </w:r>
      <w:r>
        <w:rPr>
          <w:rFonts w:hint="cs"/>
          <w:rtl/>
        </w:rPr>
        <w:t>شایستگی‌های</w:t>
      </w:r>
      <w:r>
        <w:rPr>
          <w:rtl/>
        </w:rPr>
        <w:t xml:space="preserve"> </w:t>
      </w:r>
      <w:r>
        <w:rPr>
          <w:rFonts w:hint="cs"/>
          <w:rtl/>
        </w:rPr>
        <w:t>مدیران</w:t>
      </w:r>
      <w:r>
        <w:rPr>
          <w:rtl/>
        </w:rPr>
        <w:t xml:space="preserve"> آموزشی به مثابه </w:t>
      </w:r>
      <w:r>
        <w:rPr>
          <w:rFonts w:hint="cs"/>
          <w:rtl/>
        </w:rPr>
        <w:t>طراح محیط کالبدی یادگیری</w:t>
      </w:r>
      <w:r>
        <w:rPr>
          <w:rtl/>
        </w:rPr>
        <w:t xml:space="preserve"> در میدان مطالعه بود. سوال اصلی این پژوهش، </w:t>
      </w: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 عنوان طراح محیط کالبدی یادگیری کدامند</w:t>
      </w:r>
      <w:r>
        <w:rPr>
          <w:rFonts w:hint="cs"/>
          <w:rtl/>
        </w:rPr>
        <w:t xml:space="preserve">؟ </w:t>
      </w:r>
      <w:r>
        <w:rPr>
          <w:rtl/>
        </w:rPr>
        <w:t xml:space="preserve">بود. از سوی دیگر درک مدیران از نقشی که دارند و چگونگی تعریفشان از مدیریت بر روی </w:t>
      </w:r>
      <w:r>
        <w:rPr>
          <w:rFonts w:hint="cs"/>
          <w:rtl/>
        </w:rPr>
        <w:t>طراح فضا بودن یا نبودن</w:t>
      </w:r>
      <w:r>
        <w:rPr>
          <w:rtl/>
        </w:rPr>
        <w:t xml:space="preserve"> آنان می</w:t>
      </w:r>
      <w:r>
        <w:rPr>
          <w:rFonts w:hint="cs"/>
          <w:rtl/>
        </w:rPr>
        <w:t>‌</w:t>
      </w:r>
      <w:r>
        <w:rPr>
          <w:rtl/>
        </w:rPr>
        <w:t xml:space="preserve">تواند </w:t>
      </w:r>
      <w:r>
        <w:rPr>
          <w:rFonts w:hint="cs"/>
          <w:rtl/>
        </w:rPr>
        <w:t>اث</w:t>
      </w:r>
      <w:r>
        <w:rPr>
          <w:rtl/>
        </w:rPr>
        <w:t xml:space="preserve">رگذار باشد. به </w:t>
      </w:r>
      <w:r>
        <w:rPr>
          <w:rFonts w:hint="cs"/>
          <w:rtl/>
        </w:rPr>
        <w:t>همی</w:t>
      </w:r>
      <w:r>
        <w:rPr>
          <w:rtl/>
        </w:rPr>
        <w:t>ن منظور پژوهشگر برای پاسخ به این سوال با رو</w:t>
      </w:r>
      <w:r>
        <w:rPr>
          <w:rFonts w:hint="cs"/>
          <w:rtl/>
        </w:rPr>
        <w:t>ش</w:t>
      </w:r>
      <w:r>
        <w:rPr>
          <w:rtl/>
        </w:rPr>
        <w:t xml:space="preserve"> پدیدارنگاری</w:t>
      </w:r>
      <w:r>
        <w:rPr>
          <w:rStyle w:val="FootnoteReference"/>
          <w:rtl/>
        </w:rPr>
        <w:footnoteReference w:id="98"/>
      </w:r>
      <w:r>
        <w:rPr>
          <w:rtl/>
        </w:rPr>
        <w:t xml:space="preserve"> </w:t>
      </w:r>
      <w:r>
        <w:t>)</w:t>
      </w:r>
      <w:r>
        <w:rPr>
          <w:rtl/>
        </w:rPr>
        <w:t>بلیکی، 1993</w:t>
      </w:r>
      <w:r>
        <w:rPr>
          <w:rFonts w:hint="cs"/>
          <w:rtl/>
        </w:rPr>
        <w:t>)</w:t>
      </w:r>
      <w:r>
        <w:rPr>
          <w:rtl/>
        </w:rPr>
        <w:t>، برای توصیف پدیده</w:t>
      </w:r>
      <w:r>
        <w:rPr>
          <w:rFonts w:hint="cs"/>
          <w:rtl/>
        </w:rPr>
        <w:t>‌</w:t>
      </w:r>
      <w:r>
        <w:rPr>
          <w:rtl/>
        </w:rPr>
        <w:t xml:space="preserve">ها و نشان دادن آن به صورتی که توسط افراد درک و تجربه شده است؛ به انجام این پژوهش پرداخت. این پژوهش نیز از این منظر </w:t>
      </w:r>
      <w:r>
        <w:rPr>
          <w:rFonts w:hint="cs"/>
          <w:rtl/>
        </w:rPr>
        <w:t xml:space="preserve">و </w:t>
      </w:r>
      <w:r>
        <w:rPr>
          <w:rtl/>
        </w:rPr>
        <w:t xml:space="preserve">با توجه به اینکه بدنبال درک و تفسیر مدیران مدرسه از نقش خود بعنوان </w:t>
      </w:r>
      <w:r>
        <w:rPr>
          <w:rFonts w:hint="cs"/>
          <w:rtl/>
        </w:rPr>
        <w:t xml:space="preserve">طراح فضای یادگیری، </w:t>
      </w:r>
      <w:r>
        <w:rPr>
          <w:rtl/>
        </w:rPr>
        <w:t xml:space="preserve">تعریفی که از </w:t>
      </w:r>
      <w:r>
        <w:rPr>
          <w:rFonts w:hint="cs"/>
          <w:rtl/>
        </w:rPr>
        <w:t>مفهوم یادگیری</w:t>
      </w:r>
      <w:r>
        <w:rPr>
          <w:rtl/>
        </w:rPr>
        <w:t xml:space="preserve"> دارند</w:t>
      </w:r>
      <w:r>
        <w:rPr>
          <w:rFonts w:hint="cs"/>
          <w:rtl/>
        </w:rPr>
        <w:t xml:space="preserve"> و</w:t>
      </w:r>
      <w:r>
        <w:rPr>
          <w:rtl/>
        </w:rPr>
        <w:t xml:space="preserve"> تجربه آنان در </w:t>
      </w:r>
      <w:r>
        <w:rPr>
          <w:rFonts w:hint="cs"/>
          <w:rtl/>
        </w:rPr>
        <w:t>خلق فضای یادگیری</w:t>
      </w:r>
      <w:r>
        <w:rPr>
          <w:rtl/>
        </w:rPr>
        <w:t xml:space="preserve"> بود لذا در دسته پژوهش کیفی با رو</w:t>
      </w:r>
      <w:r>
        <w:rPr>
          <w:rFonts w:hint="cs"/>
          <w:rtl/>
        </w:rPr>
        <w:t>ش</w:t>
      </w:r>
      <w:r>
        <w:rPr>
          <w:rtl/>
        </w:rPr>
        <w:t xml:space="preserve"> پدیدارشناسی قرار می</w:t>
      </w:r>
      <w:r>
        <w:rPr>
          <w:rFonts w:hint="cs"/>
          <w:rtl/>
        </w:rPr>
        <w:t>‌</w:t>
      </w:r>
      <w:r>
        <w:rPr>
          <w:rtl/>
        </w:rPr>
        <w:t>گیرد</w:t>
      </w:r>
      <w:r>
        <w:t>.</w:t>
      </w:r>
    </w:p>
    <w:p w14:paraId="5AB40DE7" w14:textId="77777777" w:rsidR="00302950" w:rsidRDefault="00302950" w:rsidP="006A5561">
      <w:pPr>
        <w:pStyle w:val="1-1"/>
        <w:rPr>
          <w:rtl/>
        </w:rPr>
      </w:pPr>
      <w:bookmarkStart w:id="69" w:name="_Toc144767760"/>
      <w:r>
        <w:rPr>
          <w:rtl/>
        </w:rPr>
        <w:t>شرکت کنندگان پژوهش</w:t>
      </w:r>
      <w:bookmarkEnd w:id="69"/>
    </w:p>
    <w:p w14:paraId="48865060" w14:textId="1E9A6F49" w:rsidR="00302950" w:rsidRDefault="00302950" w:rsidP="00302BAA">
      <w:pPr>
        <w:pStyle w:val="ac"/>
        <w:rPr>
          <w:rtl/>
        </w:rPr>
      </w:pPr>
      <w:r>
        <w:rPr>
          <w:rtl/>
        </w:rPr>
        <w:t xml:space="preserve">با توجه به پرسش این پژوهش که شامل </w:t>
      </w:r>
      <w:r w:rsidRPr="00FA3AD3">
        <w:rPr>
          <w:rtl/>
        </w:rPr>
        <w:t xml:space="preserve">شناسائی </w:t>
      </w:r>
      <w:r>
        <w:rPr>
          <w:rFonts w:hint="cs"/>
          <w:rtl/>
        </w:rPr>
        <w:t>شایستگی‌های</w:t>
      </w:r>
      <w:r w:rsidRPr="00FA3AD3">
        <w:rPr>
          <w:rtl/>
        </w:rPr>
        <w:t xml:space="preserve"> مدیر</w:t>
      </w:r>
      <w:r w:rsidRPr="00FA3AD3">
        <w:rPr>
          <w:rFonts w:hint="cs"/>
          <w:rtl/>
        </w:rPr>
        <w:t>ان</w:t>
      </w:r>
      <w:r w:rsidRPr="00FA3AD3">
        <w:rPr>
          <w:rtl/>
        </w:rPr>
        <w:t xml:space="preserve"> آموزشی </w:t>
      </w:r>
      <w:r>
        <w:rPr>
          <w:rFonts w:hint="cs"/>
          <w:rtl/>
        </w:rPr>
        <w:t>به مثابه طراح</w:t>
      </w:r>
      <w:r w:rsidRPr="00FA3AD3">
        <w:rPr>
          <w:rtl/>
        </w:rPr>
        <w:t xml:space="preserve"> </w:t>
      </w:r>
      <w:r w:rsidRPr="00FA3AD3">
        <w:rPr>
          <w:rFonts w:hint="cs"/>
          <w:rtl/>
        </w:rPr>
        <w:t xml:space="preserve">محیط </w:t>
      </w:r>
      <w:r>
        <w:rPr>
          <w:rFonts w:hint="cs"/>
          <w:rtl/>
        </w:rPr>
        <w:t xml:space="preserve">کالبدی </w:t>
      </w:r>
      <w:r w:rsidRPr="00FA3AD3">
        <w:rPr>
          <w:rFonts w:hint="cs"/>
          <w:rtl/>
        </w:rPr>
        <w:t xml:space="preserve">یادگیری </w:t>
      </w:r>
      <w:r w:rsidRPr="00FA3AD3">
        <w:rPr>
          <w:rtl/>
        </w:rPr>
        <w:t xml:space="preserve">بر مبنای </w:t>
      </w:r>
      <w:r>
        <w:rPr>
          <w:rFonts w:hint="cs"/>
          <w:rtl/>
        </w:rPr>
        <w:t>مفهوم یادگیری</w:t>
      </w:r>
      <w:r>
        <w:rPr>
          <w:rtl/>
        </w:rPr>
        <w:t xml:space="preserve"> است</w:t>
      </w:r>
      <w:r>
        <w:rPr>
          <w:rFonts w:hint="cs"/>
          <w:rtl/>
        </w:rPr>
        <w:t xml:space="preserve"> و </w:t>
      </w:r>
      <w:r>
        <w:rPr>
          <w:rtl/>
        </w:rPr>
        <w:t xml:space="preserve">برای پاسخ به این پرسش، با مدیران </w:t>
      </w:r>
      <w:r>
        <w:rPr>
          <w:rFonts w:hint="cs"/>
          <w:rtl/>
        </w:rPr>
        <w:t xml:space="preserve">و معلمان </w:t>
      </w:r>
      <w:r>
        <w:rPr>
          <w:rtl/>
        </w:rPr>
        <w:t xml:space="preserve">مدرسه دولتی </w:t>
      </w:r>
      <w:r>
        <w:rPr>
          <w:rFonts w:hint="cs"/>
          <w:rtl/>
        </w:rPr>
        <w:t>ابتدایی</w:t>
      </w:r>
      <w:r>
        <w:rPr>
          <w:rtl/>
        </w:rPr>
        <w:t xml:space="preserve"> دوره </w:t>
      </w:r>
      <w:r>
        <w:rPr>
          <w:rFonts w:hint="cs"/>
          <w:rtl/>
        </w:rPr>
        <w:t xml:space="preserve">اول و </w:t>
      </w:r>
      <w:r>
        <w:rPr>
          <w:rtl/>
        </w:rPr>
        <w:t xml:space="preserve">دوم در شهر تهران مصاحبه انجام شد. به این دلیل دوره </w:t>
      </w:r>
      <w:r>
        <w:rPr>
          <w:rFonts w:hint="cs"/>
          <w:rtl/>
        </w:rPr>
        <w:t>اول و دوم ابتدائی</w:t>
      </w:r>
      <w:r>
        <w:rPr>
          <w:rtl/>
        </w:rPr>
        <w:t xml:space="preserve"> انتخاب شد زیرا این </w:t>
      </w:r>
      <w:r>
        <w:rPr>
          <w:rFonts w:hint="cs"/>
          <w:rtl/>
        </w:rPr>
        <w:t>دوره</w:t>
      </w:r>
      <w:r>
        <w:rPr>
          <w:rtl/>
        </w:rPr>
        <w:t xml:space="preserve"> به عنوان نقطه</w:t>
      </w:r>
      <w:r>
        <w:rPr>
          <w:rFonts w:hint="cs"/>
          <w:rtl/>
        </w:rPr>
        <w:t>‌ی</w:t>
      </w:r>
      <w:r>
        <w:rPr>
          <w:rtl/>
        </w:rPr>
        <w:t xml:space="preserve"> شروع اثربخشی نظام آموزشی مهم می</w:t>
      </w:r>
      <w:r>
        <w:rPr>
          <w:rFonts w:hint="cs"/>
          <w:rtl/>
        </w:rPr>
        <w:t>‌</w:t>
      </w:r>
      <w:r>
        <w:rPr>
          <w:rtl/>
        </w:rPr>
        <w:t>باشد</w:t>
      </w:r>
      <w:r>
        <w:rPr>
          <w:rFonts w:hint="cs"/>
          <w:rtl/>
        </w:rPr>
        <w:t xml:space="preserve"> (</w:t>
      </w:r>
      <w:r>
        <w:rPr>
          <w:rtl/>
        </w:rPr>
        <w:t>یاو و چینگ</w:t>
      </w:r>
      <w:r>
        <w:rPr>
          <w:rStyle w:val="FootnoteReference"/>
          <w:rtl/>
        </w:rPr>
        <w:footnoteReference w:id="99"/>
      </w:r>
      <w:r>
        <w:rPr>
          <w:rFonts w:hint="cs"/>
          <w:rtl/>
        </w:rPr>
        <w:t xml:space="preserve">، 2017، ص.17). دوره‌ی ابتدائی به دلیل </w:t>
      </w:r>
      <w:r>
        <w:rPr>
          <w:rtl/>
        </w:rPr>
        <w:t>ویژگی</w:t>
      </w:r>
      <w:r>
        <w:rPr>
          <w:rFonts w:hint="cs"/>
          <w:rtl/>
        </w:rPr>
        <w:t>‌</w:t>
      </w:r>
      <w:r>
        <w:rPr>
          <w:rtl/>
        </w:rPr>
        <w:t>ها و شرایط سنی کودکان از اهمیت و حساسیت بیشتری نسبت به دوره</w:t>
      </w:r>
      <w:r>
        <w:rPr>
          <w:rFonts w:hint="cs"/>
          <w:rtl/>
        </w:rPr>
        <w:t>‌</w:t>
      </w:r>
      <w:r>
        <w:rPr>
          <w:rtl/>
        </w:rPr>
        <w:t>های تحصیلی دیگر برخوردار است، زیرا کودکان در این دوره بیشترین آمادگی را برای یادگیری دارند و انگیزه و ع</w:t>
      </w:r>
      <w:r>
        <w:rPr>
          <w:rFonts w:hint="cs"/>
          <w:rtl/>
        </w:rPr>
        <w:t>لاق</w:t>
      </w:r>
      <w:r>
        <w:rPr>
          <w:rtl/>
        </w:rPr>
        <w:t>ه</w:t>
      </w:r>
      <w:r>
        <w:rPr>
          <w:rFonts w:hint="cs"/>
          <w:rtl/>
        </w:rPr>
        <w:t>‌ی</w:t>
      </w:r>
      <w:r>
        <w:rPr>
          <w:rtl/>
        </w:rPr>
        <w:t xml:space="preserve"> کودکان به آموختن با توجه گرایش فطری آنان به جستجوگری و پرسشگری و کسب شناخت</w:t>
      </w:r>
      <w:r>
        <w:rPr>
          <w:rFonts w:hint="cs"/>
          <w:rtl/>
        </w:rPr>
        <w:t>،</w:t>
      </w:r>
      <w:r>
        <w:rPr>
          <w:rtl/>
        </w:rPr>
        <w:t xml:space="preserve"> بال</w:t>
      </w:r>
      <w:r>
        <w:rPr>
          <w:rFonts w:hint="cs"/>
          <w:rtl/>
        </w:rPr>
        <w:t>ا</w:t>
      </w:r>
      <w:r>
        <w:rPr>
          <w:rtl/>
        </w:rPr>
        <w:t>ست. دوره</w:t>
      </w:r>
      <w:r>
        <w:rPr>
          <w:rFonts w:hint="cs"/>
          <w:rtl/>
        </w:rPr>
        <w:t>‌</w:t>
      </w:r>
      <w:r>
        <w:rPr>
          <w:rtl/>
        </w:rPr>
        <w:t>ای است که شخصیت دانش</w:t>
      </w:r>
      <w:r>
        <w:rPr>
          <w:rFonts w:hint="cs"/>
          <w:rtl/>
        </w:rPr>
        <w:t>‌</w:t>
      </w:r>
      <w:r>
        <w:rPr>
          <w:rtl/>
        </w:rPr>
        <w:t>آموزان شکل می</w:t>
      </w:r>
      <w:r>
        <w:rPr>
          <w:rFonts w:hint="cs"/>
          <w:rtl/>
        </w:rPr>
        <w:t>‌</w:t>
      </w:r>
      <w:r>
        <w:rPr>
          <w:rtl/>
        </w:rPr>
        <w:t>گیرد و آینده</w:t>
      </w:r>
      <w:r>
        <w:rPr>
          <w:rFonts w:hint="cs"/>
          <w:rtl/>
        </w:rPr>
        <w:t>‌ی</w:t>
      </w:r>
      <w:r>
        <w:rPr>
          <w:rtl/>
        </w:rPr>
        <w:t xml:space="preserve"> آنها را تحت تاثیر قرار می</w:t>
      </w:r>
      <w:r>
        <w:rPr>
          <w:rFonts w:hint="cs"/>
          <w:rtl/>
        </w:rPr>
        <w:t>‌</w:t>
      </w:r>
      <w:r>
        <w:rPr>
          <w:rtl/>
        </w:rPr>
        <w:t>دهد</w:t>
      </w:r>
      <w:r>
        <w:rPr>
          <w:rFonts w:hint="cs"/>
          <w:rtl/>
        </w:rPr>
        <w:t xml:space="preserve">. </w:t>
      </w:r>
      <w:r>
        <w:rPr>
          <w:rtl/>
        </w:rPr>
        <w:t>در این دوره هنوز کودکان قالب شخصیتی پیدا نکرده</w:t>
      </w:r>
      <w:r>
        <w:rPr>
          <w:rFonts w:hint="cs"/>
          <w:rtl/>
        </w:rPr>
        <w:t>‌</w:t>
      </w:r>
      <w:r>
        <w:rPr>
          <w:rtl/>
        </w:rPr>
        <w:t xml:space="preserve">اند و شرایط </w:t>
      </w:r>
      <w:r>
        <w:rPr>
          <w:rFonts w:hint="cs"/>
          <w:rtl/>
        </w:rPr>
        <w:t>لا</w:t>
      </w:r>
      <w:r>
        <w:rPr>
          <w:rtl/>
        </w:rPr>
        <w:t>زم را برای کسب تجارب ارزشمند دارند و تصورات دانش</w:t>
      </w:r>
      <w:r>
        <w:rPr>
          <w:rFonts w:hint="cs"/>
          <w:rtl/>
        </w:rPr>
        <w:t>‌</w:t>
      </w:r>
      <w:r>
        <w:rPr>
          <w:rtl/>
        </w:rPr>
        <w:t>آموزان نسبت به معلم، کتاب، مدرسه و آموختن و</w:t>
      </w:r>
      <w:r>
        <w:rPr>
          <w:rFonts w:hint="cs"/>
          <w:rtl/>
        </w:rPr>
        <w:t xml:space="preserve"> غیره </w:t>
      </w:r>
      <w:r>
        <w:rPr>
          <w:rtl/>
        </w:rPr>
        <w:t>در این سن شکل می</w:t>
      </w:r>
      <w:r>
        <w:rPr>
          <w:rFonts w:hint="cs"/>
          <w:rtl/>
        </w:rPr>
        <w:t>‌</w:t>
      </w:r>
      <w:r>
        <w:rPr>
          <w:rtl/>
        </w:rPr>
        <w:t>گیرد</w:t>
      </w:r>
      <w:r>
        <w:rPr>
          <w:rFonts w:hint="cs"/>
          <w:rtl/>
        </w:rPr>
        <w:t xml:space="preserve"> (طاهری، 1396).</w:t>
      </w:r>
    </w:p>
    <w:p w14:paraId="63C65D92" w14:textId="77777777" w:rsidR="00302950" w:rsidRDefault="00302950" w:rsidP="00302BAA">
      <w:pPr>
        <w:pStyle w:val="ac"/>
        <w:rPr>
          <w:rtl/>
        </w:rPr>
      </w:pPr>
      <w:commentRangeStart w:id="70"/>
      <w:r>
        <w:rPr>
          <w:rtl/>
        </w:rPr>
        <w:t>همچنین در کنار مصاحبه با مدیران</w:t>
      </w:r>
      <w:r>
        <w:rPr>
          <w:rFonts w:hint="cs"/>
          <w:rtl/>
        </w:rPr>
        <w:t xml:space="preserve"> و معلمان،</w:t>
      </w:r>
      <w:r>
        <w:rPr>
          <w:rtl/>
        </w:rPr>
        <w:t xml:space="preserve"> با اساتید مجربی که سابقه کار و تدریس در حوزه مدیریت و رهبری آموزشی </w:t>
      </w:r>
      <w:r>
        <w:rPr>
          <w:rFonts w:hint="cs"/>
          <w:rtl/>
        </w:rPr>
        <w:t xml:space="preserve">یا طراحی فضاهای آموزشی </w:t>
      </w:r>
      <w:r>
        <w:rPr>
          <w:rtl/>
        </w:rPr>
        <w:t xml:space="preserve">داشتند و به عنوان عضو هیات علمی در دانشگاه </w:t>
      </w:r>
      <w:r>
        <w:rPr>
          <w:rFonts w:hint="cs"/>
          <w:rtl/>
        </w:rPr>
        <w:t xml:space="preserve">یا در آموزش و پرورش </w:t>
      </w:r>
      <w:r>
        <w:rPr>
          <w:rtl/>
        </w:rPr>
        <w:t>فعالیت می</w:t>
      </w:r>
      <w:r>
        <w:rPr>
          <w:rFonts w:hint="cs"/>
          <w:rtl/>
        </w:rPr>
        <w:t>‌</w:t>
      </w:r>
      <w:r>
        <w:rPr>
          <w:rtl/>
        </w:rPr>
        <w:t xml:space="preserve">کردند </w:t>
      </w:r>
      <w:r>
        <w:rPr>
          <w:rFonts w:hint="cs"/>
          <w:rtl/>
        </w:rPr>
        <w:t xml:space="preserve">و یا از اعضای کمیسیون مدیریت آموزشی شورایعالی آموزش و پرورش بودند </w:t>
      </w:r>
      <w:r>
        <w:rPr>
          <w:rtl/>
        </w:rPr>
        <w:t xml:space="preserve">نیز مصاحبه شد. </w:t>
      </w:r>
      <w:commentRangeEnd w:id="70"/>
      <w:r>
        <w:rPr>
          <w:rStyle w:val="CommentReference"/>
          <w:rFonts w:asciiTheme="minorHAnsi" w:hAnsiTheme="minorHAnsi"/>
          <w:rtl/>
        </w:rPr>
        <w:commentReference w:id="70"/>
      </w:r>
      <w:r>
        <w:rPr>
          <w:rFonts w:hint="cs"/>
          <w:rtl/>
        </w:rPr>
        <w:t xml:space="preserve">همچنین پژوهشگر با مراجعه به منابع در زمینه‌ی نظریات یادگیری به دنبال کشف ایده‌ و کاربرد نظریات یادگیری در مورد مولفه‌های طراحی فضای یادگیری بود، که یافته‌های پژوهشگر به تفصیل در بخش ادبیات نظری پژوهش آورده شده است. سند تحول بنیادین نظام تعلیم و تربیت رسمی ایران، مبانی و رهنامه‌ی آن و زیرنظام‌های "مدیریت و راهبری" و تامین فضا، تجهیزات و فناوری" نیز مورد مطالعه‌ی پژوهشگر قرار گرفت. </w:t>
      </w:r>
    </w:p>
    <w:p w14:paraId="4E95F4F5" w14:textId="1B24B1CD" w:rsidR="00302950" w:rsidRDefault="00302950" w:rsidP="00302BAA">
      <w:pPr>
        <w:pStyle w:val="ac"/>
        <w:rPr>
          <w:rtl/>
        </w:rPr>
      </w:pPr>
      <w:r>
        <w:rPr>
          <w:rFonts w:hint="cs"/>
          <w:rtl/>
        </w:rPr>
        <w:t xml:space="preserve"> </w:t>
      </w:r>
      <w:r>
        <w:rPr>
          <w:rtl/>
        </w:rPr>
        <w:t xml:space="preserve">برای مراجعه به مدارس ابتدا از بین مناطق شهر تهران پنج منطقه انتخاب شدند. به این ترتیب، ابتدا با مطالعه پژوهش میرزایی، احمدی و لرستانی </w:t>
      </w:r>
      <w:r>
        <w:rPr>
          <w:rFonts w:hint="cs"/>
          <w:rtl/>
        </w:rPr>
        <w:t>(</w:t>
      </w:r>
      <w:r>
        <w:rPr>
          <w:rtl/>
        </w:rPr>
        <w:t>1393</w:t>
      </w:r>
      <w:r>
        <w:rPr>
          <w:rFonts w:hint="cs"/>
          <w:rtl/>
        </w:rPr>
        <w:t>)</w:t>
      </w:r>
      <w:r>
        <w:rPr>
          <w:rtl/>
        </w:rPr>
        <w:t>، تحت عنوان تحلیل فضایی سطوح برخورداری مناطق ک</w:t>
      </w:r>
      <w:r>
        <w:rPr>
          <w:rFonts w:hint="cs"/>
          <w:rtl/>
        </w:rPr>
        <w:t>لا</w:t>
      </w:r>
      <w:r>
        <w:rPr>
          <w:rtl/>
        </w:rPr>
        <w:t>ن شهر تهران، مناطق تهران از حیث توسعه یافتگی بر اساس مجموعه شاخص</w:t>
      </w:r>
      <w:r>
        <w:rPr>
          <w:rFonts w:hint="cs"/>
          <w:rtl/>
        </w:rPr>
        <w:t>‌</w:t>
      </w:r>
      <w:r>
        <w:rPr>
          <w:rtl/>
        </w:rPr>
        <w:t>هایی از قبیل: تعداد مراکز آموزشی، سرانه</w:t>
      </w:r>
      <w:r>
        <w:rPr>
          <w:rFonts w:hint="cs"/>
          <w:rtl/>
        </w:rPr>
        <w:t>‌ی</w:t>
      </w:r>
      <w:r>
        <w:rPr>
          <w:rtl/>
        </w:rPr>
        <w:t xml:space="preserve"> فضای آموزشی، سرانه</w:t>
      </w:r>
      <w:r>
        <w:rPr>
          <w:rFonts w:hint="cs"/>
          <w:rtl/>
        </w:rPr>
        <w:t>‌ی</w:t>
      </w:r>
      <w:r>
        <w:rPr>
          <w:rtl/>
        </w:rPr>
        <w:t xml:space="preserve"> فضای فرهنگی،</w:t>
      </w:r>
      <w:r>
        <w:rPr>
          <w:rFonts w:hint="cs"/>
          <w:rtl/>
        </w:rPr>
        <w:t xml:space="preserve"> </w:t>
      </w:r>
      <w:r>
        <w:rPr>
          <w:rtl/>
        </w:rPr>
        <w:t>تعداد کتابخانه، تعداد فرهنگسرا و مراکز مذهبی و فرهنگی همچنین نسبت با سوادی به کل جمعیت</w:t>
      </w:r>
      <w:r>
        <w:rPr>
          <w:rFonts w:hint="cs"/>
          <w:rtl/>
        </w:rPr>
        <w:t>،</w:t>
      </w:r>
      <w:r>
        <w:rPr>
          <w:rtl/>
        </w:rPr>
        <w:t xml:space="preserve"> در پنج دسته</w:t>
      </w:r>
      <w:r>
        <w:rPr>
          <w:rFonts w:hint="cs"/>
          <w:rtl/>
        </w:rPr>
        <w:t>‌ی</w:t>
      </w:r>
      <w:r>
        <w:rPr>
          <w:rtl/>
        </w:rPr>
        <w:t xml:space="preserve"> کلی فراتوسعه</w:t>
      </w:r>
      <w:r>
        <w:rPr>
          <w:rFonts w:hint="cs"/>
          <w:rtl/>
        </w:rPr>
        <w:t>‌</w:t>
      </w:r>
      <w:r>
        <w:rPr>
          <w:rtl/>
        </w:rPr>
        <w:t>یافته، توسعه</w:t>
      </w:r>
      <w:r>
        <w:rPr>
          <w:rFonts w:hint="cs"/>
          <w:rtl/>
        </w:rPr>
        <w:t>‌</w:t>
      </w:r>
      <w:r>
        <w:rPr>
          <w:rtl/>
        </w:rPr>
        <w:t>یافته رو</w:t>
      </w:r>
      <w:r>
        <w:rPr>
          <w:rFonts w:hint="cs"/>
          <w:rtl/>
        </w:rPr>
        <w:t xml:space="preserve"> </w:t>
      </w:r>
      <w:r>
        <w:rPr>
          <w:rtl/>
        </w:rPr>
        <w:t>به با</w:t>
      </w:r>
      <w:r>
        <w:rPr>
          <w:rFonts w:hint="cs"/>
          <w:rtl/>
        </w:rPr>
        <w:t>لا</w:t>
      </w:r>
      <w:r>
        <w:rPr>
          <w:rtl/>
        </w:rPr>
        <w:t>، نیمه برخوردار، توسعه</w:t>
      </w:r>
      <w:r>
        <w:rPr>
          <w:rFonts w:hint="cs"/>
          <w:rtl/>
        </w:rPr>
        <w:t>‌</w:t>
      </w:r>
      <w:r>
        <w:rPr>
          <w:rtl/>
        </w:rPr>
        <w:t xml:space="preserve">یافته رو به پایین و محروم قرار گرفتند. </w:t>
      </w:r>
    </w:p>
    <w:p w14:paraId="69E330CB" w14:textId="05200C42" w:rsidR="00302950" w:rsidRPr="00B44959" w:rsidRDefault="00302950" w:rsidP="006A5561">
      <w:pPr>
        <w:pStyle w:val="a1"/>
        <w:rPr>
          <w:i/>
          <w:iCs/>
          <w:rtl/>
        </w:rPr>
      </w:pPr>
      <w:r>
        <w:rPr>
          <w:rFonts w:hint="cs"/>
          <w:rtl/>
        </w:rPr>
        <w:t>میزان توسعه یافتگی مناطق</w:t>
      </w:r>
    </w:p>
    <w:tbl>
      <w:tblPr>
        <w:tblStyle w:val="TableGrid"/>
        <w:bidiVisual/>
        <w:tblW w:w="0" w:type="auto"/>
        <w:jc w:val="center"/>
        <w:tblLook w:val="04A0" w:firstRow="1" w:lastRow="0" w:firstColumn="1" w:lastColumn="0" w:noHBand="0" w:noVBand="1"/>
      </w:tblPr>
      <w:tblGrid>
        <w:gridCol w:w="2262"/>
        <w:gridCol w:w="4134"/>
      </w:tblGrid>
      <w:tr w:rsidR="00302950" w:rsidRPr="006A5561" w14:paraId="64D518DE" w14:textId="77777777" w:rsidTr="00683D4A">
        <w:trPr>
          <w:trHeight w:val="263"/>
          <w:jc w:val="center"/>
        </w:trPr>
        <w:tc>
          <w:tcPr>
            <w:tcW w:w="2262" w:type="dxa"/>
          </w:tcPr>
          <w:p w14:paraId="4BD3DB20" w14:textId="77777777" w:rsidR="00302950" w:rsidRPr="006A5561" w:rsidRDefault="00302950" w:rsidP="00302BAA">
            <w:pPr>
              <w:pStyle w:val="ac"/>
              <w:rPr>
                <w:rtl/>
              </w:rPr>
            </w:pPr>
            <w:r w:rsidRPr="006A5561">
              <w:rPr>
                <w:rFonts w:hint="cs"/>
                <w:rtl/>
              </w:rPr>
              <w:t>میزان توسعه‌یافتگی</w:t>
            </w:r>
          </w:p>
        </w:tc>
        <w:tc>
          <w:tcPr>
            <w:tcW w:w="4134" w:type="dxa"/>
          </w:tcPr>
          <w:p w14:paraId="198A2C60" w14:textId="77777777" w:rsidR="00302950" w:rsidRPr="006A5561" w:rsidRDefault="00302950" w:rsidP="00302BAA">
            <w:pPr>
              <w:pStyle w:val="ac"/>
              <w:rPr>
                <w:rtl/>
              </w:rPr>
            </w:pPr>
            <w:r w:rsidRPr="006A5561">
              <w:rPr>
                <w:rFonts w:hint="cs"/>
                <w:rtl/>
              </w:rPr>
              <w:t>مناطق</w:t>
            </w:r>
          </w:p>
        </w:tc>
      </w:tr>
      <w:tr w:rsidR="00302950" w:rsidRPr="006A5561" w14:paraId="3BCA2900" w14:textId="77777777" w:rsidTr="00683D4A">
        <w:trPr>
          <w:trHeight w:val="256"/>
          <w:jc w:val="center"/>
        </w:trPr>
        <w:tc>
          <w:tcPr>
            <w:tcW w:w="2262" w:type="dxa"/>
          </w:tcPr>
          <w:p w14:paraId="5E27ED1D" w14:textId="77777777" w:rsidR="00302950" w:rsidRPr="006A5561" w:rsidRDefault="00302950" w:rsidP="00302BAA">
            <w:pPr>
              <w:pStyle w:val="ac"/>
              <w:rPr>
                <w:rtl/>
              </w:rPr>
            </w:pPr>
            <w:r w:rsidRPr="006A5561">
              <w:rPr>
                <w:rtl/>
              </w:rPr>
              <w:t>فراتوسعه</w:t>
            </w:r>
            <w:r w:rsidRPr="006A5561">
              <w:rPr>
                <w:rFonts w:hint="cs"/>
                <w:rtl/>
              </w:rPr>
              <w:t>‌</w:t>
            </w:r>
            <w:r w:rsidRPr="006A5561">
              <w:rPr>
                <w:rtl/>
              </w:rPr>
              <w:t>یافته</w:t>
            </w:r>
          </w:p>
        </w:tc>
        <w:tc>
          <w:tcPr>
            <w:tcW w:w="4134" w:type="dxa"/>
          </w:tcPr>
          <w:p w14:paraId="3CC06407" w14:textId="77777777" w:rsidR="00302950" w:rsidRPr="006A5561" w:rsidRDefault="00302950" w:rsidP="00302BAA">
            <w:pPr>
              <w:pStyle w:val="ac"/>
              <w:rPr>
                <w:rtl/>
              </w:rPr>
            </w:pPr>
            <w:r w:rsidRPr="006A5561">
              <w:rPr>
                <w:rFonts w:hint="cs"/>
                <w:rtl/>
              </w:rPr>
              <w:t>6</w:t>
            </w:r>
          </w:p>
        </w:tc>
      </w:tr>
      <w:tr w:rsidR="00302950" w:rsidRPr="006A5561" w14:paraId="385A4079" w14:textId="77777777" w:rsidTr="00683D4A">
        <w:trPr>
          <w:trHeight w:val="263"/>
          <w:jc w:val="center"/>
        </w:trPr>
        <w:tc>
          <w:tcPr>
            <w:tcW w:w="2262" w:type="dxa"/>
          </w:tcPr>
          <w:p w14:paraId="5593B147" w14:textId="77777777" w:rsidR="00302950" w:rsidRPr="006A5561" w:rsidRDefault="00302950" w:rsidP="00302BAA">
            <w:pPr>
              <w:pStyle w:val="ac"/>
              <w:rPr>
                <w:rtl/>
              </w:rPr>
            </w:pPr>
            <w:r w:rsidRPr="006A5561">
              <w:rPr>
                <w:rtl/>
              </w:rPr>
              <w:t>توسعه</w:t>
            </w:r>
            <w:r w:rsidRPr="006A5561">
              <w:rPr>
                <w:rFonts w:hint="cs"/>
                <w:rtl/>
              </w:rPr>
              <w:t>‌</w:t>
            </w:r>
            <w:r w:rsidRPr="006A5561">
              <w:rPr>
                <w:rtl/>
              </w:rPr>
              <w:t>یافته روبه با</w:t>
            </w:r>
            <w:r w:rsidRPr="006A5561">
              <w:rPr>
                <w:rFonts w:hint="cs"/>
                <w:rtl/>
              </w:rPr>
              <w:t>لا</w:t>
            </w:r>
          </w:p>
        </w:tc>
        <w:tc>
          <w:tcPr>
            <w:tcW w:w="4134" w:type="dxa"/>
          </w:tcPr>
          <w:p w14:paraId="1E04C730" w14:textId="77777777" w:rsidR="00302950" w:rsidRPr="006A5561" w:rsidRDefault="00302950" w:rsidP="00302BAA">
            <w:pPr>
              <w:pStyle w:val="ac"/>
              <w:rPr>
                <w:rtl/>
              </w:rPr>
            </w:pPr>
            <w:r w:rsidRPr="006A5561">
              <w:rPr>
                <w:rFonts w:hint="cs"/>
                <w:rtl/>
              </w:rPr>
              <w:t>3،1،2،7</w:t>
            </w:r>
          </w:p>
        </w:tc>
      </w:tr>
      <w:tr w:rsidR="00302950" w:rsidRPr="006A5561" w14:paraId="341E3822" w14:textId="77777777" w:rsidTr="00683D4A">
        <w:trPr>
          <w:trHeight w:val="256"/>
          <w:jc w:val="center"/>
        </w:trPr>
        <w:tc>
          <w:tcPr>
            <w:tcW w:w="2262" w:type="dxa"/>
          </w:tcPr>
          <w:p w14:paraId="79683918" w14:textId="77777777" w:rsidR="00302950" w:rsidRPr="006A5561" w:rsidRDefault="00302950" w:rsidP="00302BAA">
            <w:pPr>
              <w:pStyle w:val="ac"/>
              <w:rPr>
                <w:rtl/>
              </w:rPr>
            </w:pPr>
            <w:r w:rsidRPr="006A5561">
              <w:rPr>
                <w:rtl/>
              </w:rPr>
              <w:t>نیمه برخوردار</w:t>
            </w:r>
          </w:p>
        </w:tc>
        <w:tc>
          <w:tcPr>
            <w:tcW w:w="4134" w:type="dxa"/>
          </w:tcPr>
          <w:p w14:paraId="2E635770" w14:textId="77777777" w:rsidR="00302950" w:rsidRPr="006A5561" w:rsidRDefault="00302950" w:rsidP="00302BAA">
            <w:pPr>
              <w:pStyle w:val="ac"/>
              <w:rPr>
                <w:rtl/>
              </w:rPr>
            </w:pPr>
            <w:r w:rsidRPr="006A5561">
              <w:rPr>
                <w:rFonts w:hint="cs"/>
                <w:rtl/>
              </w:rPr>
              <w:t>11،5،4،13</w:t>
            </w:r>
          </w:p>
        </w:tc>
      </w:tr>
      <w:tr w:rsidR="00302950" w:rsidRPr="006A5561" w14:paraId="17A458A4" w14:textId="77777777" w:rsidTr="00683D4A">
        <w:trPr>
          <w:trHeight w:val="256"/>
          <w:jc w:val="center"/>
        </w:trPr>
        <w:tc>
          <w:tcPr>
            <w:tcW w:w="2262" w:type="dxa"/>
          </w:tcPr>
          <w:p w14:paraId="065C3F08" w14:textId="77777777" w:rsidR="00302950" w:rsidRPr="006A5561" w:rsidRDefault="00302950" w:rsidP="00302BAA">
            <w:pPr>
              <w:pStyle w:val="ac"/>
              <w:rPr>
                <w:rtl/>
              </w:rPr>
            </w:pPr>
            <w:r w:rsidRPr="006A5561">
              <w:rPr>
                <w:rtl/>
              </w:rPr>
              <w:t>توسعه</w:t>
            </w:r>
            <w:r w:rsidRPr="006A5561">
              <w:rPr>
                <w:rFonts w:hint="cs"/>
                <w:rtl/>
              </w:rPr>
              <w:t>‌</w:t>
            </w:r>
            <w:r w:rsidRPr="006A5561">
              <w:rPr>
                <w:rtl/>
              </w:rPr>
              <w:t>یافته رو به پایین</w:t>
            </w:r>
          </w:p>
        </w:tc>
        <w:tc>
          <w:tcPr>
            <w:tcW w:w="4134" w:type="dxa"/>
          </w:tcPr>
          <w:p w14:paraId="1BEABEBF" w14:textId="77777777" w:rsidR="00302950" w:rsidRPr="006A5561" w:rsidRDefault="00302950" w:rsidP="00302BAA">
            <w:pPr>
              <w:pStyle w:val="ac"/>
              <w:rPr>
                <w:rtl/>
              </w:rPr>
            </w:pPr>
            <w:r w:rsidRPr="006A5561">
              <w:rPr>
                <w:rFonts w:hint="cs"/>
                <w:rtl/>
              </w:rPr>
              <w:t>8، 9،10،12،14،15،16،18،19،20،21،22</w:t>
            </w:r>
          </w:p>
        </w:tc>
      </w:tr>
      <w:tr w:rsidR="00302950" w:rsidRPr="006A5561" w14:paraId="4211AF4F" w14:textId="77777777" w:rsidTr="00683D4A">
        <w:trPr>
          <w:trHeight w:val="256"/>
          <w:jc w:val="center"/>
        </w:trPr>
        <w:tc>
          <w:tcPr>
            <w:tcW w:w="2262" w:type="dxa"/>
          </w:tcPr>
          <w:p w14:paraId="16E94859" w14:textId="77777777" w:rsidR="00302950" w:rsidRPr="006A5561" w:rsidRDefault="00302950" w:rsidP="00302BAA">
            <w:pPr>
              <w:pStyle w:val="ac"/>
              <w:rPr>
                <w:rtl/>
              </w:rPr>
            </w:pPr>
            <w:r w:rsidRPr="006A5561">
              <w:rPr>
                <w:rtl/>
              </w:rPr>
              <w:t>محروم</w:t>
            </w:r>
          </w:p>
        </w:tc>
        <w:tc>
          <w:tcPr>
            <w:tcW w:w="4134" w:type="dxa"/>
          </w:tcPr>
          <w:p w14:paraId="0E893DBA" w14:textId="77777777" w:rsidR="00302950" w:rsidRPr="006A5561" w:rsidRDefault="00302950" w:rsidP="00302BAA">
            <w:pPr>
              <w:pStyle w:val="ac"/>
              <w:rPr>
                <w:rtl/>
              </w:rPr>
            </w:pPr>
            <w:r w:rsidRPr="006A5561">
              <w:rPr>
                <w:rFonts w:hint="cs"/>
                <w:rtl/>
              </w:rPr>
              <w:t>17</w:t>
            </w:r>
          </w:p>
        </w:tc>
      </w:tr>
    </w:tbl>
    <w:p w14:paraId="3B7F4004" w14:textId="77777777" w:rsidR="00302950" w:rsidRDefault="00302950" w:rsidP="00302950">
      <w:pPr>
        <w:pStyle w:val="Caption"/>
        <w:bidi w:val="0"/>
        <w:ind w:left="144"/>
        <w:jc w:val="center"/>
        <w:rPr>
          <w:b w:val="0"/>
          <w:bCs w:val="0"/>
          <w:i/>
          <w:iCs/>
          <w:sz w:val="20"/>
          <w:rtl/>
        </w:rPr>
      </w:pPr>
    </w:p>
    <w:p w14:paraId="1BC7BCE3" w14:textId="35ECE5BB" w:rsidR="00302950" w:rsidRPr="00B21171" w:rsidRDefault="00302950" w:rsidP="00302BAA">
      <w:pPr>
        <w:pStyle w:val="ac"/>
        <w:rPr>
          <w:rtl/>
        </w:rPr>
      </w:pPr>
      <w:r w:rsidRPr="00B21171">
        <w:rPr>
          <w:rStyle w:val="Char"/>
          <w:rFonts w:hint="cs"/>
          <w:szCs w:val="26"/>
          <w:rtl/>
        </w:rPr>
        <w:t xml:space="preserve">از آنجا که </w:t>
      </w:r>
      <w:r w:rsidRPr="00B21171">
        <w:rPr>
          <w:rStyle w:val="Char"/>
          <w:szCs w:val="26"/>
          <w:rtl/>
        </w:rPr>
        <w:t>معاون پژوهش اداره</w:t>
      </w:r>
      <w:r w:rsidRPr="00B21171">
        <w:rPr>
          <w:rStyle w:val="Char"/>
          <w:rFonts w:hint="cs"/>
          <w:szCs w:val="26"/>
          <w:rtl/>
        </w:rPr>
        <w:t>‌ی</w:t>
      </w:r>
      <w:r w:rsidRPr="00B21171">
        <w:rPr>
          <w:rStyle w:val="Char"/>
          <w:szCs w:val="26"/>
          <w:rtl/>
        </w:rPr>
        <w:t xml:space="preserve"> کل آموزش و پرورش </w:t>
      </w:r>
      <w:r w:rsidRPr="00B21171">
        <w:rPr>
          <w:rStyle w:val="Char"/>
          <w:rFonts w:hint="cs"/>
          <w:szCs w:val="26"/>
          <w:rtl/>
        </w:rPr>
        <w:t>شهر تهران فقط برای 5 منطقه مجوز صادر می‌کرد تصمیم پژوهشگر بر آن شد تا از هرکدام از دسته‌ها، یک منطقه را انتخاب کند. معیار بعدی برای انتخاب مناطق، بر اساس توزیع جغرافیایی شمال، جنوب، شرق، غرب و مرکز بود. مناطق 19 و 20 به دلیل اینکه در منطقه‌ی آموزش و پرورش شهرری بود حذف شدند. منطقه‌ی 22 نیز جزو منطقه‌ی 5 آموزش و پرورش شهر تهران حساب می‌شد. در نهایت منطقه 6 (فراتوسعه‌یافته،مرکز)، منطقه‌ی 2 (</w:t>
      </w:r>
      <w:r w:rsidRPr="00B21171">
        <w:rPr>
          <w:rStyle w:val="Char"/>
          <w:szCs w:val="26"/>
          <w:rtl/>
        </w:rPr>
        <w:t>توسعه</w:t>
      </w:r>
      <w:r w:rsidRPr="00B21171">
        <w:rPr>
          <w:rStyle w:val="Char"/>
          <w:rFonts w:hint="cs"/>
          <w:szCs w:val="26"/>
          <w:rtl/>
        </w:rPr>
        <w:t>‌</w:t>
      </w:r>
      <w:r w:rsidRPr="00B21171">
        <w:rPr>
          <w:rStyle w:val="Char"/>
          <w:szCs w:val="26"/>
          <w:rtl/>
        </w:rPr>
        <w:t>یافته</w:t>
      </w:r>
      <w:r w:rsidRPr="00B21171">
        <w:rPr>
          <w:rStyle w:val="Char"/>
          <w:rFonts w:hint="cs"/>
          <w:szCs w:val="26"/>
          <w:rtl/>
        </w:rPr>
        <w:t xml:space="preserve"> رو به بالا، شمال)، منطقه‌5 (نیمه برخوردار، غرب)، منطقه‌ی 8 (</w:t>
      </w:r>
      <w:r w:rsidRPr="00B21171">
        <w:rPr>
          <w:rStyle w:val="Char"/>
          <w:szCs w:val="26"/>
          <w:rtl/>
        </w:rPr>
        <w:t>توسعه</w:t>
      </w:r>
      <w:r w:rsidRPr="00B21171">
        <w:rPr>
          <w:rStyle w:val="Char"/>
          <w:rFonts w:hint="cs"/>
          <w:szCs w:val="26"/>
          <w:rtl/>
        </w:rPr>
        <w:t>‌</w:t>
      </w:r>
      <w:r w:rsidRPr="00B21171">
        <w:rPr>
          <w:rStyle w:val="Char"/>
          <w:szCs w:val="26"/>
          <w:rtl/>
        </w:rPr>
        <w:t>یافته</w:t>
      </w:r>
      <w:r w:rsidRPr="00B21171">
        <w:rPr>
          <w:rStyle w:val="Char"/>
          <w:rFonts w:hint="cs"/>
          <w:szCs w:val="26"/>
          <w:rtl/>
        </w:rPr>
        <w:t xml:space="preserve"> رو به پایین، شرق) و منطقه 17 (محروم، جنوب) انتخاب شد</w:t>
      </w:r>
      <w:r w:rsidRPr="00B21171">
        <w:rPr>
          <w:rFonts w:hint="cs"/>
          <w:rtl/>
        </w:rPr>
        <w:t xml:space="preserve">ند. </w:t>
      </w:r>
    </w:p>
    <w:p w14:paraId="58A6055D" w14:textId="58BEB6C8" w:rsidR="00302950" w:rsidRDefault="00E9558E" w:rsidP="00B21171">
      <w:pPr>
        <w:pStyle w:val="afa"/>
        <w:rPr>
          <w:rtl/>
        </w:rPr>
      </w:pPr>
      <w:r>
        <w:rPr>
          <w:noProof/>
          <w:rtl/>
        </w:rPr>
        <w:pict w14:anchorId="74D202DD">
          <v:shape id="Text Box 1" o:spid="_x0000_s2061" type="#_x0000_t202" style="position:absolute;left:0;text-align:left;margin-left:97.1pt;margin-top:8.25pt;width:244.8pt;height:29.4pt;z-index:2516782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" filled="f" stroked="f">
            <v:textbox style="mso-next-textbox:#Text Box 1" inset="0,0,0,0">
              <w:txbxContent>
                <w:p w14:paraId="5CAE47CD" w14:textId="3DD23D9F" w:rsidR="00302950" w:rsidRPr="00571D8B" w:rsidRDefault="00302950" w:rsidP="00FB39FE">
                  <w:pPr>
                    <w:pStyle w:val="a0"/>
                    <w:rPr>
                      <w:i/>
                      <w:iCs/>
                    </w:rPr>
                  </w:pPr>
                  <w:r w:rsidRPr="00571D8B">
                    <w:rPr>
                      <w:rFonts w:hint="cs"/>
                      <w:rtl/>
                    </w:rPr>
                    <w:t>چگونگی توسعه‌یافتگی مناطق شهر تهران</w:t>
                  </w:r>
                </w:p>
              </w:txbxContent>
            </v:textbox>
            <w10:wrap type="square"/>
          </v:shape>
        </w:pict>
      </w:r>
    </w:p>
    <w:p w14:paraId="7428A3C3" w14:textId="1614A6A6" w:rsidR="00302950" w:rsidRDefault="00302950" w:rsidP="00B21171">
      <w:pPr>
        <w:pStyle w:val="afa"/>
        <w:rPr>
          <w:rtl/>
        </w:rPr>
      </w:pPr>
    </w:p>
    <w:p w14:paraId="561F6E05" w14:textId="3149DC16" w:rsidR="00302950" w:rsidRDefault="00B21171" w:rsidP="00B21171">
      <w:pPr>
        <w:pStyle w:val="afa"/>
        <w:rPr>
          <w:rtl/>
        </w:rPr>
      </w:pPr>
      <w:r>
        <w:rPr>
          <w:noProof/>
        </w:rPr>
        <w:drawing>
          <wp:anchor distT="0" distB="0" distL="114300" distR="114300" simplePos="0" relativeHeight="251637760" behindDoc="0" locked="0" layoutInCell="1" allowOverlap="1" wp14:anchorId="7A0FD9EE" wp14:editId="2093590E">
            <wp:simplePos x="0" y="0"/>
            <wp:positionH relativeFrom="margin">
              <wp:posOffset>419100</wp:posOffset>
            </wp:positionH>
            <wp:positionV relativeFrom="margin">
              <wp:posOffset>1516380</wp:posOffset>
            </wp:positionV>
            <wp:extent cx="4404360" cy="189674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17932"/>
                    <a:stretch/>
                  </pic:blipFill>
                  <pic:spPr bwMode="auto">
                    <a:xfrm>
                      <a:off x="0" y="0"/>
                      <a:ext cx="4404360" cy="189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CC8B2A" w14:textId="63C04ACF" w:rsidR="00302950" w:rsidRDefault="00302950" w:rsidP="00B21171">
      <w:pPr>
        <w:pStyle w:val="afa"/>
        <w:rPr>
          <w:rtl/>
        </w:rPr>
      </w:pPr>
    </w:p>
    <w:p w14:paraId="58037976" w14:textId="77777777" w:rsidR="00302950" w:rsidRDefault="00302950" w:rsidP="00B21171">
      <w:pPr>
        <w:pStyle w:val="afa"/>
        <w:rPr>
          <w:rtl/>
        </w:rPr>
      </w:pPr>
    </w:p>
    <w:p w14:paraId="18578E58" w14:textId="77777777" w:rsidR="00302950" w:rsidRDefault="00302950" w:rsidP="00B21171">
      <w:pPr>
        <w:pStyle w:val="afa"/>
        <w:rPr>
          <w:rtl/>
        </w:rPr>
      </w:pPr>
    </w:p>
    <w:p w14:paraId="71FC7DB6" w14:textId="77777777" w:rsidR="00302950" w:rsidRDefault="00302950" w:rsidP="00B21171">
      <w:pPr>
        <w:pStyle w:val="afa"/>
        <w:rPr>
          <w:rtl/>
        </w:rPr>
      </w:pPr>
    </w:p>
    <w:p w14:paraId="7E6FB4B6" w14:textId="77777777" w:rsidR="00302950" w:rsidRDefault="00302950" w:rsidP="00B21171">
      <w:pPr>
        <w:pStyle w:val="afa"/>
        <w:rPr>
          <w:rtl/>
        </w:rPr>
      </w:pPr>
    </w:p>
    <w:p w14:paraId="2392ABE7" w14:textId="77777777" w:rsidR="00B21171" w:rsidRDefault="00B21171" w:rsidP="00B21171">
      <w:pPr>
        <w:pStyle w:val="afa"/>
        <w:rPr>
          <w:rtl/>
        </w:rPr>
      </w:pPr>
    </w:p>
    <w:p w14:paraId="4D23FF94" w14:textId="77777777" w:rsidR="00B21171" w:rsidRDefault="00B21171" w:rsidP="00B21171">
      <w:pPr>
        <w:pStyle w:val="afa"/>
        <w:rPr>
          <w:rtl/>
        </w:rPr>
      </w:pPr>
    </w:p>
    <w:p w14:paraId="1E74A53A" w14:textId="77777777" w:rsidR="00302950" w:rsidRDefault="00302950" w:rsidP="00B21171">
      <w:pPr>
        <w:pStyle w:val="afa"/>
        <w:rPr>
          <w:rtl/>
        </w:rPr>
      </w:pPr>
    </w:p>
    <w:p w14:paraId="7BF36654" w14:textId="77777777" w:rsidR="00302950" w:rsidRDefault="00302950" w:rsidP="00302BAA">
      <w:pPr>
        <w:pStyle w:val="ac"/>
        <w:rPr>
          <w:rtl/>
        </w:rPr>
      </w:pPr>
      <w:r>
        <w:rPr>
          <w:rtl/>
        </w:rPr>
        <w:t>برای انتخاب مشارکت</w:t>
      </w:r>
      <w:r>
        <w:rPr>
          <w:rFonts w:hint="cs"/>
          <w:rtl/>
        </w:rPr>
        <w:t>‌</w:t>
      </w:r>
      <w:r>
        <w:rPr>
          <w:rtl/>
        </w:rPr>
        <w:t xml:space="preserve">کنندگان، از روش نمونه گیری هدفمند و گلوله برفی استفاده شد. به این صورت که </w:t>
      </w:r>
      <w:r>
        <w:rPr>
          <w:rFonts w:hint="cs"/>
          <w:rtl/>
        </w:rPr>
        <w:t xml:space="preserve">پژوهشگر </w:t>
      </w:r>
      <w:r>
        <w:rPr>
          <w:rtl/>
        </w:rPr>
        <w:t>ابتدا</w:t>
      </w:r>
      <w:r>
        <w:rPr>
          <w:rFonts w:hint="cs"/>
          <w:rtl/>
        </w:rPr>
        <w:t xml:space="preserve"> ب</w:t>
      </w:r>
      <w:r>
        <w:rPr>
          <w:rtl/>
        </w:rPr>
        <w:t>ا مراجعه به اداره</w:t>
      </w:r>
      <w:r>
        <w:rPr>
          <w:rFonts w:hint="cs"/>
          <w:rtl/>
        </w:rPr>
        <w:t>‌ی</w:t>
      </w:r>
      <w:r>
        <w:rPr>
          <w:rtl/>
        </w:rPr>
        <w:t xml:space="preserve"> آموزش</w:t>
      </w:r>
      <w:r>
        <w:rPr>
          <w:rFonts w:hint="cs"/>
          <w:rtl/>
        </w:rPr>
        <w:t xml:space="preserve"> </w:t>
      </w:r>
      <w:r>
        <w:rPr>
          <w:rtl/>
        </w:rPr>
        <w:t>وپرورش مناطق انتخاب شده</w:t>
      </w:r>
      <w:r>
        <w:rPr>
          <w:rFonts w:hint="cs"/>
          <w:rtl/>
        </w:rPr>
        <w:t xml:space="preserve"> درخواست نامه‌ی معرفی به مدارس را داشت، منطقه‌ی 6، به دلیل کم بود‌ن تعداد مدارس دولتی، مجوز مصاحبه برای تمام مدارس را داد که بر اساس اینکه کدام مدیر برای مصاحبه اعلام آمادگی می‌کرد در لیست مصاحبه قرار گرفتند. منطقه‌ی 2 اجازه‌ی مصاحبه با 6 مدرسه را داد که به انتخاب خود پژوهشگر و بر اساس توزیع جغرافیایی در منطقه انتخاب شدند و اداره با برخی از آنها موافقت کرد. در منطقه‌ی 8 نیز معیار انتخاب مدارس، توزیع جغرافیایی بودند که واحد ابتدایی منطقه با توجه به شناختی که از مدیران مدارس داشتند و مدرسه را به عنوان یک مدرسه‌ی خوب می‌شناختند با آنها موافقت کردند.  مدارس منطقه‌ی 17 نیز توسط اداره‌ی آموزش و پرورش آن منطقه انتخاب و معرفی شدند و در حین پژوهش برخی از مدیران برخی دیگر را معرفی می‌کردند. در منطقه‌ی 5 نیز، با وجود اینکه مجوز برای مصاحبه با تمام مدارس داده شد، باز هم </w:t>
      </w:r>
      <w:r>
        <w:rPr>
          <w:rtl/>
        </w:rPr>
        <w:t xml:space="preserve">مدارسی که دارای مدیران موفق بودند؛ به پژوهشگر معرفی شدند. </w:t>
      </w:r>
      <w:r>
        <w:rPr>
          <w:rFonts w:hint="cs"/>
          <w:rtl/>
        </w:rPr>
        <w:t>همچنین گاهی برخی از مدیران، همکاران خود را به عنوان یک مدیر موفق معرفی می‌کردند.</w:t>
      </w:r>
    </w:p>
    <w:p w14:paraId="43A99090" w14:textId="74FDFD26" w:rsidR="00302950" w:rsidRDefault="00302950" w:rsidP="00302BAA">
      <w:pPr>
        <w:pStyle w:val="ac"/>
        <w:rPr>
          <w:rtl/>
        </w:rPr>
      </w:pPr>
      <w:r w:rsidRPr="00033E10">
        <w:rPr>
          <w:rStyle w:val="ListParagraphChar"/>
          <w:rtl/>
        </w:rPr>
        <w:t xml:space="preserve">جدول شماره </w:t>
      </w:r>
      <w:r w:rsidR="00033E10">
        <w:rPr>
          <w:rStyle w:val="ListParagraphChar"/>
        </w:rPr>
        <w:t>2-3</w:t>
      </w:r>
      <w:r w:rsidRPr="00033E10">
        <w:rPr>
          <w:rStyle w:val="ListParagraphChar"/>
          <w:rtl/>
        </w:rPr>
        <w:t xml:space="preserve"> اط</w:t>
      </w:r>
      <w:r w:rsidRPr="00033E10">
        <w:rPr>
          <w:rStyle w:val="ListParagraphChar"/>
          <w:rFonts w:hint="cs"/>
          <w:rtl/>
        </w:rPr>
        <w:t>لاع</w:t>
      </w:r>
      <w:r w:rsidRPr="00033E10">
        <w:rPr>
          <w:rStyle w:val="ListParagraphChar"/>
          <w:rtl/>
        </w:rPr>
        <w:t>ات جمعیت شناختی شرکت</w:t>
      </w:r>
      <w:r w:rsidRPr="00033E10">
        <w:rPr>
          <w:rStyle w:val="ListParagraphChar"/>
          <w:rFonts w:hint="cs"/>
          <w:rtl/>
        </w:rPr>
        <w:t>‌</w:t>
      </w:r>
      <w:r w:rsidRPr="00033E10">
        <w:rPr>
          <w:rStyle w:val="ListParagraphChar"/>
          <w:rtl/>
        </w:rPr>
        <w:t>کنندگان</w:t>
      </w:r>
      <w:r>
        <w:rPr>
          <w:rtl/>
        </w:rPr>
        <w:t xml:space="preserve"> در پژوهش را نشان می</w:t>
      </w:r>
      <w:r>
        <w:rPr>
          <w:rFonts w:hint="cs"/>
          <w:rtl/>
        </w:rPr>
        <w:t>‌</w:t>
      </w:r>
      <w:r>
        <w:rPr>
          <w:rtl/>
        </w:rPr>
        <w:t>دهد</w:t>
      </w:r>
      <w:r>
        <w:t>.</w:t>
      </w:r>
    </w:p>
    <w:p w14:paraId="5B1BBB74" w14:textId="77777777" w:rsidR="00302950" w:rsidRDefault="00302950" w:rsidP="00302BAA">
      <w:pPr>
        <w:pStyle w:val="ac"/>
      </w:pPr>
    </w:p>
    <w:p w14:paraId="1BFD4C02" w14:textId="77777777" w:rsidR="00FB39FE" w:rsidRDefault="00FB39FE" w:rsidP="00302BAA">
      <w:pPr>
        <w:pStyle w:val="ac"/>
      </w:pPr>
    </w:p>
    <w:p w14:paraId="10567430" w14:textId="77777777" w:rsidR="00FB39FE" w:rsidRDefault="00FB39FE" w:rsidP="00302BAA">
      <w:pPr>
        <w:pStyle w:val="ac"/>
      </w:pPr>
    </w:p>
    <w:p w14:paraId="1B8CCABD" w14:textId="77777777" w:rsidR="00FB39FE" w:rsidRDefault="00FB39FE" w:rsidP="00302BAA">
      <w:pPr>
        <w:pStyle w:val="ac"/>
        <w:rPr>
          <w:rtl/>
        </w:rPr>
      </w:pPr>
    </w:p>
    <w:p w14:paraId="51F3347F" w14:textId="0862A841" w:rsidR="00302950" w:rsidRPr="000A5892" w:rsidRDefault="00302950" w:rsidP="00033E10">
      <w:pPr>
        <w:pStyle w:val="a1"/>
        <w:rPr>
          <w:i/>
          <w:iCs/>
        </w:rPr>
      </w:pPr>
      <w:r w:rsidRPr="000A5892">
        <w:rPr>
          <w:rFonts w:hint="cs"/>
          <w:rtl/>
        </w:rPr>
        <w:t>ویژگی جمعیت‌شناختی شرکت</w:t>
      </w:r>
      <w:r>
        <w:rPr>
          <w:rFonts w:hint="cs"/>
          <w:rtl/>
        </w:rPr>
        <w:t>‌</w:t>
      </w:r>
      <w:r w:rsidRPr="000A5892">
        <w:rPr>
          <w:rFonts w:hint="cs"/>
          <w:rtl/>
        </w:rPr>
        <w:t>کنندگان</w:t>
      </w:r>
    </w:p>
    <w:tbl>
      <w:tblPr>
        <w:tblStyle w:val="TableGrid"/>
        <w:bidiVisual/>
        <w:tblW w:w="0" w:type="auto"/>
        <w:tblLook w:val="04A0" w:firstRow="1" w:lastRow="0" w:firstColumn="1" w:lastColumn="0" w:noHBand="0" w:noVBand="1"/>
      </w:tblPr>
      <w:tblGrid>
        <w:gridCol w:w="1162"/>
        <w:gridCol w:w="1068"/>
        <w:gridCol w:w="945"/>
        <w:gridCol w:w="1320"/>
        <w:gridCol w:w="1063"/>
        <w:gridCol w:w="1062"/>
        <w:gridCol w:w="1063"/>
        <w:gridCol w:w="1036"/>
      </w:tblGrid>
      <w:tr w:rsidR="00D56285" w:rsidRPr="00FB39FE" w14:paraId="5572C99C" w14:textId="77777777" w:rsidTr="00D56285">
        <w:tc>
          <w:tcPr>
            <w:tcW w:w="1167" w:type="dxa"/>
            <w:vAlign w:val="center"/>
          </w:tcPr>
          <w:p w14:paraId="7A31C06E" w14:textId="77777777" w:rsidR="00302950" w:rsidRPr="00033E10" w:rsidRDefault="00302950" w:rsidP="00D56285">
            <w:pPr>
              <w:jc w:val="center"/>
              <w:rPr>
                <w:rFonts w:cs="B Nazanin"/>
                <w:b/>
                <w:bCs/>
                <w:sz w:val="22"/>
                <w:szCs w:val="22"/>
                <w:rtl/>
              </w:rPr>
            </w:pPr>
            <w:r w:rsidRPr="00033E10">
              <w:rPr>
                <w:rFonts w:cs="B Nazanin"/>
                <w:b/>
                <w:bCs/>
                <w:sz w:val="22"/>
                <w:szCs w:val="22"/>
                <w:rtl/>
              </w:rPr>
              <w:t>کد شرکت‌کننده</w:t>
            </w:r>
          </w:p>
        </w:tc>
        <w:tc>
          <w:tcPr>
            <w:tcW w:w="1158" w:type="dxa"/>
            <w:vAlign w:val="center"/>
          </w:tcPr>
          <w:p w14:paraId="61B0230F" w14:textId="77777777" w:rsidR="00302950" w:rsidRPr="00033E10" w:rsidRDefault="00302950" w:rsidP="00D56285">
            <w:pPr>
              <w:jc w:val="center"/>
              <w:rPr>
                <w:rFonts w:cs="B Nazanin"/>
                <w:b/>
                <w:bCs/>
                <w:sz w:val="22"/>
                <w:szCs w:val="22"/>
                <w:rtl/>
              </w:rPr>
            </w:pPr>
            <w:r w:rsidRPr="00033E10">
              <w:rPr>
                <w:rFonts w:cs="B Nazanin"/>
                <w:b/>
                <w:bCs/>
                <w:sz w:val="22"/>
                <w:szCs w:val="22"/>
                <w:rtl/>
              </w:rPr>
              <w:t>جنسیت</w:t>
            </w:r>
          </w:p>
        </w:tc>
        <w:tc>
          <w:tcPr>
            <w:tcW w:w="962" w:type="dxa"/>
            <w:vAlign w:val="center"/>
          </w:tcPr>
          <w:p w14:paraId="3D3DF441" w14:textId="77777777" w:rsidR="00302950" w:rsidRPr="00033E10" w:rsidRDefault="00302950" w:rsidP="00D56285">
            <w:pPr>
              <w:jc w:val="center"/>
              <w:rPr>
                <w:rFonts w:cs="B Nazanin"/>
                <w:b/>
                <w:bCs/>
                <w:sz w:val="22"/>
                <w:szCs w:val="22"/>
                <w:rtl/>
              </w:rPr>
            </w:pPr>
            <w:r w:rsidRPr="00033E10">
              <w:rPr>
                <w:rFonts w:cs="B Nazanin"/>
                <w:b/>
                <w:bCs/>
                <w:sz w:val="22"/>
                <w:szCs w:val="22"/>
                <w:rtl/>
              </w:rPr>
              <w:t>مدرک تحصیلی</w:t>
            </w:r>
          </w:p>
        </w:tc>
        <w:tc>
          <w:tcPr>
            <w:tcW w:w="1430" w:type="dxa"/>
            <w:vAlign w:val="center"/>
          </w:tcPr>
          <w:p w14:paraId="0CD03A7B" w14:textId="77777777" w:rsidR="00302950" w:rsidRPr="00033E10" w:rsidRDefault="00302950" w:rsidP="00D56285">
            <w:pPr>
              <w:jc w:val="center"/>
              <w:rPr>
                <w:rFonts w:cs="B Nazanin"/>
                <w:b/>
                <w:bCs/>
                <w:sz w:val="22"/>
                <w:szCs w:val="22"/>
                <w:rtl/>
              </w:rPr>
            </w:pPr>
            <w:r w:rsidRPr="00033E10">
              <w:rPr>
                <w:rFonts w:cs="B Nazanin"/>
                <w:b/>
                <w:bCs/>
                <w:sz w:val="22"/>
                <w:szCs w:val="22"/>
                <w:rtl/>
              </w:rPr>
              <w:t>رشته تحصیلی</w:t>
            </w:r>
          </w:p>
        </w:tc>
        <w:tc>
          <w:tcPr>
            <w:tcW w:w="1160" w:type="dxa"/>
            <w:vAlign w:val="center"/>
          </w:tcPr>
          <w:p w14:paraId="2B60447F" w14:textId="77777777" w:rsidR="00302950" w:rsidRPr="00033E10" w:rsidRDefault="00302950" w:rsidP="00D56285">
            <w:pPr>
              <w:jc w:val="center"/>
              <w:rPr>
                <w:rFonts w:cs="B Nazanin"/>
                <w:b/>
                <w:bCs/>
                <w:sz w:val="22"/>
                <w:szCs w:val="22"/>
                <w:rtl/>
              </w:rPr>
            </w:pPr>
            <w:r w:rsidRPr="00033E10">
              <w:rPr>
                <w:rFonts w:cs="B Nazanin"/>
                <w:b/>
                <w:bCs/>
                <w:sz w:val="22"/>
                <w:szCs w:val="22"/>
                <w:rtl/>
              </w:rPr>
              <w:t>مدت زمان مصاحبه</w:t>
            </w:r>
          </w:p>
        </w:tc>
        <w:tc>
          <w:tcPr>
            <w:tcW w:w="1159" w:type="dxa"/>
            <w:vAlign w:val="center"/>
          </w:tcPr>
          <w:p w14:paraId="27307E60" w14:textId="77777777" w:rsidR="00302950" w:rsidRPr="00033E10" w:rsidRDefault="00302950" w:rsidP="00D56285">
            <w:pPr>
              <w:jc w:val="center"/>
              <w:rPr>
                <w:rFonts w:cs="B Nazanin"/>
                <w:b/>
                <w:bCs/>
                <w:sz w:val="22"/>
                <w:szCs w:val="22"/>
                <w:rtl/>
              </w:rPr>
            </w:pPr>
            <w:r w:rsidRPr="00033E10">
              <w:rPr>
                <w:rFonts w:cs="B Nazanin"/>
                <w:b/>
                <w:bCs/>
                <w:sz w:val="22"/>
                <w:szCs w:val="22"/>
                <w:rtl/>
              </w:rPr>
              <w:t>نوع مصاحبه</w:t>
            </w:r>
          </w:p>
        </w:tc>
        <w:tc>
          <w:tcPr>
            <w:tcW w:w="1158" w:type="dxa"/>
            <w:vAlign w:val="center"/>
          </w:tcPr>
          <w:p w14:paraId="0A6CF23C" w14:textId="77777777" w:rsidR="00302950" w:rsidRPr="00033E10" w:rsidRDefault="00302950" w:rsidP="00D56285">
            <w:pPr>
              <w:jc w:val="center"/>
              <w:rPr>
                <w:rFonts w:cs="B Nazanin"/>
                <w:b/>
                <w:bCs/>
                <w:sz w:val="22"/>
                <w:szCs w:val="22"/>
                <w:rtl/>
              </w:rPr>
            </w:pPr>
            <w:r w:rsidRPr="00033E10">
              <w:rPr>
                <w:rFonts w:cs="B Nazanin"/>
                <w:b/>
                <w:bCs/>
                <w:sz w:val="22"/>
                <w:szCs w:val="22"/>
                <w:rtl/>
              </w:rPr>
              <w:t>سابقه مدیریت</w:t>
            </w:r>
          </w:p>
        </w:tc>
        <w:tc>
          <w:tcPr>
            <w:tcW w:w="1156" w:type="dxa"/>
            <w:vAlign w:val="center"/>
          </w:tcPr>
          <w:p w14:paraId="1095949B" w14:textId="77777777" w:rsidR="00302950" w:rsidRPr="00033E10" w:rsidRDefault="00302950" w:rsidP="00D56285">
            <w:pPr>
              <w:jc w:val="center"/>
              <w:rPr>
                <w:rFonts w:cs="B Nazanin"/>
                <w:b/>
                <w:bCs/>
                <w:sz w:val="22"/>
                <w:szCs w:val="22"/>
                <w:rtl/>
              </w:rPr>
            </w:pPr>
            <w:r w:rsidRPr="00033E10">
              <w:rPr>
                <w:rFonts w:cs="B Nazanin"/>
                <w:b/>
                <w:bCs/>
                <w:sz w:val="22"/>
                <w:szCs w:val="22"/>
                <w:rtl/>
              </w:rPr>
              <w:t>سابقه خدمت</w:t>
            </w:r>
          </w:p>
        </w:tc>
      </w:tr>
      <w:tr w:rsidR="00D56285" w:rsidRPr="00FB39FE" w14:paraId="4A8BF34C" w14:textId="77777777" w:rsidTr="00D56285">
        <w:tc>
          <w:tcPr>
            <w:tcW w:w="1167" w:type="dxa"/>
            <w:vAlign w:val="center"/>
          </w:tcPr>
          <w:p w14:paraId="2FAD549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w:t>
            </w:r>
          </w:p>
        </w:tc>
        <w:tc>
          <w:tcPr>
            <w:tcW w:w="1158" w:type="dxa"/>
            <w:vAlign w:val="center"/>
          </w:tcPr>
          <w:p w14:paraId="279211E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29C65D0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39EADA2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01BF445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1:15</w:t>
            </w:r>
          </w:p>
        </w:tc>
        <w:tc>
          <w:tcPr>
            <w:tcW w:w="1159" w:type="dxa"/>
            <w:vAlign w:val="center"/>
          </w:tcPr>
          <w:p w14:paraId="21AD65F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42E977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 سال</w:t>
            </w:r>
          </w:p>
        </w:tc>
        <w:tc>
          <w:tcPr>
            <w:tcW w:w="1156" w:type="dxa"/>
            <w:vAlign w:val="center"/>
          </w:tcPr>
          <w:p w14:paraId="5A74B68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25 سال</w:t>
            </w:r>
          </w:p>
        </w:tc>
      </w:tr>
      <w:tr w:rsidR="00D56285" w:rsidRPr="00FB39FE" w14:paraId="18BE923E" w14:textId="77777777" w:rsidTr="00D56285">
        <w:tc>
          <w:tcPr>
            <w:tcW w:w="1167" w:type="dxa"/>
            <w:vAlign w:val="center"/>
          </w:tcPr>
          <w:p w14:paraId="76018DA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w:t>
            </w:r>
          </w:p>
        </w:tc>
        <w:tc>
          <w:tcPr>
            <w:tcW w:w="1158" w:type="dxa"/>
            <w:vAlign w:val="center"/>
          </w:tcPr>
          <w:p w14:paraId="34A4918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287052C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782512A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414999D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1:00</w:t>
            </w:r>
          </w:p>
        </w:tc>
        <w:tc>
          <w:tcPr>
            <w:tcW w:w="1159" w:type="dxa"/>
            <w:vAlign w:val="center"/>
          </w:tcPr>
          <w:p w14:paraId="3FA07D3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0AF171B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23 سال</w:t>
            </w:r>
          </w:p>
        </w:tc>
        <w:tc>
          <w:tcPr>
            <w:tcW w:w="1156" w:type="dxa"/>
            <w:vAlign w:val="center"/>
          </w:tcPr>
          <w:p w14:paraId="6BA44A2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24 سال</w:t>
            </w:r>
          </w:p>
        </w:tc>
      </w:tr>
      <w:tr w:rsidR="00D56285" w:rsidRPr="00FB39FE" w14:paraId="6657E2B8" w14:textId="77777777" w:rsidTr="00D56285">
        <w:tc>
          <w:tcPr>
            <w:tcW w:w="1167" w:type="dxa"/>
            <w:vAlign w:val="center"/>
          </w:tcPr>
          <w:p w14:paraId="61FD0B9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w:t>
            </w:r>
          </w:p>
        </w:tc>
        <w:tc>
          <w:tcPr>
            <w:tcW w:w="1158" w:type="dxa"/>
            <w:vAlign w:val="center"/>
          </w:tcPr>
          <w:p w14:paraId="43B2B37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399BAFA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24AD6D5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برنامه‌ریزی درسی</w:t>
            </w:r>
          </w:p>
        </w:tc>
        <w:tc>
          <w:tcPr>
            <w:tcW w:w="1160" w:type="dxa"/>
            <w:vAlign w:val="center"/>
          </w:tcPr>
          <w:p w14:paraId="2C48386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1:07</w:t>
            </w:r>
          </w:p>
        </w:tc>
        <w:tc>
          <w:tcPr>
            <w:tcW w:w="1159" w:type="dxa"/>
            <w:vAlign w:val="center"/>
          </w:tcPr>
          <w:p w14:paraId="69A8E88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0FECD7A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5 سال</w:t>
            </w:r>
          </w:p>
        </w:tc>
        <w:tc>
          <w:tcPr>
            <w:tcW w:w="1156" w:type="dxa"/>
            <w:vAlign w:val="center"/>
          </w:tcPr>
          <w:p w14:paraId="0C1A41B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32 سال</w:t>
            </w:r>
          </w:p>
        </w:tc>
      </w:tr>
      <w:tr w:rsidR="00D56285" w:rsidRPr="00FB39FE" w14:paraId="3B289FEA" w14:textId="77777777" w:rsidTr="00D56285">
        <w:tc>
          <w:tcPr>
            <w:tcW w:w="1167" w:type="dxa"/>
            <w:vAlign w:val="center"/>
          </w:tcPr>
          <w:p w14:paraId="54A1937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4</w:t>
            </w:r>
          </w:p>
        </w:tc>
        <w:tc>
          <w:tcPr>
            <w:tcW w:w="1158" w:type="dxa"/>
            <w:vAlign w:val="center"/>
          </w:tcPr>
          <w:p w14:paraId="55A4432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19B03A95" w14:textId="77777777" w:rsidR="00302950" w:rsidRPr="00033E10" w:rsidRDefault="00302950" w:rsidP="00D56285">
            <w:pPr>
              <w:jc w:val="center"/>
              <w:rPr>
                <w:rFonts w:cs="B Nazanin"/>
                <w:sz w:val="22"/>
                <w:szCs w:val="22"/>
                <w:rtl/>
              </w:rPr>
            </w:pPr>
          </w:p>
        </w:tc>
        <w:tc>
          <w:tcPr>
            <w:tcW w:w="1430" w:type="dxa"/>
            <w:vAlign w:val="center"/>
          </w:tcPr>
          <w:p w14:paraId="18C427B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383388A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0:45</w:t>
            </w:r>
          </w:p>
        </w:tc>
        <w:tc>
          <w:tcPr>
            <w:tcW w:w="1159" w:type="dxa"/>
            <w:vAlign w:val="center"/>
          </w:tcPr>
          <w:p w14:paraId="2C0EDA0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0CEB9B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17 سال</w:t>
            </w:r>
          </w:p>
        </w:tc>
        <w:tc>
          <w:tcPr>
            <w:tcW w:w="1156" w:type="dxa"/>
            <w:vAlign w:val="center"/>
          </w:tcPr>
          <w:p w14:paraId="25B8BC9D" w14:textId="77777777" w:rsidR="00302950" w:rsidRPr="00033E10" w:rsidRDefault="00302950" w:rsidP="00D56285">
            <w:pPr>
              <w:jc w:val="center"/>
              <w:rPr>
                <w:rFonts w:cs="B Nazanin"/>
                <w:sz w:val="22"/>
                <w:szCs w:val="22"/>
                <w:rtl/>
              </w:rPr>
            </w:pPr>
          </w:p>
        </w:tc>
      </w:tr>
      <w:tr w:rsidR="00D56285" w:rsidRPr="00FB39FE" w14:paraId="71B68FCD" w14:textId="77777777" w:rsidTr="00D56285">
        <w:tc>
          <w:tcPr>
            <w:tcW w:w="1167" w:type="dxa"/>
            <w:vAlign w:val="center"/>
          </w:tcPr>
          <w:p w14:paraId="208B956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5</w:t>
            </w:r>
          </w:p>
        </w:tc>
        <w:tc>
          <w:tcPr>
            <w:tcW w:w="1158" w:type="dxa"/>
            <w:vAlign w:val="center"/>
          </w:tcPr>
          <w:p w14:paraId="25F019A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071568E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5B6606B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مشاوره</w:t>
            </w:r>
          </w:p>
        </w:tc>
        <w:tc>
          <w:tcPr>
            <w:tcW w:w="1160" w:type="dxa"/>
            <w:vAlign w:val="center"/>
          </w:tcPr>
          <w:p w14:paraId="741D499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2:15</w:t>
            </w:r>
          </w:p>
        </w:tc>
        <w:tc>
          <w:tcPr>
            <w:tcW w:w="1159" w:type="dxa"/>
            <w:vAlign w:val="center"/>
          </w:tcPr>
          <w:p w14:paraId="229C0F6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807A01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5 سال</w:t>
            </w:r>
          </w:p>
        </w:tc>
        <w:tc>
          <w:tcPr>
            <w:tcW w:w="1156" w:type="dxa"/>
            <w:vAlign w:val="center"/>
          </w:tcPr>
          <w:p w14:paraId="3795324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19 سال</w:t>
            </w:r>
          </w:p>
        </w:tc>
      </w:tr>
      <w:tr w:rsidR="00D56285" w:rsidRPr="00FB39FE" w14:paraId="22E816EA" w14:textId="77777777" w:rsidTr="00D56285">
        <w:tc>
          <w:tcPr>
            <w:tcW w:w="1167" w:type="dxa"/>
            <w:vAlign w:val="center"/>
          </w:tcPr>
          <w:p w14:paraId="03B7ACA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6</w:t>
            </w:r>
          </w:p>
        </w:tc>
        <w:tc>
          <w:tcPr>
            <w:tcW w:w="1158" w:type="dxa"/>
            <w:vAlign w:val="center"/>
          </w:tcPr>
          <w:p w14:paraId="38673BD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6B6F714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2D59D09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69A501C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1:02</w:t>
            </w:r>
          </w:p>
        </w:tc>
        <w:tc>
          <w:tcPr>
            <w:tcW w:w="1159" w:type="dxa"/>
            <w:vAlign w:val="center"/>
          </w:tcPr>
          <w:p w14:paraId="7A4335D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7F74880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17 سال</w:t>
            </w:r>
          </w:p>
        </w:tc>
        <w:tc>
          <w:tcPr>
            <w:tcW w:w="1156" w:type="dxa"/>
            <w:vAlign w:val="center"/>
          </w:tcPr>
          <w:p w14:paraId="3493BDE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34 سال</w:t>
            </w:r>
          </w:p>
        </w:tc>
      </w:tr>
      <w:tr w:rsidR="00D56285" w:rsidRPr="00FB39FE" w14:paraId="453D0689" w14:textId="77777777" w:rsidTr="00D56285">
        <w:tc>
          <w:tcPr>
            <w:tcW w:w="1167" w:type="dxa"/>
            <w:vAlign w:val="center"/>
          </w:tcPr>
          <w:p w14:paraId="3CC3CEF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7</w:t>
            </w:r>
          </w:p>
        </w:tc>
        <w:tc>
          <w:tcPr>
            <w:tcW w:w="1158" w:type="dxa"/>
            <w:vAlign w:val="center"/>
          </w:tcPr>
          <w:p w14:paraId="3EE8EB1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0890DFFA" w14:textId="77777777" w:rsidR="00302950" w:rsidRPr="00033E10" w:rsidRDefault="00302950" w:rsidP="00D56285">
            <w:pPr>
              <w:jc w:val="center"/>
              <w:rPr>
                <w:rFonts w:cs="B Nazanin"/>
                <w:sz w:val="22"/>
                <w:szCs w:val="22"/>
                <w:rtl/>
              </w:rPr>
            </w:pPr>
          </w:p>
        </w:tc>
        <w:tc>
          <w:tcPr>
            <w:tcW w:w="1430" w:type="dxa"/>
            <w:vAlign w:val="center"/>
          </w:tcPr>
          <w:p w14:paraId="38ED39E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7FD2788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0:40</w:t>
            </w:r>
          </w:p>
        </w:tc>
        <w:tc>
          <w:tcPr>
            <w:tcW w:w="1159" w:type="dxa"/>
            <w:vAlign w:val="center"/>
          </w:tcPr>
          <w:p w14:paraId="4867B72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4DEB203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6 سال</w:t>
            </w:r>
          </w:p>
        </w:tc>
        <w:tc>
          <w:tcPr>
            <w:tcW w:w="1156" w:type="dxa"/>
            <w:vAlign w:val="center"/>
          </w:tcPr>
          <w:p w14:paraId="5040139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32 سال</w:t>
            </w:r>
          </w:p>
        </w:tc>
      </w:tr>
      <w:tr w:rsidR="00D56285" w:rsidRPr="00FB39FE" w14:paraId="19A6EE7F" w14:textId="77777777" w:rsidTr="00D56285">
        <w:tc>
          <w:tcPr>
            <w:tcW w:w="1167" w:type="dxa"/>
            <w:vAlign w:val="center"/>
          </w:tcPr>
          <w:p w14:paraId="51309ED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8</w:t>
            </w:r>
          </w:p>
        </w:tc>
        <w:tc>
          <w:tcPr>
            <w:tcW w:w="1158" w:type="dxa"/>
            <w:vAlign w:val="center"/>
          </w:tcPr>
          <w:p w14:paraId="5149AB1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1235722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276982C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15CC18F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0:47</w:t>
            </w:r>
          </w:p>
        </w:tc>
        <w:tc>
          <w:tcPr>
            <w:tcW w:w="1159" w:type="dxa"/>
            <w:vAlign w:val="center"/>
          </w:tcPr>
          <w:p w14:paraId="51E6866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3C02DD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 سال</w:t>
            </w:r>
          </w:p>
        </w:tc>
        <w:tc>
          <w:tcPr>
            <w:tcW w:w="1156" w:type="dxa"/>
            <w:vAlign w:val="center"/>
          </w:tcPr>
          <w:p w14:paraId="4EAB389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29 سال</w:t>
            </w:r>
          </w:p>
        </w:tc>
      </w:tr>
      <w:tr w:rsidR="00D56285" w:rsidRPr="00FB39FE" w14:paraId="582ABCA3" w14:textId="77777777" w:rsidTr="00D56285">
        <w:tc>
          <w:tcPr>
            <w:tcW w:w="1167" w:type="dxa"/>
            <w:vAlign w:val="center"/>
          </w:tcPr>
          <w:p w14:paraId="3418385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9</w:t>
            </w:r>
          </w:p>
        </w:tc>
        <w:tc>
          <w:tcPr>
            <w:tcW w:w="1158" w:type="dxa"/>
            <w:vAlign w:val="center"/>
          </w:tcPr>
          <w:p w14:paraId="2036DA1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7358A44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2AA40DE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72B6B23B" w14:textId="77777777" w:rsidR="00302950" w:rsidRPr="00033E10" w:rsidRDefault="00302950" w:rsidP="00D56285">
            <w:pPr>
              <w:jc w:val="center"/>
              <w:rPr>
                <w:rFonts w:cs="B Nazanin"/>
                <w:sz w:val="22"/>
                <w:szCs w:val="22"/>
                <w:rtl/>
              </w:rPr>
            </w:pPr>
          </w:p>
        </w:tc>
        <w:tc>
          <w:tcPr>
            <w:tcW w:w="1159" w:type="dxa"/>
            <w:vAlign w:val="center"/>
          </w:tcPr>
          <w:p w14:paraId="65E074A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6EE8D26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17 سال</w:t>
            </w:r>
          </w:p>
        </w:tc>
        <w:tc>
          <w:tcPr>
            <w:tcW w:w="1156" w:type="dxa"/>
            <w:vAlign w:val="center"/>
          </w:tcPr>
          <w:p w14:paraId="74DCDD8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29 سال</w:t>
            </w:r>
          </w:p>
        </w:tc>
      </w:tr>
      <w:tr w:rsidR="00D56285" w:rsidRPr="00FB39FE" w14:paraId="5E16E30D" w14:textId="77777777" w:rsidTr="00D56285">
        <w:tc>
          <w:tcPr>
            <w:tcW w:w="1167" w:type="dxa"/>
            <w:vAlign w:val="center"/>
          </w:tcPr>
          <w:p w14:paraId="7A938F2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w:t>
            </w:r>
          </w:p>
        </w:tc>
        <w:tc>
          <w:tcPr>
            <w:tcW w:w="1158" w:type="dxa"/>
            <w:vAlign w:val="center"/>
          </w:tcPr>
          <w:p w14:paraId="09E7D87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1E68D6B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3701801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مشاوره</w:t>
            </w:r>
          </w:p>
        </w:tc>
        <w:tc>
          <w:tcPr>
            <w:tcW w:w="1160" w:type="dxa"/>
            <w:vAlign w:val="center"/>
          </w:tcPr>
          <w:p w14:paraId="4F9B13B8" w14:textId="77777777" w:rsidR="00302950" w:rsidRPr="00033E10" w:rsidRDefault="00302950" w:rsidP="00D56285">
            <w:pPr>
              <w:jc w:val="center"/>
              <w:rPr>
                <w:rFonts w:cs="B Nazanin"/>
                <w:sz w:val="22"/>
                <w:szCs w:val="22"/>
                <w:rtl/>
              </w:rPr>
            </w:pPr>
          </w:p>
        </w:tc>
        <w:tc>
          <w:tcPr>
            <w:tcW w:w="1159" w:type="dxa"/>
            <w:vAlign w:val="center"/>
          </w:tcPr>
          <w:p w14:paraId="0B506A3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27086B5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 سال</w:t>
            </w:r>
          </w:p>
        </w:tc>
        <w:tc>
          <w:tcPr>
            <w:tcW w:w="1156" w:type="dxa"/>
            <w:vAlign w:val="center"/>
          </w:tcPr>
          <w:p w14:paraId="0909F55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30 سال</w:t>
            </w:r>
          </w:p>
        </w:tc>
      </w:tr>
      <w:tr w:rsidR="00D56285" w:rsidRPr="00FB39FE" w14:paraId="1E54A7C9" w14:textId="77777777" w:rsidTr="00D56285">
        <w:tc>
          <w:tcPr>
            <w:tcW w:w="1167" w:type="dxa"/>
            <w:vAlign w:val="center"/>
          </w:tcPr>
          <w:p w14:paraId="2F1143A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11</w:t>
            </w:r>
          </w:p>
        </w:tc>
        <w:tc>
          <w:tcPr>
            <w:tcW w:w="1158" w:type="dxa"/>
            <w:vAlign w:val="center"/>
          </w:tcPr>
          <w:p w14:paraId="445C9CD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2FFA52D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31485D9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الهیات</w:t>
            </w:r>
          </w:p>
        </w:tc>
        <w:tc>
          <w:tcPr>
            <w:tcW w:w="1160" w:type="dxa"/>
            <w:vAlign w:val="center"/>
          </w:tcPr>
          <w:p w14:paraId="403C3EA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0:15</w:t>
            </w:r>
          </w:p>
        </w:tc>
        <w:tc>
          <w:tcPr>
            <w:tcW w:w="1159" w:type="dxa"/>
            <w:vAlign w:val="center"/>
          </w:tcPr>
          <w:p w14:paraId="623B843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204C617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28 سال</w:t>
            </w:r>
          </w:p>
        </w:tc>
        <w:tc>
          <w:tcPr>
            <w:tcW w:w="1156" w:type="dxa"/>
            <w:vAlign w:val="center"/>
          </w:tcPr>
          <w:p w14:paraId="2D43D52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35 سال</w:t>
            </w:r>
          </w:p>
        </w:tc>
      </w:tr>
      <w:tr w:rsidR="00D56285" w:rsidRPr="00FB39FE" w14:paraId="13E3D058" w14:textId="77777777" w:rsidTr="00D56285">
        <w:tc>
          <w:tcPr>
            <w:tcW w:w="1167" w:type="dxa"/>
            <w:vAlign w:val="center"/>
          </w:tcPr>
          <w:p w14:paraId="30B59E7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12</w:t>
            </w:r>
          </w:p>
        </w:tc>
        <w:tc>
          <w:tcPr>
            <w:tcW w:w="1158" w:type="dxa"/>
            <w:vAlign w:val="center"/>
          </w:tcPr>
          <w:p w14:paraId="428D09E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37C1D87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229AC04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فرهنگی هنری</w:t>
            </w:r>
          </w:p>
        </w:tc>
        <w:tc>
          <w:tcPr>
            <w:tcW w:w="1160" w:type="dxa"/>
            <w:vAlign w:val="center"/>
          </w:tcPr>
          <w:p w14:paraId="25D006B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1:36</w:t>
            </w:r>
          </w:p>
        </w:tc>
        <w:tc>
          <w:tcPr>
            <w:tcW w:w="1159" w:type="dxa"/>
            <w:vAlign w:val="center"/>
          </w:tcPr>
          <w:p w14:paraId="389F666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628BD9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 سال</w:t>
            </w:r>
          </w:p>
        </w:tc>
        <w:tc>
          <w:tcPr>
            <w:tcW w:w="1156" w:type="dxa"/>
            <w:vAlign w:val="center"/>
          </w:tcPr>
          <w:p w14:paraId="73FEDFF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16 سال</w:t>
            </w:r>
          </w:p>
        </w:tc>
      </w:tr>
      <w:tr w:rsidR="00D56285" w:rsidRPr="00FB39FE" w14:paraId="02DB8315" w14:textId="77777777" w:rsidTr="00D56285">
        <w:tc>
          <w:tcPr>
            <w:tcW w:w="1167" w:type="dxa"/>
            <w:vAlign w:val="center"/>
          </w:tcPr>
          <w:p w14:paraId="25BC74F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13</w:t>
            </w:r>
          </w:p>
        </w:tc>
        <w:tc>
          <w:tcPr>
            <w:tcW w:w="1158" w:type="dxa"/>
            <w:vAlign w:val="center"/>
          </w:tcPr>
          <w:p w14:paraId="49DF2B8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1194A133" w14:textId="77777777" w:rsidR="00302950" w:rsidRPr="00033E10" w:rsidRDefault="00302950" w:rsidP="00D56285">
            <w:pPr>
              <w:jc w:val="center"/>
              <w:rPr>
                <w:rFonts w:cs="B Nazanin"/>
                <w:sz w:val="22"/>
                <w:szCs w:val="22"/>
                <w:rtl/>
              </w:rPr>
            </w:pPr>
          </w:p>
        </w:tc>
        <w:tc>
          <w:tcPr>
            <w:tcW w:w="1430" w:type="dxa"/>
            <w:vAlign w:val="center"/>
          </w:tcPr>
          <w:p w14:paraId="0DF8D0E3" w14:textId="77777777" w:rsidR="00302950" w:rsidRPr="00033E10" w:rsidRDefault="00302950" w:rsidP="00D56285">
            <w:pPr>
              <w:jc w:val="center"/>
              <w:rPr>
                <w:rFonts w:cs="B Nazanin"/>
                <w:sz w:val="22"/>
                <w:szCs w:val="22"/>
                <w:rtl/>
              </w:rPr>
            </w:pPr>
          </w:p>
        </w:tc>
        <w:tc>
          <w:tcPr>
            <w:tcW w:w="1160" w:type="dxa"/>
            <w:vAlign w:val="center"/>
          </w:tcPr>
          <w:p w14:paraId="1D72402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0:15</w:t>
            </w:r>
          </w:p>
        </w:tc>
        <w:tc>
          <w:tcPr>
            <w:tcW w:w="1159" w:type="dxa"/>
            <w:vAlign w:val="center"/>
          </w:tcPr>
          <w:p w14:paraId="4313C7A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68DFF17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30 سال</w:t>
            </w:r>
          </w:p>
        </w:tc>
        <w:tc>
          <w:tcPr>
            <w:tcW w:w="1156" w:type="dxa"/>
            <w:vAlign w:val="center"/>
          </w:tcPr>
          <w:p w14:paraId="723F563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36 سال</w:t>
            </w:r>
          </w:p>
        </w:tc>
      </w:tr>
      <w:tr w:rsidR="00D56285" w:rsidRPr="00FB39FE" w14:paraId="6A87B094" w14:textId="77777777" w:rsidTr="00D56285">
        <w:tc>
          <w:tcPr>
            <w:tcW w:w="1167" w:type="dxa"/>
            <w:vAlign w:val="center"/>
          </w:tcPr>
          <w:p w14:paraId="3A405CE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14</w:t>
            </w:r>
          </w:p>
        </w:tc>
        <w:tc>
          <w:tcPr>
            <w:tcW w:w="1158" w:type="dxa"/>
            <w:vAlign w:val="center"/>
          </w:tcPr>
          <w:p w14:paraId="5239AE9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09EBB41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3267C88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52844FB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0:50</w:t>
            </w:r>
          </w:p>
        </w:tc>
        <w:tc>
          <w:tcPr>
            <w:tcW w:w="1159" w:type="dxa"/>
            <w:vAlign w:val="center"/>
          </w:tcPr>
          <w:p w14:paraId="38F2D83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75D099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20 سال</w:t>
            </w:r>
          </w:p>
        </w:tc>
        <w:tc>
          <w:tcPr>
            <w:tcW w:w="1156" w:type="dxa"/>
            <w:vAlign w:val="center"/>
          </w:tcPr>
          <w:p w14:paraId="2747049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32 سال</w:t>
            </w:r>
          </w:p>
        </w:tc>
      </w:tr>
      <w:tr w:rsidR="00D56285" w:rsidRPr="00FB39FE" w14:paraId="32986B7A" w14:textId="77777777" w:rsidTr="00D56285">
        <w:tc>
          <w:tcPr>
            <w:tcW w:w="1167" w:type="dxa"/>
            <w:vAlign w:val="center"/>
          </w:tcPr>
          <w:p w14:paraId="728DFF8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15</w:t>
            </w:r>
          </w:p>
        </w:tc>
        <w:tc>
          <w:tcPr>
            <w:tcW w:w="1158" w:type="dxa"/>
            <w:vAlign w:val="center"/>
          </w:tcPr>
          <w:p w14:paraId="4C91794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03E63CF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لیسانس</w:t>
            </w:r>
          </w:p>
        </w:tc>
        <w:tc>
          <w:tcPr>
            <w:tcW w:w="1430" w:type="dxa"/>
            <w:vAlign w:val="center"/>
          </w:tcPr>
          <w:p w14:paraId="32BE5F1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روانشناسی کودکان</w:t>
            </w:r>
          </w:p>
        </w:tc>
        <w:tc>
          <w:tcPr>
            <w:tcW w:w="1160" w:type="dxa"/>
            <w:vAlign w:val="center"/>
          </w:tcPr>
          <w:p w14:paraId="4C53FE5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1:24</w:t>
            </w:r>
          </w:p>
        </w:tc>
        <w:tc>
          <w:tcPr>
            <w:tcW w:w="1159" w:type="dxa"/>
            <w:vAlign w:val="center"/>
          </w:tcPr>
          <w:p w14:paraId="4D51B79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2FCB6C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6 سال</w:t>
            </w:r>
          </w:p>
        </w:tc>
        <w:tc>
          <w:tcPr>
            <w:tcW w:w="1156" w:type="dxa"/>
            <w:vAlign w:val="center"/>
          </w:tcPr>
          <w:p w14:paraId="43FBEBF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27 سال</w:t>
            </w:r>
          </w:p>
        </w:tc>
      </w:tr>
      <w:tr w:rsidR="00D56285" w:rsidRPr="00FB39FE" w14:paraId="7FAA9991" w14:textId="77777777" w:rsidTr="00D56285">
        <w:tc>
          <w:tcPr>
            <w:tcW w:w="1167" w:type="dxa"/>
            <w:vAlign w:val="center"/>
          </w:tcPr>
          <w:p w14:paraId="1C5FEDC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16</w:t>
            </w:r>
          </w:p>
        </w:tc>
        <w:tc>
          <w:tcPr>
            <w:tcW w:w="1158" w:type="dxa"/>
            <w:vAlign w:val="center"/>
          </w:tcPr>
          <w:p w14:paraId="2730D51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176A996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6F8B24E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4812DB9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0:41</w:t>
            </w:r>
          </w:p>
        </w:tc>
        <w:tc>
          <w:tcPr>
            <w:tcW w:w="1159" w:type="dxa"/>
            <w:vAlign w:val="center"/>
          </w:tcPr>
          <w:p w14:paraId="167F733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32730D3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20 سال</w:t>
            </w:r>
          </w:p>
        </w:tc>
        <w:tc>
          <w:tcPr>
            <w:tcW w:w="1156" w:type="dxa"/>
            <w:vAlign w:val="center"/>
          </w:tcPr>
          <w:p w14:paraId="02CFF9B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33 سال</w:t>
            </w:r>
          </w:p>
        </w:tc>
      </w:tr>
      <w:tr w:rsidR="00D56285" w:rsidRPr="00FB39FE" w14:paraId="297B0011" w14:textId="77777777" w:rsidTr="00D56285">
        <w:tc>
          <w:tcPr>
            <w:tcW w:w="1167" w:type="dxa"/>
            <w:vAlign w:val="center"/>
          </w:tcPr>
          <w:p w14:paraId="4ED25E9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17</w:t>
            </w:r>
          </w:p>
        </w:tc>
        <w:tc>
          <w:tcPr>
            <w:tcW w:w="1158" w:type="dxa"/>
            <w:vAlign w:val="center"/>
          </w:tcPr>
          <w:p w14:paraId="7782BA1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6D28EC6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5601F72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روانشناسی</w:t>
            </w:r>
          </w:p>
        </w:tc>
        <w:tc>
          <w:tcPr>
            <w:tcW w:w="1160" w:type="dxa"/>
            <w:vAlign w:val="center"/>
          </w:tcPr>
          <w:p w14:paraId="24741F0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0:33</w:t>
            </w:r>
          </w:p>
        </w:tc>
        <w:tc>
          <w:tcPr>
            <w:tcW w:w="1159" w:type="dxa"/>
            <w:vAlign w:val="center"/>
          </w:tcPr>
          <w:p w14:paraId="15D7841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07F469A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 سال</w:t>
            </w:r>
          </w:p>
        </w:tc>
        <w:tc>
          <w:tcPr>
            <w:tcW w:w="1156" w:type="dxa"/>
            <w:vAlign w:val="center"/>
          </w:tcPr>
          <w:p w14:paraId="46864E6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6 سال</w:t>
            </w:r>
          </w:p>
        </w:tc>
      </w:tr>
      <w:tr w:rsidR="00D56285" w:rsidRPr="00FB39FE" w14:paraId="4C7DEC70" w14:textId="77777777" w:rsidTr="00D56285">
        <w:tc>
          <w:tcPr>
            <w:tcW w:w="1167" w:type="dxa"/>
            <w:vAlign w:val="center"/>
          </w:tcPr>
          <w:p w14:paraId="6EBE518F" w14:textId="77777777" w:rsidR="00302950" w:rsidRPr="00033E10" w:rsidRDefault="00302950" w:rsidP="00D56285">
            <w:pPr>
              <w:jc w:val="center"/>
              <w:rPr>
                <w:rFonts w:cs="B Nazanin"/>
                <w:sz w:val="22"/>
                <w:szCs w:val="22"/>
                <w:rtl/>
              </w:rPr>
            </w:pPr>
            <w:r w:rsidRPr="00033E10">
              <w:rPr>
                <w:rFonts w:cs="B Nazanin" w:hint="cs"/>
                <w:sz w:val="22"/>
                <w:szCs w:val="22"/>
                <w:rtl/>
              </w:rPr>
              <w:t>18</w:t>
            </w:r>
          </w:p>
        </w:tc>
        <w:tc>
          <w:tcPr>
            <w:tcW w:w="1158" w:type="dxa"/>
            <w:vAlign w:val="center"/>
          </w:tcPr>
          <w:p w14:paraId="164BBC6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7288ADF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0085B23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تعلیم و تربیت کودکان پیش‌دبستان</w:t>
            </w:r>
          </w:p>
        </w:tc>
        <w:tc>
          <w:tcPr>
            <w:tcW w:w="1160" w:type="dxa"/>
            <w:vAlign w:val="center"/>
          </w:tcPr>
          <w:p w14:paraId="2411F21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0:37</w:t>
            </w:r>
          </w:p>
        </w:tc>
        <w:tc>
          <w:tcPr>
            <w:tcW w:w="1159" w:type="dxa"/>
            <w:vAlign w:val="center"/>
          </w:tcPr>
          <w:p w14:paraId="5F824D7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24E2375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9 سال</w:t>
            </w:r>
          </w:p>
        </w:tc>
        <w:tc>
          <w:tcPr>
            <w:tcW w:w="1156" w:type="dxa"/>
            <w:vAlign w:val="center"/>
          </w:tcPr>
          <w:p w14:paraId="1571DED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37 سال</w:t>
            </w:r>
          </w:p>
        </w:tc>
      </w:tr>
      <w:tr w:rsidR="00D56285" w:rsidRPr="00FB39FE" w14:paraId="142E7AA1" w14:textId="77777777" w:rsidTr="00D56285">
        <w:tc>
          <w:tcPr>
            <w:tcW w:w="1167" w:type="dxa"/>
            <w:vAlign w:val="center"/>
          </w:tcPr>
          <w:p w14:paraId="15E46FD6" w14:textId="77777777" w:rsidR="00302950" w:rsidRPr="00033E10" w:rsidRDefault="00302950" w:rsidP="00D56285">
            <w:pPr>
              <w:jc w:val="center"/>
              <w:rPr>
                <w:rFonts w:cs="B Nazanin"/>
                <w:sz w:val="22"/>
                <w:szCs w:val="22"/>
                <w:rtl/>
              </w:rPr>
            </w:pPr>
            <w:r w:rsidRPr="00033E10">
              <w:rPr>
                <w:rFonts w:cs="B Nazanin" w:hint="cs"/>
                <w:sz w:val="22"/>
                <w:szCs w:val="22"/>
                <w:rtl/>
              </w:rPr>
              <w:t>19</w:t>
            </w:r>
          </w:p>
        </w:tc>
        <w:tc>
          <w:tcPr>
            <w:tcW w:w="1158" w:type="dxa"/>
            <w:vAlign w:val="center"/>
          </w:tcPr>
          <w:p w14:paraId="77A334D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4B2EFC9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649DEB1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1950222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1:03</w:t>
            </w:r>
          </w:p>
        </w:tc>
        <w:tc>
          <w:tcPr>
            <w:tcW w:w="1159" w:type="dxa"/>
            <w:vAlign w:val="center"/>
          </w:tcPr>
          <w:p w14:paraId="323AFB6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BCA571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12 سال</w:t>
            </w:r>
          </w:p>
        </w:tc>
        <w:tc>
          <w:tcPr>
            <w:tcW w:w="1156" w:type="dxa"/>
            <w:vAlign w:val="center"/>
          </w:tcPr>
          <w:p w14:paraId="3C7CA0B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26 سال</w:t>
            </w:r>
          </w:p>
        </w:tc>
      </w:tr>
      <w:tr w:rsidR="00D56285" w:rsidRPr="00FB39FE" w14:paraId="7386BFC0" w14:textId="77777777" w:rsidTr="00D56285">
        <w:tc>
          <w:tcPr>
            <w:tcW w:w="1167" w:type="dxa"/>
            <w:vAlign w:val="center"/>
          </w:tcPr>
          <w:p w14:paraId="5623266A" w14:textId="77777777" w:rsidR="00302950" w:rsidRPr="00033E10" w:rsidRDefault="00302950" w:rsidP="00D56285">
            <w:pPr>
              <w:jc w:val="center"/>
              <w:rPr>
                <w:rFonts w:cs="B Nazanin"/>
                <w:sz w:val="22"/>
                <w:szCs w:val="22"/>
                <w:rtl/>
              </w:rPr>
            </w:pPr>
            <w:r w:rsidRPr="00033E10">
              <w:rPr>
                <w:rFonts w:cs="B Nazanin" w:hint="cs"/>
                <w:sz w:val="22"/>
                <w:szCs w:val="22"/>
                <w:rtl/>
              </w:rPr>
              <w:t>20</w:t>
            </w:r>
          </w:p>
        </w:tc>
        <w:tc>
          <w:tcPr>
            <w:tcW w:w="1158" w:type="dxa"/>
            <w:vAlign w:val="center"/>
          </w:tcPr>
          <w:p w14:paraId="1D8585A1" w14:textId="77777777" w:rsidR="00302950" w:rsidRPr="00033E10" w:rsidRDefault="00302950" w:rsidP="00D56285">
            <w:pPr>
              <w:jc w:val="center"/>
              <w:rPr>
                <w:rFonts w:cs="B Nazanin"/>
                <w:sz w:val="22"/>
                <w:szCs w:val="22"/>
                <w:rtl/>
              </w:rPr>
            </w:pPr>
            <w:r w:rsidRPr="00033E10">
              <w:rPr>
                <w:rFonts w:cs="B Nazanin" w:hint="cs"/>
                <w:sz w:val="22"/>
                <w:szCs w:val="22"/>
                <w:rtl/>
              </w:rPr>
              <w:t>زن</w:t>
            </w:r>
          </w:p>
        </w:tc>
        <w:tc>
          <w:tcPr>
            <w:tcW w:w="962" w:type="dxa"/>
            <w:vAlign w:val="center"/>
          </w:tcPr>
          <w:p w14:paraId="26643227" w14:textId="77777777" w:rsidR="00302950" w:rsidRPr="00033E10" w:rsidRDefault="00302950" w:rsidP="00D56285">
            <w:pPr>
              <w:jc w:val="center"/>
              <w:rPr>
                <w:rFonts w:cs="B Nazanin"/>
                <w:sz w:val="22"/>
                <w:szCs w:val="22"/>
                <w:rtl/>
              </w:rPr>
            </w:pPr>
          </w:p>
        </w:tc>
        <w:tc>
          <w:tcPr>
            <w:tcW w:w="1430" w:type="dxa"/>
            <w:vAlign w:val="center"/>
          </w:tcPr>
          <w:p w14:paraId="6CE4D2A3" w14:textId="77777777" w:rsidR="00302950" w:rsidRPr="00033E10" w:rsidRDefault="00302950" w:rsidP="00D56285">
            <w:pPr>
              <w:jc w:val="center"/>
              <w:rPr>
                <w:rFonts w:cs="B Nazanin"/>
                <w:sz w:val="22"/>
                <w:szCs w:val="22"/>
                <w:rtl/>
              </w:rPr>
            </w:pPr>
          </w:p>
        </w:tc>
        <w:tc>
          <w:tcPr>
            <w:tcW w:w="1160" w:type="dxa"/>
            <w:vAlign w:val="center"/>
          </w:tcPr>
          <w:p w14:paraId="2171BA91" w14:textId="77777777" w:rsidR="00302950" w:rsidRPr="00033E10" w:rsidRDefault="00302950" w:rsidP="00D56285">
            <w:pPr>
              <w:jc w:val="center"/>
              <w:rPr>
                <w:rFonts w:cs="B Nazanin"/>
                <w:sz w:val="22"/>
                <w:szCs w:val="22"/>
                <w:rtl/>
              </w:rPr>
            </w:pPr>
          </w:p>
        </w:tc>
        <w:tc>
          <w:tcPr>
            <w:tcW w:w="1159" w:type="dxa"/>
            <w:vAlign w:val="center"/>
          </w:tcPr>
          <w:p w14:paraId="230F103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3ECCE2B" w14:textId="77777777" w:rsidR="00302950" w:rsidRPr="00033E10" w:rsidRDefault="00302950" w:rsidP="00D56285">
            <w:pPr>
              <w:jc w:val="center"/>
              <w:rPr>
                <w:rFonts w:cs="B Nazanin"/>
                <w:sz w:val="22"/>
                <w:szCs w:val="22"/>
                <w:rtl/>
              </w:rPr>
            </w:pPr>
          </w:p>
        </w:tc>
        <w:tc>
          <w:tcPr>
            <w:tcW w:w="1156" w:type="dxa"/>
            <w:vAlign w:val="center"/>
          </w:tcPr>
          <w:p w14:paraId="7EADFB18" w14:textId="77777777" w:rsidR="00302950" w:rsidRPr="00033E10" w:rsidRDefault="00302950" w:rsidP="00D56285">
            <w:pPr>
              <w:jc w:val="center"/>
              <w:rPr>
                <w:rFonts w:cs="B Nazanin"/>
                <w:sz w:val="22"/>
                <w:szCs w:val="22"/>
                <w:rtl/>
              </w:rPr>
            </w:pPr>
          </w:p>
        </w:tc>
      </w:tr>
      <w:tr w:rsidR="00D56285" w:rsidRPr="00FB39FE" w14:paraId="68F97BAF" w14:textId="77777777" w:rsidTr="00D56285">
        <w:tc>
          <w:tcPr>
            <w:tcW w:w="1167" w:type="dxa"/>
            <w:vAlign w:val="center"/>
          </w:tcPr>
          <w:p w14:paraId="137728A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21</w:t>
            </w:r>
          </w:p>
        </w:tc>
        <w:tc>
          <w:tcPr>
            <w:tcW w:w="1158" w:type="dxa"/>
            <w:vAlign w:val="center"/>
          </w:tcPr>
          <w:p w14:paraId="5D5F6AE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309510C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61B0D17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تحقیقات آموزشی</w:t>
            </w:r>
          </w:p>
        </w:tc>
        <w:tc>
          <w:tcPr>
            <w:tcW w:w="1160" w:type="dxa"/>
            <w:vAlign w:val="center"/>
          </w:tcPr>
          <w:p w14:paraId="575FDCA0" w14:textId="77777777" w:rsidR="00302950" w:rsidRPr="00033E10" w:rsidRDefault="00302950" w:rsidP="00D56285">
            <w:pPr>
              <w:jc w:val="center"/>
              <w:rPr>
                <w:rFonts w:cs="B Nazanin"/>
                <w:sz w:val="22"/>
                <w:szCs w:val="22"/>
                <w:rtl/>
              </w:rPr>
            </w:pPr>
            <w:r w:rsidRPr="00033E10">
              <w:rPr>
                <w:rFonts w:cs="B Nazanin" w:hint="cs"/>
                <w:sz w:val="22"/>
                <w:szCs w:val="22"/>
                <w:rtl/>
              </w:rPr>
              <w:t>30 دقیقه</w:t>
            </w:r>
          </w:p>
        </w:tc>
        <w:tc>
          <w:tcPr>
            <w:tcW w:w="1159" w:type="dxa"/>
            <w:vAlign w:val="center"/>
          </w:tcPr>
          <w:p w14:paraId="139FDAA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76938A5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 سال</w:t>
            </w:r>
          </w:p>
        </w:tc>
        <w:tc>
          <w:tcPr>
            <w:tcW w:w="1156" w:type="dxa"/>
            <w:vAlign w:val="center"/>
          </w:tcPr>
          <w:p w14:paraId="152FE1E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27 سال</w:t>
            </w:r>
          </w:p>
        </w:tc>
      </w:tr>
      <w:tr w:rsidR="00D56285" w:rsidRPr="00FB39FE" w14:paraId="0CBC6924" w14:textId="77777777" w:rsidTr="00D56285">
        <w:tc>
          <w:tcPr>
            <w:tcW w:w="1167" w:type="dxa"/>
            <w:vAlign w:val="center"/>
          </w:tcPr>
          <w:p w14:paraId="460AC795"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22</w:t>
            </w:r>
          </w:p>
        </w:tc>
        <w:tc>
          <w:tcPr>
            <w:tcW w:w="1158" w:type="dxa"/>
            <w:vAlign w:val="center"/>
          </w:tcPr>
          <w:p w14:paraId="26978542"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مرد</w:t>
            </w:r>
          </w:p>
        </w:tc>
        <w:tc>
          <w:tcPr>
            <w:tcW w:w="962" w:type="dxa"/>
            <w:vAlign w:val="center"/>
          </w:tcPr>
          <w:p w14:paraId="1DDFFE8F"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دکترا</w:t>
            </w:r>
          </w:p>
        </w:tc>
        <w:tc>
          <w:tcPr>
            <w:tcW w:w="1430" w:type="dxa"/>
            <w:vAlign w:val="center"/>
          </w:tcPr>
          <w:p w14:paraId="353575AA"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آموزشی</w:t>
            </w:r>
          </w:p>
        </w:tc>
        <w:tc>
          <w:tcPr>
            <w:tcW w:w="1160" w:type="dxa"/>
            <w:vAlign w:val="center"/>
          </w:tcPr>
          <w:p w14:paraId="5EEFB9B2" w14:textId="77777777" w:rsidR="00302950" w:rsidRPr="00033E10" w:rsidRDefault="00302950" w:rsidP="00D56285">
            <w:pPr>
              <w:jc w:val="center"/>
              <w:rPr>
                <w:rFonts w:cs="B Nazanin"/>
                <w:sz w:val="22"/>
                <w:szCs w:val="22"/>
                <w:rtl/>
              </w:rPr>
            </w:pPr>
          </w:p>
        </w:tc>
        <w:tc>
          <w:tcPr>
            <w:tcW w:w="1159" w:type="dxa"/>
            <w:vAlign w:val="center"/>
          </w:tcPr>
          <w:p w14:paraId="2DB3D1AF" w14:textId="77777777" w:rsidR="00302950" w:rsidRPr="00033E10" w:rsidRDefault="00302950" w:rsidP="00D56285">
            <w:pPr>
              <w:jc w:val="center"/>
              <w:rPr>
                <w:rFonts w:ascii="Calibri" w:hAnsi="Calibri" w:cs="B Nazanin"/>
                <w:color w:val="000000"/>
                <w:sz w:val="22"/>
                <w:szCs w:val="22"/>
                <w:rtl/>
              </w:rPr>
            </w:pPr>
          </w:p>
        </w:tc>
        <w:tc>
          <w:tcPr>
            <w:tcW w:w="1158" w:type="dxa"/>
            <w:vAlign w:val="center"/>
          </w:tcPr>
          <w:p w14:paraId="667FEF41" w14:textId="77777777" w:rsidR="00302950" w:rsidRPr="00033E10" w:rsidRDefault="00302950" w:rsidP="00D56285">
            <w:pPr>
              <w:jc w:val="center"/>
              <w:rPr>
                <w:rFonts w:cs="B Nazanin"/>
                <w:sz w:val="22"/>
                <w:szCs w:val="22"/>
                <w:rtl/>
              </w:rPr>
            </w:pPr>
          </w:p>
        </w:tc>
        <w:tc>
          <w:tcPr>
            <w:tcW w:w="1156" w:type="dxa"/>
            <w:vAlign w:val="center"/>
          </w:tcPr>
          <w:p w14:paraId="550A71CB" w14:textId="77777777" w:rsidR="00302950" w:rsidRPr="00033E10" w:rsidRDefault="00302950" w:rsidP="00D56285">
            <w:pPr>
              <w:jc w:val="center"/>
              <w:rPr>
                <w:rFonts w:cs="B Nazanin"/>
                <w:sz w:val="22"/>
                <w:szCs w:val="22"/>
                <w:rtl/>
              </w:rPr>
            </w:pPr>
          </w:p>
        </w:tc>
      </w:tr>
      <w:tr w:rsidR="00D56285" w:rsidRPr="00FB39FE" w14:paraId="437D2304" w14:textId="77777777" w:rsidTr="00D56285">
        <w:tc>
          <w:tcPr>
            <w:tcW w:w="1167" w:type="dxa"/>
            <w:vAlign w:val="center"/>
          </w:tcPr>
          <w:p w14:paraId="331A4F3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23</w:t>
            </w:r>
          </w:p>
        </w:tc>
        <w:tc>
          <w:tcPr>
            <w:tcW w:w="1158" w:type="dxa"/>
            <w:vAlign w:val="center"/>
          </w:tcPr>
          <w:p w14:paraId="135EA3B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30BC559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442B4F3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فرهنگی هنری</w:t>
            </w:r>
          </w:p>
        </w:tc>
        <w:tc>
          <w:tcPr>
            <w:tcW w:w="1160" w:type="dxa"/>
            <w:vAlign w:val="center"/>
          </w:tcPr>
          <w:p w14:paraId="4C8B3CB6" w14:textId="77777777" w:rsidR="00302950" w:rsidRPr="00033E10" w:rsidRDefault="00302950" w:rsidP="00D56285">
            <w:pPr>
              <w:jc w:val="center"/>
              <w:rPr>
                <w:rFonts w:cs="B Nazanin"/>
                <w:sz w:val="22"/>
                <w:szCs w:val="22"/>
                <w:rtl/>
              </w:rPr>
            </w:pPr>
          </w:p>
        </w:tc>
        <w:tc>
          <w:tcPr>
            <w:tcW w:w="1159" w:type="dxa"/>
            <w:vAlign w:val="center"/>
          </w:tcPr>
          <w:p w14:paraId="14A4E76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54D8F91" w14:textId="77777777" w:rsidR="00302950" w:rsidRPr="00033E10" w:rsidRDefault="00302950" w:rsidP="00D56285">
            <w:pPr>
              <w:jc w:val="center"/>
              <w:rPr>
                <w:rFonts w:cs="B Nazanin"/>
                <w:sz w:val="22"/>
                <w:szCs w:val="22"/>
                <w:rtl/>
              </w:rPr>
            </w:pPr>
          </w:p>
        </w:tc>
        <w:tc>
          <w:tcPr>
            <w:tcW w:w="1156" w:type="dxa"/>
            <w:vAlign w:val="center"/>
          </w:tcPr>
          <w:p w14:paraId="5B8975E8" w14:textId="77777777" w:rsidR="00302950" w:rsidRPr="00033E10" w:rsidRDefault="00302950" w:rsidP="00D56285">
            <w:pPr>
              <w:jc w:val="center"/>
              <w:rPr>
                <w:rFonts w:cs="B Nazanin"/>
                <w:sz w:val="22"/>
                <w:szCs w:val="22"/>
                <w:rtl/>
              </w:rPr>
            </w:pPr>
          </w:p>
        </w:tc>
      </w:tr>
      <w:tr w:rsidR="00D56285" w:rsidRPr="00FB39FE" w14:paraId="3831E16D" w14:textId="77777777" w:rsidTr="00D56285">
        <w:tc>
          <w:tcPr>
            <w:tcW w:w="1167" w:type="dxa"/>
            <w:vAlign w:val="center"/>
          </w:tcPr>
          <w:p w14:paraId="32B5333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24</w:t>
            </w:r>
          </w:p>
        </w:tc>
        <w:tc>
          <w:tcPr>
            <w:tcW w:w="1158" w:type="dxa"/>
            <w:vAlign w:val="center"/>
          </w:tcPr>
          <w:p w14:paraId="6C7A618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2DFC59C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450BEF3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مدریت آموزشی</w:t>
            </w:r>
          </w:p>
        </w:tc>
        <w:tc>
          <w:tcPr>
            <w:tcW w:w="1160" w:type="dxa"/>
            <w:vAlign w:val="center"/>
          </w:tcPr>
          <w:p w14:paraId="75E41FD6" w14:textId="77777777" w:rsidR="00302950" w:rsidRPr="00033E10" w:rsidRDefault="00302950" w:rsidP="00D56285">
            <w:pPr>
              <w:jc w:val="center"/>
              <w:rPr>
                <w:rFonts w:cs="B Nazanin"/>
                <w:sz w:val="22"/>
                <w:szCs w:val="22"/>
                <w:rtl/>
              </w:rPr>
            </w:pPr>
          </w:p>
        </w:tc>
        <w:tc>
          <w:tcPr>
            <w:tcW w:w="1159" w:type="dxa"/>
            <w:vAlign w:val="center"/>
          </w:tcPr>
          <w:p w14:paraId="4BA64A4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457D6C06" w14:textId="77777777" w:rsidR="00302950" w:rsidRPr="00033E10" w:rsidRDefault="00302950" w:rsidP="00D56285">
            <w:pPr>
              <w:jc w:val="center"/>
              <w:rPr>
                <w:rFonts w:cs="B Nazanin"/>
                <w:sz w:val="22"/>
                <w:szCs w:val="22"/>
                <w:rtl/>
              </w:rPr>
            </w:pPr>
          </w:p>
        </w:tc>
        <w:tc>
          <w:tcPr>
            <w:tcW w:w="1156" w:type="dxa"/>
            <w:vAlign w:val="center"/>
          </w:tcPr>
          <w:p w14:paraId="77A60C46" w14:textId="77777777" w:rsidR="00302950" w:rsidRPr="00033E10" w:rsidRDefault="00302950" w:rsidP="00D56285">
            <w:pPr>
              <w:jc w:val="center"/>
              <w:rPr>
                <w:rFonts w:cs="B Nazanin"/>
                <w:sz w:val="22"/>
                <w:szCs w:val="22"/>
                <w:rtl/>
              </w:rPr>
            </w:pPr>
          </w:p>
        </w:tc>
      </w:tr>
      <w:tr w:rsidR="00D56285" w:rsidRPr="00FB39FE" w14:paraId="00419089" w14:textId="77777777" w:rsidTr="00D56285">
        <w:tc>
          <w:tcPr>
            <w:tcW w:w="1167" w:type="dxa"/>
            <w:vAlign w:val="center"/>
          </w:tcPr>
          <w:p w14:paraId="6CA1E02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25</w:t>
            </w:r>
          </w:p>
        </w:tc>
        <w:tc>
          <w:tcPr>
            <w:tcW w:w="1158" w:type="dxa"/>
            <w:vAlign w:val="center"/>
          </w:tcPr>
          <w:p w14:paraId="1920EB9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1EFA0AE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7980B84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معماری</w:t>
            </w:r>
          </w:p>
        </w:tc>
        <w:tc>
          <w:tcPr>
            <w:tcW w:w="1160" w:type="dxa"/>
            <w:vAlign w:val="center"/>
          </w:tcPr>
          <w:p w14:paraId="5A2A4166" w14:textId="77777777" w:rsidR="00302950" w:rsidRPr="00033E10" w:rsidRDefault="00302950" w:rsidP="00D56285">
            <w:pPr>
              <w:jc w:val="center"/>
              <w:rPr>
                <w:rFonts w:cs="B Nazanin"/>
                <w:sz w:val="22"/>
                <w:szCs w:val="22"/>
                <w:rtl/>
              </w:rPr>
            </w:pPr>
          </w:p>
        </w:tc>
        <w:tc>
          <w:tcPr>
            <w:tcW w:w="1159" w:type="dxa"/>
            <w:vAlign w:val="center"/>
          </w:tcPr>
          <w:p w14:paraId="221BDC8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21E79477" w14:textId="77777777" w:rsidR="00302950" w:rsidRPr="00033E10" w:rsidRDefault="00302950" w:rsidP="00D56285">
            <w:pPr>
              <w:jc w:val="center"/>
              <w:rPr>
                <w:rFonts w:cs="B Nazanin"/>
                <w:sz w:val="22"/>
                <w:szCs w:val="22"/>
                <w:rtl/>
              </w:rPr>
            </w:pPr>
          </w:p>
        </w:tc>
        <w:tc>
          <w:tcPr>
            <w:tcW w:w="1156" w:type="dxa"/>
            <w:vAlign w:val="center"/>
          </w:tcPr>
          <w:p w14:paraId="4C374AE8" w14:textId="77777777" w:rsidR="00302950" w:rsidRPr="00033E10" w:rsidRDefault="00302950" w:rsidP="00D56285">
            <w:pPr>
              <w:jc w:val="center"/>
              <w:rPr>
                <w:rFonts w:cs="B Nazanin"/>
                <w:sz w:val="22"/>
                <w:szCs w:val="22"/>
                <w:rtl/>
              </w:rPr>
            </w:pPr>
          </w:p>
        </w:tc>
      </w:tr>
      <w:tr w:rsidR="00D56285" w:rsidRPr="00FB39FE" w14:paraId="76BF987D" w14:textId="77777777" w:rsidTr="00D56285">
        <w:tc>
          <w:tcPr>
            <w:tcW w:w="1167" w:type="dxa"/>
            <w:vAlign w:val="center"/>
          </w:tcPr>
          <w:p w14:paraId="6E527A9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26</w:t>
            </w:r>
          </w:p>
        </w:tc>
        <w:tc>
          <w:tcPr>
            <w:tcW w:w="1158" w:type="dxa"/>
            <w:vAlign w:val="center"/>
          </w:tcPr>
          <w:p w14:paraId="6D369E4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63629EF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597A860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معماری- طراحی مراکز آموزشی فرهنگی</w:t>
            </w:r>
          </w:p>
        </w:tc>
        <w:tc>
          <w:tcPr>
            <w:tcW w:w="1160" w:type="dxa"/>
            <w:vAlign w:val="center"/>
          </w:tcPr>
          <w:p w14:paraId="4C75DD1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0:28:00</w:t>
            </w:r>
          </w:p>
        </w:tc>
        <w:tc>
          <w:tcPr>
            <w:tcW w:w="1159" w:type="dxa"/>
            <w:vAlign w:val="center"/>
          </w:tcPr>
          <w:p w14:paraId="60AFADE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4EB00628" w14:textId="77777777" w:rsidR="00302950" w:rsidRPr="00033E10" w:rsidRDefault="00302950" w:rsidP="00D56285">
            <w:pPr>
              <w:jc w:val="center"/>
              <w:rPr>
                <w:rFonts w:cs="B Nazanin"/>
                <w:sz w:val="22"/>
                <w:szCs w:val="22"/>
                <w:rtl/>
              </w:rPr>
            </w:pPr>
          </w:p>
        </w:tc>
        <w:tc>
          <w:tcPr>
            <w:tcW w:w="1156" w:type="dxa"/>
            <w:vAlign w:val="center"/>
          </w:tcPr>
          <w:p w14:paraId="51E91B0D" w14:textId="77777777" w:rsidR="00302950" w:rsidRPr="00033E10" w:rsidRDefault="00302950" w:rsidP="00D56285">
            <w:pPr>
              <w:jc w:val="center"/>
              <w:rPr>
                <w:rFonts w:cs="B Nazanin"/>
                <w:sz w:val="22"/>
                <w:szCs w:val="22"/>
                <w:rtl/>
              </w:rPr>
            </w:pPr>
          </w:p>
        </w:tc>
      </w:tr>
      <w:tr w:rsidR="00D56285" w:rsidRPr="00FB39FE" w14:paraId="6616B76B" w14:textId="77777777" w:rsidTr="00D56285">
        <w:tc>
          <w:tcPr>
            <w:tcW w:w="1167" w:type="dxa"/>
            <w:vAlign w:val="center"/>
          </w:tcPr>
          <w:p w14:paraId="2F49DA4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27</w:t>
            </w:r>
          </w:p>
        </w:tc>
        <w:tc>
          <w:tcPr>
            <w:tcW w:w="1158" w:type="dxa"/>
            <w:vAlign w:val="center"/>
          </w:tcPr>
          <w:p w14:paraId="3F480B7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49EDCCF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42DD2B0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39C8525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0:43:25</w:t>
            </w:r>
          </w:p>
        </w:tc>
        <w:tc>
          <w:tcPr>
            <w:tcW w:w="1159" w:type="dxa"/>
            <w:vAlign w:val="center"/>
          </w:tcPr>
          <w:p w14:paraId="550C4A5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538CF147" w14:textId="77777777" w:rsidR="00302950" w:rsidRPr="00033E10" w:rsidRDefault="00302950" w:rsidP="00D56285">
            <w:pPr>
              <w:jc w:val="center"/>
              <w:rPr>
                <w:rFonts w:cs="B Nazanin"/>
                <w:sz w:val="22"/>
                <w:szCs w:val="22"/>
                <w:rtl/>
              </w:rPr>
            </w:pPr>
          </w:p>
        </w:tc>
        <w:tc>
          <w:tcPr>
            <w:tcW w:w="1156" w:type="dxa"/>
            <w:vAlign w:val="center"/>
          </w:tcPr>
          <w:p w14:paraId="61110C6E" w14:textId="77777777" w:rsidR="00302950" w:rsidRPr="00033E10" w:rsidRDefault="00302950" w:rsidP="00D56285">
            <w:pPr>
              <w:jc w:val="center"/>
              <w:rPr>
                <w:rFonts w:cs="B Nazanin"/>
                <w:sz w:val="22"/>
                <w:szCs w:val="22"/>
                <w:rtl/>
              </w:rPr>
            </w:pPr>
          </w:p>
        </w:tc>
      </w:tr>
      <w:tr w:rsidR="00D56285" w:rsidRPr="00FB39FE" w14:paraId="24B8C595" w14:textId="77777777" w:rsidTr="00D56285">
        <w:tc>
          <w:tcPr>
            <w:tcW w:w="1167" w:type="dxa"/>
            <w:vAlign w:val="center"/>
          </w:tcPr>
          <w:p w14:paraId="10876D73" w14:textId="77777777" w:rsidR="00302950" w:rsidRPr="00033E10" w:rsidRDefault="00302950" w:rsidP="00D56285">
            <w:pPr>
              <w:jc w:val="center"/>
              <w:rPr>
                <w:rFonts w:cs="B Nazanin"/>
                <w:sz w:val="22"/>
                <w:szCs w:val="22"/>
                <w:rtl/>
              </w:rPr>
            </w:pPr>
            <w:r w:rsidRPr="00033E10">
              <w:rPr>
                <w:rFonts w:cs="B Nazanin" w:hint="cs"/>
                <w:sz w:val="22"/>
                <w:szCs w:val="22"/>
                <w:rtl/>
              </w:rPr>
              <w:t>28</w:t>
            </w:r>
          </w:p>
        </w:tc>
        <w:tc>
          <w:tcPr>
            <w:tcW w:w="1158" w:type="dxa"/>
            <w:vAlign w:val="center"/>
          </w:tcPr>
          <w:p w14:paraId="367E85A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2ED95BD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63A40AB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معماری</w:t>
            </w:r>
          </w:p>
        </w:tc>
        <w:tc>
          <w:tcPr>
            <w:tcW w:w="1160" w:type="dxa"/>
            <w:vAlign w:val="center"/>
          </w:tcPr>
          <w:p w14:paraId="273CB5C6" w14:textId="77777777" w:rsidR="00302950" w:rsidRPr="00033E10" w:rsidRDefault="00302950" w:rsidP="00D56285">
            <w:pPr>
              <w:jc w:val="center"/>
              <w:rPr>
                <w:rFonts w:cs="B Nazanin"/>
                <w:sz w:val="22"/>
                <w:szCs w:val="22"/>
                <w:rtl/>
              </w:rPr>
            </w:pPr>
          </w:p>
        </w:tc>
        <w:tc>
          <w:tcPr>
            <w:tcW w:w="1159" w:type="dxa"/>
            <w:vAlign w:val="center"/>
          </w:tcPr>
          <w:p w14:paraId="5F1640D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73C2AF74" w14:textId="77777777" w:rsidR="00302950" w:rsidRPr="00033E10" w:rsidRDefault="00302950" w:rsidP="00D56285">
            <w:pPr>
              <w:jc w:val="center"/>
              <w:rPr>
                <w:rFonts w:cs="B Nazanin"/>
                <w:sz w:val="22"/>
                <w:szCs w:val="22"/>
                <w:rtl/>
              </w:rPr>
            </w:pPr>
          </w:p>
        </w:tc>
        <w:tc>
          <w:tcPr>
            <w:tcW w:w="1156" w:type="dxa"/>
            <w:vAlign w:val="center"/>
          </w:tcPr>
          <w:p w14:paraId="0ED1E131" w14:textId="77777777" w:rsidR="00302950" w:rsidRPr="00033E10" w:rsidRDefault="00302950" w:rsidP="00D56285">
            <w:pPr>
              <w:jc w:val="center"/>
              <w:rPr>
                <w:rFonts w:cs="B Nazanin"/>
                <w:sz w:val="22"/>
                <w:szCs w:val="22"/>
                <w:rtl/>
              </w:rPr>
            </w:pPr>
          </w:p>
        </w:tc>
      </w:tr>
      <w:tr w:rsidR="00D56285" w:rsidRPr="00FB39FE" w14:paraId="67A6863A" w14:textId="77777777" w:rsidTr="00D56285">
        <w:tc>
          <w:tcPr>
            <w:tcW w:w="1167" w:type="dxa"/>
            <w:vAlign w:val="bottom"/>
          </w:tcPr>
          <w:p w14:paraId="5F80A21E" w14:textId="77777777" w:rsidR="00302950" w:rsidRPr="00033E10" w:rsidRDefault="00302950" w:rsidP="00D56285">
            <w:pPr>
              <w:jc w:val="center"/>
              <w:rPr>
                <w:rFonts w:cs="B Nazanin"/>
                <w:sz w:val="22"/>
                <w:szCs w:val="22"/>
                <w:rtl/>
              </w:rPr>
            </w:pPr>
            <w:r w:rsidRPr="00033E10">
              <w:rPr>
                <w:rFonts w:cs="B Nazanin" w:hint="cs"/>
                <w:sz w:val="22"/>
                <w:szCs w:val="22"/>
                <w:rtl/>
              </w:rPr>
              <w:t>29</w:t>
            </w:r>
          </w:p>
        </w:tc>
        <w:tc>
          <w:tcPr>
            <w:tcW w:w="1158" w:type="dxa"/>
            <w:vAlign w:val="center"/>
          </w:tcPr>
          <w:p w14:paraId="64D8538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5A0A55B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5986186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08621A1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0:59:00</w:t>
            </w:r>
          </w:p>
        </w:tc>
        <w:tc>
          <w:tcPr>
            <w:tcW w:w="1159" w:type="dxa"/>
            <w:vAlign w:val="center"/>
          </w:tcPr>
          <w:p w14:paraId="3690419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573232FF" w14:textId="77777777" w:rsidR="00302950" w:rsidRPr="00033E10" w:rsidRDefault="00302950" w:rsidP="00D56285">
            <w:pPr>
              <w:jc w:val="center"/>
              <w:rPr>
                <w:rFonts w:cs="B Nazanin"/>
                <w:sz w:val="22"/>
                <w:szCs w:val="22"/>
                <w:rtl/>
              </w:rPr>
            </w:pPr>
          </w:p>
        </w:tc>
        <w:tc>
          <w:tcPr>
            <w:tcW w:w="1156" w:type="dxa"/>
            <w:vAlign w:val="center"/>
          </w:tcPr>
          <w:p w14:paraId="3BDB505B"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29 سال</w:t>
            </w:r>
          </w:p>
        </w:tc>
      </w:tr>
      <w:tr w:rsidR="00D56285" w:rsidRPr="00FB39FE" w14:paraId="6F77DDA6" w14:textId="77777777" w:rsidTr="00D56285">
        <w:tc>
          <w:tcPr>
            <w:tcW w:w="1167" w:type="dxa"/>
            <w:vAlign w:val="center"/>
          </w:tcPr>
          <w:p w14:paraId="7A7850BC" w14:textId="77777777" w:rsidR="00302950" w:rsidRPr="00033E10" w:rsidRDefault="00302950" w:rsidP="00D56285">
            <w:pPr>
              <w:jc w:val="center"/>
              <w:rPr>
                <w:rFonts w:cs="B Nazanin"/>
                <w:sz w:val="22"/>
                <w:szCs w:val="22"/>
                <w:rtl/>
              </w:rPr>
            </w:pPr>
            <w:r w:rsidRPr="00033E10">
              <w:rPr>
                <w:rFonts w:cs="B Nazanin" w:hint="cs"/>
                <w:sz w:val="22"/>
                <w:szCs w:val="22"/>
                <w:rtl/>
              </w:rPr>
              <w:t>30</w:t>
            </w:r>
          </w:p>
        </w:tc>
        <w:tc>
          <w:tcPr>
            <w:tcW w:w="1158" w:type="dxa"/>
            <w:vAlign w:val="center"/>
          </w:tcPr>
          <w:p w14:paraId="74BE2B3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bottom"/>
          </w:tcPr>
          <w:p w14:paraId="3E8BCA0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bottom"/>
          </w:tcPr>
          <w:p w14:paraId="13D300B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آموزشی</w:t>
            </w:r>
          </w:p>
        </w:tc>
        <w:tc>
          <w:tcPr>
            <w:tcW w:w="1160" w:type="dxa"/>
            <w:vAlign w:val="center"/>
          </w:tcPr>
          <w:p w14:paraId="20CEEB2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0:50:00</w:t>
            </w:r>
          </w:p>
        </w:tc>
        <w:tc>
          <w:tcPr>
            <w:tcW w:w="1159" w:type="dxa"/>
            <w:vAlign w:val="center"/>
          </w:tcPr>
          <w:p w14:paraId="3D1F46D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73EDE851" w14:textId="77777777" w:rsidR="00302950" w:rsidRPr="00033E10" w:rsidRDefault="00302950" w:rsidP="00D56285">
            <w:pPr>
              <w:jc w:val="center"/>
              <w:rPr>
                <w:rFonts w:cs="B Nazanin"/>
                <w:sz w:val="22"/>
                <w:szCs w:val="22"/>
                <w:rtl/>
              </w:rPr>
            </w:pPr>
          </w:p>
        </w:tc>
        <w:tc>
          <w:tcPr>
            <w:tcW w:w="1156" w:type="dxa"/>
            <w:vAlign w:val="center"/>
          </w:tcPr>
          <w:p w14:paraId="08F66470" w14:textId="77777777" w:rsidR="00302950" w:rsidRPr="00033E10" w:rsidRDefault="00302950" w:rsidP="00D56285">
            <w:pPr>
              <w:jc w:val="center"/>
              <w:rPr>
                <w:rFonts w:cs="B Nazanin"/>
                <w:sz w:val="22"/>
                <w:szCs w:val="22"/>
                <w:rtl/>
              </w:rPr>
            </w:pPr>
          </w:p>
        </w:tc>
      </w:tr>
      <w:tr w:rsidR="00D56285" w:rsidRPr="00FB39FE" w14:paraId="0EA145A9" w14:textId="77777777" w:rsidTr="00D56285">
        <w:tc>
          <w:tcPr>
            <w:tcW w:w="1167" w:type="dxa"/>
            <w:vAlign w:val="center"/>
          </w:tcPr>
          <w:p w14:paraId="647F15A6" w14:textId="77777777" w:rsidR="00302950" w:rsidRPr="00033E10" w:rsidRDefault="00302950" w:rsidP="00D56285">
            <w:pPr>
              <w:jc w:val="center"/>
              <w:rPr>
                <w:rFonts w:cs="B Nazanin"/>
                <w:sz w:val="22"/>
                <w:szCs w:val="22"/>
                <w:rtl/>
              </w:rPr>
            </w:pPr>
            <w:r w:rsidRPr="00033E10">
              <w:rPr>
                <w:rFonts w:cs="B Nazanin" w:hint="cs"/>
                <w:sz w:val="22"/>
                <w:szCs w:val="22"/>
                <w:rtl/>
              </w:rPr>
              <w:t>31</w:t>
            </w:r>
          </w:p>
        </w:tc>
        <w:tc>
          <w:tcPr>
            <w:tcW w:w="1158" w:type="dxa"/>
            <w:vAlign w:val="center"/>
          </w:tcPr>
          <w:p w14:paraId="7A6E745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7A7140A8" w14:textId="77777777" w:rsidR="00302950" w:rsidRPr="00033E10" w:rsidRDefault="00302950" w:rsidP="00D56285">
            <w:pPr>
              <w:jc w:val="center"/>
              <w:rPr>
                <w:rFonts w:cs="B Nazanin"/>
                <w:sz w:val="22"/>
                <w:szCs w:val="22"/>
                <w:rtl/>
              </w:rPr>
            </w:pPr>
            <w:r w:rsidRPr="00033E10">
              <w:rPr>
                <w:rFonts w:cs="B Nazanin" w:hint="cs"/>
                <w:sz w:val="22"/>
                <w:szCs w:val="22"/>
                <w:rtl/>
              </w:rPr>
              <w:t>دکترا</w:t>
            </w:r>
          </w:p>
        </w:tc>
        <w:tc>
          <w:tcPr>
            <w:tcW w:w="1430" w:type="dxa"/>
            <w:vAlign w:val="bottom"/>
          </w:tcPr>
          <w:p w14:paraId="65CA695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معماری</w:t>
            </w:r>
          </w:p>
        </w:tc>
        <w:tc>
          <w:tcPr>
            <w:tcW w:w="1160" w:type="dxa"/>
            <w:vAlign w:val="center"/>
          </w:tcPr>
          <w:p w14:paraId="2137EF45" w14:textId="77777777" w:rsidR="00302950" w:rsidRPr="00033E10" w:rsidRDefault="00302950" w:rsidP="00D56285">
            <w:pPr>
              <w:jc w:val="center"/>
              <w:rPr>
                <w:rFonts w:cs="B Nazanin"/>
                <w:sz w:val="22"/>
                <w:szCs w:val="22"/>
                <w:rtl/>
              </w:rPr>
            </w:pPr>
          </w:p>
        </w:tc>
        <w:tc>
          <w:tcPr>
            <w:tcW w:w="1159" w:type="dxa"/>
            <w:vAlign w:val="bottom"/>
          </w:tcPr>
          <w:p w14:paraId="79E2FA8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13B25D1F" w14:textId="77777777" w:rsidR="00302950" w:rsidRPr="00033E10" w:rsidRDefault="00302950" w:rsidP="00D56285">
            <w:pPr>
              <w:jc w:val="center"/>
              <w:rPr>
                <w:rFonts w:cs="B Nazanin"/>
                <w:sz w:val="22"/>
                <w:szCs w:val="22"/>
                <w:rtl/>
              </w:rPr>
            </w:pPr>
          </w:p>
        </w:tc>
        <w:tc>
          <w:tcPr>
            <w:tcW w:w="1156" w:type="dxa"/>
            <w:vAlign w:val="center"/>
          </w:tcPr>
          <w:p w14:paraId="3CAB31C6" w14:textId="77777777" w:rsidR="00302950" w:rsidRPr="00033E10" w:rsidRDefault="00302950" w:rsidP="00D56285">
            <w:pPr>
              <w:jc w:val="center"/>
              <w:rPr>
                <w:rFonts w:cs="B Nazanin"/>
                <w:sz w:val="22"/>
                <w:szCs w:val="22"/>
                <w:rtl/>
              </w:rPr>
            </w:pPr>
          </w:p>
        </w:tc>
      </w:tr>
      <w:tr w:rsidR="00D56285" w:rsidRPr="00FB39FE" w14:paraId="17FEEFAC" w14:textId="77777777" w:rsidTr="00D56285">
        <w:tc>
          <w:tcPr>
            <w:tcW w:w="1167" w:type="dxa"/>
            <w:vAlign w:val="center"/>
          </w:tcPr>
          <w:p w14:paraId="5BFA17DE" w14:textId="77777777" w:rsidR="00302950" w:rsidRPr="00033E10" w:rsidRDefault="00302950" w:rsidP="00D56285">
            <w:pPr>
              <w:jc w:val="center"/>
              <w:rPr>
                <w:rFonts w:cs="B Nazanin"/>
                <w:sz w:val="22"/>
                <w:szCs w:val="22"/>
                <w:rtl/>
              </w:rPr>
            </w:pPr>
          </w:p>
        </w:tc>
        <w:tc>
          <w:tcPr>
            <w:tcW w:w="1158" w:type="dxa"/>
            <w:vAlign w:val="center"/>
          </w:tcPr>
          <w:p w14:paraId="247297B0" w14:textId="77777777" w:rsidR="00302950" w:rsidRPr="00033E10" w:rsidRDefault="00302950" w:rsidP="00D56285">
            <w:pPr>
              <w:jc w:val="center"/>
              <w:rPr>
                <w:rFonts w:cs="B Nazanin"/>
                <w:sz w:val="22"/>
                <w:szCs w:val="22"/>
                <w:rtl/>
              </w:rPr>
            </w:pPr>
          </w:p>
        </w:tc>
        <w:tc>
          <w:tcPr>
            <w:tcW w:w="962" w:type="dxa"/>
            <w:vAlign w:val="center"/>
          </w:tcPr>
          <w:p w14:paraId="5B31EDF6" w14:textId="77777777" w:rsidR="00302950" w:rsidRPr="00033E10" w:rsidRDefault="00302950" w:rsidP="00D56285">
            <w:pPr>
              <w:jc w:val="center"/>
              <w:rPr>
                <w:rFonts w:cs="B Nazanin"/>
                <w:sz w:val="22"/>
                <w:szCs w:val="22"/>
                <w:rtl/>
              </w:rPr>
            </w:pPr>
          </w:p>
        </w:tc>
        <w:tc>
          <w:tcPr>
            <w:tcW w:w="1430" w:type="dxa"/>
            <w:vAlign w:val="center"/>
          </w:tcPr>
          <w:p w14:paraId="2582EAF5" w14:textId="77777777" w:rsidR="00302950" w:rsidRPr="00033E10" w:rsidRDefault="00302950" w:rsidP="00D56285">
            <w:pPr>
              <w:jc w:val="center"/>
              <w:rPr>
                <w:rFonts w:cs="B Nazanin"/>
                <w:sz w:val="22"/>
                <w:szCs w:val="22"/>
                <w:rtl/>
              </w:rPr>
            </w:pPr>
          </w:p>
        </w:tc>
        <w:tc>
          <w:tcPr>
            <w:tcW w:w="1160" w:type="dxa"/>
            <w:vAlign w:val="center"/>
          </w:tcPr>
          <w:p w14:paraId="2A7C84C2" w14:textId="77777777" w:rsidR="00302950" w:rsidRPr="00033E10" w:rsidRDefault="00302950" w:rsidP="00D56285">
            <w:pPr>
              <w:jc w:val="center"/>
              <w:rPr>
                <w:rFonts w:cs="B Nazanin"/>
                <w:sz w:val="22"/>
                <w:szCs w:val="22"/>
                <w:rtl/>
              </w:rPr>
            </w:pPr>
          </w:p>
        </w:tc>
        <w:tc>
          <w:tcPr>
            <w:tcW w:w="1159" w:type="dxa"/>
            <w:vAlign w:val="bottom"/>
          </w:tcPr>
          <w:p w14:paraId="05FDD275" w14:textId="77777777" w:rsidR="00302950" w:rsidRPr="00033E10" w:rsidRDefault="00302950" w:rsidP="00D56285">
            <w:pPr>
              <w:jc w:val="center"/>
              <w:rPr>
                <w:rFonts w:cs="B Nazanin"/>
                <w:sz w:val="22"/>
                <w:szCs w:val="22"/>
                <w:rtl/>
              </w:rPr>
            </w:pPr>
          </w:p>
        </w:tc>
        <w:tc>
          <w:tcPr>
            <w:tcW w:w="1158" w:type="dxa"/>
            <w:vAlign w:val="center"/>
          </w:tcPr>
          <w:p w14:paraId="757F8D05" w14:textId="77777777" w:rsidR="00302950" w:rsidRPr="00033E10" w:rsidRDefault="00302950" w:rsidP="00D56285">
            <w:pPr>
              <w:jc w:val="center"/>
              <w:rPr>
                <w:rFonts w:cs="B Nazanin"/>
                <w:sz w:val="22"/>
                <w:szCs w:val="22"/>
                <w:rtl/>
              </w:rPr>
            </w:pPr>
          </w:p>
        </w:tc>
        <w:tc>
          <w:tcPr>
            <w:tcW w:w="1156" w:type="dxa"/>
            <w:vAlign w:val="center"/>
          </w:tcPr>
          <w:p w14:paraId="3951F3B3" w14:textId="77777777" w:rsidR="00302950" w:rsidRPr="00033E10" w:rsidRDefault="00302950" w:rsidP="00D56285">
            <w:pPr>
              <w:jc w:val="center"/>
              <w:rPr>
                <w:rFonts w:cs="B Nazanin"/>
                <w:sz w:val="22"/>
                <w:szCs w:val="22"/>
                <w:rtl/>
              </w:rPr>
            </w:pPr>
          </w:p>
        </w:tc>
      </w:tr>
      <w:tr w:rsidR="00D56285" w:rsidRPr="00FB39FE" w14:paraId="3D5C7D74" w14:textId="77777777" w:rsidTr="00D56285">
        <w:tc>
          <w:tcPr>
            <w:tcW w:w="1167" w:type="dxa"/>
            <w:vAlign w:val="center"/>
          </w:tcPr>
          <w:p w14:paraId="2A3D6490" w14:textId="77777777" w:rsidR="00302950" w:rsidRPr="00033E10" w:rsidRDefault="00302950" w:rsidP="00D56285">
            <w:pPr>
              <w:jc w:val="center"/>
              <w:rPr>
                <w:rFonts w:cs="B Nazanin"/>
                <w:sz w:val="22"/>
                <w:szCs w:val="22"/>
                <w:rtl/>
              </w:rPr>
            </w:pPr>
          </w:p>
        </w:tc>
        <w:tc>
          <w:tcPr>
            <w:tcW w:w="1158" w:type="dxa"/>
            <w:vAlign w:val="center"/>
          </w:tcPr>
          <w:p w14:paraId="1047C24E" w14:textId="77777777" w:rsidR="00302950" w:rsidRPr="00033E10" w:rsidRDefault="00302950" w:rsidP="00D56285">
            <w:pPr>
              <w:jc w:val="center"/>
              <w:rPr>
                <w:rFonts w:cs="B Nazanin"/>
                <w:sz w:val="22"/>
                <w:szCs w:val="22"/>
                <w:rtl/>
              </w:rPr>
            </w:pPr>
          </w:p>
        </w:tc>
        <w:tc>
          <w:tcPr>
            <w:tcW w:w="962" w:type="dxa"/>
            <w:vAlign w:val="center"/>
          </w:tcPr>
          <w:p w14:paraId="2BF5E395" w14:textId="77777777" w:rsidR="00302950" w:rsidRPr="00033E10" w:rsidRDefault="00302950" w:rsidP="00D56285">
            <w:pPr>
              <w:jc w:val="center"/>
              <w:rPr>
                <w:rFonts w:cs="B Nazanin"/>
                <w:sz w:val="22"/>
                <w:szCs w:val="22"/>
                <w:rtl/>
              </w:rPr>
            </w:pPr>
          </w:p>
        </w:tc>
        <w:tc>
          <w:tcPr>
            <w:tcW w:w="1430" w:type="dxa"/>
            <w:vAlign w:val="center"/>
          </w:tcPr>
          <w:p w14:paraId="13289C48" w14:textId="77777777" w:rsidR="00302950" w:rsidRPr="00033E10" w:rsidRDefault="00302950" w:rsidP="00D56285">
            <w:pPr>
              <w:jc w:val="center"/>
              <w:rPr>
                <w:rFonts w:cs="B Nazanin"/>
                <w:sz w:val="22"/>
                <w:szCs w:val="22"/>
                <w:rtl/>
              </w:rPr>
            </w:pPr>
          </w:p>
        </w:tc>
        <w:tc>
          <w:tcPr>
            <w:tcW w:w="1160" w:type="dxa"/>
            <w:vAlign w:val="center"/>
          </w:tcPr>
          <w:p w14:paraId="18001EC5" w14:textId="77777777" w:rsidR="00302950" w:rsidRPr="00033E10" w:rsidRDefault="00302950" w:rsidP="00D56285">
            <w:pPr>
              <w:jc w:val="center"/>
              <w:rPr>
                <w:rFonts w:cs="B Nazanin"/>
                <w:sz w:val="22"/>
                <w:szCs w:val="22"/>
                <w:rtl/>
              </w:rPr>
            </w:pPr>
          </w:p>
        </w:tc>
        <w:tc>
          <w:tcPr>
            <w:tcW w:w="1159" w:type="dxa"/>
            <w:vAlign w:val="bottom"/>
          </w:tcPr>
          <w:p w14:paraId="57A93046" w14:textId="77777777" w:rsidR="00302950" w:rsidRPr="00033E10" w:rsidRDefault="00302950" w:rsidP="00D56285">
            <w:pPr>
              <w:jc w:val="center"/>
              <w:rPr>
                <w:rFonts w:cs="B Nazanin"/>
                <w:sz w:val="22"/>
                <w:szCs w:val="22"/>
                <w:rtl/>
              </w:rPr>
            </w:pPr>
          </w:p>
        </w:tc>
        <w:tc>
          <w:tcPr>
            <w:tcW w:w="1158" w:type="dxa"/>
            <w:vAlign w:val="center"/>
          </w:tcPr>
          <w:p w14:paraId="10ADDCED" w14:textId="77777777" w:rsidR="00302950" w:rsidRPr="00033E10" w:rsidRDefault="00302950" w:rsidP="00D56285">
            <w:pPr>
              <w:jc w:val="center"/>
              <w:rPr>
                <w:rFonts w:cs="B Nazanin"/>
                <w:sz w:val="22"/>
                <w:szCs w:val="22"/>
                <w:rtl/>
              </w:rPr>
            </w:pPr>
          </w:p>
        </w:tc>
        <w:tc>
          <w:tcPr>
            <w:tcW w:w="1156" w:type="dxa"/>
            <w:vAlign w:val="center"/>
          </w:tcPr>
          <w:p w14:paraId="79012E5C" w14:textId="77777777" w:rsidR="00302950" w:rsidRPr="00033E10" w:rsidRDefault="00302950" w:rsidP="00D56285">
            <w:pPr>
              <w:jc w:val="center"/>
              <w:rPr>
                <w:rFonts w:cs="B Nazanin"/>
                <w:sz w:val="22"/>
                <w:szCs w:val="22"/>
                <w:rtl/>
              </w:rPr>
            </w:pPr>
          </w:p>
        </w:tc>
      </w:tr>
      <w:tr w:rsidR="00D56285" w:rsidRPr="00FB39FE" w14:paraId="080F97D1" w14:textId="77777777" w:rsidTr="00D56285">
        <w:tc>
          <w:tcPr>
            <w:tcW w:w="1167" w:type="dxa"/>
            <w:vAlign w:val="center"/>
          </w:tcPr>
          <w:p w14:paraId="204592B3" w14:textId="77777777" w:rsidR="00302950" w:rsidRPr="00033E10" w:rsidRDefault="00302950" w:rsidP="00D56285">
            <w:pPr>
              <w:jc w:val="center"/>
              <w:rPr>
                <w:rFonts w:cs="B Nazanin"/>
                <w:sz w:val="22"/>
                <w:szCs w:val="22"/>
                <w:rtl/>
              </w:rPr>
            </w:pPr>
          </w:p>
        </w:tc>
        <w:tc>
          <w:tcPr>
            <w:tcW w:w="1158" w:type="dxa"/>
            <w:vAlign w:val="center"/>
          </w:tcPr>
          <w:p w14:paraId="2819A26A" w14:textId="77777777" w:rsidR="00302950" w:rsidRPr="00033E10" w:rsidRDefault="00302950" w:rsidP="00D56285">
            <w:pPr>
              <w:jc w:val="center"/>
              <w:rPr>
                <w:rFonts w:cs="B Nazanin"/>
                <w:sz w:val="22"/>
                <w:szCs w:val="22"/>
                <w:rtl/>
              </w:rPr>
            </w:pPr>
          </w:p>
        </w:tc>
        <w:tc>
          <w:tcPr>
            <w:tcW w:w="962" w:type="dxa"/>
            <w:vAlign w:val="center"/>
          </w:tcPr>
          <w:p w14:paraId="7A78779F" w14:textId="77777777" w:rsidR="00302950" w:rsidRPr="00033E10" w:rsidRDefault="00302950" w:rsidP="00D56285">
            <w:pPr>
              <w:jc w:val="center"/>
              <w:rPr>
                <w:rFonts w:cs="B Nazanin"/>
                <w:sz w:val="22"/>
                <w:szCs w:val="22"/>
                <w:rtl/>
              </w:rPr>
            </w:pPr>
          </w:p>
        </w:tc>
        <w:tc>
          <w:tcPr>
            <w:tcW w:w="1430" w:type="dxa"/>
            <w:vAlign w:val="center"/>
          </w:tcPr>
          <w:p w14:paraId="7A921B06" w14:textId="77777777" w:rsidR="00302950" w:rsidRPr="00033E10" w:rsidRDefault="00302950" w:rsidP="00D56285">
            <w:pPr>
              <w:jc w:val="center"/>
              <w:rPr>
                <w:rFonts w:cs="B Nazanin"/>
                <w:sz w:val="22"/>
                <w:szCs w:val="22"/>
                <w:rtl/>
              </w:rPr>
            </w:pPr>
          </w:p>
        </w:tc>
        <w:tc>
          <w:tcPr>
            <w:tcW w:w="1160" w:type="dxa"/>
            <w:vAlign w:val="center"/>
          </w:tcPr>
          <w:p w14:paraId="5223B694" w14:textId="77777777" w:rsidR="00302950" w:rsidRPr="00033E10" w:rsidRDefault="00302950" w:rsidP="00D56285">
            <w:pPr>
              <w:jc w:val="center"/>
              <w:rPr>
                <w:rFonts w:cs="B Nazanin"/>
                <w:sz w:val="22"/>
                <w:szCs w:val="22"/>
                <w:rtl/>
              </w:rPr>
            </w:pPr>
          </w:p>
        </w:tc>
        <w:tc>
          <w:tcPr>
            <w:tcW w:w="1159" w:type="dxa"/>
            <w:vAlign w:val="center"/>
          </w:tcPr>
          <w:p w14:paraId="3F204048" w14:textId="77777777" w:rsidR="00302950" w:rsidRPr="00033E10" w:rsidRDefault="00302950" w:rsidP="00D56285">
            <w:pPr>
              <w:jc w:val="center"/>
              <w:rPr>
                <w:rFonts w:cs="B Nazanin"/>
                <w:sz w:val="22"/>
                <w:szCs w:val="22"/>
                <w:rtl/>
              </w:rPr>
            </w:pPr>
          </w:p>
        </w:tc>
        <w:tc>
          <w:tcPr>
            <w:tcW w:w="1158" w:type="dxa"/>
            <w:vAlign w:val="center"/>
          </w:tcPr>
          <w:p w14:paraId="534ECEF1" w14:textId="77777777" w:rsidR="00302950" w:rsidRPr="00033E10" w:rsidRDefault="00302950" w:rsidP="00D56285">
            <w:pPr>
              <w:jc w:val="center"/>
              <w:rPr>
                <w:rFonts w:cs="B Nazanin"/>
                <w:sz w:val="22"/>
                <w:szCs w:val="22"/>
                <w:rtl/>
              </w:rPr>
            </w:pPr>
          </w:p>
        </w:tc>
        <w:tc>
          <w:tcPr>
            <w:tcW w:w="1156" w:type="dxa"/>
            <w:vAlign w:val="center"/>
          </w:tcPr>
          <w:p w14:paraId="1165C3A7" w14:textId="77777777" w:rsidR="00302950" w:rsidRPr="00033E10" w:rsidRDefault="00302950" w:rsidP="00D56285">
            <w:pPr>
              <w:jc w:val="center"/>
              <w:rPr>
                <w:rFonts w:cs="B Nazanin"/>
                <w:sz w:val="22"/>
                <w:szCs w:val="22"/>
                <w:rtl/>
              </w:rPr>
            </w:pPr>
          </w:p>
        </w:tc>
      </w:tr>
    </w:tbl>
    <w:p w14:paraId="593FDE9A" w14:textId="77777777" w:rsidR="00302950" w:rsidRDefault="00302950" w:rsidP="00302BAA">
      <w:pPr>
        <w:pStyle w:val="ac"/>
        <w:rPr>
          <w:rtl/>
        </w:rPr>
      </w:pPr>
    </w:p>
    <w:p w14:paraId="024BA433" w14:textId="12C7CCBB" w:rsidR="00302950" w:rsidRDefault="00B94871" w:rsidP="00302BAA">
      <w:pPr>
        <w:pStyle w:val="ac"/>
      </w:pPr>
      <w:r>
        <w:drawing>
          <wp:anchor distT="0" distB="0" distL="114300" distR="114300" simplePos="0" relativeHeight="251638784" behindDoc="0" locked="0" layoutInCell="1" allowOverlap="1" wp14:anchorId="383726A9" wp14:editId="4FCC3857">
            <wp:simplePos x="0" y="0"/>
            <wp:positionH relativeFrom="column">
              <wp:posOffset>393065</wp:posOffset>
            </wp:positionH>
            <wp:positionV relativeFrom="paragraph">
              <wp:posOffset>3202940</wp:posOffset>
            </wp:positionV>
            <wp:extent cx="4671060" cy="2346960"/>
            <wp:effectExtent l="0" t="0" r="15240" b="15240"/>
            <wp:wrapThrough wrapText="bothSides">
              <wp:wrapPolygon edited="0">
                <wp:start x="0" y="0"/>
                <wp:lineTo x="0" y="21565"/>
                <wp:lineTo x="21582" y="21565"/>
                <wp:lineTo x="21582" y="0"/>
                <wp:lineTo x="0" y="0"/>
              </wp:wrapPolygon>
            </wp:wrapThrough>
            <wp:docPr id="1384046387" name="Chart 1">
              <a:extLst xmlns:a="http://schemas.openxmlformats.org/drawingml/2006/main">
                <a:ext uri="{FF2B5EF4-FFF2-40B4-BE49-F238E27FC236}">
                  <a16:creationId xmlns:a16="http://schemas.microsoft.com/office/drawing/2014/main" id="{D054BA1C-328E-2901-BFD4-CCB17BE053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r w:rsidR="00302950" w:rsidRPr="001471DE">
        <w:rPr>
          <w:rtl/>
        </w:rPr>
        <w:t>به طور کلی می</w:t>
      </w:r>
      <w:r w:rsidR="00302950" w:rsidRPr="001471DE">
        <w:rPr>
          <w:rFonts w:hint="cs"/>
          <w:rtl/>
        </w:rPr>
        <w:t>‌</w:t>
      </w:r>
      <w:r w:rsidR="00302950" w:rsidRPr="001471DE">
        <w:rPr>
          <w:rtl/>
        </w:rPr>
        <w:t xml:space="preserve">توان گفت نسبت جنسیت شرکت کنندگان </w:t>
      </w:r>
      <w:r w:rsidR="00302950">
        <w:rPr>
          <w:rFonts w:hint="cs"/>
          <w:rtl/>
        </w:rPr>
        <w:t>زن و مرد به نسبت 2 به 1 است</w:t>
      </w:r>
      <w:r w:rsidR="00302950" w:rsidRPr="001471DE">
        <w:rPr>
          <w:rtl/>
        </w:rPr>
        <w:t>. از بین</w:t>
      </w:r>
      <w:r w:rsidR="00302950">
        <w:rPr>
          <w:rFonts w:hint="cs"/>
          <w:rtl/>
        </w:rPr>
        <w:t xml:space="preserve"> 32</w:t>
      </w:r>
      <w:r w:rsidR="00302950" w:rsidRPr="001471DE">
        <w:rPr>
          <w:rtl/>
        </w:rPr>
        <w:t xml:space="preserve"> مصاحبه شونده، </w:t>
      </w:r>
      <w:r w:rsidR="00302950">
        <w:rPr>
          <w:rFonts w:hint="cs"/>
          <w:rtl/>
        </w:rPr>
        <w:t>22</w:t>
      </w:r>
      <w:r w:rsidR="00302950" w:rsidRPr="001471DE">
        <w:rPr>
          <w:rtl/>
        </w:rPr>
        <w:t xml:space="preserve"> نفر زن و </w:t>
      </w:r>
      <w:r w:rsidR="00302950">
        <w:rPr>
          <w:rFonts w:hint="cs"/>
          <w:rtl/>
        </w:rPr>
        <w:t>10</w:t>
      </w:r>
      <w:r w:rsidR="00302950" w:rsidRPr="001471DE">
        <w:rPr>
          <w:rFonts w:hint="cs"/>
          <w:rtl/>
        </w:rPr>
        <w:t xml:space="preserve"> </w:t>
      </w:r>
      <w:r w:rsidR="00302950" w:rsidRPr="001471DE">
        <w:rPr>
          <w:rtl/>
        </w:rPr>
        <w:t>نفر مرد هستند</w:t>
      </w:r>
      <w:r w:rsidR="00302950" w:rsidRPr="001471DE">
        <w:t xml:space="preserve">. </w:t>
      </w:r>
      <w:r w:rsidR="00302950" w:rsidRPr="001471DE">
        <w:rPr>
          <w:rFonts w:hint="cs"/>
          <w:rtl/>
        </w:rPr>
        <w:t xml:space="preserve"> </w:t>
      </w:r>
      <w:r w:rsidR="00302950" w:rsidRPr="001471DE">
        <w:rPr>
          <w:rtl/>
        </w:rPr>
        <w:t>همچنین در رابطه با رشته</w:t>
      </w:r>
      <w:r w:rsidR="00302950" w:rsidRPr="001471DE">
        <w:rPr>
          <w:rFonts w:hint="cs"/>
          <w:rtl/>
        </w:rPr>
        <w:t>‌ی</w:t>
      </w:r>
      <w:r w:rsidR="00302950" w:rsidRPr="001471DE">
        <w:rPr>
          <w:rtl/>
        </w:rPr>
        <w:t xml:space="preserve"> تحصیلی مدیران مدرسه مورد مصاحبه در این پژوهش، از بین </w:t>
      </w:r>
      <w:r w:rsidR="00302950">
        <w:rPr>
          <w:rFonts w:hint="cs"/>
          <w:rtl/>
        </w:rPr>
        <w:t>21</w:t>
      </w:r>
      <w:r w:rsidR="00302950" w:rsidRPr="001471DE">
        <w:rPr>
          <w:rtl/>
        </w:rPr>
        <w:t xml:space="preserve"> نفر مدیر، </w:t>
      </w:r>
      <w:r w:rsidR="00302950">
        <w:t>7</w:t>
      </w:r>
      <w:r w:rsidR="00302950" w:rsidRPr="001471DE">
        <w:rPr>
          <w:rtl/>
        </w:rPr>
        <w:t xml:space="preserve"> نفر از آنان دارای مدرک مدیریت</w:t>
      </w:r>
      <w:r w:rsidR="00302950">
        <w:rPr>
          <w:rFonts w:hint="cs"/>
          <w:rtl/>
        </w:rPr>
        <w:t xml:space="preserve"> و برنامه‌ریزی</w:t>
      </w:r>
      <w:r w:rsidR="00302950" w:rsidRPr="001471DE">
        <w:rPr>
          <w:rtl/>
        </w:rPr>
        <w:t xml:space="preserve"> آموزشی</w:t>
      </w:r>
      <w:r w:rsidR="00302950">
        <w:rPr>
          <w:rFonts w:hint="cs"/>
          <w:rtl/>
        </w:rPr>
        <w:t>،</w:t>
      </w:r>
      <w:r w:rsidR="00302950" w:rsidRPr="001471DE">
        <w:rPr>
          <w:rtl/>
        </w:rPr>
        <w:t xml:space="preserve"> </w:t>
      </w:r>
      <w:r w:rsidR="00302950">
        <w:rPr>
          <w:rFonts w:hint="cs"/>
          <w:rtl/>
        </w:rPr>
        <w:t>12</w:t>
      </w:r>
      <w:r w:rsidR="00302950" w:rsidRPr="001471DE">
        <w:rPr>
          <w:rtl/>
        </w:rPr>
        <w:t xml:space="preserve"> نفر</w:t>
      </w:r>
      <w:r w:rsidR="00302950">
        <w:rPr>
          <w:rFonts w:hint="cs"/>
          <w:rtl/>
        </w:rPr>
        <w:t xml:space="preserve"> دارای مدرک مرتبط با علوم تربیتی از قبیل برنامه‌ریزی درسی، آموزش ابتدایی، مشاوره و روانشناسی </w:t>
      </w:r>
      <w:r w:rsidR="00302950" w:rsidRPr="001471DE">
        <w:rPr>
          <w:rtl/>
        </w:rPr>
        <w:t xml:space="preserve"> </w:t>
      </w:r>
      <w:r w:rsidR="00302950">
        <w:rPr>
          <w:rFonts w:hint="cs"/>
          <w:rtl/>
        </w:rPr>
        <w:t>و 1 نفر از مدرک غیرمرتبط برخوردار بودند</w:t>
      </w:r>
      <w:r w:rsidR="00302950" w:rsidRPr="001471DE">
        <w:rPr>
          <w:rtl/>
        </w:rPr>
        <w:t xml:space="preserve">. به عبارت دیگر، </w:t>
      </w:r>
      <w:r w:rsidR="00302950">
        <w:t>62</w:t>
      </w:r>
      <w:r w:rsidR="00302950" w:rsidRPr="001471DE">
        <w:rPr>
          <w:rtl/>
        </w:rPr>
        <w:t xml:space="preserve"> درصد از مدیران مورد مطالعه دارای مدرک مرتبط با حرفه خود، مدیریت و برنامه</w:t>
      </w:r>
      <w:r w:rsidR="00302950">
        <w:rPr>
          <w:rFonts w:hint="cs"/>
          <w:rtl/>
        </w:rPr>
        <w:t>‌</w:t>
      </w:r>
      <w:r w:rsidR="00302950" w:rsidRPr="001471DE">
        <w:rPr>
          <w:rtl/>
        </w:rPr>
        <w:t>ریزی آموزشی بودند</w:t>
      </w:r>
      <w:r w:rsidR="00302950">
        <w:rPr>
          <w:rFonts w:hint="cs"/>
          <w:rtl/>
        </w:rPr>
        <w:t xml:space="preserve">. </w:t>
      </w:r>
      <w:r w:rsidR="00302950">
        <w:t xml:space="preserve">33 </w:t>
      </w:r>
      <w:r w:rsidR="00302950">
        <w:rPr>
          <w:rFonts w:hint="cs"/>
          <w:rtl/>
        </w:rPr>
        <w:t xml:space="preserve"> </w:t>
      </w:r>
      <w:r w:rsidR="00302950" w:rsidRPr="001471DE">
        <w:rPr>
          <w:rtl/>
        </w:rPr>
        <w:t>درصد دارای مدرک</w:t>
      </w:r>
      <w:r w:rsidR="00302950">
        <w:rPr>
          <w:rFonts w:hint="cs"/>
          <w:rtl/>
        </w:rPr>
        <w:t>‌</w:t>
      </w:r>
      <w:r w:rsidR="00302950" w:rsidRPr="001471DE">
        <w:rPr>
          <w:rtl/>
        </w:rPr>
        <w:t xml:space="preserve">های مرتبط با </w:t>
      </w:r>
      <w:r w:rsidR="00302950">
        <w:rPr>
          <w:rFonts w:hint="cs"/>
          <w:rtl/>
        </w:rPr>
        <w:t>علوم تربیتی</w:t>
      </w:r>
      <w:r w:rsidR="00302950" w:rsidRPr="001471DE">
        <w:rPr>
          <w:rtl/>
        </w:rPr>
        <w:t xml:space="preserve"> و </w:t>
      </w:r>
      <w:r w:rsidR="00302950">
        <w:rPr>
          <w:rFonts w:hint="cs"/>
          <w:rtl/>
        </w:rPr>
        <w:t xml:space="preserve">5 </w:t>
      </w:r>
      <w:r w:rsidR="00302950" w:rsidRPr="001471DE">
        <w:rPr>
          <w:rtl/>
        </w:rPr>
        <w:t>درصد فاقد تحصیل</w:t>
      </w:r>
      <w:r w:rsidR="00302950">
        <w:rPr>
          <w:rFonts w:hint="cs"/>
          <w:rtl/>
        </w:rPr>
        <w:t>ا</w:t>
      </w:r>
      <w:r w:rsidR="00302950" w:rsidRPr="001471DE">
        <w:rPr>
          <w:rtl/>
        </w:rPr>
        <w:t>ت مرتبط با حرفه</w:t>
      </w:r>
      <w:r w:rsidR="00302950">
        <w:rPr>
          <w:rFonts w:hint="cs"/>
          <w:rtl/>
        </w:rPr>
        <w:t>‌ی</w:t>
      </w:r>
      <w:r w:rsidR="00302950" w:rsidRPr="001471DE">
        <w:rPr>
          <w:rtl/>
        </w:rPr>
        <w:t xml:space="preserve"> مدیریت بودند</w:t>
      </w:r>
      <w:r w:rsidR="00302950" w:rsidRPr="001471DE">
        <w:t>.</w:t>
      </w:r>
      <w:r w:rsidR="00302950">
        <w:rPr>
          <w:rFonts w:hint="cs"/>
          <w:rtl/>
        </w:rPr>
        <w:t xml:space="preserve"> </w:t>
      </w:r>
    </w:p>
    <w:p w14:paraId="2B319118" w14:textId="0B7C4043" w:rsidR="00036583" w:rsidRDefault="00036583" w:rsidP="00302BAA">
      <w:pPr>
        <w:pStyle w:val="ac"/>
      </w:pPr>
    </w:p>
    <w:p w14:paraId="10F70E86" w14:textId="38BA01C0" w:rsidR="00036583" w:rsidRDefault="00E9558E" w:rsidP="00302BAA">
      <w:pPr>
        <w:pStyle w:val="ac"/>
      </w:pPr>
      <w:r>
        <w:pict w14:anchorId="70A07D94">
          <v:shape id="_x0000_s2062" type="#_x0000_t202" style="position:absolute;left:0;text-align:left;margin-left:76.55pt;margin-top:4.9pt;width:367.8pt;height:28.8pt;z-index:251679232;mso-position-horizontal-relative:text;mso-position-vertical-relative:text" wrapcoords="-44 0 -44 21150 21600 21150 21600 0 -44 0" stroked="f">
            <v:textbox style="mso-next-textbox:#_x0000_s2062" inset="0,0,0,0">
              <w:txbxContent>
                <w:p w14:paraId="57FE77CC" w14:textId="61CD156C" w:rsidR="0080574B" w:rsidRPr="00B94871" w:rsidRDefault="0080574B" w:rsidP="005C2D86">
                  <w:pPr>
                    <w:pStyle w:val="a3"/>
                    <w:numPr>
                      <w:ilvl w:val="0"/>
                      <w:numId w:val="0"/>
                    </w:numPr>
                    <w:ind w:left="2070"/>
                    <w:rPr>
                      <w:lang w:bidi="ar-DZ"/>
                    </w:rPr>
                  </w:pPr>
                  <w:r w:rsidRPr="00B94871">
                    <w:rPr>
                      <w:rtl/>
                    </w:rPr>
                    <w:t>نمودار</w:t>
                  </w:r>
                  <w:r w:rsidR="005C2D86">
                    <w:rPr>
                      <w:rFonts w:hint="cs"/>
                      <w:rtl/>
                    </w:rPr>
                    <w:t xml:space="preserve"> 3-1</w:t>
                  </w:r>
                  <w:r w:rsidRPr="00B94871">
                    <w:rPr>
                      <w:rtl/>
                    </w:rPr>
                    <w:t xml:space="preserve"> رشته‌</w:t>
                  </w:r>
                  <w:r w:rsidRPr="00B94871">
                    <w:rPr>
                      <w:rFonts w:hint="cs"/>
                      <w:rtl/>
                    </w:rPr>
                    <w:t>ی</w:t>
                  </w:r>
                  <w:r w:rsidRPr="00B94871">
                    <w:rPr>
                      <w:rtl/>
                    </w:rPr>
                    <w:t xml:space="preserve"> تحص</w:t>
                  </w:r>
                  <w:r w:rsidRPr="00B94871">
                    <w:rPr>
                      <w:rFonts w:hint="cs"/>
                      <w:rtl/>
                    </w:rPr>
                    <w:t>ی</w:t>
                  </w:r>
                  <w:r w:rsidRPr="00B94871">
                    <w:rPr>
                      <w:rFonts w:hint="eastAsia"/>
                      <w:rtl/>
                    </w:rPr>
                    <w:t>ل</w:t>
                  </w:r>
                  <w:r w:rsidRPr="00B94871">
                    <w:rPr>
                      <w:rFonts w:hint="cs"/>
                      <w:rtl/>
                    </w:rPr>
                    <w:t>ی</w:t>
                  </w:r>
                  <w:r w:rsidRPr="00B94871">
                    <w:rPr>
                      <w:rtl/>
                    </w:rPr>
                    <w:t xml:space="preserve"> مد</w:t>
                  </w:r>
                  <w:r w:rsidRPr="00B94871">
                    <w:rPr>
                      <w:rFonts w:hint="cs"/>
                      <w:rtl/>
                    </w:rPr>
                    <w:t>ی</w:t>
                  </w:r>
                  <w:r w:rsidRPr="00B94871">
                    <w:rPr>
                      <w:rFonts w:hint="eastAsia"/>
                      <w:rtl/>
                    </w:rPr>
                    <w:t>ران</w:t>
                  </w:r>
                  <w:r w:rsidRPr="00B94871">
                    <w:rPr>
                      <w:rtl/>
                    </w:rPr>
                    <w:t xml:space="preserve"> مدرسه</w:t>
                  </w:r>
                </w:p>
              </w:txbxContent>
            </v:textbox>
            <w10:wrap type="through"/>
          </v:shape>
        </w:pict>
      </w:r>
    </w:p>
    <w:p w14:paraId="7C3DBEBC" w14:textId="121F26C5" w:rsidR="00036583" w:rsidRDefault="00036583" w:rsidP="00302BAA">
      <w:pPr>
        <w:pStyle w:val="ac"/>
      </w:pPr>
    </w:p>
    <w:p w14:paraId="79D02512" w14:textId="373D0BEE" w:rsidR="00036583" w:rsidRDefault="00036583" w:rsidP="00302BAA">
      <w:pPr>
        <w:pStyle w:val="ac"/>
      </w:pPr>
    </w:p>
    <w:p w14:paraId="2E4C2A41" w14:textId="77777777" w:rsidR="00036583" w:rsidRDefault="00036583" w:rsidP="00302BAA">
      <w:pPr>
        <w:pStyle w:val="ac"/>
        <w:rPr>
          <w:rtl/>
        </w:rPr>
      </w:pPr>
    </w:p>
    <w:p w14:paraId="7BF0B720" w14:textId="2D58CEE2" w:rsidR="00302950" w:rsidRDefault="00302950" w:rsidP="00302BAA">
      <w:pPr>
        <w:pStyle w:val="ac"/>
      </w:pPr>
    </w:p>
    <w:p w14:paraId="469CED26" w14:textId="77777777" w:rsidR="00162202" w:rsidRDefault="00162202" w:rsidP="00302BAA">
      <w:pPr>
        <w:pStyle w:val="ac"/>
      </w:pPr>
    </w:p>
    <w:p w14:paraId="5311A453" w14:textId="77777777" w:rsidR="00162202" w:rsidRDefault="00162202" w:rsidP="00302BAA">
      <w:pPr>
        <w:pStyle w:val="ac"/>
      </w:pPr>
    </w:p>
    <w:p w14:paraId="5100759B" w14:textId="77777777" w:rsidR="00162202" w:rsidRDefault="00162202" w:rsidP="00302BAA">
      <w:pPr>
        <w:pStyle w:val="ac"/>
      </w:pPr>
    </w:p>
    <w:p w14:paraId="0E66B305" w14:textId="77777777" w:rsidR="00162202" w:rsidRDefault="00162202" w:rsidP="00302BAA">
      <w:pPr>
        <w:pStyle w:val="ac"/>
      </w:pPr>
    </w:p>
    <w:p w14:paraId="1EA220B8" w14:textId="77777777" w:rsidR="00162202" w:rsidRDefault="00162202" w:rsidP="00302BAA">
      <w:pPr>
        <w:pStyle w:val="ac"/>
      </w:pPr>
    </w:p>
    <w:p w14:paraId="136B398F" w14:textId="77777777" w:rsidR="00162202" w:rsidRDefault="00162202" w:rsidP="00302BAA">
      <w:pPr>
        <w:pStyle w:val="ac"/>
      </w:pPr>
    </w:p>
    <w:p w14:paraId="75635424" w14:textId="77777777" w:rsidR="00162202" w:rsidRDefault="00162202" w:rsidP="00302BAA">
      <w:pPr>
        <w:pStyle w:val="ac"/>
      </w:pPr>
    </w:p>
    <w:p w14:paraId="53FC8C8F" w14:textId="77777777" w:rsidR="00162202" w:rsidRDefault="00162202" w:rsidP="00302BAA">
      <w:pPr>
        <w:pStyle w:val="ac"/>
      </w:pPr>
    </w:p>
    <w:p w14:paraId="4BE15A0A" w14:textId="77777777" w:rsidR="00F36B02" w:rsidRDefault="00F36B02" w:rsidP="00302BAA">
      <w:pPr>
        <w:pStyle w:val="ac"/>
        <w:rPr>
          <w:rtl/>
        </w:rPr>
      </w:pPr>
      <w:r>
        <w:rPr>
          <w:rFonts w:hint="cs"/>
          <w:rtl/>
        </w:rPr>
        <w:t>همچنین 48 درصد از مدیران دارای مدرک کارشناسی، 38 درصد مدرک کارشناسی ارشد و 14 درصد از مدرک دکترا برخوردار بودند.</w:t>
      </w:r>
    </w:p>
    <w:p w14:paraId="68FF2953" w14:textId="77777777" w:rsidR="00162202" w:rsidRDefault="00162202" w:rsidP="00302BAA">
      <w:pPr>
        <w:pStyle w:val="ac"/>
        <w:rPr>
          <w:rtl/>
        </w:rPr>
      </w:pPr>
    </w:p>
    <w:p w14:paraId="77E7E3D9" w14:textId="77777777" w:rsidR="00A01DC9" w:rsidRDefault="00A01DC9" w:rsidP="00302BAA">
      <w:pPr>
        <w:pStyle w:val="ac"/>
        <w:rPr>
          <w:rtl/>
        </w:rPr>
      </w:pPr>
    </w:p>
    <w:p w14:paraId="6DF879E1" w14:textId="77777777" w:rsidR="00A01DC9" w:rsidRDefault="00A01DC9" w:rsidP="00302BAA">
      <w:pPr>
        <w:pStyle w:val="ac"/>
        <w:rPr>
          <w:rtl/>
        </w:rPr>
      </w:pPr>
    </w:p>
    <w:p w14:paraId="766CBD29" w14:textId="77777777" w:rsidR="00A01DC9" w:rsidRDefault="00A01DC9" w:rsidP="00302BAA">
      <w:pPr>
        <w:pStyle w:val="ac"/>
      </w:pPr>
    </w:p>
    <w:p w14:paraId="5213A4EB" w14:textId="76303547" w:rsidR="00A01DC9" w:rsidRDefault="005C2D86" w:rsidP="005C2D86">
      <w:pPr>
        <w:pStyle w:val="a3"/>
        <w:numPr>
          <w:ilvl w:val="0"/>
          <w:numId w:val="0"/>
        </w:numPr>
        <w:ind w:left="2070"/>
        <w:jc w:val="left"/>
      </w:pPr>
      <w:r>
        <w:rPr>
          <w:rFonts w:hint="cs"/>
          <w:rtl/>
        </w:rPr>
        <w:t xml:space="preserve">نمودار 3-2 </w:t>
      </w:r>
      <w:r w:rsidR="00A01DC9">
        <w:rPr>
          <w:rFonts w:hint="cs"/>
          <w:rtl/>
        </w:rPr>
        <w:t>مدرک تحصیلی مدیران مدرسه</w:t>
      </w:r>
    </w:p>
    <w:p w14:paraId="0CC2F9F9" w14:textId="77777777" w:rsidR="00A01DC9" w:rsidRDefault="00A01DC9" w:rsidP="009E4891">
      <w:pPr>
        <w:pStyle w:val="a3"/>
        <w:numPr>
          <w:ilvl w:val="0"/>
          <w:numId w:val="0"/>
        </w:numPr>
        <w:ind w:left="11"/>
        <w:jc w:val="left"/>
      </w:pPr>
    </w:p>
    <w:p w14:paraId="4F23DA8F" w14:textId="77777777" w:rsidR="00162202" w:rsidRDefault="00162202" w:rsidP="00162202">
      <w:pPr>
        <w:spacing w:line="259" w:lineRule="auto"/>
        <w:jc w:val="center"/>
        <w:rPr>
          <w:rtl/>
          <w:lang w:bidi="fa-IR"/>
        </w:rPr>
      </w:pPr>
      <w:r>
        <w:rPr>
          <w:noProof/>
        </w:rPr>
        <w:drawing>
          <wp:inline distT="0" distB="0" distL="0" distR="0" wp14:anchorId="1E1F8C24" wp14:editId="3B500D0E">
            <wp:extent cx="4244340" cy="2331720"/>
            <wp:effectExtent l="0" t="0" r="3810" b="11430"/>
            <wp:docPr id="146523340" name="Chart 1">
              <a:extLst xmlns:a="http://schemas.openxmlformats.org/drawingml/2006/main">
                <a:ext uri="{FF2B5EF4-FFF2-40B4-BE49-F238E27FC236}">
                  <a16:creationId xmlns:a16="http://schemas.microsoft.com/office/drawing/2014/main" id="{85B55DC2-D331-D2AF-1AEA-EF7FACA42F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D84785E" w14:textId="77777777" w:rsidR="00162202" w:rsidRDefault="00162202" w:rsidP="00302BAA">
      <w:pPr>
        <w:pStyle w:val="ac"/>
        <w:rPr>
          <w:rtl/>
        </w:rPr>
      </w:pPr>
      <w:r>
        <w:rPr>
          <w:rFonts w:hint="cs"/>
          <w:rtl/>
        </w:rPr>
        <w:t>در رابطه با رشته‌ی تحصیلی متخصصین نیز، از بین 10 نفر شرکت کننده، 6 نفر دارای مدرک دکترای مدیریت آموزشی و 4 نفر از مدرک دکترای معماری برخوردار بودند. به عبارت دیگر، 60 درصد دارای دارای مدرک دکترای مدیریت آموزشی و 40 درصد دارای مدرک دکترای معماری بودند.</w:t>
      </w:r>
    </w:p>
    <w:p w14:paraId="4E0A6E83" w14:textId="77777777" w:rsidR="00162202" w:rsidRDefault="00162202" w:rsidP="00B21171">
      <w:pPr>
        <w:pStyle w:val="afa"/>
        <w:rPr>
          <w:rtl/>
        </w:rPr>
      </w:pPr>
    </w:p>
    <w:p w14:paraId="48F44C28" w14:textId="52A638C7" w:rsidR="009E4891" w:rsidRDefault="005C2D86" w:rsidP="005C2D86">
      <w:pPr>
        <w:pStyle w:val="a3"/>
        <w:numPr>
          <w:ilvl w:val="0"/>
          <w:numId w:val="0"/>
        </w:numPr>
        <w:ind w:left="2070"/>
        <w:jc w:val="left"/>
        <w:rPr>
          <w:rtl/>
        </w:rPr>
      </w:pPr>
      <w:r>
        <w:rPr>
          <w:rFonts w:hint="cs"/>
          <w:rtl/>
        </w:rPr>
        <w:t xml:space="preserve">نمودار 3-3 </w:t>
      </w:r>
      <w:r w:rsidR="009E4891">
        <w:rPr>
          <w:rFonts w:hint="cs"/>
          <w:rtl/>
        </w:rPr>
        <w:t>جمعیت شناختی متخصصین</w:t>
      </w:r>
    </w:p>
    <w:p w14:paraId="61AB17E3" w14:textId="77777777" w:rsidR="009E4891" w:rsidRPr="009E4891" w:rsidRDefault="009E4891" w:rsidP="009E4891">
      <w:pPr>
        <w:rPr>
          <w:lang w:bidi="fa-IR"/>
        </w:rPr>
      </w:pPr>
    </w:p>
    <w:p w14:paraId="013E728F" w14:textId="77777777" w:rsidR="00162202" w:rsidRDefault="00162202" w:rsidP="00162202">
      <w:pPr>
        <w:jc w:val="center"/>
      </w:pPr>
      <w:r>
        <w:rPr>
          <w:noProof/>
        </w:rPr>
        <w:drawing>
          <wp:inline distT="0" distB="0" distL="0" distR="0" wp14:anchorId="0911B2F9" wp14:editId="070BA89E">
            <wp:extent cx="4183380" cy="2301240"/>
            <wp:effectExtent l="0" t="0" r="7620" b="3810"/>
            <wp:docPr id="1747459216" name="Chart 1">
              <a:extLst xmlns:a="http://schemas.openxmlformats.org/drawingml/2006/main">
                <a:ext uri="{FF2B5EF4-FFF2-40B4-BE49-F238E27FC236}">
                  <a16:creationId xmlns:a16="http://schemas.microsoft.com/office/drawing/2014/main" id="{B4EDE769-33DE-6BD1-AD8E-557134EA2B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3BD78B1" w14:textId="77777777" w:rsidR="00162202" w:rsidRDefault="00162202" w:rsidP="00162202"/>
    <w:p w14:paraId="26CC069B" w14:textId="77777777" w:rsidR="00162202" w:rsidRDefault="00162202" w:rsidP="005C2D86">
      <w:pPr>
        <w:pStyle w:val="1-1"/>
        <w:rPr>
          <w:rtl/>
        </w:rPr>
      </w:pPr>
      <w:bookmarkStart w:id="71" w:name="_Toc144767761"/>
      <w:r>
        <w:rPr>
          <w:rFonts w:hint="cs"/>
          <w:rtl/>
        </w:rPr>
        <w:t>روش گردآوری داده‌ها</w:t>
      </w:r>
      <w:bookmarkEnd w:id="71"/>
    </w:p>
    <w:p w14:paraId="7C262140" w14:textId="77777777" w:rsidR="00162202" w:rsidRDefault="00162202" w:rsidP="00302BAA">
      <w:pPr>
        <w:pStyle w:val="ac"/>
        <w:rPr>
          <w:rtl/>
        </w:rPr>
      </w:pPr>
      <w:r>
        <w:rPr>
          <w:rFonts w:hint="cs"/>
          <w:rtl/>
        </w:rPr>
        <w:t>داده‌های این پژوهش با استفاده از تکنیک مثلث‌سازی</w:t>
      </w:r>
      <w:r>
        <w:rPr>
          <w:rStyle w:val="FootnoteReference"/>
          <w:rtl/>
        </w:rPr>
        <w:footnoteReference w:id="100"/>
      </w:r>
      <w:r>
        <w:t>)</w:t>
      </w:r>
      <w:r>
        <w:rPr>
          <w:rFonts w:hint="cs"/>
          <w:rtl/>
        </w:rPr>
        <w:t>نوبل و اسمیت،2015) جمع‌آوری شده‌اند. این تکنیک در پژوهش‌های کیفی برای بالابردن اعتماد و اعتبار درونی داده‌ها و بالابردن غنای آنها استفاده می‌شود. در این نوع از مثلث‌سازی محقق از منابع مختلفی برای جمع‌آوری داده‌ها استفاده می‌کند (عباس‌زاده و بوداقی و کریمی، 1393)</w:t>
      </w:r>
      <w:r>
        <w:rPr>
          <w:rtl/>
        </w:rPr>
        <w:t xml:space="preserve">. </w:t>
      </w:r>
      <w:r>
        <w:rPr>
          <w:rFonts w:hint="cs"/>
          <w:rtl/>
        </w:rPr>
        <w:t xml:space="preserve">در این پژوهش سه دسته‌ی مدیران، اساتید و متخصصین آموزش و پرورش و اساتید و متخصصین معماری در راستای جمع‌آوری داده از چشم‌اندازهای مختلف انتخاب شدند و داده‌ها با استفاده از </w:t>
      </w:r>
      <w:r>
        <w:rPr>
          <w:rtl/>
        </w:rPr>
        <w:t>مصاحبه</w:t>
      </w:r>
      <w:r>
        <w:rPr>
          <w:rFonts w:hint="cs"/>
          <w:rtl/>
        </w:rPr>
        <w:t>‌</w:t>
      </w:r>
      <w:r>
        <w:rPr>
          <w:rtl/>
        </w:rPr>
        <w:t>های نیمه</w:t>
      </w:r>
      <w:r>
        <w:rPr>
          <w:rFonts w:hint="cs"/>
          <w:rtl/>
        </w:rPr>
        <w:t>‌</w:t>
      </w:r>
      <w:r>
        <w:rPr>
          <w:rtl/>
        </w:rPr>
        <w:t>ساختاریافته و عمیق</w:t>
      </w:r>
      <w:r>
        <w:rPr>
          <w:rFonts w:hint="cs"/>
          <w:rtl/>
        </w:rPr>
        <w:t xml:space="preserve"> با مراجعه به این سه گروه به‌دست آمدند.</w:t>
      </w:r>
    </w:p>
    <w:p w14:paraId="5DD69640" w14:textId="77777777" w:rsidR="00162202" w:rsidRDefault="00162202" w:rsidP="00302BAA">
      <w:pPr>
        <w:pStyle w:val="ac"/>
        <w:rPr>
          <w:rtl/>
        </w:rPr>
      </w:pPr>
      <w:r>
        <w:rPr>
          <w:rtl/>
        </w:rPr>
        <w:t>سوا</w:t>
      </w:r>
      <w:r>
        <w:rPr>
          <w:rFonts w:hint="cs"/>
          <w:rtl/>
        </w:rPr>
        <w:t>لا</w:t>
      </w:r>
      <w:r>
        <w:rPr>
          <w:rtl/>
        </w:rPr>
        <w:t>ت اصلی پژوهش</w:t>
      </w:r>
      <w:r>
        <w:rPr>
          <w:rFonts w:hint="cs"/>
          <w:rtl/>
        </w:rPr>
        <w:t xml:space="preserve"> از مدیران</w:t>
      </w:r>
      <w:r>
        <w:rPr>
          <w:rtl/>
        </w:rPr>
        <w:t xml:space="preserve"> شامل: </w:t>
      </w:r>
      <w:r>
        <w:rPr>
          <w:rFonts w:hint="cs"/>
          <w:rtl/>
        </w:rPr>
        <w:t>تعریف مدیران از فضای یادگیری</w:t>
      </w:r>
      <w:r>
        <w:rPr>
          <w:rtl/>
        </w:rPr>
        <w:t xml:space="preserve">، تعریف </w:t>
      </w:r>
      <w:r>
        <w:rPr>
          <w:rFonts w:hint="cs"/>
          <w:rtl/>
        </w:rPr>
        <w:t>ایشان</w:t>
      </w:r>
      <w:r>
        <w:rPr>
          <w:rtl/>
        </w:rPr>
        <w:t xml:space="preserve"> از</w:t>
      </w:r>
      <w:r>
        <w:rPr>
          <w:rFonts w:hint="cs"/>
          <w:rtl/>
        </w:rPr>
        <w:t xml:space="preserve"> یادگیری و چگونگی فرآیند یادگیری، اقتضائات فضا برای تحقق این فرآیند، شایستگی‌های مدیر به‌عنوان طراح فضای یادگیری و ارتباط ایشان با فضاهای بیرون از مدرسه برای استفاده به‌عنوان محیط یادگیری </w:t>
      </w:r>
      <w:r>
        <w:rPr>
          <w:rtl/>
        </w:rPr>
        <w:t>بود. مابقی سوا</w:t>
      </w:r>
      <w:r>
        <w:rPr>
          <w:rFonts w:hint="cs"/>
          <w:rtl/>
        </w:rPr>
        <w:t>لا</w:t>
      </w:r>
      <w:r>
        <w:rPr>
          <w:rtl/>
        </w:rPr>
        <w:t>ت در طول پژوهش و در طی مصاحبه و با توجه به پاسخی که شرکت</w:t>
      </w:r>
      <w:r>
        <w:rPr>
          <w:rFonts w:hint="cs"/>
          <w:rtl/>
        </w:rPr>
        <w:t>‌</w:t>
      </w:r>
      <w:r>
        <w:rPr>
          <w:rtl/>
        </w:rPr>
        <w:t>کنندگان می</w:t>
      </w:r>
      <w:r>
        <w:rPr>
          <w:rFonts w:hint="cs"/>
          <w:rtl/>
        </w:rPr>
        <w:t>‌</w:t>
      </w:r>
      <w:r>
        <w:rPr>
          <w:rtl/>
        </w:rPr>
        <w:t>دادند شکل می</w:t>
      </w:r>
      <w:r>
        <w:rPr>
          <w:rFonts w:hint="cs"/>
          <w:rtl/>
        </w:rPr>
        <w:t>‌</w:t>
      </w:r>
      <w:r>
        <w:rPr>
          <w:rtl/>
        </w:rPr>
        <w:t xml:space="preserve">گرفت. به همین جهت مدت زمان مصاحبه از </w:t>
      </w:r>
      <w:r>
        <w:rPr>
          <w:rFonts w:hint="cs"/>
          <w:rtl/>
        </w:rPr>
        <w:t>15</w:t>
      </w:r>
      <w:r>
        <w:rPr>
          <w:rtl/>
        </w:rPr>
        <w:t xml:space="preserve">دقیقه تا </w:t>
      </w:r>
      <w:r>
        <w:rPr>
          <w:rFonts w:hint="cs"/>
          <w:rtl/>
        </w:rPr>
        <w:t>2:15</w:t>
      </w:r>
      <w:r>
        <w:rPr>
          <w:rtl/>
        </w:rPr>
        <w:t xml:space="preserve"> دقیقه متغیر بود. در مجموع مدت زمان مصاحبه با مدیران </w:t>
      </w:r>
      <w:r>
        <w:rPr>
          <w:rFonts w:hint="cs"/>
          <w:rtl/>
        </w:rPr>
        <w:t>17 ساعت و 35</w:t>
      </w:r>
      <w:r>
        <w:rPr>
          <w:rtl/>
        </w:rPr>
        <w:t xml:space="preserve"> دقیقه شد که میانگین مدت زمان مصاحبه با </w:t>
      </w:r>
      <w:r>
        <w:t>21</w:t>
      </w:r>
      <w:r>
        <w:rPr>
          <w:rFonts w:hint="cs"/>
          <w:rtl/>
        </w:rPr>
        <w:t xml:space="preserve"> </w:t>
      </w:r>
      <w:r>
        <w:rPr>
          <w:rtl/>
        </w:rPr>
        <w:t xml:space="preserve">نفر از مدیران مدرسه </w:t>
      </w:r>
      <w:r>
        <w:rPr>
          <w:rFonts w:hint="cs"/>
          <w:rtl/>
        </w:rPr>
        <w:t>حدود 50</w:t>
      </w:r>
      <w:r>
        <w:rPr>
          <w:rtl/>
        </w:rPr>
        <w:t xml:space="preserve"> دقیقه شد. </w:t>
      </w:r>
    </w:p>
    <w:p w14:paraId="0C4EF4C9" w14:textId="77777777" w:rsidR="00162202" w:rsidRDefault="00162202" w:rsidP="00302BAA">
      <w:pPr>
        <w:pStyle w:val="ac"/>
        <w:rPr>
          <w:rtl/>
        </w:rPr>
      </w:pPr>
      <w:r>
        <w:rPr>
          <w:rFonts w:hint="cs"/>
          <w:rtl/>
        </w:rPr>
        <w:t>سوالات اصلی پژوهش از متخصصین شامل: نقش مدیران در حالت مطلوب و شرایط فعلی در طراحی فضای کالبدی یادگیری و شایستگی‌های موردنیاز آنها برای ایفای این نقش بود. و سوالات اصلی پژوهش مابقی سوالات در طی مصاحبه و با توجه به پاسخ شرکت‌کنندگان شکل می‌گرفت. درمجموع 370 دقیقه مدت زمان مصاحبه با متخصصین بود که 272</w:t>
      </w:r>
      <w:r>
        <w:rPr>
          <w:rtl/>
        </w:rPr>
        <w:t xml:space="preserve"> دقیقه با متخصصان</w:t>
      </w:r>
      <w:r>
        <w:rPr>
          <w:rFonts w:hint="cs"/>
          <w:rtl/>
        </w:rPr>
        <w:t xml:space="preserve"> مدیریت آموزشی</w:t>
      </w:r>
      <w:r>
        <w:rPr>
          <w:rtl/>
        </w:rPr>
        <w:t xml:space="preserve"> و اعضای هیأت علمی دانشگاه </w:t>
      </w:r>
      <w:r>
        <w:rPr>
          <w:rFonts w:hint="cs"/>
          <w:rtl/>
        </w:rPr>
        <w:t>با</w:t>
      </w:r>
      <w:r>
        <w:rPr>
          <w:rtl/>
        </w:rPr>
        <w:t xml:space="preserve">سابقه </w:t>
      </w:r>
      <w:r>
        <w:rPr>
          <w:rFonts w:hint="cs"/>
          <w:rtl/>
        </w:rPr>
        <w:t xml:space="preserve">فعالیت در آموزش و پرورش و 98 دقیقه با متخصصین معماری دارای تجربه‌ی طراحی محیط‌های یادگیری </w:t>
      </w:r>
      <w:r>
        <w:rPr>
          <w:rtl/>
        </w:rPr>
        <w:t>انجام شد</w:t>
      </w:r>
      <w:r>
        <w:rPr>
          <w:rFonts w:hint="cs"/>
          <w:rtl/>
        </w:rPr>
        <w:t>. حدود 60</w:t>
      </w:r>
      <w:r>
        <w:rPr>
          <w:rtl/>
        </w:rPr>
        <w:t xml:space="preserve"> دقیقه </w:t>
      </w:r>
      <w:r>
        <w:rPr>
          <w:rFonts w:hint="cs"/>
          <w:rtl/>
        </w:rPr>
        <w:t>نیز</w:t>
      </w:r>
      <w:r>
        <w:rPr>
          <w:rtl/>
        </w:rPr>
        <w:t xml:space="preserve"> با </w:t>
      </w:r>
      <w:r>
        <w:rPr>
          <w:rFonts w:hint="cs"/>
          <w:rtl/>
        </w:rPr>
        <w:t>معلمانی که توسط مدیران معرفی می‌شدند</w:t>
      </w:r>
      <w:r>
        <w:rPr>
          <w:rtl/>
        </w:rPr>
        <w:t xml:space="preserve"> مصاحبه صورت پذیرفت.</w:t>
      </w:r>
      <w:r>
        <w:rPr>
          <w:rFonts w:hint="cs"/>
          <w:rtl/>
        </w:rPr>
        <w:t xml:space="preserve"> مصاحبه با معلمان داده‌ی مناسبی به پژوهشگر نمی‌داد زیرا آنها اغلب تصویری از فضای یادگیری در خارج از چهارچوب کلاسشان و تصویری از کارکرد مدیر در کل فضای مدرسه نداشتند و دغدغه‌های ایشان با دغدغه‌های مدیران متفاوت بود. بعلاوه‌ی اینکه دسترسی به آنان سخت بود و چون در طول ساعات کار مدارس در داخل کلاس بودند به سختی زمان مناسبی را برای مصاحبه اختصاص می‌دادند. لذا مصاحبه با ایشان از جایی به بعد ادامه پیدا نکرد. سایر</w:t>
      </w:r>
      <w:r>
        <w:rPr>
          <w:rtl/>
        </w:rPr>
        <w:t xml:space="preserve"> مصاحبه</w:t>
      </w:r>
      <w:r>
        <w:rPr>
          <w:rFonts w:hint="cs"/>
          <w:rtl/>
        </w:rPr>
        <w:t>‌</w:t>
      </w:r>
      <w:r>
        <w:rPr>
          <w:rtl/>
        </w:rPr>
        <w:t>ها تا رسیدن به اشباع نظری ادامه داشت</w:t>
      </w:r>
      <w:r>
        <w:t>.</w:t>
      </w:r>
    </w:p>
    <w:p w14:paraId="4C118D33" w14:textId="77777777" w:rsidR="00162202" w:rsidRDefault="00162202" w:rsidP="00302BAA">
      <w:pPr>
        <w:pStyle w:val="ac"/>
        <w:rPr>
          <w:rtl/>
        </w:rPr>
      </w:pPr>
      <w:r>
        <w:rPr>
          <w:rtl/>
        </w:rPr>
        <w:t>شرکت</w:t>
      </w:r>
      <w:r>
        <w:rPr>
          <w:rFonts w:hint="cs"/>
          <w:rtl/>
        </w:rPr>
        <w:t>‌</w:t>
      </w:r>
      <w:r>
        <w:rPr>
          <w:rtl/>
        </w:rPr>
        <w:t>کنندگان فی</w:t>
      </w:r>
      <w:r>
        <w:rPr>
          <w:rFonts w:hint="cs"/>
          <w:rtl/>
        </w:rPr>
        <w:t>‌</w:t>
      </w:r>
      <w:r>
        <w:rPr>
          <w:rtl/>
        </w:rPr>
        <w:t>البداهه به سوا</w:t>
      </w:r>
      <w:r>
        <w:rPr>
          <w:rFonts w:hint="cs"/>
          <w:rtl/>
        </w:rPr>
        <w:t>لا</w:t>
      </w:r>
      <w:r>
        <w:rPr>
          <w:rtl/>
        </w:rPr>
        <w:t>ت پاسخ می</w:t>
      </w:r>
      <w:r>
        <w:rPr>
          <w:rFonts w:hint="cs"/>
          <w:rtl/>
        </w:rPr>
        <w:t>‌</w:t>
      </w:r>
      <w:r>
        <w:rPr>
          <w:rtl/>
        </w:rPr>
        <w:t>دادند و از قبل از سوا</w:t>
      </w:r>
      <w:r>
        <w:rPr>
          <w:rFonts w:hint="cs"/>
          <w:rtl/>
        </w:rPr>
        <w:t>لا</w:t>
      </w:r>
      <w:r>
        <w:rPr>
          <w:rtl/>
        </w:rPr>
        <w:t xml:space="preserve">ت مصاحبه با خبر نبودند. </w:t>
      </w:r>
      <w:r>
        <w:rPr>
          <w:rFonts w:hint="cs"/>
          <w:rtl/>
        </w:rPr>
        <w:t xml:space="preserve">پژوهشگر در ابتدای مصاحبه ضمن بیان عنوان منظور از محیط کالبدی یادگیری را توضیح می‌داد و تاکید می‌کرد که روی بعد فیزیکی فضای یادگیری متمرکز است و در حین مصاحبه نیز این مطلب را یادآوری می‌کرد. </w:t>
      </w:r>
      <w:r>
        <w:rPr>
          <w:rtl/>
        </w:rPr>
        <w:t>گاهی پیش می</w:t>
      </w:r>
      <w:r>
        <w:rPr>
          <w:rFonts w:hint="cs"/>
          <w:rtl/>
        </w:rPr>
        <w:t>‌</w:t>
      </w:r>
      <w:r>
        <w:rPr>
          <w:rtl/>
        </w:rPr>
        <w:t>آمد که پژوهشگر دوباره و چندباره سوال خود را به روش</w:t>
      </w:r>
      <w:r>
        <w:rPr>
          <w:rFonts w:hint="cs"/>
          <w:rtl/>
        </w:rPr>
        <w:t>‌</w:t>
      </w:r>
      <w:r>
        <w:rPr>
          <w:rtl/>
        </w:rPr>
        <w:t>های مختلف و با ذکر مثال از آنان می</w:t>
      </w:r>
      <w:r>
        <w:rPr>
          <w:rFonts w:hint="cs"/>
          <w:rtl/>
        </w:rPr>
        <w:t>‌</w:t>
      </w:r>
      <w:r>
        <w:rPr>
          <w:rtl/>
        </w:rPr>
        <w:t>پرسید</w:t>
      </w:r>
      <w:r>
        <w:rPr>
          <w:rFonts w:hint="cs"/>
          <w:rtl/>
        </w:rPr>
        <w:t>.</w:t>
      </w:r>
      <w:r>
        <w:rPr>
          <w:rtl/>
        </w:rPr>
        <w:t xml:space="preserve"> سوا</w:t>
      </w:r>
      <w:r>
        <w:rPr>
          <w:rFonts w:hint="cs"/>
          <w:rtl/>
        </w:rPr>
        <w:t>لا</w:t>
      </w:r>
      <w:r>
        <w:rPr>
          <w:rtl/>
        </w:rPr>
        <w:t xml:space="preserve">ت پس از </w:t>
      </w:r>
      <w:r>
        <w:rPr>
          <w:rFonts w:hint="cs"/>
          <w:rtl/>
        </w:rPr>
        <w:t xml:space="preserve">چند </w:t>
      </w:r>
      <w:r>
        <w:rPr>
          <w:rtl/>
        </w:rPr>
        <w:t>مصاحبه</w:t>
      </w:r>
      <w:r>
        <w:rPr>
          <w:rFonts w:hint="cs"/>
          <w:rtl/>
        </w:rPr>
        <w:t>‌ی</w:t>
      </w:r>
      <w:r>
        <w:rPr>
          <w:rtl/>
        </w:rPr>
        <w:t xml:space="preserve"> اول </w:t>
      </w:r>
      <w:r>
        <w:rPr>
          <w:rFonts w:hint="cs"/>
          <w:rtl/>
        </w:rPr>
        <w:t xml:space="preserve">اصلاح شدند و یکبار هم در میانه‌ی مسیر مصاحبه‌ها، به دلیل اینکه با وجود زمان زیاد مصاحبه کدهای مرتبط کمی می‌دادند و باعث به حاشیه رفتن بحث می‌شدند از نو </w:t>
      </w:r>
      <w:r>
        <w:rPr>
          <w:rtl/>
        </w:rPr>
        <w:t>بازنویسی شدند</w:t>
      </w:r>
      <w:r>
        <w:rPr>
          <w:rFonts w:hint="cs"/>
          <w:rtl/>
        </w:rPr>
        <w:t>، برخی حذف و برخی سوالات اضافه شدند و سوالات مصاحبه از 14 سوال به 5 سوال تقلیل پیدا کرد.</w:t>
      </w:r>
      <w:r>
        <w:t xml:space="preserve"> </w:t>
      </w:r>
      <w:r>
        <w:rPr>
          <w:rtl/>
        </w:rPr>
        <w:t>به عنوان مثال بجای سوال: "</w:t>
      </w:r>
      <w:r>
        <w:rPr>
          <w:rFonts w:hint="cs"/>
          <w:rtl/>
        </w:rPr>
        <w:t xml:space="preserve">از نظر شما محیط یادگیری چه اندازه در فرآیند یادگیری موثر است؟" </w:t>
      </w:r>
      <w:r>
        <w:rPr>
          <w:rtl/>
        </w:rPr>
        <w:t xml:space="preserve"> </w:t>
      </w:r>
      <w:r>
        <w:rPr>
          <w:rFonts w:hint="cs"/>
          <w:rtl/>
        </w:rPr>
        <w:t xml:space="preserve">که </w:t>
      </w:r>
      <w:r>
        <w:rPr>
          <w:rtl/>
        </w:rPr>
        <w:t>کدی مرتبط نمی</w:t>
      </w:r>
      <w:r>
        <w:rPr>
          <w:rFonts w:hint="cs"/>
          <w:rtl/>
        </w:rPr>
        <w:t>‌</w:t>
      </w:r>
      <w:r>
        <w:rPr>
          <w:rtl/>
        </w:rPr>
        <w:t>داد و اغلب جواب ها یکسان بود حذف شد</w:t>
      </w:r>
      <w:r>
        <w:rPr>
          <w:rFonts w:hint="cs"/>
          <w:rtl/>
        </w:rPr>
        <w:t>.</w:t>
      </w:r>
      <w:r>
        <w:rPr>
          <w:rtl/>
        </w:rPr>
        <w:t xml:space="preserve"> و این سوال که : " </w:t>
      </w:r>
      <w:r w:rsidRPr="00A96AFC">
        <w:rPr>
          <w:rFonts w:hint="cs"/>
          <w:rtl/>
        </w:rPr>
        <w:t xml:space="preserve">نگاه حاکم بر فرآیند یادگیری در محیط مدرسۀ شما چیست؟ </w:t>
      </w:r>
      <w:r>
        <w:rPr>
          <w:rFonts w:hint="cs"/>
          <w:rtl/>
        </w:rPr>
        <w:t>"اضافه</w:t>
      </w:r>
      <w:r>
        <w:rPr>
          <w:rtl/>
        </w:rPr>
        <w:t xml:space="preserve"> </w:t>
      </w:r>
      <w:r>
        <w:rPr>
          <w:rFonts w:hint="cs"/>
          <w:rtl/>
        </w:rPr>
        <w:t>شد.</w:t>
      </w:r>
    </w:p>
    <w:p w14:paraId="5862B09F" w14:textId="77777777" w:rsidR="00162202" w:rsidRDefault="00162202" w:rsidP="00302BAA">
      <w:pPr>
        <w:pStyle w:val="ac"/>
        <w:rPr>
          <w:rtl/>
        </w:rPr>
      </w:pPr>
      <w:r>
        <w:rPr>
          <w:rFonts w:hint="cs"/>
          <w:rtl/>
        </w:rPr>
        <w:t>مصاحبه‌ها در بازه‌ی زمانی مهرماه 1401تا خرداد1402</w:t>
      </w:r>
      <w:r>
        <w:t xml:space="preserve"> </w:t>
      </w:r>
      <w:r>
        <w:rPr>
          <w:rFonts w:hint="cs"/>
          <w:rtl/>
        </w:rPr>
        <w:t xml:space="preserve">انجام شد. </w:t>
      </w:r>
      <w:r>
        <w:rPr>
          <w:rtl/>
        </w:rPr>
        <w:t>برای انجام مصاحبه</w:t>
      </w:r>
      <w:r>
        <w:rPr>
          <w:rFonts w:hint="cs"/>
          <w:rtl/>
        </w:rPr>
        <w:t>‌</w:t>
      </w:r>
      <w:r>
        <w:rPr>
          <w:rtl/>
        </w:rPr>
        <w:t>ها، ابتدا از قبل با مدارس تماس گرفته شد و از مدیران درخواست شد تا زمانی را برای انجام مصاحبه حضوری تعیین کنند. این هماهنگی زمان زیادی از پژوهشگر می</w:t>
      </w:r>
      <w:r>
        <w:rPr>
          <w:rFonts w:hint="cs"/>
          <w:rtl/>
        </w:rPr>
        <w:t>‌</w:t>
      </w:r>
      <w:r>
        <w:rPr>
          <w:rtl/>
        </w:rPr>
        <w:t>گرفت چراکه گاه تلفن</w:t>
      </w:r>
      <w:r>
        <w:rPr>
          <w:rFonts w:hint="cs"/>
          <w:rtl/>
        </w:rPr>
        <w:t>‌</w:t>
      </w:r>
      <w:r>
        <w:rPr>
          <w:rtl/>
        </w:rPr>
        <w:t xml:space="preserve">های مدرسه را خیلی دیر پاسخ </w:t>
      </w:r>
      <w:r>
        <w:rPr>
          <w:rFonts w:hint="cs"/>
          <w:rtl/>
        </w:rPr>
        <w:t xml:space="preserve">می‌دادند </w:t>
      </w:r>
      <w:r>
        <w:rPr>
          <w:rtl/>
        </w:rPr>
        <w:t>یا برخی مدیران ب</w:t>
      </w:r>
      <w:r>
        <w:rPr>
          <w:rFonts w:hint="cs"/>
          <w:rtl/>
        </w:rPr>
        <w:t>ه‌</w:t>
      </w:r>
      <w:r>
        <w:rPr>
          <w:rtl/>
        </w:rPr>
        <w:t>دلیل مشغله</w:t>
      </w:r>
      <w:r>
        <w:rPr>
          <w:rFonts w:hint="cs"/>
          <w:rtl/>
        </w:rPr>
        <w:t>‌</w:t>
      </w:r>
      <w:r>
        <w:rPr>
          <w:rtl/>
        </w:rPr>
        <w:t>های زیاد مصاحبه را به زمان دیگری موکول می</w:t>
      </w:r>
      <w:r>
        <w:rPr>
          <w:rFonts w:hint="cs"/>
          <w:rtl/>
        </w:rPr>
        <w:t>‌</w:t>
      </w:r>
      <w:r>
        <w:rPr>
          <w:rtl/>
        </w:rPr>
        <w:t>کردند</w:t>
      </w:r>
      <w:r>
        <w:rPr>
          <w:rFonts w:hint="cs"/>
          <w:rtl/>
        </w:rPr>
        <w:t xml:space="preserve"> و یا حاضر به انجام مصاحبه نمی‌شدند</w:t>
      </w:r>
      <w:r>
        <w:rPr>
          <w:rtl/>
        </w:rPr>
        <w:t xml:space="preserve">. تعطیلی </w:t>
      </w:r>
      <w:r>
        <w:rPr>
          <w:rFonts w:hint="cs"/>
          <w:rtl/>
        </w:rPr>
        <w:t>ناگهانی،چندهفته‌ای و غیرقابل برنامه‌ریزی مدارس به دلیل آلودگی هوا یا برودت آن که سبب افت فشار گاز در کشور شده بود</w:t>
      </w:r>
      <w:r>
        <w:rPr>
          <w:rtl/>
        </w:rPr>
        <w:t xml:space="preserve"> نیز مزید بر علت بود</w:t>
      </w:r>
      <w:r>
        <w:rPr>
          <w:rFonts w:hint="cs"/>
          <w:rtl/>
        </w:rPr>
        <w:t xml:space="preserve">. به عنوان مثال پژوهشگر با مدیر یکی از مدارس روز و ساعتی را از قبل هماهنگ کرده‌بود اما به علت تعطیلی ناگهانی در شب قبل و ادامه پیداکردن این تعطیلی سبب شد تا هماهنگی بعدی چند هفته بعد اتفاق بیفتد. اغلب مدیران جلسات را به بعد از تعطیلات موکول می‌کردند و تمایل به گفتگوی تلفنی نداشتند و ادامه پیداکردن تعطیلات سبب طولانی شدن فرآیند مصاحبه‌ها شد، با اینحال چند مصاحبه به صورت تلفنی انجام گرفت. </w:t>
      </w:r>
      <w:r>
        <w:rPr>
          <w:rtl/>
        </w:rPr>
        <w:t xml:space="preserve">در مصاحبه های حضوری نیز </w:t>
      </w:r>
      <w:r>
        <w:rPr>
          <w:rFonts w:hint="cs"/>
          <w:rtl/>
        </w:rPr>
        <w:t>درخواست می‌شد تا در اتاق مدیران یا فضایی که عوامل حواس‌پرتی کمتر باشد انجام شود.</w:t>
      </w:r>
    </w:p>
    <w:p w14:paraId="5D1EAE75" w14:textId="77777777" w:rsidR="00162202" w:rsidRDefault="00162202" w:rsidP="00302BAA">
      <w:pPr>
        <w:pStyle w:val="ac"/>
        <w:rPr>
          <w:rtl/>
        </w:rPr>
      </w:pPr>
      <w:r>
        <w:rPr>
          <w:rtl/>
        </w:rPr>
        <w:t xml:space="preserve">در </w:t>
      </w:r>
      <w:r>
        <w:rPr>
          <w:rFonts w:hint="cs"/>
          <w:rtl/>
        </w:rPr>
        <w:t xml:space="preserve">ابتدای مصاحبه برای ضبط مصاحبه اجازه گرفته می‌شد. برای همه‌ی شرکت‌کنندگان اهمیت ضبط کردن برای پیاده‌سازی دقیق صحبت‌ها و از دست نرفتن داده‌ها توضیح داده می‌شد با اینحال تعدادی از مدیران مانع آن می‌شدند. بعضی از </w:t>
      </w:r>
      <w:r>
        <w:rPr>
          <w:rtl/>
        </w:rPr>
        <w:t>مصاحبه</w:t>
      </w:r>
      <w:r>
        <w:rPr>
          <w:rFonts w:hint="cs"/>
          <w:rtl/>
        </w:rPr>
        <w:t>‌</w:t>
      </w:r>
      <w:r>
        <w:rPr>
          <w:rtl/>
        </w:rPr>
        <w:t>شوند</w:t>
      </w:r>
      <w:r>
        <w:rPr>
          <w:rFonts w:hint="cs"/>
          <w:rtl/>
        </w:rPr>
        <w:t>گان</w:t>
      </w:r>
      <w:r>
        <w:rPr>
          <w:rtl/>
        </w:rPr>
        <w:t xml:space="preserve"> با علم بر اینکه صدایش</w:t>
      </w:r>
      <w:r>
        <w:rPr>
          <w:rFonts w:hint="cs"/>
          <w:rtl/>
        </w:rPr>
        <w:t>ان</w:t>
      </w:r>
      <w:r>
        <w:rPr>
          <w:rtl/>
        </w:rPr>
        <w:t xml:space="preserve"> ضبط می</w:t>
      </w:r>
      <w:r>
        <w:rPr>
          <w:rFonts w:hint="cs"/>
          <w:rtl/>
        </w:rPr>
        <w:t>‌</w:t>
      </w:r>
      <w:r>
        <w:rPr>
          <w:rtl/>
        </w:rPr>
        <w:t>شود در برخی مواقع برای گفتن برخی موضوعات از پژوهشگر می</w:t>
      </w:r>
      <w:r>
        <w:rPr>
          <w:rFonts w:hint="cs"/>
          <w:rtl/>
        </w:rPr>
        <w:t>‌</w:t>
      </w:r>
      <w:r>
        <w:rPr>
          <w:rtl/>
        </w:rPr>
        <w:t>خواست</w:t>
      </w:r>
      <w:r>
        <w:rPr>
          <w:rFonts w:hint="cs"/>
          <w:rtl/>
        </w:rPr>
        <w:t>ند</w:t>
      </w:r>
      <w:r>
        <w:rPr>
          <w:rtl/>
        </w:rPr>
        <w:t xml:space="preserve"> تا ضبط صدا را قطع کند تا با خیال راحت برخی مسائل را عنوان کن</w:t>
      </w:r>
      <w:r>
        <w:rPr>
          <w:rFonts w:hint="cs"/>
          <w:rtl/>
        </w:rPr>
        <w:t>ن</w:t>
      </w:r>
      <w:r>
        <w:rPr>
          <w:rtl/>
        </w:rPr>
        <w:t>د. این موضوع نیز خود جای بحث دارد و پژوهشی دیگر در این راستا را می</w:t>
      </w:r>
      <w:r>
        <w:rPr>
          <w:rFonts w:hint="cs"/>
          <w:rtl/>
        </w:rPr>
        <w:t>‌</w:t>
      </w:r>
      <w:r>
        <w:rPr>
          <w:rtl/>
        </w:rPr>
        <w:t>طلبد که چرا چنین اس</w:t>
      </w:r>
      <w:r>
        <w:rPr>
          <w:rFonts w:hint="cs"/>
          <w:rtl/>
        </w:rPr>
        <w:t>ت؟</w:t>
      </w:r>
      <w:r>
        <w:rPr>
          <w:rtl/>
        </w:rPr>
        <w:t xml:space="preserve"> </w:t>
      </w:r>
      <w:r>
        <w:rPr>
          <w:rFonts w:hint="cs"/>
          <w:rtl/>
        </w:rPr>
        <w:t xml:space="preserve">علاوه بر ضبط صدا، یادداشت‌برداری در حین مصاحبه نیز انجام می‌شد. یادداشت برداری به پژوهشگر کمک می‌کرد تا تمرکز بیشتری روی بحث داشته باشد، گاهی نیز سوالاتی را یادداشت می‌کرد تا در ادامه‌ی مصاحبه آنها را بپرسد. </w:t>
      </w:r>
      <w:r>
        <w:rPr>
          <w:rtl/>
        </w:rPr>
        <w:t xml:space="preserve">در </w:t>
      </w:r>
      <w:r>
        <w:rPr>
          <w:rFonts w:hint="cs"/>
          <w:rtl/>
        </w:rPr>
        <w:t>پایان هر مصاحبه</w:t>
      </w:r>
      <w:r>
        <w:rPr>
          <w:rtl/>
        </w:rPr>
        <w:t xml:space="preserve"> از</w:t>
      </w:r>
      <w:r>
        <w:rPr>
          <w:rFonts w:hint="cs"/>
          <w:rtl/>
        </w:rPr>
        <w:t xml:space="preserve"> مصاحبه‌شونده به دلیل قراردادن این زمان در اختیار پژوهشگر تشکرکرده و به ایشان وعده داده‌شد تا پیاده‌شده‌ی مصاحبه در اختیارشان قرارداده‌شود</w:t>
      </w:r>
      <w:r>
        <w:rPr>
          <w:rtl/>
        </w:rPr>
        <w:t xml:space="preserve">. </w:t>
      </w:r>
      <w:r>
        <w:rPr>
          <w:rFonts w:hint="cs"/>
          <w:rtl/>
        </w:rPr>
        <w:t xml:space="preserve">برخی از مدیران نیز با دادن هدیه‌ای به عنوان یادگاری به پژوهشگر او را مورد لطف خود قرار می‌دادند. </w:t>
      </w:r>
      <w:r>
        <w:rPr>
          <w:rtl/>
        </w:rPr>
        <w:t>گاه بر اساس آنچه در مصاحبه رخ می</w:t>
      </w:r>
      <w:r>
        <w:rPr>
          <w:rFonts w:hint="cs"/>
          <w:rtl/>
        </w:rPr>
        <w:t>‌</w:t>
      </w:r>
      <w:r>
        <w:rPr>
          <w:rtl/>
        </w:rPr>
        <w:t>داد، پژوهشگر ترتیب پرسش ها را تغییر می</w:t>
      </w:r>
      <w:r>
        <w:rPr>
          <w:rFonts w:hint="cs"/>
          <w:rtl/>
        </w:rPr>
        <w:t>‌</w:t>
      </w:r>
      <w:r>
        <w:rPr>
          <w:rtl/>
        </w:rPr>
        <w:t>داد، پرسشی را حذف می کرد</w:t>
      </w:r>
      <w:r>
        <w:rPr>
          <w:rFonts w:hint="cs"/>
          <w:rtl/>
        </w:rPr>
        <w:t xml:space="preserve"> یا در راستای تکمیل صحبت مصاحبه‌شونده پرسشی را اضافه می‌کرد</w:t>
      </w:r>
      <w:r>
        <w:rPr>
          <w:rtl/>
        </w:rPr>
        <w:t>. در طول مصاحبه پژوهشگر قبل از رفتن به سوال بعدی، جوابی که مصاحبه شوندگان می</w:t>
      </w:r>
      <w:r>
        <w:rPr>
          <w:rFonts w:hint="cs"/>
          <w:rtl/>
        </w:rPr>
        <w:t>‌</w:t>
      </w:r>
      <w:r>
        <w:rPr>
          <w:rtl/>
        </w:rPr>
        <w:t>دادند را تکرار و خ</w:t>
      </w:r>
      <w:r>
        <w:rPr>
          <w:rFonts w:hint="cs"/>
          <w:rtl/>
        </w:rPr>
        <w:t>لا</w:t>
      </w:r>
      <w:r>
        <w:rPr>
          <w:rtl/>
        </w:rPr>
        <w:t>صه می</w:t>
      </w:r>
      <w:r>
        <w:rPr>
          <w:rFonts w:hint="cs"/>
          <w:rtl/>
        </w:rPr>
        <w:t>‌</w:t>
      </w:r>
      <w:r>
        <w:rPr>
          <w:rtl/>
        </w:rPr>
        <w:t>کرد</w:t>
      </w:r>
      <w:r>
        <w:rPr>
          <w:rFonts w:hint="cs"/>
          <w:rtl/>
        </w:rPr>
        <w:t xml:space="preserve"> یا برداشت خود را گفته</w:t>
      </w:r>
      <w:r>
        <w:rPr>
          <w:rtl/>
        </w:rPr>
        <w:t xml:space="preserve"> و تایید آنان را می</w:t>
      </w:r>
      <w:r>
        <w:rPr>
          <w:rFonts w:hint="cs"/>
          <w:rtl/>
        </w:rPr>
        <w:t>‌</w:t>
      </w:r>
      <w:r>
        <w:rPr>
          <w:rtl/>
        </w:rPr>
        <w:t>گرفت</w:t>
      </w:r>
      <w:r>
        <w:rPr>
          <w:rFonts w:hint="cs"/>
          <w:rtl/>
        </w:rPr>
        <w:t xml:space="preserve">، </w:t>
      </w:r>
      <w:r>
        <w:rPr>
          <w:rtl/>
        </w:rPr>
        <w:t>این کار باعث می</w:t>
      </w:r>
      <w:r>
        <w:rPr>
          <w:rFonts w:hint="cs"/>
          <w:rtl/>
        </w:rPr>
        <w:t>‌</w:t>
      </w:r>
      <w:r>
        <w:rPr>
          <w:rtl/>
        </w:rPr>
        <w:t>شد مطالب دیگری نیز اضافه کنند یا جایی اگر پژوهشگر دچار خطا شده را اص</w:t>
      </w:r>
      <w:r>
        <w:rPr>
          <w:rFonts w:hint="cs"/>
          <w:rtl/>
        </w:rPr>
        <w:t>لا</w:t>
      </w:r>
      <w:r>
        <w:rPr>
          <w:rtl/>
        </w:rPr>
        <w:t xml:space="preserve">ح </w:t>
      </w:r>
      <w:r>
        <w:rPr>
          <w:rFonts w:hint="cs"/>
          <w:rtl/>
        </w:rPr>
        <w:t>کنند.</w:t>
      </w:r>
      <w:r>
        <w:rPr>
          <w:rtl/>
        </w:rPr>
        <w:t xml:space="preserve"> به عنوان مثال یکی از مصاحبه</w:t>
      </w:r>
      <w:r>
        <w:rPr>
          <w:rFonts w:hint="cs"/>
          <w:rtl/>
        </w:rPr>
        <w:t>‌</w:t>
      </w:r>
      <w:r>
        <w:rPr>
          <w:rtl/>
        </w:rPr>
        <w:t xml:space="preserve">شوندگان در پاسخ به این سوال </w:t>
      </w:r>
      <w:r w:rsidRPr="00F0090E">
        <w:rPr>
          <w:rtl/>
        </w:rPr>
        <w:t>که</w:t>
      </w:r>
      <w:r w:rsidRPr="00F0090E">
        <w:rPr>
          <w:rFonts w:hint="cs"/>
          <w:rtl/>
        </w:rPr>
        <w:t xml:space="preserve"> "</w:t>
      </w:r>
      <w:r w:rsidRPr="00F0090E">
        <w:rPr>
          <w:rtl/>
        </w:rPr>
        <w:t xml:space="preserve"> اگر فرض را بگذاریم که بودجه هست و شما دستتان باز است که هرکاری که بخواهید در این ساختمان بکنید و آن را تبدیل به یک فضای یادگیری اثربخش کنید. چه کاری انجام می‌دهید؟</w:t>
      </w:r>
      <w:r>
        <w:rPr>
          <w:rFonts w:hint="cs"/>
          <w:rtl/>
        </w:rPr>
        <w:t>" پاسخ داد:</w:t>
      </w:r>
    </w:p>
    <w:p w14:paraId="7D17B184" w14:textId="77777777" w:rsidR="00162202" w:rsidRPr="00ED4952" w:rsidRDefault="00162202" w:rsidP="00ED4952">
      <w:pPr>
        <w:pStyle w:val="afc"/>
        <w:rPr>
          <w:rtl/>
        </w:rPr>
      </w:pPr>
      <w:proofErr w:type="spellStart"/>
      <w:r w:rsidRPr="00ED4952">
        <w:rPr>
          <w:rFonts w:hint="cs"/>
          <w:rtl/>
        </w:rPr>
        <w:t>مصاحبه‌شونده</w:t>
      </w:r>
      <w:proofErr w:type="spellEnd"/>
      <w:r w:rsidRPr="00ED4952">
        <w:rPr>
          <w:rFonts w:hint="cs"/>
          <w:rtl/>
        </w:rPr>
        <w:t xml:space="preserve"> مدیر کد 1: "</w:t>
      </w:r>
      <w:proofErr w:type="spellStart"/>
      <w:r w:rsidRPr="00ED4952">
        <w:rPr>
          <w:rtl/>
        </w:rPr>
        <w:t>کتابخانه‌ام</w:t>
      </w:r>
      <w:proofErr w:type="spellEnd"/>
      <w:r w:rsidRPr="00ED4952">
        <w:rPr>
          <w:rtl/>
        </w:rPr>
        <w:t xml:space="preserve"> کوچک است. </w:t>
      </w:r>
      <w:proofErr w:type="spellStart"/>
      <w:r w:rsidRPr="00ED4952">
        <w:rPr>
          <w:rtl/>
        </w:rPr>
        <w:t>سایزها</w:t>
      </w:r>
      <w:proofErr w:type="spellEnd"/>
      <w:r w:rsidRPr="00ED4952">
        <w:rPr>
          <w:rtl/>
        </w:rPr>
        <w:t xml:space="preserve"> را بزرگتر </w:t>
      </w:r>
      <w:proofErr w:type="spellStart"/>
      <w:r w:rsidRPr="00ED4952">
        <w:rPr>
          <w:rtl/>
        </w:rPr>
        <w:t>می‌کنم</w:t>
      </w:r>
      <w:proofErr w:type="spellEnd"/>
      <w:r w:rsidRPr="00ED4952">
        <w:rPr>
          <w:rtl/>
        </w:rPr>
        <w:t>. طوری باشد که ساعت کتابخانه (</w:t>
      </w:r>
      <w:proofErr w:type="spellStart"/>
      <w:r w:rsidRPr="00ED4952">
        <w:rPr>
          <w:rtl/>
        </w:rPr>
        <w:t>داشته‌باشیم</w:t>
      </w:r>
      <w:proofErr w:type="spellEnd"/>
      <w:r w:rsidRPr="00ED4952">
        <w:rPr>
          <w:rtl/>
        </w:rPr>
        <w:t xml:space="preserve">). ما یک </w:t>
      </w:r>
      <w:proofErr w:type="spellStart"/>
      <w:r w:rsidRPr="00ED4952">
        <w:rPr>
          <w:rtl/>
        </w:rPr>
        <w:t>برنامه‌ی</w:t>
      </w:r>
      <w:proofErr w:type="spellEnd"/>
      <w:r w:rsidRPr="00ED4952">
        <w:rPr>
          <w:rtl/>
        </w:rPr>
        <w:t xml:space="preserve"> بوم داریم که هر </w:t>
      </w:r>
      <w:proofErr w:type="spellStart"/>
      <w:r w:rsidRPr="00ED4952">
        <w:rPr>
          <w:rtl/>
        </w:rPr>
        <w:t>مدرسه‌ای</w:t>
      </w:r>
      <w:proofErr w:type="spellEnd"/>
      <w:r w:rsidRPr="00ED4952">
        <w:rPr>
          <w:rtl/>
        </w:rPr>
        <w:t xml:space="preserve"> در هر </w:t>
      </w:r>
      <w:proofErr w:type="spellStart"/>
      <w:r w:rsidRPr="00ED4952">
        <w:rPr>
          <w:rtl/>
        </w:rPr>
        <w:t>منطقه‌ای</w:t>
      </w:r>
      <w:proofErr w:type="spellEnd"/>
      <w:r w:rsidRPr="00ED4952">
        <w:rPr>
          <w:rtl/>
        </w:rPr>
        <w:t xml:space="preserve">، یک </w:t>
      </w:r>
      <w:proofErr w:type="spellStart"/>
      <w:r w:rsidRPr="00ED4952">
        <w:rPr>
          <w:rtl/>
        </w:rPr>
        <w:t>برنامه‌ی</w:t>
      </w:r>
      <w:proofErr w:type="spellEnd"/>
      <w:r w:rsidRPr="00ED4952">
        <w:rPr>
          <w:rtl/>
        </w:rPr>
        <w:t xml:space="preserve"> </w:t>
      </w:r>
      <w:proofErr w:type="spellStart"/>
      <w:r w:rsidRPr="00ED4952">
        <w:rPr>
          <w:rtl/>
        </w:rPr>
        <w:t>ویژه‌ی</w:t>
      </w:r>
      <w:proofErr w:type="spellEnd"/>
      <w:r w:rsidRPr="00ED4952">
        <w:rPr>
          <w:rtl/>
        </w:rPr>
        <w:t xml:space="preserve"> آن مدرسه و خاص آن مدرسه با توجه به شرایط و وضعیت دانش آموزی و نیازی که آن مدرسه دارد، </w:t>
      </w:r>
      <w:proofErr w:type="spellStart"/>
      <w:r w:rsidRPr="00ED4952">
        <w:rPr>
          <w:rtl/>
        </w:rPr>
        <w:t>مشکلاتش</w:t>
      </w:r>
      <w:proofErr w:type="spellEnd"/>
      <w:r w:rsidRPr="00ED4952">
        <w:rPr>
          <w:rtl/>
        </w:rPr>
        <w:t xml:space="preserve"> را دربیاورد و برحسب آن، دو ساعت در هفته ساعت آزاد (دارد) که </w:t>
      </w:r>
      <w:r w:rsidRPr="00ED4952">
        <w:rPr>
          <w:rFonts w:hint="cs"/>
          <w:rtl/>
        </w:rPr>
        <w:t>(</w:t>
      </w:r>
      <w:r w:rsidRPr="00ED4952">
        <w:rPr>
          <w:rtl/>
        </w:rPr>
        <w:t xml:space="preserve">در این </w:t>
      </w:r>
      <w:proofErr w:type="spellStart"/>
      <w:r w:rsidRPr="00ED4952">
        <w:rPr>
          <w:rtl/>
        </w:rPr>
        <w:t>دوساعت</w:t>
      </w:r>
      <w:proofErr w:type="spellEnd"/>
      <w:r w:rsidRPr="00ED4952">
        <w:rPr>
          <w:rtl/>
        </w:rPr>
        <w:t xml:space="preserve">) </w:t>
      </w:r>
      <w:proofErr w:type="spellStart"/>
      <w:r w:rsidRPr="00ED4952">
        <w:rPr>
          <w:rtl/>
        </w:rPr>
        <w:t>می‌توانیم</w:t>
      </w:r>
      <w:proofErr w:type="spellEnd"/>
      <w:r w:rsidRPr="00ED4952">
        <w:rPr>
          <w:rtl/>
        </w:rPr>
        <w:t xml:space="preserve"> در رابطه با آن (مشکل) با بچه ها </w:t>
      </w:r>
      <w:proofErr w:type="spellStart"/>
      <w:r w:rsidRPr="00ED4952">
        <w:rPr>
          <w:rtl/>
        </w:rPr>
        <w:t>کارکنیم</w:t>
      </w:r>
      <w:proofErr w:type="spellEnd"/>
      <w:r w:rsidRPr="00ED4952">
        <w:rPr>
          <w:rtl/>
        </w:rPr>
        <w:t xml:space="preserve">. خیلی راحت </w:t>
      </w:r>
      <w:proofErr w:type="spellStart"/>
      <w:r w:rsidRPr="00ED4952">
        <w:rPr>
          <w:rtl/>
        </w:rPr>
        <w:t>می‌توانیم</w:t>
      </w:r>
      <w:proofErr w:type="spellEnd"/>
      <w:r w:rsidRPr="00ED4952">
        <w:rPr>
          <w:rtl/>
        </w:rPr>
        <w:t xml:space="preserve"> کتابخانه را (برای) این کار بکنیم اما چون فضا را نداریم </w:t>
      </w:r>
      <w:proofErr w:type="spellStart"/>
      <w:r w:rsidRPr="00ED4952">
        <w:rPr>
          <w:rtl/>
        </w:rPr>
        <w:t>نمی‌شود</w:t>
      </w:r>
      <w:proofErr w:type="spellEnd"/>
      <w:r w:rsidRPr="00ED4952">
        <w:rPr>
          <w:rtl/>
        </w:rPr>
        <w:t xml:space="preserve">. حجم </w:t>
      </w:r>
      <w:proofErr w:type="spellStart"/>
      <w:r w:rsidRPr="00ED4952">
        <w:rPr>
          <w:rtl/>
        </w:rPr>
        <w:t>کتاب‌ها</w:t>
      </w:r>
      <w:proofErr w:type="spellEnd"/>
      <w:r w:rsidRPr="00ED4952">
        <w:rPr>
          <w:rtl/>
        </w:rPr>
        <w:t xml:space="preserve"> زیاد است، </w:t>
      </w:r>
      <w:proofErr w:type="spellStart"/>
      <w:r w:rsidRPr="00ED4952">
        <w:rPr>
          <w:rtl/>
        </w:rPr>
        <w:t>کتاب‌هایمان</w:t>
      </w:r>
      <w:proofErr w:type="spellEnd"/>
      <w:r w:rsidRPr="00ED4952">
        <w:rPr>
          <w:rtl/>
        </w:rPr>
        <w:t xml:space="preserve"> خیلی </w:t>
      </w:r>
      <w:proofErr w:type="spellStart"/>
      <w:r w:rsidRPr="00ED4952">
        <w:rPr>
          <w:rtl/>
        </w:rPr>
        <w:t>کتاب‌های</w:t>
      </w:r>
      <w:proofErr w:type="spellEnd"/>
      <w:r w:rsidRPr="00ED4952">
        <w:rPr>
          <w:rtl/>
        </w:rPr>
        <w:t xml:space="preserve"> خوبی است اما تعداد </w:t>
      </w:r>
      <w:proofErr w:type="spellStart"/>
      <w:r w:rsidRPr="00ED4952">
        <w:rPr>
          <w:rtl/>
        </w:rPr>
        <w:t>دانش‌آموزان</w:t>
      </w:r>
      <w:proofErr w:type="spellEnd"/>
      <w:r w:rsidRPr="00ED4952">
        <w:rPr>
          <w:rtl/>
        </w:rPr>
        <w:t xml:space="preserve"> که در مرز چهل </w:t>
      </w:r>
      <w:proofErr w:type="spellStart"/>
      <w:r w:rsidRPr="00ED4952">
        <w:rPr>
          <w:rtl/>
        </w:rPr>
        <w:t>تاست</w:t>
      </w:r>
      <w:proofErr w:type="spellEnd"/>
      <w:r w:rsidRPr="00ED4952">
        <w:rPr>
          <w:rtl/>
        </w:rPr>
        <w:t xml:space="preserve"> اگر بخواهیم ببریم در کتابخانه یک </w:t>
      </w:r>
      <w:proofErr w:type="spellStart"/>
      <w:r w:rsidRPr="00ED4952">
        <w:rPr>
          <w:rtl/>
        </w:rPr>
        <w:t>بلبشویی</w:t>
      </w:r>
      <w:proofErr w:type="spellEnd"/>
      <w:r w:rsidRPr="00ED4952">
        <w:rPr>
          <w:rtl/>
        </w:rPr>
        <w:t xml:space="preserve"> </w:t>
      </w:r>
      <w:proofErr w:type="spellStart"/>
      <w:r w:rsidRPr="00ED4952">
        <w:rPr>
          <w:rtl/>
        </w:rPr>
        <w:t>می‌شود</w:t>
      </w:r>
      <w:proofErr w:type="spellEnd"/>
      <w:r w:rsidRPr="00ED4952">
        <w:rPr>
          <w:rtl/>
        </w:rPr>
        <w:t xml:space="preserve"> که نگو.</w:t>
      </w:r>
      <w:r w:rsidRPr="00ED4952">
        <w:rPr>
          <w:rFonts w:hint="cs"/>
          <w:rtl/>
        </w:rPr>
        <w:t>"</w:t>
      </w:r>
    </w:p>
    <w:p w14:paraId="11020E31" w14:textId="77777777" w:rsidR="00162202" w:rsidRDefault="00162202" w:rsidP="00302BAA">
      <w:pPr>
        <w:pStyle w:val="ac"/>
        <w:rPr>
          <w:rtl/>
        </w:rPr>
      </w:pPr>
      <w:r>
        <w:rPr>
          <w:rFonts w:hint="cs"/>
          <w:rtl/>
        </w:rPr>
        <w:t>سپس پژوهشگر با تکرار دوباره‌ی مطلب و با بیانی خلاصه‌تر گفت:</w:t>
      </w:r>
    </w:p>
    <w:p w14:paraId="16E71D62" w14:textId="77777777" w:rsidR="00162202" w:rsidRPr="00174432" w:rsidRDefault="00162202" w:rsidP="00174432">
      <w:pPr>
        <w:autoSpaceDE w:val="0"/>
        <w:autoSpaceDN w:val="0"/>
        <w:adjustRightInd w:val="0"/>
        <w:spacing w:line="252" w:lineRule="auto"/>
        <w:ind w:left="720" w:right="720"/>
        <w:jc w:val="both"/>
        <w:rPr>
          <w:rFonts w:cs="B Nazanin"/>
          <w:lang w:bidi="fa-IR"/>
        </w:rPr>
      </w:pPr>
      <w:r w:rsidRPr="00174432">
        <w:rPr>
          <w:rFonts w:cs="B Nazanin" w:hint="cs"/>
          <w:b/>
          <w:bCs/>
          <w:rtl/>
          <w:lang w:bidi="fa-IR"/>
        </w:rPr>
        <w:t>"</w:t>
      </w:r>
      <w:r w:rsidRPr="00174432">
        <w:rPr>
          <w:rFonts w:cs="B Nazanin"/>
          <w:b/>
          <w:bCs/>
          <w:rtl/>
          <w:lang w:bidi="fa-IR"/>
        </w:rPr>
        <w:t xml:space="preserve">پس تصویری که شما از یک فضای یادگیری </w:t>
      </w:r>
      <w:proofErr w:type="spellStart"/>
      <w:r w:rsidRPr="00174432">
        <w:rPr>
          <w:rFonts w:cs="B Nazanin"/>
          <w:b/>
          <w:bCs/>
          <w:rtl/>
          <w:lang w:bidi="fa-IR"/>
        </w:rPr>
        <w:t>اثربخش</w:t>
      </w:r>
      <w:proofErr w:type="spellEnd"/>
      <w:r w:rsidRPr="00174432">
        <w:rPr>
          <w:rFonts w:cs="B Nazanin"/>
          <w:b/>
          <w:bCs/>
          <w:rtl/>
          <w:lang w:bidi="fa-IR"/>
        </w:rPr>
        <w:t xml:space="preserve"> دارید مشابه همین فضای موجود است ولی </w:t>
      </w:r>
      <w:proofErr w:type="spellStart"/>
      <w:r w:rsidRPr="00174432">
        <w:rPr>
          <w:rFonts w:cs="B Nazanin"/>
          <w:b/>
          <w:bCs/>
          <w:rtl/>
          <w:lang w:bidi="fa-IR"/>
        </w:rPr>
        <w:t>کلاس‌های</w:t>
      </w:r>
      <w:proofErr w:type="spellEnd"/>
      <w:r w:rsidRPr="00174432">
        <w:rPr>
          <w:rFonts w:cs="B Nazanin"/>
          <w:b/>
          <w:bCs/>
          <w:rtl/>
          <w:lang w:bidi="fa-IR"/>
        </w:rPr>
        <w:t xml:space="preserve"> بزرگتر با تعداد دانش آموز کمتر؟ همینطور که همه ی </w:t>
      </w:r>
      <w:proofErr w:type="spellStart"/>
      <w:r w:rsidRPr="00174432">
        <w:rPr>
          <w:rFonts w:cs="B Nazanin"/>
          <w:b/>
          <w:bCs/>
          <w:rtl/>
          <w:lang w:bidi="fa-IR"/>
        </w:rPr>
        <w:t>کلاس‌ها</w:t>
      </w:r>
      <w:proofErr w:type="spellEnd"/>
      <w:r w:rsidRPr="00174432">
        <w:rPr>
          <w:rFonts w:cs="B Nazanin"/>
          <w:b/>
          <w:bCs/>
          <w:rtl/>
          <w:lang w:bidi="fa-IR"/>
        </w:rPr>
        <w:t xml:space="preserve"> جدا </w:t>
      </w:r>
      <w:proofErr w:type="spellStart"/>
      <w:r w:rsidRPr="00174432">
        <w:rPr>
          <w:rFonts w:cs="B Nazanin"/>
          <w:b/>
          <w:bCs/>
          <w:rtl/>
          <w:lang w:bidi="fa-IR"/>
        </w:rPr>
        <w:t>جدا</w:t>
      </w:r>
      <w:proofErr w:type="spellEnd"/>
      <w:r w:rsidRPr="00174432">
        <w:rPr>
          <w:rFonts w:cs="B Nazanin"/>
          <w:b/>
          <w:bCs/>
          <w:rtl/>
          <w:lang w:bidi="fa-IR"/>
        </w:rPr>
        <w:t xml:space="preserve"> و آزمایشگاه و کتابخانه جدا؟</w:t>
      </w:r>
      <w:r w:rsidRPr="00174432">
        <w:rPr>
          <w:rFonts w:cs="B Nazanin" w:hint="cs"/>
          <w:b/>
          <w:bCs/>
          <w:rtl/>
          <w:lang w:bidi="fa-IR"/>
        </w:rPr>
        <w:t>"</w:t>
      </w:r>
    </w:p>
    <w:p w14:paraId="3B5EF931" w14:textId="77777777" w:rsidR="00162202" w:rsidRPr="00DE6A5B" w:rsidRDefault="00162202" w:rsidP="00174432">
      <w:pPr>
        <w:pStyle w:val="afc"/>
        <w:ind w:left="223" w:firstLine="0"/>
        <w:rPr>
          <w:rtl/>
        </w:rPr>
      </w:pPr>
      <w:proofErr w:type="spellStart"/>
      <w:r>
        <w:rPr>
          <w:rFonts w:hint="cs"/>
          <w:rtl/>
        </w:rPr>
        <w:t>مصاحبه‌شونده</w:t>
      </w:r>
      <w:proofErr w:type="spellEnd"/>
      <w:r>
        <w:rPr>
          <w:rFonts w:hint="cs"/>
          <w:rtl/>
        </w:rPr>
        <w:t xml:space="preserve"> مدیر کد 1:</w:t>
      </w:r>
      <w:r w:rsidRPr="00B22119">
        <w:rPr>
          <w:rFonts w:hint="cs"/>
          <w:rtl/>
        </w:rPr>
        <w:t xml:space="preserve"> </w:t>
      </w:r>
      <w:r w:rsidRPr="00DE6A5B">
        <w:rPr>
          <w:rFonts w:hint="cs"/>
          <w:rtl/>
        </w:rPr>
        <w:t>"ب</w:t>
      </w:r>
      <w:r w:rsidRPr="00DE6A5B">
        <w:rPr>
          <w:rtl/>
        </w:rPr>
        <w:t xml:space="preserve">له. ببینید آزمایشگاه با یک فضای بزرگتر. آزمایشگاه فعلی که داریم نصف همین است. فقط وسایل آزمایشگاه در آنجا </w:t>
      </w:r>
      <w:proofErr w:type="spellStart"/>
      <w:r w:rsidRPr="00DE6A5B">
        <w:rPr>
          <w:rtl/>
        </w:rPr>
        <w:t>گنجانده‌شده‌است</w:t>
      </w:r>
      <w:proofErr w:type="spellEnd"/>
      <w:r w:rsidRPr="00DE6A5B">
        <w:rPr>
          <w:rtl/>
        </w:rPr>
        <w:t xml:space="preserve">. دقیقا کتابخانه هم </w:t>
      </w:r>
      <w:proofErr w:type="spellStart"/>
      <w:r w:rsidRPr="00DE6A5B">
        <w:rPr>
          <w:rtl/>
        </w:rPr>
        <w:t>همین‌قدر</w:t>
      </w:r>
      <w:proofErr w:type="spellEnd"/>
      <w:r w:rsidRPr="00DE6A5B">
        <w:rPr>
          <w:rtl/>
        </w:rPr>
        <w:t xml:space="preserve"> است. حجم </w:t>
      </w:r>
      <w:proofErr w:type="spellStart"/>
      <w:r w:rsidRPr="00DE6A5B">
        <w:rPr>
          <w:rtl/>
        </w:rPr>
        <w:t>کتاب‌ها</w:t>
      </w:r>
      <w:proofErr w:type="spellEnd"/>
      <w:r w:rsidRPr="00DE6A5B">
        <w:rPr>
          <w:rtl/>
        </w:rPr>
        <w:t xml:space="preserve"> خیلی خوب و </w:t>
      </w:r>
      <w:proofErr w:type="spellStart"/>
      <w:r w:rsidRPr="00DE6A5B">
        <w:rPr>
          <w:rtl/>
        </w:rPr>
        <w:t>عالیست</w:t>
      </w:r>
      <w:proofErr w:type="spellEnd"/>
      <w:r w:rsidRPr="00DE6A5B">
        <w:rPr>
          <w:rtl/>
        </w:rPr>
        <w:t xml:space="preserve"> اما جایی برای </w:t>
      </w:r>
      <w:proofErr w:type="spellStart"/>
      <w:r w:rsidRPr="00DE6A5B">
        <w:rPr>
          <w:rtl/>
        </w:rPr>
        <w:t>مطالعه‌ی</w:t>
      </w:r>
      <w:proofErr w:type="spellEnd"/>
      <w:r w:rsidRPr="00DE6A5B">
        <w:rPr>
          <w:rtl/>
        </w:rPr>
        <w:t xml:space="preserve"> بچه نیست. حداقل </w:t>
      </w:r>
      <w:proofErr w:type="spellStart"/>
      <w:r w:rsidRPr="00DE6A5B">
        <w:rPr>
          <w:rtl/>
        </w:rPr>
        <w:t>هفته‌ای</w:t>
      </w:r>
      <w:proofErr w:type="spellEnd"/>
      <w:r w:rsidRPr="00DE6A5B">
        <w:rPr>
          <w:rtl/>
        </w:rPr>
        <w:t xml:space="preserve"> یکی دو روز بتواند بیاید به جای فضای کلاس در آن کتابخانه برود ، کتابی را که دوست دارد بردارد و </w:t>
      </w:r>
      <w:proofErr w:type="spellStart"/>
      <w:r w:rsidRPr="00DE6A5B">
        <w:rPr>
          <w:rtl/>
        </w:rPr>
        <w:t>مطالعه‌کند</w:t>
      </w:r>
      <w:proofErr w:type="spellEnd"/>
      <w:r w:rsidRPr="00DE6A5B">
        <w:rPr>
          <w:rtl/>
        </w:rPr>
        <w:t xml:space="preserve"> و </w:t>
      </w:r>
      <w:proofErr w:type="spellStart"/>
      <w:r w:rsidRPr="00DE6A5B">
        <w:rPr>
          <w:rtl/>
        </w:rPr>
        <w:t>خلاصه‌ای</w:t>
      </w:r>
      <w:proofErr w:type="spellEnd"/>
      <w:r w:rsidRPr="00DE6A5B">
        <w:rPr>
          <w:rtl/>
        </w:rPr>
        <w:t xml:space="preserve"> هم معلم بگیرد از آنچه خوانده و بخواهد انتقال بدهد. </w:t>
      </w:r>
      <w:proofErr w:type="spellStart"/>
      <w:r w:rsidRPr="00DE6A5B">
        <w:rPr>
          <w:rtl/>
        </w:rPr>
        <w:t>این‌ها</w:t>
      </w:r>
      <w:proofErr w:type="spellEnd"/>
      <w:r w:rsidRPr="00DE6A5B">
        <w:rPr>
          <w:rtl/>
        </w:rPr>
        <w:t xml:space="preserve"> خیلی </w:t>
      </w:r>
      <w:proofErr w:type="spellStart"/>
      <w:r w:rsidRPr="00DE6A5B">
        <w:rPr>
          <w:rtl/>
        </w:rPr>
        <w:t>خوبند</w:t>
      </w:r>
      <w:proofErr w:type="spellEnd"/>
      <w:r w:rsidRPr="00DE6A5B">
        <w:rPr>
          <w:rtl/>
        </w:rPr>
        <w:t xml:space="preserve"> اما </w:t>
      </w:r>
      <w:proofErr w:type="spellStart"/>
      <w:r w:rsidRPr="00DE6A5B">
        <w:rPr>
          <w:rtl/>
        </w:rPr>
        <w:t>این‌ها</w:t>
      </w:r>
      <w:proofErr w:type="spellEnd"/>
      <w:r w:rsidRPr="00DE6A5B">
        <w:rPr>
          <w:rtl/>
        </w:rPr>
        <w:t xml:space="preserve"> را نداریم.</w:t>
      </w:r>
      <w:r w:rsidRPr="00DE6A5B">
        <w:rPr>
          <w:rFonts w:hint="cs"/>
          <w:rtl/>
        </w:rPr>
        <w:t>"</w:t>
      </w:r>
    </w:p>
    <w:p w14:paraId="458A964E" w14:textId="77777777" w:rsidR="00162202" w:rsidRDefault="00162202" w:rsidP="00302BAA">
      <w:pPr>
        <w:pStyle w:val="ac"/>
        <w:rPr>
          <w:rtl/>
        </w:rPr>
      </w:pPr>
      <w:r>
        <w:rPr>
          <w:rFonts w:hint="cs"/>
          <w:rtl/>
        </w:rPr>
        <w:t>در برخی موارد نیز پژوهشگر برداشت خود را از صحبت‌های مدیر می‌گفت تا او تائید کند و یا اگر برداشت اشتباه است آن را اصلاح کند. به عنوان مثال در مصاحبه با یکی از مدیران، ایشان در پاسخ به سوال پژوهشگر که  پرسید: "در مورد فرآیند یادگیری که میگید در بازی اتفاق میفته این یه ظرفی رو لازم داره که من تمرکزم روی ابعاد فیزیکی و فضا هست که چطور باید طراحی بشه تا یادگیری‌ای که می‌فرمائید محقق بشه؟" پاسخ داد:</w:t>
      </w:r>
    </w:p>
    <w:p w14:paraId="70B50F71" w14:textId="77777777" w:rsidR="00162202" w:rsidRPr="00B22119" w:rsidRDefault="00162202" w:rsidP="00ED4952">
      <w:pPr>
        <w:pStyle w:val="afc"/>
        <w:rPr>
          <w:rtl/>
        </w:rPr>
      </w:pPr>
      <w:proofErr w:type="spellStart"/>
      <w:r w:rsidRPr="00C13B28">
        <w:rPr>
          <w:rFonts w:hint="cs"/>
          <w:rtl/>
        </w:rPr>
        <w:t>مصاحبه‌شونده</w:t>
      </w:r>
      <w:proofErr w:type="spellEnd"/>
      <w:r w:rsidRPr="00C13B28">
        <w:rPr>
          <w:rFonts w:hint="cs"/>
          <w:rtl/>
        </w:rPr>
        <w:t xml:space="preserve"> مدیر کد 12: </w:t>
      </w:r>
      <w:r w:rsidRPr="00B22119">
        <w:rPr>
          <w:rFonts w:hint="cs"/>
          <w:rtl/>
        </w:rPr>
        <w:t xml:space="preserve">"ببین شما اگر الان وارد  راهروی </w:t>
      </w:r>
      <w:proofErr w:type="spellStart"/>
      <w:r w:rsidRPr="00B22119">
        <w:rPr>
          <w:rFonts w:hint="cs"/>
          <w:rtl/>
        </w:rPr>
        <w:t>مدرسه‌ی</w:t>
      </w:r>
      <w:proofErr w:type="spellEnd"/>
      <w:r w:rsidRPr="00B22119">
        <w:rPr>
          <w:rFonts w:hint="cs"/>
          <w:rtl/>
        </w:rPr>
        <w:t xml:space="preserve"> ما شدین دقت کردین که کف راهرو یک سری طرح ها کشیده شده . اینها بازی </w:t>
      </w:r>
      <w:proofErr w:type="spellStart"/>
      <w:r w:rsidRPr="00B22119">
        <w:rPr>
          <w:rFonts w:hint="cs"/>
          <w:rtl/>
        </w:rPr>
        <w:t>هایی</w:t>
      </w:r>
      <w:proofErr w:type="spellEnd"/>
      <w:r w:rsidRPr="00B22119">
        <w:rPr>
          <w:rFonts w:hint="cs"/>
          <w:rtl/>
        </w:rPr>
        <w:t xml:space="preserve"> است که ما این زمینه رو روی زمین کشیدیم و به معلم ها میگیم این رو نگاه کن بازی طراحی کن بر اساس این. مثلا این بازی که پشت دفتر خودم هست چهارده تا بازی برای درسهای مختلف برایش طراحی شده است . حالا می </w:t>
      </w:r>
      <w:proofErr w:type="spellStart"/>
      <w:r w:rsidRPr="00B22119">
        <w:rPr>
          <w:rFonts w:hint="cs"/>
          <w:rtl/>
        </w:rPr>
        <w:t>چسبونیم</w:t>
      </w:r>
      <w:proofErr w:type="spellEnd"/>
      <w:r w:rsidRPr="00B22119">
        <w:rPr>
          <w:rFonts w:hint="cs"/>
          <w:rtl/>
        </w:rPr>
        <w:t xml:space="preserve">  روی دیوار، هر معلمی میاد میگه من مثلا قرآن دارم ، </w:t>
      </w:r>
      <w:proofErr w:type="spellStart"/>
      <w:r w:rsidRPr="00B22119">
        <w:rPr>
          <w:rFonts w:hint="cs"/>
          <w:rtl/>
        </w:rPr>
        <w:t>تاس</w:t>
      </w:r>
      <w:proofErr w:type="spellEnd"/>
      <w:r w:rsidRPr="00B22119">
        <w:rPr>
          <w:rFonts w:hint="cs"/>
          <w:rtl/>
        </w:rPr>
        <w:t xml:space="preserve"> لازم </w:t>
      </w:r>
      <w:proofErr w:type="spellStart"/>
      <w:r w:rsidRPr="00B22119">
        <w:rPr>
          <w:rFonts w:hint="cs"/>
          <w:rtl/>
        </w:rPr>
        <w:t>داره</w:t>
      </w:r>
      <w:proofErr w:type="spellEnd"/>
      <w:r w:rsidRPr="00B22119">
        <w:rPr>
          <w:rFonts w:hint="cs"/>
          <w:rtl/>
        </w:rPr>
        <w:t xml:space="preserve">، دایره لازم </w:t>
      </w:r>
      <w:proofErr w:type="spellStart"/>
      <w:r w:rsidRPr="00B22119">
        <w:rPr>
          <w:rFonts w:hint="cs"/>
          <w:rtl/>
        </w:rPr>
        <w:t>داره</w:t>
      </w:r>
      <w:proofErr w:type="spellEnd"/>
      <w:r w:rsidRPr="00B22119">
        <w:rPr>
          <w:rFonts w:hint="cs"/>
          <w:rtl/>
        </w:rPr>
        <w:t xml:space="preserve"> و ... وسایل رو خود متناسب با بازی میگه. تغییر فضا وقتی از کلاس میان بیرون تاثیر یادگیری رو بیشتر میکنه نسبت به وقتی که نشسته توی کلاس، </w:t>
      </w:r>
      <w:proofErr w:type="spellStart"/>
      <w:r w:rsidRPr="00B22119">
        <w:rPr>
          <w:rFonts w:hint="cs"/>
          <w:rtl/>
        </w:rPr>
        <w:t>یه</w:t>
      </w:r>
      <w:proofErr w:type="spellEnd"/>
      <w:r w:rsidRPr="00B22119">
        <w:rPr>
          <w:rFonts w:hint="cs"/>
          <w:rtl/>
        </w:rPr>
        <w:t xml:space="preserve"> روز میبری آزمایشگاه، </w:t>
      </w:r>
      <w:proofErr w:type="spellStart"/>
      <w:r w:rsidRPr="00B22119">
        <w:rPr>
          <w:rFonts w:hint="cs"/>
          <w:rtl/>
        </w:rPr>
        <w:t>یه</w:t>
      </w:r>
      <w:proofErr w:type="spellEnd"/>
      <w:r w:rsidRPr="00B22119">
        <w:rPr>
          <w:rFonts w:hint="cs"/>
          <w:rtl/>
        </w:rPr>
        <w:t xml:space="preserve"> روز میبری </w:t>
      </w:r>
      <w:proofErr w:type="spellStart"/>
      <w:r w:rsidRPr="00B22119">
        <w:rPr>
          <w:rFonts w:hint="cs"/>
          <w:rtl/>
        </w:rPr>
        <w:t>کتابخونه</w:t>
      </w:r>
      <w:proofErr w:type="spellEnd"/>
      <w:r w:rsidRPr="00B22119">
        <w:rPr>
          <w:rFonts w:hint="cs"/>
          <w:rtl/>
        </w:rPr>
        <w:t xml:space="preserve">، </w:t>
      </w:r>
      <w:proofErr w:type="spellStart"/>
      <w:r w:rsidRPr="00B22119">
        <w:rPr>
          <w:rFonts w:hint="cs"/>
          <w:rtl/>
        </w:rPr>
        <w:t>یه</w:t>
      </w:r>
      <w:proofErr w:type="spellEnd"/>
      <w:r w:rsidRPr="00B22119">
        <w:rPr>
          <w:rFonts w:hint="cs"/>
          <w:rtl/>
        </w:rPr>
        <w:t xml:space="preserve"> روز می بری اتاق بازی. اینها همه باعث میشه تغییر فضا یادگیری رو بیشتر میکنه. حالا من به معلم میگم بازی رو طراحی کن و به من نشون </w:t>
      </w:r>
      <w:proofErr w:type="spellStart"/>
      <w:r w:rsidRPr="00B22119">
        <w:rPr>
          <w:rFonts w:hint="cs"/>
          <w:rtl/>
        </w:rPr>
        <w:t>بدده</w:t>
      </w:r>
      <w:proofErr w:type="spellEnd"/>
      <w:r w:rsidRPr="00B22119">
        <w:rPr>
          <w:rFonts w:hint="cs"/>
          <w:rtl/>
        </w:rPr>
        <w:t xml:space="preserve"> اگر از نظرم خوب بود در شورای معلمین میگذاریم همه نظر بدن و اگر گفتن خوبه به اسم شما روی دیوار راهروی طبقه ی بالا می نویسیم که </w:t>
      </w:r>
      <w:proofErr w:type="spellStart"/>
      <w:r w:rsidRPr="00B22119">
        <w:rPr>
          <w:rFonts w:hint="cs"/>
          <w:rtl/>
        </w:rPr>
        <w:t>هرکسی</w:t>
      </w:r>
      <w:proofErr w:type="spellEnd"/>
      <w:r w:rsidRPr="00B22119">
        <w:rPr>
          <w:rFonts w:hint="cs"/>
          <w:rtl/>
        </w:rPr>
        <w:t xml:space="preserve"> </w:t>
      </w:r>
      <w:proofErr w:type="spellStart"/>
      <w:r w:rsidRPr="00B22119">
        <w:rPr>
          <w:rFonts w:hint="cs"/>
          <w:rtl/>
        </w:rPr>
        <w:t>داره</w:t>
      </w:r>
      <w:proofErr w:type="spellEnd"/>
      <w:r w:rsidRPr="00B22119">
        <w:rPr>
          <w:rFonts w:hint="cs"/>
          <w:rtl/>
        </w:rPr>
        <w:t xml:space="preserve"> اون بازی رو انجام میده </w:t>
      </w:r>
      <w:proofErr w:type="spellStart"/>
      <w:r w:rsidRPr="00B22119">
        <w:rPr>
          <w:rFonts w:hint="cs"/>
          <w:rtl/>
        </w:rPr>
        <w:t>بدونه</w:t>
      </w:r>
      <w:proofErr w:type="spellEnd"/>
      <w:r w:rsidRPr="00B22119">
        <w:rPr>
          <w:rFonts w:hint="cs"/>
          <w:rtl/>
        </w:rPr>
        <w:t xml:space="preserve"> که این بازی رو فلانی طراحی کرده این باعث میشه معلم هم انگیزه پیدا کنه. داریم به این سمت میریم که بچه ها رو از توی کلاس بکشیم بیرون و توی </w:t>
      </w:r>
      <w:proofErr w:type="spellStart"/>
      <w:r w:rsidRPr="00B22119">
        <w:rPr>
          <w:rFonts w:hint="cs"/>
          <w:rtl/>
        </w:rPr>
        <w:t>یه</w:t>
      </w:r>
      <w:proofErr w:type="spellEnd"/>
      <w:r w:rsidRPr="00B22119">
        <w:rPr>
          <w:rFonts w:hint="cs"/>
          <w:rtl/>
        </w:rPr>
        <w:t xml:space="preserve"> فضای جدیدتر بازی کنن. مثلا در سالن ورزش ما معلم ها میرن اونجا </w:t>
      </w:r>
      <w:proofErr w:type="spellStart"/>
      <w:r w:rsidRPr="00B22119">
        <w:rPr>
          <w:rFonts w:hint="cs"/>
          <w:rtl/>
        </w:rPr>
        <w:t>وتلفیق</w:t>
      </w:r>
      <w:proofErr w:type="spellEnd"/>
      <w:r w:rsidRPr="00B22119">
        <w:rPr>
          <w:rFonts w:hint="cs"/>
          <w:rtl/>
        </w:rPr>
        <w:t xml:space="preserve"> میکنن درس تربیت بدنی رو با ریاضی، با فارسی، با درس های دیگه، و بچه ها بخاطر رنگی </w:t>
      </w:r>
      <w:proofErr w:type="spellStart"/>
      <w:r w:rsidRPr="00B22119">
        <w:rPr>
          <w:rFonts w:hint="cs"/>
          <w:rtl/>
        </w:rPr>
        <w:t>رنگی</w:t>
      </w:r>
      <w:proofErr w:type="spellEnd"/>
      <w:r w:rsidRPr="00B22119">
        <w:rPr>
          <w:rFonts w:hint="cs"/>
          <w:rtl/>
        </w:rPr>
        <w:t xml:space="preserve"> بودن اونجا و بخاطر اینه کفشش رو </w:t>
      </w:r>
      <w:proofErr w:type="spellStart"/>
      <w:r w:rsidRPr="00B22119">
        <w:rPr>
          <w:rFonts w:hint="cs"/>
          <w:rtl/>
        </w:rPr>
        <w:t>درمیاره</w:t>
      </w:r>
      <w:proofErr w:type="spellEnd"/>
      <w:r w:rsidRPr="00B22119">
        <w:rPr>
          <w:rFonts w:hint="cs"/>
          <w:rtl/>
        </w:rPr>
        <w:t xml:space="preserve"> و راحت دراز </w:t>
      </w:r>
      <w:proofErr w:type="spellStart"/>
      <w:r w:rsidRPr="00B22119">
        <w:rPr>
          <w:rFonts w:hint="cs"/>
          <w:rtl/>
        </w:rPr>
        <w:t>میکشه</w:t>
      </w:r>
      <w:proofErr w:type="spellEnd"/>
      <w:r w:rsidRPr="00B22119">
        <w:rPr>
          <w:rFonts w:hint="cs"/>
          <w:rtl/>
        </w:rPr>
        <w:t xml:space="preserve"> و </w:t>
      </w:r>
      <w:proofErr w:type="spellStart"/>
      <w:r w:rsidRPr="00B22119">
        <w:rPr>
          <w:rFonts w:hint="cs"/>
          <w:rtl/>
        </w:rPr>
        <w:t>بشینه</w:t>
      </w:r>
      <w:proofErr w:type="spellEnd"/>
      <w:r w:rsidRPr="00B22119">
        <w:rPr>
          <w:rFonts w:hint="cs"/>
          <w:rtl/>
        </w:rPr>
        <w:t xml:space="preserve"> چهارزانو اونجا رو خیلی دوست </w:t>
      </w:r>
      <w:proofErr w:type="spellStart"/>
      <w:r w:rsidRPr="00B22119">
        <w:rPr>
          <w:rFonts w:hint="cs"/>
          <w:rtl/>
        </w:rPr>
        <w:t>داره</w:t>
      </w:r>
      <w:proofErr w:type="spellEnd"/>
      <w:r w:rsidRPr="00B22119">
        <w:rPr>
          <w:rFonts w:hint="cs"/>
          <w:rtl/>
        </w:rPr>
        <w:t xml:space="preserve">. فکر میکنم که این شکل سنتی میز و نیمکت </w:t>
      </w:r>
      <w:proofErr w:type="spellStart"/>
      <w:r w:rsidRPr="00B22119">
        <w:rPr>
          <w:rFonts w:hint="cs"/>
          <w:rtl/>
        </w:rPr>
        <w:t>هایی</w:t>
      </w:r>
      <w:proofErr w:type="spellEnd"/>
      <w:r w:rsidRPr="00B22119">
        <w:rPr>
          <w:rFonts w:hint="cs"/>
          <w:rtl/>
        </w:rPr>
        <w:t xml:space="preserve"> که داریم خیلی دیگه نباید </w:t>
      </w:r>
      <w:proofErr w:type="spellStart"/>
      <w:r w:rsidRPr="00B22119">
        <w:rPr>
          <w:rFonts w:hint="cs"/>
          <w:rtl/>
        </w:rPr>
        <w:t>ازش</w:t>
      </w:r>
      <w:proofErr w:type="spellEnd"/>
      <w:r w:rsidRPr="00B22119">
        <w:rPr>
          <w:rFonts w:hint="cs"/>
          <w:rtl/>
        </w:rPr>
        <w:t xml:space="preserve"> استفاده بشه. خب ما دیگه فضا نداریم، فضای ما اون </w:t>
      </w:r>
      <w:proofErr w:type="spellStart"/>
      <w:r w:rsidRPr="00B22119">
        <w:rPr>
          <w:rFonts w:hint="cs"/>
          <w:rtl/>
        </w:rPr>
        <w:t>کلاسه</w:t>
      </w:r>
      <w:proofErr w:type="spellEnd"/>
      <w:r w:rsidRPr="00B22119">
        <w:rPr>
          <w:rFonts w:hint="cs"/>
          <w:rtl/>
        </w:rPr>
        <w:t xml:space="preserve">، بچه میدونه اون کلاس </w:t>
      </w:r>
      <w:proofErr w:type="spellStart"/>
      <w:r w:rsidRPr="00B22119">
        <w:rPr>
          <w:rFonts w:hint="cs"/>
          <w:rtl/>
        </w:rPr>
        <w:t>یه</w:t>
      </w:r>
      <w:proofErr w:type="spellEnd"/>
      <w:r w:rsidRPr="00B22119">
        <w:rPr>
          <w:rFonts w:hint="cs"/>
          <w:rtl/>
        </w:rPr>
        <w:t xml:space="preserve"> مکان </w:t>
      </w:r>
      <w:proofErr w:type="spellStart"/>
      <w:r w:rsidRPr="00B22119">
        <w:rPr>
          <w:rFonts w:hint="cs"/>
          <w:rtl/>
        </w:rPr>
        <w:t>امنیه</w:t>
      </w:r>
      <w:proofErr w:type="spellEnd"/>
      <w:r w:rsidRPr="00B22119">
        <w:rPr>
          <w:rFonts w:hint="cs"/>
          <w:rtl/>
        </w:rPr>
        <w:t xml:space="preserve"> که میتونه با </w:t>
      </w:r>
      <w:proofErr w:type="spellStart"/>
      <w:r w:rsidRPr="00B22119">
        <w:rPr>
          <w:rFonts w:hint="cs"/>
          <w:rtl/>
        </w:rPr>
        <w:t>معلمش</w:t>
      </w:r>
      <w:proofErr w:type="spellEnd"/>
      <w:r w:rsidRPr="00B22119">
        <w:rPr>
          <w:rFonts w:hint="cs"/>
          <w:rtl/>
        </w:rPr>
        <w:t xml:space="preserve"> توش قرار </w:t>
      </w:r>
      <w:proofErr w:type="spellStart"/>
      <w:r w:rsidRPr="00B22119">
        <w:rPr>
          <w:rFonts w:hint="cs"/>
          <w:rtl/>
        </w:rPr>
        <w:t>بگیره.اما</w:t>
      </w:r>
      <w:proofErr w:type="spellEnd"/>
      <w:r w:rsidRPr="00B22119">
        <w:rPr>
          <w:rFonts w:hint="cs"/>
          <w:rtl/>
        </w:rPr>
        <w:t xml:space="preserve"> معلم هم نیاز </w:t>
      </w:r>
      <w:proofErr w:type="spellStart"/>
      <w:r w:rsidRPr="00B22119">
        <w:rPr>
          <w:rFonts w:hint="cs"/>
          <w:rtl/>
        </w:rPr>
        <w:t>داره</w:t>
      </w:r>
      <w:proofErr w:type="spellEnd"/>
      <w:r w:rsidRPr="00B22119">
        <w:rPr>
          <w:rFonts w:hint="cs"/>
          <w:rtl/>
        </w:rPr>
        <w:t xml:space="preserve"> برای بعضی از دروس از کلاس خارج بشه." </w:t>
      </w:r>
    </w:p>
    <w:p w14:paraId="6D1E4B79" w14:textId="77777777" w:rsidR="00162202" w:rsidRPr="00AD661A" w:rsidRDefault="00162202" w:rsidP="00302BAA">
      <w:pPr>
        <w:pStyle w:val="ac"/>
        <w:rPr>
          <w:rtl/>
        </w:rPr>
      </w:pPr>
      <w:r>
        <w:rPr>
          <w:rFonts w:hint="cs"/>
          <w:rtl/>
        </w:rPr>
        <w:t>سپس پژوهشگر برداشت خود را از این صحبت‌ها با جملات زیر با مدیر درمیان گذاشت:</w:t>
      </w:r>
    </w:p>
    <w:p w14:paraId="3E4250AD" w14:textId="77777777" w:rsidR="00162202" w:rsidRPr="00174432" w:rsidRDefault="00162202" w:rsidP="00174432">
      <w:pPr>
        <w:ind w:left="720" w:right="720"/>
        <w:jc w:val="both"/>
        <w:rPr>
          <w:rFonts w:cs="B Nazanin"/>
          <w:b/>
          <w:bCs/>
          <w:rtl/>
          <w:lang w:bidi="fa-IR"/>
        </w:rPr>
      </w:pPr>
      <w:r w:rsidRPr="00174432">
        <w:rPr>
          <w:rFonts w:cs="B Nazanin" w:hint="cs"/>
          <w:b/>
          <w:bCs/>
          <w:rtl/>
          <w:lang w:bidi="fa-IR"/>
        </w:rPr>
        <w:t xml:space="preserve">"شما در مورد فرآیند یادگیری بیشتر توصیفی مطرح کردید. من اینطور فهمیدم که خودتون </w:t>
      </w:r>
      <w:proofErr w:type="spellStart"/>
      <w:r w:rsidRPr="00174432">
        <w:rPr>
          <w:rFonts w:cs="B Nazanin" w:hint="cs"/>
          <w:b/>
          <w:bCs/>
          <w:rtl/>
          <w:lang w:bidi="fa-IR"/>
        </w:rPr>
        <w:t>ایده‌ای</w:t>
      </w:r>
      <w:proofErr w:type="spellEnd"/>
      <w:r w:rsidRPr="00174432">
        <w:rPr>
          <w:rFonts w:cs="B Nazanin" w:hint="cs"/>
          <w:b/>
          <w:bCs/>
          <w:rtl/>
          <w:lang w:bidi="fa-IR"/>
        </w:rPr>
        <w:t xml:space="preserve">، </w:t>
      </w:r>
      <w:proofErr w:type="spellStart"/>
      <w:r w:rsidRPr="00174432">
        <w:rPr>
          <w:rFonts w:cs="B Nazanin" w:hint="cs"/>
          <w:b/>
          <w:bCs/>
          <w:rtl/>
          <w:lang w:bidi="fa-IR"/>
        </w:rPr>
        <w:t>نظریه‌ای</w:t>
      </w:r>
      <w:proofErr w:type="spellEnd"/>
      <w:r w:rsidRPr="00174432">
        <w:rPr>
          <w:rFonts w:cs="B Nazanin" w:hint="cs"/>
          <w:b/>
          <w:bCs/>
          <w:rtl/>
          <w:lang w:bidi="fa-IR"/>
        </w:rPr>
        <w:t xml:space="preserve"> برای یادگیری دارید مخصوص خودتون، </w:t>
      </w:r>
      <w:proofErr w:type="spellStart"/>
      <w:r w:rsidRPr="00174432">
        <w:rPr>
          <w:rFonts w:cs="B Nazanin" w:hint="cs"/>
          <w:b/>
          <w:bCs/>
          <w:rtl/>
          <w:lang w:bidi="fa-IR"/>
        </w:rPr>
        <w:t>برساخته‌ی</w:t>
      </w:r>
      <w:proofErr w:type="spellEnd"/>
      <w:r w:rsidRPr="00174432">
        <w:rPr>
          <w:rFonts w:cs="B Nazanin" w:hint="cs"/>
          <w:b/>
          <w:bCs/>
          <w:rtl/>
          <w:lang w:bidi="fa-IR"/>
        </w:rPr>
        <w:t xml:space="preserve"> خودتون، برداشت من این هست که این فرآیند در </w:t>
      </w:r>
      <w:proofErr w:type="spellStart"/>
      <w:r w:rsidRPr="00174432">
        <w:rPr>
          <w:rFonts w:cs="B Nazanin" w:hint="cs"/>
          <w:b/>
          <w:bCs/>
          <w:rtl/>
          <w:lang w:bidi="fa-IR"/>
        </w:rPr>
        <w:t>مدرسۀ</w:t>
      </w:r>
      <w:proofErr w:type="spellEnd"/>
      <w:r w:rsidRPr="00174432">
        <w:rPr>
          <w:rFonts w:cs="B Nazanin" w:hint="cs"/>
          <w:b/>
          <w:bCs/>
          <w:rtl/>
          <w:lang w:bidi="fa-IR"/>
        </w:rPr>
        <w:t xml:space="preserve"> شما </w:t>
      </w:r>
      <w:proofErr w:type="spellStart"/>
      <w:r w:rsidRPr="00174432">
        <w:rPr>
          <w:rFonts w:cs="B Nazanin" w:hint="cs"/>
          <w:b/>
          <w:bCs/>
          <w:rtl/>
          <w:lang w:bidi="fa-IR"/>
        </w:rPr>
        <w:t>جاریست</w:t>
      </w:r>
      <w:proofErr w:type="spellEnd"/>
      <w:r w:rsidRPr="00174432">
        <w:rPr>
          <w:rFonts w:cs="B Nazanin" w:hint="cs"/>
          <w:b/>
          <w:bCs/>
          <w:rtl/>
          <w:lang w:bidi="fa-IR"/>
        </w:rPr>
        <w:t xml:space="preserve"> و معلم ها دارند </w:t>
      </w:r>
      <w:proofErr w:type="spellStart"/>
      <w:r w:rsidRPr="00174432">
        <w:rPr>
          <w:rFonts w:cs="B Nazanin" w:hint="cs"/>
          <w:b/>
          <w:bCs/>
          <w:rtl/>
          <w:lang w:bidi="fa-IR"/>
        </w:rPr>
        <w:t>سعیشان</w:t>
      </w:r>
      <w:proofErr w:type="spellEnd"/>
      <w:r w:rsidRPr="00174432">
        <w:rPr>
          <w:rFonts w:cs="B Nazanin" w:hint="cs"/>
          <w:b/>
          <w:bCs/>
          <w:rtl/>
          <w:lang w:bidi="fa-IR"/>
        </w:rPr>
        <w:t xml:space="preserve"> را می کنند. خودتان هم اینطور می بینید؟"</w:t>
      </w:r>
    </w:p>
    <w:p w14:paraId="111DD019" w14:textId="77777777" w:rsidR="00162202" w:rsidRPr="00B22119" w:rsidRDefault="00162202" w:rsidP="00ED4952">
      <w:pPr>
        <w:pStyle w:val="afc"/>
        <w:rPr>
          <w:rtl/>
        </w:rPr>
      </w:pPr>
      <w:proofErr w:type="spellStart"/>
      <w:r w:rsidRPr="00C13B28">
        <w:rPr>
          <w:rFonts w:hint="cs"/>
          <w:rtl/>
        </w:rPr>
        <w:t>مصاحبه‌شونده</w:t>
      </w:r>
      <w:proofErr w:type="spellEnd"/>
      <w:r w:rsidRPr="00C13B28">
        <w:rPr>
          <w:rFonts w:hint="cs"/>
          <w:rtl/>
        </w:rPr>
        <w:t xml:space="preserve"> مدیر کد 12: </w:t>
      </w:r>
      <w:r w:rsidRPr="00B22119">
        <w:rPr>
          <w:rFonts w:hint="cs"/>
          <w:rtl/>
        </w:rPr>
        <w:t xml:space="preserve">"نه هنوز کامل </w:t>
      </w:r>
      <w:proofErr w:type="spellStart"/>
      <w:r w:rsidRPr="00B22119">
        <w:rPr>
          <w:rFonts w:hint="cs"/>
          <w:rtl/>
        </w:rPr>
        <w:t>نتونستم</w:t>
      </w:r>
      <w:proofErr w:type="spellEnd"/>
      <w:r w:rsidRPr="00B22119">
        <w:rPr>
          <w:rFonts w:hint="cs"/>
          <w:rtl/>
        </w:rPr>
        <w:t xml:space="preserve">. تلاش دارن می کنن همه. </w:t>
      </w:r>
      <w:proofErr w:type="spellStart"/>
      <w:r w:rsidRPr="00B22119">
        <w:rPr>
          <w:rFonts w:hint="cs"/>
          <w:rtl/>
        </w:rPr>
        <w:t>یه</w:t>
      </w:r>
      <w:proofErr w:type="spellEnd"/>
      <w:r w:rsidRPr="00B22119">
        <w:rPr>
          <w:rFonts w:hint="cs"/>
          <w:rtl/>
        </w:rPr>
        <w:t xml:space="preserve"> چیز جالبی که وجود داشت من </w:t>
      </w:r>
      <w:proofErr w:type="spellStart"/>
      <w:r w:rsidRPr="00B22119">
        <w:rPr>
          <w:rFonts w:hint="cs"/>
          <w:rtl/>
        </w:rPr>
        <w:t>تاکیدم</w:t>
      </w:r>
      <w:proofErr w:type="spellEnd"/>
      <w:r w:rsidRPr="00B22119">
        <w:rPr>
          <w:rFonts w:hint="cs"/>
          <w:rtl/>
        </w:rPr>
        <w:t xml:space="preserve"> روی رفتار با بچه ها خیلی زیاده. دلم </w:t>
      </w:r>
      <w:proofErr w:type="spellStart"/>
      <w:r w:rsidRPr="00B22119">
        <w:rPr>
          <w:rFonts w:hint="cs"/>
          <w:rtl/>
        </w:rPr>
        <w:t>نمی</w:t>
      </w:r>
      <w:proofErr w:type="spellEnd"/>
      <w:r w:rsidRPr="00B22119">
        <w:rPr>
          <w:rFonts w:hint="cs"/>
          <w:rtl/>
        </w:rPr>
        <w:t xml:space="preserve"> </w:t>
      </w:r>
      <w:proofErr w:type="spellStart"/>
      <w:r w:rsidRPr="00B22119">
        <w:rPr>
          <w:rFonts w:hint="cs"/>
          <w:rtl/>
        </w:rPr>
        <w:t>خواد</w:t>
      </w:r>
      <w:proofErr w:type="spellEnd"/>
      <w:r w:rsidRPr="00B22119">
        <w:rPr>
          <w:rFonts w:hint="cs"/>
          <w:rtl/>
        </w:rPr>
        <w:t xml:space="preserve"> اینجا هیچ بچه ای رو دعوا کنیم و تمام </w:t>
      </w:r>
      <w:proofErr w:type="spellStart"/>
      <w:r w:rsidRPr="00B22119">
        <w:rPr>
          <w:rFonts w:hint="cs"/>
          <w:rtl/>
        </w:rPr>
        <w:t>تلاشم</w:t>
      </w:r>
      <w:proofErr w:type="spellEnd"/>
      <w:r w:rsidRPr="00B22119">
        <w:rPr>
          <w:rFonts w:hint="cs"/>
          <w:rtl/>
        </w:rPr>
        <w:t xml:space="preserve"> رو می کنم این رو به دیگران آموزش بدم. درسته که ناظم ها همیشه </w:t>
      </w:r>
      <w:proofErr w:type="spellStart"/>
      <w:r w:rsidRPr="00B22119">
        <w:rPr>
          <w:rFonts w:hint="cs"/>
          <w:rtl/>
        </w:rPr>
        <w:t>اینطورن</w:t>
      </w:r>
      <w:proofErr w:type="spellEnd"/>
      <w:r w:rsidRPr="00B22119">
        <w:rPr>
          <w:rFonts w:hint="cs"/>
          <w:rtl/>
        </w:rPr>
        <w:t xml:space="preserve"> که بچه ها رو دعوا می کنن. اما در مدرسه ی من اگر کسی دعوا کند برخورد شدید می کنم. بچه های من هفت تا نه ساله ان. مفهومی از اخراج و پرونده و غیره رو </w:t>
      </w:r>
      <w:proofErr w:type="spellStart"/>
      <w:r w:rsidRPr="00B22119">
        <w:rPr>
          <w:rFonts w:hint="cs"/>
          <w:rtl/>
        </w:rPr>
        <w:t>نمی</w:t>
      </w:r>
      <w:proofErr w:type="spellEnd"/>
      <w:r w:rsidRPr="00B22119">
        <w:rPr>
          <w:rFonts w:hint="cs"/>
          <w:rtl/>
        </w:rPr>
        <w:t xml:space="preserve"> </w:t>
      </w:r>
      <w:proofErr w:type="spellStart"/>
      <w:r w:rsidRPr="00B22119">
        <w:rPr>
          <w:rFonts w:hint="cs"/>
          <w:rtl/>
        </w:rPr>
        <w:t>فهمه</w:t>
      </w:r>
      <w:proofErr w:type="spellEnd"/>
      <w:r w:rsidRPr="00B22119">
        <w:rPr>
          <w:rFonts w:hint="cs"/>
          <w:rtl/>
        </w:rPr>
        <w:t xml:space="preserve"> و فقط آشفته میشه و استرس می گیره. این رو دارم تلاش می کنم تا جا بندازم. این رفتار به نظر من خیلی مهمه. اگر بچه احساس امنیت روانی کند درس را هم خوب یاد می گیرد. قشنگ میگن روزی که تو هستی با روزی که نیستی رفتارها با بچه ها فرق میکنه. البته ضعف </w:t>
      </w:r>
      <w:proofErr w:type="spellStart"/>
      <w:r w:rsidRPr="00B22119">
        <w:rPr>
          <w:rFonts w:hint="cs"/>
          <w:rtl/>
        </w:rPr>
        <w:t>مدیریته</w:t>
      </w:r>
      <w:proofErr w:type="spellEnd"/>
      <w:r w:rsidRPr="00B22119">
        <w:rPr>
          <w:rFonts w:hint="cs"/>
          <w:rtl/>
        </w:rPr>
        <w:t xml:space="preserve">، نباید اینجوری باشه. عین یک پلیس. خیلی بده. اما در مورد معلم ها دارد این اتفاق </w:t>
      </w:r>
      <w:proofErr w:type="spellStart"/>
      <w:r w:rsidRPr="00B22119">
        <w:rPr>
          <w:rFonts w:hint="cs"/>
          <w:rtl/>
        </w:rPr>
        <w:t>میفته</w:t>
      </w:r>
      <w:proofErr w:type="spellEnd"/>
      <w:r w:rsidRPr="00B22119">
        <w:rPr>
          <w:rFonts w:hint="cs"/>
          <w:rtl/>
        </w:rPr>
        <w:t>. در مورد معاون ها ولی موفق نشدم هنوز. رفتار معلم ها با بچه ها نسبت به اول سال و نسبت به پارسال خیلی تغییر کرده. دارم تعقیب می کنم ایده ای که توی ذهنم بوده."</w:t>
      </w:r>
    </w:p>
    <w:p w14:paraId="02DDA6B0" w14:textId="77777777" w:rsidR="00162202" w:rsidRDefault="00162202" w:rsidP="00302BAA">
      <w:pPr>
        <w:pStyle w:val="ac"/>
        <w:rPr>
          <w:rtl/>
        </w:rPr>
      </w:pPr>
      <w:r>
        <w:rPr>
          <w:rFonts w:hint="cs"/>
          <w:rtl/>
        </w:rPr>
        <w:t>گاهی اوقات در پاسخ به بعضی سوالات در بعضی مصاحبه‌ها، بحث به حاشیه می‌رفت و پژوهشگر پاسخ پرسش خود را دریافت نمی‌کرد، در این مواقع، پژوهشگر سوال را با بیانی دیگر مطرح می‌کرد. به عنوان مثال در مصاحبه با کد 5 پژوهشگر پرسید "</w:t>
      </w:r>
      <w:r w:rsidRPr="00857E99">
        <w:rPr>
          <w:rtl/>
        </w:rPr>
        <w:t>مبنای فکری شما بر اساس چیه؟ بر چه مبنایی به چنین بینش و تفکری رسیدید؟</w:t>
      </w:r>
      <w:r>
        <w:rPr>
          <w:rFonts w:hint="cs"/>
          <w:rtl/>
        </w:rPr>
        <w:t>" و او اینطور پاسخ داد:</w:t>
      </w:r>
    </w:p>
    <w:p w14:paraId="0C505B33" w14:textId="77777777" w:rsidR="00162202" w:rsidRPr="00D01848" w:rsidRDefault="00162202" w:rsidP="00ED4952">
      <w:pPr>
        <w:pStyle w:val="afc"/>
        <w:rPr>
          <w:rtl/>
        </w:rPr>
      </w:pPr>
      <w:proofErr w:type="spellStart"/>
      <w:r w:rsidRPr="00D01848">
        <w:rPr>
          <w:rFonts w:hint="cs"/>
          <w:rtl/>
        </w:rPr>
        <w:t>مصاحبه‌شونده</w:t>
      </w:r>
      <w:proofErr w:type="spellEnd"/>
      <w:r w:rsidRPr="00D01848">
        <w:rPr>
          <w:rFonts w:hint="cs"/>
          <w:rtl/>
        </w:rPr>
        <w:t xml:space="preserve"> مدیر کد 5: "</w:t>
      </w:r>
      <w:r w:rsidRPr="00D01848">
        <w:rPr>
          <w:rFonts w:hint="eastAsia"/>
          <w:rtl/>
        </w:rPr>
        <w:t>من</w:t>
      </w:r>
      <w:r w:rsidRPr="00D01848">
        <w:rPr>
          <w:rtl/>
        </w:rPr>
        <w:t xml:space="preserve"> فکر م</w:t>
      </w:r>
      <w:r w:rsidRPr="00D01848">
        <w:rPr>
          <w:rFonts w:hint="cs"/>
          <w:rtl/>
        </w:rPr>
        <w:t>ی</w:t>
      </w:r>
      <w:r w:rsidRPr="00D01848">
        <w:rPr>
          <w:rFonts w:hint="eastAsia"/>
          <w:rtl/>
        </w:rPr>
        <w:t>کنم</w:t>
      </w:r>
      <w:r w:rsidRPr="00D01848">
        <w:rPr>
          <w:rtl/>
        </w:rPr>
        <w:t xml:space="preserve"> که من متوسطه هم ده سال کار کردم، ده سال</w:t>
      </w:r>
      <w:r w:rsidRPr="00D01848">
        <w:rPr>
          <w:rFonts w:hint="cs"/>
          <w:rtl/>
        </w:rPr>
        <w:t>ی</w:t>
      </w:r>
      <w:r w:rsidRPr="00D01848">
        <w:rPr>
          <w:rtl/>
        </w:rPr>
        <w:t xml:space="preserve"> هم هست در ابتدا</w:t>
      </w:r>
      <w:r w:rsidRPr="00D01848">
        <w:rPr>
          <w:rFonts w:hint="cs"/>
          <w:rtl/>
        </w:rPr>
        <w:t>یی</w:t>
      </w:r>
      <w:r w:rsidRPr="00D01848">
        <w:rPr>
          <w:rtl/>
        </w:rPr>
        <w:t xml:space="preserve"> ام ، ابتدا</w:t>
      </w:r>
      <w:r w:rsidRPr="00D01848">
        <w:rPr>
          <w:rFonts w:hint="cs"/>
          <w:rtl/>
        </w:rPr>
        <w:t>یی</w:t>
      </w:r>
      <w:r w:rsidRPr="00D01848">
        <w:rPr>
          <w:rtl/>
        </w:rPr>
        <w:t xml:space="preserve"> خ</w:t>
      </w:r>
      <w:r w:rsidRPr="00D01848">
        <w:rPr>
          <w:rFonts w:hint="cs"/>
          <w:rtl/>
        </w:rPr>
        <w:t>ی</w:t>
      </w:r>
      <w:r w:rsidRPr="00D01848">
        <w:rPr>
          <w:rFonts w:hint="eastAsia"/>
          <w:rtl/>
        </w:rPr>
        <w:t>ل</w:t>
      </w:r>
      <w:r w:rsidRPr="00D01848">
        <w:rPr>
          <w:rFonts w:hint="cs"/>
          <w:rtl/>
        </w:rPr>
        <w:t>ی</w:t>
      </w:r>
      <w:r w:rsidRPr="00D01848">
        <w:rPr>
          <w:rtl/>
        </w:rPr>
        <w:t xml:space="preserve"> مقطع </w:t>
      </w:r>
      <w:proofErr w:type="spellStart"/>
      <w:r w:rsidRPr="00D01848">
        <w:rPr>
          <w:rtl/>
        </w:rPr>
        <w:t>مهم</w:t>
      </w:r>
      <w:r w:rsidRPr="00D01848">
        <w:rPr>
          <w:rFonts w:hint="cs"/>
          <w:rtl/>
        </w:rPr>
        <w:t>ی</w:t>
      </w:r>
      <w:r w:rsidRPr="00D01848">
        <w:rPr>
          <w:rFonts w:hint="eastAsia"/>
          <w:rtl/>
        </w:rPr>
        <w:t>ه</w:t>
      </w:r>
      <w:proofErr w:type="spellEnd"/>
      <w:r w:rsidRPr="00D01848">
        <w:rPr>
          <w:rFonts w:hint="eastAsia"/>
          <w:rtl/>
        </w:rPr>
        <w:t>،</w:t>
      </w:r>
      <w:r w:rsidRPr="00D01848">
        <w:rPr>
          <w:rtl/>
        </w:rPr>
        <w:t xml:space="preserve"> من با اداره هم همکار</w:t>
      </w:r>
      <w:r w:rsidRPr="00D01848">
        <w:rPr>
          <w:rFonts w:hint="cs"/>
          <w:rtl/>
        </w:rPr>
        <w:t>ی</w:t>
      </w:r>
      <w:r w:rsidRPr="00D01848">
        <w:rPr>
          <w:rtl/>
        </w:rPr>
        <w:t xml:space="preserve"> م</w:t>
      </w:r>
      <w:r w:rsidRPr="00D01848">
        <w:rPr>
          <w:rFonts w:hint="cs"/>
          <w:rtl/>
        </w:rPr>
        <w:t>ی</w:t>
      </w:r>
      <w:r w:rsidRPr="00D01848">
        <w:rPr>
          <w:rFonts w:hint="eastAsia"/>
          <w:rtl/>
        </w:rPr>
        <w:t>کنم،</w:t>
      </w:r>
      <w:r w:rsidRPr="00D01848">
        <w:rPr>
          <w:rtl/>
        </w:rPr>
        <w:t xml:space="preserve"> جمله </w:t>
      </w:r>
      <w:r w:rsidRPr="00D01848">
        <w:rPr>
          <w:rFonts w:hint="cs"/>
          <w:rtl/>
        </w:rPr>
        <w:t>ی</w:t>
      </w:r>
      <w:r w:rsidRPr="00D01848">
        <w:rPr>
          <w:rtl/>
        </w:rPr>
        <w:t xml:space="preserve"> معروف</w:t>
      </w:r>
      <w:r w:rsidRPr="00D01848">
        <w:rPr>
          <w:rFonts w:hint="cs"/>
          <w:rtl/>
        </w:rPr>
        <w:t>ی</w:t>
      </w:r>
      <w:r w:rsidRPr="00D01848">
        <w:rPr>
          <w:rtl/>
        </w:rPr>
        <w:t xml:space="preserve"> که م</w:t>
      </w:r>
      <w:r w:rsidRPr="00D01848">
        <w:rPr>
          <w:rFonts w:hint="cs"/>
          <w:rtl/>
        </w:rPr>
        <w:t>ی</w:t>
      </w:r>
      <w:r w:rsidRPr="00D01848">
        <w:rPr>
          <w:rFonts w:hint="eastAsia"/>
          <w:rtl/>
        </w:rPr>
        <w:t>گن</w:t>
      </w:r>
      <w:r w:rsidRPr="00D01848">
        <w:rPr>
          <w:rtl/>
        </w:rPr>
        <w:t xml:space="preserve"> مقطع ابتدا</w:t>
      </w:r>
      <w:r w:rsidRPr="00D01848">
        <w:rPr>
          <w:rFonts w:hint="cs"/>
          <w:rtl/>
        </w:rPr>
        <w:t>یی</w:t>
      </w:r>
      <w:r w:rsidRPr="00D01848">
        <w:rPr>
          <w:rtl/>
        </w:rPr>
        <w:t xml:space="preserve"> کشور</w:t>
      </w:r>
      <w:r w:rsidRPr="00D01848">
        <w:rPr>
          <w:rFonts w:hint="cs"/>
          <w:rtl/>
        </w:rPr>
        <w:t>ی</w:t>
      </w:r>
      <w:r w:rsidRPr="00D01848">
        <w:rPr>
          <w:rtl/>
        </w:rPr>
        <w:t xml:space="preserve"> رو نجات داد</w:t>
      </w:r>
      <w:r w:rsidRPr="00D01848">
        <w:rPr>
          <w:rFonts w:hint="cs"/>
          <w:rtl/>
        </w:rPr>
        <w:t>ی</w:t>
      </w:r>
      <w:r w:rsidRPr="00D01848">
        <w:rPr>
          <w:rtl/>
        </w:rPr>
        <w:t xml:space="preserve"> ک</w:t>
      </w:r>
      <w:r w:rsidRPr="00D01848">
        <w:rPr>
          <w:rFonts w:hint="eastAsia"/>
          <w:rtl/>
        </w:rPr>
        <w:t>ل</w:t>
      </w:r>
      <w:r w:rsidRPr="00D01848">
        <w:rPr>
          <w:rtl/>
        </w:rPr>
        <w:t xml:space="preserve"> اون مملکت رو </w:t>
      </w:r>
      <w:proofErr w:type="spellStart"/>
      <w:r w:rsidRPr="00D01848">
        <w:rPr>
          <w:rtl/>
        </w:rPr>
        <w:t>م</w:t>
      </w:r>
      <w:r w:rsidRPr="00D01848">
        <w:rPr>
          <w:rFonts w:hint="cs"/>
          <w:rtl/>
        </w:rPr>
        <w:t>ی</w:t>
      </w:r>
      <w:r w:rsidRPr="00D01848">
        <w:rPr>
          <w:rFonts w:hint="eastAsia"/>
          <w:rtl/>
        </w:rPr>
        <w:t>تون</w:t>
      </w:r>
      <w:r w:rsidRPr="00D01848">
        <w:rPr>
          <w:rFonts w:hint="cs"/>
          <w:rtl/>
        </w:rPr>
        <w:t>ی</w:t>
      </w:r>
      <w:proofErr w:type="spellEnd"/>
      <w:r w:rsidRPr="00D01848">
        <w:rPr>
          <w:rtl/>
        </w:rPr>
        <w:t xml:space="preserve"> نجات بد</w:t>
      </w:r>
      <w:r w:rsidRPr="00D01848">
        <w:rPr>
          <w:rFonts w:hint="cs"/>
          <w:rtl/>
        </w:rPr>
        <w:t>ی</w:t>
      </w:r>
      <w:r w:rsidRPr="00D01848">
        <w:rPr>
          <w:rFonts w:hint="eastAsia"/>
          <w:rtl/>
        </w:rPr>
        <w:t>،</w:t>
      </w:r>
      <w:r w:rsidRPr="00D01848">
        <w:rPr>
          <w:rtl/>
        </w:rPr>
        <w:t xml:space="preserve"> ا</w:t>
      </w:r>
      <w:r w:rsidRPr="00D01848">
        <w:rPr>
          <w:rFonts w:hint="cs"/>
          <w:rtl/>
        </w:rPr>
        <w:t>ی</w:t>
      </w:r>
      <w:r w:rsidRPr="00D01848">
        <w:rPr>
          <w:rFonts w:hint="eastAsia"/>
          <w:rtl/>
        </w:rPr>
        <w:t>ن</w:t>
      </w:r>
      <w:r w:rsidRPr="00D01848">
        <w:rPr>
          <w:rtl/>
        </w:rPr>
        <w:t xml:space="preserve"> </w:t>
      </w:r>
      <w:proofErr w:type="spellStart"/>
      <w:r w:rsidRPr="00D01848">
        <w:rPr>
          <w:rtl/>
        </w:rPr>
        <w:t>واقعا</w:t>
      </w:r>
      <w:proofErr w:type="spellEnd"/>
      <w:r w:rsidRPr="00D01848">
        <w:rPr>
          <w:rtl/>
        </w:rPr>
        <w:t xml:space="preserve"> مهمه، </w:t>
      </w:r>
      <w:r w:rsidRPr="00D01848">
        <w:rPr>
          <w:rFonts w:hint="cs"/>
          <w:rtl/>
        </w:rPr>
        <w:t>ی</w:t>
      </w:r>
      <w:r w:rsidRPr="00D01848">
        <w:rPr>
          <w:rFonts w:hint="eastAsia"/>
          <w:rtl/>
        </w:rPr>
        <w:t>عن</w:t>
      </w:r>
      <w:r w:rsidRPr="00D01848">
        <w:rPr>
          <w:rFonts w:hint="cs"/>
          <w:rtl/>
        </w:rPr>
        <w:t>ی</w:t>
      </w:r>
      <w:r w:rsidRPr="00D01848">
        <w:rPr>
          <w:rtl/>
        </w:rPr>
        <w:t xml:space="preserve"> شما </w:t>
      </w:r>
      <w:proofErr w:type="spellStart"/>
      <w:r w:rsidRPr="00D01848">
        <w:rPr>
          <w:rtl/>
        </w:rPr>
        <w:t>هرچ</w:t>
      </w:r>
      <w:r w:rsidRPr="00D01848">
        <w:rPr>
          <w:rFonts w:hint="cs"/>
          <w:rtl/>
        </w:rPr>
        <w:t>ی</w:t>
      </w:r>
      <w:proofErr w:type="spellEnd"/>
      <w:r w:rsidRPr="00D01848">
        <w:rPr>
          <w:rtl/>
        </w:rPr>
        <w:t xml:space="preserve"> تو</w:t>
      </w:r>
      <w:r w:rsidRPr="00D01848">
        <w:rPr>
          <w:rFonts w:hint="cs"/>
          <w:rtl/>
        </w:rPr>
        <w:t>ی</w:t>
      </w:r>
      <w:r w:rsidRPr="00D01848">
        <w:rPr>
          <w:rtl/>
        </w:rPr>
        <w:t xml:space="preserve"> ابتدا</w:t>
      </w:r>
      <w:r w:rsidRPr="00D01848">
        <w:rPr>
          <w:rFonts w:hint="cs"/>
          <w:rtl/>
        </w:rPr>
        <w:t>یی</w:t>
      </w:r>
      <w:r w:rsidRPr="00D01848">
        <w:rPr>
          <w:rtl/>
        </w:rPr>
        <w:t xml:space="preserve"> بچ</w:t>
      </w:r>
      <w:r w:rsidRPr="00D01848">
        <w:rPr>
          <w:rFonts w:hint="cs"/>
          <w:rtl/>
        </w:rPr>
        <w:t>ی</w:t>
      </w:r>
      <w:r w:rsidRPr="00D01848">
        <w:rPr>
          <w:rFonts w:hint="eastAsia"/>
          <w:rtl/>
        </w:rPr>
        <w:t>ن</w:t>
      </w:r>
      <w:r w:rsidRPr="00D01848">
        <w:rPr>
          <w:rFonts w:hint="cs"/>
          <w:rtl/>
        </w:rPr>
        <w:t>ی</w:t>
      </w:r>
      <w:r w:rsidRPr="00D01848">
        <w:rPr>
          <w:rtl/>
        </w:rPr>
        <w:t xml:space="preserve"> تو</w:t>
      </w:r>
      <w:r w:rsidRPr="00D01848">
        <w:rPr>
          <w:rFonts w:hint="cs"/>
          <w:rtl/>
        </w:rPr>
        <w:t>ی</w:t>
      </w:r>
      <w:r w:rsidRPr="00D01848">
        <w:rPr>
          <w:rtl/>
        </w:rPr>
        <w:t xml:space="preserve"> اون ذات </w:t>
      </w:r>
      <w:r w:rsidRPr="00D01848">
        <w:rPr>
          <w:rFonts w:hint="cs"/>
          <w:rtl/>
        </w:rPr>
        <w:t>ی</w:t>
      </w:r>
      <w:r w:rsidRPr="00D01848">
        <w:rPr>
          <w:rFonts w:hint="eastAsia"/>
          <w:rtl/>
        </w:rPr>
        <w:t>ادگ</w:t>
      </w:r>
      <w:r w:rsidRPr="00D01848">
        <w:rPr>
          <w:rFonts w:hint="cs"/>
          <w:rtl/>
        </w:rPr>
        <w:t>ی</w:t>
      </w:r>
      <w:r w:rsidRPr="00D01848">
        <w:rPr>
          <w:rFonts w:hint="eastAsia"/>
          <w:rtl/>
        </w:rPr>
        <w:t>ر</w:t>
      </w:r>
      <w:r w:rsidRPr="00D01848">
        <w:rPr>
          <w:rFonts w:hint="cs"/>
          <w:rtl/>
        </w:rPr>
        <w:t>ی</w:t>
      </w:r>
      <w:r w:rsidRPr="00D01848">
        <w:rPr>
          <w:rtl/>
        </w:rPr>
        <w:t xml:space="preserve"> </w:t>
      </w:r>
      <w:proofErr w:type="spellStart"/>
      <w:r w:rsidRPr="00D01848">
        <w:rPr>
          <w:rtl/>
        </w:rPr>
        <w:t>دان</w:t>
      </w:r>
      <w:r w:rsidRPr="00D01848">
        <w:rPr>
          <w:rFonts w:hint="cs"/>
          <w:rtl/>
        </w:rPr>
        <w:t>ش‌آ</w:t>
      </w:r>
      <w:r w:rsidRPr="00D01848">
        <w:rPr>
          <w:rtl/>
        </w:rPr>
        <w:t>موز</w:t>
      </w:r>
      <w:proofErr w:type="spellEnd"/>
      <w:r w:rsidRPr="00D01848">
        <w:rPr>
          <w:rFonts w:hint="cs"/>
          <w:rtl/>
        </w:rPr>
        <w:t xml:space="preserve"> (میره)</w:t>
      </w:r>
      <w:r w:rsidRPr="00D01848">
        <w:rPr>
          <w:rtl/>
        </w:rPr>
        <w:t>، ا</w:t>
      </w:r>
      <w:r w:rsidRPr="00D01848">
        <w:rPr>
          <w:rFonts w:hint="cs"/>
          <w:rtl/>
        </w:rPr>
        <w:t>ی</w:t>
      </w:r>
      <w:r w:rsidRPr="00D01848">
        <w:rPr>
          <w:rFonts w:hint="eastAsia"/>
          <w:rtl/>
        </w:rPr>
        <w:t>جاد</w:t>
      </w:r>
      <w:r w:rsidRPr="00D01848">
        <w:rPr>
          <w:rtl/>
        </w:rPr>
        <w:t xml:space="preserve"> علاقه بکن</w:t>
      </w:r>
      <w:r w:rsidRPr="00D01848">
        <w:rPr>
          <w:rFonts w:hint="cs"/>
          <w:rtl/>
        </w:rPr>
        <w:t>ی</w:t>
      </w:r>
      <w:r w:rsidRPr="00D01848">
        <w:rPr>
          <w:rFonts w:hint="eastAsia"/>
          <w:rtl/>
        </w:rPr>
        <w:t>،</w:t>
      </w:r>
      <w:r w:rsidRPr="00D01848">
        <w:rPr>
          <w:rtl/>
        </w:rPr>
        <w:t xml:space="preserve"> </w:t>
      </w:r>
      <w:proofErr w:type="spellStart"/>
      <w:r w:rsidRPr="00D01848">
        <w:rPr>
          <w:rtl/>
        </w:rPr>
        <w:t>استثنائات</w:t>
      </w:r>
      <w:proofErr w:type="spellEnd"/>
      <w:r w:rsidRPr="00D01848">
        <w:rPr>
          <w:rtl/>
        </w:rPr>
        <w:t xml:space="preserve"> هم وجود </w:t>
      </w:r>
      <w:proofErr w:type="spellStart"/>
      <w:r w:rsidRPr="00D01848">
        <w:rPr>
          <w:rtl/>
        </w:rPr>
        <w:t>داره</w:t>
      </w:r>
      <w:proofErr w:type="spellEnd"/>
      <w:r w:rsidRPr="00D01848">
        <w:rPr>
          <w:rtl/>
        </w:rPr>
        <w:t xml:space="preserve">، </w:t>
      </w:r>
      <w:r w:rsidRPr="00D01848">
        <w:rPr>
          <w:rFonts w:hint="cs"/>
          <w:rtl/>
        </w:rPr>
        <w:t>ی</w:t>
      </w:r>
      <w:r w:rsidRPr="00D01848">
        <w:rPr>
          <w:rFonts w:hint="eastAsia"/>
          <w:rtl/>
        </w:rPr>
        <w:t>عن</w:t>
      </w:r>
      <w:r w:rsidRPr="00D01848">
        <w:rPr>
          <w:rFonts w:hint="cs"/>
          <w:rtl/>
        </w:rPr>
        <w:t>ی</w:t>
      </w:r>
      <w:r w:rsidRPr="00D01848">
        <w:rPr>
          <w:rtl/>
        </w:rPr>
        <w:t xml:space="preserve"> شما م</w:t>
      </w:r>
      <w:r w:rsidRPr="00D01848">
        <w:rPr>
          <w:rFonts w:hint="cs"/>
          <w:rtl/>
        </w:rPr>
        <w:t>ی</w:t>
      </w:r>
      <w:r w:rsidRPr="00D01848">
        <w:rPr>
          <w:rtl/>
        </w:rPr>
        <w:t xml:space="preserve"> ب</w:t>
      </w:r>
      <w:r w:rsidRPr="00D01848">
        <w:rPr>
          <w:rFonts w:hint="cs"/>
          <w:rtl/>
        </w:rPr>
        <w:t>ی</w:t>
      </w:r>
      <w:r w:rsidRPr="00D01848">
        <w:rPr>
          <w:rFonts w:hint="eastAsia"/>
          <w:rtl/>
        </w:rPr>
        <w:t>ن</w:t>
      </w:r>
      <w:r w:rsidRPr="00D01848">
        <w:rPr>
          <w:rFonts w:hint="cs"/>
          <w:rtl/>
        </w:rPr>
        <w:t>ی</w:t>
      </w:r>
      <w:r w:rsidRPr="00D01848">
        <w:rPr>
          <w:rtl/>
        </w:rPr>
        <w:t xml:space="preserve"> دانش آموز ابتدا</w:t>
      </w:r>
      <w:r w:rsidRPr="00D01848">
        <w:rPr>
          <w:rFonts w:hint="cs"/>
          <w:rtl/>
        </w:rPr>
        <w:t>یی</w:t>
      </w:r>
      <w:r w:rsidRPr="00D01848">
        <w:rPr>
          <w:rtl/>
        </w:rPr>
        <w:t xml:space="preserve"> رو </w:t>
      </w:r>
      <w:proofErr w:type="spellStart"/>
      <w:r w:rsidRPr="00D01848">
        <w:rPr>
          <w:rtl/>
        </w:rPr>
        <w:t>ب</w:t>
      </w:r>
      <w:r w:rsidRPr="00D01848">
        <w:rPr>
          <w:rFonts w:hint="cs"/>
          <w:rtl/>
        </w:rPr>
        <w:t>ی</w:t>
      </w:r>
      <w:r w:rsidRPr="00D01848">
        <w:rPr>
          <w:rFonts w:hint="eastAsia"/>
          <w:rtl/>
        </w:rPr>
        <w:t>خ</w:t>
      </w:r>
      <w:r w:rsidRPr="00D01848">
        <w:rPr>
          <w:rFonts w:hint="cs"/>
          <w:rtl/>
        </w:rPr>
        <w:t>ی</w:t>
      </w:r>
      <w:r w:rsidRPr="00D01848">
        <w:rPr>
          <w:rFonts w:hint="eastAsia"/>
          <w:rtl/>
        </w:rPr>
        <w:t>ال</w:t>
      </w:r>
      <w:proofErr w:type="spellEnd"/>
      <w:r w:rsidRPr="00D01848">
        <w:rPr>
          <w:rtl/>
        </w:rPr>
        <w:t xml:space="preserve"> اومده بالا، </w:t>
      </w:r>
      <w:proofErr w:type="spellStart"/>
      <w:r w:rsidRPr="00D01848">
        <w:rPr>
          <w:rtl/>
        </w:rPr>
        <w:t>راهتما</w:t>
      </w:r>
      <w:r w:rsidRPr="00D01848">
        <w:rPr>
          <w:rFonts w:hint="cs"/>
          <w:rtl/>
        </w:rPr>
        <w:t>یی</w:t>
      </w:r>
      <w:proofErr w:type="spellEnd"/>
      <w:r w:rsidRPr="00D01848">
        <w:rPr>
          <w:rtl/>
        </w:rPr>
        <w:t xml:space="preserve"> رو </w:t>
      </w:r>
      <w:proofErr w:type="spellStart"/>
      <w:r w:rsidRPr="00D01848">
        <w:rPr>
          <w:rtl/>
        </w:rPr>
        <w:t>ب</w:t>
      </w:r>
      <w:r w:rsidRPr="00D01848">
        <w:rPr>
          <w:rFonts w:hint="cs"/>
          <w:rtl/>
        </w:rPr>
        <w:t>ی</w:t>
      </w:r>
      <w:r w:rsidRPr="00D01848">
        <w:rPr>
          <w:rFonts w:hint="eastAsia"/>
          <w:rtl/>
        </w:rPr>
        <w:t>خ</w:t>
      </w:r>
      <w:r w:rsidRPr="00D01848">
        <w:rPr>
          <w:rFonts w:hint="cs"/>
          <w:rtl/>
        </w:rPr>
        <w:t>ی</w:t>
      </w:r>
      <w:r w:rsidRPr="00D01848">
        <w:rPr>
          <w:rFonts w:hint="eastAsia"/>
          <w:rtl/>
        </w:rPr>
        <w:t>ال</w:t>
      </w:r>
      <w:proofErr w:type="spellEnd"/>
      <w:r w:rsidRPr="00D01848">
        <w:rPr>
          <w:rtl/>
        </w:rPr>
        <w:t xml:space="preserve"> اومده بالا ول</w:t>
      </w:r>
      <w:r w:rsidRPr="00D01848">
        <w:rPr>
          <w:rFonts w:hint="cs"/>
          <w:rtl/>
        </w:rPr>
        <w:t>ی</w:t>
      </w:r>
      <w:r w:rsidRPr="00D01848">
        <w:rPr>
          <w:rtl/>
        </w:rPr>
        <w:t xml:space="preserve"> </w:t>
      </w:r>
      <w:proofErr w:type="spellStart"/>
      <w:r w:rsidRPr="00D01848">
        <w:rPr>
          <w:rFonts w:hint="cs"/>
          <w:rtl/>
        </w:rPr>
        <w:t>ی</w:t>
      </w:r>
      <w:r w:rsidRPr="00D01848">
        <w:rPr>
          <w:rFonts w:hint="eastAsia"/>
          <w:rtl/>
        </w:rPr>
        <w:t>ه</w:t>
      </w:r>
      <w:proofErr w:type="spellEnd"/>
      <w:r w:rsidRPr="00D01848">
        <w:rPr>
          <w:rtl/>
        </w:rPr>
        <w:t xml:space="preserve"> فرد موفق </w:t>
      </w:r>
      <w:r w:rsidRPr="00D01848">
        <w:rPr>
          <w:rFonts w:hint="eastAsia"/>
          <w:rtl/>
        </w:rPr>
        <w:t>جامعه</w:t>
      </w:r>
      <w:r w:rsidRPr="00D01848">
        <w:rPr>
          <w:rtl/>
        </w:rPr>
        <w:t xml:space="preserve"> هم هست. ول</w:t>
      </w:r>
      <w:r w:rsidRPr="00D01848">
        <w:rPr>
          <w:rFonts w:hint="cs"/>
          <w:rtl/>
        </w:rPr>
        <w:t>ی</w:t>
      </w:r>
      <w:r w:rsidRPr="00D01848">
        <w:rPr>
          <w:rtl/>
        </w:rPr>
        <w:t xml:space="preserve"> اون حس قشنگ</w:t>
      </w:r>
      <w:r w:rsidRPr="00D01848">
        <w:rPr>
          <w:rFonts w:hint="cs"/>
          <w:rtl/>
        </w:rPr>
        <w:t>ی</w:t>
      </w:r>
      <w:r w:rsidRPr="00D01848">
        <w:rPr>
          <w:rtl/>
        </w:rPr>
        <w:t xml:space="preserve"> که شما </w:t>
      </w:r>
      <w:proofErr w:type="spellStart"/>
      <w:r w:rsidRPr="00D01848">
        <w:rPr>
          <w:rtl/>
        </w:rPr>
        <w:t>م</w:t>
      </w:r>
      <w:r w:rsidRPr="00D01848">
        <w:rPr>
          <w:rFonts w:hint="cs"/>
          <w:rtl/>
        </w:rPr>
        <w:t>ی</w:t>
      </w:r>
      <w:r w:rsidRPr="00D01848">
        <w:rPr>
          <w:rFonts w:hint="eastAsia"/>
          <w:rtl/>
        </w:rPr>
        <w:t>تون</w:t>
      </w:r>
      <w:r w:rsidRPr="00D01848">
        <w:rPr>
          <w:rFonts w:hint="cs"/>
          <w:rtl/>
        </w:rPr>
        <w:t>ی</w:t>
      </w:r>
      <w:proofErr w:type="spellEnd"/>
      <w:r w:rsidRPr="00D01848">
        <w:rPr>
          <w:rtl/>
        </w:rPr>
        <w:t xml:space="preserve"> ا</w:t>
      </w:r>
      <w:r w:rsidRPr="00D01848">
        <w:rPr>
          <w:rFonts w:hint="cs"/>
          <w:rtl/>
        </w:rPr>
        <w:t>ی</w:t>
      </w:r>
      <w:r w:rsidRPr="00D01848">
        <w:rPr>
          <w:rFonts w:hint="eastAsia"/>
          <w:rtl/>
        </w:rPr>
        <w:t>جاد</w:t>
      </w:r>
      <w:r w:rsidRPr="00D01848">
        <w:rPr>
          <w:rtl/>
        </w:rPr>
        <w:t xml:space="preserve"> انگ</w:t>
      </w:r>
      <w:r w:rsidRPr="00D01848">
        <w:rPr>
          <w:rFonts w:hint="cs"/>
          <w:rtl/>
        </w:rPr>
        <w:t>ی</w:t>
      </w:r>
      <w:r w:rsidRPr="00D01848">
        <w:rPr>
          <w:rFonts w:hint="eastAsia"/>
          <w:rtl/>
        </w:rPr>
        <w:t>زه</w:t>
      </w:r>
      <w:r w:rsidRPr="00D01848">
        <w:rPr>
          <w:rtl/>
        </w:rPr>
        <w:t xml:space="preserve"> بکن</w:t>
      </w:r>
      <w:r w:rsidRPr="00D01848">
        <w:rPr>
          <w:rFonts w:hint="cs"/>
          <w:rtl/>
        </w:rPr>
        <w:t>ی</w:t>
      </w:r>
      <w:r w:rsidRPr="00D01848">
        <w:rPr>
          <w:rtl/>
        </w:rPr>
        <w:t xml:space="preserve"> تو</w:t>
      </w:r>
      <w:r w:rsidRPr="00D01848">
        <w:rPr>
          <w:rFonts w:hint="cs"/>
          <w:rtl/>
        </w:rPr>
        <w:t>ی</w:t>
      </w:r>
      <w:r w:rsidRPr="00D01848">
        <w:rPr>
          <w:rtl/>
        </w:rPr>
        <w:t xml:space="preserve"> بچه ها، تو</w:t>
      </w:r>
      <w:r w:rsidRPr="00D01848">
        <w:rPr>
          <w:rFonts w:hint="cs"/>
          <w:rtl/>
        </w:rPr>
        <w:t>ی</w:t>
      </w:r>
      <w:r w:rsidRPr="00D01848">
        <w:rPr>
          <w:rtl/>
        </w:rPr>
        <w:t xml:space="preserve"> </w:t>
      </w:r>
      <w:proofErr w:type="spellStart"/>
      <w:r w:rsidRPr="00D01848">
        <w:rPr>
          <w:rtl/>
        </w:rPr>
        <w:t>ابتدائيه</w:t>
      </w:r>
      <w:proofErr w:type="spellEnd"/>
      <w:r w:rsidRPr="00D01848">
        <w:rPr>
          <w:rtl/>
        </w:rPr>
        <w:t xml:space="preserve"> که </w:t>
      </w:r>
      <w:proofErr w:type="spellStart"/>
      <w:r w:rsidRPr="00D01848">
        <w:rPr>
          <w:rtl/>
        </w:rPr>
        <w:t>م</w:t>
      </w:r>
      <w:r w:rsidRPr="00D01848">
        <w:rPr>
          <w:rFonts w:hint="cs"/>
          <w:rtl/>
        </w:rPr>
        <w:t>ی</w:t>
      </w:r>
      <w:r w:rsidRPr="00D01848">
        <w:rPr>
          <w:rFonts w:hint="eastAsia"/>
          <w:rtl/>
        </w:rPr>
        <w:t>تون</w:t>
      </w:r>
      <w:r w:rsidRPr="00D01848">
        <w:rPr>
          <w:rFonts w:hint="cs"/>
          <w:rtl/>
        </w:rPr>
        <w:t>ی</w:t>
      </w:r>
      <w:proofErr w:type="spellEnd"/>
      <w:r w:rsidRPr="00D01848">
        <w:rPr>
          <w:rtl/>
        </w:rPr>
        <w:t xml:space="preserve"> </w:t>
      </w:r>
      <w:proofErr w:type="spellStart"/>
      <w:r w:rsidRPr="00D01848">
        <w:rPr>
          <w:rtl/>
        </w:rPr>
        <w:t>کمکشون</w:t>
      </w:r>
      <w:proofErr w:type="spellEnd"/>
      <w:r w:rsidRPr="00D01848">
        <w:rPr>
          <w:rtl/>
        </w:rPr>
        <w:t xml:space="preserve"> بکن</w:t>
      </w:r>
      <w:r w:rsidRPr="00D01848">
        <w:rPr>
          <w:rFonts w:hint="cs"/>
          <w:rtl/>
        </w:rPr>
        <w:t>ی</w:t>
      </w:r>
      <w:r w:rsidRPr="00D01848">
        <w:rPr>
          <w:rFonts w:hint="eastAsia"/>
          <w:rtl/>
        </w:rPr>
        <w:t>،</w:t>
      </w:r>
      <w:r w:rsidRPr="00D01848">
        <w:rPr>
          <w:rtl/>
        </w:rPr>
        <w:t xml:space="preserve"> تو</w:t>
      </w:r>
      <w:r w:rsidRPr="00D01848">
        <w:rPr>
          <w:rFonts w:hint="cs"/>
          <w:rtl/>
        </w:rPr>
        <w:t>ی</w:t>
      </w:r>
      <w:r w:rsidRPr="00D01848">
        <w:rPr>
          <w:rtl/>
        </w:rPr>
        <w:t xml:space="preserve"> </w:t>
      </w:r>
      <w:proofErr w:type="spellStart"/>
      <w:r w:rsidRPr="00D01848">
        <w:rPr>
          <w:rtl/>
        </w:rPr>
        <w:t>ابتدائيه</w:t>
      </w:r>
      <w:proofErr w:type="spellEnd"/>
      <w:r w:rsidRPr="00D01848">
        <w:rPr>
          <w:rtl/>
        </w:rPr>
        <w:t xml:space="preserve"> که با</w:t>
      </w:r>
      <w:r w:rsidRPr="00D01848">
        <w:rPr>
          <w:rFonts w:hint="cs"/>
          <w:rtl/>
        </w:rPr>
        <w:t>ی</w:t>
      </w:r>
      <w:r w:rsidRPr="00D01848">
        <w:rPr>
          <w:rFonts w:hint="eastAsia"/>
          <w:rtl/>
        </w:rPr>
        <w:t>د</w:t>
      </w:r>
      <w:r w:rsidRPr="00D01848">
        <w:rPr>
          <w:rtl/>
        </w:rPr>
        <w:t xml:space="preserve"> پ</w:t>
      </w:r>
      <w:r w:rsidRPr="00D01848">
        <w:rPr>
          <w:rFonts w:hint="cs"/>
          <w:rtl/>
        </w:rPr>
        <w:t>ی</w:t>
      </w:r>
      <w:r w:rsidRPr="00D01848">
        <w:rPr>
          <w:rtl/>
        </w:rPr>
        <w:t xml:space="preserve"> رو بچ</w:t>
      </w:r>
      <w:r w:rsidRPr="00D01848">
        <w:rPr>
          <w:rFonts w:hint="cs"/>
          <w:rtl/>
        </w:rPr>
        <w:t>ی</w:t>
      </w:r>
      <w:r w:rsidRPr="00D01848">
        <w:rPr>
          <w:rFonts w:hint="eastAsia"/>
          <w:rtl/>
        </w:rPr>
        <w:t>ن</w:t>
      </w:r>
      <w:r w:rsidRPr="00D01848">
        <w:rPr>
          <w:rFonts w:hint="cs"/>
          <w:rtl/>
        </w:rPr>
        <w:t>ی</w:t>
      </w:r>
      <w:r w:rsidRPr="00D01848">
        <w:rPr>
          <w:rFonts w:hint="eastAsia"/>
          <w:rtl/>
        </w:rPr>
        <w:t>،</w:t>
      </w:r>
      <w:r w:rsidRPr="00D01848">
        <w:rPr>
          <w:rtl/>
        </w:rPr>
        <w:t xml:space="preserve"> من الان ه</w:t>
      </w:r>
      <w:r w:rsidRPr="00D01848">
        <w:rPr>
          <w:rFonts w:hint="cs"/>
          <w:rtl/>
        </w:rPr>
        <w:t>ی</w:t>
      </w:r>
      <w:r w:rsidRPr="00D01848">
        <w:rPr>
          <w:rFonts w:hint="eastAsia"/>
          <w:rtl/>
        </w:rPr>
        <w:t>چکس</w:t>
      </w:r>
      <w:r w:rsidRPr="00D01848">
        <w:rPr>
          <w:rtl/>
        </w:rPr>
        <w:t xml:space="preserve"> </w:t>
      </w:r>
      <w:proofErr w:type="spellStart"/>
      <w:r w:rsidRPr="00D01848">
        <w:rPr>
          <w:rtl/>
        </w:rPr>
        <w:t>ملزمم</w:t>
      </w:r>
      <w:proofErr w:type="spellEnd"/>
      <w:r w:rsidRPr="00D01848">
        <w:rPr>
          <w:rtl/>
        </w:rPr>
        <w:t xml:space="preserve"> نکرده ول</w:t>
      </w:r>
      <w:r w:rsidRPr="00D01848">
        <w:rPr>
          <w:rFonts w:hint="cs"/>
          <w:rtl/>
        </w:rPr>
        <w:t>ی</w:t>
      </w:r>
      <w:r w:rsidRPr="00D01848">
        <w:rPr>
          <w:rtl/>
        </w:rPr>
        <w:t xml:space="preserve"> من امروز کارگاه نجوم داشتم، کارگاه نجوم اسمش هم برا</w:t>
      </w:r>
      <w:r w:rsidRPr="00D01848">
        <w:rPr>
          <w:rFonts w:hint="cs"/>
          <w:rtl/>
        </w:rPr>
        <w:t>ی</w:t>
      </w:r>
      <w:r w:rsidRPr="00D01848">
        <w:rPr>
          <w:rtl/>
        </w:rPr>
        <w:t xml:space="preserve"> ابتدا</w:t>
      </w:r>
      <w:r w:rsidRPr="00D01848">
        <w:rPr>
          <w:rFonts w:hint="cs"/>
          <w:rtl/>
        </w:rPr>
        <w:t>یی</w:t>
      </w:r>
      <w:r w:rsidRPr="00D01848">
        <w:rPr>
          <w:rtl/>
        </w:rPr>
        <w:t xml:space="preserve"> </w:t>
      </w:r>
      <w:proofErr w:type="spellStart"/>
      <w:r w:rsidRPr="00D01848">
        <w:rPr>
          <w:rtl/>
        </w:rPr>
        <w:t>سنگ</w:t>
      </w:r>
      <w:r w:rsidRPr="00D01848">
        <w:rPr>
          <w:rFonts w:hint="cs"/>
          <w:rtl/>
        </w:rPr>
        <w:t>ی</w:t>
      </w:r>
      <w:r w:rsidRPr="00D01848">
        <w:rPr>
          <w:rFonts w:hint="eastAsia"/>
          <w:rtl/>
        </w:rPr>
        <w:t>نه</w:t>
      </w:r>
      <w:proofErr w:type="spellEnd"/>
      <w:r w:rsidRPr="00D01848">
        <w:rPr>
          <w:rFonts w:hint="eastAsia"/>
          <w:rtl/>
        </w:rPr>
        <w:t>،</w:t>
      </w:r>
      <w:r w:rsidRPr="00D01848">
        <w:rPr>
          <w:rtl/>
        </w:rPr>
        <w:t xml:space="preserve"> از پ</w:t>
      </w:r>
      <w:r w:rsidRPr="00D01848">
        <w:rPr>
          <w:rFonts w:hint="cs"/>
          <w:rtl/>
        </w:rPr>
        <w:t>ی</w:t>
      </w:r>
      <w:r w:rsidRPr="00D01848">
        <w:rPr>
          <w:rFonts w:hint="eastAsia"/>
          <w:rtl/>
        </w:rPr>
        <w:t>ش</w:t>
      </w:r>
      <w:r w:rsidRPr="00D01848">
        <w:rPr>
          <w:rtl/>
        </w:rPr>
        <w:t xml:space="preserve"> دبستا</w:t>
      </w:r>
      <w:r w:rsidRPr="00D01848">
        <w:rPr>
          <w:rFonts w:hint="eastAsia"/>
          <w:rtl/>
        </w:rPr>
        <w:t>ن</w:t>
      </w:r>
      <w:r w:rsidRPr="00D01848">
        <w:rPr>
          <w:rFonts w:hint="cs"/>
          <w:rtl/>
        </w:rPr>
        <w:t>ی</w:t>
      </w:r>
      <w:r w:rsidRPr="00D01848">
        <w:rPr>
          <w:rtl/>
        </w:rPr>
        <w:t xml:space="preserve"> تا ششم، </w:t>
      </w:r>
      <w:proofErr w:type="spellStart"/>
      <w:r w:rsidRPr="00D01848">
        <w:rPr>
          <w:rtl/>
        </w:rPr>
        <w:t>تمامشون</w:t>
      </w:r>
      <w:proofErr w:type="spellEnd"/>
      <w:r w:rsidRPr="00D01848">
        <w:rPr>
          <w:rtl/>
        </w:rPr>
        <w:t xml:space="preserve"> س</w:t>
      </w:r>
      <w:r w:rsidRPr="00D01848">
        <w:rPr>
          <w:rFonts w:hint="cs"/>
          <w:rtl/>
        </w:rPr>
        <w:t>ی</w:t>
      </w:r>
      <w:r w:rsidRPr="00D01848">
        <w:rPr>
          <w:rFonts w:hint="eastAsia"/>
          <w:rtl/>
        </w:rPr>
        <w:t>نما</w:t>
      </w:r>
      <w:r w:rsidRPr="00D01848">
        <w:rPr>
          <w:rFonts w:hint="cs"/>
          <w:rtl/>
        </w:rPr>
        <w:t>ی</w:t>
      </w:r>
      <w:r w:rsidRPr="00D01848">
        <w:rPr>
          <w:rtl/>
        </w:rPr>
        <w:t xml:space="preserve"> سه بعد</w:t>
      </w:r>
      <w:r w:rsidRPr="00D01848">
        <w:rPr>
          <w:rFonts w:hint="cs"/>
          <w:rtl/>
        </w:rPr>
        <w:t>ی</w:t>
      </w:r>
      <w:r w:rsidRPr="00D01848">
        <w:rPr>
          <w:rtl/>
        </w:rPr>
        <w:t xml:space="preserve"> طراح</w:t>
      </w:r>
      <w:r w:rsidRPr="00D01848">
        <w:rPr>
          <w:rFonts w:hint="cs"/>
          <w:rtl/>
        </w:rPr>
        <w:t>ی</w:t>
      </w:r>
      <w:r w:rsidRPr="00D01848">
        <w:rPr>
          <w:rtl/>
        </w:rPr>
        <w:t xml:space="preserve"> کردم، فضا آوردم</w:t>
      </w:r>
      <w:r w:rsidRPr="00D01848">
        <w:rPr>
          <w:rFonts w:hint="cs"/>
          <w:rtl/>
        </w:rPr>
        <w:t xml:space="preserve"> ..."</w:t>
      </w:r>
    </w:p>
    <w:p w14:paraId="01C75BEC" w14:textId="77777777" w:rsidR="00162202" w:rsidRDefault="00162202" w:rsidP="00302BAA">
      <w:pPr>
        <w:pStyle w:val="ac"/>
        <w:rPr>
          <w:rtl/>
        </w:rPr>
      </w:pPr>
      <w:r>
        <w:rPr>
          <w:rFonts w:hint="cs"/>
          <w:rtl/>
        </w:rPr>
        <w:t xml:space="preserve"> وقتی پژوهشگر به پاسخ سوالش نرسید بار دیگر سوال را اینگونه مطرح کرد که "</w:t>
      </w:r>
      <w:r w:rsidRPr="002C6101">
        <w:rPr>
          <w:rtl/>
        </w:rPr>
        <w:t>چطور رسیدید به این نتیجه که باید سراغ روش مساله محور بر</w:t>
      </w:r>
      <w:r>
        <w:rPr>
          <w:rFonts w:hint="cs"/>
          <w:rtl/>
        </w:rPr>
        <w:t>و</w:t>
      </w:r>
      <w:r w:rsidRPr="002C6101">
        <w:rPr>
          <w:rtl/>
        </w:rPr>
        <w:t>ید و یا کارگاه</w:t>
      </w:r>
      <w:r>
        <w:rPr>
          <w:rFonts w:hint="cs"/>
          <w:rtl/>
        </w:rPr>
        <w:t>‌</w:t>
      </w:r>
      <w:r w:rsidRPr="002C6101">
        <w:rPr>
          <w:rtl/>
        </w:rPr>
        <w:t>های مختلف برگزار کنید؟</w:t>
      </w:r>
      <w:r>
        <w:rPr>
          <w:rFonts w:hint="cs"/>
          <w:rtl/>
        </w:rPr>
        <w:t>"</w:t>
      </w:r>
    </w:p>
    <w:p w14:paraId="581E0D2B" w14:textId="77777777" w:rsidR="00162202" w:rsidRDefault="00162202" w:rsidP="00ED4952">
      <w:pPr>
        <w:pStyle w:val="afc"/>
        <w:rPr>
          <w:rtl/>
        </w:rPr>
      </w:pPr>
      <w:proofErr w:type="spellStart"/>
      <w:r>
        <w:rPr>
          <w:rFonts w:hint="cs"/>
          <w:rtl/>
        </w:rPr>
        <w:t>مصاحبه‌شونده</w:t>
      </w:r>
      <w:proofErr w:type="spellEnd"/>
      <w:r>
        <w:rPr>
          <w:rFonts w:hint="cs"/>
          <w:rtl/>
        </w:rPr>
        <w:t xml:space="preserve"> مدیر کد 5: چون در روش سنتی می بینم پاسخگو نیست. رشته ی خودم لیسانس مرتبط نبود. فوق لیسانس </w:t>
      </w:r>
      <w:proofErr w:type="spellStart"/>
      <w:r>
        <w:rPr>
          <w:rFonts w:hint="cs"/>
          <w:rtl/>
        </w:rPr>
        <w:t>دوسال</w:t>
      </w:r>
      <w:proofErr w:type="spellEnd"/>
      <w:r>
        <w:rPr>
          <w:rFonts w:hint="cs"/>
          <w:rtl/>
        </w:rPr>
        <w:t xml:space="preserve"> درس </w:t>
      </w:r>
      <w:proofErr w:type="spellStart"/>
      <w:r>
        <w:rPr>
          <w:rFonts w:hint="cs"/>
          <w:rtl/>
        </w:rPr>
        <w:t>میخوندم</w:t>
      </w:r>
      <w:proofErr w:type="spellEnd"/>
      <w:r>
        <w:rPr>
          <w:rFonts w:hint="cs"/>
          <w:rtl/>
        </w:rPr>
        <w:t xml:space="preserve"> در اجرا بودم. یعنی من زمانیکه معلم مدرسه بودم و معاونت رو پشت سر گذاشته بودم رفته بودم و در اجرا بودم. ضعفها رو میدیدم. می دیدم به روش سنتی دارم درس میدم و بچه بعد از ده دقیقه خسته است. </w:t>
      </w:r>
      <w:proofErr w:type="spellStart"/>
      <w:r>
        <w:rPr>
          <w:rFonts w:hint="cs"/>
          <w:rtl/>
        </w:rPr>
        <w:t>داره</w:t>
      </w:r>
      <w:proofErr w:type="spellEnd"/>
      <w:r>
        <w:rPr>
          <w:rFonts w:hint="cs"/>
          <w:rtl/>
        </w:rPr>
        <w:t xml:space="preserve"> خمیازه </w:t>
      </w:r>
      <w:proofErr w:type="spellStart"/>
      <w:r>
        <w:rPr>
          <w:rFonts w:hint="cs"/>
          <w:rtl/>
        </w:rPr>
        <w:t>میکشه</w:t>
      </w:r>
      <w:proofErr w:type="spellEnd"/>
      <w:r>
        <w:rPr>
          <w:rFonts w:hint="cs"/>
          <w:rtl/>
        </w:rPr>
        <w:t xml:space="preserve"> هیچ انرژی ای نداره. میخواد بره خونه مادر با بدبختی </w:t>
      </w:r>
      <w:proofErr w:type="spellStart"/>
      <w:r>
        <w:rPr>
          <w:rFonts w:hint="cs"/>
          <w:rtl/>
        </w:rPr>
        <w:t>بشینه</w:t>
      </w:r>
      <w:proofErr w:type="spellEnd"/>
      <w:r>
        <w:rPr>
          <w:rFonts w:hint="cs"/>
          <w:rtl/>
        </w:rPr>
        <w:t xml:space="preserve"> بالای سرش تکالیف رو انجام بده . در اجرا ضعف ها دستم اومد و خدا رو شکر </w:t>
      </w:r>
      <w:proofErr w:type="spellStart"/>
      <w:r>
        <w:rPr>
          <w:rFonts w:hint="cs"/>
          <w:rtl/>
        </w:rPr>
        <w:t>ارتباطم</w:t>
      </w:r>
      <w:proofErr w:type="spellEnd"/>
      <w:r>
        <w:rPr>
          <w:rFonts w:hint="cs"/>
          <w:rtl/>
        </w:rPr>
        <w:t xml:space="preserve"> با دانشگاه خیلی خوب بود. اساتید خیلی خوبی داشتم و پایان نامه ام به این سمت گرایش دادم در </w:t>
      </w:r>
      <w:proofErr w:type="spellStart"/>
      <w:r>
        <w:rPr>
          <w:rFonts w:hint="cs"/>
          <w:rtl/>
        </w:rPr>
        <w:t>رابزه</w:t>
      </w:r>
      <w:proofErr w:type="spellEnd"/>
      <w:r>
        <w:rPr>
          <w:rFonts w:hint="cs"/>
          <w:rtl/>
        </w:rPr>
        <w:t xml:space="preserve"> با </w:t>
      </w:r>
      <w:proofErr w:type="spellStart"/>
      <w:r>
        <w:rPr>
          <w:rFonts w:hint="cs"/>
          <w:rtl/>
        </w:rPr>
        <w:t>خودکارآمدی</w:t>
      </w:r>
      <w:proofErr w:type="spellEnd"/>
      <w:r>
        <w:rPr>
          <w:rFonts w:hint="cs"/>
          <w:rtl/>
        </w:rPr>
        <w:t xml:space="preserve"> بچه ها که بچه ها چقدر </w:t>
      </w:r>
      <w:proofErr w:type="spellStart"/>
      <w:r>
        <w:rPr>
          <w:rFonts w:hint="cs"/>
          <w:rtl/>
        </w:rPr>
        <w:t>میتونن</w:t>
      </w:r>
      <w:proofErr w:type="spellEnd"/>
      <w:r>
        <w:rPr>
          <w:rFonts w:hint="cs"/>
          <w:rtl/>
        </w:rPr>
        <w:t xml:space="preserve"> از خودشون انتظار </w:t>
      </w:r>
      <w:proofErr w:type="spellStart"/>
      <w:r>
        <w:rPr>
          <w:rFonts w:hint="cs"/>
          <w:rtl/>
        </w:rPr>
        <w:t>اشته</w:t>
      </w:r>
      <w:proofErr w:type="spellEnd"/>
      <w:r>
        <w:rPr>
          <w:rFonts w:hint="cs"/>
          <w:rtl/>
        </w:rPr>
        <w:t xml:space="preserve"> باشن؟ ما چطور </w:t>
      </w:r>
      <w:proofErr w:type="spellStart"/>
      <w:r>
        <w:rPr>
          <w:rFonts w:hint="cs"/>
          <w:rtl/>
        </w:rPr>
        <w:t>میتونیم</w:t>
      </w:r>
      <w:proofErr w:type="spellEnd"/>
      <w:r>
        <w:rPr>
          <w:rFonts w:hint="cs"/>
          <w:rtl/>
        </w:rPr>
        <w:t xml:space="preserve"> این رو ذاتی کنیم بچه از خودش انتظار داشته باشه. نه با تهدید و تشویق و تنبیه من </w:t>
      </w:r>
      <w:proofErr w:type="spellStart"/>
      <w:r>
        <w:rPr>
          <w:rFonts w:hint="cs"/>
          <w:rtl/>
        </w:rPr>
        <w:t>بخواد</w:t>
      </w:r>
      <w:proofErr w:type="spellEnd"/>
      <w:r>
        <w:rPr>
          <w:rFonts w:hint="cs"/>
          <w:rtl/>
        </w:rPr>
        <w:t xml:space="preserve"> انگیزه ای توش پیدا بشه . رویش کار کردم و همان زمان در اجرا بودم. رفتم مدارس دیگه و دست دارم بدونم یعنی من ماهی یکبار دوبار میرم اداره با بحث و دعوا که میگن بیا اداره، از پست معاونت، کارشناس مسئول گرفته تا ... ایده ی من اینه که </w:t>
      </w:r>
      <w:proofErr w:type="spellStart"/>
      <w:r>
        <w:rPr>
          <w:rFonts w:hint="cs"/>
          <w:rtl/>
        </w:rPr>
        <w:t>دونستن</w:t>
      </w:r>
      <w:proofErr w:type="spellEnd"/>
      <w:r>
        <w:rPr>
          <w:rFonts w:hint="cs"/>
          <w:rtl/>
        </w:rPr>
        <w:t xml:space="preserve"> عیب نیست. من شاید تنها مدیری بودم ، وقتی میری بازدید یک مدرسه و به یک مدیر دیگه </w:t>
      </w:r>
      <w:proofErr w:type="spellStart"/>
      <w:r>
        <w:rPr>
          <w:rFonts w:hint="cs"/>
          <w:rtl/>
        </w:rPr>
        <w:t>بخوای</w:t>
      </w:r>
      <w:proofErr w:type="spellEnd"/>
      <w:r>
        <w:rPr>
          <w:rFonts w:hint="cs"/>
          <w:rtl/>
        </w:rPr>
        <w:t xml:space="preserve"> بگی میخوام بیام از مدرسه </w:t>
      </w:r>
      <w:proofErr w:type="spellStart"/>
      <w:r>
        <w:rPr>
          <w:rFonts w:hint="cs"/>
          <w:rtl/>
        </w:rPr>
        <w:t>ات</w:t>
      </w:r>
      <w:proofErr w:type="spellEnd"/>
      <w:r>
        <w:rPr>
          <w:rFonts w:hint="cs"/>
          <w:rtl/>
        </w:rPr>
        <w:t xml:space="preserve"> بازدید کنم مدیر میگه بیا و افتخار میکنه. من مدیری بودم که پنج ساله مدیر شدم ولی حداقل پنجاه تا مدرسه رو رفتم دیدم. یعنی فکر میکنم این کمکم کرد. و توی هر مدرسه ای نقاط ضعف و قدرتش رو . برام مهمه </w:t>
      </w:r>
      <w:proofErr w:type="spellStart"/>
      <w:r>
        <w:rPr>
          <w:rFonts w:hint="cs"/>
          <w:rtl/>
        </w:rPr>
        <w:t>یادگرفتن</w:t>
      </w:r>
      <w:proofErr w:type="spellEnd"/>
      <w:r>
        <w:rPr>
          <w:rFonts w:hint="cs"/>
          <w:rtl/>
        </w:rPr>
        <w:t xml:space="preserve">. من همین امسال نزدیک ده تا مقاله راجع به مساله محور خوندم با اینکه شش ماهه این روش رو شروع کردیم ولی برام مهمه که به کجا و کدوم سمت میخوام برم. یعنی هدفم باید تعیین شده باشه. کاری که دارم انجام میدم </w:t>
      </w:r>
      <w:proofErr w:type="spellStart"/>
      <w:r>
        <w:rPr>
          <w:rFonts w:hint="cs"/>
          <w:rtl/>
        </w:rPr>
        <w:t>خروجیش</w:t>
      </w:r>
      <w:proofErr w:type="spellEnd"/>
      <w:r>
        <w:rPr>
          <w:rFonts w:hint="cs"/>
          <w:rtl/>
        </w:rPr>
        <w:t xml:space="preserve"> چیه. روزمرگی رو دوست ندارم.</w:t>
      </w:r>
    </w:p>
    <w:p w14:paraId="13EC0E29" w14:textId="77777777" w:rsidR="00162202" w:rsidRDefault="00162202" w:rsidP="00302BAA">
      <w:pPr>
        <w:pStyle w:val="ac"/>
        <w:rPr>
          <w:rtl/>
        </w:rPr>
      </w:pPr>
      <w:r>
        <w:rPr>
          <w:rtl/>
        </w:rPr>
        <w:t xml:space="preserve">برای </w:t>
      </w:r>
      <w:r>
        <w:rPr>
          <w:rFonts w:hint="cs"/>
          <w:rtl/>
        </w:rPr>
        <w:t>رسیدن به هدف</w:t>
      </w:r>
      <w:r>
        <w:rPr>
          <w:rtl/>
        </w:rPr>
        <w:t xml:space="preserve"> اصلی پژوهش که شناسایی </w:t>
      </w:r>
      <w:r>
        <w:rPr>
          <w:rFonts w:hint="cs"/>
          <w:rtl/>
        </w:rPr>
        <w:t>شایستگی‌های مدیر</w:t>
      </w:r>
      <w:r>
        <w:rPr>
          <w:rtl/>
        </w:rPr>
        <w:t xml:space="preserve"> آموزشی به مثابه </w:t>
      </w:r>
      <w:r>
        <w:rPr>
          <w:rFonts w:hint="cs"/>
          <w:rtl/>
        </w:rPr>
        <w:t xml:space="preserve">طراح فضای کالبدی یادگیری </w:t>
      </w:r>
      <w:r>
        <w:rPr>
          <w:rtl/>
        </w:rPr>
        <w:t>بود</w:t>
      </w:r>
      <w:r>
        <w:rPr>
          <w:rFonts w:hint="cs"/>
          <w:rtl/>
        </w:rPr>
        <w:t>، در بعضی مصاحبه‌ها</w:t>
      </w:r>
      <w:r>
        <w:rPr>
          <w:rtl/>
        </w:rPr>
        <w:t xml:space="preserve"> به طور مستقیم از مدیران سوال شد</w:t>
      </w:r>
      <w:r>
        <w:rPr>
          <w:rFonts w:hint="cs"/>
          <w:rtl/>
        </w:rPr>
        <w:t xml:space="preserve"> </w:t>
      </w:r>
      <w:r>
        <w:rPr>
          <w:rtl/>
        </w:rPr>
        <w:t xml:space="preserve">که یک مدیر به عنوان </w:t>
      </w:r>
      <w:r>
        <w:rPr>
          <w:rFonts w:hint="cs"/>
          <w:rtl/>
        </w:rPr>
        <w:t>طراح فضای کالبدی یادگیری</w:t>
      </w:r>
      <w:r>
        <w:rPr>
          <w:rtl/>
        </w:rPr>
        <w:t xml:space="preserve"> از چه خصوصیات و ویژگی</w:t>
      </w:r>
      <w:r>
        <w:rPr>
          <w:rFonts w:hint="cs"/>
          <w:rtl/>
        </w:rPr>
        <w:t>‌</w:t>
      </w:r>
      <w:r>
        <w:rPr>
          <w:rtl/>
        </w:rPr>
        <w:t>هایی باید برخوردار باشد</w:t>
      </w:r>
      <w:r>
        <w:rPr>
          <w:rFonts w:hint="cs"/>
          <w:rtl/>
        </w:rPr>
        <w:t>، یا چه ویژگی‌هایی شما را به یک طراح فضای یادگیری تبدیل می‌کند؟</w:t>
      </w:r>
      <w:r>
        <w:rPr>
          <w:rtl/>
        </w:rPr>
        <w:t xml:space="preserve"> و هم در طی فرایند مصاحبه با توجه به توصیف</w:t>
      </w:r>
      <w:r>
        <w:rPr>
          <w:rFonts w:hint="cs"/>
          <w:rtl/>
        </w:rPr>
        <w:t>‌</w:t>
      </w:r>
      <w:r>
        <w:rPr>
          <w:rtl/>
        </w:rPr>
        <w:t>ها</w:t>
      </w:r>
      <w:r>
        <w:rPr>
          <w:rFonts w:hint="cs"/>
          <w:rtl/>
        </w:rPr>
        <w:t xml:space="preserve"> </w:t>
      </w:r>
      <w:r>
        <w:rPr>
          <w:rtl/>
        </w:rPr>
        <w:t>و مسائلی که عنوان می</w:t>
      </w:r>
      <w:r>
        <w:rPr>
          <w:rFonts w:hint="cs"/>
          <w:rtl/>
        </w:rPr>
        <w:t>‌</w:t>
      </w:r>
      <w:r>
        <w:rPr>
          <w:rtl/>
        </w:rPr>
        <w:t xml:space="preserve">کردند یا بازگو کردن عواملی که باعث موفقیت ایشان در </w:t>
      </w:r>
      <w:r>
        <w:rPr>
          <w:rFonts w:hint="cs"/>
          <w:rtl/>
        </w:rPr>
        <w:t>طراحی فضا</w:t>
      </w:r>
      <w:r>
        <w:rPr>
          <w:rtl/>
        </w:rPr>
        <w:t xml:space="preserve"> می</w:t>
      </w:r>
      <w:r>
        <w:rPr>
          <w:rFonts w:hint="cs"/>
          <w:rtl/>
        </w:rPr>
        <w:t>‌</w:t>
      </w:r>
      <w:r>
        <w:rPr>
          <w:rtl/>
        </w:rPr>
        <w:t xml:space="preserve">شد، </w:t>
      </w:r>
      <w:r>
        <w:rPr>
          <w:rFonts w:hint="cs"/>
          <w:rtl/>
        </w:rPr>
        <w:t>شایستگی‌های مدیر به مثابه طراح فضای یادگیری</w:t>
      </w:r>
      <w:r>
        <w:rPr>
          <w:rtl/>
        </w:rPr>
        <w:t xml:space="preserve"> مورد تحلیل قرار گرفت</w:t>
      </w:r>
      <w:r>
        <w:t>.</w:t>
      </w:r>
    </w:p>
    <w:p w14:paraId="61E7EED1" w14:textId="77777777" w:rsidR="00162202" w:rsidRDefault="00162202" w:rsidP="00302BAA">
      <w:pPr>
        <w:pStyle w:val="ac"/>
        <w:rPr>
          <w:rtl/>
        </w:rPr>
      </w:pPr>
      <w:r>
        <w:rPr>
          <w:rFonts w:hint="cs"/>
          <w:rtl/>
        </w:rPr>
        <w:t>در بعضی مدارس، مدیران عکس‌های قبل و بعد از تغییرات در فضای مدرسه را به پژوهشگر نشان می‌دادند و پژوهشگر درخواست ارسال عکس‌ها برای استفاده در پژوهش را از ایشان داشت. همچنین در بعضی مدارس، بعد از اتمام مصاحبه بازدید از فضای مدرسه صورت می‌گرفت و پژوهشگر با اجازه‌ی مدیر مدرسه از فضاها و کلاس‌های مدرسه برای استفاده در پژوهش عکس و فیلم تهیه می‌کرد.</w:t>
      </w:r>
    </w:p>
    <w:p w14:paraId="19C1C369" w14:textId="77777777" w:rsidR="00162202" w:rsidRDefault="00162202" w:rsidP="00302BAA">
      <w:pPr>
        <w:pStyle w:val="ac"/>
        <w:rPr>
          <w:rtl/>
        </w:rPr>
      </w:pPr>
      <w:r>
        <w:rPr>
          <w:rtl/>
        </w:rPr>
        <w:t>در انتهای هر مصاحبه به عنوان آخرین سؤال از مشارکت</w:t>
      </w:r>
      <w:r>
        <w:rPr>
          <w:rFonts w:hint="cs"/>
          <w:rtl/>
        </w:rPr>
        <w:t>‌</w:t>
      </w:r>
      <w:r>
        <w:rPr>
          <w:rtl/>
        </w:rPr>
        <w:t>کنندگان درخواست می</w:t>
      </w:r>
      <w:r>
        <w:rPr>
          <w:rFonts w:hint="cs"/>
          <w:rtl/>
        </w:rPr>
        <w:t>‌</w:t>
      </w:r>
      <w:r>
        <w:rPr>
          <w:rtl/>
        </w:rPr>
        <w:t>شد اگر نکته</w:t>
      </w:r>
      <w:r>
        <w:rPr>
          <w:rFonts w:hint="cs"/>
          <w:rtl/>
        </w:rPr>
        <w:t>‌</w:t>
      </w:r>
      <w:r>
        <w:rPr>
          <w:rtl/>
        </w:rPr>
        <w:t>ای یا صحبتی دارند اضافه کنند و در انتهای گفتگو، شماره</w:t>
      </w:r>
      <w:r>
        <w:rPr>
          <w:rFonts w:hint="cs"/>
          <w:rtl/>
        </w:rPr>
        <w:t>‌ی</w:t>
      </w:r>
      <w:r>
        <w:rPr>
          <w:rtl/>
        </w:rPr>
        <w:t xml:space="preserve"> تماس </w:t>
      </w:r>
      <w:r>
        <w:rPr>
          <w:rFonts w:hint="cs"/>
          <w:rtl/>
        </w:rPr>
        <w:t>ایشان</w:t>
      </w:r>
      <w:r>
        <w:rPr>
          <w:rtl/>
        </w:rPr>
        <w:t xml:space="preserve"> گرفته می</w:t>
      </w:r>
      <w:r>
        <w:rPr>
          <w:rFonts w:hint="cs"/>
          <w:rtl/>
        </w:rPr>
        <w:t>‌</w:t>
      </w:r>
      <w:r>
        <w:rPr>
          <w:rtl/>
        </w:rPr>
        <w:t>شد تا در صورت نیاز، مجددا به ایشان رجوع شود. همچنین در انتهای هر مصاحبه حضوری از آنان درخواست می</w:t>
      </w:r>
      <w:r>
        <w:rPr>
          <w:rFonts w:hint="cs"/>
          <w:rtl/>
        </w:rPr>
        <w:t>‌</w:t>
      </w:r>
      <w:r>
        <w:rPr>
          <w:rtl/>
        </w:rPr>
        <w:t xml:space="preserve">شد </w:t>
      </w:r>
      <w:r>
        <w:rPr>
          <w:rFonts w:hint="cs"/>
          <w:rtl/>
        </w:rPr>
        <w:t>تا</w:t>
      </w:r>
      <w:r>
        <w:rPr>
          <w:rtl/>
        </w:rPr>
        <w:t xml:space="preserve"> </w:t>
      </w:r>
      <w:r>
        <w:rPr>
          <w:rFonts w:hint="cs"/>
          <w:rtl/>
        </w:rPr>
        <w:t xml:space="preserve">دونفر از معلمان خود را که از نظرشان در  زمینه‌ی پژوهش حرفی برای گفتن دارند و </w:t>
      </w:r>
      <w:r>
        <w:rPr>
          <w:rtl/>
        </w:rPr>
        <w:t>به پیشرفت گردآوری داده</w:t>
      </w:r>
      <w:r>
        <w:rPr>
          <w:rFonts w:hint="cs"/>
          <w:rtl/>
        </w:rPr>
        <w:t>‌</w:t>
      </w:r>
      <w:r>
        <w:rPr>
          <w:rtl/>
        </w:rPr>
        <w:t xml:space="preserve">های این پژوهش کمک </w:t>
      </w:r>
      <w:r>
        <w:rPr>
          <w:rFonts w:hint="cs"/>
          <w:rtl/>
        </w:rPr>
        <w:t>می‌</w:t>
      </w:r>
      <w:r>
        <w:rPr>
          <w:rtl/>
        </w:rPr>
        <w:t>کن</w:t>
      </w:r>
      <w:r>
        <w:rPr>
          <w:rFonts w:hint="cs"/>
          <w:rtl/>
        </w:rPr>
        <w:t>ن</w:t>
      </w:r>
      <w:r>
        <w:rPr>
          <w:rtl/>
        </w:rPr>
        <w:t>د</w:t>
      </w:r>
      <w:r>
        <w:rPr>
          <w:rFonts w:hint="cs"/>
          <w:rtl/>
        </w:rPr>
        <w:t xml:space="preserve"> را </w:t>
      </w:r>
      <w:r>
        <w:rPr>
          <w:rtl/>
        </w:rPr>
        <w:t>به پژوهشگر معرفی کنند.</w:t>
      </w:r>
      <w:r>
        <w:rPr>
          <w:rFonts w:hint="cs"/>
          <w:rtl/>
        </w:rPr>
        <w:t xml:space="preserve"> </w:t>
      </w:r>
      <w:r>
        <w:rPr>
          <w:rtl/>
        </w:rPr>
        <w:t>در چندین مورد وقتی پژوهشگر دغدغه و هدف خود را با آنان در میان می</w:t>
      </w:r>
      <w:r>
        <w:rPr>
          <w:rFonts w:hint="cs"/>
          <w:rtl/>
        </w:rPr>
        <w:t>‌</w:t>
      </w:r>
      <w:r>
        <w:rPr>
          <w:rtl/>
        </w:rPr>
        <w:t>گذاشت</w:t>
      </w:r>
      <w:r>
        <w:rPr>
          <w:rFonts w:hint="cs"/>
          <w:rtl/>
        </w:rPr>
        <w:t xml:space="preserve"> با استقبال ایشان روبرو می‌شد.</w:t>
      </w:r>
    </w:p>
    <w:p w14:paraId="397253CF" w14:textId="77777777" w:rsidR="00162202" w:rsidRDefault="00162202" w:rsidP="00174432">
      <w:pPr>
        <w:pStyle w:val="1-1"/>
        <w:rPr>
          <w:rtl/>
        </w:rPr>
      </w:pPr>
      <w:bookmarkStart w:id="72" w:name="_Toc144767762"/>
      <w:r>
        <w:rPr>
          <w:rtl/>
        </w:rPr>
        <w:t>روش تحلیل داده ها</w:t>
      </w:r>
      <w:bookmarkEnd w:id="72"/>
    </w:p>
    <w:p w14:paraId="7205FCAB" w14:textId="77777777" w:rsidR="00162202" w:rsidRDefault="00162202" w:rsidP="00302BAA">
      <w:pPr>
        <w:pStyle w:val="ac"/>
        <w:rPr>
          <w:rtl/>
        </w:rPr>
      </w:pPr>
      <w:r>
        <w:rPr>
          <w:rtl/>
        </w:rPr>
        <w:t>در این پژوهش، مصاحبه</w:t>
      </w:r>
      <w:r>
        <w:rPr>
          <w:rFonts w:hint="cs"/>
          <w:rtl/>
        </w:rPr>
        <w:t>‌</w:t>
      </w:r>
      <w:r>
        <w:rPr>
          <w:rtl/>
        </w:rPr>
        <w:t xml:space="preserve">ها </w:t>
      </w:r>
      <w:r>
        <w:rPr>
          <w:rFonts w:hint="cs"/>
          <w:rtl/>
        </w:rPr>
        <w:t xml:space="preserve">دربرنامه‌ی </w:t>
      </w:r>
      <w:r>
        <w:t xml:space="preserve"> Office Word </w:t>
      </w:r>
      <w:r>
        <w:rPr>
          <w:rtl/>
        </w:rPr>
        <w:t>پیاده</w:t>
      </w:r>
      <w:r>
        <w:rPr>
          <w:rFonts w:hint="cs"/>
          <w:rtl/>
        </w:rPr>
        <w:t>‌</w:t>
      </w:r>
      <w:r>
        <w:rPr>
          <w:rtl/>
        </w:rPr>
        <w:t>سازی و تبدیل به متن شدند. متن مصاحبه</w:t>
      </w:r>
      <w:r>
        <w:rPr>
          <w:rFonts w:hint="cs"/>
          <w:rtl/>
        </w:rPr>
        <w:t>‌</w:t>
      </w:r>
      <w:r>
        <w:rPr>
          <w:rtl/>
        </w:rPr>
        <w:t>ها به صورت کلمه به کلمه تایپ شدن</w:t>
      </w:r>
      <w:r>
        <w:rPr>
          <w:rFonts w:hint="cs"/>
          <w:rtl/>
        </w:rPr>
        <w:t xml:space="preserve">د. </w:t>
      </w:r>
      <w:r>
        <w:rPr>
          <w:rtl/>
        </w:rPr>
        <w:t>پس از پیاده</w:t>
      </w:r>
      <w:r>
        <w:rPr>
          <w:rFonts w:hint="cs"/>
          <w:rtl/>
        </w:rPr>
        <w:t>‌</w:t>
      </w:r>
      <w:r>
        <w:rPr>
          <w:rtl/>
        </w:rPr>
        <w:t>سازی مصاحبه</w:t>
      </w:r>
      <w:r>
        <w:rPr>
          <w:rFonts w:hint="cs"/>
          <w:rtl/>
        </w:rPr>
        <w:t>‌</w:t>
      </w:r>
      <w:r>
        <w:rPr>
          <w:rtl/>
        </w:rPr>
        <w:t xml:space="preserve">ها، متن مصاحبه ها </w:t>
      </w:r>
      <w:r>
        <w:rPr>
          <w:rFonts w:hint="cs"/>
          <w:rtl/>
        </w:rPr>
        <w:t xml:space="preserve">وارد نرم‌افزار </w:t>
      </w:r>
      <w:r>
        <w:t xml:space="preserve"> MaxQDA 2018</w:t>
      </w:r>
      <w:r>
        <w:rPr>
          <w:rFonts w:hint="cs"/>
          <w:rtl/>
        </w:rPr>
        <w:t xml:space="preserve"> شده و </w:t>
      </w:r>
      <w:r>
        <w:rPr>
          <w:rtl/>
        </w:rPr>
        <w:t xml:space="preserve">به روش </w:t>
      </w:r>
      <w:r>
        <w:rPr>
          <w:rFonts w:hint="cs"/>
          <w:rtl/>
        </w:rPr>
        <w:t xml:space="preserve">کدگذاری سه مرحله‌ای </w:t>
      </w:r>
      <w:r>
        <w:rPr>
          <w:rtl/>
        </w:rPr>
        <w:t>تحلیل شدند</w:t>
      </w:r>
      <w:r>
        <w:rPr>
          <w:rFonts w:hint="cs"/>
          <w:rtl/>
        </w:rPr>
        <w:t xml:space="preserve">. به این صورت که در مرحله‌ی اول از درون متن مصاحبه، هر مفهومی که در پاسخ به سوال پژوهش بود استخراج ‌شد. </w:t>
      </w:r>
      <w:r>
        <w:rPr>
          <w:rtl/>
        </w:rPr>
        <w:t>واحد تحلیل در متن داده ها، عبارت یا جم</w:t>
      </w:r>
      <w:r>
        <w:rPr>
          <w:rFonts w:hint="cs"/>
          <w:rtl/>
        </w:rPr>
        <w:t>لا</w:t>
      </w:r>
      <w:r>
        <w:rPr>
          <w:rtl/>
        </w:rPr>
        <w:t xml:space="preserve">تی بود که به مفاهیم مرتبط با </w:t>
      </w:r>
      <w:r>
        <w:rPr>
          <w:rFonts w:hint="cs"/>
          <w:rtl/>
        </w:rPr>
        <w:t>طراحی فضای یادگیری</w:t>
      </w:r>
      <w:r>
        <w:rPr>
          <w:rtl/>
        </w:rPr>
        <w:t xml:space="preserve"> اشاره داشت.</w:t>
      </w:r>
      <w:r w:rsidRPr="00D01848">
        <w:rPr>
          <w:rFonts w:hint="cs"/>
          <w:rtl/>
        </w:rPr>
        <w:t xml:space="preserve"> </w:t>
      </w:r>
      <w:r>
        <w:rPr>
          <w:rFonts w:hint="cs"/>
          <w:rtl/>
        </w:rPr>
        <w:t xml:space="preserve">داده‌های اولین مصاحبه‌ی کدگذاری شده، در قالب جدولی که نرم‌افزار </w:t>
      </w:r>
      <w:r>
        <w:t>Maxqda</w:t>
      </w:r>
      <w:r>
        <w:rPr>
          <w:rFonts w:hint="cs"/>
          <w:rtl/>
        </w:rPr>
        <w:t xml:space="preserve"> تولید کرده بود برای بررسی و اعلام نظر استاد راهنما آماده شد. پس از راهنمایی استاد راهنما یک بار دیگر مصاحبه‌ها از ابتدا خوانده شده و مرحله‌ی اول مجددا انجام شد. در مرحله‌ی دوم تمام کدهای موجود بررسی شده و کدهایی که مشابه هم بودند در یک مقوله‌ی بزرگتر جای ‌گرفتند. در مرحله‌ی سوم نیز همین فرآیند روی مقوله‌های استخراج شده در مرحله‌ی دوم انجام شد و در نهایت، محقق به مقوله‌ها و کدهای اصلی پژوهش رسید. در پایان از مجموع ؟ کد خام استخراج شده، ؟ زیرمقوله و ؟ مقوله‌ی اصلی به‌دست آمد.</w:t>
      </w:r>
    </w:p>
    <w:p w14:paraId="6ABB2F78" w14:textId="77777777" w:rsidR="00162202" w:rsidRDefault="00162202" w:rsidP="00174432">
      <w:pPr>
        <w:pStyle w:val="1-1"/>
        <w:rPr>
          <w:rtl/>
        </w:rPr>
      </w:pPr>
      <w:bookmarkStart w:id="73" w:name="_Toc144767763"/>
      <w:r>
        <w:rPr>
          <w:rFonts w:hint="cs"/>
          <w:rtl/>
        </w:rPr>
        <w:t>اعتبار پژوهش</w:t>
      </w:r>
      <w:bookmarkEnd w:id="73"/>
    </w:p>
    <w:p w14:paraId="2A18F878" w14:textId="77777777" w:rsidR="00162202" w:rsidRDefault="00162202" w:rsidP="00302BAA">
      <w:pPr>
        <w:pStyle w:val="ac"/>
        <w:rPr>
          <w:rtl/>
        </w:rPr>
      </w:pPr>
      <w:r>
        <w:rPr>
          <w:rFonts w:hint="cs"/>
          <w:rtl/>
        </w:rPr>
        <w:t>همان‌طور که در بخش گردآوری داده‌ها بیان شد، برای ا</w:t>
      </w:r>
      <w:r>
        <w:rPr>
          <w:rtl/>
        </w:rPr>
        <w:t>عتبار</w:t>
      </w:r>
      <w:r>
        <w:rPr>
          <w:rFonts w:hint="cs"/>
          <w:rtl/>
        </w:rPr>
        <w:t xml:space="preserve"> و ارزش درستی</w:t>
      </w:r>
      <w:r>
        <w:rPr>
          <w:rtl/>
        </w:rPr>
        <w:t xml:space="preserve"> </w:t>
      </w:r>
      <w:r>
        <w:rPr>
          <w:rFonts w:hint="cs"/>
          <w:rtl/>
        </w:rPr>
        <w:t xml:space="preserve">این </w:t>
      </w:r>
      <w:r>
        <w:rPr>
          <w:rtl/>
        </w:rPr>
        <w:t>پژوهش از تکنیک مثلث</w:t>
      </w:r>
      <w:r>
        <w:rPr>
          <w:rFonts w:hint="cs"/>
          <w:rtl/>
        </w:rPr>
        <w:t>‌</w:t>
      </w:r>
      <w:r>
        <w:rPr>
          <w:rtl/>
        </w:rPr>
        <w:t xml:space="preserve">سازی </w:t>
      </w:r>
      <w:r>
        <w:rPr>
          <w:rFonts w:hint="cs"/>
          <w:rtl/>
        </w:rPr>
        <w:t xml:space="preserve">استفاده شد که </w:t>
      </w:r>
      <w:r>
        <w:rPr>
          <w:rtl/>
        </w:rPr>
        <w:t>به موجب آن روش</w:t>
      </w:r>
      <w:r>
        <w:rPr>
          <w:rFonts w:hint="cs"/>
          <w:rtl/>
        </w:rPr>
        <w:t>‌</w:t>
      </w:r>
      <w:r>
        <w:rPr>
          <w:rtl/>
        </w:rPr>
        <w:t>ها و دیدگاه</w:t>
      </w:r>
      <w:r>
        <w:rPr>
          <w:rFonts w:hint="cs"/>
          <w:rtl/>
        </w:rPr>
        <w:t>‌</w:t>
      </w:r>
      <w:r>
        <w:rPr>
          <w:rtl/>
        </w:rPr>
        <w:t xml:space="preserve">های </w:t>
      </w:r>
      <w:r>
        <w:rPr>
          <w:rFonts w:hint="cs"/>
          <w:rtl/>
        </w:rPr>
        <w:t>م</w:t>
      </w:r>
      <w:r>
        <w:rPr>
          <w:rtl/>
        </w:rPr>
        <w:t>ختلف به ایجاد مجموعه</w:t>
      </w:r>
      <w:r>
        <w:rPr>
          <w:rFonts w:hint="cs"/>
          <w:rtl/>
        </w:rPr>
        <w:t>‌</w:t>
      </w:r>
      <w:r>
        <w:rPr>
          <w:rtl/>
        </w:rPr>
        <w:t>ای جامع</w:t>
      </w:r>
      <w:r>
        <w:rPr>
          <w:rFonts w:hint="cs"/>
          <w:rtl/>
        </w:rPr>
        <w:t>‌</w:t>
      </w:r>
      <w:r>
        <w:rPr>
          <w:rtl/>
        </w:rPr>
        <w:t>تر از یافته</w:t>
      </w:r>
      <w:r>
        <w:rPr>
          <w:rFonts w:hint="cs"/>
          <w:rtl/>
        </w:rPr>
        <w:t>‌</w:t>
      </w:r>
      <w:r>
        <w:rPr>
          <w:rtl/>
        </w:rPr>
        <w:t>ها کمک می</w:t>
      </w:r>
      <w:r>
        <w:rPr>
          <w:rFonts w:hint="cs"/>
          <w:rtl/>
        </w:rPr>
        <w:t>‌</w:t>
      </w:r>
      <w:r>
        <w:rPr>
          <w:rtl/>
        </w:rPr>
        <w:t>کند</w:t>
      </w:r>
      <w:r>
        <w:rPr>
          <w:rFonts w:hint="cs"/>
          <w:rtl/>
        </w:rPr>
        <w:t xml:space="preserve"> (عباس‌زاده و بوداقی و کریمی، 1393)</w:t>
      </w:r>
      <w:r>
        <w:rPr>
          <w:rtl/>
        </w:rPr>
        <w:t xml:space="preserve">. </w:t>
      </w:r>
      <w:r>
        <w:rPr>
          <w:rFonts w:hint="cs"/>
          <w:rtl/>
        </w:rPr>
        <w:t xml:space="preserve">در این پژوهش سه دسته‌ی مدیران، اساتید و متخصصین آموزش و پرورش و اساتید و متخصصین معماری در راستای جمع‌آوری داده از چشم‌اندازهای مختلف انتخاب شدند و داده‌ها با استفاده از </w:t>
      </w:r>
      <w:r>
        <w:rPr>
          <w:rtl/>
        </w:rPr>
        <w:t>مصاحبه</w:t>
      </w:r>
      <w:r>
        <w:rPr>
          <w:rFonts w:hint="cs"/>
          <w:rtl/>
        </w:rPr>
        <w:t>‌</w:t>
      </w:r>
      <w:r>
        <w:rPr>
          <w:rtl/>
        </w:rPr>
        <w:t>های نیمه</w:t>
      </w:r>
      <w:r>
        <w:rPr>
          <w:rFonts w:hint="cs"/>
          <w:rtl/>
        </w:rPr>
        <w:t>‌</w:t>
      </w:r>
      <w:r>
        <w:rPr>
          <w:rtl/>
        </w:rPr>
        <w:t>ساختاریافته و عمیق</w:t>
      </w:r>
      <w:r>
        <w:rPr>
          <w:rFonts w:hint="cs"/>
          <w:rtl/>
        </w:rPr>
        <w:t xml:space="preserve"> با مراجعه به این سه گروه به‌دست آمدند.</w:t>
      </w:r>
    </w:p>
    <w:p w14:paraId="27888929" w14:textId="364A2992" w:rsidR="00162202" w:rsidRDefault="00E9558E" w:rsidP="00B21171">
      <w:pPr>
        <w:pStyle w:val="afa"/>
        <w:rPr>
          <w:rtl/>
        </w:rPr>
      </w:pPr>
      <w:r>
        <w:rPr>
          <w:noProof/>
          <w:rtl/>
        </w:rPr>
        <w:pict w14:anchorId="69A24B1C">
          <v:shape id="_x0000_s2063" type="#_x0000_t202" style="position:absolute;left:0;text-align:left;margin-left:211.2pt;margin-top:13.9pt;width:200.8pt;height:30pt;z-index:251681280;visibility:visible;mso-height-percent:0;mso-wrap-distance-left:9pt;mso-wrap-distance-top:0;mso-wrap-distance-right:9pt;mso-wrap-distance-bottom:0;mso-position-horizontal-relative:text;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" stroked="f">
            <v:textbox style="mso-next-textbox:#_x0000_s2063" inset="0,0,0,0">
              <w:txbxContent>
                <w:p w14:paraId="53C23287" w14:textId="555A07AF" w:rsidR="00162202" w:rsidRPr="00D7282C" w:rsidRDefault="00162202" w:rsidP="003A202D">
                  <w:pPr>
                    <w:pStyle w:val="a0"/>
                    <w:rPr>
                      <w:rFonts w:ascii="IRNazanin" w:hAnsi="IRNazanin"/>
                      <w:i/>
                      <w:iCs/>
                    </w:rPr>
                  </w:pPr>
                  <w:r w:rsidRPr="00D7282C">
                    <w:rPr>
                      <w:rFonts w:hint="cs"/>
                      <w:rtl/>
                    </w:rPr>
                    <w:t>مثلث‌سازی برای جمع‌آوری داده‌ها</w:t>
                  </w:r>
                </w:p>
              </w:txbxContent>
            </v:textbox>
          </v:shape>
        </w:pict>
      </w:r>
      <w:r>
        <w:rPr>
          <w:noProof/>
          <w:rtl/>
        </w:rPr>
        <w:pict w14:anchorId="63503B7C">
          <v:group id="Group 3" o:spid="_x0000_s2064" style="position:absolute;left:0;text-align:left;margin-left:-29.4pt;margin-top:.45pt;width:331.8pt;height:128.4pt;z-index:251680256;mso-width-relative:margin" coordorigin="228" coordsize="42138,16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2065" type="#_x0000_t5" style="position:absolute;left:12992;top:3695;width:19431;height:11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" fillcolor="#ffc000" strokecolor="#0a121c [484]" strokeweight="2pt">
              <v:textbox style="mso-next-textbox:#Isosceles Triangle 1">
                <w:txbxContent>
                  <w:p w14:paraId="1A7FB969" w14:textId="77777777" w:rsidR="00162202" w:rsidRDefault="00162202" w:rsidP="00162202">
                    <w:pPr>
                      <w:jc w:val="center"/>
                    </w:pPr>
                  </w:p>
                </w:txbxContent>
              </v:textbox>
            </v:shape>
            <v:shape id="Text Box 2" o:spid="_x0000_s2066" type="#_x0000_t202" style="position:absolute;left:17602;width:9068;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" fillcolor="white [3201]" stroked="f" strokeweight=".5pt">
              <v:textbox style="mso-next-textbox:#Text Box 2">
                <w:txbxContent>
                  <w:p w14:paraId="4E62D2D6" w14:textId="77777777" w:rsidR="00162202" w:rsidRPr="003A202D" w:rsidRDefault="00162202" w:rsidP="00162202">
                    <w:pPr>
                      <w:rPr>
                        <w:rFonts w:cs="B Nazanin"/>
                        <w:sz w:val="22"/>
                        <w:szCs w:val="22"/>
                        <w:lang w:bidi="fa-IR"/>
                      </w:rPr>
                    </w:pPr>
                    <w:r w:rsidRPr="003A202D">
                      <w:rPr>
                        <w:rFonts w:cs="B Nazanin" w:hint="cs"/>
                        <w:sz w:val="22"/>
                        <w:szCs w:val="22"/>
                        <w:rtl/>
                        <w:lang w:bidi="fa-IR"/>
                      </w:rPr>
                      <w:t>مدیران مدارس</w:t>
                    </w:r>
                  </w:p>
                </w:txbxContent>
              </v:textbox>
            </v:shape>
            <v:shape id="Text Box 2" o:spid="_x0000_s2067" type="#_x0000_t202" style="position:absolute;left:30784;top:12649;width:11583;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" filled="f" stroked="f" strokeweight=".5pt">
              <v:textbox>
                <w:txbxContent>
                  <w:p w14:paraId="56E5A50C" w14:textId="77777777" w:rsidR="00162202" w:rsidRPr="003A202D" w:rsidRDefault="00162202" w:rsidP="00162202">
                    <w:pPr>
                      <w:rPr>
                        <w:rFonts w:cs="B Nazanin"/>
                        <w:sz w:val="22"/>
                        <w:szCs w:val="22"/>
                        <w:lang w:bidi="fa-IR"/>
                      </w:rPr>
                    </w:pPr>
                    <w:r w:rsidRPr="003A202D">
                      <w:rPr>
                        <w:rFonts w:cs="B Nazanin" w:hint="cs"/>
                        <w:sz w:val="22"/>
                        <w:szCs w:val="22"/>
                        <w:rtl/>
                        <w:lang w:bidi="fa-IR"/>
                      </w:rPr>
                      <w:t>متخصصین آموزشی</w:t>
                    </w:r>
                  </w:p>
                </w:txbxContent>
              </v:textbox>
            </v:shape>
            <v:shape id="Text Box 2" o:spid="_x0000_s2068" type="#_x0000_t202" style="position:absolute;left:228;top:12801;width:1303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" filled="f" stroked="f" strokeweight=".5pt">
              <v:textbox>
                <w:txbxContent>
                  <w:p w14:paraId="7BE2746E" w14:textId="77777777" w:rsidR="00162202" w:rsidRPr="003A202D" w:rsidRDefault="00162202" w:rsidP="00162202">
                    <w:pPr>
                      <w:rPr>
                        <w:rFonts w:cs="B Nazanin"/>
                        <w:sz w:val="22"/>
                        <w:szCs w:val="22"/>
                        <w:lang w:bidi="fa-IR"/>
                      </w:rPr>
                    </w:pPr>
                    <w:r w:rsidRPr="003A202D">
                      <w:rPr>
                        <w:rFonts w:cs="B Nazanin" w:hint="cs"/>
                        <w:sz w:val="22"/>
                        <w:szCs w:val="22"/>
                        <w:rtl/>
                        <w:lang w:bidi="fa-IR"/>
                      </w:rPr>
                      <w:t>متخصصین معماری</w:t>
                    </w:r>
                  </w:p>
                </w:txbxContent>
              </v:textbox>
            </v:shape>
          </v:group>
        </w:pict>
      </w:r>
    </w:p>
    <w:p w14:paraId="3C02C349" w14:textId="77777777" w:rsidR="00162202" w:rsidRDefault="00162202" w:rsidP="00B21171">
      <w:pPr>
        <w:pStyle w:val="afa"/>
        <w:rPr>
          <w:rtl/>
        </w:rPr>
      </w:pPr>
    </w:p>
    <w:p w14:paraId="510A95BE" w14:textId="0B0A6392" w:rsidR="00162202" w:rsidRDefault="00162202" w:rsidP="00162202">
      <w:pPr>
        <w:bidi w:val="0"/>
        <w:spacing w:line="259" w:lineRule="auto"/>
        <w:rPr>
          <w:color w:val="000000"/>
          <w:sz w:val="28"/>
          <w:szCs w:val="28"/>
          <w:rtl/>
          <w:lang w:bidi="fa-IR"/>
        </w:rPr>
      </w:pPr>
      <w:r>
        <w:rPr>
          <w:rtl/>
        </w:rPr>
        <w:br w:type="page"/>
      </w:r>
    </w:p>
    <w:p w14:paraId="1F97B822" w14:textId="77777777" w:rsidR="00162202" w:rsidRDefault="00162202" w:rsidP="00302BAA">
      <w:pPr>
        <w:pStyle w:val="ac"/>
        <w:rPr>
          <w:rtl/>
        </w:rPr>
      </w:pPr>
    </w:p>
    <w:bookmarkEnd w:id="67"/>
    <w:bookmarkEnd w:id="68"/>
    <w:p w14:paraId="7FA0A42A" w14:textId="77777777" w:rsidR="00155BFF" w:rsidRPr="002102BB" w:rsidRDefault="00155BFF" w:rsidP="00302BAA">
      <w:pPr>
        <w:pStyle w:val="ac"/>
        <w:rPr>
          <w:rtl/>
        </w:rPr>
        <w:sectPr w:rsidR="00155BFF" w:rsidRPr="002102BB" w:rsidSect="00BA72E3">
          <w:headerReference w:type="even" r:id="rId35"/>
          <w:headerReference w:type="default" r:id="rId36"/>
          <w:footnotePr>
            <w:numRestart w:val="eachPage"/>
          </w:footnotePr>
          <w:type w:val="oddPage"/>
          <w:pgSz w:w="11906" w:h="16838" w:code="9"/>
          <w:pgMar w:top="1418" w:right="1418" w:bottom="1418" w:left="1418" w:header="737" w:footer="1134" w:gutter="567"/>
          <w:cols w:space="708"/>
          <w:bidi/>
          <w:rtlGutter/>
          <w:docGrid w:linePitch="360"/>
        </w:sectPr>
      </w:pPr>
    </w:p>
    <w:p w14:paraId="50C6CD8D" w14:textId="77777777" w:rsidR="00D61AAE" w:rsidRPr="002102BB" w:rsidRDefault="00D61AAE" w:rsidP="00302BAA">
      <w:pPr>
        <w:pStyle w:val="ac"/>
        <w:rPr>
          <w:rtl/>
        </w:rPr>
      </w:pPr>
    </w:p>
    <w:p w14:paraId="75C88272" w14:textId="77777777" w:rsidR="00B63AC2" w:rsidRPr="002102BB" w:rsidRDefault="00B63AC2" w:rsidP="00302BAA">
      <w:pPr>
        <w:pStyle w:val="ac"/>
      </w:pPr>
    </w:p>
    <w:p w14:paraId="284142A8" w14:textId="77777777" w:rsidR="00B63AC2" w:rsidRPr="002102BB" w:rsidRDefault="00B63AC2" w:rsidP="00302BAA">
      <w:pPr>
        <w:pStyle w:val="ac"/>
      </w:pPr>
    </w:p>
    <w:p w14:paraId="6AA6E897" w14:textId="77777777" w:rsidR="00B63AC2" w:rsidRPr="002102BB" w:rsidRDefault="00B63AC2" w:rsidP="00302BAA">
      <w:pPr>
        <w:pStyle w:val="ac"/>
      </w:pPr>
    </w:p>
    <w:p w14:paraId="2035E696" w14:textId="77777777" w:rsidR="00B63AC2" w:rsidRPr="002102BB" w:rsidRDefault="00B63AC2" w:rsidP="00302BAA">
      <w:pPr>
        <w:pStyle w:val="ac"/>
      </w:pPr>
    </w:p>
    <w:p w14:paraId="4EDBDA63" w14:textId="77777777" w:rsidR="00B63AC2" w:rsidRPr="002102BB" w:rsidRDefault="00B63AC2" w:rsidP="00302BAA">
      <w:pPr>
        <w:pStyle w:val="ac"/>
      </w:pPr>
    </w:p>
    <w:p w14:paraId="6355F642" w14:textId="77777777" w:rsidR="00B63AC2" w:rsidRPr="002102BB" w:rsidRDefault="00B63AC2" w:rsidP="00D61AAE">
      <w:pPr>
        <w:rPr>
          <w:lang w:bidi="ar-DZ"/>
        </w:rPr>
      </w:pPr>
    </w:p>
    <w:p w14:paraId="73D52A33" w14:textId="77777777" w:rsidR="00B63AC2" w:rsidRPr="002102BB" w:rsidRDefault="00B63AC2" w:rsidP="00B63AC2">
      <w:pPr>
        <w:pStyle w:val="1"/>
        <w:numPr>
          <w:ilvl w:val="0"/>
          <w:numId w:val="0"/>
        </w:numPr>
        <w:ind w:left="340"/>
        <w:jc w:val="center"/>
        <w:rPr>
          <w:rFonts w:ascii="IranNastaliq" w:hAnsi="IranNastaliq" w:cs="B Titr"/>
          <w:sz w:val="56"/>
          <w:szCs w:val="52"/>
          <w:rtl/>
          <w:lang w:bidi="ar-BH"/>
        </w:rPr>
      </w:pPr>
      <w:bookmarkStart w:id="74" w:name="_Toc33010421"/>
      <w:bookmarkStart w:id="75" w:name="_Toc37114089"/>
      <w:bookmarkStart w:id="76" w:name="_Toc37622890"/>
      <w:bookmarkStart w:id="77" w:name="_Toc144767764"/>
      <w:r w:rsidRPr="00C73ED9">
        <w:rPr>
          <w:rFonts w:ascii="IranNastaliq" w:hAnsi="IranNastaliq" w:cs="B Titr"/>
          <w:sz w:val="56"/>
          <w:szCs w:val="52"/>
          <w:rtl/>
          <w:lang w:bidi="ar-BH"/>
        </w:rPr>
        <w:t xml:space="preserve">فصل </w:t>
      </w:r>
      <w:r w:rsidRPr="00C73ED9">
        <w:rPr>
          <w:rFonts w:ascii="IranNastaliq" w:hAnsi="IranNastaliq" w:cs="B Titr" w:hint="cs"/>
          <w:sz w:val="56"/>
          <w:szCs w:val="52"/>
          <w:rtl/>
          <w:lang w:bidi="ar-BH"/>
        </w:rPr>
        <w:t>چهارم</w:t>
      </w:r>
      <w:bookmarkEnd w:id="74"/>
      <w:bookmarkEnd w:id="75"/>
      <w:bookmarkEnd w:id="76"/>
      <w:bookmarkEnd w:id="77"/>
    </w:p>
    <w:p w14:paraId="53C0D9C4" w14:textId="77777777" w:rsidR="00B63AC2" w:rsidRPr="002102BB" w:rsidRDefault="00B63AC2" w:rsidP="00302BAA">
      <w:pPr>
        <w:pStyle w:val="ac"/>
        <w:rPr>
          <w:rtl/>
        </w:rPr>
      </w:pPr>
    </w:p>
    <w:p w14:paraId="60A30000" w14:textId="77777777" w:rsidR="00E00FEF" w:rsidRPr="00E00FEF" w:rsidRDefault="00E00FEF" w:rsidP="00E00FEF">
      <w:pPr>
        <w:tabs>
          <w:tab w:val="left" w:pos="919"/>
        </w:tabs>
        <w:jc w:val="center"/>
        <w:rPr>
          <w:rFonts w:asciiTheme="majorBidi" w:hAnsiTheme="majorBidi" w:cs="B Titr"/>
          <w:b/>
          <w:bCs/>
          <w:noProof/>
          <w:sz w:val="60"/>
          <w:szCs w:val="60"/>
          <w:rtl/>
          <w:lang w:bidi="fa-IR"/>
        </w:rPr>
      </w:pPr>
      <w:r w:rsidRPr="00E00FEF">
        <w:rPr>
          <w:rFonts w:asciiTheme="majorBidi" w:hAnsiTheme="majorBidi" w:cs="B Titr" w:hint="cs"/>
          <w:b/>
          <w:bCs/>
          <w:noProof/>
          <w:sz w:val="60"/>
          <w:szCs w:val="60"/>
          <w:rtl/>
          <w:lang w:bidi="fa-IR"/>
        </w:rPr>
        <w:t>یافته‌های پژوهش</w:t>
      </w:r>
    </w:p>
    <w:p w14:paraId="4996F55B" w14:textId="77777777" w:rsidR="00B63AC2" w:rsidRPr="002102BB" w:rsidRDefault="00B63AC2" w:rsidP="00E00FEF">
      <w:pPr>
        <w:tabs>
          <w:tab w:val="left" w:pos="919"/>
        </w:tabs>
        <w:jc w:val="center"/>
        <w:rPr>
          <w:rtl/>
          <w:lang w:bidi="ar-DZ"/>
        </w:rPr>
      </w:pPr>
    </w:p>
    <w:p w14:paraId="3F4F75F5" w14:textId="77777777" w:rsidR="00B63AC2" w:rsidRPr="002102BB" w:rsidRDefault="00B63AC2" w:rsidP="00B63AC2">
      <w:pPr>
        <w:rPr>
          <w:rtl/>
          <w:lang w:bidi="ar-DZ"/>
        </w:rPr>
      </w:pPr>
    </w:p>
    <w:p w14:paraId="666CFFEF" w14:textId="77777777" w:rsidR="00B63AC2" w:rsidRPr="002102BB" w:rsidRDefault="00B63AC2" w:rsidP="00B63AC2">
      <w:pPr>
        <w:rPr>
          <w:rtl/>
          <w:lang w:bidi="ar-DZ"/>
        </w:rPr>
      </w:pPr>
    </w:p>
    <w:p w14:paraId="7EA35C0C" w14:textId="77777777" w:rsidR="00B63AC2" w:rsidRPr="002102BB" w:rsidRDefault="00B63AC2" w:rsidP="00B63AC2">
      <w:pPr>
        <w:rPr>
          <w:rtl/>
          <w:lang w:bidi="ar-DZ"/>
        </w:rPr>
      </w:pPr>
    </w:p>
    <w:p w14:paraId="5C0F2B99" w14:textId="77777777" w:rsidR="00B63AC2" w:rsidRPr="002102BB" w:rsidRDefault="00B63AC2" w:rsidP="00B63AC2">
      <w:pPr>
        <w:rPr>
          <w:rtl/>
          <w:lang w:bidi="ar-DZ"/>
        </w:rPr>
      </w:pPr>
    </w:p>
    <w:p w14:paraId="4D087482" w14:textId="77777777" w:rsidR="00B63AC2" w:rsidRPr="002102BB" w:rsidRDefault="00B63AC2" w:rsidP="00B63AC2">
      <w:pPr>
        <w:rPr>
          <w:rtl/>
          <w:lang w:bidi="ar-DZ"/>
        </w:rPr>
      </w:pPr>
    </w:p>
    <w:p w14:paraId="586A7697" w14:textId="77777777" w:rsidR="00B63AC2" w:rsidRPr="002102BB" w:rsidRDefault="00B63AC2" w:rsidP="00B63AC2">
      <w:pPr>
        <w:rPr>
          <w:rtl/>
          <w:lang w:bidi="ar-DZ"/>
        </w:rPr>
      </w:pPr>
    </w:p>
    <w:p w14:paraId="0754771F" w14:textId="77777777" w:rsidR="00B63AC2" w:rsidRPr="002102BB" w:rsidRDefault="00B63AC2" w:rsidP="00B63AC2">
      <w:pPr>
        <w:rPr>
          <w:rtl/>
          <w:lang w:bidi="ar-DZ"/>
        </w:rPr>
      </w:pPr>
    </w:p>
    <w:p w14:paraId="4E6A81D4" w14:textId="77777777" w:rsidR="00B63AC2" w:rsidRPr="002102BB" w:rsidRDefault="00B63AC2" w:rsidP="00B63AC2">
      <w:pPr>
        <w:rPr>
          <w:rtl/>
          <w:lang w:bidi="ar-DZ"/>
        </w:rPr>
      </w:pPr>
    </w:p>
    <w:p w14:paraId="67038A3D" w14:textId="77777777" w:rsidR="00B63AC2" w:rsidRPr="002102BB" w:rsidRDefault="00B63AC2" w:rsidP="00B63AC2">
      <w:pPr>
        <w:rPr>
          <w:rtl/>
          <w:lang w:bidi="ar-DZ"/>
        </w:rPr>
      </w:pPr>
    </w:p>
    <w:p w14:paraId="0DDB3967" w14:textId="77777777" w:rsidR="00B63AC2" w:rsidRPr="002102BB" w:rsidRDefault="00B63AC2" w:rsidP="00B63AC2">
      <w:pPr>
        <w:rPr>
          <w:rtl/>
          <w:lang w:bidi="ar-DZ"/>
        </w:rPr>
      </w:pPr>
    </w:p>
    <w:p w14:paraId="2E35E5D5" w14:textId="77777777" w:rsidR="00B63AC2" w:rsidRPr="002102BB" w:rsidRDefault="00B63AC2" w:rsidP="00B63AC2">
      <w:pPr>
        <w:rPr>
          <w:rtl/>
          <w:lang w:bidi="ar-DZ"/>
        </w:rPr>
      </w:pPr>
    </w:p>
    <w:p w14:paraId="64BEE5CF" w14:textId="77777777" w:rsidR="00B63AC2" w:rsidRPr="002102BB" w:rsidRDefault="00B63AC2" w:rsidP="00B63AC2">
      <w:pPr>
        <w:rPr>
          <w:rtl/>
          <w:lang w:bidi="ar-DZ"/>
        </w:rPr>
      </w:pPr>
    </w:p>
    <w:p w14:paraId="0A831057" w14:textId="77777777" w:rsidR="00B63AC2" w:rsidRPr="002102BB" w:rsidRDefault="00B63AC2" w:rsidP="00B63AC2">
      <w:pPr>
        <w:rPr>
          <w:rtl/>
          <w:lang w:bidi="ar-DZ"/>
        </w:rPr>
      </w:pPr>
    </w:p>
    <w:p w14:paraId="6116A0C9" w14:textId="77777777" w:rsidR="00B63AC2" w:rsidRPr="002102BB" w:rsidRDefault="00B63AC2" w:rsidP="00B63AC2">
      <w:pPr>
        <w:rPr>
          <w:rtl/>
          <w:lang w:bidi="ar-DZ"/>
        </w:rPr>
      </w:pPr>
    </w:p>
    <w:p w14:paraId="3C232E4A" w14:textId="77777777" w:rsidR="00B63AC2" w:rsidRPr="002102BB" w:rsidRDefault="00B63AC2" w:rsidP="00B63AC2">
      <w:pPr>
        <w:rPr>
          <w:rtl/>
          <w:lang w:bidi="ar-DZ"/>
        </w:rPr>
      </w:pPr>
    </w:p>
    <w:p w14:paraId="2CB39C9C" w14:textId="77777777" w:rsidR="00B63AC2" w:rsidRPr="002102BB" w:rsidRDefault="00B63AC2" w:rsidP="00B63AC2">
      <w:pPr>
        <w:rPr>
          <w:rtl/>
          <w:lang w:bidi="ar-DZ"/>
        </w:rPr>
      </w:pPr>
    </w:p>
    <w:p w14:paraId="018BCA58" w14:textId="77777777" w:rsidR="00B63AC2" w:rsidRPr="002102BB" w:rsidRDefault="00B63AC2" w:rsidP="00B63AC2">
      <w:pPr>
        <w:rPr>
          <w:rtl/>
          <w:lang w:bidi="ar-DZ"/>
        </w:rPr>
      </w:pPr>
    </w:p>
    <w:p w14:paraId="6ADE31E3" w14:textId="77777777" w:rsidR="00B63AC2" w:rsidRPr="002102BB" w:rsidRDefault="00B63AC2" w:rsidP="00B63AC2">
      <w:pPr>
        <w:rPr>
          <w:rtl/>
          <w:lang w:bidi="ar-DZ"/>
        </w:rPr>
      </w:pPr>
    </w:p>
    <w:p w14:paraId="692CB9D7" w14:textId="77777777" w:rsidR="00B63AC2" w:rsidRPr="002102BB" w:rsidRDefault="00B63AC2" w:rsidP="00B63AC2">
      <w:pPr>
        <w:tabs>
          <w:tab w:val="left" w:pos="2407"/>
        </w:tabs>
        <w:rPr>
          <w:rtl/>
          <w:lang w:bidi="ar-DZ"/>
        </w:rPr>
        <w:sectPr w:rsidR="00B63AC2" w:rsidRPr="002102BB" w:rsidSect="0044297A">
          <w:headerReference w:type="default" r:id="rId37"/>
          <w:footnotePr>
            <w:numRestart w:val="eachPage"/>
          </w:footnotePr>
          <w:type w:val="oddPage"/>
          <w:pgSz w:w="11906" w:h="16838" w:code="9"/>
          <w:pgMar w:top="1418" w:right="1985" w:bottom="1418" w:left="1418" w:header="567" w:footer="238" w:gutter="0"/>
          <w:cols w:space="708"/>
          <w:bidi/>
          <w:rtlGutter/>
          <w:docGrid w:linePitch="360"/>
        </w:sectPr>
      </w:pPr>
      <w:r w:rsidRPr="002102BB">
        <w:rPr>
          <w:rtl/>
          <w:lang w:bidi="ar-DZ"/>
        </w:rPr>
        <w:tab/>
      </w:r>
    </w:p>
    <w:p w14:paraId="5C961022" w14:textId="00AAC158" w:rsidR="00B63AC2" w:rsidRPr="002102BB" w:rsidRDefault="00BD22B9" w:rsidP="00E00FEF">
      <w:pPr>
        <w:pStyle w:val="1"/>
        <w:rPr>
          <w:rtl/>
          <w:lang w:bidi="fa-IR"/>
        </w:rPr>
      </w:pPr>
      <w:bookmarkStart w:id="78" w:name="_Toc37114090"/>
      <w:bookmarkStart w:id="79" w:name="_Toc37622891"/>
      <w:bookmarkStart w:id="80" w:name="_Toc144152755"/>
      <w:bookmarkStart w:id="81" w:name="_Toc144767765"/>
      <w:proofErr w:type="spellStart"/>
      <w:r>
        <w:rPr>
          <w:rFonts w:hint="cs"/>
          <w:rtl/>
          <w:lang w:bidi="fa-IR"/>
        </w:rPr>
        <w:t>یافته‌های</w:t>
      </w:r>
      <w:proofErr w:type="spellEnd"/>
      <w:r>
        <w:rPr>
          <w:rFonts w:hint="cs"/>
          <w:rtl/>
          <w:lang w:bidi="fa-IR"/>
        </w:rPr>
        <w:t xml:space="preserve"> پژوهش</w:t>
      </w:r>
      <w:bookmarkEnd w:id="78"/>
      <w:bookmarkEnd w:id="79"/>
      <w:bookmarkEnd w:id="80"/>
      <w:bookmarkEnd w:id="81"/>
    </w:p>
    <w:p w14:paraId="390DAE7B" w14:textId="2D4A3569" w:rsidR="00890DF4" w:rsidRDefault="00890DF4" w:rsidP="00302BAA">
      <w:pPr>
        <w:pStyle w:val="ac"/>
        <w:rPr>
          <w:rtl/>
        </w:rPr>
      </w:pPr>
      <w:r>
        <w:rPr>
          <w:rtl/>
        </w:rPr>
        <w:t>در این فصل‌ی</w:t>
      </w:r>
      <w:r>
        <w:rPr>
          <w:rFonts w:hint="cs"/>
          <w:rtl/>
        </w:rPr>
        <w:t xml:space="preserve">افته‌های این پژوهش در </w:t>
      </w:r>
      <w:r w:rsidR="003244F1">
        <w:rPr>
          <w:rFonts w:hint="cs"/>
          <w:rtl/>
        </w:rPr>
        <w:t>سه</w:t>
      </w:r>
      <w:r>
        <w:rPr>
          <w:rFonts w:hint="cs"/>
          <w:rtl/>
        </w:rPr>
        <w:t xml:space="preserve"> بخش ارائه می‌شود. بخش اول </w:t>
      </w:r>
      <w:r>
        <w:rPr>
          <w:rtl/>
        </w:rPr>
        <w:t>با توجه به هدف</w:t>
      </w:r>
      <w:r>
        <w:rPr>
          <w:rFonts w:hint="cs"/>
          <w:rtl/>
        </w:rPr>
        <w:t xml:space="preserve"> پژوهش</w:t>
      </w:r>
      <w:r>
        <w:rPr>
          <w:rtl/>
        </w:rPr>
        <w:t xml:space="preserve"> که شناسایی </w:t>
      </w:r>
      <w:r>
        <w:rPr>
          <w:rFonts w:hint="cs"/>
          <w:rtl/>
        </w:rPr>
        <w:t>شایستگی‌های مدیرآموزشی به مثابه طراح محیط کالبدی‌یادگیری</w:t>
      </w:r>
      <w:r>
        <w:rPr>
          <w:rtl/>
        </w:rPr>
        <w:t xml:space="preserve"> بود</w:t>
      </w:r>
      <w:r>
        <w:rPr>
          <w:rFonts w:hint="cs"/>
          <w:rtl/>
        </w:rPr>
        <w:t>،</w:t>
      </w:r>
      <w:r>
        <w:rPr>
          <w:rtl/>
        </w:rPr>
        <w:t xml:space="preserve">‌یافته‌های بدست آمده از مصاحبه با </w:t>
      </w:r>
      <w:r>
        <w:rPr>
          <w:rFonts w:hint="cs"/>
          <w:rtl/>
        </w:rPr>
        <w:t xml:space="preserve">مدیران </w:t>
      </w:r>
      <w:r>
        <w:rPr>
          <w:rtl/>
        </w:rPr>
        <w:t>آموزشی،</w:t>
      </w:r>
      <w:r>
        <w:rPr>
          <w:rFonts w:hint="cs"/>
          <w:rtl/>
        </w:rPr>
        <w:t xml:space="preserve"> </w:t>
      </w:r>
      <w:r>
        <w:rPr>
          <w:rtl/>
        </w:rPr>
        <w:t>متخصصان و اعضای هیأت علمی‌مدیریت و برنامه</w:t>
      </w:r>
      <w:r>
        <w:rPr>
          <w:rFonts w:hint="cs"/>
          <w:rtl/>
        </w:rPr>
        <w:t>‌</w:t>
      </w:r>
      <w:r>
        <w:rPr>
          <w:rtl/>
        </w:rPr>
        <w:t xml:space="preserve">ریزی آموزشی </w:t>
      </w:r>
      <w:r>
        <w:rPr>
          <w:rFonts w:hint="cs"/>
          <w:rtl/>
        </w:rPr>
        <w:t xml:space="preserve">و همچنین متخصصان و اعضای هیات علمی‌رشته‌ی معماری فضاهای فرهنگی و آموزشی </w:t>
      </w:r>
      <w:r>
        <w:rPr>
          <w:rtl/>
        </w:rPr>
        <w:t>در رابطه با سؤال پژوهش تحت عنوان "</w:t>
      </w:r>
      <w:r w:rsidRPr="00064788">
        <w:rPr>
          <w:rFonts w:hint="cs"/>
          <w:rtl/>
        </w:rPr>
        <w:t xml:space="preserve"> </w:t>
      </w: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 عنوان طراح محیط کالبدی</w:t>
      </w:r>
      <w:r>
        <w:rPr>
          <w:rFonts w:hint="cs"/>
          <w:rtl/>
        </w:rPr>
        <w:t>‌ی</w:t>
      </w:r>
      <w:r w:rsidRPr="00296EA8">
        <w:rPr>
          <w:rFonts w:hint="cs"/>
          <w:rtl/>
        </w:rPr>
        <w:t>ادگیری کدامند؟</w:t>
      </w:r>
      <w:r>
        <w:rPr>
          <w:rtl/>
        </w:rPr>
        <w:t>" ارائه می</w:t>
      </w:r>
      <w:r>
        <w:rPr>
          <w:rFonts w:hint="cs"/>
          <w:rtl/>
        </w:rPr>
        <w:t>‌</w:t>
      </w:r>
      <w:r>
        <w:rPr>
          <w:rtl/>
        </w:rPr>
        <w:t xml:space="preserve">شود. در بخش دوم </w:t>
      </w:r>
      <w:r w:rsidR="00400DC7">
        <w:rPr>
          <w:rFonts w:hint="cs"/>
          <w:rtl/>
        </w:rPr>
        <w:t xml:space="preserve">یافته‌های بدست آمده از مشاهدات </w:t>
      </w:r>
      <w:r w:rsidR="00A02C44">
        <w:rPr>
          <w:rFonts w:hint="cs"/>
          <w:rtl/>
        </w:rPr>
        <w:t xml:space="preserve">و در بخش سوم یافته‌های حاصل از تحلیل اسناد </w:t>
      </w:r>
      <w:r w:rsidR="001C5E1F">
        <w:rPr>
          <w:rFonts w:hint="cs"/>
          <w:rtl/>
        </w:rPr>
        <w:t xml:space="preserve">ارائه شده و در بخش چهارم یافته‌های جانبی پژوهش شامل </w:t>
      </w:r>
      <w:r w:rsidR="008A6DF9">
        <w:rPr>
          <w:rFonts w:hint="cs"/>
          <w:rtl/>
        </w:rPr>
        <w:t>وضع موجود و وضع مطلوب محیط‌های یادگیری از دید مدیران و متخصصان</w:t>
      </w:r>
      <w:r>
        <w:rPr>
          <w:rFonts w:hint="cs"/>
          <w:rtl/>
        </w:rPr>
        <w:t xml:space="preserve"> و همچنین موانع و محدودیت‌هایی که </w:t>
      </w:r>
      <w:r w:rsidR="00F077D1">
        <w:rPr>
          <w:rFonts w:hint="cs"/>
          <w:rtl/>
        </w:rPr>
        <w:t>بر سر راه مدیران وجود دارد</w:t>
      </w:r>
      <w:r>
        <w:rPr>
          <w:rFonts w:hint="cs"/>
          <w:rtl/>
        </w:rPr>
        <w:t xml:space="preserve"> آورده می‌شود.</w:t>
      </w:r>
    </w:p>
    <w:p w14:paraId="0621E3BC" w14:textId="44E4E8DA" w:rsidR="00B63AC2" w:rsidRDefault="00890DF4" w:rsidP="00890DF4">
      <w:pPr>
        <w:pStyle w:val="1-1"/>
      </w:pPr>
      <w:bookmarkStart w:id="82" w:name="_Toc144767766"/>
      <w:r>
        <w:rPr>
          <w:rFonts w:hint="cs"/>
          <w:rtl/>
        </w:rPr>
        <w:t>یافته‌های حاصل از مصاحبه‌ها</w:t>
      </w:r>
      <w:bookmarkEnd w:id="82"/>
      <w:r w:rsidR="0070766E" w:rsidRPr="002102BB">
        <w:rPr>
          <w:rtl/>
        </w:rPr>
        <w:t xml:space="preserve"> </w:t>
      </w:r>
    </w:p>
    <w:p w14:paraId="50F29750" w14:textId="33A72176" w:rsidR="0017264D" w:rsidRDefault="0017264D" w:rsidP="00302BAA">
      <w:pPr>
        <w:pStyle w:val="ac"/>
        <w:rPr>
          <w:rtl/>
        </w:rPr>
      </w:pPr>
      <w:r>
        <w:rPr>
          <w:rFonts w:hint="cs"/>
          <w:rtl/>
        </w:rPr>
        <w:t xml:space="preserve">در راستای سوال اصلی پژوهش، این سوال از مدیران و متخصصان پرسیده شد که شما داشتن چه ویژگی‌ها و مولفه‌هایی را برای مدیران به عنوان طراح محیط یادگیری ضروری می‌دانید؟ </w:t>
      </w:r>
    </w:p>
    <w:p w14:paraId="3952F719" w14:textId="77777777" w:rsidR="00CD0CCC" w:rsidRDefault="00FF3D3D" w:rsidP="00302BAA">
      <w:pPr>
        <w:pStyle w:val="ac"/>
        <w:rPr>
          <w:rtl/>
        </w:rPr>
      </w:pPr>
      <w:r>
        <w:rPr>
          <w:rFonts w:hint="cs"/>
          <w:rtl/>
        </w:rPr>
        <w:t xml:space="preserve">پاسخ‌های </w:t>
      </w:r>
      <w:r w:rsidR="00CD0CCC">
        <w:rPr>
          <w:rFonts w:hint="cs"/>
          <w:rtl/>
        </w:rPr>
        <w:t>شرکت‌کنندگان در ادامه آورده شده است:</w:t>
      </w:r>
      <w:bookmarkStart w:id="83" w:name="_Toc144152758"/>
      <w:bookmarkStart w:id="84" w:name="_Toc37114092"/>
      <w:bookmarkStart w:id="85" w:name="_Toc37622893"/>
    </w:p>
    <w:p w14:paraId="1BAF4AA8" w14:textId="1A7944D9" w:rsidR="00623E32" w:rsidRDefault="00623E32" w:rsidP="00CD0CCC">
      <w:pPr>
        <w:pStyle w:val="1-1-1"/>
        <w:numPr>
          <w:ilvl w:val="0"/>
          <w:numId w:val="0"/>
        </w:numPr>
        <w:ind w:left="11"/>
        <w:rPr>
          <w:rtl/>
        </w:rPr>
      </w:pPr>
      <w:bookmarkStart w:id="86" w:name="_Toc144767767"/>
      <w:r>
        <w:rPr>
          <w:rFonts w:hint="cs"/>
          <w:rtl/>
        </w:rPr>
        <w:t>ارتباطات سازمانی و تعامل سازنده</w:t>
      </w:r>
      <w:bookmarkEnd w:id="83"/>
      <w:bookmarkEnd w:id="86"/>
    </w:p>
    <w:p w14:paraId="2ECFE2E1" w14:textId="08696258" w:rsidR="00623E32" w:rsidRDefault="00623E32" w:rsidP="00302BAA">
      <w:pPr>
        <w:pStyle w:val="ac"/>
        <w:rPr>
          <w:rtl/>
        </w:rPr>
      </w:pPr>
      <w:r>
        <w:rPr>
          <w:rFonts w:hint="cs"/>
          <w:rtl/>
        </w:rPr>
        <w:t>شایستگی‌ای که در بسیاری از مدیران به عنوان طراح محیط کالبدی‌یادگیری دیده می‌شد و متخصصین و صاحب‌نظران آن را از شایستگی‌های مهم‌یک مدیر آموزشی به عنوان طراح محیط کالبدی‌یادگیری می‌دانستند ارتباطات قوی سازمانی و تعاملات سازنده بود.</w:t>
      </w:r>
    </w:p>
    <w:p w14:paraId="783F8F07" w14:textId="37E51DBD" w:rsidR="00623E32" w:rsidRPr="003047B2" w:rsidRDefault="00623E32" w:rsidP="00302BAA">
      <w:pPr>
        <w:pStyle w:val="ac"/>
        <w:rPr>
          <w:rFonts w:cs="Calibri"/>
          <w:rtl/>
        </w:rPr>
      </w:pPr>
      <w:r>
        <w:rPr>
          <w:rFonts w:hint="cs"/>
          <w:rtl/>
        </w:rPr>
        <w:t>کد 2:‌</w:t>
      </w:r>
      <w:r w:rsidR="003047B2">
        <w:rPr>
          <w:rFonts w:hint="cs"/>
          <w:rtl/>
        </w:rPr>
        <w:t xml:space="preserve"> </w:t>
      </w:r>
      <w:r w:rsidR="003047B2">
        <w:rPr>
          <w:rFonts w:cs="Calibri" w:hint="cs"/>
          <w:rtl/>
        </w:rPr>
        <w:t>"</w:t>
      </w:r>
      <w:r>
        <w:rPr>
          <w:rFonts w:hint="cs"/>
          <w:rtl/>
        </w:rPr>
        <w:t>ی</w:t>
      </w:r>
      <w:r>
        <w:rPr>
          <w:rtl/>
        </w:rPr>
        <w:t xml:space="preserve">کی از بزرگترین مشکلاتی که در حال حاضر </w:t>
      </w:r>
      <w:r>
        <w:rPr>
          <w:rFonts w:hint="cs"/>
          <w:rtl/>
        </w:rPr>
        <w:t xml:space="preserve">(داریم) </w:t>
      </w:r>
      <w:r>
        <w:rPr>
          <w:rtl/>
        </w:rPr>
        <w:t>ملزوماته</w:t>
      </w:r>
      <w:r>
        <w:rPr>
          <w:rFonts w:hint="cs"/>
          <w:rtl/>
        </w:rPr>
        <w:t>.</w:t>
      </w:r>
      <w:r>
        <w:rPr>
          <w:rtl/>
        </w:rPr>
        <w:t xml:space="preserve"> مشکل دوم ارتباط با اولیاست</w:t>
      </w:r>
      <w:r>
        <w:rPr>
          <w:rFonts w:hint="cs"/>
          <w:rtl/>
        </w:rPr>
        <w:t>.</w:t>
      </w:r>
      <w:r>
        <w:rPr>
          <w:rtl/>
        </w:rPr>
        <w:t xml:space="preserve"> چون ما الان با توجه به اینکه روی پای خودمون</w:t>
      </w:r>
      <w:r>
        <w:rPr>
          <w:rFonts w:hint="cs"/>
          <w:rtl/>
        </w:rPr>
        <w:t xml:space="preserve"> (باید بایستیم)</w:t>
      </w:r>
      <w:r>
        <w:rPr>
          <w:rtl/>
        </w:rPr>
        <w:t xml:space="preserve"> و بودجه از خودمون نیست اولین نقطه‌ای که باید وصل بشیم اولیا هستند</w:t>
      </w:r>
      <w:r>
        <w:rPr>
          <w:rFonts w:hint="cs"/>
          <w:rtl/>
        </w:rPr>
        <w:t>.</w:t>
      </w:r>
      <w:r>
        <w:rPr>
          <w:rtl/>
        </w:rPr>
        <w:t>‌یعنی باید نظر اولیا را جلب کنیم تا بتونیم‌یه کاری انجام بدیم</w:t>
      </w:r>
      <w:r>
        <w:rPr>
          <w:rFonts w:hint="cs"/>
          <w:rtl/>
        </w:rPr>
        <w:t>.</w:t>
      </w:r>
      <w:r>
        <w:rPr>
          <w:rtl/>
        </w:rPr>
        <w:t xml:space="preserve"> اگر نظر اولیا جلب نشه اون کار اصلاً خراب میشه</w:t>
      </w:r>
      <w:r>
        <w:rPr>
          <w:rFonts w:hint="cs"/>
          <w:rtl/>
        </w:rPr>
        <w:t>.</w:t>
      </w:r>
      <w:r>
        <w:rPr>
          <w:rtl/>
        </w:rPr>
        <w:t xml:space="preserve"> خیلی از مدیرا اصلاً نمی‌تونن ارتباط بگیرن با اولیا در انجام کارهاشون هم می‌مونند</w:t>
      </w:r>
      <w:r>
        <w:rPr>
          <w:rFonts w:hint="cs"/>
          <w:rtl/>
        </w:rPr>
        <w:t>.</w:t>
      </w:r>
      <w:r w:rsidR="003047B2">
        <w:rPr>
          <w:rFonts w:cs="Calibri" w:hint="cs"/>
          <w:rtl/>
        </w:rPr>
        <w:t>"</w:t>
      </w:r>
    </w:p>
    <w:p w14:paraId="395EEFB6" w14:textId="3F771D5E" w:rsidR="00623E32" w:rsidRPr="003047B2" w:rsidRDefault="00623E32" w:rsidP="00302BAA">
      <w:pPr>
        <w:pStyle w:val="ac"/>
        <w:rPr>
          <w:rFonts w:cs="Calibri"/>
          <w:bCs/>
          <w:rtl/>
        </w:rPr>
      </w:pPr>
      <w:r>
        <w:rPr>
          <w:rFonts w:hint="cs"/>
          <w:rtl/>
        </w:rPr>
        <w:t>کد 3:</w:t>
      </w:r>
      <w:r>
        <w:rPr>
          <w:rtl/>
        </w:rPr>
        <w:t xml:space="preserve"> </w:t>
      </w:r>
      <w:r w:rsidR="003047B2">
        <w:rPr>
          <w:rFonts w:cs="Calibri" w:hint="cs"/>
          <w:rtl/>
        </w:rPr>
        <w:t>"</w:t>
      </w:r>
      <w:r>
        <w:rPr>
          <w:rtl/>
        </w:rPr>
        <w:t>ا</w:t>
      </w:r>
      <w:r>
        <w:rPr>
          <w:rFonts w:hint="cs"/>
          <w:rtl/>
        </w:rPr>
        <w:t>ی</w:t>
      </w:r>
      <w:r>
        <w:rPr>
          <w:rFonts w:hint="eastAsia"/>
          <w:rtl/>
        </w:rPr>
        <w:t>نجا</w:t>
      </w:r>
      <w:r>
        <w:rPr>
          <w:rtl/>
        </w:rPr>
        <w:t xml:space="preserve"> با معلم</w:t>
      </w:r>
      <w:r>
        <w:rPr>
          <w:rFonts w:hint="cs"/>
          <w:rtl/>
        </w:rPr>
        <w:t>‌</w:t>
      </w:r>
      <w:r>
        <w:rPr>
          <w:rtl/>
        </w:rPr>
        <w:t>ها هم خ</w:t>
      </w:r>
      <w:r>
        <w:rPr>
          <w:rFonts w:hint="cs"/>
          <w:rtl/>
        </w:rPr>
        <w:t>ی</w:t>
      </w:r>
      <w:r>
        <w:rPr>
          <w:rFonts w:hint="eastAsia"/>
          <w:rtl/>
        </w:rPr>
        <w:t>ل</w:t>
      </w:r>
      <w:r>
        <w:rPr>
          <w:rFonts w:hint="cs"/>
          <w:rtl/>
        </w:rPr>
        <w:t>ی</w:t>
      </w:r>
      <w:r>
        <w:rPr>
          <w:rtl/>
        </w:rPr>
        <w:t xml:space="preserve"> صحبت م</w:t>
      </w:r>
      <w:r>
        <w:rPr>
          <w:rFonts w:hint="cs"/>
          <w:rtl/>
        </w:rPr>
        <w:t>ی‌</w:t>
      </w:r>
      <w:r>
        <w:rPr>
          <w:rFonts w:hint="eastAsia"/>
          <w:rtl/>
        </w:rPr>
        <w:t>کنم،</w:t>
      </w:r>
      <w:r>
        <w:rPr>
          <w:rtl/>
        </w:rPr>
        <w:t xml:space="preserve"> روابطم با معلم</w:t>
      </w:r>
      <w:r>
        <w:rPr>
          <w:rFonts w:hint="cs"/>
          <w:rtl/>
        </w:rPr>
        <w:t>‌</w:t>
      </w:r>
      <w:r>
        <w:rPr>
          <w:rtl/>
        </w:rPr>
        <w:t>ها خ</w:t>
      </w:r>
      <w:r>
        <w:rPr>
          <w:rFonts w:hint="cs"/>
          <w:rtl/>
        </w:rPr>
        <w:t>ی</w:t>
      </w:r>
      <w:r>
        <w:rPr>
          <w:rFonts w:hint="eastAsia"/>
          <w:rtl/>
        </w:rPr>
        <w:t>ل</w:t>
      </w:r>
      <w:r>
        <w:rPr>
          <w:rFonts w:hint="cs"/>
          <w:rtl/>
        </w:rPr>
        <w:t>ی</w:t>
      </w:r>
      <w:r>
        <w:rPr>
          <w:rtl/>
        </w:rPr>
        <w:t xml:space="preserve"> خوبه، چ</w:t>
      </w:r>
      <w:r>
        <w:rPr>
          <w:rFonts w:hint="cs"/>
          <w:rtl/>
        </w:rPr>
        <w:t>ی</w:t>
      </w:r>
      <w:r>
        <w:rPr>
          <w:rFonts w:hint="eastAsia"/>
          <w:rtl/>
        </w:rPr>
        <w:t>کار</w:t>
      </w:r>
      <w:r>
        <w:rPr>
          <w:rtl/>
        </w:rPr>
        <w:t xml:space="preserve"> با</w:t>
      </w:r>
      <w:r>
        <w:rPr>
          <w:rFonts w:hint="cs"/>
          <w:rtl/>
        </w:rPr>
        <w:t>ی</w:t>
      </w:r>
      <w:r>
        <w:rPr>
          <w:rFonts w:hint="eastAsia"/>
          <w:rtl/>
        </w:rPr>
        <w:t>د</w:t>
      </w:r>
      <w:r>
        <w:rPr>
          <w:rtl/>
        </w:rPr>
        <w:t xml:space="preserve"> بکنن، چطور</w:t>
      </w:r>
      <w:r>
        <w:rPr>
          <w:rFonts w:hint="cs"/>
          <w:rtl/>
        </w:rPr>
        <w:t>ی</w:t>
      </w:r>
      <w:r>
        <w:rPr>
          <w:rtl/>
        </w:rPr>
        <w:t xml:space="preserve"> تو</w:t>
      </w:r>
      <w:r>
        <w:rPr>
          <w:rFonts w:hint="cs"/>
          <w:rtl/>
        </w:rPr>
        <w:t>ی</w:t>
      </w:r>
      <w:r>
        <w:rPr>
          <w:rtl/>
        </w:rPr>
        <w:t xml:space="preserve"> دل بچه</w:t>
      </w:r>
      <w:r>
        <w:rPr>
          <w:rFonts w:hint="cs"/>
          <w:rtl/>
        </w:rPr>
        <w:t>‌</w:t>
      </w:r>
      <w:r>
        <w:rPr>
          <w:rtl/>
        </w:rPr>
        <w:t>ها ارتباط برقرار کنن، با چه بچه</w:t>
      </w:r>
      <w:r>
        <w:rPr>
          <w:rFonts w:hint="cs"/>
          <w:rtl/>
        </w:rPr>
        <w:t>‌</w:t>
      </w:r>
      <w:r>
        <w:rPr>
          <w:rtl/>
        </w:rPr>
        <w:t>ا</w:t>
      </w:r>
      <w:r>
        <w:rPr>
          <w:rFonts w:hint="cs"/>
          <w:rtl/>
        </w:rPr>
        <w:t>ی</w:t>
      </w:r>
      <w:r>
        <w:rPr>
          <w:rtl/>
        </w:rPr>
        <w:t xml:space="preserve"> چطور صحبت کنند، هم</w:t>
      </w:r>
      <w:r>
        <w:rPr>
          <w:rFonts w:hint="cs"/>
          <w:rtl/>
        </w:rPr>
        <w:t>ی</w:t>
      </w:r>
      <w:r>
        <w:rPr>
          <w:rFonts w:hint="eastAsia"/>
          <w:rtl/>
        </w:rPr>
        <w:t>نطور</w:t>
      </w:r>
      <w:r>
        <w:rPr>
          <w:rtl/>
        </w:rPr>
        <w:t xml:space="preserve"> با </w:t>
      </w:r>
      <w:r>
        <w:rPr>
          <w:rFonts w:hint="cs"/>
          <w:rtl/>
        </w:rPr>
        <w:t>اولیا</w:t>
      </w:r>
      <w:r>
        <w:rPr>
          <w:rtl/>
        </w:rPr>
        <w:t>، هم</w:t>
      </w:r>
      <w:r>
        <w:rPr>
          <w:rFonts w:hint="cs"/>
          <w:rtl/>
        </w:rPr>
        <w:t>ی</w:t>
      </w:r>
      <w:r>
        <w:rPr>
          <w:rFonts w:hint="eastAsia"/>
          <w:rtl/>
        </w:rPr>
        <w:t>نطور</w:t>
      </w:r>
      <w:r>
        <w:rPr>
          <w:rtl/>
        </w:rPr>
        <w:t xml:space="preserve"> با کارکنان، تمام وقتمون بر ا</w:t>
      </w:r>
      <w:r>
        <w:rPr>
          <w:rFonts w:hint="cs"/>
          <w:rtl/>
        </w:rPr>
        <w:t>ی</w:t>
      </w:r>
      <w:r>
        <w:rPr>
          <w:rFonts w:hint="eastAsia"/>
          <w:rtl/>
        </w:rPr>
        <w:t>نه</w:t>
      </w:r>
      <w:r>
        <w:rPr>
          <w:rtl/>
        </w:rPr>
        <w:t xml:space="preserve"> که بب</w:t>
      </w:r>
      <w:r>
        <w:rPr>
          <w:rFonts w:hint="cs"/>
          <w:rtl/>
        </w:rPr>
        <w:t>ی</w:t>
      </w:r>
      <w:r>
        <w:rPr>
          <w:rFonts w:hint="eastAsia"/>
          <w:rtl/>
        </w:rPr>
        <w:t>ن</w:t>
      </w:r>
      <w:r>
        <w:rPr>
          <w:rFonts w:hint="cs"/>
          <w:rtl/>
        </w:rPr>
        <w:t>ی</w:t>
      </w:r>
      <w:r>
        <w:rPr>
          <w:rFonts w:hint="eastAsia"/>
          <w:rtl/>
        </w:rPr>
        <w:t>م</w:t>
      </w:r>
      <w:r>
        <w:rPr>
          <w:rtl/>
        </w:rPr>
        <w:t xml:space="preserve"> چکار کن</w:t>
      </w:r>
      <w:r>
        <w:rPr>
          <w:rFonts w:hint="cs"/>
          <w:rtl/>
        </w:rPr>
        <w:t>ی</w:t>
      </w:r>
      <w:r>
        <w:rPr>
          <w:rFonts w:hint="eastAsia"/>
          <w:rtl/>
        </w:rPr>
        <w:t>م</w:t>
      </w:r>
      <w:r>
        <w:rPr>
          <w:rtl/>
        </w:rPr>
        <w:t xml:space="preserve"> که ا</w:t>
      </w:r>
      <w:r>
        <w:rPr>
          <w:rFonts w:hint="cs"/>
          <w:rtl/>
        </w:rPr>
        <w:t>ی</w:t>
      </w:r>
      <w:r>
        <w:rPr>
          <w:rFonts w:hint="eastAsia"/>
          <w:rtl/>
        </w:rPr>
        <w:t>ن</w:t>
      </w:r>
      <w:r>
        <w:rPr>
          <w:rtl/>
        </w:rPr>
        <w:t xml:space="preserve"> ارتباطات خو</w:t>
      </w:r>
      <w:r>
        <w:rPr>
          <w:rFonts w:hint="eastAsia"/>
          <w:rtl/>
        </w:rPr>
        <w:t>ب</w:t>
      </w:r>
      <w:r>
        <w:rPr>
          <w:rtl/>
        </w:rPr>
        <w:t xml:space="preserve"> بشه.</w:t>
      </w:r>
      <w:r>
        <w:rPr>
          <w:rFonts w:hint="cs"/>
          <w:rtl/>
        </w:rPr>
        <w:t xml:space="preserve"> </w:t>
      </w:r>
      <w:r>
        <w:rPr>
          <w:rFonts w:hint="eastAsia"/>
          <w:rtl/>
        </w:rPr>
        <w:t>برا</w:t>
      </w:r>
      <w:r>
        <w:rPr>
          <w:rFonts w:hint="cs"/>
          <w:rtl/>
        </w:rPr>
        <w:t>ی</w:t>
      </w:r>
      <w:r>
        <w:rPr>
          <w:rtl/>
        </w:rPr>
        <w:t>‌ی</w:t>
      </w:r>
      <w:r>
        <w:rPr>
          <w:rFonts w:hint="eastAsia"/>
          <w:rtl/>
        </w:rPr>
        <w:t>ه</w:t>
      </w:r>
      <w:r>
        <w:rPr>
          <w:rtl/>
        </w:rPr>
        <w:t xml:space="preserve"> خانم </w:t>
      </w:r>
      <w:r>
        <w:rPr>
          <w:rFonts w:hint="cs"/>
          <w:rtl/>
        </w:rPr>
        <w:t xml:space="preserve">ششصد نفر </w:t>
      </w:r>
      <w:r>
        <w:rPr>
          <w:rtl/>
        </w:rPr>
        <w:t>دانش</w:t>
      </w:r>
      <w:r>
        <w:rPr>
          <w:rFonts w:hint="cs"/>
          <w:rtl/>
        </w:rPr>
        <w:t>‌</w:t>
      </w:r>
      <w:r>
        <w:rPr>
          <w:rtl/>
        </w:rPr>
        <w:t>اموزان پسر اندازه</w:t>
      </w:r>
      <w:r>
        <w:rPr>
          <w:rFonts w:hint="cs"/>
          <w:rtl/>
        </w:rPr>
        <w:t>‌ی</w:t>
      </w:r>
      <w:r>
        <w:rPr>
          <w:rtl/>
        </w:rPr>
        <w:t xml:space="preserve"> خودم</w:t>
      </w:r>
      <w:r>
        <w:rPr>
          <w:rFonts w:hint="cs"/>
          <w:rtl/>
        </w:rPr>
        <w:t xml:space="preserve"> رو</w:t>
      </w:r>
      <w:r>
        <w:rPr>
          <w:rtl/>
        </w:rPr>
        <w:t xml:space="preserve"> بخواد کنترل کنه خ</w:t>
      </w:r>
      <w:r>
        <w:rPr>
          <w:rFonts w:hint="cs"/>
          <w:rtl/>
        </w:rPr>
        <w:t>ی</w:t>
      </w:r>
      <w:r>
        <w:rPr>
          <w:rFonts w:hint="eastAsia"/>
          <w:rtl/>
        </w:rPr>
        <w:t>ل</w:t>
      </w:r>
      <w:r>
        <w:rPr>
          <w:rFonts w:hint="cs"/>
          <w:rtl/>
        </w:rPr>
        <w:t>ی</w:t>
      </w:r>
      <w:r>
        <w:rPr>
          <w:rtl/>
        </w:rPr>
        <w:t xml:space="preserve"> سخته، ول</w:t>
      </w:r>
      <w:r>
        <w:rPr>
          <w:rFonts w:hint="cs"/>
          <w:rtl/>
        </w:rPr>
        <w:t>ی</w:t>
      </w:r>
      <w:r>
        <w:rPr>
          <w:rtl/>
        </w:rPr>
        <w:t xml:space="preserve"> انقدر ارتباط قو</w:t>
      </w:r>
      <w:r>
        <w:rPr>
          <w:rFonts w:hint="cs"/>
          <w:rtl/>
        </w:rPr>
        <w:t>ی</w:t>
      </w:r>
      <w:r>
        <w:rPr>
          <w:rtl/>
        </w:rPr>
        <w:t xml:space="preserve"> بود م</w:t>
      </w:r>
      <w:r>
        <w:rPr>
          <w:rFonts w:hint="cs"/>
          <w:rtl/>
        </w:rPr>
        <w:t>ی‌</w:t>
      </w:r>
      <w:r>
        <w:rPr>
          <w:rFonts w:hint="eastAsia"/>
          <w:rtl/>
        </w:rPr>
        <w:t>خواستن</w:t>
      </w:r>
      <w:r>
        <w:rPr>
          <w:rtl/>
        </w:rPr>
        <w:t xml:space="preserve"> ب</w:t>
      </w:r>
      <w:r>
        <w:rPr>
          <w:rFonts w:hint="cs"/>
          <w:rtl/>
        </w:rPr>
        <w:t>ی</w:t>
      </w:r>
      <w:r>
        <w:rPr>
          <w:rFonts w:hint="eastAsia"/>
          <w:rtl/>
        </w:rPr>
        <w:t>ام</w:t>
      </w:r>
      <w:r>
        <w:rPr>
          <w:rtl/>
        </w:rPr>
        <w:t xml:space="preserve"> بغلم م</w:t>
      </w:r>
      <w:r>
        <w:rPr>
          <w:rFonts w:hint="cs"/>
          <w:rtl/>
        </w:rPr>
        <w:t>ی‌</w:t>
      </w:r>
      <w:r>
        <w:rPr>
          <w:rFonts w:hint="eastAsia"/>
          <w:rtl/>
        </w:rPr>
        <w:t>گفتم</w:t>
      </w:r>
      <w:r>
        <w:rPr>
          <w:rtl/>
        </w:rPr>
        <w:t xml:space="preserve"> نه وا</w:t>
      </w:r>
      <w:r>
        <w:rPr>
          <w:rFonts w:hint="cs"/>
          <w:rtl/>
        </w:rPr>
        <w:t>ی</w:t>
      </w:r>
      <w:r>
        <w:rPr>
          <w:rFonts w:hint="eastAsia"/>
          <w:rtl/>
        </w:rPr>
        <w:t>ست</w:t>
      </w:r>
      <w:r>
        <w:rPr>
          <w:rFonts w:hint="cs"/>
          <w:rtl/>
        </w:rPr>
        <w:t>ی</w:t>
      </w:r>
      <w:r>
        <w:rPr>
          <w:rFonts w:hint="eastAsia"/>
          <w:rtl/>
        </w:rPr>
        <w:t>د</w:t>
      </w:r>
      <w:r>
        <w:rPr>
          <w:rtl/>
        </w:rPr>
        <w:t xml:space="preserve"> ا</w:t>
      </w:r>
      <w:r>
        <w:rPr>
          <w:rFonts w:hint="cs"/>
          <w:rtl/>
        </w:rPr>
        <w:t>ی</w:t>
      </w:r>
      <w:r>
        <w:rPr>
          <w:rtl/>
        </w:rPr>
        <w:t xml:space="preserve"> وا</w:t>
      </w:r>
      <w:r>
        <w:rPr>
          <w:rFonts w:hint="cs"/>
          <w:rtl/>
        </w:rPr>
        <w:t>ی</w:t>
      </w:r>
      <w:r>
        <w:rPr>
          <w:rtl/>
        </w:rPr>
        <w:t>. اينقدر که من رو دوست داشتن کم مونده بود ب</w:t>
      </w:r>
      <w:r>
        <w:rPr>
          <w:rFonts w:hint="cs"/>
          <w:rtl/>
        </w:rPr>
        <w:t>ی</w:t>
      </w:r>
      <w:r>
        <w:rPr>
          <w:rFonts w:hint="eastAsia"/>
          <w:rtl/>
        </w:rPr>
        <w:t>ان</w:t>
      </w:r>
      <w:r>
        <w:rPr>
          <w:rtl/>
        </w:rPr>
        <w:t xml:space="preserve"> بغلمونم بکنن ول</w:t>
      </w:r>
      <w:r>
        <w:rPr>
          <w:rFonts w:hint="cs"/>
          <w:rtl/>
        </w:rPr>
        <w:t>ی</w:t>
      </w:r>
      <w:r>
        <w:rPr>
          <w:rtl/>
        </w:rPr>
        <w:t xml:space="preserve"> م</w:t>
      </w:r>
      <w:r>
        <w:rPr>
          <w:rFonts w:hint="cs"/>
          <w:rtl/>
        </w:rPr>
        <w:t>ی‌</w:t>
      </w:r>
      <w:r>
        <w:rPr>
          <w:rFonts w:hint="eastAsia"/>
          <w:rtl/>
        </w:rPr>
        <w:t>گفتم</w:t>
      </w:r>
      <w:r>
        <w:rPr>
          <w:rtl/>
        </w:rPr>
        <w:t xml:space="preserve"> نه،شما اقا</w:t>
      </w:r>
      <w:r>
        <w:rPr>
          <w:rFonts w:hint="cs"/>
          <w:rtl/>
        </w:rPr>
        <w:t>یی</w:t>
      </w:r>
      <w:r>
        <w:rPr>
          <w:rFonts w:hint="eastAsia"/>
          <w:rtl/>
        </w:rPr>
        <w:t>د</w:t>
      </w:r>
      <w:r>
        <w:rPr>
          <w:rtl/>
        </w:rPr>
        <w:t>.</w:t>
      </w:r>
      <w:r w:rsidR="003047B2">
        <w:rPr>
          <w:rFonts w:cs="Calibri" w:hint="cs"/>
          <w:rtl/>
        </w:rPr>
        <w:t>"</w:t>
      </w:r>
    </w:p>
    <w:p w14:paraId="0A1EEFD0" w14:textId="4378D489" w:rsidR="00623E32" w:rsidRPr="003047B2" w:rsidRDefault="003047B2" w:rsidP="00302BAA">
      <w:pPr>
        <w:pStyle w:val="ac"/>
        <w:rPr>
          <w:rFonts w:cs="Calibri"/>
          <w:rtl/>
        </w:rPr>
      </w:pPr>
      <w:r>
        <w:rPr>
          <w:rFonts w:cs="Calibri" w:hint="cs"/>
          <w:rtl/>
        </w:rPr>
        <w:t>"</w:t>
      </w:r>
      <w:r w:rsidR="00623E32" w:rsidRPr="009B4F72">
        <w:rPr>
          <w:rtl/>
        </w:rPr>
        <w:t>مالی اگر شفاف باشه دست مدیر بازه تا همه</w:t>
      </w:r>
      <w:r w:rsidR="00623E32">
        <w:rPr>
          <w:rFonts w:hint="cs"/>
          <w:rtl/>
        </w:rPr>
        <w:t>‌</w:t>
      </w:r>
      <w:r w:rsidR="00623E32" w:rsidRPr="009B4F72">
        <w:rPr>
          <w:rtl/>
        </w:rPr>
        <w:t>ی کارها رو انجام بده. خیلی جاها این مالی رو جدی نمی</w:t>
      </w:r>
      <w:r w:rsidR="00623E32">
        <w:rPr>
          <w:rFonts w:hint="cs"/>
          <w:rtl/>
        </w:rPr>
        <w:t>‌</w:t>
      </w:r>
      <w:r w:rsidR="00623E32" w:rsidRPr="009B4F72">
        <w:rPr>
          <w:rtl/>
        </w:rPr>
        <w:t>گیرن. اگر از نظر مالی شفاف باش</w:t>
      </w:r>
      <w:r w:rsidR="00623E32">
        <w:rPr>
          <w:rFonts w:hint="cs"/>
          <w:rtl/>
        </w:rPr>
        <w:t>ه</w:t>
      </w:r>
      <w:r w:rsidR="00623E32" w:rsidRPr="009B4F72">
        <w:rPr>
          <w:rtl/>
        </w:rPr>
        <w:t xml:space="preserve"> ارتباطش با همه خوب است. اگر از این نظر شفاف نباشد این را می</w:t>
      </w:r>
      <w:r w:rsidR="00623E32">
        <w:rPr>
          <w:rFonts w:hint="cs"/>
          <w:rtl/>
        </w:rPr>
        <w:t>‌</w:t>
      </w:r>
      <w:r w:rsidR="00623E32" w:rsidRPr="009B4F72">
        <w:rPr>
          <w:rtl/>
        </w:rPr>
        <w:t>خواهد سرپوش بگذارد</w:t>
      </w:r>
      <w:r w:rsidR="00623E32">
        <w:rPr>
          <w:rtl/>
        </w:rPr>
        <w:t>‌ی</w:t>
      </w:r>
      <w:r w:rsidR="00623E32" w:rsidRPr="009B4F72">
        <w:rPr>
          <w:rtl/>
        </w:rPr>
        <w:t>ا مدیریتش را با خشونت پیش می</w:t>
      </w:r>
      <w:r w:rsidR="00623E32">
        <w:rPr>
          <w:rFonts w:hint="cs"/>
          <w:rtl/>
        </w:rPr>
        <w:t>‌</w:t>
      </w:r>
      <w:r w:rsidR="00623E32" w:rsidRPr="009B4F72">
        <w:rPr>
          <w:rtl/>
        </w:rPr>
        <w:t>برد. کار شفاف باشد مشکل خاصی ندارد.</w:t>
      </w:r>
      <w:r>
        <w:rPr>
          <w:rFonts w:cs="Calibri" w:hint="cs"/>
          <w:rtl/>
        </w:rPr>
        <w:t>"</w:t>
      </w:r>
    </w:p>
    <w:p w14:paraId="5FE2B81B" w14:textId="14495FBE" w:rsidR="00623E32" w:rsidRPr="003047B2" w:rsidRDefault="00623E32" w:rsidP="00302BAA">
      <w:pPr>
        <w:pStyle w:val="ac"/>
        <w:rPr>
          <w:rFonts w:cs="Calibri"/>
          <w:bCs/>
          <w:rtl/>
        </w:rPr>
      </w:pPr>
      <w:r>
        <w:rPr>
          <w:rFonts w:hint="cs"/>
          <w:rtl/>
        </w:rPr>
        <w:t>کد 5:</w:t>
      </w:r>
      <w:r w:rsidRPr="002A4F66">
        <w:rPr>
          <w:rtl/>
        </w:rPr>
        <w:t xml:space="preserve"> </w:t>
      </w:r>
      <w:r w:rsidR="003047B2">
        <w:rPr>
          <w:rFonts w:cs="Calibri" w:hint="cs"/>
          <w:rtl/>
        </w:rPr>
        <w:t>"</w:t>
      </w:r>
      <w:r w:rsidRPr="009B4F72">
        <w:rPr>
          <w:rtl/>
        </w:rPr>
        <w:t>ارتباط مهمه، اولیا و همکار ببینن تو داری با جون و دل برا بچه</w:t>
      </w:r>
      <w:r>
        <w:rPr>
          <w:rFonts w:hint="cs"/>
          <w:rtl/>
        </w:rPr>
        <w:t>‌</w:t>
      </w:r>
      <w:r w:rsidRPr="009B4F72">
        <w:rPr>
          <w:rtl/>
        </w:rPr>
        <w:t>ها خرج می</w:t>
      </w:r>
      <w:r>
        <w:rPr>
          <w:rFonts w:hint="cs"/>
          <w:rtl/>
        </w:rPr>
        <w:t>‌</w:t>
      </w:r>
      <w:r w:rsidRPr="009B4F72">
        <w:rPr>
          <w:rtl/>
        </w:rPr>
        <w:t>کنی، ما همه زندگی می</w:t>
      </w:r>
      <w:r>
        <w:rPr>
          <w:rFonts w:hint="cs"/>
          <w:rtl/>
        </w:rPr>
        <w:t>‌</w:t>
      </w:r>
      <w:r w:rsidRPr="009B4F72">
        <w:rPr>
          <w:rtl/>
        </w:rPr>
        <w:t>کنیم برای بچه</w:t>
      </w:r>
      <w:r>
        <w:rPr>
          <w:rFonts w:hint="cs"/>
          <w:rtl/>
        </w:rPr>
        <w:t>‌</w:t>
      </w:r>
      <w:r w:rsidRPr="009B4F72">
        <w:rPr>
          <w:rtl/>
        </w:rPr>
        <w:t>هامون، وقتی ببینن</w:t>
      </w:r>
      <w:r>
        <w:rPr>
          <w:rtl/>
        </w:rPr>
        <w:t>‌ی</w:t>
      </w:r>
      <w:r w:rsidRPr="009B4F72">
        <w:rPr>
          <w:rtl/>
        </w:rPr>
        <w:t>کی داره با جون و دل کار میکنه، باید بتونی کار کنی و وقت بگذاری، من اینجا ساعت دوازده و نیم ساعت کاری تموم میشه ولی</w:t>
      </w:r>
      <w:r>
        <w:rPr>
          <w:rtl/>
        </w:rPr>
        <w:t>‌ی</w:t>
      </w:r>
      <w:r w:rsidRPr="009B4F72">
        <w:rPr>
          <w:rtl/>
        </w:rPr>
        <w:t>ادم نمیاد روزی زودتر از سه و چهار خارج شده باشم.</w:t>
      </w:r>
      <w:r>
        <w:rPr>
          <w:rFonts w:hint="cs"/>
          <w:rtl/>
        </w:rPr>
        <w:t xml:space="preserve"> </w:t>
      </w:r>
      <w:r w:rsidRPr="009B4F72">
        <w:rPr>
          <w:rtl/>
        </w:rPr>
        <w:t>الان تک تک اولیای این دانش آموزان رو اسم ببرید من میگم این کلاس چندمه و بالای نود درصد رو می</w:t>
      </w:r>
      <w:r>
        <w:rPr>
          <w:rFonts w:hint="cs"/>
          <w:rtl/>
        </w:rPr>
        <w:t>‌</w:t>
      </w:r>
      <w:r w:rsidRPr="009B4F72">
        <w:rPr>
          <w:rtl/>
        </w:rPr>
        <w:t>دونم در چه شرایط خانوادگی هستند. بلحاظ بودجه مالی، اختلاف خانوادگی، روحی، می</w:t>
      </w:r>
      <w:r>
        <w:rPr>
          <w:rFonts w:hint="cs"/>
          <w:rtl/>
        </w:rPr>
        <w:t>‌</w:t>
      </w:r>
      <w:r w:rsidRPr="009B4F72">
        <w:rPr>
          <w:rtl/>
        </w:rPr>
        <w:t>شناسم، باهاشون زنگ ورزش میرم، حتما با بچه‌ها</w:t>
      </w:r>
      <w:r>
        <w:rPr>
          <w:rFonts w:hint="cs"/>
          <w:rtl/>
        </w:rPr>
        <w:t xml:space="preserve"> </w:t>
      </w:r>
      <w:r w:rsidRPr="009B4F72">
        <w:rPr>
          <w:rtl/>
        </w:rPr>
        <w:t>زنگ ورزش میرم، حتما توی مراسم و توی کارگاه</w:t>
      </w:r>
      <w:r>
        <w:rPr>
          <w:rFonts w:hint="cs"/>
          <w:rtl/>
        </w:rPr>
        <w:t>‌</w:t>
      </w:r>
      <w:r w:rsidRPr="009B4F72">
        <w:rPr>
          <w:rtl/>
        </w:rPr>
        <w:t>ها میرم، سعی می</w:t>
      </w:r>
      <w:r>
        <w:rPr>
          <w:rFonts w:hint="cs"/>
          <w:rtl/>
        </w:rPr>
        <w:t>‌</w:t>
      </w:r>
      <w:r w:rsidRPr="009B4F72">
        <w:rPr>
          <w:rtl/>
        </w:rPr>
        <w:t>کنم بچه</w:t>
      </w:r>
      <w:r>
        <w:rPr>
          <w:rtl/>
        </w:rPr>
        <w:t>‌ها</w:t>
      </w:r>
      <w:r w:rsidRPr="009B4F72">
        <w:rPr>
          <w:rtl/>
        </w:rPr>
        <w:t xml:space="preserve"> رو توی دستم </w:t>
      </w:r>
      <w:r>
        <w:rPr>
          <w:rFonts w:hint="cs"/>
          <w:rtl/>
        </w:rPr>
        <w:t xml:space="preserve">داشته </w:t>
      </w:r>
      <w:r w:rsidRPr="009B4F72">
        <w:rPr>
          <w:rtl/>
        </w:rPr>
        <w:t>باش</w:t>
      </w:r>
      <w:r>
        <w:rPr>
          <w:rFonts w:hint="cs"/>
          <w:rtl/>
        </w:rPr>
        <w:t>م</w:t>
      </w:r>
      <w:r w:rsidRPr="009B4F72">
        <w:rPr>
          <w:rtl/>
        </w:rPr>
        <w:t xml:space="preserve"> که چ</w:t>
      </w:r>
      <w:r>
        <w:rPr>
          <w:rFonts w:hint="cs"/>
          <w:rtl/>
        </w:rPr>
        <w:t>ج</w:t>
      </w:r>
      <w:r w:rsidRPr="009B4F72">
        <w:rPr>
          <w:rtl/>
        </w:rPr>
        <w:t>وری</w:t>
      </w:r>
      <w:r>
        <w:rPr>
          <w:rFonts w:hint="cs"/>
          <w:rtl/>
        </w:rPr>
        <w:t>‌</w:t>
      </w:r>
      <w:r w:rsidRPr="009B4F72">
        <w:rPr>
          <w:rtl/>
        </w:rPr>
        <w:t>ان و همینطور خانواده</w:t>
      </w:r>
      <w:r>
        <w:rPr>
          <w:rFonts w:hint="cs"/>
          <w:rtl/>
        </w:rPr>
        <w:t>‌</w:t>
      </w:r>
      <w:r w:rsidRPr="009B4F72">
        <w:rPr>
          <w:rtl/>
        </w:rPr>
        <w:t>ها</w:t>
      </w:r>
      <w:r>
        <w:rPr>
          <w:rFonts w:hint="cs"/>
          <w:rtl/>
        </w:rPr>
        <w:t>.</w:t>
      </w:r>
      <w:r>
        <w:rPr>
          <w:rFonts w:hint="cs"/>
          <w:bCs/>
          <w:rtl/>
        </w:rPr>
        <w:t xml:space="preserve"> </w:t>
      </w:r>
      <w:r w:rsidRPr="009B4F72">
        <w:rPr>
          <w:rtl/>
        </w:rPr>
        <w:t>خدا رو شکر اعتماد کردن، سختی کار زیاد بود ولی کمکم کردن، و پارسال دیدن که هزینه کردم، میز و نیمکت نو، می</w:t>
      </w:r>
      <w:r>
        <w:rPr>
          <w:rFonts w:hint="cs"/>
          <w:rtl/>
        </w:rPr>
        <w:t>‌</w:t>
      </w:r>
      <w:r w:rsidRPr="009B4F72">
        <w:rPr>
          <w:rtl/>
        </w:rPr>
        <w:t>بینن و تا چندسال هم استفاده می</w:t>
      </w:r>
      <w:r>
        <w:rPr>
          <w:rFonts w:hint="cs"/>
          <w:rtl/>
        </w:rPr>
        <w:t>‌</w:t>
      </w:r>
      <w:r w:rsidRPr="009B4F72">
        <w:rPr>
          <w:rtl/>
        </w:rPr>
        <w:t>کنن، سال بعد میان جای دیگه رو می</w:t>
      </w:r>
      <w:r>
        <w:rPr>
          <w:rFonts w:hint="cs"/>
          <w:rtl/>
        </w:rPr>
        <w:t>‌</w:t>
      </w:r>
      <w:r w:rsidRPr="009B4F72">
        <w:rPr>
          <w:rtl/>
        </w:rPr>
        <w:t>خوام پوشش بدم بیشتر کمکم می</w:t>
      </w:r>
      <w:r>
        <w:rPr>
          <w:rFonts w:hint="cs"/>
          <w:rtl/>
        </w:rPr>
        <w:t>‌</w:t>
      </w:r>
      <w:r w:rsidRPr="009B4F72">
        <w:rPr>
          <w:rtl/>
        </w:rPr>
        <w:t>کنه</w:t>
      </w:r>
      <w:r>
        <w:rPr>
          <w:rFonts w:hint="cs"/>
          <w:rtl/>
        </w:rPr>
        <w:t xml:space="preserve">. </w:t>
      </w:r>
      <w:r w:rsidRPr="009B4F72">
        <w:rPr>
          <w:rtl/>
        </w:rPr>
        <w:t xml:space="preserve">الان مدیرهای همجوار من هستن که دوازده و نیم </w:t>
      </w:r>
      <w:r>
        <w:rPr>
          <w:rtl/>
        </w:rPr>
        <w:t>می‌</w:t>
      </w:r>
      <w:r w:rsidRPr="009B4F72">
        <w:rPr>
          <w:rtl/>
        </w:rPr>
        <w:t>بینم که از جلوی در مدرسه رد میشن، میگن خداحافظ شما، کار موند برای فردا، ولی این برای من مهمه.</w:t>
      </w:r>
      <w:r>
        <w:rPr>
          <w:rFonts w:hint="cs"/>
          <w:rtl/>
        </w:rPr>
        <w:t xml:space="preserve"> </w:t>
      </w:r>
      <w:r w:rsidRPr="009B4F72">
        <w:rPr>
          <w:rtl/>
        </w:rPr>
        <w:t>این برای من ارزش داره</w:t>
      </w:r>
      <w:r>
        <w:rPr>
          <w:rFonts w:hint="cs"/>
          <w:rtl/>
        </w:rPr>
        <w:t>.</w:t>
      </w:r>
      <w:r w:rsidR="003047B2">
        <w:rPr>
          <w:rFonts w:cs="Calibri" w:hint="cs"/>
          <w:rtl/>
        </w:rPr>
        <w:t>"</w:t>
      </w:r>
    </w:p>
    <w:p w14:paraId="17BDD0D5" w14:textId="1066E726" w:rsidR="00623E32" w:rsidRPr="003047B2" w:rsidRDefault="00623E32" w:rsidP="00302BAA">
      <w:pPr>
        <w:pStyle w:val="ac"/>
        <w:rPr>
          <w:rFonts w:cs="Calibri"/>
          <w:rtl/>
        </w:rPr>
      </w:pPr>
      <w:r>
        <w:rPr>
          <w:rFonts w:hint="cs"/>
          <w:rtl/>
        </w:rPr>
        <w:t xml:space="preserve">کد 6: </w:t>
      </w:r>
      <w:r w:rsidR="003047B2">
        <w:rPr>
          <w:rFonts w:cs="Calibri" w:hint="cs"/>
          <w:rtl/>
        </w:rPr>
        <w:t>"</w:t>
      </w:r>
      <w:r w:rsidRPr="009B4F72">
        <w:rPr>
          <w:rtl/>
        </w:rPr>
        <w:t>تعامل پذیر باشد. خوشرو باشد. بتواند به راحتی تجربیاتش را انتقال دهد و دغدغه مند باشد</w:t>
      </w:r>
      <w:r>
        <w:rPr>
          <w:rFonts w:hint="cs"/>
          <w:rtl/>
        </w:rPr>
        <w:t>.</w:t>
      </w:r>
      <w:r w:rsidR="003047B2">
        <w:rPr>
          <w:rFonts w:cs="Calibri" w:hint="cs"/>
          <w:rtl/>
        </w:rPr>
        <w:t>"</w:t>
      </w:r>
    </w:p>
    <w:p w14:paraId="680139DE" w14:textId="5E17CBF5" w:rsidR="00623E32" w:rsidRPr="003047B2" w:rsidRDefault="00623E32" w:rsidP="00302BAA">
      <w:pPr>
        <w:pStyle w:val="ac"/>
        <w:rPr>
          <w:rFonts w:cs="Calibri"/>
          <w:bCs/>
          <w:rtl/>
        </w:rPr>
      </w:pPr>
      <w:r>
        <w:rPr>
          <w:rFonts w:hint="cs"/>
          <w:rtl/>
        </w:rPr>
        <w:t xml:space="preserve">کد12: </w:t>
      </w:r>
      <w:r w:rsidR="003047B2">
        <w:rPr>
          <w:rFonts w:cs="Calibri" w:hint="cs"/>
          <w:rtl/>
        </w:rPr>
        <w:t>"</w:t>
      </w:r>
      <w:r w:rsidRPr="009B4F72">
        <w:rPr>
          <w:rtl/>
        </w:rPr>
        <w:t>رئیس حراستمون آقای بسیار خوبیه. آقای نیایش، وقتی رفتم برای مصاحبه</w:t>
      </w:r>
      <w:r>
        <w:rPr>
          <w:rFonts w:hint="cs"/>
          <w:rtl/>
        </w:rPr>
        <w:t>‌</w:t>
      </w:r>
      <w:r w:rsidRPr="009B4F72">
        <w:rPr>
          <w:rtl/>
        </w:rPr>
        <w:t>ی مدیریت بهم گفتش که می</w:t>
      </w:r>
      <w:r>
        <w:rPr>
          <w:rFonts w:hint="cs"/>
          <w:rtl/>
        </w:rPr>
        <w:t>‌</w:t>
      </w:r>
      <w:r w:rsidRPr="009B4F72">
        <w:rPr>
          <w:rtl/>
        </w:rPr>
        <w:t>دونی چرا انتخابت کردم، چونکه تعاملت رو دیدم و میخوام بهت بگم 99 درصد مدیریت تعامله. الان می</w:t>
      </w:r>
      <w:r>
        <w:rPr>
          <w:rFonts w:hint="cs"/>
          <w:rtl/>
        </w:rPr>
        <w:t>‌</w:t>
      </w:r>
      <w:r w:rsidRPr="009B4F72">
        <w:rPr>
          <w:rtl/>
        </w:rPr>
        <w:t>فهمم چقدر راست میگه. وقتی من گفتم آقای نیایش من می</w:t>
      </w:r>
      <w:r>
        <w:rPr>
          <w:rFonts w:hint="cs"/>
          <w:rtl/>
        </w:rPr>
        <w:t>‌</w:t>
      </w:r>
      <w:r w:rsidRPr="009B4F72">
        <w:rPr>
          <w:rtl/>
        </w:rPr>
        <w:t>ترسم نتونم پول جمع کن</w:t>
      </w:r>
      <w:r>
        <w:rPr>
          <w:rFonts w:hint="cs"/>
          <w:rtl/>
        </w:rPr>
        <w:t>م</w:t>
      </w:r>
      <w:r w:rsidRPr="009B4F72">
        <w:rPr>
          <w:rtl/>
        </w:rPr>
        <w:t>. گفت نمی</w:t>
      </w:r>
      <w:r>
        <w:rPr>
          <w:rFonts w:hint="cs"/>
          <w:rtl/>
        </w:rPr>
        <w:t>‌</w:t>
      </w:r>
      <w:r w:rsidRPr="009B4F72">
        <w:rPr>
          <w:rtl/>
        </w:rPr>
        <w:t>خواد تو پول جمع کنی، تو ارتباط بگیر خودشون میان کمک می</w:t>
      </w:r>
      <w:r>
        <w:rPr>
          <w:rFonts w:hint="cs"/>
          <w:rtl/>
        </w:rPr>
        <w:t>‌</w:t>
      </w:r>
      <w:r w:rsidRPr="009B4F72">
        <w:rPr>
          <w:rtl/>
        </w:rPr>
        <w:t>کنن. هرجا نتونستی به من زنگ بزن بگو نتونستم و من در افکار خودم تجدیدنظر کنم. و هربار من رو می</w:t>
      </w:r>
      <w:r>
        <w:rPr>
          <w:rFonts w:hint="cs"/>
          <w:rtl/>
        </w:rPr>
        <w:t>‌</w:t>
      </w:r>
      <w:r w:rsidRPr="009B4F72">
        <w:rPr>
          <w:rtl/>
        </w:rPr>
        <w:t>بینه میگه پول می</w:t>
      </w:r>
      <w:r>
        <w:rPr>
          <w:rFonts w:hint="cs"/>
          <w:rtl/>
        </w:rPr>
        <w:t>‌</w:t>
      </w:r>
      <w:r w:rsidRPr="009B4F72">
        <w:rPr>
          <w:rtl/>
        </w:rPr>
        <w:t>گیری. گفتم</w:t>
      </w:r>
      <w:r>
        <w:rPr>
          <w:rtl/>
        </w:rPr>
        <w:t>‌ی</w:t>
      </w:r>
      <w:r w:rsidRPr="009B4F72">
        <w:rPr>
          <w:rtl/>
        </w:rPr>
        <w:t>ادم نمیاد جلسه</w:t>
      </w:r>
      <w:r>
        <w:rPr>
          <w:rFonts w:hint="cs"/>
          <w:bCs/>
          <w:rtl/>
        </w:rPr>
        <w:t>‌</w:t>
      </w:r>
      <w:r w:rsidRPr="009B4F72">
        <w:rPr>
          <w:rtl/>
        </w:rPr>
        <w:t>ای گذاشته باشم بابت پول گرفتن، کاری که خیلی از مدیران می</w:t>
      </w:r>
      <w:r>
        <w:rPr>
          <w:rFonts w:hint="cs"/>
          <w:rtl/>
        </w:rPr>
        <w:t>‌</w:t>
      </w:r>
      <w:r w:rsidRPr="009B4F72">
        <w:rPr>
          <w:rtl/>
        </w:rPr>
        <w:t>کنن. جلسه می</w:t>
      </w:r>
      <w:r>
        <w:rPr>
          <w:rFonts w:hint="cs"/>
          <w:rtl/>
        </w:rPr>
        <w:t>‌</w:t>
      </w:r>
      <w:r w:rsidRPr="009B4F72">
        <w:rPr>
          <w:rtl/>
        </w:rPr>
        <w:t>ذارن و میگن ما این کارها رو کردیم پول بدید. ولی من تابحال این کارها رو نکردم.</w:t>
      </w:r>
      <w:r w:rsidR="003047B2">
        <w:rPr>
          <w:rFonts w:cs="Calibri" w:hint="cs"/>
          <w:rtl/>
        </w:rPr>
        <w:t>"</w:t>
      </w:r>
    </w:p>
    <w:p w14:paraId="1215E639" w14:textId="3EA8BCCE" w:rsidR="00623E32" w:rsidRPr="003047B2" w:rsidRDefault="00623E32" w:rsidP="00302BAA">
      <w:pPr>
        <w:pStyle w:val="ac"/>
        <w:rPr>
          <w:rFonts w:cs="Calibri"/>
          <w:rtl/>
        </w:rPr>
      </w:pPr>
      <w:r>
        <w:rPr>
          <w:rFonts w:hint="cs"/>
          <w:rtl/>
        </w:rPr>
        <w:t xml:space="preserve">کد 14: </w:t>
      </w:r>
      <w:r w:rsidR="003047B2">
        <w:rPr>
          <w:rFonts w:cs="Calibri" w:hint="cs"/>
          <w:rtl/>
        </w:rPr>
        <w:t>"</w:t>
      </w:r>
      <w:r w:rsidRPr="009B4F72">
        <w:rPr>
          <w:rtl/>
        </w:rPr>
        <w:t>تعامل خوب مدیر با این ارکانی که در اطراف مدرسه هستند. من هم آشنایی باهاشان دارم، هم روابط صمیمانه دارم، هم همکاری دارم. اگر من ازشان چیزی می‌خواهم آنها هم متقابلا اگر چیزی بخواهند</w:t>
      </w:r>
      <w:r>
        <w:rPr>
          <w:rtl/>
        </w:rPr>
        <w:t>‌ی</w:t>
      </w:r>
      <w:r w:rsidRPr="009B4F72">
        <w:rPr>
          <w:rtl/>
        </w:rPr>
        <w:t>ا کاری داشته باشند ما باهاشان همکاری می‌کنیم. مثلا بارها شده همین سرای محله گفته است برنامه‌ای داریم و می‌خواهیم برایتان اجرا کنیم، من هم گفته‌ام خب اگر مشکلی ندارد از لحاظ اداری بیایید. همکاری دوجانبه باید باشد.</w:t>
      </w:r>
      <w:r>
        <w:rPr>
          <w:rFonts w:hint="cs"/>
          <w:rtl/>
        </w:rPr>
        <w:t xml:space="preserve"> </w:t>
      </w:r>
      <w:r w:rsidRPr="009B4F72">
        <w:rPr>
          <w:rtl/>
        </w:rPr>
        <w:t>بهرحال اخلاق هم باید ‌باشد. اخلاق هم خیلی مهم است. اخلاق خوب، برخورد خوب، تعامل خوب، صبوری هم باید داشته باشی، بالاخره کمبودهایی در همه‌جا هست، ممکنه</w:t>
      </w:r>
      <w:r>
        <w:rPr>
          <w:rtl/>
        </w:rPr>
        <w:t>‌ی</w:t>
      </w:r>
      <w:r w:rsidRPr="009B4F72">
        <w:rPr>
          <w:rtl/>
        </w:rPr>
        <w:t>ک مشکلاتی از جانب اونها برای ما پیش بیاد،</w:t>
      </w:r>
      <w:r>
        <w:rPr>
          <w:rtl/>
        </w:rPr>
        <w:t>‌ی</w:t>
      </w:r>
      <w:r w:rsidRPr="009B4F72">
        <w:rPr>
          <w:rtl/>
        </w:rPr>
        <w:t>ا از طرف ما برای اونها پیش بیاد که باید با صبوری رفع و حل و فصل کنیم.</w:t>
      </w:r>
      <w:r w:rsidR="003047B2">
        <w:rPr>
          <w:rFonts w:cs="Calibri" w:hint="cs"/>
          <w:rtl/>
        </w:rPr>
        <w:t>"</w:t>
      </w:r>
    </w:p>
    <w:p w14:paraId="6D2DD3C0" w14:textId="37DE8931" w:rsidR="00623E32" w:rsidRPr="0076088E" w:rsidRDefault="00623E32" w:rsidP="00302BAA">
      <w:pPr>
        <w:pStyle w:val="ac"/>
        <w:rPr>
          <w:rFonts w:cs="Calibri"/>
          <w:rtl/>
        </w:rPr>
      </w:pPr>
      <w:r>
        <w:rPr>
          <w:rFonts w:hint="cs"/>
          <w:rtl/>
        </w:rPr>
        <w:t xml:space="preserve">کد 15: </w:t>
      </w:r>
      <w:r w:rsidR="003047B2">
        <w:rPr>
          <w:rFonts w:cs="Calibri" w:hint="cs"/>
          <w:rtl/>
        </w:rPr>
        <w:t>"</w:t>
      </w:r>
      <w:r w:rsidRPr="009B4F72">
        <w:rPr>
          <w:rtl/>
        </w:rPr>
        <w:t>من انقدر با اینها ارتباط گرفتم</w:t>
      </w:r>
      <w:r>
        <w:rPr>
          <w:rtl/>
        </w:rPr>
        <w:t>‌ی</w:t>
      </w:r>
      <w:r w:rsidRPr="009B4F72">
        <w:rPr>
          <w:rtl/>
        </w:rPr>
        <w:t>جورایی با</w:t>
      </w:r>
      <w:r>
        <w:rPr>
          <w:rtl/>
        </w:rPr>
        <w:t>‌ی</w:t>
      </w:r>
      <w:r w:rsidRPr="009B4F72">
        <w:rPr>
          <w:rtl/>
        </w:rPr>
        <w:t>ه عده</w:t>
      </w:r>
      <w:r>
        <w:rPr>
          <w:rFonts w:hint="cs"/>
          <w:rtl/>
        </w:rPr>
        <w:t>‌</w:t>
      </w:r>
      <w:r w:rsidRPr="009B4F72">
        <w:rPr>
          <w:rtl/>
        </w:rPr>
        <w:t>شون دوست شدم که بتونم ازشون پوئن بگیرم. اونها وظیفه دارن به آموزش پرورش کمک کنن ولی خیلی راحت زیرش میزنن اما خب چون من انقدر با اینها ارتباط گرفتم بهشون هم پوئن دادم، چی؟ مثلا میگن ما نقاشی می</w:t>
      </w:r>
      <w:r>
        <w:rPr>
          <w:rFonts w:hint="cs"/>
          <w:rtl/>
        </w:rPr>
        <w:t>‌</w:t>
      </w:r>
      <w:r w:rsidRPr="009B4F72">
        <w:rPr>
          <w:rtl/>
        </w:rPr>
        <w:t>خواهیم در رابطه با ترافیک. برای کار خودشون میخوان. به من میگن خانم میران 400 تا نقاشی به ما بده. خیلی کار سنگینیه. اونها نمی</w:t>
      </w:r>
      <w:r>
        <w:rPr>
          <w:rFonts w:hint="cs"/>
          <w:rtl/>
        </w:rPr>
        <w:t>‌</w:t>
      </w:r>
      <w:r w:rsidRPr="009B4F72">
        <w:rPr>
          <w:rtl/>
        </w:rPr>
        <w:t>تونن این تعداد رو گیر بیارن. از کجا می</w:t>
      </w:r>
      <w:r>
        <w:rPr>
          <w:rFonts w:hint="cs"/>
          <w:rtl/>
        </w:rPr>
        <w:t>‌</w:t>
      </w:r>
      <w:r w:rsidRPr="009B4F72">
        <w:rPr>
          <w:rtl/>
        </w:rPr>
        <w:t>خوان بیارن؟ میان به مدیر میگن. مدیر میتونه بکنه. پوئن میخواد ازشون. من برای اینا خیلی راحت این کارها رو کردم اوایل کار</w:t>
      </w:r>
      <w:r>
        <w:rPr>
          <w:rFonts w:hint="cs"/>
          <w:rtl/>
        </w:rPr>
        <w:t>. همکاری</w:t>
      </w:r>
      <w:r w:rsidRPr="009B4F72">
        <w:rPr>
          <w:rtl/>
        </w:rPr>
        <w:t xml:space="preserve"> متقابل در این حد. حالا چطوری بودجه گرفتم؟ من سقفم شیروونیه . چون مدرسه شصت ساله است. چوبه . بارون میومد شیروونی سی سال پیش سوراخ بود آب می</w:t>
      </w:r>
      <w:r>
        <w:rPr>
          <w:rFonts w:hint="cs"/>
          <w:rtl/>
        </w:rPr>
        <w:t>‌</w:t>
      </w:r>
      <w:r w:rsidRPr="009B4F72">
        <w:rPr>
          <w:rtl/>
        </w:rPr>
        <w:t>چکید و سقف می</w:t>
      </w:r>
      <w:r>
        <w:rPr>
          <w:rFonts w:hint="cs"/>
          <w:rtl/>
        </w:rPr>
        <w:t>‌</w:t>
      </w:r>
      <w:r w:rsidRPr="009B4F72">
        <w:rPr>
          <w:rtl/>
        </w:rPr>
        <w:t>ریخت روی سر بچه</w:t>
      </w:r>
      <w:r>
        <w:rPr>
          <w:rtl/>
        </w:rPr>
        <w:t>‌ها</w:t>
      </w:r>
      <w:r w:rsidRPr="009B4F72">
        <w:rPr>
          <w:rtl/>
        </w:rPr>
        <w:t>. هرچی من به آموزش و پرورش گفتم انگار نه انگار  اصلا تحویل نمی</w:t>
      </w:r>
      <w:r>
        <w:rPr>
          <w:rFonts w:hint="cs"/>
          <w:rtl/>
        </w:rPr>
        <w:t>‌</w:t>
      </w:r>
      <w:r w:rsidRPr="009B4F72">
        <w:rPr>
          <w:rtl/>
        </w:rPr>
        <w:t>گیرن. انقدر با شهرداری ارتباط گرفتم تا بالاخره اینها اومدن صد درصد اینجا رو برای من ایزوگام کردن.</w:t>
      </w:r>
      <w:r>
        <w:rPr>
          <w:rtl/>
        </w:rPr>
        <w:t>‌ی</w:t>
      </w:r>
      <w:r w:rsidRPr="009B4F72">
        <w:rPr>
          <w:rtl/>
        </w:rPr>
        <w:t>ه کار عمرانی کردن. این صد میلیون هزینه داشت رایگان برای ما انجام دادن. این</w:t>
      </w:r>
      <w:r>
        <w:rPr>
          <w:rtl/>
        </w:rPr>
        <w:t>‌ی</w:t>
      </w:r>
      <w:r w:rsidRPr="009B4F72">
        <w:rPr>
          <w:rtl/>
        </w:rPr>
        <w:t>عنی خیلی تونستم ازشون پوئن بگیرم.</w:t>
      </w:r>
      <w:r w:rsidR="0076088E">
        <w:rPr>
          <w:rFonts w:cs="Calibri" w:hint="cs"/>
          <w:rtl/>
        </w:rPr>
        <w:t>"</w:t>
      </w:r>
    </w:p>
    <w:p w14:paraId="3252A6F5" w14:textId="5015C975" w:rsidR="003047B2" w:rsidRPr="0076088E" w:rsidRDefault="003047B2" w:rsidP="00302BAA">
      <w:pPr>
        <w:pStyle w:val="ac"/>
        <w:rPr>
          <w:rFonts w:cs="Calibri"/>
          <w:rtl/>
        </w:rPr>
      </w:pPr>
      <w:r>
        <w:rPr>
          <w:rFonts w:hint="cs"/>
          <w:rtl/>
        </w:rPr>
        <w:t xml:space="preserve">کد 29: </w:t>
      </w:r>
      <w:r w:rsidR="0076088E">
        <w:rPr>
          <w:rFonts w:cs="Calibri" w:hint="cs"/>
          <w:rtl/>
        </w:rPr>
        <w:t>"</w:t>
      </w:r>
      <w:r>
        <w:rPr>
          <w:rtl/>
        </w:rPr>
        <w:t>مد</w:t>
      </w:r>
      <w:r>
        <w:rPr>
          <w:rFonts w:hint="cs"/>
          <w:rtl/>
        </w:rPr>
        <w:t>ی</w:t>
      </w:r>
      <w:r>
        <w:rPr>
          <w:rFonts w:hint="eastAsia"/>
          <w:rtl/>
        </w:rPr>
        <w:t>ر</w:t>
      </w:r>
      <w:r>
        <w:rPr>
          <w:rtl/>
        </w:rPr>
        <w:t xml:space="preserve"> م</w:t>
      </w:r>
      <w:r>
        <w:rPr>
          <w:rFonts w:hint="cs"/>
          <w:rtl/>
        </w:rPr>
        <w:t>ی</w:t>
      </w:r>
      <w:r>
        <w:rPr>
          <w:rFonts w:hint="eastAsia"/>
          <w:rtl/>
        </w:rPr>
        <w:t>تونه</w:t>
      </w:r>
      <w:r>
        <w:rPr>
          <w:rtl/>
        </w:rPr>
        <w:t xml:space="preserve"> خواسته</w:t>
      </w:r>
      <w:r>
        <w:rPr>
          <w:rFonts w:hint="cs"/>
          <w:rtl/>
        </w:rPr>
        <w:t>‌</w:t>
      </w:r>
      <w:r>
        <w:rPr>
          <w:rtl/>
        </w:rPr>
        <w:t>هاش رو بگه، زمان قبل از انقلاب، خواسته</w:t>
      </w:r>
      <w:r>
        <w:rPr>
          <w:rFonts w:hint="cs"/>
          <w:rtl/>
        </w:rPr>
        <w:t>‌</w:t>
      </w:r>
      <w:r>
        <w:rPr>
          <w:rtl/>
        </w:rPr>
        <w:t>ها، انتظارات و محتوا محدود بود که مد</w:t>
      </w:r>
      <w:r>
        <w:rPr>
          <w:rFonts w:hint="cs"/>
          <w:rtl/>
        </w:rPr>
        <w:t>ی</w:t>
      </w:r>
      <w:r>
        <w:rPr>
          <w:rFonts w:hint="eastAsia"/>
          <w:rtl/>
        </w:rPr>
        <w:t>ر</w:t>
      </w:r>
      <w:r>
        <w:rPr>
          <w:rtl/>
        </w:rPr>
        <w:t xml:space="preserve"> و معلم به عنوان قهرمان، حت</w:t>
      </w:r>
      <w:r>
        <w:rPr>
          <w:rFonts w:hint="cs"/>
          <w:rtl/>
        </w:rPr>
        <w:t>ی</w:t>
      </w:r>
      <w:r>
        <w:rPr>
          <w:rtl/>
        </w:rPr>
        <w:t xml:space="preserve"> به معلم</w:t>
      </w:r>
      <w:r>
        <w:rPr>
          <w:rFonts w:hint="cs"/>
          <w:rtl/>
        </w:rPr>
        <w:t>‌</w:t>
      </w:r>
      <w:r>
        <w:rPr>
          <w:rtl/>
        </w:rPr>
        <w:t>ها هم م</w:t>
      </w:r>
      <w:r>
        <w:rPr>
          <w:rFonts w:hint="cs"/>
          <w:rtl/>
        </w:rPr>
        <w:t>ی‌</w:t>
      </w:r>
      <w:r>
        <w:rPr>
          <w:rFonts w:hint="eastAsia"/>
          <w:rtl/>
        </w:rPr>
        <w:t>گفتن</w:t>
      </w:r>
      <w:r>
        <w:rPr>
          <w:rtl/>
        </w:rPr>
        <w:t xml:space="preserve"> آقا مد</w:t>
      </w:r>
      <w:r>
        <w:rPr>
          <w:rFonts w:hint="cs"/>
          <w:rtl/>
        </w:rPr>
        <w:t>ی</w:t>
      </w:r>
      <w:r>
        <w:rPr>
          <w:rFonts w:hint="eastAsia"/>
          <w:rtl/>
        </w:rPr>
        <w:t>ر،</w:t>
      </w:r>
      <w:r>
        <w:rPr>
          <w:rtl/>
        </w:rPr>
        <w:t xml:space="preserve"> چون همه چ</w:t>
      </w:r>
      <w:r>
        <w:rPr>
          <w:rFonts w:hint="cs"/>
          <w:rtl/>
        </w:rPr>
        <w:t>ی</w:t>
      </w:r>
      <w:r>
        <w:rPr>
          <w:rFonts w:hint="eastAsia"/>
          <w:rtl/>
        </w:rPr>
        <w:t>و</w:t>
      </w:r>
      <w:r>
        <w:rPr>
          <w:rtl/>
        </w:rPr>
        <w:t xml:space="preserve"> بلد بود. چون علم محدودتر بود، ن</w:t>
      </w:r>
      <w:r>
        <w:rPr>
          <w:rFonts w:hint="cs"/>
          <w:rtl/>
        </w:rPr>
        <w:t>ی</w:t>
      </w:r>
      <w:r>
        <w:rPr>
          <w:rFonts w:hint="eastAsia"/>
          <w:rtl/>
        </w:rPr>
        <w:t>از</w:t>
      </w:r>
      <w:r>
        <w:rPr>
          <w:rFonts w:hint="cs"/>
          <w:rtl/>
        </w:rPr>
        <w:t>ی</w:t>
      </w:r>
      <w:r>
        <w:rPr>
          <w:rtl/>
        </w:rPr>
        <w:t xml:space="preserve"> هم نبود. الان جوامع انسان</w:t>
      </w:r>
      <w:r>
        <w:rPr>
          <w:rFonts w:hint="cs"/>
          <w:rtl/>
        </w:rPr>
        <w:t>ی</w:t>
      </w:r>
      <w:r>
        <w:rPr>
          <w:rtl/>
        </w:rPr>
        <w:t xml:space="preserve"> رفتن به ا</w:t>
      </w:r>
      <w:r>
        <w:rPr>
          <w:rFonts w:hint="cs"/>
          <w:rtl/>
        </w:rPr>
        <w:t>ی</w:t>
      </w:r>
      <w:r>
        <w:rPr>
          <w:rFonts w:hint="eastAsia"/>
          <w:rtl/>
        </w:rPr>
        <w:t>ن</w:t>
      </w:r>
      <w:r>
        <w:rPr>
          <w:rtl/>
        </w:rPr>
        <w:t xml:space="preserve"> سمت که امکان </w:t>
      </w:r>
      <w:r>
        <w:rPr>
          <w:rFonts w:hint="eastAsia"/>
          <w:rtl/>
        </w:rPr>
        <w:t>ا</w:t>
      </w:r>
      <w:r>
        <w:rPr>
          <w:rFonts w:hint="cs"/>
          <w:rtl/>
        </w:rPr>
        <w:t>ی</w:t>
      </w:r>
      <w:r>
        <w:rPr>
          <w:rFonts w:hint="eastAsia"/>
          <w:rtl/>
        </w:rPr>
        <w:t>نکه</w:t>
      </w:r>
      <w:r>
        <w:rPr>
          <w:rtl/>
        </w:rPr>
        <w:t>‌ی</w:t>
      </w:r>
      <w:r>
        <w:rPr>
          <w:rFonts w:hint="eastAsia"/>
          <w:rtl/>
        </w:rPr>
        <w:t>ک</w:t>
      </w:r>
      <w:r>
        <w:rPr>
          <w:rtl/>
        </w:rPr>
        <w:t xml:space="preserve"> نفر هم</w:t>
      </w:r>
      <w:r>
        <w:rPr>
          <w:rFonts w:hint="cs"/>
          <w:rtl/>
        </w:rPr>
        <w:t>ۀ</w:t>
      </w:r>
      <w:r>
        <w:rPr>
          <w:rtl/>
        </w:rPr>
        <w:t xml:space="preserve"> علوم رو بلد باشه ن</w:t>
      </w:r>
      <w:r>
        <w:rPr>
          <w:rFonts w:hint="cs"/>
          <w:rtl/>
        </w:rPr>
        <w:t>ی</w:t>
      </w:r>
      <w:r>
        <w:rPr>
          <w:rFonts w:hint="eastAsia"/>
          <w:rtl/>
        </w:rPr>
        <w:t>ست</w:t>
      </w:r>
      <w:r>
        <w:rPr>
          <w:rtl/>
        </w:rPr>
        <w:t xml:space="preserve"> و لازم هم ن</w:t>
      </w:r>
      <w:r>
        <w:rPr>
          <w:rFonts w:hint="cs"/>
          <w:rtl/>
        </w:rPr>
        <w:t>ی</w:t>
      </w:r>
      <w:r>
        <w:rPr>
          <w:rFonts w:hint="eastAsia"/>
          <w:rtl/>
        </w:rPr>
        <w:t>ست</w:t>
      </w:r>
      <w:r>
        <w:rPr>
          <w:rtl/>
        </w:rPr>
        <w:t>. اما مد</w:t>
      </w:r>
      <w:r>
        <w:rPr>
          <w:rFonts w:hint="cs"/>
          <w:rtl/>
        </w:rPr>
        <w:t>ی</w:t>
      </w:r>
      <w:r>
        <w:rPr>
          <w:rFonts w:hint="eastAsia"/>
          <w:rtl/>
        </w:rPr>
        <w:t>ر</w:t>
      </w:r>
      <w:r>
        <w:rPr>
          <w:rtl/>
        </w:rPr>
        <w:t xml:space="preserve"> با</w:t>
      </w:r>
      <w:r>
        <w:rPr>
          <w:rFonts w:hint="cs"/>
          <w:rtl/>
        </w:rPr>
        <w:t>ی</w:t>
      </w:r>
      <w:r>
        <w:rPr>
          <w:rFonts w:hint="eastAsia"/>
          <w:rtl/>
        </w:rPr>
        <w:t>د</w:t>
      </w:r>
      <w:r>
        <w:rPr>
          <w:rtl/>
        </w:rPr>
        <w:t xml:space="preserve"> ارتباطات داشته باشه. ما‌ی</w:t>
      </w:r>
      <w:r>
        <w:rPr>
          <w:rFonts w:hint="eastAsia"/>
          <w:rtl/>
        </w:rPr>
        <w:t>ک</w:t>
      </w:r>
      <w:r>
        <w:rPr>
          <w:rtl/>
        </w:rPr>
        <w:t xml:space="preserve"> بحث</w:t>
      </w:r>
      <w:r>
        <w:rPr>
          <w:rFonts w:hint="cs"/>
          <w:rtl/>
        </w:rPr>
        <w:t>ی</w:t>
      </w:r>
      <w:r>
        <w:rPr>
          <w:rtl/>
        </w:rPr>
        <w:t xml:space="preserve"> دار</w:t>
      </w:r>
      <w:r>
        <w:rPr>
          <w:rFonts w:hint="cs"/>
          <w:rtl/>
        </w:rPr>
        <w:t>ی</w:t>
      </w:r>
      <w:r>
        <w:rPr>
          <w:rFonts w:hint="eastAsia"/>
          <w:rtl/>
        </w:rPr>
        <w:t>م</w:t>
      </w:r>
      <w:r>
        <w:rPr>
          <w:rtl/>
        </w:rPr>
        <w:t xml:space="preserve"> تحت عنوان ارتباطات سازمان</w:t>
      </w:r>
      <w:r>
        <w:rPr>
          <w:rFonts w:hint="cs"/>
          <w:rtl/>
        </w:rPr>
        <w:t>ی</w:t>
      </w:r>
      <w:r>
        <w:rPr>
          <w:rtl/>
        </w:rPr>
        <w:t>. لازم ن</w:t>
      </w:r>
      <w:r>
        <w:rPr>
          <w:rFonts w:hint="cs"/>
          <w:rtl/>
        </w:rPr>
        <w:t>ی</w:t>
      </w:r>
      <w:r>
        <w:rPr>
          <w:rFonts w:hint="eastAsia"/>
          <w:rtl/>
        </w:rPr>
        <w:t>ست</w:t>
      </w:r>
      <w:r>
        <w:rPr>
          <w:rtl/>
        </w:rPr>
        <w:t xml:space="preserve"> مد</w:t>
      </w:r>
      <w:r>
        <w:rPr>
          <w:rFonts w:hint="cs"/>
          <w:rtl/>
        </w:rPr>
        <w:t>ی</w:t>
      </w:r>
      <w:r>
        <w:rPr>
          <w:rFonts w:hint="eastAsia"/>
          <w:rtl/>
        </w:rPr>
        <w:t>ر</w:t>
      </w:r>
      <w:r>
        <w:rPr>
          <w:rtl/>
        </w:rPr>
        <w:t xml:space="preserve"> تمام علوم و فنون رو بلد باشه ول</w:t>
      </w:r>
      <w:r>
        <w:rPr>
          <w:rFonts w:hint="cs"/>
          <w:rtl/>
        </w:rPr>
        <w:t>ی</w:t>
      </w:r>
      <w:r>
        <w:rPr>
          <w:rtl/>
        </w:rPr>
        <w:t xml:space="preserve"> مد</w:t>
      </w:r>
      <w:r>
        <w:rPr>
          <w:rFonts w:hint="cs"/>
          <w:rtl/>
        </w:rPr>
        <w:t>ی</w:t>
      </w:r>
      <w:r>
        <w:rPr>
          <w:rFonts w:hint="eastAsia"/>
          <w:rtl/>
        </w:rPr>
        <w:t>ر</w:t>
      </w:r>
      <w:r>
        <w:rPr>
          <w:rtl/>
        </w:rPr>
        <w:t xml:space="preserve"> با</w:t>
      </w:r>
      <w:r>
        <w:rPr>
          <w:rFonts w:hint="cs"/>
          <w:rtl/>
        </w:rPr>
        <w:t>ی</w:t>
      </w:r>
      <w:r>
        <w:rPr>
          <w:rFonts w:hint="eastAsia"/>
          <w:rtl/>
        </w:rPr>
        <w:t>د</w:t>
      </w:r>
      <w:r>
        <w:rPr>
          <w:rtl/>
        </w:rPr>
        <w:t xml:space="preserve"> ارتباط داشته باشه با سازمان نوس</w:t>
      </w:r>
      <w:r>
        <w:rPr>
          <w:rFonts w:hint="eastAsia"/>
          <w:rtl/>
        </w:rPr>
        <w:t>از</w:t>
      </w:r>
      <w:r>
        <w:rPr>
          <w:rFonts w:hint="cs"/>
          <w:rtl/>
        </w:rPr>
        <w:t>ی</w:t>
      </w:r>
      <w:r>
        <w:rPr>
          <w:rFonts w:hint="eastAsia"/>
          <w:rtl/>
        </w:rPr>
        <w:t>،</w:t>
      </w:r>
      <w:r>
        <w:rPr>
          <w:rtl/>
        </w:rPr>
        <w:t xml:space="preserve"> با هم</w:t>
      </w:r>
      <w:r>
        <w:rPr>
          <w:rFonts w:hint="cs"/>
          <w:rtl/>
        </w:rPr>
        <w:t>ی</w:t>
      </w:r>
      <w:r>
        <w:rPr>
          <w:rFonts w:hint="eastAsia"/>
          <w:rtl/>
        </w:rPr>
        <w:t>ن</w:t>
      </w:r>
      <w:r>
        <w:rPr>
          <w:rtl/>
        </w:rPr>
        <w:t xml:space="preserve"> بچه‌ها</w:t>
      </w:r>
      <w:r>
        <w:rPr>
          <w:rFonts w:hint="cs"/>
          <w:rtl/>
        </w:rPr>
        <w:t>یی</w:t>
      </w:r>
      <w:r>
        <w:rPr>
          <w:rtl/>
        </w:rPr>
        <w:t xml:space="preserve"> که شما م</w:t>
      </w:r>
      <w:r>
        <w:rPr>
          <w:rFonts w:hint="cs"/>
          <w:rtl/>
        </w:rPr>
        <w:t>ی</w:t>
      </w:r>
      <w:r>
        <w:rPr>
          <w:rFonts w:hint="eastAsia"/>
          <w:rtl/>
        </w:rPr>
        <w:t>گ</w:t>
      </w:r>
      <w:r>
        <w:rPr>
          <w:rFonts w:hint="cs"/>
          <w:rtl/>
        </w:rPr>
        <w:t>ی</w:t>
      </w:r>
      <w:r>
        <w:rPr>
          <w:rFonts w:hint="eastAsia"/>
          <w:rtl/>
        </w:rPr>
        <w:t>ن،</w:t>
      </w:r>
      <w:r>
        <w:rPr>
          <w:rtl/>
        </w:rPr>
        <w:t xml:space="preserve"> با معماران، با پرورش</w:t>
      </w:r>
      <w:r>
        <w:rPr>
          <w:rFonts w:hint="cs"/>
          <w:rtl/>
        </w:rPr>
        <w:t>‌</w:t>
      </w:r>
      <w:r>
        <w:rPr>
          <w:rtl/>
        </w:rPr>
        <w:t>دهندگان</w:t>
      </w:r>
      <w:r>
        <w:rPr>
          <w:rFonts w:hint="cs"/>
          <w:rtl/>
        </w:rPr>
        <w:t>،</w:t>
      </w:r>
      <w:r>
        <w:rPr>
          <w:rtl/>
        </w:rPr>
        <w:t xml:space="preserve"> حت</w:t>
      </w:r>
      <w:r>
        <w:rPr>
          <w:rFonts w:hint="cs"/>
          <w:rtl/>
        </w:rPr>
        <w:t>ی</w:t>
      </w:r>
      <w:r>
        <w:rPr>
          <w:rtl/>
        </w:rPr>
        <w:t xml:space="preserve"> با همه، با هرچ</w:t>
      </w:r>
      <w:r>
        <w:rPr>
          <w:rFonts w:hint="cs"/>
          <w:rtl/>
        </w:rPr>
        <w:t>ی</w:t>
      </w:r>
      <w:r>
        <w:rPr>
          <w:rFonts w:hint="eastAsia"/>
          <w:rtl/>
        </w:rPr>
        <w:t>ز</w:t>
      </w:r>
      <w:r>
        <w:rPr>
          <w:rFonts w:hint="cs"/>
          <w:rtl/>
        </w:rPr>
        <w:t>ی</w:t>
      </w:r>
      <w:r>
        <w:rPr>
          <w:rtl/>
        </w:rPr>
        <w:t xml:space="preserve"> که فکر م</w:t>
      </w:r>
      <w:r>
        <w:rPr>
          <w:rFonts w:hint="cs"/>
          <w:rtl/>
        </w:rPr>
        <w:t>ی‌</w:t>
      </w:r>
      <w:r>
        <w:rPr>
          <w:rFonts w:hint="eastAsia"/>
          <w:rtl/>
        </w:rPr>
        <w:t>کنه</w:t>
      </w:r>
      <w:r>
        <w:rPr>
          <w:rtl/>
        </w:rPr>
        <w:t xml:space="preserve"> موردن</w:t>
      </w:r>
      <w:r>
        <w:rPr>
          <w:rFonts w:hint="cs"/>
          <w:rtl/>
        </w:rPr>
        <w:t>ی</w:t>
      </w:r>
      <w:r>
        <w:rPr>
          <w:rFonts w:hint="eastAsia"/>
          <w:rtl/>
        </w:rPr>
        <w:t>ازشه،</w:t>
      </w:r>
      <w:r>
        <w:rPr>
          <w:rtl/>
        </w:rPr>
        <w:t xml:space="preserve"> حت</w:t>
      </w:r>
      <w:r>
        <w:rPr>
          <w:rFonts w:hint="cs"/>
          <w:rtl/>
        </w:rPr>
        <w:t>ی</w:t>
      </w:r>
      <w:r>
        <w:rPr>
          <w:rtl/>
        </w:rPr>
        <w:t xml:space="preserve"> مستق</w:t>
      </w:r>
      <w:r>
        <w:rPr>
          <w:rFonts w:hint="cs"/>
          <w:rtl/>
        </w:rPr>
        <w:t>ی</w:t>
      </w:r>
      <w:r>
        <w:rPr>
          <w:rFonts w:hint="eastAsia"/>
          <w:rtl/>
        </w:rPr>
        <w:t>م</w:t>
      </w:r>
      <w:r>
        <w:rPr>
          <w:rtl/>
        </w:rPr>
        <w:t xml:space="preserve"> مورد ن</w:t>
      </w:r>
      <w:r>
        <w:rPr>
          <w:rFonts w:hint="cs"/>
          <w:rtl/>
        </w:rPr>
        <w:t>ی</w:t>
      </w:r>
      <w:r>
        <w:rPr>
          <w:rFonts w:hint="eastAsia"/>
          <w:rtl/>
        </w:rPr>
        <w:t>ازش</w:t>
      </w:r>
      <w:r>
        <w:rPr>
          <w:rtl/>
        </w:rPr>
        <w:t xml:space="preserve"> ن</w:t>
      </w:r>
      <w:r>
        <w:rPr>
          <w:rFonts w:hint="cs"/>
          <w:rtl/>
        </w:rPr>
        <w:t>ی</w:t>
      </w:r>
      <w:r>
        <w:rPr>
          <w:rFonts w:hint="eastAsia"/>
          <w:rtl/>
        </w:rPr>
        <w:t>ست</w:t>
      </w:r>
      <w:r>
        <w:rPr>
          <w:rFonts w:hint="cs"/>
          <w:rtl/>
        </w:rPr>
        <w:t>.</w:t>
      </w:r>
      <w:r>
        <w:rPr>
          <w:rFonts w:hint="eastAsia"/>
          <w:rtl/>
        </w:rPr>
        <w:t>حت</w:t>
      </w:r>
      <w:r>
        <w:rPr>
          <w:rFonts w:hint="cs"/>
          <w:rtl/>
        </w:rPr>
        <w:t>ی</w:t>
      </w:r>
      <w:r>
        <w:rPr>
          <w:rtl/>
        </w:rPr>
        <w:t xml:space="preserve"> در معمار</w:t>
      </w:r>
      <w:r>
        <w:rPr>
          <w:rFonts w:hint="cs"/>
          <w:rtl/>
        </w:rPr>
        <w:t>ی</w:t>
      </w:r>
      <w:r>
        <w:rPr>
          <w:rtl/>
        </w:rPr>
        <w:t>. بب</w:t>
      </w:r>
      <w:r>
        <w:rPr>
          <w:rFonts w:hint="cs"/>
          <w:rtl/>
        </w:rPr>
        <w:t>ی</w:t>
      </w:r>
      <w:r>
        <w:rPr>
          <w:rFonts w:hint="eastAsia"/>
          <w:rtl/>
        </w:rPr>
        <w:t>ن</w:t>
      </w:r>
      <w:r>
        <w:rPr>
          <w:rFonts w:hint="cs"/>
          <w:rtl/>
        </w:rPr>
        <w:t>ی</w:t>
      </w:r>
      <w:r>
        <w:rPr>
          <w:rFonts w:hint="eastAsia"/>
          <w:rtl/>
        </w:rPr>
        <w:t>د</w:t>
      </w:r>
      <w:r>
        <w:rPr>
          <w:rtl/>
        </w:rPr>
        <w:t xml:space="preserve"> آقا</w:t>
      </w:r>
      <w:r>
        <w:rPr>
          <w:rFonts w:hint="cs"/>
          <w:rtl/>
        </w:rPr>
        <w:t>ی</w:t>
      </w:r>
      <w:r>
        <w:rPr>
          <w:rtl/>
        </w:rPr>
        <w:t xml:space="preserve"> </w:t>
      </w:r>
      <w:r>
        <w:rPr>
          <w:rFonts w:hint="cs"/>
          <w:rtl/>
        </w:rPr>
        <w:t>فلانی</w:t>
      </w:r>
      <w:r>
        <w:rPr>
          <w:rtl/>
        </w:rPr>
        <w:t xml:space="preserve"> خودش اصلا انتظار</w:t>
      </w:r>
      <w:r>
        <w:rPr>
          <w:rFonts w:hint="cs"/>
          <w:rtl/>
        </w:rPr>
        <w:t>ی</w:t>
      </w:r>
      <w:r>
        <w:rPr>
          <w:rtl/>
        </w:rPr>
        <w:t xml:space="preserve"> ازش ن</w:t>
      </w:r>
      <w:r>
        <w:rPr>
          <w:rFonts w:hint="cs"/>
          <w:rtl/>
        </w:rPr>
        <w:t>ی</w:t>
      </w:r>
      <w:r>
        <w:rPr>
          <w:rFonts w:hint="eastAsia"/>
          <w:rtl/>
        </w:rPr>
        <w:t>ست</w:t>
      </w:r>
      <w:r>
        <w:rPr>
          <w:rtl/>
        </w:rPr>
        <w:t xml:space="preserve"> طراح باشه، دکوراس</w:t>
      </w:r>
      <w:r>
        <w:rPr>
          <w:rFonts w:hint="cs"/>
          <w:rtl/>
        </w:rPr>
        <w:t>ی</w:t>
      </w:r>
      <w:r>
        <w:rPr>
          <w:rFonts w:hint="eastAsia"/>
          <w:rtl/>
        </w:rPr>
        <w:t>ون</w:t>
      </w:r>
      <w:r>
        <w:rPr>
          <w:rtl/>
        </w:rPr>
        <w:t xml:space="preserve"> داخل</w:t>
      </w:r>
      <w:r>
        <w:rPr>
          <w:rFonts w:hint="cs"/>
          <w:rtl/>
        </w:rPr>
        <w:t>ی</w:t>
      </w:r>
      <w:r>
        <w:rPr>
          <w:rtl/>
        </w:rPr>
        <w:t xml:space="preserve"> بلد باشه اما با</w:t>
      </w:r>
      <w:r>
        <w:rPr>
          <w:rFonts w:hint="cs"/>
          <w:rtl/>
        </w:rPr>
        <w:t>ی</w:t>
      </w:r>
      <w:r>
        <w:rPr>
          <w:rFonts w:hint="eastAsia"/>
          <w:rtl/>
        </w:rPr>
        <w:t>د</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بلد باشه</w:t>
      </w:r>
      <w:r>
        <w:rPr>
          <w:rFonts w:hint="cs"/>
          <w:rtl/>
        </w:rPr>
        <w:t>،</w:t>
      </w:r>
      <w:r>
        <w:rPr>
          <w:rtl/>
        </w:rPr>
        <w:t xml:space="preserve"> با</w:t>
      </w:r>
      <w:r>
        <w:rPr>
          <w:rFonts w:hint="cs"/>
          <w:rtl/>
        </w:rPr>
        <w:t>ی</w:t>
      </w:r>
      <w:r>
        <w:rPr>
          <w:rFonts w:hint="eastAsia"/>
          <w:rtl/>
        </w:rPr>
        <w:t>د</w:t>
      </w:r>
      <w:r>
        <w:rPr>
          <w:rtl/>
        </w:rPr>
        <w:t>‌ی</w:t>
      </w:r>
      <w:r>
        <w:rPr>
          <w:rFonts w:hint="eastAsia"/>
          <w:rtl/>
        </w:rPr>
        <w:t>ه</w:t>
      </w:r>
      <w:r>
        <w:rPr>
          <w:rtl/>
        </w:rPr>
        <w:t xml:space="preserve"> دفترچه شماره تلفن داشته باشه از افراد مختلف</w:t>
      </w:r>
      <w:r>
        <w:rPr>
          <w:rFonts w:hint="cs"/>
          <w:rtl/>
        </w:rPr>
        <w:t xml:space="preserve"> که</w:t>
      </w:r>
      <w:r>
        <w:rPr>
          <w:rtl/>
        </w:rPr>
        <w:t xml:space="preserve"> م</w:t>
      </w:r>
      <w:r>
        <w:rPr>
          <w:rFonts w:hint="cs"/>
          <w:rtl/>
        </w:rPr>
        <w:t>ی</w:t>
      </w:r>
      <w:r>
        <w:rPr>
          <w:rFonts w:hint="eastAsia"/>
          <w:rtl/>
        </w:rPr>
        <w:t>گه</w:t>
      </w:r>
      <w:r>
        <w:rPr>
          <w:rtl/>
        </w:rPr>
        <w:t xml:space="preserve"> تخصص ا</w:t>
      </w:r>
      <w:r>
        <w:rPr>
          <w:rFonts w:hint="cs"/>
          <w:rtl/>
        </w:rPr>
        <w:t>ی</w:t>
      </w:r>
      <w:r>
        <w:rPr>
          <w:rFonts w:hint="eastAsia"/>
          <w:rtl/>
        </w:rPr>
        <w:t>ن</w:t>
      </w:r>
      <w:r>
        <w:rPr>
          <w:rtl/>
        </w:rPr>
        <w:t xml:space="preserve"> اونه. حت</w:t>
      </w:r>
      <w:r>
        <w:rPr>
          <w:rFonts w:hint="cs"/>
          <w:rtl/>
        </w:rPr>
        <w:t>ی</w:t>
      </w:r>
      <w:r>
        <w:rPr>
          <w:rtl/>
        </w:rPr>
        <w:t xml:space="preserve"> کسان</w:t>
      </w:r>
      <w:r>
        <w:rPr>
          <w:rFonts w:hint="cs"/>
          <w:rtl/>
        </w:rPr>
        <w:t>ی</w:t>
      </w:r>
      <w:r>
        <w:rPr>
          <w:rtl/>
        </w:rPr>
        <w:t xml:space="preserve"> که ه</w:t>
      </w:r>
      <w:r>
        <w:rPr>
          <w:rFonts w:hint="cs"/>
          <w:rtl/>
        </w:rPr>
        <w:t>ی</w:t>
      </w:r>
      <w:r>
        <w:rPr>
          <w:rFonts w:hint="eastAsia"/>
          <w:rtl/>
        </w:rPr>
        <w:t>چ</w:t>
      </w:r>
      <w:r>
        <w:rPr>
          <w:rFonts w:hint="eastAsia"/>
        </w:rPr>
        <w:t>‌</w:t>
      </w:r>
      <w:r>
        <w:rPr>
          <w:rtl/>
        </w:rPr>
        <w:t>جا بدرد نم</w:t>
      </w:r>
      <w:r>
        <w:rPr>
          <w:rFonts w:hint="cs"/>
          <w:rtl/>
        </w:rPr>
        <w:t>ی‌</w:t>
      </w:r>
      <w:r>
        <w:rPr>
          <w:rFonts w:hint="eastAsia"/>
          <w:rtl/>
        </w:rPr>
        <w:t>خور</w:t>
      </w:r>
      <w:r>
        <w:rPr>
          <w:rFonts w:hint="cs"/>
          <w:rtl/>
        </w:rPr>
        <w:t>ن.</w:t>
      </w:r>
      <w:r>
        <w:rPr>
          <w:rtl/>
        </w:rPr>
        <w:t>آقا</w:t>
      </w:r>
      <w:r>
        <w:rPr>
          <w:rFonts w:hint="cs"/>
          <w:rtl/>
        </w:rPr>
        <w:t>یی</w:t>
      </w:r>
      <w:r>
        <w:rPr>
          <w:rtl/>
        </w:rPr>
        <w:t xml:space="preserve"> معاون مال</w:t>
      </w:r>
      <w:r>
        <w:rPr>
          <w:rFonts w:hint="cs"/>
          <w:rtl/>
        </w:rPr>
        <w:t>ی</w:t>
      </w:r>
      <w:r>
        <w:rPr>
          <w:rtl/>
        </w:rPr>
        <w:t xml:space="preserve"> بود در دانشگاه</w:t>
      </w:r>
      <w:r>
        <w:rPr>
          <w:rFonts w:hint="cs"/>
          <w:rtl/>
        </w:rPr>
        <w:t>ی</w:t>
      </w:r>
      <w:r>
        <w:rPr>
          <w:rtl/>
        </w:rPr>
        <w:t xml:space="preserve"> در خم</w:t>
      </w:r>
      <w:r>
        <w:rPr>
          <w:rFonts w:hint="cs"/>
          <w:rtl/>
        </w:rPr>
        <w:t>ی</w:t>
      </w:r>
      <w:r>
        <w:rPr>
          <w:rFonts w:hint="eastAsia"/>
          <w:rtl/>
        </w:rPr>
        <w:t>ن،</w:t>
      </w:r>
      <w:r>
        <w:rPr>
          <w:rtl/>
        </w:rPr>
        <w:t xml:space="preserve"> گفتم اصلا ا</w:t>
      </w:r>
      <w:r>
        <w:rPr>
          <w:rFonts w:hint="cs"/>
          <w:rtl/>
        </w:rPr>
        <w:t>ی</w:t>
      </w:r>
      <w:r>
        <w:rPr>
          <w:rFonts w:hint="eastAsia"/>
          <w:rtl/>
        </w:rPr>
        <w:t>ن</w:t>
      </w:r>
      <w:r>
        <w:rPr>
          <w:rtl/>
        </w:rPr>
        <w:t xml:space="preserve"> بدرد نم</w:t>
      </w:r>
      <w:r>
        <w:rPr>
          <w:rFonts w:hint="cs"/>
          <w:rtl/>
        </w:rPr>
        <w:t>ی</w:t>
      </w:r>
      <w:r>
        <w:rPr>
          <w:rFonts w:hint="eastAsia"/>
          <w:rtl/>
        </w:rPr>
        <w:t>خوره،</w:t>
      </w:r>
      <w:r>
        <w:rPr>
          <w:rtl/>
        </w:rPr>
        <w:t xml:space="preserve"> اما جالب بود ا</w:t>
      </w:r>
      <w:r>
        <w:rPr>
          <w:rFonts w:hint="eastAsia"/>
          <w:rtl/>
        </w:rPr>
        <w:t>ومدم</w:t>
      </w:r>
      <w:r>
        <w:rPr>
          <w:rtl/>
        </w:rPr>
        <w:t xml:space="preserve"> و‌ی</w:t>
      </w:r>
      <w:r>
        <w:rPr>
          <w:rFonts w:hint="eastAsia"/>
          <w:rtl/>
        </w:rPr>
        <w:t>ه</w:t>
      </w:r>
      <w:r>
        <w:rPr>
          <w:rtl/>
        </w:rPr>
        <w:t xml:space="preserve"> هفته بعدش برام مصرف داشت. مد</w:t>
      </w:r>
      <w:r>
        <w:rPr>
          <w:rFonts w:hint="cs"/>
          <w:rtl/>
        </w:rPr>
        <w:t>ی</w:t>
      </w:r>
      <w:r>
        <w:rPr>
          <w:rFonts w:hint="eastAsia"/>
          <w:rtl/>
        </w:rPr>
        <w:t>رها</w:t>
      </w:r>
      <w:r>
        <w:rPr>
          <w:rFonts w:hint="cs"/>
          <w:rtl/>
        </w:rPr>
        <w:t>ی</w:t>
      </w:r>
      <w:r>
        <w:rPr>
          <w:rtl/>
        </w:rPr>
        <w:t xml:space="preserve"> ما ا</w:t>
      </w:r>
      <w:r>
        <w:rPr>
          <w:rFonts w:hint="cs"/>
          <w:rtl/>
        </w:rPr>
        <w:t>ی</w:t>
      </w:r>
      <w:r>
        <w:rPr>
          <w:rFonts w:hint="eastAsia"/>
          <w:rtl/>
        </w:rPr>
        <w:t>نطور</w:t>
      </w:r>
      <w:r>
        <w:rPr>
          <w:rFonts w:hint="cs"/>
          <w:rtl/>
        </w:rPr>
        <w:t>ی</w:t>
      </w:r>
      <w:r>
        <w:rPr>
          <w:rtl/>
        </w:rPr>
        <w:t xml:space="preserve"> فکر نم</w:t>
      </w:r>
      <w:r>
        <w:rPr>
          <w:rFonts w:hint="cs"/>
          <w:rtl/>
        </w:rPr>
        <w:t>ی‌</w:t>
      </w:r>
      <w:r>
        <w:rPr>
          <w:rtl/>
        </w:rPr>
        <w:t>کنن.</w:t>
      </w:r>
      <w:r w:rsidR="0076088E">
        <w:rPr>
          <w:rFonts w:cs="Calibri" w:hint="cs"/>
          <w:rtl/>
        </w:rPr>
        <w:t>"</w:t>
      </w:r>
    </w:p>
    <w:p w14:paraId="27DBCC6A" w14:textId="6609E2CF" w:rsidR="003047B2" w:rsidRPr="0076088E" w:rsidRDefault="003047B2" w:rsidP="00302BAA">
      <w:pPr>
        <w:pStyle w:val="ac"/>
        <w:rPr>
          <w:rFonts w:cs="Calibri"/>
          <w:rtl/>
        </w:rPr>
      </w:pPr>
      <w:r>
        <w:rPr>
          <w:rFonts w:hint="cs"/>
          <w:rtl/>
        </w:rPr>
        <w:t xml:space="preserve">کد 22: </w:t>
      </w:r>
      <w:r w:rsidR="0076088E">
        <w:rPr>
          <w:rFonts w:cs="Calibri" w:hint="cs"/>
          <w:rtl/>
        </w:rPr>
        <w:t>"</w:t>
      </w:r>
      <w:r w:rsidRPr="009B4F72">
        <w:rPr>
          <w:rtl/>
        </w:rPr>
        <w:t>ویژگی دیگری که به نظر من خیلی میتونه بهش کمک بکنه ویژگی ارتباطی وتعامل سازندۀ</w:t>
      </w:r>
      <w:r>
        <w:rPr>
          <w:rtl/>
        </w:rPr>
        <w:t>‌ی</w:t>
      </w:r>
      <w:r w:rsidRPr="009B4F72">
        <w:rPr>
          <w:rtl/>
        </w:rPr>
        <w:t>ک مدیر آموزشیه.</w:t>
      </w:r>
      <w:r>
        <w:rPr>
          <w:rtl/>
        </w:rPr>
        <w:t>‌ی</w:t>
      </w:r>
      <w:r w:rsidRPr="009B4F72">
        <w:rPr>
          <w:rtl/>
        </w:rPr>
        <w:t>عنی</w:t>
      </w:r>
      <w:r>
        <w:rPr>
          <w:rtl/>
        </w:rPr>
        <w:t>‌ی</w:t>
      </w:r>
      <w:r w:rsidRPr="009B4F72">
        <w:rPr>
          <w:rtl/>
        </w:rPr>
        <w:t>ک مدیر آموزشی هر میزان که بتواند با عوامل موثر در فرآیند آموزش، چه اونهایی که درون آموزش و پرورش هستند و چه اونهایی که خارج از آموزش و پرورش هستند، مثل شهرداری، مثل وزارت کشور و جاهای دیگه و اولیای دانش آموزان و خود دانش‌آموزان،</w:t>
      </w:r>
      <w:r>
        <w:rPr>
          <w:rtl/>
        </w:rPr>
        <w:t>‌ی</w:t>
      </w:r>
      <w:r w:rsidRPr="009B4F72">
        <w:rPr>
          <w:rtl/>
        </w:rPr>
        <w:t>عنی</w:t>
      </w:r>
      <w:r>
        <w:rPr>
          <w:rtl/>
        </w:rPr>
        <w:t>‌ی</w:t>
      </w:r>
      <w:r w:rsidRPr="009B4F72">
        <w:rPr>
          <w:rtl/>
        </w:rPr>
        <w:t>ک سیستم ارتباطی قوی‌ای داشته باشه. این میتونه به نظر من کمک بکنه که</w:t>
      </w:r>
      <w:r>
        <w:rPr>
          <w:rtl/>
        </w:rPr>
        <w:t>‌ی</w:t>
      </w:r>
      <w:r w:rsidRPr="009B4F72">
        <w:rPr>
          <w:rtl/>
        </w:rPr>
        <w:t>ک مدیر مدیرآموزشی موثر در طراحی محیط فیزیکی</w:t>
      </w:r>
      <w:r>
        <w:rPr>
          <w:rtl/>
        </w:rPr>
        <w:t>‌ی</w:t>
      </w:r>
      <w:r w:rsidRPr="009B4F72">
        <w:rPr>
          <w:rtl/>
        </w:rPr>
        <w:t>ادگیری باشه.</w:t>
      </w:r>
      <w:r w:rsidR="0076088E">
        <w:rPr>
          <w:rFonts w:cs="Calibri" w:hint="cs"/>
          <w:rtl/>
        </w:rPr>
        <w:t>"</w:t>
      </w:r>
    </w:p>
    <w:p w14:paraId="12214BB0" w14:textId="77777777" w:rsidR="00623E32" w:rsidRDefault="00623E32" w:rsidP="007B57AB">
      <w:pPr>
        <w:pStyle w:val="1-1-1"/>
        <w:numPr>
          <w:ilvl w:val="0"/>
          <w:numId w:val="0"/>
        </w:numPr>
        <w:ind w:left="11"/>
        <w:rPr>
          <w:rtl/>
        </w:rPr>
      </w:pPr>
      <w:bookmarkStart w:id="87" w:name="_Toc144152759"/>
      <w:bookmarkStart w:id="88" w:name="_Toc144767768"/>
      <w:r w:rsidRPr="00F811F4">
        <w:rPr>
          <w:rFonts w:hint="cs"/>
          <w:rtl/>
        </w:rPr>
        <w:t>مشارکت‌جو</w:t>
      </w:r>
      <w:r>
        <w:rPr>
          <w:rFonts w:hint="cs"/>
          <w:rtl/>
        </w:rPr>
        <w:t xml:space="preserve"> و مشارکت‌پذیر</w:t>
      </w:r>
      <w:bookmarkEnd w:id="87"/>
      <w:bookmarkEnd w:id="88"/>
      <w:r>
        <w:rPr>
          <w:rFonts w:hint="cs"/>
          <w:rtl/>
        </w:rPr>
        <w:t xml:space="preserve"> </w:t>
      </w:r>
    </w:p>
    <w:p w14:paraId="226157CF" w14:textId="06D0BDE6" w:rsidR="00623E32" w:rsidRPr="0076088E" w:rsidRDefault="00623E32" w:rsidP="00302BAA">
      <w:pPr>
        <w:pStyle w:val="ac"/>
        <w:rPr>
          <w:rFonts w:cs="Calibri"/>
          <w:rtl/>
        </w:rPr>
      </w:pPr>
      <w:r>
        <w:rPr>
          <w:rFonts w:hint="cs"/>
          <w:rtl/>
        </w:rPr>
        <w:t>یکی از شایستگی‌هایی که‌یک مدیر در طراحی محیط کالبدی‌یادگیری باید داشته باشد شایستگی مشارکت‌جویی و مشارکت‌پذیری است:</w:t>
      </w:r>
    </w:p>
    <w:p w14:paraId="0B7274DF" w14:textId="29C38B0C" w:rsidR="00623E32" w:rsidRPr="0076088E" w:rsidRDefault="00623E32" w:rsidP="00302BAA">
      <w:pPr>
        <w:pStyle w:val="ac"/>
        <w:rPr>
          <w:rFonts w:cs="Calibri"/>
          <w:rtl/>
        </w:rPr>
      </w:pPr>
      <w:r>
        <w:rPr>
          <w:rFonts w:hint="cs"/>
          <w:rtl/>
        </w:rPr>
        <w:t xml:space="preserve">کد 3: </w:t>
      </w:r>
      <w:r w:rsidR="0076088E">
        <w:rPr>
          <w:rFonts w:cs="Calibri" w:hint="cs"/>
          <w:rtl/>
        </w:rPr>
        <w:t>"</w:t>
      </w:r>
      <w:r w:rsidRPr="009B4F72">
        <w:rPr>
          <w:rtl/>
        </w:rPr>
        <w:t>اولیا هم دوست دارند بچه</w:t>
      </w:r>
      <w:r>
        <w:rPr>
          <w:rFonts w:hint="cs"/>
          <w:rtl/>
        </w:rPr>
        <w:t>‌</w:t>
      </w:r>
      <w:r w:rsidRPr="009B4F72">
        <w:rPr>
          <w:rtl/>
        </w:rPr>
        <w:t>هاشون</w:t>
      </w:r>
      <w:r>
        <w:rPr>
          <w:rtl/>
        </w:rPr>
        <w:t>‌ی</w:t>
      </w:r>
      <w:r w:rsidRPr="009B4F72">
        <w:rPr>
          <w:rtl/>
        </w:rPr>
        <w:t>اد بگیرن. بستگی به اون انرژی</w:t>
      </w:r>
      <w:r>
        <w:rPr>
          <w:rFonts w:hint="cs"/>
          <w:rtl/>
        </w:rPr>
        <w:t>‌</w:t>
      </w:r>
      <w:r w:rsidRPr="009B4F72">
        <w:rPr>
          <w:rtl/>
        </w:rPr>
        <w:t>ای داره که از مدیر می</w:t>
      </w:r>
      <w:r>
        <w:rPr>
          <w:rFonts w:hint="cs"/>
          <w:rtl/>
        </w:rPr>
        <w:t>‌</w:t>
      </w:r>
      <w:r w:rsidRPr="009B4F72">
        <w:rPr>
          <w:rtl/>
        </w:rPr>
        <w:t>گیرن، الان مثلا اینجا چند روز پیش اومدن کارنامه گرفتند و بعد</w:t>
      </w:r>
      <w:r>
        <w:rPr>
          <w:rtl/>
        </w:rPr>
        <w:t>‌ی</w:t>
      </w:r>
      <w:r w:rsidRPr="009B4F72">
        <w:rPr>
          <w:rtl/>
        </w:rPr>
        <w:t xml:space="preserve">ک کمکی انجام دادند، ما سریع، نزدیک بیست میلیون لرزگیر پله زدیم، بیست میلیون منبع </w:t>
      </w:r>
      <w:r>
        <w:rPr>
          <w:rFonts w:hint="cs"/>
          <w:rtl/>
        </w:rPr>
        <w:t>آ</w:t>
      </w:r>
      <w:r w:rsidRPr="009B4F72">
        <w:rPr>
          <w:rtl/>
        </w:rPr>
        <w:t>ب رو تعمیر کردیم.</w:t>
      </w:r>
      <w:r>
        <w:rPr>
          <w:rFonts w:hint="cs"/>
          <w:rtl/>
        </w:rPr>
        <w:t xml:space="preserve"> </w:t>
      </w:r>
      <w:r w:rsidRPr="009B4F72">
        <w:rPr>
          <w:rtl/>
        </w:rPr>
        <w:t>برای در هر کلاسی طرح داده بودیم، مثلا در کلاس پنجم دو به این شکل بود، باهم بودن رمز موفقیته.</w:t>
      </w:r>
      <w:r>
        <w:rPr>
          <w:rFonts w:hint="cs"/>
          <w:rtl/>
        </w:rPr>
        <w:t xml:space="preserve"> بسیاری از کارها </w:t>
      </w:r>
      <w:r w:rsidRPr="009B4F72">
        <w:rPr>
          <w:rtl/>
        </w:rPr>
        <w:t>با مشارکت خود اولیاست. گاهی خودشان می</w:t>
      </w:r>
      <w:r>
        <w:rPr>
          <w:rFonts w:hint="cs"/>
          <w:rtl/>
        </w:rPr>
        <w:t>‌</w:t>
      </w:r>
      <w:r w:rsidRPr="009B4F72">
        <w:rPr>
          <w:rtl/>
        </w:rPr>
        <w:t>گویند رنگ می</w:t>
      </w:r>
      <w:r>
        <w:rPr>
          <w:rFonts w:hint="cs"/>
          <w:rtl/>
        </w:rPr>
        <w:t>‌</w:t>
      </w:r>
      <w:r w:rsidRPr="009B4F72">
        <w:rPr>
          <w:rtl/>
        </w:rPr>
        <w:t>خریم و خودمان می</w:t>
      </w:r>
      <w:r>
        <w:rPr>
          <w:rFonts w:hint="cs"/>
          <w:rtl/>
        </w:rPr>
        <w:t>‌</w:t>
      </w:r>
      <w:r w:rsidRPr="009B4F72">
        <w:rPr>
          <w:rtl/>
        </w:rPr>
        <w:t>زنیم.</w:t>
      </w:r>
      <w:r>
        <w:rPr>
          <w:rtl/>
        </w:rPr>
        <w:t>‌ی</w:t>
      </w:r>
      <w:r w:rsidRPr="009B4F72">
        <w:rPr>
          <w:rtl/>
        </w:rPr>
        <w:t>کی نجار بود خودش چوب می</w:t>
      </w:r>
      <w:r>
        <w:rPr>
          <w:rFonts w:hint="cs"/>
          <w:rtl/>
        </w:rPr>
        <w:t>‌آ</w:t>
      </w:r>
      <w:r w:rsidRPr="009B4F72">
        <w:rPr>
          <w:rtl/>
        </w:rPr>
        <w:t>ورد و انجام می</w:t>
      </w:r>
      <w:r>
        <w:rPr>
          <w:rFonts w:hint="cs"/>
          <w:rtl/>
        </w:rPr>
        <w:t>‌</w:t>
      </w:r>
      <w:r w:rsidRPr="009B4F72">
        <w:rPr>
          <w:rtl/>
        </w:rPr>
        <w:t>داد. باغچه</w:t>
      </w:r>
      <w:r>
        <w:rPr>
          <w:rFonts w:hint="cs"/>
          <w:rtl/>
        </w:rPr>
        <w:t>‌</w:t>
      </w:r>
      <w:r w:rsidRPr="009B4F72">
        <w:rPr>
          <w:rtl/>
        </w:rPr>
        <w:t>ی آن مدرسه را</w:t>
      </w:r>
      <w:r>
        <w:rPr>
          <w:rtl/>
        </w:rPr>
        <w:t>‌ی</w:t>
      </w:r>
      <w:r w:rsidRPr="009B4F72">
        <w:rPr>
          <w:rtl/>
        </w:rPr>
        <w:t>کی از والدین که دکتر بود درست کرد. تمام گیاهان را خودش آورد.</w:t>
      </w:r>
      <w:r w:rsidR="0076088E">
        <w:rPr>
          <w:rFonts w:cs="Calibri" w:hint="cs"/>
          <w:rtl/>
        </w:rPr>
        <w:t>"</w:t>
      </w:r>
    </w:p>
    <w:p w14:paraId="40FA4C3A" w14:textId="39BEA51C" w:rsidR="00623E32" w:rsidRPr="0076088E" w:rsidRDefault="00623E32" w:rsidP="00302BAA">
      <w:pPr>
        <w:pStyle w:val="ac"/>
        <w:rPr>
          <w:rFonts w:cs="Calibri"/>
        </w:rPr>
      </w:pPr>
      <w:r>
        <w:rPr>
          <w:rFonts w:hint="cs"/>
          <w:rtl/>
        </w:rPr>
        <w:t xml:space="preserve">کد 12: </w:t>
      </w:r>
      <w:r w:rsidR="0076088E">
        <w:rPr>
          <w:rFonts w:cs="Calibri" w:hint="cs"/>
          <w:rtl/>
        </w:rPr>
        <w:t>"</w:t>
      </w:r>
      <w:r>
        <w:rPr>
          <w:rtl/>
        </w:rPr>
        <w:t>برا</w:t>
      </w:r>
      <w:r>
        <w:rPr>
          <w:rFonts w:hint="cs"/>
          <w:rtl/>
        </w:rPr>
        <w:t>ی</w:t>
      </w:r>
      <w:r>
        <w:rPr>
          <w:rtl/>
        </w:rPr>
        <w:t xml:space="preserve"> ا</w:t>
      </w:r>
      <w:r>
        <w:rPr>
          <w:rFonts w:hint="cs"/>
          <w:rtl/>
        </w:rPr>
        <w:t>ی</w:t>
      </w:r>
      <w:r>
        <w:rPr>
          <w:rFonts w:hint="eastAsia"/>
          <w:rtl/>
        </w:rPr>
        <w:t>نکه</w:t>
      </w:r>
      <w:r>
        <w:rPr>
          <w:rtl/>
        </w:rPr>
        <w:t xml:space="preserve"> به اون ز</w:t>
      </w:r>
      <w:r>
        <w:rPr>
          <w:rFonts w:hint="cs"/>
          <w:rtl/>
        </w:rPr>
        <w:t>ی</w:t>
      </w:r>
      <w:r>
        <w:rPr>
          <w:rFonts w:hint="eastAsia"/>
          <w:rtl/>
        </w:rPr>
        <w:t>با</w:t>
      </w:r>
      <w:r>
        <w:rPr>
          <w:rFonts w:hint="cs"/>
          <w:rtl/>
        </w:rPr>
        <w:t>یی</w:t>
      </w:r>
      <w:r>
        <w:rPr>
          <w:rtl/>
        </w:rPr>
        <w:t xml:space="preserve"> برس</w:t>
      </w:r>
      <w:r>
        <w:rPr>
          <w:rFonts w:hint="cs"/>
          <w:rtl/>
        </w:rPr>
        <w:t>ی</w:t>
      </w:r>
      <w:r>
        <w:rPr>
          <w:rFonts w:hint="eastAsia"/>
          <w:rtl/>
        </w:rPr>
        <w:t>م</w:t>
      </w:r>
      <w:r>
        <w:rPr>
          <w:rtl/>
        </w:rPr>
        <w:t xml:space="preserve"> با</w:t>
      </w:r>
      <w:r>
        <w:rPr>
          <w:rFonts w:hint="cs"/>
          <w:rtl/>
        </w:rPr>
        <w:t>ی</w:t>
      </w:r>
      <w:r>
        <w:rPr>
          <w:rFonts w:hint="eastAsia"/>
          <w:rtl/>
        </w:rPr>
        <w:t>د</w:t>
      </w:r>
      <w:r>
        <w:rPr>
          <w:rtl/>
        </w:rPr>
        <w:t xml:space="preserve"> همه تلاش کن</w:t>
      </w:r>
      <w:r>
        <w:rPr>
          <w:rFonts w:hint="cs"/>
          <w:rtl/>
        </w:rPr>
        <w:t>ی</w:t>
      </w:r>
      <w:r>
        <w:rPr>
          <w:rFonts w:hint="eastAsia"/>
          <w:rtl/>
        </w:rPr>
        <w:t>م</w:t>
      </w:r>
      <w:r>
        <w:rPr>
          <w:rtl/>
        </w:rPr>
        <w:t>. تابستان د</w:t>
      </w:r>
      <w:r>
        <w:rPr>
          <w:rFonts w:hint="cs"/>
          <w:rtl/>
        </w:rPr>
        <w:t>ی</w:t>
      </w:r>
      <w:r>
        <w:rPr>
          <w:rFonts w:hint="eastAsia"/>
          <w:rtl/>
        </w:rPr>
        <w:t>وارها</w:t>
      </w:r>
      <w:r>
        <w:rPr>
          <w:rFonts w:hint="cs"/>
          <w:rtl/>
        </w:rPr>
        <w:t>ی</w:t>
      </w:r>
      <w:r>
        <w:rPr>
          <w:rtl/>
        </w:rPr>
        <w:t xml:space="preserve"> ح</w:t>
      </w:r>
      <w:r>
        <w:rPr>
          <w:rFonts w:hint="cs"/>
          <w:rtl/>
        </w:rPr>
        <w:t>ی</w:t>
      </w:r>
      <w:r>
        <w:rPr>
          <w:rFonts w:hint="eastAsia"/>
          <w:rtl/>
        </w:rPr>
        <w:t>اط</w:t>
      </w:r>
      <w:r>
        <w:rPr>
          <w:rtl/>
        </w:rPr>
        <w:t xml:space="preserve"> رو مامان</w:t>
      </w:r>
      <w:r>
        <w:rPr>
          <w:rFonts w:hint="cs"/>
          <w:rtl/>
        </w:rPr>
        <w:t>‌</w:t>
      </w:r>
      <w:r>
        <w:rPr>
          <w:rtl/>
        </w:rPr>
        <w:t>ها اومدن رنگ کردن.‌ی</w:t>
      </w:r>
      <w:r>
        <w:rPr>
          <w:rFonts w:hint="eastAsia"/>
          <w:rtl/>
        </w:rPr>
        <w:t>ه</w:t>
      </w:r>
      <w:r>
        <w:rPr>
          <w:rtl/>
        </w:rPr>
        <w:t xml:space="preserve"> نقاش دار</w:t>
      </w:r>
      <w:r>
        <w:rPr>
          <w:rFonts w:hint="cs"/>
          <w:rtl/>
        </w:rPr>
        <w:t>ی</w:t>
      </w:r>
      <w:r>
        <w:rPr>
          <w:rFonts w:hint="eastAsia"/>
          <w:rtl/>
        </w:rPr>
        <w:t>م</w:t>
      </w:r>
      <w:r>
        <w:rPr>
          <w:rtl/>
        </w:rPr>
        <w:t xml:space="preserve"> گفت ا</w:t>
      </w:r>
      <w:r>
        <w:rPr>
          <w:rFonts w:hint="cs"/>
          <w:rtl/>
        </w:rPr>
        <w:t>ی</w:t>
      </w:r>
      <w:r>
        <w:rPr>
          <w:rFonts w:hint="eastAsia"/>
          <w:rtl/>
        </w:rPr>
        <w:t>نجا</w:t>
      </w:r>
      <w:r>
        <w:rPr>
          <w:rtl/>
        </w:rPr>
        <w:t xml:space="preserve"> طول م</w:t>
      </w:r>
      <w:r>
        <w:rPr>
          <w:rFonts w:hint="cs"/>
          <w:rtl/>
        </w:rPr>
        <w:t>ی‌</w:t>
      </w:r>
      <w:r>
        <w:rPr>
          <w:rFonts w:hint="eastAsia"/>
          <w:rtl/>
        </w:rPr>
        <w:t>کشه،</w:t>
      </w:r>
      <w:r>
        <w:rPr>
          <w:rtl/>
        </w:rPr>
        <w:t xml:space="preserve"> گفتم طرح رو بده مامان</w:t>
      </w:r>
      <w:r>
        <w:rPr>
          <w:rFonts w:hint="cs"/>
          <w:rtl/>
        </w:rPr>
        <w:t>‌</w:t>
      </w:r>
      <w:r>
        <w:rPr>
          <w:rtl/>
        </w:rPr>
        <w:t>ها م</w:t>
      </w:r>
      <w:r>
        <w:rPr>
          <w:rFonts w:hint="cs"/>
          <w:rtl/>
        </w:rPr>
        <w:t>ی</w:t>
      </w:r>
      <w:r>
        <w:rPr>
          <w:rFonts w:hint="eastAsia"/>
          <w:rtl/>
        </w:rPr>
        <w:t>ان،</w:t>
      </w:r>
      <w:r>
        <w:rPr>
          <w:rtl/>
        </w:rPr>
        <w:t xml:space="preserve"> گفت نم</w:t>
      </w:r>
      <w:r>
        <w:rPr>
          <w:rFonts w:hint="cs"/>
          <w:rtl/>
        </w:rPr>
        <w:t>ی‌</w:t>
      </w:r>
      <w:r>
        <w:rPr>
          <w:rtl/>
        </w:rPr>
        <w:t>تونن و گفتم امتحان م</w:t>
      </w:r>
      <w:r>
        <w:rPr>
          <w:rFonts w:hint="cs"/>
          <w:rtl/>
        </w:rPr>
        <w:t>ی‌</w:t>
      </w:r>
      <w:r>
        <w:rPr>
          <w:rFonts w:hint="eastAsia"/>
          <w:rtl/>
        </w:rPr>
        <w:t>کن</w:t>
      </w:r>
      <w:r>
        <w:rPr>
          <w:rFonts w:hint="cs"/>
          <w:rtl/>
        </w:rPr>
        <w:t>ی</w:t>
      </w:r>
      <w:r>
        <w:rPr>
          <w:rFonts w:hint="eastAsia"/>
          <w:rtl/>
        </w:rPr>
        <w:t>م</w:t>
      </w:r>
      <w:r>
        <w:rPr>
          <w:rtl/>
        </w:rPr>
        <w:t>. انقدر با عشق اومدن انجام دادن تمام شد. همه</w:t>
      </w:r>
      <w:r>
        <w:rPr>
          <w:rFonts w:hint="cs"/>
          <w:rtl/>
        </w:rPr>
        <w:t>‌</w:t>
      </w:r>
      <w:r>
        <w:rPr>
          <w:rtl/>
        </w:rPr>
        <w:t>اش تو</w:t>
      </w:r>
      <w:r>
        <w:rPr>
          <w:rFonts w:hint="cs"/>
          <w:rtl/>
        </w:rPr>
        <w:t>ی</w:t>
      </w:r>
      <w:r>
        <w:rPr>
          <w:rtl/>
        </w:rPr>
        <w:t xml:space="preserve"> فک</w:t>
      </w:r>
      <w:r>
        <w:rPr>
          <w:rFonts w:hint="eastAsia"/>
          <w:rtl/>
        </w:rPr>
        <w:t>ر</w:t>
      </w:r>
      <w:r>
        <w:rPr>
          <w:rtl/>
        </w:rPr>
        <w:t xml:space="preserve"> ا</w:t>
      </w:r>
      <w:r>
        <w:rPr>
          <w:rFonts w:hint="cs"/>
          <w:rtl/>
        </w:rPr>
        <w:t>ی</w:t>
      </w:r>
      <w:r>
        <w:rPr>
          <w:rFonts w:hint="eastAsia"/>
          <w:rtl/>
        </w:rPr>
        <w:t>ن</w:t>
      </w:r>
      <w:r>
        <w:rPr>
          <w:rFonts w:hint="cs"/>
          <w:rtl/>
        </w:rPr>
        <w:t>م</w:t>
      </w:r>
      <w:r>
        <w:rPr>
          <w:rtl/>
        </w:rPr>
        <w:t xml:space="preserve"> که کاش بتون</w:t>
      </w:r>
      <w:r>
        <w:rPr>
          <w:rFonts w:hint="cs"/>
          <w:rtl/>
        </w:rPr>
        <w:t>ی</w:t>
      </w:r>
      <w:r>
        <w:rPr>
          <w:rFonts w:hint="eastAsia"/>
          <w:rtl/>
        </w:rPr>
        <w:t>م</w:t>
      </w:r>
      <w:r>
        <w:rPr>
          <w:rtl/>
        </w:rPr>
        <w:t xml:space="preserve"> به بچه</w:t>
      </w:r>
      <w:r>
        <w:rPr>
          <w:rFonts w:hint="cs"/>
          <w:rtl/>
        </w:rPr>
        <w:t>‌</w:t>
      </w:r>
      <w:r>
        <w:rPr>
          <w:rtl/>
        </w:rPr>
        <w:t>ها کار ت</w:t>
      </w:r>
      <w:r>
        <w:rPr>
          <w:rFonts w:hint="cs"/>
          <w:rtl/>
        </w:rPr>
        <w:t>ی</w:t>
      </w:r>
      <w:r>
        <w:rPr>
          <w:rFonts w:hint="eastAsia"/>
          <w:rtl/>
        </w:rPr>
        <w:t>می‌</w:t>
      </w:r>
      <w:r>
        <w:rPr>
          <w:rtl/>
        </w:rPr>
        <w:t>رو‌ی</w:t>
      </w:r>
      <w:r>
        <w:rPr>
          <w:rFonts w:hint="eastAsia"/>
          <w:rtl/>
        </w:rPr>
        <w:t>اد</w:t>
      </w:r>
      <w:r>
        <w:rPr>
          <w:rtl/>
        </w:rPr>
        <w:t xml:space="preserve"> بد</w:t>
      </w:r>
      <w:r>
        <w:rPr>
          <w:rFonts w:hint="cs"/>
          <w:rtl/>
        </w:rPr>
        <w:t>ی</w:t>
      </w:r>
      <w:r>
        <w:rPr>
          <w:rFonts w:hint="eastAsia"/>
          <w:rtl/>
        </w:rPr>
        <w:t>م</w:t>
      </w:r>
      <w:r>
        <w:rPr>
          <w:rtl/>
        </w:rPr>
        <w:t xml:space="preserve"> و بعدش نت</w:t>
      </w:r>
      <w:r>
        <w:rPr>
          <w:rFonts w:hint="cs"/>
          <w:rtl/>
        </w:rPr>
        <w:t>ی</w:t>
      </w:r>
      <w:r>
        <w:rPr>
          <w:rFonts w:hint="eastAsia"/>
          <w:rtl/>
        </w:rPr>
        <w:t>جه</w:t>
      </w:r>
      <w:r>
        <w:rPr>
          <w:rFonts w:hint="cs"/>
          <w:rtl/>
        </w:rPr>
        <w:t>‌</w:t>
      </w:r>
      <w:r>
        <w:rPr>
          <w:rtl/>
        </w:rPr>
        <w:t>اش رو در سالها</w:t>
      </w:r>
      <w:r>
        <w:rPr>
          <w:rFonts w:hint="cs"/>
          <w:rtl/>
        </w:rPr>
        <w:t>ی</w:t>
      </w:r>
      <w:r>
        <w:rPr>
          <w:rtl/>
        </w:rPr>
        <w:t xml:space="preserve"> بعد م</w:t>
      </w:r>
      <w:r>
        <w:rPr>
          <w:rFonts w:hint="cs"/>
          <w:rtl/>
        </w:rPr>
        <w:t>ی‌</w:t>
      </w:r>
      <w:r>
        <w:rPr>
          <w:rtl/>
        </w:rPr>
        <w:t>ب</w:t>
      </w:r>
      <w:r>
        <w:rPr>
          <w:rFonts w:hint="cs"/>
          <w:rtl/>
        </w:rPr>
        <w:t>ی</w:t>
      </w:r>
      <w:r>
        <w:rPr>
          <w:rFonts w:hint="eastAsia"/>
          <w:rtl/>
        </w:rPr>
        <w:t>ن</w:t>
      </w:r>
      <w:r>
        <w:rPr>
          <w:rFonts w:hint="cs"/>
          <w:rtl/>
        </w:rPr>
        <w:t>ی</w:t>
      </w:r>
      <w:r>
        <w:rPr>
          <w:rFonts w:hint="eastAsia"/>
          <w:rtl/>
        </w:rPr>
        <w:t>م</w:t>
      </w:r>
      <w:r>
        <w:rPr>
          <w:rtl/>
        </w:rPr>
        <w:t>.</w:t>
      </w:r>
      <w:r w:rsidR="0076088E">
        <w:rPr>
          <w:rFonts w:cs="Calibri" w:hint="cs"/>
          <w:rtl/>
        </w:rPr>
        <w:t>"</w:t>
      </w:r>
    </w:p>
    <w:p w14:paraId="5D4B3645" w14:textId="780136E5" w:rsidR="00623E32" w:rsidRPr="0076088E" w:rsidRDefault="00623E32" w:rsidP="00302BAA">
      <w:pPr>
        <w:pStyle w:val="ac"/>
        <w:rPr>
          <w:rFonts w:cs="Calibri"/>
          <w:rtl/>
        </w:rPr>
      </w:pPr>
      <w:r>
        <w:rPr>
          <w:rFonts w:hint="cs"/>
          <w:rtl/>
        </w:rPr>
        <w:t xml:space="preserve">کد 12: </w:t>
      </w:r>
      <w:r w:rsidR="0076088E">
        <w:rPr>
          <w:rFonts w:cs="Calibri" w:hint="cs"/>
          <w:rtl/>
        </w:rPr>
        <w:t>"</w:t>
      </w:r>
      <w:r>
        <w:rPr>
          <w:rFonts w:hint="eastAsia"/>
          <w:rtl/>
        </w:rPr>
        <w:t>اول</w:t>
      </w:r>
      <w:r>
        <w:rPr>
          <w:rFonts w:hint="cs"/>
          <w:rtl/>
        </w:rPr>
        <w:t>ی</w:t>
      </w:r>
      <w:r>
        <w:rPr>
          <w:rFonts w:hint="eastAsia"/>
          <w:rtl/>
        </w:rPr>
        <w:t>ا</w:t>
      </w:r>
      <w:r>
        <w:rPr>
          <w:rtl/>
        </w:rPr>
        <w:t xml:space="preserve"> </w:t>
      </w:r>
      <w:r>
        <w:rPr>
          <w:rFonts w:hint="cs"/>
          <w:rtl/>
        </w:rPr>
        <w:t xml:space="preserve">وقتی </w:t>
      </w:r>
      <w:r>
        <w:rPr>
          <w:rtl/>
        </w:rPr>
        <w:t>د</w:t>
      </w:r>
      <w:r>
        <w:rPr>
          <w:rFonts w:hint="cs"/>
          <w:rtl/>
        </w:rPr>
        <w:t>ی</w:t>
      </w:r>
      <w:r>
        <w:rPr>
          <w:rFonts w:hint="eastAsia"/>
          <w:rtl/>
        </w:rPr>
        <w:t>دن</w:t>
      </w:r>
      <w:r>
        <w:rPr>
          <w:rtl/>
        </w:rPr>
        <w:t xml:space="preserve"> دار</w:t>
      </w:r>
      <w:r>
        <w:rPr>
          <w:rFonts w:hint="cs"/>
          <w:rtl/>
        </w:rPr>
        <w:t>ی</w:t>
      </w:r>
      <w:r>
        <w:rPr>
          <w:rFonts w:hint="eastAsia"/>
          <w:rtl/>
        </w:rPr>
        <w:t>م</w:t>
      </w:r>
      <w:r>
        <w:rPr>
          <w:rtl/>
        </w:rPr>
        <w:t xml:space="preserve"> هز</w:t>
      </w:r>
      <w:r>
        <w:rPr>
          <w:rFonts w:hint="cs"/>
          <w:rtl/>
        </w:rPr>
        <w:t>ی</w:t>
      </w:r>
      <w:r>
        <w:rPr>
          <w:rFonts w:hint="eastAsia"/>
          <w:rtl/>
        </w:rPr>
        <w:t>نه</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م</w:t>
      </w:r>
      <w:r>
        <w:rPr>
          <w:rtl/>
        </w:rPr>
        <w:t xml:space="preserve"> خرج هم م</w:t>
      </w:r>
      <w:r>
        <w:rPr>
          <w:rFonts w:hint="cs"/>
          <w:rtl/>
        </w:rPr>
        <w:t>ی‌</w:t>
      </w:r>
      <w:r>
        <w:rPr>
          <w:rFonts w:hint="eastAsia"/>
          <w:rtl/>
        </w:rPr>
        <w:t>کن</w:t>
      </w:r>
      <w:r>
        <w:rPr>
          <w:rFonts w:hint="cs"/>
          <w:rtl/>
        </w:rPr>
        <w:t>ی</w:t>
      </w:r>
      <w:r>
        <w:rPr>
          <w:rFonts w:hint="eastAsia"/>
          <w:rtl/>
        </w:rPr>
        <w:t>م</w:t>
      </w:r>
      <w:r>
        <w:rPr>
          <w:rtl/>
        </w:rPr>
        <w:t xml:space="preserve"> برا</w:t>
      </w:r>
      <w:r>
        <w:rPr>
          <w:rFonts w:hint="cs"/>
          <w:rtl/>
        </w:rPr>
        <w:t>ی</w:t>
      </w:r>
      <w:r>
        <w:rPr>
          <w:rtl/>
        </w:rPr>
        <w:t xml:space="preserve"> بچه</w:t>
      </w:r>
      <w:r>
        <w:rPr>
          <w:rFonts w:hint="cs"/>
          <w:rtl/>
        </w:rPr>
        <w:t>‌</w:t>
      </w:r>
      <w:r>
        <w:rPr>
          <w:rtl/>
        </w:rPr>
        <w:t>ها</w:t>
      </w:r>
      <w:r>
        <w:rPr>
          <w:rFonts w:hint="cs"/>
          <w:rtl/>
        </w:rPr>
        <w:t>،</w:t>
      </w:r>
      <w:r>
        <w:rPr>
          <w:rtl/>
        </w:rPr>
        <w:t xml:space="preserve"> بعد از ا</w:t>
      </w:r>
      <w:r>
        <w:rPr>
          <w:rFonts w:hint="cs"/>
          <w:rtl/>
        </w:rPr>
        <w:t>ی</w:t>
      </w:r>
      <w:r>
        <w:rPr>
          <w:rFonts w:hint="eastAsia"/>
          <w:rtl/>
        </w:rPr>
        <w:t>ن</w:t>
      </w:r>
      <w:r>
        <w:rPr>
          <w:rtl/>
        </w:rPr>
        <w:t xml:space="preserve"> جشن‌ی</w:t>
      </w:r>
      <w:r>
        <w:rPr>
          <w:rFonts w:hint="eastAsia"/>
          <w:rtl/>
        </w:rPr>
        <w:t>ه</w:t>
      </w:r>
      <w:r>
        <w:rPr>
          <w:rtl/>
        </w:rPr>
        <w:t xml:space="preserve"> تعداد قابل قبول</w:t>
      </w:r>
      <w:r>
        <w:rPr>
          <w:rFonts w:hint="cs"/>
          <w:rtl/>
        </w:rPr>
        <w:t>ی</w:t>
      </w:r>
      <w:r>
        <w:rPr>
          <w:rtl/>
        </w:rPr>
        <w:t xml:space="preserve"> از اول</w:t>
      </w:r>
      <w:r>
        <w:rPr>
          <w:rFonts w:hint="cs"/>
          <w:rtl/>
        </w:rPr>
        <w:t>ی</w:t>
      </w:r>
      <w:r>
        <w:rPr>
          <w:rFonts w:hint="eastAsia"/>
          <w:rtl/>
        </w:rPr>
        <w:t>ا</w:t>
      </w:r>
      <w:r>
        <w:rPr>
          <w:rtl/>
        </w:rPr>
        <w:t xml:space="preserve"> اومدن و گفتن ما م</w:t>
      </w:r>
      <w:r>
        <w:rPr>
          <w:rFonts w:hint="cs"/>
          <w:rtl/>
        </w:rPr>
        <w:t>ی‌</w:t>
      </w:r>
      <w:r>
        <w:rPr>
          <w:rFonts w:hint="eastAsia"/>
          <w:rtl/>
        </w:rPr>
        <w:t>خواه</w:t>
      </w:r>
      <w:r>
        <w:rPr>
          <w:rFonts w:hint="cs"/>
          <w:rtl/>
        </w:rPr>
        <w:t>ی</w:t>
      </w:r>
      <w:r>
        <w:rPr>
          <w:rFonts w:hint="eastAsia"/>
          <w:rtl/>
        </w:rPr>
        <w:t>م</w:t>
      </w:r>
      <w:r>
        <w:rPr>
          <w:rtl/>
        </w:rPr>
        <w:t xml:space="preserve"> کارت بکش</w:t>
      </w:r>
      <w:r>
        <w:rPr>
          <w:rFonts w:hint="cs"/>
          <w:rtl/>
        </w:rPr>
        <w:t>ی</w:t>
      </w:r>
      <w:r>
        <w:rPr>
          <w:rFonts w:hint="eastAsia"/>
          <w:rtl/>
        </w:rPr>
        <w:t>م</w:t>
      </w:r>
      <w:r>
        <w:rPr>
          <w:rtl/>
        </w:rPr>
        <w:t>. چون مدرسه دولت</w:t>
      </w:r>
      <w:r>
        <w:rPr>
          <w:rFonts w:hint="cs"/>
          <w:rtl/>
        </w:rPr>
        <w:t>ی</w:t>
      </w:r>
      <w:r>
        <w:rPr>
          <w:rFonts w:hint="eastAsia"/>
          <w:rtl/>
        </w:rPr>
        <w:t>ه</w:t>
      </w:r>
      <w:r>
        <w:rPr>
          <w:rtl/>
        </w:rPr>
        <w:t xml:space="preserve"> و ما نم</w:t>
      </w:r>
      <w:r>
        <w:rPr>
          <w:rFonts w:hint="cs"/>
          <w:rtl/>
        </w:rPr>
        <w:t>ی‌</w:t>
      </w:r>
      <w:r>
        <w:rPr>
          <w:rFonts w:hint="eastAsia"/>
          <w:rtl/>
        </w:rPr>
        <w:t>تون</w:t>
      </w:r>
      <w:r>
        <w:rPr>
          <w:rFonts w:hint="cs"/>
          <w:rtl/>
        </w:rPr>
        <w:t>ی</w:t>
      </w:r>
      <w:r>
        <w:rPr>
          <w:rFonts w:hint="eastAsia"/>
          <w:rtl/>
        </w:rPr>
        <w:t>م</w:t>
      </w:r>
      <w:r>
        <w:rPr>
          <w:rtl/>
        </w:rPr>
        <w:t xml:space="preserve"> بگ</w:t>
      </w:r>
      <w:r>
        <w:rPr>
          <w:rFonts w:hint="cs"/>
          <w:rtl/>
        </w:rPr>
        <w:t>ی</w:t>
      </w:r>
      <w:r>
        <w:rPr>
          <w:rFonts w:hint="eastAsia"/>
          <w:rtl/>
        </w:rPr>
        <w:t>م</w:t>
      </w:r>
      <w:r>
        <w:rPr>
          <w:rtl/>
        </w:rPr>
        <w:t xml:space="preserve"> شهر</w:t>
      </w:r>
      <w:r>
        <w:rPr>
          <w:rFonts w:hint="cs"/>
          <w:rtl/>
        </w:rPr>
        <w:t>ی</w:t>
      </w:r>
      <w:r>
        <w:rPr>
          <w:rFonts w:hint="eastAsia"/>
          <w:rtl/>
        </w:rPr>
        <w:t>ه</w:t>
      </w:r>
      <w:r>
        <w:rPr>
          <w:rtl/>
        </w:rPr>
        <w:t xml:space="preserve"> داره، هرک</w:t>
      </w:r>
      <w:r>
        <w:rPr>
          <w:rFonts w:hint="cs"/>
          <w:rtl/>
        </w:rPr>
        <w:t>ی</w:t>
      </w:r>
      <w:r>
        <w:rPr>
          <w:rtl/>
        </w:rPr>
        <w:t xml:space="preserve"> هرچقدر در توانش هست مشارکت م</w:t>
      </w:r>
      <w:r>
        <w:rPr>
          <w:rFonts w:hint="cs"/>
          <w:rtl/>
        </w:rPr>
        <w:t>ی‌</w:t>
      </w:r>
      <w:r>
        <w:rPr>
          <w:rFonts w:hint="eastAsia"/>
          <w:rtl/>
        </w:rPr>
        <w:t>کنه</w:t>
      </w:r>
      <w:r>
        <w:rPr>
          <w:rtl/>
        </w:rPr>
        <w:t xml:space="preserve"> و مفهوم واقع</w:t>
      </w:r>
      <w:r>
        <w:rPr>
          <w:rFonts w:hint="cs"/>
          <w:rtl/>
        </w:rPr>
        <w:t>ی</w:t>
      </w:r>
      <w:r>
        <w:rPr>
          <w:rtl/>
        </w:rPr>
        <w:t xml:space="preserve"> مشارکت ا</w:t>
      </w:r>
      <w:r>
        <w:rPr>
          <w:rFonts w:hint="cs"/>
          <w:rtl/>
        </w:rPr>
        <w:t>ی</w:t>
      </w:r>
      <w:r>
        <w:rPr>
          <w:rFonts w:hint="eastAsia"/>
          <w:rtl/>
        </w:rPr>
        <w:t>ن</w:t>
      </w:r>
      <w:r>
        <w:rPr>
          <w:rtl/>
        </w:rPr>
        <w:t xml:space="preserve"> بود که بدون ا</w:t>
      </w:r>
      <w:r>
        <w:rPr>
          <w:rFonts w:hint="cs"/>
          <w:rtl/>
        </w:rPr>
        <w:t>ی</w:t>
      </w:r>
      <w:r>
        <w:rPr>
          <w:rFonts w:hint="eastAsia"/>
          <w:rtl/>
        </w:rPr>
        <w:t>نکه</w:t>
      </w:r>
      <w:r>
        <w:rPr>
          <w:rtl/>
        </w:rPr>
        <w:t xml:space="preserve"> من بگم و درخواست</w:t>
      </w:r>
      <w:r>
        <w:rPr>
          <w:rFonts w:hint="cs"/>
          <w:rtl/>
        </w:rPr>
        <w:t>ی</w:t>
      </w:r>
      <w:r>
        <w:rPr>
          <w:rtl/>
        </w:rPr>
        <w:t xml:space="preserve"> داشته</w:t>
      </w:r>
      <w:r>
        <w:rPr>
          <w:rFonts w:hint="cs"/>
          <w:rtl/>
        </w:rPr>
        <w:t>‌</w:t>
      </w:r>
      <w:r>
        <w:rPr>
          <w:rtl/>
        </w:rPr>
        <w:t>باشم اونها خودشون پ</w:t>
      </w:r>
      <w:r>
        <w:rPr>
          <w:rFonts w:hint="cs"/>
          <w:rtl/>
        </w:rPr>
        <w:t>ی</w:t>
      </w:r>
      <w:r>
        <w:rPr>
          <w:rFonts w:hint="eastAsia"/>
          <w:rtl/>
        </w:rPr>
        <w:t>ش</w:t>
      </w:r>
      <w:r>
        <w:rPr>
          <w:rtl/>
        </w:rPr>
        <w:t xml:space="preserve"> قدم شدن و ممنونشون هم هستم.</w:t>
      </w:r>
      <w:r w:rsidR="0076088E">
        <w:rPr>
          <w:rFonts w:cs="Calibri" w:hint="cs"/>
          <w:rtl/>
        </w:rPr>
        <w:t>"</w:t>
      </w:r>
    </w:p>
    <w:p w14:paraId="296DCFCE" w14:textId="5420CACF" w:rsidR="00623E32" w:rsidRPr="0076088E" w:rsidRDefault="00623E32" w:rsidP="00302BAA">
      <w:pPr>
        <w:pStyle w:val="ac"/>
        <w:rPr>
          <w:rFonts w:cs="Calibri"/>
          <w:rtl/>
        </w:rPr>
      </w:pPr>
      <w:r>
        <w:rPr>
          <w:rFonts w:hint="cs"/>
          <w:rtl/>
        </w:rPr>
        <w:t xml:space="preserve">کد 15: </w:t>
      </w:r>
      <w:r w:rsidR="0076088E">
        <w:rPr>
          <w:rFonts w:cs="Calibri" w:hint="cs"/>
          <w:rtl/>
        </w:rPr>
        <w:t>"</w:t>
      </w:r>
      <w:r>
        <w:rPr>
          <w:rtl/>
        </w:rPr>
        <w:t>بتواند با‌یک تیم کار بکند و نظر فقط نظر خودش نباشد و بتواند تمام  نظرها را مد نظر بگیرد وآنها را بالا پایین بکند و از بین آنها ایده‌ای را در بیاورد و کار</w:t>
      </w:r>
      <w:r>
        <w:rPr>
          <w:rFonts w:hint="cs"/>
          <w:rtl/>
        </w:rPr>
        <w:t xml:space="preserve"> </w:t>
      </w:r>
      <w:r>
        <w:rPr>
          <w:rtl/>
        </w:rPr>
        <w:t>خوبی را انجام بدهد.</w:t>
      </w:r>
      <w:r w:rsidR="0076088E">
        <w:rPr>
          <w:rFonts w:cs="Calibri" w:hint="cs"/>
          <w:rtl/>
        </w:rPr>
        <w:t>"</w:t>
      </w:r>
    </w:p>
    <w:p w14:paraId="724C8709" w14:textId="65C5568F" w:rsidR="0076088E" w:rsidRPr="0076088E" w:rsidRDefault="0076088E" w:rsidP="00302BAA">
      <w:pPr>
        <w:pStyle w:val="ac"/>
        <w:rPr>
          <w:rFonts w:cs="Calibri"/>
          <w:bCs/>
          <w:rtl/>
        </w:rPr>
      </w:pPr>
      <w:r w:rsidRPr="00CB4F0E">
        <w:rPr>
          <w:rFonts w:hint="cs"/>
          <w:rtl/>
        </w:rPr>
        <w:t xml:space="preserve">کد 25: </w:t>
      </w:r>
      <w:r>
        <w:rPr>
          <w:rFonts w:cs="Calibri" w:hint="cs"/>
          <w:rtl/>
        </w:rPr>
        <w:t>"</w:t>
      </w:r>
      <w:r w:rsidRPr="00CB4F0E">
        <w:rPr>
          <w:rtl/>
        </w:rPr>
        <w:t>مدیران</w:t>
      </w:r>
      <w:r w:rsidRPr="009B4F72">
        <w:rPr>
          <w:rtl/>
        </w:rPr>
        <w:t xml:space="preserve"> قطعا می</w:t>
      </w:r>
      <w:r>
        <w:rPr>
          <w:rFonts w:hint="cs"/>
          <w:rtl/>
        </w:rPr>
        <w:t>‌</w:t>
      </w:r>
      <w:r w:rsidRPr="009B4F72">
        <w:rPr>
          <w:rtl/>
        </w:rPr>
        <w:t>توانند چون در این زمینه دارند کار می</w:t>
      </w:r>
      <w:r>
        <w:rPr>
          <w:rFonts w:hint="cs"/>
          <w:rtl/>
        </w:rPr>
        <w:t>‌</w:t>
      </w:r>
      <w:r w:rsidRPr="009B4F72">
        <w:rPr>
          <w:rtl/>
        </w:rPr>
        <w:t>کنند. وقتی می</w:t>
      </w:r>
      <w:r>
        <w:rPr>
          <w:rFonts w:hint="cs"/>
          <w:rtl/>
        </w:rPr>
        <w:t>‌</w:t>
      </w:r>
      <w:r w:rsidRPr="009B4F72">
        <w:rPr>
          <w:rtl/>
        </w:rPr>
        <w:t>گوئیم مشارکت به معنای نفی تخصص نیست. اینها باید بیایند در کنار طراح و کمک کنند. مشارکت باید در کنار تخصص باشد.</w:t>
      </w:r>
      <w:r>
        <w:rPr>
          <w:rtl/>
        </w:rPr>
        <w:t>‌ی</w:t>
      </w:r>
      <w:r w:rsidRPr="009B4F72">
        <w:rPr>
          <w:rtl/>
        </w:rPr>
        <w:t>ک سری ویژگی</w:t>
      </w:r>
      <w:r>
        <w:rPr>
          <w:rtl/>
        </w:rPr>
        <w:t>‌ها</w:t>
      </w:r>
      <w:r w:rsidRPr="009B4F72">
        <w:rPr>
          <w:rtl/>
        </w:rPr>
        <w:t>ی عمو</w:t>
      </w:r>
      <w:r>
        <w:rPr>
          <w:rtl/>
        </w:rPr>
        <w:t>می‌</w:t>
      </w:r>
      <w:r w:rsidRPr="009B4F72">
        <w:rPr>
          <w:rtl/>
        </w:rPr>
        <w:t>افراد می</w:t>
      </w:r>
      <w:r>
        <w:rPr>
          <w:rFonts w:hint="cs"/>
          <w:rtl/>
        </w:rPr>
        <w:t>‌</w:t>
      </w:r>
      <w:r w:rsidRPr="009B4F72">
        <w:rPr>
          <w:rtl/>
        </w:rPr>
        <w:t>شود.</w:t>
      </w:r>
      <w:r>
        <w:rPr>
          <w:rtl/>
        </w:rPr>
        <w:t>‌ی</w:t>
      </w:r>
      <w:r w:rsidRPr="009B4F72">
        <w:rPr>
          <w:rtl/>
        </w:rPr>
        <w:t>ک سری شرایطی هست که آدم</w:t>
      </w:r>
      <w:r>
        <w:rPr>
          <w:rFonts w:hint="cs"/>
          <w:rtl/>
        </w:rPr>
        <w:t>‌</w:t>
      </w:r>
      <w:r w:rsidRPr="009B4F72">
        <w:rPr>
          <w:rtl/>
        </w:rPr>
        <w:t xml:space="preserve">هایی که در مشارکت شرکت </w:t>
      </w:r>
      <w:r>
        <w:rPr>
          <w:rtl/>
        </w:rPr>
        <w:t>می‌</w:t>
      </w:r>
      <w:r w:rsidRPr="009B4F72">
        <w:rPr>
          <w:rtl/>
        </w:rPr>
        <w:t>کنند باید زمینه</w:t>
      </w:r>
      <w:r>
        <w:rPr>
          <w:rFonts w:hint="cs"/>
          <w:rtl/>
        </w:rPr>
        <w:t>‌</w:t>
      </w:r>
      <w:r w:rsidRPr="009B4F72">
        <w:rPr>
          <w:rtl/>
        </w:rPr>
        <w:t xml:space="preserve">هایی داشته باشند. استاد ملکیان در مورد اخلاق گفتگو مباحثی دارند و </w:t>
      </w:r>
      <w:r>
        <w:rPr>
          <w:rtl/>
        </w:rPr>
        <w:t>می‌</w:t>
      </w:r>
      <w:r w:rsidRPr="009B4F72">
        <w:rPr>
          <w:rtl/>
        </w:rPr>
        <w:t>گویند مشارکت نوعی گفتگوست. اینکه افراد چگونه مشارکت کنند و کجا مشارکت کنند. وقتی قرار است مدیری انتخاب کنیم اینها ویژگی</w:t>
      </w:r>
      <w:r>
        <w:rPr>
          <w:rFonts w:hint="cs"/>
          <w:rtl/>
        </w:rPr>
        <w:t>‌</w:t>
      </w:r>
      <w:r w:rsidRPr="009B4F72">
        <w:rPr>
          <w:rtl/>
        </w:rPr>
        <w:t>های اصلی</w:t>
      </w:r>
      <w:r>
        <w:rPr>
          <w:rFonts w:hint="cs"/>
          <w:rtl/>
        </w:rPr>
        <w:t>‌</w:t>
      </w:r>
      <w:r w:rsidRPr="009B4F72">
        <w:rPr>
          <w:rtl/>
        </w:rPr>
        <w:t>اش هست</w:t>
      </w:r>
      <w:r>
        <w:rPr>
          <w:rFonts w:hint="cs"/>
          <w:rtl/>
        </w:rPr>
        <w:t xml:space="preserve">. </w:t>
      </w:r>
      <w:r w:rsidRPr="009B4F72">
        <w:rPr>
          <w:rtl/>
        </w:rPr>
        <w:t>به این باید معتقد باشد که چیزهایی که خودش دارد ناآشکاری حقیقت است. نه اینکه از قبل بداند آنچه که من می</w:t>
      </w:r>
      <w:r>
        <w:rPr>
          <w:rFonts w:hint="cs"/>
          <w:rtl/>
        </w:rPr>
        <w:t>‌</w:t>
      </w:r>
      <w:r w:rsidRPr="009B4F72">
        <w:rPr>
          <w:rtl/>
        </w:rPr>
        <w:t>دانم حقیقت محض است و بقیه هرچه می</w:t>
      </w:r>
      <w:r>
        <w:rPr>
          <w:rFonts w:hint="cs"/>
          <w:rtl/>
        </w:rPr>
        <w:t>‌</w:t>
      </w:r>
      <w:r w:rsidRPr="009B4F72">
        <w:rPr>
          <w:rtl/>
        </w:rPr>
        <w:t>گویند اشتباه می</w:t>
      </w:r>
      <w:r>
        <w:rPr>
          <w:rFonts w:hint="cs"/>
          <w:rtl/>
        </w:rPr>
        <w:t>‌</w:t>
      </w:r>
      <w:r w:rsidRPr="009B4F72">
        <w:rPr>
          <w:rtl/>
        </w:rPr>
        <w:t>گویند. این</w:t>
      </w:r>
      <w:r>
        <w:rPr>
          <w:rtl/>
        </w:rPr>
        <w:t>‌ی</w:t>
      </w:r>
      <w:r w:rsidRPr="009B4F72">
        <w:rPr>
          <w:rtl/>
        </w:rPr>
        <w:t>ک بحث.</w:t>
      </w:r>
      <w:r>
        <w:rPr>
          <w:rtl/>
        </w:rPr>
        <w:t>‌ی</w:t>
      </w:r>
      <w:r w:rsidRPr="009B4F72">
        <w:rPr>
          <w:rtl/>
        </w:rPr>
        <w:t>ا عجب نداشته باشد.</w:t>
      </w:r>
      <w:r>
        <w:rPr>
          <w:rFonts w:hint="cs"/>
          <w:rtl/>
        </w:rPr>
        <w:t xml:space="preserve"> از</w:t>
      </w:r>
      <w:r w:rsidRPr="009B4F72">
        <w:rPr>
          <w:rtl/>
        </w:rPr>
        <w:t xml:space="preserve"> ویژگی</w:t>
      </w:r>
      <w:r>
        <w:rPr>
          <w:rFonts w:hint="cs"/>
          <w:rtl/>
        </w:rPr>
        <w:t>‌</w:t>
      </w:r>
      <w:r w:rsidRPr="009B4F72">
        <w:rPr>
          <w:rtl/>
        </w:rPr>
        <w:t>های آداب گفتگو</w:t>
      </w:r>
      <w:r>
        <w:rPr>
          <w:rFonts w:hint="cs"/>
          <w:rtl/>
        </w:rPr>
        <w:t xml:space="preserve"> این است که</w:t>
      </w:r>
      <w:r w:rsidRPr="009B4F72">
        <w:rPr>
          <w:rtl/>
        </w:rPr>
        <w:t xml:space="preserve"> عجب نداشته باشد.</w:t>
      </w:r>
      <w:r>
        <w:rPr>
          <w:rFonts w:cs="Calibri" w:hint="cs"/>
          <w:rtl/>
        </w:rPr>
        <w:t>"</w:t>
      </w:r>
    </w:p>
    <w:p w14:paraId="7CE54A05" w14:textId="48E48CE5" w:rsidR="0076088E" w:rsidRPr="0076088E" w:rsidRDefault="0076088E" w:rsidP="00302BAA">
      <w:pPr>
        <w:pStyle w:val="ac"/>
        <w:rPr>
          <w:rFonts w:cs="Calibri"/>
          <w:bCs/>
          <w:rtl/>
        </w:rPr>
      </w:pPr>
      <w:r w:rsidRPr="000B1DD3">
        <w:rPr>
          <w:rFonts w:hint="cs"/>
          <w:rtl/>
        </w:rPr>
        <w:t>کد 24:</w:t>
      </w:r>
      <w:r w:rsidRPr="000B1DD3">
        <w:rPr>
          <w:rtl/>
        </w:rPr>
        <w:t xml:space="preserve"> </w:t>
      </w:r>
      <w:r>
        <w:rPr>
          <w:rFonts w:cs="Calibri" w:hint="cs"/>
          <w:rtl/>
        </w:rPr>
        <w:t>"</w:t>
      </w:r>
      <w:r w:rsidRPr="009B4F72">
        <w:rPr>
          <w:rtl/>
        </w:rPr>
        <w:t>اگر مدیر به تشکیل کارهای گروهی و مشارکت فراگیران در انجام کارهای گروهی و</w:t>
      </w:r>
      <w:r>
        <w:rPr>
          <w:rtl/>
        </w:rPr>
        <w:t>‌ی</w:t>
      </w:r>
      <w:r w:rsidRPr="009B4F72">
        <w:rPr>
          <w:rtl/>
        </w:rPr>
        <w:t>ادگیری باور داشته</w:t>
      </w:r>
      <w:r>
        <w:rPr>
          <w:rFonts w:hint="cs"/>
          <w:rtl/>
        </w:rPr>
        <w:t>‌</w:t>
      </w:r>
      <w:r w:rsidRPr="009B4F72">
        <w:rPr>
          <w:rtl/>
        </w:rPr>
        <w:t>باشد آنگاه محیط فیزیکی باید زمینه‌ساز کارهای مشارکتی باشد.</w:t>
      </w:r>
      <w:r>
        <w:rPr>
          <w:rtl/>
        </w:rPr>
        <w:t>‌ی</w:t>
      </w:r>
      <w:r w:rsidRPr="009B4F72">
        <w:rPr>
          <w:rtl/>
        </w:rPr>
        <w:t>ا مثلا اینکه دیوارهای کلاس را چطور تزئین کند، اینها برمی</w:t>
      </w:r>
      <w:r>
        <w:rPr>
          <w:rFonts w:hint="cs"/>
          <w:rtl/>
        </w:rPr>
        <w:t>‌</w:t>
      </w:r>
      <w:r w:rsidRPr="009B4F72">
        <w:rPr>
          <w:rtl/>
        </w:rPr>
        <w:t>گردد به باور مدیر.</w:t>
      </w:r>
      <w:r>
        <w:rPr>
          <w:rFonts w:cs="Calibri" w:hint="cs"/>
          <w:rtl/>
        </w:rPr>
        <w:t>"</w:t>
      </w:r>
    </w:p>
    <w:p w14:paraId="0355956F" w14:textId="255D6E03" w:rsidR="0076088E" w:rsidRPr="0076088E" w:rsidRDefault="0076088E" w:rsidP="00302BAA">
      <w:pPr>
        <w:pStyle w:val="ac"/>
        <w:rPr>
          <w:rFonts w:cs="Calibri"/>
          <w:rtl/>
        </w:rPr>
      </w:pPr>
      <w:r w:rsidRPr="002509DA">
        <w:rPr>
          <w:rFonts w:hint="cs"/>
          <w:rtl/>
        </w:rPr>
        <w:t xml:space="preserve">کد 23: </w:t>
      </w:r>
      <w:r>
        <w:rPr>
          <w:rFonts w:cs="Calibri" w:hint="cs"/>
          <w:rtl/>
        </w:rPr>
        <w:t>"</w:t>
      </w:r>
      <w:r w:rsidRPr="002509DA">
        <w:rPr>
          <w:rtl/>
        </w:rPr>
        <w:t>ما باید در پی این باشیم که مدیران را به عنوان رهبران آموزشی توانمند کنیم. اگر مدیری در نقش رهبری آموزشی باشد از آن ابتدا تا آن انتها می‌تواند مشارکت‌پذیر و مشارکت‌جو باشد.</w:t>
      </w:r>
      <w:r>
        <w:rPr>
          <w:rFonts w:cs="Calibri" w:hint="cs"/>
          <w:rtl/>
        </w:rPr>
        <w:t>"</w:t>
      </w:r>
    </w:p>
    <w:p w14:paraId="0552814B" w14:textId="01DBE098" w:rsidR="0076088E" w:rsidRPr="0076088E" w:rsidRDefault="0076088E" w:rsidP="00302BAA">
      <w:pPr>
        <w:pStyle w:val="ac"/>
        <w:rPr>
          <w:rFonts w:cs="Calibri"/>
          <w:bCs/>
          <w:rtl/>
        </w:rPr>
      </w:pPr>
      <w:r w:rsidRPr="002509DA">
        <w:rPr>
          <w:rFonts w:hint="cs"/>
          <w:rtl/>
        </w:rPr>
        <w:t xml:space="preserve">کد 22: </w:t>
      </w:r>
      <w:r>
        <w:rPr>
          <w:rFonts w:cs="Calibri" w:hint="cs"/>
          <w:rtl/>
        </w:rPr>
        <w:t>"</w:t>
      </w:r>
      <w:r w:rsidRPr="002509DA">
        <w:rPr>
          <w:rtl/>
        </w:rPr>
        <w:t>همۀ آنچه</w:t>
      </w:r>
      <w:r w:rsidRPr="009B4F72">
        <w:rPr>
          <w:rtl/>
        </w:rPr>
        <w:t xml:space="preserve"> که</w:t>
      </w:r>
      <w:r>
        <w:rPr>
          <w:rtl/>
        </w:rPr>
        <w:t>‌ی</w:t>
      </w:r>
      <w:r w:rsidRPr="009B4F72">
        <w:rPr>
          <w:rtl/>
        </w:rPr>
        <w:t>ک مدیر آموزشی انجام می</w:t>
      </w:r>
      <w:r>
        <w:rPr>
          <w:rFonts w:hint="cs"/>
          <w:rtl/>
        </w:rPr>
        <w:t>‌</w:t>
      </w:r>
      <w:r w:rsidRPr="009B4F72">
        <w:rPr>
          <w:rtl/>
        </w:rPr>
        <w:t xml:space="preserve">دهد برای ایجاد بستر </w:t>
      </w:r>
      <w:r>
        <w:rPr>
          <w:rFonts w:hint="cs"/>
          <w:rtl/>
        </w:rPr>
        <w:t>و</w:t>
      </w:r>
      <w:r w:rsidRPr="009B4F72">
        <w:rPr>
          <w:rtl/>
        </w:rPr>
        <w:t xml:space="preserve"> زمین</w:t>
      </w:r>
      <w:r>
        <w:rPr>
          <w:rFonts w:hint="cs"/>
          <w:rtl/>
        </w:rPr>
        <w:t>ه‌ی</w:t>
      </w:r>
      <w:r w:rsidRPr="009B4F72">
        <w:rPr>
          <w:rtl/>
        </w:rPr>
        <w:t xml:space="preserve"> بهبود و ارتقای</w:t>
      </w:r>
      <w:r>
        <w:rPr>
          <w:rtl/>
        </w:rPr>
        <w:t>‌ی</w:t>
      </w:r>
      <w:r w:rsidRPr="009B4F72">
        <w:rPr>
          <w:rtl/>
        </w:rPr>
        <w:t>ادگیری دانش</w:t>
      </w:r>
      <w:r>
        <w:rPr>
          <w:rFonts w:hint="cs"/>
          <w:rtl/>
        </w:rPr>
        <w:t>‌</w:t>
      </w:r>
      <w:r w:rsidRPr="009B4F72">
        <w:rPr>
          <w:rtl/>
        </w:rPr>
        <w:t>آموز است. ملاکش این است، من هرکاری بکنم اگر می</w:t>
      </w:r>
      <w:r>
        <w:rPr>
          <w:rFonts w:hint="cs"/>
          <w:rtl/>
        </w:rPr>
        <w:t>‌</w:t>
      </w:r>
      <w:r w:rsidRPr="009B4F72">
        <w:rPr>
          <w:rtl/>
        </w:rPr>
        <w:t>خواهد به</w:t>
      </w:r>
      <w:r>
        <w:rPr>
          <w:rtl/>
        </w:rPr>
        <w:t>‌ی</w:t>
      </w:r>
      <w:r w:rsidRPr="009B4F72">
        <w:rPr>
          <w:rtl/>
        </w:rPr>
        <w:t>ادگیری بچه کمک بکند جزو وظایف، ویژگی‌ها، مسئولیت</w:t>
      </w:r>
      <w:r>
        <w:rPr>
          <w:rFonts w:hint="cs"/>
          <w:rtl/>
        </w:rPr>
        <w:t>‌</w:t>
      </w:r>
      <w:r w:rsidRPr="009B4F72">
        <w:rPr>
          <w:rtl/>
        </w:rPr>
        <w:t>ها و نقش‌های من است. هرچیزی که مانع</w:t>
      </w:r>
      <w:r>
        <w:rPr>
          <w:rtl/>
        </w:rPr>
        <w:t>‌ی</w:t>
      </w:r>
      <w:r w:rsidRPr="009B4F72">
        <w:rPr>
          <w:rtl/>
        </w:rPr>
        <w:t>ادگیری بهتر دانش آموز بشود جزو وظایف و مسئولیت</w:t>
      </w:r>
      <w:r>
        <w:rPr>
          <w:rFonts w:hint="cs"/>
          <w:rtl/>
        </w:rPr>
        <w:t>‌</w:t>
      </w:r>
      <w:r w:rsidRPr="009B4F72">
        <w:rPr>
          <w:rtl/>
        </w:rPr>
        <w:t>ها و وظایف من نیست. جزو نقش</w:t>
      </w:r>
      <w:r>
        <w:rPr>
          <w:rFonts w:hint="cs"/>
          <w:rtl/>
        </w:rPr>
        <w:t>‌</w:t>
      </w:r>
      <w:r w:rsidRPr="009B4F72">
        <w:rPr>
          <w:rtl/>
        </w:rPr>
        <w:t>های من نیست. ویژگی</w:t>
      </w:r>
      <w:r>
        <w:rPr>
          <w:rFonts w:hint="cs"/>
          <w:rtl/>
        </w:rPr>
        <w:t>‌</w:t>
      </w:r>
      <w:r w:rsidRPr="009B4F72">
        <w:rPr>
          <w:rtl/>
        </w:rPr>
        <w:t>هایی که برای</w:t>
      </w:r>
      <w:r>
        <w:rPr>
          <w:rtl/>
        </w:rPr>
        <w:t>‌ی</w:t>
      </w:r>
      <w:r w:rsidRPr="009B4F72">
        <w:rPr>
          <w:rtl/>
        </w:rPr>
        <w:t>ک مدیرآموزشی علم مدیریت تعریف کرده همان ویژگی</w:t>
      </w:r>
      <w:r>
        <w:rPr>
          <w:rFonts w:hint="cs"/>
          <w:rtl/>
        </w:rPr>
        <w:t>‌</w:t>
      </w:r>
      <w:r w:rsidRPr="009B4F72">
        <w:rPr>
          <w:rtl/>
        </w:rPr>
        <w:t>هایی است که مدیر را می</w:t>
      </w:r>
      <w:r>
        <w:rPr>
          <w:rFonts w:hint="cs"/>
          <w:rtl/>
        </w:rPr>
        <w:t>‌</w:t>
      </w:r>
      <w:r w:rsidRPr="009B4F72">
        <w:rPr>
          <w:rtl/>
        </w:rPr>
        <w:t>تواند تبدیل کند به طراح محیط فیزیکی</w:t>
      </w:r>
      <w:r>
        <w:rPr>
          <w:rtl/>
        </w:rPr>
        <w:t>‌ی</w:t>
      </w:r>
      <w:r w:rsidRPr="009B4F72">
        <w:rPr>
          <w:rtl/>
        </w:rPr>
        <w:t>ادگیری. می</w:t>
      </w:r>
      <w:r>
        <w:rPr>
          <w:rFonts w:hint="cs"/>
          <w:rtl/>
        </w:rPr>
        <w:t>‌</w:t>
      </w:r>
      <w:r w:rsidRPr="009B4F72">
        <w:rPr>
          <w:rtl/>
        </w:rPr>
        <w:t>تواند بعضی‌هاش ممتازتر باشه. خلاقیت می</w:t>
      </w:r>
      <w:r>
        <w:rPr>
          <w:rFonts w:hint="cs"/>
          <w:rtl/>
        </w:rPr>
        <w:t>‌</w:t>
      </w:r>
      <w:r w:rsidRPr="009B4F72">
        <w:rPr>
          <w:rtl/>
        </w:rPr>
        <w:t>تونه ممتازتر باشه، نوآوری می</w:t>
      </w:r>
      <w:r>
        <w:rPr>
          <w:rFonts w:hint="cs"/>
          <w:rtl/>
        </w:rPr>
        <w:t>‌</w:t>
      </w:r>
      <w:r w:rsidRPr="009B4F72">
        <w:rPr>
          <w:rtl/>
        </w:rPr>
        <w:t>تونه ممتازتر باشه. از این مجموعه ویژگی‌ها اونی که می‌توانه ممتازتر باشه خلاقیت، نوآوری، نیازسنجی، مشارکت‌جویی و مشارکت پذیریه.</w:t>
      </w:r>
      <w:r>
        <w:rPr>
          <w:rFonts w:cs="Calibri" w:hint="cs"/>
          <w:rtl/>
        </w:rPr>
        <w:t>"</w:t>
      </w:r>
    </w:p>
    <w:p w14:paraId="74C9EA66" w14:textId="77777777" w:rsidR="00623E32" w:rsidRDefault="00623E32" w:rsidP="007B57AB">
      <w:pPr>
        <w:pStyle w:val="1-1-1"/>
        <w:numPr>
          <w:ilvl w:val="0"/>
          <w:numId w:val="0"/>
        </w:numPr>
        <w:ind w:left="11"/>
        <w:rPr>
          <w:rtl/>
        </w:rPr>
      </w:pPr>
      <w:bookmarkStart w:id="89" w:name="_Toc144152760"/>
      <w:bookmarkStart w:id="90" w:name="_Toc144767769"/>
      <w:r w:rsidRPr="000042FA">
        <w:rPr>
          <w:rFonts w:hint="cs"/>
          <w:rtl/>
        </w:rPr>
        <w:t>اهل</w:t>
      </w:r>
      <w:r>
        <w:rPr>
          <w:rFonts w:hint="cs"/>
          <w:rtl/>
        </w:rPr>
        <w:t xml:space="preserve"> مشورت با متخصصین و اشتراک ایده‌ها</w:t>
      </w:r>
      <w:bookmarkEnd w:id="89"/>
      <w:bookmarkEnd w:id="90"/>
    </w:p>
    <w:p w14:paraId="01323FB9" w14:textId="63C8E24F" w:rsidR="00623E32" w:rsidRPr="0076088E" w:rsidRDefault="00623E32" w:rsidP="00302BAA">
      <w:pPr>
        <w:pStyle w:val="ac"/>
        <w:rPr>
          <w:rFonts w:cs="Calibri"/>
          <w:rtl/>
        </w:rPr>
      </w:pPr>
      <w:r>
        <w:rPr>
          <w:rFonts w:hint="cs"/>
          <w:rtl/>
        </w:rPr>
        <w:t xml:space="preserve">کد3: </w:t>
      </w:r>
      <w:r w:rsidR="0076088E">
        <w:rPr>
          <w:rFonts w:cs="Calibri" w:hint="cs"/>
          <w:rtl/>
        </w:rPr>
        <w:t>"</w:t>
      </w:r>
      <w:r w:rsidRPr="009B4F72">
        <w:rPr>
          <w:rtl/>
        </w:rPr>
        <w:t>طراحی فضا را با کمک متخصص</w:t>
      </w:r>
      <w:r>
        <w:rPr>
          <w:rFonts w:hint="cs"/>
          <w:rtl/>
        </w:rPr>
        <w:t>‌</w:t>
      </w:r>
      <w:r w:rsidRPr="009B4F72">
        <w:rPr>
          <w:rtl/>
        </w:rPr>
        <w:t>ها انجام دادیم. ایده رو می</w:t>
      </w:r>
      <w:r>
        <w:rPr>
          <w:rFonts w:hint="cs"/>
          <w:rtl/>
        </w:rPr>
        <w:t>‌</w:t>
      </w:r>
      <w:r w:rsidRPr="009B4F72">
        <w:rPr>
          <w:rtl/>
        </w:rPr>
        <w:t>دادم، اولیایی داشتیم که معمار بودند و می</w:t>
      </w:r>
      <w:r>
        <w:rPr>
          <w:rFonts w:hint="cs"/>
          <w:rtl/>
        </w:rPr>
        <w:t>‌</w:t>
      </w:r>
      <w:r w:rsidRPr="009B4F72">
        <w:rPr>
          <w:rtl/>
        </w:rPr>
        <w:t>آمدند 3</w:t>
      </w:r>
      <w:r w:rsidRPr="009B4F72">
        <w:t>D</w:t>
      </w:r>
      <w:r w:rsidRPr="009B4F72">
        <w:rPr>
          <w:rtl/>
        </w:rPr>
        <w:t xml:space="preserve"> طرح</w:t>
      </w:r>
      <w:r>
        <w:rPr>
          <w:rtl/>
        </w:rPr>
        <w:t>‌ها</w:t>
      </w:r>
      <w:r w:rsidRPr="009B4F72">
        <w:rPr>
          <w:rtl/>
        </w:rPr>
        <w:t xml:space="preserve"> را می</w:t>
      </w:r>
      <w:r>
        <w:rPr>
          <w:rFonts w:hint="cs"/>
          <w:rtl/>
        </w:rPr>
        <w:t>‌</w:t>
      </w:r>
      <w:r w:rsidRPr="009B4F72">
        <w:rPr>
          <w:rtl/>
        </w:rPr>
        <w:t>کشی</w:t>
      </w:r>
      <w:r>
        <w:rPr>
          <w:rFonts w:hint="cs"/>
          <w:rtl/>
        </w:rPr>
        <w:t>د</w:t>
      </w:r>
      <w:r w:rsidRPr="009B4F72">
        <w:rPr>
          <w:rtl/>
        </w:rPr>
        <w:t>ند و بعد من می</w:t>
      </w:r>
      <w:r>
        <w:rPr>
          <w:rFonts w:hint="cs"/>
          <w:rtl/>
        </w:rPr>
        <w:t>‌</w:t>
      </w:r>
      <w:r w:rsidRPr="009B4F72">
        <w:rPr>
          <w:rtl/>
        </w:rPr>
        <w:t>گفتم اینها جابجا شوند. می</w:t>
      </w:r>
      <w:r>
        <w:rPr>
          <w:rFonts w:hint="cs"/>
          <w:rtl/>
        </w:rPr>
        <w:t>‌</w:t>
      </w:r>
      <w:r w:rsidRPr="009B4F72">
        <w:rPr>
          <w:rtl/>
        </w:rPr>
        <w:t>آمد و تغییر می</w:t>
      </w:r>
      <w:r>
        <w:rPr>
          <w:rFonts w:hint="cs"/>
          <w:rtl/>
        </w:rPr>
        <w:t>‌</w:t>
      </w:r>
      <w:r w:rsidRPr="009B4F72">
        <w:rPr>
          <w:rtl/>
        </w:rPr>
        <w:t>داد و آن را پیاده می</w:t>
      </w:r>
      <w:r>
        <w:rPr>
          <w:rFonts w:hint="cs"/>
          <w:rtl/>
        </w:rPr>
        <w:t>‌</w:t>
      </w:r>
      <w:r w:rsidRPr="009B4F72">
        <w:rPr>
          <w:rtl/>
        </w:rPr>
        <w:t>کردیم.</w:t>
      </w:r>
      <w:r>
        <w:rPr>
          <w:rtl/>
        </w:rPr>
        <w:t>‌ی</w:t>
      </w:r>
      <w:r w:rsidRPr="009B4F72">
        <w:rPr>
          <w:rtl/>
        </w:rPr>
        <w:t>عنی با کمک خود اولیای متخصص.</w:t>
      </w:r>
      <w:r>
        <w:rPr>
          <w:rFonts w:hint="cs"/>
          <w:rtl/>
        </w:rPr>
        <w:t xml:space="preserve"> </w:t>
      </w:r>
      <w:r w:rsidRPr="009B4F72">
        <w:rPr>
          <w:rtl/>
        </w:rPr>
        <w:t>الان شما با من صحبت می</w:t>
      </w:r>
      <w:r>
        <w:rPr>
          <w:rFonts w:hint="cs"/>
          <w:rtl/>
        </w:rPr>
        <w:t>‌</w:t>
      </w:r>
      <w:r w:rsidRPr="009B4F72">
        <w:rPr>
          <w:rtl/>
        </w:rPr>
        <w:t>کنید چیزی را سانسور نمی</w:t>
      </w:r>
      <w:r>
        <w:rPr>
          <w:rFonts w:hint="cs"/>
          <w:rtl/>
        </w:rPr>
        <w:t>‌</w:t>
      </w:r>
      <w:r w:rsidRPr="009B4F72">
        <w:rPr>
          <w:rtl/>
        </w:rPr>
        <w:t>کنم. نمی</w:t>
      </w:r>
      <w:r>
        <w:rPr>
          <w:rFonts w:hint="cs"/>
          <w:rtl/>
        </w:rPr>
        <w:t>‌</w:t>
      </w:r>
      <w:r w:rsidRPr="009B4F72">
        <w:rPr>
          <w:rtl/>
        </w:rPr>
        <w:t>گویم وای نه این را نگم و این رو بگم. تمام اطلاعاتم را با تصویر می</w:t>
      </w:r>
      <w:r>
        <w:rPr>
          <w:rFonts w:hint="cs"/>
          <w:rtl/>
        </w:rPr>
        <w:t>‌</w:t>
      </w:r>
      <w:r w:rsidRPr="009B4F72">
        <w:rPr>
          <w:rtl/>
        </w:rPr>
        <w:t>ذارم در اختیارت. چرا؟ میگم شاید شما طرحی و ایده</w:t>
      </w:r>
      <w:r>
        <w:rPr>
          <w:rFonts w:hint="cs"/>
          <w:rtl/>
        </w:rPr>
        <w:t>‌</w:t>
      </w:r>
      <w:r w:rsidRPr="009B4F72">
        <w:rPr>
          <w:rtl/>
        </w:rPr>
        <w:t>ای از من رو بخوا</w:t>
      </w:r>
      <w:r>
        <w:rPr>
          <w:rFonts w:hint="cs"/>
          <w:rtl/>
        </w:rPr>
        <w:t>ی</w:t>
      </w:r>
      <w:r w:rsidRPr="009B4F72">
        <w:rPr>
          <w:rtl/>
        </w:rPr>
        <w:t xml:space="preserve"> جایی پیاده کن</w:t>
      </w:r>
      <w:r>
        <w:rPr>
          <w:rFonts w:hint="cs"/>
          <w:rtl/>
        </w:rPr>
        <w:t>ی</w:t>
      </w:r>
      <w:r w:rsidRPr="009B4F72">
        <w:rPr>
          <w:rtl/>
        </w:rPr>
        <w:t>. اگر اون طرح من رو</w:t>
      </w:r>
      <w:r>
        <w:rPr>
          <w:rtl/>
        </w:rPr>
        <w:t>‌ی</w:t>
      </w:r>
      <w:r w:rsidRPr="009B4F72">
        <w:rPr>
          <w:rtl/>
        </w:rPr>
        <w:t>ه جایی پیاده کنی دوباره ثوابش به من برمی</w:t>
      </w:r>
      <w:r>
        <w:rPr>
          <w:rFonts w:hint="cs"/>
          <w:rtl/>
        </w:rPr>
        <w:t>‌</w:t>
      </w:r>
      <w:r w:rsidRPr="009B4F72">
        <w:rPr>
          <w:rtl/>
        </w:rPr>
        <w:t>گرده.</w:t>
      </w:r>
      <w:r>
        <w:rPr>
          <w:rtl/>
        </w:rPr>
        <w:t>‌ی</w:t>
      </w:r>
      <w:r w:rsidRPr="009B4F72">
        <w:rPr>
          <w:rtl/>
        </w:rPr>
        <w:t>عنی من هرچی دارم به دانشجوهام میگم. هرچی دارم به اون فردی که میاد می</w:t>
      </w:r>
      <w:r>
        <w:rPr>
          <w:rFonts w:hint="cs"/>
          <w:rtl/>
        </w:rPr>
        <w:t>‌</w:t>
      </w:r>
      <w:r w:rsidRPr="009B4F72">
        <w:rPr>
          <w:rtl/>
        </w:rPr>
        <w:t>گم که شاید</w:t>
      </w:r>
      <w:r>
        <w:rPr>
          <w:rtl/>
        </w:rPr>
        <w:t>‌ی</w:t>
      </w:r>
      <w:r w:rsidRPr="009B4F72">
        <w:rPr>
          <w:rtl/>
        </w:rPr>
        <w:t>ه راهی</w:t>
      </w:r>
      <w:r>
        <w:rPr>
          <w:rtl/>
        </w:rPr>
        <w:t>‌ی</w:t>
      </w:r>
      <w:r w:rsidRPr="009B4F72">
        <w:rPr>
          <w:rtl/>
        </w:rPr>
        <w:t xml:space="preserve">ا شیوه ای از من رو ببره جایی پیاده کنه و </w:t>
      </w:r>
      <w:r>
        <w:rPr>
          <w:rFonts w:hint="cs"/>
          <w:rtl/>
        </w:rPr>
        <w:t>ث</w:t>
      </w:r>
      <w:r w:rsidRPr="009B4F72">
        <w:rPr>
          <w:rtl/>
        </w:rPr>
        <w:t>وابش به من برگرده.</w:t>
      </w:r>
      <w:r w:rsidR="0076088E">
        <w:rPr>
          <w:rFonts w:cs="Calibri" w:hint="cs"/>
          <w:rtl/>
        </w:rPr>
        <w:t>"</w:t>
      </w:r>
    </w:p>
    <w:p w14:paraId="7FC348A3" w14:textId="531E894F" w:rsidR="00623E32" w:rsidRPr="0076088E" w:rsidRDefault="0076088E" w:rsidP="00302BAA">
      <w:pPr>
        <w:pStyle w:val="ac"/>
        <w:rPr>
          <w:rFonts w:cs="Calibri"/>
          <w:rtl/>
        </w:rPr>
      </w:pPr>
      <w:r>
        <w:rPr>
          <w:rFonts w:cs="Calibri" w:hint="cs"/>
          <w:rtl/>
        </w:rPr>
        <w:t>"</w:t>
      </w:r>
      <w:r w:rsidR="00623E32">
        <w:rPr>
          <w:rtl/>
        </w:rPr>
        <w:t>معمار ساختمان هم باید با‌یک فردی که متخصص علوم تربیتی هست در کنار هم بتوانند طراحی این کارها را انجام بدهند‌یعنی تنها معمار نمی‌تواند‌یا تنها آن کسی که علوم تربیتی هم خوانده نمی‌تواند این کار را انجام دهد‌یک اکیپ تخصصی در کنار هم دیگر قرار بگیرند تا بتوانند‌یک محیط خوبی را برای دانش آموز رقم بزنند.</w:t>
      </w:r>
      <w:r>
        <w:rPr>
          <w:rFonts w:cs="Calibri" w:hint="cs"/>
          <w:rtl/>
        </w:rPr>
        <w:t>"</w:t>
      </w:r>
    </w:p>
    <w:p w14:paraId="01C68A68" w14:textId="4E2C7387" w:rsidR="00623E32" w:rsidRPr="0076088E" w:rsidRDefault="00623E32" w:rsidP="00302BAA">
      <w:pPr>
        <w:pStyle w:val="ac"/>
        <w:rPr>
          <w:rFonts w:cs="Calibri"/>
          <w:rtl/>
        </w:rPr>
      </w:pPr>
      <w:r>
        <w:rPr>
          <w:rFonts w:hint="cs"/>
          <w:rtl/>
        </w:rPr>
        <w:t xml:space="preserve">کد </w:t>
      </w:r>
      <w:r w:rsidR="0076088E">
        <w:rPr>
          <w:rFonts w:hint="cs"/>
          <w:rtl/>
        </w:rPr>
        <w:t>5</w:t>
      </w:r>
      <w:r>
        <w:rPr>
          <w:rFonts w:hint="cs"/>
          <w:rtl/>
        </w:rPr>
        <w:t xml:space="preserve">: </w:t>
      </w:r>
      <w:r w:rsidR="0076088E">
        <w:rPr>
          <w:rFonts w:cs="Calibri" w:hint="cs"/>
          <w:rtl/>
        </w:rPr>
        <w:t>"</w:t>
      </w:r>
      <w:r w:rsidRPr="009B4F72">
        <w:rPr>
          <w:rtl/>
        </w:rPr>
        <w:t>مدیری که بیست ساله سابقه داره هیچ وقت زنگ نمیزنه بگه فلانی میخوام بیام مدرسه</w:t>
      </w:r>
      <w:r>
        <w:rPr>
          <w:rFonts w:hint="cs"/>
          <w:rtl/>
        </w:rPr>
        <w:t>‌</w:t>
      </w:r>
      <w:r w:rsidRPr="009B4F72">
        <w:rPr>
          <w:rtl/>
        </w:rPr>
        <w:t>ات رو ببینم که چه کارهایی داری اجرا می</w:t>
      </w:r>
      <w:r>
        <w:rPr>
          <w:rFonts w:hint="cs"/>
          <w:rtl/>
        </w:rPr>
        <w:t>‌</w:t>
      </w:r>
      <w:r w:rsidRPr="009B4F72">
        <w:rPr>
          <w:rtl/>
        </w:rPr>
        <w:t>کنی. همه خودشون انگار حرف برای گفتن دارند. ولی من همیشه موافق اینم که اگر من</w:t>
      </w:r>
      <w:r>
        <w:rPr>
          <w:rtl/>
        </w:rPr>
        <w:t>‌ی</w:t>
      </w:r>
      <w:r w:rsidRPr="009B4F72">
        <w:rPr>
          <w:rtl/>
        </w:rPr>
        <w:t>ه نظری دارم مطمئنا مدیر سی ساله هم نظری داره، مدیر دوساله هم نظر دیگه داره. و دوست دارم بدونم.</w:t>
      </w:r>
      <w:r w:rsidR="0076088E">
        <w:rPr>
          <w:rFonts w:cs="Calibri" w:hint="cs"/>
          <w:rtl/>
        </w:rPr>
        <w:t>"</w:t>
      </w:r>
    </w:p>
    <w:p w14:paraId="38B87A18" w14:textId="6014A675" w:rsidR="00623E32" w:rsidRPr="0076088E" w:rsidRDefault="00623E32" w:rsidP="00302BAA">
      <w:pPr>
        <w:pStyle w:val="ac"/>
        <w:rPr>
          <w:rFonts w:cs="Calibri"/>
          <w:rtl/>
        </w:rPr>
      </w:pPr>
      <w:r>
        <w:rPr>
          <w:rFonts w:hint="cs"/>
          <w:rtl/>
        </w:rPr>
        <w:t xml:space="preserve">کد 12: </w:t>
      </w:r>
      <w:r w:rsidR="0076088E">
        <w:rPr>
          <w:rFonts w:cs="Calibri" w:hint="cs"/>
          <w:rtl/>
        </w:rPr>
        <w:t>"</w:t>
      </w:r>
      <w:r w:rsidRPr="009B4F72">
        <w:rPr>
          <w:rtl/>
        </w:rPr>
        <w:t>همه</w:t>
      </w:r>
      <w:r>
        <w:rPr>
          <w:rFonts w:hint="cs"/>
          <w:rtl/>
        </w:rPr>
        <w:t>‌</w:t>
      </w:r>
      <w:r w:rsidRPr="009B4F72">
        <w:rPr>
          <w:rtl/>
        </w:rPr>
        <w:t>ی این کارهایی که در مدرسه انجام میشه گروهی انجام میشه. اینهایی که می</w:t>
      </w:r>
      <w:r>
        <w:rPr>
          <w:rFonts w:hint="cs"/>
          <w:rtl/>
        </w:rPr>
        <w:t>‌</w:t>
      </w:r>
      <w:r w:rsidRPr="009B4F72">
        <w:rPr>
          <w:rtl/>
        </w:rPr>
        <w:t>آیند اینجا انجمن هستند.</w:t>
      </w:r>
      <w:r>
        <w:rPr>
          <w:rFonts w:hint="cs"/>
          <w:rtl/>
        </w:rPr>
        <w:t xml:space="preserve"> </w:t>
      </w:r>
      <w:r w:rsidRPr="009B4F72">
        <w:rPr>
          <w:rtl/>
        </w:rPr>
        <w:t>بی</w:t>
      </w:r>
      <w:r>
        <w:rPr>
          <w:rFonts w:hint="cs"/>
          <w:rtl/>
        </w:rPr>
        <w:t>‌</w:t>
      </w:r>
      <w:r w:rsidRPr="009B4F72">
        <w:rPr>
          <w:rtl/>
        </w:rPr>
        <w:t>چشمداشت. بدون اینکه حقوقی دریافت کنند من ازشون خواهش می</w:t>
      </w:r>
      <w:r>
        <w:rPr>
          <w:rFonts w:hint="cs"/>
          <w:rtl/>
        </w:rPr>
        <w:t>‌</w:t>
      </w:r>
      <w:r w:rsidRPr="009B4F72">
        <w:rPr>
          <w:rtl/>
        </w:rPr>
        <w:t>کنم هفته ای دو روز بیان. ولی هر روز میان، دوست دارن. وقتی در جلسه</w:t>
      </w:r>
      <w:r>
        <w:rPr>
          <w:rFonts w:hint="cs"/>
          <w:rtl/>
        </w:rPr>
        <w:t>‌</w:t>
      </w:r>
      <w:r w:rsidRPr="009B4F72">
        <w:rPr>
          <w:rtl/>
        </w:rPr>
        <w:t>ی اعضای انجمن مطرح میشه اعضای انجمن هرکدوم</w:t>
      </w:r>
      <w:r>
        <w:rPr>
          <w:rtl/>
        </w:rPr>
        <w:t>‌ی</w:t>
      </w:r>
      <w:r w:rsidRPr="009B4F72">
        <w:rPr>
          <w:rtl/>
        </w:rPr>
        <w:t>ه تخصصی دارن، فکر میکنم که اونها خیلی کمک</w:t>
      </w:r>
      <w:r>
        <w:rPr>
          <w:rFonts w:hint="cs"/>
          <w:rtl/>
        </w:rPr>
        <w:t>‌</w:t>
      </w:r>
      <w:r w:rsidRPr="009B4F72">
        <w:rPr>
          <w:rtl/>
        </w:rPr>
        <w:t>کننده هستند. مثلا ایده</w:t>
      </w:r>
      <w:r>
        <w:rPr>
          <w:rFonts w:hint="cs"/>
          <w:rtl/>
        </w:rPr>
        <w:t>‌</w:t>
      </w:r>
      <w:r w:rsidRPr="009B4F72">
        <w:rPr>
          <w:rtl/>
        </w:rPr>
        <w:t>ی اولیه برای من هست که میگم من می</w:t>
      </w:r>
      <w:r>
        <w:rPr>
          <w:rFonts w:hint="cs"/>
          <w:rtl/>
        </w:rPr>
        <w:t>‌</w:t>
      </w:r>
      <w:r w:rsidRPr="009B4F72">
        <w:rPr>
          <w:rtl/>
        </w:rPr>
        <w:t>خوام</w:t>
      </w:r>
      <w:r>
        <w:rPr>
          <w:rtl/>
        </w:rPr>
        <w:t>‌ی</w:t>
      </w:r>
      <w:r w:rsidRPr="009B4F72">
        <w:rPr>
          <w:rtl/>
        </w:rPr>
        <w:t>ک اتاق بازی داشته باشم. ولی اونها می</w:t>
      </w:r>
      <w:r>
        <w:rPr>
          <w:rFonts w:hint="cs"/>
          <w:rtl/>
        </w:rPr>
        <w:t>‌</w:t>
      </w:r>
      <w:r w:rsidRPr="009B4F72">
        <w:rPr>
          <w:rtl/>
        </w:rPr>
        <w:t>شینن باهم فکر می</w:t>
      </w:r>
      <w:r>
        <w:rPr>
          <w:rFonts w:hint="cs"/>
          <w:rtl/>
        </w:rPr>
        <w:t>‌</w:t>
      </w:r>
      <w:r w:rsidRPr="009B4F72">
        <w:rPr>
          <w:rtl/>
        </w:rPr>
        <w:t xml:space="preserve">کنن حالا که مدیر </w:t>
      </w:r>
      <w:r>
        <w:rPr>
          <w:rFonts w:hint="cs"/>
          <w:rtl/>
        </w:rPr>
        <w:t>گ</w:t>
      </w:r>
      <w:r w:rsidRPr="009B4F72">
        <w:rPr>
          <w:rtl/>
        </w:rPr>
        <w:t>فته اینجا بشه اتاق بازی، سرچ می</w:t>
      </w:r>
      <w:r>
        <w:rPr>
          <w:rFonts w:hint="cs"/>
          <w:rtl/>
        </w:rPr>
        <w:t>‌</w:t>
      </w:r>
      <w:r w:rsidRPr="009B4F72">
        <w:rPr>
          <w:rtl/>
        </w:rPr>
        <w:t>کنن. اینجا</w:t>
      </w:r>
      <w:r>
        <w:rPr>
          <w:rtl/>
        </w:rPr>
        <w:t>‌ی</w:t>
      </w:r>
      <w:r w:rsidRPr="009B4F72">
        <w:rPr>
          <w:rtl/>
        </w:rPr>
        <w:t>ه آقایی هست که مهندسی صنایع خونده، کارخونه داره، تولیدکننده است و خیلی فکرش بازه. میاد اینجا به ما ایده میده. من وقتی فقط در حد طرح</w:t>
      </w:r>
      <w:r>
        <w:rPr>
          <w:rtl/>
        </w:rPr>
        <w:t>‌ی</w:t>
      </w:r>
      <w:r w:rsidRPr="009B4F72">
        <w:rPr>
          <w:rtl/>
        </w:rPr>
        <w:t>ک ایده میگم چیزی رو میره شروع می</w:t>
      </w:r>
      <w:r>
        <w:rPr>
          <w:rFonts w:hint="cs"/>
          <w:rtl/>
        </w:rPr>
        <w:t>‌</w:t>
      </w:r>
      <w:r w:rsidRPr="009B4F72">
        <w:rPr>
          <w:rtl/>
        </w:rPr>
        <w:t>کنه پردازش کردن. هر کدومشون نظر میدن و بهترین نظرات انتخاب میشه و میشه</w:t>
      </w:r>
      <w:r>
        <w:rPr>
          <w:rtl/>
        </w:rPr>
        <w:t>‌ی</w:t>
      </w:r>
      <w:r w:rsidRPr="009B4F72">
        <w:rPr>
          <w:rtl/>
        </w:rPr>
        <w:t>ه کاری که چقدر قشنگه. شاید اگر من تنها می</w:t>
      </w:r>
      <w:r>
        <w:rPr>
          <w:rFonts w:hint="cs"/>
          <w:rtl/>
        </w:rPr>
        <w:t>‌</w:t>
      </w:r>
      <w:r w:rsidRPr="009B4F72">
        <w:rPr>
          <w:rtl/>
        </w:rPr>
        <w:t>خواستم سالن ورزشی بسازم این در نمی</w:t>
      </w:r>
      <w:r>
        <w:rPr>
          <w:rFonts w:hint="cs"/>
          <w:rtl/>
        </w:rPr>
        <w:t>‌</w:t>
      </w:r>
      <w:r w:rsidRPr="009B4F72">
        <w:rPr>
          <w:rtl/>
        </w:rPr>
        <w:t>ومد.</w:t>
      </w:r>
      <w:r>
        <w:rPr>
          <w:rFonts w:hint="cs"/>
          <w:rtl/>
        </w:rPr>
        <w:t xml:space="preserve"> </w:t>
      </w:r>
      <w:r w:rsidRPr="009B4F72">
        <w:rPr>
          <w:rtl/>
        </w:rPr>
        <w:t>و بعد میریم در مسائل مالی. حالا که من این فکر رو دارم، این طرح رو توی ذهنم دارم و توی انجمن هم به تصویب رسوندم حالا میرم سراغ بحث مالی. وقتی من این رو در انجمن مطرح می</w:t>
      </w:r>
      <w:r>
        <w:rPr>
          <w:rFonts w:hint="cs"/>
          <w:rtl/>
        </w:rPr>
        <w:t>‌</w:t>
      </w:r>
      <w:r w:rsidRPr="009B4F72">
        <w:rPr>
          <w:rtl/>
        </w:rPr>
        <w:t>کنم و اونها میرن با اولیا صحبت می</w:t>
      </w:r>
      <w:r>
        <w:rPr>
          <w:rFonts w:hint="cs"/>
          <w:rtl/>
        </w:rPr>
        <w:t>‌</w:t>
      </w:r>
      <w:r w:rsidRPr="009B4F72">
        <w:rPr>
          <w:rtl/>
        </w:rPr>
        <w:t>کنن</w:t>
      </w:r>
      <w:r>
        <w:rPr>
          <w:rFonts w:hint="cs"/>
          <w:rtl/>
        </w:rPr>
        <w:t>.</w:t>
      </w:r>
      <w:r w:rsidRPr="009B4F72">
        <w:rPr>
          <w:rtl/>
        </w:rPr>
        <w:t xml:space="preserve"> همه که خوششون بیاد قشنگ همه چیز آماده میشه.</w:t>
      </w:r>
      <w:r w:rsidR="0076088E">
        <w:rPr>
          <w:rFonts w:cs="Calibri" w:hint="cs"/>
          <w:rtl/>
        </w:rPr>
        <w:t>"</w:t>
      </w:r>
    </w:p>
    <w:p w14:paraId="2F83BD9C" w14:textId="0502FD23" w:rsidR="0076088E" w:rsidRPr="0076088E" w:rsidRDefault="0076088E" w:rsidP="00302BAA">
      <w:pPr>
        <w:pStyle w:val="ac"/>
        <w:rPr>
          <w:rFonts w:cs="Calibri"/>
          <w:rtl/>
        </w:rPr>
      </w:pPr>
      <w:r>
        <w:rPr>
          <w:rFonts w:hint="cs"/>
          <w:rtl/>
        </w:rPr>
        <w:t xml:space="preserve">کد 29: </w:t>
      </w:r>
      <w:r>
        <w:rPr>
          <w:rFonts w:cs="Calibri" w:hint="cs"/>
          <w:rtl/>
        </w:rPr>
        <w:t>"</w:t>
      </w:r>
      <w:r w:rsidRPr="009B4F72">
        <w:rPr>
          <w:rtl/>
        </w:rPr>
        <w:t>مدیر لازم نیست طراحی آموزشی خونده باشه، لازم نیست تکنولوژی آموزشی خونده باشه</w:t>
      </w:r>
      <w:r>
        <w:rPr>
          <w:rFonts w:hint="cs"/>
          <w:rtl/>
        </w:rPr>
        <w:t>،</w:t>
      </w:r>
      <w:r w:rsidRPr="009B4F72">
        <w:rPr>
          <w:rtl/>
        </w:rPr>
        <w:t xml:space="preserve"> ولی لازمه با چند نفر مشورت بگیره. این خیلی مهمه. و متاسفانه مشورت نمی</w:t>
      </w:r>
      <w:r>
        <w:rPr>
          <w:rFonts w:hint="cs"/>
          <w:rtl/>
        </w:rPr>
        <w:t>‌</w:t>
      </w:r>
      <w:r w:rsidRPr="009B4F72">
        <w:rPr>
          <w:rtl/>
        </w:rPr>
        <w:t>گیرن. شما برو ببین ما چندتا اسمارت بورد داریم در مدارسمون که اصلا استفاده نمی</w:t>
      </w:r>
      <w:r>
        <w:rPr>
          <w:rFonts w:hint="cs"/>
          <w:rtl/>
        </w:rPr>
        <w:t>‌</w:t>
      </w:r>
      <w:r w:rsidRPr="009B4F72">
        <w:rPr>
          <w:rtl/>
        </w:rPr>
        <w:t>شن. بعد با این بی</w:t>
      </w:r>
      <w:r>
        <w:rPr>
          <w:rFonts w:hint="cs"/>
          <w:rtl/>
        </w:rPr>
        <w:t>‌</w:t>
      </w:r>
      <w:r w:rsidRPr="009B4F72">
        <w:rPr>
          <w:rtl/>
        </w:rPr>
        <w:t>پولی مدرسه</w:t>
      </w:r>
      <w:r>
        <w:rPr>
          <w:rFonts w:hint="cs"/>
          <w:rtl/>
        </w:rPr>
        <w:t>،</w:t>
      </w:r>
      <w:r w:rsidRPr="009B4F72">
        <w:rPr>
          <w:rtl/>
        </w:rPr>
        <w:t xml:space="preserve"> مدیر اون زمان دو میلیون داده خریده، بعد به نظرت کجا نصب کرده؟ منطقه</w:t>
      </w:r>
      <w:r>
        <w:rPr>
          <w:rFonts w:hint="cs"/>
          <w:rtl/>
        </w:rPr>
        <w:t>‌</w:t>
      </w:r>
      <w:r w:rsidRPr="009B4F72">
        <w:rPr>
          <w:rtl/>
        </w:rPr>
        <w:t>ی دوازده رفته توی دفتر دبیران نصب کرده. به عنوان مثلا</w:t>
      </w:r>
      <w:r>
        <w:rPr>
          <w:rtl/>
        </w:rPr>
        <w:t>‌ی</w:t>
      </w:r>
      <w:r w:rsidRPr="009B4F72">
        <w:rPr>
          <w:rtl/>
        </w:rPr>
        <w:t>ه گلدون که می</w:t>
      </w:r>
      <w:r>
        <w:rPr>
          <w:rFonts w:hint="cs"/>
          <w:rtl/>
        </w:rPr>
        <w:t>‌</w:t>
      </w:r>
      <w:r w:rsidRPr="009B4F72">
        <w:rPr>
          <w:rtl/>
        </w:rPr>
        <w:t>ذاری توی ویترین. بعد من می</w:t>
      </w:r>
      <w:r>
        <w:rPr>
          <w:rFonts w:hint="cs"/>
          <w:rtl/>
        </w:rPr>
        <w:t>‌</w:t>
      </w:r>
      <w:r w:rsidRPr="009B4F72">
        <w:rPr>
          <w:rtl/>
        </w:rPr>
        <w:t>گفتم مدرسه هوشمنده می</w:t>
      </w:r>
      <w:r>
        <w:rPr>
          <w:rFonts w:hint="cs"/>
          <w:rtl/>
        </w:rPr>
        <w:t>‌</w:t>
      </w:r>
      <w:r w:rsidRPr="009B4F72">
        <w:rPr>
          <w:rtl/>
        </w:rPr>
        <w:t>گفت بله! می</w:t>
      </w:r>
      <w:r>
        <w:rPr>
          <w:rFonts w:hint="cs"/>
          <w:rtl/>
        </w:rPr>
        <w:t>‌</w:t>
      </w:r>
      <w:r w:rsidRPr="009B4F72">
        <w:rPr>
          <w:rtl/>
        </w:rPr>
        <w:t>گفتم خب کجاست اسمارت برد. اینجا</w:t>
      </w:r>
      <w:r>
        <w:rPr>
          <w:rFonts w:hint="cs"/>
          <w:rtl/>
        </w:rPr>
        <w:t>.</w:t>
      </w:r>
      <w:r w:rsidRPr="009B4F72">
        <w:rPr>
          <w:rtl/>
        </w:rPr>
        <w:t xml:space="preserve"> دبیران می</w:t>
      </w:r>
      <w:r>
        <w:rPr>
          <w:rFonts w:hint="cs"/>
          <w:rtl/>
        </w:rPr>
        <w:t>‌</w:t>
      </w:r>
      <w:r w:rsidRPr="009B4F72">
        <w:rPr>
          <w:rtl/>
        </w:rPr>
        <w:t>خوان چیکار؟ حداقل در کلاس می</w:t>
      </w:r>
      <w:r>
        <w:rPr>
          <w:rFonts w:hint="cs"/>
          <w:rtl/>
        </w:rPr>
        <w:t>‌</w:t>
      </w:r>
      <w:r w:rsidRPr="009B4F72">
        <w:rPr>
          <w:rtl/>
        </w:rPr>
        <w:t>زدی این رو و هر معل</w:t>
      </w:r>
      <w:r>
        <w:rPr>
          <w:rtl/>
        </w:rPr>
        <w:t>می‌</w:t>
      </w:r>
      <w:r w:rsidRPr="009B4F72">
        <w:rPr>
          <w:rtl/>
        </w:rPr>
        <w:t>کار داشت می</w:t>
      </w:r>
      <w:r>
        <w:rPr>
          <w:rFonts w:hint="cs"/>
          <w:rtl/>
        </w:rPr>
        <w:t>‌</w:t>
      </w:r>
      <w:r w:rsidRPr="009B4F72">
        <w:rPr>
          <w:rtl/>
        </w:rPr>
        <w:t>گفت نه خرابش می</w:t>
      </w:r>
      <w:r>
        <w:rPr>
          <w:rFonts w:hint="cs"/>
          <w:rtl/>
        </w:rPr>
        <w:t>‌</w:t>
      </w:r>
      <w:r w:rsidRPr="009B4F72">
        <w:rPr>
          <w:rtl/>
        </w:rPr>
        <w:t>کنن. خب چیزی که خراب میشه و هزینه</w:t>
      </w:r>
      <w:r>
        <w:rPr>
          <w:rFonts w:hint="cs"/>
          <w:rtl/>
        </w:rPr>
        <w:t>‌</w:t>
      </w:r>
      <w:r w:rsidRPr="009B4F72">
        <w:rPr>
          <w:rtl/>
        </w:rPr>
        <w:t>ی نگهداری بالایی داره چرا میخری؟ به جاش دوتا پرژکتور می</w:t>
      </w:r>
      <w:r>
        <w:rPr>
          <w:rFonts w:hint="cs"/>
          <w:rtl/>
        </w:rPr>
        <w:t>‌</w:t>
      </w:r>
      <w:r w:rsidRPr="009B4F72">
        <w:rPr>
          <w:rtl/>
        </w:rPr>
        <w:t>خری با همین پرده</w:t>
      </w:r>
      <w:r>
        <w:rPr>
          <w:rFonts w:hint="cs"/>
          <w:rtl/>
        </w:rPr>
        <w:t>‌</w:t>
      </w:r>
      <w:r w:rsidRPr="009B4F72">
        <w:rPr>
          <w:rtl/>
        </w:rPr>
        <w:t>های معمولی حداقل دوتا کلاست پروژکتور داشتند. می</w:t>
      </w:r>
      <w:r>
        <w:rPr>
          <w:rFonts w:hint="cs"/>
          <w:rtl/>
        </w:rPr>
        <w:t>‌</w:t>
      </w:r>
      <w:r w:rsidRPr="009B4F72">
        <w:rPr>
          <w:rtl/>
        </w:rPr>
        <w:t>دونی چی می</w:t>
      </w:r>
      <w:r>
        <w:rPr>
          <w:rFonts w:hint="cs"/>
          <w:rtl/>
        </w:rPr>
        <w:t>‌</w:t>
      </w:r>
      <w:r w:rsidRPr="009B4F72">
        <w:rPr>
          <w:rtl/>
        </w:rPr>
        <w:t>گم.</w:t>
      </w:r>
      <w:r>
        <w:rPr>
          <w:rFonts w:hint="cs"/>
          <w:rtl/>
        </w:rPr>
        <w:t xml:space="preserve"> </w:t>
      </w:r>
      <w:r w:rsidRPr="009B4F72">
        <w:rPr>
          <w:rtl/>
        </w:rPr>
        <w:t>اینا رفتن مالزی دیدن که چه خوب اینا اسمارت برد دارن، اصلا بدون اینکه نگفتن این مصرفش چیه، کاتالوگش رو بخونه مدیر ببینه به کارش میاد؟! فقط مدیر رفت این رو خرید اما به کار نمیاد. اصلا من هزینه</w:t>
      </w:r>
      <w:r>
        <w:rPr>
          <w:rFonts w:hint="cs"/>
          <w:rtl/>
        </w:rPr>
        <w:t>‌</w:t>
      </w:r>
      <w:r w:rsidRPr="009B4F72">
        <w:rPr>
          <w:rtl/>
        </w:rPr>
        <w:t>ی نگهداری این رو ندارم.</w:t>
      </w:r>
      <w:r>
        <w:rPr>
          <w:rFonts w:cs="Calibri" w:hint="cs"/>
          <w:rtl/>
        </w:rPr>
        <w:t>"</w:t>
      </w:r>
    </w:p>
    <w:p w14:paraId="20847B0D" w14:textId="77777777" w:rsidR="00623E32" w:rsidRDefault="00623E32" w:rsidP="007B57AB">
      <w:pPr>
        <w:pStyle w:val="1-1-1"/>
        <w:numPr>
          <w:ilvl w:val="0"/>
          <w:numId w:val="0"/>
        </w:numPr>
        <w:ind w:left="11"/>
        <w:rPr>
          <w:rtl/>
        </w:rPr>
      </w:pPr>
      <w:bookmarkStart w:id="91" w:name="_Toc144152761"/>
      <w:bookmarkStart w:id="92" w:name="_Toc144767770"/>
      <w:r>
        <w:rPr>
          <w:rFonts w:hint="cs"/>
          <w:rtl/>
        </w:rPr>
        <w:t>روحیه‌ی پژوهشگرانه</w:t>
      </w:r>
      <w:bookmarkEnd w:id="91"/>
      <w:bookmarkEnd w:id="92"/>
    </w:p>
    <w:p w14:paraId="15716456" w14:textId="77777777" w:rsidR="00623E32" w:rsidRDefault="00623E32" w:rsidP="00302BAA">
      <w:pPr>
        <w:pStyle w:val="ac"/>
        <w:rPr>
          <w:rtl/>
        </w:rPr>
      </w:pPr>
      <w:r>
        <w:rPr>
          <w:rFonts w:hint="cs"/>
          <w:rtl/>
        </w:rPr>
        <w:t>داشتن روحیه‌ی پژوهشگرانه شایستگی‌ای بود که مدیرانی که توانسته بودند به‌عنوان طراح محیط کالبدی‌یادگیری ایفای نقش کنند از آن برخوردار بودند:</w:t>
      </w:r>
    </w:p>
    <w:p w14:paraId="3A22FD13" w14:textId="710434CD" w:rsidR="00623E32" w:rsidRPr="0076088E" w:rsidRDefault="00623E32" w:rsidP="00302BAA">
      <w:pPr>
        <w:pStyle w:val="ac"/>
        <w:rPr>
          <w:rFonts w:cs="Calibri"/>
          <w:bCs/>
          <w:rtl/>
        </w:rPr>
      </w:pPr>
      <w:r>
        <w:rPr>
          <w:rFonts w:hint="cs"/>
          <w:rtl/>
        </w:rPr>
        <w:t>کد 12:‌</w:t>
      </w:r>
      <w:r w:rsidR="0076088E">
        <w:rPr>
          <w:rFonts w:hint="cs"/>
          <w:rtl/>
        </w:rPr>
        <w:t xml:space="preserve"> </w:t>
      </w:r>
      <w:r w:rsidR="0076088E">
        <w:rPr>
          <w:rFonts w:cs="Calibri" w:hint="cs"/>
          <w:rtl/>
        </w:rPr>
        <w:t>"</w:t>
      </w:r>
      <w:r>
        <w:rPr>
          <w:rFonts w:hint="cs"/>
          <w:rtl/>
        </w:rPr>
        <w:t>ی</w:t>
      </w:r>
      <w:r w:rsidRPr="009B4F72">
        <w:rPr>
          <w:rtl/>
        </w:rPr>
        <w:t>کی هم تفکر خودمونه. اولا که خودم تفکرم چقدر باز باشه مهمه. باز کنم و استقبال کنم از ایده</w:t>
      </w:r>
      <w:r>
        <w:rPr>
          <w:rFonts w:hint="cs"/>
          <w:rtl/>
        </w:rPr>
        <w:t>‌</w:t>
      </w:r>
      <w:r w:rsidRPr="009B4F72">
        <w:rPr>
          <w:rtl/>
        </w:rPr>
        <w:t>های جدید</w:t>
      </w:r>
      <w:r>
        <w:rPr>
          <w:rFonts w:hint="cs"/>
          <w:rtl/>
        </w:rPr>
        <w:t xml:space="preserve">، </w:t>
      </w:r>
      <w:r w:rsidRPr="009B4F72">
        <w:rPr>
          <w:rtl/>
        </w:rPr>
        <w:t>من باید منتظر باشم مثل</w:t>
      </w:r>
      <w:r>
        <w:rPr>
          <w:rtl/>
        </w:rPr>
        <w:t>‌ی</w:t>
      </w:r>
      <w:r w:rsidRPr="009B4F72">
        <w:rPr>
          <w:rtl/>
        </w:rPr>
        <w:t>ک شکارچی که حالا</w:t>
      </w:r>
      <w:r>
        <w:rPr>
          <w:rtl/>
        </w:rPr>
        <w:t>‌ی</w:t>
      </w:r>
      <w:r w:rsidRPr="009B4F72">
        <w:rPr>
          <w:rtl/>
        </w:rPr>
        <w:t>کی از اعضای انجمنم،</w:t>
      </w:r>
      <w:r>
        <w:rPr>
          <w:rtl/>
        </w:rPr>
        <w:t>‌ی</w:t>
      </w:r>
      <w:r w:rsidRPr="009B4F72">
        <w:rPr>
          <w:rtl/>
        </w:rPr>
        <w:t>کی از معلم</w:t>
      </w:r>
      <w:r>
        <w:rPr>
          <w:rFonts w:hint="cs"/>
          <w:rtl/>
        </w:rPr>
        <w:t>‌</w:t>
      </w:r>
      <w:r w:rsidRPr="009B4F72">
        <w:rPr>
          <w:rtl/>
        </w:rPr>
        <w:t>هام، معاون</w:t>
      </w:r>
      <w:r>
        <w:rPr>
          <w:rFonts w:hint="cs"/>
          <w:rtl/>
        </w:rPr>
        <w:t>‌</w:t>
      </w:r>
      <w:r w:rsidRPr="009B4F72">
        <w:rPr>
          <w:rtl/>
        </w:rPr>
        <w:t>هام،</w:t>
      </w:r>
      <w:r>
        <w:rPr>
          <w:rtl/>
        </w:rPr>
        <w:t>‌ی</w:t>
      </w:r>
      <w:r w:rsidRPr="009B4F72">
        <w:rPr>
          <w:rtl/>
        </w:rPr>
        <w:t>کیشون</w:t>
      </w:r>
      <w:r>
        <w:rPr>
          <w:rtl/>
        </w:rPr>
        <w:t>‌ی</w:t>
      </w:r>
      <w:r w:rsidRPr="009B4F72">
        <w:rPr>
          <w:rtl/>
        </w:rPr>
        <w:t>ه چیزی بگه و</w:t>
      </w:r>
      <w:r>
        <w:rPr>
          <w:rtl/>
        </w:rPr>
        <w:t>‌ی</w:t>
      </w:r>
      <w:r w:rsidRPr="009B4F72">
        <w:rPr>
          <w:rtl/>
        </w:rPr>
        <w:t>ه جرقه</w:t>
      </w:r>
      <w:r>
        <w:rPr>
          <w:rFonts w:hint="cs"/>
          <w:rtl/>
        </w:rPr>
        <w:t>‌</w:t>
      </w:r>
      <w:r w:rsidRPr="009B4F72">
        <w:rPr>
          <w:rtl/>
        </w:rPr>
        <w:t>ای توی ذهنم بزنه و شروع کنم به انجام کار.</w:t>
      </w:r>
      <w:r>
        <w:rPr>
          <w:rFonts w:hint="cs"/>
          <w:rtl/>
        </w:rPr>
        <w:t xml:space="preserve"> </w:t>
      </w:r>
      <w:r w:rsidRPr="009B4F72">
        <w:rPr>
          <w:rtl/>
        </w:rPr>
        <w:t>پس اصلا نباید راه رو ببندم دیگه.</w:t>
      </w:r>
      <w:r>
        <w:rPr>
          <w:rFonts w:hint="cs"/>
          <w:rtl/>
        </w:rPr>
        <w:t xml:space="preserve"> </w:t>
      </w:r>
      <w:r w:rsidRPr="009B4F72">
        <w:rPr>
          <w:rtl/>
        </w:rPr>
        <w:t>آماده باشم هر ایده ای رو درجا نظر ندم که حالا بده، خوبه، سعی کنم هی سوال بپرسم، هی پروبال و گسترش بدیم تا برسه به مرحله ای که قابلیت اجرا داشته باشه.</w:t>
      </w:r>
      <w:r>
        <w:rPr>
          <w:rFonts w:hint="cs"/>
          <w:rtl/>
        </w:rPr>
        <w:t xml:space="preserve"> </w:t>
      </w:r>
      <w:r w:rsidRPr="009B4F72">
        <w:rPr>
          <w:rtl/>
        </w:rPr>
        <w:t>همون خلاقیت. تهش به همون می</w:t>
      </w:r>
      <w:r>
        <w:rPr>
          <w:rFonts w:hint="cs"/>
          <w:rtl/>
        </w:rPr>
        <w:t>‌</w:t>
      </w:r>
      <w:r w:rsidRPr="009B4F72">
        <w:rPr>
          <w:rtl/>
        </w:rPr>
        <w:t>رسم که خلاقیت باید داشته باشیم. از محدودیت</w:t>
      </w:r>
      <w:r>
        <w:rPr>
          <w:rtl/>
        </w:rPr>
        <w:t>‌ها</w:t>
      </w:r>
      <w:r w:rsidRPr="009B4F72">
        <w:rPr>
          <w:rtl/>
        </w:rPr>
        <w:t xml:space="preserve"> به نفع خودم استفاده کنم و بعد میریم در مسائل مالی.</w:t>
      </w:r>
      <w:r w:rsidR="0076088E">
        <w:rPr>
          <w:rFonts w:cs="Calibri" w:hint="cs"/>
          <w:rtl/>
        </w:rPr>
        <w:t>"</w:t>
      </w:r>
    </w:p>
    <w:p w14:paraId="6B53A6D4" w14:textId="1A76A5AF" w:rsidR="00623E32" w:rsidRPr="0076088E" w:rsidRDefault="00623E32" w:rsidP="00302BAA">
      <w:pPr>
        <w:pStyle w:val="ac"/>
        <w:rPr>
          <w:rFonts w:cs="Calibri"/>
          <w:rtl/>
        </w:rPr>
      </w:pPr>
      <w:r>
        <w:rPr>
          <w:rFonts w:hint="cs"/>
          <w:rtl/>
        </w:rPr>
        <w:t xml:space="preserve">کد 12: </w:t>
      </w:r>
      <w:r w:rsidR="0076088E">
        <w:rPr>
          <w:rFonts w:cs="Calibri" w:hint="cs"/>
          <w:rtl/>
        </w:rPr>
        <w:t>"</w:t>
      </w:r>
      <w:r w:rsidRPr="009B4F72">
        <w:rPr>
          <w:rtl/>
        </w:rPr>
        <w:t>ما در پایه</w:t>
      </w:r>
      <w:r>
        <w:rPr>
          <w:rFonts w:hint="cs"/>
          <w:rtl/>
        </w:rPr>
        <w:t>‌</w:t>
      </w:r>
      <w:r w:rsidRPr="009B4F72">
        <w:rPr>
          <w:rtl/>
        </w:rPr>
        <w:t>ی سوم بحثی به عنوان صندلی صمیمیت داریم. بخشی از صندلی صمیمت می</w:t>
      </w:r>
      <w:r>
        <w:rPr>
          <w:rFonts w:hint="cs"/>
          <w:rtl/>
        </w:rPr>
        <w:t>‌</w:t>
      </w:r>
      <w:r w:rsidRPr="009B4F72">
        <w:rPr>
          <w:rtl/>
        </w:rPr>
        <w:t>شود همین چیزی که خواستم.</w:t>
      </w:r>
      <w:r>
        <w:rPr>
          <w:rtl/>
        </w:rPr>
        <w:t>‌ی</w:t>
      </w:r>
      <w:r w:rsidRPr="009B4F72">
        <w:rPr>
          <w:rtl/>
        </w:rPr>
        <w:t>ه بخشی هم بشود مدل نقدکردن. این ایده را خودم دارم. از بچه</w:t>
      </w:r>
      <w:r>
        <w:rPr>
          <w:rtl/>
        </w:rPr>
        <w:t>‌ها</w:t>
      </w:r>
      <w:r w:rsidRPr="009B4F72">
        <w:rPr>
          <w:rtl/>
        </w:rPr>
        <w:t xml:space="preserve"> می</w:t>
      </w:r>
      <w:r>
        <w:rPr>
          <w:rFonts w:hint="cs"/>
          <w:rtl/>
        </w:rPr>
        <w:t>‌</w:t>
      </w:r>
      <w:r w:rsidRPr="009B4F72">
        <w:rPr>
          <w:rtl/>
        </w:rPr>
        <w:t>خوام که نه</w:t>
      </w:r>
      <w:r>
        <w:rPr>
          <w:rtl/>
        </w:rPr>
        <w:t>‌ی</w:t>
      </w:r>
      <w:r w:rsidRPr="009B4F72">
        <w:rPr>
          <w:rtl/>
        </w:rPr>
        <w:t>ک نفر رو،</w:t>
      </w:r>
      <w:r>
        <w:rPr>
          <w:rtl/>
        </w:rPr>
        <w:t>‌ی</w:t>
      </w:r>
      <w:r w:rsidRPr="009B4F72">
        <w:rPr>
          <w:rtl/>
        </w:rPr>
        <w:t>ک گروه رو، هرجلسه راجع بهش صحبت کنند. شخص سوم غائب رو خیلی راحت میشه در موردش صحبت</w:t>
      </w:r>
      <w:r>
        <w:rPr>
          <w:rFonts w:hint="cs"/>
          <w:rtl/>
        </w:rPr>
        <w:t>‌</w:t>
      </w:r>
      <w:r w:rsidRPr="009B4F72">
        <w:rPr>
          <w:rtl/>
        </w:rPr>
        <w:t>کرد، اما اینجا باید طوری صحبت کنند که ناراحت نشن و اون اشکال رو هم برطرف کنن. من می</w:t>
      </w:r>
      <w:r>
        <w:rPr>
          <w:rFonts w:hint="cs"/>
          <w:rtl/>
        </w:rPr>
        <w:t>‌</w:t>
      </w:r>
      <w:r w:rsidRPr="009B4F72">
        <w:rPr>
          <w:rtl/>
        </w:rPr>
        <w:t>گم باید آموزش بدیم و آموزش ببینیم که بعد که بزرگ شدیم و در راس</w:t>
      </w:r>
      <w:r>
        <w:rPr>
          <w:rtl/>
        </w:rPr>
        <w:t>‌ی</w:t>
      </w:r>
      <w:r w:rsidRPr="009B4F72">
        <w:rPr>
          <w:rtl/>
        </w:rPr>
        <w:t>ا هرجایی از مجموعه</w:t>
      </w:r>
      <w:r>
        <w:rPr>
          <w:rFonts w:hint="cs"/>
          <w:rtl/>
        </w:rPr>
        <w:t>‌</w:t>
      </w:r>
      <w:r w:rsidRPr="009B4F72">
        <w:rPr>
          <w:rtl/>
        </w:rPr>
        <w:t>ای قرار گرفتیم و انتقادی بهمون وارد شد گارد نگیریم. به قول الان که هی میان میگن خانم ببخشید من می</w:t>
      </w:r>
      <w:r>
        <w:rPr>
          <w:rFonts w:hint="cs"/>
          <w:rtl/>
        </w:rPr>
        <w:t>‌</w:t>
      </w:r>
      <w:r w:rsidRPr="009B4F72">
        <w:rPr>
          <w:rtl/>
        </w:rPr>
        <w:t>ترسم برم به معلمش بگم لج کنه. این</w:t>
      </w:r>
      <w:r>
        <w:rPr>
          <w:rtl/>
        </w:rPr>
        <w:t>‌ی</w:t>
      </w:r>
      <w:r w:rsidRPr="009B4F72">
        <w:rPr>
          <w:rtl/>
        </w:rPr>
        <w:t>عنی من هنوز آماده نیستم برای پذیرفتن نقد. وقتی برای بچه داری توضیح میدی، میگی این طوری صحبت کن، از کلمات جادویی استفاده کن، بهش بگو لطفا، خواهش میکنم، به نظر من اینطوری بهتره، داری از کلمات جادویی استفاده می</w:t>
      </w:r>
      <w:r>
        <w:rPr>
          <w:rFonts w:hint="cs"/>
          <w:rtl/>
        </w:rPr>
        <w:t>‌</w:t>
      </w:r>
      <w:r w:rsidRPr="009B4F72">
        <w:rPr>
          <w:rtl/>
        </w:rPr>
        <w:t>کنی، من قبول دارم تو رو، اینجا خیلی خوبی، اینجا خیلی خوب انجام دادی فکر کنم اگر این کار رو بکنی بهتر هم بشه، داری آروم آروم نفوذ می</w:t>
      </w:r>
      <w:r>
        <w:rPr>
          <w:rFonts w:hint="cs"/>
          <w:rtl/>
        </w:rPr>
        <w:t>‌</w:t>
      </w:r>
      <w:r w:rsidRPr="009B4F72">
        <w:rPr>
          <w:rtl/>
        </w:rPr>
        <w:t>کنی. اینها آموزش می</w:t>
      </w:r>
      <w:r>
        <w:rPr>
          <w:rFonts w:hint="cs"/>
          <w:rtl/>
        </w:rPr>
        <w:t>‌</w:t>
      </w:r>
      <w:r w:rsidRPr="009B4F72">
        <w:rPr>
          <w:rtl/>
        </w:rPr>
        <w:t>خواد. به نظرم تفکر انتقادی نیاز داره که از پایه بچه آموزش ببینه و بعد حالا روزی می</w:t>
      </w:r>
      <w:r>
        <w:rPr>
          <w:rFonts w:hint="cs"/>
          <w:rtl/>
        </w:rPr>
        <w:t>‌</w:t>
      </w:r>
      <w:r w:rsidRPr="009B4F72">
        <w:rPr>
          <w:rtl/>
        </w:rPr>
        <w:t>رسه که من میام ا</w:t>
      </w:r>
      <w:r>
        <w:rPr>
          <w:rFonts w:hint="cs"/>
          <w:rtl/>
        </w:rPr>
        <w:t>ی</w:t>
      </w:r>
      <w:r w:rsidRPr="009B4F72">
        <w:rPr>
          <w:rtl/>
        </w:rPr>
        <w:t>نجا می</w:t>
      </w:r>
      <w:r>
        <w:rPr>
          <w:rFonts w:hint="cs"/>
          <w:rtl/>
        </w:rPr>
        <w:t>‌</w:t>
      </w:r>
      <w:r w:rsidRPr="009B4F72">
        <w:rPr>
          <w:rtl/>
        </w:rPr>
        <w:t>نشینم  میگم خب نقد کنید من رو و حالا که داری نقد می</w:t>
      </w:r>
      <w:r>
        <w:rPr>
          <w:rFonts w:hint="cs"/>
          <w:rtl/>
        </w:rPr>
        <w:t>‌</w:t>
      </w:r>
      <w:r w:rsidRPr="009B4F72">
        <w:rPr>
          <w:rtl/>
        </w:rPr>
        <w:t>کنی</w:t>
      </w:r>
      <w:r>
        <w:rPr>
          <w:rtl/>
        </w:rPr>
        <w:t>‌ی</w:t>
      </w:r>
      <w:r w:rsidRPr="009B4F72">
        <w:rPr>
          <w:rtl/>
        </w:rPr>
        <w:t>جوری بگو که ناراحت نشم. من خیلی زود ناراحت می</w:t>
      </w:r>
      <w:r>
        <w:rPr>
          <w:rFonts w:hint="cs"/>
          <w:rtl/>
        </w:rPr>
        <w:t>‌</w:t>
      </w:r>
      <w:r w:rsidRPr="009B4F72">
        <w:rPr>
          <w:rtl/>
        </w:rPr>
        <w:t>شم، می</w:t>
      </w:r>
      <w:r>
        <w:rPr>
          <w:rFonts w:hint="cs"/>
          <w:rtl/>
        </w:rPr>
        <w:t>‌</w:t>
      </w:r>
      <w:r w:rsidRPr="009B4F72">
        <w:rPr>
          <w:rtl/>
        </w:rPr>
        <w:t>خوام</w:t>
      </w:r>
      <w:r>
        <w:rPr>
          <w:rtl/>
        </w:rPr>
        <w:t>‌ی</w:t>
      </w:r>
      <w:r w:rsidRPr="009B4F72">
        <w:rPr>
          <w:rtl/>
        </w:rPr>
        <w:t>جوری بگی که من ناراحت نشم و اونجا به منصه</w:t>
      </w:r>
      <w:r>
        <w:rPr>
          <w:rFonts w:hint="cs"/>
          <w:rtl/>
        </w:rPr>
        <w:t>‌</w:t>
      </w:r>
      <w:r w:rsidRPr="009B4F72">
        <w:rPr>
          <w:rtl/>
        </w:rPr>
        <w:t>ی ظهور برسه.</w:t>
      </w:r>
      <w:r w:rsidR="0076088E">
        <w:rPr>
          <w:rFonts w:cs="Calibri" w:hint="cs"/>
          <w:rtl/>
        </w:rPr>
        <w:t>"</w:t>
      </w:r>
    </w:p>
    <w:p w14:paraId="0334068F" w14:textId="39DAC493" w:rsidR="00623E32" w:rsidRPr="0076088E" w:rsidRDefault="00623E32" w:rsidP="00302BAA">
      <w:pPr>
        <w:pStyle w:val="ac"/>
        <w:rPr>
          <w:rFonts w:cs="Calibri"/>
          <w:rtl/>
        </w:rPr>
      </w:pPr>
      <w:r>
        <w:rPr>
          <w:rFonts w:hint="cs"/>
          <w:rtl/>
        </w:rPr>
        <w:t xml:space="preserve">کد 5: </w:t>
      </w:r>
      <w:r w:rsidR="0076088E">
        <w:rPr>
          <w:rFonts w:cs="Calibri" w:hint="cs"/>
          <w:rtl/>
        </w:rPr>
        <w:t>"</w:t>
      </w:r>
      <w:r w:rsidRPr="009B4F72">
        <w:rPr>
          <w:rtl/>
        </w:rPr>
        <w:t>رفتم مدارس دیگه و دوست دارم بدونم</w:t>
      </w:r>
      <w:r>
        <w:rPr>
          <w:rtl/>
        </w:rPr>
        <w:t>‌ی</w:t>
      </w:r>
      <w:r w:rsidRPr="009B4F72">
        <w:rPr>
          <w:rtl/>
        </w:rPr>
        <w:t>عنی من ماهی</w:t>
      </w:r>
      <w:r>
        <w:rPr>
          <w:rtl/>
        </w:rPr>
        <w:t>‌ی</w:t>
      </w:r>
      <w:r w:rsidRPr="009B4F72">
        <w:rPr>
          <w:rtl/>
        </w:rPr>
        <w:t>کبار دوبار میرم اداره با بحث و دعوا که میگن بیا اداره، از پست معاونت، کارشناس مسئول گرفته تا</w:t>
      </w:r>
      <w:r>
        <w:rPr>
          <w:rFonts w:hint="cs"/>
          <w:rtl/>
        </w:rPr>
        <w:t xml:space="preserve"> غیره.</w:t>
      </w:r>
      <w:r w:rsidRPr="009B4F72">
        <w:rPr>
          <w:rtl/>
        </w:rPr>
        <w:t xml:space="preserve"> ایده</w:t>
      </w:r>
      <w:r>
        <w:rPr>
          <w:rFonts w:hint="cs"/>
          <w:rtl/>
        </w:rPr>
        <w:t>‌</w:t>
      </w:r>
      <w:r w:rsidRPr="009B4F72">
        <w:rPr>
          <w:rtl/>
        </w:rPr>
        <w:t>ی من اینه که دونستن عیب نیست. من شاید تنها مدیری بودم ، وقتی میری بازدید</w:t>
      </w:r>
      <w:r>
        <w:rPr>
          <w:rtl/>
        </w:rPr>
        <w:t>‌ی</w:t>
      </w:r>
      <w:r w:rsidRPr="009B4F72">
        <w:rPr>
          <w:rtl/>
        </w:rPr>
        <w:t>ک مدرسه و به</w:t>
      </w:r>
      <w:r>
        <w:rPr>
          <w:rtl/>
        </w:rPr>
        <w:t>‌ی</w:t>
      </w:r>
      <w:r w:rsidRPr="009B4F72">
        <w:rPr>
          <w:rtl/>
        </w:rPr>
        <w:t>ک مدیر دیگه بخوای بگی میخوام بیام از مدرسه</w:t>
      </w:r>
      <w:r>
        <w:rPr>
          <w:rFonts w:hint="cs"/>
          <w:rtl/>
        </w:rPr>
        <w:t>‌</w:t>
      </w:r>
      <w:r w:rsidRPr="009B4F72">
        <w:rPr>
          <w:rtl/>
        </w:rPr>
        <w:t>ات بازدید کنم مدیر میگه بیا و افتخار میکنه. من مدیری بودم که پنج ساله مدیر شدم ولی حداقل پنجاه تا مدرسه رو رفتم دیدم.</w:t>
      </w:r>
      <w:r>
        <w:rPr>
          <w:rtl/>
        </w:rPr>
        <w:t>‌ی</w:t>
      </w:r>
      <w:r w:rsidRPr="009B4F72">
        <w:rPr>
          <w:rtl/>
        </w:rPr>
        <w:t>عنی فکر می</w:t>
      </w:r>
      <w:r>
        <w:rPr>
          <w:rFonts w:hint="cs"/>
          <w:rtl/>
        </w:rPr>
        <w:t>‌</w:t>
      </w:r>
      <w:r w:rsidRPr="009B4F72">
        <w:rPr>
          <w:rtl/>
        </w:rPr>
        <w:t>کنم این کمکم کرد. و توی هر مدرسه</w:t>
      </w:r>
      <w:r>
        <w:rPr>
          <w:rFonts w:hint="cs"/>
          <w:rtl/>
        </w:rPr>
        <w:t>‌</w:t>
      </w:r>
      <w:r w:rsidRPr="009B4F72">
        <w:rPr>
          <w:rtl/>
        </w:rPr>
        <w:t>ای نقاط ضعف و ق</w:t>
      </w:r>
      <w:r>
        <w:rPr>
          <w:rFonts w:hint="cs"/>
          <w:rtl/>
        </w:rPr>
        <w:t>و</w:t>
      </w:r>
      <w:r w:rsidRPr="009B4F72">
        <w:rPr>
          <w:rtl/>
        </w:rPr>
        <w:t xml:space="preserve">تش رو </w:t>
      </w:r>
      <w:r>
        <w:rPr>
          <w:rFonts w:hint="cs"/>
          <w:rtl/>
        </w:rPr>
        <w:t>(دیدم)</w:t>
      </w:r>
      <w:r w:rsidRPr="009B4F72">
        <w:rPr>
          <w:rtl/>
        </w:rPr>
        <w:t>. برام مهمه</w:t>
      </w:r>
      <w:r>
        <w:rPr>
          <w:rtl/>
        </w:rPr>
        <w:t>‌ی</w:t>
      </w:r>
      <w:r w:rsidRPr="009B4F72">
        <w:rPr>
          <w:rtl/>
        </w:rPr>
        <w:t>ادگرفتن. من همین امسال نزدیک ده تا مقاله راجع به مساله</w:t>
      </w:r>
      <w:r>
        <w:rPr>
          <w:rFonts w:hint="cs"/>
          <w:rtl/>
        </w:rPr>
        <w:t>‌</w:t>
      </w:r>
      <w:r w:rsidRPr="009B4F72">
        <w:rPr>
          <w:rtl/>
        </w:rPr>
        <w:t>محور خوندم و دوست دارم بدونم.</w:t>
      </w:r>
      <w:r w:rsidR="0076088E">
        <w:rPr>
          <w:rFonts w:cs="Calibri" w:hint="cs"/>
          <w:rtl/>
        </w:rPr>
        <w:t>"</w:t>
      </w:r>
    </w:p>
    <w:p w14:paraId="7DEC5305" w14:textId="5082D2FA" w:rsidR="00623E32" w:rsidRPr="0076088E" w:rsidRDefault="00623E32" w:rsidP="00302BAA">
      <w:pPr>
        <w:pStyle w:val="ac"/>
        <w:rPr>
          <w:rFonts w:cs="Calibri"/>
          <w:rtl/>
        </w:rPr>
      </w:pPr>
      <w:r>
        <w:rPr>
          <w:rFonts w:hint="cs"/>
          <w:rtl/>
        </w:rPr>
        <w:t xml:space="preserve">کد 15: </w:t>
      </w:r>
      <w:r w:rsidR="0076088E">
        <w:rPr>
          <w:rFonts w:cs="Calibri" w:hint="cs"/>
          <w:rtl/>
        </w:rPr>
        <w:t>"</w:t>
      </w:r>
      <w:r>
        <w:rPr>
          <w:rtl/>
        </w:rPr>
        <w:t>بتواند با‌یک تیم کار بکند و نظر فقط نظر خودش نباشد و بتواند تمام  نظرها را مد نظر بگیرد وآنها را بالا پایین بکند و از بین آنها ایده‌ای را در بیاورد و کار</w:t>
      </w:r>
      <w:r>
        <w:rPr>
          <w:rFonts w:hint="cs"/>
          <w:rtl/>
        </w:rPr>
        <w:t xml:space="preserve"> </w:t>
      </w:r>
      <w:r>
        <w:rPr>
          <w:rtl/>
        </w:rPr>
        <w:t>خوبی را انجام بدهد.</w:t>
      </w:r>
      <w:r w:rsidR="0076088E">
        <w:rPr>
          <w:rFonts w:cs="Calibri" w:hint="cs"/>
          <w:rtl/>
        </w:rPr>
        <w:t>"</w:t>
      </w:r>
    </w:p>
    <w:p w14:paraId="15293EBE" w14:textId="70F0D5D4" w:rsidR="0076088E" w:rsidRPr="0076088E" w:rsidRDefault="0076088E" w:rsidP="00302BAA">
      <w:pPr>
        <w:pStyle w:val="ac"/>
        <w:rPr>
          <w:rFonts w:cs="Calibri"/>
          <w:bCs/>
          <w:rtl/>
        </w:rPr>
      </w:pPr>
      <w:r>
        <w:rPr>
          <w:rFonts w:hint="cs"/>
          <w:rtl/>
        </w:rPr>
        <w:t xml:space="preserve">کد 27: </w:t>
      </w:r>
      <w:r>
        <w:rPr>
          <w:rFonts w:cs="Calibri" w:hint="cs"/>
          <w:rtl/>
        </w:rPr>
        <w:t>"</w:t>
      </w:r>
      <w:r w:rsidRPr="009B4F72">
        <w:rPr>
          <w:rtl/>
        </w:rPr>
        <w:t>ببینید مشاهده</w:t>
      </w:r>
      <w:r w:rsidRPr="009B4F72">
        <w:rPr>
          <w:rtl/>
        </w:rPr>
        <w:softHyphen/>
        <w:t>گری در واقع در نظام آموزشی ما و در بین بسیاری از مسئولین ما خوب جا نیفتاده.</w:t>
      </w:r>
      <w:r>
        <w:rPr>
          <w:rtl/>
        </w:rPr>
        <w:t>‌ی</w:t>
      </w:r>
      <w:r w:rsidRPr="009B4F72">
        <w:rPr>
          <w:rtl/>
        </w:rPr>
        <w:t>ک نگاه صوری به محیط میشه که چند تا اتاق دارم، تو چه طبقاتی قرار گرفته و تو چه موقعیتی هست، اسم این شناخت محیط میشه. درحالی</w:t>
      </w:r>
      <w:r w:rsidRPr="009B4F72">
        <w:rPr>
          <w:rtl/>
        </w:rPr>
        <w:softHyphen/>
        <w:t>که واقعا این نیست. اگر کسی می</w:t>
      </w:r>
      <w:r>
        <w:rPr>
          <w:rFonts w:hint="cs"/>
          <w:rtl/>
        </w:rPr>
        <w:t>‌</w:t>
      </w:r>
      <w:r w:rsidRPr="009B4F72">
        <w:rPr>
          <w:rtl/>
        </w:rPr>
        <w:t>خواد محیط فیزیکی رو درست بشناسه باید تمام ابعاد و زوایای این محیط رو به لحاظ شمالی، جنوبی، شرقی و غربی محیط مدرسه آشنایی و اشراف کامل پیدا کنه و این</w:t>
      </w:r>
      <w:r w:rsidRPr="009B4F72">
        <w:rPr>
          <w:rtl/>
        </w:rPr>
        <w:softHyphen/>
        <w:t>که این اتاق، این فضا با این ویژگی</w:t>
      </w:r>
      <w:r w:rsidRPr="009B4F72">
        <w:rPr>
          <w:rtl/>
        </w:rPr>
        <w:softHyphen/>
        <w:t>ها و موقعیت</w:t>
      </w:r>
      <w:r w:rsidRPr="009B4F72">
        <w:rPr>
          <w:rtl/>
        </w:rPr>
        <w:softHyphen/>
        <w:t>ها می</w:t>
      </w:r>
      <w:r w:rsidRPr="009B4F72">
        <w:rPr>
          <w:rtl/>
        </w:rPr>
        <w:softHyphen/>
        <w:t>تواند کاندید استقرار چه بخشی از حوزه</w:t>
      </w:r>
      <w:r w:rsidRPr="009B4F72">
        <w:rPr>
          <w:rtl/>
        </w:rPr>
        <w:softHyphen/>
        <w:t>ی</w:t>
      </w:r>
      <w:r>
        <w:rPr>
          <w:rtl/>
        </w:rPr>
        <w:t>‌ی</w:t>
      </w:r>
      <w:r w:rsidRPr="009B4F72">
        <w:rPr>
          <w:rtl/>
        </w:rPr>
        <w:t>ادگیری قرار بگیره رو براش ثبت کنه و بعد با فراوانی</w:t>
      </w:r>
      <w:r w:rsidRPr="009B4F72">
        <w:rPr>
          <w:rtl/>
        </w:rPr>
        <w:softHyphen/>
        <w:t>ای که در تحلیل نظرات خودش و تیمش خواهد داشت بتونه جانمایی درستی انجام بده.</w:t>
      </w:r>
      <w:r>
        <w:rPr>
          <w:rFonts w:cs="Calibri" w:hint="cs"/>
          <w:rtl/>
        </w:rPr>
        <w:t>"</w:t>
      </w:r>
    </w:p>
    <w:p w14:paraId="6A58C647" w14:textId="44BAB5DD" w:rsidR="0076088E" w:rsidRPr="00262A59" w:rsidRDefault="0076088E" w:rsidP="00302BAA">
      <w:pPr>
        <w:pStyle w:val="ac"/>
        <w:rPr>
          <w:rFonts w:cs="Calibri"/>
          <w:rtl/>
        </w:rPr>
      </w:pPr>
      <w:r>
        <w:rPr>
          <w:rFonts w:cs="Calibri" w:hint="cs"/>
          <w:rtl/>
        </w:rPr>
        <w:t>"</w:t>
      </w:r>
      <w:r w:rsidRPr="009B4F72">
        <w:rPr>
          <w:rtl/>
        </w:rPr>
        <w:t>قدرت تحلیل داشته باشه که من برای کلاس بچه</w:t>
      </w:r>
      <w:r w:rsidRPr="009B4F72">
        <w:rPr>
          <w:rtl/>
        </w:rPr>
        <w:softHyphen/>
        <w:t>ی پایه</w:t>
      </w:r>
      <w:r w:rsidRPr="009B4F72">
        <w:rPr>
          <w:rtl/>
        </w:rPr>
        <w:softHyphen/>
        <w:t>ی اول باید با چه ویژگی</w:t>
      </w:r>
      <w:r w:rsidRPr="009B4F72">
        <w:rPr>
          <w:rtl/>
        </w:rPr>
        <w:softHyphen/>
        <w:t>هایی فضا رو تخصیص بدم. برای</w:t>
      </w:r>
      <w:r>
        <w:rPr>
          <w:rtl/>
        </w:rPr>
        <w:t>‌ی</w:t>
      </w:r>
      <w:r w:rsidRPr="009B4F72">
        <w:rPr>
          <w:rtl/>
        </w:rPr>
        <w:t>ک کتابخونه که بتونه برای بچه</w:t>
      </w:r>
      <w:r w:rsidRPr="009B4F72">
        <w:rPr>
          <w:rtl/>
        </w:rPr>
        <w:softHyphen/>
        <w:t>ها جاذبه</w:t>
      </w:r>
      <w:r w:rsidRPr="009B4F72">
        <w:rPr>
          <w:rtl/>
        </w:rPr>
        <w:softHyphen/>
        <w:t>ی لازم رو داشته باشه، نور و تهویه</w:t>
      </w:r>
      <w:r w:rsidRPr="009B4F72">
        <w:rPr>
          <w:rtl/>
        </w:rPr>
        <w:softHyphen/>
        <w:t>ی لازم رو داشته باشه، در دسترس باشه، جلوی چشم بچه</w:t>
      </w:r>
      <w:r w:rsidRPr="009B4F72">
        <w:rPr>
          <w:rtl/>
        </w:rPr>
        <w:softHyphen/>
        <w:t>ها قرار بگیره و بچه</w:t>
      </w:r>
      <w:r w:rsidRPr="009B4F72">
        <w:rPr>
          <w:rtl/>
        </w:rPr>
        <w:softHyphen/>
        <w:t>ها در رفت</w:t>
      </w:r>
      <w:r w:rsidRPr="009B4F72">
        <w:rPr>
          <w:rtl/>
        </w:rPr>
        <w:softHyphen/>
        <w:t>وآمد چشمشون باهاش آشتی کنه که بتونن با اون فضا رفاقت کنن، باید کجا رو اختصاص بدم.</w:t>
      </w:r>
      <w:r>
        <w:rPr>
          <w:rtl/>
        </w:rPr>
        <w:t>‌ی</w:t>
      </w:r>
      <w:r w:rsidRPr="009B4F72">
        <w:rPr>
          <w:rtl/>
        </w:rPr>
        <w:t>ک محل تغذیه</w:t>
      </w:r>
      <w:r w:rsidRPr="009B4F72">
        <w:rPr>
          <w:rtl/>
        </w:rPr>
        <w:softHyphen/>
        <w:t xml:space="preserve">ی سالم </w:t>
      </w:r>
      <w:r w:rsidRPr="009B4F72">
        <w:rPr>
          <w:rFonts w:ascii="Arial" w:hAnsi="Arial" w:cs="Arial" w:hint="cs"/>
          <w:rtl/>
        </w:rPr>
        <w:t>–</w:t>
      </w:r>
      <w:r w:rsidRPr="009B4F72">
        <w:rPr>
          <w:rtl/>
        </w:rPr>
        <w:t xml:space="preserve"> </w:t>
      </w:r>
      <w:r w:rsidRPr="009B4F72">
        <w:rPr>
          <w:rFonts w:hint="cs"/>
          <w:rtl/>
        </w:rPr>
        <w:t>بوفه</w:t>
      </w:r>
      <w:r w:rsidRPr="009B4F72">
        <w:rPr>
          <w:rtl/>
        </w:rPr>
        <w:softHyphen/>
      </w:r>
      <w:r w:rsidRPr="009B4F72">
        <w:rPr>
          <w:rFonts w:hint="cs"/>
          <w:rtl/>
        </w:rPr>
        <w:t>ی</w:t>
      </w:r>
      <w:r w:rsidRPr="009B4F72">
        <w:rPr>
          <w:rtl/>
        </w:rPr>
        <w:t xml:space="preserve"> </w:t>
      </w:r>
      <w:r w:rsidRPr="009B4F72">
        <w:rPr>
          <w:rFonts w:hint="cs"/>
          <w:rtl/>
        </w:rPr>
        <w:t>مدارس</w:t>
      </w:r>
      <w:r w:rsidRPr="009B4F72">
        <w:rPr>
          <w:rtl/>
        </w:rPr>
        <w:t xml:space="preserve"> </w:t>
      </w:r>
      <w:r w:rsidRPr="009B4F72">
        <w:rPr>
          <w:rFonts w:ascii="Arial" w:hAnsi="Arial" w:cs="Arial" w:hint="cs"/>
          <w:rtl/>
        </w:rPr>
        <w:t>–</w:t>
      </w:r>
      <w:r w:rsidRPr="009B4F72">
        <w:rPr>
          <w:rtl/>
        </w:rPr>
        <w:t xml:space="preserve"> </w:t>
      </w:r>
      <w:r w:rsidRPr="009B4F72">
        <w:rPr>
          <w:rFonts w:hint="cs"/>
          <w:rtl/>
        </w:rPr>
        <w:t>باید</w:t>
      </w:r>
      <w:r w:rsidRPr="009B4F72">
        <w:rPr>
          <w:rtl/>
        </w:rPr>
        <w:t xml:space="preserve"> </w:t>
      </w:r>
      <w:r w:rsidRPr="009B4F72">
        <w:rPr>
          <w:rFonts w:hint="cs"/>
          <w:rtl/>
        </w:rPr>
        <w:t>با</w:t>
      </w:r>
      <w:r w:rsidRPr="009B4F72">
        <w:rPr>
          <w:rtl/>
        </w:rPr>
        <w:t xml:space="preserve"> </w:t>
      </w:r>
      <w:r w:rsidRPr="009B4F72">
        <w:rPr>
          <w:rFonts w:hint="cs"/>
          <w:rtl/>
        </w:rPr>
        <w:t>چه</w:t>
      </w:r>
      <w:r w:rsidRPr="009B4F72">
        <w:rPr>
          <w:rtl/>
        </w:rPr>
        <w:t xml:space="preserve"> </w:t>
      </w:r>
      <w:r w:rsidRPr="009B4F72">
        <w:rPr>
          <w:rFonts w:hint="cs"/>
          <w:rtl/>
        </w:rPr>
        <w:t>ویژگی</w:t>
      </w:r>
      <w:r w:rsidRPr="009B4F72">
        <w:rPr>
          <w:rtl/>
        </w:rPr>
        <w:softHyphen/>
      </w:r>
      <w:r w:rsidRPr="009B4F72">
        <w:rPr>
          <w:rFonts w:hint="cs"/>
          <w:rtl/>
        </w:rPr>
        <w:t>هایی</w:t>
      </w:r>
      <w:r w:rsidRPr="009B4F72">
        <w:rPr>
          <w:rtl/>
        </w:rPr>
        <w:t xml:space="preserve"> </w:t>
      </w:r>
      <w:r w:rsidRPr="009B4F72">
        <w:rPr>
          <w:rFonts w:hint="cs"/>
          <w:rtl/>
        </w:rPr>
        <w:t>و</w:t>
      </w:r>
      <w:r w:rsidRPr="009B4F72">
        <w:rPr>
          <w:rtl/>
        </w:rPr>
        <w:t xml:space="preserve"> </w:t>
      </w:r>
      <w:r w:rsidRPr="009B4F72">
        <w:rPr>
          <w:rFonts w:hint="cs"/>
          <w:rtl/>
        </w:rPr>
        <w:t>در</w:t>
      </w:r>
      <w:r w:rsidRPr="009B4F72">
        <w:rPr>
          <w:rtl/>
        </w:rPr>
        <w:t xml:space="preserve"> </w:t>
      </w:r>
      <w:r w:rsidRPr="009B4F72">
        <w:rPr>
          <w:rFonts w:hint="cs"/>
          <w:rtl/>
        </w:rPr>
        <w:t>چه</w:t>
      </w:r>
      <w:r w:rsidRPr="009B4F72">
        <w:rPr>
          <w:rtl/>
        </w:rPr>
        <w:t xml:space="preserve"> </w:t>
      </w:r>
      <w:r w:rsidRPr="009B4F72">
        <w:rPr>
          <w:rFonts w:hint="cs"/>
          <w:rtl/>
        </w:rPr>
        <w:t>موقعیت</w:t>
      </w:r>
      <w:r w:rsidRPr="009B4F72">
        <w:rPr>
          <w:rtl/>
        </w:rPr>
        <w:t xml:space="preserve"> </w:t>
      </w:r>
      <w:r w:rsidRPr="009B4F72">
        <w:rPr>
          <w:rFonts w:hint="cs"/>
          <w:rtl/>
        </w:rPr>
        <w:t>جغرافیایی</w:t>
      </w:r>
      <w:r w:rsidRPr="009B4F72">
        <w:rPr>
          <w:rtl/>
        </w:rPr>
        <w:t xml:space="preserve"> </w:t>
      </w:r>
      <w:r w:rsidRPr="009B4F72">
        <w:rPr>
          <w:rFonts w:hint="cs"/>
          <w:rtl/>
        </w:rPr>
        <w:t>قرار</w:t>
      </w:r>
      <w:r w:rsidRPr="009B4F72">
        <w:rPr>
          <w:rtl/>
        </w:rPr>
        <w:t xml:space="preserve"> </w:t>
      </w:r>
      <w:r w:rsidRPr="009B4F72">
        <w:rPr>
          <w:rFonts w:hint="cs"/>
          <w:rtl/>
        </w:rPr>
        <w:t>بگیره</w:t>
      </w:r>
      <w:r w:rsidRPr="009B4F72">
        <w:rPr>
          <w:rtl/>
        </w:rPr>
        <w:t xml:space="preserve"> </w:t>
      </w:r>
      <w:r w:rsidRPr="009B4F72">
        <w:rPr>
          <w:rFonts w:hint="cs"/>
          <w:rtl/>
        </w:rPr>
        <w:t>که</w:t>
      </w:r>
      <w:r w:rsidRPr="009B4F72">
        <w:rPr>
          <w:rtl/>
        </w:rPr>
        <w:t xml:space="preserve"> </w:t>
      </w:r>
      <w:r w:rsidRPr="009B4F72">
        <w:rPr>
          <w:rFonts w:hint="cs"/>
          <w:rtl/>
        </w:rPr>
        <w:t>دانش</w:t>
      </w:r>
      <w:r w:rsidRPr="009B4F72">
        <w:rPr>
          <w:rtl/>
        </w:rPr>
        <w:softHyphen/>
      </w:r>
      <w:r w:rsidRPr="009B4F72">
        <w:rPr>
          <w:rFonts w:hint="cs"/>
          <w:rtl/>
        </w:rPr>
        <w:t>آموز</w:t>
      </w:r>
      <w:r w:rsidRPr="009B4F72">
        <w:rPr>
          <w:rtl/>
        </w:rPr>
        <w:t xml:space="preserve"> </w:t>
      </w:r>
      <w:r w:rsidRPr="009B4F72">
        <w:rPr>
          <w:rFonts w:hint="cs"/>
          <w:rtl/>
        </w:rPr>
        <w:t>راحت</w:t>
      </w:r>
      <w:r w:rsidRPr="009B4F72">
        <w:rPr>
          <w:rtl/>
        </w:rPr>
        <w:softHyphen/>
      </w:r>
      <w:r w:rsidRPr="009B4F72">
        <w:rPr>
          <w:rFonts w:hint="cs"/>
          <w:rtl/>
        </w:rPr>
        <w:t>ترین</w:t>
      </w:r>
      <w:r w:rsidRPr="009B4F72">
        <w:rPr>
          <w:rtl/>
        </w:rPr>
        <w:t xml:space="preserve"> </w:t>
      </w:r>
      <w:r w:rsidRPr="009B4F72">
        <w:rPr>
          <w:rFonts w:hint="cs"/>
          <w:rtl/>
        </w:rPr>
        <w:t>اطلاعات</w:t>
      </w:r>
      <w:r w:rsidRPr="009B4F72">
        <w:rPr>
          <w:rtl/>
        </w:rPr>
        <w:t xml:space="preserve"> </w:t>
      </w:r>
      <w:r w:rsidRPr="009B4F72">
        <w:rPr>
          <w:rFonts w:hint="cs"/>
          <w:rtl/>
        </w:rPr>
        <w:t>رو</w:t>
      </w:r>
      <w:r w:rsidRPr="009B4F72">
        <w:rPr>
          <w:rtl/>
        </w:rPr>
        <w:t xml:space="preserve"> </w:t>
      </w:r>
      <w:r w:rsidRPr="009B4F72">
        <w:rPr>
          <w:rFonts w:hint="cs"/>
          <w:rtl/>
        </w:rPr>
        <w:t>نسبت</w:t>
      </w:r>
      <w:r w:rsidRPr="009B4F72">
        <w:rPr>
          <w:rtl/>
        </w:rPr>
        <w:t xml:space="preserve"> </w:t>
      </w:r>
      <w:r w:rsidRPr="009B4F72">
        <w:rPr>
          <w:rFonts w:hint="cs"/>
          <w:rtl/>
        </w:rPr>
        <w:t>به</w:t>
      </w:r>
      <w:r w:rsidRPr="009B4F72">
        <w:rPr>
          <w:rtl/>
        </w:rPr>
        <w:t xml:space="preserve"> </w:t>
      </w:r>
      <w:r w:rsidRPr="009B4F72">
        <w:rPr>
          <w:rFonts w:hint="cs"/>
          <w:rtl/>
        </w:rPr>
        <w:t>موجودی</w:t>
      </w:r>
      <w:r w:rsidRPr="009B4F72">
        <w:rPr>
          <w:rtl/>
        </w:rPr>
        <w:t xml:space="preserve"> </w:t>
      </w:r>
      <w:r w:rsidRPr="009B4F72">
        <w:rPr>
          <w:rFonts w:hint="cs"/>
          <w:rtl/>
        </w:rPr>
        <w:t>اون</w:t>
      </w:r>
      <w:r w:rsidRPr="009B4F72">
        <w:rPr>
          <w:rtl/>
        </w:rPr>
        <w:t xml:space="preserve"> </w:t>
      </w:r>
      <w:r w:rsidRPr="009B4F72">
        <w:rPr>
          <w:rFonts w:hint="cs"/>
          <w:rtl/>
        </w:rPr>
        <w:t>فضا</w:t>
      </w:r>
      <w:r w:rsidRPr="009B4F72">
        <w:rPr>
          <w:rtl/>
        </w:rPr>
        <w:t xml:space="preserve"> </w:t>
      </w:r>
      <w:r w:rsidRPr="009B4F72">
        <w:rPr>
          <w:rFonts w:hint="cs"/>
          <w:rtl/>
        </w:rPr>
        <w:t>داشته</w:t>
      </w:r>
      <w:r w:rsidRPr="009B4F72">
        <w:rPr>
          <w:rtl/>
        </w:rPr>
        <w:t xml:space="preserve"> </w:t>
      </w:r>
      <w:r w:rsidRPr="009B4F72">
        <w:rPr>
          <w:rFonts w:hint="cs"/>
          <w:rtl/>
        </w:rPr>
        <w:t>باشه</w:t>
      </w:r>
      <w:r w:rsidRPr="009B4F72">
        <w:rPr>
          <w:rtl/>
        </w:rPr>
        <w:t xml:space="preserve">. </w:t>
      </w:r>
      <w:r w:rsidRPr="009B4F72">
        <w:rPr>
          <w:rFonts w:hint="cs"/>
          <w:rtl/>
        </w:rPr>
        <w:t>راحت</w:t>
      </w:r>
      <w:r w:rsidRPr="009B4F72">
        <w:rPr>
          <w:rtl/>
        </w:rPr>
        <w:t xml:space="preserve"> </w:t>
      </w:r>
      <w:r w:rsidRPr="009B4F72">
        <w:rPr>
          <w:rFonts w:hint="cs"/>
          <w:rtl/>
        </w:rPr>
        <w:t>در</w:t>
      </w:r>
      <w:r w:rsidRPr="009B4F72">
        <w:rPr>
          <w:rtl/>
        </w:rPr>
        <w:t xml:space="preserve"> </w:t>
      </w:r>
      <w:r w:rsidRPr="009B4F72">
        <w:rPr>
          <w:rFonts w:hint="cs"/>
          <w:rtl/>
        </w:rPr>
        <w:t>دسترسش</w:t>
      </w:r>
      <w:r w:rsidRPr="009B4F72">
        <w:rPr>
          <w:rtl/>
        </w:rPr>
        <w:t xml:space="preserve"> </w:t>
      </w:r>
      <w:r w:rsidRPr="009B4F72">
        <w:rPr>
          <w:rFonts w:hint="cs"/>
          <w:rtl/>
        </w:rPr>
        <w:t>باش</w:t>
      </w:r>
      <w:r w:rsidRPr="009B4F72">
        <w:rPr>
          <w:rtl/>
        </w:rPr>
        <w:t>ه و به راحتی بتونه خریدش رو انجام بده و خارج بشه</w:t>
      </w:r>
      <w:r>
        <w:rPr>
          <w:rFonts w:hint="cs"/>
          <w:rtl/>
        </w:rPr>
        <w:t>.</w:t>
      </w:r>
      <w:r w:rsidRPr="009B4F72">
        <w:rPr>
          <w:rtl/>
        </w:rPr>
        <w:t xml:space="preserve"> هر کدوم باید دارای چه ویژگی</w:t>
      </w:r>
      <w:r w:rsidRPr="009B4F72">
        <w:rPr>
          <w:rtl/>
        </w:rPr>
        <w:softHyphen/>
        <w:t>هایی باشه و در موقعیت ساختمانی من، کدوم</w:t>
      </w:r>
      <w:r>
        <w:rPr>
          <w:rtl/>
        </w:rPr>
        <w:t>‌ی</w:t>
      </w:r>
      <w:r w:rsidRPr="009B4F72">
        <w:rPr>
          <w:rtl/>
        </w:rPr>
        <w:t>ک از این فضاها جواب کدوم</w:t>
      </w:r>
      <w:r>
        <w:rPr>
          <w:rtl/>
        </w:rPr>
        <w:t>‌ی</w:t>
      </w:r>
      <w:r w:rsidRPr="009B4F72">
        <w:rPr>
          <w:rtl/>
        </w:rPr>
        <w:t>کی از این موقعیت</w:t>
      </w:r>
      <w:r w:rsidRPr="009B4F72">
        <w:rPr>
          <w:rtl/>
        </w:rPr>
        <w:softHyphen/>
        <w:t>ها رو خواهد داشت. چون ما معتقدیم حتی اون پایگاه تغذیه</w:t>
      </w:r>
      <w:r w:rsidRPr="009B4F72">
        <w:rPr>
          <w:rtl/>
        </w:rPr>
        <w:softHyphen/>
        <w:t>ی سالم بخشی از برنامه</w:t>
      </w:r>
      <w:r w:rsidRPr="009B4F72">
        <w:rPr>
          <w:rtl/>
        </w:rPr>
        <w:softHyphen/>
        <w:t>ی درسی بچه هست. در واقع برنامه</w:t>
      </w:r>
      <w:r w:rsidRPr="009B4F72">
        <w:rPr>
          <w:rtl/>
        </w:rPr>
        <w:softHyphen/>
        <w:t>ی درسی پنهان هست.</w:t>
      </w:r>
      <w:r>
        <w:rPr>
          <w:rtl/>
        </w:rPr>
        <w:t>‌ی</w:t>
      </w:r>
      <w:r w:rsidRPr="009B4F72">
        <w:rPr>
          <w:rtl/>
        </w:rPr>
        <w:t>ا سرویس بهداشتی</w:t>
      </w:r>
      <w:r>
        <w:rPr>
          <w:rtl/>
        </w:rPr>
        <w:t>‌ی</w:t>
      </w:r>
      <w:r w:rsidRPr="009B4F72">
        <w:rPr>
          <w:rtl/>
        </w:rPr>
        <w:t>ا هر چیز دیگه</w:t>
      </w:r>
      <w:r w:rsidRPr="009B4F72">
        <w:rPr>
          <w:rtl/>
        </w:rPr>
        <w:softHyphen/>
        <w:t xml:space="preserve">ای. به همین دلیل تعالی مدیریت، در بخش اول که مدیریت رهبری رو گذاشتیم </w:t>
      </w:r>
      <w:r w:rsidRPr="009B4F72">
        <w:rPr>
          <w:rFonts w:ascii="Arial" w:hAnsi="Arial" w:cs="Arial" w:hint="cs"/>
          <w:rtl/>
        </w:rPr>
        <w:t>–</w:t>
      </w:r>
      <w:r w:rsidRPr="009B4F72">
        <w:rPr>
          <w:rtl/>
        </w:rPr>
        <w:t xml:space="preserve"> </w:t>
      </w:r>
      <w:r w:rsidRPr="009B4F72">
        <w:rPr>
          <w:rFonts w:hint="cs"/>
          <w:rtl/>
        </w:rPr>
        <w:t>من</w:t>
      </w:r>
      <w:r w:rsidRPr="009B4F72">
        <w:rPr>
          <w:rtl/>
        </w:rPr>
        <w:t xml:space="preserve"> </w:t>
      </w:r>
      <w:r w:rsidRPr="009B4F72">
        <w:rPr>
          <w:rFonts w:hint="cs"/>
          <w:rtl/>
        </w:rPr>
        <w:t>با</w:t>
      </w:r>
      <w:r w:rsidRPr="009B4F72">
        <w:rPr>
          <w:rtl/>
        </w:rPr>
        <w:t xml:space="preserve"> </w:t>
      </w:r>
      <w:r w:rsidRPr="009B4F72">
        <w:rPr>
          <w:rFonts w:hint="cs"/>
          <w:rtl/>
        </w:rPr>
        <w:t>تمرکز</w:t>
      </w:r>
      <w:r w:rsidRPr="009B4F72">
        <w:rPr>
          <w:rtl/>
        </w:rPr>
        <w:t xml:space="preserve"> </w:t>
      </w:r>
      <w:r w:rsidRPr="009B4F72">
        <w:rPr>
          <w:rFonts w:hint="cs"/>
          <w:rtl/>
        </w:rPr>
        <w:t>بر</w:t>
      </w:r>
      <w:r w:rsidRPr="009B4F72">
        <w:rPr>
          <w:rtl/>
        </w:rPr>
        <w:t xml:space="preserve"> </w:t>
      </w:r>
      <w:r w:rsidRPr="009B4F72">
        <w:rPr>
          <w:rFonts w:hint="cs"/>
          <w:rtl/>
        </w:rPr>
        <w:t>فضا</w:t>
      </w:r>
      <w:r w:rsidRPr="009B4F72">
        <w:rPr>
          <w:rtl/>
        </w:rPr>
        <w:t xml:space="preserve"> </w:t>
      </w:r>
      <w:r w:rsidRPr="009B4F72">
        <w:rPr>
          <w:rFonts w:hint="cs"/>
          <w:rtl/>
        </w:rPr>
        <w:t>با</w:t>
      </w:r>
      <w:r w:rsidRPr="009B4F72">
        <w:rPr>
          <w:rtl/>
        </w:rPr>
        <w:t xml:space="preserve"> </w:t>
      </w:r>
      <w:r w:rsidRPr="009B4F72">
        <w:rPr>
          <w:rFonts w:hint="cs"/>
          <w:rtl/>
        </w:rPr>
        <w:t>شما</w:t>
      </w:r>
      <w:r w:rsidRPr="009B4F72">
        <w:rPr>
          <w:rtl/>
        </w:rPr>
        <w:t xml:space="preserve"> </w:t>
      </w:r>
      <w:r w:rsidRPr="009B4F72">
        <w:rPr>
          <w:rFonts w:hint="cs"/>
          <w:rtl/>
        </w:rPr>
        <w:t>صحبت</w:t>
      </w:r>
      <w:r w:rsidRPr="009B4F72">
        <w:rPr>
          <w:rtl/>
        </w:rPr>
        <w:t xml:space="preserve"> </w:t>
      </w:r>
      <w:r w:rsidRPr="009B4F72">
        <w:rPr>
          <w:rFonts w:hint="cs"/>
          <w:rtl/>
        </w:rPr>
        <w:t>میکنم</w:t>
      </w:r>
      <w:r w:rsidRPr="009B4F72">
        <w:rPr>
          <w:rtl/>
        </w:rPr>
        <w:t xml:space="preserve"> </w:t>
      </w:r>
      <w:r w:rsidRPr="009B4F72">
        <w:rPr>
          <w:rFonts w:ascii="Arial" w:hAnsi="Arial" w:cs="Arial" w:hint="cs"/>
          <w:rtl/>
        </w:rPr>
        <w:t>–</w:t>
      </w:r>
      <w:r w:rsidRPr="009B4F72">
        <w:rPr>
          <w:rtl/>
        </w:rPr>
        <w:t xml:space="preserve"> </w:t>
      </w:r>
      <w:r w:rsidRPr="009B4F72">
        <w:rPr>
          <w:rFonts w:hint="cs"/>
          <w:rtl/>
        </w:rPr>
        <w:t>وگرنه</w:t>
      </w:r>
      <w:r w:rsidRPr="009B4F72">
        <w:rPr>
          <w:rtl/>
        </w:rPr>
        <w:t xml:space="preserve"> </w:t>
      </w:r>
      <w:r w:rsidRPr="009B4F72">
        <w:rPr>
          <w:rFonts w:hint="cs"/>
          <w:rtl/>
        </w:rPr>
        <w:t>گفتیم</w:t>
      </w:r>
      <w:r w:rsidRPr="009B4F72">
        <w:rPr>
          <w:rtl/>
        </w:rPr>
        <w:t xml:space="preserve"> </w:t>
      </w:r>
      <w:r w:rsidRPr="009B4F72">
        <w:rPr>
          <w:rFonts w:hint="cs"/>
          <w:rtl/>
        </w:rPr>
        <w:t>که</w:t>
      </w:r>
      <w:r w:rsidRPr="009B4F72">
        <w:rPr>
          <w:rtl/>
        </w:rPr>
        <w:t xml:space="preserve"> </w:t>
      </w:r>
      <w:r w:rsidRPr="009B4F72">
        <w:rPr>
          <w:rFonts w:hint="cs"/>
          <w:rtl/>
        </w:rPr>
        <w:t>مدیر</w:t>
      </w:r>
      <w:r w:rsidRPr="009B4F72">
        <w:rPr>
          <w:rtl/>
        </w:rPr>
        <w:t xml:space="preserve"> </w:t>
      </w:r>
      <w:r w:rsidRPr="009B4F72">
        <w:rPr>
          <w:rFonts w:hint="cs"/>
          <w:rtl/>
        </w:rPr>
        <w:t>باید</w:t>
      </w:r>
      <w:r w:rsidRPr="009B4F72">
        <w:rPr>
          <w:rtl/>
        </w:rPr>
        <w:t xml:space="preserve"> </w:t>
      </w:r>
      <w:r w:rsidRPr="009B4F72">
        <w:rPr>
          <w:rFonts w:hint="cs"/>
          <w:rtl/>
        </w:rPr>
        <w:t>نسبت</w:t>
      </w:r>
      <w:r w:rsidRPr="009B4F72">
        <w:rPr>
          <w:rtl/>
        </w:rPr>
        <w:t xml:space="preserve"> </w:t>
      </w:r>
      <w:r w:rsidRPr="009B4F72">
        <w:rPr>
          <w:rFonts w:hint="cs"/>
          <w:rtl/>
        </w:rPr>
        <w:t>به</w:t>
      </w:r>
      <w:r w:rsidRPr="009B4F72">
        <w:rPr>
          <w:rtl/>
        </w:rPr>
        <w:t xml:space="preserve"> </w:t>
      </w:r>
      <w:r w:rsidRPr="009B4F72">
        <w:rPr>
          <w:rFonts w:hint="cs"/>
          <w:rtl/>
        </w:rPr>
        <w:t>خیلی</w:t>
      </w:r>
      <w:r w:rsidRPr="009B4F72">
        <w:rPr>
          <w:rtl/>
        </w:rPr>
        <w:t xml:space="preserve"> </w:t>
      </w:r>
      <w:r w:rsidRPr="009B4F72">
        <w:rPr>
          <w:rFonts w:hint="cs"/>
          <w:rtl/>
        </w:rPr>
        <w:t>از</w:t>
      </w:r>
      <w:r w:rsidRPr="009B4F72">
        <w:rPr>
          <w:rtl/>
        </w:rPr>
        <w:t xml:space="preserve"> </w:t>
      </w:r>
      <w:r w:rsidRPr="009B4F72">
        <w:rPr>
          <w:rFonts w:hint="cs"/>
          <w:rtl/>
        </w:rPr>
        <w:t>چیزها</w:t>
      </w:r>
      <w:r w:rsidRPr="009B4F72">
        <w:rPr>
          <w:rtl/>
        </w:rPr>
        <w:t xml:space="preserve"> </w:t>
      </w:r>
      <w:r w:rsidRPr="009B4F72">
        <w:rPr>
          <w:rFonts w:hint="cs"/>
          <w:rtl/>
        </w:rPr>
        <w:t>اول</w:t>
      </w:r>
      <w:r w:rsidRPr="009B4F72">
        <w:rPr>
          <w:rtl/>
        </w:rPr>
        <w:t xml:space="preserve"> </w:t>
      </w:r>
      <w:r w:rsidRPr="009B4F72">
        <w:rPr>
          <w:rFonts w:hint="cs"/>
          <w:rtl/>
        </w:rPr>
        <w:t>عالم</w:t>
      </w:r>
      <w:r w:rsidRPr="009B4F72">
        <w:rPr>
          <w:rtl/>
        </w:rPr>
        <w:t xml:space="preserve"> </w:t>
      </w:r>
      <w:r w:rsidRPr="009B4F72">
        <w:rPr>
          <w:rFonts w:hint="cs"/>
          <w:rtl/>
        </w:rPr>
        <w:t>بشه</w:t>
      </w:r>
      <w:r w:rsidRPr="009B4F72">
        <w:rPr>
          <w:rtl/>
        </w:rPr>
        <w:t>.</w:t>
      </w:r>
      <w:r w:rsidR="00262A59">
        <w:rPr>
          <w:rFonts w:cs="Calibri" w:hint="cs"/>
          <w:rtl/>
        </w:rPr>
        <w:t>"</w:t>
      </w:r>
    </w:p>
    <w:p w14:paraId="6ABB8807" w14:textId="5FCA2BF2" w:rsidR="0076088E" w:rsidRPr="00262A59" w:rsidRDefault="00262A59" w:rsidP="00302BAA">
      <w:pPr>
        <w:pStyle w:val="ac"/>
        <w:rPr>
          <w:rFonts w:cs="Calibri"/>
          <w:rtl/>
        </w:rPr>
      </w:pPr>
      <w:r>
        <w:rPr>
          <w:rFonts w:cs="Calibri" w:hint="cs"/>
          <w:rtl/>
        </w:rPr>
        <w:t>"</w:t>
      </w:r>
      <w:r w:rsidR="0076088E" w:rsidRPr="009B4F72">
        <w:rPr>
          <w:rtl/>
        </w:rPr>
        <w:t xml:space="preserve">اگر </w:t>
      </w:r>
      <w:r w:rsidR="0076088E">
        <w:rPr>
          <w:rFonts w:hint="cs"/>
          <w:rtl/>
        </w:rPr>
        <w:t xml:space="preserve">روحیه‌ی پژوهشگرانه </w:t>
      </w:r>
      <w:r w:rsidR="0076088E" w:rsidRPr="009B4F72">
        <w:rPr>
          <w:rtl/>
        </w:rPr>
        <w:t>نباشه نمی</w:t>
      </w:r>
      <w:r w:rsidR="0076088E" w:rsidRPr="009B4F72">
        <w:rPr>
          <w:rtl/>
        </w:rPr>
        <w:softHyphen/>
        <w:t>تونه از محیط درست استفاده کنه. چون ما معتقدیم اصولا کسی که در راس</w:t>
      </w:r>
      <w:r w:rsidR="0076088E">
        <w:rPr>
          <w:rtl/>
        </w:rPr>
        <w:t>‌ی</w:t>
      </w:r>
      <w:r w:rsidR="0076088E" w:rsidRPr="009B4F72">
        <w:rPr>
          <w:rtl/>
        </w:rPr>
        <w:t>ه مجموعه قرار می</w:t>
      </w:r>
      <w:r w:rsidR="0076088E" w:rsidRPr="009B4F72">
        <w:rPr>
          <w:rtl/>
        </w:rPr>
        <w:softHyphen/>
        <w:t>گیره خیلی خوبه همه</w:t>
      </w:r>
      <w:r w:rsidR="0076088E" w:rsidRPr="009B4F72">
        <w:rPr>
          <w:rtl/>
        </w:rPr>
        <w:softHyphen/>
        <w:t>ی این اطلاعات رو داشته باشه.</w:t>
      </w:r>
      <w:r w:rsidR="0076088E">
        <w:rPr>
          <w:rtl/>
        </w:rPr>
        <w:t>‌ی</w:t>
      </w:r>
      <w:r w:rsidR="0076088E" w:rsidRPr="009B4F72">
        <w:rPr>
          <w:rtl/>
        </w:rPr>
        <w:t>ه وقت هست شما مدیری هستین که این ویژگی</w:t>
      </w:r>
      <w:r w:rsidR="0076088E" w:rsidRPr="009B4F72">
        <w:rPr>
          <w:rtl/>
        </w:rPr>
        <w:softHyphen/>
        <w:t>ها رو ندارین. ببینید من نمیگم برای این</w:t>
      </w:r>
      <w:r w:rsidR="0076088E" w:rsidRPr="009B4F72">
        <w:rPr>
          <w:rtl/>
        </w:rPr>
        <w:softHyphen/>
        <w:t>که بتونه مدیریت کنه باید پژوهش سنگینی کنه که در واقع انقدر درگیر ابعاد نظری بشه که اصل کار از دستش در بره. تو روحیه</w:t>
      </w:r>
      <w:r w:rsidR="0076088E" w:rsidRPr="009B4F72">
        <w:rPr>
          <w:rtl/>
        </w:rPr>
        <w:softHyphen/>
        <w:t>ی پژوهشگری، نگاه پژوهشگرانه، نگاه عمیق و قدرت تحلیل و ویژگی</w:t>
      </w:r>
      <w:r w:rsidR="0076088E" w:rsidRPr="009B4F72">
        <w:rPr>
          <w:rtl/>
        </w:rPr>
        <w:softHyphen/>
        <w:t>هایی که</w:t>
      </w:r>
      <w:r w:rsidR="0076088E">
        <w:rPr>
          <w:rtl/>
        </w:rPr>
        <w:t>‌ی</w:t>
      </w:r>
      <w:r w:rsidR="0076088E" w:rsidRPr="009B4F72">
        <w:rPr>
          <w:rtl/>
        </w:rPr>
        <w:t>ک پژوهشگر در پژوهش خودش لحاظ می</w:t>
      </w:r>
      <w:r w:rsidR="0076088E" w:rsidRPr="009B4F72">
        <w:rPr>
          <w:rtl/>
        </w:rPr>
        <w:softHyphen/>
        <w:t>کنه رو باید داشته باشه و بعد از افرادی بهره ببره که قابلیت</w:t>
      </w:r>
      <w:r w:rsidR="0076088E" w:rsidRPr="009B4F72">
        <w:rPr>
          <w:rtl/>
        </w:rPr>
        <w:softHyphen/>
        <w:t>های لازم رو برای انجام این پژوهش</w:t>
      </w:r>
      <w:r w:rsidR="0076088E" w:rsidRPr="009B4F72">
        <w:rPr>
          <w:rtl/>
        </w:rPr>
        <w:softHyphen/>
        <w:t>ها داشته باشن</w:t>
      </w:r>
      <w:r w:rsidR="0076088E">
        <w:rPr>
          <w:rtl/>
        </w:rPr>
        <w:t>‌ی</w:t>
      </w:r>
      <w:r w:rsidR="0076088E" w:rsidRPr="009B4F72">
        <w:rPr>
          <w:rtl/>
        </w:rPr>
        <w:t>ا حداقل این نگاه رو داشته باشن. چون قرار نیست مدیر به تنهایی برنامه</w:t>
      </w:r>
      <w:r w:rsidR="0076088E" w:rsidRPr="009B4F72">
        <w:rPr>
          <w:rtl/>
        </w:rPr>
        <w:softHyphen/>
        <w:t>ریزی و اجرا کنه. مدیر چون باید با تیم خودش حرکت کنه و افرادی رو کنار خودش قرار میده، این تیم باید بتونه قدرت تحلیل داشته باشه. و شما اگه بخوای قدرت تحلیل داشته باشی گام اول این هست که مشاهده</w:t>
      </w:r>
      <w:r w:rsidR="0076088E" w:rsidRPr="009B4F72">
        <w:rPr>
          <w:rtl/>
        </w:rPr>
        <w:softHyphen/>
        <w:t>گر قوی</w:t>
      </w:r>
      <w:r w:rsidR="0076088E" w:rsidRPr="009B4F72">
        <w:rPr>
          <w:rtl/>
        </w:rPr>
        <w:softHyphen/>
        <w:t>ای باشی. مشاهده فقط دیدن که نیست. مشاهده</w:t>
      </w:r>
      <w:r w:rsidR="0076088E" w:rsidRPr="009B4F72">
        <w:rPr>
          <w:rtl/>
        </w:rPr>
        <w:softHyphen/>
        <w:t>گری قوی</w:t>
      </w:r>
      <w:r w:rsidR="0076088E" w:rsidRPr="009B4F72">
        <w:rPr>
          <w:rtl/>
        </w:rPr>
        <w:softHyphen/>
        <w:t>ای داشته باشی و همه</w:t>
      </w:r>
      <w:r w:rsidR="0076088E" w:rsidRPr="009B4F72">
        <w:rPr>
          <w:rtl/>
        </w:rPr>
        <w:softHyphen/>
        <w:t>ی آن چیزی که در وضع موجود وجود داره را بتونی خوب احساس و احصا کنی و این</w:t>
      </w:r>
      <w:r w:rsidR="0076088E" w:rsidRPr="009B4F72">
        <w:rPr>
          <w:rtl/>
        </w:rPr>
        <w:softHyphen/>
        <w:t>ها رو اهم و فی</w:t>
      </w:r>
      <w:r w:rsidR="0076088E" w:rsidRPr="009B4F72">
        <w:rPr>
          <w:rtl/>
        </w:rPr>
        <w:softHyphen/>
        <w:t>الاهم کنی، تحلیل کنی و نیازهای فضای فیزیکی رو با توجه به همون ابعادی که عرض کردم، شناسایی کنی و این</w:t>
      </w:r>
      <w:r w:rsidR="0076088E" w:rsidRPr="009B4F72">
        <w:rPr>
          <w:rtl/>
        </w:rPr>
        <w:softHyphen/>
        <w:t>ها رو کنار هم در</w:t>
      </w:r>
      <w:r w:rsidR="0076088E">
        <w:rPr>
          <w:rtl/>
        </w:rPr>
        <w:t>‌ی</w:t>
      </w:r>
      <w:r w:rsidR="0076088E" w:rsidRPr="009B4F72">
        <w:rPr>
          <w:rtl/>
        </w:rPr>
        <w:t>ک ماتریکس چندگانه (چند بعدی) قرار بدی تا برسی به این</w:t>
      </w:r>
      <w:r w:rsidR="0076088E" w:rsidRPr="009B4F72">
        <w:rPr>
          <w:rtl/>
        </w:rPr>
        <w:softHyphen/>
        <w:t>که فلان قسمت از طبقه</w:t>
      </w:r>
      <w:r w:rsidR="0076088E" w:rsidRPr="009B4F72">
        <w:rPr>
          <w:rtl/>
        </w:rPr>
        <w:softHyphen/>
        <w:t>ی سوم به درد فلان کار می</w:t>
      </w:r>
      <w:r w:rsidR="0076088E" w:rsidRPr="009B4F72">
        <w:rPr>
          <w:rtl/>
        </w:rPr>
        <w:softHyphen/>
        <w:t>خوره</w:t>
      </w:r>
      <w:r>
        <w:rPr>
          <w:rFonts w:hint="cs"/>
          <w:rtl/>
        </w:rPr>
        <w:t>.</w:t>
      </w:r>
      <w:r>
        <w:rPr>
          <w:rFonts w:cs="Calibri" w:hint="cs"/>
          <w:rtl/>
        </w:rPr>
        <w:t>"</w:t>
      </w:r>
    </w:p>
    <w:p w14:paraId="375E6682" w14:textId="561FC360" w:rsidR="0076088E" w:rsidRPr="00262A59" w:rsidRDefault="0076088E" w:rsidP="00302BAA">
      <w:pPr>
        <w:pStyle w:val="ac"/>
        <w:rPr>
          <w:rFonts w:cs="Calibri"/>
          <w:rtl/>
        </w:rPr>
      </w:pPr>
      <w:r>
        <w:rPr>
          <w:rFonts w:hint="cs"/>
          <w:rtl/>
        </w:rPr>
        <w:t xml:space="preserve">کد 22: </w:t>
      </w:r>
      <w:r w:rsidR="00262A59">
        <w:rPr>
          <w:rFonts w:cs="Calibri" w:hint="cs"/>
          <w:rtl/>
        </w:rPr>
        <w:t>"</w:t>
      </w:r>
      <w:r w:rsidRPr="009B4F72">
        <w:rPr>
          <w:rtl/>
        </w:rPr>
        <w:t>ویژگی سوم داشتن روحی</w:t>
      </w:r>
      <w:r>
        <w:rPr>
          <w:rFonts w:hint="cs"/>
          <w:rtl/>
        </w:rPr>
        <w:t>ه‌ی</w:t>
      </w:r>
      <w:r w:rsidRPr="009B4F72">
        <w:rPr>
          <w:rtl/>
        </w:rPr>
        <w:t xml:space="preserve"> جستجوگر و پژوهشگرانه است.</w:t>
      </w:r>
      <w:r>
        <w:rPr>
          <w:rtl/>
        </w:rPr>
        <w:t>‌ی</w:t>
      </w:r>
      <w:r w:rsidRPr="009B4F72">
        <w:rPr>
          <w:rtl/>
        </w:rPr>
        <w:t>عنی به طور پیوسته و مداوم محیط مدیریت خودش رو رصد بکنه، مورد بررسی قرار بده، مورد تحلیل قرار بده، نیازها رو شناسایی بکنه و نگاه کنجکاوانه، جستجوگرانه و پژوهشی داشته باشه تا بتونه اون تغییرات لازم رو در محیط فیزی</w:t>
      </w:r>
      <w:r>
        <w:rPr>
          <w:rFonts w:hint="cs"/>
          <w:rtl/>
        </w:rPr>
        <w:t>کی</w:t>
      </w:r>
      <w:r>
        <w:rPr>
          <w:rtl/>
        </w:rPr>
        <w:t>‌ی</w:t>
      </w:r>
      <w:r w:rsidRPr="009B4F72">
        <w:rPr>
          <w:rtl/>
        </w:rPr>
        <w:t>ادگیری بچه‌ها فراهم بکنه.</w:t>
      </w:r>
      <w:r w:rsidR="00262A59">
        <w:rPr>
          <w:rFonts w:cs="Calibri" w:hint="cs"/>
          <w:rtl/>
        </w:rPr>
        <w:t>"</w:t>
      </w:r>
    </w:p>
    <w:p w14:paraId="6E39D410" w14:textId="0EEC889B" w:rsidR="00623E32" w:rsidRDefault="00623E32" w:rsidP="007B57AB">
      <w:pPr>
        <w:pStyle w:val="1-1-1"/>
        <w:numPr>
          <w:ilvl w:val="0"/>
          <w:numId w:val="0"/>
        </w:numPr>
        <w:ind w:left="11"/>
        <w:rPr>
          <w:rtl/>
        </w:rPr>
      </w:pPr>
      <w:bookmarkStart w:id="93" w:name="_Toc144152762"/>
      <w:bookmarkStart w:id="94" w:name="_Toc144767771"/>
      <w:r>
        <w:rPr>
          <w:rFonts w:hint="cs"/>
          <w:rtl/>
        </w:rPr>
        <w:t>دانش‌یادگیری</w:t>
      </w:r>
      <w:bookmarkEnd w:id="93"/>
      <w:r w:rsidR="005C0509">
        <w:rPr>
          <w:rFonts w:hint="cs"/>
          <w:rtl/>
        </w:rPr>
        <w:t xml:space="preserve"> و محیط یادگیری</w:t>
      </w:r>
      <w:bookmarkEnd w:id="94"/>
    </w:p>
    <w:p w14:paraId="3B895449" w14:textId="77777777" w:rsidR="00623E32" w:rsidRDefault="00623E32" w:rsidP="00302BAA">
      <w:pPr>
        <w:pStyle w:val="ac"/>
        <w:rPr>
          <w:rtl/>
        </w:rPr>
      </w:pPr>
      <w:r>
        <w:rPr>
          <w:rFonts w:hint="cs"/>
          <w:rtl/>
        </w:rPr>
        <w:t>مدیرانی که توانسته بودند به عنوان طراح فضای کالبدی‌یادگیری ایفای نقش کنند از انواعی دانش در زمینه‌ی‌یادگیری برخوردار بودند:</w:t>
      </w:r>
    </w:p>
    <w:p w14:paraId="1E7352B5" w14:textId="22AB9291" w:rsidR="00623E32" w:rsidRPr="005C0509" w:rsidRDefault="00623E32" w:rsidP="00302BAA">
      <w:pPr>
        <w:pStyle w:val="ac"/>
        <w:rPr>
          <w:rFonts w:cs="Calibri"/>
          <w:rtl/>
        </w:rPr>
      </w:pPr>
      <w:r>
        <w:rPr>
          <w:rFonts w:hint="cs"/>
          <w:rtl/>
        </w:rPr>
        <w:t xml:space="preserve">کد 3: </w:t>
      </w:r>
      <w:r w:rsidR="005C0509">
        <w:rPr>
          <w:rFonts w:cs="Calibri" w:hint="cs"/>
          <w:rtl/>
        </w:rPr>
        <w:t>"</w:t>
      </w:r>
      <w:r w:rsidRPr="009B4F72">
        <w:rPr>
          <w:rtl/>
        </w:rPr>
        <w:t>محتوا محتوای خوبیه،</w:t>
      </w:r>
      <w:r>
        <w:rPr>
          <w:rFonts w:hint="cs"/>
          <w:rtl/>
        </w:rPr>
        <w:t xml:space="preserve"> </w:t>
      </w:r>
      <w:r w:rsidRPr="009B4F72">
        <w:rPr>
          <w:rtl/>
        </w:rPr>
        <w:t>روش</w:t>
      </w:r>
      <w:r>
        <w:rPr>
          <w:rtl/>
        </w:rPr>
        <w:t>‌ها</w:t>
      </w:r>
      <w:r w:rsidRPr="009B4F72">
        <w:rPr>
          <w:rtl/>
        </w:rPr>
        <w:t>یی که ما می</w:t>
      </w:r>
      <w:r>
        <w:rPr>
          <w:rFonts w:hint="cs"/>
          <w:rtl/>
        </w:rPr>
        <w:t>‌</w:t>
      </w:r>
      <w:r w:rsidRPr="009B4F72">
        <w:rPr>
          <w:rtl/>
        </w:rPr>
        <w:t>تونی</w:t>
      </w:r>
      <w:r>
        <w:rPr>
          <w:rFonts w:hint="cs"/>
          <w:rtl/>
        </w:rPr>
        <w:t>م</w:t>
      </w:r>
      <w:r w:rsidRPr="009B4F72">
        <w:rPr>
          <w:rtl/>
        </w:rPr>
        <w:t xml:space="preserve"> برای این محتوا پیاده کنیم، ساختن</w:t>
      </w:r>
      <w:r>
        <w:rPr>
          <w:rFonts w:hint="cs"/>
          <w:rtl/>
        </w:rPr>
        <w:t>‌</w:t>
      </w:r>
      <w:r w:rsidRPr="009B4F72">
        <w:rPr>
          <w:rtl/>
        </w:rPr>
        <w:t>گرایی،</w:t>
      </w:r>
      <w:r>
        <w:rPr>
          <w:rtl/>
        </w:rPr>
        <w:t>‌ی</w:t>
      </w:r>
      <w:r w:rsidRPr="009B4F72">
        <w:rPr>
          <w:rtl/>
        </w:rPr>
        <w:t>عنی دانش</w:t>
      </w:r>
      <w:r>
        <w:rPr>
          <w:rFonts w:hint="cs"/>
          <w:rtl/>
        </w:rPr>
        <w:t>‌آ</w:t>
      </w:r>
      <w:r w:rsidRPr="009B4F72">
        <w:rPr>
          <w:rtl/>
        </w:rPr>
        <w:t>موز خودش دانش رو بسازه</w:t>
      </w:r>
      <w:r>
        <w:rPr>
          <w:rFonts w:hint="cs"/>
          <w:rtl/>
        </w:rPr>
        <w:t>.</w:t>
      </w:r>
      <w:r w:rsidRPr="009B4F72">
        <w:rPr>
          <w:rtl/>
        </w:rPr>
        <w:t xml:space="preserve"> می</w:t>
      </w:r>
      <w:r>
        <w:rPr>
          <w:rFonts w:hint="cs"/>
          <w:rtl/>
        </w:rPr>
        <w:t>‌</w:t>
      </w:r>
      <w:r w:rsidRPr="009B4F72">
        <w:rPr>
          <w:rtl/>
        </w:rPr>
        <w:t>تونیم هدایتش کنیم به این سمت و سو، منتها متاسفانه همان فضای فیزیکی و تعداد زیاد دانش اموزان و زمان کم کلاس</w:t>
      </w:r>
      <w:r>
        <w:rPr>
          <w:rFonts w:hint="cs"/>
          <w:rtl/>
        </w:rPr>
        <w:t>‌</w:t>
      </w:r>
      <w:r w:rsidRPr="009B4F72">
        <w:rPr>
          <w:rtl/>
        </w:rPr>
        <w:t>ها باعث میشه معلم</w:t>
      </w:r>
      <w:r w:rsidR="005C0509">
        <w:rPr>
          <w:rFonts w:hint="cs"/>
          <w:rtl/>
        </w:rPr>
        <w:t xml:space="preserve"> </w:t>
      </w:r>
      <w:r>
        <w:rPr>
          <w:rtl/>
        </w:rPr>
        <w:t>‌ی</w:t>
      </w:r>
      <w:r w:rsidRPr="009B4F72">
        <w:rPr>
          <w:rtl/>
        </w:rPr>
        <w:t>ه موقع</w:t>
      </w:r>
      <w:r>
        <w:rPr>
          <w:rFonts w:hint="cs"/>
          <w:rtl/>
        </w:rPr>
        <w:t>‌</w:t>
      </w:r>
      <w:r w:rsidRPr="009B4F72">
        <w:rPr>
          <w:rtl/>
        </w:rPr>
        <w:t>های خیلی زیادی متکلم وحده باشه، معلم صحبت کنه، دانش آموز شنونده باشه و اجراکننده</w:t>
      </w:r>
      <w:r>
        <w:rPr>
          <w:rFonts w:hint="cs"/>
          <w:rtl/>
        </w:rPr>
        <w:t>‌</w:t>
      </w:r>
      <w:r w:rsidRPr="009B4F72">
        <w:rPr>
          <w:rtl/>
        </w:rPr>
        <w:t>ی بعضی سوالات و جواب</w:t>
      </w:r>
      <w:r>
        <w:rPr>
          <w:rFonts w:hint="cs"/>
          <w:rtl/>
        </w:rPr>
        <w:t>‌</w:t>
      </w:r>
      <w:r w:rsidRPr="009B4F72">
        <w:rPr>
          <w:rtl/>
        </w:rPr>
        <w:t>ها.</w:t>
      </w:r>
      <w:r>
        <w:rPr>
          <w:rFonts w:hint="cs"/>
          <w:rtl/>
        </w:rPr>
        <w:t xml:space="preserve"> </w:t>
      </w:r>
      <w:r w:rsidRPr="009B4F72">
        <w:rPr>
          <w:rtl/>
        </w:rPr>
        <w:t>فقط ساختن گرایی نه، رفتارگراها، شناخت</w:t>
      </w:r>
      <w:r>
        <w:rPr>
          <w:rFonts w:hint="cs"/>
          <w:rtl/>
        </w:rPr>
        <w:t>‌</w:t>
      </w:r>
      <w:r w:rsidRPr="009B4F72">
        <w:rPr>
          <w:rtl/>
        </w:rPr>
        <w:t>گراها هستند، شناخت</w:t>
      </w:r>
      <w:r>
        <w:rPr>
          <w:rFonts w:hint="cs"/>
          <w:rtl/>
        </w:rPr>
        <w:t>‌</w:t>
      </w:r>
      <w:r w:rsidRPr="009B4F72">
        <w:rPr>
          <w:rtl/>
        </w:rPr>
        <w:t>گراها همون ساختن</w:t>
      </w:r>
      <w:r>
        <w:rPr>
          <w:rFonts w:hint="cs"/>
          <w:rtl/>
        </w:rPr>
        <w:t>‌</w:t>
      </w:r>
      <w:r w:rsidRPr="009B4F72">
        <w:rPr>
          <w:rtl/>
        </w:rPr>
        <w:t>گراها میشن، رفتارگراها اون چیزهایی که دانش</w:t>
      </w:r>
      <w:r>
        <w:rPr>
          <w:rFonts w:hint="cs"/>
          <w:rtl/>
        </w:rPr>
        <w:t>‌</w:t>
      </w:r>
      <w:r w:rsidRPr="009B4F72">
        <w:rPr>
          <w:rtl/>
        </w:rPr>
        <w:t>آموز می</w:t>
      </w:r>
      <w:r>
        <w:rPr>
          <w:rFonts w:hint="cs"/>
          <w:rtl/>
        </w:rPr>
        <w:t>‌</w:t>
      </w:r>
      <w:r w:rsidRPr="009B4F72">
        <w:rPr>
          <w:rtl/>
        </w:rPr>
        <w:t>تونه از اونها الگوبرداری کنه. اینجا هم داریم</w:t>
      </w:r>
      <w:r>
        <w:rPr>
          <w:rtl/>
        </w:rPr>
        <w:t>‌ی</w:t>
      </w:r>
      <w:r w:rsidRPr="009B4F72">
        <w:rPr>
          <w:rtl/>
        </w:rPr>
        <w:t>ه سری کارها رو انجام می</w:t>
      </w:r>
      <w:r>
        <w:rPr>
          <w:rFonts w:hint="cs"/>
          <w:rtl/>
        </w:rPr>
        <w:t>‌</w:t>
      </w:r>
      <w:r w:rsidRPr="009B4F72">
        <w:rPr>
          <w:rtl/>
        </w:rPr>
        <w:t>دیم.</w:t>
      </w:r>
      <w:r w:rsidR="005C0509">
        <w:rPr>
          <w:rFonts w:cs="Calibri" w:hint="cs"/>
          <w:rtl/>
        </w:rPr>
        <w:t>"</w:t>
      </w:r>
    </w:p>
    <w:p w14:paraId="4938A998" w14:textId="664B2C1C" w:rsidR="00623E32" w:rsidRPr="005C0509" w:rsidRDefault="005C0509" w:rsidP="00302BAA">
      <w:pPr>
        <w:pStyle w:val="ac"/>
        <w:rPr>
          <w:rFonts w:cs="Calibri"/>
          <w:rtl/>
        </w:rPr>
      </w:pPr>
      <w:r>
        <w:rPr>
          <w:rFonts w:cs="Calibri" w:hint="cs"/>
          <w:rtl/>
        </w:rPr>
        <w:t>"</w:t>
      </w:r>
      <w:r w:rsidR="00623E32" w:rsidRPr="001636B3">
        <w:rPr>
          <w:rtl/>
        </w:rPr>
        <w:t>مدیری هم که تحصیل کرده است می‌تواند تاثیر خوبی داشته باشد. مدیری که خلاق است و تحصیل کرده هستش</w:t>
      </w:r>
      <w:r w:rsidR="00623E32">
        <w:rPr>
          <w:rtl/>
        </w:rPr>
        <w:t>‌ی</w:t>
      </w:r>
      <w:r w:rsidR="00623E32" w:rsidRPr="001636B3">
        <w:rPr>
          <w:rtl/>
        </w:rPr>
        <w:t>عنی خودش در کار بوده،  شاید مدیری بیاید خلاق هم باشد ولی به دور از آن نظریه‌ها</w:t>
      </w:r>
      <w:r w:rsidR="00623E32">
        <w:rPr>
          <w:rtl/>
        </w:rPr>
        <w:t>‌ی</w:t>
      </w:r>
      <w:r w:rsidR="00623E32" w:rsidRPr="001636B3">
        <w:rPr>
          <w:rtl/>
        </w:rPr>
        <w:t>ک چیزایی هم بخواهد تحمیل کند</w:t>
      </w:r>
      <w:r w:rsidR="00623E32">
        <w:rPr>
          <w:rtl/>
        </w:rPr>
        <w:t>‌ی</w:t>
      </w:r>
      <w:r w:rsidR="00623E32" w:rsidRPr="001636B3">
        <w:rPr>
          <w:rtl/>
        </w:rPr>
        <w:t>ک حالت دیکتاتور مانند، (بخواهد)</w:t>
      </w:r>
      <w:r w:rsidR="00623E32">
        <w:rPr>
          <w:rtl/>
        </w:rPr>
        <w:t>‌ی</w:t>
      </w:r>
      <w:r w:rsidR="00623E32" w:rsidRPr="001636B3">
        <w:rPr>
          <w:rtl/>
        </w:rPr>
        <w:t>ک چیزهایی را اینجوری انجام بدهند (تا مثلا) سکوت در مدرسه ایجاد شود در حالی که سکوت در مدرسه ما</w:t>
      </w:r>
      <w:r w:rsidR="00623E32">
        <w:rPr>
          <w:rtl/>
        </w:rPr>
        <w:t>‌ی</w:t>
      </w:r>
      <w:r w:rsidR="00623E32" w:rsidRPr="001636B3">
        <w:rPr>
          <w:rtl/>
        </w:rPr>
        <w:t>ک مفهوم خوبی ندارد ما می‌خواهیم چالش باشد، ما می‌خواهیم تعارض باشد برای دانش‌آموز، ولی شاید</w:t>
      </w:r>
      <w:r w:rsidR="00623E32">
        <w:rPr>
          <w:rtl/>
        </w:rPr>
        <w:t>‌ی</w:t>
      </w:r>
      <w:r w:rsidR="00623E32" w:rsidRPr="001636B3">
        <w:rPr>
          <w:rtl/>
        </w:rPr>
        <w:t xml:space="preserve">ک مدیری باشد که در زمینه نظریه‌ها ضعیف باشد بعد بیاید بگوید من این کار را در مدرسه ‌انجام </w:t>
      </w:r>
      <w:r w:rsidR="00623E32">
        <w:rPr>
          <w:rtl/>
        </w:rPr>
        <w:t>می‌</w:t>
      </w:r>
      <w:r w:rsidR="00623E32" w:rsidRPr="001636B3">
        <w:rPr>
          <w:rtl/>
        </w:rPr>
        <w:t>دهم بعد سکوت در مدرسه‌ام حکم فرماست، جای معلمم مشخص است، جای دانش‌آموزم مشخص است، هیچکس حرکت نمی‌کند و فقط در</w:t>
      </w:r>
      <w:r w:rsidR="00623E32">
        <w:rPr>
          <w:rtl/>
        </w:rPr>
        <w:t>‌ی</w:t>
      </w:r>
      <w:r w:rsidR="00623E32" w:rsidRPr="001636B3">
        <w:rPr>
          <w:rtl/>
        </w:rPr>
        <w:t>ک چارچوب محتوا را تدریس می‌کند. دانش آموز بیاید و خارج بشود و برود و</w:t>
      </w:r>
      <w:r w:rsidR="00623E32">
        <w:rPr>
          <w:rtl/>
        </w:rPr>
        <w:t>‌ی</w:t>
      </w:r>
      <w:r w:rsidR="00623E32" w:rsidRPr="001636B3">
        <w:rPr>
          <w:rtl/>
        </w:rPr>
        <w:t>ک سری کارها را به اولیا نشان دهیم، این مدیر با آن مدیر خیلی فرق می‌کند.</w:t>
      </w:r>
      <w:r>
        <w:rPr>
          <w:rFonts w:cs="Calibri" w:hint="cs"/>
          <w:rtl/>
        </w:rPr>
        <w:t>"</w:t>
      </w:r>
    </w:p>
    <w:p w14:paraId="1DCEFCC5" w14:textId="4FBD6D87" w:rsidR="00623E32" w:rsidRDefault="00623E32" w:rsidP="00302BAA">
      <w:pPr>
        <w:pStyle w:val="ac"/>
        <w:rPr>
          <w:rtl/>
        </w:rPr>
      </w:pPr>
      <w:r>
        <w:rPr>
          <w:rFonts w:hint="cs"/>
          <w:rtl/>
        </w:rPr>
        <w:t>پژوهشگرخطاب به کد 12: نظریات رایج</w:t>
      </w:r>
      <w:r w:rsidR="005C0509">
        <w:rPr>
          <w:rFonts w:hint="cs"/>
          <w:rtl/>
        </w:rPr>
        <w:t xml:space="preserve"> </w:t>
      </w:r>
      <w:r>
        <w:rPr>
          <w:rFonts w:hint="cs"/>
          <w:rtl/>
        </w:rPr>
        <w:t>‌یادگیری چقدر در ایده پردازی به شما کمک کرده یا نظریه‌ی خودتون چقدر متاثر از اینها بوده؟</w:t>
      </w:r>
    </w:p>
    <w:p w14:paraId="28C3CF29" w14:textId="29B18E01" w:rsidR="00623E32" w:rsidRPr="005C0509" w:rsidRDefault="005C0509" w:rsidP="00302BAA">
      <w:pPr>
        <w:pStyle w:val="ac"/>
        <w:rPr>
          <w:rFonts w:cs="Calibri"/>
          <w:rtl/>
        </w:rPr>
      </w:pPr>
      <w:r>
        <w:rPr>
          <w:rFonts w:cs="Calibri" w:hint="cs"/>
          <w:rtl/>
        </w:rPr>
        <w:t>"</w:t>
      </w:r>
      <w:r w:rsidR="00623E32">
        <w:rPr>
          <w:rFonts w:hint="cs"/>
          <w:rtl/>
        </w:rPr>
        <w:t>کد 12: نمی‌تونسته بی‌تاثیر باشه، قطعا تاثیرگذاره ، من نظریه‌ی پیاژه رو خیلی تعقیب کردم تا الان، تلاش کردم که در سطوح شناختی چقدر پیش برم‌یا سطوح رفتاری، تلاشم رو کردم ولی نمی‌تونم بگم چقدر منطبق به این بوده، فکر می‌کنم وقتی در جریان کار قرار می‌گیرم دیگه اون طبقه‌بندی‌ها رو فراموش می‌کنم ولی در تلاشم، دیگه‌یه جاهایی دارم بهش فکر می‌کنم. هی سعی می‌کنم بهش فکرکنم که الان در چه مرحله‌ای هستم، چه رفتاری کنم بهتره. سعی می‌کنم این روند رو درست برم. باز هم احتیاج داریم به تجربه. تجربه کردن نیازمه.</w:t>
      </w:r>
      <w:r>
        <w:rPr>
          <w:rFonts w:cs="Calibri" w:hint="cs"/>
          <w:rtl/>
        </w:rPr>
        <w:t>"</w:t>
      </w:r>
    </w:p>
    <w:p w14:paraId="7AEF1735" w14:textId="33755797" w:rsidR="00623E32" w:rsidRPr="005C0509" w:rsidRDefault="00623E32" w:rsidP="00302BAA">
      <w:pPr>
        <w:pStyle w:val="ac"/>
        <w:rPr>
          <w:rFonts w:cs="Calibri"/>
          <w:rtl/>
        </w:rPr>
      </w:pPr>
      <w:r>
        <w:rPr>
          <w:rFonts w:hint="cs"/>
          <w:rtl/>
        </w:rPr>
        <w:t xml:space="preserve">کد 5: </w:t>
      </w:r>
      <w:r w:rsidR="005C0509">
        <w:rPr>
          <w:rFonts w:cs="Calibri" w:hint="cs"/>
          <w:rtl/>
        </w:rPr>
        <w:t>"</w:t>
      </w:r>
      <w:r w:rsidRPr="009B4F72">
        <w:rPr>
          <w:rtl/>
        </w:rPr>
        <w:t>ببینید متاسفانه</w:t>
      </w:r>
      <w:r w:rsidR="005C0509">
        <w:rPr>
          <w:rFonts w:hint="cs"/>
          <w:rtl/>
        </w:rPr>
        <w:t xml:space="preserve"> </w:t>
      </w:r>
      <w:r>
        <w:rPr>
          <w:rtl/>
        </w:rPr>
        <w:t>‌ی</w:t>
      </w:r>
      <w:r w:rsidRPr="009B4F72">
        <w:rPr>
          <w:rtl/>
        </w:rPr>
        <w:t>ه چیزی که هست، مثلا مشکلی که من با اینها داشتم، پایان نامه</w:t>
      </w:r>
      <w:r>
        <w:rPr>
          <w:rFonts w:hint="cs"/>
          <w:rtl/>
        </w:rPr>
        <w:t>‌</w:t>
      </w:r>
      <w:r w:rsidRPr="009B4F72">
        <w:rPr>
          <w:rtl/>
        </w:rPr>
        <w:t>ام سال 95 آموزش حل مساله</w:t>
      </w:r>
      <w:r>
        <w:rPr>
          <w:rFonts w:hint="cs"/>
          <w:rtl/>
        </w:rPr>
        <w:t>‌</w:t>
      </w:r>
      <w:r w:rsidRPr="009B4F72">
        <w:rPr>
          <w:rtl/>
        </w:rPr>
        <w:t>محور روی خودکارآمدی و انگیزه</w:t>
      </w:r>
      <w:r>
        <w:rPr>
          <w:rFonts w:hint="cs"/>
          <w:rtl/>
        </w:rPr>
        <w:t>‌ی</w:t>
      </w:r>
      <w:r w:rsidRPr="009B4F72">
        <w:rPr>
          <w:rtl/>
        </w:rPr>
        <w:t xml:space="preserve"> پیشرفت تحصیلی دانش</w:t>
      </w:r>
      <w:r>
        <w:rPr>
          <w:rFonts w:hint="cs"/>
          <w:rtl/>
        </w:rPr>
        <w:t>‌</w:t>
      </w:r>
      <w:r w:rsidRPr="009B4F72">
        <w:rPr>
          <w:rtl/>
        </w:rPr>
        <w:t>آموزان بود.</w:t>
      </w:r>
      <w:r>
        <w:rPr>
          <w:rtl/>
        </w:rPr>
        <w:t>‌ی</w:t>
      </w:r>
      <w:r w:rsidRPr="009B4F72">
        <w:rPr>
          <w:rtl/>
        </w:rPr>
        <w:t>عنی با دوتا متغیر کار کردم روش. بحث</w:t>
      </w:r>
      <w:r>
        <w:rPr>
          <w:rFonts w:hint="cs"/>
          <w:rtl/>
        </w:rPr>
        <w:t>‌</w:t>
      </w:r>
      <w:r w:rsidRPr="009B4F72">
        <w:rPr>
          <w:rtl/>
        </w:rPr>
        <w:t>های ما خیلی عل</w:t>
      </w:r>
      <w:r>
        <w:rPr>
          <w:rtl/>
        </w:rPr>
        <w:t>می‌</w:t>
      </w:r>
      <w:r w:rsidRPr="009B4F72">
        <w:rPr>
          <w:rtl/>
        </w:rPr>
        <w:t>نیست.</w:t>
      </w:r>
      <w:r>
        <w:rPr>
          <w:rtl/>
        </w:rPr>
        <w:t>‌ی</w:t>
      </w:r>
      <w:r w:rsidRPr="009B4F72">
        <w:rPr>
          <w:rtl/>
        </w:rPr>
        <w:t>عنی ما تئوریشو بلدیم ولی نمی</w:t>
      </w:r>
      <w:r>
        <w:rPr>
          <w:rFonts w:hint="cs"/>
          <w:rtl/>
        </w:rPr>
        <w:t>‌</w:t>
      </w:r>
      <w:r w:rsidRPr="009B4F72">
        <w:rPr>
          <w:rtl/>
        </w:rPr>
        <w:t>آئیم عل</w:t>
      </w:r>
      <w:r>
        <w:rPr>
          <w:rtl/>
        </w:rPr>
        <w:t>می‌</w:t>
      </w:r>
      <w:r w:rsidRPr="009B4F72">
        <w:rPr>
          <w:rtl/>
        </w:rPr>
        <w:t>بریم جلو و بگیم مثلا با نظر پیاژه داری کاری می</w:t>
      </w:r>
      <w:r>
        <w:rPr>
          <w:rFonts w:hint="cs"/>
          <w:rtl/>
        </w:rPr>
        <w:t>‌</w:t>
      </w:r>
      <w:r w:rsidRPr="009B4F72">
        <w:rPr>
          <w:rtl/>
        </w:rPr>
        <w:t>کنی، فروید داری کار می</w:t>
      </w:r>
      <w:r>
        <w:rPr>
          <w:rFonts w:hint="cs"/>
          <w:rtl/>
        </w:rPr>
        <w:t>‌</w:t>
      </w:r>
      <w:r w:rsidRPr="009B4F72">
        <w:rPr>
          <w:rtl/>
        </w:rPr>
        <w:t>کنی، با کدوم نظریه</w:t>
      </w:r>
      <w:r>
        <w:rPr>
          <w:rFonts w:hint="cs"/>
          <w:rtl/>
        </w:rPr>
        <w:t>‌</w:t>
      </w:r>
      <w:r w:rsidRPr="009B4F72">
        <w:rPr>
          <w:rtl/>
        </w:rPr>
        <w:t>ی عل</w:t>
      </w:r>
      <w:r>
        <w:rPr>
          <w:rtl/>
        </w:rPr>
        <w:t>می‌</w:t>
      </w:r>
      <w:r w:rsidRPr="009B4F72">
        <w:rPr>
          <w:rtl/>
        </w:rPr>
        <w:t>داری کار می</w:t>
      </w:r>
      <w:r>
        <w:rPr>
          <w:rFonts w:hint="cs"/>
          <w:rtl/>
        </w:rPr>
        <w:t>‌</w:t>
      </w:r>
      <w:r w:rsidRPr="009B4F72">
        <w:rPr>
          <w:rtl/>
        </w:rPr>
        <w:t>کنی و به</w:t>
      </w:r>
      <w:r>
        <w:rPr>
          <w:rtl/>
        </w:rPr>
        <w:t>‌ی</w:t>
      </w:r>
      <w:r w:rsidRPr="009B4F72">
        <w:rPr>
          <w:rtl/>
        </w:rPr>
        <w:t>ک خروجی هم می</w:t>
      </w:r>
      <w:r>
        <w:rPr>
          <w:rFonts w:hint="cs"/>
          <w:rtl/>
        </w:rPr>
        <w:t>‌</w:t>
      </w:r>
      <w:r w:rsidRPr="009B4F72">
        <w:rPr>
          <w:rtl/>
        </w:rPr>
        <w:t>رسی. نه، خیلی اینجوری نیست، بیشتر تجربیه ولی، چون رشته</w:t>
      </w:r>
      <w:r>
        <w:rPr>
          <w:rFonts w:hint="cs"/>
          <w:rtl/>
        </w:rPr>
        <w:t>‌</w:t>
      </w:r>
      <w:r w:rsidRPr="009B4F72">
        <w:rPr>
          <w:rtl/>
        </w:rPr>
        <w:t>ی خودم علوم تربیتی بود، خیلی کمک</w:t>
      </w:r>
      <w:r>
        <w:rPr>
          <w:rFonts w:hint="cs"/>
          <w:rtl/>
        </w:rPr>
        <w:t>‌</w:t>
      </w:r>
      <w:r w:rsidRPr="009B4F72">
        <w:rPr>
          <w:rtl/>
        </w:rPr>
        <w:t>کننده است،</w:t>
      </w:r>
      <w:r>
        <w:rPr>
          <w:rtl/>
        </w:rPr>
        <w:t>‌ی</w:t>
      </w:r>
      <w:r w:rsidRPr="009B4F72">
        <w:rPr>
          <w:rtl/>
        </w:rPr>
        <w:t xml:space="preserve">عنی در راستای همون </w:t>
      </w:r>
      <w:r>
        <w:rPr>
          <w:rFonts w:hint="cs"/>
          <w:rtl/>
        </w:rPr>
        <w:t>ن</w:t>
      </w:r>
      <w:r w:rsidRPr="009B4F72">
        <w:rPr>
          <w:rtl/>
        </w:rPr>
        <w:t>ظریات آموزشی هست که وجود داره و خیلی</w:t>
      </w:r>
      <w:r>
        <w:rPr>
          <w:rFonts w:hint="cs"/>
          <w:rtl/>
        </w:rPr>
        <w:t>‌</w:t>
      </w:r>
      <w:r w:rsidRPr="009B4F72">
        <w:rPr>
          <w:rtl/>
        </w:rPr>
        <w:t>هاش به</w:t>
      </w:r>
      <w:r>
        <w:rPr>
          <w:rFonts w:hint="cs"/>
          <w:rtl/>
        </w:rPr>
        <w:t>‌</w:t>
      </w:r>
      <w:r w:rsidRPr="009B4F72">
        <w:rPr>
          <w:rtl/>
        </w:rPr>
        <w:t>روز هم هست</w:t>
      </w:r>
      <w:r>
        <w:rPr>
          <w:rFonts w:hint="cs"/>
          <w:rtl/>
        </w:rPr>
        <w:t>،</w:t>
      </w:r>
      <w:r w:rsidRPr="009B4F72">
        <w:rPr>
          <w:rtl/>
        </w:rPr>
        <w:t xml:space="preserve"> کار شده روش، ولی از نظر من مجری و کسی که دارم اجرا می</w:t>
      </w:r>
      <w:r>
        <w:rPr>
          <w:rFonts w:hint="cs"/>
          <w:rtl/>
        </w:rPr>
        <w:t>‌</w:t>
      </w:r>
      <w:r w:rsidRPr="009B4F72">
        <w:rPr>
          <w:rtl/>
        </w:rPr>
        <w:t>کنم منبع به من نگفتند که بابا این با چهارتا نظریه هم</w:t>
      </w:r>
      <w:r>
        <w:rPr>
          <w:rFonts w:hint="cs"/>
          <w:rtl/>
        </w:rPr>
        <w:t>‌</w:t>
      </w:r>
      <w:r w:rsidRPr="009B4F72">
        <w:rPr>
          <w:rtl/>
        </w:rPr>
        <w:t>خوانی داره و داری علم روز رو کار می</w:t>
      </w:r>
      <w:r>
        <w:rPr>
          <w:rFonts w:hint="cs"/>
          <w:rtl/>
        </w:rPr>
        <w:t>‌</w:t>
      </w:r>
      <w:r w:rsidRPr="009B4F72">
        <w:rPr>
          <w:rtl/>
        </w:rPr>
        <w:t>کنی، چون خب ببینید، متاسفانه آموزش و پرورش</w:t>
      </w:r>
      <w:r>
        <w:rPr>
          <w:rtl/>
        </w:rPr>
        <w:t>‌ی</w:t>
      </w:r>
      <w:r w:rsidRPr="009B4F72">
        <w:rPr>
          <w:rtl/>
        </w:rPr>
        <w:t>کی از جاهائیه که خیلی رشته</w:t>
      </w:r>
      <w:r>
        <w:rPr>
          <w:rFonts w:hint="cs"/>
          <w:rtl/>
        </w:rPr>
        <w:t>‌</w:t>
      </w:r>
      <w:r w:rsidRPr="009B4F72">
        <w:rPr>
          <w:rtl/>
        </w:rPr>
        <w:t>ی تحصیلی با شغل شما همخوانی نداره. من همکاری دارم که مسئول بازی</w:t>
      </w:r>
      <w:r>
        <w:rPr>
          <w:rtl/>
        </w:rPr>
        <w:t>‌ی</w:t>
      </w:r>
      <w:r w:rsidRPr="009B4F72">
        <w:rPr>
          <w:rtl/>
        </w:rPr>
        <w:t>ادگیریه، رابط منطقه، رشته</w:t>
      </w:r>
      <w:r>
        <w:rPr>
          <w:rFonts w:hint="cs"/>
          <w:rtl/>
        </w:rPr>
        <w:t>‌</w:t>
      </w:r>
      <w:r w:rsidRPr="009B4F72">
        <w:rPr>
          <w:rtl/>
        </w:rPr>
        <w:t>اش حقوقه. نمی</w:t>
      </w:r>
      <w:r>
        <w:rPr>
          <w:rFonts w:hint="cs"/>
          <w:rtl/>
        </w:rPr>
        <w:t>‌</w:t>
      </w:r>
      <w:r w:rsidRPr="009B4F72">
        <w:rPr>
          <w:rtl/>
        </w:rPr>
        <w:t>دونه. اگر هم داره روش کار میکنه نمی</w:t>
      </w:r>
      <w:r>
        <w:rPr>
          <w:rFonts w:hint="cs"/>
          <w:rtl/>
        </w:rPr>
        <w:t>‌</w:t>
      </w:r>
      <w:r w:rsidRPr="009B4F72">
        <w:rPr>
          <w:rtl/>
        </w:rPr>
        <w:t>دونه با کدوم نظریه</w:t>
      </w:r>
      <w:r>
        <w:rPr>
          <w:rFonts w:hint="cs"/>
          <w:rtl/>
        </w:rPr>
        <w:t>‌</w:t>
      </w:r>
      <w:r w:rsidRPr="009B4F72">
        <w:rPr>
          <w:rtl/>
        </w:rPr>
        <w:t>ی جدید عل</w:t>
      </w:r>
      <w:r>
        <w:rPr>
          <w:rtl/>
        </w:rPr>
        <w:t>می‌</w:t>
      </w:r>
      <w:r w:rsidRPr="009B4F72">
        <w:rPr>
          <w:rtl/>
        </w:rPr>
        <w:t>یا حتی قدیم عل</w:t>
      </w:r>
      <w:r>
        <w:rPr>
          <w:rtl/>
        </w:rPr>
        <w:t>می‌</w:t>
      </w:r>
      <w:r w:rsidRPr="009B4F72">
        <w:rPr>
          <w:rtl/>
        </w:rPr>
        <w:t>یا حتی نظریات</w:t>
      </w:r>
      <w:r>
        <w:rPr>
          <w:rtl/>
        </w:rPr>
        <w:t>‌ی</w:t>
      </w:r>
      <w:r w:rsidRPr="009B4F72">
        <w:rPr>
          <w:rtl/>
        </w:rPr>
        <w:t>ادگیری، نمی</w:t>
      </w:r>
      <w:r>
        <w:rPr>
          <w:rFonts w:hint="cs"/>
          <w:rtl/>
        </w:rPr>
        <w:t>‌</w:t>
      </w:r>
      <w:r w:rsidRPr="009B4F72">
        <w:rPr>
          <w:rtl/>
        </w:rPr>
        <w:t>دونه با کدوم داره کار می</w:t>
      </w:r>
      <w:r>
        <w:rPr>
          <w:rFonts w:hint="cs"/>
          <w:rtl/>
        </w:rPr>
        <w:t>‌</w:t>
      </w:r>
      <w:r w:rsidRPr="009B4F72">
        <w:rPr>
          <w:rtl/>
        </w:rPr>
        <w:t>کنه. برای همین وسطش حتی نقص هم داره، مشکلات هم داره، وسطش حتی به خاکی هم بزنه، به قولی جایی که نباید</w:t>
      </w:r>
      <w:r>
        <w:rPr>
          <w:rtl/>
        </w:rPr>
        <w:t>‌ی</w:t>
      </w:r>
      <w:r w:rsidRPr="009B4F72">
        <w:rPr>
          <w:rtl/>
        </w:rPr>
        <w:t>ه کاری هم انجام بده رو انجام می</w:t>
      </w:r>
      <w:r>
        <w:rPr>
          <w:rFonts w:hint="cs"/>
          <w:rtl/>
        </w:rPr>
        <w:t>‌</w:t>
      </w:r>
      <w:r w:rsidRPr="009B4F72">
        <w:rPr>
          <w:rtl/>
        </w:rPr>
        <w:t>ده. اگر بدونه</w:t>
      </w:r>
      <w:r>
        <w:rPr>
          <w:rtl/>
        </w:rPr>
        <w:t>‌ی</w:t>
      </w:r>
      <w:r w:rsidRPr="009B4F72">
        <w:rPr>
          <w:rtl/>
        </w:rPr>
        <w:t>ه چهارچوبی برای خودش درست می</w:t>
      </w:r>
      <w:r>
        <w:rPr>
          <w:rFonts w:hint="cs"/>
          <w:rtl/>
        </w:rPr>
        <w:t>‌</w:t>
      </w:r>
      <w:r w:rsidRPr="009B4F72">
        <w:rPr>
          <w:rtl/>
        </w:rPr>
        <w:t>کنه.</w:t>
      </w:r>
      <w:r w:rsidR="005C0509">
        <w:rPr>
          <w:rFonts w:cs="Calibri" w:hint="cs"/>
          <w:rtl/>
        </w:rPr>
        <w:t>"</w:t>
      </w:r>
    </w:p>
    <w:p w14:paraId="1A3E9AA9" w14:textId="2964034A" w:rsidR="005C0509" w:rsidRPr="005C0509" w:rsidRDefault="005C0509" w:rsidP="00302BAA">
      <w:pPr>
        <w:pStyle w:val="ac"/>
        <w:rPr>
          <w:rFonts w:cs="Calibri"/>
          <w:rtl/>
        </w:rPr>
      </w:pPr>
      <w:r>
        <w:rPr>
          <w:rFonts w:hint="cs"/>
          <w:rtl/>
        </w:rPr>
        <w:t>کد 22:‌</w:t>
      </w:r>
      <w:r>
        <w:rPr>
          <w:rFonts w:cs="Calibri" w:hint="cs"/>
          <w:rtl/>
        </w:rPr>
        <w:t>"</w:t>
      </w:r>
      <w:r>
        <w:t xml:space="preserve"> </w:t>
      </w:r>
      <w:r>
        <w:rPr>
          <w:rFonts w:hint="cs"/>
          <w:rtl/>
        </w:rPr>
        <w:t>ی</w:t>
      </w:r>
      <w:r w:rsidRPr="009B4F72">
        <w:rPr>
          <w:rtl/>
        </w:rPr>
        <w:t>ک مدیر آموزشی همان مجموعۀ ویژگی‌هایی که می‌تواند</w:t>
      </w:r>
      <w:r>
        <w:rPr>
          <w:rtl/>
        </w:rPr>
        <w:t>‌ی</w:t>
      </w:r>
      <w:r w:rsidRPr="009B4F72">
        <w:rPr>
          <w:rtl/>
        </w:rPr>
        <w:t>ک فرد رامدیر آموزشی بکند، همۀ آن ویژگی‌ها برای اینکه آن مدیرآموزشی بتواند طراح محیط</w:t>
      </w:r>
      <w:r>
        <w:rPr>
          <w:rtl/>
        </w:rPr>
        <w:t>‌ی</w:t>
      </w:r>
      <w:r w:rsidRPr="009B4F72">
        <w:rPr>
          <w:rtl/>
        </w:rPr>
        <w:t>ادگیری هم باشد لازم است.</w:t>
      </w:r>
      <w:r>
        <w:rPr>
          <w:rtl/>
        </w:rPr>
        <w:t>‌ی</w:t>
      </w:r>
      <w:r w:rsidRPr="009B4F72">
        <w:rPr>
          <w:rtl/>
        </w:rPr>
        <w:t>عنی ما وقتی میگیم بایستی دانش مدیریت داشته باشه، دانش روانشناسی داشته باشه، نظریه‌های</w:t>
      </w:r>
      <w:r>
        <w:rPr>
          <w:rtl/>
        </w:rPr>
        <w:t>‌ی</w:t>
      </w:r>
      <w:r w:rsidRPr="009B4F72">
        <w:rPr>
          <w:rtl/>
        </w:rPr>
        <w:t>ادگیری رو خوب بدونه، نظریه‌های رشد رو خوب بدونه، نظریه‌های مشاوره رو خوب بدونه، مجموعۀ دانش علم تربیت را ازش برخوردار باشه. این مدیر آموزشی در هر بعدی از انجام وظیفه‌اش نیاز هست که اینها رو داشته باشه، پس در اون بعد هم نیازه. پس</w:t>
      </w:r>
      <w:r>
        <w:rPr>
          <w:rtl/>
        </w:rPr>
        <w:t>‌ی</w:t>
      </w:r>
      <w:r w:rsidRPr="009B4F72">
        <w:rPr>
          <w:rtl/>
        </w:rPr>
        <w:t>کی از ویژگیهاش برخورداری از دانش عل</w:t>
      </w:r>
      <w:r>
        <w:rPr>
          <w:rtl/>
        </w:rPr>
        <w:t>می‌</w:t>
      </w:r>
      <w:r w:rsidRPr="009B4F72">
        <w:rPr>
          <w:rtl/>
        </w:rPr>
        <w:t>و تخصصی مناسب</w:t>
      </w:r>
      <w:r>
        <w:rPr>
          <w:rtl/>
        </w:rPr>
        <w:t>‌ی</w:t>
      </w:r>
      <w:r w:rsidRPr="009B4F72">
        <w:rPr>
          <w:rtl/>
        </w:rPr>
        <w:t>ک مدیر آموزشیه.</w:t>
      </w:r>
      <w:r>
        <w:rPr>
          <w:rFonts w:cs="Calibri" w:hint="cs"/>
          <w:rtl/>
        </w:rPr>
        <w:t>"</w:t>
      </w:r>
    </w:p>
    <w:p w14:paraId="6EC0121E" w14:textId="125D9FB6" w:rsidR="005C0509" w:rsidRPr="005C0509" w:rsidRDefault="005C0509" w:rsidP="00302BAA">
      <w:pPr>
        <w:pStyle w:val="ac"/>
        <w:rPr>
          <w:rFonts w:cs="Calibri"/>
          <w:rtl/>
        </w:rPr>
      </w:pPr>
      <w:r>
        <w:rPr>
          <w:rFonts w:hint="cs"/>
          <w:rtl/>
        </w:rPr>
        <w:t xml:space="preserve">کد 27: </w:t>
      </w:r>
      <w:r>
        <w:rPr>
          <w:rFonts w:cs="Calibri" w:hint="cs"/>
          <w:rtl/>
        </w:rPr>
        <w:t>"</w:t>
      </w:r>
      <w:r w:rsidRPr="009B4F72">
        <w:rPr>
          <w:rtl/>
        </w:rPr>
        <w:t>طبیعتا من اگر بخوام به</w:t>
      </w:r>
      <w:r>
        <w:rPr>
          <w:rFonts w:hint="cs"/>
          <w:rtl/>
        </w:rPr>
        <w:t>‌</w:t>
      </w:r>
      <w:r w:rsidRPr="009B4F72">
        <w:rPr>
          <w:rtl/>
        </w:rPr>
        <w:t>عنوان مدیر مدرسه کاری رو در فضای فیزیکی انجام بدم باید خیلی اطلاعات و شناخت داشته</w:t>
      </w:r>
      <w:r>
        <w:rPr>
          <w:rFonts w:hint="cs"/>
          <w:rtl/>
        </w:rPr>
        <w:t>‌</w:t>
      </w:r>
      <w:r w:rsidRPr="009B4F72">
        <w:rPr>
          <w:rtl/>
        </w:rPr>
        <w:t>باشم. صرفا این</w:t>
      </w:r>
      <w:r w:rsidRPr="009B4F72">
        <w:rPr>
          <w:rtl/>
        </w:rPr>
        <w:softHyphen/>
        <w:t>که چه جایی از این مدرسه به چه کاری اختصاص داشته باشه کفایت نمی</w:t>
      </w:r>
      <w:r w:rsidRPr="009B4F72">
        <w:rPr>
          <w:rtl/>
        </w:rPr>
        <w:softHyphen/>
        <w:t>کنه. باید همه</w:t>
      </w:r>
      <w:r w:rsidRPr="009B4F72">
        <w:rPr>
          <w:rtl/>
        </w:rPr>
        <w:softHyphen/>
        <w:t>ی زوایای مدرسه رو بشناسم. از روان</w:t>
      </w:r>
      <w:r w:rsidRPr="009B4F72">
        <w:rPr>
          <w:rtl/>
        </w:rPr>
        <w:softHyphen/>
        <w:t>شناسی رشد بچه</w:t>
      </w:r>
      <w:r w:rsidRPr="009B4F72">
        <w:rPr>
          <w:rtl/>
        </w:rPr>
        <w:softHyphen/>
        <w:t>ها آگاهی داشته باشم. با روان</w:t>
      </w:r>
      <w:r w:rsidRPr="009B4F72">
        <w:rPr>
          <w:rtl/>
        </w:rPr>
        <w:softHyphen/>
        <w:t>شناسی فضای فیزیکی آشنایی داشته باشم. با الزامات سنی بچه</w:t>
      </w:r>
      <w:r w:rsidRPr="009B4F72">
        <w:rPr>
          <w:rtl/>
        </w:rPr>
        <w:softHyphen/>
        <w:t xml:space="preserve">ها و موقعیت اجتماعی </w:t>
      </w:r>
      <w:r w:rsidRPr="009B4F72">
        <w:rPr>
          <w:rFonts w:ascii="Arial" w:hAnsi="Arial" w:cs="Arial" w:hint="cs"/>
          <w:rtl/>
        </w:rPr>
        <w:t>–</w:t>
      </w:r>
      <w:r w:rsidRPr="009B4F72">
        <w:rPr>
          <w:rtl/>
        </w:rPr>
        <w:t xml:space="preserve"> </w:t>
      </w:r>
      <w:r w:rsidRPr="009B4F72">
        <w:rPr>
          <w:rFonts w:hint="cs"/>
          <w:rtl/>
        </w:rPr>
        <w:t>فقط</w:t>
      </w:r>
      <w:r w:rsidRPr="009B4F72">
        <w:rPr>
          <w:rtl/>
        </w:rPr>
        <w:t xml:space="preserve"> </w:t>
      </w:r>
      <w:r w:rsidRPr="009B4F72">
        <w:rPr>
          <w:rFonts w:hint="cs"/>
          <w:rtl/>
        </w:rPr>
        <w:t>بحث</w:t>
      </w:r>
      <w:r w:rsidRPr="009B4F72">
        <w:rPr>
          <w:rtl/>
        </w:rPr>
        <w:t xml:space="preserve"> </w:t>
      </w:r>
      <w:r w:rsidRPr="009B4F72">
        <w:rPr>
          <w:rFonts w:hint="cs"/>
          <w:rtl/>
        </w:rPr>
        <w:t>روان</w:t>
      </w:r>
      <w:r w:rsidRPr="009B4F72">
        <w:rPr>
          <w:rtl/>
        </w:rPr>
        <w:softHyphen/>
      </w:r>
      <w:r w:rsidRPr="009B4F72">
        <w:rPr>
          <w:rFonts w:hint="cs"/>
          <w:rtl/>
        </w:rPr>
        <w:t>شناسی</w:t>
      </w:r>
      <w:r w:rsidRPr="009B4F72">
        <w:rPr>
          <w:rtl/>
        </w:rPr>
        <w:t xml:space="preserve"> </w:t>
      </w:r>
      <w:r w:rsidRPr="009B4F72">
        <w:rPr>
          <w:rFonts w:hint="cs"/>
          <w:rtl/>
        </w:rPr>
        <w:t>رشد</w:t>
      </w:r>
      <w:r w:rsidRPr="009B4F72">
        <w:rPr>
          <w:rtl/>
        </w:rPr>
        <w:t xml:space="preserve"> </w:t>
      </w:r>
      <w:r w:rsidRPr="009B4F72">
        <w:rPr>
          <w:rFonts w:hint="cs"/>
          <w:rtl/>
        </w:rPr>
        <w:t>نیست</w:t>
      </w:r>
      <w:r w:rsidRPr="009B4F72">
        <w:rPr>
          <w:rtl/>
        </w:rPr>
        <w:t xml:space="preserve"> </w:t>
      </w:r>
      <w:r w:rsidRPr="009B4F72">
        <w:rPr>
          <w:rFonts w:ascii="Arial" w:hAnsi="Arial" w:cs="Arial" w:hint="cs"/>
          <w:rtl/>
        </w:rPr>
        <w:t>–</w:t>
      </w:r>
      <w:r w:rsidRPr="009B4F72">
        <w:rPr>
          <w:rtl/>
        </w:rPr>
        <w:t xml:space="preserve"> </w:t>
      </w:r>
      <w:r w:rsidRPr="009B4F72">
        <w:rPr>
          <w:rFonts w:hint="cs"/>
          <w:rtl/>
        </w:rPr>
        <w:t>و</w:t>
      </w:r>
      <w:r w:rsidRPr="009B4F72">
        <w:rPr>
          <w:rtl/>
        </w:rPr>
        <w:t xml:space="preserve"> </w:t>
      </w:r>
      <w:r w:rsidRPr="009B4F72">
        <w:rPr>
          <w:rFonts w:hint="cs"/>
          <w:rtl/>
        </w:rPr>
        <w:t>فضای</w:t>
      </w:r>
      <w:r w:rsidRPr="009B4F72">
        <w:rPr>
          <w:rtl/>
        </w:rPr>
        <w:t xml:space="preserve"> </w:t>
      </w:r>
      <w:r w:rsidRPr="009B4F72">
        <w:rPr>
          <w:rFonts w:hint="cs"/>
          <w:rtl/>
        </w:rPr>
        <w:t>بافت</w:t>
      </w:r>
      <w:r w:rsidRPr="009B4F72">
        <w:rPr>
          <w:rtl/>
        </w:rPr>
        <w:t xml:space="preserve"> </w:t>
      </w:r>
      <w:r w:rsidRPr="009B4F72">
        <w:rPr>
          <w:rFonts w:hint="cs"/>
          <w:rtl/>
        </w:rPr>
        <w:t>اجتماعی</w:t>
      </w:r>
      <w:r w:rsidRPr="009B4F72">
        <w:rPr>
          <w:rtl/>
        </w:rPr>
        <w:t xml:space="preserve"> </w:t>
      </w:r>
      <w:r w:rsidRPr="009B4F72">
        <w:rPr>
          <w:rFonts w:hint="cs"/>
          <w:rtl/>
        </w:rPr>
        <w:t>و</w:t>
      </w:r>
      <w:r w:rsidRPr="009B4F72">
        <w:rPr>
          <w:rtl/>
        </w:rPr>
        <w:t xml:space="preserve"> </w:t>
      </w:r>
      <w:r w:rsidRPr="009B4F72">
        <w:rPr>
          <w:rFonts w:hint="cs"/>
          <w:rtl/>
        </w:rPr>
        <w:t>فرهنگی</w:t>
      </w:r>
      <w:r w:rsidRPr="009B4F72">
        <w:rPr>
          <w:rtl/>
        </w:rPr>
        <w:t xml:space="preserve"> </w:t>
      </w:r>
      <w:r w:rsidRPr="009B4F72">
        <w:rPr>
          <w:rFonts w:hint="cs"/>
          <w:rtl/>
        </w:rPr>
        <w:t>که</w:t>
      </w:r>
      <w:r w:rsidRPr="009B4F72">
        <w:rPr>
          <w:rtl/>
        </w:rPr>
        <w:t xml:space="preserve"> </w:t>
      </w:r>
      <w:r w:rsidRPr="009B4F72">
        <w:rPr>
          <w:rFonts w:hint="cs"/>
          <w:rtl/>
        </w:rPr>
        <w:t>در</w:t>
      </w:r>
      <w:r w:rsidRPr="009B4F72">
        <w:rPr>
          <w:rtl/>
        </w:rPr>
        <w:t xml:space="preserve"> </w:t>
      </w:r>
      <w:r w:rsidRPr="009B4F72">
        <w:rPr>
          <w:rFonts w:hint="cs"/>
          <w:rtl/>
        </w:rPr>
        <w:t>اون</w:t>
      </w:r>
      <w:r w:rsidRPr="009B4F72">
        <w:rPr>
          <w:rtl/>
        </w:rPr>
        <w:t xml:space="preserve"> </w:t>
      </w:r>
      <w:r w:rsidRPr="009B4F72">
        <w:rPr>
          <w:rFonts w:hint="cs"/>
          <w:rtl/>
        </w:rPr>
        <w:t>فضا،</w:t>
      </w:r>
      <w:r w:rsidRPr="009B4F72">
        <w:rPr>
          <w:rtl/>
        </w:rPr>
        <w:t xml:space="preserve"> </w:t>
      </w:r>
      <w:r w:rsidRPr="009B4F72">
        <w:rPr>
          <w:rFonts w:hint="cs"/>
          <w:rtl/>
        </w:rPr>
        <w:t>من</w:t>
      </w:r>
      <w:r w:rsidRPr="009B4F72">
        <w:rPr>
          <w:rtl/>
        </w:rPr>
        <w:t xml:space="preserve"> </w:t>
      </w:r>
      <w:r w:rsidRPr="009B4F72">
        <w:rPr>
          <w:rFonts w:hint="cs"/>
          <w:rtl/>
        </w:rPr>
        <w:t>مدرسه</w:t>
      </w:r>
      <w:r w:rsidRPr="009B4F72">
        <w:rPr>
          <w:rtl/>
        </w:rPr>
        <w:t xml:space="preserve"> </w:t>
      </w:r>
      <w:r w:rsidRPr="009B4F72">
        <w:rPr>
          <w:rFonts w:hint="cs"/>
          <w:rtl/>
        </w:rPr>
        <w:t>رو</w:t>
      </w:r>
      <w:r w:rsidRPr="009B4F72">
        <w:rPr>
          <w:rtl/>
        </w:rPr>
        <w:t xml:space="preserve"> </w:t>
      </w:r>
      <w:r w:rsidRPr="009B4F72">
        <w:rPr>
          <w:rFonts w:hint="cs"/>
          <w:rtl/>
        </w:rPr>
        <w:t>اداره</w:t>
      </w:r>
      <w:r w:rsidRPr="009B4F72">
        <w:rPr>
          <w:rtl/>
        </w:rPr>
        <w:t xml:space="preserve"> </w:t>
      </w:r>
      <w:r w:rsidRPr="009B4F72">
        <w:rPr>
          <w:rFonts w:hint="cs"/>
          <w:rtl/>
        </w:rPr>
        <w:t>می</w:t>
      </w:r>
      <w:r w:rsidRPr="009B4F72">
        <w:rPr>
          <w:rtl/>
        </w:rPr>
        <w:softHyphen/>
      </w:r>
      <w:r w:rsidRPr="009B4F72">
        <w:rPr>
          <w:rFonts w:hint="cs"/>
          <w:rtl/>
        </w:rPr>
        <w:t>کنم</w:t>
      </w:r>
      <w:r w:rsidRPr="009B4F72">
        <w:rPr>
          <w:rtl/>
        </w:rPr>
        <w:t xml:space="preserve"> </w:t>
      </w:r>
      <w:r w:rsidRPr="009B4F72">
        <w:rPr>
          <w:rFonts w:hint="cs"/>
          <w:rtl/>
        </w:rPr>
        <w:t>آشنایی</w:t>
      </w:r>
      <w:r w:rsidRPr="009B4F72">
        <w:rPr>
          <w:rtl/>
        </w:rPr>
        <w:t xml:space="preserve"> </w:t>
      </w:r>
      <w:r w:rsidRPr="009B4F72">
        <w:rPr>
          <w:rFonts w:hint="cs"/>
          <w:rtl/>
        </w:rPr>
        <w:t>عالمانه</w:t>
      </w:r>
      <w:r w:rsidRPr="009B4F72">
        <w:rPr>
          <w:rtl/>
        </w:rPr>
        <w:t xml:space="preserve"> </w:t>
      </w:r>
      <w:r w:rsidRPr="009B4F72">
        <w:rPr>
          <w:rFonts w:hint="cs"/>
          <w:rtl/>
        </w:rPr>
        <w:t>داشته</w:t>
      </w:r>
      <w:r w:rsidRPr="009B4F72">
        <w:rPr>
          <w:rtl/>
        </w:rPr>
        <w:t xml:space="preserve"> </w:t>
      </w:r>
      <w:r w:rsidRPr="009B4F72">
        <w:rPr>
          <w:rFonts w:hint="cs"/>
          <w:rtl/>
        </w:rPr>
        <w:t>باشم،</w:t>
      </w:r>
      <w:r w:rsidRPr="009B4F72">
        <w:rPr>
          <w:rtl/>
        </w:rPr>
        <w:t xml:space="preserve"> </w:t>
      </w:r>
      <w:r w:rsidRPr="009B4F72">
        <w:rPr>
          <w:rFonts w:hint="cs"/>
          <w:rtl/>
        </w:rPr>
        <w:t>نه</w:t>
      </w:r>
      <w:r w:rsidRPr="009B4F72">
        <w:rPr>
          <w:rtl/>
        </w:rPr>
        <w:t xml:space="preserve"> </w:t>
      </w:r>
      <w:r w:rsidRPr="009B4F72">
        <w:rPr>
          <w:rFonts w:hint="cs"/>
          <w:rtl/>
        </w:rPr>
        <w:t>این</w:t>
      </w:r>
      <w:r w:rsidRPr="009B4F72">
        <w:rPr>
          <w:rtl/>
        </w:rPr>
        <w:softHyphen/>
      </w:r>
      <w:r w:rsidRPr="009B4F72">
        <w:rPr>
          <w:rFonts w:hint="cs"/>
          <w:rtl/>
        </w:rPr>
        <w:t>که</w:t>
      </w:r>
      <w:r w:rsidRPr="009B4F72">
        <w:rPr>
          <w:rtl/>
        </w:rPr>
        <w:t xml:space="preserve"> </w:t>
      </w:r>
      <w:r w:rsidRPr="009B4F72">
        <w:rPr>
          <w:rFonts w:hint="cs"/>
          <w:rtl/>
        </w:rPr>
        <w:t>فقط</w:t>
      </w:r>
      <w:r w:rsidRPr="009B4F72">
        <w:rPr>
          <w:rtl/>
        </w:rPr>
        <w:t xml:space="preserve"> </w:t>
      </w:r>
      <w:r w:rsidRPr="009B4F72">
        <w:rPr>
          <w:rFonts w:hint="cs"/>
          <w:rtl/>
        </w:rPr>
        <w:t>آگاهی</w:t>
      </w:r>
      <w:r w:rsidRPr="009B4F72">
        <w:rPr>
          <w:rtl/>
        </w:rPr>
        <w:t xml:space="preserve"> </w:t>
      </w:r>
      <w:r w:rsidRPr="009B4F72">
        <w:rPr>
          <w:rFonts w:hint="cs"/>
          <w:rtl/>
        </w:rPr>
        <w:t>ضمنی</w:t>
      </w:r>
      <w:r w:rsidRPr="009B4F72">
        <w:rPr>
          <w:rtl/>
        </w:rPr>
        <w:t>.</w:t>
      </w:r>
      <w:r>
        <w:rPr>
          <w:rtl/>
        </w:rPr>
        <w:t>‌ی</w:t>
      </w:r>
      <w:r w:rsidRPr="009B4F72">
        <w:rPr>
          <w:rtl/>
        </w:rPr>
        <w:t>عنی در واقع قبل از هر گونه طراحی لازم هست که محیط رو بشناسم، چه محیط داخل سازمان، چه محیط بیرون سازمان و اطراف سازمان. این نیازها رو در گام اول در تعالی در بخش مدیریت و رهبری آوردیم که</w:t>
      </w:r>
      <w:r>
        <w:rPr>
          <w:rtl/>
        </w:rPr>
        <w:t>‌ی</w:t>
      </w:r>
      <w:r w:rsidRPr="009B4F72">
        <w:rPr>
          <w:rtl/>
        </w:rPr>
        <w:t>ک مدیر و رهبر برای این</w:t>
      </w:r>
      <w:r w:rsidRPr="009B4F72">
        <w:rPr>
          <w:rtl/>
        </w:rPr>
        <w:softHyphen/>
        <w:t>که بتونه مدرسه رو به خوبی راهبری کنه لازمه که چه اطلاعات و مهارت</w:t>
      </w:r>
      <w:r w:rsidRPr="009B4F72">
        <w:rPr>
          <w:rtl/>
        </w:rPr>
        <w:softHyphen/>
        <w:t>هایی داشته باشه.</w:t>
      </w:r>
      <w:r>
        <w:rPr>
          <w:rFonts w:cs="Calibri" w:hint="cs"/>
          <w:rtl/>
        </w:rPr>
        <w:t>"</w:t>
      </w:r>
    </w:p>
    <w:p w14:paraId="59840919" w14:textId="6A81AE58" w:rsidR="005C0509" w:rsidRPr="00F84908" w:rsidRDefault="005C0509" w:rsidP="00302BAA">
      <w:pPr>
        <w:pStyle w:val="ac"/>
        <w:rPr>
          <w:rFonts w:cs="Calibri"/>
          <w:bCs/>
          <w:rtl/>
        </w:rPr>
      </w:pPr>
      <w:r>
        <w:rPr>
          <w:rFonts w:hint="cs"/>
          <w:rtl/>
        </w:rPr>
        <w:t xml:space="preserve">کد 25: </w:t>
      </w:r>
      <w:r w:rsidR="00F84908">
        <w:rPr>
          <w:rFonts w:cs="Calibri" w:hint="cs"/>
          <w:rtl/>
        </w:rPr>
        <w:t>"</w:t>
      </w:r>
      <w:r w:rsidRPr="009B4F72">
        <w:rPr>
          <w:rtl/>
        </w:rPr>
        <w:t>نظریه</w:t>
      </w:r>
      <w:r>
        <w:rPr>
          <w:rtl/>
        </w:rPr>
        <w:t>‌ها</w:t>
      </w:r>
      <w:r w:rsidRPr="009B4F72">
        <w:rPr>
          <w:rtl/>
        </w:rPr>
        <w:t>ی</w:t>
      </w:r>
      <w:r>
        <w:rPr>
          <w:rtl/>
        </w:rPr>
        <w:t>‌ی</w:t>
      </w:r>
      <w:r w:rsidRPr="009B4F72">
        <w:rPr>
          <w:rtl/>
        </w:rPr>
        <w:t>ادگیری روی بشناسه</w:t>
      </w:r>
      <w:r>
        <w:rPr>
          <w:rFonts w:hint="cs"/>
          <w:rtl/>
        </w:rPr>
        <w:t xml:space="preserve">. </w:t>
      </w:r>
      <w:r w:rsidRPr="009B4F72">
        <w:rPr>
          <w:rtl/>
        </w:rPr>
        <w:t>با تاثیر محیط فیزیکی بر</w:t>
      </w:r>
      <w:r>
        <w:rPr>
          <w:rtl/>
        </w:rPr>
        <w:t>‌ی</w:t>
      </w:r>
      <w:r w:rsidRPr="009B4F72">
        <w:rPr>
          <w:rtl/>
        </w:rPr>
        <w:t>ادگیری آشنا باشه.</w:t>
      </w:r>
      <w:r w:rsidR="00F84908">
        <w:rPr>
          <w:rFonts w:cs="Calibri" w:hint="cs"/>
          <w:rtl/>
        </w:rPr>
        <w:t>"</w:t>
      </w:r>
    </w:p>
    <w:p w14:paraId="395DFC31" w14:textId="033597BC" w:rsidR="005C0509" w:rsidRPr="00F84908" w:rsidRDefault="005C0509" w:rsidP="00302BAA">
      <w:pPr>
        <w:pStyle w:val="ac"/>
        <w:rPr>
          <w:rFonts w:cs="Calibri"/>
          <w:rtl/>
        </w:rPr>
      </w:pPr>
      <w:r w:rsidRPr="004963BA">
        <w:rPr>
          <w:rFonts w:hint="cs"/>
          <w:rtl/>
        </w:rPr>
        <w:t>کد 29:</w:t>
      </w:r>
      <w:r>
        <w:rPr>
          <w:rFonts w:hint="cs"/>
          <w:bCs/>
          <w:rtl/>
        </w:rPr>
        <w:t xml:space="preserve"> </w:t>
      </w:r>
      <w:r w:rsidR="00F84908">
        <w:rPr>
          <w:rFonts w:cs="Calibri" w:hint="cs"/>
          <w:bCs/>
          <w:rtl/>
        </w:rPr>
        <w:t>"</w:t>
      </w:r>
      <w:r w:rsidRPr="009B4F72">
        <w:rPr>
          <w:rtl/>
        </w:rPr>
        <w:t>در</w:t>
      </w:r>
      <w:r>
        <w:rPr>
          <w:rtl/>
        </w:rPr>
        <w:t>‌ی</w:t>
      </w:r>
      <w:r w:rsidRPr="009B4F72">
        <w:rPr>
          <w:rtl/>
        </w:rPr>
        <w:t>ادگیری کوانتو</w:t>
      </w:r>
      <w:r>
        <w:rPr>
          <w:rtl/>
        </w:rPr>
        <w:t>می‌</w:t>
      </w:r>
      <w:r w:rsidRPr="009B4F72">
        <w:rPr>
          <w:rtl/>
        </w:rPr>
        <w:t>بخش بزرگیش به فضای فیزیکی ربط داره. در</w:t>
      </w:r>
      <w:r>
        <w:rPr>
          <w:rtl/>
        </w:rPr>
        <w:t>‌ی</w:t>
      </w:r>
      <w:r w:rsidRPr="009B4F72">
        <w:rPr>
          <w:rtl/>
        </w:rPr>
        <w:t>ادگیری کوانتو</w:t>
      </w:r>
      <w:r>
        <w:rPr>
          <w:rtl/>
        </w:rPr>
        <w:t>می‌</w:t>
      </w:r>
      <w:r w:rsidRPr="009B4F72">
        <w:rPr>
          <w:rtl/>
        </w:rPr>
        <w:t xml:space="preserve">ما چه </w:t>
      </w:r>
      <w:r>
        <w:rPr>
          <w:rFonts w:hint="cs"/>
          <w:rtl/>
        </w:rPr>
        <w:t>می‌</w:t>
      </w:r>
      <w:r w:rsidRPr="009B4F72">
        <w:rPr>
          <w:rtl/>
        </w:rPr>
        <w:t>کنیم؟</w:t>
      </w:r>
      <w:r>
        <w:t xml:space="preserve"> </w:t>
      </w:r>
      <w:r w:rsidRPr="009B4F72">
        <w:rPr>
          <w:rtl/>
        </w:rPr>
        <w:t>یه بخش</w:t>
      </w:r>
      <w:r>
        <w:rPr>
          <w:rtl/>
        </w:rPr>
        <w:t>‌ها</w:t>
      </w:r>
      <w:r w:rsidRPr="009B4F72">
        <w:rPr>
          <w:rtl/>
        </w:rPr>
        <w:t xml:space="preserve">یی از آن </w:t>
      </w:r>
      <w:r>
        <w:rPr>
          <w:rFonts w:hint="cs"/>
          <w:rtl/>
        </w:rPr>
        <w:t xml:space="preserve">رو </w:t>
      </w:r>
      <w:r w:rsidRPr="009B4F72">
        <w:rPr>
          <w:rtl/>
        </w:rPr>
        <w:t>بنده که در کتابم آوردم بحث فضای فیزیکیه. نمایشگاهی باشد با کارهای بچه</w:t>
      </w:r>
      <w:r>
        <w:rPr>
          <w:rFonts w:hint="cs"/>
          <w:rtl/>
        </w:rPr>
        <w:t>‌</w:t>
      </w:r>
      <w:r w:rsidRPr="009B4F72">
        <w:rPr>
          <w:rtl/>
        </w:rPr>
        <w:t>ها</w:t>
      </w:r>
      <w:r>
        <w:rPr>
          <w:rFonts w:hint="cs"/>
          <w:rtl/>
        </w:rPr>
        <w:t>.</w:t>
      </w:r>
      <w:r>
        <w:rPr>
          <w:rtl/>
        </w:rPr>
        <w:t>‌ی</w:t>
      </w:r>
      <w:r w:rsidRPr="009B4F72">
        <w:rPr>
          <w:rtl/>
        </w:rPr>
        <w:t>ادگیری کوانتومی، بخش بزرگی</w:t>
      </w:r>
      <w:r>
        <w:rPr>
          <w:rFonts w:hint="cs"/>
          <w:rtl/>
        </w:rPr>
        <w:t>‌</w:t>
      </w:r>
      <w:r w:rsidRPr="009B4F72">
        <w:rPr>
          <w:rtl/>
        </w:rPr>
        <w:t>اش به فضای فیزیکی برمی</w:t>
      </w:r>
      <w:r>
        <w:rPr>
          <w:rFonts w:hint="cs"/>
          <w:rtl/>
        </w:rPr>
        <w:t>‌</w:t>
      </w:r>
      <w:r w:rsidRPr="009B4F72">
        <w:rPr>
          <w:rtl/>
        </w:rPr>
        <w:t>گرده. در</w:t>
      </w:r>
      <w:r>
        <w:rPr>
          <w:rtl/>
        </w:rPr>
        <w:t>‌ی</w:t>
      </w:r>
      <w:r w:rsidRPr="009B4F72">
        <w:rPr>
          <w:rtl/>
        </w:rPr>
        <w:t>ادگیری کوانتو</w:t>
      </w:r>
      <w:r>
        <w:rPr>
          <w:rtl/>
        </w:rPr>
        <w:t>می‌</w:t>
      </w:r>
      <w:r w:rsidRPr="009B4F72">
        <w:rPr>
          <w:rtl/>
        </w:rPr>
        <w:t xml:space="preserve">ما چه </w:t>
      </w:r>
      <w:r>
        <w:rPr>
          <w:rFonts w:hint="cs"/>
          <w:rtl/>
        </w:rPr>
        <w:t>می‌</w:t>
      </w:r>
      <w:r w:rsidRPr="009B4F72">
        <w:rPr>
          <w:rtl/>
        </w:rPr>
        <w:t>کنیم؟ انعطاف پدیرتر، مشتاقانه تر و با روح شاد اتفاق بیفته.</w:t>
      </w:r>
      <w:r w:rsidR="00F84908">
        <w:rPr>
          <w:rFonts w:cs="Calibri" w:hint="cs"/>
          <w:rtl/>
        </w:rPr>
        <w:t>"</w:t>
      </w:r>
    </w:p>
    <w:p w14:paraId="65A0C428" w14:textId="4689E82D" w:rsidR="005C0509" w:rsidRPr="00F84908" w:rsidRDefault="005C0509" w:rsidP="00302BAA">
      <w:pPr>
        <w:pStyle w:val="ac"/>
        <w:rPr>
          <w:rFonts w:cs="Calibri"/>
          <w:bCs/>
          <w:rtl/>
        </w:rPr>
      </w:pPr>
      <w:r>
        <w:rPr>
          <w:rFonts w:hint="cs"/>
          <w:rtl/>
        </w:rPr>
        <w:t xml:space="preserve">کد 31: </w:t>
      </w:r>
      <w:r w:rsidR="00F84908">
        <w:rPr>
          <w:rFonts w:cs="Calibri" w:hint="cs"/>
          <w:rtl/>
        </w:rPr>
        <w:t>"</w:t>
      </w:r>
      <w:r w:rsidRPr="009B4F72">
        <w:rPr>
          <w:rtl/>
        </w:rPr>
        <w:t>آشنا به مباني و اصول معماري محيط</w:t>
      </w:r>
      <w:r>
        <w:rPr>
          <w:rtl/>
        </w:rPr>
        <w:t>‌ها</w:t>
      </w:r>
      <w:r w:rsidRPr="009B4F72">
        <w:rPr>
          <w:rtl/>
        </w:rPr>
        <w:t>ي يادگيري- نظريه</w:t>
      </w:r>
      <w:r>
        <w:rPr>
          <w:rtl/>
        </w:rPr>
        <w:t>‌ها</w:t>
      </w:r>
      <w:r w:rsidRPr="009B4F72">
        <w:rPr>
          <w:rtl/>
        </w:rPr>
        <w:t>ي يادگيري و خلاق</w:t>
      </w:r>
      <w:r w:rsidR="00F84908">
        <w:rPr>
          <w:rFonts w:cs="Calibri" w:hint="cs"/>
          <w:rtl/>
        </w:rPr>
        <w:t>"</w:t>
      </w:r>
    </w:p>
    <w:p w14:paraId="415A38C0" w14:textId="378271D9" w:rsidR="00623E32" w:rsidRDefault="00623E32" w:rsidP="007B57AB">
      <w:pPr>
        <w:pStyle w:val="1-1-1"/>
        <w:numPr>
          <w:ilvl w:val="0"/>
          <w:numId w:val="0"/>
        </w:numPr>
        <w:ind w:left="11"/>
        <w:rPr>
          <w:rtl/>
        </w:rPr>
      </w:pPr>
      <w:bookmarkStart w:id="95" w:name="_Toc144152763"/>
      <w:bookmarkStart w:id="96" w:name="_Toc144767772"/>
      <w:r>
        <w:rPr>
          <w:rFonts w:hint="cs"/>
          <w:rtl/>
        </w:rPr>
        <w:t>دانش طراحی</w:t>
      </w:r>
      <w:bookmarkEnd w:id="95"/>
      <w:r w:rsidR="00F84908">
        <w:rPr>
          <w:rFonts w:hint="cs"/>
          <w:rtl/>
        </w:rPr>
        <w:t xml:space="preserve"> و محیط فیزیکی</w:t>
      </w:r>
      <w:bookmarkEnd w:id="96"/>
    </w:p>
    <w:p w14:paraId="3D3FF830" w14:textId="153CFF9A" w:rsidR="00623E32" w:rsidRPr="00F84908" w:rsidRDefault="00623E32" w:rsidP="00302BAA">
      <w:pPr>
        <w:pStyle w:val="ac"/>
        <w:rPr>
          <w:rFonts w:cs="Calibri"/>
          <w:rtl/>
        </w:rPr>
      </w:pPr>
      <w:r>
        <w:rPr>
          <w:rFonts w:hint="cs"/>
          <w:rtl/>
        </w:rPr>
        <w:t xml:space="preserve">کد 6: </w:t>
      </w:r>
      <w:r w:rsidR="00F84908">
        <w:rPr>
          <w:rFonts w:cs="Calibri" w:hint="cs"/>
          <w:rtl/>
        </w:rPr>
        <w:t>"</w:t>
      </w:r>
      <w:r w:rsidRPr="009B4F72">
        <w:rPr>
          <w:rtl/>
        </w:rPr>
        <w:t>دانش همینکه چه رنگی را کجا به کار ببری،</w:t>
      </w:r>
      <w:r>
        <w:rPr>
          <w:rtl/>
        </w:rPr>
        <w:t>‌ی</w:t>
      </w:r>
      <w:r w:rsidRPr="009B4F72">
        <w:rPr>
          <w:rtl/>
        </w:rPr>
        <w:t>ک کتابخانه</w:t>
      </w:r>
      <w:r>
        <w:rPr>
          <w:rFonts w:hint="cs"/>
          <w:rtl/>
        </w:rPr>
        <w:t>‌</w:t>
      </w:r>
      <w:r w:rsidRPr="009B4F72">
        <w:rPr>
          <w:rtl/>
        </w:rPr>
        <w:t>ی دبستان را چطور متفاوت با کتابخانه</w:t>
      </w:r>
      <w:r>
        <w:rPr>
          <w:rFonts w:hint="cs"/>
          <w:rtl/>
        </w:rPr>
        <w:t>‌</w:t>
      </w:r>
      <w:r w:rsidRPr="009B4F72">
        <w:rPr>
          <w:rtl/>
        </w:rPr>
        <w:t>ی دبیرستان درست کنی. چطور با دانش</w:t>
      </w:r>
      <w:r>
        <w:rPr>
          <w:rFonts w:hint="cs"/>
          <w:rtl/>
        </w:rPr>
        <w:t>‌</w:t>
      </w:r>
      <w:r w:rsidRPr="009B4F72">
        <w:rPr>
          <w:rtl/>
        </w:rPr>
        <w:t>آموزان ب</w:t>
      </w:r>
      <w:r>
        <w:rPr>
          <w:rFonts w:hint="cs"/>
          <w:rtl/>
        </w:rPr>
        <w:t>ه‌</w:t>
      </w:r>
      <w:r w:rsidRPr="009B4F72">
        <w:rPr>
          <w:rtl/>
        </w:rPr>
        <w:t>لحاظ عل</w:t>
      </w:r>
      <w:r>
        <w:rPr>
          <w:rtl/>
        </w:rPr>
        <w:t>می‌</w:t>
      </w:r>
      <w:r w:rsidRPr="009B4F72">
        <w:rPr>
          <w:rtl/>
        </w:rPr>
        <w:t>برخورد کنی. اینها می</w:t>
      </w:r>
      <w:r>
        <w:rPr>
          <w:rFonts w:hint="cs"/>
          <w:rtl/>
        </w:rPr>
        <w:t>‌</w:t>
      </w:r>
      <w:r w:rsidRPr="009B4F72">
        <w:rPr>
          <w:rtl/>
        </w:rPr>
        <w:t>شود دانش.</w:t>
      </w:r>
      <w:r>
        <w:rPr>
          <w:rFonts w:hint="cs"/>
          <w:rtl/>
        </w:rPr>
        <w:t xml:space="preserve"> </w:t>
      </w:r>
      <w:r w:rsidRPr="009B4F72">
        <w:rPr>
          <w:rtl/>
        </w:rPr>
        <w:t>شما وقتی وارد مدرسه می</w:t>
      </w:r>
      <w:r>
        <w:rPr>
          <w:rFonts w:hint="cs"/>
          <w:rtl/>
        </w:rPr>
        <w:t>‌</w:t>
      </w:r>
      <w:r w:rsidRPr="009B4F72">
        <w:rPr>
          <w:rtl/>
        </w:rPr>
        <w:t>شوی در تمام زمینه</w:t>
      </w:r>
      <w:r>
        <w:rPr>
          <w:rFonts w:hint="cs"/>
          <w:rtl/>
        </w:rPr>
        <w:t>‌</w:t>
      </w:r>
      <w:r w:rsidRPr="009B4F72">
        <w:rPr>
          <w:rtl/>
        </w:rPr>
        <w:t>ها باید دانش ویژه داشته باشی. برخی از این دانش از سر تجربه به وجود آمده. برخی هم تحصیلی و آکادمیک است.</w:t>
      </w:r>
      <w:r w:rsidR="00F84908">
        <w:rPr>
          <w:rFonts w:cs="Calibri" w:hint="cs"/>
          <w:rtl/>
        </w:rPr>
        <w:t>"</w:t>
      </w:r>
    </w:p>
    <w:p w14:paraId="7EF5B2AA" w14:textId="3FEF7ED3" w:rsidR="00F84908" w:rsidRPr="00F84908" w:rsidRDefault="00F84908" w:rsidP="00302BAA">
      <w:pPr>
        <w:pStyle w:val="ac"/>
        <w:rPr>
          <w:rFonts w:cs="Calibri"/>
          <w:rtl/>
        </w:rPr>
      </w:pPr>
      <w:r>
        <w:rPr>
          <w:rFonts w:hint="cs"/>
          <w:rtl/>
        </w:rPr>
        <w:t xml:space="preserve">کد 23: </w:t>
      </w:r>
      <w:r>
        <w:rPr>
          <w:rFonts w:cs="Calibri" w:hint="cs"/>
          <w:rtl/>
        </w:rPr>
        <w:t>"</w:t>
      </w:r>
      <w:r w:rsidRPr="009B4F72">
        <w:rPr>
          <w:rtl/>
        </w:rPr>
        <w:t>اول اینکه ما باید در پی این باشیم که مدیران را به</w:t>
      </w:r>
      <w:r>
        <w:rPr>
          <w:rFonts w:hint="cs"/>
          <w:rtl/>
        </w:rPr>
        <w:t>‌</w:t>
      </w:r>
      <w:r w:rsidRPr="009B4F72">
        <w:rPr>
          <w:rtl/>
        </w:rPr>
        <w:t>عنوان رهبران آموزشی توانمند کنیم. اگر مدیری در نقش رهبری آموزشی باشد از آن ابتدا تا آن انتها می‌تواند مشارکت‌پذیر و مشارکت‌جو باشد. و تمام مراحل را با توجه به آگاهی و دانش و عل</w:t>
      </w:r>
      <w:r>
        <w:rPr>
          <w:rtl/>
        </w:rPr>
        <w:t>می‌</w:t>
      </w:r>
      <w:r w:rsidRPr="009B4F72">
        <w:rPr>
          <w:rtl/>
        </w:rPr>
        <w:t>که‌آموخته است به پیش ببرد. این خیلی مهم است که ما وقتی میخواهیم مدیری را بعنوان مدیر برای</w:t>
      </w:r>
      <w:r>
        <w:rPr>
          <w:rtl/>
        </w:rPr>
        <w:t>‌ی</w:t>
      </w:r>
      <w:r w:rsidRPr="009B4F72">
        <w:rPr>
          <w:rtl/>
        </w:rPr>
        <w:t>ک فضای آموزشی انتخاب کنیم آیا از قبل دقت کرده‌ایم که این مدیر باید در طراحی فضای آموزشی همکاری داشته باشد؟ این فعلا نه مقدور است نه...؟ ما</w:t>
      </w:r>
      <w:r>
        <w:rPr>
          <w:rtl/>
        </w:rPr>
        <w:t>‌ی</w:t>
      </w:r>
      <w:r w:rsidRPr="009B4F72">
        <w:rPr>
          <w:rtl/>
        </w:rPr>
        <w:t>ک واحدی در دانشگاه فرهنگیان برای مدیران آموزشی رشته ارشد داریم به اسم طراحی و ایجاد فضاهای آموزشی. این درس خیلی کاربرد دارد در کار شما. آنجا دارد می‌گوید نقش مدیر در تما</w:t>
      </w:r>
      <w:r>
        <w:rPr>
          <w:rtl/>
        </w:rPr>
        <w:t>می‌</w:t>
      </w:r>
      <w:r w:rsidRPr="009B4F72">
        <w:rPr>
          <w:rtl/>
        </w:rPr>
        <w:t>المان‌ها؛ نور، رنگ، چیدمان، فضا، حتی متن که داخل هر اتاق و راهرو، اتاق ورزش، کلاس و نمازخانه می</w:t>
      </w:r>
      <w:r>
        <w:rPr>
          <w:rFonts w:hint="cs"/>
          <w:rtl/>
        </w:rPr>
        <w:t>‌</w:t>
      </w:r>
      <w:r w:rsidRPr="009B4F72">
        <w:rPr>
          <w:rtl/>
        </w:rPr>
        <w:t>رویم متنها چیست؟ اینها چقدر می</w:t>
      </w:r>
      <w:r>
        <w:rPr>
          <w:rFonts w:hint="cs"/>
          <w:rtl/>
        </w:rPr>
        <w:t>‌</w:t>
      </w:r>
      <w:r w:rsidRPr="009B4F72">
        <w:rPr>
          <w:rtl/>
        </w:rPr>
        <w:t>تواند اثرگذار باشد؟ و اتفاقا درس غریبیست و اساتید هم نمی</w:t>
      </w:r>
      <w:r>
        <w:rPr>
          <w:rFonts w:hint="cs"/>
          <w:rtl/>
        </w:rPr>
        <w:t>‌</w:t>
      </w:r>
      <w:r w:rsidRPr="009B4F72">
        <w:rPr>
          <w:rtl/>
        </w:rPr>
        <w:t>گیرند این رو چون</w:t>
      </w:r>
      <w:r>
        <w:rPr>
          <w:rtl/>
        </w:rPr>
        <w:t>‌ی</w:t>
      </w:r>
      <w:r w:rsidRPr="009B4F72">
        <w:rPr>
          <w:rtl/>
        </w:rPr>
        <w:t>ه مقدار نامانوس و نچسبه ولی من سومین دوره هست که دارم این رو تدریس می</w:t>
      </w:r>
      <w:r>
        <w:rPr>
          <w:rFonts w:hint="cs"/>
          <w:rtl/>
        </w:rPr>
        <w:t>‌</w:t>
      </w:r>
      <w:r w:rsidRPr="009B4F72">
        <w:rPr>
          <w:rtl/>
        </w:rPr>
        <w:t>کنم و واقعا لذت می</w:t>
      </w:r>
      <w:r>
        <w:rPr>
          <w:rFonts w:hint="cs"/>
          <w:rtl/>
        </w:rPr>
        <w:t>‌</w:t>
      </w:r>
      <w:r w:rsidRPr="009B4F72">
        <w:rPr>
          <w:rtl/>
        </w:rPr>
        <w:t>برم برای اینکه دارم از پژوهش</w:t>
      </w:r>
      <w:r>
        <w:rPr>
          <w:rFonts w:hint="cs"/>
          <w:rtl/>
        </w:rPr>
        <w:t>‌</w:t>
      </w:r>
      <w:r w:rsidRPr="009B4F72">
        <w:rPr>
          <w:rtl/>
        </w:rPr>
        <w:t>های جهانی استفاده می</w:t>
      </w:r>
      <w:r>
        <w:rPr>
          <w:rFonts w:hint="cs"/>
          <w:rtl/>
        </w:rPr>
        <w:t>‌</w:t>
      </w:r>
      <w:r w:rsidRPr="009B4F72">
        <w:rPr>
          <w:rtl/>
        </w:rPr>
        <w:t>کنم. کار به داخل ندارم، منابعمان هم در این زمینه ضعیفه اما در پژوهش</w:t>
      </w:r>
      <w:r>
        <w:rPr>
          <w:rFonts w:hint="cs"/>
          <w:rtl/>
        </w:rPr>
        <w:t>‌</w:t>
      </w:r>
      <w:r w:rsidRPr="009B4F72">
        <w:rPr>
          <w:rtl/>
        </w:rPr>
        <w:t>های جهانی ما داریم مقایسه می</w:t>
      </w:r>
      <w:r>
        <w:rPr>
          <w:rFonts w:hint="cs"/>
          <w:rtl/>
        </w:rPr>
        <w:t>‌</w:t>
      </w:r>
      <w:r w:rsidRPr="009B4F72">
        <w:rPr>
          <w:rtl/>
        </w:rPr>
        <w:t xml:space="preserve">کنیم مدارسی را مانند فنلاند، ژاپن ، آلمان، ایران، امارات و کشورهای عربی.اینها را بررسی می‌کنیم می‌بینیم روی طراحی، رنگ، نور، روانشناسی چیدمان اتاق، کف‌پوش‌ها و متونی که استفاده شده به‌عنوان متن‌های تاثیرگزار در مقاطع مختلف چقدر می‌تونه اثر بذاره، اینها همه نقش مدیر مدرسه است. ویژگی </w:t>
      </w:r>
      <w:r>
        <w:rPr>
          <w:rFonts w:hint="cs"/>
          <w:rtl/>
        </w:rPr>
        <w:t>م</w:t>
      </w:r>
      <w:r w:rsidRPr="009B4F72">
        <w:rPr>
          <w:rtl/>
        </w:rPr>
        <w:t>دیر مدرسه از باب علم و دانش و آگاهی‌اش هست که می‌تواند تاثیر بگذارد از باب آن دانش و تجربۀ کاری که خصوصا می‌تواند مکمل آن دانش باشد که همۀ اینها برمی‌گردد به اینکه ما آن محیط آموزشی را شبیه</w:t>
      </w:r>
      <w:r>
        <w:rPr>
          <w:rtl/>
        </w:rPr>
        <w:t>‌ی</w:t>
      </w:r>
      <w:r w:rsidRPr="009B4F72">
        <w:rPr>
          <w:rtl/>
        </w:rPr>
        <w:t>ک محیط آموزشی بکنیم. شما دیدید بعضی از دانشگاه‌ها را آدم می‌رود اصلا دانشگاه نیست. جایی مثل آپارتمان.</w:t>
      </w:r>
      <w:r>
        <w:rPr>
          <w:rtl/>
        </w:rPr>
        <w:t>‌ی</w:t>
      </w:r>
      <w:r w:rsidRPr="009B4F72">
        <w:rPr>
          <w:rtl/>
        </w:rPr>
        <w:t>ک جایی وارد میشی که اصلا حس دانشجویی به شما دست نمی‌دهد. خیلی از واحدهای دانشگاه آزاد قبل از تغییرات همین‌طور بود. شما واردش می</w:t>
      </w:r>
      <w:r>
        <w:rPr>
          <w:rFonts w:hint="cs"/>
          <w:rtl/>
        </w:rPr>
        <w:t>‌</w:t>
      </w:r>
      <w:r w:rsidRPr="009B4F72">
        <w:rPr>
          <w:rtl/>
        </w:rPr>
        <w:t>شدی اصلا فاز منفی ایجاد می‌کرد برای شما. اما وقتی وارد دانشگاهی مثل تهران می‌شدی</w:t>
      </w:r>
      <w:r>
        <w:rPr>
          <w:rtl/>
        </w:rPr>
        <w:t>‌ی</w:t>
      </w:r>
      <w:r w:rsidRPr="009B4F72">
        <w:rPr>
          <w:rtl/>
        </w:rPr>
        <w:t>ا شهیدبهشتی، نگاه می‌کنی و می‌بینی همه‌چیز سرجای خودش دارد آموزش می‌دهد. فضای سبزش، محیطش، نمازخانه‌اش اینها همه برمی‌گردد به آن ویژگی مدیر آموزشی که خدمتتان گفتم.</w:t>
      </w:r>
      <w:r>
        <w:rPr>
          <w:rFonts w:cs="Calibri" w:hint="cs"/>
          <w:rtl/>
        </w:rPr>
        <w:t>"</w:t>
      </w:r>
    </w:p>
    <w:p w14:paraId="32D42C34" w14:textId="19411849" w:rsidR="00F84908" w:rsidRPr="00F84908" w:rsidRDefault="00F84908" w:rsidP="00302BAA">
      <w:pPr>
        <w:pStyle w:val="ac"/>
        <w:rPr>
          <w:rFonts w:cs="Calibri"/>
          <w:rtl/>
        </w:rPr>
      </w:pPr>
      <w:r>
        <w:rPr>
          <w:rFonts w:hint="cs"/>
          <w:rtl/>
        </w:rPr>
        <w:t xml:space="preserve">کد 27: </w:t>
      </w:r>
      <w:r>
        <w:rPr>
          <w:rFonts w:cs="Calibri" w:hint="cs"/>
          <w:rtl/>
        </w:rPr>
        <w:t>"</w:t>
      </w:r>
      <w:r w:rsidRPr="009B4F72">
        <w:rPr>
          <w:rtl/>
        </w:rPr>
        <w:t>اگر کسی می</w:t>
      </w:r>
      <w:r>
        <w:rPr>
          <w:rFonts w:hint="cs"/>
          <w:rtl/>
        </w:rPr>
        <w:t>‌</w:t>
      </w:r>
      <w:r w:rsidRPr="009B4F72">
        <w:rPr>
          <w:rtl/>
        </w:rPr>
        <w:t>خواد محیط فیزیکی رو درست بشناسه باید تمام ابعاد و زوایای این محیط رو به لحاظ شمالی، جنوبی، شرقی و غربی محیط مدرسه آشنایی و اشراف کامل پیدا کنه و این</w:t>
      </w:r>
      <w:r w:rsidRPr="009B4F72">
        <w:rPr>
          <w:rtl/>
        </w:rPr>
        <w:softHyphen/>
        <w:t>که این اتاق، این فضا با این ویژگی</w:t>
      </w:r>
      <w:r w:rsidRPr="009B4F72">
        <w:rPr>
          <w:rtl/>
        </w:rPr>
        <w:softHyphen/>
        <w:t>ها و موقعیت</w:t>
      </w:r>
      <w:r w:rsidRPr="009B4F72">
        <w:rPr>
          <w:rtl/>
        </w:rPr>
        <w:softHyphen/>
        <w:t>ها می</w:t>
      </w:r>
      <w:r w:rsidRPr="009B4F72">
        <w:rPr>
          <w:rtl/>
        </w:rPr>
        <w:softHyphen/>
        <w:t>تواند کاندید استقرار چه بخشی از حوزه</w:t>
      </w:r>
      <w:r w:rsidRPr="009B4F72">
        <w:rPr>
          <w:rtl/>
        </w:rPr>
        <w:softHyphen/>
        <w:t>ی</w:t>
      </w:r>
      <w:r>
        <w:rPr>
          <w:rtl/>
        </w:rPr>
        <w:t>‌ی</w:t>
      </w:r>
      <w:r w:rsidRPr="009B4F72">
        <w:rPr>
          <w:rtl/>
        </w:rPr>
        <w:t>ادگیری قرار بگیره رو براش ثبت کنه و بعد با فراوانی</w:t>
      </w:r>
      <w:r w:rsidRPr="009B4F72">
        <w:rPr>
          <w:rtl/>
        </w:rPr>
        <w:softHyphen/>
        <w:t>ای که در تحلیل نظرات خودش و تیمش خواهد داشت بتونه جانمایی درستی انجام بده.</w:t>
      </w:r>
      <w:r>
        <w:rPr>
          <w:rFonts w:cs="Calibri" w:hint="cs"/>
          <w:rtl/>
        </w:rPr>
        <w:t>"</w:t>
      </w:r>
    </w:p>
    <w:p w14:paraId="10B097E4" w14:textId="3FEEB5E3" w:rsidR="00F84908" w:rsidRPr="00F84908" w:rsidRDefault="00F84908" w:rsidP="00302BAA">
      <w:pPr>
        <w:pStyle w:val="ac"/>
        <w:rPr>
          <w:rFonts w:cs="Calibri"/>
          <w:rtl/>
        </w:rPr>
      </w:pPr>
      <w:r>
        <w:rPr>
          <w:rFonts w:hint="cs"/>
          <w:rtl/>
        </w:rPr>
        <w:t xml:space="preserve">کد 31: </w:t>
      </w:r>
      <w:r>
        <w:rPr>
          <w:rFonts w:cs="Calibri" w:hint="cs"/>
          <w:rtl/>
        </w:rPr>
        <w:t>"</w:t>
      </w:r>
      <w:r w:rsidRPr="009B4F72">
        <w:rPr>
          <w:rtl/>
        </w:rPr>
        <w:t>دانش طراحي محيط</w:t>
      </w:r>
      <w:r>
        <w:rPr>
          <w:rFonts w:hint="cs"/>
          <w:rtl/>
        </w:rPr>
        <w:t>‌</w:t>
      </w:r>
      <w:r w:rsidRPr="009B4F72">
        <w:rPr>
          <w:rtl/>
        </w:rPr>
        <w:t>هاي يادگيري و استانداردها و ضوابط- روانشناسي محيط- نظريه</w:t>
      </w:r>
      <w:r>
        <w:rPr>
          <w:rtl/>
        </w:rPr>
        <w:t>‌ها</w:t>
      </w:r>
      <w:r w:rsidRPr="009B4F72">
        <w:rPr>
          <w:rtl/>
        </w:rPr>
        <w:t>ي طراحي و معماري معاصر</w:t>
      </w:r>
      <w:r>
        <w:rPr>
          <w:rFonts w:hint="cs"/>
          <w:rtl/>
        </w:rPr>
        <w:t xml:space="preserve">. </w:t>
      </w:r>
      <w:r w:rsidRPr="009B4F72">
        <w:rPr>
          <w:rtl/>
        </w:rPr>
        <w:t>آشنا به مباني و اصول معماري محيط</w:t>
      </w:r>
      <w:r>
        <w:rPr>
          <w:rtl/>
        </w:rPr>
        <w:t>‌ها</w:t>
      </w:r>
      <w:r w:rsidRPr="009B4F72">
        <w:rPr>
          <w:rtl/>
        </w:rPr>
        <w:t>ي يادگيري- نظريه</w:t>
      </w:r>
      <w:r>
        <w:rPr>
          <w:rtl/>
        </w:rPr>
        <w:t>‌ها</w:t>
      </w:r>
      <w:r w:rsidRPr="009B4F72">
        <w:rPr>
          <w:rtl/>
        </w:rPr>
        <w:t>ي يادگيري و خلاق</w:t>
      </w:r>
      <w:r>
        <w:rPr>
          <w:rFonts w:cs="Calibri" w:hint="cs"/>
          <w:rtl/>
        </w:rPr>
        <w:t>"</w:t>
      </w:r>
    </w:p>
    <w:p w14:paraId="5A212C7E" w14:textId="77777777" w:rsidR="00623E32" w:rsidRDefault="00623E32" w:rsidP="007B57AB">
      <w:pPr>
        <w:pStyle w:val="1-1-1"/>
        <w:numPr>
          <w:ilvl w:val="0"/>
          <w:numId w:val="0"/>
        </w:numPr>
        <w:ind w:left="11"/>
        <w:rPr>
          <w:rtl/>
        </w:rPr>
      </w:pPr>
      <w:bookmarkStart w:id="97" w:name="_Toc144152764"/>
      <w:bookmarkStart w:id="98" w:name="_Toc144767773"/>
      <w:r>
        <w:rPr>
          <w:rFonts w:hint="cs"/>
          <w:rtl/>
        </w:rPr>
        <w:t>باور به خروج از شیوه‌های آموزش سنتی</w:t>
      </w:r>
      <w:bookmarkEnd w:id="97"/>
      <w:bookmarkEnd w:id="98"/>
    </w:p>
    <w:p w14:paraId="45B4BC8F" w14:textId="77777777" w:rsidR="00623E32" w:rsidRDefault="00623E32" w:rsidP="00302BAA">
      <w:pPr>
        <w:pStyle w:val="ac"/>
        <w:rPr>
          <w:rtl/>
        </w:rPr>
      </w:pPr>
      <w:r>
        <w:rPr>
          <w:rFonts w:hint="cs"/>
          <w:rtl/>
        </w:rPr>
        <w:t>مدیران در طراحی محیط کالبدی‌یادگیری به این مساله باور داشتند که باید از شیوه‌های سنتی خارج شویم و آموزش را به خارج از کلاس‌های درس بیاوریم.</w:t>
      </w:r>
    </w:p>
    <w:p w14:paraId="41B28B2C" w14:textId="021BD380" w:rsidR="00623E32" w:rsidRDefault="00623E32" w:rsidP="00302BAA">
      <w:pPr>
        <w:pStyle w:val="ac"/>
        <w:rPr>
          <w:rFonts w:ascii="Cambria" w:hAnsi="Cambria" w:cs="Cambria"/>
          <w:rtl/>
        </w:rPr>
      </w:pPr>
      <w:r>
        <w:rPr>
          <w:rFonts w:hint="cs"/>
          <w:rtl/>
        </w:rPr>
        <w:t xml:space="preserve">کد 2: </w:t>
      </w:r>
      <w:r w:rsidR="00540339">
        <w:rPr>
          <w:rFonts w:cs="Calibri" w:hint="cs"/>
          <w:rtl/>
        </w:rPr>
        <w:t>"</w:t>
      </w:r>
      <w:r>
        <w:rPr>
          <w:rtl/>
        </w:rPr>
        <w:t>در مدارس ما فقط‌یادگیری است</w:t>
      </w:r>
      <w:r>
        <w:rPr>
          <w:rFonts w:hint="cs"/>
          <w:rtl/>
        </w:rPr>
        <w:t>.</w:t>
      </w:r>
      <w:r>
        <w:rPr>
          <w:rtl/>
        </w:rPr>
        <w:t>‌یادگیری هم نمی</w:t>
      </w:r>
      <w:r>
        <w:rPr>
          <w:rFonts w:hint="cs"/>
          <w:rtl/>
        </w:rPr>
        <w:t>‌</w:t>
      </w:r>
      <w:r>
        <w:rPr>
          <w:rtl/>
        </w:rPr>
        <w:t>توان به آن گفت</w:t>
      </w:r>
      <w:r>
        <w:rPr>
          <w:rFonts w:hint="cs"/>
          <w:rtl/>
        </w:rPr>
        <w:t>.</w:t>
      </w:r>
      <w:r>
        <w:rPr>
          <w:rtl/>
        </w:rPr>
        <w:t>‌یادگیری توضیح خیلی بزرگ‌تری دارد</w:t>
      </w:r>
      <w:r>
        <w:rPr>
          <w:rFonts w:hint="cs"/>
          <w:rtl/>
        </w:rPr>
        <w:t>.</w:t>
      </w:r>
      <w:r>
        <w:rPr>
          <w:rtl/>
        </w:rPr>
        <w:t xml:space="preserve"> فقط ما سری</w:t>
      </w:r>
      <w:r>
        <w:rPr>
          <w:rFonts w:hint="cs"/>
          <w:rtl/>
        </w:rPr>
        <w:t>‌</w:t>
      </w:r>
      <w:r>
        <w:rPr>
          <w:rtl/>
        </w:rPr>
        <w:t>دوزی می</w:t>
      </w:r>
      <w:r>
        <w:rPr>
          <w:rFonts w:hint="cs"/>
          <w:rtl/>
        </w:rPr>
        <w:t>‌</w:t>
      </w:r>
      <w:r>
        <w:rPr>
          <w:rtl/>
        </w:rPr>
        <w:t>کنیم در مدارس</w:t>
      </w:r>
      <w:r>
        <w:rPr>
          <w:rFonts w:hint="cs"/>
          <w:rtl/>
        </w:rPr>
        <w:t>.</w:t>
      </w:r>
      <w:r>
        <w:rPr>
          <w:rtl/>
        </w:rPr>
        <w:t xml:space="preserve"> فقط کارمان شده ریاضی علوم</w:t>
      </w:r>
      <w:r>
        <w:rPr>
          <w:rFonts w:hint="cs"/>
          <w:rtl/>
        </w:rPr>
        <w:t>.</w:t>
      </w:r>
      <w:r>
        <w:rPr>
          <w:rtl/>
        </w:rPr>
        <w:t xml:space="preserve"> فقط کارمان شده که شفاهی‌یاد بدهیم</w:t>
      </w:r>
      <w:r>
        <w:rPr>
          <w:rFonts w:hint="cs"/>
          <w:rtl/>
        </w:rPr>
        <w:t>.</w:t>
      </w:r>
      <w:r>
        <w:rPr>
          <w:rtl/>
        </w:rPr>
        <w:t xml:space="preserve"> فقط روخوانی است</w:t>
      </w:r>
      <w:r>
        <w:rPr>
          <w:rFonts w:hint="cs"/>
          <w:rtl/>
        </w:rPr>
        <w:t>.</w:t>
      </w:r>
      <w:r>
        <w:rPr>
          <w:rtl/>
        </w:rPr>
        <w:t xml:space="preserve"> ما در بحث‌یادگیری</w:t>
      </w:r>
      <w:r>
        <w:rPr>
          <w:rFonts w:hint="cs"/>
          <w:rtl/>
        </w:rPr>
        <w:t>-</w:t>
      </w:r>
      <w:r>
        <w:rPr>
          <w:rtl/>
        </w:rPr>
        <w:t xml:space="preserve">یاددهی در بحث </w:t>
      </w:r>
      <w:r>
        <w:rPr>
          <w:rFonts w:hint="cs"/>
          <w:rtl/>
        </w:rPr>
        <w:t>ب</w:t>
      </w:r>
      <w:r>
        <w:rPr>
          <w:rtl/>
        </w:rPr>
        <w:t>لوم شش هفت تا مرحله است مثلا مرحله اول خواندن است مرحله دوم درک و فهم به کار بستن تجزیه تحلیل ترکیب هست ارزشیابی هست که ما هیچ</w:t>
      </w:r>
      <w:r>
        <w:rPr>
          <w:rFonts w:hint="cs"/>
          <w:rtl/>
        </w:rPr>
        <w:t>‌</w:t>
      </w:r>
      <w:r>
        <w:rPr>
          <w:rtl/>
        </w:rPr>
        <w:t>کدام از اینها را انجام نمی‌دهیم</w:t>
      </w:r>
      <w:r>
        <w:rPr>
          <w:rFonts w:hint="cs"/>
          <w:rtl/>
        </w:rPr>
        <w:t>.</w:t>
      </w:r>
      <w:r>
        <w:rPr>
          <w:rtl/>
        </w:rPr>
        <w:t xml:space="preserve"> همه در مراحل اولیه هستیم</w:t>
      </w:r>
      <w:r>
        <w:rPr>
          <w:rFonts w:hint="cs"/>
          <w:rtl/>
        </w:rPr>
        <w:t>.</w:t>
      </w:r>
      <w:r>
        <w:rPr>
          <w:rtl/>
        </w:rPr>
        <w:t xml:space="preserve"> مرحله اول دانش که الان به ذهنم رسید</w:t>
      </w:r>
      <w:r>
        <w:rPr>
          <w:rFonts w:hint="cs"/>
          <w:rtl/>
        </w:rPr>
        <w:t>،</w:t>
      </w:r>
      <w:r>
        <w:rPr>
          <w:rtl/>
        </w:rPr>
        <w:t xml:space="preserve"> انجام می‌دهیم بعد هیچ تغییری هم در آموزشمان نداریم</w:t>
      </w:r>
      <w:r>
        <w:rPr>
          <w:rFonts w:hint="cs"/>
          <w:rtl/>
        </w:rPr>
        <w:t>.</w:t>
      </w:r>
      <w:r>
        <w:rPr>
          <w:rtl/>
        </w:rPr>
        <w:t xml:space="preserve"> در همین ۳۰</w:t>
      </w:r>
      <w:r>
        <w:rPr>
          <w:rFonts w:ascii="Calibri" w:hAnsi="Calibri" w:cs="Calibri"/>
          <w:rtl/>
        </w:rPr>
        <w:t xml:space="preserve"> ۴۰</w:t>
      </w:r>
      <w:r>
        <w:rPr>
          <w:rtl/>
        </w:rPr>
        <w:t xml:space="preserve"> سال همان رویه</w:t>
      </w:r>
      <w:r>
        <w:rPr>
          <w:rFonts w:hint="cs"/>
          <w:rtl/>
        </w:rPr>
        <w:t>‌ی</w:t>
      </w:r>
      <w:r>
        <w:rPr>
          <w:rtl/>
        </w:rPr>
        <w:t xml:space="preserve"> خواندن خواندن خواندن را ادامه می‌دهیم</w:t>
      </w:r>
      <w:r>
        <w:rPr>
          <w:rFonts w:ascii="Cambria" w:hAnsi="Cambria" w:cs="Cambria"/>
        </w:rPr>
        <w:t>.</w:t>
      </w:r>
      <w:r w:rsidR="00540339">
        <w:rPr>
          <w:rFonts w:ascii="Cambria" w:hAnsi="Cambria" w:cs="Cambria" w:hint="cs"/>
          <w:rtl/>
        </w:rPr>
        <w:t>"</w:t>
      </w:r>
    </w:p>
    <w:p w14:paraId="7991ECED" w14:textId="4DFB30F4" w:rsidR="00623E32" w:rsidRPr="00540339" w:rsidRDefault="00623E32" w:rsidP="00302BAA">
      <w:pPr>
        <w:pStyle w:val="ac"/>
        <w:rPr>
          <w:rFonts w:ascii="Cambria" w:hAnsi="Cambria" w:cs="Calibri"/>
          <w:rtl/>
        </w:rPr>
      </w:pPr>
      <w:r w:rsidRPr="006445D5">
        <w:rPr>
          <w:rFonts w:hint="cs"/>
          <w:rtl/>
        </w:rPr>
        <w:t xml:space="preserve">کد 3: </w:t>
      </w:r>
      <w:r w:rsidR="00540339">
        <w:rPr>
          <w:rFonts w:cs="Calibri" w:hint="cs"/>
          <w:rtl/>
        </w:rPr>
        <w:t>"</w:t>
      </w:r>
      <w:r w:rsidRPr="006445D5">
        <w:rPr>
          <w:rtl/>
        </w:rPr>
        <w:t>علاوه بر آن انعطاف</w:t>
      </w:r>
      <w:r>
        <w:rPr>
          <w:rtl/>
        </w:rPr>
        <w:t xml:space="preserve"> پذیری باید پذیرای دانش جدید و به روز باشد</w:t>
      </w:r>
      <w:r>
        <w:rPr>
          <w:rFonts w:hint="cs"/>
          <w:rtl/>
        </w:rPr>
        <w:t>.</w:t>
      </w:r>
      <w:r w:rsidR="00540339">
        <w:rPr>
          <w:rFonts w:cs="Calibri" w:hint="cs"/>
          <w:rtl/>
        </w:rPr>
        <w:t>"</w:t>
      </w:r>
    </w:p>
    <w:p w14:paraId="6E3B270C" w14:textId="51A1D46A" w:rsidR="00623E32" w:rsidRPr="00540339" w:rsidRDefault="00623E32" w:rsidP="00302BAA">
      <w:pPr>
        <w:pStyle w:val="ac"/>
        <w:rPr>
          <w:rFonts w:cs="Calibri"/>
          <w:rtl/>
        </w:rPr>
      </w:pPr>
      <w:r w:rsidRPr="00AD436B">
        <w:rPr>
          <w:rFonts w:hint="cs"/>
          <w:rtl/>
        </w:rPr>
        <w:t xml:space="preserve">کد 12: </w:t>
      </w:r>
      <w:r w:rsidR="00540339">
        <w:rPr>
          <w:rFonts w:cs="Calibri" w:hint="cs"/>
          <w:rtl/>
        </w:rPr>
        <w:t>"</w:t>
      </w:r>
      <w:r w:rsidRPr="00AD436B">
        <w:rPr>
          <w:rtl/>
        </w:rPr>
        <w:t>به نظرم</w:t>
      </w:r>
      <w:r w:rsidRPr="009B4F72">
        <w:rPr>
          <w:rtl/>
        </w:rPr>
        <w:t xml:space="preserve"> ما دیگه از این مرحله عبور کردیم که باید تئوری باشه، دیگه وارد سواد کاربردی باید بشیم. اگر من دارم به بچه میگم که تاریخ خوندن رو</w:t>
      </w:r>
      <w:r>
        <w:rPr>
          <w:rtl/>
        </w:rPr>
        <w:t>‌ی</w:t>
      </w:r>
      <w:r w:rsidRPr="009B4F72">
        <w:rPr>
          <w:rtl/>
        </w:rPr>
        <w:t>اد بگیر باید بفهمه من می</w:t>
      </w:r>
      <w:r>
        <w:rPr>
          <w:rFonts w:hint="cs"/>
          <w:rtl/>
        </w:rPr>
        <w:t>‌</w:t>
      </w:r>
      <w:r w:rsidRPr="009B4F72">
        <w:rPr>
          <w:rtl/>
        </w:rPr>
        <w:t>تونم تاریخ انقضا و تولید محصولات رو بخونم چون  من</w:t>
      </w:r>
      <w:r>
        <w:rPr>
          <w:rtl/>
        </w:rPr>
        <w:t>‌ی</w:t>
      </w:r>
      <w:r w:rsidRPr="009B4F72">
        <w:rPr>
          <w:rtl/>
        </w:rPr>
        <w:t>اد گرفتم تاریخ بخونم پس بچه</w:t>
      </w:r>
      <w:r>
        <w:rPr>
          <w:rFonts w:hint="cs"/>
          <w:rtl/>
        </w:rPr>
        <w:t>‌</w:t>
      </w:r>
      <w:r w:rsidRPr="009B4F72">
        <w:rPr>
          <w:rtl/>
        </w:rPr>
        <w:t>ی کلاس اولی باید بتونه</w:t>
      </w:r>
      <w:r>
        <w:rPr>
          <w:rtl/>
        </w:rPr>
        <w:t>‌ی</w:t>
      </w:r>
      <w:r w:rsidRPr="009B4F72">
        <w:rPr>
          <w:rtl/>
        </w:rPr>
        <w:t>ه شیری که می</w:t>
      </w:r>
      <w:r>
        <w:rPr>
          <w:rFonts w:hint="cs"/>
          <w:rtl/>
        </w:rPr>
        <w:t>‌</w:t>
      </w:r>
      <w:r w:rsidRPr="009B4F72">
        <w:rPr>
          <w:rtl/>
        </w:rPr>
        <w:t xml:space="preserve">گیره تاریخ انقضاش رو بخونه که </w:t>
      </w:r>
      <w:r w:rsidRPr="0092590A">
        <w:rPr>
          <w:rtl/>
        </w:rPr>
        <w:t>اگر خراب بود نخوره. پس ما از مرحل</w:t>
      </w:r>
      <w:r w:rsidRPr="0092590A">
        <w:rPr>
          <w:rFonts w:hint="cs"/>
          <w:rtl/>
        </w:rPr>
        <w:t>ه‌ی</w:t>
      </w:r>
      <w:r w:rsidRPr="0092590A">
        <w:rPr>
          <w:rtl/>
        </w:rPr>
        <w:t xml:space="preserve"> تئوری عبور کردیم باید سوادمون کاربردی بشه.</w:t>
      </w:r>
      <w:r w:rsidR="00540339">
        <w:rPr>
          <w:rFonts w:cs="Calibri" w:hint="cs"/>
          <w:rtl/>
        </w:rPr>
        <w:t>"</w:t>
      </w:r>
    </w:p>
    <w:p w14:paraId="6E55E760" w14:textId="7830AF0A" w:rsidR="00623E32" w:rsidRPr="00540339" w:rsidRDefault="00623E32" w:rsidP="00302BAA">
      <w:pPr>
        <w:pStyle w:val="ac"/>
        <w:rPr>
          <w:rFonts w:cs="Calibri"/>
          <w:bCs/>
          <w:rtl/>
        </w:rPr>
      </w:pPr>
      <w:r w:rsidRPr="0092590A">
        <w:rPr>
          <w:rFonts w:hint="cs"/>
          <w:rtl/>
        </w:rPr>
        <w:t xml:space="preserve">کد5: </w:t>
      </w:r>
      <w:r w:rsidR="00540339">
        <w:rPr>
          <w:rFonts w:cs="Calibri" w:hint="cs"/>
          <w:rtl/>
        </w:rPr>
        <w:t>"</w:t>
      </w:r>
      <w:r w:rsidRPr="0092590A">
        <w:rPr>
          <w:rtl/>
        </w:rPr>
        <w:t>الان طرح مساله</w:t>
      </w:r>
      <w:r>
        <w:rPr>
          <w:rFonts w:hint="cs"/>
          <w:rtl/>
        </w:rPr>
        <w:t>‌</w:t>
      </w:r>
      <w:r w:rsidRPr="009B4F72">
        <w:rPr>
          <w:rtl/>
        </w:rPr>
        <w:t>محور رو خود اداره به من میگه ول کن، دست از سر معلم</w:t>
      </w:r>
      <w:r>
        <w:rPr>
          <w:rFonts w:hint="cs"/>
          <w:rtl/>
        </w:rPr>
        <w:t>‌</w:t>
      </w:r>
      <w:r w:rsidRPr="009B4F72">
        <w:rPr>
          <w:rtl/>
        </w:rPr>
        <w:t>هات بردار، ولی خدا رو شکر من می</w:t>
      </w:r>
      <w:r>
        <w:rPr>
          <w:rFonts w:hint="cs"/>
          <w:rtl/>
        </w:rPr>
        <w:t>‌</w:t>
      </w:r>
      <w:r w:rsidRPr="009B4F72">
        <w:rPr>
          <w:rtl/>
        </w:rPr>
        <w:t>بینم معلم</w:t>
      </w:r>
      <w:r>
        <w:rPr>
          <w:rFonts w:hint="cs"/>
          <w:rtl/>
        </w:rPr>
        <w:t>‌</w:t>
      </w:r>
      <w:r w:rsidRPr="009B4F72">
        <w:rPr>
          <w:rtl/>
        </w:rPr>
        <w:t>ها همراهن. شاید معلم</w:t>
      </w:r>
      <w:r>
        <w:rPr>
          <w:rFonts w:hint="cs"/>
          <w:rtl/>
        </w:rPr>
        <w:t>‌</w:t>
      </w:r>
      <w:r w:rsidRPr="009B4F72">
        <w:rPr>
          <w:rtl/>
        </w:rPr>
        <w:t>ها 50 درصد هم معذبندها، محیطی رو انتخاب کردند که مدیر این شکلیه، ولی دوست دار</w:t>
      </w:r>
      <w:r>
        <w:rPr>
          <w:rFonts w:hint="cs"/>
          <w:rtl/>
        </w:rPr>
        <w:t>ن</w:t>
      </w:r>
      <w:r w:rsidRPr="009B4F72">
        <w:rPr>
          <w:rtl/>
        </w:rPr>
        <w:t>، اصلا دوست ندارم در روش</w:t>
      </w:r>
      <w:r>
        <w:rPr>
          <w:rFonts w:hint="cs"/>
          <w:rtl/>
        </w:rPr>
        <w:t>‌</w:t>
      </w:r>
      <w:r w:rsidRPr="009B4F72">
        <w:rPr>
          <w:rtl/>
        </w:rPr>
        <w:t>های سنتی بمونم. حتی در روش</w:t>
      </w:r>
      <w:r>
        <w:rPr>
          <w:rFonts w:hint="cs"/>
          <w:rtl/>
        </w:rPr>
        <w:t>‌</w:t>
      </w:r>
      <w:r w:rsidRPr="009B4F72">
        <w:rPr>
          <w:rtl/>
        </w:rPr>
        <w:t>های نوین بمونم. نوین تر. مساله</w:t>
      </w:r>
      <w:r>
        <w:rPr>
          <w:rFonts w:hint="cs"/>
          <w:rtl/>
        </w:rPr>
        <w:t>‌</w:t>
      </w:r>
      <w:r w:rsidRPr="009B4F72">
        <w:rPr>
          <w:rtl/>
        </w:rPr>
        <w:t>محور</w:t>
      </w:r>
      <w:r>
        <w:rPr>
          <w:rtl/>
        </w:rPr>
        <w:t>‌ی</w:t>
      </w:r>
      <w:r w:rsidRPr="009B4F72">
        <w:rPr>
          <w:rtl/>
        </w:rPr>
        <w:t xml:space="preserve">ک </w:t>
      </w:r>
      <w:r>
        <w:rPr>
          <w:rFonts w:hint="cs"/>
          <w:rtl/>
        </w:rPr>
        <w:t>طرح</w:t>
      </w:r>
      <w:r w:rsidRPr="009B4F72">
        <w:rPr>
          <w:rtl/>
        </w:rPr>
        <w:t>یست که الان در سطح شهر تهران سه تا مدرسه است که داره با این طرح کار می</w:t>
      </w:r>
      <w:r>
        <w:rPr>
          <w:rFonts w:hint="cs"/>
          <w:rtl/>
        </w:rPr>
        <w:t>‌</w:t>
      </w:r>
      <w:r w:rsidRPr="009B4F72">
        <w:rPr>
          <w:rtl/>
        </w:rPr>
        <w:t>کنه،</w:t>
      </w:r>
      <w:r>
        <w:rPr>
          <w:rtl/>
        </w:rPr>
        <w:t>‌ی</w:t>
      </w:r>
      <w:r w:rsidRPr="009B4F72">
        <w:rPr>
          <w:rtl/>
        </w:rPr>
        <w:t>کیش من هستم.</w:t>
      </w:r>
      <w:r>
        <w:rPr>
          <w:rtl/>
        </w:rPr>
        <w:t>‌ی</w:t>
      </w:r>
      <w:r w:rsidRPr="009B4F72">
        <w:rPr>
          <w:rtl/>
        </w:rPr>
        <w:t>کیش منطقه دو شهدای هویزه.</w:t>
      </w:r>
      <w:r>
        <w:rPr>
          <w:rtl/>
        </w:rPr>
        <w:t>‌ی</w:t>
      </w:r>
      <w:r w:rsidRPr="009B4F72">
        <w:rPr>
          <w:rtl/>
        </w:rPr>
        <w:t>کیش منطقه 19 مدرسه هیدخ.</w:t>
      </w:r>
      <w:r w:rsidR="00540339">
        <w:rPr>
          <w:rFonts w:cs="Calibri" w:hint="cs"/>
          <w:rtl/>
        </w:rPr>
        <w:t>"</w:t>
      </w:r>
    </w:p>
    <w:p w14:paraId="709A3CFE" w14:textId="782FFC9E" w:rsidR="00623E32" w:rsidRPr="00540339" w:rsidRDefault="00623E32" w:rsidP="00302BAA">
      <w:pPr>
        <w:pStyle w:val="ac"/>
        <w:rPr>
          <w:rFonts w:cs="Calibri"/>
          <w:bCs/>
          <w:rtl/>
        </w:rPr>
      </w:pPr>
      <w:r w:rsidRPr="00D2784F">
        <w:rPr>
          <w:rFonts w:hint="cs"/>
          <w:rtl/>
        </w:rPr>
        <w:t xml:space="preserve">کد 15: </w:t>
      </w:r>
      <w:r w:rsidR="00540339">
        <w:rPr>
          <w:rFonts w:cs="Calibri" w:hint="cs"/>
          <w:rtl/>
        </w:rPr>
        <w:t>"</w:t>
      </w:r>
      <w:r w:rsidRPr="00D2784F">
        <w:rPr>
          <w:rtl/>
        </w:rPr>
        <w:t>خب</w:t>
      </w:r>
      <w:r>
        <w:rPr>
          <w:rtl/>
        </w:rPr>
        <w:t xml:space="preserve"> متاسفانه می</w:t>
      </w:r>
      <w:r>
        <w:rPr>
          <w:rFonts w:hint="cs"/>
          <w:rtl/>
        </w:rPr>
        <w:t>‌</w:t>
      </w:r>
      <w:r>
        <w:rPr>
          <w:rtl/>
        </w:rPr>
        <w:t>گم نمی</w:t>
      </w:r>
      <w:r>
        <w:rPr>
          <w:rFonts w:hint="cs"/>
          <w:rtl/>
        </w:rPr>
        <w:t>‌</w:t>
      </w:r>
      <w:r>
        <w:rPr>
          <w:rtl/>
        </w:rPr>
        <w:t>تونیم بیرون ببریم بچه</w:t>
      </w:r>
      <w:r>
        <w:rPr>
          <w:rFonts w:hint="cs"/>
          <w:rtl/>
        </w:rPr>
        <w:t>‌</w:t>
      </w:r>
      <w:r>
        <w:rPr>
          <w:rtl/>
        </w:rPr>
        <w:t>ها رو. اینها همه</w:t>
      </w:r>
      <w:r>
        <w:rPr>
          <w:rFonts w:hint="cs"/>
          <w:rtl/>
        </w:rPr>
        <w:t>‌</w:t>
      </w:r>
      <w:r>
        <w:rPr>
          <w:rtl/>
        </w:rPr>
        <w:t>اش ایراده. فضای‌یادگیری کلاس نیست. متاسفانه الان فضای‌یادگیری ما فقط کلاسه. فضای‌یادگیری‌یعنی اینکه بره طبیعت. اگر من الان بخوام بچه</w:t>
      </w:r>
      <w:r>
        <w:rPr>
          <w:rFonts w:hint="cs"/>
          <w:rtl/>
        </w:rPr>
        <w:t>‌</w:t>
      </w:r>
      <w:r>
        <w:rPr>
          <w:rtl/>
        </w:rPr>
        <w:t>ها رو ببرم طبیعت باید پول خرج کنم. نیست. اگر من بخوام بچه‌ها رو ببرم فلان موزه انقدر مراحل اداری، مجوز، فلان داره پشیمونم می</w:t>
      </w:r>
      <w:r>
        <w:rPr>
          <w:rFonts w:hint="cs"/>
          <w:rtl/>
        </w:rPr>
        <w:t>‌</w:t>
      </w:r>
      <w:r>
        <w:rPr>
          <w:rtl/>
        </w:rPr>
        <w:t>کنن.‌یعنی ایناست که ادم چی میشه</w:t>
      </w:r>
      <w:r>
        <w:rPr>
          <w:rFonts w:ascii="Times New Roman" w:cs="Times New Roman"/>
          <w:rtl/>
        </w:rPr>
        <w:t>.‌ی</w:t>
      </w:r>
      <w:r>
        <w:rPr>
          <w:rtl/>
        </w:rPr>
        <w:t>ا مثلا می</w:t>
      </w:r>
      <w:r>
        <w:rPr>
          <w:rFonts w:hint="cs"/>
          <w:rtl/>
        </w:rPr>
        <w:t>‌</w:t>
      </w:r>
      <w:r>
        <w:rPr>
          <w:rtl/>
        </w:rPr>
        <w:t>دیدم دیگه اینور دیوار مغز خود من معلم رو داره شلوغ می</w:t>
      </w:r>
      <w:r>
        <w:rPr>
          <w:rFonts w:hint="cs"/>
          <w:rtl/>
        </w:rPr>
        <w:t>‌</w:t>
      </w:r>
      <w:r>
        <w:rPr>
          <w:rtl/>
        </w:rPr>
        <w:t>کنه، مغزم داره کلافه میشه از اینکه کلی طراحی روی دیوار کلاسه.</w:t>
      </w:r>
      <w:r>
        <w:rPr>
          <w:rFonts w:hint="cs"/>
          <w:rtl/>
        </w:rPr>
        <w:t xml:space="preserve"> </w:t>
      </w:r>
      <w:r>
        <w:rPr>
          <w:rtl/>
        </w:rPr>
        <w:t>مدل متفاوت مبلمان در کلاس هم دقیقا مهمه. ببینید معلم راهبره ولی در مدارس ما معلم راهبر نیست. متکلم وحده است و آموزش</w:t>
      </w:r>
      <w:r>
        <w:rPr>
          <w:rFonts w:hint="cs"/>
          <w:rtl/>
        </w:rPr>
        <w:t>‌</w:t>
      </w:r>
      <w:r>
        <w:rPr>
          <w:rtl/>
        </w:rPr>
        <w:t>دهنده</w:t>
      </w:r>
      <w:r>
        <w:rPr>
          <w:rFonts w:hint="cs"/>
          <w:rtl/>
        </w:rPr>
        <w:t>‌</w:t>
      </w:r>
      <w:r>
        <w:rPr>
          <w:rtl/>
        </w:rPr>
        <w:t>ی ت</w:t>
      </w:r>
      <w:r>
        <w:rPr>
          <w:rFonts w:hint="cs"/>
          <w:rtl/>
        </w:rPr>
        <w:t>ک،</w:t>
      </w:r>
      <w:r>
        <w:rPr>
          <w:rtl/>
        </w:rPr>
        <w:t xml:space="preserve"> راهبری نمی</w:t>
      </w:r>
      <w:r>
        <w:rPr>
          <w:rFonts w:hint="cs"/>
          <w:rtl/>
        </w:rPr>
        <w:t>‌</w:t>
      </w:r>
      <w:r>
        <w:rPr>
          <w:rtl/>
        </w:rPr>
        <w:t>کنه. فقط باید راهبری کنه.</w:t>
      </w:r>
      <w:r w:rsidR="00540339">
        <w:rPr>
          <w:rFonts w:cs="Calibri" w:hint="cs"/>
          <w:rtl/>
        </w:rPr>
        <w:t>"</w:t>
      </w:r>
    </w:p>
    <w:p w14:paraId="6822C47F" w14:textId="397B8812" w:rsidR="00623E32" w:rsidRPr="00540339" w:rsidRDefault="00623E32" w:rsidP="00302BAA">
      <w:pPr>
        <w:pStyle w:val="ac"/>
        <w:rPr>
          <w:rFonts w:cs="Calibri"/>
          <w:bCs/>
          <w:rtl/>
        </w:rPr>
      </w:pPr>
      <w:r>
        <w:rPr>
          <w:rFonts w:hint="cs"/>
          <w:rtl/>
        </w:rPr>
        <w:t xml:space="preserve">کد 17: </w:t>
      </w:r>
      <w:r w:rsidR="00540339">
        <w:rPr>
          <w:rFonts w:cs="Calibri" w:hint="cs"/>
          <w:rtl/>
        </w:rPr>
        <w:t>"</w:t>
      </w:r>
      <w:r w:rsidRPr="009B4F72">
        <w:rPr>
          <w:rtl/>
        </w:rPr>
        <w:t>کلاسی رو درنظر بگیر که</w:t>
      </w:r>
      <w:r>
        <w:rPr>
          <w:rtl/>
        </w:rPr>
        <w:t>‌ی</w:t>
      </w:r>
      <w:r w:rsidRPr="009B4F72">
        <w:rPr>
          <w:rtl/>
        </w:rPr>
        <w:t>ک کلاس معمولی باشه که همیشه دیدیم</w:t>
      </w:r>
      <w:r>
        <w:rPr>
          <w:rtl/>
        </w:rPr>
        <w:t>‌ی</w:t>
      </w:r>
      <w:r>
        <w:rPr>
          <w:rFonts w:hint="cs"/>
          <w:rtl/>
        </w:rPr>
        <w:t>ه</w:t>
      </w:r>
      <w:r w:rsidRPr="009B4F72">
        <w:rPr>
          <w:rtl/>
        </w:rPr>
        <w:t xml:space="preserve"> معلم می</w:t>
      </w:r>
      <w:r w:rsidRPr="009B4F72">
        <w:rPr>
          <w:rtl/>
        </w:rPr>
        <w:softHyphen/>
        <w:t>ایسته، دانش</w:t>
      </w:r>
      <w:r w:rsidRPr="009B4F72">
        <w:rPr>
          <w:rtl/>
        </w:rPr>
        <w:softHyphen/>
        <w:t>آموزا همه به ردیف</w:t>
      </w:r>
      <w:r>
        <w:rPr>
          <w:rtl/>
        </w:rPr>
        <w:t>‌ی</w:t>
      </w:r>
      <w:r w:rsidRPr="009B4F72">
        <w:rPr>
          <w:rtl/>
        </w:rPr>
        <w:t>کجا نشستن و خب خیلی معمولی هستش و هیچ اتفاق خاصی هم نمی</w:t>
      </w:r>
      <w:r w:rsidRPr="009B4F72">
        <w:rPr>
          <w:rtl/>
        </w:rPr>
        <w:softHyphen/>
        <w:t>افته جز این که روش سخنرانی باشه</w:t>
      </w:r>
      <w:r>
        <w:rPr>
          <w:rtl/>
        </w:rPr>
        <w:t>‌ی</w:t>
      </w:r>
      <w:r w:rsidRPr="009B4F72">
        <w:rPr>
          <w:rtl/>
        </w:rPr>
        <w:t xml:space="preserve">ا دوتا سوال هم اون وسط پرسیده بشه، </w:t>
      </w:r>
      <w:r>
        <w:rPr>
          <w:rFonts w:hint="cs"/>
          <w:rtl/>
        </w:rPr>
        <w:t xml:space="preserve">(بچه‌ها) </w:t>
      </w:r>
      <w:r w:rsidRPr="009B4F72">
        <w:rPr>
          <w:rtl/>
        </w:rPr>
        <w:t>چیزی</w:t>
      </w:r>
      <w:r>
        <w:rPr>
          <w:rtl/>
        </w:rPr>
        <w:t>‌ی</w:t>
      </w:r>
      <w:r w:rsidRPr="009B4F72">
        <w:rPr>
          <w:rtl/>
        </w:rPr>
        <w:t>اد بگیرن</w:t>
      </w:r>
      <w:r>
        <w:rPr>
          <w:rFonts w:hint="cs"/>
          <w:rtl/>
        </w:rPr>
        <w:t>‌یا</w:t>
      </w:r>
      <w:r w:rsidRPr="009B4F72">
        <w:rPr>
          <w:rtl/>
        </w:rPr>
        <w:t xml:space="preserve"> چیزی</w:t>
      </w:r>
      <w:r>
        <w:rPr>
          <w:rtl/>
        </w:rPr>
        <w:t>‌ی</w:t>
      </w:r>
      <w:r w:rsidRPr="009B4F72">
        <w:rPr>
          <w:rtl/>
        </w:rPr>
        <w:t>اد نگیرن. اما کلاسی رو وارد میشی که حتی آزادی عمل برای دانش</w:t>
      </w:r>
      <w:r w:rsidRPr="009B4F72">
        <w:rPr>
          <w:rtl/>
        </w:rPr>
        <w:softHyphen/>
        <w:t>آموز هست که چطور، هرجور که دوست داره می</w:t>
      </w:r>
      <w:r>
        <w:rPr>
          <w:rFonts w:hint="cs"/>
          <w:rtl/>
        </w:rPr>
        <w:t>‌</w:t>
      </w:r>
      <w:r w:rsidRPr="009B4F72">
        <w:rPr>
          <w:rtl/>
        </w:rPr>
        <w:t>شینه، هرجور دوست داره صندلیش رو قرار بده. نور به اندازه</w:t>
      </w:r>
      <w:r w:rsidRPr="009B4F72">
        <w:rPr>
          <w:rtl/>
        </w:rPr>
        <w:softHyphen/>
        <w:t>ای هستش که نه اذیت می</w:t>
      </w:r>
      <w:r w:rsidRPr="009B4F72">
        <w:rPr>
          <w:rtl/>
        </w:rPr>
        <w:softHyphen/>
        <w:t>کنه نه کمه نه زیاده، کتابخونه و فضایی که از نظر امکانات دست</w:t>
      </w:r>
      <w:r w:rsidRPr="009B4F72">
        <w:rPr>
          <w:rtl/>
        </w:rPr>
        <w:softHyphen/>
        <w:t>ورزی برای بچه</w:t>
      </w:r>
      <w:r w:rsidRPr="009B4F72">
        <w:rPr>
          <w:rtl/>
        </w:rPr>
        <w:softHyphen/>
        <w:t>ها فراهم شده، کلاسی که وقتی معلم میگه خب بچه</w:t>
      </w:r>
      <w:r w:rsidRPr="009B4F72">
        <w:rPr>
          <w:rtl/>
        </w:rPr>
        <w:softHyphen/>
        <w:t>ها کتاباتونو باز کنین، صفحه</w:t>
      </w:r>
      <w:r w:rsidRPr="009B4F72">
        <w:rPr>
          <w:rtl/>
        </w:rPr>
        <w:softHyphen/>
        <w:t>ی فلان رو بیارین می</w:t>
      </w:r>
      <w:r>
        <w:rPr>
          <w:rFonts w:hint="cs"/>
          <w:rtl/>
        </w:rPr>
        <w:t>‌</w:t>
      </w:r>
      <w:r w:rsidRPr="009B4F72">
        <w:rPr>
          <w:rtl/>
        </w:rPr>
        <w:t xml:space="preserve">خوایم فلان درس </w:t>
      </w:r>
      <w:r>
        <w:rPr>
          <w:rFonts w:hint="cs"/>
          <w:rtl/>
        </w:rPr>
        <w:t xml:space="preserve">رو </w:t>
      </w:r>
      <w:r w:rsidRPr="009B4F72">
        <w:rPr>
          <w:rtl/>
        </w:rPr>
        <w:t>بدیم. بعد میبینی آزمایش هست و</w:t>
      </w:r>
      <w:r>
        <w:rPr>
          <w:rtl/>
        </w:rPr>
        <w:t>‌ی</w:t>
      </w:r>
      <w:r w:rsidRPr="009B4F72">
        <w:rPr>
          <w:rtl/>
        </w:rPr>
        <w:t>ک وسیله</w:t>
      </w:r>
      <w:r w:rsidRPr="009B4F72">
        <w:rPr>
          <w:rtl/>
        </w:rPr>
        <w:softHyphen/>
        <w:t>ای لازم داره، قیچی لازم داره، مدادرنگی لازم داره؛ حالا بگرد از بین بچه</w:t>
      </w:r>
      <w:r w:rsidRPr="009B4F72">
        <w:rPr>
          <w:rtl/>
        </w:rPr>
        <w:softHyphen/>
        <w:t>ها</w:t>
      </w:r>
      <w:r>
        <w:rPr>
          <w:rtl/>
        </w:rPr>
        <w:t>‌ی</w:t>
      </w:r>
      <w:r w:rsidRPr="009B4F72">
        <w:rPr>
          <w:rtl/>
        </w:rPr>
        <w:t>ا قیچی پیدا بکن، آیا بشه آیا نشه. حالا خب اون کلاسی که از نظر امکاناتی پر هست،</w:t>
      </w:r>
      <w:r>
        <w:rPr>
          <w:rtl/>
        </w:rPr>
        <w:t>‌ی</w:t>
      </w:r>
      <w:r w:rsidRPr="009B4F72">
        <w:rPr>
          <w:rtl/>
        </w:rPr>
        <w:t xml:space="preserve"> باکسی داره به عنوان باکس امکانات کلاسی حالا به هرنحوی هرشکلی، اونجا همیشه هم</w:t>
      </w:r>
      <w:r>
        <w:rPr>
          <w:rFonts w:hint="cs"/>
          <w:rtl/>
        </w:rPr>
        <w:t xml:space="preserve">ه‌ی </w:t>
      </w:r>
      <w:r w:rsidRPr="009B4F72">
        <w:rPr>
          <w:rtl/>
        </w:rPr>
        <w:t xml:space="preserve">چیزایی که مدنظر اون پایه </w:t>
      </w:r>
      <w:r>
        <w:rPr>
          <w:rFonts w:hint="cs"/>
          <w:rtl/>
        </w:rPr>
        <w:t>و</w:t>
      </w:r>
      <w:r w:rsidRPr="009B4F72">
        <w:rPr>
          <w:rtl/>
        </w:rPr>
        <w:t xml:space="preserve"> اون تدریس هست</w:t>
      </w:r>
      <w:r>
        <w:rPr>
          <w:rFonts w:hint="cs"/>
          <w:rtl/>
        </w:rPr>
        <w:t xml:space="preserve">، </w:t>
      </w:r>
      <w:r w:rsidRPr="009B4F72">
        <w:rPr>
          <w:rtl/>
        </w:rPr>
        <w:t>همیشه توش هست.</w:t>
      </w:r>
      <w:r>
        <w:rPr>
          <w:rtl/>
        </w:rPr>
        <w:t>‌ی</w:t>
      </w:r>
      <w:r w:rsidRPr="009B4F72">
        <w:rPr>
          <w:rtl/>
        </w:rPr>
        <w:t>عنی دیگه دنبال چیزی نمی</w:t>
      </w:r>
      <w:r w:rsidRPr="009B4F72">
        <w:rPr>
          <w:rtl/>
        </w:rPr>
        <w:softHyphen/>
        <w:t>گردی که وقتت هدر بره. همین انباشت امکانات مفید میتونه خودش</w:t>
      </w:r>
      <w:r>
        <w:rPr>
          <w:rtl/>
        </w:rPr>
        <w:t>‌ی</w:t>
      </w:r>
      <w:r>
        <w:rPr>
          <w:rFonts w:hint="cs"/>
          <w:rtl/>
        </w:rPr>
        <w:t>ه</w:t>
      </w:r>
      <w:r w:rsidRPr="009B4F72">
        <w:rPr>
          <w:rtl/>
        </w:rPr>
        <w:t xml:space="preserve"> وسیله</w:t>
      </w:r>
      <w:r w:rsidRPr="009B4F72">
        <w:rPr>
          <w:rtl/>
        </w:rPr>
        <w:softHyphen/>
        <w:t>ی</w:t>
      </w:r>
      <w:r>
        <w:rPr>
          <w:rtl/>
        </w:rPr>
        <w:t>‌ی</w:t>
      </w:r>
      <w:r w:rsidRPr="009B4F72">
        <w:rPr>
          <w:rtl/>
        </w:rPr>
        <w:t>ادگیریه مهم باشه.</w:t>
      </w:r>
      <w:r>
        <w:rPr>
          <w:rtl/>
        </w:rPr>
        <w:t>‌ی</w:t>
      </w:r>
      <w:r w:rsidRPr="009B4F72">
        <w:rPr>
          <w:rtl/>
        </w:rPr>
        <w:t>ا غنی</w:t>
      </w:r>
      <w:r w:rsidRPr="009B4F72">
        <w:rPr>
          <w:rtl/>
        </w:rPr>
        <w:softHyphen/>
        <w:t>سازی از نظر تولید محتوای الکترونیکی. کلاسی هوشمند باشه، تخته هوشمند داشته باشه</w:t>
      </w:r>
      <w:r>
        <w:rPr>
          <w:rtl/>
        </w:rPr>
        <w:t>‌ی</w:t>
      </w:r>
      <w:r w:rsidRPr="009B4F72">
        <w:rPr>
          <w:rtl/>
        </w:rPr>
        <w:t>ا مجهز به اینترنت باشه، وسایل کامپیوتری داشته باشه، بتونه از صوت و تصویر استفاده بکنه. اینا همه خیلی کمک</w:t>
      </w:r>
      <w:r w:rsidRPr="009B4F72">
        <w:rPr>
          <w:rtl/>
        </w:rPr>
        <w:softHyphen/>
        <w:t>کننده است که اون کلاسمون از حالت خشک سنتی خارج بشه و بتونیم ازش استفاده</w:t>
      </w:r>
      <w:r>
        <w:rPr>
          <w:rFonts w:hint="cs"/>
          <w:rtl/>
        </w:rPr>
        <w:t>‌ی</w:t>
      </w:r>
      <w:r w:rsidRPr="009B4F72">
        <w:rPr>
          <w:rtl/>
        </w:rPr>
        <w:t xml:space="preserve"> بیشتری داشته باشیم.</w:t>
      </w:r>
      <w:r w:rsidR="00540339">
        <w:rPr>
          <w:rFonts w:cs="Calibri" w:hint="cs"/>
          <w:rtl/>
        </w:rPr>
        <w:t>"</w:t>
      </w:r>
    </w:p>
    <w:p w14:paraId="18D92F74" w14:textId="77777777" w:rsidR="00623E32" w:rsidRDefault="00623E32" w:rsidP="007B57AB">
      <w:pPr>
        <w:pStyle w:val="1-1-1"/>
        <w:numPr>
          <w:ilvl w:val="0"/>
          <w:numId w:val="0"/>
        </w:numPr>
        <w:ind w:left="11"/>
        <w:rPr>
          <w:rtl/>
        </w:rPr>
      </w:pPr>
      <w:bookmarkStart w:id="99" w:name="_Toc144152765"/>
      <w:bookmarkStart w:id="100" w:name="_Toc144767774"/>
      <w:r>
        <w:rPr>
          <w:rFonts w:hint="cs"/>
          <w:rtl/>
        </w:rPr>
        <w:t>نوآوری و خلاقیت</w:t>
      </w:r>
      <w:bookmarkEnd w:id="99"/>
      <w:bookmarkEnd w:id="100"/>
    </w:p>
    <w:p w14:paraId="5EFE3D85" w14:textId="77777777" w:rsidR="00623E32" w:rsidRDefault="00623E32" w:rsidP="00302BAA">
      <w:pPr>
        <w:pStyle w:val="ac"/>
        <w:rPr>
          <w:rtl/>
        </w:rPr>
      </w:pPr>
      <w:r>
        <w:rPr>
          <w:rFonts w:hint="cs"/>
          <w:rtl/>
        </w:rPr>
        <w:t>ابتکار، نوآوری و خلاقیت از جمله‌ی شایستگی‌هایی بود که مدیران به مثابه طراح محیط کالبدی‌یادگیری از آن برخوردار بودند.</w:t>
      </w:r>
    </w:p>
    <w:p w14:paraId="5A8B02FD" w14:textId="1A633BCD" w:rsidR="00623E32" w:rsidRPr="00C67547" w:rsidRDefault="00623E32" w:rsidP="00302BAA">
      <w:pPr>
        <w:pStyle w:val="ac"/>
        <w:rPr>
          <w:rFonts w:cs="Calibri"/>
          <w:bCs/>
          <w:rtl/>
        </w:rPr>
      </w:pPr>
      <w:r w:rsidRPr="00BB5AAE">
        <w:rPr>
          <w:rFonts w:hint="cs"/>
          <w:rtl/>
        </w:rPr>
        <w:t>کد</w:t>
      </w:r>
      <w:r>
        <w:rPr>
          <w:rFonts w:hint="cs"/>
          <w:rtl/>
        </w:rPr>
        <w:t xml:space="preserve"> 3</w:t>
      </w:r>
      <w:r w:rsidRPr="00BB5AAE">
        <w:rPr>
          <w:rFonts w:hint="cs"/>
          <w:rtl/>
        </w:rPr>
        <w:t xml:space="preserve">: </w:t>
      </w:r>
      <w:r w:rsidR="00C67547">
        <w:rPr>
          <w:rFonts w:cs="Calibri" w:hint="cs"/>
          <w:rtl/>
        </w:rPr>
        <w:t>"</w:t>
      </w:r>
      <w:r w:rsidRPr="00BB5AAE">
        <w:rPr>
          <w:rtl/>
        </w:rPr>
        <w:t>در هر</w:t>
      </w:r>
      <w:r w:rsidRPr="009B4F72">
        <w:rPr>
          <w:rtl/>
        </w:rPr>
        <w:t xml:space="preserve"> مدرسه ای باتوجه به فضای مدرسه کار کردم. حدیث، مرصاد، شهدای منطقه 5 و بعد اینجا، در هرکدام</w:t>
      </w:r>
      <w:r>
        <w:rPr>
          <w:rtl/>
        </w:rPr>
        <w:t>‌ی</w:t>
      </w:r>
      <w:r w:rsidRPr="009B4F72">
        <w:rPr>
          <w:rtl/>
        </w:rPr>
        <w:t>ک سری</w:t>
      </w:r>
      <w:r>
        <w:rPr>
          <w:rtl/>
        </w:rPr>
        <w:t>‌ی</w:t>
      </w:r>
      <w:r w:rsidRPr="009B4F72">
        <w:rPr>
          <w:rtl/>
        </w:rPr>
        <w:t>ادگاری گذاشتم.</w:t>
      </w:r>
      <w:r>
        <w:rPr>
          <w:rFonts w:hint="cs"/>
          <w:rtl/>
        </w:rPr>
        <w:t xml:space="preserve"> (هرچقدر کوچک باشد) </w:t>
      </w:r>
      <w:r w:rsidRPr="009B4F72">
        <w:rPr>
          <w:rtl/>
        </w:rPr>
        <w:t>می</w:t>
      </w:r>
      <w:r>
        <w:rPr>
          <w:rFonts w:hint="cs"/>
          <w:rtl/>
        </w:rPr>
        <w:t>‌</w:t>
      </w:r>
      <w:r w:rsidRPr="009B4F72">
        <w:rPr>
          <w:rtl/>
        </w:rPr>
        <w:t xml:space="preserve">تونیم بازهم استفاده کنیم. الان اینجا دیگه کوچکترین فضاییه که من دارم، ولی از هر فضایی میشه استفاده کرد. دیگه هرجا رفتیم از </w:t>
      </w:r>
      <w:r>
        <w:rPr>
          <w:rFonts w:hint="cs"/>
          <w:rtl/>
        </w:rPr>
        <w:t xml:space="preserve">همین </w:t>
      </w:r>
      <w:r w:rsidRPr="009B4F72">
        <w:rPr>
          <w:rtl/>
        </w:rPr>
        <w:t>نظر.</w:t>
      </w:r>
      <w:r w:rsidR="00C67547">
        <w:rPr>
          <w:rFonts w:cs="Calibri" w:hint="cs"/>
          <w:rtl/>
        </w:rPr>
        <w:t>"</w:t>
      </w:r>
    </w:p>
    <w:p w14:paraId="21FE7E6D" w14:textId="328C6051" w:rsidR="00623E32" w:rsidRPr="00C67547" w:rsidRDefault="00623E32" w:rsidP="00302BAA">
      <w:pPr>
        <w:pStyle w:val="ac"/>
        <w:rPr>
          <w:rFonts w:cs="Calibri"/>
          <w:rtl/>
        </w:rPr>
      </w:pPr>
      <w:r>
        <w:rPr>
          <w:rFonts w:hint="cs"/>
          <w:rtl/>
        </w:rPr>
        <w:t xml:space="preserve">کد 12: </w:t>
      </w:r>
      <w:r w:rsidR="00C67547">
        <w:rPr>
          <w:rFonts w:cs="Calibri" w:hint="cs"/>
          <w:rtl/>
        </w:rPr>
        <w:t>"</w:t>
      </w:r>
      <w:r>
        <w:rPr>
          <w:rFonts w:hint="cs"/>
          <w:rtl/>
        </w:rPr>
        <w:t xml:space="preserve">(من اگر می‌خواستم مدیر انتخاب کنم) </w:t>
      </w:r>
      <w:r w:rsidRPr="009B4F72">
        <w:rPr>
          <w:rtl/>
        </w:rPr>
        <w:t>آدم</w:t>
      </w:r>
      <w:r>
        <w:rPr>
          <w:rFonts w:hint="cs"/>
          <w:rtl/>
        </w:rPr>
        <w:t>‌</w:t>
      </w:r>
      <w:r w:rsidRPr="009B4F72">
        <w:rPr>
          <w:rtl/>
        </w:rPr>
        <w:t>های خلاق</w:t>
      </w:r>
      <w:r>
        <w:rPr>
          <w:rFonts w:hint="cs"/>
          <w:rtl/>
        </w:rPr>
        <w:t xml:space="preserve"> (رو انتخاب می‌کردم)</w:t>
      </w:r>
      <w:r w:rsidRPr="009B4F72">
        <w:rPr>
          <w:rtl/>
        </w:rPr>
        <w:t>،</w:t>
      </w:r>
      <w:r>
        <w:rPr>
          <w:rtl/>
        </w:rPr>
        <w:t>‌ی</w:t>
      </w:r>
      <w:r w:rsidRPr="009B4F72">
        <w:rPr>
          <w:rtl/>
        </w:rPr>
        <w:t>ه خلاقیتی ازش دیده</w:t>
      </w:r>
      <w:r>
        <w:rPr>
          <w:rFonts w:hint="cs"/>
          <w:rtl/>
        </w:rPr>
        <w:t>‌</w:t>
      </w:r>
      <w:r w:rsidRPr="009B4F72">
        <w:rPr>
          <w:rtl/>
        </w:rPr>
        <w:t>باشم.</w:t>
      </w:r>
      <w:r>
        <w:rPr>
          <w:rtl/>
        </w:rPr>
        <w:t>‌ی</w:t>
      </w:r>
      <w:r w:rsidRPr="009B4F72">
        <w:rPr>
          <w:rtl/>
        </w:rPr>
        <w:t>ه جایی</w:t>
      </w:r>
      <w:r>
        <w:rPr>
          <w:rtl/>
        </w:rPr>
        <w:t>‌ی</w:t>
      </w:r>
      <w:r w:rsidRPr="009B4F72">
        <w:rPr>
          <w:rtl/>
        </w:rPr>
        <w:t>ه کاری کرده</w:t>
      </w:r>
      <w:r>
        <w:rPr>
          <w:rFonts w:hint="cs"/>
          <w:rtl/>
        </w:rPr>
        <w:t>‌</w:t>
      </w:r>
      <w:r w:rsidRPr="009B4F72">
        <w:rPr>
          <w:rtl/>
        </w:rPr>
        <w:t>باشه.</w:t>
      </w:r>
      <w:r>
        <w:rPr>
          <w:rtl/>
        </w:rPr>
        <w:t>‌ی</w:t>
      </w:r>
      <w:r w:rsidRPr="009B4F72">
        <w:rPr>
          <w:rtl/>
        </w:rPr>
        <w:t>ه خلاقیتی داشته باشه. خلاقیت همیشه در محدودیت</w:t>
      </w:r>
      <w:r>
        <w:rPr>
          <w:rFonts w:hint="cs"/>
          <w:rtl/>
        </w:rPr>
        <w:t>‌</w:t>
      </w:r>
      <w:r w:rsidRPr="009B4F72">
        <w:rPr>
          <w:rtl/>
        </w:rPr>
        <w:t>ها پیش میاد. وقتی من همیشه همۀ ابزار در کنارم باشه اصلا خلاقیتی بروز نمی</w:t>
      </w:r>
      <w:r>
        <w:rPr>
          <w:rFonts w:hint="cs"/>
          <w:rtl/>
        </w:rPr>
        <w:t>‌</w:t>
      </w:r>
      <w:r w:rsidRPr="009B4F72">
        <w:rPr>
          <w:rtl/>
        </w:rPr>
        <w:t>کنه. همه چی دارم. اگر</w:t>
      </w:r>
      <w:r>
        <w:rPr>
          <w:rtl/>
        </w:rPr>
        <w:t>‌ی</w:t>
      </w:r>
      <w:r w:rsidRPr="009B4F72">
        <w:rPr>
          <w:rtl/>
        </w:rPr>
        <w:t>ک وقت نداشته</w:t>
      </w:r>
      <w:r>
        <w:rPr>
          <w:rFonts w:hint="cs"/>
          <w:rtl/>
        </w:rPr>
        <w:t>‌</w:t>
      </w:r>
      <w:r w:rsidRPr="009B4F72">
        <w:rPr>
          <w:rtl/>
        </w:rPr>
        <w:t>باشم سعی می</w:t>
      </w:r>
      <w:r>
        <w:rPr>
          <w:rFonts w:hint="cs"/>
          <w:rtl/>
        </w:rPr>
        <w:t>‌</w:t>
      </w:r>
      <w:r w:rsidRPr="009B4F72">
        <w:rPr>
          <w:rtl/>
        </w:rPr>
        <w:t>کنم</w:t>
      </w:r>
      <w:r>
        <w:rPr>
          <w:rtl/>
        </w:rPr>
        <w:t>‌ی</w:t>
      </w:r>
      <w:r w:rsidRPr="009B4F72">
        <w:rPr>
          <w:rtl/>
        </w:rPr>
        <w:t>ه چیزی بسازم.</w:t>
      </w:r>
      <w:r>
        <w:rPr>
          <w:rtl/>
        </w:rPr>
        <w:t>‌ی</w:t>
      </w:r>
      <w:r w:rsidRPr="009B4F72">
        <w:rPr>
          <w:rtl/>
        </w:rPr>
        <w:t>ه زمانی سر کلاس دوست داشتم</w:t>
      </w:r>
      <w:r>
        <w:rPr>
          <w:rtl/>
        </w:rPr>
        <w:t>‌ی</w:t>
      </w:r>
      <w:r w:rsidRPr="009B4F72">
        <w:rPr>
          <w:rtl/>
        </w:rPr>
        <w:t>ه توپ داشته باشم، داشتم روانخوانی با بچه</w:t>
      </w:r>
      <w:r>
        <w:rPr>
          <w:rtl/>
        </w:rPr>
        <w:t>‌ها</w:t>
      </w:r>
      <w:r w:rsidRPr="009B4F72">
        <w:rPr>
          <w:rtl/>
        </w:rPr>
        <w:t xml:space="preserve"> تمرین میکردم. روی توپ بنویسم</w:t>
      </w:r>
      <w:r>
        <w:rPr>
          <w:rtl/>
        </w:rPr>
        <w:t>‌ی</w:t>
      </w:r>
      <w:r w:rsidRPr="009B4F72">
        <w:rPr>
          <w:rtl/>
        </w:rPr>
        <w:t>ه کلمه رو پرت کنم برای سامان، بخونه و بنویسه پرت کنه برای علی و ... این در ذهنم اومد. اون لحظه من توپ نداشتم.</w:t>
      </w:r>
      <w:r>
        <w:rPr>
          <w:rtl/>
        </w:rPr>
        <w:t>‌ی</w:t>
      </w:r>
      <w:r w:rsidRPr="009B4F72">
        <w:rPr>
          <w:rtl/>
        </w:rPr>
        <w:t>ه کاغذ برداشتم</w:t>
      </w:r>
      <w:r>
        <w:rPr>
          <w:rtl/>
        </w:rPr>
        <w:t>‌ی</w:t>
      </w:r>
      <w:r w:rsidRPr="009B4F72">
        <w:rPr>
          <w:rtl/>
        </w:rPr>
        <w:t>ه کلمه روش نوشتم مچاله کردم پرت کردم. اون لحظه چون به ذهنم رسید شد</w:t>
      </w:r>
      <w:r>
        <w:rPr>
          <w:rtl/>
        </w:rPr>
        <w:t>‌ی</w:t>
      </w:r>
      <w:r w:rsidRPr="009B4F72">
        <w:rPr>
          <w:rtl/>
        </w:rPr>
        <w:t>ه کار خلاقانه. فرداش رفتم توپ خریدم ولی میخوام بگم من وقتی اون ابزار رو ندارم میرم خلقش می</w:t>
      </w:r>
      <w:r>
        <w:rPr>
          <w:rFonts w:hint="cs"/>
          <w:rtl/>
        </w:rPr>
        <w:t>‌</w:t>
      </w:r>
      <w:r w:rsidRPr="009B4F72">
        <w:rPr>
          <w:rtl/>
        </w:rPr>
        <w:t>کنم پس محدودیت</w:t>
      </w:r>
      <w:r>
        <w:rPr>
          <w:rFonts w:hint="cs"/>
          <w:rtl/>
        </w:rPr>
        <w:t>‌</w:t>
      </w:r>
      <w:r w:rsidRPr="009B4F72">
        <w:rPr>
          <w:rtl/>
        </w:rPr>
        <w:t>ها</w:t>
      </w:r>
      <w:r>
        <w:rPr>
          <w:rtl/>
        </w:rPr>
        <w:t>‌ی</w:t>
      </w:r>
      <w:r w:rsidRPr="009B4F72">
        <w:rPr>
          <w:rtl/>
        </w:rPr>
        <w:t>ه وقت</w:t>
      </w:r>
      <w:r>
        <w:rPr>
          <w:rFonts w:hint="cs"/>
          <w:rtl/>
        </w:rPr>
        <w:t>‌</w:t>
      </w:r>
      <w:r w:rsidRPr="009B4F72">
        <w:rPr>
          <w:rtl/>
        </w:rPr>
        <w:t>هایی باعث بروز خلاقیت</w:t>
      </w:r>
      <w:r>
        <w:rPr>
          <w:rFonts w:hint="cs"/>
          <w:rtl/>
        </w:rPr>
        <w:t>‌</w:t>
      </w:r>
      <w:r w:rsidRPr="009B4F72">
        <w:rPr>
          <w:rtl/>
        </w:rPr>
        <w:t>ها میشه.</w:t>
      </w:r>
      <w:r>
        <w:rPr>
          <w:rFonts w:hint="cs"/>
          <w:rtl/>
        </w:rPr>
        <w:t xml:space="preserve"> </w:t>
      </w:r>
      <w:r w:rsidRPr="009B4F72">
        <w:rPr>
          <w:rtl/>
        </w:rPr>
        <w:t>بازم میگم خلاقیت رو</w:t>
      </w:r>
      <w:r>
        <w:rPr>
          <w:rtl/>
        </w:rPr>
        <w:t>‌ی</w:t>
      </w:r>
      <w:r w:rsidRPr="009B4F72">
        <w:rPr>
          <w:rtl/>
        </w:rPr>
        <w:t>ه جایی نشون داده باشه که ما بگیم این اینجا خلاق بوده پس می</w:t>
      </w:r>
      <w:r>
        <w:rPr>
          <w:rFonts w:hint="cs"/>
          <w:rtl/>
        </w:rPr>
        <w:t>‌</w:t>
      </w:r>
      <w:r w:rsidRPr="009B4F72">
        <w:rPr>
          <w:rtl/>
        </w:rPr>
        <w:t>تونه در حیطه</w:t>
      </w:r>
      <w:r>
        <w:rPr>
          <w:rFonts w:hint="cs"/>
          <w:rtl/>
        </w:rPr>
        <w:t>‌</w:t>
      </w:r>
      <w:r w:rsidRPr="009B4F72">
        <w:rPr>
          <w:rtl/>
        </w:rPr>
        <w:t>ی کاری خودش هم خلاقیت داشته باشه. فکر می</w:t>
      </w:r>
      <w:r>
        <w:rPr>
          <w:rFonts w:hint="cs"/>
          <w:rtl/>
        </w:rPr>
        <w:t>‌</w:t>
      </w:r>
      <w:r w:rsidRPr="009B4F72">
        <w:rPr>
          <w:rtl/>
        </w:rPr>
        <w:t>کنم اینها مهم باشه.</w:t>
      </w:r>
      <w:r w:rsidR="00C67547">
        <w:rPr>
          <w:rFonts w:cs="Calibri" w:hint="cs"/>
          <w:rtl/>
        </w:rPr>
        <w:t>"</w:t>
      </w:r>
    </w:p>
    <w:p w14:paraId="3609FB23" w14:textId="452C9557" w:rsidR="00540339" w:rsidRPr="00C67547" w:rsidRDefault="00540339" w:rsidP="00302BAA">
      <w:pPr>
        <w:pStyle w:val="ac"/>
        <w:rPr>
          <w:rFonts w:cs="Calibri"/>
          <w:rtl/>
        </w:rPr>
      </w:pPr>
      <w:r>
        <w:rPr>
          <w:rFonts w:hint="cs"/>
          <w:rtl/>
        </w:rPr>
        <w:t xml:space="preserve">کد 22: </w:t>
      </w:r>
      <w:r w:rsidR="00C67547">
        <w:rPr>
          <w:rFonts w:cs="Calibri" w:hint="cs"/>
          <w:rtl/>
        </w:rPr>
        <w:t>"</w:t>
      </w:r>
      <w:r w:rsidRPr="009B4F72">
        <w:rPr>
          <w:rtl/>
        </w:rPr>
        <w:t>دو، از ویژگی نوآوری وخلاقیت برخوردار باشه.</w:t>
      </w:r>
      <w:r>
        <w:rPr>
          <w:rtl/>
        </w:rPr>
        <w:t>‌ی</w:t>
      </w:r>
      <w:r w:rsidRPr="009B4F72">
        <w:rPr>
          <w:rtl/>
        </w:rPr>
        <w:t>ه مدیر آموزشی اگر دارای توانایی و مهارت خلاقیت و نوآوری نباشد نمی‌تواند</w:t>
      </w:r>
      <w:r>
        <w:rPr>
          <w:rtl/>
        </w:rPr>
        <w:t>‌ی</w:t>
      </w:r>
      <w:r w:rsidRPr="009B4F72">
        <w:rPr>
          <w:rtl/>
        </w:rPr>
        <w:t>ک صورت‌بندی مناسبی از محیط فیزیکی</w:t>
      </w:r>
      <w:r>
        <w:rPr>
          <w:rtl/>
        </w:rPr>
        <w:t>‌ی</w:t>
      </w:r>
      <w:r w:rsidRPr="009B4F72">
        <w:rPr>
          <w:rtl/>
        </w:rPr>
        <w:t>ادگیری برای بچه‌ها فراهم بکنه.</w:t>
      </w:r>
      <w:r w:rsidR="00C67547">
        <w:rPr>
          <w:rFonts w:cs="Calibri" w:hint="cs"/>
          <w:rtl/>
        </w:rPr>
        <w:t>"</w:t>
      </w:r>
    </w:p>
    <w:p w14:paraId="3B44DF42" w14:textId="77777777" w:rsidR="00623E32" w:rsidRDefault="00623E32" w:rsidP="007B57AB">
      <w:pPr>
        <w:pStyle w:val="1-1-1"/>
        <w:numPr>
          <w:ilvl w:val="0"/>
          <w:numId w:val="0"/>
        </w:numPr>
        <w:ind w:left="11"/>
        <w:rPr>
          <w:rtl/>
        </w:rPr>
      </w:pPr>
      <w:bookmarkStart w:id="101" w:name="_Toc144152766"/>
      <w:bookmarkStart w:id="102" w:name="_Toc144767775"/>
      <w:r>
        <w:rPr>
          <w:rFonts w:hint="cs"/>
          <w:rtl/>
        </w:rPr>
        <w:t>پشتکار و جدیت داشتن و مسئولیت پذیری</w:t>
      </w:r>
      <w:bookmarkEnd w:id="101"/>
      <w:bookmarkEnd w:id="102"/>
    </w:p>
    <w:p w14:paraId="5C35C1A3" w14:textId="4771B762" w:rsidR="00623E32" w:rsidRPr="0094662B" w:rsidRDefault="00623E32" w:rsidP="00302BAA">
      <w:pPr>
        <w:pStyle w:val="ac"/>
        <w:rPr>
          <w:rFonts w:cs="Calibri"/>
          <w:bCs/>
          <w:rtl/>
        </w:rPr>
      </w:pPr>
      <w:r w:rsidRPr="007A15B8">
        <w:rPr>
          <w:rFonts w:hint="cs"/>
          <w:rtl/>
        </w:rPr>
        <w:t xml:space="preserve">کد 3: </w:t>
      </w:r>
      <w:r w:rsidR="0094662B">
        <w:rPr>
          <w:rFonts w:cs="Calibri" w:hint="cs"/>
          <w:rtl/>
        </w:rPr>
        <w:t>"</w:t>
      </w:r>
      <w:r>
        <w:rPr>
          <w:rtl/>
        </w:rPr>
        <w:t>پشتکار داشته باشی، جدیت داشته باشی در کارت ، مسئولیت داشته باشی. اصلا نشده تابحال غیبت کنم،  دیر بیام، زود برم. نشده کارهای دیگه ام رو اولویت بذارم به مدرسه. خدای نکرده مادرم هم‌یک موقع‌هایی مریض است در غیر ساعت اداری پیگیری اش را می‌کنم. هر اتفاقی بیفته غیر ساعت اداری. این خیلی برایم مهم است. در این سی و دو سال حتی اگر مریض بودم باید میومدم. میگفتم الان بچه‌ی مردم در انتظار منه .اولیا در انتظارمند. هیچوقت مرخصی استعلاجی و اینها نداشتم.</w:t>
      </w:r>
      <w:r w:rsidR="0094662B">
        <w:rPr>
          <w:rFonts w:cs="Calibri" w:hint="cs"/>
          <w:rtl/>
        </w:rPr>
        <w:t>"</w:t>
      </w:r>
    </w:p>
    <w:p w14:paraId="1552822E" w14:textId="220B9B60" w:rsidR="00623E32" w:rsidRDefault="0094662B" w:rsidP="00302BAA">
      <w:pPr>
        <w:pStyle w:val="ac"/>
        <w:rPr>
          <w:bCs/>
          <w:rtl/>
        </w:rPr>
      </w:pPr>
      <w:r>
        <w:rPr>
          <w:rFonts w:cs="Calibri" w:hint="cs"/>
          <w:rtl/>
        </w:rPr>
        <w:t>"</w:t>
      </w:r>
      <w:r w:rsidR="00623E32">
        <w:rPr>
          <w:rFonts w:hint="cs"/>
          <w:rtl/>
        </w:rPr>
        <w:t>م</w:t>
      </w:r>
      <w:r w:rsidR="00623E32" w:rsidRPr="007A15B8">
        <w:rPr>
          <w:rtl/>
        </w:rPr>
        <w:t>ن نزدیک</w:t>
      </w:r>
      <w:r w:rsidR="00623E32" w:rsidRPr="009B4F72">
        <w:rPr>
          <w:rtl/>
        </w:rPr>
        <w:t xml:space="preserve"> چهارشنبه سوری بود این باغچه را درست کردیم، من</w:t>
      </w:r>
      <w:r w:rsidR="00623E32">
        <w:rPr>
          <w:rtl/>
        </w:rPr>
        <w:t>‌ی</w:t>
      </w:r>
      <w:r w:rsidR="00623E32" w:rsidRPr="009B4F72">
        <w:rPr>
          <w:rtl/>
        </w:rPr>
        <w:t xml:space="preserve">ادمه هیچکاری توی خونه نکرده بودم، الان هم مثلا تازه اومدن این لرزگیر رو زدن همه اش میگفتم برم ببینم ،همه اش دنبال </w:t>
      </w:r>
      <w:r>
        <w:rPr>
          <w:rFonts w:cs="Calibri" w:hint="cs"/>
          <w:rtl/>
        </w:rPr>
        <w:t>"</w:t>
      </w:r>
      <w:r w:rsidR="00623E32" w:rsidRPr="009B4F72">
        <w:rPr>
          <w:rtl/>
        </w:rPr>
        <w:t>اینم که</w:t>
      </w:r>
      <w:r w:rsidR="00623E32">
        <w:rPr>
          <w:rtl/>
        </w:rPr>
        <w:t>‌ی</w:t>
      </w:r>
      <w:r w:rsidR="00623E32" w:rsidRPr="009B4F72">
        <w:rPr>
          <w:rtl/>
        </w:rPr>
        <w:t>ه کاری توی مدرسه بشه.</w:t>
      </w:r>
    </w:p>
    <w:p w14:paraId="1958CAC5" w14:textId="7024C14A" w:rsidR="00623E32" w:rsidRDefault="00623E32" w:rsidP="00302BAA">
      <w:pPr>
        <w:pStyle w:val="ac"/>
        <w:rPr>
          <w:rFonts w:cs="Calibri"/>
          <w:rtl/>
        </w:rPr>
      </w:pPr>
      <w:r>
        <w:rPr>
          <w:rFonts w:hint="cs"/>
          <w:rtl/>
        </w:rPr>
        <w:t>کد 5:</w:t>
      </w:r>
      <w:r w:rsidRPr="00525F67">
        <w:rPr>
          <w:rtl/>
        </w:rPr>
        <w:t xml:space="preserve"> </w:t>
      </w:r>
      <w:r w:rsidR="0094662B">
        <w:rPr>
          <w:rFonts w:cs="Calibri" w:hint="cs"/>
          <w:rtl/>
        </w:rPr>
        <w:t>"</w:t>
      </w:r>
      <w:r w:rsidRPr="009B4F72">
        <w:rPr>
          <w:rtl/>
        </w:rPr>
        <w:t>معلم</w:t>
      </w:r>
      <w:r>
        <w:rPr>
          <w:rtl/>
        </w:rPr>
        <w:t>‌ها</w:t>
      </w:r>
      <w:r w:rsidRPr="009B4F72">
        <w:rPr>
          <w:rtl/>
        </w:rPr>
        <w:t>ی من باید هفته</w:t>
      </w:r>
      <w:r>
        <w:rPr>
          <w:rFonts w:hint="cs"/>
          <w:rtl/>
        </w:rPr>
        <w:t>‌</w:t>
      </w:r>
      <w:r w:rsidRPr="009B4F72">
        <w:rPr>
          <w:rtl/>
        </w:rPr>
        <w:t>ای</w:t>
      </w:r>
      <w:r>
        <w:rPr>
          <w:rtl/>
        </w:rPr>
        <w:t>‌ی</w:t>
      </w:r>
      <w:r w:rsidRPr="009B4F72">
        <w:rPr>
          <w:rtl/>
        </w:rPr>
        <w:t>کبار از آزمایشگاه استفاده کنند، ملزمند از کتابخونه استفاده کنند، از اتاق جغرافیا ، اتاق بازی استفاده کنند.</w:t>
      </w:r>
      <w:r>
        <w:rPr>
          <w:rtl/>
        </w:rPr>
        <w:t>‌ی</w:t>
      </w:r>
      <w:r w:rsidRPr="009B4F72">
        <w:rPr>
          <w:rtl/>
        </w:rPr>
        <w:t>ه ذره هم غر می</w:t>
      </w:r>
      <w:r>
        <w:rPr>
          <w:rFonts w:hint="cs"/>
          <w:rtl/>
        </w:rPr>
        <w:t>‌</w:t>
      </w:r>
      <w:r w:rsidRPr="009B4F72">
        <w:rPr>
          <w:rtl/>
        </w:rPr>
        <w:t>زنن بندگان خدا، مقصر هم نیستند، فشار کاری خیلی خیلی خیلی زیاده ولی سعی می</w:t>
      </w:r>
      <w:r>
        <w:rPr>
          <w:rFonts w:hint="cs"/>
          <w:rtl/>
        </w:rPr>
        <w:t>‌</w:t>
      </w:r>
      <w:r w:rsidRPr="009B4F72">
        <w:rPr>
          <w:rtl/>
        </w:rPr>
        <w:t>کنم درکشون کنم، حالا جاهای دیگه درکشون بکنم. ازشون کار می</w:t>
      </w:r>
      <w:r>
        <w:rPr>
          <w:rFonts w:hint="cs"/>
          <w:rtl/>
        </w:rPr>
        <w:t>‌</w:t>
      </w:r>
      <w:r w:rsidRPr="009B4F72">
        <w:rPr>
          <w:rtl/>
        </w:rPr>
        <w:t>خوام، اونا هم مجبورن دیگه حداقل چون جواب بالا دستیشون رو بد</w:t>
      </w:r>
      <w:r>
        <w:rPr>
          <w:rFonts w:hint="cs"/>
          <w:rtl/>
        </w:rPr>
        <w:t>ن</w:t>
      </w:r>
      <w:r w:rsidRPr="009B4F72">
        <w:rPr>
          <w:rtl/>
        </w:rPr>
        <w:t xml:space="preserve"> کار می</w:t>
      </w:r>
      <w:r>
        <w:rPr>
          <w:rFonts w:hint="cs"/>
          <w:rtl/>
        </w:rPr>
        <w:t>‌</w:t>
      </w:r>
      <w:r w:rsidRPr="009B4F72">
        <w:rPr>
          <w:rtl/>
        </w:rPr>
        <w:t>کنن.</w:t>
      </w:r>
      <w:r>
        <w:rPr>
          <w:rFonts w:hint="cs"/>
          <w:rtl/>
        </w:rPr>
        <w:t xml:space="preserve"> </w:t>
      </w:r>
      <w:r w:rsidRPr="009B4F72">
        <w:rPr>
          <w:rtl/>
        </w:rPr>
        <w:t>من تا ساعت دوازده و نیم با بچه</w:t>
      </w:r>
      <w:r>
        <w:rPr>
          <w:rtl/>
        </w:rPr>
        <w:t>‌ها</w:t>
      </w:r>
      <w:r w:rsidRPr="009B4F72">
        <w:rPr>
          <w:rtl/>
        </w:rPr>
        <w:t>م و از اون به بعد برنامه</w:t>
      </w:r>
      <w:r>
        <w:rPr>
          <w:rtl/>
        </w:rPr>
        <w:t>‌ی</w:t>
      </w:r>
      <w:r w:rsidRPr="009B4F72">
        <w:rPr>
          <w:rtl/>
        </w:rPr>
        <w:t xml:space="preserve"> فردام رو </w:t>
      </w:r>
      <w:r>
        <w:rPr>
          <w:rtl/>
        </w:rPr>
        <w:t>می‌</w:t>
      </w:r>
      <w:r w:rsidRPr="009B4F72">
        <w:rPr>
          <w:rtl/>
        </w:rPr>
        <w:t>چینم و اینکه امروز چیکار کردی، خدا رو شکر کادر هم همراهه، می</w:t>
      </w:r>
      <w:r>
        <w:rPr>
          <w:rFonts w:hint="cs"/>
          <w:rtl/>
        </w:rPr>
        <w:t>‌</w:t>
      </w:r>
      <w:r w:rsidRPr="009B4F72">
        <w:rPr>
          <w:rtl/>
        </w:rPr>
        <w:t>شینی</w:t>
      </w:r>
      <w:r>
        <w:rPr>
          <w:rFonts w:hint="cs"/>
          <w:rtl/>
        </w:rPr>
        <w:t>م</w:t>
      </w:r>
      <w:r w:rsidRPr="009B4F72">
        <w:rPr>
          <w:rtl/>
        </w:rPr>
        <w:t xml:space="preserve"> با معاون</w:t>
      </w:r>
      <w:r>
        <w:rPr>
          <w:rFonts w:hint="cs"/>
          <w:rtl/>
        </w:rPr>
        <w:t>‌</w:t>
      </w:r>
      <w:r w:rsidRPr="009B4F72">
        <w:rPr>
          <w:rtl/>
        </w:rPr>
        <w:t>ها و خیلی سخت طول کشید تا این کادر همراه رو بچینم، حالا می</w:t>
      </w:r>
      <w:r>
        <w:rPr>
          <w:rFonts w:hint="cs"/>
          <w:rtl/>
        </w:rPr>
        <w:t>‌</w:t>
      </w:r>
      <w:r w:rsidRPr="009B4F72">
        <w:rPr>
          <w:rtl/>
        </w:rPr>
        <w:t>شینیم میگیم چی شد و چه اتفاقی افتاد در جریان کارها قرار بگیریم و فردا چه کنیم.</w:t>
      </w:r>
      <w:r>
        <w:rPr>
          <w:rtl/>
        </w:rPr>
        <w:t>‌ی</w:t>
      </w:r>
      <w:r w:rsidRPr="009B4F72">
        <w:rPr>
          <w:rtl/>
        </w:rPr>
        <w:t>ه برنامه</w:t>
      </w:r>
      <w:r>
        <w:rPr>
          <w:rFonts w:hint="cs"/>
          <w:rtl/>
        </w:rPr>
        <w:t>‌</w:t>
      </w:r>
      <w:r w:rsidRPr="009B4F72">
        <w:rPr>
          <w:rtl/>
        </w:rPr>
        <w:t>ریزی برای فردا. نه اینکه ندونیم فردا چیکاره</w:t>
      </w:r>
      <w:r>
        <w:rPr>
          <w:rFonts w:hint="cs"/>
          <w:rtl/>
        </w:rPr>
        <w:t>‌</w:t>
      </w:r>
      <w:r w:rsidRPr="009B4F72">
        <w:rPr>
          <w:rtl/>
        </w:rPr>
        <w:t>ایم ولی به جهت اینکه این انسجام وجود داره دیگه فردا رو بهتر شروع می</w:t>
      </w:r>
      <w:r>
        <w:rPr>
          <w:rFonts w:hint="cs"/>
          <w:rtl/>
        </w:rPr>
        <w:t>‌</w:t>
      </w:r>
      <w:r w:rsidRPr="009B4F72">
        <w:rPr>
          <w:rtl/>
        </w:rPr>
        <w:t>کنیم و خیلی چیزهایی که امروز اتفاق افتاده رو استدلال می</w:t>
      </w:r>
      <w:r>
        <w:rPr>
          <w:rFonts w:hint="cs"/>
          <w:rtl/>
        </w:rPr>
        <w:t>‌</w:t>
      </w:r>
      <w:r w:rsidRPr="009B4F72">
        <w:rPr>
          <w:rtl/>
        </w:rPr>
        <w:t>کنیم</w:t>
      </w:r>
      <w:r>
        <w:rPr>
          <w:rFonts w:hint="cs"/>
          <w:rtl/>
        </w:rPr>
        <w:t>.</w:t>
      </w:r>
      <w:r w:rsidR="0094662B">
        <w:rPr>
          <w:rFonts w:cs="Calibri" w:hint="cs"/>
          <w:rtl/>
        </w:rPr>
        <w:t>"</w:t>
      </w:r>
    </w:p>
    <w:p w14:paraId="20F719C8" w14:textId="64E11F87" w:rsidR="00D05891" w:rsidRPr="0094662B" w:rsidRDefault="00D05891" w:rsidP="00302BAA">
      <w:pPr>
        <w:pStyle w:val="ac"/>
        <w:rPr>
          <w:rFonts w:cs="Calibri"/>
          <w:bCs/>
          <w:rtl/>
        </w:rPr>
      </w:pPr>
      <w:r>
        <w:rPr>
          <w:rFonts w:cs="Calibri" w:hint="cs"/>
          <w:rtl/>
        </w:rPr>
        <w:t>کد 12: "</w:t>
      </w:r>
      <w:r w:rsidRPr="00D05891">
        <w:rPr>
          <w:rtl/>
        </w:rPr>
        <w:t xml:space="preserve"> </w:t>
      </w:r>
      <w:r>
        <w:rPr>
          <w:rtl/>
        </w:rPr>
        <w:t>من پنجشنبه و جمعه ایستادم اینجا با همین همکارم نقاش رو آوردیم همه ی نقاشی ها رو کشید. من یازده شب رفتم خونه و لایو گرفتم براش فرستادم. زنگ زد گفت نمیشه از تو یه عالمه آدم تکثیر بشه؟! ببین اینکه به من انرژی میده من رو به جلو می بره. اون مافوق منه و اونه که میتونه به من انرژی بده.</w:t>
      </w:r>
      <w:r w:rsidR="009715A4">
        <w:rPr>
          <w:rFonts w:hint="cs"/>
          <w:rtl/>
        </w:rPr>
        <w:t>"</w:t>
      </w:r>
    </w:p>
    <w:p w14:paraId="7E67B9E9" w14:textId="77777777" w:rsidR="00623E32" w:rsidRDefault="00623E32" w:rsidP="00302BAA">
      <w:pPr>
        <w:pStyle w:val="ac"/>
        <w:rPr>
          <w:rtl/>
        </w:rPr>
      </w:pPr>
      <w:r>
        <w:rPr>
          <w:rFonts w:hint="cs"/>
          <w:rtl/>
        </w:rPr>
        <w:t xml:space="preserve">کد 14: </w:t>
      </w:r>
      <w:r w:rsidRPr="00463DB8">
        <w:rPr>
          <w:rtl/>
        </w:rPr>
        <w:t>. همه باید دست به دست هم بدهند تا بتوانیم محیطی عالی برای تربیت و آموزش بچه‌ها داشته باشیم. بچه رغبت داشته باشد، دوست داشته باشد که بیاید مدرسه. من اگر توان مالی بالاتری داشته‌باشم سعی می‌کنم خیلی بیش از توانم برای بچه‌ها کار انجام دهم.</w:t>
      </w:r>
    </w:p>
    <w:p w14:paraId="55731099" w14:textId="1EDFBA08" w:rsidR="004D07DC" w:rsidRPr="00490686" w:rsidRDefault="004D07DC" w:rsidP="00302BAA">
      <w:pPr>
        <w:pStyle w:val="ac"/>
        <w:rPr>
          <w:rFonts w:cs="Calibri"/>
          <w:rtl/>
        </w:rPr>
      </w:pPr>
      <w:r>
        <w:rPr>
          <w:rFonts w:hint="cs"/>
          <w:rtl/>
        </w:rPr>
        <w:t xml:space="preserve">کد </w:t>
      </w:r>
      <w:r w:rsidRPr="00490686">
        <w:rPr>
          <w:rFonts w:hint="cs"/>
          <w:rtl/>
        </w:rPr>
        <w:t>33</w:t>
      </w:r>
      <w:r w:rsidR="00490686">
        <w:rPr>
          <w:rFonts w:hint="cs"/>
          <w:rtl/>
        </w:rPr>
        <w:t xml:space="preserve">: </w:t>
      </w:r>
      <w:r w:rsidR="00490686">
        <w:rPr>
          <w:rFonts w:cs="Calibri" w:hint="cs"/>
          <w:rtl/>
        </w:rPr>
        <w:t>"</w:t>
      </w:r>
      <w:r w:rsidR="00490686" w:rsidRPr="00490686">
        <w:rPr>
          <w:rFonts w:hint="cs"/>
          <w:rtl/>
        </w:rPr>
        <w:t>ی</w:t>
      </w:r>
      <w:r w:rsidR="00490686" w:rsidRPr="00490686">
        <w:rPr>
          <w:rFonts w:hint="eastAsia"/>
          <w:rtl/>
        </w:rPr>
        <w:t>ک</w:t>
      </w:r>
      <w:r w:rsidR="00490686" w:rsidRPr="00490686">
        <w:rPr>
          <w:rtl/>
        </w:rPr>
        <w:t xml:space="preserve"> </w:t>
      </w:r>
      <w:r w:rsidR="00490686" w:rsidRPr="00490686">
        <w:rPr>
          <w:rFonts w:hint="eastAsia"/>
          <w:rtl/>
        </w:rPr>
        <w:t>مد</w:t>
      </w:r>
      <w:r w:rsidR="00490686" w:rsidRPr="00490686">
        <w:rPr>
          <w:rFonts w:hint="cs"/>
          <w:rtl/>
        </w:rPr>
        <w:t>ی</w:t>
      </w:r>
      <w:r w:rsidR="00490686" w:rsidRPr="00490686">
        <w:rPr>
          <w:rFonts w:hint="eastAsia"/>
          <w:rtl/>
        </w:rPr>
        <w:t>ر</w:t>
      </w:r>
      <w:r w:rsidR="00490686" w:rsidRPr="00490686">
        <w:rPr>
          <w:rtl/>
        </w:rPr>
        <w:t xml:space="preserve"> </w:t>
      </w:r>
      <w:r w:rsidR="00490686" w:rsidRPr="00490686">
        <w:rPr>
          <w:rFonts w:hint="eastAsia"/>
          <w:rtl/>
        </w:rPr>
        <w:t>واقعاً</w:t>
      </w:r>
      <w:r w:rsidR="00490686" w:rsidRPr="00490686">
        <w:rPr>
          <w:rtl/>
        </w:rPr>
        <w:t xml:space="preserve"> </w:t>
      </w:r>
      <w:r w:rsidR="00490686" w:rsidRPr="00490686">
        <w:rPr>
          <w:rFonts w:hint="eastAsia"/>
          <w:rtl/>
        </w:rPr>
        <w:t>با</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اون</w:t>
      </w:r>
      <w:r w:rsidR="00490686" w:rsidRPr="00490686">
        <w:rPr>
          <w:rtl/>
        </w:rPr>
        <w:t xml:space="preserve"> </w:t>
      </w:r>
      <w:r w:rsidR="00490686" w:rsidRPr="00490686">
        <w:rPr>
          <w:rFonts w:hint="eastAsia"/>
          <w:rtl/>
        </w:rPr>
        <w:t>نگران</w:t>
      </w:r>
      <w:r w:rsidR="00490686" w:rsidRPr="00490686">
        <w:rPr>
          <w:rFonts w:hint="cs"/>
          <w:rtl/>
        </w:rPr>
        <w:t>ی</w:t>
      </w:r>
      <w:r w:rsidR="00490686" w:rsidRPr="00490686">
        <w:rPr>
          <w:rtl/>
        </w:rPr>
        <w:t xml:space="preserve"> </w:t>
      </w:r>
      <w:r w:rsidR="00490686" w:rsidRPr="00490686">
        <w:rPr>
          <w:rFonts w:hint="eastAsia"/>
          <w:rtl/>
        </w:rPr>
        <w:t>رو</w:t>
      </w:r>
      <w:r w:rsidR="00490686" w:rsidRPr="00490686">
        <w:rPr>
          <w:rtl/>
        </w:rPr>
        <w:t xml:space="preserve"> </w:t>
      </w:r>
      <w:r w:rsidR="00490686" w:rsidRPr="00490686">
        <w:rPr>
          <w:rFonts w:hint="eastAsia"/>
          <w:rtl/>
        </w:rPr>
        <w:t>داشته</w:t>
      </w:r>
      <w:r w:rsidR="00490686" w:rsidRPr="00490686">
        <w:rPr>
          <w:rtl/>
        </w:rPr>
        <w:t xml:space="preserve"> </w:t>
      </w:r>
      <w:r w:rsidR="00490686" w:rsidRPr="00490686">
        <w:rPr>
          <w:rFonts w:hint="eastAsia"/>
          <w:rtl/>
        </w:rPr>
        <w:t>باشه</w:t>
      </w:r>
      <w:r w:rsidR="00490686" w:rsidRPr="00490686">
        <w:rPr>
          <w:rtl/>
        </w:rPr>
        <w:t xml:space="preserve"> </w:t>
      </w:r>
      <w:r w:rsidR="00490686" w:rsidRPr="00490686">
        <w:rPr>
          <w:rFonts w:hint="eastAsia"/>
          <w:rtl/>
        </w:rPr>
        <w:t>با</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کار</w:t>
      </w:r>
      <w:r w:rsidR="00490686" w:rsidRPr="00490686">
        <w:rPr>
          <w:rtl/>
        </w:rPr>
        <w:t xml:space="preserve"> </w:t>
      </w:r>
      <w:r w:rsidR="00490686" w:rsidRPr="00490686">
        <w:rPr>
          <w:rFonts w:hint="eastAsia"/>
          <w:rtl/>
        </w:rPr>
        <w:t>بلد</w:t>
      </w:r>
      <w:r w:rsidR="00490686" w:rsidRPr="00490686">
        <w:rPr>
          <w:rtl/>
        </w:rPr>
        <w:t xml:space="preserve"> </w:t>
      </w:r>
      <w:r w:rsidR="00490686" w:rsidRPr="00490686">
        <w:rPr>
          <w:rFonts w:hint="eastAsia"/>
          <w:rtl/>
        </w:rPr>
        <w:t>باشه</w:t>
      </w:r>
      <w:r w:rsidR="00490686" w:rsidRPr="00490686">
        <w:rPr>
          <w:rtl/>
        </w:rPr>
        <w:t xml:space="preserve"> </w:t>
      </w:r>
      <w:r w:rsidR="00490686" w:rsidRPr="00490686">
        <w:rPr>
          <w:rFonts w:hint="eastAsia"/>
          <w:rtl/>
        </w:rPr>
        <w:t>با</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cs"/>
          <w:rtl/>
        </w:rPr>
        <w:t>ی</w:t>
      </w:r>
      <w:r w:rsidR="00490686" w:rsidRPr="00490686">
        <w:rPr>
          <w:rFonts w:hint="eastAsia"/>
          <w:rtl/>
        </w:rPr>
        <w:t>ک</w:t>
      </w:r>
      <w:r w:rsidR="00490686" w:rsidRPr="00490686">
        <w:rPr>
          <w:rtl/>
        </w:rPr>
        <w:t xml:space="preserve"> </w:t>
      </w:r>
      <w:r w:rsidR="00490686" w:rsidRPr="00490686">
        <w:rPr>
          <w:rFonts w:hint="eastAsia"/>
          <w:rtl/>
        </w:rPr>
        <w:t>ذره</w:t>
      </w:r>
      <w:r w:rsidR="00490686" w:rsidRPr="00490686">
        <w:rPr>
          <w:rtl/>
        </w:rPr>
        <w:t xml:space="preserve"> </w:t>
      </w:r>
      <w:r w:rsidR="00490686" w:rsidRPr="00490686">
        <w:rPr>
          <w:rFonts w:hint="eastAsia"/>
          <w:rtl/>
        </w:rPr>
        <w:t>ذهنش</w:t>
      </w:r>
      <w:r w:rsidR="00490686" w:rsidRPr="00490686">
        <w:rPr>
          <w:rtl/>
        </w:rPr>
        <w:t xml:space="preserve"> </w:t>
      </w:r>
      <w:r w:rsidR="00490686" w:rsidRPr="00490686">
        <w:rPr>
          <w:rFonts w:hint="eastAsia"/>
          <w:rtl/>
        </w:rPr>
        <w:t>را</w:t>
      </w:r>
      <w:r w:rsidR="00490686" w:rsidRPr="00490686">
        <w:rPr>
          <w:rtl/>
        </w:rPr>
        <w:t xml:space="preserve"> </w:t>
      </w:r>
      <w:r w:rsidR="00490686" w:rsidRPr="00490686">
        <w:rPr>
          <w:rFonts w:hint="eastAsia"/>
          <w:rtl/>
        </w:rPr>
        <w:t>درگ</w:t>
      </w:r>
      <w:r w:rsidR="00490686" w:rsidRPr="00490686">
        <w:rPr>
          <w:rFonts w:hint="cs"/>
          <w:rtl/>
        </w:rPr>
        <w:t>ی</w:t>
      </w:r>
      <w:r w:rsidR="00490686" w:rsidRPr="00490686">
        <w:rPr>
          <w:rFonts w:hint="eastAsia"/>
          <w:rtl/>
        </w:rPr>
        <w:t>ر</w:t>
      </w:r>
      <w:r w:rsidR="00490686" w:rsidRPr="00490686">
        <w:rPr>
          <w:rtl/>
        </w:rPr>
        <w:t xml:space="preserve"> </w:t>
      </w:r>
      <w:r w:rsidR="00490686" w:rsidRPr="00490686">
        <w:rPr>
          <w:rFonts w:hint="eastAsia"/>
          <w:rtl/>
        </w:rPr>
        <w:t>مسائل</w:t>
      </w:r>
      <w:r w:rsidR="00490686" w:rsidRPr="00490686">
        <w:rPr>
          <w:rtl/>
        </w:rPr>
        <w:t xml:space="preserve"> </w:t>
      </w:r>
      <w:r w:rsidR="00490686" w:rsidRPr="00490686">
        <w:rPr>
          <w:rFonts w:hint="eastAsia"/>
          <w:rtl/>
        </w:rPr>
        <w:t>بکنه</w:t>
      </w:r>
      <w:r w:rsidR="00490686" w:rsidRPr="00490686">
        <w:rPr>
          <w:rtl/>
        </w:rPr>
        <w:t xml:space="preserve"> </w:t>
      </w:r>
      <w:r w:rsidR="00490686" w:rsidRPr="00490686">
        <w:rPr>
          <w:rFonts w:hint="eastAsia"/>
          <w:rtl/>
        </w:rPr>
        <w:t>به</w:t>
      </w:r>
      <w:r w:rsidR="00490686" w:rsidRPr="00490686">
        <w:rPr>
          <w:rtl/>
        </w:rPr>
        <w:t xml:space="preserve"> </w:t>
      </w:r>
      <w:r w:rsidR="00490686" w:rsidRPr="00490686">
        <w:rPr>
          <w:rFonts w:hint="eastAsia"/>
          <w:rtl/>
        </w:rPr>
        <w:t>راحت</w:t>
      </w:r>
      <w:r w:rsidR="00490686" w:rsidRPr="00490686">
        <w:rPr>
          <w:rFonts w:hint="cs"/>
          <w:rtl/>
        </w:rPr>
        <w:t>ی</w:t>
      </w:r>
      <w:r w:rsidR="00490686" w:rsidRPr="00490686">
        <w:rPr>
          <w:rtl/>
        </w:rPr>
        <w:t xml:space="preserve"> </w:t>
      </w:r>
      <w:r w:rsidR="00490686" w:rsidRPr="00490686">
        <w:rPr>
          <w:rFonts w:hint="eastAsia"/>
          <w:rtl/>
        </w:rPr>
        <w:t>خودش</w:t>
      </w:r>
      <w:r w:rsidR="00490686" w:rsidRPr="00490686">
        <w:rPr>
          <w:rtl/>
        </w:rPr>
        <w:t xml:space="preserve"> </w:t>
      </w:r>
      <w:r w:rsidR="00490686" w:rsidRPr="00490686">
        <w:rPr>
          <w:rFonts w:hint="eastAsia"/>
          <w:rtl/>
        </w:rPr>
        <w:t>نبا</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فکر</w:t>
      </w:r>
      <w:r w:rsidR="00490686" w:rsidRPr="00490686">
        <w:rPr>
          <w:rtl/>
        </w:rPr>
        <w:t xml:space="preserve"> </w:t>
      </w:r>
      <w:r w:rsidR="00490686" w:rsidRPr="00490686">
        <w:rPr>
          <w:rFonts w:hint="eastAsia"/>
          <w:rtl/>
        </w:rPr>
        <w:t>بکنه</w:t>
      </w:r>
      <w:r w:rsidR="00490686" w:rsidRPr="00490686">
        <w:rPr>
          <w:rtl/>
        </w:rPr>
        <w:t xml:space="preserve"> </w:t>
      </w:r>
      <w:r w:rsidR="00490686" w:rsidRPr="00490686">
        <w:rPr>
          <w:rFonts w:hint="eastAsia"/>
          <w:rtl/>
        </w:rPr>
        <w:t>بب</w:t>
      </w:r>
      <w:r w:rsidR="00490686" w:rsidRPr="00490686">
        <w:rPr>
          <w:rFonts w:hint="cs"/>
          <w:rtl/>
        </w:rPr>
        <w:t>ی</w:t>
      </w:r>
      <w:r w:rsidR="00490686" w:rsidRPr="00490686">
        <w:rPr>
          <w:rFonts w:hint="eastAsia"/>
          <w:rtl/>
        </w:rPr>
        <w:t>ن</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من</w:t>
      </w:r>
      <w:r w:rsidR="00490686" w:rsidRPr="00490686">
        <w:rPr>
          <w:rtl/>
        </w:rPr>
        <w:t xml:space="preserve"> </w:t>
      </w:r>
      <w:r w:rsidR="00490686" w:rsidRPr="00490686">
        <w:rPr>
          <w:rFonts w:hint="eastAsia"/>
          <w:rtl/>
        </w:rPr>
        <w:t>از</w:t>
      </w:r>
      <w:r w:rsidR="00490686" w:rsidRPr="00490686">
        <w:rPr>
          <w:rtl/>
        </w:rPr>
        <w:t xml:space="preserve"> </w:t>
      </w:r>
      <w:r w:rsidR="00490686" w:rsidRPr="00490686">
        <w:rPr>
          <w:rFonts w:hint="eastAsia"/>
          <w:rtl/>
        </w:rPr>
        <w:t>خودم</w:t>
      </w:r>
      <w:r w:rsidR="00490686" w:rsidRPr="00490686">
        <w:rPr>
          <w:rtl/>
        </w:rPr>
        <w:t xml:space="preserve"> </w:t>
      </w:r>
      <w:r w:rsidR="00490686" w:rsidRPr="00490686">
        <w:rPr>
          <w:rFonts w:hint="eastAsia"/>
          <w:rtl/>
        </w:rPr>
        <w:t>نم</w:t>
      </w:r>
      <w:r w:rsidR="00490686" w:rsidRPr="00490686">
        <w:rPr>
          <w:rFonts w:hint="cs"/>
          <w:rtl/>
        </w:rPr>
        <w:t>ی</w:t>
      </w:r>
      <w:r w:rsidR="00490686" w:rsidRPr="00490686">
        <w:rPr>
          <w:rFonts w:hint="eastAsia"/>
          <w:rtl/>
        </w:rPr>
        <w:t>خوام</w:t>
      </w:r>
      <w:r w:rsidR="00490686" w:rsidRPr="00490686">
        <w:rPr>
          <w:rtl/>
        </w:rPr>
        <w:t xml:space="preserve"> </w:t>
      </w:r>
      <w:r w:rsidR="00490686" w:rsidRPr="00490686">
        <w:rPr>
          <w:rFonts w:hint="eastAsia"/>
          <w:rtl/>
        </w:rPr>
        <w:t>تعر</w:t>
      </w:r>
      <w:r w:rsidR="00490686" w:rsidRPr="00490686">
        <w:rPr>
          <w:rFonts w:hint="cs"/>
          <w:rtl/>
        </w:rPr>
        <w:t>ی</w:t>
      </w:r>
      <w:r w:rsidR="00490686" w:rsidRPr="00490686">
        <w:rPr>
          <w:rFonts w:hint="eastAsia"/>
          <w:rtl/>
        </w:rPr>
        <w:t>ف</w:t>
      </w:r>
      <w:r w:rsidR="00490686" w:rsidRPr="00490686">
        <w:rPr>
          <w:rtl/>
        </w:rPr>
        <w:t xml:space="preserve"> </w:t>
      </w:r>
      <w:r w:rsidR="00490686" w:rsidRPr="00490686">
        <w:rPr>
          <w:rFonts w:hint="eastAsia"/>
          <w:rtl/>
        </w:rPr>
        <w:t>کنم</w:t>
      </w:r>
      <w:r w:rsidR="00490686" w:rsidRPr="00490686">
        <w:rPr>
          <w:rtl/>
        </w:rPr>
        <w:t xml:space="preserve"> </w:t>
      </w:r>
      <w:r w:rsidR="00490686" w:rsidRPr="00490686">
        <w:rPr>
          <w:rFonts w:hint="eastAsia"/>
          <w:rtl/>
        </w:rPr>
        <w:t>ع</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به</w:t>
      </w:r>
      <w:r w:rsidR="00490686" w:rsidRPr="00490686">
        <w:rPr>
          <w:rtl/>
        </w:rPr>
        <w:t xml:space="preserve"> </w:t>
      </w:r>
      <w:r w:rsidR="00490686" w:rsidRPr="00490686">
        <w:rPr>
          <w:rFonts w:hint="eastAsia"/>
          <w:rtl/>
        </w:rPr>
        <w:t>من</w:t>
      </w:r>
      <w:r w:rsidR="00490686" w:rsidRPr="00490686">
        <w:rPr>
          <w:rtl/>
        </w:rPr>
        <w:t xml:space="preserve"> </w:t>
      </w:r>
      <w:r w:rsidR="00490686" w:rsidRPr="00490686">
        <w:rPr>
          <w:rFonts w:hint="eastAsia"/>
          <w:rtl/>
        </w:rPr>
        <w:t>زنگ</w:t>
      </w:r>
      <w:r w:rsidR="00490686" w:rsidRPr="00490686">
        <w:rPr>
          <w:rtl/>
        </w:rPr>
        <w:t xml:space="preserve"> </w:t>
      </w:r>
      <w:r w:rsidR="00490686" w:rsidRPr="00490686">
        <w:rPr>
          <w:rFonts w:hint="eastAsia"/>
          <w:rtl/>
        </w:rPr>
        <w:t>زدن</w:t>
      </w:r>
      <w:r w:rsidR="00490686" w:rsidRPr="00490686">
        <w:rPr>
          <w:rtl/>
        </w:rPr>
        <w:t xml:space="preserve"> </w:t>
      </w:r>
      <w:r w:rsidR="00490686" w:rsidRPr="00490686">
        <w:rPr>
          <w:rFonts w:hint="eastAsia"/>
          <w:rtl/>
        </w:rPr>
        <w:t>سوم</w:t>
      </w:r>
      <w:r w:rsidR="00490686" w:rsidRPr="00490686">
        <w:rPr>
          <w:rtl/>
        </w:rPr>
        <w:t xml:space="preserve"> </w:t>
      </w:r>
      <w:r w:rsidR="00490686" w:rsidRPr="00490686">
        <w:rPr>
          <w:rFonts w:hint="eastAsia"/>
          <w:rtl/>
        </w:rPr>
        <w:t>ع</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که</w:t>
      </w:r>
      <w:r w:rsidR="00490686" w:rsidRPr="00490686">
        <w:rPr>
          <w:rtl/>
        </w:rPr>
        <w:t xml:space="preserve"> </w:t>
      </w:r>
      <w:r w:rsidR="00490686" w:rsidRPr="00490686">
        <w:rPr>
          <w:rFonts w:hint="eastAsia"/>
          <w:rtl/>
        </w:rPr>
        <w:t>خانم</w:t>
      </w:r>
      <w:r w:rsidR="00490686" w:rsidRPr="00490686">
        <w:rPr>
          <w:rtl/>
        </w:rPr>
        <w:t xml:space="preserve"> </w:t>
      </w:r>
      <w:r w:rsidR="00490686">
        <w:rPr>
          <w:rFonts w:hint="eastAsia"/>
          <w:rtl/>
        </w:rPr>
        <w:t>نجف</w:t>
      </w:r>
      <w:r w:rsidR="00490686">
        <w:rPr>
          <w:rFonts w:hint="cs"/>
          <w:rtl/>
        </w:rPr>
        <w:t>ی</w:t>
      </w:r>
      <w:r w:rsidR="00490686">
        <w:rPr>
          <w:rtl/>
        </w:rPr>
        <w:t xml:space="preserve"> </w:t>
      </w:r>
      <w:r w:rsidR="00490686">
        <w:rPr>
          <w:rFonts w:hint="eastAsia"/>
          <w:rtl/>
        </w:rPr>
        <w:t>مدرسه</w:t>
      </w:r>
      <w:r w:rsidR="00490686">
        <w:rPr>
          <w:rtl/>
        </w:rPr>
        <w:t xml:space="preserve"> </w:t>
      </w:r>
      <w:r w:rsidR="00490686">
        <w:rPr>
          <w:rFonts w:hint="eastAsia"/>
          <w:rtl/>
        </w:rPr>
        <w:t>رو</w:t>
      </w:r>
      <w:r w:rsidR="00490686">
        <w:rPr>
          <w:rtl/>
        </w:rPr>
        <w:t xml:space="preserve"> </w:t>
      </w:r>
      <w:r w:rsidR="00490686">
        <w:rPr>
          <w:rFonts w:hint="eastAsia"/>
          <w:rtl/>
        </w:rPr>
        <w:t>م</w:t>
      </w:r>
      <w:r w:rsidR="00490686">
        <w:rPr>
          <w:rFonts w:hint="cs"/>
          <w:rtl/>
        </w:rPr>
        <w:t>ی</w:t>
      </w:r>
      <w:r w:rsidR="00490686">
        <w:rPr>
          <w:rFonts w:hint="eastAsia"/>
          <w:rtl/>
        </w:rPr>
        <w:t>خوا</w:t>
      </w:r>
      <w:r w:rsidR="00490686">
        <w:rPr>
          <w:rFonts w:hint="cs"/>
          <w:rtl/>
        </w:rPr>
        <w:t>ی</w:t>
      </w:r>
      <w:r w:rsidR="00490686">
        <w:rPr>
          <w:rFonts w:hint="eastAsia"/>
          <w:rtl/>
        </w:rPr>
        <w:t>م</w:t>
      </w:r>
      <w:r w:rsidR="00490686">
        <w:rPr>
          <w:rtl/>
        </w:rPr>
        <w:t xml:space="preserve"> </w:t>
      </w:r>
      <w:r w:rsidR="00490686">
        <w:rPr>
          <w:rFonts w:hint="eastAsia"/>
          <w:rtl/>
        </w:rPr>
        <w:t>آسفالت</w:t>
      </w:r>
      <w:r w:rsidR="00490686">
        <w:rPr>
          <w:rtl/>
        </w:rPr>
        <w:t xml:space="preserve"> </w:t>
      </w:r>
      <w:r w:rsidR="00490686">
        <w:rPr>
          <w:rFonts w:hint="eastAsia"/>
          <w:rtl/>
        </w:rPr>
        <w:t>کن</w:t>
      </w:r>
      <w:r w:rsidR="00490686">
        <w:rPr>
          <w:rFonts w:hint="cs"/>
          <w:rtl/>
        </w:rPr>
        <w:t>ی</w:t>
      </w:r>
      <w:r w:rsidR="00490686">
        <w:rPr>
          <w:rFonts w:hint="eastAsia"/>
          <w:rtl/>
        </w:rPr>
        <w:t>م</w:t>
      </w:r>
      <w:r w:rsidR="00490686">
        <w:rPr>
          <w:rtl/>
        </w:rPr>
        <w:t xml:space="preserve"> </w:t>
      </w:r>
      <w:r w:rsidR="00490686">
        <w:rPr>
          <w:rFonts w:hint="eastAsia"/>
          <w:rtl/>
        </w:rPr>
        <w:t>من</w:t>
      </w:r>
      <w:r w:rsidR="00490686">
        <w:rPr>
          <w:rtl/>
        </w:rPr>
        <w:t xml:space="preserve"> </w:t>
      </w:r>
      <w:r w:rsidR="00490686">
        <w:rPr>
          <w:rFonts w:hint="eastAsia"/>
          <w:rtl/>
        </w:rPr>
        <w:t>خ</w:t>
      </w:r>
      <w:r w:rsidR="00490686">
        <w:rPr>
          <w:rFonts w:hint="cs"/>
          <w:rtl/>
        </w:rPr>
        <w:t>ی</w:t>
      </w:r>
      <w:r w:rsidR="00490686">
        <w:rPr>
          <w:rFonts w:hint="eastAsia"/>
          <w:rtl/>
        </w:rPr>
        <w:t>ل</w:t>
      </w:r>
      <w:r w:rsidR="00490686">
        <w:rPr>
          <w:rFonts w:hint="cs"/>
          <w:rtl/>
        </w:rPr>
        <w:t>ی</w:t>
      </w:r>
      <w:r w:rsidR="00490686">
        <w:rPr>
          <w:rtl/>
        </w:rPr>
        <w:t xml:space="preserve"> </w:t>
      </w:r>
      <w:r w:rsidR="00490686">
        <w:rPr>
          <w:rFonts w:hint="eastAsia"/>
          <w:rtl/>
        </w:rPr>
        <w:t>راحت</w:t>
      </w:r>
      <w:r w:rsidR="00490686">
        <w:rPr>
          <w:rtl/>
        </w:rPr>
        <w:t xml:space="preserve"> </w:t>
      </w:r>
      <w:r w:rsidR="00490686">
        <w:rPr>
          <w:rFonts w:hint="eastAsia"/>
          <w:rtl/>
        </w:rPr>
        <w:t>م</w:t>
      </w:r>
      <w:r w:rsidR="00490686">
        <w:rPr>
          <w:rFonts w:hint="cs"/>
          <w:rtl/>
        </w:rPr>
        <w:t>ی</w:t>
      </w:r>
      <w:r w:rsidR="00490686">
        <w:rPr>
          <w:rFonts w:hint="eastAsia"/>
          <w:rtl/>
        </w:rPr>
        <w:t>تونستم</w:t>
      </w:r>
      <w:r w:rsidR="00490686">
        <w:rPr>
          <w:rtl/>
        </w:rPr>
        <w:t xml:space="preserve"> </w:t>
      </w:r>
      <w:r w:rsidR="00490686">
        <w:rPr>
          <w:rFonts w:hint="eastAsia"/>
          <w:rtl/>
        </w:rPr>
        <w:t>ن</w:t>
      </w:r>
      <w:r w:rsidR="00490686">
        <w:rPr>
          <w:rFonts w:hint="cs"/>
          <w:rtl/>
        </w:rPr>
        <w:t>ی</w:t>
      </w:r>
      <w:r w:rsidR="00490686">
        <w:rPr>
          <w:rFonts w:hint="eastAsia"/>
          <w:rtl/>
        </w:rPr>
        <w:t>ام</w:t>
      </w:r>
      <w:r w:rsidR="00490686">
        <w:rPr>
          <w:rtl/>
        </w:rPr>
        <w:t xml:space="preserve"> </w:t>
      </w:r>
      <w:r w:rsidR="00490686">
        <w:rPr>
          <w:rFonts w:hint="eastAsia"/>
          <w:rtl/>
        </w:rPr>
        <w:t>در</w:t>
      </w:r>
      <w:r w:rsidR="00490686">
        <w:rPr>
          <w:rtl/>
        </w:rPr>
        <w:t xml:space="preserve"> </w:t>
      </w:r>
      <w:r w:rsidR="00490686">
        <w:rPr>
          <w:rFonts w:hint="eastAsia"/>
          <w:rtl/>
        </w:rPr>
        <w:t>مدرسه</w:t>
      </w:r>
      <w:r w:rsidR="00490686">
        <w:rPr>
          <w:rtl/>
        </w:rPr>
        <w:t xml:space="preserve"> </w:t>
      </w:r>
      <w:r w:rsidR="00490686">
        <w:rPr>
          <w:rFonts w:hint="eastAsia"/>
          <w:rtl/>
        </w:rPr>
        <w:t>در</w:t>
      </w:r>
      <w:r w:rsidR="00490686">
        <w:rPr>
          <w:rtl/>
        </w:rPr>
        <w:t xml:space="preserve"> </w:t>
      </w:r>
      <w:r w:rsidR="00490686">
        <w:rPr>
          <w:rFonts w:hint="eastAsia"/>
          <w:rtl/>
        </w:rPr>
        <w:t>رو</w:t>
      </w:r>
      <w:r w:rsidR="00490686">
        <w:rPr>
          <w:rtl/>
        </w:rPr>
        <w:t xml:space="preserve"> </w:t>
      </w:r>
      <w:r w:rsidR="00490686">
        <w:rPr>
          <w:rFonts w:hint="eastAsia"/>
          <w:rtl/>
        </w:rPr>
        <w:t>باز</w:t>
      </w:r>
      <w:r w:rsidR="00490686">
        <w:rPr>
          <w:rtl/>
        </w:rPr>
        <w:t xml:space="preserve"> </w:t>
      </w:r>
      <w:r w:rsidR="00490686">
        <w:rPr>
          <w:rFonts w:hint="eastAsia"/>
          <w:rtl/>
        </w:rPr>
        <w:t>بکنم</w:t>
      </w:r>
      <w:r w:rsidR="00490686">
        <w:rPr>
          <w:rtl/>
        </w:rPr>
        <w:t xml:space="preserve"> </w:t>
      </w:r>
      <w:r w:rsidR="00490686">
        <w:rPr>
          <w:rFonts w:hint="eastAsia"/>
          <w:rtl/>
        </w:rPr>
        <w:t>بگم</w:t>
      </w:r>
      <w:r w:rsidR="00490686">
        <w:rPr>
          <w:rtl/>
        </w:rPr>
        <w:t xml:space="preserve"> </w:t>
      </w:r>
      <w:r w:rsidR="00490686">
        <w:rPr>
          <w:rFonts w:hint="eastAsia"/>
          <w:rtl/>
        </w:rPr>
        <w:t>خودتون</w:t>
      </w:r>
      <w:r w:rsidR="00490686">
        <w:rPr>
          <w:rtl/>
        </w:rPr>
        <w:t xml:space="preserve"> </w:t>
      </w:r>
      <w:r w:rsidR="00490686">
        <w:rPr>
          <w:rFonts w:hint="eastAsia"/>
          <w:rtl/>
        </w:rPr>
        <w:t>ب</w:t>
      </w:r>
      <w:r w:rsidR="00490686">
        <w:rPr>
          <w:rFonts w:hint="cs"/>
          <w:rtl/>
        </w:rPr>
        <w:t>ی</w:t>
      </w:r>
      <w:r w:rsidR="00490686">
        <w:rPr>
          <w:rFonts w:hint="eastAsia"/>
          <w:rtl/>
        </w:rPr>
        <w:t>ا</w:t>
      </w:r>
      <w:r w:rsidR="00490686">
        <w:rPr>
          <w:rFonts w:hint="cs"/>
          <w:rtl/>
        </w:rPr>
        <w:t>یی</w:t>
      </w:r>
      <w:r w:rsidR="00490686">
        <w:rPr>
          <w:rFonts w:hint="eastAsia"/>
          <w:rtl/>
        </w:rPr>
        <w:t>د</w:t>
      </w:r>
      <w:r w:rsidR="00490686">
        <w:rPr>
          <w:rtl/>
        </w:rPr>
        <w:t xml:space="preserve"> </w:t>
      </w:r>
      <w:r w:rsidR="00490686">
        <w:rPr>
          <w:rFonts w:hint="eastAsia"/>
          <w:rtl/>
        </w:rPr>
        <w:t>آسفالت</w:t>
      </w:r>
      <w:r w:rsidR="00490686">
        <w:rPr>
          <w:rtl/>
        </w:rPr>
        <w:t xml:space="preserve"> </w:t>
      </w:r>
      <w:r w:rsidR="00490686">
        <w:rPr>
          <w:rFonts w:hint="eastAsia"/>
          <w:rtl/>
        </w:rPr>
        <w:t>کن</w:t>
      </w:r>
      <w:r w:rsidR="00490686">
        <w:rPr>
          <w:rFonts w:hint="cs"/>
          <w:rtl/>
        </w:rPr>
        <w:t>ی</w:t>
      </w:r>
      <w:r w:rsidR="00490686">
        <w:rPr>
          <w:rFonts w:hint="eastAsia"/>
          <w:rtl/>
        </w:rPr>
        <w:t>د</w:t>
      </w:r>
      <w:r w:rsidR="00490686">
        <w:rPr>
          <w:rtl/>
        </w:rPr>
        <w:t xml:space="preserve"> </w:t>
      </w:r>
      <w:r w:rsidR="00490686">
        <w:rPr>
          <w:rFonts w:hint="eastAsia"/>
          <w:rtl/>
        </w:rPr>
        <w:t>اما</w:t>
      </w:r>
      <w:r w:rsidR="00490686">
        <w:rPr>
          <w:rtl/>
        </w:rPr>
        <w:t xml:space="preserve"> </w:t>
      </w:r>
      <w:r w:rsidR="00490686">
        <w:rPr>
          <w:rFonts w:hint="eastAsia"/>
          <w:rtl/>
        </w:rPr>
        <w:t>باور</w:t>
      </w:r>
      <w:r w:rsidR="00490686">
        <w:rPr>
          <w:rtl/>
        </w:rPr>
        <w:t xml:space="preserve"> </w:t>
      </w:r>
      <w:r w:rsidR="00490686">
        <w:rPr>
          <w:rFonts w:hint="eastAsia"/>
          <w:rtl/>
        </w:rPr>
        <w:t>کن</w:t>
      </w:r>
      <w:r w:rsidR="00490686">
        <w:rPr>
          <w:rFonts w:hint="cs"/>
          <w:rtl/>
        </w:rPr>
        <w:t>ی</w:t>
      </w:r>
      <w:r w:rsidR="00490686">
        <w:rPr>
          <w:rFonts w:hint="eastAsia"/>
          <w:rtl/>
        </w:rPr>
        <w:t>د</w:t>
      </w:r>
      <w:r w:rsidR="00490686">
        <w:rPr>
          <w:rtl/>
        </w:rPr>
        <w:t xml:space="preserve"> </w:t>
      </w:r>
      <w:r w:rsidR="00490686">
        <w:rPr>
          <w:rFonts w:hint="eastAsia"/>
          <w:rtl/>
        </w:rPr>
        <w:t>سفرم</w:t>
      </w:r>
      <w:r w:rsidR="00490686">
        <w:rPr>
          <w:rtl/>
        </w:rPr>
        <w:t xml:space="preserve"> </w:t>
      </w:r>
      <w:r w:rsidR="00490686">
        <w:rPr>
          <w:rFonts w:hint="eastAsia"/>
          <w:rtl/>
        </w:rPr>
        <w:t>را</w:t>
      </w:r>
      <w:r w:rsidR="00490686">
        <w:rPr>
          <w:rtl/>
        </w:rPr>
        <w:t xml:space="preserve"> </w:t>
      </w:r>
      <w:r w:rsidR="00490686">
        <w:rPr>
          <w:rFonts w:hint="eastAsia"/>
          <w:rtl/>
        </w:rPr>
        <w:t>لغو</w:t>
      </w:r>
      <w:r w:rsidR="00490686">
        <w:rPr>
          <w:rtl/>
        </w:rPr>
        <w:t xml:space="preserve"> </w:t>
      </w:r>
      <w:r w:rsidR="00490686">
        <w:rPr>
          <w:rFonts w:hint="eastAsia"/>
          <w:rtl/>
        </w:rPr>
        <w:t>کردم</w:t>
      </w:r>
      <w:r w:rsidR="00490686">
        <w:rPr>
          <w:rtl/>
        </w:rPr>
        <w:t xml:space="preserve"> </w:t>
      </w:r>
      <w:r w:rsidR="00490686">
        <w:rPr>
          <w:rFonts w:hint="eastAsia"/>
          <w:rtl/>
        </w:rPr>
        <w:t>گفتم</w:t>
      </w:r>
      <w:r w:rsidR="00490686">
        <w:rPr>
          <w:rtl/>
        </w:rPr>
        <w:t xml:space="preserve"> </w:t>
      </w:r>
      <w:r w:rsidR="00490686">
        <w:rPr>
          <w:rFonts w:hint="cs"/>
          <w:rtl/>
        </w:rPr>
        <w:t>۸</w:t>
      </w:r>
      <w:r w:rsidR="00490686">
        <w:rPr>
          <w:rtl/>
        </w:rPr>
        <w:t xml:space="preserve"> </w:t>
      </w:r>
      <w:r w:rsidR="00490686">
        <w:rPr>
          <w:rFonts w:hint="eastAsia"/>
          <w:rtl/>
        </w:rPr>
        <w:t>سال</w:t>
      </w:r>
      <w:r w:rsidR="00490686">
        <w:rPr>
          <w:rtl/>
        </w:rPr>
        <w:t xml:space="preserve"> </w:t>
      </w:r>
      <w:r w:rsidR="00490686">
        <w:rPr>
          <w:rFonts w:hint="eastAsia"/>
          <w:rtl/>
        </w:rPr>
        <w:t>ما</w:t>
      </w:r>
      <w:r w:rsidR="00490686">
        <w:rPr>
          <w:rtl/>
        </w:rPr>
        <w:t xml:space="preserve"> </w:t>
      </w:r>
      <w:r w:rsidR="00490686">
        <w:rPr>
          <w:rFonts w:hint="eastAsia"/>
          <w:rtl/>
        </w:rPr>
        <w:t>منتظر</w:t>
      </w:r>
      <w:r w:rsidR="00490686">
        <w:rPr>
          <w:rtl/>
        </w:rPr>
        <w:t xml:space="preserve"> </w:t>
      </w:r>
      <w:r w:rsidR="00490686">
        <w:rPr>
          <w:rFonts w:hint="eastAsia"/>
          <w:rtl/>
        </w:rPr>
        <w:t>ا</w:t>
      </w:r>
      <w:r w:rsidR="00490686">
        <w:rPr>
          <w:rFonts w:hint="cs"/>
          <w:rtl/>
        </w:rPr>
        <w:t>ی</w:t>
      </w:r>
      <w:r w:rsidR="00490686">
        <w:rPr>
          <w:rFonts w:hint="eastAsia"/>
          <w:rtl/>
        </w:rPr>
        <w:t>ن</w:t>
      </w:r>
      <w:r w:rsidR="00490686">
        <w:rPr>
          <w:rtl/>
        </w:rPr>
        <w:t xml:space="preserve"> </w:t>
      </w:r>
      <w:r w:rsidR="00490686">
        <w:rPr>
          <w:rFonts w:hint="eastAsia"/>
          <w:rtl/>
        </w:rPr>
        <w:t>هست</w:t>
      </w:r>
      <w:r w:rsidR="00490686">
        <w:rPr>
          <w:rFonts w:hint="cs"/>
          <w:rtl/>
        </w:rPr>
        <w:t>ی</w:t>
      </w:r>
      <w:r w:rsidR="00490686">
        <w:rPr>
          <w:rFonts w:hint="eastAsia"/>
          <w:rtl/>
        </w:rPr>
        <w:t>م</w:t>
      </w:r>
      <w:r w:rsidR="00490686">
        <w:rPr>
          <w:rtl/>
        </w:rPr>
        <w:t xml:space="preserve"> </w:t>
      </w:r>
      <w:r w:rsidR="00490686">
        <w:rPr>
          <w:rFonts w:hint="eastAsia"/>
          <w:rtl/>
        </w:rPr>
        <w:t>د</w:t>
      </w:r>
      <w:r w:rsidR="00490686">
        <w:rPr>
          <w:rFonts w:hint="cs"/>
          <w:rtl/>
        </w:rPr>
        <w:t>ی</w:t>
      </w:r>
      <w:r w:rsidR="00490686">
        <w:rPr>
          <w:rFonts w:hint="eastAsia"/>
          <w:rtl/>
        </w:rPr>
        <w:t>گه</w:t>
      </w:r>
      <w:r w:rsidR="00490686">
        <w:rPr>
          <w:rtl/>
        </w:rPr>
        <w:t xml:space="preserve"> </w:t>
      </w:r>
      <w:r w:rsidR="00490686">
        <w:rPr>
          <w:rFonts w:hint="eastAsia"/>
          <w:rtl/>
        </w:rPr>
        <w:t>پس</w:t>
      </w:r>
      <w:r w:rsidR="00490686">
        <w:rPr>
          <w:rtl/>
        </w:rPr>
        <w:t xml:space="preserve"> </w:t>
      </w:r>
      <w:r w:rsidR="00490686">
        <w:rPr>
          <w:rFonts w:hint="eastAsia"/>
          <w:rtl/>
        </w:rPr>
        <w:t>بزار</w:t>
      </w:r>
      <w:r w:rsidR="00490686">
        <w:rPr>
          <w:rtl/>
        </w:rPr>
        <w:t xml:space="preserve"> </w:t>
      </w:r>
      <w:r w:rsidR="00490686">
        <w:rPr>
          <w:rFonts w:hint="eastAsia"/>
          <w:rtl/>
        </w:rPr>
        <w:t>برم</w:t>
      </w:r>
      <w:r w:rsidR="00490686">
        <w:rPr>
          <w:rtl/>
        </w:rPr>
        <w:t xml:space="preserve"> </w:t>
      </w:r>
      <w:r w:rsidR="00490686">
        <w:rPr>
          <w:rFonts w:hint="eastAsia"/>
          <w:rtl/>
        </w:rPr>
        <w:t>سراغ</w:t>
      </w:r>
      <w:r w:rsidR="00490686">
        <w:rPr>
          <w:rtl/>
        </w:rPr>
        <w:t xml:space="preserve"> </w:t>
      </w:r>
      <w:r w:rsidR="00490686">
        <w:rPr>
          <w:rFonts w:hint="eastAsia"/>
          <w:rtl/>
        </w:rPr>
        <w:t>کار</w:t>
      </w:r>
      <w:r w:rsidR="00490686">
        <w:rPr>
          <w:rtl/>
        </w:rPr>
        <w:t xml:space="preserve"> </w:t>
      </w:r>
      <w:r w:rsidR="00490686">
        <w:rPr>
          <w:rFonts w:hint="eastAsia"/>
          <w:rtl/>
        </w:rPr>
        <w:t>آمدم</w:t>
      </w:r>
      <w:r w:rsidR="00490686">
        <w:rPr>
          <w:rtl/>
        </w:rPr>
        <w:t xml:space="preserve"> </w:t>
      </w:r>
      <w:r w:rsidR="00490686">
        <w:rPr>
          <w:rFonts w:hint="eastAsia"/>
          <w:rtl/>
        </w:rPr>
        <w:t>وا</w:t>
      </w:r>
      <w:r w:rsidR="00490686">
        <w:rPr>
          <w:rFonts w:hint="cs"/>
          <w:rtl/>
        </w:rPr>
        <w:t>ی</w:t>
      </w:r>
      <w:r w:rsidR="00490686">
        <w:rPr>
          <w:rFonts w:hint="eastAsia"/>
          <w:rtl/>
        </w:rPr>
        <w:t>سادم</w:t>
      </w:r>
      <w:r w:rsidR="00490686">
        <w:rPr>
          <w:rtl/>
        </w:rPr>
        <w:t xml:space="preserve"> </w:t>
      </w:r>
      <w:r w:rsidR="00490686">
        <w:rPr>
          <w:rFonts w:hint="eastAsia"/>
          <w:rtl/>
        </w:rPr>
        <w:t>و</w:t>
      </w:r>
      <w:r w:rsidR="00490686">
        <w:rPr>
          <w:rtl/>
        </w:rPr>
        <w:t xml:space="preserve"> </w:t>
      </w:r>
      <w:r w:rsidR="00490686">
        <w:rPr>
          <w:rFonts w:hint="eastAsia"/>
          <w:rtl/>
        </w:rPr>
        <w:t>واقعاً</w:t>
      </w:r>
      <w:r w:rsidR="00490686">
        <w:rPr>
          <w:rtl/>
        </w:rPr>
        <w:t xml:space="preserve"> </w:t>
      </w:r>
      <w:r w:rsidR="00490686">
        <w:rPr>
          <w:rFonts w:hint="eastAsia"/>
          <w:rtl/>
        </w:rPr>
        <w:t>خوب</w:t>
      </w:r>
      <w:r w:rsidR="00490686">
        <w:rPr>
          <w:rtl/>
        </w:rPr>
        <w:t xml:space="preserve"> </w:t>
      </w:r>
      <w:r w:rsidR="00490686">
        <w:rPr>
          <w:rFonts w:hint="eastAsia"/>
          <w:rtl/>
        </w:rPr>
        <w:t>شد</w:t>
      </w:r>
      <w:r w:rsidR="00490686">
        <w:rPr>
          <w:rtl/>
        </w:rPr>
        <w:t xml:space="preserve"> </w:t>
      </w:r>
      <w:r w:rsidR="00490686">
        <w:rPr>
          <w:rFonts w:hint="eastAsia"/>
          <w:rtl/>
        </w:rPr>
        <w:t>که</w:t>
      </w:r>
      <w:r w:rsidR="00490686">
        <w:rPr>
          <w:rtl/>
        </w:rPr>
        <w:t xml:space="preserve"> </w:t>
      </w:r>
      <w:r w:rsidR="00490686">
        <w:rPr>
          <w:rFonts w:hint="eastAsia"/>
          <w:rtl/>
        </w:rPr>
        <w:t>اومدم</w:t>
      </w:r>
      <w:r w:rsidR="00490686">
        <w:rPr>
          <w:rtl/>
        </w:rPr>
        <w:t xml:space="preserve"> </w:t>
      </w:r>
      <w:r w:rsidR="00490686">
        <w:rPr>
          <w:rFonts w:hint="eastAsia"/>
          <w:rtl/>
        </w:rPr>
        <w:t>وا</w:t>
      </w:r>
      <w:r w:rsidR="00490686">
        <w:rPr>
          <w:rFonts w:hint="cs"/>
          <w:rtl/>
        </w:rPr>
        <w:t>ی</w:t>
      </w:r>
      <w:r w:rsidR="00490686">
        <w:rPr>
          <w:rFonts w:hint="eastAsia"/>
          <w:rtl/>
        </w:rPr>
        <w:t>سادم</w:t>
      </w:r>
      <w:r w:rsidR="00490686">
        <w:rPr>
          <w:rtl/>
        </w:rPr>
        <w:t xml:space="preserve"> </w:t>
      </w:r>
      <w:r w:rsidR="00490686">
        <w:rPr>
          <w:rFonts w:hint="eastAsia"/>
          <w:rtl/>
        </w:rPr>
        <w:t>چون</w:t>
      </w:r>
      <w:r w:rsidR="00490686">
        <w:rPr>
          <w:rtl/>
        </w:rPr>
        <w:t xml:space="preserve"> </w:t>
      </w:r>
      <w:r w:rsidR="00490686">
        <w:rPr>
          <w:rFonts w:hint="eastAsia"/>
          <w:rtl/>
        </w:rPr>
        <w:t>خ</w:t>
      </w:r>
      <w:r w:rsidR="00490686">
        <w:rPr>
          <w:rFonts w:hint="cs"/>
          <w:rtl/>
        </w:rPr>
        <w:t>ی</w:t>
      </w:r>
      <w:r w:rsidR="00490686">
        <w:rPr>
          <w:rFonts w:hint="eastAsia"/>
          <w:rtl/>
        </w:rPr>
        <w:t>ل</w:t>
      </w:r>
      <w:r w:rsidR="00490686">
        <w:rPr>
          <w:rFonts w:hint="cs"/>
          <w:rtl/>
        </w:rPr>
        <w:t>ی</w:t>
      </w:r>
      <w:r w:rsidR="00490686">
        <w:rPr>
          <w:rtl/>
        </w:rPr>
        <w:t xml:space="preserve"> </w:t>
      </w:r>
      <w:r w:rsidR="00490686">
        <w:rPr>
          <w:rFonts w:hint="eastAsia"/>
          <w:rtl/>
        </w:rPr>
        <w:t>کار</w:t>
      </w:r>
      <w:r w:rsidR="00490686">
        <w:rPr>
          <w:rtl/>
        </w:rPr>
        <w:t xml:space="preserve"> </w:t>
      </w:r>
      <w:r w:rsidR="00490686">
        <w:rPr>
          <w:rFonts w:hint="eastAsia"/>
          <w:rtl/>
        </w:rPr>
        <w:t>داشت</w:t>
      </w:r>
      <w:r w:rsidR="00490686">
        <w:rPr>
          <w:rtl/>
        </w:rPr>
        <w:t xml:space="preserve"> </w:t>
      </w:r>
      <w:r w:rsidR="00490686">
        <w:rPr>
          <w:rFonts w:hint="eastAsia"/>
          <w:rtl/>
        </w:rPr>
        <w:t>مثلاً</w:t>
      </w:r>
      <w:r w:rsidR="00490686">
        <w:rPr>
          <w:rtl/>
        </w:rPr>
        <w:t xml:space="preserve"> </w:t>
      </w:r>
      <w:r w:rsidR="00490686">
        <w:rPr>
          <w:rFonts w:hint="eastAsia"/>
          <w:rtl/>
        </w:rPr>
        <w:t>ناجور</w:t>
      </w:r>
      <w:r w:rsidR="00490686">
        <w:rPr>
          <w:rtl/>
        </w:rPr>
        <w:t xml:space="preserve"> </w:t>
      </w:r>
      <w:r w:rsidR="00490686">
        <w:rPr>
          <w:rFonts w:hint="eastAsia"/>
          <w:rtl/>
        </w:rPr>
        <w:t>پ</w:t>
      </w:r>
      <w:r w:rsidR="00490686">
        <w:rPr>
          <w:rFonts w:hint="cs"/>
          <w:rtl/>
        </w:rPr>
        <w:t>ی</w:t>
      </w:r>
      <w:r w:rsidR="00490686">
        <w:rPr>
          <w:rFonts w:hint="eastAsia"/>
          <w:rtl/>
        </w:rPr>
        <w:t>ش</w:t>
      </w:r>
      <w:r w:rsidR="00490686">
        <w:rPr>
          <w:rtl/>
        </w:rPr>
        <w:t xml:space="preserve"> </w:t>
      </w:r>
      <w:r w:rsidR="00490686">
        <w:rPr>
          <w:rFonts w:hint="eastAsia"/>
          <w:rtl/>
        </w:rPr>
        <w:t>م</w:t>
      </w:r>
      <w:r w:rsidR="00490686">
        <w:rPr>
          <w:rFonts w:hint="cs"/>
          <w:rtl/>
        </w:rPr>
        <w:t>ی</w:t>
      </w:r>
      <w:r w:rsidR="00490686">
        <w:rPr>
          <w:rFonts w:hint="eastAsia"/>
          <w:rtl/>
        </w:rPr>
        <w:t>رفت</w:t>
      </w:r>
      <w:r w:rsidR="00490686">
        <w:rPr>
          <w:rtl/>
        </w:rPr>
        <w:t xml:space="preserve"> </w:t>
      </w:r>
      <w:r w:rsidR="00490686">
        <w:rPr>
          <w:rFonts w:hint="eastAsia"/>
          <w:rtl/>
        </w:rPr>
        <w:t>بعد</w:t>
      </w:r>
      <w:r w:rsidR="00490686">
        <w:rPr>
          <w:rtl/>
        </w:rPr>
        <w:t xml:space="preserve"> </w:t>
      </w:r>
      <w:r w:rsidR="00490686">
        <w:rPr>
          <w:rFonts w:hint="eastAsia"/>
          <w:rtl/>
        </w:rPr>
        <w:t>زنگ</w:t>
      </w:r>
      <w:r w:rsidR="00490686">
        <w:rPr>
          <w:rtl/>
        </w:rPr>
        <w:t xml:space="preserve"> </w:t>
      </w:r>
      <w:r w:rsidR="00490686">
        <w:rPr>
          <w:rFonts w:hint="eastAsia"/>
          <w:rtl/>
        </w:rPr>
        <w:t>زدم</w:t>
      </w:r>
      <w:r w:rsidR="00490686">
        <w:rPr>
          <w:rtl/>
        </w:rPr>
        <w:t xml:space="preserve"> </w:t>
      </w:r>
      <w:r w:rsidR="00490686">
        <w:rPr>
          <w:rFonts w:hint="eastAsia"/>
          <w:rtl/>
        </w:rPr>
        <w:t>خود</w:t>
      </w:r>
      <w:r w:rsidR="00490686">
        <w:rPr>
          <w:rtl/>
        </w:rPr>
        <w:t xml:space="preserve"> </w:t>
      </w:r>
      <w:r w:rsidR="00490686">
        <w:rPr>
          <w:rFonts w:hint="eastAsia"/>
          <w:rtl/>
        </w:rPr>
        <w:t>مسئول</w:t>
      </w:r>
      <w:r w:rsidR="00490686">
        <w:rPr>
          <w:rFonts w:hint="cs"/>
          <w:rtl/>
        </w:rPr>
        <w:t>ی</w:t>
      </w:r>
      <w:r w:rsidR="00490686">
        <w:rPr>
          <w:rFonts w:hint="eastAsia"/>
          <w:rtl/>
        </w:rPr>
        <w:t>ن</w:t>
      </w:r>
      <w:r w:rsidR="00490686">
        <w:rPr>
          <w:rtl/>
        </w:rPr>
        <w:t xml:space="preserve"> </w:t>
      </w:r>
      <w:r w:rsidR="00490686">
        <w:rPr>
          <w:rFonts w:hint="eastAsia"/>
          <w:rtl/>
        </w:rPr>
        <w:t>شهردار</w:t>
      </w:r>
      <w:r w:rsidR="00490686">
        <w:rPr>
          <w:rFonts w:hint="cs"/>
          <w:rtl/>
        </w:rPr>
        <w:t>ی</w:t>
      </w:r>
      <w:r w:rsidR="00490686">
        <w:rPr>
          <w:rtl/>
        </w:rPr>
        <w:t xml:space="preserve"> </w:t>
      </w:r>
      <w:r w:rsidR="00490686">
        <w:rPr>
          <w:rFonts w:hint="eastAsia"/>
          <w:rtl/>
        </w:rPr>
        <w:t>بنده</w:t>
      </w:r>
      <w:r w:rsidR="00490686">
        <w:rPr>
          <w:rtl/>
        </w:rPr>
        <w:t xml:space="preserve"> </w:t>
      </w:r>
      <w:r w:rsidR="00490686">
        <w:rPr>
          <w:rFonts w:hint="eastAsia"/>
          <w:rtl/>
        </w:rPr>
        <w:t>خداها</w:t>
      </w:r>
      <w:r w:rsidR="00490686">
        <w:rPr>
          <w:rtl/>
        </w:rPr>
        <w:t xml:space="preserve"> </w:t>
      </w:r>
      <w:r w:rsidR="00490686">
        <w:rPr>
          <w:rFonts w:hint="eastAsia"/>
          <w:rtl/>
        </w:rPr>
        <w:t>آمدند</w:t>
      </w:r>
      <w:r w:rsidR="00490686">
        <w:rPr>
          <w:rFonts w:cs="Calibri" w:hint="cs"/>
          <w:rtl/>
        </w:rPr>
        <w:t>"</w:t>
      </w:r>
    </w:p>
    <w:p w14:paraId="6C541162" w14:textId="77777777" w:rsidR="00623E32" w:rsidRDefault="00623E32" w:rsidP="007B57AB">
      <w:pPr>
        <w:pStyle w:val="1-1-1"/>
        <w:numPr>
          <w:ilvl w:val="0"/>
          <w:numId w:val="0"/>
        </w:numPr>
        <w:ind w:left="11"/>
        <w:rPr>
          <w:rtl/>
        </w:rPr>
      </w:pPr>
      <w:bookmarkStart w:id="103" w:name="_Toc144152767"/>
      <w:bookmarkStart w:id="104" w:name="_Toc144767776"/>
      <w:r>
        <w:rPr>
          <w:rFonts w:hint="cs"/>
          <w:rtl/>
        </w:rPr>
        <w:t>باورداشتن به اهمیت فضای‌یادگیری (داشتن نگاه چندبعدی)</w:t>
      </w:r>
      <w:bookmarkEnd w:id="103"/>
      <w:bookmarkEnd w:id="104"/>
      <w:r>
        <w:rPr>
          <w:rFonts w:hint="cs"/>
          <w:rtl/>
        </w:rPr>
        <w:t xml:space="preserve"> </w:t>
      </w:r>
    </w:p>
    <w:p w14:paraId="702BD29C" w14:textId="30B3D03E" w:rsidR="00623E32" w:rsidRDefault="00623E32" w:rsidP="00302BAA">
      <w:pPr>
        <w:pStyle w:val="ac"/>
        <w:rPr>
          <w:rFonts w:ascii="Cambria" w:hAnsi="Cambria" w:cs="Cambria"/>
          <w:rtl/>
        </w:rPr>
      </w:pPr>
      <w:r>
        <w:rPr>
          <w:rFonts w:hint="cs"/>
          <w:rtl/>
        </w:rPr>
        <w:t xml:space="preserve">کد 2: </w:t>
      </w:r>
      <w:r w:rsidR="00E626FF">
        <w:rPr>
          <w:rFonts w:cs="Calibri" w:hint="cs"/>
          <w:rtl/>
        </w:rPr>
        <w:t>"</w:t>
      </w:r>
      <w:r w:rsidR="00A821D9">
        <w:rPr>
          <w:rFonts w:hint="cs"/>
          <w:rtl/>
        </w:rPr>
        <w:t>آ</w:t>
      </w:r>
      <w:r>
        <w:rPr>
          <w:rtl/>
        </w:rPr>
        <w:t>دم‌های چند بعد</w:t>
      </w:r>
      <w:r>
        <w:rPr>
          <w:rFonts w:hint="cs"/>
          <w:rtl/>
        </w:rPr>
        <w:t>ی</w:t>
      </w:r>
      <w:r>
        <w:rPr>
          <w:rtl/>
        </w:rPr>
        <w:t xml:space="preserve"> ان. اشنا به‌یادگیری هستن، طراحی آموزشی میدونن و فضای فیزیکی رو میفهمن. قائل به این قضیه هستند که فضای فیزیکی در آموزش دخیل است برای آموزش بچه‌ها</w:t>
      </w:r>
      <w:r>
        <w:rPr>
          <w:rFonts w:ascii="Cambria" w:hAnsi="Cambria" w:cs="Cambria"/>
        </w:rPr>
        <w:t>.</w:t>
      </w:r>
    </w:p>
    <w:p w14:paraId="5C3BAE2B" w14:textId="7D489FD4" w:rsidR="00623E32" w:rsidRPr="00E626FF" w:rsidRDefault="00623E32" w:rsidP="00302BAA">
      <w:pPr>
        <w:pStyle w:val="ac"/>
        <w:rPr>
          <w:rFonts w:cs="Calibri"/>
          <w:rtl/>
        </w:rPr>
      </w:pPr>
      <w:r w:rsidRPr="00042B59">
        <w:rPr>
          <w:rFonts w:hint="cs"/>
          <w:rtl/>
        </w:rPr>
        <w:t xml:space="preserve">کد 3: </w:t>
      </w:r>
      <w:r w:rsidRPr="00042B59">
        <w:rPr>
          <w:rtl/>
        </w:rPr>
        <w:t>به نظر من</w:t>
      </w:r>
      <w:r w:rsidRPr="001636B3">
        <w:rPr>
          <w:rtl/>
        </w:rPr>
        <w:t xml:space="preserve"> فضا جزوی از</w:t>
      </w:r>
      <w:r>
        <w:rPr>
          <w:rtl/>
        </w:rPr>
        <w:t>‌ی</w:t>
      </w:r>
      <w:r w:rsidRPr="001636B3">
        <w:rPr>
          <w:rtl/>
        </w:rPr>
        <w:t>ادگیریه، شاید</w:t>
      </w:r>
      <w:r>
        <w:rPr>
          <w:rtl/>
        </w:rPr>
        <w:t>‌ی</w:t>
      </w:r>
      <w:r w:rsidRPr="001636B3">
        <w:rPr>
          <w:rtl/>
        </w:rPr>
        <w:t>ه موقعی دانش اموز رو میبریم، رصدخانه، اصلا لازم نیست ما بخواهیم حرفی بزنیم. بچه در ان فضا</w:t>
      </w:r>
      <w:r>
        <w:rPr>
          <w:rtl/>
        </w:rPr>
        <w:t>‌ی</w:t>
      </w:r>
      <w:r w:rsidRPr="001636B3">
        <w:rPr>
          <w:rtl/>
        </w:rPr>
        <w:t>اد میگیره،</w:t>
      </w:r>
      <w:r>
        <w:rPr>
          <w:rtl/>
        </w:rPr>
        <w:t>‌ی</w:t>
      </w:r>
      <w:r w:rsidRPr="001636B3">
        <w:rPr>
          <w:rtl/>
        </w:rPr>
        <w:t>ا</w:t>
      </w:r>
      <w:r>
        <w:rPr>
          <w:rtl/>
        </w:rPr>
        <w:t>‌ی</w:t>
      </w:r>
      <w:r w:rsidRPr="001636B3">
        <w:rPr>
          <w:rtl/>
        </w:rPr>
        <w:t>ک تلسکوپ رو میدیم دستش میشینه نگاه میکنه، میکروسکوپ رو میدی دستش میشینه برگ رو نگاه میکنه. به نظر من که خیلی مهمه مخصوصا توی دوره</w:t>
      </w:r>
      <w:r>
        <w:rPr>
          <w:rtl/>
        </w:rPr>
        <w:t>‌ی</w:t>
      </w:r>
      <w:r w:rsidRPr="001636B3">
        <w:rPr>
          <w:rtl/>
        </w:rPr>
        <w:t xml:space="preserve"> ابتدایی.</w:t>
      </w:r>
      <w:r w:rsidR="00E626FF">
        <w:rPr>
          <w:rFonts w:cs="Calibri" w:hint="cs"/>
          <w:rtl/>
        </w:rPr>
        <w:t>"</w:t>
      </w:r>
    </w:p>
    <w:p w14:paraId="1F1229D0" w14:textId="3C187CDA" w:rsidR="00623E32" w:rsidRPr="00E626FF" w:rsidRDefault="00623E32" w:rsidP="00302BAA">
      <w:pPr>
        <w:pStyle w:val="ac"/>
        <w:rPr>
          <w:rFonts w:cs="Calibri"/>
          <w:bCs/>
          <w:rtl/>
        </w:rPr>
      </w:pPr>
      <w:r>
        <w:rPr>
          <w:rFonts w:hint="cs"/>
          <w:rtl/>
        </w:rPr>
        <w:t>کد 5:</w:t>
      </w:r>
      <w:r>
        <w:rPr>
          <w:rFonts w:hint="cs"/>
          <w:bCs/>
          <w:rtl/>
        </w:rPr>
        <w:t xml:space="preserve"> </w:t>
      </w:r>
      <w:r w:rsidR="00E626FF">
        <w:rPr>
          <w:rFonts w:cs="Calibri" w:hint="cs"/>
          <w:bCs/>
          <w:rtl/>
        </w:rPr>
        <w:t>"</w:t>
      </w:r>
      <w:r w:rsidRPr="009B4F72">
        <w:rPr>
          <w:rtl/>
        </w:rPr>
        <w:t>آدم باید وجدانی کار کنه. بگه  آقا من قراره</w:t>
      </w:r>
      <w:r>
        <w:rPr>
          <w:rtl/>
        </w:rPr>
        <w:t>‌ی</w:t>
      </w:r>
      <w:r w:rsidRPr="009B4F72">
        <w:rPr>
          <w:rtl/>
        </w:rPr>
        <w:t>ه نسل رو نجات بدم. الان هیچکس از من کلاس رباتیک، نقاشی، نجوم نمی</w:t>
      </w:r>
      <w:r>
        <w:rPr>
          <w:rFonts w:hint="cs"/>
          <w:rtl/>
        </w:rPr>
        <w:t>‌</w:t>
      </w:r>
      <w:r w:rsidRPr="009B4F72">
        <w:rPr>
          <w:rtl/>
        </w:rPr>
        <w:t>خواد ولی من همه</w:t>
      </w:r>
      <w:r>
        <w:rPr>
          <w:rFonts w:hint="cs"/>
          <w:rtl/>
        </w:rPr>
        <w:t>‌</w:t>
      </w:r>
      <w:r w:rsidRPr="009B4F72">
        <w:rPr>
          <w:rtl/>
        </w:rPr>
        <w:t>ی اینها رو دارم و با افتخار و خیلی اداره سنگ می</w:t>
      </w:r>
      <w:r>
        <w:rPr>
          <w:rFonts w:hint="cs"/>
          <w:rtl/>
        </w:rPr>
        <w:t>‌</w:t>
      </w:r>
      <w:r w:rsidRPr="009B4F72">
        <w:rPr>
          <w:rtl/>
        </w:rPr>
        <w:t>ندازه، اولیا سنگ می</w:t>
      </w:r>
      <w:r>
        <w:rPr>
          <w:rFonts w:hint="cs"/>
          <w:rtl/>
        </w:rPr>
        <w:t>‌</w:t>
      </w:r>
      <w:r w:rsidRPr="009B4F72">
        <w:rPr>
          <w:rtl/>
        </w:rPr>
        <w:t>ندازن، مشکلات وجود داره، قوانین دست و پاگیره ولی اگر می</w:t>
      </w:r>
      <w:r>
        <w:rPr>
          <w:rFonts w:hint="cs"/>
          <w:rtl/>
        </w:rPr>
        <w:t>‌</w:t>
      </w:r>
      <w:r w:rsidRPr="009B4F72">
        <w:rPr>
          <w:rtl/>
        </w:rPr>
        <w:t>خواهد هرکسی</w:t>
      </w:r>
      <w:r>
        <w:rPr>
          <w:rtl/>
        </w:rPr>
        <w:t>‌ی</w:t>
      </w:r>
      <w:r w:rsidRPr="009B4F72">
        <w:rPr>
          <w:rtl/>
        </w:rPr>
        <w:t>ه مدیر موفق باشه باید همه</w:t>
      </w:r>
      <w:r>
        <w:rPr>
          <w:rFonts w:hint="cs"/>
          <w:rtl/>
        </w:rPr>
        <w:t>‌</w:t>
      </w:r>
      <w:r w:rsidRPr="009B4F72">
        <w:rPr>
          <w:rtl/>
        </w:rPr>
        <w:t>ی جوانب رو بسنجه، به نظر من این خیلی مهمه.</w:t>
      </w:r>
      <w:r>
        <w:rPr>
          <w:rFonts w:hint="cs"/>
          <w:rtl/>
        </w:rPr>
        <w:t xml:space="preserve"> </w:t>
      </w:r>
      <w:r w:rsidRPr="009B4F72">
        <w:rPr>
          <w:rtl/>
        </w:rPr>
        <w:t>اینکه فقط بچه رو ببری  آزمایشگاه مهم نیست. باید دوتا شیشه بدی دست بچه، بریزه، بشکونه، در حد امکانات خودت. اصلا ببره خونه انجام بده</w:t>
      </w:r>
      <w:r>
        <w:rPr>
          <w:rFonts w:hint="cs"/>
          <w:rtl/>
        </w:rPr>
        <w:t xml:space="preserve">. </w:t>
      </w:r>
      <w:r w:rsidRPr="009B4F72">
        <w:rPr>
          <w:rtl/>
        </w:rPr>
        <w:t>روزمرگی رو دوست ندارم. اینکه من امروز بیام صبح بچه ریاضی علوم فارسی، فرداش اجتماعی ورزش هنر. این رو دوست ندارم. ورزش باید ورزش باشه</w:t>
      </w:r>
      <w:r>
        <w:rPr>
          <w:rtl/>
        </w:rPr>
        <w:t>‌ی</w:t>
      </w:r>
      <w:r w:rsidRPr="009B4F72">
        <w:rPr>
          <w:rtl/>
        </w:rPr>
        <w:t>ه فرقی با ورزش جلسه</w:t>
      </w:r>
      <w:r>
        <w:rPr>
          <w:rFonts w:hint="cs"/>
          <w:rtl/>
        </w:rPr>
        <w:t>‌</w:t>
      </w:r>
      <w:r w:rsidRPr="009B4F72">
        <w:rPr>
          <w:rtl/>
        </w:rPr>
        <w:t>ی قبلش داشته باشه.</w:t>
      </w:r>
      <w:r>
        <w:rPr>
          <w:rFonts w:hint="cs"/>
          <w:rtl/>
        </w:rPr>
        <w:t xml:space="preserve"> </w:t>
      </w:r>
      <w:r w:rsidRPr="009B4F72">
        <w:rPr>
          <w:rtl/>
        </w:rPr>
        <w:t>من وقتی دوره</w:t>
      </w:r>
      <w:r>
        <w:rPr>
          <w:rFonts w:hint="cs"/>
          <w:rtl/>
        </w:rPr>
        <w:t>‌</w:t>
      </w:r>
      <w:r w:rsidRPr="009B4F72">
        <w:rPr>
          <w:rtl/>
        </w:rPr>
        <w:t>ی تخصصی تربیت بدنی گذروندم واقعا متوجه شدم بابا ورزش چقدر می</w:t>
      </w:r>
      <w:r>
        <w:rPr>
          <w:rFonts w:hint="cs"/>
          <w:rtl/>
        </w:rPr>
        <w:t>‌</w:t>
      </w:r>
      <w:r w:rsidRPr="009B4F72">
        <w:rPr>
          <w:rtl/>
        </w:rPr>
        <w:t>تونه کمک کنه در درک ریاضی برای بچه</w:t>
      </w:r>
      <w:r>
        <w:rPr>
          <w:rFonts w:hint="cs"/>
          <w:rtl/>
        </w:rPr>
        <w:t>‌</w:t>
      </w:r>
      <w:r w:rsidRPr="009B4F72">
        <w:rPr>
          <w:rtl/>
        </w:rPr>
        <w:t>های ابتدایی.</w:t>
      </w:r>
      <w:r w:rsidR="00E626FF">
        <w:rPr>
          <w:rFonts w:cs="Calibri" w:hint="cs"/>
          <w:rtl/>
        </w:rPr>
        <w:t>"</w:t>
      </w:r>
    </w:p>
    <w:p w14:paraId="16DAC4F1" w14:textId="77777777" w:rsidR="00623E32" w:rsidRDefault="00623E32" w:rsidP="007B57AB">
      <w:pPr>
        <w:pStyle w:val="1-1-1"/>
        <w:numPr>
          <w:ilvl w:val="0"/>
          <w:numId w:val="0"/>
        </w:numPr>
        <w:ind w:left="11"/>
        <w:rPr>
          <w:rtl/>
        </w:rPr>
      </w:pPr>
      <w:bookmarkStart w:id="105" w:name="_Toc144152768"/>
      <w:bookmarkStart w:id="106" w:name="_Toc144767777"/>
      <w:r>
        <w:rPr>
          <w:rFonts w:hint="cs"/>
          <w:rtl/>
        </w:rPr>
        <w:t>در‌س‌خوانده‌ی رشته‌ی مدیریت آموزشی‌یا رشته‌های مرتبط با مدیریت و علوم تربیتی</w:t>
      </w:r>
      <w:bookmarkEnd w:id="105"/>
      <w:bookmarkEnd w:id="106"/>
    </w:p>
    <w:p w14:paraId="61C203C0" w14:textId="0E459DA3" w:rsidR="00623E32" w:rsidRPr="00F95085" w:rsidRDefault="00623E32" w:rsidP="00302BAA">
      <w:pPr>
        <w:pStyle w:val="ac"/>
        <w:rPr>
          <w:rFonts w:cs="Calibri"/>
          <w:bCs/>
          <w:rtl/>
        </w:rPr>
      </w:pPr>
      <w:r>
        <w:rPr>
          <w:rFonts w:hint="cs"/>
          <w:rtl/>
        </w:rPr>
        <w:t>کد 12:‌</w:t>
      </w:r>
      <w:r w:rsidR="00F95085">
        <w:rPr>
          <w:rFonts w:hint="cs"/>
          <w:rtl/>
        </w:rPr>
        <w:t xml:space="preserve"> </w:t>
      </w:r>
      <w:r w:rsidR="00F95085">
        <w:rPr>
          <w:rFonts w:cs="Calibri" w:hint="cs"/>
          <w:rtl/>
        </w:rPr>
        <w:t>"</w:t>
      </w:r>
      <w:r>
        <w:rPr>
          <w:rFonts w:hint="cs"/>
          <w:rtl/>
        </w:rPr>
        <w:t>ی</w:t>
      </w:r>
      <w:r w:rsidRPr="009B4F72">
        <w:rPr>
          <w:rtl/>
        </w:rPr>
        <w:t>ک رشته</w:t>
      </w:r>
      <w:r>
        <w:rPr>
          <w:rtl/>
        </w:rPr>
        <w:t>‌ی</w:t>
      </w:r>
      <w:r w:rsidRPr="009B4F72">
        <w:rPr>
          <w:rtl/>
        </w:rPr>
        <w:t xml:space="preserve"> مرتبط خونده باشه. قراره مدیر بشه مدیریت خونده باشه. باید</w:t>
      </w:r>
      <w:r>
        <w:rPr>
          <w:rtl/>
        </w:rPr>
        <w:t>‌ی</w:t>
      </w:r>
      <w:r w:rsidRPr="009B4F72">
        <w:rPr>
          <w:rtl/>
        </w:rPr>
        <w:t>ه اصول اولیه</w:t>
      </w:r>
      <w:r>
        <w:rPr>
          <w:rFonts w:hint="cs"/>
          <w:rtl/>
        </w:rPr>
        <w:t>‌</w:t>
      </w:r>
      <w:r w:rsidRPr="009B4F72">
        <w:rPr>
          <w:rtl/>
        </w:rPr>
        <w:t>ای رو بلد باشه، رفتار سازمانی رو بلد باشه، فرهنگ سازمانی رو بلد باشه.</w:t>
      </w:r>
      <w:r>
        <w:rPr>
          <w:rtl/>
        </w:rPr>
        <w:t>‌ی</w:t>
      </w:r>
      <w:r w:rsidRPr="009B4F72">
        <w:rPr>
          <w:rtl/>
        </w:rPr>
        <w:t>ه چیزایی اصول اولیه است که تعامل جزوش می</w:t>
      </w:r>
      <w:r>
        <w:rPr>
          <w:rFonts w:hint="cs"/>
          <w:rtl/>
        </w:rPr>
        <w:t>‌</w:t>
      </w:r>
      <w:r w:rsidRPr="009B4F72">
        <w:rPr>
          <w:rtl/>
        </w:rPr>
        <w:t>شده. اگر مطالعه</w:t>
      </w:r>
      <w:r>
        <w:rPr>
          <w:rFonts w:hint="cs"/>
          <w:rtl/>
        </w:rPr>
        <w:t>‌</w:t>
      </w:r>
      <w:r w:rsidRPr="009B4F72">
        <w:rPr>
          <w:rtl/>
        </w:rPr>
        <w:t>ی آکادمیک داشته باشه قطعا موفق</w:t>
      </w:r>
      <w:r>
        <w:rPr>
          <w:rFonts w:hint="cs"/>
          <w:rtl/>
        </w:rPr>
        <w:t>‌</w:t>
      </w:r>
      <w:r w:rsidRPr="009B4F72">
        <w:rPr>
          <w:rtl/>
        </w:rPr>
        <w:t>تره. این نظر منه. کسی که حقوق خونده خیلی محترمه ولی نمی</w:t>
      </w:r>
      <w:r>
        <w:rPr>
          <w:rFonts w:hint="cs"/>
          <w:rtl/>
        </w:rPr>
        <w:t>‌</w:t>
      </w:r>
      <w:r w:rsidRPr="009B4F72">
        <w:rPr>
          <w:rtl/>
        </w:rPr>
        <w:t>تونه مدیر موفقی باشه. اصلا حیطه</w:t>
      </w:r>
      <w:r>
        <w:rPr>
          <w:rFonts w:hint="cs"/>
          <w:rtl/>
        </w:rPr>
        <w:t>‌</w:t>
      </w:r>
      <w:r w:rsidRPr="009B4F72">
        <w:rPr>
          <w:rtl/>
        </w:rPr>
        <w:t>ی فکریش این نیست.</w:t>
      </w:r>
      <w:r w:rsidR="00F95085">
        <w:rPr>
          <w:rFonts w:cs="Calibri" w:hint="cs"/>
          <w:rtl/>
        </w:rPr>
        <w:t>"</w:t>
      </w:r>
    </w:p>
    <w:p w14:paraId="6B16D169" w14:textId="77777777" w:rsidR="00623E32" w:rsidRDefault="00623E32" w:rsidP="007B57AB">
      <w:pPr>
        <w:pStyle w:val="1-1-1"/>
        <w:numPr>
          <w:ilvl w:val="0"/>
          <w:numId w:val="0"/>
        </w:numPr>
        <w:ind w:left="11"/>
        <w:rPr>
          <w:rtl/>
        </w:rPr>
      </w:pPr>
      <w:bookmarkStart w:id="107" w:name="_Toc144152769"/>
      <w:bookmarkStart w:id="108" w:name="_Toc144767778"/>
      <w:r>
        <w:rPr>
          <w:rFonts w:hint="cs"/>
          <w:rtl/>
        </w:rPr>
        <w:t>داشتن تجربه‌</w:t>
      </w:r>
      <w:bookmarkEnd w:id="107"/>
      <w:bookmarkEnd w:id="108"/>
    </w:p>
    <w:p w14:paraId="656CA23A" w14:textId="26F889E9" w:rsidR="00623E32" w:rsidRPr="008516F3" w:rsidRDefault="00623E32" w:rsidP="00302BAA">
      <w:pPr>
        <w:pStyle w:val="ac"/>
        <w:rPr>
          <w:rFonts w:cs="Calibri"/>
          <w:rtl/>
        </w:rPr>
      </w:pPr>
      <w:r w:rsidRPr="00FB5249">
        <w:rPr>
          <w:rFonts w:hint="cs"/>
          <w:rtl/>
        </w:rPr>
        <w:t xml:space="preserve">کد 2: </w:t>
      </w:r>
      <w:r w:rsidR="008516F3">
        <w:rPr>
          <w:rFonts w:cs="Calibri" w:hint="cs"/>
          <w:rtl/>
        </w:rPr>
        <w:t>"</w:t>
      </w:r>
      <w:r w:rsidRPr="00FB5249">
        <w:rPr>
          <w:rtl/>
        </w:rPr>
        <w:t>مدیرهایی هم</w:t>
      </w:r>
      <w:r>
        <w:rPr>
          <w:rtl/>
        </w:rPr>
        <w:t xml:space="preserve"> که انتخاب می</w:t>
      </w:r>
      <w:r>
        <w:rPr>
          <w:rFonts w:hint="cs"/>
          <w:rtl/>
        </w:rPr>
        <w:t>‌</w:t>
      </w:r>
      <w:r>
        <w:rPr>
          <w:rtl/>
        </w:rPr>
        <w:t>کنن باید مدیرهای شایسته</w:t>
      </w:r>
      <w:r>
        <w:rPr>
          <w:rFonts w:hint="cs"/>
          <w:rtl/>
        </w:rPr>
        <w:t>‌</w:t>
      </w:r>
      <w:r>
        <w:rPr>
          <w:rtl/>
        </w:rPr>
        <w:t>ای باشن</w:t>
      </w:r>
      <w:r>
        <w:rPr>
          <w:rFonts w:hint="cs"/>
          <w:rtl/>
        </w:rPr>
        <w:t>.</w:t>
      </w:r>
      <w:r>
        <w:rPr>
          <w:rtl/>
        </w:rPr>
        <w:t xml:space="preserve"> مثلا خیلی از افرادی که الان اومدن مدیر شدن عملکردشون رو اصلا قبول ندارم.‌یک بحثش اینه که دوره‌های مدیریتی ندیدن و توانایی مدیریت ندارن و با ضابطه نیومدن مدیر بشن</w:t>
      </w:r>
      <w:r>
        <w:rPr>
          <w:rFonts w:hint="cs"/>
          <w:rtl/>
        </w:rPr>
        <w:t>.</w:t>
      </w:r>
      <w:r>
        <w:rPr>
          <w:rtl/>
        </w:rPr>
        <w:t xml:space="preserve"> تو بحث مدیریت ژاپنی‌یکی نحوه مدیریته که شما سلسلسه مراتبی برسی به مدیریت</w:t>
      </w:r>
      <w:r>
        <w:rPr>
          <w:rFonts w:hint="cs"/>
          <w:rtl/>
        </w:rPr>
        <w:t>.</w:t>
      </w:r>
      <w:r>
        <w:rPr>
          <w:rtl/>
        </w:rPr>
        <w:t xml:space="preserve"> که ابتدا معلم بود</w:t>
      </w:r>
      <w:r>
        <w:rPr>
          <w:rFonts w:hint="cs"/>
          <w:rtl/>
        </w:rPr>
        <w:t>ه</w:t>
      </w:r>
      <w:r>
        <w:rPr>
          <w:rtl/>
        </w:rPr>
        <w:t xml:space="preserve"> و معاون شده و چند سال معاونت کرده و انواع مراحل رو دیده</w:t>
      </w:r>
      <w:r>
        <w:rPr>
          <w:rFonts w:hint="cs"/>
          <w:rtl/>
        </w:rPr>
        <w:t xml:space="preserve">. </w:t>
      </w:r>
      <w:r>
        <w:rPr>
          <w:rtl/>
        </w:rPr>
        <w:t>بعضی از دوستان، شخصی بوده که معلم ورزش بوده و سابقه آنچنانی هم نداشته و کار معاونتی هم نداشته و کار اجرایی هم نکرده .‌یه دفعه مدیر شده. چقدر باید ما ضرر و زیان بدیم که تا اون بیاد تا این تجربه</w:t>
      </w:r>
      <w:r>
        <w:rPr>
          <w:rFonts w:hint="cs"/>
          <w:rtl/>
        </w:rPr>
        <w:t>‌</w:t>
      </w:r>
      <w:r>
        <w:rPr>
          <w:rtl/>
        </w:rPr>
        <w:t>هایی که اون فرد باید تو پروسه</w:t>
      </w:r>
      <w:r>
        <w:rPr>
          <w:rFonts w:hint="cs"/>
          <w:rtl/>
        </w:rPr>
        <w:t>‌</w:t>
      </w:r>
      <w:r>
        <w:rPr>
          <w:rtl/>
        </w:rPr>
        <w:t>های معلمی‌و معاونت و کار اجرایی کسب کنه بعد بشه مدیر و بشه مدیر زبده. وقتی شما معاونی حیطه</w:t>
      </w:r>
      <w:r>
        <w:rPr>
          <w:rFonts w:hint="cs"/>
          <w:rtl/>
        </w:rPr>
        <w:t>‌</w:t>
      </w:r>
      <w:r>
        <w:rPr>
          <w:rtl/>
        </w:rPr>
        <w:t>ی کاری کمتره ولی مدیر که بشی حیط</w:t>
      </w:r>
      <w:r>
        <w:rPr>
          <w:rFonts w:hint="cs"/>
          <w:rtl/>
        </w:rPr>
        <w:t>ه‌ی</w:t>
      </w:r>
      <w:r>
        <w:rPr>
          <w:rtl/>
        </w:rPr>
        <w:t xml:space="preserve"> کاری بیشتر ضرر و زیان بیشتری می‌زنه. خیلی</w:t>
      </w:r>
      <w:r>
        <w:rPr>
          <w:rFonts w:hint="cs"/>
          <w:rtl/>
        </w:rPr>
        <w:t>‌</w:t>
      </w:r>
      <w:r>
        <w:rPr>
          <w:rtl/>
        </w:rPr>
        <w:t>هاشون ندارن خلاقیت رو چون تجربه</w:t>
      </w:r>
      <w:r>
        <w:rPr>
          <w:rFonts w:hint="cs"/>
          <w:rtl/>
        </w:rPr>
        <w:t>‌</w:t>
      </w:r>
      <w:r>
        <w:rPr>
          <w:rtl/>
        </w:rPr>
        <w:t>ها</w:t>
      </w:r>
      <w:r>
        <w:rPr>
          <w:rFonts w:hint="cs"/>
          <w:rtl/>
        </w:rPr>
        <w:t xml:space="preserve"> </w:t>
      </w:r>
      <w:r>
        <w:rPr>
          <w:rtl/>
        </w:rPr>
        <w:t>رو نداشتن و تو اون حیطه نبودن، ندارن.</w:t>
      </w:r>
      <w:r w:rsidR="008516F3">
        <w:rPr>
          <w:rFonts w:cs="Calibri" w:hint="cs"/>
          <w:rtl/>
        </w:rPr>
        <w:t>"</w:t>
      </w:r>
    </w:p>
    <w:p w14:paraId="1398794B" w14:textId="3E4ACCE4" w:rsidR="00623E32" w:rsidRPr="008516F3" w:rsidRDefault="00623E32" w:rsidP="00302BAA">
      <w:pPr>
        <w:pStyle w:val="ac"/>
        <w:rPr>
          <w:rFonts w:cs="Calibri"/>
          <w:rtl/>
        </w:rPr>
      </w:pPr>
      <w:r w:rsidRPr="004233B0">
        <w:rPr>
          <w:rFonts w:hint="cs"/>
          <w:rtl/>
        </w:rPr>
        <w:t>کد 3:</w:t>
      </w:r>
      <w:r w:rsidRPr="004233B0">
        <w:rPr>
          <w:rtl/>
        </w:rPr>
        <w:t xml:space="preserve"> </w:t>
      </w:r>
      <w:r w:rsidR="008516F3">
        <w:rPr>
          <w:rFonts w:cs="Calibri" w:hint="cs"/>
          <w:rtl/>
        </w:rPr>
        <w:t>"</w:t>
      </w:r>
      <w:r>
        <w:rPr>
          <w:rtl/>
        </w:rPr>
        <w:t>مدیرانی که دانش</w:t>
      </w:r>
      <w:r>
        <w:rPr>
          <w:rFonts w:hint="cs"/>
          <w:rtl/>
        </w:rPr>
        <w:t>‌</w:t>
      </w:r>
      <w:r>
        <w:rPr>
          <w:rtl/>
        </w:rPr>
        <w:t>آموزان را سال‌هاست تجربه کرده‌اند</w:t>
      </w:r>
      <w:r>
        <w:rPr>
          <w:rFonts w:hint="cs"/>
          <w:rtl/>
        </w:rPr>
        <w:t>،</w:t>
      </w:r>
      <w:r>
        <w:rPr>
          <w:rtl/>
        </w:rPr>
        <w:t xml:space="preserve"> خواسته</w:t>
      </w:r>
      <w:r>
        <w:rPr>
          <w:rFonts w:hint="cs"/>
          <w:rtl/>
        </w:rPr>
        <w:t>‌</w:t>
      </w:r>
      <w:r>
        <w:rPr>
          <w:rtl/>
        </w:rPr>
        <w:t>ها</w:t>
      </w:r>
      <w:r>
        <w:rPr>
          <w:rFonts w:hint="cs"/>
          <w:rtl/>
        </w:rPr>
        <w:t xml:space="preserve"> و‌ی</w:t>
      </w:r>
      <w:r>
        <w:rPr>
          <w:rtl/>
        </w:rPr>
        <w:t>کسری تجاربی دارند</w:t>
      </w:r>
      <w:r>
        <w:rPr>
          <w:rFonts w:hint="cs"/>
          <w:rtl/>
        </w:rPr>
        <w:t xml:space="preserve"> (که)</w:t>
      </w:r>
      <w:r>
        <w:rPr>
          <w:rtl/>
        </w:rPr>
        <w:t xml:space="preserve"> این‌ها را می‌توانند در آن جلسات</w:t>
      </w:r>
      <w:r>
        <w:rPr>
          <w:rFonts w:ascii="Times New Roman" w:cs="Times New Roman"/>
          <w:rtl/>
        </w:rPr>
        <w:t xml:space="preserve"> </w:t>
      </w:r>
      <w:r>
        <w:rPr>
          <w:rtl/>
        </w:rPr>
        <w:t>عنوان کنند</w:t>
      </w:r>
      <w:r>
        <w:rPr>
          <w:rFonts w:hint="cs"/>
          <w:rtl/>
        </w:rPr>
        <w:t>.</w:t>
      </w:r>
      <w:r>
        <w:rPr>
          <w:rtl/>
        </w:rPr>
        <w:t xml:space="preserve"> برای همان</w:t>
      </w:r>
      <w:r>
        <w:rPr>
          <w:rFonts w:hint="cs"/>
          <w:rtl/>
        </w:rPr>
        <w:t xml:space="preserve"> </w:t>
      </w:r>
      <w:r>
        <w:rPr>
          <w:rtl/>
        </w:rPr>
        <w:t>تجربیات مدیران</w:t>
      </w:r>
      <w:r>
        <w:rPr>
          <w:rFonts w:hint="cs"/>
          <w:rtl/>
        </w:rPr>
        <w:t>،</w:t>
      </w:r>
      <w:r w:rsidRPr="00744D65">
        <w:rPr>
          <w:rtl/>
        </w:rPr>
        <w:t xml:space="preserve"> </w:t>
      </w:r>
      <w:r>
        <w:rPr>
          <w:rtl/>
        </w:rPr>
        <w:t>آنی که علوم تربیتی خوانده</w:t>
      </w:r>
      <w:r>
        <w:rPr>
          <w:rFonts w:hint="cs"/>
          <w:rtl/>
        </w:rPr>
        <w:t xml:space="preserve">، </w:t>
      </w:r>
      <w:r>
        <w:rPr>
          <w:rtl/>
        </w:rPr>
        <w:t xml:space="preserve">بدرد آنی که معماری </w:t>
      </w:r>
      <w:r>
        <w:rPr>
          <w:rFonts w:hint="cs"/>
          <w:rtl/>
        </w:rPr>
        <w:t>(خوانده)</w:t>
      </w:r>
      <w:r>
        <w:rPr>
          <w:rtl/>
        </w:rPr>
        <w:t xml:space="preserve"> می</w:t>
      </w:r>
      <w:r>
        <w:rPr>
          <w:rFonts w:hint="cs"/>
          <w:rtl/>
        </w:rPr>
        <w:t>‌</w:t>
      </w:r>
      <w:r>
        <w:rPr>
          <w:rtl/>
        </w:rPr>
        <w:t>خورد</w:t>
      </w:r>
      <w:r>
        <w:rPr>
          <w:rFonts w:hint="cs"/>
          <w:rtl/>
        </w:rPr>
        <w:t xml:space="preserve">. </w:t>
      </w:r>
      <w:r>
        <w:rPr>
          <w:rtl/>
        </w:rPr>
        <w:t>می‌توانم بگویم که تجربه مدیران می‌تواند کمک‌ساز باشد‌یعنی بتواند کمکشان بکند</w:t>
      </w:r>
      <w:r>
        <w:rPr>
          <w:rFonts w:hint="cs"/>
          <w:rtl/>
        </w:rPr>
        <w:t>.</w:t>
      </w:r>
      <w:r w:rsidR="008516F3">
        <w:rPr>
          <w:rFonts w:cs="Calibri" w:hint="cs"/>
          <w:rtl/>
        </w:rPr>
        <w:t>"</w:t>
      </w:r>
    </w:p>
    <w:p w14:paraId="5B71ED23" w14:textId="6DD0E6EE" w:rsidR="00623E32" w:rsidRPr="008516F3" w:rsidRDefault="00623E32" w:rsidP="00302BAA">
      <w:pPr>
        <w:pStyle w:val="ac"/>
        <w:rPr>
          <w:rFonts w:cs="Calibri"/>
          <w:rtl/>
        </w:rPr>
      </w:pPr>
      <w:r>
        <w:rPr>
          <w:rFonts w:hint="cs"/>
          <w:rtl/>
        </w:rPr>
        <w:t xml:space="preserve">کد 6: </w:t>
      </w:r>
      <w:r w:rsidR="008516F3">
        <w:rPr>
          <w:rFonts w:cs="Calibri" w:hint="cs"/>
          <w:rtl/>
        </w:rPr>
        <w:t>"</w:t>
      </w:r>
      <w:r w:rsidRPr="009B4F72">
        <w:rPr>
          <w:rtl/>
        </w:rPr>
        <w:t>دانش همینکه چه رنگی را کجا به کار ببری،</w:t>
      </w:r>
      <w:r>
        <w:rPr>
          <w:rtl/>
        </w:rPr>
        <w:t>‌ی</w:t>
      </w:r>
      <w:r w:rsidRPr="009B4F72">
        <w:rPr>
          <w:rtl/>
        </w:rPr>
        <w:t>ک کتابخانه</w:t>
      </w:r>
      <w:r>
        <w:rPr>
          <w:rFonts w:hint="cs"/>
          <w:rtl/>
        </w:rPr>
        <w:t>‌</w:t>
      </w:r>
      <w:r w:rsidRPr="009B4F72">
        <w:rPr>
          <w:rtl/>
        </w:rPr>
        <w:t>ی دبستان را چطور متفاوت با کتابخانه</w:t>
      </w:r>
      <w:r>
        <w:rPr>
          <w:rFonts w:hint="cs"/>
          <w:rtl/>
        </w:rPr>
        <w:t>‌</w:t>
      </w:r>
      <w:r w:rsidRPr="009B4F72">
        <w:rPr>
          <w:rtl/>
        </w:rPr>
        <w:t>ی دبیرستان درست کنی. چطور با دانش</w:t>
      </w:r>
      <w:r>
        <w:rPr>
          <w:rFonts w:hint="cs"/>
          <w:rtl/>
        </w:rPr>
        <w:t>‌</w:t>
      </w:r>
      <w:r w:rsidRPr="009B4F72">
        <w:rPr>
          <w:rtl/>
        </w:rPr>
        <w:t>آموزان ب</w:t>
      </w:r>
      <w:r>
        <w:rPr>
          <w:rFonts w:hint="cs"/>
          <w:rtl/>
        </w:rPr>
        <w:t>ه‌</w:t>
      </w:r>
      <w:r w:rsidRPr="009B4F72">
        <w:rPr>
          <w:rtl/>
        </w:rPr>
        <w:t>لحاظ عل</w:t>
      </w:r>
      <w:r>
        <w:rPr>
          <w:rtl/>
        </w:rPr>
        <w:t>می‌</w:t>
      </w:r>
      <w:r w:rsidRPr="009B4F72">
        <w:rPr>
          <w:rtl/>
        </w:rPr>
        <w:t>برخورد کنی. اینها می</w:t>
      </w:r>
      <w:r>
        <w:rPr>
          <w:rFonts w:hint="cs"/>
          <w:rtl/>
        </w:rPr>
        <w:t>‌</w:t>
      </w:r>
      <w:r w:rsidRPr="009B4F72">
        <w:rPr>
          <w:rtl/>
        </w:rPr>
        <w:t>شود دانش.</w:t>
      </w:r>
      <w:r>
        <w:rPr>
          <w:rFonts w:hint="cs"/>
          <w:rtl/>
        </w:rPr>
        <w:t xml:space="preserve"> </w:t>
      </w:r>
      <w:r w:rsidRPr="009B4F72">
        <w:rPr>
          <w:rtl/>
        </w:rPr>
        <w:t>شما وقتی وارد مدرسه می</w:t>
      </w:r>
      <w:r>
        <w:rPr>
          <w:rFonts w:hint="cs"/>
          <w:rtl/>
        </w:rPr>
        <w:t>‌</w:t>
      </w:r>
      <w:r w:rsidRPr="009B4F72">
        <w:rPr>
          <w:rtl/>
        </w:rPr>
        <w:t>شوی در تمام زمینه</w:t>
      </w:r>
      <w:r>
        <w:rPr>
          <w:rFonts w:hint="cs"/>
          <w:rtl/>
        </w:rPr>
        <w:t>‌</w:t>
      </w:r>
      <w:r w:rsidRPr="009B4F72">
        <w:rPr>
          <w:rtl/>
        </w:rPr>
        <w:t>ها باید دانش ویژه داشته باشی. در گفتگو با معلم</w:t>
      </w:r>
      <w:r>
        <w:rPr>
          <w:rFonts w:hint="cs"/>
          <w:rtl/>
        </w:rPr>
        <w:t>‌</w:t>
      </w:r>
      <w:r w:rsidRPr="009B4F72">
        <w:rPr>
          <w:rtl/>
        </w:rPr>
        <w:t>ها و اولیا هم. برخی از این دانش از سر تجربه به وجود آمده. برخی هم تحصیلی و آکادمیک است.</w:t>
      </w:r>
      <w:r w:rsidR="008516F3">
        <w:rPr>
          <w:rFonts w:cs="Calibri" w:hint="cs"/>
          <w:rtl/>
        </w:rPr>
        <w:t>"</w:t>
      </w:r>
    </w:p>
    <w:p w14:paraId="3CA34F13" w14:textId="0FA837E3" w:rsidR="00623E32" w:rsidRPr="008516F3" w:rsidRDefault="00623E32" w:rsidP="00302BAA">
      <w:pPr>
        <w:pStyle w:val="ac"/>
        <w:rPr>
          <w:rFonts w:cs="Calibri"/>
          <w:rtl/>
        </w:rPr>
      </w:pPr>
      <w:r>
        <w:rPr>
          <w:rFonts w:hint="cs"/>
          <w:rtl/>
        </w:rPr>
        <w:t xml:space="preserve">کد 12: </w:t>
      </w:r>
      <w:r w:rsidR="008516F3">
        <w:rPr>
          <w:rFonts w:cs="Calibri" w:hint="cs"/>
          <w:rtl/>
        </w:rPr>
        <w:t>"</w:t>
      </w:r>
      <w:r w:rsidRPr="009B4F72">
        <w:rPr>
          <w:rtl/>
        </w:rPr>
        <w:t>ببین خیلی به من ایراد میگیرن که تو معلم بودی اومدی مدیر شدی این خوب نیست. تو باید معاون هم می</w:t>
      </w:r>
      <w:r>
        <w:rPr>
          <w:rFonts w:hint="cs"/>
          <w:rtl/>
        </w:rPr>
        <w:t>‌</w:t>
      </w:r>
      <w:r w:rsidRPr="009B4F72">
        <w:rPr>
          <w:rtl/>
        </w:rPr>
        <w:t>شدی. اما من متنفر بودم از معاونت. هیچوقت دلم ن</w:t>
      </w:r>
      <w:r>
        <w:rPr>
          <w:rtl/>
        </w:rPr>
        <w:t>می‌</w:t>
      </w:r>
      <w:r w:rsidRPr="009B4F72">
        <w:rPr>
          <w:rtl/>
        </w:rPr>
        <w:t>خواست معاون بشم. الان که من معلم بودم مدیر شدم می</w:t>
      </w:r>
      <w:r>
        <w:rPr>
          <w:rFonts w:hint="cs"/>
          <w:rtl/>
        </w:rPr>
        <w:t>‌</w:t>
      </w:r>
      <w:r w:rsidRPr="009B4F72">
        <w:rPr>
          <w:rtl/>
        </w:rPr>
        <w:t>فهمم که سر کلاس چه خبره.</w:t>
      </w:r>
      <w:r>
        <w:rPr>
          <w:rFonts w:hint="cs"/>
          <w:rtl/>
        </w:rPr>
        <w:t xml:space="preserve"> </w:t>
      </w:r>
      <w:r w:rsidRPr="009B4F72">
        <w:rPr>
          <w:rtl/>
        </w:rPr>
        <w:t>متاسفانه کسانی دارن تصمیم میگیرن برای من معلم که خودشون هرگز سر هیچ کلاسی نبودن و این درد بزرگیه.</w:t>
      </w:r>
      <w:r w:rsidR="008516F3">
        <w:rPr>
          <w:rFonts w:cs="Calibri" w:hint="cs"/>
          <w:rtl/>
        </w:rPr>
        <w:t>"</w:t>
      </w:r>
    </w:p>
    <w:p w14:paraId="601D734D" w14:textId="0DF3BF94" w:rsidR="00623E32" w:rsidRDefault="00623E32" w:rsidP="00302BAA">
      <w:pPr>
        <w:pStyle w:val="ac"/>
        <w:rPr>
          <w:rtl/>
        </w:rPr>
      </w:pPr>
      <w:r>
        <w:rPr>
          <w:rFonts w:hint="cs"/>
          <w:rtl/>
        </w:rPr>
        <w:t xml:space="preserve">کد 15: </w:t>
      </w:r>
      <w:r w:rsidR="008516F3">
        <w:rPr>
          <w:rFonts w:cs="Calibri" w:hint="cs"/>
          <w:rtl/>
        </w:rPr>
        <w:t>"</w:t>
      </w:r>
      <w:r>
        <w:rPr>
          <w:rFonts w:hint="cs"/>
          <w:rtl/>
        </w:rPr>
        <w:t>ببینید من سالها معلم بودم. در این سالها که معلم‌یک پایه هم نبودم و در تمام پایه‌ها چرخیدم. شاید‌یک ایراد اساسی آموزش و پرورش ما این است که معلم میره دوم تا سی سال دوم تدریس میکنه. برای اینکه‌یوقت نکنه طرح درس جدید بنویسه،‌یوقت نکنه چهارتا آموزش جدید‌یاد بگیره. خیلی از معلم‌های ما دارن این کار رو میکنن و خودشون نمی‌خوان. خیلی کار راحت تره شما سی سال‌یک کتاب رو تدریس کنی ولی من هیچ وقت با‌یه پایه راحت نبودم و همه‌ی پایه‌ها چرخیدم و خیلی موقع‌ها شده مثلا با بچه‌های دومم تا پنجم رفتم. اینها بهرحال خیلی تاثیر گذاشته توی کار من الان در مدیریت. من اعتقادم به اینه که اگر کسی قراره مدیر بشه باید رده‌ها رو بگذرونه و مدیر بشه.</w:t>
      </w:r>
      <w:r w:rsidR="008516F3">
        <w:rPr>
          <w:rFonts w:cs="Calibri" w:hint="cs"/>
          <w:rtl/>
        </w:rPr>
        <w:t>"</w:t>
      </w:r>
      <w:r>
        <w:rPr>
          <w:rFonts w:hint="cs"/>
          <w:rtl/>
        </w:rPr>
        <w:t xml:space="preserve"> </w:t>
      </w:r>
    </w:p>
    <w:p w14:paraId="64DD4449" w14:textId="1FB4D810" w:rsidR="00623E32" w:rsidRPr="008516F3" w:rsidRDefault="008516F3" w:rsidP="00302BAA">
      <w:pPr>
        <w:pStyle w:val="ac"/>
        <w:rPr>
          <w:rFonts w:cs="Calibri"/>
          <w:rtl/>
        </w:rPr>
      </w:pPr>
      <w:r>
        <w:rPr>
          <w:rFonts w:cs="Calibri" w:hint="cs"/>
          <w:rtl/>
        </w:rPr>
        <w:t>"</w:t>
      </w:r>
      <w:r w:rsidR="00623E32">
        <w:rPr>
          <w:rtl/>
        </w:rPr>
        <w:t xml:space="preserve">مدیری می‌تواند خوب ایفای نقش بکند که این مراحل را گذرانده باشد مدیری که معلم </w:t>
      </w:r>
      <w:r w:rsidR="00623E32">
        <w:rPr>
          <w:rFonts w:ascii="Calibri" w:hAnsi="Calibri" w:cs="Calibri"/>
          <w:rtl/>
        </w:rPr>
        <w:t xml:space="preserve"> </w:t>
      </w:r>
      <w:r w:rsidR="00623E32">
        <w:rPr>
          <w:rtl/>
        </w:rPr>
        <w:t>بوده باشد؛ مدیری که معاون بوده باشد‌یعنی پست‌های مختلف آموزشی را گذرانده باشد چرا که دیدش خیلی بازتر هست نسبت به مدیری که‌یک دفعه این مدیر شده است‌یا از کلاس وارد مدیریت شده‌یا حتی اومده‌یکسال تدریس کرده که نه کلاس را متوجه شده نه مدیریت را که حالا هم مدیر شده است. به نظر من  مدیری که باید تمام این ارتباط‌ها را    تجربه کرده باشد بعد بتواند به هر حال نظر بدهد و حالا به قول شما بتواند به صورت  اشتراکی طراحی انجام بشود.</w:t>
      </w:r>
      <w:r>
        <w:rPr>
          <w:rFonts w:cs="Calibri" w:hint="cs"/>
          <w:rtl/>
        </w:rPr>
        <w:t>"</w:t>
      </w:r>
    </w:p>
    <w:p w14:paraId="686E3DEC" w14:textId="5D3A36AB" w:rsidR="008516F3" w:rsidRPr="008516F3" w:rsidRDefault="008516F3" w:rsidP="00302BAA">
      <w:pPr>
        <w:pStyle w:val="ac"/>
        <w:rPr>
          <w:rFonts w:cs="Calibri"/>
          <w:rtl/>
        </w:rPr>
      </w:pPr>
      <w:r>
        <w:rPr>
          <w:rFonts w:hint="cs"/>
          <w:rtl/>
        </w:rPr>
        <w:t xml:space="preserve">کد 23: </w:t>
      </w:r>
      <w:r>
        <w:rPr>
          <w:rFonts w:cs="Calibri" w:hint="cs"/>
          <w:rtl/>
        </w:rPr>
        <w:t>"</w:t>
      </w:r>
      <w:r w:rsidRPr="009B4F72">
        <w:rPr>
          <w:rtl/>
        </w:rPr>
        <w:t xml:space="preserve">ویژگی </w:t>
      </w:r>
      <w:r>
        <w:rPr>
          <w:rFonts w:hint="cs"/>
          <w:rtl/>
        </w:rPr>
        <w:t>م</w:t>
      </w:r>
      <w:r w:rsidRPr="009B4F72">
        <w:rPr>
          <w:rtl/>
        </w:rPr>
        <w:t>دیر مدرسه از باب علم و دانش و آگاهی‌اش هست که می‌تواند تاثیر بگذارد از باب آن دانش و تجربۀ کاری که خصوصا می‌تواند مکمل آن دانش باشد</w:t>
      </w:r>
      <w:r>
        <w:rPr>
          <w:rFonts w:hint="cs"/>
          <w:rtl/>
        </w:rPr>
        <w:t>.</w:t>
      </w:r>
      <w:r>
        <w:rPr>
          <w:rFonts w:cs="Calibri" w:hint="cs"/>
          <w:rtl/>
        </w:rPr>
        <w:t>"</w:t>
      </w:r>
    </w:p>
    <w:p w14:paraId="684A757A" w14:textId="09231688" w:rsidR="008516F3" w:rsidRDefault="008516F3" w:rsidP="00302BAA">
      <w:pPr>
        <w:pStyle w:val="ac"/>
      </w:pPr>
      <w:r>
        <w:rPr>
          <w:rFonts w:hint="cs"/>
          <w:rtl/>
        </w:rPr>
        <w:t xml:space="preserve">کد 25: </w:t>
      </w:r>
      <w:r>
        <w:rPr>
          <w:rFonts w:cs="Calibri" w:hint="cs"/>
          <w:rtl/>
        </w:rPr>
        <w:t>"</w:t>
      </w:r>
      <w:r w:rsidRPr="009B4F72">
        <w:rPr>
          <w:rtl/>
        </w:rPr>
        <w:t>مدیری که با روابط بالا نیامده باشد. سلسله مراتب را طی کرده باشد. خودش معلم، معاون بوده باشد و ... تجربۀ زیسته داشته باشد، دانش و آگاهی طراحی داشته باشد. هم با بحث کلاس</w:t>
      </w:r>
      <w:r>
        <w:rPr>
          <w:rFonts w:hint="cs"/>
          <w:rtl/>
        </w:rPr>
        <w:t>‌</w:t>
      </w:r>
      <w:r w:rsidRPr="009B4F72">
        <w:rPr>
          <w:rtl/>
        </w:rPr>
        <w:t>داری آشنا باشد، هم با شیطنت</w:t>
      </w:r>
      <w:r>
        <w:rPr>
          <w:rFonts w:hint="cs"/>
          <w:rtl/>
        </w:rPr>
        <w:t>‌</w:t>
      </w:r>
      <w:r w:rsidRPr="009B4F72">
        <w:rPr>
          <w:rtl/>
        </w:rPr>
        <w:t>های بچه</w:t>
      </w:r>
      <w:r>
        <w:rPr>
          <w:rFonts w:hint="cs"/>
          <w:rtl/>
        </w:rPr>
        <w:t>‌</w:t>
      </w:r>
      <w:r w:rsidRPr="009B4F72">
        <w:rPr>
          <w:rtl/>
        </w:rPr>
        <w:t>ها آشناست و با مباحث مدیریتی هم آشناست</w:t>
      </w:r>
      <w:r>
        <w:rPr>
          <w:rFonts w:hint="cs"/>
          <w:rtl/>
        </w:rPr>
        <w:t>.</w:t>
      </w:r>
      <w:r w:rsidRPr="009B4F72">
        <w:rPr>
          <w:rtl/>
        </w:rPr>
        <w:t xml:space="preserve"> حالا می</w:t>
      </w:r>
      <w:r>
        <w:rPr>
          <w:rFonts w:hint="cs"/>
          <w:rtl/>
        </w:rPr>
        <w:t>‌</w:t>
      </w:r>
      <w:r w:rsidRPr="009B4F72">
        <w:rPr>
          <w:rtl/>
        </w:rPr>
        <w:t>تواند در بحث طراحی هم اطلاعاتی داشته باشد و به عنوان کمک طراح</w:t>
      </w:r>
      <w:r>
        <w:rPr>
          <w:rtl/>
        </w:rPr>
        <w:t>‌ی</w:t>
      </w:r>
      <w:r w:rsidRPr="009B4F72">
        <w:rPr>
          <w:rtl/>
        </w:rPr>
        <w:t>ا تسهیلگر</w:t>
      </w:r>
      <w:r>
        <w:rPr>
          <w:rtl/>
        </w:rPr>
        <w:t>‌ی</w:t>
      </w:r>
      <w:r w:rsidRPr="009B4F72">
        <w:rPr>
          <w:rtl/>
        </w:rPr>
        <w:t>ا هرچیز دیگری که اسمش را بگذارید بیاید در طراحی ایفای نقش کند.</w:t>
      </w:r>
    </w:p>
    <w:p w14:paraId="0B89B4FF" w14:textId="72D24EB9" w:rsidR="008516F3" w:rsidRPr="00553DE6" w:rsidRDefault="008516F3" w:rsidP="00302BAA">
      <w:pPr>
        <w:pStyle w:val="ac"/>
        <w:rPr>
          <w:rtl/>
        </w:rPr>
      </w:pPr>
      <w:r w:rsidRPr="00553DE6">
        <w:rPr>
          <w:rtl/>
        </w:rPr>
        <w:t>مدیرها‌یک</w:t>
      </w:r>
      <w:r w:rsidRPr="00553DE6">
        <w:rPr>
          <w:rFonts w:hint="cs"/>
          <w:rtl/>
        </w:rPr>
        <w:t>‌</w:t>
      </w:r>
      <w:r w:rsidRPr="00553DE6">
        <w:rPr>
          <w:rtl/>
        </w:rPr>
        <w:t>سوم وقتشان را در مدرسه می</w:t>
      </w:r>
      <w:r w:rsidRPr="00553DE6">
        <w:rPr>
          <w:rFonts w:hint="cs"/>
          <w:rtl/>
        </w:rPr>
        <w:t>‌</w:t>
      </w:r>
      <w:r w:rsidRPr="00553DE6">
        <w:rPr>
          <w:rtl/>
        </w:rPr>
        <w:t>گذرانند و آشنایی بیشتری دارند.کاربرها با زیر و بم محیط بیشتر آشنا هستند و به نکاتی توجه می</w:t>
      </w:r>
      <w:r w:rsidRPr="00553DE6">
        <w:rPr>
          <w:rFonts w:hint="cs"/>
          <w:rtl/>
        </w:rPr>
        <w:t>‌</w:t>
      </w:r>
      <w:r w:rsidRPr="00553DE6">
        <w:rPr>
          <w:rtl/>
        </w:rPr>
        <w:t>کنند که سایرین توجه نمی</w:t>
      </w:r>
      <w:r w:rsidRPr="00553DE6">
        <w:rPr>
          <w:rFonts w:hint="cs"/>
          <w:rtl/>
        </w:rPr>
        <w:t>‌</w:t>
      </w:r>
      <w:r w:rsidRPr="00553DE6">
        <w:rPr>
          <w:rtl/>
        </w:rPr>
        <w:t>کنند. مثلا داشتیم نکاتی را که فقط دانش</w:t>
      </w:r>
      <w:r w:rsidRPr="00553DE6">
        <w:rPr>
          <w:rFonts w:hint="cs"/>
          <w:rtl/>
        </w:rPr>
        <w:t>‌</w:t>
      </w:r>
      <w:r w:rsidRPr="00553DE6">
        <w:rPr>
          <w:rtl/>
        </w:rPr>
        <w:t>آموزان بهش اشاره کردند و معلم‌ها توجه نکردند</w:t>
      </w:r>
      <w:r w:rsidRPr="00553DE6">
        <w:rPr>
          <w:rFonts w:hint="cs"/>
          <w:rtl/>
        </w:rPr>
        <w:t>،</w:t>
      </w:r>
      <w:r w:rsidRPr="00553DE6">
        <w:rPr>
          <w:rtl/>
        </w:rPr>
        <w:t xml:space="preserve"> چرا چون درگیر نبودند.</w:t>
      </w:r>
      <w:r w:rsidRPr="00553DE6">
        <w:rPr>
          <w:rFonts w:hint="cs"/>
          <w:rtl/>
        </w:rPr>
        <w:t>"</w:t>
      </w:r>
    </w:p>
    <w:p w14:paraId="13AA1335" w14:textId="4792B8C8" w:rsidR="008516F3" w:rsidRPr="00553DE6" w:rsidRDefault="00553DE6" w:rsidP="00302BAA">
      <w:pPr>
        <w:pStyle w:val="ac"/>
        <w:rPr>
          <w:rtl/>
        </w:rPr>
      </w:pPr>
      <w:r w:rsidRPr="00553DE6">
        <w:rPr>
          <w:rFonts w:hint="cs"/>
          <w:rtl/>
        </w:rPr>
        <w:t>کد 33 :"ی</w:t>
      </w:r>
      <w:r w:rsidRPr="00553DE6">
        <w:rPr>
          <w:rFonts w:hint="eastAsia"/>
          <w:rtl/>
        </w:rPr>
        <w:t>ک</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قبل</w:t>
      </w:r>
      <w:r w:rsidRPr="00553DE6">
        <w:rPr>
          <w:rtl/>
        </w:rPr>
        <w:t xml:space="preserve"> </w:t>
      </w:r>
      <w:r w:rsidRPr="00553DE6">
        <w:rPr>
          <w:rFonts w:hint="eastAsia"/>
          <w:rtl/>
        </w:rPr>
        <w:t>از</w:t>
      </w:r>
      <w:r w:rsidRPr="00553DE6">
        <w:rPr>
          <w:rtl/>
        </w:rPr>
        <w:t xml:space="preserve"> </w:t>
      </w:r>
      <w:r w:rsidRPr="00553DE6">
        <w:rPr>
          <w:rFonts w:hint="eastAsia"/>
          <w:rtl/>
        </w:rPr>
        <w:t>ا</w:t>
      </w:r>
      <w:r w:rsidRPr="00553DE6">
        <w:rPr>
          <w:rFonts w:hint="cs"/>
          <w:rtl/>
        </w:rPr>
        <w:t>ی</w:t>
      </w:r>
      <w:r w:rsidRPr="00553DE6">
        <w:rPr>
          <w:rFonts w:hint="eastAsia"/>
          <w:rtl/>
        </w:rPr>
        <w:t>نکه</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بشود</w:t>
      </w:r>
      <w:r w:rsidRPr="00553DE6">
        <w:rPr>
          <w:rtl/>
        </w:rPr>
        <w:t xml:space="preserve"> </w:t>
      </w:r>
      <w:r w:rsidRPr="00553DE6">
        <w:rPr>
          <w:rFonts w:hint="eastAsia"/>
          <w:rtl/>
        </w:rPr>
        <w:t>به</w:t>
      </w:r>
      <w:r w:rsidRPr="00553DE6">
        <w:rPr>
          <w:rtl/>
        </w:rPr>
        <w:t xml:space="preserve"> </w:t>
      </w:r>
      <w:r w:rsidRPr="00553DE6">
        <w:rPr>
          <w:rFonts w:hint="eastAsia"/>
          <w:rtl/>
        </w:rPr>
        <w:t>نظر</w:t>
      </w:r>
      <w:r w:rsidRPr="00553DE6">
        <w:rPr>
          <w:rtl/>
        </w:rPr>
        <w:t xml:space="preserve"> </w:t>
      </w:r>
      <w:r w:rsidRPr="00553DE6">
        <w:rPr>
          <w:rFonts w:hint="eastAsia"/>
          <w:rtl/>
        </w:rPr>
        <w:t>من</w:t>
      </w:r>
      <w:r w:rsidRPr="00553DE6">
        <w:rPr>
          <w:rtl/>
        </w:rPr>
        <w:t xml:space="preserve"> </w:t>
      </w:r>
      <w:r w:rsidRPr="00553DE6">
        <w:rPr>
          <w:rFonts w:hint="eastAsia"/>
          <w:rtl/>
        </w:rPr>
        <w:t>در</w:t>
      </w:r>
      <w:r w:rsidRPr="00553DE6">
        <w:rPr>
          <w:rtl/>
        </w:rPr>
        <w:t xml:space="preserve"> </w:t>
      </w:r>
      <w:r w:rsidRPr="00553DE6">
        <w:rPr>
          <w:rFonts w:hint="eastAsia"/>
          <w:rtl/>
        </w:rPr>
        <w:t>آموزش</w:t>
      </w:r>
      <w:r w:rsidRPr="00553DE6">
        <w:rPr>
          <w:rtl/>
        </w:rPr>
        <w:t xml:space="preserve"> </w:t>
      </w:r>
      <w:r w:rsidRPr="00553DE6">
        <w:rPr>
          <w:rFonts w:hint="eastAsia"/>
          <w:rtl/>
        </w:rPr>
        <w:t>و</w:t>
      </w:r>
      <w:r w:rsidRPr="00553DE6">
        <w:rPr>
          <w:rtl/>
        </w:rPr>
        <w:t xml:space="preserve"> </w:t>
      </w:r>
      <w:r w:rsidRPr="00553DE6">
        <w:rPr>
          <w:rFonts w:hint="eastAsia"/>
          <w:rtl/>
        </w:rPr>
        <w:t>پرورش</w:t>
      </w:r>
      <w:r w:rsidRPr="00553DE6">
        <w:rPr>
          <w:rtl/>
        </w:rPr>
        <w:t xml:space="preserve"> </w:t>
      </w:r>
      <w:r w:rsidRPr="00553DE6">
        <w:rPr>
          <w:rFonts w:hint="eastAsia"/>
          <w:rtl/>
        </w:rPr>
        <w:t>که</w:t>
      </w:r>
      <w:r w:rsidRPr="00553DE6">
        <w:rPr>
          <w:rtl/>
        </w:rPr>
        <w:t xml:space="preserve"> </w:t>
      </w:r>
      <w:r w:rsidRPr="00553DE6">
        <w:rPr>
          <w:rFonts w:hint="eastAsia"/>
          <w:rtl/>
        </w:rPr>
        <w:t>اعتراض</w:t>
      </w:r>
      <w:r w:rsidRPr="00553DE6">
        <w:rPr>
          <w:rtl/>
        </w:rPr>
        <w:t xml:space="preserve"> </w:t>
      </w:r>
      <w:r w:rsidRPr="00553DE6">
        <w:rPr>
          <w:rFonts w:hint="eastAsia"/>
          <w:rtl/>
        </w:rPr>
        <w:t>ها</w:t>
      </w:r>
      <w:r w:rsidRPr="00553DE6">
        <w:rPr>
          <w:rFonts w:hint="cs"/>
          <w:rtl/>
        </w:rPr>
        <w:t>ی</w:t>
      </w:r>
      <w:r w:rsidRPr="00553DE6">
        <w:rPr>
          <w:rFonts w:hint="eastAsia"/>
          <w:rtl/>
        </w:rPr>
        <w:t>مان</w:t>
      </w:r>
      <w:r w:rsidRPr="00553DE6">
        <w:rPr>
          <w:rtl/>
        </w:rPr>
        <w:t xml:space="preserve"> </w:t>
      </w:r>
      <w:r w:rsidRPr="00553DE6">
        <w:rPr>
          <w:rFonts w:hint="eastAsia"/>
          <w:rtl/>
        </w:rPr>
        <w:t>هم</w:t>
      </w:r>
      <w:r w:rsidRPr="00553DE6">
        <w:rPr>
          <w:rtl/>
        </w:rPr>
        <w:t xml:space="preserve"> </w:t>
      </w:r>
      <w:r w:rsidRPr="00553DE6">
        <w:rPr>
          <w:rFonts w:hint="eastAsia"/>
          <w:rtl/>
        </w:rPr>
        <w:t>سر</w:t>
      </w:r>
      <w:r w:rsidRPr="00553DE6">
        <w:rPr>
          <w:rtl/>
        </w:rPr>
        <w:t xml:space="preserve"> </w:t>
      </w:r>
      <w:r w:rsidRPr="00553DE6">
        <w:rPr>
          <w:rFonts w:hint="eastAsia"/>
          <w:rtl/>
        </w:rPr>
        <w:t>هم</w:t>
      </w:r>
      <w:r w:rsidRPr="00553DE6">
        <w:rPr>
          <w:rFonts w:hint="cs"/>
          <w:rtl/>
        </w:rPr>
        <w:t>ی</w:t>
      </w:r>
      <w:r w:rsidRPr="00553DE6">
        <w:rPr>
          <w:rFonts w:hint="eastAsia"/>
          <w:rtl/>
        </w:rPr>
        <w:t>ن</w:t>
      </w:r>
      <w:r w:rsidRPr="00553DE6">
        <w:rPr>
          <w:rtl/>
        </w:rPr>
        <w:t xml:space="preserve"> </w:t>
      </w:r>
      <w:r w:rsidRPr="00553DE6">
        <w:rPr>
          <w:rFonts w:hint="eastAsia"/>
          <w:rtl/>
        </w:rPr>
        <w:t>هست</w:t>
      </w:r>
      <w:r w:rsidRPr="00553DE6">
        <w:rPr>
          <w:rtl/>
        </w:rPr>
        <w:t xml:space="preserve"> </w:t>
      </w:r>
      <w:r w:rsidRPr="00553DE6">
        <w:rPr>
          <w:rFonts w:hint="eastAsia"/>
          <w:rtl/>
        </w:rPr>
        <w:t>ب</w:t>
      </w:r>
      <w:r w:rsidRPr="00553DE6">
        <w:rPr>
          <w:rFonts w:hint="cs"/>
          <w:rtl/>
        </w:rPr>
        <w:t>ی</w:t>
      </w:r>
      <w:r w:rsidRPr="00553DE6">
        <w:rPr>
          <w:rFonts w:hint="eastAsia"/>
          <w:rtl/>
        </w:rPr>
        <w:t>شترمواقع</w:t>
      </w:r>
      <w:r w:rsidRPr="00553DE6">
        <w:rPr>
          <w:rtl/>
        </w:rPr>
        <w:t xml:space="preserve"> </w:t>
      </w:r>
      <w:r w:rsidRPr="00553DE6">
        <w:rPr>
          <w:rFonts w:hint="eastAsia"/>
          <w:rtl/>
        </w:rPr>
        <w:t>که</w:t>
      </w:r>
      <w:r w:rsidRPr="00553DE6">
        <w:rPr>
          <w:rtl/>
        </w:rPr>
        <w:t xml:space="preserve"> </w:t>
      </w:r>
      <w:r w:rsidRPr="00553DE6">
        <w:rPr>
          <w:rFonts w:hint="eastAsia"/>
          <w:rtl/>
        </w:rPr>
        <w:t>من</w:t>
      </w:r>
      <w:r w:rsidRPr="00553DE6">
        <w:rPr>
          <w:rtl/>
        </w:rPr>
        <w:t xml:space="preserve"> </w:t>
      </w:r>
      <w:r w:rsidRPr="00553DE6">
        <w:rPr>
          <w:rFonts w:hint="eastAsia"/>
          <w:rtl/>
        </w:rPr>
        <w:t>در</w:t>
      </w:r>
      <w:r w:rsidRPr="00553DE6">
        <w:rPr>
          <w:rtl/>
        </w:rPr>
        <w:t xml:space="preserve"> </w:t>
      </w:r>
      <w:r w:rsidRPr="00553DE6">
        <w:rPr>
          <w:rFonts w:hint="eastAsia"/>
          <w:rtl/>
        </w:rPr>
        <w:t>جلسات</w:t>
      </w:r>
      <w:r w:rsidRPr="00553DE6">
        <w:rPr>
          <w:rtl/>
        </w:rPr>
        <w:t xml:space="preserve"> </w:t>
      </w:r>
      <w:r w:rsidRPr="00553DE6">
        <w:rPr>
          <w:rFonts w:hint="eastAsia"/>
          <w:rtl/>
        </w:rPr>
        <w:t>هستم</w:t>
      </w:r>
      <w:r w:rsidRPr="00553DE6">
        <w:rPr>
          <w:rtl/>
        </w:rPr>
        <w:t xml:space="preserve"> </w:t>
      </w:r>
      <w:r w:rsidRPr="00553DE6">
        <w:rPr>
          <w:rFonts w:hint="eastAsia"/>
          <w:rtl/>
        </w:rPr>
        <w:t>واقعا</w:t>
      </w:r>
      <w:r w:rsidRPr="00553DE6">
        <w:rPr>
          <w:rtl/>
        </w:rPr>
        <w:t xml:space="preserve"> </w:t>
      </w:r>
      <w:r w:rsidRPr="00553DE6">
        <w:rPr>
          <w:rFonts w:hint="eastAsia"/>
          <w:rtl/>
        </w:rPr>
        <w:t>معترضم</w:t>
      </w:r>
      <w:r w:rsidRPr="00553DE6">
        <w:rPr>
          <w:rtl/>
        </w:rPr>
        <w:t xml:space="preserve"> </w:t>
      </w:r>
      <w:r w:rsidRPr="00553DE6">
        <w:rPr>
          <w:rFonts w:hint="eastAsia"/>
          <w:rtl/>
        </w:rPr>
        <w:t>سر</w:t>
      </w:r>
      <w:r w:rsidRPr="00553DE6">
        <w:rPr>
          <w:rtl/>
        </w:rPr>
        <w:t xml:space="preserve"> </w:t>
      </w:r>
      <w:r w:rsidRPr="00553DE6">
        <w:rPr>
          <w:rFonts w:hint="eastAsia"/>
          <w:rtl/>
        </w:rPr>
        <w:t>ا</w:t>
      </w:r>
      <w:r w:rsidRPr="00553DE6">
        <w:rPr>
          <w:rFonts w:hint="cs"/>
          <w:rtl/>
        </w:rPr>
        <w:t>ی</w:t>
      </w:r>
      <w:r w:rsidRPr="00553DE6">
        <w:rPr>
          <w:rFonts w:hint="eastAsia"/>
          <w:rtl/>
        </w:rPr>
        <w:t>ن</w:t>
      </w:r>
      <w:r w:rsidRPr="00553DE6">
        <w:rPr>
          <w:rtl/>
        </w:rPr>
        <w:t xml:space="preserve"> </w:t>
      </w:r>
      <w:r w:rsidRPr="00553DE6">
        <w:rPr>
          <w:rFonts w:hint="eastAsia"/>
          <w:rtl/>
        </w:rPr>
        <w:t>قض</w:t>
      </w:r>
      <w:r w:rsidRPr="00553DE6">
        <w:rPr>
          <w:rFonts w:hint="cs"/>
          <w:rtl/>
        </w:rPr>
        <w:t>ی</w:t>
      </w:r>
      <w:r w:rsidRPr="00553DE6">
        <w:rPr>
          <w:rFonts w:hint="eastAsia"/>
          <w:rtl/>
        </w:rPr>
        <w:t>ه،</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با</w:t>
      </w:r>
      <w:r w:rsidRPr="00553DE6">
        <w:rPr>
          <w:rFonts w:hint="cs"/>
          <w:rtl/>
        </w:rPr>
        <w:t>ی</w:t>
      </w:r>
      <w:r w:rsidRPr="00553DE6">
        <w:rPr>
          <w:rFonts w:hint="eastAsia"/>
          <w:rtl/>
        </w:rPr>
        <w:t>د</w:t>
      </w:r>
      <w:r w:rsidRPr="00553DE6">
        <w:rPr>
          <w:rtl/>
        </w:rPr>
        <w:t xml:space="preserve"> </w:t>
      </w:r>
      <w:r w:rsidRPr="00553DE6">
        <w:rPr>
          <w:rFonts w:hint="eastAsia"/>
          <w:rtl/>
        </w:rPr>
        <w:t>اول</w:t>
      </w:r>
      <w:r w:rsidRPr="00553DE6">
        <w:rPr>
          <w:rtl/>
        </w:rPr>
        <w:t xml:space="preserve"> </w:t>
      </w:r>
      <w:r w:rsidRPr="00553DE6">
        <w:rPr>
          <w:rFonts w:hint="eastAsia"/>
          <w:rtl/>
        </w:rPr>
        <w:t>معلم</w:t>
      </w:r>
      <w:r w:rsidRPr="00553DE6">
        <w:rPr>
          <w:rtl/>
        </w:rPr>
        <w:t xml:space="preserve"> </w:t>
      </w:r>
      <w:r w:rsidRPr="00553DE6">
        <w:rPr>
          <w:rFonts w:hint="eastAsia"/>
          <w:rtl/>
        </w:rPr>
        <w:t>باشد</w:t>
      </w:r>
      <w:r w:rsidRPr="00553DE6">
        <w:rPr>
          <w:rtl/>
        </w:rPr>
        <w:t xml:space="preserve"> </w:t>
      </w:r>
      <w:r w:rsidRPr="00553DE6">
        <w:rPr>
          <w:rFonts w:hint="eastAsia"/>
          <w:rtl/>
        </w:rPr>
        <w:t>تا</w:t>
      </w:r>
      <w:r w:rsidRPr="00553DE6">
        <w:rPr>
          <w:rtl/>
        </w:rPr>
        <w:t xml:space="preserve"> </w:t>
      </w:r>
      <w:r w:rsidRPr="00553DE6">
        <w:rPr>
          <w:rFonts w:hint="eastAsia"/>
          <w:rtl/>
        </w:rPr>
        <w:t>بعد</w:t>
      </w:r>
      <w:r w:rsidRPr="00553DE6">
        <w:rPr>
          <w:rtl/>
        </w:rPr>
        <w:t xml:space="preserve"> </w:t>
      </w:r>
      <w:r w:rsidRPr="00553DE6">
        <w:rPr>
          <w:rFonts w:hint="eastAsia"/>
          <w:rtl/>
        </w:rPr>
        <w:t>ب</w:t>
      </w:r>
      <w:r w:rsidRPr="00553DE6">
        <w:rPr>
          <w:rFonts w:hint="cs"/>
          <w:rtl/>
        </w:rPr>
        <w:t>ی</w:t>
      </w:r>
      <w:r w:rsidRPr="00553DE6">
        <w:rPr>
          <w:rFonts w:hint="eastAsia"/>
          <w:rtl/>
        </w:rPr>
        <w:t>اد</w:t>
      </w:r>
      <w:r w:rsidRPr="00553DE6">
        <w:rPr>
          <w:rtl/>
        </w:rPr>
        <w:t xml:space="preserve"> </w:t>
      </w:r>
      <w:r w:rsidRPr="00553DE6">
        <w:rPr>
          <w:rFonts w:hint="eastAsia"/>
          <w:rtl/>
        </w:rPr>
        <w:t>معاون</w:t>
      </w:r>
      <w:r w:rsidRPr="00553DE6">
        <w:rPr>
          <w:rtl/>
        </w:rPr>
        <w:t xml:space="preserve"> </w:t>
      </w:r>
      <w:r w:rsidRPr="00553DE6">
        <w:rPr>
          <w:rFonts w:hint="eastAsia"/>
          <w:rtl/>
        </w:rPr>
        <w:t>بشود</w:t>
      </w:r>
      <w:r w:rsidRPr="00553DE6">
        <w:rPr>
          <w:rtl/>
        </w:rPr>
        <w:t xml:space="preserve"> </w:t>
      </w:r>
      <w:r w:rsidRPr="00553DE6">
        <w:rPr>
          <w:rFonts w:hint="eastAsia"/>
          <w:rtl/>
        </w:rPr>
        <w:t>بعد</w:t>
      </w:r>
      <w:r w:rsidRPr="00553DE6">
        <w:rPr>
          <w:rtl/>
        </w:rPr>
        <w:t xml:space="preserve"> </w:t>
      </w:r>
      <w:r w:rsidRPr="00553DE6">
        <w:rPr>
          <w:rFonts w:hint="eastAsia"/>
          <w:rtl/>
        </w:rPr>
        <w:t>ب</w:t>
      </w:r>
      <w:r w:rsidRPr="00553DE6">
        <w:rPr>
          <w:rFonts w:hint="cs"/>
          <w:rtl/>
        </w:rPr>
        <w:t>ی</w:t>
      </w:r>
      <w:r w:rsidRPr="00553DE6">
        <w:rPr>
          <w:rFonts w:hint="eastAsia"/>
          <w:rtl/>
        </w:rPr>
        <w:t>ا</w:t>
      </w:r>
      <w:r w:rsidRPr="00553DE6">
        <w:rPr>
          <w:rFonts w:hint="cs"/>
          <w:rtl/>
        </w:rPr>
        <w:t>ی</w:t>
      </w:r>
      <w:r w:rsidRPr="00553DE6">
        <w:rPr>
          <w:rFonts w:hint="eastAsia"/>
          <w:rtl/>
        </w:rPr>
        <w:t>د</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بشود</w:t>
      </w:r>
      <w:r w:rsidRPr="00553DE6">
        <w:rPr>
          <w:rtl/>
        </w:rPr>
        <w:t xml:space="preserve"> </w:t>
      </w:r>
      <w:r w:rsidRPr="00553DE6">
        <w:rPr>
          <w:rFonts w:hint="eastAsia"/>
          <w:rtl/>
        </w:rPr>
        <w:t>واقعا</w:t>
      </w:r>
      <w:r w:rsidRPr="00553DE6">
        <w:rPr>
          <w:rtl/>
        </w:rPr>
        <w:t xml:space="preserve"> </w:t>
      </w:r>
      <w:r w:rsidRPr="00553DE6">
        <w:rPr>
          <w:rFonts w:hint="eastAsia"/>
          <w:rtl/>
        </w:rPr>
        <w:t>با</w:t>
      </w:r>
      <w:r w:rsidRPr="00553DE6">
        <w:rPr>
          <w:rFonts w:hint="cs"/>
          <w:rtl/>
        </w:rPr>
        <w:t>ی</w:t>
      </w:r>
      <w:r w:rsidRPr="00553DE6">
        <w:rPr>
          <w:rFonts w:hint="eastAsia"/>
          <w:rtl/>
        </w:rPr>
        <w:t>د</w:t>
      </w:r>
      <w:r w:rsidRPr="00553DE6">
        <w:rPr>
          <w:rtl/>
        </w:rPr>
        <w:t xml:space="preserve"> </w:t>
      </w:r>
      <w:r w:rsidRPr="00553DE6">
        <w:rPr>
          <w:rFonts w:hint="eastAsia"/>
          <w:rtl/>
        </w:rPr>
        <w:t>ا</w:t>
      </w:r>
      <w:r w:rsidRPr="00553DE6">
        <w:rPr>
          <w:rFonts w:hint="cs"/>
          <w:rtl/>
        </w:rPr>
        <w:t>ی</w:t>
      </w:r>
      <w:r w:rsidRPr="00553DE6">
        <w:rPr>
          <w:rFonts w:hint="eastAsia"/>
          <w:rtl/>
        </w:rPr>
        <w:t>ن</w:t>
      </w:r>
      <w:r w:rsidRPr="00553DE6">
        <w:rPr>
          <w:rtl/>
        </w:rPr>
        <w:t xml:space="preserve"> </w:t>
      </w:r>
      <w:r w:rsidRPr="00553DE6">
        <w:rPr>
          <w:rFonts w:hint="eastAsia"/>
          <w:rtl/>
        </w:rPr>
        <w:t>پروسه</w:t>
      </w:r>
      <w:r w:rsidRPr="00553DE6">
        <w:rPr>
          <w:rtl/>
        </w:rPr>
        <w:t xml:space="preserve"> </w:t>
      </w:r>
      <w:r w:rsidRPr="00553DE6">
        <w:rPr>
          <w:rFonts w:hint="eastAsia"/>
          <w:rtl/>
        </w:rPr>
        <w:t>ط</w:t>
      </w:r>
      <w:r w:rsidRPr="00553DE6">
        <w:rPr>
          <w:rFonts w:hint="cs"/>
          <w:rtl/>
        </w:rPr>
        <w:t>ی</w:t>
      </w:r>
      <w:r w:rsidRPr="00553DE6">
        <w:rPr>
          <w:rtl/>
        </w:rPr>
        <w:t xml:space="preserve"> </w:t>
      </w:r>
      <w:r w:rsidRPr="00553DE6">
        <w:rPr>
          <w:rFonts w:hint="eastAsia"/>
          <w:rtl/>
        </w:rPr>
        <w:t>بشه</w:t>
      </w:r>
      <w:r w:rsidRPr="00553DE6">
        <w:rPr>
          <w:rtl/>
        </w:rPr>
        <w:t xml:space="preserve"> </w:t>
      </w:r>
      <w:r w:rsidRPr="00553DE6">
        <w:rPr>
          <w:rFonts w:hint="eastAsia"/>
          <w:rtl/>
        </w:rPr>
        <w:t>مثلا</w:t>
      </w:r>
      <w:r w:rsidRPr="00553DE6">
        <w:rPr>
          <w:rtl/>
        </w:rPr>
        <w:t xml:space="preserve"> </w:t>
      </w:r>
      <w:r w:rsidRPr="00553DE6">
        <w:rPr>
          <w:rFonts w:hint="eastAsia"/>
          <w:rtl/>
        </w:rPr>
        <w:t>اداره</w:t>
      </w:r>
      <w:r w:rsidRPr="00553DE6">
        <w:rPr>
          <w:rtl/>
        </w:rPr>
        <w:t xml:space="preserve"> </w:t>
      </w:r>
      <w:r w:rsidRPr="00553DE6">
        <w:rPr>
          <w:rFonts w:hint="eastAsia"/>
          <w:rtl/>
        </w:rPr>
        <w:t>م</w:t>
      </w:r>
      <w:r w:rsidRPr="00553DE6">
        <w:rPr>
          <w:rFonts w:hint="cs"/>
          <w:rtl/>
        </w:rPr>
        <w:t>ی</w:t>
      </w:r>
      <w:r w:rsidRPr="00553DE6">
        <w:rPr>
          <w:rtl/>
        </w:rPr>
        <w:t xml:space="preserve"> </w:t>
      </w:r>
      <w:r w:rsidRPr="00553DE6">
        <w:rPr>
          <w:rFonts w:hint="eastAsia"/>
          <w:rtl/>
        </w:rPr>
        <w:t>آ</w:t>
      </w:r>
      <w:r w:rsidRPr="00553DE6">
        <w:rPr>
          <w:rFonts w:hint="cs"/>
          <w:rtl/>
        </w:rPr>
        <w:t>ی</w:t>
      </w:r>
      <w:r w:rsidRPr="00553DE6">
        <w:rPr>
          <w:rFonts w:hint="eastAsia"/>
          <w:rtl/>
        </w:rPr>
        <w:t>د</w:t>
      </w:r>
      <w:r w:rsidRPr="00553DE6">
        <w:rPr>
          <w:rtl/>
        </w:rPr>
        <w:t xml:space="preserve"> </w:t>
      </w:r>
      <w:r w:rsidRPr="00553DE6">
        <w:rPr>
          <w:rFonts w:hint="eastAsia"/>
          <w:rtl/>
        </w:rPr>
        <w:t>مثلا</w:t>
      </w:r>
      <w:r w:rsidRPr="00553DE6">
        <w:rPr>
          <w:rtl/>
        </w:rPr>
        <w:t xml:space="preserve"> </w:t>
      </w:r>
      <w:r w:rsidRPr="00553DE6">
        <w:rPr>
          <w:rFonts w:hint="cs"/>
          <w:rtl/>
        </w:rPr>
        <w:t>ی</w:t>
      </w:r>
      <w:r w:rsidRPr="00553DE6">
        <w:rPr>
          <w:rFonts w:hint="eastAsia"/>
          <w:rtl/>
        </w:rPr>
        <w:t>ک</w:t>
      </w:r>
      <w:r w:rsidRPr="00553DE6">
        <w:rPr>
          <w:rFonts w:hint="cs"/>
          <w:rtl/>
        </w:rPr>
        <w:t>ی</w:t>
      </w:r>
      <w:r w:rsidRPr="00553DE6">
        <w:rPr>
          <w:rtl/>
        </w:rPr>
        <w:t xml:space="preserve"> </w:t>
      </w:r>
      <w:r w:rsidRPr="00553DE6">
        <w:rPr>
          <w:rFonts w:hint="eastAsia"/>
          <w:rtl/>
        </w:rPr>
        <w:t>که</w:t>
      </w:r>
      <w:r w:rsidRPr="00553DE6">
        <w:rPr>
          <w:rtl/>
        </w:rPr>
        <w:t xml:space="preserve"> </w:t>
      </w:r>
      <w:r w:rsidRPr="00553DE6">
        <w:rPr>
          <w:rFonts w:hint="eastAsia"/>
          <w:rtl/>
        </w:rPr>
        <w:t>مثلا</w:t>
      </w:r>
      <w:r w:rsidRPr="00553DE6">
        <w:rPr>
          <w:rtl/>
        </w:rPr>
        <w:t xml:space="preserve"> </w:t>
      </w:r>
      <w:r w:rsidRPr="00553DE6">
        <w:rPr>
          <w:rFonts w:hint="eastAsia"/>
          <w:rtl/>
        </w:rPr>
        <w:t>معلم</w:t>
      </w:r>
      <w:r w:rsidRPr="00553DE6">
        <w:rPr>
          <w:rtl/>
        </w:rPr>
        <w:t xml:space="preserve"> </w:t>
      </w:r>
      <w:r w:rsidRPr="00553DE6">
        <w:rPr>
          <w:rFonts w:hint="eastAsia"/>
          <w:rtl/>
        </w:rPr>
        <w:t>را</w:t>
      </w:r>
      <w:r w:rsidRPr="00553DE6">
        <w:rPr>
          <w:rtl/>
        </w:rPr>
        <w:t xml:space="preserve"> </w:t>
      </w:r>
      <w:r w:rsidRPr="00553DE6">
        <w:rPr>
          <w:rFonts w:hint="eastAsia"/>
          <w:rtl/>
        </w:rPr>
        <w:t>م</w:t>
      </w:r>
      <w:r w:rsidRPr="00553DE6">
        <w:rPr>
          <w:rFonts w:hint="cs"/>
          <w:rtl/>
        </w:rPr>
        <w:t>ی</w:t>
      </w:r>
      <w:r w:rsidRPr="00553DE6">
        <w:rPr>
          <w:rFonts w:hint="eastAsia"/>
          <w:rtl/>
        </w:rPr>
        <w:t>کشد</w:t>
      </w:r>
      <w:r w:rsidRPr="00553DE6">
        <w:rPr>
          <w:rtl/>
        </w:rPr>
        <w:t xml:space="preserve"> </w:t>
      </w:r>
      <w:r w:rsidRPr="00553DE6">
        <w:rPr>
          <w:rFonts w:hint="eastAsia"/>
          <w:rtl/>
        </w:rPr>
        <w:t>ب</w:t>
      </w:r>
      <w:r w:rsidRPr="00553DE6">
        <w:rPr>
          <w:rFonts w:hint="cs"/>
          <w:rtl/>
        </w:rPr>
        <w:t>ی</w:t>
      </w:r>
      <w:r w:rsidRPr="00553DE6">
        <w:rPr>
          <w:rFonts w:hint="eastAsia"/>
          <w:rtl/>
        </w:rPr>
        <w:t>رون</w:t>
      </w:r>
      <w:r w:rsidRPr="00553DE6">
        <w:rPr>
          <w:rtl/>
        </w:rPr>
        <w:t xml:space="preserve"> </w:t>
      </w:r>
      <w:r w:rsidRPr="00553DE6">
        <w:rPr>
          <w:rFonts w:hint="eastAsia"/>
          <w:rtl/>
        </w:rPr>
        <w:t>م</w:t>
      </w:r>
      <w:r w:rsidRPr="00553DE6">
        <w:rPr>
          <w:rFonts w:hint="cs"/>
          <w:rtl/>
        </w:rPr>
        <w:t>ی</w:t>
      </w:r>
      <w:r w:rsidRPr="00553DE6">
        <w:rPr>
          <w:rFonts w:hint="eastAsia"/>
          <w:rtl/>
        </w:rPr>
        <w:t>کندش</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خب</w:t>
      </w:r>
      <w:r w:rsidRPr="00553DE6">
        <w:rPr>
          <w:rtl/>
        </w:rPr>
        <w:t xml:space="preserve"> </w:t>
      </w:r>
      <w:r w:rsidRPr="00553DE6">
        <w:rPr>
          <w:rFonts w:hint="eastAsia"/>
          <w:rtl/>
        </w:rPr>
        <w:t>ان</w:t>
      </w:r>
      <w:r w:rsidRPr="00553DE6">
        <w:rPr>
          <w:rtl/>
        </w:rPr>
        <w:t xml:space="preserve"> </w:t>
      </w:r>
      <w:r w:rsidRPr="00553DE6">
        <w:rPr>
          <w:rFonts w:hint="eastAsia"/>
          <w:rtl/>
        </w:rPr>
        <w:t>اصلا</w:t>
      </w:r>
      <w:r w:rsidRPr="00553DE6">
        <w:rPr>
          <w:rtl/>
        </w:rPr>
        <w:t xml:space="preserve"> </w:t>
      </w:r>
      <w:r w:rsidRPr="00553DE6">
        <w:rPr>
          <w:rFonts w:hint="eastAsia"/>
          <w:rtl/>
        </w:rPr>
        <w:t>اجرا</w:t>
      </w:r>
      <w:r w:rsidRPr="00553DE6">
        <w:rPr>
          <w:rFonts w:hint="cs"/>
          <w:rtl/>
        </w:rPr>
        <w:t>یی</w:t>
      </w:r>
      <w:r w:rsidRPr="00553DE6">
        <w:rPr>
          <w:rtl/>
        </w:rPr>
        <w:t xml:space="preserve"> </w:t>
      </w:r>
      <w:r w:rsidRPr="00553DE6">
        <w:rPr>
          <w:rFonts w:hint="eastAsia"/>
          <w:rtl/>
        </w:rPr>
        <w:t>کار</w:t>
      </w:r>
      <w:r w:rsidRPr="00553DE6">
        <w:rPr>
          <w:rtl/>
        </w:rPr>
        <w:t xml:space="preserve"> </w:t>
      </w:r>
      <w:r w:rsidRPr="00553DE6">
        <w:rPr>
          <w:rFonts w:hint="eastAsia"/>
          <w:rtl/>
        </w:rPr>
        <w:t>نکرده</w:t>
      </w:r>
      <w:r w:rsidRPr="00553DE6">
        <w:rPr>
          <w:rtl/>
        </w:rPr>
        <w:t xml:space="preserve"> </w:t>
      </w:r>
      <w:r w:rsidRPr="00553DE6">
        <w:rPr>
          <w:rFonts w:hint="eastAsia"/>
          <w:rtl/>
        </w:rPr>
        <w:t>است</w:t>
      </w:r>
      <w:r w:rsidRPr="00553DE6">
        <w:rPr>
          <w:rtl/>
        </w:rPr>
        <w:t xml:space="preserve"> </w:t>
      </w:r>
      <w:r w:rsidRPr="00553DE6">
        <w:rPr>
          <w:rFonts w:hint="eastAsia"/>
          <w:rtl/>
        </w:rPr>
        <w:t>من</w:t>
      </w:r>
      <w:r w:rsidRPr="00553DE6">
        <w:rPr>
          <w:rtl/>
        </w:rPr>
        <w:t xml:space="preserve"> </w:t>
      </w:r>
      <w:r w:rsidRPr="00553DE6">
        <w:rPr>
          <w:rFonts w:hint="eastAsia"/>
          <w:rtl/>
        </w:rPr>
        <w:t>خودم</w:t>
      </w:r>
      <w:r w:rsidRPr="00553DE6">
        <w:rPr>
          <w:rtl/>
        </w:rPr>
        <w:t xml:space="preserve"> </w:t>
      </w:r>
      <w:r w:rsidRPr="00553DE6">
        <w:rPr>
          <w:rFonts w:hint="eastAsia"/>
          <w:rtl/>
        </w:rPr>
        <w:t>معلم</w:t>
      </w:r>
      <w:r w:rsidRPr="00553DE6">
        <w:rPr>
          <w:rtl/>
        </w:rPr>
        <w:t xml:space="preserve"> </w:t>
      </w:r>
      <w:r w:rsidRPr="00553DE6">
        <w:rPr>
          <w:rFonts w:hint="eastAsia"/>
          <w:rtl/>
        </w:rPr>
        <w:t>بودم</w:t>
      </w:r>
      <w:r w:rsidRPr="00553DE6">
        <w:rPr>
          <w:rtl/>
        </w:rPr>
        <w:t xml:space="preserve"> </w:t>
      </w:r>
      <w:r w:rsidRPr="00553DE6">
        <w:rPr>
          <w:rFonts w:hint="eastAsia"/>
          <w:rtl/>
        </w:rPr>
        <w:t>دو</w:t>
      </w:r>
      <w:r w:rsidRPr="00553DE6">
        <w:rPr>
          <w:rtl/>
        </w:rPr>
        <w:t xml:space="preserve"> </w:t>
      </w:r>
      <w:r w:rsidRPr="00553DE6">
        <w:rPr>
          <w:rFonts w:hint="eastAsia"/>
          <w:rtl/>
        </w:rPr>
        <w:t>سال</w:t>
      </w:r>
      <w:r w:rsidRPr="00553DE6">
        <w:rPr>
          <w:rtl/>
        </w:rPr>
        <w:t xml:space="preserve"> </w:t>
      </w:r>
      <w:r w:rsidRPr="00553DE6">
        <w:rPr>
          <w:rFonts w:hint="eastAsia"/>
          <w:rtl/>
        </w:rPr>
        <w:t>معاون</w:t>
      </w:r>
      <w:r w:rsidRPr="00553DE6">
        <w:rPr>
          <w:rtl/>
        </w:rPr>
        <w:t xml:space="preserve"> </w:t>
      </w:r>
      <w:r w:rsidRPr="00553DE6">
        <w:rPr>
          <w:rFonts w:hint="eastAsia"/>
          <w:rtl/>
        </w:rPr>
        <w:t>شدم</w:t>
      </w:r>
      <w:r w:rsidRPr="00553DE6">
        <w:rPr>
          <w:rtl/>
        </w:rPr>
        <w:t xml:space="preserve"> </w:t>
      </w:r>
      <w:r w:rsidRPr="00553DE6">
        <w:rPr>
          <w:rFonts w:hint="eastAsia"/>
          <w:rtl/>
        </w:rPr>
        <w:t>بعد</w:t>
      </w:r>
      <w:r w:rsidRPr="00553DE6">
        <w:rPr>
          <w:rtl/>
        </w:rPr>
        <w:t xml:space="preserve"> </w:t>
      </w:r>
      <w:r w:rsidRPr="00553DE6">
        <w:rPr>
          <w:rFonts w:hint="eastAsia"/>
          <w:rtl/>
        </w:rPr>
        <w:t>آمدم</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شدم</w:t>
      </w:r>
      <w:r w:rsidRPr="00553DE6">
        <w:rPr>
          <w:rtl/>
        </w:rPr>
        <w:t xml:space="preserve"> </w:t>
      </w:r>
      <w:r w:rsidRPr="00553DE6">
        <w:rPr>
          <w:rFonts w:hint="eastAsia"/>
          <w:rtl/>
        </w:rPr>
        <w:t>ول</w:t>
      </w:r>
      <w:r w:rsidRPr="00553DE6">
        <w:rPr>
          <w:rFonts w:hint="cs"/>
          <w:rtl/>
        </w:rPr>
        <w:t>ی</w:t>
      </w:r>
      <w:r w:rsidRPr="00553DE6">
        <w:rPr>
          <w:rtl/>
        </w:rPr>
        <w:t xml:space="preserve"> </w:t>
      </w:r>
      <w:r w:rsidRPr="00553DE6">
        <w:rPr>
          <w:rFonts w:hint="eastAsia"/>
          <w:rtl/>
        </w:rPr>
        <w:t>تا</w:t>
      </w:r>
      <w:r w:rsidRPr="00553DE6">
        <w:rPr>
          <w:rtl/>
        </w:rPr>
        <w:t xml:space="preserve"> </w:t>
      </w:r>
      <w:r w:rsidRPr="00553DE6">
        <w:rPr>
          <w:rFonts w:hint="eastAsia"/>
          <w:rtl/>
        </w:rPr>
        <w:t>زمان</w:t>
      </w:r>
      <w:r w:rsidRPr="00553DE6">
        <w:rPr>
          <w:rFonts w:hint="cs"/>
          <w:rtl/>
        </w:rPr>
        <w:t>ی</w:t>
      </w:r>
      <w:r w:rsidRPr="00553DE6">
        <w:rPr>
          <w:rtl/>
        </w:rPr>
        <w:t xml:space="preserve"> </w:t>
      </w:r>
      <w:r w:rsidRPr="00553DE6">
        <w:rPr>
          <w:rFonts w:hint="eastAsia"/>
          <w:rtl/>
        </w:rPr>
        <w:t>که</w:t>
      </w:r>
      <w:r w:rsidRPr="00553DE6">
        <w:rPr>
          <w:rtl/>
        </w:rPr>
        <w:t xml:space="preserve"> </w:t>
      </w:r>
      <w:r w:rsidRPr="00553DE6">
        <w:rPr>
          <w:rFonts w:hint="eastAsia"/>
          <w:rtl/>
        </w:rPr>
        <w:t>من</w:t>
      </w:r>
      <w:r w:rsidRPr="00553DE6">
        <w:rPr>
          <w:rtl/>
        </w:rPr>
        <w:t xml:space="preserve"> </w:t>
      </w:r>
      <w:r w:rsidRPr="00553DE6">
        <w:rPr>
          <w:rFonts w:hint="eastAsia"/>
          <w:rtl/>
        </w:rPr>
        <w:t>لمس</w:t>
      </w:r>
      <w:r w:rsidRPr="00553DE6">
        <w:rPr>
          <w:rtl/>
        </w:rPr>
        <w:t xml:space="preserve"> </w:t>
      </w:r>
      <w:r w:rsidRPr="00553DE6">
        <w:rPr>
          <w:rFonts w:hint="eastAsia"/>
          <w:rtl/>
        </w:rPr>
        <w:t>نکنم</w:t>
      </w:r>
      <w:r w:rsidRPr="00553DE6">
        <w:rPr>
          <w:rtl/>
        </w:rPr>
        <w:t xml:space="preserve"> </w:t>
      </w:r>
      <w:r w:rsidRPr="00553DE6">
        <w:rPr>
          <w:rFonts w:hint="eastAsia"/>
          <w:rtl/>
        </w:rPr>
        <w:t>کار</w:t>
      </w:r>
      <w:r w:rsidRPr="00553DE6">
        <w:rPr>
          <w:rtl/>
        </w:rPr>
        <w:t xml:space="preserve"> </w:t>
      </w:r>
      <w:r w:rsidRPr="00553DE6">
        <w:rPr>
          <w:rFonts w:hint="eastAsia"/>
          <w:rtl/>
        </w:rPr>
        <w:t>اجرا</w:t>
      </w:r>
      <w:r w:rsidRPr="00553DE6">
        <w:rPr>
          <w:rFonts w:hint="cs"/>
          <w:rtl/>
        </w:rPr>
        <w:t>یی</w:t>
      </w:r>
      <w:r w:rsidRPr="00553DE6">
        <w:rPr>
          <w:rtl/>
        </w:rPr>
        <w:t xml:space="preserve"> </w:t>
      </w:r>
      <w:r w:rsidRPr="00553DE6">
        <w:rPr>
          <w:rFonts w:hint="eastAsia"/>
          <w:rtl/>
        </w:rPr>
        <w:t>رو</w:t>
      </w:r>
      <w:r w:rsidRPr="00553DE6">
        <w:rPr>
          <w:rtl/>
        </w:rPr>
        <w:t xml:space="preserve"> </w:t>
      </w:r>
      <w:r w:rsidRPr="00553DE6">
        <w:rPr>
          <w:rFonts w:hint="eastAsia"/>
          <w:rtl/>
        </w:rPr>
        <w:t>معلم</w:t>
      </w:r>
      <w:r w:rsidRPr="00553DE6">
        <w:rPr>
          <w:rFonts w:hint="cs"/>
          <w:rtl/>
        </w:rPr>
        <w:t>ی</w:t>
      </w:r>
      <w:r w:rsidRPr="00553DE6">
        <w:rPr>
          <w:rtl/>
        </w:rPr>
        <w:t xml:space="preserve"> </w:t>
      </w:r>
      <w:r w:rsidRPr="00553DE6">
        <w:rPr>
          <w:rFonts w:hint="eastAsia"/>
          <w:rtl/>
        </w:rPr>
        <w:t>که</w:t>
      </w:r>
      <w:r w:rsidRPr="00553DE6">
        <w:rPr>
          <w:rtl/>
        </w:rPr>
        <w:t xml:space="preserve"> </w:t>
      </w:r>
      <w:r w:rsidRPr="00553DE6">
        <w:rPr>
          <w:rFonts w:hint="eastAsia"/>
          <w:rtl/>
        </w:rPr>
        <w:t>در</w:t>
      </w:r>
      <w:r w:rsidRPr="00553DE6">
        <w:rPr>
          <w:rtl/>
        </w:rPr>
        <w:t xml:space="preserve"> </w:t>
      </w:r>
      <w:r w:rsidRPr="00553DE6">
        <w:rPr>
          <w:rFonts w:hint="eastAsia"/>
          <w:rtl/>
        </w:rPr>
        <w:t>کلاس</w:t>
      </w:r>
      <w:r w:rsidRPr="00553DE6">
        <w:rPr>
          <w:rtl/>
        </w:rPr>
        <w:t xml:space="preserve"> </w:t>
      </w:r>
      <w:r w:rsidRPr="00553DE6">
        <w:rPr>
          <w:rFonts w:hint="eastAsia"/>
          <w:rtl/>
        </w:rPr>
        <w:t>است</w:t>
      </w:r>
      <w:r w:rsidRPr="00553DE6">
        <w:rPr>
          <w:rtl/>
        </w:rPr>
        <w:t xml:space="preserve"> </w:t>
      </w:r>
      <w:r w:rsidRPr="00553DE6">
        <w:rPr>
          <w:rFonts w:hint="eastAsia"/>
          <w:rtl/>
        </w:rPr>
        <w:t>ه</w:t>
      </w:r>
      <w:r w:rsidRPr="00553DE6">
        <w:rPr>
          <w:rFonts w:hint="cs"/>
          <w:rtl/>
        </w:rPr>
        <w:t>ی</w:t>
      </w:r>
      <w:r w:rsidRPr="00553DE6">
        <w:rPr>
          <w:rFonts w:hint="eastAsia"/>
          <w:rtl/>
        </w:rPr>
        <w:t>چ</w:t>
      </w:r>
      <w:r w:rsidRPr="00553DE6">
        <w:rPr>
          <w:rtl/>
        </w:rPr>
        <w:t xml:space="preserve"> </w:t>
      </w:r>
      <w:r w:rsidRPr="00553DE6">
        <w:rPr>
          <w:rFonts w:hint="eastAsia"/>
          <w:rtl/>
        </w:rPr>
        <w:t>دغدغه</w:t>
      </w:r>
      <w:r w:rsidRPr="00553DE6">
        <w:rPr>
          <w:rtl/>
        </w:rPr>
        <w:t xml:space="preserve"> </w:t>
      </w:r>
      <w:r w:rsidRPr="00553DE6">
        <w:rPr>
          <w:rFonts w:hint="eastAsia"/>
          <w:rtl/>
        </w:rPr>
        <w:t>ا</w:t>
      </w:r>
      <w:r w:rsidRPr="00553DE6">
        <w:rPr>
          <w:rFonts w:hint="cs"/>
          <w:rtl/>
        </w:rPr>
        <w:t>ی</w:t>
      </w:r>
      <w:r w:rsidRPr="00553DE6">
        <w:rPr>
          <w:rtl/>
        </w:rPr>
        <w:t xml:space="preserve"> </w:t>
      </w:r>
      <w:r w:rsidRPr="00553DE6">
        <w:rPr>
          <w:rFonts w:hint="eastAsia"/>
          <w:rtl/>
        </w:rPr>
        <w:t>ندارد</w:t>
      </w:r>
      <w:r w:rsidRPr="00553DE6">
        <w:rPr>
          <w:rtl/>
        </w:rPr>
        <w:t xml:space="preserve"> </w:t>
      </w:r>
      <w:r w:rsidRPr="00553DE6">
        <w:rPr>
          <w:rFonts w:hint="cs"/>
          <w:rtl/>
        </w:rPr>
        <w:t>ی</w:t>
      </w:r>
      <w:r w:rsidRPr="00553DE6">
        <w:rPr>
          <w:rFonts w:hint="eastAsia"/>
          <w:rtl/>
        </w:rPr>
        <w:t>عن</w:t>
      </w:r>
      <w:r w:rsidRPr="00553DE6">
        <w:rPr>
          <w:rFonts w:hint="cs"/>
          <w:rtl/>
        </w:rPr>
        <w:t>ی</w:t>
      </w:r>
      <w:r w:rsidRPr="00553DE6">
        <w:rPr>
          <w:rtl/>
        </w:rPr>
        <w:t xml:space="preserve"> </w:t>
      </w:r>
      <w:r w:rsidRPr="00553DE6">
        <w:rPr>
          <w:rFonts w:hint="eastAsia"/>
          <w:rtl/>
        </w:rPr>
        <w:t>شما</w:t>
      </w:r>
      <w:r w:rsidRPr="00553DE6">
        <w:rPr>
          <w:rtl/>
        </w:rPr>
        <w:t xml:space="preserve"> </w:t>
      </w:r>
      <w:r w:rsidRPr="00553DE6">
        <w:rPr>
          <w:rFonts w:hint="eastAsia"/>
          <w:rtl/>
        </w:rPr>
        <w:t>فقط</w:t>
      </w:r>
      <w:r w:rsidRPr="00553DE6">
        <w:rPr>
          <w:rtl/>
        </w:rPr>
        <w:t xml:space="preserve"> </w:t>
      </w:r>
      <w:r w:rsidRPr="00553DE6">
        <w:rPr>
          <w:rFonts w:hint="eastAsia"/>
          <w:rtl/>
        </w:rPr>
        <w:t>دغدغه</w:t>
      </w:r>
      <w:r w:rsidRPr="00553DE6">
        <w:rPr>
          <w:rtl/>
        </w:rPr>
        <w:t xml:space="preserve"> </w:t>
      </w:r>
      <w:r w:rsidRPr="00553DE6">
        <w:rPr>
          <w:rFonts w:hint="eastAsia"/>
          <w:rtl/>
        </w:rPr>
        <w:t>ات</w:t>
      </w:r>
      <w:r w:rsidRPr="00553DE6">
        <w:rPr>
          <w:rtl/>
        </w:rPr>
        <w:t xml:space="preserve"> </w:t>
      </w:r>
      <w:r w:rsidRPr="00553DE6">
        <w:rPr>
          <w:rFonts w:hint="eastAsia"/>
          <w:rtl/>
        </w:rPr>
        <w:t>بچه</w:t>
      </w:r>
      <w:r w:rsidRPr="00553DE6">
        <w:rPr>
          <w:rtl/>
        </w:rPr>
        <w:t xml:space="preserve"> </w:t>
      </w:r>
      <w:r w:rsidRPr="00553DE6">
        <w:rPr>
          <w:rFonts w:hint="eastAsia"/>
          <w:rtl/>
        </w:rPr>
        <w:t>ها</w:t>
      </w:r>
      <w:r w:rsidRPr="00553DE6">
        <w:rPr>
          <w:rtl/>
        </w:rPr>
        <w:t xml:space="preserve"> </w:t>
      </w:r>
      <w:r w:rsidRPr="00553DE6">
        <w:rPr>
          <w:rFonts w:hint="eastAsia"/>
          <w:rtl/>
        </w:rPr>
        <w:t>هستند</w:t>
      </w:r>
      <w:r w:rsidRPr="00553DE6">
        <w:rPr>
          <w:rFonts w:hint="cs"/>
          <w:rtl/>
        </w:rPr>
        <w:t>."</w:t>
      </w:r>
    </w:p>
    <w:p w14:paraId="17919344" w14:textId="77777777" w:rsidR="00623E32" w:rsidRDefault="00623E32" w:rsidP="007B57AB">
      <w:pPr>
        <w:pStyle w:val="1-1-1"/>
        <w:numPr>
          <w:ilvl w:val="0"/>
          <w:numId w:val="0"/>
        </w:numPr>
        <w:ind w:left="11"/>
        <w:rPr>
          <w:rtl/>
        </w:rPr>
      </w:pPr>
      <w:bookmarkStart w:id="109" w:name="_Toc144152770"/>
      <w:bookmarkStart w:id="110" w:name="_Toc144767779"/>
      <w:r>
        <w:rPr>
          <w:rFonts w:hint="cs"/>
          <w:rtl/>
        </w:rPr>
        <w:t>دیدن نکات مثبت</w:t>
      </w:r>
      <w:bookmarkEnd w:id="109"/>
      <w:bookmarkEnd w:id="110"/>
    </w:p>
    <w:p w14:paraId="46CB5D03" w14:textId="30EAD240" w:rsidR="00623E32" w:rsidRPr="008516F3" w:rsidRDefault="00623E32" w:rsidP="00302BAA">
      <w:pPr>
        <w:pStyle w:val="ac"/>
        <w:rPr>
          <w:rStyle w:val="Char"/>
          <w:rFonts w:cs="Calibri"/>
          <w:rtl/>
        </w:rPr>
      </w:pPr>
      <w:r>
        <w:rPr>
          <w:rFonts w:hint="cs"/>
          <w:rtl/>
        </w:rPr>
        <w:t>کد 12:</w:t>
      </w:r>
      <w:r w:rsidR="00F329A5">
        <w:t xml:space="preserve"> </w:t>
      </w:r>
      <w:r w:rsidR="008516F3">
        <w:rPr>
          <w:rFonts w:cs="Calibri" w:hint="cs"/>
          <w:rtl/>
        </w:rPr>
        <w:t>"</w:t>
      </w:r>
      <w:r w:rsidRPr="009B4F72">
        <w:rPr>
          <w:rtl/>
        </w:rPr>
        <w:t>عادتمه وقتی کسی</w:t>
      </w:r>
      <w:r>
        <w:rPr>
          <w:rtl/>
        </w:rPr>
        <w:t>‌ی</w:t>
      </w:r>
      <w:r w:rsidRPr="009B4F72">
        <w:rPr>
          <w:rtl/>
        </w:rPr>
        <w:t>ک کاری می</w:t>
      </w:r>
      <w:r>
        <w:rPr>
          <w:rFonts w:hint="cs"/>
          <w:rtl/>
        </w:rPr>
        <w:t>‌</w:t>
      </w:r>
      <w:r w:rsidRPr="009B4F72">
        <w:rPr>
          <w:rtl/>
        </w:rPr>
        <w:t xml:space="preserve">کنه ازش تشکر کنم و فکر </w:t>
      </w:r>
      <w:r w:rsidRPr="00EE30BB">
        <w:rPr>
          <w:rStyle w:val="Char"/>
          <w:rtl/>
        </w:rPr>
        <w:t>می</w:t>
      </w:r>
      <w:r w:rsidRPr="00EE30BB">
        <w:rPr>
          <w:rStyle w:val="Char"/>
          <w:rFonts w:hint="cs"/>
          <w:rtl/>
        </w:rPr>
        <w:t>‌</w:t>
      </w:r>
      <w:r w:rsidRPr="00EE30BB">
        <w:rPr>
          <w:rStyle w:val="Char"/>
          <w:rtl/>
        </w:rPr>
        <w:t>کنم در اون سوالتون این خیلی مفید و موثر باشه که افرادی رو انتخاب کنیم که علاوه بر تعاملی که دارن، آدم</w:t>
      </w:r>
      <w:r w:rsidRPr="00EE30BB">
        <w:rPr>
          <w:rStyle w:val="Char"/>
          <w:rFonts w:hint="cs"/>
          <w:rtl/>
        </w:rPr>
        <w:t>‌</w:t>
      </w:r>
      <w:r w:rsidRPr="00EE30BB">
        <w:rPr>
          <w:rStyle w:val="Char"/>
          <w:rtl/>
        </w:rPr>
        <w:t>هایی باشن که ریزترین نکات مثبت دیگران رو ببینن. انقدر منفی‌ها رو نبینن.‌یه معلمی‌دارم متولد سال 45 ه.‌یکی دوبار ک</w:t>
      </w:r>
      <w:r w:rsidRPr="00EE30BB">
        <w:rPr>
          <w:rStyle w:val="Char"/>
          <w:rFonts w:hint="cs"/>
          <w:rtl/>
        </w:rPr>
        <w:t>ه</w:t>
      </w:r>
      <w:r w:rsidRPr="00EE30BB">
        <w:rPr>
          <w:rStyle w:val="Char"/>
          <w:rtl/>
        </w:rPr>
        <w:t xml:space="preserve"> کارهاش رو دیدم فقط رفتم توی پی وی واتساپ، فقط ازش تشکر کردم گفتم خیلی قشنگه کارهات خیلی جذابه و بچه‌ها خیلی دوست دارن ایکاش تکرارش کنی. من فقط ازش تشکر کردم و انقدر خوشحال شد گفت من تمام عمرم رو دیده نشدم و شما اولین کسی هستی که از کار من تعریف کردی و چقدر حسرت خوردم برای نظام آموزشی</w:t>
      </w:r>
      <w:r w:rsidRPr="00EE30BB">
        <w:rPr>
          <w:rStyle w:val="Char"/>
          <w:rFonts w:hint="cs"/>
          <w:rtl/>
        </w:rPr>
        <w:t>‌</w:t>
      </w:r>
      <w:r w:rsidRPr="00EE30BB">
        <w:rPr>
          <w:rStyle w:val="Char"/>
          <w:rtl/>
        </w:rPr>
        <w:t>ای که کسی که داره کار می</w:t>
      </w:r>
      <w:r w:rsidRPr="00EE30BB">
        <w:rPr>
          <w:rStyle w:val="Char"/>
          <w:rFonts w:hint="cs"/>
          <w:rtl/>
        </w:rPr>
        <w:t>‌</w:t>
      </w:r>
      <w:r w:rsidRPr="00EE30BB">
        <w:rPr>
          <w:rStyle w:val="Char"/>
          <w:rtl/>
        </w:rPr>
        <w:t>کنه رو نمی</w:t>
      </w:r>
      <w:r w:rsidRPr="00EE30BB">
        <w:rPr>
          <w:rStyle w:val="Char"/>
          <w:rFonts w:hint="cs"/>
          <w:rtl/>
        </w:rPr>
        <w:t>‌</w:t>
      </w:r>
      <w:r w:rsidRPr="00EE30BB">
        <w:rPr>
          <w:rStyle w:val="Char"/>
          <w:rtl/>
        </w:rPr>
        <w:t>بینیم و فکر می</w:t>
      </w:r>
      <w:r w:rsidRPr="00EE30BB">
        <w:rPr>
          <w:rStyle w:val="Char"/>
          <w:rFonts w:hint="cs"/>
          <w:rtl/>
        </w:rPr>
        <w:t>‌</w:t>
      </w:r>
      <w:r w:rsidRPr="00EE30BB">
        <w:rPr>
          <w:rStyle w:val="Char"/>
          <w:rtl/>
        </w:rPr>
        <w:t>کنیم اگر ازش تعریف کنیم پررو میشه. نمی</w:t>
      </w:r>
      <w:r w:rsidRPr="00EE30BB">
        <w:rPr>
          <w:rStyle w:val="Char"/>
          <w:rFonts w:hint="cs"/>
          <w:rtl/>
        </w:rPr>
        <w:t>‌</w:t>
      </w:r>
      <w:r w:rsidRPr="00EE30BB">
        <w:rPr>
          <w:rStyle w:val="Char"/>
          <w:rtl/>
        </w:rPr>
        <w:t>دونیم داریم رو به جلو هلش می</w:t>
      </w:r>
      <w:r w:rsidRPr="00EE30BB">
        <w:rPr>
          <w:rStyle w:val="Char"/>
          <w:rFonts w:hint="cs"/>
          <w:rtl/>
        </w:rPr>
        <w:t>‌</w:t>
      </w:r>
      <w:r w:rsidRPr="00EE30BB">
        <w:rPr>
          <w:rStyle w:val="Char"/>
          <w:rtl/>
        </w:rPr>
        <w:t>دیم. فکر م</w:t>
      </w:r>
      <w:r w:rsidRPr="00EE30BB">
        <w:rPr>
          <w:rStyle w:val="Char"/>
          <w:rFonts w:hint="cs"/>
          <w:rtl/>
        </w:rPr>
        <w:t>ی‌</w:t>
      </w:r>
      <w:r w:rsidRPr="00EE30BB">
        <w:rPr>
          <w:rStyle w:val="Char"/>
          <w:rtl/>
        </w:rPr>
        <w:t>کنم در این مسائل هم باید بازنگری</w:t>
      </w:r>
      <w:r w:rsidRPr="00EE30BB">
        <w:rPr>
          <w:rStyle w:val="Char"/>
          <w:rFonts w:hint="cs"/>
          <w:rtl/>
        </w:rPr>
        <w:t>‌</w:t>
      </w:r>
      <w:r w:rsidRPr="00EE30BB">
        <w:rPr>
          <w:rStyle w:val="Char"/>
          <w:rtl/>
        </w:rPr>
        <w:t>ای بشه. اینکه آقا طرف فقط به گفتار من انقدر واکنش نشون داد، اگر بتونم براش‌یه امکانی فراهم کنم‌یه پاداشی در نظر بگیرم اونوقت می</w:t>
      </w:r>
      <w:r w:rsidRPr="00EE30BB">
        <w:rPr>
          <w:rStyle w:val="Char"/>
          <w:rFonts w:hint="cs"/>
          <w:rtl/>
        </w:rPr>
        <w:t>‌</w:t>
      </w:r>
      <w:r w:rsidRPr="00EE30BB">
        <w:rPr>
          <w:rStyle w:val="Char"/>
          <w:rtl/>
        </w:rPr>
        <w:t>خواد چیکار کنه. خیلی کارها می</w:t>
      </w:r>
      <w:r w:rsidRPr="00EE30BB">
        <w:rPr>
          <w:rStyle w:val="Char"/>
          <w:rFonts w:hint="cs"/>
          <w:rtl/>
        </w:rPr>
        <w:t>‌</w:t>
      </w:r>
      <w:r w:rsidRPr="00EE30BB">
        <w:rPr>
          <w:rStyle w:val="Char"/>
          <w:rtl/>
        </w:rPr>
        <w:t>تونه پیش بره. این دیده شدم رو من امسال از سه تا معلم قدیمی‌شنیدم</w:t>
      </w:r>
      <w:r w:rsidRPr="00EE30BB">
        <w:rPr>
          <w:rStyle w:val="Char"/>
          <w:rFonts w:hint="cs"/>
          <w:rtl/>
        </w:rPr>
        <w:t>.</w:t>
      </w:r>
      <w:r w:rsidR="008516F3">
        <w:rPr>
          <w:rStyle w:val="Char"/>
          <w:rFonts w:cs="Calibri" w:hint="cs"/>
          <w:rtl/>
        </w:rPr>
        <w:t>"</w:t>
      </w:r>
    </w:p>
    <w:p w14:paraId="02BC169B" w14:textId="77777777" w:rsidR="00623E32" w:rsidRDefault="00623E32" w:rsidP="007B57AB">
      <w:pPr>
        <w:pStyle w:val="1-1-1"/>
        <w:numPr>
          <w:ilvl w:val="0"/>
          <w:numId w:val="0"/>
        </w:numPr>
        <w:ind w:left="11"/>
        <w:rPr>
          <w:rtl/>
        </w:rPr>
      </w:pPr>
      <w:bookmarkStart w:id="111" w:name="_Toc144152771"/>
      <w:bookmarkStart w:id="112" w:name="_Toc144767780"/>
      <w:r>
        <w:rPr>
          <w:rFonts w:hint="cs"/>
          <w:rtl/>
        </w:rPr>
        <w:t>کارکردن با عشق و علاقه</w:t>
      </w:r>
      <w:bookmarkEnd w:id="111"/>
      <w:bookmarkEnd w:id="112"/>
    </w:p>
    <w:p w14:paraId="04BBFBF9" w14:textId="3A5DB237" w:rsidR="00623E32" w:rsidRPr="008516F3" w:rsidRDefault="00623E32" w:rsidP="00302BAA">
      <w:pPr>
        <w:pStyle w:val="ac"/>
        <w:rPr>
          <w:rFonts w:cs="Calibri"/>
          <w:bCs/>
          <w:rtl/>
        </w:rPr>
      </w:pPr>
      <w:r>
        <w:rPr>
          <w:rFonts w:hint="cs"/>
          <w:rtl/>
        </w:rPr>
        <w:t xml:space="preserve">کد 3: </w:t>
      </w:r>
      <w:r w:rsidR="008516F3">
        <w:rPr>
          <w:rFonts w:cs="Calibri" w:hint="cs"/>
          <w:rtl/>
        </w:rPr>
        <w:t>"</w:t>
      </w:r>
      <w:r w:rsidRPr="009B4F72">
        <w:rPr>
          <w:rtl/>
        </w:rPr>
        <w:t>مدیر واقعا باید عشق و علاقه و انگیزه داشته باشد. من الان می</w:t>
      </w:r>
      <w:r>
        <w:rPr>
          <w:rFonts w:hint="cs"/>
          <w:rtl/>
        </w:rPr>
        <w:t>‌</w:t>
      </w:r>
      <w:r w:rsidRPr="009B4F72">
        <w:rPr>
          <w:rtl/>
        </w:rPr>
        <w:t>خواستم روزهایی که تعطیله، انگار فردی هستم که خانواده اولویت بعدی</w:t>
      </w:r>
      <w:r>
        <w:rPr>
          <w:rFonts w:hint="cs"/>
          <w:rtl/>
        </w:rPr>
        <w:t>‌</w:t>
      </w:r>
      <w:r w:rsidRPr="009B4F72">
        <w:rPr>
          <w:rtl/>
        </w:rPr>
        <w:t>ام است. کارم اولویت اولم هست. الان پشت در همه منتظرند بیایند پیش من. از همان بچگی علاقه و انگیزۀ شدیدی به کار معل</w:t>
      </w:r>
      <w:r>
        <w:rPr>
          <w:rtl/>
        </w:rPr>
        <w:t>می‌</w:t>
      </w:r>
      <w:r w:rsidRPr="009B4F72">
        <w:rPr>
          <w:rtl/>
        </w:rPr>
        <w:t xml:space="preserve">داشتم. الان هم هنوز سی و دوسال است ولی دوست دارم ادامه بدهم. هرکاری که بگوئی من در اداره انجام دادم. در دانشگاه همینطور. اون عشق است. اصلا حقوق برای من مهم نیست. بخاطر عشق و علاقه آمدم در این کار و همیشه به این ایمان داشتم که </w:t>
      </w:r>
      <w:r>
        <w:rPr>
          <w:rtl/>
        </w:rPr>
        <w:t>می‌</w:t>
      </w:r>
      <w:r w:rsidRPr="009B4F72">
        <w:rPr>
          <w:rtl/>
        </w:rPr>
        <w:t>توانم به افراد دیگری کمک کنم.</w:t>
      </w:r>
      <w:r w:rsidR="008516F3">
        <w:rPr>
          <w:rFonts w:cs="Calibri" w:hint="cs"/>
          <w:rtl/>
        </w:rPr>
        <w:t>"</w:t>
      </w:r>
    </w:p>
    <w:p w14:paraId="3ABE33C3" w14:textId="613A66F6" w:rsidR="00623E32" w:rsidRPr="008516F3" w:rsidRDefault="008516F3" w:rsidP="00302BAA">
      <w:pPr>
        <w:pStyle w:val="ac"/>
        <w:rPr>
          <w:rFonts w:cs="Calibri"/>
          <w:rtl/>
        </w:rPr>
      </w:pPr>
      <w:r>
        <w:rPr>
          <w:rFonts w:cs="Calibri" w:hint="cs"/>
          <w:rtl/>
        </w:rPr>
        <w:t>"</w:t>
      </w:r>
      <w:r w:rsidR="00623E32">
        <w:rPr>
          <w:rtl/>
        </w:rPr>
        <w:t>مدیران اولاً باید خودشان بخواهند ما الان اکثراً مدیران را برای هرکاری می‌گوییم مدیر بیاید</w:t>
      </w:r>
      <w:r w:rsidR="00623E32">
        <w:rPr>
          <w:rFonts w:ascii="Times New Roman" w:cs="Times New Roman" w:hint="cs"/>
          <w:rtl/>
        </w:rPr>
        <w:t xml:space="preserve"> </w:t>
      </w:r>
      <w:r w:rsidR="00623E32">
        <w:rPr>
          <w:rtl/>
        </w:rPr>
        <w:t>ولی مدیری که علاقمند است و انگیزه دارد باید</w:t>
      </w:r>
      <w:r w:rsidR="00623E32">
        <w:rPr>
          <w:rFonts w:ascii="Times New Roman" w:cs="Times New Roman"/>
          <w:rtl/>
        </w:rPr>
        <w:t xml:space="preserve"> </w:t>
      </w:r>
      <w:r w:rsidR="00623E32">
        <w:rPr>
          <w:rtl/>
        </w:rPr>
        <w:t>انتخاب بشود‌یا مثلاً انتخابی باشد</w:t>
      </w:r>
      <w:r w:rsidR="00623E32">
        <w:rPr>
          <w:rFonts w:hint="cs"/>
          <w:rtl/>
        </w:rPr>
        <w:t>،</w:t>
      </w:r>
      <w:r w:rsidR="00623E32">
        <w:rPr>
          <w:rtl/>
        </w:rPr>
        <w:t>‌یعنی مدیر خودش انتخاب کند</w:t>
      </w:r>
      <w:r w:rsidR="00623E32">
        <w:rPr>
          <w:rFonts w:hint="cs"/>
          <w:rtl/>
        </w:rPr>
        <w:t>.</w:t>
      </w:r>
      <w:r w:rsidR="00623E32">
        <w:rPr>
          <w:rtl/>
        </w:rPr>
        <w:t xml:space="preserve"> آن موقع که مدیر خودش انتخاب می</w:t>
      </w:r>
      <w:r w:rsidR="00623E32">
        <w:rPr>
          <w:rFonts w:hint="cs"/>
          <w:rtl/>
        </w:rPr>
        <w:t>‌</w:t>
      </w:r>
      <w:r w:rsidR="00623E32">
        <w:rPr>
          <w:rtl/>
        </w:rPr>
        <w:t xml:space="preserve">کند </w:t>
      </w:r>
      <w:r w:rsidR="00623E32">
        <w:rPr>
          <w:rFonts w:hint="cs"/>
          <w:rtl/>
        </w:rPr>
        <w:t>خ</w:t>
      </w:r>
      <w:r w:rsidR="00623E32">
        <w:rPr>
          <w:rtl/>
        </w:rPr>
        <w:t>یلی فرق می‌کند</w:t>
      </w:r>
      <w:r w:rsidR="00623E32">
        <w:rPr>
          <w:rFonts w:hint="cs"/>
          <w:rtl/>
        </w:rPr>
        <w:t>،</w:t>
      </w:r>
      <w:r w:rsidR="00623E32">
        <w:rPr>
          <w:rtl/>
        </w:rPr>
        <w:t xml:space="preserve"> آنجا</w:t>
      </w:r>
      <w:r w:rsidR="00623E32">
        <w:rPr>
          <w:rFonts w:hint="cs"/>
          <w:rtl/>
        </w:rPr>
        <w:t>(ست که)</w:t>
      </w:r>
      <w:r w:rsidR="00623E32">
        <w:rPr>
          <w:rtl/>
        </w:rPr>
        <w:t>‌یادگیری حاصل می‌شود</w:t>
      </w:r>
      <w:r w:rsidR="00623E32">
        <w:rPr>
          <w:rFonts w:hint="cs"/>
          <w:rtl/>
        </w:rPr>
        <w:t>.</w:t>
      </w:r>
      <w:r w:rsidR="00623E32">
        <w:rPr>
          <w:rtl/>
        </w:rPr>
        <w:t xml:space="preserve"> ولی اگر به</w:t>
      </w:r>
      <w:r w:rsidR="00623E32">
        <w:rPr>
          <w:rFonts w:hint="cs"/>
          <w:rtl/>
        </w:rPr>
        <w:t>‌</w:t>
      </w:r>
      <w:r w:rsidR="00623E32">
        <w:rPr>
          <w:rtl/>
        </w:rPr>
        <w:t>صورت اجباری باشد</w:t>
      </w:r>
      <w:r w:rsidR="00623E32">
        <w:rPr>
          <w:rFonts w:ascii="Times New Roman" w:cs="Times New Roman"/>
          <w:rtl/>
        </w:rPr>
        <w:t xml:space="preserve"> </w:t>
      </w:r>
      <w:r w:rsidR="00623E32">
        <w:rPr>
          <w:rtl/>
        </w:rPr>
        <w:t>فقط می‌خواهد ساعتش رو پر کند ولی این مدیری که با علاقه انتخاب می‌کند</w:t>
      </w:r>
      <w:r w:rsidR="00623E32">
        <w:rPr>
          <w:rFonts w:ascii="Times New Roman" w:cs="Times New Roman"/>
          <w:rtl/>
        </w:rPr>
        <w:t xml:space="preserve"> </w:t>
      </w:r>
      <w:r w:rsidR="00623E32">
        <w:rPr>
          <w:rtl/>
        </w:rPr>
        <w:t>آن وقت هست که می</w:t>
      </w:r>
      <w:r w:rsidR="00623E32">
        <w:rPr>
          <w:rFonts w:hint="cs"/>
          <w:rtl/>
        </w:rPr>
        <w:t>‌</w:t>
      </w:r>
      <w:r w:rsidR="00623E32">
        <w:rPr>
          <w:rtl/>
        </w:rPr>
        <w:t>تواند در راس کار</w:t>
      </w:r>
      <w:r w:rsidR="00623E32">
        <w:rPr>
          <w:rFonts w:hint="cs"/>
          <w:rtl/>
        </w:rPr>
        <w:t xml:space="preserve"> باشد برای بیان خواسته‌ها</w:t>
      </w:r>
      <w:r>
        <w:rPr>
          <w:rFonts w:cs="Calibri" w:hint="cs"/>
          <w:rtl/>
        </w:rPr>
        <w:t>"</w:t>
      </w:r>
    </w:p>
    <w:p w14:paraId="2DD48212" w14:textId="77777777" w:rsidR="00623E32" w:rsidRDefault="00623E32" w:rsidP="007B57AB">
      <w:pPr>
        <w:pStyle w:val="1-1-1"/>
        <w:numPr>
          <w:ilvl w:val="0"/>
          <w:numId w:val="0"/>
        </w:numPr>
        <w:ind w:left="11"/>
        <w:rPr>
          <w:rtl/>
        </w:rPr>
      </w:pPr>
      <w:bookmarkStart w:id="113" w:name="_Toc144152772"/>
      <w:bookmarkStart w:id="114" w:name="_Toc144767781"/>
      <w:r>
        <w:rPr>
          <w:rFonts w:hint="cs"/>
          <w:rtl/>
        </w:rPr>
        <w:t>ارزش‌ها</w:t>
      </w:r>
      <w:bookmarkEnd w:id="113"/>
      <w:bookmarkEnd w:id="114"/>
    </w:p>
    <w:p w14:paraId="4C8EA69C" w14:textId="24B34023" w:rsidR="00623E32" w:rsidRPr="001E1B0B" w:rsidRDefault="00623E32" w:rsidP="00302BAA">
      <w:pPr>
        <w:pStyle w:val="ac"/>
        <w:rPr>
          <w:rFonts w:cs="Calibri"/>
          <w:rtl/>
        </w:rPr>
      </w:pPr>
      <w:r>
        <w:rPr>
          <w:rFonts w:hint="cs"/>
          <w:rtl/>
        </w:rPr>
        <w:t xml:space="preserve">کد  5: </w:t>
      </w:r>
      <w:r w:rsidR="001E1B0B">
        <w:rPr>
          <w:rFonts w:cs="Calibri" w:hint="cs"/>
          <w:rtl/>
        </w:rPr>
        <w:t>"</w:t>
      </w:r>
      <w:r w:rsidRPr="00147906">
        <w:rPr>
          <w:rtl/>
        </w:rPr>
        <w:t>این برای من ارزش داره و واقعا اینکه چطور تونستم این فضا رو بوجود بیارم سعی کردم اعتماد اولیا و همکاران رو جلب کنم، مدرسه</w:t>
      </w:r>
      <w:r>
        <w:rPr>
          <w:rtl/>
        </w:rPr>
        <w:t>‌ی</w:t>
      </w:r>
      <w:r w:rsidRPr="00147906">
        <w:rPr>
          <w:rtl/>
        </w:rPr>
        <w:t xml:space="preserve"> ما توی شهرکه و شاید خیلی جای معروفی هم نباشه، دانش اموزان انچنانی هم نداریم،</w:t>
      </w:r>
      <w:r>
        <w:rPr>
          <w:rtl/>
        </w:rPr>
        <w:t>‌ی</w:t>
      </w:r>
      <w:r w:rsidRPr="00147906">
        <w:rPr>
          <w:rtl/>
        </w:rPr>
        <w:t>عنی</w:t>
      </w:r>
      <w:r>
        <w:rPr>
          <w:rtl/>
        </w:rPr>
        <w:t>‌ی</w:t>
      </w:r>
      <w:r w:rsidRPr="00147906">
        <w:rPr>
          <w:rtl/>
        </w:rPr>
        <w:t>ه گوشه ای از</w:t>
      </w:r>
      <w:r>
        <w:rPr>
          <w:rtl/>
        </w:rPr>
        <w:t>‌ی</w:t>
      </w:r>
      <w:r w:rsidRPr="00147906">
        <w:rPr>
          <w:rtl/>
        </w:rPr>
        <w:t>ک منطقه هستیم ولی همین شده برای من</w:t>
      </w:r>
      <w:r>
        <w:rPr>
          <w:rtl/>
        </w:rPr>
        <w:t>‌ی</w:t>
      </w:r>
      <w:r w:rsidRPr="00147906">
        <w:rPr>
          <w:rtl/>
        </w:rPr>
        <w:t>ا فرصت، عیب ندونستم، شلوغش نکردم، من متقاضی از سمت دریاچه تا دلت بخواد</w:t>
      </w:r>
      <w:r>
        <w:rPr>
          <w:rFonts w:hint="cs"/>
          <w:rtl/>
        </w:rPr>
        <w:t xml:space="preserve"> (دارم)</w:t>
      </w:r>
      <w:r w:rsidRPr="00147906">
        <w:rPr>
          <w:rtl/>
        </w:rPr>
        <w:t>، جنت اباد همینطور، اما من مدرسه رو با زور و فشار اداره بازم تک پایه نگه داشتم</w:t>
      </w:r>
      <w:r>
        <w:rPr>
          <w:rFonts w:hint="cs"/>
          <w:rtl/>
        </w:rPr>
        <w:t>.</w:t>
      </w:r>
      <w:r w:rsidR="001E1B0B">
        <w:rPr>
          <w:rFonts w:cs="Calibri" w:hint="cs"/>
          <w:rtl/>
        </w:rPr>
        <w:t>"</w:t>
      </w:r>
    </w:p>
    <w:p w14:paraId="6679FD20" w14:textId="77777777" w:rsidR="00623E32" w:rsidRDefault="00623E32" w:rsidP="007B57AB">
      <w:pPr>
        <w:pStyle w:val="1-1-1"/>
        <w:numPr>
          <w:ilvl w:val="0"/>
          <w:numId w:val="0"/>
        </w:numPr>
        <w:ind w:left="11"/>
        <w:rPr>
          <w:rtl/>
        </w:rPr>
      </w:pPr>
      <w:bookmarkStart w:id="115" w:name="_Toc144152782"/>
      <w:bookmarkStart w:id="116" w:name="_Toc144767782"/>
      <w:r>
        <w:rPr>
          <w:rFonts w:hint="cs"/>
          <w:rtl/>
        </w:rPr>
        <w:t>باور به دموکراسی و مردم سالاری</w:t>
      </w:r>
      <w:bookmarkEnd w:id="115"/>
      <w:bookmarkEnd w:id="116"/>
    </w:p>
    <w:p w14:paraId="70F0A2FE" w14:textId="057D55A1" w:rsidR="00623E32" w:rsidRPr="001E1B0B" w:rsidRDefault="00623E32" w:rsidP="00302BAA">
      <w:pPr>
        <w:pStyle w:val="ac"/>
        <w:rPr>
          <w:rFonts w:cs="Calibri"/>
          <w:rtl/>
        </w:rPr>
      </w:pPr>
      <w:r>
        <w:rPr>
          <w:rFonts w:hint="cs"/>
          <w:rtl/>
        </w:rPr>
        <w:t>کد 24:</w:t>
      </w:r>
      <w:r w:rsidRPr="001776F8">
        <w:rPr>
          <w:rtl/>
        </w:rPr>
        <w:t xml:space="preserve"> </w:t>
      </w:r>
      <w:r w:rsidR="001E1B0B">
        <w:rPr>
          <w:rFonts w:cs="Calibri" w:hint="cs"/>
          <w:rtl/>
        </w:rPr>
        <w:t>"</w:t>
      </w:r>
      <w:r w:rsidRPr="009B4F72">
        <w:rPr>
          <w:rtl/>
        </w:rPr>
        <w:t>در طراحی محیط فیزیکی نگاه مدیر خیلی مهم است. اینکه اگر باوری داشته باشم که محیط</w:t>
      </w:r>
      <w:r>
        <w:rPr>
          <w:rtl/>
        </w:rPr>
        <w:t>‌ی</w:t>
      </w:r>
      <w:r w:rsidRPr="009B4F72">
        <w:rPr>
          <w:rtl/>
        </w:rPr>
        <w:t>ا شرایط فیزیک  فرد و</w:t>
      </w:r>
      <w:r>
        <w:rPr>
          <w:rtl/>
        </w:rPr>
        <w:t>‌ی</w:t>
      </w:r>
      <w:r w:rsidRPr="009B4F72">
        <w:rPr>
          <w:rtl/>
        </w:rPr>
        <w:t>ادگیری بر شادبودن و نشاط دانش‌آموزان تاثیر می‌گذارد.</w:t>
      </w:r>
      <w:r>
        <w:rPr>
          <w:rFonts w:hint="cs"/>
          <w:rtl/>
        </w:rPr>
        <w:t xml:space="preserve"> </w:t>
      </w:r>
      <w:r w:rsidRPr="009B4F72">
        <w:rPr>
          <w:rtl/>
        </w:rPr>
        <w:t>در انتخاب و انتصاب و همچنین آموزش مدیران باید به باور افراد پی ببریم. مثلا آیا باور دارد به دموکراسی و مردم سالاری که از کلاس درس در</w:t>
      </w:r>
      <w:r>
        <w:rPr>
          <w:rtl/>
        </w:rPr>
        <w:t>می‌</w:t>
      </w:r>
      <w:r w:rsidRPr="009B4F72">
        <w:rPr>
          <w:rtl/>
        </w:rPr>
        <w:t>آید؟ اگر باور داشته باشد در چینش صندلی‌ها و جای قرارگرفتن معلم تاثیر می‌گذارد</w:t>
      </w:r>
      <w:r>
        <w:rPr>
          <w:rtl/>
        </w:rPr>
        <w:t>‌ی</w:t>
      </w:r>
      <w:r w:rsidRPr="009B4F72">
        <w:rPr>
          <w:rtl/>
        </w:rPr>
        <w:t>ا می‌توان از میزگرد</w:t>
      </w:r>
      <w:r>
        <w:rPr>
          <w:rtl/>
        </w:rPr>
        <w:t>‌ی</w:t>
      </w:r>
      <w:r w:rsidRPr="009B4F72">
        <w:rPr>
          <w:rtl/>
        </w:rPr>
        <w:t>ا بیضی استفاده کرد.</w:t>
      </w:r>
      <w:r w:rsidR="001E1B0B">
        <w:rPr>
          <w:rFonts w:cs="Calibri" w:hint="cs"/>
          <w:rtl/>
        </w:rPr>
        <w:t>"</w:t>
      </w:r>
    </w:p>
    <w:p w14:paraId="5AA9D977" w14:textId="33648E70" w:rsidR="00623E32" w:rsidRPr="001E1B0B" w:rsidRDefault="00623E32" w:rsidP="00302BAA">
      <w:pPr>
        <w:pStyle w:val="ac"/>
        <w:rPr>
          <w:rFonts w:cs="Calibri"/>
          <w:rtl/>
        </w:rPr>
      </w:pPr>
      <w:r>
        <w:rPr>
          <w:rFonts w:hint="cs"/>
          <w:rtl/>
        </w:rPr>
        <w:t>کد 25:</w:t>
      </w:r>
      <w:r w:rsidRPr="009B4F72">
        <w:rPr>
          <w:rtl/>
        </w:rPr>
        <w:t xml:space="preserve"> </w:t>
      </w:r>
      <w:r w:rsidR="001E1B0B">
        <w:rPr>
          <w:rFonts w:cs="Calibri" w:hint="cs"/>
          <w:rtl/>
        </w:rPr>
        <w:t>"</w:t>
      </w:r>
      <w:r w:rsidRPr="009B4F72">
        <w:rPr>
          <w:rtl/>
        </w:rPr>
        <w:t>عجب نداشته باشه. اهل گفتگو باشه.</w:t>
      </w:r>
      <w:r w:rsidR="001E1B0B">
        <w:rPr>
          <w:rFonts w:cs="Calibri" w:hint="cs"/>
          <w:rtl/>
        </w:rPr>
        <w:t>"</w:t>
      </w:r>
    </w:p>
    <w:p w14:paraId="41089959" w14:textId="77777777" w:rsidR="00623E32" w:rsidRDefault="00623E32" w:rsidP="007B57AB">
      <w:pPr>
        <w:pStyle w:val="1-1-1"/>
        <w:numPr>
          <w:ilvl w:val="0"/>
          <w:numId w:val="0"/>
        </w:numPr>
        <w:ind w:left="11"/>
        <w:rPr>
          <w:rtl/>
        </w:rPr>
      </w:pPr>
      <w:bookmarkStart w:id="117" w:name="_Toc144152783"/>
      <w:bookmarkStart w:id="118" w:name="_Toc144767783"/>
      <w:r>
        <w:rPr>
          <w:rFonts w:hint="cs"/>
          <w:rtl/>
        </w:rPr>
        <w:t>تفکر سیستمی</w:t>
      </w:r>
      <w:bookmarkEnd w:id="117"/>
      <w:bookmarkEnd w:id="118"/>
    </w:p>
    <w:p w14:paraId="01EFD37D" w14:textId="3811A3A0" w:rsidR="00623E32" w:rsidRDefault="00623E32" w:rsidP="00302BAA">
      <w:pPr>
        <w:pStyle w:val="ac"/>
        <w:rPr>
          <w:rtl/>
        </w:rPr>
      </w:pPr>
      <w:r>
        <w:rPr>
          <w:rFonts w:hint="cs"/>
          <w:rtl/>
        </w:rPr>
        <w:t xml:space="preserve">کد 5: </w:t>
      </w:r>
      <w:r w:rsidR="00947A90">
        <w:rPr>
          <w:rFonts w:cs="Calibri" w:hint="cs"/>
          <w:rtl/>
        </w:rPr>
        <w:t>"</w:t>
      </w:r>
      <w:r w:rsidR="00546AB6">
        <w:rPr>
          <w:rtl/>
        </w:rPr>
        <w:t>بتونه سیستمی عمل کنه. یعنی از بالا بتونه یک تئوری رو وارد کنه اجرا کنه و در نهایت ارزشیابی اش بکنه که ببینه درست اجرا شده یا نشده. اینها خیلی مهمه.</w:t>
      </w:r>
      <w:r w:rsidR="00947A90">
        <w:rPr>
          <w:rFonts w:hint="cs"/>
          <w:rtl/>
        </w:rPr>
        <w:t>"</w:t>
      </w:r>
    </w:p>
    <w:p w14:paraId="347D3E03" w14:textId="4DCA69C3" w:rsidR="0073066B" w:rsidRDefault="0073066B" w:rsidP="00302BAA">
      <w:pPr>
        <w:pStyle w:val="ac"/>
        <w:rPr>
          <w:rtl/>
        </w:rPr>
      </w:pPr>
      <w:r>
        <w:rPr>
          <w:rFonts w:hint="cs"/>
          <w:rtl/>
        </w:rPr>
        <w:t>کد 22: "</w:t>
      </w:r>
      <w:r>
        <w:rPr>
          <w:rtl/>
        </w:rPr>
        <w:t xml:space="preserve"> در نهایت نگاه جامع، نظام‌گرا و سیستمی به حوزۀ ماموریت خودش داشته باشه.</w:t>
      </w:r>
      <w:r>
        <w:rPr>
          <w:rFonts w:hint="cs"/>
          <w:rtl/>
        </w:rPr>
        <w:t>"</w:t>
      </w:r>
    </w:p>
    <w:p w14:paraId="689101F4" w14:textId="77777777" w:rsidR="00623E32" w:rsidRDefault="00623E32" w:rsidP="007B57AB">
      <w:pPr>
        <w:pStyle w:val="1-1-1"/>
        <w:numPr>
          <w:ilvl w:val="0"/>
          <w:numId w:val="0"/>
        </w:numPr>
        <w:ind w:left="11"/>
        <w:rPr>
          <w:rtl/>
        </w:rPr>
      </w:pPr>
      <w:bookmarkStart w:id="119" w:name="_Toc144152784"/>
      <w:bookmarkStart w:id="120" w:name="_Toc144767784"/>
      <w:r>
        <w:rPr>
          <w:rFonts w:hint="cs"/>
          <w:rtl/>
        </w:rPr>
        <w:t>مهارت سنجش نیازها</w:t>
      </w:r>
      <w:bookmarkEnd w:id="119"/>
      <w:bookmarkEnd w:id="120"/>
    </w:p>
    <w:p w14:paraId="1E04D98B" w14:textId="637A6E1B" w:rsidR="00623E32" w:rsidRPr="00480778" w:rsidRDefault="00F329A5" w:rsidP="00302BAA">
      <w:pPr>
        <w:pStyle w:val="ac"/>
        <w:rPr>
          <w:rFonts w:cs="Calibri"/>
          <w:rtl/>
        </w:rPr>
      </w:pPr>
      <w:r>
        <w:rPr>
          <w:rFonts w:hint="cs"/>
          <w:rtl/>
        </w:rPr>
        <w:t>ک</w:t>
      </w:r>
      <w:r w:rsidR="00623E32">
        <w:rPr>
          <w:rFonts w:hint="cs"/>
          <w:rtl/>
        </w:rPr>
        <w:t xml:space="preserve">د 22: </w:t>
      </w:r>
      <w:r w:rsidR="00480778">
        <w:rPr>
          <w:rFonts w:cs="Calibri" w:hint="cs"/>
          <w:rtl/>
        </w:rPr>
        <w:t>"</w:t>
      </w:r>
      <w:r w:rsidR="00623E32" w:rsidRPr="009B4F72">
        <w:rPr>
          <w:rtl/>
        </w:rPr>
        <w:t>ویژگی دیگری که حتما حتما</w:t>
      </w:r>
      <w:r w:rsidR="00623E32">
        <w:rPr>
          <w:rtl/>
        </w:rPr>
        <w:t>‌ی</w:t>
      </w:r>
      <w:r w:rsidR="00623E32" w:rsidRPr="009B4F72">
        <w:rPr>
          <w:rtl/>
        </w:rPr>
        <w:t>ک مدیر آموزشی باید ازش برخوردار باشه، بایستی مهارت سنجش نیازها رو داشته باشه.</w:t>
      </w:r>
      <w:r w:rsidR="00623E32">
        <w:rPr>
          <w:rtl/>
        </w:rPr>
        <w:t>‌ی</w:t>
      </w:r>
      <w:r w:rsidR="00623E32" w:rsidRPr="009B4F72">
        <w:rPr>
          <w:rtl/>
        </w:rPr>
        <w:t>عنی بتواند به طور مستمر و مداوم نیازهای ذی‌نفعان، مخاطبین و مشتریان خودش رو شناسایی و طبقه‌بندی کند و متناسب با اونها برنامه‌ریزی بکند. این اتفاق به نظر من خیلی مهمه چرا که</w:t>
      </w:r>
      <w:r w:rsidR="00623E32">
        <w:rPr>
          <w:rtl/>
        </w:rPr>
        <w:t>‌ی</w:t>
      </w:r>
      <w:r w:rsidR="00623E32" w:rsidRPr="009B4F72">
        <w:rPr>
          <w:rtl/>
        </w:rPr>
        <w:t>ک مدیر آموزشی بدون آگاهی از تغییر و تحولات در نیازها، خواسته‌ها، ترجیحات، کشش‌ها و انگیزش‌های افراد نمیتونه اون تغییر رو در محیط موردنظرش ایجاد بکنه. میتونه</w:t>
      </w:r>
      <w:r w:rsidR="00623E32">
        <w:rPr>
          <w:rtl/>
        </w:rPr>
        <w:t>‌ی</w:t>
      </w:r>
      <w:r w:rsidR="00623E32" w:rsidRPr="009B4F72">
        <w:rPr>
          <w:rtl/>
        </w:rPr>
        <w:t>ه تغییر خودخواسته‌ای باشه که بدون توجه به اینها باشه. چرا ما خیلی جاها برنامه‌هامون مورد رضایت بچه‌ها قرار نمی‌گیره؟ چون متناسب با نیاز اونها و خواستۀ اونها نیست. چون نیازسنجی رو انجام ندادیم. متناسب با میل اونها نیست. مافکر می‌کنیم اونها نیاز دارن ولی اونها نیاز ندارن، ما فکر می‌کنیم اونها دوست دارند ولی اونها دوست ندارند. و رسیدن به نقطه‌ای که مدیر آموزشی پاسخگوی خواسته‌ها و انتظارات اونها باشد اینکه بتواند نیازسنجی خوبی بکند و از نیازهای واقعی اونها مطلع باشد.</w:t>
      </w:r>
      <w:r w:rsidR="00480778">
        <w:rPr>
          <w:rFonts w:cs="Calibri" w:hint="cs"/>
          <w:rtl/>
        </w:rPr>
        <w:t>"</w:t>
      </w:r>
    </w:p>
    <w:p w14:paraId="3B1A6331" w14:textId="064936B1" w:rsidR="00623E32" w:rsidRDefault="00623E32" w:rsidP="00302BAA">
      <w:pPr>
        <w:pStyle w:val="ac"/>
        <w:rPr>
          <w:rtl/>
        </w:rPr>
      </w:pPr>
      <w:r>
        <w:rPr>
          <w:rFonts w:hint="cs"/>
          <w:rtl/>
        </w:rPr>
        <w:t xml:space="preserve">کد 27: </w:t>
      </w:r>
      <w:r w:rsidR="00480778">
        <w:rPr>
          <w:rFonts w:cs="Calibri" w:hint="cs"/>
          <w:rtl/>
        </w:rPr>
        <w:t>"</w:t>
      </w:r>
      <w:r w:rsidRPr="009B4F72">
        <w:rPr>
          <w:rtl/>
        </w:rPr>
        <w:t>اگر قراره در فضا تغییراتی اتفاق بیفته باید ببینه عوامل تغییر چیه؟ ممکن هست هر گونه تغییر در فضای فیزیکی حتی با مخالفت</w:t>
      </w:r>
      <w:r w:rsidRPr="009B4F72">
        <w:rPr>
          <w:rtl/>
        </w:rPr>
        <w:softHyphen/>
        <w:t>ها و مقاومت</w:t>
      </w:r>
      <w:r w:rsidRPr="009B4F72">
        <w:rPr>
          <w:rtl/>
        </w:rPr>
        <w:softHyphen/>
        <w:t>هایی روبه</w:t>
      </w:r>
      <w:r w:rsidRPr="009B4F72">
        <w:rPr>
          <w:rtl/>
        </w:rPr>
        <w:softHyphen/>
        <w:t>رو بشه. قبل از اون، تشخیص بده که این مخالفت</w:t>
      </w:r>
      <w:r w:rsidRPr="009B4F72">
        <w:rPr>
          <w:rtl/>
        </w:rPr>
        <w:softHyphen/>
        <w:t>ها ممکن هست از طرف چه کسانی و به چه وسیله</w:t>
      </w:r>
      <w:r w:rsidRPr="009B4F72">
        <w:rPr>
          <w:rtl/>
        </w:rPr>
        <w:softHyphen/>
        <w:t>ای، با کدوم اولیا</w:t>
      </w:r>
      <w:r>
        <w:rPr>
          <w:rtl/>
        </w:rPr>
        <w:t>‌ی</w:t>
      </w:r>
      <w:r w:rsidRPr="009B4F72">
        <w:rPr>
          <w:rtl/>
        </w:rPr>
        <w:t>ا کارکنان شکل بگیره. قبل از ورود به مرحله</w:t>
      </w:r>
      <w:r w:rsidRPr="009B4F72">
        <w:rPr>
          <w:rtl/>
        </w:rPr>
        <w:softHyphen/>
        <w:t>ی تغییر، اول کانال</w:t>
      </w:r>
      <w:r w:rsidRPr="009B4F72">
        <w:rPr>
          <w:rtl/>
        </w:rPr>
        <w:softHyphen/>
        <w:t>های مقاومت رو تشخیص بده، اون</w:t>
      </w:r>
      <w:r w:rsidRPr="009B4F72">
        <w:rPr>
          <w:rtl/>
        </w:rPr>
        <w:softHyphen/>
        <w:t>ها رو هم رام کنه و بعد تغییر رو اعمال کنه و بقیه قضایا.</w:t>
      </w:r>
      <w:r w:rsidR="00480778">
        <w:rPr>
          <w:rFonts w:cs="Calibri" w:hint="cs"/>
          <w:rtl/>
        </w:rPr>
        <w:t>"</w:t>
      </w:r>
      <w:r w:rsidRPr="009B4F72">
        <w:rPr>
          <w:rtl/>
        </w:rPr>
        <w:t xml:space="preserve"> </w:t>
      </w:r>
    </w:p>
    <w:p w14:paraId="447093A4" w14:textId="6850C9DA" w:rsidR="000A44F0" w:rsidRDefault="00D6322C" w:rsidP="007B57AB">
      <w:pPr>
        <w:pStyle w:val="1-1-1"/>
        <w:numPr>
          <w:ilvl w:val="0"/>
          <w:numId w:val="0"/>
        </w:numPr>
        <w:ind w:left="11"/>
      </w:pPr>
      <w:bookmarkStart w:id="121" w:name="_Toc144767785"/>
      <w:r>
        <w:rPr>
          <w:rFonts w:hint="cs"/>
          <w:rtl/>
        </w:rPr>
        <w:t>تسهیلگر</w:t>
      </w:r>
      <w:bookmarkEnd w:id="121"/>
    </w:p>
    <w:p w14:paraId="46402831" w14:textId="30FC9EB0" w:rsidR="00035DAB" w:rsidRDefault="00035DAB" w:rsidP="00302BAA">
      <w:pPr>
        <w:pStyle w:val="ac"/>
        <w:rPr>
          <w:rFonts w:ascii="Times New Roman" w:cs="Times New Roman"/>
          <w:rtl/>
        </w:rPr>
      </w:pPr>
      <w:r>
        <w:rPr>
          <w:rFonts w:hint="cs"/>
          <w:rtl/>
        </w:rPr>
        <w:t xml:space="preserve">کد 7: </w:t>
      </w:r>
      <w:r>
        <w:rPr>
          <w:rFonts w:cs="Calibri" w:hint="cs"/>
          <w:rtl/>
        </w:rPr>
        <w:t>"</w:t>
      </w:r>
      <w:r w:rsidRPr="00035DAB">
        <w:rPr>
          <w:rtl/>
        </w:rPr>
        <w:t xml:space="preserve"> </w:t>
      </w:r>
      <w:r>
        <w:rPr>
          <w:rtl/>
        </w:rPr>
        <w:t>من تسهیلگر هستم</w:t>
      </w:r>
      <w:r>
        <w:rPr>
          <w:rFonts w:ascii="Cambria" w:hAnsi="Cambria" w:cs="Cambria"/>
        </w:rPr>
        <w:t> </w:t>
      </w:r>
      <w:r>
        <w:rPr>
          <w:rtl/>
        </w:rPr>
        <w:t xml:space="preserve"> سعی می کنم شرایط را برای معلم، ولی و دانش آموز فراهم کنم.</w:t>
      </w:r>
      <w:r>
        <w:rPr>
          <w:rFonts w:ascii="Cambria" w:hAnsi="Cambria" w:cs="Cambria"/>
        </w:rPr>
        <w:t> </w:t>
      </w:r>
      <w:r>
        <w:rPr>
          <w:rFonts w:ascii="Times New Roman" w:cs="Times New Roman"/>
          <w:rtl/>
        </w:rPr>
        <w:t xml:space="preserve"> </w:t>
      </w:r>
      <w:r>
        <w:rPr>
          <w:rtl/>
        </w:rPr>
        <w:t>به</w:t>
      </w:r>
      <w:r>
        <w:rPr>
          <w:rFonts w:ascii="Times New Roman" w:cs="Times New Roman"/>
          <w:rtl/>
        </w:rPr>
        <w:t xml:space="preserve"> </w:t>
      </w:r>
      <w:r>
        <w:rPr>
          <w:rtl/>
        </w:rPr>
        <w:t>نوعی</w:t>
      </w:r>
      <w:r>
        <w:rPr>
          <w:rFonts w:ascii="Times New Roman" w:cs="Times New Roman"/>
          <w:rtl/>
        </w:rPr>
        <w:t xml:space="preserve"> </w:t>
      </w:r>
      <w:r>
        <w:rPr>
          <w:rtl/>
        </w:rPr>
        <w:t>حرکت</w:t>
      </w:r>
      <w:r>
        <w:rPr>
          <w:rFonts w:ascii="Times New Roman" w:cs="Times New Roman"/>
          <w:rtl/>
        </w:rPr>
        <w:t xml:space="preserve"> </w:t>
      </w:r>
      <w:r>
        <w:rPr>
          <w:rtl/>
        </w:rPr>
        <w:t>ما</w:t>
      </w:r>
      <w:r>
        <w:rPr>
          <w:rFonts w:ascii="Times New Roman" w:cs="Times New Roman"/>
          <w:rtl/>
        </w:rPr>
        <w:t xml:space="preserve"> </w:t>
      </w:r>
      <w:r>
        <w:rPr>
          <w:rtl/>
        </w:rPr>
        <w:t>آموزشی</w:t>
      </w:r>
      <w:r>
        <w:rPr>
          <w:rFonts w:ascii="Times New Roman" w:cs="Times New Roman"/>
          <w:rtl/>
        </w:rPr>
        <w:t xml:space="preserve"> </w:t>
      </w:r>
      <w:r>
        <w:rPr>
          <w:rtl/>
        </w:rPr>
        <w:t>هم</w:t>
      </w:r>
      <w:r>
        <w:rPr>
          <w:rFonts w:ascii="Times New Roman" w:cs="Times New Roman"/>
          <w:rtl/>
        </w:rPr>
        <w:t xml:space="preserve"> </w:t>
      </w:r>
      <w:r>
        <w:rPr>
          <w:rtl/>
        </w:rPr>
        <w:t>هست</w:t>
      </w:r>
      <w:r>
        <w:rPr>
          <w:rFonts w:ascii="Times New Roman" w:cs="Times New Roman"/>
          <w:rtl/>
        </w:rPr>
        <w:t xml:space="preserve"> </w:t>
      </w:r>
      <w:r>
        <w:rPr>
          <w:rtl/>
        </w:rPr>
        <w:t>هست</w:t>
      </w:r>
      <w:r>
        <w:rPr>
          <w:rFonts w:ascii="Times New Roman" w:cs="Times New Roman"/>
          <w:rtl/>
        </w:rPr>
        <w:t xml:space="preserve"> </w:t>
      </w:r>
      <w:r>
        <w:rPr>
          <w:rtl/>
        </w:rPr>
        <w:t>ولی</w:t>
      </w:r>
      <w:r>
        <w:rPr>
          <w:rFonts w:ascii="Times New Roman" w:cs="Times New Roman"/>
          <w:rtl/>
        </w:rPr>
        <w:t xml:space="preserve"> </w:t>
      </w:r>
      <w:r>
        <w:rPr>
          <w:rtl/>
        </w:rPr>
        <w:t>غالب</w:t>
      </w:r>
      <w:r>
        <w:rPr>
          <w:rFonts w:ascii="Times New Roman" w:cs="Times New Roman"/>
          <w:rtl/>
        </w:rPr>
        <w:t xml:space="preserve"> </w:t>
      </w:r>
      <w:r>
        <w:rPr>
          <w:rtl/>
        </w:rPr>
        <w:t>عمل</w:t>
      </w:r>
      <w:r>
        <w:rPr>
          <w:rFonts w:ascii="Times New Roman" w:cs="Times New Roman"/>
          <w:rtl/>
        </w:rPr>
        <w:t xml:space="preserve"> </w:t>
      </w:r>
      <w:r>
        <w:rPr>
          <w:rtl/>
        </w:rPr>
        <w:t>این</w:t>
      </w:r>
      <w:r>
        <w:rPr>
          <w:rFonts w:ascii="Times New Roman" w:cs="Times New Roman"/>
          <w:rtl/>
        </w:rPr>
        <w:t xml:space="preserve"> </w:t>
      </w:r>
      <w:r>
        <w:rPr>
          <w:rtl/>
        </w:rPr>
        <w:t>است</w:t>
      </w:r>
      <w:r>
        <w:rPr>
          <w:rFonts w:ascii="Times New Roman" w:cs="Times New Roman"/>
          <w:rtl/>
        </w:rPr>
        <w:t xml:space="preserve"> </w:t>
      </w:r>
      <w:r>
        <w:rPr>
          <w:rtl/>
        </w:rPr>
        <w:t>ست</w:t>
      </w:r>
      <w:r>
        <w:rPr>
          <w:rFonts w:ascii="Times New Roman" w:cs="Times New Roman"/>
          <w:rtl/>
        </w:rPr>
        <w:t xml:space="preserve"> </w:t>
      </w:r>
      <w:r>
        <w:rPr>
          <w:rtl/>
        </w:rPr>
        <w:t>که</w:t>
      </w:r>
      <w:r>
        <w:rPr>
          <w:rFonts w:ascii="Times New Roman" w:cs="Times New Roman"/>
          <w:rtl/>
        </w:rPr>
        <w:t xml:space="preserve"> </w:t>
      </w:r>
      <w:r>
        <w:rPr>
          <w:rtl/>
        </w:rPr>
        <w:t>تسهیل‌گر</w:t>
      </w:r>
      <w:r>
        <w:rPr>
          <w:rFonts w:ascii="Times New Roman" w:cs="Times New Roman"/>
          <w:rtl/>
        </w:rPr>
        <w:t xml:space="preserve"> </w:t>
      </w:r>
      <w:r>
        <w:rPr>
          <w:rtl/>
        </w:rPr>
        <w:t>باشیم</w:t>
      </w:r>
      <w:r>
        <w:rPr>
          <w:rFonts w:ascii="Times New Roman" w:cs="Times New Roman"/>
          <w:rtl/>
        </w:rPr>
        <w:t>.</w:t>
      </w:r>
      <w:r>
        <w:rPr>
          <w:rFonts w:ascii="Cambria" w:hAnsi="Cambria" w:cs="Cambria"/>
        </w:rPr>
        <w:t> </w:t>
      </w:r>
      <w:r>
        <w:rPr>
          <w:rFonts w:ascii="Times New Roman" w:cs="Times New Roman"/>
          <w:rtl/>
        </w:rPr>
        <w:t xml:space="preserve"> </w:t>
      </w:r>
      <w:r>
        <w:rPr>
          <w:rtl/>
        </w:rPr>
        <w:t>وقتی</w:t>
      </w:r>
      <w:r>
        <w:rPr>
          <w:rFonts w:ascii="Times New Roman" w:cs="Times New Roman"/>
          <w:rtl/>
        </w:rPr>
        <w:t xml:space="preserve"> </w:t>
      </w:r>
      <w:r>
        <w:rPr>
          <w:rtl/>
        </w:rPr>
        <w:t>دغدغه</w:t>
      </w:r>
      <w:r>
        <w:rPr>
          <w:rFonts w:ascii="Times New Roman" w:cs="Times New Roman"/>
          <w:rtl/>
        </w:rPr>
        <w:t xml:space="preserve"> </w:t>
      </w:r>
      <w:r>
        <w:rPr>
          <w:rtl/>
        </w:rPr>
        <w:t>معلم</w:t>
      </w:r>
      <w:r>
        <w:rPr>
          <w:rFonts w:ascii="Times New Roman" w:cs="Times New Roman"/>
          <w:rtl/>
        </w:rPr>
        <w:t xml:space="preserve"> </w:t>
      </w:r>
      <w:r>
        <w:rPr>
          <w:rtl/>
        </w:rPr>
        <w:t>برطرف</w:t>
      </w:r>
      <w:r>
        <w:rPr>
          <w:rFonts w:ascii="Times New Roman" w:cs="Times New Roman"/>
          <w:rtl/>
        </w:rPr>
        <w:t xml:space="preserve"> </w:t>
      </w:r>
      <w:r>
        <w:rPr>
          <w:rtl/>
        </w:rPr>
        <w:t>شود</w:t>
      </w:r>
      <w:r>
        <w:rPr>
          <w:rFonts w:ascii="Times New Roman" w:cs="Times New Roman"/>
          <w:rtl/>
        </w:rPr>
        <w:t xml:space="preserve"> </w:t>
      </w:r>
      <w:r>
        <w:rPr>
          <w:rtl/>
        </w:rPr>
        <w:t>آرامش</w:t>
      </w:r>
      <w:r>
        <w:rPr>
          <w:rFonts w:ascii="Times New Roman" w:cs="Times New Roman"/>
          <w:rtl/>
        </w:rPr>
        <w:t xml:space="preserve"> </w:t>
      </w:r>
      <w:r>
        <w:rPr>
          <w:rtl/>
        </w:rPr>
        <w:t>می</w:t>
      </w:r>
      <w:r>
        <w:rPr>
          <w:rFonts w:ascii="Times New Roman" w:cs="Times New Roman"/>
          <w:rtl/>
        </w:rPr>
        <w:t xml:space="preserve"> </w:t>
      </w:r>
      <w:r>
        <w:rPr>
          <w:rtl/>
        </w:rPr>
        <w:t>گیرد.</w:t>
      </w:r>
      <w:r>
        <w:rPr>
          <w:rFonts w:ascii="Times New Roman" w:cs="Times New Roman"/>
          <w:rtl/>
        </w:rPr>
        <w:t xml:space="preserve"> </w:t>
      </w:r>
      <w:r>
        <w:rPr>
          <w:rtl/>
        </w:rPr>
        <w:t>آرامش</w:t>
      </w:r>
      <w:r>
        <w:rPr>
          <w:rFonts w:ascii="Times New Roman" w:cs="Times New Roman"/>
          <w:rtl/>
        </w:rPr>
        <w:t xml:space="preserve"> </w:t>
      </w:r>
      <w:r>
        <w:rPr>
          <w:rtl/>
        </w:rPr>
        <w:t>معلم</w:t>
      </w:r>
      <w:r>
        <w:rPr>
          <w:rFonts w:ascii="Times New Roman" w:cs="Times New Roman"/>
          <w:rtl/>
        </w:rPr>
        <w:t xml:space="preserve"> </w:t>
      </w:r>
      <w:r>
        <w:rPr>
          <w:rtl/>
        </w:rPr>
        <w:t>آرامش</w:t>
      </w:r>
      <w:r>
        <w:rPr>
          <w:rFonts w:ascii="Times New Roman" w:cs="Times New Roman"/>
          <w:rtl/>
        </w:rPr>
        <w:t xml:space="preserve"> </w:t>
      </w:r>
      <w:r>
        <w:rPr>
          <w:rtl/>
        </w:rPr>
        <w:t>دانش</w:t>
      </w:r>
      <w:r>
        <w:rPr>
          <w:rFonts w:ascii="Times New Roman" w:cs="Times New Roman"/>
          <w:rtl/>
        </w:rPr>
        <w:t xml:space="preserve"> </w:t>
      </w:r>
      <w:r>
        <w:rPr>
          <w:rtl/>
        </w:rPr>
        <w:t>آموز</w:t>
      </w:r>
      <w:r>
        <w:rPr>
          <w:rFonts w:ascii="Times New Roman" w:cs="Times New Roman"/>
          <w:rtl/>
        </w:rPr>
        <w:t xml:space="preserve"> </w:t>
      </w:r>
      <w:r>
        <w:rPr>
          <w:rtl/>
        </w:rPr>
        <w:t>را</w:t>
      </w:r>
      <w:r>
        <w:rPr>
          <w:rFonts w:ascii="Times New Roman" w:cs="Times New Roman"/>
          <w:rtl/>
        </w:rPr>
        <w:t xml:space="preserve"> </w:t>
      </w:r>
      <w:r>
        <w:rPr>
          <w:rtl/>
        </w:rPr>
        <w:t>به</w:t>
      </w:r>
      <w:r>
        <w:rPr>
          <w:rFonts w:ascii="Times New Roman" w:cs="Times New Roman"/>
          <w:rtl/>
        </w:rPr>
        <w:t xml:space="preserve"> </w:t>
      </w:r>
      <w:r>
        <w:rPr>
          <w:rtl/>
        </w:rPr>
        <w:t>دنبال</w:t>
      </w:r>
      <w:r>
        <w:rPr>
          <w:rFonts w:ascii="Times New Roman" w:cs="Times New Roman"/>
          <w:rtl/>
        </w:rPr>
        <w:t xml:space="preserve"> </w:t>
      </w:r>
      <w:r>
        <w:rPr>
          <w:rtl/>
        </w:rPr>
        <w:t>دارد</w:t>
      </w:r>
      <w:r>
        <w:rPr>
          <w:rFonts w:ascii="Times New Roman" w:cs="Times New Roman"/>
          <w:rtl/>
        </w:rPr>
        <w:t>.</w:t>
      </w:r>
      <w:r>
        <w:rPr>
          <w:rFonts w:ascii="Times New Roman" w:cs="Times New Roman" w:hint="cs"/>
          <w:rtl/>
        </w:rPr>
        <w:t>"</w:t>
      </w:r>
    </w:p>
    <w:p w14:paraId="1C03B94D" w14:textId="1FB1C7B9" w:rsidR="00D6322C" w:rsidRDefault="00D6322C" w:rsidP="00302BAA">
      <w:pPr>
        <w:pStyle w:val="ac"/>
        <w:rPr>
          <w:rtl/>
        </w:rPr>
      </w:pPr>
      <w:r>
        <w:rPr>
          <w:rFonts w:hint="cs"/>
          <w:rtl/>
        </w:rPr>
        <w:t xml:space="preserve">کد 22: </w:t>
      </w:r>
      <w:r>
        <w:rPr>
          <w:rFonts w:cs="Calibri" w:hint="cs"/>
          <w:rtl/>
        </w:rPr>
        <w:t>"</w:t>
      </w:r>
      <w:r w:rsidR="00E10A4E" w:rsidRPr="00E10A4E">
        <w:rPr>
          <w:rtl/>
        </w:rPr>
        <w:t xml:space="preserve"> </w:t>
      </w:r>
      <w:r w:rsidR="00E10A4E">
        <w:rPr>
          <w:rtl/>
        </w:rPr>
        <w:t>از ویژگی برنامه ریزی، ناظر بودن، تسهیلگری و حامی بودن باید برخوردار باشه. یک کوچ قوی باشه، مانیتورینگ قوی داشته باشه</w:t>
      </w:r>
      <w:r w:rsidR="00E10A4E">
        <w:rPr>
          <w:rFonts w:hint="cs"/>
          <w:rtl/>
        </w:rPr>
        <w:t>."</w:t>
      </w:r>
    </w:p>
    <w:p w14:paraId="255802B9" w14:textId="09B7E306" w:rsidR="00FC2DA1" w:rsidRPr="00FC2DA1" w:rsidRDefault="00FC2DA1" w:rsidP="00302BAA">
      <w:pPr>
        <w:pStyle w:val="ac"/>
        <w:rPr>
          <w:rFonts w:cs="Calibri"/>
          <w:rtl/>
        </w:rPr>
      </w:pPr>
      <w:r>
        <w:rPr>
          <w:rFonts w:hint="cs"/>
          <w:rtl/>
        </w:rPr>
        <w:t xml:space="preserve">کد 25: </w:t>
      </w:r>
      <w:r>
        <w:rPr>
          <w:rFonts w:cs="Calibri" w:hint="cs"/>
          <w:rtl/>
        </w:rPr>
        <w:t>"</w:t>
      </w:r>
      <w:r w:rsidRPr="000C4AB5">
        <w:rPr>
          <w:rtl/>
        </w:rPr>
        <w:t>حلقه</w:t>
      </w:r>
      <w:r w:rsidRPr="000C4AB5">
        <w:rPr>
          <w:rFonts w:hint="cs"/>
          <w:rtl/>
        </w:rPr>
        <w:t>‌</w:t>
      </w:r>
      <w:r w:rsidRPr="000C4AB5">
        <w:rPr>
          <w:rtl/>
        </w:rPr>
        <w:t>ی مفقوده</w:t>
      </w:r>
      <w:r w:rsidRPr="000C4AB5">
        <w:rPr>
          <w:rFonts w:hint="cs"/>
          <w:rtl/>
        </w:rPr>
        <w:t>‌ی</w:t>
      </w:r>
      <w:r w:rsidRPr="000C4AB5">
        <w:rPr>
          <w:rtl/>
        </w:rPr>
        <w:t xml:space="preserve"> طراحی فضاهای آموزشی این هست که یکی بیاید بگوید نظریات یادگیری تغییر کرده. الان دیگر مهم دانش</w:t>
      </w:r>
      <w:r w:rsidRPr="000C4AB5">
        <w:rPr>
          <w:rFonts w:hint="cs"/>
          <w:rtl/>
        </w:rPr>
        <w:t>‌</w:t>
      </w:r>
      <w:r w:rsidRPr="000C4AB5">
        <w:rPr>
          <w:rtl/>
        </w:rPr>
        <w:t>آموز است. مهم یادگیری مشارکتی است و متناسب با این فضاها هم باید به این سمت حرکت کند. چیدمان</w:t>
      </w:r>
      <w:r w:rsidRPr="000C4AB5">
        <w:rPr>
          <w:rFonts w:hint="cs"/>
          <w:rtl/>
        </w:rPr>
        <w:t>‌</w:t>
      </w:r>
      <w:r w:rsidRPr="000C4AB5">
        <w:rPr>
          <w:rtl/>
        </w:rPr>
        <w:t>ها دیگر مثل قبل نباید باشد. یک تسهیلگر باید این وسط وجود داشته باشد</w:t>
      </w:r>
      <w:r w:rsidRPr="000C4AB5">
        <w:rPr>
          <w:rFonts w:hint="cs"/>
          <w:rtl/>
        </w:rPr>
        <w:t>،</w:t>
      </w:r>
      <w:r w:rsidRPr="000C4AB5">
        <w:rPr>
          <w:rtl/>
        </w:rPr>
        <w:t xml:space="preserve"> برنامه</w:t>
      </w:r>
      <w:r w:rsidRPr="000C4AB5">
        <w:rPr>
          <w:rFonts w:hint="cs"/>
          <w:rtl/>
        </w:rPr>
        <w:t>‌</w:t>
      </w:r>
      <w:r w:rsidRPr="000C4AB5">
        <w:rPr>
          <w:rtl/>
        </w:rPr>
        <w:t>ریز ب</w:t>
      </w:r>
      <w:r w:rsidRPr="000C4AB5">
        <w:rPr>
          <w:rFonts w:hint="cs"/>
          <w:rtl/>
        </w:rPr>
        <w:t>ه‌</w:t>
      </w:r>
      <w:r w:rsidRPr="000C4AB5">
        <w:rPr>
          <w:rtl/>
        </w:rPr>
        <w:t>عنوان تسهیل</w:t>
      </w:r>
      <w:r w:rsidRPr="000C4AB5">
        <w:rPr>
          <w:rFonts w:hint="cs"/>
          <w:rtl/>
        </w:rPr>
        <w:t>‌</w:t>
      </w:r>
      <w:r w:rsidRPr="000C4AB5">
        <w:rPr>
          <w:rtl/>
        </w:rPr>
        <w:t>کننده. یا معماری باشد که با نظریات یادگیری آشناست یا متخصص یادگیری</w:t>
      </w:r>
      <w:r w:rsidRPr="000C4AB5">
        <w:rPr>
          <w:rFonts w:hint="cs"/>
          <w:rtl/>
        </w:rPr>
        <w:t>‌</w:t>
      </w:r>
      <w:r w:rsidRPr="000C4AB5">
        <w:rPr>
          <w:rtl/>
        </w:rPr>
        <w:t>ای که طراحی بداند که این نقش را همین مدیر می</w:t>
      </w:r>
      <w:r w:rsidRPr="000C4AB5">
        <w:rPr>
          <w:rFonts w:hint="cs"/>
          <w:rtl/>
        </w:rPr>
        <w:t>‌</w:t>
      </w:r>
      <w:r w:rsidRPr="000C4AB5">
        <w:rPr>
          <w:rtl/>
        </w:rPr>
        <w:t>تواند ایفا کند</w:t>
      </w:r>
      <w:r>
        <w:rPr>
          <w:rFonts w:hint="cs"/>
          <w:rtl/>
        </w:rPr>
        <w:t>.</w:t>
      </w:r>
      <w:r>
        <w:rPr>
          <w:rFonts w:cs="Calibri" w:hint="cs"/>
          <w:rtl/>
        </w:rPr>
        <w:t>"</w:t>
      </w:r>
    </w:p>
    <w:p w14:paraId="03691D09" w14:textId="5DF76F7D" w:rsidR="00035DAB" w:rsidRDefault="00035DAB" w:rsidP="007B57AB">
      <w:pPr>
        <w:pStyle w:val="1-1-1"/>
        <w:numPr>
          <w:ilvl w:val="0"/>
          <w:numId w:val="0"/>
        </w:numPr>
        <w:ind w:left="11"/>
      </w:pPr>
      <w:bookmarkStart w:id="122" w:name="_Toc144767786"/>
      <w:r>
        <w:rPr>
          <w:rFonts w:hint="cs"/>
          <w:rtl/>
        </w:rPr>
        <w:t>ح</w:t>
      </w:r>
      <w:r w:rsidR="00823FBE">
        <w:rPr>
          <w:rFonts w:hint="cs"/>
          <w:rtl/>
        </w:rPr>
        <w:t>مایتگر</w:t>
      </w:r>
      <w:bookmarkEnd w:id="122"/>
    </w:p>
    <w:p w14:paraId="3347A40B" w14:textId="77777777" w:rsidR="00823FBE" w:rsidRDefault="00823FBE" w:rsidP="00302BAA">
      <w:pPr>
        <w:pStyle w:val="ac"/>
        <w:rPr>
          <w:rtl/>
        </w:rPr>
      </w:pPr>
      <w:r>
        <w:rPr>
          <w:rFonts w:hint="cs"/>
          <w:rtl/>
        </w:rPr>
        <w:t xml:space="preserve">کد 22: </w:t>
      </w:r>
      <w:r>
        <w:rPr>
          <w:rFonts w:cs="Calibri" w:hint="cs"/>
          <w:rtl/>
        </w:rPr>
        <w:t>"</w:t>
      </w:r>
      <w:r w:rsidRPr="00E10A4E">
        <w:rPr>
          <w:rtl/>
        </w:rPr>
        <w:t xml:space="preserve"> </w:t>
      </w:r>
      <w:r>
        <w:rPr>
          <w:rtl/>
        </w:rPr>
        <w:t>از ویژگی برنامه ریزی، ناظر بودن، تسهیلگری و حامی بودن باید برخوردار باشه. یک کوچ قوی باشه، مانیتورینگ قوی داشته باشه</w:t>
      </w:r>
      <w:r>
        <w:rPr>
          <w:rFonts w:hint="cs"/>
          <w:rtl/>
        </w:rPr>
        <w:t>."</w:t>
      </w:r>
    </w:p>
    <w:p w14:paraId="74C4FDF2" w14:textId="0307FEA4" w:rsidR="006419A6" w:rsidRDefault="006419A6" w:rsidP="002F3B8E">
      <w:pPr>
        <w:pStyle w:val="1-1-1"/>
        <w:numPr>
          <w:ilvl w:val="0"/>
          <w:numId w:val="0"/>
        </w:numPr>
        <w:ind w:left="11"/>
      </w:pPr>
      <w:bookmarkStart w:id="123" w:name="_Toc144767787"/>
      <w:r>
        <w:rPr>
          <w:rFonts w:hint="cs"/>
          <w:rtl/>
        </w:rPr>
        <w:t>دغدغه‌م</w:t>
      </w:r>
      <w:r w:rsidR="00BD18AB">
        <w:rPr>
          <w:rFonts w:hint="cs"/>
          <w:rtl/>
        </w:rPr>
        <w:t>ند</w:t>
      </w:r>
      <w:bookmarkEnd w:id="123"/>
    </w:p>
    <w:p w14:paraId="1D9DA6F8" w14:textId="093A09EF" w:rsidR="00BD18AB" w:rsidRPr="000B7511" w:rsidRDefault="000B7511" w:rsidP="00302BAA">
      <w:pPr>
        <w:pStyle w:val="ac"/>
        <w:rPr>
          <w:rtl/>
        </w:rPr>
      </w:pPr>
      <w:r>
        <w:rPr>
          <w:rFonts w:hint="cs"/>
          <w:rtl/>
        </w:rPr>
        <w:t xml:space="preserve">کد 8: </w:t>
      </w:r>
      <w:r>
        <w:rPr>
          <w:rFonts w:cs="Calibri" w:hint="cs"/>
          <w:rtl/>
        </w:rPr>
        <w:t>"</w:t>
      </w:r>
      <w:r w:rsidRPr="000B7511">
        <w:rPr>
          <w:rtl/>
        </w:rPr>
        <w:t xml:space="preserve"> </w:t>
      </w:r>
      <w:r>
        <w:rPr>
          <w:rtl/>
        </w:rPr>
        <w:t>تعامل پذیر باشد. خوشرو باشد. بتواند به راحتی تجربیاتش را انتقال دهد و دغدغه مند باشد و باید اهل ریسک هم باشد وگرنه مدیر مدرسه نمی تواند کار انجام دهد. در حساب من هیچی پول نیست ولی دارم هزینه میکنم. این یعنی ریسک.</w:t>
      </w:r>
      <w:r>
        <w:rPr>
          <w:rFonts w:hint="cs"/>
          <w:rtl/>
        </w:rPr>
        <w:t>"</w:t>
      </w:r>
    </w:p>
    <w:p w14:paraId="247034CF" w14:textId="194A5B2C" w:rsidR="001250A1" w:rsidRPr="00104A66" w:rsidRDefault="00BD18AB" w:rsidP="00302BAA">
      <w:pPr>
        <w:pStyle w:val="ac"/>
        <w:rPr>
          <w:rFonts w:cs="Calibri"/>
          <w:rtl/>
        </w:rPr>
      </w:pPr>
      <w:r>
        <w:rPr>
          <w:rFonts w:hint="cs"/>
          <w:rtl/>
        </w:rPr>
        <w:t xml:space="preserve">کد 33: </w:t>
      </w:r>
      <w:r>
        <w:rPr>
          <w:rFonts w:cs="Calibri" w:hint="cs"/>
          <w:rtl/>
        </w:rPr>
        <w:t>"</w:t>
      </w:r>
      <w:r w:rsidRPr="00BD18AB">
        <w:rPr>
          <w:rFonts w:hint="cs"/>
          <w:rtl/>
        </w:rPr>
        <w:t xml:space="preserve"> </w:t>
      </w:r>
      <w:r w:rsidR="001250A1">
        <w:rPr>
          <w:rFonts w:hint="eastAsia"/>
          <w:rtl/>
        </w:rPr>
        <w:t>اون</w:t>
      </w:r>
      <w:r w:rsidR="001250A1">
        <w:rPr>
          <w:rtl/>
        </w:rPr>
        <w:t xml:space="preserve"> </w:t>
      </w:r>
      <w:r w:rsidR="001250A1">
        <w:rPr>
          <w:rFonts w:hint="eastAsia"/>
          <w:rtl/>
        </w:rPr>
        <w:t>دغدغه</w:t>
      </w:r>
      <w:r w:rsidR="001250A1">
        <w:rPr>
          <w:rtl/>
        </w:rPr>
        <w:t xml:space="preserve"> </w:t>
      </w:r>
      <w:r w:rsidR="001250A1">
        <w:rPr>
          <w:rFonts w:hint="eastAsia"/>
          <w:rtl/>
        </w:rPr>
        <w:t>فکر</w:t>
      </w:r>
      <w:r w:rsidR="001250A1">
        <w:rPr>
          <w:rFonts w:hint="cs"/>
          <w:rtl/>
        </w:rPr>
        <w:t>ی</w:t>
      </w:r>
      <w:r w:rsidR="001250A1">
        <w:rPr>
          <w:rtl/>
        </w:rPr>
        <w:t xml:space="preserve"> </w:t>
      </w:r>
      <w:r w:rsidR="001250A1">
        <w:rPr>
          <w:rFonts w:hint="eastAsia"/>
          <w:rtl/>
        </w:rPr>
        <w:t>مثلاً</w:t>
      </w:r>
      <w:r w:rsidR="001250A1">
        <w:rPr>
          <w:rtl/>
        </w:rPr>
        <w:t xml:space="preserve"> </w:t>
      </w:r>
      <w:r w:rsidR="001250A1">
        <w:rPr>
          <w:rFonts w:hint="cs"/>
          <w:rtl/>
        </w:rPr>
        <w:t>ی</w:t>
      </w:r>
      <w:r w:rsidR="001250A1">
        <w:rPr>
          <w:rFonts w:hint="eastAsia"/>
          <w:rtl/>
        </w:rPr>
        <w:t>ک</w:t>
      </w:r>
      <w:r w:rsidR="001250A1">
        <w:rPr>
          <w:rtl/>
        </w:rPr>
        <w:t xml:space="preserve"> </w:t>
      </w:r>
      <w:r w:rsidR="001250A1">
        <w:rPr>
          <w:rFonts w:hint="eastAsia"/>
          <w:rtl/>
        </w:rPr>
        <w:t>همکار</w:t>
      </w:r>
      <w:r w:rsidR="001250A1">
        <w:rPr>
          <w:rtl/>
        </w:rPr>
        <w:t xml:space="preserve"> </w:t>
      </w:r>
      <w:r w:rsidR="001250A1">
        <w:rPr>
          <w:rFonts w:hint="eastAsia"/>
          <w:rtl/>
        </w:rPr>
        <w:t>دار</w:t>
      </w:r>
      <w:r w:rsidR="001250A1">
        <w:rPr>
          <w:rFonts w:hint="cs"/>
          <w:rtl/>
        </w:rPr>
        <w:t>ی</w:t>
      </w:r>
      <w:r w:rsidR="001250A1">
        <w:rPr>
          <w:rFonts w:hint="eastAsia"/>
          <w:rtl/>
        </w:rPr>
        <w:t>م</w:t>
      </w:r>
      <w:r w:rsidR="001250A1">
        <w:rPr>
          <w:rtl/>
        </w:rPr>
        <w:t xml:space="preserve"> </w:t>
      </w:r>
      <w:r w:rsidR="001250A1">
        <w:rPr>
          <w:rFonts w:hint="eastAsia"/>
          <w:rtl/>
        </w:rPr>
        <w:t>مد</w:t>
      </w:r>
      <w:r w:rsidR="001250A1">
        <w:rPr>
          <w:rFonts w:hint="cs"/>
          <w:rtl/>
        </w:rPr>
        <w:t>ی</w:t>
      </w:r>
      <w:r w:rsidR="001250A1">
        <w:rPr>
          <w:rFonts w:hint="eastAsia"/>
          <w:rtl/>
        </w:rPr>
        <w:t>ر</w:t>
      </w:r>
      <w:r w:rsidR="001250A1">
        <w:rPr>
          <w:rtl/>
        </w:rPr>
        <w:t xml:space="preserve"> </w:t>
      </w:r>
      <w:r w:rsidR="001250A1">
        <w:rPr>
          <w:rFonts w:hint="eastAsia"/>
          <w:rtl/>
        </w:rPr>
        <w:t>هم</w:t>
      </w:r>
      <w:r w:rsidR="001250A1">
        <w:rPr>
          <w:rtl/>
        </w:rPr>
        <w:t xml:space="preserve"> </w:t>
      </w:r>
      <w:r w:rsidR="001250A1">
        <w:rPr>
          <w:rFonts w:hint="eastAsia"/>
          <w:rtl/>
        </w:rPr>
        <w:t>هست</w:t>
      </w:r>
      <w:r w:rsidR="001250A1">
        <w:rPr>
          <w:rtl/>
        </w:rPr>
        <w:t xml:space="preserve"> </w:t>
      </w:r>
      <w:r w:rsidR="001250A1">
        <w:rPr>
          <w:rFonts w:hint="eastAsia"/>
          <w:rtl/>
        </w:rPr>
        <w:t>خ</w:t>
      </w:r>
      <w:r w:rsidR="001250A1">
        <w:rPr>
          <w:rFonts w:hint="cs"/>
          <w:rtl/>
        </w:rPr>
        <w:t>ی</w:t>
      </w:r>
      <w:r w:rsidR="001250A1">
        <w:rPr>
          <w:rFonts w:hint="eastAsia"/>
          <w:rtl/>
        </w:rPr>
        <w:t>ل</w:t>
      </w:r>
      <w:r w:rsidR="001250A1">
        <w:rPr>
          <w:rFonts w:hint="cs"/>
          <w:rtl/>
        </w:rPr>
        <w:t>ی</w:t>
      </w:r>
      <w:r w:rsidR="001250A1">
        <w:rPr>
          <w:rtl/>
        </w:rPr>
        <w:t xml:space="preserve"> </w:t>
      </w:r>
      <w:r w:rsidR="001250A1">
        <w:rPr>
          <w:rFonts w:hint="eastAsia"/>
          <w:rtl/>
        </w:rPr>
        <w:t>ر</w:t>
      </w:r>
      <w:r w:rsidR="001250A1">
        <w:rPr>
          <w:rFonts w:hint="cs"/>
          <w:rtl/>
        </w:rPr>
        <w:t>ی</w:t>
      </w:r>
      <w:r w:rsidR="001250A1">
        <w:rPr>
          <w:rFonts w:hint="eastAsia"/>
          <w:rtl/>
        </w:rPr>
        <w:t>لکس</w:t>
      </w:r>
      <w:r w:rsidR="001250A1">
        <w:rPr>
          <w:rtl/>
        </w:rPr>
        <w:t xml:space="preserve"> </w:t>
      </w:r>
      <w:r w:rsidR="001250A1">
        <w:rPr>
          <w:rFonts w:hint="eastAsia"/>
          <w:rtl/>
        </w:rPr>
        <w:t>هست</w:t>
      </w:r>
      <w:r w:rsidR="001250A1">
        <w:rPr>
          <w:rtl/>
        </w:rPr>
        <w:t xml:space="preserve"> </w:t>
      </w:r>
      <w:r w:rsidR="001250A1">
        <w:rPr>
          <w:rFonts w:hint="eastAsia"/>
          <w:rtl/>
        </w:rPr>
        <w:t>خونسرد</w:t>
      </w:r>
      <w:r w:rsidR="001250A1">
        <w:rPr>
          <w:rtl/>
        </w:rPr>
        <w:t xml:space="preserve"> </w:t>
      </w:r>
      <w:r w:rsidR="001250A1">
        <w:rPr>
          <w:rFonts w:hint="eastAsia"/>
          <w:rtl/>
        </w:rPr>
        <w:t>هست</w:t>
      </w:r>
      <w:r w:rsidR="001250A1">
        <w:rPr>
          <w:rtl/>
        </w:rPr>
        <w:t xml:space="preserve"> </w:t>
      </w:r>
      <w:r w:rsidR="001250A1">
        <w:rPr>
          <w:rFonts w:hint="eastAsia"/>
          <w:rtl/>
        </w:rPr>
        <w:t>خ</w:t>
      </w:r>
      <w:r w:rsidR="001250A1">
        <w:rPr>
          <w:rFonts w:hint="cs"/>
          <w:rtl/>
        </w:rPr>
        <w:t>ی</w:t>
      </w:r>
      <w:r w:rsidR="001250A1">
        <w:rPr>
          <w:rFonts w:hint="eastAsia"/>
          <w:rtl/>
        </w:rPr>
        <w:t>ل</w:t>
      </w:r>
      <w:r w:rsidR="001250A1">
        <w:rPr>
          <w:rFonts w:hint="cs"/>
          <w:rtl/>
        </w:rPr>
        <w:t>ی</w:t>
      </w:r>
      <w:r w:rsidR="001250A1">
        <w:rPr>
          <w:rtl/>
        </w:rPr>
        <w:t xml:space="preserve"> </w:t>
      </w:r>
      <w:r w:rsidR="001250A1">
        <w:rPr>
          <w:rFonts w:hint="eastAsia"/>
          <w:rtl/>
        </w:rPr>
        <w:t>راحت</w:t>
      </w:r>
      <w:r w:rsidR="001250A1">
        <w:rPr>
          <w:rtl/>
        </w:rPr>
        <w:t xml:space="preserve"> </w:t>
      </w:r>
      <w:r w:rsidR="001250A1">
        <w:rPr>
          <w:rFonts w:hint="eastAsia"/>
          <w:rtl/>
        </w:rPr>
        <w:t>ا</w:t>
      </w:r>
      <w:r w:rsidR="001250A1">
        <w:rPr>
          <w:rFonts w:hint="cs"/>
          <w:rtl/>
        </w:rPr>
        <w:t>ی</w:t>
      </w:r>
      <w:r w:rsidR="001250A1">
        <w:rPr>
          <w:rFonts w:hint="eastAsia"/>
          <w:rtl/>
        </w:rPr>
        <w:t>ن</w:t>
      </w:r>
      <w:r w:rsidR="001250A1">
        <w:rPr>
          <w:rtl/>
        </w:rPr>
        <w:t xml:space="preserve"> </w:t>
      </w:r>
      <w:r w:rsidR="001250A1">
        <w:rPr>
          <w:rFonts w:hint="eastAsia"/>
          <w:rtl/>
        </w:rPr>
        <w:t>را</w:t>
      </w:r>
      <w:r w:rsidR="001250A1">
        <w:rPr>
          <w:rtl/>
        </w:rPr>
        <w:t xml:space="preserve"> </w:t>
      </w:r>
      <w:r w:rsidR="001250A1">
        <w:rPr>
          <w:rFonts w:hint="eastAsia"/>
          <w:rtl/>
        </w:rPr>
        <w:t>م</w:t>
      </w:r>
      <w:r w:rsidR="001250A1">
        <w:rPr>
          <w:rFonts w:hint="cs"/>
          <w:rtl/>
        </w:rPr>
        <w:t>ی</w:t>
      </w:r>
      <w:r w:rsidR="001250A1">
        <w:rPr>
          <w:rFonts w:hint="eastAsia"/>
          <w:rtl/>
        </w:rPr>
        <w:t>گذارند</w:t>
      </w:r>
      <w:r w:rsidR="001250A1">
        <w:rPr>
          <w:rtl/>
        </w:rPr>
        <w:t xml:space="preserve"> </w:t>
      </w:r>
      <w:r w:rsidR="001250A1">
        <w:rPr>
          <w:rFonts w:hint="eastAsia"/>
          <w:rtl/>
        </w:rPr>
        <w:t>در</w:t>
      </w:r>
      <w:r w:rsidR="001250A1">
        <w:rPr>
          <w:rtl/>
        </w:rPr>
        <w:t xml:space="preserve"> </w:t>
      </w:r>
      <w:r w:rsidR="001250A1">
        <w:rPr>
          <w:rFonts w:hint="eastAsia"/>
          <w:rtl/>
        </w:rPr>
        <w:t>مدرسه</w:t>
      </w:r>
      <w:r w:rsidR="001250A1">
        <w:rPr>
          <w:rtl/>
        </w:rPr>
        <w:t xml:space="preserve"> </w:t>
      </w:r>
      <w:r w:rsidR="001250A1">
        <w:rPr>
          <w:rFonts w:hint="eastAsia"/>
          <w:rtl/>
        </w:rPr>
        <w:t>ما</w:t>
      </w:r>
      <w:r w:rsidR="001250A1">
        <w:rPr>
          <w:rtl/>
        </w:rPr>
        <w:t xml:space="preserve"> </w:t>
      </w:r>
      <w:r w:rsidR="001250A1">
        <w:rPr>
          <w:rFonts w:hint="eastAsia"/>
          <w:rtl/>
        </w:rPr>
        <w:t>داشت</w:t>
      </w:r>
      <w:r w:rsidR="001250A1">
        <w:rPr>
          <w:rFonts w:hint="cs"/>
          <w:rtl/>
        </w:rPr>
        <w:t>ی</w:t>
      </w:r>
      <w:r w:rsidR="001250A1">
        <w:rPr>
          <w:rFonts w:hint="eastAsia"/>
          <w:rtl/>
        </w:rPr>
        <w:t>م</w:t>
      </w:r>
      <w:r w:rsidR="001250A1">
        <w:rPr>
          <w:rtl/>
        </w:rPr>
        <w:t xml:space="preserve"> </w:t>
      </w:r>
      <w:r w:rsidR="001250A1">
        <w:rPr>
          <w:rFonts w:hint="eastAsia"/>
          <w:rtl/>
        </w:rPr>
        <w:t>گذاشتنش</w:t>
      </w:r>
      <w:r w:rsidR="001250A1">
        <w:rPr>
          <w:rtl/>
        </w:rPr>
        <w:t xml:space="preserve"> </w:t>
      </w:r>
      <w:r w:rsidR="001250A1">
        <w:rPr>
          <w:rFonts w:hint="eastAsia"/>
          <w:rtl/>
        </w:rPr>
        <w:t>تو</w:t>
      </w:r>
      <w:r w:rsidR="001250A1">
        <w:rPr>
          <w:rFonts w:hint="cs"/>
          <w:rtl/>
        </w:rPr>
        <w:t>ی</w:t>
      </w:r>
      <w:r w:rsidR="001250A1">
        <w:rPr>
          <w:rtl/>
        </w:rPr>
        <w:t xml:space="preserve"> </w:t>
      </w:r>
      <w:r w:rsidR="001250A1">
        <w:rPr>
          <w:rFonts w:hint="eastAsia"/>
          <w:rtl/>
        </w:rPr>
        <w:t>مدرسه</w:t>
      </w:r>
      <w:r w:rsidR="001250A1">
        <w:rPr>
          <w:rtl/>
        </w:rPr>
        <w:t xml:space="preserve"> </w:t>
      </w:r>
      <w:r w:rsidR="001250A1">
        <w:rPr>
          <w:rFonts w:hint="eastAsia"/>
          <w:rtl/>
        </w:rPr>
        <w:t>خوب</w:t>
      </w:r>
      <w:r w:rsidR="001250A1">
        <w:rPr>
          <w:rtl/>
        </w:rPr>
        <w:t xml:space="preserve"> </w:t>
      </w:r>
      <w:r w:rsidR="001250A1">
        <w:rPr>
          <w:rFonts w:hint="eastAsia"/>
          <w:rtl/>
        </w:rPr>
        <w:t>بگو</w:t>
      </w:r>
      <w:r w:rsidR="001250A1">
        <w:rPr>
          <w:rtl/>
        </w:rPr>
        <w:t xml:space="preserve"> </w:t>
      </w:r>
      <w:r w:rsidR="001250A1">
        <w:rPr>
          <w:rFonts w:hint="eastAsia"/>
          <w:rtl/>
        </w:rPr>
        <w:t>دو</w:t>
      </w:r>
      <w:r w:rsidR="001250A1">
        <w:rPr>
          <w:rtl/>
        </w:rPr>
        <w:t xml:space="preserve"> </w:t>
      </w:r>
      <w:r w:rsidR="001250A1">
        <w:rPr>
          <w:rFonts w:hint="eastAsia"/>
          <w:rtl/>
        </w:rPr>
        <w:t>سال</w:t>
      </w:r>
      <w:r w:rsidR="001250A1">
        <w:rPr>
          <w:rtl/>
        </w:rPr>
        <w:t xml:space="preserve"> </w:t>
      </w:r>
      <w:r w:rsidR="001250A1">
        <w:rPr>
          <w:rFonts w:hint="eastAsia"/>
          <w:rtl/>
        </w:rPr>
        <w:t>کرونا</w:t>
      </w:r>
      <w:r w:rsidR="001250A1">
        <w:rPr>
          <w:rtl/>
        </w:rPr>
        <w:t xml:space="preserve"> </w:t>
      </w:r>
      <w:r w:rsidR="001250A1">
        <w:rPr>
          <w:rFonts w:hint="eastAsia"/>
          <w:rtl/>
        </w:rPr>
        <w:t>بوده</w:t>
      </w:r>
      <w:r w:rsidR="001250A1">
        <w:rPr>
          <w:rtl/>
        </w:rPr>
        <w:t xml:space="preserve"> </w:t>
      </w:r>
      <w:r w:rsidR="001250A1">
        <w:rPr>
          <w:rFonts w:hint="eastAsia"/>
          <w:rtl/>
        </w:rPr>
        <w:t>شما</w:t>
      </w:r>
      <w:r w:rsidR="001250A1">
        <w:rPr>
          <w:rtl/>
        </w:rPr>
        <w:t xml:space="preserve"> </w:t>
      </w:r>
      <w:r w:rsidR="001250A1">
        <w:rPr>
          <w:rFonts w:hint="eastAsia"/>
          <w:rtl/>
        </w:rPr>
        <w:t>بس</w:t>
      </w:r>
      <w:r w:rsidR="001250A1">
        <w:rPr>
          <w:rFonts w:hint="cs"/>
          <w:rtl/>
        </w:rPr>
        <w:t>ی</w:t>
      </w:r>
      <w:r w:rsidR="001250A1">
        <w:rPr>
          <w:rFonts w:hint="eastAsia"/>
          <w:rtl/>
        </w:rPr>
        <w:t>ار</w:t>
      </w:r>
      <w:r w:rsidR="001250A1">
        <w:rPr>
          <w:rtl/>
        </w:rPr>
        <w:t xml:space="preserve"> </w:t>
      </w:r>
      <w:r w:rsidR="001250A1">
        <w:rPr>
          <w:rFonts w:hint="eastAsia"/>
          <w:rtl/>
        </w:rPr>
        <w:t>زمان</w:t>
      </w:r>
      <w:r w:rsidR="001250A1">
        <w:rPr>
          <w:rtl/>
        </w:rPr>
        <w:t xml:space="preserve"> </w:t>
      </w:r>
      <w:r w:rsidR="001250A1">
        <w:rPr>
          <w:rFonts w:hint="eastAsia"/>
          <w:rtl/>
        </w:rPr>
        <w:t>مناسب</w:t>
      </w:r>
      <w:r w:rsidR="001250A1">
        <w:rPr>
          <w:rFonts w:hint="cs"/>
          <w:rtl/>
        </w:rPr>
        <w:t>ی</w:t>
      </w:r>
      <w:r w:rsidR="001250A1">
        <w:rPr>
          <w:rtl/>
        </w:rPr>
        <w:t xml:space="preserve"> </w:t>
      </w:r>
      <w:r w:rsidR="001250A1">
        <w:rPr>
          <w:rFonts w:hint="eastAsia"/>
          <w:rtl/>
        </w:rPr>
        <w:t>داشت</w:t>
      </w:r>
      <w:r w:rsidR="001250A1">
        <w:rPr>
          <w:rFonts w:hint="cs"/>
          <w:rtl/>
        </w:rPr>
        <w:t>ی</w:t>
      </w:r>
      <w:r w:rsidR="001250A1">
        <w:rPr>
          <w:rtl/>
        </w:rPr>
        <w:t xml:space="preserve"> </w:t>
      </w:r>
      <w:r w:rsidR="001250A1">
        <w:rPr>
          <w:rFonts w:hint="eastAsia"/>
          <w:rtl/>
        </w:rPr>
        <w:t>که</w:t>
      </w:r>
      <w:r w:rsidR="001250A1">
        <w:rPr>
          <w:rtl/>
        </w:rPr>
        <w:t xml:space="preserve"> </w:t>
      </w:r>
      <w:r w:rsidR="001250A1">
        <w:rPr>
          <w:rFonts w:hint="eastAsia"/>
          <w:rtl/>
        </w:rPr>
        <w:t>بتوان</w:t>
      </w:r>
      <w:r w:rsidR="001250A1">
        <w:rPr>
          <w:rFonts w:hint="cs"/>
          <w:rtl/>
        </w:rPr>
        <w:t>ی</w:t>
      </w:r>
      <w:r w:rsidR="001250A1">
        <w:rPr>
          <w:rtl/>
        </w:rPr>
        <w:t xml:space="preserve"> </w:t>
      </w:r>
      <w:r w:rsidR="001250A1">
        <w:rPr>
          <w:rFonts w:hint="eastAsia"/>
          <w:rtl/>
        </w:rPr>
        <w:t>مدرسه</w:t>
      </w:r>
      <w:r w:rsidR="001250A1">
        <w:rPr>
          <w:rtl/>
        </w:rPr>
        <w:t xml:space="preserve"> </w:t>
      </w:r>
      <w:r w:rsidR="001250A1">
        <w:rPr>
          <w:rFonts w:hint="eastAsia"/>
          <w:rtl/>
        </w:rPr>
        <w:t>را</w:t>
      </w:r>
      <w:r w:rsidR="001250A1">
        <w:rPr>
          <w:rtl/>
        </w:rPr>
        <w:t xml:space="preserve"> </w:t>
      </w:r>
      <w:r w:rsidR="001250A1">
        <w:rPr>
          <w:rFonts w:hint="eastAsia"/>
          <w:rtl/>
        </w:rPr>
        <w:t>آماده</w:t>
      </w:r>
      <w:r w:rsidR="001250A1">
        <w:rPr>
          <w:rtl/>
        </w:rPr>
        <w:t xml:space="preserve"> </w:t>
      </w:r>
      <w:r w:rsidR="001250A1">
        <w:rPr>
          <w:rFonts w:hint="eastAsia"/>
          <w:rtl/>
        </w:rPr>
        <w:t>کن</w:t>
      </w:r>
      <w:r w:rsidR="001250A1">
        <w:rPr>
          <w:rFonts w:hint="cs"/>
          <w:rtl/>
        </w:rPr>
        <w:t>ی</w:t>
      </w:r>
      <w:r w:rsidR="001250A1">
        <w:rPr>
          <w:rtl/>
        </w:rPr>
        <w:t xml:space="preserve"> </w:t>
      </w:r>
      <w:r w:rsidR="001250A1">
        <w:rPr>
          <w:rFonts w:hint="eastAsia"/>
          <w:rtl/>
        </w:rPr>
        <w:t>برا</w:t>
      </w:r>
      <w:r w:rsidR="001250A1">
        <w:rPr>
          <w:rFonts w:hint="cs"/>
          <w:rtl/>
        </w:rPr>
        <w:t>ی</w:t>
      </w:r>
      <w:r w:rsidR="001250A1">
        <w:rPr>
          <w:rtl/>
        </w:rPr>
        <w:t xml:space="preserve"> </w:t>
      </w:r>
      <w:r w:rsidR="001250A1">
        <w:rPr>
          <w:rFonts w:hint="eastAsia"/>
          <w:rtl/>
        </w:rPr>
        <w:t>بعد</w:t>
      </w:r>
      <w:r w:rsidR="001250A1">
        <w:rPr>
          <w:rtl/>
        </w:rPr>
        <w:t xml:space="preserve"> </w:t>
      </w:r>
      <w:r w:rsidR="001250A1">
        <w:rPr>
          <w:rFonts w:hint="eastAsia"/>
          <w:rtl/>
        </w:rPr>
        <w:t>بالاخره</w:t>
      </w:r>
      <w:r w:rsidR="001250A1">
        <w:rPr>
          <w:rtl/>
        </w:rPr>
        <w:t xml:space="preserve"> </w:t>
      </w:r>
      <w:r w:rsidR="001250A1">
        <w:rPr>
          <w:rFonts w:hint="eastAsia"/>
          <w:rtl/>
        </w:rPr>
        <w:t>بچه</w:t>
      </w:r>
      <w:r w:rsidR="00280B2A">
        <w:rPr>
          <w:rFonts w:asciiTheme="minorHAnsi" w:hAnsiTheme="minorHAnsi" w:hint="eastAsia"/>
        </w:rPr>
        <w:t>‌</w:t>
      </w:r>
      <w:r w:rsidR="001250A1">
        <w:rPr>
          <w:rFonts w:hint="eastAsia"/>
          <w:rtl/>
        </w:rPr>
        <w:t>ها</w:t>
      </w:r>
      <w:r w:rsidR="001250A1">
        <w:rPr>
          <w:rtl/>
        </w:rPr>
        <w:t xml:space="preserve"> </w:t>
      </w:r>
      <w:r w:rsidR="001250A1">
        <w:rPr>
          <w:rFonts w:hint="eastAsia"/>
          <w:rtl/>
        </w:rPr>
        <w:t>با</w:t>
      </w:r>
      <w:r w:rsidR="001250A1">
        <w:rPr>
          <w:rFonts w:hint="cs"/>
          <w:rtl/>
        </w:rPr>
        <w:t>ی</w:t>
      </w:r>
      <w:r w:rsidR="001250A1">
        <w:rPr>
          <w:rFonts w:hint="eastAsia"/>
          <w:rtl/>
        </w:rPr>
        <w:t>د</w:t>
      </w:r>
      <w:r w:rsidR="001250A1">
        <w:rPr>
          <w:rtl/>
        </w:rPr>
        <w:t xml:space="preserve"> </w:t>
      </w:r>
      <w:r w:rsidR="001250A1">
        <w:rPr>
          <w:rFonts w:hint="eastAsia"/>
          <w:rtl/>
        </w:rPr>
        <w:t>م</w:t>
      </w:r>
      <w:r w:rsidR="001250A1">
        <w:rPr>
          <w:rFonts w:hint="cs"/>
          <w:rtl/>
        </w:rPr>
        <w:t>ی</w:t>
      </w:r>
      <w:r w:rsidR="00E91A70">
        <w:rPr>
          <w:rFonts w:hint="cs"/>
          <w:rtl/>
        </w:rPr>
        <w:t>‌</w:t>
      </w:r>
      <w:r w:rsidR="001250A1">
        <w:rPr>
          <w:rFonts w:hint="eastAsia"/>
          <w:rtl/>
        </w:rPr>
        <w:t>آمدند</w:t>
      </w:r>
      <w:r w:rsidR="001250A1">
        <w:rPr>
          <w:rtl/>
        </w:rPr>
        <w:t xml:space="preserve"> </w:t>
      </w:r>
      <w:r w:rsidR="001250A1">
        <w:rPr>
          <w:rFonts w:hint="eastAsia"/>
          <w:rtl/>
        </w:rPr>
        <w:t>ا</w:t>
      </w:r>
      <w:r w:rsidR="001250A1">
        <w:rPr>
          <w:rFonts w:hint="cs"/>
          <w:rtl/>
        </w:rPr>
        <w:t>ی</w:t>
      </w:r>
      <w:r w:rsidR="001250A1">
        <w:rPr>
          <w:rFonts w:hint="eastAsia"/>
          <w:rtl/>
        </w:rPr>
        <w:t>شون</w:t>
      </w:r>
      <w:r w:rsidR="001250A1">
        <w:rPr>
          <w:rtl/>
        </w:rPr>
        <w:t xml:space="preserve"> </w:t>
      </w:r>
      <w:r w:rsidR="001250A1">
        <w:rPr>
          <w:rFonts w:hint="eastAsia"/>
          <w:rtl/>
        </w:rPr>
        <w:t>خ</w:t>
      </w:r>
      <w:r w:rsidR="001250A1">
        <w:rPr>
          <w:rFonts w:hint="cs"/>
          <w:rtl/>
        </w:rPr>
        <w:t>ی</w:t>
      </w:r>
      <w:r w:rsidR="001250A1">
        <w:rPr>
          <w:rFonts w:hint="eastAsia"/>
          <w:rtl/>
        </w:rPr>
        <w:t>ل</w:t>
      </w:r>
      <w:r w:rsidR="001250A1">
        <w:rPr>
          <w:rFonts w:hint="cs"/>
          <w:rtl/>
        </w:rPr>
        <w:t>ی</w:t>
      </w:r>
      <w:r w:rsidR="001250A1">
        <w:rPr>
          <w:rtl/>
        </w:rPr>
        <w:t xml:space="preserve"> </w:t>
      </w:r>
      <w:r w:rsidR="001250A1">
        <w:rPr>
          <w:rFonts w:hint="eastAsia"/>
          <w:rtl/>
        </w:rPr>
        <w:t>ر</w:t>
      </w:r>
      <w:r w:rsidR="001250A1">
        <w:rPr>
          <w:rFonts w:hint="cs"/>
          <w:rtl/>
        </w:rPr>
        <w:t>ی</w:t>
      </w:r>
      <w:r w:rsidR="001250A1">
        <w:rPr>
          <w:rFonts w:hint="eastAsia"/>
          <w:rtl/>
        </w:rPr>
        <w:t>لکس</w:t>
      </w:r>
      <w:r w:rsidR="001250A1">
        <w:rPr>
          <w:rtl/>
        </w:rPr>
        <w:t xml:space="preserve"> </w:t>
      </w:r>
      <w:r w:rsidR="001250A1">
        <w:rPr>
          <w:rFonts w:hint="eastAsia"/>
          <w:rtl/>
        </w:rPr>
        <w:t>هر</w:t>
      </w:r>
      <w:r w:rsidR="001250A1">
        <w:rPr>
          <w:rtl/>
        </w:rPr>
        <w:t xml:space="preserve"> </w:t>
      </w:r>
      <w:r w:rsidR="001250A1">
        <w:rPr>
          <w:rFonts w:hint="eastAsia"/>
          <w:rtl/>
        </w:rPr>
        <w:t>چ</w:t>
      </w:r>
      <w:r w:rsidR="001250A1">
        <w:rPr>
          <w:rFonts w:hint="cs"/>
          <w:rtl/>
        </w:rPr>
        <w:t>ی</w:t>
      </w:r>
      <w:r w:rsidR="001250A1">
        <w:rPr>
          <w:rtl/>
        </w:rPr>
        <w:t xml:space="preserve"> </w:t>
      </w:r>
      <w:r w:rsidR="001250A1">
        <w:rPr>
          <w:rFonts w:hint="eastAsia"/>
          <w:rtl/>
        </w:rPr>
        <w:t>م</w:t>
      </w:r>
      <w:r w:rsidR="001250A1">
        <w:rPr>
          <w:rFonts w:hint="cs"/>
          <w:rtl/>
        </w:rPr>
        <w:t>ی</w:t>
      </w:r>
      <w:r w:rsidR="00E91A70">
        <w:rPr>
          <w:rFonts w:hint="cs"/>
          <w:rtl/>
        </w:rPr>
        <w:t>‌</w:t>
      </w:r>
      <w:r w:rsidR="001250A1">
        <w:rPr>
          <w:rFonts w:hint="eastAsia"/>
          <w:rtl/>
        </w:rPr>
        <w:t>گفت</w:t>
      </w:r>
      <w:r w:rsidR="001250A1">
        <w:rPr>
          <w:rFonts w:hint="cs"/>
          <w:rtl/>
        </w:rPr>
        <w:t>ی</w:t>
      </w:r>
      <w:r w:rsidR="00E91A70">
        <w:rPr>
          <w:rFonts w:hint="cs"/>
          <w:rtl/>
        </w:rPr>
        <w:t xml:space="preserve"> (می‌گفت)</w:t>
      </w:r>
      <w:r w:rsidR="001250A1">
        <w:rPr>
          <w:rtl/>
        </w:rPr>
        <w:t xml:space="preserve"> </w:t>
      </w:r>
      <w:r w:rsidR="001250A1">
        <w:rPr>
          <w:rFonts w:hint="eastAsia"/>
          <w:rtl/>
        </w:rPr>
        <w:t>ولش</w:t>
      </w:r>
      <w:r w:rsidR="001250A1">
        <w:rPr>
          <w:rtl/>
        </w:rPr>
        <w:t xml:space="preserve"> </w:t>
      </w:r>
      <w:r w:rsidR="001250A1">
        <w:rPr>
          <w:rFonts w:hint="eastAsia"/>
          <w:rtl/>
        </w:rPr>
        <w:t>کن</w:t>
      </w:r>
      <w:r w:rsidR="001250A1">
        <w:rPr>
          <w:rFonts w:hint="cs"/>
          <w:rtl/>
        </w:rPr>
        <w:t>ی</w:t>
      </w:r>
      <w:r w:rsidR="001250A1">
        <w:rPr>
          <w:rFonts w:hint="eastAsia"/>
          <w:rtl/>
        </w:rPr>
        <w:t>د</w:t>
      </w:r>
      <w:r w:rsidR="00E91A70">
        <w:rPr>
          <w:rFonts w:hint="cs"/>
          <w:rtl/>
        </w:rPr>
        <w:t>،</w:t>
      </w:r>
      <w:r w:rsidR="001250A1">
        <w:rPr>
          <w:rtl/>
        </w:rPr>
        <w:t xml:space="preserve"> </w:t>
      </w:r>
      <w:r w:rsidR="001250A1">
        <w:rPr>
          <w:rFonts w:hint="eastAsia"/>
          <w:rtl/>
        </w:rPr>
        <w:t>حالا</w:t>
      </w:r>
      <w:r w:rsidR="001250A1">
        <w:rPr>
          <w:rtl/>
        </w:rPr>
        <w:t xml:space="preserve"> </w:t>
      </w:r>
      <w:r w:rsidR="001250A1">
        <w:rPr>
          <w:rFonts w:hint="eastAsia"/>
          <w:rtl/>
        </w:rPr>
        <w:t>اشکال</w:t>
      </w:r>
      <w:r w:rsidR="001250A1">
        <w:rPr>
          <w:rtl/>
        </w:rPr>
        <w:t xml:space="preserve"> </w:t>
      </w:r>
      <w:r w:rsidR="001250A1">
        <w:rPr>
          <w:rFonts w:hint="eastAsia"/>
          <w:rtl/>
        </w:rPr>
        <w:t>نداره</w:t>
      </w:r>
      <w:r w:rsidR="00E91A70">
        <w:rPr>
          <w:rFonts w:hint="cs"/>
          <w:rtl/>
        </w:rPr>
        <w:t>،</w:t>
      </w:r>
      <w:r w:rsidR="001250A1">
        <w:rPr>
          <w:rtl/>
        </w:rPr>
        <w:t xml:space="preserve"> </w:t>
      </w:r>
      <w:r w:rsidR="001250A1">
        <w:rPr>
          <w:rFonts w:hint="eastAsia"/>
          <w:rtl/>
        </w:rPr>
        <w:t>م</w:t>
      </w:r>
      <w:r w:rsidR="001250A1">
        <w:rPr>
          <w:rFonts w:hint="cs"/>
          <w:rtl/>
        </w:rPr>
        <w:t>ی</w:t>
      </w:r>
      <w:r w:rsidR="00E91A70">
        <w:rPr>
          <w:rFonts w:hint="cs"/>
          <w:rtl/>
        </w:rPr>
        <w:t>‌</w:t>
      </w:r>
      <w:r w:rsidR="001250A1">
        <w:rPr>
          <w:rFonts w:hint="eastAsia"/>
          <w:rtl/>
        </w:rPr>
        <w:t>گذره</w:t>
      </w:r>
      <w:r w:rsidR="00E91A70">
        <w:rPr>
          <w:rFonts w:hint="cs"/>
          <w:rtl/>
        </w:rPr>
        <w:t>،</w:t>
      </w:r>
      <w:r w:rsidR="001250A1">
        <w:rPr>
          <w:rtl/>
        </w:rPr>
        <w:t xml:space="preserve"> </w:t>
      </w:r>
      <w:r w:rsidR="001250A1">
        <w:rPr>
          <w:rFonts w:hint="eastAsia"/>
          <w:rtl/>
        </w:rPr>
        <w:t>حالا</w:t>
      </w:r>
      <w:r w:rsidR="001250A1">
        <w:rPr>
          <w:rtl/>
        </w:rPr>
        <w:t xml:space="preserve"> </w:t>
      </w:r>
      <w:r w:rsidR="001250A1">
        <w:rPr>
          <w:rFonts w:hint="eastAsia"/>
          <w:rtl/>
        </w:rPr>
        <w:t>پول</w:t>
      </w:r>
      <w:r w:rsidR="001250A1">
        <w:rPr>
          <w:rtl/>
        </w:rPr>
        <w:t xml:space="preserve"> </w:t>
      </w:r>
      <w:r w:rsidR="001250A1">
        <w:rPr>
          <w:rFonts w:hint="eastAsia"/>
          <w:rtl/>
        </w:rPr>
        <w:t>ندار</w:t>
      </w:r>
      <w:r w:rsidR="001250A1">
        <w:rPr>
          <w:rFonts w:hint="cs"/>
          <w:rtl/>
        </w:rPr>
        <w:t>ی</w:t>
      </w:r>
      <w:r w:rsidR="001250A1">
        <w:rPr>
          <w:rFonts w:hint="eastAsia"/>
          <w:rtl/>
        </w:rPr>
        <w:t>م</w:t>
      </w:r>
      <w:r w:rsidR="00E91A70">
        <w:rPr>
          <w:rFonts w:hint="cs"/>
          <w:rtl/>
        </w:rPr>
        <w:t>،</w:t>
      </w:r>
      <w:r w:rsidR="001250A1">
        <w:rPr>
          <w:rtl/>
        </w:rPr>
        <w:t xml:space="preserve"> </w:t>
      </w:r>
      <w:r w:rsidR="001250A1">
        <w:rPr>
          <w:rFonts w:hint="eastAsia"/>
          <w:rtl/>
        </w:rPr>
        <w:t>در</w:t>
      </w:r>
      <w:r w:rsidR="001250A1">
        <w:rPr>
          <w:rtl/>
        </w:rPr>
        <w:t xml:space="preserve"> </w:t>
      </w:r>
      <w:r w:rsidR="001250A1">
        <w:rPr>
          <w:rFonts w:hint="eastAsia"/>
          <w:rtl/>
        </w:rPr>
        <w:t>صورت</w:t>
      </w:r>
      <w:r w:rsidR="001250A1">
        <w:rPr>
          <w:rFonts w:hint="cs"/>
          <w:rtl/>
        </w:rPr>
        <w:t>ی</w:t>
      </w:r>
      <w:r w:rsidR="001250A1">
        <w:rPr>
          <w:rtl/>
        </w:rPr>
        <w:t xml:space="preserve"> </w:t>
      </w:r>
      <w:r w:rsidR="001250A1">
        <w:rPr>
          <w:rFonts w:hint="eastAsia"/>
          <w:rtl/>
        </w:rPr>
        <w:t>که</w:t>
      </w:r>
      <w:r w:rsidR="001250A1">
        <w:rPr>
          <w:rtl/>
        </w:rPr>
        <w:t xml:space="preserve"> </w:t>
      </w:r>
      <w:r w:rsidR="001250A1">
        <w:rPr>
          <w:rFonts w:hint="eastAsia"/>
          <w:rtl/>
        </w:rPr>
        <w:t>پولم</w:t>
      </w:r>
      <w:r w:rsidR="001250A1">
        <w:rPr>
          <w:rtl/>
        </w:rPr>
        <w:t xml:space="preserve"> </w:t>
      </w:r>
      <w:r w:rsidR="001250A1">
        <w:rPr>
          <w:rFonts w:hint="eastAsia"/>
          <w:rtl/>
        </w:rPr>
        <w:t>داشتند</w:t>
      </w:r>
      <w:r w:rsidR="001250A1">
        <w:rPr>
          <w:rtl/>
        </w:rPr>
        <w:t xml:space="preserve"> </w:t>
      </w:r>
      <w:r w:rsidR="001250A1">
        <w:rPr>
          <w:rFonts w:hint="eastAsia"/>
          <w:rtl/>
        </w:rPr>
        <w:t>ول</w:t>
      </w:r>
      <w:r w:rsidR="001250A1">
        <w:rPr>
          <w:rFonts w:hint="cs"/>
          <w:rtl/>
        </w:rPr>
        <w:t>ی</w:t>
      </w:r>
      <w:r w:rsidR="001250A1">
        <w:rPr>
          <w:rtl/>
        </w:rPr>
        <w:t xml:space="preserve"> </w:t>
      </w:r>
      <w:r w:rsidR="001250A1">
        <w:rPr>
          <w:rFonts w:hint="cs"/>
          <w:rtl/>
        </w:rPr>
        <w:t>ی</w:t>
      </w:r>
      <w:r w:rsidR="001250A1">
        <w:rPr>
          <w:rFonts w:hint="eastAsia"/>
          <w:rtl/>
        </w:rPr>
        <w:t>ک</w:t>
      </w:r>
      <w:r w:rsidR="001250A1">
        <w:rPr>
          <w:rtl/>
        </w:rPr>
        <w:t xml:space="preserve"> </w:t>
      </w:r>
      <w:r w:rsidR="001250A1">
        <w:rPr>
          <w:rFonts w:hint="eastAsia"/>
          <w:rtl/>
        </w:rPr>
        <w:t>مد</w:t>
      </w:r>
      <w:r w:rsidR="001250A1">
        <w:rPr>
          <w:rFonts w:hint="cs"/>
          <w:rtl/>
        </w:rPr>
        <w:t>ی</w:t>
      </w:r>
      <w:r w:rsidR="001250A1">
        <w:rPr>
          <w:rFonts w:hint="eastAsia"/>
          <w:rtl/>
        </w:rPr>
        <w:t>ر</w:t>
      </w:r>
      <w:r w:rsidR="001250A1">
        <w:rPr>
          <w:rtl/>
        </w:rPr>
        <w:t xml:space="preserve"> </w:t>
      </w:r>
      <w:r w:rsidR="001250A1">
        <w:rPr>
          <w:rFonts w:hint="eastAsia"/>
          <w:rtl/>
        </w:rPr>
        <w:t>با</w:t>
      </w:r>
      <w:r w:rsidR="001250A1">
        <w:rPr>
          <w:rFonts w:hint="cs"/>
          <w:rtl/>
        </w:rPr>
        <w:t>ی</w:t>
      </w:r>
      <w:r w:rsidR="001250A1">
        <w:rPr>
          <w:rFonts w:hint="eastAsia"/>
          <w:rtl/>
        </w:rPr>
        <w:t>د</w:t>
      </w:r>
      <w:r w:rsidR="001250A1">
        <w:rPr>
          <w:rtl/>
        </w:rPr>
        <w:t xml:space="preserve"> </w:t>
      </w:r>
      <w:r w:rsidR="001250A1">
        <w:rPr>
          <w:rFonts w:hint="eastAsia"/>
          <w:rtl/>
        </w:rPr>
        <w:t>آن</w:t>
      </w:r>
      <w:r w:rsidR="001250A1">
        <w:rPr>
          <w:rtl/>
        </w:rPr>
        <w:t xml:space="preserve"> </w:t>
      </w:r>
      <w:r w:rsidR="001250A1">
        <w:rPr>
          <w:rFonts w:hint="eastAsia"/>
          <w:rtl/>
        </w:rPr>
        <w:t>دغدغه</w:t>
      </w:r>
      <w:r w:rsidR="001250A1">
        <w:rPr>
          <w:rtl/>
        </w:rPr>
        <w:t xml:space="preserve"> </w:t>
      </w:r>
      <w:r w:rsidR="001250A1">
        <w:rPr>
          <w:rFonts w:hint="eastAsia"/>
          <w:rtl/>
        </w:rPr>
        <w:t>را</w:t>
      </w:r>
      <w:r w:rsidR="001250A1">
        <w:rPr>
          <w:rtl/>
        </w:rPr>
        <w:t xml:space="preserve"> </w:t>
      </w:r>
      <w:r w:rsidR="001250A1">
        <w:rPr>
          <w:rFonts w:hint="eastAsia"/>
          <w:rtl/>
        </w:rPr>
        <w:t>داشته</w:t>
      </w:r>
      <w:r w:rsidR="001250A1">
        <w:rPr>
          <w:rtl/>
        </w:rPr>
        <w:t xml:space="preserve"> </w:t>
      </w:r>
      <w:r w:rsidR="001250A1">
        <w:rPr>
          <w:rFonts w:hint="eastAsia"/>
          <w:rtl/>
        </w:rPr>
        <w:t>باشد</w:t>
      </w:r>
      <w:r w:rsidR="001250A1">
        <w:rPr>
          <w:rtl/>
        </w:rPr>
        <w:t xml:space="preserve"> </w:t>
      </w:r>
      <w:r w:rsidR="001250A1">
        <w:rPr>
          <w:rFonts w:hint="eastAsia"/>
          <w:rtl/>
        </w:rPr>
        <w:t>که</w:t>
      </w:r>
      <w:r w:rsidR="001250A1">
        <w:rPr>
          <w:rtl/>
        </w:rPr>
        <w:t xml:space="preserve"> </w:t>
      </w:r>
      <w:r w:rsidR="001250A1">
        <w:rPr>
          <w:rFonts w:hint="eastAsia"/>
          <w:rtl/>
        </w:rPr>
        <w:t>شما</w:t>
      </w:r>
      <w:r w:rsidR="001250A1">
        <w:rPr>
          <w:rtl/>
        </w:rPr>
        <w:t xml:space="preserve"> </w:t>
      </w:r>
      <w:r w:rsidR="001250A1">
        <w:rPr>
          <w:rFonts w:hint="eastAsia"/>
          <w:rtl/>
        </w:rPr>
        <w:t>الان</w:t>
      </w:r>
      <w:r w:rsidR="001250A1">
        <w:rPr>
          <w:rtl/>
        </w:rPr>
        <w:t xml:space="preserve"> </w:t>
      </w:r>
      <w:r w:rsidR="001250A1">
        <w:rPr>
          <w:rFonts w:hint="eastAsia"/>
          <w:rtl/>
        </w:rPr>
        <w:t>که</w:t>
      </w:r>
      <w:r w:rsidR="001250A1">
        <w:rPr>
          <w:rtl/>
        </w:rPr>
        <w:t xml:space="preserve"> </w:t>
      </w:r>
      <w:r w:rsidR="001250A1">
        <w:rPr>
          <w:rFonts w:hint="eastAsia"/>
          <w:rtl/>
        </w:rPr>
        <w:t>بچه</w:t>
      </w:r>
      <w:r w:rsidR="00280B2A">
        <w:rPr>
          <w:rFonts w:hint="cs"/>
          <w:rtl/>
        </w:rPr>
        <w:t>‌</w:t>
      </w:r>
      <w:r w:rsidR="001250A1">
        <w:rPr>
          <w:rFonts w:hint="eastAsia"/>
          <w:rtl/>
        </w:rPr>
        <w:t>ها</w:t>
      </w:r>
      <w:r w:rsidR="001250A1">
        <w:rPr>
          <w:rtl/>
        </w:rPr>
        <w:t xml:space="preserve"> </w:t>
      </w:r>
      <w:r w:rsidR="001250A1">
        <w:rPr>
          <w:rFonts w:hint="eastAsia"/>
          <w:rtl/>
        </w:rPr>
        <w:t>م</w:t>
      </w:r>
      <w:r w:rsidR="001250A1">
        <w:rPr>
          <w:rFonts w:hint="cs"/>
          <w:rtl/>
        </w:rPr>
        <w:t>ی</w:t>
      </w:r>
      <w:r w:rsidR="001250A1">
        <w:rPr>
          <w:rFonts w:hint="eastAsia"/>
          <w:rtl/>
        </w:rPr>
        <w:t>ان</w:t>
      </w:r>
      <w:r w:rsidR="00E91A70">
        <w:rPr>
          <w:rFonts w:hint="cs"/>
          <w:rtl/>
        </w:rPr>
        <w:t xml:space="preserve"> (باید فضا رو آماده کنی)</w:t>
      </w:r>
      <w:r w:rsidR="00280B2A">
        <w:rPr>
          <w:rFonts w:hint="cs"/>
          <w:rtl/>
        </w:rPr>
        <w:t xml:space="preserve">. </w:t>
      </w:r>
      <w:r w:rsidR="00280B2A">
        <w:rPr>
          <w:rFonts w:hint="eastAsia"/>
          <w:rtl/>
        </w:rPr>
        <w:t>به</w:t>
      </w:r>
      <w:r w:rsidR="00280B2A">
        <w:rPr>
          <w:rtl/>
        </w:rPr>
        <w:t xml:space="preserve"> </w:t>
      </w:r>
      <w:r w:rsidR="00280B2A">
        <w:rPr>
          <w:rFonts w:hint="eastAsia"/>
          <w:rtl/>
        </w:rPr>
        <w:t>نظر</w:t>
      </w:r>
      <w:r w:rsidR="00280B2A">
        <w:rPr>
          <w:rtl/>
        </w:rPr>
        <w:t xml:space="preserve"> </w:t>
      </w:r>
      <w:r w:rsidR="00280B2A">
        <w:rPr>
          <w:rFonts w:hint="eastAsia"/>
          <w:rtl/>
        </w:rPr>
        <w:t>من</w:t>
      </w:r>
      <w:r w:rsidR="00280B2A">
        <w:rPr>
          <w:rtl/>
        </w:rPr>
        <w:t xml:space="preserve"> </w:t>
      </w:r>
      <w:r w:rsidR="00280B2A">
        <w:rPr>
          <w:rFonts w:hint="eastAsia"/>
          <w:rtl/>
        </w:rPr>
        <w:t>کس</w:t>
      </w:r>
      <w:r w:rsidR="00280B2A">
        <w:rPr>
          <w:rFonts w:hint="cs"/>
          <w:rtl/>
        </w:rPr>
        <w:t>ی</w:t>
      </w:r>
      <w:r w:rsidR="00280B2A">
        <w:rPr>
          <w:rtl/>
        </w:rPr>
        <w:t xml:space="preserve"> </w:t>
      </w:r>
      <w:r w:rsidR="00280B2A">
        <w:rPr>
          <w:rFonts w:hint="eastAsia"/>
          <w:rtl/>
        </w:rPr>
        <w:t>که</w:t>
      </w:r>
      <w:r w:rsidR="00280B2A">
        <w:rPr>
          <w:rtl/>
        </w:rPr>
        <w:t xml:space="preserve"> </w:t>
      </w:r>
      <w:r w:rsidR="00280B2A">
        <w:rPr>
          <w:rFonts w:hint="eastAsia"/>
          <w:rtl/>
        </w:rPr>
        <w:t>ب</w:t>
      </w:r>
      <w:r w:rsidR="00280B2A">
        <w:rPr>
          <w:rFonts w:hint="cs"/>
          <w:rtl/>
        </w:rPr>
        <w:t>ی</w:t>
      </w:r>
      <w:r w:rsidR="00280B2A">
        <w:rPr>
          <w:rtl/>
        </w:rPr>
        <w:softHyphen/>
      </w:r>
      <w:r w:rsidR="00280B2A">
        <w:rPr>
          <w:rFonts w:hint="eastAsia"/>
          <w:rtl/>
        </w:rPr>
        <w:t>خ</w:t>
      </w:r>
      <w:r w:rsidR="00280B2A">
        <w:rPr>
          <w:rFonts w:hint="cs"/>
          <w:rtl/>
        </w:rPr>
        <w:t>ی</w:t>
      </w:r>
      <w:r w:rsidR="00280B2A">
        <w:rPr>
          <w:rFonts w:hint="eastAsia"/>
          <w:rtl/>
        </w:rPr>
        <w:t>ال</w:t>
      </w:r>
      <w:r w:rsidR="00280B2A">
        <w:rPr>
          <w:rtl/>
        </w:rPr>
        <w:t xml:space="preserve"> </w:t>
      </w:r>
      <w:r w:rsidR="00280B2A">
        <w:rPr>
          <w:rFonts w:hint="eastAsia"/>
          <w:rtl/>
        </w:rPr>
        <w:t>باشه</w:t>
      </w:r>
      <w:r w:rsidR="00280B2A">
        <w:rPr>
          <w:rtl/>
        </w:rPr>
        <w:t xml:space="preserve"> </w:t>
      </w:r>
      <w:r w:rsidR="00280B2A">
        <w:rPr>
          <w:rFonts w:hint="eastAsia"/>
          <w:rtl/>
        </w:rPr>
        <w:t>برا</w:t>
      </w:r>
      <w:r w:rsidR="00280B2A">
        <w:rPr>
          <w:rFonts w:hint="cs"/>
          <w:rtl/>
        </w:rPr>
        <w:t>ی</w:t>
      </w:r>
      <w:r w:rsidR="00280B2A">
        <w:rPr>
          <w:rtl/>
        </w:rPr>
        <w:t xml:space="preserve"> </w:t>
      </w:r>
      <w:r w:rsidR="00280B2A">
        <w:rPr>
          <w:rFonts w:hint="eastAsia"/>
          <w:rtl/>
        </w:rPr>
        <w:t>مد</w:t>
      </w:r>
      <w:r w:rsidR="00280B2A">
        <w:rPr>
          <w:rFonts w:hint="cs"/>
          <w:rtl/>
        </w:rPr>
        <w:t>ی</w:t>
      </w:r>
      <w:r w:rsidR="00280B2A">
        <w:rPr>
          <w:rFonts w:hint="eastAsia"/>
          <w:rtl/>
        </w:rPr>
        <w:t>ر</w:t>
      </w:r>
      <w:r w:rsidR="00280B2A">
        <w:rPr>
          <w:rFonts w:hint="cs"/>
          <w:rtl/>
        </w:rPr>
        <w:t>ی</w:t>
      </w:r>
      <w:r w:rsidR="00280B2A">
        <w:rPr>
          <w:rFonts w:hint="eastAsia"/>
          <w:rtl/>
        </w:rPr>
        <w:t>ت</w:t>
      </w:r>
      <w:r w:rsidR="00280B2A">
        <w:rPr>
          <w:rtl/>
        </w:rPr>
        <w:t xml:space="preserve"> </w:t>
      </w:r>
      <w:r w:rsidR="00280B2A">
        <w:rPr>
          <w:rFonts w:hint="eastAsia"/>
          <w:rtl/>
        </w:rPr>
        <w:t>مناسب</w:t>
      </w:r>
      <w:r w:rsidR="00280B2A">
        <w:rPr>
          <w:rtl/>
        </w:rPr>
        <w:t xml:space="preserve"> </w:t>
      </w:r>
      <w:r w:rsidR="00280B2A">
        <w:rPr>
          <w:rFonts w:hint="eastAsia"/>
          <w:rtl/>
        </w:rPr>
        <w:t>ن</w:t>
      </w:r>
      <w:r w:rsidR="00280B2A">
        <w:rPr>
          <w:rFonts w:hint="cs"/>
          <w:rtl/>
        </w:rPr>
        <w:t>ی</w:t>
      </w:r>
      <w:r w:rsidR="00280B2A">
        <w:rPr>
          <w:rFonts w:hint="eastAsia"/>
          <w:rtl/>
        </w:rPr>
        <w:t>ست</w:t>
      </w:r>
      <w:r w:rsidR="00280B2A">
        <w:rPr>
          <w:rtl/>
        </w:rPr>
        <w:t xml:space="preserve">. </w:t>
      </w:r>
      <w:r w:rsidR="00280B2A">
        <w:rPr>
          <w:rFonts w:hint="eastAsia"/>
          <w:rtl/>
        </w:rPr>
        <w:t>متاسفانه</w:t>
      </w:r>
      <w:r w:rsidR="00280B2A">
        <w:rPr>
          <w:rtl/>
        </w:rPr>
        <w:t xml:space="preserve"> </w:t>
      </w:r>
      <w:r w:rsidR="00280B2A">
        <w:rPr>
          <w:rFonts w:hint="eastAsia"/>
          <w:rtl/>
        </w:rPr>
        <w:t>اداره</w:t>
      </w:r>
      <w:r w:rsidR="00280B2A">
        <w:rPr>
          <w:rtl/>
        </w:rPr>
        <w:t xml:space="preserve"> </w:t>
      </w:r>
      <w:r w:rsidR="00280B2A">
        <w:rPr>
          <w:rFonts w:hint="eastAsia"/>
          <w:rtl/>
        </w:rPr>
        <w:t>در</w:t>
      </w:r>
      <w:r w:rsidR="00280B2A">
        <w:rPr>
          <w:rtl/>
        </w:rPr>
        <w:t xml:space="preserve"> </w:t>
      </w:r>
      <w:r w:rsidR="00280B2A">
        <w:rPr>
          <w:rFonts w:hint="eastAsia"/>
          <w:rtl/>
        </w:rPr>
        <w:t>انتخاب</w:t>
      </w:r>
      <w:r w:rsidR="00280B2A">
        <w:rPr>
          <w:rtl/>
        </w:rPr>
        <w:t xml:space="preserve"> </w:t>
      </w:r>
      <w:r w:rsidR="00280B2A">
        <w:rPr>
          <w:rFonts w:hint="eastAsia"/>
          <w:rtl/>
        </w:rPr>
        <w:t>مد</w:t>
      </w:r>
      <w:r w:rsidR="00280B2A">
        <w:rPr>
          <w:rFonts w:hint="cs"/>
          <w:rtl/>
        </w:rPr>
        <w:t>ی</w:t>
      </w:r>
      <w:r w:rsidR="00280B2A">
        <w:rPr>
          <w:rFonts w:hint="eastAsia"/>
          <w:rtl/>
        </w:rPr>
        <w:t>ر</w:t>
      </w:r>
      <w:r w:rsidR="00280B2A">
        <w:rPr>
          <w:rtl/>
        </w:rPr>
        <w:t xml:space="preserve"> </w:t>
      </w:r>
      <w:r w:rsidR="00280B2A">
        <w:rPr>
          <w:rFonts w:hint="eastAsia"/>
          <w:rtl/>
        </w:rPr>
        <w:t>به</w:t>
      </w:r>
      <w:r w:rsidR="00280B2A">
        <w:rPr>
          <w:rtl/>
        </w:rPr>
        <w:t xml:space="preserve"> </w:t>
      </w:r>
      <w:r w:rsidR="00280B2A">
        <w:rPr>
          <w:rFonts w:hint="eastAsia"/>
          <w:rtl/>
        </w:rPr>
        <w:t>ا</w:t>
      </w:r>
      <w:r w:rsidR="00280B2A">
        <w:rPr>
          <w:rFonts w:hint="cs"/>
          <w:rtl/>
        </w:rPr>
        <w:t>ی</w:t>
      </w:r>
      <w:r w:rsidR="00280B2A">
        <w:rPr>
          <w:rFonts w:hint="eastAsia"/>
          <w:rtl/>
        </w:rPr>
        <w:t>ن</w:t>
      </w:r>
      <w:r w:rsidR="00280B2A">
        <w:rPr>
          <w:rtl/>
        </w:rPr>
        <w:t xml:space="preserve"> </w:t>
      </w:r>
      <w:r w:rsidR="00280B2A">
        <w:rPr>
          <w:rFonts w:hint="eastAsia"/>
          <w:rtl/>
        </w:rPr>
        <w:t>چ</w:t>
      </w:r>
      <w:r w:rsidR="00280B2A">
        <w:rPr>
          <w:rFonts w:hint="cs"/>
          <w:rtl/>
        </w:rPr>
        <w:t>ی</w:t>
      </w:r>
      <w:r w:rsidR="00280B2A">
        <w:rPr>
          <w:rFonts w:hint="eastAsia"/>
          <w:rtl/>
        </w:rPr>
        <w:t>زها</w:t>
      </w:r>
      <w:r w:rsidR="00280B2A">
        <w:rPr>
          <w:rtl/>
        </w:rPr>
        <w:t xml:space="preserve"> </w:t>
      </w:r>
      <w:r w:rsidR="00280B2A">
        <w:rPr>
          <w:rFonts w:hint="eastAsia"/>
          <w:rtl/>
        </w:rPr>
        <w:t>توجه</w:t>
      </w:r>
      <w:r w:rsidR="00280B2A">
        <w:rPr>
          <w:rtl/>
        </w:rPr>
        <w:t xml:space="preserve"> </w:t>
      </w:r>
      <w:r w:rsidR="00280B2A">
        <w:rPr>
          <w:rFonts w:hint="eastAsia"/>
          <w:rtl/>
        </w:rPr>
        <w:t>نم</w:t>
      </w:r>
      <w:r w:rsidR="00280B2A">
        <w:rPr>
          <w:rFonts w:hint="cs"/>
          <w:rtl/>
        </w:rPr>
        <w:t>ی</w:t>
      </w:r>
      <w:r w:rsidR="00280B2A">
        <w:rPr>
          <w:rtl/>
        </w:rPr>
        <w:softHyphen/>
      </w:r>
      <w:r w:rsidR="00280B2A">
        <w:rPr>
          <w:rFonts w:hint="eastAsia"/>
          <w:rtl/>
        </w:rPr>
        <w:t>کنه</w:t>
      </w:r>
      <w:r w:rsidR="00280B2A">
        <w:rPr>
          <w:rtl/>
        </w:rPr>
        <w:t>.</w:t>
      </w:r>
      <w:r w:rsidR="00104A66">
        <w:rPr>
          <w:rFonts w:cs="Calibri" w:hint="cs"/>
          <w:rtl/>
        </w:rPr>
        <w:t>"</w:t>
      </w:r>
    </w:p>
    <w:p w14:paraId="6D8472C9" w14:textId="307E3506" w:rsidR="00823FBE" w:rsidRDefault="004E239C" w:rsidP="006419A6">
      <w:pPr>
        <w:pStyle w:val="1-1-1"/>
        <w:numPr>
          <w:ilvl w:val="0"/>
          <w:numId w:val="0"/>
        </w:numPr>
        <w:ind w:left="11"/>
      </w:pPr>
      <w:bookmarkStart w:id="124" w:name="_Toc144767788"/>
      <w:r>
        <w:rPr>
          <w:rFonts w:hint="cs"/>
          <w:rtl/>
        </w:rPr>
        <w:t>معتقد به کرامت دانش‌آموز</w:t>
      </w:r>
      <w:bookmarkEnd w:id="124"/>
    </w:p>
    <w:p w14:paraId="4053D6C0" w14:textId="02AB8303" w:rsidR="00017A1C" w:rsidRPr="00017A1C" w:rsidRDefault="00017A1C" w:rsidP="00302BAA">
      <w:pPr>
        <w:pStyle w:val="ac"/>
        <w:rPr>
          <w:rtl/>
        </w:rPr>
      </w:pPr>
      <w:r>
        <w:rPr>
          <w:rFonts w:hint="cs"/>
          <w:rtl/>
        </w:rPr>
        <w:t xml:space="preserve">کد 8: </w:t>
      </w:r>
      <w:r>
        <w:rPr>
          <w:rFonts w:cs="Calibri" w:hint="cs"/>
          <w:rtl/>
        </w:rPr>
        <w:t>"</w:t>
      </w:r>
      <w:r w:rsidRPr="00017A1C">
        <w:rPr>
          <w:rtl/>
        </w:rPr>
        <w:t xml:space="preserve"> </w:t>
      </w:r>
      <w:r>
        <w:rPr>
          <w:rtl/>
        </w:rPr>
        <w:t>اولش این هست که بخواهی نگرش اون فرد صاحب مکان را تغییر بدهی. برایش دغدغه باشد که بچه های مدرسه ای آینده ی این محله هستند نه اینکه فقط همان لحظه خودش را ببیند. این دید طولانی مدتی می خواهد که ما هم متاسفانه نداریم.</w:t>
      </w:r>
      <w:r>
        <w:rPr>
          <w:rFonts w:hint="cs"/>
          <w:rtl/>
        </w:rPr>
        <w:t>"</w:t>
      </w:r>
    </w:p>
    <w:p w14:paraId="75D400B9" w14:textId="4BC42F35" w:rsidR="000A2CCB" w:rsidRPr="000A2CCB" w:rsidRDefault="000A2CCB" w:rsidP="00302BAA">
      <w:pPr>
        <w:pStyle w:val="ac"/>
        <w:rPr>
          <w:rFonts w:cs="Calibri"/>
          <w:rtl/>
        </w:rPr>
      </w:pPr>
      <w:r>
        <w:rPr>
          <w:rFonts w:hint="cs"/>
          <w:rtl/>
        </w:rPr>
        <w:t xml:space="preserve">کد 12: </w:t>
      </w:r>
      <w:r>
        <w:rPr>
          <w:rFonts w:cs="Calibri" w:hint="cs"/>
          <w:rtl/>
        </w:rPr>
        <w:t>"</w:t>
      </w:r>
      <w:r w:rsidRPr="000A2CCB">
        <w:rPr>
          <w:rtl/>
        </w:rPr>
        <w:t xml:space="preserve"> </w:t>
      </w:r>
      <w:r>
        <w:rPr>
          <w:rtl/>
        </w:rPr>
        <w:t>من همیشه فکر میکنم اولویت من بچه است. من مدیر دانش آموزان هستم نه پدر و مادرها که حالا سالی دو دفعه بخوام انجمن و اولیا رو دعوت بکنم که حالا دو دفعه جشن داشته باشیم، دو دفعه عزاداری.</w:t>
      </w:r>
      <w:r>
        <w:rPr>
          <w:rFonts w:hint="cs"/>
          <w:rtl/>
        </w:rPr>
        <w:t>"</w:t>
      </w:r>
    </w:p>
    <w:p w14:paraId="233E8562" w14:textId="1AE8F38C" w:rsidR="0099759C" w:rsidRPr="0099759C" w:rsidRDefault="0099759C" w:rsidP="00302BAA">
      <w:pPr>
        <w:pStyle w:val="ac"/>
        <w:rPr>
          <w:rFonts w:cs="Calibri"/>
          <w:rtl/>
        </w:rPr>
      </w:pPr>
      <w:r>
        <w:rPr>
          <w:rFonts w:hint="cs"/>
          <w:rtl/>
        </w:rPr>
        <w:t xml:space="preserve">کد 15: </w:t>
      </w:r>
      <w:r>
        <w:rPr>
          <w:rFonts w:cs="Calibri" w:hint="cs"/>
          <w:rtl/>
        </w:rPr>
        <w:t>"</w:t>
      </w:r>
      <w:r>
        <w:rPr>
          <w:rtl/>
        </w:rPr>
        <w:t xml:space="preserve"> من حتی به معلم هایم هم در شورا میگم. میگم شما اگر تدریس درست نداشته باشید من کمکتان میکنم اما اگر بخواهید روح بچه ای رو خراب کنید بدونید خط قرمز منه و واقعا کوتاه نمیام. توروخدا با روح و روان بچه ی من بازی نکنید.</w:t>
      </w:r>
      <w:r>
        <w:rPr>
          <w:rFonts w:hint="cs"/>
          <w:rtl/>
        </w:rPr>
        <w:t>"</w:t>
      </w:r>
    </w:p>
    <w:p w14:paraId="418C8596" w14:textId="33AD87C6" w:rsidR="004E239C" w:rsidRDefault="004E239C" w:rsidP="00302BAA">
      <w:pPr>
        <w:pStyle w:val="ac"/>
        <w:rPr>
          <w:rtl/>
        </w:rPr>
      </w:pPr>
      <w:r>
        <w:rPr>
          <w:rFonts w:hint="cs"/>
          <w:rtl/>
        </w:rPr>
        <w:t xml:space="preserve">کد 22: </w:t>
      </w:r>
      <w:r>
        <w:rPr>
          <w:rFonts w:cs="Calibri" w:hint="cs"/>
          <w:rtl/>
        </w:rPr>
        <w:t>"</w:t>
      </w:r>
      <w:r>
        <w:rPr>
          <w:rtl/>
        </w:rPr>
        <w:t xml:space="preserve"> اونهایی که به کرامت بچه معتقد هستند می‌گوید بچه عزیز است، ذینفع اینجاست، مشتری واقعی من بچه است. اگر کسی که حقوق انسانی، </w:t>
      </w:r>
      <w:r>
        <w:rPr>
          <w:rFonts w:ascii="Cambria" w:hAnsi="Cambria" w:cs="Cambria"/>
        </w:rPr>
        <w:t>human rights</w:t>
      </w:r>
      <w:r>
        <w:rPr>
          <w:rtl/>
        </w:rPr>
        <w:t xml:space="preserve"> رو به معنای واقعی کلمه قبول داره، من وظیفه دارم آنچه را که کمک می‌کنه این بچه در این فضا احساس آرامش بیشتری بکنه انجام بدهم چون رابطۀ بین یادگیری و احساس آرامش و ایمنی و احساس نیاز برای بهتر آموختن یک رابطۀ مستقیم قطعی است. اگر محیط کلاس ایمن نباشه من نمیتونم یاد بگیرم، آرامش نداشته باشم نمی‌تونم یاد بگیرم، انگیزۀ لازم، شوق به یادگیری نداشته باشم نمی توانم یاد بگیرم.</w:t>
      </w:r>
      <w:r>
        <w:rPr>
          <w:rFonts w:hint="cs"/>
          <w:rtl/>
        </w:rPr>
        <w:t>"</w:t>
      </w:r>
    </w:p>
    <w:p w14:paraId="31A5A21B" w14:textId="322D9DBE" w:rsidR="002F3B8E" w:rsidRDefault="000E4398" w:rsidP="00604700">
      <w:pPr>
        <w:pStyle w:val="1-1-1"/>
        <w:numPr>
          <w:ilvl w:val="0"/>
          <w:numId w:val="0"/>
        </w:numPr>
        <w:ind w:left="11"/>
      </w:pPr>
      <w:bookmarkStart w:id="125" w:name="_Toc144767789"/>
      <w:r>
        <w:rPr>
          <w:rFonts w:hint="cs"/>
          <w:rtl/>
        </w:rPr>
        <w:t>جسور</w:t>
      </w:r>
      <w:r w:rsidR="002F3B8E">
        <w:rPr>
          <w:rFonts w:hint="cs"/>
          <w:rtl/>
        </w:rPr>
        <w:t xml:space="preserve"> و ریسک‌پذیر</w:t>
      </w:r>
      <w:bookmarkEnd w:id="125"/>
    </w:p>
    <w:p w14:paraId="48B9EA1A" w14:textId="6A5BA6E7" w:rsidR="007B4941" w:rsidRDefault="007B4941" w:rsidP="00302BAA">
      <w:pPr>
        <w:pStyle w:val="ac"/>
        <w:rPr>
          <w:rtl/>
        </w:rPr>
      </w:pPr>
      <w:r>
        <w:rPr>
          <w:rFonts w:hint="cs"/>
          <w:rtl/>
        </w:rPr>
        <w:t xml:space="preserve">کد 8: </w:t>
      </w:r>
      <w:r>
        <w:rPr>
          <w:rFonts w:cs="Calibri" w:hint="cs"/>
          <w:rtl/>
        </w:rPr>
        <w:t>"</w:t>
      </w:r>
      <w:r w:rsidRPr="007B4941">
        <w:rPr>
          <w:rtl/>
        </w:rPr>
        <w:t xml:space="preserve"> </w:t>
      </w:r>
      <w:r>
        <w:rPr>
          <w:rtl/>
        </w:rPr>
        <w:t>دغدغه مند باشد و باید اهل ریسک هم باشد وگرنه مدیر مدرسه نمی تواند کار انجام دهد. در حساب من هیچی پول نیست ولی دارم هزینه میکنم. این یعنی ریسک.</w:t>
      </w:r>
      <w:r>
        <w:rPr>
          <w:rFonts w:hint="cs"/>
          <w:rtl/>
        </w:rPr>
        <w:t>"</w:t>
      </w:r>
    </w:p>
    <w:p w14:paraId="508C052A" w14:textId="5B806E81" w:rsidR="000E4398" w:rsidRPr="00971E44" w:rsidRDefault="000E4398" w:rsidP="00302BAA">
      <w:pPr>
        <w:pStyle w:val="ac"/>
        <w:rPr>
          <w:rFonts w:cs="Calibri"/>
          <w:rtl/>
        </w:rPr>
      </w:pPr>
      <w:r>
        <w:rPr>
          <w:rFonts w:hint="cs"/>
          <w:rtl/>
        </w:rPr>
        <w:t xml:space="preserve">کد 33: </w:t>
      </w:r>
      <w:r>
        <w:rPr>
          <w:rFonts w:cs="Calibri" w:hint="cs"/>
          <w:rtl/>
        </w:rPr>
        <w:t>"</w:t>
      </w:r>
      <w:r w:rsidRPr="000E4398">
        <w:rPr>
          <w:rFonts w:hint="eastAsia"/>
          <w:rtl/>
        </w:rPr>
        <w:t xml:space="preserve"> </w:t>
      </w:r>
      <w:r>
        <w:rPr>
          <w:rFonts w:hint="eastAsia"/>
          <w:rtl/>
        </w:rPr>
        <w:t>مد</w:t>
      </w:r>
      <w:r>
        <w:rPr>
          <w:rFonts w:hint="cs"/>
          <w:rtl/>
        </w:rPr>
        <w:t>ی</w:t>
      </w:r>
      <w:r>
        <w:rPr>
          <w:rFonts w:hint="eastAsia"/>
          <w:rtl/>
        </w:rPr>
        <w:t>ر</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توانا</w:t>
      </w:r>
      <w:r>
        <w:rPr>
          <w:rFonts w:hint="cs"/>
          <w:rtl/>
        </w:rPr>
        <w:t>یی</w:t>
      </w:r>
      <w:r>
        <w:rPr>
          <w:rtl/>
        </w:rPr>
        <w:t xml:space="preserve"> </w:t>
      </w:r>
      <w:r>
        <w:rPr>
          <w:rFonts w:hint="eastAsia"/>
          <w:rtl/>
        </w:rPr>
        <w:t>دفاع</w:t>
      </w:r>
      <w:r>
        <w:rPr>
          <w:rtl/>
        </w:rPr>
        <w:t xml:space="preserve"> </w:t>
      </w:r>
      <w:r>
        <w:rPr>
          <w:rFonts w:hint="eastAsia"/>
          <w:rtl/>
        </w:rPr>
        <w:t>و</w:t>
      </w:r>
      <w:r>
        <w:rPr>
          <w:rtl/>
        </w:rPr>
        <w:t xml:space="preserve"> </w:t>
      </w:r>
      <w:r>
        <w:rPr>
          <w:rFonts w:hint="eastAsia"/>
          <w:rtl/>
        </w:rPr>
        <w:t>جسارت</w:t>
      </w:r>
      <w:r>
        <w:rPr>
          <w:rtl/>
        </w:rPr>
        <w:t xml:space="preserve"> </w:t>
      </w:r>
      <w:r>
        <w:rPr>
          <w:rFonts w:hint="eastAsia"/>
          <w:rtl/>
        </w:rPr>
        <w:t>رو</w:t>
      </w:r>
      <w:r>
        <w:rPr>
          <w:rtl/>
        </w:rPr>
        <w:t xml:space="preserve"> </w:t>
      </w:r>
      <w:r>
        <w:rPr>
          <w:rFonts w:hint="eastAsia"/>
          <w:rtl/>
        </w:rPr>
        <w:t>داشته</w:t>
      </w:r>
      <w:r>
        <w:rPr>
          <w:rtl/>
        </w:rPr>
        <w:t xml:space="preserve"> </w:t>
      </w:r>
      <w:r>
        <w:rPr>
          <w:rFonts w:hint="eastAsia"/>
          <w:rtl/>
        </w:rPr>
        <w:t>باشه</w:t>
      </w:r>
      <w:r>
        <w:rPr>
          <w:rtl/>
        </w:rPr>
        <w:t xml:space="preserve"> </w:t>
      </w:r>
      <w:r>
        <w:rPr>
          <w:rFonts w:hint="eastAsia"/>
          <w:rtl/>
        </w:rPr>
        <w:t>و</w:t>
      </w:r>
      <w:r>
        <w:rPr>
          <w:rtl/>
        </w:rPr>
        <w:t xml:space="preserve"> </w:t>
      </w:r>
      <w:r>
        <w:rPr>
          <w:rFonts w:hint="eastAsia"/>
          <w:rtl/>
        </w:rPr>
        <w:t>حرف</w:t>
      </w:r>
      <w:r>
        <w:rPr>
          <w:rtl/>
        </w:rPr>
        <w:t xml:space="preserve"> </w:t>
      </w:r>
      <w:r>
        <w:rPr>
          <w:rFonts w:hint="eastAsia"/>
          <w:rtl/>
        </w:rPr>
        <w:t>خودش</w:t>
      </w:r>
      <w:r>
        <w:rPr>
          <w:rtl/>
        </w:rPr>
        <w:t xml:space="preserve"> </w:t>
      </w:r>
      <w:r>
        <w:rPr>
          <w:rFonts w:hint="eastAsia"/>
          <w:rtl/>
        </w:rPr>
        <w:t>رو</w:t>
      </w:r>
      <w:r>
        <w:rPr>
          <w:rtl/>
        </w:rPr>
        <w:t xml:space="preserve"> </w:t>
      </w:r>
      <w:r>
        <w:rPr>
          <w:rFonts w:hint="eastAsia"/>
          <w:rtl/>
        </w:rPr>
        <w:t>به</w:t>
      </w:r>
      <w:r>
        <w:rPr>
          <w:rtl/>
        </w:rPr>
        <w:t xml:space="preserve"> </w:t>
      </w:r>
      <w:r>
        <w:rPr>
          <w:rFonts w:hint="eastAsia"/>
          <w:rtl/>
        </w:rPr>
        <w:t>کرس</w:t>
      </w:r>
      <w:r>
        <w:rPr>
          <w:rFonts w:hint="cs"/>
          <w:rtl/>
        </w:rPr>
        <w:t>ی</w:t>
      </w:r>
      <w:r>
        <w:rPr>
          <w:rtl/>
        </w:rPr>
        <w:t xml:space="preserve"> </w:t>
      </w:r>
      <w:r>
        <w:rPr>
          <w:rFonts w:hint="eastAsia"/>
          <w:rtl/>
        </w:rPr>
        <w:t>بنشونه</w:t>
      </w:r>
      <w:r>
        <w:rPr>
          <w:rtl/>
        </w:rPr>
        <w:t xml:space="preserve">. </w:t>
      </w:r>
      <w:r>
        <w:rPr>
          <w:rFonts w:hint="eastAsia"/>
          <w:rtl/>
        </w:rPr>
        <w:t>حت</w:t>
      </w:r>
      <w:r>
        <w:rPr>
          <w:rFonts w:hint="cs"/>
          <w:rtl/>
        </w:rPr>
        <w:t>ی</w:t>
      </w:r>
      <w:r>
        <w:rPr>
          <w:rtl/>
        </w:rPr>
        <w:t xml:space="preserve"> </w:t>
      </w:r>
      <w:r>
        <w:rPr>
          <w:rFonts w:hint="eastAsia"/>
          <w:rtl/>
        </w:rPr>
        <w:t>اگه</w:t>
      </w:r>
      <w:r>
        <w:rPr>
          <w:rtl/>
        </w:rPr>
        <w:t xml:space="preserve"> </w:t>
      </w:r>
      <w:r>
        <w:rPr>
          <w:rFonts w:hint="eastAsia"/>
          <w:rtl/>
        </w:rPr>
        <w:t>اداره</w:t>
      </w:r>
      <w:r>
        <w:rPr>
          <w:rtl/>
        </w:rPr>
        <w:t xml:space="preserve"> </w:t>
      </w:r>
      <w:r>
        <w:rPr>
          <w:rFonts w:hint="eastAsia"/>
          <w:rtl/>
        </w:rPr>
        <w:t>گفته</w:t>
      </w:r>
      <w:r>
        <w:rPr>
          <w:rtl/>
        </w:rPr>
        <w:t xml:space="preserve"> </w:t>
      </w:r>
      <w:r>
        <w:rPr>
          <w:rFonts w:hint="eastAsia"/>
          <w:rtl/>
        </w:rPr>
        <w:t>باشه</w:t>
      </w:r>
      <w:r>
        <w:rPr>
          <w:rtl/>
        </w:rPr>
        <w:t xml:space="preserve">. </w:t>
      </w:r>
      <w:r>
        <w:rPr>
          <w:rFonts w:hint="cs"/>
          <w:rtl/>
        </w:rPr>
        <w:t>ی</w:t>
      </w:r>
      <w:r>
        <w:rPr>
          <w:rFonts w:hint="eastAsia"/>
          <w:rtl/>
        </w:rPr>
        <w:t>عن</w:t>
      </w:r>
      <w:r>
        <w:rPr>
          <w:rFonts w:hint="cs"/>
          <w:rtl/>
        </w:rPr>
        <w:t>ی</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راحت</w:t>
      </w:r>
      <w:r>
        <w:rPr>
          <w:rtl/>
        </w:rPr>
        <w:t xml:space="preserve"> </w:t>
      </w:r>
      <w:r>
        <w:rPr>
          <w:rFonts w:hint="eastAsia"/>
          <w:rtl/>
        </w:rPr>
        <w:t>م</w:t>
      </w:r>
      <w:r>
        <w:rPr>
          <w:rFonts w:hint="cs"/>
          <w:rtl/>
        </w:rPr>
        <w:t>ی</w:t>
      </w:r>
      <w:r>
        <w:rPr>
          <w:rFonts w:hint="eastAsia"/>
          <w:rtl/>
        </w:rPr>
        <w:t>تونه</w:t>
      </w:r>
      <w:r>
        <w:rPr>
          <w:rtl/>
        </w:rPr>
        <w:t xml:space="preserve"> </w:t>
      </w:r>
      <w:r>
        <w:rPr>
          <w:rFonts w:hint="eastAsia"/>
          <w:rtl/>
        </w:rPr>
        <w:t>جلو</w:t>
      </w:r>
      <w:r>
        <w:rPr>
          <w:rFonts w:hint="cs"/>
          <w:rtl/>
        </w:rPr>
        <w:t>ی</w:t>
      </w:r>
      <w:r>
        <w:rPr>
          <w:rtl/>
        </w:rPr>
        <w:t xml:space="preserve"> </w:t>
      </w:r>
      <w:r>
        <w:rPr>
          <w:rFonts w:hint="eastAsia"/>
          <w:rtl/>
        </w:rPr>
        <w:t>اداره</w:t>
      </w:r>
      <w:r>
        <w:rPr>
          <w:rtl/>
        </w:rPr>
        <w:t xml:space="preserve"> </w:t>
      </w:r>
      <w:r>
        <w:rPr>
          <w:rFonts w:hint="eastAsia"/>
          <w:rtl/>
        </w:rPr>
        <w:t>با</w:t>
      </w:r>
      <w:r>
        <w:rPr>
          <w:rFonts w:hint="cs"/>
          <w:rtl/>
        </w:rPr>
        <w:t>ی</w:t>
      </w:r>
      <w:r>
        <w:rPr>
          <w:rFonts w:hint="eastAsia"/>
          <w:rtl/>
        </w:rPr>
        <w:t>سته</w:t>
      </w:r>
      <w:r>
        <w:rPr>
          <w:rtl/>
        </w:rPr>
        <w:t xml:space="preserve">. </w:t>
      </w:r>
      <w:r>
        <w:rPr>
          <w:rFonts w:hint="eastAsia"/>
          <w:rtl/>
        </w:rPr>
        <w:t>اداره</w:t>
      </w:r>
      <w:r>
        <w:rPr>
          <w:rtl/>
        </w:rPr>
        <w:t xml:space="preserve"> </w:t>
      </w:r>
      <w:r>
        <w:rPr>
          <w:rFonts w:hint="eastAsia"/>
          <w:rtl/>
        </w:rPr>
        <w:t>م</w:t>
      </w:r>
      <w:r>
        <w:rPr>
          <w:rFonts w:hint="cs"/>
          <w:rtl/>
        </w:rPr>
        <w:t>ی</w:t>
      </w:r>
      <w:r>
        <w:rPr>
          <w:rFonts w:hint="eastAsia"/>
          <w:rtl/>
        </w:rPr>
        <w:t>گه</w:t>
      </w:r>
      <w:r>
        <w:rPr>
          <w:rtl/>
        </w:rPr>
        <w:t xml:space="preserve"> </w:t>
      </w:r>
      <w:r>
        <w:rPr>
          <w:rFonts w:hint="eastAsia"/>
          <w:rtl/>
        </w:rPr>
        <w:t>ا</w:t>
      </w:r>
      <w:r>
        <w:rPr>
          <w:rFonts w:hint="cs"/>
          <w:rtl/>
        </w:rPr>
        <w:t>ی</w:t>
      </w:r>
      <w:r>
        <w:rPr>
          <w:rFonts w:hint="eastAsia"/>
          <w:rtl/>
        </w:rPr>
        <w:t>نو</w:t>
      </w:r>
      <w:r>
        <w:rPr>
          <w:rtl/>
        </w:rPr>
        <w:t xml:space="preserve"> </w:t>
      </w:r>
      <w:r>
        <w:rPr>
          <w:rFonts w:hint="eastAsia"/>
          <w:rtl/>
        </w:rPr>
        <w:t>بنو</w:t>
      </w:r>
      <w:r>
        <w:rPr>
          <w:rFonts w:hint="cs"/>
          <w:rtl/>
        </w:rPr>
        <w:t>ی</w:t>
      </w:r>
      <w:r>
        <w:rPr>
          <w:rFonts w:hint="eastAsia"/>
          <w:rtl/>
        </w:rPr>
        <w:t>س</w:t>
      </w:r>
      <w:r>
        <w:rPr>
          <w:rtl/>
        </w:rPr>
        <w:t xml:space="preserve"> </w:t>
      </w:r>
      <w:r>
        <w:rPr>
          <w:rFonts w:hint="eastAsia"/>
          <w:rtl/>
        </w:rPr>
        <w:t>م</w:t>
      </w:r>
      <w:r>
        <w:rPr>
          <w:rFonts w:hint="cs"/>
          <w:rtl/>
        </w:rPr>
        <w:t>ی</w:t>
      </w:r>
      <w:r>
        <w:rPr>
          <w:rFonts w:hint="eastAsia"/>
          <w:rtl/>
        </w:rPr>
        <w:t>گ</w:t>
      </w:r>
      <w:r>
        <w:rPr>
          <w:rFonts w:hint="cs"/>
          <w:rtl/>
        </w:rPr>
        <w:t>ی</w:t>
      </w:r>
      <w:r>
        <w:rPr>
          <w:rtl/>
        </w:rPr>
        <w:t xml:space="preserve"> </w:t>
      </w:r>
      <w:r>
        <w:rPr>
          <w:rFonts w:hint="eastAsia"/>
          <w:rtl/>
        </w:rPr>
        <w:t>نم</w:t>
      </w:r>
      <w:r>
        <w:rPr>
          <w:rFonts w:hint="cs"/>
          <w:rtl/>
        </w:rPr>
        <w:t>ی</w:t>
      </w:r>
      <w:r>
        <w:rPr>
          <w:rtl/>
        </w:rPr>
        <w:softHyphen/>
      </w:r>
      <w:r>
        <w:rPr>
          <w:rFonts w:hint="eastAsia"/>
          <w:rtl/>
        </w:rPr>
        <w:t>نو</w:t>
      </w:r>
      <w:r>
        <w:rPr>
          <w:rFonts w:hint="cs"/>
          <w:rtl/>
        </w:rPr>
        <w:t>ی</w:t>
      </w:r>
      <w:r>
        <w:rPr>
          <w:rFonts w:hint="eastAsia"/>
          <w:rtl/>
        </w:rPr>
        <w:t>سم</w:t>
      </w:r>
      <w:r>
        <w:rPr>
          <w:rtl/>
        </w:rPr>
        <w:t xml:space="preserve">. </w:t>
      </w:r>
      <w:r>
        <w:rPr>
          <w:rFonts w:hint="eastAsia"/>
          <w:rtl/>
        </w:rPr>
        <w:t>اداره</w:t>
      </w:r>
      <w:r>
        <w:rPr>
          <w:rtl/>
        </w:rPr>
        <w:t xml:space="preserve"> </w:t>
      </w:r>
      <w:r>
        <w:rPr>
          <w:rFonts w:hint="eastAsia"/>
          <w:rtl/>
        </w:rPr>
        <w:t>ه</w:t>
      </w:r>
      <w:r>
        <w:rPr>
          <w:rFonts w:hint="cs"/>
          <w:rtl/>
        </w:rPr>
        <w:t>ی</w:t>
      </w:r>
      <w:r>
        <w:rPr>
          <w:rFonts w:hint="eastAsia"/>
          <w:rtl/>
        </w:rPr>
        <w:t>چ</w:t>
      </w:r>
      <w:r>
        <w:rPr>
          <w:rtl/>
        </w:rPr>
        <w:softHyphen/>
      </w:r>
      <w:r>
        <w:rPr>
          <w:rFonts w:hint="eastAsia"/>
          <w:rtl/>
        </w:rPr>
        <w:t>کار</w:t>
      </w:r>
      <w:r>
        <w:rPr>
          <w:rFonts w:hint="cs"/>
          <w:rtl/>
        </w:rPr>
        <w:t>ی</w:t>
      </w:r>
      <w:r>
        <w:rPr>
          <w:rtl/>
        </w:rPr>
        <w:t xml:space="preserve"> </w:t>
      </w:r>
      <w:r>
        <w:rPr>
          <w:rFonts w:hint="eastAsia"/>
          <w:rtl/>
        </w:rPr>
        <w:t>نم</w:t>
      </w:r>
      <w:r>
        <w:rPr>
          <w:rFonts w:hint="cs"/>
          <w:rtl/>
        </w:rPr>
        <w:t>ی</w:t>
      </w:r>
      <w:r>
        <w:rPr>
          <w:rFonts w:hint="eastAsia"/>
          <w:rtl/>
        </w:rPr>
        <w:t>تونه</w:t>
      </w:r>
      <w:r>
        <w:rPr>
          <w:rtl/>
        </w:rPr>
        <w:t xml:space="preserve"> </w:t>
      </w:r>
      <w:r>
        <w:rPr>
          <w:rFonts w:hint="eastAsia"/>
          <w:rtl/>
        </w:rPr>
        <w:t>کنه</w:t>
      </w:r>
      <w:r>
        <w:rPr>
          <w:rtl/>
        </w:rPr>
        <w:t xml:space="preserve">. </w:t>
      </w:r>
      <w:r>
        <w:rPr>
          <w:rFonts w:hint="eastAsia"/>
          <w:rtl/>
        </w:rPr>
        <w:t>ول</w:t>
      </w:r>
      <w:r>
        <w:rPr>
          <w:rFonts w:hint="cs"/>
          <w:rtl/>
        </w:rPr>
        <w:t>ی</w:t>
      </w:r>
      <w:r>
        <w:rPr>
          <w:rtl/>
        </w:rPr>
        <w:t xml:space="preserve"> </w:t>
      </w:r>
      <w:r>
        <w:rPr>
          <w:rFonts w:hint="eastAsia"/>
          <w:rtl/>
        </w:rPr>
        <w:t>بعض</w:t>
      </w:r>
      <w:r>
        <w:rPr>
          <w:rFonts w:hint="cs"/>
          <w:rtl/>
        </w:rPr>
        <w:t>ی</w:t>
      </w:r>
      <w:r>
        <w:rPr>
          <w:rtl/>
        </w:rPr>
        <w:softHyphen/>
      </w:r>
      <w:r>
        <w:rPr>
          <w:rFonts w:hint="eastAsia"/>
          <w:rtl/>
        </w:rPr>
        <w:t>ها</w:t>
      </w:r>
      <w:r>
        <w:rPr>
          <w:rtl/>
        </w:rPr>
        <w:t xml:space="preserve"> </w:t>
      </w:r>
      <w:r>
        <w:rPr>
          <w:rFonts w:hint="eastAsia"/>
          <w:rtl/>
        </w:rPr>
        <w:t>ترسوئن</w:t>
      </w:r>
      <w:r>
        <w:rPr>
          <w:rtl/>
        </w:rPr>
        <w:t xml:space="preserve">. </w:t>
      </w:r>
      <w:r>
        <w:rPr>
          <w:rFonts w:hint="eastAsia"/>
          <w:rtl/>
        </w:rPr>
        <w:t>جا</w:t>
      </w:r>
      <w:r>
        <w:rPr>
          <w:rtl/>
        </w:rPr>
        <w:t xml:space="preserve"> </w:t>
      </w:r>
      <w:r>
        <w:rPr>
          <w:rFonts w:hint="eastAsia"/>
          <w:rtl/>
        </w:rPr>
        <w:t>م</w:t>
      </w:r>
      <w:r>
        <w:rPr>
          <w:rFonts w:hint="cs"/>
          <w:rtl/>
        </w:rPr>
        <w:t>ی</w:t>
      </w:r>
      <w:r>
        <w:rPr>
          <w:rFonts w:hint="eastAsia"/>
          <w:rtl/>
        </w:rPr>
        <w:t>زنن</w:t>
      </w:r>
      <w:r>
        <w:rPr>
          <w:rtl/>
        </w:rPr>
        <w:t xml:space="preserve"> </w:t>
      </w:r>
      <w:r>
        <w:rPr>
          <w:rFonts w:hint="eastAsia"/>
          <w:rtl/>
        </w:rPr>
        <w:t>م</w:t>
      </w:r>
      <w:r>
        <w:rPr>
          <w:rFonts w:hint="cs"/>
          <w:rtl/>
        </w:rPr>
        <w:t>ی</w:t>
      </w:r>
      <w:r>
        <w:rPr>
          <w:rFonts w:hint="eastAsia"/>
          <w:rtl/>
        </w:rPr>
        <w:t>گن</w:t>
      </w:r>
      <w:r>
        <w:rPr>
          <w:rtl/>
        </w:rPr>
        <w:t xml:space="preserve"> </w:t>
      </w:r>
      <w:r>
        <w:rPr>
          <w:rFonts w:hint="eastAsia"/>
          <w:rtl/>
        </w:rPr>
        <w:t>هر</w:t>
      </w:r>
      <w:r>
        <w:rPr>
          <w:rtl/>
        </w:rPr>
        <w:t xml:space="preserve"> </w:t>
      </w:r>
      <w:r>
        <w:rPr>
          <w:rFonts w:hint="eastAsia"/>
          <w:rtl/>
        </w:rPr>
        <w:t>چ</w:t>
      </w:r>
      <w:r>
        <w:rPr>
          <w:rFonts w:hint="cs"/>
          <w:rtl/>
        </w:rPr>
        <w:t>ی</w:t>
      </w:r>
      <w:r>
        <w:rPr>
          <w:rtl/>
        </w:rPr>
        <w:t xml:space="preserve"> </w:t>
      </w:r>
      <w:r>
        <w:rPr>
          <w:rFonts w:hint="eastAsia"/>
          <w:rtl/>
        </w:rPr>
        <w:t>اداره</w:t>
      </w:r>
      <w:r>
        <w:rPr>
          <w:rtl/>
        </w:rPr>
        <w:t xml:space="preserve"> </w:t>
      </w:r>
      <w:r>
        <w:rPr>
          <w:rFonts w:hint="eastAsia"/>
          <w:rtl/>
        </w:rPr>
        <w:t>گفت</w:t>
      </w:r>
      <w:r>
        <w:rPr>
          <w:rtl/>
        </w:rPr>
        <w:t xml:space="preserve">. </w:t>
      </w:r>
      <w:r>
        <w:rPr>
          <w:rFonts w:hint="eastAsia"/>
          <w:rtl/>
        </w:rPr>
        <w:t>برا</w:t>
      </w:r>
      <w:r>
        <w:rPr>
          <w:rFonts w:hint="cs"/>
          <w:rtl/>
        </w:rPr>
        <w:t>ی</w:t>
      </w:r>
      <w:r>
        <w:rPr>
          <w:rtl/>
        </w:rPr>
        <w:t xml:space="preserve"> </w:t>
      </w:r>
      <w:r>
        <w:rPr>
          <w:rFonts w:hint="eastAsia"/>
          <w:rtl/>
        </w:rPr>
        <w:t>ما</w:t>
      </w:r>
      <w:r>
        <w:rPr>
          <w:rtl/>
        </w:rPr>
        <w:t xml:space="preserve"> </w:t>
      </w:r>
      <w:r>
        <w:rPr>
          <w:rFonts w:hint="eastAsia"/>
          <w:rtl/>
        </w:rPr>
        <w:t>بد</w:t>
      </w:r>
      <w:r>
        <w:rPr>
          <w:rtl/>
        </w:rPr>
        <w:t xml:space="preserve"> </w:t>
      </w:r>
      <w:r>
        <w:rPr>
          <w:rFonts w:hint="eastAsia"/>
          <w:rtl/>
        </w:rPr>
        <w:t>م</w:t>
      </w:r>
      <w:r>
        <w:rPr>
          <w:rFonts w:hint="cs"/>
          <w:rtl/>
        </w:rPr>
        <w:t>ی</w:t>
      </w:r>
      <w:r>
        <w:rPr>
          <w:rFonts w:hint="eastAsia"/>
          <w:rtl/>
        </w:rPr>
        <w:t>شه</w:t>
      </w:r>
      <w:r>
        <w:rPr>
          <w:rtl/>
        </w:rPr>
        <w:t xml:space="preserve">. </w:t>
      </w:r>
      <w:r>
        <w:rPr>
          <w:rFonts w:hint="eastAsia"/>
          <w:rtl/>
        </w:rPr>
        <w:t>ه</w:t>
      </w:r>
      <w:r>
        <w:rPr>
          <w:rFonts w:hint="cs"/>
          <w:rtl/>
        </w:rPr>
        <w:t>ی</w:t>
      </w:r>
      <w:r>
        <w:rPr>
          <w:rFonts w:hint="eastAsia"/>
          <w:rtl/>
        </w:rPr>
        <w:t>چ</w:t>
      </w:r>
      <w:r>
        <w:rPr>
          <w:rtl/>
        </w:rPr>
        <w:t xml:space="preserve"> </w:t>
      </w:r>
      <w:r>
        <w:rPr>
          <w:rFonts w:hint="eastAsia"/>
          <w:rtl/>
        </w:rPr>
        <w:t>اتفاق</w:t>
      </w:r>
      <w:r>
        <w:rPr>
          <w:rFonts w:hint="cs"/>
          <w:rtl/>
        </w:rPr>
        <w:t>ی</w:t>
      </w:r>
      <w:r>
        <w:rPr>
          <w:rtl/>
        </w:rPr>
        <w:t xml:space="preserve"> </w:t>
      </w:r>
      <w:r>
        <w:rPr>
          <w:rFonts w:hint="eastAsia"/>
          <w:rtl/>
        </w:rPr>
        <w:t>برا</w:t>
      </w:r>
      <w:r>
        <w:rPr>
          <w:rFonts w:hint="cs"/>
          <w:rtl/>
        </w:rPr>
        <w:t>ی</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نم</w:t>
      </w:r>
      <w:r>
        <w:rPr>
          <w:rFonts w:hint="cs"/>
          <w:rtl/>
        </w:rPr>
        <w:t>ی</w:t>
      </w:r>
      <w:r>
        <w:rPr>
          <w:rFonts w:hint="eastAsia"/>
          <w:rtl/>
        </w:rPr>
        <w:t>فته</w:t>
      </w:r>
      <w:r>
        <w:rPr>
          <w:rtl/>
        </w:rPr>
        <w:t xml:space="preserve">. </w:t>
      </w:r>
      <w:r>
        <w:rPr>
          <w:rFonts w:hint="eastAsia"/>
          <w:rtl/>
        </w:rPr>
        <w:t>فوقش</w:t>
      </w:r>
      <w:r>
        <w:rPr>
          <w:rtl/>
        </w:rPr>
        <w:t xml:space="preserve"> </w:t>
      </w:r>
      <w:r>
        <w:rPr>
          <w:rFonts w:hint="eastAsia"/>
          <w:rtl/>
        </w:rPr>
        <w:t>م</w:t>
      </w:r>
      <w:r>
        <w:rPr>
          <w:rFonts w:hint="cs"/>
          <w:rtl/>
        </w:rPr>
        <w:t>ی</w:t>
      </w:r>
      <w:r>
        <w:rPr>
          <w:rFonts w:hint="eastAsia"/>
          <w:rtl/>
        </w:rPr>
        <w:t>خوان</w:t>
      </w:r>
      <w:r>
        <w:rPr>
          <w:rtl/>
        </w:rPr>
        <w:t xml:space="preserve"> </w:t>
      </w:r>
      <w:r>
        <w:rPr>
          <w:rFonts w:hint="eastAsia"/>
          <w:rtl/>
        </w:rPr>
        <w:t>چ</w:t>
      </w:r>
      <w:r>
        <w:rPr>
          <w:rFonts w:hint="cs"/>
          <w:rtl/>
        </w:rPr>
        <w:t>ی</w:t>
      </w:r>
      <w:r>
        <w:rPr>
          <w:rFonts w:hint="eastAsia"/>
          <w:rtl/>
        </w:rPr>
        <w:t>کار</w:t>
      </w:r>
      <w:r>
        <w:rPr>
          <w:rtl/>
        </w:rPr>
        <w:t xml:space="preserve"> </w:t>
      </w:r>
      <w:r>
        <w:rPr>
          <w:rFonts w:hint="eastAsia"/>
          <w:rtl/>
        </w:rPr>
        <w:t>کنن؟</w:t>
      </w:r>
      <w:r>
        <w:rPr>
          <w:rtl/>
        </w:rPr>
        <w:t xml:space="preserve"> </w:t>
      </w:r>
      <w:r>
        <w:rPr>
          <w:rFonts w:hint="eastAsia"/>
          <w:rtl/>
        </w:rPr>
        <w:t>با</w:t>
      </w:r>
      <w:r>
        <w:rPr>
          <w:rFonts w:hint="cs"/>
          <w:rtl/>
        </w:rPr>
        <w:t>ی</w:t>
      </w:r>
      <w:r>
        <w:rPr>
          <w:rFonts w:hint="eastAsia"/>
          <w:rtl/>
        </w:rPr>
        <w:t>د</w:t>
      </w:r>
      <w:r>
        <w:rPr>
          <w:rtl/>
        </w:rPr>
        <w:t xml:space="preserve"> </w:t>
      </w:r>
      <w:r>
        <w:rPr>
          <w:rFonts w:hint="cs"/>
          <w:rtl/>
        </w:rPr>
        <w:t>ی</w:t>
      </w:r>
      <w:r>
        <w:rPr>
          <w:rFonts w:hint="eastAsia"/>
          <w:rtl/>
        </w:rPr>
        <w:t>ه</w:t>
      </w:r>
      <w:r>
        <w:rPr>
          <w:rtl/>
        </w:rPr>
        <w:t xml:space="preserve"> </w:t>
      </w:r>
      <w:r>
        <w:rPr>
          <w:rFonts w:hint="eastAsia"/>
          <w:rtl/>
        </w:rPr>
        <w:t>توب</w:t>
      </w:r>
      <w:r>
        <w:rPr>
          <w:rFonts w:hint="cs"/>
          <w:rtl/>
        </w:rPr>
        <w:t>ی</w:t>
      </w:r>
      <w:r>
        <w:rPr>
          <w:rFonts w:hint="eastAsia"/>
          <w:rtl/>
        </w:rPr>
        <w:t>خ</w:t>
      </w:r>
      <w:r>
        <w:rPr>
          <w:rFonts w:hint="cs"/>
          <w:rtl/>
        </w:rPr>
        <w:t>ی</w:t>
      </w:r>
      <w:r>
        <w:rPr>
          <w:rtl/>
        </w:rPr>
        <w:t xml:space="preserve"> </w:t>
      </w:r>
      <w:r>
        <w:rPr>
          <w:rFonts w:hint="eastAsia"/>
          <w:rtl/>
        </w:rPr>
        <w:t>براش</w:t>
      </w:r>
      <w:r>
        <w:rPr>
          <w:rtl/>
        </w:rPr>
        <w:t xml:space="preserve"> </w:t>
      </w:r>
      <w:r>
        <w:rPr>
          <w:rFonts w:hint="eastAsia"/>
          <w:rtl/>
        </w:rPr>
        <w:t>بزنن</w:t>
      </w:r>
      <w:r>
        <w:rPr>
          <w:rtl/>
        </w:rPr>
        <w:t xml:space="preserve">. </w:t>
      </w:r>
      <w:r>
        <w:rPr>
          <w:rFonts w:hint="eastAsia"/>
          <w:rtl/>
        </w:rPr>
        <w:t>به</w:t>
      </w:r>
      <w:r>
        <w:rPr>
          <w:rtl/>
        </w:rPr>
        <w:t xml:space="preserve"> </w:t>
      </w:r>
      <w:r>
        <w:rPr>
          <w:rFonts w:hint="eastAsia"/>
          <w:rtl/>
        </w:rPr>
        <w:t>چه</w:t>
      </w:r>
      <w:r>
        <w:rPr>
          <w:rtl/>
        </w:rPr>
        <w:t xml:space="preserve"> </w:t>
      </w:r>
      <w:r>
        <w:rPr>
          <w:rFonts w:hint="eastAsia"/>
          <w:rtl/>
        </w:rPr>
        <w:t>دل</w:t>
      </w:r>
      <w:r>
        <w:rPr>
          <w:rFonts w:hint="cs"/>
          <w:rtl/>
        </w:rPr>
        <w:t>ی</w:t>
      </w:r>
      <w:r>
        <w:rPr>
          <w:rFonts w:hint="eastAsia"/>
          <w:rtl/>
        </w:rPr>
        <w:t>ل</w:t>
      </w:r>
      <w:r>
        <w:rPr>
          <w:rFonts w:hint="cs"/>
          <w:rtl/>
        </w:rPr>
        <w:t>ی</w:t>
      </w:r>
      <w:r>
        <w:rPr>
          <w:rFonts w:hint="eastAsia"/>
          <w:rtl/>
        </w:rPr>
        <w:t>؟</w:t>
      </w:r>
      <w:r>
        <w:rPr>
          <w:rtl/>
        </w:rPr>
        <w:t xml:space="preserve"> </w:t>
      </w:r>
      <w:r>
        <w:rPr>
          <w:rFonts w:hint="eastAsia"/>
          <w:rtl/>
        </w:rPr>
        <w:t>اگه</w:t>
      </w:r>
      <w:r>
        <w:rPr>
          <w:rtl/>
        </w:rPr>
        <w:t xml:space="preserve"> </w:t>
      </w:r>
      <w:r>
        <w:rPr>
          <w:rFonts w:hint="eastAsia"/>
          <w:rtl/>
        </w:rPr>
        <w:t>من</w:t>
      </w:r>
      <w:r>
        <w:rPr>
          <w:rtl/>
        </w:rPr>
        <w:t xml:space="preserve"> </w:t>
      </w:r>
      <w:r>
        <w:rPr>
          <w:rFonts w:hint="eastAsia"/>
          <w:rtl/>
        </w:rPr>
        <w:t>خلاف</w:t>
      </w:r>
      <w:r>
        <w:rPr>
          <w:rtl/>
        </w:rPr>
        <w:t xml:space="preserve"> </w:t>
      </w:r>
      <w:r>
        <w:rPr>
          <w:rFonts w:hint="eastAsia"/>
          <w:rtl/>
        </w:rPr>
        <w:t>قانون</w:t>
      </w:r>
      <w:r>
        <w:rPr>
          <w:rtl/>
        </w:rPr>
        <w:t xml:space="preserve"> </w:t>
      </w:r>
      <w:r>
        <w:rPr>
          <w:rFonts w:hint="eastAsia"/>
          <w:rtl/>
        </w:rPr>
        <w:t>عمل</w:t>
      </w:r>
      <w:r>
        <w:rPr>
          <w:rtl/>
        </w:rPr>
        <w:t xml:space="preserve"> </w:t>
      </w:r>
      <w:r>
        <w:rPr>
          <w:rFonts w:hint="eastAsia"/>
          <w:rtl/>
        </w:rPr>
        <w:t>کرده</w:t>
      </w:r>
      <w:r>
        <w:rPr>
          <w:rtl/>
        </w:rPr>
        <w:t xml:space="preserve"> </w:t>
      </w:r>
      <w:r>
        <w:rPr>
          <w:rFonts w:hint="eastAsia"/>
          <w:rtl/>
        </w:rPr>
        <w:t>باشم</w:t>
      </w:r>
      <w:r>
        <w:rPr>
          <w:rtl/>
        </w:rPr>
        <w:t xml:space="preserve"> </w:t>
      </w:r>
      <w:r>
        <w:rPr>
          <w:rFonts w:hint="eastAsia"/>
          <w:rtl/>
        </w:rPr>
        <w:t>آره</w:t>
      </w:r>
      <w:r>
        <w:rPr>
          <w:rtl/>
        </w:rPr>
        <w:t xml:space="preserve">. </w:t>
      </w:r>
      <w:r>
        <w:rPr>
          <w:rFonts w:hint="eastAsia"/>
          <w:rtl/>
        </w:rPr>
        <w:t>پول</w:t>
      </w:r>
      <w:r>
        <w:rPr>
          <w:rtl/>
        </w:rPr>
        <w:t xml:space="preserve"> </w:t>
      </w:r>
      <w:r>
        <w:rPr>
          <w:rFonts w:hint="eastAsia"/>
          <w:rtl/>
        </w:rPr>
        <w:t>نقد</w:t>
      </w:r>
      <w:r>
        <w:rPr>
          <w:rFonts w:hint="cs"/>
          <w:rtl/>
        </w:rPr>
        <w:t>ی</w:t>
      </w:r>
      <w:r>
        <w:rPr>
          <w:rtl/>
        </w:rPr>
        <w:t xml:space="preserve"> </w:t>
      </w:r>
      <w:r>
        <w:rPr>
          <w:rFonts w:hint="eastAsia"/>
          <w:rtl/>
        </w:rPr>
        <w:t>گرفته</w:t>
      </w:r>
      <w:r>
        <w:rPr>
          <w:rtl/>
        </w:rPr>
        <w:t xml:space="preserve"> </w:t>
      </w:r>
      <w:r>
        <w:rPr>
          <w:rFonts w:hint="eastAsia"/>
          <w:rtl/>
        </w:rPr>
        <w:t>باشم</w:t>
      </w:r>
      <w:r>
        <w:rPr>
          <w:rtl/>
        </w:rPr>
        <w:t xml:space="preserve"> </w:t>
      </w:r>
      <w:r>
        <w:rPr>
          <w:rFonts w:hint="cs"/>
          <w:rtl/>
        </w:rPr>
        <w:t>ی</w:t>
      </w:r>
      <w:r>
        <w:rPr>
          <w:rFonts w:hint="eastAsia"/>
          <w:rtl/>
        </w:rPr>
        <w:t>ا</w:t>
      </w:r>
      <w:r>
        <w:rPr>
          <w:rtl/>
        </w:rPr>
        <w:t xml:space="preserve"> </w:t>
      </w:r>
      <w:r>
        <w:rPr>
          <w:rFonts w:hint="eastAsia"/>
          <w:rtl/>
        </w:rPr>
        <w:t>وار</w:t>
      </w:r>
      <w:r>
        <w:rPr>
          <w:rFonts w:hint="cs"/>
          <w:rtl/>
        </w:rPr>
        <w:t>ی</w:t>
      </w:r>
      <w:r>
        <w:rPr>
          <w:rFonts w:hint="eastAsia"/>
          <w:rtl/>
        </w:rPr>
        <w:t>ز</w:t>
      </w:r>
      <w:r>
        <w:rPr>
          <w:rtl/>
        </w:rPr>
        <w:t xml:space="preserve"> </w:t>
      </w:r>
      <w:r>
        <w:rPr>
          <w:rFonts w:hint="eastAsia"/>
          <w:rtl/>
        </w:rPr>
        <w:t>به</w:t>
      </w:r>
      <w:r>
        <w:rPr>
          <w:rtl/>
        </w:rPr>
        <w:t xml:space="preserve"> </w:t>
      </w:r>
      <w:r>
        <w:rPr>
          <w:rFonts w:hint="eastAsia"/>
          <w:rtl/>
        </w:rPr>
        <w:t>حساب</w:t>
      </w:r>
      <w:r>
        <w:rPr>
          <w:rtl/>
        </w:rPr>
        <w:t xml:space="preserve"> </w:t>
      </w:r>
      <w:r>
        <w:rPr>
          <w:rFonts w:hint="eastAsia"/>
          <w:rtl/>
        </w:rPr>
        <w:t>کس</w:t>
      </w:r>
      <w:r>
        <w:rPr>
          <w:rFonts w:hint="cs"/>
          <w:rtl/>
        </w:rPr>
        <w:t>ی</w:t>
      </w:r>
      <w:r>
        <w:rPr>
          <w:rtl/>
        </w:rPr>
        <w:t xml:space="preserve"> </w:t>
      </w:r>
      <w:r>
        <w:rPr>
          <w:rFonts w:hint="eastAsia"/>
          <w:rtl/>
        </w:rPr>
        <w:t>کرده</w:t>
      </w:r>
      <w:r>
        <w:rPr>
          <w:rtl/>
        </w:rPr>
        <w:t xml:space="preserve"> </w:t>
      </w:r>
      <w:r>
        <w:rPr>
          <w:rFonts w:hint="eastAsia"/>
          <w:rtl/>
        </w:rPr>
        <w:t>باشم</w:t>
      </w:r>
      <w:r>
        <w:rPr>
          <w:rtl/>
        </w:rPr>
        <w:t xml:space="preserve"> </w:t>
      </w:r>
      <w:r>
        <w:rPr>
          <w:rFonts w:hint="eastAsia"/>
          <w:rtl/>
        </w:rPr>
        <w:t>م</w:t>
      </w:r>
      <w:r>
        <w:rPr>
          <w:rFonts w:hint="cs"/>
          <w:rtl/>
        </w:rPr>
        <w:t>ی</w:t>
      </w:r>
      <w:r>
        <w:rPr>
          <w:rFonts w:hint="eastAsia"/>
          <w:rtl/>
        </w:rPr>
        <w:t>شه</w:t>
      </w:r>
      <w:r>
        <w:rPr>
          <w:rtl/>
        </w:rPr>
        <w:t xml:space="preserve"> </w:t>
      </w:r>
      <w:r>
        <w:rPr>
          <w:rFonts w:hint="eastAsia"/>
          <w:rtl/>
        </w:rPr>
        <w:t>تخلف</w:t>
      </w:r>
      <w:r>
        <w:rPr>
          <w:rtl/>
        </w:rPr>
        <w:t xml:space="preserve">. </w:t>
      </w:r>
      <w:r>
        <w:rPr>
          <w:rFonts w:hint="eastAsia"/>
          <w:rtl/>
        </w:rPr>
        <w:t>وگرنه</w:t>
      </w:r>
      <w:r>
        <w:rPr>
          <w:rtl/>
        </w:rPr>
        <w:t xml:space="preserve"> </w:t>
      </w:r>
      <w:r>
        <w:rPr>
          <w:rFonts w:hint="eastAsia"/>
          <w:rtl/>
        </w:rPr>
        <w:t>تو</w:t>
      </w:r>
      <w:r>
        <w:rPr>
          <w:rFonts w:hint="cs"/>
          <w:rtl/>
        </w:rPr>
        <w:t>ی</w:t>
      </w:r>
      <w:r>
        <w:rPr>
          <w:rtl/>
        </w:rPr>
        <w:t xml:space="preserve"> </w:t>
      </w:r>
      <w:r>
        <w:rPr>
          <w:rFonts w:hint="eastAsia"/>
          <w:rtl/>
        </w:rPr>
        <w:t>آموزش</w:t>
      </w:r>
      <w:r>
        <w:rPr>
          <w:rtl/>
        </w:rPr>
        <w:t xml:space="preserve"> </w:t>
      </w:r>
      <w:r>
        <w:rPr>
          <w:rFonts w:hint="eastAsia"/>
          <w:rtl/>
        </w:rPr>
        <w:t>اصلا</w:t>
      </w:r>
      <w:r>
        <w:rPr>
          <w:rtl/>
        </w:rPr>
        <w:t xml:space="preserve"> </w:t>
      </w:r>
      <w:r>
        <w:rPr>
          <w:rFonts w:hint="eastAsia"/>
          <w:rtl/>
        </w:rPr>
        <w:t>تخلف</w:t>
      </w:r>
      <w:r>
        <w:rPr>
          <w:rFonts w:hint="cs"/>
          <w:rtl/>
        </w:rPr>
        <w:t>ی</w:t>
      </w:r>
      <w:r>
        <w:rPr>
          <w:rtl/>
        </w:rPr>
        <w:t xml:space="preserve"> </w:t>
      </w:r>
      <w:r>
        <w:rPr>
          <w:rFonts w:hint="eastAsia"/>
          <w:rtl/>
        </w:rPr>
        <w:t>صورت</w:t>
      </w:r>
      <w:r>
        <w:rPr>
          <w:rtl/>
        </w:rPr>
        <w:t xml:space="preserve"> </w:t>
      </w:r>
      <w:r>
        <w:rPr>
          <w:rFonts w:hint="eastAsia"/>
          <w:rtl/>
        </w:rPr>
        <w:t>نم</w:t>
      </w:r>
      <w:r>
        <w:rPr>
          <w:rFonts w:hint="cs"/>
          <w:rtl/>
        </w:rPr>
        <w:t>ی</w:t>
      </w:r>
      <w:r>
        <w:rPr>
          <w:rtl/>
        </w:rPr>
        <w:softHyphen/>
      </w:r>
      <w:r>
        <w:rPr>
          <w:rFonts w:hint="eastAsia"/>
          <w:rtl/>
        </w:rPr>
        <w:t>گ</w:t>
      </w:r>
      <w:r>
        <w:rPr>
          <w:rFonts w:hint="cs"/>
          <w:rtl/>
        </w:rPr>
        <w:t>ی</w:t>
      </w:r>
      <w:r>
        <w:rPr>
          <w:rFonts w:hint="eastAsia"/>
          <w:rtl/>
        </w:rPr>
        <w:t>ره</w:t>
      </w:r>
      <w:r>
        <w:rPr>
          <w:rtl/>
        </w:rPr>
        <w:t xml:space="preserve">. </w:t>
      </w:r>
      <w:r>
        <w:rPr>
          <w:rFonts w:hint="eastAsia"/>
          <w:rtl/>
        </w:rPr>
        <w:t>به</w:t>
      </w:r>
      <w:r>
        <w:rPr>
          <w:rtl/>
        </w:rPr>
        <w:softHyphen/>
      </w:r>
      <w:r>
        <w:rPr>
          <w:rFonts w:hint="eastAsia"/>
          <w:rtl/>
        </w:rPr>
        <w:t>خاطر</w:t>
      </w:r>
      <w:r>
        <w:rPr>
          <w:rtl/>
        </w:rPr>
        <w:t xml:space="preserve"> </w:t>
      </w:r>
      <w:r>
        <w:rPr>
          <w:rFonts w:hint="eastAsia"/>
          <w:rtl/>
        </w:rPr>
        <w:t>هم</w:t>
      </w:r>
      <w:r>
        <w:rPr>
          <w:rFonts w:hint="cs"/>
          <w:rtl/>
        </w:rPr>
        <w:t>ی</w:t>
      </w:r>
      <w:r>
        <w:rPr>
          <w:rFonts w:hint="eastAsia"/>
          <w:rtl/>
        </w:rPr>
        <w:t>ن</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جسارت</w:t>
      </w:r>
      <w:r>
        <w:rPr>
          <w:rtl/>
        </w:rPr>
        <w:t xml:space="preserve"> </w:t>
      </w:r>
      <w:r>
        <w:rPr>
          <w:rFonts w:hint="eastAsia"/>
          <w:rtl/>
        </w:rPr>
        <w:t>داشته</w:t>
      </w:r>
      <w:r>
        <w:rPr>
          <w:rtl/>
        </w:rPr>
        <w:t xml:space="preserve"> </w:t>
      </w:r>
      <w:r>
        <w:rPr>
          <w:rFonts w:hint="eastAsia"/>
          <w:rtl/>
        </w:rPr>
        <w:t>باشه</w:t>
      </w:r>
      <w:r>
        <w:rPr>
          <w:rtl/>
        </w:rPr>
        <w:t xml:space="preserve"> </w:t>
      </w:r>
      <w:r>
        <w:rPr>
          <w:rFonts w:hint="eastAsia"/>
          <w:rtl/>
        </w:rPr>
        <w:t>که</w:t>
      </w:r>
      <w:r>
        <w:rPr>
          <w:rtl/>
        </w:rPr>
        <w:t xml:space="preserve"> </w:t>
      </w:r>
      <w:r>
        <w:rPr>
          <w:rFonts w:hint="eastAsia"/>
          <w:rtl/>
        </w:rPr>
        <w:t>ندارن</w:t>
      </w:r>
      <w:r>
        <w:rPr>
          <w:rtl/>
        </w:rPr>
        <w:t xml:space="preserve">. </w:t>
      </w:r>
      <w:r>
        <w:rPr>
          <w:rFonts w:hint="eastAsia"/>
          <w:rtl/>
        </w:rPr>
        <w:t>بعض</w:t>
      </w:r>
      <w:r>
        <w:rPr>
          <w:rFonts w:hint="cs"/>
          <w:rtl/>
        </w:rPr>
        <w:t>ی</w:t>
      </w:r>
      <w:r>
        <w:rPr>
          <w:rtl/>
        </w:rPr>
        <w:softHyphen/>
      </w:r>
      <w:r>
        <w:rPr>
          <w:rFonts w:hint="eastAsia"/>
          <w:rtl/>
        </w:rPr>
        <w:t>هاشون</w:t>
      </w:r>
      <w:r>
        <w:rPr>
          <w:rtl/>
        </w:rPr>
        <w:t xml:space="preserve"> </w:t>
      </w:r>
      <w:r>
        <w:rPr>
          <w:rFonts w:hint="eastAsia"/>
          <w:rtl/>
        </w:rPr>
        <w:t>واقعا</w:t>
      </w:r>
      <w:r>
        <w:rPr>
          <w:rtl/>
        </w:rPr>
        <w:t xml:space="preserve"> </w:t>
      </w:r>
      <w:r>
        <w:rPr>
          <w:rFonts w:hint="eastAsia"/>
          <w:rtl/>
        </w:rPr>
        <w:t>ترسو</w:t>
      </w:r>
      <w:r>
        <w:rPr>
          <w:rtl/>
        </w:rPr>
        <w:t xml:space="preserve"> </w:t>
      </w:r>
      <w:r>
        <w:rPr>
          <w:rFonts w:hint="eastAsia"/>
          <w:rtl/>
        </w:rPr>
        <w:t>هستن</w:t>
      </w:r>
      <w:r>
        <w:rPr>
          <w:rtl/>
        </w:rPr>
        <w:t xml:space="preserve">. </w:t>
      </w:r>
      <w:r>
        <w:rPr>
          <w:rFonts w:hint="eastAsia"/>
          <w:rtl/>
        </w:rPr>
        <w:t>حالا</w:t>
      </w:r>
      <w:r>
        <w:rPr>
          <w:rtl/>
        </w:rPr>
        <w:t xml:space="preserve"> </w:t>
      </w:r>
      <w:r>
        <w:rPr>
          <w:rFonts w:hint="eastAsia"/>
          <w:rtl/>
        </w:rPr>
        <w:t>شا</w:t>
      </w:r>
      <w:r>
        <w:rPr>
          <w:rFonts w:hint="cs"/>
          <w:rtl/>
        </w:rPr>
        <w:t>ی</w:t>
      </w:r>
      <w:r>
        <w:rPr>
          <w:rFonts w:hint="eastAsia"/>
          <w:rtl/>
        </w:rPr>
        <w:t>د</w:t>
      </w:r>
      <w:r>
        <w:rPr>
          <w:rtl/>
        </w:rPr>
        <w:t xml:space="preserve"> </w:t>
      </w:r>
      <w:r>
        <w:rPr>
          <w:rFonts w:hint="eastAsia"/>
          <w:rtl/>
        </w:rPr>
        <w:t>به</w:t>
      </w:r>
      <w:r>
        <w:rPr>
          <w:rtl/>
        </w:rPr>
        <w:t xml:space="preserve"> </w:t>
      </w:r>
      <w:r>
        <w:rPr>
          <w:rFonts w:hint="eastAsia"/>
          <w:rtl/>
        </w:rPr>
        <w:t>مرور</w:t>
      </w:r>
      <w:r>
        <w:rPr>
          <w:rtl/>
        </w:rPr>
        <w:t xml:space="preserve"> </w:t>
      </w:r>
      <w:r>
        <w:rPr>
          <w:rFonts w:hint="eastAsia"/>
          <w:rtl/>
        </w:rPr>
        <w:t>زمان</w:t>
      </w:r>
      <w:r>
        <w:rPr>
          <w:rtl/>
        </w:rPr>
        <w:t xml:space="preserve"> </w:t>
      </w:r>
      <w:r>
        <w:rPr>
          <w:rFonts w:hint="eastAsia"/>
          <w:rtl/>
        </w:rPr>
        <w:t>چند</w:t>
      </w:r>
      <w:r>
        <w:rPr>
          <w:rFonts w:hint="cs"/>
          <w:rtl/>
        </w:rPr>
        <w:t>ی</w:t>
      </w:r>
      <w:r>
        <w:rPr>
          <w:rFonts w:hint="eastAsia"/>
          <w:rtl/>
        </w:rPr>
        <w:t>ن</w:t>
      </w:r>
      <w:r>
        <w:rPr>
          <w:rtl/>
        </w:rPr>
        <w:t xml:space="preserve"> </w:t>
      </w:r>
      <w:r>
        <w:rPr>
          <w:rFonts w:hint="eastAsia"/>
          <w:rtl/>
        </w:rPr>
        <w:t>سال</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باشن</w:t>
      </w:r>
      <w:r>
        <w:rPr>
          <w:rtl/>
        </w:rPr>
        <w:t xml:space="preserve"> </w:t>
      </w:r>
      <w:r>
        <w:rPr>
          <w:rFonts w:hint="eastAsia"/>
          <w:rtl/>
        </w:rPr>
        <w:t>و</w:t>
      </w:r>
      <w:r>
        <w:rPr>
          <w:rtl/>
        </w:rPr>
        <w:t xml:space="preserve"> </w:t>
      </w:r>
      <w:r>
        <w:rPr>
          <w:rFonts w:hint="eastAsia"/>
          <w:rtl/>
        </w:rPr>
        <w:t>جا</w:t>
      </w:r>
      <w:r>
        <w:rPr>
          <w:rtl/>
        </w:rPr>
        <w:t xml:space="preserve"> </w:t>
      </w:r>
      <w:r>
        <w:rPr>
          <w:rFonts w:hint="eastAsia"/>
          <w:rtl/>
        </w:rPr>
        <w:t>ب</w:t>
      </w:r>
      <w:r>
        <w:rPr>
          <w:rFonts w:hint="cs"/>
          <w:rtl/>
        </w:rPr>
        <w:t>ی</w:t>
      </w:r>
      <w:r>
        <w:rPr>
          <w:rFonts w:hint="eastAsia"/>
          <w:rtl/>
        </w:rPr>
        <w:t>فتن</w:t>
      </w:r>
      <w:r>
        <w:rPr>
          <w:rtl/>
        </w:rPr>
        <w:t>.</w:t>
      </w:r>
      <w:r w:rsidR="00971E44">
        <w:rPr>
          <w:rFonts w:cs="Calibri" w:hint="cs"/>
          <w:rtl/>
        </w:rPr>
        <w:t>"</w:t>
      </w:r>
    </w:p>
    <w:p w14:paraId="36585208" w14:textId="49AC607F" w:rsidR="007B4941" w:rsidRDefault="005A107F" w:rsidP="005A107F">
      <w:pPr>
        <w:pStyle w:val="1-1-1"/>
        <w:numPr>
          <w:ilvl w:val="0"/>
          <w:numId w:val="0"/>
        </w:numPr>
        <w:ind w:left="11"/>
      </w:pPr>
      <w:bookmarkStart w:id="126" w:name="_Toc144767790"/>
      <w:r>
        <w:rPr>
          <w:rFonts w:hint="cs"/>
          <w:rtl/>
        </w:rPr>
        <w:t>صبوری و شکیبایی</w:t>
      </w:r>
      <w:bookmarkEnd w:id="126"/>
    </w:p>
    <w:p w14:paraId="4FF25147" w14:textId="2D7EA657" w:rsidR="00E91A70" w:rsidRPr="00E91A70" w:rsidRDefault="00E91A70" w:rsidP="00302BAA">
      <w:pPr>
        <w:pStyle w:val="ac"/>
        <w:rPr>
          <w:rFonts w:cs="Calibri"/>
          <w:rtl/>
        </w:rPr>
      </w:pPr>
      <w:r>
        <w:rPr>
          <w:rFonts w:cs="Calibri" w:hint="cs"/>
          <w:rtl/>
        </w:rPr>
        <w:t>کد 14: "</w:t>
      </w:r>
      <w:r w:rsidRPr="00E91A70">
        <w:rPr>
          <w:rFonts w:hint="cs"/>
          <w:rtl/>
        </w:rPr>
        <w:t xml:space="preserve"> </w:t>
      </w:r>
      <w:r w:rsidRPr="001D2F33">
        <w:rPr>
          <w:rFonts w:hint="cs"/>
          <w:rtl/>
        </w:rPr>
        <w:t xml:space="preserve">کد 14: </w:t>
      </w:r>
      <w:r w:rsidRPr="001D2F33">
        <w:rPr>
          <w:rtl/>
        </w:rPr>
        <w:t>بله  به</w:t>
      </w:r>
      <w:r w:rsidRPr="001D2F33">
        <w:rPr>
          <w:rFonts w:hint="cs"/>
          <w:rtl/>
        </w:rPr>
        <w:t>‌ه</w:t>
      </w:r>
      <w:r w:rsidRPr="001D2F33">
        <w:rPr>
          <w:rtl/>
        </w:rPr>
        <w:t>رحال اخلاق هم باید داشته‌باشد. اخلاق هم خیلی مهم است. اخلاق خوب، برخورد خوب، تعامل خوب، صبوری هم باید داشته باشی، بالاخره کمبودهایی در همه‌جا هست، ممکنه یک مشکلاتی از جانب اونها برای ما پیش بیاد، یا از طرف ما برای اونها پیش بیاد که باید با صبوری رفع و حل و فصل کنیم.</w:t>
      </w:r>
      <w:r>
        <w:rPr>
          <w:rFonts w:cs="Calibri" w:hint="cs"/>
          <w:rtl/>
        </w:rPr>
        <w:t>"</w:t>
      </w:r>
    </w:p>
    <w:p w14:paraId="767145B6" w14:textId="50F48CC1" w:rsidR="002F3B8E" w:rsidRPr="0052471F" w:rsidRDefault="005A107F" w:rsidP="00302BAA">
      <w:pPr>
        <w:pStyle w:val="ac"/>
        <w:rPr>
          <w:rFonts w:cs="Calibri"/>
          <w:rtl/>
        </w:rPr>
      </w:pPr>
      <w:r>
        <w:rPr>
          <w:rFonts w:cs="Calibri" w:hint="cs"/>
          <w:rtl/>
        </w:rPr>
        <w:t>کد 33</w:t>
      </w:r>
      <w:r w:rsidR="0052471F">
        <w:rPr>
          <w:rFonts w:cs="Calibri" w:hint="cs"/>
          <w:rtl/>
        </w:rPr>
        <w:t>: "</w:t>
      </w:r>
      <w:r w:rsidR="0052471F" w:rsidRPr="0052471F">
        <w:rPr>
          <w:rFonts w:hint="eastAsia"/>
          <w:rtl/>
        </w:rPr>
        <w:t xml:space="preserve"> </w:t>
      </w:r>
      <w:r w:rsidR="0052471F">
        <w:rPr>
          <w:rFonts w:hint="eastAsia"/>
          <w:rtl/>
        </w:rPr>
        <w:t>صبور</w:t>
      </w:r>
      <w:r w:rsidR="0052471F">
        <w:rPr>
          <w:rFonts w:hint="cs"/>
          <w:rtl/>
        </w:rPr>
        <w:t>ی</w:t>
      </w:r>
      <w:r w:rsidR="0052471F">
        <w:rPr>
          <w:rtl/>
        </w:rPr>
        <w:t xml:space="preserve"> </w:t>
      </w:r>
      <w:r w:rsidR="0052471F">
        <w:rPr>
          <w:rFonts w:hint="eastAsia"/>
          <w:rtl/>
        </w:rPr>
        <w:t>و</w:t>
      </w:r>
      <w:r w:rsidR="0052471F">
        <w:rPr>
          <w:rtl/>
        </w:rPr>
        <w:t xml:space="preserve"> </w:t>
      </w:r>
      <w:r w:rsidR="0052471F">
        <w:rPr>
          <w:rFonts w:hint="eastAsia"/>
          <w:rtl/>
        </w:rPr>
        <w:t>شک</w:t>
      </w:r>
      <w:r w:rsidR="0052471F">
        <w:rPr>
          <w:rFonts w:hint="cs"/>
          <w:rtl/>
        </w:rPr>
        <w:t>ی</w:t>
      </w:r>
      <w:r w:rsidR="0052471F">
        <w:rPr>
          <w:rFonts w:hint="eastAsia"/>
          <w:rtl/>
        </w:rPr>
        <w:t>با</w:t>
      </w:r>
      <w:r w:rsidR="0052471F">
        <w:rPr>
          <w:rFonts w:hint="cs"/>
          <w:rtl/>
        </w:rPr>
        <w:t>یی</w:t>
      </w:r>
      <w:r w:rsidR="0052471F">
        <w:rPr>
          <w:rtl/>
        </w:rPr>
        <w:t xml:space="preserve"> </w:t>
      </w:r>
      <w:r w:rsidR="0052471F">
        <w:rPr>
          <w:rFonts w:hint="eastAsia"/>
          <w:rtl/>
        </w:rPr>
        <w:t>خ</w:t>
      </w:r>
      <w:r w:rsidR="0052471F">
        <w:rPr>
          <w:rFonts w:hint="cs"/>
          <w:rtl/>
        </w:rPr>
        <w:t>ی</w:t>
      </w:r>
      <w:r w:rsidR="0052471F">
        <w:rPr>
          <w:rFonts w:hint="eastAsia"/>
          <w:rtl/>
        </w:rPr>
        <w:t>ل</w:t>
      </w:r>
      <w:r w:rsidR="0052471F">
        <w:rPr>
          <w:rFonts w:hint="cs"/>
          <w:rtl/>
        </w:rPr>
        <w:t>ی</w:t>
      </w:r>
      <w:r w:rsidR="0052471F">
        <w:rPr>
          <w:rtl/>
        </w:rPr>
        <w:t xml:space="preserve"> </w:t>
      </w:r>
      <w:r w:rsidR="0052471F">
        <w:rPr>
          <w:rFonts w:hint="eastAsia"/>
          <w:rtl/>
        </w:rPr>
        <w:t>مهمه</w:t>
      </w:r>
      <w:r w:rsidR="0052471F">
        <w:rPr>
          <w:rtl/>
        </w:rPr>
        <w:t>.</w:t>
      </w:r>
      <w:r w:rsidR="0052471F">
        <w:rPr>
          <w:rFonts w:cs="Calibri" w:hint="cs"/>
          <w:rtl/>
        </w:rPr>
        <w:t>"</w:t>
      </w:r>
    </w:p>
    <w:p w14:paraId="7E5C2364" w14:textId="77777777" w:rsidR="00623E32" w:rsidRDefault="00623E32" w:rsidP="00D84CFB">
      <w:pPr>
        <w:pStyle w:val="1-1"/>
        <w:rPr>
          <w:rtl/>
        </w:rPr>
      </w:pPr>
      <w:bookmarkStart w:id="127" w:name="_Toc144152785"/>
      <w:bookmarkStart w:id="128" w:name="_Toc144767791"/>
      <w:r>
        <w:rPr>
          <w:rFonts w:hint="cs"/>
          <w:rtl/>
        </w:rPr>
        <w:t>یافته‌های جانبی پژوهش</w:t>
      </w:r>
      <w:bookmarkEnd w:id="127"/>
      <w:bookmarkEnd w:id="128"/>
    </w:p>
    <w:p w14:paraId="2FC6B64E" w14:textId="77777777" w:rsidR="00623E32" w:rsidRDefault="00623E32" w:rsidP="00F329A5">
      <w:pPr>
        <w:pStyle w:val="1-1-1"/>
      </w:pPr>
      <w:bookmarkStart w:id="129" w:name="_Toc144152786"/>
      <w:bookmarkStart w:id="130" w:name="_Toc144767792"/>
      <w:r>
        <w:rPr>
          <w:rFonts w:hint="cs"/>
          <w:rtl/>
        </w:rPr>
        <w:t>وضعیت موجود فضاهای‌یادگیری</w:t>
      </w:r>
      <w:bookmarkEnd w:id="129"/>
      <w:bookmarkEnd w:id="130"/>
    </w:p>
    <w:p w14:paraId="3A098767" w14:textId="5F7BD046" w:rsidR="00FA47EE" w:rsidRPr="00CB225B" w:rsidRDefault="00FA47EE" w:rsidP="00302BAA">
      <w:pPr>
        <w:pStyle w:val="ac"/>
        <w:rPr>
          <w:rtl/>
        </w:rPr>
      </w:pPr>
      <w:r>
        <w:rPr>
          <w:rFonts w:hint="cs"/>
          <w:rtl/>
        </w:rPr>
        <w:t xml:space="preserve">شرکت‌کنندگان پژوهش در پاسخ به این سوال که </w:t>
      </w:r>
      <w:r>
        <w:rPr>
          <w:rFonts w:hint="cs"/>
          <w:sz w:val="26"/>
          <w:rtl/>
        </w:rPr>
        <w:t>چقدر کلاس‌های درس فعلی را برای یادگیری مناسب می‌دانید؟</w:t>
      </w:r>
      <w:r w:rsidR="00BA66A0">
        <w:rPr>
          <w:rFonts w:hint="cs"/>
          <w:rtl/>
        </w:rPr>
        <w:t xml:space="preserve"> با گفتن نظر خود، به توص</w:t>
      </w:r>
      <w:r w:rsidR="006F2CDA">
        <w:rPr>
          <w:rFonts w:hint="cs"/>
          <w:rtl/>
        </w:rPr>
        <w:t>یف وضع موجود پرداختند:</w:t>
      </w:r>
    </w:p>
    <w:p w14:paraId="754C954A" w14:textId="77777777" w:rsidR="00623E32" w:rsidRDefault="00623E32" w:rsidP="004E07A2">
      <w:pPr>
        <w:pStyle w:val="1-1-1-1"/>
        <w:rPr>
          <w:rtl/>
        </w:rPr>
      </w:pPr>
      <w:bookmarkStart w:id="131" w:name="_Toc144152787"/>
      <w:r>
        <w:rPr>
          <w:rFonts w:hint="cs"/>
          <w:rtl/>
        </w:rPr>
        <w:t>تراکم بالای دانش‌آموزان</w:t>
      </w:r>
      <w:bookmarkEnd w:id="131"/>
    </w:p>
    <w:p w14:paraId="1608389D" w14:textId="77777777" w:rsidR="00623E32" w:rsidRPr="001E4758" w:rsidRDefault="00623E32" w:rsidP="00302BAA">
      <w:pPr>
        <w:pStyle w:val="ac"/>
        <w:rPr>
          <w:rtl/>
        </w:rPr>
      </w:pPr>
      <w:r w:rsidRPr="001E4758">
        <w:rPr>
          <w:rFonts w:hint="cs"/>
          <w:rtl/>
        </w:rPr>
        <w:t>موردی که اغلب مدیران به آن اشاره می‌کردند تعداد بالای دانش‌آموزان و نامتناسب بودن مساحت مدرسه و کلاس با تعداد دانش‌آموزان بو</w:t>
      </w:r>
      <w:r>
        <w:rPr>
          <w:rFonts w:hint="cs"/>
          <w:rtl/>
        </w:rPr>
        <w:t>د:</w:t>
      </w:r>
    </w:p>
    <w:p w14:paraId="547094E8" w14:textId="11391766" w:rsidR="00623E32" w:rsidRPr="006F2CDA" w:rsidRDefault="00623E32" w:rsidP="00302BAA">
      <w:pPr>
        <w:pStyle w:val="ac"/>
        <w:rPr>
          <w:rFonts w:cs="Calibri"/>
          <w:bCs/>
          <w:rtl/>
        </w:rPr>
      </w:pPr>
      <w:r w:rsidRPr="00A74EFA">
        <w:rPr>
          <w:rFonts w:hint="cs"/>
          <w:rtl/>
        </w:rPr>
        <w:t xml:space="preserve">کد 2: </w:t>
      </w:r>
      <w:r w:rsidR="006F2CDA">
        <w:rPr>
          <w:rFonts w:cs="Calibri" w:hint="cs"/>
          <w:rtl/>
        </w:rPr>
        <w:t>"</w:t>
      </w:r>
      <w:r w:rsidRPr="00A74EFA">
        <w:rPr>
          <w:rtl/>
        </w:rPr>
        <w:t>در بحث</w:t>
      </w:r>
      <w:r w:rsidRPr="00D92FB2">
        <w:rPr>
          <w:rtl/>
        </w:rPr>
        <w:t xml:space="preserve"> آموزشی در انواع حیطه</w:t>
      </w:r>
      <w:r>
        <w:rPr>
          <w:rtl/>
        </w:rPr>
        <w:t>‌ها</w:t>
      </w:r>
      <w:r w:rsidRPr="00D92FB2">
        <w:rPr>
          <w:rtl/>
        </w:rPr>
        <w:t>ی آموزش ما سه حیطه داریم. حیطه</w:t>
      </w:r>
      <w:r>
        <w:rPr>
          <w:rtl/>
        </w:rPr>
        <w:t>‌ی</w:t>
      </w:r>
      <w:r w:rsidRPr="00D92FB2">
        <w:rPr>
          <w:rtl/>
        </w:rPr>
        <w:t xml:space="preserve"> تدریس مستقیم، متاسفانه اکثر مدارس تدریس مستقیمند، حیطه</w:t>
      </w:r>
      <w:r>
        <w:rPr>
          <w:rtl/>
        </w:rPr>
        <w:t>‌ی</w:t>
      </w:r>
      <w:r w:rsidRPr="00D92FB2">
        <w:rPr>
          <w:rtl/>
        </w:rPr>
        <w:t xml:space="preserve"> دوم حیطه</w:t>
      </w:r>
      <w:r>
        <w:rPr>
          <w:rtl/>
        </w:rPr>
        <w:t>‌ی</w:t>
      </w:r>
      <w:r w:rsidRPr="00D92FB2">
        <w:rPr>
          <w:rtl/>
        </w:rPr>
        <w:t xml:space="preserve"> تعاملی و حیطه</w:t>
      </w:r>
      <w:r>
        <w:rPr>
          <w:rtl/>
        </w:rPr>
        <w:t>‌ی</w:t>
      </w:r>
      <w:r w:rsidRPr="00D92FB2">
        <w:rPr>
          <w:rtl/>
        </w:rPr>
        <w:t xml:space="preserve"> سوم حیطه</w:t>
      </w:r>
      <w:r>
        <w:rPr>
          <w:rtl/>
        </w:rPr>
        <w:t>‌ی</w:t>
      </w:r>
      <w:r w:rsidRPr="00D92FB2">
        <w:rPr>
          <w:rtl/>
        </w:rPr>
        <w:t xml:space="preserve"> مساله محور. بیشتر سکان ما در حیطه</w:t>
      </w:r>
      <w:r>
        <w:rPr>
          <w:rtl/>
        </w:rPr>
        <w:t>‌ی</w:t>
      </w:r>
      <w:r w:rsidRPr="00D92FB2">
        <w:rPr>
          <w:rtl/>
        </w:rPr>
        <w:t xml:space="preserve"> اول است. اما بیشتر معلم</w:t>
      </w:r>
      <w:r>
        <w:rPr>
          <w:rtl/>
        </w:rPr>
        <w:t>‌ها</w:t>
      </w:r>
      <w:r w:rsidRPr="00D92FB2">
        <w:rPr>
          <w:rtl/>
        </w:rPr>
        <w:t xml:space="preserve"> بنا به بضاعت و امکانات حیطه</w:t>
      </w:r>
      <w:r>
        <w:rPr>
          <w:rtl/>
        </w:rPr>
        <w:t>‌ی</w:t>
      </w:r>
      <w:r w:rsidRPr="00D92FB2">
        <w:rPr>
          <w:rtl/>
        </w:rPr>
        <w:t xml:space="preserve"> اول رو انتخاب </w:t>
      </w:r>
      <w:r>
        <w:rPr>
          <w:rtl/>
        </w:rPr>
        <w:t>می‌</w:t>
      </w:r>
      <w:r w:rsidRPr="00D92FB2">
        <w:rPr>
          <w:rtl/>
        </w:rPr>
        <w:t xml:space="preserve">کنند. معلم نقش اصلی رو داره و فقط دانش آموزها تماشاگرند </w:t>
      </w:r>
      <w:r>
        <w:rPr>
          <w:rtl/>
        </w:rPr>
        <w:t>‌ی</w:t>
      </w:r>
      <w:r w:rsidRPr="00D92FB2">
        <w:rPr>
          <w:rtl/>
        </w:rPr>
        <w:t>عنی هیچ تاثیری روی کلاسها ندارند.</w:t>
      </w:r>
      <w:r>
        <w:rPr>
          <w:rtl/>
        </w:rPr>
        <w:t>‌ی</w:t>
      </w:r>
      <w:r w:rsidRPr="00D92FB2">
        <w:rPr>
          <w:rtl/>
        </w:rPr>
        <w:t>عنی معلم متکلم وحده است. خودش ابزار و امکانات متفاوت توش دخیله</w:t>
      </w:r>
      <w:r>
        <w:rPr>
          <w:rtl/>
        </w:rPr>
        <w:t>‌ها</w:t>
      </w:r>
      <w:r w:rsidRPr="00D92FB2">
        <w:rPr>
          <w:rtl/>
        </w:rPr>
        <w:t xml:space="preserve"> . اولینش اینه که تراکم بیش از اندازه کلاس جلوگیری میکنه که معلم از حیطه انتقال مستقیم بره سمت تعاریف که نمیتونه اگه بخواد بیاد از همه بچه</w:t>
      </w:r>
      <w:r>
        <w:rPr>
          <w:rtl/>
        </w:rPr>
        <w:t>‌ها</w:t>
      </w:r>
      <w:r w:rsidRPr="00D92FB2">
        <w:rPr>
          <w:rtl/>
        </w:rPr>
        <w:t xml:space="preserve"> پرسش و پاسخ انجام بده کار</w:t>
      </w:r>
      <w:r>
        <w:rPr>
          <w:rtl/>
        </w:rPr>
        <w:t>‌ها</w:t>
      </w:r>
      <w:r w:rsidRPr="00D92FB2">
        <w:rPr>
          <w:rtl/>
        </w:rPr>
        <w:t>ی مختلف تعاملی انجام بده نمیرسه 40 تا دانش آموز تو</w:t>
      </w:r>
      <w:r>
        <w:rPr>
          <w:rtl/>
        </w:rPr>
        <w:t>‌ی</w:t>
      </w:r>
      <w:r w:rsidRPr="00D92FB2">
        <w:rPr>
          <w:rtl/>
        </w:rPr>
        <w:t xml:space="preserve"> کلاسه و استاندارد کلاسی رعایت نمیشه معلم نمیتونه. بحث رو از تدریس انتقال مستقیم ببره به سمت تدریس فعال.</w:t>
      </w:r>
      <w:r w:rsidR="006F2CDA">
        <w:rPr>
          <w:rFonts w:cs="Calibri" w:hint="cs"/>
          <w:rtl/>
        </w:rPr>
        <w:t>"</w:t>
      </w:r>
    </w:p>
    <w:p w14:paraId="7E0D791F" w14:textId="7333AF09" w:rsidR="00623E32" w:rsidRPr="006F2CDA" w:rsidRDefault="00623E32" w:rsidP="00302BAA">
      <w:pPr>
        <w:pStyle w:val="ac"/>
        <w:rPr>
          <w:rFonts w:cs="Calibri"/>
          <w:bCs/>
          <w:rtl/>
        </w:rPr>
      </w:pPr>
      <w:r w:rsidRPr="007A72C1">
        <w:rPr>
          <w:rFonts w:hint="cs"/>
          <w:rtl/>
        </w:rPr>
        <w:t xml:space="preserve">کد 4: </w:t>
      </w:r>
      <w:r w:rsidR="006F2CDA">
        <w:rPr>
          <w:rFonts w:cs="Calibri" w:hint="cs"/>
          <w:rtl/>
        </w:rPr>
        <w:t>"</w:t>
      </w:r>
      <w:r w:rsidRPr="007A72C1">
        <w:rPr>
          <w:rtl/>
        </w:rPr>
        <w:t>و اینکه</w:t>
      </w:r>
      <w:r w:rsidRPr="00D92FB2">
        <w:rPr>
          <w:rtl/>
        </w:rPr>
        <w:t xml:space="preserve"> فضای آموزشی کلاسها باید استاندارد باشد. هر دانش‌آموز حداقل</w:t>
      </w:r>
      <w:r>
        <w:rPr>
          <w:rtl/>
        </w:rPr>
        <w:t>‌ی</w:t>
      </w:r>
      <w:r w:rsidRPr="00D92FB2">
        <w:rPr>
          <w:rtl/>
        </w:rPr>
        <w:t>ک و نیم تا دو متر مربع فضا داخل کلاس داشته باشد اما ما که این امکانات را نداریم. مثلا</w:t>
      </w:r>
      <w:r>
        <w:rPr>
          <w:rtl/>
        </w:rPr>
        <w:t>‌</w:t>
      </w:r>
      <w:r>
        <w:rPr>
          <w:rFonts w:hint="cs"/>
          <w:rtl/>
        </w:rPr>
        <w:t xml:space="preserve"> </w:t>
      </w:r>
      <w:r>
        <w:rPr>
          <w:rtl/>
        </w:rPr>
        <w:t>ی</w:t>
      </w:r>
      <w:r w:rsidRPr="00D92FB2">
        <w:rPr>
          <w:rtl/>
        </w:rPr>
        <w:t>ک کلاس استاندارد باید حداقل چهل متر باشه با چندتا دانش آموز؟ با سی و شش تا. الان ما کلاسهامون چهل و چهار، پنج متره با چهل و چهار دانش‌آموز.</w:t>
      </w:r>
      <w:r>
        <w:rPr>
          <w:rtl/>
        </w:rPr>
        <w:t>‌ی</w:t>
      </w:r>
      <w:r w:rsidRPr="00D92FB2">
        <w:rPr>
          <w:rtl/>
        </w:rPr>
        <w:t>ا سرویس‌های بهداشتیمون تعدادش خیلی کم هستش. ما باید 15 تا داشته باشیم ولی هفت تا داریم.</w:t>
      </w:r>
      <w:r w:rsidR="006F2CDA">
        <w:rPr>
          <w:rFonts w:cs="Calibri" w:hint="cs"/>
          <w:rtl/>
        </w:rPr>
        <w:t>"</w:t>
      </w:r>
    </w:p>
    <w:p w14:paraId="65EC893B" w14:textId="3E8361FF" w:rsidR="00623E32" w:rsidRPr="006F2CDA" w:rsidRDefault="006F2CDA" w:rsidP="00302BAA">
      <w:pPr>
        <w:pStyle w:val="ac"/>
        <w:rPr>
          <w:rFonts w:cs="Calibri"/>
          <w:bCs/>
          <w:rtl/>
        </w:rPr>
      </w:pPr>
      <w:r>
        <w:rPr>
          <w:rFonts w:cs="Calibri" w:hint="cs"/>
          <w:rtl/>
        </w:rPr>
        <w:t>"</w:t>
      </w:r>
      <w:r w:rsidR="00623E32" w:rsidRPr="00D92FB2">
        <w:rPr>
          <w:rtl/>
        </w:rPr>
        <w:t>ما انقدر جامون کمه بچه</w:t>
      </w:r>
      <w:r w:rsidR="00623E32">
        <w:rPr>
          <w:rtl/>
        </w:rPr>
        <w:t>‌ها</w:t>
      </w:r>
      <w:r w:rsidR="00623E32" w:rsidRPr="00D92FB2">
        <w:rPr>
          <w:rtl/>
        </w:rPr>
        <w:t xml:space="preserve"> در صف </w:t>
      </w:r>
      <w:r w:rsidR="00623E32">
        <w:rPr>
          <w:rtl/>
        </w:rPr>
        <w:t>می‌</w:t>
      </w:r>
      <w:r w:rsidR="00623E32" w:rsidRPr="00D92FB2">
        <w:rPr>
          <w:rtl/>
        </w:rPr>
        <w:t xml:space="preserve">ایستند میان کنار کمد، معلم کنارشون </w:t>
      </w:r>
      <w:r w:rsidR="00623E32">
        <w:rPr>
          <w:rtl/>
        </w:rPr>
        <w:t>می‌</w:t>
      </w:r>
      <w:r w:rsidR="00623E32" w:rsidRPr="00D92FB2">
        <w:rPr>
          <w:rtl/>
        </w:rPr>
        <w:t>ایسته تا کتاب را بگیرند و ببرند. این هم از فضای کتابخونه.</w:t>
      </w:r>
      <w:r>
        <w:rPr>
          <w:rFonts w:cs="Calibri" w:hint="cs"/>
          <w:rtl/>
        </w:rPr>
        <w:t>"</w:t>
      </w:r>
    </w:p>
    <w:p w14:paraId="3E5976B9" w14:textId="362B3317" w:rsidR="00623E32" w:rsidRPr="006923A9" w:rsidRDefault="00623E32" w:rsidP="00302BAA">
      <w:pPr>
        <w:pStyle w:val="ac"/>
        <w:rPr>
          <w:rFonts w:cs="Calibri"/>
          <w:rtl/>
        </w:rPr>
      </w:pPr>
      <w:r w:rsidRPr="00586000">
        <w:rPr>
          <w:rFonts w:hint="cs"/>
          <w:rtl/>
        </w:rPr>
        <w:t xml:space="preserve">کد 5: </w:t>
      </w:r>
      <w:r w:rsidR="006923A9">
        <w:rPr>
          <w:rFonts w:cs="Calibri" w:hint="cs"/>
          <w:rtl/>
        </w:rPr>
        <w:t>"</w:t>
      </w:r>
      <w:r w:rsidRPr="00586000">
        <w:rPr>
          <w:rtl/>
        </w:rPr>
        <w:t>چیزی که معضله و من امسال خیلی روش مقاومت کردم و بالا نبردم، تعداد بالای دانش آموز در فضا است.</w:t>
      </w:r>
      <w:r w:rsidR="006923A9">
        <w:rPr>
          <w:rFonts w:cs="Calibri" w:hint="cs"/>
          <w:rtl/>
        </w:rPr>
        <w:t>"</w:t>
      </w:r>
    </w:p>
    <w:p w14:paraId="092C6C54" w14:textId="088768A3" w:rsidR="00623E32" w:rsidRPr="006923A9" w:rsidRDefault="00623E32" w:rsidP="00302BAA">
      <w:pPr>
        <w:pStyle w:val="ac"/>
        <w:rPr>
          <w:rFonts w:cs="Calibri"/>
          <w:bCs/>
          <w:rtl/>
        </w:rPr>
      </w:pPr>
      <w:r>
        <w:rPr>
          <w:rFonts w:hint="cs"/>
          <w:rtl/>
        </w:rPr>
        <w:t xml:space="preserve">کد 6: </w:t>
      </w:r>
      <w:r w:rsidR="006923A9">
        <w:rPr>
          <w:rFonts w:cs="Calibri" w:hint="cs"/>
          <w:rtl/>
        </w:rPr>
        <w:t>"</w:t>
      </w:r>
      <w:r w:rsidRPr="00D92FB2">
        <w:rPr>
          <w:rtl/>
        </w:rPr>
        <w:t>کلاس</w:t>
      </w:r>
      <w:r w:rsidR="006923A9">
        <w:rPr>
          <w:rFonts w:hint="cs"/>
          <w:rtl/>
        </w:rPr>
        <w:t>‌</w:t>
      </w:r>
      <w:r w:rsidRPr="00D92FB2">
        <w:rPr>
          <w:rtl/>
        </w:rPr>
        <w:t>ها خوب و بزرگ است. مثل همینجا. استاندارد است. البته آمار دانش‌آموزان خیلی زیاد است. اگر آمار همان بیست</w:t>
      </w:r>
      <w:r>
        <w:rPr>
          <w:rtl/>
        </w:rPr>
        <w:t>‌ی</w:t>
      </w:r>
      <w:r w:rsidRPr="00D92FB2">
        <w:rPr>
          <w:rtl/>
        </w:rPr>
        <w:t>ا بیست و پنج باشد واقعا خوب است ولی وقتی می‌رود روی سی و چندتا خیلی زیاد می‌شود برای همین کلاس که بزرگ است. ولی استاندارد هستند.</w:t>
      </w:r>
      <w:r w:rsidR="006923A9">
        <w:rPr>
          <w:rFonts w:cs="Calibri" w:hint="cs"/>
          <w:rtl/>
        </w:rPr>
        <w:t>"</w:t>
      </w:r>
    </w:p>
    <w:p w14:paraId="0844932F" w14:textId="59C7D326" w:rsidR="00623E32" w:rsidRPr="006923A9" w:rsidRDefault="00623E32" w:rsidP="00302BAA">
      <w:pPr>
        <w:pStyle w:val="ac"/>
        <w:rPr>
          <w:rFonts w:cs="Calibri"/>
          <w:rtl/>
        </w:rPr>
      </w:pPr>
      <w:r>
        <w:rPr>
          <w:rFonts w:hint="cs"/>
          <w:rtl/>
        </w:rPr>
        <w:t xml:space="preserve">کد 8 : </w:t>
      </w:r>
      <w:r w:rsidR="006923A9">
        <w:rPr>
          <w:rFonts w:cs="Calibri" w:hint="cs"/>
          <w:rtl/>
        </w:rPr>
        <w:t>"</w:t>
      </w:r>
      <w:r w:rsidRPr="00D92FB2">
        <w:rPr>
          <w:rtl/>
        </w:rPr>
        <w:t>اصلا. به هیچ عنوان . شما حتی بگو</w:t>
      </w:r>
      <w:r>
        <w:rPr>
          <w:rtl/>
        </w:rPr>
        <w:t>‌ی</w:t>
      </w:r>
      <w:r w:rsidRPr="00D92FB2">
        <w:rPr>
          <w:rtl/>
        </w:rPr>
        <w:t>ک درصد. به این خاطر که میز و نیمکت</w:t>
      </w:r>
      <w:r>
        <w:rPr>
          <w:rtl/>
        </w:rPr>
        <w:t>‌ها</w:t>
      </w:r>
      <w:r w:rsidRPr="00D92FB2">
        <w:rPr>
          <w:rtl/>
        </w:rPr>
        <w:t xml:space="preserve"> متناسب با سن بچه</w:t>
      </w:r>
      <w:r>
        <w:rPr>
          <w:rtl/>
        </w:rPr>
        <w:t>‌ها</w:t>
      </w:r>
      <w:r w:rsidRPr="00D92FB2">
        <w:rPr>
          <w:rtl/>
        </w:rPr>
        <w:t xml:space="preserve"> نیست. رنگ آمیزی بسیار نامتناسب هست. فضای فیزیکی صد در صد غیر استانداردی داره. اندازه</w:t>
      </w:r>
      <w:r>
        <w:rPr>
          <w:rtl/>
        </w:rPr>
        <w:t>‌ی</w:t>
      </w:r>
      <w:r w:rsidRPr="00D92FB2">
        <w:rPr>
          <w:rtl/>
        </w:rPr>
        <w:t xml:space="preserve"> کلاس،</w:t>
      </w:r>
      <w:r>
        <w:rPr>
          <w:rFonts w:hint="cs"/>
          <w:rtl/>
        </w:rPr>
        <w:t xml:space="preserve"> </w:t>
      </w:r>
      <w:r w:rsidRPr="00D92FB2">
        <w:rPr>
          <w:rtl/>
        </w:rPr>
        <w:t>دلیلش هم این است که اینجا اصلا مدرسه نبوده. اینجا خانه مدرسه است! اما ما داریم سعیمان را میکنیم که فضایی آماده کنیم که حداقل با توجه به شرایط موجود بهترین بهره برداری کنیم. نمونه اش هم  در این دو سه ماهی که آمدیم نشانتان بدهیم.</w:t>
      </w:r>
      <w:r w:rsidR="006923A9">
        <w:rPr>
          <w:rFonts w:cs="Calibri" w:hint="cs"/>
          <w:rtl/>
        </w:rPr>
        <w:t>"</w:t>
      </w:r>
    </w:p>
    <w:p w14:paraId="49CF1C2F" w14:textId="2EF7FED7" w:rsidR="00623E32" w:rsidRPr="00EB122E" w:rsidRDefault="00623E32" w:rsidP="00302BAA">
      <w:pPr>
        <w:pStyle w:val="ac"/>
        <w:rPr>
          <w:rFonts w:cs="Calibri"/>
          <w:rtl/>
        </w:rPr>
      </w:pPr>
      <w:r>
        <w:rPr>
          <w:rFonts w:hint="cs"/>
          <w:rtl/>
        </w:rPr>
        <w:t xml:space="preserve">کد 14: </w:t>
      </w:r>
      <w:r w:rsidR="00EB122E">
        <w:rPr>
          <w:rFonts w:cs="Calibri" w:hint="cs"/>
          <w:rtl/>
        </w:rPr>
        <w:t>"</w:t>
      </w:r>
      <w:r w:rsidRPr="00D92FB2">
        <w:rPr>
          <w:rtl/>
        </w:rPr>
        <w:t>مناسب که نیست. تازه مدرسۀ ما که نوسازه نسبتا مناسبه اما این هم با استانداردها فاصله داره. کلاسی داریم با 42 تا دانش‌آموز. از لحاظ میز و نیمکت برای ما مناسب است ولی برای بچه‌های بعدازظهر که راهنمایی هستند خب مناسب نیست و کوتاه است.</w:t>
      </w:r>
      <w:r w:rsidR="00EB122E">
        <w:rPr>
          <w:rFonts w:cs="Calibri" w:hint="cs"/>
          <w:rtl/>
        </w:rPr>
        <w:t>"</w:t>
      </w:r>
    </w:p>
    <w:p w14:paraId="29791410" w14:textId="207B9CD1" w:rsidR="00623E32" w:rsidRPr="00EB122E" w:rsidRDefault="00EB122E" w:rsidP="00302BAA">
      <w:pPr>
        <w:pStyle w:val="ac"/>
        <w:rPr>
          <w:rFonts w:cs="Calibri"/>
          <w:rtl/>
        </w:rPr>
      </w:pPr>
      <w:r>
        <w:rPr>
          <w:rFonts w:cs="Calibri" w:hint="cs"/>
          <w:rtl/>
        </w:rPr>
        <w:t>"</w:t>
      </w:r>
      <w:r w:rsidR="00623E32" w:rsidRPr="00D92FB2">
        <w:rPr>
          <w:rtl/>
        </w:rPr>
        <w:t>ببینید اینجا در این محله چندتا مسجد هست اما مدرسه فقط ما هستیم. شش دانش آموز، هر کلاس 40، 45 نفر. اینها اصلا خوب نیست. فضای حیاط مدرسۀ ما بزرگ است. مدارسی هست که فضاهای خیلی کوچکتری دارند. این‌ها مسائلیست که تمام رشته‌های ما را پنبه می‌کند. من کلاسم را به بهترین نحو هم بچینم و به این موانع برخورد کنم</w:t>
      </w:r>
      <w:r w:rsidR="00623E32">
        <w:rPr>
          <w:rtl/>
        </w:rPr>
        <w:t>‌ی</w:t>
      </w:r>
      <w:r w:rsidR="00623E32" w:rsidRPr="00D92FB2">
        <w:rPr>
          <w:rtl/>
        </w:rPr>
        <w:t>ا بهترین کلاس را داشته باشم و معلم نداشته باشم، کمبود نیرو داشته باشم، همۀ این‌ها زنجیروار به هم متصل هستند. کمبود نیرو هرساله ما را اذیت می‌کند، هرسال تعدادی نیرو بازنشسته می‌شوند و شرایط سخت‌تر می‌شود، نیروهای جدید هم که می‌آیند متاسفانه اصلا خوب نیستند.</w:t>
      </w:r>
      <w:r>
        <w:rPr>
          <w:rFonts w:cs="Calibri" w:hint="cs"/>
          <w:rtl/>
        </w:rPr>
        <w:t>"</w:t>
      </w:r>
    </w:p>
    <w:p w14:paraId="25036D40" w14:textId="3BAA74A3" w:rsidR="00623E32" w:rsidRDefault="00623E32" w:rsidP="00302BAA">
      <w:pPr>
        <w:pStyle w:val="ac"/>
        <w:rPr>
          <w:rFonts w:cs="Calibri"/>
          <w:rtl/>
        </w:rPr>
      </w:pPr>
      <w:r>
        <w:rPr>
          <w:rFonts w:hint="cs"/>
          <w:rtl/>
        </w:rPr>
        <w:t xml:space="preserve">کد 21: </w:t>
      </w:r>
      <w:r w:rsidR="00FC0B9E">
        <w:rPr>
          <w:rFonts w:cs="Calibri" w:hint="cs"/>
          <w:rtl/>
        </w:rPr>
        <w:t>"</w:t>
      </w:r>
      <w:r w:rsidRPr="00D92FB2">
        <w:rPr>
          <w:rtl/>
        </w:rPr>
        <w:t>اولین چیز فضای فیزیکی بحث کلاس هست. این مدرسه باتوجه به شرایط موجود برای حول و حوش چهارصد نفر ساخته شده اما ظرفیتش هفتصد و پنجاه نفره، کلاسهایی که تعبیه شده به صورت استاندارد تعداد دانش آموزان بیست نفر است اما متاسفانه تا چهل نفر هم رفتیم. این</w:t>
      </w:r>
      <w:r>
        <w:rPr>
          <w:rtl/>
        </w:rPr>
        <w:t>‌ی</w:t>
      </w:r>
      <w:r w:rsidRPr="00D92FB2">
        <w:rPr>
          <w:rtl/>
        </w:rPr>
        <w:t>کی از مشکلات است که فضا و امکانات خوبی را نداریم. مثلا الان توی حیاط مدرسه هر دانش آموز به ازای</w:t>
      </w:r>
      <w:r>
        <w:rPr>
          <w:rtl/>
        </w:rPr>
        <w:t>‌ی</w:t>
      </w:r>
      <w:r w:rsidRPr="00D92FB2">
        <w:rPr>
          <w:rtl/>
        </w:rPr>
        <w:t>ک نفر،</w:t>
      </w:r>
      <w:r>
        <w:rPr>
          <w:rtl/>
        </w:rPr>
        <w:t>‌ی</w:t>
      </w:r>
      <w:r w:rsidRPr="00D92FB2">
        <w:rPr>
          <w:rtl/>
        </w:rPr>
        <w:t>ک متر فضا نداره، و بعد بحث مالی پیش میاد که متاسفانه ما مشکلات مالی زیادی داریم. هزینه مدرسه زیاد است، هر دانش اموز در طول سال، با پول اب و برق و گاز، بدون اجاره بها، حدود سه م تومن هزینه ای هست. از پول اب و برق و گاز گرفته تا کارهای عمرانی و خدماتی که بتونیم سال رو خوب شروع کنیم و خوب تموم کنیم</w:t>
      </w:r>
      <w:r>
        <w:rPr>
          <w:rFonts w:hint="cs"/>
          <w:rtl/>
        </w:rPr>
        <w:t>.</w:t>
      </w:r>
      <w:r w:rsidR="00FC0B9E">
        <w:rPr>
          <w:rFonts w:cs="Calibri" w:hint="cs"/>
          <w:rtl/>
        </w:rPr>
        <w:t>"</w:t>
      </w:r>
    </w:p>
    <w:p w14:paraId="349A5D01" w14:textId="229741FF" w:rsidR="00A47E7D" w:rsidRPr="005C701E" w:rsidRDefault="00A47E7D" w:rsidP="00302BAA">
      <w:pPr>
        <w:pStyle w:val="ac"/>
        <w:rPr>
          <w:rFonts w:cs="Calibri"/>
          <w:rtl/>
        </w:rPr>
      </w:pPr>
      <w:r w:rsidRPr="005C701E">
        <w:rPr>
          <w:rFonts w:hint="cs"/>
          <w:rtl/>
        </w:rPr>
        <w:t>کد 33: "</w:t>
      </w:r>
      <w:r w:rsidRPr="005C701E">
        <w:rPr>
          <w:rFonts w:hint="eastAsia"/>
          <w:rtl/>
        </w:rPr>
        <w:t xml:space="preserve"> تمام</w:t>
      </w:r>
      <w:r w:rsidRPr="005C701E">
        <w:rPr>
          <w:rtl/>
        </w:rPr>
        <w:t xml:space="preserve"> </w:t>
      </w:r>
      <w:r w:rsidRPr="005C701E">
        <w:rPr>
          <w:rFonts w:hint="eastAsia"/>
          <w:rtl/>
        </w:rPr>
        <w:t>سال</w:t>
      </w:r>
      <w:r w:rsidR="005C701E">
        <w:rPr>
          <w:rFonts w:asciiTheme="minorHAnsi" w:hAnsiTheme="minorHAnsi" w:hint="eastAsia"/>
        </w:rPr>
        <w:t>‌</w:t>
      </w:r>
      <w:r w:rsidRPr="005C701E">
        <w:rPr>
          <w:rFonts w:hint="eastAsia"/>
          <w:rtl/>
        </w:rPr>
        <w:t>ها</w:t>
      </w:r>
      <w:r w:rsidRPr="005C701E">
        <w:rPr>
          <w:rFonts w:hint="cs"/>
          <w:rtl/>
        </w:rPr>
        <w:t>یی</w:t>
      </w:r>
      <w:r w:rsidRPr="005C701E">
        <w:rPr>
          <w:rtl/>
        </w:rPr>
        <w:t xml:space="preserve"> </w:t>
      </w:r>
      <w:r w:rsidRPr="005C701E">
        <w:rPr>
          <w:rFonts w:hint="eastAsia"/>
          <w:rtl/>
        </w:rPr>
        <w:t>که</w:t>
      </w:r>
      <w:r w:rsidRPr="005C701E">
        <w:rPr>
          <w:rtl/>
        </w:rPr>
        <w:t xml:space="preserve"> </w:t>
      </w:r>
      <w:r w:rsidRPr="005C701E">
        <w:rPr>
          <w:rFonts w:hint="eastAsia"/>
          <w:rtl/>
        </w:rPr>
        <w:t>معلم</w:t>
      </w:r>
      <w:r w:rsidRPr="005C701E">
        <w:rPr>
          <w:rtl/>
        </w:rPr>
        <w:t xml:space="preserve"> </w:t>
      </w:r>
      <w:r w:rsidRPr="005C701E">
        <w:rPr>
          <w:rFonts w:hint="eastAsia"/>
          <w:rtl/>
        </w:rPr>
        <w:t>بودم</w:t>
      </w:r>
      <w:r w:rsidRPr="005C701E">
        <w:rPr>
          <w:rtl/>
        </w:rPr>
        <w:t xml:space="preserve"> </w:t>
      </w:r>
      <w:r w:rsidRPr="005C701E">
        <w:rPr>
          <w:rFonts w:hint="eastAsia"/>
          <w:rtl/>
        </w:rPr>
        <w:t>و</w:t>
      </w:r>
      <w:r w:rsidRPr="005C701E">
        <w:rPr>
          <w:rtl/>
        </w:rPr>
        <w:t xml:space="preserve"> </w:t>
      </w:r>
      <w:r w:rsidRPr="005C701E">
        <w:rPr>
          <w:rFonts w:hint="eastAsia"/>
          <w:rtl/>
        </w:rPr>
        <w:t>آموزش</w:t>
      </w:r>
      <w:r w:rsidRPr="005C701E">
        <w:rPr>
          <w:rtl/>
        </w:rPr>
        <w:t xml:space="preserve"> </w:t>
      </w:r>
      <w:r w:rsidRPr="005C701E">
        <w:rPr>
          <w:rFonts w:hint="eastAsia"/>
          <w:rtl/>
        </w:rPr>
        <w:t>داشتم</w:t>
      </w:r>
      <w:r w:rsidRPr="005C701E">
        <w:rPr>
          <w:rtl/>
        </w:rPr>
        <w:t xml:space="preserve"> </w:t>
      </w:r>
      <w:r w:rsidRPr="005C701E">
        <w:rPr>
          <w:rFonts w:hint="eastAsia"/>
          <w:rtl/>
        </w:rPr>
        <w:t>شا</w:t>
      </w:r>
      <w:r w:rsidRPr="005C701E">
        <w:rPr>
          <w:rFonts w:hint="cs"/>
          <w:rtl/>
        </w:rPr>
        <w:t>ی</w:t>
      </w:r>
      <w:r w:rsidRPr="005C701E">
        <w:rPr>
          <w:rFonts w:hint="eastAsia"/>
          <w:rtl/>
        </w:rPr>
        <w:t>د</w:t>
      </w:r>
      <w:r w:rsidRPr="005C701E">
        <w:rPr>
          <w:rtl/>
        </w:rPr>
        <w:t xml:space="preserve"> </w:t>
      </w:r>
      <w:r w:rsidRPr="005C701E">
        <w:rPr>
          <w:rFonts w:hint="eastAsia"/>
          <w:rtl/>
        </w:rPr>
        <w:t>از</w:t>
      </w:r>
      <w:r w:rsidRPr="005C701E">
        <w:rPr>
          <w:rtl/>
        </w:rPr>
        <w:t xml:space="preserve"> </w:t>
      </w:r>
      <w:r w:rsidRPr="005C701E">
        <w:rPr>
          <w:rFonts w:hint="eastAsia"/>
          <w:rtl/>
        </w:rPr>
        <w:t>آن</w:t>
      </w:r>
      <w:r w:rsidRPr="005C701E">
        <w:rPr>
          <w:rtl/>
        </w:rPr>
        <w:t xml:space="preserve"> </w:t>
      </w:r>
      <w:r w:rsidRPr="005C701E">
        <w:rPr>
          <w:rFonts w:hint="eastAsia"/>
          <w:rtl/>
        </w:rPr>
        <w:t>هفت</w:t>
      </w:r>
      <w:r w:rsidRPr="005C701E">
        <w:rPr>
          <w:rtl/>
        </w:rPr>
        <w:t xml:space="preserve"> </w:t>
      </w:r>
      <w:r w:rsidRPr="005C701E">
        <w:rPr>
          <w:rFonts w:hint="eastAsia"/>
          <w:rtl/>
        </w:rPr>
        <w:t>سال</w:t>
      </w:r>
      <w:r w:rsidRPr="005C701E">
        <w:rPr>
          <w:rFonts w:hint="cs"/>
          <w:rtl/>
        </w:rPr>
        <w:t>ی</w:t>
      </w:r>
      <w:r w:rsidRPr="005C701E">
        <w:rPr>
          <w:rtl/>
        </w:rPr>
        <w:t xml:space="preserve"> </w:t>
      </w:r>
      <w:r w:rsidRPr="005C701E">
        <w:rPr>
          <w:rFonts w:hint="eastAsia"/>
          <w:rtl/>
        </w:rPr>
        <w:t>که</w:t>
      </w:r>
      <w:r w:rsidRPr="005C701E">
        <w:rPr>
          <w:rtl/>
        </w:rPr>
        <w:t xml:space="preserve"> </w:t>
      </w:r>
      <w:r w:rsidRPr="005C701E">
        <w:rPr>
          <w:rFonts w:hint="eastAsia"/>
          <w:rtl/>
        </w:rPr>
        <w:t>من</w:t>
      </w:r>
      <w:r w:rsidRPr="005C701E">
        <w:rPr>
          <w:rtl/>
        </w:rPr>
        <w:t xml:space="preserve"> </w:t>
      </w:r>
      <w:r w:rsidRPr="005C701E">
        <w:rPr>
          <w:rFonts w:hint="eastAsia"/>
          <w:rtl/>
        </w:rPr>
        <w:t>در</w:t>
      </w:r>
      <w:r w:rsidRPr="005C701E">
        <w:rPr>
          <w:rtl/>
        </w:rPr>
        <w:t xml:space="preserve"> </w:t>
      </w:r>
      <w:r w:rsidRPr="005C701E">
        <w:rPr>
          <w:rFonts w:hint="eastAsia"/>
          <w:rtl/>
        </w:rPr>
        <w:t>مدرسه</w:t>
      </w:r>
      <w:r w:rsidRPr="005C701E">
        <w:rPr>
          <w:rtl/>
        </w:rPr>
        <w:t xml:space="preserve"> </w:t>
      </w:r>
      <w:r w:rsidRPr="005C701E">
        <w:rPr>
          <w:rFonts w:hint="eastAsia"/>
          <w:rtl/>
        </w:rPr>
        <w:t>راه</w:t>
      </w:r>
      <w:r w:rsidRPr="005C701E">
        <w:rPr>
          <w:rtl/>
        </w:rPr>
        <w:t xml:space="preserve"> </w:t>
      </w:r>
      <w:r w:rsidRPr="005C701E">
        <w:rPr>
          <w:rFonts w:hint="eastAsia"/>
          <w:rtl/>
        </w:rPr>
        <w:t>حق</w:t>
      </w:r>
      <w:r w:rsidRPr="005C701E">
        <w:rPr>
          <w:rtl/>
        </w:rPr>
        <w:t xml:space="preserve"> </w:t>
      </w:r>
      <w:r w:rsidRPr="005C701E">
        <w:rPr>
          <w:rFonts w:hint="eastAsia"/>
          <w:rtl/>
        </w:rPr>
        <w:t>بودم</w:t>
      </w:r>
      <w:r w:rsidRPr="005C701E">
        <w:rPr>
          <w:rtl/>
        </w:rPr>
        <w:t xml:space="preserve"> </w:t>
      </w:r>
      <w:r w:rsidRPr="005C701E">
        <w:rPr>
          <w:rFonts w:hint="eastAsia"/>
          <w:rtl/>
        </w:rPr>
        <w:t>و</w:t>
      </w:r>
      <w:r w:rsidRPr="005C701E">
        <w:rPr>
          <w:rtl/>
        </w:rPr>
        <w:t xml:space="preserve"> </w:t>
      </w:r>
      <w:r w:rsidRPr="005C701E">
        <w:rPr>
          <w:rFonts w:hint="eastAsia"/>
          <w:rtl/>
        </w:rPr>
        <w:t>کلاسها</w:t>
      </w:r>
      <w:r w:rsidRPr="005C701E">
        <w:rPr>
          <w:rtl/>
        </w:rPr>
        <w:t xml:space="preserve"> </w:t>
      </w:r>
      <w:r w:rsidRPr="005C701E">
        <w:rPr>
          <w:rFonts w:hint="eastAsia"/>
          <w:rtl/>
        </w:rPr>
        <w:t>اصلاً</w:t>
      </w:r>
      <w:r w:rsidRPr="005C701E">
        <w:rPr>
          <w:rtl/>
        </w:rPr>
        <w:t xml:space="preserve"> </w:t>
      </w:r>
      <w:r w:rsidRPr="005C701E">
        <w:rPr>
          <w:rFonts w:hint="eastAsia"/>
          <w:rtl/>
        </w:rPr>
        <w:t>کوچک</w:t>
      </w:r>
      <w:r w:rsidRPr="005C701E">
        <w:rPr>
          <w:rtl/>
        </w:rPr>
        <w:t xml:space="preserve"> </w:t>
      </w:r>
      <w:r w:rsidRPr="005C701E">
        <w:rPr>
          <w:rFonts w:hint="eastAsia"/>
          <w:rtl/>
        </w:rPr>
        <w:t>بود</w:t>
      </w:r>
      <w:r w:rsidR="005C701E">
        <w:rPr>
          <w:rFonts w:hint="cs"/>
          <w:rtl/>
        </w:rPr>
        <w:t>،</w:t>
      </w:r>
      <w:r w:rsidRPr="005C701E">
        <w:rPr>
          <w:rtl/>
        </w:rPr>
        <w:t xml:space="preserve"> </w:t>
      </w:r>
      <w:r w:rsidRPr="005C701E">
        <w:rPr>
          <w:rFonts w:hint="eastAsia"/>
          <w:rtl/>
        </w:rPr>
        <w:t>د</w:t>
      </w:r>
      <w:r w:rsidRPr="005C701E">
        <w:rPr>
          <w:rFonts w:hint="cs"/>
          <w:rtl/>
        </w:rPr>
        <w:t>ی</w:t>
      </w:r>
      <w:r w:rsidRPr="005C701E">
        <w:rPr>
          <w:rFonts w:hint="eastAsia"/>
          <w:rtl/>
        </w:rPr>
        <w:t>گه</w:t>
      </w:r>
      <w:r w:rsidRPr="005C701E">
        <w:rPr>
          <w:rtl/>
        </w:rPr>
        <w:t xml:space="preserve"> </w:t>
      </w:r>
      <w:r w:rsidRPr="005C701E">
        <w:rPr>
          <w:rFonts w:hint="eastAsia"/>
          <w:rtl/>
        </w:rPr>
        <w:t>اصلا</w:t>
      </w:r>
      <w:r w:rsidRPr="005C701E">
        <w:rPr>
          <w:rtl/>
        </w:rPr>
        <w:t xml:space="preserve"> </w:t>
      </w:r>
      <w:r w:rsidRPr="005C701E">
        <w:rPr>
          <w:rFonts w:hint="cs"/>
          <w:rtl/>
        </w:rPr>
        <w:t>۲۲</w:t>
      </w:r>
      <w:r w:rsidRPr="005C701E">
        <w:rPr>
          <w:rtl/>
        </w:rPr>
        <w:t xml:space="preserve"> </w:t>
      </w:r>
      <w:r w:rsidRPr="005C701E">
        <w:rPr>
          <w:rFonts w:hint="eastAsia"/>
          <w:rtl/>
        </w:rPr>
        <w:t>نفر</w:t>
      </w:r>
      <w:r w:rsidRPr="005C701E">
        <w:rPr>
          <w:rtl/>
        </w:rPr>
        <w:t xml:space="preserve"> </w:t>
      </w:r>
      <w:r w:rsidRPr="005C701E">
        <w:rPr>
          <w:rFonts w:hint="eastAsia"/>
          <w:rtl/>
        </w:rPr>
        <w:t>ب</w:t>
      </w:r>
      <w:r w:rsidRPr="005C701E">
        <w:rPr>
          <w:rFonts w:hint="cs"/>
          <w:rtl/>
        </w:rPr>
        <w:t>ی</w:t>
      </w:r>
      <w:r w:rsidRPr="005C701E">
        <w:rPr>
          <w:rFonts w:hint="eastAsia"/>
          <w:rtl/>
        </w:rPr>
        <w:t>شتر</w:t>
      </w:r>
      <w:r w:rsidRPr="005C701E">
        <w:rPr>
          <w:rtl/>
        </w:rPr>
        <w:t xml:space="preserve"> </w:t>
      </w:r>
      <w:r w:rsidRPr="005C701E">
        <w:rPr>
          <w:rFonts w:hint="eastAsia"/>
          <w:rtl/>
        </w:rPr>
        <w:t>جا</w:t>
      </w:r>
      <w:r w:rsidRPr="005C701E">
        <w:rPr>
          <w:rtl/>
        </w:rPr>
        <w:t xml:space="preserve"> </w:t>
      </w:r>
      <w:r w:rsidRPr="005C701E">
        <w:rPr>
          <w:rFonts w:hint="eastAsia"/>
          <w:rtl/>
        </w:rPr>
        <w:t>نم</w:t>
      </w:r>
      <w:r w:rsidRPr="005C701E">
        <w:rPr>
          <w:rFonts w:hint="cs"/>
          <w:rtl/>
        </w:rPr>
        <w:t>ی</w:t>
      </w:r>
      <w:r w:rsidRPr="005C701E">
        <w:rPr>
          <w:rFonts w:hint="eastAsia"/>
          <w:rtl/>
        </w:rPr>
        <w:t>شد</w:t>
      </w:r>
      <w:r w:rsidRPr="005C701E">
        <w:rPr>
          <w:rtl/>
        </w:rPr>
        <w:t xml:space="preserve"> </w:t>
      </w:r>
      <w:r w:rsidRPr="005C701E">
        <w:rPr>
          <w:rFonts w:hint="eastAsia"/>
          <w:rtl/>
        </w:rPr>
        <w:t>وگرنه</w:t>
      </w:r>
      <w:r w:rsidRPr="005C701E">
        <w:rPr>
          <w:rtl/>
        </w:rPr>
        <w:t xml:space="preserve"> </w:t>
      </w:r>
      <w:r w:rsidRPr="005C701E">
        <w:rPr>
          <w:rFonts w:hint="eastAsia"/>
          <w:rtl/>
        </w:rPr>
        <w:t>باز</w:t>
      </w:r>
      <w:r w:rsidRPr="005C701E">
        <w:rPr>
          <w:rtl/>
        </w:rPr>
        <w:t xml:space="preserve"> </w:t>
      </w:r>
      <w:r w:rsidRPr="005C701E">
        <w:rPr>
          <w:rFonts w:hint="eastAsia"/>
          <w:rtl/>
        </w:rPr>
        <w:t>هم</w:t>
      </w:r>
      <w:r w:rsidRPr="005C701E">
        <w:rPr>
          <w:rtl/>
        </w:rPr>
        <w:t xml:space="preserve">  </w:t>
      </w:r>
      <w:r w:rsidRPr="005C701E">
        <w:rPr>
          <w:rFonts w:hint="eastAsia"/>
          <w:rtl/>
        </w:rPr>
        <w:t>ا</w:t>
      </w:r>
      <w:r w:rsidRPr="005C701E">
        <w:rPr>
          <w:rFonts w:hint="cs"/>
          <w:rtl/>
        </w:rPr>
        <w:t>ی</w:t>
      </w:r>
      <w:r w:rsidRPr="005C701E">
        <w:rPr>
          <w:rFonts w:hint="eastAsia"/>
          <w:rtl/>
        </w:rPr>
        <w:t>نها</w:t>
      </w:r>
      <w:r w:rsidRPr="005C701E">
        <w:rPr>
          <w:rtl/>
        </w:rPr>
        <w:t xml:space="preserve"> </w:t>
      </w:r>
      <w:r w:rsidRPr="005C701E">
        <w:rPr>
          <w:rFonts w:hint="eastAsia"/>
          <w:rtl/>
        </w:rPr>
        <w:t>م</w:t>
      </w:r>
      <w:r w:rsidRPr="005C701E">
        <w:rPr>
          <w:rFonts w:hint="cs"/>
          <w:rtl/>
        </w:rPr>
        <w:t>ی</w:t>
      </w:r>
      <w:r w:rsidR="005C701E">
        <w:rPr>
          <w:rFonts w:hint="cs"/>
          <w:rtl/>
        </w:rPr>
        <w:t>‌</w:t>
      </w:r>
      <w:r w:rsidRPr="005C701E">
        <w:rPr>
          <w:rFonts w:hint="eastAsia"/>
          <w:rtl/>
        </w:rPr>
        <w:t>تونستند</w:t>
      </w:r>
      <w:r w:rsidRPr="005C701E">
        <w:rPr>
          <w:rtl/>
        </w:rPr>
        <w:t xml:space="preserve"> </w:t>
      </w:r>
      <w:r w:rsidRPr="005C701E">
        <w:rPr>
          <w:rFonts w:hint="eastAsia"/>
          <w:rtl/>
        </w:rPr>
        <w:t>اضافه</w:t>
      </w:r>
      <w:r w:rsidRPr="005C701E">
        <w:rPr>
          <w:rtl/>
        </w:rPr>
        <w:t xml:space="preserve"> </w:t>
      </w:r>
      <w:r w:rsidRPr="005C701E">
        <w:rPr>
          <w:rFonts w:hint="eastAsia"/>
          <w:rtl/>
        </w:rPr>
        <w:t>بکنند</w:t>
      </w:r>
      <w:r w:rsidR="005C701E">
        <w:rPr>
          <w:rFonts w:hint="cs"/>
          <w:rtl/>
        </w:rPr>
        <w:t>.</w:t>
      </w:r>
      <w:r w:rsidRPr="005C701E">
        <w:rPr>
          <w:rtl/>
        </w:rPr>
        <w:t xml:space="preserve"> </w:t>
      </w:r>
      <w:r w:rsidRPr="005C701E">
        <w:rPr>
          <w:rFonts w:hint="eastAsia"/>
          <w:rtl/>
        </w:rPr>
        <w:t>همه</w:t>
      </w:r>
      <w:r w:rsidRPr="005C701E">
        <w:rPr>
          <w:rtl/>
        </w:rPr>
        <w:t xml:space="preserve"> </w:t>
      </w:r>
      <w:r w:rsidRPr="005C701E">
        <w:rPr>
          <w:rFonts w:hint="eastAsia"/>
          <w:rtl/>
        </w:rPr>
        <w:t>کلاس</w:t>
      </w:r>
      <w:r w:rsidR="005C701E">
        <w:rPr>
          <w:rFonts w:asciiTheme="minorHAnsi" w:hAnsiTheme="minorHAnsi" w:hint="eastAsia"/>
        </w:rPr>
        <w:t>‌</w:t>
      </w:r>
      <w:r w:rsidRPr="005C701E">
        <w:rPr>
          <w:rFonts w:hint="eastAsia"/>
          <w:rtl/>
        </w:rPr>
        <w:t>ها</w:t>
      </w:r>
      <w:r w:rsidRPr="005C701E">
        <w:rPr>
          <w:rtl/>
        </w:rPr>
        <w:t xml:space="preserve"> </w:t>
      </w:r>
      <w:r w:rsidRPr="005C701E">
        <w:rPr>
          <w:rFonts w:hint="cs"/>
          <w:rtl/>
        </w:rPr>
        <w:t>۴۰</w:t>
      </w:r>
      <w:r w:rsidRPr="005C701E">
        <w:rPr>
          <w:rtl/>
        </w:rPr>
        <w:t xml:space="preserve"> </w:t>
      </w:r>
      <w:r w:rsidRPr="005C701E">
        <w:rPr>
          <w:rFonts w:hint="eastAsia"/>
          <w:rtl/>
        </w:rPr>
        <w:t>به</w:t>
      </w:r>
      <w:r w:rsidRPr="005C701E">
        <w:rPr>
          <w:rtl/>
        </w:rPr>
        <w:t xml:space="preserve"> </w:t>
      </w:r>
      <w:r w:rsidRPr="005C701E">
        <w:rPr>
          <w:rFonts w:hint="eastAsia"/>
          <w:rtl/>
        </w:rPr>
        <w:t>بالا</w:t>
      </w:r>
      <w:r w:rsidRPr="005C701E">
        <w:rPr>
          <w:rtl/>
        </w:rPr>
        <w:t xml:space="preserve"> </w:t>
      </w:r>
      <w:r w:rsidRPr="005C701E">
        <w:rPr>
          <w:rFonts w:hint="eastAsia"/>
          <w:rtl/>
        </w:rPr>
        <w:t>بوده</w:t>
      </w:r>
      <w:r w:rsidRPr="005C701E">
        <w:rPr>
          <w:rtl/>
        </w:rPr>
        <w:t xml:space="preserve"> </w:t>
      </w:r>
      <w:r w:rsidRPr="005C701E">
        <w:rPr>
          <w:rFonts w:hint="cs"/>
          <w:rtl/>
        </w:rPr>
        <w:t>ی</w:t>
      </w:r>
      <w:r w:rsidRPr="005C701E">
        <w:rPr>
          <w:rFonts w:hint="eastAsia"/>
          <w:rtl/>
        </w:rPr>
        <w:t>عن</w:t>
      </w:r>
      <w:r w:rsidRPr="005C701E">
        <w:rPr>
          <w:rFonts w:hint="cs"/>
          <w:rtl/>
        </w:rPr>
        <w:t>ی</w:t>
      </w:r>
      <w:r w:rsidRPr="005C701E">
        <w:rPr>
          <w:rtl/>
        </w:rPr>
        <w:t xml:space="preserve"> </w:t>
      </w:r>
      <w:r w:rsidRPr="005C701E">
        <w:rPr>
          <w:rFonts w:hint="cs"/>
          <w:rtl/>
        </w:rPr>
        <w:t>۴۲</w:t>
      </w:r>
      <w:r w:rsidRPr="005C701E">
        <w:rPr>
          <w:rtl/>
        </w:rPr>
        <w:t xml:space="preserve"> </w:t>
      </w:r>
      <w:r w:rsidRPr="005C701E">
        <w:rPr>
          <w:rFonts w:hint="eastAsia"/>
          <w:rtl/>
        </w:rPr>
        <w:t>بوده</w:t>
      </w:r>
      <w:r w:rsidR="005C701E">
        <w:rPr>
          <w:rFonts w:hint="cs"/>
          <w:rtl/>
        </w:rPr>
        <w:t>.</w:t>
      </w:r>
      <w:r w:rsidRPr="005C701E">
        <w:rPr>
          <w:rtl/>
        </w:rPr>
        <w:t xml:space="preserve"> </w:t>
      </w:r>
      <w:r w:rsidRPr="005C701E">
        <w:rPr>
          <w:rFonts w:hint="eastAsia"/>
          <w:rtl/>
        </w:rPr>
        <w:t>حالا</w:t>
      </w:r>
      <w:r w:rsidRPr="005C701E">
        <w:rPr>
          <w:rtl/>
        </w:rPr>
        <w:t xml:space="preserve"> </w:t>
      </w:r>
      <w:r w:rsidRPr="005C701E">
        <w:rPr>
          <w:rFonts w:hint="eastAsia"/>
          <w:rtl/>
        </w:rPr>
        <w:t>ما</w:t>
      </w:r>
      <w:r w:rsidRPr="005C701E">
        <w:rPr>
          <w:rtl/>
        </w:rPr>
        <w:t xml:space="preserve"> </w:t>
      </w:r>
      <w:r w:rsidRPr="005C701E">
        <w:rPr>
          <w:rFonts w:hint="eastAsia"/>
          <w:rtl/>
        </w:rPr>
        <w:t>امسال</w:t>
      </w:r>
      <w:r w:rsidRPr="005C701E">
        <w:rPr>
          <w:rtl/>
        </w:rPr>
        <w:t xml:space="preserve"> </w:t>
      </w:r>
      <w:r w:rsidRPr="005C701E">
        <w:rPr>
          <w:rFonts w:hint="eastAsia"/>
          <w:rtl/>
        </w:rPr>
        <w:t>خودمان</w:t>
      </w:r>
      <w:r w:rsidRPr="005C701E">
        <w:rPr>
          <w:rtl/>
        </w:rPr>
        <w:t xml:space="preserve"> </w:t>
      </w:r>
      <w:r w:rsidRPr="005C701E">
        <w:rPr>
          <w:rFonts w:hint="eastAsia"/>
          <w:rtl/>
        </w:rPr>
        <w:t>داشت</w:t>
      </w:r>
      <w:r w:rsidRPr="005C701E">
        <w:rPr>
          <w:rFonts w:hint="cs"/>
          <w:rtl/>
        </w:rPr>
        <w:t>ی</w:t>
      </w:r>
      <w:r w:rsidRPr="005C701E">
        <w:rPr>
          <w:rFonts w:hint="eastAsia"/>
          <w:rtl/>
        </w:rPr>
        <w:t>م</w:t>
      </w:r>
      <w:r w:rsidRPr="005C701E">
        <w:rPr>
          <w:rtl/>
        </w:rPr>
        <w:t xml:space="preserve"> </w:t>
      </w:r>
      <w:r w:rsidRPr="005C701E">
        <w:rPr>
          <w:rFonts w:hint="eastAsia"/>
          <w:rtl/>
        </w:rPr>
        <w:t>سه</w:t>
      </w:r>
      <w:r w:rsidRPr="005C701E">
        <w:rPr>
          <w:rtl/>
        </w:rPr>
        <w:t xml:space="preserve"> </w:t>
      </w:r>
      <w:r w:rsidRPr="005C701E">
        <w:rPr>
          <w:rFonts w:hint="eastAsia"/>
          <w:rtl/>
        </w:rPr>
        <w:t>تا</w:t>
      </w:r>
      <w:r w:rsidRPr="005C701E">
        <w:rPr>
          <w:rtl/>
        </w:rPr>
        <w:t xml:space="preserve"> </w:t>
      </w:r>
      <w:r w:rsidRPr="005C701E">
        <w:rPr>
          <w:rFonts w:hint="eastAsia"/>
          <w:rtl/>
        </w:rPr>
        <w:t>کلاس</w:t>
      </w:r>
      <w:r w:rsidRPr="005C701E">
        <w:rPr>
          <w:rtl/>
        </w:rPr>
        <w:t xml:space="preserve"> </w:t>
      </w:r>
      <w:r w:rsidRPr="005C701E">
        <w:rPr>
          <w:rFonts w:hint="cs"/>
          <w:rtl/>
        </w:rPr>
        <w:t>۴۲</w:t>
      </w:r>
      <w:r w:rsidRPr="005C701E">
        <w:rPr>
          <w:rtl/>
        </w:rPr>
        <w:t xml:space="preserve"> </w:t>
      </w:r>
      <w:r w:rsidRPr="005C701E">
        <w:rPr>
          <w:rFonts w:hint="eastAsia"/>
          <w:rtl/>
        </w:rPr>
        <w:t>نفره</w:t>
      </w:r>
      <w:r w:rsidRPr="005C701E">
        <w:rPr>
          <w:rtl/>
        </w:rPr>
        <w:t xml:space="preserve"> </w:t>
      </w:r>
      <w:r w:rsidRPr="005C701E">
        <w:rPr>
          <w:rFonts w:hint="eastAsia"/>
          <w:rtl/>
        </w:rPr>
        <w:t>داشت</w:t>
      </w:r>
      <w:r w:rsidRPr="005C701E">
        <w:rPr>
          <w:rFonts w:hint="cs"/>
          <w:rtl/>
        </w:rPr>
        <w:t>ی</w:t>
      </w:r>
      <w:r w:rsidRPr="005C701E">
        <w:rPr>
          <w:rFonts w:hint="eastAsia"/>
          <w:rtl/>
        </w:rPr>
        <w:t>م</w:t>
      </w:r>
      <w:r w:rsidRPr="005C701E">
        <w:rPr>
          <w:rtl/>
        </w:rPr>
        <w:t xml:space="preserve"> </w:t>
      </w:r>
      <w:r w:rsidRPr="005C701E">
        <w:rPr>
          <w:rFonts w:hint="eastAsia"/>
          <w:rtl/>
        </w:rPr>
        <w:t>و</w:t>
      </w:r>
      <w:r w:rsidRPr="005C701E">
        <w:rPr>
          <w:rtl/>
        </w:rPr>
        <w:t xml:space="preserve"> </w:t>
      </w:r>
      <w:r w:rsidRPr="005C701E">
        <w:rPr>
          <w:rFonts w:hint="eastAsia"/>
          <w:rtl/>
        </w:rPr>
        <w:t>ا</w:t>
      </w:r>
      <w:r w:rsidRPr="005C701E">
        <w:rPr>
          <w:rFonts w:hint="cs"/>
          <w:rtl/>
        </w:rPr>
        <w:t>ی</w:t>
      </w:r>
      <w:r w:rsidRPr="005C701E">
        <w:rPr>
          <w:rFonts w:hint="eastAsia"/>
          <w:rtl/>
        </w:rPr>
        <w:t>ن</w:t>
      </w:r>
      <w:r w:rsidRPr="005C701E">
        <w:rPr>
          <w:rtl/>
        </w:rPr>
        <w:t xml:space="preserve"> </w:t>
      </w:r>
      <w:r w:rsidRPr="005C701E">
        <w:rPr>
          <w:rFonts w:hint="eastAsia"/>
          <w:rtl/>
        </w:rPr>
        <w:t>فضا</w:t>
      </w:r>
      <w:r w:rsidRPr="005C701E">
        <w:rPr>
          <w:rtl/>
        </w:rPr>
        <w:t xml:space="preserve"> </w:t>
      </w:r>
      <w:r w:rsidRPr="005C701E">
        <w:rPr>
          <w:rFonts w:hint="eastAsia"/>
          <w:rtl/>
        </w:rPr>
        <w:t>و</w:t>
      </w:r>
      <w:r w:rsidRPr="005C701E">
        <w:rPr>
          <w:rtl/>
        </w:rPr>
        <w:t xml:space="preserve"> </w:t>
      </w:r>
      <w:r w:rsidRPr="005C701E">
        <w:rPr>
          <w:rFonts w:hint="eastAsia"/>
          <w:rtl/>
        </w:rPr>
        <w:t>چ</w:t>
      </w:r>
      <w:r w:rsidRPr="005C701E">
        <w:rPr>
          <w:rFonts w:hint="cs"/>
          <w:rtl/>
        </w:rPr>
        <w:t>ی</w:t>
      </w:r>
      <w:r w:rsidRPr="005C701E">
        <w:rPr>
          <w:rFonts w:hint="eastAsia"/>
          <w:rtl/>
        </w:rPr>
        <w:t>دمان</w:t>
      </w:r>
      <w:r w:rsidRPr="005C701E">
        <w:rPr>
          <w:rtl/>
        </w:rPr>
        <w:t xml:space="preserve"> </w:t>
      </w:r>
      <w:r w:rsidRPr="005C701E">
        <w:rPr>
          <w:rFonts w:hint="eastAsia"/>
          <w:rtl/>
        </w:rPr>
        <w:t>اصلاً</w:t>
      </w:r>
      <w:r w:rsidRPr="005C701E">
        <w:rPr>
          <w:rtl/>
        </w:rPr>
        <w:t xml:space="preserve"> </w:t>
      </w:r>
      <w:r w:rsidRPr="005C701E">
        <w:rPr>
          <w:rFonts w:hint="eastAsia"/>
          <w:rtl/>
        </w:rPr>
        <w:t>اجازه</w:t>
      </w:r>
      <w:r w:rsidRPr="005C701E">
        <w:rPr>
          <w:rtl/>
        </w:rPr>
        <w:t xml:space="preserve"> </w:t>
      </w:r>
      <w:r w:rsidRPr="005C701E">
        <w:rPr>
          <w:rFonts w:hint="eastAsia"/>
          <w:rtl/>
        </w:rPr>
        <w:t>نم</w:t>
      </w:r>
      <w:r w:rsidRPr="005C701E">
        <w:rPr>
          <w:rFonts w:hint="cs"/>
          <w:rtl/>
        </w:rPr>
        <w:t>ی</w:t>
      </w:r>
      <w:r w:rsidR="005C701E">
        <w:rPr>
          <w:rFonts w:hint="cs"/>
          <w:rtl/>
        </w:rPr>
        <w:t>‌</w:t>
      </w:r>
      <w:r w:rsidRPr="005C701E">
        <w:rPr>
          <w:rFonts w:hint="eastAsia"/>
          <w:rtl/>
        </w:rPr>
        <w:t>دهد</w:t>
      </w:r>
      <w:r w:rsidRPr="005C701E">
        <w:rPr>
          <w:rtl/>
        </w:rPr>
        <w:t xml:space="preserve"> </w:t>
      </w:r>
      <w:r w:rsidRPr="005C701E">
        <w:rPr>
          <w:rFonts w:hint="eastAsia"/>
          <w:rtl/>
        </w:rPr>
        <w:t>که</w:t>
      </w:r>
      <w:r w:rsidRPr="005C701E">
        <w:rPr>
          <w:rtl/>
        </w:rPr>
        <w:t xml:space="preserve"> </w:t>
      </w:r>
      <w:r w:rsidRPr="005C701E">
        <w:rPr>
          <w:rFonts w:hint="eastAsia"/>
          <w:rtl/>
        </w:rPr>
        <w:t>شما</w:t>
      </w:r>
      <w:r w:rsidRPr="005C701E">
        <w:rPr>
          <w:rtl/>
        </w:rPr>
        <w:t xml:space="preserve"> </w:t>
      </w:r>
      <w:r w:rsidRPr="005C701E">
        <w:rPr>
          <w:rFonts w:hint="eastAsia"/>
          <w:rtl/>
        </w:rPr>
        <w:t>در</w:t>
      </w:r>
      <w:r w:rsidRPr="005C701E">
        <w:rPr>
          <w:rtl/>
        </w:rPr>
        <w:t xml:space="preserve"> </w:t>
      </w:r>
      <w:r w:rsidRPr="005C701E">
        <w:rPr>
          <w:rFonts w:hint="eastAsia"/>
          <w:rtl/>
        </w:rPr>
        <w:t>آن</w:t>
      </w:r>
      <w:r w:rsidRPr="005C701E">
        <w:rPr>
          <w:rtl/>
        </w:rPr>
        <w:t xml:space="preserve"> </w:t>
      </w:r>
      <w:r w:rsidRPr="005C701E">
        <w:rPr>
          <w:rFonts w:hint="eastAsia"/>
          <w:rtl/>
        </w:rPr>
        <w:t>کلاس</w:t>
      </w:r>
      <w:r w:rsidRPr="005C701E">
        <w:rPr>
          <w:rtl/>
        </w:rPr>
        <w:t xml:space="preserve"> </w:t>
      </w:r>
      <w:r w:rsidRPr="005C701E">
        <w:rPr>
          <w:rFonts w:hint="eastAsia"/>
          <w:rtl/>
        </w:rPr>
        <w:t>کار</w:t>
      </w:r>
      <w:r w:rsidRPr="005C701E">
        <w:rPr>
          <w:rFonts w:hint="cs"/>
          <w:rtl/>
        </w:rPr>
        <w:t>ی</w:t>
      </w:r>
      <w:r w:rsidRPr="005C701E">
        <w:rPr>
          <w:rtl/>
        </w:rPr>
        <w:t xml:space="preserve"> </w:t>
      </w:r>
      <w:r w:rsidRPr="005C701E">
        <w:rPr>
          <w:rFonts w:hint="eastAsia"/>
          <w:rtl/>
        </w:rPr>
        <w:t>انجام</w:t>
      </w:r>
      <w:r w:rsidRPr="005C701E">
        <w:rPr>
          <w:rtl/>
        </w:rPr>
        <w:t xml:space="preserve"> </w:t>
      </w:r>
      <w:r w:rsidRPr="005C701E">
        <w:rPr>
          <w:rFonts w:hint="eastAsia"/>
          <w:rtl/>
        </w:rPr>
        <w:t>ده</w:t>
      </w:r>
      <w:r w:rsidRPr="005C701E">
        <w:rPr>
          <w:rFonts w:hint="cs"/>
          <w:rtl/>
        </w:rPr>
        <w:t>ی</w:t>
      </w:r>
      <w:r w:rsidRPr="005C701E">
        <w:rPr>
          <w:rFonts w:hint="eastAsia"/>
          <w:rtl/>
        </w:rPr>
        <w:t>د</w:t>
      </w:r>
      <w:r w:rsidRPr="005C701E">
        <w:rPr>
          <w:rtl/>
        </w:rPr>
        <w:t xml:space="preserve"> </w:t>
      </w:r>
      <w:r w:rsidRPr="005C701E">
        <w:rPr>
          <w:rFonts w:hint="eastAsia"/>
          <w:rtl/>
        </w:rPr>
        <w:t>مثلاً</w:t>
      </w:r>
      <w:r w:rsidRPr="005C701E">
        <w:rPr>
          <w:rtl/>
        </w:rPr>
        <w:t xml:space="preserve"> </w:t>
      </w:r>
      <w:r w:rsidRPr="005C701E">
        <w:rPr>
          <w:rFonts w:hint="eastAsia"/>
          <w:rtl/>
        </w:rPr>
        <w:t>م</w:t>
      </w:r>
      <w:r w:rsidRPr="005C701E">
        <w:rPr>
          <w:rFonts w:hint="cs"/>
          <w:rtl/>
        </w:rPr>
        <w:t>ی</w:t>
      </w:r>
      <w:r w:rsidRPr="005C701E">
        <w:rPr>
          <w:rFonts w:hint="eastAsia"/>
          <w:rtl/>
        </w:rPr>
        <w:t>خواه</w:t>
      </w:r>
      <w:r w:rsidRPr="005C701E">
        <w:rPr>
          <w:rFonts w:hint="cs"/>
          <w:rtl/>
        </w:rPr>
        <w:t>ی</w:t>
      </w:r>
      <w:r w:rsidRPr="005C701E">
        <w:rPr>
          <w:rFonts w:hint="eastAsia"/>
          <w:rtl/>
        </w:rPr>
        <w:t>د</w:t>
      </w:r>
      <w:r w:rsidRPr="005C701E">
        <w:rPr>
          <w:rtl/>
        </w:rPr>
        <w:t xml:space="preserve"> </w:t>
      </w:r>
      <w:r w:rsidRPr="005C701E">
        <w:rPr>
          <w:rFonts w:hint="eastAsia"/>
          <w:rtl/>
        </w:rPr>
        <w:t>کار</w:t>
      </w:r>
      <w:r w:rsidRPr="005C701E">
        <w:rPr>
          <w:rtl/>
        </w:rPr>
        <w:t xml:space="preserve"> </w:t>
      </w:r>
      <w:r w:rsidRPr="005C701E">
        <w:rPr>
          <w:rFonts w:hint="eastAsia"/>
          <w:rtl/>
        </w:rPr>
        <w:t>آزما</w:t>
      </w:r>
      <w:r w:rsidRPr="005C701E">
        <w:rPr>
          <w:rFonts w:hint="cs"/>
          <w:rtl/>
        </w:rPr>
        <w:t>ی</w:t>
      </w:r>
      <w:r w:rsidRPr="005C701E">
        <w:rPr>
          <w:rFonts w:hint="eastAsia"/>
          <w:rtl/>
        </w:rPr>
        <w:t>ش</w:t>
      </w:r>
      <w:r w:rsidRPr="005C701E">
        <w:rPr>
          <w:rFonts w:hint="cs"/>
          <w:rtl/>
        </w:rPr>
        <w:t>ی</w:t>
      </w:r>
      <w:r>
        <w:rPr>
          <w:rtl/>
        </w:rPr>
        <w:t xml:space="preserve"> </w:t>
      </w:r>
      <w:r>
        <w:rPr>
          <w:rFonts w:hint="eastAsia"/>
          <w:rtl/>
        </w:rPr>
        <w:t>انجام</w:t>
      </w:r>
      <w:r>
        <w:rPr>
          <w:rtl/>
        </w:rPr>
        <w:t xml:space="preserve"> </w:t>
      </w:r>
      <w:r>
        <w:rPr>
          <w:rFonts w:hint="eastAsia"/>
          <w:rtl/>
        </w:rPr>
        <w:t>بده</w:t>
      </w:r>
      <w:r>
        <w:rPr>
          <w:rFonts w:hint="cs"/>
          <w:rtl/>
        </w:rPr>
        <w:t>ی</w:t>
      </w:r>
      <w:r>
        <w:rPr>
          <w:rFonts w:hint="eastAsia"/>
          <w:rtl/>
        </w:rPr>
        <w:t>د</w:t>
      </w:r>
      <w:r>
        <w:rPr>
          <w:rtl/>
        </w:rPr>
        <w:t xml:space="preserve"> </w:t>
      </w:r>
      <w:r>
        <w:rPr>
          <w:rFonts w:hint="eastAsia"/>
          <w:rtl/>
        </w:rPr>
        <w:t>حتماً</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آزما</w:t>
      </w:r>
      <w:r>
        <w:rPr>
          <w:rFonts w:hint="cs"/>
          <w:rtl/>
        </w:rPr>
        <w:t>ی</w:t>
      </w:r>
      <w:r>
        <w:rPr>
          <w:rFonts w:hint="eastAsia"/>
          <w:rtl/>
        </w:rPr>
        <w:t>شگاه</w:t>
      </w:r>
      <w:r>
        <w:rPr>
          <w:rtl/>
        </w:rPr>
        <w:t xml:space="preserve"> </w:t>
      </w:r>
      <w:r>
        <w:rPr>
          <w:rFonts w:hint="eastAsia"/>
          <w:rtl/>
        </w:rPr>
        <w:t>داشته</w:t>
      </w:r>
      <w:r>
        <w:rPr>
          <w:rtl/>
        </w:rPr>
        <w:t xml:space="preserve"> </w:t>
      </w:r>
      <w:r>
        <w:rPr>
          <w:rFonts w:hint="eastAsia"/>
          <w:rtl/>
        </w:rPr>
        <w:t>باش</w:t>
      </w:r>
      <w:r>
        <w:rPr>
          <w:rFonts w:hint="cs"/>
          <w:rtl/>
        </w:rPr>
        <w:t>ی</w:t>
      </w:r>
      <w:r>
        <w:rPr>
          <w:rFonts w:hint="eastAsia"/>
          <w:rtl/>
        </w:rPr>
        <w:t>د</w:t>
      </w:r>
      <w:r>
        <w:rPr>
          <w:rtl/>
        </w:rPr>
        <w:t xml:space="preserve"> </w:t>
      </w:r>
      <w:r>
        <w:rPr>
          <w:rFonts w:hint="eastAsia"/>
          <w:rtl/>
        </w:rPr>
        <w:t>که</w:t>
      </w:r>
      <w:r>
        <w:rPr>
          <w:rtl/>
        </w:rPr>
        <w:t xml:space="preserve"> </w:t>
      </w:r>
      <w:r>
        <w:rPr>
          <w:rFonts w:hint="eastAsia"/>
          <w:rtl/>
        </w:rPr>
        <w:t>بچهها</w:t>
      </w:r>
      <w:r>
        <w:rPr>
          <w:rtl/>
        </w:rPr>
        <w:t xml:space="preserve"> </w:t>
      </w:r>
      <w:r>
        <w:rPr>
          <w:rFonts w:hint="eastAsia"/>
          <w:rtl/>
        </w:rPr>
        <w:t>را</w:t>
      </w:r>
      <w:r>
        <w:rPr>
          <w:rtl/>
        </w:rPr>
        <w:t xml:space="preserve"> </w:t>
      </w:r>
      <w:r>
        <w:rPr>
          <w:rFonts w:hint="eastAsia"/>
          <w:rtl/>
        </w:rPr>
        <w:t>ببر</w:t>
      </w:r>
      <w:r>
        <w:rPr>
          <w:rFonts w:hint="cs"/>
          <w:rtl/>
        </w:rPr>
        <w:t>ی</w:t>
      </w:r>
      <w:r>
        <w:rPr>
          <w:rFonts w:hint="eastAsia"/>
          <w:rtl/>
        </w:rPr>
        <w:t>د</w:t>
      </w:r>
      <w:r>
        <w:rPr>
          <w:rtl/>
        </w:rPr>
        <w:t xml:space="preserve"> </w:t>
      </w:r>
      <w:r>
        <w:rPr>
          <w:rFonts w:hint="eastAsia"/>
          <w:rtl/>
        </w:rPr>
        <w:t>در</w:t>
      </w:r>
      <w:r>
        <w:rPr>
          <w:rtl/>
        </w:rPr>
        <w:t xml:space="preserve"> </w:t>
      </w:r>
      <w:r>
        <w:rPr>
          <w:rFonts w:hint="eastAsia"/>
          <w:rtl/>
        </w:rPr>
        <w:t>آزما</w:t>
      </w:r>
      <w:r>
        <w:rPr>
          <w:rFonts w:hint="cs"/>
          <w:rtl/>
        </w:rPr>
        <w:t>ی</w:t>
      </w:r>
      <w:r>
        <w:rPr>
          <w:rFonts w:hint="eastAsia"/>
          <w:rtl/>
        </w:rPr>
        <w:t>شگاه</w:t>
      </w:r>
      <w:r>
        <w:rPr>
          <w:rtl/>
        </w:rPr>
        <w:t xml:space="preserve"> </w:t>
      </w:r>
      <w:r>
        <w:rPr>
          <w:rFonts w:hint="eastAsia"/>
          <w:rtl/>
        </w:rPr>
        <w:t>اگر</w:t>
      </w:r>
      <w:r>
        <w:rPr>
          <w:rtl/>
        </w:rPr>
        <w:t xml:space="preserve"> </w:t>
      </w:r>
      <w:r>
        <w:rPr>
          <w:rFonts w:hint="eastAsia"/>
          <w:rtl/>
        </w:rPr>
        <w:t>آزما</w:t>
      </w:r>
      <w:r>
        <w:rPr>
          <w:rFonts w:hint="cs"/>
          <w:rtl/>
        </w:rPr>
        <w:t>ی</w:t>
      </w:r>
      <w:r>
        <w:rPr>
          <w:rFonts w:hint="eastAsia"/>
          <w:rtl/>
        </w:rPr>
        <w:t>شگاه</w:t>
      </w:r>
      <w:r>
        <w:rPr>
          <w:rtl/>
        </w:rPr>
        <w:t xml:space="preserve"> </w:t>
      </w:r>
      <w:r>
        <w:rPr>
          <w:rFonts w:hint="eastAsia"/>
          <w:rtl/>
        </w:rPr>
        <w:t>ندار</w:t>
      </w:r>
      <w:r>
        <w:rPr>
          <w:rFonts w:hint="cs"/>
          <w:rtl/>
        </w:rPr>
        <w:t>ی</w:t>
      </w:r>
      <w:r>
        <w:rPr>
          <w:rFonts w:hint="eastAsia"/>
          <w:rtl/>
        </w:rPr>
        <w:t>د</w:t>
      </w:r>
      <w:r>
        <w:rPr>
          <w:rtl/>
        </w:rPr>
        <w:t xml:space="preserve"> </w:t>
      </w:r>
      <w:r>
        <w:rPr>
          <w:rFonts w:hint="eastAsia"/>
          <w:rtl/>
        </w:rPr>
        <w:t>پس</w:t>
      </w:r>
      <w:r>
        <w:rPr>
          <w:rtl/>
        </w:rPr>
        <w:t xml:space="preserve"> </w:t>
      </w:r>
      <w:r>
        <w:rPr>
          <w:rFonts w:hint="eastAsia"/>
          <w:rtl/>
        </w:rPr>
        <w:t>تعداد</w:t>
      </w:r>
      <w:r>
        <w:rPr>
          <w:rtl/>
        </w:rPr>
        <w:t xml:space="preserve"> </w:t>
      </w:r>
      <w:r>
        <w:rPr>
          <w:rFonts w:hint="eastAsia"/>
          <w:rtl/>
        </w:rPr>
        <w:t>دانشآموزان</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کم</w:t>
      </w:r>
      <w:r>
        <w:rPr>
          <w:rtl/>
        </w:rPr>
        <w:t xml:space="preserve"> </w:t>
      </w:r>
      <w:r>
        <w:rPr>
          <w:rFonts w:hint="eastAsia"/>
          <w:rtl/>
        </w:rPr>
        <w:t>باشد</w:t>
      </w:r>
      <w:r>
        <w:rPr>
          <w:rtl/>
        </w:rPr>
        <w:t xml:space="preserve"> </w:t>
      </w:r>
      <w:r>
        <w:rPr>
          <w:rFonts w:hint="eastAsia"/>
          <w:rtl/>
        </w:rPr>
        <w:t>تا</w:t>
      </w:r>
      <w:r>
        <w:rPr>
          <w:rtl/>
        </w:rPr>
        <w:t xml:space="preserve"> </w:t>
      </w:r>
      <w:r>
        <w:rPr>
          <w:rFonts w:hint="eastAsia"/>
          <w:rtl/>
        </w:rPr>
        <w:t>ما</w:t>
      </w:r>
      <w:r>
        <w:rPr>
          <w:rtl/>
        </w:rPr>
        <w:t xml:space="preserve"> </w:t>
      </w:r>
      <w:r>
        <w:rPr>
          <w:rFonts w:hint="eastAsia"/>
          <w:rtl/>
        </w:rPr>
        <w:t>بتوان</w:t>
      </w:r>
      <w:r>
        <w:rPr>
          <w:rFonts w:hint="cs"/>
          <w:rtl/>
        </w:rPr>
        <w:t>ی</w:t>
      </w:r>
      <w:r>
        <w:rPr>
          <w:rFonts w:hint="eastAsia"/>
          <w:rtl/>
        </w:rPr>
        <w:t>م</w:t>
      </w:r>
      <w:r>
        <w:rPr>
          <w:rtl/>
        </w:rPr>
        <w:t xml:space="preserve"> </w:t>
      </w:r>
      <w:r>
        <w:rPr>
          <w:rFonts w:hint="eastAsia"/>
          <w:rtl/>
        </w:rPr>
        <w:t>م</w:t>
      </w:r>
      <w:r>
        <w:rPr>
          <w:rFonts w:hint="cs"/>
          <w:rtl/>
        </w:rPr>
        <w:t>ی</w:t>
      </w:r>
      <w:r>
        <w:rPr>
          <w:rFonts w:hint="eastAsia"/>
          <w:rtl/>
        </w:rPr>
        <w:t>ز</w:t>
      </w:r>
      <w:r>
        <w:rPr>
          <w:rtl/>
        </w:rPr>
        <w:t xml:space="preserve"> </w:t>
      </w:r>
      <w:r>
        <w:rPr>
          <w:rFonts w:hint="eastAsia"/>
          <w:rtl/>
        </w:rPr>
        <w:t>و</w:t>
      </w:r>
      <w:r>
        <w:rPr>
          <w:rtl/>
        </w:rPr>
        <w:t xml:space="preserve"> </w:t>
      </w:r>
      <w:r>
        <w:rPr>
          <w:rFonts w:hint="eastAsia"/>
          <w:rtl/>
        </w:rPr>
        <w:t>چ</w:t>
      </w:r>
      <w:r>
        <w:rPr>
          <w:rFonts w:hint="cs"/>
          <w:rtl/>
        </w:rPr>
        <w:t>ی</w:t>
      </w:r>
      <w:r>
        <w:rPr>
          <w:rFonts w:hint="eastAsia"/>
          <w:rtl/>
        </w:rPr>
        <w:t>دمان</w:t>
      </w:r>
      <w:r>
        <w:rPr>
          <w:rtl/>
        </w:rPr>
        <w:t xml:space="preserve"> </w:t>
      </w:r>
      <w:r>
        <w:rPr>
          <w:rFonts w:hint="eastAsia"/>
          <w:rtl/>
        </w:rPr>
        <w:t>کلاس</w:t>
      </w:r>
      <w:r>
        <w:rPr>
          <w:rtl/>
        </w:rPr>
        <w:t xml:space="preserve"> </w:t>
      </w:r>
      <w:r>
        <w:rPr>
          <w:rFonts w:hint="eastAsia"/>
          <w:rtl/>
        </w:rPr>
        <w:t>را</w:t>
      </w:r>
      <w:r>
        <w:rPr>
          <w:rtl/>
        </w:rPr>
        <w:t xml:space="preserve"> </w:t>
      </w:r>
      <w:r>
        <w:rPr>
          <w:rFonts w:hint="eastAsia"/>
          <w:rtl/>
        </w:rPr>
        <w:t>درست</w:t>
      </w:r>
      <w:r>
        <w:rPr>
          <w:rtl/>
        </w:rPr>
        <w:t xml:space="preserve"> </w:t>
      </w:r>
      <w:r>
        <w:rPr>
          <w:rFonts w:hint="eastAsia"/>
          <w:rtl/>
        </w:rPr>
        <w:t>بگذار</w:t>
      </w:r>
      <w:r>
        <w:rPr>
          <w:rFonts w:hint="cs"/>
          <w:rtl/>
        </w:rPr>
        <w:t>ی</w:t>
      </w:r>
      <w:r>
        <w:rPr>
          <w:rFonts w:hint="eastAsia"/>
          <w:rtl/>
        </w:rPr>
        <w:t>م</w:t>
      </w:r>
      <w:r w:rsidR="005C701E">
        <w:rPr>
          <w:rFonts w:hint="cs"/>
          <w:rtl/>
        </w:rPr>
        <w:t>.</w:t>
      </w:r>
      <w:r w:rsidR="005C701E">
        <w:rPr>
          <w:rFonts w:cs="Calibri" w:hint="cs"/>
          <w:rtl/>
        </w:rPr>
        <w:t>"</w:t>
      </w:r>
    </w:p>
    <w:p w14:paraId="0F82F603" w14:textId="7FB5FEF0" w:rsidR="00623E32" w:rsidRDefault="00623E32" w:rsidP="004E07A2">
      <w:pPr>
        <w:pStyle w:val="1-1-1-1"/>
        <w:rPr>
          <w:rtl/>
        </w:rPr>
      </w:pPr>
      <w:bookmarkStart w:id="132" w:name="_Toc144152788"/>
      <w:r>
        <w:rPr>
          <w:rFonts w:hint="cs"/>
          <w:rtl/>
        </w:rPr>
        <w:t xml:space="preserve">فضای </w:t>
      </w:r>
      <w:r w:rsidR="00FC0B9E">
        <w:rPr>
          <w:rFonts w:hint="cs"/>
          <w:rtl/>
        </w:rPr>
        <w:t xml:space="preserve">یادگیری </w:t>
      </w:r>
      <w:r>
        <w:rPr>
          <w:rFonts w:hint="cs"/>
          <w:rtl/>
        </w:rPr>
        <w:t>بدون انعطاف</w:t>
      </w:r>
      <w:bookmarkEnd w:id="132"/>
      <w:r>
        <w:rPr>
          <w:rFonts w:hint="cs"/>
          <w:rtl/>
        </w:rPr>
        <w:t xml:space="preserve"> </w:t>
      </w:r>
    </w:p>
    <w:p w14:paraId="2E2488B0" w14:textId="77777777" w:rsidR="00623E32" w:rsidRPr="008B133C" w:rsidRDefault="00623E32" w:rsidP="001F1265">
      <w:pPr>
        <w:pStyle w:val="4"/>
        <w:rPr>
          <w:rtl/>
        </w:rPr>
      </w:pPr>
      <w:proofErr w:type="spellStart"/>
      <w:r w:rsidRPr="008B133C">
        <w:rPr>
          <w:rFonts w:hint="cs"/>
          <w:rtl/>
        </w:rPr>
        <w:t>مبلمان</w:t>
      </w:r>
      <w:proofErr w:type="spellEnd"/>
    </w:p>
    <w:p w14:paraId="4A9C993C" w14:textId="126485DB" w:rsidR="00623E32" w:rsidRPr="00752C0D" w:rsidRDefault="00623E32" w:rsidP="00302BAA">
      <w:pPr>
        <w:pStyle w:val="ac"/>
        <w:rPr>
          <w:rFonts w:cs="Calibri"/>
          <w:rtl/>
        </w:rPr>
      </w:pPr>
      <w:r>
        <w:rPr>
          <w:rFonts w:hint="cs"/>
          <w:rtl/>
        </w:rPr>
        <w:t xml:space="preserve">کد 4: </w:t>
      </w:r>
      <w:r w:rsidR="00752C0D">
        <w:rPr>
          <w:rFonts w:cs="Calibri" w:hint="cs"/>
          <w:rtl/>
        </w:rPr>
        <w:t>"</w:t>
      </w:r>
      <w:r w:rsidRPr="00D92FB2">
        <w:rPr>
          <w:rtl/>
        </w:rPr>
        <w:t>چون هر تدریسی</w:t>
      </w:r>
      <w:r>
        <w:rPr>
          <w:rtl/>
        </w:rPr>
        <w:t>‌ی</w:t>
      </w:r>
      <w:r w:rsidRPr="00D92FB2">
        <w:rPr>
          <w:rtl/>
        </w:rPr>
        <w:t>ه مدل چیدمان میخواد. سخنرانی</w:t>
      </w:r>
      <w:r>
        <w:rPr>
          <w:rtl/>
        </w:rPr>
        <w:t>‌ی</w:t>
      </w:r>
      <w:r w:rsidRPr="00D92FB2">
        <w:rPr>
          <w:rtl/>
        </w:rPr>
        <w:t>جوره، روش پیش سازماندهنده که بخواد</w:t>
      </w:r>
      <w:r>
        <w:rPr>
          <w:rtl/>
        </w:rPr>
        <w:t>‌ی</w:t>
      </w:r>
      <w:r w:rsidRPr="00D92FB2">
        <w:rPr>
          <w:rtl/>
        </w:rPr>
        <w:t>ه چیزی رو ارائه بده به بچه</w:t>
      </w:r>
      <w:r>
        <w:rPr>
          <w:rtl/>
        </w:rPr>
        <w:t>‌ها‌ی</w:t>
      </w:r>
      <w:r w:rsidRPr="00D92FB2">
        <w:rPr>
          <w:rtl/>
        </w:rPr>
        <w:t>ه مدله، گروهبندیشون بخواد بکنه، گروهی تدریس کنه</w:t>
      </w:r>
      <w:r>
        <w:rPr>
          <w:rtl/>
        </w:rPr>
        <w:t>‌ی</w:t>
      </w:r>
      <w:r w:rsidRPr="00D92FB2">
        <w:rPr>
          <w:rtl/>
        </w:rPr>
        <w:t>ه مدله، هرکدومش</w:t>
      </w:r>
      <w:r>
        <w:rPr>
          <w:rtl/>
        </w:rPr>
        <w:t>‌ی</w:t>
      </w:r>
      <w:r w:rsidRPr="00D92FB2">
        <w:rPr>
          <w:rtl/>
        </w:rPr>
        <w:t>ه مدله، فضای کلاس طوری باشه که هرکدوم رو خواست بتونه انجام بده. این نیمکتها اصلا مناسب نیست. صندلی بچه</w:t>
      </w:r>
      <w:r>
        <w:rPr>
          <w:rtl/>
        </w:rPr>
        <w:t>‌ها</w:t>
      </w:r>
      <w:r w:rsidRPr="00D92FB2">
        <w:rPr>
          <w:rtl/>
        </w:rPr>
        <w:t xml:space="preserve"> طوری باشه که هرچیدمانی رو بخوان بتونن توی کلاس داشه باشن.</w:t>
      </w:r>
      <w:r w:rsidR="00752C0D">
        <w:rPr>
          <w:rFonts w:cs="Calibri" w:hint="cs"/>
          <w:rtl/>
        </w:rPr>
        <w:t>"</w:t>
      </w:r>
    </w:p>
    <w:p w14:paraId="74AF6FB4" w14:textId="233FA73B" w:rsidR="00623E32" w:rsidRPr="00752C0D" w:rsidRDefault="00623E32" w:rsidP="00302BAA">
      <w:pPr>
        <w:pStyle w:val="ac"/>
        <w:rPr>
          <w:rFonts w:cs="Calibri"/>
          <w:rtl/>
        </w:rPr>
      </w:pPr>
      <w:r>
        <w:rPr>
          <w:rFonts w:hint="cs"/>
          <w:rtl/>
        </w:rPr>
        <w:t xml:space="preserve">کد 8: </w:t>
      </w:r>
      <w:r w:rsidR="00752C0D">
        <w:rPr>
          <w:rFonts w:cs="Calibri" w:hint="cs"/>
          <w:rtl/>
        </w:rPr>
        <w:t>"</w:t>
      </w:r>
      <w:r w:rsidRPr="00D92FB2">
        <w:rPr>
          <w:rtl/>
        </w:rPr>
        <w:t>ببینید</w:t>
      </w:r>
      <w:r w:rsidR="007E6CC5">
        <w:rPr>
          <w:rFonts w:hint="cs"/>
          <w:rtl/>
        </w:rPr>
        <w:t xml:space="preserve"> </w:t>
      </w:r>
      <w:r>
        <w:rPr>
          <w:rtl/>
        </w:rPr>
        <w:t>‌ی</w:t>
      </w:r>
      <w:r w:rsidRPr="00D92FB2">
        <w:rPr>
          <w:rtl/>
        </w:rPr>
        <w:t>ک استاندارد دارد، شما میز نهارخوری هم بخواهید تهیه کنید استاندارد دارد تا کجای آرنج باشه که خم نشید. چه برسه به دانش آموزی که بدنش مثل خمیر هست و ستون فقراتش مثل خ</w:t>
      </w:r>
      <w:r>
        <w:rPr>
          <w:rFonts w:hint="cs"/>
          <w:rtl/>
        </w:rPr>
        <w:t>م</w:t>
      </w:r>
      <w:r w:rsidRPr="00D92FB2">
        <w:rPr>
          <w:rtl/>
        </w:rPr>
        <w:t xml:space="preserve">یر هست و حداقل سه چهارساعت </w:t>
      </w:r>
      <w:r>
        <w:rPr>
          <w:rtl/>
        </w:rPr>
        <w:t>می‌</w:t>
      </w:r>
      <w:r w:rsidRPr="00D92FB2">
        <w:rPr>
          <w:rtl/>
        </w:rPr>
        <w:t>خواهد بنشیند. استاندارد عل</w:t>
      </w:r>
      <w:r>
        <w:rPr>
          <w:rtl/>
        </w:rPr>
        <w:t>می</w:t>
      </w:r>
      <w:r>
        <w:rPr>
          <w:rFonts w:hint="cs"/>
          <w:rtl/>
        </w:rPr>
        <w:t xml:space="preserve"> </w:t>
      </w:r>
      <w:r>
        <w:rPr>
          <w:rtl/>
        </w:rPr>
        <w:t>‌</w:t>
      </w:r>
      <w:r w:rsidRPr="00D92FB2">
        <w:rPr>
          <w:rtl/>
        </w:rPr>
        <w:t>و پزشکی دارد. شیبش، اندازه</w:t>
      </w:r>
      <w:r>
        <w:rPr>
          <w:rtl/>
        </w:rPr>
        <w:t>‌ی</w:t>
      </w:r>
      <w:r w:rsidRPr="00D92FB2">
        <w:rPr>
          <w:rtl/>
        </w:rPr>
        <w:t xml:space="preserve"> میز و نیمکت و ... این متاسفانه رعایت نشده برای مدارس ما. در برخی مدارس که</w:t>
      </w:r>
      <w:r>
        <w:rPr>
          <w:rFonts w:hint="cs"/>
          <w:rtl/>
        </w:rPr>
        <w:t xml:space="preserve"> </w:t>
      </w:r>
      <w:r>
        <w:rPr>
          <w:rtl/>
        </w:rPr>
        <w:t>‌ی</w:t>
      </w:r>
      <w:r w:rsidRPr="00D92FB2">
        <w:rPr>
          <w:rtl/>
        </w:rPr>
        <w:t>کیشانم مدارس ماست که انشاالله سال</w:t>
      </w:r>
      <w:r>
        <w:rPr>
          <w:rFonts w:hint="cs"/>
          <w:rtl/>
        </w:rPr>
        <w:t>‌</w:t>
      </w:r>
      <w:r w:rsidRPr="00D92FB2">
        <w:rPr>
          <w:rtl/>
        </w:rPr>
        <w:t>های آینده رفعشان می</w:t>
      </w:r>
      <w:r>
        <w:rPr>
          <w:rFonts w:hint="cs"/>
          <w:rtl/>
        </w:rPr>
        <w:t>‌</w:t>
      </w:r>
      <w:r w:rsidRPr="00D92FB2">
        <w:rPr>
          <w:rtl/>
        </w:rPr>
        <w:t>کنیم.</w:t>
      </w:r>
      <w:r w:rsidR="00752C0D">
        <w:rPr>
          <w:rFonts w:cs="Calibri" w:hint="cs"/>
          <w:rtl/>
        </w:rPr>
        <w:t>"</w:t>
      </w:r>
    </w:p>
    <w:p w14:paraId="095D5597" w14:textId="3909B758" w:rsidR="00623E32" w:rsidRPr="007E6CC5" w:rsidRDefault="00752C0D" w:rsidP="00302BAA">
      <w:pPr>
        <w:pStyle w:val="ac"/>
        <w:rPr>
          <w:rFonts w:cs="Calibri"/>
          <w:rtl/>
        </w:rPr>
      </w:pPr>
      <w:r>
        <w:rPr>
          <w:rFonts w:cs="Calibri" w:hint="cs"/>
          <w:rtl/>
        </w:rPr>
        <w:t>"</w:t>
      </w:r>
      <w:r w:rsidR="00623E32" w:rsidRPr="00D92FB2">
        <w:rPr>
          <w:rtl/>
        </w:rPr>
        <w:t>اصلا. به هیچ عنوان. شما حتی بگو</w:t>
      </w:r>
      <w:r w:rsidR="00623E32">
        <w:rPr>
          <w:rtl/>
        </w:rPr>
        <w:t>‌ی</w:t>
      </w:r>
      <w:r w:rsidR="00623E32" w:rsidRPr="00D92FB2">
        <w:rPr>
          <w:rtl/>
        </w:rPr>
        <w:t>ک درصد. به این خاطر که میز و نیمکت</w:t>
      </w:r>
      <w:r w:rsidR="00623E32">
        <w:rPr>
          <w:rtl/>
        </w:rPr>
        <w:t>‌ها</w:t>
      </w:r>
      <w:r w:rsidR="00623E32" w:rsidRPr="00D92FB2">
        <w:rPr>
          <w:rtl/>
        </w:rPr>
        <w:t xml:space="preserve"> متناسب با سن بچه</w:t>
      </w:r>
      <w:r w:rsidR="00623E32">
        <w:rPr>
          <w:rtl/>
        </w:rPr>
        <w:t>‌ها</w:t>
      </w:r>
      <w:r w:rsidR="00623E32" w:rsidRPr="00D92FB2">
        <w:rPr>
          <w:rtl/>
        </w:rPr>
        <w:t xml:space="preserve"> نیست. رنگ آمیزی بسیار نامتناسب هست. فضای فیزیکی صد در صد غیر استانداردی داره. اندازه</w:t>
      </w:r>
      <w:r w:rsidR="00623E32">
        <w:rPr>
          <w:rtl/>
        </w:rPr>
        <w:t>‌ی</w:t>
      </w:r>
      <w:r w:rsidR="00623E32" w:rsidRPr="00D92FB2">
        <w:rPr>
          <w:rtl/>
        </w:rPr>
        <w:t xml:space="preserve"> کلاس، دلیلش هم این است که اینجا اصلا مدرسه نبوده. اینجا خانه مدرسه است! اما ما داریم سعیمان را میکنیم که فضایی آماده کنیم که حداقل با توجه به شرایط موجود بهترین بهره برداری کنیم. نمونه اش هم  در این دو سه ماهی که آمدیم نشانتان بدهیم.</w:t>
      </w:r>
      <w:r w:rsidR="007E6CC5">
        <w:rPr>
          <w:rFonts w:cs="Calibri" w:hint="cs"/>
          <w:rtl/>
        </w:rPr>
        <w:t>"</w:t>
      </w:r>
    </w:p>
    <w:p w14:paraId="5CA92572" w14:textId="047601B4" w:rsidR="00623E32" w:rsidRPr="007E6CC5" w:rsidRDefault="00623E32" w:rsidP="00302BAA">
      <w:pPr>
        <w:pStyle w:val="ac"/>
        <w:rPr>
          <w:rFonts w:cs="Calibri"/>
          <w:rtl/>
        </w:rPr>
      </w:pPr>
      <w:r>
        <w:rPr>
          <w:rFonts w:hint="cs"/>
          <w:rtl/>
        </w:rPr>
        <w:t xml:space="preserve">کد 14: </w:t>
      </w:r>
      <w:r w:rsidR="007E6CC5">
        <w:rPr>
          <w:rFonts w:cs="Calibri" w:hint="cs"/>
          <w:rtl/>
        </w:rPr>
        <w:t>"</w:t>
      </w:r>
      <w:r w:rsidRPr="00D92FB2">
        <w:rPr>
          <w:rtl/>
        </w:rPr>
        <w:t>مناسب که نیست. تازه مدرسۀ ما که نوسازه نسبتا مناسبه اما این هم با استانداردها فاصله داره. کلاسی داریم با 42 تا دانش‌آموز. از لحاظ میز و نیمکت برای ما مناسب است ولی برای بچه‌های بعدازظهر که راهنمایی هستند خب مناسب نیست و کوتاه است.</w:t>
      </w:r>
      <w:r w:rsidR="007E6CC5">
        <w:rPr>
          <w:rFonts w:cs="Calibri" w:hint="cs"/>
          <w:rtl/>
        </w:rPr>
        <w:t>"</w:t>
      </w:r>
    </w:p>
    <w:p w14:paraId="600E6AF7" w14:textId="379DBCB0" w:rsidR="00623E32" w:rsidRPr="007E6CC5" w:rsidRDefault="00623E32" w:rsidP="00302BAA">
      <w:pPr>
        <w:pStyle w:val="ac"/>
        <w:rPr>
          <w:rFonts w:cs="Calibri"/>
          <w:rtl/>
        </w:rPr>
      </w:pPr>
      <w:r>
        <w:rPr>
          <w:rFonts w:hint="cs"/>
          <w:rtl/>
        </w:rPr>
        <w:t xml:space="preserve">کد 15: </w:t>
      </w:r>
      <w:r w:rsidR="007E6CC5">
        <w:rPr>
          <w:rFonts w:cs="Calibri" w:hint="cs"/>
          <w:rtl/>
        </w:rPr>
        <w:t>"</w:t>
      </w:r>
      <w:r w:rsidRPr="00D92FB2">
        <w:rPr>
          <w:rtl/>
        </w:rPr>
        <w:t>ببینید من اصلا این نیمکت</w:t>
      </w:r>
      <w:r>
        <w:rPr>
          <w:rtl/>
        </w:rPr>
        <w:t>‌ها</w:t>
      </w:r>
      <w:r w:rsidRPr="00D92FB2">
        <w:rPr>
          <w:rtl/>
        </w:rPr>
        <w:t xml:space="preserve"> رو قبول ندارم. این نیمکت رو ماها همه نشستیم. بابا نمیشه</w:t>
      </w:r>
      <w:r>
        <w:rPr>
          <w:rtl/>
        </w:rPr>
        <w:t>‌ی</w:t>
      </w:r>
      <w:r w:rsidRPr="00D92FB2">
        <w:rPr>
          <w:rtl/>
        </w:rPr>
        <w:t>ادگیری اونجا صورت بگیره انقدر که سفت و سخته، روی نیمکت باید احساس خوب بهت دست بده. جایی که از نظر نوشتنی اینقدر دو نفر هم نشستند چه آموزشی؟ من اعتقادم به اینه که اینها خیلی کمک میکنه متاسفانه در مدارس ایران 99% شاید تک و توک مدارس غیرانتفاعی باشن که اکی باشن وگرنه 99% واقعا نیست.</w:t>
      </w:r>
      <w:r w:rsidR="007E6CC5">
        <w:rPr>
          <w:rFonts w:cs="Calibri" w:hint="cs"/>
          <w:rtl/>
        </w:rPr>
        <w:t>"</w:t>
      </w:r>
    </w:p>
    <w:p w14:paraId="242A7CCB" w14:textId="0ACEA09A" w:rsidR="00623E32" w:rsidRPr="00732747" w:rsidRDefault="00623E32" w:rsidP="00302BAA">
      <w:pPr>
        <w:pStyle w:val="ac"/>
        <w:rPr>
          <w:rFonts w:cs="Calibri"/>
          <w:rtl/>
        </w:rPr>
      </w:pPr>
      <w:r>
        <w:rPr>
          <w:rFonts w:hint="cs"/>
          <w:rtl/>
        </w:rPr>
        <w:t xml:space="preserve">کد 29: </w:t>
      </w:r>
      <w:r w:rsidR="007E6CC5">
        <w:rPr>
          <w:rFonts w:cs="Calibri" w:hint="cs"/>
          <w:rtl/>
        </w:rPr>
        <w:t>"</w:t>
      </w:r>
      <w:r w:rsidRPr="00D92FB2">
        <w:rPr>
          <w:rtl/>
        </w:rPr>
        <w:t>این عدم انعطاف در چیدمان آموزشی ما هست مستقیم روی</w:t>
      </w:r>
      <w:r>
        <w:rPr>
          <w:rtl/>
        </w:rPr>
        <w:t>‌ی</w:t>
      </w:r>
      <w:r w:rsidRPr="00D92FB2">
        <w:rPr>
          <w:rtl/>
        </w:rPr>
        <w:t>ادگیری تاثیر دارد و باعث شده معلم</w:t>
      </w:r>
      <w:r>
        <w:rPr>
          <w:rtl/>
        </w:rPr>
        <w:t>‌ها</w:t>
      </w:r>
      <w:r w:rsidRPr="00D92FB2">
        <w:rPr>
          <w:rtl/>
        </w:rPr>
        <w:t xml:space="preserve"> خیلی از کارهایی که میشه انجام داد و</w:t>
      </w:r>
      <w:r>
        <w:rPr>
          <w:rtl/>
        </w:rPr>
        <w:t>‌ی</w:t>
      </w:r>
      <w:r w:rsidRPr="00D92FB2">
        <w:rPr>
          <w:rtl/>
        </w:rPr>
        <w:t xml:space="preserve">ادگیری بهتر صورت </w:t>
      </w:r>
      <w:r>
        <w:rPr>
          <w:rtl/>
        </w:rPr>
        <w:t>می‌</w:t>
      </w:r>
      <w:r w:rsidRPr="00D92FB2">
        <w:rPr>
          <w:rtl/>
        </w:rPr>
        <w:t xml:space="preserve">گیره صرف نظر </w:t>
      </w:r>
      <w:r>
        <w:rPr>
          <w:rtl/>
        </w:rPr>
        <w:t>می‌</w:t>
      </w:r>
      <w:r w:rsidRPr="00D92FB2">
        <w:rPr>
          <w:rtl/>
        </w:rPr>
        <w:t>کنند ازش.</w:t>
      </w:r>
      <w:r>
        <w:rPr>
          <w:rtl/>
        </w:rPr>
        <w:t>‌ی</w:t>
      </w:r>
      <w:r w:rsidRPr="00D92FB2">
        <w:rPr>
          <w:rtl/>
        </w:rPr>
        <w:t>عنی انق</w:t>
      </w:r>
      <w:r w:rsidR="00732747">
        <w:rPr>
          <w:rFonts w:hint="cs"/>
          <w:rtl/>
        </w:rPr>
        <w:t>د</w:t>
      </w:r>
      <w:r w:rsidRPr="00D92FB2">
        <w:rPr>
          <w:rtl/>
        </w:rPr>
        <w:t xml:space="preserve">ر سخته این تغییر و انعطاف که ازش صرف نظر </w:t>
      </w:r>
      <w:r>
        <w:rPr>
          <w:rtl/>
        </w:rPr>
        <w:t>می‌</w:t>
      </w:r>
      <w:r w:rsidRPr="00D92FB2">
        <w:rPr>
          <w:rtl/>
        </w:rPr>
        <w:t>کنند.</w:t>
      </w:r>
      <w:r w:rsidR="00732747">
        <w:rPr>
          <w:rFonts w:cs="Calibri" w:hint="cs"/>
          <w:rtl/>
        </w:rPr>
        <w:t>"</w:t>
      </w:r>
    </w:p>
    <w:p w14:paraId="0D024347" w14:textId="2C89A15C" w:rsidR="00623E32" w:rsidRPr="00732747" w:rsidRDefault="00732747" w:rsidP="00302BAA">
      <w:pPr>
        <w:pStyle w:val="ac"/>
        <w:rPr>
          <w:rFonts w:cs="Calibri"/>
          <w:rtl/>
        </w:rPr>
      </w:pPr>
      <w:r>
        <w:rPr>
          <w:rFonts w:cs="Calibri" w:hint="cs"/>
          <w:rtl/>
        </w:rPr>
        <w:t>"</w:t>
      </w:r>
      <w:r w:rsidR="00623E32" w:rsidRPr="00D92FB2">
        <w:rPr>
          <w:rtl/>
        </w:rPr>
        <w:t xml:space="preserve">حالا حیاط را نگاه کنید. ما دو کلاس را به ندرت </w:t>
      </w:r>
      <w:r w:rsidR="00623E32">
        <w:rPr>
          <w:rtl/>
        </w:rPr>
        <w:t>می‌</w:t>
      </w:r>
      <w:r w:rsidR="00623E32" w:rsidRPr="00D92FB2">
        <w:rPr>
          <w:rtl/>
        </w:rPr>
        <w:t>توانیم ببریم حیاط .</w:t>
      </w:r>
      <w:r w:rsidR="00623E32">
        <w:rPr>
          <w:rtl/>
        </w:rPr>
        <w:t>‌ی</w:t>
      </w:r>
      <w:r w:rsidR="00623E32" w:rsidRPr="00D92FB2">
        <w:rPr>
          <w:rtl/>
        </w:rPr>
        <w:t>ک کلاس آنچنان ن</w:t>
      </w:r>
      <w:r w:rsidR="00623E32">
        <w:rPr>
          <w:rtl/>
        </w:rPr>
        <w:t>می‌</w:t>
      </w:r>
      <w:r w:rsidR="00623E32" w:rsidRPr="00D92FB2">
        <w:rPr>
          <w:rtl/>
        </w:rPr>
        <w:t>تواند برای جمع آوری برگ</w:t>
      </w:r>
      <w:r w:rsidR="00623E32">
        <w:rPr>
          <w:rtl/>
        </w:rPr>
        <w:t>‌ی</w:t>
      </w:r>
      <w:r w:rsidR="00623E32" w:rsidRPr="00D92FB2">
        <w:rPr>
          <w:rtl/>
        </w:rPr>
        <w:t>ا سنگ بره چون نوع مبلمان حیاط اصلا مناسب حتی</w:t>
      </w:r>
      <w:r w:rsidR="00623E32">
        <w:rPr>
          <w:rtl/>
        </w:rPr>
        <w:t>‌ی</w:t>
      </w:r>
      <w:r w:rsidR="00623E32" w:rsidRPr="00D92FB2">
        <w:rPr>
          <w:rtl/>
        </w:rPr>
        <w:t>ک کلاس ورزش نیست. معلم</w:t>
      </w:r>
      <w:r w:rsidR="00623E32">
        <w:rPr>
          <w:rtl/>
        </w:rPr>
        <w:t>‌</w:t>
      </w:r>
      <w:r w:rsidR="00623E32">
        <w:rPr>
          <w:rFonts w:hint="cs"/>
          <w:rtl/>
        </w:rPr>
        <w:t xml:space="preserve"> </w:t>
      </w:r>
      <w:r w:rsidR="00623E32">
        <w:rPr>
          <w:rtl/>
        </w:rPr>
        <w:t>ی</w:t>
      </w:r>
      <w:r w:rsidR="00623E32" w:rsidRPr="00D92FB2">
        <w:rPr>
          <w:rtl/>
        </w:rPr>
        <w:t>ا باید صرف نظر کنه از روش تدریس فعال</w:t>
      </w:r>
      <w:r w:rsidR="00623E32">
        <w:rPr>
          <w:rFonts w:hint="cs"/>
          <w:rtl/>
        </w:rPr>
        <w:t xml:space="preserve"> </w:t>
      </w:r>
      <w:r w:rsidR="00623E32">
        <w:rPr>
          <w:rtl/>
        </w:rPr>
        <w:t>‌ی</w:t>
      </w:r>
      <w:r w:rsidR="00623E32" w:rsidRPr="00D92FB2">
        <w:rPr>
          <w:rtl/>
        </w:rPr>
        <w:t>ا اینکه برنامه</w:t>
      </w:r>
      <w:r w:rsidR="00623E32">
        <w:rPr>
          <w:rtl/>
        </w:rPr>
        <w:t>‌ی</w:t>
      </w:r>
      <w:r w:rsidR="00623E32" w:rsidRPr="00D92FB2">
        <w:rPr>
          <w:rtl/>
        </w:rPr>
        <w:t xml:space="preserve"> کاریش رو عوض کنه. چون توی دردسر میفته از خیر خیلی چیزها میگذره. اینها </w:t>
      </w:r>
      <w:r w:rsidR="00623E32">
        <w:rPr>
          <w:rtl/>
        </w:rPr>
        <w:t>می‌</w:t>
      </w:r>
      <w:r w:rsidR="00623E32" w:rsidRPr="00D92FB2">
        <w:rPr>
          <w:rtl/>
        </w:rPr>
        <w:t>شوند مستقیم.</w:t>
      </w:r>
      <w:r>
        <w:rPr>
          <w:rFonts w:cs="Calibri" w:hint="cs"/>
          <w:rtl/>
        </w:rPr>
        <w:t>"</w:t>
      </w:r>
    </w:p>
    <w:p w14:paraId="2ADBB1DE" w14:textId="16FA2905" w:rsidR="00623E32" w:rsidRDefault="00623E32" w:rsidP="00302BAA">
      <w:pPr>
        <w:pStyle w:val="ac"/>
        <w:rPr>
          <w:rFonts w:cs="Calibri"/>
          <w:rtl/>
        </w:rPr>
      </w:pPr>
      <w:r>
        <w:rPr>
          <w:rFonts w:hint="cs"/>
          <w:rtl/>
        </w:rPr>
        <w:t xml:space="preserve">کد 27: </w:t>
      </w:r>
      <w:r w:rsidR="00732747">
        <w:rPr>
          <w:rFonts w:cs="Calibri" w:hint="cs"/>
          <w:rtl/>
        </w:rPr>
        <w:t>"</w:t>
      </w:r>
      <w:r w:rsidRPr="00D92FB2">
        <w:rPr>
          <w:rtl/>
        </w:rPr>
        <w:t>فضای فیزیکی در آ.پ بیشتر مبلمان/چیدمان آموزشی می‌گویند. به دو شکل مستقیم و غیرمستقیم موثره. قسمت مستقیم برمی</w:t>
      </w:r>
      <w:r>
        <w:rPr>
          <w:rFonts w:hint="cs"/>
          <w:rtl/>
        </w:rPr>
        <w:t>‌</w:t>
      </w:r>
      <w:r w:rsidRPr="00D92FB2">
        <w:rPr>
          <w:rtl/>
        </w:rPr>
        <w:t>گرده به خود بحث</w:t>
      </w:r>
      <w:r>
        <w:rPr>
          <w:rtl/>
        </w:rPr>
        <w:t>‌ی</w:t>
      </w:r>
      <w:r w:rsidRPr="00D92FB2">
        <w:rPr>
          <w:rtl/>
        </w:rPr>
        <w:t xml:space="preserve">ادگیری و کارهایی که معلم </w:t>
      </w:r>
      <w:r>
        <w:rPr>
          <w:rtl/>
        </w:rPr>
        <w:t>می‌</w:t>
      </w:r>
      <w:r w:rsidRPr="00D92FB2">
        <w:rPr>
          <w:rtl/>
        </w:rPr>
        <w:t>خواهد در فرآیند</w:t>
      </w:r>
      <w:r>
        <w:rPr>
          <w:rtl/>
        </w:rPr>
        <w:t>‌ی</w:t>
      </w:r>
      <w:r w:rsidRPr="00D92FB2">
        <w:rPr>
          <w:rtl/>
        </w:rPr>
        <w:t>ادگیری انجام بدهد و ن</w:t>
      </w:r>
      <w:r>
        <w:rPr>
          <w:rtl/>
        </w:rPr>
        <w:t>می‌</w:t>
      </w:r>
      <w:r w:rsidRPr="00D92FB2">
        <w:rPr>
          <w:rtl/>
        </w:rPr>
        <w:t>تواند. مهم ترینش این است که متاسفانه همۀ کلاسهای ما شانه تخم مرغی چیده میشه. چه نیمکت چه صندلی</w:t>
      </w:r>
      <w:r>
        <w:rPr>
          <w:rtl/>
        </w:rPr>
        <w:t>‌ی</w:t>
      </w:r>
      <w:r w:rsidRPr="00D92FB2">
        <w:rPr>
          <w:rtl/>
        </w:rPr>
        <w:t xml:space="preserve">ک نفره باشه پشت سر هم چیده </w:t>
      </w:r>
      <w:r>
        <w:rPr>
          <w:rtl/>
        </w:rPr>
        <w:t>می‌</w:t>
      </w:r>
      <w:r w:rsidRPr="00D92FB2">
        <w:rPr>
          <w:rtl/>
        </w:rPr>
        <w:t xml:space="preserve">شود. به ندرت مدیران ما </w:t>
      </w:r>
      <w:r>
        <w:rPr>
          <w:rtl/>
        </w:rPr>
        <w:t>می‌</w:t>
      </w:r>
      <w:r w:rsidRPr="00D92FB2">
        <w:rPr>
          <w:rtl/>
        </w:rPr>
        <w:t>توانند در کلاسشان مبلمان دیگری داشته باشند. اگر فیلم</w:t>
      </w:r>
      <w:r>
        <w:rPr>
          <w:rtl/>
        </w:rPr>
        <w:t>‌ها</w:t>
      </w:r>
      <w:r w:rsidRPr="00D92FB2">
        <w:rPr>
          <w:rtl/>
        </w:rPr>
        <w:t xml:space="preserve">ی اونور آب رو دیده باشید و تصادفا فضاهای فیزیکی کلاس و راهرو و حیاط رو مشاهده کرده باشید بهتر متوجه عرض من </w:t>
      </w:r>
      <w:r>
        <w:rPr>
          <w:rtl/>
        </w:rPr>
        <w:t>می‌</w:t>
      </w:r>
      <w:r w:rsidRPr="00D92FB2">
        <w:rPr>
          <w:rtl/>
        </w:rPr>
        <w:t>شوید. بعضی از معلم</w:t>
      </w:r>
      <w:r>
        <w:rPr>
          <w:rtl/>
        </w:rPr>
        <w:t>‌ها</w:t>
      </w:r>
      <w:r w:rsidRPr="00D92FB2">
        <w:rPr>
          <w:rtl/>
        </w:rPr>
        <w:t xml:space="preserve">ی ما که </w:t>
      </w:r>
      <w:r>
        <w:rPr>
          <w:rtl/>
        </w:rPr>
        <w:t>می‌</w:t>
      </w:r>
      <w:r w:rsidRPr="00D92FB2">
        <w:rPr>
          <w:rtl/>
        </w:rPr>
        <w:t>خواهند</w:t>
      </w:r>
      <w:r>
        <w:rPr>
          <w:rtl/>
        </w:rPr>
        <w:t>‌</w:t>
      </w:r>
      <w:r>
        <w:rPr>
          <w:rFonts w:hint="cs"/>
          <w:rtl/>
        </w:rPr>
        <w:t xml:space="preserve"> </w:t>
      </w:r>
      <w:r>
        <w:rPr>
          <w:rtl/>
        </w:rPr>
        <w:t>ی</w:t>
      </w:r>
      <w:r w:rsidRPr="00D92FB2">
        <w:rPr>
          <w:rtl/>
        </w:rPr>
        <w:t>و شکل بچینند اول این که نیمکت است و ن</w:t>
      </w:r>
      <w:r>
        <w:rPr>
          <w:rtl/>
        </w:rPr>
        <w:t>می‌</w:t>
      </w:r>
      <w:r w:rsidRPr="00D92FB2">
        <w:rPr>
          <w:rtl/>
        </w:rPr>
        <w:t>تواند خیلی</w:t>
      </w:r>
      <w:r>
        <w:rPr>
          <w:rFonts w:hint="cs"/>
          <w:rtl/>
        </w:rPr>
        <w:t xml:space="preserve"> </w:t>
      </w:r>
      <w:r>
        <w:rPr>
          <w:rtl/>
        </w:rPr>
        <w:t>‌ی</w:t>
      </w:r>
      <w:r w:rsidRPr="00D92FB2">
        <w:rPr>
          <w:rtl/>
        </w:rPr>
        <w:t>و بشود. دوم اینکه چون درازمدته انقدر سخته تغییر اینها معمولا اگر</w:t>
      </w:r>
      <w:r>
        <w:rPr>
          <w:rFonts w:hint="cs"/>
          <w:rtl/>
        </w:rPr>
        <w:t xml:space="preserve"> </w:t>
      </w:r>
      <w:r>
        <w:rPr>
          <w:rtl/>
        </w:rPr>
        <w:t>‌ی</w:t>
      </w:r>
      <w:r w:rsidRPr="00D92FB2">
        <w:rPr>
          <w:rtl/>
        </w:rPr>
        <w:t>وشکل بکنند کل سال</w:t>
      </w:r>
      <w:r>
        <w:rPr>
          <w:rFonts w:hint="cs"/>
          <w:rtl/>
        </w:rPr>
        <w:t xml:space="preserve"> </w:t>
      </w:r>
      <w:r>
        <w:rPr>
          <w:rtl/>
        </w:rPr>
        <w:t>‌ی</w:t>
      </w:r>
      <w:r w:rsidRPr="00D92FB2">
        <w:rPr>
          <w:rtl/>
        </w:rPr>
        <w:t>ا چند ماه بچه این شکلی هست. مستقیم با خود بحث</w:t>
      </w:r>
      <w:r>
        <w:rPr>
          <w:rtl/>
        </w:rPr>
        <w:t>‌ی</w:t>
      </w:r>
      <w:r w:rsidRPr="00D92FB2">
        <w:rPr>
          <w:rtl/>
        </w:rPr>
        <w:t>ادگیری مطرح هست. چون فضای فیزیکی</w:t>
      </w:r>
      <w:r>
        <w:rPr>
          <w:rtl/>
        </w:rPr>
        <w:t>‌ی</w:t>
      </w:r>
      <w:r w:rsidRPr="00D92FB2">
        <w:rPr>
          <w:rtl/>
        </w:rPr>
        <w:t>ا مبلمان مهم ترین مشکلی که دانش آموزان باهاش ارتباط دارند مشکل نیمکت هست.</w:t>
      </w:r>
      <w:r w:rsidR="00732747">
        <w:rPr>
          <w:rFonts w:cs="Calibri" w:hint="cs"/>
          <w:rtl/>
        </w:rPr>
        <w:t>"</w:t>
      </w:r>
    </w:p>
    <w:p w14:paraId="10DE0B34" w14:textId="179678D4" w:rsidR="008F56A5" w:rsidRPr="00832DCC" w:rsidRDefault="008F56A5" w:rsidP="00302BAA">
      <w:pPr>
        <w:pStyle w:val="ac"/>
        <w:rPr>
          <w:rFonts w:cs="Calibri"/>
          <w:rtl/>
        </w:rPr>
      </w:pPr>
      <w:r>
        <w:rPr>
          <w:rFonts w:cs="Calibri" w:hint="cs"/>
          <w:rtl/>
        </w:rPr>
        <w:t>کد 33: "</w:t>
      </w:r>
      <w:r>
        <w:rPr>
          <w:rtl/>
        </w:rPr>
        <w:t xml:space="preserve"> </w:t>
      </w:r>
      <w:r>
        <w:rPr>
          <w:rFonts w:hint="eastAsia"/>
          <w:rtl/>
        </w:rPr>
        <w:t>اصلاً</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w:t>
      </w:r>
      <w:r>
        <w:rPr>
          <w:rFonts w:hint="cs"/>
          <w:rtl/>
        </w:rPr>
        <w:t>ی</w:t>
      </w:r>
      <w:r>
        <w:rPr>
          <w:rFonts w:hint="eastAsia"/>
          <w:rtl/>
        </w:rPr>
        <w:t>مکت</w:t>
      </w:r>
      <w:r>
        <w:rPr>
          <w:rFonts w:asciiTheme="minorHAnsi" w:hAnsiTheme="minorHAnsi" w:hint="eastAsia"/>
        </w:rPr>
        <w:t>‌</w:t>
      </w:r>
      <w:r>
        <w:rPr>
          <w:rFonts w:hint="eastAsia"/>
          <w:rtl/>
        </w:rPr>
        <w:t>ها</w:t>
      </w:r>
      <w:r>
        <w:rPr>
          <w:rtl/>
        </w:rPr>
        <w:t xml:space="preserve"> </w:t>
      </w:r>
      <w:r>
        <w:rPr>
          <w:rFonts w:hint="eastAsia"/>
          <w:rtl/>
        </w:rPr>
        <w:t>نباشد</w:t>
      </w:r>
      <w:r>
        <w:rPr>
          <w:rFonts w:hint="cs"/>
          <w:rtl/>
        </w:rPr>
        <w:t>.</w:t>
      </w:r>
      <w:r>
        <w:rPr>
          <w:rtl/>
        </w:rPr>
        <w:t xml:space="preserve"> </w:t>
      </w:r>
      <w:r>
        <w:rPr>
          <w:rFonts w:hint="eastAsia"/>
          <w:rtl/>
        </w:rPr>
        <w:t>ن</w:t>
      </w:r>
      <w:r>
        <w:rPr>
          <w:rFonts w:hint="cs"/>
          <w:rtl/>
        </w:rPr>
        <w:t>ی</w:t>
      </w:r>
      <w:r>
        <w:rPr>
          <w:rFonts w:hint="eastAsia"/>
          <w:rtl/>
        </w:rPr>
        <w:t>مکت</w:t>
      </w:r>
      <w:r>
        <w:rPr>
          <w:rFonts w:asciiTheme="minorHAnsi" w:hAnsiTheme="minorHAnsi" w:hint="eastAsia"/>
        </w:rPr>
        <w:t>‌</w:t>
      </w:r>
      <w:r>
        <w:rPr>
          <w:rFonts w:hint="eastAsia"/>
          <w:rtl/>
        </w:rPr>
        <w:t>ها</w:t>
      </w:r>
      <w:r>
        <w:rPr>
          <w:rtl/>
        </w:rPr>
        <w:t xml:space="preserve"> </w:t>
      </w:r>
      <w:r>
        <w:rPr>
          <w:rFonts w:hint="eastAsia"/>
          <w:rtl/>
        </w:rPr>
        <w:t>انفراد</w:t>
      </w:r>
      <w:r>
        <w:rPr>
          <w:rFonts w:hint="cs"/>
          <w:rtl/>
        </w:rPr>
        <w:t>ی</w:t>
      </w:r>
      <w:r>
        <w:rPr>
          <w:rtl/>
        </w:rPr>
        <w:t xml:space="preserve"> </w:t>
      </w:r>
      <w:r>
        <w:rPr>
          <w:rFonts w:hint="eastAsia"/>
          <w:rtl/>
        </w:rPr>
        <w:t>باشد</w:t>
      </w:r>
      <w:r>
        <w:rPr>
          <w:rtl/>
        </w:rPr>
        <w:t xml:space="preserve"> </w:t>
      </w:r>
      <w:r>
        <w:rPr>
          <w:rFonts w:hint="eastAsia"/>
          <w:rtl/>
        </w:rPr>
        <w:t>که</w:t>
      </w:r>
      <w:r>
        <w:rPr>
          <w:rtl/>
        </w:rPr>
        <w:t xml:space="preserve"> </w:t>
      </w:r>
      <w:r>
        <w:rPr>
          <w:rFonts w:hint="eastAsia"/>
          <w:rtl/>
        </w:rPr>
        <w:t>بچه</w:t>
      </w:r>
      <w:r w:rsidR="00362E94">
        <w:rPr>
          <w:rFonts w:hint="cs"/>
          <w:rtl/>
        </w:rPr>
        <w:t>‌</w:t>
      </w:r>
      <w:r>
        <w:rPr>
          <w:rFonts w:hint="eastAsia"/>
          <w:rtl/>
        </w:rPr>
        <w:t>ها</w:t>
      </w:r>
      <w:r>
        <w:rPr>
          <w:rtl/>
        </w:rPr>
        <w:t xml:space="preserve"> </w:t>
      </w:r>
      <w:r>
        <w:rPr>
          <w:rFonts w:hint="eastAsia"/>
          <w:rtl/>
        </w:rPr>
        <w:t>بتوانند</w:t>
      </w:r>
      <w:r>
        <w:rPr>
          <w:rtl/>
        </w:rPr>
        <w:t xml:space="preserve"> </w:t>
      </w:r>
      <w:r>
        <w:rPr>
          <w:rFonts w:hint="eastAsia"/>
          <w:rtl/>
        </w:rPr>
        <w:t>جابجا</w:t>
      </w:r>
      <w:r>
        <w:rPr>
          <w:rtl/>
        </w:rPr>
        <w:t xml:space="preserve"> </w:t>
      </w:r>
      <w:r>
        <w:rPr>
          <w:rFonts w:hint="eastAsia"/>
          <w:rtl/>
        </w:rPr>
        <w:t>کنند</w:t>
      </w:r>
      <w:r w:rsidR="00362E94">
        <w:rPr>
          <w:rFonts w:hint="cs"/>
          <w:rtl/>
        </w:rPr>
        <w:t>.</w:t>
      </w:r>
      <w:r>
        <w:rPr>
          <w:rtl/>
        </w:rPr>
        <w:t xml:space="preserve"> </w:t>
      </w:r>
      <w:r>
        <w:rPr>
          <w:rFonts w:hint="eastAsia"/>
          <w:rtl/>
        </w:rPr>
        <w:t>به</w:t>
      </w:r>
      <w:r>
        <w:rPr>
          <w:rtl/>
        </w:rPr>
        <w:t xml:space="preserve"> </w:t>
      </w:r>
      <w:r>
        <w:rPr>
          <w:rFonts w:hint="eastAsia"/>
          <w:rtl/>
        </w:rPr>
        <w:t>راحت</w:t>
      </w:r>
      <w:r>
        <w:rPr>
          <w:rFonts w:hint="cs"/>
          <w:rtl/>
        </w:rPr>
        <w:t>ی</w:t>
      </w:r>
      <w:r>
        <w:rPr>
          <w:rtl/>
        </w:rPr>
        <w:t xml:space="preserve"> </w:t>
      </w:r>
      <w:r>
        <w:rPr>
          <w:rFonts w:hint="eastAsia"/>
          <w:rtl/>
        </w:rPr>
        <w:t>بتوانند</w:t>
      </w:r>
      <w:r>
        <w:rPr>
          <w:rtl/>
        </w:rPr>
        <w:t xml:space="preserve"> </w:t>
      </w:r>
      <w:r>
        <w:rPr>
          <w:rFonts w:hint="eastAsia"/>
          <w:rtl/>
        </w:rPr>
        <w:t>مثلاً</w:t>
      </w:r>
      <w:r>
        <w:rPr>
          <w:rtl/>
        </w:rPr>
        <w:t xml:space="preserve"> </w:t>
      </w:r>
      <w:r>
        <w:rPr>
          <w:rFonts w:hint="eastAsia"/>
          <w:rtl/>
        </w:rPr>
        <w:t>گروه</w:t>
      </w:r>
      <w:r>
        <w:rPr>
          <w:rFonts w:hint="cs"/>
          <w:rtl/>
        </w:rPr>
        <w:t>ی</w:t>
      </w:r>
      <w:r>
        <w:rPr>
          <w:rtl/>
        </w:rPr>
        <w:t xml:space="preserve"> </w:t>
      </w:r>
      <w:r>
        <w:rPr>
          <w:rFonts w:hint="eastAsia"/>
          <w:rtl/>
        </w:rPr>
        <w:t>کار</w:t>
      </w:r>
      <w:r>
        <w:rPr>
          <w:rtl/>
        </w:rPr>
        <w:t xml:space="preserve"> </w:t>
      </w:r>
      <w:r>
        <w:rPr>
          <w:rFonts w:hint="eastAsia"/>
          <w:rtl/>
        </w:rPr>
        <w:t>کنند</w:t>
      </w:r>
      <w:r>
        <w:rPr>
          <w:rtl/>
        </w:rPr>
        <w:t xml:space="preserve"> </w:t>
      </w:r>
      <w:r>
        <w:rPr>
          <w:rFonts w:hint="eastAsia"/>
          <w:rtl/>
        </w:rPr>
        <w:t>ول</w:t>
      </w:r>
      <w:r>
        <w:rPr>
          <w:rFonts w:hint="cs"/>
          <w:rtl/>
        </w:rPr>
        <w:t>ی</w:t>
      </w:r>
      <w:r>
        <w:rPr>
          <w:rtl/>
        </w:rPr>
        <w:t xml:space="preserve"> </w:t>
      </w:r>
      <w:r>
        <w:rPr>
          <w:rFonts w:hint="eastAsia"/>
          <w:rtl/>
        </w:rPr>
        <w:t>متاسفانه</w:t>
      </w:r>
      <w:r>
        <w:rPr>
          <w:rtl/>
        </w:rPr>
        <w:t xml:space="preserve"> </w:t>
      </w:r>
      <w:r>
        <w:rPr>
          <w:rFonts w:hint="eastAsia"/>
          <w:rtl/>
        </w:rPr>
        <w:t>امکانا</w:t>
      </w:r>
      <w:r w:rsidR="00362E94">
        <w:rPr>
          <w:rFonts w:hint="cs"/>
          <w:rtl/>
        </w:rPr>
        <w:t>ت</w:t>
      </w:r>
      <w:r>
        <w:rPr>
          <w:rtl/>
        </w:rPr>
        <w:t xml:space="preserve"> </w:t>
      </w:r>
      <w:r>
        <w:rPr>
          <w:rFonts w:hint="eastAsia"/>
          <w:rtl/>
        </w:rPr>
        <w:t>وجود</w:t>
      </w:r>
      <w:r>
        <w:rPr>
          <w:rtl/>
        </w:rPr>
        <w:t xml:space="preserve"> </w:t>
      </w:r>
      <w:r>
        <w:rPr>
          <w:rFonts w:hint="eastAsia"/>
          <w:rtl/>
        </w:rPr>
        <w:t>ندارد</w:t>
      </w:r>
      <w:r w:rsidR="00362E94">
        <w:rPr>
          <w:rFonts w:hint="cs"/>
          <w:rtl/>
        </w:rPr>
        <w:t>.</w:t>
      </w:r>
      <w:r>
        <w:rPr>
          <w:rtl/>
        </w:rPr>
        <w:t xml:space="preserve"> </w:t>
      </w:r>
      <w:r>
        <w:rPr>
          <w:rFonts w:hint="eastAsia"/>
          <w:rtl/>
        </w:rPr>
        <w:t>نه</w:t>
      </w:r>
      <w:r>
        <w:rPr>
          <w:rtl/>
        </w:rPr>
        <w:t xml:space="preserve"> </w:t>
      </w:r>
      <w:r>
        <w:rPr>
          <w:rFonts w:hint="eastAsia"/>
          <w:rtl/>
        </w:rPr>
        <w:t>برا</w:t>
      </w:r>
      <w:r>
        <w:rPr>
          <w:rFonts w:hint="cs"/>
          <w:rtl/>
        </w:rPr>
        <w:t>ی</w:t>
      </w:r>
      <w:r>
        <w:rPr>
          <w:rtl/>
        </w:rPr>
        <w:t xml:space="preserve"> </w:t>
      </w:r>
      <w:r>
        <w:rPr>
          <w:rFonts w:hint="eastAsia"/>
          <w:rtl/>
        </w:rPr>
        <w:t>مدرسه</w:t>
      </w:r>
      <w:r>
        <w:rPr>
          <w:rtl/>
        </w:rPr>
        <w:t xml:space="preserve"> </w:t>
      </w:r>
      <w:r>
        <w:rPr>
          <w:rFonts w:hint="eastAsia"/>
          <w:rtl/>
        </w:rPr>
        <w:t>ما</w:t>
      </w:r>
      <w:r w:rsidR="00362E94">
        <w:rPr>
          <w:rFonts w:hint="cs"/>
          <w:rtl/>
        </w:rPr>
        <w:t>،</w:t>
      </w:r>
      <w:r>
        <w:rPr>
          <w:rtl/>
        </w:rPr>
        <w:t xml:space="preserve"> </w:t>
      </w:r>
      <w:r>
        <w:rPr>
          <w:rFonts w:hint="eastAsia"/>
          <w:rtl/>
        </w:rPr>
        <w:t>برا</w:t>
      </w:r>
      <w:r>
        <w:rPr>
          <w:rFonts w:hint="cs"/>
          <w:rtl/>
        </w:rPr>
        <w:t>ی</w:t>
      </w:r>
      <w:r>
        <w:rPr>
          <w:rtl/>
        </w:rPr>
        <w:t xml:space="preserve"> </w:t>
      </w:r>
      <w:r>
        <w:rPr>
          <w:rFonts w:hint="eastAsia"/>
          <w:rtl/>
        </w:rPr>
        <w:t>ه</w:t>
      </w:r>
      <w:r>
        <w:rPr>
          <w:rFonts w:hint="cs"/>
          <w:rtl/>
        </w:rPr>
        <w:t>ی</w:t>
      </w:r>
      <w:r>
        <w:rPr>
          <w:rFonts w:hint="eastAsia"/>
          <w:rtl/>
        </w:rPr>
        <w:t>چ</w:t>
      </w:r>
      <w:r>
        <w:rPr>
          <w:rtl/>
        </w:rPr>
        <w:t xml:space="preserve"> </w:t>
      </w:r>
      <w:r>
        <w:rPr>
          <w:rFonts w:hint="eastAsia"/>
          <w:rtl/>
        </w:rPr>
        <w:t>جا</w:t>
      </w:r>
      <w:r>
        <w:rPr>
          <w:rFonts w:hint="cs"/>
          <w:rtl/>
        </w:rPr>
        <w:t>ی</w:t>
      </w:r>
      <w:r>
        <w:rPr>
          <w:rtl/>
        </w:rPr>
        <w:t xml:space="preserve"> </w:t>
      </w:r>
      <w:r>
        <w:rPr>
          <w:rFonts w:hint="eastAsia"/>
          <w:rtl/>
        </w:rPr>
        <w:t>د</w:t>
      </w:r>
      <w:r>
        <w:rPr>
          <w:rFonts w:hint="cs"/>
          <w:rtl/>
        </w:rPr>
        <w:t>ی</w:t>
      </w:r>
      <w:r>
        <w:rPr>
          <w:rFonts w:hint="eastAsia"/>
          <w:rtl/>
        </w:rPr>
        <w:t>گه</w:t>
      </w:r>
      <w:r>
        <w:rPr>
          <w:rtl/>
        </w:rPr>
        <w:t xml:space="preserve"> </w:t>
      </w:r>
      <w:r>
        <w:rPr>
          <w:rFonts w:hint="eastAsia"/>
          <w:rtl/>
        </w:rPr>
        <w:t>وجود</w:t>
      </w:r>
      <w:r>
        <w:rPr>
          <w:rtl/>
        </w:rPr>
        <w:t xml:space="preserve"> </w:t>
      </w:r>
      <w:r>
        <w:rPr>
          <w:rFonts w:hint="eastAsia"/>
          <w:rtl/>
        </w:rPr>
        <w:t>ندارد</w:t>
      </w:r>
      <w:r>
        <w:rPr>
          <w:rtl/>
        </w:rPr>
        <w:t xml:space="preserve"> </w:t>
      </w:r>
      <w:r>
        <w:rPr>
          <w:rFonts w:hint="eastAsia"/>
          <w:rtl/>
        </w:rPr>
        <w:t>مگر</w:t>
      </w:r>
      <w:r>
        <w:rPr>
          <w:rtl/>
        </w:rPr>
        <w:t xml:space="preserve"> </w:t>
      </w:r>
      <w:r>
        <w:rPr>
          <w:rFonts w:hint="eastAsia"/>
          <w:rtl/>
        </w:rPr>
        <w:t>مدرسه</w:t>
      </w:r>
      <w:r>
        <w:rPr>
          <w:rtl/>
        </w:rPr>
        <w:t xml:space="preserve"> </w:t>
      </w:r>
      <w:r>
        <w:rPr>
          <w:rFonts w:hint="eastAsia"/>
          <w:rtl/>
        </w:rPr>
        <w:t>غ</w:t>
      </w:r>
      <w:r>
        <w:rPr>
          <w:rFonts w:hint="cs"/>
          <w:rtl/>
        </w:rPr>
        <w:t>ی</w:t>
      </w:r>
      <w:r>
        <w:rPr>
          <w:rFonts w:hint="eastAsia"/>
          <w:rtl/>
        </w:rPr>
        <w:t>رانتفاع</w:t>
      </w:r>
      <w:r>
        <w:rPr>
          <w:rFonts w:hint="cs"/>
          <w:rtl/>
        </w:rPr>
        <w:t>ی</w:t>
      </w:r>
      <w:r>
        <w:rPr>
          <w:rtl/>
        </w:rPr>
        <w:t xml:space="preserve"> </w:t>
      </w:r>
      <w:r>
        <w:rPr>
          <w:rFonts w:hint="eastAsia"/>
          <w:rtl/>
        </w:rPr>
        <w:t>باشد</w:t>
      </w:r>
      <w:r>
        <w:rPr>
          <w:rtl/>
        </w:rPr>
        <w:t xml:space="preserve"> </w:t>
      </w:r>
      <w:r>
        <w:rPr>
          <w:rFonts w:hint="eastAsia"/>
          <w:rtl/>
        </w:rPr>
        <w:t>که</w:t>
      </w:r>
      <w:r>
        <w:rPr>
          <w:rtl/>
        </w:rPr>
        <w:t xml:space="preserve"> </w:t>
      </w:r>
      <w:r>
        <w:rPr>
          <w:rFonts w:hint="eastAsia"/>
          <w:rtl/>
        </w:rPr>
        <w:t>بتواند</w:t>
      </w:r>
      <w:r>
        <w:rPr>
          <w:rtl/>
        </w:rPr>
        <w:t xml:space="preserve"> </w:t>
      </w:r>
      <w:r>
        <w:rPr>
          <w:rFonts w:hint="eastAsia"/>
          <w:rtl/>
        </w:rPr>
        <w:t>هز</w:t>
      </w:r>
      <w:r>
        <w:rPr>
          <w:rFonts w:hint="cs"/>
          <w:rtl/>
        </w:rPr>
        <w:t>ی</w:t>
      </w:r>
      <w:r>
        <w:rPr>
          <w:rFonts w:hint="eastAsia"/>
          <w:rtl/>
        </w:rPr>
        <w:t>نه</w:t>
      </w:r>
      <w:r>
        <w:rPr>
          <w:rtl/>
        </w:rPr>
        <w:t xml:space="preserve"> </w:t>
      </w:r>
      <w:r>
        <w:rPr>
          <w:rFonts w:hint="eastAsia"/>
          <w:rtl/>
        </w:rPr>
        <w:t>فوق</w:t>
      </w:r>
      <w:r>
        <w:rPr>
          <w:rtl/>
        </w:rPr>
        <w:t xml:space="preserve"> </w:t>
      </w:r>
      <w:r>
        <w:rPr>
          <w:rFonts w:hint="eastAsia"/>
          <w:rtl/>
        </w:rPr>
        <w:t>العاده</w:t>
      </w:r>
      <w:r w:rsidR="00362E94">
        <w:rPr>
          <w:rFonts w:asciiTheme="minorHAnsi" w:hAnsiTheme="minorHAnsi" w:hint="eastAsia"/>
        </w:rPr>
        <w:t>‌</w:t>
      </w:r>
      <w:r>
        <w:rPr>
          <w:rFonts w:hint="eastAsia"/>
          <w:rtl/>
        </w:rPr>
        <w:t>ا</w:t>
      </w:r>
      <w:r>
        <w:rPr>
          <w:rFonts w:hint="cs"/>
          <w:rtl/>
        </w:rPr>
        <w:t>ی</w:t>
      </w:r>
      <w:r>
        <w:rPr>
          <w:rtl/>
        </w:rPr>
        <w:t xml:space="preserve"> </w:t>
      </w:r>
      <w:r>
        <w:rPr>
          <w:rFonts w:hint="eastAsia"/>
          <w:rtl/>
        </w:rPr>
        <w:t>بدهند</w:t>
      </w:r>
      <w:r>
        <w:rPr>
          <w:rtl/>
        </w:rPr>
        <w:t xml:space="preserve"> </w:t>
      </w:r>
      <w:r>
        <w:rPr>
          <w:rFonts w:hint="eastAsia"/>
          <w:rtl/>
        </w:rPr>
        <w:t>که</w:t>
      </w:r>
      <w:r>
        <w:rPr>
          <w:rtl/>
        </w:rPr>
        <w:t xml:space="preserve"> </w:t>
      </w:r>
      <w:r>
        <w:rPr>
          <w:rFonts w:hint="eastAsia"/>
          <w:rtl/>
        </w:rPr>
        <w:t>هز</w:t>
      </w:r>
      <w:r>
        <w:rPr>
          <w:rFonts w:hint="cs"/>
          <w:rtl/>
        </w:rPr>
        <w:t>ی</w:t>
      </w:r>
      <w:r>
        <w:rPr>
          <w:rFonts w:hint="eastAsia"/>
          <w:rtl/>
        </w:rPr>
        <w:t>نه</w:t>
      </w:r>
      <w:r>
        <w:rPr>
          <w:rtl/>
        </w:rPr>
        <w:t xml:space="preserve"> </w:t>
      </w:r>
      <w:r>
        <w:rPr>
          <w:rFonts w:hint="eastAsia"/>
          <w:rtl/>
        </w:rPr>
        <w:t>بالا</w:t>
      </w:r>
      <w:r>
        <w:rPr>
          <w:rtl/>
        </w:rPr>
        <w:t xml:space="preserve"> </w:t>
      </w:r>
      <w:r>
        <w:rPr>
          <w:rFonts w:hint="eastAsia"/>
          <w:rtl/>
        </w:rPr>
        <w:t>باشد</w:t>
      </w:r>
      <w:r>
        <w:rPr>
          <w:rtl/>
        </w:rPr>
        <w:t xml:space="preserve"> </w:t>
      </w:r>
      <w:r>
        <w:rPr>
          <w:rFonts w:hint="eastAsia"/>
          <w:rtl/>
        </w:rPr>
        <w:t>و</w:t>
      </w:r>
      <w:r>
        <w:rPr>
          <w:rtl/>
        </w:rPr>
        <w:t xml:space="preserve"> </w:t>
      </w:r>
      <w:r>
        <w:rPr>
          <w:rFonts w:hint="eastAsia"/>
          <w:rtl/>
        </w:rPr>
        <w:t>ا</w:t>
      </w:r>
      <w:r>
        <w:rPr>
          <w:rFonts w:hint="cs"/>
          <w:rtl/>
        </w:rPr>
        <w:t>ی</w:t>
      </w:r>
      <w:r>
        <w:rPr>
          <w:rFonts w:hint="eastAsia"/>
          <w:rtl/>
        </w:rPr>
        <w:t>نها</w:t>
      </w:r>
      <w:r>
        <w:rPr>
          <w:rtl/>
        </w:rPr>
        <w:t xml:space="preserve"> </w:t>
      </w:r>
      <w:r>
        <w:rPr>
          <w:rFonts w:hint="eastAsia"/>
          <w:rtl/>
        </w:rPr>
        <w:t>را</w:t>
      </w:r>
      <w:r>
        <w:rPr>
          <w:rtl/>
        </w:rPr>
        <w:t xml:space="preserve"> </w:t>
      </w:r>
      <w:r>
        <w:rPr>
          <w:rFonts w:hint="eastAsia"/>
          <w:rtl/>
        </w:rPr>
        <w:t>بتوانند</w:t>
      </w:r>
      <w:r>
        <w:rPr>
          <w:rtl/>
        </w:rPr>
        <w:t xml:space="preserve"> </w:t>
      </w:r>
      <w:r>
        <w:rPr>
          <w:rFonts w:hint="eastAsia"/>
          <w:rtl/>
        </w:rPr>
        <w:t>آماده</w:t>
      </w:r>
      <w:r w:rsidR="00362E94">
        <w:rPr>
          <w:rFonts w:hint="cs"/>
          <w:rtl/>
        </w:rPr>
        <w:t>‌</w:t>
      </w:r>
      <w:r>
        <w:rPr>
          <w:rFonts w:hint="eastAsia"/>
          <w:rtl/>
        </w:rPr>
        <w:t>ساز</w:t>
      </w:r>
      <w:r>
        <w:rPr>
          <w:rFonts w:hint="cs"/>
          <w:rtl/>
        </w:rPr>
        <w:t>ی</w:t>
      </w:r>
      <w:r>
        <w:rPr>
          <w:rtl/>
        </w:rPr>
        <w:t xml:space="preserve"> </w:t>
      </w:r>
      <w:r>
        <w:rPr>
          <w:rFonts w:hint="eastAsia"/>
          <w:rtl/>
        </w:rPr>
        <w:t>کنند</w:t>
      </w:r>
      <w:r>
        <w:rPr>
          <w:rtl/>
        </w:rPr>
        <w:t xml:space="preserve"> </w:t>
      </w:r>
      <w:r>
        <w:rPr>
          <w:rFonts w:hint="eastAsia"/>
          <w:rtl/>
        </w:rPr>
        <w:t>برا</w:t>
      </w:r>
      <w:r>
        <w:rPr>
          <w:rFonts w:hint="cs"/>
          <w:rtl/>
        </w:rPr>
        <w:t>ی</w:t>
      </w:r>
      <w:r>
        <w:rPr>
          <w:rtl/>
        </w:rPr>
        <w:t xml:space="preserve"> </w:t>
      </w:r>
      <w:r>
        <w:rPr>
          <w:rFonts w:hint="eastAsia"/>
          <w:rtl/>
        </w:rPr>
        <w:t>بچه</w:t>
      </w:r>
      <w:r w:rsidR="00362E94">
        <w:rPr>
          <w:rFonts w:asciiTheme="minorHAnsi" w:hAnsiTheme="minorHAnsi" w:hint="eastAsia"/>
        </w:rPr>
        <w:t>‌</w:t>
      </w:r>
      <w:r>
        <w:rPr>
          <w:rFonts w:hint="eastAsia"/>
          <w:rtl/>
        </w:rPr>
        <w:t>ها</w:t>
      </w:r>
      <w:r w:rsidR="00362E94">
        <w:rPr>
          <w:rFonts w:hint="cs"/>
          <w:rtl/>
        </w:rPr>
        <w:t>.</w:t>
      </w:r>
      <w:r w:rsidR="00832DCC">
        <w:rPr>
          <w:rFonts w:cs="Calibri" w:hint="cs"/>
          <w:rtl/>
        </w:rPr>
        <w:t>"</w:t>
      </w:r>
    </w:p>
    <w:p w14:paraId="49435888" w14:textId="77777777" w:rsidR="00623E32" w:rsidRPr="008B133C" w:rsidRDefault="00623E32" w:rsidP="001F1265">
      <w:pPr>
        <w:pStyle w:val="afb"/>
        <w:rPr>
          <w:rtl/>
        </w:rPr>
      </w:pPr>
      <w:r w:rsidRPr="008B133C">
        <w:rPr>
          <w:rFonts w:hint="cs"/>
          <w:rtl/>
        </w:rPr>
        <w:t>مکتب‌خانه‌ای و مناسب سخنرانی</w:t>
      </w:r>
    </w:p>
    <w:p w14:paraId="37A82CCD" w14:textId="03A4D5FE" w:rsidR="00623E32" w:rsidRPr="00732747" w:rsidRDefault="00623E32" w:rsidP="00302BAA">
      <w:pPr>
        <w:pStyle w:val="ac"/>
        <w:rPr>
          <w:rFonts w:cs="Calibri"/>
          <w:rtl/>
        </w:rPr>
      </w:pPr>
      <w:r>
        <w:rPr>
          <w:rFonts w:hint="cs"/>
          <w:rtl/>
        </w:rPr>
        <w:t xml:space="preserve">کد 2: </w:t>
      </w:r>
      <w:r w:rsidR="00732747">
        <w:rPr>
          <w:rFonts w:cs="Calibri" w:hint="cs"/>
          <w:rtl/>
        </w:rPr>
        <w:t>"</w:t>
      </w:r>
      <w:r w:rsidRPr="00D92FB2">
        <w:rPr>
          <w:rtl/>
        </w:rPr>
        <w:t>در بحث آموزشی در انواع حیطه</w:t>
      </w:r>
      <w:r>
        <w:rPr>
          <w:rtl/>
        </w:rPr>
        <w:t>‌ها</w:t>
      </w:r>
      <w:r w:rsidRPr="00D92FB2">
        <w:rPr>
          <w:rtl/>
        </w:rPr>
        <w:t>ی آموزش ما سه حیطه داریم. حیطه</w:t>
      </w:r>
      <w:r>
        <w:rPr>
          <w:rtl/>
        </w:rPr>
        <w:t>‌ی</w:t>
      </w:r>
      <w:r w:rsidRPr="00D92FB2">
        <w:rPr>
          <w:rtl/>
        </w:rPr>
        <w:t xml:space="preserve"> تدریس مستقیم، متاسفانه اکثر مدارس تدریس مستقیمند، حیطه</w:t>
      </w:r>
      <w:r>
        <w:rPr>
          <w:rtl/>
        </w:rPr>
        <w:t>‌ی</w:t>
      </w:r>
      <w:r w:rsidRPr="00D92FB2">
        <w:rPr>
          <w:rtl/>
        </w:rPr>
        <w:t xml:space="preserve"> دوم حیطه</w:t>
      </w:r>
      <w:r>
        <w:rPr>
          <w:rtl/>
        </w:rPr>
        <w:t>‌ی</w:t>
      </w:r>
      <w:r w:rsidRPr="00D92FB2">
        <w:rPr>
          <w:rtl/>
        </w:rPr>
        <w:t xml:space="preserve"> تعاملی و حیطه</w:t>
      </w:r>
      <w:r>
        <w:rPr>
          <w:rtl/>
        </w:rPr>
        <w:t>‌ی</w:t>
      </w:r>
      <w:r w:rsidRPr="00D92FB2">
        <w:rPr>
          <w:rtl/>
        </w:rPr>
        <w:t xml:space="preserve"> سوم حیطه</w:t>
      </w:r>
      <w:r>
        <w:rPr>
          <w:rtl/>
        </w:rPr>
        <w:t>‌ی</w:t>
      </w:r>
      <w:r w:rsidRPr="00D92FB2">
        <w:rPr>
          <w:rtl/>
        </w:rPr>
        <w:t xml:space="preserve"> مساله محور. بیشتر سکان ما در حیطه</w:t>
      </w:r>
      <w:r>
        <w:rPr>
          <w:rtl/>
        </w:rPr>
        <w:t>‌ی</w:t>
      </w:r>
      <w:r w:rsidRPr="00D92FB2">
        <w:rPr>
          <w:rtl/>
        </w:rPr>
        <w:t xml:space="preserve"> اول است. اما بیشتر معلم</w:t>
      </w:r>
      <w:r>
        <w:rPr>
          <w:rtl/>
        </w:rPr>
        <w:t>‌ها</w:t>
      </w:r>
      <w:r w:rsidRPr="00D92FB2">
        <w:rPr>
          <w:rtl/>
        </w:rPr>
        <w:t xml:space="preserve"> بنا به بضاعت و امکانات حیطه</w:t>
      </w:r>
      <w:r>
        <w:rPr>
          <w:rtl/>
        </w:rPr>
        <w:t>‌ی</w:t>
      </w:r>
      <w:r w:rsidRPr="00D92FB2">
        <w:rPr>
          <w:rtl/>
        </w:rPr>
        <w:t xml:space="preserve"> اول رو انتخاب </w:t>
      </w:r>
      <w:r>
        <w:rPr>
          <w:rtl/>
        </w:rPr>
        <w:t>می‌</w:t>
      </w:r>
      <w:r w:rsidRPr="00D92FB2">
        <w:rPr>
          <w:rtl/>
        </w:rPr>
        <w:t xml:space="preserve">کنند. معلم نقش اصلی رو داره و فقط دانش آموزها تماشاگرند </w:t>
      </w:r>
      <w:r>
        <w:rPr>
          <w:rtl/>
        </w:rPr>
        <w:t>‌ی</w:t>
      </w:r>
      <w:r w:rsidRPr="00D92FB2">
        <w:rPr>
          <w:rtl/>
        </w:rPr>
        <w:t>عنی هیچ تاثیری روی کلاسها ندارند.</w:t>
      </w:r>
      <w:r>
        <w:rPr>
          <w:rtl/>
        </w:rPr>
        <w:t>‌ی</w:t>
      </w:r>
      <w:r w:rsidRPr="00D92FB2">
        <w:rPr>
          <w:rtl/>
        </w:rPr>
        <w:t>عنی معلم متکلم وحده است. خودش ابزار و امکانات متفاوت توش دخیله</w:t>
      </w:r>
      <w:r>
        <w:rPr>
          <w:rFonts w:hint="cs"/>
          <w:rtl/>
        </w:rPr>
        <w:t>.</w:t>
      </w:r>
    </w:p>
    <w:p w14:paraId="49CB94AE" w14:textId="65B21397" w:rsidR="00623E32" w:rsidRPr="00732747" w:rsidRDefault="00623E32" w:rsidP="00302BAA">
      <w:pPr>
        <w:pStyle w:val="ac"/>
        <w:rPr>
          <w:rFonts w:cs="Calibri"/>
          <w:rtl/>
        </w:rPr>
      </w:pPr>
      <w:r w:rsidRPr="00D92FB2">
        <w:rPr>
          <w:rtl/>
        </w:rPr>
        <w:t>در مدارس ما فقط</w:t>
      </w:r>
      <w:r>
        <w:rPr>
          <w:rtl/>
        </w:rPr>
        <w:t>‌ی</w:t>
      </w:r>
      <w:r w:rsidRPr="00D92FB2">
        <w:rPr>
          <w:rtl/>
        </w:rPr>
        <w:t>ادگیری است</w:t>
      </w:r>
      <w:r>
        <w:rPr>
          <w:rtl/>
        </w:rPr>
        <w:t>‌ی</w:t>
      </w:r>
      <w:r w:rsidRPr="00D92FB2">
        <w:rPr>
          <w:rtl/>
        </w:rPr>
        <w:t>ادگیری هم ن</w:t>
      </w:r>
      <w:r>
        <w:rPr>
          <w:rtl/>
        </w:rPr>
        <w:t>می‌</w:t>
      </w:r>
      <w:r w:rsidRPr="00D92FB2">
        <w:rPr>
          <w:rtl/>
        </w:rPr>
        <w:t>توان به آن گفت</w:t>
      </w:r>
      <w:r>
        <w:rPr>
          <w:rtl/>
        </w:rPr>
        <w:t>‌ی</w:t>
      </w:r>
      <w:r w:rsidRPr="00D92FB2">
        <w:rPr>
          <w:rtl/>
        </w:rPr>
        <w:t xml:space="preserve">ادگیری توضیح خیلی بزرگ‌تری دارد فقط ما سری دوزی </w:t>
      </w:r>
      <w:r>
        <w:rPr>
          <w:rtl/>
        </w:rPr>
        <w:t>می‌</w:t>
      </w:r>
      <w:r w:rsidRPr="00D92FB2">
        <w:rPr>
          <w:rtl/>
        </w:rPr>
        <w:t>کنیم در مدارس فقط کارمان شده ریاضی علوم فقط کارمان شده که شفاهی</w:t>
      </w:r>
      <w:r>
        <w:rPr>
          <w:rtl/>
        </w:rPr>
        <w:t>‌ی</w:t>
      </w:r>
      <w:r w:rsidRPr="00D92FB2">
        <w:rPr>
          <w:rtl/>
        </w:rPr>
        <w:t>اد بدهیم فقط روخوانی است ما در بحث</w:t>
      </w:r>
      <w:r>
        <w:rPr>
          <w:rtl/>
        </w:rPr>
        <w:t>‌ی</w:t>
      </w:r>
      <w:r w:rsidRPr="00D92FB2">
        <w:rPr>
          <w:rtl/>
        </w:rPr>
        <w:t>ادگیری</w:t>
      </w:r>
      <w:r>
        <w:rPr>
          <w:rFonts w:hint="cs"/>
          <w:rtl/>
        </w:rPr>
        <w:t xml:space="preserve"> </w:t>
      </w:r>
      <w:r>
        <w:rPr>
          <w:rtl/>
        </w:rPr>
        <w:t>‌ی</w:t>
      </w:r>
      <w:r w:rsidRPr="00D92FB2">
        <w:rPr>
          <w:rtl/>
        </w:rPr>
        <w:t xml:space="preserve">اددهی در بحث </w:t>
      </w:r>
      <w:r>
        <w:rPr>
          <w:rFonts w:hint="cs"/>
          <w:rtl/>
        </w:rPr>
        <w:t>ب</w:t>
      </w:r>
      <w:r w:rsidRPr="00D92FB2">
        <w:rPr>
          <w:rtl/>
        </w:rPr>
        <w:t>لوم خودش شش هفت تا مرحله است</w:t>
      </w:r>
      <w:r>
        <w:rPr>
          <w:rFonts w:hint="cs"/>
          <w:rtl/>
        </w:rPr>
        <w:t>.</w:t>
      </w:r>
      <w:r w:rsidRPr="00D92FB2">
        <w:rPr>
          <w:rtl/>
        </w:rPr>
        <w:t xml:space="preserve"> اول خواندن است مرحله دوم درک و فهم به کار بستن تجزیه تحلیل ترکیب هست ارزشیابی هست که ما هیچ کدام از این‌ها را انجام نمی‌دهیم همه در مراحل اولیه هستیم</w:t>
      </w:r>
      <w:r>
        <w:rPr>
          <w:rFonts w:hint="cs"/>
          <w:rtl/>
        </w:rPr>
        <w:t>،</w:t>
      </w:r>
      <w:r w:rsidRPr="00D92FB2">
        <w:rPr>
          <w:rtl/>
        </w:rPr>
        <w:t xml:space="preserve"> مرحله اول دانش که الان به ذهنم رسید</w:t>
      </w:r>
      <w:r>
        <w:rPr>
          <w:rFonts w:hint="cs"/>
          <w:rtl/>
        </w:rPr>
        <w:t>،</w:t>
      </w:r>
      <w:r w:rsidRPr="00D92FB2">
        <w:rPr>
          <w:rtl/>
        </w:rPr>
        <w:t xml:space="preserve"> انجام می‌دهیم بعد هیچ تغییری هم در آموزشمان نداریم در همین ۳۰ ۴۰ سال همان رویه خواندن خواندن خواندن را ادامه می‌دهیم.</w:t>
      </w:r>
      <w:r w:rsidR="00732747">
        <w:rPr>
          <w:rFonts w:cs="Calibri" w:hint="cs"/>
          <w:rtl/>
        </w:rPr>
        <w:t>"</w:t>
      </w:r>
    </w:p>
    <w:p w14:paraId="2213B9BE" w14:textId="7BA66909" w:rsidR="00623E32" w:rsidRDefault="00623E32" w:rsidP="00302BAA">
      <w:pPr>
        <w:pStyle w:val="ac"/>
        <w:rPr>
          <w:rtl/>
        </w:rPr>
      </w:pPr>
      <w:r w:rsidRPr="00C705CB">
        <w:rPr>
          <w:rFonts w:hint="cs"/>
          <w:rtl/>
        </w:rPr>
        <w:t xml:space="preserve">کد 4: </w:t>
      </w:r>
      <w:r w:rsidR="00732747">
        <w:rPr>
          <w:rFonts w:cs="Calibri" w:hint="cs"/>
          <w:rtl/>
        </w:rPr>
        <w:t>"</w:t>
      </w:r>
      <w:r w:rsidRPr="00C705CB">
        <w:rPr>
          <w:rtl/>
        </w:rPr>
        <w:t>ببین اصلا</w:t>
      </w:r>
      <w:r w:rsidRPr="00D92FB2">
        <w:rPr>
          <w:rtl/>
        </w:rPr>
        <w:t xml:space="preserve"> نرم</w:t>
      </w:r>
      <w:r>
        <w:rPr>
          <w:rFonts w:hint="cs"/>
          <w:rtl/>
        </w:rPr>
        <w:t xml:space="preserve"> </w:t>
      </w:r>
      <w:r>
        <w:rPr>
          <w:rtl/>
        </w:rPr>
        <w:t>‌ی</w:t>
      </w:r>
      <w:r w:rsidRPr="00D92FB2">
        <w:rPr>
          <w:rtl/>
        </w:rPr>
        <w:t>ک کلاسی عادی 25 تاست. وقتی میره روی 45 دیگه اون کلاس فقط معلم میتونه از روش سخنرانی استفاده کنه. میتونه بره بالای تخته توضیح بده. این کارهایی که ما میگیم رو انجام میدن</w:t>
      </w:r>
      <w:r>
        <w:rPr>
          <w:rtl/>
        </w:rPr>
        <w:t>‌ها</w:t>
      </w:r>
      <w:r w:rsidRPr="00D92FB2">
        <w:rPr>
          <w:rtl/>
        </w:rPr>
        <w:t>، ما میگیم، تلاش میکنن انجام میدن گروهبندی میکنن ولی ایده آل نیست. با کم ترین امکانات معلم</w:t>
      </w:r>
      <w:r>
        <w:rPr>
          <w:rtl/>
        </w:rPr>
        <w:t>‌ها</w:t>
      </w:r>
      <w:r w:rsidRPr="00D92FB2">
        <w:rPr>
          <w:rtl/>
        </w:rPr>
        <w:t xml:space="preserve"> سعی میکنن بهترین تدریس رو انجام بدن.</w:t>
      </w:r>
    </w:p>
    <w:p w14:paraId="69C98264" w14:textId="10B3FA34" w:rsidR="00623E32" w:rsidRPr="00161EAD" w:rsidRDefault="00623E32" w:rsidP="00302BAA">
      <w:pPr>
        <w:pStyle w:val="ac"/>
        <w:rPr>
          <w:rFonts w:cs="Calibri"/>
          <w:rtl/>
        </w:rPr>
      </w:pPr>
      <w:r w:rsidRPr="00D92FB2">
        <w:rPr>
          <w:rtl/>
        </w:rPr>
        <w:t>اینها کلاسهایی هست که مکتب خانه ایه. برای دروس سخنرانیه. در کلاسهای ما معلم اصلا جای حرکت نداره، خودش نمیتونه بایسته چه برسه به اینکه بخواد کاری انجام بده. بچه</w:t>
      </w:r>
      <w:r>
        <w:rPr>
          <w:rtl/>
        </w:rPr>
        <w:t>‌ها</w:t>
      </w:r>
      <w:r w:rsidRPr="00D92FB2">
        <w:rPr>
          <w:rtl/>
        </w:rPr>
        <w:t xml:space="preserve"> تا جلوی تخته نشسته اند.</w:t>
      </w:r>
      <w:r w:rsidR="00161EAD">
        <w:rPr>
          <w:rFonts w:cs="Calibri" w:hint="cs"/>
          <w:rtl/>
        </w:rPr>
        <w:t>"</w:t>
      </w:r>
    </w:p>
    <w:p w14:paraId="729C2465" w14:textId="02C54DEC" w:rsidR="00623E32" w:rsidRDefault="00623E32" w:rsidP="00302BAA">
      <w:pPr>
        <w:pStyle w:val="ac"/>
        <w:rPr>
          <w:rFonts w:cs="Calibri"/>
          <w:rtl/>
        </w:rPr>
      </w:pPr>
      <w:r w:rsidRPr="00014660">
        <w:rPr>
          <w:rFonts w:hint="cs"/>
          <w:rtl/>
        </w:rPr>
        <w:t xml:space="preserve">کد </w:t>
      </w:r>
      <w:r>
        <w:rPr>
          <w:rFonts w:hint="cs"/>
          <w:rtl/>
        </w:rPr>
        <w:t>12</w:t>
      </w:r>
      <w:r w:rsidRPr="00014660">
        <w:rPr>
          <w:rFonts w:hint="cs"/>
          <w:rtl/>
        </w:rPr>
        <w:t xml:space="preserve">: </w:t>
      </w:r>
      <w:r w:rsidR="00161EAD">
        <w:rPr>
          <w:rFonts w:cs="Calibri" w:hint="cs"/>
          <w:rtl/>
        </w:rPr>
        <w:t>"</w:t>
      </w:r>
      <w:r w:rsidRPr="00014660">
        <w:rPr>
          <w:rtl/>
        </w:rPr>
        <w:t>الان اتفاقی که</w:t>
      </w:r>
      <w:r w:rsidRPr="00D92FB2">
        <w:rPr>
          <w:rtl/>
        </w:rPr>
        <w:t xml:space="preserve"> داره در اکثر کلاس</w:t>
      </w:r>
      <w:r>
        <w:rPr>
          <w:rFonts w:hint="cs"/>
          <w:rtl/>
        </w:rPr>
        <w:t>‌</w:t>
      </w:r>
      <w:r w:rsidRPr="00D92FB2">
        <w:rPr>
          <w:rtl/>
        </w:rPr>
        <w:t>ها میفته این هست که بچه</w:t>
      </w:r>
      <w:r>
        <w:rPr>
          <w:rtl/>
        </w:rPr>
        <w:t>‌ها</w:t>
      </w:r>
      <w:r w:rsidRPr="00D92FB2">
        <w:rPr>
          <w:rtl/>
        </w:rPr>
        <w:t xml:space="preserve"> همون روش سنتی سخنرانی رو دارن </w:t>
      </w:r>
      <w:r>
        <w:rPr>
          <w:rtl/>
        </w:rPr>
        <w:t>می‌</w:t>
      </w:r>
      <w:r w:rsidRPr="00D92FB2">
        <w:rPr>
          <w:rtl/>
        </w:rPr>
        <w:t>بینن که معلم میره پای تخته و شروع میکنه به درس دادن. تازه این حالت خوبش هست. خیلی از معلم</w:t>
      </w:r>
      <w:r>
        <w:rPr>
          <w:rtl/>
        </w:rPr>
        <w:t>‌ها</w:t>
      </w:r>
      <w:r w:rsidRPr="00D92FB2">
        <w:rPr>
          <w:rtl/>
        </w:rPr>
        <w:t xml:space="preserve"> اصلا درس ن</w:t>
      </w:r>
      <w:r>
        <w:rPr>
          <w:rtl/>
        </w:rPr>
        <w:t>می‌</w:t>
      </w:r>
      <w:r w:rsidRPr="00D92FB2">
        <w:rPr>
          <w:rtl/>
        </w:rPr>
        <w:t xml:space="preserve">دهند، کتاب رو باز </w:t>
      </w:r>
      <w:r>
        <w:rPr>
          <w:rtl/>
        </w:rPr>
        <w:t>می‌</w:t>
      </w:r>
      <w:r w:rsidRPr="00D92FB2">
        <w:rPr>
          <w:rtl/>
        </w:rPr>
        <w:t>کنن مثل</w:t>
      </w:r>
      <w:r>
        <w:rPr>
          <w:rtl/>
        </w:rPr>
        <w:t>‌ی</w:t>
      </w:r>
      <w:r w:rsidRPr="00D92FB2">
        <w:rPr>
          <w:rtl/>
        </w:rPr>
        <w:t>ه حل المسال شروع میکنن به حل کردن سوالات. این آسیبه و این سمه</w:t>
      </w:r>
      <w:r>
        <w:rPr>
          <w:rFonts w:hint="cs"/>
          <w:rtl/>
        </w:rPr>
        <w:t>.</w:t>
      </w:r>
      <w:r w:rsidR="00161EAD">
        <w:rPr>
          <w:rFonts w:cs="Calibri" w:hint="cs"/>
          <w:rtl/>
        </w:rPr>
        <w:t>"</w:t>
      </w:r>
    </w:p>
    <w:p w14:paraId="1572A796" w14:textId="434FBDC0" w:rsidR="00832DCC" w:rsidRPr="00832DCC" w:rsidRDefault="00832DCC" w:rsidP="00302BAA">
      <w:pPr>
        <w:pStyle w:val="ac"/>
        <w:rPr>
          <w:rFonts w:ascii="Calibri" w:hAnsi="Calibri" w:cs="Calibri"/>
        </w:rPr>
      </w:pPr>
      <w:r>
        <w:rPr>
          <w:rFonts w:cs="Calibri" w:hint="cs"/>
          <w:rtl/>
        </w:rPr>
        <w:t>کد 33: "</w:t>
      </w:r>
      <w:r>
        <w:rPr>
          <w:rtl/>
        </w:rPr>
        <w:t xml:space="preserve"> </w:t>
      </w:r>
      <w:r>
        <w:rPr>
          <w:rFonts w:hint="eastAsia"/>
          <w:rtl/>
        </w:rPr>
        <w:t>ا</w:t>
      </w:r>
      <w:r>
        <w:rPr>
          <w:rFonts w:hint="cs"/>
          <w:rtl/>
        </w:rPr>
        <w:t>ی</w:t>
      </w:r>
      <w:r>
        <w:rPr>
          <w:rFonts w:hint="eastAsia"/>
          <w:rtl/>
        </w:rPr>
        <w:t>نها</w:t>
      </w:r>
      <w:r>
        <w:rPr>
          <w:rtl/>
        </w:rPr>
        <w:t xml:space="preserve"> </w:t>
      </w:r>
      <w:r>
        <w:rPr>
          <w:rFonts w:hint="eastAsia"/>
          <w:rtl/>
        </w:rPr>
        <w:t>منجر</w:t>
      </w:r>
      <w:r>
        <w:rPr>
          <w:rtl/>
        </w:rPr>
        <w:t xml:space="preserve"> </w:t>
      </w:r>
      <w:r>
        <w:rPr>
          <w:rFonts w:hint="eastAsia"/>
          <w:rtl/>
        </w:rPr>
        <w:t>م</w:t>
      </w:r>
      <w:r>
        <w:rPr>
          <w:rFonts w:hint="cs"/>
          <w:rtl/>
        </w:rPr>
        <w:t>ی‌</w:t>
      </w:r>
      <w:r>
        <w:rPr>
          <w:rFonts w:hint="eastAsia"/>
          <w:rtl/>
        </w:rPr>
        <w:t>شود</w:t>
      </w:r>
      <w:r>
        <w:rPr>
          <w:rtl/>
        </w:rPr>
        <w:t xml:space="preserve"> </w:t>
      </w:r>
      <w:r>
        <w:rPr>
          <w:rFonts w:hint="eastAsia"/>
          <w:rtl/>
        </w:rPr>
        <w:t>به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که</w:t>
      </w:r>
      <w:r>
        <w:rPr>
          <w:rtl/>
        </w:rPr>
        <w:t xml:space="preserve"> </w:t>
      </w:r>
      <w:r>
        <w:rPr>
          <w:rFonts w:hint="eastAsia"/>
          <w:rtl/>
        </w:rPr>
        <w:t>معلم</w:t>
      </w:r>
      <w:r>
        <w:rPr>
          <w:rtl/>
        </w:rPr>
        <w:t xml:space="preserve"> </w:t>
      </w:r>
      <w:r>
        <w:rPr>
          <w:rFonts w:hint="eastAsia"/>
          <w:rtl/>
        </w:rPr>
        <w:t>نتواند</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در</w:t>
      </w:r>
      <w:r>
        <w:rPr>
          <w:rtl/>
        </w:rPr>
        <w:t xml:space="preserve"> </w:t>
      </w:r>
      <w:r>
        <w:rPr>
          <w:rFonts w:hint="eastAsia"/>
          <w:rtl/>
        </w:rPr>
        <w:t>کلاس</w:t>
      </w:r>
      <w:r>
        <w:rPr>
          <w:rtl/>
        </w:rPr>
        <w:t xml:space="preserve"> </w:t>
      </w:r>
      <w:r>
        <w:rPr>
          <w:rFonts w:hint="eastAsia"/>
          <w:rtl/>
        </w:rPr>
        <w:t>حت</w:t>
      </w:r>
      <w:r>
        <w:rPr>
          <w:rFonts w:hint="cs"/>
          <w:rtl/>
        </w:rPr>
        <w:t>ی</w:t>
      </w:r>
      <w:r>
        <w:rPr>
          <w:rtl/>
        </w:rPr>
        <w:t xml:space="preserve"> </w:t>
      </w:r>
      <w:r>
        <w:rPr>
          <w:rFonts w:hint="eastAsia"/>
          <w:rtl/>
        </w:rPr>
        <w:t>راه</w:t>
      </w:r>
      <w:r>
        <w:rPr>
          <w:rtl/>
        </w:rPr>
        <w:t xml:space="preserve"> </w:t>
      </w:r>
      <w:r>
        <w:rPr>
          <w:rFonts w:hint="eastAsia"/>
          <w:rtl/>
        </w:rPr>
        <w:t>برود</w:t>
      </w:r>
      <w:r>
        <w:rPr>
          <w:rtl/>
        </w:rPr>
        <w:t xml:space="preserve"> </w:t>
      </w:r>
      <w:r>
        <w:rPr>
          <w:rFonts w:hint="eastAsia"/>
          <w:rtl/>
        </w:rPr>
        <w:t>مثلاً</w:t>
      </w:r>
      <w:r>
        <w:rPr>
          <w:rtl/>
        </w:rPr>
        <w:t xml:space="preserve"> </w:t>
      </w:r>
      <w:r>
        <w:rPr>
          <w:rFonts w:hint="eastAsia"/>
          <w:rtl/>
        </w:rPr>
        <w:t>ما</w:t>
      </w:r>
      <w:r>
        <w:rPr>
          <w:rtl/>
        </w:rPr>
        <w:t xml:space="preserve"> </w:t>
      </w:r>
      <w:r>
        <w:rPr>
          <w:rFonts w:hint="eastAsia"/>
          <w:rtl/>
        </w:rPr>
        <w:t>سه</w:t>
      </w:r>
      <w:r>
        <w:rPr>
          <w:rtl/>
        </w:rPr>
        <w:t xml:space="preserve"> </w:t>
      </w:r>
      <w:r>
        <w:rPr>
          <w:rFonts w:hint="eastAsia"/>
          <w:rtl/>
        </w:rPr>
        <w:t>تا</w:t>
      </w:r>
      <w:r>
        <w:rPr>
          <w:rtl/>
        </w:rPr>
        <w:t xml:space="preserve"> </w:t>
      </w:r>
      <w:r>
        <w:rPr>
          <w:rFonts w:hint="eastAsia"/>
          <w:rtl/>
        </w:rPr>
        <w:t>کلاس</w:t>
      </w:r>
      <w:r>
        <w:rPr>
          <w:rtl/>
        </w:rPr>
        <w:t xml:space="preserve"> </w:t>
      </w:r>
      <w:r>
        <w:rPr>
          <w:rFonts w:hint="eastAsia"/>
          <w:rtl/>
        </w:rPr>
        <w:t>کوچک</w:t>
      </w:r>
      <w:r>
        <w:rPr>
          <w:rtl/>
        </w:rPr>
        <w:t xml:space="preserve"> </w:t>
      </w:r>
      <w:r>
        <w:rPr>
          <w:rFonts w:hint="eastAsia"/>
          <w:rtl/>
        </w:rPr>
        <w:t>دار</w:t>
      </w:r>
      <w:r>
        <w:rPr>
          <w:rFonts w:hint="cs"/>
          <w:rtl/>
        </w:rPr>
        <w:t>ی</w:t>
      </w:r>
      <w:r>
        <w:rPr>
          <w:rFonts w:hint="eastAsia"/>
          <w:rtl/>
        </w:rPr>
        <w:t>م</w:t>
      </w:r>
      <w:r>
        <w:rPr>
          <w:rtl/>
        </w:rPr>
        <w:t xml:space="preserve"> </w:t>
      </w:r>
      <w:r>
        <w:rPr>
          <w:rFonts w:hint="eastAsia"/>
          <w:rtl/>
        </w:rPr>
        <w:t>که</w:t>
      </w:r>
      <w:r>
        <w:rPr>
          <w:rtl/>
        </w:rPr>
        <w:t xml:space="preserve"> </w:t>
      </w:r>
      <w:r>
        <w:rPr>
          <w:rFonts w:hint="eastAsia"/>
          <w:rtl/>
        </w:rPr>
        <w:t>تو</w:t>
      </w:r>
      <w:r>
        <w:rPr>
          <w:rFonts w:hint="cs"/>
          <w:rtl/>
        </w:rPr>
        <w:t>ی</w:t>
      </w:r>
      <w:r>
        <w:rPr>
          <w:rtl/>
        </w:rPr>
        <w:t xml:space="preserve"> </w:t>
      </w:r>
      <w:r>
        <w:rPr>
          <w:rFonts w:hint="eastAsia"/>
          <w:rtl/>
        </w:rPr>
        <w:t>کلاس</w:t>
      </w:r>
      <w:r>
        <w:rPr>
          <w:rFonts w:hint="cs"/>
          <w:rtl/>
        </w:rPr>
        <w:t>‌</w:t>
      </w:r>
      <w:r>
        <w:rPr>
          <w:rFonts w:hint="eastAsia"/>
          <w:rtl/>
        </w:rPr>
        <w:t>ها</w:t>
      </w:r>
      <w:r>
        <w:rPr>
          <w:rtl/>
        </w:rPr>
        <w:t xml:space="preserve"> </w:t>
      </w:r>
      <w:r>
        <w:rPr>
          <w:rFonts w:hint="eastAsia"/>
          <w:rtl/>
        </w:rPr>
        <w:t>مثلاً</w:t>
      </w:r>
      <w:r>
        <w:rPr>
          <w:rtl/>
        </w:rPr>
        <w:t xml:space="preserve"> </w:t>
      </w:r>
      <w:r>
        <w:rPr>
          <w:rFonts w:hint="eastAsia"/>
          <w:rtl/>
        </w:rPr>
        <w:t>با</w:t>
      </w:r>
      <w:r>
        <w:rPr>
          <w:rFonts w:hint="cs"/>
          <w:rtl/>
        </w:rPr>
        <w:t>ی</w:t>
      </w:r>
      <w:r>
        <w:rPr>
          <w:rFonts w:hint="eastAsia"/>
          <w:rtl/>
        </w:rPr>
        <w:t>د</w:t>
      </w:r>
      <w:r>
        <w:rPr>
          <w:rtl/>
        </w:rPr>
        <w:t xml:space="preserve"> </w:t>
      </w:r>
      <w:r>
        <w:rPr>
          <w:rFonts w:hint="cs"/>
          <w:rtl/>
        </w:rPr>
        <w:t>۳۰</w:t>
      </w:r>
      <w:r>
        <w:rPr>
          <w:rtl/>
        </w:rPr>
        <w:t xml:space="preserve"> </w:t>
      </w:r>
      <w:r>
        <w:rPr>
          <w:rFonts w:hint="eastAsia"/>
          <w:rtl/>
        </w:rPr>
        <w:t>نفر</w:t>
      </w:r>
      <w:r>
        <w:rPr>
          <w:rtl/>
        </w:rPr>
        <w:t xml:space="preserve"> </w:t>
      </w:r>
      <w:r>
        <w:rPr>
          <w:rFonts w:hint="eastAsia"/>
          <w:rtl/>
        </w:rPr>
        <w:t>جا</w:t>
      </w:r>
      <w:r>
        <w:rPr>
          <w:rtl/>
        </w:rPr>
        <w:t xml:space="preserve"> </w:t>
      </w:r>
      <w:r>
        <w:rPr>
          <w:rFonts w:hint="eastAsia"/>
          <w:rtl/>
        </w:rPr>
        <w:t>بشوند</w:t>
      </w:r>
      <w:r>
        <w:rPr>
          <w:rtl/>
        </w:rPr>
        <w:t xml:space="preserve"> </w:t>
      </w:r>
      <w:r>
        <w:rPr>
          <w:rFonts w:hint="eastAsia"/>
          <w:rtl/>
        </w:rPr>
        <w:t>اصلاً</w:t>
      </w:r>
      <w:r>
        <w:rPr>
          <w:rtl/>
        </w:rPr>
        <w:t xml:space="preserve"> </w:t>
      </w:r>
      <w:r>
        <w:rPr>
          <w:rFonts w:hint="eastAsia"/>
          <w:rtl/>
        </w:rPr>
        <w:t>معلم</w:t>
      </w:r>
      <w:r>
        <w:rPr>
          <w:rtl/>
        </w:rPr>
        <w:t xml:space="preserve"> </w:t>
      </w:r>
      <w:r>
        <w:rPr>
          <w:rFonts w:hint="eastAsia"/>
          <w:rtl/>
        </w:rPr>
        <w:t>فضا</w:t>
      </w:r>
      <w:r>
        <w:rPr>
          <w:rFonts w:hint="cs"/>
          <w:rtl/>
        </w:rPr>
        <w:t>یی</w:t>
      </w:r>
      <w:r>
        <w:rPr>
          <w:rtl/>
        </w:rPr>
        <w:t xml:space="preserve"> </w:t>
      </w:r>
      <w:r>
        <w:rPr>
          <w:rFonts w:hint="eastAsia"/>
          <w:rtl/>
        </w:rPr>
        <w:t>ندارد</w:t>
      </w:r>
      <w:r>
        <w:rPr>
          <w:rtl/>
        </w:rPr>
        <w:t xml:space="preserve"> </w:t>
      </w:r>
      <w:r>
        <w:rPr>
          <w:rFonts w:hint="eastAsia"/>
          <w:rtl/>
        </w:rPr>
        <w:t>که</w:t>
      </w:r>
      <w:r>
        <w:rPr>
          <w:rtl/>
        </w:rPr>
        <w:t xml:space="preserve"> </w:t>
      </w:r>
      <w:r>
        <w:rPr>
          <w:rFonts w:hint="eastAsia"/>
          <w:rtl/>
        </w:rPr>
        <w:t>راه</w:t>
      </w:r>
      <w:r>
        <w:rPr>
          <w:rtl/>
        </w:rPr>
        <w:t xml:space="preserve"> </w:t>
      </w:r>
      <w:r>
        <w:rPr>
          <w:rFonts w:hint="eastAsia"/>
          <w:rtl/>
        </w:rPr>
        <w:t>برود</w:t>
      </w:r>
      <w:r>
        <w:rPr>
          <w:rtl/>
        </w:rPr>
        <w:t xml:space="preserve"> </w:t>
      </w:r>
      <w:r>
        <w:rPr>
          <w:rFonts w:hint="eastAsia"/>
          <w:rtl/>
        </w:rPr>
        <w:t>نها</w:t>
      </w:r>
      <w:r>
        <w:rPr>
          <w:rFonts w:hint="cs"/>
          <w:rtl/>
        </w:rPr>
        <w:t>ی</w:t>
      </w:r>
      <w:r>
        <w:rPr>
          <w:rFonts w:hint="eastAsia"/>
          <w:rtl/>
        </w:rPr>
        <w:t>تا</w:t>
      </w:r>
      <w:r>
        <w:rPr>
          <w:rtl/>
        </w:rPr>
        <w:t xml:space="preserve"> </w:t>
      </w:r>
      <w:r>
        <w:rPr>
          <w:rFonts w:hint="eastAsia"/>
          <w:rtl/>
        </w:rPr>
        <w:t>بتواند</w:t>
      </w:r>
      <w:r>
        <w:rPr>
          <w:rtl/>
        </w:rPr>
        <w:t xml:space="preserve"> </w:t>
      </w:r>
      <w:r>
        <w:rPr>
          <w:rFonts w:hint="eastAsia"/>
          <w:rtl/>
        </w:rPr>
        <w:t>پا</w:t>
      </w:r>
      <w:r>
        <w:rPr>
          <w:rFonts w:hint="cs"/>
          <w:rtl/>
        </w:rPr>
        <w:t>ی</w:t>
      </w:r>
      <w:r>
        <w:rPr>
          <w:rtl/>
        </w:rPr>
        <w:t xml:space="preserve"> </w:t>
      </w:r>
      <w:r>
        <w:rPr>
          <w:rFonts w:hint="eastAsia"/>
          <w:rtl/>
        </w:rPr>
        <w:t>تابلو</w:t>
      </w:r>
      <w:r>
        <w:rPr>
          <w:rtl/>
        </w:rPr>
        <w:t xml:space="preserve"> </w:t>
      </w:r>
      <w:r>
        <w:rPr>
          <w:rFonts w:hint="eastAsia"/>
          <w:rtl/>
        </w:rPr>
        <w:t>ب</w:t>
      </w:r>
      <w:r>
        <w:rPr>
          <w:rFonts w:hint="cs"/>
          <w:rtl/>
        </w:rPr>
        <w:t>ی</w:t>
      </w:r>
      <w:r>
        <w:rPr>
          <w:rFonts w:hint="eastAsia"/>
          <w:rtl/>
        </w:rPr>
        <w:t>ا</w:t>
      </w:r>
      <w:r>
        <w:rPr>
          <w:rFonts w:hint="cs"/>
          <w:rtl/>
        </w:rPr>
        <w:t>ی</w:t>
      </w:r>
      <w:r>
        <w:rPr>
          <w:rFonts w:hint="eastAsia"/>
          <w:rtl/>
        </w:rPr>
        <w:t>د</w:t>
      </w:r>
      <w:r>
        <w:rPr>
          <w:rtl/>
        </w:rPr>
        <w:t xml:space="preserve"> </w:t>
      </w:r>
      <w:r>
        <w:rPr>
          <w:rFonts w:hint="eastAsia"/>
          <w:rtl/>
        </w:rPr>
        <w:t>و</w:t>
      </w:r>
      <w:r>
        <w:rPr>
          <w:rtl/>
        </w:rPr>
        <w:t xml:space="preserve"> </w:t>
      </w:r>
      <w:r>
        <w:rPr>
          <w:rFonts w:hint="eastAsia"/>
          <w:rtl/>
        </w:rPr>
        <w:t>برود</w:t>
      </w:r>
      <w:r>
        <w:rPr>
          <w:rFonts w:hint="cs"/>
          <w:rtl/>
        </w:rPr>
        <w:t>،</w:t>
      </w:r>
      <w:r>
        <w:rPr>
          <w:rtl/>
        </w:rPr>
        <w:t xml:space="preserve"> </w:t>
      </w:r>
      <w:r>
        <w:rPr>
          <w:rFonts w:hint="eastAsia"/>
          <w:rtl/>
        </w:rPr>
        <w:t>ب</w:t>
      </w:r>
      <w:r>
        <w:rPr>
          <w:rFonts w:hint="cs"/>
          <w:rtl/>
        </w:rPr>
        <w:t>ی</w:t>
      </w:r>
      <w:r>
        <w:rPr>
          <w:rFonts w:hint="eastAsia"/>
          <w:rtl/>
        </w:rPr>
        <w:t>ن</w:t>
      </w:r>
      <w:r>
        <w:rPr>
          <w:rtl/>
        </w:rPr>
        <w:t xml:space="preserve"> </w:t>
      </w:r>
      <w:r>
        <w:rPr>
          <w:rFonts w:hint="eastAsia"/>
          <w:rtl/>
        </w:rPr>
        <w:t>بچه</w:t>
      </w:r>
      <w:r>
        <w:rPr>
          <w:rFonts w:asciiTheme="minorHAnsi" w:hAnsiTheme="minorHAnsi" w:hint="eastAsia"/>
        </w:rPr>
        <w:t>‌</w:t>
      </w:r>
      <w:r>
        <w:rPr>
          <w:rFonts w:hint="eastAsia"/>
          <w:rtl/>
        </w:rPr>
        <w:t>ها</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نم</w:t>
      </w:r>
      <w:r>
        <w:rPr>
          <w:rFonts w:hint="cs"/>
          <w:rtl/>
        </w:rPr>
        <w:t>ی‌</w:t>
      </w:r>
      <w:r>
        <w:rPr>
          <w:rFonts w:hint="eastAsia"/>
          <w:rtl/>
        </w:rPr>
        <w:t>تواند</w:t>
      </w:r>
      <w:r>
        <w:rPr>
          <w:rtl/>
        </w:rPr>
        <w:t xml:space="preserve"> </w:t>
      </w:r>
      <w:r>
        <w:rPr>
          <w:rFonts w:hint="eastAsia"/>
          <w:rtl/>
        </w:rPr>
        <w:t>تردد</w:t>
      </w:r>
      <w:r>
        <w:rPr>
          <w:rtl/>
        </w:rPr>
        <w:t xml:space="preserve"> </w:t>
      </w:r>
      <w:r>
        <w:rPr>
          <w:rFonts w:hint="eastAsia"/>
          <w:rtl/>
        </w:rPr>
        <w:t>بکند</w:t>
      </w:r>
      <w:r>
        <w:rPr>
          <w:rFonts w:hint="cs"/>
          <w:rtl/>
        </w:rPr>
        <w:t>.</w:t>
      </w:r>
      <w:r>
        <w:rPr>
          <w:rtl/>
        </w:rPr>
        <w:t xml:space="preserve"> </w:t>
      </w:r>
      <w:r>
        <w:rPr>
          <w:rFonts w:hint="eastAsia"/>
          <w:rtl/>
        </w:rPr>
        <w:t>به</w:t>
      </w:r>
      <w:r>
        <w:rPr>
          <w:rtl/>
        </w:rPr>
        <w:t xml:space="preserve"> </w:t>
      </w:r>
      <w:r>
        <w:rPr>
          <w:rFonts w:hint="eastAsia"/>
          <w:rtl/>
        </w:rPr>
        <w:t>هر</w:t>
      </w:r>
      <w:r>
        <w:rPr>
          <w:rtl/>
        </w:rPr>
        <w:t xml:space="preserve"> </w:t>
      </w:r>
      <w:r>
        <w:rPr>
          <w:rFonts w:hint="eastAsia"/>
          <w:rtl/>
        </w:rPr>
        <w:t>حال</w:t>
      </w:r>
      <w:r>
        <w:rPr>
          <w:rtl/>
        </w:rPr>
        <w:t xml:space="preserve"> </w:t>
      </w:r>
      <w:r>
        <w:rPr>
          <w:rFonts w:hint="eastAsia"/>
          <w:rtl/>
        </w:rPr>
        <w:t>فکر</w:t>
      </w:r>
      <w:r>
        <w:rPr>
          <w:rtl/>
        </w:rPr>
        <w:t xml:space="preserve"> </w:t>
      </w:r>
      <w:r>
        <w:rPr>
          <w:rFonts w:hint="eastAsia"/>
          <w:rtl/>
        </w:rPr>
        <w:t>نم</w:t>
      </w:r>
      <w:r>
        <w:rPr>
          <w:rFonts w:hint="cs"/>
          <w:rtl/>
        </w:rPr>
        <w:t>ی‌</w:t>
      </w:r>
      <w:r>
        <w:rPr>
          <w:rFonts w:hint="eastAsia"/>
          <w:rtl/>
        </w:rPr>
        <w:t>کنم</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r>
        <w:rPr>
          <w:rFonts w:hint="eastAsia"/>
          <w:rtl/>
        </w:rPr>
        <w:t>آنقدر</w:t>
      </w:r>
      <w:r>
        <w:rPr>
          <w:rtl/>
        </w:rPr>
        <w:t xml:space="preserve"> </w:t>
      </w:r>
      <w:r>
        <w:rPr>
          <w:rFonts w:hint="eastAsia"/>
          <w:rtl/>
        </w:rPr>
        <w:t>صورت</w:t>
      </w:r>
      <w:r>
        <w:rPr>
          <w:rtl/>
        </w:rPr>
        <w:t xml:space="preserve"> </w:t>
      </w:r>
      <w:r>
        <w:rPr>
          <w:rFonts w:hint="eastAsia"/>
          <w:rtl/>
        </w:rPr>
        <w:t>بگ</w:t>
      </w:r>
      <w:r>
        <w:rPr>
          <w:rFonts w:hint="cs"/>
          <w:rtl/>
        </w:rPr>
        <w:t>ی</w:t>
      </w:r>
      <w:r>
        <w:rPr>
          <w:rFonts w:hint="eastAsia"/>
          <w:rtl/>
        </w:rPr>
        <w:t>رد</w:t>
      </w:r>
      <w:r>
        <w:rPr>
          <w:rFonts w:hint="cs"/>
          <w:rtl/>
        </w:rPr>
        <w:t>.</w:t>
      </w:r>
      <w:r>
        <w:rPr>
          <w:rFonts w:cs="Calibri" w:hint="cs"/>
          <w:rtl/>
        </w:rPr>
        <w:t>"</w:t>
      </w:r>
    </w:p>
    <w:p w14:paraId="6B2D305F" w14:textId="77777777" w:rsidR="00623E32" w:rsidRDefault="00623E32" w:rsidP="004E07A2">
      <w:pPr>
        <w:pStyle w:val="1-1-1-1"/>
        <w:rPr>
          <w:rtl/>
        </w:rPr>
      </w:pPr>
      <w:bookmarkStart w:id="133" w:name="_Toc144152789"/>
      <w:r>
        <w:rPr>
          <w:rFonts w:hint="cs"/>
          <w:rtl/>
        </w:rPr>
        <w:t>یکسان بودن طراحی فضای داخلی و معماری تمام مدارس</w:t>
      </w:r>
      <w:bookmarkEnd w:id="133"/>
    </w:p>
    <w:p w14:paraId="3FA5AC1D" w14:textId="65F8556A" w:rsidR="00623E32" w:rsidRPr="00161EAD" w:rsidRDefault="00623E32" w:rsidP="00302BAA">
      <w:pPr>
        <w:pStyle w:val="ac"/>
        <w:rPr>
          <w:rFonts w:cs="Calibri"/>
          <w:rtl/>
        </w:rPr>
      </w:pPr>
      <w:r>
        <w:rPr>
          <w:rFonts w:hint="cs"/>
          <w:rtl/>
        </w:rPr>
        <w:t xml:space="preserve">کد 2: </w:t>
      </w:r>
      <w:r w:rsidR="00161EAD">
        <w:rPr>
          <w:rFonts w:cs="Calibri" w:hint="cs"/>
          <w:rtl/>
        </w:rPr>
        <w:t>"</w:t>
      </w:r>
      <w:r w:rsidRPr="00D92FB2">
        <w:rPr>
          <w:rtl/>
        </w:rPr>
        <w:t>برای رفع تکلیف</w:t>
      </w:r>
      <w:r>
        <w:rPr>
          <w:rFonts w:hint="cs"/>
          <w:rtl/>
        </w:rPr>
        <w:t xml:space="preserve"> </w:t>
      </w:r>
      <w:r>
        <w:rPr>
          <w:rtl/>
        </w:rPr>
        <w:t>‌ی</w:t>
      </w:r>
      <w:r w:rsidRPr="00D92FB2">
        <w:rPr>
          <w:rtl/>
        </w:rPr>
        <w:t>ک ساختمان ساخته می‌شود که ۴۰ تا ۵۰ تا ۱۰۰ تا 200 بچه بریزند که فقط بشینن پشت میز نیمکت‌ها از ساعت ۸ صبح تا ساعت ۱۲ به نظر من بیشتر وقت تلف کردن بچه‌ها با توجه به اینکه خیلی از درس‌ها خیلی از کتاب‌ها با نیازهای امروزی بچه‌ها همخوانی ندارد اصلاً خیلی از معلمان واقعاً با نیازهای امروزی بچه‌ها آشنا نیستند</w:t>
      </w:r>
      <w:r>
        <w:rPr>
          <w:rFonts w:hint="cs"/>
          <w:rtl/>
        </w:rPr>
        <w:t xml:space="preserve"> </w:t>
      </w:r>
      <w:r>
        <w:rPr>
          <w:rtl/>
        </w:rPr>
        <w:t>‌ی</w:t>
      </w:r>
      <w:r w:rsidRPr="00D92FB2">
        <w:rPr>
          <w:rtl/>
        </w:rPr>
        <w:t>ا اگر</w:t>
      </w:r>
      <w:r>
        <w:rPr>
          <w:rFonts w:hint="cs"/>
          <w:rtl/>
        </w:rPr>
        <w:t xml:space="preserve"> </w:t>
      </w:r>
      <w:r w:rsidRPr="00D92FB2">
        <w:rPr>
          <w:rtl/>
        </w:rPr>
        <w:t>آشنا هستند دستشان بسته است و نمی‌توانند کاری بکنند</w:t>
      </w:r>
      <w:r>
        <w:rPr>
          <w:rFonts w:hint="cs"/>
          <w:rtl/>
        </w:rPr>
        <w:t>.</w:t>
      </w:r>
      <w:r w:rsidR="00161EAD">
        <w:rPr>
          <w:rFonts w:cs="Calibri" w:hint="cs"/>
          <w:rtl/>
        </w:rPr>
        <w:t>"</w:t>
      </w:r>
    </w:p>
    <w:p w14:paraId="51C8BB43" w14:textId="0DC327C1" w:rsidR="00623E32" w:rsidRPr="00161EAD" w:rsidRDefault="00623E32" w:rsidP="00302BAA">
      <w:pPr>
        <w:pStyle w:val="ac"/>
        <w:rPr>
          <w:rFonts w:cs="Calibri"/>
          <w:rtl/>
        </w:rPr>
      </w:pPr>
      <w:r>
        <w:rPr>
          <w:rFonts w:hint="cs"/>
          <w:rtl/>
        </w:rPr>
        <w:t xml:space="preserve">کد 15: </w:t>
      </w:r>
      <w:r w:rsidR="00161EAD">
        <w:rPr>
          <w:rFonts w:cs="Calibri" w:hint="cs"/>
          <w:rtl/>
        </w:rPr>
        <w:t>"</w:t>
      </w:r>
      <w:r w:rsidRPr="00D92FB2">
        <w:rPr>
          <w:rtl/>
        </w:rPr>
        <w:t>همه میخوان عین هم و شبیه هم، خصوصا مدارس ابتدایی رو شما وارد بشید همه جا آبیه، تمام حیاط</w:t>
      </w:r>
      <w:r>
        <w:rPr>
          <w:rtl/>
        </w:rPr>
        <w:t>‌ها</w:t>
      </w:r>
      <w:r w:rsidRPr="00D92FB2">
        <w:rPr>
          <w:rtl/>
        </w:rPr>
        <w:t>. دقت کنید این بار، 99% آبیه.</w:t>
      </w:r>
      <w:r>
        <w:rPr>
          <w:rtl/>
        </w:rPr>
        <w:t>‌ی</w:t>
      </w:r>
      <w:r w:rsidRPr="00D92FB2">
        <w:rPr>
          <w:rtl/>
        </w:rPr>
        <w:t>عنی اینجوری نیست و شا</w:t>
      </w:r>
      <w:r>
        <w:rPr>
          <w:rFonts w:hint="cs"/>
          <w:rtl/>
        </w:rPr>
        <w:t>ی</w:t>
      </w:r>
      <w:r w:rsidRPr="00D92FB2">
        <w:rPr>
          <w:rtl/>
        </w:rPr>
        <w:t>د همین تفاوت مدرسه</w:t>
      </w:r>
      <w:r>
        <w:rPr>
          <w:rtl/>
        </w:rPr>
        <w:t>‌ی</w:t>
      </w:r>
      <w:r w:rsidRPr="00D92FB2">
        <w:rPr>
          <w:rtl/>
        </w:rPr>
        <w:t xml:space="preserve"> من رو ایجاد می</w:t>
      </w:r>
      <w:r>
        <w:rPr>
          <w:rFonts w:hint="cs"/>
          <w:rtl/>
        </w:rPr>
        <w:t>‌</w:t>
      </w:r>
      <w:r w:rsidRPr="00D92FB2">
        <w:rPr>
          <w:rtl/>
        </w:rPr>
        <w:t>کنه،</w:t>
      </w:r>
      <w:r>
        <w:rPr>
          <w:rFonts w:hint="cs"/>
          <w:rtl/>
        </w:rPr>
        <w:t xml:space="preserve"> </w:t>
      </w:r>
      <w:r>
        <w:rPr>
          <w:rtl/>
        </w:rPr>
        <w:t>‌ی</w:t>
      </w:r>
      <w:r w:rsidRPr="00D92FB2">
        <w:rPr>
          <w:rtl/>
        </w:rPr>
        <w:t>ه اسب بکش، اصلا نمی</w:t>
      </w:r>
      <w:r>
        <w:rPr>
          <w:rFonts w:hint="cs"/>
          <w:rtl/>
        </w:rPr>
        <w:t>‌</w:t>
      </w:r>
      <w:r w:rsidRPr="00D92FB2">
        <w:rPr>
          <w:rtl/>
        </w:rPr>
        <w:t>خوام اون چیزایی که تو میگی،</w:t>
      </w:r>
      <w:r>
        <w:rPr>
          <w:rFonts w:hint="cs"/>
          <w:rtl/>
        </w:rPr>
        <w:t xml:space="preserve"> </w:t>
      </w:r>
      <w:r>
        <w:rPr>
          <w:rtl/>
        </w:rPr>
        <w:t>‌ی</w:t>
      </w:r>
      <w:r w:rsidRPr="00D92FB2">
        <w:rPr>
          <w:rtl/>
        </w:rPr>
        <w:t>ه اسب این طرف باشه و اون طرف دوتا ماهی باشه بسه. گفت همه</w:t>
      </w:r>
      <w:r>
        <w:rPr>
          <w:rtl/>
        </w:rPr>
        <w:t>‌ی</w:t>
      </w:r>
      <w:r w:rsidRPr="00D92FB2">
        <w:rPr>
          <w:rtl/>
        </w:rPr>
        <w:t xml:space="preserve"> مدرسه</w:t>
      </w:r>
      <w:r>
        <w:rPr>
          <w:rtl/>
        </w:rPr>
        <w:t>‌ها</w:t>
      </w:r>
      <w:r w:rsidRPr="00D92FB2">
        <w:rPr>
          <w:rtl/>
        </w:rPr>
        <w:t xml:space="preserve"> شما برید تمام دیوارها طراحیه، گفتم نه، دوتاطراحی کافیه، بقیه رو همه رو ساده بزن، کار اون رو هم راحت کرده بودم، اون پولش رو می</w:t>
      </w:r>
      <w:r>
        <w:rPr>
          <w:rFonts w:hint="cs"/>
          <w:rtl/>
        </w:rPr>
        <w:t>‌</w:t>
      </w:r>
      <w:r w:rsidRPr="00D92FB2">
        <w:rPr>
          <w:rtl/>
        </w:rPr>
        <w:t>گرفت، گفت ببین بخدا کار من سخت تره طراحی کنم. گفتم نمی</w:t>
      </w:r>
      <w:r>
        <w:rPr>
          <w:rFonts w:hint="cs"/>
          <w:rtl/>
        </w:rPr>
        <w:t>‌</w:t>
      </w:r>
      <w:r w:rsidRPr="00D92FB2">
        <w:rPr>
          <w:rtl/>
        </w:rPr>
        <w:t>خوام شما پولت رو داری میگیری، اونی که من میگم رو اجرا کن. ولی خودش دوباره میگفت</w:t>
      </w:r>
      <w:r>
        <w:rPr>
          <w:rtl/>
        </w:rPr>
        <w:t>‌ی</w:t>
      </w:r>
      <w:r w:rsidRPr="00D92FB2">
        <w:rPr>
          <w:rtl/>
        </w:rPr>
        <w:t>عنی عالی بود.</w:t>
      </w:r>
      <w:r>
        <w:rPr>
          <w:rtl/>
        </w:rPr>
        <w:t>‌ی</w:t>
      </w:r>
      <w:r w:rsidRPr="00D92FB2">
        <w:rPr>
          <w:rtl/>
        </w:rPr>
        <w:t>عنی این رو دارم میگم که اون فکرهای مدیران خیلی تاثیر داره توی طراحی فضای</w:t>
      </w:r>
      <w:r>
        <w:rPr>
          <w:rtl/>
        </w:rPr>
        <w:t>‌ی</w:t>
      </w:r>
      <w:r w:rsidRPr="00D92FB2">
        <w:rPr>
          <w:rtl/>
        </w:rPr>
        <w:t>ادگیری. و فکر مدیرها خیلی در</w:t>
      </w:r>
      <w:r>
        <w:rPr>
          <w:rtl/>
        </w:rPr>
        <w:t>‌ی</w:t>
      </w:r>
      <w:r w:rsidRPr="00D92FB2">
        <w:rPr>
          <w:rtl/>
        </w:rPr>
        <w:t>ادگیری موثره.</w:t>
      </w:r>
      <w:r w:rsidR="00161EAD">
        <w:rPr>
          <w:rFonts w:cs="Calibri" w:hint="cs"/>
          <w:rtl/>
        </w:rPr>
        <w:t>"</w:t>
      </w:r>
    </w:p>
    <w:p w14:paraId="1CC4D44E" w14:textId="12D8BFE1" w:rsidR="00623E32" w:rsidRDefault="00623E32" w:rsidP="00302BAA">
      <w:pPr>
        <w:pStyle w:val="ac"/>
        <w:rPr>
          <w:rtl/>
        </w:rPr>
      </w:pPr>
      <w:r w:rsidRPr="0040649C">
        <w:rPr>
          <w:rFonts w:hint="cs"/>
          <w:rtl/>
        </w:rPr>
        <w:t xml:space="preserve">کد 29: </w:t>
      </w:r>
      <w:r w:rsidR="00161EAD">
        <w:rPr>
          <w:rFonts w:cs="Calibri" w:hint="cs"/>
          <w:rtl/>
        </w:rPr>
        <w:t>"</w:t>
      </w:r>
      <w:r w:rsidRPr="00D92FB2">
        <w:rPr>
          <w:rtl/>
        </w:rPr>
        <w:t>نمی</w:t>
      </w:r>
      <w:r>
        <w:rPr>
          <w:rFonts w:hint="cs"/>
          <w:rtl/>
        </w:rPr>
        <w:t>‌</w:t>
      </w:r>
      <w:r w:rsidRPr="00D92FB2">
        <w:rPr>
          <w:rtl/>
        </w:rPr>
        <w:t>دونم کی مد کرده، الان تقریبا همه</w:t>
      </w:r>
      <w:r>
        <w:rPr>
          <w:rtl/>
        </w:rPr>
        <w:t>‌ی</w:t>
      </w:r>
      <w:r w:rsidRPr="00D92FB2">
        <w:rPr>
          <w:rtl/>
        </w:rPr>
        <w:t xml:space="preserve"> مدارس ما تا نیمه سنگ هستند، بعد سنگهای سفید با حاشیۀ قرمز. شما میری مدرسه</w:t>
      </w:r>
      <w:r>
        <w:rPr>
          <w:rtl/>
        </w:rPr>
        <w:t>‌ی</w:t>
      </w:r>
      <w:r w:rsidRPr="00D92FB2">
        <w:rPr>
          <w:rtl/>
        </w:rPr>
        <w:t xml:space="preserve"> ابتدایی </w:t>
      </w:r>
      <w:r>
        <w:rPr>
          <w:rtl/>
        </w:rPr>
        <w:t>می‌</w:t>
      </w:r>
      <w:r w:rsidRPr="00D92FB2">
        <w:rPr>
          <w:rtl/>
        </w:rPr>
        <w:t>بینی همینه، راهنمایی میری همینه، متوسطه میری بازم همینه معمولا هم بالایش استخوانی رنگ</w:t>
      </w:r>
      <w:r>
        <w:rPr>
          <w:rtl/>
        </w:rPr>
        <w:t>‌ی</w:t>
      </w:r>
      <w:r w:rsidRPr="00D92FB2">
        <w:rPr>
          <w:rtl/>
        </w:rPr>
        <w:t>ا سفیده.</w:t>
      </w:r>
      <w:r>
        <w:rPr>
          <w:rtl/>
        </w:rPr>
        <w:t>‌</w:t>
      </w:r>
      <w:r>
        <w:rPr>
          <w:rFonts w:hint="cs"/>
          <w:rtl/>
        </w:rPr>
        <w:t xml:space="preserve"> </w:t>
      </w:r>
      <w:r>
        <w:rPr>
          <w:rtl/>
        </w:rPr>
        <w:t>ی</w:t>
      </w:r>
      <w:r w:rsidRPr="00D92FB2">
        <w:rPr>
          <w:rtl/>
        </w:rPr>
        <w:t>عنی هیچ تفاوتی بین مدارس ما نیست. در حالیکه ایران معدن سنگه و لازم نیست ما اصلا از خارج از کشور بیاریم. سنگ</w:t>
      </w:r>
      <w:r>
        <w:rPr>
          <w:rFonts w:hint="cs"/>
          <w:rtl/>
        </w:rPr>
        <w:t>‌</w:t>
      </w:r>
      <w:r w:rsidRPr="00D92FB2">
        <w:rPr>
          <w:rtl/>
        </w:rPr>
        <w:t>های آذرین، چرمی، سنگ</w:t>
      </w:r>
      <w:r>
        <w:rPr>
          <w:rFonts w:hint="cs"/>
          <w:rtl/>
        </w:rPr>
        <w:t>‌</w:t>
      </w:r>
      <w:r w:rsidRPr="00D92FB2">
        <w:rPr>
          <w:rtl/>
        </w:rPr>
        <w:t>های زرد رنگ، قرمز</w:t>
      </w:r>
      <w:r>
        <w:rPr>
          <w:rFonts w:hint="cs"/>
          <w:rtl/>
        </w:rPr>
        <w:t xml:space="preserve"> </w:t>
      </w:r>
      <w:r w:rsidRPr="00D92FB2">
        <w:rPr>
          <w:rtl/>
        </w:rPr>
        <w:t>خیلی متنوع داریم. حتی کلاس</w:t>
      </w:r>
      <w:r>
        <w:rPr>
          <w:rFonts w:hint="cs"/>
          <w:rtl/>
        </w:rPr>
        <w:t>‌</w:t>
      </w:r>
      <w:r w:rsidRPr="00D92FB2">
        <w:rPr>
          <w:rtl/>
        </w:rPr>
        <w:t>ها، متنوع بشه از نظر سنگ</w:t>
      </w:r>
      <w:r>
        <w:rPr>
          <w:rFonts w:hint="cs"/>
          <w:rtl/>
        </w:rPr>
        <w:t>‌</w:t>
      </w:r>
      <w:r w:rsidRPr="00D92FB2">
        <w:rPr>
          <w:rtl/>
        </w:rPr>
        <w:t>ها. علت اینکه بچه</w:t>
      </w:r>
      <w:r>
        <w:rPr>
          <w:rtl/>
        </w:rPr>
        <w:t>‌ها</w:t>
      </w:r>
      <w:r w:rsidRPr="00D92FB2">
        <w:rPr>
          <w:rtl/>
        </w:rPr>
        <w:t xml:space="preserve"> خرابکاری میکنن و میخوان خراب نشه. اما این اشکاله دیگه، حالا اصلا همان سنگ. اینکه همه</w:t>
      </w:r>
      <w:r>
        <w:rPr>
          <w:rtl/>
        </w:rPr>
        <w:t>‌ی</w:t>
      </w:r>
      <w:r w:rsidRPr="00D92FB2">
        <w:rPr>
          <w:rtl/>
        </w:rPr>
        <w:t xml:space="preserve"> مدارس سنگ کر</w:t>
      </w:r>
      <w:r>
        <w:rPr>
          <w:rtl/>
        </w:rPr>
        <w:t>می</w:t>
      </w:r>
      <w:r>
        <w:rPr>
          <w:rFonts w:hint="cs"/>
          <w:rtl/>
        </w:rPr>
        <w:t xml:space="preserve"> </w:t>
      </w:r>
      <w:r>
        <w:rPr>
          <w:rtl/>
        </w:rPr>
        <w:t>‌</w:t>
      </w:r>
      <w:r w:rsidRPr="00D92FB2">
        <w:rPr>
          <w:rtl/>
        </w:rPr>
        <w:t>باشه با حاشیه</w:t>
      </w:r>
      <w:r>
        <w:rPr>
          <w:rtl/>
        </w:rPr>
        <w:t>‌ی</w:t>
      </w:r>
      <w:r w:rsidRPr="00D92FB2">
        <w:rPr>
          <w:rtl/>
        </w:rPr>
        <w:t xml:space="preserve"> قرمز، شما خونتون رو هم حالا هفتگی نه، دوبار در ماه مبلمان رو عوض میکنید</w:t>
      </w:r>
      <w:r>
        <w:rPr>
          <w:rtl/>
        </w:rPr>
        <w:t>‌ی</w:t>
      </w:r>
      <w:r w:rsidRPr="00D92FB2">
        <w:rPr>
          <w:rtl/>
        </w:rPr>
        <w:t xml:space="preserve">جور دیگه </w:t>
      </w:r>
      <w:r>
        <w:rPr>
          <w:rtl/>
        </w:rPr>
        <w:t>می‌</w:t>
      </w:r>
      <w:r w:rsidRPr="00D92FB2">
        <w:rPr>
          <w:rtl/>
        </w:rPr>
        <w:t>چینید تا از حالت کرختی دربیاد. این سنگها تمام شش سال ابتدایی، سه سال متوسطه</w:t>
      </w:r>
      <w:r>
        <w:rPr>
          <w:rtl/>
        </w:rPr>
        <w:t>‌ی</w:t>
      </w:r>
      <w:r w:rsidRPr="00D92FB2">
        <w:rPr>
          <w:rtl/>
        </w:rPr>
        <w:t xml:space="preserve"> اول و سه سال متوسطه دوم،</w:t>
      </w:r>
      <w:r>
        <w:rPr>
          <w:rtl/>
        </w:rPr>
        <w:t>‌ی</w:t>
      </w:r>
      <w:r w:rsidRPr="00D92FB2">
        <w:rPr>
          <w:rtl/>
        </w:rPr>
        <w:t>عنی بچه دوازده سال بطور مداوم با سنگ زرد، کرم با حاشیه</w:t>
      </w:r>
      <w:r>
        <w:rPr>
          <w:rtl/>
        </w:rPr>
        <w:t>‌ی</w:t>
      </w:r>
      <w:r w:rsidRPr="00D92FB2">
        <w:rPr>
          <w:rtl/>
        </w:rPr>
        <w:t xml:space="preserve"> قرمز </w:t>
      </w:r>
      <w:r>
        <w:rPr>
          <w:rtl/>
        </w:rPr>
        <w:t>می‌</w:t>
      </w:r>
      <w:r w:rsidRPr="00D92FB2">
        <w:rPr>
          <w:rtl/>
        </w:rPr>
        <w:t>بینه.</w:t>
      </w:r>
    </w:p>
    <w:p w14:paraId="46117B71" w14:textId="33636A5E" w:rsidR="00623E32" w:rsidRPr="00161EAD" w:rsidRDefault="00623E32" w:rsidP="00302BAA">
      <w:pPr>
        <w:pStyle w:val="ac"/>
        <w:rPr>
          <w:rFonts w:cs="Calibri"/>
          <w:rtl/>
        </w:rPr>
      </w:pPr>
      <w:r w:rsidRPr="00D92FB2">
        <w:rPr>
          <w:rtl/>
        </w:rPr>
        <w:t>اینا شاید به خودی خود چیزی نباشه</w:t>
      </w:r>
      <w:r>
        <w:rPr>
          <w:rtl/>
        </w:rPr>
        <w:t>‌ها</w:t>
      </w:r>
      <w:r w:rsidRPr="00D92FB2">
        <w:rPr>
          <w:rtl/>
        </w:rPr>
        <w:t xml:space="preserve"> ولی جاذب بچه هم نخواهد بود. اینطور نیست بگوید شش سال از این ویو خسته شدم برم مدرسه</w:t>
      </w:r>
      <w:r>
        <w:rPr>
          <w:rtl/>
        </w:rPr>
        <w:t>‌ی</w:t>
      </w:r>
      <w:r w:rsidRPr="00D92FB2">
        <w:rPr>
          <w:rtl/>
        </w:rPr>
        <w:t xml:space="preserve"> دیگه، مدرسه</w:t>
      </w:r>
      <w:r>
        <w:rPr>
          <w:rtl/>
        </w:rPr>
        <w:t>‌ی</w:t>
      </w:r>
      <w:r w:rsidRPr="00D92FB2">
        <w:rPr>
          <w:rtl/>
        </w:rPr>
        <w:t xml:space="preserve"> دیگه هم میره باز همینه.</w:t>
      </w:r>
      <w:r>
        <w:rPr>
          <w:rtl/>
        </w:rPr>
        <w:t>‌ی</w:t>
      </w:r>
      <w:r w:rsidRPr="00D92FB2">
        <w:rPr>
          <w:rtl/>
        </w:rPr>
        <w:t xml:space="preserve">عنی راهنمایی میره بازم همینه، کف حیاطها آسفالت شهرداری، هرچی </w:t>
      </w:r>
      <w:r>
        <w:rPr>
          <w:rtl/>
        </w:rPr>
        <w:t>می‌</w:t>
      </w:r>
      <w:r w:rsidRPr="00D92FB2">
        <w:rPr>
          <w:rtl/>
        </w:rPr>
        <w:t>بینه همینه. رنگ مدارس در چند رنگ خاص خلاصه میشه، حالا بعضا نقاشی</w:t>
      </w:r>
      <w:r>
        <w:rPr>
          <w:rtl/>
        </w:rPr>
        <w:t>‌ها</w:t>
      </w:r>
      <w:r w:rsidRPr="00D92FB2">
        <w:rPr>
          <w:rtl/>
        </w:rPr>
        <w:t>یی هم جدیدا کشیده میشه ولی معماری مدارس ما اصلا انعطاف ندارند و همه شان</w:t>
      </w:r>
      <w:r>
        <w:rPr>
          <w:rtl/>
        </w:rPr>
        <w:t>‌ی</w:t>
      </w:r>
      <w:r w:rsidRPr="00D92FB2">
        <w:rPr>
          <w:rtl/>
        </w:rPr>
        <w:t>ک مدلن.</w:t>
      </w:r>
    </w:p>
    <w:p w14:paraId="27B9865A" w14:textId="07F457FE" w:rsidR="00623E32" w:rsidRPr="00161EAD" w:rsidRDefault="00623E32" w:rsidP="00302BAA">
      <w:pPr>
        <w:pStyle w:val="ac"/>
        <w:rPr>
          <w:rFonts w:cs="Calibri"/>
          <w:rtl/>
        </w:rPr>
      </w:pPr>
      <w:r w:rsidRPr="00D92FB2">
        <w:rPr>
          <w:rtl/>
        </w:rPr>
        <w:t>بالای 90 درصد معماری ساختمانی ما، کلاس‌های ما در</w:t>
      </w:r>
      <w:r>
        <w:rPr>
          <w:rtl/>
        </w:rPr>
        <w:t>‌ی</w:t>
      </w:r>
      <w:r w:rsidRPr="00D92FB2">
        <w:rPr>
          <w:rtl/>
        </w:rPr>
        <w:t xml:space="preserve">ک راهرویی که دراز رفته ، در دو طرف قرار گرفتند. آفتابگیر و سایه‌گیر. کلاسهای آفتابگیرها که از طرف ساختمان شمالی مدرسه هستند معمولا در فصول گرم سال به شدت اذیت </w:t>
      </w:r>
      <w:r>
        <w:rPr>
          <w:rtl/>
        </w:rPr>
        <w:t>می‌</w:t>
      </w:r>
      <w:r w:rsidRPr="00D92FB2">
        <w:rPr>
          <w:rtl/>
        </w:rPr>
        <w:t>شوند</w:t>
      </w:r>
      <w:r>
        <w:rPr>
          <w:rFonts w:hint="cs"/>
          <w:rtl/>
        </w:rPr>
        <w:t xml:space="preserve">. </w:t>
      </w:r>
      <w:r w:rsidRPr="00D92FB2">
        <w:rPr>
          <w:rtl/>
        </w:rPr>
        <w:t>انقدر آفتاب اذیت میکنه و در زمستان</w:t>
      </w:r>
      <w:r>
        <w:rPr>
          <w:rFonts w:hint="cs"/>
          <w:rtl/>
        </w:rPr>
        <w:t>‌</w:t>
      </w:r>
      <w:r w:rsidRPr="00D92FB2">
        <w:rPr>
          <w:rtl/>
        </w:rPr>
        <w:t>ها بسیار راحتند. برعکس کلاس</w:t>
      </w:r>
      <w:r>
        <w:rPr>
          <w:rFonts w:hint="cs"/>
          <w:rtl/>
        </w:rPr>
        <w:t>‌</w:t>
      </w:r>
      <w:r w:rsidRPr="00D92FB2">
        <w:rPr>
          <w:rtl/>
        </w:rPr>
        <w:t>های جنوبی هست در راهرو. کلاس</w:t>
      </w:r>
      <w:r>
        <w:rPr>
          <w:rFonts w:hint="cs"/>
          <w:rtl/>
        </w:rPr>
        <w:t>‌</w:t>
      </w:r>
      <w:r w:rsidRPr="00D92FB2">
        <w:rPr>
          <w:rtl/>
        </w:rPr>
        <w:t>هایی که سال به سال آفتاب ن</w:t>
      </w:r>
      <w:r>
        <w:rPr>
          <w:rtl/>
        </w:rPr>
        <w:t>می‌</w:t>
      </w:r>
      <w:r w:rsidRPr="00D92FB2">
        <w:rPr>
          <w:rtl/>
        </w:rPr>
        <w:t>بینن از نظر سلامت جس</w:t>
      </w:r>
      <w:r>
        <w:rPr>
          <w:rtl/>
        </w:rPr>
        <w:t>می</w:t>
      </w:r>
      <w:r>
        <w:rPr>
          <w:rFonts w:hint="cs"/>
          <w:rtl/>
        </w:rPr>
        <w:t xml:space="preserve"> </w:t>
      </w:r>
      <w:r>
        <w:rPr>
          <w:rtl/>
        </w:rPr>
        <w:t>‌</w:t>
      </w:r>
      <w:r w:rsidRPr="00D92FB2">
        <w:rPr>
          <w:rtl/>
        </w:rPr>
        <w:t>بچه</w:t>
      </w:r>
      <w:r>
        <w:rPr>
          <w:rtl/>
        </w:rPr>
        <w:t>‌ها</w:t>
      </w:r>
      <w:r w:rsidRPr="00D92FB2">
        <w:rPr>
          <w:rtl/>
        </w:rPr>
        <w:t xml:space="preserve"> مشکل داره چه برسه به اینکه زمستان</w:t>
      </w:r>
      <w:r>
        <w:rPr>
          <w:rFonts w:hint="cs"/>
          <w:rtl/>
        </w:rPr>
        <w:t>‌</w:t>
      </w:r>
      <w:r w:rsidRPr="00D92FB2">
        <w:rPr>
          <w:rtl/>
        </w:rPr>
        <w:t>ها سرده.  درحالیکه مملکت ما به راحتی میشه روی نوع ساختمان ، به خصوص مدارسش کار کرد و جهت ساختمان را طوری درست کنند که شمالی جنوبی نباشه و  این اتفاق نیفته.</w:t>
      </w:r>
      <w:r w:rsidR="00161EAD">
        <w:rPr>
          <w:rFonts w:cs="Calibri" w:hint="cs"/>
          <w:rtl/>
        </w:rPr>
        <w:t>"</w:t>
      </w:r>
    </w:p>
    <w:p w14:paraId="1363FE8B" w14:textId="77777777" w:rsidR="00623E32" w:rsidRDefault="00623E32" w:rsidP="004E07A2">
      <w:pPr>
        <w:pStyle w:val="1-1-1-1"/>
        <w:rPr>
          <w:rtl/>
        </w:rPr>
      </w:pPr>
      <w:bookmarkStart w:id="134" w:name="_Toc144152790"/>
      <w:r>
        <w:rPr>
          <w:rFonts w:hint="cs"/>
          <w:rtl/>
        </w:rPr>
        <w:t>مشکلات سرمایشی، گرمایشی، تهویه‌ی هوا و نور</w:t>
      </w:r>
      <w:bookmarkEnd w:id="134"/>
    </w:p>
    <w:p w14:paraId="7E28D7C9" w14:textId="51F0975F" w:rsidR="00623E32" w:rsidRPr="0056552C" w:rsidRDefault="00623E32" w:rsidP="00302BAA">
      <w:pPr>
        <w:pStyle w:val="ac"/>
        <w:rPr>
          <w:rFonts w:cs="Calibri"/>
          <w:rtl/>
        </w:rPr>
      </w:pPr>
      <w:r>
        <w:rPr>
          <w:rFonts w:hint="cs"/>
          <w:rtl/>
        </w:rPr>
        <w:t xml:space="preserve">کد2: </w:t>
      </w:r>
      <w:r w:rsidR="0056552C">
        <w:rPr>
          <w:rFonts w:cs="Calibri" w:hint="cs"/>
          <w:rtl/>
        </w:rPr>
        <w:t>"</w:t>
      </w:r>
      <w:r w:rsidRPr="00D92FB2">
        <w:rPr>
          <w:rtl/>
        </w:rPr>
        <w:t>ما به غیر از بحث آموزش بحث جسمانی هم برامون مهمه.</w:t>
      </w:r>
      <w:r w:rsidR="0056552C">
        <w:rPr>
          <w:rFonts w:hint="cs"/>
          <w:rtl/>
        </w:rPr>
        <w:t xml:space="preserve"> </w:t>
      </w:r>
      <w:r>
        <w:rPr>
          <w:rtl/>
        </w:rPr>
        <w:t>‌ی</w:t>
      </w:r>
      <w:r w:rsidRPr="00D92FB2">
        <w:rPr>
          <w:rtl/>
        </w:rPr>
        <w:t>کی از کمبود</w:t>
      </w:r>
      <w:r>
        <w:rPr>
          <w:rtl/>
        </w:rPr>
        <w:t>‌ها</w:t>
      </w:r>
      <w:r w:rsidRPr="00D92FB2">
        <w:rPr>
          <w:rtl/>
        </w:rPr>
        <w:t>یی که متاسفانه ما داریم</w:t>
      </w:r>
      <w:r>
        <w:rPr>
          <w:rFonts w:hint="cs"/>
          <w:rtl/>
        </w:rPr>
        <w:t xml:space="preserve"> </w:t>
      </w:r>
      <w:r w:rsidRPr="00D92FB2">
        <w:rPr>
          <w:rtl/>
        </w:rPr>
        <w:t xml:space="preserve"> ویتامین د هست که بچه</w:t>
      </w:r>
      <w:r>
        <w:rPr>
          <w:rtl/>
        </w:rPr>
        <w:t>‌ها</w:t>
      </w:r>
      <w:r w:rsidRPr="00D92FB2">
        <w:rPr>
          <w:rtl/>
        </w:rPr>
        <w:t xml:space="preserve"> اکثرا تو جای سایه می</w:t>
      </w:r>
      <w:r>
        <w:rPr>
          <w:rFonts w:hint="cs"/>
          <w:rtl/>
        </w:rPr>
        <w:t>‌</w:t>
      </w:r>
      <w:r w:rsidRPr="00D92FB2">
        <w:rPr>
          <w:rtl/>
        </w:rPr>
        <w:t>شینن و آفتاب ندارن و همش تو سایه می</w:t>
      </w:r>
      <w:r>
        <w:rPr>
          <w:rFonts w:hint="cs"/>
          <w:rtl/>
        </w:rPr>
        <w:t>‌</w:t>
      </w:r>
      <w:r w:rsidRPr="00D92FB2">
        <w:rPr>
          <w:rtl/>
        </w:rPr>
        <w:t>شینن همش سرده جایی که می</w:t>
      </w:r>
      <w:r>
        <w:rPr>
          <w:rFonts w:hint="cs"/>
          <w:rtl/>
        </w:rPr>
        <w:t>‌</w:t>
      </w:r>
      <w:r w:rsidRPr="00D92FB2">
        <w:rPr>
          <w:rtl/>
        </w:rPr>
        <w:t>شینن. سیستم نور طبیعی مدرسه باید دیده شه. سیستم تهویه</w:t>
      </w:r>
      <w:r>
        <w:rPr>
          <w:rtl/>
        </w:rPr>
        <w:t>‌ی</w:t>
      </w:r>
      <w:r w:rsidRPr="00D92FB2">
        <w:rPr>
          <w:rtl/>
        </w:rPr>
        <w:t xml:space="preserve"> مدرسه باید دیده بشه.</w:t>
      </w:r>
      <w:r>
        <w:rPr>
          <w:rtl/>
        </w:rPr>
        <w:t>‌ی</w:t>
      </w:r>
      <w:r w:rsidRPr="00D92FB2">
        <w:rPr>
          <w:rtl/>
        </w:rPr>
        <w:t>کی از مشکلاتی که الان وجود داره تو عصر جدید</w:t>
      </w:r>
      <w:r>
        <w:rPr>
          <w:rFonts w:hint="cs"/>
          <w:rtl/>
        </w:rPr>
        <w:t xml:space="preserve"> </w:t>
      </w:r>
      <w:r>
        <w:rPr>
          <w:rtl/>
        </w:rPr>
        <w:t>‌ی</w:t>
      </w:r>
      <w:r w:rsidRPr="00D92FB2">
        <w:rPr>
          <w:rtl/>
        </w:rPr>
        <w:t>کی از مسائل ازار دهنده جامعه بحث ویروس</w:t>
      </w:r>
      <w:r>
        <w:rPr>
          <w:rtl/>
        </w:rPr>
        <w:t>‌ها</w:t>
      </w:r>
      <w:r w:rsidRPr="00D92FB2">
        <w:rPr>
          <w:rtl/>
        </w:rPr>
        <w:t>ست و انتقال آنها که حتما باید محیطی باشه که تهویه خوبی داشته باشه که متاسفانه ما نداریم که الان کلاس</w:t>
      </w:r>
      <w:r>
        <w:rPr>
          <w:rtl/>
        </w:rPr>
        <w:t>‌ها</w:t>
      </w:r>
      <w:r w:rsidRPr="00D92FB2">
        <w:rPr>
          <w:rtl/>
        </w:rPr>
        <w:t xml:space="preserve"> چهارچوب</w:t>
      </w:r>
      <w:r>
        <w:rPr>
          <w:rtl/>
        </w:rPr>
        <w:t>‌ها</w:t>
      </w:r>
      <w:r w:rsidRPr="00D92FB2">
        <w:rPr>
          <w:rtl/>
        </w:rPr>
        <w:t>ی بسته ای هست که نه تهویه هوا داره و نه کولری تعبیه میشه . سیستم گرمایشی خیلی از مدارس مشکل داره قدیمیه و موتورخونه ای هست و همش مشکل داره و رادیاتور</w:t>
      </w:r>
      <w:r>
        <w:rPr>
          <w:rtl/>
        </w:rPr>
        <w:t>‌ها</w:t>
      </w:r>
      <w:r w:rsidRPr="00D92FB2">
        <w:rPr>
          <w:rtl/>
        </w:rPr>
        <w:t xml:space="preserve"> اکثرا قدی</w:t>
      </w:r>
      <w:r>
        <w:rPr>
          <w:rtl/>
        </w:rPr>
        <w:t>می‌</w:t>
      </w:r>
      <w:r w:rsidRPr="00D92FB2">
        <w:rPr>
          <w:rtl/>
        </w:rPr>
        <w:t>هست. کلاسها سیستم گرمایشی ندارن. اگه محیط فیزیکی کلاس راحت نباشه بچه</w:t>
      </w:r>
      <w:r>
        <w:rPr>
          <w:rtl/>
        </w:rPr>
        <w:t>‌ها</w:t>
      </w:r>
      <w:r w:rsidRPr="00D92FB2">
        <w:rPr>
          <w:rtl/>
        </w:rPr>
        <w:t xml:space="preserve"> اگه سردشون بشه و فضای فیزیکی خوبی نداشته باشن ذهنشون سمت</w:t>
      </w:r>
      <w:r>
        <w:rPr>
          <w:rtl/>
        </w:rPr>
        <w:t>‌ی</w:t>
      </w:r>
      <w:r w:rsidRPr="00D92FB2">
        <w:rPr>
          <w:rtl/>
        </w:rPr>
        <w:t>ادگیری نمیره.</w:t>
      </w:r>
    </w:p>
    <w:p w14:paraId="7FEB2A2F" w14:textId="15EC0522" w:rsidR="00623E32" w:rsidRPr="0056552C" w:rsidRDefault="00623E32" w:rsidP="00302BAA">
      <w:pPr>
        <w:pStyle w:val="ac"/>
        <w:rPr>
          <w:rFonts w:cs="Calibri"/>
          <w:rtl/>
        </w:rPr>
      </w:pPr>
      <w:r w:rsidRPr="00D92FB2">
        <w:rPr>
          <w:rtl/>
        </w:rPr>
        <w:t>متاسفانه محیط</w:t>
      </w:r>
      <w:r>
        <w:rPr>
          <w:rtl/>
        </w:rPr>
        <w:t>‌ها</w:t>
      </w:r>
      <w:r w:rsidRPr="00D92FB2">
        <w:rPr>
          <w:rtl/>
        </w:rPr>
        <w:t>یی که طراحی شده برای مدارس محیط</w:t>
      </w:r>
      <w:r>
        <w:rPr>
          <w:rtl/>
        </w:rPr>
        <w:t>‌ها</w:t>
      </w:r>
      <w:r w:rsidRPr="00D92FB2">
        <w:rPr>
          <w:rtl/>
        </w:rPr>
        <w:t>ی خشک و بیروحه به نظر من.</w:t>
      </w:r>
      <w:r>
        <w:rPr>
          <w:rtl/>
        </w:rPr>
        <w:t>‌ی</w:t>
      </w:r>
      <w:r w:rsidRPr="00D92FB2">
        <w:rPr>
          <w:rtl/>
        </w:rPr>
        <w:t>عنی محیط شادابی که باید به عنوان</w:t>
      </w:r>
      <w:r>
        <w:rPr>
          <w:rtl/>
        </w:rPr>
        <w:t>‌ی</w:t>
      </w:r>
      <w:r w:rsidRPr="00D92FB2">
        <w:rPr>
          <w:rtl/>
        </w:rPr>
        <w:t>ه طراح در کنار مدیر آموزشی بشینی و نظر مدیر بپرسی. فقط اومدن</w:t>
      </w:r>
      <w:r>
        <w:rPr>
          <w:rtl/>
        </w:rPr>
        <w:t>‌ی</w:t>
      </w:r>
      <w:r w:rsidRPr="00D92FB2">
        <w:rPr>
          <w:rtl/>
        </w:rPr>
        <w:t>ه ساختمون ساختن که چند تا کلاس توش تعبیه کردن ولی بقیه چیز</w:t>
      </w:r>
      <w:r>
        <w:rPr>
          <w:rtl/>
        </w:rPr>
        <w:t>‌ها</w:t>
      </w:r>
      <w:r w:rsidRPr="00D92FB2">
        <w:rPr>
          <w:rtl/>
        </w:rPr>
        <w:t>رو توش ندیدن که شما تو محیطی که داری میای حتما محیط آموزشی خوبی داشته باشی. نور گیر بودن کلاس</w:t>
      </w:r>
      <w:r>
        <w:rPr>
          <w:rtl/>
        </w:rPr>
        <w:t>‌ها</w:t>
      </w:r>
      <w:r w:rsidRPr="00D92FB2">
        <w:rPr>
          <w:rtl/>
        </w:rPr>
        <w:t xml:space="preserve"> جلوگیری میکنه از خیلی از استفاده از انرژی بی اندازه و خود نورگیر بودن کلاس باعث میشه که بچه</w:t>
      </w:r>
      <w:r>
        <w:rPr>
          <w:rtl/>
        </w:rPr>
        <w:t>‌ها</w:t>
      </w:r>
      <w:r w:rsidRPr="00D92FB2">
        <w:rPr>
          <w:rtl/>
        </w:rPr>
        <w:t xml:space="preserve"> لذت بیشتری ببرن.</w:t>
      </w:r>
      <w:r>
        <w:rPr>
          <w:rFonts w:hint="cs"/>
          <w:rtl/>
        </w:rPr>
        <w:t xml:space="preserve"> </w:t>
      </w:r>
      <w:r w:rsidRPr="00D92FB2">
        <w:rPr>
          <w:rtl/>
        </w:rPr>
        <w:t>مدیران که می‌آیند در جلسات صحبت می‌کنند خیلی از مشکلات عدیده‌ای که مثلاً</w:t>
      </w:r>
      <w:r>
        <w:rPr>
          <w:rFonts w:hint="cs"/>
          <w:rtl/>
        </w:rPr>
        <w:t xml:space="preserve"> </w:t>
      </w:r>
      <w:r>
        <w:rPr>
          <w:rtl/>
        </w:rPr>
        <w:t>‌ی</w:t>
      </w:r>
      <w:r w:rsidRPr="00D92FB2">
        <w:rPr>
          <w:rtl/>
        </w:rPr>
        <w:t xml:space="preserve">کی از جدی‌ترین و کوچک‌ترین چیزهایی که باید در بخش کلاس در نظر داشته باشیم تهویه هوای مناسب حتی آن هم دیده نمی‌شود الان نوسازی در کلاس‌هایی که </w:t>
      </w:r>
      <w:r>
        <w:rPr>
          <w:rtl/>
        </w:rPr>
        <w:t>می‌</w:t>
      </w:r>
      <w:r w:rsidRPr="00D92FB2">
        <w:rPr>
          <w:rtl/>
        </w:rPr>
        <w:t>ساز</w:t>
      </w:r>
      <w:r>
        <w:rPr>
          <w:rFonts w:hint="cs"/>
          <w:rtl/>
        </w:rPr>
        <w:t>ند</w:t>
      </w:r>
      <w:r w:rsidRPr="00D92FB2">
        <w:rPr>
          <w:rtl/>
        </w:rPr>
        <w:t xml:space="preserve"> و ما می‌رویم می‌بینیم که اصلاً تهویه هوای مناسبی ندارد کلاس را ساختند اصلاً جای کولر جای تهویه هوا هیچی نگذاشتند</w:t>
      </w:r>
      <w:r>
        <w:rPr>
          <w:rtl/>
        </w:rPr>
        <w:t>‌ی</w:t>
      </w:r>
      <w:r w:rsidRPr="00D92FB2">
        <w:rPr>
          <w:rtl/>
        </w:rPr>
        <w:t>ک فضای فیزیکی صرفاً خشک ساختن تحویل دادند به قولی از سرشان باز کنند رفع تکلیف بکنند</w:t>
      </w:r>
      <w:r>
        <w:rPr>
          <w:rFonts w:hint="cs"/>
          <w:rtl/>
        </w:rPr>
        <w:t>.</w:t>
      </w:r>
      <w:r w:rsidR="0056552C">
        <w:rPr>
          <w:rFonts w:cs="Calibri" w:hint="cs"/>
          <w:rtl/>
        </w:rPr>
        <w:t>"</w:t>
      </w:r>
    </w:p>
    <w:p w14:paraId="7BBE4A20" w14:textId="4A07B1AC" w:rsidR="00623E32" w:rsidRPr="0056552C" w:rsidRDefault="00623E32" w:rsidP="00302BAA">
      <w:pPr>
        <w:pStyle w:val="ac"/>
        <w:rPr>
          <w:rFonts w:cs="Calibri"/>
          <w:rtl/>
        </w:rPr>
      </w:pPr>
      <w:r>
        <w:rPr>
          <w:rFonts w:hint="cs"/>
          <w:rtl/>
        </w:rPr>
        <w:t xml:space="preserve">کد 5: </w:t>
      </w:r>
      <w:r w:rsidR="0056552C">
        <w:rPr>
          <w:rFonts w:cs="Calibri" w:hint="cs"/>
          <w:rtl/>
        </w:rPr>
        <w:t>"</w:t>
      </w:r>
      <w:r w:rsidRPr="00D92FB2">
        <w:rPr>
          <w:rtl/>
        </w:rPr>
        <w:t xml:space="preserve">این فضاهایی که ما داریم استاندارده، خوبه ولی برای تعداد دانش آموز سی نفر، نه چهل نفر، چهل نفر واقعا دیگه فشرده میکنه، تهویه باید داشته باشه، نداره. باید سرمایش و گرمایشش صد باشه، خدا رو شکر هیچ مشکلی ندارم در این مساله اما با توجه به آماری که از منطقه </w:t>
      </w:r>
      <w:r>
        <w:rPr>
          <w:rtl/>
        </w:rPr>
        <w:t>می‌</w:t>
      </w:r>
      <w:r w:rsidRPr="00D92FB2">
        <w:rPr>
          <w:rtl/>
        </w:rPr>
        <w:t xml:space="preserve">بینم و از مدیرها </w:t>
      </w:r>
      <w:r>
        <w:rPr>
          <w:rtl/>
        </w:rPr>
        <w:t>می‌</w:t>
      </w:r>
      <w:r w:rsidRPr="00D92FB2">
        <w:rPr>
          <w:rtl/>
        </w:rPr>
        <w:t>شنوم اینطوری نیست که همه</w:t>
      </w:r>
      <w:r>
        <w:rPr>
          <w:rtl/>
        </w:rPr>
        <w:t>‌ی</w:t>
      </w:r>
      <w:r w:rsidRPr="00D92FB2">
        <w:rPr>
          <w:rtl/>
        </w:rPr>
        <w:t xml:space="preserve"> مدارس کلاسهاشون کولر داشته باشه. تازه مدارس خوب هم هستند گاهی. از منطقه</w:t>
      </w:r>
      <w:r>
        <w:rPr>
          <w:rtl/>
        </w:rPr>
        <w:t>‌ی</w:t>
      </w:r>
      <w:r w:rsidRPr="00D92FB2">
        <w:rPr>
          <w:rtl/>
        </w:rPr>
        <w:t xml:space="preserve"> پنج آن طرف تر </w:t>
      </w:r>
      <w:r>
        <w:rPr>
          <w:rtl/>
        </w:rPr>
        <w:t>می‌</w:t>
      </w:r>
      <w:r w:rsidRPr="00D92FB2">
        <w:rPr>
          <w:rtl/>
        </w:rPr>
        <w:t xml:space="preserve">رویم </w:t>
      </w:r>
      <w:r>
        <w:rPr>
          <w:rtl/>
        </w:rPr>
        <w:t>می‌</w:t>
      </w:r>
      <w:r w:rsidRPr="00D92FB2">
        <w:rPr>
          <w:rtl/>
        </w:rPr>
        <w:t>بینیم کولر ندارند. سرمایش و گرمایش حداقل امکانی است که باید برای بچه</w:t>
      </w:r>
      <w:r>
        <w:rPr>
          <w:rtl/>
        </w:rPr>
        <w:t>‌ها</w:t>
      </w:r>
      <w:r w:rsidRPr="00D92FB2">
        <w:rPr>
          <w:rtl/>
        </w:rPr>
        <w:t xml:space="preserve"> فراهم کرد</w:t>
      </w:r>
      <w:r>
        <w:rPr>
          <w:rFonts w:hint="cs"/>
          <w:rtl/>
        </w:rPr>
        <w:t>.</w:t>
      </w:r>
      <w:r w:rsidR="0056552C">
        <w:rPr>
          <w:rFonts w:cs="Calibri" w:hint="cs"/>
          <w:rtl/>
        </w:rPr>
        <w:t>"</w:t>
      </w:r>
    </w:p>
    <w:p w14:paraId="4E2EB3F9" w14:textId="122DA898" w:rsidR="00623E32" w:rsidRPr="0056552C" w:rsidRDefault="00623E32" w:rsidP="00302BAA">
      <w:pPr>
        <w:pStyle w:val="ac"/>
        <w:rPr>
          <w:rFonts w:cs="Calibri"/>
          <w:rtl/>
        </w:rPr>
      </w:pPr>
      <w:r>
        <w:rPr>
          <w:rFonts w:hint="cs"/>
          <w:rtl/>
        </w:rPr>
        <w:t xml:space="preserve">کد 6: </w:t>
      </w:r>
      <w:r w:rsidR="0056552C">
        <w:rPr>
          <w:rFonts w:cs="Calibri" w:hint="cs"/>
          <w:rtl/>
        </w:rPr>
        <w:t>"</w:t>
      </w:r>
      <w:r w:rsidRPr="00D92FB2">
        <w:rPr>
          <w:rtl/>
        </w:rPr>
        <w:t>بعد مدرسه آبگرم نداره هنوز آب گرمش وصل نشده. من همش میگم خدا رو شکر این دو هفته تعطیله (وگرنه)  بچه</w:t>
      </w:r>
      <w:r>
        <w:rPr>
          <w:rtl/>
        </w:rPr>
        <w:t>‌ها</w:t>
      </w:r>
      <w:r w:rsidRPr="00D92FB2">
        <w:rPr>
          <w:rtl/>
        </w:rPr>
        <w:t xml:space="preserve"> طفلی دستشان</w:t>
      </w:r>
      <w:r>
        <w:rPr>
          <w:rtl/>
        </w:rPr>
        <w:t>‌ی</w:t>
      </w:r>
      <w:r w:rsidRPr="00D92FB2">
        <w:rPr>
          <w:rtl/>
        </w:rPr>
        <w:t>خ میکند. اینجا هم محله</w:t>
      </w:r>
      <w:r>
        <w:rPr>
          <w:rtl/>
        </w:rPr>
        <w:t>‌ی</w:t>
      </w:r>
      <w:r w:rsidRPr="00D92FB2">
        <w:rPr>
          <w:rtl/>
        </w:rPr>
        <w:t>وسف آباده و  آب خیلی سرده توی حیاط. هنوز نیامدن درست کنند. با خودشان هم هست هنوز نیمه کاره مانده.</w:t>
      </w:r>
      <w:r w:rsidR="0056552C">
        <w:rPr>
          <w:rFonts w:cs="Calibri" w:hint="cs"/>
          <w:rtl/>
        </w:rPr>
        <w:t>"</w:t>
      </w:r>
    </w:p>
    <w:p w14:paraId="70BB2528" w14:textId="0D1EE2D1" w:rsidR="00623E32" w:rsidRPr="0056552C" w:rsidRDefault="00623E32" w:rsidP="00302BAA">
      <w:pPr>
        <w:pStyle w:val="ac"/>
        <w:rPr>
          <w:rFonts w:cs="Calibri"/>
          <w:rtl/>
        </w:rPr>
      </w:pPr>
      <w:r>
        <w:rPr>
          <w:rFonts w:hint="cs"/>
          <w:rtl/>
        </w:rPr>
        <w:t xml:space="preserve">کد 29: </w:t>
      </w:r>
      <w:r w:rsidR="0056552C">
        <w:rPr>
          <w:rFonts w:cs="Calibri" w:hint="cs"/>
          <w:rtl/>
        </w:rPr>
        <w:t>"</w:t>
      </w:r>
      <w:r w:rsidRPr="00D92FB2">
        <w:rPr>
          <w:rtl/>
        </w:rPr>
        <w:t>اکثر و بالای 90 درصد معماری ساختمانی ما، کلاس‌های ما در</w:t>
      </w:r>
      <w:r>
        <w:rPr>
          <w:rtl/>
        </w:rPr>
        <w:t>‌ی</w:t>
      </w:r>
      <w:r w:rsidRPr="00D92FB2">
        <w:rPr>
          <w:rtl/>
        </w:rPr>
        <w:t>ک راهرویی که دراز رفته ، در دو طرف قرار گرفتند. آفتابگیر و سایه‌گیر. کلاس</w:t>
      </w:r>
      <w:r>
        <w:rPr>
          <w:rFonts w:hint="cs"/>
          <w:rtl/>
        </w:rPr>
        <w:t>‌</w:t>
      </w:r>
      <w:r w:rsidRPr="00D92FB2">
        <w:rPr>
          <w:rtl/>
        </w:rPr>
        <w:t xml:space="preserve">های آفتابگیرها که از طرف ساختمان شمالی مدرسه هستند معمولا در فصول گرم سال به شدت اذیت </w:t>
      </w:r>
      <w:r>
        <w:rPr>
          <w:rtl/>
        </w:rPr>
        <w:t>می‌</w:t>
      </w:r>
      <w:r w:rsidRPr="00D92FB2">
        <w:rPr>
          <w:rtl/>
        </w:rPr>
        <w:t>شوند</w:t>
      </w:r>
      <w:r>
        <w:rPr>
          <w:rFonts w:hint="cs"/>
          <w:rtl/>
        </w:rPr>
        <w:t xml:space="preserve">. </w:t>
      </w:r>
      <w:r w:rsidRPr="00D92FB2">
        <w:rPr>
          <w:rtl/>
        </w:rPr>
        <w:t>انقدر آفتاب اذیت میکنه و در زمستان</w:t>
      </w:r>
      <w:r>
        <w:rPr>
          <w:rFonts w:hint="cs"/>
          <w:rtl/>
        </w:rPr>
        <w:t>‌</w:t>
      </w:r>
      <w:r w:rsidRPr="00D92FB2">
        <w:rPr>
          <w:rtl/>
        </w:rPr>
        <w:t>ها بسیار راحتند. برعکس کلاسهای جنوبی هست در راهرو. کلاسهایی که سال به سال آفتاب ن</w:t>
      </w:r>
      <w:r>
        <w:rPr>
          <w:rtl/>
        </w:rPr>
        <w:t>می‌</w:t>
      </w:r>
      <w:r w:rsidRPr="00D92FB2">
        <w:rPr>
          <w:rtl/>
        </w:rPr>
        <w:t>بینن از نظر سلامت جس</w:t>
      </w:r>
      <w:r>
        <w:rPr>
          <w:rtl/>
        </w:rPr>
        <w:t>می</w:t>
      </w:r>
      <w:r>
        <w:rPr>
          <w:rFonts w:hint="cs"/>
          <w:rtl/>
        </w:rPr>
        <w:t xml:space="preserve"> </w:t>
      </w:r>
      <w:r>
        <w:rPr>
          <w:rtl/>
        </w:rPr>
        <w:t>‌</w:t>
      </w:r>
      <w:r w:rsidRPr="00D92FB2">
        <w:rPr>
          <w:rtl/>
        </w:rPr>
        <w:t>بچه</w:t>
      </w:r>
      <w:r>
        <w:rPr>
          <w:rtl/>
        </w:rPr>
        <w:t>‌ها</w:t>
      </w:r>
      <w:r w:rsidRPr="00D92FB2">
        <w:rPr>
          <w:rtl/>
        </w:rPr>
        <w:t xml:space="preserve"> مشکل داره چه برسه به اینکه زمستان</w:t>
      </w:r>
      <w:r>
        <w:rPr>
          <w:rFonts w:hint="cs"/>
          <w:rtl/>
        </w:rPr>
        <w:t>‌</w:t>
      </w:r>
      <w:r w:rsidRPr="00D92FB2">
        <w:rPr>
          <w:rtl/>
        </w:rPr>
        <w:t>ها سرده.  درحالیکه مملکت ما به راحتی میشه روی نوع ساختمان ، به خصوص مدارسش کار کرد و جهت ساختمان را طوری درست کنند که شمالی جنوبی نباشه و  این اتفاق نیفته.</w:t>
      </w:r>
      <w:r>
        <w:rPr>
          <w:rtl/>
        </w:rPr>
        <w:t>‌ی</w:t>
      </w:r>
      <w:r w:rsidRPr="00D92FB2">
        <w:rPr>
          <w:rtl/>
        </w:rPr>
        <w:t>ه عده از گرما میپزن همیشه و</w:t>
      </w:r>
      <w:r>
        <w:rPr>
          <w:rtl/>
        </w:rPr>
        <w:t>‌ی</w:t>
      </w:r>
      <w:r w:rsidRPr="00D92FB2">
        <w:rPr>
          <w:rtl/>
        </w:rPr>
        <w:t>ه عده از سرما.</w:t>
      </w:r>
      <w:r>
        <w:rPr>
          <w:rtl/>
        </w:rPr>
        <w:t>‌ی</w:t>
      </w:r>
      <w:r w:rsidRPr="00D92FB2">
        <w:rPr>
          <w:rtl/>
        </w:rPr>
        <w:t>عنی ما کلاس</w:t>
      </w:r>
      <w:r>
        <w:rPr>
          <w:rFonts w:hint="cs"/>
          <w:rtl/>
        </w:rPr>
        <w:t>‌</w:t>
      </w:r>
      <w:r w:rsidRPr="00D92FB2">
        <w:rPr>
          <w:rtl/>
        </w:rPr>
        <w:t>هایمان همیشه ببینید ما</w:t>
      </w:r>
      <w:r>
        <w:rPr>
          <w:rtl/>
        </w:rPr>
        <w:t>‌ی</w:t>
      </w:r>
      <w:r w:rsidRPr="00D92FB2">
        <w:rPr>
          <w:rtl/>
        </w:rPr>
        <w:t>کی از چیزهایی که به معلم</w:t>
      </w:r>
      <w:r>
        <w:rPr>
          <w:rtl/>
        </w:rPr>
        <w:t>‌ها</w:t>
      </w:r>
      <w:r w:rsidRPr="00D92FB2">
        <w:rPr>
          <w:rtl/>
        </w:rPr>
        <w:t xml:space="preserve"> میگیم فراهم کردن شرایط فیزیکی برای تدریسه. خب اولینش رو ندارن،</w:t>
      </w:r>
      <w:r>
        <w:rPr>
          <w:rtl/>
        </w:rPr>
        <w:t>‌</w:t>
      </w:r>
      <w:r>
        <w:rPr>
          <w:rFonts w:hint="cs"/>
          <w:rtl/>
        </w:rPr>
        <w:t xml:space="preserve"> </w:t>
      </w:r>
      <w:r>
        <w:rPr>
          <w:rtl/>
        </w:rPr>
        <w:t>ی</w:t>
      </w:r>
      <w:r w:rsidRPr="00D92FB2">
        <w:rPr>
          <w:rtl/>
        </w:rPr>
        <w:t>عنی</w:t>
      </w:r>
      <w:r>
        <w:rPr>
          <w:rtl/>
        </w:rPr>
        <w:t>‌ی</w:t>
      </w:r>
      <w:r w:rsidRPr="00D92FB2">
        <w:rPr>
          <w:rtl/>
        </w:rPr>
        <w:t>ا آفتاب توی چشم بچه است، شما خودت  آفتاب توی چشمت باشه</w:t>
      </w:r>
      <w:r>
        <w:rPr>
          <w:rFonts w:hint="cs"/>
          <w:rtl/>
        </w:rPr>
        <w:t xml:space="preserve"> </w:t>
      </w:r>
      <w:r>
        <w:rPr>
          <w:rtl/>
        </w:rPr>
        <w:t>‌ی</w:t>
      </w:r>
      <w:r w:rsidRPr="00D92FB2">
        <w:rPr>
          <w:rtl/>
        </w:rPr>
        <w:t>ه گوشه</w:t>
      </w:r>
      <w:r>
        <w:rPr>
          <w:rtl/>
        </w:rPr>
        <w:t>‌ی</w:t>
      </w:r>
      <w:r w:rsidRPr="00D92FB2">
        <w:rPr>
          <w:rtl/>
        </w:rPr>
        <w:t xml:space="preserve"> ذهنت سمت اینه که الان چه کنم که از نور این آفتاب فرار کنم و بهرحال شش دانگ حواست به درس نیستش. این معضلیه که معلم هیچوقت نمی</w:t>
      </w:r>
      <w:r>
        <w:rPr>
          <w:rFonts w:hint="cs"/>
          <w:rtl/>
        </w:rPr>
        <w:t>‌</w:t>
      </w:r>
      <w:r w:rsidRPr="00D92FB2">
        <w:rPr>
          <w:rtl/>
        </w:rPr>
        <w:t>تونه بگه من صد در صد فضای فیزیکی رو برای بچه فراهم کردم.</w:t>
      </w:r>
      <w:r w:rsidR="0056552C">
        <w:rPr>
          <w:rFonts w:cs="Calibri" w:hint="cs"/>
          <w:rtl/>
        </w:rPr>
        <w:t>"</w:t>
      </w:r>
    </w:p>
    <w:p w14:paraId="568D573B" w14:textId="77777777" w:rsidR="00623E32" w:rsidRDefault="00623E32" w:rsidP="004E07A2">
      <w:pPr>
        <w:pStyle w:val="1-1-1-1"/>
        <w:rPr>
          <w:rtl/>
        </w:rPr>
      </w:pPr>
      <w:bookmarkStart w:id="135" w:name="_Toc144152791"/>
      <w:r>
        <w:rPr>
          <w:rFonts w:hint="cs"/>
          <w:rtl/>
        </w:rPr>
        <w:t>تاثیرات روحی-روانی فضای فعلی روی دانش‌آموزان</w:t>
      </w:r>
      <w:bookmarkEnd w:id="135"/>
    </w:p>
    <w:p w14:paraId="07585B43" w14:textId="392B5886" w:rsidR="00623E32" w:rsidRPr="0056552C" w:rsidRDefault="00F329A5" w:rsidP="00302BAA">
      <w:pPr>
        <w:pStyle w:val="ac"/>
        <w:rPr>
          <w:rFonts w:cs="Calibri"/>
          <w:rtl/>
        </w:rPr>
      </w:pPr>
      <w:r>
        <w:rPr>
          <w:rFonts w:hint="cs"/>
          <w:rtl/>
        </w:rPr>
        <w:t>ک</w:t>
      </w:r>
      <w:r w:rsidR="00623E32">
        <w:rPr>
          <w:rFonts w:hint="cs"/>
          <w:rtl/>
        </w:rPr>
        <w:t xml:space="preserve">د 3: </w:t>
      </w:r>
      <w:r w:rsidR="0056552C">
        <w:rPr>
          <w:rFonts w:cs="Calibri" w:hint="cs"/>
          <w:rtl/>
        </w:rPr>
        <w:t>"</w:t>
      </w:r>
      <w:r w:rsidR="00623E32" w:rsidRPr="00D92FB2">
        <w:rPr>
          <w:rtl/>
        </w:rPr>
        <w:t xml:space="preserve">شما الان بروید و این ساختمان را نگاه کنید. پونزده سال بود در این مدرسه مستقر بودند. راهرو را بروید نگاه کنید، مثل خوابگاه </w:t>
      </w:r>
      <w:r w:rsidR="00623E32">
        <w:rPr>
          <w:rtl/>
        </w:rPr>
        <w:t>می‌</w:t>
      </w:r>
      <w:r w:rsidR="00623E32" w:rsidRPr="00D92FB2">
        <w:rPr>
          <w:rtl/>
        </w:rPr>
        <w:t xml:space="preserve">ماند. در و دیوار نقاشی ندارد. رنگ ندارد. محتوا </w:t>
      </w:r>
      <w:r w:rsidR="00623E32">
        <w:rPr>
          <w:rtl/>
        </w:rPr>
        <w:t>می‌</w:t>
      </w:r>
      <w:r w:rsidR="00623E32" w:rsidRPr="00D92FB2">
        <w:rPr>
          <w:rtl/>
        </w:rPr>
        <w:t>خواهد</w:t>
      </w:r>
      <w:r w:rsidR="00623E32">
        <w:rPr>
          <w:rFonts w:hint="cs"/>
          <w:rtl/>
        </w:rPr>
        <w:t xml:space="preserve"> </w:t>
      </w:r>
      <w:r w:rsidR="00623E32">
        <w:rPr>
          <w:rtl/>
        </w:rPr>
        <w:t>‌ی</w:t>
      </w:r>
      <w:r w:rsidR="00623E32" w:rsidRPr="00D92FB2">
        <w:rPr>
          <w:rtl/>
        </w:rPr>
        <w:t>اد بگیرد ندارد. من تماما در این فکر هستم که اینجا را درست کنم و بعد بازنشسسته بشوم.</w:t>
      </w:r>
      <w:r w:rsidR="0056552C">
        <w:rPr>
          <w:rFonts w:cs="Calibri" w:hint="cs"/>
          <w:rtl/>
        </w:rPr>
        <w:t>"</w:t>
      </w:r>
    </w:p>
    <w:p w14:paraId="63B1D13C" w14:textId="6431D093" w:rsidR="00623E32" w:rsidRPr="0056552C" w:rsidRDefault="00623E32" w:rsidP="00302BAA">
      <w:pPr>
        <w:pStyle w:val="ac"/>
        <w:rPr>
          <w:rFonts w:cs="Calibri"/>
          <w:rtl/>
        </w:rPr>
      </w:pPr>
      <w:r w:rsidRPr="00047585">
        <w:rPr>
          <w:rFonts w:hint="cs"/>
          <w:rtl/>
        </w:rPr>
        <w:t xml:space="preserve">کد 24: </w:t>
      </w:r>
      <w:r w:rsidR="0056552C">
        <w:rPr>
          <w:rFonts w:cs="Calibri" w:hint="cs"/>
          <w:rtl/>
        </w:rPr>
        <w:t>"</w:t>
      </w:r>
      <w:r w:rsidRPr="00047585">
        <w:rPr>
          <w:rtl/>
        </w:rPr>
        <w:t>چینش</w:t>
      </w:r>
      <w:r w:rsidRPr="00D92FB2">
        <w:rPr>
          <w:rtl/>
        </w:rPr>
        <w:t xml:space="preserve"> صندلی‌های فعلی ما استبداد است، روح استبداد بر آن حاکم است.</w:t>
      </w:r>
      <w:r w:rsidR="0056552C">
        <w:rPr>
          <w:rFonts w:cs="Calibri" w:hint="cs"/>
          <w:rtl/>
        </w:rPr>
        <w:t>"</w:t>
      </w:r>
    </w:p>
    <w:p w14:paraId="37B4D7F8" w14:textId="5B40508B" w:rsidR="00623E32" w:rsidRPr="0056552C" w:rsidRDefault="00623E32" w:rsidP="00302BAA">
      <w:pPr>
        <w:pStyle w:val="ac"/>
        <w:rPr>
          <w:rFonts w:cs="Calibri"/>
          <w:rtl/>
        </w:rPr>
      </w:pPr>
      <w:r>
        <w:rPr>
          <w:rFonts w:hint="cs"/>
          <w:rtl/>
        </w:rPr>
        <w:t xml:space="preserve">کد 29: </w:t>
      </w:r>
      <w:r w:rsidR="0056552C">
        <w:rPr>
          <w:rFonts w:cs="Calibri" w:hint="cs"/>
          <w:rtl/>
        </w:rPr>
        <w:t>"</w:t>
      </w:r>
      <w:r w:rsidRPr="00D92FB2">
        <w:rPr>
          <w:rtl/>
        </w:rPr>
        <w:t>اما غیرمستقیم نوع چینش و مبلمان و حتی معماری مدارس ما اصلا مناسب مدرسه نیست و نه تنها برای بچه</w:t>
      </w:r>
      <w:r>
        <w:rPr>
          <w:rtl/>
        </w:rPr>
        <w:t>‌ها</w:t>
      </w:r>
      <w:r w:rsidRPr="00D92FB2">
        <w:rPr>
          <w:rtl/>
        </w:rPr>
        <w:t xml:space="preserve"> انگیزه ایجاد نمیکنه بعضا دلهره آوره . به عنوان مثال خیلی از  فیلمهایی که بازی میشه، زندان</w:t>
      </w:r>
      <w:r>
        <w:rPr>
          <w:rtl/>
        </w:rPr>
        <w:t>‌ها</w:t>
      </w:r>
      <w:r w:rsidRPr="00D92FB2">
        <w:rPr>
          <w:rtl/>
        </w:rPr>
        <w:t>یی که میخوان درست کنن، کلانتری</w:t>
      </w:r>
      <w:r>
        <w:rPr>
          <w:rtl/>
        </w:rPr>
        <w:t>‌ها</w:t>
      </w:r>
      <w:r w:rsidRPr="00D92FB2">
        <w:rPr>
          <w:rtl/>
        </w:rPr>
        <w:t xml:space="preserve">یی که میخوان درست کنن، شاید برات جالب باشه مدارس ما رو اجاره </w:t>
      </w:r>
      <w:r>
        <w:rPr>
          <w:rtl/>
        </w:rPr>
        <w:t>می‌</w:t>
      </w:r>
      <w:r w:rsidRPr="00D92FB2">
        <w:rPr>
          <w:rtl/>
        </w:rPr>
        <w:t>کنند.</w:t>
      </w:r>
      <w:r>
        <w:rPr>
          <w:rtl/>
        </w:rPr>
        <w:t>‌ی</w:t>
      </w:r>
      <w:r w:rsidRPr="00D92FB2">
        <w:rPr>
          <w:rtl/>
        </w:rPr>
        <w:t>ه رنگ میزنن میشه بیمارستان،</w:t>
      </w:r>
      <w:r>
        <w:rPr>
          <w:rtl/>
        </w:rPr>
        <w:t>‌ی</w:t>
      </w:r>
      <w:r w:rsidRPr="00D92FB2">
        <w:rPr>
          <w:rtl/>
        </w:rPr>
        <w:t>ه رنگ میزنن میشه کلانتری، رنگ سفید میزنن میشه بیمارستان. مثلا فیلم شاه گوش در مینی سیتی بازی شده بود.</w:t>
      </w:r>
      <w:r>
        <w:rPr>
          <w:rtl/>
        </w:rPr>
        <w:t>‌</w:t>
      </w:r>
      <w:r w:rsidR="006F0F38">
        <w:rPr>
          <w:rFonts w:hint="cs"/>
          <w:rtl/>
        </w:rPr>
        <w:t xml:space="preserve"> </w:t>
      </w:r>
      <w:r>
        <w:rPr>
          <w:rtl/>
        </w:rPr>
        <w:t>ی</w:t>
      </w:r>
      <w:r w:rsidRPr="00D92FB2">
        <w:rPr>
          <w:rtl/>
        </w:rPr>
        <w:t>عنی معماری بیمارستان</w:t>
      </w:r>
      <w:r w:rsidR="006F0F38">
        <w:rPr>
          <w:rFonts w:hint="cs"/>
          <w:rtl/>
        </w:rPr>
        <w:t>‌</w:t>
      </w:r>
      <w:r w:rsidRPr="00D92FB2">
        <w:rPr>
          <w:rtl/>
        </w:rPr>
        <w:t>های ما، کلانتری</w:t>
      </w:r>
      <w:r>
        <w:rPr>
          <w:rtl/>
        </w:rPr>
        <w:t>‌ها</w:t>
      </w:r>
      <w:r w:rsidRPr="00D92FB2">
        <w:rPr>
          <w:rtl/>
        </w:rPr>
        <w:t xml:space="preserve">ی ما و مدارس ما به شدت مثل همه. انقدری که اصلا کارگردان به راحتی اجاره میکنه و کار میکنه. حتی میخوام بهت بگم که ما به عنوان متخصص آموزش و پرورش دارم میگم. به عنوان کسی که بازرس مدارس هم هستم. تقریبا میشه گفت حدود هشت ساله که دارم مدارس رو بازدید </w:t>
      </w:r>
      <w:r>
        <w:rPr>
          <w:rtl/>
        </w:rPr>
        <w:t>می‌</w:t>
      </w:r>
      <w:r w:rsidRPr="00D92FB2">
        <w:rPr>
          <w:rtl/>
        </w:rPr>
        <w:t>کنم و اتفاقا</w:t>
      </w:r>
      <w:r>
        <w:rPr>
          <w:rtl/>
        </w:rPr>
        <w:t>‌ی</w:t>
      </w:r>
      <w:r w:rsidRPr="00D92FB2">
        <w:rPr>
          <w:rtl/>
        </w:rPr>
        <w:t>کی از مواردی که بازدید میشه همین بحث معماریه. در منطقه</w:t>
      </w:r>
      <w:r>
        <w:rPr>
          <w:rtl/>
        </w:rPr>
        <w:t>‌ی</w:t>
      </w:r>
      <w:r w:rsidRPr="00D92FB2">
        <w:rPr>
          <w:rtl/>
        </w:rPr>
        <w:t xml:space="preserve"> ده کلانتری ای داریم که تبدیل شده به مدرسه و وقتی وارد میشی خیلی هم سعی کرده فضا و رنگش رو عوض کنه ولی شما که نمیدونی وقتی وارد میشی، بخصوص اون کلاسهاش که قبلا بازداشتگاه بوده که در واقع متهم</w:t>
      </w:r>
      <w:r>
        <w:rPr>
          <w:rtl/>
        </w:rPr>
        <w:t>‌ها</w:t>
      </w:r>
      <w:r w:rsidR="006F0F38">
        <w:rPr>
          <w:rFonts w:hint="cs"/>
          <w:rtl/>
        </w:rPr>
        <w:t xml:space="preserve"> </w:t>
      </w:r>
      <w:r>
        <w:rPr>
          <w:rtl/>
        </w:rPr>
        <w:t>‌ی</w:t>
      </w:r>
      <w:r w:rsidRPr="00D92FB2">
        <w:rPr>
          <w:rtl/>
        </w:rPr>
        <w:t>ا مجرم</w:t>
      </w:r>
      <w:r>
        <w:rPr>
          <w:rtl/>
        </w:rPr>
        <w:t>‌ها</w:t>
      </w:r>
      <w:r w:rsidRPr="00D92FB2">
        <w:rPr>
          <w:rtl/>
        </w:rPr>
        <w:t xml:space="preserve"> اونجا بودن، اصلا حسی که به بچه میده بدون اینکه بدونه حتی</w:t>
      </w:r>
      <w:r w:rsidR="006F0F38">
        <w:rPr>
          <w:rFonts w:hint="cs"/>
          <w:rtl/>
        </w:rPr>
        <w:t xml:space="preserve"> بدونه</w:t>
      </w:r>
      <w:r w:rsidRPr="00D92FB2">
        <w:rPr>
          <w:rtl/>
        </w:rPr>
        <w:t>، که البته خیلیهاشون میدونن چون به هرحال بچه</w:t>
      </w:r>
      <w:r>
        <w:rPr>
          <w:rtl/>
        </w:rPr>
        <w:t>‌ی</w:t>
      </w:r>
      <w:r w:rsidRPr="00D92FB2">
        <w:rPr>
          <w:rtl/>
        </w:rPr>
        <w:t xml:space="preserve"> اون محله. ما مدارس این تیپی داریم که قبلا درمانگاه بودن بعد از حالا نمیدونم چی شده، لطف کردن مدرسه شده، اصلا مناسب فضای مدرسه نیستند و هیچ شادی، انگیزه اینا بحث غیرمستقیم میشه. اینو در بچه</w:t>
      </w:r>
      <w:r>
        <w:rPr>
          <w:rtl/>
        </w:rPr>
        <w:t>‌ها</w:t>
      </w:r>
      <w:r w:rsidRPr="00D92FB2">
        <w:rPr>
          <w:rtl/>
        </w:rPr>
        <w:t xml:space="preserve"> ایجاد نمیکنه.</w:t>
      </w:r>
      <w:r w:rsidR="0056552C">
        <w:rPr>
          <w:rFonts w:cs="Calibri" w:hint="cs"/>
          <w:rtl/>
        </w:rPr>
        <w:t>"</w:t>
      </w:r>
    </w:p>
    <w:p w14:paraId="2FCE1186" w14:textId="77777777" w:rsidR="00623E32" w:rsidRDefault="00623E32" w:rsidP="004E07A2">
      <w:pPr>
        <w:pStyle w:val="1-1-1-1"/>
        <w:rPr>
          <w:rtl/>
        </w:rPr>
      </w:pPr>
      <w:bookmarkStart w:id="136" w:name="_Toc144152792"/>
      <w:r>
        <w:rPr>
          <w:rFonts w:hint="cs"/>
          <w:rtl/>
        </w:rPr>
        <w:t>طراحی نامتناسب با نیازهای دانش‌آموزان</w:t>
      </w:r>
      <w:bookmarkEnd w:id="136"/>
    </w:p>
    <w:p w14:paraId="0F82FFA6" w14:textId="6A26D001" w:rsidR="00623E32" w:rsidRPr="0056552C" w:rsidRDefault="00623E32" w:rsidP="00302BAA">
      <w:pPr>
        <w:pStyle w:val="ac"/>
        <w:rPr>
          <w:rFonts w:cs="Calibri"/>
          <w:rtl/>
        </w:rPr>
      </w:pPr>
      <w:r>
        <w:rPr>
          <w:rFonts w:hint="cs"/>
          <w:rtl/>
        </w:rPr>
        <w:t xml:space="preserve">کد 2:‌ </w:t>
      </w:r>
      <w:r w:rsidR="0056552C">
        <w:rPr>
          <w:rFonts w:cs="Calibri" w:hint="cs"/>
          <w:rtl/>
        </w:rPr>
        <w:t>"</w:t>
      </w:r>
      <w:r>
        <w:rPr>
          <w:rFonts w:hint="cs"/>
          <w:rtl/>
        </w:rPr>
        <w:t>ی</w:t>
      </w:r>
      <w:r w:rsidRPr="00D92FB2">
        <w:rPr>
          <w:rtl/>
        </w:rPr>
        <w:t>عنی ننشستند به</w:t>
      </w:r>
      <w:r>
        <w:rPr>
          <w:rFonts w:hint="cs"/>
          <w:rtl/>
        </w:rPr>
        <w:t xml:space="preserve"> </w:t>
      </w:r>
      <w:r>
        <w:rPr>
          <w:rtl/>
        </w:rPr>
        <w:t>‌ی</w:t>
      </w:r>
      <w:r w:rsidRPr="00D92FB2">
        <w:rPr>
          <w:rtl/>
        </w:rPr>
        <w:t>ک کاری، مدرن و بنا به نیاز بچه‌ها بیان بسازن</w:t>
      </w:r>
      <w:r>
        <w:rPr>
          <w:rFonts w:hint="cs"/>
          <w:rtl/>
        </w:rPr>
        <w:t>.</w:t>
      </w:r>
      <w:r w:rsidRPr="00D92FB2">
        <w:rPr>
          <w:rtl/>
        </w:rPr>
        <w:t xml:space="preserve"> بیایند ببینند نیازهای بچه‌ها چیست</w:t>
      </w:r>
      <w:r>
        <w:rPr>
          <w:rFonts w:hint="cs"/>
          <w:rtl/>
        </w:rPr>
        <w:t xml:space="preserve">؟ </w:t>
      </w:r>
      <w:r w:rsidRPr="00D92FB2">
        <w:rPr>
          <w:rtl/>
        </w:rPr>
        <w:t>با توجه به اینکه تمام ساختمان مثل قوطی کبریت است بچه‌ها فضایی ندارند برای ورزش</w:t>
      </w:r>
      <w:r>
        <w:rPr>
          <w:rFonts w:hint="cs"/>
          <w:rtl/>
        </w:rPr>
        <w:t>،</w:t>
      </w:r>
      <w:r w:rsidRPr="00D92FB2">
        <w:rPr>
          <w:rtl/>
        </w:rPr>
        <w:t xml:space="preserve"> فضایی ندارند برای فعالیت</w:t>
      </w:r>
      <w:r>
        <w:rPr>
          <w:rFonts w:hint="cs"/>
          <w:rtl/>
        </w:rPr>
        <w:t>،</w:t>
      </w:r>
      <w:r w:rsidRPr="00D92FB2">
        <w:rPr>
          <w:rtl/>
        </w:rPr>
        <w:t xml:space="preserve"> این را </w:t>
      </w:r>
      <w:r>
        <w:rPr>
          <w:rFonts w:hint="cs"/>
          <w:rtl/>
        </w:rPr>
        <w:t xml:space="preserve">(در) </w:t>
      </w:r>
      <w:r w:rsidRPr="00D92FB2">
        <w:rPr>
          <w:rtl/>
        </w:rPr>
        <w:t>طراحی مدارس ببینند</w:t>
      </w:r>
      <w:r>
        <w:rPr>
          <w:rFonts w:hint="cs"/>
          <w:rtl/>
        </w:rPr>
        <w:t>.</w:t>
      </w:r>
      <w:r w:rsidRPr="00D92FB2">
        <w:rPr>
          <w:rtl/>
        </w:rPr>
        <w:t xml:space="preserve"> بعد خیلی از ساختمان‌ خانه‌ها </w:t>
      </w:r>
      <w:r>
        <w:rPr>
          <w:rFonts w:hint="cs"/>
          <w:rtl/>
        </w:rPr>
        <w:t xml:space="preserve">(در قدیم) </w:t>
      </w:r>
      <w:r w:rsidRPr="00D92FB2">
        <w:rPr>
          <w:rtl/>
        </w:rPr>
        <w:t>خانه‌های ویلایی بود</w:t>
      </w:r>
      <w:r>
        <w:rPr>
          <w:rFonts w:hint="cs"/>
          <w:rtl/>
        </w:rPr>
        <w:t>،</w:t>
      </w:r>
      <w:r w:rsidRPr="00D92FB2">
        <w:rPr>
          <w:rtl/>
        </w:rPr>
        <w:t xml:space="preserve"> باغچه داشت</w:t>
      </w:r>
      <w:r>
        <w:rPr>
          <w:rFonts w:hint="cs"/>
          <w:rtl/>
        </w:rPr>
        <w:t>،</w:t>
      </w:r>
      <w:r w:rsidRPr="00D92FB2">
        <w:rPr>
          <w:rtl/>
        </w:rPr>
        <w:t xml:space="preserve"> باغ داشت</w:t>
      </w:r>
      <w:r>
        <w:rPr>
          <w:rFonts w:hint="cs"/>
          <w:rtl/>
        </w:rPr>
        <w:t>،</w:t>
      </w:r>
      <w:r w:rsidRPr="00D92FB2">
        <w:rPr>
          <w:rtl/>
        </w:rPr>
        <w:t xml:space="preserve"> درخت داشت</w:t>
      </w:r>
      <w:r>
        <w:rPr>
          <w:rFonts w:hint="cs"/>
          <w:rtl/>
        </w:rPr>
        <w:t>،</w:t>
      </w:r>
      <w:r w:rsidRPr="00D92FB2">
        <w:rPr>
          <w:rtl/>
        </w:rPr>
        <w:t xml:space="preserve"> بچه‌ها همه چیز را می‌دیدند الان این‌ها اصلاً دیده نمی‌شوند</w:t>
      </w:r>
      <w:r>
        <w:rPr>
          <w:rFonts w:hint="cs"/>
          <w:rtl/>
        </w:rPr>
        <w:t>.</w:t>
      </w:r>
      <w:r w:rsidRPr="00D92FB2">
        <w:rPr>
          <w:rtl/>
        </w:rPr>
        <w:t xml:space="preserve"> بیایند این‌ها را در مدارس طراحی کنند که بچه</w:t>
      </w:r>
      <w:r>
        <w:rPr>
          <w:rtl/>
        </w:rPr>
        <w:t>‌ها</w:t>
      </w:r>
      <w:r w:rsidRPr="00D92FB2">
        <w:rPr>
          <w:rtl/>
        </w:rPr>
        <w:t xml:space="preserve"> در این فضاها قرار بگیرند</w:t>
      </w:r>
      <w:r>
        <w:rPr>
          <w:rFonts w:hint="cs"/>
          <w:rtl/>
        </w:rPr>
        <w:t>،</w:t>
      </w:r>
      <w:r w:rsidRPr="00D92FB2">
        <w:rPr>
          <w:rtl/>
        </w:rPr>
        <w:t xml:space="preserve"> آشنایی با حیوانات مختلف و </w:t>
      </w:r>
      <w:r>
        <w:rPr>
          <w:rFonts w:hint="cs"/>
          <w:rtl/>
        </w:rPr>
        <w:t>غیره</w:t>
      </w:r>
      <w:r w:rsidRPr="00D92FB2">
        <w:rPr>
          <w:rtl/>
        </w:rPr>
        <w:t xml:space="preserve"> </w:t>
      </w:r>
      <w:r>
        <w:rPr>
          <w:rFonts w:hint="cs"/>
          <w:rtl/>
        </w:rPr>
        <w:t xml:space="preserve">(را) </w:t>
      </w:r>
      <w:r w:rsidRPr="00D92FB2">
        <w:rPr>
          <w:rtl/>
        </w:rPr>
        <w:t>می‌توان</w:t>
      </w:r>
      <w:r>
        <w:rPr>
          <w:rFonts w:hint="cs"/>
          <w:rtl/>
        </w:rPr>
        <w:t>ن</w:t>
      </w:r>
      <w:r w:rsidRPr="00D92FB2">
        <w:rPr>
          <w:rtl/>
        </w:rPr>
        <w:t>د در مدارس ببینن</w:t>
      </w:r>
      <w:r>
        <w:rPr>
          <w:rFonts w:hint="cs"/>
          <w:rtl/>
        </w:rPr>
        <w:t xml:space="preserve"> (اما)</w:t>
      </w:r>
      <w:r w:rsidRPr="00D92FB2">
        <w:rPr>
          <w:rtl/>
        </w:rPr>
        <w:t xml:space="preserve"> هیچ کدام دیده نمی‌شود</w:t>
      </w:r>
      <w:r>
        <w:rPr>
          <w:rFonts w:hint="cs"/>
          <w:rtl/>
        </w:rPr>
        <w:t>،</w:t>
      </w:r>
      <w:r w:rsidRPr="00D92FB2">
        <w:rPr>
          <w:rtl/>
        </w:rPr>
        <w:t xml:space="preserve"> همین رفع تکلیف است</w:t>
      </w:r>
      <w:r>
        <w:rPr>
          <w:rFonts w:hint="cs"/>
          <w:rtl/>
        </w:rPr>
        <w:t>.</w:t>
      </w:r>
      <w:r w:rsidR="0056552C">
        <w:rPr>
          <w:rFonts w:cs="Calibri" w:hint="cs"/>
          <w:rtl/>
        </w:rPr>
        <w:t>"</w:t>
      </w:r>
    </w:p>
    <w:p w14:paraId="2F963F19" w14:textId="0E079EDB" w:rsidR="00623E32" w:rsidRPr="0056552C" w:rsidRDefault="00623E32" w:rsidP="00302BAA">
      <w:pPr>
        <w:pStyle w:val="ac"/>
        <w:rPr>
          <w:rFonts w:cs="Calibri"/>
          <w:rtl/>
        </w:rPr>
      </w:pPr>
      <w:r w:rsidRPr="00C82214">
        <w:rPr>
          <w:rFonts w:hint="cs"/>
          <w:rtl/>
        </w:rPr>
        <w:t xml:space="preserve">کد 18: </w:t>
      </w:r>
      <w:r w:rsidR="0056552C">
        <w:rPr>
          <w:rFonts w:cs="Calibri" w:hint="cs"/>
          <w:rtl/>
        </w:rPr>
        <w:t>"</w:t>
      </w:r>
      <w:r w:rsidRPr="00C82214">
        <w:rPr>
          <w:rtl/>
        </w:rPr>
        <w:t>متنا</w:t>
      </w:r>
      <w:r w:rsidRPr="00D92FB2">
        <w:rPr>
          <w:rtl/>
        </w:rPr>
        <w:t>سب با زمان ما نیست نسل ما نیست ، ما</w:t>
      </w:r>
      <w:r>
        <w:rPr>
          <w:rtl/>
        </w:rPr>
        <w:t>‌ی</w:t>
      </w:r>
      <w:r w:rsidRPr="00D92FB2">
        <w:rPr>
          <w:rtl/>
        </w:rPr>
        <w:t>ک نسلی داریم که خیلی</w:t>
      </w:r>
      <w:r>
        <w:rPr>
          <w:rFonts w:hint="cs"/>
          <w:rtl/>
        </w:rPr>
        <w:t>‌</w:t>
      </w:r>
      <w:r w:rsidRPr="00D92FB2">
        <w:rPr>
          <w:rtl/>
        </w:rPr>
        <w:t>هاشون از معلم</w:t>
      </w:r>
      <w:r>
        <w:rPr>
          <w:rtl/>
        </w:rPr>
        <w:t>‌ها</w:t>
      </w:r>
      <w:r w:rsidRPr="00D92FB2">
        <w:rPr>
          <w:rtl/>
        </w:rPr>
        <w:t>شون توی تکلونوژی جلوترن ، بیشتر دانش دارن، بیشتر مسلطن، نسلی داریم که اطلاعات خیلی زیادی در اختیارشه از طریق اینترنت رسانه</w:t>
      </w:r>
      <w:r>
        <w:rPr>
          <w:rtl/>
        </w:rPr>
        <w:t>‌ها</w:t>
      </w:r>
      <w:r w:rsidRPr="00D92FB2">
        <w:rPr>
          <w:rtl/>
        </w:rPr>
        <w:t xml:space="preserve"> ، این کلاس و این محتوا برای این نسل کافی نیست و لازم هست که واقعا معلمین خودشون رو بروز کنن و تلاش بکنن که خودشون رو به این نسل برسونن و هم پایه این نسل باشن و باید از این کلاس خارج شد ، اگر از نظر فیزیکی نشه از این کلاس خارج شد میتونیم از نظر محتوایی و معنایی فراتر از این کلاس</w:t>
      </w:r>
      <w:r>
        <w:rPr>
          <w:rFonts w:hint="cs"/>
          <w:rtl/>
        </w:rPr>
        <w:t>‌</w:t>
      </w:r>
      <w:r w:rsidRPr="00D92FB2">
        <w:rPr>
          <w:rtl/>
        </w:rPr>
        <w:t>های محتوایی بریم ، حتما باید این اتفاق بیفته .</w:t>
      </w:r>
      <w:r w:rsidR="0056552C">
        <w:rPr>
          <w:rFonts w:cs="Calibri" w:hint="cs"/>
          <w:rtl/>
        </w:rPr>
        <w:t>"</w:t>
      </w:r>
    </w:p>
    <w:p w14:paraId="31FF79F9" w14:textId="456BE21C" w:rsidR="00623E32" w:rsidRPr="0056552C" w:rsidRDefault="00623E32" w:rsidP="00302BAA">
      <w:pPr>
        <w:pStyle w:val="ac"/>
        <w:rPr>
          <w:rFonts w:cs="Calibri"/>
          <w:rtl/>
        </w:rPr>
      </w:pPr>
      <w:r>
        <w:rPr>
          <w:rFonts w:hint="cs"/>
          <w:rtl/>
        </w:rPr>
        <w:t xml:space="preserve">کد 21: </w:t>
      </w:r>
      <w:r w:rsidR="0056552C">
        <w:rPr>
          <w:rFonts w:cs="Calibri" w:hint="cs"/>
          <w:rtl/>
        </w:rPr>
        <w:t>"</w:t>
      </w:r>
      <w:r w:rsidRPr="00D92FB2">
        <w:rPr>
          <w:rtl/>
        </w:rPr>
        <w:t>این ساختمون</w:t>
      </w:r>
      <w:r>
        <w:rPr>
          <w:rtl/>
        </w:rPr>
        <w:t>‌ها</w:t>
      </w:r>
      <w:r w:rsidRPr="00D92FB2">
        <w:rPr>
          <w:rtl/>
        </w:rPr>
        <w:t>ی جدید متاسفانه به صورت نیم</w:t>
      </w:r>
      <w:r>
        <w:rPr>
          <w:rFonts w:hint="cs"/>
          <w:rtl/>
        </w:rPr>
        <w:t>‌</w:t>
      </w:r>
      <w:r w:rsidRPr="00D92FB2">
        <w:rPr>
          <w:rtl/>
        </w:rPr>
        <w:t xml:space="preserve">طبقه میسازن </w:t>
      </w:r>
      <w:r>
        <w:rPr>
          <w:rFonts w:hint="cs"/>
          <w:rtl/>
        </w:rPr>
        <w:t>و</w:t>
      </w:r>
      <w:r w:rsidRPr="00D92FB2">
        <w:rPr>
          <w:rtl/>
        </w:rPr>
        <w:t xml:space="preserve"> این نیم</w:t>
      </w:r>
      <w:r>
        <w:rPr>
          <w:rFonts w:hint="cs"/>
          <w:rtl/>
        </w:rPr>
        <w:t>‌</w:t>
      </w:r>
      <w:r w:rsidRPr="00D92FB2">
        <w:rPr>
          <w:rtl/>
        </w:rPr>
        <w:t>طبقه</w:t>
      </w:r>
      <w:r>
        <w:rPr>
          <w:rFonts w:hint="cs"/>
          <w:rtl/>
        </w:rPr>
        <w:t>‌</w:t>
      </w:r>
      <w:r w:rsidRPr="00D92FB2">
        <w:rPr>
          <w:rtl/>
        </w:rPr>
        <w:t>ها باعث میشه که ما نتونیم کنترل خوبی رو</w:t>
      </w:r>
      <w:r>
        <w:rPr>
          <w:rFonts w:hint="cs"/>
          <w:rtl/>
        </w:rPr>
        <w:t>ی</w:t>
      </w:r>
      <w:r w:rsidRPr="00D92FB2">
        <w:rPr>
          <w:rtl/>
        </w:rPr>
        <w:t xml:space="preserve"> بچه</w:t>
      </w:r>
      <w:r>
        <w:rPr>
          <w:rFonts w:hint="cs"/>
          <w:rtl/>
        </w:rPr>
        <w:t>‌</w:t>
      </w:r>
      <w:r w:rsidRPr="00D92FB2">
        <w:rPr>
          <w:rtl/>
        </w:rPr>
        <w:t>ها داشته باشیم</w:t>
      </w:r>
      <w:r>
        <w:rPr>
          <w:rFonts w:hint="cs"/>
          <w:rtl/>
        </w:rPr>
        <w:t>.</w:t>
      </w:r>
      <w:r w:rsidRPr="00D92FB2">
        <w:rPr>
          <w:rtl/>
        </w:rPr>
        <w:t xml:space="preserve"> مثلا تو هر طبقه</w:t>
      </w:r>
      <w:r>
        <w:rPr>
          <w:rFonts w:hint="cs"/>
          <w:rtl/>
        </w:rPr>
        <w:t>‌</w:t>
      </w:r>
      <w:r w:rsidRPr="00D92FB2">
        <w:rPr>
          <w:rtl/>
        </w:rPr>
        <w:t>ای</w:t>
      </w:r>
      <w:r>
        <w:rPr>
          <w:rtl/>
        </w:rPr>
        <w:t>‌</w:t>
      </w:r>
      <w:r>
        <w:rPr>
          <w:rFonts w:hint="cs"/>
          <w:rtl/>
        </w:rPr>
        <w:t xml:space="preserve"> </w:t>
      </w:r>
      <w:r>
        <w:rPr>
          <w:rtl/>
        </w:rPr>
        <w:t>ی</w:t>
      </w:r>
      <w:r w:rsidRPr="00D92FB2">
        <w:rPr>
          <w:rtl/>
        </w:rPr>
        <w:t>هویی می</w:t>
      </w:r>
      <w:r>
        <w:rPr>
          <w:rFonts w:hint="cs"/>
          <w:rtl/>
        </w:rPr>
        <w:t>‌</w:t>
      </w:r>
      <w:r w:rsidRPr="00D92FB2">
        <w:rPr>
          <w:rtl/>
        </w:rPr>
        <w:t xml:space="preserve">بینی سه تا دونه کلاس درست کردن بعد </w:t>
      </w:r>
      <w:r>
        <w:rPr>
          <w:rFonts w:hint="cs"/>
          <w:rtl/>
        </w:rPr>
        <w:t xml:space="preserve">این </w:t>
      </w:r>
      <w:r w:rsidRPr="00D92FB2">
        <w:rPr>
          <w:rtl/>
        </w:rPr>
        <w:t>کلاس</w:t>
      </w:r>
      <w:r>
        <w:rPr>
          <w:rFonts w:hint="cs"/>
          <w:rtl/>
        </w:rPr>
        <w:t>‌</w:t>
      </w:r>
      <w:r w:rsidRPr="00D92FB2">
        <w:rPr>
          <w:rtl/>
        </w:rPr>
        <w:t>ها</w:t>
      </w:r>
      <w:r>
        <w:rPr>
          <w:rtl/>
        </w:rPr>
        <w:t>‌</w:t>
      </w:r>
      <w:r>
        <w:rPr>
          <w:rFonts w:hint="cs"/>
          <w:rtl/>
        </w:rPr>
        <w:t xml:space="preserve"> </w:t>
      </w:r>
      <w:r>
        <w:rPr>
          <w:rtl/>
        </w:rPr>
        <w:t>ی</w:t>
      </w:r>
      <w:r w:rsidRPr="00D92FB2">
        <w:rPr>
          <w:rtl/>
        </w:rPr>
        <w:t>ا اتاق</w:t>
      </w:r>
      <w:r>
        <w:rPr>
          <w:rFonts w:hint="cs"/>
          <w:rtl/>
        </w:rPr>
        <w:t>‌ها،</w:t>
      </w:r>
      <w:r w:rsidRPr="00D92FB2">
        <w:rPr>
          <w:rtl/>
        </w:rPr>
        <w:t xml:space="preserve"> اتاق</w:t>
      </w:r>
      <w:r>
        <w:rPr>
          <w:rFonts w:hint="cs"/>
          <w:rtl/>
        </w:rPr>
        <w:t>‌</w:t>
      </w:r>
      <w:r w:rsidRPr="00D92FB2">
        <w:rPr>
          <w:rtl/>
        </w:rPr>
        <w:t>های کوچیک</w:t>
      </w:r>
      <w:r>
        <w:rPr>
          <w:rFonts w:hint="cs"/>
          <w:rtl/>
        </w:rPr>
        <w:t>.</w:t>
      </w:r>
      <w:r w:rsidRPr="00D92FB2">
        <w:rPr>
          <w:rtl/>
        </w:rPr>
        <w:t xml:space="preserve"> الان ما اتاق</w:t>
      </w:r>
      <w:r>
        <w:rPr>
          <w:rFonts w:hint="cs"/>
          <w:rtl/>
        </w:rPr>
        <w:t>‌</w:t>
      </w:r>
      <w:r w:rsidRPr="00D92FB2">
        <w:rPr>
          <w:rtl/>
        </w:rPr>
        <w:t>ها</w:t>
      </w:r>
      <w:r>
        <w:rPr>
          <w:rFonts w:hint="cs"/>
          <w:rtl/>
        </w:rPr>
        <w:t>ی</w:t>
      </w:r>
      <w:r w:rsidRPr="00D92FB2">
        <w:rPr>
          <w:rtl/>
        </w:rPr>
        <w:t>ی داریم که</w:t>
      </w:r>
      <w:r>
        <w:rPr>
          <w:rtl/>
        </w:rPr>
        <w:t>‌</w:t>
      </w:r>
      <w:r>
        <w:rPr>
          <w:rFonts w:hint="cs"/>
          <w:rtl/>
        </w:rPr>
        <w:t xml:space="preserve"> </w:t>
      </w:r>
      <w:r>
        <w:rPr>
          <w:rtl/>
        </w:rPr>
        <w:t>ی</w:t>
      </w:r>
      <w:r w:rsidRPr="00D92FB2">
        <w:rPr>
          <w:rtl/>
        </w:rPr>
        <w:t>دونه هم نیستن شاید سه چهار تا داشته باشیم که چهار متر اتاقه</w:t>
      </w:r>
      <w:r>
        <w:rPr>
          <w:rFonts w:hint="cs"/>
          <w:rtl/>
        </w:rPr>
        <w:t>.</w:t>
      </w:r>
      <w:r w:rsidRPr="00D92FB2">
        <w:rPr>
          <w:rtl/>
        </w:rPr>
        <w:t xml:space="preserve"> اصلا نمی</w:t>
      </w:r>
      <w:r>
        <w:rPr>
          <w:rFonts w:hint="cs"/>
          <w:rtl/>
        </w:rPr>
        <w:t>‌</w:t>
      </w:r>
      <w:r w:rsidRPr="00D92FB2">
        <w:rPr>
          <w:rtl/>
        </w:rPr>
        <w:t>دونیم اینو چیکار کنیم</w:t>
      </w:r>
      <w:r>
        <w:rPr>
          <w:rFonts w:hint="cs"/>
          <w:rtl/>
        </w:rPr>
        <w:t>،</w:t>
      </w:r>
      <w:r w:rsidRPr="00D92FB2">
        <w:rPr>
          <w:rtl/>
        </w:rPr>
        <w:t xml:space="preserve"> نه میشه دفترش کرد نه</w:t>
      </w:r>
      <w:r>
        <w:rPr>
          <w:rFonts w:hint="cs"/>
          <w:rtl/>
        </w:rPr>
        <w:t xml:space="preserve"> </w:t>
      </w:r>
      <w:r w:rsidRPr="00D92FB2">
        <w:rPr>
          <w:rtl/>
        </w:rPr>
        <w:t xml:space="preserve"> میشه کلاسش کرد حتی</w:t>
      </w:r>
      <w:r>
        <w:rPr>
          <w:rtl/>
        </w:rPr>
        <w:t>‌ی</w:t>
      </w:r>
      <w:r w:rsidRPr="00D92FB2">
        <w:rPr>
          <w:rtl/>
        </w:rPr>
        <w:t>ک فرد هم شاید به سختی بشینه</w:t>
      </w:r>
      <w:r>
        <w:rPr>
          <w:rFonts w:hint="cs"/>
          <w:rtl/>
        </w:rPr>
        <w:t>.</w:t>
      </w:r>
      <w:r w:rsidR="0056552C">
        <w:rPr>
          <w:rFonts w:cs="Calibri" w:hint="cs"/>
          <w:rtl/>
        </w:rPr>
        <w:t>"</w:t>
      </w:r>
    </w:p>
    <w:p w14:paraId="30F721C5" w14:textId="113CEDB3" w:rsidR="00623E32" w:rsidRPr="0056552C" w:rsidRDefault="00623E32" w:rsidP="00302BAA">
      <w:pPr>
        <w:pStyle w:val="ac"/>
        <w:rPr>
          <w:rFonts w:cs="Calibri"/>
          <w:rtl/>
        </w:rPr>
      </w:pPr>
      <w:r>
        <w:rPr>
          <w:rFonts w:hint="cs"/>
          <w:rtl/>
        </w:rPr>
        <w:t xml:space="preserve">کد 29: </w:t>
      </w:r>
      <w:r w:rsidR="0056552C">
        <w:rPr>
          <w:rFonts w:cs="Calibri" w:hint="cs"/>
          <w:rtl/>
        </w:rPr>
        <w:t>"</w:t>
      </w:r>
      <w:r w:rsidRPr="00D92FB2">
        <w:rPr>
          <w:rtl/>
        </w:rPr>
        <w:t>در ایران متاسفانه همه چیز رسمیه، خیلی خیلی خیلی دیگه بخواهیم منعطفش کنیم، مثلا چهارتا دونه گلی که شهرداری هر سال میاره ولی بچه</w:t>
      </w:r>
      <w:r>
        <w:rPr>
          <w:rtl/>
        </w:rPr>
        <w:t>‌ها</w:t>
      </w:r>
      <w:r w:rsidRPr="00D92FB2">
        <w:rPr>
          <w:rtl/>
        </w:rPr>
        <w:t xml:space="preserve"> مسئول نگهداریش نیستن. </w:t>
      </w:r>
      <w:r>
        <w:rPr>
          <w:rtl/>
        </w:rPr>
        <w:t>‌ی</w:t>
      </w:r>
      <w:r w:rsidRPr="00D92FB2">
        <w:rPr>
          <w:rtl/>
        </w:rPr>
        <w:t>عنی معمولا نیروهای خدماتی</w:t>
      </w:r>
      <w:r>
        <w:rPr>
          <w:rtl/>
        </w:rPr>
        <w:t>‌ی</w:t>
      </w:r>
      <w:r w:rsidRPr="00D92FB2">
        <w:rPr>
          <w:rtl/>
        </w:rPr>
        <w:t>ه آبی بدن</w:t>
      </w:r>
      <w:r>
        <w:rPr>
          <w:rFonts w:hint="cs"/>
          <w:rtl/>
        </w:rPr>
        <w:t xml:space="preserve">. </w:t>
      </w:r>
      <w:r w:rsidRPr="00D92FB2">
        <w:rPr>
          <w:rtl/>
        </w:rPr>
        <w:t xml:space="preserve">حتی همون شهرداری که </w:t>
      </w:r>
      <w:r>
        <w:rPr>
          <w:rtl/>
        </w:rPr>
        <w:t>می‌</w:t>
      </w:r>
      <w:r w:rsidRPr="00D92FB2">
        <w:rPr>
          <w:rtl/>
        </w:rPr>
        <w:t xml:space="preserve">آید و اسفندماه تامین </w:t>
      </w:r>
      <w:r>
        <w:rPr>
          <w:rtl/>
        </w:rPr>
        <w:t>می‌</w:t>
      </w:r>
      <w:r w:rsidRPr="00D92FB2">
        <w:rPr>
          <w:rtl/>
        </w:rPr>
        <w:t>کند وسایل ورزشی بزرگسال نصب می‌کند بصورت رایگان در مدرسه، وسایلی که اگر توی پارک دیده باشید. معلم که اصلا وقت نداره، اصلا به درد بچه نمی‌خورد و معمولا استفاده نمی‌شود. اصلا استفاده نمیشه. فقط در همین حد که</w:t>
      </w:r>
      <w:r>
        <w:rPr>
          <w:rtl/>
        </w:rPr>
        <w:t>‌ی</w:t>
      </w:r>
      <w:r w:rsidRPr="00D92FB2">
        <w:rPr>
          <w:rtl/>
        </w:rPr>
        <w:t>ه برتری داشته باشه. در همین حد. این فضا دانش‌آموز به خصوص گریزپا را به سمت مدرسه نمی‌کشاند خیلی جاها.</w:t>
      </w:r>
    </w:p>
    <w:p w14:paraId="13D75404" w14:textId="4D5ED796" w:rsidR="00623E32" w:rsidRPr="0056552C" w:rsidRDefault="00623E32" w:rsidP="00302BAA">
      <w:pPr>
        <w:pStyle w:val="ac"/>
        <w:rPr>
          <w:rFonts w:cs="Calibri"/>
          <w:rtl/>
        </w:rPr>
      </w:pPr>
      <w:r w:rsidRPr="00D92FB2">
        <w:rPr>
          <w:rtl/>
        </w:rPr>
        <w:t>یا شما اگر نگاه کنید بسیاری از دانش آموزان ما در دوره</w:t>
      </w:r>
      <w:r>
        <w:rPr>
          <w:rtl/>
        </w:rPr>
        <w:t>‌ی</w:t>
      </w:r>
      <w:r w:rsidRPr="00D92FB2">
        <w:rPr>
          <w:rtl/>
        </w:rPr>
        <w:t xml:space="preserve"> ابتدایی امکان استفادۀ کامل از تخته را ندارند.</w:t>
      </w:r>
      <w:r>
        <w:rPr>
          <w:rtl/>
        </w:rPr>
        <w:t>‌ی</w:t>
      </w:r>
      <w:r w:rsidRPr="00D92FB2">
        <w:rPr>
          <w:rtl/>
        </w:rPr>
        <w:t>عنی چی؟</w:t>
      </w:r>
      <w:r>
        <w:rPr>
          <w:rtl/>
        </w:rPr>
        <w:t>‌ی</w:t>
      </w:r>
      <w:r w:rsidRPr="00D92FB2">
        <w:rPr>
          <w:rtl/>
        </w:rPr>
        <w:t>عنی تخته مناسب معلم میخ شده به دیوار و بچه</w:t>
      </w:r>
      <w:r>
        <w:rPr>
          <w:rtl/>
        </w:rPr>
        <w:t>‌ی</w:t>
      </w:r>
      <w:r w:rsidRPr="00D92FB2">
        <w:rPr>
          <w:rtl/>
        </w:rPr>
        <w:t xml:space="preserve"> کلاس اولی ما معمولا همون کوچولو کنار تخته </w:t>
      </w:r>
      <w:r>
        <w:rPr>
          <w:rtl/>
        </w:rPr>
        <w:t>می‌</w:t>
      </w:r>
      <w:r w:rsidRPr="00D92FB2">
        <w:rPr>
          <w:rtl/>
        </w:rPr>
        <w:t>نویسه.</w:t>
      </w:r>
      <w:r>
        <w:rPr>
          <w:rtl/>
        </w:rPr>
        <w:t>‌</w:t>
      </w:r>
      <w:r>
        <w:rPr>
          <w:rFonts w:hint="cs"/>
          <w:rtl/>
        </w:rPr>
        <w:t xml:space="preserve"> </w:t>
      </w:r>
      <w:r>
        <w:rPr>
          <w:rtl/>
        </w:rPr>
        <w:t>ی</w:t>
      </w:r>
      <w:r w:rsidRPr="00D92FB2">
        <w:rPr>
          <w:rtl/>
        </w:rPr>
        <w:t>عنی معمولا ن</w:t>
      </w:r>
      <w:r>
        <w:rPr>
          <w:rtl/>
        </w:rPr>
        <w:t>می‌</w:t>
      </w:r>
      <w:r w:rsidRPr="00D92FB2">
        <w:rPr>
          <w:rtl/>
        </w:rPr>
        <w:t>تونه از تخته اون استفاده</w:t>
      </w:r>
      <w:r>
        <w:rPr>
          <w:rFonts w:hint="cs"/>
          <w:rtl/>
        </w:rPr>
        <w:t>‌</w:t>
      </w:r>
      <w:r w:rsidRPr="00D92FB2">
        <w:rPr>
          <w:rtl/>
        </w:rPr>
        <w:t>ای که می</w:t>
      </w:r>
      <w:r>
        <w:rPr>
          <w:rFonts w:hint="cs"/>
          <w:rtl/>
        </w:rPr>
        <w:t>‌</w:t>
      </w:r>
      <w:r w:rsidRPr="00D92FB2">
        <w:rPr>
          <w:rtl/>
        </w:rPr>
        <w:t>خواد رو ببره . در حالیکه در کشورهای دیگه تخته مناسب داریم برای بچه</w:t>
      </w:r>
      <w:r>
        <w:rPr>
          <w:rtl/>
        </w:rPr>
        <w:t>‌ها</w:t>
      </w:r>
      <w:r w:rsidRPr="00D92FB2">
        <w:rPr>
          <w:rtl/>
        </w:rPr>
        <w:t>.</w:t>
      </w:r>
      <w:r w:rsidR="006F0F38">
        <w:rPr>
          <w:rFonts w:hint="cs"/>
          <w:rtl/>
        </w:rPr>
        <w:t xml:space="preserve"> </w:t>
      </w:r>
      <w:r>
        <w:rPr>
          <w:rtl/>
        </w:rPr>
        <w:t>‌ی</w:t>
      </w:r>
      <w:r w:rsidRPr="00D92FB2">
        <w:rPr>
          <w:rtl/>
        </w:rPr>
        <w:t>عنی قابلیت این رو داره که ارتفاعش بالا پایین بشه.</w:t>
      </w:r>
      <w:r>
        <w:rPr>
          <w:rtl/>
        </w:rPr>
        <w:t>‌ی</w:t>
      </w:r>
      <w:r w:rsidRPr="00D92FB2">
        <w:rPr>
          <w:rtl/>
        </w:rPr>
        <w:t>عنی برای دانش آموز کوتاهتر بیاد پایینتر که اون هرچقدرکه دوست داره بتونه استفاده کنه و برای معلم بیاد بالا.</w:t>
      </w:r>
      <w:r w:rsidR="0056552C">
        <w:rPr>
          <w:rFonts w:cs="Calibri" w:hint="cs"/>
          <w:rtl/>
        </w:rPr>
        <w:t>"</w:t>
      </w:r>
    </w:p>
    <w:p w14:paraId="46BEE1F0" w14:textId="77777777" w:rsidR="00623E32" w:rsidRDefault="00623E32" w:rsidP="008D3F23">
      <w:pPr>
        <w:pStyle w:val="1-1-1"/>
      </w:pPr>
      <w:bookmarkStart w:id="137" w:name="_Toc144152793"/>
      <w:bookmarkStart w:id="138" w:name="_Toc144767793"/>
      <w:bookmarkStart w:id="139" w:name="_Hlk143977015"/>
      <w:r>
        <w:rPr>
          <w:rFonts w:hint="cs"/>
          <w:rtl/>
        </w:rPr>
        <w:t>موانع و محدودیت‌های سر راه مدیران برای استفاده‌ از فضاهای‌یادگیری درون و بیرون از مدرسه</w:t>
      </w:r>
      <w:bookmarkEnd w:id="137"/>
      <w:bookmarkEnd w:id="138"/>
    </w:p>
    <w:p w14:paraId="5F77F4B3" w14:textId="7536540D" w:rsidR="00390279" w:rsidRDefault="00390279" w:rsidP="00302BAA">
      <w:pPr>
        <w:pStyle w:val="ac"/>
        <w:rPr>
          <w:rtl/>
        </w:rPr>
      </w:pPr>
      <w:r>
        <w:rPr>
          <w:rFonts w:hint="cs"/>
          <w:rtl/>
        </w:rPr>
        <w:t xml:space="preserve">شرکت‌کنندگان پژوهش در پاسخ به این سوال که </w:t>
      </w:r>
      <w:r>
        <w:rPr>
          <w:rFonts w:hint="cs"/>
          <w:sz w:val="26"/>
          <w:rtl/>
        </w:rPr>
        <w:t>شما</w:t>
      </w:r>
      <w:r w:rsidR="00956048">
        <w:rPr>
          <w:rFonts w:hint="cs"/>
          <w:rtl/>
        </w:rPr>
        <w:t>(مدیر مدرسه)</w:t>
      </w:r>
      <w:r>
        <w:rPr>
          <w:rFonts w:hint="cs"/>
          <w:sz w:val="26"/>
          <w:rtl/>
        </w:rPr>
        <w:t xml:space="preserve"> برای طراحی محیط یادگیری مناسب در مدرسه با چه موانعی روبروهستید؟</w:t>
      </w:r>
      <w:r w:rsidR="00956048">
        <w:rPr>
          <w:rFonts w:hint="cs"/>
          <w:rtl/>
        </w:rPr>
        <w:t xml:space="preserve"> پاسخ‌های زیر را ارائه دادند:</w:t>
      </w:r>
    </w:p>
    <w:p w14:paraId="23EE8EC7" w14:textId="38088C31" w:rsidR="00623E32" w:rsidRDefault="00623E32" w:rsidP="004E07A2">
      <w:pPr>
        <w:pStyle w:val="1-1-1-1"/>
        <w:rPr>
          <w:rtl/>
        </w:rPr>
      </w:pPr>
      <w:bookmarkStart w:id="140" w:name="_Toc144152794"/>
      <w:bookmarkEnd w:id="139"/>
      <w:r>
        <w:rPr>
          <w:rFonts w:hint="cs"/>
          <w:rtl/>
        </w:rPr>
        <w:t>نبود بودجه‌ی</w:t>
      </w:r>
      <w:r w:rsidR="002E66EA">
        <w:rPr>
          <w:rFonts w:hint="cs"/>
          <w:rtl/>
        </w:rPr>
        <w:t xml:space="preserve"> </w:t>
      </w:r>
      <w:r>
        <w:rPr>
          <w:rFonts w:hint="cs"/>
          <w:rtl/>
        </w:rPr>
        <w:t>کافی</w:t>
      </w:r>
      <w:bookmarkEnd w:id="140"/>
    </w:p>
    <w:p w14:paraId="11E832ED" w14:textId="77777777" w:rsidR="00623E32" w:rsidRDefault="00623E32" w:rsidP="00302BAA">
      <w:pPr>
        <w:pStyle w:val="ac"/>
        <w:rPr>
          <w:rtl/>
        </w:rPr>
      </w:pPr>
      <w:r>
        <w:rPr>
          <w:rFonts w:hint="cs"/>
          <w:rtl/>
        </w:rPr>
        <w:t>بسیاری از مدیران به مسائل و مشکلات مالی اشاره می‌کردند و اصلی‌ترین مساله را نداشتن بودجه‌ی کافی برای انجام امور آموزشی می‌دانستند. کمکی هم که از اولیا دریافت می‌شد عمدتا صرف کارهای عمرانی و نگهداشت مدرسه می‌شود.</w:t>
      </w:r>
    </w:p>
    <w:p w14:paraId="13F65E48" w14:textId="3E0EB382" w:rsidR="00623E32" w:rsidRPr="00956048" w:rsidRDefault="00623E32" w:rsidP="00302BAA">
      <w:pPr>
        <w:pStyle w:val="ac"/>
        <w:rPr>
          <w:rFonts w:cs="Calibri"/>
          <w:rtl/>
        </w:rPr>
      </w:pPr>
      <w:r>
        <w:rPr>
          <w:rFonts w:hint="cs"/>
          <w:rtl/>
        </w:rPr>
        <w:t>کد 8:</w:t>
      </w:r>
      <w:r w:rsidR="00956048">
        <w:rPr>
          <w:rFonts w:hint="cs"/>
          <w:rtl/>
        </w:rPr>
        <w:t xml:space="preserve"> </w:t>
      </w:r>
      <w:r w:rsidR="00956048">
        <w:rPr>
          <w:rFonts w:cs="Calibri" w:hint="cs"/>
          <w:rtl/>
        </w:rPr>
        <w:t>"</w:t>
      </w:r>
      <w:r>
        <w:rPr>
          <w:rFonts w:hint="cs"/>
          <w:rtl/>
        </w:rPr>
        <w:t>‌ی</w:t>
      </w:r>
      <w:r w:rsidRPr="00463DB8">
        <w:rPr>
          <w:rtl/>
        </w:rPr>
        <w:t>کی اش مساله</w:t>
      </w:r>
      <w:r>
        <w:rPr>
          <w:rtl/>
        </w:rPr>
        <w:t>‌ی</w:t>
      </w:r>
      <w:r w:rsidRPr="00463DB8">
        <w:rPr>
          <w:rtl/>
        </w:rPr>
        <w:t xml:space="preserve"> مالی است که صد در صد مساله است.</w:t>
      </w:r>
      <w:r w:rsidR="00956048">
        <w:rPr>
          <w:rFonts w:cs="Calibri" w:hint="cs"/>
          <w:rtl/>
        </w:rPr>
        <w:t>"</w:t>
      </w:r>
    </w:p>
    <w:p w14:paraId="6D8B9BC3" w14:textId="6237D431" w:rsidR="00623E32" w:rsidRPr="00956048" w:rsidRDefault="00623E32" w:rsidP="00302BAA">
      <w:pPr>
        <w:pStyle w:val="ac"/>
        <w:rPr>
          <w:rFonts w:cs="Calibri"/>
          <w:rtl/>
        </w:rPr>
      </w:pPr>
      <w:r>
        <w:rPr>
          <w:rFonts w:hint="cs"/>
          <w:rtl/>
        </w:rPr>
        <w:t xml:space="preserve">کد 12: </w:t>
      </w:r>
      <w:r w:rsidR="00956048">
        <w:rPr>
          <w:rFonts w:cs="Calibri" w:hint="cs"/>
          <w:rtl/>
        </w:rPr>
        <w:t>"</w:t>
      </w:r>
      <w:r w:rsidRPr="00463DB8">
        <w:rPr>
          <w:rtl/>
        </w:rPr>
        <w:t>مالی. محدودیت مالی خیلی دارم. معضل اصلی و محدودیت اصلی همون مالیه.</w:t>
      </w:r>
      <w:r>
        <w:rPr>
          <w:rFonts w:hint="cs"/>
          <w:rtl/>
        </w:rPr>
        <w:t xml:space="preserve"> </w:t>
      </w:r>
      <w:r w:rsidRPr="00463DB8">
        <w:rPr>
          <w:rtl/>
        </w:rPr>
        <w:t>ما اینجا باید به کارآفرینی فکر کنیم اینطوری نباشه که فقط از بچه</w:t>
      </w:r>
      <w:r>
        <w:rPr>
          <w:rtl/>
        </w:rPr>
        <w:t>‌ها</w:t>
      </w:r>
      <w:r w:rsidRPr="00463DB8">
        <w:rPr>
          <w:rtl/>
        </w:rPr>
        <w:t>مون بخواهیم دکتر و مهندس بشن. بچه</w:t>
      </w:r>
      <w:r>
        <w:rPr>
          <w:rtl/>
        </w:rPr>
        <w:t>‌ها</w:t>
      </w:r>
      <w:r w:rsidRPr="00463DB8">
        <w:rPr>
          <w:rtl/>
        </w:rPr>
        <w:t>مون باید به سمت کارافرینی پیش برن. همه</w:t>
      </w:r>
      <w:r>
        <w:rPr>
          <w:rtl/>
        </w:rPr>
        <w:t>‌ی</w:t>
      </w:r>
      <w:r w:rsidRPr="00463DB8">
        <w:rPr>
          <w:rtl/>
        </w:rPr>
        <w:t xml:space="preserve"> این کارها رو میشه توی مدرسه انجام داد به شرطی که بودجه و امکاناتش در اختیارمون قرار بگیره و</w:t>
      </w:r>
      <w:r>
        <w:rPr>
          <w:rtl/>
        </w:rPr>
        <w:t>‌ی</w:t>
      </w:r>
      <w:r w:rsidRPr="00463DB8">
        <w:rPr>
          <w:rtl/>
        </w:rPr>
        <w:t>ه سری آدمها که در راس کار</w:t>
      </w:r>
      <w:r>
        <w:rPr>
          <w:rtl/>
        </w:rPr>
        <w:t>‌ی</w:t>
      </w:r>
      <w:r w:rsidRPr="00463DB8">
        <w:rPr>
          <w:rtl/>
        </w:rPr>
        <w:t>ک مجموعه ای قرار میگیرن دگم نباشن.</w:t>
      </w:r>
      <w:r w:rsidR="00956048">
        <w:rPr>
          <w:rFonts w:cs="Calibri" w:hint="cs"/>
          <w:rtl/>
        </w:rPr>
        <w:t>"</w:t>
      </w:r>
    </w:p>
    <w:p w14:paraId="1FE37D1B" w14:textId="75733FB5" w:rsidR="00623E32" w:rsidRPr="00956048" w:rsidRDefault="00623E32" w:rsidP="00302BAA">
      <w:pPr>
        <w:pStyle w:val="ac"/>
        <w:rPr>
          <w:rFonts w:cs="Calibri"/>
          <w:rtl/>
        </w:rPr>
      </w:pPr>
      <w:r>
        <w:rPr>
          <w:rFonts w:hint="cs"/>
          <w:rtl/>
        </w:rPr>
        <w:t xml:space="preserve">کد 14: </w:t>
      </w:r>
      <w:r w:rsidR="00956048">
        <w:rPr>
          <w:rFonts w:cs="Calibri" w:hint="cs"/>
          <w:rtl/>
        </w:rPr>
        <w:t>"</w:t>
      </w:r>
      <w:r w:rsidRPr="00463DB8">
        <w:rPr>
          <w:rtl/>
        </w:rPr>
        <w:t>بله من به شخصه خیلی طرح‌ها و نظرات دارم ولی بخاطر محدودیت‌های مالی نمی‌توانم. همیشه به اولیا می‌گویم، اگر مبلغی که در غیرانتفاعی می‌دهید به من می‌دادید مدرسه گلستان می‌شد ولی متاسفانه همراهی اولیا و آموزش و پرورش و ارگانهای دیگر را نداریم.</w:t>
      </w:r>
      <w:r w:rsidR="00956048">
        <w:rPr>
          <w:rFonts w:cs="Calibri" w:hint="cs"/>
          <w:rtl/>
        </w:rPr>
        <w:t>"</w:t>
      </w:r>
    </w:p>
    <w:p w14:paraId="7543329F" w14:textId="6160020E" w:rsidR="00623E32" w:rsidRDefault="00623E32" w:rsidP="00302BAA">
      <w:pPr>
        <w:pStyle w:val="ac"/>
        <w:rPr>
          <w:rtl/>
        </w:rPr>
      </w:pPr>
      <w:r>
        <w:rPr>
          <w:rFonts w:hint="cs"/>
          <w:rtl/>
        </w:rPr>
        <w:t xml:space="preserve">کد 15: </w:t>
      </w:r>
      <w:r w:rsidR="00956048">
        <w:rPr>
          <w:rFonts w:cs="Calibri" w:hint="cs"/>
          <w:rtl/>
        </w:rPr>
        <w:t>"</w:t>
      </w:r>
      <w:r w:rsidRPr="00463DB8">
        <w:rPr>
          <w:rtl/>
        </w:rPr>
        <w:t>ما مشکل نیرو داریم ما مشکل بودجه داریم. مهم ترینش اینه که ما مشکل مالی داریم و چون مشکل مالی داریم کار انجام نمیشه و جلو نمیره. شاید من بابت اینکه بخوام</w:t>
      </w:r>
      <w:r>
        <w:rPr>
          <w:rtl/>
        </w:rPr>
        <w:t>‌ی</w:t>
      </w:r>
      <w:r w:rsidRPr="00463DB8">
        <w:rPr>
          <w:rtl/>
        </w:rPr>
        <w:t>ه تابلو بخرم ماهها صبر کنم چون پولش رو ندارم.</w:t>
      </w:r>
    </w:p>
    <w:p w14:paraId="2DF9F859" w14:textId="3B3BC44E" w:rsidR="00623E32" w:rsidRPr="00956048" w:rsidRDefault="00623E32" w:rsidP="00302BAA">
      <w:pPr>
        <w:pStyle w:val="ac"/>
        <w:rPr>
          <w:rFonts w:cs="Calibri"/>
          <w:rtl/>
        </w:rPr>
      </w:pPr>
      <w:r w:rsidRPr="00463DB8">
        <w:rPr>
          <w:rtl/>
        </w:rPr>
        <w:t>ما طبیعت اونطور که بدرد بخوره و امنیت بچه رو ما تضمین کنیم نداریم. دوم اینکه من بخوام بچه رو ببرم باید اتوبوس بگیرم. بودجه نداریم. مثلا میخوام ب</w:t>
      </w:r>
      <w:r>
        <w:rPr>
          <w:rFonts w:hint="cs"/>
          <w:rtl/>
        </w:rPr>
        <w:t>0</w:t>
      </w:r>
      <w:r w:rsidRPr="00463DB8">
        <w:rPr>
          <w:rtl/>
        </w:rPr>
        <w:t xml:space="preserve">برم هیومن پارک. حالا جزو مراکز آموزشی خوبه. اما چقدره هزینه اش؟ اصلا میتونیم؟ من اگر باشم قسمت بدن انسان رو اصلا نمیام اینجا آموزش بدم. فضا اونجاست. </w:t>
      </w:r>
      <w:r>
        <w:rPr>
          <w:rtl/>
        </w:rPr>
        <w:t>می‌</w:t>
      </w:r>
      <w:r w:rsidRPr="00463DB8">
        <w:rPr>
          <w:rtl/>
        </w:rPr>
        <w:t>برم بچه</w:t>
      </w:r>
      <w:r>
        <w:rPr>
          <w:rtl/>
        </w:rPr>
        <w:t>‌ها</w:t>
      </w:r>
      <w:r w:rsidRPr="00463DB8">
        <w:rPr>
          <w:rtl/>
        </w:rPr>
        <w:t>م رو اونجا. من بچه</w:t>
      </w:r>
      <w:r>
        <w:rPr>
          <w:rtl/>
        </w:rPr>
        <w:t>‌ها</w:t>
      </w:r>
      <w:r w:rsidRPr="00463DB8">
        <w:rPr>
          <w:rtl/>
        </w:rPr>
        <w:t>ی م 17 رو میتونم ببرم اونجا. 150 تومن بلیطشه 50 تومن اتوبوس میشه 200 تومن. اصلا بچه</w:t>
      </w:r>
      <w:r>
        <w:rPr>
          <w:rtl/>
        </w:rPr>
        <w:t>‌ها</w:t>
      </w:r>
      <w:r w:rsidRPr="00463DB8">
        <w:rPr>
          <w:rtl/>
        </w:rPr>
        <w:t>ی ما کمک مرد</w:t>
      </w:r>
      <w:r>
        <w:rPr>
          <w:rtl/>
        </w:rPr>
        <w:t>می‌</w:t>
      </w:r>
      <w:r w:rsidRPr="00463DB8">
        <w:rPr>
          <w:rtl/>
        </w:rPr>
        <w:t>ن</w:t>
      </w:r>
      <w:r>
        <w:rPr>
          <w:rtl/>
        </w:rPr>
        <w:t>می‌</w:t>
      </w:r>
      <w:r w:rsidRPr="00463DB8">
        <w:rPr>
          <w:rtl/>
        </w:rPr>
        <w:t>تونن بدن. نون شبشون رو ندارن بدن.</w:t>
      </w:r>
      <w:r w:rsidR="00956048">
        <w:rPr>
          <w:rFonts w:cs="Calibri" w:hint="cs"/>
          <w:rtl/>
        </w:rPr>
        <w:t>"</w:t>
      </w:r>
    </w:p>
    <w:p w14:paraId="69B92819" w14:textId="71FE59D7" w:rsidR="00623E32" w:rsidRPr="00956048" w:rsidRDefault="00623E32" w:rsidP="00302BAA">
      <w:pPr>
        <w:pStyle w:val="ac"/>
        <w:rPr>
          <w:rFonts w:cs="Calibri"/>
          <w:rtl/>
        </w:rPr>
      </w:pPr>
      <w:r>
        <w:rPr>
          <w:rFonts w:hint="cs"/>
          <w:rtl/>
        </w:rPr>
        <w:t xml:space="preserve">کد 17: </w:t>
      </w:r>
      <w:r w:rsidR="00956048">
        <w:rPr>
          <w:rFonts w:cs="Calibri" w:hint="cs"/>
          <w:rtl/>
        </w:rPr>
        <w:t>"</w:t>
      </w:r>
      <w:r w:rsidRPr="00463DB8">
        <w:rPr>
          <w:rtl/>
        </w:rPr>
        <w:t>این پتانسیلی هست،</w:t>
      </w:r>
      <w:r>
        <w:rPr>
          <w:rtl/>
        </w:rPr>
        <w:t>‌ی</w:t>
      </w:r>
      <w:r w:rsidRPr="00463DB8">
        <w:rPr>
          <w:rtl/>
        </w:rPr>
        <w:t>عنی</w:t>
      </w:r>
      <w:r>
        <w:rPr>
          <w:rtl/>
        </w:rPr>
        <w:t>‌ی</w:t>
      </w:r>
      <w:r w:rsidRPr="00463DB8">
        <w:rPr>
          <w:rtl/>
        </w:rPr>
        <w:t xml:space="preserve"> طبقه است، دو طبقه است، چهارتا کلاسه، راهروییه، ابعادش مشخصه رنگاش مشخصه.</w:t>
      </w:r>
      <w:r>
        <w:rPr>
          <w:rtl/>
        </w:rPr>
        <w:t>‌ی</w:t>
      </w:r>
      <w:r w:rsidRPr="00463DB8">
        <w:rPr>
          <w:rtl/>
        </w:rPr>
        <w:t xml:space="preserve"> چیز خا</w:t>
      </w:r>
      <w:r>
        <w:rPr>
          <w:rtl/>
        </w:rPr>
        <w:t>می‌</w:t>
      </w:r>
      <w:r w:rsidRPr="00463DB8">
        <w:rPr>
          <w:rtl/>
        </w:rPr>
        <w:t>تحویل میدن دیگه  خب؟ مدیر باید نگاه کنه ببینه اصن پولی داره که خرج بکنه حالا</w:t>
      </w:r>
      <w:r>
        <w:rPr>
          <w:rtl/>
        </w:rPr>
        <w:t>‌ی</w:t>
      </w:r>
      <w:r w:rsidRPr="00463DB8">
        <w:rPr>
          <w:rtl/>
        </w:rPr>
        <w:t xml:space="preserve"> رنگی بزنه به اینجا که بیاد به روانشناسی رنگش؟ وقتی در حال حاضر هم تقریبا میشه گفت میزان کمکی که از طرف مالی به مدارس میشه تقریبا به صفر نزدیکه. خب مدیر هم نمیتونه مانور بده که این راهرو تنگه</w:t>
      </w:r>
      <w:r>
        <w:rPr>
          <w:rtl/>
        </w:rPr>
        <w:t>‌ی</w:t>
      </w:r>
      <w:r w:rsidRPr="00463DB8">
        <w:rPr>
          <w:rtl/>
        </w:rPr>
        <w:t>ا مثلا اگر مثلا شکلش به شکل سنگیه،از شیشه استفاده میشد</w:t>
      </w:r>
      <w:r>
        <w:rPr>
          <w:rtl/>
        </w:rPr>
        <w:t>‌ی</w:t>
      </w:r>
      <w:r w:rsidRPr="00463DB8">
        <w:rPr>
          <w:rtl/>
        </w:rPr>
        <w:t>ا رنگش مثلا قرمزه خیلی هیجانش بالاست میخوام ؟؟ کنم بیارم به سمت؟؟؟ همه اینا  پول میخواد. خیلی عادی بهت بگم، پول لازم داره.</w:t>
      </w:r>
      <w:r w:rsidR="00956048">
        <w:rPr>
          <w:rFonts w:cs="Calibri" w:hint="cs"/>
          <w:rtl/>
        </w:rPr>
        <w:t>"</w:t>
      </w:r>
    </w:p>
    <w:p w14:paraId="7F444901" w14:textId="5EC93242" w:rsidR="00623E32" w:rsidRPr="00956048" w:rsidRDefault="00623E32" w:rsidP="00302BAA">
      <w:pPr>
        <w:pStyle w:val="ac"/>
        <w:rPr>
          <w:rFonts w:cs="Calibri"/>
          <w:rtl/>
        </w:rPr>
      </w:pPr>
      <w:r>
        <w:rPr>
          <w:rFonts w:hint="cs"/>
          <w:rtl/>
        </w:rPr>
        <w:t xml:space="preserve">کد 19: </w:t>
      </w:r>
      <w:r w:rsidR="00956048">
        <w:rPr>
          <w:rFonts w:cs="Calibri" w:hint="cs"/>
          <w:rtl/>
        </w:rPr>
        <w:t>"</w:t>
      </w:r>
      <w:r w:rsidRPr="00463DB8">
        <w:rPr>
          <w:rtl/>
        </w:rPr>
        <w:t>امسال داستانی سر سرویس برای ما درست کرده اند. راننده</w:t>
      </w:r>
      <w:r>
        <w:rPr>
          <w:rtl/>
        </w:rPr>
        <w:t>‌ها</w:t>
      </w:r>
      <w:r w:rsidRPr="00463DB8">
        <w:rPr>
          <w:rtl/>
        </w:rPr>
        <w:t xml:space="preserve"> ناراضی، اولیا پول ن</w:t>
      </w:r>
      <w:r>
        <w:rPr>
          <w:rtl/>
        </w:rPr>
        <w:t>می‌</w:t>
      </w:r>
      <w:r w:rsidRPr="00463DB8">
        <w:rPr>
          <w:rtl/>
        </w:rPr>
        <w:t>دهند. آمدند مثلا شفاف سازی کنند و اذیت کنند. انگار پول داخلش هست.</w:t>
      </w:r>
      <w:r>
        <w:rPr>
          <w:rtl/>
        </w:rPr>
        <w:t>‌ی</w:t>
      </w:r>
      <w:r w:rsidRPr="00463DB8">
        <w:rPr>
          <w:rtl/>
        </w:rPr>
        <w:t xml:space="preserve">ه عده برنامه جدید </w:t>
      </w:r>
      <w:r>
        <w:rPr>
          <w:rtl/>
        </w:rPr>
        <w:t>می‌</w:t>
      </w:r>
      <w:r w:rsidRPr="00463DB8">
        <w:rPr>
          <w:rtl/>
        </w:rPr>
        <w:t xml:space="preserve">نویسند و قرارداد جدید </w:t>
      </w:r>
      <w:r>
        <w:rPr>
          <w:rtl/>
        </w:rPr>
        <w:t>می‌</w:t>
      </w:r>
      <w:r w:rsidRPr="00463DB8">
        <w:rPr>
          <w:rtl/>
        </w:rPr>
        <w:t>نویسند و ... این</w:t>
      </w:r>
      <w:r>
        <w:rPr>
          <w:rtl/>
        </w:rPr>
        <w:t>‌ی</w:t>
      </w:r>
      <w:r w:rsidRPr="00463DB8">
        <w:rPr>
          <w:rtl/>
        </w:rPr>
        <w:t>کیش. سیستم مالی</w:t>
      </w:r>
      <w:r>
        <w:rPr>
          <w:rtl/>
        </w:rPr>
        <w:t>‌ی</w:t>
      </w:r>
      <w:r w:rsidRPr="00463DB8">
        <w:rPr>
          <w:rtl/>
        </w:rPr>
        <w:t xml:space="preserve">کطور دیگر. آن از سیستم سیدایشان. هر روز ذهن آدم را درگیر </w:t>
      </w:r>
      <w:r>
        <w:rPr>
          <w:rtl/>
        </w:rPr>
        <w:t>می‌</w:t>
      </w:r>
      <w:r w:rsidRPr="00463DB8">
        <w:rPr>
          <w:rtl/>
        </w:rPr>
        <w:t>کنند و داستان جدید داریم هر روز. الان اولیا بی نظ</w:t>
      </w:r>
      <w:r>
        <w:rPr>
          <w:rtl/>
        </w:rPr>
        <w:t>می‌</w:t>
      </w:r>
      <w:r w:rsidRPr="00463DB8">
        <w:rPr>
          <w:rtl/>
        </w:rPr>
        <w:t xml:space="preserve">سرویس را به چشم من </w:t>
      </w:r>
      <w:r>
        <w:rPr>
          <w:rtl/>
        </w:rPr>
        <w:t>می‌</w:t>
      </w:r>
      <w:r w:rsidRPr="00463DB8">
        <w:rPr>
          <w:rtl/>
        </w:rPr>
        <w:t>بینند</w:t>
      </w:r>
      <w:r w:rsidRPr="00B92F93">
        <w:rPr>
          <w:rtl/>
        </w:rPr>
        <w:t>.</w:t>
      </w:r>
      <w:r>
        <w:rPr>
          <w:rFonts w:hint="cs"/>
          <w:rtl/>
        </w:rPr>
        <w:t>‌ی</w:t>
      </w:r>
      <w:r w:rsidRPr="00B92F93">
        <w:rPr>
          <w:rtl/>
        </w:rPr>
        <w:t>ه کار من مدیر پول گرفتن است. همه اش درگیر کارهای عمرانی و اختلاف حل کردن و .. هست. مدیر نباید درگیر کار مالی باشد که. نمیرسیم اصلا کار آموزشی انجام بدیم.</w:t>
      </w:r>
      <w:r w:rsidR="00956048">
        <w:rPr>
          <w:rFonts w:cs="Calibri" w:hint="cs"/>
          <w:rtl/>
        </w:rPr>
        <w:t>"</w:t>
      </w:r>
    </w:p>
    <w:p w14:paraId="79B1AA37" w14:textId="77777777" w:rsidR="00623E32" w:rsidRDefault="00623E32" w:rsidP="004E07A2">
      <w:pPr>
        <w:pStyle w:val="1-1-1-1"/>
        <w:rPr>
          <w:rtl/>
        </w:rPr>
      </w:pPr>
      <w:bookmarkStart w:id="141" w:name="_Toc144152795"/>
      <w:r>
        <w:rPr>
          <w:rFonts w:hint="cs"/>
          <w:rtl/>
        </w:rPr>
        <w:t>تبدیل شدن به مدیر عمرانی</w:t>
      </w:r>
      <w:bookmarkEnd w:id="141"/>
    </w:p>
    <w:p w14:paraId="2FDBEDC0" w14:textId="77777777" w:rsidR="00623E32" w:rsidRDefault="00623E32" w:rsidP="00302BAA">
      <w:pPr>
        <w:pStyle w:val="ac"/>
        <w:rPr>
          <w:rtl/>
        </w:rPr>
      </w:pPr>
      <w:r>
        <w:rPr>
          <w:rFonts w:hint="cs"/>
          <w:rtl/>
        </w:rPr>
        <w:t>بخش قابل توجهی از مدیران به درگیری زیاد از حد به مسائل عمرانی ساختمان اشاره می‌کردند که آنها را از مساله‌ی آموزش بازمی‌دارد. در ادامه برخی از صحبت‌های ایشان آورده شده‌است:</w:t>
      </w:r>
    </w:p>
    <w:p w14:paraId="233CBCA3" w14:textId="172565AD" w:rsidR="00623E32" w:rsidRPr="00956048" w:rsidRDefault="00623E32" w:rsidP="00302BAA">
      <w:pPr>
        <w:pStyle w:val="ac"/>
        <w:rPr>
          <w:rFonts w:cs="Calibri"/>
          <w:rtl/>
        </w:rPr>
      </w:pPr>
      <w:r>
        <w:rPr>
          <w:rFonts w:hint="cs"/>
          <w:rtl/>
        </w:rPr>
        <w:t xml:space="preserve">کد 3: </w:t>
      </w:r>
      <w:r w:rsidR="00956048">
        <w:rPr>
          <w:rFonts w:cs="Calibri" w:hint="cs"/>
          <w:rtl/>
        </w:rPr>
        <w:t>"</w:t>
      </w:r>
      <w:r w:rsidRPr="00463DB8">
        <w:rPr>
          <w:rtl/>
        </w:rPr>
        <w:t>بیست میلیون لرزگیر پله زدیم، بیست میلیون منبع اب رو تعمیر کردیم.</w:t>
      </w:r>
      <w:r w:rsidR="00956048">
        <w:rPr>
          <w:rFonts w:cs="Calibri" w:hint="cs"/>
          <w:rtl/>
        </w:rPr>
        <w:t>"</w:t>
      </w:r>
    </w:p>
    <w:p w14:paraId="6C1D838B" w14:textId="5A1EA8AC" w:rsidR="00623E32" w:rsidRPr="00956048" w:rsidRDefault="00623E32" w:rsidP="00302BAA">
      <w:pPr>
        <w:pStyle w:val="ac"/>
        <w:rPr>
          <w:rFonts w:cs="Calibri"/>
          <w:rtl/>
        </w:rPr>
      </w:pPr>
      <w:r>
        <w:rPr>
          <w:rFonts w:hint="cs"/>
          <w:rtl/>
        </w:rPr>
        <w:t xml:space="preserve">کد 4: </w:t>
      </w:r>
      <w:r w:rsidR="00956048">
        <w:rPr>
          <w:rFonts w:cs="Calibri" w:hint="cs"/>
          <w:rtl/>
        </w:rPr>
        <w:t>"</w:t>
      </w:r>
      <w:r w:rsidRPr="00463DB8">
        <w:rPr>
          <w:rtl/>
        </w:rPr>
        <w:t>من انقدر در مدارس بودم. ما تنها مدیر آموزشی نیستیم، بیشتر مدیر عمرانی هستیم. من باید هم و غمم در مدرسه روی آموزش باشه بیشتر. برنامه ریی کنم برای آموزشهای مختلف دانش آموزهای مختلف، معلم و اولیا. ولی ما متاسفانه بیشتر هم و غممان روی کارهای عمرانی زیرساختی مدرسه است. مثلا</w:t>
      </w:r>
      <w:r>
        <w:rPr>
          <w:rtl/>
        </w:rPr>
        <w:t>‌ی</w:t>
      </w:r>
      <w:r w:rsidRPr="00463DB8">
        <w:rPr>
          <w:rtl/>
        </w:rPr>
        <w:t>ه مدرسه ای مثل اینجا که سال 66ساخته شده و الان چهل پنجاه ساله، این ساختمان فرسوده شده و دائم باید بهش برسی. سیم کشی، لوله کشی ... من همه اش فکرم این است که</w:t>
      </w:r>
      <w:r>
        <w:rPr>
          <w:rtl/>
        </w:rPr>
        <w:t>‌ی</w:t>
      </w:r>
      <w:r w:rsidRPr="00463DB8">
        <w:rPr>
          <w:rtl/>
        </w:rPr>
        <w:t>ک وقت اتفاقی نیفتد، از نظر ایمنی مشکل نداشته باشد. البته جزو وظایفمان هم هست ولی ما در اصل مدیریت آموزشی هستیم. من باید مهندس معماری باشم، مهندس عمران باشم. حسابدار باشم، روانشناس باشه، مدیر آموزشی باشه. همۀ مشاغل رو دستی بهش داشته باشه. من الان باید تشخیص بدم این دیوار الان خراب نشه، این سیم کشی مشکل ساز نشه و مشابه این اتفاقات.</w:t>
      </w:r>
      <w:r w:rsidR="00956048">
        <w:rPr>
          <w:rFonts w:cs="Calibri" w:hint="cs"/>
          <w:rtl/>
        </w:rPr>
        <w:t>"</w:t>
      </w:r>
    </w:p>
    <w:p w14:paraId="434C4C87" w14:textId="71B31609" w:rsidR="00623E32" w:rsidRPr="00956048" w:rsidRDefault="00623E32" w:rsidP="00302BAA">
      <w:pPr>
        <w:pStyle w:val="ac"/>
        <w:rPr>
          <w:rFonts w:cs="Calibri"/>
          <w:rtl/>
        </w:rPr>
      </w:pPr>
      <w:r>
        <w:rPr>
          <w:rFonts w:hint="cs"/>
          <w:rtl/>
        </w:rPr>
        <w:t xml:space="preserve">کد 14: </w:t>
      </w:r>
      <w:r w:rsidR="00956048">
        <w:rPr>
          <w:rFonts w:cs="Calibri" w:hint="cs"/>
          <w:rtl/>
        </w:rPr>
        <w:t>"</w:t>
      </w:r>
      <w:r w:rsidRPr="00463DB8">
        <w:rPr>
          <w:rtl/>
        </w:rPr>
        <w:t>مثلا کارهای تدارکاتی که داریم. مدیر نباید درگیر این مسائل باشد. موتورخانه سوراخ شد من و مدیر شیفت صبح بیش از</w:t>
      </w:r>
      <w:r>
        <w:rPr>
          <w:rtl/>
        </w:rPr>
        <w:t>‌ی</w:t>
      </w:r>
      <w:r w:rsidRPr="00463DB8">
        <w:rPr>
          <w:rtl/>
        </w:rPr>
        <w:t>ک ماهست درگیرش هستیم. باید جایی باشد که پشتیبانی کند و مدیر دخیل و درگیر نباشد. در صورتیکه صفر تا صد کار با خودمان است.</w:t>
      </w:r>
      <w:r>
        <w:rPr>
          <w:rFonts w:hint="cs"/>
          <w:rtl/>
        </w:rPr>
        <w:t xml:space="preserve"> </w:t>
      </w:r>
      <w:r w:rsidRPr="00463DB8">
        <w:rPr>
          <w:rFonts w:eastAsiaTheme="majorEastAsia"/>
          <w:kern w:val="28"/>
          <w:rtl/>
        </w:rPr>
        <w:t>نباید اینطور باشد که وقتی که من صرف کارهای عمرانی می‌کنم انقدر زیاد باشد. این وقت باید صرف مسائل آموزشی بشود. مدیر باید کارهای برنامه‌ریزی آموزشی و پرورشی‌اش را انجام بدهد که من هم از توان خودم و توان همکارانم بخواهم استفاده کنم. من مدام باید دنبال این و آن و در حال التماس کردن از این و آن باشم که بیایند و کار را انجام دهند</w:t>
      </w:r>
      <w:r>
        <w:rPr>
          <w:rFonts w:eastAsiaTheme="majorEastAsia"/>
          <w:kern w:val="28"/>
          <w:rtl/>
        </w:rPr>
        <w:t>‌ی</w:t>
      </w:r>
      <w:r w:rsidRPr="00463DB8">
        <w:rPr>
          <w:rFonts w:eastAsiaTheme="majorEastAsia"/>
          <w:kern w:val="28"/>
          <w:rtl/>
        </w:rPr>
        <w:t>ا کمک کنند. وقت و هزینه برای اینها صرف می‌شود. شده‌ایم مدیر تدارکاتی.</w:t>
      </w:r>
      <w:r w:rsidR="00956048">
        <w:rPr>
          <w:rFonts w:eastAsiaTheme="majorEastAsia" w:cs="Calibri" w:hint="cs"/>
          <w:kern w:val="28"/>
          <w:rtl/>
        </w:rPr>
        <w:t>"</w:t>
      </w:r>
    </w:p>
    <w:p w14:paraId="6120B992" w14:textId="74D34C64" w:rsidR="00623E32" w:rsidRDefault="00623E32" w:rsidP="00302BAA">
      <w:pPr>
        <w:pStyle w:val="ac"/>
        <w:rPr>
          <w:rFonts w:eastAsiaTheme="majorEastAsia" w:cs="Calibri"/>
          <w:kern w:val="28"/>
          <w:rtl/>
        </w:rPr>
      </w:pPr>
      <w:r w:rsidRPr="00675835">
        <w:rPr>
          <w:rFonts w:hint="cs"/>
          <w:rtl/>
        </w:rPr>
        <w:t xml:space="preserve">کد 21: </w:t>
      </w:r>
      <w:r w:rsidR="00956048">
        <w:rPr>
          <w:rFonts w:cs="Calibri" w:hint="cs"/>
          <w:rtl/>
        </w:rPr>
        <w:t>"</w:t>
      </w:r>
      <w:r w:rsidRPr="00675835">
        <w:rPr>
          <w:rtl/>
        </w:rPr>
        <w:t xml:space="preserve">الان مدیرهای مدارس اکثرا درگیر کار عمرانی و مالی هستند. به ما  آمدند و گفته بودند مدیر باید مهر و آبان برود سر کلاسها و بررسی کند. ما میگفتیم شما اصلا اجازه </w:t>
      </w:r>
      <w:r>
        <w:rPr>
          <w:rtl/>
        </w:rPr>
        <w:t>می‌</w:t>
      </w:r>
      <w:r w:rsidRPr="00675835">
        <w:rPr>
          <w:rtl/>
        </w:rPr>
        <w:t>دهید ما فرصت داشته باشیم برویم سر کلاسها؟</w:t>
      </w:r>
      <w:r>
        <w:rPr>
          <w:rtl/>
        </w:rPr>
        <w:t>‌ی</w:t>
      </w:r>
      <w:r w:rsidRPr="00675835">
        <w:rPr>
          <w:rtl/>
        </w:rPr>
        <w:t xml:space="preserve">عنی انقدر درگیر چیزهای متفرقه </w:t>
      </w:r>
      <w:r>
        <w:rPr>
          <w:rtl/>
        </w:rPr>
        <w:t>می‌</w:t>
      </w:r>
      <w:r w:rsidRPr="00675835">
        <w:rPr>
          <w:rtl/>
        </w:rPr>
        <w:t>شویم کار آموزشی را که باید انجام دهیم ن</w:t>
      </w:r>
      <w:r>
        <w:rPr>
          <w:rtl/>
        </w:rPr>
        <w:t>می‌</w:t>
      </w:r>
      <w:r w:rsidRPr="00675835">
        <w:rPr>
          <w:rtl/>
        </w:rPr>
        <w:t>توانیم به درستی انجام دهیم.</w:t>
      </w:r>
      <w:r>
        <w:rPr>
          <w:rFonts w:hint="cs"/>
          <w:rtl/>
        </w:rPr>
        <w:t xml:space="preserve"> </w:t>
      </w:r>
      <w:r w:rsidRPr="00463DB8">
        <w:rPr>
          <w:rFonts w:eastAsiaTheme="majorEastAsia"/>
          <w:kern w:val="28"/>
          <w:rtl/>
        </w:rPr>
        <w:t>روز تعطیل که من اومدم به</w:t>
      </w:r>
      <w:r>
        <w:rPr>
          <w:rFonts w:eastAsiaTheme="majorEastAsia"/>
          <w:kern w:val="28"/>
          <w:rtl/>
        </w:rPr>
        <w:t>‌ی</w:t>
      </w:r>
      <w:r w:rsidRPr="00463DB8">
        <w:rPr>
          <w:rFonts w:eastAsiaTheme="majorEastAsia"/>
          <w:kern w:val="28"/>
          <w:rtl/>
        </w:rPr>
        <w:t>ه سری کارهام برسم بازهم کارم عقب میفته.</w:t>
      </w:r>
      <w:r>
        <w:rPr>
          <w:rFonts w:eastAsiaTheme="majorEastAsia"/>
          <w:kern w:val="28"/>
          <w:rtl/>
        </w:rPr>
        <w:t>‌ی</w:t>
      </w:r>
      <w:r w:rsidRPr="00463DB8">
        <w:rPr>
          <w:rFonts w:eastAsiaTheme="majorEastAsia"/>
          <w:kern w:val="28"/>
          <w:rtl/>
        </w:rPr>
        <w:t>ه کار من مدیر پول گرفتن است. همه اش درگیر کارهای عمرانی و اختلاف حل کردن و .. هست. مدیر نباید درگیر کار مالی باشد که. نمیرسیم اصلا کار آموزشی انجام بدیم.</w:t>
      </w:r>
      <w:r w:rsidR="00956048">
        <w:rPr>
          <w:rFonts w:eastAsiaTheme="majorEastAsia" w:cs="Calibri" w:hint="cs"/>
          <w:kern w:val="28"/>
          <w:rtl/>
        </w:rPr>
        <w:t>"</w:t>
      </w:r>
    </w:p>
    <w:p w14:paraId="7EF21CE7" w14:textId="69F49D85" w:rsidR="005636B2" w:rsidRPr="00956048" w:rsidRDefault="005636B2" w:rsidP="00302BAA">
      <w:pPr>
        <w:pStyle w:val="ac"/>
        <w:rPr>
          <w:rFonts w:eastAsiaTheme="majorEastAsia" w:cs="Calibri"/>
          <w:kern w:val="28"/>
          <w:rtl/>
        </w:rPr>
      </w:pPr>
      <w:r>
        <w:rPr>
          <w:rFonts w:eastAsiaTheme="majorEastAsia" w:cs="Calibri" w:hint="cs"/>
          <w:kern w:val="28"/>
          <w:rtl/>
        </w:rPr>
        <w:t>کد 22: "</w:t>
      </w:r>
      <w:r>
        <w:rPr>
          <w:rtl/>
        </w:rPr>
        <w:t xml:space="preserve"> بازهم او یک درجۀ خوبی داده. عمرانی خوبست. قریب به اتفاق مدیر اجرایی‌اند. یعنی مجری آن چیزهایی که بالادستی ازشان انتظار دارد که انجام بدهند.</w:t>
      </w:r>
      <w:r>
        <w:rPr>
          <w:rFonts w:hint="cs"/>
          <w:rtl/>
        </w:rPr>
        <w:t>"</w:t>
      </w:r>
    </w:p>
    <w:p w14:paraId="3F7C10C6" w14:textId="77777777" w:rsidR="00623E32" w:rsidRDefault="00623E32" w:rsidP="004E07A2">
      <w:pPr>
        <w:pStyle w:val="1-1-1-1"/>
        <w:rPr>
          <w:rtl/>
        </w:rPr>
      </w:pPr>
      <w:bookmarkStart w:id="142" w:name="_Toc144152796"/>
      <w:bookmarkStart w:id="143" w:name="_Hlk143978919"/>
      <w:r>
        <w:rPr>
          <w:rFonts w:hint="cs"/>
          <w:rtl/>
        </w:rPr>
        <w:t>قوانین دست و پاگیر و پاسخگوئی مدیر</w:t>
      </w:r>
      <w:bookmarkEnd w:id="142"/>
    </w:p>
    <w:p w14:paraId="159C43A4" w14:textId="4372315D" w:rsidR="00623E32" w:rsidRPr="005636B2" w:rsidRDefault="00623E32" w:rsidP="00302BAA">
      <w:pPr>
        <w:pStyle w:val="ac"/>
        <w:rPr>
          <w:rFonts w:cs="Calibri"/>
          <w:rtl/>
        </w:rPr>
      </w:pPr>
      <w:bookmarkStart w:id="144" w:name="_Hlk143978967"/>
      <w:bookmarkEnd w:id="143"/>
      <w:r>
        <w:rPr>
          <w:rFonts w:hint="cs"/>
          <w:rtl/>
        </w:rPr>
        <w:t xml:space="preserve">کد 2: </w:t>
      </w:r>
      <w:r w:rsidR="005636B2">
        <w:rPr>
          <w:rFonts w:cs="Calibri" w:hint="cs"/>
          <w:rtl/>
        </w:rPr>
        <w:t>"</w:t>
      </w:r>
      <w:r w:rsidRPr="00463DB8">
        <w:rPr>
          <w:rtl/>
        </w:rPr>
        <w:t>خیلی ، خیلی</w:t>
      </w:r>
      <w:r>
        <w:rPr>
          <w:rtl/>
        </w:rPr>
        <w:t>‌ها</w:t>
      </w:r>
      <w:r w:rsidRPr="00463DB8">
        <w:rPr>
          <w:rtl/>
        </w:rPr>
        <w:t xml:space="preserve"> از اتفاقاتی که در اردوها می‌افتد واهمه دارند مثلاً خدایی نکرده</w:t>
      </w:r>
      <w:r>
        <w:rPr>
          <w:rtl/>
        </w:rPr>
        <w:t>‌ی</w:t>
      </w:r>
      <w:r w:rsidRPr="00463DB8">
        <w:rPr>
          <w:rtl/>
        </w:rPr>
        <w:t>ک اتفاق برای بچه‌ها رخ بده باید پاسخگو باشیم در نهایت جواب صفر و صدی اتفاقات با مدیر هست</w:t>
      </w:r>
      <w:r>
        <w:rPr>
          <w:rFonts w:hint="cs"/>
          <w:rtl/>
        </w:rPr>
        <w:t>.</w:t>
      </w:r>
      <w:r w:rsidR="005636B2">
        <w:rPr>
          <w:rFonts w:cs="Calibri" w:hint="cs"/>
          <w:rtl/>
        </w:rPr>
        <w:t>"</w:t>
      </w:r>
    </w:p>
    <w:p w14:paraId="26DB9789" w14:textId="3D15C61F" w:rsidR="00623E32" w:rsidRPr="005636B2" w:rsidRDefault="00623E32" w:rsidP="00302BAA">
      <w:pPr>
        <w:pStyle w:val="ac"/>
        <w:rPr>
          <w:rFonts w:cs="Calibri"/>
          <w:rtl/>
        </w:rPr>
      </w:pPr>
      <w:r>
        <w:rPr>
          <w:rFonts w:hint="cs"/>
          <w:rtl/>
        </w:rPr>
        <w:t xml:space="preserve">کد 4: </w:t>
      </w:r>
      <w:r w:rsidR="005636B2">
        <w:rPr>
          <w:rFonts w:cs="Calibri" w:hint="cs"/>
          <w:rtl/>
        </w:rPr>
        <w:t>"</w:t>
      </w:r>
      <w:r w:rsidRPr="00463DB8">
        <w:rPr>
          <w:rtl/>
        </w:rPr>
        <w:t>انقدر همه چیز رو نمینداختن گردن مدیر. الان</w:t>
      </w:r>
      <w:r>
        <w:rPr>
          <w:rtl/>
        </w:rPr>
        <w:t>‌ی</w:t>
      </w:r>
      <w:r w:rsidRPr="00463DB8">
        <w:rPr>
          <w:rtl/>
        </w:rPr>
        <w:t xml:space="preserve">کی از مدارس دانش آموز دیابت داشته و او در مدرسه برایش مشکل بوجود آمده. خب دیابت داشته و پدر و مادر میدونستن. بعد میان میندازن گردن مدرسه که شما حواستون نبوده و .. در خانه هزارتا اتفاق میفته اما در مدرسه همه چیز گردن مدیر است و بعد هزارتا داستان برایش درست </w:t>
      </w:r>
      <w:r>
        <w:rPr>
          <w:rtl/>
        </w:rPr>
        <w:t>می‌</w:t>
      </w:r>
      <w:r w:rsidRPr="00463DB8">
        <w:rPr>
          <w:rtl/>
        </w:rPr>
        <w:t>کنند. اینها خیلی سخت است. اصلا در بخشنامه و دستورالعمل (</w:t>
      </w:r>
      <w:r>
        <w:rPr>
          <w:rtl/>
        </w:rPr>
        <w:t>می‌</w:t>
      </w:r>
      <w:r w:rsidRPr="00463DB8">
        <w:rPr>
          <w:rtl/>
        </w:rPr>
        <w:t>نویسند) مسئول برنامه مدیر است، مسئولیت بعهده</w:t>
      </w:r>
      <w:r>
        <w:rPr>
          <w:rtl/>
        </w:rPr>
        <w:t>‌ی</w:t>
      </w:r>
      <w:r w:rsidRPr="00463DB8">
        <w:rPr>
          <w:rtl/>
        </w:rPr>
        <w:t xml:space="preserve"> مدیر است. خب من وقتی ببینم این همه مسئولیت دارم خب مجبورم که محتاط تر عمل کنم دیگه. هرچیزی رو اجازه ندم. وگرنه کاری نداره که بگیم خب صف بکشیم و بریم علوممان را توی پارک دم در درس بدهیم ولی اگر بچه افتاد همینجا دم در و پایش پیچ خورد پدر و مادر میگن برای چی رفت جلوی در؟ چرا اصلا بردینش بیورن؟ کی به شما گفت؟ هزارتا اتفاق میفته. مجبوریم که محتاط پیش بریم.</w:t>
      </w:r>
      <w:r w:rsidR="005636B2">
        <w:rPr>
          <w:rFonts w:cs="Calibri" w:hint="cs"/>
          <w:rtl/>
        </w:rPr>
        <w:t>"</w:t>
      </w:r>
    </w:p>
    <w:p w14:paraId="51513C02" w14:textId="7FE678DE" w:rsidR="00623E32" w:rsidRPr="00B43561" w:rsidRDefault="00623E32" w:rsidP="00302BAA">
      <w:pPr>
        <w:pStyle w:val="ac"/>
        <w:rPr>
          <w:rFonts w:cs="Calibri"/>
          <w:rtl/>
        </w:rPr>
      </w:pPr>
      <w:r>
        <w:rPr>
          <w:rFonts w:hint="cs"/>
          <w:rtl/>
        </w:rPr>
        <w:t>کد 8:</w:t>
      </w:r>
      <w:r w:rsidR="005636B2">
        <w:rPr>
          <w:rFonts w:hint="cs"/>
          <w:rtl/>
        </w:rPr>
        <w:t xml:space="preserve"> </w:t>
      </w:r>
      <w:r w:rsidR="005636B2">
        <w:rPr>
          <w:rFonts w:cs="Calibri" w:hint="cs"/>
          <w:rtl/>
        </w:rPr>
        <w:t>"</w:t>
      </w:r>
      <w:r w:rsidRPr="005636B2">
        <w:rPr>
          <w:rFonts w:hint="cs"/>
          <w:rtl/>
        </w:rPr>
        <w:t>‌ی</w:t>
      </w:r>
      <w:r w:rsidRPr="005636B2">
        <w:rPr>
          <w:rtl/>
        </w:rPr>
        <w:t>کی دوبار همکارها</w:t>
      </w:r>
      <w:r w:rsidRPr="005636B2">
        <w:rPr>
          <w:rFonts w:hint="cs"/>
          <w:rtl/>
        </w:rPr>
        <w:t xml:space="preserve"> (از </w:t>
      </w:r>
      <w:r w:rsidRPr="005636B2">
        <w:rPr>
          <w:rtl/>
        </w:rPr>
        <w:t>فضای</w:t>
      </w:r>
      <w:r w:rsidRPr="00463DB8">
        <w:rPr>
          <w:rtl/>
        </w:rPr>
        <w:t xml:space="preserve"> باز و پارک</w:t>
      </w:r>
      <w:r w:rsidR="009B54E7">
        <w:rPr>
          <w:rFonts w:hint="cs"/>
          <w:rtl/>
        </w:rPr>
        <w:t>‌</w:t>
      </w:r>
      <w:r w:rsidRPr="00463DB8">
        <w:rPr>
          <w:rtl/>
        </w:rPr>
        <w:t>های اطراف</w:t>
      </w:r>
      <w:r>
        <w:rPr>
          <w:rFonts w:hint="cs"/>
          <w:bCs/>
          <w:rtl/>
        </w:rPr>
        <w:t>)</w:t>
      </w:r>
      <w:r w:rsidRPr="00463DB8">
        <w:rPr>
          <w:rtl/>
        </w:rPr>
        <w:t xml:space="preserve"> استفاده کرده</w:t>
      </w:r>
      <w:r w:rsidR="009B54E7">
        <w:rPr>
          <w:rFonts w:hint="cs"/>
          <w:rtl/>
        </w:rPr>
        <w:t>‌</w:t>
      </w:r>
      <w:r w:rsidRPr="00463DB8">
        <w:rPr>
          <w:rtl/>
        </w:rPr>
        <w:t>اند</w:t>
      </w:r>
      <w:r w:rsidR="009B54E7">
        <w:rPr>
          <w:rFonts w:hint="cs"/>
          <w:rtl/>
        </w:rPr>
        <w:t xml:space="preserve"> </w:t>
      </w:r>
      <w:r w:rsidRPr="00463DB8">
        <w:rPr>
          <w:rtl/>
        </w:rPr>
        <w:t>اما نه به این شکل که دانش آموز ببرند. استفاده از برگ</w:t>
      </w:r>
      <w:r w:rsidR="009B54E7">
        <w:rPr>
          <w:rFonts w:hint="cs"/>
          <w:rtl/>
        </w:rPr>
        <w:t>‌</w:t>
      </w:r>
      <w:r w:rsidRPr="00463DB8">
        <w:rPr>
          <w:rtl/>
        </w:rPr>
        <w:t xml:space="preserve">ها و </w:t>
      </w:r>
      <w:r w:rsidR="009B54E7">
        <w:rPr>
          <w:rFonts w:hint="cs"/>
          <w:rtl/>
        </w:rPr>
        <w:t xml:space="preserve">غیره </w:t>
      </w:r>
      <w:r w:rsidRPr="00463DB8">
        <w:rPr>
          <w:rtl/>
        </w:rPr>
        <w:t>ولی خیلی ن</w:t>
      </w:r>
      <w:r>
        <w:rPr>
          <w:rtl/>
        </w:rPr>
        <w:t>می‌</w:t>
      </w:r>
      <w:r w:rsidRPr="00463DB8">
        <w:rPr>
          <w:rtl/>
        </w:rPr>
        <w:t>شود استفاده کرد. ما مدارس محدودیتهایی داریم که به راحتی ن</w:t>
      </w:r>
      <w:r>
        <w:rPr>
          <w:rtl/>
        </w:rPr>
        <w:t>می‌</w:t>
      </w:r>
      <w:r w:rsidRPr="00463DB8">
        <w:rPr>
          <w:rtl/>
        </w:rPr>
        <w:t>توانیم استفاده کنیم. محدودیت</w:t>
      </w:r>
      <w:r>
        <w:rPr>
          <w:rtl/>
        </w:rPr>
        <w:t>‌ها</w:t>
      </w:r>
      <w:r w:rsidRPr="00463DB8">
        <w:rPr>
          <w:rtl/>
        </w:rPr>
        <w:t>ی اردویی و مجوزی. هر مدیری ترجیح میده که دانش آموزان رو از مدرسه بیرون نبره. آرامشش اینطوری بیشتر است.</w:t>
      </w:r>
      <w:r>
        <w:rPr>
          <w:rFonts w:hint="cs"/>
          <w:bCs/>
          <w:rtl/>
        </w:rPr>
        <w:t xml:space="preserve"> </w:t>
      </w:r>
      <w:r w:rsidRPr="00463DB8">
        <w:rPr>
          <w:rtl/>
        </w:rPr>
        <w:t xml:space="preserve">تبعاتی که خدای نکرده </w:t>
      </w:r>
      <w:r>
        <w:rPr>
          <w:rtl/>
        </w:rPr>
        <w:t>می‌</w:t>
      </w:r>
      <w:r w:rsidRPr="00463DB8">
        <w:rPr>
          <w:rtl/>
        </w:rPr>
        <w:t>تواند داشته باشد و شامل حالت بشود. سختی قبلش هم بماند. در هر صورت</w:t>
      </w:r>
      <w:r>
        <w:rPr>
          <w:rtl/>
        </w:rPr>
        <w:t>‌ی</w:t>
      </w:r>
      <w:r w:rsidRPr="00463DB8">
        <w:rPr>
          <w:rtl/>
        </w:rPr>
        <w:t>ک نوع ریسک است.</w:t>
      </w:r>
      <w:r w:rsidR="00B43561">
        <w:rPr>
          <w:rFonts w:cs="Calibri" w:hint="cs"/>
          <w:rtl/>
        </w:rPr>
        <w:t>"</w:t>
      </w:r>
    </w:p>
    <w:p w14:paraId="3477FF61" w14:textId="28E04606" w:rsidR="00623E32" w:rsidRPr="00B43561" w:rsidRDefault="00623E32" w:rsidP="00302BAA">
      <w:pPr>
        <w:pStyle w:val="ac"/>
        <w:rPr>
          <w:rFonts w:cs="Calibri"/>
          <w:rtl/>
        </w:rPr>
      </w:pPr>
      <w:r>
        <w:rPr>
          <w:rFonts w:hint="cs"/>
          <w:rtl/>
        </w:rPr>
        <w:t>کد 12:</w:t>
      </w:r>
      <w:r w:rsidRPr="002B6C55">
        <w:rPr>
          <w:rFonts w:eastAsiaTheme="majorEastAsia"/>
          <w:rtl/>
        </w:rPr>
        <w:t xml:space="preserve"> </w:t>
      </w:r>
      <w:r w:rsidR="00B43561">
        <w:rPr>
          <w:rFonts w:eastAsiaTheme="majorEastAsia" w:cs="Calibri" w:hint="cs"/>
          <w:rtl/>
        </w:rPr>
        <w:t>"</w:t>
      </w:r>
      <w:r w:rsidRPr="00463DB8">
        <w:rPr>
          <w:rtl/>
        </w:rPr>
        <w:t>غیر از مالی</w:t>
      </w:r>
      <w:r>
        <w:rPr>
          <w:rtl/>
        </w:rPr>
        <w:t>‌ی</w:t>
      </w:r>
      <w:r w:rsidRPr="00463DB8">
        <w:rPr>
          <w:rtl/>
        </w:rPr>
        <w:t xml:space="preserve"> سری قوانین هم دست و پاگیره. مثلا من الان میگم</w:t>
      </w:r>
      <w:r>
        <w:rPr>
          <w:rtl/>
        </w:rPr>
        <w:t>‌</w:t>
      </w:r>
      <w:r w:rsidR="00FB610F">
        <w:rPr>
          <w:rFonts w:hint="cs"/>
          <w:rtl/>
        </w:rPr>
        <w:t xml:space="preserve"> </w:t>
      </w:r>
      <w:r>
        <w:rPr>
          <w:rtl/>
        </w:rPr>
        <w:t>ی</w:t>
      </w:r>
      <w:r w:rsidRPr="00463DB8">
        <w:rPr>
          <w:rtl/>
        </w:rPr>
        <w:t>ه باغچه</w:t>
      </w:r>
      <w:r w:rsidR="00FB610F">
        <w:rPr>
          <w:rFonts w:hint="cs"/>
          <w:rtl/>
        </w:rPr>
        <w:t>‌</w:t>
      </w:r>
      <w:r w:rsidRPr="00463DB8">
        <w:rPr>
          <w:rtl/>
        </w:rPr>
        <w:t>ای میخوام درست کنم. این باغچه رو باید من از صد</w:t>
      </w:r>
      <w:r w:rsidR="00FB610F">
        <w:rPr>
          <w:rFonts w:hint="cs"/>
          <w:rtl/>
        </w:rPr>
        <w:t xml:space="preserve"> </w:t>
      </w:r>
      <w:r w:rsidRPr="00463DB8">
        <w:rPr>
          <w:rtl/>
        </w:rPr>
        <w:t>جا مجوز بگیرم. ممکنه به من بگه طبق قوانین نمی</w:t>
      </w:r>
      <w:r>
        <w:rPr>
          <w:rFonts w:hint="cs"/>
          <w:rtl/>
        </w:rPr>
        <w:t>‌</w:t>
      </w:r>
      <w:r w:rsidRPr="00463DB8">
        <w:rPr>
          <w:rtl/>
        </w:rPr>
        <w:t>تونی</w:t>
      </w:r>
      <w:r>
        <w:rPr>
          <w:rtl/>
        </w:rPr>
        <w:t>‌</w:t>
      </w:r>
      <w:r w:rsidR="00FB610F">
        <w:rPr>
          <w:rFonts w:hint="cs"/>
          <w:rtl/>
        </w:rPr>
        <w:t xml:space="preserve"> </w:t>
      </w:r>
      <w:r>
        <w:rPr>
          <w:rtl/>
        </w:rPr>
        <w:t>ی</w:t>
      </w:r>
      <w:r w:rsidRPr="00463DB8">
        <w:rPr>
          <w:rtl/>
        </w:rPr>
        <w:t>ه همچین کاری انجام بدی. اگر به من باشه حیوون هم میارم خب نمی</w:t>
      </w:r>
      <w:r>
        <w:rPr>
          <w:rFonts w:hint="cs"/>
          <w:rtl/>
        </w:rPr>
        <w:t>‌</w:t>
      </w:r>
      <w:r w:rsidRPr="00463DB8">
        <w:rPr>
          <w:rtl/>
        </w:rPr>
        <w:t>تونم.</w:t>
      </w:r>
      <w:r w:rsidR="00FB610F">
        <w:rPr>
          <w:rFonts w:hint="cs"/>
          <w:rtl/>
        </w:rPr>
        <w:t xml:space="preserve"> </w:t>
      </w:r>
      <w:r>
        <w:rPr>
          <w:rtl/>
        </w:rPr>
        <w:t>‌ی</w:t>
      </w:r>
      <w:r w:rsidRPr="00463DB8">
        <w:rPr>
          <w:rtl/>
        </w:rPr>
        <w:t>ه سری قوانین دست و پاگیره اما معضل اصلی و محدودیت اصلی همون مالیه.</w:t>
      </w:r>
    </w:p>
    <w:p w14:paraId="7A8D003B" w14:textId="04EDC0C5" w:rsidR="00623E32" w:rsidRPr="00B43561" w:rsidRDefault="00623E32" w:rsidP="00302BAA">
      <w:pPr>
        <w:pStyle w:val="ac"/>
        <w:rPr>
          <w:rFonts w:cs="Calibri"/>
          <w:rtl/>
        </w:rPr>
      </w:pPr>
      <w:r>
        <w:rPr>
          <w:rFonts w:hint="cs"/>
          <w:rtl/>
        </w:rPr>
        <w:t xml:space="preserve"> </w:t>
      </w:r>
      <w:r w:rsidRPr="00463DB8">
        <w:rPr>
          <w:rtl/>
        </w:rPr>
        <w:t>اگر من از فضای مدرسه خارج بشم مشمول قانون اردوها و حراست و کاغذبازی و این داستان</w:t>
      </w:r>
      <w:r>
        <w:rPr>
          <w:rFonts w:hint="cs"/>
          <w:rtl/>
        </w:rPr>
        <w:t>‌</w:t>
      </w:r>
      <w:r w:rsidRPr="00463DB8">
        <w:rPr>
          <w:rtl/>
        </w:rPr>
        <w:t>ها میشم و کارم سخت میشه. من می</w:t>
      </w:r>
      <w:r>
        <w:rPr>
          <w:rFonts w:hint="cs"/>
          <w:rtl/>
        </w:rPr>
        <w:t>‌</w:t>
      </w:r>
      <w:r w:rsidRPr="00463DB8">
        <w:rPr>
          <w:rtl/>
        </w:rPr>
        <w:t>خواستم همه چیز رو بیارم اینجا.</w:t>
      </w:r>
      <w:r>
        <w:rPr>
          <w:rtl/>
        </w:rPr>
        <w:t>‌ی</w:t>
      </w:r>
      <w:r w:rsidRPr="00463DB8">
        <w:rPr>
          <w:rtl/>
        </w:rPr>
        <w:t>ه جایی بشه، همه</w:t>
      </w:r>
      <w:r>
        <w:rPr>
          <w:rFonts w:hint="cs"/>
          <w:rtl/>
        </w:rPr>
        <w:t>‌</w:t>
      </w:r>
      <w:r w:rsidRPr="00463DB8">
        <w:rPr>
          <w:rtl/>
        </w:rPr>
        <w:t>اش هم شعارم همینه، بچه با شادی بیاد.</w:t>
      </w:r>
      <w:r w:rsidR="00B43561">
        <w:rPr>
          <w:rFonts w:cs="Calibri" w:hint="cs"/>
          <w:rtl/>
        </w:rPr>
        <w:t>"</w:t>
      </w:r>
    </w:p>
    <w:p w14:paraId="0E4EC907" w14:textId="63A008A8" w:rsidR="00623E32" w:rsidRPr="00B43561" w:rsidRDefault="00623E32" w:rsidP="00302BAA">
      <w:pPr>
        <w:pStyle w:val="ac"/>
        <w:rPr>
          <w:rFonts w:cs="Calibri"/>
          <w:rtl/>
        </w:rPr>
      </w:pPr>
      <w:r>
        <w:rPr>
          <w:rFonts w:hint="cs"/>
          <w:rtl/>
        </w:rPr>
        <w:t xml:space="preserve">کد 14: </w:t>
      </w:r>
      <w:r w:rsidR="00B43561">
        <w:rPr>
          <w:rFonts w:cs="Calibri" w:hint="cs"/>
          <w:rtl/>
        </w:rPr>
        <w:t>"</w:t>
      </w:r>
      <w:r w:rsidRPr="00463DB8">
        <w:rPr>
          <w:rtl/>
        </w:rPr>
        <w:t>خیلی. قوانین دست و پاگیر است. سال به سال بدتر می‌شود. حساسیت اولیا هم بیشتر می‌شود. کوچکترین اتفاقی هم بیفتد میفتد گردن مدیر و گاهی آدم می‌گوید اصلا این کار انجام نشود بهتر است. مسئولیتش خیلی سنگین است و خیلی سنگین‌تر هم شده. قبلا راحت‌تر می‌بردیم، انگار اتفاقات هم بیشتر شده است، نمی‌دانم چرا، معمولا هم که مدیر می‌رود زیر سوال، بخاطر همین چیزها خیلی کارها را می‌گویم محدودتر انجام بدهم.</w:t>
      </w:r>
      <w:r w:rsidR="00B43561">
        <w:rPr>
          <w:rFonts w:cs="Calibri" w:hint="cs"/>
          <w:rtl/>
        </w:rPr>
        <w:t>"</w:t>
      </w:r>
    </w:p>
    <w:p w14:paraId="7F82D31A" w14:textId="77396719" w:rsidR="00623E32" w:rsidRPr="00B43561" w:rsidRDefault="00623E32" w:rsidP="00302BAA">
      <w:pPr>
        <w:pStyle w:val="ac"/>
        <w:rPr>
          <w:rFonts w:cs="Calibri"/>
          <w:rtl/>
        </w:rPr>
      </w:pPr>
      <w:r>
        <w:rPr>
          <w:rFonts w:hint="cs"/>
          <w:rtl/>
        </w:rPr>
        <w:t xml:space="preserve">کد 15: </w:t>
      </w:r>
      <w:r w:rsidR="00B43561">
        <w:rPr>
          <w:rFonts w:cs="Calibri" w:hint="cs"/>
          <w:rtl/>
        </w:rPr>
        <w:t>"</w:t>
      </w:r>
      <w:r w:rsidRPr="00463DB8">
        <w:rPr>
          <w:rtl/>
        </w:rPr>
        <w:t>فضای</w:t>
      </w:r>
      <w:r>
        <w:rPr>
          <w:rtl/>
        </w:rPr>
        <w:t>‌ی</w:t>
      </w:r>
      <w:r w:rsidRPr="00463DB8">
        <w:rPr>
          <w:rtl/>
        </w:rPr>
        <w:t>ادگیری</w:t>
      </w:r>
      <w:r>
        <w:rPr>
          <w:rtl/>
        </w:rPr>
        <w:t>‌ی</w:t>
      </w:r>
      <w:r w:rsidRPr="00463DB8">
        <w:rPr>
          <w:rtl/>
        </w:rPr>
        <w:t>عنی اینکه بره طبیعت. اگر من الان بخوام بچه</w:t>
      </w:r>
      <w:r>
        <w:rPr>
          <w:rtl/>
        </w:rPr>
        <w:t>‌ها</w:t>
      </w:r>
      <w:r w:rsidRPr="00463DB8">
        <w:rPr>
          <w:rtl/>
        </w:rPr>
        <w:t xml:space="preserve"> رو ببرم طبیعت باید پول خرج کنم. نیست. اگر من بخوام بچه</w:t>
      </w:r>
      <w:r>
        <w:rPr>
          <w:rtl/>
        </w:rPr>
        <w:t>‌ها</w:t>
      </w:r>
      <w:r w:rsidRPr="00463DB8">
        <w:rPr>
          <w:rtl/>
        </w:rPr>
        <w:t xml:space="preserve"> رو ببرم فلان موزه انقدر مراحل اداری، مجوز، فلان داره پشیمونم </w:t>
      </w:r>
      <w:r>
        <w:rPr>
          <w:rtl/>
        </w:rPr>
        <w:t>می‌</w:t>
      </w:r>
      <w:r w:rsidRPr="00463DB8">
        <w:rPr>
          <w:rtl/>
        </w:rPr>
        <w:t>کنن.</w:t>
      </w:r>
      <w:r w:rsidR="00B43561">
        <w:rPr>
          <w:rFonts w:cs="Calibri" w:hint="cs"/>
          <w:rtl/>
        </w:rPr>
        <w:t>"</w:t>
      </w:r>
    </w:p>
    <w:p w14:paraId="58E98A2C" w14:textId="5B18781D" w:rsidR="00623E32" w:rsidRPr="00FB610F" w:rsidRDefault="00623E32" w:rsidP="00302BAA">
      <w:pPr>
        <w:pStyle w:val="ac"/>
        <w:rPr>
          <w:rFonts w:cs="Calibri"/>
          <w:rtl/>
        </w:rPr>
      </w:pPr>
      <w:r>
        <w:rPr>
          <w:rFonts w:hint="cs"/>
          <w:rtl/>
        </w:rPr>
        <w:t xml:space="preserve">کد 22: </w:t>
      </w:r>
      <w:r w:rsidR="00FB610F">
        <w:rPr>
          <w:rFonts w:cs="Calibri" w:hint="cs"/>
          <w:rtl/>
        </w:rPr>
        <w:t>"</w:t>
      </w:r>
      <w:r w:rsidRPr="00463DB8">
        <w:rPr>
          <w:rtl/>
        </w:rPr>
        <w:t>در خیلی از زمینه‌های دیگه هم اینطور است. مدیر چقدر در سلامت سازمانی مدرسه نقش دارد. مدیر چقدر در جو روانی مدرسه می‌تواند نقش داشته باشد. مدیر در جو مشارکتی مدرسه می‌تواند نقش داشته باشد. مدیر در بهداشت جس</w:t>
      </w:r>
      <w:r>
        <w:rPr>
          <w:rtl/>
        </w:rPr>
        <w:t>می‌</w:t>
      </w:r>
      <w:r w:rsidRPr="00463DB8">
        <w:rPr>
          <w:rtl/>
        </w:rPr>
        <w:t>مدرسه می‌تواند نقش داشته‌باشد. همۀ اینها به واسطۀ گستردگی نقش‌ها و ماموریت‌ها و وظایفی که بهش دادیم گم شده و از اون بخش‌ها و وظایف واقعی خودش که</w:t>
      </w:r>
      <w:r>
        <w:rPr>
          <w:rtl/>
        </w:rPr>
        <w:t>‌ی</w:t>
      </w:r>
      <w:r w:rsidRPr="00463DB8">
        <w:rPr>
          <w:rtl/>
        </w:rPr>
        <w:t>کیش هم طراحی فضای فیزیکی</w:t>
      </w:r>
      <w:r>
        <w:rPr>
          <w:rtl/>
        </w:rPr>
        <w:t>‌ی</w:t>
      </w:r>
      <w:r w:rsidRPr="00463DB8">
        <w:rPr>
          <w:rtl/>
        </w:rPr>
        <w:t>ادگیری هست جدا شده و غافل شده.</w:t>
      </w:r>
      <w:r w:rsidR="00FB610F">
        <w:rPr>
          <w:rFonts w:cs="Calibri" w:hint="cs"/>
          <w:rtl/>
        </w:rPr>
        <w:t>"</w:t>
      </w:r>
    </w:p>
    <w:p w14:paraId="1266B266" w14:textId="1CBC910A" w:rsidR="00623E32" w:rsidRPr="00FB610F" w:rsidRDefault="00623E32" w:rsidP="00302BAA">
      <w:pPr>
        <w:pStyle w:val="ac"/>
        <w:rPr>
          <w:rFonts w:cs="Calibri"/>
          <w:rtl/>
        </w:rPr>
      </w:pPr>
      <w:r>
        <w:rPr>
          <w:rFonts w:hint="cs"/>
          <w:rtl/>
        </w:rPr>
        <w:t>کد 25:</w:t>
      </w:r>
      <w:r w:rsidR="00FB610F">
        <w:rPr>
          <w:rFonts w:hint="cs"/>
          <w:rtl/>
        </w:rPr>
        <w:t xml:space="preserve"> </w:t>
      </w:r>
      <w:r w:rsidR="00FB610F">
        <w:rPr>
          <w:rFonts w:cs="Calibri" w:hint="cs"/>
          <w:rtl/>
        </w:rPr>
        <w:t>"</w:t>
      </w:r>
      <w:r>
        <w:rPr>
          <w:rFonts w:hint="cs"/>
          <w:rtl/>
        </w:rPr>
        <w:t>‌ی</w:t>
      </w:r>
      <w:r w:rsidRPr="00463DB8">
        <w:rPr>
          <w:rtl/>
        </w:rPr>
        <w:t>کی از مسائل مدیرها قوانین آموزش و پرورش بود.</w:t>
      </w:r>
      <w:r>
        <w:rPr>
          <w:rFonts w:hint="cs"/>
          <w:rtl/>
        </w:rPr>
        <w:t xml:space="preserve"> </w:t>
      </w:r>
      <w:r w:rsidRPr="00463DB8">
        <w:rPr>
          <w:rtl/>
        </w:rPr>
        <w:t>چون بحث ما مساله</w:t>
      </w:r>
      <w:r>
        <w:rPr>
          <w:rtl/>
        </w:rPr>
        <w:t>‌ی</w:t>
      </w:r>
      <w:r w:rsidRPr="00463DB8">
        <w:rPr>
          <w:rtl/>
        </w:rPr>
        <w:t xml:space="preserve"> معماری بود به این برنخوردیم اما جزو چالش</w:t>
      </w:r>
      <w:r>
        <w:rPr>
          <w:rtl/>
        </w:rPr>
        <w:t>‌ها</w:t>
      </w:r>
      <w:r w:rsidRPr="00463DB8">
        <w:rPr>
          <w:rtl/>
        </w:rPr>
        <w:t>ی کار مطرح شده بود.</w:t>
      </w:r>
      <w:r>
        <w:rPr>
          <w:rtl/>
        </w:rPr>
        <w:t>‌ی</w:t>
      </w:r>
      <w:r w:rsidRPr="00463DB8">
        <w:rPr>
          <w:rtl/>
        </w:rPr>
        <w:t>کیش قوانین سختگیرانه</w:t>
      </w:r>
      <w:r>
        <w:rPr>
          <w:rtl/>
        </w:rPr>
        <w:t>‌ی</w:t>
      </w:r>
      <w:r w:rsidRPr="00463DB8">
        <w:rPr>
          <w:rtl/>
        </w:rPr>
        <w:t xml:space="preserve"> آموزش و پرورش. مدیرها </w:t>
      </w:r>
      <w:r>
        <w:rPr>
          <w:rtl/>
        </w:rPr>
        <w:t>می‌</w:t>
      </w:r>
      <w:r w:rsidRPr="00463DB8">
        <w:rPr>
          <w:rtl/>
        </w:rPr>
        <w:t>گفتند روانشناس خوب مثلا داریم و میخواهیم دعوت کنیم ولی ن</w:t>
      </w:r>
      <w:r>
        <w:rPr>
          <w:rtl/>
        </w:rPr>
        <w:t>می‌</w:t>
      </w:r>
      <w:r w:rsidRPr="00463DB8">
        <w:rPr>
          <w:rtl/>
        </w:rPr>
        <w:t>شود. از مهم ترین ضعف</w:t>
      </w:r>
      <w:r>
        <w:rPr>
          <w:rtl/>
        </w:rPr>
        <w:t>‌ها</w:t>
      </w:r>
      <w:r w:rsidRPr="00463DB8">
        <w:rPr>
          <w:rtl/>
        </w:rPr>
        <w:t xml:space="preserve"> و چالش</w:t>
      </w:r>
      <w:r>
        <w:rPr>
          <w:rtl/>
        </w:rPr>
        <w:t>‌ها</w:t>
      </w:r>
      <w:r w:rsidRPr="00463DB8">
        <w:rPr>
          <w:rtl/>
        </w:rPr>
        <w:t xml:space="preserve"> قوانین سختگیرانه است. خصوصا در بحث مدرسه محله که درب مدارس باز باشد پنجشنبه و جمعه</w:t>
      </w:r>
      <w:r>
        <w:rPr>
          <w:rtl/>
        </w:rPr>
        <w:t>‌ها</w:t>
      </w:r>
      <w:r w:rsidRPr="00463DB8">
        <w:rPr>
          <w:rtl/>
        </w:rPr>
        <w:t xml:space="preserve">. اولین مساله اش این است که حراستی </w:t>
      </w:r>
      <w:r>
        <w:rPr>
          <w:rtl/>
        </w:rPr>
        <w:t>می‌</w:t>
      </w:r>
      <w:r w:rsidRPr="00463DB8">
        <w:rPr>
          <w:rtl/>
        </w:rPr>
        <w:t>شود. چه کسی برود، چه کسی بیاید.</w:t>
      </w:r>
      <w:r w:rsidR="00FB610F">
        <w:rPr>
          <w:rFonts w:cs="Calibri" w:hint="cs"/>
          <w:rtl/>
        </w:rPr>
        <w:t>"</w:t>
      </w:r>
    </w:p>
    <w:p w14:paraId="08D6A290" w14:textId="77777777" w:rsidR="00623E32" w:rsidRDefault="00623E32" w:rsidP="004E07A2">
      <w:pPr>
        <w:pStyle w:val="1-1-1-1"/>
        <w:rPr>
          <w:rtl/>
        </w:rPr>
      </w:pPr>
      <w:bookmarkStart w:id="145" w:name="_Toc144152797"/>
      <w:bookmarkEnd w:id="144"/>
      <w:r>
        <w:rPr>
          <w:rFonts w:hint="cs"/>
          <w:rtl/>
        </w:rPr>
        <w:t>موانع فرهنگی</w:t>
      </w:r>
      <w:bookmarkEnd w:id="145"/>
    </w:p>
    <w:p w14:paraId="2D2727EF" w14:textId="2C32ED9E" w:rsidR="00623E32" w:rsidRDefault="00623E32" w:rsidP="001F1265">
      <w:pPr>
        <w:pStyle w:val="afb"/>
        <w:rPr>
          <w:rtl/>
        </w:rPr>
      </w:pPr>
      <w:r w:rsidRPr="00C31E83">
        <w:rPr>
          <w:rFonts w:hint="cs"/>
          <w:rtl/>
        </w:rPr>
        <w:t>نگرش مسئولین</w:t>
      </w:r>
    </w:p>
    <w:p w14:paraId="4113EA35" w14:textId="0EB16E20" w:rsidR="00086B22" w:rsidRPr="00FF71BE" w:rsidRDefault="00FF71BE" w:rsidP="00302BAA">
      <w:pPr>
        <w:pStyle w:val="ac"/>
        <w:rPr>
          <w:rFonts w:cs="Calibri"/>
          <w:rtl/>
        </w:rPr>
      </w:pPr>
      <w:r>
        <w:rPr>
          <w:rFonts w:hint="cs"/>
          <w:rtl/>
        </w:rPr>
        <w:t>کد 12:</w:t>
      </w:r>
      <w:r>
        <w:rPr>
          <w:rFonts w:cs="Calibri" w:hint="cs"/>
          <w:rtl/>
        </w:rPr>
        <w:t xml:space="preserve"> "</w:t>
      </w:r>
      <w:r w:rsidR="00623E32" w:rsidRPr="00463DB8">
        <w:rPr>
          <w:rtl/>
        </w:rPr>
        <w:t>ما اینجا باید به کارآفرینی فکر کنیم اینطوری نباشه که فقط از بچه</w:t>
      </w:r>
      <w:r w:rsidR="00623E32">
        <w:rPr>
          <w:rtl/>
        </w:rPr>
        <w:t>‌ها</w:t>
      </w:r>
      <w:r w:rsidR="00623E32" w:rsidRPr="00463DB8">
        <w:rPr>
          <w:rtl/>
        </w:rPr>
        <w:t>مون بخواهیم دکتر و مهندس بشن. بچه</w:t>
      </w:r>
      <w:r w:rsidR="00623E32">
        <w:rPr>
          <w:rtl/>
        </w:rPr>
        <w:t>‌ها</w:t>
      </w:r>
      <w:r w:rsidR="00623E32" w:rsidRPr="00463DB8">
        <w:rPr>
          <w:rtl/>
        </w:rPr>
        <w:t>مون باید به سمت کارافرینی پیش برن. همه</w:t>
      </w:r>
      <w:r w:rsidR="00623E32">
        <w:rPr>
          <w:rtl/>
        </w:rPr>
        <w:t>‌ی</w:t>
      </w:r>
      <w:r w:rsidR="00623E32" w:rsidRPr="00463DB8">
        <w:rPr>
          <w:rtl/>
        </w:rPr>
        <w:t xml:space="preserve"> این کارها رو میشه توی مدرسه انجام داد به شرطی که بودجه و امکاناتش در اختیارمون قرار بگیره و</w:t>
      </w:r>
      <w:r w:rsidR="00623E32">
        <w:rPr>
          <w:rtl/>
        </w:rPr>
        <w:t>‌ی</w:t>
      </w:r>
      <w:r w:rsidR="00623E32" w:rsidRPr="00463DB8">
        <w:rPr>
          <w:rtl/>
        </w:rPr>
        <w:t>ه سری آدمها که در راس کار</w:t>
      </w:r>
      <w:r w:rsidR="00623E32">
        <w:rPr>
          <w:rtl/>
        </w:rPr>
        <w:t>‌ی</w:t>
      </w:r>
      <w:r w:rsidR="00623E32" w:rsidRPr="00463DB8">
        <w:rPr>
          <w:rtl/>
        </w:rPr>
        <w:t>ک مجموعه ای قرار میگیرن دگم نباشن. وقتی تو داری توضیح مدی راجع به</w:t>
      </w:r>
      <w:r w:rsidR="00623E32">
        <w:rPr>
          <w:rtl/>
        </w:rPr>
        <w:t>‌ی</w:t>
      </w:r>
      <w:r w:rsidR="00623E32" w:rsidRPr="00463DB8">
        <w:rPr>
          <w:rtl/>
        </w:rPr>
        <w:t xml:space="preserve">ه مساله ای که من </w:t>
      </w:r>
      <w:r w:rsidR="00623E32">
        <w:rPr>
          <w:rtl/>
        </w:rPr>
        <w:t>می‌</w:t>
      </w:r>
      <w:r w:rsidR="00623E32" w:rsidRPr="00463DB8">
        <w:rPr>
          <w:rtl/>
        </w:rPr>
        <w:t>خوام این کار رو انجام بدم نگاه تمسخرآمیز اون فردی که بالا نشسته میتونه کاملا مسدود کنه ذهنت رو و دیگه نری سمتش. این خیلی مساله</w:t>
      </w:r>
      <w:r w:rsidR="00623E32">
        <w:rPr>
          <w:rtl/>
        </w:rPr>
        <w:t>‌ی</w:t>
      </w:r>
      <w:r w:rsidR="00623E32" w:rsidRPr="00463DB8">
        <w:rPr>
          <w:rtl/>
        </w:rPr>
        <w:t xml:space="preserve"> مهمیه. ما الان معاونت ابتدایی منطقه مون، خانم بنی جمالی انقدر ذهنش بازه، من زنگ میزنم</w:t>
      </w:r>
      <w:r>
        <w:rPr>
          <w:rFonts w:hint="cs"/>
          <w:rtl/>
        </w:rPr>
        <w:t xml:space="preserve"> </w:t>
      </w:r>
      <w:r w:rsidR="00623E32">
        <w:rPr>
          <w:rtl/>
        </w:rPr>
        <w:t>‌ی</w:t>
      </w:r>
      <w:r w:rsidR="00623E32" w:rsidRPr="00463DB8">
        <w:rPr>
          <w:rtl/>
        </w:rPr>
        <w:t>ه ایده</w:t>
      </w:r>
      <w:r>
        <w:rPr>
          <w:rFonts w:hint="cs"/>
          <w:rtl/>
        </w:rPr>
        <w:t>‌</w:t>
      </w:r>
      <w:r w:rsidR="00623E32" w:rsidRPr="00463DB8">
        <w:rPr>
          <w:rtl/>
        </w:rPr>
        <w:t>ای به ذهنم رسیده، میگم من فکر میکنم راجع به این راهرو، کف راهرو اگر بیام این بازیها رو طراحی کنم .. میگه طراحی کن، طراحی کن عکسش رو برای من بفرست من ببینم، منتظرتم. من پنجشنبه و جمعه ایستادم اینجا با همین همکارم نقاش رو آوردیم همه</w:t>
      </w:r>
      <w:r w:rsidR="00623E32">
        <w:rPr>
          <w:rtl/>
        </w:rPr>
        <w:t>‌ی</w:t>
      </w:r>
      <w:r w:rsidR="00623E32" w:rsidRPr="00463DB8">
        <w:rPr>
          <w:rtl/>
        </w:rPr>
        <w:t xml:space="preserve"> نقاشی</w:t>
      </w:r>
      <w:r w:rsidR="00623E32">
        <w:rPr>
          <w:rtl/>
        </w:rPr>
        <w:t>‌ها</w:t>
      </w:r>
      <w:r w:rsidR="00623E32" w:rsidRPr="00463DB8">
        <w:rPr>
          <w:rtl/>
        </w:rPr>
        <w:t xml:space="preserve"> رو کشید. من</w:t>
      </w:r>
      <w:r w:rsidR="00623E32">
        <w:rPr>
          <w:rtl/>
        </w:rPr>
        <w:t>‌ی</w:t>
      </w:r>
      <w:r w:rsidR="00623E32" w:rsidRPr="00463DB8">
        <w:rPr>
          <w:rtl/>
        </w:rPr>
        <w:t>ازده شب رفتم خونه و لایو گرفتم براش فرستادم. زنگ زد گفت نمیشه از تو</w:t>
      </w:r>
      <w:r w:rsidR="00623E32">
        <w:rPr>
          <w:rtl/>
        </w:rPr>
        <w:t>‌ی</w:t>
      </w:r>
      <w:r w:rsidR="00623E32" w:rsidRPr="00463DB8">
        <w:rPr>
          <w:rtl/>
        </w:rPr>
        <w:t xml:space="preserve">ه عالمه آدم تکثیر بشه؟! ببین اینکه به من انرژی میده من رو به جلو </w:t>
      </w:r>
      <w:r w:rsidR="00623E32">
        <w:rPr>
          <w:rtl/>
        </w:rPr>
        <w:t>می‌</w:t>
      </w:r>
      <w:r w:rsidR="00623E32" w:rsidRPr="00463DB8">
        <w:rPr>
          <w:rtl/>
        </w:rPr>
        <w:t>بره. اون مافوق منه و اونه که میتونه به من انرژی بده. حالا اگر کسی باشه که هی بخواد بگه ولش کن بابا، پولت رو حروم نکن و .. حالا کی میاداینها رو ببینه. خب نبینه! من اصلا موضوعم این نیست که مادر و پدر بیان اینها رو ببینن.</w:t>
      </w:r>
      <w:r>
        <w:rPr>
          <w:rFonts w:cs="Calibri" w:hint="cs"/>
          <w:rtl/>
        </w:rPr>
        <w:t>"</w:t>
      </w:r>
    </w:p>
    <w:p w14:paraId="27C42183" w14:textId="340CCE71" w:rsidR="00623E32" w:rsidRDefault="00623E32" w:rsidP="001F1265">
      <w:pPr>
        <w:pStyle w:val="afb"/>
        <w:rPr>
          <w:rtl/>
        </w:rPr>
      </w:pPr>
      <w:r w:rsidRPr="00C31E83">
        <w:rPr>
          <w:rFonts w:hint="cs"/>
          <w:rtl/>
        </w:rPr>
        <w:t>نگرش</w:t>
      </w:r>
      <w:r>
        <w:rPr>
          <w:rFonts w:hint="cs"/>
          <w:rtl/>
        </w:rPr>
        <w:t xml:space="preserve"> مدیر و</w:t>
      </w:r>
      <w:r w:rsidRPr="00C31E83">
        <w:rPr>
          <w:rFonts w:hint="cs"/>
          <w:rtl/>
        </w:rPr>
        <w:t xml:space="preserve"> </w:t>
      </w:r>
      <w:r>
        <w:rPr>
          <w:rFonts w:hint="cs"/>
          <w:rtl/>
        </w:rPr>
        <w:t>همکارانش</w:t>
      </w:r>
    </w:p>
    <w:p w14:paraId="2A46652D" w14:textId="47DA77F3" w:rsidR="00623E32" w:rsidRDefault="00623E32" w:rsidP="00302BAA">
      <w:pPr>
        <w:pStyle w:val="ac"/>
        <w:rPr>
          <w:rtl/>
        </w:rPr>
      </w:pPr>
      <w:r>
        <w:rPr>
          <w:rFonts w:hint="cs"/>
          <w:rtl/>
        </w:rPr>
        <w:t xml:space="preserve">کد 2: </w:t>
      </w:r>
      <w:r w:rsidR="00FF71BE">
        <w:rPr>
          <w:rFonts w:cs="Calibri" w:hint="cs"/>
          <w:rtl/>
        </w:rPr>
        <w:t>"</w:t>
      </w:r>
      <w:r w:rsidRPr="00463DB8">
        <w:rPr>
          <w:rtl/>
        </w:rPr>
        <w:t>الان متاسفانه هم نگاه جامعه و هم نگاه معلم</w:t>
      </w:r>
      <w:r>
        <w:rPr>
          <w:rtl/>
        </w:rPr>
        <w:t>‌ها</w:t>
      </w:r>
      <w:r w:rsidRPr="00463DB8">
        <w:rPr>
          <w:rtl/>
        </w:rPr>
        <w:t xml:space="preserve"> فقط حفظ کردنه</w:t>
      </w:r>
      <w:r>
        <w:rPr>
          <w:rtl/>
        </w:rPr>
        <w:t>‌ی</w:t>
      </w:r>
      <w:r w:rsidRPr="00463DB8">
        <w:rPr>
          <w:rtl/>
        </w:rPr>
        <w:t>عنی هیچ اهمیتی به بچه و فضای فیزیک</w:t>
      </w:r>
      <w:r>
        <w:rPr>
          <w:rFonts w:hint="cs"/>
          <w:rtl/>
        </w:rPr>
        <w:t>ی</w:t>
      </w:r>
      <w:r w:rsidRPr="00463DB8">
        <w:rPr>
          <w:rtl/>
        </w:rPr>
        <w:t xml:space="preserve"> که الان شما فکر کنم نوک پیکان رو اون سمت گرفتید ندارن</w:t>
      </w:r>
      <w:r>
        <w:rPr>
          <w:rtl/>
        </w:rPr>
        <w:t>‌ی</w:t>
      </w:r>
      <w:r w:rsidRPr="00463DB8">
        <w:rPr>
          <w:rtl/>
        </w:rPr>
        <w:t>عنی معلم فقط دنبال اینه که بچه بیاد بشینه</w:t>
      </w:r>
      <w:r>
        <w:rPr>
          <w:rtl/>
        </w:rPr>
        <w:t>‌ی</w:t>
      </w:r>
      <w:r w:rsidRPr="00463DB8">
        <w:rPr>
          <w:rtl/>
        </w:rPr>
        <w:t>ه درسی بهش داده بشه ازش امتحان گرفته باشه ، تو خوبی و تو بدی . نگاه خط کشی فقط. اگه ما بتونیم فضا رو از این حالت آموزشی صرف فقط دو دو تا چهارتایی در بیاریم و ببریم به سمت مهارت</w:t>
      </w:r>
      <w:r>
        <w:rPr>
          <w:rtl/>
        </w:rPr>
        <w:t>‌ها</w:t>
      </w:r>
      <w:r w:rsidRPr="00463DB8">
        <w:rPr>
          <w:rtl/>
        </w:rPr>
        <w:t>ی دیگه و دخیل کردن آموزش با انواع بازی و ابزار</w:t>
      </w:r>
      <w:r>
        <w:rPr>
          <w:rtl/>
        </w:rPr>
        <w:t>‌ها</w:t>
      </w:r>
      <w:r w:rsidRPr="00463DB8">
        <w:rPr>
          <w:rtl/>
        </w:rPr>
        <w:t>ی دیگه خیلی بهتر میشه</w:t>
      </w:r>
      <w:r>
        <w:rPr>
          <w:rFonts w:hint="cs"/>
          <w:rtl/>
        </w:rPr>
        <w:t>.</w:t>
      </w:r>
    </w:p>
    <w:p w14:paraId="69A426DE" w14:textId="47A86822" w:rsidR="00623E32" w:rsidRPr="00FF71BE" w:rsidRDefault="00623E32" w:rsidP="00302BAA">
      <w:pPr>
        <w:pStyle w:val="ac"/>
        <w:rPr>
          <w:rFonts w:cs="Calibri"/>
          <w:rtl/>
        </w:rPr>
      </w:pPr>
      <w:r w:rsidRPr="00463DB8">
        <w:rPr>
          <w:rtl/>
        </w:rPr>
        <w:t>در مورد سیاست‌ها تصمی</w:t>
      </w:r>
      <w:r>
        <w:rPr>
          <w:rtl/>
        </w:rPr>
        <w:t>می‌</w:t>
      </w:r>
      <w:r w:rsidRPr="00463DB8">
        <w:rPr>
          <w:rtl/>
        </w:rPr>
        <w:t>که انجام میدیم باید زیردستات هم باهات همسو باشن</w:t>
      </w:r>
      <w:r>
        <w:rPr>
          <w:rFonts w:hint="cs"/>
          <w:rtl/>
        </w:rPr>
        <w:t>.</w:t>
      </w:r>
      <w:r w:rsidRPr="00463DB8">
        <w:rPr>
          <w:rtl/>
        </w:rPr>
        <w:t xml:space="preserve"> خیلیاشون همراه نمی‌شن باهاتون همکاری نمی‌کنند مثلا اتاق آرامش دو سه سری با همکارایی که توی مدرسه صحبت کردم خودشون مایل به ادامه این روند نبودند بعد می‌گفتند که خانم سلیمانی که طراحی کرده بود انجام نشد خورد به کرونا و اینها که هیچ اتفاقی تو مدرسه نیافتد و نکردن این کارو و نگاهشون این بود که</w:t>
      </w:r>
      <w:r>
        <w:rPr>
          <w:rtl/>
        </w:rPr>
        <w:t>‌ی</w:t>
      </w:r>
      <w:r w:rsidRPr="00463DB8">
        <w:rPr>
          <w:rtl/>
        </w:rPr>
        <w:t>ه فضای فیزیکی اونجا افتاده نمیشه ازش استفاده کرد و همش بحث می‌کردند که اگر بشه و این فضای فیزیکی رو بدیم به معلما</w:t>
      </w:r>
      <w:r>
        <w:rPr>
          <w:rtl/>
        </w:rPr>
        <w:t>‌ی</w:t>
      </w:r>
      <w:r w:rsidRPr="00463DB8">
        <w:rPr>
          <w:rtl/>
        </w:rPr>
        <w:t>ه استراحتی اونجا بکنن کارایی بالاتر میره اینجور اتفاقات هست تو مدرسه</w:t>
      </w:r>
      <w:r>
        <w:rPr>
          <w:rFonts w:hint="cs"/>
          <w:rtl/>
        </w:rPr>
        <w:t xml:space="preserve">. </w:t>
      </w:r>
    </w:p>
    <w:p w14:paraId="59740357" w14:textId="22AFBCD1" w:rsidR="00623E32" w:rsidRPr="00FF71BE" w:rsidRDefault="00623E32" w:rsidP="00302BAA">
      <w:pPr>
        <w:pStyle w:val="ac"/>
        <w:rPr>
          <w:rFonts w:cs="Calibri"/>
          <w:rtl/>
        </w:rPr>
      </w:pPr>
      <w:r w:rsidRPr="00463DB8">
        <w:rPr>
          <w:rtl/>
        </w:rPr>
        <w:t>ما در خط مشی گذاری و تصمیم گیری</w:t>
      </w:r>
      <w:r>
        <w:rPr>
          <w:rtl/>
        </w:rPr>
        <w:t>‌ی</w:t>
      </w:r>
      <w:r w:rsidRPr="00463DB8">
        <w:rPr>
          <w:rtl/>
        </w:rPr>
        <w:t>کی از کارهایی که برامون حائز اهمیت هست این هست که شما اون خط مشی گذاری که کردید نیروی انسانی هم با شما همسو باشند شما</w:t>
      </w:r>
      <w:r>
        <w:rPr>
          <w:rtl/>
        </w:rPr>
        <w:t>‌ی</w:t>
      </w:r>
      <w:r w:rsidRPr="00463DB8">
        <w:rPr>
          <w:rtl/>
        </w:rPr>
        <w:t>ک خط مش گذاری کنید نیروی انسانی با شما همسو نباشد انجام نمیدهد و تغییراتی که شما انجام دادید نیروی انسانی صفرش می‌کند شما هرچی تلاش کرده باشید وقتی میاد برسد به نیروی انسانی وقتی با تو همسو نباشد مثل همین اتاق فکری که خانم سلیمانی تو ذهنشون بود ولی همکارا باهاش همسو نبودند این فایده ندارد چون در نهایت نیروی انسانی تو باید این را عملی کند</w:t>
      </w:r>
      <w:r>
        <w:rPr>
          <w:rFonts w:hint="cs"/>
          <w:rtl/>
        </w:rPr>
        <w:t>.</w:t>
      </w:r>
      <w:r w:rsidR="00FF71BE">
        <w:rPr>
          <w:rFonts w:cs="Calibri" w:hint="cs"/>
          <w:rtl/>
        </w:rPr>
        <w:t>"</w:t>
      </w:r>
    </w:p>
    <w:p w14:paraId="52B101A3" w14:textId="02E41DA8" w:rsidR="00623E32" w:rsidRPr="00FF71BE" w:rsidRDefault="00623E32" w:rsidP="00302BAA">
      <w:pPr>
        <w:pStyle w:val="ac"/>
        <w:rPr>
          <w:rFonts w:cs="Calibri"/>
          <w:rtl/>
        </w:rPr>
      </w:pPr>
      <w:r>
        <w:rPr>
          <w:rFonts w:hint="cs"/>
          <w:rtl/>
        </w:rPr>
        <w:t>کد 22:‌</w:t>
      </w:r>
      <w:r w:rsidR="00FF71BE">
        <w:rPr>
          <w:rFonts w:hint="cs"/>
          <w:rtl/>
        </w:rPr>
        <w:t xml:space="preserve"> </w:t>
      </w:r>
      <w:r w:rsidR="00FF71BE">
        <w:rPr>
          <w:rFonts w:cs="Calibri" w:hint="cs"/>
          <w:rtl/>
        </w:rPr>
        <w:t>"</w:t>
      </w:r>
      <w:r>
        <w:rPr>
          <w:rFonts w:hint="cs"/>
          <w:rtl/>
        </w:rPr>
        <w:t>ی</w:t>
      </w:r>
      <w:r w:rsidRPr="00463DB8">
        <w:rPr>
          <w:rtl/>
        </w:rPr>
        <w:t>ک مانعش فرهنگی است.</w:t>
      </w:r>
      <w:r>
        <w:rPr>
          <w:rtl/>
        </w:rPr>
        <w:t>‌ی</w:t>
      </w:r>
      <w:r w:rsidRPr="00463DB8">
        <w:rPr>
          <w:rtl/>
        </w:rPr>
        <w:t>عنی اینکه مدیر مدرسۀ ما در ایران این الگوی کار فرهنگی را پذیرفته که من به عنوان مدیر مدرسه خیلی کاری ندارم مدرسه را چه کسی می‌سازد، چطور امکاناتی دارد و ... ممکن است شخصی مثل خانم دکتر شادالویی که خودش دارد چنین چیزی را در دانشگاه تدریس می‌کند چنین انتظاری را داشته باشد ولی قریب به اتفاق مدیران ما اصلا به این فکر نمی‌کنند که شاید ما بایستی در این فرآیند نقش داشته باشیم.</w:t>
      </w:r>
      <w:r>
        <w:rPr>
          <w:rtl/>
        </w:rPr>
        <w:t>‌ی</w:t>
      </w:r>
      <w:r w:rsidRPr="00463DB8">
        <w:rPr>
          <w:rtl/>
        </w:rPr>
        <w:t>ا این مطالبه را داشته باشیم و وقتی که</w:t>
      </w:r>
      <w:r>
        <w:rPr>
          <w:rtl/>
        </w:rPr>
        <w:t>‌ی</w:t>
      </w:r>
      <w:r w:rsidRPr="00463DB8">
        <w:rPr>
          <w:rtl/>
        </w:rPr>
        <w:t>ک فرصتی فراهم می‌شود که ما نقطه نظرات و دیدگاه‌های خودمان را مطرح کنیم به آنها بگوئیم که ما استفاده‌کنندگان و بهره‌برداران از قوی‌ترین طراحان بهتر می‌توانیم نیازهای دانش‌آموزان را بگوئیم. الان خود خانم دکتر شادالویی چقدر زیاد می‌تواند به</w:t>
      </w:r>
      <w:r>
        <w:rPr>
          <w:rtl/>
        </w:rPr>
        <w:t>‌ی</w:t>
      </w:r>
      <w:r w:rsidRPr="00463DB8">
        <w:rPr>
          <w:rtl/>
        </w:rPr>
        <w:t>ک معمار سازۀ آموزشی کمک بکند که مثلا سرویس بهداشتی را کجا قرار بدهد، سالن جلسات را کجا قرار بدهد، کلاس آموزشی را کجا قرار بدهم و ... از همان ابتدا با کاربری‌های (مناسب باشد). پس مانع دوم مانع پذیرفتن اینکه من نقشم در این کار محدود است و می‌شود بعد فرهنگی.</w:t>
      </w:r>
      <w:r w:rsidR="00FF71BE">
        <w:rPr>
          <w:rFonts w:cs="Calibri" w:hint="cs"/>
          <w:rtl/>
        </w:rPr>
        <w:t>"</w:t>
      </w:r>
    </w:p>
    <w:p w14:paraId="6B98ACAB" w14:textId="674A6239" w:rsidR="00623E32" w:rsidRDefault="00623E32" w:rsidP="001F1265">
      <w:pPr>
        <w:pStyle w:val="afb"/>
        <w:rPr>
          <w:rtl/>
        </w:rPr>
      </w:pPr>
      <w:r w:rsidRPr="007E1479">
        <w:rPr>
          <w:rFonts w:hint="cs"/>
          <w:rtl/>
        </w:rPr>
        <w:t>نگرش اولیا</w:t>
      </w:r>
      <w:r>
        <w:rPr>
          <w:rFonts w:hint="cs"/>
          <w:rtl/>
        </w:rPr>
        <w:t xml:space="preserve"> و جامعه</w:t>
      </w:r>
    </w:p>
    <w:p w14:paraId="5B250FE2" w14:textId="6B107618" w:rsidR="00623E32" w:rsidRPr="00FF71BE" w:rsidRDefault="00623E32" w:rsidP="00302BAA">
      <w:pPr>
        <w:pStyle w:val="ac"/>
        <w:rPr>
          <w:rFonts w:cs="Calibri"/>
          <w:rtl/>
        </w:rPr>
      </w:pPr>
      <w:r>
        <w:rPr>
          <w:rFonts w:hint="cs"/>
          <w:rtl/>
        </w:rPr>
        <w:t xml:space="preserve">کد 4: </w:t>
      </w:r>
      <w:r w:rsidR="00FF71BE">
        <w:rPr>
          <w:rFonts w:cs="Calibri" w:hint="cs"/>
          <w:rtl/>
        </w:rPr>
        <w:t>"</w:t>
      </w:r>
      <w:r w:rsidRPr="00463DB8">
        <w:rPr>
          <w:rtl/>
        </w:rPr>
        <w:t>الان</w:t>
      </w:r>
      <w:r>
        <w:rPr>
          <w:rtl/>
        </w:rPr>
        <w:t>‌ی</w:t>
      </w:r>
      <w:r w:rsidRPr="00463DB8">
        <w:rPr>
          <w:rtl/>
        </w:rPr>
        <w:t>ه جایی مثل مدرسه</w:t>
      </w:r>
      <w:r>
        <w:rPr>
          <w:rFonts w:hint="cs"/>
          <w:rtl/>
        </w:rPr>
        <w:t>‌</w:t>
      </w:r>
      <w:r w:rsidRPr="00463DB8">
        <w:rPr>
          <w:rtl/>
        </w:rPr>
        <w:t>ی من همه</w:t>
      </w:r>
      <w:r>
        <w:rPr>
          <w:rFonts w:hint="cs"/>
          <w:rtl/>
        </w:rPr>
        <w:t>‌</w:t>
      </w:r>
      <w:r w:rsidRPr="00463DB8">
        <w:rPr>
          <w:rtl/>
        </w:rPr>
        <w:t>اش مانع است. برج</w:t>
      </w:r>
      <w:r>
        <w:rPr>
          <w:rtl/>
        </w:rPr>
        <w:t>‌ی</w:t>
      </w:r>
      <w:r w:rsidRPr="00463DB8">
        <w:rPr>
          <w:rtl/>
        </w:rPr>
        <w:t>ه مشکل خیلی بزرگه برای بچه</w:t>
      </w:r>
      <w:r>
        <w:rPr>
          <w:rFonts w:hint="cs"/>
          <w:rtl/>
        </w:rPr>
        <w:t>‌</w:t>
      </w:r>
      <w:r w:rsidRPr="00463DB8">
        <w:rPr>
          <w:rtl/>
        </w:rPr>
        <w:t xml:space="preserve">ها. </w:t>
      </w:r>
      <w:r>
        <w:rPr>
          <w:rFonts w:hint="cs"/>
          <w:rtl/>
        </w:rPr>
        <w:t>س</w:t>
      </w:r>
      <w:r w:rsidRPr="00463DB8">
        <w:rPr>
          <w:rtl/>
        </w:rPr>
        <w:t>یگارهاشون رو می</w:t>
      </w:r>
      <w:r>
        <w:rPr>
          <w:rFonts w:hint="cs"/>
          <w:rtl/>
        </w:rPr>
        <w:t>‌</w:t>
      </w:r>
      <w:r w:rsidRPr="00463DB8">
        <w:rPr>
          <w:rtl/>
        </w:rPr>
        <w:t>کشن تهش رو پرت می</w:t>
      </w:r>
      <w:r>
        <w:rPr>
          <w:rFonts w:hint="cs"/>
          <w:rtl/>
        </w:rPr>
        <w:t>‌</w:t>
      </w:r>
      <w:r w:rsidRPr="00463DB8">
        <w:rPr>
          <w:rtl/>
        </w:rPr>
        <w:t>کنن توی حیاط، ما همه</w:t>
      </w:r>
      <w:r>
        <w:rPr>
          <w:rFonts w:hint="cs"/>
          <w:rtl/>
        </w:rPr>
        <w:t>‌</w:t>
      </w:r>
      <w:r w:rsidRPr="00463DB8">
        <w:rPr>
          <w:rtl/>
        </w:rPr>
        <w:t>اش باید مراقب باشیم بچه</w:t>
      </w:r>
      <w:r>
        <w:rPr>
          <w:rtl/>
        </w:rPr>
        <w:t>‌ها</w:t>
      </w:r>
      <w:r w:rsidRPr="00463DB8">
        <w:rPr>
          <w:rtl/>
        </w:rPr>
        <w:t xml:space="preserve"> کوچک هستند روی زمین نباشه.</w:t>
      </w:r>
      <w:r>
        <w:rPr>
          <w:rtl/>
        </w:rPr>
        <w:t>‌ی</w:t>
      </w:r>
      <w:r w:rsidRPr="00463DB8">
        <w:rPr>
          <w:rtl/>
        </w:rPr>
        <w:t>عنی انقدر نمیفهمه این مدرسه است. مردم خودمون هم آگاهیشون کمه. نمیدونن که اینجا مدرسه است. مثلا میگیم جلوی در حیاط پارک نکنید ممکنه اتفاقی بیفته اورژانس بخواد بیاد. انقدر بی اهمیت هستند. مثلا توی کشورهای دیگه اینجوری نیست. خیلی برای مدرسه و دانش آموز اهمیت قائل هستند اما اینجا اینطور نیست، تنها جایی که اهمیت نداره مدرسه است. میگن ول کن براشون مهم نیست بچه</w:t>
      </w:r>
      <w:r>
        <w:rPr>
          <w:rtl/>
        </w:rPr>
        <w:t>‌ها</w:t>
      </w:r>
      <w:r w:rsidRPr="00463DB8">
        <w:rPr>
          <w:rtl/>
        </w:rPr>
        <w:t>ی مردم اینجا هستند</w:t>
      </w:r>
      <w:r>
        <w:rPr>
          <w:rtl/>
        </w:rPr>
        <w:t>‌ی</w:t>
      </w:r>
      <w:r w:rsidRPr="00463DB8">
        <w:rPr>
          <w:rtl/>
        </w:rPr>
        <w:t>ا بگن ما هم</w:t>
      </w:r>
      <w:r>
        <w:rPr>
          <w:rtl/>
        </w:rPr>
        <w:t>‌ی</w:t>
      </w:r>
      <w:r w:rsidRPr="00463DB8">
        <w:rPr>
          <w:rtl/>
        </w:rPr>
        <w:t>ه حرکتی برای بچه</w:t>
      </w:r>
      <w:r>
        <w:rPr>
          <w:rtl/>
        </w:rPr>
        <w:t>‌ها</w:t>
      </w:r>
      <w:r w:rsidRPr="00463DB8">
        <w:rPr>
          <w:rtl/>
        </w:rPr>
        <w:t>ی مردم انجام بدیم.</w:t>
      </w:r>
      <w:r>
        <w:rPr>
          <w:rtl/>
        </w:rPr>
        <w:t>‌ی</w:t>
      </w:r>
      <w:r w:rsidRPr="00463DB8">
        <w:rPr>
          <w:rtl/>
        </w:rPr>
        <w:t>ا مثلا معلم، پلیس</w:t>
      </w:r>
      <w:r>
        <w:rPr>
          <w:rtl/>
        </w:rPr>
        <w:t>‌ها</w:t>
      </w:r>
      <w:r w:rsidRPr="00463DB8">
        <w:rPr>
          <w:rtl/>
        </w:rPr>
        <w:t xml:space="preserve"> ماشین</w:t>
      </w:r>
      <w:r>
        <w:rPr>
          <w:rtl/>
        </w:rPr>
        <w:t>‌ها</w:t>
      </w:r>
      <w:r w:rsidRPr="00463DB8">
        <w:rPr>
          <w:rtl/>
        </w:rPr>
        <w:t>مون رو تا میخواهیم بیاییم جلوی در، در رو باز کنیم جریمه مان میکنن. مثلا نمیگن این معلم است و مدرسه است وهواشون رو داشته باشیم. به شدت سختگیرن نسبت به مدرسه برخلاف جاهای دیگه. ولی هوای شهرداری رو حتما دارن چون پول داره براشون دیگه.</w:t>
      </w:r>
      <w:r w:rsidR="00FF71BE">
        <w:rPr>
          <w:rFonts w:cs="Calibri" w:hint="cs"/>
          <w:rtl/>
        </w:rPr>
        <w:t>"</w:t>
      </w:r>
    </w:p>
    <w:p w14:paraId="37DF435E" w14:textId="77777777" w:rsidR="00623E32" w:rsidRDefault="00623E32" w:rsidP="00302BAA">
      <w:pPr>
        <w:pStyle w:val="ac"/>
        <w:rPr>
          <w:rtl/>
        </w:rPr>
      </w:pPr>
      <w:r>
        <w:rPr>
          <w:rFonts w:hint="cs"/>
          <w:rtl/>
        </w:rPr>
        <w:t xml:space="preserve">پژوهشگر: </w:t>
      </w:r>
      <w:r w:rsidRPr="00463DB8">
        <w:rPr>
          <w:rtl/>
        </w:rPr>
        <w:t>فکر کردید تابحال میز و نیمکت</w:t>
      </w:r>
      <w:r>
        <w:rPr>
          <w:rFonts w:hint="cs"/>
          <w:rtl/>
        </w:rPr>
        <w:t>‌</w:t>
      </w:r>
      <w:r w:rsidRPr="00463DB8">
        <w:rPr>
          <w:rtl/>
        </w:rPr>
        <w:t>ها را جمع کنید؟</w:t>
      </w:r>
    </w:p>
    <w:p w14:paraId="0B284711" w14:textId="095F8ACC" w:rsidR="00623E32" w:rsidRDefault="00623E32" w:rsidP="00302BAA">
      <w:pPr>
        <w:pStyle w:val="ac"/>
        <w:rPr>
          <w:rtl/>
        </w:rPr>
      </w:pPr>
      <w:r>
        <w:rPr>
          <w:rFonts w:hint="cs"/>
          <w:rtl/>
        </w:rPr>
        <w:t xml:space="preserve">کد 8: </w:t>
      </w:r>
      <w:r w:rsidR="00FA575C">
        <w:rPr>
          <w:rFonts w:cs="Calibri" w:hint="cs"/>
          <w:rtl/>
        </w:rPr>
        <w:t>"</w:t>
      </w:r>
      <w:r w:rsidRPr="00463DB8">
        <w:rPr>
          <w:rtl/>
        </w:rPr>
        <w:t xml:space="preserve">بله </w:t>
      </w:r>
      <w:r>
        <w:rPr>
          <w:rtl/>
        </w:rPr>
        <w:t>می‌</w:t>
      </w:r>
      <w:r w:rsidRPr="00463DB8">
        <w:rPr>
          <w:rtl/>
        </w:rPr>
        <w:t>تواند نباشد منتها اون هم احتیاج به زیرساخت دارد که فراهم شود.</w:t>
      </w:r>
      <w:r>
        <w:rPr>
          <w:rtl/>
        </w:rPr>
        <w:t>‌</w:t>
      </w:r>
      <w:r w:rsidR="00FA575C">
        <w:rPr>
          <w:rFonts w:hint="cs"/>
          <w:rtl/>
        </w:rPr>
        <w:t xml:space="preserve"> </w:t>
      </w:r>
      <w:r>
        <w:rPr>
          <w:rtl/>
        </w:rPr>
        <w:t>ی</w:t>
      </w:r>
      <w:r w:rsidRPr="00463DB8">
        <w:rPr>
          <w:rtl/>
        </w:rPr>
        <w:t>کی بحث سلامت جسمانی بچه</w:t>
      </w:r>
      <w:r>
        <w:rPr>
          <w:rtl/>
        </w:rPr>
        <w:t>‌ها</w:t>
      </w:r>
      <w:r w:rsidRPr="00463DB8">
        <w:rPr>
          <w:rtl/>
        </w:rPr>
        <w:t>ست. الان ثابت شده که برای زانو ضرر دارد انسان دو زانو</w:t>
      </w:r>
      <w:r>
        <w:rPr>
          <w:rtl/>
        </w:rPr>
        <w:t>‌ی</w:t>
      </w:r>
      <w:r w:rsidRPr="00463DB8">
        <w:rPr>
          <w:rtl/>
        </w:rPr>
        <w:t>ا چهارزانو بنشیند.</w:t>
      </w:r>
      <w:r>
        <w:rPr>
          <w:rtl/>
        </w:rPr>
        <w:t>‌ی</w:t>
      </w:r>
      <w:r w:rsidRPr="00463DB8">
        <w:rPr>
          <w:rtl/>
        </w:rPr>
        <w:t>کی بحث بهداشت پا هست. مهم ترینش تغییر نگرش اولیا نسبت به این قضایاست. درصد قابل توجهی از اولیا شاید نتوانند علت این تغییر را درک کنند .</w:t>
      </w:r>
      <w:r>
        <w:rPr>
          <w:rtl/>
        </w:rPr>
        <w:t>‌ی</w:t>
      </w:r>
      <w:r w:rsidRPr="00463DB8">
        <w:rPr>
          <w:rtl/>
        </w:rPr>
        <w:t>کی از عوامل مهم مدرسه داری در ابتدایی خصوصا اولیا هستند این خیلی جاها کمک کننده است اما امری که چندین سال است سیستم آموزشی کشور به سمتی رفته که در زهن اولیا حک شده تغییرش خیلی سخت است.</w:t>
      </w:r>
    </w:p>
    <w:p w14:paraId="233B0974" w14:textId="315C5DD8" w:rsidR="00623E32" w:rsidRPr="00FA575C" w:rsidRDefault="00623E32" w:rsidP="00302BAA">
      <w:pPr>
        <w:pStyle w:val="ac"/>
        <w:rPr>
          <w:rFonts w:cs="Calibri"/>
          <w:rtl/>
        </w:rPr>
      </w:pPr>
      <w:r w:rsidRPr="00463DB8">
        <w:rPr>
          <w:rtl/>
        </w:rPr>
        <w:t>مهم ترین فرهنگ آموزشی است. منظور اولیا</w:t>
      </w:r>
      <w:r>
        <w:rPr>
          <w:rtl/>
        </w:rPr>
        <w:t>‌ی</w:t>
      </w:r>
      <w:r w:rsidRPr="00463DB8">
        <w:rPr>
          <w:rtl/>
        </w:rPr>
        <w:t>ا هرکس دیگری متوجه بشود هدف از آموزش چیست. هدف کنکور نیست. خیلی چالش مه</w:t>
      </w:r>
      <w:r>
        <w:rPr>
          <w:rtl/>
        </w:rPr>
        <w:t>می‌</w:t>
      </w:r>
      <w:r w:rsidRPr="00463DB8">
        <w:rPr>
          <w:rtl/>
        </w:rPr>
        <w:t>است این.</w:t>
      </w:r>
      <w:r w:rsidR="00FA575C">
        <w:rPr>
          <w:rFonts w:cs="Calibri" w:hint="cs"/>
          <w:rtl/>
        </w:rPr>
        <w:t>"</w:t>
      </w:r>
    </w:p>
    <w:p w14:paraId="2AE67C69" w14:textId="0703D9DD" w:rsidR="00623E32" w:rsidRPr="00FA575C" w:rsidRDefault="00623E32" w:rsidP="00302BAA">
      <w:pPr>
        <w:pStyle w:val="ac"/>
        <w:rPr>
          <w:rFonts w:cs="Calibri"/>
          <w:rtl/>
        </w:rPr>
      </w:pPr>
      <w:r>
        <w:rPr>
          <w:rFonts w:hint="cs"/>
          <w:rtl/>
        </w:rPr>
        <w:t xml:space="preserve">کد 12: </w:t>
      </w:r>
      <w:r w:rsidR="00FA575C">
        <w:rPr>
          <w:rFonts w:cs="Calibri" w:hint="cs"/>
          <w:rtl/>
        </w:rPr>
        <w:t>"</w:t>
      </w:r>
      <w:r w:rsidRPr="00C31E83">
        <w:rPr>
          <w:rtl/>
        </w:rPr>
        <w:t>اینجا مثلا من برای دیوار بیرونی</w:t>
      </w:r>
      <w:r>
        <w:rPr>
          <w:rtl/>
        </w:rPr>
        <w:t>‌ی</w:t>
      </w:r>
      <w:r w:rsidRPr="00C31E83">
        <w:rPr>
          <w:rtl/>
        </w:rPr>
        <w:t>ه نقاشی خوشگل دادم کشیده بودن، سه روز بعد از بازگشائی اومدن خرابش کردن و با کلید تراشیدن. وقتی مردم محلی اینجا انقدر مدرسه رو متعلق به خودشون نمیدونن. این زیبائیه، چه آسیبی به دیگران میتونه برسونه.</w:t>
      </w:r>
      <w:r>
        <w:rPr>
          <w:rtl/>
        </w:rPr>
        <w:t>‌ی</w:t>
      </w:r>
      <w:r w:rsidRPr="00C31E83">
        <w:rPr>
          <w:rtl/>
        </w:rPr>
        <w:t>ا مثلا این دیوار بیرونی رو که دادیم نقاشی کشیدن</w:t>
      </w:r>
      <w:r>
        <w:rPr>
          <w:rtl/>
        </w:rPr>
        <w:t>‌ی</w:t>
      </w:r>
      <w:r w:rsidRPr="00C31E83">
        <w:rPr>
          <w:rtl/>
        </w:rPr>
        <w:t xml:space="preserve">ه روز چندتا پسر بچه دبیرستانی اومدن با اسپری شعار بنویسن، همسرم صداشون کرد و گفت دیوار مدرسه است، شخصی نیست که </w:t>
      </w:r>
      <w:r>
        <w:rPr>
          <w:rtl/>
        </w:rPr>
        <w:t>می‌</w:t>
      </w:r>
      <w:r w:rsidRPr="00C31E83">
        <w:rPr>
          <w:rtl/>
        </w:rPr>
        <w:t>نویسی، بابت این دیوار پولی داده شده که خانواده</w:t>
      </w:r>
      <w:r>
        <w:rPr>
          <w:rtl/>
        </w:rPr>
        <w:t>‌ها</w:t>
      </w:r>
      <w:r w:rsidRPr="00C31E83">
        <w:rPr>
          <w:rtl/>
        </w:rPr>
        <w:t xml:space="preserve"> دادن. روبرومون</w:t>
      </w:r>
      <w:r>
        <w:rPr>
          <w:rtl/>
        </w:rPr>
        <w:t>‌ی</w:t>
      </w:r>
      <w:r w:rsidRPr="00C31E83">
        <w:rPr>
          <w:rtl/>
        </w:rPr>
        <w:t>ه فست فودیه. بهش گفتم آقا شما همسایه</w:t>
      </w:r>
      <w:r>
        <w:rPr>
          <w:rtl/>
        </w:rPr>
        <w:t>‌ی</w:t>
      </w:r>
      <w:r w:rsidRPr="00C31E83">
        <w:rPr>
          <w:rtl/>
        </w:rPr>
        <w:t xml:space="preserve"> مایی و بیشتر از همه شما این دیوار رو نگاه میکنی و این زیبائی رو </w:t>
      </w:r>
      <w:r>
        <w:rPr>
          <w:rtl/>
        </w:rPr>
        <w:t>می‌</w:t>
      </w:r>
      <w:r w:rsidRPr="00C31E83">
        <w:rPr>
          <w:rtl/>
        </w:rPr>
        <w:t>بینی، چرا نیومدین بیرون تذکر بدین. گفت آخه ما چی بگیم. گفتم بیا بیرون بگو پسر من نکش دیوار مدرسه است،</w:t>
      </w:r>
      <w:r>
        <w:rPr>
          <w:rtl/>
        </w:rPr>
        <w:t>‌ی</w:t>
      </w:r>
      <w:r w:rsidRPr="00C31E83">
        <w:rPr>
          <w:rtl/>
        </w:rPr>
        <w:t>ه تذکر بده. کار سرایدار ما این شده بوده بیرون بایسته کسی چیزی ننویسه. اگرمردم متعلق به خودشون بدونن خیلی کارها میشه کرد.</w:t>
      </w:r>
      <w:r>
        <w:rPr>
          <w:rtl/>
        </w:rPr>
        <w:t>‌ی</w:t>
      </w:r>
      <w:r w:rsidRPr="00C31E83">
        <w:rPr>
          <w:rtl/>
        </w:rPr>
        <w:t>ا حتی ما دوتا مدرسۀ همجواریم، خب ما باید بتونیم باهم</w:t>
      </w:r>
      <w:r>
        <w:rPr>
          <w:rtl/>
        </w:rPr>
        <w:t>‌ی</w:t>
      </w:r>
      <w:r w:rsidRPr="00C31E83">
        <w:rPr>
          <w:rtl/>
        </w:rPr>
        <w:t>ه کارهای مشارکتی کنیم. انگار پذیرفته نیست و این خیلی بده.</w:t>
      </w:r>
      <w:r w:rsidR="00FA575C">
        <w:rPr>
          <w:rFonts w:cs="Calibri" w:hint="cs"/>
          <w:rtl/>
        </w:rPr>
        <w:t>"</w:t>
      </w:r>
    </w:p>
    <w:p w14:paraId="673F96BE" w14:textId="0A84DC31" w:rsidR="00623E32" w:rsidRPr="00FA575C" w:rsidRDefault="00623E32" w:rsidP="00302BAA">
      <w:pPr>
        <w:pStyle w:val="ac"/>
        <w:rPr>
          <w:rFonts w:cs="Calibri"/>
          <w:rtl/>
        </w:rPr>
      </w:pPr>
      <w:r>
        <w:rPr>
          <w:rFonts w:hint="cs"/>
          <w:rtl/>
        </w:rPr>
        <w:t xml:space="preserve">کد 22: </w:t>
      </w:r>
      <w:r w:rsidR="00FA575C">
        <w:rPr>
          <w:rFonts w:cs="Calibri" w:hint="cs"/>
          <w:rtl/>
        </w:rPr>
        <w:t>"</w:t>
      </w:r>
      <w:r w:rsidRPr="00463DB8">
        <w:rPr>
          <w:rtl/>
        </w:rPr>
        <w:t>مطالبۀ اولیا در مواقعی، بیاید بگوید بچه‌ام چقدر ریاضی</w:t>
      </w:r>
      <w:r>
        <w:rPr>
          <w:rtl/>
        </w:rPr>
        <w:t>‌ی</w:t>
      </w:r>
      <w:r w:rsidRPr="00463DB8">
        <w:rPr>
          <w:rtl/>
        </w:rPr>
        <w:t>اد گرفته‌است، چقدر دینی</w:t>
      </w:r>
      <w:r>
        <w:rPr>
          <w:rtl/>
        </w:rPr>
        <w:t>‌ی</w:t>
      </w:r>
      <w:r w:rsidRPr="00463DB8">
        <w:rPr>
          <w:rtl/>
        </w:rPr>
        <w:t>اد گرفته‌است، چقدر علوم</w:t>
      </w:r>
      <w:r>
        <w:rPr>
          <w:rtl/>
        </w:rPr>
        <w:t>‌ی</w:t>
      </w:r>
      <w:r w:rsidRPr="00463DB8">
        <w:rPr>
          <w:rtl/>
        </w:rPr>
        <w:t>ادگرفته‌است، خیلی دیگر برایش مهم نیست چقدر فضای کلاسش مطبوع و آرامش‌بخش است. اگر مدیر بیاید به اولیا گزارش دهد که من امسال در مدرسه کارهایی کردم که به نشاط و شادابی بچه‌ها، نوآوری،خلاقیت، صلح و دوستی بچه‌هایتان کمک می‌کند، آخرسر می‌گوید خانم مدیر میانگین نمرات فیزیکشون چند شده؟ نمرات ریاضیشان چند شده، در دانشگاه کجا قبول می‌شود؟ پس بنابراین این هم</w:t>
      </w:r>
      <w:r>
        <w:rPr>
          <w:rtl/>
        </w:rPr>
        <w:t>‌ی</w:t>
      </w:r>
      <w:r w:rsidRPr="00463DB8">
        <w:rPr>
          <w:rtl/>
        </w:rPr>
        <w:t>ک مانع است که این هم باعث می‌شود مدیر مدرسه، ما بر اساس آنچه که از ما انتظار می‌رود عمل می‌کنیم، اینطور نیست که بگوئیم هرجور خودم دلم می‌خواهد عمل می‌کنم. بالادستی چی از من انتظار دارد؟ ذینفع من چی از من انتظار دارد؟ دانش‌آموز چی از من انتظار داره؟ من بر اساس اون (انجام بدهم). اینها موانع ایجاد</w:t>
      </w:r>
      <w:r>
        <w:rPr>
          <w:rtl/>
        </w:rPr>
        <w:t>‌ی</w:t>
      </w:r>
      <w:r w:rsidRPr="00463DB8">
        <w:rPr>
          <w:rtl/>
        </w:rPr>
        <w:t>ا شکل‌گیری</w:t>
      </w:r>
      <w:r>
        <w:rPr>
          <w:rtl/>
        </w:rPr>
        <w:t>‌ی</w:t>
      </w:r>
      <w:r w:rsidRPr="00463DB8">
        <w:rPr>
          <w:rtl/>
        </w:rPr>
        <w:t>ک مدیر</w:t>
      </w:r>
      <w:r>
        <w:rPr>
          <w:rtl/>
        </w:rPr>
        <w:t>‌ی</w:t>
      </w:r>
      <w:r w:rsidRPr="00463DB8">
        <w:rPr>
          <w:rtl/>
        </w:rPr>
        <w:t>ا رهبرآموزشی به‌عنوان طراح محیط فیزیکی</w:t>
      </w:r>
      <w:r>
        <w:rPr>
          <w:rtl/>
        </w:rPr>
        <w:t>‌ی</w:t>
      </w:r>
      <w:r w:rsidRPr="00463DB8">
        <w:rPr>
          <w:rtl/>
        </w:rPr>
        <w:t>ادگیریست.</w:t>
      </w:r>
      <w:r w:rsidR="00FA575C">
        <w:rPr>
          <w:rFonts w:cs="Calibri" w:hint="cs"/>
          <w:rtl/>
        </w:rPr>
        <w:t>"</w:t>
      </w:r>
    </w:p>
    <w:p w14:paraId="0D86E59F" w14:textId="77777777" w:rsidR="00623E32" w:rsidRDefault="00623E32" w:rsidP="004E07A2">
      <w:pPr>
        <w:pStyle w:val="1-1-1-1"/>
        <w:rPr>
          <w:rtl/>
        </w:rPr>
      </w:pPr>
      <w:bookmarkStart w:id="146" w:name="_Toc144152798"/>
      <w:bookmarkStart w:id="147" w:name="_Hlk143979625"/>
      <w:r>
        <w:rPr>
          <w:rFonts w:hint="cs"/>
          <w:rtl/>
        </w:rPr>
        <w:t>نبود اختیار کافی برای مدیران</w:t>
      </w:r>
      <w:bookmarkEnd w:id="146"/>
    </w:p>
    <w:p w14:paraId="0B23BC23" w14:textId="5324A486" w:rsidR="00623E32" w:rsidRDefault="00623E32" w:rsidP="00302BAA">
      <w:pPr>
        <w:pStyle w:val="ac"/>
        <w:rPr>
          <w:rtl/>
        </w:rPr>
      </w:pPr>
      <w:bookmarkStart w:id="148" w:name="_Hlk143979666"/>
      <w:bookmarkEnd w:id="147"/>
      <w:r>
        <w:rPr>
          <w:rFonts w:hint="cs"/>
          <w:rtl/>
        </w:rPr>
        <w:t xml:space="preserve">کد 2: </w:t>
      </w:r>
      <w:r w:rsidR="007B07E7">
        <w:rPr>
          <w:rFonts w:cs="Calibri" w:hint="cs"/>
          <w:rtl/>
        </w:rPr>
        <w:t>"</w:t>
      </w:r>
      <w:r w:rsidRPr="00463DB8">
        <w:rPr>
          <w:rtl/>
        </w:rPr>
        <w:t>نمی</w:t>
      </w:r>
      <w:r w:rsidR="007B07E7">
        <w:rPr>
          <w:rFonts w:hint="cs"/>
          <w:rtl/>
        </w:rPr>
        <w:t>‌</w:t>
      </w:r>
      <w:r w:rsidRPr="00463DB8">
        <w:rPr>
          <w:rtl/>
        </w:rPr>
        <w:t>دونم تعریف شما در حال حاضر از سواد چیه. آخرین تعریف آموزش مهارتهاست.</w:t>
      </w:r>
      <w:r>
        <w:rPr>
          <w:rtl/>
        </w:rPr>
        <w:t>‌ی</w:t>
      </w:r>
      <w:r w:rsidRPr="00463DB8">
        <w:rPr>
          <w:rtl/>
        </w:rPr>
        <w:t>ک شهروند جهانی شهروندیست که آموزش</w:t>
      </w:r>
      <w:r>
        <w:rPr>
          <w:rtl/>
        </w:rPr>
        <w:t>‌ها</w:t>
      </w:r>
      <w:r w:rsidRPr="00463DB8">
        <w:rPr>
          <w:rtl/>
        </w:rPr>
        <w:t>ی مهارتی رو ببینه که بر اساس هوشهای نه گانه</w:t>
      </w:r>
      <w:r>
        <w:rPr>
          <w:rtl/>
        </w:rPr>
        <w:t>‌ی</w:t>
      </w:r>
      <w:r w:rsidRPr="00463DB8">
        <w:rPr>
          <w:rtl/>
        </w:rPr>
        <w:t xml:space="preserve"> گاردنره. این نه تا رو باید در مدارس جا بندازیم. متاسفانه با توجه به اینکه ما سیستمون بسیار متمرکزه و اجازه</w:t>
      </w:r>
      <w:r>
        <w:rPr>
          <w:rtl/>
        </w:rPr>
        <w:t>‌ی</w:t>
      </w:r>
      <w:r w:rsidRPr="00463DB8">
        <w:rPr>
          <w:rtl/>
        </w:rPr>
        <w:t xml:space="preserve"> خیلی از کارها رو به مدارس آموزشی نمیده و مجوزش رو ما نداریم. خیلی از این</w:t>
      </w:r>
      <w:r>
        <w:rPr>
          <w:rtl/>
        </w:rPr>
        <w:t>‌ها</w:t>
      </w:r>
      <w:r w:rsidRPr="00463DB8">
        <w:rPr>
          <w:rtl/>
        </w:rPr>
        <w:t xml:space="preserve"> رو ما نمیتونیم داشته باشیم و باید بسنده کنیم به دستورالعمل</w:t>
      </w:r>
      <w:r>
        <w:rPr>
          <w:rtl/>
        </w:rPr>
        <w:t>‌ها</w:t>
      </w:r>
      <w:r w:rsidRPr="00463DB8">
        <w:rPr>
          <w:rtl/>
        </w:rPr>
        <w:t xml:space="preserve"> و بخشنامه</w:t>
      </w:r>
      <w:r>
        <w:rPr>
          <w:rtl/>
        </w:rPr>
        <w:t>‌ها</w:t>
      </w:r>
      <w:r w:rsidRPr="00463DB8">
        <w:rPr>
          <w:rtl/>
        </w:rPr>
        <w:t>.</w:t>
      </w:r>
      <w:r>
        <w:rPr>
          <w:rtl/>
        </w:rPr>
        <w:t>‌ی</w:t>
      </w:r>
      <w:r w:rsidRPr="00463DB8">
        <w:rPr>
          <w:rtl/>
        </w:rPr>
        <w:t>کی از مشکلاتمون این هست که باید به بخشنامه</w:t>
      </w:r>
      <w:r>
        <w:rPr>
          <w:rtl/>
        </w:rPr>
        <w:t>‌ها</w:t>
      </w:r>
      <w:r w:rsidRPr="00463DB8">
        <w:rPr>
          <w:rtl/>
        </w:rPr>
        <w:t xml:space="preserve"> عمل کنیم و خلاقیتمون کمه و دسترسی به فضایی که بتونیم خلاقیت داشته باشیم نیست.</w:t>
      </w:r>
    </w:p>
    <w:p w14:paraId="74F5471B" w14:textId="01FCF6D3" w:rsidR="00623E32" w:rsidRPr="005D0DCA" w:rsidRDefault="00623E32" w:rsidP="00302BAA">
      <w:pPr>
        <w:pStyle w:val="ac"/>
        <w:rPr>
          <w:rFonts w:cs="Calibri"/>
          <w:rtl/>
        </w:rPr>
      </w:pPr>
      <w:r w:rsidRPr="00463DB8">
        <w:rPr>
          <w:rtl/>
        </w:rPr>
        <w:t>در بحث مدیریت ما دو نوع مدیریت داریم مدیریت ژاپنی داریم مهندسی مجدد طراحی مهندسی مجدد مدیران اختیار تام دارند</w:t>
      </w:r>
      <w:r>
        <w:rPr>
          <w:rtl/>
        </w:rPr>
        <w:t>‌ی</w:t>
      </w:r>
      <w:r w:rsidRPr="00463DB8">
        <w:rPr>
          <w:rtl/>
        </w:rPr>
        <w:t>عنی</w:t>
      </w:r>
      <w:r>
        <w:rPr>
          <w:rtl/>
        </w:rPr>
        <w:t>‌ی</w:t>
      </w:r>
      <w:r w:rsidRPr="00463DB8">
        <w:rPr>
          <w:rtl/>
        </w:rPr>
        <w:t>ک بنا را از صفر می‌توانند طراحی کنند بازسازی کنند درست کنند در طراحی مجدد فقط می‌توانند الگوریتم را به هم بریزند</w:t>
      </w:r>
      <w:r>
        <w:rPr>
          <w:rtl/>
        </w:rPr>
        <w:t>‌ی</w:t>
      </w:r>
      <w:r w:rsidRPr="00463DB8">
        <w:rPr>
          <w:rtl/>
        </w:rPr>
        <w:t>عنی چارت سازمان را هیچ کار دیگه‌ای نمی‌توانند انجام بدهند متاسفانه مدیریت‌های ما در مدیریت طراحی مجدد است. مهندسی نمی‌توانیم بکنیم نمی‌گذارند اختیارش را نداریم و الا</w:t>
      </w:r>
      <w:r>
        <w:rPr>
          <w:rtl/>
        </w:rPr>
        <w:t>‌ی</w:t>
      </w:r>
      <w:r w:rsidRPr="00463DB8">
        <w:rPr>
          <w:rtl/>
        </w:rPr>
        <w:t>ک مدیر مدرسه با توجه به تجربیات و نیازهایی که از بچه‌ها دیده است می‌تواند خیلی کمک بسزایی فضای ساختمان‌ها داشته باشد</w:t>
      </w:r>
      <w:r w:rsidR="005D0DCA">
        <w:rPr>
          <w:rFonts w:hint="cs"/>
          <w:rtl/>
        </w:rPr>
        <w:t>.</w:t>
      </w:r>
      <w:r w:rsidR="005D0DCA">
        <w:rPr>
          <w:rFonts w:cs="Calibri" w:hint="cs"/>
          <w:rtl/>
        </w:rPr>
        <w:t>"</w:t>
      </w:r>
    </w:p>
    <w:p w14:paraId="00B5C016" w14:textId="68312391" w:rsidR="00623E32" w:rsidRDefault="00623E32" w:rsidP="00302BAA">
      <w:pPr>
        <w:pStyle w:val="ac"/>
        <w:rPr>
          <w:rtl/>
        </w:rPr>
      </w:pPr>
      <w:r>
        <w:rPr>
          <w:rFonts w:hint="cs"/>
          <w:rtl/>
        </w:rPr>
        <w:t xml:space="preserve">کد 4: </w:t>
      </w:r>
      <w:r w:rsidR="005D0DCA">
        <w:rPr>
          <w:rFonts w:cs="Calibri" w:hint="cs"/>
          <w:rtl/>
        </w:rPr>
        <w:t>"</w:t>
      </w:r>
      <w:r w:rsidRPr="00463DB8">
        <w:rPr>
          <w:rtl/>
        </w:rPr>
        <w:t>ما نمی</w:t>
      </w:r>
      <w:r w:rsidR="005D0DCA">
        <w:rPr>
          <w:rFonts w:hint="cs"/>
          <w:rtl/>
        </w:rPr>
        <w:t>‌</w:t>
      </w:r>
      <w:r w:rsidRPr="00463DB8">
        <w:rPr>
          <w:rtl/>
        </w:rPr>
        <w:t>تونیم</w:t>
      </w:r>
      <w:r>
        <w:rPr>
          <w:rFonts w:hint="cs"/>
          <w:rtl/>
        </w:rPr>
        <w:t xml:space="preserve"> (برای درآمدزایی مدرسه کاری انجام بدیم) </w:t>
      </w:r>
      <w:r w:rsidRPr="00463DB8">
        <w:rPr>
          <w:rtl/>
        </w:rPr>
        <w:t xml:space="preserve"> چون جزو دستورالعمل نیست که ما این کار رو بکنیم. مدرسه و به شخصه مدیر نمیتونه این تصمیم رو بگیره. شاید آموزش و پرورش بخواد و</w:t>
      </w:r>
      <w:r>
        <w:rPr>
          <w:rtl/>
        </w:rPr>
        <w:t>‌ی</w:t>
      </w:r>
      <w:r w:rsidRPr="00463DB8">
        <w:rPr>
          <w:rtl/>
        </w:rPr>
        <w:t>ه کارهایی میتونه انجام بده ولی من نه. من اگر بخوام انجام بدم آموزش و پرورش مانع میشه. دستورالعمل</w:t>
      </w:r>
      <w:r>
        <w:rPr>
          <w:rtl/>
        </w:rPr>
        <w:t>‌ها</w:t>
      </w:r>
      <w:r w:rsidRPr="00463DB8">
        <w:rPr>
          <w:rtl/>
        </w:rPr>
        <w:t xml:space="preserve"> همه از بالا میاد. انقدر برج میاد به من میگه بعدازظهرها اینجا رو بدید پارکینگ که درآمدی برای مدرسه باشه ولی آموزش و پرورش اجازه نمیده. حالا با توجه به شرایط و شاید</w:t>
      </w:r>
      <w:r>
        <w:rPr>
          <w:rtl/>
        </w:rPr>
        <w:t>‌ی</w:t>
      </w:r>
      <w:r w:rsidRPr="00463DB8">
        <w:rPr>
          <w:rtl/>
        </w:rPr>
        <w:t>ه سری مسائل هست اجازه نمیده.</w:t>
      </w:r>
    </w:p>
    <w:p w14:paraId="5796C769" w14:textId="702FE2AF" w:rsidR="00623E32" w:rsidRPr="005D0DCA" w:rsidRDefault="00623E32" w:rsidP="00302BAA">
      <w:pPr>
        <w:pStyle w:val="ac"/>
        <w:rPr>
          <w:rFonts w:cs="Calibri"/>
          <w:rtl/>
        </w:rPr>
      </w:pPr>
      <w:r w:rsidRPr="00463DB8">
        <w:rPr>
          <w:rtl/>
        </w:rPr>
        <w:t>دستورالعمل</w:t>
      </w:r>
      <w:r w:rsidR="005D0DCA">
        <w:rPr>
          <w:rFonts w:hint="cs"/>
          <w:rtl/>
        </w:rPr>
        <w:t>‌</w:t>
      </w:r>
      <w:r w:rsidRPr="00463DB8">
        <w:rPr>
          <w:rtl/>
        </w:rPr>
        <w:t>ها همه جا اینطور است برای اینکه از بالا میاد پایین. اگر از پایین بره بالا و اگه از ما بپرسن چی رو چطوری اجرا کنیم خیلی راه حل داریم ولی همیشه دستورالعمل از بالا میاد. کلا توی آموزش و پرورش</w:t>
      </w:r>
      <w:r>
        <w:rPr>
          <w:rtl/>
        </w:rPr>
        <w:t>‌ی</w:t>
      </w:r>
      <w:r w:rsidRPr="00463DB8">
        <w:rPr>
          <w:rtl/>
        </w:rPr>
        <w:t>کی از معضلاتش اینه که از بالا به پایینه و از بالادستی میاد، از پایین اگه بره بالا اگه از کف مدرسه شروع کنن خیلی بهتره. قرار بود این هم بشه. مثلا توی سند تحول هم قرار بود مدیر مدرسه رو جزو</w:t>
      </w:r>
      <w:r>
        <w:rPr>
          <w:rtl/>
        </w:rPr>
        <w:t>‌ی</w:t>
      </w:r>
      <w:r w:rsidRPr="00463DB8">
        <w:rPr>
          <w:rtl/>
        </w:rPr>
        <w:t>کی از ارکان مهم بدونن و از این تمرکز دربیاد.</w:t>
      </w:r>
      <w:r>
        <w:rPr>
          <w:rtl/>
        </w:rPr>
        <w:t>‌ی</w:t>
      </w:r>
      <w:r w:rsidRPr="00463DB8">
        <w:rPr>
          <w:rtl/>
        </w:rPr>
        <w:t>عنی</w:t>
      </w:r>
      <w:r>
        <w:rPr>
          <w:rtl/>
        </w:rPr>
        <w:t>‌ی</w:t>
      </w:r>
      <w:r w:rsidRPr="00463DB8">
        <w:rPr>
          <w:rtl/>
        </w:rPr>
        <w:t>ه دستورالعمل داریم برای کل کشور،</w:t>
      </w:r>
      <w:r>
        <w:rPr>
          <w:rtl/>
        </w:rPr>
        <w:t>‌ی</w:t>
      </w:r>
      <w:r w:rsidRPr="00463DB8">
        <w:rPr>
          <w:rtl/>
        </w:rPr>
        <w:t>عنی هر مدرسه ای با توجه به شرایطش و موقعیتش</w:t>
      </w:r>
      <w:r>
        <w:rPr>
          <w:rtl/>
        </w:rPr>
        <w:t>‌ی</w:t>
      </w:r>
      <w:r w:rsidRPr="00463DB8">
        <w:rPr>
          <w:rtl/>
        </w:rPr>
        <w:t>ه مدل کار انجام بده. قرار بود این انجام بشه ولی هنوز نشده</w:t>
      </w:r>
      <w:r w:rsidR="005D0DCA">
        <w:rPr>
          <w:rFonts w:hint="cs"/>
          <w:rtl/>
        </w:rPr>
        <w:t>.</w:t>
      </w:r>
      <w:r w:rsidR="005D0DCA">
        <w:rPr>
          <w:rFonts w:cs="Calibri" w:hint="cs"/>
          <w:rtl/>
        </w:rPr>
        <w:t>"</w:t>
      </w:r>
    </w:p>
    <w:p w14:paraId="4E6CE28F" w14:textId="569AFEE7" w:rsidR="00623E32" w:rsidRPr="005D0DCA" w:rsidRDefault="00623E32" w:rsidP="00302BAA">
      <w:pPr>
        <w:pStyle w:val="ac"/>
        <w:rPr>
          <w:rFonts w:cs="Calibri"/>
          <w:rtl/>
        </w:rPr>
      </w:pPr>
      <w:r>
        <w:rPr>
          <w:rFonts w:hint="cs"/>
          <w:rtl/>
        </w:rPr>
        <w:t xml:space="preserve">کد 22: </w:t>
      </w:r>
      <w:r w:rsidR="005D0DCA">
        <w:rPr>
          <w:rFonts w:cs="Calibri" w:hint="cs"/>
          <w:rtl/>
        </w:rPr>
        <w:t>"</w:t>
      </w:r>
      <w:r w:rsidRPr="00463DB8">
        <w:rPr>
          <w:rtl/>
        </w:rPr>
        <w:t>بازهم او</w:t>
      </w:r>
      <w:r>
        <w:rPr>
          <w:rtl/>
        </w:rPr>
        <w:t>‌ی</w:t>
      </w:r>
      <w:r w:rsidRPr="00463DB8">
        <w:rPr>
          <w:rtl/>
        </w:rPr>
        <w:t>ک درجۀ خوبی داده. عمرانی خوبست. قریب به اتفاق مدیر اجرایی‌اند.</w:t>
      </w:r>
      <w:r>
        <w:rPr>
          <w:rtl/>
        </w:rPr>
        <w:t>‌ی</w:t>
      </w:r>
      <w:r w:rsidRPr="00463DB8">
        <w:rPr>
          <w:rtl/>
        </w:rPr>
        <w:t>عنی مجری آن چیزهایی که بالادستی ازشان انتظار دارد که انجام بدهند.</w:t>
      </w:r>
      <w:r w:rsidR="005D0DCA">
        <w:rPr>
          <w:rFonts w:cs="Calibri" w:hint="cs"/>
          <w:rtl/>
        </w:rPr>
        <w:t>"</w:t>
      </w:r>
    </w:p>
    <w:p w14:paraId="423C5DF8" w14:textId="1331B5AB" w:rsidR="00623E32" w:rsidRDefault="00623E32" w:rsidP="00302BAA">
      <w:pPr>
        <w:pStyle w:val="ac"/>
        <w:rPr>
          <w:rtl/>
        </w:rPr>
      </w:pPr>
      <w:r>
        <w:rPr>
          <w:rFonts w:hint="cs"/>
          <w:rtl/>
        </w:rPr>
        <w:t xml:space="preserve">کد 29: </w:t>
      </w:r>
      <w:r w:rsidR="005D0DCA">
        <w:rPr>
          <w:rFonts w:cs="Calibri" w:hint="cs"/>
          <w:rtl/>
        </w:rPr>
        <w:t>"</w:t>
      </w:r>
      <w:r w:rsidRPr="00463DB8">
        <w:rPr>
          <w:rtl/>
        </w:rPr>
        <w:t>متاسفانه قوانین اجازه نمیده در ایران و ببینید مدیر خوش فکر زیاد داریم اما دست و پاشون بسته است. حتی مدل این خانم ما</w:t>
      </w:r>
      <w:r>
        <w:rPr>
          <w:rtl/>
        </w:rPr>
        <w:t>‌ی</w:t>
      </w:r>
      <w:r w:rsidRPr="00463DB8">
        <w:rPr>
          <w:rtl/>
        </w:rPr>
        <w:t>ک طرحی داریم به نام شاداب سازی مدارس و اومدن از همین پتانسیلی که وجود داره استفاده کردند. ولی من بحثم</w:t>
      </w:r>
      <w:r>
        <w:rPr>
          <w:rtl/>
        </w:rPr>
        <w:t>‌ی</w:t>
      </w:r>
      <w:r w:rsidRPr="00463DB8">
        <w:rPr>
          <w:rtl/>
        </w:rPr>
        <w:t xml:space="preserve">ه چیز دیگه است. ببینید، مدیریت رو اگر بخواهیم کلان تر نگاه کنیم اینه که به مدیر باید اختیار داده بشود، ما خیلی مدارسی داریم که افراد خیر </w:t>
      </w:r>
      <w:r>
        <w:rPr>
          <w:rtl/>
        </w:rPr>
        <w:t>می‌</w:t>
      </w:r>
      <w:r w:rsidRPr="00463DB8">
        <w:rPr>
          <w:rtl/>
        </w:rPr>
        <w:t>کوبن دوباره میسازن. خیل خوب در قدیم هرچی بوده دیگه تموم شده، الان که کوبیده و میخواد دوباره بسازه چرا نباید با مدیر مدرسه مشورت بشه،</w:t>
      </w:r>
      <w:r>
        <w:rPr>
          <w:rtl/>
        </w:rPr>
        <w:t>‌ی</w:t>
      </w:r>
      <w:r w:rsidRPr="00463DB8">
        <w:rPr>
          <w:rtl/>
        </w:rPr>
        <w:t>ا با معلم</w:t>
      </w:r>
      <w:r>
        <w:rPr>
          <w:rtl/>
        </w:rPr>
        <w:t>‌ها</w:t>
      </w:r>
      <w:r w:rsidRPr="00463DB8">
        <w:rPr>
          <w:rtl/>
        </w:rPr>
        <w:t xml:space="preserve"> مشورت بشه که به چه صورت باشه؟</w:t>
      </w:r>
      <w:r>
        <w:rPr>
          <w:rtl/>
        </w:rPr>
        <w:t>‌ی</w:t>
      </w:r>
      <w:r w:rsidRPr="00463DB8">
        <w:rPr>
          <w:rtl/>
        </w:rPr>
        <w:t>عنی سازمان نوسازی فقط</w:t>
      </w:r>
      <w:r>
        <w:rPr>
          <w:rtl/>
        </w:rPr>
        <w:t>‌ی</w:t>
      </w:r>
      <w:r w:rsidRPr="00463DB8">
        <w:rPr>
          <w:rtl/>
        </w:rPr>
        <w:t xml:space="preserve">ه اشل گذاشته جلوش به خیر هم میگه این مدلی بساز برو بالا. بعد دوباره شما دست مدیر رو هم </w:t>
      </w:r>
      <w:r>
        <w:rPr>
          <w:rtl/>
        </w:rPr>
        <w:t>می‌</w:t>
      </w:r>
      <w:r w:rsidRPr="00463DB8">
        <w:rPr>
          <w:rtl/>
        </w:rPr>
        <w:t>بندید.</w:t>
      </w:r>
    </w:p>
    <w:p w14:paraId="20EDBAA7" w14:textId="75131B1D" w:rsidR="00623E32" w:rsidRPr="005D0DCA" w:rsidRDefault="00623E32" w:rsidP="00302BAA">
      <w:pPr>
        <w:pStyle w:val="ac"/>
        <w:rPr>
          <w:rFonts w:cs="Calibri"/>
          <w:rtl/>
        </w:rPr>
      </w:pPr>
      <w:r w:rsidRPr="00463DB8">
        <w:rPr>
          <w:rtl/>
        </w:rPr>
        <w:t>الان مدیران ما در ساختار دستشان بسته است و نمیتونن کاری رو انجام بدن.</w:t>
      </w:r>
      <w:r w:rsidR="005D0DCA">
        <w:rPr>
          <w:rFonts w:cs="Calibri" w:hint="cs"/>
          <w:rtl/>
        </w:rPr>
        <w:t>"</w:t>
      </w:r>
    </w:p>
    <w:p w14:paraId="5B1E5E0D" w14:textId="5A2EF549" w:rsidR="00623E32" w:rsidRDefault="00623E32" w:rsidP="00302BAA">
      <w:pPr>
        <w:pStyle w:val="ac"/>
        <w:rPr>
          <w:rtl/>
        </w:rPr>
      </w:pPr>
      <w:r>
        <w:rPr>
          <w:rFonts w:hint="cs"/>
          <w:rtl/>
        </w:rPr>
        <w:t xml:space="preserve">کد 30: </w:t>
      </w:r>
      <w:r w:rsidR="00413044">
        <w:rPr>
          <w:rFonts w:cs="Calibri" w:hint="cs"/>
          <w:rtl/>
        </w:rPr>
        <w:t>"</w:t>
      </w:r>
      <w:r w:rsidRPr="00463DB8">
        <w:rPr>
          <w:rtl/>
        </w:rPr>
        <w:t>اگر مسئله تفویض اختیار به مدیران جدی گرفته بشود و اینکه به سمت مدرسه محوری واقعاً پیش برویم این مسئله فکر می‌کنم رشدش خوبه. متاسفانه الان هر ساله هی شعار مدرسه محوری رو می‌دهیم ولی هی داریم دست و پای مدیر را می‌بندیم هی بخشنامه می‌فرستیم من خودم از کسانی هستم که واقعا منتقد این موضوع هستم هی دست و پای مدیر را می‌بندیم هی همه جا دخالت می‌کنیم اگر کار را به مدیر واگذار کنیم و فقط ما نتیجه را ازش بخواهیم بگیم بابا ما آخر کار ما</w:t>
      </w:r>
      <w:r>
        <w:rPr>
          <w:rtl/>
        </w:rPr>
        <w:t>‌ی</w:t>
      </w:r>
      <w:r w:rsidRPr="00463DB8">
        <w:rPr>
          <w:rtl/>
        </w:rPr>
        <w:t>ک همچین نتیجه‌ای از تو می‌خواهیم حالا انتخاب ابزارت انتخاب دبیرت انتخاب محیط کارت همه چیز با خودت این سیستم مال تو هرجور که می‌خواهی... مثل اینکه شما</w:t>
      </w:r>
      <w:r>
        <w:rPr>
          <w:rtl/>
        </w:rPr>
        <w:t>‌ی</w:t>
      </w:r>
      <w:r w:rsidRPr="00463DB8">
        <w:rPr>
          <w:rtl/>
        </w:rPr>
        <w:t>ک خانه را به</w:t>
      </w:r>
      <w:r>
        <w:rPr>
          <w:rtl/>
        </w:rPr>
        <w:t>‌ی</w:t>
      </w:r>
      <w:r w:rsidRPr="00463DB8">
        <w:rPr>
          <w:rtl/>
        </w:rPr>
        <w:t>ک خان</w:t>
      </w:r>
      <w:r>
        <w:rPr>
          <w:rtl/>
        </w:rPr>
        <w:t>می‌</w:t>
      </w:r>
      <w:r w:rsidRPr="00463DB8">
        <w:rPr>
          <w:rtl/>
        </w:rPr>
        <w:t>واگذار می‌کنی می‌گویی چیدمان آن با خودت برنامه‌ریزیش با خودت می‌بینی که چقدر خوب اداره می‌کند آن خانه را مدرسه هم همینطور است وقتی که همه چیز را به خود مدیر بسپارند مطمئناً نقشی که ایفا می‌کند خیلی متفاوت خواهد بود با آن نقشی که به حالت دستوری بخواهد کاری را انجام بدهد</w:t>
      </w:r>
      <w:r>
        <w:rPr>
          <w:rtl/>
        </w:rPr>
        <w:t>‌ی</w:t>
      </w:r>
      <w:r w:rsidRPr="00463DB8">
        <w:rPr>
          <w:rtl/>
        </w:rPr>
        <w:t xml:space="preserve">ا دستورات نوشته شده و بخشنامه شده از بالا را بخواهد اجرا کند... حتماً ما به پیشرفت بیشتری دست پیدا </w:t>
      </w:r>
      <w:r>
        <w:rPr>
          <w:rtl/>
        </w:rPr>
        <w:t>می‌</w:t>
      </w:r>
      <w:r w:rsidRPr="00463DB8">
        <w:rPr>
          <w:rtl/>
        </w:rPr>
        <w:t>کنیم</w:t>
      </w:r>
      <w:r>
        <w:rPr>
          <w:rFonts w:hint="cs"/>
          <w:rtl/>
        </w:rPr>
        <w:t>.</w:t>
      </w:r>
    </w:p>
    <w:p w14:paraId="370AFA35" w14:textId="5684CE81" w:rsidR="00623E32" w:rsidRPr="00413044" w:rsidRDefault="00623E32" w:rsidP="00302BAA">
      <w:pPr>
        <w:pStyle w:val="ac"/>
        <w:rPr>
          <w:rFonts w:cs="Calibri"/>
          <w:rtl/>
        </w:rPr>
      </w:pPr>
      <w:r w:rsidRPr="00463DB8">
        <w:rPr>
          <w:rtl/>
        </w:rPr>
        <w:t>من واقعا به این اعتقاد دارم اگر مدیری بخواهد کاری را در مدرسه انجام بدهد خودش اگر به این رسیده باشد که این کار لازم و خوب است حتماً آن کار را اجرا می‌کند ولی اگر</w:t>
      </w:r>
      <w:r>
        <w:rPr>
          <w:rtl/>
        </w:rPr>
        <w:t>‌ی</w:t>
      </w:r>
      <w:r w:rsidRPr="00463DB8">
        <w:rPr>
          <w:rtl/>
        </w:rPr>
        <w:t>ک چیزی دیکته شده باشد و خودش اعتقادی نداشته باشد به این موضوع مطمئن باشید که آن کار به ثمر نمی‌رسد در اون مدرسه و نتیجه‌ای نمی‌دهد</w:t>
      </w:r>
      <w:r>
        <w:rPr>
          <w:rFonts w:hint="cs"/>
          <w:bCs/>
          <w:rtl/>
        </w:rPr>
        <w:t>.</w:t>
      </w:r>
      <w:r w:rsidR="00413044">
        <w:rPr>
          <w:rFonts w:cs="Calibri" w:hint="cs"/>
          <w:bCs/>
          <w:rtl/>
        </w:rPr>
        <w:t>"</w:t>
      </w:r>
    </w:p>
    <w:p w14:paraId="3B2D82CB" w14:textId="77777777" w:rsidR="00623E32" w:rsidRPr="007E1479" w:rsidRDefault="00623E32" w:rsidP="004E07A2">
      <w:pPr>
        <w:pStyle w:val="1-1-1-1"/>
        <w:rPr>
          <w:rtl/>
        </w:rPr>
      </w:pPr>
      <w:bookmarkStart w:id="149" w:name="_Toc144152799"/>
      <w:bookmarkStart w:id="150" w:name="_Hlk143980934"/>
      <w:bookmarkEnd w:id="148"/>
      <w:r>
        <w:rPr>
          <w:rFonts w:hint="cs"/>
          <w:rtl/>
        </w:rPr>
        <w:t>عدم دخالت مدیر در طراحی ساختمان مدرسه</w:t>
      </w:r>
      <w:bookmarkEnd w:id="149"/>
    </w:p>
    <w:p w14:paraId="5BFF80C8" w14:textId="6B6C8384" w:rsidR="00623E32" w:rsidRPr="00413044" w:rsidRDefault="00623E32" w:rsidP="00302BAA">
      <w:pPr>
        <w:pStyle w:val="ac"/>
        <w:rPr>
          <w:rFonts w:cs="Calibri"/>
          <w:rtl/>
        </w:rPr>
      </w:pPr>
      <w:r>
        <w:rPr>
          <w:rFonts w:hint="cs"/>
          <w:rtl/>
        </w:rPr>
        <w:t xml:space="preserve">کد 6: </w:t>
      </w:r>
      <w:r w:rsidR="00413044">
        <w:rPr>
          <w:rFonts w:cs="Calibri" w:hint="cs"/>
          <w:rtl/>
        </w:rPr>
        <w:t>"</w:t>
      </w:r>
      <w:r w:rsidRPr="00463DB8">
        <w:rPr>
          <w:rtl/>
        </w:rPr>
        <w:t>ملک قبلی</w:t>
      </w:r>
      <w:r>
        <w:rPr>
          <w:rFonts w:hint="cs"/>
          <w:rtl/>
        </w:rPr>
        <w:t xml:space="preserve"> (مدرسه‌ی ما)</w:t>
      </w:r>
      <w:r w:rsidRPr="00463DB8">
        <w:rPr>
          <w:rtl/>
        </w:rPr>
        <w:t xml:space="preserve"> استیجاری بود و وقتی کرونا شد ایشون</w:t>
      </w:r>
      <w:r>
        <w:rPr>
          <w:rFonts w:hint="cs"/>
          <w:rtl/>
        </w:rPr>
        <w:t>(صاحب ملک)</w:t>
      </w:r>
      <w:r w:rsidRPr="00463DB8">
        <w:rPr>
          <w:rtl/>
        </w:rPr>
        <w:t xml:space="preserve"> گفت ملکم را می‌خواهم. من خیلی خواهش و منت و التماس و ... کردم که بمانیم، اداره مدرسه‌ای نداشت که بدهد به ما. دیگه با خواهش و تمنا چندماه دیگه ایستادیم. اسفند 98 کرونا شد و ما تا بهمن 99 ایستادیم. تقریبا</w:t>
      </w:r>
      <w:r>
        <w:rPr>
          <w:rtl/>
        </w:rPr>
        <w:t>‌ی</w:t>
      </w:r>
      <w:r w:rsidRPr="00463DB8">
        <w:rPr>
          <w:rtl/>
        </w:rPr>
        <w:t>ک سال. مدام خواهش کردیم که باشیم و اسباب</w:t>
      </w:r>
      <w:r>
        <w:rPr>
          <w:rtl/>
        </w:rPr>
        <w:t>‌ها</w:t>
      </w:r>
      <w:r w:rsidRPr="00463DB8">
        <w:rPr>
          <w:rtl/>
        </w:rPr>
        <w:t xml:space="preserve"> جمع بشود. اولیا دیگر نمی‌آمدند و خیلی سخت بود.</w:t>
      </w:r>
      <w:r>
        <w:rPr>
          <w:rFonts w:hint="cs"/>
          <w:rtl/>
        </w:rPr>
        <w:t xml:space="preserve"> </w:t>
      </w:r>
      <w:r w:rsidRPr="00463DB8">
        <w:rPr>
          <w:rtl/>
        </w:rPr>
        <w:t>بعد از آن ما رفتیم در مدرسۀ سجادیه در</w:t>
      </w:r>
      <w:r>
        <w:rPr>
          <w:rtl/>
        </w:rPr>
        <w:t>‌ی</w:t>
      </w:r>
      <w:r w:rsidRPr="00463DB8">
        <w:rPr>
          <w:rtl/>
        </w:rPr>
        <w:t>ک اتاق مستقر شدیم.</w:t>
      </w:r>
      <w:r>
        <w:rPr>
          <w:rFonts w:hint="cs"/>
          <w:rtl/>
        </w:rPr>
        <w:t xml:space="preserve"> (ساختمان) </w:t>
      </w:r>
      <w:r w:rsidRPr="00463DB8">
        <w:rPr>
          <w:rtl/>
        </w:rPr>
        <w:t>اینجا کلنگ خورده بود اما خاک بود، پله و اتاق و ... هیچی معلوم نبود.</w:t>
      </w:r>
      <w:r>
        <w:rPr>
          <w:rFonts w:hint="cs"/>
          <w:rtl/>
        </w:rPr>
        <w:t xml:space="preserve"> </w:t>
      </w:r>
      <w:r w:rsidRPr="00463DB8">
        <w:rPr>
          <w:rtl/>
        </w:rPr>
        <w:t>نمی‌دانستم</w:t>
      </w:r>
      <w:r>
        <w:rPr>
          <w:rFonts w:hint="cs"/>
          <w:rtl/>
        </w:rPr>
        <w:t xml:space="preserve"> (ما قرار است بیاییم اینجا)</w:t>
      </w:r>
      <w:r w:rsidRPr="00463DB8">
        <w:rPr>
          <w:rtl/>
        </w:rPr>
        <w:t>. در ساختمان قدی</w:t>
      </w:r>
      <w:r>
        <w:rPr>
          <w:rtl/>
        </w:rPr>
        <w:t>می‌</w:t>
      </w:r>
      <w:r w:rsidRPr="00463DB8">
        <w:rPr>
          <w:rtl/>
        </w:rPr>
        <w:t>اینجا مدرسۀ سجادیه بوده. من روحم هم خبر نداشت از این اتفاق‌ها. با تمام اسبابمان رفتیم بعد از نزدیک</w:t>
      </w:r>
      <w:r>
        <w:rPr>
          <w:rtl/>
        </w:rPr>
        <w:t>‌ی</w:t>
      </w:r>
      <w:r w:rsidRPr="00463DB8">
        <w:rPr>
          <w:rtl/>
        </w:rPr>
        <w:t>کسال رفتیم آنجا. کار و بخشنامه و ثبت نام داشتیم. بچه‌های کلاس اولمان را ثبت‌نام کردیم.</w:t>
      </w:r>
      <w:r w:rsidR="00413044">
        <w:rPr>
          <w:rFonts w:cs="Calibri" w:hint="cs"/>
          <w:rtl/>
        </w:rPr>
        <w:t>"</w:t>
      </w:r>
    </w:p>
    <w:p w14:paraId="73FC6D18" w14:textId="7B962E8B" w:rsidR="00623E32" w:rsidRPr="00657CF9" w:rsidRDefault="00623E32" w:rsidP="00302BAA">
      <w:pPr>
        <w:pStyle w:val="ac"/>
        <w:rPr>
          <w:rFonts w:cs="Calibri"/>
          <w:rtl/>
        </w:rPr>
      </w:pPr>
      <w:r>
        <w:rPr>
          <w:rFonts w:hint="cs"/>
          <w:rtl/>
        </w:rPr>
        <w:t xml:space="preserve">کد 12: </w:t>
      </w:r>
      <w:r w:rsidR="00413044">
        <w:rPr>
          <w:rFonts w:cs="Calibri" w:hint="cs"/>
          <w:rtl/>
        </w:rPr>
        <w:t>"</w:t>
      </w:r>
      <w:r w:rsidRPr="00463DB8">
        <w:rPr>
          <w:rtl/>
        </w:rPr>
        <w:t>من اگر این امکان برام وجود داشت که توی حیاط بتونم</w:t>
      </w:r>
      <w:r w:rsidR="00413044">
        <w:rPr>
          <w:rFonts w:hint="cs"/>
          <w:rtl/>
        </w:rPr>
        <w:t xml:space="preserve"> </w:t>
      </w:r>
      <w:r>
        <w:rPr>
          <w:rtl/>
        </w:rPr>
        <w:t>‌ی</w:t>
      </w:r>
      <w:r w:rsidRPr="00463DB8">
        <w:rPr>
          <w:rtl/>
        </w:rPr>
        <w:t>ه باغچه</w:t>
      </w:r>
      <w:r w:rsidR="00413044">
        <w:rPr>
          <w:rFonts w:hint="cs"/>
          <w:rtl/>
        </w:rPr>
        <w:t>‍</w:t>
      </w:r>
      <w:r w:rsidRPr="00463DB8">
        <w:rPr>
          <w:rtl/>
        </w:rPr>
        <w:t>ای درست کنم که بچه</w:t>
      </w:r>
      <w:r>
        <w:rPr>
          <w:rtl/>
        </w:rPr>
        <w:t>‌ها</w:t>
      </w:r>
      <w:r w:rsidRPr="00463DB8">
        <w:rPr>
          <w:rtl/>
        </w:rPr>
        <w:t xml:space="preserve"> برای زنگ علوم برن،</w:t>
      </w:r>
      <w:r>
        <w:rPr>
          <w:rtl/>
        </w:rPr>
        <w:t>‌</w:t>
      </w:r>
      <w:r w:rsidR="00413044">
        <w:rPr>
          <w:rFonts w:hint="cs"/>
          <w:rtl/>
        </w:rPr>
        <w:t xml:space="preserve"> </w:t>
      </w:r>
      <w:r>
        <w:rPr>
          <w:rtl/>
        </w:rPr>
        <w:t>ی</w:t>
      </w:r>
      <w:r w:rsidRPr="00463DB8">
        <w:rPr>
          <w:rtl/>
        </w:rPr>
        <w:t>ا اصلا کارآفرینی کنن، فلفل بکارن، گوجه فرنگی بکارن ، اصلا اید</w:t>
      </w:r>
      <w:r w:rsidR="00657CF9">
        <w:rPr>
          <w:rFonts w:hint="cs"/>
          <w:rtl/>
        </w:rPr>
        <w:t>ه‌</w:t>
      </w:r>
      <w:r w:rsidRPr="00463DB8">
        <w:rPr>
          <w:rtl/>
        </w:rPr>
        <w:t>ام این بود و به اداره هم گفتم اما متاسفانه فضای مدرسه این اجازه رو به من نداد، آخر سر بفروشه اینها رو،</w:t>
      </w:r>
      <w:r>
        <w:rPr>
          <w:rtl/>
        </w:rPr>
        <w:t>‌</w:t>
      </w:r>
      <w:r w:rsidR="00657CF9">
        <w:rPr>
          <w:rFonts w:hint="cs"/>
          <w:rtl/>
        </w:rPr>
        <w:t xml:space="preserve"> </w:t>
      </w:r>
      <w:r>
        <w:rPr>
          <w:rtl/>
        </w:rPr>
        <w:t>ی</w:t>
      </w:r>
      <w:r w:rsidRPr="00463DB8">
        <w:rPr>
          <w:rtl/>
        </w:rPr>
        <w:t>عنی</w:t>
      </w:r>
      <w:r>
        <w:rPr>
          <w:rtl/>
        </w:rPr>
        <w:t>‌ی</w:t>
      </w:r>
      <w:r w:rsidRPr="00463DB8">
        <w:rPr>
          <w:rtl/>
        </w:rPr>
        <w:t>ه روزی رو مشخص کنیم کلاس فلان میخواد فلفل</w:t>
      </w:r>
      <w:r>
        <w:rPr>
          <w:rtl/>
        </w:rPr>
        <w:t>‌ها</w:t>
      </w:r>
      <w:r w:rsidRPr="00463DB8">
        <w:rPr>
          <w:rtl/>
        </w:rPr>
        <w:t>ش رو بفروشه، مامان</w:t>
      </w:r>
      <w:r w:rsidR="00657CF9">
        <w:rPr>
          <w:rFonts w:hint="cs"/>
          <w:rtl/>
        </w:rPr>
        <w:t>‌</w:t>
      </w:r>
      <w:r w:rsidRPr="00463DB8">
        <w:rPr>
          <w:rtl/>
        </w:rPr>
        <w:t>ها و دوستاش بیان خرید کنن. اینها خیلی رویایی و آرمانگرایانه است ولی میشه ریز ریز و کوچولو کوچولو بهش برسیم. فکر من اینه.</w:t>
      </w:r>
      <w:r w:rsidR="00657CF9">
        <w:rPr>
          <w:rFonts w:cs="Calibri" w:hint="cs"/>
          <w:rtl/>
        </w:rPr>
        <w:t>"</w:t>
      </w:r>
    </w:p>
    <w:p w14:paraId="35F215E6" w14:textId="375C6041" w:rsidR="00623E32" w:rsidRPr="00657CF9" w:rsidRDefault="00623E32" w:rsidP="00302BAA">
      <w:pPr>
        <w:pStyle w:val="ac"/>
        <w:rPr>
          <w:rFonts w:cs="Calibri"/>
          <w:rtl/>
        </w:rPr>
      </w:pPr>
      <w:r w:rsidRPr="00DA136F">
        <w:rPr>
          <w:rFonts w:hint="cs"/>
          <w:rtl/>
        </w:rPr>
        <w:t xml:space="preserve">کد 17: </w:t>
      </w:r>
      <w:r w:rsidR="00657CF9">
        <w:rPr>
          <w:rFonts w:cs="Calibri" w:hint="cs"/>
          <w:rtl/>
        </w:rPr>
        <w:t>"</w:t>
      </w:r>
      <w:r w:rsidRPr="00DA136F">
        <w:rPr>
          <w:rtl/>
        </w:rPr>
        <w:t>ببینین همون</w:t>
      </w:r>
      <w:r w:rsidRPr="00DA136F">
        <w:rPr>
          <w:rtl/>
        </w:rPr>
        <w:softHyphen/>
        <w:t>طور که گفتم، این امکانات تهیه کردنش و حالا پتانسیل فضایی که وجود داره برای هرمدرسه، اول به همون مدرسه خا</w:t>
      </w:r>
      <w:r>
        <w:rPr>
          <w:rtl/>
        </w:rPr>
        <w:t>می‌</w:t>
      </w:r>
      <w:r w:rsidRPr="00DA136F">
        <w:rPr>
          <w:rtl/>
        </w:rPr>
        <w:t>که در اختیارت قرار میدنه دیگه</w:t>
      </w:r>
      <w:r>
        <w:rPr>
          <w:rtl/>
        </w:rPr>
        <w:t>‌ی</w:t>
      </w:r>
      <w:r w:rsidRPr="00DA136F">
        <w:rPr>
          <w:rtl/>
        </w:rPr>
        <w:t xml:space="preserve"> مدیر وقتی داخل</w:t>
      </w:r>
      <w:r>
        <w:rPr>
          <w:rtl/>
        </w:rPr>
        <w:t>‌ی</w:t>
      </w:r>
      <w:r w:rsidRPr="00DA136F">
        <w:rPr>
          <w:rtl/>
        </w:rPr>
        <w:t xml:space="preserve"> مدرسه</w:t>
      </w:r>
      <w:r w:rsidRPr="00DA136F">
        <w:rPr>
          <w:rtl/>
        </w:rPr>
        <w:softHyphen/>
        <w:t>ای میشه برای اولین بار، چیزی رو نمی</w:t>
      </w:r>
      <w:r w:rsidRPr="00DA136F">
        <w:rPr>
          <w:rtl/>
        </w:rPr>
        <w:softHyphen/>
        <w:t>تونه اضافه و کم بکنه. نمیتونه با خودش مصالح ببره اونجا مثلا بگه این دیوار رو خراب کنین، اون دیوارو وصل کنین. این پتانسیلی هست،</w:t>
      </w:r>
      <w:r>
        <w:rPr>
          <w:rtl/>
        </w:rPr>
        <w:t>‌ی</w:t>
      </w:r>
      <w:r w:rsidRPr="00DA136F">
        <w:rPr>
          <w:rtl/>
        </w:rPr>
        <w:t>عنی</w:t>
      </w:r>
      <w:r>
        <w:rPr>
          <w:rtl/>
        </w:rPr>
        <w:t>‌ی</w:t>
      </w:r>
      <w:r w:rsidRPr="00DA136F">
        <w:rPr>
          <w:rtl/>
        </w:rPr>
        <w:t xml:space="preserve"> طبقه است، دو طبقه است، چهارتا کلاسه، راهروییه، ابعادش مشخصه رنگاش مشخصه.</w:t>
      </w:r>
      <w:r>
        <w:rPr>
          <w:rtl/>
        </w:rPr>
        <w:t>‌ی</w:t>
      </w:r>
      <w:r w:rsidRPr="00DA136F">
        <w:rPr>
          <w:rtl/>
        </w:rPr>
        <w:t xml:space="preserve"> چیز خا</w:t>
      </w:r>
      <w:r>
        <w:rPr>
          <w:rtl/>
        </w:rPr>
        <w:t>می‌</w:t>
      </w:r>
      <w:r w:rsidRPr="00DA136F">
        <w:rPr>
          <w:rtl/>
        </w:rPr>
        <w:t xml:space="preserve">تحویل میدن دیگه  خب؟ </w:t>
      </w:r>
      <w:r w:rsidRPr="00DA136F">
        <w:rPr>
          <w:rFonts w:hint="cs"/>
          <w:rtl/>
        </w:rPr>
        <w:t>پول نباشه،</w:t>
      </w:r>
      <w:r w:rsidRPr="00DA136F">
        <w:rPr>
          <w:rtl/>
        </w:rPr>
        <w:t xml:space="preserve"> من هرچقدر هم که بلد باشم اینجا باید چه اتفاقایی بیوفته، زیرساخت اصلیش هم نتونم تغییر بدم، عملا میشه گفت کاری نمیشه کرد. باید حالا با مقامات بالاتر، بالادستی</w:t>
      </w:r>
      <w:r w:rsidRPr="00DA136F">
        <w:rPr>
          <w:rtl/>
        </w:rPr>
        <w:softHyphen/>
        <w:t>های خب به قولی تمهیداتی رو در نظر بگیرن که بشه</w:t>
      </w:r>
      <w:r>
        <w:rPr>
          <w:rtl/>
        </w:rPr>
        <w:t>‌ی</w:t>
      </w:r>
      <w:r w:rsidRPr="00DA136F">
        <w:rPr>
          <w:rtl/>
        </w:rPr>
        <w:t xml:space="preserve"> کاری کرد.</w:t>
      </w:r>
      <w:r w:rsidR="00657CF9">
        <w:rPr>
          <w:rFonts w:cs="Calibri" w:hint="cs"/>
          <w:rtl/>
        </w:rPr>
        <w:t>"</w:t>
      </w:r>
    </w:p>
    <w:p w14:paraId="233EECDA" w14:textId="3018AC58" w:rsidR="00623E32" w:rsidRPr="00657CF9" w:rsidRDefault="00623E32" w:rsidP="00302BAA">
      <w:pPr>
        <w:pStyle w:val="ac"/>
        <w:rPr>
          <w:rFonts w:cs="Calibri"/>
          <w:rtl/>
        </w:rPr>
      </w:pPr>
      <w:r>
        <w:rPr>
          <w:rFonts w:hint="cs"/>
          <w:rtl/>
        </w:rPr>
        <w:t xml:space="preserve">کد 22: </w:t>
      </w:r>
      <w:r w:rsidR="00657CF9">
        <w:rPr>
          <w:rFonts w:cs="Calibri" w:hint="cs"/>
          <w:rtl/>
        </w:rPr>
        <w:t>"</w:t>
      </w:r>
      <w:r w:rsidRPr="00463DB8">
        <w:rPr>
          <w:rtl/>
        </w:rPr>
        <w:t>هرعاملی که منجر به این بشود که مدیر مدرسۀ ما این نقش را نتواند ایفا بکند می‌شود موانعش. میتونه موانع ساختاری باشه که خیلی مدیر مدرسه را بازی نمی‌دهند، مدرسه را با همۀ وسایل و امکاناتش تحویل مدیر می‌دهند و می‌گویند مدیر تو بهره‌برداری برو</w:t>
      </w:r>
      <w:r w:rsidR="00AB11D8">
        <w:rPr>
          <w:rFonts w:hint="cs"/>
          <w:rtl/>
        </w:rPr>
        <w:t xml:space="preserve">. </w:t>
      </w:r>
      <w:r w:rsidRPr="00463DB8">
        <w:rPr>
          <w:rtl/>
        </w:rPr>
        <w:t>گرچه از اونجا به بعد هم خیلی می‌تواند موثر باشد ولی خود این ساختار که مدیر را خیلی در فرآیند طراحی و ساخت و تجهیز منابع راه نمی‌دهند</w:t>
      </w:r>
      <w:r>
        <w:rPr>
          <w:rtl/>
        </w:rPr>
        <w:t>‌ی</w:t>
      </w:r>
      <w:r w:rsidRPr="00463DB8">
        <w:rPr>
          <w:rtl/>
        </w:rPr>
        <w:t>ک مانع است.</w:t>
      </w:r>
      <w:r w:rsidR="00657CF9">
        <w:rPr>
          <w:rFonts w:cs="Calibri" w:hint="cs"/>
          <w:rtl/>
        </w:rPr>
        <w:t>"</w:t>
      </w:r>
    </w:p>
    <w:p w14:paraId="401127EF" w14:textId="17DD2873" w:rsidR="00623E32" w:rsidRPr="002C708F" w:rsidRDefault="00623E32" w:rsidP="00302BAA">
      <w:pPr>
        <w:pStyle w:val="ac"/>
        <w:rPr>
          <w:rFonts w:cs="Calibri"/>
          <w:rtl/>
        </w:rPr>
      </w:pPr>
      <w:r>
        <w:rPr>
          <w:rFonts w:hint="cs"/>
          <w:rtl/>
        </w:rPr>
        <w:t xml:space="preserve">کد 23: </w:t>
      </w:r>
      <w:r w:rsidR="00AB11D8">
        <w:rPr>
          <w:rFonts w:cs="Calibri" w:hint="cs"/>
          <w:rtl/>
        </w:rPr>
        <w:t>"</w:t>
      </w:r>
      <w:r w:rsidRPr="00463DB8">
        <w:rPr>
          <w:rtl/>
        </w:rPr>
        <w:t>در حال حاضر مدیران آموزشی ما مدرسه را تحویل می‌گیرند. در هیچ کجای نقشۀ ساختمان، قرارداد، پیمانکار و</w:t>
      </w:r>
      <w:r w:rsidR="00AB11D8">
        <w:rPr>
          <w:rFonts w:hint="cs"/>
          <w:rtl/>
        </w:rPr>
        <w:t xml:space="preserve"> غیره</w:t>
      </w:r>
      <w:r w:rsidRPr="00463DB8">
        <w:rPr>
          <w:rtl/>
        </w:rPr>
        <w:t xml:space="preserve"> هیچگونه دخالتی ندارند، ضمن اینکه شاید علمش رو هم نداشته باشند. ولی دخالت ندارند. اما روی مبلمان آموزشی، چیدمان المان‌ها و تعیین نقشۀ کاربردی در درون اون ساختمان بسته، نقش بسیار فعال و بسیار اثرگذاری دارند. اینکه شما وارد مدرسه می‌شوید و از</w:t>
      </w:r>
      <w:r>
        <w:rPr>
          <w:rtl/>
        </w:rPr>
        <w:t>‌ی</w:t>
      </w:r>
      <w:r w:rsidRPr="00463DB8">
        <w:rPr>
          <w:rtl/>
        </w:rPr>
        <w:t>ک مدرسۀ شاید قدی</w:t>
      </w:r>
      <w:r>
        <w:rPr>
          <w:rtl/>
        </w:rPr>
        <w:t>می‌</w:t>
      </w:r>
      <w:r w:rsidRPr="00463DB8">
        <w:rPr>
          <w:rtl/>
        </w:rPr>
        <w:t xml:space="preserve">لذت می‌برید، وقتی نگاه می‌کنید </w:t>
      </w:r>
      <w:r w:rsidR="00AB11D8">
        <w:rPr>
          <w:rFonts w:hint="cs"/>
          <w:rtl/>
        </w:rPr>
        <w:t xml:space="preserve">از </w:t>
      </w:r>
      <w:r w:rsidRPr="00463DB8">
        <w:rPr>
          <w:rtl/>
        </w:rPr>
        <w:t>این چیدمان</w:t>
      </w:r>
      <w:r>
        <w:rPr>
          <w:rtl/>
        </w:rPr>
        <w:t>‌ها</w:t>
      </w:r>
      <w:r w:rsidRPr="00463DB8">
        <w:rPr>
          <w:rtl/>
        </w:rPr>
        <w:t xml:space="preserve"> آرامش می</w:t>
      </w:r>
      <w:r w:rsidR="006A542F">
        <w:rPr>
          <w:rFonts w:hint="cs"/>
          <w:rtl/>
        </w:rPr>
        <w:t>‌</w:t>
      </w:r>
      <w:r w:rsidRPr="00463DB8">
        <w:rPr>
          <w:rtl/>
        </w:rPr>
        <w:t>گیرید، اصلا این خودش</w:t>
      </w:r>
      <w:r>
        <w:rPr>
          <w:rtl/>
        </w:rPr>
        <w:t>‌ی</w:t>
      </w:r>
      <w:r w:rsidRPr="00463DB8">
        <w:rPr>
          <w:rtl/>
        </w:rPr>
        <w:t>ادگیریست اما وقتی وارد جایی می‌شوید که بلبشو هست و معلوم نیست هر چیزی کجاست، این همان مدیر است که نتوانسته ؟ . در بخش سخت‌افزاری غیر از ساختمان، بقیۀ چیزها با مدیر است، اتاق تکثیر رو کجا بگذاره، اتاق معاون آموزشی رو کجا بذاره، اتاق خودش رو کجا بذاره، تمام این جایگاه‌ها رو مدیر تعیین میکنه که این نقش بسیار سازنده</w:t>
      </w:r>
      <w:r w:rsidR="002C708F">
        <w:rPr>
          <w:rFonts w:hint="cs"/>
          <w:rtl/>
        </w:rPr>
        <w:t>‌</w:t>
      </w:r>
      <w:r w:rsidRPr="00463DB8">
        <w:rPr>
          <w:rtl/>
        </w:rPr>
        <w:t>ای داره</w:t>
      </w:r>
      <w:r w:rsidR="002C708F">
        <w:rPr>
          <w:rFonts w:cs="Calibri" w:hint="cs"/>
          <w:rtl/>
        </w:rPr>
        <w:t>"</w:t>
      </w:r>
    </w:p>
    <w:p w14:paraId="6D35D343" w14:textId="1A6575FB" w:rsidR="00623E32" w:rsidRDefault="00623E32" w:rsidP="00302BAA">
      <w:pPr>
        <w:pStyle w:val="ac"/>
        <w:rPr>
          <w:rtl/>
        </w:rPr>
      </w:pPr>
      <w:r>
        <w:rPr>
          <w:rFonts w:hint="cs"/>
          <w:rtl/>
        </w:rPr>
        <w:t xml:space="preserve">کد 29: </w:t>
      </w:r>
      <w:r w:rsidR="002C708F">
        <w:rPr>
          <w:rFonts w:cs="Calibri" w:hint="cs"/>
          <w:rtl/>
        </w:rPr>
        <w:t>"</w:t>
      </w:r>
      <w:r w:rsidRPr="00463DB8">
        <w:rPr>
          <w:rtl/>
        </w:rPr>
        <w:t xml:space="preserve">ما خیلی مدارسی داریم که افراد خیر </w:t>
      </w:r>
      <w:r>
        <w:rPr>
          <w:rtl/>
        </w:rPr>
        <w:t>می‌</w:t>
      </w:r>
      <w:r w:rsidRPr="00463DB8">
        <w:rPr>
          <w:rtl/>
        </w:rPr>
        <w:t>کوبن دوباره میسازن. خیل خوب در قدیم هرچی بوده دیگه تموم شده، الان که کوبیده و میخواد دوباره بسازه چرا نباید با مدیر مدرسه مشورت بشه،</w:t>
      </w:r>
      <w:r>
        <w:rPr>
          <w:rtl/>
        </w:rPr>
        <w:t>‌ی</w:t>
      </w:r>
      <w:r w:rsidRPr="00463DB8">
        <w:rPr>
          <w:rtl/>
        </w:rPr>
        <w:t>ا با معلم</w:t>
      </w:r>
      <w:r>
        <w:rPr>
          <w:rtl/>
        </w:rPr>
        <w:t>‌ها</w:t>
      </w:r>
      <w:r w:rsidRPr="00463DB8">
        <w:rPr>
          <w:rtl/>
        </w:rPr>
        <w:t xml:space="preserve"> مشورت بشه که به چه صورت باشه؟</w:t>
      </w:r>
      <w:r>
        <w:rPr>
          <w:rtl/>
        </w:rPr>
        <w:t>‌ی</w:t>
      </w:r>
      <w:r w:rsidRPr="00463DB8">
        <w:rPr>
          <w:rtl/>
        </w:rPr>
        <w:t>عنی سازمان نوسازی فقط</w:t>
      </w:r>
      <w:r>
        <w:rPr>
          <w:rtl/>
        </w:rPr>
        <w:t>‌ی</w:t>
      </w:r>
      <w:r w:rsidRPr="00463DB8">
        <w:rPr>
          <w:rtl/>
        </w:rPr>
        <w:t>ه اشل گذاشته جلوش به خیر هم میگه این مدلی بساز برو بالا.</w:t>
      </w:r>
    </w:p>
    <w:p w14:paraId="44F6B091" w14:textId="416BEC7C" w:rsidR="00623E32" w:rsidRPr="002C708F" w:rsidRDefault="00623E32" w:rsidP="00302BAA">
      <w:pPr>
        <w:pStyle w:val="ac"/>
        <w:rPr>
          <w:rFonts w:cs="Calibri"/>
          <w:rtl/>
        </w:rPr>
      </w:pPr>
      <w:r w:rsidRPr="00463DB8">
        <w:rPr>
          <w:rtl/>
        </w:rPr>
        <w:t>سازمان نوسازی</w:t>
      </w:r>
      <w:r>
        <w:rPr>
          <w:rtl/>
        </w:rPr>
        <w:t>‌ی</w:t>
      </w:r>
      <w:r w:rsidRPr="00463DB8">
        <w:rPr>
          <w:rtl/>
        </w:rPr>
        <w:t>ه مشت مهندس</w:t>
      </w:r>
      <w:r>
        <w:rPr>
          <w:rtl/>
        </w:rPr>
        <w:t>‌ی</w:t>
      </w:r>
      <w:r w:rsidRPr="00463DB8">
        <w:rPr>
          <w:rtl/>
        </w:rPr>
        <w:t>ه مشت کارمند، برای ما مدرسه میسازن،</w:t>
      </w:r>
      <w:r>
        <w:rPr>
          <w:rtl/>
        </w:rPr>
        <w:t>‌ی</w:t>
      </w:r>
      <w:r w:rsidRPr="00463DB8">
        <w:rPr>
          <w:rtl/>
        </w:rPr>
        <w:t>کیشون تا حالا تجربه</w:t>
      </w:r>
      <w:r>
        <w:rPr>
          <w:rtl/>
        </w:rPr>
        <w:t>‌ی</w:t>
      </w:r>
      <w:r w:rsidRPr="00463DB8">
        <w:rPr>
          <w:rtl/>
        </w:rPr>
        <w:t xml:space="preserve"> معل</w:t>
      </w:r>
      <w:r>
        <w:rPr>
          <w:rtl/>
        </w:rPr>
        <w:t>می‌</w:t>
      </w:r>
      <w:r w:rsidRPr="00463DB8">
        <w:rPr>
          <w:rtl/>
        </w:rPr>
        <w:t xml:space="preserve">نداشته، اکی ما مهندس </w:t>
      </w:r>
      <w:r>
        <w:rPr>
          <w:rtl/>
        </w:rPr>
        <w:t>می‌</w:t>
      </w:r>
      <w:r w:rsidRPr="00463DB8">
        <w:rPr>
          <w:rtl/>
        </w:rPr>
        <w:t>خواهیم برای نوسازی، اما بیاد چندتا جلسه بذاره مدیر اینجا چجوری ساخته بشه بهتره؟ توی ساختمان قبلیه چی کم داشتی؟</w:t>
      </w:r>
      <w:r w:rsidR="002C708F">
        <w:rPr>
          <w:rFonts w:cs="Calibri" w:hint="cs"/>
          <w:rtl/>
        </w:rPr>
        <w:t>"</w:t>
      </w:r>
    </w:p>
    <w:p w14:paraId="46E09500" w14:textId="77777777" w:rsidR="00623E32" w:rsidRDefault="00623E32" w:rsidP="004E07A2">
      <w:pPr>
        <w:pStyle w:val="1-1-1-1"/>
        <w:rPr>
          <w:rtl/>
        </w:rPr>
      </w:pPr>
      <w:bookmarkStart w:id="151" w:name="_Toc144152800"/>
      <w:r>
        <w:rPr>
          <w:rFonts w:hint="cs"/>
          <w:rtl/>
        </w:rPr>
        <w:t>ضعف مدیریت آموزش و پرورش</w:t>
      </w:r>
      <w:bookmarkEnd w:id="151"/>
    </w:p>
    <w:p w14:paraId="30C0F12D" w14:textId="318EC594" w:rsidR="00623E32" w:rsidRDefault="00623E32" w:rsidP="00302BAA">
      <w:pPr>
        <w:pStyle w:val="ac"/>
        <w:rPr>
          <w:rtl/>
        </w:rPr>
      </w:pPr>
      <w:r>
        <w:rPr>
          <w:rFonts w:hint="cs"/>
          <w:rtl/>
        </w:rPr>
        <w:t xml:space="preserve">کد 2: </w:t>
      </w:r>
      <w:r w:rsidR="002C708F">
        <w:rPr>
          <w:rFonts w:cs="Calibri" w:hint="cs"/>
          <w:rtl/>
        </w:rPr>
        <w:t>"</w:t>
      </w:r>
      <w:r w:rsidRPr="00463DB8">
        <w:rPr>
          <w:rtl/>
        </w:rPr>
        <w:t>بحث دوم این هست که ثبات مدیریتی است</w:t>
      </w:r>
      <w:r>
        <w:rPr>
          <w:rtl/>
        </w:rPr>
        <w:t>‌ی</w:t>
      </w:r>
      <w:r w:rsidRPr="00463DB8">
        <w:rPr>
          <w:rtl/>
        </w:rPr>
        <w:t>عنی مدیر می‌خواد کاری انجام بده توی محیط باید ثبات (داشته باشه) حداقل من شنیدم که تو</w:t>
      </w:r>
      <w:r>
        <w:rPr>
          <w:rtl/>
        </w:rPr>
        <w:t>‌ی</w:t>
      </w:r>
      <w:r w:rsidRPr="00463DB8">
        <w:rPr>
          <w:rtl/>
        </w:rPr>
        <w:t>کی دوسال خیلی از مدیرا رو جابجا کردن مثلاً وقتی مدیری میاد می‌خواد</w:t>
      </w:r>
      <w:r>
        <w:rPr>
          <w:rtl/>
        </w:rPr>
        <w:t>‌ی</w:t>
      </w:r>
      <w:r w:rsidRPr="00463DB8">
        <w:rPr>
          <w:rtl/>
        </w:rPr>
        <w:t>ک طراحی انجام بده</w:t>
      </w:r>
      <w:r>
        <w:rPr>
          <w:rtl/>
        </w:rPr>
        <w:t>‌ی</w:t>
      </w:r>
      <w:r w:rsidRPr="00463DB8">
        <w:rPr>
          <w:rtl/>
        </w:rPr>
        <w:t>ه برنامه طولانی مدت می‌خواد بلند مدت می‌خواد میان مدت می‌خواد باید بیای به محیط مدرسه به امکانات مدرسه به نیروی انسانی و فضای فیزیکی و آن توانایی که می‌تونی تو اینجا انجام بدهی خودش</w:t>
      </w:r>
      <w:r>
        <w:rPr>
          <w:rtl/>
        </w:rPr>
        <w:t>‌ی</w:t>
      </w:r>
      <w:r w:rsidRPr="00463DB8">
        <w:rPr>
          <w:rtl/>
        </w:rPr>
        <w:t>ک سال دو سال زمان می‌بره جا بیفتی اولیا تو را بشناسند اعتماد اولیا چون</w:t>
      </w:r>
      <w:r>
        <w:rPr>
          <w:rtl/>
        </w:rPr>
        <w:t>‌ی</w:t>
      </w:r>
      <w:r w:rsidRPr="00463DB8">
        <w:rPr>
          <w:rtl/>
        </w:rPr>
        <w:t>کی از مهمترین نکاتی که هست همین اعتماد اولیاست اولیا تو را بشناسند آشنا بشن معلما تو را بشناسند  آشنا بشوند شما معلما رو بشناسید از لحاظ فیزیکی مدرسه رو درک کنید بعد از این آشنایی و درک کردن چون ما در بحث مدیریت</w:t>
      </w:r>
      <w:r>
        <w:rPr>
          <w:rtl/>
        </w:rPr>
        <w:t>‌ی</w:t>
      </w:r>
      <w:r w:rsidRPr="00463DB8">
        <w:rPr>
          <w:rtl/>
        </w:rPr>
        <w:t>ه نظریه داریم به نام پنجره جوهری نمی‌دونم بلدین</w:t>
      </w:r>
      <w:r>
        <w:rPr>
          <w:rtl/>
        </w:rPr>
        <w:t>‌ی</w:t>
      </w:r>
      <w:r w:rsidRPr="00463DB8">
        <w:rPr>
          <w:rtl/>
        </w:rPr>
        <w:t>ا نه تو این پنجره جوهری شما باید از نقطه کور باید بیایید برسید به نقطه آشکار خوب این زمان می‌برد</w:t>
      </w:r>
      <w:r>
        <w:rPr>
          <w:rtl/>
        </w:rPr>
        <w:t>‌ی</w:t>
      </w:r>
      <w:r w:rsidRPr="00463DB8">
        <w:rPr>
          <w:rtl/>
        </w:rPr>
        <w:t>ک مدیر از نقطه کور محل کارش بیاید برسد به نقطه آشکار خوب این نقطه آشکار وقتی هست که همه چیز را متوجه شدید اون موقع تازه باید شروع کنی به کار چون اول باید آشنایی صورت بگیرد محیطت را بشناسی اولیا رو چه کاری را شما انجام بدهید چون ما در خط مشی گذاری و تصمیم گیری</w:t>
      </w:r>
      <w:r>
        <w:rPr>
          <w:rtl/>
        </w:rPr>
        <w:t>‌ی</w:t>
      </w:r>
      <w:r w:rsidRPr="00463DB8">
        <w:rPr>
          <w:rtl/>
        </w:rPr>
        <w:t>کی از کارهایی که برامون حائز اهمیت هست این هست که شما اون خط مشی گذاری که کردید نیروی انسانی هم با شما همسو باشند شما</w:t>
      </w:r>
      <w:r>
        <w:rPr>
          <w:rtl/>
        </w:rPr>
        <w:t>‌ی</w:t>
      </w:r>
      <w:r w:rsidRPr="00463DB8">
        <w:rPr>
          <w:rtl/>
        </w:rPr>
        <w:t>ک خط مش گذاری کنید نیروی انسانی با شما همسو نباشد انجام نمیدهد و تغییراتی که شما انجام دادید نیروی انسانی صفرش می‌کند شما هرچی تلاش کرده باشید وقتی میاد برسد به نیروی انسانی وقتی با تو همسو نباشد مثل همین اتاق فکری که خانم سلیمانی تو ذهنشون بود ولی همکارا باهاش همسو نبودند این فایده ندارد چون در نهایت نیروی انسانی تو باید این را عملی کند دیگه به نظر بنده</w:t>
      </w:r>
      <w:r>
        <w:rPr>
          <w:rtl/>
        </w:rPr>
        <w:t>‌ی</w:t>
      </w:r>
      <w:r w:rsidRPr="00463DB8">
        <w:rPr>
          <w:rtl/>
        </w:rPr>
        <w:t>کی از مهم‌ترین و حائز اهمیت‌ترین کارها این هست که وقتی اداره مطمئن میشود که نیرو نیروی توانمندی هست و بهش اعتماد کند و بهش فضا بدهد و قدرت بدهد بتواند ۴ سال ۵ سال تو مدرسه کار کند بعد مدرسه میرود به سمت شکوفایی و کارهای خلاقانه وقتی مدیر</w:t>
      </w:r>
      <w:r>
        <w:rPr>
          <w:rtl/>
        </w:rPr>
        <w:t>‌ی</w:t>
      </w:r>
      <w:r w:rsidRPr="00463DB8">
        <w:rPr>
          <w:rtl/>
        </w:rPr>
        <w:t>ک ساله دو ساله سه ساله جابجا میشود درگیر نگاه‌ها و نگرش‌های مختلفی در اداره دلسرد می‌شود و دیگه کار انجام نمی‌دهد</w:t>
      </w:r>
      <w:r>
        <w:rPr>
          <w:rFonts w:hint="cs"/>
          <w:rtl/>
        </w:rPr>
        <w:t>.</w:t>
      </w:r>
    </w:p>
    <w:p w14:paraId="74F10C75" w14:textId="4D3E94EF" w:rsidR="00623E32" w:rsidRPr="002C708F" w:rsidRDefault="00623E32" w:rsidP="00302BAA">
      <w:pPr>
        <w:pStyle w:val="ac"/>
        <w:rPr>
          <w:rFonts w:cs="Calibri"/>
          <w:rtl/>
        </w:rPr>
      </w:pPr>
      <w:r w:rsidRPr="00463DB8">
        <w:rPr>
          <w:rtl/>
        </w:rPr>
        <w:t>حالا بعضی از شهرداری‌ها آمدند</w:t>
      </w:r>
      <w:r>
        <w:rPr>
          <w:rtl/>
        </w:rPr>
        <w:t>‌ی</w:t>
      </w:r>
      <w:r w:rsidRPr="00463DB8">
        <w:rPr>
          <w:rtl/>
        </w:rPr>
        <w:t>ه بخش از بعضی از پارک‌ها را برایش بخش گیاه شناسی گذاشتند و پرورش گل و گیاه دارند ما با شهرداری‌ها هماهنگ می‌کنیم و می‌رویم بچه‌ها در بحث گیاه شناسی توی محیط هم قرار می‌گیرند معمولاً این محیط‌ها به صورت بسته هم هستند که می‌آیند اونجا بچه‌ها همه گل و گیاه‌ها را انواع ریشه‌ها و انواع دانه‌ها را</w:t>
      </w:r>
      <w:r>
        <w:rPr>
          <w:rtl/>
        </w:rPr>
        <w:t>‌ی</w:t>
      </w:r>
      <w:r w:rsidRPr="00463DB8">
        <w:rPr>
          <w:rtl/>
        </w:rPr>
        <w:t>اد می‌گیرند و در نهایت هم از طرف شهرداری به بچه‌ها گل و گیاهی هدیه می‌شود که با خودشان می‌آورند</w:t>
      </w:r>
      <w:r>
        <w:rPr>
          <w:rtl/>
        </w:rPr>
        <w:t>‌ی</w:t>
      </w:r>
      <w:r w:rsidRPr="00463DB8">
        <w:rPr>
          <w:rtl/>
        </w:rPr>
        <w:t>ا هزینه‌ای باشه</w:t>
      </w:r>
      <w:r>
        <w:rPr>
          <w:rtl/>
        </w:rPr>
        <w:t>‌ی</w:t>
      </w:r>
      <w:r w:rsidRPr="00463DB8">
        <w:rPr>
          <w:rtl/>
        </w:rPr>
        <w:t>ا رایگان باشه میدن بهشون ما هر ساله این قضیه را تجربه می‌کنیم تو بحث گل و گیاه بچه‌ها را می‌بریم</w:t>
      </w:r>
      <w:r>
        <w:rPr>
          <w:rFonts w:hint="cs"/>
          <w:rtl/>
        </w:rPr>
        <w:t xml:space="preserve">. </w:t>
      </w:r>
      <w:r w:rsidRPr="00463DB8">
        <w:rPr>
          <w:rtl/>
        </w:rPr>
        <w:t xml:space="preserve">فکر کنم این </w:t>
      </w:r>
      <w:r>
        <w:rPr>
          <w:rFonts w:hint="cs"/>
          <w:rtl/>
        </w:rPr>
        <w:t xml:space="preserve">(اینکه بچه‌ها بتوانند به صورت مداوم از این فضاها استفاده کنند) </w:t>
      </w:r>
      <w:r w:rsidRPr="00463DB8">
        <w:rPr>
          <w:rtl/>
        </w:rPr>
        <w:t>شدنی نیست مگر اینکه شهرداری‌ها با مدارس همسو باشند و بنشینند برنامه‌ریزی کنند نگاهشون نزدیک به هم باشد که نیست</w:t>
      </w:r>
      <w:r>
        <w:rPr>
          <w:rFonts w:hint="cs"/>
          <w:rtl/>
        </w:rPr>
        <w:t>.</w:t>
      </w:r>
      <w:r w:rsidR="002C708F">
        <w:rPr>
          <w:rFonts w:cs="Calibri" w:hint="cs"/>
          <w:rtl/>
        </w:rPr>
        <w:t>"</w:t>
      </w:r>
    </w:p>
    <w:p w14:paraId="5E77DEC9" w14:textId="770AD2E0" w:rsidR="00623E32" w:rsidRPr="001913AC" w:rsidRDefault="00623E32" w:rsidP="00302BAA">
      <w:pPr>
        <w:pStyle w:val="ac"/>
        <w:rPr>
          <w:rFonts w:cs="Calibri"/>
          <w:rtl/>
        </w:rPr>
      </w:pPr>
      <w:r>
        <w:rPr>
          <w:rFonts w:hint="cs"/>
          <w:rtl/>
        </w:rPr>
        <w:t xml:space="preserve">کد 4: </w:t>
      </w:r>
      <w:r w:rsidR="001913AC">
        <w:rPr>
          <w:rFonts w:cs="Calibri" w:hint="cs"/>
          <w:rtl/>
        </w:rPr>
        <w:t>"</w:t>
      </w:r>
      <w:r>
        <w:rPr>
          <w:rFonts w:hint="cs"/>
          <w:rtl/>
        </w:rPr>
        <w:t>ه</w:t>
      </w:r>
      <w:r w:rsidRPr="00463DB8">
        <w:rPr>
          <w:rtl/>
        </w:rPr>
        <w:t>ستند ولی بیشتر ما رو اذیت میکند تا کار انجام بدن. مثلا شهرداری دنبال اجرای طرح</w:t>
      </w:r>
      <w:r>
        <w:rPr>
          <w:rtl/>
        </w:rPr>
        <w:t>‌ها</w:t>
      </w:r>
      <w:r w:rsidRPr="00463DB8">
        <w:rPr>
          <w:rtl/>
        </w:rPr>
        <w:t>ی خودشه، مثلا ما الان بهشون میگیم چهارتا وسیلۀ بازی بیارید نمیارن ولی طرح</w:t>
      </w:r>
      <w:r>
        <w:rPr>
          <w:rtl/>
        </w:rPr>
        <w:t>‌ها</w:t>
      </w:r>
      <w:r w:rsidRPr="00463DB8">
        <w:rPr>
          <w:rtl/>
        </w:rPr>
        <w:t>ی خودش رو بخواد اجرا کنه میاد. تعاملشون باید بیشتر باشه. قبلا بیشتر بود  ولی الان آموزش و پرورش خیلی سختگیرتر شده. میگه با هر ارگانی باید اول ما اجازه بدیم. مثلا شهرداری میاد میگه ما آموزش تفکیک زباله داریم، آموزش طرح ترافیک و خیلی خیلی زیاد و .. دارم.گل رو دارم، بیامن در مدرسه و آموزش بدمو. اجازه نمیدن بهشون. حراست اداره به شدت مانع هست و میگه نباید بیان داخل مدرسه. پلیس آموزش داره  باید مج.ز از آموزش و پرورش بگیرن. اگر مجوز بگیرن میان ولی میگن چطور شهرداری ما میخواهیم قدم از قدم برداریم مجوز میخواد، پس ما هم اجازه نمیدیم. اگر بخواهیم تعاملمون زیاد بشه میشه، البته فقط آموزشی ولی مالی نه.</w:t>
      </w:r>
      <w:r w:rsidR="001913AC">
        <w:rPr>
          <w:rFonts w:cs="Calibri" w:hint="cs"/>
          <w:rtl/>
        </w:rPr>
        <w:t>"</w:t>
      </w:r>
    </w:p>
    <w:p w14:paraId="37AAAFA5" w14:textId="61AE4B36" w:rsidR="00623E32" w:rsidRPr="001913AC" w:rsidRDefault="00623E32" w:rsidP="00302BAA">
      <w:pPr>
        <w:pStyle w:val="ac"/>
        <w:rPr>
          <w:rFonts w:cs="Calibri"/>
          <w:rtl/>
        </w:rPr>
      </w:pPr>
      <w:r>
        <w:rPr>
          <w:rFonts w:hint="cs"/>
          <w:rtl/>
        </w:rPr>
        <w:t xml:space="preserve">کد 5: </w:t>
      </w:r>
      <w:r w:rsidR="001913AC">
        <w:rPr>
          <w:rFonts w:cs="Calibri" w:hint="cs"/>
          <w:rtl/>
        </w:rPr>
        <w:t>"</w:t>
      </w:r>
      <w:r w:rsidRPr="00463DB8">
        <w:rPr>
          <w:rtl/>
        </w:rPr>
        <w:t>امروز بخشنامه میدن تا 48 ساعت آینده باید فلان کار انجام بشه و گزارش مصورش را بفرستید. اما نمیرسم. میدم به</w:t>
      </w:r>
      <w:r>
        <w:rPr>
          <w:rtl/>
        </w:rPr>
        <w:t>‌ی</w:t>
      </w:r>
      <w:r w:rsidRPr="00463DB8">
        <w:rPr>
          <w:rtl/>
        </w:rPr>
        <w:t>ه معلم و میگم این رو در کلاست انجام بده و من رو درگیر نکن در مدرسه، عکس و گزارشت رو هم بده من بفرستم اداره. ساختاری که میخواد همه چیز رو خوب جلوه بده و این قشنگ نیست. من</w:t>
      </w:r>
      <w:r>
        <w:rPr>
          <w:rtl/>
        </w:rPr>
        <w:t>‌ی</w:t>
      </w:r>
      <w:r w:rsidRPr="00463DB8">
        <w:rPr>
          <w:rtl/>
        </w:rPr>
        <w:t xml:space="preserve">ک ماه پیش اداره کل زنگ زد و بخاطر طرحهایی که داریم اجرا </w:t>
      </w:r>
      <w:r>
        <w:rPr>
          <w:rtl/>
        </w:rPr>
        <w:t>می‌</w:t>
      </w:r>
      <w:r w:rsidRPr="00463DB8">
        <w:rPr>
          <w:rtl/>
        </w:rPr>
        <w:t>کنیم گفتن بازدید آقای دکتر کریمیان رو دارید از مدرسه تون. گفتم باشه. برای من</w:t>
      </w:r>
      <w:r>
        <w:rPr>
          <w:rtl/>
        </w:rPr>
        <w:t>‌ی</w:t>
      </w:r>
      <w:r w:rsidRPr="00463DB8">
        <w:rPr>
          <w:rtl/>
        </w:rPr>
        <w:t>ه چیز عادی بود، خیلی داشتم از این چیزا.</w:t>
      </w:r>
      <w:r>
        <w:rPr>
          <w:rtl/>
        </w:rPr>
        <w:t>‌ی</w:t>
      </w:r>
      <w:r w:rsidRPr="00463DB8">
        <w:rPr>
          <w:rtl/>
        </w:rPr>
        <w:t>ه دفعه دیدم رئیس مقطع ابتدایی منطقه زنگ زد خانم آخوندی برای فردا آماده اید؟ بیشتر ایجاد استرس کردند. گفتم اره آماده ایم. گفتند نه کتابها</w:t>
      </w:r>
      <w:r>
        <w:rPr>
          <w:rtl/>
        </w:rPr>
        <w:t>‌ی</w:t>
      </w:r>
      <w:r w:rsidRPr="00463DB8">
        <w:rPr>
          <w:rtl/>
        </w:rPr>
        <w:t xml:space="preserve">ه دست باشه </w:t>
      </w:r>
      <w:r>
        <w:rPr>
          <w:rtl/>
        </w:rPr>
        <w:t>می‌</w:t>
      </w:r>
      <w:r w:rsidRPr="00463DB8">
        <w:rPr>
          <w:rtl/>
        </w:rPr>
        <w:t>خواستن بیان از کلاسها و کتابخونه</w:t>
      </w:r>
      <w:r>
        <w:rPr>
          <w:rtl/>
        </w:rPr>
        <w:t>‌ها</w:t>
      </w:r>
      <w:r w:rsidRPr="00463DB8">
        <w:rPr>
          <w:rtl/>
        </w:rPr>
        <w:t>ی کلاسی بازدید کنند. گفتم نیازی نیست</w:t>
      </w:r>
      <w:r>
        <w:rPr>
          <w:rtl/>
        </w:rPr>
        <w:t>‌ی</w:t>
      </w:r>
      <w:r w:rsidRPr="00463DB8">
        <w:rPr>
          <w:rtl/>
        </w:rPr>
        <w:t>ه دست باشه کتابخونه</w:t>
      </w:r>
      <w:r>
        <w:rPr>
          <w:rFonts w:hint="cs"/>
          <w:rtl/>
        </w:rPr>
        <w:t>‌</w:t>
      </w:r>
      <w:r w:rsidRPr="00463DB8">
        <w:rPr>
          <w:rtl/>
        </w:rPr>
        <w:t>ی کلاسی قشنگیش به این هست که بچه</w:t>
      </w:r>
      <w:r>
        <w:rPr>
          <w:rtl/>
        </w:rPr>
        <w:t>‌ها</w:t>
      </w:r>
      <w:r w:rsidRPr="00463DB8">
        <w:rPr>
          <w:rtl/>
        </w:rPr>
        <w:t xml:space="preserve"> درستش کردند نه من مدیر. من کتابخونه مرکزی رو درست کردم. بعد ببینید اداره برای من شش تا کمد فرستاد که بذار توی کلاسهات که همه</w:t>
      </w:r>
      <w:r>
        <w:rPr>
          <w:rtl/>
        </w:rPr>
        <w:t>‌ی</w:t>
      </w:r>
      <w:r w:rsidRPr="00463DB8">
        <w:rPr>
          <w:rtl/>
        </w:rPr>
        <w:t>کدست باشه. معاون مقطع پاشد اومد اینجا و از همه</w:t>
      </w:r>
      <w:r>
        <w:rPr>
          <w:rtl/>
        </w:rPr>
        <w:t>‌ی</w:t>
      </w:r>
      <w:r w:rsidRPr="00463DB8">
        <w:rPr>
          <w:rtl/>
        </w:rPr>
        <w:t xml:space="preserve"> کلاس</w:t>
      </w:r>
      <w:r>
        <w:rPr>
          <w:rFonts w:hint="cs"/>
          <w:rtl/>
        </w:rPr>
        <w:t>‌</w:t>
      </w:r>
      <w:r w:rsidRPr="00463DB8">
        <w:rPr>
          <w:rtl/>
        </w:rPr>
        <w:t>ها بازدید کرد. من گفتم آقای .. من همه</w:t>
      </w:r>
      <w:r>
        <w:rPr>
          <w:rtl/>
        </w:rPr>
        <w:t>‌ی</w:t>
      </w:r>
      <w:r w:rsidRPr="00463DB8">
        <w:rPr>
          <w:rtl/>
        </w:rPr>
        <w:t xml:space="preserve"> این کارها رو اکی هستم و مشکلی ندارم.گفتند نه، فلان بنر و فلان چیز و ... گفتم اجازه بدید بیان و با واقعیت روبرو بشن. کلاس من اگر فلان چیز رو نداره</w:t>
      </w:r>
      <w:r>
        <w:rPr>
          <w:rtl/>
        </w:rPr>
        <w:t>‌ی</w:t>
      </w:r>
      <w:r w:rsidRPr="00463DB8">
        <w:rPr>
          <w:rtl/>
        </w:rPr>
        <w:t>ا حتی اگر کتابخونه</w:t>
      </w:r>
      <w:r>
        <w:rPr>
          <w:rtl/>
        </w:rPr>
        <w:t>‌ی</w:t>
      </w:r>
      <w:r w:rsidRPr="00463DB8">
        <w:rPr>
          <w:rtl/>
        </w:rPr>
        <w:t xml:space="preserve"> کلاسی نداره بیاد ببینه و بگیم که آقا نداره چرا نداره و بخاطر چه کمبودهایی نداره.</w:t>
      </w:r>
      <w:r>
        <w:rPr>
          <w:rtl/>
        </w:rPr>
        <w:t>‌ی</w:t>
      </w:r>
      <w:r w:rsidRPr="00463DB8">
        <w:rPr>
          <w:rtl/>
        </w:rPr>
        <w:t xml:space="preserve">ه چیز خیلی نمایشی و بعد آقای دکتر کریمیان کم کسی نیست. ایشون رئیس آموزش و پرورش شهر تهرانه و خیلی برنامه و تصمیمات دست ایشونه، داره کار اجرا </w:t>
      </w:r>
      <w:r>
        <w:rPr>
          <w:rtl/>
        </w:rPr>
        <w:t>می‌</w:t>
      </w:r>
      <w:r w:rsidRPr="00463DB8">
        <w:rPr>
          <w:rtl/>
        </w:rPr>
        <w:t xml:space="preserve">کنه ولی متاسفانه </w:t>
      </w:r>
      <w:r>
        <w:rPr>
          <w:rtl/>
        </w:rPr>
        <w:t>‌ی</w:t>
      </w:r>
      <w:r w:rsidRPr="00463DB8">
        <w:rPr>
          <w:rtl/>
        </w:rPr>
        <w:t>ک کار نمادین بود فقط. از ورودی مدرسه با به به و چه چه اومد. تازه الان شما وضعیت مدرسه</w:t>
      </w:r>
      <w:r>
        <w:rPr>
          <w:rtl/>
        </w:rPr>
        <w:t>‌ی</w:t>
      </w:r>
      <w:r w:rsidRPr="00463DB8">
        <w:rPr>
          <w:rtl/>
        </w:rPr>
        <w:t xml:space="preserve"> من رو انقدر اکی </w:t>
      </w:r>
      <w:r>
        <w:rPr>
          <w:rtl/>
        </w:rPr>
        <w:t>می‌</w:t>
      </w:r>
      <w:r w:rsidRPr="00463DB8">
        <w:rPr>
          <w:rtl/>
        </w:rPr>
        <w:t>بینی، اون روز دیگه خیلی عالی بود.</w:t>
      </w:r>
      <w:r>
        <w:rPr>
          <w:rtl/>
        </w:rPr>
        <w:t>‌ی</w:t>
      </w:r>
      <w:r w:rsidRPr="00463DB8">
        <w:rPr>
          <w:rtl/>
        </w:rPr>
        <w:t xml:space="preserve">جوری شد خود اداره چهارتا مستخدم فرستاد مدرسه ، تمیز کنید بروبید و بسابید. ما تا دوازده شب داشتیم مدرسه رو تزئین </w:t>
      </w:r>
      <w:r>
        <w:rPr>
          <w:rtl/>
        </w:rPr>
        <w:t>می‌</w:t>
      </w:r>
      <w:r w:rsidRPr="00463DB8">
        <w:rPr>
          <w:rtl/>
        </w:rPr>
        <w:t xml:space="preserve">کردیم که ایشون </w:t>
      </w:r>
      <w:r>
        <w:rPr>
          <w:rtl/>
        </w:rPr>
        <w:t>می‌</w:t>
      </w:r>
      <w:r w:rsidRPr="00463DB8">
        <w:rPr>
          <w:rtl/>
        </w:rPr>
        <w:t>خواد بیاد چه اتفاقی بیفته. و اینها واقعا درده. چرا نباید واقعیت نشون داده بشه. مدیر میاد اینجا، من سالن رو چیدم چه جور، عکسهاش هست. درحالیکه ایشون باید بیاد و ببینه درد من چیه. من مدرسه ای هستم که نیروی خدماتی ندارم. باید بیاد درد من رو ببینه، نه اینکه روزی که ایشون میخواد بیاد چهارتا نیروی خدماتی بسیج بشن کار کنن. متاسفانه کارهای ما همه شو هست و این ضربه ای هست که داره به آموزش ما میزنه.</w:t>
      </w:r>
    </w:p>
    <w:p w14:paraId="2A2112A0" w14:textId="4D48F3FE" w:rsidR="00623E32" w:rsidRPr="00086029" w:rsidRDefault="00623E32" w:rsidP="00302BAA">
      <w:pPr>
        <w:pStyle w:val="ac"/>
        <w:rPr>
          <w:rFonts w:cs="Calibri"/>
        </w:rPr>
      </w:pPr>
      <w:r w:rsidRPr="00463DB8">
        <w:rPr>
          <w:rtl/>
        </w:rPr>
        <w:t>باید بیان ضعف</w:t>
      </w:r>
      <w:r>
        <w:rPr>
          <w:rtl/>
        </w:rPr>
        <w:t>‌ها</w:t>
      </w:r>
      <w:r w:rsidRPr="00463DB8">
        <w:rPr>
          <w:rtl/>
        </w:rPr>
        <w:t xml:space="preserve"> رو پیدا کنند. اونی که به دلایلی رفته</w:t>
      </w:r>
      <w:r>
        <w:rPr>
          <w:rtl/>
        </w:rPr>
        <w:t>‌ی</w:t>
      </w:r>
      <w:r w:rsidRPr="00463DB8">
        <w:rPr>
          <w:rtl/>
        </w:rPr>
        <w:t>ه پله بالاتر از من نشسته باید بیاد ضعف پایین دستیش رو پیدا بکنه. من مدیر تا نرم توی کلاسم، من از همه</w:t>
      </w:r>
      <w:r>
        <w:rPr>
          <w:rtl/>
        </w:rPr>
        <w:t>‌ی</w:t>
      </w:r>
      <w:r w:rsidRPr="00463DB8">
        <w:rPr>
          <w:rtl/>
        </w:rPr>
        <w:t xml:space="preserve"> کلاسهام بازدید دارم. سرزده در کلاس رو میزنم وارد کلاس میشم و میرم بازرسی میکنم، حتی فضای کلاسم رو. بارها شده رفتم سر کلاس و دیدم این کمدی که کلید نداره هم روی مخ معلمه هم روی مخ دانش آموزه و هم داره ایجاد خطر </w:t>
      </w:r>
      <w:r>
        <w:rPr>
          <w:rtl/>
        </w:rPr>
        <w:t>می‌</w:t>
      </w:r>
      <w:r w:rsidRPr="00463DB8">
        <w:rPr>
          <w:rtl/>
        </w:rPr>
        <w:t>کنه، با</w:t>
      </w:r>
      <w:r>
        <w:rPr>
          <w:rtl/>
        </w:rPr>
        <w:t>‌ی</w:t>
      </w:r>
      <w:r w:rsidRPr="00463DB8">
        <w:rPr>
          <w:rtl/>
        </w:rPr>
        <w:t>ه بازدید ساده شیشه اش رو عوض کردم کلی خطر رفع شده توی اون کلاس. متاسفانه این هست. من خیلی آدم مذهبی ای نیستم ولی اینکه میگن شهید رجائی میرفت کار میکرد توی دل مردم تا بفهمه دردشون چیه،</w:t>
      </w:r>
      <w:r>
        <w:rPr>
          <w:rtl/>
        </w:rPr>
        <w:t>‌ی</w:t>
      </w:r>
      <w:r w:rsidRPr="00463DB8">
        <w:rPr>
          <w:rtl/>
        </w:rPr>
        <w:t xml:space="preserve">ا سردار سلیمانی چرا شد سردار سلیمانی، چرا بقیه سردارهای ما هیچکدوم اینطور نشدن؟ بخاطر اینکه میرفت کنار سربازش </w:t>
      </w:r>
      <w:r>
        <w:rPr>
          <w:rtl/>
        </w:rPr>
        <w:t>می‌</w:t>
      </w:r>
      <w:r w:rsidRPr="00463DB8">
        <w:rPr>
          <w:rtl/>
        </w:rPr>
        <w:t>ایستاد ببینه آقا درد این چیه؟ از</w:t>
      </w:r>
      <w:r>
        <w:rPr>
          <w:rtl/>
        </w:rPr>
        <w:t>‌ی</w:t>
      </w:r>
      <w:r w:rsidRPr="00463DB8">
        <w:rPr>
          <w:rtl/>
        </w:rPr>
        <w:t xml:space="preserve">ن پله </w:t>
      </w:r>
      <w:r>
        <w:rPr>
          <w:rtl/>
        </w:rPr>
        <w:t>می‌</w:t>
      </w:r>
      <w:r w:rsidRPr="00463DB8">
        <w:rPr>
          <w:rtl/>
        </w:rPr>
        <w:t>خواد بره بالا ببینه سالم هست</w:t>
      </w:r>
      <w:r>
        <w:rPr>
          <w:rtl/>
        </w:rPr>
        <w:t>‌ی</w:t>
      </w:r>
      <w:r w:rsidRPr="00463DB8">
        <w:rPr>
          <w:rtl/>
        </w:rPr>
        <w:t xml:space="preserve">ا سالم نیست. حالا ما هی بهش بگیم بدو از این پله برو بالا. ما نمیدونیم دردمون چیه. الان هم که دارن تلاش </w:t>
      </w:r>
      <w:r>
        <w:rPr>
          <w:rtl/>
        </w:rPr>
        <w:t>می‌</w:t>
      </w:r>
      <w:r w:rsidRPr="00463DB8">
        <w:rPr>
          <w:rtl/>
        </w:rPr>
        <w:t>کنن نمیان اینها رو ببینن. نمیان واقعیت</w:t>
      </w:r>
      <w:r>
        <w:rPr>
          <w:rtl/>
        </w:rPr>
        <w:t>‌ها</w:t>
      </w:r>
      <w:r w:rsidRPr="00463DB8">
        <w:rPr>
          <w:rtl/>
        </w:rPr>
        <w:t xml:space="preserve"> رو ببینن و بگن چرا باید من مدیر درگیرفضای مالی مدرسه باشم بجای اینکه درگیر مسائل آموزشی باشم. خب بیان به من بگن باشه تو درگیر فضای مالی نشو، اولیا کمک ن</w:t>
      </w:r>
      <w:r>
        <w:rPr>
          <w:rtl/>
        </w:rPr>
        <w:t>می‌</w:t>
      </w:r>
      <w:r w:rsidRPr="00463DB8">
        <w:rPr>
          <w:rtl/>
        </w:rPr>
        <w:t>کنند، آموزش و پرورش هم کمک ن</w:t>
      </w:r>
      <w:r>
        <w:rPr>
          <w:rtl/>
        </w:rPr>
        <w:t>می‌</w:t>
      </w:r>
      <w:r w:rsidRPr="00463DB8">
        <w:rPr>
          <w:rtl/>
        </w:rPr>
        <w:t>کنه اما نیان مدارس رو به جهت مالی با هم مقایسه کنند و  بگن ببین اون مدیر تونست از اولیائش پول بگیره مثلا چهارتا آبسردکن بخره، پس تو ن</w:t>
      </w:r>
      <w:r>
        <w:rPr>
          <w:rtl/>
        </w:rPr>
        <w:t>می‌</w:t>
      </w:r>
      <w:r w:rsidRPr="00463DB8">
        <w:rPr>
          <w:rtl/>
        </w:rPr>
        <w:t>تونی خداحافظ شما. محله با محله، دوره با دوره متفاوته. الان شرایطیه که تو نمیتونی این حرف رو بزنی. درد زیاده</w:t>
      </w:r>
      <w:r w:rsidR="00086029">
        <w:rPr>
          <w:rFonts w:hint="cs"/>
          <w:rtl/>
        </w:rPr>
        <w:t>.</w:t>
      </w:r>
    </w:p>
    <w:p w14:paraId="51D45B1E" w14:textId="6227F523" w:rsidR="00623E32" w:rsidRPr="001913AC" w:rsidRDefault="00623E32" w:rsidP="00302BAA">
      <w:pPr>
        <w:pStyle w:val="ac"/>
        <w:rPr>
          <w:rFonts w:cs="Calibri"/>
          <w:rtl/>
        </w:rPr>
      </w:pPr>
      <w:r w:rsidRPr="00463DB8">
        <w:rPr>
          <w:rtl/>
        </w:rPr>
        <w:t xml:space="preserve">من اگر </w:t>
      </w:r>
      <w:r>
        <w:rPr>
          <w:rtl/>
        </w:rPr>
        <w:t>می‌</w:t>
      </w:r>
      <w:r w:rsidRPr="00463DB8">
        <w:rPr>
          <w:rtl/>
        </w:rPr>
        <w:t>خواستم چنین کاری رو بکنم اولین کاری که می</w:t>
      </w:r>
      <w:r w:rsidR="00126C9E">
        <w:rPr>
          <w:rFonts w:hint="cs"/>
          <w:rtl/>
        </w:rPr>
        <w:t>‌</w:t>
      </w:r>
      <w:r w:rsidRPr="00463DB8">
        <w:rPr>
          <w:rtl/>
        </w:rPr>
        <w:t>کردم که الان هم اقدام کردم،</w:t>
      </w:r>
      <w:r w:rsidR="00126C9E">
        <w:rPr>
          <w:rFonts w:hint="cs"/>
          <w:rtl/>
        </w:rPr>
        <w:t xml:space="preserve"> </w:t>
      </w:r>
      <w:r>
        <w:rPr>
          <w:rtl/>
        </w:rPr>
        <w:t>‌ی</w:t>
      </w:r>
      <w:r w:rsidRPr="00463DB8">
        <w:rPr>
          <w:rtl/>
        </w:rPr>
        <w:t>ک حیاط پشتی بزرگ داریم که بهتون نشون میدم، اداره مدام سنگ انداخت و نشد و هنوز هم وسط تصمیمات اداره هستیم. اولین کار اینکه</w:t>
      </w:r>
      <w:r>
        <w:rPr>
          <w:rtl/>
        </w:rPr>
        <w:t>‌ی</w:t>
      </w:r>
      <w:r w:rsidRPr="00463DB8">
        <w:rPr>
          <w:rtl/>
        </w:rPr>
        <w:t>ک اتاق بازی برای بچه</w:t>
      </w:r>
      <w:r>
        <w:rPr>
          <w:rtl/>
        </w:rPr>
        <w:t>‌ها</w:t>
      </w:r>
      <w:r w:rsidRPr="00463DB8">
        <w:rPr>
          <w:rtl/>
        </w:rPr>
        <w:t xml:space="preserve"> فراهم </w:t>
      </w:r>
      <w:r>
        <w:rPr>
          <w:rtl/>
        </w:rPr>
        <w:t>می‌</w:t>
      </w:r>
      <w:r w:rsidRPr="00463DB8">
        <w:rPr>
          <w:rtl/>
        </w:rPr>
        <w:t>کردم.</w:t>
      </w:r>
      <w:r>
        <w:rPr>
          <w:rtl/>
        </w:rPr>
        <w:t>‌ی</w:t>
      </w:r>
      <w:r w:rsidRPr="00463DB8">
        <w:rPr>
          <w:rtl/>
        </w:rPr>
        <w:t>عنی</w:t>
      </w:r>
      <w:r>
        <w:rPr>
          <w:rtl/>
        </w:rPr>
        <w:t>‌ی</w:t>
      </w:r>
      <w:r w:rsidRPr="00463DB8">
        <w:rPr>
          <w:rtl/>
        </w:rPr>
        <w:t>ک فضایی که هم سالن وزشی باشه و هم اتاق بازی باشه.</w:t>
      </w:r>
      <w:r w:rsidR="001913AC">
        <w:rPr>
          <w:rFonts w:cs="Calibri" w:hint="cs"/>
          <w:rtl/>
        </w:rPr>
        <w:t>"</w:t>
      </w:r>
    </w:p>
    <w:p w14:paraId="5AB86351" w14:textId="4128948D" w:rsidR="00623E32" w:rsidRPr="001913AC" w:rsidRDefault="00623E32" w:rsidP="00302BAA">
      <w:pPr>
        <w:pStyle w:val="ac"/>
        <w:rPr>
          <w:rFonts w:cs="Calibri"/>
          <w:rtl/>
        </w:rPr>
      </w:pPr>
      <w:r>
        <w:rPr>
          <w:rFonts w:hint="cs"/>
          <w:rtl/>
        </w:rPr>
        <w:t xml:space="preserve">کد 14: </w:t>
      </w:r>
      <w:r w:rsidR="001913AC">
        <w:rPr>
          <w:rFonts w:cs="Calibri" w:hint="cs"/>
          <w:rtl/>
        </w:rPr>
        <w:t>"</w:t>
      </w:r>
      <w:r w:rsidRPr="00463DB8">
        <w:rPr>
          <w:rtl/>
        </w:rPr>
        <w:t>استفاده از ظرفیت‌ها می‌توانیم داشته باشیم. اینجا از لحاظ ضعف فرهنگی هم هست. اینطور شده که این چندساله انگار مدرسه‌ها در سایه هستند. همراهی و همدلی اولیا را نداریم. توقع دارند ولی همراهی و همدلی نمی‌کنند.</w:t>
      </w:r>
      <w:r>
        <w:rPr>
          <w:rtl/>
        </w:rPr>
        <w:t>‌ی</w:t>
      </w:r>
      <w:r w:rsidRPr="00463DB8">
        <w:rPr>
          <w:rtl/>
        </w:rPr>
        <w:t>ا حتی ارگان‌های دیگر، زیرمجموعه‌های آموزش و پرورش می‌توانند خیلی کمک کنند اما متاسفانه نمی‌کنند. ما داریم این نسل را برای جامعه پرورش می‌دهیم، همه باید همراهی و همکاری کنند برای آموزش و فضای آموزشی اشکالاتش همه جوره باید رفع شود.</w:t>
      </w:r>
      <w:r w:rsidR="001913AC">
        <w:rPr>
          <w:rFonts w:cs="Calibri" w:hint="cs"/>
          <w:rtl/>
        </w:rPr>
        <w:t>"</w:t>
      </w:r>
    </w:p>
    <w:p w14:paraId="6EC6F6F6" w14:textId="31F423E6" w:rsidR="00623E32" w:rsidRPr="00126C9E" w:rsidRDefault="00623E32" w:rsidP="00302BAA">
      <w:pPr>
        <w:pStyle w:val="ac"/>
        <w:rPr>
          <w:rFonts w:cs="Calibri"/>
          <w:rtl/>
        </w:rPr>
      </w:pPr>
      <w:r>
        <w:rPr>
          <w:rFonts w:hint="cs"/>
          <w:rtl/>
        </w:rPr>
        <w:t>کد 23:</w:t>
      </w:r>
      <w:r w:rsidRPr="00581BBB">
        <w:rPr>
          <w:rtl/>
        </w:rPr>
        <w:t xml:space="preserve"> </w:t>
      </w:r>
      <w:r w:rsidR="001913AC">
        <w:rPr>
          <w:rFonts w:cs="Calibri" w:hint="cs"/>
          <w:rtl/>
        </w:rPr>
        <w:t>"</w:t>
      </w:r>
      <w:r w:rsidRPr="00463DB8">
        <w:rPr>
          <w:rtl/>
        </w:rPr>
        <w:t>نه از نظر وظیفه‌ای و نه از نظر روند و شکل و شمایل کار. پیمانکار دارد، قرارداد دارد، برنامه‌های ساخت خودش را دارد آن ساخت و ساز. محیط،فضا، متراژ، مجوز شهرداری، تعداد طبقات. اینکه مربوط به چه دوره‌ای هست. اصلا مدیری در این قسمت نیست. مدیر برمی</w:t>
      </w:r>
      <w:r w:rsidR="001913AC">
        <w:rPr>
          <w:rFonts w:hint="cs"/>
          <w:rtl/>
        </w:rPr>
        <w:t>‌</w:t>
      </w:r>
      <w:r w:rsidRPr="00463DB8">
        <w:rPr>
          <w:rtl/>
        </w:rPr>
        <w:t>گردد به آموزش و پرورش که اگر در حوزۀ مدیریت آموزش و پرورش بتوانیم کلان‌تر نگاه کنیم، آن می‌تواند</w:t>
      </w:r>
      <w:r w:rsidR="001913AC">
        <w:rPr>
          <w:rFonts w:hint="cs"/>
          <w:rtl/>
        </w:rPr>
        <w:t xml:space="preserve"> </w:t>
      </w:r>
      <w:r>
        <w:rPr>
          <w:rtl/>
        </w:rPr>
        <w:t>‌ی</w:t>
      </w:r>
      <w:r w:rsidRPr="00463DB8">
        <w:rPr>
          <w:rtl/>
        </w:rPr>
        <w:t>ه مقدار در طراحی تا حد زیادی ورود پیدا کند. مدیری داشتیم آمد مدرسه‌ای را بازدید کرد، گفت زمانیکه من</w:t>
      </w:r>
      <w:r w:rsidR="00107267">
        <w:rPr>
          <w:rFonts w:hint="cs"/>
          <w:rtl/>
        </w:rPr>
        <w:t xml:space="preserve"> </w:t>
      </w:r>
      <w:r>
        <w:rPr>
          <w:rtl/>
        </w:rPr>
        <w:t>‌ی</w:t>
      </w:r>
      <w:r w:rsidRPr="00463DB8">
        <w:rPr>
          <w:rtl/>
        </w:rPr>
        <w:t>ک کارشناس ابتدایی بودم این مدرسه داشت ساخته می‌شد. آمدم اینجا و گفتم این مدرسه و این سازه اصلا کیفیت</w:t>
      </w:r>
      <w:r w:rsidR="00107267">
        <w:rPr>
          <w:rFonts w:hint="cs"/>
          <w:rtl/>
        </w:rPr>
        <w:t xml:space="preserve"> </w:t>
      </w:r>
      <w:r>
        <w:rPr>
          <w:rtl/>
        </w:rPr>
        <w:t>‌ی</w:t>
      </w:r>
      <w:r w:rsidRPr="00463DB8">
        <w:rPr>
          <w:rtl/>
        </w:rPr>
        <w:t>ک مدرسۀ</w:t>
      </w:r>
      <w:r>
        <w:rPr>
          <w:rtl/>
        </w:rPr>
        <w:t>‌ی</w:t>
      </w:r>
      <w:r w:rsidRPr="00463DB8">
        <w:rPr>
          <w:rtl/>
        </w:rPr>
        <w:t>ادگیری را ندارد. این سه تا کار باید صورت بگیرد. می‌گفت هیچکس جوابی به من نداد. مدرسه ساخته شد الان پر از اشکال است.</w:t>
      </w:r>
      <w:r>
        <w:rPr>
          <w:rtl/>
        </w:rPr>
        <w:t>‌</w:t>
      </w:r>
      <w:r w:rsidR="00107267">
        <w:rPr>
          <w:rFonts w:hint="cs"/>
          <w:rtl/>
        </w:rPr>
        <w:t xml:space="preserve"> </w:t>
      </w:r>
      <w:r>
        <w:rPr>
          <w:rtl/>
        </w:rPr>
        <w:t>ی</w:t>
      </w:r>
      <w:r w:rsidRPr="00463DB8">
        <w:rPr>
          <w:rtl/>
        </w:rPr>
        <w:t>عنی حتی مدیریت آموزش و پرورش در حوزۀ زیرمجموعۀ خودش، کارشناس‌ها و کارشناس مسئول‌ها نمی‌توانند ورود پیدا کنند در کار پیمانکار و قراداد و این مسائل. دیگه به تبع مدیر مدرسه که برای آنجا هنوز مشخص نشده که کی هست که بخواد بیاد و طرحی بدهد.</w:t>
      </w:r>
      <w:r w:rsidR="00126C9E">
        <w:rPr>
          <w:rFonts w:cs="Calibri" w:hint="cs"/>
          <w:rtl/>
        </w:rPr>
        <w:t>"</w:t>
      </w:r>
    </w:p>
    <w:p w14:paraId="61FD21B8" w14:textId="7D99A7B3" w:rsidR="00623E32" w:rsidRDefault="00623E32" w:rsidP="00302BAA">
      <w:pPr>
        <w:pStyle w:val="ac"/>
        <w:rPr>
          <w:rtl/>
        </w:rPr>
      </w:pPr>
      <w:r>
        <w:rPr>
          <w:rFonts w:hint="cs"/>
          <w:rtl/>
        </w:rPr>
        <w:t xml:space="preserve">کد 25: </w:t>
      </w:r>
      <w:r w:rsidR="00107267">
        <w:rPr>
          <w:rFonts w:cs="Calibri" w:hint="cs"/>
          <w:rtl/>
        </w:rPr>
        <w:t>"</w:t>
      </w:r>
      <w:r w:rsidRPr="00463DB8">
        <w:rPr>
          <w:rtl/>
        </w:rPr>
        <w:t xml:space="preserve">نوسازی کاری به آموزش و پرورش ندارد. هیچ توجهی ندارد به نیاز اصلی. ناهماهنگی دستگاها باهم، نیازهای اولیه تحقق پیدا نکرده به نیاز اصلی نرسیدیم. </w:t>
      </w:r>
      <w:r>
        <w:rPr>
          <w:rFonts w:hint="cs"/>
          <w:rtl/>
        </w:rPr>
        <w:t xml:space="preserve"> </w:t>
      </w:r>
      <w:r w:rsidRPr="00463DB8">
        <w:rPr>
          <w:rtl/>
        </w:rPr>
        <w:t>دوتا مشکل هست.</w:t>
      </w:r>
      <w:r>
        <w:rPr>
          <w:rtl/>
        </w:rPr>
        <w:t>‌ی</w:t>
      </w:r>
      <w:r w:rsidRPr="00463DB8">
        <w:rPr>
          <w:rtl/>
        </w:rPr>
        <w:t>کی درون</w:t>
      </w:r>
      <w:r>
        <w:rPr>
          <w:rFonts w:hint="cs"/>
          <w:rtl/>
        </w:rPr>
        <w:t>‌</w:t>
      </w:r>
      <w:r w:rsidRPr="00463DB8">
        <w:rPr>
          <w:rtl/>
        </w:rPr>
        <w:t>سازمانی و</w:t>
      </w:r>
      <w:r>
        <w:rPr>
          <w:rtl/>
        </w:rPr>
        <w:t>‌ی</w:t>
      </w:r>
      <w:r w:rsidRPr="00463DB8">
        <w:rPr>
          <w:rtl/>
        </w:rPr>
        <w:t>کی برون</w:t>
      </w:r>
      <w:r>
        <w:rPr>
          <w:rFonts w:hint="cs"/>
          <w:rtl/>
        </w:rPr>
        <w:t>‌</w:t>
      </w:r>
      <w:r w:rsidRPr="00463DB8">
        <w:rPr>
          <w:rtl/>
        </w:rPr>
        <w:t>سازمانی. برون</w:t>
      </w:r>
      <w:r>
        <w:rPr>
          <w:rFonts w:hint="cs"/>
          <w:rtl/>
        </w:rPr>
        <w:t>‌</w:t>
      </w:r>
      <w:r w:rsidRPr="00463DB8">
        <w:rPr>
          <w:rtl/>
        </w:rPr>
        <w:t>سازمانی همین عدم هماهنگی بین آموزش و پرورش و نوسازی. البته در کل نوسازی زیرمجموعه</w:t>
      </w:r>
      <w:r>
        <w:rPr>
          <w:rtl/>
        </w:rPr>
        <w:t>‌ی</w:t>
      </w:r>
      <w:r w:rsidRPr="00463DB8">
        <w:rPr>
          <w:rtl/>
        </w:rPr>
        <w:t xml:space="preserve"> آموزش و پرورش است اما در ... تقسیم میشن. آن بخش </w:t>
      </w:r>
      <w:r>
        <w:rPr>
          <w:rtl/>
        </w:rPr>
        <w:t>می‌</w:t>
      </w:r>
      <w:r w:rsidRPr="00463DB8">
        <w:rPr>
          <w:rtl/>
        </w:rPr>
        <w:t>شود آموزشی و این بخش عمرانی. اینها باهم نیستند. کل این مجموعه بعنوان کل واحد باید دیده شود. مهم ترین ضعفی که وجود دارد ارتباط بین بخشهاست.</w:t>
      </w:r>
    </w:p>
    <w:p w14:paraId="47036E7A" w14:textId="0AC37B50" w:rsidR="00623E32" w:rsidRPr="00107267" w:rsidRDefault="00623E32" w:rsidP="00302BAA">
      <w:pPr>
        <w:pStyle w:val="ac"/>
        <w:rPr>
          <w:rFonts w:cs="Calibri"/>
          <w:rtl/>
        </w:rPr>
      </w:pPr>
      <w:r w:rsidRPr="00463DB8">
        <w:rPr>
          <w:rtl/>
        </w:rPr>
        <w:t>یکی دیگر همین عدم هماهنگی درون سازمانیست. خود آموزش و پرورش هم</w:t>
      </w:r>
      <w:r>
        <w:rPr>
          <w:rtl/>
        </w:rPr>
        <w:t>‌ی</w:t>
      </w:r>
      <w:r w:rsidRPr="00463DB8">
        <w:rPr>
          <w:rtl/>
        </w:rPr>
        <w:t>کی از مهم ترین ضعفها هم سند تحول را به شش زیرنظام تقسیم کرده اند. مهم ترین ضعف نبود نگاه جامع است. همین شکاندن باعث شده تا زیرنظام</w:t>
      </w:r>
      <w:r>
        <w:rPr>
          <w:rtl/>
        </w:rPr>
        <w:t>‌ها</w:t>
      </w:r>
      <w:r w:rsidRPr="00463DB8">
        <w:rPr>
          <w:rtl/>
        </w:rPr>
        <w:t xml:space="preserve"> از هم جدا بیفتند و اصلا انگار اینها باهم ارتباطی ندارند در صورتیکه گفتیم این</w:t>
      </w:r>
      <w:r>
        <w:rPr>
          <w:rtl/>
        </w:rPr>
        <w:t>‌ی</w:t>
      </w:r>
      <w:r w:rsidRPr="00463DB8">
        <w:rPr>
          <w:rtl/>
        </w:rPr>
        <w:t>ک کل</w:t>
      </w:r>
      <w:r>
        <w:rPr>
          <w:rtl/>
        </w:rPr>
        <w:t>‌ی</w:t>
      </w:r>
      <w:r w:rsidRPr="00463DB8">
        <w:rPr>
          <w:rtl/>
        </w:rPr>
        <w:t xml:space="preserve">کپارچه است. الان زیرنظام فضا و تجهیزات مثلا جدا شده. در صورتیکه حتی اگر </w:t>
      </w:r>
      <w:r>
        <w:rPr>
          <w:rtl/>
        </w:rPr>
        <w:t>می‌</w:t>
      </w:r>
      <w:r w:rsidRPr="00463DB8">
        <w:rPr>
          <w:rtl/>
        </w:rPr>
        <w:t>خواهند جدا کنند هم</w:t>
      </w:r>
      <w:r>
        <w:rPr>
          <w:rtl/>
        </w:rPr>
        <w:t>‌ی</w:t>
      </w:r>
      <w:r w:rsidRPr="00463DB8">
        <w:rPr>
          <w:rtl/>
        </w:rPr>
        <w:t>ک نماینده از هرکدام در تمام جلسات باید باشد و باید از کل به جزء حرکت کنند و چشم به بالا داشته باشند که ما در چه راستایی باید حرکت کنیم و هدفمان چیست. طبق رویکرد اکولوژی</w:t>
      </w:r>
      <w:r>
        <w:rPr>
          <w:rtl/>
        </w:rPr>
        <w:t>‌ی</w:t>
      </w:r>
      <w:r w:rsidRPr="00463DB8">
        <w:rPr>
          <w:rtl/>
        </w:rPr>
        <w:t xml:space="preserve">ادگیری که </w:t>
      </w:r>
      <w:r>
        <w:rPr>
          <w:rtl/>
        </w:rPr>
        <w:t>می‌</w:t>
      </w:r>
      <w:r w:rsidRPr="00463DB8">
        <w:rPr>
          <w:rtl/>
        </w:rPr>
        <w:t>گویند محیط و اینها همه موثر هستند.</w:t>
      </w:r>
      <w:r>
        <w:rPr>
          <w:rtl/>
        </w:rPr>
        <w:t>‌ی</w:t>
      </w:r>
      <w:r w:rsidRPr="00463DB8">
        <w:rPr>
          <w:rtl/>
        </w:rPr>
        <w:t>ا نظریات توسعه را اگر نگاه کنید برای آقای ...، نظریات روانشناسی محیط و بحث تاثیر محیط بر</w:t>
      </w:r>
      <w:r>
        <w:rPr>
          <w:rtl/>
        </w:rPr>
        <w:t>‌ی</w:t>
      </w:r>
      <w:r w:rsidRPr="00463DB8">
        <w:rPr>
          <w:rtl/>
        </w:rPr>
        <w:t>ادگیری در واقع همه با هم کار میکنند. بر اساس روانشناسی گشتالت عوامل موفقیت</w:t>
      </w:r>
      <w:r>
        <w:rPr>
          <w:rtl/>
        </w:rPr>
        <w:t>‌ی</w:t>
      </w:r>
      <w:r w:rsidRPr="00463DB8">
        <w:rPr>
          <w:rtl/>
        </w:rPr>
        <w:t>ک دانش آموز از خودش، خانواده، فرهنگ، محله، حتی محل کار والدین و .. در کنار هم باید دیده شوند. کل اکوسیستم تربیتی باید مشارکتی باشد.</w:t>
      </w:r>
      <w:r w:rsidR="00107267">
        <w:rPr>
          <w:rFonts w:cs="Calibri" w:hint="cs"/>
          <w:rtl/>
        </w:rPr>
        <w:t>"</w:t>
      </w:r>
    </w:p>
    <w:p w14:paraId="69B227F8" w14:textId="47F559C1" w:rsidR="00623E32" w:rsidRDefault="00623E32" w:rsidP="00302BAA">
      <w:pPr>
        <w:pStyle w:val="ac"/>
        <w:rPr>
          <w:rtl/>
        </w:rPr>
      </w:pPr>
      <w:r>
        <w:rPr>
          <w:rFonts w:hint="cs"/>
          <w:rtl/>
        </w:rPr>
        <w:t xml:space="preserve">کد 29: </w:t>
      </w:r>
      <w:r w:rsidR="00CB4C64">
        <w:rPr>
          <w:rFonts w:cs="Calibri" w:hint="cs"/>
          <w:rtl/>
        </w:rPr>
        <w:t>"</w:t>
      </w:r>
      <w:r w:rsidRPr="00463DB8">
        <w:rPr>
          <w:rtl/>
        </w:rPr>
        <w:t>متاسفانه آموزش و پرورش هنوز داره به شکل مدیریت نیوتنی</w:t>
      </w:r>
      <w:r w:rsidR="00CB4C64">
        <w:rPr>
          <w:rFonts w:hint="cs"/>
          <w:rtl/>
        </w:rPr>
        <w:t xml:space="preserve"> </w:t>
      </w:r>
      <w:r>
        <w:rPr>
          <w:rtl/>
        </w:rPr>
        <w:t>‌ی</w:t>
      </w:r>
      <w:r w:rsidRPr="00463DB8">
        <w:rPr>
          <w:rtl/>
        </w:rPr>
        <w:t>عنی خطی کار میکنه. درحالیکه دنیا رفته به سمت و سوی مدیریت کوانتو</w:t>
      </w:r>
      <w:r>
        <w:rPr>
          <w:rtl/>
        </w:rPr>
        <w:t>می‌</w:t>
      </w:r>
      <w:r w:rsidRPr="00463DB8">
        <w:rPr>
          <w:rtl/>
        </w:rPr>
        <w:t>به شدت انعطاف پذیر. فراهم آوردن امکان اشتباه کردن توسط همه. ما در ژاپن معلم</w:t>
      </w:r>
      <w:r>
        <w:rPr>
          <w:rtl/>
        </w:rPr>
        <w:t>‌ی</w:t>
      </w:r>
      <w:r w:rsidRPr="00463DB8">
        <w:rPr>
          <w:rtl/>
        </w:rPr>
        <w:t>ا هیچ کارمندی رو که اخراج بشه نداریم.</w:t>
      </w:r>
      <w:r>
        <w:rPr>
          <w:rtl/>
        </w:rPr>
        <w:t>‌ی</w:t>
      </w:r>
      <w:r w:rsidRPr="00463DB8">
        <w:rPr>
          <w:rtl/>
        </w:rPr>
        <w:t>عنی استخدام مادام العمره، حالا اگر خرابکاری کردی چی؟ چه مدیر باشی چه کس دیگه، میگه باید بهت</w:t>
      </w:r>
      <w:r>
        <w:rPr>
          <w:rtl/>
        </w:rPr>
        <w:t>‌ی</w:t>
      </w:r>
      <w:r w:rsidRPr="00463DB8">
        <w:rPr>
          <w:rtl/>
        </w:rPr>
        <w:t>ادم. اون آدم رو بیرونش کنیم درست نمیشه که. باید نگهش داریم بهش</w:t>
      </w:r>
      <w:r>
        <w:rPr>
          <w:rtl/>
        </w:rPr>
        <w:t>‌ی</w:t>
      </w:r>
      <w:r w:rsidRPr="00463DB8">
        <w:rPr>
          <w:rtl/>
        </w:rPr>
        <w:t>اد بدیم. مدیر همینطور، معلم همینطور.</w:t>
      </w:r>
      <w:r w:rsidR="00CB4C64">
        <w:rPr>
          <w:rFonts w:cs="Calibri" w:hint="cs"/>
          <w:rtl/>
        </w:rPr>
        <w:t>"</w:t>
      </w:r>
      <w:r w:rsidRPr="00463DB8">
        <w:rPr>
          <w:rtl/>
        </w:rPr>
        <w:t xml:space="preserve"> </w:t>
      </w:r>
    </w:p>
    <w:p w14:paraId="72B43347" w14:textId="77777777" w:rsidR="00623E32" w:rsidRDefault="00623E32" w:rsidP="004E07A2">
      <w:pPr>
        <w:pStyle w:val="1-1-1-1"/>
        <w:rPr>
          <w:rtl/>
        </w:rPr>
      </w:pPr>
      <w:bookmarkStart w:id="152" w:name="_Toc144152801"/>
      <w:bookmarkEnd w:id="150"/>
      <w:r>
        <w:rPr>
          <w:rFonts w:hint="cs"/>
          <w:rtl/>
        </w:rPr>
        <w:t>کمبود نیرو و ناتوانی معلم‌ها</w:t>
      </w:r>
      <w:bookmarkEnd w:id="152"/>
    </w:p>
    <w:p w14:paraId="06201100" w14:textId="2163A04B" w:rsidR="00623E32" w:rsidRPr="00CB4C64" w:rsidRDefault="00623E32" w:rsidP="00302BAA">
      <w:pPr>
        <w:pStyle w:val="ac"/>
        <w:rPr>
          <w:rFonts w:cs="Calibri"/>
          <w:rtl/>
        </w:rPr>
      </w:pPr>
      <w:r>
        <w:rPr>
          <w:rFonts w:hint="cs"/>
          <w:rtl/>
        </w:rPr>
        <w:t xml:space="preserve">کد 1: </w:t>
      </w:r>
      <w:r w:rsidR="00CB4C64">
        <w:rPr>
          <w:rFonts w:cs="Calibri" w:hint="cs"/>
          <w:rtl/>
        </w:rPr>
        <w:t>"</w:t>
      </w:r>
      <w:r w:rsidRPr="00463DB8">
        <w:rPr>
          <w:rtl/>
        </w:rPr>
        <w:t>ما نیرو خیلی کم داریم، نیرو نداریم که همین دانش‌آموز بخواهد عضو کتابخانه بشود، کتابی را بگیرد و ببرد خانه مطالعه‌کند و برگرداند. این خودش نیرو می‌خواهد.</w:t>
      </w:r>
      <w:r>
        <w:rPr>
          <w:rtl/>
        </w:rPr>
        <w:t>‌ی</w:t>
      </w:r>
      <w:r w:rsidRPr="00463DB8">
        <w:rPr>
          <w:rtl/>
        </w:rPr>
        <w:t>ک زمانی من</w:t>
      </w:r>
      <w:r>
        <w:rPr>
          <w:rtl/>
        </w:rPr>
        <w:t>‌ی</w:t>
      </w:r>
      <w:r w:rsidRPr="00463DB8">
        <w:rPr>
          <w:rtl/>
        </w:rPr>
        <w:t>ادم است با همین تراکم، کتابدار بود، مربی بهداشت دائم در مدرسه بود، معاون پرورشی سر جای خودش، معاون آموزشی، معاون اجرایی. اما الان (نیست).</w:t>
      </w:r>
    </w:p>
    <w:p w14:paraId="1738D730" w14:textId="7CFFAA5C" w:rsidR="00623E32" w:rsidRPr="00CB4C64" w:rsidRDefault="00623E32" w:rsidP="00302BAA">
      <w:pPr>
        <w:pStyle w:val="ac"/>
        <w:rPr>
          <w:rFonts w:cs="Calibri"/>
          <w:rtl/>
        </w:rPr>
      </w:pPr>
      <w:r w:rsidRPr="00463DB8">
        <w:rPr>
          <w:rtl/>
        </w:rPr>
        <w:t>جدیدا چون آموزش و پرورش نیرو کم دارد به اسم  ماده</w:t>
      </w:r>
      <w:r>
        <w:rPr>
          <w:rFonts w:hint="cs"/>
          <w:rtl/>
        </w:rPr>
        <w:t>‌</w:t>
      </w:r>
      <w:r w:rsidRPr="00463DB8">
        <w:rPr>
          <w:rtl/>
        </w:rPr>
        <w:t>ی 28 نیرو می</w:t>
      </w:r>
      <w:r>
        <w:rPr>
          <w:rFonts w:hint="cs"/>
          <w:rtl/>
        </w:rPr>
        <w:t>‌</w:t>
      </w:r>
      <w:r w:rsidRPr="00463DB8">
        <w:rPr>
          <w:rtl/>
        </w:rPr>
        <w:t>گیرد.</w:t>
      </w:r>
      <w:r>
        <w:rPr>
          <w:rtl/>
        </w:rPr>
        <w:t>‌ی</w:t>
      </w:r>
      <w:r w:rsidRPr="00463DB8">
        <w:rPr>
          <w:rtl/>
        </w:rPr>
        <w:t xml:space="preserve">ک آزمون </w:t>
      </w:r>
      <w:r>
        <w:rPr>
          <w:rtl/>
        </w:rPr>
        <w:t>می‌</w:t>
      </w:r>
      <w:r w:rsidRPr="00463DB8">
        <w:rPr>
          <w:rtl/>
        </w:rPr>
        <w:t>گیرد و ن</w:t>
      </w:r>
      <w:r>
        <w:rPr>
          <w:rtl/>
        </w:rPr>
        <w:t>می‌</w:t>
      </w:r>
      <w:r w:rsidRPr="00463DB8">
        <w:rPr>
          <w:rtl/>
        </w:rPr>
        <w:t>دانم واقعا توانایی عل</w:t>
      </w:r>
      <w:r>
        <w:rPr>
          <w:rtl/>
        </w:rPr>
        <w:t>می‌</w:t>
      </w:r>
      <w:r w:rsidRPr="00463DB8">
        <w:rPr>
          <w:rtl/>
        </w:rPr>
        <w:t xml:space="preserve">را </w:t>
      </w:r>
      <w:r>
        <w:rPr>
          <w:rtl/>
        </w:rPr>
        <w:t>می‌</w:t>
      </w:r>
      <w:r w:rsidRPr="00463DB8">
        <w:rPr>
          <w:rtl/>
        </w:rPr>
        <w:t>سنجد</w:t>
      </w:r>
      <w:r>
        <w:rPr>
          <w:rtl/>
        </w:rPr>
        <w:t>‌ی</w:t>
      </w:r>
      <w:r w:rsidRPr="00463DB8">
        <w:rPr>
          <w:rtl/>
        </w:rPr>
        <w:t xml:space="preserve">ا چه؟ من احساس </w:t>
      </w:r>
      <w:r>
        <w:rPr>
          <w:rtl/>
        </w:rPr>
        <w:t>می‌</w:t>
      </w:r>
      <w:r w:rsidRPr="00463DB8">
        <w:rPr>
          <w:rtl/>
        </w:rPr>
        <w:t>کنم واقعا رابطه ای این افراد را برمیدارد. مثلا فرزند جانباز است ای خانواده</w:t>
      </w:r>
      <w:r>
        <w:rPr>
          <w:rtl/>
        </w:rPr>
        <w:t>‌ها</w:t>
      </w:r>
      <w:r w:rsidRPr="00463DB8">
        <w:rPr>
          <w:rtl/>
        </w:rPr>
        <w:t>ی بسیج و سپاه و اینهاست و دارن برمیدارند. اینها معلم نیستند و اینها خیلی ناراحت کننده است. من واقعا چنین مشکلی را با ماده 28 دارم. مطلقا هیچکدام از آموزش</w:t>
      </w:r>
      <w:r>
        <w:rPr>
          <w:rtl/>
        </w:rPr>
        <w:t>‌ها</w:t>
      </w:r>
      <w:r w:rsidRPr="00463DB8">
        <w:rPr>
          <w:rtl/>
        </w:rPr>
        <w:t xml:space="preserve">ی ضمن خدمت را نگذرانده اند. با صفر کیلومتر </w:t>
      </w:r>
      <w:r>
        <w:rPr>
          <w:rtl/>
        </w:rPr>
        <w:t>می‌</w:t>
      </w:r>
      <w:r w:rsidRPr="00463DB8">
        <w:rPr>
          <w:rtl/>
        </w:rPr>
        <w:t xml:space="preserve">آیند و </w:t>
      </w:r>
      <w:r>
        <w:rPr>
          <w:rtl/>
        </w:rPr>
        <w:t>می‌</w:t>
      </w:r>
      <w:r w:rsidRPr="00463DB8">
        <w:rPr>
          <w:rtl/>
        </w:rPr>
        <w:t xml:space="preserve">روند سر کلاس و از همه چیز هم بی خبرند. دوره </w:t>
      </w:r>
      <w:r>
        <w:rPr>
          <w:rtl/>
        </w:rPr>
        <w:t>می‌</w:t>
      </w:r>
      <w:r w:rsidRPr="00463DB8">
        <w:rPr>
          <w:rtl/>
        </w:rPr>
        <w:t>گذارند ولی رغبتی برای شرکت ندارند. از تمام بخش</w:t>
      </w:r>
      <w:r>
        <w:rPr>
          <w:rtl/>
        </w:rPr>
        <w:t>‌ها</w:t>
      </w:r>
      <w:r w:rsidRPr="00463DB8">
        <w:rPr>
          <w:rtl/>
        </w:rPr>
        <w:t xml:space="preserve"> بی خبرند.</w:t>
      </w:r>
      <w:r w:rsidR="00CB4C64">
        <w:rPr>
          <w:rFonts w:cs="Calibri" w:hint="cs"/>
          <w:rtl/>
        </w:rPr>
        <w:t>"</w:t>
      </w:r>
    </w:p>
    <w:p w14:paraId="7AA40A06" w14:textId="26EC025B" w:rsidR="00623E32" w:rsidRPr="00CB4C64" w:rsidRDefault="00623E32" w:rsidP="00302BAA">
      <w:pPr>
        <w:pStyle w:val="ac"/>
        <w:rPr>
          <w:rFonts w:cs="Calibri"/>
          <w:rtl/>
        </w:rPr>
      </w:pPr>
      <w:r>
        <w:rPr>
          <w:rFonts w:hint="cs"/>
          <w:rtl/>
        </w:rPr>
        <w:t xml:space="preserve">کد 2: </w:t>
      </w:r>
      <w:r w:rsidR="00CB4C64">
        <w:rPr>
          <w:rFonts w:cs="Calibri" w:hint="cs"/>
          <w:rtl/>
        </w:rPr>
        <w:t>"</w:t>
      </w:r>
      <w:r w:rsidRPr="00463DB8">
        <w:rPr>
          <w:rtl/>
        </w:rPr>
        <w:t>معلم</w:t>
      </w:r>
      <w:r>
        <w:rPr>
          <w:rtl/>
        </w:rPr>
        <w:t>‌ها</w:t>
      </w:r>
      <w:r w:rsidRPr="00463DB8">
        <w:rPr>
          <w:rtl/>
        </w:rPr>
        <w:t>ی قدیم با اینکه خستن و من اگر امکانش باشه ببرم دو سه تا از معلم</w:t>
      </w:r>
      <w:r>
        <w:rPr>
          <w:rtl/>
        </w:rPr>
        <w:t>‌ها</w:t>
      </w:r>
      <w:r w:rsidRPr="00463DB8">
        <w:rPr>
          <w:rtl/>
        </w:rPr>
        <w:t xml:space="preserve"> که سابقه دار و بامعلم</w:t>
      </w:r>
      <w:r>
        <w:rPr>
          <w:rtl/>
        </w:rPr>
        <w:t>‌ها</w:t>
      </w:r>
      <w:r w:rsidRPr="00463DB8">
        <w:rPr>
          <w:rtl/>
        </w:rPr>
        <w:t>ی قدیم با اینکه خستن و من اگر امکانش باشه ببرم دو سه تا از معلم</w:t>
      </w:r>
      <w:r>
        <w:rPr>
          <w:rtl/>
        </w:rPr>
        <w:t>‌ها</w:t>
      </w:r>
      <w:r w:rsidRPr="00463DB8">
        <w:rPr>
          <w:rtl/>
        </w:rPr>
        <w:t xml:space="preserve"> که سابقه دار و بازنشسته ان که بهشون کار دارن میدن رو معرفی کنن ببین چقدر خلاقانه دارن کار میکنن و بعد</w:t>
      </w:r>
      <w:r>
        <w:rPr>
          <w:rtl/>
        </w:rPr>
        <w:t>‌ی</w:t>
      </w:r>
      <w:r w:rsidRPr="00463DB8">
        <w:rPr>
          <w:rtl/>
        </w:rPr>
        <w:t>ه معل</w:t>
      </w:r>
      <w:r>
        <w:rPr>
          <w:rtl/>
        </w:rPr>
        <w:t>می‌</w:t>
      </w:r>
      <w:r w:rsidRPr="00463DB8">
        <w:rPr>
          <w:rtl/>
        </w:rPr>
        <w:t>که تازه استخدام شده اصلا نمیتونه کلاس رو اداره کنه</w:t>
      </w:r>
      <w:r>
        <w:rPr>
          <w:rtl/>
        </w:rPr>
        <w:t>‌ی</w:t>
      </w:r>
      <w:r w:rsidRPr="00463DB8">
        <w:rPr>
          <w:rtl/>
        </w:rPr>
        <w:t>عنی تو اداره کلاسش مشکل داره. معلم</w:t>
      </w:r>
      <w:r>
        <w:rPr>
          <w:rtl/>
        </w:rPr>
        <w:t>‌ها</w:t>
      </w:r>
      <w:r w:rsidRPr="00463DB8">
        <w:rPr>
          <w:rtl/>
        </w:rPr>
        <w:t>ی ثابت که اونایی که سابقه دارن قبلا</w:t>
      </w:r>
      <w:r>
        <w:rPr>
          <w:rtl/>
        </w:rPr>
        <w:t>‌ی</w:t>
      </w:r>
      <w:r w:rsidRPr="00463DB8">
        <w:rPr>
          <w:rtl/>
        </w:rPr>
        <w:t>ه دوره</w:t>
      </w:r>
      <w:r>
        <w:rPr>
          <w:rtl/>
        </w:rPr>
        <w:t>‌ها</w:t>
      </w:r>
      <w:r w:rsidRPr="00463DB8">
        <w:rPr>
          <w:rtl/>
        </w:rPr>
        <w:t>ی تربیت معلم بودن و 2 سال تا 4 سال میرفتن آموزش میدیدن، کارورزی میرفتن و نحوه کلاس داری رو میرفتن کنار</w:t>
      </w:r>
      <w:r>
        <w:rPr>
          <w:rtl/>
        </w:rPr>
        <w:t>‌ی</w:t>
      </w:r>
      <w:r w:rsidRPr="00463DB8">
        <w:rPr>
          <w:rtl/>
        </w:rPr>
        <w:t>ه استاد و معل</w:t>
      </w:r>
      <w:r>
        <w:rPr>
          <w:rtl/>
        </w:rPr>
        <w:t>می‌</w:t>
      </w:r>
      <w:r w:rsidRPr="00463DB8">
        <w:rPr>
          <w:rtl/>
        </w:rPr>
        <w:t>که زبده بود</w:t>
      </w:r>
      <w:r>
        <w:rPr>
          <w:rtl/>
        </w:rPr>
        <w:t>‌ی</w:t>
      </w:r>
      <w:r w:rsidRPr="00463DB8">
        <w:rPr>
          <w:rtl/>
        </w:rPr>
        <w:t>اد میگرفتن ولی تو معلم</w:t>
      </w:r>
      <w:r>
        <w:rPr>
          <w:rtl/>
        </w:rPr>
        <w:t>‌ها</w:t>
      </w:r>
      <w:r w:rsidRPr="00463DB8">
        <w:rPr>
          <w:rtl/>
        </w:rPr>
        <w:t>ی جدید این امر صورت نمیگیره ، اگه مثلا بدون این که هیچ دوره ای دیده باشن مستقیم میان وارد آموزش و پرورش میشن.زنشسته ان که بهشون کار دارن میدن رو معرفی کنن ببین چقدر خلاقانه دارن کار میکنن و بعد</w:t>
      </w:r>
      <w:r>
        <w:rPr>
          <w:rtl/>
        </w:rPr>
        <w:t>‌ی</w:t>
      </w:r>
      <w:r w:rsidRPr="00463DB8">
        <w:rPr>
          <w:rtl/>
        </w:rPr>
        <w:t>ه معل</w:t>
      </w:r>
      <w:r>
        <w:rPr>
          <w:rtl/>
        </w:rPr>
        <w:t>می‌</w:t>
      </w:r>
      <w:r w:rsidRPr="00463DB8">
        <w:rPr>
          <w:rtl/>
        </w:rPr>
        <w:t>که تازه استخدام شده اصلا نمیتونه کلاس رو اداره کنه</w:t>
      </w:r>
      <w:r>
        <w:rPr>
          <w:rtl/>
        </w:rPr>
        <w:t>‌ی</w:t>
      </w:r>
      <w:r w:rsidRPr="00463DB8">
        <w:rPr>
          <w:rtl/>
        </w:rPr>
        <w:t>عنی تو اداره کلاسش مشکل داره. معلم</w:t>
      </w:r>
      <w:r>
        <w:rPr>
          <w:rtl/>
        </w:rPr>
        <w:t>‌ها</w:t>
      </w:r>
      <w:r w:rsidRPr="00463DB8">
        <w:rPr>
          <w:rtl/>
        </w:rPr>
        <w:t>ی ثابت که اونایی که سابقه دارن قبلا</w:t>
      </w:r>
      <w:r>
        <w:rPr>
          <w:rtl/>
        </w:rPr>
        <w:t>‌ی</w:t>
      </w:r>
      <w:r w:rsidRPr="00463DB8">
        <w:rPr>
          <w:rtl/>
        </w:rPr>
        <w:t>ه دوره</w:t>
      </w:r>
      <w:r>
        <w:rPr>
          <w:rtl/>
        </w:rPr>
        <w:t>‌ها</w:t>
      </w:r>
      <w:r w:rsidRPr="00463DB8">
        <w:rPr>
          <w:rtl/>
        </w:rPr>
        <w:t>ی تربیت معلم بودن و 2 سال تا 4 سال میرفتن آموزش میدیدن، کارورزی میرفتن و نحوه کلاس داری رو میرفتن کنار</w:t>
      </w:r>
      <w:r>
        <w:rPr>
          <w:rtl/>
        </w:rPr>
        <w:t>‌ی</w:t>
      </w:r>
      <w:r w:rsidRPr="00463DB8">
        <w:rPr>
          <w:rtl/>
        </w:rPr>
        <w:t>ه استاد و معل</w:t>
      </w:r>
      <w:r>
        <w:rPr>
          <w:rtl/>
        </w:rPr>
        <w:t>می‌</w:t>
      </w:r>
      <w:r w:rsidRPr="00463DB8">
        <w:rPr>
          <w:rtl/>
        </w:rPr>
        <w:t>که زبده بود</w:t>
      </w:r>
      <w:r>
        <w:rPr>
          <w:rtl/>
        </w:rPr>
        <w:t>‌ی</w:t>
      </w:r>
      <w:r w:rsidRPr="00463DB8">
        <w:rPr>
          <w:rtl/>
        </w:rPr>
        <w:t>اد میگرفتن ولی تو معلم</w:t>
      </w:r>
      <w:r>
        <w:rPr>
          <w:rtl/>
        </w:rPr>
        <w:t>‌ها</w:t>
      </w:r>
      <w:r w:rsidRPr="00463DB8">
        <w:rPr>
          <w:rtl/>
        </w:rPr>
        <w:t>ی جدید این امر صورت نمیگیره ، اگه مثلا بدون این که هیچ دوره ای دیده باشن مستقیم میان وارد آموزش و پرورش میشن.</w:t>
      </w:r>
      <w:r w:rsidR="00CB4C64">
        <w:rPr>
          <w:rFonts w:cs="Calibri" w:hint="cs"/>
          <w:rtl/>
        </w:rPr>
        <w:t>"</w:t>
      </w:r>
    </w:p>
    <w:p w14:paraId="0221943A" w14:textId="5D8736A1" w:rsidR="00623E32" w:rsidRPr="003C25BF" w:rsidRDefault="00623E32" w:rsidP="00302BAA">
      <w:pPr>
        <w:pStyle w:val="ac"/>
        <w:rPr>
          <w:rFonts w:cs="Calibri"/>
          <w:rtl/>
        </w:rPr>
      </w:pPr>
      <w:r>
        <w:rPr>
          <w:rFonts w:hint="cs"/>
          <w:rtl/>
        </w:rPr>
        <w:t xml:space="preserve">کد14: </w:t>
      </w:r>
      <w:r w:rsidR="003C25BF">
        <w:rPr>
          <w:rFonts w:cs="Calibri" w:hint="cs"/>
          <w:rtl/>
        </w:rPr>
        <w:t>"</w:t>
      </w:r>
      <w:r w:rsidRPr="00463DB8">
        <w:rPr>
          <w:rtl/>
        </w:rPr>
        <w:t>ببینید اینجا در این محله چندتا مسجد هست اما مدرسه فقط ما هستیم. شش دانش آموز، هر کلاس 40، 45 نفر. اینها اصلا خوب نیست. فضای حیاط مدرسۀ ما بزرگ است. مدارسی هست که فضاهای خیلی کوچکتری دارند. این‌ها مسائلیست که تمام رشته‌های ما را پنبه می‌کند. من کلاسم را به بهترین نحو هم بچینم و به این موانع برخورد کنم</w:t>
      </w:r>
      <w:r>
        <w:rPr>
          <w:rtl/>
        </w:rPr>
        <w:t>‌ی</w:t>
      </w:r>
      <w:r w:rsidRPr="00463DB8">
        <w:rPr>
          <w:rtl/>
        </w:rPr>
        <w:t>ا بهترین کلاس را داشته باشم و معلم نداشته باشم، کمبود نیرو داشته باشم، همۀ این‌ها زنجیروار به هم متصل هستند. کمبود نیرو هرساله ما را اذیت می‌کند، هرسال تعدادی نیرو بازنشسته می‌شوند و شرایط سخت‌تر می‌شود، نیروهای جدید هم که می‌آیند متاسفانه اصلا خوب نیستند.</w:t>
      </w:r>
      <w:r w:rsidR="003C25BF">
        <w:rPr>
          <w:rFonts w:cs="Calibri" w:hint="cs"/>
          <w:rtl/>
        </w:rPr>
        <w:t>"</w:t>
      </w:r>
    </w:p>
    <w:p w14:paraId="5D4014EA" w14:textId="027A6B5F" w:rsidR="00623E32" w:rsidRPr="003C25BF" w:rsidRDefault="00623E32" w:rsidP="00302BAA">
      <w:pPr>
        <w:pStyle w:val="ac"/>
        <w:rPr>
          <w:rFonts w:cs="Calibri"/>
          <w:rtl/>
        </w:rPr>
      </w:pPr>
      <w:r>
        <w:rPr>
          <w:rFonts w:hint="cs"/>
          <w:rtl/>
        </w:rPr>
        <w:t xml:space="preserve">کد 15: </w:t>
      </w:r>
      <w:r w:rsidR="003C25BF">
        <w:rPr>
          <w:rFonts w:cs="Calibri" w:hint="cs"/>
          <w:rtl/>
        </w:rPr>
        <w:t>"</w:t>
      </w:r>
      <w:r w:rsidRPr="00463DB8">
        <w:rPr>
          <w:rtl/>
        </w:rPr>
        <w:t>ما مشکل نیرو داریم ما مشکل بودجه داریم.</w:t>
      </w:r>
      <w:r w:rsidR="003C25BF">
        <w:rPr>
          <w:rFonts w:cs="Calibri" w:hint="cs"/>
          <w:rtl/>
        </w:rPr>
        <w:t>"</w:t>
      </w:r>
    </w:p>
    <w:p w14:paraId="7E6F366A" w14:textId="4486084B" w:rsidR="00623E32" w:rsidRPr="003C25BF" w:rsidRDefault="00623E32" w:rsidP="00302BAA">
      <w:pPr>
        <w:pStyle w:val="ac"/>
        <w:rPr>
          <w:rFonts w:cs="Calibri"/>
          <w:rtl/>
        </w:rPr>
      </w:pPr>
      <w:r>
        <w:rPr>
          <w:rFonts w:hint="cs"/>
          <w:rtl/>
        </w:rPr>
        <w:t xml:space="preserve">کد 19: </w:t>
      </w:r>
      <w:r w:rsidR="003C25BF">
        <w:rPr>
          <w:rFonts w:cs="Calibri" w:hint="cs"/>
          <w:rtl/>
        </w:rPr>
        <w:t>"</w:t>
      </w:r>
      <w:r w:rsidRPr="00463DB8">
        <w:rPr>
          <w:rtl/>
        </w:rPr>
        <w:t>کمبود معلم، می</w:t>
      </w:r>
      <w:r w:rsidR="003C25BF">
        <w:rPr>
          <w:rFonts w:hint="cs"/>
          <w:rtl/>
        </w:rPr>
        <w:t>‌</w:t>
      </w:r>
      <w:r w:rsidRPr="00463DB8">
        <w:rPr>
          <w:rtl/>
        </w:rPr>
        <w:t>فرستند کلاس</w:t>
      </w:r>
      <w:r w:rsidR="003C25BF">
        <w:rPr>
          <w:rFonts w:hint="cs"/>
          <w:rtl/>
        </w:rPr>
        <w:t>‌</w:t>
      </w:r>
      <w:r w:rsidRPr="00463DB8">
        <w:rPr>
          <w:rtl/>
        </w:rPr>
        <w:t>ها را پر کنیم فقط. نگاه ن</w:t>
      </w:r>
      <w:r>
        <w:rPr>
          <w:rtl/>
        </w:rPr>
        <w:t>می‌</w:t>
      </w:r>
      <w:r w:rsidRPr="00463DB8">
        <w:rPr>
          <w:rtl/>
        </w:rPr>
        <w:t>کنند معلم توانمند هست</w:t>
      </w:r>
      <w:r w:rsidR="003C25BF">
        <w:rPr>
          <w:rFonts w:hint="cs"/>
          <w:rtl/>
        </w:rPr>
        <w:t xml:space="preserve"> </w:t>
      </w:r>
      <w:r>
        <w:rPr>
          <w:rtl/>
        </w:rPr>
        <w:t>‌ی</w:t>
      </w:r>
      <w:r w:rsidRPr="00463DB8">
        <w:rPr>
          <w:rtl/>
        </w:rPr>
        <w:t xml:space="preserve">ا نه </w:t>
      </w:r>
      <w:r>
        <w:rPr>
          <w:rtl/>
        </w:rPr>
        <w:t>می‌</w:t>
      </w:r>
      <w:r w:rsidRPr="00463DB8">
        <w:rPr>
          <w:rtl/>
        </w:rPr>
        <w:t>خواهند فقط کلاس پر شود. این مدرسه لک زاده قبلش تابستان</w:t>
      </w:r>
      <w:r>
        <w:rPr>
          <w:rtl/>
        </w:rPr>
        <w:t>‌</w:t>
      </w:r>
      <w:r w:rsidR="003C25BF">
        <w:rPr>
          <w:rFonts w:hint="cs"/>
          <w:rtl/>
        </w:rPr>
        <w:t xml:space="preserve"> </w:t>
      </w:r>
      <w:r>
        <w:rPr>
          <w:rtl/>
        </w:rPr>
        <w:t>ی</w:t>
      </w:r>
      <w:r w:rsidRPr="00463DB8">
        <w:rPr>
          <w:rtl/>
        </w:rPr>
        <w:t>ک معلم آمده بود گفت من میخوام درس بدم ولی ریاضی رو نمی</w:t>
      </w:r>
      <w:r w:rsidR="003C25BF">
        <w:rPr>
          <w:rFonts w:hint="cs"/>
          <w:rtl/>
        </w:rPr>
        <w:t>‌</w:t>
      </w:r>
      <w:r w:rsidRPr="00463DB8">
        <w:rPr>
          <w:rtl/>
        </w:rPr>
        <w:t>تونم درس بدم. گفت رفتم پیش رئیس منطقه گفته برو فقط کلاس رو پر کن. زورکی اجرا کردن. کمبود منابع داشتن. نیروهای خدمتگزار رو</w:t>
      </w:r>
      <w:r w:rsidR="003C25BF">
        <w:rPr>
          <w:rFonts w:hint="cs"/>
          <w:rtl/>
        </w:rPr>
        <w:t xml:space="preserve"> </w:t>
      </w:r>
      <w:r>
        <w:rPr>
          <w:rtl/>
        </w:rPr>
        <w:t>‌ی</w:t>
      </w:r>
      <w:r w:rsidRPr="00463DB8">
        <w:rPr>
          <w:rtl/>
        </w:rPr>
        <w:t>ه دوره کلاس گذاشتن و فرستادن در مدارس. الان معلم</w:t>
      </w:r>
      <w:r>
        <w:rPr>
          <w:rtl/>
        </w:rPr>
        <w:t>‌ها</w:t>
      </w:r>
      <w:r w:rsidRPr="00463DB8">
        <w:rPr>
          <w:rtl/>
        </w:rPr>
        <w:t>ی ما</w:t>
      </w:r>
      <w:r w:rsidR="003C25BF">
        <w:rPr>
          <w:rFonts w:hint="cs"/>
          <w:rtl/>
        </w:rPr>
        <w:t xml:space="preserve"> </w:t>
      </w:r>
      <w:r>
        <w:rPr>
          <w:rtl/>
        </w:rPr>
        <w:t>ی</w:t>
      </w:r>
      <w:r w:rsidRPr="00463DB8">
        <w:rPr>
          <w:rtl/>
        </w:rPr>
        <w:t>ه معلم خوبه و توانمنده ولی</w:t>
      </w:r>
      <w:r>
        <w:rPr>
          <w:rtl/>
        </w:rPr>
        <w:t>‌</w:t>
      </w:r>
      <w:r w:rsidR="003C25BF">
        <w:rPr>
          <w:rFonts w:hint="cs"/>
          <w:rtl/>
        </w:rPr>
        <w:t xml:space="preserve"> </w:t>
      </w:r>
      <w:r>
        <w:rPr>
          <w:rtl/>
        </w:rPr>
        <w:t>ی</w:t>
      </w:r>
      <w:r w:rsidRPr="00463DB8">
        <w:rPr>
          <w:rtl/>
        </w:rPr>
        <w:t>کی نیست. اداره میگه فقط باید بره سر کلاس که کلاس پر بشه. من به معلم ورزش</w:t>
      </w:r>
      <w:r>
        <w:rPr>
          <w:rtl/>
        </w:rPr>
        <w:t>‌ی</w:t>
      </w:r>
      <w:r w:rsidRPr="00463DB8">
        <w:rPr>
          <w:rtl/>
        </w:rPr>
        <w:t>ا به خدمتگزار ن</w:t>
      </w:r>
      <w:r>
        <w:rPr>
          <w:rtl/>
        </w:rPr>
        <w:t>می‌</w:t>
      </w:r>
      <w:r w:rsidRPr="00463DB8">
        <w:rPr>
          <w:rtl/>
        </w:rPr>
        <w:t>تونم بگم بالای چشمت ابروئه. چون هرچی بگم معلم ناز میکنه میگه میرم</w:t>
      </w:r>
      <w:r>
        <w:rPr>
          <w:rtl/>
        </w:rPr>
        <w:t>‌ی</w:t>
      </w:r>
      <w:r w:rsidRPr="00463DB8">
        <w:rPr>
          <w:rtl/>
        </w:rPr>
        <w:t>ه مدرسه</w:t>
      </w:r>
      <w:r>
        <w:rPr>
          <w:rtl/>
        </w:rPr>
        <w:t>‌ی</w:t>
      </w:r>
      <w:r w:rsidRPr="00463DB8">
        <w:rPr>
          <w:rtl/>
        </w:rPr>
        <w:t xml:space="preserve"> دیگه. وقتی نظام ارزشیابی وجود نداره همه اش باعث میشه کیفیت کار و کیفیت آموزشی بیاید پایین. من این مدرسه چهار طبقه است، چارت سازمانی میگه با این تعداد دانش آموز دوتا خدمتگزار بهت تعلق میگیره. نمیتونم بهشون سخت هم بگیرم چون طبقات زیاده و فشار بیاریم میگه نمیام دیگه.</w:t>
      </w:r>
      <w:r w:rsidR="003C25BF">
        <w:rPr>
          <w:rFonts w:cs="Calibri" w:hint="cs"/>
          <w:rtl/>
        </w:rPr>
        <w:t>"</w:t>
      </w:r>
    </w:p>
    <w:p w14:paraId="0B877673" w14:textId="77777777" w:rsidR="00623E32" w:rsidRDefault="00623E32" w:rsidP="004E07A2">
      <w:pPr>
        <w:pStyle w:val="1-1-1-1"/>
        <w:rPr>
          <w:rtl/>
        </w:rPr>
      </w:pPr>
      <w:bookmarkStart w:id="153" w:name="_Toc144152802"/>
      <w:r>
        <w:rPr>
          <w:rFonts w:hint="cs"/>
          <w:rtl/>
        </w:rPr>
        <w:t>زیاد بودن تعداد دانش‌آموزان</w:t>
      </w:r>
      <w:bookmarkEnd w:id="153"/>
    </w:p>
    <w:p w14:paraId="66D7C9A8" w14:textId="3CE09D60" w:rsidR="00623E32" w:rsidRPr="003C25BF" w:rsidRDefault="00623E32" w:rsidP="00302BAA">
      <w:pPr>
        <w:pStyle w:val="ac"/>
        <w:rPr>
          <w:rFonts w:cs="Calibri"/>
          <w:bCs/>
          <w:rtl/>
        </w:rPr>
      </w:pPr>
      <w:r w:rsidRPr="00297D72">
        <w:rPr>
          <w:rFonts w:hint="cs"/>
          <w:rtl/>
        </w:rPr>
        <w:t xml:space="preserve">کد 2: </w:t>
      </w:r>
      <w:r w:rsidR="003C25BF">
        <w:rPr>
          <w:rFonts w:cs="Calibri" w:hint="cs"/>
          <w:rtl/>
        </w:rPr>
        <w:t>"</w:t>
      </w:r>
      <w:r w:rsidRPr="00297D72">
        <w:rPr>
          <w:rtl/>
        </w:rPr>
        <w:t>متاسفانه با</w:t>
      </w:r>
      <w:r w:rsidRPr="00463DB8">
        <w:rPr>
          <w:rtl/>
        </w:rPr>
        <w:t xml:space="preserve"> توجه به اینکه ظرفیت بچه‌ها زیاد شد اینجا و ما مجبور شدیم دوتا از سه تا کلاس رو حذف کنیم امسال آزمایشگاهمون حذف شد کتابخانمون حذف شد و تبدیل شد به کلاس شد. آدم دوست داره من خودم به این آزمایشگاه خیلی اعتقاد دارم به کتابخانه خیلی اعتقاد دارم ولی وقتی می‌بینی مراجعه کننده ۱۰۰ نفر ۲۰۰ نفر مراجعه کننده که رو هوا هستن و هیچ چاره‌ای نداری غیر از اینکه و اداره بهت هشدار میده که الا بلا باید درس داشته باشی کلاس داشته باشی می‌بینی تو این محیط غیر از مدرسه شما مدرسه دیگه‌ای وجود نداره که بچه</w:t>
      </w:r>
      <w:r>
        <w:rPr>
          <w:rtl/>
        </w:rPr>
        <w:t>‌ها</w:t>
      </w:r>
      <w:r w:rsidRPr="00463DB8">
        <w:rPr>
          <w:rtl/>
        </w:rPr>
        <w:t>ی مردم برن ثبت نام کنند و غیر دولتیه خیلی‌ها بضاعت ندارند مجبوری این کارها رو بکنید مجبوری علی رغم میل باطنی تغییر کاربری بدیم ما مجبور شدیم آزمایشگاه رو جمع کنیم تبدیل کنیم به کلاس کتابخانه بالا هم جمع کردیم دوباره تبدیل کردیم باز به کلاس میگم اگر این امکانات باشه و دستمون باز باشه آره خوبه</w:t>
      </w:r>
      <w:r>
        <w:rPr>
          <w:rFonts w:hint="cs"/>
          <w:rtl/>
        </w:rPr>
        <w:t>.</w:t>
      </w:r>
      <w:r w:rsidR="003C25BF">
        <w:rPr>
          <w:rFonts w:cs="Calibri" w:hint="cs"/>
          <w:rtl/>
        </w:rPr>
        <w:t>"</w:t>
      </w:r>
    </w:p>
    <w:p w14:paraId="7F600E7D" w14:textId="4147DA04" w:rsidR="00623E32" w:rsidRPr="003C25BF" w:rsidRDefault="00623E32" w:rsidP="00302BAA">
      <w:pPr>
        <w:pStyle w:val="ac"/>
        <w:rPr>
          <w:rFonts w:cs="Calibri"/>
          <w:bCs/>
          <w:rtl/>
        </w:rPr>
      </w:pPr>
      <w:r w:rsidRPr="00E20289">
        <w:rPr>
          <w:rFonts w:hint="cs"/>
          <w:rtl/>
        </w:rPr>
        <w:t xml:space="preserve">کد 3: </w:t>
      </w:r>
      <w:r w:rsidR="003C25BF">
        <w:rPr>
          <w:rFonts w:cs="Calibri" w:hint="cs"/>
          <w:rtl/>
        </w:rPr>
        <w:t>"</w:t>
      </w:r>
      <w:r w:rsidRPr="00E20289">
        <w:rPr>
          <w:rtl/>
        </w:rPr>
        <w:t xml:space="preserve">ما </w:t>
      </w:r>
      <w:r w:rsidRPr="00463DB8">
        <w:rPr>
          <w:rtl/>
        </w:rPr>
        <w:t>سعی کردیم به اون نزدیک بشیم اما به اون هدف نرسیدیم. چون اینجا مدرسه ایست که خواهان زیاد داره و ما چهل و خرده ای هستیم. خیلیه.</w:t>
      </w:r>
      <w:r w:rsidR="003C25BF">
        <w:rPr>
          <w:rFonts w:cs="Calibri" w:hint="cs"/>
          <w:rtl/>
        </w:rPr>
        <w:t>"</w:t>
      </w:r>
    </w:p>
    <w:p w14:paraId="2318D729" w14:textId="617A3F24" w:rsidR="00623E32" w:rsidRPr="003C25BF" w:rsidRDefault="00623E32" w:rsidP="00302BAA">
      <w:pPr>
        <w:pStyle w:val="ac"/>
        <w:rPr>
          <w:rFonts w:cs="Calibri"/>
          <w:bCs/>
          <w:rtl/>
        </w:rPr>
      </w:pPr>
      <w:r>
        <w:rPr>
          <w:rFonts w:hint="cs"/>
          <w:rtl/>
        </w:rPr>
        <w:t xml:space="preserve">کد 15: </w:t>
      </w:r>
      <w:r w:rsidR="003C25BF">
        <w:rPr>
          <w:rFonts w:cs="Calibri" w:hint="cs"/>
          <w:rtl/>
        </w:rPr>
        <w:t>"</w:t>
      </w:r>
      <w:r w:rsidRPr="00463DB8">
        <w:rPr>
          <w:rtl/>
        </w:rPr>
        <w:t>ما که با استانداردها خیلی فاصله داریم.</w:t>
      </w:r>
      <w:r>
        <w:rPr>
          <w:rtl/>
        </w:rPr>
        <w:t>‌ی</w:t>
      </w:r>
      <w:r w:rsidRPr="00463DB8">
        <w:rPr>
          <w:rtl/>
        </w:rPr>
        <w:t>ک اینکه آمار ما بالاست. فضای فیزیکی ما اولین، این از آسیب</w:t>
      </w:r>
      <w:r>
        <w:rPr>
          <w:rtl/>
        </w:rPr>
        <w:t>‌ها</w:t>
      </w:r>
      <w:r w:rsidRPr="00463DB8">
        <w:rPr>
          <w:rtl/>
        </w:rPr>
        <w:t>ست.</w:t>
      </w:r>
      <w:r>
        <w:rPr>
          <w:rtl/>
        </w:rPr>
        <w:t>‌ی</w:t>
      </w:r>
      <w:r w:rsidRPr="00463DB8">
        <w:rPr>
          <w:rtl/>
        </w:rPr>
        <w:t>ا فضای ما، ما کلاسی را که 40، 50 متر داریم باید برای پانزده نفر باشد اما برای چهل نفر است. این به نظر میرسد که کیفیت</w:t>
      </w:r>
      <w:r>
        <w:rPr>
          <w:rtl/>
        </w:rPr>
        <w:t>‌ی</w:t>
      </w:r>
      <w:r w:rsidRPr="00463DB8">
        <w:rPr>
          <w:rtl/>
        </w:rPr>
        <w:t xml:space="preserve">ادگیری را </w:t>
      </w:r>
      <w:r>
        <w:rPr>
          <w:rtl/>
        </w:rPr>
        <w:t>می‌</w:t>
      </w:r>
      <w:r w:rsidRPr="00463DB8">
        <w:rPr>
          <w:rtl/>
        </w:rPr>
        <w:t>آورد پایین.</w:t>
      </w:r>
      <w:r w:rsidR="003C25BF">
        <w:rPr>
          <w:rFonts w:cs="Calibri" w:hint="cs"/>
          <w:rtl/>
        </w:rPr>
        <w:t>"</w:t>
      </w:r>
    </w:p>
    <w:p w14:paraId="0B02FC37" w14:textId="77777777" w:rsidR="00623E32" w:rsidRDefault="00623E32" w:rsidP="00EF06D6">
      <w:pPr>
        <w:pStyle w:val="1-1-1"/>
        <w:rPr>
          <w:rtl/>
        </w:rPr>
      </w:pPr>
      <w:bookmarkStart w:id="154" w:name="_Toc144152803"/>
      <w:bookmarkStart w:id="155" w:name="_Toc144767794"/>
      <w:r>
        <w:rPr>
          <w:rFonts w:hint="cs"/>
          <w:rtl/>
        </w:rPr>
        <w:t xml:space="preserve">ویژگی‌های </w:t>
      </w:r>
      <w:r w:rsidRPr="00EF06D6">
        <w:rPr>
          <w:rFonts w:hint="cs"/>
          <w:szCs w:val="26"/>
          <w:rtl/>
        </w:rPr>
        <w:t>محیط</w:t>
      </w:r>
      <w:r>
        <w:rPr>
          <w:rFonts w:hint="cs"/>
          <w:rtl/>
        </w:rPr>
        <w:t xml:space="preserve"> کالبدی‌یادگیری مطلوب از دید مدیران</w:t>
      </w:r>
      <w:bookmarkEnd w:id="154"/>
      <w:bookmarkEnd w:id="155"/>
    </w:p>
    <w:p w14:paraId="616E382A" w14:textId="260B0FAA" w:rsidR="00780FE2" w:rsidRDefault="00FC62CF" w:rsidP="00302BAA">
      <w:pPr>
        <w:pStyle w:val="ac"/>
      </w:pPr>
      <w:bookmarkStart w:id="156" w:name="_Toc144152804"/>
      <w:r>
        <w:rPr>
          <w:rFonts w:hint="cs"/>
          <w:rtl/>
        </w:rPr>
        <w:t xml:space="preserve">مدیران در پاسخ به این سوال که یک محیط یادگیری مناسب را چگونه تعریف می‌کنید؟ </w:t>
      </w:r>
      <w:r w:rsidR="00AC5B0E">
        <w:rPr>
          <w:rFonts w:hint="cs"/>
          <w:rtl/>
        </w:rPr>
        <w:t xml:space="preserve"> </w:t>
      </w:r>
      <w:r>
        <w:rPr>
          <w:rFonts w:hint="cs"/>
          <w:rtl/>
        </w:rPr>
        <w:t>چنین پاسخ می‌دادند</w:t>
      </w:r>
      <w:r w:rsidR="00BC7C9A">
        <w:rPr>
          <w:rFonts w:hint="cs"/>
          <w:rtl/>
        </w:rPr>
        <w:t>:</w:t>
      </w:r>
    </w:p>
    <w:p w14:paraId="0C9285ED" w14:textId="09497084" w:rsidR="00623E32" w:rsidRDefault="00623E32" w:rsidP="004E07A2">
      <w:pPr>
        <w:pStyle w:val="1-1-1-1"/>
        <w:rPr>
          <w:rtl/>
        </w:rPr>
      </w:pPr>
      <w:r w:rsidRPr="005B0EF7">
        <w:rPr>
          <w:rFonts w:hint="cs"/>
          <w:rtl/>
        </w:rPr>
        <w:t>حیاط</w:t>
      </w:r>
      <w:r>
        <w:rPr>
          <w:rFonts w:hint="cs"/>
          <w:rtl/>
        </w:rPr>
        <w:t xml:space="preserve"> </w:t>
      </w:r>
      <w:r w:rsidRPr="00EF06D6">
        <w:rPr>
          <w:rFonts w:hint="cs"/>
          <w:rtl/>
        </w:rPr>
        <w:t>بزرگ</w:t>
      </w:r>
      <w:bookmarkEnd w:id="156"/>
    </w:p>
    <w:p w14:paraId="6C28948F" w14:textId="1164BA16" w:rsidR="00623E32" w:rsidRDefault="00623E32" w:rsidP="00302BAA">
      <w:pPr>
        <w:pStyle w:val="ac"/>
        <w:rPr>
          <w:rtl/>
        </w:rPr>
      </w:pPr>
      <w:r>
        <w:rPr>
          <w:rFonts w:hint="cs"/>
          <w:rtl/>
        </w:rPr>
        <w:t xml:space="preserve">کد 13: </w:t>
      </w:r>
      <w:r w:rsidR="00FC62CF">
        <w:rPr>
          <w:rFonts w:cs="Calibri" w:hint="cs"/>
          <w:rtl/>
        </w:rPr>
        <w:t>"</w:t>
      </w:r>
      <w:r w:rsidRPr="001E1904">
        <w:rPr>
          <w:rtl/>
        </w:rPr>
        <w:t>من دوست داشتم</w:t>
      </w:r>
      <w:r w:rsidR="00FC62CF">
        <w:rPr>
          <w:rFonts w:hint="cs"/>
          <w:rtl/>
        </w:rPr>
        <w:t xml:space="preserve"> </w:t>
      </w:r>
      <w:r>
        <w:rPr>
          <w:rtl/>
        </w:rPr>
        <w:t>‌ی</w:t>
      </w:r>
      <w:r w:rsidRPr="001E1904">
        <w:rPr>
          <w:rtl/>
        </w:rPr>
        <w:t xml:space="preserve">ه حیاط بسیار وسیع میداشتیم که </w:t>
      </w:r>
      <w:r>
        <w:rPr>
          <w:rtl/>
        </w:rPr>
        <w:t>می‌</w:t>
      </w:r>
      <w:r w:rsidRPr="001E1904">
        <w:rPr>
          <w:rtl/>
        </w:rPr>
        <w:t>تونستیم کارها و فعالیت</w:t>
      </w:r>
      <w:r w:rsidR="00BC7C9A">
        <w:rPr>
          <w:rFonts w:hint="cs"/>
          <w:rtl/>
        </w:rPr>
        <w:t>‌</w:t>
      </w:r>
      <w:r w:rsidRPr="001E1904">
        <w:rPr>
          <w:rtl/>
        </w:rPr>
        <w:t>های بچه</w:t>
      </w:r>
      <w:r>
        <w:rPr>
          <w:rtl/>
        </w:rPr>
        <w:t>‌ها</w:t>
      </w:r>
      <w:r w:rsidRPr="001E1904">
        <w:rPr>
          <w:rtl/>
        </w:rPr>
        <w:t xml:space="preserve"> رو توی حیاط مدرسه انجام بدیم. بچه</w:t>
      </w:r>
      <w:r>
        <w:rPr>
          <w:rtl/>
        </w:rPr>
        <w:t>‌ها</w:t>
      </w:r>
      <w:r w:rsidRPr="001E1904">
        <w:rPr>
          <w:rtl/>
        </w:rPr>
        <w:t xml:space="preserve"> قدرت مانور این کار رو داشته باشن.</w:t>
      </w:r>
    </w:p>
    <w:p w14:paraId="6BD82C61" w14:textId="4837AC79" w:rsidR="00623E32" w:rsidRPr="004B30C9" w:rsidRDefault="00623E32" w:rsidP="00302BAA">
      <w:pPr>
        <w:pStyle w:val="ac"/>
        <w:rPr>
          <w:rFonts w:cs="Calibri"/>
          <w:rtl/>
        </w:rPr>
      </w:pPr>
      <w:r>
        <w:rPr>
          <w:rFonts w:hint="cs"/>
          <w:rtl/>
        </w:rPr>
        <w:t>کد 18:</w:t>
      </w:r>
      <w:r w:rsidRPr="001E1904">
        <w:rPr>
          <w:rtl/>
        </w:rPr>
        <w:t xml:space="preserve"> </w:t>
      </w:r>
      <w:r w:rsidR="00BC7C9A">
        <w:rPr>
          <w:rFonts w:cs="Calibri" w:hint="cs"/>
          <w:rtl/>
        </w:rPr>
        <w:t>"</w:t>
      </w:r>
      <w:r w:rsidRPr="001E1904">
        <w:rPr>
          <w:rtl/>
        </w:rPr>
        <w:t>چون محلی که مدرسه ما قرار گرفته محل خوبیه ، فضایی که مدرسه داره مثل حیاط خب این خیلی خوبه</w:t>
      </w:r>
      <w:r>
        <w:rPr>
          <w:rFonts w:hint="cs"/>
          <w:rtl/>
        </w:rPr>
        <w:t>.</w:t>
      </w:r>
      <w:r w:rsidR="004B30C9">
        <w:rPr>
          <w:rFonts w:cs="Calibri" w:hint="cs"/>
          <w:rtl/>
        </w:rPr>
        <w:t>"</w:t>
      </w:r>
    </w:p>
    <w:p w14:paraId="5F2B7DF2" w14:textId="77777777" w:rsidR="00623E32" w:rsidRDefault="00623E32" w:rsidP="004E07A2">
      <w:pPr>
        <w:pStyle w:val="1-1-1-1"/>
        <w:rPr>
          <w:rtl/>
        </w:rPr>
      </w:pPr>
      <w:bookmarkStart w:id="157" w:name="_Toc144152805"/>
      <w:r>
        <w:rPr>
          <w:rFonts w:hint="cs"/>
          <w:rtl/>
        </w:rPr>
        <w:t>طبقات و تعداد پله‌ها کم</w:t>
      </w:r>
      <w:bookmarkEnd w:id="157"/>
    </w:p>
    <w:p w14:paraId="228B9EBB" w14:textId="2F77C942" w:rsidR="00623E32" w:rsidRPr="004B30C9" w:rsidRDefault="00623E32" w:rsidP="00302BAA">
      <w:pPr>
        <w:pStyle w:val="ac"/>
        <w:rPr>
          <w:rFonts w:cs="Calibri"/>
          <w:rtl/>
        </w:rPr>
      </w:pPr>
      <w:r>
        <w:rPr>
          <w:rFonts w:hint="cs"/>
          <w:rtl/>
        </w:rPr>
        <w:t xml:space="preserve">کد 18: </w:t>
      </w:r>
      <w:r w:rsidR="004B30C9">
        <w:rPr>
          <w:rFonts w:cs="Calibri" w:hint="cs"/>
          <w:rtl/>
        </w:rPr>
        <w:t>"</w:t>
      </w:r>
      <w:r w:rsidRPr="001E1904">
        <w:rPr>
          <w:rtl/>
        </w:rPr>
        <w:t>مدرسه ما دو طبقه هستش خیلی پله نداره برای بچه</w:t>
      </w:r>
      <w:r>
        <w:rPr>
          <w:rtl/>
        </w:rPr>
        <w:t>‌ها</w:t>
      </w:r>
      <w:r w:rsidRPr="001E1904">
        <w:rPr>
          <w:rtl/>
        </w:rPr>
        <w:t>ی کوچیک ، معمولا مدارسی که طبقات زیادی داره خب هم خطرناکه و هم سخته</w:t>
      </w:r>
      <w:r>
        <w:rPr>
          <w:rFonts w:hint="cs"/>
          <w:rtl/>
        </w:rPr>
        <w:t>.</w:t>
      </w:r>
      <w:r w:rsidR="004B30C9">
        <w:rPr>
          <w:rFonts w:cs="Calibri" w:hint="cs"/>
          <w:rtl/>
        </w:rPr>
        <w:t>"</w:t>
      </w:r>
    </w:p>
    <w:p w14:paraId="61554266" w14:textId="77777777" w:rsidR="00623E32" w:rsidRDefault="00623E32" w:rsidP="004E07A2">
      <w:pPr>
        <w:pStyle w:val="1-1-1-1"/>
        <w:rPr>
          <w:rtl/>
        </w:rPr>
      </w:pPr>
      <w:bookmarkStart w:id="158" w:name="_Toc144152806"/>
      <w:r>
        <w:rPr>
          <w:rFonts w:hint="cs"/>
          <w:rtl/>
        </w:rPr>
        <w:t>طبیعت به‌مثابه فضای‌یادگیری</w:t>
      </w:r>
      <w:bookmarkEnd w:id="158"/>
    </w:p>
    <w:p w14:paraId="1EE1346C" w14:textId="2170B6E7" w:rsidR="00623E32" w:rsidRDefault="00623E32" w:rsidP="00302BAA">
      <w:pPr>
        <w:pStyle w:val="ac"/>
        <w:rPr>
          <w:rtl/>
        </w:rPr>
      </w:pPr>
      <w:r>
        <w:rPr>
          <w:rFonts w:hint="cs"/>
          <w:rtl/>
        </w:rPr>
        <w:t xml:space="preserve">کد 15: </w:t>
      </w:r>
      <w:r w:rsidR="004B30C9">
        <w:rPr>
          <w:rFonts w:cs="Calibri" w:hint="cs"/>
          <w:rtl/>
        </w:rPr>
        <w:t>"</w:t>
      </w:r>
      <w:r w:rsidRPr="001E1904">
        <w:rPr>
          <w:rtl/>
        </w:rPr>
        <w:t>فضای</w:t>
      </w:r>
      <w:r>
        <w:rPr>
          <w:rtl/>
        </w:rPr>
        <w:t>‌ی</w:t>
      </w:r>
      <w:r w:rsidRPr="001E1904">
        <w:rPr>
          <w:rtl/>
        </w:rPr>
        <w:t>ادگیری</w:t>
      </w:r>
      <w:r>
        <w:rPr>
          <w:rtl/>
        </w:rPr>
        <w:t>‌ی</w:t>
      </w:r>
      <w:r w:rsidRPr="001E1904">
        <w:rPr>
          <w:rtl/>
        </w:rPr>
        <w:t>عنی اینکه بره طبیعت</w:t>
      </w:r>
      <w:r>
        <w:rPr>
          <w:rFonts w:hint="cs"/>
          <w:rtl/>
        </w:rPr>
        <w:t>.</w:t>
      </w:r>
    </w:p>
    <w:p w14:paraId="40A4E641" w14:textId="7C259228" w:rsidR="00623E32" w:rsidRPr="004B30C9" w:rsidRDefault="00623E32" w:rsidP="00302BAA">
      <w:pPr>
        <w:pStyle w:val="ac"/>
        <w:rPr>
          <w:rFonts w:cs="Calibri"/>
          <w:rtl/>
        </w:rPr>
      </w:pPr>
      <w:r w:rsidRPr="001E1904">
        <w:rPr>
          <w:rtl/>
        </w:rPr>
        <w:t>علوم نباید در کلاس انجام بشه. قسمت طبیعتش باید در طبیعت انجام بشه. قسمت شی</w:t>
      </w:r>
      <w:r>
        <w:rPr>
          <w:rtl/>
        </w:rPr>
        <w:t>می‌</w:t>
      </w:r>
      <w:r w:rsidRPr="001E1904">
        <w:rPr>
          <w:rtl/>
        </w:rPr>
        <w:t>و اینها باید در آزمایشگاه انجام بشه.</w:t>
      </w:r>
      <w:r w:rsidR="004B30C9">
        <w:rPr>
          <w:rFonts w:cs="Calibri" w:hint="cs"/>
          <w:rtl/>
        </w:rPr>
        <w:t>"</w:t>
      </w:r>
    </w:p>
    <w:p w14:paraId="11222F59" w14:textId="77777777" w:rsidR="00623E32" w:rsidRDefault="00623E32" w:rsidP="004E07A2">
      <w:pPr>
        <w:pStyle w:val="1-1-1-1"/>
        <w:rPr>
          <w:rtl/>
        </w:rPr>
      </w:pPr>
      <w:bookmarkStart w:id="159" w:name="_Toc144152807"/>
      <w:r>
        <w:rPr>
          <w:rFonts w:hint="cs"/>
          <w:rtl/>
        </w:rPr>
        <w:t>مبلمان متفاوت و مناسب چیدمان‌ گرد یا یو شکل</w:t>
      </w:r>
      <w:bookmarkEnd w:id="159"/>
    </w:p>
    <w:p w14:paraId="677F13BD" w14:textId="35853BAB" w:rsidR="00623E32" w:rsidRPr="004B30C9" w:rsidRDefault="00623E32" w:rsidP="00302BAA">
      <w:pPr>
        <w:pStyle w:val="ac"/>
        <w:rPr>
          <w:rFonts w:cs="Calibri"/>
          <w:rtl/>
        </w:rPr>
      </w:pPr>
      <w:r>
        <w:rPr>
          <w:rFonts w:hint="cs"/>
          <w:rtl/>
        </w:rPr>
        <w:t xml:space="preserve">کد 3: </w:t>
      </w:r>
      <w:r w:rsidR="004B30C9">
        <w:rPr>
          <w:rFonts w:cs="Calibri" w:hint="cs"/>
          <w:rtl/>
        </w:rPr>
        <w:t>"</w:t>
      </w:r>
      <w:r w:rsidRPr="003E2B57">
        <w:rPr>
          <w:rtl/>
        </w:rPr>
        <w:t>اگر من کلاسی داشتم بزرگ و میزها به صورت گرد بود وسایل‌ها رو میذاشتم رو</w:t>
      </w:r>
      <w:r w:rsidRPr="003E2B57">
        <w:rPr>
          <w:rFonts w:hint="cs"/>
          <w:rtl/>
        </w:rPr>
        <w:t>ی</w:t>
      </w:r>
      <w:r w:rsidRPr="003E2B57">
        <w:rPr>
          <w:rtl/>
        </w:rPr>
        <w:t xml:space="preserve"> میزها تا بچه‌ها در این فضا خودشون دست بزنن و لمس کنن، کار، صحبت، بحث، گفتگو کنه، اونجاست که یادگیری حاصل میشه.</w:t>
      </w:r>
      <w:r w:rsidR="004B30C9">
        <w:rPr>
          <w:rFonts w:cs="Calibri" w:hint="cs"/>
          <w:rtl/>
        </w:rPr>
        <w:t>"</w:t>
      </w:r>
    </w:p>
    <w:p w14:paraId="11253286" w14:textId="1534F814" w:rsidR="00623E32" w:rsidRPr="004B30C9" w:rsidRDefault="00623E32" w:rsidP="00302BAA">
      <w:pPr>
        <w:pStyle w:val="ac"/>
        <w:rPr>
          <w:rFonts w:cs="Calibri"/>
          <w:rtl/>
        </w:rPr>
      </w:pPr>
      <w:r>
        <w:rPr>
          <w:rFonts w:hint="cs"/>
          <w:rtl/>
        </w:rPr>
        <w:t xml:space="preserve">کد 4: </w:t>
      </w:r>
      <w:r w:rsidR="004B30C9">
        <w:rPr>
          <w:rFonts w:cs="Calibri" w:hint="cs"/>
          <w:rtl/>
        </w:rPr>
        <w:t>"</w:t>
      </w:r>
      <w:r w:rsidRPr="001E1904">
        <w:rPr>
          <w:rtl/>
        </w:rPr>
        <w:t>فضا به گونه ای باشه که معلم چیدمان بچه ها رو به هر شکلی که مخواد بتونه انجام بده. این نیمکت</w:t>
      </w:r>
      <w:r>
        <w:rPr>
          <w:rFonts w:hint="cs"/>
          <w:rtl/>
        </w:rPr>
        <w:t>‌</w:t>
      </w:r>
      <w:r w:rsidRPr="001E1904">
        <w:rPr>
          <w:rtl/>
        </w:rPr>
        <w:t>ها اصلا مناسب نیست. صندلی بچه ها طوری باشه که هرچیدمانی رو بخوان بتونن توی کلاس داشه باشن</w:t>
      </w:r>
      <w:r w:rsidR="004B30C9">
        <w:rPr>
          <w:rFonts w:cs="Calibri" w:hint="cs"/>
          <w:rtl/>
        </w:rPr>
        <w:t>"</w:t>
      </w:r>
    </w:p>
    <w:p w14:paraId="5B0FF1A1" w14:textId="13696A8E" w:rsidR="00623E32" w:rsidRPr="004B30C9" w:rsidRDefault="00623E32" w:rsidP="00302BAA">
      <w:pPr>
        <w:pStyle w:val="ac"/>
        <w:rPr>
          <w:rFonts w:cs="Calibri"/>
          <w:rtl/>
        </w:rPr>
      </w:pPr>
      <w:r>
        <w:rPr>
          <w:rFonts w:hint="cs"/>
          <w:rtl/>
        </w:rPr>
        <w:t xml:space="preserve">کد 15: </w:t>
      </w:r>
      <w:r w:rsidR="004B30C9">
        <w:rPr>
          <w:rFonts w:cs="Calibri" w:hint="cs"/>
          <w:rtl/>
        </w:rPr>
        <w:t>"</w:t>
      </w:r>
      <w:r w:rsidRPr="001E1904">
        <w:rPr>
          <w:rtl/>
        </w:rPr>
        <w:t>نوع نیمکت</w:t>
      </w:r>
      <w:r>
        <w:rPr>
          <w:rtl/>
        </w:rPr>
        <w:t>‌ها</w:t>
      </w:r>
      <w:r w:rsidRPr="001E1904">
        <w:rPr>
          <w:rtl/>
        </w:rPr>
        <w:t xml:space="preserve"> رو کامل عوض میکنم. اصلا این مدل نیمکت</w:t>
      </w:r>
      <w:r>
        <w:rPr>
          <w:rtl/>
        </w:rPr>
        <w:t>‌ها</w:t>
      </w:r>
      <w:r w:rsidRPr="001E1904">
        <w:rPr>
          <w:rtl/>
        </w:rPr>
        <w:t xml:space="preserve"> پشت سر هم نشستن غلطه از نظر من. باید</w:t>
      </w:r>
      <w:r>
        <w:rPr>
          <w:rtl/>
        </w:rPr>
        <w:t>‌ی</w:t>
      </w:r>
      <w:r w:rsidRPr="001E1904">
        <w:rPr>
          <w:rtl/>
        </w:rPr>
        <w:t>ه حالتی باشه که</w:t>
      </w:r>
      <w:r>
        <w:rPr>
          <w:rtl/>
        </w:rPr>
        <w:t>‌ی</w:t>
      </w:r>
      <w:r w:rsidRPr="001E1904">
        <w:rPr>
          <w:rtl/>
        </w:rPr>
        <w:t xml:space="preserve">و شکل باشه. حالت کنفرانسی. وقتی اینطوری </w:t>
      </w:r>
      <w:r>
        <w:rPr>
          <w:rtl/>
        </w:rPr>
        <w:t>می‌</w:t>
      </w:r>
      <w:r w:rsidRPr="001E1904">
        <w:rPr>
          <w:rtl/>
        </w:rPr>
        <w:t>شینن</w:t>
      </w:r>
      <w:r>
        <w:rPr>
          <w:rtl/>
        </w:rPr>
        <w:t>‌ی</w:t>
      </w:r>
      <w:r w:rsidRPr="001E1904">
        <w:rPr>
          <w:rtl/>
        </w:rPr>
        <w:t>عنی فقط معلم متکلم وحده است. این غلط است.</w:t>
      </w:r>
      <w:r>
        <w:rPr>
          <w:rFonts w:hint="cs"/>
          <w:rtl/>
        </w:rPr>
        <w:t xml:space="preserve"> </w:t>
      </w:r>
      <w:r w:rsidRPr="001E1904">
        <w:rPr>
          <w:rtl/>
        </w:rPr>
        <w:t>چی</w:t>
      </w:r>
      <w:r>
        <w:rPr>
          <w:rtl/>
        </w:rPr>
        <w:t>‌ی</w:t>
      </w:r>
      <w:r w:rsidRPr="001E1904">
        <w:rPr>
          <w:rtl/>
        </w:rPr>
        <w:t>اد میده این فضا به بچه</w:t>
      </w:r>
      <w:r>
        <w:rPr>
          <w:rtl/>
        </w:rPr>
        <w:t>‌ها</w:t>
      </w:r>
      <w:r w:rsidRPr="001E1904">
        <w:rPr>
          <w:rtl/>
        </w:rPr>
        <w:t>؟</w:t>
      </w:r>
      <w:r>
        <w:rPr>
          <w:rFonts w:hint="cs"/>
          <w:rtl/>
        </w:rPr>
        <w:t xml:space="preserve"> </w:t>
      </w:r>
      <w:r w:rsidRPr="001E1904">
        <w:rPr>
          <w:rtl/>
        </w:rPr>
        <w:t>من میگم اگر</w:t>
      </w:r>
      <w:r>
        <w:rPr>
          <w:rtl/>
        </w:rPr>
        <w:t>‌ی</w:t>
      </w:r>
      <w:r w:rsidRPr="001E1904">
        <w:rPr>
          <w:rtl/>
        </w:rPr>
        <w:t>و باشه، معلم، بچه</w:t>
      </w:r>
      <w:r>
        <w:rPr>
          <w:rtl/>
        </w:rPr>
        <w:t>‌ها</w:t>
      </w:r>
      <w:r w:rsidRPr="001E1904">
        <w:rPr>
          <w:rtl/>
        </w:rPr>
        <w:t xml:space="preserve"> همه باهم دارن</w:t>
      </w:r>
      <w:r>
        <w:rPr>
          <w:rtl/>
        </w:rPr>
        <w:t>‌ی</w:t>
      </w:r>
      <w:r w:rsidRPr="001E1904">
        <w:rPr>
          <w:rtl/>
        </w:rPr>
        <w:t>اد میگیرن. این میشه</w:t>
      </w:r>
      <w:r>
        <w:rPr>
          <w:rtl/>
        </w:rPr>
        <w:t>‌ی</w:t>
      </w:r>
      <w:r w:rsidRPr="001E1904">
        <w:rPr>
          <w:rtl/>
        </w:rPr>
        <w:t>ادگیری. حتی به نظر من اون نگا</w:t>
      </w:r>
      <w:r w:rsidR="00A15106">
        <w:rPr>
          <w:rFonts w:hint="cs"/>
          <w:rtl/>
        </w:rPr>
        <w:t>ه‌</w:t>
      </w:r>
      <w:r w:rsidRPr="001E1904">
        <w:rPr>
          <w:rtl/>
        </w:rPr>
        <w:t xml:space="preserve">های به هم آموزش میده. اون </w:t>
      </w:r>
      <w:r>
        <w:rPr>
          <w:rtl/>
        </w:rPr>
        <w:t>می‌</w:t>
      </w:r>
      <w:r w:rsidRPr="001E1904">
        <w:rPr>
          <w:rtl/>
        </w:rPr>
        <w:t>بینه این دانش آموز داره چیکار میکنه.</w:t>
      </w:r>
      <w:r w:rsidR="004B30C9">
        <w:rPr>
          <w:rFonts w:cs="Calibri" w:hint="cs"/>
          <w:rtl/>
        </w:rPr>
        <w:t>"</w:t>
      </w:r>
    </w:p>
    <w:p w14:paraId="0DB59B1D" w14:textId="77777777" w:rsidR="00623E32" w:rsidRDefault="00623E32" w:rsidP="004E07A2">
      <w:pPr>
        <w:pStyle w:val="1-1-1-1"/>
        <w:rPr>
          <w:rtl/>
        </w:rPr>
      </w:pPr>
      <w:bookmarkStart w:id="160" w:name="_Toc144152808"/>
      <w:r>
        <w:rPr>
          <w:rFonts w:hint="cs"/>
          <w:rtl/>
        </w:rPr>
        <w:t>داشتن‌یک آزمایشگاه مجهز و مناسب</w:t>
      </w:r>
      <w:bookmarkEnd w:id="160"/>
    </w:p>
    <w:p w14:paraId="0B0C510D" w14:textId="6EE1B737" w:rsidR="00623E32" w:rsidRPr="00A15106" w:rsidRDefault="00623E32" w:rsidP="00302BAA">
      <w:pPr>
        <w:pStyle w:val="ac"/>
        <w:rPr>
          <w:rFonts w:cs="Calibri"/>
          <w:rtl/>
        </w:rPr>
      </w:pPr>
      <w:r>
        <w:rPr>
          <w:rFonts w:hint="cs"/>
          <w:rtl/>
        </w:rPr>
        <w:t xml:space="preserve">کد 15: </w:t>
      </w:r>
      <w:r w:rsidR="00A15106">
        <w:rPr>
          <w:rFonts w:cs="Calibri" w:hint="cs"/>
          <w:rtl/>
        </w:rPr>
        <w:t>"</w:t>
      </w:r>
      <w:r w:rsidRPr="001E1904">
        <w:rPr>
          <w:rtl/>
        </w:rPr>
        <w:t>مدارس ما آزمایشگاه ندارن. مهم ترین قسمت</w:t>
      </w:r>
      <w:r w:rsidR="00A15106">
        <w:rPr>
          <w:rFonts w:hint="cs"/>
          <w:rtl/>
        </w:rPr>
        <w:t xml:space="preserve"> </w:t>
      </w:r>
      <w:r>
        <w:rPr>
          <w:rtl/>
        </w:rPr>
        <w:t>‌ی</w:t>
      </w:r>
      <w:r w:rsidRPr="001E1904">
        <w:rPr>
          <w:rtl/>
        </w:rPr>
        <w:t>ک مدرسه که باید تجهیز و تکمیل باشه آزمایشگاهش است. نداریم. سه چهارتا کمد و چندتا وسیلۀ ناقص دارم که اصلا به درد کارم نمیخوره. بچه باید لمس کنه تا</w:t>
      </w:r>
      <w:r>
        <w:rPr>
          <w:rtl/>
        </w:rPr>
        <w:t>‌ی</w:t>
      </w:r>
      <w:r w:rsidRPr="001E1904">
        <w:rPr>
          <w:rtl/>
        </w:rPr>
        <w:t>اد بگیره. بچه</w:t>
      </w:r>
      <w:r>
        <w:rPr>
          <w:rtl/>
        </w:rPr>
        <w:t>‌ها</w:t>
      </w:r>
      <w:r w:rsidRPr="001E1904">
        <w:rPr>
          <w:rtl/>
        </w:rPr>
        <w:t xml:space="preserve"> عملی باید انجام بدن.</w:t>
      </w:r>
      <w:r w:rsidR="00A15106">
        <w:rPr>
          <w:rFonts w:cs="Calibri" w:hint="cs"/>
          <w:rtl/>
        </w:rPr>
        <w:t>"</w:t>
      </w:r>
    </w:p>
    <w:p w14:paraId="728E04F6" w14:textId="77777777" w:rsidR="00623E32" w:rsidRDefault="00623E32" w:rsidP="004E07A2">
      <w:pPr>
        <w:pStyle w:val="1-1-1-1"/>
        <w:rPr>
          <w:rtl/>
        </w:rPr>
      </w:pPr>
      <w:bookmarkStart w:id="161" w:name="_Toc144152809"/>
      <w:r>
        <w:rPr>
          <w:rFonts w:hint="cs"/>
          <w:rtl/>
        </w:rPr>
        <w:t>فضای مناسب برای تغییر چیدمان مبلمان کلاس و فعالیت‌های گروهی</w:t>
      </w:r>
      <w:bookmarkEnd w:id="161"/>
    </w:p>
    <w:p w14:paraId="4D6135C5" w14:textId="552D07F6" w:rsidR="00623E32" w:rsidRDefault="00623E32" w:rsidP="00302BAA">
      <w:pPr>
        <w:pStyle w:val="ac"/>
        <w:rPr>
          <w:rtl/>
        </w:rPr>
      </w:pPr>
      <w:r>
        <w:rPr>
          <w:rFonts w:hint="cs"/>
          <w:rtl/>
        </w:rPr>
        <w:t>کد 13:</w:t>
      </w:r>
      <w:r w:rsidR="00A15106">
        <w:rPr>
          <w:rFonts w:hint="cs"/>
          <w:rtl/>
        </w:rPr>
        <w:t xml:space="preserve"> </w:t>
      </w:r>
      <w:r w:rsidR="00A15106">
        <w:rPr>
          <w:rFonts w:cs="Calibri" w:hint="cs"/>
          <w:rtl/>
        </w:rPr>
        <w:t>"</w:t>
      </w:r>
      <w:r>
        <w:rPr>
          <w:rFonts w:hint="cs"/>
          <w:rtl/>
        </w:rPr>
        <w:t>‌ی</w:t>
      </w:r>
      <w:r w:rsidRPr="001E1904">
        <w:rPr>
          <w:rtl/>
        </w:rPr>
        <w:t>ه کلاس استاندارد کلاسیه که نفضا داشته باشه که چیدمان کلاست رو تغییر بدی.این طوری نباشه که بچه</w:t>
      </w:r>
      <w:r>
        <w:rPr>
          <w:rtl/>
        </w:rPr>
        <w:t>‌ها</w:t>
      </w:r>
      <w:r w:rsidRPr="001E1904">
        <w:rPr>
          <w:rtl/>
        </w:rPr>
        <w:t xml:space="preserve"> به صورت کتابی کنار هم نشسته باشن</w:t>
      </w:r>
      <w:r>
        <w:rPr>
          <w:rFonts w:hint="cs"/>
          <w:rtl/>
        </w:rPr>
        <w:t>.</w:t>
      </w:r>
      <w:r w:rsidRPr="001E1904">
        <w:rPr>
          <w:rtl/>
        </w:rPr>
        <w:t xml:space="preserve"> وقتی کلاس فضا داشته باشه و بتونن این چرخش رو انجام بدن. معلم دستش بازه و اصلا اون تغییر خودش برای بچه</w:t>
      </w:r>
      <w:r>
        <w:rPr>
          <w:rtl/>
        </w:rPr>
        <w:t>‌ها</w:t>
      </w:r>
      <w:r w:rsidRPr="001E1904">
        <w:rPr>
          <w:rtl/>
        </w:rPr>
        <w:t xml:space="preserve"> جاذبه ایجاد میکنه.</w:t>
      </w:r>
      <w:r w:rsidR="00A15106">
        <w:rPr>
          <w:rFonts w:cs="Calibri" w:hint="cs"/>
          <w:rtl/>
        </w:rPr>
        <w:t>"</w:t>
      </w:r>
      <w:r w:rsidRPr="001E1904">
        <w:rPr>
          <w:rtl/>
        </w:rPr>
        <w:t xml:space="preserve"> </w:t>
      </w:r>
    </w:p>
    <w:p w14:paraId="2558AFB1" w14:textId="77777777" w:rsidR="00623E32" w:rsidRDefault="00623E32" w:rsidP="004E07A2">
      <w:pPr>
        <w:pStyle w:val="1-1-1-1"/>
        <w:rPr>
          <w:rtl/>
        </w:rPr>
      </w:pPr>
      <w:bookmarkStart w:id="162" w:name="_Toc144152810"/>
      <w:r>
        <w:rPr>
          <w:rFonts w:hint="cs"/>
          <w:rtl/>
        </w:rPr>
        <w:t>متناسب با سن‌یادگیرنده</w:t>
      </w:r>
      <w:bookmarkEnd w:id="162"/>
    </w:p>
    <w:p w14:paraId="5658ED12" w14:textId="371732EA" w:rsidR="00623E32" w:rsidRPr="00A15106" w:rsidRDefault="00623E32" w:rsidP="00302BAA">
      <w:pPr>
        <w:pStyle w:val="ac"/>
        <w:rPr>
          <w:rFonts w:cs="Calibri"/>
          <w:rtl/>
        </w:rPr>
      </w:pPr>
      <w:r>
        <w:rPr>
          <w:rFonts w:hint="cs"/>
          <w:rtl/>
        </w:rPr>
        <w:t xml:space="preserve">کد 5: </w:t>
      </w:r>
      <w:r w:rsidR="00A15106">
        <w:rPr>
          <w:rFonts w:cs="Calibri" w:hint="cs"/>
          <w:rtl/>
        </w:rPr>
        <w:t>"</w:t>
      </w:r>
      <w:r w:rsidRPr="001E1904">
        <w:rPr>
          <w:rtl/>
        </w:rPr>
        <w:t>محیط</w:t>
      </w:r>
      <w:r>
        <w:rPr>
          <w:rtl/>
        </w:rPr>
        <w:t>‌ی</w:t>
      </w:r>
      <w:r w:rsidRPr="001E1904">
        <w:rPr>
          <w:rtl/>
        </w:rPr>
        <w:t>ادگیری متناسب با سن</w:t>
      </w:r>
      <w:r>
        <w:rPr>
          <w:rtl/>
        </w:rPr>
        <w:t>‌ی</w:t>
      </w:r>
      <w:r w:rsidRPr="001E1904">
        <w:rPr>
          <w:rtl/>
        </w:rPr>
        <w:t>ادگیرنده باشه.</w:t>
      </w:r>
      <w:r>
        <w:rPr>
          <w:rtl/>
        </w:rPr>
        <w:t>‌ی</w:t>
      </w:r>
      <w:r w:rsidRPr="001E1904">
        <w:rPr>
          <w:rtl/>
        </w:rPr>
        <w:t>عنی شما هیچ وقت</w:t>
      </w:r>
      <w:r>
        <w:rPr>
          <w:rtl/>
        </w:rPr>
        <w:t>‌ی</w:t>
      </w:r>
      <w:r w:rsidRPr="001E1904">
        <w:rPr>
          <w:rtl/>
        </w:rPr>
        <w:t>ک مدرسۀ ابتدایی رو نمی</w:t>
      </w:r>
      <w:r>
        <w:rPr>
          <w:rFonts w:hint="cs"/>
          <w:rtl/>
        </w:rPr>
        <w:t>‌</w:t>
      </w:r>
      <w:r w:rsidRPr="001E1904">
        <w:rPr>
          <w:rtl/>
        </w:rPr>
        <w:t>تونی مثل</w:t>
      </w:r>
      <w:r>
        <w:rPr>
          <w:rtl/>
        </w:rPr>
        <w:t>‌ی</w:t>
      </w:r>
      <w:r w:rsidRPr="001E1904">
        <w:rPr>
          <w:rtl/>
        </w:rPr>
        <w:t>ک مدرسه</w:t>
      </w:r>
      <w:r>
        <w:rPr>
          <w:rFonts w:hint="cs"/>
          <w:rtl/>
        </w:rPr>
        <w:t>‌</w:t>
      </w:r>
      <w:r w:rsidRPr="001E1904">
        <w:rPr>
          <w:rtl/>
        </w:rPr>
        <w:t>ی متوسطه تعریفش کنی. فضا خیلی باید در حد سن دانش</w:t>
      </w:r>
      <w:r>
        <w:rPr>
          <w:rFonts w:hint="cs"/>
          <w:rtl/>
        </w:rPr>
        <w:t>‌</w:t>
      </w:r>
      <w:r w:rsidRPr="001E1904">
        <w:rPr>
          <w:rtl/>
        </w:rPr>
        <w:t>آموز باشه.</w:t>
      </w:r>
      <w:r w:rsidR="00A15106">
        <w:rPr>
          <w:rFonts w:cs="Calibri" w:hint="cs"/>
          <w:rtl/>
        </w:rPr>
        <w:t>"</w:t>
      </w:r>
    </w:p>
    <w:p w14:paraId="2C8BA83A" w14:textId="48E189F3" w:rsidR="00623E32" w:rsidRPr="00A15106" w:rsidRDefault="00623E32" w:rsidP="00302BAA">
      <w:pPr>
        <w:pStyle w:val="ac"/>
        <w:rPr>
          <w:rFonts w:cs="Calibri"/>
          <w:rtl/>
        </w:rPr>
      </w:pPr>
      <w:r>
        <w:rPr>
          <w:rFonts w:hint="cs"/>
          <w:rtl/>
        </w:rPr>
        <w:t xml:space="preserve">کد 8: </w:t>
      </w:r>
      <w:r w:rsidR="00A15106">
        <w:rPr>
          <w:rFonts w:cs="Calibri" w:hint="cs"/>
          <w:rtl/>
        </w:rPr>
        <w:t>"</w:t>
      </w:r>
      <w:r w:rsidRPr="001E1904">
        <w:rPr>
          <w:rtl/>
        </w:rPr>
        <w:t>اگر فضایی باشد که متناسب سن بچه</w:t>
      </w:r>
      <w:r>
        <w:rPr>
          <w:rFonts w:hint="cs"/>
          <w:rtl/>
        </w:rPr>
        <w:t>‌</w:t>
      </w:r>
      <w:r w:rsidRPr="001E1904">
        <w:rPr>
          <w:rtl/>
        </w:rPr>
        <w:t xml:space="preserve">ها، مقطع و </w:t>
      </w:r>
      <w:r>
        <w:rPr>
          <w:rFonts w:hint="cs"/>
          <w:rtl/>
        </w:rPr>
        <w:t>غیره</w:t>
      </w:r>
      <w:r w:rsidRPr="001E1904">
        <w:rPr>
          <w:rtl/>
        </w:rPr>
        <w:t xml:space="preserve"> تدوین کنید </w:t>
      </w:r>
      <w:r>
        <w:rPr>
          <w:rtl/>
        </w:rPr>
        <w:t>می‌</w:t>
      </w:r>
      <w:r w:rsidRPr="001E1904">
        <w:rPr>
          <w:rtl/>
        </w:rPr>
        <w:t>بینید که</w:t>
      </w:r>
      <w:r>
        <w:rPr>
          <w:rtl/>
        </w:rPr>
        <w:t>‌ی</w:t>
      </w:r>
      <w:r w:rsidRPr="001E1904">
        <w:rPr>
          <w:rtl/>
        </w:rPr>
        <w:t>ادگیری هم بهتر صورت میگیره.</w:t>
      </w:r>
      <w:r w:rsidR="00A15106">
        <w:rPr>
          <w:rFonts w:cs="Calibri" w:hint="cs"/>
          <w:rtl/>
        </w:rPr>
        <w:t>"</w:t>
      </w:r>
    </w:p>
    <w:p w14:paraId="04C18700" w14:textId="77777777" w:rsidR="00623E32" w:rsidRDefault="00623E32" w:rsidP="004E07A2">
      <w:pPr>
        <w:pStyle w:val="1-1-1-1"/>
        <w:rPr>
          <w:rtl/>
        </w:rPr>
      </w:pPr>
      <w:bookmarkStart w:id="163" w:name="_Toc144152811"/>
      <w:r>
        <w:rPr>
          <w:rFonts w:hint="cs"/>
          <w:rtl/>
        </w:rPr>
        <w:t>امکان قراردادن کارهای بچه‌ها روی دیوار</w:t>
      </w:r>
      <w:bookmarkEnd w:id="163"/>
    </w:p>
    <w:p w14:paraId="0F64BAE2" w14:textId="2C27FFC6" w:rsidR="00623E32" w:rsidRDefault="00623E32" w:rsidP="00302BAA">
      <w:pPr>
        <w:pStyle w:val="ac"/>
        <w:rPr>
          <w:rtl/>
        </w:rPr>
      </w:pPr>
      <w:r>
        <w:rPr>
          <w:rFonts w:hint="cs"/>
          <w:rtl/>
        </w:rPr>
        <w:t xml:space="preserve">کد 5: </w:t>
      </w:r>
      <w:r w:rsidR="00A15106">
        <w:rPr>
          <w:rFonts w:cs="Calibri" w:hint="cs"/>
          <w:rtl/>
        </w:rPr>
        <w:t>"</w:t>
      </w:r>
      <w:r w:rsidRPr="001E1904">
        <w:rPr>
          <w:rtl/>
        </w:rPr>
        <w:t>اگر بچه</w:t>
      </w:r>
      <w:r>
        <w:rPr>
          <w:rFonts w:hint="cs"/>
          <w:rtl/>
        </w:rPr>
        <w:t>‌</w:t>
      </w:r>
      <w:r w:rsidRPr="001E1904">
        <w:rPr>
          <w:rtl/>
        </w:rPr>
        <w:t>ها کارکردهاشون رو روی دیوار می</w:t>
      </w:r>
      <w:r>
        <w:rPr>
          <w:rFonts w:hint="cs"/>
          <w:rtl/>
        </w:rPr>
        <w:t>‌</w:t>
      </w:r>
      <w:r w:rsidRPr="001E1904">
        <w:rPr>
          <w:rtl/>
        </w:rPr>
        <w:t>بینن، نه تشویق و نه تنبیه، کارکردهاشون رو روی دیوار می</w:t>
      </w:r>
      <w:r>
        <w:rPr>
          <w:rFonts w:hint="cs"/>
          <w:rtl/>
        </w:rPr>
        <w:t>‌</w:t>
      </w:r>
      <w:r w:rsidRPr="001E1904">
        <w:rPr>
          <w:rtl/>
        </w:rPr>
        <w:t>بینن. براشون مهمه کارشون روی دیواره. ایجاد انگیزه می</w:t>
      </w:r>
      <w:r>
        <w:rPr>
          <w:rFonts w:hint="cs"/>
          <w:rtl/>
        </w:rPr>
        <w:t>‌</w:t>
      </w:r>
      <w:r w:rsidRPr="001E1904">
        <w:rPr>
          <w:rtl/>
        </w:rPr>
        <w:t>کنه.</w:t>
      </w:r>
      <w:r>
        <w:rPr>
          <w:rFonts w:hint="cs"/>
          <w:rtl/>
        </w:rPr>
        <w:t xml:space="preserve"> </w:t>
      </w:r>
      <w:r w:rsidRPr="001E1904">
        <w:rPr>
          <w:rtl/>
        </w:rPr>
        <w:t>شما الان توی همه</w:t>
      </w:r>
      <w:r>
        <w:rPr>
          <w:rtl/>
        </w:rPr>
        <w:t>‌ی</w:t>
      </w:r>
      <w:r w:rsidRPr="001E1904">
        <w:rPr>
          <w:rtl/>
        </w:rPr>
        <w:t xml:space="preserve"> کلاس</w:t>
      </w:r>
      <w:r w:rsidR="006460FA">
        <w:rPr>
          <w:rFonts w:hint="cs"/>
          <w:rtl/>
        </w:rPr>
        <w:t>‌</w:t>
      </w:r>
      <w:r w:rsidRPr="001E1904">
        <w:rPr>
          <w:rtl/>
        </w:rPr>
        <w:t>های من وارد بشید حتما سقف تزئین شده است. حالا</w:t>
      </w:r>
      <w:r>
        <w:rPr>
          <w:rtl/>
        </w:rPr>
        <w:t>‌ی</w:t>
      </w:r>
      <w:r w:rsidRPr="001E1904">
        <w:rPr>
          <w:rtl/>
        </w:rPr>
        <w:t>ا با کار خود بچه</w:t>
      </w:r>
      <w:r>
        <w:rPr>
          <w:rtl/>
        </w:rPr>
        <w:t>‌ها</w:t>
      </w:r>
      <w:r w:rsidRPr="001E1904">
        <w:rPr>
          <w:rtl/>
        </w:rPr>
        <w:t>ست</w:t>
      </w:r>
      <w:r>
        <w:rPr>
          <w:rtl/>
        </w:rPr>
        <w:t>‌ی</w:t>
      </w:r>
      <w:r w:rsidRPr="001E1904">
        <w:rPr>
          <w:rtl/>
        </w:rPr>
        <w:t>ا آماده است</w:t>
      </w:r>
      <w:r>
        <w:rPr>
          <w:rtl/>
        </w:rPr>
        <w:t>‌ی</w:t>
      </w:r>
      <w:r w:rsidRPr="001E1904">
        <w:rPr>
          <w:rtl/>
        </w:rPr>
        <w:t>ا کار اولیائشونه. حتما روی دیوار کارکرد نقاشی بچه</w:t>
      </w:r>
      <w:r>
        <w:rPr>
          <w:rFonts w:hint="cs"/>
          <w:rtl/>
        </w:rPr>
        <w:t>‌</w:t>
      </w:r>
      <w:r w:rsidRPr="001E1904">
        <w:rPr>
          <w:rtl/>
        </w:rPr>
        <w:t>ها خورده، برگه</w:t>
      </w:r>
      <w:r>
        <w:rPr>
          <w:rFonts w:hint="cs"/>
          <w:rtl/>
        </w:rPr>
        <w:t>‌</w:t>
      </w:r>
      <w:r w:rsidRPr="001E1904">
        <w:rPr>
          <w:rtl/>
        </w:rPr>
        <w:t>ی نقاشی روی دیوار نیست. کارکرد عملی بچه</w:t>
      </w:r>
      <w:r>
        <w:rPr>
          <w:rFonts w:hint="cs"/>
          <w:rtl/>
        </w:rPr>
        <w:t>‌</w:t>
      </w:r>
      <w:r w:rsidRPr="001E1904">
        <w:rPr>
          <w:rtl/>
        </w:rPr>
        <w:t>هاست، دست سازه</w:t>
      </w:r>
      <w:r>
        <w:rPr>
          <w:rFonts w:hint="cs"/>
          <w:rtl/>
        </w:rPr>
        <w:t>‌</w:t>
      </w:r>
      <w:r w:rsidRPr="001E1904">
        <w:rPr>
          <w:rtl/>
        </w:rPr>
        <w:t>های خود بچه</w:t>
      </w:r>
      <w:r>
        <w:rPr>
          <w:rtl/>
        </w:rPr>
        <w:t>‌ها</w:t>
      </w:r>
      <w:r w:rsidRPr="001E1904">
        <w:rPr>
          <w:rtl/>
        </w:rPr>
        <w:t>ست.</w:t>
      </w:r>
    </w:p>
    <w:p w14:paraId="26622634" w14:textId="4A2515BB" w:rsidR="00623E32" w:rsidRPr="00A15106" w:rsidRDefault="00623E32" w:rsidP="00302BAA">
      <w:pPr>
        <w:pStyle w:val="ac"/>
        <w:rPr>
          <w:rFonts w:cs="Calibri"/>
          <w:rtl/>
        </w:rPr>
      </w:pPr>
      <w:r w:rsidRPr="001E1904">
        <w:rPr>
          <w:rtl/>
        </w:rPr>
        <w:t>شما اتاق معاون من رو ببینید تمام کارهای بچه</w:t>
      </w:r>
      <w:r>
        <w:rPr>
          <w:rFonts w:hint="cs"/>
          <w:rtl/>
        </w:rPr>
        <w:t>‌</w:t>
      </w:r>
      <w:r w:rsidRPr="001E1904">
        <w:rPr>
          <w:rtl/>
        </w:rPr>
        <w:t>ها روی دیواره. شاید شلوغ باشه ولی بچه</w:t>
      </w:r>
      <w:r>
        <w:rPr>
          <w:rtl/>
        </w:rPr>
        <w:t>‌ها</w:t>
      </w:r>
      <w:r w:rsidRPr="001E1904">
        <w:rPr>
          <w:rtl/>
        </w:rPr>
        <w:t xml:space="preserve"> میان </w:t>
      </w:r>
      <w:r>
        <w:rPr>
          <w:rtl/>
        </w:rPr>
        <w:t>می‌</w:t>
      </w:r>
      <w:r w:rsidRPr="001E1904">
        <w:rPr>
          <w:rtl/>
        </w:rPr>
        <w:t xml:space="preserve">بینن و لذت </w:t>
      </w:r>
      <w:r>
        <w:rPr>
          <w:rtl/>
        </w:rPr>
        <w:t>می‌</w:t>
      </w:r>
      <w:r w:rsidRPr="001E1904">
        <w:rPr>
          <w:rtl/>
        </w:rPr>
        <w:t>برن. براشون مهمه که کار بچه روی دیواره. بچه</w:t>
      </w:r>
      <w:r>
        <w:rPr>
          <w:rtl/>
        </w:rPr>
        <w:t>‌ها</w:t>
      </w:r>
      <w:r w:rsidRPr="001E1904">
        <w:rPr>
          <w:rtl/>
        </w:rPr>
        <w:t xml:space="preserve"> خیلی در تفکر انتزاعی نیستند که تشویق مهم باشه</w:t>
      </w:r>
      <w:r>
        <w:rPr>
          <w:rtl/>
        </w:rPr>
        <w:t>‌ی</w:t>
      </w:r>
      <w:r w:rsidRPr="001E1904">
        <w:rPr>
          <w:rtl/>
        </w:rPr>
        <w:t>ا معلم چیزی رو بگه</w:t>
      </w:r>
      <w:r>
        <w:rPr>
          <w:rFonts w:hint="cs"/>
          <w:rtl/>
        </w:rPr>
        <w:t xml:space="preserve">. </w:t>
      </w:r>
      <w:r w:rsidRPr="001E1904">
        <w:rPr>
          <w:rtl/>
        </w:rPr>
        <w:t xml:space="preserve">اون چیزی که </w:t>
      </w:r>
      <w:r>
        <w:rPr>
          <w:rtl/>
        </w:rPr>
        <w:t>می‌</w:t>
      </w:r>
      <w:r w:rsidRPr="001E1904">
        <w:rPr>
          <w:rtl/>
        </w:rPr>
        <w:t xml:space="preserve">بینن براشون مهمه. </w:t>
      </w:r>
      <w:r>
        <w:rPr>
          <w:rtl/>
        </w:rPr>
        <w:t>می‌</w:t>
      </w:r>
      <w:r w:rsidRPr="001E1904">
        <w:rPr>
          <w:rtl/>
        </w:rPr>
        <w:t>بینه کارش رفته روی دیوار، معلم تشویقش کرده، نه جایزه. ما امسال</w:t>
      </w:r>
      <w:r>
        <w:rPr>
          <w:rtl/>
        </w:rPr>
        <w:t>‌ی</w:t>
      </w:r>
      <w:r w:rsidRPr="001E1904">
        <w:rPr>
          <w:rtl/>
        </w:rPr>
        <w:t>ک طرحی هم داریم مساله محور، اصلا جایزه رو حذفش کردیم.</w:t>
      </w:r>
      <w:r>
        <w:rPr>
          <w:rtl/>
        </w:rPr>
        <w:t>‌ی</w:t>
      </w:r>
      <w:r w:rsidRPr="001E1904">
        <w:rPr>
          <w:rtl/>
        </w:rPr>
        <w:t>عنی ما اصلا کمد جوایزمون بر خلاف بقیه</w:t>
      </w:r>
      <w:r>
        <w:rPr>
          <w:rtl/>
        </w:rPr>
        <w:t>‌ی</w:t>
      </w:r>
      <w:r w:rsidRPr="001E1904">
        <w:rPr>
          <w:rtl/>
        </w:rPr>
        <w:t xml:space="preserve"> مدارس امسال خیلی باز نشد. سعی کردیم بچه</w:t>
      </w:r>
      <w:r>
        <w:rPr>
          <w:rtl/>
        </w:rPr>
        <w:t>‌ها</w:t>
      </w:r>
      <w:r w:rsidRPr="001E1904">
        <w:rPr>
          <w:rtl/>
        </w:rPr>
        <w:t xml:space="preserve"> رو به مدل دیگه تشویق کنیم. کارها و کارکردشون تشویق میشه تا اینکه به جهت مادی و هدیه و </w:t>
      </w:r>
      <w:r w:rsidR="00A15106">
        <w:rPr>
          <w:rFonts w:hint="cs"/>
          <w:rtl/>
        </w:rPr>
        <w:t>غیره</w:t>
      </w:r>
      <w:r w:rsidRPr="001E1904">
        <w:rPr>
          <w:rtl/>
        </w:rPr>
        <w:t xml:space="preserve"> باشه.</w:t>
      </w:r>
      <w:r w:rsidR="00A15106">
        <w:rPr>
          <w:rFonts w:cs="Calibri" w:hint="cs"/>
          <w:rtl/>
        </w:rPr>
        <w:t>"</w:t>
      </w:r>
    </w:p>
    <w:p w14:paraId="1E6051EA" w14:textId="77777777" w:rsidR="00623E32" w:rsidRDefault="00623E32" w:rsidP="004E07A2">
      <w:pPr>
        <w:pStyle w:val="1-1-1-1"/>
        <w:rPr>
          <w:rtl/>
        </w:rPr>
      </w:pPr>
      <w:bookmarkStart w:id="164" w:name="_Toc144152812"/>
      <w:r>
        <w:rPr>
          <w:rFonts w:hint="cs"/>
          <w:rtl/>
        </w:rPr>
        <w:t>دیوارهای رنگی رنگی</w:t>
      </w:r>
      <w:bookmarkEnd w:id="164"/>
    </w:p>
    <w:p w14:paraId="70333A3F" w14:textId="7DA56DA7" w:rsidR="00623E32" w:rsidRDefault="00623E32" w:rsidP="00302BAA">
      <w:pPr>
        <w:pStyle w:val="ac"/>
        <w:rPr>
          <w:rtl/>
        </w:rPr>
      </w:pPr>
      <w:r>
        <w:rPr>
          <w:rFonts w:hint="cs"/>
          <w:rtl/>
        </w:rPr>
        <w:t xml:space="preserve">کد 5: </w:t>
      </w:r>
      <w:r w:rsidR="00A15106">
        <w:rPr>
          <w:rFonts w:cs="Calibri" w:hint="cs"/>
          <w:rtl/>
        </w:rPr>
        <w:t>"</w:t>
      </w:r>
      <w:r w:rsidRPr="001E1904">
        <w:rPr>
          <w:rtl/>
        </w:rPr>
        <w:t>فضای دیوارهای مدرسه</w:t>
      </w:r>
      <w:r>
        <w:rPr>
          <w:rFonts w:hint="cs"/>
          <w:rtl/>
        </w:rPr>
        <w:t>‌</w:t>
      </w:r>
      <w:r w:rsidRPr="001E1904">
        <w:rPr>
          <w:rtl/>
        </w:rPr>
        <w:t>ی من</w:t>
      </w:r>
      <w:r>
        <w:rPr>
          <w:rtl/>
        </w:rPr>
        <w:t>‌ی</w:t>
      </w:r>
      <w:r w:rsidRPr="001E1904">
        <w:rPr>
          <w:rtl/>
        </w:rPr>
        <w:t>ا توی کلاس</w:t>
      </w:r>
      <w:r w:rsidR="001C5443">
        <w:rPr>
          <w:rFonts w:hint="cs"/>
          <w:rtl/>
        </w:rPr>
        <w:t>‌</w:t>
      </w:r>
      <w:r w:rsidRPr="001E1904">
        <w:rPr>
          <w:rtl/>
        </w:rPr>
        <w:t>ها رو نگاه کنید هر دیوارش</w:t>
      </w:r>
      <w:r>
        <w:rPr>
          <w:rtl/>
        </w:rPr>
        <w:t>‌ی</w:t>
      </w:r>
      <w:r w:rsidRPr="001E1904">
        <w:rPr>
          <w:rtl/>
        </w:rPr>
        <w:t>ه رنگه.</w:t>
      </w:r>
      <w:r>
        <w:rPr>
          <w:rtl/>
        </w:rPr>
        <w:t>‌</w:t>
      </w:r>
      <w:r w:rsidR="001C5443">
        <w:rPr>
          <w:rFonts w:hint="cs"/>
          <w:rtl/>
        </w:rPr>
        <w:t xml:space="preserve"> </w:t>
      </w:r>
      <w:r>
        <w:rPr>
          <w:rtl/>
        </w:rPr>
        <w:t>ی</w:t>
      </w:r>
      <w:r w:rsidRPr="001E1904">
        <w:rPr>
          <w:rtl/>
        </w:rPr>
        <w:t>عنی</w:t>
      </w:r>
      <w:r>
        <w:rPr>
          <w:rtl/>
        </w:rPr>
        <w:t>‌ی</w:t>
      </w:r>
      <w:r w:rsidRPr="001E1904">
        <w:rPr>
          <w:rtl/>
        </w:rPr>
        <w:t>ه دیوار سبزه، روبروییش نارنجیه، این ور صوتیه، اونور آبیه. همه</w:t>
      </w:r>
      <w:r>
        <w:rPr>
          <w:rFonts w:hint="cs"/>
          <w:rtl/>
        </w:rPr>
        <w:t>‌</w:t>
      </w:r>
      <w:r w:rsidRPr="001E1904">
        <w:rPr>
          <w:rtl/>
        </w:rPr>
        <w:t>ی کلاس</w:t>
      </w:r>
      <w:r>
        <w:rPr>
          <w:rFonts w:hint="cs"/>
          <w:rtl/>
        </w:rPr>
        <w:t>‌</w:t>
      </w:r>
      <w:r w:rsidRPr="001E1904">
        <w:rPr>
          <w:rtl/>
        </w:rPr>
        <w:t>های من نورگیریش به همین شکله</w:t>
      </w:r>
      <w:r>
        <w:rPr>
          <w:rtl/>
        </w:rPr>
        <w:t>‌ی</w:t>
      </w:r>
      <w:r w:rsidRPr="001E1904">
        <w:rPr>
          <w:rtl/>
        </w:rPr>
        <w:t>ک دیوار کاملا نورگیره،</w:t>
      </w:r>
      <w:r>
        <w:rPr>
          <w:rtl/>
        </w:rPr>
        <w:t>‌</w:t>
      </w:r>
      <w:r w:rsidR="001C5443">
        <w:rPr>
          <w:rFonts w:hint="cs"/>
          <w:rtl/>
        </w:rPr>
        <w:t xml:space="preserve"> </w:t>
      </w:r>
      <w:r>
        <w:rPr>
          <w:rtl/>
        </w:rPr>
        <w:t>ی</w:t>
      </w:r>
      <w:r w:rsidRPr="001E1904">
        <w:rPr>
          <w:rtl/>
        </w:rPr>
        <w:t>ک دیوار هم تخته است، حتما دیوار انتهای کلاس</w:t>
      </w:r>
      <w:r>
        <w:rPr>
          <w:rtl/>
        </w:rPr>
        <w:t>‌ی</w:t>
      </w:r>
      <w:r w:rsidRPr="001E1904">
        <w:rPr>
          <w:rtl/>
        </w:rPr>
        <w:t>ا زرده</w:t>
      </w:r>
      <w:r w:rsidR="001C5443">
        <w:rPr>
          <w:rFonts w:hint="cs"/>
          <w:rtl/>
        </w:rPr>
        <w:t xml:space="preserve"> </w:t>
      </w:r>
      <w:r>
        <w:rPr>
          <w:rtl/>
        </w:rPr>
        <w:t>‌ی</w:t>
      </w:r>
      <w:r w:rsidRPr="001E1904">
        <w:rPr>
          <w:rtl/>
        </w:rPr>
        <w:t>ا آبیه</w:t>
      </w:r>
      <w:r w:rsidR="001C5443">
        <w:rPr>
          <w:rFonts w:hint="cs"/>
          <w:rtl/>
        </w:rPr>
        <w:t xml:space="preserve"> </w:t>
      </w:r>
      <w:r>
        <w:rPr>
          <w:rtl/>
        </w:rPr>
        <w:t>‌ی</w:t>
      </w:r>
      <w:r w:rsidRPr="001E1904">
        <w:rPr>
          <w:rtl/>
        </w:rPr>
        <w:t>ا قرمزه،</w:t>
      </w:r>
      <w:r w:rsidR="001C5443">
        <w:rPr>
          <w:rFonts w:hint="cs"/>
          <w:rtl/>
        </w:rPr>
        <w:t xml:space="preserve"> </w:t>
      </w:r>
      <w:r>
        <w:rPr>
          <w:rtl/>
        </w:rPr>
        <w:t>‌ی</w:t>
      </w:r>
      <w:r w:rsidRPr="001E1904">
        <w:rPr>
          <w:rtl/>
        </w:rPr>
        <w:t>ه رنگ شادی داره،</w:t>
      </w:r>
      <w:r>
        <w:rPr>
          <w:rtl/>
        </w:rPr>
        <w:t>‌ی</w:t>
      </w:r>
      <w:r w:rsidRPr="001E1904">
        <w:rPr>
          <w:rtl/>
        </w:rPr>
        <w:t>عنی بچه</w:t>
      </w:r>
      <w:r>
        <w:rPr>
          <w:rtl/>
        </w:rPr>
        <w:t>‌ها</w:t>
      </w:r>
      <w:r w:rsidRPr="001E1904">
        <w:rPr>
          <w:rtl/>
        </w:rPr>
        <w:t xml:space="preserve"> کلا درگیر هیجانند در ابتدایی، هرچقدر بتونی هیجان رو بیشتر تزریق کنی مطمئنا میتونی محیط شادابتری رو داشته باشی.</w:t>
      </w:r>
    </w:p>
    <w:p w14:paraId="784E8496" w14:textId="4615930D" w:rsidR="00623E32" w:rsidRPr="00EF06D6" w:rsidRDefault="00623E32" w:rsidP="00302BAA">
      <w:pPr>
        <w:pStyle w:val="ac"/>
        <w:rPr>
          <w:rFonts w:cs="Calibri"/>
          <w:rtl/>
        </w:rPr>
      </w:pPr>
      <w:r w:rsidRPr="001E1904">
        <w:rPr>
          <w:rtl/>
        </w:rPr>
        <w:t>مطمئنن فضای فیزیکی میتونه پنجاه درصد قضیه رو کمک کنه مخصوصا بچه هایی که این فضا براشون مهمه. مثلا من یه دانش آموز داشتم دو سال پیش روز کلاس بندی، کلاس اولم یکی صورتی و یکی آبی بود، افتاد توی کلاس آبی، گریه می</w:t>
      </w:r>
      <w:r>
        <w:rPr>
          <w:rFonts w:hint="cs"/>
          <w:rtl/>
        </w:rPr>
        <w:t xml:space="preserve"> </w:t>
      </w:r>
      <w:r w:rsidRPr="001E1904">
        <w:rPr>
          <w:rtl/>
        </w:rPr>
        <w:t>کرد که من باید توی کلاس صورتی باشم. من عشق رنگ صورتی ام. دنیام صورتیه، حرف</w:t>
      </w:r>
      <w:r>
        <w:rPr>
          <w:rFonts w:hint="cs"/>
          <w:rtl/>
        </w:rPr>
        <w:t xml:space="preserve"> </w:t>
      </w:r>
      <w:r w:rsidRPr="001E1904">
        <w:rPr>
          <w:rtl/>
        </w:rPr>
        <w:t>های گنده گنده و جسارت به خودت بدی که بیای مسئول مدرسه رو پیدا کنی و مدیر رو و بهش بگی من باید توی کلاس صورتی باشم. اصلا نه دوست براش مهم بود نه معلم، می گفت من باید برم توی کلاس صورتی، واقعا برای بعضی بچه ها این مهمه. حتما قرار نیست ما بهترین امکانات رو داشته باشیم که رنگ صورتی روی دیوار باشه. همین رنگ صورتی میتونه با کاردستی بچه ها رنگی رنگی بشه.</w:t>
      </w:r>
      <w:r w:rsidR="00EF06D6">
        <w:rPr>
          <w:rFonts w:cs="Calibri" w:hint="cs"/>
          <w:rtl/>
        </w:rPr>
        <w:t>"</w:t>
      </w:r>
    </w:p>
    <w:p w14:paraId="77415883" w14:textId="77777777" w:rsidR="00623E32" w:rsidRDefault="00623E32" w:rsidP="004E07A2">
      <w:pPr>
        <w:pStyle w:val="1-1-1-1"/>
        <w:rPr>
          <w:rtl/>
        </w:rPr>
      </w:pPr>
      <w:bookmarkStart w:id="165" w:name="_Toc144152813"/>
      <w:r>
        <w:rPr>
          <w:rFonts w:hint="cs"/>
          <w:rtl/>
        </w:rPr>
        <w:t>ساده و در عین حال جذاب</w:t>
      </w:r>
      <w:bookmarkEnd w:id="165"/>
    </w:p>
    <w:p w14:paraId="20ED9AB2" w14:textId="75D03541" w:rsidR="00623E32" w:rsidRPr="00EF06D6" w:rsidRDefault="00623E32" w:rsidP="00302BAA">
      <w:pPr>
        <w:pStyle w:val="ac"/>
        <w:rPr>
          <w:rFonts w:cs="Calibri"/>
          <w:rtl/>
        </w:rPr>
      </w:pPr>
      <w:r>
        <w:rPr>
          <w:rFonts w:hint="cs"/>
          <w:rtl/>
        </w:rPr>
        <w:t xml:space="preserve">کد 5: </w:t>
      </w:r>
      <w:r w:rsidR="00EF06D6">
        <w:rPr>
          <w:rFonts w:cs="Calibri" w:hint="cs"/>
          <w:rtl/>
        </w:rPr>
        <w:t>"</w:t>
      </w:r>
      <w:r w:rsidRPr="001E1904">
        <w:rPr>
          <w:rtl/>
        </w:rPr>
        <w:t>اصلا موافق این نیستم که فضای فیزیکی خیلی باید شیک باشه تمیز باشه امکانات آنچنانی داشته باشه، ولی تغییرش رو صد در صد موافقشم. تغییر مکانی رو. حالا این تغییر می تونه جذابیت هم داشته باشه. می تونه با چیزهای خیلی ساده جذابیت داشته باشه و برای بچه مطمئنا در دوران ابتدایی تغییر فضا خیلی توی آموزش کمک</w:t>
      </w:r>
      <w:r>
        <w:rPr>
          <w:rFonts w:hint="cs"/>
          <w:rtl/>
        </w:rPr>
        <w:t>‌</w:t>
      </w:r>
      <w:r w:rsidRPr="001E1904">
        <w:rPr>
          <w:rtl/>
        </w:rPr>
        <w:t>کننده است.</w:t>
      </w:r>
      <w:r w:rsidR="00EF06D6">
        <w:rPr>
          <w:rFonts w:cs="Calibri" w:hint="cs"/>
          <w:rtl/>
        </w:rPr>
        <w:t>"</w:t>
      </w:r>
    </w:p>
    <w:p w14:paraId="565450F1" w14:textId="77777777" w:rsidR="00623E32" w:rsidRDefault="00623E32" w:rsidP="004E07A2">
      <w:pPr>
        <w:pStyle w:val="1-1-1-1"/>
        <w:rPr>
          <w:rtl/>
        </w:rPr>
      </w:pPr>
      <w:bookmarkStart w:id="166" w:name="_Toc144152814"/>
      <w:r>
        <w:rPr>
          <w:rFonts w:hint="cs"/>
          <w:rtl/>
        </w:rPr>
        <w:t>امکان تغییرات کوچک و ساده در فضا</w:t>
      </w:r>
      <w:bookmarkEnd w:id="166"/>
    </w:p>
    <w:p w14:paraId="7BB202D1" w14:textId="0D705A62" w:rsidR="00623E32" w:rsidRPr="002A03D1" w:rsidRDefault="00623E32" w:rsidP="00302BAA">
      <w:pPr>
        <w:pStyle w:val="ac"/>
        <w:rPr>
          <w:rFonts w:cs="Calibri"/>
          <w:rtl/>
        </w:rPr>
      </w:pPr>
      <w:r>
        <w:rPr>
          <w:rFonts w:hint="cs"/>
          <w:rtl/>
        </w:rPr>
        <w:t xml:space="preserve">کد 5: </w:t>
      </w:r>
      <w:r w:rsidR="002A03D1">
        <w:rPr>
          <w:rFonts w:cs="Calibri" w:hint="cs"/>
          <w:rtl/>
        </w:rPr>
        <w:t>"</w:t>
      </w:r>
      <w:r w:rsidRPr="001E1904">
        <w:rPr>
          <w:rtl/>
        </w:rPr>
        <w:t xml:space="preserve">تغییرش رو صد در صد موافقشم. تغییر مکانی رو. </w:t>
      </w:r>
      <w:r>
        <w:rPr>
          <w:rFonts w:hint="cs"/>
          <w:rtl/>
        </w:rPr>
        <w:t>ب</w:t>
      </w:r>
      <w:r w:rsidRPr="001E1904">
        <w:rPr>
          <w:rtl/>
        </w:rPr>
        <w:t>رای بچه مطمئنا در دوران ابتدایی تغییر فضا خیلی توی آموزش کمک</w:t>
      </w:r>
      <w:r>
        <w:rPr>
          <w:rFonts w:hint="cs"/>
          <w:rtl/>
        </w:rPr>
        <w:t>‌</w:t>
      </w:r>
      <w:r w:rsidRPr="001E1904">
        <w:rPr>
          <w:rtl/>
        </w:rPr>
        <w:t>کننده است.</w:t>
      </w:r>
      <w:r>
        <w:rPr>
          <w:rFonts w:hint="cs"/>
          <w:rtl/>
        </w:rPr>
        <w:t xml:space="preserve"> </w:t>
      </w:r>
      <w:r w:rsidRPr="001E1904">
        <w:rPr>
          <w:rtl/>
        </w:rPr>
        <w:t>یه تغییر ساده. من نقاشی های حیاط رو سعی می کنم حداقل سالی یکبار نه ولی یک سال درمیون دو سال درمیون عوض کنم. چرا؟ چون برای بچه ها جذابه. تکراری نشه. مثلا من این لاستیک ها رو پارسال یه مدل دیگه چیده بودم. امسال این مدلیش کردم. یا مثلا شعارهایی که گاها بچه ها می نویسن. یا نمایشگاهی که شما توی سالن می بینید، یک ماه دیگه بیایین کلا عوض شده. فضا بالاخره به یه روشی تغییر کنه. چون برای بچه ها مهمه. ما دچار روزمرگی هستیم و متوجه نمیشیم ولی تغییر فضا روی بچه ها خیلی تاثیر داره. ما اصطلاح خودمون اینه که بچه ها توی یه سنی به ترک روی دیوار هم می خندن. چرا؟ چون ریزبینی دارن. ترک دیوار رو برای خودشون یه چیز هیجانی می بینن میخندن. این تغییر فضا اون هیجان است و اصلا موافق امکانات نیستم و این کار رو توی مدرسه ی خودم انجام دادم.</w:t>
      </w:r>
      <w:r w:rsidR="002A03D1">
        <w:rPr>
          <w:rFonts w:cs="Calibri" w:hint="cs"/>
          <w:rtl/>
        </w:rPr>
        <w:t>"</w:t>
      </w:r>
    </w:p>
    <w:p w14:paraId="772300E3" w14:textId="77777777" w:rsidR="00623E32" w:rsidRDefault="00623E32" w:rsidP="004E07A2">
      <w:pPr>
        <w:pStyle w:val="1-1-1-1"/>
        <w:rPr>
          <w:rtl/>
        </w:rPr>
      </w:pPr>
      <w:bookmarkStart w:id="167" w:name="_Toc144152815"/>
      <w:r>
        <w:rPr>
          <w:rFonts w:hint="cs"/>
          <w:rtl/>
        </w:rPr>
        <w:t>کتابخانه‌ی بزرگ</w:t>
      </w:r>
      <w:bookmarkEnd w:id="167"/>
    </w:p>
    <w:p w14:paraId="14E5F323" w14:textId="2A4824E4" w:rsidR="00623E32" w:rsidRPr="002A03D1" w:rsidRDefault="00623E32" w:rsidP="00302BAA">
      <w:pPr>
        <w:pStyle w:val="ac"/>
        <w:rPr>
          <w:rFonts w:cs="Calibri"/>
          <w:rtl/>
        </w:rPr>
      </w:pPr>
      <w:r w:rsidRPr="005B0EF7">
        <w:rPr>
          <w:rFonts w:hint="cs"/>
          <w:rtl/>
        </w:rPr>
        <w:t xml:space="preserve">کد 4: </w:t>
      </w:r>
      <w:r w:rsidR="002A03D1">
        <w:rPr>
          <w:rFonts w:cs="Calibri" w:hint="cs"/>
          <w:rtl/>
        </w:rPr>
        <w:t>"</w:t>
      </w:r>
      <w:r w:rsidRPr="005B0EF7">
        <w:rPr>
          <w:rtl/>
        </w:rPr>
        <w:t>فضای کتابخونه یه اتاق بزرگ باشه پر از کتاب که دانش آموز بره اونجا مطالعه کنه. کتاب رو بگیره و همونجا مطالعه کنه. یا اینکه یه نگاهی به کتاب بندازه و بعد ببردش</w:t>
      </w:r>
      <w:r w:rsidRPr="005B0EF7">
        <w:rPr>
          <w:rFonts w:hint="cs"/>
          <w:rtl/>
        </w:rPr>
        <w:t>.</w:t>
      </w:r>
      <w:r w:rsidR="002A03D1">
        <w:rPr>
          <w:rFonts w:cs="Calibri" w:hint="cs"/>
          <w:rtl/>
        </w:rPr>
        <w:t>"</w:t>
      </w:r>
    </w:p>
    <w:p w14:paraId="54AD4421" w14:textId="77777777" w:rsidR="00623E32" w:rsidRDefault="00623E32" w:rsidP="004E07A2">
      <w:pPr>
        <w:pStyle w:val="1-1-1-1"/>
        <w:rPr>
          <w:rtl/>
        </w:rPr>
      </w:pPr>
      <w:bookmarkStart w:id="168" w:name="_Toc144152816"/>
      <w:r>
        <w:rPr>
          <w:rFonts w:hint="cs"/>
          <w:rtl/>
        </w:rPr>
        <w:t>اتاق بهداشت مناسب</w:t>
      </w:r>
      <w:bookmarkEnd w:id="168"/>
    </w:p>
    <w:p w14:paraId="161B8B98" w14:textId="2AD79F0D" w:rsidR="00623E32" w:rsidRPr="002A03D1" w:rsidRDefault="00623E32" w:rsidP="00302BAA">
      <w:pPr>
        <w:pStyle w:val="ac"/>
        <w:rPr>
          <w:rFonts w:cs="Calibri"/>
          <w:rtl/>
        </w:rPr>
      </w:pPr>
      <w:r>
        <w:rPr>
          <w:rFonts w:hint="cs"/>
          <w:rtl/>
        </w:rPr>
        <w:t xml:space="preserve">کد 4: </w:t>
      </w:r>
      <w:r w:rsidR="002A03D1">
        <w:rPr>
          <w:rFonts w:cs="Calibri" w:hint="cs"/>
          <w:rtl/>
        </w:rPr>
        <w:t>"</w:t>
      </w:r>
      <w:r w:rsidRPr="001E1904">
        <w:rPr>
          <w:rtl/>
        </w:rPr>
        <w:t>الان یک مشکلی که مساله ی اصلی مدرسه مون هست اینه که باید یه اتاق با تجهیزات کامل بهداشتی باشه بخصوص یه مدرسه ای که مثل مدرسه ی ما پسرونه است که هر مشکلی برای دانش آموز پیش اومد ما بتونیم امکانات داشته باشیم که از آن استفاده کنیم.</w:t>
      </w:r>
      <w:r w:rsidR="002A03D1">
        <w:rPr>
          <w:rFonts w:cs="Calibri" w:hint="cs"/>
          <w:rtl/>
        </w:rPr>
        <w:t>"</w:t>
      </w:r>
    </w:p>
    <w:p w14:paraId="39C70562" w14:textId="77777777" w:rsidR="00623E32" w:rsidRDefault="00623E32" w:rsidP="004E07A2">
      <w:pPr>
        <w:pStyle w:val="1-1-1-1"/>
        <w:rPr>
          <w:rtl/>
        </w:rPr>
      </w:pPr>
      <w:bookmarkStart w:id="169" w:name="_Toc144152817"/>
      <w:r>
        <w:rPr>
          <w:rFonts w:hint="cs"/>
          <w:rtl/>
        </w:rPr>
        <w:t>تراکم مناسب و استاندارد دانش‌آموز</w:t>
      </w:r>
      <w:bookmarkEnd w:id="169"/>
    </w:p>
    <w:p w14:paraId="23265F2A" w14:textId="5C77BF7C" w:rsidR="00623E32" w:rsidRPr="002A03D1" w:rsidRDefault="00623E32" w:rsidP="00302BAA">
      <w:pPr>
        <w:pStyle w:val="ac"/>
        <w:rPr>
          <w:rFonts w:cs="Calibri"/>
          <w:bCs/>
          <w:rtl/>
        </w:rPr>
      </w:pPr>
      <w:r w:rsidRPr="00FA6E33">
        <w:rPr>
          <w:rFonts w:hint="cs"/>
          <w:rtl/>
        </w:rPr>
        <w:t xml:space="preserve">کد 3: </w:t>
      </w:r>
      <w:r w:rsidR="002A03D1">
        <w:rPr>
          <w:rFonts w:cs="Calibri" w:hint="cs"/>
          <w:rtl/>
        </w:rPr>
        <w:t>"</w:t>
      </w:r>
      <w:r w:rsidRPr="00FA6E33">
        <w:rPr>
          <w:rtl/>
        </w:rPr>
        <w:t>اگر فضای</w:t>
      </w:r>
      <w:r w:rsidRPr="001E1904">
        <w:rPr>
          <w:rtl/>
        </w:rPr>
        <w:t xml:space="preserve"> کلاس از این بزرگتر بود و تعداد دانش‌آموزان کمتر بود ما م</w:t>
      </w:r>
      <w:r>
        <w:rPr>
          <w:rFonts w:hint="cs"/>
          <w:rtl/>
        </w:rPr>
        <w:t>ی‌</w:t>
      </w:r>
      <w:r w:rsidRPr="001E1904">
        <w:rPr>
          <w:rtl/>
        </w:rPr>
        <w:t>تونستیم برای هر دانش‌آموزی وسیل</w:t>
      </w:r>
      <w:r>
        <w:rPr>
          <w:rFonts w:hint="cs"/>
          <w:rtl/>
        </w:rPr>
        <w:t>ه‌ی</w:t>
      </w:r>
      <w:r w:rsidRPr="001E1904">
        <w:rPr>
          <w:rtl/>
        </w:rPr>
        <w:t xml:space="preserve"> خاص خودش رو بذاریم، اینها جزو ایده‌آل‌هامون بود.</w:t>
      </w:r>
      <w:r w:rsidR="002A03D1">
        <w:rPr>
          <w:rFonts w:cs="Calibri" w:hint="cs"/>
          <w:rtl/>
        </w:rPr>
        <w:t>"</w:t>
      </w:r>
    </w:p>
    <w:p w14:paraId="121D8A94" w14:textId="267C5A88" w:rsidR="00623E32" w:rsidRPr="002A03D1" w:rsidRDefault="00623E32" w:rsidP="00302BAA">
      <w:pPr>
        <w:pStyle w:val="ac"/>
        <w:rPr>
          <w:rFonts w:cs="Calibri"/>
          <w:bCs/>
          <w:sz w:val="24"/>
          <w:szCs w:val="24"/>
          <w:rtl/>
        </w:rPr>
      </w:pPr>
      <w:r>
        <w:rPr>
          <w:rFonts w:hint="cs"/>
          <w:rtl/>
        </w:rPr>
        <w:t xml:space="preserve">کد 4: </w:t>
      </w:r>
      <w:r w:rsidR="002A03D1">
        <w:rPr>
          <w:rFonts w:cs="Calibri" w:hint="cs"/>
          <w:rtl/>
        </w:rPr>
        <w:t>"</w:t>
      </w:r>
      <w:r w:rsidRPr="001E1904">
        <w:rPr>
          <w:rtl/>
        </w:rPr>
        <w:t>فضای آموزشی کلاس</w:t>
      </w:r>
      <w:r>
        <w:rPr>
          <w:rFonts w:hint="cs"/>
          <w:rtl/>
        </w:rPr>
        <w:t>‌</w:t>
      </w:r>
      <w:r w:rsidRPr="001E1904">
        <w:rPr>
          <w:rtl/>
        </w:rPr>
        <w:t>ها باید استاندارد باشد. هر دانش‌آموز حداقل یک و نیم تا دو متر مربع فضا داخل کلاس داشته باشد اما ما که این امکانات را نداریم. مثلا یک کلاس استاندارد باید حداقل چهل متر باشه با چندتا دانش آموز؟ با سی و شش تا.</w:t>
      </w:r>
      <w:r w:rsidR="002A03D1">
        <w:rPr>
          <w:rFonts w:cs="Calibri" w:hint="cs"/>
          <w:rtl/>
        </w:rPr>
        <w:t>"</w:t>
      </w:r>
    </w:p>
    <w:p w14:paraId="23800495" w14:textId="77777777" w:rsidR="00623E32" w:rsidRDefault="00623E32" w:rsidP="006265C3">
      <w:pPr>
        <w:pStyle w:val="1-1-1"/>
        <w:rPr>
          <w:rtl/>
        </w:rPr>
      </w:pPr>
      <w:bookmarkStart w:id="170" w:name="_Toc144152818"/>
      <w:bookmarkStart w:id="171" w:name="_Toc144767795"/>
      <w:r>
        <w:rPr>
          <w:rFonts w:hint="cs"/>
          <w:rtl/>
        </w:rPr>
        <w:t>اگر من طراح بودم</w:t>
      </w:r>
      <w:bookmarkEnd w:id="170"/>
      <w:bookmarkEnd w:id="171"/>
    </w:p>
    <w:p w14:paraId="013C9C34" w14:textId="77777777" w:rsidR="00623E32" w:rsidRDefault="00623E32" w:rsidP="00302BAA">
      <w:pPr>
        <w:pStyle w:val="ac"/>
        <w:rPr>
          <w:rtl/>
        </w:rPr>
      </w:pPr>
      <w:r>
        <w:rPr>
          <w:rFonts w:hint="cs"/>
          <w:rtl/>
        </w:rPr>
        <w:t>شرکت کنندگان در پاسخ به سوال اگر می‌خواستید مدرسه‌ای را خودتان از نو طراحی کنید چگونه این کار را انجام می‌دادید؟ پاسخ‌های زیر را عنوان کرده‌اند:</w:t>
      </w:r>
    </w:p>
    <w:p w14:paraId="0D4122BA" w14:textId="77777777" w:rsidR="00623E32" w:rsidRDefault="00623E32" w:rsidP="004E07A2">
      <w:pPr>
        <w:pStyle w:val="1-1-1-1"/>
        <w:rPr>
          <w:rtl/>
        </w:rPr>
      </w:pPr>
      <w:bookmarkStart w:id="172" w:name="_Toc144152819"/>
      <w:r>
        <w:rPr>
          <w:rFonts w:hint="cs"/>
          <w:rtl/>
        </w:rPr>
        <w:t>کلاس‌های موضوعی/کارگاهی</w:t>
      </w:r>
      <w:bookmarkEnd w:id="172"/>
    </w:p>
    <w:p w14:paraId="16DDF704" w14:textId="5422F22F" w:rsidR="00623E32" w:rsidRPr="00E65F3D" w:rsidRDefault="00623E32" w:rsidP="00302BAA">
      <w:pPr>
        <w:pStyle w:val="ac"/>
        <w:rPr>
          <w:rFonts w:cs="Calibri"/>
          <w:rtl/>
        </w:rPr>
      </w:pPr>
      <w:r>
        <w:rPr>
          <w:rFonts w:hint="cs"/>
          <w:rtl/>
        </w:rPr>
        <w:t xml:space="preserve">کد 5: </w:t>
      </w:r>
      <w:r w:rsidR="00E65F3D">
        <w:rPr>
          <w:rFonts w:cs="Calibri" w:hint="cs"/>
          <w:rtl/>
        </w:rPr>
        <w:t>"</w:t>
      </w:r>
      <w:r w:rsidRPr="001E1904">
        <w:rPr>
          <w:rtl/>
        </w:rPr>
        <w:t>حتما کارگاه</w:t>
      </w:r>
      <w:r>
        <w:rPr>
          <w:rFonts w:hint="cs"/>
          <w:rtl/>
        </w:rPr>
        <w:t>‌</w:t>
      </w:r>
      <w:r w:rsidRPr="001E1904">
        <w:rPr>
          <w:rtl/>
        </w:rPr>
        <w:t>های مختلفی میذاشتم. حتما یه کارگاه مثلا سفالگری برای بچه ها می</w:t>
      </w:r>
      <w:r>
        <w:rPr>
          <w:rFonts w:hint="cs"/>
          <w:rtl/>
        </w:rPr>
        <w:t>‌</w:t>
      </w:r>
      <w:r w:rsidRPr="001E1904">
        <w:rPr>
          <w:rtl/>
        </w:rPr>
        <w:t>گذاشتم. حتما یه کارگاهی میذاشتم که اتاق نجاری باشه. ما امسال در بودجه پیش</w:t>
      </w:r>
      <w:r>
        <w:rPr>
          <w:rFonts w:hint="cs"/>
          <w:rtl/>
        </w:rPr>
        <w:t>‌</w:t>
      </w:r>
      <w:r w:rsidRPr="001E1904">
        <w:rPr>
          <w:rtl/>
        </w:rPr>
        <w:t>بینی کرده بودیم که اتاق نجاری برای بچه ها تعبیه کنیم. ولی دیدیم مربی هم نداریم. یعنی فقط بحث هزینه نبود. بچه باید ابزار دستش بگیره، بچه ی ما تا ششم ابتدایی هنوز بلد نیست قاشق خودش رو دستش بگیره، کتونی خودش رو بپوشه. ما اولیایی داریم که بچه رو می خواهیم بفرستیم سالن اجتماعات باید بیاد بند کتونی این بچه رو باز کنه و ببنده. در این حده. ولی مطمئنا فضای آموزشی رو اینطور نمی چیدم چون این ظلمه در حق آموزش و پرورش.</w:t>
      </w:r>
      <w:r w:rsidR="00E65F3D">
        <w:rPr>
          <w:rFonts w:cs="Calibri" w:hint="cs"/>
          <w:rtl/>
        </w:rPr>
        <w:t>"</w:t>
      </w:r>
    </w:p>
    <w:p w14:paraId="5C5A1155" w14:textId="4F2ADAE1" w:rsidR="00623E32" w:rsidRPr="00E65F3D" w:rsidRDefault="00623E32" w:rsidP="00302BAA">
      <w:pPr>
        <w:pStyle w:val="ac"/>
        <w:rPr>
          <w:rFonts w:cs="Calibri"/>
          <w:rtl/>
        </w:rPr>
      </w:pPr>
      <w:r>
        <w:rPr>
          <w:rFonts w:hint="cs"/>
          <w:rtl/>
        </w:rPr>
        <w:t xml:space="preserve">کد 12: </w:t>
      </w:r>
      <w:r w:rsidR="00E65F3D">
        <w:rPr>
          <w:rFonts w:cs="Calibri" w:hint="cs"/>
          <w:rtl/>
        </w:rPr>
        <w:t>"</w:t>
      </w:r>
      <w:r w:rsidRPr="001E1904">
        <w:rPr>
          <w:rtl/>
        </w:rPr>
        <w:t>قطعا کلاس</w:t>
      </w:r>
      <w:r>
        <w:rPr>
          <w:rFonts w:hint="cs"/>
          <w:rtl/>
        </w:rPr>
        <w:t>‌</w:t>
      </w:r>
      <w:r w:rsidRPr="001E1904">
        <w:rPr>
          <w:rtl/>
        </w:rPr>
        <w:t xml:space="preserve">هام این شکلی نبود. سعی </w:t>
      </w:r>
      <w:r>
        <w:rPr>
          <w:rtl/>
        </w:rPr>
        <w:t>می‌</w:t>
      </w:r>
      <w:r w:rsidRPr="001E1904">
        <w:rPr>
          <w:rtl/>
        </w:rPr>
        <w:t>کردم هر کلاس</w:t>
      </w:r>
      <w:r>
        <w:rPr>
          <w:rtl/>
        </w:rPr>
        <w:t>‌ی</w:t>
      </w:r>
      <w:r w:rsidRPr="001E1904">
        <w:rPr>
          <w:rtl/>
        </w:rPr>
        <w:t xml:space="preserve">ک کارگاه باشه. مثلا چیزی که همیشه دلم </w:t>
      </w:r>
      <w:r>
        <w:rPr>
          <w:rtl/>
        </w:rPr>
        <w:t>می‌</w:t>
      </w:r>
      <w:r w:rsidRPr="001E1904">
        <w:rPr>
          <w:rtl/>
        </w:rPr>
        <w:t>خواد، باز میذاشتم کلاس</w:t>
      </w:r>
      <w:r>
        <w:rPr>
          <w:rFonts w:hint="cs"/>
          <w:rtl/>
        </w:rPr>
        <w:t>‌</w:t>
      </w:r>
      <w:r w:rsidRPr="001E1904">
        <w:rPr>
          <w:rtl/>
        </w:rPr>
        <w:t xml:space="preserve">ها </w:t>
      </w:r>
      <w:r>
        <w:rPr>
          <w:rFonts w:hint="cs"/>
          <w:rtl/>
        </w:rPr>
        <w:t xml:space="preserve">رو. </w:t>
      </w:r>
      <w:r w:rsidRPr="001E1904">
        <w:rPr>
          <w:rtl/>
        </w:rPr>
        <w:t>ما از مرحلۀ تئوری عبور کردیم باید سوادمون کاربردی بشه.</w:t>
      </w:r>
      <w:r w:rsidR="00E65F3D">
        <w:rPr>
          <w:rFonts w:cs="Calibri" w:hint="cs"/>
          <w:rtl/>
        </w:rPr>
        <w:t>"</w:t>
      </w:r>
    </w:p>
    <w:p w14:paraId="0657C6E8" w14:textId="637F9A78" w:rsidR="00623E32" w:rsidRPr="00E65F3D" w:rsidRDefault="00623E32" w:rsidP="00302BAA">
      <w:pPr>
        <w:pStyle w:val="ac"/>
        <w:rPr>
          <w:rFonts w:cs="Calibri"/>
          <w:rtl/>
        </w:rPr>
      </w:pPr>
      <w:r>
        <w:rPr>
          <w:rFonts w:hint="cs"/>
          <w:rtl/>
        </w:rPr>
        <w:t xml:space="preserve">کد 32: </w:t>
      </w:r>
      <w:r w:rsidR="00E65F3D">
        <w:rPr>
          <w:rFonts w:cs="Calibri" w:hint="cs"/>
          <w:rtl/>
        </w:rPr>
        <w:t>"</w:t>
      </w:r>
      <w:r w:rsidRPr="001E1904">
        <w:rPr>
          <w:rtl/>
        </w:rPr>
        <w:t>اگر</w:t>
      </w:r>
      <w:r>
        <w:rPr>
          <w:rtl/>
        </w:rPr>
        <w:t>‌ی</w:t>
      </w:r>
      <w:r w:rsidRPr="001E1904">
        <w:rPr>
          <w:rtl/>
        </w:rPr>
        <w:t>ک کاری را امسال من بخواهم قطعا برای مدرسه انجام بدهم این است که دو سه تا کلاس اختصاص بدهم به اتاق ریاضی. ما اتاق بازی داریم آزمایشگاه داریم ولی اتاقی به نام اتاق ریاضی نداریم. خب اتاق آزمایشگاه به نوعی اتاق ساعت علوم ما می‌شود، اما فقط از تجهیزاتش استفاده می‌کنیم و فعالیتی نمی‌توانیم در آن انجام بدهیم این را افزایش می</w:t>
      </w:r>
      <w:r w:rsidR="00E65F3D">
        <w:rPr>
          <w:rFonts w:hint="cs"/>
          <w:rtl/>
        </w:rPr>
        <w:t>‌</w:t>
      </w:r>
      <w:r w:rsidRPr="001E1904">
        <w:rPr>
          <w:rtl/>
        </w:rPr>
        <w:t>دهم.</w:t>
      </w:r>
      <w:r w:rsidR="00E65F3D">
        <w:rPr>
          <w:rFonts w:cs="Calibri" w:hint="cs"/>
          <w:rtl/>
        </w:rPr>
        <w:t>"</w:t>
      </w:r>
    </w:p>
    <w:p w14:paraId="707665FB" w14:textId="77777777" w:rsidR="00623E32" w:rsidRDefault="00623E32" w:rsidP="004E07A2">
      <w:pPr>
        <w:pStyle w:val="1-1-1-1"/>
        <w:rPr>
          <w:rtl/>
        </w:rPr>
      </w:pPr>
      <w:bookmarkStart w:id="173" w:name="_Toc144152820"/>
      <w:r>
        <w:rPr>
          <w:rFonts w:hint="cs"/>
          <w:rtl/>
        </w:rPr>
        <w:t>چیدمان گرد مبلمان کلاس و مناسب فعالیت‌های گروهی</w:t>
      </w:r>
      <w:bookmarkEnd w:id="173"/>
    </w:p>
    <w:p w14:paraId="093334C4" w14:textId="2E097B24" w:rsidR="00623E32" w:rsidRPr="007C2576" w:rsidRDefault="00623E32" w:rsidP="00302BAA">
      <w:pPr>
        <w:pStyle w:val="ac"/>
        <w:rPr>
          <w:rFonts w:cs="Calibri"/>
          <w:rtl/>
        </w:rPr>
      </w:pPr>
      <w:r>
        <w:rPr>
          <w:rFonts w:hint="cs"/>
          <w:rtl/>
        </w:rPr>
        <w:t xml:space="preserve">کد 12: </w:t>
      </w:r>
      <w:r w:rsidR="007C2576">
        <w:rPr>
          <w:rFonts w:cs="Calibri" w:hint="cs"/>
          <w:rtl/>
        </w:rPr>
        <w:t>"</w:t>
      </w:r>
      <w:r w:rsidRPr="001E1904">
        <w:rPr>
          <w:rtl/>
        </w:rPr>
        <w:t xml:space="preserve">چینش میزها رو حتما گرد </w:t>
      </w:r>
      <w:r>
        <w:rPr>
          <w:rtl/>
        </w:rPr>
        <w:t>می‌</w:t>
      </w:r>
      <w:r w:rsidRPr="001E1904">
        <w:rPr>
          <w:rtl/>
        </w:rPr>
        <w:t>چیدم و فضایی قرار می</w:t>
      </w:r>
      <w:r>
        <w:rPr>
          <w:rFonts w:hint="cs"/>
          <w:rtl/>
        </w:rPr>
        <w:t>‌</w:t>
      </w:r>
      <w:r w:rsidRPr="001E1904">
        <w:rPr>
          <w:rtl/>
        </w:rPr>
        <w:t>دادم که بچه</w:t>
      </w:r>
      <w:r>
        <w:rPr>
          <w:rFonts w:hint="cs"/>
          <w:rtl/>
        </w:rPr>
        <w:t>‌</w:t>
      </w:r>
      <w:r w:rsidRPr="001E1904">
        <w:rPr>
          <w:rtl/>
        </w:rPr>
        <w:t>ها حتما به شکل گرد بتونن گروه گروه کنار هم قرار بگیرن.</w:t>
      </w:r>
      <w:r w:rsidR="007C2576">
        <w:rPr>
          <w:rFonts w:cs="Calibri" w:hint="cs"/>
          <w:rtl/>
        </w:rPr>
        <w:t>"</w:t>
      </w:r>
    </w:p>
    <w:p w14:paraId="0C7BE9F2" w14:textId="77777777" w:rsidR="00623E32" w:rsidRDefault="00623E32" w:rsidP="004E07A2">
      <w:pPr>
        <w:pStyle w:val="1-1-1-1"/>
        <w:rPr>
          <w:rtl/>
        </w:rPr>
      </w:pPr>
      <w:bookmarkStart w:id="174" w:name="_Toc144152821"/>
      <w:r>
        <w:rPr>
          <w:rFonts w:hint="cs"/>
          <w:rtl/>
        </w:rPr>
        <w:t>ساخت سالن ورزشی</w:t>
      </w:r>
      <w:bookmarkEnd w:id="174"/>
    </w:p>
    <w:p w14:paraId="08CA98DF" w14:textId="7BDBBE41" w:rsidR="00623E32" w:rsidRPr="007C2576" w:rsidRDefault="00623E32" w:rsidP="00302BAA">
      <w:pPr>
        <w:pStyle w:val="ac"/>
        <w:rPr>
          <w:rFonts w:cs="Calibri"/>
          <w:rtl/>
        </w:rPr>
      </w:pPr>
      <w:r>
        <w:rPr>
          <w:rFonts w:hint="cs"/>
          <w:rtl/>
        </w:rPr>
        <w:t xml:space="preserve">کد 5: </w:t>
      </w:r>
      <w:r w:rsidR="007C2576">
        <w:rPr>
          <w:rFonts w:cs="Calibri" w:hint="cs"/>
          <w:rtl/>
        </w:rPr>
        <w:t>"</w:t>
      </w:r>
      <w:r w:rsidRPr="001E1904">
        <w:rPr>
          <w:rtl/>
        </w:rPr>
        <w:t>اولین کار اینکه یک اتاق بازی برای بچه ها فراهم می کردم. یعنی یک فضایی که هم سالن وزشی باشه و هم اتاق بازی باشه.</w:t>
      </w:r>
      <w:r>
        <w:rPr>
          <w:rFonts w:hint="cs"/>
          <w:rtl/>
        </w:rPr>
        <w:t xml:space="preserve"> </w:t>
      </w:r>
      <w:r w:rsidRPr="001E1904">
        <w:rPr>
          <w:rtl/>
        </w:rPr>
        <w:t>ببینید  بچه ی ابتدایی به لحاظ روحی نیاز داره. شما مثلا توی خونه هم با بچه ی ابتدایی کار می کنید بعد از یک ساعت آموزش باید این بچه رو رها کنی بره بازی کنه، یه داد و بیدادی کنه، یه شیطنتی بکنه یه فیلمی ببینه، هرکس نسبت به سلیقه ای که داره. بعد دوباره بتونی آموزش رو بدی. ولی ما اینجا این امکانات رو نداریم. ما فقط حیاط رو داریم. حیاطی که آسفالتش مناسب نیست، سرما داره، گرما داره. اولین کاری که می کردم یک سالن باز که بسته هم نباشه بگم ندو میخوری زمین، لیز میخوری، با این وجود ما هر روز از این اتفاقا داریم. روزی پنج شش تا شلوار پاره می کنند بچه ها،  تازه دختربچه ان. ندو نشین، این اگر تخلیه ی انرژی اتفاق نیفته آموزش هم اتفاق نمیفته که ما بتونیم بین ساعت</w:t>
      </w:r>
      <w:r>
        <w:rPr>
          <w:rFonts w:hint="cs"/>
          <w:rtl/>
        </w:rPr>
        <w:t>‌</w:t>
      </w:r>
      <w:r w:rsidRPr="001E1904">
        <w:rPr>
          <w:rtl/>
        </w:rPr>
        <w:t xml:space="preserve">های آموزشیمون این فضا رو برای بچه ها (درست کنیم) آزمایشگاه جای خودش. کتابخونه جای خودش. اینها همه آموزشه ولی این چیزی که شما رو </w:t>
      </w:r>
      <w:r w:rsidRPr="001E1904">
        <w:t>fresh</w:t>
      </w:r>
      <w:r w:rsidRPr="001E1904">
        <w:rPr>
          <w:rtl/>
        </w:rPr>
        <w:t xml:space="preserve"> میکنه بابت آموزش اون هیجان بچه</w:t>
      </w:r>
      <w:r>
        <w:rPr>
          <w:rFonts w:hint="cs"/>
          <w:rtl/>
        </w:rPr>
        <w:t>‌</w:t>
      </w:r>
      <w:r w:rsidRPr="001E1904">
        <w:rPr>
          <w:rtl/>
        </w:rPr>
        <w:t>هاست و من اگر دستم بود و می تونستم این کار رو بکنم اولین کاری که می</w:t>
      </w:r>
      <w:r>
        <w:rPr>
          <w:rFonts w:hint="cs"/>
          <w:rtl/>
        </w:rPr>
        <w:t>‌</w:t>
      </w:r>
      <w:r w:rsidRPr="001E1904">
        <w:rPr>
          <w:rtl/>
        </w:rPr>
        <w:t>کردم، شاید می</w:t>
      </w:r>
      <w:r>
        <w:rPr>
          <w:rFonts w:hint="cs"/>
          <w:rtl/>
        </w:rPr>
        <w:t>‌</w:t>
      </w:r>
      <w:r w:rsidRPr="001E1904">
        <w:rPr>
          <w:rtl/>
        </w:rPr>
        <w:t>گفتند تنها کاری که باید انجام بدی چیه، میگفتم سالن ورزشی و دیدم مدارسی که سالن ورزشی دارن و تونستن استفاده بکنن و خیلی از مدارسی که سالن ورزشی هم دارن و استفاده هم نکردن.</w:t>
      </w:r>
      <w:r w:rsidR="007C2576">
        <w:rPr>
          <w:rFonts w:cs="Calibri" w:hint="cs"/>
          <w:rtl/>
        </w:rPr>
        <w:t>"</w:t>
      </w:r>
    </w:p>
    <w:p w14:paraId="5F576014" w14:textId="0CB5D86C" w:rsidR="00623E32" w:rsidRPr="007C2576" w:rsidRDefault="00623E32" w:rsidP="00302BAA">
      <w:pPr>
        <w:pStyle w:val="ac"/>
        <w:rPr>
          <w:rFonts w:cs="Calibri"/>
          <w:rtl/>
        </w:rPr>
      </w:pPr>
      <w:r>
        <w:rPr>
          <w:rFonts w:hint="cs"/>
          <w:rtl/>
        </w:rPr>
        <w:t xml:space="preserve">کد 13: </w:t>
      </w:r>
      <w:r w:rsidR="007C2576">
        <w:rPr>
          <w:rFonts w:cs="Calibri" w:hint="cs"/>
          <w:rtl/>
        </w:rPr>
        <w:t>"</w:t>
      </w:r>
      <w:r w:rsidRPr="001E1904">
        <w:rPr>
          <w:rtl/>
        </w:rPr>
        <w:t>دوست داشتم فضایی داشتم که بچه</w:t>
      </w:r>
      <w:r>
        <w:rPr>
          <w:rtl/>
        </w:rPr>
        <w:t>‌ها</w:t>
      </w:r>
      <w:r w:rsidRPr="001E1904">
        <w:rPr>
          <w:rtl/>
        </w:rPr>
        <w:t xml:space="preserve"> بجای اینکه برن باشگاه بیرون و با انواع اخلاقهای متفاوت و آدم</w:t>
      </w:r>
      <w:r>
        <w:rPr>
          <w:rtl/>
        </w:rPr>
        <w:t>‌ها</w:t>
      </w:r>
      <w:r w:rsidRPr="001E1904">
        <w:rPr>
          <w:rtl/>
        </w:rPr>
        <w:t>ی بزرگسال باشن، در محیط مدرسه</w:t>
      </w:r>
      <w:r>
        <w:rPr>
          <w:rtl/>
        </w:rPr>
        <w:t>‌ی</w:t>
      </w:r>
      <w:r w:rsidRPr="001E1904">
        <w:rPr>
          <w:rtl/>
        </w:rPr>
        <w:t xml:space="preserve"> خودم باشه.</w:t>
      </w:r>
      <w:r>
        <w:rPr>
          <w:rFonts w:hint="cs"/>
          <w:rtl/>
        </w:rPr>
        <w:t xml:space="preserve"> </w:t>
      </w:r>
      <w:r w:rsidRPr="001E1904">
        <w:rPr>
          <w:rtl/>
        </w:rPr>
        <w:t xml:space="preserve">اگر </w:t>
      </w:r>
      <w:r>
        <w:rPr>
          <w:rtl/>
        </w:rPr>
        <w:t>می‌</w:t>
      </w:r>
      <w:r w:rsidRPr="001E1904">
        <w:rPr>
          <w:rtl/>
        </w:rPr>
        <w:t>خواستم طراحی کنم</w:t>
      </w:r>
      <w:r>
        <w:rPr>
          <w:rtl/>
        </w:rPr>
        <w:t>‌ی</w:t>
      </w:r>
      <w:r w:rsidRPr="001E1904">
        <w:rPr>
          <w:rtl/>
        </w:rPr>
        <w:t>ه همچین مدرسه ای طراحی میکردم. جزو ایده آل</w:t>
      </w:r>
      <w:r>
        <w:rPr>
          <w:rtl/>
        </w:rPr>
        <w:t>‌ها</w:t>
      </w:r>
      <w:r w:rsidRPr="001E1904">
        <w:rPr>
          <w:rtl/>
        </w:rPr>
        <w:t>مون میشه.</w:t>
      </w:r>
      <w:r w:rsidR="007C2576">
        <w:rPr>
          <w:rFonts w:cs="Calibri" w:hint="cs"/>
          <w:rtl/>
        </w:rPr>
        <w:t>"</w:t>
      </w:r>
    </w:p>
    <w:p w14:paraId="360DBA87" w14:textId="77777777" w:rsidR="00623E32" w:rsidRDefault="00623E32" w:rsidP="004E07A2">
      <w:pPr>
        <w:pStyle w:val="1-1-1-1"/>
        <w:rPr>
          <w:rtl/>
        </w:rPr>
      </w:pPr>
      <w:bookmarkStart w:id="175" w:name="_Toc144152822"/>
      <w:r>
        <w:rPr>
          <w:rFonts w:hint="cs"/>
          <w:rtl/>
        </w:rPr>
        <w:t>قابلیت استفاده از ابزار هوشمند</w:t>
      </w:r>
      <w:bookmarkEnd w:id="175"/>
    </w:p>
    <w:p w14:paraId="47B9B006" w14:textId="41F1F46A" w:rsidR="00623E32" w:rsidRPr="007C2576" w:rsidRDefault="006265C3" w:rsidP="00302BAA">
      <w:pPr>
        <w:pStyle w:val="ac"/>
        <w:rPr>
          <w:rFonts w:cs="Calibri"/>
          <w:rtl/>
        </w:rPr>
      </w:pPr>
      <w:r>
        <w:rPr>
          <w:rFonts w:hint="cs"/>
          <w:rtl/>
        </w:rPr>
        <w:t>ک</w:t>
      </w:r>
      <w:r w:rsidR="00623E32">
        <w:rPr>
          <w:rFonts w:hint="cs"/>
          <w:rtl/>
        </w:rPr>
        <w:t>د 12:</w:t>
      </w:r>
      <w:r w:rsidR="00623E32" w:rsidRPr="006C3F2D">
        <w:rPr>
          <w:rtl/>
        </w:rPr>
        <w:t xml:space="preserve"> </w:t>
      </w:r>
      <w:r w:rsidR="007C2576">
        <w:rPr>
          <w:rFonts w:cs="Calibri" w:hint="cs"/>
          <w:rtl/>
        </w:rPr>
        <w:t>"</w:t>
      </w:r>
      <w:r w:rsidR="00623E32" w:rsidRPr="001E1904">
        <w:rPr>
          <w:rtl/>
        </w:rPr>
        <w:t>حتما از ابزار هوشمند استفاده میکنم. توی</w:t>
      </w:r>
      <w:r w:rsidR="00623E32">
        <w:rPr>
          <w:rtl/>
        </w:rPr>
        <w:t>‌ی</w:t>
      </w:r>
      <w:r w:rsidR="00623E32" w:rsidRPr="001E1904">
        <w:rPr>
          <w:rtl/>
        </w:rPr>
        <w:t>ه محیط آموزشی</w:t>
      </w:r>
      <w:r w:rsidR="00623E32">
        <w:rPr>
          <w:rFonts w:hint="cs"/>
          <w:rtl/>
        </w:rPr>
        <w:t>‌</w:t>
      </w:r>
      <w:r w:rsidR="00623E32" w:rsidRPr="001E1904">
        <w:rPr>
          <w:rtl/>
        </w:rPr>
        <w:t>ای که ب شکل کارگاهی و هوشمند، همه</w:t>
      </w:r>
      <w:r w:rsidR="00623E32">
        <w:rPr>
          <w:rFonts w:hint="cs"/>
          <w:rtl/>
        </w:rPr>
        <w:t>‌</w:t>
      </w:r>
      <w:r w:rsidR="00623E32" w:rsidRPr="001E1904">
        <w:rPr>
          <w:rtl/>
        </w:rPr>
        <w:t>ی ابزارها و روش</w:t>
      </w:r>
      <w:r w:rsidR="00623E32">
        <w:rPr>
          <w:rtl/>
        </w:rPr>
        <w:t>‌ها</w:t>
      </w:r>
      <w:r w:rsidR="00623E32" w:rsidRPr="001E1904">
        <w:rPr>
          <w:rtl/>
        </w:rPr>
        <w:t xml:space="preserve"> نوینن. در کنار هم </w:t>
      </w:r>
      <w:r w:rsidR="00623E32">
        <w:rPr>
          <w:rtl/>
        </w:rPr>
        <w:t>می‌</w:t>
      </w:r>
      <w:r w:rsidR="00623E32" w:rsidRPr="001E1904">
        <w:rPr>
          <w:rtl/>
        </w:rPr>
        <w:t>تونه به موفقیت برسونه.</w:t>
      </w:r>
      <w:r w:rsidR="007C2576">
        <w:rPr>
          <w:rFonts w:cs="Calibri" w:hint="cs"/>
          <w:rtl/>
        </w:rPr>
        <w:t>"</w:t>
      </w:r>
    </w:p>
    <w:p w14:paraId="39A2ADFF" w14:textId="77777777" w:rsidR="00623E32" w:rsidRDefault="00623E32" w:rsidP="004E07A2">
      <w:pPr>
        <w:pStyle w:val="1-1-1-1"/>
        <w:rPr>
          <w:rtl/>
        </w:rPr>
      </w:pPr>
      <w:bookmarkStart w:id="176" w:name="_Toc144152823"/>
      <w:r>
        <w:rPr>
          <w:rFonts w:hint="cs"/>
          <w:rtl/>
        </w:rPr>
        <w:t>استفاده از مولفه‌های حیوان و طبیعت</w:t>
      </w:r>
      <w:bookmarkEnd w:id="176"/>
    </w:p>
    <w:p w14:paraId="30F9E4FB" w14:textId="718235DB" w:rsidR="00623E32" w:rsidRPr="007C2576" w:rsidRDefault="00623E32" w:rsidP="00302BAA">
      <w:pPr>
        <w:pStyle w:val="ac"/>
        <w:rPr>
          <w:rFonts w:cs="Calibri"/>
          <w:rtl/>
        </w:rPr>
      </w:pPr>
      <w:r>
        <w:rPr>
          <w:rFonts w:hint="cs"/>
          <w:rtl/>
        </w:rPr>
        <w:t xml:space="preserve">کد 12: </w:t>
      </w:r>
      <w:r w:rsidR="007C2576">
        <w:rPr>
          <w:rFonts w:cs="Calibri" w:hint="cs"/>
          <w:rtl/>
        </w:rPr>
        <w:t>"</w:t>
      </w:r>
      <w:r w:rsidRPr="001E1904">
        <w:rPr>
          <w:rtl/>
        </w:rPr>
        <w:t>به نظر من اگر بچه با حیوانات در ارتباط باشه، با گیاه در ارتباط باشه، بتونه طبیعت رو لمسش کنه اونوقت هست که مراقبش خواهد بود</w:t>
      </w:r>
      <w:r>
        <w:rPr>
          <w:rFonts w:hint="cs"/>
          <w:rtl/>
        </w:rPr>
        <w:t>.</w:t>
      </w:r>
      <w:r w:rsidR="007C2576">
        <w:rPr>
          <w:rFonts w:cs="Calibri" w:hint="cs"/>
          <w:rtl/>
        </w:rPr>
        <w:t>"</w:t>
      </w:r>
    </w:p>
    <w:p w14:paraId="7DD246C0" w14:textId="77777777" w:rsidR="00623E32" w:rsidRDefault="00623E32" w:rsidP="004E07A2">
      <w:pPr>
        <w:pStyle w:val="1-1-1-1"/>
        <w:rPr>
          <w:rtl/>
        </w:rPr>
      </w:pPr>
      <w:bookmarkStart w:id="177" w:name="_Toc144152824"/>
      <w:r>
        <w:rPr>
          <w:rFonts w:hint="cs"/>
          <w:rtl/>
        </w:rPr>
        <w:t>رعایت ایمنی ساختمان مدرسه</w:t>
      </w:r>
      <w:bookmarkEnd w:id="177"/>
    </w:p>
    <w:p w14:paraId="06F11E3A" w14:textId="273F8C55" w:rsidR="00623E32" w:rsidRPr="007C2576" w:rsidRDefault="00623E32" w:rsidP="00302BAA">
      <w:pPr>
        <w:pStyle w:val="ac"/>
        <w:rPr>
          <w:rFonts w:cs="Calibri"/>
          <w:rtl/>
        </w:rPr>
      </w:pPr>
      <w:r>
        <w:rPr>
          <w:rFonts w:hint="cs"/>
          <w:rtl/>
        </w:rPr>
        <w:t xml:space="preserve">کد 5: </w:t>
      </w:r>
      <w:r w:rsidR="007C2576">
        <w:rPr>
          <w:rFonts w:cs="Calibri" w:hint="cs"/>
          <w:rtl/>
        </w:rPr>
        <w:t>"</w:t>
      </w:r>
      <w:r w:rsidRPr="001E1904">
        <w:rPr>
          <w:rtl/>
        </w:rPr>
        <w:t>ایمنیش رو خیلی رعایت می</w:t>
      </w:r>
      <w:r>
        <w:rPr>
          <w:rFonts w:hint="cs"/>
          <w:rtl/>
        </w:rPr>
        <w:t xml:space="preserve"> </w:t>
      </w:r>
      <w:r w:rsidRPr="001E1904">
        <w:rPr>
          <w:rtl/>
        </w:rPr>
        <w:t>کردم چون ایمنی خیلی برای بچه ها مهمه.</w:t>
      </w:r>
      <w:r>
        <w:rPr>
          <w:rFonts w:hint="cs"/>
          <w:rtl/>
        </w:rPr>
        <w:t xml:space="preserve"> </w:t>
      </w:r>
      <w:r w:rsidR="007C2576">
        <w:rPr>
          <w:rFonts w:cs="Calibri" w:hint="cs"/>
          <w:rtl/>
        </w:rPr>
        <w:t>"</w:t>
      </w:r>
    </w:p>
    <w:p w14:paraId="6B214EE4" w14:textId="77777777" w:rsidR="00623E32" w:rsidRDefault="00623E32" w:rsidP="004E07A2">
      <w:pPr>
        <w:pStyle w:val="1-1-1-1"/>
        <w:rPr>
          <w:rtl/>
        </w:rPr>
      </w:pPr>
      <w:bookmarkStart w:id="178" w:name="_Toc144152825"/>
      <w:r>
        <w:rPr>
          <w:rFonts w:hint="cs"/>
          <w:rtl/>
        </w:rPr>
        <w:t>ساخت سرویس بهداشتی مناسب</w:t>
      </w:r>
      <w:bookmarkEnd w:id="178"/>
    </w:p>
    <w:p w14:paraId="77DC6707" w14:textId="410B3200" w:rsidR="00623E32" w:rsidRPr="007C2576" w:rsidRDefault="00623E32" w:rsidP="00302BAA">
      <w:pPr>
        <w:pStyle w:val="ac"/>
        <w:rPr>
          <w:rStyle w:val="Char"/>
          <w:rFonts w:cs="Calibri"/>
          <w:rtl/>
        </w:rPr>
      </w:pPr>
      <w:r>
        <w:rPr>
          <w:rFonts w:hint="cs"/>
          <w:rtl/>
        </w:rPr>
        <w:t>کد 5</w:t>
      </w:r>
      <w:r w:rsidRPr="005B0EF7">
        <w:rPr>
          <w:rStyle w:val="Char"/>
          <w:rFonts w:hint="cs"/>
          <w:rtl/>
        </w:rPr>
        <w:t xml:space="preserve">: </w:t>
      </w:r>
      <w:r w:rsidR="007C2576">
        <w:rPr>
          <w:rStyle w:val="Char"/>
          <w:rFonts w:cs="Calibri" w:hint="cs"/>
          <w:rtl/>
        </w:rPr>
        <w:t>"</w:t>
      </w:r>
      <w:r w:rsidRPr="005B0EF7">
        <w:rPr>
          <w:rStyle w:val="Char"/>
          <w:rtl/>
        </w:rPr>
        <w:t>سرویس بهداشتیم فضاش سرده، این کار رو نمی</w:t>
      </w:r>
      <w:r w:rsidRPr="005B0EF7">
        <w:rPr>
          <w:rStyle w:val="Char"/>
          <w:rFonts w:hint="cs"/>
          <w:rtl/>
        </w:rPr>
        <w:t>‌</w:t>
      </w:r>
      <w:r w:rsidRPr="005B0EF7">
        <w:rPr>
          <w:rStyle w:val="Char"/>
          <w:rtl/>
        </w:rPr>
        <w:t>کردم که اینطور باشه. وضوخانه ی بهتری برای بچه ها تعبیه میکردم. درها آهنی است. من تازه از مربیم خواهش کردم یه کمک مربی گرفتم که بچه های پیش دبستانی میرن دستشویی اینها رو ببره. چون بچه می ترسه. من اولین کاری که وقتی وارد مدرسه شدم کردم، سرویس بهداشتی رو هشتاد درصدش رو کوبیدم و دوباره ساختم. چرا؟ چون دانش آموز</w:t>
      </w:r>
      <w:r w:rsidRPr="005B0EF7">
        <w:rPr>
          <w:rStyle w:val="Char"/>
          <w:rFonts w:hint="cs"/>
          <w:rtl/>
        </w:rPr>
        <w:t>ی</w:t>
      </w:r>
      <w:r w:rsidRPr="005B0EF7">
        <w:rPr>
          <w:rStyle w:val="Char"/>
          <w:rtl/>
        </w:rPr>
        <w:t xml:space="preserve"> داشتم در همین مدرسه که سه سال معلم بودم و مادرش اجازه نداده ب</w:t>
      </w:r>
      <w:r w:rsidRPr="005B0EF7">
        <w:rPr>
          <w:rStyle w:val="Char"/>
          <w:rFonts w:hint="cs"/>
          <w:rtl/>
        </w:rPr>
        <w:t>و</w:t>
      </w:r>
      <w:r w:rsidRPr="005B0EF7">
        <w:rPr>
          <w:rStyle w:val="Char"/>
          <w:rtl/>
        </w:rPr>
        <w:t>د در مدرسه بره دستشویی ناراحتی کلیه گرفته بود. خب این معضله دیگه و حق داره. بچه ای که با ناز و نعمت توی خونه میبریش در سرویس بهداشتی</w:t>
      </w:r>
      <w:r w:rsidRPr="005B0EF7">
        <w:rPr>
          <w:rStyle w:val="Char"/>
          <w:rFonts w:hint="cs"/>
          <w:rtl/>
        </w:rPr>
        <w:t>‌ای</w:t>
      </w:r>
      <w:r w:rsidRPr="005B0EF7">
        <w:rPr>
          <w:rStyle w:val="Char"/>
          <w:rtl/>
        </w:rPr>
        <w:t xml:space="preserve"> که بو نده و تمیز باشه باید بیاد اینجا در آهنی و فضا تاریک. اولش بهم گفتند بابا سرویس بهداشتی تمیزه. گفتم تمیزه باید خیلی بهتر از این باشه، بازم بخاطر بودجه نتونستیم ولی با توجه به فضای آموزشی ای که دارم این ساختار رو نمی چیدم. حتما ساختار قشنگ</w:t>
      </w:r>
      <w:r w:rsidRPr="005B0EF7">
        <w:rPr>
          <w:rStyle w:val="Char"/>
          <w:rFonts w:hint="cs"/>
          <w:rtl/>
        </w:rPr>
        <w:t>‌</w:t>
      </w:r>
      <w:r w:rsidRPr="005B0EF7">
        <w:rPr>
          <w:rStyle w:val="Char"/>
          <w:rtl/>
        </w:rPr>
        <w:t>تری می</w:t>
      </w:r>
      <w:r w:rsidRPr="005B0EF7">
        <w:rPr>
          <w:rStyle w:val="Char"/>
          <w:rFonts w:hint="cs"/>
          <w:rtl/>
        </w:rPr>
        <w:t>‌</w:t>
      </w:r>
      <w:r w:rsidRPr="005B0EF7">
        <w:rPr>
          <w:rStyle w:val="Char"/>
          <w:rtl/>
        </w:rPr>
        <w:t>ذاشتم</w:t>
      </w:r>
      <w:r w:rsidRPr="005B0EF7">
        <w:rPr>
          <w:rStyle w:val="Char"/>
          <w:rFonts w:hint="cs"/>
          <w:rtl/>
        </w:rPr>
        <w:t xml:space="preserve">. </w:t>
      </w:r>
      <w:r w:rsidRPr="005B0EF7">
        <w:rPr>
          <w:rStyle w:val="Char"/>
          <w:rtl/>
        </w:rPr>
        <w:t>بچه ی من میره توی سرویس بهداشتی یخ میکنه. نیم ساعت باید این آب رو باز نگهداره تا آب از موتورخونه برسه به سرویس بهداشتی که آیا این بچه دستش رو بتونه بشوره یا نتونه. بچه می</w:t>
      </w:r>
      <w:r w:rsidRPr="005B0EF7">
        <w:rPr>
          <w:rStyle w:val="Char"/>
          <w:rFonts w:hint="cs"/>
          <w:rtl/>
        </w:rPr>
        <w:t>‌</w:t>
      </w:r>
      <w:r w:rsidRPr="005B0EF7">
        <w:rPr>
          <w:rStyle w:val="Char"/>
          <w:rtl/>
        </w:rPr>
        <w:t>خواد پنج دقیقه بره دستشویی و بیاد سر کلاس. اگر موقع س</w:t>
      </w:r>
      <w:r w:rsidRPr="005B0EF7">
        <w:rPr>
          <w:rStyle w:val="Char"/>
          <w:rFonts w:hint="cs"/>
          <w:rtl/>
        </w:rPr>
        <w:t>اخ</w:t>
      </w:r>
      <w:r w:rsidRPr="005B0EF7">
        <w:rPr>
          <w:rStyle w:val="Char"/>
          <w:rtl/>
        </w:rPr>
        <w:t>ت دقت بشه که این فضا، فضای آموزشیه، فضای مدرسه است، چقدر میتونه کمک</w:t>
      </w:r>
      <w:r w:rsidRPr="005B0EF7">
        <w:rPr>
          <w:rStyle w:val="Char"/>
          <w:rFonts w:hint="cs"/>
          <w:rtl/>
        </w:rPr>
        <w:t>‌</w:t>
      </w:r>
      <w:r w:rsidRPr="005B0EF7">
        <w:rPr>
          <w:rStyle w:val="Char"/>
          <w:rtl/>
        </w:rPr>
        <w:t>کننده باشه.</w:t>
      </w:r>
      <w:r w:rsidR="007C2576">
        <w:rPr>
          <w:rStyle w:val="Char"/>
          <w:rFonts w:cs="Calibri" w:hint="cs"/>
          <w:rtl/>
        </w:rPr>
        <w:t>"</w:t>
      </w:r>
    </w:p>
    <w:p w14:paraId="42226310" w14:textId="77777777" w:rsidR="005B0EF7" w:rsidRDefault="00623E32" w:rsidP="004E07A2">
      <w:pPr>
        <w:pStyle w:val="1-1-1-1"/>
        <w:rPr>
          <w:rtl/>
        </w:rPr>
      </w:pPr>
      <w:bookmarkStart w:id="179" w:name="_Toc144152826"/>
      <w:r>
        <w:rPr>
          <w:rFonts w:hint="cs"/>
          <w:rtl/>
        </w:rPr>
        <w:t>استفاده از انرژی خورشیدی برای تامین برق</w:t>
      </w:r>
      <w:bookmarkEnd w:id="179"/>
    </w:p>
    <w:p w14:paraId="30BF3C2C" w14:textId="7A1775FB" w:rsidR="00623E32" w:rsidRPr="007C2576" w:rsidRDefault="00623E32" w:rsidP="00302BAA">
      <w:pPr>
        <w:pStyle w:val="ac"/>
        <w:rPr>
          <w:rFonts w:cs="Calibri"/>
          <w:rtl/>
        </w:rPr>
      </w:pPr>
      <w:r w:rsidRPr="005B0EF7">
        <w:rPr>
          <w:rStyle w:val="Char"/>
          <w:rFonts w:hint="cs"/>
          <w:rtl/>
        </w:rPr>
        <w:t xml:space="preserve">کد 5: </w:t>
      </w:r>
      <w:r w:rsidR="007C2576">
        <w:rPr>
          <w:rStyle w:val="Char"/>
          <w:rFonts w:cs="Calibri" w:hint="cs"/>
          <w:rtl/>
        </w:rPr>
        <w:t>"</w:t>
      </w:r>
      <w:r w:rsidRPr="005B0EF7">
        <w:rPr>
          <w:rtl/>
        </w:rPr>
        <w:t>فضاها بزرگه. تمام پشت بام های مدارس ما میتونه از انرژی خورشیدی استفاده کنه. من این طرح رو دوسال پیش به اداره دادم ولی آدم دلسوزی نبود پیگیری نکرد. حداقل برق خودمون رو میتونیم تولید کنیم. و حتی بودجه ای هم صرف نکنه. همه ی مدارس می تونن اسپانسر داشته باشن. یعنی یک نفر بیاد این رو تعبیه کنه و بفروشه و</w:t>
      </w:r>
      <w:r w:rsidRPr="005B0EF7">
        <w:rPr>
          <w:rFonts w:hint="cs"/>
          <w:rtl/>
        </w:rPr>
        <w:t xml:space="preserve"> مدرسه</w:t>
      </w:r>
      <w:r w:rsidRPr="005B0EF7">
        <w:rPr>
          <w:rtl/>
        </w:rPr>
        <w:t xml:space="preserve"> درآمد کسب کنه. شما تصور کن فقط منطقه پنج پونصد و خرده ای مدرسه داره ، بگو چند</w:t>
      </w:r>
      <w:r w:rsidRPr="005B0EF7">
        <w:rPr>
          <w:rFonts w:hint="cs"/>
          <w:rtl/>
        </w:rPr>
        <w:t xml:space="preserve">تا </w:t>
      </w:r>
      <w:r w:rsidRPr="005B0EF7">
        <w:rPr>
          <w:rtl/>
        </w:rPr>
        <w:t>ما ساختمونی داریم که همه روی هزارمتر فضای پشت بومشونه. بعد میاییم راجع به هوای پاک می خواهیم صحبت کنیم. یه طرح خیلی ساده است. باور می</w:t>
      </w:r>
      <w:r w:rsidRPr="005B0EF7">
        <w:rPr>
          <w:rFonts w:hint="cs"/>
          <w:rtl/>
        </w:rPr>
        <w:t>‌</w:t>
      </w:r>
      <w:r w:rsidRPr="005B0EF7">
        <w:rPr>
          <w:rtl/>
        </w:rPr>
        <w:t>کنید در همین شهرکی که نود و نه درصدشون مخالف رژیم و مخالف همه چی هستن در این پنج سال ده نفر اومدن به من درخواست دادن اجازه بدید ما روی پشت بومتون سلول</w:t>
      </w:r>
      <w:r w:rsidRPr="005B0EF7">
        <w:rPr>
          <w:rFonts w:hint="cs"/>
          <w:rtl/>
        </w:rPr>
        <w:t>‌</w:t>
      </w:r>
      <w:r w:rsidRPr="005B0EF7">
        <w:rPr>
          <w:rtl/>
        </w:rPr>
        <w:t>های خورشیدی بذاریم. ما جمع می کنیم هزینه</w:t>
      </w:r>
      <w:r w:rsidRPr="005B0EF7">
        <w:rPr>
          <w:rFonts w:hint="cs"/>
          <w:rtl/>
        </w:rPr>
        <w:t>‌</w:t>
      </w:r>
      <w:r w:rsidRPr="005B0EF7">
        <w:rPr>
          <w:rtl/>
        </w:rPr>
        <w:t>اش رو به شما می</w:t>
      </w:r>
      <w:r w:rsidRPr="005B0EF7">
        <w:rPr>
          <w:rFonts w:hint="cs"/>
          <w:rtl/>
        </w:rPr>
        <w:t>‌</w:t>
      </w:r>
      <w:r w:rsidRPr="005B0EF7">
        <w:rPr>
          <w:rtl/>
        </w:rPr>
        <w:t>دیم. اصلا همون</w:t>
      </w:r>
      <w:r w:rsidRPr="001E1904">
        <w:rPr>
          <w:rtl/>
        </w:rPr>
        <w:t xml:space="preserve"> باعث شد رفتم اداره درخواست دادم ولی موافقتی نشد. حالا بخاطر مسائل امنیتی و </w:t>
      </w:r>
      <w:r>
        <w:rPr>
          <w:rFonts w:hint="cs"/>
          <w:rtl/>
        </w:rPr>
        <w:t>غیره</w:t>
      </w:r>
      <w:r w:rsidRPr="001E1904">
        <w:rPr>
          <w:rtl/>
        </w:rPr>
        <w:t xml:space="preserve"> خودشون.</w:t>
      </w:r>
      <w:r w:rsidR="007C2576">
        <w:rPr>
          <w:rFonts w:cs="Calibri" w:hint="cs"/>
          <w:rtl/>
        </w:rPr>
        <w:t>"</w:t>
      </w:r>
    </w:p>
    <w:p w14:paraId="33742A45" w14:textId="77777777" w:rsidR="00623E32" w:rsidRDefault="00623E32" w:rsidP="004E07A2">
      <w:pPr>
        <w:pStyle w:val="1-1-1-1"/>
        <w:rPr>
          <w:rtl/>
        </w:rPr>
      </w:pPr>
      <w:bookmarkStart w:id="180" w:name="_Toc144152827"/>
      <w:r>
        <w:rPr>
          <w:rFonts w:hint="cs"/>
          <w:rtl/>
        </w:rPr>
        <w:t>طراحی کافی شاپ در مدرسه</w:t>
      </w:r>
      <w:bookmarkEnd w:id="180"/>
    </w:p>
    <w:p w14:paraId="0A865B15" w14:textId="43A5A761" w:rsidR="00623E32" w:rsidRPr="007C2576" w:rsidRDefault="00623E32" w:rsidP="00302BAA">
      <w:pPr>
        <w:pStyle w:val="ac"/>
        <w:rPr>
          <w:rFonts w:cs="Calibri"/>
          <w:rtl/>
        </w:rPr>
      </w:pPr>
      <w:r>
        <w:rPr>
          <w:rFonts w:hint="cs"/>
          <w:rtl/>
        </w:rPr>
        <w:t xml:space="preserve">کد 5: </w:t>
      </w:r>
      <w:r w:rsidR="007C2576">
        <w:rPr>
          <w:rFonts w:cs="Calibri" w:hint="cs"/>
          <w:rtl/>
        </w:rPr>
        <w:t>"</w:t>
      </w:r>
      <w:r w:rsidRPr="001E1904">
        <w:rPr>
          <w:rtl/>
        </w:rPr>
        <w:t>بچ</w:t>
      </w:r>
      <w:r w:rsidR="007C2576">
        <w:rPr>
          <w:rFonts w:hint="cs"/>
          <w:rtl/>
        </w:rPr>
        <w:t>ه‌</w:t>
      </w:r>
      <w:r w:rsidRPr="001E1904">
        <w:rPr>
          <w:rtl/>
        </w:rPr>
        <w:t>های من یه درخواستی که دارن اینه که خانم توی مدرسه کافی شاپ داشته باشیم. میدونید چقدر میتونه این کمک کننده باشه و همه ی بچه ها هم این رو استقبال میکردن. مثلا من یه روز از اولیا کمک گرفتم و یه فضایی رو چیدم و کافی شاپ گذاشتم، چقدر بچه ها دوست داشتن. چرا بچه ی ما باید بره بیرون یه فضایی که توش تجربه نداره. من اگر نحوۀ حضور توی کافی شاپ رو و اون آدم هایی که میان و میرن رو آموزش بدم که چطوری باید استفاده بکنه با اینکه میخواد بره بیرون توی فضای غیرمنتظره ای که هزار و یک خطر دنبالشه. اگر اینجا آموزش ببینه، حالا ابتدایی یکیشه شاید توی راهنمائی و متوسطه خیلی قشنگ تر، بچه دیگه مشکل پیدا نمی</w:t>
      </w:r>
      <w:r>
        <w:rPr>
          <w:rFonts w:hint="cs"/>
          <w:rtl/>
        </w:rPr>
        <w:t>‌</w:t>
      </w:r>
      <w:r w:rsidRPr="001E1904">
        <w:rPr>
          <w:rtl/>
        </w:rPr>
        <w:t>کنه</w:t>
      </w:r>
      <w:r w:rsidR="007C2576">
        <w:rPr>
          <w:rFonts w:cs="Calibri" w:hint="cs"/>
          <w:rtl/>
        </w:rPr>
        <w:t>"</w:t>
      </w:r>
    </w:p>
    <w:p w14:paraId="4975C1EC" w14:textId="04AC2B12" w:rsidR="00B63AC2" w:rsidRPr="002102BB" w:rsidRDefault="003912EE" w:rsidP="003912EE">
      <w:pPr>
        <w:pStyle w:val="1-1"/>
        <w:rPr>
          <w:rtl/>
        </w:rPr>
      </w:pPr>
      <w:bookmarkStart w:id="181" w:name="_Toc144767796"/>
      <w:bookmarkEnd w:id="84"/>
      <w:bookmarkEnd w:id="85"/>
      <w:r>
        <w:rPr>
          <w:rFonts w:hint="cs"/>
          <w:rtl/>
        </w:rPr>
        <w:t>یافته‌های حاصل از مشاهدات</w:t>
      </w:r>
      <w:bookmarkEnd w:id="181"/>
    </w:p>
    <w:p w14:paraId="459D54CC" w14:textId="4D2CFDF9" w:rsidR="00B63AC2" w:rsidRDefault="0008766B" w:rsidP="00302BAA">
      <w:pPr>
        <w:pStyle w:val="ac"/>
        <w:rPr>
          <w:rtl/>
        </w:rPr>
      </w:pPr>
      <w:r>
        <w:rPr>
          <w:rFonts w:hint="cs"/>
          <w:rtl/>
        </w:rPr>
        <w:t xml:space="preserve">در این بخش </w:t>
      </w:r>
      <w:r w:rsidR="004A55D3">
        <w:rPr>
          <w:rFonts w:hint="cs"/>
          <w:rtl/>
        </w:rPr>
        <w:t xml:space="preserve">یافته‌های حاصل از مشاهدات </w:t>
      </w:r>
      <w:r w:rsidR="00BD6BA3">
        <w:rPr>
          <w:rFonts w:hint="cs"/>
          <w:rtl/>
        </w:rPr>
        <w:t xml:space="preserve">از طریق </w:t>
      </w:r>
      <w:r w:rsidR="001F3F57">
        <w:rPr>
          <w:rFonts w:hint="cs"/>
          <w:rtl/>
        </w:rPr>
        <w:t>تصویر</w:t>
      </w:r>
      <w:r w:rsidR="00BD6BA3">
        <w:rPr>
          <w:rFonts w:hint="cs"/>
          <w:rtl/>
        </w:rPr>
        <w:t xml:space="preserve"> ارائه می‌شود. </w:t>
      </w:r>
      <w:r w:rsidR="005D0FE8">
        <w:rPr>
          <w:rFonts w:hint="cs"/>
          <w:rtl/>
        </w:rPr>
        <w:t>این یافته‌ها اقدامات عملی انجام شده توسط مدیران را به تصویر کشیده و می‌تواند موید نوع نگرش و انگیزش مدیران باشد.</w:t>
      </w:r>
      <w:r w:rsidR="00AE5871">
        <w:rPr>
          <w:rFonts w:hint="cs"/>
          <w:rtl/>
        </w:rPr>
        <w:t xml:space="preserve"> همچنین </w:t>
      </w:r>
      <w:r w:rsidR="00BD6BA3">
        <w:rPr>
          <w:rFonts w:hint="cs"/>
          <w:rtl/>
        </w:rPr>
        <w:t xml:space="preserve">این یافته‌ها موید </w:t>
      </w:r>
      <w:r w:rsidR="00105A57">
        <w:rPr>
          <w:rFonts w:hint="cs"/>
          <w:rtl/>
        </w:rPr>
        <w:t xml:space="preserve">یافته‌های جانبی پژوهش و نشان‌دهنده‌ی </w:t>
      </w:r>
      <w:r w:rsidR="00BD6BA3">
        <w:rPr>
          <w:rFonts w:hint="cs"/>
          <w:rtl/>
        </w:rPr>
        <w:t>وضعیت موجود فضا</w:t>
      </w:r>
      <w:r w:rsidR="00D10897">
        <w:rPr>
          <w:rFonts w:hint="cs"/>
          <w:rtl/>
        </w:rPr>
        <w:t>ها</w:t>
      </w:r>
      <w:r w:rsidR="00BD6BA3">
        <w:rPr>
          <w:rFonts w:hint="cs"/>
          <w:rtl/>
        </w:rPr>
        <w:t xml:space="preserve">ی کالبدی یادگیری </w:t>
      </w:r>
      <w:r w:rsidR="00105A57">
        <w:rPr>
          <w:rFonts w:hint="cs"/>
          <w:rtl/>
        </w:rPr>
        <w:t>هستند.</w:t>
      </w:r>
      <w:r w:rsidR="00E621D6">
        <w:rPr>
          <w:rFonts w:hint="cs"/>
          <w:rtl/>
        </w:rPr>
        <w:t xml:space="preserve"> </w:t>
      </w:r>
    </w:p>
    <w:p w14:paraId="7FC8E65D" w14:textId="6142F00C" w:rsidR="00AE5871" w:rsidRDefault="00AE5871" w:rsidP="00AE5871">
      <w:pPr>
        <w:pStyle w:val="1-1-1"/>
        <w:rPr>
          <w:rtl/>
        </w:rPr>
      </w:pPr>
      <w:bookmarkStart w:id="182" w:name="_Toc144767797"/>
      <w:r>
        <w:rPr>
          <w:rFonts w:hint="cs"/>
          <w:rtl/>
        </w:rPr>
        <w:t>اقدامات عملی مدیران در طراحی داخلی فضاهای یادگیری</w:t>
      </w:r>
      <w:bookmarkEnd w:id="182"/>
    </w:p>
    <w:p w14:paraId="73B163F0" w14:textId="542C2C68" w:rsidR="005013C6" w:rsidRDefault="005013C6" w:rsidP="004E07A2">
      <w:pPr>
        <w:pStyle w:val="1-1-1-1"/>
        <w:rPr>
          <w:rtl/>
        </w:rPr>
      </w:pPr>
      <w:r>
        <w:rPr>
          <w:rFonts w:hint="cs"/>
          <w:rtl/>
        </w:rPr>
        <w:t>طراحی باغچه‌ی آموزشی</w:t>
      </w:r>
    </w:p>
    <w:p w14:paraId="4D24C706" w14:textId="73E70C38" w:rsidR="00111942" w:rsidRPr="0087303B" w:rsidRDefault="00111942" w:rsidP="00302BAA">
      <w:pPr>
        <w:pStyle w:val="ac"/>
      </w:pPr>
      <w:r w:rsidRPr="0087303B">
        <w:rPr>
          <w:rFonts w:hint="cs"/>
          <w:rtl/>
        </w:rPr>
        <w:t xml:space="preserve">کد 3: </w:t>
      </w:r>
      <w:r w:rsidR="00BE7FA3">
        <w:rPr>
          <w:rFonts w:cs="Calibri" w:hint="cs"/>
          <w:rtl/>
        </w:rPr>
        <w:t>"</w:t>
      </w:r>
      <w:r w:rsidRPr="0087303B">
        <w:rPr>
          <w:rtl/>
        </w:rPr>
        <w:t>سال اول</w:t>
      </w:r>
      <w:r w:rsidRPr="0087303B">
        <w:rPr>
          <w:rFonts w:hint="cs"/>
          <w:rtl/>
        </w:rPr>
        <w:t>ی</w:t>
      </w:r>
      <w:r w:rsidRPr="0087303B">
        <w:rPr>
          <w:rtl/>
        </w:rPr>
        <w:t xml:space="preserve"> که مد</w:t>
      </w:r>
      <w:r w:rsidRPr="0087303B">
        <w:rPr>
          <w:rFonts w:hint="cs"/>
          <w:rtl/>
        </w:rPr>
        <w:t>ی</w:t>
      </w:r>
      <w:r w:rsidRPr="0087303B">
        <w:rPr>
          <w:rFonts w:hint="eastAsia"/>
          <w:rtl/>
        </w:rPr>
        <w:t>ر</w:t>
      </w:r>
      <w:r w:rsidRPr="0087303B">
        <w:rPr>
          <w:rtl/>
        </w:rPr>
        <w:t xml:space="preserve"> شدم در مدرسه</w:t>
      </w:r>
      <w:r w:rsidRPr="0087303B">
        <w:rPr>
          <w:rFonts w:hint="cs"/>
          <w:rtl/>
        </w:rPr>
        <w:t>‌</w:t>
      </w:r>
      <w:r w:rsidRPr="0087303B">
        <w:rPr>
          <w:rtl/>
        </w:rPr>
        <w:t>ا</w:t>
      </w:r>
      <w:r w:rsidRPr="0087303B">
        <w:rPr>
          <w:rFonts w:hint="cs"/>
          <w:rtl/>
        </w:rPr>
        <w:t>ی</w:t>
      </w:r>
      <w:r w:rsidRPr="0087303B">
        <w:rPr>
          <w:rtl/>
        </w:rPr>
        <w:t xml:space="preserve"> فضا</w:t>
      </w:r>
      <w:r w:rsidRPr="0087303B">
        <w:rPr>
          <w:rFonts w:hint="cs"/>
          <w:rtl/>
        </w:rPr>
        <w:t>ی</w:t>
      </w:r>
      <w:r w:rsidRPr="0087303B">
        <w:rPr>
          <w:rtl/>
        </w:rPr>
        <w:t xml:space="preserve"> مدرسه خ</w:t>
      </w:r>
      <w:r w:rsidRPr="0087303B">
        <w:rPr>
          <w:rFonts w:hint="cs"/>
          <w:rtl/>
        </w:rPr>
        <w:t>ی</w:t>
      </w:r>
      <w:r w:rsidRPr="0087303B">
        <w:rPr>
          <w:rFonts w:hint="eastAsia"/>
          <w:rtl/>
        </w:rPr>
        <w:t>ل</w:t>
      </w:r>
      <w:r w:rsidRPr="0087303B">
        <w:rPr>
          <w:rFonts w:hint="cs"/>
          <w:rtl/>
        </w:rPr>
        <w:t>ی</w:t>
      </w:r>
      <w:r w:rsidRPr="0087303B">
        <w:rPr>
          <w:rtl/>
        </w:rPr>
        <w:t xml:space="preserve"> بزرگ بود، از قد</w:t>
      </w:r>
      <w:r w:rsidRPr="0087303B">
        <w:rPr>
          <w:rFonts w:hint="cs"/>
          <w:rtl/>
        </w:rPr>
        <w:t>ی</w:t>
      </w:r>
      <w:r w:rsidRPr="0087303B">
        <w:rPr>
          <w:rFonts w:hint="eastAsia"/>
          <w:rtl/>
        </w:rPr>
        <w:t>م</w:t>
      </w:r>
      <w:r w:rsidRPr="0087303B">
        <w:rPr>
          <w:rtl/>
        </w:rPr>
        <w:t xml:space="preserve"> ساخته شده بود، سالن</w:t>
      </w:r>
      <w:r w:rsidRPr="0087303B">
        <w:rPr>
          <w:rFonts w:hint="cs"/>
          <w:rtl/>
        </w:rPr>
        <w:t>‌</w:t>
      </w:r>
      <w:r w:rsidRPr="0087303B">
        <w:rPr>
          <w:rtl/>
        </w:rPr>
        <w:t>ها، راهروها</w:t>
      </w:r>
      <w:r w:rsidRPr="0087303B">
        <w:rPr>
          <w:rFonts w:hint="cs"/>
          <w:rtl/>
        </w:rPr>
        <w:t>ی</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بزرگ، گلخونه، پاس</w:t>
      </w:r>
      <w:r w:rsidRPr="0087303B">
        <w:rPr>
          <w:rFonts w:hint="cs"/>
          <w:rtl/>
        </w:rPr>
        <w:t>ی</w:t>
      </w:r>
      <w:r w:rsidRPr="0087303B">
        <w:rPr>
          <w:rFonts w:hint="eastAsia"/>
          <w:rtl/>
        </w:rPr>
        <w:t>و،</w:t>
      </w:r>
      <w:r w:rsidRPr="0087303B">
        <w:rPr>
          <w:rtl/>
        </w:rPr>
        <w:t xml:space="preserve"> نورگ</w:t>
      </w:r>
      <w:r w:rsidRPr="0087303B">
        <w:rPr>
          <w:rFonts w:hint="cs"/>
          <w:rtl/>
        </w:rPr>
        <w:t>ی</w:t>
      </w:r>
      <w:r w:rsidRPr="0087303B">
        <w:rPr>
          <w:rFonts w:hint="eastAsia"/>
          <w:rtl/>
        </w:rPr>
        <w:t>ر،</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بزرگ بود. پاس</w:t>
      </w:r>
      <w:r w:rsidRPr="0087303B">
        <w:rPr>
          <w:rFonts w:hint="cs"/>
          <w:rtl/>
        </w:rPr>
        <w:t>ی</w:t>
      </w:r>
      <w:r w:rsidRPr="0087303B">
        <w:rPr>
          <w:rFonts w:hint="eastAsia"/>
          <w:rtl/>
        </w:rPr>
        <w:t>و</w:t>
      </w:r>
      <w:r w:rsidRPr="0087303B">
        <w:rPr>
          <w:rFonts w:hint="cs"/>
          <w:rtl/>
        </w:rPr>
        <w:t>ی</w:t>
      </w:r>
      <w:r w:rsidRPr="0087303B">
        <w:rPr>
          <w:rtl/>
        </w:rPr>
        <w:t xml:space="preserve"> </w:t>
      </w:r>
      <w:r w:rsidRPr="0087303B">
        <w:rPr>
          <w:rFonts w:hint="cs"/>
          <w:rtl/>
        </w:rPr>
        <w:t>آ</w:t>
      </w:r>
      <w:r w:rsidRPr="0087303B">
        <w:rPr>
          <w:rtl/>
        </w:rPr>
        <w:t>نجا ده سال بود که ه</w:t>
      </w:r>
      <w:r w:rsidRPr="0087303B">
        <w:rPr>
          <w:rFonts w:hint="cs"/>
          <w:rtl/>
        </w:rPr>
        <w:t>ی</w:t>
      </w:r>
      <w:r w:rsidRPr="0087303B">
        <w:rPr>
          <w:rFonts w:hint="eastAsia"/>
          <w:rtl/>
        </w:rPr>
        <w:t>چکار</w:t>
      </w:r>
      <w:r w:rsidRPr="0087303B">
        <w:rPr>
          <w:rFonts w:hint="cs"/>
          <w:rtl/>
        </w:rPr>
        <w:t>ی</w:t>
      </w:r>
      <w:r w:rsidRPr="0087303B">
        <w:rPr>
          <w:rtl/>
        </w:rPr>
        <w:t xml:space="preserve"> توش انجام نشده بود، فقط </w:t>
      </w:r>
      <w:r w:rsidRPr="0087303B">
        <w:rPr>
          <w:rFonts w:hint="cs"/>
          <w:rtl/>
        </w:rPr>
        <w:t>ی</w:t>
      </w:r>
      <w:r w:rsidRPr="0087303B">
        <w:rPr>
          <w:rFonts w:hint="eastAsia"/>
          <w:rtl/>
        </w:rPr>
        <w:t>ک</w:t>
      </w:r>
      <w:r w:rsidRPr="0087303B">
        <w:rPr>
          <w:rtl/>
        </w:rPr>
        <w:t xml:space="preserve"> سر</w:t>
      </w:r>
      <w:r w:rsidRPr="0087303B">
        <w:rPr>
          <w:rFonts w:hint="cs"/>
          <w:rtl/>
        </w:rPr>
        <w:t>ی</w:t>
      </w:r>
      <w:r w:rsidRPr="0087303B">
        <w:rPr>
          <w:rtl/>
        </w:rPr>
        <w:t xml:space="preserve"> گ</w:t>
      </w:r>
      <w:r w:rsidRPr="0087303B">
        <w:rPr>
          <w:rFonts w:hint="cs"/>
          <w:rtl/>
        </w:rPr>
        <w:t>ی</w:t>
      </w:r>
      <w:r w:rsidRPr="0087303B">
        <w:rPr>
          <w:rFonts w:hint="eastAsia"/>
          <w:rtl/>
        </w:rPr>
        <w:t>اهان</w:t>
      </w:r>
      <w:r w:rsidRPr="0087303B">
        <w:rPr>
          <w:rtl/>
        </w:rPr>
        <w:t xml:space="preserve"> خودبخود رشد کرده بودند. اب هم نم</w:t>
      </w:r>
      <w:r w:rsidRPr="0087303B">
        <w:rPr>
          <w:rFonts w:hint="cs"/>
          <w:rtl/>
        </w:rPr>
        <w:t>ی</w:t>
      </w:r>
      <w:r w:rsidRPr="0087303B">
        <w:rPr>
          <w:rtl/>
        </w:rPr>
        <w:t xml:space="preserve"> دادند، </w:t>
      </w:r>
      <w:r w:rsidRPr="0087303B">
        <w:rPr>
          <w:rFonts w:hint="cs"/>
          <w:rtl/>
        </w:rPr>
        <w:t>ی</w:t>
      </w:r>
      <w:r w:rsidRPr="0087303B">
        <w:rPr>
          <w:rFonts w:hint="eastAsia"/>
          <w:rtl/>
        </w:rPr>
        <w:t>ک</w:t>
      </w:r>
      <w:r w:rsidRPr="0087303B">
        <w:rPr>
          <w:rtl/>
        </w:rPr>
        <w:t xml:space="preserve"> در اهن</w:t>
      </w:r>
      <w:r w:rsidRPr="0087303B">
        <w:rPr>
          <w:rFonts w:hint="cs"/>
          <w:rtl/>
        </w:rPr>
        <w:t>ی</w:t>
      </w:r>
      <w:r w:rsidRPr="0087303B">
        <w:rPr>
          <w:rtl/>
        </w:rPr>
        <w:t xml:space="preserve"> که اصلا باز نشده بود، من ا</w:t>
      </w:r>
      <w:r w:rsidRPr="0087303B">
        <w:rPr>
          <w:rFonts w:hint="cs"/>
          <w:rtl/>
        </w:rPr>
        <w:t>ی</w:t>
      </w:r>
      <w:r w:rsidRPr="0087303B">
        <w:rPr>
          <w:rFonts w:hint="eastAsia"/>
          <w:rtl/>
        </w:rPr>
        <w:t>نجا</w:t>
      </w:r>
      <w:r w:rsidRPr="0087303B">
        <w:rPr>
          <w:rtl/>
        </w:rPr>
        <w:t xml:space="preserve"> را کردم اتاق </w:t>
      </w:r>
      <w:r w:rsidRPr="0087303B">
        <w:rPr>
          <w:rFonts w:hint="cs"/>
          <w:rtl/>
        </w:rPr>
        <w:t>آ</w:t>
      </w:r>
      <w:r w:rsidRPr="0087303B">
        <w:rPr>
          <w:rtl/>
        </w:rPr>
        <w:t>موزش</w:t>
      </w:r>
      <w:r w:rsidRPr="0087303B">
        <w:rPr>
          <w:rFonts w:hint="cs"/>
          <w:rtl/>
        </w:rPr>
        <w:t>ی</w:t>
      </w:r>
      <w:r w:rsidRPr="0087303B">
        <w:rPr>
          <w:rtl/>
        </w:rPr>
        <w:t xml:space="preserve"> علوم، بالاش هم باز بود و چندتا درخت داشت</w:t>
      </w:r>
    </w:p>
    <w:p w14:paraId="16F4033B" w14:textId="1E42713A" w:rsidR="00111942" w:rsidRPr="00BE7FA3" w:rsidRDefault="00111942" w:rsidP="00302BAA">
      <w:pPr>
        <w:pStyle w:val="ac"/>
        <w:rPr>
          <w:rFonts w:cs="Calibri"/>
          <w:rtl/>
        </w:rPr>
      </w:pPr>
      <w:r w:rsidRPr="0087303B">
        <w:rPr>
          <w:rFonts w:hint="eastAsia"/>
          <w:rtl/>
        </w:rPr>
        <w:t>با</w:t>
      </w:r>
      <w:r w:rsidRPr="0087303B">
        <w:rPr>
          <w:rtl/>
        </w:rPr>
        <w:t xml:space="preserve"> کمک اول</w:t>
      </w:r>
      <w:r w:rsidRPr="0087303B">
        <w:rPr>
          <w:rFonts w:hint="cs"/>
          <w:rtl/>
        </w:rPr>
        <w:t>ی</w:t>
      </w:r>
      <w:r w:rsidRPr="0087303B">
        <w:rPr>
          <w:rFonts w:hint="eastAsia"/>
          <w:rtl/>
        </w:rPr>
        <w:t>ا</w:t>
      </w:r>
      <w:r w:rsidRPr="0087303B">
        <w:rPr>
          <w:rtl/>
        </w:rPr>
        <w:t xml:space="preserve"> تمام علف</w:t>
      </w:r>
      <w:r w:rsidRPr="0087303B">
        <w:rPr>
          <w:rFonts w:hint="cs"/>
          <w:rtl/>
        </w:rPr>
        <w:t>‌</w:t>
      </w:r>
      <w:r w:rsidRPr="0087303B">
        <w:rPr>
          <w:rtl/>
        </w:rPr>
        <w:t>ها و گ</w:t>
      </w:r>
      <w:r w:rsidRPr="0087303B">
        <w:rPr>
          <w:rFonts w:hint="cs"/>
          <w:rtl/>
        </w:rPr>
        <w:t>ی</w:t>
      </w:r>
      <w:r w:rsidRPr="0087303B">
        <w:rPr>
          <w:rFonts w:hint="eastAsia"/>
          <w:rtl/>
        </w:rPr>
        <w:t>اه</w:t>
      </w:r>
      <w:r w:rsidRPr="0087303B">
        <w:rPr>
          <w:rFonts w:hint="eastAsia"/>
        </w:rPr>
        <w:t>‌</w:t>
      </w:r>
      <w:r w:rsidRPr="0087303B">
        <w:rPr>
          <w:rFonts w:hint="eastAsia"/>
          <w:rtl/>
        </w:rPr>
        <w:t>ها</w:t>
      </w:r>
      <w:r w:rsidRPr="0087303B">
        <w:rPr>
          <w:rFonts w:hint="cs"/>
          <w:rtl/>
        </w:rPr>
        <w:t>ی</w:t>
      </w:r>
      <w:r w:rsidRPr="0087303B">
        <w:rPr>
          <w:rtl/>
        </w:rPr>
        <w:t xml:space="preserve"> خودرو رو کند</w:t>
      </w:r>
      <w:r w:rsidRPr="0087303B">
        <w:rPr>
          <w:rFonts w:hint="cs"/>
          <w:rtl/>
        </w:rPr>
        <w:t>ی</w:t>
      </w:r>
      <w:r w:rsidRPr="0087303B">
        <w:rPr>
          <w:rFonts w:hint="eastAsia"/>
          <w:rtl/>
        </w:rPr>
        <w:t>م،</w:t>
      </w:r>
      <w:r w:rsidRPr="0087303B">
        <w:rPr>
          <w:rtl/>
        </w:rPr>
        <w:t xml:space="preserve"> خاک باغچه رو عوض کرد</w:t>
      </w:r>
      <w:r w:rsidRPr="0087303B">
        <w:rPr>
          <w:rFonts w:hint="cs"/>
          <w:rtl/>
        </w:rPr>
        <w:t>ی</w:t>
      </w:r>
      <w:r w:rsidRPr="0087303B">
        <w:rPr>
          <w:rFonts w:hint="eastAsia"/>
          <w:rtl/>
        </w:rPr>
        <w:t>م،</w:t>
      </w:r>
      <w:r w:rsidRPr="0087303B">
        <w:rPr>
          <w:rtl/>
        </w:rPr>
        <w:t xml:space="preserve"> اون شکل قد</w:t>
      </w:r>
      <w:r w:rsidRPr="0087303B">
        <w:rPr>
          <w:rFonts w:hint="cs"/>
          <w:rtl/>
        </w:rPr>
        <w:t>ی</w:t>
      </w:r>
      <w:r w:rsidRPr="0087303B">
        <w:rPr>
          <w:rFonts w:hint="eastAsia"/>
          <w:rtl/>
        </w:rPr>
        <w:t>م</w:t>
      </w:r>
      <w:r w:rsidRPr="0087303B">
        <w:rPr>
          <w:rtl/>
        </w:rPr>
        <w:t xml:space="preserve"> دراومد که چندتا باغچه </w:t>
      </w:r>
      <w:r w:rsidRPr="0087303B">
        <w:rPr>
          <w:rFonts w:hint="cs"/>
          <w:rtl/>
        </w:rPr>
        <w:t>ی</w:t>
      </w:r>
      <w:r w:rsidRPr="0087303B">
        <w:rPr>
          <w:rtl/>
        </w:rPr>
        <w:t xml:space="preserve"> مجزا بوده، دوباره اونها رو ز</w:t>
      </w:r>
      <w:r w:rsidRPr="0087303B">
        <w:rPr>
          <w:rFonts w:hint="cs"/>
          <w:rtl/>
        </w:rPr>
        <w:t>ی</w:t>
      </w:r>
      <w:r w:rsidRPr="0087303B">
        <w:rPr>
          <w:rFonts w:hint="eastAsia"/>
          <w:rtl/>
        </w:rPr>
        <w:t>رساز</w:t>
      </w:r>
      <w:r w:rsidRPr="0087303B">
        <w:rPr>
          <w:rFonts w:hint="cs"/>
          <w:rtl/>
        </w:rPr>
        <w:t>ی</w:t>
      </w:r>
      <w:r w:rsidRPr="0087303B">
        <w:rPr>
          <w:rtl/>
        </w:rPr>
        <w:t xml:space="preserve"> کرد</w:t>
      </w:r>
      <w:r w:rsidRPr="0087303B">
        <w:rPr>
          <w:rFonts w:hint="cs"/>
          <w:rtl/>
        </w:rPr>
        <w:t>ی</w:t>
      </w:r>
      <w:r w:rsidRPr="0087303B">
        <w:rPr>
          <w:rFonts w:hint="eastAsia"/>
          <w:rtl/>
        </w:rPr>
        <w:t>م</w:t>
      </w:r>
      <w:r w:rsidRPr="0087303B">
        <w:rPr>
          <w:rtl/>
        </w:rPr>
        <w:t xml:space="preserve"> و رنگ کرد</w:t>
      </w:r>
      <w:r w:rsidRPr="0087303B">
        <w:rPr>
          <w:rFonts w:hint="cs"/>
          <w:rtl/>
        </w:rPr>
        <w:t>ی</w:t>
      </w:r>
      <w:r w:rsidRPr="0087303B">
        <w:rPr>
          <w:rFonts w:hint="eastAsia"/>
          <w:rtl/>
        </w:rPr>
        <w:t>م</w:t>
      </w:r>
      <w:r w:rsidRPr="0087303B">
        <w:rPr>
          <w:rtl/>
        </w:rPr>
        <w:t xml:space="preserve"> و با کمک خود بچه ها لونه</w:t>
      </w:r>
      <w:r w:rsidRPr="0087303B">
        <w:rPr>
          <w:rFonts w:hint="cs"/>
          <w:rtl/>
        </w:rPr>
        <w:t>‌ی</w:t>
      </w:r>
      <w:r w:rsidRPr="0087303B">
        <w:rPr>
          <w:rtl/>
        </w:rPr>
        <w:t xml:space="preserve"> پرنده</w:t>
      </w:r>
      <w:r w:rsidRPr="0087303B">
        <w:rPr>
          <w:rFonts w:hint="cs"/>
          <w:rtl/>
        </w:rPr>
        <w:t>‌</w:t>
      </w:r>
      <w:r w:rsidRPr="0087303B">
        <w:rPr>
          <w:rtl/>
        </w:rPr>
        <w:t>ها رو گذاشت</w:t>
      </w:r>
      <w:r w:rsidRPr="0087303B">
        <w:rPr>
          <w:rFonts w:hint="cs"/>
          <w:rtl/>
        </w:rPr>
        <w:t>ی</w:t>
      </w:r>
      <w:r w:rsidRPr="0087303B">
        <w:rPr>
          <w:rFonts w:hint="eastAsia"/>
          <w:rtl/>
        </w:rPr>
        <w:t>م</w:t>
      </w:r>
      <w:r w:rsidRPr="0087303B">
        <w:rPr>
          <w:rtl/>
        </w:rPr>
        <w:t xml:space="preserve"> که با چوب ساخته بودند، زم</w:t>
      </w:r>
      <w:r w:rsidRPr="0087303B">
        <w:rPr>
          <w:rFonts w:hint="cs"/>
          <w:rtl/>
        </w:rPr>
        <w:t>ی</w:t>
      </w:r>
      <w:r w:rsidRPr="0087303B">
        <w:rPr>
          <w:rFonts w:hint="eastAsia"/>
          <w:rtl/>
        </w:rPr>
        <w:t>نش</w:t>
      </w:r>
      <w:r w:rsidRPr="0087303B">
        <w:rPr>
          <w:rtl/>
        </w:rPr>
        <w:t xml:space="preserve"> را چمن کرد</w:t>
      </w:r>
      <w:r w:rsidRPr="0087303B">
        <w:rPr>
          <w:rFonts w:hint="cs"/>
          <w:rtl/>
        </w:rPr>
        <w:t>ی</w:t>
      </w:r>
      <w:r w:rsidRPr="0087303B">
        <w:rPr>
          <w:rFonts w:hint="eastAsia"/>
          <w:rtl/>
        </w:rPr>
        <w:t>م</w:t>
      </w:r>
      <w:r w:rsidRPr="0087303B">
        <w:rPr>
          <w:rtl/>
        </w:rPr>
        <w:t xml:space="preserve"> و </w:t>
      </w:r>
      <w:r w:rsidRPr="0087303B">
        <w:rPr>
          <w:rFonts w:hint="eastAsia"/>
          <w:rtl/>
        </w:rPr>
        <w:t>توسط</w:t>
      </w:r>
      <w:r w:rsidRPr="0087303B">
        <w:rPr>
          <w:rtl/>
        </w:rPr>
        <w:t xml:space="preserve"> اول</w:t>
      </w:r>
      <w:r w:rsidRPr="0087303B">
        <w:rPr>
          <w:rFonts w:hint="cs"/>
          <w:rtl/>
        </w:rPr>
        <w:t>ی</w:t>
      </w:r>
      <w:r w:rsidRPr="0087303B">
        <w:rPr>
          <w:rFonts w:hint="eastAsia"/>
          <w:rtl/>
        </w:rPr>
        <w:t>ا</w:t>
      </w:r>
      <w:r w:rsidRPr="0087303B">
        <w:rPr>
          <w:rtl/>
        </w:rPr>
        <w:t xml:space="preserve"> دوباره گل</w:t>
      </w:r>
      <w:r w:rsidRPr="0087303B">
        <w:rPr>
          <w:rFonts w:hint="cs"/>
          <w:rtl/>
        </w:rPr>
        <w:t xml:space="preserve"> </w:t>
      </w:r>
      <w:r w:rsidRPr="0087303B">
        <w:rPr>
          <w:rtl/>
        </w:rPr>
        <w:t>کاشته شد و شد کلاس گ</w:t>
      </w:r>
      <w:r w:rsidRPr="0087303B">
        <w:rPr>
          <w:rFonts w:hint="cs"/>
          <w:rtl/>
        </w:rPr>
        <w:t>ی</w:t>
      </w:r>
      <w:r w:rsidRPr="0087303B">
        <w:rPr>
          <w:rFonts w:hint="eastAsia"/>
          <w:rtl/>
        </w:rPr>
        <w:t>اهان</w:t>
      </w:r>
      <w:r w:rsidRPr="0087303B">
        <w:rPr>
          <w:rtl/>
        </w:rPr>
        <w:t xml:space="preserve"> درس علوم، بعد هر کلاس</w:t>
      </w:r>
      <w:r w:rsidRPr="0087303B">
        <w:rPr>
          <w:rFonts w:hint="cs"/>
          <w:rtl/>
        </w:rPr>
        <w:t>ی</w:t>
      </w:r>
      <w:r w:rsidRPr="0087303B">
        <w:rPr>
          <w:rtl/>
        </w:rPr>
        <w:t xml:space="preserve"> برا</w:t>
      </w:r>
      <w:r w:rsidRPr="0087303B">
        <w:rPr>
          <w:rFonts w:hint="cs"/>
          <w:rtl/>
        </w:rPr>
        <w:t>ی</w:t>
      </w:r>
      <w:r w:rsidRPr="0087303B">
        <w:rPr>
          <w:rtl/>
        </w:rPr>
        <w:t xml:space="preserve"> خودش گلدان داشت، ا</w:t>
      </w:r>
      <w:r w:rsidRPr="0087303B">
        <w:rPr>
          <w:rFonts w:hint="cs"/>
          <w:rtl/>
        </w:rPr>
        <w:t>ی</w:t>
      </w:r>
      <w:r w:rsidRPr="0087303B">
        <w:rPr>
          <w:rFonts w:hint="eastAsia"/>
          <w:rtl/>
        </w:rPr>
        <w:t>نکه</w:t>
      </w:r>
      <w:r w:rsidRPr="0087303B">
        <w:rPr>
          <w:rtl/>
        </w:rPr>
        <w:t xml:space="preserve"> بچه ها کوچک کوچک ب</w:t>
      </w:r>
      <w:r w:rsidRPr="0087303B">
        <w:rPr>
          <w:rFonts w:hint="cs"/>
          <w:rtl/>
        </w:rPr>
        <w:t>ی</w:t>
      </w:r>
      <w:r w:rsidRPr="0087303B">
        <w:rPr>
          <w:rFonts w:hint="eastAsia"/>
          <w:rtl/>
        </w:rPr>
        <w:t>ارن</w:t>
      </w:r>
      <w:r w:rsidRPr="0087303B">
        <w:rPr>
          <w:rtl/>
        </w:rPr>
        <w:t xml:space="preserve"> سر کلاس نور نداشته باشه، پلاس</w:t>
      </w:r>
      <w:r w:rsidRPr="0087303B">
        <w:rPr>
          <w:rFonts w:hint="cs"/>
          <w:rtl/>
        </w:rPr>
        <w:t>ی</w:t>
      </w:r>
      <w:r w:rsidRPr="0087303B">
        <w:rPr>
          <w:rFonts w:hint="eastAsia"/>
          <w:rtl/>
        </w:rPr>
        <w:t>ده</w:t>
      </w:r>
      <w:r w:rsidRPr="0087303B">
        <w:rPr>
          <w:rtl/>
        </w:rPr>
        <w:t xml:space="preserve"> باشه نبود، اون مح</w:t>
      </w:r>
      <w:r w:rsidRPr="0087303B">
        <w:rPr>
          <w:rFonts w:hint="cs"/>
          <w:rtl/>
        </w:rPr>
        <w:t>ی</w:t>
      </w:r>
      <w:r w:rsidRPr="0087303B">
        <w:rPr>
          <w:rFonts w:hint="eastAsia"/>
          <w:rtl/>
        </w:rPr>
        <w:t>ط</w:t>
      </w:r>
      <w:r w:rsidRPr="0087303B">
        <w:rPr>
          <w:rtl/>
        </w:rPr>
        <w:t xml:space="preserve"> </w:t>
      </w:r>
      <w:r w:rsidRPr="0087303B">
        <w:rPr>
          <w:rFonts w:hint="cs"/>
          <w:rtl/>
        </w:rPr>
        <w:t>ی</w:t>
      </w:r>
      <w:r w:rsidRPr="0087303B">
        <w:rPr>
          <w:rFonts w:hint="eastAsia"/>
          <w:rtl/>
        </w:rPr>
        <w:t>ک</w:t>
      </w:r>
      <w:r w:rsidRPr="0087303B">
        <w:rPr>
          <w:rtl/>
        </w:rPr>
        <w:t xml:space="preserve"> مح</w:t>
      </w:r>
      <w:r w:rsidRPr="0087303B">
        <w:rPr>
          <w:rFonts w:hint="cs"/>
          <w:rtl/>
        </w:rPr>
        <w:t>ی</w:t>
      </w:r>
      <w:r w:rsidRPr="0087303B">
        <w:rPr>
          <w:rFonts w:hint="eastAsia"/>
          <w:rtl/>
        </w:rPr>
        <w:t>ط</w:t>
      </w:r>
      <w:r w:rsidRPr="0087303B">
        <w:rPr>
          <w:rtl/>
        </w:rPr>
        <w:t xml:space="preserve"> </w:t>
      </w:r>
      <w:r w:rsidRPr="0087303B">
        <w:rPr>
          <w:rFonts w:hint="cs"/>
          <w:rtl/>
        </w:rPr>
        <w:t>ی</w:t>
      </w:r>
      <w:r w:rsidRPr="0087303B">
        <w:rPr>
          <w:rFonts w:hint="eastAsia"/>
          <w:rtl/>
        </w:rPr>
        <w:t>ادگ</w:t>
      </w:r>
      <w:r w:rsidRPr="0087303B">
        <w:rPr>
          <w:rFonts w:hint="cs"/>
          <w:rtl/>
        </w:rPr>
        <w:t>ی</w:t>
      </w:r>
      <w:r w:rsidRPr="0087303B">
        <w:rPr>
          <w:rFonts w:hint="eastAsia"/>
          <w:rtl/>
        </w:rPr>
        <w:t>ر</w:t>
      </w:r>
      <w:r w:rsidRPr="0087303B">
        <w:rPr>
          <w:rFonts w:hint="cs"/>
          <w:rtl/>
        </w:rPr>
        <w:t>ی</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خوب بود.</w:t>
      </w:r>
      <w:r w:rsidR="00BE7FA3">
        <w:rPr>
          <w:rFonts w:cs="Calibri" w:hint="cs"/>
          <w:rtl/>
        </w:rPr>
        <w:t>"</w:t>
      </w:r>
    </w:p>
    <w:p w14:paraId="2A2C9DF1" w14:textId="0846C81C" w:rsidR="00111942" w:rsidRDefault="00111942" w:rsidP="00302BAA">
      <w:pPr>
        <w:pStyle w:val="ac"/>
        <w:rPr>
          <w:rFonts w:cs="Calibri"/>
        </w:rPr>
      </w:pPr>
      <w:r w:rsidRPr="0087303B">
        <w:rPr>
          <w:rFonts w:hint="cs"/>
          <w:rtl/>
        </w:rPr>
        <w:t xml:space="preserve">کد 5: </w:t>
      </w:r>
      <w:r w:rsidR="00BE7FA3">
        <w:rPr>
          <w:rFonts w:cs="Calibri" w:hint="cs"/>
          <w:rtl/>
        </w:rPr>
        <w:t>"</w:t>
      </w:r>
      <w:r w:rsidRPr="0087303B">
        <w:rPr>
          <w:rtl/>
        </w:rPr>
        <w:t>پاسیوی اینجا یه چیز خیلی ساده بود. این کاج پیشنهاد خود بچه</w:t>
      </w:r>
      <w:r w:rsidRPr="0087303B">
        <w:rPr>
          <w:rFonts w:hint="cs"/>
          <w:rtl/>
        </w:rPr>
        <w:t>‌</w:t>
      </w:r>
      <w:r w:rsidRPr="0087303B">
        <w:rPr>
          <w:rtl/>
        </w:rPr>
        <w:t>ها بود که کاشتند. یا گل</w:t>
      </w:r>
      <w:r w:rsidRPr="0087303B">
        <w:rPr>
          <w:rFonts w:hint="cs"/>
          <w:rtl/>
        </w:rPr>
        <w:t>‌</w:t>
      </w:r>
      <w:r w:rsidRPr="0087303B">
        <w:rPr>
          <w:rtl/>
        </w:rPr>
        <w:t>های رنگی کاشتند اینجا خیلی تغییر کرد. نقاشی</w:t>
      </w:r>
      <w:r w:rsidRPr="0087303B">
        <w:rPr>
          <w:rFonts w:hint="cs"/>
          <w:rtl/>
        </w:rPr>
        <w:t>‌</w:t>
      </w:r>
      <w:r w:rsidRPr="0087303B">
        <w:rPr>
          <w:rtl/>
        </w:rPr>
        <w:t>های روی دیوارش رو کردن. چمن زدن. بچه ها اصولا در فعالیتهای آموزشی شرکت دارن</w:t>
      </w:r>
      <w:r w:rsidRPr="0087303B">
        <w:rPr>
          <w:rFonts w:hint="cs"/>
          <w:rtl/>
        </w:rPr>
        <w:t xml:space="preserve">. </w:t>
      </w:r>
      <w:r w:rsidRPr="0087303B">
        <w:rPr>
          <w:rtl/>
        </w:rPr>
        <w:t>بهار اینجا خیلی قشنگه. من که اومدم رفتم یه مدرسه دیدم آبنما داره، کادر و انجمن گفتن نیازی نیست، من گفتم خوبه فضا رو دلنشین میکن</w:t>
      </w:r>
      <w:r w:rsidRPr="0087303B">
        <w:rPr>
          <w:rFonts w:hint="cs"/>
          <w:rtl/>
        </w:rPr>
        <w:t>ه</w:t>
      </w:r>
      <w:r w:rsidRPr="0087303B">
        <w:rPr>
          <w:rtl/>
        </w:rPr>
        <w:t>. خیلی هزینه کردم به کمک اولیا آبنما زدم این وسط. انقدر مورد استقبال قرار گرفت، الان بچه ها کلاسهای آموزششیشون رو میان اینجا</w:t>
      </w:r>
      <w:r w:rsidRPr="0087303B">
        <w:rPr>
          <w:rFonts w:hint="cs"/>
          <w:rtl/>
        </w:rPr>
        <w:t xml:space="preserve">. </w:t>
      </w:r>
      <w:r w:rsidRPr="0087303B">
        <w:rPr>
          <w:rtl/>
        </w:rPr>
        <w:t>خیلی خوشاینده برای همکارهای من که فضا، فضای دلنشینیه. سخته به هرحال، رسیدگی می</w:t>
      </w:r>
      <w:r w:rsidRPr="0087303B">
        <w:rPr>
          <w:rFonts w:hint="cs"/>
          <w:rtl/>
        </w:rPr>
        <w:t>‌</w:t>
      </w:r>
      <w:r w:rsidRPr="0087303B">
        <w:rPr>
          <w:rtl/>
        </w:rPr>
        <w:t>خ</w:t>
      </w:r>
      <w:r w:rsidRPr="0087303B">
        <w:rPr>
          <w:rFonts w:hint="cs"/>
          <w:rtl/>
        </w:rPr>
        <w:t>و</w:t>
      </w:r>
      <w:r w:rsidRPr="0087303B">
        <w:rPr>
          <w:rtl/>
        </w:rPr>
        <w:t>اد، هزینه می</w:t>
      </w:r>
      <w:r w:rsidRPr="0087303B">
        <w:rPr>
          <w:rFonts w:hint="cs"/>
          <w:rtl/>
        </w:rPr>
        <w:t>‌</w:t>
      </w:r>
      <w:r w:rsidRPr="0087303B">
        <w:rPr>
          <w:rtl/>
        </w:rPr>
        <w:t>خواد. اینها جز سختی چیزی نداره.</w:t>
      </w:r>
      <w:r w:rsidR="00BE7FA3">
        <w:rPr>
          <w:rFonts w:cs="Calibri"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99"/>
      </w:tblGrid>
      <w:tr w:rsidR="001C7FF0" w14:paraId="5081631B" w14:textId="77777777" w:rsidTr="001C7FF0">
        <w:tc>
          <w:tcPr>
            <w:tcW w:w="3427" w:type="dxa"/>
          </w:tcPr>
          <w:p w14:paraId="0AE5A923" w14:textId="77777777" w:rsidR="001C7FF0" w:rsidRDefault="001C7FF0" w:rsidP="00302BAA">
            <w:pPr>
              <w:pStyle w:val="ac"/>
              <w:rPr>
                <w:rtl/>
              </w:rPr>
            </w:pPr>
          </w:p>
        </w:tc>
        <w:tc>
          <w:tcPr>
            <w:tcW w:w="5292" w:type="dxa"/>
            <w:vMerge w:val="restart"/>
          </w:tcPr>
          <w:p w14:paraId="27966A86" w14:textId="5B857A03" w:rsidR="001C7FF0" w:rsidRDefault="001C7FF0" w:rsidP="00302BAA">
            <w:pPr>
              <w:pStyle w:val="ac"/>
              <w:rPr>
                <w:rtl/>
              </w:rPr>
            </w:pPr>
            <w:r>
              <w:drawing>
                <wp:anchor distT="0" distB="0" distL="114300" distR="114300" simplePos="0" relativeHeight="251672576" behindDoc="0" locked="0" layoutInCell="1" allowOverlap="1" wp14:anchorId="2AA6A646" wp14:editId="28C87E56">
                  <wp:simplePos x="0" y="0"/>
                  <wp:positionH relativeFrom="margin">
                    <wp:posOffset>-159979</wp:posOffset>
                  </wp:positionH>
                  <wp:positionV relativeFrom="margin">
                    <wp:posOffset>225589</wp:posOffset>
                  </wp:positionV>
                  <wp:extent cx="3223260" cy="1747520"/>
                  <wp:effectExtent l="0" t="0" r="0" b="0"/>
                  <wp:wrapSquare wrapText="bothSides"/>
                  <wp:docPr id="10317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251" r="8642"/>
                          <a:stretch/>
                        </pic:blipFill>
                        <pic:spPr bwMode="auto">
                          <a:xfrm>
                            <a:off x="0" y="0"/>
                            <a:ext cx="3223260" cy="1747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r>
      <w:tr w:rsidR="001C7FF0" w14:paraId="33DF41E7" w14:textId="77777777" w:rsidTr="001C7FF0">
        <w:trPr>
          <w:trHeight w:val="477"/>
        </w:trPr>
        <w:tc>
          <w:tcPr>
            <w:tcW w:w="3427" w:type="dxa"/>
            <w:vMerge w:val="restart"/>
          </w:tcPr>
          <w:p w14:paraId="0EC3E724" w14:textId="2C6CABBD" w:rsidR="001C7FF0" w:rsidRDefault="001C7FF0" w:rsidP="00302BAA">
            <w:pPr>
              <w:pStyle w:val="ac"/>
              <w:rPr>
                <w:rtl/>
              </w:rPr>
            </w:pPr>
            <w:r>
              <w:drawing>
                <wp:anchor distT="0" distB="0" distL="114300" distR="114300" simplePos="0" relativeHeight="251673600" behindDoc="0" locked="0" layoutInCell="1" allowOverlap="1" wp14:anchorId="60053817" wp14:editId="2EA36350">
                  <wp:simplePos x="0" y="0"/>
                  <wp:positionH relativeFrom="margin">
                    <wp:posOffset>-388579</wp:posOffset>
                  </wp:positionH>
                  <wp:positionV relativeFrom="margin">
                    <wp:posOffset>645918</wp:posOffset>
                  </wp:positionV>
                  <wp:extent cx="3162300" cy="1782445"/>
                  <wp:effectExtent l="0" t="0" r="0" b="0"/>
                  <wp:wrapSquare wrapText="bothSides"/>
                  <wp:docPr id="13645478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938" r="8152"/>
                          <a:stretch/>
                        </pic:blipFill>
                        <pic:spPr bwMode="auto">
                          <a:xfrm>
                            <a:off x="0" y="0"/>
                            <a:ext cx="3162300" cy="1782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c>
          <w:tcPr>
            <w:tcW w:w="5292" w:type="dxa"/>
            <w:vMerge/>
          </w:tcPr>
          <w:p w14:paraId="0C870BE0" w14:textId="77777777" w:rsidR="001C7FF0" w:rsidRDefault="001C7FF0" w:rsidP="00302BAA">
            <w:pPr>
              <w:pStyle w:val="ac"/>
              <w:rPr>
                <w:rtl/>
              </w:rPr>
            </w:pPr>
          </w:p>
        </w:tc>
      </w:tr>
      <w:tr w:rsidR="001C7FF0" w14:paraId="1579B997" w14:textId="77777777" w:rsidTr="001C7FF0">
        <w:tc>
          <w:tcPr>
            <w:tcW w:w="3427" w:type="dxa"/>
            <w:vMerge/>
          </w:tcPr>
          <w:p w14:paraId="16F0173C" w14:textId="77777777" w:rsidR="001C7FF0" w:rsidRDefault="001C7FF0" w:rsidP="00302BAA">
            <w:pPr>
              <w:pStyle w:val="ac"/>
              <w:rPr>
                <w:rtl/>
              </w:rPr>
            </w:pPr>
          </w:p>
        </w:tc>
        <w:tc>
          <w:tcPr>
            <w:tcW w:w="5292" w:type="dxa"/>
          </w:tcPr>
          <w:p w14:paraId="13B803E2" w14:textId="64DE054F" w:rsidR="001C7FF0" w:rsidRDefault="001C7FF0" w:rsidP="001C7FF0">
            <w:pPr>
              <w:pStyle w:val="a0"/>
              <w:ind w:left="0"/>
              <w:jc w:val="right"/>
              <w:rPr>
                <w:rtl/>
              </w:rPr>
            </w:pPr>
            <w:r>
              <w:rPr>
                <w:rFonts w:hint="cs"/>
                <w:rtl/>
              </w:rPr>
              <w:t>طراحی باغچه‌ی آموزشی با مشارکت اولیا</w:t>
            </w:r>
          </w:p>
        </w:tc>
      </w:tr>
    </w:tbl>
    <w:p w14:paraId="7D1A85E3" w14:textId="4B7A4317" w:rsidR="006074D4" w:rsidRDefault="006074D4" w:rsidP="00302BAA">
      <w:pPr>
        <w:pStyle w:val="ac"/>
      </w:pPr>
    </w:p>
    <w:p w14:paraId="667ED587" w14:textId="51A28436" w:rsidR="00281723" w:rsidRDefault="00281723" w:rsidP="004E07A2">
      <w:pPr>
        <w:pStyle w:val="1-1-1-1"/>
      </w:pPr>
      <w:r>
        <w:rPr>
          <w:rFonts w:hint="cs"/>
          <w:rtl/>
        </w:rPr>
        <w:t>طراحی اتاق جغرافیا</w:t>
      </w:r>
    </w:p>
    <w:p w14:paraId="4E406CF0" w14:textId="6D2BB81B" w:rsidR="003B5F63" w:rsidRPr="00BE7FA3" w:rsidRDefault="003B5F63" w:rsidP="00302BAA">
      <w:pPr>
        <w:pStyle w:val="ac"/>
        <w:rPr>
          <w:rFonts w:cs="Calibri"/>
          <w:rtl/>
        </w:rPr>
      </w:pPr>
      <w:r w:rsidRPr="0087303B">
        <w:rPr>
          <w:rFonts w:hint="cs"/>
          <w:rtl/>
        </w:rPr>
        <w:t xml:space="preserve">کد 3: </w:t>
      </w:r>
      <w:r w:rsidR="00BE7FA3">
        <w:rPr>
          <w:rFonts w:cs="Calibri" w:hint="cs"/>
          <w:rtl/>
        </w:rPr>
        <w:t>"</w:t>
      </w:r>
      <w:r w:rsidRPr="0087303B">
        <w:rPr>
          <w:rtl/>
        </w:rPr>
        <w:t>اتاق دیگه</w:t>
      </w:r>
      <w:r w:rsidRPr="0087303B">
        <w:rPr>
          <w:rFonts w:hint="cs"/>
          <w:rtl/>
        </w:rPr>
        <w:t>‌</w:t>
      </w:r>
      <w:r w:rsidRPr="0087303B">
        <w:rPr>
          <w:rtl/>
        </w:rPr>
        <w:t>ای بود میگفتن اینجا اتاق جغرافیاست، ولی اونقدر که جذابیت داشته باشه نبود، ما این کارها رو با کمک مهندس</w:t>
      </w:r>
      <w:r w:rsidRPr="0087303B">
        <w:rPr>
          <w:rFonts w:hint="cs"/>
          <w:rtl/>
        </w:rPr>
        <w:t>‌</w:t>
      </w:r>
      <w:r w:rsidRPr="0087303B">
        <w:rPr>
          <w:rtl/>
        </w:rPr>
        <w:t>ها انجام می</w:t>
      </w:r>
      <w:r w:rsidRPr="0087303B">
        <w:rPr>
          <w:rFonts w:hint="cs"/>
          <w:rtl/>
        </w:rPr>
        <w:t>‌</w:t>
      </w:r>
      <w:r w:rsidRPr="0087303B">
        <w:rPr>
          <w:rtl/>
        </w:rPr>
        <w:t>دادیم، طراحی می</w:t>
      </w:r>
      <w:r w:rsidRPr="0087303B">
        <w:rPr>
          <w:rFonts w:hint="cs"/>
          <w:rtl/>
        </w:rPr>
        <w:t>‌</w:t>
      </w:r>
      <w:r w:rsidRPr="0087303B">
        <w:rPr>
          <w:rtl/>
        </w:rPr>
        <w:t>کردیم و تری دی نقشه رو می‌کشیدیم و بعد پیاده می</w:t>
      </w:r>
      <w:r w:rsidRPr="0087303B">
        <w:rPr>
          <w:rFonts w:hint="cs"/>
          <w:rtl/>
        </w:rPr>
        <w:t>‌</w:t>
      </w:r>
      <w:r w:rsidRPr="0087303B">
        <w:rPr>
          <w:rtl/>
        </w:rPr>
        <w:t>کردیم، بچه</w:t>
      </w:r>
      <w:r w:rsidRPr="0087303B">
        <w:rPr>
          <w:rFonts w:hint="cs"/>
          <w:rtl/>
        </w:rPr>
        <w:t xml:space="preserve">‌ </w:t>
      </w:r>
      <w:r w:rsidRPr="0087303B">
        <w:rPr>
          <w:rtl/>
        </w:rPr>
        <w:t>هربار بیاد در اتاق جغرافیا بشینه این رو می</w:t>
      </w:r>
      <w:r w:rsidRPr="0087303B">
        <w:rPr>
          <w:rFonts w:hint="cs"/>
          <w:rtl/>
        </w:rPr>
        <w:t>‌</w:t>
      </w:r>
      <w:r w:rsidRPr="0087303B">
        <w:rPr>
          <w:rtl/>
        </w:rPr>
        <w:t>بینه، وقتی می</w:t>
      </w:r>
      <w:r w:rsidRPr="0087303B">
        <w:rPr>
          <w:rFonts w:hint="cs"/>
          <w:rtl/>
        </w:rPr>
        <w:t>‌</w:t>
      </w:r>
      <w:r w:rsidRPr="0087303B">
        <w:rPr>
          <w:rtl/>
        </w:rPr>
        <w:t>بینه دیگه نیازی به حفظ کردن نیست، محیط یادگیری ببینید چقدر تاثیر داره، معلم و دانش آموزها وارد اونجا می</w:t>
      </w:r>
      <w:r w:rsidRPr="0087303B">
        <w:rPr>
          <w:rFonts w:hint="cs"/>
          <w:rtl/>
        </w:rPr>
        <w:t>‌</w:t>
      </w:r>
      <w:r w:rsidRPr="0087303B">
        <w:rPr>
          <w:rtl/>
        </w:rPr>
        <w:t>شدند، برای دانش اموزان چهارم، پنجم، ششم خیلی خوب بود، کلاسی که از نظر رنگ و نور و در و دیوار و طراحی</w:t>
      </w:r>
      <w:r w:rsidRPr="0087303B">
        <w:rPr>
          <w:rFonts w:hint="cs"/>
          <w:rtl/>
        </w:rPr>
        <w:t>‌</w:t>
      </w:r>
      <w:r w:rsidRPr="0087303B">
        <w:rPr>
          <w:rtl/>
        </w:rPr>
        <w:t>ها یک ک</w:t>
      </w:r>
      <w:r w:rsidR="00E43A57">
        <w:rPr>
          <w:rFonts w:hint="cs"/>
          <w:rtl/>
        </w:rPr>
        <w:t>ل</w:t>
      </w:r>
      <w:r w:rsidRPr="0087303B">
        <w:rPr>
          <w:rtl/>
        </w:rPr>
        <w:t>اس خیلی خوبی بود.</w:t>
      </w:r>
      <w:r w:rsidR="00BE7FA3">
        <w:rPr>
          <w:rFonts w:cs="Calibri" w:hint="cs"/>
          <w:rtl/>
        </w:rPr>
        <w:t>"</w:t>
      </w:r>
    </w:p>
    <w:p w14:paraId="4F38C814" w14:textId="4142E642" w:rsidR="003F6471" w:rsidRDefault="001C7FF0" w:rsidP="00302BAA">
      <w:pPr>
        <w:pStyle w:val="ac"/>
        <w:rPr>
          <w:rtl/>
        </w:rPr>
      </w:pPr>
      <w:r>
        <w:drawing>
          <wp:anchor distT="0" distB="0" distL="114300" distR="114300" simplePos="0" relativeHeight="251660288" behindDoc="0" locked="0" layoutInCell="1" allowOverlap="1" wp14:anchorId="3A3A201C" wp14:editId="54213376">
            <wp:simplePos x="0" y="0"/>
            <wp:positionH relativeFrom="margin">
              <wp:posOffset>249698</wp:posOffset>
            </wp:positionH>
            <wp:positionV relativeFrom="margin">
              <wp:posOffset>659949</wp:posOffset>
            </wp:positionV>
            <wp:extent cx="2933700" cy="1719580"/>
            <wp:effectExtent l="0" t="0" r="0" b="0"/>
            <wp:wrapSquare wrapText="bothSides"/>
            <wp:docPr id="1211395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990" r="17142"/>
                    <a:stretch/>
                  </pic:blipFill>
                  <pic:spPr bwMode="auto">
                    <a:xfrm>
                      <a:off x="0" y="0"/>
                      <a:ext cx="2933700" cy="1719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97A9E">
        <w:rPr>
          <w:rFonts w:hint="cs"/>
          <w:rtl/>
        </w:rPr>
        <w:t xml:space="preserve">                                </w:t>
      </w:r>
      <w:r w:rsidR="003F6471">
        <w:rPr>
          <w:rFonts w:hint="cs"/>
          <w:rtl/>
        </w:rPr>
        <w:t xml:space="preserve"> </w:t>
      </w:r>
    </w:p>
    <w:p w14:paraId="76B753B0" w14:textId="77777777" w:rsidR="001C7FF0" w:rsidRDefault="001C7FF0" w:rsidP="00302BAA">
      <w:pPr>
        <w:pStyle w:val="ac"/>
        <w:rPr>
          <w:rtl/>
        </w:rPr>
      </w:pPr>
      <w:r>
        <w:drawing>
          <wp:anchor distT="0" distB="0" distL="114300" distR="114300" simplePos="0" relativeHeight="251661312" behindDoc="1" locked="0" layoutInCell="1" allowOverlap="1" wp14:anchorId="13D5E71B" wp14:editId="18C0158E">
            <wp:simplePos x="0" y="0"/>
            <wp:positionH relativeFrom="margin">
              <wp:posOffset>3231822</wp:posOffset>
            </wp:positionH>
            <wp:positionV relativeFrom="margin">
              <wp:posOffset>1184664</wp:posOffset>
            </wp:positionV>
            <wp:extent cx="2571115" cy="1579245"/>
            <wp:effectExtent l="0" t="495300" r="0" b="478155"/>
            <wp:wrapNone/>
            <wp:docPr id="1254628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097" r="19562"/>
                    <a:stretch/>
                  </pic:blipFill>
                  <pic:spPr bwMode="auto">
                    <a:xfrm rot="5400000">
                      <a:off x="0" y="0"/>
                      <a:ext cx="2571115" cy="1579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7A9E">
        <w:rPr>
          <w:rFonts w:hint="cs"/>
          <w:rtl/>
        </w:rPr>
        <w:t xml:space="preserve">                                         </w:t>
      </w:r>
    </w:p>
    <w:p w14:paraId="4A561327" w14:textId="77777777" w:rsidR="001C7FF0" w:rsidRDefault="001C7FF0" w:rsidP="00302BAA">
      <w:pPr>
        <w:pStyle w:val="ac"/>
        <w:rPr>
          <w:rtl/>
        </w:rPr>
      </w:pPr>
    </w:p>
    <w:p w14:paraId="51214DE5" w14:textId="77777777" w:rsidR="001C7FF0" w:rsidRDefault="001C7FF0" w:rsidP="00302BAA">
      <w:pPr>
        <w:pStyle w:val="ac"/>
        <w:rPr>
          <w:rtl/>
        </w:rPr>
      </w:pPr>
    </w:p>
    <w:p w14:paraId="369FA371" w14:textId="77777777" w:rsidR="001C7FF0" w:rsidRDefault="001C7FF0" w:rsidP="00302BAA">
      <w:pPr>
        <w:pStyle w:val="ac"/>
        <w:rPr>
          <w:rtl/>
        </w:rPr>
      </w:pPr>
    </w:p>
    <w:p w14:paraId="19223C07" w14:textId="05B61DBE" w:rsidR="00E43A57" w:rsidRDefault="00997A9E" w:rsidP="00302BAA">
      <w:pPr>
        <w:pStyle w:val="ac"/>
        <w:rPr>
          <w:rtl/>
        </w:rPr>
      </w:pPr>
      <w:r>
        <w:rPr>
          <w:rFonts w:hint="cs"/>
          <w:rtl/>
        </w:rPr>
        <w:t xml:space="preserve"> </w:t>
      </w:r>
    </w:p>
    <w:p w14:paraId="65BC1BBA" w14:textId="67C52E55" w:rsidR="00062013" w:rsidRDefault="00062013" w:rsidP="001C7FF0">
      <w:pPr>
        <w:pStyle w:val="a0"/>
        <w:ind w:left="4813"/>
        <w:jc w:val="left"/>
      </w:pPr>
      <w:r>
        <w:rPr>
          <w:rFonts w:hint="cs"/>
          <w:rtl/>
        </w:rPr>
        <w:t xml:space="preserve"> </w:t>
      </w:r>
      <w:r w:rsidR="003B1545">
        <w:rPr>
          <w:rFonts w:hint="cs"/>
          <w:rtl/>
        </w:rPr>
        <w:t>طرح نقشه‌ی جهان</w:t>
      </w:r>
      <w:r>
        <w:rPr>
          <w:rFonts w:hint="cs"/>
          <w:rtl/>
        </w:rPr>
        <w:t xml:space="preserve">                                                                                                 </w:t>
      </w:r>
    </w:p>
    <w:p w14:paraId="421D8C67" w14:textId="4D8970DD" w:rsidR="00D46225" w:rsidRDefault="00D46225" w:rsidP="001C7FF0">
      <w:pPr>
        <w:pStyle w:val="a0"/>
        <w:jc w:val="left"/>
        <w:rPr>
          <w:rtl/>
        </w:rPr>
      </w:pPr>
      <w:r>
        <w:rPr>
          <w:rFonts w:hint="cs"/>
          <w:rtl/>
        </w:rPr>
        <w:t>منظومه شمسی متحرک</w:t>
      </w:r>
    </w:p>
    <w:p w14:paraId="3A970A81" w14:textId="77777777" w:rsidR="001C7FF0" w:rsidRDefault="001C7FF0" w:rsidP="00302BAA">
      <w:pPr>
        <w:pStyle w:val="ac"/>
        <w:rPr>
          <w:rtl/>
        </w:rPr>
      </w:pPr>
    </w:p>
    <w:p w14:paraId="07D292FF" w14:textId="4986271B" w:rsidR="00B63AC2" w:rsidRDefault="009F7A5B" w:rsidP="004E07A2">
      <w:pPr>
        <w:pStyle w:val="1-1-1-1"/>
      </w:pPr>
      <w:r>
        <w:rPr>
          <w:rFonts w:hint="cs"/>
          <w:rtl/>
        </w:rPr>
        <w:t>تعبیه‌ی محلی برای نصب کارهای بچه‌ها روی دیوار</w:t>
      </w:r>
    </w:p>
    <w:p w14:paraId="4E6C97DA" w14:textId="61F3D201" w:rsidR="001C5443" w:rsidRDefault="001C5443" w:rsidP="00302BAA">
      <w:pPr>
        <w:pStyle w:val="ac"/>
        <w:rPr>
          <w:rtl/>
        </w:rPr>
      </w:pPr>
      <w:r>
        <w:rPr>
          <w:rFonts w:hint="cs"/>
          <w:rtl/>
        </w:rPr>
        <w:t xml:space="preserve">کد 5: </w:t>
      </w:r>
      <w:r>
        <w:rPr>
          <w:rFonts w:cs="Calibri" w:hint="cs"/>
          <w:rtl/>
        </w:rPr>
        <w:t>"</w:t>
      </w:r>
      <w:r w:rsidRPr="001E1904">
        <w:rPr>
          <w:rtl/>
        </w:rPr>
        <w:t>اگر بچه</w:t>
      </w:r>
      <w:r>
        <w:rPr>
          <w:rFonts w:hint="cs"/>
          <w:rtl/>
        </w:rPr>
        <w:t>‌</w:t>
      </w:r>
      <w:r w:rsidRPr="001E1904">
        <w:rPr>
          <w:rtl/>
        </w:rPr>
        <w:t>ها کارکردهاشون رو روی دیوار می</w:t>
      </w:r>
      <w:r>
        <w:rPr>
          <w:rFonts w:hint="cs"/>
          <w:rtl/>
        </w:rPr>
        <w:t>‌</w:t>
      </w:r>
      <w:r w:rsidRPr="001E1904">
        <w:rPr>
          <w:rtl/>
        </w:rPr>
        <w:t>بینن، نه تشویق و نه تنبیه، کارکردهاشون رو روی دیوار می</w:t>
      </w:r>
      <w:r>
        <w:rPr>
          <w:rFonts w:hint="cs"/>
          <w:rtl/>
        </w:rPr>
        <w:t>‌</w:t>
      </w:r>
      <w:r w:rsidRPr="001E1904">
        <w:rPr>
          <w:rtl/>
        </w:rPr>
        <w:t>بینن. براشون مهمه کارشون روی دیواره. ایجاد انگیزه می</w:t>
      </w:r>
      <w:r>
        <w:rPr>
          <w:rFonts w:hint="cs"/>
          <w:rtl/>
        </w:rPr>
        <w:t>‌</w:t>
      </w:r>
      <w:r w:rsidRPr="001E1904">
        <w:rPr>
          <w:rtl/>
        </w:rPr>
        <w:t>کنه.</w:t>
      </w:r>
      <w:r>
        <w:rPr>
          <w:rFonts w:hint="cs"/>
          <w:rtl/>
        </w:rPr>
        <w:t xml:space="preserve"> </w:t>
      </w:r>
      <w:r w:rsidRPr="001E1904">
        <w:rPr>
          <w:rtl/>
        </w:rPr>
        <w:t>شما الان توی همه</w:t>
      </w:r>
      <w:r>
        <w:rPr>
          <w:rtl/>
        </w:rPr>
        <w:t>‌ی</w:t>
      </w:r>
      <w:r w:rsidRPr="001E1904">
        <w:rPr>
          <w:rtl/>
        </w:rPr>
        <w:t xml:space="preserve"> کلاس</w:t>
      </w:r>
      <w:r>
        <w:rPr>
          <w:rFonts w:hint="cs"/>
          <w:rtl/>
        </w:rPr>
        <w:t>‌</w:t>
      </w:r>
      <w:r w:rsidRPr="001E1904">
        <w:rPr>
          <w:rtl/>
        </w:rPr>
        <w:t>های من وارد بشید حتما سقف تزئین شده است. حالا</w:t>
      </w:r>
      <w:r>
        <w:rPr>
          <w:rtl/>
        </w:rPr>
        <w:t>‌ی</w:t>
      </w:r>
      <w:r w:rsidRPr="001E1904">
        <w:rPr>
          <w:rtl/>
        </w:rPr>
        <w:t>ا با کار خود بچه</w:t>
      </w:r>
      <w:r>
        <w:rPr>
          <w:rtl/>
        </w:rPr>
        <w:t>‌ها</w:t>
      </w:r>
      <w:r w:rsidRPr="001E1904">
        <w:rPr>
          <w:rtl/>
        </w:rPr>
        <w:t>ست</w:t>
      </w:r>
      <w:r>
        <w:rPr>
          <w:rtl/>
        </w:rPr>
        <w:t>‌ی</w:t>
      </w:r>
      <w:r w:rsidRPr="001E1904">
        <w:rPr>
          <w:rtl/>
        </w:rPr>
        <w:t>ا آماده است</w:t>
      </w:r>
      <w:r>
        <w:rPr>
          <w:rtl/>
        </w:rPr>
        <w:t>‌ی</w:t>
      </w:r>
      <w:r w:rsidRPr="001E1904">
        <w:rPr>
          <w:rtl/>
        </w:rPr>
        <w:t>ا کار اولیائشونه. حتما روی دیوار کارکرد نقاشی بچه</w:t>
      </w:r>
      <w:r>
        <w:rPr>
          <w:rFonts w:hint="cs"/>
          <w:rtl/>
        </w:rPr>
        <w:t>‌</w:t>
      </w:r>
      <w:r w:rsidRPr="001E1904">
        <w:rPr>
          <w:rtl/>
        </w:rPr>
        <w:t>ها خورده، برگه</w:t>
      </w:r>
      <w:r>
        <w:rPr>
          <w:rFonts w:hint="cs"/>
          <w:rtl/>
        </w:rPr>
        <w:t>‌</w:t>
      </w:r>
      <w:r w:rsidRPr="001E1904">
        <w:rPr>
          <w:rtl/>
        </w:rPr>
        <w:t>ی نقاشی روی دیوار نیست. کارکرد عملی بچه</w:t>
      </w:r>
      <w:r>
        <w:rPr>
          <w:rFonts w:hint="cs"/>
          <w:rtl/>
        </w:rPr>
        <w:t>‌</w:t>
      </w:r>
      <w:r w:rsidRPr="001E1904">
        <w:rPr>
          <w:rtl/>
        </w:rPr>
        <w:t>هاست، دست سازه</w:t>
      </w:r>
      <w:r>
        <w:rPr>
          <w:rFonts w:hint="cs"/>
          <w:rtl/>
        </w:rPr>
        <w:t>‌</w:t>
      </w:r>
      <w:r w:rsidRPr="001E1904">
        <w:rPr>
          <w:rtl/>
        </w:rPr>
        <w:t>های خود بچه</w:t>
      </w:r>
      <w:r>
        <w:rPr>
          <w:rtl/>
        </w:rPr>
        <w:t>‌ها</w:t>
      </w:r>
      <w:r w:rsidRPr="001E1904">
        <w:rPr>
          <w:rtl/>
        </w:rPr>
        <w:t>ست.</w:t>
      </w:r>
    </w:p>
    <w:p w14:paraId="370A6D86" w14:textId="05CF3021" w:rsidR="001C5443" w:rsidRPr="00A15106" w:rsidRDefault="001C7FF0" w:rsidP="00302BAA">
      <w:pPr>
        <w:pStyle w:val="ac"/>
        <w:rPr>
          <w:rFonts w:cs="Calibri"/>
          <w:rtl/>
        </w:rPr>
      </w:pPr>
      <w:r>
        <w:rPr>
          <w:rFonts w:hint="cs"/>
          <w:rtl/>
        </w:rPr>
        <w:t xml:space="preserve">    </w:t>
      </w:r>
      <w:r w:rsidR="001C5443" w:rsidRPr="001E1904">
        <w:rPr>
          <w:rtl/>
        </w:rPr>
        <w:t>شما اتاق معاون من رو ببینید تمام کارهای بچه</w:t>
      </w:r>
      <w:r w:rsidR="001C5443">
        <w:rPr>
          <w:rFonts w:hint="cs"/>
          <w:rtl/>
        </w:rPr>
        <w:t>‌</w:t>
      </w:r>
      <w:r w:rsidR="001C5443" w:rsidRPr="001E1904">
        <w:rPr>
          <w:rtl/>
        </w:rPr>
        <w:t>ها روی دیواره. شاید شلوغ باشه ولی بچه</w:t>
      </w:r>
      <w:r w:rsidR="001C5443">
        <w:rPr>
          <w:rtl/>
        </w:rPr>
        <w:t>‌ها</w:t>
      </w:r>
      <w:r w:rsidR="001C5443" w:rsidRPr="001E1904">
        <w:rPr>
          <w:rtl/>
        </w:rPr>
        <w:t xml:space="preserve"> میان </w:t>
      </w:r>
      <w:r w:rsidR="001C5443">
        <w:rPr>
          <w:rtl/>
        </w:rPr>
        <w:t>می‌</w:t>
      </w:r>
      <w:r w:rsidR="001C5443" w:rsidRPr="001E1904">
        <w:rPr>
          <w:rtl/>
        </w:rPr>
        <w:t xml:space="preserve">بینن و لذت </w:t>
      </w:r>
      <w:r w:rsidR="001C5443">
        <w:rPr>
          <w:rtl/>
        </w:rPr>
        <w:t>می‌</w:t>
      </w:r>
      <w:r w:rsidR="001C5443" w:rsidRPr="001E1904">
        <w:rPr>
          <w:rtl/>
        </w:rPr>
        <w:t>برن. براشون مهمه که کار بچه روی دیواره. بچه</w:t>
      </w:r>
      <w:r w:rsidR="001C5443">
        <w:rPr>
          <w:rtl/>
        </w:rPr>
        <w:t>‌ها</w:t>
      </w:r>
      <w:r w:rsidR="001C5443" w:rsidRPr="001E1904">
        <w:rPr>
          <w:rtl/>
        </w:rPr>
        <w:t xml:space="preserve"> خیلی در تفکر انتزاعی نیستند که تشویق مهم باشه</w:t>
      </w:r>
      <w:r w:rsidR="001C5443">
        <w:rPr>
          <w:rtl/>
        </w:rPr>
        <w:t>‌ی</w:t>
      </w:r>
      <w:r w:rsidR="001C5443" w:rsidRPr="001E1904">
        <w:rPr>
          <w:rtl/>
        </w:rPr>
        <w:t>ا معلم چیزی رو بگه</w:t>
      </w:r>
      <w:r w:rsidR="001C5443">
        <w:rPr>
          <w:rFonts w:hint="cs"/>
          <w:rtl/>
        </w:rPr>
        <w:t xml:space="preserve">. </w:t>
      </w:r>
      <w:r w:rsidR="001C5443" w:rsidRPr="001E1904">
        <w:rPr>
          <w:rtl/>
        </w:rPr>
        <w:t xml:space="preserve">اون چیزی که </w:t>
      </w:r>
      <w:r w:rsidR="001C5443">
        <w:rPr>
          <w:rtl/>
        </w:rPr>
        <w:t>می‌</w:t>
      </w:r>
      <w:r w:rsidR="001C5443" w:rsidRPr="001E1904">
        <w:rPr>
          <w:rtl/>
        </w:rPr>
        <w:t xml:space="preserve">بینن براشون مهمه. </w:t>
      </w:r>
      <w:r w:rsidR="001C5443">
        <w:rPr>
          <w:rtl/>
        </w:rPr>
        <w:t>می‌</w:t>
      </w:r>
      <w:r w:rsidR="001C5443" w:rsidRPr="001E1904">
        <w:rPr>
          <w:rtl/>
        </w:rPr>
        <w:t>بینه کارش رفته روی دیوار، معلم تشویقش کرده، نه جایزه. ما امسال</w:t>
      </w:r>
      <w:r w:rsidR="001C5443">
        <w:rPr>
          <w:rtl/>
        </w:rPr>
        <w:t>‌ی</w:t>
      </w:r>
      <w:r w:rsidR="001C5443" w:rsidRPr="001E1904">
        <w:rPr>
          <w:rtl/>
        </w:rPr>
        <w:t>ک طرحی هم داریم مساله محور، اصلا جایزه رو حذفش کردیم.</w:t>
      </w:r>
      <w:r w:rsidR="001C5443">
        <w:rPr>
          <w:rtl/>
        </w:rPr>
        <w:t>‌ی</w:t>
      </w:r>
      <w:r w:rsidR="001C5443" w:rsidRPr="001E1904">
        <w:rPr>
          <w:rtl/>
        </w:rPr>
        <w:t>عنی ما اصلا کمد جوایزمون بر خلاف بقیه</w:t>
      </w:r>
      <w:r w:rsidR="001C5443">
        <w:rPr>
          <w:rtl/>
        </w:rPr>
        <w:t>‌ی</w:t>
      </w:r>
      <w:r w:rsidR="001C5443" w:rsidRPr="001E1904">
        <w:rPr>
          <w:rtl/>
        </w:rPr>
        <w:t xml:space="preserve"> مدارس امسال خیلی باز نشد. سعی کردیم بچه</w:t>
      </w:r>
      <w:r w:rsidR="001C5443">
        <w:rPr>
          <w:rtl/>
        </w:rPr>
        <w:t>‌ها</w:t>
      </w:r>
      <w:r w:rsidR="001C5443" w:rsidRPr="001E1904">
        <w:rPr>
          <w:rtl/>
        </w:rPr>
        <w:t xml:space="preserve"> رو به مدل دیگه تشویق کنیم. کارها و کارکردشون تشویق میشه تا اینکه به جهت مادی و هدیه و </w:t>
      </w:r>
      <w:r w:rsidR="001C5443">
        <w:rPr>
          <w:rFonts w:hint="cs"/>
          <w:rtl/>
        </w:rPr>
        <w:t>غیره</w:t>
      </w:r>
      <w:r w:rsidR="001C5443" w:rsidRPr="001E1904">
        <w:rPr>
          <w:rtl/>
        </w:rPr>
        <w:t xml:space="preserve"> باشه.</w:t>
      </w:r>
      <w:r w:rsidR="001C5443">
        <w:rPr>
          <w:rFonts w:cs="Calibri" w:hint="cs"/>
          <w:rtl/>
        </w:rPr>
        <w:t>"</w:t>
      </w:r>
    </w:p>
    <w:p w14:paraId="12C9D574" w14:textId="77777777" w:rsidR="0013588A" w:rsidRDefault="0013588A" w:rsidP="00B63AC2">
      <w:pPr>
        <w:rPr>
          <w:rtl/>
          <w:lang w:bidi="ar-DZ"/>
        </w:rPr>
      </w:pPr>
    </w:p>
    <w:p w14:paraId="681C870D" w14:textId="76BF4211" w:rsidR="009F7A5B" w:rsidRDefault="009F7A5B" w:rsidP="00797E62">
      <w:pPr>
        <w:keepNext/>
        <w:jc w:val="center"/>
      </w:pPr>
      <w:r>
        <w:rPr>
          <w:rFonts w:hint="cs"/>
          <w:noProof/>
          <w:lang w:bidi="fa-IR"/>
        </w:rPr>
        <w:drawing>
          <wp:inline distT="0" distB="0" distL="0" distR="0" wp14:anchorId="26A8EE3C" wp14:editId="6ADB9B17">
            <wp:extent cx="3931920" cy="1771584"/>
            <wp:effectExtent l="0" t="0" r="0" b="0"/>
            <wp:docPr id="271477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54614" cy="1781809"/>
                    </a:xfrm>
                    <a:prstGeom prst="rect">
                      <a:avLst/>
                    </a:prstGeom>
                    <a:noFill/>
                    <a:ln>
                      <a:noFill/>
                    </a:ln>
                  </pic:spPr>
                </pic:pic>
              </a:graphicData>
            </a:graphic>
          </wp:inline>
        </w:drawing>
      </w:r>
    </w:p>
    <w:p w14:paraId="250EFEA0" w14:textId="5DFAB78D" w:rsidR="003A75EB" w:rsidRDefault="009F7A5B" w:rsidP="001C7FF0">
      <w:pPr>
        <w:pStyle w:val="a0"/>
        <w:ind w:left="2113"/>
        <w:jc w:val="left"/>
        <w:rPr>
          <w:lang w:bidi="ar-DZ"/>
        </w:rPr>
      </w:pPr>
      <w:r>
        <w:rPr>
          <w:rFonts w:hint="cs"/>
          <w:rtl/>
        </w:rPr>
        <w:t>این دیوار مخصوص نصب کارهای بچه‌ها قرارداده شده است.</w:t>
      </w:r>
    </w:p>
    <w:p w14:paraId="55CC1ABD" w14:textId="40700E84" w:rsidR="00CE2E9F" w:rsidRDefault="00CE2E9F" w:rsidP="001C7FF0">
      <w:pPr>
        <w:jc w:val="center"/>
        <w:rPr>
          <w:rtl/>
          <w:lang w:bidi="ar-DZ"/>
        </w:rPr>
      </w:pPr>
      <w:r>
        <w:rPr>
          <w:noProof/>
        </w:rPr>
        <w:drawing>
          <wp:inline distT="0" distB="0" distL="0" distR="0" wp14:anchorId="0C72B3AF" wp14:editId="12A433C4">
            <wp:extent cx="4038600" cy="1817203"/>
            <wp:effectExtent l="0" t="0" r="0" b="0"/>
            <wp:docPr id="10938899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44671" cy="1819935"/>
                    </a:xfrm>
                    <a:prstGeom prst="rect">
                      <a:avLst/>
                    </a:prstGeom>
                    <a:noFill/>
                    <a:ln>
                      <a:noFill/>
                    </a:ln>
                  </pic:spPr>
                </pic:pic>
              </a:graphicData>
            </a:graphic>
          </wp:inline>
        </w:drawing>
      </w:r>
    </w:p>
    <w:p w14:paraId="6B46B652" w14:textId="1D331EB8" w:rsidR="00CE2E9F" w:rsidRDefault="00CE2E9F" w:rsidP="00BF4B5B">
      <w:pPr>
        <w:pStyle w:val="a0"/>
      </w:pPr>
    </w:p>
    <w:p w14:paraId="35D8A509" w14:textId="6426304F" w:rsidR="00C04CAA" w:rsidRDefault="00510829" w:rsidP="001C7FF0">
      <w:pPr>
        <w:pStyle w:val="1-1-1-1"/>
        <w:rPr>
          <w:rtl/>
        </w:rPr>
      </w:pPr>
      <w:r>
        <w:rPr>
          <w:rFonts w:hint="cs"/>
          <w:rtl/>
        </w:rPr>
        <w:t>طراحی نمازخانه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1C7FF0" w14:paraId="1B92A9D7" w14:textId="77777777" w:rsidTr="001C7FF0">
        <w:tc>
          <w:tcPr>
            <w:tcW w:w="8719" w:type="dxa"/>
          </w:tcPr>
          <w:p w14:paraId="7C672210" w14:textId="7BF57AA8" w:rsidR="001C7FF0" w:rsidRDefault="001C7FF0" w:rsidP="001C7FF0">
            <w:pPr>
              <w:jc w:val="center"/>
              <w:rPr>
                <w:rtl/>
              </w:rPr>
            </w:pPr>
            <w:r>
              <w:rPr>
                <w:noProof/>
                <w:rtl/>
                <w:lang w:val="fa-IR"/>
              </w:rPr>
              <w:drawing>
                <wp:inline distT="0" distB="0" distL="0" distR="0" wp14:anchorId="5F9B5337" wp14:editId="78760CC5">
                  <wp:extent cx="3769376" cy="1696064"/>
                  <wp:effectExtent l="0" t="0" r="0" b="0"/>
                  <wp:docPr id="4797858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85817" name="Picture 47978581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75703" cy="1698911"/>
                          </a:xfrm>
                          <a:prstGeom prst="rect">
                            <a:avLst/>
                          </a:prstGeom>
                        </pic:spPr>
                      </pic:pic>
                    </a:graphicData>
                  </a:graphic>
                </wp:inline>
              </w:drawing>
            </w:r>
          </w:p>
        </w:tc>
      </w:tr>
      <w:tr w:rsidR="001C7FF0" w14:paraId="2964B440" w14:textId="77777777" w:rsidTr="001C7FF0">
        <w:tc>
          <w:tcPr>
            <w:tcW w:w="8719" w:type="dxa"/>
          </w:tcPr>
          <w:p w14:paraId="648A517A" w14:textId="450A4BA6" w:rsidR="001C7FF0" w:rsidRDefault="001C7FF0" w:rsidP="001C7FF0">
            <w:pPr>
              <w:pStyle w:val="a0"/>
              <w:jc w:val="left"/>
              <w:rPr>
                <w:noProof/>
                <w:rtl/>
              </w:rPr>
            </w:pPr>
            <w:r>
              <w:rPr>
                <w:rFonts w:hint="cs"/>
                <w:rtl/>
              </w:rPr>
              <w:t>نمازخانه رنگی رنگی</w:t>
            </w:r>
          </w:p>
        </w:tc>
      </w:tr>
    </w:tbl>
    <w:p w14:paraId="0ED19578" w14:textId="4182DD77" w:rsidR="009F7972" w:rsidRDefault="009F7972" w:rsidP="00302BAA">
      <w:pPr>
        <w:pStyle w:val="ac"/>
        <w:rPr>
          <w:rtl/>
        </w:rPr>
      </w:pPr>
    </w:p>
    <w:p w14:paraId="3A6CC61A" w14:textId="3BC1BE5E" w:rsidR="00BF4B5B" w:rsidRDefault="00BF4B5B" w:rsidP="00302BAA">
      <w:pPr>
        <w:pStyle w:val="ac"/>
        <w:rPr>
          <w:rtl/>
        </w:rPr>
      </w:pPr>
    </w:p>
    <w:p w14:paraId="1F529CA6" w14:textId="48AEA5A3" w:rsidR="00BF4B5B" w:rsidRDefault="00BF4B5B" w:rsidP="00302BAA">
      <w:pPr>
        <w:pStyle w:val="ac"/>
        <w:rPr>
          <w:rtl/>
        </w:rPr>
      </w:pPr>
    </w:p>
    <w:p w14:paraId="1130EBEC" w14:textId="3E902788" w:rsidR="00E12582" w:rsidRDefault="00E12582" w:rsidP="00302BAA">
      <w:pPr>
        <w:pStyle w:val="ac"/>
        <w:rPr>
          <w:rtl/>
        </w:rPr>
      </w:pPr>
    </w:p>
    <w:p w14:paraId="61AC5AED" w14:textId="77777777" w:rsidR="00E12582" w:rsidRDefault="00E12582" w:rsidP="00302BAA">
      <w:pPr>
        <w:pStyle w:val="ac"/>
        <w:rPr>
          <w:rtl/>
        </w:rPr>
      </w:pPr>
    </w:p>
    <w:p w14:paraId="15F41422" w14:textId="1396087F" w:rsidR="00BF4B5B" w:rsidRDefault="00E12582" w:rsidP="004E07A2">
      <w:pPr>
        <w:pStyle w:val="1-1-1-1"/>
        <w:rPr>
          <w:rtl/>
        </w:rPr>
      </w:pPr>
      <w:r>
        <w:rPr>
          <w:noProof/>
        </w:rPr>
        <w:drawing>
          <wp:anchor distT="0" distB="0" distL="114300" distR="114300" simplePos="0" relativeHeight="251662336" behindDoc="0" locked="0" layoutInCell="1" allowOverlap="1" wp14:anchorId="3BE008F6" wp14:editId="1C079A57">
            <wp:simplePos x="0" y="0"/>
            <wp:positionH relativeFrom="margin">
              <wp:posOffset>-915670</wp:posOffset>
            </wp:positionH>
            <wp:positionV relativeFrom="margin">
              <wp:posOffset>1362075</wp:posOffset>
            </wp:positionV>
            <wp:extent cx="4065270" cy="1831340"/>
            <wp:effectExtent l="0" t="1123950" r="0" b="1102360"/>
            <wp:wrapSquare wrapText="bothSides"/>
            <wp:docPr id="1780204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4065270" cy="1831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8823924" wp14:editId="333A06BC">
            <wp:simplePos x="0" y="0"/>
            <wp:positionH relativeFrom="margin">
              <wp:posOffset>2505710</wp:posOffset>
            </wp:positionH>
            <wp:positionV relativeFrom="margin">
              <wp:posOffset>554990</wp:posOffset>
            </wp:positionV>
            <wp:extent cx="3764280" cy="2430780"/>
            <wp:effectExtent l="0" t="0" r="0" b="0"/>
            <wp:wrapSquare wrapText="bothSides"/>
            <wp:docPr id="363432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435" r="5790"/>
                    <a:stretch/>
                  </pic:blipFill>
                  <pic:spPr bwMode="auto">
                    <a:xfrm>
                      <a:off x="0" y="0"/>
                      <a:ext cx="3764280" cy="2430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F4B5B">
        <w:rPr>
          <w:rFonts w:hint="cs"/>
          <w:rtl/>
        </w:rPr>
        <w:t>طراحی کتابخانه</w:t>
      </w:r>
    </w:p>
    <w:p w14:paraId="4FB51DB0" w14:textId="5308F7B5" w:rsidR="00BF4B5B" w:rsidRDefault="00BF4B5B" w:rsidP="00302BAA">
      <w:pPr>
        <w:pStyle w:val="ac"/>
        <w:rPr>
          <w:rtl/>
        </w:rPr>
      </w:pPr>
    </w:p>
    <w:p w14:paraId="3BBC041A" w14:textId="707B8427" w:rsidR="00BF4B5B" w:rsidRDefault="00BF4B5B" w:rsidP="001C7FF0">
      <w:pPr>
        <w:pStyle w:val="a0"/>
        <w:ind w:left="673"/>
        <w:rPr>
          <w:rtl/>
        </w:rPr>
      </w:pPr>
      <w:r>
        <w:rPr>
          <w:rFonts w:hint="cs"/>
          <w:rtl/>
        </w:rPr>
        <w:t>کتابخانه تعاملی</w:t>
      </w:r>
    </w:p>
    <w:p w14:paraId="5C036B5D" w14:textId="45B74C44" w:rsidR="00636661" w:rsidRDefault="00636661" w:rsidP="00302BAA">
      <w:pPr>
        <w:pStyle w:val="ac"/>
        <w:rPr>
          <w:rtl/>
        </w:rPr>
      </w:pPr>
    </w:p>
    <w:p w14:paraId="66F4B4C6" w14:textId="637BAE0F" w:rsidR="00960311" w:rsidRDefault="005D4DD6" w:rsidP="004E07A2">
      <w:pPr>
        <w:pStyle w:val="1-1-1-1"/>
        <w:rPr>
          <w:rtl/>
        </w:rPr>
      </w:pPr>
      <w:r>
        <w:rPr>
          <w:rFonts w:hint="cs"/>
          <w:rtl/>
        </w:rPr>
        <w:t>کلاس‌های تعاملی</w:t>
      </w:r>
    </w:p>
    <w:p w14:paraId="45E8713C" w14:textId="46C4FF8A" w:rsidR="00A940B3" w:rsidRDefault="00A940B3" w:rsidP="001C7FF0">
      <w:pPr>
        <w:jc w:val="center"/>
      </w:pPr>
      <w:r>
        <w:rPr>
          <w:noProof/>
        </w:rPr>
        <w:drawing>
          <wp:inline distT="0" distB="0" distL="0" distR="0" wp14:anchorId="58C52D9C" wp14:editId="772F3ABD">
            <wp:extent cx="4419600" cy="1991317"/>
            <wp:effectExtent l="0" t="0" r="0" b="0"/>
            <wp:docPr id="14237889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21218" cy="1992046"/>
                    </a:xfrm>
                    <a:prstGeom prst="rect">
                      <a:avLst/>
                    </a:prstGeom>
                    <a:noFill/>
                    <a:ln>
                      <a:noFill/>
                    </a:ln>
                  </pic:spPr>
                </pic:pic>
              </a:graphicData>
            </a:graphic>
          </wp:inline>
        </w:drawing>
      </w:r>
    </w:p>
    <w:p w14:paraId="7C1A67D6" w14:textId="0E46C8EA" w:rsidR="00A940B3" w:rsidRPr="00B223EB" w:rsidRDefault="00CC0C44" w:rsidP="001C7FF0">
      <w:pPr>
        <w:pStyle w:val="a0"/>
        <w:jc w:val="left"/>
      </w:pPr>
      <w:r>
        <w:rPr>
          <w:rFonts w:asciiTheme="minorHAnsi" w:hAnsiTheme="minorHAnsi" w:hint="cs"/>
          <w:rtl/>
          <w:lang w:bidi="fa-IR"/>
        </w:rPr>
        <w:t>کلاس تعاملی</w:t>
      </w:r>
    </w:p>
    <w:p w14:paraId="24E23B2C" w14:textId="2F614609" w:rsidR="00B223EB" w:rsidRPr="008B3751" w:rsidRDefault="008B3751" w:rsidP="00302BAA">
      <w:pPr>
        <w:pStyle w:val="ac"/>
        <w:rPr>
          <w:rFonts w:cs="Calibri"/>
          <w:lang w:bidi="ar-BH"/>
        </w:rPr>
      </w:pPr>
      <w:r>
        <w:rPr>
          <w:rFonts w:asciiTheme="minorHAnsi" w:hAnsiTheme="minorHAnsi" w:hint="cs"/>
          <w:rtl/>
        </w:rPr>
        <w:t xml:space="preserve">کد 12: </w:t>
      </w:r>
      <w:r>
        <w:rPr>
          <w:rFonts w:asciiTheme="minorHAnsi" w:hAnsiTheme="minorHAnsi" w:cs="Calibri" w:hint="cs"/>
          <w:rtl/>
        </w:rPr>
        <w:t>"</w:t>
      </w:r>
      <w:r>
        <w:rPr>
          <w:rtl/>
        </w:rPr>
        <w:t>در پایه</w:t>
      </w:r>
      <w:r>
        <w:rPr>
          <w:rFonts w:hint="cs"/>
          <w:rtl/>
        </w:rPr>
        <w:t>‌</w:t>
      </w:r>
      <w:r>
        <w:rPr>
          <w:rtl/>
        </w:rPr>
        <w:t>ی سوم دارم می</w:t>
      </w:r>
      <w:r>
        <w:rPr>
          <w:rFonts w:hint="cs"/>
          <w:rtl/>
        </w:rPr>
        <w:t>‌</w:t>
      </w:r>
      <w:r>
        <w:rPr>
          <w:rtl/>
        </w:rPr>
        <w:t>بینم که اون اسم کلمه</w:t>
      </w:r>
      <w:r>
        <w:rPr>
          <w:rFonts w:hint="cs"/>
          <w:rtl/>
        </w:rPr>
        <w:t>‌</w:t>
      </w:r>
      <w:r>
        <w:rPr>
          <w:rtl/>
        </w:rPr>
        <w:t>ی همیاری رو بچه</w:t>
      </w:r>
      <w:r>
        <w:rPr>
          <w:rFonts w:hint="cs"/>
          <w:rtl/>
        </w:rPr>
        <w:t>‌</w:t>
      </w:r>
      <w:r>
        <w:rPr>
          <w:rtl/>
        </w:rPr>
        <w:t>ها دارن مف</w:t>
      </w:r>
      <w:r>
        <w:rPr>
          <w:rFonts w:hint="cs"/>
          <w:rtl/>
        </w:rPr>
        <w:t>ه</w:t>
      </w:r>
      <w:r>
        <w:rPr>
          <w:rtl/>
        </w:rPr>
        <w:t>ومش رو می</w:t>
      </w:r>
      <w:r>
        <w:rPr>
          <w:rFonts w:hint="cs"/>
          <w:rtl/>
        </w:rPr>
        <w:t>‌</w:t>
      </w:r>
      <w:r>
        <w:rPr>
          <w:rtl/>
        </w:rPr>
        <w:t>فهمن. مثلا ما همیاری داریم معلمش تم کلاسش زنبوره. بخاطر اینکه زنبورها دسته</w:t>
      </w:r>
      <w:r>
        <w:rPr>
          <w:rFonts w:hint="cs"/>
          <w:rtl/>
        </w:rPr>
        <w:t>‌</w:t>
      </w:r>
      <w:r>
        <w:rPr>
          <w:rtl/>
        </w:rPr>
        <w:t>جمعی دارن زندگی می</w:t>
      </w:r>
      <w:r>
        <w:rPr>
          <w:rFonts w:hint="cs"/>
          <w:rtl/>
        </w:rPr>
        <w:t>‌</w:t>
      </w:r>
      <w:r>
        <w:rPr>
          <w:rtl/>
        </w:rPr>
        <w:t>کنن. یک دیوار کلاسشون رو کندوی زنبور عسل گذاشته و همه</w:t>
      </w:r>
      <w:r>
        <w:rPr>
          <w:rFonts w:hint="cs"/>
          <w:rtl/>
        </w:rPr>
        <w:t>‌</w:t>
      </w:r>
      <w:r>
        <w:rPr>
          <w:rtl/>
        </w:rPr>
        <w:t>اش داره به بچه</w:t>
      </w:r>
      <w:r>
        <w:rPr>
          <w:rFonts w:hint="cs"/>
          <w:rtl/>
        </w:rPr>
        <w:t>‌</w:t>
      </w:r>
      <w:r>
        <w:rPr>
          <w:rtl/>
        </w:rPr>
        <w:t>ها میگه شما همه با</w:t>
      </w:r>
      <w:r>
        <w:rPr>
          <w:rFonts w:hint="cs"/>
          <w:rtl/>
        </w:rPr>
        <w:t xml:space="preserve"> </w:t>
      </w:r>
      <w:r>
        <w:rPr>
          <w:rtl/>
        </w:rPr>
        <w:t>هم، من هم همیشه بهشون میگم بچه ها ما کوهنوردیم، ما همه باهم یه تیم کوهنوردی با</w:t>
      </w:r>
      <w:r>
        <w:rPr>
          <w:rFonts w:hint="cs"/>
          <w:rtl/>
        </w:rPr>
        <w:t xml:space="preserve"> </w:t>
      </w:r>
      <w:r>
        <w:rPr>
          <w:rtl/>
        </w:rPr>
        <w:t>هم باید بریم اون بالا. یکیمون اون ته می</w:t>
      </w:r>
      <w:r>
        <w:rPr>
          <w:rFonts w:hint="cs"/>
          <w:rtl/>
        </w:rPr>
        <w:t>‌</w:t>
      </w:r>
      <w:r>
        <w:rPr>
          <w:rtl/>
        </w:rPr>
        <w:t>مونه ما باید بریم بیاریمش. نمی</w:t>
      </w:r>
      <w:r>
        <w:rPr>
          <w:rFonts w:hint="cs"/>
          <w:rtl/>
        </w:rPr>
        <w:t>‌</w:t>
      </w:r>
      <w:r>
        <w:rPr>
          <w:rtl/>
        </w:rPr>
        <w:t>تونیم بگیم ما دونده</w:t>
      </w:r>
      <w:r>
        <w:rPr>
          <w:rFonts w:hint="cs"/>
          <w:rtl/>
        </w:rPr>
        <w:t>‌</w:t>
      </w:r>
      <w:r>
        <w:rPr>
          <w:rtl/>
        </w:rPr>
        <w:t>ایم هرکی زودتر برسه. اسم مدرسه</w:t>
      </w:r>
      <w:r>
        <w:rPr>
          <w:rFonts w:hint="cs"/>
          <w:rtl/>
        </w:rPr>
        <w:t>‌</w:t>
      </w:r>
      <w:r>
        <w:rPr>
          <w:rtl/>
        </w:rPr>
        <w:t>ی ما دبستان زیبای جنت گذاشتیم و همه</w:t>
      </w:r>
      <w:r>
        <w:rPr>
          <w:rFonts w:hint="cs"/>
          <w:rtl/>
        </w:rPr>
        <w:t>‌</w:t>
      </w:r>
      <w:r>
        <w:rPr>
          <w:rtl/>
        </w:rPr>
        <w:t>جا هم داریم می</w:t>
      </w:r>
      <w:r>
        <w:rPr>
          <w:rFonts w:hint="cs"/>
          <w:rtl/>
        </w:rPr>
        <w:t>‌</w:t>
      </w:r>
      <w:r>
        <w:rPr>
          <w:rtl/>
        </w:rPr>
        <w:t>نویسیم. برای اینکه به اون زیبایی برسیم باید همه تلاش کنیم. همه</w:t>
      </w:r>
      <w:r>
        <w:rPr>
          <w:rFonts w:hint="cs"/>
          <w:rtl/>
        </w:rPr>
        <w:t>‌</w:t>
      </w:r>
      <w:r>
        <w:rPr>
          <w:rtl/>
        </w:rPr>
        <w:t>اش توی فکر</w:t>
      </w:r>
      <w:r>
        <w:rPr>
          <w:rFonts w:hint="cs"/>
          <w:rtl/>
        </w:rPr>
        <w:t>م</w:t>
      </w:r>
      <w:r>
        <w:rPr>
          <w:rtl/>
        </w:rPr>
        <w:t xml:space="preserve"> اینه که کاش بتونیم به بچه</w:t>
      </w:r>
      <w:r>
        <w:rPr>
          <w:rFonts w:hint="cs"/>
          <w:rtl/>
        </w:rPr>
        <w:t>‌</w:t>
      </w:r>
      <w:r>
        <w:rPr>
          <w:rtl/>
        </w:rPr>
        <w:t>ها کار تیمی رو یاد بدیم و بعدش نتیجه</w:t>
      </w:r>
      <w:r>
        <w:rPr>
          <w:rFonts w:hint="cs"/>
          <w:rtl/>
        </w:rPr>
        <w:t>‌</w:t>
      </w:r>
      <w:r>
        <w:rPr>
          <w:rtl/>
        </w:rPr>
        <w:t>اش رو در سال</w:t>
      </w:r>
      <w:r>
        <w:rPr>
          <w:rFonts w:hint="cs"/>
          <w:rtl/>
        </w:rPr>
        <w:t>‌</w:t>
      </w:r>
      <w:r>
        <w:rPr>
          <w:rtl/>
        </w:rPr>
        <w:t>های بعد می</w:t>
      </w:r>
      <w:r>
        <w:rPr>
          <w:rFonts w:hint="cs"/>
          <w:rtl/>
        </w:rPr>
        <w:t>‌</w:t>
      </w:r>
      <w:r>
        <w:rPr>
          <w:rtl/>
        </w:rPr>
        <w:t>بینیم. ما الان فقط پایه</w:t>
      </w:r>
      <w:r>
        <w:rPr>
          <w:rFonts w:hint="cs"/>
          <w:rtl/>
        </w:rPr>
        <w:t>‌</w:t>
      </w:r>
      <w:r>
        <w:rPr>
          <w:rtl/>
        </w:rPr>
        <w:t>ریزی می</w:t>
      </w:r>
      <w:r>
        <w:rPr>
          <w:rFonts w:hint="cs"/>
          <w:rtl/>
        </w:rPr>
        <w:t>‌</w:t>
      </w:r>
      <w:r>
        <w:rPr>
          <w:rtl/>
        </w:rPr>
        <w:t>کنیم کار خاصی نمی</w:t>
      </w:r>
      <w:r>
        <w:rPr>
          <w:rFonts w:hint="cs"/>
          <w:rtl/>
        </w:rPr>
        <w:t>‌</w:t>
      </w:r>
      <w:r>
        <w:rPr>
          <w:rtl/>
        </w:rPr>
        <w:t>کنیم.</w:t>
      </w:r>
      <w:r>
        <w:rPr>
          <w:rFonts w:cs="Calibri" w:hint="cs"/>
          <w:rtl/>
        </w:rPr>
        <w:t>"</w:t>
      </w:r>
    </w:p>
    <w:p w14:paraId="61B43BA7" w14:textId="4F8D2CBF" w:rsidR="008B3751" w:rsidRDefault="00A243B4" w:rsidP="00302BAA">
      <w:pPr>
        <w:pStyle w:val="ac"/>
        <w:rPr>
          <w:rtl/>
        </w:rPr>
      </w:pPr>
      <w:r>
        <w:drawing>
          <wp:anchor distT="0" distB="0" distL="114300" distR="114300" simplePos="0" relativeHeight="251667456" behindDoc="0" locked="0" layoutInCell="1" allowOverlap="1" wp14:anchorId="2227C71D" wp14:editId="08B32CF9">
            <wp:simplePos x="0" y="0"/>
            <wp:positionH relativeFrom="margin">
              <wp:posOffset>-146050</wp:posOffset>
            </wp:positionH>
            <wp:positionV relativeFrom="margin">
              <wp:posOffset>1056005</wp:posOffset>
            </wp:positionV>
            <wp:extent cx="3764280" cy="2118360"/>
            <wp:effectExtent l="0" t="0" r="0" b="0"/>
            <wp:wrapSquare wrapText="bothSides"/>
            <wp:docPr id="5721695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64280" cy="211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642FA8" w14:textId="22F94307" w:rsidR="008B3751" w:rsidRDefault="008B3751" w:rsidP="00302BAA">
      <w:pPr>
        <w:pStyle w:val="ac"/>
        <w:rPr>
          <w:rtl/>
        </w:rPr>
      </w:pPr>
    </w:p>
    <w:p w14:paraId="15AD941A" w14:textId="77777777" w:rsidR="00A243B4" w:rsidRDefault="00A243B4" w:rsidP="00302BAA">
      <w:pPr>
        <w:pStyle w:val="ac"/>
        <w:rPr>
          <w:rtl/>
        </w:rPr>
      </w:pPr>
    </w:p>
    <w:p w14:paraId="5C93DB9A" w14:textId="7351B846" w:rsidR="006443FE" w:rsidRDefault="00235A59" w:rsidP="00A243B4">
      <w:pPr>
        <w:pStyle w:val="a0"/>
        <w:ind w:left="-587"/>
        <w:rPr>
          <w:rtl/>
        </w:rPr>
      </w:pPr>
      <w:r>
        <w:rPr>
          <w:rFonts w:hint="cs"/>
          <w:rtl/>
        </w:rPr>
        <w:t>تم کلاس زنبور</w:t>
      </w:r>
    </w:p>
    <w:p w14:paraId="48F59335" w14:textId="77777777" w:rsidR="00235A59" w:rsidRDefault="00235A59" w:rsidP="00302BAA">
      <w:pPr>
        <w:pStyle w:val="ac"/>
        <w:rPr>
          <w:rtl/>
        </w:rPr>
      </w:pPr>
    </w:p>
    <w:p w14:paraId="4DEBF3CD" w14:textId="77777777" w:rsidR="00235A59" w:rsidRDefault="00235A59" w:rsidP="00302BAA">
      <w:pPr>
        <w:pStyle w:val="ac"/>
        <w:rPr>
          <w:rtl/>
        </w:rPr>
      </w:pPr>
    </w:p>
    <w:p w14:paraId="1EC8E92B" w14:textId="77777777" w:rsidR="00235A59" w:rsidRDefault="00235A59" w:rsidP="00302BAA">
      <w:pPr>
        <w:pStyle w:val="ac"/>
        <w:rPr>
          <w:rtl/>
        </w:rPr>
      </w:pPr>
    </w:p>
    <w:p w14:paraId="1129DA4D" w14:textId="6FF4D629" w:rsidR="000B0033" w:rsidRDefault="001F6FA9" w:rsidP="004E07A2">
      <w:pPr>
        <w:pStyle w:val="1-1-1-1"/>
        <w:rPr>
          <w:rtl/>
        </w:rPr>
      </w:pPr>
      <w:r>
        <w:rPr>
          <w:rFonts w:hint="cs"/>
          <w:rtl/>
        </w:rPr>
        <w:t>ت</w:t>
      </w:r>
      <w:r w:rsidR="006D413C">
        <w:rPr>
          <w:rFonts w:hint="cs"/>
          <w:rtl/>
        </w:rPr>
        <w:t>زئین دیوار حیاط مدرسه با وسایل بازیافتی</w:t>
      </w:r>
    </w:p>
    <w:p w14:paraId="2C9837F6" w14:textId="1268CB6B" w:rsidR="009862D4" w:rsidRPr="00BE7FA3" w:rsidRDefault="0031211D" w:rsidP="00302BAA">
      <w:pPr>
        <w:pStyle w:val="ac"/>
        <w:rPr>
          <w:rFonts w:cs="Calibri"/>
          <w:rtl/>
        </w:rPr>
      </w:pPr>
      <w:r>
        <w:drawing>
          <wp:anchor distT="0" distB="0" distL="114300" distR="114300" simplePos="0" relativeHeight="251663360" behindDoc="0" locked="0" layoutInCell="1" allowOverlap="1" wp14:anchorId="40130007" wp14:editId="6AB8C675">
            <wp:simplePos x="0" y="0"/>
            <wp:positionH relativeFrom="margin">
              <wp:posOffset>219710</wp:posOffset>
            </wp:positionH>
            <wp:positionV relativeFrom="margin">
              <wp:posOffset>6102350</wp:posOffset>
            </wp:positionV>
            <wp:extent cx="4968240" cy="2237105"/>
            <wp:effectExtent l="0" t="0" r="0" b="0"/>
            <wp:wrapSquare wrapText="bothSides"/>
            <wp:docPr id="4062077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68240" cy="223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62D4" w:rsidRPr="0087303B">
        <w:rPr>
          <w:rFonts w:hint="cs"/>
          <w:rtl/>
        </w:rPr>
        <w:t xml:space="preserve">کد 5: </w:t>
      </w:r>
      <w:r w:rsidR="00BE7FA3">
        <w:rPr>
          <w:rFonts w:cs="Calibri" w:hint="cs"/>
          <w:rtl/>
        </w:rPr>
        <w:t>"</w:t>
      </w:r>
      <w:r w:rsidR="009862D4" w:rsidRPr="0087303B">
        <w:rPr>
          <w:rtl/>
        </w:rPr>
        <w:t>لاست</w:t>
      </w:r>
      <w:r w:rsidR="009862D4" w:rsidRPr="0087303B">
        <w:rPr>
          <w:rFonts w:hint="cs"/>
          <w:rtl/>
        </w:rPr>
        <w:t>ی</w:t>
      </w:r>
      <w:r w:rsidR="009862D4" w:rsidRPr="0087303B">
        <w:rPr>
          <w:rFonts w:hint="eastAsia"/>
          <w:rtl/>
        </w:rPr>
        <w:t>ک</w:t>
      </w:r>
      <w:r w:rsidR="009862D4" w:rsidRPr="0087303B">
        <w:rPr>
          <w:rFonts w:hint="eastAsia"/>
        </w:rPr>
        <w:t>‌</w:t>
      </w:r>
      <w:r w:rsidR="009862D4" w:rsidRPr="0087303B">
        <w:rPr>
          <w:rFonts w:hint="eastAsia"/>
          <w:rtl/>
        </w:rPr>
        <w:t>ها</w:t>
      </w:r>
      <w:r w:rsidR="009862D4" w:rsidRPr="0087303B">
        <w:rPr>
          <w:rtl/>
        </w:rPr>
        <w:t xml:space="preserve"> هم ا</w:t>
      </w:r>
      <w:r w:rsidR="009862D4" w:rsidRPr="0087303B">
        <w:rPr>
          <w:rFonts w:hint="cs"/>
          <w:rtl/>
        </w:rPr>
        <w:t>ی</w:t>
      </w:r>
      <w:r w:rsidR="009862D4" w:rsidRPr="0087303B">
        <w:rPr>
          <w:rFonts w:hint="eastAsia"/>
          <w:rtl/>
        </w:rPr>
        <w:t>ده</w:t>
      </w:r>
      <w:r w:rsidR="009862D4" w:rsidRPr="0087303B">
        <w:rPr>
          <w:rFonts w:hint="cs"/>
          <w:rtl/>
        </w:rPr>
        <w:t>‌ی</w:t>
      </w:r>
      <w:r w:rsidR="009862D4" w:rsidRPr="0087303B">
        <w:rPr>
          <w:rtl/>
        </w:rPr>
        <w:t xml:space="preserve"> خود بچه</w:t>
      </w:r>
      <w:r w:rsidR="009862D4" w:rsidRPr="0087303B">
        <w:rPr>
          <w:rFonts w:hint="cs"/>
          <w:rtl/>
        </w:rPr>
        <w:t>‌</w:t>
      </w:r>
      <w:r w:rsidR="009862D4" w:rsidRPr="0087303B">
        <w:rPr>
          <w:rtl/>
        </w:rPr>
        <w:t>ها بود. ما سال گذشته فرورد</w:t>
      </w:r>
      <w:r w:rsidR="009862D4" w:rsidRPr="0087303B">
        <w:rPr>
          <w:rFonts w:hint="cs"/>
          <w:rtl/>
        </w:rPr>
        <w:t>ی</w:t>
      </w:r>
      <w:r w:rsidR="009862D4" w:rsidRPr="0087303B">
        <w:rPr>
          <w:rFonts w:hint="eastAsia"/>
          <w:rtl/>
        </w:rPr>
        <w:t>ن</w:t>
      </w:r>
      <w:r w:rsidR="009862D4" w:rsidRPr="0087303B">
        <w:rPr>
          <w:rtl/>
        </w:rPr>
        <w:t xml:space="preserve"> بچه</w:t>
      </w:r>
      <w:r w:rsidR="009862D4" w:rsidRPr="0087303B">
        <w:rPr>
          <w:rFonts w:hint="cs"/>
          <w:rtl/>
        </w:rPr>
        <w:t>‌</w:t>
      </w:r>
      <w:r w:rsidR="009862D4" w:rsidRPr="0087303B">
        <w:rPr>
          <w:rtl/>
        </w:rPr>
        <w:t>ها رو برد</w:t>
      </w:r>
      <w:r w:rsidR="009862D4" w:rsidRPr="0087303B">
        <w:rPr>
          <w:rFonts w:hint="cs"/>
          <w:rtl/>
        </w:rPr>
        <w:t>ی</w:t>
      </w:r>
      <w:r w:rsidR="009862D4" w:rsidRPr="0087303B">
        <w:rPr>
          <w:rFonts w:hint="eastAsia"/>
          <w:rtl/>
        </w:rPr>
        <w:t>م</w:t>
      </w:r>
      <w:r w:rsidR="009862D4" w:rsidRPr="0087303B">
        <w:rPr>
          <w:rtl/>
        </w:rPr>
        <w:t xml:space="preserve"> به </w:t>
      </w:r>
      <w:r w:rsidR="009862D4" w:rsidRPr="0087303B">
        <w:rPr>
          <w:rFonts w:hint="cs"/>
          <w:rtl/>
        </w:rPr>
        <w:t>ی</w:t>
      </w:r>
      <w:r w:rsidR="009862D4" w:rsidRPr="0087303B">
        <w:rPr>
          <w:rFonts w:hint="eastAsia"/>
          <w:rtl/>
        </w:rPr>
        <w:t>ک</w:t>
      </w:r>
      <w:r w:rsidR="009862D4" w:rsidRPr="0087303B">
        <w:rPr>
          <w:rtl/>
        </w:rPr>
        <w:t xml:space="preserve"> مرکز باز</w:t>
      </w:r>
      <w:r w:rsidR="009862D4" w:rsidRPr="0087303B">
        <w:rPr>
          <w:rFonts w:hint="cs"/>
          <w:rtl/>
        </w:rPr>
        <w:t>ی</w:t>
      </w:r>
      <w:r w:rsidR="009862D4" w:rsidRPr="0087303B">
        <w:rPr>
          <w:rFonts w:hint="eastAsia"/>
          <w:rtl/>
        </w:rPr>
        <w:t>افت</w:t>
      </w:r>
      <w:r w:rsidR="009862D4" w:rsidRPr="0087303B">
        <w:rPr>
          <w:rtl/>
        </w:rPr>
        <w:t xml:space="preserve"> برا</w:t>
      </w:r>
      <w:r w:rsidR="009862D4" w:rsidRPr="0087303B">
        <w:rPr>
          <w:rFonts w:hint="cs"/>
          <w:rtl/>
        </w:rPr>
        <w:t>ی</w:t>
      </w:r>
      <w:r w:rsidR="009862D4" w:rsidRPr="0087303B">
        <w:rPr>
          <w:rtl/>
        </w:rPr>
        <w:t xml:space="preserve"> شهردار</w:t>
      </w:r>
      <w:r w:rsidR="009862D4" w:rsidRPr="0087303B">
        <w:rPr>
          <w:rFonts w:hint="cs"/>
          <w:rtl/>
        </w:rPr>
        <w:t>ی</w:t>
      </w:r>
      <w:r w:rsidR="009862D4" w:rsidRPr="0087303B">
        <w:rPr>
          <w:rtl/>
        </w:rPr>
        <w:t xml:space="preserve"> و بچه</w:t>
      </w:r>
      <w:r w:rsidR="009862D4" w:rsidRPr="0087303B">
        <w:rPr>
          <w:rFonts w:hint="cs"/>
          <w:rtl/>
        </w:rPr>
        <w:t>‌</w:t>
      </w:r>
      <w:r w:rsidR="009862D4" w:rsidRPr="0087303B">
        <w:rPr>
          <w:rtl/>
        </w:rPr>
        <w:t xml:space="preserve">ها بعد از اون </w:t>
      </w:r>
      <w:r w:rsidR="009862D4" w:rsidRPr="0087303B">
        <w:rPr>
          <w:rFonts w:hint="cs"/>
          <w:rtl/>
        </w:rPr>
        <w:t>ی</w:t>
      </w:r>
      <w:r w:rsidR="009862D4" w:rsidRPr="0087303B">
        <w:rPr>
          <w:rFonts w:hint="eastAsia"/>
          <w:rtl/>
        </w:rPr>
        <w:t>اد</w:t>
      </w:r>
      <w:r w:rsidR="009862D4" w:rsidRPr="0087303B">
        <w:rPr>
          <w:rtl/>
        </w:rPr>
        <w:t xml:space="preserve"> گرفتند که چقدر م</w:t>
      </w:r>
      <w:r w:rsidR="009862D4" w:rsidRPr="0087303B">
        <w:rPr>
          <w:rFonts w:hint="cs"/>
          <w:rtl/>
        </w:rPr>
        <w:t>ی‌</w:t>
      </w:r>
      <w:r w:rsidR="009862D4" w:rsidRPr="0087303B">
        <w:rPr>
          <w:rFonts w:hint="eastAsia"/>
          <w:rtl/>
        </w:rPr>
        <w:t>تونن</w:t>
      </w:r>
      <w:r w:rsidR="009862D4" w:rsidRPr="0087303B">
        <w:rPr>
          <w:rtl/>
        </w:rPr>
        <w:t xml:space="preserve"> از وسا</w:t>
      </w:r>
      <w:r w:rsidR="009862D4" w:rsidRPr="0087303B">
        <w:rPr>
          <w:rFonts w:hint="cs"/>
          <w:rtl/>
        </w:rPr>
        <w:t>ی</w:t>
      </w:r>
      <w:r w:rsidR="009862D4" w:rsidRPr="0087303B">
        <w:rPr>
          <w:rFonts w:hint="eastAsia"/>
          <w:rtl/>
        </w:rPr>
        <w:t>ل</w:t>
      </w:r>
      <w:r w:rsidR="009862D4" w:rsidRPr="0087303B">
        <w:rPr>
          <w:rtl/>
        </w:rPr>
        <w:t xml:space="preserve"> باز</w:t>
      </w:r>
      <w:r w:rsidR="009862D4" w:rsidRPr="0087303B">
        <w:rPr>
          <w:rFonts w:hint="cs"/>
          <w:rtl/>
        </w:rPr>
        <w:t>ی</w:t>
      </w:r>
      <w:r w:rsidR="009862D4" w:rsidRPr="0087303B">
        <w:rPr>
          <w:rFonts w:hint="eastAsia"/>
          <w:rtl/>
        </w:rPr>
        <w:t>افت</w:t>
      </w:r>
      <w:r w:rsidR="009862D4" w:rsidRPr="0087303B">
        <w:rPr>
          <w:rFonts w:hint="cs"/>
          <w:rtl/>
        </w:rPr>
        <w:t>ی</w:t>
      </w:r>
      <w:r w:rsidR="009862D4" w:rsidRPr="0087303B">
        <w:rPr>
          <w:rtl/>
        </w:rPr>
        <w:t xml:space="preserve"> استفاده کنن. وقت</w:t>
      </w:r>
      <w:r w:rsidR="009862D4" w:rsidRPr="0087303B">
        <w:rPr>
          <w:rFonts w:hint="cs"/>
          <w:rtl/>
        </w:rPr>
        <w:t>ی</w:t>
      </w:r>
      <w:r w:rsidR="009862D4" w:rsidRPr="0087303B">
        <w:rPr>
          <w:rtl/>
        </w:rPr>
        <w:t xml:space="preserve"> که برگشتن ما ازشون گزارش کار خواست</w:t>
      </w:r>
      <w:r w:rsidR="009862D4" w:rsidRPr="0087303B">
        <w:rPr>
          <w:rFonts w:hint="cs"/>
          <w:rtl/>
        </w:rPr>
        <w:t>ی</w:t>
      </w:r>
      <w:r w:rsidR="009862D4" w:rsidRPr="0087303B">
        <w:rPr>
          <w:rFonts w:hint="eastAsia"/>
          <w:rtl/>
        </w:rPr>
        <w:t>م</w:t>
      </w:r>
      <w:r w:rsidR="009862D4" w:rsidRPr="0087303B">
        <w:rPr>
          <w:rtl/>
        </w:rPr>
        <w:t xml:space="preserve"> و گفت</w:t>
      </w:r>
      <w:r w:rsidR="009862D4" w:rsidRPr="0087303B">
        <w:rPr>
          <w:rFonts w:hint="cs"/>
          <w:rtl/>
        </w:rPr>
        <w:t>ی</w:t>
      </w:r>
      <w:r w:rsidR="009862D4" w:rsidRPr="0087303B">
        <w:rPr>
          <w:rFonts w:hint="eastAsia"/>
          <w:rtl/>
        </w:rPr>
        <w:t>م</w:t>
      </w:r>
      <w:r w:rsidR="009862D4" w:rsidRPr="0087303B">
        <w:rPr>
          <w:rtl/>
        </w:rPr>
        <w:t xml:space="preserve"> ا</w:t>
      </w:r>
      <w:r w:rsidR="009862D4" w:rsidRPr="0087303B">
        <w:rPr>
          <w:rFonts w:hint="cs"/>
          <w:rtl/>
        </w:rPr>
        <w:t>ی</w:t>
      </w:r>
      <w:r w:rsidR="009862D4" w:rsidRPr="0087303B">
        <w:rPr>
          <w:rFonts w:hint="eastAsia"/>
          <w:rtl/>
        </w:rPr>
        <w:t>ده</w:t>
      </w:r>
      <w:r w:rsidR="009862D4" w:rsidRPr="0087303B">
        <w:rPr>
          <w:rFonts w:hint="cs"/>
          <w:rtl/>
        </w:rPr>
        <w:t>‌</w:t>
      </w:r>
      <w:r w:rsidR="009862D4" w:rsidRPr="0087303B">
        <w:rPr>
          <w:rtl/>
        </w:rPr>
        <w:t>تون رو بد</w:t>
      </w:r>
      <w:r w:rsidR="009862D4" w:rsidRPr="0087303B">
        <w:rPr>
          <w:rFonts w:hint="cs"/>
          <w:rtl/>
        </w:rPr>
        <w:t>ی</w:t>
      </w:r>
      <w:r w:rsidR="009862D4" w:rsidRPr="0087303B">
        <w:rPr>
          <w:rFonts w:hint="eastAsia"/>
          <w:rtl/>
        </w:rPr>
        <w:t>د</w:t>
      </w:r>
      <w:r w:rsidR="009862D4" w:rsidRPr="0087303B">
        <w:rPr>
          <w:rtl/>
        </w:rPr>
        <w:t xml:space="preserve"> برا</w:t>
      </w:r>
      <w:r w:rsidR="009862D4" w:rsidRPr="0087303B">
        <w:rPr>
          <w:rFonts w:hint="cs"/>
          <w:rtl/>
        </w:rPr>
        <w:t>ی</w:t>
      </w:r>
      <w:r w:rsidR="009862D4" w:rsidRPr="0087303B">
        <w:rPr>
          <w:rtl/>
        </w:rPr>
        <w:t xml:space="preserve"> وسا</w:t>
      </w:r>
      <w:r w:rsidR="009862D4" w:rsidRPr="0087303B">
        <w:rPr>
          <w:rFonts w:hint="cs"/>
          <w:rtl/>
        </w:rPr>
        <w:t>ی</w:t>
      </w:r>
      <w:r w:rsidR="009862D4" w:rsidRPr="0087303B">
        <w:rPr>
          <w:rFonts w:hint="eastAsia"/>
          <w:rtl/>
        </w:rPr>
        <w:t>ل</w:t>
      </w:r>
      <w:r w:rsidR="009862D4" w:rsidRPr="0087303B">
        <w:rPr>
          <w:rtl/>
        </w:rPr>
        <w:t xml:space="preserve"> باز</w:t>
      </w:r>
      <w:r w:rsidR="009862D4" w:rsidRPr="0087303B">
        <w:rPr>
          <w:rFonts w:hint="cs"/>
          <w:rtl/>
        </w:rPr>
        <w:t>ی</w:t>
      </w:r>
      <w:r w:rsidR="009862D4" w:rsidRPr="0087303B">
        <w:rPr>
          <w:rFonts w:hint="eastAsia"/>
          <w:rtl/>
        </w:rPr>
        <w:t>افت</w:t>
      </w:r>
      <w:r w:rsidR="009862D4" w:rsidRPr="0087303B">
        <w:rPr>
          <w:rFonts w:hint="cs"/>
          <w:rtl/>
        </w:rPr>
        <w:t>ی</w:t>
      </w:r>
      <w:r w:rsidR="009862D4" w:rsidRPr="0087303B">
        <w:rPr>
          <w:rtl/>
        </w:rPr>
        <w:t xml:space="preserve"> مدرسه. و </w:t>
      </w:r>
      <w:r w:rsidR="009862D4" w:rsidRPr="0087303B">
        <w:rPr>
          <w:rFonts w:hint="cs"/>
          <w:rtl/>
        </w:rPr>
        <w:t>ی</w:t>
      </w:r>
      <w:r w:rsidR="009862D4" w:rsidRPr="0087303B">
        <w:rPr>
          <w:rFonts w:hint="eastAsia"/>
          <w:rtl/>
        </w:rPr>
        <w:t>ک</w:t>
      </w:r>
      <w:r w:rsidR="009862D4" w:rsidRPr="0087303B">
        <w:rPr>
          <w:rFonts w:hint="cs"/>
          <w:rtl/>
        </w:rPr>
        <w:t>ی</w:t>
      </w:r>
      <w:r w:rsidR="009862D4" w:rsidRPr="0087303B">
        <w:rPr>
          <w:rtl/>
        </w:rPr>
        <w:t xml:space="preserve"> از ا</w:t>
      </w:r>
      <w:r w:rsidR="009862D4" w:rsidRPr="0087303B">
        <w:rPr>
          <w:rFonts w:hint="cs"/>
          <w:rtl/>
        </w:rPr>
        <w:t>ی</w:t>
      </w:r>
      <w:r w:rsidR="009862D4" w:rsidRPr="0087303B">
        <w:rPr>
          <w:rFonts w:hint="eastAsia"/>
          <w:rtl/>
        </w:rPr>
        <w:t>ده</w:t>
      </w:r>
      <w:r w:rsidR="009862D4" w:rsidRPr="0087303B">
        <w:rPr>
          <w:rFonts w:hint="cs"/>
          <w:rtl/>
        </w:rPr>
        <w:t>‌</w:t>
      </w:r>
      <w:r w:rsidR="009862D4" w:rsidRPr="0087303B">
        <w:rPr>
          <w:rtl/>
        </w:rPr>
        <w:t>ها</w:t>
      </w:r>
      <w:r w:rsidR="009862D4" w:rsidRPr="0087303B">
        <w:rPr>
          <w:rFonts w:hint="cs"/>
          <w:rtl/>
        </w:rPr>
        <w:t>یی</w:t>
      </w:r>
      <w:r w:rsidR="009862D4" w:rsidRPr="0087303B">
        <w:rPr>
          <w:rtl/>
        </w:rPr>
        <w:t xml:space="preserve"> که دادن استفاده از لاست</w:t>
      </w:r>
      <w:r w:rsidR="009862D4" w:rsidRPr="0087303B">
        <w:rPr>
          <w:rFonts w:hint="cs"/>
          <w:rtl/>
        </w:rPr>
        <w:t>ی</w:t>
      </w:r>
      <w:r w:rsidR="009862D4" w:rsidRPr="0087303B">
        <w:rPr>
          <w:rFonts w:hint="eastAsia"/>
          <w:rtl/>
        </w:rPr>
        <w:t>ک</w:t>
      </w:r>
      <w:r w:rsidR="009862D4" w:rsidRPr="0087303B">
        <w:rPr>
          <w:rtl/>
        </w:rPr>
        <w:t xml:space="preserve"> بابت گلدون، ز</w:t>
      </w:r>
      <w:r w:rsidR="009862D4" w:rsidRPr="0087303B">
        <w:rPr>
          <w:rFonts w:hint="cs"/>
          <w:rtl/>
        </w:rPr>
        <w:t>ی</w:t>
      </w:r>
      <w:r w:rsidR="009862D4" w:rsidRPr="0087303B">
        <w:rPr>
          <w:rFonts w:hint="eastAsia"/>
          <w:rtl/>
        </w:rPr>
        <w:t>باساز</w:t>
      </w:r>
      <w:r w:rsidR="009862D4" w:rsidRPr="0087303B">
        <w:rPr>
          <w:rFonts w:hint="cs"/>
          <w:rtl/>
        </w:rPr>
        <w:t>ی</w:t>
      </w:r>
      <w:r w:rsidR="009862D4" w:rsidRPr="0087303B">
        <w:rPr>
          <w:rFonts w:hint="eastAsia"/>
          <w:rtl/>
        </w:rPr>
        <w:t>،</w:t>
      </w:r>
      <w:r w:rsidR="009862D4" w:rsidRPr="0087303B">
        <w:rPr>
          <w:rtl/>
        </w:rPr>
        <w:t xml:space="preserve"> صندل</w:t>
      </w:r>
      <w:r w:rsidR="009862D4" w:rsidRPr="0087303B">
        <w:rPr>
          <w:rFonts w:hint="cs"/>
          <w:rtl/>
        </w:rPr>
        <w:t>ی</w:t>
      </w:r>
      <w:r w:rsidR="009862D4" w:rsidRPr="0087303B">
        <w:rPr>
          <w:rtl/>
        </w:rPr>
        <w:t xml:space="preserve"> بود</w:t>
      </w:r>
      <w:r w:rsidR="009862D4" w:rsidRPr="0087303B">
        <w:rPr>
          <w:rFonts w:hint="cs"/>
          <w:rtl/>
        </w:rPr>
        <w:t>.</w:t>
      </w:r>
      <w:r w:rsidR="009862D4" w:rsidRPr="0087303B">
        <w:rPr>
          <w:rtl/>
        </w:rPr>
        <w:t xml:space="preserve"> حت</w:t>
      </w:r>
      <w:r w:rsidR="009862D4" w:rsidRPr="0087303B">
        <w:rPr>
          <w:rFonts w:hint="cs"/>
          <w:rtl/>
        </w:rPr>
        <w:t>ی</w:t>
      </w:r>
      <w:r w:rsidR="009862D4" w:rsidRPr="0087303B">
        <w:rPr>
          <w:rtl/>
        </w:rPr>
        <w:t xml:space="preserve"> ما </w:t>
      </w:r>
      <w:r w:rsidR="009862D4" w:rsidRPr="0087303B">
        <w:rPr>
          <w:rFonts w:hint="cs"/>
          <w:rtl/>
        </w:rPr>
        <w:t>ی</w:t>
      </w:r>
      <w:r w:rsidR="009862D4" w:rsidRPr="0087303B">
        <w:rPr>
          <w:rFonts w:hint="eastAsia"/>
          <w:rtl/>
        </w:rPr>
        <w:t>ه</w:t>
      </w:r>
      <w:r w:rsidR="009862D4" w:rsidRPr="0087303B">
        <w:rPr>
          <w:rtl/>
        </w:rPr>
        <w:t xml:space="preserve"> جشن</w:t>
      </w:r>
      <w:r w:rsidR="009862D4" w:rsidRPr="0087303B">
        <w:rPr>
          <w:rFonts w:hint="cs"/>
          <w:rtl/>
        </w:rPr>
        <w:t>ی</w:t>
      </w:r>
      <w:r w:rsidR="009862D4" w:rsidRPr="0087303B">
        <w:rPr>
          <w:rtl/>
        </w:rPr>
        <w:t xml:space="preserve"> داشت</w:t>
      </w:r>
      <w:r w:rsidR="009862D4" w:rsidRPr="0087303B">
        <w:rPr>
          <w:rFonts w:hint="cs"/>
          <w:rtl/>
        </w:rPr>
        <w:t>ی</w:t>
      </w:r>
      <w:r w:rsidR="009862D4" w:rsidRPr="0087303B">
        <w:rPr>
          <w:rFonts w:hint="eastAsia"/>
          <w:rtl/>
        </w:rPr>
        <w:t>م</w:t>
      </w:r>
      <w:r w:rsidR="009862D4" w:rsidRPr="0087303B">
        <w:rPr>
          <w:rtl/>
        </w:rPr>
        <w:t xml:space="preserve"> که بچه</w:t>
      </w:r>
      <w:r w:rsidR="009862D4" w:rsidRPr="0087303B">
        <w:rPr>
          <w:rFonts w:hint="cs"/>
          <w:rtl/>
        </w:rPr>
        <w:t>‌</w:t>
      </w:r>
      <w:r w:rsidR="009862D4" w:rsidRPr="0087303B">
        <w:rPr>
          <w:rtl/>
        </w:rPr>
        <w:t>ها از ا</w:t>
      </w:r>
      <w:r w:rsidR="009862D4" w:rsidRPr="0087303B">
        <w:rPr>
          <w:rFonts w:hint="cs"/>
          <w:rtl/>
        </w:rPr>
        <w:t>ی</w:t>
      </w:r>
      <w:r w:rsidR="009862D4" w:rsidRPr="0087303B">
        <w:rPr>
          <w:rFonts w:hint="eastAsia"/>
          <w:rtl/>
        </w:rPr>
        <w:t>ن</w:t>
      </w:r>
      <w:r w:rsidR="009862D4" w:rsidRPr="0087303B">
        <w:rPr>
          <w:rtl/>
        </w:rPr>
        <w:t xml:space="preserve"> باز</w:t>
      </w:r>
      <w:r w:rsidR="009862D4" w:rsidRPr="0087303B">
        <w:rPr>
          <w:rFonts w:hint="cs"/>
          <w:rtl/>
        </w:rPr>
        <w:t>ی</w:t>
      </w:r>
      <w:r w:rsidR="009862D4" w:rsidRPr="0087303B">
        <w:rPr>
          <w:rFonts w:hint="eastAsia"/>
          <w:rtl/>
        </w:rPr>
        <w:t>افت</w:t>
      </w:r>
      <w:r w:rsidR="009862D4" w:rsidRPr="0087303B">
        <w:rPr>
          <w:rFonts w:hint="cs"/>
          <w:rtl/>
        </w:rPr>
        <w:t>ی‌</w:t>
      </w:r>
      <w:r w:rsidR="009862D4" w:rsidRPr="0087303B">
        <w:rPr>
          <w:rtl/>
        </w:rPr>
        <w:t>ها استفاده کردن و کلاسشون رو تزئ</w:t>
      </w:r>
      <w:r w:rsidR="009862D4" w:rsidRPr="0087303B">
        <w:rPr>
          <w:rFonts w:hint="cs"/>
          <w:rtl/>
        </w:rPr>
        <w:t>ی</w:t>
      </w:r>
      <w:r w:rsidR="009862D4" w:rsidRPr="0087303B">
        <w:rPr>
          <w:rFonts w:hint="eastAsia"/>
          <w:rtl/>
        </w:rPr>
        <w:t>ن</w:t>
      </w:r>
      <w:r w:rsidR="009862D4" w:rsidRPr="0087303B">
        <w:rPr>
          <w:rtl/>
        </w:rPr>
        <w:t xml:space="preserve"> کردند. ا</w:t>
      </w:r>
      <w:r w:rsidR="009862D4" w:rsidRPr="0087303B">
        <w:rPr>
          <w:rFonts w:hint="cs"/>
          <w:rtl/>
        </w:rPr>
        <w:t>ی</w:t>
      </w:r>
      <w:r w:rsidR="009862D4" w:rsidRPr="0087303B">
        <w:rPr>
          <w:rFonts w:hint="eastAsia"/>
          <w:rtl/>
        </w:rPr>
        <w:t>ن</w:t>
      </w:r>
      <w:r w:rsidR="009862D4" w:rsidRPr="0087303B">
        <w:rPr>
          <w:rtl/>
        </w:rPr>
        <w:t xml:space="preserve"> خ</w:t>
      </w:r>
      <w:r w:rsidR="009862D4" w:rsidRPr="0087303B">
        <w:rPr>
          <w:rFonts w:hint="cs"/>
          <w:rtl/>
        </w:rPr>
        <w:t>ی</w:t>
      </w:r>
      <w:r w:rsidR="009862D4" w:rsidRPr="0087303B">
        <w:rPr>
          <w:rFonts w:hint="eastAsia"/>
          <w:rtl/>
        </w:rPr>
        <w:t>ل</w:t>
      </w:r>
      <w:r w:rsidR="009862D4" w:rsidRPr="0087303B">
        <w:rPr>
          <w:rFonts w:hint="cs"/>
          <w:rtl/>
        </w:rPr>
        <w:t>ی</w:t>
      </w:r>
      <w:r w:rsidR="009862D4" w:rsidRPr="0087303B">
        <w:rPr>
          <w:rtl/>
        </w:rPr>
        <w:t xml:space="preserve"> خوب </w:t>
      </w:r>
      <w:r w:rsidR="009862D4" w:rsidRPr="0087303B">
        <w:rPr>
          <w:rFonts w:hint="cs"/>
          <w:rtl/>
        </w:rPr>
        <w:t>بود</w:t>
      </w:r>
      <w:r w:rsidR="009862D4" w:rsidRPr="0087303B">
        <w:rPr>
          <w:rtl/>
        </w:rPr>
        <w:t>، اردو</w:t>
      </w:r>
      <w:r w:rsidR="009862D4" w:rsidRPr="0087303B">
        <w:rPr>
          <w:rFonts w:hint="cs"/>
          <w:rtl/>
        </w:rPr>
        <w:t>ی</w:t>
      </w:r>
      <w:r w:rsidR="009862D4" w:rsidRPr="0087303B">
        <w:rPr>
          <w:rtl/>
        </w:rPr>
        <w:t xml:space="preserve"> علم</w:t>
      </w:r>
      <w:r w:rsidR="009862D4" w:rsidRPr="0087303B">
        <w:rPr>
          <w:rFonts w:hint="cs"/>
          <w:rtl/>
        </w:rPr>
        <w:t>ی</w:t>
      </w:r>
      <w:r w:rsidR="009862D4" w:rsidRPr="0087303B">
        <w:rPr>
          <w:rtl/>
        </w:rPr>
        <w:t xml:space="preserve"> نبود، برد</w:t>
      </w:r>
      <w:r w:rsidR="009862D4" w:rsidRPr="0087303B">
        <w:rPr>
          <w:rFonts w:hint="cs"/>
          <w:rtl/>
        </w:rPr>
        <w:t>ی</w:t>
      </w:r>
      <w:r w:rsidR="009862D4" w:rsidRPr="0087303B">
        <w:rPr>
          <w:rFonts w:hint="eastAsia"/>
          <w:rtl/>
        </w:rPr>
        <w:t>م</w:t>
      </w:r>
      <w:r w:rsidR="009862D4" w:rsidRPr="0087303B">
        <w:rPr>
          <w:rtl/>
        </w:rPr>
        <w:t xml:space="preserve"> که بچه</w:t>
      </w:r>
      <w:r w:rsidR="009862D4" w:rsidRPr="0087303B">
        <w:rPr>
          <w:rFonts w:hint="cs"/>
          <w:rtl/>
        </w:rPr>
        <w:t>‌</w:t>
      </w:r>
      <w:r w:rsidR="009862D4" w:rsidRPr="0087303B">
        <w:rPr>
          <w:rtl/>
        </w:rPr>
        <w:t xml:space="preserve">ها با </w:t>
      </w:r>
      <w:r w:rsidR="009862D4" w:rsidRPr="0087303B">
        <w:rPr>
          <w:rFonts w:hint="cs"/>
          <w:rtl/>
        </w:rPr>
        <w:t>ی</w:t>
      </w:r>
      <w:r w:rsidR="009862D4" w:rsidRPr="0087303B">
        <w:rPr>
          <w:rFonts w:hint="eastAsia"/>
          <w:rtl/>
        </w:rPr>
        <w:t>ه</w:t>
      </w:r>
      <w:r w:rsidR="009862D4" w:rsidRPr="0087303B">
        <w:rPr>
          <w:rtl/>
        </w:rPr>
        <w:t xml:space="preserve"> واژه</w:t>
      </w:r>
      <w:r w:rsidR="009862D4" w:rsidRPr="0087303B">
        <w:rPr>
          <w:rFonts w:hint="cs"/>
          <w:rtl/>
        </w:rPr>
        <w:t>‌</w:t>
      </w:r>
      <w:r w:rsidR="009862D4" w:rsidRPr="0087303B">
        <w:rPr>
          <w:rtl/>
        </w:rPr>
        <w:t>ا</w:t>
      </w:r>
      <w:r w:rsidR="009862D4" w:rsidRPr="0087303B">
        <w:rPr>
          <w:rFonts w:hint="cs"/>
          <w:rtl/>
        </w:rPr>
        <w:t>ی</w:t>
      </w:r>
      <w:r w:rsidR="009862D4" w:rsidRPr="0087303B">
        <w:rPr>
          <w:rtl/>
        </w:rPr>
        <w:t xml:space="preserve"> آشنا بشن ول</w:t>
      </w:r>
      <w:r w:rsidR="009862D4" w:rsidRPr="0087303B">
        <w:rPr>
          <w:rFonts w:hint="cs"/>
          <w:rtl/>
        </w:rPr>
        <w:t>ی</w:t>
      </w:r>
      <w:r w:rsidR="009862D4" w:rsidRPr="0087303B">
        <w:rPr>
          <w:rtl/>
        </w:rPr>
        <w:t xml:space="preserve"> تونست به بچه</w:t>
      </w:r>
      <w:r w:rsidR="009862D4" w:rsidRPr="0087303B">
        <w:rPr>
          <w:rFonts w:hint="cs"/>
          <w:rtl/>
        </w:rPr>
        <w:t>‌</w:t>
      </w:r>
      <w:r w:rsidR="009862D4" w:rsidRPr="0087303B">
        <w:rPr>
          <w:rtl/>
        </w:rPr>
        <w:t>ها کمک کنه برا</w:t>
      </w:r>
      <w:r w:rsidR="009862D4" w:rsidRPr="0087303B">
        <w:rPr>
          <w:rFonts w:hint="cs"/>
          <w:rtl/>
        </w:rPr>
        <w:t>ی</w:t>
      </w:r>
      <w:r w:rsidR="009862D4" w:rsidRPr="0087303B">
        <w:rPr>
          <w:rtl/>
        </w:rPr>
        <w:t xml:space="preserve"> آموزش.</w:t>
      </w:r>
      <w:r w:rsidR="009862D4" w:rsidRPr="0087303B">
        <w:rPr>
          <w:rFonts w:hint="cs"/>
          <w:rtl/>
        </w:rPr>
        <w:t xml:space="preserve"> </w:t>
      </w:r>
      <w:r w:rsidR="009862D4" w:rsidRPr="0087303B">
        <w:rPr>
          <w:rtl/>
        </w:rPr>
        <w:t>حت</w:t>
      </w:r>
      <w:r w:rsidR="009862D4" w:rsidRPr="0087303B">
        <w:rPr>
          <w:rFonts w:hint="cs"/>
          <w:rtl/>
        </w:rPr>
        <w:t>ی</w:t>
      </w:r>
      <w:r w:rsidR="009862D4" w:rsidRPr="0087303B">
        <w:rPr>
          <w:rtl/>
        </w:rPr>
        <w:t xml:space="preserve"> ا</w:t>
      </w:r>
      <w:r w:rsidR="009862D4" w:rsidRPr="0087303B">
        <w:rPr>
          <w:rFonts w:hint="cs"/>
          <w:rtl/>
        </w:rPr>
        <w:t>ی</w:t>
      </w:r>
      <w:r w:rsidR="009862D4" w:rsidRPr="0087303B">
        <w:rPr>
          <w:rFonts w:hint="eastAsia"/>
          <w:rtl/>
        </w:rPr>
        <w:t>ده</w:t>
      </w:r>
      <w:r w:rsidR="009862D4" w:rsidRPr="0087303B">
        <w:rPr>
          <w:rFonts w:hint="cs"/>
          <w:rtl/>
        </w:rPr>
        <w:t>‌</w:t>
      </w:r>
      <w:r w:rsidR="009862D4" w:rsidRPr="0087303B">
        <w:rPr>
          <w:rtl/>
        </w:rPr>
        <w:t>ها</w:t>
      </w:r>
      <w:r w:rsidR="009862D4" w:rsidRPr="0087303B">
        <w:rPr>
          <w:rFonts w:hint="cs"/>
          <w:rtl/>
        </w:rPr>
        <w:t>یی</w:t>
      </w:r>
      <w:r w:rsidR="009862D4" w:rsidRPr="0087303B">
        <w:rPr>
          <w:rtl/>
        </w:rPr>
        <w:t xml:space="preserve"> که بچه</w:t>
      </w:r>
      <w:r w:rsidR="009862D4" w:rsidRPr="0087303B">
        <w:rPr>
          <w:rFonts w:hint="cs"/>
          <w:rtl/>
        </w:rPr>
        <w:t>‌</w:t>
      </w:r>
      <w:r w:rsidR="009862D4" w:rsidRPr="0087303B">
        <w:rPr>
          <w:rtl/>
        </w:rPr>
        <w:t>ها به ما دادن خ</w:t>
      </w:r>
      <w:r w:rsidR="009862D4" w:rsidRPr="0087303B">
        <w:rPr>
          <w:rFonts w:hint="cs"/>
          <w:rtl/>
        </w:rPr>
        <w:t>ی</w:t>
      </w:r>
      <w:r w:rsidR="009862D4" w:rsidRPr="0087303B">
        <w:rPr>
          <w:rFonts w:hint="eastAsia"/>
          <w:rtl/>
        </w:rPr>
        <w:t>ل</w:t>
      </w:r>
      <w:r w:rsidR="009862D4" w:rsidRPr="0087303B">
        <w:rPr>
          <w:rFonts w:hint="cs"/>
          <w:rtl/>
        </w:rPr>
        <w:t>ی</w:t>
      </w:r>
      <w:r w:rsidR="009862D4" w:rsidRPr="0087303B">
        <w:rPr>
          <w:rtl/>
        </w:rPr>
        <w:t xml:space="preserve"> فراتر از ا</w:t>
      </w:r>
      <w:r w:rsidR="009862D4" w:rsidRPr="0087303B">
        <w:rPr>
          <w:rFonts w:hint="cs"/>
          <w:rtl/>
        </w:rPr>
        <w:t>ی</w:t>
      </w:r>
      <w:r w:rsidR="009862D4" w:rsidRPr="0087303B">
        <w:rPr>
          <w:rFonts w:hint="eastAsia"/>
          <w:rtl/>
        </w:rPr>
        <w:t>نها</w:t>
      </w:r>
      <w:r w:rsidR="009862D4" w:rsidRPr="0087303B">
        <w:rPr>
          <w:rtl/>
        </w:rPr>
        <w:t xml:space="preserve"> بود</w:t>
      </w:r>
      <w:r w:rsidR="009862D4" w:rsidRPr="0087303B">
        <w:rPr>
          <w:rFonts w:hint="cs"/>
          <w:rtl/>
        </w:rPr>
        <w:t xml:space="preserve">، </w:t>
      </w:r>
      <w:r w:rsidR="009862D4" w:rsidRPr="0087303B">
        <w:rPr>
          <w:rtl/>
        </w:rPr>
        <w:t>ما در حد امکانات و بضاعتمون رفت</w:t>
      </w:r>
      <w:r w:rsidR="009862D4" w:rsidRPr="0087303B">
        <w:rPr>
          <w:rFonts w:hint="cs"/>
          <w:rtl/>
        </w:rPr>
        <w:t>ی</w:t>
      </w:r>
      <w:r w:rsidR="009862D4" w:rsidRPr="0087303B">
        <w:rPr>
          <w:rFonts w:hint="eastAsia"/>
          <w:rtl/>
        </w:rPr>
        <w:t>م</w:t>
      </w:r>
      <w:r w:rsidR="009862D4" w:rsidRPr="0087303B">
        <w:rPr>
          <w:rtl/>
        </w:rPr>
        <w:t xml:space="preserve"> جلو. ول</w:t>
      </w:r>
      <w:r w:rsidR="009862D4" w:rsidRPr="0087303B">
        <w:rPr>
          <w:rFonts w:hint="cs"/>
          <w:rtl/>
        </w:rPr>
        <w:t>ی</w:t>
      </w:r>
      <w:r w:rsidR="009862D4" w:rsidRPr="0087303B">
        <w:rPr>
          <w:rtl/>
        </w:rPr>
        <w:t xml:space="preserve"> بچه ها خودشون به ما ا</w:t>
      </w:r>
      <w:r w:rsidR="009862D4" w:rsidRPr="0087303B">
        <w:rPr>
          <w:rFonts w:hint="cs"/>
          <w:rtl/>
        </w:rPr>
        <w:t>ی</w:t>
      </w:r>
      <w:r w:rsidR="009862D4" w:rsidRPr="0087303B">
        <w:rPr>
          <w:rFonts w:hint="eastAsia"/>
          <w:rtl/>
        </w:rPr>
        <w:t>ده</w:t>
      </w:r>
      <w:r w:rsidR="009862D4" w:rsidRPr="0087303B">
        <w:rPr>
          <w:rtl/>
        </w:rPr>
        <w:t xml:space="preserve"> م</w:t>
      </w:r>
      <w:r w:rsidR="009862D4" w:rsidRPr="0087303B">
        <w:rPr>
          <w:rFonts w:hint="cs"/>
          <w:rtl/>
        </w:rPr>
        <w:t>ی</w:t>
      </w:r>
      <w:r w:rsidR="009862D4" w:rsidRPr="0087303B">
        <w:rPr>
          <w:rFonts w:hint="eastAsia"/>
          <w:rtl/>
        </w:rPr>
        <w:t>دن</w:t>
      </w:r>
      <w:r w:rsidR="009862D4" w:rsidRPr="0087303B">
        <w:rPr>
          <w:rtl/>
        </w:rPr>
        <w:t>.</w:t>
      </w:r>
      <w:r w:rsidR="00BE7FA3">
        <w:rPr>
          <w:rFonts w:cs="Calibri" w:hint="cs"/>
          <w:rtl/>
        </w:rPr>
        <w:t>"</w:t>
      </w:r>
    </w:p>
    <w:p w14:paraId="24D27FBE" w14:textId="54414612" w:rsidR="00A940B3" w:rsidRDefault="0031211D" w:rsidP="00C82E23">
      <w:pPr>
        <w:pStyle w:val="a0"/>
        <w:ind w:left="403"/>
        <w:rPr>
          <w:rtl/>
        </w:rPr>
      </w:pPr>
      <w:r>
        <w:rPr>
          <w:rFonts w:hint="cs"/>
          <w:noProof/>
          <w:rtl/>
        </w:rPr>
        <w:t>م</w:t>
      </w:r>
      <w:r w:rsidR="009862D4">
        <w:rPr>
          <w:rFonts w:hint="cs"/>
          <w:noProof/>
          <w:rtl/>
        </w:rPr>
        <w:t>شارکت بچه‌ها در طراحی مدرسه</w:t>
      </w:r>
    </w:p>
    <w:p w14:paraId="3FB794D8" w14:textId="08BAE88C" w:rsidR="009862D4" w:rsidRDefault="009862D4" w:rsidP="004E07A2">
      <w:pPr>
        <w:pStyle w:val="1-1-1-1"/>
        <w:rPr>
          <w:rtl/>
        </w:rPr>
      </w:pPr>
      <w:r>
        <w:rPr>
          <w:rFonts w:hint="cs"/>
          <w:rtl/>
        </w:rPr>
        <w:t>طراحی راهروهای یادگیری</w:t>
      </w:r>
    </w:p>
    <w:p w14:paraId="2A7A5C77" w14:textId="77777777" w:rsidR="0031211D" w:rsidRDefault="00BE7FA3" w:rsidP="00302BAA">
      <w:pPr>
        <w:pStyle w:val="ac"/>
        <w:rPr>
          <w:rFonts w:cs="Calibri"/>
          <w:rtl/>
        </w:rPr>
      </w:pPr>
      <w:r w:rsidRPr="0087303B">
        <w:rPr>
          <w:rFonts w:hint="cs"/>
          <w:rtl/>
        </w:rPr>
        <w:t xml:space="preserve">کد 12: </w:t>
      </w:r>
      <w:r>
        <w:rPr>
          <w:rFonts w:cs="Calibri" w:hint="cs"/>
          <w:rtl/>
        </w:rPr>
        <w:t>"</w:t>
      </w:r>
      <w:r w:rsidRPr="0087303B">
        <w:rPr>
          <w:rtl/>
        </w:rPr>
        <w:t xml:space="preserve"> شما اگر الان وارد راهروی مدرسۀ ما شدین دقت کردین که کف راهرو یک سری طرح</w:t>
      </w:r>
      <w:r w:rsidRPr="0087303B">
        <w:rPr>
          <w:rFonts w:hint="cs"/>
          <w:rtl/>
        </w:rPr>
        <w:t>‌</w:t>
      </w:r>
      <w:r w:rsidRPr="0087303B">
        <w:rPr>
          <w:rtl/>
        </w:rPr>
        <w:t>ها کشیده شده. ما این زمینه رو روی زمین کشیدیم و به معلم</w:t>
      </w:r>
      <w:r w:rsidRPr="0087303B">
        <w:rPr>
          <w:rFonts w:hint="cs"/>
          <w:rtl/>
        </w:rPr>
        <w:t>‌</w:t>
      </w:r>
      <w:r w:rsidRPr="0087303B">
        <w:rPr>
          <w:rtl/>
        </w:rPr>
        <w:t>ها می</w:t>
      </w:r>
      <w:r w:rsidRPr="0087303B">
        <w:rPr>
          <w:rFonts w:hint="cs"/>
          <w:rtl/>
        </w:rPr>
        <w:t>‌</w:t>
      </w:r>
      <w:r w:rsidRPr="0087303B">
        <w:rPr>
          <w:rtl/>
        </w:rPr>
        <w:t>گیم این رو نگاه کن بازی طراحی کن بر اساس این. مثلا این بازی که پشت دفتر خودم هست چهارده تا بازی برای درس</w:t>
      </w:r>
      <w:r w:rsidRPr="0087303B">
        <w:rPr>
          <w:rFonts w:hint="cs"/>
          <w:rtl/>
        </w:rPr>
        <w:t>‌</w:t>
      </w:r>
      <w:r w:rsidRPr="0087303B">
        <w:rPr>
          <w:rtl/>
        </w:rPr>
        <w:t>های مختلف برایش طراحی شده است. حالا می</w:t>
      </w:r>
      <w:r w:rsidRPr="0087303B">
        <w:rPr>
          <w:rFonts w:hint="cs"/>
          <w:rtl/>
        </w:rPr>
        <w:t>‌</w:t>
      </w:r>
      <w:r w:rsidRPr="0087303B">
        <w:rPr>
          <w:rtl/>
        </w:rPr>
        <w:t xml:space="preserve">چسبونیم روی دیوار، هر معلمی میاد میگه من مثلا قرآن دارم ، تاس لازم داره، دایره لازم داره </w:t>
      </w:r>
      <w:r w:rsidRPr="0087303B">
        <w:rPr>
          <w:rFonts w:hint="cs"/>
          <w:rtl/>
        </w:rPr>
        <w:t>و</w:t>
      </w:r>
      <w:r w:rsidRPr="0087303B">
        <w:rPr>
          <w:rtl/>
        </w:rPr>
        <w:t xml:space="preserve"> وسایل رو خود</w:t>
      </w:r>
      <w:r w:rsidRPr="0087303B">
        <w:rPr>
          <w:rFonts w:hint="cs"/>
          <w:rtl/>
        </w:rPr>
        <w:t>ش</w:t>
      </w:r>
      <w:r w:rsidRPr="0087303B">
        <w:rPr>
          <w:rtl/>
        </w:rPr>
        <w:t xml:space="preserve"> متناسب با بازی میگه.</w:t>
      </w:r>
      <w:r>
        <w:rPr>
          <w:rFonts w:cs="Calibri" w:hint="cs"/>
          <w:rtl/>
        </w:rPr>
        <w:t>"</w:t>
      </w:r>
      <w:r w:rsidR="006A4AF2">
        <w:rPr>
          <w:rFonts w:cs="Calibri" w:hint="cs"/>
          <w:rtl/>
        </w:rPr>
        <w:t xml:space="preserve"> </w:t>
      </w:r>
      <w:r w:rsidR="005E3278">
        <w:rPr>
          <w:rFonts w:cs="Calibri" w:hint="cs"/>
          <w:rtl/>
        </w:rPr>
        <w:t xml:space="preserve"> </w:t>
      </w:r>
      <w:r w:rsidR="00404815">
        <w:rPr>
          <w:rFonts w:cs="Calibri" w:hint="cs"/>
          <w:rtl/>
        </w:rPr>
        <w:t xml:space="preserve"> </w:t>
      </w:r>
    </w:p>
    <w:p w14:paraId="562D7EB8" w14:textId="426F49F5" w:rsidR="0031211D" w:rsidRDefault="00412442" w:rsidP="00302BAA">
      <w:pPr>
        <w:pStyle w:val="ac"/>
        <w:rPr>
          <w:rtl/>
        </w:rPr>
      </w:pPr>
      <w:r>
        <w:drawing>
          <wp:anchor distT="0" distB="0" distL="114300" distR="114300" simplePos="0" relativeHeight="251665408" behindDoc="0" locked="0" layoutInCell="1" allowOverlap="1" wp14:anchorId="12CEB7B0" wp14:editId="6994933F">
            <wp:simplePos x="0" y="0"/>
            <wp:positionH relativeFrom="margin">
              <wp:posOffset>3016250</wp:posOffset>
            </wp:positionH>
            <wp:positionV relativeFrom="margin">
              <wp:posOffset>2170430</wp:posOffset>
            </wp:positionV>
            <wp:extent cx="2821305" cy="1644650"/>
            <wp:effectExtent l="0" t="0" r="0" b="0"/>
            <wp:wrapNone/>
            <wp:docPr id="2306726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73" r="16667"/>
                    <a:stretch/>
                  </pic:blipFill>
                  <pic:spPr bwMode="auto">
                    <a:xfrm>
                      <a:off x="0" y="0"/>
                      <a:ext cx="2821305" cy="164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4384" behindDoc="0" locked="0" layoutInCell="1" allowOverlap="1" wp14:anchorId="10FE89E0" wp14:editId="4DA261F3">
            <wp:simplePos x="0" y="0"/>
            <wp:positionH relativeFrom="margin">
              <wp:posOffset>-229870</wp:posOffset>
            </wp:positionH>
            <wp:positionV relativeFrom="margin">
              <wp:posOffset>2172970</wp:posOffset>
            </wp:positionV>
            <wp:extent cx="3128010" cy="1642110"/>
            <wp:effectExtent l="0" t="0" r="0" b="0"/>
            <wp:wrapSquare wrapText="bothSides"/>
            <wp:docPr id="5052416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384" r="9775"/>
                    <a:stretch/>
                  </pic:blipFill>
                  <pic:spPr bwMode="auto">
                    <a:xfrm>
                      <a:off x="0" y="0"/>
                      <a:ext cx="3128010" cy="1642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C3F0E8" w14:textId="396713CC" w:rsidR="0031211D" w:rsidRDefault="0031211D" w:rsidP="00302BAA">
      <w:pPr>
        <w:pStyle w:val="ac"/>
        <w:rPr>
          <w:rtl/>
        </w:rPr>
      </w:pPr>
    </w:p>
    <w:p w14:paraId="42B6F9FF" w14:textId="28B4D9F4" w:rsidR="0031211D" w:rsidRDefault="0031211D" w:rsidP="00302BAA">
      <w:pPr>
        <w:pStyle w:val="ac"/>
        <w:rPr>
          <w:rtl/>
        </w:rPr>
      </w:pPr>
    </w:p>
    <w:p w14:paraId="4E9BD5BA" w14:textId="51764FF4" w:rsidR="0031211D" w:rsidRDefault="0031211D" w:rsidP="00302BAA">
      <w:pPr>
        <w:pStyle w:val="ac"/>
        <w:rPr>
          <w:rtl/>
        </w:rPr>
      </w:pPr>
    </w:p>
    <w:p w14:paraId="336C319E" w14:textId="02BC11A4" w:rsidR="0031211D" w:rsidRDefault="0031211D" w:rsidP="00302BAA">
      <w:pPr>
        <w:pStyle w:val="ac"/>
        <w:rPr>
          <w:rtl/>
        </w:rPr>
      </w:pPr>
    </w:p>
    <w:p w14:paraId="32C3B6FD" w14:textId="5FF6D37C" w:rsidR="0031211D" w:rsidRDefault="0031211D" w:rsidP="00302BAA">
      <w:pPr>
        <w:pStyle w:val="ac"/>
        <w:rPr>
          <w:rtl/>
        </w:rPr>
      </w:pPr>
    </w:p>
    <w:p w14:paraId="266C6D41" w14:textId="77777777" w:rsidR="0031211D" w:rsidRDefault="0031211D" w:rsidP="00302BAA">
      <w:pPr>
        <w:pStyle w:val="ac"/>
        <w:rPr>
          <w:rtl/>
        </w:rPr>
      </w:pPr>
    </w:p>
    <w:p w14:paraId="551E7D6B" w14:textId="571183E5" w:rsidR="0031211D" w:rsidRDefault="0031211D" w:rsidP="00302BAA">
      <w:pPr>
        <w:pStyle w:val="ac"/>
        <w:rPr>
          <w:rtl/>
        </w:rPr>
      </w:pPr>
    </w:p>
    <w:p w14:paraId="5C3B6E9F" w14:textId="2223B252" w:rsidR="00BE7FA3" w:rsidRDefault="0031211D" w:rsidP="004E07A2">
      <w:pPr>
        <w:pStyle w:val="1-1-1-1"/>
        <w:rPr>
          <w:rtl/>
        </w:rPr>
      </w:pPr>
      <w:r>
        <w:rPr>
          <w:rFonts w:hint="cs"/>
          <w:rtl/>
        </w:rPr>
        <w:t>ساخت سالن ورزشی</w:t>
      </w:r>
      <w:r w:rsidR="00404815">
        <w:rPr>
          <w:rFonts w:hint="cs"/>
          <w:rtl/>
        </w:rPr>
        <w:t xml:space="preserve">   </w:t>
      </w:r>
      <w:r w:rsidR="00932DD8">
        <w:rPr>
          <w:rFonts w:hint="cs"/>
          <w:rtl/>
        </w:rPr>
        <w:t xml:space="preserve"> </w:t>
      </w:r>
    </w:p>
    <w:p w14:paraId="3CC71CE6" w14:textId="5B7C4079" w:rsidR="0031211D" w:rsidRPr="0031211D" w:rsidRDefault="00412442" w:rsidP="00302BAA">
      <w:pPr>
        <w:pStyle w:val="ac"/>
        <w:rPr>
          <w:rFonts w:cs="B Zar"/>
          <w:rtl/>
        </w:rPr>
      </w:pPr>
      <w:r>
        <w:rPr>
          <w:rtl/>
          <w:lang w:val="fa-IR"/>
        </w:rPr>
        <w:drawing>
          <wp:anchor distT="0" distB="0" distL="114300" distR="114300" simplePos="0" relativeHeight="251670528" behindDoc="0" locked="0" layoutInCell="1" allowOverlap="1" wp14:anchorId="2ED9C625" wp14:editId="7BB8C522">
            <wp:simplePos x="0" y="0"/>
            <wp:positionH relativeFrom="margin">
              <wp:posOffset>121920</wp:posOffset>
            </wp:positionH>
            <wp:positionV relativeFrom="margin">
              <wp:posOffset>6644640</wp:posOffset>
            </wp:positionV>
            <wp:extent cx="5399405" cy="2429510"/>
            <wp:effectExtent l="0" t="0" r="0" b="0"/>
            <wp:wrapSquare wrapText="bothSides"/>
            <wp:docPr id="14278382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38203" name="Picture 142783820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99405" cy="2429510"/>
                    </a:xfrm>
                    <a:prstGeom prst="rect">
                      <a:avLst/>
                    </a:prstGeom>
                  </pic:spPr>
                </pic:pic>
              </a:graphicData>
            </a:graphic>
          </wp:anchor>
        </w:drawing>
      </w:r>
      <w:r w:rsidR="0031211D" w:rsidRPr="0087303B">
        <w:rPr>
          <w:rFonts w:hint="cs"/>
          <w:rtl/>
        </w:rPr>
        <w:t xml:space="preserve">کد 12: </w:t>
      </w:r>
      <w:r w:rsidR="0031211D">
        <w:rPr>
          <w:rFonts w:cs="Calibri" w:hint="cs"/>
          <w:rtl/>
        </w:rPr>
        <w:t>"</w:t>
      </w:r>
      <w:r w:rsidR="0031211D" w:rsidRPr="0087303B">
        <w:rPr>
          <w:rtl/>
        </w:rPr>
        <w:t xml:space="preserve">لطفی بود که هزینه </w:t>
      </w:r>
      <w:r w:rsidR="0031211D" w:rsidRPr="0087303B">
        <w:rPr>
          <w:rFonts w:hint="cs"/>
          <w:rtl/>
        </w:rPr>
        <w:t xml:space="preserve">(ساخت سالن ورزشی) </w:t>
      </w:r>
      <w:r w:rsidR="0031211D" w:rsidRPr="0087303B">
        <w:rPr>
          <w:rtl/>
        </w:rPr>
        <w:t>رو اداره</w:t>
      </w:r>
      <w:r w:rsidR="0031211D" w:rsidRPr="0087303B">
        <w:rPr>
          <w:rFonts w:hint="cs"/>
          <w:rtl/>
        </w:rPr>
        <w:t>‌</w:t>
      </w:r>
      <w:r w:rsidR="0031211D" w:rsidRPr="0087303B">
        <w:rPr>
          <w:rtl/>
        </w:rPr>
        <w:t>کل پرداخت کرد. هنوز هم خیلی</w:t>
      </w:r>
      <w:r w:rsidR="0031211D" w:rsidRPr="0087303B">
        <w:rPr>
          <w:rFonts w:hint="cs"/>
          <w:rtl/>
        </w:rPr>
        <w:t>‌</w:t>
      </w:r>
      <w:r w:rsidR="0031211D" w:rsidRPr="0087303B">
        <w:rPr>
          <w:rtl/>
        </w:rPr>
        <w:t>ها مخالفن و میگن اون سالن اجتماعات بود. اما من همیشه فکر می</w:t>
      </w:r>
      <w:r w:rsidR="0031211D" w:rsidRPr="0087303B">
        <w:rPr>
          <w:rFonts w:hint="cs"/>
          <w:rtl/>
        </w:rPr>
        <w:t>‌</w:t>
      </w:r>
      <w:r w:rsidR="0031211D" w:rsidRPr="0087303B">
        <w:rPr>
          <w:rtl/>
        </w:rPr>
        <w:t>کنم اولویت من بچه است. من مدیر دانش</w:t>
      </w:r>
      <w:r w:rsidR="0031211D" w:rsidRPr="0087303B">
        <w:rPr>
          <w:rFonts w:hint="cs"/>
          <w:rtl/>
        </w:rPr>
        <w:t>‌</w:t>
      </w:r>
      <w:r w:rsidR="0031211D" w:rsidRPr="0087303B">
        <w:rPr>
          <w:rtl/>
        </w:rPr>
        <w:t>آموزان هستم</w:t>
      </w:r>
      <w:r w:rsidR="0031211D" w:rsidRPr="0087303B">
        <w:rPr>
          <w:rFonts w:hint="cs"/>
          <w:rtl/>
        </w:rPr>
        <w:t>،</w:t>
      </w:r>
      <w:r w:rsidR="0031211D" w:rsidRPr="0087303B">
        <w:rPr>
          <w:rtl/>
        </w:rPr>
        <w:t xml:space="preserve"> نه پدر و مادرها که حالا سالی دو دفعه بخوام انجمن و اولیا رو دعوت بکنم که حالا دو دفعه جشن داشته باشیم، دو دفعه عزاداری. اینها تعدادش خیلی کمه ولی سالن رو میشه به یه منظوری ساخت که بشه برای هر زنگ استفاده کرد. به نظرم میاد که از هر فضایی باید استفاده کرد برای اینکه تغییری در روند آموزشی ایجاد بشه.</w:t>
      </w:r>
      <w:r w:rsidR="0031211D">
        <w:rPr>
          <w:rFonts w:cs="Calibri" w:hint="cs"/>
          <w:rtl/>
        </w:rPr>
        <w:t>"</w:t>
      </w:r>
    </w:p>
    <w:p w14:paraId="62E0F1E9" w14:textId="70812AE4" w:rsidR="005E3278" w:rsidRDefault="005E3278" w:rsidP="00302BAA">
      <w:pPr>
        <w:pStyle w:val="ac"/>
        <w:rPr>
          <w:rtl/>
        </w:rPr>
      </w:pPr>
    </w:p>
    <w:p w14:paraId="3471D27C" w14:textId="1C7C80CE" w:rsidR="006A4AF2" w:rsidRDefault="0031211D" w:rsidP="00302BAA">
      <w:pPr>
        <w:pStyle w:val="ac"/>
        <w:rPr>
          <w:rtl/>
        </w:rPr>
      </w:pPr>
      <w:r>
        <w:rPr>
          <w:rtl/>
          <w:lang w:val="fa-IR"/>
        </w:rPr>
        <w:drawing>
          <wp:anchor distT="0" distB="0" distL="114300" distR="114300" simplePos="0" relativeHeight="251669504" behindDoc="0" locked="0" layoutInCell="1" allowOverlap="1" wp14:anchorId="69703D8B" wp14:editId="5950617C">
            <wp:simplePos x="0" y="0"/>
            <wp:positionH relativeFrom="margin">
              <wp:posOffset>2338705</wp:posOffset>
            </wp:positionH>
            <wp:positionV relativeFrom="margin">
              <wp:posOffset>664211</wp:posOffset>
            </wp:positionV>
            <wp:extent cx="4201795" cy="2435860"/>
            <wp:effectExtent l="0" t="876300" r="0" b="859790"/>
            <wp:wrapSquare wrapText="bothSides"/>
            <wp:docPr id="5895004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0453" name="Picture 589500453"/>
                    <pic:cNvPicPr/>
                  </pic:nvPicPr>
                  <pic:blipFill rotWithShape="1">
                    <a:blip r:embed="rId53" cstate="print">
                      <a:extLst>
                        <a:ext uri="{28A0092B-C50C-407E-A947-70E740481C1C}">
                          <a14:useLocalDpi xmlns:a14="http://schemas.microsoft.com/office/drawing/2010/main" val="0"/>
                        </a:ext>
                      </a:extLst>
                    </a:blip>
                    <a:srcRect l="11692" r="10692"/>
                    <a:stretch/>
                  </pic:blipFill>
                  <pic:spPr bwMode="auto">
                    <a:xfrm rot="5400000">
                      <a:off x="0" y="0"/>
                      <a:ext cx="4201795" cy="243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937A7F" w14:textId="6B333AD1" w:rsidR="006A4AF2" w:rsidRDefault="0031211D" w:rsidP="00302BAA">
      <w:pPr>
        <w:pStyle w:val="ac"/>
        <w:rPr>
          <w:rtl/>
        </w:rPr>
      </w:pPr>
      <w:r>
        <w:rPr>
          <w:rtl/>
          <w:lang w:val="fa-IR"/>
        </w:rPr>
        <w:drawing>
          <wp:inline distT="0" distB="0" distL="0" distR="0" wp14:anchorId="276455E5" wp14:editId="782B560D">
            <wp:extent cx="5399405" cy="2429510"/>
            <wp:effectExtent l="0" t="0" r="0" b="0"/>
            <wp:docPr id="14421502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50223" name="Picture 144215022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9405" cy="2429510"/>
                    </a:xfrm>
                    <a:prstGeom prst="rect">
                      <a:avLst/>
                    </a:prstGeom>
                  </pic:spPr>
                </pic:pic>
              </a:graphicData>
            </a:graphic>
          </wp:inline>
        </w:drawing>
      </w:r>
      <w:r>
        <w:rPr>
          <w:rtl/>
          <w:lang w:val="fa-IR"/>
        </w:rPr>
        <w:drawing>
          <wp:anchor distT="0" distB="0" distL="114300" distR="114300" simplePos="0" relativeHeight="251668480" behindDoc="0" locked="0" layoutInCell="1" allowOverlap="1" wp14:anchorId="0F9FEE69" wp14:editId="5CD10241">
            <wp:simplePos x="0" y="0"/>
            <wp:positionH relativeFrom="margin">
              <wp:posOffset>-632460</wp:posOffset>
            </wp:positionH>
            <wp:positionV relativeFrom="margin">
              <wp:posOffset>609601</wp:posOffset>
            </wp:positionV>
            <wp:extent cx="4180955" cy="2520775"/>
            <wp:effectExtent l="0" t="838200" r="0" b="813435"/>
            <wp:wrapSquare wrapText="bothSides"/>
            <wp:docPr id="20630934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93440" name="Picture 2063093440"/>
                    <pic:cNvPicPr/>
                  </pic:nvPicPr>
                  <pic:blipFill rotWithShape="1">
                    <a:blip r:embed="rId55" cstate="print">
                      <a:extLst>
                        <a:ext uri="{28A0092B-C50C-407E-A947-70E740481C1C}">
                          <a14:useLocalDpi xmlns:a14="http://schemas.microsoft.com/office/drawing/2010/main" val="0"/>
                        </a:ext>
                      </a:extLst>
                    </a:blip>
                    <a:srcRect l="6437" r="18924"/>
                    <a:stretch/>
                  </pic:blipFill>
                  <pic:spPr bwMode="auto">
                    <a:xfrm rot="5400000">
                      <a:off x="0" y="0"/>
                      <a:ext cx="4180955" cy="2520775"/>
                    </a:xfrm>
                    <a:prstGeom prst="rect">
                      <a:avLst/>
                    </a:prstGeom>
                    <a:ln>
                      <a:noFill/>
                    </a:ln>
                    <a:extLst>
                      <a:ext uri="{53640926-AAD7-44D8-BBD7-CCE9431645EC}">
                        <a14:shadowObscured xmlns:a14="http://schemas.microsoft.com/office/drawing/2010/main"/>
                      </a:ext>
                    </a:extLst>
                  </pic:spPr>
                </pic:pic>
              </a:graphicData>
            </a:graphic>
          </wp:anchor>
        </w:drawing>
      </w:r>
    </w:p>
    <w:p w14:paraId="4748BAC7" w14:textId="4835E629" w:rsidR="00AA6BC6" w:rsidRDefault="0031211D" w:rsidP="00932DD8">
      <w:pPr>
        <w:pStyle w:val="a0"/>
      </w:pPr>
      <w:r>
        <w:rPr>
          <w:rFonts w:hint="cs"/>
          <w:noProof/>
          <w:rtl/>
        </w:rPr>
        <w:t>د</w:t>
      </w:r>
      <w:r w:rsidR="00D767C8">
        <w:rPr>
          <w:rFonts w:hint="cs"/>
          <w:noProof/>
          <w:rtl/>
        </w:rPr>
        <w:t>یوار صخره نوردی</w:t>
      </w:r>
    </w:p>
    <w:p w14:paraId="70E27884" w14:textId="48287FDB" w:rsidR="00835725" w:rsidRDefault="0090694C" w:rsidP="00302BAA">
      <w:pPr>
        <w:pStyle w:val="ac"/>
        <w:rPr>
          <w:rtl/>
        </w:rPr>
      </w:pPr>
      <w:r>
        <w:rPr>
          <w:rFonts w:hint="cs"/>
          <w:rtl/>
        </w:rPr>
        <w:t xml:space="preserve"> </w:t>
      </w:r>
    </w:p>
    <w:p w14:paraId="3B0829BA" w14:textId="7E471F57" w:rsidR="00412442" w:rsidRDefault="00412442">
      <w:pPr>
        <w:bidi w:val="0"/>
        <w:rPr>
          <w:rFonts w:eastAsia="Times New Roman" w:cs="B Nazanin"/>
          <w:noProof/>
          <w:sz w:val="28"/>
          <w:szCs w:val="28"/>
          <w:rtl/>
          <w:lang w:bidi="fa-IR"/>
        </w:rPr>
      </w:pPr>
      <w:r>
        <w:rPr>
          <w:rtl/>
        </w:rPr>
        <w:br w:type="page"/>
      </w:r>
    </w:p>
    <w:p w14:paraId="7688F56C" w14:textId="0D23D634" w:rsidR="00E015B2" w:rsidRDefault="00EF56E9" w:rsidP="00EF56E9">
      <w:pPr>
        <w:pStyle w:val="1-1-1"/>
      </w:pPr>
      <w:bookmarkStart w:id="183" w:name="_Toc144767798"/>
      <w:r>
        <w:rPr>
          <w:rFonts w:hint="cs"/>
          <w:rtl/>
        </w:rPr>
        <w:t>وضعیت موجود فضاهای یادگیری</w:t>
      </w:r>
      <w:bookmarkEnd w:id="183"/>
    </w:p>
    <w:p w14:paraId="7693FC9E" w14:textId="5E0457FB" w:rsidR="00914515" w:rsidRDefault="00412442" w:rsidP="004E07A2">
      <w:pPr>
        <w:pStyle w:val="1-1-1-1"/>
        <w:rPr>
          <w:rStyle w:val="Char0"/>
          <w:rFonts w:cs="B Zar"/>
          <w:b/>
          <w:bCs/>
          <w:color w:val="auto"/>
          <w:sz w:val="28"/>
          <w:szCs w:val="28"/>
          <w:rtl/>
        </w:rPr>
      </w:pPr>
      <w:r>
        <w:rPr>
          <w:rStyle w:val="Char0"/>
          <w:rFonts w:cs="B Zar" w:hint="cs"/>
          <w:b/>
          <w:bCs/>
          <w:color w:val="auto"/>
          <w:sz w:val="28"/>
          <w:szCs w:val="28"/>
          <w:rtl/>
        </w:rPr>
        <w:t>فضای بدون انعطاف</w:t>
      </w:r>
    </w:p>
    <w:p w14:paraId="4600361C" w14:textId="3FBB53F8" w:rsidR="00914515" w:rsidRPr="00DC3136" w:rsidRDefault="00DC3136" w:rsidP="00302BAA">
      <w:pPr>
        <w:pStyle w:val="ac"/>
        <w:rPr>
          <w:rStyle w:val="Char0"/>
          <w:b w:val="0"/>
          <w:bCs w:val="0"/>
          <w:color w:val="auto"/>
          <w:kern w:val="0"/>
          <w:sz w:val="28"/>
          <w:szCs w:val="28"/>
          <w:lang w:bidi="fa-IR"/>
        </w:rPr>
      </w:pPr>
      <w:r w:rsidRPr="00DC3136">
        <w:rPr>
          <w:rFonts w:hint="cs"/>
          <w:rtl/>
        </w:rPr>
        <w:t>کد 15:"</w:t>
      </w:r>
      <w:r w:rsidRPr="00DC3136">
        <w:rPr>
          <w:rtl/>
        </w:rPr>
        <w:t>ببینید من اصلا این نیمکت‌ها رو قبول ندارم. این نیمکت رو ماها همه نشستیم. بابا نمیشه‌یادگیری اونجا صورت بگیره انقدر که سفت و سخته، روی نیمکت باید احساس خوب بهت دست بده. جایی که از نظر نوشتنی اینقدر دو نفر هم نشستند چه آموزشی؟ من اعتقادم به اینه که اینها خیلی کمک میکنه متاسفانه در مدارس ایران 99% شاید تک و توک مدارس غیرانتفاعی باشن که اکی باشن وگرنه 99% واقعا نیست.</w:t>
      </w:r>
      <w:r w:rsidRPr="00DC3136">
        <w:rPr>
          <w:rFonts w:hint="cs"/>
          <w:rtl/>
        </w:rPr>
        <w:t>"</w:t>
      </w:r>
    </w:p>
    <w:p w14:paraId="4CCF7C4A" w14:textId="77777777" w:rsidR="006F0F38" w:rsidRDefault="00DC3136" w:rsidP="00302BAA">
      <w:pPr>
        <w:pStyle w:val="ac"/>
      </w:pPr>
      <w:r>
        <w:drawing>
          <wp:inline distT="0" distB="0" distL="0" distR="0" wp14:anchorId="5FB9C640" wp14:editId="45E06E22">
            <wp:extent cx="5394960" cy="2430780"/>
            <wp:effectExtent l="0" t="0" r="0" b="0"/>
            <wp:docPr id="18610077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4960" cy="2430780"/>
                    </a:xfrm>
                    <a:prstGeom prst="rect">
                      <a:avLst/>
                    </a:prstGeom>
                    <a:noFill/>
                    <a:ln>
                      <a:noFill/>
                    </a:ln>
                  </pic:spPr>
                </pic:pic>
              </a:graphicData>
            </a:graphic>
          </wp:inline>
        </w:drawing>
      </w:r>
    </w:p>
    <w:p w14:paraId="60D12F29" w14:textId="60BBF64A" w:rsidR="005D3C0E" w:rsidRDefault="006F0F38" w:rsidP="006F0F38">
      <w:pPr>
        <w:pStyle w:val="a0"/>
      </w:pPr>
      <w:proofErr w:type="spellStart"/>
      <w:r>
        <w:rPr>
          <w:rFonts w:hint="cs"/>
          <w:rtl/>
          <w:lang w:bidi="fa-IR"/>
        </w:rPr>
        <w:t>مبلمان</w:t>
      </w:r>
      <w:proofErr w:type="spellEnd"/>
      <w:r>
        <w:rPr>
          <w:rFonts w:hint="cs"/>
          <w:rtl/>
          <w:lang w:bidi="fa-IR"/>
        </w:rPr>
        <w:t xml:space="preserve"> نامناسب</w:t>
      </w:r>
    </w:p>
    <w:p w14:paraId="46CBD16B" w14:textId="13A89185" w:rsidR="006F0F38" w:rsidRPr="002102BB" w:rsidRDefault="006F0F38" w:rsidP="00302BAA">
      <w:pPr>
        <w:pStyle w:val="ac"/>
      </w:pPr>
      <w:r>
        <w:drawing>
          <wp:inline distT="0" distB="0" distL="0" distR="0" wp14:anchorId="60E09CF0" wp14:editId="1BAFE492">
            <wp:extent cx="5394960" cy="2430780"/>
            <wp:effectExtent l="0" t="0" r="0" b="0"/>
            <wp:docPr id="14092250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4960" cy="2430780"/>
                    </a:xfrm>
                    <a:prstGeom prst="rect">
                      <a:avLst/>
                    </a:prstGeom>
                    <a:noFill/>
                    <a:ln>
                      <a:noFill/>
                    </a:ln>
                  </pic:spPr>
                </pic:pic>
              </a:graphicData>
            </a:graphic>
          </wp:inline>
        </w:drawing>
      </w:r>
    </w:p>
    <w:p w14:paraId="28BDD043" w14:textId="77777777" w:rsidR="006F0F38" w:rsidRDefault="006F0F38" w:rsidP="00302BAA">
      <w:pPr>
        <w:pStyle w:val="ac"/>
        <w:rPr>
          <w:rtl/>
        </w:rPr>
      </w:pPr>
      <w:bookmarkStart w:id="184" w:name="_Toc37622898"/>
    </w:p>
    <w:p w14:paraId="21EEB6E4" w14:textId="77777777" w:rsidR="006F0F38" w:rsidRDefault="006F0F38" w:rsidP="00302BAA">
      <w:pPr>
        <w:pStyle w:val="ac"/>
        <w:rPr>
          <w:rtl/>
        </w:rPr>
      </w:pPr>
    </w:p>
    <w:p w14:paraId="3F7C61FB" w14:textId="77777777" w:rsidR="006F0F38" w:rsidRDefault="006F0F38" w:rsidP="004E07A2">
      <w:pPr>
        <w:pStyle w:val="1-1-1-1"/>
        <w:rPr>
          <w:rtl/>
        </w:rPr>
      </w:pPr>
      <w:r>
        <w:rPr>
          <w:rFonts w:hint="cs"/>
          <w:rtl/>
        </w:rPr>
        <w:t>طراحی نامتناسب با نیاز دانش‌آموزان</w:t>
      </w:r>
    </w:p>
    <w:p w14:paraId="1EDF8034" w14:textId="6F4E886F" w:rsidR="006F0F38" w:rsidRPr="0056552C" w:rsidRDefault="006F0F38" w:rsidP="00302BAA">
      <w:pPr>
        <w:pStyle w:val="ac"/>
        <w:rPr>
          <w:rFonts w:cs="Calibri"/>
          <w:rtl/>
        </w:rPr>
      </w:pPr>
      <w:r>
        <w:drawing>
          <wp:anchor distT="0" distB="0" distL="114300" distR="114300" simplePos="0" relativeHeight="251671552" behindDoc="0" locked="0" layoutInCell="1" allowOverlap="1" wp14:anchorId="09D31124" wp14:editId="7A6FA98D">
            <wp:simplePos x="0" y="0"/>
            <wp:positionH relativeFrom="margin">
              <wp:posOffset>116205</wp:posOffset>
            </wp:positionH>
            <wp:positionV relativeFrom="margin">
              <wp:posOffset>2216785</wp:posOffset>
            </wp:positionV>
            <wp:extent cx="5394960" cy="2430780"/>
            <wp:effectExtent l="0" t="0" r="0" b="0"/>
            <wp:wrapSquare wrapText="bothSides"/>
            <wp:docPr id="7105855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4960" cy="2430780"/>
                    </a:xfrm>
                    <a:prstGeom prst="rect">
                      <a:avLst/>
                    </a:prstGeom>
                    <a:noFill/>
                    <a:ln>
                      <a:noFill/>
                    </a:ln>
                  </pic:spPr>
                </pic:pic>
              </a:graphicData>
            </a:graphic>
          </wp:anchor>
        </w:drawing>
      </w:r>
      <w:r>
        <w:rPr>
          <w:rFonts w:hint="cs"/>
          <w:rtl/>
        </w:rPr>
        <w:t xml:space="preserve">کد29: </w:t>
      </w:r>
      <w:r>
        <w:rPr>
          <w:rFonts w:cs="Calibri" w:hint="cs"/>
          <w:rtl/>
        </w:rPr>
        <w:t>"</w:t>
      </w:r>
      <w:r w:rsidRPr="006F0F38">
        <w:rPr>
          <w:rtl/>
        </w:rPr>
        <w:t xml:space="preserve"> </w:t>
      </w:r>
      <w:r w:rsidRPr="00D92FB2">
        <w:rPr>
          <w:rtl/>
        </w:rPr>
        <w:t>شما اگر نگاه کنید بسیاری از دانش آموزان ما در دوره</w:t>
      </w:r>
      <w:r>
        <w:rPr>
          <w:rtl/>
        </w:rPr>
        <w:t>‌ی</w:t>
      </w:r>
      <w:r w:rsidRPr="00D92FB2">
        <w:rPr>
          <w:rtl/>
        </w:rPr>
        <w:t xml:space="preserve"> ابتدایی امکان استفادۀ کامل از تخته را ندارند.</w:t>
      </w:r>
      <w:r>
        <w:rPr>
          <w:rtl/>
        </w:rPr>
        <w:t>‌ی</w:t>
      </w:r>
      <w:r w:rsidRPr="00D92FB2">
        <w:rPr>
          <w:rtl/>
        </w:rPr>
        <w:t>عنی چی؟</w:t>
      </w:r>
      <w:r>
        <w:rPr>
          <w:rtl/>
        </w:rPr>
        <w:t>‌ی</w:t>
      </w:r>
      <w:r w:rsidRPr="00D92FB2">
        <w:rPr>
          <w:rtl/>
        </w:rPr>
        <w:t>عنی تخته مناسب معلم میخ شده به دیوار و بچه</w:t>
      </w:r>
      <w:r>
        <w:rPr>
          <w:rtl/>
        </w:rPr>
        <w:t>‌ی</w:t>
      </w:r>
      <w:r w:rsidRPr="00D92FB2">
        <w:rPr>
          <w:rtl/>
        </w:rPr>
        <w:t xml:space="preserve"> کلاس اولی ما معمولا همون کوچولو کنار تخته </w:t>
      </w:r>
      <w:r>
        <w:rPr>
          <w:rtl/>
        </w:rPr>
        <w:t>می‌</w:t>
      </w:r>
      <w:r w:rsidRPr="00D92FB2">
        <w:rPr>
          <w:rtl/>
        </w:rPr>
        <w:t>نویسه.</w:t>
      </w:r>
      <w:r>
        <w:rPr>
          <w:rtl/>
        </w:rPr>
        <w:t>‌</w:t>
      </w:r>
      <w:r>
        <w:rPr>
          <w:rFonts w:hint="cs"/>
          <w:rtl/>
        </w:rPr>
        <w:t xml:space="preserve"> </w:t>
      </w:r>
      <w:r>
        <w:rPr>
          <w:rtl/>
        </w:rPr>
        <w:t>ی</w:t>
      </w:r>
      <w:r w:rsidRPr="00D92FB2">
        <w:rPr>
          <w:rtl/>
        </w:rPr>
        <w:t>عنی معمولا ن</w:t>
      </w:r>
      <w:r>
        <w:rPr>
          <w:rtl/>
        </w:rPr>
        <w:t>می‌</w:t>
      </w:r>
      <w:r w:rsidRPr="00D92FB2">
        <w:rPr>
          <w:rtl/>
        </w:rPr>
        <w:t>تونه از تخته اون استفاده</w:t>
      </w:r>
      <w:r>
        <w:rPr>
          <w:rFonts w:hint="cs"/>
          <w:rtl/>
        </w:rPr>
        <w:t>‌</w:t>
      </w:r>
      <w:r w:rsidRPr="00D92FB2">
        <w:rPr>
          <w:rtl/>
        </w:rPr>
        <w:t>ای که می</w:t>
      </w:r>
      <w:r>
        <w:rPr>
          <w:rFonts w:hint="cs"/>
          <w:rtl/>
        </w:rPr>
        <w:t>‌</w:t>
      </w:r>
      <w:r w:rsidRPr="00D92FB2">
        <w:rPr>
          <w:rtl/>
        </w:rPr>
        <w:t>خواد رو ببره. در حالیکه در کشورهای دیگه تخته مناسب داریم برای بچه</w:t>
      </w:r>
      <w:r>
        <w:rPr>
          <w:rtl/>
        </w:rPr>
        <w:t>‌ها</w:t>
      </w:r>
      <w:r w:rsidRPr="00D92FB2">
        <w:rPr>
          <w:rtl/>
        </w:rPr>
        <w:t>.</w:t>
      </w:r>
      <w:r>
        <w:rPr>
          <w:rFonts w:hint="cs"/>
          <w:rtl/>
        </w:rPr>
        <w:t xml:space="preserve"> </w:t>
      </w:r>
      <w:r>
        <w:rPr>
          <w:rtl/>
        </w:rPr>
        <w:t>‌ی</w:t>
      </w:r>
      <w:r w:rsidRPr="00D92FB2">
        <w:rPr>
          <w:rtl/>
        </w:rPr>
        <w:t>عنی قابلیت این رو داره که ارتفاعش بالا پایین بشه.</w:t>
      </w:r>
      <w:r>
        <w:rPr>
          <w:rtl/>
        </w:rPr>
        <w:t>‌</w:t>
      </w:r>
      <w:r>
        <w:rPr>
          <w:rFonts w:hint="cs"/>
          <w:rtl/>
        </w:rPr>
        <w:t xml:space="preserve"> </w:t>
      </w:r>
      <w:r>
        <w:rPr>
          <w:rtl/>
        </w:rPr>
        <w:t>ی</w:t>
      </w:r>
      <w:r w:rsidRPr="00D92FB2">
        <w:rPr>
          <w:rtl/>
        </w:rPr>
        <w:t>عنی برای دانش</w:t>
      </w:r>
      <w:r>
        <w:rPr>
          <w:rFonts w:hint="cs"/>
          <w:rtl/>
        </w:rPr>
        <w:t>‌</w:t>
      </w:r>
      <w:r w:rsidRPr="00D92FB2">
        <w:rPr>
          <w:rtl/>
        </w:rPr>
        <w:t>آموز کوتاهتر بیاد پایینتر که اون هرچقدرکه دوست داره بتونه استفاده کنه و برای معلم بیاد بالا.</w:t>
      </w:r>
      <w:r>
        <w:rPr>
          <w:rFonts w:cs="Calibri" w:hint="cs"/>
          <w:rtl/>
        </w:rPr>
        <w:t>"</w:t>
      </w:r>
    </w:p>
    <w:p w14:paraId="32692A23" w14:textId="77777777" w:rsidR="007650D0" w:rsidRDefault="007650D0" w:rsidP="00302BAA">
      <w:pPr>
        <w:pStyle w:val="ac"/>
        <w:rPr>
          <w:rtl/>
        </w:rPr>
      </w:pPr>
    </w:p>
    <w:p w14:paraId="2AD6996E" w14:textId="77777777" w:rsidR="007650D0" w:rsidRDefault="007650D0" w:rsidP="00302BAA">
      <w:pPr>
        <w:pStyle w:val="ac"/>
        <w:rPr>
          <w:rtl/>
        </w:rPr>
      </w:pPr>
    </w:p>
    <w:p w14:paraId="57A3F3D5" w14:textId="77777777" w:rsidR="00DA14F8" w:rsidRPr="00557F11" w:rsidRDefault="007650D0" w:rsidP="007650D0">
      <w:pPr>
        <w:pStyle w:val="1-1-1"/>
        <w:rPr>
          <w:rFonts w:ascii="Calibri" w:hAnsi="Calibri" w:cs="Calibri"/>
        </w:rPr>
      </w:pPr>
      <w:bookmarkStart w:id="185" w:name="_Toc144767799"/>
      <w:r>
        <w:rPr>
          <w:rFonts w:hint="cs"/>
          <w:rtl/>
        </w:rPr>
        <w:t>یافته‌های حاصل از تحلیل اسناد</w:t>
      </w:r>
      <w:bookmarkEnd w:id="185"/>
    </w:p>
    <w:p w14:paraId="253A00D3" w14:textId="54DA3D5B" w:rsidR="00557F11" w:rsidRDefault="00557F11" w:rsidP="00302BAA">
      <w:pPr>
        <w:pStyle w:val="ac"/>
        <w:rPr>
          <w:rtl/>
        </w:rPr>
      </w:pPr>
      <w:r w:rsidRPr="00D83DF4">
        <w:rPr>
          <w:rFonts w:hint="cs"/>
          <w:rtl/>
        </w:rPr>
        <w:t xml:space="preserve">در فلسفۀ تربیت رسمی و عمومی در جمهوری </w:t>
      </w:r>
      <w:r w:rsidRPr="00557F11">
        <w:rPr>
          <w:rFonts w:hint="cs"/>
          <w:rtl/>
        </w:rPr>
        <w:t>اسلامی ایران آمده است که</w:t>
      </w:r>
      <w:r w:rsidRPr="00557F11">
        <w:rPr>
          <w:rFonts w:hint="cs"/>
          <w:vanish/>
          <w:rtl/>
        </w:rPr>
        <w:t xml:space="preserve">مده </w:t>
      </w:r>
      <w:r w:rsidRPr="00557F11">
        <w:rPr>
          <w:rFonts w:hint="cs"/>
          <w:rtl/>
        </w:rPr>
        <w:t xml:space="preserve"> </w:t>
      </w:r>
      <w:r w:rsidRPr="00557F11">
        <w:rPr>
          <w:rtl/>
        </w:rPr>
        <w:t>یادگیری</w:t>
      </w:r>
      <w:r w:rsidRPr="00D83DF4">
        <w:rPr>
          <w:rtl/>
        </w:rPr>
        <w:t xml:space="preserve"> یكی از ظرفیت‌های وجودی آدمی و من</w:t>
      </w:r>
      <w:r w:rsidRPr="00D83DF4">
        <w:rPr>
          <w:rFonts w:hint="cs"/>
          <w:rtl/>
        </w:rPr>
        <w:t>ش</w:t>
      </w:r>
      <w:r w:rsidRPr="00D83DF4">
        <w:rPr>
          <w:rtl/>
        </w:rPr>
        <w:t>أ اصلی ب</w:t>
      </w:r>
      <w:r w:rsidRPr="00D83DF4">
        <w:rPr>
          <w:rFonts w:hint="cs"/>
          <w:rtl/>
        </w:rPr>
        <w:t>س</w:t>
      </w:r>
      <w:r w:rsidRPr="00D83DF4">
        <w:rPr>
          <w:rtl/>
        </w:rPr>
        <w:t>یاری از تحولات در ابعاد وجودی او</w:t>
      </w:r>
      <w:r w:rsidRPr="00D83DF4">
        <w:rPr>
          <w:rFonts w:hint="cs"/>
          <w:rtl/>
        </w:rPr>
        <w:t>ست.</w:t>
      </w:r>
      <w:r w:rsidRPr="00D83DF4">
        <w:t xml:space="preserve"> </w:t>
      </w:r>
      <w:r w:rsidRPr="00D83DF4">
        <w:rPr>
          <w:rtl/>
        </w:rPr>
        <w:t>یادگیــری، حاصل تعامل پیچید</w:t>
      </w:r>
      <w:r w:rsidRPr="00D83DF4">
        <w:rPr>
          <w:rFonts w:hint="cs"/>
          <w:rtl/>
        </w:rPr>
        <w:t>ۀ</w:t>
      </w:r>
      <w:r w:rsidRPr="00D83DF4">
        <w:rPr>
          <w:rtl/>
        </w:rPr>
        <w:t xml:space="preserve"> طبیعت (ظرفیت‌های وجودی خدادادی)، عوامل محیطی</w:t>
      </w:r>
      <w:r w:rsidRPr="00D83DF4">
        <w:rPr>
          <w:rFonts w:hint="cs"/>
          <w:rtl/>
        </w:rPr>
        <w:t xml:space="preserve"> (</w:t>
      </w:r>
      <w:r w:rsidRPr="00D83DF4">
        <w:rPr>
          <w:rtl/>
        </w:rPr>
        <w:t>تجربیات فردی،</w:t>
      </w:r>
      <w:r w:rsidRPr="00D83DF4">
        <w:rPr>
          <w:rFonts w:hint="cs"/>
          <w:rtl/>
        </w:rPr>
        <w:t xml:space="preserve"> </w:t>
      </w:r>
      <w:r w:rsidRPr="00D83DF4">
        <w:rPr>
          <w:rtl/>
        </w:rPr>
        <w:t>محیط مادی و فرهنگی و</w:t>
      </w:r>
      <w:r w:rsidRPr="00D83DF4">
        <w:rPr>
          <w:rFonts w:hint="cs"/>
          <w:rtl/>
        </w:rPr>
        <w:t xml:space="preserve"> غیره</w:t>
      </w:r>
      <w:r w:rsidRPr="00D83DF4">
        <w:rPr>
          <w:rtl/>
        </w:rPr>
        <w:t xml:space="preserve">) و اراده و عمل فرد است و ابعاد مختلف و سطوح گوناگون دارد. </w:t>
      </w:r>
      <w:r w:rsidRPr="00557F11">
        <w:rPr>
          <w:rtl/>
        </w:rPr>
        <w:t>یادگیری در خلأ</w:t>
      </w:r>
      <w:r>
        <w:rPr>
          <w:rFonts w:hint="cs"/>
          <w:rtl/>
        </w:rPr>
        <w:t xml:space="preserve"> اتفاق </w:t>
      </w:r>
      <w:r w:rsidRPr="00557F11">
        <w:rPr>
          <w:rFonts w:hint="cs"/>
          <w:rtl/>
        </w:rPr>
        <w:t>نمی‌افتد بل</w:t>
      </w:r>
      <w:r w:rsidRPr="00557F11">
        <w:rPr>
          <w:rtl/>
        </w:rPr>
        <w:t>که در محیط اجتماعی</w:t>
      </w:r>
      <w:r w:rsidRPr="00D83DF4">
        <w:rPr>
          <w:rtl/>
        </w:rPr>
        <w:t xml:space="preserve"> رخ می</w:t>
      </w:r>
      <w:r w:rsidRPr="00D83DF4">
        <w:rPr>
          <w:rFonts w:hint="cs"/>
          <w:rtl/>
        </w:rPr>
        <w:t>‌</w:t>
      </w:r>
      <w:r w:rsidRPr="00D83DF4">
        <w:rPr>
          <w:rtl/>
        </w:rPr>
        <w:t>دهد و عوامل اجتماعی در آن نقشی تعیین</w:t>
      </w:r>
      <w:r w:rsidRPr="00D83DF4">
        <w:rPr>
          <w:rFonts w:hint="cs"/>
          <w:rtl/>
        </w:rPr>
        <w:t>‌</w:t>
      </w:r>
      <w:r w:rsidRPr="00D83DF4">
        <w:rPr>
          <w:rtl/>
        </w:rPr>
        <w:t>کننده دارند. بر این ا</w:t>
      </w:r>
      <w:r w:rsidRPr="00D83DF4">
        <w:rPr>
          <w:rFonts w:hint="cs"/>
          <w:rtl/>
        </w:rPr>
        <w:t>س</w:t>
      </w:r>
      <w:r w:rsidRPr="00D83DF4">
        <w:rPr>
          <w:rtl/>
        </w:rPr>
        <w:t>اس، یادگیری نیازمند زمینه است و هر زمینه</w:t>
      </w:r>
      <w:r w:rsidRPr="00D83DF4">
        <w:rPr>
          <w:rFonts w:hint="cs"/>
          <w:rtl/>
        </w:rPr>
        <w:t>‌</w:t>
      </w:r>
      <w:r w:rsidRPr="00D83DF4">
        <w:rPr>
          <w:rtl/>
        </w:rPr>
        <w:t>ای مساعد و مناسب یادگیری نیست. یادگیری قابلیت مادام</w:t>
      </w:r>
      <w:r w:rsidRPr="00D83DF4">
        <w:rPr>
          <w:rFonts w:hint="cs"/>
          <w:rtl/>
        </w:rPr>
        <w:t>‌</w:t>
      </w:r>
      <w:r w:rsidRPr="00D83DF4">
        <w:rPr>
          <w:rtl/>
        </w:rPr>
        <w:t>العمر آدمی است؛ لذا آدمی می</w:t>
      </w:r>
      <w:r w:rsidRPr="00D83DF4">
        <w:rPr>
          <w:rFonts w:hint="cs"/>
          <w:rtl/>
        </w:rPr>
        <w:t>‌</w:t>
      </w:r>
      <w:r w:rsidRPr="00D83DF4">
        <w:rPr>
          <w:rtl/>
        </w:rPr>
        <w:t>تواند در تمامی مراحل زندگی تغییر كند. البته نوع، روش و منابع انگیزشی ان</w:t>
      </w:r>
      <w:r w:rsidRPr="00D83DF4">
        <w:rPr>
          <w:rFonts w:hint="cs"/>
          <w:rtl/>
        </w:rPr>
        <w:t>س</w:t>
      </w:r>
      <w:r w:rsidRPr="00D83DF4">
        <w:rPr>
          <w:rtl/>
        </w:rPr>
        <w:t>ان</w:t>
      </w:r>
      <w:r w:rsidRPr="00D83DF4">
        <w:rPr>
          <w:rFonts w:hint="cs"/>
          <w:rtl/>
        </w:rPr>
        <w:t>‌</w:t>
      </w:r>
      <w:r w:rsidRPr="00D83DF4">
        <w:rPr>
          <w:rtl/>
        </w:rPr>
        <w:t>ها برای یادگیری در مراحل مختلف متفاوت اس</w:t>
      </w:r>
      <w:r w:rsidRPr="00D83DF4">
        <w:rPr>
          <w:rFonts w:hint="cs"/>
          <w:rtl/>
        </w:rPr>
        <w:t>ت</w:t>
      </w:r>
      <w:sdt>
        <w:sdtPr>
          <w:rPr>
            <w:rtl/>
          </w:rPr>
          <w:id w:val="-767778088"/>
          <w:citation/>
        </w:sdtPr>
        <w:sdtEndPr/>
        <w:sdtContent>
          <w:r w:rsidRPr="00D83DF4">
            <w:rPr>
              <w:rtl/>
            </w:rPr>
            <w:fldChar w:fldCharType="begin"/>
          </w:r>
          <w:r>
            <w:instrText xml:space="preserve">CITATION Placeholder1 \p 219 \l 1065 </w:instrText>
          </w:r>
          <w:r w:rsidRPr="00D83DF4">
            <w:rPr>
              <w:rtl/>
            </w:rPr>
            <w:fldChar w:fldCharType="separate"/>
          </w:r>
          <w:r>
            <w:rPr>
              <w:rtl/>
            </w:rPr>
            <w:t xml:space="preserve"> </w:t>
          </w:r>
          <w:r>
            <w:rPr>
              <w:rFonts w:hint="cs"/>
              <w:rtl/>
              <w:lang w:bidi="ar-SA"/>
            </w:rPr>
            <w:t>(مبانی تحویل بنیادین, 1390, ص. 219)</w:t>
          </w:r>
          <w:r w:rsidRPr="00D83DF4">
            <w:rPr>
              <w:rtl/>
            </w:rPr>
            <w:fldChar w:fldCharType="end"/>
          </w:r>
        </w:sdtContent>
      </w:sdt>
    </w:p>
    <w:p w14:paraId="60ACDCBB" w14:textId="77777777" w:rsidR="00557F11" w:rsidRPr="00DA14F8" w:rsidRDefault="00557F11" w:rsidP="00302BAA">
      <w:pPr>
        <w:pStyle w:val="ac"/>
      </w:pPr>
    </w:p>
    <w:p w14:paraId="5F007BA2" w14:textId="5B2E5BD8" w:rsidR="00E11831" w:rsidRDefault="00E11831" w:rsidP="004E07A2">
      <w:pPr>
        <w:pStyle w:val="1-1-1-1"/>
        <w:rPr>
          <w:rtl/>
        </w:rPr>
      </w:pPr>
      <w:r>
        <w:rPr>
          <w:rFonts w:hint="cs"/>
          <w:rtl/>
        </w:rPr>
        <w:t xml:space="preserve">شایستگی‌‌های مدیر مدرسه </w:t>
      </w:r>
    </w:p>
    <w:p w14:paraId="503191A7" w14:textId="32AF92D9" w:rsidR="00E11831" w:rsidRDefault="00E11831" w:rsidP="00302BAA">
      <w:pPr>
        <w:pStyle w:val="ac"/>
        <w:rPr>
          <w:rtl/>
        </w:rPr>
      </w:pPr>
      <w:r>
        <w:rPr>
          <w:rFonts w:hint="cs"/>
          <w:rtl/>
        </w:rPr>
        <w:t>در پاسخ به سوال اصلی پژوهش؛ شایستگی‌های مدیر آموزشی به‌مثابه طراح محیط کالبدی یادگیری کدامند؟ این شایستگی‌ها در افق چشم‌انداز سند تحول بنیادین آموزش و پرورش به شرح زیر آمده  است:</w:t>
      </w:r>
      <w:r w:rsidR="004E07A2" w:rsidRPr="004E07A2">
        <w:t xml:space="preserve"> </w:t>
      </w:r>
    </w:p>
    <w:p w14:paraId="10A7543C" w14:textId="2FCC6AFF" w:rsidR="00E11831" w:rsidRDefault="00E11831" w:rsidP="001F1265">
      <w:pPr>
        <w:pStyle w:val="afb"/>
        <w:rPr>
          <w:rtl/>
        </w:rPr>
      </w:pPr>
      <w:r>
        <w:rPr>
          <w:rFonts w:hint="cs"/>
          <w:rtl/>
        </w:rPr>
        <w:t>مومن، آراسته به فضائل اخلاق اسلامی، عامل به عمل صالح، تعالی‌جو و تحول‌آفرین، انقلابی، آینده‌نگر، عاقل، متعهد، امین، بصیر و حق‌شناس</w:t>
      </w:r>
    </w:p>
    <w:p w14:paraId="24EC3D3C" w14:textId="77777777" w:rsidR="004E07A2" w:rsidRDefault="00E11831" w:rsidP="00302BAA">
      <w:pPr>
        <w:pStyle w:val="ac"/>
        <w:rPr>
          <w:rtl/>
        </w:rPr>
      </w:pPr>
      <w:r>
        <w:rPr>
          <w:rFonts w:hint="cs"/>
          <w:rtl/>
        </w:rPr>
        <w:t xml:space="preserve">در افق چشم‌انداز سند تحول بنیادین آموزش و پرورش آمده است نظام تعلیم و تربیت رسمی </w:t>
      </w:r>
      <w:r w:rsidR="004E07A2">
        <w:rPr>
          <w:rFonts w:hint="cs"/>
          <w:rtl/>
        </w:rPr>
        <w:t>عمومی در افق 1404 برخوردار از مربیان و مدیران مومن، آراسته به فضائل اخلاق اسلامی، عامل به عمل صالح، تعالی‌جو و تحول‌آفرین، انقلابی، آینده‌نگر، عاقل، متعهد، امین، بصیر و حق‌شناس</w:t>
      </w:r>
    </w:p>
    <w:p w14:paraId="5D84E742" w14:textId="77777777" w:rsidR="004E07A2" w:rsidRDefault="00E11831" w:rsidP="001F1265">
      <w:pPr>
        <w:pStyle w:val="afb"/>
        <w:rPr>
          <w:rtl/>
        </w:rPr>
      </w:pPr>
      <w:r>
        <w:rPr>
          <w:rFonts w:hint="cs"/>
          <w:rtl/>
        </w:rPr>
        <w:t>نقدپذیر</w:t>
      </w:r>
    </w:p>
    <w:p w14:paraId="589575E4" w14:textId="03FA292D" w:rsidR="004E07A2" w:rsidRDefault="004E07A2" w:rsidP="00302BAA">
      <w:pPr>
        <w:pStyle w:val="ac"/>
        <w:rPr>
          <w:rtl/>
        </w:rPr>
      </w:pPr>
      <w:r>
        <w:rPr>
          <w:rFonts w:hint="cs"/>
          <w:rtl/>
        </w:rPr>
        <w:t>بر پایه‌ی چشم‌انداز سند تحول بنیادین، مدرسه دارای ویژگی‌ مبتنی بر رویکرد مدیریتی نقدپذیر و مشارکت‌جو است.</w:t>
      </w:r>
    </w:p>
    <w:p w14:paraId="43D6886C" w14:textId="58BAECEA" w:rsidR="00E11831" w:rsidRDefault="00E11831" w:rsidP="001F1265">
      <w:pPr>
        <w:pStyle w:val="afb"/>
        <w:rPr>
          <w:rtl/>
        </w:rPr>
      </w:pPr>
      <w:r>
        <w:rPr>
          <w:rFonts w:hint="cs"/>
          <w:rtl/>
        </w:rPr>
        <w:t>مشارکت‌جو</w:t>
      </w:r>
    </w:p>
    <w:p w14:paraId="39AEF9F7" w14:textId="77777777" w:rsidR="004E07A2" w:rsidRDefault="004E07A2" w:rsidP="00302BAA">
      <w:pPr>
        <w:pStyle w:val="ac"/>
        <w:rPr>
          <w:rtl/>
        </w:rPr>
      </w:pPr>
      <w:r>
        <w:rPr>
          <w:rFonts w:hint="cs"/>
          <w:rtl/>
        </w:rPr>
        <w:t>بر پایه‌ی چشم‌انداز سند تحول بنیادین، مدرسه دارای ویژگی‌ مبتنی بر رویکرد مدیریتی نقدپذیر و مشارکت‌جو است.</w:t>
      </w:r>
    </w:p>
    <w:p w14:paraId="7F026F59" w14:textId="2E17BF8F" w:rsidR="004E07A2" w:rsidRDefault="004E07A2" w:rsidP="001F1265">
      <w:pPr>
        <w:pStyle w:val="afb"/>
        <w:rPr>
          <w:rtl/>
        </w:rPr>
      </w:pPr>
      <w:r>
        <w:rPr>
          <w:rFonts w:hint="cs"/>
          <w:rtl/>
        </w:rPr>
        <w:t>راهبر آموزشی و تربیتی</w:t>
      </w:r>
    </w:p>
    <w:p w14:paraId="1FC95FBA" w14:textId="77777777" w:rsidR="004E07A2" w:rsidRDefault="004E07A2" w:rsidP="00302BAA">
      <w:pPr>
        <w:pStyle w:val="ac"/>
        <w:rPr>
          <w:rtl/>
        </w:rPr>
      </w:pPr>
      <w:r>
        <w:rPr>
          <w:rFonts w:hint="cs"/>
          <w:rtl/>
        </w:rPr>
        <w:t>در آئین‌نامۀ انتخاب و انتصاب مدیران مدارس مصوب شورای‌عالی آموزش و پرورش مدیر اینگونه تعریف شده است: فرد واجد صلاحیتی که به عنوان راهبر آموزشی تربیتی، بر اساس مفاد این آئین‌نامه و در یک فرآیند نظام‌مند، از سوی آموزش و پرورش انتخاب و منصوب می‌شود و در چارچوب قوانین و مقررات مربوط و با همکاری و مشارکت سایر عوامل سهیم و موثر، راهبری مدرسه یا مرکز را به عهده دارد (آئین نامه انتخاب و انتصاب مدیران مدارس، 1400، ص 2).</w:t>
      </w:r>
    </w:p>
    <w:p w14:paraId="1B86DC97" w14:textId="4EB2B707" w:rsidR="004E07A2" w:rsidRDefault="00C07903" w:rsidP="001F1265">
      <w:pPr>
        <w:pStyle w:val="afb"/>
        <w:rPr>
          <w:rtl/>
        </w:rPr>
      </w:pPr>
      <w:r>
        <w:rPr>
          <w:rFonts w:hint="cs"/>
          <w:rtl/>
        </w:rPr>
        <w:t>ویژگی‌های محیط یادگیری مطلوب</w:t>
      </w:r>
    </w:p>
    <w:p w14:paraId="17957984" w14:textId="3E0BB483" w:rsidR="009A401C" w:rsidRPr="00880D10" w:rsidRDefault="00C07903" w:rsidP="00302BAA">
      <w:pPr>
        <w:pStyle w:val="ac"/>
        <w:rPr>
          <w:rtl/>
        </w:rPr>
      </w:pPr>
      <w:r>
        <w:rPr>
          <w:rFonts w:hint="cs"/>
          <w:rtl/>
        </w:rPr>
        <w:t xml:space="preserve">در نگاه حاکم بر سند تحول بنیادین </w:t>
      </w:r>
      <w:r w:rsidR="009A401C">
        <w:rPr>
          <w:rtl/>
        </w:rPr>
        <w:t>منظور از مدر</w:t>
      </w:r>
      <w:r w:rsidR="009A401C">
        <w:rPr>
          <w:rFonts w:hint="cs"/>
          <w:rtl/>
        </w:rPr>
        <w:t>س</w:t>
      </w:r>
      <w:r w:rsidR="009A401C">
        <w:rPr>
          <w:rtl/>
        </w:rPr>
        <w:t xml:space="preserve">ه تنها ساختار فیزیکی محیط بر فرایند تربیت نیست، بلکه این مفهوم، ترکیبی پیچیده از فضا، مکان، </w:t>
      </w:r>
      <w:r w:rsidR="009A401C">
        <w:rPr>
          <w:rFonts w:hint="cs"/>
          <w:rtl/>
        </w:rPr>
        <w:t xml:space="preserve">جو </w:t>
      </w:r>
      <w:r w:rsidR="009A401C">
        <w:rPr>
          <w:rtl/>
        </w:rPr>
        <w:t>و</w:t>
      </w:r>
      <w:r w:rsidR="009A401C">
        <w:rPr>
          <w:rFonts w:hint="cs"/>
          <w:rtl/>
        </w:rPr>
        <w:t xml:space="preserve"> </w:t>
      </w:r>
      <w:r w:rsidR="009A401C">
        <w:rPr>
          <w:rtl/>
        </w:rPr>
        <w:t>روابط انسانی و فرهنگی میان عوامل حاضر در آن است که ویـژگی</w:t>
      </w:r>
      <w:r w:rsidR="009A401C">
        <w:rPr>
          <w:rFonts w:hint="cs"/>
          <w:rtl/>
        </w:rPr>
        <w:t>‌</w:t>
      </w:r>
      <w:r w:rsidR="009A401C">
        <w:rPr>
          <w:rtl/>
        </w:rPr>
        <w:t>های منح</w:t>
      </w:r>
      <w:r w:rsidR="009A401C">
        <w:rPr>
          <w:rFonts w:hint="cs"/>
          <w:rtl/>
        </w:rPr>
        <w:t>ص</w:t>
      </w:r>
      <w:r w:rsidR="009A401C">
        <w:rPr>
          <w:rtl/>
        </w:rPr>
        <w:t>ر به فردی را برای زمینه</w:t>
      </w:r>
      <w:r w:rsidR="009A401C">
        <w:rPr>
          <w:rFonts w:hint="cs"/>
          <w:rtl/>
        </w:rPr>
        <w:t>‌</w:t>
      </w:r>
      <w:r w:rsidR="009A401C">
        <w:rPr>
          <w:rtl/>
        </w:rPr>
        <w:t>سازی منا</w:t>
      </w:r>
      <w:r w:rsidR="009A401C">
        <w:rPr>
          <w:rFonts w:hint="cs"/>
          <w:rtl/>
        </w:rPr>
        <w:t>س</w:t>
      </w:r>
      <w:r w:rsidR="009A401C">
        <w:rPr>
          <w:rtl/>
        </w:rPr>
        <w:t xml:space="preserve">ب جهت تکوین و تحول هویت فردی وجمعی متربیان به خصوص در </w:t>
      </w:r>
      <w:r w:rsidR="009A401C">
        <w:rPr>
          <w:rFonts w:hint="cs"/>
          <w:rtl/>
        </w:rPr>
        <w:t>س</w:t>
      </w:r>
      <w:r w:rsidR="009A401C">
        <w:rPr>
          <w:rtl/>
        </w:rPr>
        <w:t>نین کودکی و</w:t>
      </w:r>
      <w:r w:rsidR="009A401C">
        <w:rPr>
          <w:rFonts w:hint="cs"/>
          <w:rtl/>
        </w:rPr>
        <w:t xml:space="preserve"> </w:t>
      </w:r>
      <w:r w:rsidR="009A401C">
        <w:rPr>
          <w:rtl/>
        </w:rPr>
        <w:t>نوجوانی دارا</w:t>
      </w:r>
      <w:r w:rsidR="009A401C">
        <w:rPr>
          <w:rFonts w:hint="cs"/>
          <w:rtl/>
        </w:rPr>
        <w:t xml:space="preserve">ست </w:t>
      </w:r>
      <w:sdt>
        <w:sdtPr>
          <w:rPr>
            <w:rFonts w:hint="cs"/>
            <w:rtl/>
          </w:rPr>
          <w:id w:val="1669130993"/>
          <w:citation/>
        </w:sdtPr>
        <w:sdtEndPr/>
        <w:sdtContent>
          <w:r w:rsidR="009A401C">
            <w:rPr>
              <w:rtl/>
            </w:rPr>
            <w:fldChar w:fldCharType="begin"/>
          </w:r>
          <w:r w:rsidR="009A401C">
            <w:instrText>CITATION</w:instrText>
          </w:r>
          <w:r w:rsidR="009A401C">
            <w:rPr>
              <w:rtl/>
            </w:rPr>
            <w:instrText xml:space="preserve"> ایر90 \</w:instrText>
          </w:r>
          <w:r w:rsidR="009A401C">
            <w:instrText xml:space="preserve">p </w:instrText>
          </w:r>
          <w:r w:rsidR="009A401C">
            <w:rPr>
              <w:rtl/>
            </w:rPr>
            <w:instrText xml:space="preserve">246 </w:instrText>
          </w:r>
          <w:r w:rsidR="009A401C">
            <w:instrText xml:space="preserve">\l </w:instrText>
          </w:r>
          <w:r w:rsidR="009A401C">
            <w:rPr>
              <w:rtl/>
            </w:rPr>
            <w:instrText xml:space="preserve">1065 </w:instrText>
          </w:r>
          <w:r w:rsidR="009A401C">
            <w:rPr>
              <w:rtl/>
            </w:rPr>
            <w:fldChar w:fldCharType="separate"/>
          </w:r>
          <w:r w:rsidR="009A401C">
            <w:rPr>
              <w:rFonts w:hint="cs"/>
              <w:rtl/>
            </w:rPr>
            <w:t>(مبانی تحویل بنیادین, 1390, ص. 246)</w:t>
          </w:r>
          <w:r w:rsidR="009A401C">
            <w:rPr>
              <w:rtl/>
            </w:rPr>
            <w:fldChar w:fldCharType="end"/>
          </w:r>
        </w:sdtContent>
      </w:sdt>
      <w:r w:rsidR="009A401C">
        <w:rPr>
          <w:rFonts w:hint="cs"/>
          <w:rtl/>
        </w:rPr>
        <w:t>.</w:t>
      </w:r>
      <w:r>
        <w:rPr>
          <w:rFonts w:hint="cs"/>
          <w:rtl/>
        </w:rPr>
        <w:t xml:space="preserve"> </w:t>
      </w:r>
      <w:r w:rsidR="009A401C">
        <w:rPr>
          <w:rtl/>
        </w:rPr>
        <w:t>به س</w:t>
      </w:r>
      <w:r w:rsidR="009A401C" w:rsidRPr="00880D10">
        <w:rPr>
          <w:rtl/>
        </w:rPr>
        <w:t>خن د</w:t>
      </w:r>
      <w:r w:rsidR="009A401C">
        <w:rPr>
          <w:rtl/>
        </w:rPr>
        <w:t>ی</w:t>
      </w:r>
      <w:r w:rsidR="009A401C" w:rsidRPr="00880D10">
        <w:rPr>
          <w:rtl/>
        </w:rPr>
        <w:t>گر، می</w:t>
      </w:r>
      <w:r w:rsidR="009A401C" w:rsidRPr="00880D10">
        <w:rPr>
          <w:rFonts w:hint="cs"/>
          <w:rtl/>
        </w:rPr>
        <w:t>‌</w:t>
      </w:r>
      <w:r w:rsidR="009A401C" w:rsidRPr="00880D10">
        <w:rPr>
          <w:rtl/>
        </w:rPr>
        <w:t>توان گفت مدرس</w:t>
      </w:r>
      <w:r w:rsidR="009A401C" w:rsidRPr="00880D10">
        <w:rPr>
          <w:rFonts w:hint="cs"/>
          <w:rtl/>
        </w:rPr>
        <w:t>ۀ</w:t>
      </w:r>
      <w:r w:rsidR="009A401C" w:rsidRPr="00880D10">
        <w:rPr>
          <w:rtl/>
        </w:rPr>
        <w:t xml:space="preserve"> صالح را نه به صورت </w:t>
      </w:r>
      <w:r w:rsidR="009A401C">
        <w:rPr>
          <w:rtl/>
        </w:rPr>
        <w:t>ی</w:t>
      </w:r>
      <w:r w:rsidR="009A401C" w:rsidRPr="00880D10">
        <w:rPr>
          <w:rtl/>
        </w:rPr>
        <w:t>ک مکان</w:t>
      </w:r>
      <w:r w:rsidR="009A401C" w:rsidRPr="00880D10">
        <w:rPr>
          <w:rFonts w:hint="cs"/>
          <w:rtl/>
        </w:rPr>
        <w:t>(</w:t>
      </w:r>
      <w:r w:rsidR="009A401C" w:rsidRPr="00880D10">
        <w:t>place</w:t>
      </w:r>
      <w:r w:rsidR="009A401C" w:rsidRPr="00880D10">
        <w:rPr>
          <w:rFonts w:hint="cs"/>
          <w:rtl/>
        </w:rPr>
        <w:t xml:space="preserve">) </w:t>
      </w:r>
      <w:r w:rsidR="009A401C">
        <w:rPr>
          <w:rtl/>
        </w:rPr>
        <w:t>ی</w:t>
      </w:r>
      <w:r w:rsidR="009A401C" w:rsidRPr="00880D10">
        <w:rPr>
          <w:rtl/>
        </w:rPr>
        <w:t xml:space="preserve">ا </w:t>
      </w:r>
      <w:r w:rsidR="009A401C">
        <w:rPr>
          <w:rtl/>
        </w:rPr>
        <w:t>ی</w:t>
      </w:r>
      <w:r w:rsidR="009A401C" w:rsidRPr="00880D10">
        <w:rPr>
          <w:rtl/>
        </w:rPr>
        <w:t>ک فضا</w:t>
      </w:r>
      <w:r w:rsidR="009A401C" w:rsidRPr="00880D10">
        <w:rPr>
          <w:rFonts w:hint="cs"/>
          <w:rtl/>
        </w:rPr>
        <w:t>(</w:t>
      </w:r>
      <w:r w:rsidR="009A401C" w:rsidRPr="00880D10">
        <w:t>space</w:t>
      </w:r>
      <w:r w:rsidR="009A401C" w:rsidRPr="00880D10">
        <w:rPr>
          <w:rFonts w:hint="cs"/>
          <w:rtl/>
        </w:rPr>
        <w:t>)</w:t>
      </w:r>
      <w:r w:rsidR="009A401C" w:rsidRPr="00880D10">
        <w:rPr>
          <w:rtl/>
        </w:rPr>
        <w:t xml:space="preserve"> </w:t>
      </w:r>
      <w:r w:rsidR="009A401C" w:rsidRPr="00880D10">
        <w:rPr>
          <w:rFonts w:hint="cs"/>
          <w:rtl/>
        </w:rPr>
        <w:t xml:space="preserve">بلکه </w:t>
      </w:r>
      <w:r w:rsidR="009A401C" w:rsidRPr="00880D10">
        <w:rPr>
          <w:rtl/>
        </w:rPr>
        <w:t>به صورت ترک</w:t>
      </w:r>
      <w:r w:rsidR="009A401C">
        <w:rPr>
          <w:rtl/>
        </w:rPr>
        <w:t>ی</w:t>
      </w:r>
      <w:r w:rsidR="009A401C" w:rsidRPr="00880D10">
        <w:rPr>
          <w:rtl/>
        </w:rPr>
        <w:t>بی از فضا و مکان با</w:t>
      </w:r>
      <w:r w:rsidR="009A401C">
        <w:rPr>
          <w:rtl/>
        </w:rPr>
        <w:t>ی</w:t>
      </w:r>
      <w:r w:rsidR="009A401C" w:rsidRPr="00880D10">
        <w:rPr>
          <w:rtl/>
        </w:rPr>
        <w:t>د د</w:t>
      </w:r>
      <w:r w:rsidR="009A401C">
        <w:rPr>
          <w:rtl/>
        </w:rPr>
        <w:t>ی</w:t>
      </w:r>
      <w:r w:rsidR="009A401C" w:rsidRPr="00880D10">
        <w:rPr>
          <w:rtl/>
        </w:rPr>
        <w:t>د. منظور از</w:t>
      </w:r>
      <w:r w:rsidR="009A401C">
        <w:rPr>
          <w:rtl/>
        </w:rPr>
        <w:t xml:space="preserve"> "مکان" محیط مادی و کالبد مدرس</w:t>
      </w:r>
      <w:r w:rsidR="009A401C" w:rsidRPr="00880D10">
        <w:rPr>
          <w:rtl/>
        </w:rPr>
        <w:t xml:space="preserve">ه </w:t>
      </w:r>
      <w:r w:rsidR="009A401C">
        <w:rPr>
          <w:rtl/>
        </w:rPr>
        <w:t>اس</w:t>
      </w:r>
      <w:r w:rsidR="009A401C" w:rsidRPr="00880D10">
        <w:rPr>
          <w:rtl/>
        </w:rPr>
        <w:t>ت. اگر تلقی از مدرسه تنها کالبد باشد، محدو</w:t>
      </w:r>
      <w:r w:rsidR="009A401C">
        <w:rPr>
          <w:rtl/>
        </w:rPr>
        <w:t>یت‌ها</w:t>
      </w:r>
      <w:r w:rsidR="009A401C" w:rsidRPr="00880D10">
        <w:rPr>
          <w:rtl/>
        </w:rPr>
        <w:t>ی ز</w:t>
      </w:r>
      <w:r w:rsidR="009A401C">
        <w:rPr>
          <w:rtl/>
        </w:rPr>
        <w:t>ی</w:t>
      </w:r>
      <w:r w:rsidR="009A401C" w:rsidRPr="00880D10">
        <w:rPr>
          <w:rtl/>
        </w:rPr>
        <w:t>ادی در کارکرد و تأث</w:t>
      </w:r>
      <w:r w:rsidR="009A401C">
        <w:rPr>
          <w:rtl/>
        </w:rPr>
        <w:t>ی</w:t>
      </w:r>
      <w:r w:rsidR="009A401C" w:rsidRPr="00880D10">
        <w:rPr>
          <w:rtl/>
        </w:rPr>
        <w:t>رگذاری مدرسه ا</w:t>
      </w:r>
      <w:r w:rsidR="009A401C">
        <w:rPr>
          <w:rtl/>
        </w:rPr>
        <w:t>ی</w:t>
      </w:r>
      <w:r w:rsidR="009A401C" w:rsidRPr="00880D10">
        <w:rPr>
          <w:rtl/>
        </w:rPr>
        <w:t>جادخواهد شد. در ا</w:t>
      </w:r>
      <w:r w:rsidR="009A401C">
        <w:rPr>
          <w:rtl/>
        </w:rPr>
        <w:t>ی</w:t>
      </w:r>
      <w:r w:rsidR="009A401C" w:rsidRPr="00880D10">
        <w:rPr>
          <w:rtl/>
        </w:rPr>
        <w:t xml:space="preserve">ن صورت </w:t>
      </w:r>
      <w:r w:rsidR="009A401C">
        <w:rPr>
          <w:rtl/>
        </w:rPr>
        <w:t>تجارب متربیان تنها در چهارچوب ف</w:t>
      </w:r>
      <w:r w:rsidR="009A401C">
        <w:rPr>
          <w:rFonts w:hint="cs"/>
          <w:rtl/>
        </w:rPr>
        <w:t>ض</w:t>
      </w:r>
      <w:r w:rsidR="009A401C" w:rsidRPr="00880D10">
        <w:rPr>
          <w:rtl/>
        </w:rPr>
        <w:t>ای کالبدی مدرسه رخ می</w:t>
      </w:r>
      <w:r w:rsidR="009A401C">
        <w:rPr>
          <w:rFonts w:hint="cs"/>
          <w:rtl/>
        </w:rPr>
        <w:t>‌</w:t>
      </w:r>
      <w:r w:rsidR="009A401C">
        <w:rPr>
          <w:rtl/>
        </w:rPr>
        <w:t>دهد و به حدود مادی مدر</w:t>
      </w:r>
      <w:r w:rsidR="009A401C">
        <w:rPr>
          <w:rFonts w:hint="cs"/>
          <w:rtl/>
        </w:rPr>
        <w:t>س</w:t>
      </w:r>
      <w:r w:rsidR="009A401C" w:rsidRPr="00880D10">
        <w:rPr>
          <w:rtl/>
        </w:rPr>
        <w:t>ه مربوط می</w:t>
      </w:r>
      <w:r w:rsidR="009A401C">
        <w:rPr>
          <w:rFonts w:hint="cs"/>
          <w:rtl/>
        </w:rPr>
        <w:t>‌</w:t>
      </w:r>
      <w:r w:rsidR="009A401C" w:rsidRPr="00880D10">
        <w:rPr>
          <w:rtl/>
        </w:rPr>
        <w:t>شود. منظور از" فضا" ن</w:t>
      </w:r>
      <w:r w:rsidR="009A401C">
        <w:rPr>
          <w:rtl/>
        </w:rPr>
        <w:t>ی</w:t>
      </w:r>
      <w:r w:rsidR="009A401C" w:rsidRPr="00880D10">
        <w:rPr>
          <w:rtl/>
        </w:rPr>
        <w:t>ز ارزش</w:t>
      </w:r>
      <w:r w:rsidR="009A401C">
        <w:rPr>
          <w:rFonts w:hint="cs"/>
          <w:rtl/>
        </w:rPr>
        <w:t>‌</w:t>
      </w:r>
      <w:r w:rsidR="009A401C" w:rsidRPr="00880D10">
        <w:rPr>
          <w:rtl/>
        </w:rPr>
        <w:t xml:space="preserve">ها، </w:t>
      </w:r>
      <w:r w:rsidR="009A401C">
        <w:rPr>
          <w:rFonts w:hint="cs"/>
          <w:rtl/>
        </w:rPr>
        <w:t xml:space="preserve">هنجارها، رویّه‌ها </w:t>
      </w:r>
      <w:r w:rsidR="009A401C" w:rsidRPr="00880D10">
        <w:rPr>
          <w:rtl/>
        </w:rPr>
        <w:t xml:space="preserve">و فرهنگ حاکم بر مدرسه است. </w:t>
      </w:r>
      <w:r w:rsidR="009A401C">
        <w:rPr>
          <w:rFonts w:hint="cs"/>
          <w:rtl/>
        </w:rPr>
        <w:t>این بُعد</w:t>
      </w:r>
      <w:r w:rsidR="009A401C" w:rsidRPr="00880D10">
        <w:rPr>
          <w:rtl/>
        </w:rPr>
        <w:t xml:space="preserve"> از مدرسه با وجود اهم</w:t>
      </w:r>
      <w:r w:rsidR="009A401C">
        <w:rPr>
          <w:rtl/>
        </w:rPr>
        <w:t>ی</w:t>
      </w:r>
      <w:r w:rsidR="009A401C" w:rsidRPr="00880D10">
        <w:rPr>
          <w:rtl/>
        </w:rPr>
        <w:t>ت ز</w:t>
      </w:r>
      <w:r w:rsidR="009A401C">
        <w:rPr>
          <w:rtl/>
        </w:rPr>
        <w:t>ی</w:t>
      </w:r>
      <w:r w:rsidR="009A401C" w:rsidRPr="00880D10">
        <w:rPr>
          <w:rtl/>
        </w:rPr>
        <w:t>ادی که دارد ن</w:t>
      </w:r>
      <w:r w:rsidR="009A401C">
        <w:rPr>
          <w:rtl/>
        </w:rPr>
        <w:t>ی</w:t>
      </w:r>
      <w:r w:rsidR="009A401C" w:rsidRPr="00880D10">
        <w:rPr>
          <w:rtl/>
        </w:rPr>
        <w:t>ز نبا</w:t>
      </w:r>
      <w:r w:rsidR="009A401C">
        <w:rPr>
          <w:rtl/>
        </w:rPr>
        <w:t>ی</w:t>
      </w:r>
      <w:r w:rsidR="009A401C" w:rsidRPr="00880D10">
        <w:rPr>
          <w:rtl/>
        </w:rPr>
        <w:t>د جدای از مکان و کالبد مدرسه د</w:t>
      </w:r>
      <w:r w:rsidR="009A401C">
        <w:rPr>
          <w:rtl/>
        </w:rPr>
        <w:t>ی</w:t>
      </w:r>
      <w:r w:rsidR="009A401C" w:rsidRPr="00880D10">
        <w:rPr>
          <w:rtl/>
        </w:rPr>
        <w:t>ده شود</w:t>
      </w:r>
      <w:sdt>
        <w:sdtPr>
          <w:rPr>
            <w:rtl/>
          </w:rPr>
          <w:id w:val="-1148353797"/>
          <w:citation/>
        </w:sdtPr>
        <w:sdtEndPr/>
        <w:sdtContent>
          <w:r w:rsidR="009A401C" w:rsidRPr="00880D10">
            <w:rPr>
              <w:rtl/>
            </w:rPr>
            <w:fldChar w:fldCharType="begin"/>
          </w:r>
          <w:r w:rsidR="009A401C" w:rsidRPr="00880D10">
            <w:instrText>CITATION</w:instrText>
          </w:r>
          <w:r w:rsidR="009A401C" w:rsidRPr="00880D10">
            <w:rPr>
              <w:rtl/>
            </w:rPr>
            <w:instrText xml:space="preserve"> ایر90 \</w:instrText>
          </w:r>
          <w:r w:rsidR="009A401C" w:rsidRPr="00880D10">
            <w:instrText xml:space="preserve">p </w:instrText>
          </w:r>
          <w:r w:rsidR="009A401C" w:rsidRPr="00880D10">
            <w:rPr>
              <w:rtl/>
            </w:rPr>
            <w:instrText xml:space="preserve">294 </w:instrText>
          </w:r>
          <w:r w:rsidR="009A401C" w:rsidRPr="00880D10">
            <w:instrText xml:space="preserve">\l </w:instrText>
          </w:r>
          <w:r w:rsidR="009A401C" w:rsidRPr="00880D10">
            <w:rPr>
              <w:rtl/>
            </w:rPr>
            <w:instrText xml:space="preserve">1065 </w:instrText>
          </w:r>
          <w:r w:rsidR="009A401C" w:rsidRPr="00880D10">
            <w:rPr>
              <w:rtl/>
            </w:rPr>
            <w:fldChar w:fldCharType="separate"/>
          </w:r>
          <w:r w:rsidR="009A401C" w:rsidRPr="00880D10">
            <w:rPr>
              <w:rtl/>
            </w:rPr>
            <w:t xml:space="preserve"> </w:t>
          </w:r>
          <w:r w:rsidR="009A401C" w:rsidRPr="00880D10">
            <w:rPr>
              <w:rFonts w:hint="cs"/>
              <w:rtl/>
            </w:rPr>
            <w:t>(مبانی تحویل بنیادین, 1390, ص. 294)</w:t>
          </w:r>
          <w:r w:rsidR="009A401C" w:rsidRPr="00880D10">
            <w:rPr>
              <w:rtl/>
            </w:rPr>
            <w:fldChar w:fldCharType="end"/>
          </w:r>
        </w:sdtContent>
      </w:sdt>
      <w:r w:rsidR="009A401C">
        <w:rPr>
          <w:rFonts w:hint="cs"/>
          <w:rtl/>
        </w:rPr>
        <w:t>.</w:t>
      </w:r>
    </w:p>
    <w:p w14:paraId="47D1C389" w14:textId="77777777" w:rsidR="009A401C" w:rsidRDefault="009A401C" w:rsidP="004E07A2">
      <w:pPr>
        <w:pStyle w:val="1-1-1-1"/>
        <w:rPr>
          <w:rtl/>
        </w:rPr>
      </w:pPr>
      <w:r>
        <w:rPr>
          <w:rtl/>
        </w:rPr>
        <w:t>زیر نظام فضا، تجهیزات و فن</w:t>
      </w:r>
      <w:r>
        <w:rPr>
          <w:rFonts w:hint="cs"/>
          <w:rtl/>
        </w:rPr>
        <w:t>‌</w:t>
      </w:r>
      <w:r>
        <w:rPr>
          <w:rtl/>
        </w:rPr>
        <w:t>آور</w:t>
      </w:r>
      <w:r>
        <w:rPr>
          <w:rFonts w:hint="cs"/>
          <w:rtl/>
        </w:rPr>
        <w:t>ی</w:t>
      </w:r>
    </w:p>
    <w:p w14:paraId="5C63870E" w14:textId="22FFBBBB" w:rsidR="009A401C" w:rsidRDefault="009A401C" w:rsidP="00302BAA">
      <w:pPr>
        <w:pStyle w:val="ac"/>
        <w:rPr>
          <w:rtl/>
        </w:rPr>
      </w:pPr>
      <w:r>
        <w:rPr>
          <w:rFonts w:hint="cs"/>
          <w:rtl/>
        </w:rPr>
        <w:t xml:space="preserve"> </w:t>
      </w:r>
      <w:r>
        <w:rPr>
          <w:rtl/>
        </w:rPr>
        <w:t>كلیه فعالیت‌ها</w:t>
      </w:r>
      <w:r>
        <w:rPr>
          <w:rFonts w:hint="cs"/>
          <w:rtl/>
        </w:rPr>
        <w:t>ی</w:t>
      </w:r>
      <w:r>
        <w:rPr>
          <w:rtl/>
        </w:rPr>
        <w:t xml:space="preserve"> برنامه</w:t>
      </w:r>
      <w:r>
        <w:rPr>
          <w:rFonts w:hint="cs"/>
          <w:rtl/>
        </w:rPr>
        <w:t>‌</w:t>
      </w:r>
      <w:r>
        <w:rPr>
          <w:rtl/>
        </w:rPr>
        <w:t>ریز</w:t>
      </w:r>
      <w:r>
        <w:rPr>
          <w:rFonts w:hint="cs"/>
          <w:rtl/>
        </w:rPr>
        <w:t>ی</w:t>
      </w:r>
      <w:r>
        <w:rPr>
          <w:rtl/>
        </w:rPr>
        <w:t xml:space="preserve">، </w:t>
      </w:r>
      <w:r>
        <w:rPr>
          <w:rFonts w:hint="cs"/>
          <w:rtl/>
        </w:rPr>
        <w:t>س</w:t>
      </w:r>
      <w:r>
        <w:rPr>
          <w:rtl/>
        </w:rPr>
        <w:t>امان</w:t>
      </w:r>
      <w:r>
        <w:rPr>
          <w:rFonts w:hint="cs"/>
          <w:rtl/>
        </w:rPr>
        <w:t>‌</w:t>
      </w:r>
      <w:r>
        <w:rPr>
          <w:rtl/>
        </w:rPr>
        <w:t>ده</w:t>
      </w:r>
      <w:r>
        <w:rPr>
          <w:rFonts w:hint="cs"/>
          <w:rtl/>
        </w:rPr>
        <w:t>ی</w:t>
      </w:r>
      <w:r>
        <w:rPr>
          <w:rtl/>
        </w:rPr>
        <w:t>، طراح</w:t>
      </w:r>
      <w:r>
        <w:rPr>
          <w:rFonts w:hint="cs"/>
          <w:rtl/>
        </w:rPr>
        <w:t>ی</w:t>
      </w:r>
      <w:r>
        <w:rPr>
          <w:rtl/>
        </w:rPr>
        <w:t>، اجرا،</w:t>
      </w:r>
      <w:r>
        <w:rPr>
          <w:rFonts w:hint="cs"/>
          <w:rtl/>
        </w:rPr>
        <w:t xml:space="preserve"> </w:t>
      </w:r>
      <w:r>
        <w:rPr>
          <w:rtl/>
        </w:rPr>
        <w:t>نظارت وپشتیبان</w:t>
      </w:r>
      <w:r>
        <w:rPr>
          <w:rFonts w:hint="cs"/>
          <w:rtl/>
        </w:rPr>
        <w:t>ی</w:t>
      </w:r>
      <w:r>
        <w:rPr>
          <w:rtl/>
        </w:rPr>
        <w:t xml:space="preserve"> مربوط به تامین كالبد </w:t>
      </w:r>
      <w:r>
        <w:t xml:space="preserve"> </w:t>
      </w:r>
      <w:r>
        <w:rPr>
          <w:rtl/>
        </w:rPr>
        <w:t>نظام تربیت رسم</w:t>
      </w:r>
      <w:r>
        <w:rPr>
          <w:rFonts w:hint="cs"/>
          <w:rtl/>
        </w:rPr>
        <w:t>ی</w:t>
      </w:r>
      <w:r>
        <w:rPr>
          <w:rtl/>
        </w:rPr>
        <w:t xml:space="preserve"> وعموم</w:t>
      </w:r>
      <w:r>
        <w:rPr>
          <w:rFonts w:hint="cs"/>
          <w:rtl/>
        </w:rPr>
        <w:t>ی</w:t>
      </w:r>
      <w:r>
        <w:rPr>
          <w:rtl/>
        </w:rPr>
        <w:t xml:space="preserve"> و تدارك تجهیزات و فن</w:t>
      </w:r>
      <w:r>
        <w:rPr>
          <w:rFonts w:hint="cs"/>
          <w:rtl/>
        </w:rPr>
        <w:t>‌</w:t>
      </w:r>
      <w:r>
        <w:rPr>
          <w:rtl/>
        </w:rPr>
        <w:t>آور</w:t>
      </w:r>
      <w:r>
        <w:rPr>
          <w:rFonts w:hint="cs"/>
          <w:rtl/>
        </w:rPr>
        <w:t>ی</w:t>
      </w:r>
      <w:r>
        <w:rPr>
          <w:rtl/>
        </w:rPr>
        <w:t xml:space="preserve"> آن را متنا</w:t>
      </w:r>
      <w:r>
        <w:rPr>
          <w:rFonts w:hint="cs"/>
          <w:rtl/>
        </w:rPr>
        <w:t>س</w:t>
      </w:r>
      <w:r>
        <w:rPr>
          <w:rtl/>
        </w:rPr>
        <w:t>ب با ساحت‌ها</w:t>
      </w:r>
      <w:r>
        <w:rPr>
          <w:rFonts w:hint="cs"/>
          <w:rtl/>
        </w:rPr>
        <w:t>ی</w:t>
      </w:r>
      <w:r>
        <w:rPr>
          <w:rtl/>
        </w:rPr>
        <w:t xml:space="preserve"> تربیت و هماهنگ با مولفه‌ها</w:t>
      </w:r>
      <w:r>
        <w:rPr>
          <w:rFonts w:hint="cs"/>
          <w:rtl/>
        </w:rPr>
        <w:t>ی</w:t>
      </w:r>
      <w:r>
        <w:rPr>
          <w:rtl/>
        </w:rPr>
        <w:t xml:space="preserve"> معمار</w:t>
      </w:r>
      <w:r>
        <w:rPr>
          <w:rFonts w:hint="cs"/>
          <w:rtl/>
        </w:rPr>
        <w:t>ی</w:t>
      </w:r>
      <w:r>
        <w:rPr>
          <w:rtl/>
        </w:rPr>
        <w:t xml:space="preserve"> و طراح</w:t>
      </w:r>
      <w:r>
        <w:rPr>
          <w:rFonts w:hint="cs"/>
          <w:rtl/>
        </w:rPr>
        <w:t>ی</w:t>
      </w:r>
      <w:r>
        <w:rPr>
          <w:rtl/>
        </w:rPr>
        <w:t xml:space="preserve"> شهر</w:t>
      </w:r>
      <w:r>
        <w:rPr>
          <w:rFonts w:hint="cs"/>
          <w:rtl/>
        </w:rPr>
        <w:t>ی</w:t>
      </w:r>
      <w:r>
        <w:rPr>
          <w:rtl/>
        </w:rPr>
        <w:t>، تكنولوژ</w:t>
      </w:r>
      <w:r>
        <w:rPr>
          <w:rFonts w:hint="cs"/>
          <w:rtl/>
        </w:rPr>
        <w:t>ی</w:t>
      </w:r>
      <w:r>
        <w:rPr>
          <w:rtl/>
        </w:rPr>
        <w:t xml:space="preserve"> </w:t>
      </w:r>
      <w:r>
        <w:rPr>
          <w:rFonts w:hint="cs"/>
          <w:rtl/>
        </w:rPr>
        <w:t>س</w:t>
      </w:r>
      <w:r>
        <w:rPr>
          <w:rtl/>
        </w:rPr>
        <w:t>اخت، لوازم و</w:t>
      </w:r>
      <w:r>
        <w:rPr>
          <w:rFonts w:hint="cs"/>
          <w:rtl/>
        </w:rPr>
        <w:t xml:space="preserve"> </w:t>
      </w:r>
      <w:r>
        <w:rPr>
          <w:rtl/>
        </w:rPr>
        <w:t>تجهیزات، منابع(انسان</w:t>
      </w:r>
      <w:r>
        <w:rPr>
          <w:rFonts w:hint="cs"/>
          <w:rtl/>
        </w:rPr>
        <w:t>ی</w:t>
      </w:r>
      <w:r>
        <w:rPr>
          <w:rtl/>
        </w:rPr>
        <w:t>- ماد</w:t>
      </w:r>
      <w:r>
        <w:rPr>
          <w:rFonts w:hint="cs"/>
          <w:rtl/>
        </w:rPr>
        <w:t>ی</w:t>
      </w:r>
      <w:r>
        <w:rPr>
          <w:rtl/>
        </w:rPr>
        <w:t>- مال</w:t>
      </w:r>
      <w:r>
        <w:rPr>
          <w:rFonts w:hint="cs"/>
          <w:rtl/>
        </w:rPr>
        <w:t>ی</w:t>
      </w:r>
      <w:r>
        <w:rPr>
          <w:rtl/>
        </w:rPr>
        <w:t>) و</w:t>
      </w:r>
      <w:r>
        <w:rPr>
          <w:rFonts w:hint="cs"/>
          <w:rtl/>
        </w:rPr>
        <w:t xml:space="preserve"> </w:t>
      </w:r>
      <w:r>
        <w:rPr>
          <w:rtl/>
        </w:rPr>
        <w:t>مدیریت فن</w:t>
      </w:r>
      <w:r>
        <w:rPr>
          <w:rFonts w:hint="cs"/>
          <w:rtl/>
        </w:rPr>
        <w:t>ی</w:t>
      </w:r>
      <w:r>
        <w:rPr>
          <w:rtl/>
        </w:rPr>
        <w:t xml:space="preserve"> و</w:t>
      </w:r>
      <w:r>
        <w:rPr>
          <w:rFonts w:hint="cs"/>
          <w:rtl/>
        </w:rPr>
        <w:t xml:space="preserve"> </w:t>
      </w:r>
      <w:r>
        <w:rPr>
          <w:rtl/>
        </w:rPr>
        <w:t>مهندس</w:t>
      </w:r>
      <w:r>
        <w:rPr>
          <w:rFonts w:hint="cs"/>
          <w:rtl/>
        </w:rPr>
        <w:t>ی</w:t>
      </w:r>
      <w:r>
        <w:rPr>
          <w:rtl/>
        </w:rPr>
        <w:t xml:space="preserve"> در راستا</w:t>
      </w:r>
      <w:r>
        <w:rPr>
          <w:rFonts w:hint="cs"/>
          <w:rtl/>
        </w:rPr>
        <w:t>ی</w:t>
      </w:r>
      <w:r>
        <w:rPr>
          <w:rtl/>
        </w:rPr>
        <w:t xml:space="preserve"> دستیاب</w:t>
      </w:r>
      <w:r>
        <w:rPr>
          <w:rFonts w:hint="cs"/>
          <w:rtl/>
        </w:rPr>
        <w:t>ی</w:t>
      </w:r>
      <w:r>
        <w:rPr>
          <w:rtl/>
        </w:rPr>
        <w:t xml:space="preserve"> به اهداف نظام تربیت رسم</w:t>
      </w:r>
      <w:r>
        <w:rPr>
          <w:rFonts w:hint="cs"/>
          <w:rtl/>
        </w:rPr>
        <w:t>ی</w:t>
      </w:r>
      <w:r>
        <w:rPr>
          <w:rtl/>
        </w:rPr>
        <w:t xml:space="preserve"> و عموم</w:t>
      </w:r>
      <w:r>
        <w:rPr>
          <w:rFonts w:hint="cs"/>
          <w:rtl/>
        </w:rPr>
        <w:t>ی</w:t>
      </w:r>
      <w:r>
        <w:rPr>
          <w:rtl/>
        </w:rPr>
        <w:t xml:space="preserve"> به عهده دارد</w:t>
      </w:r>
      <w:r>
        <w:t xml:space="preserve">. </w:t>
      </w:r>
      <w:r>
        <w:rPr>
          <w:rtl/>
        </w:rPr>
        <w:t>تأمین كالبد</w:t>
      </w:r>
      <w:r>
        <w:rPr>
          <w:rFonts w:hint="cs"/>
          <w:rtl/>
        </w:rPr>
        <w:t>ی</w:t>
      </w:r>
      <w:r>
        <w:rPr>
          <w:rtl/>
        </w:rPr>
        <w:t xml:space="preserve"> فضاها</w:t>
      </w:r>
      <w:r>
        <w:rPr>
          <w:rFonts w:hint="cs"/>
          <w:rtl/>
        </w:rPr>
        <w:t>ی</w:t>
      </w:r>
      <w:r>
        <w:rPr>
          <w:rtl/>
        </w:rPr>
        <w:t xml:space="preserve"> تربیت</w:t>
      </w:r>
      <w:r>
        <w:rPr>
          <w:rFonts w:hint="cs"/>
          <w:rtl/>
        </w:rPr>
        <w:t>ی</w:t>
      </w:r>
      <w:r>
        <w:rPr>
          <w:rtl/>
        </w:rPr>
        <w:t xml:space="preserve"> از طرف</w:t>
      </w:r>
      <w:r>
        <w:rPr>
          <w:rFonts w:hint="cs"/>
          <w:rtl/>
        </w:rPr>
        <w:t>ی</w:t>
      </w:r>
      <w:r>
        <w:rPr>
          <w:rtl/>
        </w:rPr>
        <w:t xml:space="preserve"> تبیین</w:t>
      </w:r>
      <w:r>
        <w:rPr>
          <w:rFonts w:hint="cs"/>
          <w:rtl/>
        </w:rPr>
        <w:t>‌ک</w:t>
      </w:r>
      <w:r>
        <w:rPr>
          <w:rtl/>
        </w:rPr>
        <w:t>ننده و</w:t>
      </w:r>
      <w:r>
        <w:rPr>
          <w:rFonts w:hint="cs"/>
          <w:rtl/>
        </w:rPr>
        <w:t xml:space="preserve"> </w:t>
      </w:r>
      <w:r>
        <w:rPr>
          <w:rtl/>
        </w:rPr>
        <w:t>پاسخگو</w:t>
      </w:r>
      <w:r>
        <w:rPr>
          <w:rFonts w:hint="cs"/>
          <w:rtl/>
        </w:rPr>
        <w:t>ی</w:t>
      </w:r>
      <w:r>
        <w:rPr>
          <w:rtl/>
        </w:rPr>
        <w:t xml:space="preserve"> نظر</w:t>
      </w:r>
      <w:r>
        <w:rPr>
          <w:rFonts w:hint="cs"/>
          <w:rtl/>
        </w:rPr>
        <w:t>ی</w:t>
      </w:r>
      <w:r>
        <w:rPr>
          <w:rtl/>
        </w:rPr>
        <w:t xml:space="preserve"> در امر طراح</w:t>
      </w:r>
      <w:r>
        <w:rPr>
          <w:rFonts w:hint="cs"/>
          <w:rtl/>
        </w:rPr>
        <w:t>ی</w:t>
      </w:r>
      <w:r>
        <w:rPr>
          <w:rtl/>
        </w:rPr>
        <w:t xml:space="preserve"> فضا</w:t>
      </w:r>
      <w:r>
        <w:rPr>
          <w:rFonts w:hint="cs"/>
          <w:rtl/>
        </w:rPr>
        <w:t xml:space="preserve"> </w:t>
      </w:r>
      <w:r>
        <w:rPr>
          <w:rtl/>
        </w:rPr>
        <w:t>و تولید و تامین تجهیزات و فن</w:t>
      </w:r>
      <w:r>
        <w:rPr>
          <w:rFonts w:hint="cs"/>
          <w:rtl/>
        </w:rPr>
        <w:t>‌</w:t>
      </w:r>
      <w:r>
        <w:rPr>
          <w:rtl/>
        </w:rPr>
        <w:t>آور</w:t>
      </w:r>
      <w:r>
        <w:rPr>
          <w:rFonts w:hint="cs"/>
          <w:rtl/>
        </w:rPr>
        <w:t>ی</w:t>
      </w:r>
      <w:r>
        <w:rPr>
          <w:rtl/>
        </w:rPr>
        <w:t xml:space="preserve"> مبتن</w:t>
      </w:r>
      <w:r>
        <w:rPr>
          <w:rFonts w:hint="cs"/>
          <w:rtl/>
        </w:rPr>
        <w:t>ی</w:t>
      </w:r>
      <w:r>
        <w:rPr>
          <w:rtl/>
        </w:rPr>
        <w:t xml:space="preserve"> بر فلسفه تربیت رسم</w:t>
      </w:r>
      <w:r>
        <w:rPr>
          <w:rFonts w:hint="cs"/>
          <w:rtl/>
        </w:rPr>
        <w:t>ی</w:t>
      </w:r>
      <w:r>
        <w:rPr>
          <w:rtl/>
        </w:rPr>
        <w:t xml:space="preserve"> و عموم</w:t>
      </w:r>
      <w:r>
        <w:rPr>
          <w:rFonts w:hint="cs"/>
          <w:rtl/>
        </w:rPr>
        <w:t>ی</w:t>
      </w:r>
      <w:r>
        <w:rPr>
          <w:rtl/>
        </w:rPr>
        <w:t xml:space="preserve"> متناسب با شرایط جسم</w:t>
      </w:r>
      <w:r>
        <w:rPr>
          <w:rFonts w:hint="cs"/>
          <w:rtl/>
        </w:rPr>
        <w:t>ی</w:t>
      </w:r>
      <w:r>
        <w:rPr>
          <w:rtl/>
        </w:rPr>
        <w:t>، روح</w:t>
      </w:r>
      <w:r>
        <w:rPr>
          <w:rFonts w:hint="cs"/>
          <w:rtl/>
        </w:rPr>
        <w:t>ی</w:t>
      </w:r>
      <w:r>
        <w:rPr>
          <w:rtl/>
        </w:rPr>
        <w:t>، جنسیت</w:t>
      </w:r>
      <w:r>
        <w:rPr>
          <w:rFonts w:hint="cs"/>
          <w:rtl/>
        </w:rPr>
        <w:t>ی</w:t>
      </w:r>
      <w:r>
        <w:rPr>
          <w:rtl/>
        </w:rPr>
        <w:t>، اقلیم</w:t>
      </w:r>
      <w:r>
        <w:rPr>
          <w:rFonts w:hint="cs"/>
          <w:rtl/>
        </w:rPr>
        <w:t>ی</w:t>
      </w:r>
      <w:r>
        <w:rPr>
          <w:rtl/>
        </w:rPr>
        <w:t>، برنامه در</w:t>
      </w:r>
      <w:r>
        <w:rPr>
          <w:rFonts w:hint="cs"/>
          <w:rtl/>
        </w:rPr>
        <w:t>سی</w:t>
      </w:r>
      <w:r>
        <w:rPr>
          <w:rtl/>
        </w:rPr>
        <w:t xml:space="preserve"> و... بوده و</w:t>
      </w:r>
      <w:r>
        <w:rPr>
          <w:rFonts w:hint="cs"/>
          <w:rtl/>
        </w:rPr>
        <w:t xml:space="preserve"> </w:t>
      </w:r>
      <w:r>
        <w:rPr>
          <w:rtl/>
        </w:rPr>
        <w:t>ازطرف دیگر ت</w:t>
      </w:r>
      <w:r>
        <w:rPr>
          <w:rFonts w:hint="cs"/>
          <w:rtl/>
        </w:rPr>
        <w:t>س</w:t>
      </w:r>
      <w:r>
        <w:rPr>
          <w:rtl/>
        </w:rPr>
        <w:t>هیل</w:t>
      </w:r>
      <w:r>
        <w:rPr>
          <w:rFonts w:hint="cs"/>
          <w:rtl/>
        </w:rPr>
        <w:t>‌ک</w:t>
      </w:r>
      <w:r>
        <w:rPr>
          <w:rtl/>
        </w:rPr>
        <w:t>ننده فرایند یادده</w:t>
      </w:r>
      <w:r>
        <w:rPr>
          <w:rFonts w:hint="cs"/>
          <w:rtl/>
        </w:rPr>
        <w:t>ی</w:t>
      </w:r>
      <w:r>
        <w:rPr>
          <w:rtl/>
        </w:rPr>
        <w:t xml:space="preserve"> - یادگیر</w:t>
      </w:r>
      <w:r>
        <w:rPr>
          <w:rFonts w:hint="cs"/>
          <w:rtl/>
        </w:rPr>
        <w:t>ی</w:t>
      </w:r>
      <w:r>
        <w:rPr>
          <w:rtl/>
        </w:rPr>
        <w:t xml:space="preserve"> و</w:t>
      </w:r>
      <w:r>
        <w:rPr>
          <w:rFonts w:hint="cs"/>
          <w:rtl/>
        </w:rPr>
        <w:t xml:space="preserve"> </w:t>
      </w:r>
      <w:r>
        <w:rPr>
          <w:rtl/>
        </w:rPr>
        <w:t>تحقق اهداف تربیت</w:t>
      </w:r>
      <w:r>
        <w:rPr>
          <w:rFonts w:hint="cs"/>
          <w:rtl/>
        </w:rPr>
        <w:t>ی</w:t>
      </w:r>
      <w:r>
        <w:rPr>
          <w:rtl/>
        </w:rPr>
        <w:t xml:space="preserve"> برا</w:t>
      </w:r>
      <w:r>
        <w:rPr>
          <w:rFonts w:hint="cs"/>
          <w:rtl/>
        </w:rPr>
        <w:t>ی</w:t>
      </w:r>
      <w:r>
        <w:rPr>
          <w:rtl/>
        </w:rPr>
        <w:t xml:space="preserve"> رشد</w:t>
      </w:r>
      <w:r>
        <w:rPr>
          <w:rFonts w:hint="cs"/>
          <w:rtl/>
        </w:rPr>
        <w:t xml:space="preserve"> </w:t>
      </w:r>
      <w:r>
        <w:rPr>
          <w:rtl/>
        </w:rPr>
        <w:t>و</w:t>
      </w:r>
      <w:r>
        <w:rPr>
          <w:rFonts w:hint="cs"/>
          <w:rtl/>
        </w:rPr>
        <w:t xml:space="preserve"> </w:t>
      </w:r>
      <w:r>
        <w:rPr>
          <w:rtl/>
        </w:rPr>
        <w:t>پیشرفت كشور م</w:t>
      </w:r>
      <w:r>
        <w:rPr>
          <w:rFonts w:hint="cs"/>
          <w:rtl/>
        </w:rPr>
        <w:t>ی‌</w:t>
      </w:r>
      <w:r>
        <w:rPr>
          <w:rtl/>
        </w:rPr>
        <w:t>باش</w:t>
      </w:r>
      <w:r w:rsidRPr="005047D3">
        <w:rPr>
          <w:rtl/>
        </w:rPr>
        <w:t>د</w:t>
      </w:r>
      <w:r>
        <w:rPr>
          <w:rtl/>
        </w:rPr>
        <w:t xml:space="preserve"> و</w:t>
      </w:r>
      <w:r>
        <w:rPr>
          <w:rFonts w:hint="cs"/>
          <w:rtl/>
        </w:rPr>
        <w:t xml:space="preserve"> </w:t>
      </w:r>
      <w:r>
        <w:rPr>
          <w:rtl/>
        </w:rPr>
        <w:t>به امور</w:t>
      </w:r>
      <w:r>
        <w:rPr>
          <w:rFonts w:hint="cs"/>
          <w:rtl/>
        </w:rPr>
        <w:t>ی</w:t>
      </w:r>
      <w:r>
        <w:rPr>
          <w:rtl/>
        </w:rPr>
        <w:t xml:space="preserve"> چون تنوع فضاها، اثربخش</w:t>
      </w:r>
      <w:r>
        <w:rPr>
          <w:rFonts w:hint="cs"/>
          <w:rtl/>
        </w:rPr>
        <w:t>ی</w:t>
      </w:r>
      <w:r>
        <w:rPr>
          <w:rtl/>
        </w:rPr>
        <w:t xml:space="preserve"> و روزآمد</w:t>
      </w:r>
      <w:r>
        <w:rPr>
          <w:rFonts w:hint="cs"/>
          <w:rtl/>
        </w:rPr>
        <w:t>ی</w:t>
      </w:r>
      <w:r>
        <w:rPr>
          <w:rtl/>
        </w:rPr>
        <w:t>، تولید و تامین تجهیزات و فن</w:t>
      </w:r>
      <w:r>
        <w:rPr>
          <w:rFonts w:hint="cs"/>
          <w:rtl/>
        </w:rPr>
        <w:t>‌</w:t>
      </w:r>
      <w:r>
        <w:rPr>
          <w:rtl/>
        </w:rPr>
        <w:t>آور</w:t>
      </w:r>
      <w:r>
        <w:rPr>
          <w:rFonts w:hint="cs"/>
          <w:rtl/>
        </w:rPr>
        <w:t>ی</w:t>
      </w:r>
      <w:r>
        <w:rPr>
          <w:rtl/>
        </w:rPr>
        <w:t>، زیباسازی و با نشاط</w:t>
      </w:r>
      <w:r>
        <w:rPr>
          <w:rFonts w:hint="cs"/>
          <w:rtl/>
        </w:rPr>
        <w:t>‌</w:t>
      </w:r>
      <w:r>
        <w:rPr>
          <w:rtl/>
        </w:rPr>
        <w:t>سازی محیط درونی و</w:t>
      </w:r>
      <w:r>
        <w:rPr>
          <w:rFonts w:hint="cs"/>
          <w:rtl/>
        </w:rPr>
        <w:t xml:space="preserve"> </w:t>
      </w:r>
      <w:r>
        <w:rPr>
          <w:rtl/>
        </w:rPr>
        <w:t>بیرونی، نحوه تامین منابع و</w:t>
      </w:r>
      <w:r>
        <w:rPr>
          <w:rFonts w:hint="cs"/>
          <w:rtl/>
        </w:rPr>
        <w:t xml:space="preserve"> </w:t>
      </w:r>
      <w:r>
        <w:rPr>
          <w:rtl/>
        </w:rPr>
        <w:t>توسعه م</w:t>
      </w:r>
      <w:r>
        <w:rPr>
          <w:rFonts w:hint="cs"/>
          <w:rtl/>
        </w:rPr>
        <w:t>ش</w:t>
      </w:r>
      <w:r>
        <w:rPr>
          <w:rtl/>
        </w:rPr>
        <w:t>اركت‌های مردمی، م</w:t>
      </w:r>
      <w:r>
        <w:rPr>
          <w:rFonts w:hint="cs"/>
          <w:rtl/>
        </w:rPr>
        <w:t>ش</w:t>
      </w:r>
      <w:r>
        <w:rPr>
          <w:rtl/>
        </w:rPr>
        <w:t>اركت فراگیران و</w:t>
      </w:r>
      <w:r>
        <w:rPr>
          <w:rFonts w:hint="cs"/>
          <w:rtl/>
        </w:rPr>
        <w:t xml:space="preserve"> </w:t>
      </w:r>
      <w:r>
        <w:rPr>
          <w:rtl/>
        </w:rPr>
        <w:t>كاربران در</w:t>
      </w:r>
      <w:r>
        <w:rPr>
          <w:rFonts w:hint="cs"/>
          <w:rtl/>
        </w:rPr>
        <w:t xml:space="preserve"> </w:t>
      </w:r>
      <w:r>
        <w:rPr>
          <w:rtl/>
        </w:rPr>
        <w:t>نگهداری فضا، تجهیزات و فن</w:t>
      </w:r>
      <w:r>
        <w:rPr>
          <w:rFonts w:hint="cs"/>
          <w:rtl/>
        </w:rPr>
        <w:t>‌</w:t>
      </w:r>
      <w:r>
        <w:rPr>
          <w:rtl/>
        </w:rPr>
        <w:t>آوری توجه دا</w:t>
      </w:r>
      <w:r>
        <w:rPr>
          <w:rFonts w:hint="cs"/>
          <w:rtl/>
        </w:rPr>
        <w:t>رد.</w:t>
      </w:r>
      <w:r>
        <w:t xml:space="preserve"> </w:t>
      </w:r>
      <w:r>
        <w:rPr>
          <w:rtl/>
        </w:rPr>
        <w:t>دراین زیر نظام، فضای تربیتی به کلاس درس خلاصه نمی</w:t>
      </w:r>
      <w:r>
        <w:rPr>
          <w:rFonts w:hint="cs"/>
          <w:rtl/>
        </w:rPr>
        <w:t>‌</w:t>
      </w:r>
      <w:r>
        <w:rPr>
          <w:rtl/>
        </w:rPr>
        <w:t>شود بلکه تربیت، در محیط تربیتی</w:t>
      </w:r>
      <w:r>
        <w:rPr>
          <w:rFonts w:hint="cs"/>
          <w:rtl/>
        </w:rPr>
        <w:t xml:space="preserve"> </w:t>
      </w:r>
      <w:r>
        <w:rPr>
          <w:rtl/>
        </w:rPr>
        <w:t>اتفاق می</w:t>
      </w:r>
      <w:r>
        <w:rPr>
          <w:rFonts w:hint="cs"/>
          <w:rtl/>
        </w:rPr>
        <w:t>‌</w:t>
      </w:r>
      <w:r>
        <w:rPr>
          <w:rtl/>
        </w:rPr>
        <w:t>افتد که شامل کلاس درس، حیاط مدرسه، آزمایشگاه‌ها، کارگاه‌ها و حتی محیط خارج از مدرسه می</w:t>
      </w:r>
      <w:r>
        <w:rPr>
          <w:rFonts w:hint="cs"/>
          <w:rtl/>
        </w:rPr>
        <w:t>‌</w:t>
      </w:r>
      <w:r>
        <w:rPr>
          <w:rtl/>
        </w:rPr>
        <w:t>باشد. درتمام این محیط</w:t>
      </w:r>
      <w:r>
        <w:rPr>
          <w:rFonts w:hint="cs"/>
          <w:rtl/>
        </w:rPr>
        <w:t>‌</w:t>
      </w:r>
      <w:r>
        <w:rPr>
          <w:rtl/>
        </w:rPr>
        <w:t>ها، پیام</w:t>
      </w:r>
      <w:r>
        <w:rPr>
          <w:rFonts w:hint="cs"/>
          <w:rtl/>
        </w:rPr>
        <w:t>‌</w:t>
      </w:r>
      <w:r>
        <w:rPr>
          <w:rtl/>
        </w:rPr>
        <w:t>های تربیتی به متربیان منتقل می</w:t>
      </w:r>
      <w:r>
        <w:rPr>
          <w:rFonts w:hint="cs"/>
          <w:rtl/>
        </w:rPr>
        <w:t>‌</w:t>
      </w:r>
      <w:r>
        <w:rPr>
          <w:rtl/>
        </w:rPr>
        <w:t>شود. لذا برای دست</w:t>
      </w:r>
      <w:r>
        <w:rPr>
          <w:rFonts w:hint="cs"/>
          <w:rtl/>
        </w:rPr>
        <w:t>‌</w:t>
      </w:r>
      <w:r>
        <w:rPr>
          <w:rtl/>
        </w:rPr>
        <w:t>یابی و تحقق اهداف تربیتی، باید تمام این محیط</w:t>
      </w:r>
      <w:r>
        <w:rPr>
          <w:rFonts w:hint="cs"/>
          <w:rtl/>
        </w:rPr>
        <w:t>‌</w:t>
      </w:r>
      <w:r>
        <w:rPr>
          <w:rtl/>
        </w:rPr>
        <w:t>ها مدیریت و هماهنگ شوند. زیرا از منظر فلسفه تربیت رسمی و عمومی، مدرسه کانون تربیتی محله و تجلی</w:t>
      </w:r>
      <w:r>
        <w:rPr>
          <w:rFonts w:hint="cs"/>
          <w:rtl/>
        </w:rPr>
        <w:t>‌</w:t>
      </w:r>
      <w:r>
        <w:rPr>
          <w:rtl/>
        </w:rPr>
        <w:t>بخش حیات طیبه است بنابراین باید در طراحی و ساخت مدرسه تدابیری اتخاذ کرد تا ارتباطات مدرسه با محیط تسهیل شود و زمین</w:t>
      </w:r>
      <w:r>
        <w:rPr>
          <w:rFonts w:hint="cs"/>
          <w:rtl/>
        </w:rPr>
        <w:t>ۀ</w:t>
      </w:r>
      <w:r>
        <w:rPr>
          <w:rtl/>
        </w:rPr>
        <w:t xml:space="preserve"> ارائ</w:t>
      </w:r>
      <w:r>
        <w:rPr>
          <w:rFonts w:hint="cs"/>
          <w:rtl/>
        </w:rPr>
        <w:t>ۀ</w:t>
      </w:r>
      <w:r>
        <w:rPr>
          <w:rtl/>
        </w:rPr>
        <w:t xml:space="preserve"> خدمات مؤثر به محیط در آن تدارک شود</w:t>
      </w:r>
      <w:sdt>
        <w:sdtPr>
          <w:rPr>
            <w:rtl/>
          </w:rPr>
          <w:id w:val="216633330"/>
          <w:citation/>
        </w:sdtPr>
        <w:sdtEndPr/>
        <w:sdtContent>
          <w:r>
            <w:rPr>
              <w:rtl/>
            </w:rPr>
            <w:fldChar w:fldCharType="begin"/>
          </w:r>
          <w:r>
            <w:instrText>CITATION</w:instrText>
          </w:r>
          <w:r>
            <w:rPr>
              <w:rtl/>
            </w:rPr>
            <w:instrText xml:space="preserve"> ایر90 \</w:instrText>
          </w:r>
          <w:r>
            <w:instrText xml:space="preserve">p </w:instrText>
          </w:r>
          <w:r>
            <w:rPr>
              <w:rtl/>
            </w:rPr>
            <w:instrText xml:space="preserve">399-400 </w:instrText>
          </w:r>
          <w:r>
            <w:instrText xml:space="preserve">\l </w:instrText>
          </w:r>
          <w:r>
            <w:rPr>
              <w:rtl/>
            </w:rPr>
            <w:instrText xml:space="preserve">1065 </w:instrText>
          </w:r>
          <w:r>
            <w:rPr>
              <w:rtl/>
            </w:rPr>
            <w:fldChar w:fldCharType="separate"/>
          </w:r>
          <w:r>
            <w:rPr>
              <w:rtl/>
            </w:rPr>
            <w:t xml:space="preserve"> </w:t>
          </w:r>
          <w:r>
            <w:rPr>
              <w:rFonts w:hint="cs"/>
              <w:rtl/>
            </w:rPr>
            <w:t>(مبانی تحویل بنیادین, 1390, ص. 399-400)</w:t>
          </w:r>
          <w:r>
            <w:rPr>
              <w:rtl/>
            </w:rPr>
            <w:fldChar w:fldCharType="end"/>
          </w:r>
        </w:sdtContent>
      </w:sdt>
      <w:r>
        <w:t>.</w:t>
      </w:r>
      <w:r>
        <w:rPr>
          <w:rFonts w:hint="cs"/>
          <w:rtl/>
        </w:rPr>
        <w:t xml:space="preserve"> </w:t>
      </w:r>
    </w:p>
    <w:p w14:paraId="0AA4FB10" w14:textId="77777777" w:rsidR="009A401C" w:rsidRDefault="009A401C" w:rsidP="009A401C">
      <w:pPr>
        <w:pStyle w:val="Subtitle"/>
        <w:rPr>
          <w:rtl/>
        </w:rPr>
      </w:pPr>
      <w:r>
        <w:rPr>
          <w:rFonts w:hint="cs"/>
          <w:rtl/>
        </w:rPr>
        <w:t>اصول تامین لوازم و تجهیزات و فناوری</w:t>
      </w:r>
    </w:p>
    <w:p w14:paraId="76404BCF" w14:textId="77777777" w:rsidR="009A401C" w:rsidRDefault="009A401C" w:rsidP="009A401C">
      <w:pPr>
        <w:pStyle w:val="afa"/>
        <w:rPr>
          <w:rtl/>
        </w:rPr>
      </w:pPr>
      <w:r>
        <w:rPr>
          <w:rtl/>
        </w:rPr>
        <w:t xml:space="preserve">جامع نگری </w:t>
      </w:r>
      <w:proofErr w:type="spellStart"/>
      <w:r>
        <w:rPr>
          <w:rtl/>
        </w:rPr>
        <w:t>درطراحی</w:t>
      </w:r>
      <w:proofErr w:type="spellEnd"/>
      <w:r>
        <w:rPr>
          <w:rtl/>
        </w:rPr>
        <w:t>، تولید تجهیزات و تولید و تامین فناوری در پا</w:t>
      </w:r>
      <w:r>
        <w:rPr>
          <w:rFonts w:hint="cs"/>
          <w:rtl/>
        </w:rPr>
        <w:t>س</w:t>
      </w:r>
      <w:r>
        <w:rPr>
          <w:rtl/>
        </w:rPr>
        <w:t xml:space="preserve">خگویی به </w:t>
      </w:r>
      <w:proofErr w:type="spellStart"/>
      <w:r>
        <w:rPr>
          <w:rtl/>
        </w:rPr>
        <w:t>نیازساحت‌های</w:t>
      </w:r>
      <w:proofErr w:type="spellEnd"/>
      <w:r>
        <w:rPr>
          <w:rtl/>
        </w:rPr>
        <w:t xml:space="preserve"> تربیتی و</w:t>
      </w:r>
      <w:r>
        <w:rPr>
          <w:rFonts w:hint="cs"/>
          <w:rtl/>
        </w:rPr>
        <w:t xml:space="preserve"> </w:t>
      </w:r>
      <w:r>
        <w:rPr>
          <w:rtl/>
        </w:rPr>
        <w:t xml:space="preserve">عدم </w:t>
      </w:r>
      <w:proofErr w:type="spellStart"/>
      <w:r>
        <w:rPr>
          <w:rtl/>
        </w:rPr>
        <w:t>انحصارمحیط</w:t>
      </w:r>
      <w:proofErr w:type="spellEnd"/>
      <w:r>
        <w:rPr>
          <w:rtl/>
        </w:rPr>
        <w:t xml:space="preserve"> یادگیری به </w:t>
      </w:r>
      <w:proofErr w:type="spellStart"/>
      <w:r>
        <w:rPr>
          <w:rtl/>
        </w:rPr>
        <w:t>كلاس</w:t>
      </w:r>
      <w:proofErr w:type="spellEnd"/>
      <w:r>
        <w:rPr>
          <w:rtl/>
        </w:rPr>
        <w:t xml:space="preserve"> درس</w:t>
      </w:r>
      <w:r>
        <w:rPr>
          <w:rFonts w:hint="cs"/>
          <w:rtl/>
        </w:rPr>
        <w:t xml:space="preserve"> </w:t>
      </w:r>
      <w:sdt>
        <w:sdtPr>
          <w:rPr>
            <w:rFonts w:hint="cs"/>
            <w:rtl/>
          </w:rPr>
          <w:id w:val="15661039"/>
          <w:citation/>
        </w:sdtPr>
        <w:sdtEndPr/>
        <w:sdtContent>
          <w:r>
            <w:rPr>
              <w:rtl/>
            </w:rPr>
            <w:fldChar w:fldCharType="begin"/>
          </w:r>
          <w:r>
            <w:instrText>CITATION</w:instrText>
          </w:r>
          <w:r>
            <w:rPr>
              <w:rtl/>
            </w:rPr>
            <w:instrText xml:space="preserve"> ایر90 \</w:instrText>
          </w:r>
          <w:r>
            <w:instrText xml:space="preserve">p </w:instrText>
          </w:r>
          <w:r>
            <w:rPr>
              <w:rtl/>
            </w:rPr>
            <w:instrText xml:space="preserve">401 </w:instrText>
          </w:r>
          <w:r>
            <w:instrText xml:space="preserve">\l </w:instrText>
          </w:r>
          <w:r>
            <w:rPr>
              <w:rtl/>
            </w:rPr>
            <w:instrText xml:space="preserve">1065 </w:instrText>
          </w:r>
          <w:r>
            <w:rPr>
              <w:rtl/>
            </w:rPr>
            <w:fldChar w:fldCharType="separate"/>
          </w:r>
          <w:r>
            <w:rPr>
              <w:rFonts w:hint="cs"/>
              <w:noProof/>
              <w:rtl/>
            </w:rPr>
            <w:t>(مبانی تحویل بنیادین, 1390, ص. 401)</w:t>
          </w:r>
          <w:r>
            <w:rPr>
              <w:rtl/>
            </w:rPr>
            <w:fldChar w:fldCharType="end"/>
          </w:r>
        </w:sdtContent>
      </w:sdt>
    </w:p>
    <w:p w14:paraId="1BA92A7B" w14:textId="77777777" w:rsidR="009A401C" w:rsidRDefault="009A401C" w:rsidP="009A401C">
      <w:pPr>
        <w:pStyle w:val="Subtitle"/>
        <w:rPr>
          <w:rtl/>
        </w:rPr>
      </w:pPr>
      <w:r>
        <w:rPr>
          <w:rFonts w:hint="cs"/>
          <w:rtl/>
        </w:rPr>
        <w:t>بخش چرخش های تحول آفرین</w:t>
      </w:r>
    </w:p>
    <w:p w14:paraId="43CF61E9" w14:textId="77777777" w:rsidR="009A401C" w:rsidRDefault="009A401C" w:rsidP="009A401C">
      <w:pPr>
        <w:pStyle w:val="afa"/>
        <w:rPr>
          <w:rtl/>
        </w:rPr>
      </w:pPr>
      <w:proofErr w:type="spellStart"/>
      <w:r>
        <w:rPr>
          <w:rtl/>
        </w:rPr>
        <w:t>زیرنظام</w:t>
      </w:r>
      <w:proofErr w:type="spellEnd"/>
      <w:r>
        <w:rPr>
          <w:rtl/>
        </w:rPr>
        <w:t xml:space="preserve"> فضا، تجهیزات و فناوری</w:t>
      </w:r>
    </w:p>
    <w:p w14:paraId="05EC0E73" w14:textId="77777777" w:rsidR="009A401C" w:rsidRDefault="009A401C" w:rsidP="00302BAA">
      <w:pPr>
        <w:pStyle w:val="ac"/>
        <w:rPr>
          <w:rtl/>
        </w:rPr>
      </w:pPr>
      <w:r>
        <w:rPr>
          <w:rFonts w:hint="cs"/>
          <w:rtl/>
        </w:rPr>
        <w:t>ا</w:t>
      </w:r>
      <w:r>
        <w:rPr>
          <w:rtl/>
        </w:rPr>
        <w:t>ز تأمین کلاس درس به ساماندهی موقعیت‌های یادگیری</w:t>
      </w:r>
    </w:p>
    <w:p w14:paraId="4BF30D58" w14:textId="77777777" w:rsidR="009A401C" w:rsidRDefault="009A401C" w:rsidP="00302BAA">
      <w:pPr>
        <w:pStyle w:val="ac"/>
        <w:rPr>
          <w:rtl/>
        </w:rPr>
      </w:pPr>
      <w:r>
        <w:rPr>
          <w:rFonts w:hint="cs"/>
          <w:rtl/>
        </w:rPr>
        <w:t>ا</w:t>
      </w:r>
      <w:r>
        <w:rPr>
          <w:rtl/>
        </w:rPr>
        <w:t>ز انحصار یادگیری در کلاس درس به تنوع</w:t>
      </w:r>
      <w:r>
        <w:rPr>
          <w:rFonts w:hint="cs"/>
          <w:rtl/>
        </w:rPr>
        <w:t>‌</w:t>
      </w:r>
      <w:r>
        <w:rPr>
          <w:rtl/>
        </w:rPr>
        <w:t>بخشی به محیط</w:t>
      </w:r>
      <w:r>
        <w:rPr>
          <w:rFonts w:hint="cs"/>
          <w:rtl/>
        </w:rPr>
        <w:t>‌</w:t>
      </w:r>
      <w:r>
        <w:rPr>
          <w:rtl/>
        </w:rPr>
        <w:t>های تربیتی و</w:t>
      </w:r>
      <w:r>
        <w:rPr>
          <w:rFonts w:hint="cs"/>
          <w:rtl/>
        </w:rPr>
        <w:t xml:space="preserve"> </w:t>
      </w:r>
      <w:r>
        <w:rPr>
          <w:rtl/>
        </w:rPr>
        <w:t>یادگیری</w:t>
      </w:r>
    </w:p>
    <w:p w14:paraId="4653D251" w14:textId="77777777" w:rsidR="009A401C" w:rsidRDefault="009A401C" w:rsidP="00302BAA">
      <w:pPr>
        <w:pStyle w:val="ac"/>
        <w:rPr>
          <w:rtl/>
        </w:rPr>
      </w:pPr>
      <w:r>
        <w:rPr>
          <w:rtl/>
        </w:rPr>
        <w:t xml:space="preserve">از نگاه تفکیکی به فضای فیزیکی مدارس به </w:t>
      </w:r>
      <w:commentRangeStart w:id="186"/>
      <w:r>
        <w:rPr>
          <w:rtl/>
        </w:rPr>
        <w:t>نگاه فرآیندی به تربیت و ساخت مجتمع</w:t>
      </w:r>
      <w:r>
        <w:rPr>
          <w:rFonts w:hint="cs"/>
          <w:rtl/>
        </w:rPr>
        <w:t>‌</w:t>
      </w:r>
      <w:r>
        <w:rPr>
          <w:rtl/>
        </w:rPr>
        <w:t>های تربیتی</w:t>
      </w:r>
      <w:commentRangeEnd w:id="186"/>
      <w:r>
        <w:rPr>
          <w:rStyle w:val="CommentReference"/>
          <w:rFonts w:asciiTheme="minorHAnsi" w:hAnsiTheme="minorHAnsi"/>
          <w:rtl/>
        </w:rPr>
        <w:commentReference w:id="186"/>
      </w:r>
    </w:p>
    <w:p w14:paraId="18B8561A" w14:textId="77777777" w:rsidR="009A401C" w:rsidRDefault="009A401C" w:rsidP="00302BAA">
      <w:pPr>
        <w:pStyle w:val="ac"/>
        <w:rPr>
          <w:rtl/>
        </w:rPr>
      </w:pPr>
      <w:r>
        <w:rPr>
          <w:rtl/>
        </w:rPr>
        <w:t>از معماری بی</w:t>
      </w:r>
      <w:r>
        <w:rPr>
          <w:rFonts w:hint="cs"/>
          <w:rtl/>
        </w:rPr>
        <w:t>‌</w:t>
      </w:r>
      <w:r>
        <w:rPr>
          <w:rtl/>
        </w:rPr>
        <w:t xml:space="preserve">هویت و وارداتی به معماری اسلامی </w:t>
      </w:r>
      <w:r>
        <w:rPr>
          <w:rFonts w:hint="cs"/>
          <w:rtl/>
        </w:rPr>
        <w:t xml:space="preserve">- </w:t>
      </w:r>
      <w:r>
        <w:rPr>
          <w:rtl/>
        </w:rPr>
        <w:t>ایرانی</w:t>
      </w:r>
    </w:p>
    <w:p w14:paraId="72CBF3C4" w14:textId="77777777" w:rsidR="009A401C" w:rsidRDefault="009A401C" w:rsidP="00302BAA">
      <w:pPr>
        <w:pStyle w:val="ac"/>
        <w:rPr>
          <w:rtl/>
        </w:rPr>
      </w:pPr>
      <w:r>
        <w:rPr>
          <w:rtl/>
        </w:rPr>
        <w:t>از مدارس بی</w:t>
      </w:r>
      <w:r>
        <w:rPr>
          <w:rFonts w:hint="cs"/>
          <w:rtl/>
        </w:rPr>
        <w:t>‌</w:t>
      </w:r>
      <w:r>
        <w:rPr>
          <w:rtl/>
        </w:rPr>
        <w:t>هویت و</w:t>
      </w:r>
      <w:r>
        <w:rPr>
          <w:rFonts w:hint="cs"/>
          <w:rtl/>
        </w:rPr>
        <w:t xml:space="preserve"> </w:t>
      </w:r>
      <w:r>
        <w:rPr>
          <w:rtl/>
        </w:rPr>
        <w:t>فاقد</w:t>
      </w:r>
      <w:r>
        <w:rPr>
          <w:rFonts w:hint="cs"/>
          <w:rtl/>
        </w:rPr>
        <w:t xml:space="preserve"> </w:t>
      </w:r>
      <w:r>
        <w:rPr>
          <w:rtl/>
        </w:rPr>
        <w:t>امکانات وفناوری</w:t>
      </w:r>
      <w:r>
        <w:rPr>
          <w:rFonts w:hint="cs"/>
          <w:rtl/>
        </w:rPr>
        <w:t>‌</w:t>
      </w:r>
      <w:r>
        <w:rPr>
          <w:rtl/>
        </w:rPr>
        <w:t>ها به مدارسی با هویت مدرسه صالح و</w:t>
      </w:r>
      <w:r>
        <w:rPr>
          <w:rFonts w:hint="cs"/>
          <w:rtl/>
        </w:rPr>
        <w:t xml:space="preserve"> </w:t>
      </w:r>
      <w:r>
        <w:rPr>
          <w:rtl/>
        </w:rPr>
        <w:t>کانون تربیتی محله</w:t>
      </w:r>
    </w:p>
    <w:p w14:paraId="15539B9E" w14:textId="77777777" w:rsidR="009A401C" w:rsidRDefault="009A401C" w:rsidP="00302BAA">
      <w:pPr>
        <w:pStyle w:val="ac"/>
        <w:rPr>
          <w:rtl/>
        </w:rPr>
      </w:pPr>
      <w:r>
        <w:rPr>
          <w:rtl/>
        </w:rPr>
        <w:t>از طراحی مدارس توسط مهندسین فنی به طراحی تیمی با لحاظ نمودن ابعاد مدرسه صالح</w:t>
      </w:r>
    </w:p>
    <w:p w14:paraId="4385C827" w14:textId="77777777" w:rsidR="009A401C" w:rsidRDefault="009A401C" w:rsidP="00302BAA">
      <w:pPr>
        <w:pStyle w:val="ac"/>
        <w:rPr>
          <w:rtl/>
        </w:rPr>
      </w:pPr>
      <w:r>
        <w:rPr>
          <w:rtl/>
        </w:rPr>
        <w:t>از نگاه ابزاری به فناوری</w:t>
      </w:r>
      <w:r>
        <w:rPr>
          <w:rFonts w:hint="cs"/>
          <w:rtl/>
        </w:rPr>
        <w:t>‌</w:t>
      </w:r>
      <w:r>
        <w:rPr>
          <w:rtl/>
        </w:rPr>
        <w:t>ها به استفاده هو</w:t>
      </w:r>
      <w:r>
        <w:rPr>
          <w:rFonts w:hint="cs"/>
          <w:rtl/>
        </w:rPr>
        <w:t>ش</w:t>
      </w:r>
      <w:r>
        <w:rPr>
          <w:rtl/>
        </w:rPr>
        <w:t>مندانه از فناوری</w:t>
      </w:r>
      <w:r>
        <w:rPr>
          <w:rFonts w:hint="cs"/>
          <w:rtl/>
        </w:rPr>
        <w:t>‌</w:t>
      </w:r>
      <w:r>
        <w:rPr>
          <w:rtl/>
        </w:rPr>
        <w:t>های نوین متناسب با نظام معیار اسلامی</w:t>
      </w:r>
      <w:r>
        <w:rPr>
          <w:rFonts w:hint="cs"/>
          <w:rtl/>
        </w:rPr>
        <w:t xml:space="preserve"> </w:t>
      </w:r>
      <w:sdt>
        <w:sdtPr>
          <w:rPr>
            <w:rFonts w:hint="cs"/>
            <w:rtl/>
          </w:rPr>
          <w:id w:val="1321532873"/>
          <w:citation/>
        </w:sdtPr>
        <w:sdtEndPr/>
        <w:sdtContent>
          <w:r>
            <w:rPr>
              <w:rtl/>
            </w:rPr>
            <w:fldChar w:fldCharType="begin"/>
          </w:r>
          <w:r>
            <w:instrText>CITATION</w:instrText>
          </w:r>
          <w:r>
            <w:rPr>
              <w:rtl/>
            </w:rPr>
            <w:instrText xml:space="preserve"> ایر90 \</w:instrText>
          </w:r>
          <w:r>
            <w:instrText xml:space="preserve">p </w:instrText>
          </w:r>
          <w:r>
            <w:rPr>
              <w:rtl/>
            </w:rPr>
            <w:instrText xml:space="preserve">418 </w:instrText>
          </w:r>
          <w:r>
            <w:instrText xml:space="preserve">\l </w:instrText>
          </w:r>
          <w:r>
            <w:rPr>
              <w:rtl/>
            </w:rPr>
            <w:instrText xml:space="preserve">1065 </w:instrText>
          </w:r>
          <w:r>
            <w:rPr>
              <w:rtl/>
            </w:rPr>
            <w:fldChar w:fldCharType="separate"/>
          </w:r>
          <w:r>
            <w:rPr>
              <w:rFonts w:hint="cs"/>
              <w:rtl/>
            </w:rPr>
            <w:t>(مبانی تحویل بنیادین, 1390, ص. 418)</w:t>
          </w:r>
          <w:r>
            <w:rPr>
              <w:rtl/>
            </w:rPr>
            <w:fldChar w:fldCharType="end"/>
          </w:r>
        </w:sdtContent>
      </w:sdt>
    </w:p>
    <w:p w14:paraId="342F2521" w14:textId="56CB7DBF" w:rsidR="00ED2770" w:rsidRPr="00DC3136" w:rsidRDefault="00ED2770" w:rsidP="00302BAA">
      <w:pPr>
        <w:pStyle w:val="ac"/>
        <w:rPr>
          <w:rFonts w:ascii="Calibri" w:hAnsi="Calibri" w:cs="Calibri"/>
          <w:rtl/>
        </w:rPr>
      </w:pPr>
      <w:r>
        <w:rPr>
          <w:rtl/>
        </w:rPr>
        <w:br w:type="page"/>
      </w:r>
    </w:p>
    <w:p w14:paraId="4132E4A6" w14:textId="77777777" w:rsidR="007650D0" w:rsidRDefault="007650D0" w:rsidP="007650D0">
      <w:pPr>
        <w:rPr>
          <w:rtl/>
          <w:lang w:bidi="ar-BH"/>
        </w:rPr>
      </w:pPr>
    </w:p>
    <w:p w14:paraId="70BD3256" w14:textId="77777777" w:rsidR="007650D0" w:rsidRDefault="007650D0" w:rsidP="007650D0">
      <w:pPr>
        <w:rPr>
          <w:rtl/>
          <w:lang w:bidi="ar-BH"/>
        </w:rPr>
      </w:pPr>
    </w:p>
    <w:p w14:paraId="47E7CB9D" w14:textId="77777777" w:rsidR="007650D0" w:rsidRDefault="007650D0" w:rsidP="007650D0">
      <w:pPr>
        <w:rPr>
          <w:rtl/>
          <w:lang w:bidi="ar-BH"/>
        </w:rPr>
      </w:pPr>
    </w:p>
    <w:p w14:paraId="6A06B496" w14:textId="77777777" w:rsidR="007650D0" w:rsidRDefault="007650D0" w:rsidP="007650D0">
      <w:pPr>
        <w:rPr>
          <w:rtl/>
          <w:lang w:bidi="ar-BH"/>
        </w:rPr>
      </w:pPr>
    </w:p>
    <w:p w14:paraId="708BC279" w14:textId="77777777" w:rsidR="007650D0" w:rsidRDefault="007650D0" w:rsidP="007650D0">
      <w:pPr>
        <w:rPr>
          <w:rFonts w:cs="B Titr"/>
          <w:sz w:val="72"/>
          <w:szCs w:val="52"/>
          <w:rtl/>
          <w:lang w:bidi="ar-BH"/>
        </w:rPr>
      </w:pPr>
    </w:p>
    <w:p w14:paraId="5D414FC7" w14:textId="77777777" w:rsidR="007650D0" w:rsidRDefault="007650D0" w:rsidP="007650D0">
      <w:pPr>
        <w:rPr>
          <w:rtl/>
          <w:lang w:bidi="ar-BH"/>
        </w:rPr>
      </w:pPr>
    </w:p>
    <w:p w14:paraId="540B1661" w14:textId="3CB09498" w:rsidR="005D3C0E" w:rsidRPr="002102BB" w:rsidRDefault="005D3C0E" w:rsidP="00CC547F">
      <w:pPr>
        <w:pStyle w:val="1"/>
        <w:numPr>
          <w:ilvl w:val="0"/>
          <w:numId w:val="0"/>
        </w:numPr>
        <w:jc w:val="center"/>
        <w:rPr>
          <w:rFonts w:cs="B Titr"/>
          <w:sz w:val="72"/>
          <w:szCs w:val="52"/>
          <w:rtl/>
          <w:lang w:bidi="ar-BH"/>
        </w:rPr>
      </w:pPr>
      <w:bookmarkStart w:id="187" w:name="_Toc144767800"/>
      <w:r w:rsidRPr="00C73ED9">
        <w:rPr>
          <w:rFonts w:cs="B Titr"/>
          <w:sz w:val="72"/>
          <w:szCs w:val="52"/>
          <w:rtl/>
          <w:lang w:bidi="ar-BH"/>
        </w:rPr>
        <w:t xml:space="preserve">فصل </w:t>
      </w:r>
      <w:r w:rsidRPr="00C73ED9">
        <w:rPr>
          <w:rFonts w:cs="B Titr" w:hint="cs"/>
          <w:sz w:val="72"/>
          <w:szCs w:val="52"/>
          <w:rtl/>
          <w:lang w:bidi="ar-BH"/>
        </w:rPr>
        <w:t>پنجم</w:t>
      </w:r>
      <w:bookmarkEnd w:id="184"/>
      <w:bookmarkEnd w:id="187"/>
    </w:p>
    <w:p w14:paraId="486662F3" w14:textId="1F51AE0B" w:rsidR="0072677B" w:rsidRPr="002102BB" w:rsidRDefault="0072677B" w:rsidP="00302BAA">
      <w:pPr>
        <w:pStyle w:val="ac"/>
        <w:rPr>
          <w:rtl/>
        </w:rPr>
      </w:pPr>
    </w:p>
    <w:p w14:paraId="5C8BCAD9" w14:textId="70FB5ABC" w:rsidR="00AC6629" w:rsidRPr="00AC6629" w:rsidRDefault="00AC6629" w:rsidP="00AC6629">
      <w:pPr>
        <w:jc w:val="center"/>
        <w:rPr>
          <w:rFonts w:asciiTheme="majorBidi" w:hAnsiTheme="majorBidi" w:cs="B Titr"/>
          <w:b/>
          <w:bCs/>
          <w:noProof/>
          <w:sz w:val="60"/>
          <w:szCs w:val="60"/>
          <w:rtl/>
        </w:rPr>
      </w:pPr>
      <w:bookmarkStart w:id="188" w:name="_Toc144152829"/>
      <w:r w:rsidRPr="00AC6629">
        <w:rPr>
          <w:rFonts w:asciiTheme="majorBidi" w:hAnsiTheme="majorBidi" w:cs="B Titr" w:hint="cs"/>
          <w:b/>
          <w:bCs/>
          <w:noProof/>
          <w:sz w:val="60"/>
          <w:szCs w:val="60"/>
          <w:rtl/>
        </w:rPr>
        <w:t>بحث و نتیجه گیری</w:t>
      </w:r>
      <w:bookmarkEnd w:id="188"/>
    </w:p>
    <w:p w14:paraId="5AAEE0D8" w14:textId="2B333DD5" w:rsidR="005D3C0E" w:rsidRPr="002102BB" w:rsidRDefault="005D3C0E" w:rsidP="005D3C0E">
      <w:pPr>
        <w:rPr>
          <w:rtl/>
          <w:lang w:bidi="ar-DZ"/>
        </w:rPr>
      </w:pPr>
    </w:p>
    <w:p w14:paraId="01F49610" w14:textId="77777777" w:rsidR="005D3C0E" w:rsidRPr="002102BB" w:rsidRDefault="005D3C0E" w:rsidP="005D3C0E">
      <w:pPr>
        <w:rPr>
          <w:rtl/>
          <w:lang w:bidi="ar-DZ"/>
        </w:rPr>
      </w:pPr>
    </w:p>
    <w:p w14:paraId="1F2DA441" w14:textId="77777777" w:rsidR="005D3C0E" w:rsidRPr="002102BB" w:rsidRDefault="005D3C0E" w:rsidP="005D3C0E">
      <w:pPr>
        <w:rPr>
          <w:rtl/>
          <w:lang w:bidi="ar-DZ"/>
        </w:rPr>
      </w:pPr>
    </w:p>
    <w:p w14:paraId="35030D2F" w14:textId="0B8D94D6" w:rsidR="005D3C0E" w:rsidRPr="002102BB" w:rsidRDefault="005D3C0E" w:rsidP="005D3C0E">
      <w:pPr>
        <w:rPr>
          <w:rtl/>
          <w:lang w:bidi="ar-DZ"/>
        </w:rPr>
      </w:pPr>
    </w:p>
    <w:p w14:paraId="511D9E10" w14:textId="77777777" w:rsidR="005D3C0E" w:rsidRPr="002102BB" w:rsidRDefault="005D3C0E" w:rsidP="005D3C0E">
      <w:pPr>
        <w:rPr>
          <w:rtl/>
          <w:lang w:bidi="ar-DZ"/>
        </w:rPr>
      </w:pPr>
    </w:p>
    <w:p w14:paraId="7845AB6B" w14:textId="004E8287" w:rsidR="005D3C0E" w:rsidRPr="002102BB" w:rsidRDefault="005D3C0E" w:rsidP="005D3C0E">
      <w:pPr>
        <w:tabs>
          <w:tab w:val="left" w:pos="2299"/>
        </w:tabs>
        <w:rPr>
          <w:rtl/>
          <w:lang w:bidi="ar-DZ"/>
        </w:rPr>
        <w:sectPr w:rsidR="005D3C0E" w:rsidRPr="002102BB" w:rsidSect="005D3C0E">
          <w:headerReference w:type="even" r:id="rId59"/>
          <w:headerReference w:type="default" r:id="rId60"/>
          <w:footnotePr>
            <w:numRestart w:val="eachPage"/>
          </w:footnotePr>
          <w:type w:val="oddPage"/>
          <w:pgSz w:w="11906" w:h="16838" w:code="9"/>
          <w:pgMar w:top="1418" w:right="1985" w:bottom="1418" w:left="1418" w:header="425" w:footer="238" w:gutter="0"/>
          <w:cols w:space="708"/>
          <w:bidi/>
          <w:rtlGutter/>
          <w:docGrid w:linePitch="360"/>
        </w:sectPr>
      </w:pPr>
      <w:r w:rsidRPr="002102BB">
        <w:rPr>
          <w:rtl/>
          <w:lang w:bidi="ar-DZ"/>
        </w:rPr>
        <w:tab/>
      </w:r>
    </w:p>
    <w:p w14:paraId="73DDEE57" w14:textId="1C05DA43" w:rsidR="005D3C0E" w:rsidRDefault="00A65D92" w:rsidP="005D3C0E">
      <w:pPr>
        <w:pStyle w:val="1"/>
        <w:rPr>
          <w:lang w:bidi="ar-BH"/>
        </w:rPr>
      </w:pPr>
      <w:bookmarkStart w:id="189" w:name="_Toc37114097"/>
      <w:bookmarkStart w:id="190" w:name="_Toc37622899"/>
      <w:bookmarkStart w:id="191" w:name="_Toc144767801"/>
      <w:r>
        <w:rPr>
          <w:rFonts w:hint="cs"/>
          <w:rtl/>
        </w:rPr>
        <w:t>بحث و نتیجه‌گیری</w:t>
      </w:r>
      <w:bookmarkEnd w:id="189"/>
      <w:bookmarkEnd w:id="190"/>
      <w:bookmarkEnd w:id="191"/>
    </w:p>
    <w:p w14:paraId="629810C7" w14:textId="10DB722B" w:rsidR="00B25747" w:rsidRPr="002102BB" w:rsidRDefault="00B25747" w:rsidP="00302BAA">
      <w:pPr>
        <w:pStyle w:val="ac"/>
        <w:rPr>
          <w:rtl/>
          <w:lang w:bidi="ar-BH"/>
        </w:rPr>
      </w:pPr>
      <w:r>
        <w:rPr>
          <w:rFonts w:hint="cs"/>
          <w:rtl/>
        </w:rPr>
        <w:t xml:space="preserve">در این فصل از پژوهش، </w:t>
      </w:r>
      <w:r w:rsidR="00763416">
        <w:rPr>
          <w:rFonts w:hint="cs"/>
          <w:rtl/>
        </w:rPr>
        <w:t xml:space="preserve">ابتدا خلاصه‌ای از پژوهش نوشته شده است. سپس </w:t>
      </w:r>
      <w:r>
        <w:rPr>
          <w:rFonts w:hint="cs"/>
          <w:rtl/>
        </w:rPr>
        <w:t xml:space="preserve">به سوال اصلی پاسخ داده خواهد شد. </w:t>
      </w:r>
      <w:r w:rsidR="00763416">
        <w:rPr>
          <w:rFonts w:hint="cs"/>
          <w:rtl/>
        </w:rPr>
        <w:t xml:space="preserve">در ابتدای این بخش و </w:t>
      </w:r>
      <w:r>
        <w:rPr>
          <w:rFonts w:hint="cs"/>
          <w:rtl/>
        </w:rPr>
        <w:t xml:space="preserve">در پاسخ به سوال پژوهش </w:t>
      </w:r>
      <w:r w:rsidR="00763416">
        <w:rPr>
          <w:rFonts w:hint="cs"/>
          <w:rtl/>
        </w:rPr>
        <w:t xml:space="preserve">نمودار یافته‌های پژوهش و کدهای بدست‌آمده </w:t>
      </w:r>
      <w:r>
        <w:rPr>
          <w:rFonts w:hint="cs"/>
          <w:rtl/>
        </w:rPr>
        <w:t>ارائه شده است</w:t>
      </w:r>
      <w:r w:rsidR="00763416">
        <w:rPr>
          <w:rFonts w:hint="cs"/>
          <w:rtl/>
        </w:rPr>
        <w:t xml:space="preserve"> و در ادامه به تبیین هرکدام از دسته‌های اصلی پرداخته شده است. بخش سوم به تحلیل یافته‌های جانبی پژوهش پرداخته و در پایان بحث و نتیجه‌گیری انجام شده است. در انتهای این فصل نیز پیشنهادات کاربردی برای رسیدن به وضع مطلوب و موضوعاتی برای پژوهش‌های بعدی در راستای این پژوهش ارائه شده و در انتهای این فصل، محدودیت‌های پژوهش عنوان شده است.</w:t>
      </w:r>
    </w:p>
    <w:p w14:paraId="759A46ED" w14:textId="77777777" w:rsidR="006A5924" w:rsidRDefault="006A5924" w:rsidP="00847697">
      <w:pPr>
        <w:pStyle w:val="1-1"/>
        <w:rPr>
          <w:rtl/>
        </w:rPr>
      </w:pPr>
      <w:bookmarkStart w:id="192" w:name="_Toc144152830"/>
      <w:bookmarkStart w:id="193" w:name="_Toc144767802"/>
      <w:bookmarkStart w:id="194" w:name="_Toc37114098"/>
      <w:bookmarkStart w:id="195" w:name="_Toc37622900"/>
      <w:r>
        <w:rPr>
          <w:rFonts w:hint="cs"/>
          <w:rtl/>
        </w:rPr>
        <w:t>خلاصه‌ی پژوهش</w:t>
      </w:r>
      <w:bookmarkEnd w:id="192"/>
      <w:bookmarkEnd w:id="193"/>
    </w:p>
    <w:p w14:paraId="0706F815" w14:textId="0F7EAFBC" w:rsidR="000E3A1F" w:rsidRDefault="007650D0" w:rsidP="00302BAA">
      <w:pPr>
        <w:pStyle w:val="ac"/>
        <w:rPr>
          <w:rtl/>
        </w:rPr>
      </w:pPr>
      <w:bookmarkStart w:id="196" w:name="_Toc37114099"/>
      <w:bookmarkStart w:id="197" w:name="_Toc37622901"/>
      <w:bookmarkEnd w:id="194"/>
      <w:bookmarkEnd w:id="195"/>
      <w:r>
        <w:rPr>
          <w:rFonts w:hint="cs"/>
          <w:rtl/>
        </w:rPr>
        <w:t xml:space="preserve">نتایج آزمون‌های بین‌المللی تیمز و پرلز نشان می‌دهد که کیفیت یادگیری دانش‌آموزان در کشور ما پایین‌تر از میانگین جهانی است. عوامل مختلفی بر کیفیت یادگیری اثرگذارند که یکی از این عوامل، بر اساس </w:t>
      </w:r>
      <w:r w:rsidR="004969B5">
        <w:rPr>
          <w:rFonts w:hint="cs"/>
          <w:rtl/>
        </w:rPr>
        <w:t>پژوهش‌ها و شواهد موجود،</w:t>
      </w:r>
      <w:r>
        <w:rPr>
          <w:rFonts w:hint="cs"/>
          <w:rtl/>
        </w:rPr>
        <w:t xml:space="preserve"> محیط کالبدی یادگیری است</w:t>
      </w:r>
      <w:r w:rsidR="004969B5">
        <w:rPr>
          <w:rFonts w:hint="cs"/>
          <w:rtl/>
        </w:rPr>
        <w:t xml:space="preserve">. به‌عبارت دیگر، کیفیت فضای یادگیری کیفیت خروجی، یعنی یادگیری را مشخص می‌کند. پایین بودن کیفیت یادگیری در کشور ما نشان‌دهنده‌ی بی‌توجهی سیاست‌گذاران و صاحبنظران به وظایف و نقش مدیران آموزشی است. یکی از نقش‌ها و وظایف مدیران آموزشی طراحی فضاهای یادگیری است که علی‌رغم اهمیتی که دارد از نظر صاحبنظران نادیده گرفته می‌شود. در همین راستا، </w:t>
      </w:r>
      <w:r w:rsidR="000E3A1F">
        <w:rPr>
          <w:rFonts w:hint="cs"/>
          <w:rtl/>
        </w:rPr>
        <w:t xml:space="preserve">این پژوهش به شناسایی شایستگی‌های مدیر آموزشی به‌مثابه طراح محیط کالبدی یادگیری </w:t>
      </w:r>
      <w:r w:rsidR="004969B5">
        <w:rPr>
          <w:rFonts w:hint="cs"/>
          <w:rtl/>
        </w:rPr>
        <w:t>می‌پردازد</w:t>
      </w:r>
      <w:r w:rsidR="000E3A1F">
        <w:rPr>
          <w:rFonts w:hint="cs"/>
          <w:rtl/>
        </w:rPr>
        <w:t xml:space="preserve">. پرسش و هدف اصلی این پژوهش، شناسایی شایستگی‌های مدیر آموزشی به مثابه طراح محیط کالبدی یادگیری </w:t>
      </w:r>
      <w:r w:rsidR="004969B5">
        <w:rPr>
          <w:rFonts w:hint="cs"/>
          <w:rtl/>
        </w:rPr>
        <w:t>است</w:t>
      </w:r>
      <w:r w:rsidR="000E3A1F">
        <w:rPr>
          <w:rFonts w:hint="cs"/>
          <w:rtl/>
        </w:rPr>
        <w:t xml:space="preserve">. به این منظور ابتدا ادبیات موجود در زمینه‌ی شایستگی‌های مدیر آموزشی و طراحی محیط کالبدی یادگیری و تاریخچه‌ی آن در ایران بررسی شد. پس از مطالعه‌ی ادبیات پژوهش، برای پاسخ به سوال پژوهش سوالات مصاحبه با روش پدیدارنگاری تدوین شد. برای انتخاب شرکت‌کنندگان از روش </w:t>
      </w:r>
      <w:r w:rsidR="000E3A1F">
        <w:rPr>
          <w:rtl/>
        </w:rPr>
        <w:t>نمونه</w:t>
      </w:r>
      <w:r w:rsidR="000E3A1F">
        <w:rPr>
          <w:rFonts w:hint="cs"/>
          <w:rtl/>
        </w:rPr>
        <w:t>‌</w:t>
      </w:r>
      <w:r w:rsidR="000E3A1F">
        <w:rPr>
          <w:rtl/>
        </w:rPr>
        <w:t>گیری هدفمند و گلوله برفی استفاده شد</w:t>
      </w:r>
      <w:r w:rsidR="000E3A1F">
        <w:rPr>
          <w:rFonts w:hint="cs"/>
          <w:rtl/>
        </w:rPr>
        <w:t xml:space="preserve">. پس از آن برای جمع‌آوری داده‌های پژوهش با 23 نفر از مدیران مدارس دولتی </w:t>
      </w:r>
      <w:r w:rsidR="004969B5">
        <w:rPr>
          <w:rFonts w:hint="cs"/>
          <w:rtl/>
        </w:rPr>
        <w:t xml:space="preserve">شهر تهران </w:t>
      </w:r>
      <w:r w:rsidR="000E3A1F">
        <w:rPr>
          <w:rFonts w:hint="cs"/>
          <w:rtl/>
        </w:rPr>
        <w:t>در مقطع ابتدایی، 6 نفر از معلمان و 10 نفر از متخصصین و اعضای هیات علمی حوزه مدیریت آموزشی و معماری فضاهای فرهنگی آموزشی مصاحبه‌ی کیفی عمیق انجام شد. سپس هریک از مصاحبه‌ها به دقت و جمله به جمله پیاده‌سازی و با استفاده از نرم‌افزار مکس‌کیودا 2018</w:t>
      </w:r>
      <w:r w:rsidR="000E3A1F">
        <w:rPr>
          <w:rStyle w:val="FootnoteReference"/>
          <w:rtl/>
        </w:rPr>
        <w:footnoteReference w:id="101"/>
      </w:r>
      <w:r w:rsidR="000E3A1F">
        <w:rPr>
          <w:rFonts w:hint="cs"/>
          <w:rtl/>
        </w:rPr>
        <w:t xml:space="preserve"> کدگذاری شد و به روش سه مرحله‌ای بررسی و مفاهیم به دست آمده در 5 دسته‌ی اصلی، 24 مقوله و 30 زیرمقوله استخراج شدند. در ادامه به بررسی و تحلیل یافته‌های پژوهش، بحث و نتیجه‌گیری و بیان پیشنهادات و محدودیت‌های پژوهش می‌پردازیم.</w:t>
      </w:r>
    </w:p>
    <w:p w14:paraId="76B13C3C" w14:textId="77777777" w:rsidR="002B24AF" w:rsidRDefault="002B24AF" w:rsidP="00302BAA">
      <w:pPr>
        <w:pStyle w:val="ac"/>
        <w:rPr>
          <w:rtl/>
        </w:rPr>
      </w:pPr>
    </w:p>
    <w:p w14:paraId="2EC18CF7" w14:textId="77777777" w:rsidR="005F3734" w:rsidRDefault="005F3734" w:rsidP="005F3734">
      <w:pPr>
        <w:pStyle w:val="1-1"/>
        <w:rPr>
          <w:rtl/>
        </w:rPr>
      </w:pPr>
      <w:bookmarkStart w:id="198" w:name="_Toc144152831"/>
      <w:bookmarkStart w:id="199" w:name="_Toc144767803"/>
      <w:r>
        <w:rPr>
          <w:rFonts w:hint="cs"/>
          <w:rtl/>
        </w:rPr>
        <w:t>پاسخ به پرسش پژوهش</w:t>
      </w:r>
      <w:bookmarkEnd w:id="198"/>
      <w:bookmarkEnd w:id="199"/>
    </w:p>
    <w:p w14:paraId="3EB57A67" w14:textId="47D898C9" w:rsidR="004969B5" w:rsidRDefault="005F3734" w:rsidP="00302BAA">
      <w:pPr>
        <w:pStyle w:val="ac"/>
        <w:rPr>
          <w:rtl/>
        </w:rPr>
      </w:pPr>
      <w:r>
        <w:rPr>
          <w:rFonts w:hint="cs"/>
          <w:rtl/>
        </w:rPr>
        <w:t>با توجه به پرسش این پژوهش؛ "</w:t>
      </w: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 عنوان طراح محیط کالبدی یادگیری کدامند؟</w:t>
      </w:r>
      <w:r>
        <w:rPr>
          <w:rFonts w:hint="cs"/>
          <w:rtl/>
        </w:rPr>
        <w:t>" و باتوجه به تعریف شایستگی در این پژوهش؛ "</w:t>
      </w:r>
      <w:r w:rsidRPr="00D83DF4">
        <w:rPr>
          <w:rFonts w:hint="cs"/>
          <w:rtl/>
        </w:rPr>
        <w:t>مجموعه‌ای از دان</w:t>
      </w:r>
      <w:r>
        <w:rPr>
          <w:rFonts w:hint="cs"/>
          <w:rtl/>
        </w:rPr>
        <w:t>ش‌</w:t>
      </w:r>
      <w:r w:rsidRPr="00D83DF4">
        <w:rPr>
          <w:rFonts w:hint="cs"/>
          <w:rtl/>
        </w:rPr>
        <w:t>ها، مهارت‌ها، انگیزه‌ها، نگرش‌ها و خصیصه‌های یک فرد که در صورت وجود فرصت و امکانات مناسب، منجر به عملکرد بالا در شغل یا موقعیت‌هایی خاص می‌</w:t>
      </w:r>
      <w:r>
        <w:rPr>
          <w:rFonts w:hint="cs"/>
          <w:rtl/>
        </w:rPr>
        <w:t>شو</w:t>
      </w:r>
      <w:r w:rsidRPr="00D83DF4">
        <w:rPr>
          <w:rFonts w:hint="cs"/>
          <w:rtl/>
        </w:rPr>
        <w:t>د</w:t>
      </w:r>
      <w:r>
        <w:rPr>
          <w:rFonts w:hint="cs"/>
          <w:rtl/>
        </w:rPr>
        <w:t>" و با فرض اینکه فرصت و امکانات مناسب شامل فرصت‌های ساختاری، فرهنگی و اجتماعی و امکانات مناسب مالی موجود است، یافته‌های بدست‌آمده در پنج دسته</w:t>
      </w:r>
      <w:r>
        <w:rPr>
          <w:rFonts w:hint="cs"/>
          <w:u w:val="double"/>
          <w:rtl/>
        </w:rPr>
        <w:t>‌</w:t>
      </w:r>
      <w:r>
        <w:rPr>
          <w:rFonts w:hint="cs"/>
          <w:rtl/>
        </w:rPr>
        <w:t>ی دانشی، نگرشی، مهارتی، خصیصه‌های فردی و انگیزشی قرار گرفته‌اند.</w:t>
      </w:r>
    </w:p>
    <w:p w14:paraId="492A7EF1" w14:textId="6DA74F6C" w:rsidR="0017100B" w:rsidRDefault="004969B5" w:rsidP="0017100B">
      <w:pPr>
        <w:pStyle w:val="1-1-1"/>
      </w:pPr>
      <w:r>
        <w:rPr>
          <w:rtl/>
        </w:rPr>
        <w:br w:type="page"/>
      </w:r>
      <w:bookmarkStart w:id="200" w:name="_Toc144767804"/>
      <w:r w:rsidR="0017100B">
        <w:rPr>
          <w:noProof/>
          <w:rtl/>
          <w:lang w:val="ar-SA"/>
        </w:rPr>
        <w:drawing>
          <wp:anchor distT="0" distB="0" distL="114300" distR="114300" simplePos="0" relativeHeight="251666432" behindDoc="0" locked="0" layoutInCell="1" allowOverlap="1" wp14:anchorId="73109BB3" wp14:editId="03E1CE47">
            <wp:simplePos x="0" y="0"/>
            <wp:positionH relativeFrom="column">
              <wp:posOffset>-36871</wp:posOffset>
            </wp:positionH>
            <wp:positionV relativeFrom="paragraph">
              <wp:posOffset>495157</wp:posOffset>
            </wp:positionV>
            <wp:extent cx="6012815" cy="9086850"/>
            <wp:effectExtent l="0" t="0" r="0" b="0"/>
            <wp:wrapNone/>
            <wp:docPr id="967333330" name="Diagram 9673333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14:sizeRelH relativeFrom="margin">
              <wp14:pctWidth>0</wp14:pctWidth>
            </wp14:sizeRelH>
            <wp14:sizeRelV relativeFrom="margin">
              <wp14:pctHeight>0</wp14:pctHeight>
            </wp14:sizeRelV>
          </wp:anchor>
        </w:drawing>
      </w:r>
      <w:r w:rsidR="0017100B">
        <w:rPr>
          <w:rFonts w:hint="cs"/>
          <w:rtl/>
        </w:rPr>
        <w:t>نمودار یافته‌های پژوهش</w:t>
      </w:r>
      <w:bookmarkEnd w:id="200"/>
    </w:p>
    <w:p w14:paraId="558D7AEF" w14:textId="3622BC87" w:rsidR="002B24AF" w:rsidRDefault="002B24AF" w:rsidP="0017100B">
      <w:pPr>
        <w:rPr>
          <w:rtl/>
        </w:rPr>
      </w:pPr>
      <w:r>
        <w:rPr>
          <w:rtl/>
        </w:rPr>
        <w:br w:type="page"/>
      </w:r>
    </w:p>
    <w:p w14:paraId="262DE1B8" w14:textId="74157086" w:rsidR="005F3734" w:rsidRDefault="005F3734" w:rsidP="00E3648E">
      <w:pPr>
        <w:pStyle w:val="1-1-1"/>
      </w:pPr>
      <w:bookmarkStart w:id="201" w:name="_Toc144152832"/>
      <w:bookmarkStart w:id="202" w:name="_Toc144767805"/>
      <w:r>
        <w:rPr>
          <w:rFonts w:hint="cs"/>
          <w:rtl/>
        </w:rPr>
        <w:t>شایستگی‌های دانش</w:t>
      </w:r>
      <w:bookmarkEnd w:id="201"/>
      <w:bookmarkEnd w:id="202"/>
      <w:r w:rsidR="00763416">
        <w:rPr>
          <w:rFonts w:hint="cs"/>
          <w:rtl/>
        </w:rPr>
        <w:t>‌محور</w:t>
      </w:r>
    </w:p>
    <w:bookmarkEnd w:id="196"/>
    <w:bookmarkEnd w:id="197"/>
    <w:p w14:paraId="444EF19C" w14:textId="41674F48" w:rsidR="005D3C0E" w:rsidRPr="002102BB" w:rsidRDefault="00D779A3" w:rsidP="00302BAA">
      <w:pPr>
        <w:pStyle w:val="ac"/>
        <w:rPr>
          <w:noProof w:val="0"/>
          <w:lang w:bidi="ar-BH"/>
        </w:rPr>
      </w:pPr>
      <w:r>
        <w:rPr>
          <w:rtl/>
          <w:lang w:val="fa-IR"/>
        </w:rPr>
        <w:drawing>
          <wp:anchor distT="0" distB="0" distL="114300" distR="114300" simplePos="0" relativeHeight="251639808" behindDoc="0" locked="0" layoutInCell="1" allowOverlap="1" wp14:anchorId="63EFBB57" wp14:editId="689A3BAB">
            <wp:simplePos x="0" y="0"/>
            <wp:positionH relativeFrom="column">
              <wp:posOffset>-99060</wp:posOffset>
            </wp:positionH>
            <wp:positionV relativeFrom="paragraph">
              <wp:posOffset>2174240</wp:posOffset>
            </wp:positionV>
            <wp:extent cx="6225540" cy="2971800"/>
            <wp:effectExtent l="0" t="38100" r="0" b="19050"/>
            <wp:wrapTopAndBottom/>
            <wp:docPr id="1631948379"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14:sizeRelH relativeFrom="margin">
              <wp14:pctWidth>0</wp14:pctWidth>
            </wp14:sizeRelH>
            <wp14:sizeRelV relativeFrom="margin">
              <wp14:pctHeight>0</wp14:pctHeight>
            </wp14:sizeRelV>
          </wp:anchor>
        </w:drawing>
      </w:r>
      <w:r w:rsidR="00D16313">
        <w:rPr>
          <w:rFonts w:hint="cs"/>
          <w:rtl/>
        </w:rPr>
        <w:t>بر اساس یافته‌های بدست آمده از این پژوهش و ماهیت بینابینی دانش طراحی، به نظر می‌رسد طراحی فضای یادگیری نیز به ترکیبی از دو نوع دانش ضمنی و صریح نیازمند است. همان‌طور که کلامی و ندیمی (1393) گفته‌اند دانش ضمنی، دانشی است که در موضوع فضای یادگیری و در بستر ساختمان مدرسه مورد توجه قرار می‌گیرد. بنابراین تصمیمات طراحی در این بستر نیازمند فردی است که عملکردها و فعالیت‌ها، یعنی یادگیری و فضاها و ارتباطات در بستر مدرسه را به درستی بشناسد و باورها و تجربیات او معطوف به یادگیری و بر اساس رویکرد پدیدارشناسی در کنار و همراه مدرسه باشد. چنین فردی باید از مقداری از دانش صریح معماری نیز آگاهی داشته باشد.</w:t>
      </w:r>
    </w:p>
    <w:p w14:paraId="10C6B124" w14:textId="77777777" w:rsidR="00F56EFC" w:rsidRPr="00096F65" w:rsidRDefault="00F56EFC" w:rsidP="00763416">
      <w:pPr>
        <w:pStyle w:val="a0"/>
        <w:ind w:left="223"/>
        <w:rPr>
          <w:rFonts w:asciiTheme="majorBidi" w:hAnsiTheme="majorBidi"/>
          <w:noProof/>
          <w:kern w:val="0"/>
          <w:sz w:val="26"/>
          <w:szCs w:val="28"/>
          <w:lang w:val="fa-IR" w:bidi="ar-DZ"/>
        </w:rPr>
      </w:pPr>
      <w:r w:rsidRPr="00EC6DD0">
        <w:rPr>
          <w:noProof/>
          <w:rtl/>
        </w:rPr>
        <w:t>شا</w:t>
      </w:r>
      <w:r w:rsidRPr="00EC6DD0">
        <w:rPr>
          <w:rFonts w:hint="cs"/>
          <w:noProof/>
          <w:rtl/>
        </w:rPr>
        <w:t>ی</w:t>
      </w:r>
      <w:r w:rsidRPr="00EC6DD0">
        <w:rPr>
          <w:rFonts w:hint="eastAsia"/>
          <w:noProof/>
          <w:rtl/>
        </w:rPr>
        <w:t>ستگ</w:t>
      </w:r>
      <w:r w:rsidRPr="00EC6DD0">
        <w:rPr>
          <w:rFonts w:hint="cs"/>
          <w:noProof/>
          <w:rtl/>
        </w:rPr>
        <w:t>ی‌</w:t>
      </w:r>
      <w:r w:rsidRPr="00EC6DD0">
        <w:rPr>
          <w:rFonts w:hint="eastAsia"/>
          <w:noProof/>
          <w:rtl/>
        </w:rPr>
        <w:t>ها</w:t>
      </w:r>
      <w:r w:rsidRPr="00EC6DD0">
        <w:rPr>
          <w:rFonts w:hint="cs"/>
          <w:noProof/>
          <w:rtl/>
        </w:rPr>
        <w:t>ی</w:t>
      </w:r>
      <w:r w:rsidRPr="00EC6DD0">
        <w:rPr>
          <w:noProof/>
          <w:rtl/>
        </w:rPr>
        <w:t xml:space="preserve"> دانش</w:t>
      </w:r>
      <w:r w:rsidRPr="00EC6DD0">
        <w:rPr>
          <w:rFonts w:hint="cs"/>
          <w:noProof/>
          <w:rtl/>
        </w:rPr>
        <w:t>ی</w:t>
      </w:r>
      <w:r w:rsidRPr="00EC6DD0">
        <w:rPr>
          <w:noProof/>
          <w:rtl/>
        </w:rPr>
        <w:t xml:space="preserve"> موردن</w:t>
      </w:r>
      <w:r w:rsidRPr="00EC6DD0">
        <w:rPr>
          <w:rFonts w:hint="cs"/>
          <w:noProof/>
          <w:rtl/>
        </w:rPr>
        <w:t>ی</w:t>
      </w:r>
      <w:r w:rsidRPr="00EC6DD0">
        <w:rPr>
          <w:rFonts w:hint="eastAsia"/>
          <w:noProof/>
          <w:rtl/>
        </w:rPr>
        <w:t>از</w:t>
      </w:r>
      <w:r w:rsidRPr="00EC6DD0">
        <w:rPr>
          <w:noProof/>
          <w:rtl/>
        </w:rPr>
        <w:t xml:space="preserve"> مد</w:t>
      </w:r>
      <w:r w:rsidRPr="00EC6DD0">
        <w:rPr>
          <w:rFonts w:hint="cs"/>
          <w:noProof/>
          <w:rtl/>
        </w:rPr>
        <w:t>ی</w:t>
      </w:r>
      <w:r w:rsidRPr="00EC6DD0">
        <w:rPr>
          <w:rFonts w:hint="eastAsia"/>
          <w:noProof/>
          <w:rtl/>
        </w:rPr>
        <w:t>ر</w:t>
      </w:r>
      <w:r w:rsidRPr="00EC6DD0">
        <w:rPr>
          <w:noProof/>
          <w:rtl/>
        </w:rPr>
        <w:t xml:space="preserve"> به مثابه طراح مح</w:t>
      </w:r>
      <w:r w:rsidRPr="00EC6DD0">
        <w:rPr>
          <w:rFonts w:hint="cs"/>
          <w:noProof/>
          <w:rtl/>
        </w:rPr>
        <w:t>ی</w:t>
      </w:r>
      <w:r w:rsidRPr="00EC6DD0">
        <w:rPr>
          <w:rFonts w:hint="eastAsia"/>
          <w:noProof/>
          <w:rtl/>
        </w:rPr>
        <w:t>ط</w:t>
      </w:r>
      <w:r w:rsidRPr="00EC6DD0">
        <w:rPr>
          <w:noProof/>
          <w:rtl/>
        </w:rPr>
        <w:t xml:space="preserve"> کالبد</w:t>
      </w:r>
      <w:r w:rsidRPr="00EC6DD0">
        <w:rPr>
          <w:rFonts w:hint="cs"/>
          <w:noProof/>
          <w:rtl/>
        </w:rPr>
        <w:t>ی</w:t>
      </w:r>
      <w:r w:rsidRPr="00EC6DD0">
        <w:rPr>
          <w:noProof/>
          <w:rtl/>
        </w:rPr>
        <w:t xml:space="preserve"> </w:t>
      </w:r>
      <w:r w:rsidRPr="00EC6DD0">
        <w:rPr>
          <w:rFonts w:hint="cs"/>
          <w:noProof/>
          <w:rtl/>
        </w:rPr>
        <w:t>ی</w:t>
      </w:r>
      <w:r w:rsidRPr="00EC6DD0">
        <w:rPr>
          <w:rFonts w:hint="eastAsia"/>
          <w:noProof/>
          <w:rtl/>
        </w:rPr>
        <w:t>ادگ</w:t>
      </w:r>
      <w:r w:rsidRPr="00EC6DD0">
        <w:rPr>
          <w:rFonts w:hint="cs"/>
          <w:noProof/>
          <w:rtl/>
        </w:rPr>
        <w:t>ی</w:t>
      </w:r>
      <w:r w:rsidRPr="00EC6DD0">
        <w:rPr>
          <w:rFonts w:hint="eastAsia"/>
          <w:noProof/>
          <w:rtl/>
        </w:rPr>
        <w:t>ر</w:t>
      </w:r>
      <w:r w:rsidRPr="00EC6DD0">
        <w:rPr>
          <w:rFonts w:hint="cs"/>
          <w:noProof/>
          <w:rtl/>
        </w:rPr>
        <w:t>ی</w:t>
      </w:r>
    </w:p>
    <w:p w14:paraId="66C6F9AD" w14:textId="6EE7E926" w:rsidR="00AE37B2" w:rsidRPr="009A4EC2" w:rsidRDefault="00F56EFC" w:rsidP="00302BAA">
      <w:pPr>
        <w:pStyle w:val="ac"/>
        <w:rPr>
          <w:rtl/>
        </w:rPr>
      </w:pPr>
      <w:r>
        <w:rPr>
          <w:rFonts w:hint="cs"/>
          <w:rtl/>
        </w:rPr>
        <w:t xml:space="preserve">     </w:t>
      </w:r>
      <w:r w:rsidR="00AE37B2">
        <w:rPr>
          <w:rFonts w:hint="cs"/>
          <w:rtl/>
        </w:rPr>
        <w:t>ابراهیمی و همکاران (1399) نیز در بیان شایستگی‌های دانش</w:t>
      </w:r>
      <w:r w:rsidR="00763416">
        <w:rPr>
          <w:rFonts w:hint="cs"/>
          <w:rtl/>
        </w:rPr>
        <w:t>‌محور</w:t>
      </w:r>
      <w:r w:rsidR="00AE37B2">
        <w:rPr>
          <w:rFonts w:hint="cs"/>
          <w:rtl/>
        </w:rPr>
        <w:t xml:space="preserve"> موردنیاز برای مدیران آموزشی، </w:t>
      </w:r>
      <w:r w:rsidR="00AE37B2" w:rsidRPr="00E3686D">
        <w:rPr>
          <w:rtl/>
        </w:rPr>
        <w:t>دانش عموم</w:t>
      </w:r>
      <w:r w:rsidR="00AE37B2" w:rsidRPr="00E3686D">
        <w:rPr>
          <w:rFonts w:hint="cs"/>
          <w:rtl/>
        </w:rPr>
        <w:t>ی</w:t>
      </w:r>
      <w:r w:rsidR="00AE37B2" w:rsidRPr="00E3686D">
        <w:rPr>
          <w:rtl/>
        </w:rPr>
        <w:t xml:space="preserve"> در زم</w:t>
      </w:r>
      <w:r w:rsidR="00AE37B2" w:rsidRPr="00E3686D">
        <w:rPr>
          <w:rFonts w:hint="cs"/>
          <w:rtl/>
        </w:rPr>
        <w:t>ی</w:t>
      </w:r>
      <w:r w:rsidR="00AE37B2" w:rsidRPr="00E3686D">
        <w:rPr>
          <w:rFonts w:hint="eastAsia"/>
          <w:rtl/>
        </w:rPr>
        <w:t>نه</w:t>
      </w:r>
      <w:r w:rsidR="00AE37B2" w:rsidRPr="00E3686D">
        <w:rPr>
          <w:rtl/>
        </w:rPr>
        <w:t xml:space="preserve"> مدیریت و مدیریت آموزش</w:t>
      </w:r>
      <w:r w:rsidR="00AE37B2" w:rsidRPr="00E3686D">
        <w:rPr>
          <w:rFonts w:hint="cs"/>
          <w:rtl/>
        </w:rPr>
        <w:t>ی</w:t>
      </w:r>
      <w:r w:rsidR="00AE37B2">
        <w:rPr>
          <w:rFonts w:hint="cs"/>
          <w:rtl/>
        </w:rPr>
        <w:t>،</w:t>
      </w:r>
      <w:r w:rsidR="00AE37B2" w:rsidRPr="00E3686D">
        <w:rPr>
          <w:rFonts w:hint="cs"/>
          <w:rtl/>
        </w:rPr>
        <w:t xml:space="preserve"> </w:t>
      </w:r>
      <w:r w:rsidR="00AE37B2" w:rsidRPr="00E3686D">
        <w:rPr>
          <w:rtl/>
        </w:rPr>
        <w:t>دانش ب</w:t>
      </w:r>
      <w:r w:rsidR="00AE37B2" w:rsidRPr="00E3686D">
        <w:rPr>
          <w:rFonts w:hint="cs"/>
          <w:rtl/>
        </w:rPr>
        <w:t>ه‌</w:t>
      </w:r>
      <w:r w:rsidR="00AE37B2" w:rsidRPr="00E3686D">
        <w:rPr>
          <w:rtl/>
        </w:rPr>
        <w:t>روز در زم</w:t>
      </w:r>
      <w:r w:rsidR="00AE37B2" w:rsidRPr="00E3686D">
        <w:rPr>
          <w:rFonts w:hint="cs"/>
          <w:rtl/>
        </w:rPr>
        <w:t>ی</w:t>
      </w:r>
      <w:r w:rsidR="00AE37B2" w:rsidRPr="00E3686D">
        <w:rPr>
          <w:rFonts w:hint="eastAsia"/>
          <w:rtl/>
        </w:rPr>
        <w:t>نه</w:t>
      </w:r>
      <w:r w:rsidR="00AE37B2" w:rsidRPr="00E3686D">
        <w:rPr>
          <w:rFonts w:hint="eastAsia"/>
        </w:rPr>
        <w:t>‌</w:t>
      </w:r>
      <w:r w:rsidR="00AE37B2" w:rsidRPr="00E3686D">
        <w:rPr>
          <w:rFonts w:hint="cs"/>
          <w:rtl/>
        </w:rPr>
        <w:t>ی</w:t>
      </w:r>
      <w:r w:rsidR="00AE37B2" w:rsidRPr="00E3686D">
        <w:rPr>
          <w:rtl/>
        </w:rPr>
        <w:t xml:space="preserve"> یادگ</w:t>
      </w:r>
      <w:r w:rsidR="00AE37B2" w:rsidRPr="00E3686D">
        <w:rPr>
          <w:rFonts w:hint="cs"/>
          <w:rtl/>
        </w:rPr>
        <w:t>ی</w:t>
      </w:r>
      <w:r w:rsidR="00AE37B2" w:rsidRPr="00E3686D">
        <w:rPr>
          <w:rFonts w:hint="eastAsia"/>
          <w:rtl/>
        </w:rPr>
        <w:t>ر</w:t>
      </w:r>
      <w:r w:rsidR="00AE37B2" w:rsidRPr="00E3686D">
        <w:rPr>
          <w:rFonts w:hint="cs"/>
          <w:rtl/>
        </w:rPr>
        <w:t>ی</w:t>
      </w:r>
      <w:r w:rsidR="00AE37B2" w:rsidRPr="00E3686D">
        <w:rPr>
          <w:rFonts w:hint="eastAsia"/>
          <w:rtl/>
        </w:rPr>
        <w:t>،</w:t>
      </w:r>
      <w:r w:rsidR="00AE37B2" w:rsidRPr="00E3686D">
        <w:rPr>
          <w:rtl/>
        </w:rPr>
        <w:t xml:space="preserve"> آموزش و تدریس و دانش مح</w:t>
      </w:r>
      <w:r w:rsidR="00AE37B2" w:rsidRPr="00E3686D">
        <w:rPr>
          <w:rFonts w:hint="cs"/>
          <w:rtl/>
        </w:rPr>
        <w:t>ی</w:t>
      </w:r>
      <w:r w:rsidR="00AE37B2" w:rsidRPr="00E3686D">
        <w:rPr>
          <w:rFonts w:hint="eastAsia"/>
          <w:rtl/>
        </w:rPr>
        <w:t>ط</w:t>
      </w:r>
      <w:r w:rsidR="00AE37B2" w:rsidRPr="00E3686D">
        <w:rPr>
          <w:rFonts w:hint="cs"/>
          <w:rtl/>
        </w:rPr>
        <w:t>ی</w:t>
      </w:r>
      <w:r w:rsidR="00AE37B2" w:rsidRPr="00E3686D">
        <w:rPr>
          <w:rtl/>
        </w:rPr>
        <w:t xml:space="preserve"> </w:t>
      </w:r>
      <w:r w:rsidR="00AE37B2">
        <w:rPr>
          <w:rFonts w:hint="cs"/>
          <w:rtl/>
        </w:rPr>
        <w:t xml:space="preserve">را عنوان کرده‌اند. همانطور که مشاهده می‌شود جای خالی دانش طراحی فضا در ادبیات نظری خالی است. </w:t>
      </w:r>
    </w:p>
    <w:p w14:paraId="7A655F6D" w14:textId="77777777" w:rsidR="00AE37B2" w:rsidRDefault="00AE37B2" w:rsidP="004E07A2">
      <w:pPr>
        <w:pStyle w:val="1-1-1-1"/>
        <w:rPr>
          <w:rtl/>
        </w:rPr>
      </w:pPr>
      <w:bookmarkStart w:id="203" w:name="_Toc144152833"/>
      <w:r>
        <w:rPr>
          <w:rFonts w:hint="cs"/>
          <w:rtl/>
        </w:rPr>
        <w:t>داشتن تجربه یا دانش ضمنی</w:t>
      </w:r>
      <w:bookmarkEnd w:id="203"/>
    </w:p>
    <w:p w14:paraId="1E0AD9ED" w14:textId="77777777" w:rsidR="00AE37B2" w:rsidRDefault="00AE37B2" w:rsidP="00302BAA">
      <w:pPr>
        <w:pStyle w:val="ac"/>
        <w:rPr>
          <w:rtl/>
        </w:rPr>
      </w:pPr>
      <w:r>
        <w:rPr>
          <w:rFonts w:hint="cs"/>
          <w:rtl/>
        </w:rPr>
        <w:t>دانش ضمنی در مقابل دانش صریح قرار دارد و طبق تعریف پولانی "دانستن بیشتر از آنچه که می‌توان بیان کرد" است. بر اساس آنچه که در ادبیات نظری پژوهش عنوان شد این دانش از تجربه‌ی مستقیم افراد بدست می‌آید و شامل تفسیرها و باورهای شخصی افراد است. بسیاری از مدیرانی که توانسته بودند به مثابه طراح محیط کالبدی یادگیری ایفای نقش کنند و متخصصین و اعضای هیات علمی روی مولفه‌ی تجربه و به طور خاص تجربه‌ی بودن در پست‌های مختلف آموزشی به خصوص معلمی تاکید داشتند و در پاسخ به این سوال که "ایده‌ها چگونه به ذهنتان رسید؟" یا "مدیری که بخواهد به عنوان طراح فضا ایفای نقش کند از چه دانش‌هایی باید برخوردار باشد؟" موارد زیر را گفته‌اند:</w:t>
      </w:r>
    </w:p>
    <w:p w14:paraId="6AE9395A" w14:textId="22332625" w:rsidR="00AE37B2" w:rsidRPr="005C5435" w:rsidRDefault="00F56EFC" w:rsidP="00681993">
      <w:pPr>
        <w:pStyle w:val="afe"/>
        <w:rPr>
          <w:rtl/>
        </w:rPr>
      </w:pPr>
      <w:r>
        <w:rPr>
          <w:noProof/>
          <w:rtl/>
          <w:lang w:val="fa-IR"/>
        </w:rPr>
        <w:drawing>
          <wp:anchor distT="0" distB="0" distL="114300" distR="114300" simplePos="0" relativeHeight="251640832" behindDoc="0" locked="0" layoutInCell="1" allowOverlap="1" wp14:anchorId="1D9DAEA0" wp14:editId="7FEFF5B2">
            <wp:simplePos x="0" y="0"/>
            <wp:positionH relativeFrom="column">
              <wp:posOffset>-46990</wp:posOffset>
            </wp:positionH>
            <wp:positionV relativeFrom="paragraph">
              <wp:posOffset>1179195</wp:posOffset>
            </wp:positionV>
            <wp:extent cx="5486400" cy="6644640"/>
            <wp:effectExtent l="0" t="0" r="0" b="3810"/>
            <wp:wrapNone/>
            <wp:docPr id="1892915910"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anchor>
        </w:drawing>
      </w:r>
      <w:r w:rsidR="00AE37B2" w:rsidRPr="005C5435">
        <w:rPr>
          <w:rtl/>
        </w:rPr>
        <w:t>کد 25: مدیری که با روابط بالا نیامده باشد. سلسله مراتب را طی کرده باشد. خودش معلم، معاون بوده باشد و تجربۀ زیسته داشته باشد. هم با بحث کلاس‌داری آشنا باشد، هم با شیطنت‌های بچه‌ها آشناست و با مباحث مدیریتی هم آشناست. مدیرها یک‌سوم وقتشان را در مدرسه می‌گذرانند و آشنایی بیشتری دارند.</w:t>
      </w:r>
    </w:p>
    <w:p w14:paraId="2FE0C28B" w14:textId="07535010" w:rsidR="005C5435" w:rsidRDefault="004572B7" w:rsidP="004E07A2">
      <w:pPr>
        <w:pStyle w:val="1-1-1-1"/>
      </w:pPr>
      <w:r>
        <w:rPr>
          <w:rFonts w:hint="cs"/>
          <w:rtl/>
        </w:rPr>
        <w:t>دانش صریح</w:t>
      </w:r>
    </w:p>
    <w:p w14:paraId="0C66FB0C" w14:textId="3E2B9C0D" w:rsidR="003E18F0" w:rsidRPr="005C5435" w:rsidRDefault="003E18F0" w:rsidP="00302BAA">
      <w:pPr>
        <w:pStyle w:val="ac"/>
        <w:rPr>
          <w:rtl/>
        </w:rPr>
      </w:pPr>
    </w:p>
    <w:p w14:paraId="2397B6A7" w14:textId="5CC3EEB1" w:rsidR="004D3D3F" w:rsidRPr="002102BB" w:rsidRDefault="004D3D3F" w:rsidP="00302BAA">
      <w:pPr>
        <w:pStyle w:val="ac"/>
      </w:pPr>
    </w:p>
    <w:p w14:paraId="0E46FB5D" w14:textId="17B7F739" w:rsidR="004D3D3F" w:rsidRPr="002102BB" w:rsidRDefault="004D3D3F" w:rsidP="00302BAA">
      <w:pPr>
        <w:pStyle w:val="ac"/>
      </w:pPr>
    </w:p>
    <w:p w14:paraId="5425D854" w14:textId="77777777" w:rsidR="004D3D3F" w:rsidRPr="002102BB" w:rsidRDefault="004D3D3F" w:rsidP="00302BAA">
      <w:pPr>
        <w:pStyle w:val="ac"/>
      </w:pPr>
    </w:p>
    <w:p w14:paraId="4AE8FB89" w14:textId="77777777" w:rsidR="004D3D3F" w:rsidRPr="002102BB" w:rsidRDefault="004D3D3F" w:rsidP="00302BAA">
      <w:pPr>
        <w:pStyle w:val="ac"/>
      </w:pPr>
    </w:p>
    <w:p w14:paraId="67069B9F" w14:textId="77777777" w:rsidR="004D3D3F" w:rsidRPr="002102BB" w:rsidRDefault="004D3D3F" w:rsidP="00302BAA">
      <w:pPr>
        <w:pStyle w:val="ac"/>
      </w:pPr>
    </w:p>
    <w:p w14:paraId="038D0F56" w14:textId="77777777" w:rsidR="004D3D3F" w:rsidRPr="002102BB" w:rsidRDefault="004D3D3F" w:rsidP="00302BAA">
      <w:pPr>
        <w:pStyle w:val="ac"/>
        <w:rPr>
          <w:rtl/>
        </w:rPr>
      </w:pPr>
    </w:p>
    <w:p w14:paraId="55921149" w14:textId="77777777" w:rsidR="004D3D3F" w:rsidRPr="002102BB" w:rsidRDefault="004D3D3F" w:rsidP="005D3C0E">
      <w:pPr>
        <w:rPr>
          <w:lang w:bidi="ar-DZ"/>
        </w:rPr>
      </w:pPr>
    </w:p>
    <w:p w14:paraId="5FADFC74" w14:textId="77777777" w:rsidR="004D3D3F" w:rsidRPr="002102BB" w:rsidRDefault="004D3D3F" w:rsidP="005D3C0E">
      <w:pPr>
        <w:rPr>
          <w:lang w:bidi="ar-DZ"/>
        </w:rPr>
      </w:pPr>
    </w:p>
    <w:p w14:paraId="30BACD4D" w14:textId="77777777" w:rsidR="00FD7349" w:rsidRPr="002102BB" w:rsidRDefault="00FD7349" w:rsidP="00FD7349">
      <w:pPr>
        <w:rPr>
          <w:rtl/>
          <w:lang w:bidi="ar-DZ"/>
        </w:rPr>
      </w:pPr>
    </w:p>
    <w:p w14:paraId="0962D0AD" w14:textId="77777777" w:rsidR="00FD7349" w:rsidRPr="002102BB" w:rsidRDefault="00FD7349" w:rsidP="00FD7349">
      <w:pPr>
        <w:rPr>
          <w:rtl/>
          <w:lang w:bidi="ar-DZ"/>
        </w:rPr>
      </w:pPr>
    </w:p>
    <w:p w14:paraId="2EEC3E30" w14:textId="77777777" w:rsidR="00FD7349" w:rsidRPr="002102BB" w:rsidRDefault="00FD7349" w:rsidP="00FD7349">
      <w:pPr>
        <w:rPr>
          <w:rtl/>
          <w:lang w:bidi="ar-DZ"/>
        </w:rPr>
      </w:pPr>
    </w:p>
    <w:p w14:paraId="381A79E6" w14:textId="77777777" w:rsidR="00FD7349" w:rsidRPr="002102BB" w:rsidRDefault="00FD7349" w:rsidP="00FD7349">
      <w:pPr>
        <w:rPr>
          <w:rtl/>
          <w:lang w:bidi="ar-DZ"/>
        </w:rPr>
      </w:pPr>
    </w:p>
    <w:p w14:paraId="6AC34AD0" w14:textId="77777777" w:rsidR="00FD7349" w:rsidRPr="002102BB" w:rsidRDefault="00FD7349" w:rsidP="00FD7349">
      <w:pPr>
        <w:rPr>
          <w:rtl/>
          <w:lang w:bidi="ar-DZ"/>
        </w:rPr>
      </w:pPr>
    </w:p>
    <w:p w14:paraId="6119FABB" w14:textId="77777777" w:rsidR="00FD7349" w:rsidRPr="002102BB" w:rsidRDefault="00FD7349" w:rsidP="00FD7349">
      <w:pPr>
        <w:rPr>
          <w:rtl/>
          <w:lang w:bidi="ar-DZ"/>
        </w:rPr>
      </w:pPr>
    </w:p>
    <w:p w14:paraId="3CB4CAB9" w14:textId="77777777" w:rsidR="00FD7349" w:rsidRPr="002102BB" w:rsidRDefault="00FD7349" w:rsidP="00FD7349">
      <w:pPr>
        <w:rPr>
          <w:rtl/>
          <w:lang w:bidi="ar-DZ"/>
        </w:rPr>
      </w:pPr>
    </w:p>
    <w:p w14:paraId="7ED1FF88" w14:textId="77777777" w:rsidR="00FD7349" w:rsidRPr="002102BB" w:rsidRDefault="00FD7349" w:rsidP="00FD7349">
      <w:pPr>
        <w:rPr>
          <w:rtl/>
          <w:lang w:bidi="ar-DZ"/>
        </w:rPr>
      </w:pPr>
    </w:p>
    <w:p w14:paraId="59450CED" w14:textId="77777777" w:rsidR="00FD7349" w:rsidRPr="002102BB" w:rsidRDefault="00FD7349" w:rsidP="00FD7349">
      <w:pPr>
        <w:rPr>
          <w:rtl/>
          <w:lang w:bidi="ar-DZ"/>
        </w:rPr>
      </w:pPr>
    </w:p>
    <w:p w14:paraId="490DB823" w14:textId="77777777" w:rsidR="00FD7349" w:rsidRPr="002102BB" w:rsidRDefault="00FD7349" w:rsidP="00FD7349">
      <w:pPr>
        <w:rPr>
          <w:rtl/>
          <w:lang w:bidi="ar-DZ"/>
        </w:rPr>
      </w:pPr>
    </w:p>
    <w:p w14:paraId="2E5E00F7" w14:textId="77777777" w:rsidR="00FD7349" w:rsidRPr="002102BB" w:rsidRDefault="00FD7349" w:rsidP="00FD7349">
      <w:pPr>
        <w:rPr>
          <w:rtl/>
          <w:lang w:bidi="ar-DZ"/>
        </w:rPr>
      </w:pPr>
    </w:p>
    <w:p w14:paraId="6757CCEF" w14:textId="49F3CEAF" w:rsidR="00FD7349" w:rsidRPr="002102BB" w:rsidRDefault="00E9558E" w:rsidP="00FD7349">
      <w:pPr>
        <w:rPr>
          <w:rtl/>
          <w:lang w:bidi="ar-DZ"/>
        </w:rPr>
      </w:pPr>
      <w:r>
        <w:rPr>
          <w:noProof/>
          <w:rtl/>
        </w:rPr>
        <w:pict w14:anchorId="10752616">
          <v:shape id="_x0000_s2070" type="#_x0000_t202" style="position:absolute;left:0;text-align:left;margin-left:0;margin-top:200pt;width:487.8pt;height:62.35pt;z-index:251682304;mso-position-horizontal-relative:text;mso-position-vertical-relative:text" stroked="f">
            <v:textbox style="mso-next-textbox:#_x0000_s2070;mso-fit-shape-to-text:t" inset="0,0,0,0">
              <w:txbxContent>
                <w:p w14:paraId="7942D03D" w14:textId="40EC3914" w:rsidR="00FA0B36" w:rsidRPr="00793964" w:rsidRDefault="00FA0B36" w:rsidP="00FA0B36">
                  <w:pPr>
                    <w:pStyle w:val="a0"/>
                    <w:rPr>
                      <w:rFonts w:asciiTheme="majorBidi" w:hAnsiTheme="majorBidi"/>
                      <w:noProof/>
                      <w:kern w:val="0"/>
                      <w:sz w:val="26"/>
                      <w:szCs w:val="28"/>
                      <w:lang w:val="fa-IR" w:bidi="ar-DZ"/>
                    </w:rPr>
                  </w:pPr>
                  <w:r w:rsidRPr="00C748FA">
                    <w:rPr>
                      <w:rtl/>
                    </w:rPr>
                    <w:t>مجموعه دانش‌ها</w:t>
                  </w:r>
                  <w:r w:rsidRPr="00C748FA">
                    <w:rPr>
                      <w:rFonts w:hint="cs"/>
                      <w:rtl/>
                    </w:rPr>
                    <w:t>ی</w:t>
                  </w:r>
                  <w:r w:rsidRPr="00C748FA">
                    <w:rPr>
                      <w:rtl/>
                    </w:rPr>
                    <w:t xml:space="preserve"> صر</w:t>
                  </w:r>
                  <w:r w:rsidRPr="00C748FA">
                    <w:rPr>
                      <w:rFonts w:hint="cs"/>
                      <w:rtl/>
                    </w:rPr>
                    <w:t>ی</w:t>
                  </w:r>
                  <w:r w:rsidRPr="00C748FA">
                    <w:rPr>
                      <w:rFonts w:hint="eastAsia"/>
                      <w:rtl/>
                    </w:rPr>
                    <w:t>ح</w:t>
                  </w:r>
                  <w:r w:rsidRPr="00C748FA">
                    <w:rPr>
                      <w:rtl/>
                    </w:rPr>
                    <w:t xml:space="preserve"> مورد ن</w:t>
                  </w:r>
                  <w:r w:rsidRPr="00C748FA">
                    <w:rPr>
                      <w:rFonts w:hint="cs"/>
                      <w:rtl/>
                    </w:rPr>
                    <w:t>ی</w:t>
                  </w:r>
                  <w:r w:rsidRPr="00C748FA">
                    <w:rPr>
                      <w:rFonts w:hint="eastAsia"/>
                      <w:rtl/>
                    </w:rPr>
                    <w:t>از</w:t>
                  </w:r>
                  <w:r w:rsidRPr="00C748FA">
                    <w:rPr>
                      <w:rtl/>
                    </w:rPr>
                    <w:t xml:space="preserve"> مد</w:t>
                  </w:r>
                  <w:r w:rsidRPr="00C748FA">
                    <w:rPr>
                      <w:rFonts w:hint="cs"/>
                      <w:rtl/>
                    </w:rPr>
                    <w:t>ی</w:t>
                  </w:r>
                  <w:r w:rsidRPr="00C748FA">
                    <w:rPr>
                      <w:rFonts w:hint="eastAsia"/>
                      <w:rtl/>
                    </w:rPr>
                    <w:t>ر</w:t>
                  </w:r>
                  <w:r w:rsidRPr="00C748FA">
                    <w:rPr>
                      <w:rtl/>
                    </w:rPr>
                    <w:t xml:space="preserve"> آموزش</w:t>
                  </w:r>
                  <w:r w:rsidRPr="00C748FA">
                    <w:rPr>
                      <w:rFonts w:hint="cs"/>
                      <w:rtl/>
                    </w:rPr>
                    <w:t>ی</w:t>
                  </w:r>
                  <w:r w:rsidRPr="00C748FA">
                    <w:rPr>
                      <w:rtl/>
                    </w:rPr>
                    <w:t xml:space="preserve"> به مثابه طراح مح</w:t>
                  </w:r>
                  <w:r w:rsidRPr="00C748FA">
                    <w:rPr>
                      <w:rFonts w:hint="cs"/>
                      <w:rtl/>
                    </w:rPr>
                    <w:t>ی</w:t>
                  </w:r>
                  <w:r w:rsidRPr="00C748FA">
                    <w:rPr>
                      <w:rFonts w:hint="eastAsia"/>
                      <w:rtl/>
                    </w:rPr>
                    <w:t>ط</w:t>
                  </w:r>
                  <w:r w:rsidRPr="00C748FA">
                    <w:rPr>
                      <w:rtl/>
                    </w:rPr>
                    <w:t xml:space="preserve"> کالبد</w:t>
                  </w:r>
                  <w:r w:rsidRPr="00C748FA">
                    <w:rPr>
                      <w:rFonts w:hint="cs"/>
                      <w:rtl/>
                    </w:rPr>
                    <w:t>ی</w:t>
                  </w:r>
                  <w:r w:rsidRPr="00C748FA">
                    <w:rPr>
                      <w:rtl/>
                    </w:rPr>
                    <w:t xml:space="preserve"> </w:t>
                  </w:r>
                  <w:r w:rsidRPr="00C748FA">
                    <w:rPr>
                      <w:rFonts w:hint="cs"/>
                      <w:rtl/>
                    </w:rPr>
                    <w:t>ی</w:t>
                  </w:r>
                  <w:r w:rsidRPr="00C748FA">
                    <w:rPr>
                      <w:rFonts w:hint="eastAsia"/>
                      <w:rtl/>
                    </w:rPr>
                    <w:t>ادگ</w:t>
                  </w:r>
                  <w:r w:rsidRPr="00C748FA">
                    <w:rPr>
                      <w:rFonts w:hint="cs"/>
                      <w:rtl/>
                    </w:rPr>
                    <w:t>ی</w:t>
                  </w:r>
                  <w:r w:rsidRPr="00C748FA">
                    <w:rPr>
                      <w:rFonts w:hint="eastAsia"/>
                      <w:rtl/>
                    </w:rPr>
                    <w:t>ر</w:t>
                  </w:r>
                  <w:r w:rsidRPr="00C748FA">
                    <w:rPr>
                      <w:rFonts w:hint="cs"/>
                      <w:rtl/>
                    </w:rPr>
                    <w:t>ی</w:t>
                  </w:r>
                </w:p>
              </w:txbxContent>
            </v:textbox>
          </v:shape>
        </w:pict>
      </w:r>
    </w:p>
    <w:p w14:paraId="449F1F30" w14:textId="77777777" w:rsidR="00FD7349" w:rsidRDefault="00FD7349" w:rsidP="00FD7349">
      <w:pPr>
        <w:tabs>
          <w:tab w:val="left" w:pos="1039"/>
        </w:tabs>
        <w:rPr>
          <w:rtl/>
          <w:lang w:bidi="ar-DZ"/>
        </w:rPr>
      </w:pPr>
    </w:p>
    <w:p w14:paraId="761948CA" w14:textId="77777777" w:rsidR="00246E30" w:rsidRDefault="00246E30" w:rsidP="00FD7349">
      <w:pPr>
        <w:tabs>
          <w:tab w:val="left" w:pos="1039"/>
        </w:tabs>
        <w:rPr>
          <w:rtl/>
          <w:lang w:bidi="ar-DZ"/>
        </w:rPr>
      </w:pPr>
    </w:p>
    <w:p w14:paraId="02E6FC23" w14:textId="77777777" w:rsidR="00246E30" w:rsidRDefault="00246E30" w:rsidP="00FD7349">
      <w:pPr>
        <w:tabs>
          <w:tab w:val="left" w:pos="1039"/>
        </w:tabs>
        <w:rPr>
          <w:rtl/>
          <w:lang w:bidi="ar-DZ"/>
        </w:rPr>
      </w:pPr>
    </w:p>
    <w:p w14:paraId="6C57A1B5" w14:textId="77777777" w:rsidR="00246E30" w:rsidRDefault="00246E30" w:rsidP="00FD7349">
      <w:pPr>
        <w:tabs>
          <w:tab w:val="left" w:pos="1039"/>
        </w:tabs>
        <w:rPr>
          <w:rtl/>
          <w:lang w:bidi="ar-DZ"/>
        </w:rPr>
      </w:pPr>
    </w:p>
    <w:p w14:paraId="4D824657" w14:textId="77777777" w:rsidR="00246E30" w:rsidRDefault="00246E30" w:rsidP="00FD7349">
      <w:pPr>
        <w:tabs>
          <w:tab w:val="left" w:pos="1039"/>
        </w:tabs>
        <w:rPr>
          <w:rtl/>
          <w:lang w:bidi="ar-DZ"/>
        </w:rPr>
      </w:pPr>
    </w:p>
    <w:p w14:paraId="0CEC6293" w14:textId="77777777" w:rsidR="00246E30" w:rsidRDefault="00246E30" w:rsidP="00FD7349">
      <w:pPr>
        <w:tabs>
          <w:tab w:val="left" w:pos="1039"/>
        </w:tabs>
        <w:rPr>
          <w:rtl/>
          <w:lang w:bidi="ar-DZ"/>
        </w:rPr>
      </w:pPr>
    </w:p>
    <w:p w14:paraId="1F4DF0F5" w14:textId="77777777" w:rsidR="00246E30" w:rsidRDefault="00D9600B" w:rsidP="00302BAA">
      <w:pPr>
        <w:pStyle w:val="ac"/>
        <w:rPr>
          <w:rtl/>
        </w:rPr>
      </w:pPr>
      <w:r>
        <w:rPr>
          <w:rFonts w:hint="cs"/>
          <w:rtl/>
        </w:rPr>
        <w:t>مدیری که بخواهد به عنوان طراح محیط کالبدی یادگیری ایفای نقش کند باید با مجموعه‌ای از دانش‌های صریح آشنایی داشته و به آنها آگاه باشد. بدیهیست که در مواجهه با تمامی دانش‌ها، به روز بودن و آشنایی با جدیدترین مباحث و نظریات در حوزه‌ی آنها جزو اصول اساسی است. این مجموعه شامل دانش یادگیری، دانش طراحی فضا، دانش مدیریت آموزشی و دانش‌های ویژه در زمینه‌های روان‌شناسی، علوم اجتماعی و تربیت بدنی است. از آنجا که فقر این نوع از دانش در مدیران مدارس به وضوح مشخص بود، یافته‌های این پژوهش عمدتا از مصاحبه کارشناسان و اعضای هیات علمی مدیریت آموزشی و معماری و در موارد اندکی از تجربه‌ی زیسته‌ی مدیران بدست آمده است.</w:t>
      </w:r>
    </w:p>
    <w:p w14:paraId="222B1041" w14:textId="77777777" w:rsidR="003E5DCD" w:rsidRDefault="003E5DCD" w:rsidP="001F1265">
      <w:pPr>
        <w:pStyle w:val="afb"/>
        <w:rPr>
          <w:rtl/>
        </w:rPr>
      </w:pPr>
      <w:r w:rsidRPr="00C27A1B">
        <w:rPr>
          <w:rFonts w:hint="cs"/>
          <w:rtl/>
        </w:rPr>
        <w:t>دانش یادگیری</w:t>
      </w:r>
      <w:r>
        <w:rPr>
          <w:rFonts w:hint="cs"/>
          <w:rtl/>
        </w:rPr>
        <w:t xml:space="preserve"> و علوم تربیتی</w:t>
      </w:r>
    </w:p>
    <w:p w14:paraId="38C9CFCD" w14:textId="3E3708E4" w:rsidR="0020276A" w:rsidRDefault="003E5DCD" w:rsidP="00302BAA">
      <w:pPr>
        <w:pStyle w:val="ac"/>
        <w:rPr>
          <w:rtl/>
        </w:rPr>
      </w:pPr>
      <w:r>
        <w:rPr>
          <w:rFonts w:hint="cs"/>
          <w:rtl/>
        </w:rPr>
        <w:t>یک دسته از دانش‌های مورد نیاز برای مدیرانی که می‌توانستند به عنوان طراح فضای یادگیری عمل کنند، دانش یادگیری و علوم تربیتی بود. بر اساس یافته‌های این پژوهش، دانش یادگیری در سه دسته‌ی شناخت نظریات یادگیری، آگاهی نسبت به محتوای آموزشی و دانش علوم تربیتی دسته‌بندی می‌شود.</w:t>
      </w:r>
    </w:p>
    <w:p w14:paraId="7635C75D" w14:textId="59E5A6E4" w:rsidR="0020276A" w:rsidRDefault="0020276A" w:rsidP="00302BAA">
      <w:pPr>
        <w:pStyle w:val="ac"/>
        <w:rPr>
          <w:rtl/>
        </w:rPr>
      </w:pPr>
      <w:r>
        <w:drawing>
          <wp:anchor distT="0" distB="0" distL="114300" distR="114300" simplePos="0" relativeHeight="251658240" behindDoc="1" locked="0" layoutInCell="1" allowOverlap="1" wp14:anchorId="16C616CB" wp14:editId="13A4C584">
            <wp:simplePos x="0" y="0"/>
            <wp:positionH relativeFrom="column">
              <wp:posOffset>303530</wp:posOffset>
            </wp:positionH>
            <wp:positionV relativeFrom="paragraph">
              <wp:posOffset>33655</wp:posOffset>
            </wp:positionV>
            <wp:extent cx="4815840" cy="2790825"/>
            <wp:effectExtent l="0" t="38100" r="0" b="0"/>
            <wp:wrapTight wrapText="bothSides">
              <wp:wrapPolygon edited="0">
                <wp:start x="10168" y="-295"/>
                <wp:lineTo x="9655" y="0"/>
                <wp:lineTo x="8801" y="1474"/>
                <wp:lineTo x="8801" y="2359"/>
                <wp:lineTo x="7177" y="4276"/>
                <wp:lineTo x="5981" y="6635"/>
                <wp:lineTo x="5468" y="9141"/>
                <wp:lineTo x="5297" y="11795"/>
                <wp:lineTo x="4785" y="14007"/>
                <wp:lineTo x="4443" y="15776"/>
                <wp:lineTo x="4443" y="16661"/>
                <wp:lineTo x="5297" y="18872"/>
                <wp:lineTo x="5383" y="18872"/>
                <wp:lineTo x="10168" y="20937"/>
                <wp:lineTo x="10253" y="21231"/>
                <wp:lineTo x="11364" y="21231"/>
                <wp:lineTo x="11449" y="20937"/>
                <wp:lineTo x="16149" y="18872"/>
                <wp:lineTo x="16234" y="18872"/>
                <wp:lineTo x="17089" y="16661"/>
                <wp:lineTo x="17174" y="15924"/>
                <wp:lineTo x="16832" y="14154"/>
                <wp:lineTo x="16234" y="11795"/>
                <wp:lineTo x="16063" y="9289"/>
                <wp:lineTo x="15551" y="7077"/>
                <wp:lineTo x="15551" y="6487"/>
                <wp:lineTo x="14354" y="4276"/>
                <wp:lineTo x="12731" y="2359"/>
                <wp:lineTo x="12816" y="1474"/>
                <wp:lineTo x="11962" y="0"/>
                <wp:lineTo x="11364" y="-295"/>
                <wp:lineTo x="10168" y="-295"/>
              </wp:wrapPolygon>
            </wp:wrapTight>
            <wp:docPr id="3198919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anchor>
        </w:drawing>
      </w:r>
    </w:p>
    <w:p w14:paraId="06FDDDE6" w14:textId="7A004B39" w:rsidR="008F1525" w:rsidRDefault="008F1525" w:rsidP="00302BAA">
      <w:pPr>
        <w:pStyle w:val="ac"/>
      </w:pPr>
    </w:p>
    <w:p w14:paraId="6CBA1A59" w14:textId="77777777" w:rsidR="0020276A" w:rsidRDefault="0020276A" w:rsidP="00302BAA">
      <w:pPr>
        <w:pStyle w:val="ac"/>
        <w:rPr>
          <w:rtl/>
        </w:rPr>
      </w:pPr>
    </w:p>
    <w:p w14:paraId="0265C886" w14:textId="77777777" w:rsidR="0020276A" w:rsidRDefault="0020276A" w:rsidP="00302BAA">
      <w:pPr>
        <w:pStyle w:val="ac"/>
        <w:rPr>
          <w:rtl/>
        </w:rPr>
      </w:pPr>
    </w:p>
    <w:p w14:paraId="106EB508" w14:textId="1C98816F" w:rsidR="0020276A" w:rsidRDefault="0020276A" w:rsidP="00302BAA">
      <w:pPr>
        <w:pStyle w:val="ac"/>
        <w:rPr>
          <w:rtl/>
        </w:rPr>
      </w:pPr>
    </w:p>
    <w:p w14:paraId="2C2CB409" w14:textId="77777777" w:rsidR="0020276A" w:rsidRDefault="0020276A" w:rsidP="00302BAA">
      <w:pPr>
        <w:pStyle w:val="ac"/>
        <w:rPr>
          <w:rtl/>
        </w:rPr>
      </w:pPr>
    </w:p>
    <w:p w14:paraId="03875B5B" w14:textId="77777777" w:rsidR="0020276A" w:rsidRDefault="0020276A" w:rsidP="00302BAA">
      <w:pPr>
        <w:pStyle w:val="ac"/>
        <w:rPr>
          <w:rtl/>
        </w:rPr>
      </w:pPr>
    </w:p>
    <w:p w14:paraId="5B8EDA4E" w14:textId="77777777" w:rsidR="0020276A" w:rsidRDefault="0020276A" w:rsidP="00302BAA">
      <w:pPr>
        <w:pStyle w:val="ac"/>
        <w:rPr>
          <w:rtl/>
        </w:rPr>
      </w:pPr>
    </w:p>
    <w:p w14:paraId="1D21235C" w14:textId="5ADC8E0D" w:rsidR="0020276A" w:rsidRDefault="0020276A" w:rsidP="00302BAA">
      <w:pPr>
        <w:pStyle w:val="ac"/>
        <w:rPr>
          <w:rtl/>
        </w:rPr>
      </w:pPr>
    </w:p>
    <w:p w14:paraId="580B8DF4" w14:textId="77777777" w:rsidR="0020276A" w:rsidRDefault="0020276A" w:rsidP="00302BAA">
      <w:pPr>
        <w:pStyle w:val="ac"/>
        <w:rPr>
          <w:rtl/>
        </w:rPr>
      </w:pPr>
    </w:p>
    <w:p w14:paraId="35441602" w14:textId="77777777" w:rsidR="008A1899" w:rsidRPr="00BE6464" w:rsidRDefault="008A1899" w:rsidP="007A6470">
      <w:pPr>
        <w:pStyle w:val="a0"/>
        <w:ind w:left="133"/>
        <w:rPr>
          <w:rFonts w:asciiTheme="majorBidi" w:hAnsiTheme="majorBidi"/>
          <w:noProof/>
          <w:kern w:val="0"/>
          <w:sz w:val="26"/>
          <w:szCs w:val="28"/>
          <w:lang w:bidi="ar-DZ"/>
        </w:rPr>
      </w:pPr>
      <w:r w:rsidRPr="00532A13">
        <w:rPr>
          <w:rtl/>
        </w:rPr>
        <w:t>مولفه‌ها</w:t>
      </w:r>
      <w:r w:rsidRPr="00532A13">
        <w:rPr>
          <w:rFonts w:hint="cs"/>
          <w:rtl/>
        </w:rPr>
        <w:t>ی</w:t>
      </w:r>
      <w:r w:rsidRPr="00532A13">
        <w:rPr>
          <w:rtl/>
        </w:rPr>
        <w:t xml:space="preserve"> شکل‌دهنده‌</w:t>
      </w:r>
      <w:r w:rsidRPr="00532A13">
        <w:rPr>
          <w:rFonts w:hint="cs"/>
          <w:rtl/>
        </w:rPr>
        <w:t>ی</w:t>
      </w:r>
      <w:r w:rsidRPr="00532A13">
        <w:rPr>
          <w:rtl/>
        </w:rPr>
        <w:t xml:space="preserve"> دانش </w:t>
      </w:r>
      <w:r w:rsidRPr="00532A13">
        <w:rPr>
          <w:rFonts w:hint="cs"/>
          <w:rtl/>
        </w:rPr>
        <w:t>ی</w:t>
      </w:r>
      <w:r w:rsidRPr="00532A13">
        <w:rPr>
          <w:rFonts w:hint="eastAsia"/>
          <w:rtl/>
        </w:rPr>
        <w:t>ادگ</w:t>
      </w:r>
      <w:r w:rsidRPr="00532A13">
        <w:rPr>
          <w:rFonts w:hint="cs"/>
          <w:rtl/>
        </w:rPr>
        <w:t>ی</w:t>
      </w:r>
      <w:r w:rsidRPr="00532A13">
        <w:rPr>
          <w:rFonts w:hint="eastAsia"/>
          <w:rtl/>
        </w:rPr>
        <w:t>ر</w:t>
      </w:r>
      <w:r w:rsidRPr="00532A13">
        <w:rPr>
          <w:rFonts w:hint="cs"/>
          <w:rtl/>
        </w:rPr>
        <w:t>ی</w:t>
      </w:r>
      <w:r w:rsidRPr="00532A13">
        <w:rPr>
          <w:rtl/>
        </w:rPr>
        <w:t xml:space="preserve"> و علوم ترب</w:t>
      </w:r>
      <w:r w:rsidRPr="00532A13">
        <w:rPr>
          <w:rFonts w:hint="cs"/>
          <w:rtl/>
        </w:rPr>
        <w:t>ی</w:t>
      </w:r>
      <w:r w:rsidRPr="00532A13">
        <w:rPr>
          <w:rFonts w:hint="eastAsia"/>
          <w:rtl/>
        </w:rPr>
        <w:t>ت</w:t>
      </w:r>
      <w:r w:rsidRPr="00532A13">
        <w:rPr>
          <w:rFonts w:hint="cs"/>
          <w:rtl/>
        </w:rPr>
        <w:t>ی</w:t>
      </w:r>
    </w:p>
    <w:p w14:paraId="5B9CD581" w14:textId="0136E603" w:rsidR="00F938BF" w:rsidRDefault="008A1899" w:rsidP="00302BAA">
      <w:pPr>
        <w:pStyle w:val="ac"/>
        <w:rPr>
          <w:rtl/>
        </w:rPr>
      </w:pPr>
      <w:r>
        <w:rPr>
          <w:rFonts w:hint="cs"/>
          <w:rtl/>
        </w:rPr>
        <w:t xml:space="preserve">     </w:t>
      </w:r>
      <w:r w:rsidR="00F938BF">
        <w:rPr>
          <w:rFonts w:hint="cs"/>
          <w:rtl/>
        </w:rPr>
        <w:t>شناخت نظریات یادگیری از مولفه‌هایی بود که در مصاحبه با متخصصین و اعضای هیات علمی به آنها اشاره می‌شد. در مصاحبه با مدیران نیز ردپای شناخت نظریات دیده می‌شد. ایشان علاوه‌بر اینکه به  نظریه‌ها وفادار بودند اما دیدگاه‌های خودشان را نیز به بحث اضافه می‌کردند. برخی نیز با شناخت دقیق نسبت به نظریات گفتگو می‌کردند.</w:t>
      </w:r>
    </w:p>
    <w:p w14:paraId="3BC53DA2" w14:textId="1E8B5741" w:rsidR="00F938BF" w:rsidRPr="008A1899" w:rsidRDefault="00F938BF" w:rsidP="009032E2">
      <w:pPr>
        <w:pStyle w:val="afe"/>
        <w:rPr>
          <w:rFonts w:cs="Calibri"/>
          <w:rtl/>
        </w:rPr>
      </w:pPr>
      <w:r w:rsidRPr="000C4AB5">
        <w:rPr>
          <w:rFonts w:hint="cs"/>
          <w:rtl/>
        </w:rPr>
        <w:t xml:space="preserve">کد25: </w:t>
      </w:r>
      <w:r w:rsidR="008A1899">
        <w:rPr>
          <w:rFonts w:cs="Calibri" w:hint="cs"/>
          <w:rtl/>
        </w:rPr>
        <w:t>"</w:t>
      </w:r>
      <w:r w:rsidRPr="000C4AB5">
        <w:rPr>
          <w:rtl/>
        </w:rPr>
        <w:t>حلقه</w:t>
      </w:r>
      <w:r w:rsidRPr="000C4AB5">
        <w:rPr>
          <w:rFonts w:hint="cs"/>
          <w:rtl/>
        </w:rPr>
        <w:t>‌</w:t>
      </w:r>
      <w:r w:rsidRPr="000C4AB5">
        <w:rPr>
          <w:rtl/>
        </w:rPr>
        <w:t>ی مفقوده</w:t>
      </w:r>
      <w:r w:rsidRPr="000C4AB5">
        <w:rPr>
          <w:rFonts w:hint="cs"/>
          <w:rtl/>
        </w:rPr>
        <w:t>‌ی</w:t>
      </w:r>
      <w:r w:rsidRPr="000C4AB5">
        <w:rPr>
          <w:rtl/>
        </w:rPr>
        <w:t xml:space="preserve"> طراحی فضاهای آموزشی این هست که یکی بیاید بگوید نظریات یادگیری تغییر کرده. الان دیگر مهم دانش</w:t>
      </w:r>
      <w:r w:rsidRPr="000C4AB5">
        <w:rPr>
          <w:rFonts w:hint="cs"/>
          <w:rtl/>
        </w:rPr>
        <w:t>‌</w:t>
      </w:r>
      <w:r w:rsidRPr="000C4AB5">
        <w:rPr>
          <w:rtl/>
        </w:rPr>
        <w:t>آموز است. مهم یادگیری مشارکتی است و متناسب با این فضاها هم باید به این سمت حرکت کند. چیدمان</w:t>
      </w:r>
      <w:r w:rsidRPr="000C4AB5">
        <w:rPr>
          <w:rFonts w:hint="cs"/>
          <w:rtl/>
        </w:rPr>
        <w:t>‌</w:t>
      </w:r>
      <w:r w:rsidRPr="000C4AB5">
        <w:rPr>
          <w:rtl/>
        </w:rPr>
        <w:t>ها دیگر مثل قبل نباید باشد. یک تسهیلگر باید این وسط وجود داشته باشد</w:t>
      </w:r>
      <w:r w:rsidRPr="000C4AB5">
        <w:rPr>
          <w:rFonts w:hint="cs"/>
          <w:rtl/>
        </w:rPr>
        <w:t>،</w:t>
      </w:r>
      <w:r w:rsidRPr="000C4AB5">
        <w:rPr>
          <w:rtl/>
        </w:rPr>
        <w:t xml:space="preserve"> برنامه</w:t>
      </w:r>
      <w:r w:rsidRPr="000C4AB5">
        <w:rPr>
          <w:rFonts w:hint="cs"/>
          <w:rtl/>
        </w:rPr>
        <w:t>‌</w:t>
      </w:r>
      <w:r w:rsidRPr="000C4AB5">
        <w:rPr>
          <w:rtl/>
        </w:rPr>
        <w:t>ریز ب</w:t>
      </w:r>
      <w:r w:rsidRPr="000C4AB5">
        <w:rPr>
          <w:rFonts w:hint="cs"/>
          <w:rtl/>
        </w:rPr>
        <w:t>ه‌</w:t>
      </w:r>
      <w:r w:rsidRPr="000C4AB5">
        <w:rPr>
          <w:rtl/>
        </w:rPr>
        <w:t>عنوان تسهیل</w:t>
      </w:r>
      <w:r w:rsidRPr="000C4AB5">
        <w:rPr>
          <w:rFonts w:hint="cs"/>
          <w:rtl/>
        </w:rPr>
        <w:t>‌</w:t>
      </w:r>
      <w:r w:rsidRPr="000C4AB5">
        <w:rPr>
          <w:rtl/>
        </w:rPr>
        <w:t>کننده. یا معماری باشد که با نظریات یادگیری آشناست یا متخصص یادگیری</w:t>
      </w:r>
      <w:r w:rsidRPr="000C4AB5">
        <w:rPr>
          <w:rFonts w:hint="cs"/>
          <w:rtl/>
        </w:rPr>
        <w:t>‌</w:t>
      </w:r>
      <w:r w:rsidRPr="000C4AB5">
        <w:rPr>
          <w:rtl/>
        </w:rPr>
        <w:t>ای که طراحی بداند که این نقش را همین مدیر می</w:t>
      </w:r>
      <w:r w:rsidRPr="000C4AB5">
        <w:rPr>
          <w:rFonts w:hint="cs"/>
          <w:rtl/>
        </w:rPr>
        <w:t>‌</w:t>
      </w:r>
      <w:r w:rsidRPr="000C4AB5">
        <w:rPr>
          <w:rtl/>
        </w:rPr>
        <w:t>تواند ایفا کند</w:t>
      </w:r>
      <w:r w:rsidR="008A1899">
        <w:rPr>
          <w:rFonts w:hint="cs"/>
          <w:rtl/>
        </w:rPr>
        <w:t>.</w:t>
      </w:r>
      <w:r w:rsidR="008A1899">
        <w:rPr>
          <w:rFonts w:cs="Calibri" w:hint="cs"/>
          <w:rtl/>
        </w:rPr>
        <w:t>"</w:t>
      </w:r>
    </w:p>
    <w:p w14:paraId="0334FDCB" w14:textId="668C789F" w:rsidR="00F938BF" w:rsidRPr="007D77E3" w:rsidRDefault="00F938BF" w:rsidP="001F1265">
      <w:pPr>
        <w:pStyle w:val="afb"/>
        <w:rPr>
          <w:rtl/>
        </w:rPr>
      </w:pPr>
      <w:r w:rsidRPr="007D77E3">
        <w:rPr>
          <w:rFonts w:hint="cs"/>
          <w:rtl/>
        </w:rPr>
        <w:t>دانش طراحی</w:t>
      </w:r>
      <w:r>
        <w:rPr>
          <w:rFonts w:hint="cs"/>
          <w:rtl/>
        </w:rPr>
        <w:t xml:space="preserve"> فضا</w:t>
      </w:r>
    </w:p>
    <w:p w14:paraId="0ED59590" w14:textId="5F3A4F89" w:rsidR="00FD5D46" w:rsidRDefault="00F938BF" w:rsidP="00302BAA">
      <w:pPr>
        <w:pStyle w:val="ac"/>
        <w:rPr>
          <w:rtl/>
        </w:rPr>
      </w:pPr>
      <w:r>
        <w:rPr>
          <w:rFonts w:hint="cs"/>
          <w:rtl/>
        </w:rPr>
        <w:t xml:space="preserve">همان‌طور که در ادبیات نظری پژوهش گفته شد، طراحی یک فعالیت دانش‌محور است. بنابراین مدیری که بخواهد در طراحی محیط یادگیری نقش داشته باشد باید در کنار دانش یادگیری به دانش طراحی نیز آگاه باشد. بر اساس یافته‌های حاصل از این پژوهش، شایستگی‌های دانشی ذیل این عنوان به چهاردسته‌ی  </w:t>
      </w:r>
      <w:r>
        <w:rPr>
          <w:rtl/>
        </w:rPr>
        <w:t>آشنا به مبان</w:t>
      </w:r>
      <w:r>
        <w:rPr>
          <w:rFonts w:hint="cs"/>
          <w:rtl/>
        </w:rPr>
        <w:t>ی</w:t>
      </w:r>
      <w:r>
        <w:rPr>
          <w:rtl/>
        </w:rPr>
        <w:t xml:space="preserve"> و اصول معمار</w:t>
      </w:r>
      <w:r>
        <w:rPr>
          <w:rFonts w:hint="cs"/>
          <w:rtl/>
        </w:rPr>
        <w:t>ی</w:t>
      </w:r>
      <w:r>
        <w:rPr>
          <w:rtl/>
        </w:rPr>
        <w:t xml:space="preserve"> مح</w:t>
      </w:r>
      <w:r>
        <w:rPr>
          <w:rFonts w:hint="cs"/>
          <w:rtl/>
        </w:rPr>
        <w:t>ی</w:t>
      </w:r>
      <w:r>
        <w:rPr>
          <w:rFonts w:hint="eastAsia"/>
          <w:rtl/>
        </w:rPr>
        <w:t>ط‌ها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 xml:space="preserve">ی، </w:t>
      </w:r>
      <w:r>
        <w:rPr>
          <w:rFonts w:hint="eastAsia"/>
          <w:rtl/>
        </w:rPr>
        <w:t>آشنا</w:t>
      </w:r>
      <w:r>
        <w:rPr>
          <w:rtl/>
        </w:rPr>
        <w:t xml:space="preserve"> با نظر</w:t>
      </w:r>
      <w:r>
        <w:rPr>
          <w:rFonts w:hint="cs"/>
          <w:rtl/>
        </w:rPr>
        <w:t>ی</w:t>
      </w:r>
      <w:r>
        <w:rPr>
          <w:rFonts w:hint="eastAsia"/>
          <w:rtl/>
        </w:rPr>
        <w:t>ه‌ها</w:t>
      </w:r>
      <w:r>
        <w:rPr>
          <w:rFonts w:hint="cs"/>
          <w:rtl/>
        </w:rPr>
        <w:t>ی</w:t>
      </w:r>
      <w:r>
        <w:rPr>
          <w:rtl/>
        </w:rPr>
        <w:t xml:space="preserve"> طراح</w:t>
      </w:r>
      <w:r>
        <w:rPr>
          <w:rFonts w:hint="cs"/>
          <w:rtl/>
        </w:rPr>
        <w:t>ی</w:t>
      </w:r>
      <w:r>
        <w:rPr>
          <w:rtl/>
        </w:rPr>
        <w:t xml:space="preserve"> و معمار</w:t>
      </w:r>
      <w:r>
        <w:rPr>
          <w:rFonts w:hint="cs"/>
          <w:rtl/>
        </w:rPr>
        <w:t>ی</w:t>
      </w:r>
      <w:r>
        <w:rPr>
          <w:rtl/>
        </w:rPr>
        <w:t xml:space="preserve"> معاصر</w:t>
      </w:r>
      <w:r>
        <w:rPr>
          <w:rFonts w:hint="cs"/>
          <w:rtl/>
        </w:rPr>
        <w:t xml:space="preserve">، </w:t>
      </w:r>
      <w:r>
        <w:rPr>
          <w:rFonts w:hint="eastAsia"/>
          <w:rtl/>
        </w:rPr>
        <w:t>دانش</w:t>
      </w:r>
      <w:r>
        <w:rPr>
          <w:rtl/>
        </w:rPr>
        <w:t xml:space="preserve"> طراح</w:t>
      </w:r>
      <w:r>
        <w:rPr>
          <w:rFonts w:hint="cs"/>
          <w:rtl/>
        </w:rPr>
        <w:t>ی</w:t>
      </w:r>
      <w:r>
        <w:rPr>
          <w:rtl/>
        </w:rPr>
        <w:t xml:space="preserve"> مح</w:t>
      </w:r>
      <w:r>
        <w:rPr>
          <w:rFonts w:hint="cs"/>
          <w:rtl/>
        </w:rPr>
        <w:t>ی</w:t>
      </w:r>
      <w:r>
        <w:rPr>
          <w:rFonts w:hint="eastAsia"/>
          <w:rtl/>
        </w:rPr>
        <w:t>ط</w:t>
      </w:r>
      <w:r>
        <w:rPr>
          <w:rFonts w:hint="cs"/>
          <w:rtl/>
        </w:rPr>
        <w:t>‌</w:t>
      </w:r>
      <w:r>
        <w:rPr>
          <w:rtl/>
        </w:rPr>
        <w:t>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 xml:space="preserve">ی و </w:t>
      </w:r>
      <w:r>
        <w:rPr>
          <w:rFonts w:hint="eastAsia"/>
          <w:rtl/>
        </w:rPr>
        <w:t>آشنا</w:t>
      </w:r>
      <w:r>
        <w:rPr>
          <w:rtl/>
        </w:rPr>
        <w:t xml:space="preserve"> به ابعاد و زوا</w:t>
      </w:r>
      <w:r>
        <w:rPr>
          <w:rFonts w:hint="cs"/>
          <w:rtl/>
        </w:rPr>
        <w:t>ی</w:t>
      </w:r>
      <w:r>
        <w:rPr>
          <w:rFonts w:hint="eastAsia"/>
          <w:rtl/>
        </w:rPr>
        <w:t>ا</w:t>
      </w:r>
      <w:r>
        <w:rPr>
          <w:rFonts w:hint="cs"/>
          <w:rtl/>
        </w:rPr>
        <w:t>ی</w:t>
      </w:r>
      <w:r>
        <w:rPr>
          <w:rtl/>
        </w:rPr>
        <w:t xml:space="preserve"> جغراف</w:t>
      </w:r>
      <w:r>
        <w:rPr>
          <w:rFonts w:hint="cs"/>
          <w:rtl/>
        </w:rPr>
        <w:t>ی</w:t>
      </w:r>
      <w:r>
        <w:rPr>
          <w:rFonts w:hint="eastAsia"/>
          <w:rtl/>
        </w:rPr>
        <w:t>ا</w:t>
      </w:r>
      <w:r>
        <w:rPr>
          <w:rFonts w:hint="cs"/>
          <w:rtl/>
        </w:rPr>
        <w:t>یی</w:t>
      </w:r>
      <w:r>
        <w:rPr>
          <w:rtl/>
        </w:rPr>
        <w:t xml:space="preserve"> مح</w:t>
      </w:r>
      <w:r>
        <w:rPr>
          <w:rFonts w:hint="cs"/>
          <w:rtl/>
        </w:rPr>
        <w:t>ی</w:t>
      </w:r>
      <w:r>
        <w:rPr>
          <w:rFonts w:hint="eastAsia"/>
          <w:rtl/>
        </w:rPr>
        <w:t>ط</w:t>
      </w:r>
      <w:r>
        <w:rPr>
          <w:rFonts w:hint="cs"/>
          <w:rtl/>
        </w:rPr>
        <w:t xml:space="preserve"> تقسیم می‌شوند. همان‌طور که پیشتر هم گفته شد، فقر دانشی در این زمینه در مصاحبه با مدیران کاملا مشهود بود و یافته‌های این پژوهش با استناد بر گفتگوهای متخصصین استخراج شده‌اند. </w:t>
      </w:r>
    </w:p>
    <w:p w14:paraId="6FBDC23B" w14:textId="666E6BB3" w:rsidR="00BC63BE" w:rsidRDefault="00180447" w:rsidP="00302BAA">
      <w:pPr>
        <w:pStyle w:val="ac"/>
        <w:rPr>
          <w:rtl/>
        </w:rPr>
      </w:pPr>
      <w:r>
        <w:rPr>
          <w:rtl/>
          <w:lang w:val="fa-IR"/>
        </w:rPr>
        <w:drawing>
          <wp:anchor distT="0" distB="0" distL="114300" distR="114300" simplePos="0" relativeHeight="251641856" behindDoc="0" locked="0" layoutInCell="1" allowOverlap="1" wp14:anchorId="29C71E07" wp14:editId="33B1A10E">
            <wp:simplePos x="0" y="0"/>
            <wp:positionH relativeFrom="column">
              <wp:posOffset>-313690</wp:posOffset>
            </wp:positionH>
            <wp:positionV relativeFrom="paragraph">
              <wp:posOffset>811530</wp:posOffset>
            </wp:positionV>
            <wp:extent cx="6118860" cy="3497580"/>
            <wp:effectExtent l="0" t="0" r="0" b="7620"/>
            <wp:wrapTopAndBottom/>
            <wp:docPr id="887232216"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14:sizeRelH relativeFrom="margin">
              <wp14:pctWidth>0</wp14:pctWidth>
            </wp14:sizeRelH>
            <wp14:sizeRelV relativeFrom="margin">
              <wp14:pctHeight>0</wp14:pctHeight>
            </wp14:sizeRelV>
          </wp:anchor>
        </w:drawing>
      </w:r>
      <w:r w:rsidR="008A1899">
        <w:rPr>
          <w:rFonts w:hint="cs"/>
          <w:rtl/>
        </w:rPr>
        <w:t xml:space="preserve">      </w:t>
      </w:r>
      <w:r w:rsidR="00BC63BE">
        <w:rPr>
          <w:rFonts w:hint="cs"/>
          <w:rtl/>
        </w:rPr>
        <w:t xml:space="preserve">شرکت‌کنندگان در پاسخ به این سوال که "به نظر شما </w:t>
      </w:r>
      <w:r w:rsidR="00BC63BE">
        <w:rPr>
          <w:rtl/>
        </w:rPr>
        <w:t>چه دانش</w:t>
      </w:r>
      <w:r w:rsidR="00BC63BE">
        <w:rPr>
          <w:rFonts w:hint="cs"/>
          <w:rtl/>
        </w:rPr>
        <w:t>‌</w:t>
      </w:r>
      <w:r w:rsidR="00BC63BE">
        <w:rPr>
          <w:rtl/>
        </w:rPr>
        <w:t>ها و مهارت</w:t>
      </w:r>
      <w:r w:rsidR="00BC63BE">
        <w:rPr>
          <w:rFonts w:hint="cs"/>
          <w:rtl/>
        </w:rPr>
        <w:t>‌</w:t>
      </w:r>
      <w:r w:rsidR="00BC63BE">
        <w:rPr>
          <w:rtl/>
        </w:rPr>
        <w:t xml:space="preserve">هایی برای فردی که </w:t>
      </w:r>
      <w:r w:rsidR="00BC63BE" w:rsidRPr="00681993">
        <w:rPr>
          <w:rtl/>
        </w:rPr>
        <w:t>قرار</w:t>
      </w:r>
      <w:r w:rsidR="00BC63BE">
        <w:rPr>
          <w:rtl/>
        </w:rPr>
        <w:t xml:space="preserve"> است محیط یادگیری را طراحی کند مورد نیاز است؟</w:t>
      </w:r>
      <w:r w:rsidR="00BC63BE">
        <w:rPr>
          <w:rFonts w:hint="cs"/>
          <w:rtl/>
        </w:rPr>
        <w:t>" پاسخ دادند:</w:t>
      </w:r>
    </w:p>
    <w:p w14:paraId="777441C8" w14:textId="77777777" w:rsidR="007A6470" w:rsidRPr="00703331" w:rsidRDefault="007A6470" w:rsidP="007A6470">
      <w:pPr>
        <w:pStyle w:val="a0"/>
        <w:ind w:left="43"/>
        <w:rPr>
          <w:rFonts w:asciiTheme="majorBidi" w:hAnsiTheme="majorBidi"/>
          <w:noProof/>
          <w:kern w:val="0"/>
          <w:sz w:val="26"/>
          <w:szCs w:val="28"/>
          <w:lang w:bidi="ar-DZ"/>
        </w:rPr>
      </w:pPr>
      <w:r w:rsidRPr="00FD7AD7">
        <w:rPr>
          <w:rtl/>
        </w:rPr>
        <w:t>مولفه‌ها</w:t>
      </w:r>
      <w:r w:rsidRPr="00FD7AD7">
        <w:rPr>
          <w:rFonts w:hint="cs"/>
          <w:rtl/>
        </w:rPr>
        <w:t>ی</w:t>
      </w:r>
      <w:r w:rsidRPr="00FD7AD7">
        <w:rPr>
          <w:rtl/>
        </w:rPr>
        <w:t xml:space="preserve"> شکل‌دهنده‌</w:t>
      </w:r>
      <w:r w:rsidRPr="00FD7AD7">
        <w:rPr>
          <w:rFonts w:hint="cs"/>
          <w:rtl/>
        </w:rPr>
        <w:t>ی</w:t>
      </w:r>
      <w:r w:rsidRPr="00FD7AD7">
        <w:rPr>
          <w:rtl/>
        </w:rPr>
        <w:t xml:space="preserve"> دانش طراح</w:t>
      </w:r>
      <w:r w:rsidRPr="00FD7AD7">
        <w:rPr>
          <w:rFonts w:hint="cs"/>
          <w:rtl/>
        </w:rPr>
        <w:t>ی</w:t>
      </w:r>
      <w:r w:rsidRPr="00FD7AD7">
        <w:rPr>
          <w:rtl/>
        </w:rPr>
        <w:t xml:space="preserve"> فضا</w:t>
      </w:r>
    </w:p>
    <w:p w14:paraId="213F9C29" w14:textId="2A6F7FB8" w:rsidR="009032E2" w:rsidRDefault="009032E2" w:rsidP="009032E2">
      <w:pPr>
        <w:pStyle w:val="afe"/>
        <w:rPr>
          <w:rtl/>
        </w:rPr>
      </w:pPr>
    </w:p>
    <w:p w14:paraId="7723CFBA" w14:textId="1EA3E656" w:rsidR="00BC63BE" w:rsidRPr="008A1899" w:rsidRDefault="00BC63BE" w:rsidP="00FC2DA1">
      <w:pPr>
        <w:pStyle w:val="afe"/>
        <w:rPr>
          <w:rFonts w:cs="Calibri"/>
          <w:rtl/>
        </w:rPr>
      </w:pPr>
      <w:r w:rsidRPr="00BC63BE">
        <w:rPr>
          <w:rtl/>
        </w:rPr>
        <w:t xml:space="preserve">کد 27: </w:t>
      </w:r>
      <w:r w:rsidR="008A1899">
        <w:rPr>
          <w:rFonts w:cs="Calibri" w:hint="cs"/>
          <w:rtl/>
        </w:rPr>
        <w:t>"</w:t>
      </w:r>
      <w:r w:rsidRPr="00BC63BE">
        <w:rPr>
          <w:rtl/>
        </w:rPr>
        <w:t>اگر کسی میخواد محیط فیزیکی رو درست بشناسه باید به تمام ابعاد و زوایای این محیط مدرسه به لحاظ شمالی، جنوبی، شرقی و غربی آشنایی و اشراف کامل پیدا کنه و این</w:t>
      </w:r>
      <w:r w:rsidRPr="00BC63BE">
        <w:softHyphen/>
      </w:r>
      <w:r w:rsidRPr="00BC63BE">
        <w:rPr>
          <w:rtl/>
        </w:rPr>
        <w:t>که این اتاق، این فضا با این ویژگی</w:t>
      </w:r>
      <w:r w:rsidRPr="00BC63BE">
        <w:softHyphen/>
      </w:r>
      <w:r w:rsidRPr="00BC63BE">
        <w:rPr>
          <w:rtl/>
        </w:rPr>
        <w:t>ها و موقعیت‌ها می</w:t>
      </w:r>
      <w:r w:rsidRPr="00BC63BE">
        <w:softHyphen/>
      </w:r>
      <w:r w:rsidRPr="00BC63BE">
        <w:rPr>
          <w:rtl/>
        </w:rPr>
        <w:t>تواند کاندید استقرار چه بخشی از حوزه</w:t>
      </w:r>
      <w:r w:rsidRPr="00BC63BE">
        <w:softHyphen/>
      </w:r>
      <w:r w:rsidRPr="00BC63BE">
        <w:rPr>
          <w:rtl/>
        </w:rPr>
        <w:t>ی یادگیری قرار بگیره رو براش ثبت کنه و بعد با فراوانی</w:t>
      </w:r>
      <w:r w:rsidRPr="00BC63BE">
        <w:softHyphen/>
      </w:r>
      <w:r w:rsidRPr="00BC63BE">
        <w:rPr>
          <w:rtl/>
        </w:rPr>
        <w:t>ای که در تحلیل نظرات خودش و تیمش خواهد داشت بتونه جانمایی درستی انجام بده.</w:t>
      </w:r>
      <w:r w:rsidR="008A1899">
        <w:rPr>
          <w:rFonts w:cs="Calibri" w:hint="cs"/>
          <w:rtl/>
        </w:rPr>
        <w:t>"</w:t>
      </w:r>
    </w:p>
    <w:p w14:paraId="33E51552" w14:textId="6A326D22" w:rsidR="00BC63BE" w:rsidRPr="008A1899" w:rsidRDefault="00BC63BE" w:rsidP="009032E2">
      <w:pPr>
        <w:pStyle w:val="afe"/>
        <w:rPr>
          <w:rFonts w:cs="Calibri"/>
          <w:rtl/>
        </w:rPr>
      </w:pPr>
      <w:r w:rsidRPr="00BC63BE">
        <w:rPr>
          <w:rtl/>
        </w:rPr>
        <w:t xml:space="preserve">کد 31: </w:t>
      </w:r>
      <w:r w:rsidR="008A1899">
        <w:rPr>
          <w:rFonts w:cs="Calibri" w:hint="cs"/>
          <w:rtl/>
        </w:rPr>
        <w:t>"</w:t>
      </w:r>
      <w:r w:rsidRPr="00BC63BE">
        <w:rPr>
          <w:rtl/>
        </w:rPr>
        <w:t>آشنا به مباني و اصول معماري محيط‌هاي يادگيري، نظريه هاي يادگيری، دانش طراحی محيط‌های يادگيری و استانداردها و ضوابط، روان‌شناسی محیط، نظريه‌های طراحی و معماری معاصر</w:t>
      </w:r>
      <w:r w:rsidR="008A1899">
        <w:rPr>
          <w:rFonts w:cs="Calibri" w:hint="cs"/>
          <w:rtl/>
        </w:rPr>
        <w:t>"</w:t>
      </w:r>
    </w:p>
    <w:p w14:paraId="766FC347" w14:textId="77777777" w:rsidR="00BC63BE" w:rsidRPr="003F7566" w:rsidRDefault="00BC63BE" w:rsidP="001F1265">
      <w:pPr>
        <w:pStyle w:val="afb"/>
        <w:rPr>
          <w:rtl/>
        </w:rPr>
      </w:pPr>
      <w:r w:rsidRPr="003F7566">
        <w:rPr>
          <w:rFonts w:hint="cs"/>
          <w:rtl/>
        </w:rPr>
        <w:t>دانش مدیریت آموزشی</w:t>
      </w:r>
    </w:p>
    <w:p w14:paraId="38A3687D" w14:textId="77777777" w:rsidR="00BC63BE" w:rsidRDefault="00BC63BE" w:rsidP="00302BAA">
      <w:pPr>
        <w:pStyle w:val="ac"/>
        <w:rPr>
          <w:rtl/>
        </w:rPr>
      </w:pPr>
      <w:r>
        <w:rPr>
          <w:rFonts w:hint="cs"/>
          <w:rtl/>
        </w:rPr>
        <w:t>داشتن دانش مدیریت و به طور تخصصی دانش مدیریت آموزشی از جمله مواردی بود که در گفتگو با مدیران و متخصصان به آنها اشاره شده بود. با توجه به اینکه علاقبند</w:t>
      </w:r>
      <w:r>
        <w:t xml:space="preserve"> </w:t>
      </w:r>
      <w:r>
        <w:rPr>
          <w:rFonts w:hint="cs"/>
          <w:rtl/>
        </w:rPr>
        <w:t xml:space="preserve">(1398) نیز در بیان شایستگی‌های موردنیاز یک مدیر آموزشی گفته است که مدیر باید </w:t>
      </w:r>
      <w:r w:rsidRPr="00D83DF4">
        <w:rPr>
          <w:rFonts w:hint="cs"/>
          <w:rtl/>
        </w:rPr>
        <w:t>با اندیشه‌ها و نظریه‌های مدیریت و رهبری آشنا باشند و از رهنمودهای آنها در عمل و رفتار تبعیت کنند.</w:t>
      </w:r>
      <w:r>
        <w:rPr>
          <w:rFonts w:hint="cs"/>
          <w:rtl/>
        </w:rPr>
        <w:t xml:space="preserve"> یافته‌های این پژوهش نیز نشان می‌دهد که مدیران آموزشی که توانسته‌ بودند به عنوان طراح فضای کالبدی یادگیری نقش‌آفرینی کنند نسبت به این موضوع تاکید داشتند.</w:t>
      </w:r>
    </w:p>
    <w:p w14:paraId="4F0178A6" w14:textId="54CA5963" w:rsidR="00BC63BE" w:rsidRPr="008A1899" w:rsidRDefault="00BC63BE" w:rsidP="00E167CB">
      <w:pPr>
        <w:pStyle w:val="afe"/>
        <w:rPr>
          <w:rFonts w:cs="Calibri"/>
          <w:rtl/>
        </w:rPr>
      </w:pPr>
      <w:r w:rsidRPr="00BC63BE">
        <w:rPr>
          <w:rFonts w:hint="cs"/>
          <w:rtl/>
        </w:rPr>
        <w:t xml:space="preserve">کد 22: </w:t>
      </w:r>
      <w:r w:rsidR="008A1899">
        <w:rPr>
          <w:rFonts w:cs="Calibri" w:hint="cs"/>
          <w:rtl/>
        </w:rPr>
        <w:t>"</w:t>
      </w:r>
      <w:r w:rsidRPr="00BC63BE">
        <w:rPr>
          <w:rtl/>
        </w:rPr>
        <w:t>یک مدیر آموزشی همان مجموع</w:t>
      </w:r>
      <w:r w:rsidRPr="00BC63BE">
        <w:rPr>
          <w:rFonts w:hint="cs"/>
          <w:rtl/>
        </w:rPr>
        <w:t>ه‌ی</w:t>
      </w:r>
      <w:r w:rsidRPr="00BC63BE">
        <w:rPr>
          <w:rtl/>
        </w:rPr>
        <w:t xml:space="preserve"> ویژگی‌هایی که می‌تواند یک فرد رامدیر آموزشی بکند، همۀ آن ویژگی‌ها برای اینکه آن مدیرآموزشی بتواند طراح محیط یادگیری هم باشد لازم است. یعنی ما وقتی میگیم بایستی دانش مدیریت داشته باشه، دانش روان</w:t>
      </w:r>
      <w:r w:rsidR="008A1899">
        <w:rPr>
          <w:rFonts w:hint="cs"/>
          <w:rtl/>
        </w:rPr>
        <w:t>‌</w:t>
      </w:r>
      <w:r w:rsidRPr="00BC63BE">
        <w:rPr>
          <w:rtl/>
        </w:rPr>
        <w:t>شناسی داشته باشه، نظریه‌های یادگیری رو خوب بدونه، نظریه‌های رشد رو خوب بدونه، نظریه‌های مشاوره رو خوب بدونه، مجموعۀ دانش علم تربیت را ازش برخوردار باشه. این مدیر آموزشی در هر بعدی از انجام وظیفه‌اش نیاز هست که اینها رو داشته باشه، پس در اون بعد هم نیازه. پس یکی از ویژگیهاش برخورداری از دانش علمی و تخصصی مناسب یک مدیر آموزشیه.</w:t>
      </w:r>
      <w:r w:rsidR="008A1899">
        <w:rPr>
          <w:rFonts w:cs="Calibri" w:hint="cs"/>
          <w:rtl/>
        </w:rPr>
        <w:t>"</w:t>
      </w:r>
    </w:p>
    <w:p w14:paraId="0F9EEFA0" w14:textId="19EBA7D8" w:rsidR="00F40F4F" w:rsidRDefault="00F40F4F" w:rsidP="00E167CB">
      <w:pPr>
        <w:pStyle w:val="afe"/>
        <w:rPr>
          <w:rtl/>
        </w:rPr>
      </w:pPr>
      <w:r>
        <w:rPr>
          <w:noProof/>
          <w:rtl/>
          <w:lang w:val="fa-IR"/>
        </w:rPr>
        <w:drawing>
          <wp:anchor distT="0" distB="0" distL="114300" distR="114300" simplePos="0" relativeHeight="251642880" behindDoc="1" locked="0" layoutInCell="1" allowOverlap="1" wp14:anchorId="4F03BEB8" wp14:editId="407C656F">
            <wp:simplePos x="0" y="0"/>
            <wp:positionH relativeFrom="column">
              <wp:posOffset>-793750</wp:posOffset>
            </wp:positionH>
            <wp:positionV relativeFrom="paragraph">
              <wp:posOffset>143510</wp:posOffset>
            </wp:positionV>
            <wp:extent cx="4495800" cy="2606040"/>
            <wp:effectExtent l="0" t="38100" r="0" b="99060"/>
            <wp:wrapTight wrapText="bothSides">
              <wp:wrapPolygon edited="0">
                <wp:start x="10159" y="-316"/>
                <wp:lineTo x="9610" y="0"/>
                <wp:lineTo x="8878" y="1421"/>
                <wp:lineTo x="8878" y="2526"/>
                <wp:lineTo x="6956" y="3632"/>
                <wp:lineTo x="6956" y="5053"/>
                <wp:lineTo x="5949" y="7105"/>
                <wp:lineTo x="5308" y="7579"/>
                <wp:lineTo x="4210" y="9158"/>
                <wp:lineTo x="4210" y="10105"/>
                <wp:lineTo x="4393" y="12632"/>
                <wp:lineTo x="6132" y="15158"/>
                <wp:lineTo x="7414" y="17684"/>
                <wp:lineTo x="8969" y="20368"/>
                <wp:lineTo x="10251" y="22105"/>
                <wp:lineTo x="10342" y="22421"/>
                <wp:lineTo x="11166" y="22421"/>
                <wp:lineTo x="11258" y="22105"/>
                <wp:lineTo x="12631" y="20368"/>
                <wp:lineTo x="14186" y="17684"/>
                <wp:lineTo x="15376" y="15158"/>
                <wp:lineTo x="17115" y="12632"/>
                <wp:lineTo x="17298" y="10263"/>
                <wp:lineTo x="17390" y="9158"/>
                <wp:lineTo x="16292" y="7579"/>
                <wp:lineTo x="15651" y="7579"/>
                <wp:lineTo x="14644" y="5053"/>
                <wp:lineTo x="14003" y="2526"/>
                <wp:lineTo x="12631" y="2526"/>
                <wp:lineTo x="12722" y="1579"/>
                <wp:lineTo x="11990" y="0"/>
                <wp:lineTo x="11441" y="-316"/>
                <wp:lineTo x="10159" y="-316"/>
              </wp:wrapPolygon>
            </wp:wrapTight>
            <wp:docPr id="31898010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14:sizeRelH relativeFrom="margin">
              <wp14:pctWidth>0</wp14:pctWidth>
            </wp14:sizeRelH>
            <wp14:sizeRelV relativeFrom="margin">
              <wp14:pctHeight>0</wp14:pctHeight>
            </wp14:sizeRelV>
          </wp:anchor>
        </w:drawing>
      </w:r>
    </w:p>
    <w:p w14:paraId="536FF07B" w14:textId="4BC75E10" w:rsidR="00F40F4F" w:rsidRDefault="00F40F4F" w:rsidP="008A1899">
      <w:pPr>
        <w:pStyle w:val="afe"/>
        <w:jc w:val="right"/>
        <w:rPr>
          <w:rtl/>
        </w:rPr>
      </w:pPr>
    </w:p>
    <w:p w14:paraId="5152BD93" w14:textId="228934D7" w:rsidR="00F40F4F" w:rsidRDefault="00F40F4F" w:rsidP="00E167CB">
      <w:pPr>
        <w:pStyle w:val="afe"/>
        <w:rPr>
          <w:rtl/>
        </w:rPr>
      </w:pPr>
    </w:p>
    <w:p w14:paraId="42026C88" w14:textId="77777777" w:rsidR="008A1899" w:rsidRPr="006D65FA" w:rsidRDefault="008A1899" w:rsidP="008A1899">
      <w:pPr>
        <w:pStyle w:val="a0"/>
        <w:ind w:left="583"/>
        <w:rPr>
          <w:rFonts w:ascii="IRNazanin" w:hAnsi="IRNazanin"/>
          <w:i/>
          <w:iCs/>
          <w:shd w:val="clear" w:color="auto" w:fill="FFFFFF"/>
          <w:lang w:val="fa-IR"/>
        </w:rPr>
      </w:pPr>
      <w:r>
        <w:rPr>
          <w:rFonts w:ascii="Calibri" w:hAnsi="Calibri" w:cs="Calibri" w:hint="cs"/>
          <w:rtl/>
          <w:lang w:bidi="fa-IR"/>
        </w:rPr>
        <w:t>د</w:t>
      </w:r>
      <w:r w:rsidRPr="006D65FA">
        <w:rPr>
          <w:rFonts w:hint="cs"/>
          <w:rtl/>
        </w:rPr>
        <w:t>انش‌های فرارشته‌ای مدیران آموزشی به‌مثابه طراح محیط کالبدی یادگیری</w:t>
      </w:r>
    </w:p>
    <w:p w14:paraId="1812A178" w14:textId="77777777" w:rsidR="005F1179" w:rsidRDefault="005F1179" w:rsidP="001F1265">
      <w:pPr>
        <w:pStyle w:val="afb"/>
        <w:rPr>
          <w:rtl/>
        </w:rPr>
      </w:pPr>
    </w:p>
    <w:p w14:paraId="67C77567" w14:textId="6BD2FBCC" w:rsidR="00BC63BE" w:rsidRDefault="00BC63BE" w:rsidP="001F1265">
      <w:pPr>
        <w:pStyle w:val="afb"/>
        <w:rPr>
          <w:rtl/>
        </w:rPr>
      </w:pPr>
      <w:r>
        <w:rPr>
          <w:rFonts w:hint="cs"/>
          <w:rtl/>
        </w:rPr>
        <w:t xml:space="preserve">دانش‌های فرارشته‌ای </w:t>
      </w:r>
    </w:p>
    <w:p w14:paraId="69EFCC0E" w14:textId="023251DC" w:rsidR="00BC63BE" w:rsidRDefault="00BC63BE" w:rsidP="00302BAA">
      <w:pPr>
        <w:pStyle w:val="ac"/>
        <w:rPr>
          <w:rtl/>
        </w:rPr>
      </w:pPr>
      <w:r>
        <w:rPr>
          <w:rFonts w:hint="cs"/>
          <w:rtl/>
        </w:rPr>
        <w:t>یک مدیر مدرسه به‌واسطه‌ی جایگاه و موقعیتی که در آن قراردارد باید نسبت به موضوعات مختلف و به تناسب موضوعات، نسبت به رشته‌های دیگر نیز آگاهی داشته‌باشد. بر اساس یافته‌های این پژوهش چهار مورد مهم و تاثیرگذار روی عملکرد یک مدیر آموزشی به مثابه طراح محیط کالبدی یادگیری، آگاهی از دانش مدیریت تغییر، دانش روان‌شناسی، علوم اجتماعی و دانش تربیت بدنی از مواردی بود که در صحبت‌های مدیران مدارس و متخصصین بازتاب بیشتری داشت.</w:t>
      </w:r>
    </w:p>
    <w:p w14:paraId="2F74148C" w14:textId="77777777" w:rsidR="00BC63BE" w:rsidRPr="009C5EBE" w:rsidRDefault="00BC63BE" w:rsidP="001F1265">
      <w:pPr>
        <w:pStyle w:val="4"/>
        <w:rPr>
          <w:rtl/>
        </w:rPr>
      </w:pPr>
      <w:r w:rsidRPr="009C5EBE">
        <w:rPr>
          <w:rFonts w:hint="cs"/>
          <w:rtl/>
        </w:rPr>
        <w:t>مدیریت تغییر</w:t>
      </w:r>
    </w:p>
    <w:p w14:paraId="13450213" w14:textId="77777777" w:rsidR="00BC63BE" w:rsidRDefault="00BC63BE" w:rsidP="00302BAA">
      <w:pPr>
        <w:pStyle w:val="ac"/>
        <w:rPr>
          <w:rtl/>
        </w:rPr>
      </w:pPr>
      <w:r>
        <w:rPr>
          <w:rFonts w:hint="cs"/>
          <w:rtl/>
        </w:rPr>
        <w:t>مدیریت تغییر از دانش‌های موردنیاز هر مدیری است. به طور خاص، برای مدیر به‌مثابه طراح محیط کالبدی یادگیری ضرورت این دانش از آنجا بر می‌آید که در شرایط موجود، ایفای این نقش بدون تغییر در بینش و نگرش مسئولین، معلمان و اولیاء دانش‌آموزان امکان‌پذیر نمی‌باشد. بعلاوه‌ی اینکه مدیران آموزشی باید ماهیت تغییر را به‌درستی بشناسند تا بتوانند از آن برای بالابردن کیفیت یادگیری دانش‌آموزان به‌درستی استفاده کنند. در ادامه یافته‌های این پژوهش در خصوص تغییر در فضاهای آموزشی بیان شده است.</w:t>
      </w:r>
    </w:p>
    <w:p w14:paraId="0D54F1DD" w14:textId="6320D683" w:rsidR="00BC63BE" w:rsidRPr="008A1899" w:rsidRDefault="00BC63BE" w:rsidP="00A871E9">
      <w:pPr>
        <w:pStyle w:val="afe"/>
        <w:rPr>
          <w:rFonts w:cs="Calibri"/>
          <w:rtl/>
        </w:rPr>
      </w:pPr>
      <w:r w:rsidRPr="00463251">
        <w:rPr>
          <w:rFonts w:hint="cs"/>
          <w:rtl/>
        </w:rPr>
        <w:t xml:space="preserve">کد 27: </w:t>
      </w:r>
      <w:r w:rsidR="008A1899">
        <w:rPr>
          <w:rFonts w:cs="Calibri" w:hint="cs"/>
          <w:rtl/>
        </w:rPr>
        <w:t>"</w:t>
      </w:r>
      <w:r w:rsidRPr="00463251">
        <w:rPr>
          <w:rtl/>
        </w:rPr>
        <w:t>اگر قراره در فضا تغییراتی اتفاق بیفته</w:t>
      </w:r>
      <w:r w:rsidRPr="00463251">
        <w:rPr>
          <w:rFonts w:hint="cs"/>
          <w:rtl/>
        </w:rPr>
        <w:t xml:space="preserve"> (مدیر)</w:t>
      </w:r>
      <w:r w:rsidRPr="00463251">
        <w:rPr>
          <w:rtl/>
        </w:rPr>
        <w:t xml:space="preserve"> باید ببینه عوامل تغییر چیه؟ ممکن هست هرگونه تغییر در فضای فیزیکی حتی با مخالفت</w:t>
      </w:r>
      <w:r w:rsidRPr="00463251">
        <w:softHyphen/>
      </w:r>
      <w:r w:rsidRPr="00463251">
        <w:rPr>
          <w:rtl/>
        </w:rPr>
        <w:t>ها و مقاومت</w:t>
      </w:r>
      <w:r w:rsidRPr="00463251">
        <w:softHyphen/>
      </w:r>
      <w:r w:rsidRPr="00463251">
        <w:rPr>
          <w:rtl/>
        </w:rPr>
        <w:t>هایی روبه</w:t>
      </w:r>
      <w:r w:rsidRPr="00463251">
        <w:softHyphen/>
      </w:r>
      <w:r w:rsidRPr="00463251">
        <w:rPr>
          <w:rtl/>
        </w:rPr>
        <w:t>رو بشه. قبل از اون، تشخیص بده که این مخالفت</w:t>
      </w:r>
      <w:r w:rsidRPr="00463251">
        <w:softHyphen/>
      </w:r>
      <w:r w:rsidRPr="00463251">
        <w:rPr>
          <w:rtl/>
        </w:rPr>
        <w:t>ها ممکن هست از طرف چه کسانی و به چه وسیله</w:t>
      </w:r>
      <w:r w:rsidRPr="00463251">
        <w:softHyphen/>
      </w:r>
      <w:r w:rsidRPr="00463251">
        <w:rPr>
          <w:rtl/>
        </w:rPr>
        <w:t>ای، با کدوم اولیا یا کارکنان شکل بگیره. قبل از ورود به مرحله</w:t>
      </w:r>
      <w:r w:rsidRPr="00463251">
        <w:softHyphen/>
      </w:r>
      <w:r w:rsidRPr="00463251">
        <w:rPr>
          <w:rtl/>
        </w:rPr>
        <w:t>ی تغییر، اول کانال</w:t>
      </w:r>
      <w:r w:rsidRPr="00463251">
        <w:softHyphen/>
      </w:r>
      <w:r w:rsidRPr="00463251">
        <w:rPr>
          <w:rtl/>
        </w:rPr>
        <w:t>های مقاومت رو تشخیص بده، اون</w:t>
      </w:r>
      <w:r w:rsidRPr="00463251">
        <w:softHyphen/>
      </w:r>
      <w:r w:rsidRPr="00463251">
        <w:rPr>
          <w:rtl/>
        </w:rPr>
        <w:t>ها رو هم رام کنه و بعد تغییر رو اعمال کنه و بقیه قضایا.</w:t>
      </w:r>
      <w:r w:rsidR="008A1899">
        <w:rPr>
          <w:rFonts w:cs="Calibri" w:hint="cs"/>
          <w:rtl/>
        </w:rPr>
        <w:t>"</w:t>
      </w:r>
    </w:p>
    <w:p w14:paraId="78283314" w14:textId="7DD23C93" w:rsidR="00BC63BE" w:rsidRPr="009C5EBE" w:rsidRDefault="00BC63BE" w:rsidP="001F1265">
      <w:pPr>
        <w:pStyle w:val="4"/>
        <w:rPr>
          <w:rtl/>
        </w:rPr>
      </w:pPr>
      <w:r w:rsidRPr="009C5EBE">
        <w:rPr>
          <w:rFonts w:hint="cs"/>
          <w:rtl/>
        </w:rPr>
        <w:t xml:space="preserve">دانش </w:t>
      </w:r>
      <w:proofErr w:type="spellStart"/>
      <w:r w:rsidRPr="009C5EBE">
        <w:rPr>
          <w:rFonts w:hint="cs"/>
          <w:rtl/>
        </w:rPr>
        <w:t>روان</w:t>
      </w:r>
      <w:r w:rsidR="008A1899">
        <w:rPr>
          <w:rFonts w:hint="cs"/>
          <w:rtl/>
        </w:rPr>
        <w:t>‌</w:t>
      </w:r>
      <w:r w:rsidRPr="009C5EBE">
        <w:rPr>
          <w:rFonts w:hint="cs"/>
          <w:rtl/>
        </w:rPr>
        <w:t>شناسی</w:t>
      </w:r>
      <w:proofErr w:type="spellEnd"/>
    </w:p>
    <w:p w14:paraId="393C7250" w14:textId="7E40287E" w:rsidR="00BC63BE" w:rsidRDefault="00BC63BE" w:rsidP="00302BAA">
      <w:pPr>
        <w:pStyle w:val="ac"/>
        <w:rPr>
          <w:rtl/>
        </w:rPr>
      </w:pPr>
      <w:r>
        <w:rPr>
          <w:rFonts w:hint="cs"/>
          <w:rtl/>
        </w:rPr>
        <w:t xml:space="preserve">دانش روانشناسی از جمله‌ی دانش‌هایی است که بیشتر متخصصین و صاحب‌نظران نسبت به لزوم آگاهی مدیران آموزشی از آن اتفاق نظر دارند. همانطور که علاقبند (1398) نیز گفته است یک مدیر آموزشی باید </w:t>
      </w:r>
      <w:r w:rsidRPr="00D83DF4">
        <w:rPr>
          <w:rFonts w:hint="cs"/>
          <w:rtl/>
        </w:rPr>
        <w:t>در زمینه‌ی علوم تربیتی و روان</w:t>
      </w:r>
      <w:r w:rsidR="008A1899">
        <w:rPr>
          <w:rFonts w:hint="cs"/>
          <w:rtl/>
        </w:rPr>
        <w:t>‌</w:t>
      </w:r>
      <w:r w:rsidRPr="00D83DF4">
        <w:rPr>
          <w:rFonts w:hint="cs"/>
          <w:rtl/>
        </w:rPr>
        <w:t>شناسی، دانش و معلومات کافی داشته باشد و در موارد لازم کارکنان آموزشی خود را راهنمائی کند.</w:t>
      </w:r>
      <w:r>
        <w:rPr>
          <w:rFonts w:hint="cs"/>
          <w:rtl/>
        </w:rPr>
        <w:t xml:space="preserve"> یافته‌های این پژوهش نشان می‌دهد که مدیران مدارس و متخصصین و اعضای هیات علمی نیز نسبت به این موضوع تاکید داشتند. </w:t>
      </w:r>
    </w:p>
    <w:p w14:paraId="17AE292F" w14:textId="2949F90D" w:rsidR="00BC63BE" w:rsidRPr="008A1899" w:rsidRDefault="00BC63BE" w:rsidP="009907CA">
      <w:pPr>
        <w:pStyle w:val="afe"/>
        <w:rPr>
          <w:rFonts w:cs="Calibri"/>
          <w:rtl/>
        </w:rPr>
      </w:pPr>
      <w:r w:rsidRPr="00463251">
        <w:rPr>
          <w:rFonts w:hint="cs"/>
          <w:rtl/>
        </w:rPr>
        <w:t xml:space="preserve">کد 27: </w:t>
      </w:r>
      <w:r w:rsidR="008A1899">
        <w:rPr>
          <w:rFonts w:cs="Calibri" w:hint="cs"/>
          <w:rtl/>
        </w:rPr>
        <w:t>"</w:t>
      </w:r>
      <w:r w:rsidRPr="00463251">
        <w:rPr>
          <w:rtl/>
        </w:rPr>
        <w:t>طبیعتا من اگر بخوام به عنوان مدیر مدرسه کاری رو در فضای فیزیکی انجام بدم باید خیلی اطلاعات و شناخت داشته باشم. صرفا این</w:t>
      </w:r>
      <w:r w:rsidRPr="00463251">
        <w:softHyphen/>
      </w:r>
      <w:r w:rsidRPr="00463251">
        <w:rPr>
          <w:rtl/>
        </w:rPr>
        <w:t>که چه جایی از این مدرسه به چه کاری اختصاص داشته باشه کفایت نمی</w:t>
      </w:r>
      <w:r w:rsidRPr="00463251">
        <w:softHyphen/>
      </w:r>
      <w:r w:rsidRPr="00463251">
        <w:rPr>
          <w:rtl/>
        </w:rPr>
        <w:t>کنه. باید همه</w:t>
      </w:r>
      <w:r w:rsidRPr="00463251">
        <w:softHyphen/>
      </w:r>
      <w:r w:rsidRPr="00463251">
        <w:rPr>
          <w:rtl/>
        </w:rPr>
        <w:t>ی زوایای مدرسه رو بشناسم. از روان</w:t>
      </w:r>
      <w:r w:rsidR="008A1899">
        <w:rPr>
          <w:rFonts w:hint="cs"/>
          <w:rtl/>
        </w:rPr>
        <w:t>‌</w:t>
      </w:r>
      <w:r w:rsidRPr="00463251">
        <w:rPr>
          <w:rtl/>
        </w:rPr>
        <w:t>شناسی رشد بچه</w:t>
      </w:r>
      <w:r w:rsidRPr="00463251">
        <w:softHyphen/>
      </w:r>
      <w:r w:rsidRPr="00463251">
        <w:rPr>
          <w:rtl/>
        </w:rPr>
        <w:t>ها آگاهی داشته باشم. با روان</w:t>
      </w:r>
      <w:r w:rsidRPr="00463251">
        <w:softHyphen/>
      </w:r>
      <w:r w:rsidRPr="00463251">
        <w:rPr>
          <w:rtl/>
        </w:rPr>
        <w:t>شناسی فضای فیزیکی آشنایی داشته باشم. با الزامات سنی بچه</w:t>
      </w:r>
      <w:r w:rsidRPr="00463251">
        <w:softHyphen/>
      </w:r>
      <w:r w:rsidRPr="00463251">
        <w:rPr>
          <w:rtl/>
        </w:rPr>
        <w:t xml:space="preserve">ها و موقعیت اجتماعی </w:t>
      </w:r>
      <w:r w:rsidRPr="00463251">
        <w:rPr>
          <w:rFonts w:ascii="Times New Roman" w:hAnsi="Times New Roman"/>
        </w:rPr>
        <w:t>–</w:t>
      </w:r>
      <w:r w:rsidRPr="00463251">
        <w:rPr>
          <w:rtl/>
        </w:rPr>
        <w:t xml:space="preserve"> فقط بحث روان</w:t>
      </w:r>
      <w:r w:rsidRPr="00463251">
        <w:softHyphen/>
      </w:r>
      <w:r w:rsidRPr="00463251">
        <w:rPr>
          <w:rtl/>
        </w:rPr>
        <w:t xml:space="preserve">شناسی رشد نیست </w:t>
      </w:r>
      <w:r w:rsidRPr="00463251">
        <w:rPr>
          <w:rFonts w:ascii="Times New Roman" w:hAnsi="Times New Roman"/>
        </w:rPr>
        <w:t>–</w:t>
      </w:r>
      <w:r w:rsidRPr="00463251">
        <w:rPr>
          <w:rtl/>
        </w:rPr>
        <w:t xml:space="preserve"> و فضای بافت اجتماعی و فرهنگی که در اون فضا، من مدرسه رو اداره می</w:t>
      </w:r>
      <w:r w:rsidRPr="00463251">
        <w:softHyphen/>
      </w:r>
      <w:r w:rsidRPr="00463251">
        <w:rPr>
          <w:rtl/>
        </w:rPr>
        <w:t>کنم آشنایی عالمانه داشته باشم، نه این</w:t>
      </w:r>
      <w:r w:rsidRPr="00463251">
        <w:softHyphen/>
      </w:r>
      <w:r w:rsidRPr="00463251">
        <w:rPr>
          <w:rtl/>
        </w:rPr>
        <w:t>که فقط آگاهی ضمنی. یعنی در واقع قبل از هر گونه طراحی لازم هست که محیط رو بشناسم، چه محیط داخل سازمان، چه محیط بیرون سازمان و اطراف سازمان.</w:t>
      </w:r>
      <w:r w:rsidR="008A1899">
        <w:rPr>
          <w:rFonts w:cs="Calibri" w:hint="cs"/>
          <w:rtl/>
        </w:rPr>
        <w:t>"</w:t>
      </w:r>
    </w:p>
    <w:p w14:paraId="2481F301" w14:textId="77777777" w:rsidR="00BC63BE" w:rsidRPr="009C5EBE" w:rsidRDefault="00BC63BE" w:rsidP="001F1265">
      <w:pPr>
        <w:pStyle w:val="4"/>
        <w:rPr>
          <w:rtl/>
        </w:rPr>
      </w:pPr>
      <w:r w:rsidRPr="009C5EBE">
        <w:rPr>
          <w:rFonts w:hint="cs"/>
          <w:rtl/>
        </w:rPr>
        <w:t xml:space="preserve">تربیت‌ </w:t>
      </w:r>
      <w:r w:rsidRPr="00E16115">
        <w:rPr>
          <w:rFonts w:hint="cs"/>
          <w:rtl/>
        </w:rPr>
        <w:t>بدنی</w:t>
      </w:r>
    </w:p>
    <w:p w14:paraId="2854463B" w14:textId="77777777" w:rsidR="00BC63BE" w:rsidRDefault="00BC63BE" w:rsidP="00302BAA">
      <w:pPr>
        <w:pStyle w:val="ac"/>
        <w:rPr>
          <w:rtl/>
        </w:rPr>
      </w:pPr>
      <w:r>
        <w:rPr>
          <w:rFonts w:hint="cs"/>
          <w:rtl/>
        </w:rPr>
        <w:t>دانش تربیت بدنی نیز از جمله‌ی دانش‌هاییست که نیاز است تا یک مدیرآموزشی نسبت به آن آگاهی داشته باشد تا بتواند بر اساس اصل اول ساحت زیستی و بدنی سند تحول بنیادین؛ توجه هماهنگ و مستمر به تربیت زیستی و بدنی متربیان، تمام جنبه‌های مرتبط با فعالیت‌های جسمی دانش‌آموزان را دیده و برای آنها برنامه‌ریزی کند. یافته‌های حاصل از این پژوهش، تجربه‌ی زیسته و دانشی تعدادی از مدیران را نشان می‌دهد که چگونه با داشتن نوعی نگرش و دانش در این زمینه توانسته‌اند در زمینه‌ی تربیت بدنی دانش‌آموزان و تلفیق آن با سایر دروس اقداماتی را انجام دهند.</w:t>
      </w:r>
    </w:p>
    <w:p w14:paraId="001D6C5C" w14:textId="79DFBC6B" w:rsidR="00BC63BE" w:rsidRPr="008A1899" w:rsidRDefault="00BC63BE" w:rsidP="00FC2DA1">
      <w:pPr>
        <w:pStyle w:val="afe"/>
        <w:rPr>
          <w:rFonts w:cs="Calibri"/>
          <w:rtl/>
        </w:rPr>
      </w:pPr>
      <w:r w:rsidRPr="007B1471">
        <w:rPr>
          <w:rFonts w:hint="cs"/>
          <w:rtl/>
        </w:rPr>
        <w:t>کد 5:</w:t>
      </w:r>
      <w:r w:rsidRPr="007B1471">
        <w:rPr>
          <w:rtl/>
        </w:rPr>
        <w:t xml:space="preserve"> </w:t>
      </w:r>
      <w:r w:rsidR="008A1899">
        <w:rPr>
          <w:rFonts w:cs="Calibri" w:hint="cs"/>
          <w:rtl/>
        </w:rPr>
        <w:t>"</w:t>
      </w:r>
      <w:r w:rsidRPr="007B1471">
        <w:rPr>
          <w:rtl/>
        </w:rPr>
        <w:t>کلا با یه بازی لی</w:t>
      </w:r>
      <w:r w:rsidRPr="007B1471">
        <w:rPr>
          <w:rFonts w:hint="cs"/>
          <w:rtl/>
        </w:rPr>
        <w:t>‌</w:t>
      </w:r>
      <w:r w:rsidRPr="007B1471">
        <w:rPr>
          <w:rtl/>
        </w:rPr>
        <w:t>لی، خیلی ساده، حتی تلفیق ورزش، تلفیق هنر، میتونه کمکش بکنه و نسبت به سن بچه</w:t>
      </w:r>
      <w:r w:rsidRPr="007B1471">
        <w:rPr>
          <w:rFonts w:hint="cs"/>
          <w:rtl/>
        </w:rPr>
        <w:t>‌</w:t>
      </w:r>
      <w:r w:rsidRPr="007B1471">
        <w:rPr>
          <w:rtl/>
        </w:rPr>
        <w:t>ها، بچه</w:t>
      </w:r>
      <w:r w:rsidRPr="007B1471">
        <w:rPr>
          <w:rFonts w:hint="cs"/>
          <w:rtl/>
        </w:rPr>
        <w:t>‌</w:t>
      </w:r>
      <w:r w:rsidRPr="007B1471">
        <w:rPr>
          <w:rtl/>
        </w:rPr>
        <w:t>ها از طریق بازی یاد</w:t>
      </w:r>
      <w:r w:rsidRPr="007B1471">
        <w:rPr>
          <w:rFonts w:hint="cs"/>
          <w:rtl/>
        </w:rPr>
        <w:t xml:space="preserve"> </w:t>
      </w:r>
      <w:r w:rsidRPr="007B1471">
        <w:rPr>
          <w:rtl/>
        </w:rPr>
        <w:t>می</w:t>
      </w:r>
      <w:r w:rsidRPr="007B1471">
        <w:rPr>
          <w:rFonts w:hint="cs"/>
          <w:rtl/>
        </w:rPr>
        <w:t>‌</w:t>
      </w:r>
      <w:r w:rsidRPr="007B1471">
        <w:rPr>
          <w:rtl/>
        </w:rPr>
        <w:t>گیرن که چگونه خیلی از کارها رو انجام بدن. حتی مباحث علمی رو، حتی تعاملات رو، حتی حرکت دست و پا، یعنی تکمیل کردن رشد بدنشون رو از این طریق می</w:t>
      </w:r>
      <w:r w:rsidRPr="007B1471">
        <w:rPr>
          <w:rFonts w:hint="cs"/>
          <w:rtl/>
        </w:rPr>
        <w:t>‌</w:t>
      </w:r>
      <w:r w:rsidRPr="007B1471">
        <w:rPr>
          <w:rtl/>
        </w:rPr>
        <w:t>تونن انجام بدن. ما زنگ ورزشمون در ابتدایی بسیار بسیار مهمه. علی رغم اینکه خیلی از مدیرها فکر می</w:t>
      </w:r>
      <w:r w:rsidR="008A1899">
        <w:rPr>
          <w:rFonts w:hint="cs"/>
          <w:rtl/>
        </w:rPr>
        <w:t>‌</w:t>
      </w:r>
      <w:r w:rsidRPr="007B1471">
        <w:rPr>
          <w:rtl/>
        </w:rPr>
        <w:t>کنن زنگ ورزش مدرسه در حد یک بازیه. یه توپ بدیم بچه ها برن بازی کنن. من وقتی دوره ی تخصصی تربیت بدنی گذروندم واقعا متوجه شدم ورزش چقدر میتونه کمک ما کنه در درک ریاضی برای بچه های ابتدایی. همین زبان بدن، خیلی میتونه به ما کمک کنه در آموزش و دروس مختلف. ما در بدترین شرایط هم زنگ ورزشمون حذف نمیشه.</w:t>
      </w:r>
      <w:r w:rsidR="008A1899">
        <w:rPr>
          <w:rFonts w:cs="Calibri" w:hint="cs"/>
          <w:rtl/>
        </w:rPr>
        <w:t>"</w:t>
      </w:r>
    </w:p>
    <w:p w14:paraId="43E43A0F" w14:textId="77777777" w:rsidR="00BC63BE" w:rsidRPr="009C5EBE" w:rsidRDefault="00BC63BE" w:rsidP="001F1265">
      <w:pPr>
        <w:pStyle w:val="4"/>
        <w:rPr>
          <w:rtl/>
        </w:rPr>
      </w:pPr>
      <w:r w:rsidRPr="009C5EBE">
        <w:rPr>
          <w:rFonts w:hint="cs"/>
          <w:rtl/>
        </w:rPr>
        <w:t>علوم اجتماعی</w:t>
      </w:r>
    </w:p>
    <w:p w14:paraId="25942AD4" w14:textId="77777777" w:rsidR="00BC63BE" w:rsidRDefault="00BC63BE" w:rsidP="00302BAA">
      <w:pPr>
        <w:pStyle w:val="ac"/>
        <w:rPr>
          <w:rtl/>
        </w:rPr>
      </w:pPr>
      <w:r>
        <w:rPr>
          <w:rFonts w:hint="cs"/>
          <w:rtl/>
        </w:rPr>
        <w:t xml:space="preserve">یافته‌های این پژوهش نشان داد که مدیر آموزشی باید نسبت به بافت اجتماعی و فرهنگی جامعه آگاهی کافی داشته باشند. این یافته‌ها با گفته‌ی علاقبند (1398) نیز همخوانی دارد که گفته است مدیران آموزشی باید </w:t>
      </w:r>
      <w:r w:rsidRPr="00D83DF4">
        <w:rPr>
          <w:rFonts w:hint="cs"/>
          <w:rtl/>
        </w:rPr>
        <w:t>با فرهنگ جامعه‌ی خود آشنایی کافی داشته باشند. نظام آموزش و پرورش جامعه‌ی خود را به خوبی بشناسند و از پیشینه‌ی تاریخی و تحولات آن آگاه باشند.</w:t>
      </w:r>
      <w:r>
        <w:rPr>
          <w:rFonts w:hint="cs"/>
          <w:rtl/>
        </w:rPr>
        <w:t xml:space="preserve"> همچنین ایشان باید بتوانند </w:t>
      </w:r>
      <w:r w:rsidRPr="00D83DF4">
        <w:rPr>
          <w:rFonts w:hint="cs"/>
          <w:rtl/>
        </w:rPr>
        <w:t>مشکلات و مسائل مدارس و نظام آموزشی را در ارتباط با شرایط و ویژگی‌های جامعه تحلیل کنند.</w:t>
      </w:r>
    </w:p>
    <w:p w14:paraId="403BBE63" w14:textId="661DCF02" w:rsidR="00BC63BE" w:rsidRPr="008A1899" w:rsidRDefault="00BC63BE" w:rsidP="00BB0BB5">
      <w:pPr>
        <w:pStyle w:val="afe"/>
        <w:rPr>
          <w:rFonts w:cs="Calibri"/>
          <w:rtl/>
        </w:rPr>
      </w:pPr>
      <w:r w:rsidRPr="00463251">
        <w:rPr>
          <w:rFonts w:hint="cs"/>
          <w:rtl/>
        </w:rPr>
        <w:t xml:space="preserve">کد 27: </w:t>
      </w:r>
      <w:r w:rsidR="008A1899">
        <w:rPr>
          <w:rFonts w:cs="Calibri" w:hint="cs"/>
          <w:rtl/>
        </w:rPr>
        <w:t>"</w:t>
      </w:r>
      <w:r w:rsidRPr="00463251">
        <w:rPr>
          <w:rtl/>
        </w:rPr>
        <w:t>طبیعتا من اگر بخوام به عنوان مدیر مدرسه کاری رو در فضای فیزیکی انجام بدم باید خیلی اطلاعات و شناخت داشته باشم. صرفا این</w:t>
      </w:r>
      <w:r w:rsidRPr="00463251">
        <w:softHyphen/>
      </w:r>
      <w:r w:rsidRPr="00463251">
        <w:rPr>
          <w:rtl/>
        </w:rPr>
        <w:t>که چه جایی از این مدرسه به چه کاری اختصاص داشته باشه کفایت نمی</w:t>
      </w:r>
      <w:r w:rsidRPr="00463251">
        <w:rPr>
          <w:rFonts w:hint="cs"/>
          <w:rtl/>
        </w:rPr>
        <w:t>‌</w:t>
      </w:r>
      <w:r w:rsidRPr="00463251">
        <w:rPr>
          <w:rtl/>
        </w:rPr>
        <w:t>کنه. باید با الزامات سنی بچه</w:t>
      </w:r>
      <w:r w:rsidRPr="00463251">
        <w:softHyphen/>
      </w:r>
      <w:r w:rsidRPr="00463251">
        <w:rPr>
          <w:rtl/>
        </w:rPr>
        <w:t xml:space="preserve">ها و موقعیت اجتماعی </w:t>
      </w:r>
      <w:r w:rsidRPr="00463251">
        <w:rPr>
          <w:rFonts w:ascii="Times New Roman" w:hAnsi="Times New Roman"/>
        </w:rPr>
        <w:t>–</w:t>
      </w:r>
      <w:r w:rsidRPr="00463251">
        <w:rPr>
          <w:rtl/>
        </w:rPr>
        <w:t xml:space="preserve"> فقط بحث روان</w:t>
      </w:r>
      <w:r w:rsidRPr="00463251">
        <w:softHyphen/>
      </w:r>
      <w:r w:rsidRPr="00463251">
        <w:rPr>
          <w:rtl/>
        </w:rPr>
        <w:t xml:space="preserve">شناسی رشد نیست </w:t>
      </w:r>
      <w:r w:rsidRPr="00463251">
        <w:rPr>
          <w:rFonts w:ascii="Times New Roman" w:hAnsi="Times New Roman"/>
        </w:rPr>
        <w:t>–</w:t>
      </w:r>
      <w:r w:rsidRPr="00463251">
        <w:rPr>
          <w:rtl/>
        </w:rPr>
        <w:t xml:space="preserve"> و فضای بافت اجتماعی و فرهنگی که در اون فضا، من مدرسه رو اداره می</w:t>
      </w:r>
      <w:r w:rsidRPr="00463251">
        <w:softHyphen/>
      </w:r>
      <w:r w:rsidRPr="00463251">
        <w:rPr>
          <w:rtl/>
        </w:rPr>
        <w:t>کنم آشنایی عالمانه داشته باشم، نه این</w:t>
      </w:r>
      <w:r w:rsidRPr="00463251">
        <w:softHyphen/>
      </w:r>
      <w:r w:rsidRPr="00463251">
        <w:rPr>
          <w:rtl/>
        </w:rPr>
        <w:t>که فقط آگاهی ضمنی. یعنی در واقع قبل از هر گونه طراحی لازم هست که محیط رو بشناسم، چه محیط داخل سازمان، چه محیط بیرون سازمان و اطراف سازمان.</w:t>
      </w:r>
      <w:r w:rsidR="008A1899">
        <w:rPr>
          <w:rFonts w:cs="Calibri" w:hint="cs"/>
          <w:rtl/>
        </w:rPr>
        <w:t>"</w:t>
      </w:r>
    </w:p>
    <w:p w14:paraId="302CA0A0" w14:textId="77777777" w:rsidR="008A1899" w:rsidRDefault="0070035B" w:rsidP="00302BAA">
      <w:pPr>
        <w:pStyle w:val="ac"/>
        <w:rPr>
          <w:rtl/>
        </w:rPr>
      </w:pPr>
      <w:r>
        <w:rPr>
          <w:rFonts w:hint="cs"/>
          <w:rtl/>
        </w:rPr>
        <w:t xml:space="preserve">در </w:t>
      </w:r>
      <w:r w:rsidRPr="00EE2530">
        <w:rPr>
          <w:rStyle w:val="ListParagraphChar"/>
          <w:rFonts w:hint="cs"/>
          <w:rtl/>
        </w:rPr>
        <w:t xml:space="preserve">جدول شماره‌ی </w:t>
      </w:r>
      <w:r w:rsidR="00EE2530">
        <w:rPr>
          <w:rStyle w:val="ListParagraphChar"/>
          <w:rFonts w:hint="cs"/>
          <w:rtl/>
        </w:rPr>
        <w:t>5-1</w:t>
      </w:r>
      <w:r w:rsidRPr="00EE2530">
        <w:rPr>
          <w:rStyle w:val="ListParagraphChar"/>
          <w:rFonts w:hint="cs"/>
          <w:rtl/>
        </w:rPr>
        <w:t xml:space="preserve"> شایستگی‌های</w:t>
      </w:r>
      <w:r>
        <w:rPr>
          <w:rFonts w:hint="cs"/>
          <w:rtl/>
        </w:rPr>
        <w:t xml:space="preserve"> دانشی استخراج‌شده از این پژوهش، در دو دسته‌ی دانش ضمنی و صریح، در 5 مقوله‌ی اصلی و 13 زیرمقوله آورده شده‌اند.</w:t>
      </w:r>
    </w:p>
    <w:p w14:paraId="21EC0300" w14:textId="49B23CC5" w:rsidR="008A1899" w:rsidRDefault="008A1899" w:rsidP="008A1899">
      <w:pPr>
        <w:pStyle w:val="a1"/>
        <w:ind w:left="493"/>
      </w:pPr>
      <w:r w:rsidRPr="002219AA">
        <w:rPr>
          <w:rtl/>
        </w:rPr>
        <w:t xml:space="preserve"> مولفه‌ها</w:t>
      </w:r>
      <w:r w:rsidRPr="002219AA">
        <w:rPr>
          <w:rFonts w:hint="cs"/>
          <w:rtl/>
        </w:rPr>
        <w:t>ی</w:t>
      </w:r>
      <w:r w:rsidRPr="002219AA">
        <w:rPr>
          <w:rtl/>
        </w:rPr>
        <w:t xml:space="preserve"> شا</w:t>
      </w:r>
      <w:r w:rsidRPr="002219AA">
        <w:rPr>
          <w:rFonts w:hint="cs"/>
          <w:rtl/>
        </w:rPr>
        <w:t>ی</w:t>
      </w:r>
      <w:r w:rsidRPr="002219AA">
        <w:rPr>
          <w:rFonts w:hint="eastAsia"/>
          <w:rtl/>
        </w:rPr>
        <w:t>ستگ</w:t>
      </w:r>
      <w:r w:rsidRPr="002219AA">
        <w:rPr>
          <w:rFonts w:hint="cs"/>
          <w:rtl/>
        </w:rPr>
        <w:t>ی</w:t>
      </w:r>
      <w:r w:rsidRPr="002219AA">
        <w:rPr>
          <w:rtl/>
        </w:rPr>
        <w:t xml:space="preserve"> دانش</w:t>
      </w:r>
      <w:r w:rsidRPr="002219AA">
        <w:rPr>
          <w:rFonts w:hint="cs"/>
          <w:rtl/>
        </w:rPr>
        <w:t>ی</w:t>
      </w:r>
      <w:r w:rsidRPr="002219AA">
        <w:rPr>
          <w:rtl/>
        </w:rPr>
        <w:t xml:space="preserve"> مد</w:t>
      </w:r>
      <w:r w:rsidRPr="002219AA">
        <w:rPr>
          <w:rFonts w:hint="cs"/>
          <w:rtl/>
        </w:rPr>
        <w:t>ی</w:t>
      </w:r>
      <w:r w:rsidRPr="002219AA">
        <w:rPr>
          <w:rFonts w:hint="eastAsia"/>
          <w:rtl/>
        </w:rPr>
        <w:t>رآموزش</w:t>
      </w:r>
      <w:r w:rsidRPr="002219AA">
        <w:rPr>
          <w:rFonts w:hint="cs"/>
          <w:rtl/>
        </w:rPr>
        <w:t>ی</w:t>
      </w:r>
      <w:r w:rsidRPr="002219AA">
        <w:rPr>
          <w:rtl/>
        </w:rPr>
        <w:t xml:space="preserve"> به مثابه طراح مح</w:t>
      </w:r>
      <w:r w:rsidRPr="002219AA">
        <w:rPr>
          <w:rFonts w:hint="cs"/>
          <w:rtl/>
        </w:rPr>
        <w:t>ی</w:t>
      </w:r>
      <w:r w:rsidRPr="002219AA">
        <w:rPr>
          <w:rFonts w:hint="eastAsia"/>
          <w:rtl/>
        </w:rPr>
        <w:t>ط</w:t>
      </w:r>
      <w:r w:rsidRPr="002219AA">
        <w:rPr>
          <w:rtl/>
        </w:rPr>
        <w:t xml:space="preserve"> کالبد</w:t>
      </w:r>
      <w:r w:rsidRPr="002219AA">
        <w:rPr>
          <w:rFonts w:hint="cs"/>
          <w:rtl/>
        </w:rPr>
        <w:t>ی</w:t>
      </w:r>
      <w:r w:rsidRPr="002219AA">
        <w:rPr>
          <w:rtl/>
        </w:rPr>
        <w:t xml:space="preserve"> </w:t>
      </w:r>
      <w:r w:rsidRPr="002219AA">
        <w:rPr>
          <w:rFonts w:hint="cs"/>
          <w:rtl/>
        </w:rPr>
        <w:t>ی</w:t>
      </w:r>
      <w:r w:rsidRPr="002219AA">
        <w:rPr>
          <w:rFonts w:hint="eastAsia"/>
          <w:rtl/>
        </w:rPr>
        <w:t>ادگ</w:t>
      </w:r>
      <w:r w:rsidRPr="002219AA">
        <w:rPr>
          <w:rFonts w:hint="cs"/>
          <w:rtl/>
        </w:rPr>
        <w:t>ی</w:t>
      </w:r>
      <w:r w:rsidRPr="002219AA">
        <w:rPr>
          <w:rFonts w:hint="eastAsia"/>
          <w:rtl/>
        </w:rPr>
        <w:t>ر</w:t>
      </w:r>
      <w:r w:rsidRPr="002219AA">
        <w:rPr>
          <w:rFonts w:hint="cs"/>
          <w:rtl/>
        </w:rPr>
        <w:t>ی</w:t>
      </w:r>
    </w:p>
    <w:tbl>
      <w:tblPr>
        <w:tblStyle w:val="TableGrid"/>
        <w:bidiVisual/>
        <w:tblW w:w="0" w:type="auto"/>
        <w:jc w:val="center"/>
        <w:tblLook w:val="04A0" w:firstRow="1" w:lastRow="0" w:firstColumn="1" w:lastColumn="0" w:noHBand="0" w:noVBand="1"/>
      </w:tblPr>
      <w:tblGrid>
        <w:gridCol w:w="1890"/>
        <w:gridCol w:w="2967"/>
        <w:gridCol w:w="3862"/>
      </w:tblGrid>
      <w:tr w:rsidR="0070035B" w:rsidRPr="00E64187" w14:paraId="52216B18" w14:textId="77777777" w:rsidTr="008A1899">
        <w:trPr>
          <w:trHeight w:val="440"/>
          <w:jc w:val="center"/>
        </w:trPr>
        <w:tc>
          <w:tcPr>
            <w:tcW w:w="1890" w:type="dxa"/>
            <w:vAlign w:val="center"/>
          </w:tcPr>
          <w:p w14:paraId="1221E63C" w14:textId="77777777" w:rsidR="0070035B" w:rsidRPr="00F649A1" w:rsidRDefault="0070035B" w:rsidP="00302BAA">
            <w:pPr>
              <w:pStyle w:val="ac"/>
              <w:rPr>
                <w:rtl/>
              </w:rPr>
            </w:pPr>
            <w:r w:rsidRPr="00F649A1">
              <w:rPr>
                <w:rFonts w:hint="cs"/>
                <w:rtl/>
              </w:rPr>
              <w:t>تجربه یا دانش ضمنی</w:t>
            </w:r>
          </w:p>
        </w:tc>
        <w:tc>
          <w:tcPr>
            <w:tcW w:w="2967" w:type="dxa"/>
            <w:vAlign w:val="center"/>
          </w:tcPr>
          <w:p w14:paraId="398A53A7" w14:textId="77777777" w:rsidR="0070035B" w:rsidRPr="00F649A1" w:rsidRDefault="0070035B" w:rsidP="00302BAA">
            <w:pPr>
              <w:pStyle w:val="ac"/>
              <w:rPr>
                <w:rtl/>
              </w:rPr>
            </w:pPr>
            <w:r w:rsidRPr="00F649A1">
              <w:rPr>
                <w:rFonts w:hint="cs"/>
                <w:rtl/>
              </w:rPr>
              <w:t>تجربه‌ی پست‌های مختلف آموزشی</w:t>
            </w:r>
          </w:p>
        </w:tc>
        <w:tc>
          <w:tcPr>
            <w:tcW w:w="3862" w:type="dxa"/>
            <w:vAlign w:val="center"/>
          </w:tcPr>
          <w:p w14:paraId="0AB80EEE" w14:textId="77777777" w:rsidR="0070035B" w:rsidRPr="00F649A1" w:rsidRDefault="0070035B" w:rsidP="00302BAA">
            <w:pPr>
              <w:pStyle w:val="ac"/>
              <w:rPr>
                <w:rtl/>
              </w:rPr>
            </w:pPr>
            <w:r w:rsidRPr="00F649A1">
              <w:rPr>
                <w:rFonts w:hint="cs"/>
                <w:rtl/>
              </w:rPr>
              <w:t>تجربه پست‌های مختلف آموزشی</w:t>
            </w:r>
          </w:p>
        </w:tc>
      </w:tr>
      <w:tr w:rsidR="0070035B" w:rsidRPr="00E64187" w14:paraId="0B264019" w14:textId="77777777" w:rsidTr="008A1899">
        <w:trPr>
          <w:trHeight w:val="413"/>
          <w:jc w:val="center"/>
        </w:trPr>
        <w:tc>
          <w:tcPr>
            <w:tcW w:w="1890" w:type="dxa"/>
            <w:vMerge w:val="restart"/>
            <w:vAlign w:val="center"/>
          </w:tcPr>
          <w:p w14:paraId="67165F1E" w14:textId="77777777" w:rsidR="0070035B" w:rsidRPr="00F649A1" w:rsidRDefault="0070035B" w:rsidP="00302BAA">
            <w:pPr>
              <w:pStyle w:val="ac"/>
              <w:rPr>
                <w:rtl/>
              </w:rPr>
            </w:pPr>
            <w:r w:rsidRPr="00F649A1">
              <w:rPr>
                <w:rFonts w:hint="cs"/>
                <w:rtl/>
              </w:rPr>
              <w:t>دانش صریح</w:t>
            </w:r>
          </w:p>
        </w:tc>
        <w:tc>
          <w:tcPr>
            <w:tcW w:w="2967" w:type="dxa"/>
            <w:vMerge w:val="restart"/>
            <w:vAlign w:val="center"/>
          </w:tcPr>
          <w:p w14:paraId="604BF536" w14:textId="77777777" w:rsidR="0070035B" w:rsidRPr="00F649A1" w:rsidRDefault="0070035B" w:rsidP="00302BAA">
            <w:pPr>
              <w:pStyle w:val="ac"/>
              <w:rPr>
                <w:rtl/>
              </w:rPr>
            </w:pPr>
            <w:r w:rsidRPr="00F649A1">
              <w:rPr>
                <w:rFonts w:hint="cs"/>
                <w:rtl/>
              </w:rPr>
              <w:t>دانش یادگیری و علوم تربیتی</w:t>
            </w:r>
          </w:p>
        </w:tc>
        <w:tc>
          <w:tcPr>
            <w:tcW w:w="3862" w:type="dxa"/>
            <w:vAlign w:val="center"/>
          </w:tcPr>
          <w:p w14:paraId="5D0B075C" w14:textId="77777777" w:rsidR="0070035B" w:rsidRPr="008A1899" w:rsidRDefault="0070035B" w:rsidP="00302BAA">
            <w:pPr>
              <w:pStyle w:val="ac"/>
              <w:rPr>
                <w:rtl/>
              </w:rPr>
            </w:pPr>
            <w:r w:rsidRPr="008A1899">
              <w:rPr>
                <w:rFonts w:hint="cs"/>
                <w:rtl/>
              </w:rPr>
              <w:t>دانش علوم تربیتی</w:t>
            </w:r>
          </w:p>
        </w:tc>
      </w:tr>
      <w:tr w:rsidR="0070035B" w:rsidRPr="00E64187" w14:paraId="72854237" w14:textId="77777777" w:rsidTr="008A1899">
        <w:trPr>
          <w:trHeight w:val="449"/>
          <w:jc w:val="center"/>
        </w:trPr>
        <w:tc>
          <w:tcPr>
            <w:tcW w:w="1890" w:type="dxa"/>
            <w:vMerge/>
            <w:vAlign w:val="center"/>
          </w:tcPr>
          <w:p w14:paraId="5575B33B" w14:textId="77777777" w:rsidR="0070035B" w:rsidRPr="00F649A1" w:rsidRDefault="0070035B" w:rsidP="00302BAA">
            <w:pPr>
              <w:pStyle w:val="ac"/>
              <w:rPr>
                <w:rtl/>
              </w:rPr>
            </w:pPr>
          </w:p>
        </w:tc>
        <w:tc>
          <w:tcPr>
            <w:tcW w:w="2967" w:type="dxa"/>
            <w:vMerge/>
            <w:vAlign w:val="center"/>
          </w:tcPr>
          <w:p w14:paraId="1F69C876" w14:textId="77777777" w:rsidR="0070035B" w:rsidRPr="00F649A1" w:rsidRDefault="0070035B" w:rsidP="00302BAA">
            <w:pPr>
              <w:pStyle w:val="ac"/>
              <w:rPr>
                <w:rtl/>
              </w:rPr>
            </w:pPr>
          </w:p>
        </w:tc>
        <w:tc>
          <w:tcPr>
            <w:tcW w:w="3862" w:type="dxa"/>
            <w:vAlign w:val="center"/>
          </w:tcPr>
          <w:p w14:paraId="383C0B2B" w14:textId="77777777" w:rsidR="0070035B" w:rsidRPr="008A1899" w:rsidRDefault="0070035B" w:rsidP="00302BAA">
            <w:pPr>
              <w:pStyle w:val="ac"/>
              <w:rPr>
                <w:rtl/>
              </w:rPr>
            </w:pPr>
            <w:r w:rsidRPr="008A1899">
              <w:rPr>
                <w:rFonts w:hint="cs"/>
                <w:rtl/>
              </w:rPr>
              <w:t>شناخت نظریات یادگیری</w:t>
            </w:r>
          </w:p>
        </w:tc>
      </w:tr>
      <w:tr w:rsidR="0070035B" w:rsidRPr="00E64187" w14:paraId="00C1E852" w14:textId="77777777" w:rsidTr="008A1899">
        <w:trPr>
          <w:trHeight w:val="440"/>
          <w:jc w:val="center"/>
        </w:trPr>
        <w:tc>
          <w:tcPr>
            <w:tcW w:w="1890" w:type="dxa"/>
            <w:vMerge/>
            <w:vAlign w:val="center"/>
          </w:tcPr>
          <w:p w14:paraId="7D4A30C3" w14:textId="77777777" w:rsidR="0070035B" w:rsidRPr="00F649A1" w:rsidRDefault="0070035B" w:rsidP="00302BAA">
            <w:pPr>
              <w:pStyle w:val="ac"/>
              <w:rPr>
                <w:rtl/>
              </w:rPr>
            </w:pPr>
          </w:p>
        </w:tc>
        <w:tc>
          <w:tcPr>
            <w:tcW w:w="2967" w:type="dxa"/>
            <w:vMerge/>
            <w:vAlign w:val="center"/>
          </w:tcPr>
          <w:p w14:paraId="223DA18D" w14:textId="77777777" w:rsidR="0070035B" w:rsidRPr="00F649A1" w:rsidRDefault="0070035B" w:rsidP="00302BAA">
            <w:pPr>
              <w:pStyle w:val="ac"/>
              <w:rPr>
                <w:rtl/>
              </w:rPr>
            </w:pPr>
          </w:p>
        </w:tc>
        <w:tc>
          <w:tcPr>
            <w:tcW w:w="3862" w:type="dxa"/>
            <w:vAlign w:val="center"/>
          </w:tcPr>
          <w:p w14:paraId="316B69AD" w14:textId="77777777" w:rsidR="0070035B" w:rsidRPr="008A1899" w:rsidRDefault="0070035B" w:rsidP="00302BAA">
            <w:pPr>
              <w:pStyle w:val="ac"/>
              <w:rPr>
                <w:rtl/>
              </w:rPr>
            </w:pPr>
            <w:r w:rsidRPr="008A1899">
              <w:rPr>
                <w:rFonts w:hint="cs"/>
                <w:rtl/>
              </w:rPr>
              <w:t>آشنا با محتوای آموزشی</w:t>
            </w:r>
          </w:p>
        </w:tc>
      </w:tr>
      <w:tr w:rsidR="0070035B" w:rsidRPr="00E64187" w14:paraId="69ECEA0A" w14:textId="77777777" w:rsidTr="008A1899">
        <w:trPr>
          <w:trHeight w:val="449"/>
          <w:jc w:val="center"/>
        </w:trPr>
        <w:tc>
          <w:tcPr>
            <w:tcW w:w="1890" w:type="dxa"/>
            <w:vMerge/>
            <w:vAlign w:val="center"/>
          </w:tcPr>
          <w:p w14:paraId="29FA366E" w14:textId="77777777" w:rsidR="0070035B" w:rsidRPr="00F649A1" w:rsidRDefault="0070035B" w:rsidP="00302BAA">
            <w:pPr>
              <w:pStyle w:val="ac"/>
              <w:rPr>
                <w:rtl/>
              </w:rPr>
            </w:pPr>
          </w:p>
        </w:tc>
        <w:tc>
          <w:tcPr>
            <w:tcW w:w="2967" w:type="dxa"/>
            <w:vMerge w:val="restart"/>
            <w:vAlign w:val="center"/>
          </w:tcPr>
          <w:p w14:paraId="7F06ECFB" w14:textId="77777777" w:rsidR="0070035B" w:rsidRPr="00F649A1" w:rsidRDefault="0070035B" w:rsidP="00302BAA">
            <w:pPr>
              <w:pStyle w:val="ac"/>
              <w:rPr>
                <w:rtl/>
              </w:rPr>
            </w:pPr>
            <w:r w:rsidRPr="00F649A1">
              <w:rPr>
                <w:rFonts w:hint="cs"/>
                <w:rtl/>
              </w:rPr>
              <w:t>دانش طراحی</w:t>
            </w:r>
          </w:p>
        </w:tc>
        <w:tc>
          <w:tcPr>
            <w:tcW w:w="3862" w:type="dxa"/>
            <w:vAlign w:val="center"/>
          </w:tcPr>
          <w:p w14:paraId="47BE486A" w14:textId="77777777" w:rsidR="0070035B" w:rsidRPr="008A1899" w:rsidRDefault="0070035B" w:rsidP="00302BAA">
            <w:pPr>
              <w:pStyle w:val="ac"/>
              <w:rPr>
                <w:rtl/>
              </w:rPr>
            </w:pPr>
            <w:r w:rsidRPr="008A1899">
              <w:rPr>
                <w:rtl/>
              </w:rPr>
              <w:t>آشنا به مبانی و اصول معماری محیط</w:t>
            </w:r>
            <w:r w:rsidRPr="008A1899">
              <w:rPr>
                <w:rFonts w:hint="cs"/>
                <w:rtl/>
              </w:rPr>
              <w:t>‌</w:t>
            </w:r>
            <w:r w:rsidRPr="008A1899">
              <w:rPr>
                <w:rtl/>
              </w:rPr>
              <w:t>های یادگیری</w:t>
            </w:r>
          </w:p>
        </w:tc>
      </w:tr>
      <w:tr w:rsidR="0070035B" w:rsidRPr="00E64187" w14:paraId="71FA7A66" w14:textId="77777777" w:rsidTr="008A1899">
        <w:trPr>
          <w:trHeight w:val="431"/>
          <w:jc w:val="center"/>
        </w:trPr>
        <w:tc>
          <w:tcPr>
            <w:tcW w:w="1890" w:type="dxa"/>
            <w:vMerge/>
            <w:vAlign w:val="center"/>
          </w:tcPr>
          <w:p w14:paraId="40DB722D" w14:textId="77777777" w:rsidR="0070035B" w:rsidRPr="00F649A1" w:rsidRDefault="0070035B" w:rsidP="00302BAA">
            <w:pPr>
              <w:pStyle w:val="ac"/>
              <w:rPr>
                <w:rtl/>
              </w:rPr>
            </w:pPr>
          </w:p>
        </w:tc>
        <w:tc>
          <w:tcPr>
            <w:tcW w:w="2967" w:type="dxa"/>
            <w:vMerge/>
            <w:vAlign w:val="center"/>
          </w:tcPr>
          <w:p w14:paraId="3DB7FB72" w14:textId="77777777" w:rsidR="0070035B" w:rsidRPr="00F649A1" w:rsidRDefault="0070035B" w:rsidP="00302BAA">
            <w:pPr>
              <w:pStyle w:val="ac"/>
              <w:rPr>
                <w:rtl/>
              </w:rPr>
            </w:pPr>
          </w:p>
        </w:tc>
        <w:tc>
          <w:tcPr>
            <w:tcW w:w="3862" w:type="dxa"/>
            <w:vAlign w:val="center"/>
          </w:tcPr>
          <w:p w14:paraId="563608BF" w14:textId="77777777" w:rsidR="0070035B" w:rsidRPr="008A1899" w:rsidRDefault="0070035B" w:rsidP="00302BAA">
            <w:pPr>
              <w:pStyle w:val="ac"/>
            </w:pPr>
            <w:r w:rsidRPr="008A1899">
              <w:rPr>
                <w:rFonts w:hint="cs"/>
                <w:rtl/>
              </w:rPr>
              <w:t>آ</w:t>
            </w:r>
            <w:r w:rsidRPr="008A1899">
              <w:rPr>
                <w:rtl/>
              </w:rPr>
              <w:t>شنا با نظریه</w:t>
            </w:r>
            <w:r w:rsidRPr="008A1899">
              <w:rPr>
                <w:rFonts w:hint="cs"/>
                <w:rtl/>
              </w:rPr>
              <w:t>‌</w:t>
            </w:r>
            <w:r w:rsidRPr="008A1899">
              <w:rPr>
                <w:rtl/>
              </w:rPr>
              <w:t>های طراحی و معماری معاصر</w:t>
            </w:r>
          </w:p>
        </w:tc>
      </w:tr>
      <w:tr w:rsidR="0070035B" w:rsidRPr="00E64187" w14:paraId="2EC384D1" w14:textId="77777777" w:rsidTr="008A1899">
        <w:trPr>
          <w:trHeight w:val="449"/>
          <w:jc w:val="center"/>
        </w:trPr>
        <w:tc>
          <w:tcPr>
            <w:tcW w:w="1890" w:type="dxa"/>
            <w:vMerge/>
            <w:vAlign w:val="center"/>
          </w:tcPr>
          <w:p w14:paraId="3136944A" w14:textId="77777777" w:rsidR="0070035B" w:rsidRPr="00F649A1" w:rsidRDefault="0070035B" w:rsidP="00302BAA">
            <w:pPr>
              <w:pStyle w:val="ac"/>
              <w:rPr>
                <w:rtl/>
              </w:rPr>
            </w:pPr>
          </w:p>
        </w:tc>
        <w:tc>
          <w:tcPr>
            <w:tcW w:w="2967" w:type="dxa"/>
            <w:vMerge/>
            <w:vAlign w:val="center"/>
          </w:tcPr>
          <w:p w14:paraId="15E3B0D4" w14:textId="77777777" w:rsidR="0070035B" w:rsidRPr="00F649A1" w:rsidRDefault="0070035B" w:rsidP="00302BAA">
            <w:pPr>
              <w:pStyle w:val="ac"/>
              <w:rPr>
                <w:rtl/>
              </w:rPr>
            </w:pPr>
          </w:p>
        </w:tc>
        <w:tc>
          <w:tcPr>
            <w:tcW w:w="3862" w:type="dxa"/>
            <w:vAlign w:val="center"/>
          </w:tcPr>
          <w:p w14:paraId="5B03759A" w14:textId="77777777" w:rsidR="0070035B" w:rsidRPr="008A1899" w:rsidRDefault="0070035B" w:rsidP="00302BAA">
            <w:pPr>
              <w:pStyle w:val="ac"/>
              <w:rPr>
                <w:rtl/>
              </w:rPr>
            </w:pPr>
            <w:r w:rsidRPr="008A1899">
              <w:rPr>
                <w:rtl/>
              </w:rPr>
              <w:t>دانش طراحی محیط های یادگیری</w:t>
            </w:r>
          </w:p>
        </w:tc>
      </w:tr>
      <w:tr w:rsidR="0070035B" w:rsidRPr="00E64187" w14:paraId="21CBF648" w14:textId="77777777" w:rsidTr="008A1899">
        <w:trPr>
          <w:trHeight w:val="431"/>
          <w:jc w:val="center"/>
        </w:trPr>
        <w:tc>
          <w:tcPr>
            <w:tcW w:w="1890" w:type="dxa"/>
            <w:vMerge/>
            <w:vAlign w:val="center"/>
          </w:tcPr>
          <w:p w14:paraId="1DCB00AC" w14:textId="77777777" w:rsidR="0070035B" w:rsidRPr="00F649A1" w:rsidRDefault="0070035B" w:rsidP="00302BAA">
            <w:pPr>
              <w:pStyle w:val="ac"/>
              <w:rPr>
                <w:rtl/>
              </w:rPr>
            </w:pPr>
          </w:p>
        </w:tc>
        <w:tc>
          <w:tcPr>
            <w:tcW w:w="2967" w:type="dxa"/>
            <w:vMerge/>
            <w:vAlign w:val="center"/>
          </w:tcPr>
          <w:p w14:paraId="0FE5898C" w14:textId="77777777" w:rsidR="0070035B" w:rsidRPr="00F649A1" w:rsidRDefault="0070035B" w:rsidP="00302BAA">
            <w:pPr>
              <w:pStyle w:val="ac"/>
              <w:rPr>
                <w:rtl/>
              </w:rPr>
            </w:pPr>
          </w:p>
        </w:tc>
        <w:tc>
          <w:tcPr>
            <w:tcW w:w="3862" w:type="dxa"/>
            <w:vAlign w:val="center"/>
          </w:tcPr>
          <w:p w14:paraId="73DA8923" w14:textId="77777777" w:rsidR="0070035B" w:rsidRPr="008A1899" w:rsidRDefault="0070035B" w:rsidP="00302BAA">
            <w:pPr>
              <w:pStyle w:val="ac"/>
              <w:rPr>
                <w:rtl/>
              </w:rPr>
            </w:pPr>
            <w:r w:rsidRPr="008A1899">
              <w:rPr>
                <w:rtl/>
              </w:rPr>
              <w:t>آشنا به ابعاد و زوا</w:t>
            </w:r>
            <w:r w:rsidRPr="008A1899">
              <w:rPr>
                <w:rFonts w:hint="cs"/>
                <w:rtl/>
              </w:rPr>
              <w:t>ی</w:t>
            </w:r>
            <w:r w:rsidRPr="008A1899">
              <w:rPr>
                <w:rFonts w:hint="eastAsia"/>
                <w:rtl/>
              </w:rPr>
              <w:t>ا</w:t>
            </w:r>
            <w:r w:rsidRPr="008A1899">
              <w:rPr>
                <w:rFonts w:hint="cs"/>
                <w:rtl/>
              </w:rPr>
              <w:t>ی</w:t>
            </w:r>
            <w:r w:rsidRPr="008A1899">
              <w:rPr>
                <w:rtl/>
              </w:rPr>
              <w:t xml:space="preserve"> جغراف</w:t>
            </w:r>
            <w:r w:rsidRPr="008A1899">
              <w:rPr>
                <w:rFonts w:hint="cs"/>
                <w:rtl/>
              </w:rPr>
              <w:t>ی</w:t>
            </w:r>
            <w:r w:rsidRPr="008A1899">
              <w:rPr>
                <w:rFonts w:hint="eastAsia"/>
                <w:rtl/>
              </w:rPr>
              <w:t>ا</w:t>
            </w:r>
            <w:r w:rsidRPr="008A1899">
              <w:rPr>
                <w:rFonts w:hint="cs"/>
                <w:rtl/>
              </w:rPr>
              <w:t>یی</w:t>
            </w:r>
            <w:r w:rsidRPr="008A1899">
              <w:rPr>
                <w:rtl/>
              </w:rPr>
              <w:t xml:space="preserve"> مح</w:t>
            </w:r>
            <w:r w:rsidRPr="008A1899">
              <w:rPr>
                <w:rFonts w:hint="cs"/>
                <w:rtl/>
              </w:rPr>
              <w:t>ی</w:t>
            </w:r>
            <w:r w:rsidRPr="008A1899">
              <w:rPr>
                <w:rFonts w:hint="eastAsia"/>
                <w:rtl/>
              </w:rPr>
              <w:t>ط</w:t>
            </w:r>
          </w:p>
        </w:tc>
      </w:tr>
      <w:tr w:rsidR="0070035B" w:rsidRPr="00E64187" w14:paraId="154A419A" w14:textId="77777777" w:rsidTr="008A1899">
        <w:trPr>
          <w:trHeight w:val="449"/>
          <w:jc w:val="center"/>
        </w:trPr>
        <w:tc>
          <w:tcPr>
            <w:tcW w:w="1890" w:type="dxa"/>
            <w:vMerge/>
            <w:vAlign w:val="center"/>
          </w:tcPr>
          <w:p w14:paraId="28B3F7A8" w14:textId="77777777" w:rsidR="0070035B" w:rsidRPr="00F649A1" w:rsidRDefault="0070035B" w:rsidP="00302BAA">
            <w:pPr>
              <w:pStyle w:val="ac"/>
              <w:rPr>
                <w:rtl/>
              </w:rPr>
            </w:pPr>
          </w:p>
        </w:tc>
        <w:tc>
          <w:tcPr>
            <w:tcW w:w="2967" w:type="dxa"/>
            <w:vAlign w:val="center"/>
          </w:tcPr>
          <w:p w14:paraId="1B30B728" w14:textId="77777777" w:rsidR="0070035B" w:rsidRPr="00F649A1" w:rsidRDefault="0070035B" w:rsidP="00302BAA">
            <w:pPr>
              <w:pStyle w:val="ac"/>
              <w:rPr>
                <w:rtl/>
              </w:rPr>
            </w:pPr>
            <w:r w:rsidRPr="00F649A1">
              <w:rPr>
                <w:rFonts w:hint="cs"/>
                <w:rtl/>
              </w:rPr>
              <w:t>دانش مدیریت آموزشی</w:t>
            </w:r>
          </w:p>
        </w:tc>
        <w:tc>
          <w:tcPr>
            <w:tcW w:w="3862" w:type="dxa"/>
            <w:vAlign w:val="center"/>
          </w:tcPr>
          <w:p w14:paraId="36EF4C2E" w14:textId="77777777" w:rsidR="0070035B" w:rsidRPr="008A1899" w:rsidRDefault="0070035B" w:rsidP="00302BAA">
            <w:pPr>
              <w:pStyle w:val="ac"/>
              <w:rPr>
                <w:rtl/>
              </w:rPr>
            </w:pPr>
            <w:r w:rsidRPr="008A1899">
              <w:rPr>
                <w:rtl/>
              </w:rPr>
              <w:t>فارغ التحصیل رشته مدیریت یا رشته های مرتبط</w:t>
            </w:r>
          </w:p>
        </w:tc>
      </w:tr>
      <w:tr w:rsidR="0070035B" w:rsidRPr="00E64187" w14:paraId="1D5ED0F0" w14:textId="77777777" w:rsidTr="008A1899">
        <w:trPr>
          <w:trHeight w:val="431"/>
          <w:jc w:val="center"/>
        </w:trPr>
        <w:tc>
          <w:tcPr>
            <w:tcW w:w="1890" w:type="dxa"/>
            <w:vMerge/>
            <w:vAlign w:val="center"/>
          </w:tcPr>
          <w:p w14:paraId="5CC36FF5" w14:textId="77777777" w:rsidR="0070035B" w:rsidRPr="00F649A1" w:rsidRDefault="0070035B" w:rsidP="00302BAA">
            <w:pPr>
              <w:pStyle w:val="ac"/>
              <w:rPr>
                <w:rtl/>
              </w:rPr>
            </w:pPr>
          </w:p>
        </w:tc>
        <w:tc>
          <w:tcPr>
            <w:tcW w:w="2967" w:type="dxa"/>
            <w:vMerge w:val="restart"/>
            <w:vAlign w:val="center"/>
          </w:tcPr>
          <w:p w14:paraId="50AB00FD" w14:textId="77777777" w:rsidR="0070035B" w:rsidRPr="00F649A1" w:rsidRDefault="0070035B" w:rsidP="00302BAA">
            <w:pPr>
              <w:pStyle w:val="ac"/>
              <w:rPr>
                <w:rtl/>
              </w:rPr>
            </w:pPr>
            <w:r w:rsidRPr="00F649A1">
              <w:rPr>
                <w:rFonts w:hint="cs"/>
                <w:rtl/>
              </w:rPr>
              <w:t>دانش‌های فرارشته‌ای</w:t>
            </w:r>
          </w:p>
        </w:tc>
        <w:tc>
          <w:tcPr>
            <w:tcW w:w="3862" w:type="dxa"/>
            <w:vAlign w:val="center"/>
          </w:tcPr>
          <w:p w14:paraId="4B51D4D5" w14:textId="77777777" w:rsidR="0070035B" w:rsidRPr="008A1899" w:rsidRDefault="0070035B" w:rsidP="00302BAA">
            <w:pPr>
              <w:pStyle w:val="ac"/>
              <w:rPr>
                <w:rtl/>
              </w:rPr>
            </w:pPr>
            <w:r w:rsidRPr="008A1899">
              <w:rPr>
                <w:rFonts w:hint="cs"/>
                <w:rtl/>
              </w:rPr>
              <w:t>روانشناسی</w:t>
            </w:r>
          </w:p>
        </w:tc>
      </w:tr>
      <w:tr w:rsidR="0070035B" w:rsidRPr="00E64187" w14:paraId="6B62C47F" w14:textId="77777777" w:rsidTr="008A1899">
        <w:trPr>
          <w:trHeight w:val="449"/>
          <w:jc w:val="center"/>
        </w:trPr>
        <w:tc>
          <w:tcPr>
            <w:tcW w:w="1890" w:type="dxa"/>
            <w:vMerge/>
            <w:vAlign w:val="center"/>
          </w:tcPr>
          <w:p w14:paraId="59824DB2" w14:textId="77777777" w:rsidR="0070035B" w:rsidRPr="008A1899" w:rsidRDefault="0070035B" w:rsidP="00302BAA">
            <w:pPr>
              <w:pStyle w:val="ac"/>
              <w:rPr>
                <w:rtl/>
              </w:rPr>
            </w:pPr>
          </w:p>
        </w:tc>
        <w:tc>
          <w:tcPr>
            <w:tcW w:w="2967" w:type="dxa"/>
            <w:vMerge/>
            <w:vAlign w:val="center"/>
          </w:tcPr>
          <w:p w14:paraId="76EB7C94" w14:textId="77777777" w:rsidR="0070035B" w:rsidRPr="008A1899" w:rsidRDefault="0070035B" w:rsidP="00302BAA">
            <w:pPr>
              <w:pStyle w:val="ac"/>
              <w:rPr>
                <w:rtl/>
              </w:rPr>
            </w:pPr>
          </w:p>
        </w:tc>
        <w:tc>
          <w:tcPr>
            <w:tcW w:w="3862" w:type="dxa"/>
            <w:vAlign w:val="center"/>
          </w:tcPr>
          <w:p w14:paraId="43172E94" w14:textId="77777777" w:rsidR="0070035B" w:rsidRPr="008A1899" w:rsidRDefault="0070035B" w:rsidP="00302BAA">
            <w:pPr>
              <w:pStyle w:val="ac"/>
              <w:rPr>
                <w:rtl/>
              </w:rPr>
            </w:pPr>
            <w:r w:rsidRPr="008A1899">
              <w:rPr>
                <w:rFonts w:hint="cs"/>
                <w:rtl/>
              </w:rPr>
              <w:t>علوم اجتماعی</w:t>
            </w:r>
          </w:p>
        </w:tc>
      </w:tr>
      <w:tr w:rsidR="0070035B" w:rsidRPr="00E64187" w14:paraId="4D74B0F8" w14:textId="77777777" w:rsidTr="008A1899">
        <w:trPr>
          <w:trHeight w:val="431"/>
          <w:jc w:val="center"/>
        </w:trPr>
        <w:tc>
          <w:tcPr>
            <w:tcW w:w="1890" w:type="dxa"/>
            <w:vMerge/>
            <w:vAlign w:val="center"/>
          </w:tcPr>
          <w:p w14:paraId="47192915" w14:textId="77777777" w:rsidR="0070035B" w:rsidRPr="008A1899" w:rsidRDefault="0070035B" w:rsidP="00302BAA">
            <w:pPr>
              <w:pStyle w:val="ac"/>
              <w:rPr>
                <w:rtl/>
              </w:rPr>
            </w:pPr>
          </w:p>
        </w:tc>
        <w:tc>
          <w:tcPr>
            <w:tcW w:w="2967" w:type="dxa"/>
            <w:vMerge/>
            <w:vAlign w:val="center"/>
          </w:tcPr>
          <w:p w14:paraId="2B49E8AA" w14:textId="77777777" w:rsidR="0070035B" w:rsidRPr="008A1899" w:rsidRDefault="0070035B" w:rsidP="00302BAA">
            <w:pPr>
              <w:pStyle w:val="ac"/>
              <w:rPr>
                <w:rtl/>
              </w:rPr>
            </w:pPr>
          </w:p>
        </w:tc>
        <w:tc>
          <w:tcPr>
            <w:tcW w:w="3862" w:type="dxa"/>
            <w:vAlign w:val="center"/>
          </w:tcPr>
          <w:p w14:paraId="4D6F9A06" w14:textId="77777777" w:rsidR="0070035B" w:rsidRPr="008A1899" w:rsidRDefault="0070035B" w:rsidP="00302BAA">
            <w:pPr>
              <w:pStyle w:val="ac"/>
              <w:rPr>
                <w:rtl/>
              </w:rPr>
            </w:pPr>
            <w:r w:rsidRPr="008A1899">
              <w:rPr>
                <w:rFonts w:hint="cs"/>
                <w:rtl/>
              </w:rPr>
              <w:t>تربیت بدنی</w:t>
            </w:r>
          </w:p>
        </w:tc>
      </w:tr>
      <w:tr w:rsidR="0070035B" w:rsidRPr="00E64187" w14:paraId="2E8DE09E" w14:textId="77777777" w:rsidTr="008A1899">
        <w:trPr>
          <w:trHeight w:val="449"/>
          <w:jc w:val="center"/>
        </w:trPr>
        <w:tc>
          <w:tcPr>
            <w:tcW w:w="1890" w:type="dxa"/>
            <w:vMerge/>
            <w:vAlign w:val="center"/>
          </w:tcPr>
          <w:p w14:paraId="10B5FD4D" w14:textId="77777777" w:rsidR="0070035B" w:rsidRPr="008A1899" w:rsidRDefault="0070035B" w:rsidP="00302BAA">
            <w:pPr>
              <w:pStyle w:val="ac"/>
              <w:rPr>
                <w:rtl/>
              </w:rPr>
            </w:pPr>
          </w:p>
        </w:tc>
        <w:tc>
          <w:tcPr>
            <w:tcW w:w="2967" w:type="dxa"/>
            <w:vMerge/>
            <w:vAlign w:val="center"/>
          </w:tcPr>
          <w:p w14:paraId="30C33955" w14:textId="77777777" w:rsidR="0070035B" w:rsidRPr="008A1899" w:rsidRDefault="0070035B" w:rsidP="00302BAA">
            <w:pPr>
              <w:pStyle w:val="ac"/>
              <w:rPr>
                <w:rtl/>
              </w:rPr>
            </w:pPr>
          </w:p>
        </w:tc>
        <w:tc>
          <w:tcPr>
            <w:tcW w:w="3862" w:type="dxa"/>
            <w:vAlign w:val="center"/>
          </w:tcPr>
          <w:p w14:paraId="4C7B3ADC" w14:textId="77777777" w:rsidR="0070035B" w:rsidRPr="008A1899" w:rsidRDefault="0070035B" w:rsidP="00302BAA">
            <w:pPr>
              <w:pStyle w:val="ac"/>
              <w:rPr>
                <w:rtl/>
              </w:rPr>
            </w:pPr>
            <w:r w:rsidRPr="008A1899">
              <w:rPr>
                <w:rFonts w:hint="cs"/>
                <w:rtl/>
              </w:rPr>
              <w:t>مدیریت تغییر</w:t>
            </w:r>
          </w:p>
        </w:tc>
      </w:tr>
    </w:tbl>
    <w:p w14:paraId="456B2AA6" w14:textId="4AE7AE04" w:rsidR="008A1899" w:rsidRDefault="008A1899">
      <w:pPr>
        <w:pStyle w:val="Caption"/>
      </w:pPr>
      <w:bookmarkStart w:id="204" w:name="_Toc144152835"/>
    </w:p>
    <w:p w14:paraId="4A52F892" w14:textId="77777777" w:rsidR="0070035B" w:rsidRDefault="0070035B" w:rsidP="00EE2530">
      <w:pPr>
        <w:pStyle w:val="1-1-1"/>
        <w:rPr>
          <w:rtl/>
        </w:rPr>
      </w:pPr>
      <w:bookmarkStart w:id="205" w:name="_Toc144767806"/>
      <w:r>
        <w:rPr>
          <w:rFonts w:hint="cs"/>
          <w:rtl/>
        </w:rPr>
        <w:t>شایستگی‌های نگرشی</w:t>
      </w:r>
      <w:bookmarkEnd w:id="204"/>
      <w:bookmarkEnd w:id="205"/>
    </w:p>
    <w:p w14:paraId="6C16DDE4" w14:textId="2916BDBD" w:rsidR="0070035B" w:rsidRDefault="00FC2DA1" w:rsidP="00302BAA">
      <w:pPr>
        <w:pStyle w:val="ac"/>
        <w:rPr>
          <w:rtl/>
        </w:rPr>
      </w:pPr>
      <w:r>
        <w:rPr>
          <w:rtl/>
          <w:lang w:val="fa-IR"/>
        </w:rPr>
        <w:drawing>
          <wp:anchor distT="0" distB="0" distL="114300" distR="114300" simplePos="0" relativeHeight="251643904" behindDoc="0" locked="0" layoutInCell="1" allowOverlap="1" wp14:anchorId="1F61BE85" wp14:editId="7F4C3ADF">
            <wp:simplePos x="0" y="0"/>
            <wp:positionH relativeFrom="column">
              <wp:posOffset>-52705</wp:posOffset>
            </wp:positionH>
            <wp:positionV relativeFrom="paragraph">
              <wp:posOffset>2168525</wp:posOffset>
            </wp:positionV>
            <wp:extent cx="5323840" cy="2804795"/>
            <wp:effectExtent l="0" t="0" r="0" b="0"/>
            <wp:wrapTopAndBottom/>
            <wp:docPr id="208039122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14:sizeRelH relativeFrom="margin">
              <wp14:pctWidth>0</wp14:pctWidth>
            </wp14:sizeRelH>
            <wp14:sizeRelV relativeFrom="margin">
              <wp14:pctHeight>0</wp14:pctHeight>
            </wp14:sizeRelV>
          </wp:anchor>
        </w:drawing>
      </w:r>
      <w:r w:rsidR="0070035B" w:rsidRPr="00F423B5">
        <w:rPr>
          <w:rFonts w:hint="cs"/>
          <w:rtl/>
        </w:rPr>
        <w:t>لاوسون (2001) می‌گوید از میان تمام پروژه‌های معماری که می‌بایست طراحی شوند، هیچ</w:t>
      </w:r>
      <w:r w:rsidR="0070035B">
        <w:rPr>
          <w:rFonts w:hint="cs"/>
          <w:rtl/>
        </w:rPr>
        <w:t>‌</w:t>
      </w:r>
      <w:r w:rsidR="0070035B" w:rsidRPr="00F423B5">
        <w:rPr>
          <w:rFonts w:hint="cs"/>
          <w:rtl/>
        </w:rPr>
        <w:t>یک به اندازۀ طراحی مدرسه نمی‌تواند جذاب و</w:t>
      </w:r>
      <w:r w:rsidR="0070035B" w:rsidRPr="00F423B5">
        <w:rPr>
          <w:rFonts w:hint="cs"/>
          <w:sz w:val="27"/>
          <w:szCs w:val="27"/>
          <w:rtl/>
        </w:rPr>
        <w:t xml:space="preserve"> </w:t>
      </w:r>
      <w:r w:rsidR="0070035B" w:rsidRPr="00F423B5">
        <w:rPr>
          <w:rFonts w:hint="cs"/>
          <w:rtl/>
        </w:rPr>
        <w:t xml:space="preserve">دل‌انگیز باشد چرا که به بسیاری از فعالیت‌های مهم انسانی و آموزش و رشد </w:t>
      </w:r>
      <w:r w:rsidR="0070035B" w:rsidRPr="00DC2066">
        <w:rPr>
          <w:rFonts w:hint="cs"/>
          <w:rtl/>
        </w:rPr>
        <w:t>کودکانمان می‌انجامد</w:t>
      </w:r>
      <w:r w:rsidR="0070035B">
        <w:rPr>
          <w:rFonts w:hint="cs"/>
          <w:rtl/>
        </w:rPr>
        <w:t xml:space="preserve">. </w:t>
      </w:r>
      <w:r w:rsidR="0070035B" w:rsidRPr="00DC2066">
        <w:rPr>
          <w:rFonts w:hint="cs"/>
          <w:rtl/>
        </w:rPr>
        <w:t>این بیان</w:t>
      </w:r>
      <w:r w:rsidR="0070035B">
        <w:rPr>
          <w:rFonts w:hint="cs"/>
          <w:rtl/>
        </w:rPr>
        <w:t xml:space="preserve"> نشان‌دهنده‌ی اهمیت نوع نگرش طراح به محیط است. نگرشی که رشد و یادگیری کودکان را مهم دانسته و به تاثیر فضای کالبدی در فرآیند یادگیری معتقد است. بر اساس یافته‌های این پژوهش، مولفه‌های شایستگی‌های نگرشی در 5 مقوله‌ اصلی و  12 زیرمقوله قرار می‌گیرند. مقوله‌های اصلی عبارتند از تغییرطلبی، تفکر تیمی، باور به رهبری یادگیری، تفکر ارزش‌مدارانه، تفکر پژوهشی.</w:t>
      </w:r>
    </w:p>
    <w:p w14:paraId="7B82500D" w14:textId="77777777" w:rsidR="007A6470" w:rsidRPr="00DC2066" w:rsidRDefault="007A6470" w:rsidP="007A6470">
      <w:pPr>
        <w:pStyle w:val="a0"/>
        <w:ind w:left="1033"/>
        <w:rPr>
          <w:rFonts w:ascii="IRNazanin" w:hAnsi="IRNazanin"/>
          <w:i/>
          <w:iCs/>
          <w:shd w:val="clear" w:color="auto" w:fill="FFFFFF"/>
          <w:lang w:val="fa-IR"/>
        </w:rPr>
      </w:pPr>
      <w:r w:rsidRPr="00BF038D">
        <w:rPr>
          <w:rFonts w:hint="cs"/>
          <w:rtl/>
        </w:rPr>
        <w:t>شایستگی‌های</w:t>
      </w:r>
      <w:r w:rsidRPr="00DC2066">
        <w:rPr>
          <w:rFonts w:hint="cs"/>
          <w:rtl/>
        </w:rPr>
        <w:t xml:space="preserve"> نگرشی مدیر آموزشی به‌مثابه طراح محیط کالبدی یادگیری</w:t>
      </w:r>
    </w:p>
    <w:p w14:paraId="444B6066" w14:textId="77777777" w:rsidR="0070035B" w:rsidRDefault="0070035B" w:rsidP="004E07A2">
      <w:pPr>
        <w:pStyle w:val="1-1-1-1"/>
        <w:rPr>
          <w:rtl/>
        </w:rPr>
      </w:pPr>
      <w:bookmarkStart w:id="206" w:name="_Toc144152836"/>
      <w:r w:rsidRPr="00E16115">
        <w:rPr>
          <w:rFonts w:hint="cs"/>
          <w:rtl/>
        </w:rPr>
        <w:t>تغییرطلبی</w:t>
      </w:r>
      <w:bookmarkEnd w:id="206"/>
    </w:p>
    <w:p w14:paraId="1ABE0A8A" w14:textId="77777777" w:rsidR="0070035B" w:rsidRDefault="0070035B" w:rsidP="00302BAA">
      <w:pPr>
        <w:pStyle w:val="ac"/>
        <w:rPr>
          <w:rtl/>
        </w:rPr>
      </w:pPr>
      <w:r>
        <w:rPr>
          <w:rFonts w:hint="cs"/>
          <w:rtl/>
        </w:rPr>
        <w:t>کامل‌نیا (1386) می‌گوید پرداختن به طراحی الگوهای مدارس نوین، پیامد و نشات گرفته  از  پذیرش اندیشه‌های آموزشی این مدارس است، لذا طراحی در این زمینه نقش تعیین‌کننده‌ای را دارا نیست و در صورت قبول اندیشه‌های آموزشی و یادگیری است که طرح معماری یک مدرسه می‌تواند در جریان یادگیری موثر باشد.</w:t>
      </w:r>
    </w:p>
    <w:p w14:paraId="07A70FAD" w14:textId="77777777" w:rsidR="0070035B" w:rsidRDefault="0070035B" w:rsidP="00302BAA">
      <w:pPr>
        <w:pStyle w:val="ac"/>
        <w:rPr>
          <w:rtl/>
        </w:rPr>
      </w:pPr>
      <w:r>
        <w:rPr>
          <w:rFonts w:hint="cs"/>
          <w:rtl/>
        </w:rPr>
        <w:t>در همین راستا یکی از مولفه‌های مهم و تاثیرگذار بر عملکرد مدیرانی که خود را به‌عنوان طراح فضای کالبدی یادگیری می‌دانستند باورداشتن به عدم کارایی آموزش سنتی و لزوم خارج شدن از قالب‌های خشک آن و چهارچوب‌های رایج است. این مدیران خواهان تغییر در وضعیت کنونی فضاهای آموزشی بودند.</w:t>
      </w:r>
    </w:p>
    <w:p w14:paraId="1EC97778" w14:textId="00B4CFCF" w:rsidR="0070035B" w:rsidRPr="007A6470" w:rsidRDefault="0070035B" w:rsidP="00FC2DA1">
      <w:pPr>
        <w:ind w:left="630" w:right="810"/>
        <w:jc w:val="both"/>
        <w:rPr>
          <w:rFonts w:cs="Calibri"/>
          <w:b/>
          <w:bCs/>
          <w:rtl/>
        </w:rPr>
      </w:pPr>
      <w:r w:rsidRPr="004803A4">
        <w:rPr>
          <w:rFonts w:cs="B Nazanin" w:hint="cs"/>
          <w:b/>
          <w:bCs/>
          <w:rtl/>
        </w:rPr>
        <w:t xml:space="preserve">کد5: </w:t>
      </w:r>
      <w:r w:rsidR="007A6470">
        <w:rPr>
          <w:rFonts w:cs="Calibri" w:hint="cs"/>
          <w:b/>
          <w:bCs/>
          <w:rtl/>
        </w:rPr>
        <w:t>"</w:t>
      </w:r>
      <w:r w:rsidRPr="004803A4">
        <w:rPr>
          <w:rFonts w:cs="B Nazanin"/>
          <w:b/>
          <w:bCs/>
          <w:rtl/>
        </w:rPr>
        <w:t>اصلا دوست ندارم در روش</w:t>
      </w:r>
      <w:r w:rsidRPr="004803A4">
        <w:rPr>
          <w:rFonts w:cs="B Nazanin" w:hint="cs"/>
          <w:b/>
          <w:bCs/>
          <w:rtl/>
        </w:rPr>
        <w:t>‌</w:t>
      </w:r>
      <w:r w:rsidRPr="004803A4">
        <w:rPr>
          <w:rFonts w:cs="B Nazanin"/>
          <w:b/>
          <w:bCs/>
          <w:rtl/>
        </w:rPr>
        <w:t>های سنتی بمونم. حتی در روش</w:t>
      </w:r>
      <w:r w:rsidRPr="004803A4">
        <w:rPr>
          <w:rFonts w:cs="B Nazanin" w:hint="cs"/>
          <w:b/>
          <w:bCs/>
          <w:rtl/>
        </w:rPr>
        <w:t>‌</w:t>
      </w:r>
      <w:r w:rsidRPr="004803A4">
        <w:rPr>
          <w:rFonts w:cs="B Nazanin"/>
          <w:b/>
          <w:bCs/>
          <w:rtl/>
        </w:rPr>
        <w:t>های نوین بمونم. نوین تر. روزمرگی رو دوست ندارم. اینکه من امروز بیام صبح بچه ریاضی علوم فارسی، فرداش اجتماعی ورزش هنر. این رو دوست ندارم. ورزش باید ورزش باشه یه فرقی با ورزش جلسه ی قبلش داشته باشه.</w:t>
      </w:r>
      <w:r w:rsidR="007A6470">
        <w:rPr>
          <w:rFonts w:cs="Calibri" w:hint="cs"/>
          <w:b/>
          <w:bCs/>
          <w:rtl/>
        </w:rPr>
        <w:t>"</w:t>
      </w:r>
    </w:p>
    <w:p w14:paraId="039C5DD4" w14:textId="71DA6C43" w:rsidR="0070035B" w:rsidRPr="007A6470" w:rsidRDefault="0070035B" w:rsidP="00FC2DA1">
      <w:pPr>
        <w:ind w:left="630" w:right="810"/>
        <w:jc w:val="both"/>
        <w:rPr>
          <w:rFonts w:cs="Calibri"/>
          <w:b/>
          <w:bCs/>
          <w:rtl/>
        </w:rPr>
      </w:pPr>
      <w:r w:rsidRPr="004803A4">
        <w:rPr>
          <w:rFonts w:cs="B Nazanin" w:hint="cs"/>
          <w:b/>
          <w:bCs/>
          <w:rtl/>
        </w:rPr>
        <w:t xml:space="preserve">کد 12: </w:t>
      </w:r>
      <w:r w:rsidR="007A6470">
        <w:rPr>
          <w:rFonts w:cs="Calibri" w:hint="cs"/>
          <w:b/>
          <w:bCs/>
          <w:rtl/>
        </w:rPr>
        <w:t>"</w:t>
      </w:r>
      <w:r w:rsidRPr="004803A4">
        <w:rPr>
          <w:rFonts w:cs="B Nazanin" w:hint="eastAsia"/>
          <w:b/>
          <w:bCs/>
          <w:rtl/>
        </w:rPr>
        <w:t>در</w:t>
      </w:r>
      <w:r w:rsidRPr="004803A4">
        <w:rPr>
          <w:rFonts w:cs="B Nazanin"/>
          <w:b/>
          <w:bCs/>
          <w:rtl/>
        </w:rPr>
        <w:t xml:space="preserve"> </w:t>
      </w:r>
      <w:r w:rsidRPr="004803A4">
        <w:rPr>
          <w:rFonts w:cs="B Nazanin" w:hint="cs"/>
          <w:b/>
          <w:bCs/>
          <w:rtl/>
        </w:rPr>
        <w:t>ی</w:t>
      </w:r>
      <w:r w:rsidRPr="004803A4">
        <w:rPr>
          <w:rFonts w:cs="B Nazanin" w:hint="eastAsia"/>
          <w:b/>
          <w:bCs/>
          <w:rtl/>
        </w:rPr>
        <w:t>ادگ</w:t>
      </w:r>
      <w:r w:rsidRPr="004803A4">
        <w:rPr>
          <w:rFonts w:cs="B Nazanin" w:hint="cs"/>
          <w:b/>
          <w:bCs/>
          <w:rtl/>
        </w:rPr>
        <w:t>ی</w:t>
      </w:r>
      <w:r w:rsidRPr="004803A4">
        <w:rPr>
          <w:rFonts w:cs="B Nazanin" w:hint="eastAsia"/>
          <w:b/>
          <w:bCs/>
          <w:rtl/>
        </w:rPr>
        <w:t>ر</w:t>
      </w:r>
      <w:r w:rsidRPr="004803A4">
        <w:rPr>
          <w:rFonts w:cs="B Nazanin" w:hint="cs"/>
          <w:b/>
          <w:bCs/>
          <w:rtl/>
        </w:rPr>
        <w:t>ی</w:t>
      </w:r>
      <w:r w:rsidRPr="004803A4">
        <w:rPr>
          <w:rFonts w:cs="B Nazanin" w:hint="eastAsia"/>
          <w:b/>
          <w:bCs/>
          <w:rtl/>
        </w:rPr>
        <w:t>،</w:t>
      </w:r>
      <w:r w:rsidRPr="004803A4">
        <w:rPr>
          <w:rFonts w:cs="B Nazanin"/>
          <w:b/>
          <w:bCs/>
          <w:rtl/>
        </w:rPr>
        <w:t xml:space="preserve"> </w:t>
      </w:r>
      <w:r w:rsidRPr="004803A4">
        <w:rPr>
          <w:rFonts w:cs="B Nazanin" w:hint="eastAsia"/>
          <w:b/>
          <w:bCs/>
          <w:rtl/>
        </w:rPr>
        <w:t>بچه</w:t>
      </w:r>
      <w:r w:rsidRPr="004803A4">
        <w:rPr>
          <w:rFonts w:cs="B Nazanin"/>
          <w:b/>
          <w:bCs/>
          <w:rtl/>
        </w:rPr>
        <w:softHyphen/>
      </w:r>
      <w:r w:rsidRPr="004803A4">
        <w:rPr>
          <w:rFonts w:cs="B Nazanin" w:hint="eastAsia"/>
          <w:b/>
          <w:bCs/>
          <w:rtl/>
        </w:rPr>
        <w:t>ها</w:t>
      </w:r>
      <w:r w:rsidRPr="004803A4">
        <w:rPr>
          <w:rFonts w:cs="B Nazanin"/>
          <w:b/>
          <w:bCs/>
          <w:rtl/>
        </w:rPr>
        <w:t xml:space="preserve"> </w:t>
      </w:r>
      <w:r w:rsidRPr="004803A4">
        <w:rPr>
          <w:rFonts w:cs="B Nazanin" w:hint="eastAsia"/>
          <w:b/>
          <w:bCs/>
          <w:rtl/>
        </w:rPr>
        <w:t>اگه</w:t>
      </w:r>
      <w:r w:rsidRPr="004803A4">
        <w:rPr>
          <w:rFonts w:cs="B Nazanin"/>
          <w:b/>
          <w:bCs/>
          <w:rtl/>
        </w:rPr>
        <w:t xml:space="preserve"> </w:t>
      </w:r>
      <w:r w:rsidRPr="004803A4">
        <w:rPr>
          <w:rFonts w:cs="B Nazanin" w:hint="eastAsia"/>
          <w:b/>
          <w:bCs/>
          <w:rtl/>
        </w:rPr>
        <w:t>تو</w:t>
      </w:r>
      <w:r w:rsidRPr="004803A4">
        <w:rPr>
          <w:rFonts w:cs="B Nazanin"/>
          <w:b/>
          <w:bCs/>
          <w:rtl/>
        </w:rPr>
        <w:t xml:space="preserve"> </w:t>
      </w:r>
      <w:r w:rsidRPr="004803A4">
        <w:rPr>
          <w:rFonts w:cs="B Nazanin" w:hint="eastAsia"/>
          <w:b/>
          <w:bCs/>
          <w:rtl/>
        </w:rPr>
        <w:t>قالب</w:t>
      </w:r>
      <w:r w:rsidRPr="004803A4">
        <w:rPr>
          <w:rFonts w:cs="B Nazanin"/>
          <w:b/>
          <w:bCs/>
          <w:rtl/>
        </w:rPr>
        <w:softHyphen/>
      </w:r>
      <w:r w:rsidRPr="004803A4">
        <w:rPr>
          <w:rFonts w:cs="B Nazanin" w:hint="eastAsia"/>
          <w:b/>
          <w:bCs/>
          <w:rtl/>
        </w:rPr>
        <w:t>ها</w:t>
      </w:r>
      <w:r w:rsidRPr="004803A4">
        <w:rPr>
          <w:rFonts w:cs="B Nazanin" w:hint="cs"/>
          <w:b/>
          <w:bCs/>
          <w:rtl/>
        </w:rPr>
        <w:t>ی</w:t>
      </w:r>
      <w:r w:rsidRPr="004803A4">
        <w:rPr>
          <w:rFonts w:cs="B Nazanin"/>
          <w:b/>
          <w:bCs/>
          <w:rtl/>
        </w:rPr>
        <w:t xml:space="preserve"> </w:t>
      </w:r>
      <w:r w:rsidRPr="004803A4">
        <w:rPr>
          <w:rFonts w:cs="B Nazanin" w:hint="eastAsia"/>
          <w:b/>
          <w:bCs/>
          <w:rtl/>
        </w:rPr>
        <w:t>سنت</w:t>
      </w:r>
      <w:r w:rsidRPr="004803A4">
        <w:rPr>
          <w:rFonts w:cs="B Nazanin" w:hint="cs"/>
          <w:b/>
          <w:bCs/>
          <w:rtl/>
        </w:rPr>
        <w:t>ی</w:t>
      </w:r>
      <w:r w:rsidRPr="004803A4">
        <w:rPr>
          <w:rFonts w:cs="B Nazanin"/>
          <w:b/>
          <w:bCs/>
          <w:rtl/>
        </w:rPr>
        <w:t xml:space="preserve"> </w:t>
      </w:r>
      <w:r w:rsidRPr="004803A4">
        <w:rPr>
          <w:rFonts w:cs="B Nazanin" w:hint="eastAsia"/>
          <w:b/>
          <w:bCs/>
          <w:rtl/>
        </w:rPr>
        <w:t>قرار</w:t>
      </w:r>
      <w:r w:rsidRPr="004803A4">
        <w:rPr>
          <w:rFonts w:cs="B Nazanin"/>
          <w:b/>
          <w:bCs/>
          <w:rtl/>
        </w:rPr>
        <w:t xml:space="preserve"> </w:t>
      </w:r>
      <w:r w:rsidRPr="004803A4">
        <w:rPr>
          <w:rFonts w:cs="B Nazanin" w:hint="eastAsia"/>
          <w:b/>
          <w:bCs/>
          <w:rtl/>
        </w:rPr>
        <w:t>بگ</w:t>
      </w:r>
      <w:r w:rsidRPr="004803A4">
        <w:rPr>
          <w:rFonts w:cs="B Nazanin" w:hint="cs"/>
          <w:b/>
          <w:bCs/>
          <w:rtl/>
        </w:rPr>
        <w:t>ی</w:t>
      </w:r>
      <w:r w:rsidRPr="004803A4">
        <w:rPr>
          <w:rFonts w:cs="B Nazanin" w:hint="eastAsia"/>
          <w:b/>
          <w:bCs/>
          <w:rtl/>
        </w:rPr>
        <w:t>رن،</w:t>
      </w:r>
      <w:r w:rsidRPr="004803A4">
        <w:rPr>
          <w:rFonts w:cs="B Nazanin"/>
          <w:b/>
          <w:bCs/>
          <w:rtl/>
        </w:rPr>
        <w:t xml:space="preserve"> </w:t>
      </w:r>
      <w:r w:rsidRPr="004803A4">
        <w:rPr>
          <w:rFonts w:cs="B Nazanin" w:hint="eastAsia"/>
          <w:b/>
          <w:bCs/>
          <w:rtl/>
        </w:rPr>
        <w:t>مثل</w:t>
      </w:r>
      <w:r w:rsidRPr="004803A4">
        <w:rPr>
          <w:rFonts w:cs="B Nazanin"/>
          <w:b/>
          <w:bCs/>
          <w:rtl/>
        </w:rPr>
        <w:t xml:space="preserve"> </w:t>
      </w:r>
      <w:r w:rsidRPr="004803A4">
        <w:rPr>
          <w:rFonts w:cs="B Nazanin" w:hint="eastAsia"/>
          <w:b/>
          <w:bCs/>
          <w:rtl/>
        </w:rPr>
        <w:t>وقت</w:t>
      </w:r>
      <w:r w:rsidRPr="004803A4">
        <w:rPr>
          <w:rFonts w:cs="B Nazanin"/>
          <w:b/>
          <w:bCs/>
          <w:rtl/>
        </w:rPr>
        <w:softHyphen/>
      </w:r>
      <w:r w:rsidRPr="004803A4">
        <w:rPr>
          <w:rFonts w:cs="B Nazanin" w:hint="eastAsia"/>
          <w:b/>
          <w:bCs/>
          <w:rtl/>
        </w:rPr>
        <w:t>ها</w:t>
      </w:r>
      <w:r w:rsidRPr="004803A4">
        <w:rPr>
          <w:rFonts w:cs="B Nazanin" w:hint="cs"/>
          <w:b/>
          <w:bCs/>
          <w:rtl/>
        </w:rPr>
        <w:t>یی</w:t>
      </w:r>
      <w:r w:rsidRPr="004803A4">
        <w:rPr>
          <w:rFonts w:cs="B Nazanin"/>
          <w:b/>
          <w:bCs/>
          <w:rtl/>
        </w:rPr>
        <w:t xml:space="preserve"> </w:t>
      </w:r>
      <w:r w:rsidRPr="004803A4">
        <w:rPr>
          <w:rFonts w:cs="B Nazanin" w:hint="eastAsia"/>
          <w:b/>
          <w:bCs/>
          <w:rtl/>
        </w:rPr>
        <w:t>که</w:t>
      </w:r>
      <w:r w:rsidRPr="004803A4">
        <w:rPr>
          <w:rFonts w:cs="B Nazanin"/>
          <w:b/>
          <w:bCs/>
          <w:rtl/>
        </w:rPr>
        <w:t xml:space="preserve"> </w:t>
      </w:r>
      <w:r w:rsidRPr="004803A4">
        <w:rPr>
          <w:rFonts w:cs="B Nazanin" w:hint="eastAsia"/>
          <w:b/>
          <w:bCs/>
          <w:rtl/>
        </w:rPr>
        <w:t>سر</w:t>
      </w:r>
      <w:r w:rsidRPr="004803A4">
        <w:rPr>
          <w:rFonts w:cs="B Nazanin"/>
          <w:b/>
          <w:bCs/>
          <w:rtl/>
        </w:rPr>
        <w:t xml:space="preserve"> </w:t>
      </w:r>
      <w:r w:rsidRPr="004803A4">
        <w:rPr>
          <w:rFonts w:cs="B Nazanin" w:hint="eastAsia"/>
          <w:b/>
          <w:bCs/>
          <w:rtl/>
        </w:rPr>
        <w:t>کلاس</w:t>
      </w:r>
      <w:r w:rsidRPr="004803A4">
        <w:rPr>
          <w:rFonts w:cs="B Nazanin"/>
          <w:b/>
          <w:bCs/>
          <w:rtl/>
        </w:rPr>
        <w:t xml:space="preserve"> </w:t>
      </w:r>
      <w:r w:rsidRPr="004803A4">
        <w:rPr>
          <w:rFonts w:cs="B Nazanin" w:hint="eastAsia"/>
          <w:b/>
          <w:bCs/>
          <w:rtl/>
        </w:rPr>
        <w:t>نشستن،</w:t>
      </w:r>
      <w:r w:rsidRPr="004803A4">
        <w:rPr>
          <w:rFonts w:cs="B Nazanin"/>
          <w:b/>
          <w:bCs/>
          <w:rtl/>
        </w:rPr>
        <w:t xml:space="preserve"> </w:t>
      </w:r>
      <w:r w:rsidRPr="004803A4">
        <w:rPr>
          <w:rFonts w:cs="B Nazanin" w:hint="eastAsia"/>
          <w:b/>
          <w:bCs/>
          <w:rtl/>
        </w:rPr>
        <w:t>وقت</w:t>
      </w:r>
      <w:r w:rsidRPr="004803A4">
        <w:rPr>
          <w:rFonts w:cs="B Nazanin" w:hint="cs"/>
          <w:b/>
          <w:bCs/>
          <w:rtl/>
        </w:rPr>
        <w:t>ی</w:t>
      </w:r>
      <w:r w:rsidRPr="004803A4">
        <w:rPr>
          <w:rFonts w:cs="B Nazanin"/>
          <w:b/>
          <w:bCs/>
          <w:rtl/>
        </w:rPr>
        <w:t xml:space="preserve"> </w:t>
      </w:r>
      <w:r w:rsidRPr="004803A4">
        <w:rPr>
          <w:rFonts w:cs="B Nazanin" w:hint="eastAsia"/>
          <w:b/>
          <w:bCs/>
          <w:rtl/>
        </w:rPr>
        <w:t>پشت</w:t>
      </w:r>
      <w:r w:rsidRPr="004803A4">
        <w:rPr>
          <w:rFonts w:cs="B Nazanin"/>
          <w:b/>
          <w:bCs/>
          <w:rtl/>
        </w:rPr>
        <w:t xml:space="preserve"> </w:t>
      </w:r>
      <w:r w:rsidRPr="004803A4">
        <w:rPr>
          <w:rFonts w:cs="B Nazanin" w:hint="eastAsia"/>
          <w:b/>
          <w:bCs/>
          <w:rtl/>
        </w:rPr>
        <w:t>ن</w:t>
      </w:r>
      <w:r w:rsidRPr="004803A4">
        <w:rPr>
          <w:rFonts w:cs="B Nazanin" w:hint="cs"/>
          <w:b/>
          <w:bCs/>
          <w:rtl/>
        </w:rPr>
        <w:t>ی</w:t>
      </w:r>
      <w:r w:rsidRPr="004803A4">
        <w:rPr>
          <w:rFonts w:cs="B Nazanin" w:hint="eastAsia"/>
          <w:b/>
          <w:bCs/>
          <w:rtl/>
        </w:rPr>
        <w:t>مکت</w:t>
      </w:r>
      <w:r w:rsidRPr="004803A4">
        <w:rPr>
          <w:rFonts w:cs="B Nazanin"/>
          <w:b/>
          <w:bCs/>
          <w:rtl/>
        </w:rPr>
        <w:softHyphen/>
      </w:r>
      <w:r w:rsidRPr="004803A4">
        <w:rPr>
          <w:rFonts w:cs="B Nazanin" w:hint="eastAsia"/>
          <w:b/>
          <w:bCs/>
          <w:rtl/>
        </w:rPr>
        <w:t>ها</w:t>
      </w:r>
      <w:r w:rsidRPr="004803A4">
        <w:rPr>
          <w:rFonts w:cs="B Nazanin" w:hint="cs"/>
          <w:b/>
          <w:bCs/>
          <w:rtl/>
        </w:rPr>
        <w:t>ی</w:t>
      </w:r>
      <w:r w:rsidRPr="004803A4">
        <w:rPr>
          <w:rFonts w:cs="B Nazanin"/>
          <w:b/>
          <w:bCs/>
          <w:rtl/>
        </w:rPr>
        <w:t xml:space="preserve"> </w:t>
      </w:r>
      <w:r w:rsidRPr="004803A4">
        <w:rPr>
          <w:rFonts w:cs="B Nazanin" w:hint="eastAsia"/>
          <w:b/>
          <w:bCs/>
          <w:rtl/>
        </w:rPr>
        <w:t>تکرار</w:t>
      </w:r>
      <w:r w:rsidRPr="004803A4">
        <w:rPr>
          <w:rFonts w:cs="B Nazanin" w:hint="cs"/>
          <w:b/>
          <w:bCs/>
          <w:rtl/>
        </w:rPr>
        <w:t>ی</w:t>
      </w:r>
      <w:r w:rsidRPr="004803A4">
        <w:rPr>
          <w:rFonts w:cs="B Nazanin"/>
          <w:b/>
          <w:bCs/>
          <w:rtl/>
        </w:rPr>
        <w:t xml:space="preserve"> </w:t>
      </w:r>
      <w:r w:rsidRPr="004803A4">
        <w:rPr>
          <w:rFonts w:cs="B Nazanin" w:hint="eastAsia"/>
          <w:b/>
          <w:bCs/>
          <w:rtl/>
        </w:rPr>
        <w:t>هر</w:t>
      </w:r>
      <w:r w:rsidRPr="004803A4">
        <w:rPr>
          <w:rFonts w:cs="B Nazanin"/>
          <w:b/>
          <w:bCs/>
          <w:rtl/>
        </w:rPr>
        <w:t xml:space="preserve"> </w:t>
      </w:r>
      <w:r w:rsidRPr="004803A4">
        <w:rPr>
          <w:rFonts w:cs="B Nazanin" w:hint="eastAsia"/>
          <w:b/>
          <w:bCs/>
          <w:rtl/>
        </w:rPr>
        <w:t>روز</w:t>
      </w:r>
      <w:r w:rsidRPr="004803A4">
        <w:rPr>
          <w:rFonts w:cs="B Nazanin"/>
          <w:b/>
          <w:bCs/>
          <w:rtl/>
        </w:rPr>
        <w:t xml:space="preserve"> </w:t>
      </w:r>
      <w:r w:rsidRPr="004803A4">
        <w:rPr>
          <w:rFonts w:cs="B Nazanin" w:hint="eastAsia"/>
          <w:b/>
          <w:bCs/>
          <w:rtl/>
        </w:rPr>
        <w:t>و</w:t>
      </w:r>
      <w:r w:rsidRPr="004803A4">
        <w:rPr>
          <w:rFonts w:cs="B Nazanin"/>
          <w:b/>
          <w:bCs/>
          <w:rtl/>
        </w:rPr>
        <w:t xml:space="preserve"> </w:t>
      </w:r>
      <w:r w:rsidRPr="004803A4">
        <w:rPr>
          <w:rFonts w:cs="B Nazanin" w:hint="eastAsia"/>
          <w:b/>
          <w:bCs/>
          <w:rtl/>
        </w:rPr>
        <w:t>بدون</w:t>
      </w:r>
      <w:r w:rsidRPr="004803A4">
        <w:rPr>
          <w:rFonts w:cs="B Nazanin"/>
          <w:b/>
          <w:bCs/>
          <w:rtl/>
        </w:rPr>
        <w:t xml:space="preserve"> </w:t>
      </w:r>
      <w:r w:rsidRPr="004803A4">
        <w:rPr>
          <w:rFonts w:cs="B Nazanin" w:hint="eastAsia"/>
          <w:b/>
          <w:bCs/>
          <w:rtl/>
        </w:rPr>
        <w:t>ابزار</w:t>
      </w:r>
      <w:r w:rsidRPr="004803A4">
        <w:rPr>
          <w:rFonts w:cs="B Nazanin"/>
          <w:b/>
          <w:bCs/>
          <w:rtl/>
        </w:rPr>
        <w:t xml:space="preserve"> </w:t>
      </w:r>
      <w:r w:rsidRPr="004803A4">
        <w:rPr>
          <w:rFonts w:cs="B Nazanin" w:hint="eastAsia"/>
          <w:b/>
          <w:bCs/>
          <w:rtl/>
        </w:rPr>
        <w:t>نشستن،</w:t>
      </w:r>
      <w:r w:rsidRPr="004803A4">
        <w:rPr>
          <w:rFonts w:cs="B Nazanin"/>
          <w:b/>
          <w:bCs/>
          <w:rtl/>
        </w:rPr>
        <w:t xml:space="preserve"> </w:t>
      </w:r>
      <w:r w:rsidRPr="004803A4">
        <w:rPr>
          <w:rFonts w:cs="B Nazanin" w:hint="cs"/>
          <w:b/>
          <w:bCs/>
          <w:rtl/>
        </w:rPr>
        <w:t>ی</w:t>
      </w:r>
      <w:r w:rsidRPr="004803A4">
        <w:rPr>
          <w:rFonts w:cs="B Nazanin" w:hint="eastAsia"/>
          <w:b/>
          <w:bCs/>
          <w:rtl/>
        </w:rPr>
        <w:t>ادگ</w:t>
      </w:r>
      <w:r w:rsidRPr="004803A4">
        <w:rPr>
          <w:rFonts w:cs="B Nazanin" w:hint="cs"/>
          <w:b/>
          <w:bCs/>
          <w:rtl/>
        </w:rPr>
        <w:t>ی</w:t>
      </w:r>
      <w:r w:rsidRPr="004803A4">
        <w:rPr>
          <w:rFonts w:cs="B Nazanin" w:hint="eastAsia"/>
          <w:b/>
          <w:bCs/>
          <w:rtl/>
        </w:rPr>
        <w:t>ر</w:t>
      </w:r>
      <w:r w:rsidRPr="004803A4">
        <w:rPr>
          <w:rFonts w:cs="B Nazanin" w:hint="cs"/>
          <w:b/>
          <w:bCs/>
          <w:rtl/>
        </w:rPr>
        <w:t>ی</w:t>
      </w:r>
      <w:r w:rsidRPr="004803A4">
        <w:rPr>
          <w:rFonts w:cs="B Nazanin"/>
          <w:b/>
          <w:bCs/>
          <w:rtl/>
        </w:rPr>
        <w:t xml:space="preserve"> </w:t>
      </w:r>
      <w:r w:rsidRPr="004803A4">
        <w:rPr>
          <w:rFonts w:cs="B Nazanin" w:hint="eastAsia"/>
          <w:b/>
          <w:bCs/>
          <w:rtl/>
        </w:rPr>
        <w:t>خ</w:t>
      </w:r>
      <w:r w:rsidRPr="004803A4">
        <w:rPr>
          <w:rFonts w:cs="B Nazanin" w:hint="cs"/>
          <w:b/>
          <w:bCs/>
          <w:rtl/>
        </w:rPr>
        <w:t>ی</w:t>
      </w:r>
      <w:r w:rsidRPr="004803A4">
        <w:rPr>
          <w:rFonts w:cs="B Nazanin" w:hint="eastAsia"/>
          <w:b/>
          <w:bCs/>
          <w:rtl/>
        </w:rPr>
        <w:t>ل</w:t>
      </w:r>
      <w:r w:rsidRPr="004803A4">
        <w:rPr>
          <w:rFonts w:cs="B Nazanin" w:hint="cs"/>
          <w:b/>
          <w:bCs/>
          <w:rtl/>
        </w:rPr>
        <w:t>ی</w:t>
      </w:r>
      <w:r w:rsidRPr="004803A4">
        <w:rPr>
          <w:rFonts w:cs="B Nazanin"/>
          <w:b/>
          <w:bCs/>
          <w:rtl/>
        </w:rPr>
        <w:t xml:space="preserve"> </w:t>
      </w:r>
      <w:r w:rsidRPr="004803A4">
        <w:rPr>
          <w:rFonts w:cs="B Nazanin" w:hint="eastAsia"/>
          <w:b/>
          <w:bCs/>
          <w:rtl/>
        </w:rPr>
        <w:t>کم</w:t>
      </w:r>
      <w:r w:rsidRPr="004803A4">
        <w:rPr>
          <w:rFonts w:cs="B Nazanin"/>
          <w:b/>
          <w:bCs/>
          <w:rtl/>
        </w:rPr>
        <w:softHyphen/>
      </w:r>
      <w:r w:rsidRPr="004803A4">
        <w:rPr>
          <w:rFonts w:cs="B Nazanin" w:hint="eastAsia"/>
          <w:b/>
          <w:bCs/>
          <w:rtl/>
        </w:rPr>
        <w:t>تر</w:t>
      </w:r>
      <w:r w:rsidRPr="004803A4">
        <w:rPr>
          <w:rFonts w:cs="B Nazanin"/>
          <w:b/>
          <w:bCs/>
          <w:rtl/>
        </w:rPr>
        <w:t xml:space="preserve"> </w:t>
      </w:r>
      <w:r w:rsidRPr="004803A4">
        <w:rPr>
          <w:rFonts w:cs="B Nazanin" w:hint="eastAsia"/>
          <w:b/>
          <w:bCs/>
          <w:rtl/>
        </w:rPr>
        <w:t>اتفاق</w:t>
      </w:r>
      <w:r w:rsidRPr="004803A4">
        <w:rPr>
          <w:rFonts w:cs="B Nazanin"/>
          <w:b/>
          <w:bCs/>
          <w:rtl/>
        </w:rPr>
        <w:t xml:space="preserve"> </w:t>
      </w:r>
      <w:r w:rsidRPr="004803A4">
        <w:rPr>
          <w:rFonts w:cs="B Nazanin" w:hint="eastAsia"/>
          <w:b/>
          <w:bCs/>
          <w:rtl/>
        </w:rPr>
        <w:t>م</w:t>
      </w:r>
      <w:r w:rsidRPr="004803A4">
        <w:rPr>
          <w:rFonts w:cs="B Nazanin" w:hint="cs"/>
          <w:b/>
          <w:bCs/>
          <w:rtl/>
        </w:rPr>
        <w:t>ی</w:t>
      </w:r>
      <w:r w:rsidRPr="004803A4">
        <w:rPr>
          <w:rFonts w:cs="B Nazanin" w:hint="eastAsia"/>
          <w:b/>
          <w:bCs/>
          <w:rtl/>
        </w:rPr>
        <w:t>فته</w:t>
      </w:r>
      <w:r w:rsidRPr="004803A4">
        <w:rPr>
          <w:rFonts w:cs="B Nazanin"/>
          <w:b/>
          <w:bCs/>
          <w:rtl/>
        </w:rPr>
        <w:t>. یه خرده بچه ها رو از چهارچوب</w:t>
      </w:r>
      <w:r w:rsidRPr="004803A4">
        <w:rPr>
          <w:rFonts w:cs="B Nazanin" w:hint="cs"/>
          <w:b/>
          <w:bCs/>
          <w:rtl/>
        </w:rPr>
        <w:t>‌</w:t>
      </w:r>
      <w:r w:rsidRPr="004803A4">
        <w:rPr>
          <w:rFonts w:cs="B Nazanin"/>
          <w:b/>
          <w:bCs/>
          <w:rtl/>
        </w:rPr>
        <w:t>ها بیاریم بیرون و بعد اونجاست که خلاقیت میزنه بیرون. من هرچقدر بهش بگم که تو باید پشت این میز بشینی درس گوش کنی دست به سینه، خب معلومه دارم می بندمش.</w:t>
      </w:r>
      <w:r w:rsidR="007A6470">
        <w:rPr>
          <w:rFonts w:cs="Calibri" w:hint="cs"/>
          <w:b/>
          <w:bCs/>
          <w:rtl/>
        </w:rPr>
        <w:t>"</w:t>
      </w:r>
    </w:p>
    <w:p w14:paraId="217990FB" w14:textId="70E1A5F9" w:rsidR="0070035B" w:rsidRDefault="007A6470" w:rsidP="00302BAA">
      <w:pPr>
        <w:pStyle w:val="ac"/>
        <w:rPr>
          <w:rtl/>
        </w:rPr>
      </w:pPr>
      <w:r>
        <w:rPr>
          <w:rFonts w:hint="cs"/>
          <w:rtl/>
        </w:rPr>
        <w:t xml:space="preserve">     </w:t>
      </w:r>
      <w:r w:rsidR="0070035B">
        <w:rPr>
          <w:rFonts w:hint="cs"/>
          <w:rtl/>
        </w:rPr>
        <w:t>باید بپذیریم که مدارس سنتی نمی‌توانند توانائی‌های بچه‌ها را رشد دهند و در این راه شکست خورده‌اند. ما نیازمند زمان هستیم؛ تغییر از یک مدرسۀ سنتی معلم‌محور به یک مدرسۀ یادگیرنده‌محور اتفاقی ناگهانی نیست و نیاز به کار و زمان دارد. حتی ممکن است برخی ایده‌ها شکست بخورند یا در شرایط موجود نتوان آن را پیاده کرد، اما چیزی که مهم است پذیرفتن نیاز به این تغییر و برنامه‌ریزی و آمادگی تطبیق با نیازهایی است که ما را به سمت الگوی مشارکت در طراحی و آرمان‌های آن می‌برد (کامل‌نیا، 1386).</w:t>
      </w:r>
    </w:p>
    <w:p w14:paraId="4FBBAC6C" w14:textId="77777777" w:rsidR="0070035B" w:rsidRDefault="0070035B" w:rsidP="004E07A2">
      <w:pPr>
        <w:pStyle w:val="1-1-1-1"/>
        <w:rPr>
          <w:rtl/>
        </w:rPr>
      </w:pPr>
      <w:bookmarkStart w:id="207" w:name="_Toc144152837"/>
      <w:r>
        <w:rPr>
          <w:rFonts w:hint="cs"/>
          <w:rtl/>
        </w:rPr>
        <w:t>تفکر تیمی</w:t>
      </w:r>
      <w:bookmarkEnd w:id="207"/>
    </w:p>
    <w:p w14:paraId="6DD290C2" w14:textId="730273CC" w:rsidR="0070035B" w:rsidRDefault="007A6470" w:rsidP="00302BAA">
      <w:pPr>
        <w:pStyle w:val="ac"/>
        <w:rPr>
          <w:rtl/>
        </w:rPr>
      </w:pPr>
      <w:r>
        <w:rPr>
          <w:rFonts w:hint="cs"/>
          <w:rtl/>
          <w:lang w:val="fa-IR"/>
        </w:rPr>
        <w:drawing>
          <wp:anchor distT="0" distB="0" distL="114300" distR="114300" simplePos="0" relativeHeight="251644928" behindDoc="0" locked="0" layoutInCell="1" allowOverlap="1" wp14:anchorId="1C32ED39" wp14:editId="2A7B7E44">
            <wp:simplePos x="0" y="0"/>
            <wp:positionH relativeFrom="column">
              <wp:posOffset>-900430</wp:posOffset>
            </wp:positionH>
            <wp:positionV relativeFrom="paragraph">
              <wp:posOffset>1323340</wp:posOffset>
            </wp:positionV>
            <wp:extent cx="4328160" cy="2484120"/>
            <wp:effectExtent l="0" t="0" r="0" b="0"/>
            <wp:wrapNone/>
            <wp:docPr id="123249881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14:sizeRelH relativeFrom="margin">
              <wp14:pctWidth>0</wp14:pctWidth>
            </wp14:sizeRelH>
            <wp14:sizeRelV relativeFrom="margin">
              <wp14:pctHeight>0</wp14:pctHeight>
            </wp14:sizeRelV>
          </wp:anchor>
        </w:drawing>
      </w:r>
      <w:r w:rsidR="0070035B">
        <w:rPr>
          <w:rFonts w:hint="cs"/>
          <w:rtl/>
        </w:rPr>
        <w:t>از مولفه‌های موثر در عملکرد مدیرانی که می‌توانستند به‌عنوان طراح محیط کالبدی یادگیری نقش‌آفرینی کنند داشتن روحیه‌ی مشارکتی، اشتراک ایده‌ها و باور به انجام کارها به‌صورت جمعی است. تفکر تیمی دارای سه زیرمقوله‌ی مشارکت</w:t>
      </w:r>
      <w:r w:rsidR="00102EC0">
        <w:rPr>
          <w:rFonts w:hint="cs"/>
          <w:rtl/>
        </w:rPr>
        <w:t>‌</w:t>
      </w:r>
      <w:r w:rsidR="0070035B">
        <w:rPr>
          <w:rFonts w:hint="cs"/>
          <w:rtl/>
        </w:rPr>
        <w:t>پذیر و مشارکت‌جو، اهل مشورت با متخصصین و  باورداشتن به دموکراسی و مردم‌سالاری است. در ادبیات نظری نیز، ابراهیمی و همکاران (1399)، کار تیمی را جزو شایستگی‌های رهبری و هدایت عنوان کرده‌اند.</w:t>
      </w:r>
    </w:p>
    <w:p w14:paraId="42086766" w14:textId="3230A67D" w:rsidR="0070035B" w:rsidRDefault="0070035B" w:rsidP="00B21171">
      <w:pPr>
        <w:pStyle w:val="afa"/>
        <w:rPr>
          <w:rtl/>
        </w:rPr>
      </w:pPr>
      <w:r>
        <w:rPr>
          <w:rFonts w:hint="cs"/>
          <w:rtl/>
        </w:rPr>
        <w:t xml:space="preserve"> </w:t>
      </w:r>
    </w:p>
    <w:p w14:paraId="23772064" w14:textId="77777777" w:rsidR="007A6470" w:rsidRPr="007A6470" w:rsidRDefault="007A6470" w:rsidP="007A6470">
      <w:pPr>
        <w:pStyle w:val="a0"/>
        <w:spacing w:after="120" w:line="240" w:lineRule="auto"/>
        <w:ind w:left="403"/>
        <w:jc w:val="left"/>
        <w:rPr>
          <w:rFonts w:ascii="IRNazanin" w:hAnsi="IRNazanin"/>
          <w:i/>
          <w:iCs/>
          <w:shd w:val="clear" w:color="auto" w:fill="FFFFFF"/>
          <w:lang w:val="fa-IR"/>
        </w:rPr>
      </w:pPr>
      <w:r w:rsidRPr="00671789">
        <w:rPr>
          <w:rFonts w:hint="cs"/>
          <w:rtl/>
        </w:rPr>
        <w:t xml:space="preserve">مولفه‌های تفکر تیمی موردنیاز مدیران آموزشی </w:t>
      </w:r>
    </w:p>
    <w:p w14:paraId="53A0994F" w14:textId="5A55AA67" w:rsidR="007A6470" w:rsidRPr="007A6470" w:rsidRDefault="007A6470" w:rsidP="00DC22F3">
      <w:pPr>
        <w:spacing w:before="240" w:after="240" w:line="48" w:lineRule="auto"/>
        <w:rPr>
          <w:rFonts w:cs="B Nazanin"/>
          <w:b/>
          <w:bCs/>
          <w:color w:val="000000"/>
          <w:kern w:val="32"/>
          <w:lang w:bidi="ar-BH"/>
        </w:rPr>
      </w:pPr>
      <w:r w:rsidRPr="007A6470">
        <w:rPr>
          <w:rFonts w:cs="B Nazanin" w:hint="cs"/>
          <w:b/>
          <w:bCs/>
          <w:color w:val="000000"/>
          <w:kern w:val="32"/>
          <w:rtl/>
          <w:lang w:bidi="ar-BH"/>
        </w:rPr>
        <w:t>به‌مثابه طراح محیط کالبدی یادگیری</w:t>
      </w:r>
    </w:p>
    <w:p w14:paraId="08704C59" w14:textId="0D0C84D0" w:rsidR="0070035B" w:rsidRDefault="0070035B" w:rsidP="00B21171">
      <w:pPr>
        <w:pStyle w:val="afa"/>
        <w:rPr>
          <w:rtl/>
        </w:rPr>
      </w:pPr>
    </w:p>
    <w:p w14:paraId="572DA98E" w14:textId="77777777" w:rsidR="0070035B" w:rsidRDefault="0070035B" w:rsidP="00B21171">
      <w:pPr>
        <w:pStyle w:val="afa"/>
      </w:pPr>
    </w:p>
    <w:p w14:paraId="54AB18FC" w14:textId="7CAD3D55" w:rsidR="00B3538A" w:rsidRDefault="00B3538A" w:rsidP="00B21171">
      <w:pPr>
        <w:pStyle w:val="afa"/>
      </w:pPr>
    </w:p>
    <w:p w14:paraId="3DC5755F" w14:textId="767C7E25" w:rsidR="0070035B" w:rsidRDefault="0070035B" w:rsidP="001F1265">
      <w:pPr>
        <w:pStyle w:val="4"/>
        <w:rPr>
          <w:rtl/>
        </w:rPr>
      </w:pPr>
      <w:proofErr w:type="spellStart"/>
      <w:r>
        <w:rPr>
          <w:rFonts w:hint="cs"/>
          <w:rtl/>
        </w:rPr>
        <w:t>مشارکت‌پذیر</w:t>
      </w:r>
      <w:proofErr w:type="spellEnd"/>
      <w:r>
        <w:rPr>
          <w:rFonts w:hint="cs"/>
          <w:rtl/>
        </w:rPr>
        <w:t xml:space="preserve"> و </w:t>
      </w:r>
      <w:proofErr w:type="spellStart"/>
      <w:r>
        <w:rPr>
          <w:rFonts w:hint="cs"/>
          <w:rtl/>
        </w:rPr>
        <w:t>مشارکت‌جو</w:t>
      </w:r>
      <w:proofErr w:type="spellEnd"/>
    </w:p>
    <w:p w14:paraId="7208D493" w14:textId="615F239E" w:rsidR="00DC22F3" w:rsidRDefault="00DC22F3" w:rsidP="00302BAA">
      <w:pPr>
        <w:pStyle w:val="ac"/>
        <w:rPr>
          <w:rtl/>
        </w:rPr>
      </w:pPr>
      <w:r>
        <w:rPr>
          <w:rFonts w:hint="cs"/>
          <w:rtl/>
        </w:rPr>
        <w:t xml:space="preserve">مشارکت‌پذیری و مشارکت‌جویی از جمله‌ی شایستگی‌هاییست که تقریبا تمام شرکت‌کنندگان در این پژوهش بر روی آن تاکید داشتند. همچنین این شایستگی </w:t>
      </w:r>
      <w:r w:rsidR="0024478A">
        <w:rPr>
          <w:rFonts w:hint="cs"/>
          <w:rtl/>
        </w:rPr>
        <w:t>در تطابق با</w:t>
      </w:r>
      <w:r>
        <w:rPr>
          <w:rFonts w:hint="cs"/>
          <w:rtl/>
        </w:rPr>
        <w:t xml:space="preserve"> شایستگی‌های پایه در پژوهش ابراهیمی و همکاران بوده است. از طرف دیگر مشارکت‌جویی جزو شایستگی‌های مدیریتی است که در </w:t>
      </w:r>
      <w:r w:rsidR="0024478A">
        <w:rPr>
          <w:rFonts w:hint="cs"/>
          <w:rtl/>
        </w:rPr>
        <w:t xml:space="preserve">چشم‌انداز 1404 </w:t>
      </w:r>
      <w:r>
        <w:rPr>
          <w:rFonts w:hint="cs"/>
          <w:rtl/>
        </w:rPr>
        <w:t xml:space="preserve">سند تحول بنیادین بر </w:t>
      </w:r>
      <w:r w:rsidR="0024478A">
        <w:rPr>
          <w:rFonts w:hint="cs"/>
          <w:rtl/>
        </w:rPr>
        <w:t>روی آن تاکید شده است.</w:t>
      </w:r>
    </w:p>
    <w:p w14:paraId="4920D5B1" w14:textId="15CB8FFA" w:rsidR="0070035B" w:rsidRPr="00102EC0" w:rsidRDefault="0070035B" w:rsidP="00B3538A">
      <w:pPr>
        <w:ind w:left="360" w:right="900"/>
        <w:jc w:val="both"/>
        <w:rPr>
          <w:rFonts w:cs="Calibri"/>
          <w:b/>
          <w:bCs/>
          <w:rtl/>
        </w:rPr>
      </w:pPr>
      <w:r w:rsidRPr="00B3538A">
        <w:rPr>
          <w:rFonts w:cs="B Nazanin" w:hint="cs"/>
          <w:b/>
          <w:bCs/>
          <w:rtl/>
        </w:rPr>
        <w:t>کد 24:</w:t>
      </w:r>
      <w:r w:rsidRPr="00B3538A">
        <w:rPr>
          <w:rFonts w:cs="B Nazanin"/>
          <w:b/>
          <w:bCs/>
          <w:rtl/>
        </w:rPr>
        <w:t xml:space="preserve"> </w:t>
      </w:r>
      <w:r w:rsidR="00102EC0">
        <w:rPr>
          <w:rFonts w:cs="Calibri" w:hint="cs"/>
          <w:b/>
          <w:bCs/>
          <w:rtl/>
        </w:rPr>
        <w:t>"</w:t>
      </w:r>
      <w:r w:rsidRPr="00B3538A">
        <w:rPr>
          <w:rFonts w:cs="B Nazanin"/>
          <w:b/>
          <w:bCs/>
          <w:rtl/>
        </w:rPr>
        <w:t>اگر مدیر به تشکیل کارهای گروهی و مشارکت فراگیران در انجام کارهای گروهی و یادگیری باور داشته</w:t>
      </w:r>
      <w:r w:rsidRPr="00B3538A">
        <w:rPr>
          <w:rFonts w:cs="B Nazanin" w:hint="cs"/>
          <w:b/>
          <w:bCs/>
          <w:rtl/>
        </w:rPr>
        <w:t>‌</w:t>
      </w:r>
      <w:r w:rsidRPr="00B3538A">
        <w:rPr>
          <w:rFonts w:cs="B Nazanin"/>
          <w:b/>
          <w:bCs/>
          <w:rtl/>
        </w:rPr>
        <w:t>باشد آنگاه محیط فیزیکی باید زمینه‌ساز کارهای مشارکتی باشد. اینها برمی</w:t>
      </w:r>
      <w:r w:rsidRPr="00B3538A">
        <w:rPr>
          <w:rFonts w:cs="B Nazanin" w:hint="cs"/>
          <w:b/>
          <w:bCs/>
          <w:rtl/>
        </w:rPr>
        <w:t>‌</w:t>
      </w:r>
      <w:r w:rsidRPr="00B3538A">
        <w:rPr>
          <w:rFonts w:cs="B Nazanin"/>
          <w:b/>
          <w:bCs/>
          <w:rtl/>
        </w:rPr>
        <w:t>گردد به باور مدیر.</w:t>
      </w:r>
      <w:r w:rsidR="00102EC0">
        <w:rPr>
          <w:rFonts w:cs="Calibri" w:hint="cs"/>
          <w:b/>
          <w:bCs/>
          <w:rtl/>
        </w:rPr>
        <w:t>"</w:t>
      </w:r>
    </w:p>
    <w:p w14:paraId="0BB2CDF5" w14:textId="070A663B" w:rsidR="0070035B" w:rsidRPr="00102EC0" w:rsidRDefault="0070035B" w:rsidP="00B3538A">
      <w:pPr>
        <w:ind w:left="360" w:right="900"/>
        <w:jc w:val="both"/>
        <w:rPr>
          <w:rFonts w:cs="Calibri"/>
          <w:b/>
          <w:bCs/>
          <w:rtl/>
        </w:rPr>
      </w:pPr>
      <w:r w:rsidRPr="00B3538A">
        <w:rPr>
          <w:rFonts w:cs="B Nazanin" w:hint="cs"/>
          <w:b/>
          <w:bCs/>
          <w:rtl/>
        </w:rPr>
        <w:t xml:space="preserve">کد 25: </w:t>
      </w:r>
      <w:r w:rsidR="00102EC0">
        <w:rPr>
          <w:rFonts w:cs="Calibri" w:hint="cs"/>
          <w:b/>
          <w:bCs/>
          <w:rtl/>
        </w:rPr>
        <w:t>"</w:t>
      </w:r>
      <w:r w:rsidRPr="00B3538A">
        <w:rPr>
          <w:rFonts w:cs="B Nazanin"/>
          <w:b/>
          <w:bCs/>
          <w:rtl/>
        </w:rPr>
        <w:t>مدیران قطعا می</w:t>
      </w:r>
      <w:r w:rsidRPr="00B3538A">
        <w:rPr>
          <w:rFonts w:cs="B Nazanin" w:hint="cs"/>
          <w:b/>
          <w:bCs/>
          <w:rtl/>
        </w:rPr>
        <w:t>‌</w:t>
      </w:r>
      <w:r w:rsidRPr="00B3538A">
        <w:rPr>
          <w:rFonts w:cs="B Nazanin"/>
          <w:b/>
          <w:bCs/>
          <w:rtl/>
        </w:rPr>
        <w:t>توانند چون در این زمینه دارند کار می</w:t>
      </w:r>
      <w:r w:rsidRPr="00B3538A">
        <w:rPr>
          <w:rFonts w:cs="B Nazanin" w:hint="cs"/>
          <w:b/>
          <w:bCs/>
          <w:rtl/>
        </w:rPr>
        <w:t>‌</w:t>
      </w:r>
      <w:r w:rsidRPr="00B3538A">
        <w:rPr>
          <w:rFonts w:cs="B Nazanin"/>
          <w:b/>
          <w:bCs/>
          <w:rtl/>
        </w:rPr>
        <w:t>کنند. وقتی می</w:t>
      </w:r>
      <w:r w:rsidRPr="00B3538A">
        <w:rPr>
          <w:rFonts w:cs="B Nazanin" w:hint="cs"/>
          <w:b/>
          <w:bCs/>
          <w:rtl/>
        </w:rPr>
        <w:t>‌</w:t>
      </w:r>
      <w:r w:rsidRPr="00B3538A">
        <w:rPr>
          <w:rFonts w:cs="B Nazanin"/>
          <w:b/>
          <w:bCs/>
          <w:rtl/>
        </w:rPr>
        <w:t>گوئیم مشارکت به معنای نفی تخصص نیست. اینها باید بیایند در کنار طراح و کمک کنند. مشارکت باید در کنار تخصص باشد. یک سری ویژگی های عمومی افراد می</w:t>
      </w:r>
      <w:r w:rsidRPr="00B3538A">
        <w:rPr>
          <w:rFonts w:cs="B Nazanin" w:hint="cs"/>
          <w:b/>
          <w:bCs/>
          <w:rtl/>
        </w:rPr>
        <w:t>‌</w:t>
      </w:r>
      <w:r w:rsidRPr="00B3538A">
        <w:rPr>
          <w:rFonts w:cs="B Nazanin"/>
          <w:b/>
          <w:bCs/>
          <w:rtl/>
        </w:rPr>
        <w:t>شود. یک سری شرایطی هست که آدم</w:t>
      </w:r>
      <w:r w:rsidRPr="00B3538A">
        <w:rPr>
          <w:rFonts w:cs="B Nazanin" w:hint="cs"/>
          <w:b/>
          <w:bCs/>
          <w:rtl/>
        </w:rPr>
        <w:t>‌</w:t>
      </w:r>
      <w:r w:rsidRPr="00B3538A">
        <w:rPr>
          <w:rFonts w:cs="B Nazanin"/>
          <w:b/>
          <w:bCs/>
          <w:rtl/>
        </w:rPr>
        <w:t>هایی که در مشارکت شرکت می کنند باید زمینه</w:t>
      </w:r>
      <w:r w:rsidRPr="00B3538A">
        <w:rPr>
          <w:rFonts w:cs="B Nazanin" w:hint="cs"/>
          <w:b/>
          <w:bCs/>
          <w:rtl/>
        </w:rPr>
        <w:t>‌</w:t>
      </w:r>
      <w:r w:rsidRPr="00B3538A">
        <w:rPr>
          <w:rFonts w:cs="B Nazanin"/>
          <w:b/>
          <w:bCs/>
          <w:rtl/>
        </w:rPr>
        <w:t>هایی داشته باشند. استاد ملکیان در مورد اخلاق گفتگو مباحثی دارند و می گویند مشارکت نوعی گفتگوست. اینکه افراد چگونه مشارکت کنند و کجا مشارکت کنند. وقتی قرار است مدیری انتخاب کنیم اینها ویژگی</w:t>
      </w:r>
      <w:r w:rsidRPr="00B3538A">
        <w:rPr>
          <w:rFonts w:cs="B Nazanin" w:hint="cs"/>
          <w:b/>
          <w:bCs/>
          <w:rtl/>
        </w:rPr>
        <w:t>‌</w:t>
      </w:r>
      <w:r w:rsidRPr="00B3538A">
        <w:rPr>
          <w:rFonts w:cs="B Nazanin"/>
          <w:b/>
          <w:bCs/>
          <w:rtl/>
        </w:rPr>
        <w:t>های اصلی</w:t>
      </w:r>
      <w:r w:rsidRPr="00B3538A">
        <w:rPr>
          <w:rFonts w:cs="B Nazanin" w:hint="cs"/>
          <w:b/>
          <w:bCs/>
          <w:rtl/>
        </w:rPr>
        <w:t>‌</w:t>
      </w:r>
      <w:r w:rsidRPr="00B3538A">
        <w:rPr>
          <w:rFonts w:cs="B Nazanin"/>
          <w:b/>
          <w:bCs/>
          <w:rtl/>
        </w:rPr>
        <w:t>اش هست</w:t>
      </w:r>
      <w:r w:rsidRPr="00B3538A">
        <w:rPr>
          <w:rFonts w:cs="B Nazanin" w:hint="cs"/>
          <w:b/>
          <w:bCs/>
          <w:rtl/>
        </w:rPr>
        <w:t xml:space="preserve">. </w:t>
      </w:r>
      <w:r w:rsidRPr="00B3538A">
        <w:rPr>
          <w:rFonts w:cs="B Nazanin"/>
          <w:b/>
          <w:bCs/>
          <w:rtl/>
        </w:rPr>
        <w:t>به این باید معتقد باشد که چیزهایی که خودش دارد ناآشکاری حقیقت است. نه اینکه از قبل بداند آنچه که من می</w:t>
      </w:r>
      <w:r w:rsidRPr="00B3538A">
        <w:rPr>
          <w:rFonts w:cs="B Nazanin" w:hint="cs"/>
          <w:b/>
          <w:bCs/>
          <w:rtl/>
        </w:rPr>
        <w:t>‌</w:t>
      </w:r>
      <w:r w:rsidRPr="00B3538A">
        <w:rPr>
          <w:rFonts w:cs="B Nazanin"/>
          <w:b/>
          <w:bCs/>
          <w:rtl/>
        </w:rPr>
        <w:t>دانم حقیقت محض است و بقیه هرچه می</w:t>
      </w:r>
      <w:r w:rsidRPr="00B3538A">
        <w:rPr>
          <w:rFonts w:cs="B Nazanin" w:hint="cs"/>
          <w:b/>
          <w:bCs/>
          <w:rtl/>
        </w:rPr>
        <w:t>‌</w:t>
      </w:r>
      <w:r w:rsidRPr="00B3538A">
        <w:rPr>
          <w:rFonts w:cs="B Nazanin"/>
          <w:b/>
          <w:bCs/>
          <w:rtl/>
        </w:rPr>
        <w:t>گویند اشتباه می</w:t>
      </w:r>
      <w:r w:rsidRPr="00B3538A">
        <w:rPr>
          <w:rFonts w:cs="B Nazanin" w:hint="cs"/>
          <w:b/>
          <w:bCs/>
          <w:rtl/>
        </w:rPr>
        <w:t>‌</w:t>
      </w:r>
      <w:r w:rsidRPr="00B3538A">
        <w:rPr>
          <w:rFonts w:cs="B Nazanin"/>
          <w:b/>
          <w:bCs/>
          <w:rtl/>
        </w:rPr>
        <w:t>گویند. این یک بحث. یا عجب نداشته باشد.</w:t>
      </w:r>
      <w:r w:rsidRPr="00B3538A">
        <w:rPr>
          <w:rFonts w:cs="B Nazanin" w:hint="cs"/>
          <w:b/>
          <w:bCs/>
          <w:rtl/>
        </w:rPr>
        <w:t xml:space="preserve"> از</w:t>
      </w:r>
      <w:r w:rsidRPr="00B3538A">
        <w:rPr>
          <w:rFonts w:cs="B Nazanin"/>
          <w:b/>
          <w:bCs/>
          <w:rtl/>
        </w:rPr>
        <w:t xml:space="preserve"> ویژگی</w:t>
      </w:r>
      <w:r w:rsidRPr="00B3538A">
        <w:rPr>
          <w:rFonts w:cs="B Nazanin" w:hint="cs"/>
          <w:b/>
          <w:bCs/>
          <w:rtl/>
        </w:rPr>
        <w:t>‌</w:t>
      </w:r>
      <w:r w:rsidRPr="00B3538A">
        <w:rPr>
          <w:rFonts w:cs="B Nazanin"/>
          <w:b/>
          <w:bCs/>
          <w:rtl/>
        </w:rPr>
        <w:t>های آداب گفتگو</w:t>
      </w:r>
      <w:r w:rsidRPr="00B3538A">
        <w:rPr>
          <w:rFonts w:cs="B Nazanin" w:hint="cs"/>
          <w:b/>
          <w:bCs/>
          <w:rtl/>
        </w:rPr>
        <w:t xml:space="preserve"> این است که</w:t>
      </w:r>
      <w:r w:rsidRPr="00B3538A">
        <w:rPr>
          <w:rFonts w:cs="B Nazanin"/>
          <w:b/>
          <w:bCs/>
          <w:rtl/>
        </w:rPr>
        <w:t xml:space="preserve"> عجب نداشته باشد.</w:t>
      </w:r>
      <w:r w:rsidR="00102EC0">
        <w:rPr>
          <w:rFonts w:cs="Calibri" w:hint="cs"/>
          <w:b/>
          <w:bCs/>
          <w:rtl/>
        </w:rPr>
        <w:t>"</w:t>
      </w:r>
    </w:p>
    <w:p w14:paraId="1CE95544" w14:textId="77777777" w:rsidR="0070035B" w:rsidRDefault="0070035B" w:rsidP="001F1265">
      <w:pPr>
        <w:pStyle w:val="4"/>
        <w:rPr>
          <w:rtl/>
        </w:rPr>
      </w:pPr>
      <w:r>
        <w:rPr>
          <w:rFonts w:hint="cs"/>
          <w:rtl/>
        </w:rPr>
        <w:t xml:space="preserve">اهل مشورت با متخصصین و اشتراک </w:t>
      </w:r>
      <w:proofErr w:type="spellStart"/>
      <w:r>
        <w:rPr>
          <w:rFonts w:hint="cs"/>
          <w:rtl/>
        </w:rPr>
        <w:t>ایده‌ها</w:t>
      </w:r>
      <w:proofErr w:type="spellEnd"/>
    </w:p>
    <w:p w14:paraId="5849B36A" w14:textId="2DF5AAA6" w:rsidR="0024478A" w:rsidRDefault="0024478A" w:rsidP="00302BAA">
      <w:pPr>
        <w:pStyle w:val="ac"/>
        <w:rPr>
          <w:rtl/>
        </w:rPr>
      </w:pPr>
      <w:r>
        <w:rPr>
          <w:rFonts w:hint="cs"/>
          <w:rtl/>
        </w:rPr>
        <w:t xml:space="preserve">یکی دیگر از مولفه‌های تفکر تیمی این است که مدیر مدرسه اهل مشورت با متخصصین رشته‌های مختلف و به اشتراک گذاشتن ایده‌ها باشد. در این صورت است که مدیر می‌تواند به عنوان طراح محیط کالبدی یادگیری ایفای نقش کند.  </w:t>
      </w:r>
    </w:p>
    <w:p w14:paraId="3E78C435" w14:textId="498AA182" w:rsidR="0070035B" w:rsidRPr="00B3538A" w:rsidRDefault="0070035B" w:rsidP="00B3538A">
      <w:pPr>
        <w:ind w:left="540" w:right="630"/>
        <w:jc w:val="both"/>
        <w:rPr>
          <w:rFonts w:cs="B Nazanin"/>
          <w:b/>
          <w:bCs/>
          <w:rtl/>
        </w:rPr>
      </w:pPr>
      <w:r w:rsidRPr="00B3538A">
        <w:rPr>
          <w:rFonts w:cs="B Nazanin" w:hint="cs"/>
          <w:b/>
          <w:bCs/>
          <w:rtl/>
        </w:rPr>
        <w:t xml:space="preserve">کد3: </w:t>
      </w:r>
      <w:r w:rsidR="00620947">
        <w:rPr>
          <w:rFonts w:cs="Calibri" w:hint="cs"/>
          <w:b/>
          <w:bCs/>
          <w:rtl/>
        </w:rPr>
        <w:t>"</w:t>
      </w:r>
      <w:r w:rsidRPr="00B3538A">
        <w:rPr>
          <w:rFonts w:cs="B Nazanin"/>
          <w:b/>
          <w:bCs/>
          <w:rtl/>
        </w:rPr>
        <w:t>طراحی فضا را با کمک متخصص</w:t>
      </w:r>
      <w:r w:rsidRPr="00B3538A">
        <w:rPr>
          <w:rFonts w:cs="B Nazanin" w:hint="cs"/>
          <w:b/>
          <w:bCs/>
          <w:rtl/>
        </w:rPr>
        <w:t>‌</w:t>
      </w:r>
      <w:r w:rsidRPr="00B3538A">
        <w:rPr>
          <w:rFonts w:cs="B Nazanin"/>
          <w:b/>
          <w:bCs/>
          <w:rtl/>
        </w:rPr>
        <w:t>ها انجام دادیم. ایده رو می</w:t>
      </w:r>
      <w:r w:rsidRPr="00B3538A">
        <w:rPr>
          <w:rFonts w:cs="B Nazanin" w:hint="cs"/>
          <w:b/>
          <w:bCs/>
          <w:rtl/>
        </w:rPr>
        <w:t>‌</w:t>
      </w:r>
      <w:r w:rsidRPr="00B3538A">
        <w:rPr>
          <w:rFonts w:cs="B Nazanin"/>
          <w:b/>
          <w:bCs/>
          <w:rtl/>
        </w:rPr>
        <w:t>دادم، اولیایی داشتیم که معمار بودند و می</w:t>
      </w:r>
      <w:r w:rsidRPr="00B3538A">
        <w:rPr>
          <w:rFonts w:cs="B Nazanin" w:hint="cs"/>
          <w:b/>
          <w:bCs/>
          <w:rtl/>
        </w:rPr>
        <w:t>‌</w:t>
      </w:r>
      <w:r w:rsidRPr="00B3538A">
        <w:rPr>
          <w:rFonts w:cs="B Nazanin"/>
          <w:b/>
          <w:bCs/>
          <w:rtl/>
        </w:rPr>
        <w:t>آمدند</w:t>
      </w:r>
      <w:r w:rsidRPr="00B3538A">
        <w:rPr>
          <w:rFonts w:cs="B Nazanin" w:hint="cs"/>
          <w:b/>
          <w:bCs/>
          <w:rtl/>
        </w:rPr>
        <w:t xml:space="preserve"> تری دی </w:t>
      </w:r>
      <w:r w:rsidRPr="00B3538A">
        <w:rPr>
          <w:rFonts w:cs="B Nazanin"/>
          <w:b/>
          <w:bCs/>
          <w:rtl/>
        </w:rPr>
        <w:t>طرح ها را می</w:t>
      </w:r>
      <w:r w:rsidRPr="00B3538A">
        <w:rPr>
          <w:rFonts w:cs="B Nazanin" w:hint="cs"/>
          <w:b/>
          <w:bCs/>
          <w:rtl/>
        </w:rPr>
        <w:t>‌</w:t>
      </w:r>
      <w:r w:rsidRPr="00B3538A">
        <w:rPr>
          <w:rFonts w:cs="B Nazanin"/>
          <w:b/>
          <w:bCs/>
          <w:rtl/>
        </w:rPr>
        <w:t>کشی</w:t>
      </w:r>
      <w:r w:rsidRPr="00B3538A">
        <w:rPr>
          <w:rFonts w:cs="B Nazanin" w:hint="cs"/>
          <w:b/>
          <w:bCs/>
          <w:rtl/>
        </w:rPr>
        <w:t>د</w:t>
      </w:r>
      <w:r w:rsidRPr="00B3538A">
        <w:rPr>
          <w:rFonts w:cs="B Nazanin"/>
          <w:b/>
          <w:bCs/>
          <w:rtl/>
        </w:rPr>
        <w:t>ند و بعد من می</w:t>
      </w:r>
      <w:r w:rsidRPr="00B3538A">
        <w:rPr>
          <w:rFonts w:cs="B Nazanin" w:hint="cs"/>
          <w:b/>
          <w:bCs/>
          <w:rtl/>
        </w:rPr>
        <w:t>‌</w:t>
      </w:r>
      <w:r w:rsidRPr="00B3538A">
        <w:rPr>
          <w:rFonts w:cs="B Nazanin"/>
          <w:b/>
          <w:bCs/>
          <w:rtl/>
        </w:rPr>
        <w:t>گفتم اینها جابجا شوند. می</w:t>
      </w:r>
      <w:r w:rsidRPr="00B3538A">
        <w:rPr>
          <w:rFonts w:cs="B Nazanin" w:hint="cs"/>
          <w:b/>
          <w:bCs/>
          <w:rtl/>
        </w:rPr>
        <w:t>‌</w:t>
      </w:r>
      <w:r w:rsidRPr="00B3538A">
        <w:rPr>
          <w:rFonts w:cs="B Nazanin"/>
          <w:b/>
          <w:bCs/>
          <w:rtl/>
        </w:rPr>
        <w:t>آمد و تغییر می</w:t>
      </w:r>
      <w:r w:rsidRPr="00B3538A">
        <w:rPr>
          <w:rFonts w:cs="B Nazanin" w:hint="cs"/>
          <w:b/>
          <w:bCs/>
          <w:rtl/>
        </w:rPr>
        <w:t>‌</w:t>
      </w:r>
      <w:r w:rsidRPr="00B3538A">
        <w:rPr>
          <w:rFonts w:cs="B Nazanin"/>
          <w:b/>
          <w:bCs/>
          <w:rtl/>
        </w:rPr>
        <w:t>داد و آن را پیاده می</w:t>
      </w:r>
      <w:r w:rsidRPr="00B3538A">
        <w:rPr>
          <w:rFonts w:cs="B Nazanin" w:hint="cs"/>
          <w:b/>
          <w:bCs/>
          <w:rtl/>
        </w:rPr>
        <w:t>‌</w:t>
      </w:r>
      <w:r w:rsidRPr="00B3538A">
        <w:rPr>
          <w:rFonts w:cs="B Nazanin"/>
          <w:b/>
          <w:bCs/>
          <w:rtl/>
        </w:rPr>
        <w:t>کردیم. یعنی با کمک خود اولیای متخصص.</w:t>
      </w:r>
      <w:r w:rsidR="00620947">
        <w:rPr>
          <w:rFonts w:cs="Calibri" w:hint="cs"/>
          <w:b/>
          <w:bCs/>
          <w:rtl/>
        </w:rPr>
        <w:t>"</w:t>
      </w:r>
      <w:r w:rsidRPr="00B3538A">
        <w:rPr>
          <w:rFonts w:cs="B Nazanin" w:hint="cs"/>
          <w:b/>
          <w:bCs/>
          <w:rtl/>
        </w:rPr>
        <w:t xml:space="preserve"> </w:t>
      </w:r>
    </w:p>
    <w:p w14:paraId="6ED7DB87" w14:textId="7A10119A" w:rsidR="0070035B" w:rsidRPr="00620947" w:rsidRDefault="0070035B" w:rsidP="00B3538A">
      <w:pPr>
        <w:ind w:left="540" w:right="630"/>
        <w:jc w:val="both"/>
        <w:rPr>
          <w:rFonts w:cs="Calibri"/>
          <w:b/>
          <w:bCs/>
          <w:rtl/>
        </w:rPr>
      </w:pPr>
      <w:r w:rsidRPr="00B3538A">
        <w:rPr>
          <w:rFonts w:cs="B Nazanin" w:hint="cs"/>
          <w:b/>
          <w:bCs/>
          <w:rtl/>
        </w:rPr>
        <w:t xml:space="preserve">کد 29: </w:t>
      </w:r>
      <w:r w:rsidR="00620947">
        <w:rPr>
          <w:rFonts w:cs="Calibri" w:hint="cs"/>
          <w:b/>
          <w:bCs/>
          <w:rtl/>
        </w:rPr>
        <w:t>"</w:t>
      </w:r>
      <w:r w:rsidRPr="00B3538A">
        <w:rPr>
          <w:rFonts w:cs="B Nazanin"/>
          <w:b/>
          <w:bCs/>
          <w:rtl/>
        </w:rPr>
        <w:t>مدیر لازم نیست طراحی آموزشی خونده باشه، لازم نیست تکنولوژی آموزشی خونده باشه</w:t>
      </w:r>
      <w:r w:rsidRPr="00B3538A">
        <w:rPr>
          <w:rFonts w:cs="B Nazanin" w:hint="cs"/>
          <w:b/>
          <w:bCs/>
          <w:rtl/>
        </w:rPr>
        <w:t>،</w:t>
      </w:r>
      <w:r w:rsidRPr="00B3538A">
        <w:rPr>
          <w:rFonts w:cs="B Nazanin"/>
          <w:b/>
          <w:bCs/>
          <w:rtl/>
        </w:rPr>
        <w:t xml:space="preserve"> ولی لازمه با چند نفر مشورت بگیره. این خیلی مهمه. و متاسفانه مشورت نمی</w:t>
      </w:r>
      <w:r w:rsidRPr="00B3538A">
        <w:rPr>
          <w:rFonts w:cs="B Nazanin" w:hint="cs"/>
          <w:b/>
          <w:bCs/>
          <w:rtl/>
        </w:rPr>
        <w:t>‌</w:t>
      </w:r>
      <w:r w:rsidRPr="00B3538A">
        <w:rPr>
          <w:rFonts w:cs="B Nazanin"/>
          <w:b/>
          <w:bCs/>
          <w:rtl/>
        </w:rPr>
        <w:t>گیرن.</w:t>
      </w:r>
      <w:r w:rsidR="00620947">
        <w:rPr>
          <w:rFonts w:cs="Calibri" w:hint="cs"/>
          <w:b/>
          <w:bCs/>
          <w:rtl/>
        </w:rPr>
        <w:t>"</w:t>
      </w:r>
    </w:p>
    <w:p w14:paraId="6A0DC2AD" w14:textId="702E6CB6" w:rsidR="0070035B" w:rsidRPr="00B3538A" w:rsidRDefault="0070035B" w:rsidP="001F1265">
      <w:pPr>
        <w:pStyle w:val="4"/>
        <w:rPr>
          <w:rtl/>
        </w:rPr>
      </w:pPr>
      <w:r w:rsidRPr="00B3538A">
        <w:rPr>
          <w:rFonts w:hint="cs"/>
          <w:rtl/>
        </w:rPr>
        <w:t xml:space="preserve">باور به دموکراسی و </w:t>
      </w:r>
      <w:proofErr w:type="spellStart"/>
      <w:r w:rsidRPr="00B3538A">
        <w:rPr>
          <w:rFonts w:hint="cs"/>
          <w:rtl/>
        </w:rPr>
        <w:t>مردم‌سالاری</w:t>
      </w:r>
      <w:proofErr w:type="spellEnd"/>
    </w:p>
    <w:p w14:paraId="2CF251C6" w14:textId="318180E2" w:rsidR="0070035B" w:rsidRPr="00620947" w:rsidRDefault="0070035B" w:rsidP="00B3538A">
      <w:pPr>
        <w:ind w:left="540" w:right="630"/>
        <w:jc w:val="both"/>
        <w:rPr>
          <w:rFonts w:cs="Calibri"/>
          <w:b/>
          <w:bCs/>
          <w:rtl/>
        </w:rPr>
      </w:pPr>
      <w:r w:rsidRPr="00B3538A">
        <w:rPr>
          <w:rFonts w:cs="B Nazanin" w:hint="cs"/>
          <w:b/>
          <w:bCs/>
          <w:rtl/>
        </w:rPr>
        <w:t xml:space="preserve">کد 15: </w:t>
      </w:r>
      <w:r w:rsidR="00620947">
        <w:rPr>
          <w:rFonts w:cs="Calibri" w:hint="cs"/>
          <w:b/>
          <w:bCs/>
          <w:rtl/>
        </w:rPr>
        <w:t>"</w:t>
      </w:r>
      <w:r w:rsidRPr="00B3538A">
        <w:rPr>
          <w:rFonts w:cs="B Nazanin"/>
          <w:b/>
          <w:bCs/>
          <w:rtl/>
        </w:rPr>
        <w:t>یعنی بتواند با یک تیم کار بکند و نظر فقط نظر خودش نباشد و بتواند تمام  نظرها را مد نظر بگیرد وآنها را بالا پایین بکند و از بین آنها ایده‌ای را در بیاورد و کا</w:t>
      </w:r>
      <w:r w:rsidRPr="00B3538A">
        <w:rPr>
          <w:rFonts w:cs="B Nazanin" w:hint="cs"/>
          <w:b/>
          <w:bCs/>
          <w:rtl/>
        </w:rPr>
        <w:t xml:space="preserve">ر </w:t>
      </w:r>
      <w:r w:rsidRPr="00B3538A">
        <w:rPr>
          <w:rFonts w:cs="B Nazanin"/>
          <w:b/>
          <w:bCs/>
          <w:rtl/>
        </w:rPr>
        <w:t>خوبی را انجام بدهد.</w:t>
      </w:r>
      <w:r w:rsidR="00620947">
        <w:rPr>
          <w:rFonts w:cs="Calibri" w:hint="cs"/>
          <w:b/>
          <w:bCs/>
          <w:rtl/>
        </w:rPr>
        <w:t>"</w:t>
      </w:r>
    </w:p>
    <w:p w14:paraId="6737D41F" w14:textId="64A6488A" w:rsidR="0070035B" w:rsidRPr="00620947" w:rsidRDefault="0070035B" w:rsidP="00B3538A">
      <w:pPr>
        <w:ind w:left="540" w:right="630"/>
        <w:jc w:val="both"/>
        <w:rPr>
          <w:rFonts w:cs="Calibri"/>
          <w:b/>
          <w:bCs/>
          <w:rtl/>
        </w:rPr>
      </w:pPr>
      <w:r w:rsidRPr="00B3538A">
        <w:rPr>
          <w:rFonts w:cs="B Nazanin" w:hint="cs"/>
          <w:b/>
          <w:bCs/>
          <w:rtl/>
        </w:rPr>
        <w:t xml:space="preserve">کد 24: </w:t>
      </w:r>
      <w:r w:rsidR="00620947">
        <w:rPr>
          <w:rFonts w:cs="Calibri" w:hint="cs"/>
          <w:b/>
          <w:bCs/>
          <w:rtl/>
        </w:rPr>
        <w:t>"</w:t>
      </w:r>
      <w:r w:rsidRPr="00B3538A">
        <w:rPr>
          <w:rFonts w:cs="B Nazanin"/>
          <w:b/>
          <w:bCs/>
          <w:rtl/>
        </w:rPr>
        <w:t>در انتخاب و انتصاب و همچنین آموزش مدیران باید به باور افراد پی ببریم. مثلا آیا باور دارد به دموکراسی و مردم سالاری که از کلاس درس درمی آید؟ اگر باور داشته باشد در چینش صندلی‌ها و جای قرارگرفتن معلم تاثیر می‌گذارد یا می‌توان از میزگرد یا بیضی استفاده کرد.</w:t>
      </w:r>
      <w:r w:rsidR="00620947">
        <w:rPr>
          <w:rFonts w:cs="Calibri" w:hint="cs"/>
          <w:b/>
          <w:bCs/>
          <w:rtl/>
        </w:rPr>
        <w:t>"</w:t>
      </w:r>
    </w:p>
    <w:p w14:paraId="63D19621" w14:textId="2A28D2E4" w:rsidR="0070035B" w:rsidRDefault="0070035B" w:rsidP="004E07A2">
      <w:pPr>
        <w:pStyle w:val="1-1-1-1"/>
        <w:rPr>
          <w:rtl/>
        </w:rPr>
      </w:pPr>
      <w:bookmarkStart w:id="208" w:name="_Toc144152838"/>
      <w:r>
        <w:rPr>
          <w:rFonts w:hint="cs"/>
          <w:rtl/>
        </w:rPr>
        <w:t>تفکر ارزش‌مدارانه</w:t>
      </w:r>
      <w:bookmarkEnd w:id="208"/>
    </w:p>
    <w:p w14:paraId="7A796D44" w14:textId="0A2C131B" w:rsidR="0070035B" w:rsidRDefault="00A14652" w:rsidP="00302BAA">
      <w:pPr>
        <w:pStyle w:val="ac"/>
        <w:rPr>
          <w:rtl/>
        </w:rPr>
      </w:pPr>
      <w:r>
        <w:rPr>
          <w:rFonts w:hint="cs"/>
          <w:rtl/>
          <w:lang w:val="fa-IR"/>
        </w:rPr>
        <w:drawing>
          <wp:anchor distT="0" distB="0" distL="114300" distR="114300" simplePos="0" relativeHeight="251645952" behindDoc="0" locked="0" layoutInCell="1" allowOverlap="1" wp14:anchorId="30FA1845" wp14:editId="5EA7B6EA">
            <wp:simplePos x="0" y="0"/>
            <wp:positionH relativeFrom="column">
              <wp:posOffset>-904670</wp:posOffset>
            </wp:positionH>
            <wp:positionV relativeFrom="paragraph">
              <wp:posOffset>1663885</wp:posOffset>
            </wp:positionV>
            <wp:extent cx="4465320" cy="2567305"/>
            <wp:effectExtent l="0" t="0" r="0" b="0"/>
            <wp:wrapNone/>
            <wp:docPr id="1941304566"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14:sizeRelH relativeFrom="margin">
              <wp14:pctWidth>0</wp14:pctWidth>
            </wp14:sizeRelH>
            <wp14:sizeRelV relativeFrom="margin">
              <wp14:pctHeight>0</wp14:pctHeight>
            </wp14:sizeRelV>
          </wp:anchor>
        </w:drawing>
      </w:r>
      <w:r w:rsidR="0070035B">
        <w:rPr>
          <w:rFonts w:hint="cs"/>
          <w:rtl/>
        </w:rPr>
        <w:t>از مواردی که در نگرش مدیران به مثابه طراح محیط کالبدی یادگیری باید دیده شود، نوع نگاه آنها به امور مختلف از دیدگاهی ارزش‌مدارانه است. اعتقاداتی چون اشتراک ایده‌ها برای گسترش کار و فعالیتی که خیری را در راستای آموزش و یادگیری بچه‌ها رقم می‌زند، پاکدستی مدیران به خصوص در مسائل مالی و کارکردن از روی وجدان و برای رضای خدا از مولفه‌هاییست که در گفتگو با مدیران مشهود بود.</w:t>
      </w:r>
      <w:r w:rsidR="0070035B" w:rsidRPr="00937D58">
        <w:rPr>
          <w:rFonts w:hint="cs"/>
          <w:rtl/>
        </w:rPr>
        <w:t xml:space="preserve"> </w:t>
      </w:r>
      <w:r w:rsidR="0070035B">
        <w:rPr>
          <w:rFonts w:hint="cs"/>
          <w:rtl/>
        </w:rPr>
        <w:t>تفکر ارزش‌مدارانه در انطباق با شایستگی‌های حرفه‌ای است که ابراهیمی و همکاران (1399) التزام به ارزش‌های جامعه را جزو آنها دانسته‌اند.</w:t>
      </w:r>
    </w:p>
    <w:p w14:paraId="6CA3F677" w14:textId="17F0C115" w:rsidR="0070035B" w:rsidRDefault="0070035B" w:rsidP="00302BAA">
      <w:pPr>
        <w:pStyle w:val="ac"/>
      </w:pPr>
    </w:p>
    <w:p w14:paraId="0C7458A2" w14:textId="77777777" w:rsidR="00FB4520" w:rsidRDefault="00FB4520" w:rsidP="00302BAA">
      <w:pPr>
        <w:pStyle w:val="ac"/>
        <w:rPr>
          <w:rtl/>
        </w:rPr>
      </w:pPr>
    </w:p>
    <w:p w14:paraId="751B218D" w14:textId="77777777" w:rsidR="00620947" w:rsidRPr="00620947" w:rsidRDefault="00620947" w:rsidP="00620947">
      <w:pPr>
        <w:pStyle w:val="a0"/>
        <w:spacing w:after="120" w:line="240" w:lineRule="auto"/>
        <w:ind w:left="403"/>
        <w:jc w:val="left"/>
        <w:rPr>
          <w:rFonts w:asciiTheme="majorBidi" w:hAnsiTheme="majorBidi"/>
          <w:noProof/>
          <w:kern w:val="0"/>
          <w:sz w:val="26"/>
          <w:szCs w:val="28"/>
          <w:lang w:val="fa-IR" w:bidi="ar-DZ"/>
        </w:rPr>
      </w:pPr>
      <w:r w:rsidRPr="005C0D3E">
        <w:rPr>
          <w:rtl/>
        </w:rPr>
        <w:t>مولفه‌ها</w:t>
      </w:r>
      <w:r w:rsidRPr="005C0D3E">
        <w:rPr>
          <w:rFonts w:hint="cs"/>
          <w:rtl/>
        </w:rPr>
        <w:t>ی</w:t>
      </w:r>
      <w:r w:rsidRPr="005C0D3E">
        <w:rPr>
          <w:rtl/>
        </w:rPr>
        <w:t xml:space="preserve"> تفکر ارزش‌مدارانه برا</w:t>
      </w:r>
      <w:r w:rsidRPr="005C0D3E">
        <w:rPr>
          <w:rFonts w:hint="cs"/>
          <w:rtl/>
        </w:rPr>
        <w:t>ی</w:t>
      </w:r>
    </w:p>
    <w:p w14:paraId="34FE31F4" w14:textId="1E567033" w:rsidR="00620947" w:rsidRPr="00620947" w:rsidRDefault="00620947" w:rsidP="00620947">
      <w:pPr>
        <w:pStyle w:val="a0"/>
        <w:numPr>
          <w:ilvl w:val="0"/>
          <w:numId w:val="0"/>
        </w:numPr>
        <w:spacing w:after="120" w:line="240" w:lineRule="auto"/>
        <w:ind w:left="-47"/>
        <w:jc w:val="left"/>
        <w:rPr>
          <w:rFonts w:asciiTheme="majorBidi" w:hAnsiTheme="majorBidi"/>
          <w:noProof/>
          <w:kern w:val="0"/>
          <w:sz w:val="26"/>
          <w:szCs w:val="28"/>
          <w:lang w:val="fa-IR" w:bidi="ar-DZ"/>
        </w:rPr>
      </w:pPr>
      <w:r w:rsidRPr="00620947">
        <w:rPr>
          <w:rtl/>
        </w:rPr>
        <w:t>مد</w:t>
      </w:r>
      <w:r w:rsidRPr="00620947">
        <w:rPr>
          <w:rFonts w:hint="cs"/>
          <w:rtl/>
        </w:rPr>
        <w:t>ی</w:t>
      </w:r>
      <w:r w:rsidRPr="00620947">
        <w:rPr>
          <w:rFonts w:hint="eastAsia"/>
          <w:rtl/>
        </w:rPr>
        <w:t>ر</w:t>
      </w:r>
      <w:r w:rsidRPr="00620947">
        <w:rPr>
          <w:rtl/>
        </w:rPr>
        <w:t xml:space="preserve"> آموزش</w:t>
      </w:r>
      <w:r w:rsidRPr="00620947">
        <w:rPr>
          <w:rFonts w:hint="cs"/>
          <w:rtl/>
        </w:rPr>
        <w:t>ی</w:t>
      </w:r>
      <w:r w:rsidRPr="00620947">
        <w:rPr>
          <w:rtl/>
        </w:rPr>
        <w:t xml:space="preserve"> به مشابه طراح مح</w:t>
      </w:r>
      <w:r w:rsidRPr="00620947">
        <w:rPr>
          <w:rFonts w:hint="cs"/>
          <w:rtl/>
        </w:rPr>
        <w:t>ی</w:t>
      </w:r>
      <w:r w:rsidRPr="00620947">
        <w:rPr>
          <w:rFonts w:hint="eastAsia"/>
          <w:rtl/>
        </w:rPr>
        <w:t>ط</w:t>
      </w:r>
      <w:r w:rsidRPr="00620947">
        <w:rPr>
          <w:rtl/>
        </w:rPr>
        <w:t xml:space="preserve"> کالبد</w:t>
      </w:r>
      <w:r w:rsidRPr="00620947">
        <w:rPr>
          <w:rFonts w:hint="cs"/>
          <w:rtl/>
        </w:rPr>
        <w:t>ی</w:t>
      </w:r>
      <w:r w:rsidRPr="00620947">
        <w:rPr>
          <w:rtl/>
        </w:rPr>
        <w:t xml:space="preserve"> </w:t>
      </w:r>
      <w:r w:rsidRPr="00620947">
        <w:rPr>
          <w:rFonts w:hint="cs"/>
          <w:rtl/>
        </w:rPr>
        <w:t>ی</w:t>
      </w:r>
      <w:r w:rsidRPr="00620947">
        <w:rPr>
          <w:rFonts w:hint="eastAsia"/>
          <w:rtl/>
        </w:rPr>
        <w:t>ادگ</w:t>
      </w:r>
      <w:r w:rsidRPr="00620947">
        <w:rPr>
          <w:rFonts w:hint="cs"/>
          <w:rtl/>
        </w:rPr>
        <w:t>ی</w:t>
      </w:r>
      <w:r w:rsidRPr="00620947">
        <w:rPr>
          <w:rFonts w:hint="eastAsia"/>
          <w:rtl/>
        </w:rPr>
        <w:t>ر</w:t>
      </w:r>
      <w:r w:rsidRPr="00620947">
        <w:rPr>
          <w:rFonts w:hint="cs"/>
          <w:rtl/>
        </w:rPr>
        <w:t>ی</w:t>
      </w:r>
    </w:p>
    <w:p w14:paraId="47C49FE5" w14:textId="77777777" w:rsidR="00FB4520" w:rsidRDefault="00FB4520" w:rsidP="00302BAA">
      <w:pPr>
        <w:pStyle w:val="ac"/>
        <w:rPr>
          <w:rtl/>
        </w:rPr>
      </w:pPr>
    </w:p>
    <w:p w14:paraId="1C0A48B1" w14:textId="77777777" w:rsidR="00FB4520" w:rsidRDefault="00FB4520" w:rsidP="00302BAA">
      <w:pPr>
        <w:pStyle w:val="ac"/>
        <w:rPr>
          <w:rtl/>
        </w:rPr>
      </w:pPr>
    </w:p>
    <w:p w14:paraId="15A3965F" w14:textId="77777777" w:rsidR="00620947" w:rsidRDefault="00620947" w:rsidP="00302BAA">
      <w:pPr>
        <w:pStyle w:val="ac"/>
        <w:rPr>
          <w:rtl/>
        </w:rPr>
      </w:pPr>
    </w:p>
    <w:p w14:paraId="05DD23F7" w14:textId="77777777" w:rsidR="00494566" w:rsidRPr="00923A88" w:rsidRDefault="00494566" w:rsidP="001F1265">
      <w:pPr>
        <w:pStyle w:val="4"/>
        <w:rPr>
          <w:rtl/>
        </w:rPr>
      </w:pPr>
      <w:r w:rsidRPr="00104497">
        <w:rPr>
          <w:rFonts w:hint="cs"/>
          <w:rtl/>
        </w:rPr>
        <w:t>گسترش</w:t>
      </w:r>
      <w:r w:rsidRPr="00923A88">
        <w:rPr>
          <w:rFonts w:hint="cs"/>
          <w:rtl/>
        </w:rPr>
        <w:t xml:space="preserve"> کار خیر</w:t>
      </w:r>
    </w:p>
    <w:p w14:paraId="0FB96106" w14:textId="63C55552" w:rsidR="00494566" w:rsidRPr="00A14652" w:rsidRDefault="00494566" w:rsidP="00104497">
      <w:pPr>
        <w:ind w:left="630" w:right="810"/>
        <w:jc w:val="both"/>
        <w:rPr>
          <w:rFonts w:cs="Calibri"/>
          <w:b/>
          <w:bCs/>
        </w:rPr>
      </w:pPr>
      <w:r w:rsidRPr="00104497">
        <w:rPr>
          <w:rFonts w:cs="B Nazanin" w:hint="cs"/>
          <w:b/>
          <w:bCs/>
          <w:rtl/>
        </w:rPr>
        <w:t xml:space="preserve">کد 3: </w:t>
      </w:r>
      <w:r w:rsidR="00A14652">
        <w:rPr>
          <w:rFonts w:cs="Calibri" w:hint="cs"/>
          <w:b/>
          <w:bCs/>
          <w:rtl/>
        </w:rPr>
        <w:t>"</w:t>
      </w:r>
      <w:r w:rsidRPr="00104497">
        <w:rPr>
          <w:rFonts w:cs="B Nazanin"/>
          <w:b/>
          <w:bCs/>
          <w:rtl/>
        </w:rPr>
        <w:t>الان شما با من صحبت می</w:t>
      </w:r>
      <w:r w:rsidRPr="00104497">
        <w:rPr>
          <w:rFonts w:cs="B Nazanin" w:hint="cs"/>
          <w:b/>
          <w:bCs/>
          <w:rtl/>
        </w:rPr>
        <w:t>‌</w:t>
      </w:r>
      <w:r w:rsidRPr="00104497">
        <w:rPr>
          <w:rFonts w:cs="B Nazanin"/>
          <w:b/>
          <w:bCs/>
          <w:rtl/>
        </w:rPr>
        <w:t>کنید چیزی را سانسور نمی</w:t>
      </w:r>
      <w:r w:rsidRPr="00104497">
        <w:rPr>
          <w:rFonts w:cs="B Nazanin" w:hint="cs"/>
          <w:b/>
          <w:bCs/>
          <w:rtl/>
        </w:rPr>
        <w:t>‌</w:t>
      </w:r>
      <w:r w:rsidRPr="00104497">
        <w:rPr>
          <w:rFonts w:cs="B Nazanin"/>
          <w:b/>
          <w:bCs/>
          <w:rtl/>
        </w:rPr>
        <w:t>کنم. نمی</w:t>
      </w:r>
      <w:r w:rsidRPr="00104497">
        <w:rPr>
          <w:rFonts w:cs="B Nazanin" w:hint="cs"/>
          <w:b/>
          <w:bCs/>
          <w:rtl/>
        </w:rPr>
        <w:t>‌</w:t>
      </w:r>
      <w:r w:rsidRPr="00104497">
        <w:rPr>
          <w:rFonts w:cs="B Nazanin"/>
          <w:b/>
          <w:bCs/>
          <w:rtl/>
        </w:rPr>
        <w:t>گویم وای نه این را نگم و این رو بگم. تمام اطلاعاتم را با تصویر می</w:t>
      </w:r>
      <w:r w:rsidRPr="00104497">
        <w:rPr>
          <w:rFonts w:cs="B Nazanin" w:hint="cs"/>
          <w:b/>
          <w:bCs/>
          <w:rtl/>
        </w:rPr>
        <w:t>‌</w:t>
      </w:r>
      <w:r w:rsidRPr="00104497">
        <w:rPr>
          <w:rFonts w:cs="B Nazanin"/>
          <w:b/>
          <w:bCs/>
          <w:rtl/>
        </w:rPr>
        <w:t>ذارم در اختیارت. چرا؟ میگم شای</w:t>
      </w:r>
      <w:r w:rsidRPr="00104497">
        <w:rPr>
          <w:rFonts w:cs="B Nazanin" w:hint="cs"/>
          <w:b/>
          <w:bCs/>
          <w:rtl/>
        </w:rPr>
        <w:t>د</w:t>
      </w:r>
      <w:r w:rsidRPr="00104497">
        <w:rPr>
          <w:rFonts w:cs="B Nazanin"/>
          <w:b/>
          <w:bCs/>
          <w:rtl/>
        </w:rPr>
        <w:t xml:space="preserve"> طرحی و ایده</w:t>
      </w:r>
      <w:r w:rsidRPr="00104497">
        <w:rPr>
          <w:rFonts w:cs="B Nazanin" w:hint="cs"/>
          <w:b/>
          <w:bCs/>
          <w:rtl/>
        </w:rPr>
        <w:t>‌</w:t>
      </w:r>
      <w:r w:rsidRPr="00104497">
        <w:rPr>
          <w:rFonts w:cs="B Nazanin"/>
          <w:b/>
          <w:bCs/>
          <w:rtl/>
        </w:rPr>
        <w:t>ای از من رو بخواد جایی پیاده کنه. اگر اون طرح من رو یه جایی پیاده کن</w:t>
      </w:r>
      <w:r w:rsidRPr="00104497">
        <w:rPr>
          <w:rFonts w:cs="B Nazanin" w:hint="cs"/>
          <w:b/>
          <w:bCs/>
          <w:rtl/>
        </w:rPr>
        <w:t>ه</w:t>
      </w:r>
      <w:r w:rsidRPr="00104497">
        <w:rPr>
          <w:rFonts w:cs="B Nazanin"/>
          <w:b/>
          <w:bCs/>
          <w:rtl/>
        </w:rPr>
        <w:t xml:space="preserve"> دوباره ثوابش به من برمی</w:t>
      </w:r>
      <w:r w:rsidRPr="00104497">
        <w:rPr>
          <w:rFonts w:cs="B Nazanin" w:hint="cs"/>
          <w:b/>
          <w:bCs/>
          <w:rtl/>
        </w:rPr>
        <w:t>‌</w:t>
      </w:r>
      <w:r w:rsidRPr="00104497">
        <w:rPr>
          <w:rFonts w:cs="B Nazanin"/>
          <w:b/>
          <w:bCs/>
          <w:rtl/>
        </w:rPr>
        <w:t>گرده. یعنی من هرچی دارم به دانشجوهام میگم. هرچی دارم به اون فردی که میاد میگم که شاید یه راهی یا شیوه</w:t>
      </w:r>
      <w:r w:rsidRPr="00104497">
        <w:rPr>
          <w:rFonts w:cs="B Nazanin" w:hint="cs"/>
          <w:b/>
          <w:bCs/>
          <w:rtl/>
        </w:rPr>
        <w:t>‌</w:t>
      </w:r>
      <w:r w:rsidRPr="00104497">
        <w:rPr>
          <w:rFonts w:cs="B Nazanin"/>
          <w:b/>
          <w:bCs/>
          <w:rtl/>
        </w:rPr>
        <w:t>ای از من رو ببره جایی پیاده کنه و ثوابش به من برگرده.</w:t>
      </w:r>
      <w:r w:rsidR="00A14652">
        <w:rPr>
          <w:rFonts w:cs="Calibri" w:hint="cs"/>
          <w:b/>
          <w:bCs/>
          <w:rtl/>
        </w:rPr>
        <w:t>"</w:t>
      </w:r>
    </w:p>
    <w:p w14:paraId="55CBCFB0" w14:textId="77777777" w:rsidR="00494566" w:rsidRPr="00104497" w:rsidRDefault="00494566" w:rsidP="001F1265">
      <w:pPr>
        <w:pStyle w:val="4"/>
        <w:rPr>
          <w:rtl/>
        </w:rPr>
      </w:pPr>
      <w:proofErr w:type="spellStart"/>
      <w:r w:rsidRPr="00104497">
        <w:rPr>
          <w:rFonts w:hint="cs"/>
          <w:rtl/>
        </w:rPr>
        <w:t>پاکدستی</w:t>
      </w:r>
      <w:proofErr w:type="spellEnd"/>
    </w:p>
    <w:p w14:paraId="06EB68BC" w14:textId="224E41F3" w:rsidR="00494566" w:rsidRPr="00A14652" w:rsidRDefault="00494566" w:rsidP="00104497">
      <w:pPr>
        <w:ind w:left="630" w:right="810"/>
        <w:jc w:val="both"/>
        <w:rPr>
          <w:rFonts w:cs="Calibri"/>
          <w:b/>
          <w:bCs/>
          <w:rtl/>
        </w:rPr>
      </w:pPr>
      <w:r w:rsidRPr="00104497">
        <w:rPr>
          <w:rFonts w:cs="B Nazanin" w:hint="cs"/>
          <w:b/>
          <w:bCs/>
          <w:rtl/>
        </w:rPr>
        <w:t xml:space="preserve">کد 3: </w:t>
      </w:r>
      <w:r w:rsidR="00A14652">
        <w:rPr>
          <w:rFonts w:cs="Calibri" w:hint="cs"/>
          <w:b/>
          <w:bCs/>
          <w:rtl/>
        </w:rPr>
        <w:t>"</w:t>
      </w:r>
      <w:r w:rsidRPr="00104497">
        <w:rPr>
          <w:rFonts w:cs="B Nazanin"/>
          <w:b/>
          <w:bCs/>
          <w:rtl/>
        </w:rPr>
        <w:t>من به نظرم اولین قدم مدیریت اینه که یه مدیر دستش ، دلش، قلبش پاک باشه و خدایی باشه. به نظرم در هر مدرسه ای  این قدم اول باشه و اگر مدیر در این مساله خیلی دقیق باشه بقیه ی کارها هم به خوبی انجام میشه و اونوقت دیگه دورویی بازی لازم نیست در بیاره.</w:t>
      </w:r>
      <w:r w:rsidR="00A14652">
        <w:rPr>
          <w:rFonts w:cs="Calibri" w:hint="cs"/>
          <w:b/>
          <w:bCs/>
          <w:rtl/>
        </w:rPr>
        <w:t>"</w:t>
      </w:r>
    </w:p>
    <w:p w14:paraId="101DA6F4" w14:textId="77777777" w:rsidR="00494566" w:rsidRPr="00104497" w:rsidRDefault="00494566" w:rsidP="001F1265">
      <w:pPr>
        <w:pStyle w:val="4"/>
        <w:rPr>
          <w:rtl/>
        </w:rPr>
      </w:pPr>
      <w:r w:rsidRPr="00104497">
        <w:rPr>
          <w:rFonts w:hint="cs"/>
          <w:rtl/>
        </w:rPr>
        <w:t>وجدانی کار کردن</w:t>
      </w:r>
    </w:p>
    <w:p w14:paraId="5C9A8A06" w14:textId="6E68A7EE" w:rsidR="00494566" w:rsidRPr="00A14652" w:rsidRDefault="00494566" w:rsidP="00104497">
      <w:pPr>
        <w:ind w:left="630" w:right="810"/>
        <w:jc w:val="both"/>
        <w:rPr>
          <w:rFonts w:cs="Calibri"/>
          <w:b/>
          <w:bCs/>
          <w:rtl/>
        </w:rPr>
      </w:pPr>
      <w:r w:rsidRPr="00104497">
        <w:rPr>
          <w:rFonts w:cs="B Nazanin" w:hint="cs"/>
          <w:b/>
          <w:bCs/>
          <w:rtl/>
        </w:rPr>
        <w:t xml:space="preserve">کد 5: </w:t>
      </w:r>
      <w:r w:rsidR="00A14652">
        <w:rPr>
          <w:rFonts w:cs="Calibri" w:hint="cs"/>
          <w:b/>
          <w:bCs/>
          <w:rtl/>
        </w:rPr>
        <w:t>"</w:t>
      </w:r>
      <w:r w:rsidRPr="00104497">
        <w:rPr>
          <w:rFonts w:cs="B Nazanin"/>
          <w:b/>
          <w:bCs/>
          <w:rtl/>
        </w:rPr>
        <w:t>آدم باید وجدانی کار کنه. بگه آقا من قراره یه نسل رو نجات بدم. من قراره یه حس خوب رو داشته باشم الان هیچکس از من کلاس رباتیک، نقاشی، نجوم نمیخواد ولی من همه ی اینها رو دارم و با افتخار و خیلی اداره سنگ میندازه، اولیا سنگ میندازن، مشکلات وجود داره، قوانین دست و پاگیره ولی اگر می خواهد هرکسی یه مدیر موفق باشه باید همه ی جوانب رو بسنجه، به نظر من این خیلی مهمه.</w:t>
      </w:r>
      <w:r w:rsidR="00A14652">
        <w:rPr>
          <w:rFonts w:cs="Calibri" w:hint="cs"/>
          <w:b/>
          <w:bCs/>
          <w:rtl/>
        </w:rPr>
        <w:t>"</w:t>
      </w:r>
    </w:p>
    <w:p w14:paraId="2FADE88A" w14:textId="77777777" w:rsidR="00494566" w:rsidRPr="00104497" w:rsidRDefault="00494566" w:rsidP="001F1265">
      <w:pPr>
        <w:pStyle w:val="4"/>
        <w:rPr>
          <w:rtl/>
        </w:rPr>
      </w:pPr>
      <w:r w:rsidRPr="00104497">
        <w:rPr>
          <w:rFonts w:hint="cs"/>
          <w:rtl/>
        </w:rPr>
        <w:t>انسجام نیروها</w:t>
      </w:r>
    </w:p>
    <w:p w14:paraId="3DBEC03D" w14:textId="41BCCA1F" w:rsidR="00494566" w:rsidRPr="00A14652" w:rsidRDefault="00494566" w:rsidP="00104497">
      <w:pPr>
        <w:ind w:left="630" w:right="900"/>
        <w:jc w:val="both"/>
        <w:rPr>
          <w:rFonts w:cs="Calibri"/>
          <w:b/>
          <w:bCs/>
          <w:rtl/>
        </w:rPr>
      </w:pPr>
      <w:r w:rsidRPr="00104497">
        <w:rPr>
          <w:rFonts w:cs="B Nazanin" w:hint="cs"/>
          <w:b/>
          <w:bCs/>
          <w:rtl/>
        </w:rPr>
        <w:t xml:space="preserve">کد 5: </w:t>
      </w:r>
      <w:r w:rsidR="00A14652">
        <w:rPr>
          <w:rFonts w:cs="Calibri" w:hint="cs"/>
          <w:b/>
          <w:bCs/>
          <w:rtl/>
        </w:rPr>
        <w:t>"</w:t>
      </w:r>
      <w:r w:rsidRPr="00104497">
        <w:rPr>
          <w:rFonts w:cs="B Nazanin"/>
          <w:b/>
          <w:bCs/>
          <w:rtl/>
        </w:rPr>
        <w:t>من تا ساعت دوازده و نیم با بچه هام و از اون به بعد برنامه ی فردام رو می چینم و اینکه امروز چیکار کردی، خدا رو شکر کادر هم همراهه، خیلی سخت طول کشید تا این کادر همراه رو بچینم، به جهت اینکه این انسجام وجود داره دیگه فردا رو بهتر شروع می</w:t>
      </w:r>
      <w:r w:rsidRPr="00104497">
        <w:rPr>
          <w:rFonts w:cs="B Nazanin" w:hint="cs"/>
          <w:b/>
          <w:bCs/>
          <w:rtl/>
        </w:rPr>
        <w:t>‌</w:t>
      </w:r>
      <w:r w:rsidRPr="00104497">
        <w:rPr>
          <w:rFonts w:cs="B Nazanin"/>
          <w:b/>
          <w:bCs/>
          <w:rtl/>
        </w:rPr>
        <w:t xml:space="preserve">کنیم </w:t>
      </w:r>
      <w:r w:rsidRPr="00104497">
        <w:rPr>
          <w:rFonts w:cs="B Nazanin" w:hint="cs"/>
          <w:b/>
          <w:bCs/>
          <w:rtl/>
        </w:rPr>
        <w:t xml:space="preserve">و </w:t>
      </w:r>
      <w:r w:rsidRPr="00104497">
        <w:rPr>
          <w:rFonts w:cs="B Nazanin"/>
          <w:b/>
          <w:bCs/>
          <w:rtl/>
        </w:rPr>
        <w:t>این برای من ارزش داره</w:t>
      </w:r>
      <w:r w:rsidRPr="00104497">
        <w:rPr>
          <w:rFonts w:cs="B Nazanin" w:hint="cs"/>
          <w:b/>
          <w:bCs/>
          <w:rtl/>
        </w:rPr>
        <w:t>.</w:t>
      </w:r>
      <w:r w:rsidR="00A14652">
        <w:rPr>
          <w:rFonts w:cs="Calibri" w:hint="cs"/>
          <w:b/>
          <w:bCs/>
          <w:rtl/>
        </w:rPr>
        <w:t>"</w:t>
      </w:r>
    </w:p>
    <w:p w14:paraId="59E1B049" w14:textId="77777777" w:rsidR="00494566" w:rsidRPr="00104497" w:rsidRDefault="00494566" w:rsidP="004E07A2">
      <w:pPr>
        <w:pStyle w:val="1-1-1-1"/>
        <w:rPr>
          <w:rtl/>
        </w:rPr>
      </w:pPr>
      <w:bookmarkStart w:id="209" w:name="_Toc144152839"/>
      <w:r w:rsidRPr="00E16115">
        <w:rPr>
          <w:rFonts w:hint="cs"/>
          <w:rtl/>
        </w:rPr>
        <w:t>باور</w:t>
      </w:r>
      <w:r w:rsidRPr="00104497">
        <w:rPr>
          <w:rFonts w:hint="cs"/>
          <w:rtl/>
        </w:rPr>
        <w:t xml:space="preserve"> به رهبری یادگیری</w:t>
      </w:r>
      <w:bookmarkEnd w:id="209"/>
    </w:p>
    <w:p w14:paraId="03605668" w14:textId="62567AEF" w:rsidR="00CE6DAB" w:rsidRDefault="00F84322" w:rsidP="00302BAA">
      <w:pPr>
        <w:pStyle w:val="ac"/>
        <w:rPr>
          <w:rtl/>
        </w:rPr>
      </w:pPr>
      <w:r>
        <w:rPr>
          <w:rFonts w:hint="cs"/>
          <w:rtl/>
        </w:rPr>
        <w:t>باور به رهبر یادگیری بودن از یافته‌هاییست که در تطابق با شایستگی‌های رهبری و هدایتی است که ابراهیمی و همکاران عنوان کرده‌اند. همچنین در</w:t>
      </w:r>
      <w:r>
        <w:t xml:space="preserve"> </w:t>
      </w:r>
      <w:r>
        <w:rPr>
          <w:rFonts w:hint="cs"/>
          <w:rtl/>
        </w:rPr>
        <w:t>آئین‌نامه‌ی انتخاب و انتصاب مدیران نیز مدیر مدرسه را فرد واجد صلاحیتی است که به‌عنوان راهبر آموزشی و تربیتی منصوب می‌شود.</w:t>
      </w:r>
    </w:p>
    <w:p w14:paraId="4234CF57" w14:textId="0F351B2D" w:rsidR="00494566" w:rsidRPr="00A14652" w:rsidRDefault="00494566" w:rsidP="00104497">
      <w:pPr>
        <w:ind w:left="630" w:right="900"/>
        <w:jc w:val="both"/>
        <w:rPr>
          <w:rFonts w:cs="Calibri"/>
          <w:b/>
          <w:bCs/>
          <w:rtl/>
        </w:rPr>
      </w:pPr>
      <w:r w:rsidRPr="00104497">
        <w:rPr>
          <w:rFonts w:cs="B Nazanin" w:hint="cs"/>
          <w:b/>
          <w:bCs/>
          <w:rtl/>
        </w:rPr>
        <w:t xml:space="preserve">کد 24: </w:t>
      </w:r>
      <w:r w:rsidR="00A14652">
        <w:rPr>
          <w:rFonts w:cs="Calibri" w:hint="cs"/>
          <w:b/>
          <w:bCs/>
          <w:rtl/>
        </w:rPr>
        <w:t>"</w:t>
      </w:r>
      <w:r w:rsidRPr="00104497">
        <w:rPr>
          <w:rFonts w:cs="B Nazanin" w:hint="cs"/>
          <w:b/>
          <w:bCs/>
          <w:rtl/>
        </w:rPr>
        <w:t xml:space="preserve">مدیر </w:t>
      </w:r>
      <w:r w:rsidRPr="00104497">
        <w:rPr>
          <w:rFonts w:cs="B Nazanin"/>
          <w:b/>
          <w:bCs/>
          <w:rtl/>
        </w:rPr>
        <w:t xml:space="preserve">با این شرط </w:t>
      </w:r>
      <w:r w:rsidRPr="00104497">
        <w:rPr>
          <w:rFonts w:cs="B Nazanin" w:hint="cs"/>
          <w:b/>
          <w:bCs/>
          <w:rtl/>
        </w:rPr>
        <w:t xml:space="preserve">یک متخصص یادگیری می‌شود </w:t>
      </w:r>
      <w:r w:rsidRPr="00104497">
        <w:rPr>
          <w:rFonts w:cs="B Nazanin"/>
          <w:b/>
          <w:bCs/>
          <w:rtl/>
        </w:rPr>
        <w:t>که باورش را داشته باشد. باور اینکه رهبر فرآیند یاددهی-یادگیری است</w:t>
      </w:r>
      <w:r w:rsidRPr="00104497">
        <w:rPr>
          <w:rFonts w:cs="B Nazanin" w:hint="cs"/>
          <w:b/>
          <w:bCs/>
          <w:rtl/>
        </w:rPr>
        <w:t>.</w:t>
      </w:r>
      <w:r w:rsidR="00A14652">
        <w:rPr>
          <w:rFonts w:cs="Calibri" w:hint="cs"/>
          <w:b/>
          <w:bCs/>
          <w:rtl/>
        </w:rPr>
        <w:t>"</w:t>
      </w:r>
    </w:p>
    <w:p w14:paraId="7F0308E1" w14:textId="77777777" w:rsidR="00494566" w:rsidRDefault="00494566" w:rsidP="004E07A2">
      <w:pPr>
        <w:pStyle w:val="1-1-1-1"/>
        <w:rPr>
          <w:rtl/>
        </w:rPr>
      </w:pPr>
      <w:bookmarkStart w:id="210" w:name="_Toc144152840"/>
      <w:r>
        <w:rPr>
          <w:rFonts w:hint="cs"/>
          <w:rtl/>
        </w:rPr>
        <w:t>تفکر پژوهشی</w:t>
      </w:r>
      <w:bookmarkEnd w:id="210"/>
    </w:p>
    <w:p w14:paraId="32789C7F" w14:textId="77777777" w:rsidR="00494566" w:rsidRDefault="00494566" w:rsidP="00302BAA">
      <w:pPr>
        <w:pStyle w:val="ac"/>
        <w:rPr>
          <w:rtl/>
        </w:rPr>
      </w:pPr>
      <w:r>
        <w:rPr>
          <w:rFonts w:hint="cs"/>
          <w:rtl/>
        </w:rPr>
        <w:t xml:space="preserve">یافته‌های این پژوهش نشان می‌دهد مدیران و متخصصین نوعی از تفکر را از شایستگی‌های لازم برای  مدیرآموزشی به‌مثابه طراح محیط کالبدی یادگیری می‌دانند. این نگرش که با نام تفکر پژوهشی کدگذاری شده است شامل سه شاخص ژرف‌نگری(تعمق)، انعطاف‌پذیری و جامعیت و همه‌جانبه‌نگری است. </w:t>
      </w:r>
    </w:p>
    <w:p w14:paraId="5818783F" w14:textId="27578A66" w:rsidR="00494566" w:rsidRDefault="00A14652" w:rsidP="00302BAA">
      <w:pPr>
        <w:pStyle w:val="ac"/>
        <w:rPr>
          <w:rtl/>
        </w:rPr>
      </w:pPr>
      <w:r w:rsidRPr="00494566">
        <w:rPr>
          <w:rtl/>
          <w:lang w:val="ar-SA"/>
        </w:rPr>
        <w:drawing>
          <wp:anchor distT="0" distB="0" distL="114300" distR="114300" simplePos="0" relativeHeight="251654144" behindDoc="0" locked="0" layoutInCell="1" allowOverlap="1" wp14:anchorId="4683803C" wp14:editId="56C23522">
            <wp:simplePos x="0" y="0"/>
            <wp:positionH relativeFrom="column">
              <wp:posOffset>-1040130</wp:posOffset>
            </wp:positionH>
            <wp:positionV relativeFrom="paragraph">
              <wp:posOffset>1658927</wp:posOffset>
            </wp:positionV>
            <wp:extent cx="4903839" cy="2536600"/>
            <wp:effectExtent l="0" t="19050" r="0" b="0"/>
            <wp:wrapNone/>
            <wp:docPr id="180098866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14:sizeRelH relativeFrom="margin">
              <wp14:pctWidth>0</wp14:pctWidth>
            </wp14:sizeRelH>
            <wp14:sizeRelV relativeFrom="margin">
              <wp14:pctHeight>0</wp14:pctHeight>
            </wp14:sizeRelV>
          </wp:anchor>
        </w:drawing>
      </w:r>
      <w:r w:rsidR="00494566">
        <w:rPr>
          <w:rFonts w:hint="cs"/>
          <w:rtl/>
        </w:rPr>
        <w:t>تعمق به‌واسطه‌ی پرسشگری و تفکر نقادانه، انعطاف‌پذیری در استقبال از ایده‌های جدید و گذر از جمود فکری، جامعیت و همه‌جانبه‌نگری برای دیدن عوامل موثر فضای کالبدی بر یادگیری و در نهایت وجود یک تفکر نظام‌مند و سیستمی برای یکپارچه‌کردن اطلاعات و موقعیت‌ها باهم، ملزومات داشتن یک تفکر پژوهشی برای حل مسائل در ارتباط با فضای یادگیری و تصمیم‌گیری است. تمام اینها در انطباق با ذهنیت فلسفی‌ است که اسمیت آن را از ضروریات نگرشی یک مدیر آموزشی می‌داند.</w:t>
      </w:r>
    </w:p>
    <w:p w14:paraId="3DC9E6FF" w14:textId="22EF0405" w:rsidR="00494566" w:rsidRDefault="00494566" w:rsidP="00B21171">
      <w:pPr>
        <w:pStyle w:val="afa"/>
        <w:rPr>
          <w:rtl/>
        </w:rPr>
      </w:pPr>
    </w:p>
    <w:p w14:paraId="05AFA3E0" w14:textId="78CA43FF" w:rsidR="00494566" w:rsidRDefault="00494566" w:rsidP="00B21171">
      <w:pPr>
        <w:pStyle w:val="afa"/>
        <w:rPr>
          <w:rtl/>
        </w:rPr>
      </w:pPr>
    </w:p>
    <w:p w14:paraId="5BCBD159" w14:textId="77777777" w:rsidR="00A14652" w:rsidRPr="00A14652" w:rsidRDefault="00A14652" w:rsidP="00A14652">
      <w:pPr>
        <w:pStyle w:val="a0"/>
        <w:spacing w:after="0" w:line="240" w:lineRule="auto"/>
        <w:ind w:left="493"/>
        <w:jc w:val="left"/>
        <w:rPr>
          <w:rFonts w:ascii="IRNazanin" w:hAnsi="IRNazanin"/>
          <w:i/>
          <w:iCs/>
          <w:lang w:val="ar-SA"/>
        </w:rPr>
      </w:pPr>
      <w:r w:rsidRPr="00D66050">
        <w:rPr>
          <w:rFonts w:hint="cs"/>
          <w:rtl/>
        </w:rPr>
        <w:t>تفکر پژوهشی برای مدیرآموزشی</w:t>
      </w:r>
    </w:p>
    <w:p w14:paraId="43ACFB98" w14:textId="7D56AC43" w:rsidR="00A14652" w:rsidRPr="00F84322" w:rsidRDefault="00A14652" w:rsidP="00F84322">
      <w:pPr>
        <w:rPr>
          <w:rFonts w:ascii="IRNazanin" w:hAnsi="IRNazanin" w:cs="B Nazanin"/>
          <w:b/>
          <w:bCs/>
          <w:i/>
          <w:iCs/>
          <w:lang w:val="ar-SA"/>
        </w:rPr>
      </w:pPr>
      <w:r w:rsidRPr="00D66050">
        <w:rPr>
          <w:rFonts w:hint="cs"/>
          <w:rtl/>
        </w:rPr>
        <w:t xml:space="preserve"> </w:t>
      </w:r>
      <w:r>
        <w:rPr>
          <w:rFonts w:hint="cs"/>
          <w:rtl/>
        </w:rPr>
        <w:t xml:space="preserve">   </w:t>
      </w:r>
      <w:r w:rsidR="00F84322">
        <w:t xml:space="preserve">       </w:t>
      </w:r>
      <w:r w:rsidRPr="00F84322">
        <w:rPr>
          <w:rFonts w:cs="B Nazanin" w:hint="cs"/>
          <w:b/>
          <w:bCs/>
          <w:rtl/>
        </w:rPr>
        <w:t>به‌مثابه طراح محیط کالبدی یادگیری</w:t>
      </w:r>
    </w:p>
    <w:p w14:paraId="3E2E76AE" w14:textId="1EBBD7EE" w:rsidR="00494566" w:rsidRDefault="00494566" w:rsidP="00B21171">
      <w:pPr>
        <w:pStyle w:val="afa"/>
        <w:rPr>
          <w:rtl/>
        </w:rPr>
      </w:pPr>
    </w:p>
    <w:p w14:paraId="178BD4CB" w14:textId="77777777" w:rsidR="00494566" w:rsidRDefault="00494566" w:rsidP="00B21171">
      <w:pPr>
        <w:pStyle w:val="afa"/>
      </w:pPr>
    </w:p>
    <w:p w14:paraId="6A6F3294" w14:textId="77777777" w:rsidR="00494566" w:rsidRDefault="00494566" w:rsidP="00B21171">
      <w:pPr>
        <w:pStyle w:val="afa"/>
      </w:pPr>
    </w:p>
    <w:p w14:paraId="2586A87A" w14:textId="353637FD" w:rsidR="00494566" w:rsidRPr="00A14652" w:rsidRDefault="00494566" w:rsidP="00C9492C">
      <w:pPr>
        <w:ind w:left="630" w:right="630"/>
        <w:jc w:val="both"/>
        <w:rPr>
          <w:rFonts w:cs="Calibri"/>
          <w:b/>
          <w:bCs/>
          <w:rtl/>
        </w:rPr>
      </w:pPr>
      <w:r w:rsidRPr="00C9492C">
        <w:rPr>
          <w:rFonts w:cs="B Nazanin" w:hint="cs"/>
          <w:b/>
          <w:bCs/>
          <w:rtl/>
        </w:rPr>
        <w:t xml:space="preserve">کد 22: </w:t>
      </w:r>
      <w:r w:rsidR="00A14652">
        <w:rPr>
          <w:rFonts w:cs="Calibri" w:hint="cs"/>
          <w:b/>
          <w:bCs/>
          <w:rtl/>
        </w:rPr>
        <w:t>"</w:t>
      </w:r>
      <w:r w:rsidRPr="00C9492C">
        <w:rPr>
          <w:rFonts w:cs="B Nazanin"/>
          <w:b/>
          <w:bCs/>
          <w:rtl/>
        </w:rPr>
        <w:t>ویژگی سوم داشتن روحیۀ جستجوگر و پژوهشگرانه است. یعنی به طور پیوسته و مداوم محیط مدیریت خودش رو رصد بکنه، مورد بررسی قرار بده، مورد تحلیل قرار بده، نیازها رو شناسایی بکنه و نگاه کنجکاوانه، جستجوگرانه و پژوهشی داشته باشه تا بتونه اون تغییرات لازم رو در محیط فیزی یادگیری بچه‌ها فراهم بکنه.</w:t>
      </w:r>
      <w:r w:rsidR="00A14652">
        <w:rPr>
          <w:rFonts w:cs="Calibri" w:hint="cs"/>
          <w:b/>
          <w:bCs/>
          <w:rtl/>
        </w:rPr>
        <w:t>"</w:t>
      </w:r>
    </w:p>
    <w:p w14:paraId="4A5A9A11" w14:textId="77777777" w:rsidR="00A14652" w:rsidRDefault="00A14652" w:rsidP="00A14652">
      <w:pPr>
        <w:rPr>
          <w:rtl/>
        </w:rPr>
      </w:pPr>
    </w:p>
    <w:p w14:paraId="4BDD07D4" w14:textId="005B51B7" w:rsidR="00494566" w:rsidRDefault="00494566" w:rsidP="00F84322">
      <w:pPr>
        <w:pStyle w:val="afb"/>
        <w:rPr>
          <w:rtl/>
        </w:rPr>
      </w:pPr>
      <w:r>
        <w:rPr>
          <w:rFonts w:hint="cs"/>
          <w:rtl/>
        </w:rPr>
        <w:t>جامعیت و همه‌جانبه‌نگری</w:t>
      </w:r>
    </w:p>
    <w:p w14:paraId="79821CF7" w14:textId="77777777" w:rsidR="00494566" w:rsidRDefault="00494566" w:rsidP="00302BAA">
      <w:pPr>
        <w:pStyle w:val="ac"/>
        <w:rPr>
          <w:rtl/>
        </w:rPr>
      </w:pPr>
      <w:r>
        <w:rPr>
          <w:rFonts w:hint="cs"/>
          <w:rtl/>
        </w:rPr>
        <w:t xml:space="preserve">یک مدیر به مثابه طراح محیط کالبدی یادگیری باید از نوعی نگاه سیستمی و کل‌گرا نسبت به مسائل برخوردار باشد. بتواند تمام بخش‌ها را در ارتباط با هم و اثرات هر اقدامی را بر اهداف دور و نزدیک ببیند. </w:t>
      </w:r>
      <w:r w:rsidRPr="00B82191">
        <w:rPr>
          <w:rtl/>
        </w:rPr>
        <w:t xml:space="preserve">اگر ما از یک تفکر جامع پیروی کنیم و در نگاهمان به فرآیند </w:t>
      </w:r>
      <w:r>
        <w:rPr>
          <w:rFonts w:hint="cs"/>
          <w:rtl/>
        </w:rPr>
        <w:t>یاددهی</w:t>
      </w:r>
      <w:r w:rsidRPr="00B82191">
        <w:rPr>
          <w:rtl/>
        </w:rPr>
        <w:t xml:space="preserve"> و یادگیری نگاه جامع داشته باشیم، آن موقع است که مدیر آموزشی را حتما طراح محیط فیزیکی یادگیری هم تلقی می‌کنیم</w:t>
      </w:r>
      <w:r w:rsidRPr="00B82191">
        <w:rPr>
          <w:rFonts w:hint="cs"/>
          <w:rtl/>
        </w:rPr>
        <w:t xml:space="preserve"> زیرا باور داریم همه‌ی آنچه که در فرآیند یادگیری می‌تواند موثر باشد جزو وظایف مدیر آموزشی است و محیط یادگیری نیز یکی از این عوامل است.</w:t>
      </w:r>
    </w:p>
    <w:p w14:paraId="0F9E1E7A" w14:textId="77777777" w:rsidR="00494566" w:rsidRDefault="00494566" w:rsidP="00302BAA">
      <w:pPr>
        <w:pStyle w:val="ac"/>
        <w:rPr>
          <w:rtl/>
        </w:rPr>
      </w:pPr>
      <w:r>
        <w:rPr>
          <w:rFonts w:hint="cs"/>
          <w:rtl/>
        </w:rPr>
        <w:t>اسمیت (1956) نیز داشتن ذهنیت فلسفی را برای یک مدیر آموزشی ضروری می‌دانست و یکی از مولفه‌های این نوع نگرش، از نظر اسمیت، جامعیت است.</w:t>
      </w:r>
    </w:p>
    <w:p w14:paraId="4003F3C7" w14:textId="77777777" w:rsidR="00494566" w:rsidRPr="00F61633" w:rsidRDefault="00494566" w:rsidP="00F84322">
      <w:pPr>
        <w:pStyle w:val="4"/>
        <w:rPr>
          <w:rtl/>
        </w:rPr>
      </w:pPr>
      <w:r w:rsidRPr="00F61633">
        <w:rPr>
          <w:rFonts w:hint="cs"/>
          <w:rtl/>
        </w:rPr>
        <w:t xml:space="preserve">تفکر </w:t>
      </w:r>
      <w:proofErr w:type="spellStart"/>
      <w:r w:rsidRPr="00F61633">
        <w:rPr>
          <w:rFonts w:hint="cs"/>
          <w:rtl/>
        </w:rPr>
        <w:t>نظام‌مند</w:t>
      </w:r>
      <w:proofErr w:type="spellEnd"/>
    </w:p>
    <w:p w14:paraId="72AC01BE" w14:textId="77777777" w:rsidR="00494566" w:rsidRPr="00496AA7" w:rsidRDefault="00494566" w:rsidP="00496AA7">
      <w:pPr>
        <w:ind w:left="630" w:right="630"/>
        <w:jc w:val="both"/>
        <w:rPr>
          <w:rFonts w:cs="B Nazanin"/>
          <w:b/>
          <w:bCs/>
          <w:rtl/>
        </w:rPr>
      </w:pPr>
      <w:r w:rsidRPr="00496AA7">
        <w:rPr>
          <w:rFonts w:cs="B Nazanin" w:hint="cs"/>
          <w:b/>
          <w:bCs/>
          <w:rtl/>
        </w:rPr>
        <w:t xml:space="preserve">کد 22: </w:t>
      </w:r>
      <w:r w:rsidRPr="00496AA7">
        <w:rPr>
          <w:rFonts w:cs="B Nazanin"/>
          <w:b/>
          <w:bCs/>
          <w:rtl/>
        </w:rPr>
        <w:t>حتما ازش در یک نظام پیشرو آموزشی انتظار دارند که در آن حوزه هم دارای دانش تخصصی، تجربۀ عملی، تفکر نظام‌مند و ارادۀ برای اجرای آنچه که میتونه محیط یادگیری در بهبود شرایط یادگیری دانش‌آموز تاثیرگزار باشه ازش انتظار میره</w:t>
      </w:r>
      <w:r w:rsidRPr="00496AA7">
        <w:rPr>
          <w:rFonts w:cs="B Nazanin" w:hint="cs"/>
          <w:b/>
          <w:bCs/>
          <w:rtl/>
        </w:rPr>
        <w:t xml:space="preserve">. </w:t>
      </w:r>
      <w:r w:rsidRPr="00496AA7">
        <w:rPr>
          <w:rFonts w:cs="B Nazanin"/>
          <w:b/>
          <w:bCs/>
          <w:rtl/>
        </w:rPr>
        <w:t>در نهایت نگاه جامع، نظام‌گرا و سیستمی به حوزۀ ماموریت خودش داشته باشه.</w:t>
      </w:r>
    </w:p>
    <w:p w14:paraId="4BCBB7CE" w14:textId="77777777" w:rsidR="00494566" w:rsidRPr="00643593" w:rsidRDefault="00494566" w:rsidP="00F84322">
      <w:pPr>
        <w:pStyle w:val="4"/>
        <w:rPr>
          <w:rtl/>
        </w:rPr>
      </w:pPr>
      <w:r w:rsidRPr="00643593">
        <w:rPr>
          <w:rFonts w:hint="cs"/>
          <w:rtl/>
        </w:rPr>
        <w:t xml:space="preserve">باور به تاثیر فضای یادگیری بر یادگیری </w:t>
      </w:r>
      <w:proofErr w:type="spellStart"/>
      <w:r w:rsidRPr="00643593">
        <w:rPr>
          <w:rFonts w:hint="cs"/>
          <w:rtl/>
        </w:rPr>
        <w:t>دانش‌آموزان</w:t>
      </w:r>
      <w:proofErr w:type="spellEnd"/>
    </w:p>
    <w:p w14:paraId="69A582AC" w14:textId="11FA59EC" w:rsidR="00494566" w:rsidRPr="00BC6D9F" w:rsidRDefault="00494566" w:rsidP="00496AA7">
      <w:pPr>
        <w:ind w:left="630" w:right="630"/>
        <w:jc w:val="both"/>
        <w:rPr>
          <w:rFonts w:hAnsi="Times New Roman" w:cs="Calibri"/>
          <w:b/>
          <w:bCs/>
          <w:rtl/>
        </w:rPr>
      </w:pPr>
      <w:r w:rsidRPr="00496AA7">
        <w:rPr>
          <w:rFonts w:cs="B Nazanin" w:hint="cs"/>
          <w:b/>
          <w:bCs/>
          <w:rtl/>
        </w:rPr>
        <w:t xml:space="preserve">کد 26: </w:t>
      </w:r>
      <w:r w:rsidR="00BC6D9F">
        <w:rPr>
          <w:rFonts w:cs="Calibri" w:hint="cs"/>
          <w:b/>
          <w:bCs/>
          <w:rtl/>
        </w:rPr>
        <w:t>"</w:t>
      </w:r>
      <w:r w:rsidRPr="00496AA7">
        <w:rPr>
          <w:rFonts w:cs="B Nazanin" w:hint="cs"/>
          <w:b/>
          <w:bCs/>
          <w:rtl/>
        </w:rPr>
        <w:t>ی</w:t>
      </w:r>
      <w:r w:rsidRPr="00496AA7">
        <w:rPr>
          <w:rFonts w:cs="B Nazanin" w:hint="eastAsia"/>
          <w:b/>
          <w:bCs/>
          <w:rtl/>
        </w:rPr>
        <w:t>ه</w:t>
      </w:r>
      <w:r w:rsidRPr="00496AA7">
        <w:rPr>
          <w:rFonts w:cs="B Nazanin"/>
          <w:b/>
          <w:bCs/>
          <w:rtl/>
        </w:rPr>
        <w:t xml:space="preserve"> </w:t>
      </w:r>
      <w:r w:rsidRPr="00496AA7">
        <w:rPr>
          <w:rFonts w:cs="B Nazanin" w:hint="eastAsia"/>
          <w:b/>
          <w:bCs/>
          <w:rtl/>
        </w:rPr>
        <w:t>مد</w:t>
      </w:r>
      <w:r w:rsidRPr="00496AA7">
        <w:rPr>
          <w:rFonts w:cs="B Nazanin" w:hint="cs"/>
          <w:b/>
          <w:bCs/>
          <w:rtl/>
        </w:rPr>
        <w:t>ی</w:t>
      </w:r>
      <w:r w:rsidRPr="00496AA7">
        <w:rPr>
          <w:rFonts w:cs="B Nazanin" w:hint="eastAsia"/>
          <w:b/>
          <w:bCs/>
          <w:rtl/>
        </w:rPr>
        <w:t>ر</w:t>
      </w:r>
      <w:r w:rsidRPr="00496AA7">
        <w:rPr>
          <w:rFonts w:cs="B Nazanin"/>
          <w:b/>
          <w:bCs/>
          <w:rtl/>
        </w:rPr>
        <w:t xml:space="preserve"> </w:t>
      </w:r>
      <w:r w:rsidRPr="00496AA7">
        <w:rPr>
          <w:rFonts w:cs="B Nazanin" w:hint="eastAsia"/>
          <w:b/>
          <w:bCs/>
          <w:rtl/>
        </w:rPr>
        <w:t>نبا</w:t>
      </w:r>
      <w:r w:rsidRPr="00496AA7">
        <w:rPr>
          <w:rFonts w:cs="B Nazanin" w:hint="cs"/>
          <w:b/>
          <w:bCs/>
          <w:rtl/>
        </w:rPr>
        <w:t>ی</w:t>
      </w:r>
      <w:r w:rsidRPr="00496AA7">
        <w:rPr>
          <w:rFonts w:cs="B Nazanin" w:hint="eastAsia"/>
          <w:b/>
          <w:bCs/>
          <w:rtl/>
        </w:rPr>
        <w:t>د</w:t>
      </w:r>
      <w:r w:rsidRPr="00496AA7">
        <w:rPr>
          <w:rFonts w:cs="B Nazanin"/>
          <w:b/>
          <w:bCs/>
          <w:rtl/>
        </w:rPr>
        <w:t xml:space="preserve"> </w:t>
      </w:r>
      <w:r w:rsidRPr="00496AA7">
        <w:rPr>
          <w:rFonts w:cs="B Nazanin" w:hint="eastAsia"/>
          <w:b/>
          <w:bCs/>
          <w:rtl/>
        </w:rPr>
        <w:t>فکر</w:t>
      </w:r>
      <w:r w:rsidRPr="00496AA7">
        <w:rPr>
          <w:rFonts w:cs="B Nazanin"/>
          <w:b/>
          <w:bCs/>
          <w:rtl/>
        </w:rPr>
        <w:t xml:space="preserve"> </w:t>
      </w:r>
      <w:r w:rsidRPr="00496AA7">
        <w:rPr>
          <w:rFonts w:cs="B Nazanin" w:hint="eastAsia"/>
          <w:b/>
          <w:bCs/>
          <w:rtl/>
        </w:rPr>
        <w:t>کنه</w:t>
      </w:r>
      <w:r w:rsidRPr="00496AA7">
        <w:rPr>
          <w:rFonts w:cs="B Nazanin"/>
          <w:b/>
          <w:bCs/>
          <w:rtl/>
        </w:rPr>
        <w:t xml:space="preserve"> </w:t>
      </w:r>
      <w:r w:rsidRPr="00496AA7">
        <w:rPr>
          <w:rFonts w:cs="B Nazanin" w:hint="eastAsia"/>
          <w:b/>
          <w:bCs/>
          <w:rtl/>
        </w:rPr>
        <w:t>همه</w:t>
      </w:r>
      <w:r w:rsidRPr="00496AA7">
        <w:rPr>
          <w:rFonts w:cs="B Nazanin"/>
          <w:b/>
          <w:bCs/>
          <w:rtl/>
        </w:rPr>
        <w:softHyphen/>
      </w:r>
      <w:r w:rsidRPr="00496AA7">
        <w:rPr>
          <w:rFonts w:cs="B Nazanin" w:hint="cs"/>
          <w:b/>
          <w:bCs/>
          <w:rtl/>
        </w:rPr>
        <w:t>ی</w:t>
      </w:r>
      <w:r w:rsidRPr="00496AA7">
        <w:rPr>
          <w:rFonts w:cs="B Nazanin"/>
          <w:b/>
          <w:bCs/>
          <w:rtl/>
        </w:rPr>
        <w:t xml:space="preserve"> </w:t>
      </w:r>
      <w:r w:rsidRPr="00496AA7">
        <w:rPr>
          <w:rFonts w:cs="B Nazanin" w:hint="eastAsia"/>
          <w:b/>
          <w:bCs/>
          <w:rtl/>
        </w:rPr>
        <w:t>آموزشش</w:t>
      </w:r>
      <w:r w:rsidRPr="00496AA7">
        <w:rPr>
          <w:rFonts w:cs="B Nazanin"/>
          <w:b/>
          <w:bCs/>
          <w:rtl/>
        </w:rPr>
        <w:t xml:space="preserve"> </w:t>
      </w:r>
      <w:r w:rsidRPr="00496AA7">
        <w:rPr>
          <w:rFonts w:cs="B Nazanin" w:hint="eastAsia"/>
          <w:b/>
          <w:bCs/>
          <w:rtl/>
        </w:rPr>
        <w:t>توسط</w:t>
      </w:r>
      <w:r w:rsidRPr="00496AA7">
        <w:rPr>
          <w:rFonts w:cs="B Nazanin"/>
          <w:b/>
          <w:bCs/>
          <w:rtl/>
        </w:rPr>
        <w:t xml:space="preserve"> </w:t>
      </w:r>
      <w:r w:rsidRPr="00496AA7">
        <w:rPr>
          <w:rFonts w:cs="B Nazanin" w:hint="eastAsia"/>
          <w:b/>
          <w:bCs/>
          <w:rtl/>
        </w:rPr>
        <w:t>معلمش</w:t>
      </w:r>
      <w:r w:rsidRPr="00496AA7">
        <w:rPr>
          <w:rFonts w:cs="B Nazanin"/>
          <w:b/>
          <w:bCs/>
          <w:rtl/>
        </w:rPr>
        <w:t xml:space="preserve"> </w:t>
      </w:r>
      <w:r w:rsidRPr="00496AA7">
        <w:rPr>
          <w:rFonts w:cs="B Nazanin" w:hint="eastAsia"/>
          <w:b/>
          <w:bCs/>
          <w:rtl/>
        </w:rPr>
        <w:t>هست</w:t>
      </w:r>
      <w:r w:rsidRPr="00496AA7">
        <w:rPr>
          <w:rFonts w:cs="B Nazanin"/>
          <w:b/>
          <w:bCs/>
          <w:rtl/>
        </w:rPr>
        <w:t xml:space="preserve">. </w:t>
      </w:r>
      <w:r w:rsidRPr="00496AA7">
        <w:rPr>
          <w:rFonts w:cs="B Nazanin" w:hint="eastAsia"/>
          <w:b/>
          <w:bCs/>
          <w:rtl/>
        </w:rPr>
        <w:t>اتفاقا</w:t>
      </w:r>
      <w:r w:rsidRPr="00496AA7">
        <w:rPr>
          <w:rFonts w:cs="B Nazanin"/>
          <w:b/>
          <w:bCs/>
          <w:rtl/>
        </w:rPr>
        <w:t xml:space="preserve"> </w:t>
      </w:r>
      <w:r w:rsidRPr="00496AA7">
        <w:rPr>
          <w:rFonts w:cs="B Nazanin" w:hint="eastAsia"/>
          <w:b/>
          <w:bCs/>
          <w:rtl/>
        </w:rPr>
        <w:t>اسم</w:t>
      </w:r>
      <w:r w:rsidRPr="00496AA7">
        <w:rPr>
          <w:rFonts w:cs="B Nazanin"/>
          <w:b/>
          <w:bCs/>
          <w:rtl/>
        </w:rPr>
        <w:t xml:space="preserve"> </w:t>
      </w:r>
      <w:r w:rsidRPr="00496AA7">
        <w:rPr>
          <w:rFonts w:cs="B Nazanin" w:hint="eastAsia"/>
          <w:b/>
          <w:bCs/>
          <w:rtl/>
        </w:rPr>
        <w:t>اون</w:t>
      </w:r>
      <w:r w:rsidRPr="00496AA7">
        <w:rPr>
          <w:rFonts w:cs="B Nazanin"/>
          <w:b/>
          <w:bCs/>
          <w:rtl/>
        </w:rPr>
        <w:t xml:space="preserve"> </w:t>
      </w:r>
      <w:r w:rsidRPr="00496AA7">
        <w:rPr>
          <w:rFonts w:cs="B Nazanin" w:hint="eastAsia"/>
          <w:b/>
          <w:bCs/>
          <w:rtl/>
        </w:rPr>
        <w:t>کتاب</w:t>
      </w:r>
      <w:r w:rsidRPr="00496AA7">
        <w:rPr>
          <w:rFonts w:cs="B Nazanin"/>
          <w:b/>
          <w:bCs/>
          <w:rtl/>
        </w:rPr>
        <w:t xml:space="preserve"> </w:t>
      </w:r>
      <w:r w:rsidRPr="00496AA7">
        <w:rPr>
          <w:rFonts w:cs="B Nazanin" w:hint="eastAsia"/>
          <w:b/>
          <w:bCs/>
          <w:rtl/>
        </w:rPr>
        <w:t>هم</w:t>
      </w:r>
      <w:r w:rsidRPr="00496AA7">
        <w:rPr>
          <w:rFonts w:cs="B Nazanin"/>
          <w:b/>
          <w:bCs/>
          <w:rtl/>
        </w:rPr>
        <w:t xml:space="preserve"> </w:t>
      </w:r>
      <w:r w:rsidRPr="00496AA7">
        <w:rPr>
          <w:rFonts w:cs="B Nazanin" w:hint="eastAsia"/>
          <w:b/>
          <w:bCs/>
          <w:rtl/>
        </w:rPr>
        <w:t>سوم</w:t>
      </w:r>
      <w:r w:rsidRPr="00496AA7">
        <w:rPr>
          <w:rFonts w:cs="B Nazanin" w:hint="cs"/>
          <w:b/>
          <w:bCs/>
          <w:rtl/>
        </w:rPr>
        <w:t>ی</w:t>
      </w:r>
      <w:r w:rsidRPr="00496AA7">
        <w:rPr>
          <w:rFonts w:cs="B Nazanin" w:hint="eastAsia"/>
          <w:b/>
          <w:bCs/>
          <w:rtl/>
        </w:rPr>
        <w:t>ن</w:t>
      </w:r>
      <w:r w:rsidRPr="00496AA7">
        <w:rPr>
          <w:rFonts w:cs="B Nazanin"/>
          <w:b/>
          <w:bCs/>
          <w:rtl/>
        </w:rPr>
        <w:t xml:space="preserve"> </w:t>
      </w:r>
      <w:r w:rsidRPr="00496AA7">
        <w:rPr>
          <w:rFonts w:cs="B Nazanin" w:hint="eastAsia"/>
          <w:b/>
          <w:bCs/>
          <w:rtl/>
        </w:rPr>
        <w:t>معلم</w:t>
      </w:r>
      <w:r w:rsidRPr="00496AA7">
        <w:rPr>
          <w:rFonts w:cs="B Nazanin"/>
          <w:b/>
          <w:bCs/>
          <w:rtl/>
        </w:rPr>
        <w:t xml:space="preserve"> </w:t>
      </w:r>
      <w:r w:rsidRPr="00496AA7">
        <w:rPr>
          <w:rFonts w:cs="B Nazanin" w:hint="eastAsia"/>
          <w:b/>
          <w:bCs/>
          <w:rtl/>
        </w:rPr>
        <w:t>هست</w:t>
      </w:r>
      <w:r w:rsidRPr="00496AA7">
        <w:rPr>
          <w:rFonts w:cs="B Nazanin"/>
          <w:b/>
          <w:bCs/>
          <w:rtl/>
        </w:rPr>
        <w:t xml:space="preserve">. </w:t>
      </w:r>
      <w:r w:rsidRPr="00496AA7">
        <w:rPr>
          <w:rFonts w:cs="B Nazanin" w:hint="cs"/>
          <w:b/>
          <w:bCs/>
          <w:rtl/>
        </w:rPr>
        <w:t>ی</w:t>
      </w:r>
      <w:r w:rsidRPr="00496AA7">
        <w:rPr>
          <w:rFonts w:cs="B Nazanin" w:hint="eastAsia"/>
          <w:b/>
          <w:bCs/>
          <w:rtl/>
        </w:rPr>
        <w:t>عن</w:t>
      </w:r>
      <w:r w:rsidRPr="00496AA7">
        <w:rPr>
          <w:rFonts w:cs="B Nazanin" w:hint="cs"/>
          <w:b/>
          <w:bCs/>
          <w:rtl/>
        </w:rPr>
        <w:t>ی</w:t>
      </w:r>
      <w:r w:rsidRPr="00496AA7">
        <w:rPr>
          <w:rFonts w:cs="B Nazanin"/>
          <w:b/>
          <w:bCs/>
          <w:rtl/>
        </w:rPr>
        <w:t xml:space="preserve"> </w:t>
      </w:r>
      <w:r w:rsidRPr="00496AA7">
        <w:rPr>
          <w:rFonts w:cs="B Nazanin" w:hint="eastAsia"/>
          <w:b/>
          <w:bCs/>
          <w:rtl/>
        </w:rPr>
        <w:t>مح</w:t>
      </w:r>
      <w:r w:rsidRPr="00496AA7">
        <w:rPr>
          <w:rFonts w:cs="B Nazanin" w:hint="cs"/>
          <w:b/>
          <w:bCs/>
          <w:rtl/>
        </w:rPr>
        <w:t>ی</w:t>
      </w:r>
      <w:r w:rsidRPr="00496AA7">
        <w:rPr>
          <w:rFonts w:cs="B Nazanin" w:hint="eastAsia"/>
          <w:b/>
          <w:bCs/>
          <w:rtl/>
        </w:rPr>
        <w:t>ط</w:t>
      </w:r>
      <w:r w:rsidRPr="00496AA7">
        <w:rPr>
          <w:rFonts w:cs="B Nazanin"/>
          <w:b/>
          <w:bCs/>
          <w:rtl/>
        </w:rPr>
        <w:t xml:space="preserve"> </w:t>
      </w:r>
      <w:r w:rsidRPr="00496AA7">
        <w:rPr>
          <w:rFonts w:cs="B Nazanin" w:hint="eastAsia"/>
          <w:b/>
          <w:bCs/>
          <w:rtl/>
        </w:rPr>
        <w:t>سوم</w:t>
      </w:r>
      <w:r w:rsidRPr="00496AA7">
        <w:rPr>
          <w:rFonts w:cs="B Nazanin" w:hint="cs"/>
          <w:b/>
          <w:bCs/>
          <w:rtl/>
        </w:rPr>
        <w:t>ی</w:t>
      </w:r>
      <w:r w:rsidRPr="00496AA7">
        <w:rPr>
          <w:rFonts w:cs="B Nazanin" w:hint="eastAsia"/>
          <w:b/>
          <w:bCs/>
          <w:rtl/>
        </w:rPr>
        <w:t>ن</w:t>
      </w:r>
      <w:r w:rsidRPr="00496AA7">
        <w:rPr>
          <w:rFonts w:cs="B Nazanin"/>
          <w:b/>
          <w:bCs/>
          <w:rtl/>
        </w:rPr>
        <w:t xml:space="preserve"> </w:t>
      </w:r>
      <w:r w:rsidRPr="00496AA7">
        <w:rPr>
          <w:rFonts w:cs="B Nazanin" w:hint="eastAsia"/>
          <w:b/>
          <w:bCs/>
          <w:rtl/>
        </w:rPr>
        <w:t>معلمِ</w:t>
      </w:r>
      <w:r w:rsidRPr="00496AA7">
        <w:rPr>
          <w:rFonts w:cs="B Nazanin"/>
          <w:b/>
          <w:bCs/>
          <w:rtl/>
        </w:rPr>
        <w:t xml:space="preserve">. </w:t>
      </w:r>
      <w:r w:rsidRPr="00496AA7">
        <w:rPr>
          <w:rFonts w:cs="B Nazanin" w:hint="eastAsia"/>
          <w:b/>
          <w:bCs/>
          <w:rtl/>
        </w:rPr>
        <w:t>شما</w:t>
      </w:r>
      <w:r w:rsidRPr="00496AA7">
        <w:rPr>
          <w:rFonts w:cs="B Nazanin"/>
          <w:b/>
          <w:bCs/>
          <w:rtl/>
        </w:rPr>
        <w:t xml:space="preserve"> </w:t>
      </w:r>
      <w:r w:rsidRPr="00496AA7">
        <w:rPr>
          <w:rFonts w:cs="B Nazanin" w:hint="eastAsia"/>
          <w:b/>
          <w:bCs/>
          <w:rtl/>
        </w:rPr>
        <w:t>نبا</w:t>
      </w:r>
      <w:r w:rsidRPr="00496AA7">
        <w:rPr>
          <w:rFonts w:cs="B Nazanin" w:hint="cs"/>
          <w:b/>
          <w:bCs/>
          <w:rtl/>
        </w:rPr>
        <w:t>ی</w:t>
      </w:r>
      <w:r w:rsidRPr="00496AA7">
        <w:rPr>
          <w:rFonts w:cs="B Nazanin" w:hint="eastAsia"/>
          <w:b/>
          <w:bCs/>
          <w:rtl/>
        </w:rPr>
        <w:t>د</w:t>
      </w:r>
      <w:r w:rsidRPr="00496AA7">
        <w:rPr>
          <w:rFonts w:cs="B Nazanin"/>
          <w:b/>
          <w:bCs/>
          <w:rtl/>
        </w:rPr>
        <w:t xml:space="preserve"> </w:t>
      </w:r>
      <w:r w:rsidRPr="00496AA7">
        <w:rPr>
          <w:rFonts w:cs="B Nazanin" w:hint="eastAsia"/>
          <w:b/>
          <w:bCs/>
          <w:rtl/>
        </w:rPr>
        <w:t>اون</w:t>
      </w:r>
      <w:r w:rsidRPr="00496AA7">
        <w:rPr>
          <w:rFonts w:cs="B Nazanin"/>
          <w:b/>
          <w:bCs/>
          <w:rtl/>
        </w:rPr>
        <w:t xml:space="preserve"> </w:t>
      </w:r>
      <w:r w:rsidRPr="00496AA7">
        <w:rPr>
          <w:rFonts w:cs="B Nazanin" w:hint="eastAsia"/>
          <w:b/>
          <w:bCs/>
          <w:rtl/>
        </w:rPr>
        <w:t>رو</w:t>
      </w:r>
      <w:r w:rsidRPr="00496AA7">
        <w:rPr>
          <w:rFonts w:cs="B Nazanin"/>
          <w:b/>
          <w:bCs/>
          <w:rtl/>
        </w:rPr>
        <w:t xml:space="preserve"> </w:t>
      </w:r>
      <w:r w:rsidRPr="00496AA7">
        <w:rPr>
          <w:rFonts w:cs="B Nazanin" w:hint="eastAsia"/>
          <w:b/>
          <w:bCs/>
          <w:rtl/>
        </w:rPr>
        <w:t>ا</w:t>
      </w:r>
      <w:r w:rsidRPr="00496AA7">
        <w:rPr>
          <w:rFonts w:cs="B Nazanin" w:hint="cs"/>
          <w:b/>
          <w:bCs/>
          <w:rtl/>
        </w:rPr>
        <w:t>ی</w:t>
      </w:r>
      <w:r w:rsidRPr="00496AA7">
        <w:rPr>
          <w:rFonts w:cs="B Nazanin" w:hint="eastAsia"/>
          <w:b/>
          <w:bCs/>
          <w:rtl/>
        </w:rPr>
        <w:t>گنور</w:t>
      </w:r>
      <w:r w:rsidRPr="00496AA7">
        <w:rPr>
          <w:rFonts w:cs="B Nazanin"/>
          <w:b/>
          <w:bCs/>
          <w:rtl/>
        </w:rPr>
        <w:t xml:space="preserve"> (</w:t>
      </w:r>
      <w:r w:rsidRPr="00496AA7">
        <w:rPr>
          <w:rFonts w:ascii="Times New Roman" w:hAnsi="Times New Roman" w:cs="B Nazanin"/>
          <w:b/>
          <w:bCs/>
        </w:rPr>
        <w:t>ignore</w:t>
      </w:r>
      <w:r w:rsidRPr="00496AA7">
        <w:rPr>
          <w:rFonts w:hAnsi="Times New Roman" w:cs="B Nazanin"/>
          <w:b/>
          <w:bCs/>
          <w:rtl/>
        </w:rPr>
        <w:t>) کنی. خود محیط یه آموزش</w:t>
      </w:r>
      <w:r w:rsidRPr="00496AA7">
        <w:rPr>
          <w:rFonts w:hAnsi="Times New Roman" w:cs="B Nazanin"/>
          <w:b/>
          <w:bCs/>
          <w:rtl/>
        </w:rPr>
        <w:softHyphen/>
        <w:t>دهنده هست. وقتی درش بازه شما تشویق میشی بری. وقتی یه گارد بسته داره نمیری. وقتی تاریکه خوشت نمیاد، وقتی روشنه تشویقت می</w:t>
      </w:r>
      <w:r w:rsidRPr="00496AA7">
        <w:rPr>
          <w:rFonts w:hAnsi="Times New Roman" w:cs="B Nazanin"/>
          <w:b/>
          <w:bCs/>
          <w:rtl/>
        </w:rPr>
        <w:softHyphen/>
        <w:t>کنه. یعنی پارامترهای طراحی محیط، خودش یه چیزایی رو به بچه یاد میده. روی یادگیری تاثیر داره. یه جایی که تاریک باشه بچه اصلا دوست نداره کلاسش اون</w:t>
      </w:r>
      <w:r w:rsidRPr="00496AA7">
        <w:rPr>
          <w:rFonts w:hAnsi="Times New Roman" w:cs="B Nazanin"/>
          <w:b/>
          <w:bCs/>
          <w:rtl/>
        </w:rPr>
        <w:softHyphen/>
        <w:t>جا باشه. وقتی کلاس روشنه، نور روز داره، ویو داره. اصلا فکر کن بچه ویو داشته باشه. همین ویو داشتن چقدر خستگی</w:t>
      </w:r>
      <w:r w:rsidRPr="00496AA7">
        <w:rPr>
          <w:rFonts w:hAnsi="Times New Roman" w:cs="B Nazanin"/>
          <w:b/>
          <w:bCs/>
          <w:rtl/>
        </w:rPr>
        <w:softHyphen/>
        <w:t>شو میگیره. چقدر با خاک و طبیعت بازی کردن تمرکزش رو افزایش میده. یعنی می</w:t>
      </w:r>
      <w:r w:rsidRPr="00496AA7">
        <w:rPr>
          <w:rFonts w:hAnsi="Times New Roman" w:cs="B Nazanin"/>
          <w:b/>
          <w:bCs/>
          <w:rtl/>
        </w:rPr>
        <w:softHyphen/>
        <w:t>خوام بگم همه چی رو نباید بگی کتاب درسی و معلم. یه فاکتور سومی هم به نام محیط هست.</w:t>
      </w:r>
      <w:r w:rsidR="00BC6D9F">
        <w:rPr>
          <w:rFonts w:hAnsi="Times New Roman" w:cs="Calibri" w:hint="cs"/>
          <w:b/>
          <w:bCs/>
          <w:rtl/>
        </w:rPr>
        <w:t>"</w:t>
      </w:r>
    </w:p>
    <w:p w14:paraId="0D92F24E" w14:textId="77777777" w:rsidR="00494566" w:rsidRDefault="00494566" w:rsidP="002B1120">
      <w:pPr>
        <w:pStyle w:val="afb"/>
        <w:rPr>
          <w:rtl/>
        </w:rPr>
      </w:pPr>
      <w:r>
        <w:rPr>
          <w:rFonts w:hint="cs"/>
          <w:rtl/>
        </w:rPr>
        <w:t>انعطاف‌پذیری</w:t>
      </w:r>
    </w:p>
    <w:p w14:paraId="59664A70" w14:textId="77777777" w:rsidR="00494566" w:rsidRPr="00F61633" w:rsidRDefault="00494566" w:rsidP="002B1120">
      <w:pPr>
        <w:pStyle w:val="4"/>
        <w:rPr>
          <w:rtl/>
        </w:rPr>
      </w:pPr>
      <w:proofErr w:type="spellStart"/>
      <w:r w:rsidRPr="00F61633">
        <w:rPr>
          <w:rFonts w:hint="cs"/>
          <w:rtl/>
        </w:rPr>
        <w:t>مثبت‌اندیشی</w:t>
      </w:r>
      <w:proofErr w:type="spellEnd"/>
    </w:p>
    <w:p w14:paraId="44429C0E" w14:textId="5A8036D8" w:rsidR="00494566" w:rsidRPr="00BC6D9F" w:rsidRDefault="00494566" w:rsidP="00F61633">
      <w:pPr>
        <w:ind w:left="630" w:right="630"/>
        <w:jc w:val="both"/>
        <w:rPr>
          <w:rFonts w:cs="Calibri"/>
          <w:b/>
          <w:bCs/>
          <w:rtl/>
        </w:rPr>
      </w:pPr>
      <w:r w:rsidRPr="00F61633">
        <w:rPr>
          <w:rFonts w:cs="B Nazanin" w:hint="cs"/>
          <w:b/>
          <w:bCs/>
          <w:rtl/>
        </w:rPr>
        <w:t>کد 12:</w:t>
      </w:r>
      <w:r w:rsidR="00BC6D9F">
        <w:rPr>
          <w:rFonts w:cs="B Nazanin" w:hint="cs"/>
          <w:b/>
          <w:bCs/>
          <w:rtl/>
        </w:rPr>
        <w:t xml:space="preserve"> </w:t>
      </w:r>
      <w:r w:rsidR="00BC6D9F">
        <w:rPr>
          <w:rFonts w:cs="Calibri" w:hint="cs"/>
          <w:b/>
          <w:bCs/>
          <w:rtl/>
        </w:rPr>
        <w:t>"</w:t>
      </w:r>
      <w:r w:rsidRPr="00F61633">
        <w:rPr>
          <w:rFonts w:cs="B Nazanin"/>
          <w:b/>
          <w:bCs/>
          <w:rtl/>
        </w:rPr>
        <w:t>عادتمه وقتی کسی یک کاری میکنه ازش تشکر کنم و فکر میکنم در اون سوالتون این خیلی مفید و موثر باشه که افرادی رو انتخاب کنیم که علاوه بر تعاملی که دارن، آدمهایی باشن که ریزترین نکات مثبت دیگران رو ببینن. انقدر منفی ها رو نبینن.</w:t>
      </w:r>
      <w:r w:rsidR="00BC6D9F">
        <w:rPr>
          <w:rFonts w:cs="Calibri" w:hint="cs"/>
          <w:b/>
          <w:bCs/>
          <w:rtl/>
        </w:rPr>
        <w:t>"</w:t>
      </w:r>
    </w:p>
    <w:p w14:paraId="4A69981B" w14:textId="2D6BB376" w:rsidR="00494566" w:rsidRPr="00F61633" w:rsidRDefault="00494566" w:rsidP="002B1120">
      <w:pPr>
        <w:pStyle w:val="4"/>
        <w:rPr>
          <w:rtl/>
        </w:rPr>
      </w:pPr>
      <w:r w:rsidRPr="00F61633">
        <w:rPr>
          <w:rFonts w:hint="cs"/>
          <w:rtl/>
        </w:rPr>
        <w:t>گشودگی</w:t>
      </w:r>
    </w:p>
    <w:p w14:paraId="3B9CFBC7" w14:textId="32BD1698" w:rsidR="00494566" w:rsidRPr="00BC6D9F" w:rsidRDefault="00494566" w:rsidP="00BC6D9F">
      <w:pPr>
        <w:pStyle w:val="afe"/>
        <w:rPr>
          <w:rFonts w:cs="Calibri"/>
          <w:rtl/>
        </w:rPr>
      </w:pPr>
      <w:r w:rsidRPr="00F61633">
        <w:rPr>
          <w:rFonts w:hint="cs"/>
          <w:rtl/>
        </w:rPr>
        <w:t xml:space="preserve">کد 12: </w:t>
      </w:r>
      <w:r w:rsidR="00BC6D9F">
        <w:rPr>
          <w:rFonts w:cs="Calibri" w:hint="cs"/>
          <w:rtl/>
        </w:rPr>
        <w:t>"</w:t>
      </w:r>
      <w:r w:rsidRPr="00F61633">
        <w:rPr>
          <w:rtl/>
        </w:rPr>
        <w:t>فکر می</w:t>
      </w:r>
      <w:r w:rsidRPr="00F61633">
        <w:rPr>
          <w:rFonts w:hint="cs"/>
          <w:rtl/>
        </w:rPr>
        <w:t>‌</w:t>
      </w:r>
      <w:r w:rsidRPr="00F61633">
        <w:rPr>
          <w:rtl/>
        </w:rPr>
        <w:t>کنم یه مقدار باید دیدم را باز کنم و استقبال کنم از ایده</w:t>
      </w:r>
      <w:r w:rsidRPr="00F61633">
        <w:rPr>
          <w:rFonts w:hint="cs"/>
          <w:rtl/>
        </w:rPr>
        <w:t>‌</w:t>
      </w:r>
      <w:r w:rsidRPr="00F61633">
        <w:rPr>
          <w:rtl/>
        </w:rPr>
        <w:t>های جدید. ممکنه که یه دفعه یه کاری رو داری توی انجمن انجام میدی. اصلا جلسه هم نیست. داری ازشون می</w:t>
      </w:r>
      <w:r w:rsidR="002B1120">
        <w:rPr>
          <w:rFonts w:hint="cs"/>
          <w:rtl/>
        </w:rPr>
        <w:t>‌</w:t>
      </w:r>
      <w:r w:rsidRPr="00F61633">
        <w:rPr>
          <w:rtl/>
        </w:rPr>
        <w:t>خوای یه کاری رو انجام بدن یهو یه نفر یه ایده</w:t>
      </w:r>
      <w:r w:rsidR="002B1120">
        <w:rPr>
          <w:rFonts w:hint="cs"/>
          <w:rtl/>
        </w:rPr>
        <w:t>‌‌</w:t>
      </w:r>
      <w:r w:rsidRPr="00F61633">
        <w:rPr>
          <w:rtl/>
        </w:rPr>
        <w:t>ای میده و اون خودش نمی</w:t>
      </w:r>
      <w:r w:rsidR="002B1120">
        <w:rPr>
          <w:rFonts w:hint="cs"/>
          <w:rtl/>
        </w:rPr>
        <w:t>‌</w:t>
      </w:r>
      <w:r w:rsidRPr="00F61633">
        <w:rPr>
          <w:rtl/>
        </w:rPr>
        <w:t>دونه حتی داره ایده میده. داره صحبت می</w:t>
      </w:r>
      <w:r w:rsidR="002B1120">
        <w:rPr>
          <w:rFonts w:hint="cs"/>
          <w:rtl/>
        </w:rPr>
        <w:t>‌</w:t>
      </w:r>
      <w:r w:rsidRPr="00F61633">
        <w:rPr>
          <w:rtl/>
        </w:rPr>
        <w:t>کنه و از لابلای حرف</w:t>
      </w:r>
      <w:r w:rsidR="002B1120">
        <w:rPr>
          <w:rFonts w:hint="cs"/>
          <w:rtl/>
        </w:rPr>
        <w:t>‌</w:t>
      </w:r>
      <w:r w:rsidRPr="00F61633">
        <w:rPr>
          <w:rtl/>
        </w:rPr>
        <w:t>های اون داری این ایده رو می</w:t>
      </w:r>
      <w:r w:rsidR="002B1120">
        <w:rPr>
          <w:rFonts w:hint="cs"/>
          <w:rtl/>
        </w:rPr>
        <w:t>‌</w:t>
      </w:r>
      <w:r w:rsidRPr="00F61633">
        <w:rPr>
          <w:rtl/>
        </w:rPr>
        <w:t>گیری. اصلا راه بسته نیست.</w:t>
      </w:r>
      <w:r w:rsidR="00BC6D9F">
        <w:rPr>
          <w:rFonts w:hint="cs"/>
          <w:rtl/>
        </w:rPr>
        <w:t xml:space="preserve"> </w:t>
      </w:r>
      <w:r w:rsidRPr="00F61633">
        <w:rPr>
          <w:rtl/>
        </w:rPr>
        <w:t>اصلا نباید راه رو ببندم دیگه.</w:t>
      </w:r>
      <w:r w:rsidR="00BC6D9F">
        <w:rPr>
          <w:rFonts w:cs="Calibri" w:hint="cs"/>
          <w:rtl/>
        </w:rPr>
        <w:t>"</w:t>
      </w:r>
    </w:p>
    <w:p w14:paraId="1073DA9C" w14:textId="46F6ACCA" w:rsidR="00494566" w:rsidRDefault="00494566" w:rsidP="002B1120">
      <w:pPr>
        <w:pStyle w:val="afb"/>
        <w:rPr>
          <w:rtl/>
        </w:rPr>
      </w:pPr>
      <w:r>
        <w:rPr>
          <w:rFonts w:hint="cs"/>
          <w:rtl/>
        </w:rPr>
        <w:t>ژرف اندیشی (تعمق)</w:t>
      </w:r>
    </w:p>
    <w:p w14:paraId="479659EE" w14:textId="3A13A81C" w:rsidR="00494566" w:rsidRPr="00F61633" w:rsidRDefault="00494566" w:rsidP="002B1120">
      <w:pPr>
        <w:pStyle w:val="4"/>
        <w:rPr>
          <w:rtl/>
        </w:rPr>
      </w:pPr>
      <w:r w:rsidRPr="00F61633">
        <w:rPr>
          <w:rFonts w:hint="cs"/>
          <w:rtl/>
        </w:rPr>
        <w:t>پرسشگری</w:t>
      </w:r>
    </w:p>
    <w:p w14:paraId="6E04CF55" w14:textId="19EE5BE2" w:rsidR="00494566" w:rsidRPr="00BC6D9F" w:rsidRDefault="00494566" w:rsidP="00494566">
      <w:pPr>
        <w:pStyle w:val="afe"/>
        <w:rPr>
          <w:rFonts w:cs="Calibri"/>
          <w:rtl/>
        </w:rPr>
      </w:pPr>
      <w:r w:rsidRPr="00F61633">
        <w:rPr>
          <w:rFonts w:hint="cs"/>
          <w:rtl/>
        </w:rPr>
        <w:t xml:space="preserve">کد 12: </w:t>
      </w:r>
      <w:r w:rsidR="00BC6D9F">
        <w:rPr>
          <w:rFonts w:cs="Calibri" w:hint="cs"/>
          <w:rtl/>
        </w:rPr>
        <w:t>"</w:t>
      </w:r>
      <w:r w:rsidRPr="00F61633">
        <w:rPr>
          <w:rtl/>
        </w:rPr>
        <w:t>آماده باشم هر ایده</w:t>
      </w:r>
      <w:r w:rsidRPr="00F61633">
        <w:rPr>
          <w:rFonts w:hint="cs"/>
          <w:rtl/>
        </w:rPr>
        <w:t>‌</w:t>
      </w:r>
      <w:r w:rsidRPr="00F61633">
        <w:rPr>
          <w:rtl/>
        </w:rPr>
        <w:t>ای رو درجا نظر ندم که حالا بده، خوبه، سعی کنم هی سوال بپرسم، هی پروبال و گسترش بدیم تا برسه به مرحله</w:t>
      </w:r>
      <w:r w:rsidRPr="00F61633">
        <w:rPr>
          <w:rFonts w:hint="cs"/>
          <w:rtl/>
        </w:rPr>
        <w:t>‌</w:t>
      </w:r>
      <w:r w:rsidRPr="00F61633">
        <w:rPr>
          <w:rtl/>
        </w:rPr>
        <w:t>ای که قابلیت اجرا داشته باشه.</w:t>
      </w:r>
      <w:r w:rsidR="00BC6D9F">
        <w:rPr>
          <w:rFonts w:cs="Calibri" w:hint="cs"/>
          <w:rtl/>
        </w:rPr>
        <w:t>"</w:t>
      </w:r>
    </w:p>
    <w:p w14:paraId="4992E1D8" w14:textId="253B4A9F" w:rsidR="00494566" w:rsidRDefault="00494566" w:rsidP="00302BAA">
      <w:pPr>
        <w:pStyle w:val="ac"/>
        <w:rPr>
          <w:rtl/>
        </w:rPr>
      </w:pPr>
      <w:r w:rsidRPr="002B1120">
        <w:rPr>
          <w:rStyle w:val="ListParagraphChar"/>
          <w:rFonts w:hint="cs"/>
          <w:rtl/>
        </w:rPr>
        <w:t>در جدول شماره‌ی</w:t>
      </w:r>
      <w:r w:rsidR="002B1120">
        <w:rPr>
          <w:rStyle w:val="ListParagraphChar"/>
          <w:rFonts w:hint="cs"/>
          <w:rtl/>
        </w:rPr>
        <w:t xml:space="preserve"> 5-2</w:t>
      </w:r>
      <w:r w:rsidRPr="002B1120">
        <w:rPr>
          <w:rStyle w:val="ListParagraphChar"/>
          <w:rFonts w:hint="cs"/>
          <w:rtl/>
        </w:rPr>
        <w:t xml:space="preserve"> شایستگی‌های</w:t>
      </w:r>
      <w:r>
        <w:rPr>
          <w:rFonts w:hint="cs"/>
          <w:rtl/>
        </w:rPr>
        <w:t xml:space="preserve"> نگرشی مورد نیاز یک مدیرآموزشی به‌مثابه طراح محیط کالبدی یادگیری آورده شده است.</w:t>
      </w:r>
    </w:p>
    <w:p w14:paraId="1CCC9809" w14:textId="1730A8EF" w:rsidR="006225AA" w:rsidRDefault="006225AA" w:rsidP="00F649A1">
      <w:pPr>
        <w:pStyle w:val="a1"/>
        <w:ind w:left="583"/>
      </w:pPr>
      <w:r w:rsidRPr="004012BF">
        <w:rPr>
          <w:rtl/>
        </w:rPr>
        <w:t>مولفه‌ها</w:t>
      </w:r>
      <w:r w:rsidRPr="004012BF">
        <w:rPr>
          <w:rFonts w:hint="cs"/>
          <w:rtl/>
        </w:rPr>
        <w:t>ی</w:t>
      </w:r>
      <w:r w:rsidRPr="004012BF">
        <w:rPr>
          <w:rtl/>
        </w:rPr>
        <w:t xml:space="preserve"> شا</w:t>
      </w:r>
      <w:r w:rsidRPr="004012BF">
        <w:rPr>
          <w:rFonts w:hint="cs"/>
          <w:rtl/>
        </w:rPr>
        <w:t>ی</w:t>
      </w:r>
      <w:r w:rsidRPr="004012BF">
        <w:rPr>
          <w:rFonts w:hint="eastAsia"/>
          <w:rtl/>
        </w:rPr>
        <w:t>ستگ</w:t>
      </w:r>
      <w:r w:rsidRPr="004012BF">
        <w:rPr>
          <w:rFonts w:hint="cs"/>
          <w:rtl/>
        </w:rPr>
        <w:t>ی‌</w:t>
      </w:r>
      <w:r w:rsidRPr="004012BF">
        <w:rPr>
          <w:rFonts w:hint="eastAsia"/>
          <w:rtl/>
        </w:rPr>
        <w:t>ها</w:t>
      </w:r>
      <w:r w:rsidRPr="004012BF">
        <w:rPr>
          <w:rFonts w:hint="cs"/>
          <w:rtl/>
        </w:rPr>
        <w:t>ی</w:t>
      </w:r>
      <w:r w:rsidRPr="004012BF">
        <w:rPr>
          <w:rtl/>
        </w:rPr>
        <w:t xml:space="preserve"> نگرش</w:t>
      </w:r>
      <w:r w:rsidRPr="004012BF">
        <w:rPr>
          <w:rFonts w:hint="cs"/>
          <w:rtl/>
        </w:rPr>
        <w:t>ی</w:t>
      </w:r>
      <w:r w:rsidRPr="004012BF">
        <w:rPr>
          <w:rtl/>
        </w:rPr>
        <w:t xml:space="preserve"> مد</w:t>
      </w:r>
      <w:r w:rsidRPr="004012BF">
        <w:rPr>
          <w:rFonts w:hint="cs"/>
          <w:rtl/>
        </w:rPr>
        <w:t>ی</w:t>
      </w:r>
      <w:r w:rsidRPr="004012BF">
        <w:rPr>
          <w:rFonts w:hint="eastAsia"/>
          <w:rtl/>
        </w:rPr>
        <w:t>رآموزش</w:t>
      </w:r>
      <w:r w:rsidRPr="004012BF">
        <w:rPr>
          <w:rFonts w:hint="cs"/>
          <w:rtl/>
        </w:rPr>
        <w:t>ی</w:t>
      </w:r>
      <w:r w:rsidRPr="004012BF">
        <w:rPr>
          <w:rtl/>
        </w:rPr>
        <w:t xml:space="preserve"> به‌مثابه طراح مح</w:t>
      </w:r>
      <w:r w:rsidRPr="004012BF">
        <w:rPr>
          <w:rFonts w:hint="cs"/>
          <w:rtl/>
        </w:rPr>
        <w:t>ی</w:t>
      </w:r>
      <w:r w:rsidRPr="004012BF">
        <w:rPr>
          <w:rFonts w:hint="eastAsia"/>
          <w:rtl/>
        </w:rPr>
        <w:t>ط</w:t>
      </w:r>
      <w:r w:rsidRPr="004012BF">
        <w:rPr>
          <w:rtl/>
        </w:rPr>
        <w:t xml:space="preserve"> کالبد</w:t>
      </w:r>
      <w:r w:rsidRPr="004012BF">
        <w:rPr>
          <w:rFonts w:hint="cs"/>
          <w:rtl/>
        </w:rPr>
        <w:t>ی</w:t>
      </w:r>
    </w:p>
    <w:tbl>
      <w:tblPr>
        <w:tblStyle w:val="TableGrid"/>
        <w:bidiVisual/>
        <w:tblW w:w="6570" w:type="dxa"/>
        <w:jc w:val="center"/>
        <w:tblLook w:val="04A0" w:firstRow="1" w:lastRow="0" w:firstColumn="1" w:lastColumn="0" w:noHBand="0" w:noVBand="1"/>
      </w:tblPr>
      <w:tblGrid>
        <w:gridCol w:w="3229"/>
        <w:gridCol w:w="3341"/>
      </w:tblGrid>
      <w:tr w:rsidR="00494566" w:rsidRPr="00F61633" w14:paraId="6A8E3760" w14:textId="77777777" w:rsidTr="00F649A1">
        <w:trPr>
          <w:jc w:val="center"/>
        </w:trPr>
        <w:tc>
          <w:tcPr>
            <w:tcW w:w="3229" w:type="dxa"/>
            <w:vMerge w:val="restart"/>
            <w:vAlign w:val="center"/>
          </w:tcPr>
          <w:p w14:paraId="22EEFFF3" w14:textId="5C3660A1" w:rsidR="00494566" w:rsidRPr="00F61633" w:rsidRDefault="00494566" w:rsidP="00683D4A">
            <w:pPr>
              <w:rPr>
                <w:rFonts w:cs="B Nazanin"/>
                <w:b/>
                <w:bCs/>
                <w:sz w:val="22"/>
                <w:szCs w:val="22"/>
                <w:rtl/>
              </w:rPr>
            </w:pPr>
            <w:r w:rsidRPr="00F61633">
              <w:rPr>
                <w:rFonts w:cs="B Nazanin" w:hint="cs"/>
                <w:b/>
                <w:bCs/>
                <w:sz w:val="22"/>
                <w:szCs w:val="22"/>
                <w:rtl/>
              </w:rPr>
              <w:t>تفکر تیمی</w:t>
            </w:r>
          </w:p>
        </w:tc>
        <w:tc>
          <w:tcPr>
            <w:tcW w:w="3341" w:type="dxa"/>
          </w:tcPr>
          <w:p w14:paraId="45DDD702" w14:textId="77777777" w:rsidR="00494566" w:rsidRPr="00F61633" w:rsidRDefault="00494566" w:rsidP="00683D4A">
            <w:pPr>
              <w:rPr>
                <w:rFonts w:cs="B Nazanin"/>
                <w:sz w:val="22"/>
                <w:szCs w:val="22"/>
                <w:rtl/>
              </w:rPr>
            </w:pPr>
            <w:r w:rsidRPr="00F61633">
              <w:rPr>
                <w:rFonts w:cs="B Nazanin"/>
                <w:sz w:val="22"/>
                <w:szCs w:val="22"/>
                <w:rtl/>
              </w:rPr>
              <w:t>مشارکت‌پذ</w:t>
            </w:r>
            <w:r w:rsidRPr="00F61633">
              <w:rPr>
                <w:rFonts w:cs="B Nazanin" w:hint="cs"/>
                <w:sz w:val="22"/>
                <w:szCs w:val="22"/>
                <w:rtl/>
              </w:rPr>
              <w:t>ی</w:t>
            </w:r>
            <w:r w:rsidRPr="00F61633">
              <w:rPr>
                <w:rFonts w:cs="B Nazanin" w:hint="eastAsia"/>
                <w:sz w:val="22"/>
                <w:szCs w:val="22"/>
                <w:rtl/>
              </w:rPr>
              <w:t>ر</w:t>
            </w:r>
            <w:r w:rsidRPr="00F61633">
              <w:rPr>
                <w:rFonts w:cs="B Nazanin"/>
                <w:sz w:val="22"/>
                <w:szCs w:val="22"/>
                <w:rtl/>
              </w:rPr>
              <w:t xml:space="preserve"> و مشارکت‌جو</w:t>
            </w:r>
          </w:p>
        </w:tc>
      </w:tr>
      <w:tr w:rsidR="00494566" w:rsidRPr="00F61633" w14:paraId="24262FEF" w14:textId="77777777" w:rsidTr="00F649A1">
        <w:trPr>
          <w:jc w:val="center"/>
        </w:trPr>
        <w:tc>
          <w:tcPr>
            <w:tcW w:w="3229" w:type="dxa"/>
            <w:vMerge/>
            <w:vAlign w:val="center"/>
          </w:tcPr>
          <w:p w14:paraId="6CEF3AEF" w14:textId="77777777" w:rsidR="00494566" w:rsidRPr="00F61633" w:rsidRDefault="00494566" w:rsidP="00683D4A">
            <w:pPr>
              <w:rPr>
                <w:rFonts w:cs="B Nazanin"/>
                <w:b/>
                <w:bCs/>
                <w:sz w:val="22"/>
                <w:szCs w:val="22"/>
                <w:rtl/>
              </w:rPr>
            </w:pPr>
          </w:p>
        </w:tc>
        <w:tc>
          <w:tcPr>
            <w:tcW w:w="3341" w:type="dxa"/>
          </w:tcPr>
          <w:p w14:paraId="30B4D398" w14:textId="77777777" w:rsidR="00494566" w:rsidRPr="00F61633" w:rsidRDefault="00494566" w:rsidP="00683D4A">
            <w:pPr>
              <w:rPr>
                <w:rFonts w:cs="B Nazanin"/>
                <w:sz w:val="22"/>
                <w:szCs w:val="22"/>
                <w:rtl/>
              </w:rPr>
            </w:pPr>
            <w:r w:rsidRPr="00F61633">
              <w:rPr>
                <w:rFonts w:cs="B Nazanin" w:hint="eastAsia"/>
                <w:sz w:val="22"/>
                <w:szCs w:val="22"/>
                <w:rtl/>
              </w:rPr>
              <w:t>اهل</w:t>
            </w:r>
            <w:r w:rsidRPr="00F61633">
              <w:rPr>
                <w:rFonts w:cs="B Nazanin"/>
                <w:sz w:val="22"/>
                <w:szCs w:val="22"/>
                <w:rtl/>
              </w:rPr>
              <w:t xml:space="preserve"> مشورت با متخصص</w:t>
            </w:r>
            <w:r w:rsidRPr="00F61633">
              <w:rPr>
                <w:rFonts w:cs="B Nazanin" w:hint="cs"/>
                <w:sz w:val="22"/>
                <w:szCs w:val="22"/>
                <w:rtl/>
              </w:rPr>
              <w:t>ی</w:t>
            </w:r>
            <w:r w:rsidRPr="00F61633">
              <w:rPr>
                <w:rFonts w:cs="B Nazanin" w:hint="eastAsia"/>
                <w:sz w:val="22"/>
                <w:szCs w:val="22"/>
                <w:rtl/>
              </w:rPr>
              <w:t>ن</w:t>
            </w:r>
            <w:r w:rsidRPr="00F61633">
              <w:rPr>
                <w:rFonts w:cs="B Nazanin"/>
                <w:sz w:val="22"/>
                <w:szCs w:val="22"/>
                <w:rtl/>
              </w:rPr>
              <w:t xml:space="preserve"> و اشتراک ا</w:t>
            </w:r>
            <w:r w:rsidRPr="00F61633">
              <w:rPr>
                <w:rFonts w:cs="B Nazanin" w:hint="cs"/>
                <w:sz w:val="22"/>
                <w:szCs w:val="22"/>
                <w:rtl/>
              </w:rPr>
              <w:t>ی</w:t>
            </w:r>
            <w:r w:rsidRPr="00F61633">
              <w:rPr>
                <w:rFonts w:cs="B Nazanin" w:hint="eastAsia"/>
                <w:sz w:val="22"/>
                <w:szCs w:val="22"/>
                <w:rtl/>
              </w:rPr>
              <w:t>ده‌ها</w:t>
            </w:r>
          </w:p>
        </w:tc>
      </w:tr>
      <w:tr w:rsidR="00494566" w:rsidRPr="00F61633" w14:paraId="65987A9A" w14:textId="77777777" w:rsidTr="00F649A1">
        <w:trPr>
          <w:jc w:val="center"/>
        </w:trPr>
        <w:tc>
          <w:tcPr>
            <w:tcW w:w="3229" w:type="dxa"/>
            <w:vMerge/>
            <w:vAlign w:val="center"/>
          </w:tcPr>
          <w:p w14:paraId="6809A2C3" w14:textId="77777777" w:rsidR="00494566" w:rsidRPr="00F61633" w:rsidRDefault="00494566" w:rsidP="00683D4A">
            <w:pPr>
              <w:rPr>
                <w:rFonts w:cs="B Nazanin"/>
                <w:b/>
                <w:bCs/>
                <w:sz w:val="22"/>
                <w:szCs w:val="22"/>
                <w:rtl/>
              </w:rPr>
            </w:pPr>
          </w:p>
        </w:tc>
        <w:tc>
          <w:tcPr>
            <w:tcW w:w="3341" w:type="dxa"/>
          </w:tcPr>
          <w:p w14:paraId="54B602DB" w14:textId="77777777" w:rsidR="00494566" w:rsidRPr="00F61633" w:rsidRDefault="00494566" w:rsidP="00683D4A">
            <w:pPr>
              <w:rPr>
                <w:rFonts w:cs="B Nazanin"/>
                <w:sz w:val="22"/>
                <w:szCs w:val="22"/>
                <w:rtl/>
              </w:rPr>
            </w:pPr>
            <w:r w:rsidRPr="00F61633">
              <w:rPr>
                <w:rFonts w:cs="B Nazanin" w:hint="eastAsia"/>
                <w:sz w:val="22"/>
                <w:szCs w:val="22"/>
                <w:rtl/>
              </w:rPr>
              <w:t>باور</w:t>
            </w:r>
            <w:r w:rsidRPr="00F61633">
              <w:rPr>
                <w:rFonts w:cs="B Nazanin"/>
                <w:sz w:val="22"/>
                <w:szCs w:val="22"/>
                <w:rtl/>
              </w:rPr>
              <w:t xml:space="preserve"> به دموکراس</w:t>
            </w:r>
            <w:r w:rsidRPr="00F61633">
              <w:rPr>
                <w:rFonts w:cs="B Nazanin" w:hint="cs"/>
                <w:sz w:val="22"/>
                <w:szCs w:val="22"/>
                <w:rtl/>
              </w:rPr>
              <w:t>ی</w:t>
            </w:r>
            <w:r w:rsidRPr="00F61633">
              <w:rPr>
                <w:rFonts w:cs="B Nazanin"/>
                <w:sz w:val="22"/>
                <w:szCs w:val="22"/>
                <w:rtl/>
              </w:rPr>
              <w:t xml:space="preserve"> و مردم‌سالار</w:t>
            </w:r>
            <w:r w:rsidRPr="00F61633">
              <w:rPr>
                <w:rFonts w:cs="B Nazanin" w:hint="cs"/>
                <w:sz w:val="22"/>
                <w:szCs w:val="22"/>
                <w:rtl/>
              </w:rPr>
              <w:t>ی</w:t>
            </w:r>
          </w:p>
        </w:tc>
      </w:tr>
      <w:tr w:rsidR="00494566" w:rsidRPr="00F61633" w14:paraId="61CD8FF9" w14:textId="77777777" w:rsidTr="00F649A1">
        <w:trPr>
          <w:jc w:val="center"/>
        </w:trPr>
        <w:tc>
          <w:tcPr>
            <w:tcW w:w="3229" w:type="dxa"/>
            <w:vAlign w:val="center"/>
          </w:tcPr>
          <w:p w14:paraId="25A44721" w14:textId="7A07D485" w:rsidR="00494566" w:rsidRPr="00F61633" w:rsidRDefault="00494566" w:rsidP="00683D4A">
            <w:pPr>
              <w:rPr>
                <w:rFonts w:cs="B Nazanin"/>
                <w:b/>
                <w:bCs/>
                <w:sz w:val="22"/>
                <w:szCs w:val="22"/>
                <w:rtl/>
              </w:rPr>
            </w:pPr>
            <w:r w:rsidRPr="00F61633">
              <w:rPr>
                <w:rFonts w:cs="B Nazanin" w:hint="cs"/>
                <w:b/>
                <w:bCs/>
                <w:sz w:val="22"/>
                <w:szCs w:val="22"/>
                <w:rtl/>
              </w:rPr>
              <w:t>تغییرطلبی</w:t>
            </w:r>
          </w:p>
        </w:tc>
        <w:tc>
          <w:tcPr>
            <w:tcW w:w="3341" w:type="dxa"/>
          </w:tcPr>
          <w:p w14:paraId="2A498705" w14:textId="77777777" w:rsidR="00494566" w:rsidRPr="00F61633" w:rsidRDefault="00494566" w:rsidP="00683D4A">
            <w:pPr>
              <w:rPr>
                <w:rFonts w:cs="B Nazanin"/>
                <w:sz w:val="22"/>
                <w:szCs w:val="22"/>
                <w:rtl/>
              </w:rPr>
            </w:pPr>
            <w:r w:rsidRPr="00F61633">
              <w:rPr>
                <w:rFonts w:cs="B Nazanin" w:hint="cs"/>
                <w:sz w:val="22"/>
                <w:szCs w:val="22"/>
                <w:rtl/>
              </w:rPr>
              <w:t>تغییرطلب</w:t>
            </w:r>
          </w:p>
        </w:tc>
      </w:tr>
      <w:tr w:rsidR="00494566" w:rsidRPr="00F61633" w14:paraId="70063AEA" w14:textId="77777777" w:rsidTr="00F649A1">
        <w:trPr>
          <w:jc w:val="center"/>
        </w:trPr>
        <w:tc>
          <w:tcPr>
            <w:tcW w:w="3229" w:type="dxa"/>
            <w:vMerge w:val="restart"/>
            <w:vAlign w:val="center"/>
          </w:tcPr>
          <w:p w14:paraId="26193666" w14:textId="5A5C2FF8" w:rsidR="00494566" w:rsidRPr="00F61633" w:rsidRDefault="00494566" w:rsidP="00683D4A">
            <w:pPr>
              <w:rPr>
                <w:rFonts w:cs="B Nazanin"/>
                <w:b/>
                <w:bCs/>
                <w:sz w:val="22"/>
                <w:szCs w:val="22"/>
                <w:rtl/>
              </w:rPr>
            </w:pPr>
            <w:r w:rsidRPr="00F61633">
              <w:rPr>
                <w:rFonts w:cs="B Nazanin" w:hint="cs"/>
                <w:b/>
                <w:bCs/>
                <w:sz w:val="22"/>
                <w:szCs w:val="22"/>
                <w:rtl/>
              </w:rPr>
              <w:t>تفکر ارزش‌مدارانه</w:t>
            </w:r>
          </w:p>
        </w:tc>
        <w:tc>
          <w:tcPr>
            <w:tcW w:w="3341" w:type="dxa"/>
          </w:tcPr>
          <w:p w14:paraId="3048B2F5" w14:textId="77777777" w:rsidR="00494566" w:rsidRPr="00F61633" w:rsidRDefault="00494566" w:rsidP="00683D4A">
            <w:pPr>
              <w:rPr>
                <w:rFonts w:cs="B Nazanin"/>
                <w:sz w:val="22"/>
                <w:szCs w:val="22"/>
                <w:rtl/>
              </w:rPr>
            </w:pPr>
            <w:r w:rsidRPr="00F61633">
              <w:rPr>
                <w:rFonts w:cs="B Nazanin" w:hint="eastAsia"/>
                <w:sz w:val="22"/>
                <w:szCs w:val="22"/>
                <w:rtl/>
              </w:rPr>
              <w:t>گسترش</w:t>
            </w:r>
            <w:r w:rsidRPr="00F61633">
              <w:rPr>
                <w:rFonts w:cs="B Nazanin"/>
                <w:sz w:val="22"/>
                <w:szCs w:val="22"/>
                <w:rtl/>
              </w:rPr>
              <w:t xml:space="preserve"> کار خ</w:t>
            </w:r>
            <w:r w:rsidRPr="00F61633">
              <w:rPr>
                <w:rFonts w:cs="B Nazanin" w:hint="cs"/>
                <w:sz w:val="22"/>
                <w:szCs w:val="22"/>
                <w:rtl/>
              </w:rPr>
              <w:t>ی</w:t>
            </w:r>
            <w:r w:rsidRPr="00F61633">
              <w:rPr>
                <w:rFonts w:cs="B Nazanin" w:hint="eastAsia"/>
                <w:sz w:val="22"/>
                <w:szCs w:val="22"/>
                <w:rtl/>
              </w:rPr>
              <w:t>ر</w:t>
            </w:r>
          </w:p>
        </w:tc>
      </w:tr>
      <w:tr w:rsidR="00494566" w:rsidRPr="00F61633" w14:paraId="079C51E5" w14:textId="77777777" w:rsidTr="00F649A1">
        <w:trPr>
          <w:jc w:val="center"/>
        </w:trPr>
        <w:tc>
          <w:tcPr>
            <w:tcW w:w="3229" w:type="dxa"/>
            <w:vMerge/>
            <w:vAlign w:val="center"/>
          </w:tcPr>
          <w:p w14:paraId="3A0F2203" w14:textId="77777777" w:rsidR="00494566" w:rsidRPr="00F61633" w:rsidRDefault="00494566" w:rsidP="00683D4A">
            <w:pPr>
              <w:rPr>
                <w:rFonts w:cs="B Nazanin"/>
                <w:b/>
                <w:bCs/>
                <w:sz w:val="22"/>
                <w:szCs w:val="22"/>
                <w:rtl/>
              </w:rPr>
            </w:pPr>
          </w:p>
        </w:tc>
        <w:tc>
          <w:tcPr>
            <w:tcW w:w="3341" w:type="dxa"/>
          </w:tcPr>
          <w:p w14:paraId="7198A26E" w14:textId="77777777" w:rsidR="00494566" w:rsidRPr="00F61633" w:rsidRDefault="00494566" w:rsidP="00683D4A">
            <w:pPr>
              <w:rPr>
                <w:rFonts w:cs="B Nazanin"/>
                <w:sz w:val="22"/>
                <w:szCs w:val="22"/>
                <w:rtl/>
              </w:rPr>
            </w:pPr>
            <w:r w:rsidRPr="00F61633">
              <w:rPr>
                <w:rFonts w:cs="B Nazanin" w:hint="eastAsia"/>
                <w:sz w:val="22"/>
                <w:szCs w:val="22"/>
                <w:rtl/>
              </w:rPr>
              <w:t>انسجام</w:t>
            </w:r>
            <w:r w:rsidRPr="00F61633">
              <w:rPr>
                <w:rFonts w:cs="B Nazanin"/>
                <w:sz w:val="22"/>
                <w:szCs w:val="22"/>
                <w:rtl/>
              </w:rPr>
              <w:t xml:space="preserve"> ن</w:t>
            </w:r>
            <w:r w:rsidRPr="00F61633">
              <w:rPr>
                <w:rFonts w:cs="B Nazanin" w:hint="cs"/>
                <w:sz w:val="22"/>
                <w:szCs w:val="22"/>
                <w:rtl/>
              </w:rPr>
              <w:t>ی</w:t>
            </w:r>
            <w:r w:rsidRPr="00F61633">
              <w:rPr>
                <w:rFonts w:cs="B Nazanin" w:hint="eastAsia"/>
                <w:sz w:val="22"/>
                <w:szCs w:val="22"/>
                <w:rtl/>
              </w:rPr>
              <w:t>روها</w:t>
            </w:r>
          </w:p>
        </w:tc>
      </w:tr>
      <w:tr w:rsidR="00494566" w:rsidRPr="00F61633" w14:paraId="3CB8B2A5" w14:textId="77777777" w:rsidTr="00F649A1">
        <w:trPr>
          <w:jc w:val="center"/>
        </w:trPr>
        <w:tc>
          <w:tcPr>
            <w:tcW w:w="3229" w:type="dxa"/>
            <w:vMerge/>
            <w:vAlign w:val="center"/>
          </w:tcPr>
          <w:p w14:paraId="12FE8274" w14:textId="77777777" w:rsidR="00494566" w:rsidRPr="00F61633" w:rsidRDefault="00494566" w:rsidP="00683D4A">
            <w:pPr>
              <w:rPr>
                <w:rFonts w:cs="B Nazanin"/>
                <w:b/>
                <w:bCs/>
                <w:sz w:val="22"/>
                <w:szCs w:val="22"/>
                <w:rtl/>
              </w:rPr>
            </w:pPr>
          </w:p>
        </w:tc>
        <w:tc>
          <w:tcPr>
            <w:tcW w:w="3341" w:type="dxa"/>
          </w:tcPr>
          <w:p w14:paraId="48DF61D3" w14:textId="77777777" w:rsidR="00494566" w:rsidRPr="00F61633" w:rsidRDefault="00494566" w:rsidP="00683D4A">
            <w:pPr>
              <w:rPr>
                <w:rFonts w:cs="B Nazanin"/>
                <w:sz w:val="22"/>
                <w:szCs w:val="22"/>
                <w:rtl/>
              </w:rPr>
            </w:pPr>
            <w:r w:rsidRPr="00F61633">
              <w:rPr>
                <w:rFonts w:cs="B Nazanin" w:hint="eastAsia"/>
                <w:sz w:val="22"/>
                <w:szCs w:val="22"/>
                <w:rtl/>
              </w:rPr>
              <w:t>پاکدست</w:t>
            </w:r>
            <w:r w:rsidRPr="00F61633">
              <w:rPr>
                <w:rFonts w:cs="B Nazanin" w:hint="cs"/>
                <w:sz w:val="22"/>
                <w:szCs w:val="22"/>
                <w:rtl/>
              </w:rPr>
              <w:t>ی</w:t>
            </w:r>
          </w:p>
        </w:tc>
      </w:tr>
      <w:tr w:rsidR="00494566" w:rsidRPr="00F61633" w14:paraId="55194F5B" w14:textId="77777777" w:rsidTr="00F649A1">
        <w:trPr>
          <w:jc w:val="center"/>
        </w:trPr>
        <w:tc>
          <w:tcPr>
            <w:tcW w:w="3229" w:type="dxa"/>
            <w:vMerge/>
            <w:vAlign w:val="center"/>
          </w:tcPr>
          <w:p w14:paraId="14AA395D" w14:textId="77777777" w:rsidR="00494566" w:rsidRPr="00F61633" w:rsidRDefault="00494566" w:rsidP="00683D4A">
            <w:pPr>
              <w:rPr>
                <w:rFonts w:cs="B Nazanin"/>
                <w:b/>
                <w:bCs/>
                <w:sz w:val="22"/>
                <w:szCs w:val="22"/>
                <w:rtl/>
              </w:rPr>
            </w:pPr>
          </w:p>
        </w:tc>
        <w:tc>
          <w:tcPr>
            <w:tcW w:w="3341" w:type="dxa"/>
          </w:tcPr>
          <w:p w14:paraId="61675AF5" w14:textId="77777777" w:rsidR="00494566" w:rsidRPr="00F61633" w:rsidRDefault="00494566" w:rsidP="00683D4A">
            <w:pPr>
              <w:rPr>
                <w:rFonts w:cs="B Nazanin"/>
                <w:sz w:val="22"/>
                <w:szCs w:val="22"/>
                <w:rtl/>
              </w:rPr>
            </w:pPr>
            <w:r w:rsidRPr="00F61633">
              <w:rPr>
                <w:rFonts w:cs="B Nazanin" w:hint="eastAsia"/>
                <w:sz w:val="22"/>
                <w:szCs w:val="22"/>
                <w:rtl/>
              </w:rPr>
              <w:t>وجدان</w:t>
            </w:r>
            <w:r w:rsidRPr="00F61633">
              <w:rPr>
                <w:rFonts w:cs="B Nazanin" w:hint="cs"/>
                <w:sz w:val="22"/>
                <w:szCs w:val="22"/>
                <w:rtl/>
              </w:rPr>
              <w:t>ی</w:t>
            </w:r>
            <w:r w:rsidRPr="00F61633">
              <w:rPr>
                <w:rFonts w:cs="B Nazanin"/>
                <w:sz w:val="22"/>
                <w:szCs w:val="22"/>
                <w:rtl/>
              </w:rPr>
              <w:t xml:space="preserve"> کارکردن</w:t>
            </w:r>
          </w:p>
        </w:tc>
      </w:tr>
      <w:tr w:rsidR="00494566" w:rsidRPr="00F61633" w14:paraId="1AB49BAF" w14:textId="77777777" w:rsidTr="00F649A1">
        <w:trPr>
          <w:jc w:val="center"/>
        </w:trPr>
        <w:tc>
          <w:tcPr>
            <w:tcW w:w="3229" w:type="dxa"/>
            <w:vAlign w:val="center"/>
          </w:tcPr>
          <w:p w14:paraId="4706348B" w14:textId="69221D84" w:rsidR="00494566" w:rsidRPr="00F61633" w:rsidRDefault="00494566" w:rsidP="00683D4A">
            <w:pPr>
              <w:rPr>
                <w:rFonts w:cs="B Nazanin"/>
                <w:b/>
                <w:bCs/>
                <w:sz w:val="22"/>
                <w:szCs w:val="22"/>
                <w:rtl/>
              </w:rPr>
            </w:pPr>
            <w:r w:rsidRPr="00F61633">
              <w:rPr>
                <w:rFonts w:cs="B Nazanin" w:hint="cs"/>
                <w:b/>
                <w:bCs/>
                <w:sz w:val="22"/>
                <w:szCs w:val="22"/>
                <w:rtl/>
              </w:rPr>
              <w:t>باور به رهبری فرآیند یاددهی-یادگیری</w:t>
            </w:r>
          </w:p>
        </w:tc>
        <w:tc>
          <w:tcPr>
            <w:tcW w:w="3341" w:type="dxa"/>
            <w:vAlign w:val="center"/>
          </w:tcPr>
          <w:p w14:paraId="541A9435" w14:textId="77777777" w:rsidR="00494566" w:rsidRPr="00F61633" w:rsidRDefault="00494566" w:rsidP="00683D4A">
            <w:pPr>
              <w:rPr>
                <w:rFonts w:cs="B Nazanin"/>
                <w:sz w:val="22"/>
                <w:szCs w:val="22"/>
                <w:rtl/>
              </w:rPr>
            </w:pPr>
            <w:r w:rsidRPr="00F61633">
              <w:rPr>
                <w:rFonts w:cs="B Nazanin" w:hint="cs"/>
                <w:sz w:val="22"/>
                <w:szCs w:val="22"/>
                <w:rtl/>
              </w:rPr>
              <w:t>باور به رهبری فرآیند یاددهی-یادگیری</w:t>
            </w:r>
          </w:p>
        </w:tc>
      </w:tr>
      <w:tr w:rsidR="00494566" w:rsidRPr="00F61633" w14:paraId="265B6923" w14:textId="77777777" w:rsidTr="00F649A1">
        <w:trPr>
          <w:jc w:val="center"/>
        </w:trPr>
        <w:tc>
          <w:tcPr>
            <w:tcW w:w="3229" w:type="dxa"/>
            <w:vMerge w:val="restart"/>
            <w:vAlign w:val="center"/>
          </w:tcPr>
          <w:p w14:paraId="1DC547AB" w14:textId="77777777" w:rsidR="00494566" w:rsidRPr="00F61633" w:rsidRDefault="00494566" w:rsidP="00683D4A">
            <w:pPr>
              <w:rPr>
                <w:rFonts w:cs="B Nazanin"/>
                <w:b/>
                <w:bCs/>
                <w:sz w:val="22"/>
                <w:szCs w:val="22"/>
                <w:rtl/>
              </w:rPr>
            </w:pPr>
            <w:r w:rsidRPr="00F61633">
              <w:rPr>
                <w:rFonts w:cs="B Nazanin" w:hint="cs"/>
                <w:b/>
                <w:bCs/>
                <w:sz w:val="22"/>
                <w:szCs w:val="22"/>
                <w:rtl/>
              </w:rPr>
              <w:t>تفکر پژوهشی</w:t>
            </w:r>
          </w:p>
        </w:tc>
        <w:tc>
          <w:tcPr>
            <w:tcW w:w="3341" w:type="dxa"/>
            <w:vAlign w:val="center"/>
          </w:tcPr>
          <w:p w14:paraId="345B1C5A" w14:textId="77777777" w:rsidR="00494566" w:rsidRPr="00F61633" w:rsidRDefault="00494566" w:rsidP="00683D4A">
            <w:pPr>
              <w:rPr>
                <w:rFonts w:cs="B Nazanin"/>
                <w:sz w:val="22"/>
                <w:szCs w:val="22"/>
                <w:rtl/>
              </w:rPr>
            </w:pPr>
            <w:r w:rsidRPr="00F61633">
              <w:rPr>
                <w:rFonts w:cs="B Nazanin" w:hint="cs"/>
                <w:sz w:val="22"/>
                <w:szCs w:val="22"/>
                <w:rtl/>
              </w:rPr>
              <w:t>جامعیت و همه‌جانبه‌نگری</w:t>
            </w:r>
          </w:p>
        </w:tc>
      </w:tr>
      <w:tr w:rsidR="00494566" w:rsidRPr="00F61633" w14:paraId="38CE9B8A" w14:textId="77777777" w:rsidTr="00F649A1">
        <w:trPr>
          <w:jc w:val="center"/>
        </w:trPr>
        <w:tc>
          <w:tcPr>
            <w:tcW w:w="3229" w:type="dxa"/>
            <w:vMerge/>
            <w:vAlign w:val="center"/>
          </w:tcPr>
          <w:p w14:paraId="1BDD1F49" w14:textId="77777777" w:rsidR="00494566" w:rsidRPr="00F61633" w:rsidRDefault="00494566" w:rsidP="00683D4A">
            <w:pPr>
              <w:rPr>
                <w:rFonts w:cs="B Nazanin"/>
                <w:sz w:val="22"/>
                <w:szCs w:val="22"/>
                <w:rtl/>
              </w:rPr>
            </w:pPr>
          </w:p>
        </w:tc>
        <w:tc>
          <w:tcPr>
            <w:tcW w:w="3341" w:type="dxa"/>
            <w:vAlign w:val="center"/>
          </w:tcPr>
          <w:p w14:paraId="0D05F682" w14:textId="77777777" w:rsidR="00494566" w:rsidRPr="00F61633" w:rsidRDefault="00494566" w:rsidP="00683D4A">
            <w:pPr>
              <w:rPr>
                <w:rFonts w:cs="B Nazanin"/>
                <w:sz w:val="22"/>
                <w:szCs w:val="22"/>
                <w:rtl/>
              </w:rPr>
            </w:pPr>
            <w:r w:rsidRPr="00F61633">
              <w:rPr>
                <w:rFonts w:cs="B Nazanin" w:hint="cs"/>
                <w:sz w:val="22"/>
                <w:szCs w:val="22"/>
                <w:rtl/>
              </w:rPr>
              <w:t>انعطاف‌پذیری</w:t>
            </w:r>
          </w:p>
        </w:tc>
      </w:tr>
      <w:tr w:rsidR="00494566" w:rsidRPr="00F61633" w14:paraId="4584A343" w14:textId="77777777" w:rsidTr="00F649A1">
        <w:trPr>
          <w:jc w:val="center"/>
        </w:trPr>
        <w:tc>
          <w:tcPr>
            <w:tcW w:w="3229" w:type="dxa"/>
            <w:vMerge/>
            <w:vAlign w:val="center"/>
          </w:tcPr>
          <w:p w14:paraId="6931CD74" w14:textId="77777777" w:rsidR="00494566" w:rsidRPr="00F61633" w:rsidRDefault="00494566" w:rsidP="00683D4A">
            <w:pPr>
              <w:rPr>
                <w:rFonts w:cs="B Nazanin"/>
                <w:sz w:val="22"/>
                <w:szCs w:val="22"/>
                <w:rtl/>
              </w:rPr>
            </w:pPr>
          </w:p>
        </w:tc>
        <w:tc>
          <w:tcPr>
            <w:tcW w:w="3341" w:type="dxa"/>
            <w:vAlign w:val="center"/>
          </w:tcPr>
          <w:p w14:paraId="36A3D08E" w14:textId="77777777" w:rsidR="00494566" w:rsidRPr="00F61633" w:rsidRDefault="00494566" w:rsidP="00F61633">
            <w:pPr>
              <w:keepNext/>
              <w:rPr>
                <w:rFonts w:cs="B Nazanin"/>
                <w:sz w:val="22"/>
                <w:szCs w:val="22"/>
                <w:rtl/>
              </w:rPr>
            </w:pPr>
            <w:r w:rsidRPr="00F61633">
              <w:rPr>
                <w:rFonts w:cs="B Nazanin" w:hint="cs"/>
                <w:sz w:val="22"/>
                <w:szCs w:val="22"/>
                <w:rtl/>
              </w:rPr>
              <w:t>ژرف‌اندیشی (تعمق)</w:t>
            </w:r>
          </w:p>
        </w:tc>
      </w:tr>
    </w:tbl>
    <w:p w14:paraId="7958271E" w14:textId="7ABC2690" w:rsidR="00494566" w:rsidRPr="00364C86" w:rsidRDefault="00494566" w:rsidP="00DD62F6">
      <w:pPr>
        <w:pStyle w:val="1-1-1"/>
      </w:pPr>
      <w:bookmarkStart w:id="211" w:name="_Toc144152841"/>
      <w:bookmarkStart w:id="212" w:name="_Toc144767807"/>
      <w:r>
        <w:rPr>
          <w:rFonts w:hint="cs"/>
          <w:rtl/>
        </w:rPr>
        <w:t>شایستگی‌های مهارتی</w:t>
      </w:r>
      <w:bookmarkEnd w:id="211"/>
      <w:bookmarkEnd w:id="212"/>
    </w:p>
    <w:p w14:paraId="45E1A468" w14:textId="7B308B80" w:rsidR="00494566" w:rsidRDefault="00494566" w:rsidP="00302BAA">
      <w:pPr>
        <w:pStyle w:val="ac"/>
        <w:rPr>
          <w:rtl/>
        </w:rPr>
      </w:pPr>
      <w:r>
        <w:rPr>
          <w:rFonts w:hint="cs"/>
          <w:rtl/>
        </w:rPr>
        <w:t>بر اساس یافته‌های این پژوهش شایستگی‌های مهارتی در</w:t>
      </w:r>
      <w:r w:rsidR="00BC6D9F">
        <w:rPr>
          <w:rFonts w:hint="cs"/>
          <w:rtl/>
        </w:rPr>
        <w:t xml:space="preserve"> </w:t>
      </w:r>
      <w:r>
        <w:rPr>
          <w:rFonts w:hint="cs"/>
          <w:rtl/>
        </w:rPr>
        <w:t>6</w:t>
      </w:r>
      <w:r w:rsidR="00BC6D9F">
        <w:rPr>
          <w:rFonts w:hint="cs"/>
          <w:rtl/>
        </w:rPr>
        <w:t xml:space="preserve"> </w:t>
      </w:r>
      <w:r>
        <w:rPr>
          <w:rFonts w:hint="cs"/>
          <w:rtl/>
        </w:rPr>
        <w:t xml:space="preserve"> مقوله‌ی اصلی ارتباطات و تعاملات سازنده، نوآوری و خلاقیت، برنامه‌ریزی، مشارکت‌جویی و انجام کارگروهی، مهارت‌های پژوهشی و مهارت سنجش نیازها جای می‌گیرند.</w:t>
      </w:r>
    </w:p>
    <w:p w14:paraId="7C6D0304" w14:textId="5CD34DC8" w:rsidR="00494566" w:rsidRDefault="00BC6D9F" w:rsidP="00B21171">
      <w:pPr>
        <w:pStyle w:val="afa"/>
        <w:rPr>
          <w:rtl/>
        </w:rPr>
      </w:pPr>
      <w:r>
        <w:rPr>
          <w:noProof/>
        </w:rPr>
        <w:drawing>
          <wp:anchor distT="0" distB="0" distL="114300" distR="114300" simplePos="0" relativeHeight="251648000" behindDoc="0" locked="0" layoutInCell="1" allowOverlap="1" wp14:anchorId="39E9D04F" wp14:editId="09317268">
            <wp:simplePos x="0" y="0"/>
            <wp:positionH relativeFrom="margin">
              <wp:posOffset>1217623</wp:posOffset>
            </wp:positionH>
            <wp:positionV relativeFrom="margin">
              <wp:posOffset>-963295</wp:posOffset>
            </wp:positionV>
            <wp:extent cx="2903855" cy="4899660"/>
            <wp:effectExtent l="323850" t="0" r="296545" b="0"/>
            <wp:wrapNone/>
            <wp:docPr id="11533939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93900" name="Picture 1153393900"/>
                    <pic:cNvPicPr/>
                  </pic:nvPicPr>
                  <pic:blipFill>
                    <a:blip r:embed="rId111" cstate="print">
                      <a:extLst>
                        <a:ext uri="{28A0092B-C50C-407E-A947-70E740481C1C}">
                          <a14:useLocalDpi xmlns:a14="http://schemas.microsoft.com/office/drawing/2010/main" val="0"/>
                        </a:ext>
                      </a:extLst>
                    </a:blip>
                    <a:stretch>
                      <a:fillRect/>
                    </a:stretch>
                  </pic:blipFill>
                  <pic:spPr>
                    <a:xfrm rot="5400000">
                      <a:off x="0" y="0"/>
                      <a:ext cx="2903855" cy="4899660"/>
                    </a:xfrm>
                    <a:prstGeom prst="rect">
                      <a:avLst/>
                    </a:prstGeom>
                  </pic:spPr>
                </pic:pic>
              </a:graphicData>
            </a:graphic>
            <wp14:sizeRelH relativeFrom="margin">
              <wp14:pctWidth>0</wp14:pctWidth>
            </wp14:sizeRelH>
            <wp14:sizeRelV relativeFrom="margin">
              <wp14:pctHeight>0</wp14:pctHeight>
            </wp14:sizeRelV>
          </wp:anchor>
        </w:drawing>
      </w:r>
    </w:p>
    <w:p w14:paraId="7D19BD77" w14:textId="3FA672D6" w:rsidR="00494566" w:rsidRDefault="00494566" w:rsidP="00B21171">
      <w:pPr>
        <w:pStyle w:val="afa"/>
        <w:rPr>
          <w:rtl/>
        </w:rPr>
      </w:pPr>
    </w:p>
    <w:p w14:paraId="5F8678BD" w14:textId="75E4AAD5" w:rsidR="00494566" w:rsidRDefault="00494566" w:rsidP="00B21171">
      <w:pPr>
        <w:pStyle w:val="afa"/>
        <w:rPr>
          <w:rtl/>
        </w:rPr>
      </w:pPr>
    </w:p>
    <w:p w14:paraId="44D2C3E6" w14:textId="6DA2A6F2" w:rsidR="00494566" w:rsidRDefault="00494566" w:rsidP="00B21171">
      <w:pPr>
        <w:pStyle w:val="afa"/>
      </w:pPr>
    </w:p>
    <w:p w14:paraId="14158786" w14:textId="4539A932" w:rsidR="00364C86" w:rsidRDefault="00364C86" w:rsidP="00B21171">
      <w:pPr>
        <w:pStyle w:val="afa"/>
      </w:pPr>
    </w:p>
    <w:p w14:paraId="38F7F7C7" w14:textId="6482AC41" w:rsidR="00364C86" w:rsidRDefault="00364C86" w:rsidP="00B21171">
      <w:pPr>
        <w:pStyle w:val="afa"/>
      </w:pPr>
    </w:p>
    <w:p w14:paraId="49BA2FEC" w14:textId="45659675" w:rsidR="00364C86" w:rsidRDefault="00364C86" w:rsidP="00B21171">
      <w:pPr>
        <w:pStyle w:val="afa"/>
      </w:pPr>
    </w:p>
    <w:p w14:paraId="221E7A5B" w14:textId="77777777" w:rsidR="00364C86" w:rsidRDefault="00364C86" w:rsidP="00B21171">
      <w:pPr>
        <w:pStyle w:val="afa"/>
      </w:pPr>
    </w:p>
    <w:p w14:paraId="637CBCA7" w14:textId="77777777" w:rsidR="00364C86" w:rsidRDefault="00364C86" w:rsidP="00B21171">
      <w:pPr>
        <w:pStyle w:val="afa"/>
      </w:pPr>
    </w:p>
    <w:p w14:paraId="10BE534E" w14:textId="058546CC" w:rsidR="00364C86" w:rsidRDefault="00364C86" w:rsidP="00B21171">
      <w:pPr>
        <w:pStyle w:val="afa"/>
        <w:rPr>
          <w:rtl/>
        </w:rPr>
      </w:pPr>
    </w:p>
    <w:p w14:paraId="1A4D76E6" w14:textId="77777777" w:rsidR="00CC6A8D" w:rsidRDefault="00CC6A8D" w:rsidP="00B21171">
      <w:pPr>
        <w:pStyle w:val="afa"/>
        <w:rPr>
          <w:rtl/>
        </w:rPr>
      </w:pPr>
    </w:p>
    <w:p w14:paraId="7A1C1C91" w14:textId="77777777" w:rsidR="00F649A1" w:rsidRDefault="00F649A1" w:rsidP="00F649A1">
      <w:pPr>
        <w:rPr>
          <w:rtl/>
        </w:rPr>
      </w:pPr>
      <w:bookmarkStart w:id="213" w:name="_Toc144152842"/>
    </w:p>
    <w:p w14:paraId="2F98E1D0" w14:textId="77777777" w:rsidR="00F649A1" w:rsidRPr="00BA3A62" w:rsidRDefault="00F649A1" w:rsidP="00F649A1">
      <w:pPr>
        <w:pStyle w:val="a0"/>
        <w:jc w:val="left"/>
        <w:rPr>
          <w:i/>
          <w:iCs/>
        </w:rPr>
      </w:pPr>
      <w:r w:rsidRPr="00BA3A62">
        <w:rPr>
          <w:rtl/>
        </w:rPr>
        <w:t>شا</w:t>
      </w:r>
      <w:r w:rsidRPr="00BA3A62">
        <w:rPr>
          <w:rFonts w:hint="cs"/>
          <w:rtl/>
        </w:rPr>
        <w:t>ی</w:t>
      </w:r>
      <w:r w:rsidRPr="00BA3A62">
        <w:rPr>
          <w:rFonts w:hint="eastAsia"/>
          <w:rtl/>
        </w:rPr>
        <w:t>ستگ</w:t>
      </w:r>
      <w:r w:rsidRPr="00BA3A62">
        <w:rPr>
          <w:rFonts w:hint="cs"/>
          <w:rtl/>
        </w:rPr>
        <w:t>ی‌</w:t>
      </w:r>
      <w:r w:rsidRPr="00BA3A62">
        <w:rPr>
          <w:rFonts w:hint="eastAsia"/>
          <w:rtl/>
        </w:rPr>
        <w:t>ها</w:t>
      </w:r>
      <w:r w:rsidRPr="00BA3A62">
        <w:rPr>
          <w:rFonts w:hint="cs"/>
          <w:rtl/>
        </w:rPr>
        <w:t>ی</w:t>
      </w:r>
      <w:r w:rsidRPr="00BA3A62">
        <w:rPr>
          <w:rtl/>
        </w:rPr>
        <w:t xml:space="preserve"> مهارت</w:t>
      </w:r>
      <w:r w:rsidRPr="00BA3A62">
        <w:rPr>
          <w:rFonts w:hint="cs"/>
          <w:rtl/>
        </w:rPr>
        <w:t>ی</w:t>
      </w:r>
      <w:r w:rsidRPr="00BA3A62">
        <w:rPr>
          <w:rtl/>
        </w:rPr>
        <w:t xml:space="preserve"> مد</w:t>
      </w:r>
      <w:r w:rsidRPr="00BA3A62">
        <w:rPr>
          <w:rFonts w:hint="cs"/>
          <w:rtl/>
        </w:rPr>
        <w:t>ی</w:t>
      </w:r>
      <w:r w:rsidRPr="00BA3A62">
        <w:rPr>
          <w:rFonts w:hint="eastAsia"/>
          <w:rtl/>
        </w:rPr>
        <w:t>رآموزش</w:t>
      </w:r>
      <w:r w:rsidRPr="00BA3A62">
        <w:rPr>
          <w:rFonts w:hint="cs"/>
          <w:rtl/>
        </w:rPr>
        <w:t>ی</w:t>
      </w:r>
      <w:r w:rsidRPr="00BA3A62">
        <w:rPr>
          <w:rtl/>
        </w:rPr>
        <w:t xml:space="preserve"> به مثابه طراح مح</w:t>
      </w:r>
      <w:r w:rsidRPr="00BA3A62">
        <w:rPr>
          <w:rFonts w:hint="cs"/>
          <w:rtl/>
        </w:rPr>
        <w:t>ی</w:t>
      </w:r>
      <w:r w:rsidRPr="00BA3A62">
        <w:rPr>
          <w:rFonts w:hint="eastAsia"/>
          <w:rtl/>
        </w:rPr>
        <w:t>ط</w:t>
      </w:r>
      <w:r w:rsidRPr="00BA3A62">
        <w:rPr>
          <w:rtl/>
        </w:rPr>
        <w:t xml:space="preserve"> کالبد</w:t>
      </w:r>
      <w:r w:rsidRPr="00BA3A62">
        <w:rPr>
          <w:rFonts w:hint="cs"/>
          <w:rtl/>
        </w:rPr>
        <w:t>ی</w:t>
      </w:r>
      <w:r w:rsidRPr="00BA3A62">
        <w:rPr>
          <w:rtl/>
        </w:rPr>
        <w:t xml:space="preserve"> </w:t>
      </w:r>
      <w:r w:rsidRPr="00BA3A62">
        <w:rPr>
          <w:rFonts w:hint="cs"/>
          <w:rtl/>
        </w:rPr>
        <w:t>ی</w:t>
      </w:r>
      <w:r w:rsidRPr="00BA3A62">
        <w:rPr>
          <w:rFonts w:hint="eastAsia"/>
          <w:rtl/>
        </w:rPr>
        <w:t>ادگ</w:t>
      </w:r>
      <w:r w:rsidRPr="00BA3A62">
        <w:rPr>
          <w:rFonts w:hint="cs"/>
          <w:rtl/>
        </w:rPr>
        <w:t>ی</w:t>
      </w:r>
      <w:r w:rsidRPr="00BA3A62">
        <w:rPr>
          <w:rFonts w:hint="eastAsia"/>
          <w:rtl/>
        </w:rPr>
        <w:t>ر</w:t>
      </w:r>
      <w:r w:rsidRPr="00BA3A62">
        <w:rPr>
          <w:rFonts w:hint="cs"/>
          <w:rtl/>
        </w:rPr>
        <w:t>ی</w:t>
      </w:r>
    </w:p>
    <w:p w14:paraId="23B00640" w14:textId="2380D8F2" w:rsidR="00494566" w:rsidRDefault="00494566" w:rsidP="00F649A1">
      <w:pPr>
        <w:pStyle w:val="1-1-1-1"/>
      </w:pPr>
      <w:r w:rsidRPr="00CC6A8D">
        <w:rPr>
          <w:rFonts w:hint="cs"/>
          <w:rtl/>
        </w:rPr>
        <w:t>ارتباط</w:t>
      </w:r>
      <w:r>
        <w:rPr>
          <w:rFonts w:hint="cs"/>
          <w:rtl/>
        </w:rPr>
        <w:t xml:space="preserve"> و تعامل سازنده</w:t>
      </w:r>
      <w:bookmarkEnd w:id="213"/>
    </w:p>
    <w:p w14:paraId="32EC907B" w14:textId="77777777" w:rsidR="00494566" w:rsidRPr="001D2F33" w:rsidRDefault="00494566" w:rsidP="00302BAA">
      <w:pPr>
        <w:pStyle w:val="ac"/>
        <w:rPr>
          <w:rtl/>
        </w:rPr>
      </w:pPr>
      <w:r w:rsidRPr="001D2F33">
        <w:rPr>
          <w:rFonts w:hint="cs"/>
          <w:rtl/>
        </w:rPr>
        <w:t xml:space="preserve">ارتباط و تعامل سازنده یکی از مولفه‌هایی بود که بسیاری از مدیران و متخصصان به عنوان یک مهارت مهم برای مدیر در نقش طراح محیط کالبدی یادگیری نام می‌بردند. ارتباط و تعامل سازنده با 5 شاخص </w:t>
      </w:r>
      <w:bookmarkStart w:id="214" w:name="_Hlk143777657"/>
      <w:r w:rsidRPr="001D2F33">
        <w:rPr>
          <w:rFonts w:hint="cs"/>
          <w:rtl/>
        </w:rPr>
        <w:t>توانایی جلب اعتماد</w:t>
      </w:r>
      <w:bookmarkEnd w:id="214"/>
      <w:r w:rsidRPr="001D2F33">
        <w:rPr>
          <w:rFonts w:hint="cs"/>
          <w:rtl/>
        </w:rPr>
        <w:t xml:space="preserve">، ارتباط با سازمان‌ها، ارتباط با دانش‌آموزان، ارتباط با همکاران و معلمان و ارتباط با اولیا از مولفه‌های موردنیاز یک مدیر آموزشی به مثابه طراح محیط کالبدی یادگیری است. </w:t>
      </w:r>
    </w:p>
    <w:p w14:paraId="61EA3782" w14:textId="2C67D748" w:rsidR="00494566" w:rsidRDefault="00BC6D9F" w:rsidP="00494566">
      <w:pPr>
        <w:pStyle w:val="afe"/>
        <w:rPr>
          <w:rFonts w:cs="Calibri"/>
          <w:rtl/>
        </w:rPr>
      </w:pPr>
      <w:r w:rsidRPr="00CC6A8D">
        <w:rPr>
          <w:noProof/>
          <w:rtl/>
        </w:rPr>
        <w:drawing>
          <wp:anchor distT="0" distB="0" distL="114300" distR="114300" simplePos="0" relativeHeight="251649024" behindDoc="0" locked="0" layoutInCell="1" allowOverlap="1" wp14:anchorId="3F1C022B" wp14:editId="48FEC0F8">
            <wp:simplePos x="0" y="0"/>
            <wp:positionH relativeFrom="column">
              <wp:posOffset>-900430</wp:posOffset>
            </wp:positionH>
            <wp:positionV relativeFrom="paragraph">
              <wp:posOffset>1802765</wp:posOffset>
            </wp:positionV>
            <wp:extent cx="4594860" cy="2333625"/>
            <wp:effectExtent l="0" t="38100" r="0" b="28575"/>
            <wp:wrapNone/>
            <wp:docPr id="1034599429"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14:sizeRelH relativeFrom="margin">
              <wp14:pctWidth>0</wp14:pctWidth>
            </wp14:sizeRelH>
            <wp14:sizeRelV relativeFrom="margin">
              <wp14:pctHeight>0</wp14:pctHeight>
            </wp14:sizeRelV>
          </wp:anchor>
        </w:drawing>
      </w:r>
      <w:r w:rsidR="00494566" w:rsidRPr="001D2F33">
        <w:rPr>
          <w:rFonts w:hint="cs"/>
          <w:rtl/>
        </w:rPr>
        <w:t xml:space="preserve">کد 22: </w:t>
      </w:r>
      <w:r>
        <w:rPr>
          <w:rFonts w:cs="Calibri" w:hint="cs"/>
          <w:rtl/>
        </w:rPr>
        <w:t>"</w:t>
      </w:r>
      <w:r w:rsidR="00494566" w:rsidRPr="001D2F33">
        <w:rPr>
          <w:rtl/>
        </w:rPr>
        <w:t>ویژگی دیگری که به نظر من خیلی میتونه بهش کمک بکنه ویژگی ارتباطی وتعامل سازندۀ یک مدیر آموزشیه. یعنی یک مدیر آموزشی هر میزان که بتواند با عوامل موثر در فرآیند آموزش، چه اونهایی که درون آموزش و پرورش هستند و چه اونهایی که خارج از آموزش و پرورش هستند، مثل شهرداری، مثل وزارت کشور و جاهای دیگه و اولیای دانش آموزان و خود دانش‌آموزان، یعنی یک سیستم ارتباطی قوی‌ای داشته باشه. این میتونه به نظر من کمک بکنه که یک مدیر مدیرآموزشی موثر در طراحی محیط فیزیکی یادگیری باشه</w:t>
      </w:r>
      <w:r w:rsidR="00494566" w:rsidRPr="001D2F33">
        <w:rPr>
          <w:rFonts w:hint="cs"/>
          <w:rtl/>
        </w:rPr>
        <w:t>.</w:t>
      </w:r>
      <w:r>
        <w:rPr>
          <w:rFonts w:cs="Calibri" w:hint="cs"/>
          <w:rtl/>
        </w:rPr>
        <w:t>"</w:t>
      </w:r>
    </w:p>
    <w:p w14:paraId="7452A2D2" w14:textId="77777777" w:rsidR="00BC6D9F" w:rsidRDefault="00BC6D9F" w:rsidP="00494566">
      <w:pPr>
        <w:pStyle w:val="afe"/>
        <w:rPr>
          <w:rFonts w:cs="Calibri"/>
          <w:rtl/>
        </w:rPr>
      </w:pPr>
    </w:p>
    <w:p w14:paraId="472B2DC3" w14:textId="77777777" w:rsidR="00BC6D9F" w:rsidRDefault="00BC6D9F" w:rsidP="00494566">
      <w:pPr>
        <w:pStyle w:val="afe"/>
        <w:rPr>
          <w:rFonts w:cs="Calibri"/>
          <w:rtl/>
        </w:rPr>
      </w:pPr>
    </w:p>
    <w:p w14:paraId="16AA36FF" w14:textId="77777777" w:rsidR="00BC6D9F" w:rsidRPr="00BC6D9F" w:rsidRDefault="00BC6D9F" w:rsidP="00BC6D9F">
      <w:pPr>
        <w:pStyle w:val="a0"/>
        <w:spacing w:after="0" w:line="240" w:lineRule="auto"/>
        <w:ind w:left="133"/>
        <w:jc w:val="left"/>
        <w:rPr>
          <w:rFonts w:ascii="IRNazanin" w:hAnsi="IRNazanin"/>
          <w:i/>
          <w:iCs/>
          <w:shd w:val="clear" w:color="auto" w:fill="FFFFFF"/>
          <w:lang w:val="fa-IR"/>
        </w:rPr>
      </w:pPr>
      <w:r w:rsidRPr="005B3F01">
        <w:rPr>
          <w:rFonts w:hint="cs"/>
          <w:rtl/>
        </w:rPr>
        <w:t>مولفه‌های ارتب</w:t>
      </w:r>
      <w:r w:rsidRPr="00122CC5">
        <w:rPr>
          <w:rFonts w:hint="cs"/>
          <w:rtl/>
        </w:rPr>
        <w:t>اطات و تعامل سازنده</w:t>
      </w:r>
    </w:p>
    <w:p w14:paraId="1864D0D9" w14:textId="49D8A120" w:rsidR="00BC6D9F" w:rsidRPr="00BC6D9F" w:rsidRDefault="00BC6D9F" w:rsidP="00BC6D9F">
      <w:pPr>
        <w:ind w:left="-317"/>
        <w:rPr>
          <w:rFonts w:ascii="IRNazanin" w:hAnsi="IRNazanin" w:cs="B Nazanin"/>
          <w:b/>
          <w:bCs/>
          <w:i/>
          <w:iCs/>
          <w:shd w:val="clear" w:color="auto" w:fill="FFFFFF"/>
          <w:lang w:val="fa-IR"/>
        </w:rPr>
      </w:pPr>
      <w:r w:rsidRPr="00BC6D9F">
        <w:rPr>
          <w:rFonts w:cs="B Nazanin" w:hint="cs"/>
          <w:b/>
          <w:bCs/>
          <w:rtl/>
        </w:rPr>
        <w:t>مدیرآموزشی به‌مثابه طراح محیط کالبدی یادگیری</w:t>
      </w:r>
    </w:p>
    <w:p w14:paraId="0AF5F280" w14:textId="77777777" w:rsidR="00BC6D9F" w:rsidRPr="00BC6D9F" w:rsidRDefault="00BC6D9F" w:rsidP="00494566">
      <w:pPr>
        <w:pStyle w:val="afe"/>
        <w:rPr>
          <w:rFonts w:cs="Calibri"/>
          <w:rtl/>
        </w:rPr>
      </w:pPr>
    </w:p>
    <w:p w14:paraId="68EC914B" w14:textId="22811948" w:rsidR="00BC6D9F" w:rsidRPr="00122CC5" w:rsidRDefault="00BC6D9F" w:rsidP="00BC6D9F">
      <w:pPr>
        <w:pStyle w:val="a0"/>
        <w:rPr>
          <w:rFonts w:ascii="IRNazanin" w:hAnsi="IRNazanin"/>
          <w:i/>
          <w:iCs/>
          <w:shd w:val="clear" w:color="auto" w:fill="FFFFFF"/>
          <w:lang w:val="fa-IR"/>
        </w:rPr>
      </w:pPr>
      <w:r>
        <w:rPr>
          <w:rtl/>
        </w:rPr>
        <w:br w:type="page"/>
      </w:r>
    </w:p>
    <w:p w14:paraId="0D155B7B" w14:textId="5111D50E" w:rsidR="00494566" w:rsidRPr="001D2F33" w:rsidRDefault="00494566" w:rsidP="00BC6D9F">
      <w:pPr>
        <w:pStyle w:val="4"/>
        <w:rPr>
          <w:rtl/>
        </w:rPr>
      </w:pPr>
      <w:r w:rsidRPr="001D2F33">
        <w:rPr>
          <w:rFonts w:hint="cs"/>
          <w:rtl/>
        </w:rPr>
        <w:t>توانایی جلب اعتماد</w:t>
      </w:r>
    </w:p>
    <w:p w14:paraId="066420E9" w14:textId="51CAB851" w:rsidR="00494566" w:rsidRPr="00B34A09" w:rsidRDefault="00494566" w:rsidP="00494566">
      <w:pPr>
        <w:pStyle w:val="afe"/>
        <w:rPr>
          <w:rFonts w:cs="Calibri"/>
          <w:rtl/>
        </w:rPr>
      </w:pPr>
      <w:r w:rsidRPr="001D2F33">
        <w:rPr>
          <w:rFonts w:hint="cs"/>
          <w:rtl/>
        </w:rPr>
        <w:t xml:space="preserve">کد 5: </w:t>
      </w:r>
      <w:r w:rsidR="00B34A09">
        <w:rPr>
          <w:rFonts w:cs="Calibri" w:hint="cs"/>
          <w:rtl/>
        </w:rPr>
        <w:t>"</w:t>
      </w:r>
      <w:r w:rsidRPr="001D2F33">
        <w:rPr>
          <w:rtl/>
        </w:rPr>
        <w:t>کار کردن توی مدرسه همونطور که گفتم کار اجرا خیلی مهمه</w:t>
      </w:r>
      <w:r w:rsidRPr="001D2F33">
        <w:rPr>
          <w:rFonts w:hint="cs"/>
          <w:rtl/>
        </w:rPr>
        <w:t>.</w:t>
      </w:r>
      <w:r w:rsidRPr="001D2F33">
        <w:rPr>
          <w:rtl/>
        </w:rPr>
        <w:t xml:space="preserve"> شما اولین کاری که باید بکنید اینه که اعتماد اولیا همکار و دانش آموز رو جلب کنی. خب ارتباط مهمه، ما همه زندگی می</w:t>
      </w:r>
      <w:r w:rsidRPr="001D2F33">
        <w:rPr>
          <w:rFonts w:hint="cs"/>
          <w:rtl/>
        </w:rPr>
        <w:t>‌</w:t>
      </w:r>
      <w:r w:rsidRPr="001D2F33">
        <w:rPr>
          <w:rtl/>
        </w:rPr>
        <w:t>کنیم برای بچه</w:t>
      </w:r>
      <w:r w:rsidRPr="001D2F33">
        <w:rPr>
          <w:rFonts w:hint="cs"/>
          <w:rtl/>
        </w:rPr>
        <w:t>‌</w:t>
      </w:r>
      <w:r w:rsidRPr="001D2F33">
        <w:rPr>
          <w:rtl/>
        </w:rPr>
        <w:t>هامون، وقتی ببینن یکی داره با جون و دل کار می</w:t>
      </w:r>
      <w:r w:rsidRPr="001D2F33">
        <w:rPr>
          <w:rFonts w:hint="cs"/>
          <w:rtl/>
        </w:rPr>
        <w:t>‌</w:t>
      </w:r>
      <w:r w:rsidRPr="001D2F33">
        <w:rPr>
          <w:rtl/>
        </w:rPr>
        <w:t>کنه</w:t>
      </w:r>
      <w:r w:rsidRPr="001D2F33">
        <w:rPr>
          <w:rFonts w:hint="cs"/>
          <w:rtl/>
        </w:rPr>
        <w:t xml:space="preserve"> (اعتماد می‌کنن).</w:t>
      </w:r>
      <w:r w:rsidRPr="001D2F33">
        <w:rPr>
          <w:rtl/>
        </w:rPr>
        <w:t xml:space="preserve"> من اینجا ساعت دوازده و نیم ساعت کاری تموم میشه ولی یادم نمیاد روزی زودتر از سه و چهار خارج شده باشم.</w:t>
      </w:r>
      <w:r w:rsidRPr="001D2F33">
        <w:rPr>
          <w:rFonts w:hint="cs"/>
          <w:rtl/>
        </w:rPr>
        <w:t xml:space="preserve"> </w:t>
      </w:r>
      <w:r w:rsidRPr="001D2F33">
        <w:rPr>
          <w:rtl/>
        </w:rPr>
        <w:t>خدا رو شکر اعتماد کردن</w:t>
      </w:r>
      <w:r w:rsidRPr="001D2F33">
        <w:rPr>
          <w:rFonts w:hint="cs"/>
          <w:rtl/>
        </w:rPr>
        <w:t>.</w:t>
      </w:r>
      <w:r w:rsidR="00B34A09">
        <w:rPr>
          <w:rFonts w:cs="Calibri" w:hint="cs"/>
          <w:rtl/>
        </w:rPr>
        <w:t>"</w:t>
      </w:r>
    </w:p>
    <w:p w14:paraId="5E342FBE" w14:textId="77777777" w:rsidR="00494566" w:rsidRPr="001D2F33" w:rsidRDefault="00494566" w:rsidP="001F1265">
      <w:pPr>
        <w:pStyle w:val="4"/>
        <w:rPr>
          <w:rtl/>
        </w:rPr>
      </w:pPr>
      <w:r w:rsidRPr="001D2F33">
        <w:rPr>
          <w:rFonts w:hint="cs"/>
          <w:rtl/>
        </w:rPr>
        <w:t xml:space="preserve">ارتباط با </w:t>
      </w:r>
      <w:proofErr w:type="spellStart"/>
      <w:r w:rsidRPr="001D2F33">
        <w:rPr>
          <w:rFonts w:hint="cs"/>
          <w:rtl/>
        </w:rPr>
        <w:t>سازمان‌ها</w:t>
      </w:r>
      <w:proofErr w:type="spellEnd"/>
    </w:p>
    <w:p w14:paraId="0C7A4EA6" w14:textId="540E941D" w:rsidR="00494566" w:rsidRPr="00B34A09" w:rsidRDefault="00494566" w:rsidP="00494566">
      <w:pPr>
        <w:pStyle w:val="afe"/>
        <w:rPr>
          <w:rFonts w:cs="Calibri"/>
          <w:rtl/>
        </w:rPr>
      </w:pPr>
      <w:r w:rsidRPr="001D2F33">
        <w:rPr>
          <w:rFonts w:hint="cs"/>
          <w:rtl/>
        </w:rPr>
        <w:t xml:space="preserve">کد 29: </w:t>
      </w:r>
      <w:r w:rsidR="00B34A09">
        <w:rPr>
          <w:rFonts w:cs="Calibri" w:hint="cs"/>
          <w:rtl/>
        </w:rPr>
        <w:t>"</w:t>
      </w:r>
      <w:r w:rsidRPr="001D2F33">
        <w:rPr>
          <w:rtl/>
        </w:rPr>
        <w:t>مدیر میتونه خواسته</w:t>
      </w:r>
      <w:r w:rsidR="0049508A">
        <w:rPr>
          <w:rFonts w:hint="cs"/>
          <w:rtl/>
        </w:rPr>
        <w:t>‌</w:t>
      </w:r>
      <w:r w:rsidRPr="001D2F33">
        <w:rPr>
          <w:rtl/>
        </w:rPr>
        <w:t>هاش رو بگه، مدیر باید ارتباطات داشته باشه. لازم نیست مدیر تمام علوم و فنون رو بلد باشه ولی مدیر باید ارتباط داشته باشه با سازمان نوسازی، با همین بچه هایی که شما میگین، با معماران، با پرورش</w:t>
      </w:r>
      <w:r w:rsidRPr="001D2F33">
        <w:rPr>
          <w:rFonts w:hint="cs"/>
          <w:rtl/>
        </w:rPr>
        <w:t>‌</w:t>
      </w:r>
      <w:r w:rsidRPr="001D2F33">
        <w:rPr>
          <w:rtl/>
        </w:rPr>
        <w:t>دهندگان حتی با همه، با هرچیزی که فکر میکنه موردنیازشه، حتی مستقیم مورد نیازش نیست</w:t>
      </w:r>
      <w:r w:rsidRPr="001D2F33">
        <w:rPr>
          <w:rFonts w:hint="cs"/>
          <w:rtl/>
        </w:rPr>
        <w:t xml:space="preserve">. </w:t>
      </w:r>
      <w:r w:rsidRPr="001D2F33">
        <w:rPr>
          <w:rtl/>
        </w:rPr>
        <w:t xml:space="preserve">حتی در معماری. </w:t>
      </w:r>
      <w:r w:rsidRPr="001D2F33">
        <w:rPr>
          <w:rFonts w:hint="cs"/>
          <w:rtl/>
        </w:rPr>
        <w:t xml:space="preserve">از </w:t>
      </w:r>
      <w:r w:rsidRPr="001D2F33">
        <w:rPr>
          <w:rtl/>
        </w:rPr>
        <w:t xml:space="preserve">آقای </w:t>
      </w:r>
      <w:r w:rsidRPr="001D2F33">
        <w:rPr>
          <w:rFonts w:hint="cs"/>
          <w:rtl/>
        </w:rPr>
        <w:t>ایکس</w:t>
      </w:r>
      <w:r w:rsidRPr="001D2F33">
        <w:rPr>
          <w:rtl/>
        </w:rPr>
        <w:t xml:space="preserve"> اصلا انتظاری نیست طراح باشه</w:t>
      </w:r>
      <w:r w:rsidRPr="001D2F33">
        <w:rPr>
          <w:rFonts w:hint="cs"/>
          <w:rtl/>
        </w:rPr>
        <w:t xml:space="preserve"> یا</w:t>
      </w:r>
      <w:r w:rsidRPr="001D2F33">
        <w:rPr>
          <w:rtl/>
        </w:rPr>
        <w:t xml:space="preserve"> دکوراسیون داخلی بلد باشه اما باید مدیریت بلد باشه</w:t>
      </w:r>
      <w:r w:rsidRPr="001D2F33">
        <w:rPr>
          <w:rFonts w:hint="cs"/>
          <w:rtl/>
        </w:rPr>
        <w:t>.</w:t>
      </w:r>
      <w:r w:rsidRPr="001D2F33">
        <w:rPr>
          <w:rtl/>
        </w:rPr>
        <w:t xml:space="preserve"> باید یه دفترچه شماره تلفن داشته باشه از افراد مختلف، روابط عمومی بسیار خوب </w:t>
      </w:r>
      <w:r w:rsidRPr="001D2F33">
        <w:rPr>
          <w:rFonts w:hint="cs"/>
          <w:rtl/>
        </w:rPr>
        <w:t>با</w:t>
      </w:r>
      <w:r w:rsidRPr="001D2F33">
        <w:rPr>
          <w:rtl/>
        </w:rPr>
        <w:t xml:space="preserve"> افراد مختلف میگه تخصص این اونه. مدیرهای ما اینطوری فکر نمی کنن.</w:t>
      </w:r>
      <w:r w:rsidR="00B34A09">
        <w:rPr>
          <w:rFonts w:cs="Calibri" w:hint="cs"/>
          <w:rtl/>
        </w:rPr>
        <w:t>"</w:t>
      </w:r>
    </w:p>
    <w:p w14:paraId="4B27E429" w14:textId="77777777" w:rsidR="00494566" w:rsidRPr="001D2F33" w:rsidRDefault="00494566" w:rsidP="001F1265">
      <w:pPr>
        <w:pStyle w:val="4"/>
        <w:rPr>
          <w:rtl/>
        </w:rPr>
      </w:pPr>
      <w:r w:rsidRPr="001D2F33">
        <w:rPr>
          <w:rFonts w:hint="cs"/>
          <w:rtl/>
        </w:rPr>
        <w:t xml:space="preserve">ارتباط با </w:t>
      </w:r>
      <w:proofErr w:type="spellStart"/>
      <w:r w:rsidRPr="001D2F33">
        <w:rPr>
          <w:rFonts w:hint="cs"/>
          <w:rtl/>
        </w:rPr>
        <w:t>دانش‌آموزان</w:t>
      </w:r>
      <w:proofErr w:type="spellEnd"/>
    </w:p>
    <w:p w14:paraId="5468D907" w14:textId="2E487DDB" w:rsidR="00494566" w:rsidRPr="00B34A09" w:rsidRDefault="00494566" w:rsidP="00494566">
      <w:pPr>
        <w:pStyle w:val="afe"/>
        <w:rPr>
          <w:rFonts w:cs="Calibri"/>
          <w:rtl/>
        </w:rPr>
      </w:pPr>
      <w:r w:rsidRPr="001D2F33">
        <w:rPr>
          <w:rFonts w:hint="cs"/>
          <w:rtl/>
        </w:rPr>
        <w:t xml:space="preserve">کد 5: </w:t>
      </w:r>
      <w:r w:rsidR="00B34A09">
        <w:rPr>
          <w:rFonts w:cs="Calibri" w:hint="cs"/>
          <w:rtl/>
        </w:rPr>
        <w:t>"</w:t>
      </w:r>
      <w:r w:rsidRPr="001D2F33">
        <w:rPr>
          <w:rtl/>
        </w:rPr>
        <w:t>الان تک تک این دانش آموزان رو اسم ببرید من میگم این کلاس چندمه و بالای نود درصد رو میدونم در چه شرایط خانوادگی هستند. بلحاظ بودجه مالی، اختلاف خانوادگی، روحی، میشناسم، حتما با بچه‌ها ها زنگ ورزش میرم، حتما توی مراسم و توی کارگاه</w:t>
      </w:r>
      <w:r w:rsidRPr="001D2F33">
        <w:rPr>
          <w:rFonts w:hint="cs"/>
          <w:rtl/>
        </w:rPr>
        <w:t>‌</w:t>
      </w:r>
      <w:r w:rsidRPr="001D2F33">
        <w:rPr>
          <w:rtl/>
        </w:rPr>
        <w:t>ها میرم، سعی می</w:t>
      </w:r>
      <w:r w:rsidRPr="001D2F33">
        <w:rPr>
          <w:rFonts w:hint="cs"/>
          <w:rtl/>
        </w:rPr>
        <w:t>‌</w:t>
      </w:r>
      <w:r w:rsidRPr="001D2F33">
        <w:rPr>
          <w:rtl/>
        </w:rPr>
        <w:t>کنم بچه ها توی دستم باش</w:t>
      </w:r>
      <w:r w:rsidRPr="001D2F33">
        <w:rPr>
          <w:rFonts w:hint="cs"/>
          <w:rtl/>
        </w:rPr>
        <w:t>ن</w:t>
      </w:r>
      <w:r w:rsidRPr="001D2F33">
        <w:rPr>
          <w:rtl/>
        </w:rPr>
        <w:t xml:space="preserve"> و همینطور خانواده</w:t>
      </w:r>
      <w:r w:rsidRPr="001D2F33">
        <w:rPr>
          <w:rFonts w:hint="cs"/>
          <w:rtl/>
        </w:rPr>
        <w:t>‌</w:t>
      </w:r>
      <w:r w:rsidRPr="001D2F33">
        <w:rPr>
          <w:rtl/>
        </w:rPr>
        <w:t>ها</w:t>
      </w:r>
      <w:r w:rsidRPr="001D2F33">
        <w:rPr>
          <w:rFonts w:hint="cs"/>
          <w:rtl/>
        </w:rPr>
        <w:t>.</w:t>
      </w:r>
      <w:r w:rsidR="00B34A09">
        <w:rPr>
          <w:rFonts w:cs="Calibri" w:hint="cs"/>
          <w:rtl/>
        </w:rPr>
        <w:t>"</w:t>
      </w:r>
    </w:p>
    <w:p w14:paraId="555ABD1B" w14:textId="77777777" w:rsidR="00494566" w:rsidRPr="001D2F33" w:rsidRDefault="00494566" w:rsidP="001F1265">
      <w:pPr>
        <w:pStyle w:val="4"/>
        <w:rPr>
          <w:rtl/>
        </w:rPr>
      </w:pPr>
      <w:r w:rsidRPr="001D2F33">
        <w:rPr>
          <w:rFonts w:hint="cs"/>
          <w:rtl/>
        </w:rPr>
        <w:t xml:space="preserve">ارتباط با </w:t>
      </w:r>
      <w:proofErr w:type="spellStart"/>
      <w:r w:rsidRPr="001D2F33">
        <w:rPr>
          <w:rFonts w:hint="cs"/>
          <w:rtl/>
        </w:rPr>
        <w:t>معلم‌ها</w:t>
      </w:r>
      <w:proofErr w:type="spellEnd"/>
    </w:p>
    <w:p w14:paraId="15158D4D" w14:textId="5F232BEB" w:rsidR="00494566" w:rsidRPr="00B34A09" w:rsidRDefault="00494566" w:rsidP="00494566">
      <w:pPr>
        <w:pStyle w:val="afe"/>
        <w:rPr>
          <w:rFonts w:cs="Calibri"/>
          <w:rtl/>
        </w:rPr>
      </w:pPr>
      <w:r w:rsidRPr="001D2F33">
        <w:rPr>
          <w:rFonts w:hint="cs"/>
          <w:rtl/>
        </w:rPr>
        <w:t xml:space="preserve">کد3 : </w:t>
      </w:r>
      <w:r w:rsidR="00B34A09">
        <w:rPr>
          <w:rFonts w:cs="Calibri" w:hint="cs"/>
          <w:rtl/>
        </w:rPr>
        <w:t>"</w:t>
      </w:r>
      <w:r w:rsidRPr="001D2F33">
        <w:rPr>
          <w:rtl/>
        </w:rPr>
        <w:t>اینجا با معلم</w:t>
      </w:r>
      <w:r w:rsidRPr="001D2F33">
        <w:rPr>
          <w:rFonts w:hint="cs"/>
          <w:rtl/>
        </w:rPr>
        <w:t>‌</w:t>
      </w:r>
      <w:r w:rsidRPr="001D2F33">
        <w:rPr>
          <w:rtl/>
        </w:rPr>
        <w:t>ها هم خیلی صحبت می</w:t>
      </w:r>
      <w:r w:rsidRPr="001D2F33">
        <w:rPr>
          <w:rFonts w:hint="cs"/>
          <w:rtl/>
        </w:rPr>
        <w:t>‌</w:t>
      </w:r>
      <w:r w:rsidRPr="001D2F33">
        <w:rPr>
          <w:rtl/>
        </w:rPr>
        <w:t>کنم، روابطم با معلم</w:t>
      </w:r>
      <w:r w:rsidRPr="001D2F33">
        <w:rPr>
          <w:rFonts w:hint="cs"/>
          <w:rtl/>
        </w:rPr>
        <w:t>‌</w:t>
      </w:r>
      <w:r w:rsidRPr="001D2F33">
        <w:rPr>
          <w:rtl/>
        </w:rPr>
        <w:t>ها خیلی خوبه، چیکار باید بکنن، چطوری توی دل بچه ها ارتباط برقرار کنن، چجور با چه بچه</w:t>
      </w:r>
      <w:r w:rsidRPr="001D2F33">
        <w:rPr>
          <w:rFonts w:hint="cs"/>
          <w:rtl/>
        </w:rPr>
        <w:t>‌</w:t>
      </w:r>
      <w:r w:rsidRPr="001D2F33">
        <w:rPr>
          <w:rtl/>
        </w:rPr>
        <w:t xml:space="preserve">ای صحبت کنند، همینطور با </w:t>
      </w:r>
      <w:r w:rsidRPr="001D2F33">
        <w:rPr>
          <w:rFonts w:hint="cs"/>
          <w:rtl/>
        </w:rPr>
        <w:t>اولیا</w:t>
      </w:r>
      <w:r w:rsidRPr="001D2F33">
        <w:rPr>
          <w:rtl/>
        </w:rPr>
        <w:t>، همینطور با کارکنان، تمام وقتمون بر اینه که ببینیم چکار کنیم که این ارتباطات خوب بشه.</w:t>
      </w:r>
      <w:r w:rsidR="00B34A09">
        <w:rPr>
          <w:rFonts w:cs="Calibri" w:hint="cs"/>
          <w:rtl/>
        </w:rPr>
        <w:t>"</w:t>
      </w:r>
    </w:p>
    <w:p w14:paraId="76DA8A4D" w14:textId="77777777" w:rsidR="00494566" w:rsidRPr="001D2F33" w:rsidRDefault="00494566" w:rsidP="001F1265">
      <w:pPr>
        <w:pStyle w:val="4"/>
        <w:rPr>
          <w:rtl/>
        </w:rPr>
      </w:pPr>
      <w:r w:rsidRPr="001D2F33">
        <w:rPr>
          <w:rFonts w:hint="cs"/>
          <w:rtl/>
        </w:rPr>
        <w:t>ارتباط با اولیا</w:t>
      </w:r>
    </w:p>
    <w:p w14:paraId="38F8A92E" w14:textId="5C1C5CE9" w:rsidR="00494566" w:rsidRPr="00B34A09" w:rsidRDefault="00494566" w:rsidP="00494566">
      <w:pPr>
        <w:pStyle w:val="afe"/>
        <w:rPr>
          <w:rFonts w:cs="Calibri"/>
          <w:rtl/>
        </w:rPr>
      </w:pPr>
      <w:r w:rsidRPr="001D2F33">
        <w:rPr>
          <w:rFonts w:hint="cs"/>
          <w:rtl/>
        </w:rPr>
        <w:t xml:space="preserve">کد 2: </w:t>
      </w:r>
      <w:r w:rsidR="00B34A09">
        <w:rPr>
          <w:rFonts w:cs="Calibri" w:hint="cs"/>
          <w:rtl/>
        </w:rPr>
        <w:t>"</w:t>
      </w:r>
      <w:r w:rsidRPr="001D2F33">
        <w:rPr>
          <w:rtl/>
        </w:rPr>
        <w:t>یکی از بزرگترین مشکلاتی که در حال حاضر ملزوماته مشکل دوم ارتباط با اولیاست چون ما الان با توجه به اینکه روی پای خودمون و بودجه از خودمون نیست اولین نقطه‌ای که باید وصل بشیم اولیا هستند</w:t>
      </w:r>
      <w:r w:rsidRPr="001D2F33">
        <w:rPr>
          <w:rFonts w:hint="cs"/>
          <w:rtl/>
        </w:rPr>
        <w:t>،</w:t>
      </w:r>
      <w:r w:rsidRPr="001D2F33">
        <w:rPr>
          <w:rtl/>
        </w:rPr>
        <w:t xml:space="preserve"> یعنی باید نظر اولیا را جلب کنیم تا بتونیم یه کاری انجام بدیم اگر نظر اولیا جلب نشه اون کار اصلاً خراب میشه خیلی از مدیرا اصلاً نمی‌تونن ارتباط بگیرن با اولیا در انجام کارهاشون هم می‌مونند</w:t>
      </w:r>
      <w:r w:rsidRPr="001D2F33">
        <w:rPr>
          <w:rFonts w:hint="cs"/>
          <w:rtl/>
        </w:rPr>
        <w:t>.</w:t>
      </w:r>
      <w:r w:rsidR="00B34A09">
        <w:rPr>
          <w:rFonts w:cs="Calibri" w:hint="cs"/>
          <w:rtl/>
        </w:rPr>
        <w:t>"</w:t>
      </w:r>
    </w:p>
    <w:p w14:paraId="367F1145" w14:textId="4A49794A" w:rsidR="00494566" w:rsidRDefault="00494566" w:rsidP="004E07A2">
      <w:pPr>
        <w:pStyle w:val="1-1-1-1"/>
        <w:rPr>
          <w:rtl/>
        </w:rPr>
      </w:pPr>
      <w:bookmarkStart w:id="215" w:name="_Toc144152843"/>
      <w:r w:rsidRPr="00654B1D">
        <w:rPr>
          <w:rFonts w:hint="cs"/>
          <w:rtl/>
        </w:rPr>
        <w:t>نوآوری</w:t>
      </w:r>
      <w:r>
        <w:rPr>
          <w:rFonts w:hint="cs"/>
          <w:rtl/>
        </w:rPr>
        <w:t xml:space="preserve"> و خلاقیت</w:t>
      </w:r>
      <w:bookmarkEnd w:id="215"/>
    </w:p>
    <w:p w14:paraId="36FBB146" w14:textId="6FCC807C" w:rsidR="00317687" w:rsidRPr="001D2F33" w:rsidRDefault="00317687" w:rsidP="00302BAA">
      <w:pPr>
        <w:pStyle w:val="ac"/>
        <w:rPr>
          <w:rtl/>
        </w:rPr>
      </w:pPr>
      <w:r w:rsidRPr="001D2F33">
        <w:rPr>
          <w:rFonts w:hint="cs"/>
          <w:rtl/>
        </w:rPr>
        <w:t>ابراهیمی و همکاران (1399) خلاقیت و نوآوری را جزو شایستگی‌های ادراکی یک مدیرآموزشی عنوان کرده‌اند.</w:t>
      </w:r>
    </w:p>
    <w:p w14:paraId="30D0E7DE" w14:textId="009C1DB9" w:rsidR="00317687" w:rsidRDefault="00317687" w:rsidP="00302BAA">
      <w:pPr>
        <w:pStyle w:val="ac"/>
        <w:rPr>
          <w:rtl/>
        </w:rPr>
      </w:pPr>
      <w:r w:rsidRPr="00654B1D">
        <w:drawing>
          <wp:anchor distT="0" distB="0" distL="114300" distR="114300" simplePos="0" relativeHeight="251646976" behindDoc="0" locked="0" layoutInCell="1" allowOverlap="1" wp14:anchorId="4FFD4131" wp14:editId="63212265">
            <wp:simplePos x="0" y="0"/>
            <wp:positionH relativeFrom="column">
              <wp:posOffset>612079</wp:posOffset>
            </wp:positionH>
            <wp:positionV relativeFrom="paragraph">
              <wp:posOffset>97523</wp:posOffset>
            </wp:positionV>
            <wp:extent cx="4221480" cy="2118360"/>
            <wp:effectExtent l="0" t="19050" r="0" b="0"/>
            <wp:wrapNone/>
            <wp:docPr id="313567984"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14:sizeRelH relativeFrom="margin">
              <wp14:pctWidth>0</wp14:pctWidth>
            </wp14:sizeRelH>
            <wp14:sizeRelV relativeFrom="margin">
              <wp14:pctHeight>0</wp14:pctHeight>
            </wp14:sizeRelV>
          </wp:anchor>
        </w:drawing>
      </w:r>
    </w:p>
    <w:p w14:paraId="43C64973" w14:textId="17C1CB2C" w:rsidR="00494566" w:rsidRDefault="00494566" w:rsidP="00494566"/>
    <w:p w14:paraId="28FCA243" w14:textId="77777777" w:rsidR="00494566" w:rsidRDefault="00494566" w:rsidP="00494566"/>
    <w:p w14:paraId="7EE9A3E0" w14:textId="77777777" w:rsidR="00494566" w:rsidRDefault="00494566" w:rsidP="00494566"/>
    <w:p w14:paraId="6440C9C6" w14:textId="77777777" w:rsidR="00494566" w:rsidRDefault="00494566" w:rsidP="00494566">
      <w:pPr>
        <w:rPr>
          <w:rtl/>
        </w:rPr>
      </w:pPr>
    </w:p>
    <w:p w14:paraId="2489A572" w14:textId="77777777" w:rsidR="00494566" w:rsidRDefault="00494566" w:rsidP="00494566">
      <w:pPr>
        <w:rPr>
          <w:rtl/>
        </w:rPr>
      </w:pPr>
    </w:p>
    <w:p w14:paraId="4F9CCB33" w14:textId="77777777" w:rsidR="00494566" w:rsidRDefault="00494566" w:rsidP="00494566">
      <w:pPr>
        <w:rPr>
          <w:rtl/>
        </w:rPr>
      </w:pPr>
    </w:p>
    <w:p w14:paraId="4D2C33A0" w14:textId="77777777" w:rsidR="00494566" w:rsidRDefault="00494566" w:rsidP="00494566">
      <w:pPr>
        <w:rPr>
          <w:rtl/>
        </w:rPr>
      </w:pPr>
    </w:p>
    <w:p w14:paraId="33C561A2" w14:textId="77777777" w:rsidR="00494566" w:rsidRDefault="00494566" w:rsidP="00494566">
      <w:pPr>
        <w:rPr>
          <w:rtl/>
        </w:rPr>
      </w:pPr>
    </w:p>
    <w:p w14:paraId="363F5BE5" w14:textId="77777777" w:rsidR="00494566" w:rsidRDefault="00494566" w:rsidP="00494566"/>
    <w:p w14:paraId="3B35DC79" w14:textId="28CA27D8" w:rsidR="00494566" w:rsidRDefault="00494566" w:rsidP="00494566"/>
    <w:p w14:paraId="25C908B6" w14:textId="77777777" w:rsidR="00B34A09" w:rsidRPr="004D116A" w:rsidRDefault="00B34A09" w:rsidP="00B34A09">
      <w:pPr>
        <w:pStyle w:val="a0"/>
        <w:ind w:left="583"/>
        <w:jc w:val="left"/>
        <w:rPr>
          <w:rFonts w:ascii="IRNazanin" w:hAnsi="IRNazanin"/>
          <w:i/>
          <w:iCs/>
        </w:rPr>
      </w:pPr>
      <w:r w:rsidRPr="004D116A">
        <w:rPr>
          <w:rFonts w:hint="cs"/>
          <w:rtl/>
        </w:rPr>
        <w:t>شاخص‌های نوآوری و خلاقیت موردنیاز مدیرآموزشی به‌مثابه طراح محیط کالبدی یادگیری</w:t>
      </w:r>
    </w:p>
    <w:p w14:paraId="704DD258" w14:textId="77777777" w:rsidR="00494566" w:rsidRPr="001D2F33" w:rsidRDefault="00494566" w:rsidP="001F1265">
      <w:pPr>
        <w:pStyle w:val="4"/>
        <w:rPr>
          <w:rtl/>
        </w:rPr>
      </w:pPr>
      <w:r w:rsidRPr="001D2F33">
        <w:rPr>
          <w:rFonts w:hint="cs"/>
          <w:rtl/>
        </w:rPr>
        <w:t>گشودگی</w:t>
      </w:r>
    </w:p>
    <w:p w14:paraId="748B681C" w14:textId="276376AB" w:rsidR="00494566" w:rsidRPr="00B34A09" w:rsidRDefault="00494566" w:rsidP="00494566">
      <w:pPr>
        <w:pStyle w:val="afe"/>
        <w:rPr>
          <w:rFonts w:cs="Calibri"/>
          <w:rtl/>
        </w:rPr>
      </w:pPr>
      <w:r w:rsidRPr="001D2F33">
        <w:rPr>
          <w:rFonts w:hint="cs"/>
          <w:rtl/>
        </w:rPr>
        <w:t xml:space="preserve">کد 12: </w:t>
      </w:r>
      <w:r w:rsidR="00B34A09">
        <w:rPr>
          <w:rFonts w:cs="Calibri" w:hint="cs"/>
          <w:rtl/>
        </w:rPr>
        <w:t>"</w:t>
      </w:r>
      <w:r w:rsidRPr="001D2F33">
        <w:rPr>
          <w:rFonts w:hint="cs"/>
          <w:rtl/>
        </w:rPr>
        <w:t>اینکه</w:t>
      </w:r>
      <w:r w:rsidRPr="001D2F33">
        <w:rPr>
          <w:rtl/>
        </w:rPr>
        <w:t xml:space="preserve"> خودم تفکرم چقدر باز باشه مهمه. همون خلاقیت. تهش به همون میرسم که خلاقیت باید داشته باشیم. از محدودیت</w:t>
      </w:r>
      <w:r w:rsidRPr="001D2F33">
        <w:rPr>
          <w:rFonts w:hint="cs"/>
          <w:rtl/>
        </w:rPr>
        <w:t>‌</w:t>
      </w:r>
      <w:r w:rsidRPr="001D2F33">
        <w:rPr>
          <w:rtl/>
        </w:rPr>
        <w:t>ها به نفع خودم استفاده کنم</w:t>
      </w:r>
      <w:r w:rsidRPr="001D2F33">
        <w:rPr>
          <w:rFonts w:hint="cs"/>
          <w:rtl/>
        </w:rPr>
        <w:t xml:space="preserve"> و بعد می‌ریم سراغ مسائل مالی</w:t>
      </w:r>
      <w:r w:rsidRPr="001D2F33">
        <w:rPr>
          <w:rtl/>
        </w:rPr>
        <w:t>.</w:t>
      </w:r>
      <w:r w:rsidRPr="001D2F33">
        <w:rPr>
          <w:rFonts w:hint="cs"/>
          <w:rtl/>
        </w:rPr>
        <w:t xml:space="preserve"> </w:t>
      </w:r>
      <w:r w:rsidRPr="001D2F33">
        <w:rPr>
          <w:rtl/>
        </w:rPr>
        <w:t>پس اصلا نباید راه رو ببندم دیگه.</w:t>
      </w:r>
      <w:r w:rsidR="00B34A09">
        <w:rPr>
          <w:rFonts w:cs="Calibri" w:hint="cs"/>
          <w:rtl/>
        </w:rPr>
        <w:t>"</w:t>
      </w:r>
    </w:p>
    <w:p w14:paraId="2325FAFA" w14:textId="77777777" w:rsidR="00494566" w:rsidRPr="001D2F33" w:rsidRDefault="00494566" w:rsidP="001F1265">
      <w:pPr>
        <w:pStyle w:val="4"/>
        <w:rPr>
          <w:rtl/>
        </w:rPr>
      </w:pPr>
      <w:r w:rsidRPr="001D2F33">
        <w:rPr>
          <w:rFonts w:hint="cs"/>
          <w:rtl/>
        </w:rPr>
        <w:t>خلاقیت</w:t>
      </w:r>
    </w:p>
    <w:p w14:paraId="031A0597" w14:textId="77D96C4C" w:rsidR="00494566" w:rsidRPr="00B34A09" w:rsidRDefault="00494566" w:rsidP="00494566">
      <w:pPr>
        <w:pStyle w:val="afe"/>
        <w:rPr>
          <w:rFonts w:cs="Calibri"/>
          <w:rtl/>
        </w:rPr>
      </w:pPr>
      <w:r w:rsidRPr="001D2F33">
        <w:rPr>
          <w:rFonts w:hint="cs"/>
          <w:rtl/>
        </w:rPr>
        <w:t xml:space="preserve">کد 12: </w:t>
      </w:r>
      <w:r w:rsidR="00B34A09">
        <w:rPr>
          <w:rFonts w:cs="Calibri" w:hint="cs"/>
          <w:rtl/>
        </w:rPr>
        <w:t>"</w:t>
      </w:r>
      <w:r w:rsidRPr="001D2F33">
        <w:rPr>
          <w:rtl/>
        </w:rPr>
        <w:t>آدم</w:t>
      </w:r>
      <w:r w:rsidRPr="001D2F33">
        <w:rPr>
          <w:rFonts w:hint="cs"/>
          <w:rtl/>
        </w:rPr>
        <w:t>‌</w:t>
      </w:r>
      <w:r w:rsidRPr="001D2F33">
        <w:rPr>
          <w:rtl/>
        </w:rPr>
        <w:t>های خلاق، یه خلاقیتی ازش دیده باشم. یه جایی یه کاری کرده باشه. یه خلاقیتی داشته باشه. خلاقیت همیشه در محدودیت ها پیش میاد. وقتی من همیشه همۀ ابزار در کنارم باشه اصلا خلاقیتی بروز نمیکنه. همه چی دارم. اگر یک وقت نداشته باشم سعی میکنم یه چیزی بسازم</w:t>
      </w:r>
      <w:r w:rsidRPr="001D2F33">
        <w:rPr>
          <w:rFonts w:hint="cs"/>
          <w:rtl/>
        </w:rPr>
        <w:t>.</w:t>
      </w:r>
      <w:r w:rsidRPr="001D2F33">
        <w:rPr>
          <w:rtl/>
        </w:rPr>
        <w:t xml:space="preserve"> می</w:t>
      </w:r>
      <w:r w:rsidRPr="001D2F33">
        <w:rPr>
          <w:rFonts w:hint="cs"/>
          <w:rtl/>
        </w:rPr>
        <w:t>‌</w:t>
      </w:r>
      <w:r w:rsidRPr="001D2F33">
        <w:rPr>
          <w:rtl/>
        </w:rPr>
        <w:t>خوام بگم من وقتی اون ابزار رو ندارم میرم خلقش می</w:t>
      </w:r>
      <w:r w:rsidRPr="001D2F33">
        <w:rPr>
          <w:rFonts w:hint="cs"/>
          <w:rtl/>
        </w:rPr>
        <w:t>‌</w:t>
      </w:r>
      <w:r w:rsidRPr="001D2F33">
        <w:rPr>
          <w:rtl/>
        </w:rPr>
        <w:t>کنم پس محدودیت</w:t>
      </w:r>
      <w:r w:rsidRPr="001D2F33">
        <w:rPr>
          <w:rFonts w:hint="cs"/>
          <w:rtl/>
        </w:rPr>
        <w:t>‌</w:t>
      </w:r>
      <w:r w:rsidRPr="001D2F33">
        <w:rPr>
          <w:rtl/>
        </w:rPr>
        <w:t>ها یه وقت</w:t>
      </w:r>
      <w:r w:rsidRPr="001D2F33">
        <w:rPr>
          <w:rFonts w:hint="cs"/>
          <w:rtl/>
        </w:rPr>
        <w:t>‌</w:t>
      </w:r>
      <w:r w:rsidRPr="001D2F33">
        <w:rPr>
          <w:rtl/>
        </w:rPr>
        <w:t>هایی باعث بروز خلاقیت</w:t>
      </w:r>
      <w:r w:rsidRPr="001D2F33">
        <w:rPr>
          <w:rFonts w:hint="cs"/>
          <w:rtl/>
        </w:rPr>
        <w:t>‌</w:t>
      </w:r>
      <w:r w:rsidRPr="001D2F33">
        <w:rPr>
          <w:rtl/>
        </w:rPr>
        <w:t>ها میشه.</w:t>
      </w:r>
      <w:r w:rsidR="00B34A09">
        <w:rPr>
          <w:rFonts w:cs="Calibri" w:hint="cs"/>
          <w:rtl/>
        </w:rPr>
        <w:t>"</w:t>
      </w:r>
    </w:p>
    <w:p w14:paraId="4E65793B" w14:textId="77777777" w:rsidR="00494566" w:rsidRPr="001D2F33" w:rsidRDefault="00494566" w:rsidP="001F1265">
      <w:pPr>
        <w:pStyle w:val="4"/>
        <w:rPr>
          <w:rtl/>
        </w:rPr>
      </w:pPr>
      <w:proofErr w:type="spellStart"/>
      <w:r w:rsidRPr="001D2F33">
        <w:rPr>
          <w:rFonts w:hint="cs"/>
          <w:rtl/>
        </w:rPr>
        <w:t>ایده‌پردازی</w:t>
      </w:r>
      <w:proofErr w:type="spellEnd"/>
    </w:p>
    <w:p w14:paraId="25E8A6CD" w14:textId="1EC2484E" w:rsidR="00494566" w:rsidRPr="00B34A09" w:rsidRDefault="00494566" w:rsidP="00494566">
      <w:pPr>
        <w:pStyle w:val="afe"/>
        <w:rPr>
          <w:rFonts w:cs="Calibri"/>
          <w:rtl/>
        </w:rPr>
      </w:pPr>
      <w:r w:rsidRPr="001D2F33">
        <w:rPr>
          <w:rFonts w:hint="cs"/>
          <w:rtl/>
        </w:rPr>
        <w:t xml:space="preserve">کد 12: </w:t>
      </w:r>
      <w:r w:rsidR="00B34A09">
        <w:rPr>
          <w:rFonts w:cs="Calibri" w:hint="cs"/>
          <w:rtl/>
        </w:rPr>
        <w:t>"</w:t>
      </w:r>
      <w:r w:rsidRPr="001D2F33">
        <w:rPr>
          <w:rtl/>
        </w:rPr>
        <w:t>من باید منتظر باشم مثل یک شکارچی که یکی از اعضای انجمنم، یکی از معلم</w:t>
      </w:r>
      <w:r w:rsidRPr="001D2F33">
        <w:rPr>
          <w:rFonts w:hint="cs"/>
          <w:rtl/>
        </w:rPr>
        <w:t>‌</w:t>
      </w:r>
      <w:r w:rsidRPr="001D2F33">
        <w:rPr>
          <w:rtl/>
        </w:rPr>
        <w:t>هام، معاون</w:t>
      </w:r>
      <w:r w:rsidRPr="001D2F33">
        <w:rPr>
          <w:rFonts w:hint="cs"/>
          <w:rtl/>
        </w:rPr>
        <w:t>‌</w:t>
      </w:r>
      <w:r w:rsidRPr="001D2F33">
        <w:rPr>
          <w:rtl/>
        </w:rPr>
        <w:t>هام، یکیشون یه چیزی بگه و یه جرقه</w:t>
      </w:r>
      <w:r w:rsidRPr="001D2F33">
        <w:rPr>
          <w:rFonts w:hint="cs"/>
          <w:rtl/>
        </w:rPr>
        <w:t>‌</w:t>
      </w:r>
      <w:r w:rsidRPr="001D2F33">
        <w:rPr>
          <w:rtl/>
        </w:rPr>
        <w:t>ای توی ذهنم بزنه و شروع کنم به انجام کار.</w:t>
      </w:r>
      <w:r w:rsidR="00B34A09">
        <w:rPr>
          <w:rFonts w:cs="Calibri" w:hint="cs"/>
          <w:rtl/>
        </w:rPr>
        <w:t>"</w:t>
      </w:r>
    </w:p>
    <w:p w14:paraId="40675C63" w14:textId="77777777" w:rsidR="00494566" w:rsidRPr="001D2F33" w:rsidRDefault="00494566" w:rsidP="004E07A2">
      <w:pPr>
        <w:pStyle w:val="1-1-1-1"/>
        <w:rPr>
          <w:rtl/>
        </w:rPr>
      </w:pPr>
      <w:bookmarkStart w:id="216" w:name="_Toc144152844"/>
      <w:r w:rsidRPr="001D2F33">
        <w:rPr>
          <w:rFonts w:hint="cs"/>
          <w:rtl/>
        </w:rPr>
        <w:t>مهارت برنامه‌ریزی</w:t>
      </w:r>
      <w:bookmarkEnd w:id="216"/>
    </w:p>
    <w:p w14:paraId="58501B6E" w14:textId="66268F2B" w:rsidR="00494566" w:rsidRPr="00317687" w:rsidRDefault="00494566" w:rsidP="00494566">
      <w:pPr>
        <w:pStyle w:val="afe"/>
        <w:rPr>
          <w:rFonts w:cs="Calibri"/>
          <w:rtl/>
        </w:rPr>
      </w:pPr>
      <w:r w:rsidRPr="001D2F33">
        <w:rPr>
          <w:rFonts w:hint="cs"/>
          <w:rtl/>
        </w:rPr>
        <w:t xml:space="preserve">کد 22: </w:t>
      </w:r>
      <w:r w:rsidR="00317687">
        <w:rPr>
          <w:rFonts w:cs="Calibri" w:hint="cs"/>
          <w:rtl/>
        </w:rPr>
        <w:t>"</w:t>
      </w:r>
      <w:r w:rsidRPr="001D2F33">
        <w:rPr>
          <w:rFonts w:hint="cs"/>
          <w:rtl/>
        </w:rPr>
        <w:t>یک مدیر آموزشی به‌مثابه طراح محیط کالبدی یادگیری برای اینکه نقش خودش را در بهبود موقعیت و شرایط یادگیری ایفا بکند حتما باید برای آن بخش هم مثل اجرای برنامۀ درسی و فعالیت‌های فوق برنامه و بهبود عملکرد مدرسه برنامه داشته باشد. یعنی اگر از یک مدیر آموزشی سوال شود که شما برای بهبود محیط فیزیکی یادگیری چکار می‌کنید بگوید که من این برنامه را دارم. مثلا روی تابلوهای حیاط مدرسه این تغییرات را می‌خواهم ایجاد بکنم. روی کف حیاط مدرسه این تغییرات را ایجاد کردم یا علاقمندم ایجاد کنم. روی دیوارش یا چینش آدم‌هایی که وجود دارد. روی قرارگرفتن پایه‌های تحصیلی در کلاس‌ها که کدام پایه مشرف به حیاط مدرسه باشد یا کدام پایه جای دیگر باشد.</w:t>
      </w:r>
      <w:r w:rsidR="00317687">
        <w:rPr>
          <w:rFonts w:cs="Calibri" w:hint="cs"/>
          <w:rtl/>
        </w:rPr>
        <w:t>"</w:t>
      </w:r>
    </w:p>
    <w:p w14:paraId="27C3259D" w14:textId="429D4A79" w:rsidR="00494566" w:rsidRPr="00C51673" w:rsidRDefault="00494566" w:rsidP="004E07A2">
      <w:pPr>
        <w:pStyle w:val="1-1-1-1"/>
        <w:rPr>
          <w:rtl/>
        </w:rPr>
      </w:pPr>
      <w:bookmarkStart w:id="217" w:name="_Toc144152845"/>
      <w:r w:rsidRPr="00654B1D">
        <w:rPr>
          <w:rFonts w:hint="cs"/>
          <w:rtl/>
        </w:rPr>
        <w:t>مشارکت‌جویی</w:t>
      </w:r>
      <w:r w:rsidRPr="00C51673">
        <w:rPr>
          <w:rFonts w:hint="cs"/>
          <w:rtl/>
        </w:rPr>
        <w:t xml:space="preserve"> و انجام کار گروهی</w:t>
      </w:r>
      <w:bookmarkEnd w:id="217"/>
    </w:p>
    <w:p w14:paraId="0486AF1D" w14:textId="77777777" w:rsidR="00494566" w:rsidRDefault="00494566" w:rsidP="00494566">
      <w:pPr>
        <w:keepNext/>
        <w:jc w:val="center"/>
      </w:pPr>
      <w:r>
        <w:rPr>
          <w:noProof/>
          <w:rtl/>
          <w:lang w:val="fa-IR"/>
        </w:rPr>
        <w:drawing>
          <wp:inline distT="0" distB="0" distL="0" distR="0" wp14:anchorId="22B86664" wp14:editId="704F5370">
            <wp:extent cx="5486400" cy="2842260"/>
            <wp:effectExtent l="0" t="0" r="0" b="0"/>
            <wp:docPr id="629527067"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14:paraId="3DF88C0E" w14:textId="559B4A15" w:rsidR="00494566" w:rsidRPr="00047984" w:rsidRDefault="00494566" w:rsidP="00317687">
      <w:pPr>
        <w:pStyle w:val="a0"/>
        <w:ind w:left="493"/>
        <w:rPr>
          <w:i/>
          <w:iCs/>
          <w:rtl/>
        </w:rPr>
      </w:pPr>
      <w:r w:rsidRPr="00047984">
        <w:rPr>
          <w:rFonts w:hint="cs"/>
          <w:rtl/>
        </w:rPr>
        <w:t>شاخص‌های مشارکت و انجام کارگروهی مدیرآموزشی به‌مثابه طراح محیط کالبدی یادگیری</w:t>
      </w:r>
    </w:p>
    <w:p w14:paraId="0321C87C" w14:textId="77777777" w:rsidR="00494566" w:rsidRPr="001D2F33" w:rsidRDefault="00494566" w:rsidP="00317687">
      <w:pPr>
        <w:pStyle w:val="afb"/>
        <w:rPr>
          <w:rtl/>
        </w:rPr>
      </w:pPr>
      <w:r w:rsidRPr="001D2F33">
        <w:rPr>
          <w:rFonts w:hint="cs"/>
          <w:rtl/>
        </w:rPr>
        <w:t>توانایی کار تیمی</w:t>
      </w:r>
    </w:p>
    <w:p w14:paraId="1EB9B7C0" w14:textId="29421577" w:rsidR="00494566" w:rsidRPr="00317687" w:rsidRDefault="00494566" w:rsidP="00317687">
      <w:pPr>
        <w:pStyle w:val="afe"/>
        <w:rPr>
          <w:rFonts w:cs="Calibri"/>
          <w:rtl/>
        </w:rPr>
      </w:pPr>
      <w:r w:rsidRPr="001D2F33">
        <w:rPr>
          <w:rFonts w:hint="cs"/>
          <w:rtl/>
        </w:rPr>
        <w:t>کد 12:</w:t>
      </w:r>
      <w:r w:rsidR="00317687">
        <w:rPr>
          <w:rFonts w:hint="cs"/>
          <w:rtl/>
        </w:rPr>
        <w:t xml:space="preserve"> </w:t>
      </w:r>
      <w:r w:rsidR="00317687">
        <w:rPr>
          <w:rFonts w:cs="Calibri" w:hint="cs"/>
          <w:rtl/>
        </w:rPr>
        <w:t>"</w:t>
      </w:r>
      <w:r w:rsidRPr="001D2F33">
        <w:rPr>
          <w:rtl/>
        </w:rPr>
        <w:t>همه ی این کارهایی که در مدرسه انجام میشه گروهی انجام میشه</w:t>
      </w:r>
      <w:r w:rsidRPr="001D2F33">
        <w:rPr>
          <w:rFonts w:hint="cs"/>
          <w:rtl/>
        </w:rPr>
        <w:t xml:space="preserve">. </w:t>
      </w:r>
      <w:r w:rsidRPr="001D2F33">
        <w:rPr>
          <w:rtl/>
        </w:rPr>
        <w:t>وقتی در جلسه</w:t>
      </w:r>
      <w:r w:rsidRPr="001D2F33">
        <w:rPr>
          <w:rFonts w:hint="cs"/>
          <w:rtl/>
        </w:rPr>
        <w:t>‌</w:t>
      </w:r>
      <w:r w:rsidRPr="001D2F33">
        <w:rPr>
          <w:rtl/>
        </w:rPr>
        <w:t>ی اعضای انجمن مطرح میشه اعضای انجمن هرکدوم یه تخصصی دارن، فکر میکنم که اونها خیلی کمک</w:t>
      </w:r>
      <w:r w:rsidRPr="001D2F33">
        <w:rPr>
          <w:rFonts w:hint="cs"/>
          <w:rtl/>
        </w:rPr>
        <w:t>‌</w:t>
      </w:r>
      <w:r w:rsidRPr="001D2F33">
        <w:rPr>
          <w:rtl/>
        </w:rPr>
        <w:t>کننده هستند.</w:t>
      </w:r>
      <w:r w:rsidRPr="001D2F33">
        <w:rPr>
          <w:rFonts w:hint="cs"/>
          <w:rtl/>
        </w:rPr>
        <w:t xml:space="preserve"> </w:t>
      </w:r>
      <w:r w:rsidRPr="001D2F33">
        <w:rPr>
          <w:rtl/>
        </w:rPr>
        <w:t>اینجا یه آقایی هست که مهندسی صنایع خونده، کارخونه داره، تولیدکننده است و خیلی فکرش بازه. میاد اینجا به ما ایده میده. هر کدومشون نظر میدن و بهترین نظرات انتخاب میشه و میشه یه کاری که چقدر قشنگه. شاید اگر من تنها می</w:t>
      </w:r>
      <w:r w:rsidRPr="001D2F33">
        <w:rPr>
          <w:rFonts w:hint="cs"/>
          <w:rtl/>
        </w:rPr>
        <w:t>‌</w:t>
      </w:r>
      <w:r w:rsidRPr="001D2F33">
        <w:rPr>
          <w:rtl/>
        </w:rPr>
        <w:t>خواستم سالن ورزشی بسازم این در نمیومد</w:t>
      </w:r>
      <w:r w:rsidRPr="001D2F33">
        <w:rPr>
          <w:rFonts w:hint="cs"/>
          <w:rtl/>
        </w:rPr>
        <w:t xml:space="preserve">. </w:t>
      </w:r>
      <w:r w:rsidRPr="001D2F33">
        <w:rPr>
          <w:rtl/>
        </w:rPr>
        <w:t>وقتی من این رو در انجمن مطرح می</w:t>
      </w:r>
      <w:r w:rsidRPr="001D2F33">
        <w:rPr>
          <w:rFonts w:hint="cs"/>
          <w:rtl/>
        </w:rPr>
        <w:t>‌</w:t>
      </w:r>
      <w:r w:rsidRPr="001D2F33">
        <w:rPr>
          <w:rtl/>
        </w:rPr>
        <w:t>کنم و اونها میرن با اولیا صحبت می</w:t>
      </w:r>
      <w:r w:rsidRPr="001D2F33">
        <w:rPr>
          <w:rFonts w:hint="cs"/>
          <w:rtl/>
        </w:rPr>
        <w:t>‌</w:t>
      </w:r>
      <w:r w:rsidRPr="001D2F33">
        <w:rPr>
          <w:rtl/>
        </w:rPr>
        <w:t>کنن</w:t>
      </w:r>
      <w:r w:rsidRPr="001D2F33">
        <w:rPr>
          <w:rFonts w:hint="cs"/>
          <w:rtl/>
        </w:rPr>
        <w:t>،</w:t>
      </w:r>
      <w:r w:rsidRPr="001D2F33">
        <w:rPr>
          <w:rtl/>
        </w:rPr>
        <w:t xml:space="preserve"> همه که خوششون بیاد قشنگ همه چیز آماده میشه.</w:t>
      </w:r>
      <w:r w:rsidR="00317687">
        <w:rPr>
          <w:rFonts w:cs="Calibri" w:hint="cs"/>
          <w:rtl/>
        </w:rPr>
        <w:t>"</w:t>
      </w:r>
    </w:p>
    <w:p w14:paraId="55CB14E5" w14:textId="77777777" w:rsidR="00494566" w:rsidRPr="001D2F33" w:rsidRDefault="00494566" w:rsidP="00317687">
      <w:pPr>
        <w:pStyle w:val="afb"/>
        <w:rPr>
          <w:rtl/>
        </w:rPr>
      </w:pPr>
      <w:r w:rsidRPr="001D2F33">
        <w:rPr>
          <w:rFonts w:hint="cs"/>
          <w:rtl/>
        </w:rPr>
        <w:t>توانایی انتقال تجربه</w:t>
      </w:r>
    </w:p>
    <w:p w14:paraId="6AED6E5B" w14:textId="4E7688BB" w:rsidR="00494566" w:rsidRPr="00317687" w:rsidRDefault="00494566" w:rsidP="00494566">
      <w:pPr>
        <w:pStyle w:val="afe"/>
        <w:rPr>
          <w:rFonts w:cs="Calibri"/>
          <w:rtl/>
        </w:rPr>
      </w:pPr>
      <w:r w:rsidRPr="001D2F33">
        <w:rPr>
          <w:rFonts w:hint="cs"/>
          <w:rtl/>
        </w:rPr>
        <w:t xml:space="preserve">کد 8: </w:t>
      </w:r>
      <w:r w:rsidR="00317687">
        <w:rPr>
          <w:rFonts w:cs="Calibri" w:hint="cs"/>
          <w:rtl/>
        </w:rPr>
        <w:t>"</w:t>
      </w:r>
      <w:r w:rsidRPr="001D2F33">
        <w:rPr>
          <w:rtl/>
        </w:rPr>
        <w:t>تعامل پذیر باشد. خوشرو باشد. بتواند به راحتی تجربیاتش را انتقال دهد</w:t>
      </w:r>
      <w:r w:rsidRPr="001D2F33">
        <w:rPr>
          <w:rFonts w:hint="cs"/>
          <w:rtl/>
        </w:rPr>
        <w:t>.</w:t>
      </w:r>
      <w:r w:rsidR="00317687">
        <w:rPr>
          <w:rFonts w:cs="Calibri" w:hint="cs"/>
          <w:rtl/>
        </w:rPr>
        <w:t>"</w:t>
      </w:r>
    </w:p>
    <w:p w14:paraId="31AF78BE" w14:textId="77777777" w:rsidR="00494566" w:rsidRPr="001D2F33" w:rsidRDefault="00494566" w:rsidP="00317687">
      <w:pPr>
        <w:pStyle w:val="afb"/>
        <w:rPr>
          <w:rtl/>
        </w:rPr>
      </w:pPr>
      <w:r w:rsidRPr="001D2F33">
        <w:rPr>
          <w:rFonts w:hint="cs"/>
          <w:rtl/>
        </w:rPr>
        <w:t>اشتراک ایده‌ها</w:t>
      </w:r>
    </w:p>
    <w:p w14:paraId="317AB4CE" w14:textId="3A4FF4F0" w:rsidR="00494566" w:rsidRPr="00317687" w:rsidRDefault="00494566" w:rsidP="00494566">
      <w:pPr>
        <w:pStyle w:val="afe"/>
        <w:rPr>
          <w:rFonts w:cs="Calibri"/>
          <w:rtl/>
        </w:rPr>
      </w:pPr>
      <w:r w:rsidRPr="001D2F33">
        <w:rPr>
          <w:rFonts w:hint="cs"/>
          <w:rtl/>
        </w:rPr>
        <w:t xml:space="preserve">کد 15: </w:t>
      </w:r>
      <w:r w:rsidR="00317687">
        <w:rPr>
          <w:rFonts w:cs="Calibri" w:hint="cs"/>
          <w:rtl/>
        </w:rPr>
        <w:t>"</w:t>
      </w:r>
      <w:r w:rsidRPr="001D2F33">
        <w:rPr>
          <w:rtl/>
        </w:rPr>
        <w:t>یعنی بتواند با یک تیم کار بکند و نظر فقط نظر خودش نباشد و بتواند تمام  نظرها را مد نظر بگیرد وآنها را بالا پایین بکند و از بین آنها ایده‌ای را در بیاورد و کا</w:t>
      </w:r>
      <w:r w:rsidRPr="001D2F33">
        <w:rPr>
          <w:rFonts w:hint="cs"/>
          <w:rtl/>
        </w:rPr>
        <w:t xml:space="preserve">ر </w:t>
      </w:r>
      <w:r w:rsidRPr="001D2F33">
        <w:rPr>
          <w:rtl/>
        </w:rPr>
        <w:t>خوبی را انجام بدهد.</w:t>
      </w:r>
      <w:r w:rsidR="00317687">
        <w:rPr>
          <w:rFonts w:cs="Calibri" w:hint="cs"/>
          <w:rtl/>
        </w:rPr>
        <w:t>"</w:t>
      </w:r>
    </w:p>
    <w:p w14:paraId="4B7703CC" w14:textId="77777777" w:rsidR="00494566" w:rsidRPr="001D2F33" w:rsidRDefault="00494566" w:rsidP="00317687">
      <w:pPr>
        <w:pStyle w:val="afb"/>
        <w:rPr>
          <w:rtl/>
        </w:rPr>
      </w:pPr>
      <w:r w:rsidRPr="001D2F33">
        <w:rPr>
          <w:rFonts w:hint="cs"/>
          <w:rtl/>
        </w:rPr>
        <w:t>مشورت گرفتن</w:t>
      </w:r>
    </w:p>
    <w:p w14:paraId="2FD99575" w14:textId="752A0442" w:rsidR="00494566" w:rsidRPr="00317687" w:rsidRDefault="00494566" w:rsidP="00494566">
      <w:pPr>
        <w:pStyle w:val="afe"/>
        <w:rPr>
          <w:rFonts w:cs="Calibri"/>
          <w:rtl/>
        </w:rPr>
      </w:pPr>
      <w:r w:rsidRPr="001D2F33">
        <w:rPr>
          <w:rFonts w:hint="cs"/>
          <w:rtl/>
        </w:rPr>
        <w:t xml:space="preserve">کد 29: </w:t>
      </w:r>
      <w:r w:rsidR="00317687">
        <w:rPr>
          <w:rFonts w:cs="Calibri" w:hint="cs"/>
          <w:rtl/>
        </w:rPr>
        <w:t>"</w:t>
      </w:r>
      <w:r w:rsidRPr="001D2F33">
        <w:rPr>
          <w:rtl/>
        </w:rPr>
        <w:t>مدیر لازم نیست طراحی آموزشی خونده باشه، لازم نیست تکنولوژی آموزشی خونده باشه. ولی لازمه با چند نفر مشورت بگیره. این خیلی مهمه. و متاسفانه مشورت نمی</w:t>
      </w:r>
      <w:r w:rsidR="00317687">
        <w:rPr>
          <w:rFonts w:hint="cs"/>
          <w:rtl/>
        </w:rPr>
        <w:t>‌</w:t>
      </w:r>
      <w:r w:rsidRPr="001D2F33">
        <w:rPr>
          <w:rtl/>
        </w:rPr>
        <w:t>گیرن.</w:t>
      </w:r>
      <w:r w:rsidR="00317687">
        <w:rPr>
          <w:rFonts w:cs="Calibri" w:hint="cs"/>
          <w:rtl/>
        </w:rPr>
        <w:t>"</w:t>
      </w:r>
    </w:p>
    <w:p w14:paraId="49477601" w14:textId="77777777" w:rsidR="00494566" w:rsidRDefault="00494566" w:rsidP="004E07A2">
      <w:pPr>
        <w:pStyle w:val="1-1-1-1"/>
      </w:pPr>
      <w:bookmarkStart w:id="218" w:name="_Toc144152846"/>
      <w:r>
        <w:rPr>
          <w:noProof/>
        </w:rPr>
        <w:drawing>
          <wp:anchor distT="0" distB="0" distL="114300" distR="114300" simplePos="0" relativeHeight="251650048" behindDoc="0" locked="0" layoutInCell="1" allowOverlap="1" wp14:anchorId="129A7EDF" wp14:editId="703DC4FB">
            <wp:simplePos x="0" y="0"/>
            <wp:positionH relativeFrom="column">
              <wp:posOffset>22860</wp:posOffset>
            </wp:positionH>
            <wp:positionV relativeFrom="paragraph">
              <wp:posOffset>229235</wp:posOffset>
            </wp:positionV>
            <wp:extent cx="5105400" cy="2628900"/>
            <wp:effectExtent l="0" t="0" r="0" b="0"/>
            <wp:wrapNone/>
            <wp:docPr id="11580736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14:sizeRelH relativeFrom="page">
              <wp14:pctWidth>0</wp14:pctWidth>
            </wp14:sizeRelH>
            <wp14:sizeRelV relativeFrom="page">
              <wp14:pctHeight>0</wp14:pctHeight>
            </wp14:sizeRelV>
          </wp:anchor>
        </w:drawing>
      </w:r>
      <w:r>
        <w:rPr>
          <w:rFonts w:hint="cs"/>
          <w:rtl/>
        </w:rPr>
        <w:t>مهارت‌های پژوهشی</w:t>
      </w:r>
      <w:bookmarkEnd w:id="218"/>
    </w:p>
    <w:p w14:paraId="5586EFA9" w14:textId="77777777" w:rsidR="00494566" w:rsidRDefault="00494566" w:rsidP="00494566">
      <w:pPr>
        <w:rPr>
          <w:rtl/>
        </w:rPr>
      </w:pPr>
    </w:p>
    <w:p w14:paraId="34A5046E" w14:textId="77777777" w:rsidR="00494566" w:rsidRDefault="00494566" w:rsidP="00494566">
      <w:pPr>
        <w:rPr>
          <w:rtl/>
        </w:rPr>
      </w:pPr>
    </w:p>
    <w:p w14:paraId="39A7C83A" w14:textId="77777777" w:rsidR="00494566" w:rsidRDefault="00494566" w:rsidP="00494566"/>
    <w:p w14:paraId="34C8123C" w14:textId="77777777" w:rsidR="00112807" w:rsidRDefault="00112807" w:rsidP="00494566"/>
    <w:p w14:paraId="40D224C1" w14:textId="77777777" w:rsidR="00112807" w:rsidRDefault="00112807" w:rsidP="00494566">
      <w:pPr>
        <w:rPr>
          <w:rtl/>
        </w:rPr>
      </w:pPr>
    </w:p>
    <w:p w14:paraId="74B931DC" w14:textId="77777777" w:rsidR="00494566" w:rsidRDefault="00494566" w:rsidP="00494566">
      <w:pPr>
        <w:rPr>
          <w:rtl/>
        </w:rPr>
      </w:pPr>
    </w:p>
    <w:p w14:paraId="7FBAA820" w14:textId="77777777" w:rsidR="00494566" w:rsidRDefault="00494566" w:rsidP="00494566"/>
    <w:p w14:paraId="36D0C059" w14:textId="77777777" w:rsidR="00494566" w:rsidRDefault="00494566" w:rsidP="00B21171">
      <w:pPr>
        <w:pStyle w:val="afa"/>
        <w:rPr>
          <w:rtl/>
        </w:rPr>
      </w:pPr>
    </w:p>
    <w:p w14:paraId="016FDF64" w14:textId="77777777" w:rsidR="00494566" w:rsidRDefault="00494566" w:rsidP="00B21171">
      <w:pPr>
        <w:pStyle w:val="afa"/>
        <w:rPr>
          <w:rtl/>
        </w:rPr>
      </w:pPr>
    </w:p>
    <w:p w14:paraId="3BD9B6A0" w14:textId="77777777" w:rsidR="00494566" w:rsidRDefault="00494566" w:rsidP="00B21171">
      <w:pPr>
        <w:pStyle w:val="afa"/>
        <w:rPr>
          <w:rtl/>
        </w:rPr>
      </w:pPr>
    </w:p>
    <w:p w14:paraId="2A3FF3EA" w14:textId="10F9D6A0" w:rsidR="00494566" w:rsidRDefault="00494566" w:rsidP="00B21171">
      <w:pPr>
        <w:pStyle w:val="afa"/>
        <w:rPr>
          <w:rtl/>
        </w:rPr>
      </w:pPr>
    </w:p>
    <w:p w14:paraId="727D2A80" w14:textId="44580F69" w:rsidR="00494566" w:rsidRDefault="00494566" w:rsidP="00B21171">
      <w:pPr>
        <w:pStyle w:val="afa"/>
        <w:rPr>
          <w:rtl/>
        </w:rPr>
      </w:pPr>
    </w:p>
    <w:p w14:paraId="3B0CD9FA" w14:textId="20FA3C59" w:rsidR="00317687" w:rsidRPr="00192E32" w:rsidRDefault="00317687" w:rsidP="00317687">
      <w:pPr>
        <w:pStyle w:val="a0"/>
        <w:ind w:left="313"/>
        <w:rPr>
          <w:rFonts w:ascii="IRNazanin" w:hAnsi="IRNazanin"/>
          <w:i/>
          <w:iCs/>
        </w:rPr>
      </w:pPr>
      <w:r w:rsidRPr="00192E32">
        <w:rPr>
          <w:rFonts w:hint="cs"/>
          <w:rtl/>
        </w:rPr>
        <w:t xml:space="preserve">شاخص‌های </w:t>
      </w:r>
      <w:r>
        <w:rPr>
          <w:rFonts w:hint="cs"/>
          <w:rtl/>
        </w:rPr>
        <w:t xml:space="preserve">مهارت پژوهشی </w:t>
      </w:r>
      <w:r w:rsidRPr="00192E32">
        <w:rPr>
          <w:rFonts w:hint="cs"/>
          <w:rtl/>
        </w:rPr>
        <w:t>یک مدیرآموزشی به‌مثابه طراح محیط کالبدی یادگیری</w:t>
      </w:r>
    </w:p>
    <w:p w14:paraId="5EE05BF7" w14:textId="3B00CCA4" w:rsidR="00494566" w:rsidRPr="00FC5CF4" w:rsidRDefault="00494566" w:rsidP="00494566">
      <w:pPr>
        <w:pStyle w:val="afe"/>
        <w:rPr>
          <w:rFonts w:cs="Calibri"/>
        </w:rPr>
      </w:pPr>
      <w:r w:rsidRPr="001D2F33">
        <w:rPr>
          <w:rFonts w:hint="cs"/>
          <w:rtl/>
        </w:rPr>
        <w:t xml:space="preserve">کد 27: </w:t>
      </w:r>
      <w:r w:rsidR="00317687">
        <w:rPr>
          <w:rFonts w:cs="Calibri" w:hint="cs"/>
          <w:rtl/>
        </w:rPr>
        <w:t>"</w:t>
      </w:r>
      <w:r w:rsidRPr="001D2F33">
        <w:rPr>
          <w:rtl/>
        </w:rPr>
        <w:t>اگر</w:t>
      </w:r>
      <w:r w:rsidRPr="001D2F33">
        <w:rPr>
          <w:rFonts w:hint="cs"/>
          <w:rtl/>
        </w:rPr>
        <w:t xml:space="preserve"> (روحیه و نگاه پژوهشگرانه)</w:t>
      </w:r>
      <w:r w:rsidRPr="001D2F33">
        <w:rPr>
          <w:rtl/>
        </w:rPr>
        <w:t xml:space="preserve"> نباشه نمی</w:t>
      </w:r>
      <w:r w:rsidRPr="001D2F33">
        <w:rPr>
          <w:rtl/>
        </w:rPr>
        <w:softHyphen/>
        <w:t>تونه از محیط درست استفاده کنه. تو</w:t>
      </w:r>
      <w:r w:rsidRPr="001D2F33">
        <w:rPr>
          <w:rFonts w:hint="cs"/>
          <w:rtl/>
        </w:rPr>
        <w:t>ی</w:t>
      </w:r>
      <w:r w:rsidRPr="001D2F33">
        <w:rPr>
          <w:rtl/>
        </w:rPr>
        <w:t xml:space="preserve"> روحیه</w:t>
      </w:r>
      <w:r w:rsidRPr="001D2F33">
        <w:rPr>
          <w:rtl/>
        </w:rPr>
        <w:softHyphen/>
        <w:t>ی پژوهشگری، نگاه پژوهشگرانه، نگاه عمیق و قدرت تحلیل و ویژگی</w:t>
      </w:r>
      <w:r w:rsidRPr="001D2F33">
        <w:rPr>
          <w:rtl/>
        </w:rPr>
        <w:softHyphen/>
        <w:t>هایی که یک پژوهشگر در پژوهش خودش لحاظ می</w:t>
      </w:r>
      <w:r w:rsidRPr="001D2F33">
        <w:rPr>
          <w:rtl/>
        </w:rPr>
        <w:softHyphen/>
        <w:t>کنه رو باید داشته باشه و از افرادی بهره ببره که قابلیت</w:t>
      </w:r>
      <w:r w:rsidRPr="001D2F33">
        <w:rPr>
          <w:rtl/>
        </w:rPr>
        <w:softHyphen/>
        <w:t>های لازم رو برای انجام این پژوهش</w:t>
      </w:r>
      <w:r w:rsidRPr="001D2F33">
        <w:rPr>
          <w:rtl/>
        </w:rPr>
        <w:softHyphen/>
        <w:t>ها داشته باشن یا حداقل این نگاه رو داشته باشن. چون قرار نیست مدیر به تنهایی برنامه</w:t>
      </w:r>
      <w:r w:rsidRPr="001D2F33">
        <w:rPr>
          <w:rtl/>
        </w:rPr>
        <w:softHyphen/>
        <w:t>ریزی و اجرا کنه. مدیر چون باید با تیم خودش حرکت کنه و افرادی رو کنار خودش قرار میده، این تیم باید بتونه قدرت تحلیل داشته باشه. و شما اگه بخوای قدرت تحلیل داشته باشی گام اول این هست که مشاهده</w:t>
      </w:r>
      <w:r w:rsidRPr="001D2F33">
        <w:rPr>
          <w:rtl/>
        </w:rPr>
        <w:softHyphen/>
        <w:t>گر قوی</w:t>
      </w:r>
      <w:r w:rsidRPr="001D2F33">
        <w:rPr>
          <w:rtl/>
        </w:rPr>
        <w:softHyphen/>
        <w:t>ای باشی. مشاهده فقط دیدن که نیست. مشاهده</w:t>
      </w:r>
      <w:r w:rsidRPr="001D2F33">
        <w:rPr>
          <w:rtl/>
        </w:rPr>
        <w:softHyphen/>
        <w:t>گری قوی</w:t>
      </w:r>
      <w:r w:rsidRPr="001D2F33">
        <w:rPr>
          <w:rtl/>
        </w:rPr>
        <w:softHyphen/>
        <w:t>ای داشته باشی و همه</w:t>
      </w:r>
      <w:r w:rsidRPr="001D2F33">
        <w:rPr>
          <w:rtl/>
        </w:rPr>
        <w:softHyphen/>
        <w:t>ی آن چیزی که در وضع موجود وجود داره را بتونی خوب احساس و احصا کنی و این</w:t>
      </w:r>
      <w:r w:rsidRPr="001D2F33">
        <w:rPr>
          <w:rtl/>
        </w:rPr>
        <w:softHyphen/>
        <w:t>ها رو اهم و فی</w:t>
      </w:r>
      <w:r w:rsidRPr="001D2F33">
        <w:rPr>
          <w:rtl/>
        </w:rPr>
        <w:softHyphen/>
        <w:t>الاهم کنی، تحلیل کنی و نیازهای فضای فیزیکی رو با توجه به همون ابعادی که عرض کردم، شناسایی کنی و این</w:t>
      </w:r>
      <w:r w:rsidRPr="001D2F33">
        <w:rPr>
          <w:rtl/>
        </w:rPr>
        <w:softHyphen/>
        <w:t>ها رو کنار هم در یک ماتریس چندگانه (چند بعدی) قرار بدی تا برسی به این</w:t>
      </w:r>
      <w:r w:rsidRPr="001D2F33">
        <w:rPr>
          <w:rtl/>
        </w:rPr>
        <w:softHyphen/>
        <w:t>که فلان قسمت از طبقه</w:t>
      </w:r>
      <w:r w:rsidRPr="001D2F33">
        <w:rPr>
          <w:rtl/>
        </w:rPr>
        <w:softHyphen/>
        <w:t>ی سوم به درد فلان کار می</w:t>
      </w:r>
      <w:r w:rsidRPr="001D2F33">
        <w:rPr>
          <w:rtl/>
        </w:rPr>
        <w:softHyphen/>
        <w:t>خوره</w:t>
      </w:r>
      <w:r w:rsidRPr="001D2F33">
        <w:rPr>
          <w:rFonts w:hint="cs"/>
          <w:rtl/>
        </w:rPr>
        <w:t>.</w:t>
      </w:r>
      <w:r w:rsidR="00FC5CF4">
        <w:rPr>
          <w:rFonts w:cs="Calibri" w:hint="cs"/>
          <w:rtl/>
        </w:rPr>
        <w:t>"</w:t>
      </w:r>
    </w:p>
    <w:p w14:paraId="603508F7" w14:textId="77777777" w:rsidR="00494566" w:rsidRPr="001D2F33" w:rsidRDefault="00494566" w:rsidP="001F1265">
      <w:pPr>
        <w:pStyle w:val="4"/>
        <w:rPr>
          <w:rtl/>
        </w:rPr>
      </w:pPr>
      <w:r w:rsidRPr="001D2F33">
        <w:rPr>
          <w:rFonts w:hint="cs"/>
          <w:rtl/>
        </w:rPr>
        <w:t>پرسشگری</w:t>
      </w:r>
    </w:p>
    <w:p w14:paraId="6DA5DDB2" w14:textId="2608498F" w:rsidR="00494566" w:rsidRPr="00FC5CF4" w:rsidRDefault="00494566" w:rsidP="00494566">
      <w:pPr>
        <w:pStyle w:val="afe"/>
        <w:rPr>
          <w:rFonts w:cs="Calibri"/>
          <w:rtl/>
        </w:rPr>
      </w:pPr>
      <w:r w:rsidRPr="001D2F33">
        <w:rPr>
          <w:rFonts w:hint="cs"/>
          <w:rtl/>
        </w:rPr>
        <w:t xml:space="preserve">کد 12: </w:t>
      </w:r>
      <w:r w:rsidR="00FC5CF4">
        <w:rPr>
          <w:rFonts w:cs="Calibri" w:hint="cs"/>
          <w:rtl/>
        </w:rPr>
        <w:t>"</w:t>
      </w:r>
      <w:r w:rsidRPr="001D2F33">
        <w:rPr>
          <w:rtl/>
        </w:rPr>
        <w:t>آماده باشم هر ایده</w:t>
      </w:r>
      <w:r w:rsidRPr="001D2F33">
        <w:rPr>
          <w:rFonts w:hint="cs"/>
          <w:rtl/>
        </w:rPr>
        <w:t>‌</w:t>
      </w:r>
      <w:r w:rsidRPr="001D2F33">
        <w:rPr>
          <w:rtl/>
        </w:rPr>
        <w:t>ای رو درجا نظر ندم که حالا بده، خوبه، سعی کنم هی سوال بپرسم، هی پروبال و گسترش بدم تا برسه به مرحله</w:t>
      </w:r>
      <w:r w:rsidRPr="001D2F33">
        <w:rPr>
          <w:rFonts w:hint="cs"/>
          <w:rtl/>
        </w:rPr>
        <w:t>‌</w:t>
      </w:r>
      <w:r w:rsidRPr="001D2F33">
        <w:rPr>
          <w:rtl/>
        </w:rPr>
        <w:t>ای که قابلیت اجرا داشته باشه.</w:t>
      </w:r>
      <w:r w:rsidR="00FC5CF4">
        <w:rPr>
          <w:rFonts w:cs="Calibri" w:hint="cs"/>
          <w:rtl/>
        </w:rPr>
        <w:t>"</w:t>
      </w:r>
    </w:p>
    <w:p w14:paraId="0F36DA12" w14:textId="77777777" w:rsidR="00494566" w:rsidRPr="001D2F33" w:rsidRDefault="00494566" w:rsidP="001F1265">
      <w:pPr>
        <w:pStyle w:val="4"/>
        <w:rPr>
          <w:rtl/>
        </w:rPr>
      </w:pPr>
      <w:proofErr w:type="spellStart"/>
      <w:r w:rsidRPr="001D2F33">
        <w:rPr>
          <w:rFonts w:hint="cs"/>
          <w:rtl/>
        </w:rPr>
        <w:t>مشاهده‌گری</w:t>
      </w:r>
      <w:proofErr w:type="spellEnd"/>
    </w:p>
    <w:p w14:paraId="4658A74D" w14:textId="26FAC24D" w:rsidR="00494566" w:rsidRPr="001D2F33" w:rsidRDefault="00494566" w:rsidP="00494566">
      <w:pPr>
        <w:pStyle w:val="afe"/>
        <w:rPr>
          <w:rtl/>
        </w:rPr>
      </w:pPr>
      <w:r w:rsidRPr="001D2F33">
        <w:rPr>
          <w:rFonts w:hint="cs"/>
          <w:rtl/>
        </w:rPr>
        <w:t xml:space="preserve">کد 29: </w:t>
      </w:r>
      <w:r w:rsidR="00FC5CF4">
        <w:rPr>
          <w:rFonts w:cs="Calibri" w:hint="cs"/>
          <w:rtl/>
        </w:rPr>
        <w:t>"</w:t>
      </w:r>
      <w:r w:rsidRPr="001D2F33">
        <w:rPr>
          <w:rtl/>
        </w:rPr>
        <w:t>مشاهده</w:t>
      </w:r>
      <w:r w:rsidRPr="001D2F33">
        <w:rPr>
          <w:rtl/>
        </w:rPr>
        <w:softHyphen/>
        <w:t xml:space="preserve">گری </w:t>
      </w:r>
      <w:r w:rsidRPr="001D2F33">
        <w:rPr>
          <w:rFonts w:hint="cs"/>
          <w:rtl/>
        </w:rPr>
        <w:t>یعنی</w:t>
      </w:r>
      <w:r w:rsidRPr="001D2F33">
        <w:rPr>
          <w:rtl/>
        </w:rPr>
        <w:t xml:space="preserve"> اگر کسی میخواد محیط فیزیکی رو درست بشناسه باید تمام ابعاد و زوایای این محیط رو به لحاظ شمالی، جنوبی، شرقی و غربی محیط مدرسه آشنایی و اشراف کامل پیدا کنه و این</w:t>
      </w:r>
      <w:r w:rsidRPr="001D2F33">
        <w:rPr>
          <w:rtl/>
        </w:rPr>
        <w:softHyphen/>
        <w:t>که این اتاق، این فضا با این ویژگی</w:t>
      </w:r>
      <w:r w:rsidRPr="001D2F33">
        <w:rPr>
          <w:rtl/>
        </w:rPr>
        <w:softHyphen/>
        <w:t>ها و موقعیت</w:t>
      </w:r>
      <w:r w:rsidRPr="001D2F33">
        <w:rPr>
          <w:rtl/>
        </w:rPr>
        <w:softHyphen/>
        <w:t>ها می</w:t>
      </w:r>
      <w:r w:rsidRPr="001D2F33">
        <w:rPr>
          <w:rtl/>
        </w:rPr>
        <w:softHyphen/>
        <w:t>تواند کاندید استقرار چه بخشی از حوزه</w:t>
      </w:r>
      <w:r w:rsidRPr="001D2F33">
        <w:rPr>
          <w:rtl/>
        </w:rPr>
        <w:softHyphen/>
        <w:t>ی یادگیری قرار بگیره رو براش ثبت کنه و بعد با فراوانی</w:t>
      </w:r>
      <w:r w:rsidRPr="001D2F33">
        <w:rPr>
          <w:rtl/>
        </w:rPr>
        <w:softHyphen/>
        <w:t>ای که در تحلیل نظرات خودش و تیمش خواهد داشت بتونه جانمایی درستی انجام بده.</w:t>
      </w:r>
    </w:p>
    <w:p w14:paraId="521708BE" w14:textId="77777777" w:rsidR="00494566" w:rsidRPr="001D2F33" w:rsidRDefault="00494566" w:rsidP="001F1265">
      <w:pPr>
        <w:pStyle w:val="4"/>
        <w:rPr>
          <w:rtl/>
        </w:rPr>
      </w:pPr>
      <w:r w:rsidRPr="001D2F33">
        <w:rPr>
          <w:rFonts w:hint="cs"/>
          <w:rtl/>
        </w:rPr>
        <w:t>قدرت تحلیل</w:t>
      </w:r>
    </w:p>
    <w:p w14:paraId="58B73DB5" w14:textId="77777777" w:rsidR="00494566" w:rsidRPr="001D2F33" w:rsidRDefault="00494566" w:rsidP="00494566">
      <w:pPr>
        <w:pStyle w:val="afe"/>
        <w:rPr>
          <w:rtl/>
        </w:rPr>
      </w:pPr>
      <w:r w:rsidRPr="001D2F33">
        <w:rPr>
          <w:rFonts w:hint="cs"/>
          <w:rtl/>
        </w:rPr>
        <w:t xml:space="preserve">کد 15: </w:t>
      </w:r>
      <w:r w:rsidRPr="001D2F33">
        <w:rPr>
          <w:rtl/>
        </w:rPr>
        <w:t>بتواند تمام  نظرها را مد نظر بگیرد وآنها را بالا پایین بکند و از بین آنها ایده‌ای را در بیاورد و کار خوبی را انجام بدهد.</w:t>
      </w:r>
      <w:r w:rsidRPr="001D2F33">
        <w:rPr>
          <w:rFonts w:hint="cs"/>
          <w:rtl/>
        </w:rPr>
        <w:t xml:space="preserve"> </w:t>
      </w:r>
      <w:r w:rsidRPr="001D2F33">
        <w:rPr>
          <w:rtl/>
        </w:rPr>
        <w:t>یک جامع نگری و قدرت تحلیل داشته باشد.</w:t>
      </w:r>
    </w:p>
    <w:p w14:paraId="08C73D0C" w14:textId="77777777" w:rsidR="00494566" w:rsidRPr="001D2F33" w:rsidRDefault="00494566" w:rsidP="00494566">
      <w:pPr>
        <w:pStyle w:val="afe"/>
        <w:rPr>
          <w:rtl/>
        </w:rPr>
      </w:pPr>
      <w:r w:rsidRPr="001D2F33">
        <w:rPr>
          <w:rFonts w:hint="cs"/>
          <w:rtl/>
        </w:rPr>
        <w:t xml:space="preserve">کد 27: </w:t>
      </w:r>
      <w:r w:rsidRPr="001D2F33">
        <w:rPr>
          <w:rtl/>
        </w:rPr>
        <w:t>قدرت تحلیل داشته باشه که هر</w:t>
      </w:r>
      <w:r w:rsidRPr="001D2F33">
        <w:rPr>
          <w:rFonts w:hint="cs"/>
          <w:rtl/>
        </w:rPr>
        <w:t xml:space="preserve"> </w:t>
      </w:r>
      <w:r w:rsidRPr="001D2F33">
        <w:rPr>
          <w:rtl/>
        </w:rPr>
        <w:t>کدوم</w:t>
      </w:r>
      <w:r w:rsidRPr="001D2F33">
        <w:rPr>
          <w:rFonts w:hint="cs"/>
          <w:rtl/>
        </w:rPr>
        <w:t xml:space="preserve"> (از موقعیت‌های مدرسه)</w:t>
      </w:r>
      <w:r w:rsidRPr="001D2F33">
        <w:rPr>
          <w:rtl/>
        </w:rPr>
        <w:t xml:space="preserve"> باید دارای چه ویژگی</w:t>
      </w:r>
      <w:r w:rsidRPr="001D2F33">
        <w:rPr>
          <w:rtl/>
        </w:rPr>
        <w:softHyphen/>
        <w:t>هایی باشه و در موقعیت ساختمانی من، کدوم یک از این فضاها جواب کدوم یکی از این موقعیت</w:t>
      </w:r>
      <w:r w:rsidRPr="001D2F33">
        <w:rPr>
          <w:rtl/>
        </w:rPr>
        <w:softHyphen/>
        <w:t>ها رو خواهد داشت. چون ما معتقدیم حتی اون پایگاه تغذیه</w:t>
      </w:r>
      <w:r w:rsidRPr="001D2F33">
        <w:rPr>
          <w:rtl/>
        </w:rPr>
        <w:softHyphen/>
        <w:t>ی سالم بخشی از برنامه</w:t>
      </w:r>
      <w:r w:rsidRPr="001D2F33">
        <w:rPr>
          <w:rtl/>
        </w:rPr>
        <w:softHyphen/>
        <w:t>ی درسی بچه هست. در واقع برنامه</w:t>
      </w:r>
      <w:r w:rsidRPr="001D2F33">
        <w:rPr>
          <w:rtl/>
        </w:rPr>
        <w:softHyphen/>
        <w:t>ی درسی پنهان هست.</w:t>
      </w:r>
    </w:p>
    <w:p w14:paraId="5E7DA53D" w14:textId="77777777" w:rsidR="00494566" w:rsidRDefault="00494566" w:rsidP="004E07A2">
      <w:pPr>
        <w:pStyle w:val="1-1-1-1"/>
        <w:rPr>
          <w:rtl/>
        </w:rPr>
      </w:pPr>
      <w:bookmarkStart w:id="219" w:name="_Toc144152847"/>
      <w:r>
        <w:rPr>
          <w:rFonts w:hint="cs"/>
          <w:rtl/>
        </w:rPr>
        <w:t>مهارت سنجش نیازها</w:t>
      </w:r>
      <w:bookmarkEnd w:id="219"/>
    </w:p>
    <w:p w14:paraId="1538F1A0" w14:textId="77777777" w:rsidR="00494566" w:rsidRDefault="00494566" w:rsidP="00494566">
      <w:pPr>
        <w:pStyle w:val="afe"/>
        <w:rPr>
          <w:rtl/>
        </w:rPr>
      </w:pPr>
      <w:r>
        <w:rPr>
          <w:rFonts w:hint="cs"/>
          <w:rtl/>
        </w:rPr>
        <w:t xml:space="preserve">کد 22: </w:t>
      </w:r>
      <w:r w:rsidRPr="008C347D">
        <w:rPr>
          <w:rtl/>
        </w:rPr>
        <w:t xml:space="preserve">ویژگی دیگری که حتما حتما یک مدیر آموزشی باید ازش برخوردار باشه، بایستی مهارت سنجش نیازها رو داشته باشه. </w:t>
      </w:r>
    </w:p>
    <w:p w14:paraId="449A4025" w14:textId="02658E21" w:rsidR="00494566" w:rsidRDefault="00494566" w:rsidP="00302BAA">
      <w:pPr>
        <w:pStyle w:val="ac"/>
      </w:pPr>
      <w:r>
        <w:rPr>
          <w:rFonts w:hint="cs"/>
          <w:rtl/>
        </w:rPr>
        <w:t xml:space="preserve">در جدول شماره‌ی </w:t>
      </w:r>
      <w:r w:rsidR="00586CF7">
        <w:t>3-5</w:t>
      </w:r>
      <w:r>
        <w:rPr>
          <w:rFonts w:hint="cs"/>
          <w:rtl/>
        </w:rPr>
        <w:t xml:space="preserve"> </w:t>
      </w:r>
      <w:r w:rsidRPr="008B1E51">
        <w:rPr>
          <w:rFonts w:hint="cs"/>
          <w:rtl/>
        </w:rPr>
        <w:t>شایستگی‌های</w:t>
      </w:r>
      <w:r>
        <w:rPr>
          <w:rFonts w:hint="cs"/>
          <w:rtl/>
        </w:rPr>
        <w:t xml:space="preserve"> مهارتی یک مدیرآموزشی به‌مثابه طراح محیط کالبدی یادگیری نشان داده شده‌است.</w:t>
      </w:r>
    </w:p>
    <w:p w14:paraId="46A14D21" w14:textId="77777777" w:rsidR="00586CF7" w:rsidRDefault="00586CF7" w:rsidP="00302BAA">
      <w:pPr>
        <w:pStyle w:val="ac"/>
      </w:pPr>
    </w:p>
    <w:p w14:paraId="12DF03B5" w14:textId="77777777" w:rsidR="00586CF7" w:rsidRDefault="00586CF7" w:rsidP="00302BAA">
      <w:pPr>
        <w:pStyle w:val="ac"/>
      </w:pPr>
    </w:p>
    <w:p w14:paraId="041BC6D7" w14:textId="05CCBCC4" w:rsidR="008B1E51" w:rsidRDefault="00DE143F" w:rsidP="00586CF7">
      <w:pPr>
        <w:pStyle w:val="a1"/>
        <w:ind w:left="943"/>
      </w:pPr>
      <w:r>
        <w:rPr>
          <w:noProof/>
          <w:rtl/>
          <w:lang w:val="ar-SA"/>
        </w:rPr>
        <w:drawing>
          <wp:anchor distT="0" distB="0" distL="114300" distR="114300" simplePos="0" relativeHeight="251651072" behindDoc="0" locked="0" layoutInCell="1" allowOverlap="1" wp14:anchorId="0E48CB85" wp14:editId="0CBAB7B0">
            <wp:simplePos x="0" y="0"/>
            <wp:positionH relativeFrom="column">
              <wp:posOffset>1446530</wp:posOffset>
            </wp:positionH>
            <wp:positionV relativeFrom="paragraph">
              <wp:posOffset>3237230</wp:posOffset>
            </wp:positionV>
            <wp:extent cx="2674963" cy="5175282"/>
            <wp:effectExtent l="0" t="0" r="0" b="0"/>
            <wp:wrapNone/>
            <wp:docPr id="1392136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36351" name="Picture 1392136351"/>
                    <pic:cNvPicPr/>
                  </pic:nvPicPr>
                  <pic:blipFill>
                    <a:blip r:embed="rId132" cstate="print">
                      <a:extLst>
                        <a:ext uri="{28A0092B-C50C-407E-A947-70E740481C1C}">
                          <a14:useLocalDpi xmlns:a14="http://schemas.microsoft.com/office/drawing/2010/main" val="0"/>
                        </a:ext>
                      </a:extLst>
                    </a:blip>
                    <a:stretch>
                      <a:fillRect/>
                    </a:stretch>
                  </pic:blipFill>
                  <pic:spPr>
                    <a:xfrm rot="5400000">
                      <a:off x="0" y="0"/>
                      <a:ext cx="2674963" cy="5175282"/>
                    </a:xfrm>
                    <a:prstGeom prst="rect">
                      <a:avLst/>
                    </a:prstGeom>
                  </pic:spPr>
                </pic:pic>
              </a:graphicData>
            </a:graphic>
            <wp14:sizeRelH relativeFrom="margin">
              <wp14:pctWidth>0</wp14:pctWidth>
            </wp14:sizeRelH>
            <wp14:sizeRelV relativeFrom="margin">
              <wp14:pctHeight>0</wp14:pctHeight>
            </wp14:sizeRelV>
          </wp:anchor>
        </w:drawing>
      </w:r>
      <w:r w:rsidR="008B1E51" w:rsidRPr="00911EE8">
        <w:rPr>
          <w:rtl/>
        </w:rPr>
        <w:t>شا</w:t>
      </w:r>
      <w:r w:rsidR="008B1E51" w:rsidRPr="00911EE8">
        <w:rPr>
          <w:rFonts w:hint="cs"/>
          <w:rtl/>
        </w:rPr>
        <w:t>ی</w:t>
      </w:r>
      <w:r w:rsidR="008B1E51" w:rsidRPr="00911EE8">
        <w:rPr>
          <w:rFonts w:hint="eastAsia"/>
          <w:rtl/>
        </w:rPr>
        <w:t>ستگ</w:t>
      </w:r>
      <w:r w:rsidR="008B1E51" w:rsidRPr="00911EE8">
        <w:rPr>
          <w:rFonts w:hint="cs"/>
          <w:rtl/>
        </w:rPr>
        <w:t>ی‌</w:t>
      </w:r>
      <w:r w:rsidR="008B1E51" w:rsidRPr="00911EE8">
        <w:rPr>
          <w:rFonts w:hint="eastAsia"/>
          <w:rtl/>
        </w:rPr>
        <w:t>ها</w:t>
      </w:r>
      <w:r w:rsidR="008B1E51" w:rsidRPr="00911EE8">
        <w:rPr>
          <w:rFonts w:hint="cs"/>
          <w:rtl/>
        </w:rPr>
        <w:t>ی</w:t>
      </w:r>
      <w:r w:rsidR="008B1E51" w:rsidRPr="00911EE8">
        <w:rPr>
          <w:rtl/>
        </w:rPr>
        <w:t xml:space="preserve"> مهارت</w:t>
      </w:r>
      <w:r w:rsidR="008B1E51" w:rsidRPr="00911EE8">
        <w:rPr>
          <w:rFonts w:hint="cs"/>
          <w:rtl/>
        </w:rPr>
        <w:t>ی</w:t>
      </w:r>
      <w:r w:rsidR="008B1E51" w:rsidRPr="00911EE8">
        <w:rPr>
          <w:rtl/>
        </w:rPr>
        <w:t xml:space="preserve"> مد</w:t>
      </w:r>
      <w:r w:rsidR="008B1E51" w:rsidRPr="00911EE8">
        <w:rPr>
          <w:rFonts w:hint="cs"/>
          <w:rtl/>
        </w:rPr>
        <w:t>ی</w:t>
      </w:r>
      <w:r w:rsidR="008B1E51" w:rsidRPr="00911EE8">
        <w:rPr>
          <w:rFonts w:hint="eastAsia"/>
          <w:rtl/>
        </w:rPr>
        <w:t>رآموزش</w:t>
      </w:r>
      <w:r w:rsidR="008B1E51" w:rsidRPr="00911EE8">
        <w:rPr>
          <w:rFonts w:hint="cs"/>
          <w:rtl/>
        </w:rPr>
        <w:t>ی</w:t>
      </w:r>
      <w:r w:rsidR="008B1E51" w:rsidRPr="00911EE8">
        <w:rPr>
          <w:rtl/>
        </w:rPr>
        <w:t xml:space="preserve"> به مثابه طراح مح</w:t>
      </w:r>
      <w:r w:rsidR="008B1E51" w:rsidRPr="00911EE8">
        <w:rPr>
          <w:rFonts w:hint="cs"/>
          <w:rtl/>
        </w:rPr>
        <w:t>ی</w:t>
      </w:r>
      <w:r w:rsidR="008B1E51" w:rsidRPr="00911EE8">
        <w:rPr>
          <w:rFonts w:hint="eastAsia"/>
          <w:rtl/>
        </w:rPr>
        <w:t>ط</w:t>
      </w:r>
      <w:r w:rsidR="008B1E51" w:rsidRPr="00911EE8">
        <w:rPr>
          <w:rtl/>
        </w:rPr>
        <w:t xml:space="preserve"> کالبد</w:t>
      </w:r>
      <w:r w:rsidR="008B1E51" w:rsidRPr="00911EE8">
        <w:rPr>
          <w:rFonts w:hint="cs"/>
          <w:rtl/>
        </w:rPr>
        <w:t>ی</w:t>
      </w:r>
    </w:p>
    <w:tbl>
      <w:tblPr>
        <w:tblStyle w:val="TableGrid"/>
        <w:bidiVisual/>
        <w:tblW w:w="0" w:type="auto"/>
        <w:tblInd w:w="1446" w:type="dxa"/>
        <w:tblLook w:val="04A0" w:firstRow="1" w:lastRow="0" w:firstColumn="1" w:lastColumn="0" w:noHBand="0" w:noVBand="1"/>
      </w:tblPr>
      <w:tblGrid>
        <w:gridCol w:w="3229"/>
        <w:gridCol w:w="3059"/>
      </w:tblGrid>
      <w:tr w:rsidR="00494566" w:rsidRPr="008B1E51" w14:paraId="23F5DFB1" w14:textId="77777777" w:rsidTr="00683D4A">
        <w:tc>
          <w:tcPr>
            <w:tcW w:w="3229" w:type="dxa"/>
            <w:vMerge w:val="restart"/>
            <w:vAlign w:val="center"/>
          </w:tcPr>
          <w:p w14:paraId="6C9BAE0B" w14:textId="77777777" w:rsidR="00494566" w:rsidRPr="008B1E51" w:rsidRDefault="00494566" w:rsidP="008B1E51">
            <w:pPr>
              <w:rPr>
                <w:rFonts w:cs="B Nazanin"/>
                <w:b/>
                <w:bCs/>
                <w:sz w:val="22"/>
                <w:szCs w:val="22"/>
                <w:rtl/>
              </w:rPr>
            </w:pPr>
            <w:r w:rsidRPr="008B1E51">
              <w:rPr>
                <w:rFonts w:cs="B Nazanin"/>
                <w:b/>
                <w:bCs/>
                <w:sz w:val="22"/>
                <w:szCs w:val="22"/>
                <w:rtl/>
              </w:rPr>
              <w:t>ارتباطات  و تعامل سازنده</w:t>
            </w:r>
          </w:p>
        </w:tc>
        <w:tc>
          <w:tcPr>
            <w:tcW w:w="3059" w:type="dxa"/>
            <w:vAlign w:val="center"/>
          </w:tcPr>
          <w:p w14:paraId="2B70DDB3" w14:textId="77777777" w:rsidR="00494566" w:rsidRPr="008B1E51" w:rsidRDefault="00494566" w:rsidP="008B1E51">
            <w:pPr>
              <w:rPr>
                <w:rFonts w:cs="B Nazanin"/>
                <w:sz w:val="22"/>
                <w:szCs w:val="22"/>
                <w:rtl/>
              </w:rPr>
            </w:pPr>
            <w:r w:rsidRPr="008B1E51">
              <w:rPr>
                <w:rFonts w:cs="B Nazanin" w:hint="cs"/>
                <w:sz w:val="22"/>
                <w:szCs w:val="22"/>
                <w:rtl/>
              </w:rPr>
              <w:t>توانایی جلب اعتماد</w:t>
            </w:r>
          </w:p>
        </w:tc>
      </w:tr>
      <w:tr w:rsidR="00494566" w:rsidRPr="008B1E51" w14:paraId="6FCDBCEA" w14:textId="77777777" w:rsidTr="00683D4A">
        <w:tc>
          <w:tcPr>
            <w:tcW w:w="3229" w:type="dxa"/>
            <w:vMerge/>
            <w:vAlign w:val="center"/>
          </w:tcPr>
          <w:p w14:paraId="2A933D9A" w14:textId="77777777" w:rsidR="00494566" w:rsidRPr="008B1E51" w:rsidRDefault="00494566" w:rsidP="008B1E51">
            <w:pPr>
              <w:rPr>
                <w:rFonts w:cs="B Nazanin"/>
                <w:b/>
                <w:bCs/>
                <w:sz w:val="22"/>
                <w:szCs w:val="22"/>
                <w:rtl/>
              </w:rPr>
            </w:pPr>
          </w:p>
        </w:tc>
        <w:tc>
          <w:tcPr>
            <w:tcW w:w="3059" w:type="dxa"/>
            <w:vAlign w:val="center"/>
          </w:tcPr>
          <w:p w14:paraId="6DAF0E8A" w14:textId="77777777" w:rsidR="00494566" w:rsidRPr="008B1E51" w:rsidRDefault="00494566" w:rsidP="008B1E51">
            <w:pPr>
              <w:rPr>
                <w:rFonts w:cs="B Nazanin"/>
                <w:sz w:val="22"/>
                <w:szCs w:val="22"/>
                <w:rtl/>
              </w:rPr>
            </w:pPr>
            <w:r w:rsidRPr="008B1E51">
              <w:rPr>
                <w:rFonts w:cs="B Nazanin" w:hint="cs"/>
                <w:sz w:val="22"/>
                <w:szCs w:val="22"/>
                <w:rtl/>
              </w:rPr>
              <w:t>ارتباط با سازمان‌ها</w:t>
            </w:r>
          </w:p>
        </w:tc>
      </w:tr>
      <w:tr w:rsidR="00494566" w:rsidRPr="008B1E51" w14:paraId="5AF71D13" w14:textId="77777777" w:rsidTr="00683D4A">
        <w:tc>
          <w:tcPr>
            <w:tcW w:w="3229" w:type="dxa"/>
            <w:vMerge/>
            <w:vAlign w:val="center"/>
          </w:tcPr>
          <w:p w14:paraId="42D555B8" w14:textId="77777777" w:rsidR="00494566" w:rsidRPr="008B1E51" w:rsidRDefault="00494566" w:rsidP="008B1E51">
            <w:pPr>
              <w:rPr>
                <w:rFonts w:cs="B Nazanin"/>
                <w:b/>
                <w:bCs/>
                <w:sz w:val="22"/>
                <w:szCs w:val="22"/>
                <w:rtl/>
              </w:rPr>
            </w:pPr>
          </w:p>
        </w:tc>
        <w:tc>
          <w:tcPr>
            <w:tcW w:w="3059" w:type="dxa"/>
            <w:vAlign w:val="center"/>
          </w:tcPr>
          <w:p w14:paraId="0D463F4D" w14:textId="77777777" w:rsidR="00494566" w:rsidRPr="008B1E51" w:rsidRDefault="00494566" w:rsidP="008B1E51">
            <w:pPr>
              <w:rPr>
                <w:rFonts w:cs="B Nazanin"/>
                <w:sz w:val="22"/>
                <w:szCs w:val="22"/>
                <w:rtl/>
              </w:rPr>
            </w:pPr>
            <w:r w:rsidRPr="008B1E51">
              <w:rPr>
                <w:rFonts w:cs="B Nazanin" w:hint="cs"/>
                <w:sz w:val="22"/>
                <w:szCs w:val="22"/>
                <w:rtl/>
              </w:rPr>
              <w:t>ارتباط با دانش‌آموزان</w:t>
            </w:r>
          </w:p>
        </w:tc>
      </w:tr>
      <w:tr w:rsidR="00494566" w:rsidRPr="008B1E51" w14:paraId="3CB99CB9" w14:textId="77777777" w:rsidTr="00683D4A">
        <w:tc>
          <w:tcPr>
            <w:tcW w:w="3229" w:type="dxa"/>
            <w:vMerge/>
            <w:vAlign w:val="center"/>
          </w:tcPr>
          <w:p w14:paraId="55235345" w14:textId="77777777" w:rsidR="00494566" w:rsidRPr="008B1E51" w:rsidRDefault="00494566" w:rsidP="008B1E51">
            <w:pPr>
              <w:rPr>
                <w:rFonts w:cs="B Nazanin"/>
                <w:b/>
                <w:bCs/>
                <w:sz w:val="22"/>
                <w:szCs w:val="22"/>
                <w:rtl/>
              </w:rPr>
            </w:pPr>
          </w:p>
        </w:tc>
        <w:tc>
          <w:tcPr>
            <w:tcW w:w="3059" w:type="dxa"/>
            <w:vAlign w:val="center"/>
          </w:tcPr>
          <w:p w14:paraId="473E5116" w14:textId="77777777" w:rsidR="00494566" w:rsidRPr="008B1E51" w:rsidRDefault="00494566" w:rsidP="008B1E51">
            <w:pPr>
              <w:rPr>
                <w:rFonts w:cs="B Nazanin"/>
                <w:sz w:val="22"/>
                <w:szCs w:val="22"/>
                <w:rtl/>
              </w:rPr>
            </w:pPr>
            <w:r w:rsidRPr="008B1E51">
              <w:rPr>
                <w:rFonts w:cs="B Nazanin" w:hint="cs"/>
                <w:sz w:val="22"/>
                <w:szCs w:val="22"/>
                <w:rtl/>
              </w:rPr>
              <w:t>ارتباط با همکاران و معلم‌ها</w:t>
            </w:r>
          </w:p>
        </w:tc>
      </w:tr>
      <w:tr w:rsidR="00494566" w:rsidRPr="008B1E51" w14:paraId="356BDC87" w14:textId="77777777" w:rsidTr="00683D4A">
        <w:tc>
          <w:tcPr>
            <w:tcW w:w="3229" w:type="dxa"/>
            <w:vMerge/>
            <w:vAlign w:val="center"/>
          </w:tcPr>
          <w:p w14:paraId="37BE35FB" w14:textId="77777777" w:rsidR="00494566" w:rsidRPr="008B1E51" w:rsidRDefault="00494566" w:rsidP="008B1E51">
            <w:pPr>
              <w:rPr>
                <w:rFonts w:cs="B Nazanin"/>
                <w:b/>
                <w:bCs/>
                <w:sz w:val="22"/>
                <w:szCs w:val="22"/>
                <w:rtl/>
              </w:rPr>
            </w:pPr>
          </w:p>
        </w:tc>
        <w:tc>
          <w:tcPr>
            <w:tcW w:w="3059" w:type="dxa"/>
            <w:vAlign w:val="center"/>
          </w:tcPr>
          <w:p w14:paraId="1729B0AF" w14:textId="77777777" w:rsidR="00494566" w:rsidRPr="008B1E51" w:rsidRDefault="00494566" w:rsidP="008B1E51">
            <w:pPr>
              <w:rPr>
                <w:rFonts w:cs="B Nazanin"/>
                <w:sz w:val="22"/>
                <w:szCs w:val="22"/>
                <w:rtl/>
              </w:rPr>
            </w:pPr>
            <w:r w:rsidRPr="008B1E51">
              <w:rPr>
                <w:rFonts w:cs="B Nazanin" w:hint="cs"/>
                <w:sz w:val="22"/>
                <w:szCs w:val="22"/>
                <w:rtl/>
              </w:rPr>
              <w:t>ارتباط با اولیا</w:t>
            </w:r>
          </w:p>
        </w:tc>
      </w:tr>
      <w:tr w:rsidR="00494566" w:rsidRPr="008B1E51" w14:paraId="550E1DBA" w14:textId="77777777" w:rsidTr="00683D4A">
        <w:tc>
          <w:tcPr>
            <w:tcW w:w="3229" w:type="dxa"/>
            <w:vMerge w:val="restart"/>
            <w:vAlign w:val="center"/>
          </w:tcPr>
          <w:p w14:paraId="05F7EE4E" w14:textId="77777777" w:rsidR="00494566" w:rsidRPr="008B1E51" w:rsidRDefault="00494566" w:rsidP="008B1E51">
            <w:pPr>
              <w:rPr>
                <w:rFonts w:cs="B Nazanin"/>
                <w:b/>
                <w:bCs/>
                <w:sz w:val="22"/>
                <w:szCs w:val="22"/>
                <w:rtl/>
              </w:rPr>
            </w:pPr>
            <w:r w:rsidRPr="008B1E51">
              <w:rPr>
                <w:rFonts w:cs="B Nazanin"/>
                <w:b/>
                <w:bCs/>
                <w:sz w:val="22"/>
                <w:szCs w:val="22"/>
                <w:rtl/>
              </w:rPr>
              <w:t>نوآور</w:t>
            </w:r>
            <w:r w:rsidRPr="008B1E51">
              <w:rPr>
                <w:rFonts w:cs="B Nazanin" w:hint="cs"/>
                <w:b/>
                <w:bCs/>
                <w:sz w:val="22"/>
                <w:szCs w:val="22"/>
                <w:rtl/>
              </w:rPr>
              <w:t>ی</w:t>
            </w:r>
            <w:r w:rsidRPr="008B1E51">
              <w:rPr>
                <w:rFonts w:cs="B Nazanin"/>
                <w:b/>
                <w:bCs/>
                <w:sz w:val="22"/>
                <w:szCs w:val="22"/>
                <w:rtl/>
              </w:rPr>
              <w:t xml:space="preserve"> و خلاق</w:t>
            </w:r>
            <w:r w:rsidRPr="008B1E51">
              <w:rPr>
                <w:rFonts w:cs="B Nazanin" w:hint="cs"/>
                <w:b/>
                <w:bCs/>
                <w:sz w:val="22"/>
                <w:szCs w:val="22"/>
                <w:rtl/>
              </w:rPr>
              <w:t>ی</w:t>
            </w:r>
            <w:r w:rsidRPr="008B1E51">
              <w:rPr>
                <w:rFonts w:cs="B Nazanin" w:hint="eastAsia"/>
                <w:b/>
                <w:bCs/>
                <w:sz w:val="22"/>
                <w:szCs w:val="22"/>
                <w:rtl/>
              </w:rPr>
              <w:t>ت</w:t>
            </w:r>
          </w:p>
          <w:p w14:paraId="137DCFD9" w14:textId="77777777" w:rsidR="00494566" w:rsidRPr="008B1E51" w:rsidRDefault="00494566" w:rsidP="008B1E51">
            <w:pPr>
              <w:rPr>
                <w:rFonts w:cs="B Nazanin"/>
                <w:b/>
                <w:bCs/>
                <w:sz w:val="22"/>
                <w:szCs w:val="22"/>
                <w:rtl/>
              </w:rPr>
            </w:pPr>
          </w:p>
        </w:tc>
        <w:tc>
          <w:tcPr>
            <w:tcW w:w="3059" w:type="dxa"/>
            <w:vAlign w:val="center"/>
          </w:tcPr>
          <w:p w14:paraId="5C9B836F" w14:textId="77777777" w:rsidR="00494566" w:rsidRPr="008B1E51" w:rsidRDefault="00494566" w:rsidP="008B1E51">
            <w:pPr>
              <w:rPr>
                <w:rFonts w:cs="B Nazanin"/>
                <w:sz w:val="22"/>
                <w:szCs w:val="22"/>
                <w:rtl/>
              </w:rPr>
            </w:pPr>
            <w:r w:rsidRPr="008B1E51">
              <w:rPr>
                <w:rFonts w:cs="B Nazanin" w:hint="cs"/>
                <w:sz w:val="22"/>
                <w:szCs w:val="22"/>
                <w:rtl/>
              </w:rPr>
              <w:t>گشوده</w:t>
            </w:r>
          </w:p>
        </w:tc>
      </w:tr>
      <w:tr w:rsidR="00494566" w:rsidRPr="008B1E51" w14:paraId="13129803" w14:textId="77777777" w:rsidTr="00683D4A">
        <w:tc>
          <w:tcPr>
            <w:tcW w:w="3229" w:type="dxa"/>
            <w:vMerge/>
            <w:vAlign w:val="center"/>
          </w:tcPr>
          <w:p w14:paraId="199751B3" w14:textId="77777777" w:rsidR="00494566" w:rsidRPr="008B1E51" w:rsidRDefault="00494566" w:rsidP="008B1E51">
            <w:pPr>
              <w:rPr>
                <w:rFonts w:cs="B Nazanin"/>
                <w:b/>
                <w:bCs/>
                <w:sz w:val="22"/>
                <w:szCs w:val="22"/>
                <w:rtl/>
              </w:rPr>
            </w:pPr>
          </w:p>
        </w:tc>
        <w:tc>
          <w:tcPr>
            <w:tcW w:w="3059" w:type="dxa"/>
            <w:vAlign w:val="center"/>
          </w:tcPr>
          <w:p w14:paraId="5D25ED6F" w14:textId="77777777" w:rsidR="00494566" w:rsidRPr="008B1E51" w:rsidRDefault="00494566" w:rsidP="008B1E51">
            <w:pPr>
              <w:rPr>
                <w:rFonts w:cs="B Nazanin"/>
                <w:sz w:val="22"/>
                <w:szCs w:val="22"/>
                <w:rtl/>
              </w:rPr>
            </w:pPr>
            <w:r w:rsidRPr="008B1E51">
              <w:rPr>
                <w:rFonts w:cs="B Nazanin" w:hint="cs"/>
                <w:sz w:val="22"/>
                <w:szCs w:val="22"/>
                <w:rtl/>
              </w:rPr>
              <w:t>خلاق</w:t>
            </w:r>
          </w:p>
        </w:tc>
      </w:tr>
      <w:tr w:rsidR="00494566" w:rsidRPr="008B1E51" w14:paraId="2104DD21" w14:textId="77777777" w:rsidTr="00683D4A">
        <w:tc>
          <w:tcPr>
            <w:tcW w:w="3229" w:type="dxa"/>
            <w:vMerge/>
            <w:vAlign w:val="center"/>
          </w:tcPr>
          <w:p w14:paraId="4B5E7904" w14:textId="77777777" w:rsidR="00494566" w:rsidRPr="008B1E51" w:rsidRDefault="00494566" w:rsidP="008B1E51">
            <w:pPr>
              <w:rPr>
                <w:rFonts w:cs="B Nazanin"/>
                <w:b/>
                <w:bCs/>
                <w:sz w:val="22"/>
                <w:szCs w:val="22"/>
                <w:rtl/>
              </w:rPr>
            </w:pPr>
          </w:p>
        </w:tc>
        <w:tc>
          <w:tcPr>
            <w:tcW w:w="3059" w:type="dxa"/>
            <w:vAlign w:val="center"/>
          </w:tcPr>
          <w:p w14:paraId="025564B3" w14:textId="77777777" w:rsidR="00494566" w:rsidRPr="008B1E51" w:rsidRDefault="00494566" w:rsidP="008B1E51">
            <w:pPr>
              <w:rPr>
                <w:rFonts w:cs="B Nazanin"/>
                <w:sz w:val="22"/>
                <w:szCs w:val="22"/>
                <w:rtl/>
              </w:rPr>
            </w:pPr>
            <w:r w:rsidRPr="008B1E51">
              <w:rPr>
                <w:rFonts w:cs="B Nazanin" w:hint="cs"/>
                <w:sz w:val="22"/>
                <w:szCs w:val="22"/>
                <w:rtl/>
              </w:rPr>
              <w:t>ایده‌پرداز</w:t>
            </w:r>
          </w:p>
        </w:tc>
      </w:tr>
      <w:tr w:rsidR="00494566" w:rsidRPr="008B1E51" w14:paraId="612EB783" w14:textId="77777777" w:rsidTr="00683D4A">
        <w:tc>
          <w:tcPr>
            <w:tcW w:w="3229" w:type="dxa"/>
            <w:vAlign w:val="center"/>
          </w:tcPr>
          <w:p w14:paraId="52A3F403" w14:textId="77777777" w:rsidR="00494566" w:rsidRPr="008B1E51" w:rsidRDefault="00494566" w:rsidP="008B1E51">
            <w:pPr>
              <w:rPr>
                <w:rFonts w:cs="B Nazanin"/>
                <w:b/>
                <w:bCs/>
                <w:sz w:val="22"/>
                <w:szCs w:val="22"/>
                <w:rtl/>
              </w:rPr>
            </w:pPr>
            <w:r w:rsidRPr="008B1E51">
              <w:rPr>
                <w:rFonts w:cs="B Nazanin" w:hint="eastAsia"/>
                <w:b/>
                <w:bCs/>
                <w:sz w:val="22"/>
                <w:szCs w:val="22"/>
                <w:rtl/>
              </w:rPr>
              <w:t>برنامه‌ر</w:t>
            </w:r>
            <w:r w:rsidRPr="008B1E51">
              <w:rPr>
                <w:rFonts w:cs="B Nazanin" w:hint="cs"/>
                <w:b/>
                <w:bCs/>
                <w:sz w:val="22"/>
                <w:szCs w:val="22"/>
                <w:rtl/>
              </w:rPr>
              <w:t>ی</w:t>
            </w:r>
            <w:r w:rsidRPr="008B1E51">
              <w:rPr>
                <w:rFonts w:cs="B Nazanin" w:hint="eastAsia"/>
                <w:b/>
                <w:bCs/>
                <w:sz w:val="22"/>
                <w:szCs w:val="22"/>
                <w:rtl/>
              </w:rPr>
              <w:t>ز</w:t>
            </w:r>
            <w:r w:rsidRPr="008B1E51">
              <w:rPr>
                <w:rFonts w:cs="B Nazanin" w:hint="cs"/>
                <w:b/>
                <w:bCs/>
                <w:sz w:val="22"/>
                <w:szCs w:val="22"/>
                <w:rtl/>
              </w:rPr>
              <w:t>ی</w:t>
            </w:r>
          </w:p>
        </w:tc>
        <w:tc>
          <w:tcPr>
            <w:tcW w:w="3059" w:type="dxa"/>
            <w:vAlign w:val="center"/>
          </w:tcPr>
          <w:p w14:paraId="76D4EA55" w14:textId="77777777" w:rsidR="00494566" w:rsidRPr="008B1E51" w:rsidRDefault="00494566" w:rsidP="008B1E51">
            <w:pPr>
              <w:rPr>
                <w:rFonts w:cs="B Nazanin"/>
                <w:sz w:val="22"/>
                <w:szCs w:val="22"/>
                <w:rtl/>
              </w:rPr>
            </w:pPr>
            <w:r w:rsidRPr="008B1E51">
              <w:rPr>
                <w:rFonts w:cs="B Nazanin" w:hint="cs"/>
                <w:sz w:val="22"/>
                <w:szCs w:val="22"/>
                <w:rtl/>
              </w:rPr>
              <w:t>برنامه‌ریزی</w:t>
            </w:r>
          </w:p>
        </w:tc>
      </w:tr>
      <w:tr w:rsidR="00494566" w:rsidRPr="008B1E51" w14:paraId="14A369FB" w14:textId="77777777" w:rsidTr="00683D4A">
        <w:tc>
          <w:tcPr>
            <w:tcW w:w="3229" w:type="dxa"/>
            <w:vMerge w:val="restart"/>
            <w:vAlign w:val="center"/>
          </w:tcPr>
          <w:p w14:paraId="58430783" w14:textId="77777777" w:rsidR="00494566" w:rsidRPr="008B1E51" w:rsidRDefault="00494566" w:rsidP="008B1E51">
            <w:pPr>
              <w:rPr>
                <w:rFonts w:cs="B Nazanin"/>
                <w:b/>
                <w:bCs/>
                <w:sz w:val="22"/>
                <w:szCs w:val="22"/>
                <w:rtl/>
              </w:rPr>
            </w:pPr>
            <w:r w:rsidRPr="008B1E51">
              <w:rPr>
                <w:rFonts w:cs="B Nazanin" w:hint="eastAsia"/>
                <w:b/>
                <w:bCs/>
                <w:sz w:val="22"/>
                <w:szCs w:val="22"/>
                <w:rtl/>
              </w:rPr>
              <w:t>مشارکت‌جو</w:t>
            </w:r>
            <w:r w:rsidRPr="008B1E51">
              <w:rPr>
                <w:rFonts w:cs="B Nazanin" w:hint="cs"/>
                <w:b/>
                <w:bCs/>
                <w:sz w:val="22"/>
                <w:szCs w:val="22"/>
                <w:rtl/>
              </w:rPr>
              <w:t>یی</w:t>
            </w:r>
            <w:r w:rsidRPr="008B1E51">
              <w:rPr>
                <w:rFonts w:cs="B Nazanin"/>
                <w:b/>
                <w:bCs/>
                <w:sz w:val="22"/>
                <w:szCs w:val="22"/>
                <w:rtl/>
              </w:rPr>
              <w:t xml:space="preserve"> و انجام کار گروه</w:t>
            </w:r>
            <w:r w:rsidRPr="008B1E51">
              <w:rPr>
                <w:rFonts w:cs="B Nazanin" w:hint="cs"/>
                <w:b/>
                <w:bCs/>
                <w:sz w:val="22"/>
                <w:szCs w:val="22"/>
                <w:rtl/>
              </w:rPr>
              <w:t>ی</w:t>
            </w:r>
          </w:p>
          <w:p w14:paraId="1E840E26" w14:textId="77777777" w:rsidR="00494566" w:rsidRPr="008B1E51" w:rsidRDefault="00494566" w:rsidP="008B1E51">
            <w:pPr>
              <w:rPr>
                <w:rFonts w:cs="B Nazanin"/>
                <w:b/>
                <w:bCs/>
                <w:sz w:val="22"/>
                <w:szCs w:val="22"/>
                <w:rtl/>
              </w:rPr>
            </w:pPr>
          </w:p>
        </w:tc>
        <w:tc>
          <w:tcPr>
            <w:tcW w:w="3059" w:type="dxa"/>
            <w:vAlign w:val="center"/>
          </w:tcPr>
          <w:p w14:paraId="4B1F8E50" w14:textId="77777777" w:rsidR="00494566" w:rsidRPr="008B1E51" w:rsidRDefault="00494566" w:rsidP="008B1E51">
            <w:pPr>
              <w:rPr>
                <w:rFonts w:cs="B Nazanin"/>
                <w:sz w:val="22"/>
                <w:szCs w:val="22"/>
                <w:rtl/>
              </w:rPr>
            </w:pPr>
            <w:r w:rsidRPr="008B1E51">
              <w:rPr>
                <w:rFonts w:cs="B Nazanin" w:hint="cs"/>
                <w:sz w:val="22"/>
                <w:szCs w:val="22"/>
                <w:rtl/>
              </w:rPr>
              <w:t>توانایی کار تیمی</w:t>
            </w:r>
          </w:p>
        </w:tc>
      </w:tr>
      <w:tr w:rsidR="00494566" w:rsidRPr="008B1E51" w14:paraId="00379C35" w14:textId="77777777" w:rsidTr="00683D4A">
        <w:tc>
          <w:tcPr>
            <w:tcW w:w="3229" w:type="dxa"/>
            <w:vMerge/>
            <w:vAlign w:val="center"/>
          </w:tcPr>
          <w:p w14:paraId="5C2590A2" w14:textId="77777777" w:rsidR="00494566" w:rsidRPr="008B1E51" w:rsidRDefault="00494566" w:rsidP="008B1E51">
            <w:pPr>
              <w:rPr>
                <w:rFonts w:cs="B Nazanin"/>
                <w:b/>
                <w:bCs/>
                <w:sz w:val="22"/>
                <w:szCs w:val="22"/>
                <w:rtl/>
              </w:rPr>
            </w:pPr>
          </w:p>
        </w:tc>
        <w:tc>
          <w:tcPr>
            <w:tcW w:w="3059" w:type="dxa"/>
            <w:vAlign w:val="center"/>
          </w:tcPr>
          <w:p w14:paraId="282A7783" w14:textId="77777777" w:rsidR="00494566" w:rsidRPr="008B1E51" w:rsidRDefault="00494566" w:rsidP="008B1E51">
            <w:pPr>
              <w:rPr>
                <w:rFonts w:cs="B Nazanin"/>
                <w:sz w:val="22"/>
                <w:szCs w:val="22"/>
                <w:rtl/>
              </w:rPr>
            </w:pPr>
            <w:r w:rsidRPr="008B1E51">
              <w:rPr>
                <w:rFonts w:cs="B Nazanin" w:hint="cs"/>
                <w:sz w:val="22"/>
                <w:szCs w:val="22"/>
                <w:rtl/>
              </w:rPr>
              <w:t>توانایی انتقال تجربه</w:t>
            </w:r>
          </w:p>
        </w:tc>
      </w:tr>
      <w:tr w:rsidR="00494566" w:rsidRPr="008B1E51" w14:paraId="601E233D" w14:textId="77777777" w:rsidTr="00683D4A">
        <w:tc>
          <w:tcPr>
            <w:tcW w:w="3229" w:type="dxa"/>
            <w:vMerge/>
            <w:vAlign w:val="center"/>
          </w:tcPr>
          <w:p w14:paraId="707058E5" w14:textId="77777777" w:rsidR="00494566" w:rsidRPr="008B1E51" w:rsidRDefault="00494566" w:rsidP="008B1E51">
            <w:pPr>
              <w:rPr>
                <w:rFonts w:cs="B Nazanin"/>
                <w:b/>
                <w:bCs/>
                <w:sz w:val="22"/>
                <w:szCs w:val="22"/>
                <w:rtl/>
              </w:rPr>
            </w:pPr>
          </w:p>
        </w:tc>
        <w:tc>
          <w:tcPr>
            <w:tcW w:w="3059" w:type="dxa"/>
            <w:vAlign w:val="center"/>
          </w:tcPr>
          <w:p w14:paraId="210F3983" w14:textId="77777777" w:rsidR="00494566" w:rsidRPr="008B1E51" w:rsidRDefault="00494566" w:rsidP="008B1E51">
            <w:pPr>
              <w:rPr>
                <w:rFonts w:cs="B Nazanin"/>
                <w:sz w:val="22"/>
                <w:szCs w:val="22"/>
                <w:rtl/>
              </w:rPr>
            </w:pPr>
            <w:r w:rsidRPr="008B1E51">
              <w:rPr>
                <w:rFonts w:cs="B Nazanin" w:hint="cs"/>
                <w:sz w:val="22"/>
                <w:szCs w:val="22"/>
                <w:rtl/>
              </w:rPr>
              <w:t>توانایی اشتراک ایده‌ها</w:t>
            </w:r>
          </w:p>
        </w:tc>
      </w:tr>
      <w:tr w:rsidR="00494566" w:rsidRPr="008B1E51" w14:paraId="1ACCFA24" w14:textId="77777777" w:rsidTr="00683D4A">
        <w:tc>
          <w:tcPr>
            <w:tcW w:w="3229" w:type="dxa"/>
            <w:vMerge/>
            <w:vAlign w:val="center"/>
          </w:tcPr>
          <w:p w14:paraId="7F3AD464" w14:textId="77777777" w:rsidR="00494566" w:rsidRPr="008B1E51" w:rsidRDefault="00494566" w:rsidP="008B1E51">
            <w:pPr>
              <w:rPr>
                <w:rFonts w:cs="B Nazanin"/>
                <w:b/>
                <w:bCs/>
                <w:sz w:val="22"/>
                <w:szCs w:val="22"/>
                <w:rtl/>
              </w:rPr>
            </w:pPr>
          </w:p>
        </w:tc>
        <w:tc>
          <w:tcPr>
            <w:tcW w:w="3059" w:type="dxa"/>
            <w:vAlign w:val="center"/>
          </w:tcPr>
          <w:p w14:paraId="0EF2FC7D" w14:textId="77777777" w:rsidR="00494566" w:rsidRPr="008B1E51" w:rsidRDefault="00494566" w:rsidP="008B1E51">
            <w:pPr>
              <w:rPr>
                <w:rFonts w:cs="B Nazanin"/>
                <w:sz w:val="22"/>
                <w:szCs w:val="22"/>
                <w:rtl/>
              </w:rPr>
            </w:pPr>
            <w:r w:rsidRPr="008B1E51">
              <w:rPr>
                <w:rFonts w:cs="B Nazanin" w:hint="cs"/>
                <w:sz w:val="22"/>
                <w:szCs w:val="22"/>
                <w:rtl/>
              </w:rPr>
              <w:t>توانایی مشورت گرفتن</w:t>
            </w:r>
          </w:p>
        </w:tc>
      </w:tr>
      <w:tr w:rsidR="00494566" w:rsidRPr="008B1E51" w14:paraId="4C4D5801" w14:textId="77777777" w:rsidTr="00683D4A">
        <w:tc>
          <w:tcPr>
            <w:tcW w:w="3229" w:type="dxa"/>
            <w:vMerge w:val="restart"/>
            <w:vAlign w:val="center"/>
          </w:tcPr>
          <w:p w14:paraId="44A4E96E" w14:textId="77777777" w:rsidR="00494566" w:rsidRPr="008B1E51" w:rsidRDefault="00494566" w:rsidP="008B1E51">
            <w:pPr>
              <w:rPr>
                <w:rFonts w:cs="B Nazanin"/>
                <w:b/>
                <w:bCs/>
                <w:sz w:val="22"/>
                <w:szCs w:val="22"/>
                <w:rtl/>
              </w:rPr>
            </w:pPr>
            <w:r w:rsidRPr="008B1E51">
              <w:rPr>
                <w:rFonts w:cs="B Nazanin" w:hint="eastAsia"/>
                <w:b/>
                <w:bCs/>
                <w:sz w:val="22"/>
                <w:szCs w:val="22"/>
                <w:rtl/>
              </w:rPr>
              <w:t>مهارت‌ها</w:t>
            </w:r>
            <w:r w:rsidRPr="008B1E51">
              <w:rPr>
                <w:rFonts w:cs="B Nazanin" w:hint="cs"/>
                <w:b/>
                <w:bCs/>
                <w:sz w:val="22"/>
                <w:szCs w:val="22"/>
                <w:rtl/>
              </w:rPr>
              <w:t>ی</w:t>
            </w:r>
            <w:r w:rsidRPr="008B1E51">
              <w:rPr>
                <w:rFonts w:cs="B Nazanin"/>
                <w:b/>
                <w:bCs/>
                <w:sz w:val="22"/>
                <w:szCs w:val="22"/>
                <w:rtl/>
              </w:rPr>
              <w:t xml:space="preserve"> پژوهش</w:t>
            </w:r>
            <w:r w:rsidRPr="008B1E51">
              <w:rPr>
                <w:rFonts w:cs="B Nazanin" w:hint="cs"/>
                <w:b/>
                <w:bCs/>
                <w:sz w:val="22"/>
                <w:szCs w:val="22"/>
                <w:rtl/>
              </w:rPr>
              <w:t>ی</w:t>
            </w:r>
          </w:p>
        </w:tc>
        <w:tc>
          <w:tcPr>
            <w:tcW w:w="3059" w:type="dxa"/>
            <w:vAlign w:val="center"/>
          </w:tcPr>
          <w:p w14:paraId="059BFD34" w14:textId="77777777" w:rsidR="00494566" w:rsidRPr="008B1E51" w:rsidRDefault="00494566" w:rsidP="008B1E51">
            <w:pPr>
              <w:rPr>
                <w:rFonts w:cs="B Nazanin"/>
                <w:sz w:val="22"/>
                <w:szCs w:val="22"/>
                <w:rtl/>
              </w:rPr>
            </w:pPr>
            <w:r w:rsidRPr="008B1E51">
              <w:rPr>
                <w:rFonts w:cs="B Nazanin" w:hint="cs"/>
                <w:sz w:val="22"/>
                <w:szCs w:val="22"/>
                <w:rtl/>
              </w:rPr>
              <w:t>پرسشگری</w:t>
            </w:r>
          </w:p>
        </w:tc>
      </w:tr>
      <w:tr w:rsidR="00494566" w:rsidRPr="008B1E51" w14:paraId="42CF76DE" w14:textId="77777777" w:rsidTr="00683D4A">
        <w:tc>
          <w:tcPr>
            <w:tcW w:w="3229" w:type="dxa"/>
            <w:vMerge/>
            <w:vAlign w:val="center"/>
          </w:tcPr>
          <w:p w14:paraId="4E360D55" w14:textId="77777777" w:rsidR="00494566" w:rsidRPr="008B1E51" w:rsidRDefault="00494566" w:rsidP="008B1E51">
            <w:pPr>
              <w:rPr>
                <w:rFonts w:cs="B Nazanin"/>
                <w:b/>
                <w:bCs/>
                <w:sz w:val="22"/>
                <w:szCs w:val="22"/>
                <w:rtl/>
              </w:rPr>
            </w:pPr>
          </w:p>
        </w:tc>
        <w:tc>
          <w:tcPr>
            <w:tcW w:w="3059" w:type="dxa"/>
            <w:vAlign w:val="center"/>
          </w:tcPr>
          <w:p w14:paraId="0AAA5019" w14:textId="77777777" w:rsidR="00494566" w:rsidRPr="008B1E51" w:rsidRDefault="00494566" w:rsidP="008B1E51">
            <w:pPr>
              <w:rPr>
                <w:rFonts w:cs="B Nazanin"/>
                <w:sz w:val="22"/>
                <w:szCs w:val="22"/>
                <w:rtl/>
              </w:rPr>
            </w:pPr>
            <w:r w:rsidRPr="008B1E51">
              <w:rPr>
                <w:rFonts w:cs="B Nazanin" w:hint="cs"/>
                <w:sz w:val="22"/>
                <w:szCs w:val="22"/>
                <w:rtl/>
              </w:rPr>
              <w:t>مشاهده‌گری</w:t>
            </w:r>
          </w:p>
        </w:tc>
      </w:tr>
      <w:tr w:rsidR="00494566" w:rsidRPr="008B1E51" w14:paraId="0F96A0C4" w14:textId="77777777" w:rsidTr="00683D4A">
        <w:tc>
          <w:tcPr>
            <w:tcW w:w="3229" w:type="dxa"/>
            <w:vMerge/>
            <w:vAlign w:val="center"/>
          </w:tcPr>
          <w:p w14:paraId="2C100DCC" w14:textId="77777777" w:rsidR="00494566" w:rsidRPr="008B1E51" w:rsidRDefault="00494566" w:rsidP="008B1E51">
            <w:pPr>
              <w:rPr>
                <w:rFonts w:cs="B Nazanin"/>
                <w:b/>
                <w:bCs/>
                <w:sz w:val="22"/>
                <w:szCs w:val="22"/>
                <w:rtl/>
              </w:rPr>
            </w:pPr>
          </w:p>
        </w:tc>
        <w:tc>
          <w:tcPr>
            <w:tcW w:w="3059" w:type="dxa"/>
            <w:vAlign w:val="center"/>
          </w:tcPr>
          <w:p w14:paraId="7EEE1B34" w14:textId="77777777" w:rsidR="00494566" w:rsidRPr="008B1E51" w:rsidRDefault="00494566" w:rsidP="008B1E51">
            <w:pPr>
              <w:rPr>
                <w:rFonts w:cs="B Nazanin"/>
                <w:sz w:val="22"/>
                <w:szCs w:val="22"/>
                <w:rtl/>
              </w:rPr>
            </w:pPr>
            <w:r w:rsidRPr="008B1E51">
              <w:rPr>
                <w:rFonts w:cs="B Nazanin" w:hint="cs"/>
                <w:sz w:val="22"/>
                <w:szCs w:val="22"/>
                <w:rtl/>
              </w:rPr>
              <w:t>قدرت تحلیل</w:t>
            </w:r>
          </w:p>
        </w:tc>
      </w:tr>
      <w:tr w:rsidR="00494566" w:rsidRPr="008B1E51" w14:paraId="13D0E01E" w14:textId="77777777" w:rsidTr="00683D4A">
        <w:tc>
          <w:tcPr>
            <w:tcW w:w="3229" w:type="dxa"/>
            <w:vAlign w:val="center"/>
          </w:tcPr>
          <w:p w14:paraId="20A230E2" w14:textId="77777777" w:rsidR="00494566" w:rsidRPr="008B1E51" w:rsidRDefault="00494566" w:rsidP="008B1E51">
            <w:pPr>
              <w:rPr>
                <w:rFonts w:cs="B Nazanin"/>
                <w:b/>
                <w:bCs/>
                <w:sz w:val="22"/>
                <w:szCs w:val="22"/>
                <w:rtl/>
              </w:rPr>
            </w:pPr>
            <w:r w:rsidRPr="008B1E51">
              <w:rPr>
                <w:rFonts w:cs="B Nazanin" w:hint="eastAsia"/>
                <w:b/>
                <w:bCs/>
                <w:sz w:val="22"/>
                <w:szCs w:val="22"/>
                <w:rtl/>
              </w:rPr>
              <w:t>مهارت</w:t>
            </w:r>
            <w:r w:rsidRPr="008B1E51">
              <w:rPr>
                <w:rFonts w:cs="B Nazanin"/>
                <w:b/>
                <w:bCs/>
                <w:sz w:val="22"/>
                <w:szCs w:val="22"/>
                <w:rtl/>
              </w:rPr>
              <w:t xml:space="preserve"> سنجش ن</w:t>
            </w:r>
            <w:r w:rsidRPr="008B1E51">
              <w:rPr>
                <w:rFonts w:cs="B Nazanin" w:hint="cs"/>
                <w:b/>
                <w:bCs/>
                <w:sz w:val="22"/>
                <w:szCs w:val="22"/>
                <w:rtl/>
              </w:rPr>
              <w:t>ی</w:t>
            </w:r>
            <w:r w:rsidRPr="008B1E51">
              <w:rPr>
                <w:rFonts w:cs="B Nazanin" w:hint="eastAsia"/>
                <w:b/>
                <w:bCs/>
                <w:sz w:val="22"/>
                <w:szCs w:val="22"/>
                <w:rtl/>
              </w:rPr>
              <w:t>ازها</w:t>
            </w:r>
          </w:p>
        </w:tc>
        <w:tc>
          <w:tcPr>
            <w:tcW w:w="3059" w:type="dxa"/>
          </w:tcPr>
          <w:p w14:paraId="093A11FE" w14:textId="77777777" w:rsidR="00494566" w:rsidRPr="008B1E51" w:rsidRDefault="00494566" w:rsidP="008B1E51">
            <w:pPr>
              <w:rPr>
                <w:rFonts w:cs="B Nazanin"/>
                <w:sz w:val="22"/>
                <w:szCs w:val="22"/>
                <w:rtl/>
              </w:rPr>
            </w:pPr>
            <w:r w:rsidRPr="008B1E51">
              <w:rPr>
                <w:rFonts w:cs="B Nazanin" w:hint="cs"/>
                <w:sz w:val="22"/>
                <w:szCs w:val="22"/>
                <w:rtl/>
              </w:rPr>
              <w:t>مهارت سنجش نیازها</w:t>
            </w:r>
          </w:p>
        </w:tc>
      </w:tr>
    </w:tbl>
    <w:p w14:paraId="4F32A422" w14:textId="15C6C6FE" w:rsidR="00494566" w:rsidRPr="00C01071" w:rsidRDefault="00494566" w:rsidP="00302BAA">
      <w:pPr>
        <w:pStyle w:val="ac"/>
      </w:pPr>
    </w:p>
    <w:p w14:paraId="64CF7FE5" w14:textId="443A59D3" w:rsidR="00494566" w:rsidRDefault="00494566" w:rsidP="008D71A8">
      <w:pPr>
        <w:pStyle w:val="1-1-1"/>
        <w:rPr>
          <w:rtl/>
        </w:rPr>
      </w:pPr>
      <w:bookmarkStart w:id="220" w:name="_Toc144152848"/>
      <w:bookmarkStart w:id="221" w:name="_Toc144767808"/>
      <w:r>
        <w:rPr>
          <w:rFonts w:hint="cs"/>
          <w:rtl/>
        </w:rPr>
        <w:t>خصیصه‌های فردی</w:t>
      </w:r>
      <w:bookmarkEnd w:id="220"/>
      <w:bookmarkEnd w:id="221"/>
    </w:p>
    <w:p w14:paraId="076A6257" w14:textId="77777777" w:rsidR="00494566" w:rsidRDefault="00494566" w:rsidP="00B21171">
      <w:pPr>
        <w:pStyle w:val="afa"/>
        <w:rPr>
          <w:rtl/>
        </w:rPr>
      </w:pPr>
    </w:p>
    <w:p w14:paraId="174B5789" w14:textId="77777777" w:rsidR="00494566" w:rsidRDefault="00494566" w:rsidP="00B21171">
      <w:pPr>
        <w:pStyle w:val="afa"/>
        <w:rPr>
          <w:rtl/>
        </w:rPr>
      </w:pPr>
    </w:p>
    <w:p w14:paraId="4069D186" w14:textId="77777777" w:rsidR="00494566" w:rsidRDefault="00494566" w:rsidP="00B21171">
      <w:pPr>
        <w:pStyle w:val="afa"/>
        <w:rPr>
          <w:rtl/>
        </w:rPr>
      </w:pPr>
    </w:p>
    <w:p w14:paraId="3697E8B5" w14:textId="77777777" w:rsidR="00494566" w:rsidRDefault="00494566" w:rsidP="00B21171">
      <w:pPr>
        <w:pStyle w:val="afa"/>
        <w:rPr>
          <w:rtl/>
        </w:rPr>
      </w:pPr>
    </w:p>
    <w:p w14:paraId="7CC73839" w14:textId="77777777" w:rsidR="00494566" w:rsidRDefault="00494566" w:rsidP="00B21171">
      <w:pPr>
        <w:pStyle w:val="afa"/>
        <w:rPr>
          <w:rtl/>
        </w:rPr>
      </w:pPr>
    </w:p>
    <w:p w14:paraId="01C4E60F" w14:textId="77777777" w:rsidR="00494566" w:rsidRDefault="00494566" w:rsidP="00B21171">
      <w:pPr>
        <w:pStyle w:val="afa"/>
        <w:rPr>
          <w:rtl/>
        </w:rPr>
      </w:pPr>
    </w:p>
    <w:p w14:paraId="79BA90F5" w14:textId="5A2B3A6A" w:rsidR="00494566" w:rsidRDefault="00494566" w:rsidP="00B21171">
      <w:pPr>
        <w:pStyle w:val="afa"/>
        <w:rPr>
          <w:rtl/>
        </w:rPr>
      </w:pPr>
    </w:p>
    <w:p w14:paraId="0557FA1A" w14:textId="77777777" w:rsidR="00494566" w:rsidRDefault="00494566" w:rsidP="00B21171">
      <w:pPr>
        <w:pStyle w:val="afa"/>
      </w:pPr>
    </w:p>
    <w:p w14:paraId="0F5CF78B" w14:textId="7EF8ED80" w:rsidR="008D71A8" w:rsidRDefault="008D71A8" w:rsidP="00B21171">
      <w:pPr>
        <w:pStyle w:val="afa"/>
        <w:rPr>
          <w:rtl/>
        </w:rPr>
      </w:pPr>
    </w:p>
    <w:p w14:paraId="6E211BC2" w14:textId="77777777" w:rsidR="00DE143F" w:rsidRPr="00892889" w:rsidRDefault="00DE143F" w:rsidP="00DE143F">
      <w:pPr>
        <w:pStyle w:val="a0"/>
        <w:ind w:left="403"/>
        <w:rPr>
          <w:rFonts w:ascii="IRNazanin" w:hAnsi="IRNazanin"/>
          <w:i/>
          <w:iCs/>
        </w:rPr>
      </w:pPr>
      <w:r w:rsidRPr="00892889">
        <w:rPr>
          <w:rFonts w:hint="cs"/>
          <w:rtl/>
        </w:rPr>
        <w:t>خصیصه‌های فردی موردنیاز یک مدیرآموزشی به‌مثابه طراح محیط کالبدی یادگیری</w:t>
      </w:r>
    </w:p>
    <w:p w14:paraId="10224BCB" w14:textId="3DAF15D6" w:rsidR="00494566" w:rsidRDefault="00DE143F" w:rsidP="004E07A2">
      <w:pPr>
        <w:pStyle w:val="1-1-1-1"/>
      </w:pPr>
      <w:bookmarkStart w:id="222" w:name="_Toc144152849"/>
      <w:r>
        <w:rPr>
          <w:rFonts w:hint="cs"/>
          <w:rtl/>
        </w:rPr>
        <w:t>تعهد، پ</w:t>
      </w:r>
      <w:r w:rsidR="00494566">
        <w:rPr>
          <w:rFonts w:hint="cs"/>
          <w:rtl/>
        </w:rPr>
        <w:t>شتکار و جدیت در کار</w:t>
      </w:r>
      <w:bookmarkEnd w:id="222"/>
    </w:p>
    <w:p w14:paraId="4BC6EE18" w14:textId="0810D424" w:rsidR="00494566" w:rsidRPr="003C35EB" w:rsidRDefault="00494566" w:rsidP="00494566">
      <w:pPr>
        <w:pStyle w:val="afe"/>
        <w:rPr>
          <w:rFonts w:cs="Calibri"/>
          <w:rtl/>
        </w:rPr>
      </w:pPr>
      <w:r>
        <w:rPr>
          <w:rFonts w:hint="cs"/>
          <w:rtl/>
        </w:rPr>
        <w:t xml:space="preserve">کد 15: </w:t>
      </w:r>
      <w:r w:rsidR="003C35EB">
        <w:rPr>
          <w:rFonts w:cs="Calibri" w:hint="cs"/>
          <w:rtl/>
        </w:rPr>
        <w:t>"</w:t>
      </w:r>
      <w:r w:rsidRPr="00D57F5C">
        <w:rPr>
          <w:rtl/>
        </w:rPr>
        <w:t>داشتن فضا رو میدیدن، انقدر باشوق صحبت کردم که آقای فلانی این سنگ</w:t>
      </w:r>
      <w:r>
        <w:rPr>
          <w:rFonts w:hint="cs"/>
          <w:rtl/>
        </w:rPr>
        <w:t>‌</w:t>
      </w:r>
      <w:r w:rsidRPr="00D57F5C">
        <w:rPr>
          <w:rtl/>
        </w:rPr>
        <w:t>ها رو می بینید؟ من این سنگ ها رو از یزد رفتم آوردم برای اینکه ارزون دربیاد. آقای فلانی که از وزارتخانه آمدید، شماها اون بالا نشستید، می</w:t>
      </w:r>
      <w:r>
        <w:rPr>
          <w:rFonts w:hint="cs"/>
          <w:rtl/>
        </w:rPr>
        <w:t>‌</w:t>
      </w:r>
      <w:r w:rsidRPr="00D57F5C">
        <w:rPr>
          <w:rtl/>
        </w:rPr>
        <w:t>بینید این نیمکت رو من از فلانجا آوردم برای اینکه ارزون دربیاد. خودم با ماشینم رفتم فلانجا این رو خریدم برای اینکه ارزون دربیاد</w:t>
      </w:r>
      <w:r>
        <w:rPr>
          <w:rFonts w:hint="cs"/>
          <w:rtl/>
        </w:rPr>
        <w:t>.</w:t>
      </w:r>
      <w:r w:rsidR="003C35EB">
        <w:rPr>
          <w:rFonts w:cs="Calibri" w:hint="cs"/>
          <w:rtl/>
        </w:rPr>
        <w:t>"</w:t>
      </w:r>
    </w:p>
    <w:p w14:paraId="2443FA74" w14:textId="77777777" w:rsidR="00494566" w:rsidRDefault="00494566" w:rsidP="004E07A2">
      <w:pPr>
        <w:pStyle w:val="1-1-1-1"/>
        <w:rPr>
          <w:rtl/>
        </w:rPr>
      </w:pPr>
      <w:bookmarkStart w:id="223" w:name="_Toc144152850"/>
      <w:r>
        <w:rPr>
          <w:rFonts w:hint="cs"/>
          <w:rtl/>
        </w:rPr>
        <w:t>ریزبینی</w:t>
      </w:r>
      <w:bookmarkEnd w:id="223"/>
    </w:p>
    <w:p w14:paraId="5EEC0416" w14:textId="717641CF" w:rsidR="00494566" w:rsidRPr="003C35EB" w:rsidRDefault="00494566" w:rsidP="00494566">
      <w:pPr>
        <w:pStyle w:val="afe"/>
        <w:rPr>
          <w:rFonts w:cs="Calibri"/>
          <w:rtl/>
        </w:rPr>
      </w:pPr>
      <w:r w:rsidRPr="001D2F33">
        <w:rPr>
          <w:rFonts w:hint="cs"/>
          <w:rtl/>
        </w:rPr>
        <w:t xml:space="preserve">کد 15: </w:t>
      </w:r>
      <w:r w:rsidR="003C35EB">
        <w:rPr>
          <w:rFonts w:cs="Calibri" w:hint="cs"/>
          <w:rtl/>
        </w:rPr>
        <w:t>"</w:t>
      </w:r>
      <w:r w:rsidRPr="001D2F33">
        <w:rPr>
          <w:rtl/>
        </w:rPr>
        <w:t>خصیصه‌های شخصیتی هم خیلی مهم هست؛ یک مدیری که خب به هر حال به خیلی از نکات توجه می</w:t>
      </w:r>
      <w:r w:rsidR="003C35EB">
        <w:rPr>
          <w:rFonts w:hint="cs"/>
          <w:rtl/>
        </w:rPr>
        <w:t>‌</w:t>
      </w:r>
      <w:r w:rsidRPr="001D2F33">
        <w:rPr>
          <w:rtl/>
        </w:rPr>
        <w:t>کند خیلی فرق دارد با مدیری که کلی</w:t>
      </w:r>
      <w:r w:rsidR="003C35EB">
        <w:rPr>
          <w:rFonts w:hint="cs"/>
          <w:rtl/>
        </w:rPr>
        <w:t>‌</w:t>
      </w:r>
      <w:r w:rsidRPr="001D2F33">
        <w:rPr>
          <w:rtl/>
        </w:rPr>
        <w:t>نگر هستش</w:t>
      </w:r>
      <w:r w:rsidRPr="001D2F33">
        <w:rPr>
          <w:rFonts w:hint="cs"/>
          <w:rtl/>
        </w:rPr>
        <w:t xml:space="preserve">، </w:t>
      </w:r>
      <w:r w:rsidRPr="001D2F33">
        <w:rPr>
          <w:rtl/>
        </w:rPr>
        <w:t>می</w:t>
      </w:r>
      <w:r w:rsidRPr="001D2F33">
        <w:rPr>
          <w:rFonts w:hint="cs"/>
          <w:rtl/>
        </w:rPr>
        <w:t>‌</w:t>
      </w:r>
      <w:r w:rsidRPr="001D2F33">
        <w:rPr>
          <w:rtl/>
        </w:rPr>
        <w:t>تونم بگم که 80%</w:t>
      </w:r>
      <w:r w:rsidR="003C35EB">
        <w:rPr>
          <w:rFonts w:hint="cs"/>
          <w:rtl/>
        </w:rPr>
        <w:t xml:space="preserve"> </w:t>
      </w:r>
      <w:r w:rsidRPr="001D2F33">
        <w:rPr>
          <w:rtl/>
        </w:rPr>
        <w:t>مدیران مدارس همین شکلی هستند یعنی انقدر ریزبین نشوند توی نکات که واقعا شاید اگر این نیمکت از اینجا برود اینجا خیلی کیفیت برود بالا و شاید اهمیت ندهند</w:t>
      </w:r>
      <w:r w:rsidRPr="001D2F33">
        <w:rPr>
          <w:rFonts w:hint="cs"/>
          <w:rtl/>
        </w:rPr>
        <w:t>.</w:t>
      </w:r>
      <w:r w:rsidRPr="001D2F33">
        <w:rPr>
          <w:rtl/>
        </w:rPr>
        <w:t xml:space="preserve"> پس دیدگاه مدیر خیلی مهم هست ، خصیصه های شخصیتی یک مدیر خیلی  خیلی مهم هست.</w:t>
      </w:r>
      <w:r w:rsidR="003C35EB">
        <w:rPr>
          <w:rFonts w:cs="Calibri" w:hint="cs"/>
          <w:rtl/>
        </w:rPr>
        <w:t>"</w:t>
      </w:r>
    </w:p>
    <w:p w14:paraId="1F65B8EE" w14:textId="77777777" w:rsidR="00494566" w:rsidRDefault="00494566" w:rsidP="004E07A2">
      <w:pPr>
        <w:pStyle w:val="1-1-1-1"/>
        <w:rPr>
          <w:rtl/>
        </w:rPr>
      </w:pPr>
      <w:bookmarkStart w:id="224" w:name="_Toc144152851"/>
      <w:r>
        <w:rPr>
          <w:rFonts w:hint="cs"/>
          <w:rtl/>
        </w:rPr>
        <w:t>شجاعت و ریسک‌پذیری</w:t>
      </w:r>
      <w:bookmarkEnd w:id="224"/>
    </w:p>
    <w:p w14:paraId="1C743C62" w14:textId="64F063B3" w:rsidR="00494566" w:rsidRPr="003C35EB" w:rsidRDefault="00494566" w:rsidP="00494566">
      <w:pPr>
        <w:pStyle w:val="afe"/>
        <w:rPr>
          <w:rFonts w:cs="Calibri"/>
          <w:rtl/>
        </w:rPr>
      </w:pPr>
      <w:r w:rsidRPr="001D2F33">
        <w:rPr>
          <w:rFonts w:hint="cs"/>
          <w:rtl/>
        </w:rPr>
        <w:t xml:space="preserve">کد 8: </w:t>
      </w:r>
      <w:r w:rsidR="003C35EB">
        <w:rPr>
          <w:rFonts w:cs="Calibri" w:hint="cs"/>
          <w:rtl/>
        </w:rPr>
        <w:t>"</w:t>
      </w:r>
      <w:r w:rsidRPr="001D2F33">
        <w:rPr>
          <w:rtl/>
        </w:rPr>
        <w:t>دغدغه مند باشد و باید اهل ریسک هم باشد وگرنه مدیر مدرسه نمی</w:t>
      </w:r>
      <w:r w:rsidRPr="001D2F33">
        <w:rPr>
          <w:rFonts w:hint="cs"/>
          <w:rtl/>
        </w:rPr>
        <w:t>‌</w:t>
      </w:r>
      <w:r w:rsidRPr="001D2F33">
        <w:rPr>
          <w:rtl/>
        </w:rPr>
        <w:t>تواند کار انجام دهد. در حساب من هیچی پول نیست ولی دارم هزینه می</w:t>
      </w:r>
      <w:r w:rsidRPr="001D2F33">
        <w:rPr>
          <w:rFonts w:hint="cs"/>
          <w:rtl/>
        </w:rPr>
        <w:t>‌</w:t>
      </w:r>
      <w:r w:rsidRPr="001D2F33">
        <w:rPr>
          <w:rtl/>
        </w:rPr>
        <w:t>کنم. این یعنی ریسک.</w:t>
      </w:r>
      <w:r w:rsidR="003C35EB">
        <w:rPr>
          <w:rFonts w:cs="Calibri" w:hint="cs"/>
          <w:rtl/>
        </w:rPr>
        <w:t>"</w:t>
      </w:r>
    </w:p>
    <w:p w14:paraId="323D3EBD" w14:textId="77777777" w:rsidR="00494566" w:rsidRDefault="00494566" w:rsidP="004E07A2">
      <w:pPr>
        <w:pStyle w:val="1-1-1-1"/>
        <w:rPr>
          <w:rtl/>
        </w:rPr>
      </w:pPr>
      <w:bookmarkStart w:id="225" w:name="_Toc144152852"/>
      <w:r w:rsidRPr="00654B1D">
        <w:rPr>
          <w:rFonts w:hint="cs"/>
          <w:rtl/>
        </w:rPr>
        <w:t>اهل</w:t>
      </w:r>
      <w:r>
        <w:rPr>
          <w:rFonts w:hint="cs"/>
          <w:rtl/>
        </w:rPr>
        <w:t xml:space="preserve"> مطالعه هدفمند</w:t>
      </w:r>
      <w:bookmarkEnd w:id="225"/>
    </w:p>
    <w:p w14:paraId="7F08BAB9" w14:textId="76B969D9" w:rsidR="00494566" w:rsidRPr="003C35EB" w:rsidRDefault="00494566" w:rsidP="00494566">
      <w:pPr>
        <w:pStyle w:val="afe"/>
        <w:rPr>
          <w:rFonts w:cs="Calibri"/>
          <w:rtl/>
          <w:lang w:bidi="fa-IR"/>
        </w:rPr>
      </w:pPr>
      <w:r w:rsidRPr="001D2F33">
        <w:rPr>
          <w:rFonts w:hint="cs"/>
          <w:rtl/>
        </w:rPr>
        <w:t xml:space="preserve">کد 5: </w:t>
      </w:r>
      <w:r w:rsidR="003C35EB">
        <w:rPr>
          <w:rFonts w:cs="Calibri" w:hint="cs"/>
          <w:rtl/>
        </w:rPr>
        <w:t>"</w:t>
      </w:r>
      <w:r w:rsidRPr="001D2F33">
        <w:rPr>
          <w:rtl/>
        </w:rPr>
        <w:t>من همین امسال نزدیک ده</w:t>
      </w:r>
      <w:r w:rsidRPr="001D2F33">
        <w:rPr>
          <w:lang w:bidi="fa-IR"/>
        </w:rPr>
        <w:t xml:space="preserve"> </w:t>
      </w:r>
      <w:r w:rsidRPr="001D2F33">
        <w:rPr>
          <w:rtl/>
        </w:rPr>
        <w:t>تا مقاله راجع به مساله</w:t>
      </w:r>
      <w:r w:rsidRPr="001D2F33">
        <w:rPr>
          <w:rFonts w:hint="cs"/>
          <w:rtl/>
        </w:rPr>
        <w:t>‌</w:t>
      </w:r>
      <w:r w:rsidRPr="001D2F33">
        <w:rPr>
          <w:rtl/>
        </w:rPr>
        <w:t>محور خوندم</w:t>
      </w:r>
      <w:r w:rsidRPr="001D2F33">
        <w:rPr>
          <w:rFonts w:hint="cs"/>
          <w:rtl/>
        </w:rPr>
        <w:t>.</w:t>
      </w:r>
      <w:r w:rsidRPr="001D2F33">
        <w:rPr>
          <w:rtl/>
        </w:rPr>
        <w:t xml:space="preserve"> با اینکه شش ماهه این روش رو شروع کردیم</w:t>
      </w:r>
      <w:r w:rsidRPr="001D2F33">
        <w:rPr>
          <w:rFonts w:hint="cs"/>
          <w:rtl/>
        </w:rPr>
        <w:t>.</w:t>
      </w:r>
      <w:r w:rsidRPr="001D2F33">
        <w:rPr>
          <w:rtl/>
        </w:rPr>
        <w:t xml:space="preserve"> ولی</w:t>
      </w:r>
      <w:r w:rsidRPr="001D2F33">
        <w:rPr>
          <w:lang w:bidi="fa-IR"/>
        </w:rPr>
        <w:t xml:space="preserve"> </w:t>
      </w:r>
      <w:r w:rsidRPr="001D2F33">
        <w:rPr>
          <w:rtl/>
        </w:rPr>
        <w:t>برام مهمه که به کجا و کدوم سمت میخوام برم. یعنی هدفم باید تعیین شده باشه</w:t>
      </w:r>
      <w:r w:rsidRPr="001D2F33">
        <w:rPr>
          <w:lang w:bidi="fa-IR"/>
        </w:rPr>
        <w:t xml:space="preserve">. </w:t>
      </w:r>
      <w:r w:rsidRPr="001D2F33">
        <w:rPr>
          <w:rtl/>
        </w:rPr>
        <w:t>کاری که دارم انجام میدم خروجیش چیه</w:t>
      </w:r>
      <w:r w:rsidRPr="001D2F33">
        <w:rPr>
          <w:lang w:bidi="fa-IR"/>
        </w:rPr>
        <w:t>.</w:t>
      </w:r>
      <w:r w:rsidR="003C35EB">
        <w:rPr>
          <w:rFonts w:cs="Calibri" w:hint="cs"/>
          <w:rtl/>
          <w:lang w:bidi="fa-IR"/>
        </w:rPr>
        <w:t>"</w:t>
      </w:r>
    </w:p>
    <w:p w14:paraId="0CF04186" w14:textId="77777777" w:rsidR="00494566" w:rsidRPr="001D2F33" w:rsidRDefault="00494566" w:rsidP="004E07A2">
      <w:pPr>
        <w:pStyle w:val="1-1-1-1"/>
        <w:rPr>
          <w:rtl/>
        </w:rPr>
      </w:pPr>
      <w:bookmarkStart w:id="226" w:name="_Toc144152853"/>
      <w:r w:rsidRPr="001D2F33">
        <w:rPr>
          <w:rFonts w:hint="cs"/>
          <w:rtl/>
        </w:rPr>
        <w:t>نوآور و خلاق</w:t>
      </w:r>
      <w:bookmarkEnd w:id="226"/>
    </w:p>
    <w:p w14:paraId="780E5DF6" w14:textId="2A8E0E20" w:rsidR="00494566" w:rsidRPr="003C35EB" w:rsidRDefault="00494566" w:rsidP="00494566">
      <w:pPr>
        <w:pStyle w:val="afe"/>
        <w:rPr>
          <w:rFonts w:cs="Calibri"/>
          <w:rtl/>
        </w:rPr>
      </w:pPr>
      <w:r w:rsidRPr="001D2F33">
        <w:rPr>
          <w:rFonts w:hint="cs"/>
          <w:rtl/>
        </w:rPr>
        <w:t xml:space="preserve">کد 12: </w:t>
      </w:r>
      <w:r w:rsidR="003C35EB">
        <w:rPr>
          <w:rFonts w:cs="Calibri" w:hint="cs"/>
          <w:rtl/>
        </w:rPr>
        <w:t>"</w:t>
      </w:r>
      <w:r w:rsidRPr="001D2F33">
        <w:rPr>
          <w:rtl/>
        </w:rPr>
        <w:t>آدم</w:t>
      </w:r>
      <w:r w:rsidRPr="001D2F33">
        <w:rPr>
          <w:rFonts w:hint="cs"/>
          <w:rtl/>
        </w:rPr>
        <w:t>‌</w:t>
      </w:r>
      <w:r w:rsidRPr="001D2F33">
        <w:rPr>
          <w:rtl/>
        </w:rPr>
        <w:t>های خلاق، یه خلاقیتی ازش دیده باشم. یه جایی یه کاری کرده باشه. یه خلاقیتی داشته باشه.</w:t>
      </w:r>
      <w:r w:rsidR="003C35EB">
        <w:rPr>
          <w:rFonts w:cs="Calibri" w:hint="cs"/>
          <w:rtl/>
        </w:rPr>
        <w:t>"</w:t>
      </w:r>
    </w:p>
    <w:p w14:paraId="5A378D9E" w14:textId="48FECBC2" w:rsidR="00494566" w:rsidRPr="003C35EB" w:rsidRDefault="00494566" w:rsidP="00494566">
      <w:pPr>
        <w:pStyle w:val="afe"/>
        <w:rPr>
          <w:rFonts w:cs="Calibri"/>
          <w:rtl/>
        </w:rPr>
      </w:pPr>
      <w:r w:rsidRPr="001D2F33">
        <w:rPr>
          <w:rFonts w:hint="cs"/>
          <w:rtl/>
        </w:rPr>
        <w:t xml:space="preserve">کد 31: </w:t>
      </w:r>
      <w:r w:rsidR="003C35EB">
        <w:rPr>
          <w:rFonts w:cs="Calibri" w:hint="cs"/>
          <w:rtl/>
        </w:rPr>
        <w:t>"</w:t>
      </w:r>
      <w:r w:rsidRPr="001D2F33">
        <w:rPr>
          <w:rtl/>
        </w:rPr>
        <w:t>خلاق و آشنا به حوزه</w:t>
      </w:r>
      <w:r w:rsidR="003C35EB">
        <w:rPr>
          <w:rFonts w:cs="Calibri" w:hint="cs"/>
          <w:rtl/>
        </w:rPr>
        <w:t>"</w:t>
      </w:r>
    </w:p>
    <w:p w14:paraId="2040CBEE" w14:textId="77777777" w:rsidR="00494566" w:rsidRDefault="00494566" w:rsidP="004E07A2">
      <w:pPr>
        <w:pStyle w:val="1-1-1-1"/>
        <w:rPr>
          <w:rtl/>
        </w:rPr>
      </w:pPr>
      <w:bookmarkStart w:id="227" w:name="_Toc144152854"/>
      <w:r>
        <w:rPr>
          <w:rFonts w:hint="cs"/>
          <w:rtl/>
        </w:rPr>
        <w:t>مشارکت‌پذیر و مشارکت‌جو</w:t>
      </w:r>
      <w:bookmarkEnd w:id="227"/>
    </w:p>
    <w:p w14:paraId="70DC21A8" w14:textId="77777777" w:rsidR="00494566" w:rsidRDefault="00494566" w:rsidP="00302BAA">
      <w:pPr>
        <w:pStyle w:val="ac"/>
        <w:rPr>
          <w:rtl/>
        </w:rPr>
      </w:pPr>
      <w:r>
        <w:rPr>
          <w:rFonts w:hint="cs"/>
          <w:rtl/>
        </w:rPr>
        <w:t>مشارکت‌پذیری و مشارکت‌جویی، علاوه بر اینکه می‌تواند به عنوان یک مهارت تقویت شود، باید به صورت یک خصیصه‌ی فردی هم در نهاد فرد مدیر وجود داشته باشد. همانطور که ابراهیمی و همکاران نیز این خصیصه را جزو شایستگی‌های پایه برای یک مدیر آموزشی دانسته‌اند.</w:t>
      </w:r>
    </w:p>
    <w:p w14:paraId="48040CB6" w14:textId="420C6F5E" w:rsidR="00494566" w:rsidRPr="003C35EB" w:rsidRDefault="00494566" w:rsidP="00494566">
      <w:pPr>
        <w:pStyle w:val="afe"/>
        <w:rPr>
          <w:rFonts w:cs="Calibri"/>
          <w:rtl/>
        </w:rPr>
      </w:pPr>
      <w:r w:rsidRPr="001D2F33">
        <w:rPr>
          <w:rFonts w:hint="cs"/>
          <w:rtl/>
        </w:rPr>
        <w:t xml:space="preserve">کد 22: </w:t>
      </w:r>
      <w:r w:rsidR="003C35EB">
        <w:rPr>
          <w:rFonts w:cs="Calibri" w:hint="cs"/>
          <w:rtl/>
        </w:rPr>
        <w:t>"</w:t>
      </w:r>
      <w:r w:rsidRPr="001D2F33">
        <w:rPr>
          <w:rtl/>
        </w:rPr>
        <w:t>ویژگی</w:t>
      </w:r>
      <w:r w:rsidRPr="001D2F33">
        <w:rPr>
          <w:rFonts w:hint="cs"/>
          <w:rtl/>
        </w:rPr>
        <w:t>‌</w:t>
      </w:r>
      <w:r w:rsidRPr="001D2F33">
        <w:rPr>
          <w:rtl/>
        </w:rPr>
        <w:t>هایی که برای یک مدیرآموزشی علم مدیریت تعریف کرده همان ویژگی</w:t>
      </w:r>
      <w:r w:rsidRPr="001D2F33">
        <w:rPr>
          <w:rFonts w:hint="cs"/>
          <w:rtl/>
        </w:rPr>
        <w:t>‌</w:t>
      </w:r>
      <w:r w:rsidRPr="001D2F33">
        <w:rPr>
          <w:rtl/>
        </w:rPr>
        <w:t>هایی است که مدیر را می</w:t>
      </w:r>
      <w:r w:rsidRPr="001D2F33">
        <w:rPr>
          <w:rFonts w:hint="cs"/>
          <w:rtl/>
        </w:rPr>
        <w:t>‌</w:t>
      </w:r>
      <w:r w:rsidRPr="001D2F33">
        <w:rPr>
          <w:rtl/>
        </w:rPr>
        <w:t>تواند تبدیل کند به طراح محیط فیزیکی یادگیری. از این مجموعه ویژگی‌ها اونی که می‌توانه ممتازتر باشه خلاقیت، نوآوری، نیازسنجی، مشارکت‌جویی و مشارکت</w:t>
      </w:r>
      <w:r w:rsidRPr="001D2F33">
        <w:rPr>
          <w:rFonts w:hint="cs"/>
          <w:rtl/>
        </w:rPr>
        <w:t>‌</w:t>
      </w:r>
      <w:r w:rsidRPr="001D2F33">
        <w:rPr>
          <w:rtl/>
        </w:rPr>
        <w:t>پذیریه.</w:t>
      </w:r>
      <w:r w:rsidR="003C35EB">
        <w:rPr>
          <w:rFonts w:cs="Calibri" w:hint="cs"/>
          <w:rtl/>
        </w:rPr>
        <w:t>"</w:t>
      </w:r>
    </w:p>
    <w:p w14:paraId="7987E8C5" w14:textId="77777777" w:rsidR="00494566" w:rsidRPr="001D2F33" w:rsidRDefault="00494566" w:rsidP="004E07A2">
      <w:pPr>
        <w:pStyle w:val="1-1-1-1"/>
        <w:rPr>
          <w:rtl/>
        </w:rPr>
      </w:pPr>
      <w:bookmarkStart w:id="228" w:name="_Toc144152855"/>
      <w:r w:rsidRPr="001D2F33">
        <w:rPr>
          <w:rFonts w:hint="cs"/>
          <w:rtl/>
        </w:rPr>
        <w:t>عملگرا و اهل برنامه‌ریزی</w:t>
      </w:r>
      <w:bookmarkEnd w:id="228"/>
    </w:p>
    <w:p w14:paraId="2240FCEF" w14:textId="1131661A" w:rsidR="00494566" w:rsidRPr="001D2F33" w:rsidRDefault="00494566" w:rsidP="00494566">
      <w:pPr>
        <w:pStyle w:val="afe"/>
        <w:rPr>
          <w:rtl/>
        </w:rPr>
      </w:pPr>
      <w:r w:rsidRPr="001D2F33">
        <w:rPr>
          <w:rFonts w:hint="cs"/>
          <w:rtl/>
        </w:rPr>
        <w:t xml:space="preserve">کد 5: </w:t>
      </w:r>
      <w:r w:rsidR="003C35EB">
        <w:rPr>
          <w:rFonts w:cs="Calibri" w:hint="cs"/>
          <w:rtl/>
        </w:rPr>
        <w:t>"</w:t>
      </w:r>
      <w:r w:rsidRPr="001D2F33">
        <w:rPr>
          <w:rtl/>
        </w:rPr>
        <w:t>هر طرحی که اداره بهم میده با جون و دل اجرا می</w:t>
      </w:r>
      <w:r w:rsidRPr="001D2F33">
        <w:rPr>
          <w:rFonts w:hint="cs"/>
          <w:rtl/>
        </w:rPr>
        <w:t>‌</w:t>
      </w:r>
      <w:r w:rsidRPr="001D2F33">
        <w:rPr>
          <w:rtl/>
        </w:rPr>
        <w:t>کنم. نه لیبلی نه نمادین و عکس و فیلمی، میرم در بطنش و خروجی</w:t>
      </w:r>
      <w:r w:rsidRPr="001D2F33">
        <w:rPr>
          <w:rFonts w:hint="cs"/>
          <w:rtl/>
        </w:rPr>
        <w:t>‌</w:t>
      </w:r>
      <w:r w:rsidRPr="001D2F33">
        <w:rPr>
          <w:rtl/>
        </w:rPr>
        <w:t>اش رو هم بهشون میگم</w:t>
      </w:r>
      <w:r w:rsidRPr="001D2F33">
        <w:rPr>
          <w:rFonts w:hint="cs"/>
          <w:rtl/>
        </w:rPr>
        <w:t xml:space="preserve">. </w:t>
      </w:r>
      <w:r w:rsidRPr="001D2F33">
        <w:rPr>
          <w:rtl/>
        </w:rPr>
        <w:t>من به دل کار میزنم. این برام مهمه یعنی احساس می</w:t>
      </w:r>
      <w:r w:rsidRPr="001D2F33">
        <w:rPr>
          <w:rFonts w:hint="cs"/>
          <w:rtl/>
        </w:rPr>
        <w:t>‌</w:t>
      </w:r>
      <w:r w:rsidRPr="001D2F33">
        <w:rPr>
          <w:rtl/>
        </w:rPr>
        <w:t>کنم تا نری توی دل کار نمی</w:t>
      </w:r>
      <w:r w:rsidRPr="001D2F33">
        <w:rPr>
          <w:rFonts w:hint="cs"/>
          <w:rtl/>
        </w:rPr>
        <w:t>‌</w:t>
      </w:r>
      <w:r w:rsidRPr="001D2F33">
        <w:rPr>
          <w:rtl/>
        </w:rPr>
        <w:t>فهمی جریان چیه.</w:t>
      </w:r>
    </w:p>
    <w:p w14:paraId="32342DF9" w14:textId="55008D16" w:rsidR="00494566" w:rsidRPr="003C35EB" w:rsidRDefault="00494566" w:rsidP="00494566">
      <w:pPr>
        <w:pStyle w:val="afe"/>
        <w:rPr>
          <w:rFonts w:cs="Calibri"/>
          <w:rtl/>
        </w:rPr>
      </w:pPr>
      <w:r w:rsidRPr="001D2F33">
        <w:rPr>
          <w:rFonts w:hint="eastAsia"/>
          <w:rtl/>
        </w:rPr>
        <w:t>ملزمن</w:t>
      </w:r>
      <w:r w:rsidRPr="001D2F33">
        <w:rPr>
          <w:rtl/>
        </w:rPr>
        <w:t xml:space="preserve"> معلم</w:t>
      </w:r>
      <w:r w:rsidRPr="001D2F33">
        <w:rPr>
          <w:rFonts w:hint="cs"/>
          <w:rtl/>
        </w:rPr>
        <w:t>‌</w:t>
      </w:r>
      <w:r w:rsidRPr="001D2F33">
        <w:rPr>
          <w:rtl/>
        </w:rPr>
        <w:t>ها</w:t>
      </w:r>
      <w:r w:rsidRPr="001D2F33">
        <w:rPr>
          <w:rFonts w:hint="cs"/>
          <w:rtl/>
        </w:rPr>
        <w:t>ی</w:t>
      </w:r>
      <w:r w:rsidRPr="001D2F33">
        <w:rPr>
          <w:rtl/>
        </w:rPr>
        <w:t xml:space="preserve"> من با</w:t>
      </w:r>
      <w:r w:rsidRPr="001D2F33">
        <w:rPr>
          <w:rFonts w:hint="cs"/>
          <w:rtl/>
        </w:rPr>
        <w:t>ی</w:t>
      </w:r>
      <w:r w:rsidRPr="001D2F33">
        <w:rPr>
          <w:rFonts w:hint="eastAsia"/>
          <w:rtl/>
        </w:rPr>
        <w:t>د</w:t>
      </w:r>
      <w:r w:rsidRPr="001D2F33">
        <w:rPr>
          <w:rtl/>
        </w:rPr>
        <w:t xml:space="preserve"> هفته</w:t>
      </w:r>
      <w:r w:rsidRPr="001D2F33">
        <w:rPr>
          <w:rFonts w:hint="cs"/>
          <w:rtl/>
        </w:rPr>
        <w:t>‌</w:t>
      </w:r>
      <w:r w:rsidRPr="001D2F33">
        <w:rPr>
          <w:rtl/>
        </w:rPr>
        <w:t>ا</w:t>
      </w:r>
      <w:r w:rsidRPr="001D2F33">
        <w:rPr>
          <w:rFonts w:hint="cs"/>
          <w:rtl/>
        </w:rPr>
        <w:t>ی</w:t>
      </w:r>
      <w:r w:rsidRPr="001D2F33">
        <w:rPr>
          <w:rtl/>
        </w:rPr>
        <w:t xml:space="preserve"> </w:t>
      </w:r>
      <w:r w:rsidRPr="001D2F33">
        <w:rPr>
          <w:rFonts w:hint="cs"/>
          <w:rtl/>
        </w:rPr>
        <w:t>ی</w:t>
      </w:r>
      <w:r w:rsidRPr="001D2F33">
        <w:rPr>
          <w:rFonts w:hint="eastAsia"/>
          <w:rtl/>
        </w:rPr>
        <w:t>کبار</w:t>
      </w:r>
      <w:r w:rsidRPr="001D2F33">
        <w:rPr>
          <w:rtl/>
        </w:rPr>
        <w:t xml:space="preserve"> از آزما</w:t>
      </w:r>
      <w:r w:rsidRPr="001D2F33">
        <w:rPr>
          <w:rFonts w:hint="cs"/>
          <w:rtl/>
        </w:rPr>
        <w:t>ی</w:t>
      </w:r>
      <w:r w:rsidRPr="001D2F33">
        <w:rPr>
          <w:rFonts w:hint="eastAsia"/>
          <w:rtl/>
        </w:rPr>
        <w:t>شگاه</w:t>
      </w:r>
      <w:r w:rsidRPr="001D2F33">
        <w:rPr>
          <w:rtl/>
        </w:rPr>
        <w:t xml:space="preserve"> استفاده کنند، ملزمند از کتابخونه استفاده کنند، از اتاق جغراف</w:t>
      </w:r>
      <w:r w:rsidRPr="001D2F33">
        <w:rPr>
          <w:rFonts w:hint="cs"/>
          <w:rtl/>
        </w:rPr>
        <w:t>ی</w:t>
      </w:r>
      <w:r w:rsidRPr="001D2F33">
        <w:rPr>
          <w:rFonts w:hint="eastAsia"/>
          <w:rtl/>
        </w:rPr>
        <w:t>ا</w:t>
      </w:r>
      <w:r w:rsidRPr="001D2F33">
        <w:rPr>
          <w:rtl/>
        </w:rPr>
        <w:t xml:space="preserve"> ، اتاق باز</w:t>
      </w:r>
      <w:r w:rsidRPr="001D2F33">
        <w:rPr>
          <w:rFonts w:hint="cs"/>
          <w:rtl/>
        </w:rPr>
        <w:t>ی</w:t>
      </w:r>
      <w:r w:rsidRPr="001D2F33">
        <w:rPr>
          <w:rtl/>
        </w:rPr>
        <w:t xml:space="preserve"> استفاده کنند. ازشون کار م</w:t>
      </w:r>
      <w:r w:rsidRPr="001D2F33">
        <w:rPr>
          <w:rFonts w:hint="cs"/>
          <w:rtl/>
        </w:rPr>
        <w:t>ی</w:t>
      </w:r>
      <w:r w:rsidRPr="001D2F33">
        <w:rPr>
          <w:rFonts w:hint="eastAsia"/>
          <w:rtl/>
        </w:rPr>
        <w:t>خوام</w:t>
      </w:r>
      <w:r w:rsidRPr="001D2F33">
        <w:rPr>
          <w:rtl/>
        </w:rPr>
        <w:t>. ا</w:t>
      </w:r>
      <w:r w:rsidRPr="001D2F33">
        <w:rPr>
          <w:rFonts w:hint="cs"/>
          <w:rtl/>
        </w:rPr>
        <w:t>ی</w:t>
      </w:r>
      <w:r w:rsidRPr="001D2F33">
        <w:rPr>
          <w:rFonts w:hint="eastAsia"/>
          <w:rtl/>
        </w:rPr>
        <w:t>نکه</w:t>
      </w:r>
      <w:r w:rsidRPr="001D2F33">
        <w:rPr>
          <w:rtl/>
        </w:rPr>
        <w:t xml:space="preserve"> فقط بچه رو ببر</w:t>
      </w:r>
      <w:r w:rsidRPr="001D2F33">
        <w:rPr>
          <w:rFonts w:hint="cs"/>
          <w:rtl/>
        </w:rPr>
        <w:t>ی</w:t>
      </w:r>
      <w:r w:rsidRPr="001D2F33">
        <w:rPr>
          <w:rtl/>
        </w:rPr>
        <w:t xml:space="preserve"> آزما</w:t>
      </w:r>
      <w:r w:rsidRPr="001D2F33">
        <w:rPr>
          <w:rFonts w:hint="cs"/>
          <w:rtl/>
        </w:rPr>
        <w:t>ی</w:t>
      </w:r>
      <w:r w:rsidRPr="001D2F33">
        <w:rPr>
          <w:rFonts w:hint="eastAsia"/>
          <w:rtl/>
        </w:rPr>
        <w:t>شگاه</w:t>
      </w:r>
      <w:r w:rsidRPr="001D2F33">
        <w:rPr>
          <w:rtl/>
        </w:rPr>
        <w:t xml:space="preserve"> مهم ن</w:t>
      </w:r>
      <w:r w:rsidRPr="001D2F33">
        <w:rPr>
          <w:rFonts w:hint="cs"/>
          <w:rtl/>
        </w:rPr>
        <w:t>ی</w:t>
      </w:r>
      <w:r w:rsidRPr="001D2F33">
        <w:rPr>
          <w:rFonts w:hint="eastAsia"/>
          <w:rtl/>
        </w:rPr>
        <w:t>ست</w:t>
      </w:r>
      <w:r w:rsidRPr="001D2F33">
        <w:rPr>
          <w:rtl/>
        </w:rPr>
        <w:t>. با</w:t>
      </w:r>
      <w:r w:rsidRPr="001D2F33">
        <w:rPr>
          <w:rFonts w:hint="cs"/>
          <w:rtl/>
        </w:rPr>
        <w:t>ی</w:t>
      </w:r>
      <w:r w:rsidRPr="001D2F33">
        <w:rPr>
          <w:rFonts w:hint="eastAsia"/>
          <w:rtl/>
        </w:rPr>
        <w:t>د</w:t>
      </w:r>
      <w:r w:rsidRPr="001D2F33">
        <w:rPr>
          <w:rtl/>
        </w:rPr>
        <w:t xml:space="preserve"> دوتا ش</w:t>
      </w:r>
      <w:r w:rsidRPr="001D2F33">
        <w:rPr>
          <w:rFonts w:hint="cs"/>
          <w:rtl/>
        </w:rPr>
        <w:t>ی</w:t>
      </w:r>
      <w:r w:rsidRPr="001D2F33">
        <w:rPr>
          <w:rFonts w:hint="eastAsia"/>
          <w:rtl/>
        </w:rPr>
        <w:t>شه</w:t>
      </w:r>
      <w:r w:rsidRPr="001D2F33">
        <w:rPr>
          <w:rtl/>
        </w:rPr>
        <w:t xml:space="preserve"> بد</w:t>
      </w:r>
      <w:r w:rsidRPr="001D2F33">
        <w:rPr>
          <w:rFonts w:hint="cs"/>
          <w:rtl/>
        </w:rPr>
        <w:t>ی</w:t>
      </w:r>
      <w:r w:rsidRPr="001D2F33">
        <w:rPr>
          <w:rtl/>
        </w:rPr>
        <w:t xml:space="preserve"> دست بچه، بر</w:t>
      </w:r>
      <w:r w:rsidRPr="001D2F33">
        <w:rPr>
          <w:rFonts w:hint="cs"/>
          <w:rtl/>
        </w:rPr>
        <w:t>ی</w:t>
      </w:r>
      <w:r w:rsidRPr="001D2F33">
        <w:rPr>
          <w:rFonts w:hint="eastAsia"/>
          <w:rtl/>
        </w:rPr>
        <w:t>زه،</w:t>
      </w:r>
      <w:r w:rsidRPr="001D2F33">
        <w:rPr>
          <w:rtl/>
        </w:rPr>
        <w:t xml:space="preserve"> بشکونه، در حد امکانات خودت. اصلا ببره خونه انجام بده</w:t>
      </w:r>
      <w:r w:rsidRPr="001D2F33">
        <w:rPr>
          <w:rFonts w:hint="cs"/>
          <w:rtl/>
        </w:rPr>
        <w:t>.</w:t>
      </w:r>
      <w:r w:rsidR="003C35EB">
        <w:rPr>
          <w:rFonts w:cs="Calibri" w:hint="cs"/>
          <w:rtl/>
        </w:rPr>
        <w:t>"</w:t>
      </w:r>
    </w:p>
    <w:p w14:paraId="330D173E" w14:textId="77777777" w:rsidR="00494566" w:rsidRPr="001D2F33" w:rsidRDefault="00494566" w:rsidP="004E07A2">
      <w:pPr>
        <w:pStyle w:val="1-1-1-1"/>
        <w:rPr>
          <w:rtl/>
        </w:rPr>
      </w:pPr>
      <w:bookmarkStart w:id="229" w:name="_Toc144152856"/>
      <w:r w:rsidRPr="001D2F33">
        <w:rPr>
          <w:rFonts w:hint="cs"/>
          <w:rtl/>
        </w:rPr>
        <w:t>صبوری</w:t>
      </w:r>
      <w:bookmarkEnd w:id="229"/>
    </w:p>
    <w:p w14:paraId="18416CEF" w14:textId="7AFD859F" w:rsidR="00494566" w:rsidRPr="003C35EB" w:rsidRDefault="00494566" w:rsidP="00494566">
      <w:pPr>
        <w:pStyle w:val="afe"/>
        <w:rPr>
          <w:rFonts w:cs="Calibri"/>
          <w:rtl/>
        </w:rPr>
      </w:pPr>
      <w:r w:rsidRPr="001D2F33">
        <w:rPr>
          <w:rFonts w:hint="cs"/>
          <w:rtl/>
        </w:rPr>
        <w:t>کد 14:</w:t>
      </w:r>
      <w:r w:rsidRPr="001D2F33">
        <w:rPr>
          <w:rtl/>
        </w:rPr>
        <w:t xml:space="preserve"> </w:t>
      </w:r>
      <w:r w:rsidR="003C35EB">
        <w:rPr>
          <w:rFonts w:cs="Calibri" w:hint="cs"/>
          <w:rtl/>
        </w:rPr>
        <w:t>"</w:t>
      </w:r>
      <w:r w:rsidRPr="001D2F33">
        <w:rPr>
          <w:rtl/>
        </w:rPr>
        <w:t>به</w:t>
      </w:r>
      <w:r w:rsidRPr="001D2F33">
        <w:rPr>
          <w:rFonts w:hint="cs"/>
          <w:rtl/>
        </w:rPr>
        <w:t>‌ه</w:t>
      </w:r>
      <w:r w:rsidRPr="001D2F33">
        <w:rPr>
          <w:rtl/>
        </w:rPr>
        <w:t>رحال اخلاق هم باید داشته‌باشد. اخلاق هم خیلی مهم است. اخلاق خوب، برخورد خوب، تعامل خوب، صبوری هم باید داشته باشی، بالاخره کمبودهایی در همه‌جا هست، ممکنه یک مشکلاتی از جانب اونها برای ما پیش بیاد، یا از طرف ما برای اونها پیش بیاد که باید با صبوری رفع و حل و فصل کنیم.</w:t>
      </w:r>
      <w:r w:rsidR="003C35EB">
        <w:rPr>
          <w:rFonts w:cs="Calibri" w:hint="cs"/>
          <w:rtl/>
        </w:rPr>
        <w:t>"</w:t>
      </w:r>
    </w:p>
    <w:p w14:paraId="20FCC446" w14:textId="77777777" w:rsidR="00494566" w:rsidRPr="001D2F33" w:rsidRDefault="00494566" w:rsidP="004E07A2">
      <w:pPr>
        <w:pStyle w:val="1-1-1-1"/>
        <w:rPr>
          <w:rtl/>
        </w:rPr>
      </w:pPr>
      <w:bookmarkStart w:id="230" w:name="_Toc144152857"/>
      <w:r w:rsidRPr="001D2F33">
        <w:rPr>
          <w:rFonts w:hint="cs"/>
          <w:rtl/>
        </w:rPr>
        <w:t>خوشرویی</w:t>
      </w:r>
      <w:bookmarkEnd w:id="230"/>
    </w:p>
    <w:p w14:paraId="1C0274CB" w14:textId="658FF422" w:rsidR="00494566" w:rsidRPr="003C35EB" w:rsidRDefault="00494566" w:rsidP="00494566">
      <w:pPr>
        <w:pStyle w:val="afe"/>
        <w:rPr>
          <w:rFonts w:cs="Calibri"/>
          <w:rtl/>
        </w:rPr>
      </w:pPr>
      <w:r w:rsidRPr="001D2F33">
        <w:rPr>
          <w:rFonts w:hint="cs"/>
          <w:rtl/>
        </w:rPr>
        <w:t xml:space="preserve">کد 8: </w:t>
      </w:r>
      <w:r w:rsidR="003C35EB">
        <w:rPr>
          <w:rFonts w:cs="Calibri" w:hint="cs"/>
          <w:rtl/>
        </w:rPr>
        <w:t>"</w:t>
      </w:r>
      <w:r w:rsidRPr="001D2F33">
        <w:rPr>
          <w:rtl/>
        </w:rPr>
        <w:t>تعامل پذیر باشد. خوشرو باشد.</w:t>
      </w:r>
      <w:r w:rsidR="003C35EB">
        <w:rPr>
          <w:rFonts w:cs="Calibri" w:hint="cs"/>
          <w:rtl/>
        </w:rPr>
        <w:t>"</w:t>
      </w:r>
    </w:p>
    <w:p w14:paraId="25474E8A" w14:textId="77777777" w:rsidR="00494566" w:rsidRDefault="00494566" w:rsidP="004E07A2">
      <w:pPr>
        <w:pStyle w:val="1-1-1-1"/>
        <w:rPr>
          <w:rtl/>
        </w:rPr>
      </w:pPr>
      <w:bookmarkStart w:id="231" w:name="_Toc144152858"/>
      <w:r>
        <w:rPr>
          <w:rFonts w:hint="cs"/>
          <w:rtl/>
        </w:rPr>
        <w:t>روحیه‌ی پژوهشگرانه، جستجوگر و کنجکاو</w:t>
      </w:r>
      <w:bookmarkEnd w:id="231"/>
    </w:p>
    <w:p w14:paraId="3B9CBFDA" w14:textId="19269864" w:rsidR="00494566" w:rsidRDefault="00494566" w:rsidP="00302BAA">
      <w:pPr>
        <w:pStyle w:val="ac"/>
        <w:rPr>
          <w:rtl/>
        </w:rPr>
      </w:pPr>
      <w:r>
        <w:rPr>
          <w:rFonts w:hint="cs"/>
          <w:rtl/>
        </w:rPr>
        <w:t>یکی از خصیصه‌هایی که جزو یافته‌های این پژوهش برای مدیران آموزشی به‌مثابه طراح محیط کالبدی یادگیری استخراج شد، داشتن روحیه‌ی پژوهشگرانه است. یعنی یک مدیرآموزشی علاوه بر اینکه باید نگاه پژوهشی و مهارت‌های لازم برای انجام پژوهش را داشته باشد، باید از روحیه‌ی پژوهشگرانه، جستجوگر و کنجکاو نیز برخوردار باشد. در روحیه</w:t>
      </w:r>
      <w:r>
        <w:rPr>
          <w:rtl/>
        </w:rPr>
        <w:softHyphen/>
      </w:r>
      <w:r>
        <w:rPr>
          <w:rFonts w:hint="cs"/>
          <w:rtl/>
        </w:rPr>
        <w:t>ی پژوهشگرانه، نگاه عمیق و قدرت تحلیل و تمام ویژگی</w:t>
      </w:r>
      <w:r>
        <w:rPr>
          <w:rtl/>
        </w:rPr>
        <w:softHyphen/>
      </w:r>
      <w:r>
        <w:rPr>
          <w:rFonts w:hint="cs"/>
          <w:rtl/>
        </w:rPr>
        <w:t>هایی که یک پژوهشگر برای انجام پژوهش به آنها نیاز دارد را باید داشته باشد و یک مدیر باید از افرادی بهره ببرد که قابلیت</w:t>
      </w:r>
      <w:r>
        <w:rPr>
          <w:rtl/>
        </w:rPr>
        <w:softHyphen/>
      </w:r>
      <w:r>
        <w:rPr>
          <w:rFonts w:hint="cs"/>
          <w:rtl/>
        </w:rPr>
        <w:t>های لازم برای انجام این پژوهش‌ها را داشته باشند. زیرا قرار نیست مدیر به تنهایی برنامه</w:t>
      </w:r>
      <w:r>
        <w:rPr>
          <w:rtl/>
        </w:rPr>
        <w:softHyphen/>
      </w:r>
      <w:r>
        <w:rPr>
          <w:rFonts w:hint="cs"/>
          <w:rtl/>
        </w:rPr>
        <w:t xml:space="preserve">ریزی و اجرا کند. </w:t>
      </w:r>
      <w:r w:rsidR="003C35EB">
        <w:rPr>
          <w:rFonts w:hint="cs"/>
          <w:rtl/>
        </w:rPr>
        <w:t xml:space="preserve">بلکه باید تیمی در کنار خود داشته باشد که افراد آن </w:t>
      </w:r>
      <w:r>
        <w:rPr>
          <w:rFonts w:hint="cs"/>
          <w:rtl/>
        </w:rPr>
        <w:t xml:space="preserve">قدرت تحلیل داشته </w:t>
      </w:r>
      <w:r w:rsidR="003C35EB">
        <w:rPr>
          <w:rFonts w:hint="cs"/>
          <w:rtl/>
        </w:rPr>
        <w:t xml:space="preserve">باشند </w:t>
      </w:r>
      <w:r>
        <w:rPr>
          <w:rFonts w:hint="cs"/>
          <w:rtl/>
        </w:rPr>
        <w:t>و برای این منظور گام اول این است که مشاهده</w:t>
      </w:r>
      <w:r>
        <w:rPr>
          <w:rtl/>
        </w:rPr>
        <w:softHyphen/>
      </w:r>
      <w:r>
        <w:rPr>
          <w:rFonts w:hint="cs"/>
          <w:rtl/>
        </w:rPr>
        <w:t>گر قوی</w:t>
      </w:r>
      <w:r>
        <w:rPr>
          <w:rtl/>
        </w:rPr>
        <w:softHyphen/>
      </w:r>
      <w:r>
        <w:rPr>
          <w:rFonts w:hint="cs"/>
          <w:rtl/>
        </w:rPr>
        <w:t>ای باشند و همه</w:t>
      </w:r>
      <w:r>
        <w:rPr>
          <w:rtl/>
        </w:rPr>
        <w:softHyphen/>
      </w:r>
      <w:r>
        <w:rPr>
          <w:rFonts w:hint="cs"/>
          <w:rtl/>
        </w:rPr>
        <w:t>ی آن چیزی که در وضع موجود وجود دارد را به خوبی احصا کرده، در کنار یکدیگر تحلیل کنند و به ترتیب اولویت و نیازهای فضای فیزیکی در یک ماتریس چندگانه (چند بعدی) قرار داده و برای انجامشان اقدام کنند.</w:t>
      </w:r>
      <w:r w:rsidR="003C35EB">
        <w:rPr>
          <w:rFonts w:hint="cs"/>
          <w:rtl/>
        </w:rPr>
        <w:t xml:space="preserve"> شکل </w:t>
      </w:r>
      <w:r w:rsidR="001C0175">
        <w:rPr>
          <w:rFonts w:hint="cs"/>
          <w:rtl/>
        </w:rPr>
        <w:t xml:space="preserve">5-16 </w:t>
      </w:r>
      <w:r w:rsidR="003C35EB">
        <w:rPr>
          <w:rFonts w:hint="cs"/>
          <w:rtl/>
        </w:rPr>
        <w:t>رابطه‌ی بین تفکر پژوهشی، مهارت پژوهشی و خصیصه‌ی پژوهشی را نشان می‌دهد.</w:t>
      </w:r>
    </w:p>
    <w:p w14:paraId="32D95EC1" w14:textId="35DCD630" w:rsidR="003C35EB" w:rsidRDefault="001C0175" w:rsidP="00302BAA">
      <w:pPr>
        <w:pStyle w:val="ac"/>
      </w:pPr>
      <w:r>
        <w:t xml:space="preserve">                   </w:t>
      </w:r>
      <w:r w:rsidR="003C35EB">
        <w:rPr>
          <w:rtl/>
          <w:lang w:val="fa-IR"/>
        </w:rPr>
        <w:drawing>
          <wp:inline distT="0" distB="0" distL="0" distR="0" wp14:anchorId="713D44F8" wp14:editId="74C6DE47">
            <wp:extent cx="3650615" cy="1821425"/>
            <wp:effectExtent l="0" t="0" r="0" b="7620"/>
            <wp:docPr id="809530951"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14:paraId="19DD23C3" w14:textId="50B25B1B" w:rsidR="001C0175" w:rsidRPr="001C0175" w:rsidRDefault="001C0175" w:rsidP="001C0175">
      <w:pPr>
        <w:pStyle w:val="a0"/>
        <w:ind w:left="673"/>
        <w:rPr>
          <w:rtl/>
        </w:rPr>
      </w:pPr>
      <w:r>
        <w:rPr>
          <w:rFonts w:hint="cs"/>
          <w:rtl/>
        </w:rPr>
        <w:t>ارتباط بین مولفه‌های روحیه‌ی پژوهشگرانه</w:t>
      </w:r>
    </w:p>
    <w:p w14:paraId="03238E74" w14:textId="72E73293" w:rsidR="00494566" w:rsidRDefault="00494566" w:rsidP="00494566">
      <w:pPr>
        <w:pStyle w:val="afe"/>
        <w:rPr>
          <w:rtl/>
        </w:rPr>
      </w:pPr>
      <w:r w:rsidRPr="005931EA">
        <w:rPr>
          <w:rFonts w:hint="cs"/>
          <w:rtl/>
        </w:rPr>
        <w:t>کد 22: ویژگی سوم داشتن روحیۀ جستجوگر و پژوهشگرانه است. یعنی به طور پیو</w:t>
      </w:r>
      <w:r w:rsidR="001C0175">
        <w:rPr>
          <w:rFonts w:hint="cs"/>
          <w:rtl/>
        </w:rPr>
        <w:t>س</w:t>
      </w:r>
      <w:r w:rsidRPr="005931EA">
        <w:rPr>
          <w:rFonts w:hint="cs"/>
          <w:rtl/>
        </w:rPr>
        <w:t>ته و مداوم محیط مدیریت خودش رو رصد بکنه، مورد بررسی قرار بده، مورد تحلیل قرار بده، نیازها رو شناسایی بکنه و نگاه کنجکاوانه، جستجوگرانه و پژوهشی داشته باشه تا بتونه اون تغییرات لازم رو در محیط فیزی یادگیری بچه‌ها فراهم بکنه.</w:t>
      </w:r>
    </w:p>
    <w:p w14:paraId="53050DBF" w14:textId="78B0FFDA" w:rsidR="004A71D1" w:rsidRPr="005931EA" w:rsidRDefault="004A71D1" w:rsidP="004A71D1">
      <w:pPr>
        <w:pStyle w:val="afe"/>
        <w:rPr>
          <w:rtl/>
        </w:rPr>
      </w:pPr>
    </w:p>
    <w:tbl>
      <w:tblPr>
        <w:tblStyle w:val="TableGrid"/>
        <w:tblpPr w:leftFromText="180" w:rightFromText="180" w:vertAnchor="text" w:horzAnchor="margin" w:tblpY="172"/>
        <w:bidiVisual/>
        <w:tblW w:w="0" w:type="auto"/>
        <w:tblLook w:val="04A0" w:firstRow="1" w:lastRow="0" w:firstColumn="1" w:lastColumn="0" w:noHBand="0" w:noVBand="1"/>
      </w:tblPr>
      <w:tblGrid>
        <w:gridCol w:w="3153"/>
      </w:tblGrid>
      <w:tr w:rsidR="005370A7" w:rsidRPr="005931EA" w14:paraId="277EF201" w14:textId="77777777" w:rsidTr="005370A7">
        <w:tc>
          <w:tcPr>
            <w:tcW w:w="3153" w:type="dxa"/>
          </w:tcPr>
          <w:p w14:paraId="5424EC02" w14:textId="77777777" w:rsidR="005370A7" w:rsidRPr="001C0175" w:rsidRDefault="005370A7" w:rsidP="001C0175">
            <w:pPr>
              <w:jc w:val="center"/>
              <w:rPr>
                <w:rFonts w:cs="B Nazanin"/>
                <w:rtl/>
              </w:rPr>
            </w:pPr>
            <w:r w:rsidRPr="001C0175">
              <w:rPr>
                <w:rFonts w:cs="B Nazanin" w:hint="cs"/>
                <w:rtl/>
              </w:rPr>
              <w:t>پشتکار و جدیت در کار</w:t>
            </w:r>
          </w:p>
        </w:tc>
      </w:tr>
      <w:tr w:rsidR="005370A7" w:rsidRPr="005931EA" w14:paraId="2191B333" w14:textId="77777777" w:rsidTr="005370A7">
        <w:tc>
          <w:tcPr>
            <w:tcW w:w="3153" w:type="dxa"/>
          </w:tcPr>
          <w:p w14:paraId="4C16CBB5" w14:textId="77777777" w:rsidR="005370A7" w:rsidRPr="001C0175" w:rsidRDefault="005370A7" w:rsidP="001C0175">
            <w:pPr>
              <w:jc w:val="center"/>
              <w:rPr>
                <w:rFonts w:cs="B Nazanin"/>
                <w:rtl/>
              </w:rPr>
            </w:pPr>
            <w:r w:rsidRPr="001C0175">
              <w:rPr>
                <w:rFonts w:cs="B Nazanin" w:hint="cs"/>
                <w:rtl/>
              </w:rPr>
              <w:t>ریزبینی</w:t>
            </w:r>
          </w:p>
        </w:tc>
      </w:tr>
      <w:tr w:rsidR="005370A7" w:rsidRPr="005931EA" w14:paraId="7420EC16" w14:textId="77777777" w:rsidTr="005370A7">
        <w:tc>
          <w:tcPr>
            <w:tcW w:w="3153" w:type="dxa"/>
          </w:tcPr>
          <w:p w14:paraId="6D947A33" w14:textId="77777777" w:rsidR="005370A7" w:rsidRPr="001C0175" w:rsidRDefault="005370A7" w:rsidP="001C0175">
            <w:pPr>
              <w:jc w:val="center"/>
              <w:rPr>
                <w:rFonts w:cs="B Nazanin"/>
                <w:rtl/>
              </w:rPr>
            </w:pPr>
            <w:r w:rsidRPr="001C0175">
              <w:rPr>
                <w:rFonts w:cs="B Nazanin" w:hint="cs"/>
                <w:rtl/>
              </w:rPr>
              <w:t>شجاعت و ریسک‌پذیری</w:t>
            </w:r>
          </w:p>
        </w:tc>
      </w:tr>
      <w:tr w:rsidR="005370A7" w:rsidRPr="005931EA" w14:paraId="6B57782B" w14:textId="77777777" w:rsidTr="005370A7">
        <w:tc>
          <w:tcPr>
            <w:tcW w:w="3153" w:type="dxa"/>
          </w:tcPr>
          <w:p w14:paraId="2E0E080C" w14:textId="77777777" w:rsidR="005370A7" w:rsidRPr="001C0175" w:rsidRDefault="005370A7" w:rsidP="001C0175">
            <w:pPr>
              <w:jc w:val="center"/>
              <w:rPr>
                <w:rFonts w:cs="B Nazanin"/>
                <w:rtl/>
              </w:rPr>
            </w:pPr>
            <w:r w:rsidRPr="001C0175">
              <w:rPr>
                <w:rFonts w:cs="B Nazanin" w:hint="cs"/>
                <w:rtl/>
              </w:rPr>
              <w:t>اهل مطالعۀ هدفمند</w:t>
            </w:r>
          </w:p>
        </w:tc>
      </w:tr>
      <w:tr w:rsidR="005370A7" w:rsidRPr="005931EA" w14:paraId="33BE3E10" w14:textId="77777777" w:rsidTr="005370A7">
        <w:tc>
          <w:tcPr>
            <w:tcW w:w="3153" w:type="dxa"/>
          </w:tcPr>
          <w:p w14:paraId="15A9F239" w14:textId="77777777" w:rsidR="005370A7" w:rsidRPr="001C0175" w:rsidRDefault="005370A7" w:rsidP="001C0175">
            <w:pPr>
              <w:jc w:val="center"/>
              <w:rPr>
                <w:rFonts w:cs="B Nazanin"/>
                <w:rtl/>
              </w:rPr>
            </w:pPr>
            <w:r w:rsidRPr="001C0175">
              <w:rPr>
                <w:rFonts w:cs="B Nazanin" w:hint="cs"/>
                <w:rtl/>
              </w:rPr>
              <w:t>نوآور و خلاق</w:t>
            </w:r>
          </w:p>
        </w:tc>
      </w:tr>
      <w:tr w:rsidR="005370A7" w:rsidRPr="005931EA" w14:paraId="082E94DB" w14:textId="77777777" w:rsidTr="005370A7">
        <w:tc>
          <w:tcPr>
            <w:tcW w:w="3153" w:type="dxa"/>
          </w:tcPr>
          <w:p w14:paraId="245FBEFC" w14:textId="77777777" w:rsidR="005370A7" w:rsidRPr="001C0175" w:rsidRDefault="005370A7" w:rsidP="001C0175">
            <w:pPr>
              <w:jc w:val="center"/>
              <w:rPr>
                <w:rFonts w:cs="B Nazanin"/>
                <w:rtl/>
              </w:rPr>
            </w:pPr>
            <w:r w:rsidRPr="001C0175">
              <w:rPr>
                <w:rFonts w:cs="B Nazanin" w:hint="cs"/>
                <w:rtl/>
              </w:rPr>
              <w:t>مشارکت‌پذیر و مشارکت‌جو</w:t>
            </w:r>
          </w:p>
        </w:tc>
      </w:tr>
      <w:tr w:rsidR="005370A7" w:rsidRPr="005931EA" w14:paraId="7593ADD0" w14:textId="77777777" w:rsidTr="005370A7">
        <w:tc>
          <w:tcPr>
            <w:tcW w:w="3153" w:type="dxa"/>
          </w:tcPr>
          <w:p w14:paraId="7E1137B9" w14:textId="77777777" w:rsidR="005370A7" w:rsidRPr="001C0175" w:rsidRDefault="005370A7" w:rsidP="001C0175">
            <w:pPr>
              <w:jc w:val="center"/>
              <w:rPr>
                <w:rFonts w:cs="B Nazanin"/>
                <w:rtl/>
              </w:rPr>
            </w:pPr>
            <w:r w:rsidRPr="001C0175">
              <w:rPr>
                <w:rFonts w:cs="B Nazanin" w:hint="cs"/>
                <w:rtl/>
              </w:rPr>
              <w:t>عملگرا و اهل برنامه‌ریزی</w:t>
            </w:r>
          </w:p>
        </w:tc>
      </w:tr>
      <w:tr w:rsidR="005370A7" w:rsidRPr="005931EA" w14:paraId="722431E1" w14:textId="77777777" w:rsidTr="005370A7">
        <w:tc>
          <w:tcPr>
            <w:tcW w:w="3153" w:type="dxa"/>
          </w:tcPr>
          <w:p w14:paraId="3D7FFD46" w14:textId="77777777" w:rsidR="005370A7" w:rsidRPr="001C0175" w:rsidRDefault="005370A7" w:rsidP="001C0175">
            <w:pPr>
              <w:jc w:val="center"/>
              <w:rPr>
                <w:rFonts w:cs="B Nazanin"/>
                <w:rtl/>
              </w:rPr>
            </w:pPr>
            <w:r w:rsidRPr="001C0175">
              <w:rPr>
                <w:rFonts w:cs="B Nazanin" w:hint="cs"/>
                <w:rtl/>
              </w:rPr>
              <w:t>صبوری</w:t>
            </w:r>
          </w:p>
        </w:tc>
      </w:tr>
      <w:tr w:rsidR="005370A7" w:rsidRPr="005931EA" w14:paraId="4F698931" w14:textId="77777777" w:rsidTr="005370A7">
        <w:tc>
          <w:tcPr>
            <w:tcW w:w="3153" w:type="dxa"/>
          </w:tcPr>
          <w:p w14:paraId="719A8191" w14:textId="77777777" w:rsidR="005370A7" w:rsidRPr="001C0175" w:rsidRDefault="005370A7" w:rsidP="001C0175">
            <w:pPr>
              <w:jc w:val="center"/>
              <w:rPr>
                <w:rFonts w:cs="B Nazanin"/>
                <w:rtl/>
              </w:rPr>
            </w:pPr>
            <w:r w:rsidRPr="001C0175">
              <w:rPr>
                <w:rFonts w:cs="B Nazanin" w:hint="cs"/>
                <w:rtl/>
              </w:rPr>
              <w:t>خوشرویی</w:t>
            </w:r>
          </w:p>
        </w:tc>
      </w:tr>
      <w:tr w:rsidR="005370A7" w:rsidRPr="005931EA" w14:paraId="6CD6B6D5" w14:textId="77777777" w:rsidTr="005370A7">
        <w:tc>
          <w:tcPr>
            <w:tcW w:w="3153" w:type="dxa"/>
          </w:tcPr>
          <w:p w14:paraId="1EC0FDD6" w14:textId="77777777" w:rsidR="005370A7" w:rsidRPr="001C0175" w:rsidRDefault="005370A7" w:rsidP="001C0175">
            <w:pPr>
              <w:jc w:val="center"/>
              <w:rPr>
                <w:rFonts w:cs="B Nazanin"/>
                <w:rtl/>
              </w:rPr>
            </w:pPr>
            <w:r w:rsidRPr="001C0175">
              <w:rPr>
                <w:rFonts w:cs="B Nazanin" w:hint="cs"/>
                <w:rtl/>
              </w:rPr>
              <w:t>روحیۀ پژوهشگرانه، جستجوگر و کنجکاو</w:t>
            </w:r>
          </w:p>
        </w:tc>
      </w:tr>
    </w:tbl>
    <w:p w14:paraId="061C9B49" w14:textId="77777777" w:rsidR="00494566" w:rsidRDefault="00494566" w:rsidP="00494566">
      <w:pPr>
        <w:pStyle w:val="afe"/>
        <w:rPr>
          <w:rtl/>
        </w:rPr>
      </w:pPr>
    </w:p>
    <w:p w14:paraId="127DFA45" w14:textId="77777777" w:rsidR="00494566" w:rsidRDefault="00494566" w:rsidP="00494566">
      <w:pPr>
        <w:pStyle w:val="afe"/>
        <w:rPr>
          <w:rtl/>
        </w:rPr>
      </w:pPr>
    </w:p>
    <w:p w14:paraId="4A5764B0" w14:textId="77777777" w:rsidR="00DC0A4E" w:rsidRDefault="00DC0A4E" w:rsidP="00494566">
      <w:pPr>
        <w:pStyle w:val="afe"/>
        <w:rPr>
          <w:rtl/>
        </w:rPr>
      </w:pPr>
    </w:p>
    <w:p w14:paraId="4A9C999A" w14:textId="77777777" w:rsidR="00DC0A4E" w:rsidRDefault="00DC0A4E" w:rsidP="00494566">
      <w:pPr>
        <w:pStyle w:val="afe"/>
        <w:rPr>
          <w:rtl/>
        </w:rPr>
      </w:pPr>
    </w:p>
    <w:p w14:paraId="6A7FD5CE" w14:textId="127D128B" w:rsidR="00494566" w:rsidRDefault="00494566" w:rsidP="00A7073C">
      <w:pPr>
        <w:pStyle w:val="a1"/>
        <w:ind w:left="583"/>
        <w:rPr>
          <w:i/>
          <w:iCs/>
          <w:rtl/>
        </w:rPr>
      </w:pPr>
      <w:r w:rsidRPr="00917FE1">
        <w:rPr>
          <w:rFonts w:hint="cs"/>
          <w:rtl/>
        </w:rPr>
        <w:t>خصیصه‌های فردی موردنیاز مدیر آموزشی به مثابه طراح محیط کالبدی یادگیری</w:t>
      </w:r>
    </w:p>
    <w:p w14:paraId="453A216E" w14:textId="77777777" w:rsidR="00494566" w:rsidRDefault="00494566" w:rsidP="00494566">
      <w:pPr>
        <w:rPr>
          <w:rtl/>
          <w:lang w:bidi="fa-IR"/>
        </w:rPr>
      </w:pPr>
    </w:p>
    <w:p w14:paraId="6221562C" w14:textId="77777777" w:rsidR="00494566" w:rsidRDefault="00494566" w:rsidP="00494566">
      <w:pPr>
        <w:rPr>
          <w:lang w:bidi="fa-IR"/>
        </w:rPr>
      </w:pPr>
    </w:p>
    <w:p w14:paraId="59338EA3" w14:textId="77777777" w:rsidR="005931EA" w:rsidRDefault="005931EA" w:rsidP="00494566">
      <w:pPr>
        <w:rPr>
          <w:lang w:bidi="fa-IR"/>
        </w:rPr>
      </w:pPr>
    </w:p>
    <w:p w14:paraId="5727D169" w14:textId="77777777" w:rsidR="005931EA" w:rsidRDefault="005931EA" w:rsidP="00494566">
      <w:pPr>
        <w:rPr>
          <w:rtl/>
          <w:lang w:bidi="fa-IR"/>
        </w:rPr>
      </w:pPr>
    </w:p>
    <w:p w14:paraId="267385EA" w14:textId="77777777" w:rsidR="00494566" w:rsidRDefault="00494566" w:rsidP="005370A7">
      <w:pPr>
        <w:pStyle w:val="1-1-1"/>
        <w:rPr>
          <w:rtl/>
        </w:rPr>
      </w:pPr>
      <w:bookmarkStart w:id="232" w:name="_Toc144152859"/>
      <w:bookmarkStart w:id="233" w:name="_Toc144767809"/>
      <w:r>
        <w:rPr>
          <w:rFonts w:hint="cs"/>
          <w:rtl/>
        </w:rPr>
        <w:t>شایستگی‌های انگیزشی</w:t>
      </w:r>
      <w:bookmarkEnd w:id="232"/>
      <w:bookmarkEnd w:id="233"/>
    </w:p>
    <w:p w14:paraId="38E51ABB" w14:textId="76A265A0" w:rsidR="00494566" w:rsidRDefault="00494566" w:rsidP="00302BAA">
      <w:pPr>
        <w:pStyle w:val="ac"/>
        <w:rPr>
          <w:rtl/>
        </w:rPr>
      </w:pPr>
      <w:r>
        <w:rPr>
          <w:rFonts w:hint="cs"/>
          <w:rtl/>
        </w:rPr>
        <w:t xml:space="preserve">آن چیزی که در مدیرانی که توانسته بودند به عنوان طراح محیط کالبدی یادگیری فعالیت کنند وجود داشت انگیزه برای انجام تغییرات در مدرسه و عشق و علاقه‌ای بود که به کارشان داشتند و اثر این را می‌توان در اقداماتی که برای تغییر و طراحی محیط یادگیری مدارس انجام داده‌اند پیدا کرد و شاید هیچ‌چیز به اندازه‌ی این اقدامات در کنار مولفه‌های نگرشی ایشان نتواند میزان انگیزه‌شان را برای نقش‌آفرینی به‌عنوان طراح محیط کالبدی یادگیری نشان دهد. در این بخش ضمن اشاره به برخی از این اقدامات می‌توان چنین نتیجه گرفت که انگیزه‌ی کافی در مدیران برای تغییر و طراحی محیط </w:t>
      </w:r>
      <w:r w:rsidR="001C0175">
        <w:rPr>
          <w:rtl/>
          <w:lang w:val="fa-IR"/>
        </w:rPr>
        <w:drawing>
          <wp:anchor distT="0" distB="0" distL="114300" distR="114300" simplePos="0" relativeHeight="251652096" behindDoc="0" locked="0" layoutInCell="1" allowOverlap="1" wp14:anchorId="5952B390" wp14:editId="7225A0FE">
            <wp:simplePos x="0" y="0"/>
            <wp:positionH relativeFrom="column">
              <wp:posOffset>-1268730</wp:posOffset>
            </wp:positionH>
            <wp:positionV relativeFrom="paragraph">
              <wp:posOffset>452816</wp:posOffset>
            </wp:positionV>
            <wp:extent cx="5375275" cy="2803525"/>
            <wp:effectExtent l="0" t="19050" r="0" b="0"/>
            <wp:wrapNone/>
            <wp:docPr id="153281888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14:sizeRelH relativeFrom="margin">
              <wp14:pctWidth>0</wp14:pctWidth>
            </wp14:sizeRelH>
            <wp14:sizeRelV relativeFrom="margin">
              <wp14:pctHeight>0</wp14:pctHeight>
            </wp14:sizeRelV>
          </wp:anchor>
        </w:drawing>
      </w:r>
      <w:r>
        <w:rPr>
          <w:rFonts w:hint="cs"/>
          <w:rtl/>
        </w:rPr>
        <w:t>کالبدی یادگیری وجود دارد.</w:t>
      </w:r>
    </w:p>
    <w:p w14:paraId="483F3EAA" w14:textId="162DD072" w:rsidR="00494566" w:rsidRDefault="00494566" w:rsidP="00494566">
      <w:pPr>
        <w:rPr>
          <w:rtl/>
        </w:rPr>
      </w:pPr>
    </w:p>
    <w:p w14:paraId="3D53EB95" w14:textId="5B2303F3" w:rsidR="00494566" w:rsidRDefault="00494566" w:rsidP="00494566"/>
    <w:p w14:paraId="44171445" w14:textId="77777777" w:rsidR="001C0175" w:rsidRDefault="001C0175" w:rsidP="00494566"/>
    <w:p w14:paraId="5F07C1F2" w14:textId="77777777" w:rsidR="001C0175" w:rsidRDefault="001C0175" w:rsidP="001C0175">
      <w:pPr>
        <w:pStyle w:val="a0"/>
        <w:spacing w:after="0" w:line="240" w:lineRule="auto"/>
        <w:ind w:left="-227"/>
        <w:jc w:val="left"/>
      </w:pPr>
      <w:r w:rsidRPr="006232D0">
        <w:rPr>
          <w:rFonts w:hint="cs"/>
          <w:rtl/>
        </w:rPr>
        <w:t>شاخص‌های شایستگی‌های انگیزشی</w:t>
      </w:r>
    </w:p>
    <w:p w14:paraId="3F242B8E" w14:textId="142B5FD2" w:rsidR="001C0175" w:rsidRPr="001C0175" w:rsidRDefault="001C0175" w:rsidP="001C0175">
      <w:pPr>
        <w:rPr>
          <w:rFonts w:cs="B Nazanin"/>
          <w:b/>
          <w:bCs/>
        </w:rPr>
      </w:pPr>
      <w:r w:rsidRPr="006232D0">
        <w:rPr>
          <w:rFonts w:hint="cs"/>
          <w:rtl/>
        </w:rPr>
        <w:t xml:space="preserve"> </w:t>
      </w:r>
      <w:r w:rsidRPr="001C0175">
        <w:rPr>
          <w:rFonts w:cs="B Nazanin" w:hint="cs"/>
          <w:b/>
          <w:bCs/>
          <w:rtl/>
        </w:rPr>
        <w:t>موردنیاز مدیر به‌مثابه طراح محیط کالبدی</w:t>
      </w:r>
    </w:p>
    <w:p w14:paraId="687EA902" w14:textId="77777777" w:rsidR="001C0175" w:rsidRDefault="001C0175" w:rsidP="00494566"/>
    <w:p w14:paraId="793C21F7" w14:textId="77777777" w:rsidR="001C0175" w:rsidRDefault="001C0175" w:rsidP="00494566"/>
    <w:p w14:paraId="02A41934" w14:textId="77777777" w:rsidR="001C0175" w:rsidRDefault="001C0175" w:rsidP="00494566"/>
    <w:p w14:paraId="7A92C7FE" w14:textId="77777777" w:rsidR="001C0175" w:rsidRDefault="001C0175" w:rsidP="00494566"/>
    <w:p w14:paraId="6EE401BC" w14:textId="77777777" w:rsidR="0040147F" w:rsidRDefault="0040147F" w:rsidP="00494566"/>
    <w:p w14:paraId="0DA5F7DB" w14:textId="77777777" w:rsidR="001C0175" w:rsidRDefault="001C0175" w:rsidP="00494566"/>
    <w:p w14:paraId="2B3DBEF7" w14:textId="77777777" w:rsidR="00494566" w:rsidRDefault="00494566" w:rsidP="004E07A2">
      <w:pPr>
        <w:pStyle w:val="1-1-1-1"/>
        <w:rPr>
          <w:rtl/>
        </w:rPr>
      </w:pPr>
      <w:bookmarkStart w:id="234" w:name="_Toc144152860"/>
      <w:r>
        <w:rPr>
          <w:rFonts w:hint="cs"/>
          <w:rtl/>
        </w:rPr>
        <w:t>عشق و علاقه به کار</w:t>
      </w:r>
      <w:bookmarkEnd w:id="234"/>
    </w:p>
    <w:p w14:paraId="7AD3C5AB" w14:textId="61B98CEE" w:rsidR="00494566" w:rsidRPr="0040147F" w:rsidRDefault="00494566" w:rsidP="00494566">
      <w:pPr>
        <w:pStyle w:val="afe"/>
        <w:rPr>
          <w:rFonts w:cs="Calibri"/>
          <w:rtl/>
        </w:rPr>
      </w:pPr>
      <w:r w:rsidRPr="0087303B">
        <w:rPr>
          <w:rFonts w:hint="cs"/>
          <w:rtl/>
        </w:rPr>
        <w:t xml:space="preserve">کد 3: </w:t>
      </w:r>
      <w:r w:rsidR="0040147F">
        <w:rPr>
          <w:rFonts w:ascii="Calibri" w:hAnsi="Calibri" w:cs="Calibri" w:hint="cs"/>
          <w:rtl/>
          <w:lang w:bidi="fa-IR"/>
        </w:rPr>
        <w:t>"</w:t>
      </w:r>
      <w:r w:rsidRPr="0087303B">
        <w:rPr>
          <w:rtl/>
        </w:rPr>
        <w:t>مدیران اولاً باید خودشان بخواهند ما الان اکثراً برای هرکاری می‌گوییم مدیر بیاید ولی مدیری که علاقمند است و انگیزه دارد باید انتخاب بشود یا مثلاً انتخابی باش</w:t>
      </w:r>
      <w:r w:rsidR="000B2431">
        <w:rPr>
          <w:rFonts w:hint="cs"/>
          <w:rtl/>
        </w:rPr>
        <w:t>د</w:t>
      </w:r>
      <w:r w:rsidRPr="0087303B">
        <w:rPr>
          <w:rtl/>
        </w:rPr>
        <w:t>. آن موقع که مدیر خودش انتخاب می‌کند خیلی فرق می‌کند. اگر به‌صورت اجباری باشد فقط می‌خواهد ساعتش رو پر کند ولی این مدیری که با علاقه انتخاب می‌کند آن وقت هست که می‌تواند در راس کار باشد برای بیان خواسته‌ها.</w:t>
      </w:r>
      <w:r w:rsidR="0040147F">
        <w:rPr>
          <w:rFonts w:cs="Calibri" w:hint="cs"/>
          <w:rtl/>
        </w:rPr>
        <w:t>"</w:t>
      </w:r>
    </w:p>
    <w:p w14:paraId="7963FA34" w14:textId="77777777" w:rsidR="00494566" w:rsidRPr="0087303B" w:rsidRDefault="00494566" w:rsidP="004E07A2">
      <w:pPr>
        <w:pStyle w:val="1-1-1-1"/>
        <w:rPr>
          <w:rtl/>
        </w:rPr>
      </w:pPr>
      <w:bookmarkStart w:id="235" w:name="_Toc144152861"/>
      <w:r w:rsidRPr="0087303B">
        <w:rPr>
          <w:rFonts w:hint="cs"/>
          <w:rtl/>
        </w:rPr>
        <w:t>داشتن سابقه‌ی اقدام عملی</w:t>
      </w:r>
      <w:bookmarkEnd w:id="235"/>
    </w:p>
    <w:p w14:paraId="0B829C6C" w14:textId="77777777" w:rsidR="00494566" w:rsidRPr="0087303B" w:rsidRDefault="00494566" w:rsidP="0017100B">
      <w:pPr>
        <w:pStyle w:val="afb"/>
        <w:rPr>
          <w:rtl/>
        </w:rPr>
      </w:pPr>
      <w:r w:rsidRPr="0087303B">
        <w:rPr>
          <w:rFonts w:hint="cs"/>
          <w:rtl/>
        </w:rPr>
        <w:t>ساخت سالن ورزشی</w:t>
      </w:r>
    </w:p>
    <w:p w14:paraId="2CB794B5" w14:textId="6A8F14CF" w:rsidR="00494566" w:rsidRPr="0017100B" w:rsidRDefault="00494566" w:rsidP="00494566">
      <w:pPr>
        <w:pStyle w:val="afe"/>
        <w:rPr>
          <w:rFonts w:cs="Calibri"/>
          <w:rtl/>
        </w:rPr>
      </w:pPr>
      <w:r w:rsidRPr="0087303B">
        <w:rPr>
          <w:rFonts w:hint="cs"/>
          <w:rtl/>
        </w:rPr>
        <w:t xml:space="preserve">کد 2: </w:t>
      </w:r>
      <w:r w:rsidR="0017100B">
        <w:rPr>
          <w:rFonts w:cs="Calibri" w:hint="cs"/>
          <w:rtl/>
        </w:rPr>
        <w:t>"</w:t>
      </w:r>
      <w:r w:rsidRPr="0087303B">
        <w:rPr>
          <w:rtl/>
        </w:rPr>
        <w:t>من سر این قضیه جنگیدم با مقاومت افراد اداره و سازمان مواجه شدم یعنی نگذاشتند</w:t>
      </w:r>
      <w:r w:rsidRPr="0087303B">
        <w:rPr>
          <w:rFonts w:hint="cs"/>
          <w:rtl/>
        </w:rPr>
        <w:t>.</w:t>
      </w:r>
      <w:r w:rsidRPr="0087303B">
        <w:rPr>
          <w:rtl/>
        </w:rPr>
        <w:t xml:space="preserve"> برای مثال همین امسال من رفتم با شهرداری‌ها و فرهنگسراها قرارداد بستم تا یک سری امکانات برای بچه‌های مدرسه بیاورند سالن تیراندازی فراهم کنیم بعد سالن‌های مجزای دیگری مثلاً سالن بسکتبال و</w:t>
      </w:r>
      <w:r w:rsidRPr="0087303B">
        <w:rPr>
          <w:rFonts w:hint="cs"/>
          <w:rtl/>
        </w:rPr>
        <w:t xml:space="preserve"> غیره</w:t>
      </w:r>
      <w:r w:rsidRPr="0087303B">
        <w:rPr>
          <w:rtl/>
        </w:rPr>
        <w:t xml:space="preserve"> طراحی کنیم</w:t>
      </w:r>
      <w:r w:rsidRPr="0087303B">
        <w:rPr>
          <w:rFonts w:hint="cs"/>
          <w:rtl/>
        </w:rPr>
        <w:t>،</w:t>
      </w:r>
      <w:r w:rsidRPr="0087303B">
        <w:rPr>
          <w:rtl/>
        </w:rPr>
        <w:t xml:space="preserve"> حتی آمدند گفتند ما بودجه هم می‌دهیم ما خودمان انجام می‌دهیم شما فقط اینجا مدیریت کنید یعنی خود اداره آموزش و پرورش مقاومت کردند و</w:t>
      </w:r>
      <w:r w:rsidRPr="0087303B">
        <w:rPr>
          <w:rFonts w:hint="cs"/>
          <w:rtl/>
        </w:rPr>
        <w:t xml:space="preserve"> نشد.</w:t>
      </w:r>
      <w:r w:rsidR="0017100B">
        <w:rPr>
          <w:rFonts w:cs="Calibri" w:hint="cs"/>
          <w:rtl/>
        </w:rPr>
        <w:t>"</w:t>
      </w:r>
    </w:p>
    <w:p w14:paraId="741B0F06" w14:textId="77777777" w:rsidR="00494566" w:rsidRPr="0087303B" w:rsidRDefault="00494566" w:rsidP="0017100B">
      <w:pPr>
        <w:pStyle w:val="afb"/>
        <w:rPr>
          <w:rtl/>
        </w:rPr>
      </w:pPr>
      <w:r w:rsidRPr="0087303B">
        <w:rPr>
          <w:rFonts w:hint="cs"/>
          <w:rtl/>
        </w:rPr>
        <w:t>بازسازی سرویس بهداشتی</w:t>
      </w:r>
    </w:p>
    <w:p w14:paraId="4D1C4560" w14:textId="408CD36B" w:rsidR="00494566" w:rsidRPr="0087303B" w:rsidRDefault="00494566" w:rsidP="00494566">
      <w:pPr>
        <w:pStyle w:val="afe"/>
        <w:rPr>
          <w:rtl/>
        </w:rPr>
      </w:pPr>
      <w:r w:rsidRPr="0087303B">
        <w:rPr>
          <w:rFonts w:hint="cs"/>
          <w:rtl/>
        </w:rPr>
        <w:t xml:space="preserve">کد 2: </w:t>
      </w:r>
      <w:r w:rsidR="0017100B">
        <w:rPr>
          <w:rFonts w:cs="Calibri" w:hint="cs"/>
          <w:rtl/>
        </w:rPr>
        <w:t>"</w:t>
      </w:r>
      <w:r w:rsidRPr="0087303B">
        <w:rPr>
          <w:rtl/>
        </w:rPr>
        <w:t>سرویس بهداشتی رو من ساختم سال گذشته، اولیا می گفتند یه چیز معمولی باشه که بچه ها استفاده کنند. من گفتم وقتی بچه امکانات خوبی در مدرسه داشته باشه خود دیدن این امکانات انرژی مثبت و خوبی به بچه انتقال میده. پس باید روی تک تک این مسائل ما دقت کنیم. من خودم از سرویس بهداشتی مدرسه شروع کردم، سعی کردم که واقعا سنگ تموم بذارم روی این قضیه برای بچه</w:t>
      </w:r>
      <w:r w:rsidR="0017100B">
        <w:rPr>
          <w:rFonts w:hint="cs"/>
          <w:rtl/>
        </w:rPr>
        <w:t>‌</w:t>
      </w:r>
      <w:r w:rsidRPr="0087303B">
        <w:rPr>
          <w:rtl/>
        </w:rPr>
        <w:t>ها. خود استفاده از آینه</w:t>
      </w:r>
      <w:r w:rsidRPr="0087303B">
        <w:rPr>
          <w:rFonts w:hint="cs"/>
          <w:rtl/>
        </w:rPr>
        <w:t>‌</w:t>
      </w:r>
      <w:r w:rsidRPr="0087303B">
        <w:rPr>
          <w:rtl/>
        </w:rPr>
        <w:t>کاری توی سرویس بهداشتی برای بچه</w:t>
      </w:r>
      <w:r w:rsidRPr="0087303B">
        <w:rPr>
          <w:rFonts w:hint="cs"/>
          <w:rtl/>
        </w:rPr>
        <w:t>‌</w:t>
      </w:r>
      <w:r w:rsidRPr="0087303B">
        <w:rPr>
          <w:rtl/>
        </w:rPr>
        <w:t>ها ، استفاده از آب گرم و آب سرد.</w:t>
      </w:r>
      <w:r w:rsidR="0017100B">
        <w:rPr>
          <w:rFonts w:cs="Calibri" w:hint="cs"/>
          <w:rtl/>
        </w:rPr>
        <w:t>"</w:t>
      </w:r>
      <w:r w:rsidRPr="0087303B">
        <w:rPr>
          <w:rtl/>
        </w:rPr>
        <w:t xml:space="preserve"> </w:t>
      </w:r>
    </w:p>
    <w:p w14:paraId="509E58CD" w14:textId="77777777" w:rsidR="00494566" w:rsidRPr="0087303B" w:rsidRDefault="00494566" w:rsidP="0017100B">
      <w:pPr>
        <w:pStyle w:val="afb"/>
        <w:rPr>
          <w:rtl/>
        </w:rPr>
      </w:pPr>
      <w:r w:rsidRPr="0087303B">
        <w:rPr>
          <w:rFonts w:hint="cs"/>
          <w:rtl/>
        </w:rPr>
        <w:t>ایده‌پردازی برای طراحی حیاط مدرسه و ورودی</w:t>
      </w:r>
    </w:p>
    <w:p w14:paraId="50BDE460" w14:textId="64304F50" w:rsidR="00494566" w:rsidRPr="0017100B" w:rsidRDefault="00494566" w:rsidP="00494566">
      <w:pPr>
        <w:pStyle w:val="afe"/>
        <w:rPr>
          <w:rFonts w:cs="Calibri"/>
          <w:rtl/>
        </w:rPr>
      </w:pPr>
      <w:r w:rsidRPr="0087303B">
        <w:rPr>
          <w:rFonts w:hint="cs"/>
          <w:rtl/>
        </w:rPr>
        <w:t xml:space="preserve">کد 3: </w:t>
      </w:r>
      <w:r w:rsidR="0017100B">
        <w:rPr>
          <w:rFonts w:cs="Calibri" w:hint="cs"/>
          <w:rtl/>
        </w:rPr>
        <w:t>"</w:t>
      </w:r>
      <w:r w:rsidRPr="0087303B">
        <w:rPr>
          <w:rtl/>
        </w:rPr>
        <w:t>الان ما اینجا چون حیاط مدرسه مون کوچیکه من هر</w:t>
      </w:r>
      <w:r w:rsidRPr="0087303B">
        <w:rPr>
          <w:rFonts w:hint="cs"/>
          <w:rtl/>
        </w:rPr>
        <w:t>چ</w:t>
      </w:r>
      <w:r w:rsidRPr="0087303B">
        <w:rPr>
          <w:rtl/>
        </w:rPr>
        <w:t>قدر فکر کردم دیدم حیاط رو که نم</w:t>
      </w:r>
      <w:r w:rsidRPr="0087303B">
        <w:rPr>
          <w:rFonts w:hint="cs"/>
          <w:rtl/>
        </w:rPr>
        <w:t>ی‌</w:t>
      </w:r>
      <w:r w:rsidRPr="0087303B">
        <w:rPr>
          <w:rtl/>
        </w:rPr>
        <w:t>تونم بزرگ کنم ولی دوتا دیوار سفیده، خیلی بلند، برای ساختمان بغلیه، من  نشستم فکر کردم با خودم گفتم این رو من اگر بتونم به شکل باغ رنگ</w:t>
      </w:r>
      <w:r w:rsidRPr="0087303B">
        <w:rPr>
          <w:rFonts w:hint="cs"/>
          <w:rtl/>
        </w:rPr>
        <w:t>‌آ</w:t>
      </w:r>
      <w:r w:rsidRPr="0087303B">
        <w:rPr>
          <w:rtl/>
        </w:rPr>
        <w:t>میزی کنم بچه</w:t>
      </w:r>
      <w:r w:rsidRPr="0087303B">
        <w:rPr>
          <w:rFonts w:hint="cs"/>
          <w:rtl/>
        </w:rPr>
        <w:t>‌</w:t>
      </w:r>
      <w:r w:rsidRPr="0087303B">
        <w:rPr>
          <w:rtl/>
        </w:rPr>
        <w:t>ها که وارد مدرسه میشن</w:t>
      </w:r>
      <w:r w:rsidRPr="0087303B">
        <w:rPr>
          <w:rFonts w:hint="cs"/>
          <w:rtl/>
        </w:rPr>
        <w:t xml:space="preserve"> (جذب میشن)</w:t>
      </w:r>
      <w:r w:rsidRPr="0087303B">
        <w:rPr>
          <w:rtl/>
        </w:rPr>
        <w:t>، اگر بتونیم کامل کنیم اون دوتا دیوار رو، زمینش رو چمن کنیم، بغلش رو سکو کنیم که بچه ها میخوان بشینن</w:t>
      </w:r>
      <w:r w:rsidRPr="0087303B">
        <w:rPr>
          <w:rFonts w:hint="cs"/>
          <w:rtl/>
        </w:rPr>
        <w:t>.</w:t>
      </w:r>
      <w:r w:rsidR="0017100B">
        <w:rPr>
          <w:rFonts w:cs="Calibri" w:hint="cs"/>
          <w:rtl/>
        </w:rPr>
        <w:t>"</w:t>
      </w:r>
    </w:p>
    <w:p w14:paraId="1FEF1630" w14:textId="77777777" w:rsidR="00494566" w:rsidRPr="0087303B" w:rsidRDefault="00494566" w:rsidP="0017100B">
      <w:pPr>
        <w:pStyle w:val="afb"/>
        <w:rPr>
          <w:rtl/>
        </w:rPr>
      </w:pPr>
      <w:r w:rsidRPr="0087303B">
        <w:rPr>
          <w:rFonts w:hint="cs"/>
          <w:rtl/>
        </w:rPr>
        <w:t>طراحی اتاق مدیریت احساسات و آرامش</w:t>
      </w:r>
    </w:p>
    <w:p w14:paraId="3232E4B6" w14:textId="5DC3A5F8" w:rsidR="00494566" w:rsidRPr="0017100B" w:rsidRDefault="00494566" w:rsidP="00494566">
      <w:pPr>
        <w:pStyle w:val="afe"/>
        <w:rPr>
          <w:rFonts w:cs="Calibri"/>
          <w:rtl/>
        </w:rPr>
      </w:pPr>
      <w:r w:rsidRPr="0087303B">
        <w:rPr>
          <w:rFonts w:hint="cs"/>
          <w:rtl/>
        </w:rPr>
        <w:t xml:space="preserve">کد 3: </w:t>
      </w:r>
      <w:r w:rsidR="0017100B">
        <w:rPr>
          <w:rFonts w:cs="Calibri" w:hint="cs"/>
          <w:rtl/>
        </w:rPr>
        <w:t>"</w:t>
      </w:r>
      <w:r w:rsidRPr="0087303B">
        <w:rPr>
          <w:rtl/>
        </w:rPr>
        <w:t>من در سایت</w:t>
      </w:r>
      <w:r w:rsidRPr="0087303B">
        <w:rPr>
          <w:rFonts w:hint="cs"/>
          <w:rtl/>
        </w:rPr>
        <w:t>‌</w:t>
      </w:r>
      <w:r w:rsidRPr="0087303B">
        <w:rPr>
          <w:rtl/>
        </w:rPr>
        <w:t xml:space="preserve">های خارجی </w:t>
      </w:r>
      <w:r w:rsidRPr="0087303B">
        <w:rPr>
          <w:rFonts w:hint="cs"/>
          <w:rtl/>
        </w:rPr>
        <w:t>جستجو</w:t>
      </w:r>
      <w:r w:rsidRPr="0087303B">
        <w:rPr>
          <w:rtl/>
        </w:rPr>
        <w:t xml:space="preserve"> می</w:t>
      </w:r>
      <w:r w:rsidRPr="0087303B">
        <w:rPr>
          <w:rFonts w:hint="cs"/>
          <w:rtl/>
        </w:rPr>
        <w:t>‌</w:t>
      </w:r>
      <w:r w:rsidRPr="0087303B">
        <w:rPr>
          <w:rtl/>
        </w:rPr>
        <w:t xml:space="preserve">کردم دیدم اتاقی هست آنجا به نام اتاق مدیریت احساسات، مدرسه پسرونه بود </w:t>
      </w:r>
      <w:r w:rsidRPr="0087303B">
        <w:rPr>
          <w:rFonts w:hint="cs"/>
          <w:rtl/>
        </w:rPr>
        <w:t xml:space="preserve">و </w:t>
      </w:r>
      <w:r w:rsidRPr="0087303B">
        <w:rPr>
          <w:rtl/>
        </w:rPr>
        <w:t>دیدم بعضی از بچه</w:t>
      </w:r>
      <w:r w:rsidRPr="0087303B">
        <w:rPr>
          <w:rFonts w:hint="cs"/>
          <w:rtl/>
        </w:rPr>
        <w:t>‌</w:t>
      </w:r>
      <w:r w:rsidRPr="0087303B">
        <w:rPr>
          <w:rtl/>
        </w:rPr>
        <w:t>ها انقدر خشن و پرخاشگر هستند در حیاط مدرسه سرشون رو می</w:t>
      </w:r>
      <w:r w:rsidRPr="0087303B">
        <w:rPr>
          <w:rFonts w:hint="cs"/>
          <w:rtl/>
        </w:rPr>
        <w:t>‌</w:t>
      </w:r>
      <w:r w:rsidRPr="0087303B">
        <w:rPr>
          <w:rtl/>
        </w:rPr>
        <w:t>زدن به دیوار، گفتیم اتاقی رو درست کنیم که بچه</w:t>
      </w:r>
      <w:r w:rsidRPr="0087303B">
        <w:rPr>
          <w:rFonts w:hint="cs"/>
          <w:rtl/>
        </w:rPr>
        <w:t>‌</w:t>
      </w:r>
      <w:r w:rsidRPr="0087303B">
        <w:rPr>
          <w:rtl/>
        </w:rPr>
        <w:t>ها ر</w:t>
      </w:r>
      <w:r w:rsidRPr="0087303B">
        <w:rPr>
          <w:rFonts w:hint="cs"/>
          <w:rtl/>
        </w:rPr>
        <w:t>و به</w:t>
      </w:r>
      <w:r w:rsidRPr="0087303B">
        <w:rPr>
          <w:rtl/>
        </w:rPr>
        <w:t xml:space="preserve"> </w:t>
      </w:r>
      <w:r w:rsidRPr="0087303B">
        <w:rPr>
          <w:rFonts w:hint="cs"/>
          <w:rtl/>
        </w:rPr>
        <w:t>آ</w:t>
      </w:r>
      <w:r w:rsidRPr="0087303B">
        <w:rPr>
          <w:rtl/>
        </w:rPr>
        <w:t>رامش دعوت کنیم، این رو کردیم اتاق مدیریت احساسات</w:t>
      </w:r>
      <w:r w:rsidRPr="0087303B">
        <w:rPr>
          <w:rFonts w:hint="cs"/>
          <w:rtl/>
        </w:rPr>
        <w:t>.</w:t>
      </w:r>
      <w:r w:rsidR="0017100B">
        <w:rPr>
          <w:rFonts w:cs="Calibri" w:hint="cs"/>
          <w:rtl/>
        </w:rPr>
        <w:t>"</w:t>
      </w:r>
    </w:p>
    <w:p w14:paraId="657CF993" w14:textId="77777777" w:rsidR="00494566" w:rsidRPr="0087303B" w:rsidRDefault="00494566" w:rsidP="0017100B">
      <w:pPr>
        <w:pStyle w:val="afb"/>
        <w:rPr>
          <w:rtl/>
        </w:rPr>
      </w:pPr>
      <w:r w:rsidRPr="0087303B">
        <w:rPr>
          <w:rFonts w:hint="cs"/>
          <w:rtl/>
        </w:rPr>
        <w:t>طراحی اتاق جغرافیا</w:t>
      </w:r>
    </w:p>
    <w:p w14:paraId="067F65FB" w14:textId="2E23519E" w:rsidR="00494566" w:rsidRPr="0017100B" w:rsidRDefault="00494566" w:rsidP="00494566">
      <w:pPr>
        <w:pStyle w:val="afe"/>
        <w:rPr>
          <w:rFonts w:cs="Calibri"/>
          <w:rtl/>
        </w:rPr>
      </w:pPr>
      <w:r w:rsidRPr="0087303B">
        <w:rPr>
          <w:rFonts w:hint="cs"/>
          <w:rtl/>
        </w:rPr>
        <w:t xml:space="preserve">کد 3: </w:t>
      </w:r>
      <w:r w:rsidR="0017100B">
        <w:rPr>
          <w:rFonts w:cs="Calibri" w:hint="cs"/>
          <w:rtl/>
        </w:rPr>
        <w:t>"</w:t>
      </w:r>
      <w:r w:rsidRPr="0087303B">
        <w:rPr>
          <w:rtl/>
        </w:rPr>
        <w:t>اتاق دیگه</w:t>
      </w:r>
      <w:r w:rsidRPr="0087303B">
        <w:rPr>
          <w:rFonts w:hint="cs"/>
          <w:rtl/>
        </w:rPr>
        <w:t>‌</w:t>
      </w:r>
      <w:r w:rsidRPr="0087303B">
        <w:rPr>
          <w:rtl/>
        </w:rPr>
        <w:t>ای بود میگفتن اینجا اتاق جغرافیاست، ولی اونقدر که جذابیت داشته باشه نبود، ما این کارها رو با کمک مهندس</w:t>
      </w:r>
      <w:r w:rsidRPr="0087303B">
        <w:rPr>
          <w:rFonts w:hint="cs"/>
          <w:rtl/>
        </w:rPr>
        <w:t>‌</w:t>
      </w:r>
      <w:r w:rsidRPr="0087303B">
        <w:rPr>
          <w:rtl/>
        </w:rPr>
        <w:t>ها انجام می</w:t>
      </w:r>
      <w:r w:rsidRPr="0087303B">
        <w:rPr>
          <w:rFonts w:hint="cs"/>
          <w:rtl/>
        </w:rPr>
        <w:t>‌</w:t>
      </w:r>
      <w:r w:rsidRPr="0087303B">
        <w:rPr>
          <w:rtl/>
        </w:rPr>
        <w:t>دادیم، طراحی می</w:t>
      </w:r>
      <w:r w:rsidRPr="0087303B">
        <w:rPr>
          <w:rFonts w:hint="cs"/>
          <w:rtl/>
        </w:rPr>
        <w:t>‌</w:t>
      </w:r>
      <w:r w:rsidRPr="0087303B">
        <w:rPr>
          <w:rtl/>
        </w:rPr>
        <w:t>کردیم و تری دی نقشه رو می‌کشیدیم و بعد پیاده می</w:t>
      </w:r>
      <w:r w:rsidRPr="0087303B">
        <w:rPr>
          <w:rFonts w:hint="cs"/>
          <w:rtl/>
        </w:rPr>
        <w:t>‌</w:t>
      </w:r>
      <w:r w:rsidRPr="0087303B">
        <w:rPr>
          <w:rtl/>
        </w:rPr>
        <w:t>کردیم، بچه</w:t>
      </w:r>
      <w:r w:rsidRPr="0087303B">
        <w:rPr>
          <w:rFonts w:hint="cs"/>
          <w:rtl/>
        </w:rPr>
        <w:t xml:space="preserve">‌ </w:t>
      </w:r>
      <w:r w:rsidRPr="0087303B">
        <w:rPr>
          <w:rtl/>
        </w:rPr>
        <w:t>هربار بیاد در اتاق جغرافیا بشینه این رو می</w:t>
      </w:r>
      <w:r w:rsidRPr="0087303B">
        <w:rPr>
          <w:rFonts w:hint="cs"/>
          <w:rtl/>
        </w:rPr>
        <w:t>‌</w:t>
      </w:r>
      <w:r w:rsidRPr="0087303B">
        <w:rPr>
          <w:rtl/>
        </w:rPr>
        <w:t>بینه، وقتی می</w:t>
      </w:r>
      <w:r w:rsidRPr="0087303B">
        <w:rPr>
          <w:rFonts w:hint="cs"/>
          <w:rtl/>
        </w:rPr>
        <w:t>‌</w:t>
      </w:r>
      <w:r w:rsidRPr="0087303B">
        <w:rPr>
          <w:rtl/>
        </w:rPr>
        <w:t>بینه دیگه نیازی به حفظ کردن نیست، محیط یادگیری ببینید چقدر تاثیر داره، معلم و دانش آموزها وارد اونجا می</w:t>
      </w:r>
      <w:r w:rsidRPr="0087303B">
        <w:rPr>
          <w:rFonts w:hint="cs"/>
          <w:rtl/>
        </w:rPr>
        <w:t>‌</w:t>
      </w:r>
      <w:r w:rsidRPr="0087303B">
        <w:rPr>
          <w:rtl/>
        </w:rPr>
        <w:t>شدند، برای دانش اموزان چهارم، پنجم، ششم خیلی خوب بود، کلاسی که از نظر رنگ و نور و در و دیوار و طراحی</w:t>
      </w:r>
      <w:r w:rsidRPr="0087303B">
        <w:rPr>
          <w:rFonts w:hint="cs"/>
          <w:rtl/>
        </w:rPr>
        <w:t>‌</w:t>
      </w:r>
      <w:r w:rsidRPr="0087303B">
        <w:rPr>
          <w:rtl/>
        </w:rPr>
        <w:t>ها یک کلاس خیلی خوبی بود.</w:t>
      </w:r>
      <w:r w:rsidR="0017100B">
        <w:rPr>
          <w:rFonts w:cs="Calibri" w:hint="cs"/>
          <w:rtl/>
        </w:rPr>
        <w:t>"</w:t>
      </w:r>
    </w:p>
    <w:p w14:paraId="6077FF09" w14:textId="77777777" w:rsidR="00494566" w:rsidRPr="0087303B" w:rsidRDefault="00494566" w:rsidP="0017100B">
      <w:pPr>
        <w:pStyle w:val="afb"/>
        <w:rPr>
          <w:rtl/>
        </w:rPr>
      </w:pPr>
      <w:r w:rsidRPr="0087303B">
        <w:rPr>
          <w:rFonts w:hint="cs"/>
          <w:rtl/>
        </w:rPr>
        <w:t>طراحی باغچه‌ی آموزشی و مشارکت اولیا</w:t>
      </w:r>
    </w:p>
    <w:p w14:paraId="50AD54F4" w14:textId="668AF3EC" w:rsidR="00494566" w:rsidRPr="0017100B" w:rsidRDefault="00494566" w:rsidP="00494566">
      <w:pPr>
        <w:pStyle w:val="afe"/>
        <w:rPr>
          <w:rFonts w:cs="Calibri"/>
          <w:rtl/>
        </w:rPr>
      </w:pPr>
      <w:r w:rsidRPr="0087303B">
        <w:rPr>
          <w:rFonts w:hint="cs"/>
          <w:rtl/>
        </w:rPr>
        <w:t xml:space="preserve">کد 5: </w:t>
      </w:r>
      <w:r w:rsidR="0017100B">
        <w:rPr>
          <w:rFonts w:cs="Calibri" w:hint="cs"/>
          <w:rtl/>
        </w:rPr>
        <w:t>"</w:t>
      </w:r>
      <w:r w:rsidRPr="0087303B">
        <w:rPr>
          <w:rtl/>
        </w:rPr>
        <w:t>پاسیوی اینجا یه چیز خیلی ساده بود. این کاج پیشنهاد خود بچه</w:t>
      </w:r>
      <w:r w:rsidRPr="0087303B">
        <w:rPr>
          <w:rFonts w:hint="cs"/>
          <w:rtl/>
        </w:rPr>
        <w:t>‌</w:t>
      </w:r>
      <w:r w:rsidRPr="0087303B">
        <w:rPr>
          <w:rtl/>
        </w:rPr>
        <w:t>ها بود که کاشتند. یا گل</w:t>
      </w:r>
      <w:r w:rsidRPr="0087303B">
        <w:rPr>
          <w:rFonts w:hint="cs"/>
          <w:rtl/>
        </w:rPr>
        <w:t>‌</w:t>
      </w:r>
      <w:r w:rsidRPr="0087303B">
        <w:rPr>
          <w:rtl/>
        </w:rPr>
        <w:t>های رنگی کاشتند اینجا خیلی تغییر کرد. نقاشی</w:t>
      </w:r>
      <w:r w:rsidRPr="0087303B">
        <w:rPr>
          <w:rFonts w:hint="cs"/>
          <w:rtl/>
        </w:rPr>
        <w:t>‌</w:t>
      </w:r>
      <w:r w:rsidRPr="0087303B">
        <w:rPr>
          <w:rtl/>
        </w:rPr>
        <w:t>های روی دیوارش رو کردن. چمن زدن. بچه ها اصولا در فعالیتهای آموزشی شرکت دارن</w:t>
      </w:r>
      <w:r w:rsidRPr="0087303B">
        <w:rPr>
          <w:rFonts w:hint="cs"/>
          <w:rtl/>
        </w:rPr>
        <w:t xml:space="preserve">. </w:t>
      </w:r>
      <w:r w:rsidRPr="0087303B">
        <w:rPr>
          <w:rtl/>
        </w:rPr>
        <w:t>بهار اینجا خیلی قشنگه. من که اومدم رفتم یه مدرسه دیدم آبنما داره، کادر و انجمن گفتن نیازی نیست، من گفتم خوبه فضا رو دلنشین میکن</w:t>
      </w:r>
      <w:r w:rsidRPr="0087303B">
        <w:rPr>
          <w:rFonts w:hint="cs"/>
          <w:rtl/>
        </w:rPr>
        <w:t>ه</w:t>
      </w:r>
      <w:r w:rsidRPr="0087303B">
        <w:rPr>
          <w:rtl/>
        </w:rPr>
        <w:t>. خیلی هزینه کردم به کمک اولیا آبنما زدم این وسط. انقدر مورد استقبال قرار گرفت، الان بچه ها کلاسهای آموزششیشون رو میان اینجا</w:t>
      </w:r>
      <w:r w:rsidRPr="0087303B">
        <w:rPr>
          <w:rFonts w:hint="cs"/>
          <w:rtl/>
        </w:rPr>
        <w:t xml:space="preserve">. </w:t>
      </w:r>
      <w:r w:rsidRPr="0087303B">
        <w:rPr>
          <w:rtl/>
        </w:rPr>
        <w:t>خیلی خوشاینده برای همکارهای من که فضا، فضای دلنشینیه. سخته به هرحال، رسیدگی می</w:t>
      </w:r>
      <w:r w:rsidRPr="0087303B">
        <w:rPr>
          <w:rFonts w:hint="cs"/>
          <w:rtl/>
        </w:rPr>
        <w:t>‌</w:t>
      </w:r>
      <w:r w:rsidRPr="0087303B">
        <w:rPr>
          <w:rtl/>
        </w:rPr>
        <w:t>خ</w:t>
      </w:r>
      <w:r w:rsidRPr="0087303B">
        <w:rPr>
          <w:rFonts w:hint="cs"/>
          <w:rtl/>
        </w:rPr>
        <w:t>و</w:t>
      </w:r>
      <w:r w:rsidRPr="0087303B">
        <w:rPr>
          <w:rtl/>
        </w:rPr>
        <w:t>اد، هزینه می</w:t>
      </w:r>
      <w:r w:rsidRPr="0087303B">
        <w:rPr>
          <w:rFonts w:hint="cs"/>
          <w:rtl/>
        </w:rPr>
        <w:t>‌</w:t>
      </w:r>
      <w:r w:rsidRPr="0087303B">
        <w:rPr>
          <w:rtl/>
        </w:rPr>
        <w:t>خواد. اینها جز سختی چیزی نداره.</w:t>
      </w:r>
      <w:r w:rsidR="0017100B">
        <w:rPr>
          <w:rFonts w:cs="Calibri" w:hint="cs"/>
          <w:rtl/>
        </w:rPr>
        <w:t>"</w:t>
      </w:r>
    </w:p>
    <w:p w14:paraId="24A0F680" w14:textId="77777777" w:rsidR="00494566" w:rsidRPr="0087303B" w:rsidRDefault="00494566" w:rsidP="0017100B">
      <w:pPr>
        <w:pStyle w:val="afb"/>
        <w:rPr>
          <w:rtl/>
        </w:rPr>
      </w:pPr>
      <w:r w:rsidRPr="0087303B">
        <w:rPr>
          <w:rFonts w:hint="cs"/>
          <w:rtl/>
        </w:rPr>
        <w:t>طرح کافی‌شاپ در مدرسه</w:t>
      </w:r>
    </w:p>
    <w:p w14:paraId="4E1D4884" w14:textId="5ECE2079" w:rsidR="00494566" w:rsidRPr="0017100B" w:rsidRDefault="00494566" w:rsidP="00494566">
      <w:pPr>
        <w:pStyle w:val="afe"/>
        <w:rPr>
          <w:rFonts w:cs="Calibri"/>
          <w:rtl/>
        </w:rPr>
      </w:pPr>
      <w:r w:rsidRPr="0087303B">
        <w:rPr>
          <w:rFonts w:hint="cs"/>
          <w:rtl/>
        </w:rPr>
        <w:t xml:space="preserve">کد 5: </w:t>
      </w:r>
      <w:r w:rsidR="0017100B">
        <w:rPr>
          <w:rFonts w:cs="Calibri" w:hint="cs"/>
          <w:rtl/>
        </w:rPr>
        <w:t>"</w:t>
      </w:r>
      <w:r w:rsidRPr="0087303B">
        <w:rPr>
          <w:rFonts w:hint="cs"/>
          <w:rtl/>
        </w:rPr>
        <w:t>ی</w:t>
      </w:r>
      <w:r w:rsidRPr="0087303B">
        <w:rPr>
          <w:rFonts w:hint="eastAsia"/>
          <w:rtl/>
        </w:rPr>
        <w:t>ه</w:t>
      </w:r>
      <w:r w:rsidRPr="0087303B">
        <w:rPr>
          <w:rtl/>
        </w:rPr>
        <w:t xml:space="preserve"> روز از اول</w:t>
      </w:r>
      <w:r w:rsidRPr="0087303B">
        <w:rPr>
          <w:rFonts w:hint="cs"/>
          <w:rtl/>
        </w:rPr>
        <w:t>ی</w:t>
      </w:r>
      <w:r w:rsidRPr="0087303B">
        <w:rPr>
          <w:rFonts w:hint="eastAsia"/>
          <w:rtl/>
        </w:rPr>
        <w:t>ا</w:t>
      </w:r>
      <w:r w:rsidRPr="0087303B">
        <w:rPr>
          <w:rtl/>
        </w:rPr>
        <w:t xml:space="preserve"> کمک گرفتم و </w:t>
      </w:r>
      <w:r w:rsidRPr="0087303B">
        <w:rPr>
          <w:rFonts w:hint="cs"/>
          <w:rtl/>
        </w:rPr>
        <w:t>ی</w:t>
      </w:r>
      <w:r w:rsidRPr="0087303B">
        <w:rPr>
          <w:rFonts w:hint="eastAsia"/>
          <w:rtl/>
        </w:rPr>
        <w:t>ه</w:t>
      </w:r>
      <w:r w:rsidRPr="0087303B">
        <w:rPr>
          <w:rtl/>
        </w:rPr>
        <w:t xml:space="preserve"> فضا</w:t>
      </w:r>
      <w:r w:rsidRPr="0087303B">
        <w:rPr>
          <w:rFonts w:hint="cs"/>
          <w:rtl/>
        </w:rPr>
        <w:t>یی</w:t>
      </w:r>
      <w:r w:rsidRPr="0087303B">
        <w:rPr>
          <w:rtl/>
        </w:rPr>
        <w:t xml:space="preserve"> رو چ</w:t>
      </w:r>
      <w:r w:rsidRPr="0087303B">
        <w:rPr>
          <w:rFonts w:hint="cs"/>
          <w:rtl/>
        </w:rPr>
        <w:t>ی</w:t>
      </w:r>
      <w:r w:rsidRPr="0087303B">
        <w:rPr>
          <w:rFonts w:hint="eastAsia"/>
          <w:rtl/>
        </w:rPr>
        <w:t>دم</w:t>
      </w:r>
      <w:r w:rsidRPr="0087303B">
        <w:rPr>
          <w:rtl/>
        </w:rPr>
        <w:t xml:space="preserve"> و کاف</w:t>
      </w:r>
      <w:r w:rsidRPr="0087303B">
        <w:rPr>
          <w:rFonts w:hint="cs"/>
          <w:rtl/>
        </w:rPr>
        <w:t>ی</w:t>
      </w:r>
      <w:r w:rsidRPr="0087303B">
        <w:rPr>
          <w:rtl/>
        </w:rPr>
        <w:t xml:space="preserve"> شاپ گذاشتم، چقدر بچه ها دوست داشتن.</w:t>
      </w:r>
      <w:r w:rsidRPr="0087303B">
        <w:rPr>
          <w:rFonts w:hint="cs"/>
          <w:rtl/>
        </w:rPr>
        <w:t xml:space="preserve"> </w:t>
      </w:r>
      <w:r w:rsidRPr="0087303B">
        <w:rPr>
          <w:rtl/>
        </w:rPr>
        <w:t>رستوران بردمشون خودشون سفارش بدن.</w:t>
      </w:r>
      <w:r w:rsidRPr="0087303B">
        <w:rPr>
          <w:rFonts w:hint="cs"/>
          <w:rtl/>
        </w:rPr>
        <w:t xml:space="preserve"> </w:t>
      </w:r>
      <w:r w:rsidRPr="0087303B">
        <w:rPr>
          <w:rtl/>
        </w:rPr>
        <w:t>فست فود</w:t>
      </w:r>
      <w:r w:rsidRPr="0087303B">
        <w:rPr>
          <w:rFonts w:hint="cs"/>
          <w:rtl/>
        </w:rPr>
        <w:t>ی</w:t>
      </w:r>
      <w:r w:rsidRPr="0087303B">
        <w:rPr>
          <w:rtl/>
        </w:rPr>
        <w:t xml:space="preserve"> مثلا. خودشون نشستن خودشون منو گرفتن سفارش دادن</w:t>
      </w:r>
      <w:r w:rsidRPr="0087303B">
        <w:rPr>
          <w:rFonts w:hint="cs"/>
          <w:rtl/>
        </w:rPr>
        <w:t>.</w:t>
      </w:r>
      <w:r w:rsidR="0017100B">
        <w:rPr>
          <w:rFonts w:cs="Calibri" w:hint="cs"/>
          <w:rtl/>
        </w:rPr>
        <w:t>"</w:t>
      </w:r>
    </w:p>
    <w:p w14:paraId="5473DCC0" w14:textId="77777777" w:rsidR="00494566" w:rsidRPr="0087303B" w:rsidRDefault="00494566" w:rsidP="0017100B">
      <w:pPr>
        <w:pStyle w:val="afb"/>
        <w:rPr>
          <w:rtl/>
        </w:rPr>
      </w:pPr>
      <w:r w:rsidRPr="0087303B">
        <w:rPr>
          <w:rFonts w:hint="cs"/>
          <w:rtl/>
        </w:rPr>
        <w:t>برگزاری اردوی درون‌مدرسه‌ای</w:t>
      </w:r>
    </w:p>
    <w:p w14:paraId="7BE881B2" w14:textId="0E555706" w:rsidR="00494566" w:rsidRPr="0017100B" w:rsidRDefault="00494566" w:rsidP="00494566">
      <w:pPr>
        <w:pStyle w:val="afe"/>
        <w:rPr>
          <w:rFonts w:cs="Calibri"/>
          <w:rtl/>
        </w:rPr>
      </w:pPr>
      <w:r w:rsidRPr="0087303B">
        <w:rPr>
          <w:rFonts w:hint="cs"/>
          <w:rtl/>
        </w:rPr>
        <w:t xml:space="preserve">کد 5: </w:t>
      </w:r>
      <w:r w:rsidR="0017100B">
        <w:rPr>
          <w:rFonts w:cs="Calibri" w:hint="cs"/>
          <w:rtl/>
        </w:rPr>
        <w:t>"</w:t>
      </w:r>
      <w:r w:rsidRPr="0087303B">
        <w:rPr>
          <w:rtl/>
        </w:rPr>
        <w:t>صبح میگیم بچه ها اصلا کتاب نیارن مدرسه. دو سه بار در سال این اتفاق میفته. یکیش بعد از پایان ترم اوله. بچه ها از صبح هیچ کتابی با خودشون نیارن، وسایل بازی بیارن هرچی که دوست دارن. چادر می</w:t>
      </w:r>
      <w:r w:rsidRPr="0087303B">
        <w:rPr>
          <w:rFonts w:hint="cs"/>
          <w:rtl/>
        </w:rPr>
        <w:t>‌</w:t>
      </w:r>
      <w:r w:rsidRPr="0087303B">
        <w:rPr>
          <w:rtl/>
        </w:rPr>
        <w:t>زنن توی حیاط و از صبح تا ظهر توی چادرشون هستن و بازی میکنن و ما هم یه سری بازی ها براشون طراحی می</w:t>
      </w:r>
      <w:r w:rsidRPr="0087303B">
        <w:rPr>
          <w:rFonts w:hint="cs"/>
          <w:rtl/>
        </w:rPr>
        <w:t>‌</w:t>
      </w:r>
      <w:r w:rsidRPr="0087303B">
        <w:rPr>
          <w:rtl/>
        </w:rPr>
        <w:t>کنیم</w:t>
      </w:r>
      <w:r w:rsidRPr="0087303B">
        <w:rPr>
          <w:rFonts w:hint="cs"/>
          <w:rtl/>
        </w:rPr>
        <w:t>.</w:t>
      </w:r>
      <w:r w:rsidR="0017100B">
        <w:rPr>
          <w:rFonts w:cs="Calibri" w:hint="cs"/>
          <w:rtl/>
        </w:rPr>
        <w:t>"</w:t>
      </w:r>
    </w:p>
    <w:p w14:paraId="21C4829A" w14:textId="77777777" w:rsidR="00494566" w:rsidRPr="0087303B" w:rsidRDefault="00494566" w:rsidP="0017100B">
      <w:pPr>
        <w:pStyle w:val="afb"/>
        <w:rPr>
          <w:rtl/>
        </w:rPr>
      </w:pPr>
      <w:r w:rsidRPr="0087303B">
        <w:rPr>
          <w:rFonts w:hint="cs"/>
          <w:rtl/>
        </w:rPr>
        <w:t>مشارکت بچه‌ها در طراحی مدرسه</w:t>
      </w:r>
    </w:p>
    <w:p w14:paraId="0AD30805" w14:textId="3C08A68D" w:rsidR="00494566" w:rsidRPr="0017100B" w:rsidRDefault="00494566" w:rsidP="00494566">
      <w:pPr>
        <w:pStyle w:val="afe"/>
        <w:rPr>
          <w:rFonts w:cs="Calibri"/>
          <w:rtl/>
        </w:rPr>
      </w:pPr>
      <w:r w:rsidRPr="0087303B">
        <w:rPr>
          <w:rFonts w:hint="cs"/>
          <w:rtl/>
        </w:rPr>
        <w:t xml:space="preserve">کد 5: </w:t>
      </w:r>
      <w:r w:rsidR="0017100B">
        <w:rPr>
          <w:rFonts w:cs="Calibri" w:hint="cs"/>
          <w:rtl/>
        </w:rPr>
        <w:t>"</w:t>
      </w:r>
      <w:r w:rsidRPr="0087303B">
        <w:rPr>
          <w:rtl/>
        </w:rPr>
        <w:t>لاست</w:t>
      </w:r>
      <w:r w:rsidRPr="0087303B">
        <w:rPr>
          <w:rFonts w:hint="cs"/>
          <w:rtl/>
        </w:rPr>
        <w:t>ی</w:t>
      </w:r>
      <w:r w:rsidRPr="0087303B">
        <w:rPr>
          <w:rFonts w:hint="eastAsia"/>
          <w:rtl/>
        </w:rPr>
        <w:t>ک</w:t>
      </w:r>
      <w:r w:rsidRPr="0087303B">
        <w:rPr>
          <w:rFonts w:hint="eastAsia"/>
        </w:rPr>
        <w:t>‌</w:t>
      </w:r>
      <w:r w:rsidRPr="0087303B">
        <w:rPr>
          <w:rFonts w:hint="eastAsia"/>
          <w:rtl/>
        </w:rPr>
        <w:t>ها</w:t>
      </w:r>
      <w:r w:rsidRPr="0087303B">
        <w:rPr>
          <w:rtl/>
        </w:rPr>
        <w:t xml:space="preserve"> هم ا</w:t>
      </w:r>
      <w:r w:rsidRPr="0087303B">
        <w:rPr>
          <w:rFonts w:hint="cs"/>
          <w:rtl/>
        </w:rPr>
        <w:t>ی</w:t>
      </w:r>
      <w:r w:rsidRPr="0087303B">
        <w:rPr>
          <w:rFonts w:hint="eastAsia"/>
          <w:rtl/>
        </w:rPr>
        <w:t>ده</w:t>
      </w:r>
      <w:r w:rsidRPr="0087303B">
        <w:rPr>
          <w:rFonts w:hint="cs"/>
          <w:rtl/>
        </w:rPr>
        <w:t>‌ی</w:t>
      </w:r>
      <w:r w:rsidRPr="0087303B">
        <w:rPr>
          <w:rtl/>
        </w:rPr>
        <w:t xml:space="preserve"> خود بچه</w:t>
      </w:r>
      <w:r w:rsidRPr="0087303B">
        <w:rPr>
          <w:rFonts w:hint="cs"/>
          <w:rtl/>
        </w:rPr>
        <w:t>‌</w:t>
      </w:r>
      <w:r w:rsidRPr="0087303B">
        <w:rPr>
          <w:rtl/>
        </w:rPr>
        <w:t>ها بود. ما سال گذشته فرورد</w:t>
      </w:r>
      <w:r w:rsidRPr="0087303B">
        <w:rPr>
          <w:rFonts w:hint="cs"/>
          <w:rtl/>
        </w:rPr>
        <w:t>ی</w:t>
      </w:r>
      <w:r w:rsidRPr="0087303B">
        <w:rPr>
          <w:rFonts w:hint="eastAsia"/>
          <w:rtl/>
        </w:rPr>
        <w:t>ن</w:t>
      </w:r>
      <w:r w:rsidRPr="0087303B">
        <w:rPr>
          <w:rtl/>
        </w:rPr>
        <w:t xml:space="preserve"> بچه</w:t>
      </w:r>
      <w:r w:rsidRPr="0087303B">
        <w:rPr>
          <w:rFonts w:hint="cs"/>
          <w:rtl/>
        </w:rPr>
        <w:t>‌</w:t>
      </w:r>
      <w:r w:rsidRPr="0087303B">
        <w:rPr>
          <w:rtl/>
        </w:rPr>
        <w:t>ها رو برد</w:t>
      </w:r>
      <w:r w:rsidRPr="0087303B">
        <w:rPr>
          <w:rFonts w:hint="cs"/>
          <w:rtl/>
        </w:rPr>
        <w:t>ی</w:t>
      </w:r>
      <w:r w:rsidRPr="0087303B">
        <w:rPr>
          <w:rFonts w:hint="eastAsia"/>
          <w:rtl/>
        </w:rPr>
        <w:t>م</w:t>
      </w:r>
      <w:r w:rsidRPr="0087303B">
        <w:rPr>
          <w:rtl/>
        </w:rPr>
        <w:t xml:space="preserve"> به </w:t>
      </w:r>
      <w:r w:rsidRPr="0087303B">
        <w:rPr>
          <w:rFonts w:hint="cs"/>
          <w:rtl/>
        </w:rPr>
        <w:t>ی</w:t>
      </w:r>
      <w:r w:rsidRPr="0087303B">
        <w:rPr>
          <w:rFonts w:hint="eastAsia"/>
          <w:rtl/>
        </w:rPr>
        <w:t>ک</w:t>
      </w:r>
      <w:r w:rsidRPr="0087303B">
        <w:rPr>
          <w:rtl/>
        </w:rPr>
        <w:t xml:space="preserve"> مرکز باز</w:t>
      </w:r>
      <w:r w:rsidRPr="0087303B">
        <w:rPr>
          <w:rFonts w:hint="cs"/>
          <w:rtl/>
        </w:rPr>
        <w:t>ی</w:t>
      </w:r>
      <w:r w:rsidRPr="0087303B">
        <w:rPr>
          <w:rFonts w:hint="eastAsia"/>
          <w:rtl/>
        </w:rPr>
        <w:t>افت</w:t>
      </w:r>
      <w:r w:rsidRPr="0087303B">
        <w:rPr>
          <w:rtl/>
        </w:rPr>
        <w:t xml:space="preserve"> برا</w:t>
      </w:r>
      <w:r w:rsidRPr="0087303B">
        <w:rPr>
          <w:rFonts w:hint="cs"/>
          <w:rtl/>
        </w:rPr>
        <w:t>ی</w:t>
      </w:r>
      <w:r w:rsidRPr="0087303B">
        <w:rPr>
          <w:rtl/>
        </w:rPr>
        <w:t xml:space="preserve"> شهردار</w:t>
      </w:r>
      <w:r w:rsidRPr="0087303B">
        <w:rPr>
          <w:rFonts w:hint="cs"/>
          <w:rtl/>
        </w:rPr>
        <w:t>ی</w:t>
      </w:r>
      <w:r w:rsidRPr="0087303B">
        <w:rPr>
          <w:rtl/>
        </w:rPr>
        <w:t xml:space="preserve"> و بچه</w:t>
      </w:r>
      <w:r w:rsidRPr="0087303B">
        <w:rPr>
          <w:rFonts w:hint="cs"/>
          <w:rtl/>
        </w:rPr>
        <w:t>‌</w:t>
      </w:r>
      <w:r w:rsidRPr="0087303B">
        <w:rPr>
          <w:rtl/>
        </w:rPr>
        <w:t xml:space="preserve">ها بعد از اون </w:t>
      </w:r>
      <w:r w:rsidRPr="0087303B">
        <w:rPr>
          <w:rFonts w:hint="cs"/>
          <w:rtl/>
        </w:rPr>
        <w:t>ی</w:t>
      </w:r>
      <w:r w:rsidRPr="0087303B">
        <w:rPr>
          <w:rFonts w:hint="eastAsia"/>
          <w:rtl/>
        </w:rPr>
        <w:t>اد</w:t>
      </w:r>
      <w:r w:rsidRPr="0087303B">
        <w:rPr>
          <w:rtl/>
        </w:rPr>
        <w:t xml:space="preserve"> گرفتند که چقدر م</w:t>
      </w:r>
      <w:r w:rsidRPr="0087303B">
        <w:rPr>
          <w:rFonts w:hint="cs"/>
          <w:rtl/>
        </w:rPr>
        <w:t>ی‌</w:t>
      </w:r>
      <w:r w:rsidRPr="0087303B">
        <w:rPr>
          <w:rFonts w:hint="eastAsia"/>
          <w:rtl/>
        </w:rPr>
        <w:t>تونن</w:t>
      </w:r>
      <w:r w:rsidRPr="0087303B">
        <w:rPr>
          <w:rtl/>
        </w:rPr>
        <w:t xml:space="preserve"> از وسا</w:t>
      </w:r>
      <w:r w:rsidRPr="0087303B">
        <w:rPr>
          <w:rFonts w:hint="cs"/>
          <w:rtl/>
        </w:rPr>
        <w:t>ی</w:t>
      </w:r>
      <w:r w:rsidRPr="0087303B">
        <w:rPr>
          <w:rFonts w:hint="eastAsia"/>
          <w:rtl/>
        </w:rPr>
        <w:t>ل</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 xml:space="preserve"> استفاده کنن. وقت</w:t>
      </w:r>
      <w:r w:rsidRPr="0087303B">
        <w:rPr>
          <w:rFonts w:hint="cs"/>
          <w:rtl/>
        </w:rPr>
        <w:t>ی</w:t>
      </w:r>
      <w:r w:rsidRPr="0087303B">
        <w:rPr>
          <w:rtl/>
        </w:rPr>
        <w:t xml:space="preserve"> که برگشتن ما ازشون گزارش کار خواست</w:t>
      </w:r>
      <w:r w:rsidRPr="0087303B">
        <w:rPr>
          <w:rFonts w:hint="cs"/>
          <w:rtl/>
        </w:rPr>
        <w:t>ی</w:t>
      </w:r>
      <w:r w:rsidRPr="0087303B">
        <w:rPr>
          <w:rFonts w:hint="eastAsia"/>
          <w:rtl/>
        </w:rPr>
        <w:t>م</w:t>
      </w:r>
      <w:r w:rsidRPr="0087303B">
        <w:rPr>
          <w:rtl/>
        </w:rPr>
        <w:t xml:space="preserve"> و گفت</w:t>
      </w:r>
      <w:r w:rsidRPr="0087303B">
        <w:rPr>
          <w:rFonts w:hint="cs"/>
          <w:rtl/>
        </w:rPr>
        <w:t>ی</w:t>
      </w:r>
      <w:r w:rsidRPr="0087303B">
        <w:rPr>
          <w:rFonts w:hint="eastAsia"/>
          <w:rtl/>
        </w:rPr>
        <w:t>م</w:t>
      </w:r>
      <w:r w:rsidRPr="0087303B">
        <w:rPr>
          <w:rtl/>
        </w:rPr>
        <w:t xml:space="preserve"> ا</w:t>
      </w:r>
      <w:r w:rsidRPr="0087303B">
        <w:rPr>
          <w:rFonts w:hint="cs"/>
          <w:rtl/>
        </w:rPr>
        <w:t>ی</w:t>
      </w:r>
      <w:r w:rsidRPr="0087303B">
        <w:rPr>
          <w:rFonts w:hint="eastAsia"/>
          <w:rtl/>
        </w:rPr>
        <w:t>ده</w:t>
      </w:r>
      <w:r w:rsidRPr="0087303B">
        <w:rPr>
          <w:rFonts w:hint="cs"/>
          <w:rtl/>
        </w:rPr>
        <w:t>‌</w:t>
      </w:r>
      <w:r w:rsidRPr="0087303B">
        <w:rPr>
          <w:rtl/>
        </w:rPr>
        <w:t>تون رو بد</w:t>
      </w:r>
      <w:r w:rsidRPr="0087303B">
        <w:rPr>
          <w:rFonts w:hint="cs"/>
          <w:rtl/>
        </w:rPr>
        <w:t>ی</w:t>
      </w:r>
      <w:r w:rsidRPr="0087303B">
        <w:rPr>
          <w:rFonts w:hint="eastAsia"/>
          <w:rtl/>
        </w:rPr>
        <w:t>د</w:t>
      </w:r>
      <w:r w:rsidRPr="0087303B">
        <w:rPr>
          <w:rtl/>
        </w:rPr>
        <w:t xml:space="preserve"> برا</w:t>
      </w:r>
      <w:r w:rsidRPr="0087303B">
        <w:rPr>
          <w:rFonts w:hint="cs"/>
          <w:rtl/>
        </w:rPr>
        <w:t>ی</w:t>
      </w:r>
      <w:r w:rsidRPr="0087303B">
        <w:rPr>
          <w:rtl/>
        </w:rPr>
        <w:t xml:space="preserve"> وسا</w:t>
      </w:r>
      <w:r w:rsidRPr="0087303B">
        <w:rPr>
          <w:rFonts w:hint="cs"/>
          <w:rtl/>
        </w:rPr>
        <w:t>ی</w:t>
      </w:r>
      <w:r w:rsidRPr="0087303B">
        <w:rPr>
          <w:rFonts w:hint="eastAsia"/>
          <w:rtl/>
        </w:rPr>
        <w:t>ل</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 xml:space="preserve"> مدرسه. و </w:t>
      </w:r>
      <w:r w:rsidRPr="0087303B">
        <w:rPr>
          <w:rFonts w:hint="cs"/>
          <w:rtl/>
        </w:rPr>
        <w:t>ی</w:t>
      </w:r>
      <w:r w:rsidRPr="0087303B">
        <w:rPr>
          <w:rFonts w:hint="eastAsia"/>
          <w:rtl/>
        </w:rPr>
        <w:t>ک</w:t>
      </w:r>
      <w:r w:rsidRPr="0087303B">
        <w:rPr>
          <w:rFonts w:hint="cs"/>
          <w:rtl/>
        </w:rPr>
        <w:t>ی</w:t>
      </w:r>
      <w:r w:rsidRPr="0087303B">
        <w:rPr>
          <w:rtl/>
        </w:rPr>
        <w:t xml:space="preserve"> از ا</w:t>
      </w:r>
      <w:r w:rsidRPr="0087303B">
        <w:rPr>
          <w:rFonts w:hint="cs"/>
          <w:rtl/>
        </w:rPr>
        <w:t>ی</w:t>
      </w:r>
      <w:r w:rsidRPr="0087303B">
        <w:rPr>
          <w:rFonts w:hint="eastAsia"/>
          <w:rtl/>
        </w:rPr>
        <w:t>ده</w:t>
      </w:r>
      <w:r w:rsidRPr="0087303B">
        <w:rPr>
          <w:rFonts w:hint="cs"/>
          <w:rtl/>
        </w:rPr>
        <w:t>‌</w:t>
      </w:r>
      <w:r w:rsidRPr="0087303B">
        <w:rPr>
          <w:rtl/>
        </w:rPr>
        <w:t>ها</w:t>
      </w:r>
      <w:r w:rsidRPr="0087303B">
        <w:rPr>
          <w:rFonts w:hint="cs"/>
          <w:rtl/>
        </w:rPr>
        <w:t>یی</w:t>
      </w:r>
      <w:r w:rsidRPr="0087303B">
        <w:rPr>
          <w:rtl/>
        </w:rPr>
        <w:t xml:space="preserve"> که دادن استفاده از لاست</w:t>
      </w:r>
      <w:r w:rsidRPr="0087303B">
        <w:rPr>
          <w:rFonts w:hint="cs"/>
          <w:rtl/>
        </w:rPr>
        <w:t>ی</w:t>
      </w:r>
      <w:r w:rsidRPr="0087303B">
        <w:rPr>
          <w:rFonts w:hint="eastAsia"/>
          <w:rtl/>
        </w:rPr>
        <w:t>ک</w:t>
      </w:r>
      <w:r w:rsidRPr="0087303B">
        <w:rPr>
          <w:rtl/>
        </w:rPr>
        <w:t xml:space="preserve"> بابت گلدون، ز</w:t>
      </w:r>
      <w:r w:rsidRPr="0087303B">
        <w:rPr>
          <w:rFonts w:hint="cs"/>
          <w:rtl/>
        </w:rPr>
        <w:t>ی</w:t>
      </w:r>
      <w:r w:rsidRPr="0087303B">
        <w:rPr>
          <w:rFonts w:hint="eastAsia"/>
          <w:rtl/>
        </w:rPr>
        <w:t>باساز</w:t>
      </w:r>
      <w:r w:rsidRPr="0087303B">
        <w:rPr>
          <w:rFonts w:hint="cs"/>
          <w:rtl/>
        </w:rPr>
        <w:t>ی</w:t>
      </w:r>
      <w:r w:rsidRPr="0087303B">
        <w:rPr>
          <w:rFonts w:hint="eastAsia"/>
          <w:rtl/>
        </w:rPr>
        <w:t>،</w:t>
      </w:r>
      <w:r w:rsidRPr="0087303B">
        <w:rPr>
          <w:rtl/>
        </w:rPr>
        <w:t xml:space="preserve"> صندل</w:t>
      </w:r>
      <w:r w:rsidRPr="0087303B">
        <w:rPr>
          <w:rFonts w:hint="cs"/>
          <w:rtl/>
        </w:rPr>
        <w:t>ی</w:t>
      </w:r>
      <w:r w:rsidRPr="0087303B">
        <w:rPr>
          <w:rtl/>
        </w:rPr>
        <w:t xml:space="preserve"> بود</w:t>
      </w:r>
      <w:r w:rsidRPr="0087303B">
        <w:rPr>
          <w:rFonts w:hint="cs"/>
          <w:rtl/>
        </w:rPr>
        <w:t>.</w:t>
      </w:r>
      <w:r w:rsidRPr="0087303B">
        <w:rPr>
          <w:rtl/>
        </w:rPr>
        <w:t xml:space="preserve"> حت</w:t>
      </w:r>
      <w:r w:rsidRPr="0087303B">
        <w:rPr>
          <w:rFonts w:hint="cs"/>
          <w:rtl/>
        </w:rPr>
        <w:t>ی</w:t>
      </w:r>
      <w:r w:rsidRPr="0087303B">
        <w:rPr>
          <w:rtl/>
        </w:rPr>
        <w:t xml:space="preserve"> ما </w:t>
      </w:r>
      <w:r w:rsidRPr="0087303B">
        <w:rPr>
          <w:rFonts w:hint="cs"/>
          <w:rtl/>
        </w:rPr>
        <w:t>ی</w:t>
      </w:r>
      <w:r w:rsidRPr="0087303B">
        <w:rPr>
          <w:rFonts w:hint="eastAsia"/>
          <w:rtl/>
        </w:rPr>
        <w:t>ه</w:t>
      </w:r>
      <w:r w:rsidRPr="0087303B">
        <w:rPr>
          <w:rtl/>
        </w:rPr>
        <w:t xml:space="preserve"> جشن</w:t>
      </w:r>
      <w:r w:rsidRPr="0087303B">
        <w:rPr>
          <w:rFonts w:hint="cs"/>
          <w:rtl/>
        </w:rPr>
        <w:t>ی</w:t>
      </w:r>
      <w:r w:rsidRPr="0087303B">
        <w:rPr>
          <w:rtl/>
        </w:rPr>
        <w:t xml:space="preserve"> داشت</w:t>
      </w:r>
      <w:r w:rsidRPr="0087303B">
        <w:rPr>
          <w:rFonts w:hint="cs"/>
          <w:rtl/>
        </w:rPr>
        <w:t>ی</w:t>
      </w:r>
      <w:r w:rsidRPr="0087303B">
        <w:rPr>
          <w:rFonts w:hint="eastAsia"/>
          <w:rtl/>
        </w:rPr>
        <w:t>م</w:t>
      </w:r>
      <w:r w:rsidRPr="0087303B">
        <w:rPr>
          <w:rtl/>
        </w:rPr>
        <w:t xml:space="preserve"> که بچه</w:t>
      </w:r>
      <w:r w:rsidRPr="0087303B">
        <w:rPr>
          <w:rFonts w:hint="cs"/>
          <w:rtl/>
        </w:rPr>
        <w:t>‌</w:t>
      </w:r>
      <w:r w:rsidRPr="0087303B">
        <w:rPr>
          <w:rtl/>
        </w:rPr>
        <w:t>ها از ا</w:t>
      </w:r>
      <w:r w:rsidRPr="0087303B">
        <w:rPr>
          <w:rFonts w:hint="cs"/>
          <w:rtl/>
        </w:rPr>
        <w:t>ی</w:t>
      </w:r>
      <w:r w:rsidRPr="0087303B">
        <w:rPr>
          <w:rFonts w:hint="eastAsia"/>
          <w:rtl/>
        </w:rPr>
        <w:t>ن</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ها استفاده کردن و کلاسشون رو تزئ</w:t>
      </w:r>
      <w:r w:rsidRPr="0087303B">
        <w:rPr>
          <w:rFonts w:hint="cs"/>
          <w:rtl/>
        </w:rPr>
        <w:t>ی</w:t>
      </w:r>
      <w:r w:rsidRPr="0087303B">
        <w:rPr>
          <w:rFonts w:hint="eastAsia"/>
          <w:rtl/>
        </w:rPr>
        <w:t>ن</w:t>
      </w:r>
      <w:r w:rsidRPr="0087303B">
        <w:rPr>
          <w:rtl/>
        </w:rPr>
        <w:t xml:space="preserve"> کردند. ا</w:t>
      </w:r>
      <w:r w:rsidRPr="0087303B">
        <w:rPr>
          <w:rFonts w:hint="cs"/>
          <w:rtl/>
        </w:rPr>
        <w:t>ی</w:t>
      </w:r>
      <w:r w:rsidRPr="0087303B">
        <w:rPr>
          <w:rFonts w:hint="eastAsia"/>
          <w:rtl/>
        </w:rPr>
        <w:t>ن</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خوب </w:t>
      </w:r>
      <w:r w:rsidRPr="0087303B">
        <w:rPr>
          <w:rFonts w:hint="cs"/>
          <w:rtl/>
        </w:rPr>
        <w:t>بود</w:t>
      </w:r>
      <w:r w:rsidRPr="0087303B">
        <w:rPr>
          <w:rtl/>
        </w:rPr>
        <w:t>، اردو</w:t>
      </w:r>
      <w:r w:rsidRPr="0087303B">
        <w:rPr>
          <w:rFonts w:hint="cs"/>
          <w:rtl/>
        </w:rPr>
        <w:t>ی</w:t>
      </w:r>
      <w:r w:rsidRPr="0087303B">
        <w:rPr>
          <w:rtl/>
        </w:rPr>
        <w:t xml:space="preserve"> علم</w:t>
      </w:r>
      <w:r w:rsidRPr="0087303B">
        <w:rPr>
          <w:rFonts w:hint="cs"/>
          <w:rtl/>
        </w:rPr>
        <w:t>ی</w:t>
      </w:r>
      <w:r w:rsidRPr="0087303B">
        <w:rPr>
          <w:rtl/>
        </w:rPr>
        <w:t xml:space="preserve"> نبود، برد</w:t>
      </w:r>
      <w:r w:rsidRPr="0087303B">
        <w:rPr>
          <w:rFonts w:hint="cs"/>
          <w:rtl/>
        </w:rPr>
        <w:t>ی</w:t>
      </w:r>
      <w:r w:rsidRPr="0087303B">
        <w:rPr>
          <w:rFonts w:hint="eastAsia"/>
          <w:rtl/>
        </w:rPr>
        <w:t>م</w:t>
      </w:r>
      <w:r w:rsidRPr="0087303B">
        <w:rPr>
          <w:rtl/>
        </w:rPr>
        <w:t xml:space="preserve"> که بچه</w:t>
      </w:r>
      <w:r w:rsidRPr="0087303B">
        <w:rPr>
          <w:rFonts w:hint="cs"/>
          <w:rtl/>
        </w:rPr>
        <w:t>‌</w:t>
      </w:r>
      <w:r w:rsidRPr="0087303B">
        <w:rPr>
          <w:rtl/>
        </w:rPr>
        <w:t xml:space="preserve">ها با </w:t>
      </w:r>
      <w:r w:rsidRPr="0087303B">
        <w:rPr>
          <w:rFonts w:hint="cs"/>
          <w:rtl/>
        </w:rPr>
        <w:t>ی</w:t>
      </w:r>
      <w:r w:rsidRPr="0087303B">
        <w:rPr>
          <w:rFonts w:hint="eastAsia"/>
          <w:rtl/>
        </w:rPr>
        <w:t>ه</w:t>
      </w:r>
      <w:r w:rsidRPr="0087303B">
        <w:rPr>
          <w:rtl/>
        </w:rPr>
        <w:t xml:space="preserve"> واژه</w:t>
      </w:r>
      <w:r w:rsidRPr="0087303B">
        <w:rPr>
          <w:rFonts w:hint="cs"/>
          <w:rtl/>
        </w:rPr>
        <w:t>‌</w:t>
      </w:r>
      <w:r w:rsidRPr="0087303B">
        <w:rPr>
          <w:rtl/>
        </w:rPr>
        <w:t>ا</w:t>
      </w:r>
      <w:r w:rsidRPr="0087303B">
        <w:rPr>
          <w:rFonts w:hint="cs"/>
          <w:rtl/>
        </w:rPr>
        <w:t>ی</w:t>
      </w:r>
      <w:r w:rsidRPr="0087303B">
        <w:rPr>
          <w:rtl/>
        </w:rPr>
        <w:t xml:space="preserve"> آشنا بشن ول</w:t>
      </w:r>
      <w:r w:rsidRPr="0087303B">
        <w:rPr>
          <w:rFonts w:hint="cs"/>
          <w:rtl/>
        </w:rPr>
        <w:t>ی</w:t>
      </w:r>
      <w:r w:rsidRPr="0087303B">
        <w:rPr>
          <w:rtl/>
        </w:rPr>
        <w:t xml:space="preserve"> تونست به بچه</w:t>
      </w:r>
      <w:r w:rsidRPr="0087303B">
        <w:rPr>
          <w:rFonts w:hint="cs"/>
          <w:rtl/>
        </w:rPr>
        <w:t>‌</w:t>
      </w:r>
      <w:r w:rsidRPr="0087303B">
        <w:rPr>
          <w:rtl/>
        </w:rPr>
        <w:t>ها کمک کنه برا</w:t>
      </w:r>
      <w:r w:rsidRPr="0087303B">
        <w:rPr>
          <w:rFonts w:hint="cs"/>
          <w:rtl/>
        </w:rPr>
        <w:t>ی</w:t>
      </w:r>
      <w:r w:rsidRPr="0087303B">
        <w:rPr>
          <w:rtl/>
        </w:rPr>
        <w:t xml:space="preserve"> آموزش.</w:t>
      </w:r>
      <w:r w:rsidRPr="0087303B">
        <w:rPr>
          <w:rFonts w:hint="cs"/>
          <w:rtl/>
        </w:rPr>
        <w:t xml:space="preserve"> </w:t>
      </w:r>
      <w:r w:rsidRPr="0087303B">
        <w:rPr>
          <w:rtl/>
        </w:rPr>
        <w:t>حت</w:t>
      </w:r>
      <w:r w:rsidRPr="0087303B">
        <w:rPr>
          <w:rFonts w:hint="cs"/>
          <w:rtl/>
        </w:rPr>
        <w:t>ی</w:t>
      </w:r>
      <w:r w:rsidRPr="0087303B">
        <w:rPr>
          <w:rtl/>
        </w:rPr>
        <w:t xml:space="preserve"> ا</w:t>
      </w:r>
      <w:r w:rsidRPr="0087303B">
        <w:rPr>
          <w:rFonts w:hint="cs"/>
          <w:rtl/>
        </w:rPr>
        <w:t>ی</w:t>
      </w:r>
      <w:r w:rsidRPr="0087303B">
        <w:rPr>
          <w:rFonts w:hint="eastAsia"/>
          <w:rtl/>
        </w:rPr>
        <w:t>ده</w:t>
      </w:r>
      <w:r w:rsidRPr="0087303B">
        <w:rPr>
          <w:rFonts w:hint="cs"/>
          <w:rtl/>
        </w:rPr>
        <w:t>‌</w:t>
      </w:r>
      <w:r w:rsidRPr="0087303B">
        <w:rPr>
          <w:rtl/>
        </w:rPr>
        <w:t>ها</w:t>
      </w:r>
      <w:r w:rsidRPr="0087303B">
        <w:rPr>
          <w:rFonts w:hint="cs"/>
          <w:rtl/>
        </w:rPr>
        <w:t>یی</w:t>
      </w:r>
      <w:r w:rsidRPr="0087303B">
        <w:rPr>
          <w:rtl/>
        </w:rPr>
        <w:t xml:space="preserve"> که بچه</w:t>
      </w:r>
      <w:r w:rsidRPr="0087303B">
        <w:rPr>
          <w:rFonts w:hint="cs"/>
          <w:rtl/>
        </w:rPr>
        <w:t>‌</w:t>
      </w:r>
      <w:r w:rsidRPr="0087303B">
        <w:rPr>
          <w:rtl/>
        </w:rPr>
        <w:t>ها به ما دادن خ</w:t>
      </w:r>
      <w:r w:rsidRPr="0087303B">
        <w:rPr>
          <w:rFonts w:hint="cs"/>
          <w:rtl/>
        </w:rPr>
        <w:t>ی</w:t>
      </w:r>
      <w:r w:rsidRPr="0087303B">
        <w:rPr>
          <w:rFonts w:hint="eastAsia"/>
          <w:rtl/>
        </w:rPr>
        <w:t>ل</w:t>
      </w:r>
      <w:r w:rsidRPr="0087303B">
        <w:rPr>
          <w:rFonts w:hint="cs"/>
          <w:rtl/>
        </w:rPr>
        <w:t>ی</w:t>
      </w:r>
      <w:r w:rsidRPr="0087303B">
        <w:rPr>
          <w:rtl/>
        </w:rPr>
        <w:t xml:space="preserve"> فراتر از ا</w:t>
      </w:r>
      <w:r w:rsidRPr="0087303B">
        <w:rPr>
          <w:rFonts w:hint="cs"/>
          <w:rtl/>
        </w:rPr>
        <w:t>ی</w:t>
      </w:r>
      <w:r w:rsidRPr="0087303B">
        <w:rPr>
          <w:rFonts w:hint="eastAsia"/>
          <w:rtl/>
        </w:rPr>
        <w:t>نها</w:t>
      </w:r>
      <w:r w:rsidRPr="0087303B">
        <w:rPr>
          <w:rtl/>
        </w:rPr>
        <w:t xml:space="preserve"> بود</w:t>
      </w:r>
      <w:r w:rsidRPr="0087303B">
        <w:rPr>
          <w:rFonts w:hint="cs"/>
          <w:rtl/>
        </w:rPr>
        <w:t xml:space="preserve">، </w:t>
      </w:r>
      <w:r w:rsidRPr="0087303B">
        <w:rPr>
          <w:rtl/>
        </w:rPr>
        <w:t>ما در حد امکانات و بضاعتمون رفت</w:t>
      </w:r>
      <w:r w:rsidRPr="0087303B">
        <w:rPr>
          <w:rFonts w:hint="cs"/>
          <w:rtl/>
        </w:rPr>
        <w:t>ی</w:t>
      </w:r>
      <w:r w:rsidRPr="0087303B">
        <w:rPr>
          <w:rFonts w:hint="eastAsia"/>
          <w:rtl/>
        </w:rPr>
        <w:t>م</w:t>
      </w:r>
      <w:r w:rsidRPr="0087303B">
        <w:rPr>
          <w:rtl/>
        </w:rPr>
        <w:t xml:space="preserve"> جلو. ول</w:t>
      </w:r>
      <w:r w:rsidRPr="0087303B">
        <w:rPr>
          <w:rFonts w:hint="cs"/>
          <w:rtl/>
        </w:rPr>
        <w:t>ی</w:t>
      </w:r>
      <w:r w:rsidRPr="0087303B">
        <w:rPr>
          <w:rtl/>
        </w:rPr>
        <w:t xml:space="preserve"> بچه ها خودشون به ما ا</w:t>
      </w:r>
      <w:r w:rsidRPr="0087303B">
        <w:rPr>
          <w:rFonts w:hint="cs"/>
          <w:rtl/>
        </w:rPr>
        <w:t>ی</w:t>
      </w:r>
      <w:r w:rsidRPr="0087303B">
        <w:rPr>
          <w:rFonts w:hint="eastAsia"/>
          <w:rtl/>
        </w:rPr>
        <w:t>ده</w:t>
      </w:r>
      <w:r w:rsidRPr="0087303B">
        <w:rPr>
          <w:rtl/>
        </w:rPr>
        <w:t xml:space="preserve"> م</w:t>
      </w:r>
      <w:r w:rsidRPr="0087303B">
        <w:rPr>
          <w:rFonts w:hint="cs"/>
          <w:rtl/>
        </w:rPr>
        <w:t>ی</w:t>
      </w:r>
      <w:r w:rsidRPr="0087303B">
        <w:rPr>
          <w:rFonts w:hint="eastAsia"/>
          <w:rtl/>
        </w:rPr>
        <w:t>دن</w:t>
      </w:r>
      <w:r w:rsidRPr="0087303B">
        <w:rPr>
          <w:rtl/>
        </w:rPr>
        <w:t>.</w:t>
      </w:r>
      <w:r w:rsidR="0017100B">
        <w:rPr>
          <w:rFonts w:cs="Calibri" w:hint="cs"/>
          <w:rtl/>
        </w:rPr>
        <w:t>"</w:t>
      </w:r>
    </w:p>
    <w:p w14:paraId="5CE75286" w14:textId="77777777" w:rsidR="00494566" w:rsidRPr="0087303B" w:rsidRDefault="00494566" w:rsidP="0017100B">
      <w:pPr>
        <w:pStyle w:val="afb"/>
        <w:rPr>
          <w:rtl/>
        </w:rPr>
      </w:pPr>
      <w:r w:rsidRPr="0087303B">
        <w:rPr>
          <w:rFonts w:hint="cs"/>
          <w:rtl/>
        </w:rPr>
        <w:t>مرتب‌سازی و زیباسازی فضا</w:t>
      </w:r>
    </w:p>
    <w:p w14:paraId="3155CD0D" w14:textId="05C79957" w:rsidR="00494566" w:rsidRPr="0017100B" w:rsidRDefault="00494566" w:rsidP="00494566">
      <w:pPr>
        <w:pStyle w:val="afe"/>
        <w:rPr>
          <w:rFonts w:cs="Calibri"/>
          <w:rtl/>
        </w:rPr>
      </w:pPr>
      <w:r w:rsidRPr="0087303B">
        <w:rPr>
          <w:rFonts w:hint="cs"/>
          <w:rtl/>
        </w:rPr>
        <w:t xml:space="preserve">کد 12: </w:t>
      </w:r>
      <w:r w:rsidR="0017100B">
        <w:rPr>
          <w:rFonts w:cs="Calibri" w:hint="cs"/>
          <w:rtl/>
        </w:rPr>
        <w:t>"</w:t>
      </w:r>
      <w:r w:rsidRPr="0087303B">
        <w:rPr>
          <w:rtl/>
        </w:rPr>
        <w:t>من وقتی اومدم اینجا اتاق معلم</w:t>
      </w:r>
      <w:r w:rsidRPr="0087303B">
        <w:rPr>
          <w:rFonts w:hint="cs"/>
          <w:rtl/>
        </w:rPr>
        <w:t>‌</w:t>
      </w:r>
      <w:r w:rsidRPr="0087303B">
        <w:rPr>
          <w:rtl/>
        </w:rPr>
        <w:t>ها انقدر حال من رو بد کرد. یعنی زشت</w:t>
      </w:r>
      <w:r w:rsidRPr="0087303B">
        <w:rPr>
          <w:rFonts w:hint="cs"/>
          <w:rtl/>
        </w:rPr>
        <w:t>‌</w:t>
      </w:r>
      <w:r w:rsidRPr="0087303B">
        <w:rPr>
          <w:rtl/>
        </w:rPr>
        <w:t>ترین و بهم ریخته</w:t>
      </w:r>
      <w:r w:rsidRPr="0087303B">
        <w:rPr>
          <w:rFonts w:hint="cs"/>
          <w:rtl/>
        </w:rPr>
        <w:t>‌</w:t>
      </w:r>
      <w:r w:rsidRPr="0087303B">
        <w:rPr>
          <w:rtl/>
        </w:rPr>
        <w:t>ترین و کثیف</w:t>
      </w:r>
      <w:r w:rsidRPr="0087303B">
        <w:rPr>
          <w:rFonts w:hint="cs"/>
          <w:rtl/>
        </w:rPr>
        <w:t>‌</w:t>
      </w:r>
      <w:r w:rsidRPr="0087303B">
        <w:rPr>
          <w:rtl/>
        </w:rPr>
        <w:t>ترین اتاق اتاق معلم</w:t>
      </w:r>
      <w:r w:rsidRPr="0087303B">
        <w:rPr>
          <w:rFonts w:hint="cs"/>
          <w:rtl/>
        </w:rPr>
        <w:t>‌</w:t>
      </w:r>
      <w:r w:rsidRPr="0087303B">
        <w:rPr>
          <w:rtl/>
        </w:rPr>
        <w:t>ها بود. سمتی هست که نور نداره و خفه است. اتاق مدیریت رو بهش رسیده بودن عالی. اما اتاق معلم</w:t>
      </w:r>
      <w:r w:rsidRPr="0087303B">
        <w:rPr>
          <w:rFonts w:hint="cs"/>
          <w:rtl/>
        </w:rPr>
        <w:t>‌</w:t>
      </w:r>
      <w:r w:rsidRPr="0087303B">
        <w:rPr>
          <w:rtl/>
        </w:rPr>
        <w:t>ها افتضاح. تمام تلاشم رو کردم فضا خوب بشه. شاهکار نیست ولی تمیزه. وقتی معلم</w:t>
      </w:r>
      <w:r w:rsidRPr="0087303B">
        <w:rPr>
          <w:rFonts w:hint="cs"/>
          <w:rtl/>
        </w:rPr>
        <w:t>‌</w:t>
      </w:r>
      <w:r w:rsidRPr="0087303B">
        <w:rPr>
          <w:rtl/>
        </w:rPr>
        <w:t>ها دیدن چون من مدیر تازه کار بودم هیچکس از من تشکر نکرد</w:t>
      </w:r>
      <w:r w:rsidRPr="0087303B">
        <w:rPr>
          <w:rFonts w:hint="cs"/>
          <w:rtl/>
        </w:rPr>
        <w:t>.</w:t>
      </w:r>
      <w:r w:rsidRPr="0087303B">
        <w:rPr>
          <w:rtl/>
        </w:rPr>
        <w:t xml:space="preserve"> من هم تشکر نمی</w:t>
      </w:r>
      <w:r w:rsidRPr="0087303B">
        <w:rPr>
          <w:rFonts w:hint="cs"/>
          <w:rtl/>
        </w:rPr>
        <w:t>‌</w:t>
      </w:r>
      <w:r w:rsidRPr="0087303B">
        <w:rPr>
          <w:rtl/>
        </w:rPr>
        <w:t>خواستم فقط می</w:t>
      </w:r>
      <w:r w:rsidRPr="0087303B">
        <w:rPr>
          <w:rFonts w:hint="cs"/>
          <w:rtl/>
        </w:rPr>
        <w:t>‌</w:t>
      </w:r>
      <w:r w:rsidRPr="0087303B">
        <w:rPr>
          <w:rtl/>
        </w:rPr>
        <w:t>خواستم حال خوبشون رو از چشم</w:t>
      </w:r>
      <w:r w:rsidRPr="0087303B">
        <w:rPr>
          <w:rFonts w:hint="cs"/>
          <w:rtl/>
        </w:rPr>
        <w:t>‌</w:t>
      </w:r>
      <w:r w:rsidRPr="0087303B">
        <w:rPr>
          <w:rtl/>
        </w:rPr>
        <w:t>هاشون ببینم. از فردا دیدم لایوهاشون رو دارن اونجا می</w:t>
      </w:r>
      <w:r w:rsidRPr="0087303B">
        <w:rPr>
          <w:rFonts w:hint="cs"/>
          <w:rtl/>
        </w:rPr>
        <w:t>‌</w:t>
      </w:r>
      <w:r w:rsidRPr="0087303B">
        <w:rPr>
          <w:rtl/>
        </w:rPr>
        <w:t>گیرن. خب این خوبه. تموم شد و من بازخوردم رو گرفتم. الان بعد از یک سال دارند می</w:t>
      </w:r>
      <w:r w:rsidRPr="0087303B">
        <w:rPr>
          <w:rFonts w:hint="cs"/>
          <w:rtl/>
        </w:rPr>
        <w:t>‌</w:t>
      </w:r>
      <w:r w:rsidRPr="0087303B">
        <w:rPr>
          <w:rtl/>
        </w:rPr>
        <w:t>گویند.</w:t>
      </w:r>
      <w:r w:rsidR="0017100B">
        <w:rPr>
          <w:rFonts w:cs="Calibri" w:hint="cs"/>
          <w:rtl/>
        </w:rPr>
        <w:t>"</w:t>
      </w:r>
    </w:p>
    <w:p w14:paraId="43A8348E" w14:textId="77777777" w:rsidR="00494566" w:rsidRPr="0087303B" w:rsidRDefault="00494566" w:rsidP="0017100B">
      <w:pPr>
        <w:pStyle w:val="afb"/>
        <w:rPr>
          <w:rtl/>
        </w:rPr>
      </w:pPr>
      <w:r w:rsidRPr="0087303B">
        <w:rPr>
          <w:rFonts w:hint="cs"/>
          <w:rtl/>
        </w:rPr>
        <w:t>طراحی راهروهای یادگیری</w:t>
      </w:r>
    </w:p>
    <w:p w14:paraId="26F4F458" w14:textId="5AF03230" w:rsidR="00494566" w:rsidRPr="0017100B" w:rsidRDefault="00494566" w:rsidP="00494566">
      <w:pPr>
        <w:pStyle w:val="afe"/>
        <w:rPr>
          <w:rFonts w:cs="Calibri"/>
          <w:rtl/>
        </w:rPr>
      </w:pPr>
      <w:r w:rsidRPr="0087303B">
        <w:rPr>
          <w:rFonts w:hint="cs"/>
          <w:rtl/>
        </w:rPr>
        <w:t xml:space="preserve">کد 12: </w:t>
      </w:r>
      <w:r w:rsidR="0017100B">
        <w:rPr>
          <w:rFonts w:cs="Calibri" w:hint="cs"/>
          <w:rtl/>
        </w:rPr>
        <w:t>"</w:t>
      </w:r>
      <w:r w:rsidRPr="0087303B">
        <w:rPr>
          <w:rtl/>
        </w:rPr>
        <w:t>ببین شما اگر الان وارد راهروی مدرسۀ ما شدین دقت کردین که کف راهرو یک سری طرح</w:t>
      </w:r>
      <w:r w:rsidRPr="0087303B">
        <w:rPr>
          <w:rFonts w:hint="cs"/>
          <w:rtl/>
        </w:rPr>
        <w:t>‌</w:t>
      </w:r>
      <w:r w:rsidRPr="0087303B">
        <w:rPr>
          <w:rtl/>
        </w:rPr>
        <w:t>ها کشیده شده . ما این زمینه رو روی زمین کشیدیم و به معلم</w:t>
      </w:r>
      <w:r w:rsidRPr="0087303B">
        <w:rPr>
          <w:rFonts w:hint="cs"/>
          <w:rtl/>
        </w:rPr>
        <w:t>‌</w:t>
      </w:r>
      <w:r w:rsidRPr="0087303B">
        <w:rPr>
          <w:rtl/>
        </w:rPr>
        <w:t>ها می</w:t>
      </w:r>
      <w:r w:rsidRPr="0087303B">
        <w:rPr>
          <w:rFonts w:hint="cs"/>
          <w:rtl/>
        </w:rPr>
        <w:t>‌</w:t>
      </w:r>
      <w:r w:rsidRPr="0087303B">
        <w:rPr>
          <w:rtl/>
        </w:rPr>
        <w:t>گیم این رو نگاه کن بازی طراحی کن بر اساس این. مثلا این بازی که پشت دفتر خودم هست چهارده تا بازی برای درس</w:t>
      </w:r>
      <w:r w:rsidRPr="0087303B">
        <w:rPr>
          <w:rFonts w:hint="cs"/>
          <w:rtl/>
        </w:rPr>
        <w:t>‌</w:t>
      </w:r>
      <w:r w:rsidRPr="0087303B">
        <w:rPr>
          <w:rtl/>
        </w:rPr>
        <w:t>های مختلف برایش طراحی شده است . حالا می</w:t>
      </w:r>
      <w:r w:rsidRPr="0087303B">
        <w:rPr>
          <w:rFonts w:hint="cs"/>
          <w:rtl/>
        </w:rPr>
        <w:t>‌</w:t>
      </w:r>
      <w:r w:rsidRPr="0087303B">
        <w:rPr>
          <w:rtl/>
        </w:rPr>
        <w:t xml:space="preserve">چسبونیم  روی دیوار، هر معلمی میاد میگه من مثلا قرآن دارم ، تاس لازم داره، دایره لازم داره </w:t>
      </w:r>
      <w:r w:rsidRPr="0087303B">
        <w:rPr>
          <w:rFonts w:hint="cs"/>
          <w:rtl/>
        </w:rPr>
        <w:t>و</w:t>
      </w:r>
      <w:r w:rsidRPr="0087303B">
        <w:rPr>
          <w:rtl/>
        </w:rPr>
        <w:t xml:space="preserve"> وسایل رو خود</w:t>
      </w:r>
      <w:r w:rsidRPr="0087303B">
        <w:rPr>
          <w:rFonts w:hint="cs"/>
          <w:rtl/>
        </w:rPr>
        <w:t>ش</w:t>
      </w:r>
      <w:r w:rsidRPr="0087303B">
        <w:rPr>
          <w:rtl/>
        </w:rPr>
        <w:t xml:space="preserve"> متناسب با بازی میگه.</w:t>
      </w:r>
      <w:r w:rsidR="0017100B">
        <w:rPr>
          <w:rFonts w:cs="Calibri" w:hint="cs"/>
          <w:rtl/>
        </w:rPr>
        <w:t>"</w:t>
      </w:r>
    </w:p>
    <w:p w14:paraId="2A131080" w14:textId="77777777" w:rsidR="00494566" w:rsidRPr="0087303B" w:rsidRDefault="00494566" w:rsidP="0017100B">
      <w:pPr>
        <w:pStyle w:val="afb"/>
        <w:rPr>
          <w:rtl/>
        </w:rPr>
      </w:pPr>
      <w:r w:rsidRPr="0087303B">
        <w:rPr>
          <w:rFonts w:hint="cs"/>
          <w:rtl/>
        </w:rPr>
        <w:t>تمیز و مرتب‌کردن ساختمان</w:t>
      </w:r>
    </w:p>
    <w:p w14:paraId="386CC78E" w14:textId="4F9EDC87" w:rsidR="00494566" w:rsidRPr="0017100B" w:rsidRDefault="00494566" w:rsidP="00494566">
      <w:pPr>
        <w:pStyle w:val="afe"/>
        <w:rPr>
          <w:rFonts w:cs="Calibri"/>
          <w:rtl/>
        </w:rPr>
      </w:pPr>
      <w:r w:rsidRPr="0087303B">
        <w:rPr>
          <w:rFonts w:hint="cs"/>
          <w:rtl/>
        </w:rPr>
        <w:t xml:space="preserve">کد 15: </w:t>
      </w:r>
      <w:r w:rsidR="0017100B">
        <w:rPr>
          <w:rFonts w:cs="Calibri" w:hint="cs"/>
          <w:rtl/>
        </w:rPr>
        <w:t>"</w:t>
      </w:r>
      <w:r w:rsidRPr="0087303B">
        <w:rPr>
          <w:rtl/>
        </w:rPr>
        <w:t>من خ</w:t>
      </w:r>
      <w:r w:rsidRPr="0087303B">
        <w:rPr>
          <w:rFonts w:hint="cs"/>
          <w:rtl/>
        </w:rPr>
        <w:t>ی</w:t>
      </w:r>
      <w:r w:rsidRPr="0087303B">
        <w:rPr>
          <w:rFonts w:hint="eastAsia"/>
          <w:rtl/>
        </w:rPr>
        <w:t>ل</w:t>
      </w:r>
      <w:r w:rsidRPr="0087303B">
        <w:rPr>
          <w:rFonts w:hint="cs"/>
          <w:rtl/>
        </w:rPr>
        <w:t>ی</w:t>
      </w:r>
      <w:r w:rsidRPr="0087303B">
        <w:rPr>
          <w:rtl/>
        </w:rPr>
        <w:t xml:space="preserve"> دوست داشتم مدرسه ا</w:t>
      </w:r>
      <w:r w:rsidRPr="0087303B">
        <w:rPr>
          <w:rFonts w:hint="cs"/>
          <w:rtl/>
        </w:rPr>
        <w:t>ی</w:t>
      </w:r>
      <w:r w:rsidRPr="0087303B">
        <w:rPr>
          <w:rtl/>
        </w:rPr>
        <w:t xml:space="preserve"> رو که داشته باشم ف</w:t>
      </w:r>
      <w:r w:rsidRPr="0087303B">
        <w:rPr>
          <w:rFonts w:hint="cs"/>
          <w:rtl/>
        </w:rPr>
        <w:t>ی</w:t>
      </w:r>
      <w:r w:rsidRPr="0087303B">
        <w:rPr>
          <w:rFonts w:hint="eastAsia"/>
          <w:rtl/>
        </w:rPr>
        <w:t>ز</w:t>
      </w:r>
      <w:r w:rsidRPr="0087303B">
        <w:rPr>
          <w:rFonts w:hint="cs"/>
          <w:rtl/>
        </w:rPr>
        <w:t>ی</w:t>
      </w:r>
      <w:r w:rsidRPr="0087303B">
        <w:rPr>
          <w:rFonts w:hint="eastAsia"/>
          <w:rtl/>
        </w:rPr>
        <w:t>ک</w:t>
      </w:r>
      <w:r w:rsidRPr="0087303B">
        <w:rPr>
          <w:rtl/>
        </w:rPr>
        <w:t xml:space="preserve"> مدرسه</w:t>
      </w:r>
      <w:r w:rsidRPr="0087303B">
        <w:rPr>
          <w:rFonts w:hint="cs"/>
          <w:rtl/>
        </w:rPr>
        <w:t xml:space="preserve"> (خوب باشه)</w:t>
      </w:r>
      <w:r w:rsidRPr="0087303B">
        <w:rPr>
          <w:rtl/>
        </w:rPr>
        <w:t>، در اول</w:t>
      </w:r>
      <w:r w:rsidRPr="0087303B">
        <w:rPr>
          <w:rFonts w:hint="cs"/>
          <w:rtl/>
        </w:rPr>
        <w:t>ی</w:t>
      </w:r>
      <w:r w:rsidRPr="0087303B">
        <w:rPr>
          <w:rFonts w:hint="eastAsia"/>
          <w:rtl/>
        </w:rPr>
        <w:t>ن</w:t>
      </w:r>
      <w:r w:rsidRPr="0087303B">
        <w:rPr>
          <w:rtl/>
        </w:rPr>
        <w:t xml:space="preserve"> د</w:t>
      </w:r>
      <w:r w:rsidRPr="0087303B">
        <w:rPr>
          <w:rFonts w:hint="cs"/>
          <w:rtl/>
        </w:rPr>
        <w:t>ی</w:t>
      </w:r>
      <w:r w:rsidRPr="0087303B">
        <w:rPr>
          <w:rFonts w:hint="eastAsia"/>
          <w:rtl/>
        </w:rPr>
        <w:t>دارم</w:t>
      </w:r>
      <w:r w:rsidRPr="0087303B">
        <w:rPr>
          <w:rtl/>
        </w:rPr>
        <w:t xml:space="preserve"> با اول</w:t>
      </w:r>
      <w:r w:rsidRPr="0087303B">
        <w:rPr>
          <w:rFonts w:hint="cs"/>
          <w:rtl/>
        </w:rPr>
        <w:t>ی</w:t>
      </w:r>
      <w:r w:rsidRPr="0087303B">
        <w:rPr>
          <w:rFonts w:hint="eastAsia"/>
          <w:rtl/>
        </w:rPr>
        <w:t>ا</w:t>
      </w:r>
      <w:r w:rsidRPr="0087303B">
        <w:rPr>
          <w:rtl/>
        </w:rPr>
        <w:t xml:space="preserve"> م</w:t>
      </w:r>
      <w:r w:rsidRPr="0087303B">
        <w:rPr>
          <w:rFonts w:hint="cs"/>
          <w:rtl/>
        </w:rPr>
        <w:t>ی</w:t>
      </w:r>
      <w:r w:rsidRPr="0087303B">
        <w:rPr>
          <w:rFonts w:hint="eastAsia"/>
          <w:rtl/>
        </w:rPr>
        <w:t>گم</w:t>
      </w:r>
      <w:r w:rsidRPr="0087303B">
        <w:rPr>
          <w:rtl/>
        </w:rPr>
        <w:t xml:space="preserve"> بچه اول با</w:t>
      </w:r>
      <w:r w:rsidRPr="0087303B">
        <w:rPr>
          <w:rFonts w:hint="cs"/>
          <w:rtl/>
        </w:rPr>
        <w:t>ی</w:t>
      </w:r>
      <w:r w:rsidRPr="0087303B">
        <w:rPr>
          <w:rFonts w:hint="eastAsia"/>
          <w:rtl/>
        </w:rPr>
        <w:t>د</w:t>
      </w:r>
      <w:r w:rsidRPr="0087303B">
        <w:rPr>
          <w:rtl/>
        </w:rPr>
        <w:t xml:space="preserve"> جاش امن باشه، تم</w:t>
      </w:r>
      <w:r w:rsidRPr="0087303B">
        <w:rPr>
          <w:rFonts w:hint="cs"/>
          <w:rtl/>
        </w:rPr>
        <w:t>ی</w:t>
      </w:r>
      <w:r w:rsidRPr="0087303B">
        <w:rPr>
          <w:rFonts w:hint="eastAsia"/>
          <w:rtl/>
        </w:rPr>
        <w:t>ز</w:t>
      </w:r>
      <w:r w:rsidRPr="0087303B">
        <w:rPr>
          <w:rtl/>
        </w:rPr>
        <w:t xml:space="preserve"> باشه، احساس خوب بهش دست بده و بعد برس</w:t>
      </w:r>
      <w:r w:rsidRPr="0087303B">
        <w:rPr>
          <w:rFonts w:hint="cs"/>
          <w:rtl/>
        </w:rPr>
        <w:t>ی</w:t>
      </w:r>
      <w:r w:rsidRPr="0087303B">
        <w:rPr>
          <w:rFonts w:hint="eastAsia"/>
          <w:rtl/>
        </w:rPr>
        <w:t>م</w:t>
      </w:r>
      <w:r w:rsidRPr="0087303B">
        <w:rPr>
          <w:rtl/>
        </w:rPr>
        <w:t xml:space="preserve"> به آموزش و پرورشش. ام</w:t>
      </w:r>
      <w:r w:rsidRPr="0087303B">
        <w:rPr>
          <w:rFonts w:hint="cs"/>
          <w:rtl/>
        </w:rPr>
        <w:t>ی</w:t>
      </w:r>
      <w:r w:rsidRPr="0087303B">
        <w:rPr>
          <w:rFonts w:hint="eastAsia"/>
          <w:rtl/>
        </w:rPr>
        <w:t>نت</w:t>
      </w:r>
      <w:r w:rsidRPr="0087303B">
        <w:rPr>
          <w:rtl/>
        </w:rPr>
        <w:t xml:space="preserve"> بچه ها ، سلامت بچه ها برا</w:t>
      </w:r>
      <w:r w:rsidRPr="0087303B">
        <w:rPr>
          <w:rFonts w:hint="cs"/>
          <w:rtl/>
        </w:rPr>
        <w:t>ی</w:t>
      </w:r>
      <w:r w:rsidRPr="0087303B">
        <w:rPr>
          <w:rtl/>
        </w:rPr>
        <w:t xml:space="preserve"> من اولو</w:t>
      </w:r>
      <w:r w:rsidRPr="0087303B">
        <w:rPr>
          <w:rFonts w:hint="cs"/>
          <w:rtl/>
        </w:rPr>
        <w:t>ی</w:t>
      </w:r>
      <w:r w:rsidRPr="0087303B">
        <w:rPr>
          <w:rFonts w:hint="eastAsia"/>
          <w:rtl/>
        </w:rPr>
        <w:t>ت</w:t>
      </w:r>
      <w:r w:rsidRPr="0087303B">
        <w:rPr>
          <w:rtl/>
        </w:rPr>
        <w:t xml:space="preserve"> </w:t>
      </w:r>
      <w:r w:rsidRPr="0087303B">
        <w:rPr>
          <w:rFonts w:hint="eastAsia"/>
          <w:rtl/>
        </w:rPr>
        <w:t>بود،</w:t>
      </w:r>
      <w:r w:rsidRPr="0087303B">
        <w:rPr>
          <w:rtl/>
        </w:rPr>
        <w:t xml:space="preserve"> تو</w:t>
      </w:r>
      <w:r w:rsidRPr="0087303B">
        <w:rPr>
          <w:rFonts w:hint="cs"/>
          <w:rtl/>
        </w:rPr>
        <w:t>ی</w:t>
      </w:r>
      <w:r w:rsidRPr="0087303B">
        <w:rPr>
          <w:rtl/>
        </w:rPr>
        <w:t xml:space="preserve"> ا</w:t>
      </w:r>
      <w:r w:rsidRPr="0087303B">
        <w:rPr>
          <w:rFonts w:hint="cs"/>
          <w:rtl/>
        </w:rPr>
        <w:t>ی</w:t>
      </w:r>
      <w:r w:rsidRPr="0087303B">
        <w:rPr>
          <w:rFonts w:hint="eastAsia"/>
          <w:rtl/>
        </w:rPr>
        <w:t>ن</w:t>
      </w:r>
      <w:r w:rsidRPr="0087303B">
        <w:rPr>
          <w:rtl/>
        </w:rPr>
        <w:t xml:space="preserve"> مورد که خ</w:t>
      </w:r>
      <w:r w:rsidRPr="0087303B">
        <w:rPr>
          <w:rFonts w:hint="cs"/>
          <w:rtl/>
        </w:rPr>
        <w:t>ی</w:t>
      </w:r>
      <w:r w:rsidRPr="0087303B">
        <w:rPr>
          <w:rFonts w:hint="eastAsia"/>
          <w:rtl/>
        </w:rPr>
        <w:t>ل</w:t>
      </w:r>
      <w:r w:rsidRPr="0087303B">
        <w:rPr>
          <w:rFonts w:hint="cs"/>
          <w:rtl/>
        </w:rPr>
        <w:t>ی</w:t>
      </w:r>
      <w:r w:rsidRPr="0087303B">
        <w:rPr>
          <w:rtl/>
        </w:rPr>
        <w:t xml:space="preserve"> ز</w:t>
      </w:r>
      <w:r w:rsidRPr="0087303B">
        <w:rPr>
          <w:rFonts w:hint="cs"/>
          <w:rtl/>
        </w:rPr>
        <w:t>ی</w:t>
      </w:r>
      <w:r w:rsidRPr="0087303B">
        <w:rPr>
          <w:rFonts w:hint="eastAsia"/>
          <w:rtl/>
        </w:rPr>
        <w:t>اد</w:t>
      </w:r>
      <w:r w:rsidRPr="0087303B">
        <w:rPr>
          <w:rtl/>
        </w:rPr>
        <w:t xml:space="preserve"> عمل کردم در ا</w:t>
      </w:r>
      <w:r w:rsidRPr="0087303B">
        <w:rPr>
          <w:rFonts w:hint="cs"/>
          <w:rtl/>
        </w:rPr>
        <w:t>ی</w:t>
      </w:r>
      <w:r w:rsidRPr="0087303B">
        <w:rPr>
          <w:rFonts w:hint="eastAsia"/>
          <w:rtl/>
        </w:rPr>
        <w:t>ن</w:t>
      </w:r>
      <w:r w:rsidRPr="0087303B">
        <w:rPr>
          <w:rtl/>
        </w:rPr>
        <w:t xml:space="preserve"> پنج سال</w:t>
      </w:r>
      <w:r w:rsidRPr="0087303B">
        <w:rPr>
          <w:rFonts w:hint="cs"/>
          <w:rtl/>
        </w:rPr>
        <w:t>.</w:t>
      </w:r>
      <w:r w:rsidRPr="0087303B">
        <w:rPr>
          <w:rtl/>
        </w:rPr>
        <w:t xml:space="preserve"> ا</w:t>
      </w:r>
      <w:r w:rsidRPr="0087303B">
        <w:rPr>
          <w:rFonts w:hint="cs"/>
          <w:rtl/>
        </w:rPr>
        <w:t>ی</w:t>
      </w:r>
      <w:r w:rsidRPr="0087303B">
        <w:rPr>
          <w:rFonts w:hint="eastAsia"/>
          <w:rtl/>
        </w:rPr>
        <w:t>ن</w:t>
      </w:r>
      <w:r w:rsidRPr="0087303B">
        <w:rPr>
          <w:rtl/>
        </w:rPr>
        <w:t xml:space="preserve"> مدرسه 60 ساله است و نابود</w:t>
      </w:r>
      <w:r w:rsidRPr="0087303B">
        <w:rPr>
          <w:rFonts w:hint="cs"/>
          <w:rtl/>
        </w:rPr>
        <w:t xml:space="preserve">، </w:t>
      </w:r>
      <w:r w:rsidRPr="0087303B">
        <w:rPr>
          <w:rtl/>
        </w:rPr>
        <w:t>شما وقت</w:t>
      </w:r>
      <w:r w:rsidRPr="0087303B">
        <w:rPr>
          <w:rFonts w:hint="cs"/>
          <w:rtl/>
        </w:rPr>
        <w:t>ی</w:t>
      </w:r>
      <w:r w:rsidRPr="0087303B">
        <w:rPr>
          <w:rtl/>
        </w:rPr>
        <w:t xml:space="preserve"> وارد ا</w:t>
      </w:r>
      <w:r w:rsidRPr="0087303B">
        <w:rPr>
          <w:rFonts w:hint="cs"/>
          <w:rtl/>
        </w:rPr>
        <w:t>ی</w:t>
      </w:r>
      <w:r w:rsidRPr="0087303B">
        <w:rPr>
          <w:rFonts w:hint="eastAsia"/>
          <w:rtl/>
        </w:rPr>
        <w:t>ن</w:t>
      </w:r>
      <w:r w:rsidRPr="0087303B">
        <w:rPr>
          <w:rtl/>
        </w:rPr>
        <w:t xml:space="preserve"> مدرسه م</w:t>
      </w:r>
      <w:r w:rsidRPr="0087303B">
        <w:rPr>
          <w:rFonts w:hint="cs"/>
          <w:rtl/>
        </w:rPr>
        <w:t>ی‌</w:t>
      </w:r>
      <w:r w:rsidRPr="0087303B">
        <w:rPr>
          <w:rFonts w:hint="eastAsia"/>
          <w:rtl/>
        </w:rPr>
        <w:t>شد</w:t>
      </w:r>
      <w:r w:rsidRPr="0087303B">
        <w:rPr>
          <w:rFonts w:hint="cs"/>
          <w:rtl/>
        </w:rPr>
        <w:t>ی</w:t>
      </w:r>
      <w:r w:rsidRPr="0087303B">
        <w:rPr>
          <w:rtl/>
        </w:rPr>
        <w:t xml:space="preserve"> حس خ</w:t>
      </w:r>
      <w:r w:rsidRPr="0087303B">
        <w:rPr>
          <w:rFonts w:hint="cs"/>
          <w:rtl/>
        </w:rPr>
        <w:t>ی</w:t>
      </w:r>
      <w:r w:rsidRPr="0087303B">
        <w:rPr>
          <w:rFonts w:hint="eastAsia"/>
          <w:rtl/>
        </w:rPr>
        <w:t>ل</w:t>
      </w:r>
      <w:r w:rsidRPr="0087303B">
        <w:rPr>
          <w:rFonts w:hint="cs"/>
          <w:rtl/>
        </w:rPr>
        <w:t>ی</w:t>
      </w:r>
      <w:r w:rsidRPr="0087303B">
        <w:rPr>
          <w:rtl/>
        </w:rPr>
        <w:t xml:space="preserve"> بد</w:t>
      </w:r>
      <w:r w:rsidRPr="0087303B">
        <w:rPr>
          <w:rFonts w:hint="cs"/>
          <w:rtl/>
        </w:rPr>
        <w:t>ی</w:t>
      </w:r>
      <w:r w:rsidRPr="0087303B">
        <w:rPr>
          <w:rtl/>
        </w:rPr>
        <w:t xml:space="preserve"> داشت</w:t>
      </w:r>
      <w:r w:rsidRPr="0087303B">
        <w:rPr>
          <w:rFonts w:hint="cs"/>
          <w:rtl/>
        </w:rPr>
        <w:t>ی</w:t>
      </w:r>
      <w:r w:rsidRPr="0087303B">
        <w:rPr>
          <w:rFonts w:hint="eastAsia"/>
          <w:rtl/>
        </w:rPr>
        <w:t>،</w:t>
      </w:r>
      <w:r w:rsidRPr="0087303B">
        <w:rPr>
          <w:rtl/>
        </w:rPr>
        <w:t xml:space="preserve"> د</w:t>
      </w:r>
      <w:r w:rsidRPr="0087303B">
        <w:rPr>
          <w:rFonts w:hint="cs"/>
          <w:rtl/>
        </w:rPr>
        <w:t>ی</w:t>
      </w:r>
      <w:r w:rsidRPr="0087303B">
        <w:rPr>
          <w:rFonts w:hint="eastAsia"/>
          <w:rtl/>
        </w:rPr>
        <w:t>وار</w:t>
      </w:r>
      <w:r w:rsidRPr="0087303B">
        <w:rPr>
          <w:rtl/>
        </w:rPr>
        <w:t xml:space="preserve"> داشت م</w:t>
      </w:r>
      <w:r w:rsidRPr="0087303B">
        <w:rPr>
          <w:rFonts w:hint="cs"/>
          <w:rtl/>
        </w:rPr>
        <w:t>ی‌</w:t>
      </w:r>
      <w:r w:rsidRPr="0087303B">
        <w:rPr>
          <w:rFonts w:hint="eastAsia"/>
          <w:rtl/>
        </w:rPr>
        <w:t>ر</w:t>
      </w:r>
      <w:r w:rsidRPr="0087303B">
        <w:rPr>
          <w:rFonts w:hint="cs"/>
          <w:rtl/>
        </w:rPr>
        <w:t>ی</w:t>
      </w:r>
      <w:r w:rsidRPr="0087303B">
        <w:rPr>
          <w:rFonts w:hint="eastAsia"/>
          <w:rtl/>
        </w:rPr>
        <w:t>خت،</w:t>
      </w:r>
      <w:r w:rsidRPr="0087303B">
        <w:rPr>
          <w:rtl/>
        </w:rPr>
        <w:t xml:space="preserve"> سقف بارون م</w:t>
      </w:r>
      <w:r w:rsidRPr="0087303B">
        <w:rPr>
          <w:rFonts w:hint="cs"/>
          <w:rtl/>
        </w:rPr>
        <w:t>ی</w:t>
      </w:r>
      <w:r w:rsidRPr="0087303B">
        <w:rPr>
          <w:rFonts w:hint="eastAsia"/>
          <w:rtl/>
        </w:rPr>
        <w:t>ومد</w:t>
      </w:r>
      <w:r w:rsidRPr="0087303B">
        <w:rPr>
          <w:rtl/>
        </w:rPr>
        <w:t xml:space="preserve"> م</w:t>
      </w:r>
      <w:r w:rsidRPr="0087303B">
        <w:rPr>
          <w:rFonts w:hint="cs"/>
          <w:rtl/>
        </w:rPr>
        <w:t>ی‌</w:t>
      </w:r>
      <w:r w:rsidRPr="0087303B">
        <w:rPr>
          <w:rFonts w:hint="eastAsia"/>
          <w:rtl/>
        </w:rPr>
        <w:t>ر</w:t>
      </w:r>
      <w:r w:rsidRPr="0087303B">
        <w:rPr>
          <w:rFonts w:hint="cs"/>
          <w:rtl/>
        </w:rPr>
        <w:t>ی</w:t>
      </w:r>
      <w:r w:rsidRPr="0087303B">
        <w:rPr>
          <w:rFonts w:hint="eastAsia"/>
          <w:rtl/>
        </w:rPr>
        <w:t>خت</w:t>
      </w:r>
      <w:r w:rsidRPr="0087303B">
        <w:rPr>
          <w:rtl/>
        </w:rPr>
        <w:t>. آجرها معلوم بود، تخته س</w:t>
      </w:r>
      <w:r w:rsidRPr="0087303B">
        <w:rPr>
          <w:rFonts w:hint="cs"/>
          <w:rtl/>
        </w:rPr>
        <w:t>ی</w:t>
      </w:r>
      <w:r w:rsidRPr="0087303B">
        <w:rPr>
          <w:rFonts w:hint="eastAsia"/>
          <w:rtl/>
        </w:rPr>
        <w:t>اه</w:t>
      </w:r>
      <w:r w:rsidRPr="0087303B">
        <w:rPr>
          <w:rtl/>
        </w:rPr>
        <w:t xml:space="preserve"> نداشتن، د</w:t>
      </w:r>
      <w:r w:rsidRPr="0087303B">
        <w:rPr>
          <w:rFonts w:hint="cs"/>
          <w:rtl/>
        </w:rPr>
        <w:t>ی</w:t>
      </w:r>
      <w:r w:rsidRPr="0087303B">
        <w:rPr>
          <w:rFonts w:hint="eastAsia"/>
          <w:rtl/>
        </w:rPr>
        <w:t>وار</w:t>
      </w:r>
      <w:r w:rsidRPr="0087303B">
        <w:rPr>
          <w:rtl/>
        </w:rPr>
        <w:t xml:space="preserve"> رو رنگ سبز زده بودن، ن</w:t>
      </w:r>
      <w:r w:rsidRPr="0087303B">
        <w:rPr>
          <w:rFonts w:hint="cs"/>
          <w:rtl/>
        </w:rPr>
        <w:t>ی</w:t>
      </w:r>
      <w:r w:rsidRPr="0087303B">
        <w:rPr>
          <w:rFonts w:hint="eastAsia"/>
          <w:rtl/>
        </w:rPr>
        <w:t>مکت</w:t>
      </w:r>
      <w:r w:rsidRPr="0087303B">
        <w:rPr>
          <w:rFonts w:hint="eastAsia"/>
        </w:rPr>
        <w:t>‌</w:t>
      </w:r>
      <w:r w:rsidRPr="0087303B">
        <w:rPr>
          <w:rtl/>
        </w:rPr>
        <w:t xml:space="preserve">ها </w:t>
      </w:r>
      <w:r w:rsidRPr="0087303B">
        <w:rPr>
          <w:rFonts w:hint="eastAsia"/>
          <w:rtl/>
        </w:rPr>
        <w:t>شکسته</w:t>
      </w:r>
      <w:r w:rsidRPr="0087303B">
        <w:rPr>
          <w:rtl/>
        </w:rPr>
        <w:t xml:space="preserve"> بود، خ</w:t>
      </w:r>
      <w:r w:rsidRPr="0087303B">
        <w:rPr>
          <w:rFonts w:hint="cs"/>
          <w:rtl/>
        </w:rPr>
        <w:t>ی</w:t>
      </w:r>
      <w:r w:rsidRPr="0087303B">
        <w:rPr>
          <w:rFonts w:hint="eastAsia"/>
          <w:rtl/>
        </w:rPr>
        <w:t>ل</w:t>
      </w:r>
      <w:r w:rsidRPr="0087303B">
        <w:rPr>
          <w:rFonts w:hint="cs"/>
          <w:rtl/>
        </w:rPr>
        <w:t>ی</w:t>
      </w:r>
      <w:r w:rsidRPr="0087303B">
        <w:rPr>
          <w:rtl/>
        </w:rPr>
        <w:t xml:space="preserve"> بد. </w:t>
      </w:r>
      <w:r w:rsidRPr="0087303B">
        <w:rPr>
          <w:rFonts w:hint="cs"/>
          <w:rtl/>
        </w:rPr>
        <w:t>ی</w:t>
      </w:r>
      <w:r w:rsidRPr="0087303B">
        <w:rPr>
          <w:rFonts w:hint="eastAsia"/>
          <w:rtl/>
        </w:rPr>
        <w:t>عن</w:t>
      </w:r>
      <w:r w:rsidRPr="0087303B">
        <w:rPr>
          <w:rFonts w:hint="cs"/>
          <w:rtl/>
        </w:rPr>
        <w:t>ی</w:t>
      </w:r>
      <w:r w:rsidRPr="0087303B">
        <w:rPr>
          <w:rtl/>
        </w:rPr>
        <w:t xml:space="preserve"> من روز</w:t>
      </w:r>
      <w:r w:rsidRPr="0087303B">
        <w:rPr>
          <w:rFonts w:hint="cs"/>
          <w:rtl/>
        </w:rPr>
        <w:t>ی</w:t>
      </w:r>
      <w:r w:rsidRPr="0087303B">
        <w:rPr>
          <w:rtl/>
        </w:rPr>
        <w:t xml:space="preserve"> که اومدم بغضم گرفت. گفتم وا</w:t>
      </w:r>
      <w:r w:rsidRPr="0087303B">
        <w:rPr>
          <w:rFonts w:hint="cs"/>
          <w:rtl/>
        </w:rPr>
        <w:t>ی</w:t>
      </w:r>
      <w:r w:rsidRPr="0087303B">
        <w:rPr>
          <w:rtl/>
        </w:rPr>
        <w:t xml:space="preserve"> ا</w:t>
      </w:r>
      <w:r w:rsidRPr="0087303B">
        <w:rPr>
          <w:rFonts w:hint="cs"/>
          <w:rtl/>
        </w:rPr>
        <w:t>ی</w:t>
      </w:r>
      <w:r w:rsidRPr="0087303B">
        <w:rPr>
          <w:rFonts w:hint="eastAsia"/>
          <w:rtl/>
        </w:rPr>
        <w:t>ن</w:t>
      </w:r>
      <w:r w:rsidRPr="0087303B">
        <w:rPr>
          <w:rtl/>
        </w:rPr>
        <w:t xml:space="preserve"> چه مدرسه</w:t>
      </w:r>
      <w:r w:rsidRPr="0087303B">
        <w:rPr>
          <w:rFonts w:hint="cs"/>
          <w:rtl/>
          <w:lang w:bidi="fa-IR"/>
        </w:rPr>
        <w:t>‌</w:t>
      </w:r>
      <w:r w:rsidRPr="0087303B">
        <w:rPr>
          <w:rtl/>
        </w:rPr>
        <w:t>ا</w:t>
      </w:r>
      <w:r w:rsidRPr="0087303B">
        <w:rPr>
          <w:rFonts w:hint="cs"/>
          <w:rtl/>
        </w:rPr>
        <w:t>ی</w:t>
      </w:r>
      <w:r w:rsidRPr="0087303B">
        <w:rPr>
          <w:rtl/>
        </w:rPr>
        <w:t xml:space="preserve"> بود به من داد</w:t>
      </w:r>
      <w:r w:rsidRPr="0087303B">
        <w:rPr>
          <w:rFonts w:hint="cs"/>
          <w:rtl/>
        </w:rPr>
        <w:t>ی</w:t>
      </w:r>
      <w:r w:rsidRPr="0087303B">
        <w:rPr>
          <w:rFonts w:hint="eastAsia"/>
          <w:rtl/>
        </w:rPr>
        <w:t>د؟</w:t>
      </w:r>
      <w:r w:rsidRPr="0087303B">
        <w:rPr>
          <w:rtl/>
        </w:rPr>
        <w:t xml:space="preserve"> گفتند تو بساز. ول</w:t>
      </w:r>
      <w:r w:rsidRPr="0087303B">
        <w:rPr>
          <w:rFonts w:hint="cs"/>
          <w:rtl/>
        </w:rPr>
        <w:t>ی</w:t>
      </w:r>
      <w:r w:rsidRPr="0087303B">
        <w:rPr>
          <w:rtl/>
        </w:rPr>
        <w:t xml:space="preserve"> من واقعا ساختم، </w:t>
      </w:r>
      <w:r w:rsidRPr="0087303B">
        <w:rPr>
          <w:rFonts w:hint="cs"/>
          <w:rtl/>
        </w:rPr>
        <w:t>ی</w:t>
      </w:r>
      <w:r w:rsidRPr="0087303B">
        <w:rPr>
          <w:rFonts w:hint="eastAsia"/>
          <w:rtl/>
        </w:rPr>
        <w:t>عن</w:t>
      </w:r>
      <w:r w:rsidRPr="0087303B">
        <w:rPr>
          <w:rFonts w:hint="cs"/>
          <w:rtl/>
        </w:rPr>
        <w:t>ی</w:t>
      </w:r>
      <w:r w:rsidRPr="0087303B">
        <w:rPr>
          <w:rtl/>
        </w:rPr>
        <w:t xml:space="preserve"> به اول</w:t>
      </w:r>
      <w:r w:rsidRPr="0087303B">
        <w:rPr>
          <w:rFonts w:hint="cs"/>
          <w:rtl/>
        </w:rPr>
        <w:t>ی</w:t>
      </w:r>
      <w:r w:rsidRPr="0087303B">
        <w:rPr>
          <w:rFonts w:hint="eastAsia"/>
          <w:rtl/>
        </w:rPr>
        <w:t>ا</w:t>
      </w:r>
      <w:r w:rsidRPr="0087303B">
        <w:rPr>
          <w:rtl/>
        </w:rPr>
        <w:t xml:space="preserve"> گفتم کمکم کن</w:t>
      </w:r>
      <w:r w:rsidRPr="0087303B">
        <w:rPr>
          <w:rFonts w:hint="cs"/>
          <w:rtl/>
        </w:rPr>
        <w:t>ی</w:t>
      </w:r>
      <w:r w:rsidRPr="0087303B">
        <w:rPr>
          <w:rFonts w:hint="eastAsia"/>
          <w:rtl/>
        </w:rPr>
        <w:t>د</w:t>
      </w:r>
      <w:r w:rsidRPr="0087303B">
        <w:rPr>
          <w:rFonts w:hint="cs"/>
          <w:rtl/>
        </w:rPr>
        <w:t xml:space="preserve">. </w:t>
      </w:r>
      <w:r w:rsidRPr="0087303B">
        <w:rPr>
          <w:rtl/>
        </w:rPr>
        <w:t>الان خ</w:t>
      </w:r>
      <w:r w:rsidRPr="0087303B">
        <w:rPr>
          <w:rFonts w:hint="cs"/>
          <w:rtl/>
        </w:rPr>
        <w:t>ی</w:t>
      </w:r>
      <w:r w:rsidRPr="0087303B">
        <w:rPr>
          <w:rFonts w:hint="eastAsia"/>
          <w:rtl/>
        </w:rPr>
        <w:t>ل</w:t>
      </w:r>
      <w:r w:rsidRPr="0087303B">
        <w:rPr>
          <w:rFonts w:hint="cs"/>
          <w:rtl/>
        </w:rPr>
        <w:t>ی‌</w:t>
      </w:r>
      <w:r w:rsidRPr="0087303B">
        <w:rPr>
          <w:rFonts w:hint="eastAsia"/>
          <w:rtl/>
        </w:rPr>
        <w:t>ها</w:t>
      </w:r>
      <w:r w:rsidRPr="0087303B">
        <w:rPr>
          <w:rtl/>
        </w:rPr>
        <w:t xml:space="preserve"> وارد ا</w:t>
      </w:r>
      <w:r w:rsidRPr="0087303B">
        <w:rPr>
          <w:rFonts w:hint="cs"/>
          <w:rtl/>
        </w:rPr>
        <w:t>ی</w:t>
      </w:r>
      <w:r w:rsidRPr="0087303B">
        <w:rPr>
          <w:rFonts w:hint="eastAsia"/>
          <w:rtl/>
        </w:rPr>
        <w:t>ن</w:t>
      </w:r>
      <w:r w:rsidRPr="0087303B">
        <w:rPr>
          <w:rtl/>
        </w:rPr>
        <w:t xml:space="preserve"> مدرسه شدند م</w:t>
      </w:r>
      <w:r w:rsidRPr="0087303B">
        <w:rPr>
          <w:rFonts w:hint="cs"/>
          <w:rtl/>
        </w:rPr>
        <w:t>ی</w:t>
      </w:r>
      <w:r w:rsidRPr="0087303B">
        <w:rPr>
          <w:rFonts w:hint="eastAsia"/>
          <w:rtl/>
        </w:rPr>
        <w:t>گن</w:t>
      </w:r>
      <w:r w:rsidRPr="0087303B">
        <w:rPr>
          <w:rtl/>
        </w:rPr>
        <w:t xml:space="preserve"> متفاوته، چقدر خوبه، تم</w:t>
      </w:r>
      <w:r w:rsidRPr="0087303B">
        <w:rPr>
          <w:rFonts w:hint="cs"/>
          <w:rtl/>
        </w:rPr>
        <w:t>ی</w:t>
      </w:r>
      <w:r w:rsidRPr="0087303B">
        <w:rPr>
          <w:rFonts w:hint="eastAsia"/>
          <w:rtl/>
        </w:rPr>
        <w:t>زه</w:t>
      </w:r>
      <w:r w:rsidRPr="0087303B">
        <w:rPr>
          <w:rtl/>
        </w:rPr>
        <w:t xml:space="preserve"> و مرتب. ا</w:t>
      </w:r>
      <w:r w:rsidRPr="0087303B">
        <w:rPr>
          <w:rFonts w:hint="cs"/>
          <w:rtl/>
        </w:rPr>
        <w:t>ی</w:t>
      </w:r>
      <w:r w:rsidRPr="0087303B">
        <w:rPr>
          <w:rFonts w:hint="eastAsia"/>
          <w:rtl/>
        </w:rPr>
        <w:t>نها</w:t>
      </w:r>
      <w:r w:rsidRPr="0087303B">
        <w:rPr>
          <w:rtl/>
        </w:rPr>
        <w:t xml:space="preserve"> در ا</w:t>
      </w:r>
      <w:r w:rsidRPr="0087303B">
        <w:rPr>
          <w:rFonts w:hint="cs"/>
          <w:rtl/>
        </w:rPr>
        <w:t>ی</w:t>
      </w:r>
      <w:r w:rsidRPr="0087303B">
        <w:rPr>
          <w:rFonts w:hint="eastAsia"/>
          <w:rtl/>
        </w:rPr>
        <w:t>ن</w:t>
      </w:r>
      <w:r w:rsidRPr="0087303B">
        <w:rPr>
          <w:rtl/>
        </w:rPr>
        <w:t xml:space="preserve"> شش سال شده. خ</w:t>
      </w:r>
      <w:r w:rsidRPr="0087303B">
        <w:rPr>
          <w:rFonts w:hint="cs"/>
          <w:rtl/>
        </w:rPr>
        <w:t>ی</w:t>
      </w:r>
      <w:r w:rsidRPr="0087303B">
        <w:rPr>
          <w:rFonts w:hint="eastAsia"/>
          <w:rtl/>
        </w:rPr>
        <w:t>ل</w:t>
      </w:r>
      <w:r w:rsidRPr="0087303B">
        <w:rPr>
          <w:rFonts w:hint="cs"/>
          <w:rtl/>
        </w:rPr>
        <w:t>ی</w:t>
      </w:r>
      <w:r w:rsidRPr="0087303B">
        <w:rPr>
          <w:rtl/>
        </w:rPr>
        <w:t xml:space="preserve"> انرژ</w:t>
      </w:r>
      <w:r w:rsidRPr="0087303B">
        <w:rPr>
          <w:rFonts w:hint="cs"/>
          <w:rtl/>
        </w:rPr>
        <w:t>ی</w:t>
      </w:r>
      <w:r w:rsidRPr="0087303B">
        <w:rPr>
          <w:rtl/>
        </w:rPr>
        <w:t xml:space="preserve"> من رو گرفته، خ</w:t>
      </w:r>
      <w:r w:rsidRPr="0087303B">
        <w:rPr>
          <w:rFonts w:hint="cs"/>
          <w:rtl/>
        </w:rPr>
        <w:t>ی</w:t>
      </w:r>
      <w:r w:rsidRPr="0087303B">
        <w:rPr>
          <w:rFonts w:hint="eastAsia"/>
          <w:rtl/>
        </w:rPr>
        <w:t>ل</w:t>
      </w:r>
      <w:r w:rsidRPr="0087303B">
        <w:rPr>
          <w:rFonts w:hint="cs"/>
          <w:rtl/>
        </w:rPr>
        <w:t>ی</w:t>
      </w:r>
      <w:r w:rsidRPr="0087303B">
        <w:rPr>
          <w:rtl/>
        </w:rPr>
        <w:t xml:space="preserve"> ز</w:t>
      </w:r>
      <w:r w:rsidRPr="0087303B">
        <w:rPr>
          <w:rFonts w:hint="cs"/>
          <w:rtl/>
        </w:rPr>
        <w:t>ی</w:t>
      </w:r>
      <w:r w:rsidRPr="0087303B">
        <w:rPr>
          <w:rFonts w:hint="eastAsia"/>
          <w:rtl/>
        </w:rPr>
        <w:t>اد</w:t>
      </w:r>
      <w:r w:rsidRPr="0087303B">
        <w:rPr>
          <w:rtl/>
        </w:rPr>
        <w:t>. اصلا عمر من رو گرفته. منتها من علاقه داشتم ک</w:t>
      </w:r>
      <w:r w:rsidRPr="0087303B">
        <w:rPr>
          <w:rFonts w:hint="cs"/>
          <w:rtl/>
        </w:rPr>
        <w:t>ی</w:t>
      </w:r>
      <w:r w:rsidRPr="0087303B">
        <w:rPr>
          <w:rFonts w:hint="eastAsia"/>
          <w:rtl/>
        </w:rPr>
        <w:t>ف</w:t>
      </w:r>
      <w:r w:rsidRPr="0087303B">
        <w:rPr>
          <w:rtl/>
        </w:rPr>
        <w:t xml:space="preserve"> م</w:t>
      </w:r>
      <w:r w:rsidRPr="0087303B">
        <w:rPr>
          <w:rFonts w:hint="cs"/>
          <w:rtl/>
        </w:rPr>
        <w:t>ی‌</w:t>
      </w:r>
      <w:r w:rsidRPr="0087303B">
        <w:rPr>
          <w:rFonts w:hint="eastAsia"/>
          <w:rtl/>
        </w:rPr>
        <w:t>کنم</w:t>
      </w:r>
      <w:r w:rsidRPr="0087303B">
        <w:rPr>
          <w:rtl/>
        </w:rPr>
        <w:t xml:space="preserve"> که خب وا</w:t>
      </w:r>
      <w:r w:rsidRPr="0087303B">
        <w:rPr>
          <w:rFonts w:hint="cs"/>
          <w:rtl/>
        </w:rPr>
        <w:t>ی</w:t>
      </w:r>
      <w:r w:rsidRPr="0087303B">
        <w:rPr>
          <w:rtl/>
        </w:rPr>
        <w:t xml:space="preserve"> ا</w:t>
      </w:r>
      <w:r w:rsidRPr="0087303B">
        <w:rPr>
          <w:rFonts w:hint="cs"/>
          <w:rtl/>
        </w:rPr>
        <w:t>ی</w:t>
      </w:r>
      <w:r w:rsidRPr="0087303B">
        <w:rPr>
          <w:rFonts w:hint="eastAsia"/>
          <w:rtl/>
        </w:rPr>
        <w:t>نجا</w:t>
      </w:r>
      <w:r w:rsidRPr="0087303B">
        <w:rPr>
          <w:rtl/>
        </w:rPr>
        <w:t xml:space="preserve"> رو</w:t>
      </w:r>
      <w:r w:rsidRPr="0087303B">
        <w:rPr>
          <w:rFonts w:hint="cs"/>
          <w:rtl/>
        </w:rPr>
        <w:t xml:space="preserve"> </w:t>
      </w:r>
      <w:r w:rsidRPr="0087303B">
        <w:rPr>
          <w:rtl/>
        </w:rPr>
        <w:t>درست و مرتب کردم</w:t>
      </w:r>
      <w:r w:rsidRPr="0087303B">
        <w:rPr>
          <w:rFonts w:hint="cs"/>
          <w:rtl/>
        </w:rPr>
        <w:t xml:space="preserve">. </w:t>
      </w:r>
      <w:r w:rsidRPr="0087303B">
        <w:rPr>
          <w:rtl/>
        </w:rPr>
        <w:t>من به مادرها</w:t>
      </w:r>
      <w:r w:rsidRPr="0087303B">
        <w:rPr>
          <w:rFonts w:hint="cs"/>
          <w:rtl/>
        </w:rPr>
        <w:t>ی</w:t>
      </w:r>
      <w:r w:rsidRPr="0087303B">
        <w:rPr>
          <w:rtl/>
        </w:rPr>
        <w:t xml:space="preserve"> سال بالاترم گفتم افتخار من ا</w:t>
      </w:r>
      <w:r w:rsidRPr="0087303B">
        <w:rPr>
          <w:rFonts w:hint="cs"/>
          <w:rtl/>
        </w:rPr>
        <w:t>ی</w:t>
      </w:r>
      <w:r w:rsidRPr="0087303B">
        <w:rPr>
          <w:rFonts w:hint="eastAsia"/>
          <w:rtl/>
        </w:rPr>
        <w:t>نه</w:t>
      </w:r>
      <w:r w:rsidRPr="0087303B">
        <w:rPr>
          <w:rtl/>
        </w:rPr>
        <w:t xml:space="preserve"> که بعد از شش سال تونستم موضع مدرسه</w:t>
      </w:r>
      <w:r w:rsidRPr="0087303B">
        <w:rPr>
          <w:rFonts w:hint="cs"/>
          <w:rtl/>
        </w:rPr>
        <w:t>‌</w:t>
      </w:r>
      <w:r w:rsidRPr="0087303B">
        <w:rPr>
          <w:rtl/>
        </w:rPr>
        <w:t>تون رو عوض کنم.</w:t>
      </w:r>
      <w:r w:rsidR="0017100B">
        <w:rPr>
          <w:rFonts w:cs="Calibri" w:hint="cs"/>
          <w:rtl/>
        </w:rPr>
        <w:t>"</w:t>
      </w:r>
    </w:p>
    <w:p w14:paraId="7335081D" w14:textId="1A389D62" w:rsidR="0017100B" w:rsidRDefault="00494566" w:rsidP="00302BAA">
      <w:pPr>
        <w:pStyle w:val="ac"/>
        <w:rPr>
          <w:rtl/>
        </w:rPr>
      </w:pPr>
      <w:r>
        <w:rPr>
          <w:rtl/>
          <w:lang w:val="ar-SA"/>
        </w:rPr>
        <w:drawing>
          <wp:anchor distT="0" distB="0" distL="114300" distR="114300" simplePos="0" relativeHeight="251653120" behindDoc="0" locked="0" layoutInCell="1" allowOverlap="1" wp14:anchorId="28645760" wp14:editId="289E2A1C">
            <wp:simplePos x="0" y="0"/>
            <wp:positionH relativeFrom="column">
              <wp:posOffset>-335280</wp:posOffset>
            </wp:positionH>
            <wp:positionV relativeFrom="paragraph">
              <wp:posOffset>1067435</wp:posOffset>
            </wp:positionV>
            <wp:extent cx="3002280" cy="3200400"/>
            <wp:effectExtent l="38100" t="0" r="7620" b="19050"/>
            <wp:wrapSquare wrapText="bothSides"/>
            <wp:docPr id="1961719686"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14:sizeRelH relativeFrom="margin">
              <wp14:pctWidth>0</wp14:pctWidth>
            </wp14:sizeRelH>
            <wp14:sizeRelV relativeFrom="margin">
              <wp14:pctHeight>0</wp14:pctHeight>
            </wp14:sizeRelV>
          </wp:anchor>
        </w:drawing>
      </w:r>
      <w:r>
        <w:rPr>
          <w:rFonts w:hint="cs"/>
          <w:rtl/>
        </w:rPr>
        <w:t>مواردی که بیان شد، تنها گوشه‌ای از اقداماتی است که مدیران برای تبدیل ساختمان مدرسه به یک ساختمان مناسب یادگیری انجام داده‌اند. در تحلیل این اقدامات دو نکته حائض اهمیت است. نکته‌ی اول اینکه بسیاری از اقدامات انجام شده در راستای تامین نیازهای اولیه‌ دانش‌آموزان و معلمان است. مثل امنیت ساختمان، تمیزی و مرتب‌سازی، تامین سیستم گرمایش و سرمایش مناسب و یا بازسازی سرویس‌های بهداشتی. نکته‌ی دوم این است که تمام اقدامات جزو طراحی داخلی ساختمان محسوب می‌شود و به دلیل آنکه در ساختار سیاست</w:t>
      </w:r>
      <w:r w:rsidR="0017100B">
        <w:rPr>
          <w:rFonts w:hint="cs"/>
          <w:rtl/>
        </w:rPr>
        <w:t>‌</w:t>
      </w:r>
      <w:r>
        <w:rPr>
          <w:rFonts w:hint="cs"/>
          <w:rtl/>
        </w:rPr>
        <w:t>گذاری و قانونی حضور مدیران</w:t>
      </w:r>
      <w:r w:rsidR="0017100B">
        <w:rPr>
          <w:rFonts w:hint="cs"/>
          <w:rtl/>
        </w:rPr>
        <w:t xml:space="preserve"> در </w:t>
      </w:r>
    </w:p>
    <w:p w14:paraId="483A536D" w14:textId="77777777" w:rsidR="0017100B" w:rsidRPr="00D81C41" w:rsidRDefault="0017100B" w:rsidP="0017100B">
      <w:pPr>
        <w:pStyle w:val="a0"/>
        <w:ind w:left="313"/>
        <w:rPr>
          <w:rFonts w:ascii="IRNazanin" w:hAnsi="IRNazanin"/>
          <w:i/>
          <w:iCs/>
          <w:shd w:val="clear" w:color="auto" w:fill="FFFFFF"/>
          <w:lang w:val="ar-SA"/>
        </w:rPr>
      </w:pPr>
      <w:r w:rsidRPr="00D81C41">
        <w:rPr>
          <w:rFonts w:hint="cs"/>
          <w:rtl/>
        </w:rPr>
        <w:t>اقدام</w:t>
      </w:r>
      <w:r>
        <w:rPr>
          <w:rFonts w:hint="cs"/>
          <w:rtl/>
        </w:rPr>
        <w:t>ا</w:t>
      </w:r>
      <w:r w:rsidRPr="00D81C41">
        <w:rPr>
          <w:rFonts w:hint="cs"/>
          <w:rtl/>
        </w:rPr>
        <w:t>ت عملی مدیران مدارس در راستای شایستگی‌های انگیزشی</w:t>
      </w:r>
    </w:p>
    <w:p w14:paraId="4030703F" w14:textId="60351663" w:rsidR="00494566" w:rsidRDefault="00494566" w:rsidP="00302BAA">
      <w:pPr>
        <w:pStyle w:val="ac"/>
        <w:rPr>
          <w:rtl/>
        </w:rPr>
      </w:pPr>
      <w:r>
        <w:rPr>
          <w:rFonts w:hint="cs"/>
          <w:rtl/>
        </w:rPr>
        <w:t xml:space="preserve"> در امر طراحی ساختمان دیده نشده است، ایشان دستشان در آن زمینه بسته بود. اما انگیزه‌ی کافی در این مدیران برای اقدام در زمینه‌ی طراحی معماری ساختمان نیز وجود دارد.</w:t>
      </w:r>
    </w:p>
    <w:p w14:paraId="7EC4604E" w14:textId="77777777" w:rsidR="002617BA" w:rsidRDefault="002617BA" w:rsidP="004D1CAF">
      <w:pPr>
        <w:pStyle w:val="1-1"/>
        <w:rPr>
          <w:rtl/>
        </w:rPr>
      </w:pPr>
      <w:bookmarkStart w:id="236" w:name="_Toc144152863"/>
      <w:bookmarkStart w:id="237" w:name="_Toc144767810"/>
      <w:r>
        <w:rPr>
          <w:rFonts w:hint="cs"/>
          <w:rtl/>
        </w:rPr>
        <w:t>تحلیل یافته‌های جانبی پژوهش</w:t>
      </w:r>
      <w:bookmarkEnd w:id="236"/>
      <w:bookmarkEnd w:id="237"/>
    </w:p>
    <w:p w14:paraId="4EAF92B6" w14:textId="77777777" w:rsidR="002617BA" w:rsidRDefault="002617BA" w:rsidP="00302BAA">
      <w:pPr>
        <w:pStyle w:val="ac"/>
        <w:rPr>
          <w:rtl/>
        </w:rPr>
      </w:pPr>
      <w:r>
        <w:rPr>
          <w:rFonts w:hint="cs"/>
          <w:rtl/>
        </w:rPr>
        <w:t>یافته‌های جانبی این پژوهش شامل وضع موجود فضاهای یادگیری، وضع مطلوب فضاهای یادگیری از دید مدیران و موانع و محدودیت‌های موجود برای رسیدن به فضای یادگیری مطلوب و ایفای نقش مدیران به مثابه طراح محیط کالبدی یادگیری است. در ادامه به جمع‌بندی هرکدام می‌پردازیم.</w:t>
      </w:r>
    </w:p>
    <w:p w14:paraId="409C2C0E" w14:textId="77777777" w:rsidR="002617BA" w:rsidRDefault="002617BA" w:rsidP="004D1CAF">
      <w:pPr>
        <w:pStyle w:val="1-1-1"/>
        <w:rPr>
          <w:rtl/>
        </w:rPr>
      </w:pPr>
      <w:bookmarkStart w:id="238" w:name="_Toc144152864"/>
      <w:bookmarkStart w:id="239" w:name="_Toc144767811"/>
      <w:r>
        <w:rPr>
          <w:rFonts w:hint="cs"/>
          <w:rtl/>
        </w:rPr>
        <w:t>وضع موجود فضای یادگیری</w:t>
      </w:r>
      <w:bookmarkEnd w:id="238"/>
      <w:bookmarkEnd w:id="239"/>
    </w:p>
    <w:p w14:paraId="4252EA0E" w14:textId="3F324331" w:rsidR="002617BA" w:rsidRDefault="004D1CAF" w:rsidP="00302BAA">
      <w:pPr>
        <w:pStyle w:val="ac"/>
        <w:rPr>
          <w:rtl/>
        </w:rPr>
      </w:pPr>
      <w:r>
        <w:rPr>
          <w:rtl/>
          <w:lang w:val="ar-SA"/>
        </w:rPr>
        <w:drawing>
          <wp:anchor distT="0" distB="0" distL="114300" distR="114300" simplePos="0" relativeHeight="251657216" behindDoc="0" locked="0" layoutInCell="1" allowOverlap="1" wp14:anchorId="2BF22C0F" wp14:editId="7E6C1669">
            <wp:simplePos x="0" y="0"/>
            <wp:positionH relativeFrom="column">
              <wp:posOffset>-419100</wp:posOffset>
            </wp:positionH>
            <wp:positionV relativeFrom="paragraph">
              <wp:posOffset>1529080</wp:posOffset>
            </wp:positionV>
            <wp:extent cx="5958840" cy="3596640"/>
            <wp:effectExtent l="0" t="0" r="0" b="41910"/>
            <wp:wrapTopAndBottom/>
            <wp:docPr id="20824060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8" r:lo="rId149" r:qs="rId150" r:cs="rId151"/>
              </a:graphicData>
            </a:graphic>
          </wp:anchor>
        </w:drawing>
      </w:r>
      <w:r w:rsidR="002617BA">
        <w:rPr>
          <w:rFonts w:hint="cs"/>
          <w:rtl/>
        </w:rPr>
        <w:t xml:space="preserve">مهم‌ترین مولفه‌های مطرح‌شده از جانب مدیران در وضعیت موجود فضاهای یادگیری شامل تراکم بالای دانش‌آموزان در فضای کالبدی، فضای </w:t>
      </w:r>
      <w:r w:rsidR="002617BA" w:rsidRPr="0092518B">
        <w:rPr>
          <w:rFonts w:hint="cs"/>
          <w:rtl/>
        </w:rPr>
        <w:t>بدون انعطاف، یکسان بودن طراحی فضای داخلی و معماری تمام مدارس، مشکلات سرمایشی، گرمایشی، تهویه‌ی هوا و نور نامناسب، تاثیرات روحی-روانی فضای فعلی روی دانش‌آموزان و طراحی نامتناسب با نیازهای دانش‌آموزان است.</w:t>
      </w:r>
    </w:p>
    <w:p w14:paraId="01E9F42E" w14:textId="6A21F267" w:rsidR="002617BA" w:rsidRDefault="002617BA" w:rsidP="00B21171">
      <w:pPr>
        <w:pStyle w:val="afa"/>
        <w:rPr>
          <w:rtl/>
        </w:rPr>
      </w:pPr>
    </w:p>
    <w:p w14:paraId="7CB7C3C4" w14:textId="3E6B37F9" w:rsidR="00F81B4F" w:rsidRPr="004A2025" w:rsidRDefault="00F81B4F" w:rsidP="00F81B4F">
      <w:pPr>
        <w:pStyle w:val="a0"/>
        <w:ind w:left="673"/>
        <w:rPr>
          <w:rFonts w:ascii="IRNazanin" w:hAnsi="IRNazanin"/>
          <w:i/>
          <w:iCs/>
          <w:shd w:val="clear" w:color="auto" w:fill="FFFFFF"/>
          <w:lang w:val="ar-SA"/>
        </w:rPr>
      </w:pPr>
      <w:r w:rsidRPr="004A2025">
        <w:rPr>
          <w:rFonts w:hint="cs"/>
          <w:rtl/>
        </w:rPr>
        <w:t>وضع موجود محیط‌های یادگیری</w:t>
      </w:r>
    </w:p>
    <w:p w14:paraId="1078934E" w14:textId="77777777" w:rsidR="00F81B4F" w:rsidRDefault="00F81B4F" w:rsidP="00B21171">
      <w:pPr>
        <w:pStyle w:val="afa"/>
        <w:rPr>
          <w:rtl/>
        </w:rPr>
      </w:pPr>
    </w:p>
    <w:p w14:paraId="3624409A" w14:textId="37C13AF5" w:rsidR="000A50AF" w:rsidRDefault="000A50AF" w:rsidP="00C07377">
      <w:pPr>
        <w:pStyle w:val="a1"/>
      </w:pPr>
      <w:r w:rsidRPr="003A3E29">
        <w:rPr>
          <w:rtl/>
        </w:rPr>
        <w:t>وضع موجود فضاها</w:t>
      </w:r>
      <w:r w:rsidRPr="003A3E29">
        <w:rPr>
          <w:rFonts w:hint="cs"/>
          <w:rtl/>
        </w:rPr>
        <w:t>ی</w:t>
      </w:r>
      <w:r w:rsidRPr="003A3E29">
        <w:rPr>
          <w:rtl/>
        </w:rPr>
        <w:t xml:space="preserve"> </w:t>
      </w:r>
      <w:r w:rsidRPr="003A3E29">
        <w:rPr>
          <w:rFonts w:hint="cs"/>
          <w:rtl/>
        </w:rPr>
        <w:t>ی</w:t>
      </w:r>
      <w:r w:rsidRPr="003A3E29">
        <w:rPr>
          <w:rFonts w:hint="eastAsia"/>
          <w:rtl/>
        </w:rPr>
        <w:t>ادگ</w:t>
      </w:r>
      <w:r w:rsidRPr="003A3E29">
        <w:rPr>
          <w:rFonts w:hint="cs"/>
          <w:rtl/>
        </w:rPr>
        <w:t>ی</w:t>
      </w:r>
      <w:r w:rsidRPr="003A3E29">
        <w:rPr>
          <w:rFonts w:hint="eastAsia"/>
          <w:rtl/>
        </w:rPr>
        <w:t>ر</w:t>
      </w:r>
      <w:r w:rsidRPr="003A3E29">
        <w:rPr>
          <w:rFonts w:hint="cs"/>
          <w:rtl/>
        </w:rPr>
        <w:t>ی</w:t>
      </w:r>
    </w:p>
    <w:tbl>
      <w:tblPr>
        <w:tblStyle w:val="TableGrid"/>
        <w:bidiVisual/>
        <w:tblW w:w="0" w:type="auto"/>
        <w:tblLook w:val="04A0" w:firstRow="1" w:lastRow="0" w:firstColumn="1" w:lastColumn="0" w:noHBand="0" w:noVBand="1"/>
      </w:tblPr>
      <w:tblGrid>
        <w:gridCol w:w="2392"/>
        <w:gridCol w:w="6327"/>
      </w:tblGrid>
      <w:tr w:rsidR="002617BA" w:rsidRPr="00A20A54" w14:paraId="18A7AE9A" w14:textId="77777777" w:rsidTr="00D602CA">
        <w:tc>
          <w:tcPr>
            <w:tcW w:w="2392" w:type="dxa"/>
            <w:vAlign w:val="center"/>
          </w:tcPr>
          <w:p w14:paraId="01742133" w14:textId="77777777" w:rsidR="002617BA" w:rsidRPr="00C07377" w:rsidRDefault="002617BA" w:rsidP="00C07377">
            <w:pPr>
              <w:rPr>
                <w:rFonts w:cs="B Nazanin"/>
                <w:b/>
                <w:bCs/>
                <w:sz w:val="22"/>
                <w:szCs w:val="22"/>
                <w:rtl/>
              </w:rPr>
            </w:pPr>
            <w:r w:rsidRPr="00C07377">
              <w:rPr>
                <w:rFonts w:cs="B Nazanin" w:hint="cs"/>
                <w:b/>
                <w:bCs/>
                <w:sz w:val="22"/>
                <w:szCs w:val="22"/>
                <w:rtl/>
              </w:rPr>
              <w:t>تراکم بالای دانش‌آموزان در فضای کالبدی</w:t>
            </w:r>
          </w:p>
        </w:tc>
        <w:tc>
          <w:tcPr>
            <w:tcW w:w="6327" w:type="dxa"/>
          </w:tcPr>
          <w:p w14:paraId="4A50CBCF" w14:textId="558C02D7" w:rsidR="002617BA" w:rsidRPr="00C07377" w:rsidRDefault="002617BA" w:rsidP="00C07377">
            <w:pPr>
              <w:jc w:val="both"/>
              <w:rPr>
                <w:rFonts w:cs="Calibri"/>
                <w:sz w:val="22"/>
                <w:szCs w:val="22"/>
                <w:rtl/>
              </w:rPr>
            </w:pPr>
            <w:r w:rsidRPr="00C07377">
              <w:rPr>
                <w:rFonts w:cs="B Nazanin" w:hint="cs"/>
                <w:sz w:val="22"/>
                <w:szCs w:val="22"/>
                <w:rtl/>
              </w:rPr>
              <w:t xml:space="preserve">کد 4: </w:t>
            </w:r>
            <w:r w:rsidR="00C07377">
              <w:rPr>
                <w:rFonts w:cs="Calibri" w:hint="cs"/>
                <w:sz w:val="22"/>
                <w:szCs w:val="22"/>
                <w:rtl/>
                <w:lang w:bidi="fa-IR"/>
              </w:rPr>
              <w:t>"</w:t>
            </w:r>
            <w:r w:rsidRPr="00C07377">
              <w:rPr>
                <w:rFonts w:cs="B Nazanin"/>
                <w:sz w:val="22"/>
                <w:szCs w:val="22"/>
                <w:rtl/>
              </w:rPr>
              <w:t xml:space="preserve">یک کلاس استاندارد باید حداقل چهل متر باشه با </w:t>
            </w:r>
            <w:r w:rsidRPr="00C07377">
              <w:rPr>
                <w:rFonts w:cs="B Nazanin" w:hint="cs"/>
                <w:sz w:val="22"/>
                <w:szCs w:val="22"/>
                <w:rtl/>
              </w:rPr>
              <w:t xml:space="preserve">سه و شش </w:t>
            </w:r>
            <w:r w:rsidRPr="00C07377">
              <w:rPr>
                <w:rFonts w:cs="B Nazanin"/>
                <w:sz w:val="22"/>
                <w:szCs w:val="22"/>
                <w:rtl/>
              </w:rPr>
              <w:t>تا دانش آموز</w:t>
            </w:r>
            <w:r w:rsidRPr="00C07377">
              <w:rPr>
                <w:rFonts w:cs="B Nazanin" w:hint="cs"/>
                <w:sz w:val="22"/>
                <w:szCs w:val="22"/>
                <w:rtl/>
              </w:rPr>
              <w:t xml:space="preserve">. </w:t>
            </w:r>
            <w:r w:rsidRPr="00C07377">
              <w:rPr>
                <w:rFonts w:cs="B Nazanin"/>
                <w:sz w:val="22"/>
                <w:szCs w:val="22"/>
                <w:rtl/>
              </w:rPr>
              <w:t>الان ما کلاس</w:t>
            </w:r>
            <w:r w:rsidRPr="00C07377">
              <w:rPr>
                <w:rFonts w:cs="B Nazanin" w:hint="cs"/>
                <w:sz w:val="22"/>
                <w:szCs w:val="22"/>
                <w:rtl/>
              </w:rPr>
              <w:t>‌</w:t>
            </w:r>
            <w:r w:rsidRPr="00C07377">
              <w:rPr>
                <w:rFonts w:cs="B Nazanin"/>
                <w:sz w:val="22"/>
                <w:szCs w:val="22"/>
                <w:rtl/>
              </w:rPr>
              <w:t>هامون چهل و چهار، پنج متره با چهل و چهار دانش‌آموز</w:t>
            </w:r>
            <w:r w:rsidRPr="00C07377">
              <w:rPr>
                <w:rFonts w:cs="B Nazanin" w:hint="cs"/>
                <w:sz w:val="22"/>
                <w:szCs w:val="22"/>
                <w:rtl/>
              </w:rPr>
              <w:t xml:space="preserve">. </w:t>
            </w:r>
            <w:r w:rsidRPr="00C07377">
              <w:rPr>
                <w:rFonts w:cs="B Nazanin"/>
                <w:sz w:val="22"/>
                <w:szCs w:val="22"/>
                <w:rtl/>
              </w:rPr>
              <w:t>در کلاس</w:t>
            </w:r>
            <w:r w:rsidRPr="00C07377">
              <w:rPr>
                <w:rFonts w:cs="B Nazanin" w:hint="cs"/>
                <w:sz w:val="22"/>
                <w:szCs w:val="22"/>
                <w:rtl/>
              </w:rPr>
              <w:t>‌</w:t>
            </w:r>
            <w:r w:rsidRPr="00C07377">
              <w:rPr>
                <w:rFonts w:cs="B Nazanin"/>
                <w:sz w:val="22"/>
                <w:szCs w:val="22"/>
                <w:rtl/>
              </w:rPr>
              <w:t>های ما معلم اصلا جای حرکت نداره، خودش نمی</w:t>
            </w:r>
            <w:r w:rsidRPr="00C07377">
              <w:rPr>
                <w:rFonts w:cs="B Nazanin" w:hint="cs"/>
                <w:sz w:val="22"/>
                <w:szCs w:val="22"/>
                <w:rtl/>
              </w:rPr>
              <w:t>‌</w:t>
            </w:r>
            <w:r w:rsidRPr="00C07377">
              <w:rPr>
                <w:rFonts w:cs="B Nazanin"/>
                <w:sz w:val="22"/>
                <w:szCs w:val="22"/>
                <w:rtl/>
              </w:rPr>
              <w:t>تونه بایسته چه برسه به اینکه بخواد کاری انجام بده. بچه‌ها تا جلوی تخته نشسته</w:t>
            </w:r>
            <w:r w:rsidRPr="00C07377">
              <w:rPr>
                <w:rFonts w:cs="B Nazanin" w:hint="cs"/>
                <w:sz w:val="22"/>
                <w:szCs w:val="22"/>
                <w:rtl/>
              </w:rPr>
              <w:t>‌</w:t>
            </w:r>
            <w:r w:rsidRPr="00C07377">
              <w:rPr>
                <w:rFonts w:cs="B Nazanin"/>
                <w:sz w:val="22"/>
                <w:szCs w:val="22"/>
                <w:rtl/>
              </w:rPr>
              <w:t>اند.</w:t>
            </w:r>
            <w:r w:rsidR="00C07377">
              <w:rPr>
                <w:rFonts w:cs="Calibri" w:hint="cs"/>
                <w:sz w:val="22"/>
                <w:szCs w:val="22"/>
                <w:rtl/>
              </w:rPr>
              <w:t>"</w:t>
            </w:r>
          </w:p>
        </w:tc>
      </w:tr>
      <w:tr w:rsidR="002617BA" w:rsidRPr="00A20A54" w14:paraId="1D467FD9" w14:textId="77777777" w:rsidTr="00D602CA">
        <w:tc>
          <w:tcPr>
            <w:tcW w:w="2392" w:type="dxa"/>
            <w:vAlign w:val="center"/>
          </w:tcPr>
          <w:p w14:paraId="73E1FAB9" w14:textId="77777777" w:rsidR="002617BA" w:rsidRPr="00C07377" w:rsidRDefault="002617BA" w:rsidP="00C07377">
            <w:pPr>
              <w:rPr>
                <w:rFonts w:cs="B Nazanin"/>
                <w:b/>
                <w:bCs/>
                <w:sz w:val="22"/>
                <w:szCs w:val="22"/>
                <w:rtl/>
              </w:rPr>
            </w:pPr>
            <w:r w:rsidRPr="00C07377">
              <w:rPr>
                <w:rFonts w:cs="B Nazanin" w:hint="cs"/>
                <w:b/>
                <w:bCs/>
                <w:sz w:val="22"/>
                <w:szCs w:val="22"/>
                <w:rtl/>
              </w:rPr>
              <w:t>فضای بدون انعطاف</w:t>
            </w:r>
          </w:p>
        </w:tc>
        <w:tc>
          <w:tcPr>
            <w:tcW w:w="6327" w:type="dxa"/>
          </w:tcPr>
          <w:p w14:paraId="20E20727" w14:textId="310AD9C3" w:rsidR="002617BA" w:rsidRPr="00C07377" w:rsidRDefault="002617BA" w:rsidP="00C07377">
            <w:pPr>
              <w:jc w:val="both"/>
              <w:rPr>
                <w:rFonts w:cs="Calibri"/>
                <w:sz w:val="22"/>
                <w:szCs w:val="22"/>
                <w:rtl/>
              </w:rPr>
            </w:pPr>
            <w:r w:rsidRPr="00C07377">
              <w:rPr>
                <w:rFonts w:cs="B Nazanin" w:hint="cs"/>
                <w:sz w:val="22"/>
                <w:szCs w:val="22"/>
                <w:rtl/>
              </w:rPr>
              <w:t xml:space="preserve">کد 27: </w:t>
            </w:r>
            <w:r w:rsidR="00C07377">
              <w:rPr>
                <w:rFonts w:cs="Calibri" w:hint="cs"/>
                <w:sz w:val="22"/>
                <w:szCs w:val="22"/>
                <w:rtl/>
              </w:rPr>
              <w:t>"</w:t>
            </w:r>
            <w:r w:rsidRPr="00C07377">
              <w:rPr>
                <w:rFonts w:cs="B Nazanin"/>
                <w:sz w:val="22"/>
                <w:szCs w:val="22"/>
                <w:rtl/>
              </w:rPr>
              <w:t>متاسفانه همۀ کلاس</w:t>
            </w:r>
            <w:r w:rsidRPr="00C07377">
              <w:rPr>
                <w:rFonts w:cs="B Nazanin" w:hint="cs"/>
                <w:sz w:val="22"/>
                <w:szCs w:val="22"/>
                <w:rtl/>
              </w:rPr>
              <w:t>‌</w:t>
            </w:r>
            <w:r w:rsidRPr="00C07377">
              <w:rPr>
                <w:rFonts w:cs="B Nazanin"/>
                <w:sz w:val="22"/>
                <w:szCs w:val="22"/>
                <w:rtl/>
              </w:rPr>
              <w:t>های ما شانه تخم مرغی چیده میشه. چه نیمکت چه صندلی</w:t>
            </w:r>
            <w:r w:rsidRPr="00C07377">
              <w:rPr>
                <w:rFonts w:cs="B Nazanin" w:hint="cs"/>
                <w:sz w:val="22"/>
                <w:szCs w:val="22"/>
                <w:rtl/>
              </w:rPr>
              <w:t xml:space="preserve"> </w:t>
            </w:r>
            <w:r w:rsidRPr="00C07377">
              <w:rPr>
                <w:rFonts w:cs="B Nazanin"/>
                <w:sz w:val="22"/>
                <w:szCs w:val="22"/>
                <w:rtl/>
              </w:rPr>
              <w:t>‌یک نفره باشه پشت سر هم چیده می‌شود. به ندرت مدیران ما می‌توانند در کلاسشان مبلمان دیگری داشته باشند</w:t>
            </w:r>
            <w:r w:rsidRPr="00C07377">
              <w:rPr>
                <w:rFonts w:cs="B Nazanin" w:hint="cs"/>
                <w:sz w:val="22"/>
                <w:szCs w:val="22"/>
                <w:rtl/>
              </w:rPr>
              <w:t>.</w:t>
            </w:r>
            <w:r w:rsidR="00C07377">
              <w:rPr>
                <w:rFonts w:cs="Calibri" w:hint="cs"/>
                <w:sz w:val="22"/>
                <w:szCs w:val="22"/>
                <w:rtl/>
              </w:rPr>
              <w:t>"</w:t>
            </w:r>
          </w:p>
          <w:p w14:paraId="123F30F9" w14:textId="1EBE7EF6" w:rsidR="002617BA" w:rsidRPr="00C07377" w:rsidRDefault="002617BA" w:rsidP="00C07377">
            <w:pPr>
              <w:jc w:val="both"/>
              <w:rPr>
                <w:rFonts w:cs="Calibri"/>
                <w:sz w:val="22"/>
                <w:szCs w:val="22"/>
                <w:rtl/>
              </w:rPr>
            </w:pPr>
            <w:r w:rsidRPr="00C07377">
              <w:rPr>
                <w:rFonts w:cs="B Nazanin" w:hint="cs"/>
                <w:sz w:val="22"/>
                <w:szCs w:val="22"/>
                <w:rtl/>
              </w:rPr>
              <w:t xml:space="preserve">کد 29: </w:t>
            </w:r>
            <w:r w:rsidR="00C07377">
              <w:rPr>
                <w:rFonts w:cs="Calibri" w:hint="cs"/>
                <w:sz w:val="22"/>
                <w:szCs w:val="22"/>
                <w:rtl/>
              </w:rPr>
              <w:t>"</w:t>
            </w:r>
            <w:r w:rsidRPr="00C07377">
              <w:rPr>
                <w:rFonts w:cs="B Nazanin"/>
                <w:sz w:val="22"/>
                <w:szCs w:val="22"/>
                <w:rtl/>
              </w:rPr>
              <w:t xml:space="preserve">این عدم انعطاف </w:t>
            </w:r>
            <w:r w:rsidRPr="00C07377">
              <w:rPr>
                <w:rFonts w:cs="B Nazanin" w:hint="cs"/>
                <w:sz w:val="22"/>
                <w:szCs w:val="22"/>
                <w:rtl/>
              </w:rPr>
              <w:t xml:space="preserve">که </w:t>
            </w:r>
            <w:r w:rsidRPr="00C07377">
              <w:rPr>
                <w:rFonts w:cs="B Nazanin"/>
                <w:sz w:val="22"/>
                <w:szCs w:val="22"/>
                <w:rtl/>
              </w:rPr>
              <w:t>در چیدمان آموزشی ما هست مستقیم روی</w:t>
            </w:r>
            <w:r w:rsidRPr="00C07377">
              <w:rPr>
                <w:rFonts w:cs="B Nazanin" w:hint="cs"/>
                <w:sz w:val="22"/>
                <w:szCs w:val="22"/>
                <w:rtl/>
              </w:rPr>
              <w:t xml:space="preserve"> </w:t>
            </w:r>
            <w:r w:rsidRPr="00C07377">
              <w:rPr>
                <w:rFonts w:cs="B Nazanin"/>
                <w:sz w:val="22"/>
                <w:szCs w:val="22"/>
                <w:rtl/>
              </w:rPr>
              <w:t>‌یادگیری تاثیر دارد و باعث شده معلم‌ها خیلی از کارهایی که میشه انجام داد و‌</w:t>
            </w:r>
            <w:r w:rsidRPr="00C07377">
              <w:rPr>
                <w:rFonts w:cs="B Nazanin" w:hint="cs"/>
                <w:sz w:val="22"/>
                <w:szCs w:val="22"/>
                <w:rtl/>
              </w:rPr>
              <w:t xml:space="preserve"> </w:t>
            </w:r>
            <w:r w:rsidRPr="00C07377">
              <w:rPr>
                <w:rFonts w:cs="B Nazanin"/>
                <w:sz w:val="22"/>
                <w:szCs w:val="22"/>
                <w:rtl/>
              </w:rPr>
              <w:t>یادگیری بهتر صورت می‌گیره صرف نظر می‌کنند ازش.</w:t>
            </w:r>
            <w:r w:rsidR="00C07377">
              <w:rPr>
                <w:rFonts w:cs="Calibri" w:hint="cs"/>
                <w:sz w:val="22"/>
                <w:szCs w:val="22"/>
                <w:rtl/>
              </w:rPr>
              <w:t>"</w:t>
            </w:r>
          </w:p>
        </w:tc>
      </w:tr>
      <w:tr w:rsidR="002617BA" w:rsidRPr="00A20A54" w14:paraId="5F0727FC" w14:textId="77777777" w:rsidTr="00D602CA">
        <w:tc>
          <w:tcPr>
            <w:tcW w:w="2392" w:type="dxa"/>
            <w:vAlign w:val="center"/>
          </w:tcPr>
          <w:p w14:paraId="34A374EF" w14:textId="77777777" w:rsidR="002617BA" w:rsidRPr="00C07377" w:rsidRDefault="002617BA" w:rsidP="00C07377">
            <w:pPr>
              <w:rPr>
                <w:rFonts w:cs="B Nazanin"/>
                <w:b/>
                <w:bCs/>
                <w:sz w:val="22"/>
                <w:szCs w:val="22"/>
                <w:rtl/>
              </w:rPr>
            </w:pPr>
            <w:r w:rsidRPr="00C07377">
              <w:rPr>
                <w:rFonts w:cs="B Nazanin" w:hint="cs"/>
                <w:b/>
                <w:bCs/>
                <w:sz w:val="22"/>
                <w:szCs w:val="22"/>
                <w:rtl/>
              </w:rPr>
              <w:t>یکسان بودن طراحی فضای داخلی و معماری تمام مدارس</w:t>
            </w:r>
          </w:p>
          <w:p w14:paraId="7DC9CB23" w14:textId="77777777" w:rsidR="002617BA" w:rsidRPr="00C07377" w:rsidRDefault="002617BA" w:rsidP="00C07377">
            <w:pPr>
              <w:rPr>
                <w:rFonts w:cs="B Nazanin"/>
                <w:b/>
                <w:bCs/>
                <w:sz w:val="22"/>
                <w:szCs w:val="22"/>
                <w:rtl/>
              </w:rPr>
            </w:pPr>
          </w:p>
        </w:tc>
        <w:tc>
          <w:tcPr>
            <w:tcW w:w="6327" w:type="dxa"/>
          </w:tcPr>
          <w:p w14:paraId="5AC3E190" w14:textId="2F431726" w:rsidR="002617BA" w:rsidRPr="00C07377" w:rsidRDefault="002617BA" w:rsidP="00C07377">
            <w:pPr>
              <w:jc w:val="both"/>
              <w:rPr>
                <w:rFonts w:cs="Calibri"/>
                <w:sz w:val="22"/>
                <w:szCs w:val="22"/>
                <w:rtl/>
              </w:rPr>
            </w:pPr>
            <w:r w:rsidRPr="00C07377">
              <w:rPr>
                <w:rFonts w:cs="B Nazanin" w:hint="cs"/>
                <w:sz w:val="22"/>
                <w:szCs w:val="22"/>
                <w:rtl/>
              </w:rPr>
              <w:t xml:space="preserve">کد 15: </w:t>
            </w:r>
            <w:r w:rsidR="00C07377">
              <w:rPr>
                <w:rFonts w:cs="Calibri" w:hint="cs"/>
                <w:sz w:val="22"/>
                <w:szCs w:val="22"/>
                <w:rtl/>
              </w:rPr>
              <w:t>"</w:t>
            </w:r>
            <w:r w:rsidRPr="00C07377">
              <w:rPr>
                <w:rFonts w:cs="B Nazanin"/>
                <w:sz w:val="22"/>
                <w:szCs w:val="22"/>
                <w:rtl/>
              </w:rPr>
              <w:t>همه میخوان عین هم و شبیه هم، خصوصا مدارس ابتدایی رو شما وارد بشید همه جا آبیه، تمام حیاط‌ها. دقت کنید این بار، 99% آبیه.</w:t>
            </w:r>
            <w:r w:rsidR="00C07377">
              <w:rPr>
                <w:rFonts w:cs="Calibri" w:hint="cs"/>
                <w:sz w:val="22"/>
                <w:szCs w:val="22"/>
                <w:rtl/>
              </w:rPr>
              <w:t>"</w:t>
            </w:r>
          </w:p>
          <w:p w14:paraId="27B13B43" w14:textId="3BDBD004" w:rsidR="002617BA" w:rsidRPr="00C07377" w:rsidRDefault="002617BA" w:rsidP="00C07377">
            <w:pPr>
              <w:jc w:val="both"/>
              <w:rPr>
                <w:rFonts w:cs="B Nazanin"/>
                <w:sz w:val="22"/>
                <w:szCs w:val="22"/>
                <w:rtl/>
              </w:rPr>
            </w:pPr>
            <w:r w:rsidRPr="00C07377">
              <w:rPr>
                <w:rFonts w:cs="B Nazanin" w:hint="cs"/>
                <w:sz w:val="22"/>
                <w:szCs w:val="22"/>
                <w:rtl/>
              </w:rPr>
              <w:t xml:space="preserve">کد 29: </w:t>
            </w:r>
            <w:r w:rsidR="00C07377">
              <w:rPr>
                <w:rFonts w:cs="Calibri" w:hint="cs"/>
                <w:sz w:val="22"/>
                <w:szCs w:val="22"/>
                <w:rtl/>
              </w:rPr>
              <w:t>"</w:t>
            </w:r>
            <w:r w:rsidRPr="00C07377">
              <w:rPr>
                <w:rFonts w:cs="B Nazanin"/>
                <w:sz w:val="22"/>
                <w:szCs w:val="22"/>
                <w:rtl/>
              </w:rPr>
              <w:t>الان تقریبا همه‌ی مدارس ما تا نیمه سنگ هستند، بعد سنگهای سفید با حاشیۀ قرمز. شما میری مدرسه‌ی ابتدایی می‌بینی همینه، راهنمایی میری همینه، متوسطه میری بازم همینه.‌</w:t>
            </w:r>
            <w:r w:rsidRPr="00C07377">
              <w:rPr>
                <w:rFonts w:cs="B Nazanin" w:hint="cs"/>
                <w:sz w:val="22"/>
                <w:szCs w:val="22"/>
                <w:rtl/>
              </w:rPr>
              <w:t xml:space="preserve"> </w:t>
            </w:r>
            <w:r w:rsidRPr="00C07377">
              <w:rPr>
                <w:rFonts w:cs="B Nazanin"/>
                <w:sz w:val="22"/>
                <w:szCs w:val="22"/>
                <w:rtl/>
              </w:rPr>
              <w:t>یعنی هیچ تفاوتی بین مدارس ما نیست.</w:t>
            </w:r>
          </w:p>
          <w:p w14:paraId="553B4D09" w14:textId="7AC800AB" w:rsidR="002617BA" w:rsidRPr="00C07377" w:rsidRDefault="002617BA" w:rsidP="00C07377">
            <w:pPr>
              <w:jc w:val="both"/>
              <w:rPr>
                <w:rFonts w:cs="Calibri"/>
                <w:sz w:val="22"/>
                <w:szCs w:val="22"/>
                <w:rtl/>
              </w:rPr>
            </w:pPr>
            <w:r w:rsidRPr="00C07377">
              <w:rPr>
                <w:rFonts w:cs="B Nazanin"/>
                <w:sz w:val="22"/>
                <w:szCs w:val="22"/>
                <w:rtl/>
              </w:rPr>
              <w:t>بالای 90 درصد معماری ساختمانی ما، کلاس‌های ما در‌یک راهرویی که دراز رفته ، در دو طرف قرار گرفتند. آفتابگیر و سایه‌گیر.</w:t>
            </w:r>
            <w:r w:rsidR="00C07377">
              <w:rPr>
                <w:rFonts w:cs="Calibri" w:hint="cs"/>
                <w:sz w:val="22"/>
                <w:szCs w:val="22"/>
                <w:rtl/>
              </w:rPr>
              <w:t>"</w:t>
            </w:r>
          </w:p>
        </w:tc>
      </w:tr>
      <w:tr w:rsidR="002617BA" w:rsidRPr="00A20A54" w14:paraId="13E646C9" w14:textId="77777777" w:rsidTr="00D602CA">
        <w:tc>
          <w:tcPr>
            <w:tcW w:w="2392" w:type="dxa"/>
            <w:vAlign w:val="center"/>
          </w:tcPr>
          <w:p w14:paraId="3095E6F5" w14:textId="19723961" w:rsidR="002617BA" w:rsidRPr="00C07377" w:rsidRDefault="00BA0805" w:rsidP="00C07377">
            <w:pPr>
              <w:rPr>
                <w:rFonts w:cs="B Nazanin"/>
                <w:b/>
                <w:bCs/>
                <w:sz w:val="22"/>
                <w:szCs w:val="22"/>
                <w:rtl/>
              </w:rPr>
            </w:pPr>
            <w:r w:rsidRPr="00C07377">
              <w:rPr>
                <w:rFonts w:cs="B Nazanin" w:hint="cs"/>
                <w:b/>
                <w:bCs/>
                <w:sz w:val="22"/>
                <w:szCs w:val="22"/>
                <w:rtl/>
              </w:rPr>
              <w:t>م</w:t>
            </w:r>
            <w:r w:rsidR="002617BA" w:rsidRPr="00C07377">
              <w:rPr>
                <w:rFonts w:cs="B Nazanin" w:hint="cs"/>
                <w:b/>
                <w:bCs/>
                <w:sz w:val="22"/>
                <w:szCs w:val="22"/>
                <w:rtl/>
              </w:rPr>
              <w:t>شکلات سرمایشی، گرمایشی، تهویه‌ی هوا و نور نامناسب</w:t>
            </w:r>
          </w:p>
        </w:tc>
        <w:tc>
          <w:tcPr>
            <w:tcW w:w="6327" w:type="dxa"/>
          </w:tcPr>
          <w:p w14:paraId="01CA1AE0" w14:textId="531E3628" w:rsidR="002617BA" w:rsidRPr="00C07377" w:rsidRDefault="002617BA" w:rsidP="00C07377">
            <w:pPr>
              <w:jc w:val="both"/>
              <w:rPr>
                <w:rFonts w:cs="Calibri"/>
                <w:sz w:val="22"/>
                <w:szCs w:val="22"/>
                <w:rtl/>
              </w:rPr>
            </w:pPr>
            <w:r w:rsidRPr="00C07377">
              <w:rPr>
                <w:rFonts w:cs="B Nazanin" w:hint="cs"/>
                <w:sz w:val="22"/>
                <w:szCs w:val="22"/>
                <w:rtl/>
              </w:rPr>
              <w:t xml:space="preserve">کد 2: </w:t>
            </w:r>
            <w:r w:rsidR="00C07377">
              <w:rPr>
                <w:rFonts w:cs="Calibri" w:hint="cs"/>
                <w:sz w:val="22"/>
                <w:szCs w:val="22"/>
                <w:rtl/>
              </w:rPr>
              <w:t>"</w:t>
            </w:r>
            <w:r w:rsidRPr="00C07377">
              <w:rPr>
                <w:rFonts w:cs="B Nazanin"/>
                <w:sz w:val="22"/>
                <w:szCs w:val="22"/>
                <w:rtl/>
              </w:rPr>
              <w:t>‌یکی از جدی‌ترین و کوچک‌ترین چیزهایی که باید در بخش کلاس در نظر داشته باشیم تهویه هوای مناسب حتی آن هم دیده نمی‌شود الان نوسازی در کلاس‌هایی که می‌ساز</w:t>
            </w:r>
            <w:r w:rsidRPr="00C07377">
              <w:rPr>
                <w:rFonts w:cs="B Nazanin" w:hint="cs"/>
                <w:sz w:val="22"/>
                <w:szCs w:val="22"/>
                <w:rtl/>
              </w:rPr>
              <w:t>ند</w:t>
            </w:r>
            <w:r w:rsidRPr="00C07377">
              <w:rPr>
                <w:rFonts w:cs="B Nazanin"/>
                <w:sz w:val="22"/>
                <w:szCs w:val="22"/>
                <w:rtl/>
              </w:rPr>
              <w:t xml:space="preserve"> و ما می‌رویم می‌بینیم که اصلاً تهویه هوای مناسبی ندارد کلاس را ساختند اصلاً جای کولر جای تهویه هوا هیچی نگذاشتند</w:t>
            </w:r>
            <w:r w:rsidR="00C07377">
              <w:rPr>
                <w:rFonts w:cs="B Nazanin" w:hint="cs"/>
                <w:sz w:val="22"/>
                <w:szCs w:val="22"/>
                <w:rtl/>
              </w:rPr>
              <w:t xml:space="preserve"> </w:t>
            </w:r>
            <w:r w:rsidRPr="00C07377">
              <w:rPr>
                <w:rFonts w:cs="B Nazanin"/>
                <w:sz w:val="22"/>
                <w:szCs w:val="22"/>
                <w:rtl/>
              </w:rPr>
              <w:t>‌یک فضای فیزیکی صرفاً خشک ساختن تحویل دادند به قولی از سرشان باز کنند رفع تکلیف بکنند</w:t>
            </w:r>
            <w:r w:rsidRPr="00C07377">
              <w:rPr>
                <w:rFonts w:cs="B Nazanin" w:hint="cs"/>
                <w:sz w:val="22"/>
                <w:szCs w:val="22"/>
                <w:rtl/>
              </w:rPr>
              <w:t>.</w:t>
            </w:r>
            <w:r w:rsidR="00C07377">
              <w:rPr>
                <w:rFonts w:cs="Calibri" w:hint="cs"/>
                <w:sz w:val="22"/>
                <w:szCs w:val="22"/>
                <w:rtl/>
              </w:rPr>
              <w:t>"</w:t>
            </w:r>
          </w:p>
          <w:p w14:paraId="24741214" w14:textId="17383095" w:rsidR="002617BA" w:rsidRPr="00C07377" w:rsidRDefault="002617BA" w:rsidP="00C07377">
            <w:pPr>
              <w:jc w:val="both"/>
              <w:rPr>
                <w:rFonts w:cs="B Nazanin"/>
                <w:sz w:val="22"/>
                <w:szCs w:val="22"/>
                <w:rtl/>
              </w:rPr>
            </w:pPr>
            <w:r w:rsidRPr="00C07377">
              <w:rPr>
                <w:rFonts w:cs="B Nazanin" w:hint="cs"/>
                <w:sz w:val="22"/>
                <w:szCs w:val="22"/>
                <w:rtl/>
              </w:rPr>
              <w:t xml:space="preserve">کد 29: </w:t>
            </w:r>
            <w:r w:rsidR="00C07377">
              <w:rPr>
                <w:rFonts w:cs="Calibri" w:hint="cs"/>
                <w:sz w:val="22"/>
                <w:szCs w:val="22"/>
                <w:rtl/>
              </w:rPr>
              <w:t>"</w:t>
            </w:r>
            <w:r w:rsidRPr="00C07377">
              <w:rPr>
                <w:rFonts w:cs="B Nazanin"/>
                <w:sz w:val="22"/>
                <w:szCs w:val="22"/>
                <w:rtl/>
              </w:rPr>
              <w:t>اکثر و بالای 90 درصد معماری ساختمانی ما، کلاس‌های ما در‌یک راهرویی که دراز رفته ، در دو طرف قرار گرفتند. آفتابگیر و سایه‌گیر. کلاس</w:t>
            </w:r>
            <w:r w:rsidRPr="00C07377">
              <w:rPr>
                <w:rFonts w:cs="B Nazanin" w:hint="cs"/>
                <w:sz w:val="22"/>
                <w:szCs w:val="22"/>
                <w:rtl/>
              </w:rPr>
              <w:t>‌</w:t>
            </w:r>
            <w:r w:rsidRPr="00C07377">
              <w:rPr>
                <w:rFonts w:cs="B Nazanin"/>
                <w:sz w:val="22"/>
                <w:szCs w:val="22"/>
                <w:rtl/>
              </w:rPr>
              <w:t>های آفتابگیرها که از طرف ساختمان شمالی مدرسه هستند معمولا در فصول گرم سال به شدت اذیت می‌شوند</w:t>
            </w:r>
            <w:r w:rsidRPr="00C07377">
              <w:rPr>
                <w:rFonts w:cs="B Nazanin" w:hint="cs"/>
                <w:sz w:val="22"/>
                <w:szCs w:val="22"/>
                <w:rtl/>
              </w:rPr>
              <w:t xml:space="preserve">. </w:t>
            </w:r>
            <w:r w:rsidRPr="00C07377">
              <w:rPr>
                <w:rFonts w:cs="B Nazanin"/>
                <w:sz w:val="22"/>
                <w:szCs w:val="22"/>
                <w:rtl/>
              </w:rPr>
              <w:t>انقدر آفتاب اذیت میکنه و در زمستان</w:t>
            </w:r>
            <w:r w:rsidRPr="00C07377">
              <w:rPr>
                <w:rFonts w:cs="B Nazanin" w:hint="cs"/>
                <w:sz w:val="22"/>
                <w:szCs w:val="22"/>
                <w:rtl/>
              </w:rPr>
              <w:t>‌</w:t>
            </w:r>
            <w:r w:rsidRPr="00C07377">
              <w:rPr>
                <w:rFonts w:cs="B Nazanin"/>
                <w:sz w:val="22"/>
                <w:szCs w:val="22"/>
                <w:rtl/>
              </w:rPr>
              <w:t>ها بسیار راحتند. برعکس کلاسهای جنوبی هست در راهرو. کلاسهایی که سال به سال آفتاب نمی‌بینن از نظر سلامت جسمی</w:t>
            </w:r>
            <w:r w:rsidRPr="00C07377">
              <w:rPr>
                <w:rFonts w:cs="B Nazanin" w:hint="cs"/>
                <w:sz w:val="22"/>
                <w:szCs w:val="22"/>
                <w:rtl/>
              </w:rPr>
              <w:t xml:space="preserve"> </w:t>
            </w:r>
            <w:r w:rsidRPr="00C07377">
              <w:rPr>
                <w:rFonts w:cs="B Nazanin"/>
                <w:sz w:val="22"/>
                <w:szCs w:val="22"/>
                <w:rtl/>
              </w:rPr>
              <w:t>‌بچه‌ها مشکل داره چه برسه به اینکه زمستان</w:t>
            </w:r>
            <w:r w:rsidRPr="00C07377">
              <w:rPr>
                <w:rFonts w:cs="B Nazanin" w:hint="cs"/>
                <w:sz w:val="22"/>
                <w:szCs w:val="22"/>
                <w:rtl/>
              </w:rPr>
              <w:t>‌</w:t>
            </w:r>
            <w:r w:rsidRPr="00C07377">
              <w:rPr>
                <w:rFonts w:cs="B Nazanin"/>
                <w:sz w:val="22"/>
                <w:szCs w:val="22"/>
                <w:rtl/>
              </w:rPr>
              <w:t>ها سرده.</w:t>
            </w:r>
            <w:r w:rsidR="00C07377">
              <w:rPr>
                <w:rFonts w:cs="Calibri" w:hint="cs"/>
                <w:sz w:val="22"/>
                <w:szCs w:val="22"/>
                <w:rtl/>
              </w:rPr>
              <w:t>"</w:t>
            </w:r>
            <w:r w:rsidRPr="00C07377">
              <w:rPr>
                <w:rFonts w:cs="B Nazanin"/>
                <w:sz w:val="22"/>
                <w:szCs w:val="22"/>
                <w:rtl/>
              </w:rPr>
              <w:t xml:space="preserve">  </w:t>
            </w:r>
          </w:p>
        </w:tc>
      </w:tr>
      <w:tr w:rsidR="002617BA" w:rsidRPr="00A20A54" w14:paraId="123BEB80" w14:textId="77777777" w:rsidTr="00D602CA">
        <w:tc>
          <w:tcPr>
            <w:tcW w:w="2392" w:type="dxa"/>
            <w:vAlign w:val="center"/>
          </w:tcPr>
          <w:p w14:paraId="0436455F" w14:textId="2CBA8494" w:rsidR="002617BA" w:rsidRPr="00C07377" w:rsidRDefault="002617BA" w:rsidP="00C07377">
            <w:pPr>
              <w:rPr>
                <w:rFonts w:cs="B Nazanin"/>
                <w:b/>
                <w:bCs/>
                <w:sz w:val="22"/>
                <w:szCs w:val="22"/>
                <w:rtl/>
              </w:rPr>
            </w:pPr>
            <w:r w:rsidRPr="00C07377">
              <w:rPr>
                <w:rFonts w:cs="B Nazanin" w:hint="cs"/>
                <w:b/>
                <w:bCs/>
                <w:sz w:val="22"/>
                <w:szCs w:val="22"/>
                <w:rtl/>
              </w:rPr>
              <w:t xml:space="preserve">تاثیرات </w:t>
            </w:r>
            <w:r w:rsidR="00C07377">
              <w:rPr>
                <w:rFonts w:cs="B Nazanin" w:hint="cs"/>
                <w:b/>
                <w:bCs/>
                <w:sz w:val="22"/>
                <w:szCs w:val="22"/>
                <w:rtl/>
              </w:rPr>
              <w:t xml:space="preserve">مخرب </w:t>
            </w:r>
            <w:r w:rsidRPr="00C07377">
              <w:rPr>
                <w:rFonts w:cs="B Nazanin" w:hint="cs"/>
                <w:b/>
                <w:bCs/>
                <w:sz w:val="22"/>
                <w:szCs w:val="22"/>
                <w:rtl/>
              </w:rPr>
              <w:t>روحی-روانی فضای فعلی روی دانش‌آموزان</w:t>
            </w:r>
          </w:p>
          <w:p w14:paraId="310FF167" w14:textId="77777777" w:rsidR="002617BA" w:rsidRPr="00C07377" w:rsidRDefault="002617BA" w:rsidP="00C07377">
            <w:pPr>
              <w:rPr>
                <w:rFonts w:cs="B Nazanin"/>
                <w:b/>
                <w:bCs/>
                <w:sz w:val="22"/>
                <w:szCs w:val="22"/>
                <w:rtl/>
              </w:rPr>
            </w:pPr>
          </w:p>
        </w:tc>
        <w:tc>
          <w:tcPr>
            <w:tcW w:w="6327" w:type="dxa"/>
          </w:tcPr>
          <w:p w14:paraId="40AD1343" w14:textId="29669C52" w:rsidR="002617BA" w:rsidRPr="00C07377" w:rsidRDefault="002617BA" w:rsidP="00C07377">
            <w:pPr>
              <w:jc w:val="both"/>
              <w:rPr>
                <w:rFonts w:cs="Calibri"/>
                <w:sz w:val="22"/>
                <w:szCs w:val="22"/>
                <w:rtl/>
              </w:rPr>
            </w:pPr>
            <w:r w:rsidRPr="00C07377">
              <w:rPr>
                <w:rFonts w:cs="B Nazanin" w:hint="cs"/>
                <w:sz w:val="22"/>
                <w:szCs w:val="22"/>
                <w:rtl/>
              </w:rPr>
              <w:t xml:space="preserve">کد 24: </w:t>
            </w:r>
            <w:r w:rsidR="00C07377">
              <w:rPr>
                <w:rFonts w:cs="Calibri" w:hint="cs"/>
                <w:sz w:val="22"/>
                <w:szCs w:val="22"/>
                <w:rtl/>
              </w:rPr>
              <w:t>"</w:t>
            </w:r>
            <w:r w:rsidRPr="00C07377">
              <w:rPr>
                <w:rFonts w:cs="B Nazanin"/>
                <w:sz w:val="22"/>
                <w:szCs w:val="22"/>
                <w:rtl/>
              </w:rPr>
              <w:t>چینش صندلی‌های فعلی ما استبداد است، روح استبداد بر آن حاکم است.</w:t>
            </w:r>
            <w:r w:rsidR="00C07377">
              <w:rPr>
                <w:rFonts w:cs="Calibri" w:hint="cs"/>
                <w:sz w:val="22"/>
                <w:szCs w:val="22"/>
                <w:rtl/>
              </w:rPr>
              <w:t>"</w:t>
            </w:r>
          </w:p>
          <w:p w14:paraId="4AC8BE5E" w14:textId="5201EA04" w:rsidR="002617BA" w:rsidRPr="00C07377" w:rsidRDefault="002617BA" w:rsidP="00C07377">
            <w:pPr>
              <w:jc w:val="both"/>
              <w:rPr>
                <w:rFonts w:cs="Calibri"/>
                <w:sz w:val="22"/>
                <w:szCs w:val="22"/>
                <w:rtl/>
              </w:rPr>
            </w:pPr>
            <w:r w:rsidRPr="00C07377">
              <w:rPr>
                <w:rFonts w:cs="B Nazanin" w:hint="cs"/>
                <w:sz w:val="22"/>
                <w:szCs w:val="22"/>
                <w:rtl/>
              </w:rPr>
              <w:t xml:space="preserve">کد 29: </w:t>
            </w:r>
            <w:r w:rsidR="00C07377">
              <w:rPr>
                <w:rFonts w:cs="Calibri" w:hint="cs"/>
                <w:sz w:val="22"/>
                <w:szCs w:val="22"/>
                <w:rtl/>
              </w:rPr>
              <w:t>"</w:t>
            </w:r>
            <w:r w:rsidRPr="00C07377">
              <w:rPr>
                <w:rFonts w:cs="B Nazanin"/>
                <w:sz w:val="22"/>
                <w:szCs w:val="22"/>
                <w:rtl/>
              </w:rPr>
              <w:t>اما غیرمستقیم نوع چینش و مبلمان و حتی معماری مدارس ما اصلا مناسب مدرسه نیست و نه تنها برای بچه‌ها انگیزه ایجاد نمیکنه بعضا دلهره آوره .</w:t>
            </w:r>
            <w:r w:rsidR="00C07377">
              <w:rPr>
                <w:rFonts w:cs="Calibri" w:hint="cs"/>
                <w:sz w:val="22"/>
                <w:szCs w:val="22"/>
                <w:rtl/>
              </w:rPr>
              <w:t>"</w:t>
            </w:r>
          </w:p>
        </w:tc>
      </w:tr>
      <w:tr w:rsidR="002617BA" w:rsidRPr="00A20A54" w14:paraId="1E8DE554" w14:textId="77777777" w:rsidTr="00D602CA">
        <w:tc>
          <w:tcPr>
            <w:tcW w:w="2392" w:type="dxa"/>
            <w:vAlign w:val="center"/>
          </w:tcPr>
          <w:p w14:paraId="1FC64EB1" w14:textId="77777777" w:rsidR="002617BA" w:rsidRPr="00C07377" w:rsidRDefault="002617BA" w:rsidP="00C07377">
            <w:pPr>
              <w:rPr>
                <w:rFonts w:cs="B Nazanin"/>
                <w:b/>
                <w:bCs/>
                <w:sz w:val="22"/>
                <w:szCs w:val="22"/>
                <w:rtl/>
              </w:rPr>
            </w:pPr>
            <w:r w:rsidRPr="00C07377">
              <w:rPr>
                <w:rFonts w:cs="B Nazanin" w:hint="cs"/>
                <w:b/>
                <w:bCs/>
                <w:sz w:val="22"/>
                <w:szCs w:val="22"/>
                <w:rtl/>
              </w:rPr>
              <w:t>طراحی نامتناسب با نیازهای دانش‌آموزان</w:t>
            </w:r>
          </w:p>
        </w:tc>
        <w:tc>
          <w:tcPr>
            <w:tcW w:w="6327" w:type="dxa"/>
          </w:tcPr>
          <w:p w14:paraId="15C590D4" w14:textId="37336187" w:rsidR="002617BA" w:rsidRPr="00C07377" w:rsidRDefault="002617BA" w:rsidP="00C07377">
            <w:pPr>
              <w:jc w:val="both"/>
              <w:rPr>
                <w:rFonts w:cs="Calibri"/>
                <w:sz w:val="22"/>
                <w:szCs w:val="22"/>
                <w:rtl/>
              </w:rPr>
            </w:pPr>
            <w:r w:rsidRPr="00C07377">
              <w:rPr>
                <w:rFonts w:cs="B Nazanin" w:hint="cs"/>
                <w:sz w:val="22"/>
                <w:szCs w:val="22"/>
                <w:rtl/>
              </w:rPr>
              <w:t xml:space="preserve">کد 2:‌ </w:t>
            </w:r>
            <w:r w:rsidR="00C07377">
              <w:rPr>
                <w:rFonts w:cs="Calibri" w:hint="cs"/>
                <w:sz w:val="22"/>
                <w:szCs w:val="22"/>
                <w:rtl/>
              </w:rPr>
              <w:t>"</w:t>
            </w:r>
            <w:r w:rsidRPr="00C07377">
              <w:rPr>
                <w:rFonts w:cs="B Nazanin" w:hint="cs"/>
                <w:sz w:val="22"/>
                <w:szCs w:val="22"/>
                <w:rtl/>
              </w:rPr>
              <w:t>ی</w:t>
            </w:r>
            <w:r w:rsidRPr="00C07377">
              <w:rPr>
                <w:rFonts w:cs="B Nazanin"/>
                <w:sz w:val="22"/>
                <w:szCs w:val="22"/>
                <w:rtl/>
              </w:rPr>
              <w:t>عنی ننشستند به</w:t>
            </w:r>
            <w:r w:rsidRPr="00C07377">
              <w:rPr>
                <w:rFonts w:cs="B Nazanin" w:hint="cs"/>
                <w:sz w:val="22"/>
                <w:szCs w:val="22"/>
                <w:rtl/>
              </w:rPr>
              <w:t xml:space="preserve"> </w:t>
            </w:r>
            <w:r w:rsidRPr="00C07377">
              <w:rPr>
                <w:rFonts w:cs="B Nazanin"/>
                <w:sz w:val="22"/>
                <w:szCs w:val="22"/>
                <w:rtl/>
              </w:rPr>
              <w:t>‌یک کاری، مدرن و بنا به نیاز بچه‌ها بیان بسازن</w:t>
            </w:r>
            <w:r w:rsidRPr="00C07377">
              <w:rPr>
                <w:rFonts w:cs="B Nazanin" w:hint="cs"/>
                <w:sz w:val="22"/>
                <w:szCs w:val="22"/>
                <w:rtl/>
              </w:rPr>
              <w:t>.</w:t>
            </w:r>
            <w:r w:rsidRPr="00C07377">
              <w:rPr>
                <w:rFonts w:cs="B Nazanin"/>
                <w:sz w:val="22"/>
                <w:szCs w:val="22"/>
                <w:rtl/>
              </w:rPr>
              <w:t xml:space="preserve"> بیایند ببینند نیازهای بچه‌ها چیست</w:t>
            </w:r>
            <w:r w:rsidRPr="00C07377">
              <w:rPr>
                <w:rFonts w:cs="B Nazanin" w:hint="cs"/>
                <w:sz w:val="22"/>
                <w:szCs w:val="22"/>
                <w:rtl/>
              </w:rPr>
              <w:t xml:space="preserve">؟ </w:t>
            </w:r>
            <w:r w:rsidRPr="00C07377">
              <w:rPr>
                <w:rFonts w:cs="B Nazanin"/>
                <w:sz w:val="22"/>
                <w:szCs w:val="22"/>
                <w:rtl/>
              </w:rPr>
              <w:t>با توجه به اینکه تمام ساختمان مثل قوطی کبریت است بچه‌ها فضایی ندارند برای ورزش</w:t>
            </w:r>
            <w:r w:rsidRPr="00C07377">
              <w:rPr>
                <w:rFonts w:cs="B Nazanin" w:hint="cs"/>
                <w:sz w:val="22"/>
                <w:szCs w:val="22"/>
                <w:rtl/>
              </w:rPr>
              <w:t>،</w:t>
            </w:r>
            <w:r w:rsidRPr="00C07377">
              <w:rPr>
                <w:rFonts w:cs="B Nazanin"/>
                <w:sz w:val="22"/>
                <w:szCs w:val="22"/>
                <w:rtl/>
              </w:rPr>
              <w:t xml:space="preserve"> فضایی ندارند برای فعالیت</w:t>
            </w:r>
            <w:r w:rsidRPr="00C07377">
              <w:rPr>
                <w:rFonts w:cs="B Nazanin" w:hint="cs"/>
                <w:sz w:val="22"/>
                <w:szCs w:val="22"/>
                <w:rtl/>
              </w:rPr>
              <w:t>.</w:t>
            </w:r>
            <w:r w:rsidR="00C07377">
              <w:rPr>
                <w:rFonts w:cs="Calibri" w:hint="cs"/>
                <w:sz w:val="22"/>
                <w:szCs w:val="22"/>
                <w:rtl/>
              </w:rPr>
              <w:t>"</w:t>
            </w:r>
          </w:p>
          <w:p w14:paraId="796B2596" w14:textId="05AEAACD" w:rsidR="002617BA" w:rsidRPr="00C07377" w:rsidRDefault="002617BA" w:rsidP="00C07377">
            <w:pPr>
              <w:jc w:val="both"/>
              <w:rPr>
                <w:rFonts w:cs="Calibri"/>
                <w:sz w:val="22"/>
                <w:szCs w:val="22"/>
                <w:rtl/>
              </w:rPr>
            </w:pPr>
            <w:r w:rsidRPr="00C07377">
              <w:rPr>
                <w:rFonts w:cs="B Nazanin" w:hint="cs"/>
                <w:sz w:val="22"/>
                <w:szCs w:val="22"/>
                <w:rtl/>
              </w:rPr>
              <w:t xml:space="preserve">کد 18: </w:t>
            </w:r>
            <w:r w:rsidR="00C07377">
              <w:rPr>
                <w:rFonts w:cs="Calibri" w:hint="cs"/>
                <w:sz w:val="22"/>
                <w:szCs w:val="22"/>
                <w:rtl/>
              </w:rPr>
              <w:t>"</w:t>
            </w:r>
            <w:r w:rsidRPr="00C07377">
              <w:rPr>
                <w:rFonts w:cs="B Nazanin"/>
                <w:sz w:val="22"/>
                <w:szCs w:val="22"/>
                <w:rtl/>
              </w:rPr>
              <w:t>متناسب با زمان ما نیست نسل ما نیست، ما‌یک نسلی داریم که خیلی</w:t>
            </w:r>
            <w:r w:rsidRPr="00C07377">
              <w:rPr>
                <w:rFonts w:cs="B Nazanin" w:hint="cs"/>
                <w:sz w:val="22"/>
                <w:szCs w:val="22"/>
                <w:rtl/>
              </w:rPr>
              <w:t>‌</w:t>
            </w:r>
            <w:r w:rsidRPr="00C07377">
              <w:rPr>
                <w:rFonts w:cs="B Nazanin"/>
                <w:sz w:val="22"/>
                <w:szCs w:val="22"/>
                <w:rtl/>
              </w:rPr>
              <w:t>هاشون از معلم‌هاشون توی تکلونوژی جلوترن، بیشتر دانش دارن، بیشتر مسلطن</w:t>
            </w:r>
            <w:r w:rsidRPr="00C07377">
              <w:rPr>
                <w:rFonts w:cs="B Nazanin" w:hint="cs"/>
                <w:sz w:val="22"/>
                <w:szCs w:val="22"/>
                <w:rtl/>
              </w:rPr>
              <w:t>.</w:t>
            </w:r>
            <w:r w:rsidR="00C07377">
              <w:rPr>
                <w:rFonts w:cs="Calibri" w:hint="cs"/>
                <w:sz w:val="22"/>
                <w:szCs w:val="22"/>
                <w:rtl/>
              </w:rPr>
              <w:t>"</w:t>
            </w:r>
          </w:p>
        </w:tc>
      </w:tr>
    </w:tbl>
    <w:p w14:paraId="50B79CAA" w14:textId="343E99EC" w:rsidR="002617BA" w:rsidRDefault="002617BA" w:rsidP="00785973">
      <w:pPr>
        <w:pStyle w:val="1-1-1"/>
        <w:rPr>
          <w:rtl/>
        </w:rPr>
      </w:pPr>
      <w:bookmarkStart w:id="240" w:name="_Toc144152865"/>
      <w:bookmarkStart w:id="241" w:name="_Toc144767812"/>
      <w:r>
        <w:rPr>
          <w:rFonts w:hint="cs"/>
          <w:rtl/>
        </w:rPr>
        <w:t>وضع مطلوب فضای یادگیری از نگاه مدیران</w:t>
      </w:r>
      <w:bookmarkEnd w:id="240"/>
      <w:bookmarkEnd w:id="241"/>
    </w:p>
    <w:p w14:paraId="7E77770E" w14:textId="31490F3A" w:rsidR="002617BA" w:rsidRDefault="002617BA" w:rsidP="00302BAA">
      <w:pPr>
        <w:pStyle w:val="ac"/>
        <w:rPr>
          <w:rtl/>
        </w:rPr>
      </w:pPr>
      <w:r>
        <w:rPr>
          <w:rFonts w:hint="cs"/>
          <w:rtl/>
        </w:rPr>
        <w:t xml:space="preserve">فقر دانشی مدیران در بیان وضع مطلوب محیط کالبدی یادگیری کاملا مشهود بود. اغلب ایشان در پاسخ به این </w:t>
      </w:r>
      <w:r w:rsidRPr="007A6004">
        <w:rPr>
          <w:rFonts w:hint="cs"/>
          <w:rtl/>
        </w:rPr>
        <w:t xml:space="preserve">سوال که </w:t>
      </w:r>
      <w:r>
        <w:rPr>
          <w:rFonts w:hint="cs"/>
          <w:rtl/>
        </w:rPr>
        <w:t>"</w:t>
      </w:r>
      <w:r w:rsidRPr="007A6004">
        <w:rPr>
          <w:rFonts w:hint="cs"/>
          <w:rtl/>
        </w:rPr>
        <w:t xml:space="preserve">اقتضائات محیط </w:t>
      </w:r>
      <w:r>
        <w:rPr>
          <w:rFonts w:hint="cs"/>
          <w:rtl/>
        </w:rPr>
        <w:t xml:space="preserve">کالبدی </w:t>
      </w:r>
      <w:r w:rsidRPr="007A6004">
        <w:rPr>
          <w:rFonts w:hint="cs"/>
          <w:rtl/>
        </w:rPr>
        <w:t xml:space="preserve">مناسب </w:t>
      </w:r>
      <w:r>
        <w:rPr>
          <w:rFonts w:hint="cs"/>
          <w:rtl/>
        </w:rPr>
        <w:t xml:space="preserve">برای تحقق یادگیری با این </w:t>
      </w:r>
      <w:r w:rsidRPr="007A6004">
        <w:rPr>
          <w:rFonts w:hint="cs"/>
          <w:rtl/>
        </w:rPr>
        <w:t>فرآیند</w:t>
      </w:r>
      <w:r>
        <w:rPr>
          <w:rFonts w:hint="cs"/>
          <w:rtl/>
        </w:rPr>
        <w:t>ی</w:t>
      </w:r>
      <w:r w:rsidRPr="007A6004">
        <w:rPr>
          <w:rFonts w:hint="cs"/>
          <w:rtl/>
        </w:rPr>
        <w:t xml:space="preserve"> که توضیح دادید چیست؟</w:t>
      </w:r>
      <w:r>
        <w:rPr>
          <w:rFonts w:hint="cs"/>
          <w:rtl/>
        </w:rPr>
        <w:t>" به بیان ایده‌های کلی، مانند فضای امن یا فضایی که حس آرامش بدهد، بدون بیان مصداق کالبدی یا بیان نظراتشان در مورد رنگ و شعارها یا مطالب نوشته شده روی دیوار مدرسه یا بیان اقداماتی که ربطی به فضای کالبدی نداشت می‌پرداختند</w:t>
      </w:r>
      <w:r w:rsidR="00C07377">
        <w:rPr>
          <w:rFonts w:hint="cs"/>
          <w:rtl/>
        </w:rPr>
        <w:t>.</w:t>
      </w:r>
    </w:p>
    <w:p w14:paraId="6C5F8642" w14:textId="7ED014ED" w:rsidR="00C07377" w:rsidRPr="00C90EA9" w:rsidRDefault="00C07377" w:rsidP="00302BAA">
      <w:pPr>
        <w:pStyle w:val="ac"/>
        <w:rPr>
          <w:rtl/>
        </w:rPr>
      </w:pPr>
      <w:r>
        <w:rPr>
          <w:rFonts w:hint="cs"/>
          <w:rtl/>
        </w:rPr>
        <w:t>در جدول 5-6 پاسخ مدیران و متخصصان به این سوال جمع‌بندی شده است.</w:t>
      </w:r>
    </w:p>
    <w:p w14:paraId="54A6EE7F" w14:textId="4CB5A4BA" w:rsidR="00C90EA9" w:rsidRDefault="00C90EA9" w:rsidP="0068292F">
      <w:pPr>
        <w:pStyle w:val="a1"/>
        <w:ind w:hanging="3287"/>
      </w:pPr>
      <w:r w:rsidRPr="00E86663">
        <w:rPr>
          <w:rtl/>
        </w:rPr>
        <w:t>وضع مطلوب فضاها</w:t>
      </w:r>
      <w:r w:rsidRPr="00E86663">
        <w:rPr>
          <w:rFonts w:hint="cs"/>
          <w:rtl/>
        </w:rPr>
        <w:t>ی</w:t>
      </w:r>
      <w:r w:rsidRPr="00E86663">
        <w:rPr>
          <w:rtl/>
        </w:rPr>
        <w:t xml:space="preserve"> </w:t>
      </w:r>
      <w:r w:rsidRPr="00E86663">
        <w:rPr>
          <w:rFonts w:hint="cs"/>
          <w:rtl/>
        </w:rPr>
        <w:t>ی</w:t>
      </w:r>
      <w:r w:rsidRPr="00E86663">
        <w:rPr>
          <w:rFonts w:hint="eastAsia"/>
          <w:rtl/>
        </w:rPr>
        <w:t>ادگ</w:t>
      </w:r>
      <w:r w:rsidRPr="00E86663">
        <w:rPr>
          <w:rFonts w:hint="cs"/>
          <w:rtl/>
        </w:rPr>
        <w:t>ی</w:t>
      </w:r>
      <w:r w:rsidRPr="00E86663">
        <w:rPr>
          <w:rFonts w:hint="eastAsia"/>
          <w:rtl/>
        </w:rPr>
        <w:t>ر</w:t>
      </w:r>
      <w:r w:rsidRPr="00E86663">
        <w:rPr>
          <w:rFonts w:hint="cs"/>
          <w:rtl/>
        </w:rPr>
        <w:t>ی</w:t>
      </w:r>
      <w:r w:rsidRPr="00E86663">
        <w:rPr>
          <w:rtl/>
        </w:rPr>
        <w:t xml:space="preserve"> از د</w:t>
      </w:r>
      <w:r w:rsidRPr="00E86663">
        <w:rPr>
          <w:rFonts w:hint="cs"/>
          <w:rtl/>
        </w:rPr>
        <w:t>ی</w:t>
      </w:r>
      <w:r w:rsidRPr="00E86663">
        <w:rPr>
          <w:rFonts w:hint="eastAsia"/>
          <w:rtl/>
        </w:rPr>
        <w:t>د</w:t>
      </w:r>
      <w:r w:rsidRPr="00E86663">
        <w:rPr>
          <w:rtl/>
        </w:rPr>
        <w:t xml:space="preserve"> مد</w:t>
      </w:r>
      <w:r w:rsidRPr="00E86663">
        <w:rPr>
          <w:rFonts w:hint="cs"/>
          <w:rtl/>
        </w:rPr>
        <w:t>ی</w:t>
      </w:r>
      <w:r w:rsidRPr="00E86663">
        <w:rPr>
          <w:rFonts w:hint="eastAsia"/>
          <w:rtl/>
        </w:rPr>
        <w:t>ران</w:t>
      </w:r>
    </w:p>
    <w:tbl>
      <w:tblPr>
        <w:tblStyle w:val="TableGrid"/>
        <w:bidiVisual/>
        <w:tblW w:w="0" w:type="auto"/>
        <w:tblLook w:val="04A0" w:firstRow="1" w:lastRow="0" w:firstColumn="1" w:lastColumn="0" w:noHBand="0" w:noVBand="1"/>
      </w:tblPr>
      <w:tblGrid>
        <w:gridCol w:w="2883"/>
        <w:gridCol w:w="5836"/>
      </w:tblGrid>
      <w:tr w:rsidR="002617BA" w14:paraId="319311B9" w14:textId="77777777" w:rsidTr="00C90EA9">
        <w:tc>
          <w:tcPr>
            <w:tcW w:w="2883" w:type="dxa"/>
            <w:vAlign w:val="center"/>
          </w:tcPr>
          <w:p w14:paraId="75926562" w14:textId="77777777" w:rsidR="002617BA" w:rsidRPr="0038237C" w:rsidRDefault="002617BA" w:rsidP="0038237C">
            <w:pPr>
              <w:jc w:val="both"/>
              <w:rPr>
                <w:rFonts w:cs="B Nazanin"/>
                <w:b/>
                <w:bCs/>
                <w:sz w:val="22"/>
                <w:szCs w:val="22"/>
                <w:rtl/>
              </w:rPr>
            </w:pPr>
            <w:r w:rsidRPr="0038237C">
              <w:rPr>
                <w:rFonts w:cs="B Nazanin" w:hint="cs"/>
                <w:b/>
                <w:bCs/>
                <w:sz w:val="22"/>
                <w:szCs w:val="22"/>
                <w:rtl/>
              </w:rPr>
              <w:t>حیاط بزرگ</w:t>
            </w:r>
          </w:p>
        </w:tc>
        <w:tc>
          <w:tcPr>
            <w:tcW w:w="5836" w:type="dxa"/>
          </w:tcPr>
          <w:p w14:paraId="5099A671" w14:textId="51D98012" w:rsidR="002617BA" w:rsidRPr="0038237C" w:rsidRDefault="002617BA" w:rsidP="0038237C">
            <w:pPr>
              <w:jc w:val="both"/>
              <w:rPr>
                <w:rFonts w:cs="Calibri"/>
                <w:sz w:val="22"/>
                <w:szCs w:val="22"/>
                <w:rtl/>
              </w:rPr>
            </w:pPr>
            <w:r w:rsidRPr="0038237C">
              <w:rPr>
                <w:rFonts w:cs="B Nazanin" w:hint="cs"/>
                <w:sz w:val="22"/>
                <w:szCs w:val="22"/>
                <w:rtl/>
              </w:rPr>
              <w:t>کد 18:</w:t>
            </w:r>
            <w:r w:rsidRPr="0038237C">
              <w:rPr>
                <w:rFonts w:cs="B Nazanin"/>
                <w:sz w:val="22"/>
                <w:szCs w:val="22"/>
                <w:rtl/>
              </w:rPr>
              <w:t xml:space="preserve"> </w:t>
            </w:r>
            <w:r w:rsidR="0038237C">
              <w:rPr>
                <w:rFonts w:cs="Calibri" w:hint="cs"/>
                <w:sz w:val="22"/>
                <w:szCs w:val="22"/>
                <w:rtl/>
              </w:rPr>
              <w:t>"</w:t>
            </w:r>
            <w:r w:rsidRPr="0038237C">
              <w:rPr>
                <w:rFonts w:cs="B Nazanin"/>
                <w:sz w:val="22"/>
                <w:szCs w:val="22"/>
                <w:rtl/>
              </w:rPr>
              <w:t xml:space="preserve">چون محلی که مدرسه ما قرار گرفته محل خوبیه ، فضایی که مدرسه داره مثل حیاط </w:t>
            </w:r>
            <w:r w:rsidR="0038237C">
              <w:rPr>
                <w:rFonts w:cs="B Nazanin" w:hint="cs"/>
                <w:sz w:val="22"/>
                <w:szCs w:val="22"/>
                <w:rtl/>
                <w:lang w:bidi="fa-IR"/>
              </w:rPr>
              <w:t xml:space="preserve">بزرگ </w:t>
            </w:r>
            <w:r w:rsidRPr="0038237C">
              <w:rPr>
                <w:rFonts w:cs="B Nazanin"/>
                <w:sz w:val="22"/>
                <w:szCs w:val="22"/>
                <w:rtl/>
              </w:rPr>
              <w:t>خب این خیلی خوبه</w:t>
            </w:r>
            <w:r w:rsidRPr="0038237C">
              <w:rPr>
                <w:rFonts w:cs="B Nazanin" w:hint="cs"/>
                <w:sz w:val="22"/>
                <w:szCs w:val="22"/>
                <w:rtl/>
              </w:rPr>
              <w:t>.</w:t>
            </w:r>
            <w:r w:rsidR="0038237C">
              <w:rPr>
                <w:rFonts w:cs="Calibri" w:hint="cs"/>
                <w:sz w:val="22"/>
                <w:szCs w:val="22"/>
                <w:rtl/>
              </w:rPr>
              <w:t>"</w:t>
            </w:r>
          </w:p>
        </w:tc>
      </w:tr>
      <w:tr w:rsidR="002617BA" w14:paraId="62493010" w14:textId="77777777" w:rsidTr="00C90EA9">
        <w:tc>
          <w:tcPr>
            <w:tcW w:w="2883" w:type="dxa"/>
            <w:vAlign w:val="center"/>
          </w:tcPr>
          <w:p w14:paraId="721BA36C" w14:textId="77777777" w:rsidR="002617BA" w:rsidRPr="0038237C" w:rsidRDefault="002617BA" w:rsidP="0038237C">
            <w:pPr>
              <w:jc w:val="both"/>
              <w:rPr>
                <w:rFonts w:cs="B Nazanin"/>
                <w:b/>
                <w:bCs/>
                <w:sz w:val="22"/>
                <w:szCs w:val="22"/>
                <w:rtl/>
              </w:rPr>
            </w:pPr>
            <w:r w:rsidRPr="0038237C">
              <w:rPr>
                <w:rFonts w:cs="B Nazanin" w:hint="cs"/>
                <w:b/>
                <w:bCs/>
                <w:sz w:val="22"/>
                <w:szCs w:val="22"/>
                <w:rtl/>
              </w:rPr>
              <w:t>تعداد طبقات و تعداد پله‌ها کم</w:t>
            </w:r>
          </w:p>
        </w:tc>
        <w:tc>
          <w:tcPr>
            <w:tcW w:w="5836" w:type="dxa"/>
          </w:tcPr>
          <w:p w14:paraId="29594F6F" w14:textId="178C42DE" w:rsidR="002617BA" w:rsidRPr="0038237C" w:rsidRDefault="002617BA" w:rsidP="0038237C">
            <w:pPr>
              <w:jc w:val="both"/>
              <w:rPr>
                <w:rFonts w:cs="Calibri"/>
                <w:sz w:val="22"/>
                <w:szCs w:val="22"/>
                <w:rtl/>
              </w:rPr>
            </w:pPr>
            <w:r w:rsidRPr="0038237C">
              <w:rPr>
                <w:rFonts w:cs="B Nazanin" w:hint="cs"/>
                <w:sz w:val="22"/>
                <w:szCs w:val="22"/>
                <w:rtl/>
              </w:rPr>
              <w:t xml:space="preserve">کد 18: </w:t>
            </w:r>
            <w:r w:rsidR="0038237C">
              <w:rPr>
                <w:rFonts w:cs="Calibri" w:hint="cs"/>
                <w:sz w:val="22"/>
                <w:szCs w:val="22"/>
                <w:rtl/>
              </w:rPr>
              <w:t>"</w:t>
            </w:r>
            <w:r w:rsidRPr="0038237C">
              <w:rPr>
                <w:rFonts w:cs="B Nazanin"/>
                <w:sz w:val="22"/>
                <w:szCs w:val="22"/>
                <w:rtl/>
              </w:rPr>
              <w:t>مدرسه ما دو طبقه هستش خیلی پله نداره برای بچه‌های کوچیک، معمولا مدارسی که طبقات زیادی داره خب هم خطرناکه و هم سخته</w:t>
            </w:r>
            <w:r w:rsidRPr="0038237C">
              <w:rPr>
                <w:rFonts w:cs="B Nazanin" w:hint="cs"/>
                <w:sz w:val="22"/>
                <w:szCs w:val="22"/>
                <w:rtl/>
              </w:rPr>
              <w:t>.</w:t>
            </w:r>
            <w:r w:rsidR="0038237C">
              <w:rPr>
                <w:rFonts w:cs="Calibri" w:hint="cs"/>
                <w:sz w:val="22"/>
                <w:szCs w:val="22"/>
                <w:rtl/>
              </w:rPr>
              <w:t>"</w:t>
            </w:r>
          </w:p>
        </w:tc>
      </w:tr>
      <w:tr w:rsidR="002617BA" w14:paraId="6DA5B9DA" w14:textId="77777777" w:rsidTr="00C90EA9">
        <w:tc>
          <w:tcPr>
            <w:tcW w:w="2883" w:type="dxa"/>
            <w:vAlign w:val="center"/>
          </w:tcPr>
          <w:p w14:paraId="2CC5AE61" w14:textId="77777777" w:rsidR="002617BA" w:rsidRPr="0038237C" w:rsidRDefault="002617BA" w:rsidP="0038237C">
            <w:pPr>
              <w:jc w:val="both"/>
              <w:rPr>
                <w:rFonts w:cs="B Nazanin"/>
                <w:b/>
                <w:bCs/>
                <w:sz w:val="22"/>
                <w:szCs w:val="22"/>
                <w:rtl/>
              </w:rPr>
            </w:pPr>
            <w:r w:rsidRPr="0038237C">
              <w:rPr>
                <w:rFonts w:cs="B Nazanin" w:hint="cs"/>
                <w:b/>
                <w:bCs/>
                <w:sz w:val="22"/>
                <w:szCs w:val="22"/>
                <w:rtl/>
              </w:rPr>
              <w:t>طبیعت به‌مثابه فضای‌یادگیری</w:t>
            </w:r>
          </w:p>
        </w:tc>
        <w:tc>
          <w:tcPr>
            <w:tcW w:w="5836" w:type="dxa"/>
          </w:tcPr>
          <w:p w14:paraId="36BF8D8A" w14:textId="175FD0ED" w:rsidR="002617BA" w:rsidRPr="0038237C" w:rsidRDefault="002617BA" w:rsidP="0038237C">
            <w:pPr>
              <w:jc w:val="both"/>
              <w:rPr>
                <w:rFonts w:cs="Calibri"/>
                <w:sz w:val="22"/>
                <w:szCs w:val="22"/>
                <w:rtl/>
              </w:rPr>
            </w:pPr>
            <w:r w:rsidRPr="0038237C">
              <w:rPr>
                <w:rFonts w:cs="B Nazanin" w:hint="cs"/>
                <w:sz w:val="22"/>
                <w:szCs w:val="22"/>
                <w:rtl/>
              </w:rPr>
              <w:t xml:space="preserve">کد 15: </w:t>
            </w:r>
            <w:r w:rsidR="0038237C">
              <w:rPr>
                <w:rFonts w:cs="Calibri" w:hint="cs"/>
                <w:sz w:val="22"/>
                <w:szCs w:val="22"/>
                <w:rtl/>
              </w:rPr>
              <w:t>"</w:t>
            </w:r>
            <w:r w:rsidRPr="0038237C">
              <w:rPr>
                <w:rFonts w:cs="B Nazanin"/>
                <w:sz w:val="22"/>
                <w:szCs w:val="22"/>
                <w:rtl/>
              </w:rPr>
              <w:t>فضای‌یادگیری‌یعنی اینکه بره طبیعت</w:t>
            </w:r>
            <w:r w:rsidRPr="0038237C">
              <w:rPr>
                <w:rFonts w:cs="B Nazanin" w:hint="cs"/>
                <w:sz w:val="22"/>
                <w:szCs w:val="22"/>
                <w:rtl/>
              </w:rPr>
              <w:t xml:space="preserve">. </w:t>
            </w:r>
            <w:r w:rsidRPr="0038237C">
              <w:rPr>
                <w:rFonts w:cs="B Nazanin"/>
                <w:sz w:val="22"/>
                <w:szCs w:val="22"/>
                <w:rtl/>
              </w:rPr>
              <w:t>علوم نباید در کلاس انجام بشه. قسمت طبیعتش باید در طبیعت انجام بشه. قسمت شیمی‌و اینها باید در آزمایشگاه انجام بشه.</w:t>
            </w:r>
            <w:r w:rsidR="0038237C">
              <w:rPr>
                <w:rFonts w:cs="Calibri" w:hint="cs"/>
                <w:sz w:val="22"/>
                <w:szCs w:val="22"/>
                <w:rtl/>
              </w:rPr>
              <w:t>"</w:t>
            </w:r>
          </w:p>
        </w:tc>
      </w:tr>
      <w:tr w:rsidR="002617BA" w14:paraId="211DF3B1" w14:textId="77777777" w:rsidTr="00C90EA9">
        <w:tc>
          <w:tcPr>
            <w:tcW w:w="2883" w:type="dxa"/>
            <w:vAlign w:val="center"/>
          </w:tcPr>
          <w:p w14:paraId="09D7CE6B" w14:textId="77777777" w:rsidR="002617BA" w:rsidRPr="0038237C" w:rsidRDefault="002617BA" w:rsidP="0038237C">
            <w:pPr>
              <w:jc w:val="both"/>
              <w:rPr>
                <w:rFonts w:cs="B Nazanin"/>
                <w:b/>
                <w:bCs/>
                <w:sz w:val="22"/>
                <w:szCs w:val="22"/>
                <w:rtl/>
              </w:rPr>
            </w:pPr>
            <w:r w:rsidRPr="0038237C">
              <w:rPr>
                <w:rFonts w:cs="B Nazanin" w:hint="cs"/>
                <w:b/>
                <w:bCs/>
                <w:sz w:val="22"/>
                <w:szCs w:val="22"/>
                <w:rtl/>
              </w:rPr>
              <w:t>مبلمان منعطف و مناسب چیدمان‌ گرد یا یو شکل</w:t>
            </w:r>
          </w:p>
        </w:tc>
        <w:tc>
          <w:tcPr>
            <w:tcW w:w="5836" w:type="dxa"/>
          </w:tcPr>
          <w:p w14:paraId="418186D2" w14:textId="255FC743" w:rsidR="002617BA" w:rsidRPr="0038237C" w:rsidRDefault="002617BA" w:rsidP="0038237C">
            <w:pPr>
              <w:jc w:val="both"/>
              <w:rPr>
                <w:rFonts w:cs="Calibri"/>
                <w:sz w:val="22"/>
                <w:szCs w:val="22"/>
                <w:rtl/>
              </w:rPr>
            </w:pPr>
            <w:r w:rsidRPr="0038237C">
              <w:rPr>
                <w:rFonts w:cs="B Nazanin" w:hint="cs"/>
                <w:sz w:val="22"/>
                <w:szCs w:val="22"/>
                <w:rtl/>
              </w:rPr>
              <w:t xml:space="preserve">کد 4: </w:t>
            </w:r>
            <w:r w:rsidR="0038237C">
              <w:rPr>
                <w:rFonts w:cs="Calibri" w:hint="cs"/>
                <w:sz w:val="22"/>
                <w:szCs w:val="22"/>
                <w:rtl/>
              </w:rPr>
              <w:t>"</w:t>
            </w:r>
            <w:r w:rsidRPr="0038237C">
              <w:rPr>
                <w:rFonts w:cs="B Nazanin"/>
                <w:sz w:val="22"/>
                <w:szCs w:val="22"/>
                <w:rtl/>
              </w:rPr>
              <w:t>فضا به گونه ای باشه که معلم چیدمان بچه ها رو به هر شکلی که مخواد بتونه انجام بده. این نیمکت</w:t>
            </w:r>
            <w:r w:rsidRPr="0038237C">
              <w:rPr>
                <w:rFonts w:cs="B Nazanin" w:hint="cs"/>
                <w:sz w:val="22"/>
                <w:szCs w:val="22"/>
                <w:rtl/>
              </w:rPr>
              <w:t>‌</w:t>
            </w:r>
            <w:r w:rsidRPr="0038237C">
              <w:rPr>
                <w:rFonts w:cs="B Nazanin"/>
                <w:sz w:val="22"/>
                <w:szCs w:val="22"/>
                <w:rtl/>
              </w:rPr>
              <w:t>ها اصلا مناسب نیست. صندلی بچه ها طوری باشه که هرچیدمانی رو بخوان بتونن توی کلاس داش</w:t>
            </w:r>
            <w:r w:rsidR="0038237C">
              <w:rPr>
                <w:rFonts w:cs="B Nazanin" w:hint="cs"/>
                <w:sz w:val="22"/>
                <w:szCs w:val="22"/>
                <w:rtl/>
              </w:rPr>
              <w:t>ت</w:t>
            </w:r>
            <w:r w:rsidRPr="0038237C">
              <w:rPr>
                <w:rFonts w:cs="B Nazanin"/>
                <w:sz w:val="22"/>
                <w:szCs w:val="22"/>
                <w:rtl/>
              </w:rPr>
              <w:t>ه باشن</w:t>
            </w:r>
            <w:r w:rsidRPr="0038237C">
              <w:rPr>
                <w:rFonts w:cs="B Nazanin" w:hint="cs"/>
                <w:sz w:val="22"/>
                <w:szCs w:val="22"/>
                <w:rtl/>
              </w:rPr>
              <w:t>.</w:t>
            </w:r>
            <w:r w:rsidR="0038237C">
              <w:rPr>
                <w:rFonts w:cs="Calibri" w:hint="cs"/>
                <w:sz w:val="22"/>
                <w:szCs w:val="22"/>
                <w:rtl/>
              </w:rPr>
              <w:t>"</w:t>
            </w:r>
          </w:p>
        </w:tc>
      </w:tr>
      <w:tr w:rsidR="002617BA" w14:paraId="6F940295" w14:textId="77777777" w:rsidTr="00C90EA9">
        <w:tc>
          <w:tcPr>
            <w:tcW w:w="2883" w:type="dxa"/>
            <w:vAlign w:val="center"/>
          </w:tcPr>
          <w:p w14:paraId="151A9922" w14:textId="0812F065" w:rsidR="002617BA" w:rsidRPr="0038237C" w:rsidRDefault="002617BA" w:rsidP="0038237C">
            <w:pPr>
              <w:jc w:val="both"/>
              <w:rPr>
                <w:rFonts w:cs="B Nazanin"/>
                <w:b/>
                <w:bCs/>
                <w:sz w:val="22"/>
                <w:szCs w:val="22"/>
                <w:rtl/>
              </w:rPr>
            </w:pPr>
            <w:r w:rsidRPr="0038237C">
              <w:rPr>
                <w:rFonts w:cs="B Nazanin" w:hint="cs"/>
                <w:b/>
                <w:bCs/>
                <w:sz w:val="22"/>
                <w:szCs w:val="22"/>
                <w:rtl/>
              </w:rPr>
              <w:t>داشتن آزمایشگاه مجهز و مناسب</w:t>
            </w:r>
          </w:p>
        </w:tc>
        <w:tc>
          <w:tcPr>
            <w:tcW w:w="5836" w:type="dxa"/>
          </w:tcPr>
          <w:p w14:paraId="387159EF" w14:textId="5EF34E09" w:rsidR="002617BA" w:rsidRPr="0038237C" w:rsidRDefault="002617BA" w:rsidP="0038237C">
            <w:pPr>
              <w:jc w:val="both"/>
              <w:rPr>
                <w:rFonts w:cs="Calibri"/>
                <w:sz w:val="22"/>
                <w:szCs w:val="22"/>
                <w:rtl/>
              </w:rPr>
            </w:pPr>
            <w:r w:rsidRPr="0038237C">
              <w:rPr>
                <w:rFonts w:cs="B Nazanin" w:hint="cs"/>
                <w:sz w:val="22"/>
                <w:szCs w:val="22"/>
                <w:rtl/>
              </w:rPr>
              <w:t xml:space="preserve">کد 15: </w:t>
            </w:r>
            <w:r w:rsidR="0038237C">
              <w:rPr>
                <w:rFonts w:cs="Calibri" w:hint="cs"/>
                <w:sz w:val="22"/>
                <w:szCs w:val="22"/>
                <w:rtl/>
              </w:rPr>
              <w:t>"</w:t>
            </w:r>
            <w:r w:rsidRPr="0038237C">
              <w:rPr>
                <w:rFonts w:cs="B Nazanin"/>
                <w:sz w:val="22"/>
                <w:szCs w:val="22"/>
                <w:rtl/>
              </w:rPr>
              <w:t>مدارس ما آزمایشگاه ندارن. مهم</w:t>
            </w:r>
            <w:r w:rsidRPr="0038237C">
              <w:rPr>
                <w:rFonts w:cs="B Nazanin" w:hint="cs"/>
                <w:sz w:val="22"/>
                <w:szCs w:val="22"/>
                <w:rtl/>
              </w:rPr>
              <w:t>‌</w:t>
            </w:r>
            <w:r w:rsidRPr="0038237C">
              <w:rPr>
                <w:rFonts w:cs="B Nazanin"/>
                <w:sz w:val="22"/>
                <w:szCs w:val="22"/>
                <w:rtl/>
              </w:rPr>
              <w:t>ترین قسمت</w:t>
            </w:r>
            <w:r w:rsidRPr="0038237C">
              <w:rPr>
                <w:rFonts w:cs="B Nazanin" w:hint="cs"/>
                <w:sz w:val="22"/>
                <w:szCs w:val="22"/>
                <w:rtl/>
              </w:rPr>
              <w:t xml:space="preserve"> </w:t>
            </w:r>
            <w:r w:rsidRPr="0038237C">
              <w:rPr>
                <w:rFonts w:cs="B Nazanin"/>
                <w:sz w:val="22"/>
                <w:szCs w:val="22"/>
                <w:rtl/>
              </w:rPr>
              <w:t>‌یک مدرسه که باید تجهیز و تکمیل باشه آزمایشگاهش است.</w:t>
            </w:r>
            <w:r w:rsidR="0038237C">
              <w:rPr>
                <w:rFonts w:cs="Calibri" w:hint="cs"/>
                <w:sz w:val="22"/>
                <w:szCs w:val="22"/>
                <w:rtl/>
              </w:rPr>
              <w:t>"</w:t>
            </w:r>
          </w:p>
        </w:tc>
      </w:tr>
      <w:tr w:rsidR="002617BA" w14:paraId="558F21B3" w14:textId="77777777" w:rsidTr="00C90EA9">
        <w:tc>
          <w:tcPr>
            <w:tcW w:w="2883" w:type="dxa"/>
            <w:vAlign w:val="center"/>
          </w:tcPr>
          <w:p w14:paraId="1C340963" w14:textId="77777777" w:rsidR="002617BA" w:rsidRPr="0038237C" w:rsidRDefault="002617BA" w:rsidP="0038237C">
            <w:pPr>
              <w:jc w:val="both"/>
              <w:rPr>
                <w:rFonts w:cs="B Nazanin"/>
                <w:b/>
                <w:bCs/>
                <w:sz w:val="22"/>
                <w:szCs w:val="22"/>
                <w:rtl/>
              </w:rPr>
            </w:pPr>
            <w:r w:rsidRPr="0038237C">
              <w:rPr>
                <w:rFonts w:cs="B Nazanin" w:hint="cs"/>
                <w:b/>
                <w:bCs/>
                <w:sz w:val="22"/>
                <w:szCs w:val="22"/>
                <w:rtl/>
              </w:rPr>
              <w:t>فضای مناسب برای تغییر چیدمان مبلمان کلاس و فعالیت‌های گروهی</w:t>
            </w:r>
          </w:p>
        </w:tc>
        <w:tc>
          <w:tcPr>
            <w:tcW w:w="5836" w:type="dxa"/>
          </w:tcPr>
          <w:p w14:paraId="1358ED2A" w14:textId="23C40BF9" w:rsidR="002617BA" w:rsidRPr="0038237C" w:rsidRDefault="002617BA" w:rsidP="0038237C">
            <w:pPr>
              <w:jc w:val="both"/>
              <w:rPr>
                <w:rFonts w:cs="Calibri"/>
                <w:sz w:val="22"/>
                <w:szCs w:val="22"/>
                <w:rtl/>
              </w:rPr>
            </w:pPr>
            <w:r w:rsidRPr="0038237C">
              <w:rPr>
                <w:rFonts w:cs="B Nazanin" w:hint="cs"/>
                <w:sz w:val="22"/>
                <w:szCs w:val="22"/>
                <w:rtl/>
              </w:rPr>
              <w:t>کد 13:</w:t>
            </w:r>
            <w:r w:rsidR="0038237C">
              <w:rPr>
                <w:rFonts w:cs="Calibri" w:hint="cs"/>
                <w:sz w:val="22"/>
                <w:szCs w:val="22"/>
                <w:rtl/>
              </w:rPr>
              <w:t>"</w:t>
            </w:r>
            <w:r w:rsidR="00C90EA9" w:rsidRPr="0038237C">
              <w:rPr>
                <w:rFonts w:cs="B Nazanin"/>
                <w:sz w:val="22"/>
                <w:szCs w:val="22"/>
              </w:rPr>
              <w:t xml:space="preserve"> </w:t>
            </w:r>
            <w:r w:rsidRPr="0038237C">
              <w:rPr>
                <w:rFonts w:cs="B Nazanin" w:hint="cs"/>
                <w:sz w:val="22"/>
                <w:szCs w:val="22"/>
                <w:rtl/>
              </w:rPr>
              <w:t>‌ی</w:t>
            </w:r>
            <w:r w:rsidRPr="0038237C">
              <w:rPr>
                <w:rFonts w:cs="B Nazanin"/>
                <w:sz w:val="22"/>
                <w:szCs w:val="22"/>
                <w:rtl/>
              </w:rPr>
              <w:t>ه کلاس استاندارد کلاسیه که فضا داشته باشه که چیدمان کلاست رو تغییر بدی.</w:t>
            </w:r>
            <w:r w:rsidR="0038237C">
              <w:rPr>
                <w:rFonts w:cs="B Nazanin" w:hint="cs"/>
                <w:sz w:val="22"/>
                <w:szCs w:val="22"/>
                <w:rtl/>
              </w:rPr>
              <w:t xml:space="preserve"> </w:t>
            </w:r>
            <w:r w:rsidRPr="0038237C">
              <w:rPr>
                <w:rFonts w:cs="B Nazanin"/>
                <w:sz w:val="22"/>
                <w:szCs w:val="22"/>
                <w:rtl/>
              </w:rPr>
              <w:t>این طوری نباشه که بچه‌ها به صورت کتابی کنار هم نشسته باشن</w:t>
            </w:r>
            <w:r w:rsidRPr="0038237C">
              <w:rPr>
                <w:rFonts w:cs="B Nazanin" w:hint="cs"/>
                <w:sz w:val="22"/>
                <w:szCs w:val="22"/>
                <w:rtl/>
              </w:rPr>
              <w:t>.</w:t>
            </w:r>
            <w:r w:rsidRPr="0038237C">
              <w:rPr>
                <w:rFonts w:cs="B Nazanin"/>
                <w:sz w:val="22"/>
                <w:szCs w:val="22"/>
                <w:rtl/>
              </w:rPr>
              <w:t xml:space="preserve"> وقتی کلاس فضا داشته باشه و بتونن این چرخش رو انجام بدن. معلم دستش بازه و اصلا اون تغییر خودش برای بچه‌ها جاذبه ایجاد میکنه.</w:t>
            </w:r>
            <w:r w:rsidR="0038237C">
              <w:rPr>
                <w:rFonts w:cs="Calibri" w:hint="cs"/>
                <w:sz w:val="22"/>
                <w:szCs w:val="22"/>
                <w:rtl/>
              </w:rPr>
              <w:t>"</w:t>
            </w:r>
          </w:p>
        </w:tc>
      </w:tr>
      <w:tr w:rsidR="002617BA" w14:paraId="73C8F6FF" w14:textId="77777777" w:rsidTr="00C90EA9">
        <w:tc>
          <w:tcPr>
            <w:tcW w:w="2883" w:type="dxa"/>
            <w:vAlign w:val="center"/>
          </w:tcPr>
          <w:p w14:paraId="6F0CA7C4" w14:textId="77777777" w:rsidR="002617BA" w:rsidRPr="0038237C" w:rsidRDefault="002617BA" w:rsidP="0038237C">
            <w:pPr>
              <w:jc w:val="both"/>
              <w:rPr>
                <w:rFonts w:cs="B Nazanin"/>
                <w:b/>
                <w:bCs/>
                <w:sz w:val="22"/>
                <w:szCs w:val="22"/>
                <w:rtl/>
              </w:rPr>
            </w:pPr>
            <w:r w:rsidRPr="0038237C">
              <w:rPr>
                <w:rFonts w:cs="B Nazanin" w:hint="cs"/>
                <w:b/>
                <w:bCs/>
                <w:sz w:val="22"/>
                <w:szCs w:val="22"/>
                <w:rtl/>
              </w:rPr>
              <w:t>متناسب با سن‌یادگیرنده</w:t>
            </w:r>
          </w:p>
        </w:tc>
        <w:tc>
          <w:tcPr>
            <w:tcW w:w="5836" w:type="dxa"/>
          </w:tcPr>
          <w:p w14:paraId="631D3D63" w14:textId="2F1D3FE9" w:rsidR="002617BA" w:rsidRPr="0038237C" w:rsidRDefault="002617BA" w:rsidP="0038237C">
            <w:pPr>
              <w:jc w:val="both"/>
              <w:rPr>
                <w:rFonts w:cs="Calibri"/>
                <w:sz w:val="22"/>
                <w:szCs w:val="22"/>
                <w:rtl/>
              </w:rPr>
            </w:pPr>
            <w:r w:rsidRPr="0038237C">
              <w:rPr>
                <w:rFonts w:cs="B Nazanin" w:hint="cs"/>
                <w:sz w:val="22"/>
                <w:szCs w:val="22"/>
                <w:rtl/>
              </w:rPr>
              <w:t xml:space="preserve">کد 8: </w:t>
            </w:r>
            <w:r w:rsidR="0038237C">
              <w:rPr>
                <w:rFonts w:cs="Calibri" w:hint="cs"/>
                <w:sz w:val="22"/>
                <w:szCs w:val="22"/>
                <w:rtl/>
              </w:rPr>
              <w:t>"</w:t>
            </w:r>
            <w:r w:rsidRPr="0038237C">
              <w:rPr>
                <w:rFonts w:cs="B Nazanin"/>
                <w:sz w:val="22"/>
                <w:szCs w:val="22"/>
                <w:rtl/>
              </w:rPr>
              <w:t>اگر فضایی باشد که متناسب سن بچه</w:t>
            </w:r>
            <w:r w:rsidRPr="0038237C">
              <w:rPr>
                <w:rFonts w:cs="B Nazanin" w:hint="cs"/>
                <w:sz w:val="22"/>
                <w:szCs w:val="22"/>
                <w:rtl/>
              </w:rPr>
              <w:t>‌</w:t>
            </w:r>
            <w:r w:rsidRPr="0038237C">
              <w:rPr>
                <w:rFonts w:cs="B Nazanin"/>
                <w:sz w:val="22"/>
                <w:szCs w:val="22"/>
                <w:rtl/>
              </w:rPr>
              <w:t>ها</w:t>
            </w:r>
            <w:r w:rsidRPr="0038237C">
              <w:rPr>
                <w:rFonts w:cs="B Nazanin" w:hint="cs"/>
                <w:sz w:val="22"/>
                <w:szCs w:val="22"/>
                <w:rtl/>
              </w:rPr>
              <w:t xml:space="preserve"> </w:t>
            </w:r>
            <w:r w:rsidRPr="0038237C">
              <w:rPr>
                <w:rFonts w:cs="B Nazanin"/>
                <w:sz w:val="22"/>
                <w:szCs w:val="22"/>
                <w:rtl/>
              </w:rPr>
              <w:t>تدوین کنید می‌بینید که</w:t>
            </w:r>
            <w:r w:rsidRPr="0038237C">
              <w:rPr>
                <w:rFonts w:cs="B Nazanin" w:hint="cs"/>
                <w:sz w:val="22"/>
                <w:szCs w:val="22"/>
                <w:rtl/>
              </w:rPr>
              <w:t xml:space="preserve"> </w:t>
            </w:r>
            <w:r w:rsidRPr="0038237C">
              <w:rPr>
                <w:rFonts w:cs="B Nazanin"/>
                <w:sz w:val="22"/>
                <w:szCs w:val="22"/>
                <w:rtl/>
              </w:rPr>
              <w:t>‌یادگیری هم بهتر صورت می</w:t>
            </w:r>
            <w:r w:rsidRPr="0038237C">
              <w:rPr>
                <w:rFonts w:cs="B Nazanin" w:hint="cs"/>
                <w:sz w:val="22"/>
                <w:szCs w:val="22"/>
                <w:rtl/>
              </w:rPr>
              <w:t>‌</w:t>
            </w:r>
            <w:r w:rsidRPr="0038237C">
              <w:rPr>
                <w:rFonts w:cs="B Nazanin"/>
                <w:sz w:val="22"/>
                <w:szCs w:val="22"/>
                <w:rtl/>
              </w:rPr>
              <w:t>گیره.</w:t>
            </w:r>
            <w:r w:rsidR="0038237C">
              <w:rPr>
                <w:rFonts w:cs="Calibri" w:hint="cs"/>
                <w:sz w:val="22"/>
                <w:szCs w:val="22"/>
                <w:rtl/>
              </w:rPr>
              <w:t>"</w:t>
            </w:r>
          </w:p>
        </w:tc>
      </w:tr>
      <w:tr w:rsidR="002617BA" w14:paraId="0D69894A" w14:textId="77777777" w:rsidTr="00C90EA9">
        <w:tc>
          <w:tcPr>
            <w:tcW w:w="2883" w:type="dxa"/>
            <w:vAlign w:val="center"/>
          </w:tcPr>
          <w:p w14:paraId="7FB89463" w14:textId="77777777" w:rsidR="002617BA" w:rsidRPr="0038237C" w:rsidRDefault="002617BA" w:rsidP="0038237C">
            <w:pPr>
              <w:jc w:val="both"/>
              <w:rPr>
                <w:rFonts w:cs="B Nazanin"/>
                <w:b/>
                <w:bCs/>
                <w:sz w:val="22"/>
                <w:szCs w:val="22"/>
                <w:rtl/>
              </w:rPr>
            </w:pPr>
            <w:r w:rsidRPr="0038237C">
              <w:rPr>
                <w:rFonts w:cs="B Nazanin" w:hint="cs"/>
                <w:b/>
                <w:bCs/>
                <w:sz w:val="22"/>
                <w:szCs w:val="22"/>
                <w:rtl/>
              </w:rPr>
              <w:t>امکان قراردادن کارهای بچه‌ها روی دیوار</w:t>
            </w:r>
          </w:p>
        </w:tc>
        <w:tc>
          <w:tcPr>
            <w:tcW w:w="5836" w:type="dxa"/>
          </w:tcPr>
          <w:p w14:paraId="67218EA0" w14:textId="28925727" w:rsidR="002617BA" w:rsidRPr="0038237C" w:rsidRDefault="002617BA" w:rsidP="0038237C">
            <w:pPr>
              <w:jc w:val="both"/>
              <w:rPr>
                <w:rFonts w:cs="Calibri"/>
                <w:sz w:val="22"/>
                <w:szCs w:val="22"/>
                <w:rtl/>
              </w:rPr>
            </w:pPr>
            <w:r w:rsidRPr="0038237C">
              <w:rPr>
                <w:rFonts w:cs="B Nazanin" w:hint="cs"/>
                <w:sz w:val="22"/>
                <w:szCs w:val="22"/>
                <w:rtl/>
              </w:rPr>
              <w:t xml:space="preserve">کد 5: </w:t>
            </w:r>
            <w:r w:rsidR="0038237C">
              <w:rPr>
                <w:rFonts w:cs="Calibri" w:hint="cs"/>
                <w:sz w:val="22"/>
                <w:szCs w:val="22"/>
                <w:rtl/>
              </w:rPr>
              <w:t>"</w:t>
            </w:r>
            <w:r w:rsidRPr="0038237C">
              <w:rPr>
                <w:rFonts w:cs="B Nazanin"/>
                <w:sz w:val="22"/>
                <w:szCs w:val="22"/>
                <w:rtl/>
              </w:rPr>
              <w:t>اگر بچه</w:t>
            </w:r>
            <w:r w:rsidRPr="0038237C">
              <w:rPr>
                <w:rFonts w:cs="B Nazanin" w:hint="cs"/>
                <w:sz w:val="22"/>
                <w:szCs w:val="22"/>
                <w:rtl/>
              </w:rPr>
              <w:t>‌</w:t>
            </w:r>
            <w:r w:rsidRPr="0038237C">
              <w:rPr>
                <w:rFonts w:cs="B Nazanin"/>
                <w:sz w:val="22"/>
                <w:szCs w:val="22"/>
                <w:rtl/>
              </w:rPr>
              <w:t>ها کارکردهاشون رو روی دیوار می</w:t>
            </w:r>
            <w:r w:rsidRPr="0038237C">
              <w:rPr>
                <w:rFonts w:cs="B Nazanin" w:hint="cs"/>
                <w:sz w:val="22"/>
                <w:szCs w:val="22"/>
                <w:rtl/>
              </w:rPr>
              <w:t>‌</w:t>
            </w:r>
            <w:r w:rsidRPr="0038237C">
              <w:rPr>
                <w:rFonts w:cs="B Nazanin"/>
                <w:sz w:val="22"/>
                <w:szCs w:val="22"/>
                <w:rtl/>
              </w:rPr>
              <w:t>بینن، نه تشویق و نه تنبیه، براشون مهمه کارشون روی دیواره. ایجاد انگیزه می</w:t>
            </w:r>
            <w:r w:rsidRPr="0038237C">
              <w:rPr>
                <w:rFonts w:cs="B Nazanin" w:hint="cs"/>
                <w:sz w:val="22"/>
                <w:szCs w:val="22"/>
                <w:rtl/>
              </w:rPr>
              <w:t>‌</w:t>
            </w:r>
            <w:r w:rsidRPr="0038237C">
              <w:rPr>
                <w:rFonts w:cs="B Nazanin"/>
                <w:sz w:val="22"/>
                <w:szCs w:val="22"/>
                <w:rtl/>
              </w:rPr>
              <w:t>کنه.</w:t>
            </w:r>
            <w:r w:rsidRPr="0038237C">
              <w:rPr>
                <w:rFonts w:cs="B Nazanin" w:hint="cs"/>
                <w:sz w:val="22"/>
                <w:szCs w:val="22"/>
                <w:rtl/>
              </w:rPr>
              <w:t xml:space="preserve"> </w:t>
            </w:r>
            <w:r w:rsidRPr="0038237C">
              <w:rPr>
                <w:rFonts w:cs="B Nazanin"/>
                <w:sz w:val="22"/>
                <w:szCs w:val="22"/>
                <w:rtl/>
              </w:rPr>
              <w:t>شما الان توی همه‌ی کلاسهای من وارد بشید حتما سقف تزئین شده است. حالا‌</w:t>
            </w:r>
            <w:r w:rsidRPr="0038237C">
              <w:rPr>
                <w:rFonts w:cs="B Nazanin" w:hint="cs"/>
                <w:sz w:val="22"/>
                <w:szCs w:val="22"/>
                <w:rtl/>
              </w:rPr>
              <w:t xml:space="preserve"> </w:t>
            </w:r>
            <w:r w:rsidRPr="0038237C">
              <w:rPr>
                <w:rFonts w:cs="B Nazanin"/>
                <w:sz w:val="22"/>
                <w:szCs w:val="22"/>
                <w:rtl/>
              </w:rPr>
              <w:t>یا با کار خود بچه‌هاست‌</w:t>
            </w:r>
            <w:r w:rsidRPr="0038237C">
              <w:rPr>
                <w:rFonts w:cs="B Nazanin" w:hint="cs"/>
                <w:sz w:val="22"/>
                <w:szCs w:val="22"/>
                <w:rtl/>
              </w:rPr>
              <w:t xml:space="preserve"> </w:t>
            </w:r>
            <w:r w:rsidRPr="0038237C">
              <w:rPr>
                <w:rFonts w:cs="B Nazanin"/>
                <w:sz w:val="22"/>
                <w:szCs w:val="22"/>
                <w:rtl/>
              </w:rPr>
              <w:t>یا آماده است</w:t>
            </w:r>
            <w:r w:rsidRPr="0038237C">
              <w:rPr>
                <w:rFonts w:cs="B Nazanin" w:hint="cs"/>
                <w:sz w:val="22"/>
                <w:szCs w:val="22"/>
                <w:rtl/>
              </w:rPr>
              <w:t xml:space="preserve"> </w:t>
            </w:r>
            <w:r w:rsidRPr="0038237C">
              <w:rPr>
                <w:rFonts w:cs="B Nazanin"/>
                <w:sz w:val="22"/>
                <w:szCs w:val="22"/>
                <w:rtl/>
              </w:rPr>
              <w:t>‌یا کار اولیائشونه. حتما روی دیوار کارکرد نقاشی بچه</w:t>
            </w:r>
            <w:r w:rsidRPr="0038237C">
              <w:rPr>
                <w:rFonts w:cs="B Nazanin" w:hint="cs"/>
                <w:sz w:val="22"/>
                <w:szCs w:val="22"/>
                <w:rtl/>
              </w:rPr>
              <w:t>‌</w:t>
            </w:r>
            <w:r w:rsidRPr="0038237C">
              <w:rPr>
                <w:rFonts w:cs="B Nazanin"/>
                <w:sz w:val="22"/>
                <w:szCs w:val="22"/>
                <w:rtl/>
              </w:rPr>
              <w:t>ها خورده، برگه</w:t>
            </w:r>
            <w:r w:rsidRPr="0038237C">
              <w:rPr>
                <w:rFonts w:cs="B Nazanin" w:hint="cs"/>
                <w:sz w:val="22"/>
                <w:szCs w:val="22"/>
                <w:rtl/>
              </w:rPr>
              <w:t>‌</w:t>
            </w:r>
            <w:r w:rsidRPr="0038237C">
              <w:rPr>
                <w:rFonts w:cs="B Nazanin"/>
                <w:sz w:val="22"/>
                <w:szCs w:val="22"/>
                <w:rtl/>
              </w:rPr>
              <w:t>ی نقاشی روی دیوار نیست. کارکرد عملی بچه</w:t>
            </w:r>
            <w:r w:rsidRPr="0038237C">
              <w:rPr>
                <w:rFonts w:cs="B Nazanin" w:hint="cs"/>
                <w:sz w:val="22"/>
                <w:szCs w:val="22"/>
                <w:rtl/>
              </w:rPr>
              <w:t>‌</w:t>
            </w:r>
            <w:r w:rsidRPr="0038237C">
              <w:rPr>
                <w:rFonts w:cs="B Nazanin"/>
                <w:sz w:val="22"/>
                <w:szCs w:val="22"/>
                <w:rtl/>
              </w:rPr>
              <w:t>هاست، دست سازه</w:t>
            </w:r>
            <w:r w:rsidRPr="0038237C">
              <w:rPr>
                <w:rFonts w:cs="B Nazanin" w:hint="cs"/>
                <w:sz w:val="22"/>
                <w:szCs w:val="22"/>
                <w:rtl/>
              </w:rPr>
              <w:t>‌</w:t>
            </w:r>
            <w:r w:rsidRPr="0038237C">
              <w:rPr>
                <w:rFonts w:cs="B Nazanin"/>
                <w:sz w:val="22"/>
                <w:szCs w:val="22"/>
                <w:rtl/>
              </w:rPr>
              <w:t>های خود بچه‌هاست.</w:t>
            </w:r>
            <w:r w:rsidR="0038237C">
              <w:rPr>
                <w:rFonts w:cs="Calibri" w:hint="cs"/>
                <w:sz w:val="22"/>
                <w:szCs w:val="22"/>
                <w:rtl/>
              </w:rPr>
              <w:t>"</w:t>
            </w:r>
          </w:p>
        </w:tc>
      </w:tr>
      <w:tr w:rsidR="002617BA" w14:paraId="41353A2E" w14:textId="77777777" w:rsidTr="00C90EA9">
        <w:tc>
          <w:tcPr>
            <w:tcW w:w="2883" w:type="dxa"/>
            <w:vAlign w:val="center"/>
          </w:tcPr>
          <w:p w14:paraId="24C48459" w14:textId="77777777" w:rsidR="002617BA" w:rsidRPr="0038237C" w:rsidRDefault="002617BA" w:rsidP="0038237C">
            <w:pPr>
              <w:jc w:val="both"/>
              <w:rPr>
                <w:rFonts w:cs="B Nazanin"/>
                <w:b/>
                <w:bCs/>
                <w:sz w:val="22"/>
                <w:szCs w:val="22"/>
                <w:rtl/>
              </w:rPr>
            </w:pPr>
            <w:r w:rsidRPr="0038237C">
              <w:rPr>
                <w:rFonts w:cs="B Nazanin" w:hint="cs"/>
                <w:b/>
                <w:bCs/>
                <w:sz w:val="22"/>
                <w:szCs w:val="22"/>
                <w:rtl/>
              </w:rPr>
              <w:t>دیوارهای رنگی رنگی</w:t>
            </w:r>
          </w:p>
        </w:tc>
        <w:tc>
          <w:tcPr>
            <w:tcW w:w="5836" w:type="dxa"/>
          </w:tcPr>
          <w:p w14:paraId="2216011B" w14:textId="02853883" w:rsidR="002617BA" w:rsidRPr="0038237C" w:rsidRDefault="002617BA" w:rsidP="0038237C">
            <w:pPr>
              <w:jc w:val="both"/>
              <w:rPr>
                <w:rFonts w:cs="Calibri"/>
                <w:sz w:val="22"/>
                <w:szCs w:val="22"/>
                <w:rtl/>
              </w:rPr>
            </w:pPr>
            <w:r w:rsidRPr="0038237C">
              <w:rPr>
                <w:rFonts w:cs="B Nazanin" w:hint="cs"/>
                <w:sz w:val="22"/>
                <w:szCs w:val="22"/>
                <w:rtl/>
              </w:rPr>
              <w:t xml:space="preserve">کد 5: </w:t>
            </w:r>
            <w:r w:rsidR="0038237C">
              <w:rPr>
                <w:rFonts w:cs="Calibri" w:hint="cs"/>
                <w:sz w:val="22"/>
                <w:szCs w:val="22"/>
                <w:rtl/>
              </w:rPr>
              <w:t>"</w:t>
            </w:r>
            <w:r w:rsidRPr="0038237C">
              <w:rPr>
                <w:rFonts w:cs="B Nazanin"/>
                <w:sz w:val="22"/>
                <w:szCs w:val="22"/>
                <w:rtl/>
              </w:rPr>
              <w:t>فضای دیوارهای مدرسه</w:t>
            </w:r>
            <w:r w:rsidRPr="0038237C">
              <w:rPr>
                <w:rFonts w:cs="B Nazanin" w:hint="cs"/>
                <w:sz w:val="22"/>
                <w:szCs w:val="22"/>
                <w:rtl/>
              </w:rPr>
              <w:t>‌</w:t>
            </w:r>
            <w:r w:rsidRPr="0038237C">
              <w:rPr>
                <w:rFonts w:cs="B Nazanin"/>
                <w:sz w:val="22"/>
                <w:szCs w:val="22"/>
                <w:rtl/>
              </w:rPr>
              <w:t>ی من</w:t>
            </w:r>
            <w:r w:rsidRPr="0038237C">
              <w:rPr>
                <w:rFonts w:cs="B Nazanin" w:hint="cs"/>
                <w:sz w:val="22"/>
                <w:szCs w:val="22"/>
                <w:rtl/>
              </w:rPr>
              <w:t xml:space="preserve"> </w:t>
            </w:r>
            <w:r w:rsidRPr="0038237C">
              <w:rPr>
                <w:rFonts w:cs="B Nazanin"/>
                <w:sz w:val="22"/>
                <w:szCs w:val="22"/>
                <w:rtl/>
              </w:rPr>
              <w:t>‌یا توی کلاس</w:t>
            </w:r>
            <w:r w:rsidRPr="0038237C">
              <w:rPr>
                <w:rFonts w:cs="B Nazanin" w:hint="cs"/>
                <w:sz w:val="22"/>
                <w:szCs w:val="22"/>
                <w:rtl/>
              </w:rPr>
              <w:t>‌</w:t>
            </w:r>
            <w:r w:rsidRPr="0038237C">
              <w:rPr>
                <w:rFonts w:cs="B Nazanin"/>
                <w:sz w:val="22"/>
                <w:szCs w:val="22"/>
                <w:rtl/>
              </w:rPr>
              <w:t>ها رو نگاه کنید هر دیوارش</w:t>
            </w:r>
            <w:r w:rsidRPr="0038237C">
              <w:rPr>
                <w:rFonts w:cs="B Nazanin" w:hint="cs"/>
                <w:sz w:val="22"/>
                <w:szCs w:val="22"/>
                <w:rtl/>
              </w:rPr>
              <w:t xml:space="preserve"> </w:t>
            </w:r>
            <w:r w:rsidRPr="0038237C">
              <w:rPr>
                <w:rFonts w:cs="B Nazanin"/>
                <w:sz w:val="22"/>
                <w:szCs w:val="22"/>
                <w:rtl/>
              </w:rPr>
              <w:t>‌یه رنگه.‌یعنی</w:t>
            </w:r>
            <w:r w:rsidRPr="0038237C">
              <w:rPr>
                <w:rFonts w:cs="B Nazanin" w:hint="cs"/>
                <w:sz w:val="22"/>
                <w:szCs w:val="22"/>
                <w:rtl/>
              </w:rPr>
              <w:t xml:space="preserve"> </w:t>
            </w:r>
            <w:r w:rsidRPr="0038237C">
              <w:rPr>
                <w:rFonts w:cs="B Nazanin"/>
                <w:sz w:val="22"/>
                <w:szCs w:val="22"/>
                <w:rtl/>
              </w:rPr>
              <w:t>‌یه دیوار سبزه، روبروییش نارنجیه، این ور صوتیه، اونور آبیه. همه</w:t>
            </w:r>
            <w:r w:rsidRPr="0038237C">
              <w:rPr>
                <w:rFonts w:cs="B Nazanin" w:hint="cs"/>
                <w:sz w:val="22"/>
                <w:szCs w:val="22"/>
                <w:rtl/>
              </w:rPr>
              <w:t>‌</w:t>
            </w:r>
            <w:r w:rsidRPr="0038237C">
              <w:rPr>
                <w:rFonts w:cs="B Nazanin"/>
                <w:sz w:val="22"/>
                <w:szCs w:val="22"/>
                <w:rtl/>
              </w:rPr>
              <w:t>ی کلاس</w:t>
            </w:r>
            <w:r w:rsidRPr="0038237C">
              <w:rPr>
                <w:rFonts w:cs="B Nazanin" w:hint="cs"/>
                <w:sz w:val="22"/>
                <w:szCs w:val="22"/>
                <w:rtl/>
              </w:rPr>
              <w:t>‌</w:t>
            </w:r>
            <w:r w:rsidRPr="0038237C">
              <w:rPr>
                <w:rFonts w:cs="B Nazanin"/>
                <w:sz w:val="22"/>
                <w:szCs w:val="22"/>
                <w:rtl/>
              </w:rPr>
              <w:t>های من نورگیریش به همین شکله‌</w:t>
            </w:r>
            <w:r w:rsidRPr="0038237C">
              <w:rPr>
                <w:rFonts w:cs="B Nazanin" w:hint="cs"/>
                <w:sz w:val="22"/>
                <w:szCs w:val="22"/>
                <w:rtl/>
              </w:rPr>
              <w:t xml:space="preserve"> </w:t>
            </w:r>
            <w:r w:rsidRPr="0038237C">
              <w:rPr>
                <w:rFonts w:cs="B Nazanin"/>
                <w:sz w:val="22"/>
                <w:szCs w:val="22"/>
                <w:rtl/>
              </w:rPr>
              <w:t>یک دیوار کاملا نورگیره،</w:t>
            </w:r>
            <w:r w:rsidRPr="0038237C">
              <w:rPr>
                <w:rFonts w:cs="B Nazanin" w:hint="cs"/>
                <w:sz w:val="22"/>
                <w:szCs w:val="22"/>
                <w:rtl/>
              </w:rPr>
              <w:t xml:space="preserve"> </w:t>
            </w:r>
            <w:r w:rsidRPr="0038237C">
              <w:rPr>
                <w:rFonts w:cs="B Nazanin"/>
                <w:sz w:val="22"/>
                <w:szCs w:val="22"/>
                <w:rtl/>
              </w:rPr>
              <w:t>‌یک دیوار هم تخته است، حتما دیوار انتهای کلاس</w:t>
            </w:r>
            <w:r w:rsidRPr="0038237C">
              <w:rPr>
                <w:rFonts w:cs="B Nazanin" w:hint="cs"/>
                <w:sz w:val="22"/>
                <w:szCs w:val="22"/>
                <w:rtl/>
              </w:rPr>
              <w:t xml:space="preserve"> </w:t>
            </w:r>
            <w:r w:rsidRPr="0038237C">
              <w:rPr>
                <w:rFonts w:cs="B Nazanin"/>
                <w:sz w:val="22"/>
                <w:szCs w:val="22"/>
                <w:rtl/>
              </w:rPr>
              <w:t>‌یا زرده‌</w:t>
            </w:r>
            <w:r w:rsidRPr="0038237C">
              <w:rPr>
                <w:rFonts w:cs="B Nazanin" w:hint="cs"/>
                <w:sz w:val="22"/>
                <w:szCs w:val="22"/>
                <w:rtl/>
              </w:rPr>
              <w:t xml:space="preserve"> </w:t>
            </w:r>
            <w:r w:rsidRPr="0038237C">
              <w:rPr>
                <w:rFonts w:cs="B Nazanin"/>
                <w:sz w:val="22"/>
                <w:szCs w:val="22"/>
                <w:rtl/>
              </w:rPr>
              <w:t>یا آبیه</w:t>
            </w:r>
            <w:r w:rsidRPr="0038237C">
              <w:rPr>
                <w:rFonts w:cs="B Nazanin" w:hint="cs"/>
                <w:sz w:val="22"/>
                <w:szCs w:val="22"/>
                <w:rtl/>
              </w:rPr>
              <w:t xml:space="preserve"> </w:t>
            </w:r>
            <w:r w:rsidRPr="0038237C">
              <w:rPr>
                <w:rFonts w:cs="B Nazanin"/>
                <w:sz w:val="22"/>
                <w:szCs w:val="22"/>
                <w:rtl/>
              </w:rPr>
              <w:t>‌یا قرمزه،‌یه رنگ شادی داره</w:t>
            </w:r>
            <w:r w:rsidRPr="0038237C">
              <w:rPr>
                <w:rFonts w:cs="B Nazanin" w:hint="cs"/>
                <w:sz w:val="22"/>
                <w:szCs w:val="22"/>
                <w:rtl/>
              </w:rPr>
              <w:t xml:space="preserve">. </w:t>
            </w:r>
            <w:r w:rsidRPr="0038237C">
              <w:rPr>
                <w:rFonts w:cs="B Nazanin"/>
                <w:sz w:val="22"/>
                <w:szCs w:val="22"/>
                <w:rtl/>
              </w:rPr>
              <w:t>حتما قرار نیست ما بهترین امکانات رو داشته باشیم که رنگ صورتی روی دیوار باشه. همین رنگ صورتی میتونه با کاردستی بچه ها رنگی رنگی بشه.</w:t>
            </w:r>
            <w:r w:rsidR="0038237C">
              <w:rPr>
                <w:rFonts w:cs="Calibri" w:hint="cs"/>
                <w:sz w:val="22"/>
                <w:szCs w:val="22"/>
                <w:rtl/>
              </w:rPr>
              <w:t>"</w:t>
            </w:r>
          </w:p>
        </w:tc>
      </w:tr>
      <w:tr w:rsidR="002617BA" w14:paraId="7A6BD1ED" w14:textId="77777777" w:rsidTr="00C90EA9">
        <w:tc>
          <w:tcPr>
            <w:tcW w:w="2883" w:type="dxa"/>
            <w:vAlign w:val="center"/>
          </w:tcPr>
          <w:p w14:paraId="3205DA97" w14:textId="77777777" w:rsidR="002617BA" w:rsidRPr="0038237C" w:rsidRDefault="002617BA" w:rsidP="0038237C">
            <w:pPr>
              <w:jc w:val="both"/>
              <w:rPr>
                <w:rFonts w:cs="B Nazanin"/>
                <w:b/>
                <w:bCs/>
                <w:sz w:val="22"/>
                <w:szCs w:val="22"/>
                <w:rtl/>
              </w:rPr>
            </w:pPr>
            <w:r w:rsidRPr="0038237C">
              <w:rPr>
                <w:rFonts w:cs="B Nazanin" w:hint="cs"/>
                <w:b/>
                <w:bCs/>
                <w:sz w:val="22"/>
                <w:szCs w:val="22"/>
                <w:rtl/>
              </w:rPr>
              <w:t>ساده و در عین حال جذاب</w:t>
            </w:r>
          </w:p>
        </w:tc>
        <w:tc>
          <w:tcPr>
            <w:tcW w:w="5836" w:type="dxa"/>
          </w:tcPr>
          <w:p w14:paraId="259FB191" w14:textId="5C6C18BB" w:rsidR="002617BA" w:rsidRPr="0038237C" w:rsidRDefault="002617BA" w:rsidP="0038237C">
            <w:pPr>
              <w:jc w:val="both"/>
              <w:rPr>
                <w:rFonts w:cs="B Nazanin"/>
                <w:sz w:val="22"/>
                <w:szCs w:val="22"/>
                <w:rtl/>
              </w:rPr>
            </w:pPr>
            <w:r w:rsidRPr="0038237C">
              <w:rPr>
                <w:rFonts w:cs="B Nazanin" w:hint="cs"/>
                <w:sz w:val="22"/>
                <w:szCs w:val="22"/>
                <w:rtl/>
              </w:rPr>
              <w:t xml:space="preserve">کد 5: </w:t>
            </w:r>
            <w:r w:rsidR="0038237C">
              <w:rPr>
                <w:rFonts w:cs="Calibri" w:hint="cs"/>
                <w:sz w:val="22"/>
                <w:szCs w:val="22"/>
                <w:rtl/>
              </w:rPr>
              <w:t>"</w:t>
            </w:r>
            <w:r w:rsidRPr="0038237C">
              <w:rPr>
                <w:rFonts w:cs="B Nazanin"/>
                <w:sz w:val="22"/>
                <w:szCs w:val="22"/>
                <w:rtl/>
              </w:rPr>
              <w:t>اصلا موافق این نیستم که فضای فیزیکی خیلی باید شیک باشه تمیز باشه امکانات آنچنانی داشته باشه، ولی تغییرش رو صد در صد موافقشم. تغییر مکانی رو.</w:t>
            </w:r>
            <w:r w:rsidR="0038237C">
              <w:rPr>
                <w:rFonts w:cs="Calibri" w:hint="cs"/>
                <w:sz w:val="22"/>
                <w:szCs w:val="22"/>
                <w:rtl/>
              </w:rPr>
              <w:t>"</w:t>
            </w:r>
            <w:r w:rsidRPr="0038237C">
              <w:rPr>
                <w:rFonts w:cs="B Nazanin"/>
                <w:sz w:val="22"/>
                <w:szCs w:val="22"/>
                <w:rtl/>
              </w:rPr>
              <w:t xml:space="preserve"> </w:t>
            </w:r>
            <w:r w:rsidRPr="0038237C">
              <w:rPr>
                <w:rFonts w:cs="B Nazanin" w:hint="cs"/>
                <w:sz w:val="22"/>
                <w:szCs w:val="22"/>
                <w:rtl/>
              </w:rPr>
              <w:t xml:space="preserve"> </w:t>
            </w:r>
          </w:p>
        </w:tc>
      </w:tr>
      <w:tr w:rsidR="002617BA" w14:paraId="644858BE" w14:textId="77777777" w:rsidTr="00C90EA9">
        <w:tc>
          <w:tcPr>
            <w:tcW w:w="2883" w:type="dxa"/>
            <w:vAlign w:val="center"/>
          </w:tcPr>
          <w:p w14:paraId="15617187" w14:textId="77777777" w:rsidR="002617BA" w:rsidRPr="0038237C" w:rsidRDefault="002617BA" w:rsidP="0038237C">
            <w:pPr>
              <w:jc w:val="both"/>
              <w:rPr>
                <w:rFonts w:cs="B Nazanin"/>
                <w:b/>
                <w:bCs/>
                <w:sz w:val="22"/>
                <w:szCs w:val="22"/>
                <w:rtl/>
              </w:rPr>
            </w:pPr>
            <w:r w:rsidRPr="0038237C">
              <w:rPr>
                <w:rFonts w:cs="B Nazanin" w:hint="cs"/>
                <w:b/>
                <w:bCs/>
                <w:sz w:val="22"/>
                <w:szCs w:val="22"/>
                <w:rtl/>
              </w:rPr>
              <w:t>امکان تغییرات کوچک و ساده در فضا</w:t>
            </w:r>
          </w:p>
        </w:tc>
        <w:tc>
          <w:tcPr>
            <w:tcW w:w="5836" w:type="dxa"/>
          </w:tcPr>
          <w:p w14:paraId="564D0868" w14:textId="54EA481A" w:rsidR="002617BA" w:rsidRPr="0038237C" w:rsidRDefault="002617BA" w:rsidP="0038237C">
            <w:pPr>
              <w:jc w:val="both"/>
              <w:rPr>
                <w:rFonts w:cs="Calibri"/>
                <w:sz w:val="22"/>
                <w:szCs w:val="22"/>
                <w:rtl/>
              </w:rPr>
            </w:pPr>
            <w:r w:rsidRPr="0038237C">
              <w:rPr>
                <w:rFonts w:cs="B Nazanin" w:hint="cs"/>
                <w:sz w:val="22"/>
                <w:szCs w:val="22"/>
                <w:rtl/>
              </w:rPr>
              <w:t xml:space="preserve">کد 5: </w:t>
            </w:r>
            <w:r w:rsidR="0038237C">
              <w:rPr>
                <w:rFonts w:cs="Calibri" w:hint="cs"/>
                <w:sz w:val="22"/>
                <w:szCs w:val="22"/>
                <w:rtl/>
              </w:rPr>
              <w:t>"</w:t>
            </w:r>
            <w:r w:rsidRPr="0038237C">
              <w:rPr>
                <w:rFonts w:cs="B Nazanin"/>
                <w:sz w:val="22"/>
                <w:szCs w:val="22"/>
                <w:rtl/>
              </w:rPr>
              <w:t xml:space="preserve">تغییرش رو صد در صد موافقشم. تغییر مکانی رو. </w:t>
            </w:r>
            <w:r w:rsidRPr="0038237C">
              <w:rPr>
                <w:rFonts w:cs="B Nazanin" w:hint="cs"/>
                <w:sz w:val="22"/>
                <w:szCs w:val="22"/>
                <w:rtl/>
              </w:rPr>
              <w:t>ب</w:t>
            </w:r>
            <w:r w:rsidRPr="0038237C">
              <w:rPr>
                <w:rFonts w:cs="B Nazanin"/>
                <w:sz w:val="22"/>
                <w:szCs w:val="22"/>
                <w:rtl/>
              </w:rPr>
              <w:t>رای بچه مطمئنا در دوران ابتدایی تغییر فضا خیلی توی آموزش کمک</w:t>
            </w:r>
            <w:r w:rsidRPr="0038237C">
              <w:rPr>
                <w:rFonts w:cs="B Nazanin" w:hint="cs"/>
                <w:sz w:val="22"/>
                <w:szCs w:val="22"/>
                <w:rtl/>
              </w:rPr>
              <w:t>‌</w:t>
            </w:r>
            <w:r w:rsidRPr="0038237C">
              <w:rPr>
                <w:rFonts w:cs="B Nazanin"/>
                <w:sz w:val="22"/>
                <w:szCs w:val="22"/>
                <w:rtl/>
              </w:rPr>
              <w:t>کننده است.</w:t>
            </w:r>
            <w:r w:rsidRPr="0038237C">
              <w:rPr>
                <w:rFonts w:cs="B Nazanin" w:hint="cs"/>
                <w:sz w:val="22"/>
                <w:szCs w:val="22"/>
                <w:rtl/>
              </w:rPr>
              <w:t xml:space="preserve"> </w:t>
            </w:r>
            <w:r w:rsidRPr="0038237C">
              <w:rPr>
                <w:rFonts w:cs="B Nazanin"/>
                <w:sz w:val="22"/>
                <w:szCs w:val="22"/>
                <w:rtl/>
              </w:rPr>
              <w:t>یه تغییر ساده.  فضا بالاخره به یه روشی تغییر کنه. چون برای بچه ها مهمه. ما دچار روزمرگی هستیم و متوجه نمی</w:t>
            </w:r>
            <w:r w:rsidRPr="0038237C">
              <w:rPr>
                <w:rFonts w:cs="B Nazanin"/>
                <w:sz w:val="22"/>
                <w:szCs w:val="22"/>
              </w:rPr>
              <w:t>‎</w:t>
            </w:r>
            <w:r w:rsidRPr="0038237C">
              <w:rPr>
                <w:rFonts w:cs="B Nazanin"/>
                <w:sz w:val="22"/>
                <w:szCs w:val="22"/>
                <w:rtl/>
              </w:rPr>
              <w:t>شیم ولی تغییر فضا روی بچه ها خیلی تاثیر داره. ما اصطلاح خودمون اینه که بچه ها توی یه سنی به ترک روی دیوار هم می خندن. چرا؟ چون ریزبینی دارن. ترک دیوار رو برای خودشون یه چیز هیجانی می بینن میخندن. این تغییر فضا اون هیجان است و اصلا موافق امکانات نیستم و این کار رو توی مدرسه ی خودم انجام دادم.</w:t>
            </w:r>
            <w:r w:rsidR="0038237C">
              <w:rPr>
                <w:rFonts w:cs="Calibri" w:hint="cs"/>
                <w:sz w:val="22"/>
                <w:szCs w:val="22"/>
                <w:rtl/>
              </w:rPr>
              <w:t>"</w:t>
            </w:r>
          </w:p>
        </w:tc>
      </w:tr>
      <w:tr w:rsidR="002617BA" w14:paraId="2D90DCC0" w14:textId="77777777" w:rsidTr="00C90EA9">
        <w:tc>
          <w:tcPr>
            <w:tcW w:w="2883" w:type="dxa"/>
            <w:vAlign w:val="center"/>
          </w:tcPr>
          <w:p w14:paraId="46815E7E" w14:textId="77777777" w:rsidR="002617BA" w:rsidRPr="0038237C" w:rsidRDefault="002617BA" w:rsidP="0038237C">
            <w:pPr>
              <w:jc w:val="both"/>
              <w:rPr>
                <w:rFonts w:cs="B Nazanin"/>
                <w:b/>
                <w:bCs/>
                <w:sz w:val="22"/>
                <w:szCs w:val="22"/>
                <w:rtl/>
              </w:rPr>
            </w:pPr>
            <w:r w:rsidRPr="0038237C">
              <w:rPr>
                <w:rFonts w:cs="B Nazanin" w:hint="cs"/>
                <w:b/>
                <w:bCs/>
                <w:sz w:val="22"/>
                <w:szCs w:val="22"/>
                <w:rtl/>
              </w:rPr>
              <w:t>کتابخانه‌ی بزرگ</w:t>
            </w:r>
          </w:p>
        </w:tc>
        <w:tc>
          <w:tcPr>
            <w:tcW w:w="5836" w:type="dxa"/>
          </w:tcPr>
          <w:p w14:paraId="6C12F012" w14:textId="4BAF5E81" w:rsidR="002617BA" w:rsidRPr="0038237C" w:rsidRDefault="002617BA" w:rsidP="0038237C">
            <w:pPr>
              <w:jc w:val="both"/>
              <w:rPr>
                <w:rFonts w:cs="Calibri"/>
                <w:sz w:val="22"/>
                <w:szCs w:val="22"/>
                <w:rtl/>
              </w:rPr>
            </w:pPr>
            <w:r w:rsidRPr="0038237C">
              <w:rPr>
                <w:rFonts w:cs="B Nazanin" w:hint="cs"/>
                <w:sz w:val="22"/>
                <w:szCs w:val="22"/>
                <w:rtl/>
              </w:rPr>
              <w:t xml:space="preserve">کد 4: </w:t>
            </w:r>
            <w:r w:rsidR="0038237C">
              <w:rPr>
                <w:rFonts w:cs="Calibri" w:hint="cs"/>
                <w:sz w:val="22"/>
                <w:szCs w:val="22"/>
                <w:rtl/>
              </w:rPr>
              <w:t>"</w:t>
            </w:r>
            <w:r w:rsidRPr="0038237C">
              <w:rPr>
                <w:rFonts w:cs="B Nazanin"/>
                <w:sz w:val="22"/>
                <w:szCs w:val="22"/>
                <w:rtl/>
              </w:rPr>
              <w:t>فضای کتابخونه یه اتاق بزرگ باشه پر از کتاب که دانش آموز بره اونجا مطالعه کنه. کتاب رو بگیره و همونجا مطالعه کنه. یا اینکه یه نگاهی به کتاب بندازه و بعد ببردش</w:t>
            </w:r>
            <w:r w:rsidRPr="0038237C">
              <w:rPr>
                <w:rFonts w:cs="B Nazanin" w:hint="cs"/>
                <w:sz w:val="22"/>
                <w:szCs w:val="22"/>
                <w:rtl/>
              </w:rPr>
              <w:t>.</w:t>
            </w:r>
            <w:r w:rsidR="0038237C">
              <w:rPr>
                <w:rFonts w:cs="Calibri" w:hint="cs"/>
                <w:sz w:val="22"/>
                <w:szCs w:val="22"/>
                <w:rtl/>
              </w:rPr>
              <w:t>"</w:t>
            </w:r>
          </w:p>
        </w:tc>
      </w:tr>
      <w:tr w:rsidR="002617BA" w14:paraId="1C2D72FC" w14:textId="77777777" w:rsidTr="00C90EA9">
        <w:tc>
          <w:tcPr>
            <w:tcW w:w="2883" w:type="dxa"/>
            <w:vAlign w:val="center"/>
          </w:tcPr>
          <w:p w14:paraId="29716F1E" w14:textId="77777777" w:rsidR="002617BA" w:rsidRPr="0038237C" w:rsidRDefault="002617BA" w:rsidP="0038237C">
            <w:pPr>
              <w:jc w:val="both"/>
              <w:rPr>
                <w:rFonts w:cs="B Nazanin"/>
                <w:b/>
                <w:bCs/>
                <w:sz w:val="22"/>
                <w:szCs w:val="22"/>
                <w:rtl/>
              </w:rPr>
            </w:pPr>
            <w:r w:rsidRPr="0038237C">
              <w:rPr>
                <w:rFonts w:cs="B Nazanin" w:hint="cs"/>
                <w:b/>
                <w:bCs/>
                <w:sz w:val="22"/>
                <w:szCs w:val="22"/>
                <w:rtl/>
              </w:rPr>
              <w:t>اتاق بهداشت مناسب</w:t>
            </w:r>
          </w:p>
        </w:tc>
        <w:tc>
          <w:tcPr>
            <w:tcW w:w="5836" w:type="dxa"/>
          </w:tcPr>
          <w:p w14:paraId="7FC0A2AB" w14:textId="4E24F2F1" w:rsidR="002617BA" w:rsidRPr="0038237C" w:rsidRDefault="002617BA" w:rsidP="0038237C">
            <w:pPr>
              <w:jc w:val="both"/>
              <w:rPr>
                <w:rFonts w:cs="Calibri"/>
                <w:sz w:val="22"/>
                <w:szCs w:val="22"/>
                <w:rtl/>
              </w:rPr>
            </w:pPr>
            <w:r w:rsidRPr="0038237C">
              <w:rPr>
                <w:rFonts w:cs="B Nazanin" w:hint="cs"/>
                <w:sz w:val="22"/>
                <w:szCs w:val="22"/>
                <w:rtl/>
              </w:rPr>
              <w:t xml:space="preserve">کد 4: </w:t>
            </w:r>
            <w:r w:rsidR="0038237C">
              <w:rPr>
                <w:rFonts w:cs="Calibri" w:hint="cs"/>
                <w:sz w:val="22"/>
                <w:szCs w:val="22"/>
                <w:rtl/>
              </w:rPr>
              <w:t>"</w:t>
            </w:r>
            <w:r w:rsidRPr="0038237C">
              <w:rPr>
                <w:rFonts w:cs="B Nazanin"/>
                <w:sz w:val="22"/>
                <w:szCs w:val="22"/>
                <w:rtl/>
              </w:rPr>
              <w:t>الان یک مشکلی که مساله</w:t>
            </w:r>
            <w:r w:rsidR="0038237C">
              <w:rPr>
                <w:rFonts w:cs="B Nazanin" w:hint="cs"/>
                <w:sz w:val="22"/>
                <w:szCs w:val="22"/>
                <w:rtl/>
              </w:rPr>
              <w:t>‌</w:t>
            </w:r>
            <w:r w:rsidRPr="0038237C">
              <w:rPr>
                <w:rFonts w:cs="B Nazanin"/>
                <w:sz w:val="22"/>
                <w:szCs w:val="22"/>
                <w:rtl/>
              </w:rPr>
              <w:t>ی اصلی مدرسه مون هست اینه که باید یه اتاق با تجهیزات کامل بهداشتی باشه بخصوص یه مدرسه</w:t>
            </w:r>
            <w:r w:rsidR="0038237C">
              <w:rPr>
                <w:rFonts w:cs="B Nazanin" w:hint="cs"/>
                <w:sz w:val="22"/>
                <w:szCs w:val="22"/>
                <w:rtl/>
              </w:rPr>
              <w:t>‌</w:t>
            </w:r>
            <w:r w:rsidRPr="0038237C">
              <w:rPr>
                <w:rFonts w:cs="B Nazanin"/>
                <w:sz w:val="22"/>
                <w:szCs w:val="22"/>
                <w:rtl/>
              </w:rPr>
              <w:t>ای که مثل مدرسه</w:t>
            </w:r>
            <w:r w:rsidR="0038237C">
              <w:rPr>
                <w:rFonts w:cs="B Nazanin" w:hint="cs"/>
                <w:sz w:val="22"/>
                <w:szCs w:val="22"/>
                <w:rtl/>
              </w:rPr>
              <w:t>‌</w:t>
            </w:r>
            <w:r w:rsidRPr="0038237C">
              <w:rPr>
                <w:rFonts w:cs="B Nazanin"/>
                <w:sz w:val="22"/>
                <w:szCs w:val="22"/>
                <w:rtl/>
              </w:rPr>
              <w:t>ی ما پسرونه است که هر مشکلی برای دانش آموز پیش اومد ما بتونیم امکانات داشته باشیم که از آن استفاده کنیم.</w:t>
            </w:r>
            <w:r w:rsidR="0038237C">
              <w:rPr>
                <w:rFonts w:cs="Calibri" w:hint="cs"/>
                <w:sz w:val="22"/>
                <w:szCs w:val="22"/>
                <w:rtl/>
              </w:rPr>
              <w:t>"</w:t>
            </w:r>
          </w:p>
        </w:tc>
      </w:tr>
      <w:tr w:rsidR="002617BA" w14:paraId="60306261" w14:textId="77777777" w:rsidTr="00C90EA9">
        <w:tc>
          <w:tcPr>
            <w:tcW w:w="2883" w:type="dxa"/>
            <w:vAlign w:val="center"/>
          </w:tcPr>
          <w:p w14:paraId="16A0E093" w14:textId="77777777" w:rsidR="002617BA" w:rsidRPr="0038237C" w:rsidRDefault="002617BA" w:rsidP="0038237C">
            <w:pPr>
              <w:jc w:val="both"/>
              <w:rPr>
                <w:rFonts w:cs="B Nazanin"/>
                <w:b/>
                <w:bCs/>
                <w:sz w:val="22"/>
                <w:szCs w:val="22"/>
                <w:rtl/>
              </w:rPr>
            </w:pPr>
            <w:r w:rsidRPr="0038237C">
              <w:rPr>
                <w:rFonts w:cs="B Nazanin" w:hint="cs"/>
                <w:b/>
                <w:bCs/>
                <w:sz w:val="22"/>
                <w:szCs w:val="22"/>
                <w:rtl/>
              </w:rPr>
              <w:t>تراکم مناسب و استاندارد دانش‌آموز</w:t>
            </w:r>
          </w:p>
          <w:p w14:paraId="34D435A1" w14:textId="77777777" w:rsidR="002617BA" w:rsidRPr="0038237C" w:rsidRDefault="002617BA" w:rsidP="0038237C">
            <w:pPr>
              <w:jc w:val="both"/>
              <w:rPr>
                <w:rFonts w:cs="B Nazanin"/>
                <w:b/>
                <w:bCs/>
                <w:sz w:val="22"/>
                <w:szCs w:val="22"/>
                <w:rtl/>
              </w:rPr>
            </w:pPr>
          </w:p>
        </w:tc>
        <w:tc>
          <w:tcPr>
            <w:tcW w:w="5836" w:type="dxa"/>
          </w:tcPr>
          <w:p w14:paraId="23466F81" w14:textId="2D6BD78C" w:rsidR="002617BA" w:rsidRPr="00325F0E" w:rsidRDefault="002617BA" w:rsidP="0038237C">
            <w:pPr>
              <w:jc w:val="both"/>
              <w:rPr>
                <w:rFonts w:cs="Calibri"/>
                <w:sz w:val="22"/>
                <w:szCs w:val="22"/>
                <w:rtl/>
              </w:rPr>
            </w:pPr>
            <w:r w:rsidRPr="0038237C">
              <w:rPr>
                <w:rFonts w:cs="B Nazanin" w:hint="cs"/>
                <w:sz w:val="22"/>
                <w:szCs w:val="22"/>
                <w:rtl/>
              </w:rPr>
              <w:t xml:space="preserve">کد 4: </w:t>
            </w:r>
            <w:r w:rsidR="00325F0E">
              <w:rPr>
                <w:rFonts w:cs="Calibri" w:hint="cs"/>
                <w:sz w:val="22"/>
                <w:szCs w:val="22"/>
                <w:rtl/>
              </w:rPr>
              <w:t>"</w:t>
            </w:r>
            <w:r w:rsidRPr="0038237C">
              <w:rPr>
                <w:rFonts w:cs="B Nazanin"/>
                <w:sz w:val="22"/>
                <w:szCs w:val="22"/>
                <w:rtl/>
              </w:rPr>
              <w:t>فضای آموزشی کلاس</w:t>
            </w:r>
            <w:r w:rsidRPr="0038237C">
              <w:rPr>
                <w:rFonts w:cs="B Nazanin" w:hint="cs"/>
                <w:sz w:val="22"/>
                <w:szCs w:val="22"/>
                <w:rtl/>
              </w:rPr>
              <w:t>‌</w:t>
            </w:r>
            <w:r w:rsidRPr="0038237C">
              <w:rPr>
                <w:rFonts w:cs="B Nazanin"/>
                <w:sz w:val="22"/>
                <w:szCs w:val="22"/>
                <w:rtl/>
              </w:rPr>
              <w:t>ها باید استاندارد باشد. هر دانش‌آموز حداقل یک و نیم تا دو متر مربع فضا داخل کلاس داشته باشد اما ما که این امکانات را نداریم. مثلا یک کلاس استاندارد باید حداقل چهل متر باشه با با سی و شش تا دانش آموز.</w:t>
            </w:r>
            <w:r w:rsidR="00325F0E">
              <w:rPr>
                <w:rFonts w:cs="Calibri" w:hint="cs"/>
                <w:sz w:val="22"/>
                <w:szCs w:val="22"/>
                <w:rtl/>
              </w:rPr>
              <w:t>"</w:t>
            </w:r>
          </w:p>
        </w:tc>
      </w:tr>
    </w:tbl>
    <w:p w14:paraId="65FF60E7" w14:textId="77777777" w:rsidR="002617BA" w:rsidRPr="00D25FD6" w:rsidRDefault="002617BA" w:rsidP="00C90EA9">
      <w:pPr>
        <w:pStyle w:val="1-1-1"/>
        <w:rPr>
          <w:rtl/>
        </w:rPr>
      </w:pPr>
      <w:bookmarkStart w:id="242" w:name="_Toc144152866"/>
      <w:bookmarkStart w:id="243" w:name="_Toc144767813"/>
      <w:r>
        <w:rPr>
          <w:rFonts w:hint="cs"/>
          <w:rtl/>
        </w:rPr>
        <w:t>اگر من طراح بودم ...</w:t>
      </w:r>
      <w:bookmarkEnd w:id="242"/>
      <w:bookmarkEnd w:id="243"/>
    </w:p>
    <w:p w14:paraId="11356F5D" w14:textId="0F3933E9" w:rsidR="002617BA" w:rsidRDefault="002617BA" w:rsidP="00302BAA">
      <w:pPr>
        <w:pStyle w:val="ac"/>
        <w:rPr>
          <w:rtl/>
        </w:rPr>
      </w:pPr>
      <w:r>
        <w:rPr>
          <w:rFonts w:hint="cs"/>
          <w:rtl/>
        </w:rPr>
        <w:t>یافته‌های این پژوهش در پاسخ به این سوال که اگر طراح بودید ساختمان مدرسه را چطور طراحی می‌کردید؟ نشان از دیدگاه مدیران مدرسه نسبت به یادگیری و همچنین مسائل و مشکلات فعلی فضاهای یادگیری دارد. نکته‌ی مهم این است که در برخی پاسخ‌ها مدیران مواردی را جزو ایده‌آل‌هایشان مطرح کردند که در بسیاری از کشورها از بدیهیات ساخت ساختمان مدارس هستند.</w:t>
      </w:r>
    </w:p>
    <w:p w14:paraId="49FDF669" w14:textId="208930E3" w:rsidR="002617BA" w:rsidRDefault="00325F0E" w:rsidP="00B21171">
      <w:pPr>
        <w:pStyle w:val="afa"/>
        <w:rPr>
          <w:rtl/>
        </w:rPr>
      </w:pPr>
      <w:r>
        <w:rPr>
          <w:noProof/>
          <w:rtl/>
          <w:lang w:val="ar-SA"/>
        </w:rPr>
        <w:drawing>
          <wp:anchor distT="0" distB="0" distL="114300" distR="114300" simplePos="0" relativeHeight="251655168" behindDoc="0" locked="0" layoutInCell="1" allowOverlap="1" wp14:anchorId="48A35AD4" wp14:editId="737D45B2">
            <wp:simplePos x="0" y="0"/>
            <wp:positionH relativeFrom="column">
              <wp:posOffset>845103</wp:posOffset>
            </wp:positionH>
            <wp:positionV relativeFrom="paragraph">
              <wp:posOffset>28883</wp:posOffset>
            </wp:positionV>
            <wp:extent cx="3275985" cy="3939540"/>
            <wp:effectExtent l="57150" t="38100" r="57785" b="60960"/>
            <wp:wrapNone/>
            <wp:docPr id="967020466"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14:sizeRelH relativeFrom="margin">
              <wp14:pctWidth>0</wp14:pctWidth>
            </wp14:sizeRelH>
            <wp14:sizeRelV relativeFrom="margin">
              <wp14:pctHeight>0</wp14:pctHeight>
            </wp14:sizeRelV>
          </wp:anchor>
        </w:drawing>
      </w:r>
    </w:p>
    <w:p w14:paraId="2EE2F9C1" w14:textId="77777777" w:rsidR="002617BA" w:rsidRDefault="002617BA" w:rsidP="00B21171">
      <w:pPr>
        <w:pStyle w:val="afa"/>
        <w:rPr>
          <w:rtl/>
        </w:rPr>
      </w:pPr>
    </w:p>
    <w:p w14:paraId="54943242" w14:textId="77777777" w:rsidR="002617BA" w:rsidRDefault="002617BA" w:rsidP="00B21171">
      <w:pPr>
        <w:pStyle w:val="afa"/>
        <w:rPr>
          <w:rtl/>
        </w:rPr>
      </w:pPr>
    </w:p>
    <w:p w14:paraId="54590350" w14:textId="77777777" w:rsidR="002617BA" w:rsidRDefault="002617BA" w:rsidP="00B21171">
      <w:pPr>
        <w:pStyle w:val="afa"/>
        <w:rPr>
          <w:rtl/>
        </w:rPr>
      </w:pPr>
    </w:p>
    <w:p w14:paraId="75E0FF22" w14:textId="77777777" w:rsidR="002617BA" w:rsidRDefault="002617BA" w:rsidP="00B21171">
      <w:pPr>
        <w:pStyle w:val="afa"/>
        <w:rPr>
          <w:rtl/>
        </w:rPr>
      </w:pPr>
    </w:p>
    <w:p w14:paraId="53A8AAD8" w14:textId="77777777" w:rsidR="002617BA" w:rsidRDefault="002617BA" w:rsidP="00B21171">
      <w:pPr>
        <w:pStyle w:val="afa"/>
        <w:rPr>
          <w:rtl/>
        </w:rPr>
      </w:pPr>
    </w:p>
    <w:p w14:paraId="44D67875" w14:textId="77777777" w:rsidR="00325F0E" w:rsidRDefault="00325F0E" w:rsidP="00B21171">
      <w:pPr>
        <w:pStyle w:val="afa"/>
        <w:rPr>
          <w:rtl/>
        </w:rPr>
      </w:pPr>
    </w:p>
    <w:p w14:paraId="60810C99" w14:textId="77777777" w:rsidR="00325F0E" w:rsidRDefault="00325F0E" w:rsidP="00B21171">
      <w:pPr>
        <w:pStyle w:val="afa"/>
        <w:rPr>
          <w:rtl/>
        </w:rPr>
      </w:pPr>
    </w:p>
    <w:p w14:paraId="49FC480E" w14:textId="77777777" w:rsidR="00325F0E" w:rsidRDefault="00325F0E" w:rsidP="00B21171">
      <w:pPr>
        <w:pStyle w:val="afa"/>
        <w:rPr>
          <w:rtl/>
        </w:rPr>
      </w:pPr>
    </w:p>
    <w:p w14:paraId="08AF051A" w14:textId="77777777" w:rsidR="002617BA" w:rsidRDefault="002617BA" w:rsidP="00B21171">
      <w:pPr>
        <w:pStyle w:val="afa"/>
        <w:rPr>
          <w:rtl/>
        </w:rPr>
      </w:pPr>
    </w:p>
    <w:p w14:paraId="5E5DF24D" w14:textId="14FC8550" w:rsidR="00325F0E" w:rsidRPr="00EE0DC1" w:rsidRDefault="00325F0E" w:rsidP="00325F0E">
      <w:pPr>
        <w:pStyle w:val="a0"/>
        <w:ind w:left="2743"/>
        <w:jc w:val="left"/>
        <w:rPr>
          <w:rFonts w:ascii="IRNazanin" w:hAnsi="IRNazanin"/>
          <w:i/>
          <w:iCs/>
          <w:shd w:val="clear" w:color="auto" w:fill="FFFFFF"/>
          <w:lang w:val="ar-SA"/>
        </w:rPr>
      </w:pPr>
    </w:p>
    <w:p w14:paraId="192B240B" w14:textId="1DCC2EC9" w:rsidR="00344C05" w:rsidRPr="00344C05" w:rsidRDefault="00344C05" w:rsidP="0068292F">
      <w:pPr>
        <w:pStyle w:val="a1"/>
        <w:ind w:hanging="3017"/>
      </w:pPr>
      <w:r w:rsidRPr="00344C05">
        <w:rPr>
          <w:rFonts w:asciiTheme="minorHAnsi" w:hAnsiTheme="minorHAnsi"/>
          <w:szCs w:val="20"/>
          <w:rtl/>
          <w:lang w:bidi="ar-SA"/>
        </w:rPr>
        <w:t>اگر من طراح بودم</w:t>
      </w:r>
    </w:p>
    <w:tbl>
      <w:tblPr>
        <w:tblStyle w:val="TableGrid"/>
        <w:bidiVisual/>
        <w:tblW w:w="0" w:type="auto"/>
        <w:tblLook w:val="04A0" w:firstRow="1" w:lastRow="0" w:firstColumn="1" w:lastColumn="0" w:noHBand="0" w:noVBand="1"/>
      </w:tblPr>
      <w:tblGrid>
        <w:gridCol w:w="2590"/>
        <w:gridCol w:w="6129"/>
      </w:tblGrid>
      <w:tr w:rsidR="002617BA" w:rsidRPr="00344C05" w14:paraId="69361429" w14:textId="77777777" w:rsidTr="00344C05">
        <w:tc>
          <w:tcPr>
            <w:tcW w:w="2590" w:type="dxa"/>
            <w:vAlign w:val="center"/>
          </w:tcPr>
          <w:p w14:paraId="28CB0320" w14:textId="77777777" w:rsidR="002617BA" w:rsidRPr="00325F0E" w:rsidRDefault="002617BA" w:rsidP="00325F0E">
            <w:pPr>
              <w:rPr>
                <w:rFonts w:cs="B Nazanin"/>
                <w:b/>
                <w:bCs/>
                <w:sz w:val="22"/>
                <w:szCs w:val="22"/>
                <w:rtl/>
              </w:rPr>
            </w:pPr>
            <w:r w:rsidRPr="00325F0E">
              <w:rPr>
                <w:rFonts w:cs="B Nazanin" w:hint="cs"/>
                <w:b/>
                <w:bCs/>
                <w:sz w:val="22"/>
                <w:szCs w:val="22"/>
                <w:rtl/>
              </w:rPr>
              <w:t>کلاس‌های موضوعی/کارگاهی</w:t>
            </w:r>
          </w:p>
          <w:p w14:paraId="0F43AB75" w14:textId="77777777" w:rsidR="002617BA" w:rsidRPr="00325F0E" w:rsidRDefault="002617BA" w:rsidP="00325F0E">
            <w:pPr>
              <w:rPr>
                <w:rFonts w:cs="B Nazanin"/>
                <w:b/>
                <w:bCs/>
                <w:sz w:val="22"/>
                <w:szCs w:val="22"/>
                <w:rtl/>
              </w:rPr>
            </w:pPr>
          </w:p>
        </w:tc>
        <w:tc>
          <w:tcPr>
            <w:tcW w:w="6129" w:type="dxa"/>
          </w:tcPr>
          <w:p w14:paraId="0B26C3E6" w14:textId="42889BC5" w:rsidR="002617BA" w:rsidRPr="00A07139" w:rsidRDefault="002617BA" w:rsidP="00A07139">
            <w:pPr>
              <w:jc w:val="both"/>
              <w:rPr>
                <w:rFonts w:cs="Calibri"/>
                <w:sz w:val="22"/>
                <w:szCs w:val="22"/>
                <w:rtl/>
              </w:rPr>
            </w:pPr>
            <w:r w:rsidRPr="00325F0E">
              <w:rPr>
                <w:rFonts w:cs="B Nazanin" w:hint="cs"/>
                <w:sz w:val="22"/>
                <w:szCs w:val="22"/>
                <w:rtl/>
              </w:rPr>
              <w:t xml:space="preserve">کد 12: </w:t>
            </w:r>
            <w:r w:rsidR="00A07139">
              <w:rPr>
                <w:rFonts w:cs="Calibri" w:hint="cs"/>
                <w:sz w:val="22"/>
                <w:szCs w:val="22"/>
                <w:rtl/>
              </w:rPr>
              <w:t>"</w:t>
            </w:r>
            <w:r w:rsidRPr="00325F0E">
              <w:rPr>
                <w:rFonts w:cs="B Nazanin"/>
                <w:sz w:val="22"/>
                <w:szCs w:val="22"/>
                <w:rtl/>
              </w:rPr>
              <w:t>قطعا کلاس</w:t>
            </w:r>
            <w:r w:rsidRPr="00325F0E">
              <w:rPr>
                <w:rFonts w:cs="B Nazanin" w:hint="cs"/>
                <w:sz w:val="22"/>
                <w:szCs w:val="22"/>
                <w:rtl/>
              </w:rPr>
              <w:t>‌</w:t>
            </w:r>
            <w:r w:rsidRPr="00325F0E">
              <w:rPr>
                <w:rFonts w:cs="B Nazanin"/>
                <w:sz w:val="22"/>
                <w:szCs w:val="22"/>
                <w:rtl/>
              </w:rPr>
              <w:t>هام این شکلی نبود. سعی می‌کردم هر کلاس‌یک کارگاه باشه. مثلا چیزی که همیشه دلم می‌خواد، باز میذاشتم کلاس</w:t>
            </w:r>
            <w:r w:rsidRPr="00325F0E">
              <w:rPr>
                <w:rFonts w:cs="B Nazanin" w:hint="cs"/>
                <w:sz w:val="22"/>
                <w:szCs w:val="22"/>
                <w:rtl/>
              </w:rPr>
              <w:t>‌</w:t>
            </w:r>
            <w:r w:rsidRPr="00325F0E">
              <w:rPr>
                <w:rFonts w:cs="B Nazanin"/>
                <w:sz w:val="22"/>
                <w:szCs w:val="22"/>
                <w:rtl/>
              </w:rPr>
              <w:t xml:space="preserve">ها </w:t>
            </w:r>
            <w:r w:rsidRPr="00325F0E">
              <w:rPr>
                <w:rFonts w:cs="B Nazanin" w:hint="cs"/>
                <w:sz w:val="22"/>
                <w:szCs w:val="22"/>
                <w:rtl/>
              </w:rPr>
              <w:t xml:space="preserve">رو. </w:t>
            </w:r>
            <w:r w:rsidRPr="00325F0E">
              <w:rPr>
                <w:rFonts w:cs="B Nazanin"/>
                <w:sz w:val="22"/>
                <w:szCs w:val="22"/>
                <w:rtl/>
              </w:rPr>
              <w:t>ما از مرحلۀ تئوری عبور کردیم باید سوادمون کاربردی بشه.</w:t>
            </w:r>
            <w:r w:rsidR="00A07139">
              <w:rPr>
                <w:rFonts w:cs="Calibri" w:hint="cs"/>
                <w:sz w:val="22"/>
                <w:szCs w:val="22"/>
                <w:rtl/>
              </w:rPr>
              <w:t>"</w:t>
            </w:r>
          </w:p>
        </w:tc>
      </w:tr>
      <w:tr w:rsidR="002617BA" w:rsidRPr="00344C05" w14:paraId="408D56D3" w14:textId="77777777" w:rsidTr="00344C05">
        <w:tc>
          <w:tcPr>
            <w:tcW w:w="2590" w:type="dxa"/>
            <w:vAlign w:val="center"/>
          </w:tcPr>
          <w:p w14:paraId="5AB05F48" w14:textId="77777777" w:rsidR="002617BA" w:rsidRPr="00325F0E" w:rsidRDefault="002617BA" w:rsidP="00325F0E">
            <w:pPr>
              <w:rPr>
                <w:rFonts w:cs="B Nazanin"/>
                <w:b/>
                <w:bCs/>
                <w:sz w:val="22"/>
                <w:szCs w:val="22"/>
                <w:rtl/>
              </w:rPr>
            </w:pPr>
            <w:r w:rsidRPr="00325F0E">
              <w:rPr>
                <w:rFonts w:cs="B Nazanin" w:hint="cs"/>
                <w:b/>
                <w:bCs/>
                <w:sz w:val="22"/>
                <w:szCs w:val="22"/>
                <w:rtl/>
              </w:rPr>
              <w:t>چیدمان گرد مبلمان کلاس و مناسب فعالیت‌های گروهی</w:t>
            </w:r>
          </w:p>
        </w:tc>
        <w:tc>
          <w:tcPr>
            <w:tcW w:w="6129" w:type="dxa"/>
          </w:tcPr>
          <w:p w14:paraId="3B4426B2" w14:textId="0111F489" w:rsidR="002617BA" w:rsidRPr="00A07139" w:rsidRDefault="002617BA" w:rsidP="00325F0E">
            <w:pPr>
              <w:jc w:val="both"/>
              <w:rPr>
                <w:rFonts w:cs="Calibri"/>
                <w:sz w:val="22"/>
                <w:szCs w:val="22"/>
                <w:rtl/>
              </w:rPr>
            </w:pPr>
            <w:r w:rsidRPr="00325F0E">
              <w:rPr>
                <w:rFonts w:cs="B Nazanin" w:hint="cs"/>
                <w:sz w:val="22"/>
                <w:szCs w:val="22"/>
                <w:rtl/>
              </w:rPr>
              <w:t xml:space="preserve">کد 12: </w:t>
            </w:r>
            <w:r w:rsidR="00A07139">
              <w:rPr>
                <w:rFonts w:cs="Calibri" w:hint="cs"/>
                <w:sz w:val="22"/>
                <w:szCs w:val="22"/>
                <w:rtl/>
              </w:rPr>
              <w:t>"</w:t>
            </w:r>
            <w:r w:rsidRPr="00325F0E">
              <w:rPr>
                <w:rFonts w:cs="B Nazanin"/>
                <w:sz w:val="22"/>
                <w:szCs w:val="22"/>
                <w:rtl/>
              </w:rPr>
              <w:t>چینش میزها رو حتما گرد می‌چیدم و فضایی قرار می</w:t>
            </w:r>
            <w:r w:rsidRPr="00325F0E">
              <w:rPr>
                <w:rFonts w:cs="B Nazanin" w:hint="cs"/>
                <w:sz w:val="22"/>
                <w:szCs w:val="22"/>
                <w:rtl/>
              </w:rPr>
              <w:t>‌</w:t>
            </w:r>
            <w:r w:rsidRPr="00325F0E">
              <w:rPr>
                <w:rFonts w:cs="B Nazanin"/>
                <w:sz w:val="22"/>
                <w:szCs w:val="22"/>
                <w:rtl/>
              </w:rPr>
              <w:t>دادم که بچه</w:t>
            </w:r>
            <w:r w:rsidRPr="00325F0E">
              <w:rPr>
                <w:rFonts w:cs="B Nazanin" w:hint="cs"/>
                <w:sz w:val="22"/>
                <w:szCs w:val="22"/>
                <w:rtl/>
              </w:rPr>
              <w:t>‌</w:t>
            </w:r>
            <w:r w:rsidRPr="00325F0E">
              <w:rPr>
                <w:rFonts w:cs="B Nazanin"/>
                <w:sz w:val="22"/>
                <w:szCs w:val="22"/>
                <w:rtl/>
              </w:rPr>
              <w:t>ها حتما به شکل گرد بتونن گروه گروه کنار هم قرار بگیرن.</w:t>
            </w:r>
            <w:r w:rsidR="00A07139">
              <w:rPr>
                <w:rFonts w:cs="Calibri" w:hint="cs"/>
                <w:sz w:val="22"/>
                <w:szCs w:val="22"/>
                <w:rtl/>
              </w:rPr>
              <w:t>"</w:t>
            </w:r>
          </w:p>
        </w:tc>
      </w:tr>
      <w:tr w:rsidR="002617BA" w:rsidRPr="00344C05" w14:paraId="66D04773" w14:textId="77777777" w:rsidTr="00344C05">
        <w:tc>
          <w:tcPr>
            <w:tcW w:w="2590" w:type="dxa"/>
            <w:vAlign w:val="center"/>
          </w:tcPr>
          <w:p w14:paraId="0948C688" w14:textId="77777777" w:rsidR="002617BA" w:rsidRPr="00325F0E" w:rsidRDefault="002617BA" w:rsidP="00325F0E">
            <w:pPr>
              <w:rPr>
                <w:rFonts w:cs="B Nazanin"/>
                <w:b/>
                <w:bCs/>
                <w:sz w:val="22"/>
                <w:szCs w:val="22"/>
                <w:rtl/>
              </w:rPr>
            </w:pPr>
            <w:r w:rsidRPr="00325F0E">
              <w:rPr>
                <w:rFonts w:cs="B Nazanin" w:hint="cs"/>
                <w:b/>
                <w:bCs/>
                <w:sz w:val="22"/>
                <w:szCs w:val="22"/>
                <w:rtl/>
              </w:rPr>
              <w:t>ساخت سالن ورزشی</w:t>
            </w:r>
          </w:p>
        </w:tc>
        <w:tc>
          <w:tcPr>
            <w:tcW w:w="6129" w:type="dxa"/>
          </w:tcPr>
          <w:p w14:paraId="1B856068" w14:textId="3C4AA0A7" w:rsidR="002617BA" w:rsidRPr="00A07139" w:rsidRDefault="002617BA" w:rsidP="00A07139">
            <w:pPr>
              <w:jc w:val="both"/>
              <w:rPr>
                <w:rFonts w:cs="Calibri"/>
                <w:sz w:val="22"/>
                <w:szCs w:val="22"/>
                <w:rtl/>
              </w:rPr>
            </w:pPr>
            <w:r w:rsidRPr="00325F0E">
              <w:rPr>
                <w:rFonts w:cs="B Nazanin" w:hint="cs"/>
                <w:sz w:val="22"/>
                <w:szCs w:val="22"/>
                <w:rtl/>
              </w:rPr>
              <w:t xml:space="preserve">کد 5: </w:t>
            </w:r>
            <w:r w:rsidR="00A07139">
              <w:rPr>
                <w:rFonts w:cs="Calibri" w:hint="cs"/>
                <w:sz w:val="22"/>
                <w:szCs w:val="22"/>
                <w:rtl/>
              </w:rPr>
              <w:t>"</w:t>
            </w:r>
            <w:r w:rsidRPr="00325F0E">
              <w:rPr>
                <w:rFonts w:cs="B Nazanin"/>
                <w:sz w:val="22"/>
                <w:szCs w:val="22"/>
                <w:rtl/>
              </w:rPr>
              <w:t>اولین کار اینکه یک اتاق بازی برای بچه ها فراهم می کردم. یعنی یک فضایی که هم سالن وزشی باشه و هم اتاق بازی باشه.</w:t>
            </w:r>
            <w:r w:rsidR="00A07139">
              <w:rPr>
                <w:rFonts w:cs="Calibri" w:hint="cs"/>
                <w:sz w:val="22"/>
                <w:szCs w:val="22"/>
                <w:rtl/>
              </w:rPr>
              <w:t>"</w:t>
            </w:r>
          </w:p>
        </w:tc>
      </w:tr>
      <w:tr w:rsidR="002617BA" w:rsidRPr="00344C05" w14:paraId="4301DB9B" w14:textId="77777777" w:rsidTr="00344C05">
        <w:tc>
          <w:tcPr>
            <w:tcW w:w="2590" w:type="dxa"/>
            <w:vAlign w:val="center"/>
          </w:tcPr>
          <w:p w14:paraId="5F520687" w14:textId="77777777" w:rsidR="002617BA" w:rsidRPr="00325F0E" w:rsidRDefault="002617BA" w:rsidP="00325F0E">
            <w:pPr>
              <w:rPr>
                <w:rFonts w:cs="B Nazanin"/>
                <w:b/>
                <w:bCs/>
                <w:sz w:val="22"/>
                <w:szCs w:val="22"/>
                <w:rtl/>
              </w:rPr>
            </w:pPr>
            <w:r w:rsidRPr="00325F0E">
              <w:rPr>
                <w:rFonts w:cs="B Nazanin" w:hint="cs"/>
                <w:b/>
                <w:bCs/>
                <w:sz w:val="22"/>
                <w:szCs w:val="22"/>
                <w:rtl/>
              </w:rPr>
              <w:t>قابلیت استفاده از ابزار هوشمند</w:t>
            </w:r>
          </w:p>
        </w:tc>
        <w:tc>
          <w:tcPr>
            <w:tcW w:w="6129" w:type="dxa"/>
          </w:tcPr>
          <w:p w14:paraId="68D15DA1" w14:textId="62C99034" w:rsidR="002617BA" w:rsidRPr="00A07139" w:rsidRDefault="002617BA" w:rsidP="00325F0E">
            <w:pPr>
              <w:jc w:val="both"/>
              <w:rPr>
                <w:rFonts w:cs="Calibri"/>
                <w:sz w:val="22"/>
                <w:szCs w:val="22"/>
                <w:rtl/>
              </w:rPr>
            </w:pPr>
            <w:r w:rsidRPr="00325F0E">
              <w:rPr>
                <w:rFonts w:cs="B Nazanin" w:hint="cs"/>
                <w:sz w:val="22"/>
                <w:szCs w:val="22"/>
                <w:rtl/>
              </w:rPr>
              <w:t>کد 12:</w:t>
            </w:r>
            <w:r w:rsidRPr="00325F0E">
              <w:rPr>
                <w:rFonts w:cs="B Nazanin"/>
                <w:sz w:val="22"/>
                <w:szCs w:val="22"/>
                <w:rtl/>
              </w:rPr>
              <w:t xml:space="preserve"> </w:t>
            </w:r>
            <w:r w:rsidR="00A07139">
              <w:rPr>
                <w:rFonts w:cs="Calibri" w:hint="cs"/>
                <w:sz w:val="22"/>
                <w:szCs w:val="22"/>
                <w:rtl/>
              </w:rPr>
              <w:t>"</w:t>
            </w:r>
            <w:r w:rsidRPr="00325F0E">
              <w:rPr>
                <w:rFonts w:cs="B Nazanin"/>
                <w:sz w:val="22"/>
                <w:szCs w:val="22"/>
                <w:rtl/>
              </w:rPr>
              <w:t>حتما از ابزار هوشمند استفاده می</w:t>
            </w:r>
            <w:r w:rsidRPr="00325F0E">
              <w:rPr>
                <w:rFonts w:cs="B Nazanin" w:hint="cs"/>
                <w:sz w:val="22"/>
                <w:szCs w:val="22"/>
                <w:rtl/>
              </w:rPr>
              <w:t>‌</w:t>
            </w:r>
            <w:r w:rsidRPr="00325F0E">
              <w:rPr>
                <w:rFonts w:cs="B Nazanin"/>
                <w:sz w:val="22"/>
                <w:szCs w:val="22"/>
                <w:rtl/>
              </w:rPr>
              <w:t>کنم. توی</w:t>
            </w:r>
            <w:r w:rsidRPr="00325F0E">
              <w:rPr>
                <w:rFonts w:cs="B Nazanin" w:hint="cs"/>
                <w:sz w:val="22"/>
                <w:szCs w:val="22"/>
                <w:rtl/>
              </w:rPr>
              <w:t xml:space="preserve"> </w:t>
            </w:r>
            <w:r w:rsidRPr="00325F0E">
              <w:rPr>
                <w:rFonts w:cs="B Nazanin"/>
                <w:sz w:val="22"/>
                <w:szCs w:val="22"/>
                <w:rtl/>
              </w:rPr>
              <w:t>‌یه محیط آموزشی</w:t>
            </w:r>
            <w:r w:rsidRPr="00325F0E">
              <w:rPr>
                <w:rFonts w:cs="B Nazanin" w:hint="cs"/>
                <w:sz w:val="22"/>
                <w:szCs w:val="22"/>
                <w:rtl/>
              </w:rPr>
              <w:t>‌</w:t>
            </w:r>
            <w:r w:rsidRPr="00325F0E">
              <w:rPr>
                <w:rFonts w:cs="B Nazanin"/>
                <w:sz w:val="22"/>
                <w:szCs w:val="22"/>
                <w:rtl/>
              </w:rPr>
              <w:t>ای که ب</w:t>
            </w:r>
            <w:r w:rsidRPr="00325F0E">
              <w:rPr>
                <w:rFonts w:cs="B Nazanin" w:hint="cs"/>
                <w:sz w:val="22"/>
                <w:szCs w:val="22"/>
                <w:rtl/>
              </w:rPr>
              <w:t>ه</w:t>
            </w:r>
            <w:r w:rsidRPr="00325F0E">
              <w:rPr>
                <w:rFonts w:cs="B Nazanin"/>
                <w:sz w:val="22"/>
                <w:szCs w:val="22"/>
                <w:rtl/>
              </w:rPr>
              <w:t xml:space="preserve"> شکل کارگاهی و هوشمند، همه</w:t>
            </w:r>
            <w:r w:rsidRPr="00325F0E">
              <w:rPr>
                <w:rFonts w:cs="B Nazanin" w:hint="cs"/>
                <w:sz w:val="22"/>
                <w:szCs w:val="22"/>
                <w:rtl/>
              </w:rPr>
              <w:t>‌</w:t>
            </w:r>
            <w:r w:rsidRPr="00325F0E">
              <w:rPr>
                <w:rFonts w:cs="B Nazanin"/>
                <w:sz w:val="22"/>
                <w:szCs w:val="22"/>
                <w:rtl/>
              </w:rPr>
              <w:t>ی ابزارها و روش‌ها نوینن. در کنار هم می‌تونه به موفقیت برسونه.</w:t>
            </w:r>
            <w:r w:rsidR="00A07139">
              <w:rPr>
                <w:rFonts w:cs="Calibri" w:hint="cs"/>
                <w:sz w:val="22"/>
                <w:szCs w:val="22"/>
                <w:rtl/>
              </w:rPr>
              <w:t>"</w:t>
            </w:r>
          </w:p>
        </w:tc>
      </w:tr>
      <w:tr w:rsidR="002617BA" w:rsidRPr="00344C05" w14:paraId="626C25D4" w14:textId="77777777" w:rsidTr="00344C05">
        <w:tc>
          <w:tcPr>
            <w:tcW w:w="2590" w:type="dxa"/>
            <w:vAlign w:val="center"/>
          </w:tcPr>
          <w:p w14:paraId="39529549" w14:textId="77777777" w:rsidR="002617BA" w:rsidRPr="00325F0E" w:rsidRDefault="002617BA" w:rsidP="00325F0E">
            <w:pPr>
              <w:rPr>
                <w:rFonts w:cs="B Nazanin"/>
                <w:b/>
                <w:bCs/>
                <w:sz w:val="22"/>
                <w:szCs w:val="22"/>
                <w:rtl/>
              </w:rPr>
            </w:pPr>
            <w:r w:rsidRPr="00325F0E">
              <w:rPr>
                <w:rFonts w:cs="B Nazanin" w:hint="cs"/>
                <w:b/>
                <w:bCs/>
                <w:sz w:val="22"/>
                <w:szCs w:val="22"/>
                <w:rtl/>
              </w:rPr>
              <w:t>استفاده از مولفه‌های حیوان و طبیعت</w:t>
            </w:r>
          </w:p>
        </w:tc>
        <w:tc>
          <w:tcPr>
            <w:tcW w:w="6129" w:type="dxa"/>
          </w:tcPr>
          <w:p w14:paraId="4FFF71FA" w14:textId="375EFB7B" w:rsidR="00344C05" w:rsidRPr="00325F0E" w:rsidRDefault="002617BA" w:rsidP="00325F0E">
            <w:pPr>
              <w:jc w:val="both"/>
              <w:rPr>
                <w:rFonts w:cs="B Nazanin"/>
                <w:sz w:val="22"/>
                <w:szCs w:val="22"/>
              </w:rPr>
            </w:pPr>
            <w:r w:rsidRPr="00325F0E">
              <w:rPr>
                <w:rFonts w:cs="B Nazanin" w:hint="cs"/>
                <w:sz w:val="22"/>
                <w:szCs w:val="22"/>
                <w:rtl/>
              </w:rPr>
              <w:t xml:space="preserve">کد 12: </w:t>
            </w:r>
            <w:r w:rsidR="00DA3916">
              <w:rPr>
                <w:rFonts w:cs="Calibri" w:hint="cs"/>
                <w:sz w:val="22"/>
                <w:szCs w:val="22"/>
                <w:rtl/>
              </w:rPr>
              <w:t>"</w:t>
            </w:r>
            <w:r w:rsidRPr="00325F0E">
              <w:rPr>
                <w:rFonts w:cs="B Nazanin"/>
                <w:sz w:val="22"/>
                <w:szCs w:val="22"/>
                <w:rtl/>
              </w:rPr>
              <w:t>به نظر من اگر بچه با حیوانات در ارتباط باشه، با گیاه در ارتباط باشه، بتونه طبیعت رو لمسش کنه اونوقت هست که مراقبش خواهد بود</w:t>
            </w:r>
            <w:r w:rsidRPr="00325F0E">
              <w:rPr>
                <w:rFonts w:cs="B Nazanin" w:hint="cs"/>
                <w:sz w:val="22"/>
                <w:szCs w:val="22"/>
                <w:rtl/>
              </w:rPr>
              <w:t>.</w:t>
            </w:r>
            <w:r w:rsidRPr="00325F0E">
              <w:rPr>
                <w:rFonts w:cs="B Nazanin"/>
                <w:sz w:val="22"/>
                <w:szCs w:val="22"/>
                <w:rtl/>
              </w:rPr>
              <w:t xml:space="preserve"> </w:t>
            </w:r>
          </w:p>
          <w:p w14:paraId="20A12DF0" w14:textId="51E27486" w:rsidR="002617BA" w:rsidRPr="00DA3916" w:rsidRDefault="002617BA" w:rsidP="00325F0E">
            <w:pPr>
              <w:jc w:val="both"/>
              <w:rPr>
                <w:rFonts w:cs="Calibri"/>
                <w:sz w:val="22"/>
                <w:szCs w:val="22"/>
                <w:rtl/>
              </w:rPr>
            </w:pPr>
            <w:r w:rsidRPr="00325F0E">
              <w:rPr>
                <w:rFonts w:cs="B Nazanin"/>
                <w:sz w:val="22"/>
                <w:szCs w:val="22"/>
                <w:rtl/>
              </w:rPr>
              <w:t>من اگر این امکان برام وجود داشت که توی حیاط بتونم</w:t>
            </w:r>
            <w:r w:rsidRPr="00325F0E">
              <w:rPr>
                <w:rFonts w:cs="B Nazanin" w:hint="cs"/>
                <w:sz w:val="22"/>
                <w:szCs w:val="22"/>
                <w:rtl/>
              </w:rPr>
              <w:t xml:space="preserve"> </w:t>
            </w:r>
            <w:r w:rsidRPr="00325F0E">
              <w:rPr>
                <w:rFonts w:cs="B Nazanin"/>
                <w:sz w:val="22"/>
                <w:szCs w:val="22"/>
                <w:rtl/>
              </w:rPr>
              <w:t>‌یه باغچه</w:t>
            </w:r>
            <w:r w:rsidRPr="00325F0E">
              <w:rPr>
                <w:rFonts w:cs="B Nazanin" w:hint="cs"/>
                <w:sz w:val="22"/>
                <w:szCs w:val="22"/>
                <w:rtl/>
              </w:rPr>
              <w:t>‌</w:t>
            </w:r>
            <w:r w:rsidRPr="00325F0E">
              <w:rPr>
                <w:rFonts w:cs="B Nazanin"/>
                <w:sz w:val="22"/>
                <w:szCs w:val="22"/>
                <w:rtl/>
              </w:rPr>
              <w:t>ای درست کنم</w:t>
            </w:r>
            <w:r w:rsidRPr="00325F0E">
              <w:rPr>
                <w:rFonts w:cs="B Nazanin" w:hint="cs"/>
                <w:sz w:val="22"/>
                <w:szCs w:val="22"/>
                <w:rtl/>
              </w:rPr>
              <w:t xml:space="preserve">، </w:t>
            </w:r>
            <w:r w:rsidRPr="00325F0E">
              <w:rPr>
                <w:rFonts w:cs="B Nazanin"/>
                <w:sz w:val="22"/>
                <w:szCs w:val="22"/>
                <w:rtl/>
              </w:rPr>
              <w:t>اصلا ایده</w:t>
            </w:r>
            <w:r w:rsidRPr="00325F0E">
              <w:rPr>
                <w:rFonts w:cs="B Nazanin" w:hint="cs"/>
                <w:sz w:val="22"/>
                <w:szCs w:val="22"/>
                <w:rtl/>
              </w:rPr>
              <w:t>‌</w:t>
            </w:r>
            <w:r w:rsidRPr="00325F0E">
              <w:rPr>
                <w:rFonts w:cs="B Nazanin"/>
                <w:sz w:val="22"/>
                <w:szCs w:val="22"/>
                <w:rtl/>
              </w:rPr>
              <w:t>ام این بود و به اداره هم گفتم اما متاسفانه فضای مدرسه این اجازه رو به من نداد. اینها خیلی رویایی و آرمانگرایانه است</w:t>
            </w:r>
            <w:r w:rsidRPr="00325F0E">
              <w:rPr>
                <w:rFonts w:cs="B Nazanin" w:hint="cs"/>
                <w:sz w:val="22"/>
                <w:szCs w:val="22"/>
                <w:rtl/>
              </w:rPr>
              <w:t>.</w:t>
            </w:r>
            <w:r w:rsidR="00DA3916">
              <w:rPr>
                <w:rFonts w:cs="Calibri" w:hint="cs"/>
                <w:sz w:val="22"/>
                <w:szCs w:val="22"/>
                <w:rtl/>
              </w:rPr>
              <w:t>"</w:t>
            </w:r>
          </w:p>
        </w:tc>
      </w:tr>
      <w:tr w:rsidR="002617BA" w:rsidRPr="00344C05" w14:paraId="0232FA63" w14:textId="77777777" w:rsidTr="00344C05">
        <w:tc>
          <w:tcPr>
            <w:tcW w:w="2590" w:type="dxa"/>
            <w:vAlign w:val="center"/>
          </w:tcPr>
          <w:p w14:paraId="69F42774" w14:textId="77777777" w:rsidR="002617BA" w:rsidRPr="00325F0E" w:rsidRDefault="002617BA" w:rsidP="00325F0E">
            <w:pPr>
              <w:rPr>
                <w:rFonts w:cs="B Nazanin"/>
                <w:b/>
                <w:bCs/>
                <w:sz w:val="22"/>
                <w:szCs w:val="22"/>
                <w:rtl/>
              </w:rPr>
            </w:pPr>
            <w:r w:rsidRPr="00325F0E">
              <w:rPr>
                <w:rFonts w:cs="B Nazanin" w:hint="cs"/>
                <w:b/>
                <w:bCs/>
                <w:sz w:val="22"/>
                <w:szCs w:val="22"/>
                <w:rtl/>
              </w:rPr>
              <w:t>رعایت ایمنی ساختمان مدرسه</w:t>
            </w:r>
          </w:p>
        </w:tc>
        <w:tc>
          <w:tcPr>
            <w:tcW w:w="6129" w:type="dxa"/>
          </w:tcPr>
          <w:p w14:paraId="569A8D7E" w14:textId="62DBC775" w:rsidR="002617BA" w:rsidRPr="00DA3916" w:rsidRDefault="002617BA" w:rsidP="00325F0E">
            <w:pPr>
              <w:jc w:val="both"/>
              <w:rPr>
                <w:rFonts w:cs="Calibri"/>
                <w:sz w:val="22"/>
                <w:szCs w:val="22"/>
                <w:rtl/>
              </w:rPr>
            </w:pPr>
            <w:r w:rsidRPr="00325F0E">
              <w:rPr>
                <w:rFonts w:cs="B Nazanin" w:hint="cs"/>
                <w:sz w:val="22"/>
                <w:szCs w:val="22"/>
                <w:rtl/>
              </w:rPr>
              <w:t xml:space="preserve">کد 5: </w:t>
            </w:r>
            <w:r w:rsidR="00DA3916">
              <w:rPr>
                <w:rFonts w:cs="Calibri" w:hint="cs"/>
                <w:sz w:val="22"/>
                <w:szCs w:val="22"/>
                <w:rtl/>
              </w:rPr>
              <w:t>"</w:t>
            </w:r>
            <w:r w:rsidRPr="00325F0E">
              <w:rPr>
                <w:rFonts w:cs="B Nazanin"/>
                <w:sz w:val="22"/>
                <w:szCs w:val="22"/>
                <w:rtl/>
              </w:rPr>
              <w:t>ایمنیش رو خیلی رعایت می</w:t>
            </w:r>
            <w:r w:rsidRPr="00325F0E">
              <w:rPr>
                <w:rFonts w:cs="B Nazanin" w:hint="cs"/>
                <w:sz w:val="22"/>
                <w:szCs w:val="22"/>
                <w:rtl/>
              </w:rPr>
              <w:t xml:space="preserve"> </w:t>
            </w:r>
            <w:r w:rsidRPr="00325F0E">
              <w:rPr>
                <w:rFonts w:cs="B Nazanin"/>
                <w:sz w:val="22"/>
                <w:szCs w:val="22"/>
                <w:rtl/>
              </w:rPr>
              <w:t>کردم چون ایمنی خیلی برای بچه ها مهمه.</w:t>
            </w:r>
            <w:r w:rsidR="00DA3916">
              <w:rPr>
                <w:rFonts w:cs="Calibri" w:hint="cs"/>
                <w:sz w:val="22"/>
                <w:szCs w:val="22"/>
                <w:rtl/>
              </w:rPr>
              <w:t>"</w:t>
            </w:r>
          </w:p>
        </w:tc>
      </w:tr>
      <w:tr w:rsidR="002617BA" w:rsidRPr="00344C05" w14:paraId="27A1E15C" w14:textId="77777777" w:rsidTr="00344C05">
        <w:tc>
          <w:tcPr>
            <w:tcW w:w="2590" w:type="dxa"/>
            <w:vAlign w:val="center"/>
          </w:tcPr>
          <w:p w14:paraId="78BC52BF" w14:textId="77777777" w:rsidR="002617BA" w:rsidRPr="00325F0E" w:rsidRDefault="002617BA" w:rsidP="00325F0E">
            <w:pPr>
              <w:rPr>
                <w:rFonts w:cs="B Nazanin"/>
                <w:b/>
                <w:bCs/>
                <w:sz w:val="22"/>
                <w:szCs w:val="22"/>
                <w:rtl/>
              </w:rPr>
            </w:pPr>
            <w:r w:rsidRPr="00325F0E">
              <w:rPr>
                <w:rFonts w:cs="B Nazanin" w:hint="cs"/>
                <w:b/>
                <w:bCs/>
                <w:sz w:val="22"/>
                <w:szCs w:val="22"/>
                <w:rtl/>
              </w:rPr>
              <w:t>ساخت سرویس بهداشتی مناسب</w:t>
            </w:r>
          </w:p>
        </w:tc>
        <w:tc>
          <w:tcPr>
            <w:tcW w:w="6129" w:type="dxa"/>
          </w:tcPr>
          <w:p w14:paraId="6BBF5EB9" w14:textId="0C7CDAE7" w:rsidR="002617BA" w:rsidRPr="00DA3916" w:rsidRDefault="002617BA" w:rsidP="00325F0E">
            <w:pPr>
              <w:jc w:val="both"/>
              <w:rPr>
                <w:rFonts w:cs="Calibri"/>
                <w:sz w:val="22"/>
                <w:szCs w:val="22"/>
                <w:rtl/>
              </w:rPr>
            </w:pPr>
            <w:r w:rsidRPr="00325F0E">
              <w:rPr>
                <w:rFonts w:cs="B Nazanin" w:hint="cs"/>
                <w:sz w:val="22"/>
                <w:szCs w:val="22"/>
                <w:rtl/>
              </w:rPr>
              <w:t xml:space="preserve">کد 5: </w:t>
            </w:r>
            <w:r w:rsidR="00DA3916">
              <w:rPr>
                <w:rFonts w:cs="Calibri" w:hint="cs"/>
                <w:sz w:val="22"/>
                <w:szCs w:val="22"/>
                <w:rtl/>
              </w:rPr>
              <w:t>"</w:t>
            </w:r>
            <w:r w:rsidRPr="00325F0E">
              <w:rPr>
                <w:rFonts w:cs="B Nazanin"/>
                <w:sz w:val="22"/>
                <w:szCs w:val="22"/>
                <w:rtl/>
              </w:rPr>
              <w:t>سرویس بهداشتیم فضاش سرده، این کار رو نمی</w:t>
            </w:r>
            <w:r w:rsidRPr="00325F0E">
              <w:rPr>
                <w:rFonts w:cs="B Nazanin" w:hint="cs"/>
                <w:sz w:val="22"/>
                <w:szCs w:val="22"/>
                <w:rtl/>
              </w:rPr>
              <w:t>‌</w:t>
            </w:r>
            <w:r w:rsidRPr="00325F0E">
              <w:rPr>
                <w:rFonts w:cs="B Nazanin"/>
                <w:sz w:val="22"/>
                <w:szCs w:val="22"/>
                <w:rtl/>
              </w:rPr>
              <w:t>کردم که اینطور باشه. وضوخانه</w:t>
            </w:r>
            <w:r w:rsidR="00DA3916">
              <w:rPr>
                <w:rFonts w:cs="B Nazanin" w:hint="cs"/>
                <w:sz w:val="22"/>
                <w:szCs w:val="22"/>
                <w:rtl/>
              </w:rPr>
              <w:t>‌</w:t>
            </w:r>
            <w:r w:rsidRPr="00325F0E">
              <w:rPr>
                <w:rFonts w:cs="B Nazanin"/>
                <w:sz w:val="22"/>
                <w:szCs w:val="22"/>
                <w:rtl/>
              </w:rPr>
              <w:t>ی بهتری برای بچه ها تعبیه می</w:t>
            </w:r>
            <w:r w:rsidR="00DA3916">
              <w:rPr>
                <w:rFonts w:cs="B Nazanin" w:hint="cs"/>
                <w:sz w:val="22"/>
                <w:szCs w:val="22"/>
                <w:rtl/>
              </w:rPr>
              <w:t>‌</w:t>
            </w:r>
            <w:r w:rsidRPr="00325F0E">
              <w:rPr>
                <w:rFonts w:cs="B Nazanin"/>
                <w:sz w:val="22"/>
                <w:szCs w:val="22"/>
                <w:rtl/>
              </w:rPr>
              <w:t>کردم. با توجه به فضای آموزش</w:t>
            </w:r>
            <w:r w:rsidR="00DA3916">
              <w:rPr>
                <w:rFonts w:cs="B Nazanin" w:hint="cs"/>
                <w:sz w:val="22"/>
                <w:szCs w:val="22"/>
                <w:rtl/>
              </w:rPr>
              <w:t>ی‌</w:t>
            </w:r>
            <w:r w:rsidRPr="00325F0E">
              <w:rPr>
                <w:rFonts w:cs="B Nazanin"/>
                <w:sz w:val="22"/>
                <w:szCs w:val="22"/>
                <w:rtl/>
              </w:rPr>
              <w:t>ای که دارم این ساختار رو نمی</w:t>
            </w:r>
            <w:r w:rsidR="00DA3916">
              <w:rPr>
                <w:rFonts w:cs="B Nazanin" w:hint="cs"/>
                <w:sz w:val="22"/>
                <w:szCs w:val="22"/>
                <w:rtl/>
              </w:rPr>
              <w:t>‌</w:t>
            </w:r>
            <w:r w:rsidRPr="00325F0E">
              <w:rPr>
                <w:rFonts w:cs="B Nazanin"/>
                <w:sz w:val="22"/>
                <w:szCs w:val="22"/>
                <w:rtl/>
              </w:rPr>
              <w:t>چیدم. حتما ساختار قشنگ</w:t>
            </w:r>
            <w:r w:rsidRPr="00325F0E">
              <w:rPr>
                <w:rFonts w:cs="B Nazanin" w:hint="cs"/>
                <w:sz w:val="22"/>
                <w:szCs w:val="22"/>
                <w:rtl/>
              </w:rPr>
              <w:t>‌</w:t>
            </w:r>
            <w:r w:rsidRPr="00325F0E">
              <w:rPr>
                <w:rFonts w:cs="B Nazanin"/>
                <w:sz w:val="22"/>
                <w:szCs w:val="22"/>
                <w:rtl/>
              </w:rPr>
              <w:t>تری می</w:t>
            </w:r>
            <w:r w:rsidRPr="00325F0E">
              <w:rPr>
                <w:rFonts w:cs="B Nazanin" w:hint="cs"/>
                <w:sz w:val="22"/>
                <w:szCs w:val="22"/>
                <w:rtl/>
              </w:rPr>
              <w:t>‌</w:t>
            </w:r>
            <w:r w:rsidRPr="00325F0E">
              <w:rPr>
                <w:rFonts w:cs="B Nazanin"/>
                <w:sz w:val="22"/>
                <w:szCs w:val="22"/>
                <w:rtl/>
              </w:rPr>
              <w:t>ذاشتم</w:t>
            </w:r>
            <w:r w:rsidRPr="00325F0E">
              <w:rPr>
                <w:rFonts w:cs="B Nazanin" w:hint="cs"/>
                <w:sz w:val="22"/>
                <w:szCs w:val="22"/>
                <w:rtl/>
              </w:rPr>
              <w:t xml:space="preserve">. </w:t>
            </w:r>
            <w:r w:rsidRPr="00325F0E">
              <w:rPr>
                <w:rFonts w:cs="B Nazanin"/>
                <w:sz w:val="22"/>
                <w:szCs w:val="22"/>
                <w:rtl/>
              </w:rPr>
              <w:t>اگر موقع س</w:t>
            </w:r>
            <w:r w:rsidRPr="00325F0E">
              <w:rPr>
                <w:rFonts w:cs="B Nazanin" w:hint="cs"/>
                <w:sz w:val="22"/>
                <w:szCs w:val="22"/>
                <w:rtl/>
              </w:rPr>
              <w:t>اخ</w:t>
            </w:r>
            <w:r w:rsidRPr="00325F0E">
              <w:rPr>
                <w:rFonts w:cs="B Nazanin"/>
                <w:sz w:val="22"/>
                <w:szCs w:val="22"/>
                <w:rtl/>
              </w:rPr>
              <w:t>ت دقت بشه که این فضا، فضای آموزشیه، فضای مدرسه است، چقدر میتونه کمک</w:t>
            </w:r>
            <w:r w:rsidRPr="00325F0E">
              <w:rPr>
                <w:rFonts w:cs="B Nazanin" w:hint="cs"/>
                <w:sz w:val="22"/>
                <w:szCs w:val="22"/>
                <w:rtl/>
              </w:rPr>
              <w:t>‌</w:t>
            </w:r>
            <w:r w:rsidRPr="00325F0E">
              <w:rPr>
                <w:rFonts w:cs="B Nazanin"/>
                <w:sz w:val="22"/>
                <w:szCs w:val="22"/>
                <w:rtl/>
              </w:rPr>
              <w:t>کننده باشه.</w:t>
            </w:r>
            <w:r w:rsidR="00DA3916">
              <w:rPr>
                <w:rFonts w:cs="Calibri" w:hint="cs"/>
                <w:sz w:val="22"/>
                <w:szCs w:val="22"/>
                <w:rtl/>
              </w:rPr>
              <w:t>"</w:t>
            </w:r>
          </w:p>
        </w:tc>
      </w:tr>
      <w:tr w:rsidR="002617BA" w:rsidRPr="00344C05" w14:paraId="66722FD0" w14:textId="77777777" w:rsidTr="00344C05">
        <w:tc>
          <w:tcPr>
            <w:tcW w:w="2590" w:type="dxa"/>
            <w:vAlign w:val="center"/>
          </w:tcPr>
          <w:p w14:paraId="084F4D88" w14:textId="77777777" w:rsidR="002617BA" w:rsidRPr="00325F0E" w:rsidRDefault="002617BA" w:rsidP="00325F0E">
            <w:pPr>
              <w:rPr>
                <w:rFonts w:cs="B Nazanin"/>
                <w:b/>
                <w:bCs/>
                <w:sz w:val="22"/>
                <w:szCs w:val="22"/>
                <w:rtl/>
              </w:rPr>
            </w:pPr>
            <w:r w:rsidRPr="00325F0E">
              <w:rPr>
                <w:rFonts w:cs="B Nazanin" w:hint="cs"/>
                <w:b/>
                <w:bCs/>
                <w:sz w:val="22"/>
                <w:szCs w:val="22"/>
                <w:rtl/>
              </w:rPr>
              <w:t>استفاده از انرژی خورشیدی برای تامین برق</w:t>
            </w:r>
          </w:p>
        </w:tc>
        <w:tc>
          <w:tcPr>
            <w:tcW w:w="6129" w:type="dxa"/>
          </w:tcPr>
          <w:p w14:paraId="655E1C57" w14:textId="2DF8DEE7" w:rsidR="002617BA" w:rsidRPr="00DA3916" w:rsidRDefault="002617BA" w:rsidP="00325F0E">
            <w:pPr>
              <w:jc w:val="both"/>
              <w:rPr>
                <w:rFonts w:cs="Calibri"/>
                <w:sz w:val="22"/>
                <w:szCs w:val="22"/>
                <w:rtl/>
              </w:rPr>
            </w:pPr>
            <w:r w:rsidRPr="00325F0E">
              <w:rPr>
                <w:rFonts w:cs="B Nazanin" w:hint="cs"/>
                <w:sz w:val="22"/>
                <w:szCs w:val="22"/>
                <w:rtl/>
              </w:rPr>
              <w:t xml:space="preserve">کد 5: </w:t>
            </w:r>
            <w:r w:rsidR="00DA3916">
              <w:rPr>
                <w:rFonts w:cs="Calibri" w:hint="cs"/>
                <w:sz w:val="22"/>
                <w:szCs w:val="22"/>
                <w:rtl/>
              </w:rPr>
              <w:t>"</w:t>
            </w:r>
            <w:r w:rsidRPr="00325F0E">
              <w:rPr>
                <w:rFonts w:cs="B Nazanin"/>
                <w:sz w:val="22"/>
                <w:szCs w:val="22"/>
                <w:rtl/>
              </w:rPr>
              <w:t>فضاها بزرگه. تمام پشت بام های مدارس ما میتونه از انرژی خورشیدی استفاده کنه.</w:t>
            </w:r>
            <w:r w:rsidR="00DA3916">
              <w:rPr>
                <w:rFonts w:cs="Calibri" w:hint="cs"/>
                <w:sz w:val="22"/>
                <w:szCs w:val="22"/>
                <w:rtl/>
              </w:rPr>
              <w:t>"</w:t>
            </w:r>
          </w:p>
        </w:tc>
      </w:tr>
      <w:tr w:rsidR="002617BA" w:rsidRPr="00344C05" w14:paraId="1635F06D" w14:textId="77777777" w:rsidTr="00344C05">
        <w:tc>
          <w:tcPr>
            <w:tcW w:w="2590" w:type="dxa"/>
            <w:vAlign w:val="center"/>
          </w:tcPr>
          <w:p w14:paraId="45A12238" w14:textId="77777777" w:rsidR="002617BA" w:rsidRPr="00325F0E" w:rsidRDefault="002617BA" w:rsidP="00325F0E">
            <w:pPr>
              <w:rPr>
                <w:rFonts w:cs="B Nazanin"/>
                <w:b/>
                <w:bCs/>
                <w:sz w:val="22"/>
                <w:szCs w:val="22"/>
                <w:rtl/>
              </w:rPr>
            </w:pPr>
            <w:r w:rsidRPr="00325F0E">
              <w:rPr>
                <w:rFonts w:cs="B Nazanin" w:hint="cs"/>
                <w:b/>
                <w:bCs/>
                <w:sz w:val="22"/>
                <w:szCs w:val="22"/>
                <w:rtl/>
              </w:rPr>
              <w:t>طراحی کافی شاپ در مدرسه</w:t>
            </w:r>
          </w:p>
        </w:tc>
        <w:tc>
          <w:tcPr>
            <w:tcW w:w="6129" w:type="dxa"/>
          </w:tcPr>
          <w:p w14:paraId="51AA8826" w14:textId="5FBD4C6F" w:rsidR="002617BA" w:rsidRPr="00D71136" w:rsidRDefault="002617BA" w:rsidP="00325F0E">
            <w:pPr>
              <w:jc w:val="both"/>
              <w:rPr>
                <w:rFonts w:cs="Calibri"/>
                <w:sz w:val="22"/>
                <w:szCs w:val="22"/>
                <w:rtl/>
              </w:rPr>
            </w:pPr>
            <w:r w:rsidRPr="00325F0E">
              <w:rPr>
                <w:rFonts w:cs="B Nazanin" w:hint="cs"/>
                <w:sz w:val="22"/>
                <w:szCs w:val="22"/>
                <w:rtl/>
              </w:rPr>
              <w:t xml:space="preserve">کد 5: </w:t>
            </w:r>
            <w:r w:rsidR="00DA3916">
              <w:rPr>
                <w:rFonts w:cs="Calibri" w:hint="cs"/>
                <w:sz w:val="22"/>
                <w:szCs w:val="22"/>
                <w:rtl/>
              </w:rPr>
              <w:t>"</w:t>
            </w:r>
            <w:r w:rsidRPr="00325F0E">
              <w:rPr>
                <w:rFonts w:cs="B Nazanin"/>
                <w:sz w:val="22"/>
                <w:szCs w:val="22"/>
                <w:rtl/>
              </w:rPr>
              <w:t>بچه های من یه درخواستی که دارن اینه که خانم توی مدرسه کافی شاپ داشته باشیم.</w:t>
            </w:r>
            <w:r w:rsidR="00D71136">
              <w:rPr>
                <w:rFonts w:cs="Calibri" w:hint="cs"/>
                <w:sz w:val="22"/>
                <w:szCs w:val="22"/>
                <w:rtl/>
              </w:rPr>
              <w:t>"</w:t>
            </w:r>
          </w:p>
        </w:tc>
      </w:tr>
    </w:tbl>
    <w:p w14:paraId="1658E121" w14:textId="77777777" w:rsidR="002617BA" w:rsidRDefault="002617BA" w:rsidP="008958D7">
      <w:pPr>
        <w:pStyle w:val="1-1-1"/>
      </w:pPr>
      <w:bookmarkStart w:id="244" w:name="_Toc144152867"/>
      <w:bookmarkStart w:id="245" w:name="_Toc144767814"/>
      <w:r w:rsidRPr="00C73BCE">
        <w:rPr>
          <w:rtl/>
        </w:rPr>
        <w:t>موانع و محدودیت‌ها</w:t>
      </w:r>
      <w:r>
        <w:rPr>
          <w:rFonts w:hint="cs"/>
          <w:rtl/>
        </w:rPr>
        <w:t xml:space="preserve"> برای ایفای نقش مدیران به مثابه طراح محیط کالبدی یادگیری</w:t>
      </w:r>
      <w:bookmarkEnd w:id="244"/>
      <w:bookmarkEnd w:id="245"/>
    </w:p>
    <w:p w14:paraId="6AC16D1A" w14:textId="5DE11756" w:rsidR="002617BA" w:rsidRDefault="002617BA" w:rsidP="00302BAA">
      <w:pPr>
        <w:pStyle w:val="ac"/>
        <w:rPr>
          <w:rtl/>
        </w:rPr>
      </w:pPr>
      <w:r>
        <w:rPr>
          <w:rFonts w:hint="cs"/>
          <w:rtl/>
        </w:rPr>
        <w:t>موانعی که بر سر راه مدیران وجود دارد تا نتوانند به‌عنوان طراح محیط کالبدی یادگیری ایفای نقش کنند به سه دسته‌ی موانع ساختاری، موانع فرهنگی</w:t>
      </w:r>
      <w:r w:rsidR="00D71136">
        <w:rPr>
          <w:rFonts w:hint="cs"/>
          <w:rtl/>
        </w:rPr>
        <w:t>، موانع مالی</w:t>
      </w:r>
      <w:r>
        <w:rPr>
          <w:rFonts w:hint="cs"/>
          <w:rtl/>
        </w:rPr>
        <w:t xml:space="preserve"> و عدم حرفه‌مندی در انتخاب و انتصاب مدیران تقسیم می‌شوند.</w:t>
      </w:r>
    </w:p>
    <w:p w14:paraId="19836E8A" w14:textId="77777777" w:rsidR="002617BA" w:rsidRDefault="002617BA" w:rsidP="00B21171">
      <w:pPr>
        <w:pStyle w:val="afa"/>
      </w:pPr>
      <w:r>
        <w:rPr>
          <w:noProof/>
          <w:rtl/>
          <w:lang w:val="ar-SA"/>
        </w:rPr>
        <w:drawing>
          <wp:inline distT="0" distB="0" distL="0" distR="0" wp14:anchorId="25696F29" wp14:editId="6DE3CC2C">
            <wp:extent cx="5486400" cy="3200400"/>
            <wp:effectExtent l="0" t="38100" r="0" b="95250"/>
            <wp:docPr id="651432380"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8" r:lo="rId159" r:qs="rId160" r:cs="rId161"/>
              </a:graphicData>
            </a:graphic>
          </wp:inline>
        </w:drawing>
      </w:r>
    </w:p>
    <w:p w14:paraId="623473C8" w14:textId="1AA32AF2" w:rsidR="002617BA" w:rsidRPr="00AB422A" w:rsidRDefault="002617BA" w:rsidP="00D71136">
      <w:pPr>
        <w:pStyle w:val="a0"/>
        <w:ind w:left="1303"/>
        <w:rPr>
          <w:i/>
          <w:iCs/>
          <w:rtl/>
        </w:rPr>
      </w:pPr>
    </w:p>
    <w:p w14:paraId="114A9CB8" w14:textId="2CC5D48B" w:rsidR="002617BA" w:rsidRDefault="00395180" w:rsidP="004E07A2">
      <w:pPr>
        <w:pStyle w:val="1-1-1-1"/>
        <w:rPr>
          <w:rtl/>
        </w:rPr>
      </w:pPr>
      <w:bookmarkStart w:id="246" w:name="_Toc144152868"/>
      <w:r w:rsidRPr="00E0107B">
        <w:rPr>
          <w:noProof/>
          <w:rtl/>
        </w:rPr>
        <w:drawing>
          <wp:anchor distT="0" distB="0" distL="114300" distR="114300" simplePos="0" relativeHeight="251656192" behindDoc="0" locked="0" layoutInCell="1" allowOverlap="1" wp14:anchorId="481466C6" wp14:editId="27E7B088">
            <wp:simplePos x="0" y="0"/>
            <wp:positionH relativeFrom="column">
              <wp:posOffset>-981546</wp:posOffset>
            </wp:positionH>
            <wp:positionV relativeFrom="paragraph">
              <wp:posOffset>381225</wp:posOffset>
            </wp:positionV>
            <wp:extent cx="5346290" cy="3310726"/>
            <wp:effectExtent l="0" t="19050" r="0" b="23495"/>
            <wp:wrapNone/>
            <wp:docPr id="890013515"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3" r:lo="rId164" r:qs="rId165" r:cs="rId166"/>
              </a:graphicData>
            </a:graphic>
            <wp14:sizeRelH relativeFrom="margin">
              <wp14:pctWidth>0</wp14:pctWidth>
            </wp14:sizeRelH>
            <wp14:sizeRelV relativeFrom="margin">
              <wp14:pctHeight>0</wp14:pctHeight>
            </wp14:sizeRelV>
          </wp:anchor>
        </w:drawing>
      </w:r>
      <w:r w:rsidR="002617BA" w:rsidRPr="00E0107B">
        <w:rPr>
          <w:rFonts w:hint="cs"/>
          <w:rtl/>
        </w:rPr>
        <w:t>موانع</w:t>
      </w:r>
      <w:r w:rsidR="002617BA">
        <w:rPr>
          <w:rFonts w:hint="cs"/>
          <w:rtl/>
        </w:rPr>
        <w:t xml:space="preserve"> ساختاری</w:t>
      </w:r>
      <w:bookmarkEnd w:id="246"/>
    </w:p>
    <w:p w14:paraId="766B093F" w14:textId="599463CF" w:rsidR="002617BA" w:rsidRDefault="002617BA" w:rsidP="002617BA"/>
    <w:p w14:paraId="034E9DE4" w14:textId="2ADD1BE1" w:rsidR="002617BA" w:rsidRDefault="002617BA" w:rsidP="002617BA"/>
    <w:p w14:paraId="7A0BEBCC" w14:textId="77777777" w:rsidR="002617BA" w:rsidRDefault="002617BA" w:rsidP="002617BA">
      <w:pPr>
        <w:pStyle w:val="Caption"/>
        <w:spacing w:before="240"/>
        <w:rPr>
          <w:b w:val="0"/>
          <w:bCs w:val="0"/>
          <w:i/>
          <w:iCs/>
          <w:sz w:val="22"/>
          <w:szCs w:val="22"/>
          <w:rtl/>
        </w:rPr>
      </w:pPr>
    </w:p>
    <w:p w14:paraId="3661E540" w14:textId="77777777" w:rsidR="002617BA" w:rsidRDefault="002617BA" w:rsidP="002617BA">
      <w:pPr>
        <w:pStyle w:val="Caption"/>
        <w:spacing w:before="240"/>
        <w:rPr>
          <w:b w:val="0"/>
          <w:bCs w:val="0"/>
          <w:i/>
          <w:iCs/>
          <w:sz w:val="22"/>
          <w:szCs w:val="22"/>
          <w:rtl/>
        </w:rPr>
      </w:pPr>
    </w:p>
    <w:p w14:paraId="0C57E056" w14:textId="77777777" w:rsidR="00D71136" w:rsidRPr="00D71136" w:rsidRDefault="00D71136" w:rsidP="00D71136">
      <w:pPr>
        <w:pStyle w:val="a0"/>
        <w:spacing w:after="0"/>
        <w:ind w:left="493"/>
        <w:jc w:val="left"/>
        <w:rPr>
          <w:rFonts w:cs="B Zar"/>
          <w:sz w:val="28"/>
          <w:szCs w:val="28"/>
          <w:lang w:val="fa-IR"/>
        </w:rPr>
      </w:pPr>
      <w:r w:rsidRPr="00D71136">
        <w:rPr>
          <w:rtl/>
        </w:rPr>
        <w:t>موانع</w:t>
      </w:r>
      <w:r>
        <w:rPr>
          <w:rtl/>
        </w:rPr>
        <w:t xml:space="preserve"> ساختار</w:t>
      </w:r>
      <w:r>
        <w:rPr>
          <w:rFonts w:hint="cs"/>
          <w:rtl/>
        </w:rPr>
        <w:t>ی</w:t>
      </w:r>
      <w:r>
        <w:rPr>
          <w:rtl/>
        </w:rPr>
        <w:t xml:space="preserve"> </w:t>
      </w:r>
    </w:p>
    <w:p w14:paraId="0E700865" w14:textId="77777777" w:rsidR="00D71136" w:rsidRPr="00D71136" w:rsidRDefault="00D71136" w:rsidP="00D71136">
      <w:pPr>
        <w:rPr>
          <w:rFonts w:cs="B Nazanin"/>
          <w:b/>
          <w:bCs/>
          <w:rtl/>
        </w:rPr>
      </w:pPr>
      <w:r w:rsidRPr="00D71136">
        <w:rPr>
          <w:rFonts w:cs="B Nazanin"/>
          <w:b/>
          <w:bCs/>
          <w:rtl/>
        </w:rPr>
        <w:t>بر سر راه</w:t>
      </w:r>
      <w:r w:rsidRPr="00D71136">
        <w:rPr>
          <w:rFonts w:cs="B Nazanin" w:hint="cs"/>
          <w:b/>
          <w:bCs/>
          <w:rtl/>
        </w:rPr>
        <w:t xml:space="preserve"> </w:t>
      </w:r>
      <w:r w:rsidRPr="00D71136">
        <w:rPr>
          <w:rFonts w:cs="B Nazanin" w:hint="eastAsia"/>
          <w:b/>
          <w:bCs/>
          <w:rtl/>
        </w:rPr>
        <w:t>مد</w:t>
      </w:r>
      <w:r w:rsidRPr="00D71136">
        <w:rPr>
          <w:rFonts w:cs="B Nazanin" w:hint="cs"/>
          <w:b/>
          <w:bCs/>
          <w:rtl/>
        </w:rPr>
        <w:t>ی</w:t>
      </w:r>
      <w:r w:rsidRPr="00D71136">
        <w:rPr>
          <w:rFonts w:cs="B Nazanin" w:hint="eastAsia"/>
          <w:b/>
          <w:bCs/>
          <w:rtl/>
        </w:rPr>
        <w:t>ر</w:t>
      </w:r>
      <w:r w:rsidRPr="00D71136">
        <w:rPr>
          <w:rFonts w:cs="B Nazanin"/>
          <w:b/>
          <w:bCs/>
          <w:rtl/>
        </w:rPr>
        <w:t xml:space="preserve"> به‌مثابه طراح </w:t>
      </w:r>
    </w:p>
    <w:p w14:paraId="78AF27D6" w14:textId="052C456D" w:rsidR="00D71136" w:rsidRPr="00D71136" w:rsidRDefault="00D71136" w:rsidP="00D71136">
      <w:pPr>
        <w:rPr>
          <w:rFonts w:cs="B Nazanin"/>
          <w:b/>
          <w:bCs/>
          <w:sz w:val="28"/>
          <w:szCs w:val="28"/>
          <w:lang w:val="fa-IR"/>
        </w:rPr>
      </w:pPr>
      <w:r w:rsidRPr="00D71136">
        <w:rPr>
          <w:rFonts w:cs="B Nazanin"/>
          <w:b/>
          <w:bCs/>
          <w:rtl/>
        </w:rPr>
        <w:t>مح</w:t>
      </w:r>
      <w:r w:rsidRPr="00D71136">
        <w:rPr>
          <w:rFonts w:cs="B Nazanin" w:hint="cs"/>
          <w:b/>
          <w:bCs/>
          <w:rtl/>
        </w:rPr>
        <w:t>ی</w:t>
      </w:r>
      <w:r w:rsidRPr="00D71136">
        <w:rPr>
          <w:rFonts w:cs="B Nazanin" w:hint="eastAsia"/>
          <w:b/>
          <w:bCs/>
          <w:rtl/>
        </w:rPr>
        <w:t>ط</w:t>
      </w:r>
      <w:r w:rsidRPr="00D71136">
        <w:rPr>
          <w:rFonts w:cs="B Nazanin"/>
          <w:b/>
          <w:bCs/>
          <w:rtl/>
        </w:rPr>
        <w:t xml:space="preserve"> کالبد</w:t>
      </w:r>
      <w:r w:rsidRPr="00D71136">
        <w:rPr>
          <w:rFonts w:cs="B Nazanin" w:hint="cs"/>
          <w:b/>
          <w:bCs/>
          <w:rtl/>
        </w:rPr>
        <w:t>ی</w:t>
      </w:r>
      <w:r w:rsidRPr="00D71136">
        <w:rPr>
          <w:rFonts w:cs="B Nazanin"/>
          <w:b/>
          <w:bCs/>
          <w:rtl/>
        </w:rPr>
        <w:t xml:space="preserve"> </w:t>
      </w:r>
      <w:r w:rsidRPr="00D71136">
        <w:rPr>
          <w:rFonts w:cs="B Nazanin" w:hint="cs"/>
          <w:b/>
          <w:bCs/>
          <w:rtl/>
        </w:rPr>
        <w:t>ی</w:t>
      </w:r>
      <w:r w:rsidRPr="00D71136">
        <w:rPr>
          <w:rFonts w:cs="B Nazanin" w:hint="eastAsia"/>
          <w:b/>
          <w:bCs/>
          <w:rtl/>
        </w:rPr>
        <w:t>ادگ</w:t>
      </w:r>
      <w:r w:rsidRPr="00D71136">
        <w:rPr>
          <w:rFonts w:cs="B Nazanin" w:hint="cs"/>
          <w:b/>
          <w:bCs/>
          <w:rtl/>
        </w:rPr>
        <w:t>ی</w:t>
      </w:r>
      <w:r w:rsidRPr="00D71136">
        <w:rPr>
          <w:rFonts w:cs="B Nazanin" w:hint="eastAsia"/>
          <w:b/>
          <w:bCs/>
          <w:rtl/>
        </w:rPr>
        <w:t>ر</w:t>
      </w:r>
      <w:r w:rsidRPr="00D71136">
        <w:rPr>
          <w:rFonts w:cs="B Nazanin" w:hint="cs"/>
          <w:b/>
          <w:bCs/>
          <w:rtl/>
        </w:rPr>
        <w:t>ی</w:t>
      </w:r>
    </w:p>
    <w:p w14:paraId="64A4A7A2" w14:textId="77777777" w:rsidR="002617BA" w:rsidRPr="00D71136" w:rsidRDefault="002617BA" w:rsidP="002617BA">
      <w:pPr>
        <w:pStyle w:val="Caption"/>
        <w:spacing w:before="240"/>
        <w:rPr>
          <w:b w:val="0"/>
          <w:bCs w:val="0"/>
          <w:sz w:val="22"/>
          <w:szCs w:val="22"/>
          <w:rtl/>
        </w:rPr>
      </w:pPr>
    </w:p>
    <w:p w14:paraId="1BBFD476" w14:textId="77777777" w:rsidR="002617BA" w:rsidRDefault="002617BA" w:rsidP="002617BA">
      <w:pPr>
        <w:rPr>
          <w:rtl/>
          <w:lang w:bidi="fa-IR"/>
        </w:rPr>
      </w:pPr>
    </w:p>
    <w:p w14:paraId="294667D8" w14:textId="77777777" w:rsidR="002617BA" w:rsidRDefault="002617BA" w:rsidP="002617BA">
      <w:pPr>
        <w:rPr>
          <w:rtl/>
          <w:lang w:bidi="fa-IR"/>
        </w:rPr>
      </w:pPr>
    </w:p>
    <w:p w14:paraId="0D0A8D0F" w14:textId="42DB09EC" w:rsidR="002617BA" w:rsidRPr="00F72AFA" w:rsidRDefault="002617BA" w:rsidP="002617BA">
      <w:pPr>
        <w:rPr>
          <w:rFonts w:ascii="Calibri" w:hAnsi="Calibri" w:cs="Calibri"/>
          <w:rtl/>
          <w:lang w:bidi="fa-IR"/>
        </w:rPr>
      </w:pPr>
    </w:p>
    <w:p w14:paraId="667A1C12" w14:textId="677D8C57" w:rsidR="00F72AFA" w:rsidRDefault="00F72AFA" w:rsidP="00F72AFA"/>
    <w:p w14:paraId="3FB06BED" w14:textId="77777777" w:rsidR="00F72AFA" w:rsidRDefault="00F72AFA" w:rsidP="00F72AFA"/>
    <w:p w14:paraId="567E8E9A" w14:textId="77777777" w:rsidR="002617BA" w:rsidRDefault="002617BA" w:rsidP="002617BA"/>
    <w:p w14:paraId="274487FF" w14:textId="6560B400" w:rsidR="002617BA" w:rsidRPr="00F72AFA" w:rsidRDefault="002617BA" w:rsidP="00395180">
      <w:pPr>
        <w:pStyle w:val="afb"/>
        <w:rPr>
          <w:rtl/>
        </w:rPr>
      </w:pPr>
      <w:r w:rsidRPr="00F72AFA">
        <w:rPr>
          <w:rFonts w:hint="cs"/>
          <w:rtl/>
        </w:rPr>
        <w:t>قوانین دست و پاگیر</w:t>
      </w:r>
    </w:p>
    <w:p w14:paraId="3D282F00" w14:textId="7FF67F38" w:rsidR="002617BA" w:rsidRPr="00395180" w:rsidRDefault="002617BA" w:rsidP="00395180">
      <w:pPr>
        <w:pStyle w:val="afe"/>
        <w:rPr>
          <w:rFonts w:cs="Calibri"/>
          <w:noProof/>
          <w:rtl/>
        </w:rPr>
      </w:pPr>
      <w:r w:rsidRPr="00F72AFA">
        <w:rPr>
          <w:rFonts w:hint="cs"/>
          <w:rtl/>
        </w:rPr>
        <w:t>کد 12:</w:t>
      </w:r>
      <w:r w:rsidRPr="00F72AFA">
        <w:rPr>
          <w:rFonts w:eastAsiaTheme="majorEastAsia"/>
          <w:rtl/>
        </w:rPr>
        <w:t xml:space="preserve"> </w:t>
      </w:r>
      <w:r w:rsidR="00395180">
        <w:rPr>
          <w:rFonts w:eastAsiaTheme="majorEastAsia" w:cs="Calibri" w:hint="cs"/>
          <w:rtl/>
        </w:rPr>
        <w:t>"</w:t>
      </w:r>
      <w:r w:rsidRPr="00F72AFA">
        <w:rPr>
          <w:noProof/>
          <w:rtl/>
        </w:rPr>
        <w:t>غیر از مالی‌ی سری قوانین هم دست و پاگیره. مثلا من الان میگم</w:t>
      </w:r>
      <w:r w:rsidRPr="00F72AFA">
        <w:rPr>
          <w:rFonts w:hint="cs"/>
          <w:noProof/>
          <w:rtl/>
        </w:rPr>
        <w:t xml:space="preserve"> </w:t>
      </w:r>
      <w:r w:rsidRPr="00F72AFA">
        <w:rPr>
          <w:noProof/>
          <w:rtl/>
        </w:rPr>
        <w:t>‌یه باغچه</w:t>
      </w:r>
      <w:r w:rsidRPr="00F72AFA">
        <w:rPr>
          <w:rFonts w:hint="cs"/>
          <w:noProof/>
          <w:rtl/>
        </w:rPr>
        <w:t>‌</w:t>
      </w:r>
      <w:r w:rsidRPr="00F72AFA">
        <w:rPr>
          <w:noProof/>
          <w:rtl/>
        </w:rPr>
        <w:t>ای میخوام درست کنم. این باغچه رو باید من از صد</w:t>
      </w:r>
      <w:r w:rsidRPr="00F72AFA">
        <w:rPr>
          <w:rFonts w:hint="cs"/>
          <w:noProof/>
          <w:rtl/>
        </w:rPr>
        <w:t xml:space="preserve"> .</w:t>
      </w:r>
      <w:r w:rsidRPr="00F72AFA">
        <w:rPr>
          <w:noProof/>
          <w:rtl/>
        </w:rPr>
        <w:t>جا مجوز بگیرم. ممکنه به من بگه طبق قوانین نمی</w:t>
      </w:r>
      <w:r w:rsidRPr="00F72AFA">
        <w:rPr>
          <w:rFonts w:hint="cs"/>
          <w:noProof/>
          <w:rtl/>
        </w:rPr>
        <w:t>‌</w:t>
      </w:r>
      <w:r w:rsidRPr="00F72AFA">
        <w:rPr>
          <w:noProof/>
          <w:rtl/>
        </w:rPr>
        <w:t>تونی</w:t>
      </w:r>
      <w:r w:rsidRPr="00F72AFA">
        <w:rPr>
          <w:rFonts w:hint="cs"/>
          <w:noProof/>
          <w:rtl/>
        </w:rPr>
        <w:t xml:space="preserve"> </w:t>
      </w:r>
      <w:r w:rsidRPr="00F72AFA">
        <w:rPr>
          <w:noProof/>
          <w:rtl/>
        </w:rPr>
        <w:t>‌یه همچین کاری انجام بدی. اگر به من باشه حیوون هم میارم خب نمی</w:t>
      </w:r>
      <w:r w:rsidRPr="00F72AFA">
        <w:rPr>
          <w:rFonts w:hint="cs"/>
          <w:noProof/>
          <w:rtl/>
        </w:rPr>
        <w:t>‌</w:t>
      </w:r>
      <w:r w:rsidRPr="00F72AFA">
        <w:rPr>
          <w:noProof/>
          <w:rtl/>
        </w:rPr>
        <w:t>تونم.‌</w:t>
      </w:r>
      <w:r w:rsidRPr="00F72AFA">
        <w:rPr>
          <w:rFonts w:hint="cs"/>
          <w:noProof/>
          <w:rtl/>
        </w:rPr>
        <w:t xml:space="preserve"> </w:t>
      </w:r>
      <w:r w:rsidRPr="00F72AFA">
        <w:rPr>
          <w:noProof/>
          <w:rtl/>
        </w:rPr>
        <w:t>اگر من از فضای مدرسه خارج بشم مشمول قانون اردوها و حراست و کاغذبازی و این داستان</w:t>
      </w:r>
      <w:r w:rsidRPr="00F72AFA">
        <w:rPr>
          <w:rFonts w:hint="cs"/>
          <w:noProof/>
          <w:rtl/>
        </w:rPr>
        <w:t>‌</w:t>
      </w:r>
      <w:r w:rsidRPr="00F72AFA">
        <w:rPr>
          <w:noProof/>
          <w:rtl/>
        </w:rPr>
        <w:t>ها میشم و کارم سخت میشه. من می</w:t>
      </w:r>
      <w:r w:rsidRPr="00F72AFA">
        <w:rPr>
          <w:rFonts w:hint="cs"/>
          <w:noProof/>
          <w:rtl/>
        </w:rPr>
        <w:t>‌</w:t>
      </w:r>
      <w:r w:rsidRPr="00F72AFA">
        <w:rPr>
          <w:noProof/>
          <w:rtl/>
        </w:rPr>
        <w:t>خواستم همه چیز رو بیارم اینجا.‌یه جایی بشه، همه</w:t>
      </w:r>
      <w:r w:rsidRPr="00F72AFA">
        <w:rPr>
          <w:rFonts w:hint="cs"/>
          <w:noProof/>
          <w:rtl/>
        </w:rPr>
        <w:t>‌</w:t>
      </w:r>
      <w:r w:rsidRPr="00F72AFA">
        <w:rPr>
          <w:noProof/>
          <w:rtl/>
        </w:rPr>
        <w:t>اش هم شعارم همینه، بچه با شادی بیاد.</w:t>
      </w:r>
      <w:r w:rsidR="00395180">
        <w:rPr>
          <w:rFonts w:cs="Calibri" w:hint="cs"/>
          <w:noProof/>
          <w:rtl/>
        </w:rPr>
        <w:t>"</w:t>
      </w:r>
    </w:p>
    <w:p w14:paraId="4DA57847" w14:textId="0F1BBFBE" w:rsidR="002617BA" w:rsidRPr="00395180" w:rsidRDefault="002617BA" w:rsidP="002617BA">
      <w:pPr>
        <w:pStyle w:val="afe"/>
        <w:rPr>
          <w:rFonts w:cs="Calibri"/>
          <w:noProof/>
        </w:rPr>
      </w:pPr>
      <w:r w:rsidRPr="00F72AFA">
        <w:rPr>
          <w:rFonts w:hint="cs"/>
          <w:rtl/>
        </w:rPr>
        <w:t>کد 25:‌</w:t>
      </w:r>
      <w:r w:rsidR="00395180">
        <w:rPr>
          <w:rFonts w:hint="cs"/>
          <w:rtl/>
        </w:rPr>
        <w:t xml:space="preserve"> </w:t>
      </w:r>
      <w:r w:rsidR="00395180">
        <w:rPr>
          <w:rFonts w:cs="Calibri" w:hint="cs"/>
          <w:rtl/>
        </w:rPr>
        <w:t>"</w:t>
      </w:r>
      <w:r w:rsidRPr="00F72AFA">
        <w:rPr>
          <w:rFonts w:hint="cs"/>
          <w:rtl/>
        </w:rPr>
        <w:t>ی</w:t>
      </w:r>
      <w:r w:rsidRPr="00F72AFA">
        <w:rPr>
          <w:noProof/>
          <w:rtl/>
        </w:rPr>
        <w:t>کی از مسائل مدیرها قوانین آموزش و پرورش بود.</w:t>
      </w:r>
      <w:r w:rsidRPr="00F72AFA">
        <w:rPr>
          <w:rFonts w:hint="cs"/>
          <w:noProof/>
          <w:rtl/>
        </w:rPr>
        <w:t xml:space="preserve"> </w:t>
      </w:r>
      <w:r w:rsidRPr="00F72AFA">
        <w:rPr>
          <w:noProof/>
          <w:rtl/>
        </w:rPr>
        <w:t>چون بحث ما مساله‌ی معماری بود به این برنخوردیم اما جزو چالش‌های کار مطرح شده بود.‌</w:t>
      </w:r>
      <w:r w:rsidRPr="00F72AFA">
        <w:rPr>
          <w:rFonts w:hint="cs"/>
          <w:noProof/>
          <w:rtl/>
        </w:rPr>
        <w:t xml:space="preserve"> </w:t>
      </w:r>
      <w:r w:rsidRPr="00F72AFA">
        <w:rPr>
          <w:noProof/>
          <w:rtl/>
        </w:rPr>
        <w:t>از مهم ترین ضعف‌ها و چالش‌ها قوانین سختگیرانه است. خصوصا در بحث مدرسه محله که درب مدارس باز باشد پنجشنبه و جمعه‌ها. اولین مساله</w:t>
      </w:r>
      <w:r w:rsidRPr="00F72AFA">
        <w:rPr>
          <w:rFonts w:hint="cs"/>
          <w:noProof/>
          <w:rtl/>
        </w:rPr>
        <w:t>‌</w:t>
      </w:r>
      <w:r w:rsidRPr="00F72AFA">
        <w:rPr>
          <w:noProof/>
          <w:rtl/>
        </w:rPr>
        <w:t>اش این است که حراستی می‌شود. چه کسی برود، چه کسی بیاید.</w:t>
      </w:r>
      <w:r w:rsidR="00395180">
        <w:rPr>
          <w:rFonts w:cs="Calibri" w:hint="cs"/>
          <w:noProof/>
          <w:rtl/>
        </w:rPr>
        <w:t>"</w:t>
      </w:r>
    </w:p>
    <w:p w14:paraId="7CF60C70" w14:textId="5032FD7F" w:rsidR="00395180" w:rsidRDefault="00395180" w:rsidP="00395180">
      <w:pPr>
        <w:pStyle w:val="afb"/>
        <w:rPr>
          <w:rtl/>
        </w:rPr>
      </w:pPr>
      <w:r>
        <w:rPr>
          <w:rFonts w:hint="cs"/>
          <w:rtl/>
        </w:rPr>
        <w:t>گستردگی نقش</w:t>
      </w:r>
      <w:r w:rsidRPr="00F72AFA">
        <w:rPr>
          <w:rFonts w:hint="cs"/>
          <w:rtl/>
        </w:rPr>
        <w:t xml:space="preserve"> مدیر</w:t>
      </w:r>
    </w:p>
    <w:p w14:paraId="2A263E03" w14:textId="729F0E2F" w:rsidR="00395180" w:rsidRPr="00395180" w:rsidRDefault="00395180" w:rsidP="00395180">
      <w:pPr>
        <w:pStyle w:val="afe"/>
        <w:rPr>
          <w:rFonts w:cs="Calibri"/>
          <w:rtl/>
        </w:rPr>
      </w:pPr>
      <w:r w:rsidRPr="00F72AFA">
        <w:rPr>
          <w:rFonts w:hint="cs"/>
          <w:rtl/>
        </w:rPr>
        <w:t xml:space="preserve">کد 22: </w:t>
      </w:r>
      <w:r>
        <w:rPr>
          <w:rFonts w:cs="Calibri" w:hint="cs"/>
          <w:rtl/>
        </w:rPr>
        <w:t>"</w:t>
      </w:r>
      <w:r w:rsidRPr="00F72AFA">
        <w:rPr>
          <w:noProof/>
          <w:rtl/>
        </w:rPr>
        <w:t>در خیلی از زمینه‌های دیگه هم اینطور است. مدیر چقدر در سلامت سازمانی مدرسه</w:t>
      </w:r>
      <w:r w:rsidRPr="00F72AFA">
        <w:rPr>
          <w:rFonts w:hint="cs"/>
          <w:noProof/>
          <w:rtl/>
        </w:rPr>
        <w:t xml:space="preserve">، </w:t>
      </w:r>
      <w:r w:rsidRPr="00F72AFA">
        <w:rPr>
          <w:noProof/>
          <w:rtl/>
        </w:rPr>
        <w:t>در جو روانی مدرسه</w:t>
      </w:r>
      <w:r w:rsidRPr="00F72AFA">
        <w:rPr>
          <w:rFonts w:hint="cs"/>
          <w:noProof/>
          <w:rtl/>
        </w:rPr>
        <w:t xml:space="preserve">، </w:t>
      </w:r>
      <w:r w:rsidRPr="00F72AFA">
        <w:rPr>
          <w:noProof/>
          <w:rtl/>
        </w:rPr>
        <w:t>در جو مشارکتی مدرسه</w:t>
      </w:r>
      <w:r w:rsidRPr="00F72AFA">
        <w:rPr>
          <w:rFonts w:hint="cs"/>
          <w:noProof/>
          <w:rtl/>
        </w:rPr>
        <w:t xml:space="preserve">، </w:t>
      </w:r>
      <w:r w:rsidRPr="00F72AFA">
        <w:rPr>
          <w:noProof/>
          <w:rtl/>
        </w:rPr>
        <w:t>در بهداشت جسمی</w:t>
      </w:r>
      <w:r w:rsidRPr="00F72AFA">
        <w:rPr>
          <w:rFonts w:hint="cs"/>
          <w:noProof/>
          <w:rtl/>
        </w:rPr>
        <w:t xml:space="preserve"> </w:t>
      </w:r>
      <w:r w:rsidRPr="00F72AFA">
        <w:rPr>
          <w:noProof/>
          <w:rtl/>
        </w:rPr>
        <w:t>‌مدرسه می‌تواند نقش داشته‌باشد. همۀ اینها به واسط</w:t>
      </w:r>
      <w:r w:rsidRPr="00F72AFA">
        <w:rPr>
          <w:rFonts w:hint="cs"/>
          <w:noProof/>
          <w:rtl/>
        </w:rPr>
        <w:t xml:space="preserve">ه‌ی </w:t>
      </w:r>
      <w:r w:rsidRPr="00F72AFA">
        <w:rPr>
          <w:noProof/>
          <w:rtl/>
        </w:rPr>
        <w:t>گستردگی نقش‌ها و ماموریت‌ها و وظایفی که بهش دادیم گم شده و از اون بخش‌ها و وظایف واقعی خودش که‌</w:t>
      </w:r>
      <w:r w:rsidRPr="00F72AFA">
        <w:rPr>
          <w:rFonts w:hint="cs"/>
          <w:noProof/>
          <w:rtl/>
        </w:rPr>
        <w:t xml:space="preserve"> </w:t>
      </w:r>
      <w:r w:rsidRPr="00F72AFA">
        <w:rPr>
          <w:noProof/>
          <w:rtl/>
        </w:rPr>
        <w:t>یکیش هم طراحی فضای فیزیکی</w:t>
      </w:r>
      <w:r w:rsidRPr="00F72AFA">
        <w:rPr>
          <w:rFonts w:hint="cs"/>
          <w:noProof/>
          <w:rtl/>
        </w:rPr>
        <w:t xml:space="preserve"> </w:t>
      </w:r>
      <w:r w:rsidRPr="00F72AFA">
        <w:rPr>
          <w:noProof/>
          <w:rtl/>
        </w:rPr>
        <w:t>‌یادگیری هست جدا شده و غافل شده.</w:t>
      </w:r>
      <w:r w:rsidRPr="00F72AFA">
        <w:rPr>
          <w:rFonts w:hint="cs"/>
          <w:noProof/>
          <w:rtl/>
        </w:rPr>
        <w:t xml:space="preserve"> </w:t>
      </w:r>
      <w:r w:rsidRPr="00F72AFA">
        <w:rPr>
          <w:rFonts w:hint="cs"/>
          <w:rtl/>
        </w:rPr>
        <w:t>گستردگی وظایف یک مدیر آموزشی در مدرسه و ریختن کارهای فراوانی که دست و پای مدیر مدرسه را می‌بندد و او را از پرداختن به موضوعات مهمی مثل محیط فیزیکی مدرسه دورش می‌کند. اینها موانع است.</w:t>
      </w:r>
      <w:r>
        <w:rPr>
          <w:rFonts w:cs="Calibri" w:hint="cs"/>
          <w:rtl/>
        </w:rPr>
        <w:t>"</w:t>
      </w:r>
    </w:p>
    <w:p w14:paraId="19D2819A" w14:textId="77777777" w:rsidR="002617BA" w:rsidRPr="00F72AFA" w:rsidRDefault="002617BA" w:rsidP="00395180">
      <w:pPr>
        <w:pStyle w:val="afb"/>
        <w:rPr>
          <w:rtl/>
        </w:rPr>
      </w:pPr>
      <w:r w:rsidRPr="00F72AFA">
        <w:rPr>
          <w:rFonts w:hint="cs"/>
          <w:rtl/>
        </w:rPr>
        <w:t>نبود اختیار کافی برای مدیران</w:t>
      </w:r>
    </w:p>
    <w:p w14:paraId="7E46E877" w14:textId="07C5BDA6" w:rsidR="002617BA" w:rsidRPr="001C02E4" w:rsidRDefault="002617BA" w:rsidP="002617BA">
      <w:pPr>
        <w:pStyle w:val="afe"/>
        <w:rPr>
          <w:rFonts w:cs="Calibri"/>
          <w:rtl/>
        </w:rPr>
      </w:pPr>
      <w:r w:rsidRPr="00F72AFA">
        <w:rPr>
          <w:rFonts w:hint="cs"/>
          <w:rtl/>
        </w:rPr>
        <w:t xml:space="preserve">کد 29: </w:t>
      </w:r>
      <w:r w:rsidR="001C02E4">
        <w:rPr>
          <w:rFonts w:cs="Calibri" w:hint="cs"/>
          <w:rtl/>
        </w:rPr>
        <w:t>"</w:t>
      </w:r>
      <w:r w:rsidRPr="00F72AFA">
        <w:rPr>
          <w:rtl/>
        </w:rPr>
        <w:t>متاسفانه قوانین اجازه نمیده در ایران و ببینید مدیر خوش فکر زیاد داریم اما دست و پاشون بسته است. مدیریت رو اگر بخواهیم کلان تر نگاه کنیم اینه که به مدیر باید اختیار داده بشود، ما خیلی مدارسی داریم که افراد خیر می‌کوبن دوباره می</w:t>
      </w:r>
      <w:r w:rsidRPr="00F72AFA">
        <w:rPr>
          <w:rFonts w:hint="cs"/>
          <w:rtl/>
        </w:rPr>
        <w:t>‌</w:t>
      </w:r>
      <w:r w:rsidRPr="00F72AFA">
        <w:rPr>
          <w:rtl/>
        </w:rPr>
        <w:t>سازن. خیل خوب در قدیم هرچی بوده دیگه تموم شده، الان که کوبیده و میخواد دوباره بسازه چرا نباید با مدیر مدرسه مشورت بشه</w:t>
      </w:r>
      <w:r w:rsidRPr="00F72AFA">
        <w:rPr>
          <w:rFonts w:hint="cs"/>
          <w:rtl/>
        </w:rPr>
        <w:t xml:space="preserve">؟ </w:t>
      </w:r>
      <w:r w:rsidRPr="00F72AFA">
        <w:rPr>
          <w:rtl/>
        </w:rPr>
        <w:t>سازمان نوسازی فقط‌یه اشل گذاشته جلوش به خیر هم میگه این مدلی بساز برو بالا. بعد دوباره شما دست مدیر رو هم می‌بندید.</w:t>
      </w:r>
      <w:r w:rsidRPr="00F72AFA">
        <w:rPr>
          <w:rFonts w:hint="cs"/>
          <w:rtl/>
        </w:rPr>
        <w:t xml:space="preserve"> </w:t>
      </w:r>
      <w:r w:rsidRPr="00F72AFA">
        <w:rPr>
          <w:rtl/>
        </w:rPr>
        <w:t>الان مدیران ما در ساختار دستشان بسته است و نمیتونن کاری رو انجام بدن.</w:t>
      </w:r>
      <w:r w:rsidR="001C02E4">
        <w:rPr>
          <w:rFonts w:cs="Calibri" w:hint="cs"/>
          <w:rtl/>
        </w:rPr>
        <w:t>"</w:t>
      </w:r>
    </w:p>
    <w:p w14:paraId="2041D8BB" w14:textId="77777777" w:rsidR="002617BA" w:rsidRPr="00F72AFA" w:rsidRDefault="002617BA" w:rsidP="001C02E4">
      <w:pPr>
        <w:pStyle w:val="afb"/>
        <w:rPr>
          <w:rtl/>
        </w:rPr>
      </w:pPr>
      <w:r w:rsidRPr="00F72AFA">
        <w:rPr>
          <w:rFonts w:hint="cs"/>
          <w:rtl/>
        </w:rPr>
        <w:t>عدم دخالت مدیر در طراحی ساختمان مدرسه</w:t>
      </w:r>
    </w:p>
    <w:p w14:paraId="4BEAD6E5" w14:textId="654FFF77" w:rsidR="002617BA" w:rsidRPr="001C02E4" w:rsidRDefault="002617BA" w:rsidP="002617BA">
      <w:pPr>
        <w:pStyle w:val="afe"/>
        <w:rPr>
          <w:rFonts w:cs="Calibri"/>
          <w:rtl/>
        </w:rPr>
      </w:pPr>
      <w:r w:rsidRPr="00F72AFA">
        <w:rPr>
          <w:rFonts w:hint="cs"/>
          <w:rtl/>
        </w:rPr>
        <w:t xml:space="preserve">کد 22: </w:t>
      </w:r>
      <w:r w:rsidR="001C02E4">
        <w:rPr>
          <w:rFonts w:cs="Calibri" w:hint="cs"/>
          <w:rtl/>
        </w:rPr>
        <w:t>"</w:t>
      </w:r>
      <w:r w:rsidRPr="00F72AFA">
        <w:rPr>
          <w:rtl/>
        </w:rPr>
        <w:t>هرعاملی که منجر به این بشود که مدیر مدرسۀ ما این نقش را نتواند ایفا بکند می‌شود موانعش. میتونه موانع ساختاری باشه که خیلی مدیر مدرسه را بازی نمی‌دهند، مدرسه را با هم</w:t>
      </w:r>
      <w:r w:rsidRPr="00F72AFA">
        <w:rPr>
          <w:rFonts w:hint="cs"/>
          <w:rtl/>
        </w:rPr>
        <w:t>ه‌ی</w:t>
      </w:r>
      <w:r w:rsidRPr="00F72AFA">
        <w:rPr>
          <w:rtl/>
        </w:rPr>
        <w:t xml:space="preserve"> وسایل و امکاناتش تحویل مدیر می‌دهند و می‌گویند مدیر تو بهره‌برداری برو </w:t>
      </w:r>
      <w:r w:rsidRPr="00F72AFA">
        <w:rPr>
          <w:rFonts w:hint="cs"/>
          <w:rtl/>
        </w:rPr>
        <w:t>.</w:t>
      </w:r>
      <w:r w:rsidRPr="00F72AFA">
        <w:rPr>
          <w:rtl/>
        </w:rPr>
        <w:t xml:space="preserve"> گرچه از اونجا به بعد هم خیلی می‌تواند موثر باشد ولی خود این ساختار که مدیر را خیلی در فرآیند طراحی و ساخت و تجهیز منابع راه نمی‌دهند</w:t>
      </w:r>
      <w:r w:rsidRPr="00F72AFA">
        <w:rPr>
          <w:rFonts w:hint="cs"/>
          <w:rtl/>
        </w:rPr>
        <w:t xml:space="preserve"> </w:t>
      </w:r>
      <w:r w:rsidRPr="00F72AFA">
        <w:rPr>
          <w:rtl/>
        </w:rPr>
        <w:t>‌یک مانع است.</w:t>
      </w:r>
      <w:r w:rsidR="001C02E4">
        <w:rPr>
          <w:rFonts w:cs="Calibri" w:hint="cs"/>
          <w:rtl/>
        </w:rPr>
        <w:t>"</w:t>
      </w:r>
    </w:p>
    <w:p w14:paraId="3FDB6218" w14:textId="77777777" w:rsidR="002617BA" w:rsidRPr="00F72AFA" w:rsidRDefault="002617BA" w:rsidP="001C02E4">
      <w:pPr>
        <w:pStyle w:val="afb"/>
        <w:rPr>
          <w:rtl/>
        </w:rPr>
      </w:pPr>
      <w:r w:rsidRPr="00F72AFA">
        <w:rPr>
          <w:rFonts w:hint="cs"/>
          <w:rtl/>
        </w:rPr>
        <w:t>ضعف مدیریت آموزش و پرورش</w:t>
      </w:r>
    </w:p>
    <w:p w14:paraId="7A09027D" w14:textId="48DB529B" w:rsidR="002617BA" w:rsidRPr="00F72AFA" w:rsidRDefault="002617BA" w:rsidP="002617BA">
      <w:pPr>
        <w:pStyle w:val="afe"/>
        <w:rPr>
          <w:rtl/>
        </w:rPr>
      </w:pPr>
      <w:r w:rsidRPr="00F72AFA">
        <w:rPr>
          <w:rFonts w:hint="cs"/>
          <w:rtl/>
        </w:rPr>
        <w:t xml:space="preserve">کد 25: </w:t>
      </w:r>
      <w:r w:rsidR="001C02E4">
        <w:rPr>
          <w:rFonts w:cs="Calibri" w:hint="cs"/>
          <w:rtl/>
        </w:rPr>
        <w:t>"</w:t>
      </w:r>
      <w:r w:rsidRPr="00F72AFA">
        <w:rPr>
          <w:rtl/>
        </w:rPr>
        <w:t>نوسازی کاری به آموزش و پرورش ندارد. هیچ توجهی ندارد به نیاز اصلی. ناهماهنگی دستگاه</w:t>
      </w:r>
      <w:r w:rsidRPr="00F72AFA">
        <w:rPr>
          <w:rFonts w:hint="cs"/>
          <w:rtl/>
        </w:rPr>
        <w:t>‌ه</w:t>
      </w:r>
      <w:r w:rsidRPr="00F72AFA">
        <w:rPr>
          <w:rtl/>
        </w:rPr>
        <w:t>ا باهم، نیازهای اولیه تحقق پیدا نکرده به نیاز اصلی نرسیدیم.</w:t>
      </w:r>
      <w:r w:rsidRPr="00F72AFA">
        <w:rPr>
          <w:rFonts w:hint="cs"/>
          <w:rtl/>
        </w:rPr>
        <w:t xml:space="preserve"> </w:t>
      </w:r>
      <w:r w:rsidRPr="00F72AFA">
        <w:rPr>
          <w:rtl/>
        </w:rPr>
        <w:t>دوتا مشکل هست.‌یکی درون</w:t>
      </w:r>
      <w:r w:rsidRPr="00F72AFA">
        <w:rPr>
          <w:rFonts w:hint="cs"/>
          <w:rtl/>
        </w:rPr>
        <w:t>‌</w:t>
      </w:r>
      <w:r w:rsidRPr="00F72AFA">
        <w:rPr>
          <w:rtl/>
        </w:rPr>
        <w:t>سازمانی و‌یکی برون</w:t>
      </w:r>
      <w:r w:rsidRPr="00F72AFA">
        <w:rPr>
          <w:rFonts w:hint="cs"/>
          <w:rtl/>
        </w:rPr>
        <w:t>‌</w:t>
      </w:r>
      <w:r w:rsidRPr="00F72AFA">
        <w:rPr>
          <w:rtl/>
        </w:rPr>
        <w:t>سازمانی. برون</w:t>
      </w:r>
      <w:r w:rsidRPr="00F72AFA">
        <w:rPr>
          <w:rFonts w:hint="cs"/>
          <w:rtl/>
        </w:rPr>
        <w:t>‌</w:t>
      </w:r>
      <w:r w:rsidRPr="00F72AFA">
        <w:rPr>
          <w:rtl/>
        </w:rPr>
        <w:t>سازمانی همین عدم هماهنگی بین آموزش و پرورش و نوسازی. البته در کل نوسازی زیرمجموعه‌ی آموزش و پرورش است اما در</w:t>
      </w:r>
      <w:r w:rsidRPr="00F72AFA">
        <w:rPr>
          <w:rFonts w:hint="cs"/>
          <w:rtl/>
        </w:rPr>
        <w:t xml:space="preserve"> عمل</w:t>
      </w:r>
      <w:r w:rsidRPr="00F72AFA">
        <w:rPr>
          <w:rtl/>
        </w:rPr>
        <w:t xml:space="preserve"> تقسیم میشن. آن بخش می‌شود آموزشی و این بخش عمرانی. اینها باهم نیستند. کل این مجموعه بعنوان کل واحد باید دیده شود. مهم ترین ضعفی که وجود دارد ارتباط بین بخشهاست.</w:t>
      </w:r>
    </w:p>
    <w:p w14:paraId="46B15C96" w14:textId="20FCEC89" w:rsidR="002617BA" w:rsidRDefault="002617BA" w:rsidP="002617BA">
      <w:pPr>
        <w:pStyle w:val="afe"/>
        <w:rPr>
          <w:rFonts w:cs="Calibri"/>
          <w:rtl/>
        </w:rPr>
      </w:pPr>
      <w:r w:rsidRPr="00F72AFA">
        <w:rPr>
          <w:rtl/>
        </w:rPr>
        <w:t>یکی دیگر همین عدم هماهنگی درون سازمانیست. خود آموزش و پرورش هم‌</w:t>
      </w:r>
      <w:r w:rsidRPr="00F72AFA">
        <w:rPr>
          <w:rFonts w:hint="cs"/>
          <w:rtl/>
        </w:rPr>
        <w:t xml:space="preserve"> </w:t>
      </w:r>
      <w:r w:rsidRPr="00F72AFA">
        <w:rPr>
          <w:rtl/>
        </w:rPr>
        <w:t>یکی از مهم</w:t>
      </w:r>
      <w:r w:rsidRPr="00F72AFA">
        <w:rPr>
          <w:rFonts w:hint="cs"/>
          <w:rtl/>
        </w:rPr>
        <w:t>‌</w:t>
      </w:r>
      <w:r w:rsidRPr="00F72AFA">
        <w:rPr>
          <w:rtl/>
        </w:rPr>
        <w:t>ترین ضعف</w:t>
      </w:r>
      <w:r w:rsidRPr="00F72AFA">
        <w:rPr>
          <w:rFonts w:hint="cs"/>
          <w:rtl/>
        </w:rPr>
        <w:t>‌</w:t>
      </w:r>
      <w:r w:rsidRPr="00F72AFA">
        <w:rPr>
          <w:rtl/>
        </w:rPr>
        <w:t>ها هم سند تحول را به شش زیرنظام تقسیم کرده</w:t>
      </w:r>
      <w:r w:rsidRPr="00F72AFA">
        <w:rPr>
          <w:rFonts w:hint="cs"/>
          <w:rtl/>
        </w:rPr>
        <w:t>‌</w:t>
      </w:r>
      <w:r w:rsidRPr="00F72AFA">
        <w:rPr>
          <w:rtl/>
        </w:rPr>
        <w:t>اند. مهم ترین ضعف نبود نگاه جامع است. همین شکاندن باعث شده تا زیرنظام‌ها از هم جدا بیفتند و اصلا انگار اینها باهم ارتباطی ندارند در صورتیکه گفتیم این</w:t>
      </w:r>
      <w:r w:rsidRPr="00F72AFA">
        <w:rPr>
          <w:rFonts w:hint="cs"/>
          <w:rtl/>
        </w:rPr>
        <w:t xml:space="preserve"> </w:t>
      </w:r>
      <w:r w:rsidRPr="00F72AFA">
        <w:rPr>
          <w:rtl/>
        </w:rPr>
        <w:t>‌یک کل‌</w:t>
      </w:r>
      <w:r w:rsidRPr="00F72AFA">
        <w:rPr>
          <w:rFonts w:hint="cs"/>
          <w:rtl/>
        </w:rPr>
        <w:t xml:space="preserve"> </w:t>
      </w:r>
      <w:r w:rsidRPr="00F72AFA">
        <w:rPr>
          <w:rtl/>
        </w:rPr>
        <w:t>یکپارچه است. کل اکوسیستم تربیتی باید مشارکتی باشد.</w:t>
      </w:r>
      <w:r w:rsidR="001C02E4">
        <w:rPr>
          <w:rFonts w:cs="Calibri" w:hint="cs"/>
          <w:rtl/>
        </w:rPr>
        <w:t>"</w:t>
      </w:r>
    </w:p>
    <w:p w14:paraId="0EBAD27A" w14:textId="0FF57B6F" w:rsidR="002E58A4" w:rsidRDefault="00761C26" w:rsidP="002E58A4">
      <w:pPr>
        <w:pStyle w:val="afb"/>
        <w:rPr>
          <w:rtl/>
        </w:rPr>
      </w:pPr>
      <w:bookmarkStart w:id="247" w:name="_Toc144152870"/>
      <w:r>
        <w:rPr>
          <w:rFonts w:hint="cs"/>
          <w:rtl/>
        </w:rPr>
        <w:t>عدم</w:t>
      </w:r>
      <w:r w:rsidR="002E58A4">
        <w:rPr>
          <w:rFonts w:hint="cs"/>
          <w:rtl/>
        </w:rPr>
        <w:t xml:space="preserve"> حرفه‌مندی در انتخاب و انتصاب مدیران</w:t>
      </w:r>
      <w:bookmarkEnd w:id="247"/>
    </w:p>
    <w:p w14:paraId="302947F8" w14:textId="77777777" w:rsidR="002E58A4" w:rsidRDefault="002E58A4" w:rsidP="00302BAA">
      <w:pPr>
        <w:pStyle w:val="ac"/>
        <w:rPr>
          <w:rtl/>
        </w:rPr>
      </w:pPr>
      <w:r>
        <w:rPr>
          <w:rFonts w:hint="cs"/>
          <w:rtl/>
        </w:rPr>
        <w:t xml:space="preserve">بر اساس یافته‌های این پژوهش، حرفه‌مندی به این معناست که در تعریف نقش مدیران به‌عنوان رهبر یادگیری، انتظارات از او نیز در راستای تخصص یاددهی و یادگیری باشد. در حالیکه با گسترده‌کردن وظایف یک مدیر مدرسه و قراردادن مسئولیت‌های فراوانی بر عهده‌اش، او را از پرداختن به موضوعات مهم مرتبط با یاددهی و یادگیری همچون محیط کالبدی مدرسه بازمی‌داریم. در همین راستا بخش قابل توجهی از مدیران به درگیری زیاد از حد به مسائل عمرانی ساختمان اشاره می‌کردند که آنها را از مساله‌ی آموزش بازمی‌دارد. </w:t>
      </w:r>
    </w:p>
    <w:p w14:paraId="3ABAD108" w14:textId="77777777" w:rsidR="002E58A4" w:rsidRPr="00A90E1D" w:rsidRDefault="002E58A4" w:rsidP="002E58A4">
      <w:pPr>
        <w:pStyle w:val="afe"/>
        <w:rPr>
          <w:rtl/>
        </w:rPr>
      </w:pPr>
      <w:r w:rsidRPr="00A90E1D">
        <w:rPr>
          <w:rFonts w:hint="cs"/>
          <w:rtl/>
        </w:rPr>
        <w:t xml:space="preserve">کد 14: </w:t>
      </w:r>
      <w:r w:rsidRPr="00A90E1D">
        <w:rPr>
          <w:noProof/>
          <w:rtl/>
        </w:rPr>
        <w:t>مثلا کارهای تدارکاتی که داریم. مدیر نباید درگیر این مسائل باشد. موتورخانه سوراخ شد من و مدیر شیفت صبح بیش از‌یک ماهست درگیرش هستیم. باید جایی باشد که پشتیبانی کند و مدیر دخیل و درگیر نباشد. در صورتیکه صفر تا صد کار با خودمان است.</w:t>
      </w:r>
      <w:r w:rsidRPr="00A90E1D">
        <w:rPr>
          <w:rFonts w:hint="cs"/>
          <w:noProof/>
          <w:rtl/>
        </w:rPr>
        <w:t xml:space="preserve"> </w:t>
      </w:r>
      <w:r w:rsidRPr="00A90E1D">
        <w:rPr>
          <w:rFonts w:eastAsiaTheme="majorEastAsia"/>
          <w:noProof/>
          <w:kern w:val="28"/>
          <w:rtl/>
        </w:rPr>
        <w:t>نباید اینطور باشد که وقتی که من صرف کارهای عمرانی می‌کنم انقدر زیاد باشد. این وقت باید صرف مسائل آموزشی بشود. مدیر باید کارهای برنامه‌ریزی آموزشی و پرورشی‌اش را انجام بدهد که من هم از توان خودم و توان همکارانم بخواهم استفاده کنم. من مدام باید دنبال این و آن و در حال التماس کردن از این و آن باشم که بیایند و کار را انجام دهند</w:t>
      </w:r>
      <w:r w:rsidRPr="00A90E1D">
        <w:rPr>
          <w:rFonts w:eastAsiaTheme="majorEastAsia" w:hint="cs"/>
          <w:noProof/>
          <w:kern w:val="28"/>
          <w:rtl/>
        </w:rPr>
        <w:t xml:space="preserve"> </w:t>
      </w:r>
      <w:r w:rsidRPr="00A90E1D">
        <w:rPr>
          <w:rFonts w:eastAsiaTheme="majorEastAsia"/>
          <w:noProof/>
          <w:kern w:val="28"/>
          <w:rtl/>
        </w:rPr>
        <w:t>‌یا کمک کنند. وقت و هزینه برای اینها صرف می‌شود. شده‌ایم مدیر تدارکاتی.</w:t>
      </w:r>
    </w:p>
    <w:p w14:paraId="2BF1F4E0" w14:textId="77777777" w:rsidR="002E58A4" w:rsidRDefault="002E58A4" w:rsidP="002E58A4">
      <w:pPr>
        <w:pStyle w:val="afe"/>
      </w:pPr>
      <w:r w:rsidRPr="00A90E1D">
        <w:rPr>
          <w:rFonts w:hint="cs"/>
          <w:rtl/>
        </w:rPr>
        <w:t xml:space="preserve">کد 22: </w:t>
      </w:r>
    </w:p>
    <w:p w14:paraId="6620ADDD" w14:textId="77777777" w:rsidR="002E58A4" w:rsidRPr="001C02E4" w:rsidRDefault="002E58A4" w:rsidP="002617BA">
      <w:pPr>
        <w:pStyle w:val="afe"/>
        <w:rPr>
          <w:rFonts w:cs="Calibri"/>
          <w:rtl/>
        </w:rPr>
      </w:pPr>
    </w:p>
    <w:p w14:paraId="2C9BA3E6" w14:textId="709AB334" w:rsidR="002617BA" w:rsidRDefault="002617BA" w:rsidP="004E07A2">
      <w:pPr>
        <w:pStyle w:val="1-1-1-1"/>
        <w:rPr>
          <w:rtl/>
        </w:rPr>
      </w:pPr>
      <w:bookmarkStart w:id="248" w:name="_Toc144152869"/>
      <w:r>
        <w:rPr>
          <w:rFonts w:hint="cs"/>
          <w:rtl/>
        </w:rPr>
        <w:t>موانع فرهنگی</w:t>
      </w:r>
      <w:bookmarkEnd w:id="248"/>
    </w:p>
    <w:p w14:paraId="5AD8877B" w14:textId="065F0343" w:rsidR="00DC74B1" w:rsidRDefault="00DC74B1" w:rsidP="00302BAA">
      <w:pPr>
        <w:pStyle w:val="ac"/>
        <w:rPr>
          <w:rtl/>
        </w:rPr>
      </w:pPr>
      <w:r>
        <w:rPr>
          <w:rFonts w:hint="cs"/>
          <w:rtl/>
        </w:rPr>
        <w:t xml:space="preserve">بر اساس یافته‌های این پژوهش، یک دسته از موانع مهم و محدودیت‌ها برای اصلاح این ساختار، موانع فرهنگی هستند که شامل نگرش مسئولین، جامعه و اولیای دانش‌آموزان به عنوان عضوی از جامعه و همچنین خود مدیران مدارس و همکارانشان است. اما مهم است که بدانیم اصلاح مدارس زمانی دست‌یافتنی است که مدیران طبیعت فرهنگ مدرسه را بدانند و دلایل و موانعی که در جهت تغییرات فرهنگی وجود دارند را بشناسند. علاوه بر اینها، فاکتورهایی که فرهنگ مدارس را تشکیل می‌دهد شامل روش‌های مدیریتی و معیارهای سنتی دربرگیرندۀ آموزش هستند. در رویکرد سنتی تغییرات و تاثیرات آن را صاحبان قدرت تعیین می‌کنند اما در رویکرد فرهنگی، این کار با مشارکت افراد جامعه و بر اساس بحث‌های آزاد و تصمیم‌های جمعی و توسط افرادی صورت می‌گیرد که بیشترین تاثیر را از این تغییرات می‌گیرند. بنابراین رهبری فرهنگ نیازمند یک جو باز بحث و گفتگو در مدرسه است و مدیران به جز فراهم آوردن اطلاعات موردنیاز، کنترل بحث‌ها و مسئولیت هدایت این فرآیند را بر عهده دارند. این عقیده وجود دارد که تغییر می‌تواند و باید از مرکز یک مدرسه اتفاق بیفتد </w:t>
      </w:r>
      <w:sdt>
        <w:sdtPr>
          <w:rPr>
            <w:rFonts w:hint="cs"/>
            <w:rtl/>
          </w:rPr>
          <w:id w:val="917825779"/>
          <w:citation/>
        </w:sdtPr>
        <w:sdtEndPr/>
        <w:sdtContent>
          <w:r>
            <w:rPr>
              <w:rtl/>
            </w:rPr>
            <w:fldChar w:fldCharType="begin"/>
          </w:r>
          <w:r>
            <w:rPr>
              <w:rtl/>
            </w:rPr>
            <w:instrText xml:space="preserve"> </w:instrText>
          </w:r>
          <w:r>
            <w:rPr>
              <w:rFonts w:hint="cs"/>
            </w:rPr>
            <w:instrText xml:space="preserve">CITATION </w:instrText>
          </w:r>
          <w:r>
            <w:rPr>
              <w:rFonts w:hint="cs"/>
              <w:rtl/>
            </w:rPr>
            <w:instrText>کام86 \</w:instrText>
          </w:r>
          <w:r>
            <w:rPr>
              <w:rFonts w:hint="cs"/>
            </w:rPr>
            <w:instrText xml:space="preserve">l </w:instrText>
          </w:r>
          <w:r>
            <w:rPr>
              <w:rFonts w:hint="cs"/>
              <w:rtl/>
            </w:rPr>
            <w:instrText>1065</w:instrText>
          </w:r>
          <w:r>
            <w:rPr>
              <w:rtl/>
            </w:rPr>
            <w:instrText xml:space="preserve"> </w:instrText>
          </w:r>
          <w:r>
            <w:rPr>
              <w:rtl/>
            </w:rPr>
            <w:fldChar w:fldCharType="separate"/>
          </w:r>
          <w:r>
            <w:rPr>
              <w:rFonts w:hint="cs"/>
              <w:rtl/>
            </w:rPr>
            <w:t>(کامل‌نیا, 1386)</w:t>
          </w:r>
          <w:r>
            <w:rPr>
              <w:rtl/>
            </w:rPr>
            <w:fldChar w:fldCharType="end"/>
          </w:r>
        </w:sdtContent>
      </w:sdt>
      <w:r>
        <w:rPr>
          <w:rFonts w:hint="cs"/>
          <w:rtl/>
        </w:rPr>
        <w:t xml:space="preserve">. شکل 5-23 به موانع فرهنگی موجود اشاره دارد. در این بخش به ارائه‌ی شواهد موجود به این موانع پرداخته می‌شود. </w:t>
      </w:r>
    </w:p>
    <w:p w14:paraId="714443AB" w14:textId="77777777" w:rsidR="00DC74B1" w:rsidRDefault="00DC74B1" w:rsidP="00302BAA">
      <w:pPr>
        <w:pStyle w:val="ac"/>
        <w:rPr>
          <w:rtl/>
        </w:rPr>
      </w:pPr>
    </w:p>
    <w:p w14:paraId="5076D22C" w14:textId="77777777" w:rsidR="00BF5789" w:rsidRDefault="002617BA" w:rsidP="00BF5789">
      <w:pPr>
        <w:keepNext/>
        <w:jc w:val="center"/>
      </w:pPr>
      <w:r>
        <w:rPr>
          <w:noProof/>
          <w:rtl/>
          <w:lang w:val="fa-IR"/>
        </w:rPr>
        <w:drawing>
          <wp:inline distT="0" distB="0" distL="0" distR="0" wp14:anchorId="0B2858AE" wp14:editId="06F62ABB">
            <wp:extent cx="5509260" cy="3200400"/>
            <wp:effectExtent l="0" t="0" r="0" b="0"/>
            <wp:docPr id="508069058"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8" r:lo="rId169" r:qs="rId170" r:cs="rId171"/>
              </a:graphicData>
            </a:graphic>
          </wp:inline>
        </w:drawing>
      </w:r>
    </w:p>
    <w:p w14:paraId="1E5719BB" w14:textId="29425A99" w:rsidR="005D19C7" w:rsidRDefault="00BF5789" w:rsidP="001C02E4">
      <w:pPr>
        <w:pStyle w:val="a0"/>
        <w:ind w:left="673"/>
      </w:pPr>
      <w:r>
        <w:rPr>
          <w:rFonts w:hint="cs"/>
          <w:rtl/>
        </w:rPr>
        <w:t xml:space="preserve">موانع فرهنگی </w:t>
      </w:r>
      <w:r w:rsidRPr="00625A88">
        <w:rPr>
          <w:rtl/>
        </w:rPr>
        <w:t xml:space="preserve"> بر سر راه مد</w:t>
      </w:r>
      <w:r w:rsidRPr="00625A88">
        <w:rPr>
          <w:rFonts w:hint="cs"/>
          <w:rtl/>
        </w:rPr>
        <w:t>ی</w:t>
      </w:r>
      <w:r w:rsidRPr="00625A88">
        <w:rPr>
          <w:rFonts w:hint="eastAsia"/>
          <w:rtl/>
        </w:rPr>
        <w:t>ر</w:t>
      </w:r>
      <w:r w:rsidRPr="00625A88">
        <w:rPr>
          <w:rtl/>
        </w:rPr>
        <w:t xml:space="preserve"> به‌مثابه طراح مح</w:t>
      </w:r>
      <w:r w:rsidRPr="00625A88">
        <w:rPr>
          <w:rFonts w:hint="cs"/>
          <w:rtl/>
        </w:rPr>
        <w:t>ی</w:t>
      </w:r>
      <w:r w:rsidRPr="00625A88">
        <w:rPr>
          <w:rFonts w:hint="eastAsia"/>
          <w:rtl/>
        </w:rPr>
        <w:t>ط</w:t>
      </w:r>
      <w:r w:rsidRPr="00625A88">
        <w:rPr>
          <w:rtl/>
        </w:rPr>
        <w:t xml:space="preserve"> کالبد</w:t>
      </w:r>
      <w:r w:rsidRPr="00625A88">
        <w:rPr>
          <w:rFonts w:hint="cs"/>
          <w:rtl/>
        </w:rPr>
        <w:t>ی</w:t>
      </w:r>
      <w:r w:rsidRPr="00625A88">
        <w:rPr>
          <w:rtl/>
        </w:rPr>
        <w:t xml:space="preserve"> </w:t>
      </w:r>
      <w:r w:rsidRPr="00625A88">
        <w:rPr>
          <w:rFonts w:hint="cs"/>
          <w:rtl/>
        </w:rPr>
        <w:t>ی</w:t>
      </w:r>
      <w:r w:rsidRPr="00625A88">
        <w:rPr>
          <w:rFonts w:hint="eastAsia"/>
          <w:rtl/>
        </w:rPr>
        <w:t>ادگ</w:t>
      </w:r>
      <w:r w:rsidRPr="00625A88">
        <w:rPr>
          <w:rFonts w:hint="cs"/>
          <w:rtl/>
        </w:rPr>
        <w:t>ی</w:t>
      </w:r>
      <w:r w:rsidRPr="00625A88">
        <w:rPr>
          <w:rFonts w:hint="eastAsia"/>
          <w:rtl/>
        </w:rPr>
        <w:t>ر</w:t>
      </w:r>
      <w:r w:rsidRPr="00625A88">
        <w:rPr>
          <w:rFonts w:hint="cs"/>
          <w:rtl/>
        </w:rPr>
        <w:t>ی</w:t>
      </w:r>
    </w:p>
    <w:p w14:paraId="1A6A5576" w14:textId="77777777" w:rsidR="002617BA" w:rsidRDefault="002617BA" w:rsidP="00395180">
      <w:pPr>
        <w:pStyle w:val="afb"/>
        <w:rPr>
          <w:rtl/>
        </w:rPr>
      </w:pPr>
      <w:r w:rsidRPr="00C31E83">
        <w:rPr>
          <w:rFonts w:hint="cs"/>
          <w:rtl/>
        </w:rPr>
        <w:t>نگرش مسئولین</w:t>
      </w:r>
    </w:p>
    <w:p w14:paraId="21EA4D43" w14:textId="220B10A6" w:rsidR="002617BA" w:rsidRPr="001C02E4" w:rsidRDefault="002617BA" w:rsidP="002617BA">
      <w:pPr>
        <w:pStyle w:val="afe"/>
        <w:rPr>
          <w:rFonts w:cs="Calibri"/>
        </w:rPr>
      </w:pPr>
      <w:r>
        <w:rPr>
          <w:rFonts w:hint="cs"/>
          <w:rtl/>
        </w:rPr>
        <w:t xml:space="preserve">کد31: </w:t>
      </w:r>
      <w:r w:rsidR="001C02E4">
        <w:rPr>
          <w:rFonts w:cs="Calibri" w:hint="cs"/>
          <w:rtl/>
        </w:rPr>
        <w:t>"</w:t>
      </w:r>
      <w:r>
        <w:rPr>
          <w:rtl/>
        </w:rPr>
        <w:t>پاسخ اين سوال خيلي بنيادي است و دلايل متعددي دارد</w:t>
      </w:r>
      <w:r>
        <w:rPr>
          <w:rFonts w:hint="cs"/>
          <w:rtl/>
        </w:rPr>
        <w:t>.</w:t>
      </w:r>
      <w:r>
        <w:rPr>
          <w:rtl/>
        </w:rPr>
        <w:t xml:space="preserve"> نظام معماري محيط‌های يادگير</w:t>
      </w:r>
      <w:r>
        <w:rPr>
          <w:rFonts w:hint="cs"/>
          <w:rtl/>
        </w:rPr>
        <w:t>ی</w:t>
      </w:r>
      <w:r>
        <w:rPr>
          <w:rtl/>
        </w:rPr>
        <w:t xml:space="preserve"> ما و افراد</w:t>
      </w:r>
      <w:r>
        <w:rPr>
          <w:rFonts w:hint="cs"/>
          <w:rtl/>
        </w:rPr>
        <w:t>ی</w:t>
      </w:r>
      <w:r>
        <w:rPr>
          <w:rtl/>
        </w:rPr>
        <w:t xml:space="preserve"> كه تصميم</w:t>
      </w:r>
      <w:r>
        <w:rPr>
          <w:rFonts w:hint="cs"/>
          <w:rtl/>
        </w:rPr>
        <w:t>‌</w:t>
      </w:r>
      <w:r>
        <w:rPr>
          <w:rtl/>
        </w:rPr>
        <w:t>ساز و در راس مديريت</w:t>
      </w:r>
      <w:r>
        <w:rPr>
          <w:rFonts w:hint="cs"/>
          <w:rtl/>
        </w:rPr>
        <w:t>‌</w:t>
      </w:r>
      <w:r>
        <w:rPr>
          <w:rtl/>
        </w:rPr>
        <w:t>ها در سازمان</w:t>
      </w:r>
      <w:r>
        <w:rPr>
          <w:rFonts w:hint="cs"/>
          <w:rtl/>
        </w:rPr>
        <w:t>‌</w:t>
      </w:r>
      <w:r>
        <w:rPr>
          <w:rtl/>
        </w:rPr>
        <w:t>ها</w:t>
      </w:r>
      <w:r>
        <w:rPr>
          <w:rFonts w:hint="cs"/>
          <w:rtl/>
        </w:rPr>
        <w:t>ی</w:t>
      </w:r>
      <w:r>
        <w:rPr>
          <w:rtl/>
        </w:rPr>
        <w:t xml:space="preserve"> مربوطه هستند هيچ</w:t>
      </w:r>
      <w:r>
        <w:rPr>
          <w:rFonts w:hint="cs"/>
          <w:rtl/>
        </w:rPr>
        <w:t>‌</w:t>
      </w:r>
      <w:r>
        <w:rPr>
          <w:rtl/>
        </w:rPr>
        <w:t>وقت به دنبال تغيير ساختارها</w:t>
      </w:r>
      <w:r>
        <w:rPr>
          <w:rFonts w:hint="cs"/>
          <w:rtl/>
        </w:rPr>
        <w:t>ی</w:t>
      </w:r>
      <w:r>
        <w:rPr>
          <w:rtl/>
        </w:rPr>
        <w:t xml:space="preserve"> نادرست و اتكاء به دانش روز نبوده و نيستند</w:t>
      </w:r>
      <w:r>
        <w:rPr>
          <w:rFonts w:hint="cs"/>
          <w:rtl/>
        </w:rPr>
        <w:t xml:space="preserve">. </w:t>
      </w:r>
      <w:r>
        <w:rPr>
          <w:rtl/>
        </w:rPr>
        <w:t>موضوع فقط سرانه نيست عوامل بسيار ديگري هست كه مورد توجه نيست</w:t>
      </w:r>
      <w:r>
        <w:rPr>
          <w:rFonts w:hint="cs"/>
          <w:rtl/>
        </w:rPr>
        <w:t>.</w:t>
      </w:r>
      <w:r w:rsidR="001C02E4">
        <w:rPr>
          <w:rFonts w:cs="Calibri" w:hint="cs"/>
          <w:rtl/>
        </w:rPr>
        <w:t>"</w:t>
      </w:r>
    </w:p>
    <w:p w14:paraId="34A2CB7F" w14:textId="77777777" w:rsidR="002617BA" w:rsidRPr="002F6D34" w:rsidRDefault="002617BA" w:rsidP="00395180">
      <w:pPr>
        <w:pStyle w:val="afb"/>
        <w:rPr>
          <w:rtl/>
        </w:rPr>
      </w:pPr>
      <w:r w:rsidRPr="00C31E83">
        <w:rPr>
          <w:rFonts w:hint="cs"/>
          <w:rtl/>
        </w:rPr>
        <w:t>نگرش</w:t>
      </w:r>
      <w:r>
        <w:rPr>
          <w:rFonts w:hint="cs"/>
          <w:rtl/>
        </w:rPr>
        <w:t xml:space="preserve"> مدیر و</w:t>
      </w:r>
      <w:r w:rsidRPr="00C31E83">
        <w:rPr>
          <w:rFonts w:hint="cs"/>
          <w:rtl/>
        </w:rPr>
        <w:t xml:space="preserve"> </w:t>
      </w:r>
      <w:r>
        <w:rPr>
          <w:rFonts w:hint="cs"/>
          <w:rtl/>
        </w:rPr>
        <w:t>همکارانش</w:t>
      </w:r>
    </w:p>
    <w:p w14:paraId="10C1D82C" w14:textId="624B3B9A" w:rsidR="002617BA" w:rsidRPr="001C02E4" w:rsidRDefault="002617BA" w:rsidP="002617BA">
      <w:pPr>
        <w:pStyle w:val="afe"/>
        <w:rPr>
          <w:rFonts w:cs="Calibri"/>
          <w:rtl/>
        </w:rPr>
      </w:pPr>
      <w:r>
        <w:rPr>
          <w:rFonts w:hint="cs"/>
          <w:rtl/>
        </w:rPr>
        <w:t>کد 22:‌</w:t>
      </w:r>
      <w:r w:rsidR="001C02E4">
        <w:rPr>
          <w:rFonts w:hint="cs"/>
          <w:rtl/>
        </w:rPr>
        <w:t xml:space="preserve"> </w:t>
      </w:r>
      <w:r w:rsidR="001C02E4">
        <w:rPr>
          <w:rFonts w:cs="Calibri" w:hint="cs"/>
          <w:rtl/>
        </w:rPr>
        <w:t>"</w:t>
      </w:r>
      <w:r>
        <w:rPr>
          <w:rFonts w:hint="cs"/>
          <w:rtl/>
        </w:rPr>
        <w:t>ی</w:t>
      </w:r>
      <w:r w:rsidRPr="00463DB8">
        <w:rPr>
          <w:rtl/>
        </w:rPr>
        <w:t>ک مانعش فرهنگی است.</w:t>
      </w:r>
      <w:r>
        <w:rPr>
          <w:rtl/>
        </w:rPr>
        <w:t>‌</w:t>
      </w:r>
      <w:r>
        <w:rPr>
          <w:rFonts w:hint="cs"/>
          <w:rtl/>
        </w:rPr>
        <w:t xml:space="preserve"> </w:t>
      </w:r>
      <w:r>
        <w:rPr>
          <w:rtl/>
        </w:rPr>
        <w:t>ی</w:t>
      </w:r>
      <w:r w:rsidRPr="00463DB8">
        <w:rPr>
          <w:rtl/>
        </w:rPr>
        <w:t>عنی اینکه مدیر مدرس</w:t>
      </w:r>
      <w:r>
        <w:rPr>
          <w:rFonts w:hint="cs"/>
          <w:rtl/>
        </w:rPr>
        <w:t>ه‌ی</w:t>
      </w:r>
      <w:r w:rsidRPr="00463DB8">
        <w:rPr>
          <w:rtl/>
        </w:rPr>
        <w:t xml:space="preserve"> ما در ایران این الگوی کار فرهنگی را پذیرفته که من به عنوان مدیر مدرسه خیلی کاری ندارم مدرسه را چه کسی می‌سازد، چطور امکاناتی دارد و </w:t>
      </w:r>
      <w:r>
        <w:rPr>
          <w:rFonts w:hint="cs"/>
          <w:rtl/>
        </w:rPr>
        <w:t xml:space="preserve">غیره. </w:t>
      </w:r>
      <w:r w:rsidRPr="00463DB8">
        <w:rPr>
          <w:rtl/>
        </w:rPr>
        <w:t>ممکن است شخصی مثل خانم دکتر شادالویی که خودش دارد چنین چیزی را در دانشگاه تدریس می‌کند چنین انتظاری را داشته باشد ولی قریب به اتفاق مدیران ما اصلا به این فکر نمی‌کنند که شاید ما بایستی در این فرآیند نقش داشته باشیم.</w:t>
      </w:r>
      <w:r>
        <w:rPr>
          <w:rtl/>
        </w:rPr>
        <w:t>‌ی</w:t>
      </w:r>
      <w:r w:rsidRPr="00463DB8">
        <w:rPr>
          <w:rtl/>
        </w:rPr>
        <w:t>ا این مطالبه را داشته باشیم و وقتی که</w:t>
      </w:r>
      <w:r>
        <w:rPr>
          <w:rFonts w:hint="cs"/>
          <w:rtl/>
        </w:rPr>
        <w:t xml:space="preserve"> </w:t>
      </w:r>
      <w:r>
        <w:rPr>
          <w:rtl/>
        </w:rPr>
        <w:t>‌ی</w:t>
      </w:r>
      <w:r w:rsidRPr="00463DB8">
        <w:rPr>
          <w:rtl/>
        </w:rPr>
        <w:t>ک فرصتی فراهم می‌شود که ما نقطه نظرات و دیدگاه‌های خودمان را مطرح کنیم به آنها بگوئیم که ما استفاده‌کنندگان و بهره‌برداران از قوی‌ترین طراحان بهتر می‌توانیم نیازهای دانش‌آموزان را بگوئیم. الان خود خانم دکتر شادالویی چقدر زیاد می‌تواند به</w:t>
      </w:r>
      <w:r>
        <w:rPr>
          <w:rtl/>
        </w:rPr>
        <w:t>‌ی</w:t>
      </w:r>
      <w:r w:rsidRPr="00463DB8">
        <w:rPr>
          <w:rtl/>
        </w:rPr>
        <w:t>ک معمار سازۀ آموزشی کمک بکند که مثلا سرویس بهداشتی را کجا قرار بدهد، سالن جلسات را کجا قرار بدهد، کلاس آموزشی را کجا قرار بده</w:t>
      </w:r>
      <w:r>
        <w:rPr>
          <w:rFonts w:hint="cs"/>
          <w:rtl/>
        </w:rPr>
        <w:t>د و</w:t>
      </w:r>
      <w:r w:rsidRPr="00463DB8">
        <w:rPr>
          <w:rtl/>
        </w:rPr>
        <w:t xml:space="preserve"> از همان ابتدا با کاربری‌های (مناسب باشد). پس مانع دوم مانع پذیرفتن اینکه من نقشم در این کار محدود است و می‌شود بعد فرهنگی.</w:t>
      </w:r>
      <w:r w:rsidR="001C02E4">
        <w:rPr>
          <w:rFonts w:cs="Calibri" w:hint="cs"/>
          <w:rtl/>
        </w:rPr>
        <w:t>"</w:t>
      </w:r>
    </w:p>
    <w:p w14:paraId="778ED2AB" w14:textId="77777777" w:rsidR="002617BA" w:rsidRDefault="002617BA" w:rsidP="001C02E4">
      <w:pPr>
        <w:pStyle w:val="afb"/>
        <w:rPr>
          <w:rtl/>
        </w:rPr>
      </w:pPr>
      <w:r w:rsidRPr="007E1479">
        <w:rPr>
          <w:rFonts w:hint="cs"/>
          <w:rtl/>
        </w:rPr>
        <w:t>نگرش اولیا</w:t>
      </w:r>
      <w:r>
        <w:rPr>
          <w:rFonts w:hint="cs"/>
          <w:rtl/>
        </w:rPr>
        <w:t xml:space="preserve"> و جامعه</w:t>
      </w:r>
    </w:p>
    <w:p w14:paraId="16178DD5" w14:textId="08F90C67" w:rsidR="002617BA" w:rsidRDefault="002617BA" w:rsidP="002617BA">
      <w:pPr>
        <w:pStyle w:val="afe"/>
        <w:rPr>
          <w:rtl/>
        </w:rPr>
      </w:pPr>
      <w:r>
        <w:rPr>
          <w:rFonts w:hint="cs"/>
          <w:rtl/>
        </w:rPr>
        <w:t xml:space="preserve">کد 12: </w:t>
      </w:r>
      <w:r w:rsidR="001C02E4">
        <w:rPr>
          <w:rFonts w:cs="Calibri" w:hint="cs"/>
          <w:rtl/>
        </w:rPr>
        <w:t>"</w:t>
      </w:r>
      <w:r w:rsidRPr="00C31E83">
        <w:rPr>
          <w:rtl/>
        </w:rPr>
        <w:t>اینجا مثلا من برای دیوار بیرونی</w:t>
      </w:r>
      <w:r>
        <w:rPr>
          <w:rFonts w:hint="cs"/>
          <w:rtl/>
        </w:rPr>
        <w:t xml:space="preserve"> </w:t>
      </w:r>
      <w:r>
        <w:rPr>
          <w:rtl/>
        </w:rPr>
        <w:t>‌ی</w:t>
      </w:r>
      <w:r w:rsidRPr="00C31E83">
        <w:rPr>
          <w:rtl/>
        </w:rPr>
        <w:t>ه نقاشی خوشگل دادم کشیده بودن، سه روز بعد از بازگشائی اومدن خرابش کردن و با کلید تراشیدن. وقتی مردم محلی اینجا انقدر مدرسه رو متعلق به خودشون نمیدونن. این زیبائیه، چه آسیبی به دیگران میتونه برسونه.</w:t>
      </w:r>
      <w:r>
        <w:rPr>
          <w:rtl/>
        </w:rPr>
        <w:t>‌ی</w:t>
      </w:r>
      <w:r w:rsidRPr="00C31E83">
        <w:rPr>
          <w:rtl/>
        </w:rPr>
        <w:t>ا مثلا این دیوار بیرونی رو که دادیم نقاشی کشیدن</w:t>
      </w:r>
      <w:r>
        <w:rPr>
          <w:rFonts w:hint="cs"/>
          <w:rtl/>
        </w:rPr>
        <w:t xml:space="preserve">. </w:t>
      </w:r>
      <w:r w:rsidRPr="00C31E83">
        <w:rPr>
          <w:rtl/>
        </w:rPr>
        <w:t>اگرمردم متعلق به خودشون بدونن خیلی کارها میشه کرد.</w:t>
      </w:r>
      <w:r>
        <w:rPr>
          <w:rtl/>
        </w:rPr>
        <w:t>‌</w:t>
      </w:r>
    </w:p>
    <w:p w14:paraId="20A8EF89" w14:textId="555D729B" w:rsidR="002617BA" w:rsidRPr="001C02E4" w:rsidRDefault="002617BA" w:rsidP="002617BA">
      <w:pPr>
        <w:pStyle w:val="afe"/>
        <w:rPr>
          <w:rFonts w:cs="Calibri"/>
          <w:rtl/>
        </w:rPr>
      </w:pPr>
      <w:r>
        <w:rPr>
          <w:rtl/>
        </w:rPr>
        <w:t>محدودیت بعدی که وجود داره اولیا هستن. چرا؟ چون با اولیا که صحبت می</w:t>
      </w:r>
      <w:r>
        <w:rPr>
          <w:rtl/>
        </w:rPr>
        <w:softHyphen/>
        <w:t>کنیم و می</w:t>
      </w:r>
      <w:r>
        <w:rPr>
          <w:rFonts w:hint="cs"/>
          <w:rtl/>
        </w:rPr>
        <w:t>‌</w:t>
      </w:r>
      <w:r>
        <w:rPr>
          <w:rtl/>
        </w:rPr>
        <w:t>گیم ما می</w:t>
      </w:r>
      <w:r>
        <w:rPr>
          <w:rFonts w:hint="cs"/>
          <w:rtl/>
        </w:rPr>
        <w:t>‌</w:t>
      </w:r>
      <w:r>
        <w:rPr>
          <w:rtl/>
        </w:rPr>
        <w:t>خوایم برای بچه</w:t>
      </w:r>
      <w:r>
        <w:rPr>
          <w:rtl/>
        </w:rPr>
        <w:softHyphen/>
        <w:t>ها این کار رو انجام بدیم و نیاز داریم شما کمک مالی کنید</w:t>
      </w:r>
      <w:r>
        <w:rPr>
          <w:rFonts w:hint="cs"/>
          <w:rtl/>
        </w:rPr>
        <w:t xml:space="preserve">، </w:t>
      </w:r>
      <w:r>
        <w:rPr>
          <w:rtl/>
        </w:rPr>
        <w:t>ولی اون</w:t>
      </w:r>
      <w:r>
        <w:rPr>
          <w:rtl/>
        </w:rPr>
        <w:softHyphen/>
        <w:t>ها اصلا این رو تو اولویت قرار نمیدن و براشون اهمیتی نداره. اکثریت اینطوری هستن که خب حالا بازی نکنن. ای بابا مگه ما پشت این نیمکت</w:t>
      </w:r>
      <w:r>
        <w:rPr>
          <w:rtl/>
        </w:rPr>
        <w:softHyphen/>
        <w:t>ها درس خوندیم چی شد؟ تو همین کلاس</w:t>
      </w:r>
      <w:r>
        <w:rPr>
          <w:rtl/>
        </w:rPr>
        <w:softHyphen/>
        <w:t>ها هم می</w:t>
      </w:r>
      <w:r>
        <w:rPr>
          <w:rFonts w:hint="cs"/>
          <w:rtl/>
        </w:rPr>
        <w:t>‌</w:t>
      </w:r>
      <w:r>
        <w:rPr>
          <w:rtl/>
        </w:rPr>
        <w:t>تونن یاد بگیرن. شاید یه عده رو تکون بده ولی باز هم اولویت اولیا نیست. اصلا انگار آموزش اولویت اولیا نیست. انگار مدرسه اولویت اولیا نیست. انگار آموزش و پرورش اولویت</w:t>
      </w:r>
      <w:r>
        <w:rPr>
          <w:rtl/>
        </w:rPr>
        <w:softHyphen/>
        <w:t>شون نیست. کسی که نخواد و برای آموزش بچه ارزش قائل نشه، هیچ</w:t>
      </w:r>
      <w:r>
        <w:rPr>
          <w:rtl/>
        </w:rPr>
        <w:softHyphen/>
        <w:t>جوره نمی</w:t>
      </w:r>
      <w:r>
        <w:rPr>
          <w:rFonts w:hint="cs"/>
          <w:rtl/>
        </w:rPr>
        <w:t>‌</w:t>
      </w:r>
      <w:r>
        <w:rPr>
          <w:rtl/>
        </w:rPr>
        <w:t>تونیم بیدارش کنیم. چون خودشو به خواب زده.</w:t>
      </w:r>
      <w:r w:rsidR="001C02E4">
        <w:rPr>
          <w:rFonts w:cs="Calibri" w:hint="cs"/>
          <w:rtl/>
        </w:rPr>
        <w:t>"</w:t>
      </w:r>
    </w:p>
    <w:p w14:paraId="5EBB9A9B" w14:textId="7882AF37" w:rsidR="00395180" w:rsidRDefault="00395180" w:rsidP="00395180">
      <w:pPr>
        <w:pStyle w:val="1-1-1-1"/>
        <w:rPr>
          <w:rtl/>
        </w:rPr>
      </w:pPr>
      <w:r>
        <w:rPr>
          <w:rFonts w:hint="cs"/>
          <w:rtl/>
        </w:rPr>
        <w:t>موانع مالی</w:t>
      </w:r>
    </w:p>
    <w:p w14:paraId="266CBD3C" w14:textId="7A136A04" w:rsidR="00395180" w:rsidRDefault="00395180" w:rsidP="00302BAA">
      <w:pPr>
        <w:pStyle w:val="ac"/>
        <w:rPr>
          <w:rtl/>
        </w:rPr>
      </w:pPr>
      <w:r>
        <w:rPr>
          <w:rFonts w:hint="cs"/>
          <w:rtl/>
        </w:rPr>
        <w:t>بسیاری از مدیران که در تلاش بودند تا به‌عنوان طراح محیط کالبدی ایفای نقش کنند به مسائل و مشکلات مالی اشاره می‌کردند و اصلی‌ترین مساله را نداشتن بودجه‌ی کافی برای تغییرات می‌دانستند. کمکی هم که از اولیا دریافت می‌شود عمدتا صرف کارهای عمرانی و نگهداشت مدرسه می‌شود.</w:t>
      </w:r>
    </w:p>
    <w:p w14:paraId="2C6A400F" w14:textId="1B618AA9" w:rsidR="00395180" w:rsidRDefault="00395180" w:rsidP="00395180">
      <w:pPr>
        <w:pStyle w:val="afe"/>
        <w:rPr>
          <w:rFonts w:cs="Calibri"/>
          <w:noProof/>
          <w:rtl/>
        </w:rPr>
      </w:pPr>
      <w:r w:rsidRPr="00F72AFA">
        <w:rPr>
          <w:rFonts w:hint="cs"/>
          <w:rtl/>
        </w:rPr>
        <w:t xml:space="preserve">کد 17: </w:t>
      </w:r>
      <w:r w:rsidR="00CA1F22">
        <w:rPr>
          <w:rFonts w:cs="Calibri" w:hint="cs"/>
          <w:rtl/>
        </w:rPr>
        <w:t>"</w:t>
      </w:r>
      <w:r w:rsidRPr="00F72AFA">
        <w:rPr>
          <w:noProof/>
          <w:rtl/>
        </w:rPr>
        <w:t>این پتانسیلی هست،‌</w:t>
      </w:r>
      <w:r w:rsidRPr="00F72AFA">
        <w:rPr>
          <w:rFonts w:hint="cs"/>
          <w:noProof/>
          <w:rtl/>
        </w:rPr>
        <w:t xml:space="preserve"> </w:t>
      </w:r>
      <w:r w:rsidRPr="00F72AFA">
        <w:rPr>
          <w:noProof/>
          <w:rtl/>
        </w:rPr>
        <w:t>یعنی‌</w:t>
      </w:r>
      <w:r w:rsidRPr="00F72AFA">
        <w:rPr>
          <w:rFonts w:hint="cs"/>
          <w:noProof/>
          <w:rtl/>
        </w:rPr>
        <w:t xml:space="preserve"> یه</w:t>
      </w:r>
      <w:r w:rsidRPr="00F72AFA">
        <w:rPr>
          <w:noProof/>
          <w:rtl/>
        </w:rPr>
        <w:t xml:space="preserve"> طبقه است، دو طبقه است، چهارتا کلاسه، راهروییه، ابعادش مشخصه رنگاش مشخصه.‌</w:t>
      </w:r>
      <w:r w:rsidRPr="00F72AFA">
        <w:rPr>
          <w:rFonts w:hint="cs"/>
          <w:noProof/>
          <w:rtl/>
        </w:rPr>
        <w:t xml:space="preserve"> </w:t>
      </w:r>
      <w:r w:rsidRPr="00F72AFA">
        <w:rPr>
          <w:noProof/>
          <w:rtl/>
        </w:rPr>
        <w:t>ی</w:t>
      </w:r>
      <w:r w:rsidRPr="00F72AFA">
        <w:rPr>
          <w:rFonts w:hint="cs"/>
          <w:noProof/>
          <w:rtl/>
        </w:rPr>
        <w:t>ه</w:t>
      </w:r>
      <w:r w:rsidRPr="00F72AFA">
        <w:rPr>
          <w:noProof/>
          <w:rtl/>
        </w:rPr>
        <w:t xml:space="preserve"> چیز خامی‌تحویل میدن دیگه</w:t>
      </w:r>
      <w:r w:rsidRPr="00F72AFA">
        <w:rPr>
          <w:rFonts w:hint="cs"/>
          <w:noProof/>
          <w:rtl/>
        </w:rPr>
        <w:t xml:space="preserve">. </w:t>
      </w:r>
      <w:r w:rsidRPr="00F72AFA">
        <w:rPr>
          <w:noProof/>
          <w:rtl/>
        </w:rPr>
        <w:t>مدیر باید نگاه کنه ببینه اصن پولی داره که خرج بکنه</w:t>
      </w:r>
      <w:r w:rsidRPr="00F72AFA">
        <w:rPr>
          <w:rFonts w:hint="cs"/>
          <w:noProof/>
          <w:rtl/>
        </w:rPr>
        <w:t xml:space="preserve">. </w:t>
      </w:r>
      <w:r w:rsidRPr="00F72AFA">
        <w:rPr>
          <w:noProof/>
          <w:rtl/>
        </w:rPr>
        <w:t>وقتی در حال حاضر هم تقریبا میشه گفت میزان کمکی که از طرف مالی به مدارس میشه تقریبا به صفر نزدیکه. خب مدیر هم نمیتونه مانور بده که این راهرو تنگه</w:t>
      </w:r>
      <w:r w:rsidRPr="00F72AFA">
        <w:rPr>
          <w:rFonts w:hint="cs"/>
          <w:noProof/>
          <w:rtl/>
        </w:rPr>
        <w:t xml:space="preserve"> </w:t>
      </w:r>
      <w:r w:rsidRPr="00F72AFA">
        <w:rPr>
          <w:noProof/>
          <w:rtl/>
        </w:rPr>
        <w:t>‌یا مثلا اگر مثلا شکلش به شکل سنگیه،</w:t>
      </w:r>
      <w:r w:rsidRPr="00F72AFA">
        <w:rPr>
          <w:rFonts w:hint="cs"/>
          <w:noProof/>
          <w:rtl/>
        </w:rPr>
        <w:t xml:space="preserve"> </w:t>
      </w:r>
      <w:r w:rsidRPr="00F72AFA">
        <w:rPr>
          <w:noProof/>
          <w:rtl/>
        </w:rPr>
        <w:t>از شیشه استفاده می</w:t>
      </w:r>
      <w:r w:rsidRPr="00F72AFA">
        <w:rPr>
          <w:rFonts w:hint="cs"/>
          <w:noProof/>
          <w:rtl/>
        </w:rPr>
        <w:t>‌</w:t>
      </w:r>
      <w:r w:rsidRPr="00F72AFA">
        <w:rPr>
          <w:noProof/>
          <w:rtl/>
        </w:rPr>
        <w:t>شد‌</w:t>
      </w:r>
      <w:r w:rsidRPr="00F72AFA">
        <w:rPr>
          <w:rFonts w:hint="cs"/>
          <w:noProof/>
          <w:rtl/>
        </w:rPr>
        <w:t xml:space="preserve"> </w:t>
      </w:r>
      <w:r w:rsidRPr="00F72AFA">
        <w:rPr>
          <w:noProof/>
          <w:rtl/>
        </w:rPr>
        <w:t>یا رنگش مثلا قرمزه خیلی هیجانش بالاست همه اینا  پول میخواد.</w:t>
      </w:r>
      <w:r w:rsidR="00CA1F22">
        <w:rPr>
          <w:rFonts w:cs="Calibri" w:hint="cs"/>
          <w:noProof/>
          <w:rtl/>
        </w:rPr>
        <w:t>"</w:t>
      </w:r>
    </w:p>
    <w:p w14:paraId="18D5DDCF" w14:textId="3D6419D9" w:rsidR="002E58A4" w:rsidRDefault="002E58A4" w:rsidP="00FE1DA6">
      <w:pPr>
        <w:pStyle w:val="1-1-1-1"/>
        <w:rPr>
          <w:rtl/>
        </w:rPr>
      </w:pPr>
      <w:r>
        <w:rPr>
          <w:rFonts w:hint="cs"/>
          <w:rtl/>
        </w:rPr>
        <w:t>نبود فناوری</w:t>
      </w:r>
    </w:p>
    <w:p w14:paraId="63C0CC85" w14:textId="52807650" w:rsidR="00FE1DA6" w:rsidRDefault="00FE1DA6" w:rsidP="00302BAA">
      <w:pPr>
        <w:pStyle w:val="ac"/>
        <w:rPr>
          <w:rtl/>
        </w:rPr>
      </w:pPr>
      <w:r>
        <w:rPr>
          <w:rFonts w:hint="cs"/>
          <w:rtl/>
        </w:rPr>
        <w:t xml:space="preserve">یکی از مواردی که باید در طراحی ساختمان یادگیری در عصر کنونی دیده شود، قابلیت ساختمان برای استفاده از فناوری‌های به روز و هدفمند است. </w:t>
      </w:r>
      <w:r>
        <w:rPr>
          <w:rFonts w:hint="cs"/>
          <w:rtl/>
        </w:rPr>
        <w:t>با ظهور یکبار</w:t>
      </w:r>
      <w:r>
        <w:rPr>
          <w:rFonts w:hint="cs"/>
          <w:rtl/>
        </w:rPr>
        <w:t>ه‌ی</w:t>
      </w:r>
      <w:r>
        <w:rPr>
          <w:rFonts w:hint="cs"/>
          <w:rtl/>
        </w:rPr>
        <w:t xml:space="preserve"> کرونا و ورود مدارس به آموزش در فضای سایبری از طرفی و از طرف دیگر با ورود فناوری‌های جدید همچون متاورس به مجموعۀ میدان‌های آموزشی، شرایط ناشناخته و جدیدی بوجود آمد. بدین‌ترتیب توجه به ترکیبی از دو حوزه‌ی تخصصی آموزش و طراحی</w:t>
      </w:r>
      <w:r>
        <w:rPr>
          <w:rFonts w:hint="cs"/>
          <w:rtl/>
        </w:rPr>
        <w:t xml:space="preserve"> فضا</w:t>
      </w:r>
      <w:r>
        <w:rPr>
          <w:rFonts w:hint="cs"/>
          <w:rtl/>
        </w:rPr>
        <w:t xml:space="preserve"> می‌تواند کیفیت زندگی دانش‌آموزان در مدرسه و به تبع آن کیفیت یادگیری را افزایش دهد</w:t>
      </w:r>
      <w:r>
        <w:rPr>
          <w:rFonts w:hint="cs"/>
          <w:rtl/>
        </w:rPr>
        <w:t xml:space="preserve"> و نبود قابلیت به‌کارگیری فناوری در مدارس کنونی، سبب پایین رفتن کیفیت یادگیری شده‌است.</w:t>
      </w:r>
    </w:p>
    <w:p w14:paraId="4BA32BB3" w14:textId="05BDD085" w:rsidR="00FE1DA6" w:rsidRDefault="00FE1DA6" w:rsidP="00FE1DA6">
      <w:pPr>
        <w:pStyle w:val="afe"/>
        <w:rPr>
          <w:rtl/>
        </w:rPr>
      </w:pPr>
      <w:r>
        <w:rPr>
          <w:rFonts w:hint="cs"/>
          <w:rtl/>
        </w:rPr>
        <w:t xml:space="preserve">کد 12: </w:t>
      </w:r>
      <w:r>
        <w:rPr>
          <w:rFonts w:cs="Calibri" w:hint="cs"/>
          <w:rtl/>
        </w:rPr>
        <w:t>"</w:t>
      </w:r>
      <w:r w:rsidRPr="00FE1DA6">
        <w:rPr>
          <w:rtl/>
        </w:rPr>
        <w:t xml:space="preserve"> </w:t>
      </w:r>
      <w:r>
        <w:rPr>
          <w:rtl/>
        </w:rPr>
        <w:t>حتما از ابزار هوشمند استفاده میکنم. چیزی که خیلی تاکید شده، در دورۀ اول خیلی نیاز نیست ولی نیازه. برای کلاسم حتما برد هوشمند می خریدم که بچه یا با قلم نوری و یا با لمس بتونه بنویسه یعنی توی یه محیط آموزشی ای که ب شکل کارگاهی و هوشمند، همه ی ابزارها و روش ها نوینن. در کنار هم می تونه به موفقیت برسونه. ما بدون ابزار نمیتونیم پیش بریم.هرچقدر هم بگیم روشمون جدیده ولی ابزار نوین می خواهیم.</w:t>
      </w:r>
      <w:r>
        <w:rPr>
          <w:rFonts w:hint="cs"/>
          <w:rtl/>
        </w:rPr>
        <w:t>"</w:t>
      </w:r>
    </w:p>
    <w:p w14:paraId="4F506DFB" w14:textId="77777777" w:rsidR="00020D81" w:rsidRDefault="00020D81" w:rsidP="00FE1DA6">
      <w:pPr>
        <w:pStyle w:val="afe"/>
        <w:rPr>
          <w:rtl/>
        </w:rPr>
      </w:pPr>
    </w:p>
    <w:p w14:paraId="30BF77C6" w14:textId="77777777" w:rsidR="00020D81" w:rsidRDefault="00020D81" w:rsidP="00FE1DA6">
      <w:pPr>
        <w:pStyle w:val="afe"/>
        <w:rPr>
          <w:rtl/>
        </w:rPr>
      </w:pPr>
    </w:p>
    <w:p w14:paraId="406F66A8" w14:textId="77777777" w:rsidR="00020D81" w:rsidRDefault="00020D81" w:rsidP="00FE1DA6">
      <w:pPr>
        <w:pStyle w:val="afe"/>
        <w:rPr>
          <w:rtl/>
        </w:rPr>
      </w:pPr>
    </w:p>
    <w:p w14:paraId="349E71CD" w14:textId="77777777" w:rsidR="00020D81" w:rsidRDefault="00020D81" w:rsidP="00FE1DA6">
      <w:pPr>
        <w:pStyle w:val="afe"/>
        <w:rPr>
          <w:rtl/>
        </w:rPr>
      </w:pPr>
    </w:p>
    <w:p w14:paraId="2132E1D3" w14:textId="77777777" w:rsidR="00020D81" w:rsidRDefault="00020D81" w:rsidP="00FE1DA6">
      <w:pPr>
        <w:pStyle w:val="afe"/>
        <w:rPr>
          <w:rtl/>
        </w:rPr>
      </w:pPr>
    </w:p>
    <w:p w14:paraId="7A3DE793" w14:textId="77777777" w:rsidR="00020D81" w:rsidRDefault="00020D81" w:rsidP="00FE1DA6">
      <w:pPr>
        <w:pStyle w:val="afe"/>
        <w:rPr>
          <w:rtl/>
        </w:rPr>
      </w:pPr>
    </w:p>
    <w:p w14:paraId="40E212C7" w14:textId="77777777" w:rsidR="00020D81" w:rsidRDefault="00020D81" w:rsidP="00FE1DA6">
      <w:pPr>
        <w:pStyle w:val="afe"/>
        <w:rPr>
          <w:rtl/>
        </w:rPr>
      </w:pPr>
    </w:p>
    <w:p w14:paraId="74DF948C" w14:textId="6FC834EA" w:rsidR="00020D81" w:rsidRDefault="00020D81" w:rsidP="00020D81">
      <w:pPr>
        <w:rPr>
          <w:rFonts w:cs="B Nazanin"/>
          <w:b/>
          <w:bCs/>
          <w:kern w:val="2"/>
          <w:rtl/>
        </w:rPr>
      </w:pPr>
      <w:r>
        <w:rPr>
          <w:rtl/>
        </w:rPr>
        <w:br w:type="page"/>
      </w:r>
      <w:r>
        <w:rPr>
          <w:rFonts w:cs="B Nazanin"/>
          <w:b/>
          <w:bCs/>
          <w:noProof/>
          <w:kern w:val="2"/>
          <w:rtl/>
          <w:lang w:val="ar-SA"/>
        </w:rPr>
        <w:drawing>
          <wp:inline distT="0" distB="0" distL="0" distR="0" wp14:anchorId="6EA2DB22" wp14:editId="070273FE">
            <wp:extent cx="5399405" cy="4976351"/>
            <wp:effectExtent l="0" t="38100" r="0" b="34290"/>
            <wp:docPr id="1718334941"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3" r:lo="rId174" r:qs="rId175" r:cs="rId176"/>
              </a:graphicData>
            </a:graphic>
          </wp:inline>
        </w:drawing>
      </w:r>
    </w:p>
    <w:p w14:paraId="76CEE263" w14:textId="2E429E4B" w:rsidR="00020D81" w:rsidRDefault="00F2320F" w:rsidP="00F2320F">
      <w:pPr>
        <w:pStyle w:val="a0"/>
        <w:jc w:val="left"/>
        <w:rPr>
          <w:rtl/>
        </w:rPr>
      </w:pPr>
      <w:r>
        <w:rPr>
          <w:rFonts w:hint="cs"/>
          <w:rtl/>
        </w:rPr>
        <w:t>موانع و محدودیت‌ها</w:t>
      </w:r>
      <w:r w:rsidR="00C962F8">
        <w:rPr>
          <w:rFonts w:hint="cs"/>
          <w:rtl/>
        </w:rPr>
        <w:t xml:space="preserve"> در یک نگاه</w:t>
      </w:r>
    </w:p>
    <w:p w14:paraId="2132929B" w14:textId="47A85620" w:rsidR="002617BA" w:rsidRDefault="002617BA" w:rsidP="00A90E1D">
      <w:pPr>
        <w:pStyle w:val="1-1"/>
        <w:rPr>
          <w:rtl/>
        </w:rPr>
      </w:pPr>
      <w:bookmarkStart w:id="249" w:name="_Toc144152871"/>
      <w:bookmarkStart w:id="250" w:name="_Toc144767815"/>
      <w:r>
        <w:rPr>
          <w:rFonts w:hint="cs"/>
          <w:rtl/>
        </w:rPr>
        <w:t>بحث و نتیجه‌گیری</w:t>
      </w:r>
      <w:bookmarkEnd w:id="249"/>
      <w:bookmarkEnd w:id="250"/>
    </w:p>
    <w:p w14:paraId="2C2EF743" w14:textId="03E07882" w:rsidR="002617BA" w:rsidRDefault="002617BA" w:rsidP="00302BAA">
      <w:pPr>
        <w:pStyle w:val="ac"/>
        <w:rPr>
          <w:rtl/>
        </w:rPr>
      </w:pPr>
      <w:bookmarkStart w:id="251" w:name="_Hlk145071017"/>
      <w:bookmarkStart w:id="252" w:name="_Hlk145091701"/>
      <w:r>
        <w:rPr>
          <w:rtl/>
        </w:rPr>
        <w:t xml:space="preserve">این پژوهش با هدف شناسایی </w:t>
      </w:r>
      <w:r>
        <w:rPr>
          <w:rFonts w:hint="cs"/>
          <w:rtl/>
        </w:rPr>
        <w:t>شایستگی‌های مدیرآموزشی به‌مثابه طراح محیط کالبدی یادگیری</w:t>
      </w:r>
      <w:r>
        <w:rPr>
          <w:rtl/>
        </w:rPr>
        <w:t xml:space="preserve"> انجام شد. </w:t>
      </w:r>
      <w:r w:rsidR="00AC31DD">
        <w:rPr>
          <w:rFonts w:hint="cs"/>
          <w:rtl/>
        </w:rPr>
        <w:t xml:space="preserve">در پاسخ به سوال پژوهش </w:t>
      </w:r>
      <w:r>
        <w:rPr>
          <w:rFonts w:hint="cs"/>
          <w:rtl/>
        </w:rPr>
        <w:t>شایستگی‌ها</w:t>
      </w:r>
      <w:r>
        <w:rPr>
          <w:rtl/>
        </w:rPr>
        <w:t xml:space="preserve"> در</w:t>
      </w:r>
      <w:r>
        <w:rPr>
          <w:rFonts w:hint="cs"/>
          <w:rtl/>
        </w:rPr>
        <w:t xml:space="preserve"> 5</w:t>
      </w:r>
      <w:r>
        <w:rPr>
          <w:rtl/>
        </w:rPr>
        <w:t xml:space="preserve"> </w:t>
      </w:r>
      <w:r>
        <w:rPr>
          <w:rFonts w:hint="cs"/>
          <w:rtl/>
        </w:rPr>
        <w:t>دسته‌ی</w:t>
      </w:r>
      <w:r>
        <w:rPr>
          <w:rtl/>
        </w:rPr>
        <w:t xml:space="preserve"> اصلی</w:t>
      </w:r>
      <w:r>
        <w:rPr>
          <w:rFonts w:hint="cs"/>
          <w:rtl/>
        </w:rPr>
        <w:t>، 25 مقوله و</w:t>
      </w:r>
      <w:r>
        <w:rPr>
          <w:rtl/>
        </w:rPr>
        <w:t xml:space="preserve"> </w:t>
      </w:r>
      <w:r>
        <w:rPr>
          <w:rFonts w:hint="cs"/>
          <w:rtl/>
        </w:rPr>
        <w:t xml:space="preserve">30 </w:t>
      </w:r>
      <w:r>
        <w:rPr>
          <w:rtl/>
        </w:rPr>
        <w:t xml:space="preserve">زیر مقوله، شناسایی و استخراج شدند. </w:t>
      </w:r>
      <w:r>
        <w:rPr>
          <w:rFonts w:hint="cs"/>
          <w:rtl/>
        </w:rPr>
        <w:t xml:space="preserve">دسته‌های اصلی </w:t>
      </w:r>
      <w:r>
        <w:rPr>
          <w:rtl/>
        </w:rPr>
        <w:t>عبارت</w:t>
      </w:r>
      <w:r w:rsidR="003B5D33">
        <w:rPr>
          <w:rFonts w:hint="cs"/>
          <w:rtl/>
        </w:rPr>
        <w:t>‌ا</w:t>
      </w:r>
      <w:r>
        <w:rPr>
          <w:rtl/>
        </w:rPr>
        <w:t>ند از:</w:t>
      </w:r>
      <w:r w:rsidR="00B25747">
        <w:rPr>
          <w:rFonts w:hint="cs"/>
          <w:rtl/>
        </w:rPr>
        <w:t xml:space="preserve"> </w:t>
      </w:r>
      <w:r>
        <w:rPr>
          <w:rFonts w:hint="cs"/>
          <w:rtl/>
        </w:rPr>
        <w:t>شایستگی‌های دانش</w:t>
      </w:r>
      <w:r w:rsidR="00AC31DD">
        <w:rPr>
          <w:rFonts w:hint="cs"/>
          <w:rtl/>
        </w:rPr>
        <w:t>‌محور</w:t>
      </w:r>
      <w:r>
        <w:rPr>
          <w:rFonts w:hint="cs"/>
          <w:rtl/>
        </w:rPr>
        <w:t>، نگرشی، مهارتی، خصیصه‌های فردی و انگیزشی</w:t>
      </w:r>
      <w:r>
        <w:rPr>
          <w:rtl/>
        </w:rPr>
        <w:t>. در طی فرایند پژوهش، یافته</w:t>
      </w:r>
      <w:r>
        <w:rPr>
          <w:rFonts w:hint="cs"/>
          <w:rtl/>
        </w:rPr>
        <w:t>‌</w:t>
      </w:r>
      <w:r>
        <w:rPr>
          <w:rtl/>
        </w:rPr>
        <w:t xml:space="preserve">های جنبی پژوهش شامل: </w:t>
      </w:r>
      <w:r>
        <w:rPr>
          <w:rFonts w:hint="cs"/>
          <w:rtl/>
        </w:rPr>
        <w:t>وضع موجود فضاهای یادگیری، وضع مطلوب فضاهای یادگیری، نگرش مدیران در تکمیل جمله‌ی اگر من طراح بودم، و موانع و محدودیت‌های سر راه مدیران برای ایفای نقش به‌مثابه طراح محیط کالبدی یادگیری</w:t>
      </w:r>
      <w:r>
        <w:rPr>
          <w:rtl/>
        </w:rPr>
        <w:t>؛ بدست آمد</w:t>
      </w:r>
      <w:r>
        <w:t>.</w:t>
      </w:r>
    </w:p>
    <w:p w14:paraId="6BF48C2D" w14:textId="1D57EEBA" w:rsidR="000D1C28" w:rsidRDefault="000D1C28" w:rsidP="00302BAA">
      <w:pPr>
        <w:pStyle w:val="ac"/>
        <w:rPr>
          <w:rtl/>
          <w:lang w:val="fa-IR"/>
        </w:rPr>
      </w:pPr>
      <w:r>
        <w:rPr>
          <w:rFonts w:hint="cs"/>
          <w:rtl/>
        </w:rPr>
        <w:t xml:space="preserve">     </w:t>
      </w:r>
      <w:r w:rsidR="00AC31DD">
        <w:rPr>
          <w:rFonts w:hint="cs"/>
          <w:rtl/>
        </w:rPr>
        <w:t xml:space="preserve">بر اساس تعریف شایستگی؛ </w:t>
      </w:r>
      <w:r w:rsidR="00AC31DD" w:rsidRPr="00C73B2A">
        <w:rPr>
          <w:rFonts w:hint="cs"/>
          <w:rtl/>
        </w:rPr>
        <w:t>مجموعه‌ای از دانش‌ها، مهارت‌ها</w:t>
      </w:r>
      <w:r w:rsidR="00AC31DD">
        <w:rPr>
          <w:rFonts w:hint="cs"/>
          <w:rtl/>
        </w:rPr>
        <w:t xml:space="preserve"> و</w:t>
      </w:r>
      <w:r w:rsidR="00AC31DD" w:rsidRPr="00C73B2A">
        <w:rPr>
          <w:rFonts w:hint="cs"/>
          <w:rtl/>
        </w:rPr>
        <w:t xml:space="preserve"> توانایی‌ها، انگیزه‌ها، نگرش‌ها و</w:t>
      </w:r>
      <w:r w:rsidR="00AC31DD" w:rsidRPr="00296EA8">
        <w:rPr>
          <w:rFonts w:hint="cs"/>
          <w:rtl/>
        </w:rPr>
        <w:t xml:space="preserve"> خصیصه‌های یک فرد که در صورت وجود فرصت و امکانات مناسب، منجر به عملکرد بالا در شغل یا موقعیت‌هایی خاص می‌</w:t>
      </w:r>
      <w:r w:rsidR="00AC31DD">
        <w:rPr>
          <w:rFonts w:hint="cs"/>
          <w:rtl/>
        </w:rPr>
        <w:t>شود.</w:t>
      </w:r>
      <w:r w:rsidR="00192C16">
        <w:rPr>
          <w:rFonts w:hint="cs"/>
          <w:rtl/>
        </w:rPr>
        <w:t xml:space="preserve"> مدیران مدارس در شرایطی توانایی ایفای نقش طراح محیط کالبدی یادگیری را دارند که </w:t>
      </w:r>
      <w:r w:rsidR="002E58A4">
        <w:rPr>
          <w:rFonts w:hint="cs"/>
          <w:rtl/>
        </w:rPr>
        <w:t xml:space="preserve">1- </w:t>
      </w:r>
      <w:r w:rsidR="00192C16">
        <w:rPr>
          <w:rFonts w:hint="cs"/>
          <w:rtl/>
        </w:rPr>
        <w:t>دارای مجموعه‌ای از ش</w:t>
      </w:r>
      <w:r w:rsidR="00AC31DD">
        <w:rPr>
          <w:rFonts w:hint="cs"/>
          <w:rtl/>
        </w:rPr>
        <w:t>ایستگی‌ها</w:t>
      </w:r>
      <w:r w:rsidR="00192C16">
        <w:rPr>
          <w:rFonts w:hint="cs"/>
          <w:rtl/>
        </w:rPr>
        <w:t xml:space="preserve"> باشند و </w:t>
      </w:r>
      <w:r w:rsidR="002E58A4">
        <w:rPr>
          <w:rFonts w:hint="cs"/>
          <w:rtl/>
        </w:rPr>
        <w:t xml:space="preserve">2- </w:t>
      </w:r>
      <w:r w:rsidR="00192C16">
        <w:rPr>
          <w:rFonts w:hint="cs"/>
          <w:rtl/>
        </w:rPr>
        <w:t>نظام آموزشی فرصت و امکانات مناسب را برای آنها فراهم کند.</w:t>
      </w:r>
      <w:r w:rsidR="00AC31DD">
        <w:rPr>
          <w:rFonts w:hint="cs"/>
          <w:rtl/>
        </w:rPr>
        <w:t xml:space="preserve"> </w:t>
      </w:r>
    </w:p>
    <w:p w14:paraId="40EA090A" w14:textId="5CDB13E8" w:rsidR="00A533FF" w:rsidRDefault="0018379D" w:rsidP="00020D81">
      <w:pPr>
        <w:pStyle w:val="ac"/>
        <w:rPr>
          <w:rtl/>
        </w:rPr>
      </w:pPr>
      <w:r>
        <w:rPr>
          <w:rtl/>
          <w:lang w:val="fa-IR"/>
        </w:rPr>
        <w:drawing>
          <wp:anchor distT="0" distB="0" distL="114300" distR="114300" simplePos="0" relativeHeight="251681792" behindDoc="0" locked="0" layoutInCell="1" allowOverlap="1" wp14:anchorId="7400A974" wp14:editId="4D25C522">
            <wp:simplePos x="0" y="0"/>
            <wp:positionH relativeFrom="margin">
              <wp:posOffset>-350520</wp:posOffset>
            </wp:positionH>
            <wp:positionV relativeFrom="margin">
              <wp:posOffset>4496845</wp:posOffset>
            </wp:positionV>
            <wp:extent cx="3406775" cy="3240405"/>
            <wp:effectExtent l="0" t="0" r="0" b="0"/>
            <wp:wrapSquare wrapText="bothSides"/>
            <wp:docPr id="1290624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24304" name="Picture 1290624304"/>
                    <pic:cNvPicPr/>
                  </pic:nvPicPr>
                  <pic:blipFill rotWithShape="1">
                    <a:blip r:embed="rId178" cstate="print">
                      <a:extLst>
                        <a:ext uri="{28A0092B-C50C-407E-A947-70E740481C1C}">
                          <a14:useLocalDpi xmlns:a14="http://schemas.microsoft.com/office/drawing/2010/main" val="0"/>
                        </a:ext>
                      </a:extLst>
                    </a:blip>
                    <a:srcRect l="19803" r="17099"/>
                    <a:stretch/>
                  </pic:blipFill>
                  <pic:spPr bwMode="auto">
                    <a:xfrm>
                      <a:off x="0" y="0"/>
                      <a:ext cx="3406775" cy="3240405"/>
                    </a:xfrm>
                    <a:prstGeom prst="rect">
                      <a:avLst/>
                    </a:prstGeom>
                    <a:ln>
                      <a:noFill/>
                    </a:ln>
                    <a:extLst>
                      <a:ext uri="{53640926-AAD7-44D8-BBD7-CCE9431645EC}">
                        <a14:shadowObscured xmlns:a14="http://schemas.microsoft.com/office/drawing/2010/main"/>
                      </a:ext>
                    </a:extLst>
                  </pic:spPr>
                </pic:pic>
              </a:graphicData>
            </a:graphic>
          </wp:anchor>
        </w:drawing>
      </w:r>
      <w:r w:rsidR="00192C16">
        <w:rPr>
          <w:rFonts w:hint="cs"/>
          <w:rtl/>
        </w:rPr>
        <w:t xml:space="preserve">     طبق نتایج بدست آمده از این پژوهش، </w:t>
      </w:r>
      <w:r w:rsidR="003B5D33">
        <w:rPr>
          <w:rFonts w:hint="cs"/>
          <w:rtl/>
        </w:rPr>
        <w:t>اغلب مدیران باوردا</w:t>
      </w:r>
      <w:r w:rsidR="006E496A">
        <w:rPr>
          <w:rFonts w:hint="cs"/>
          <w:rtl/>
        </w:rPr>
        <w:t>رن</w:t>
      </w:r>
      <w:r w:rsidR="003B5D33">
        <w:rPr>
          <w:rFonts w:hint="cs"/>
          <w:rtl/>
        </w:rPr>
        <w:t xml:space="preserve">د که فضای آموزشی مطلوب متفاوت از فضای موجود است اما واقعیت این است که موانع و محدودیت‌های موجود مشکلات و چالش‌های متعددی برای ایشان بوجود آورده </w:t>
      </w:r>
      <w:r w:rsidR="006E496A">
        <w:rPr>
          <w:rFonts w:hint="cs"/>
          <w:rtl/>
        </w:rPr>
        <w:t>است</w:t>
      </w:r>
      <w:r w:rsidR="003B5D33">
        <w:rPr>
          <w:rFonts w:hint="cs"/>
          <w:rtl/>
        </w:rPr>
        <w:t xml:space="preserve"> اما آنچه از فرصت‌ها و امکانات در اختیار ایشان بود برای رسیدن به هدف استفاده می‌کردند.</w:t>
      </w:r>
      <w:r w:rsidR="00D764FA">
        <w:rPr>
          <w:rFonts w:hint="cs"/>
          <w:rtl/>
        </w:rPr>
        <w:t xml:space="preserve"> به عبارت دیگر این مدیران از شایستگی‌‌های نگرشی، انگیزشی و خصیصه‌های فردی مناسب</w:t>
      </w:r>
      <w:r w:rsidR="006E496A">
        <w:rPr>
          <w:rFonts w:hint="cs"/>
          <w:rtl/>
        </w:rPr>
        <w:t>ی</w:t>
      </w:r>
      <w:r w:rsidR="00D764FA">
        <w:rPr>
          <w:rFonts w:hint="cs"/>
          <w:rtl/>
        </w:rPr>
        <w:t xml:space="preserve"> برخوردار </w:t>
      </w:r>
      <w:r w:rsidR="006E496A">
        <w:rPr>
          <w:rFonts w:hint="cs"/>
          <w:rtl/>
        </w:rPr>
        <w:t>هستند که سبب اقدام</w:t>
      </w:r>
      <w:r w:rsidR="00D764FA">
        <w:rPr>
          <w:rFonts w:hint="cs"/>
          <w:rtl/>
        </w:rPr>
        <w:t xml:space="preserve"> در راستای خلق فضای یادگیری مطلوب </w:t>
      </w:r>
      <w:r w:rsidR="006E496A">
        <w:rPr>
          <w:rFonts w:hint="cs"/>
          <w:rtl/>
        </w:rPr>
        <w:t>می‌شود</w:t>
      </w:r>
      <w:r w:rsidR="00D764FA">
        <w:rPr>
          <w:rFonts w:hint="cs"/>
          <w:rtl/>
        </w:rPr>
        <w:t xml:space="preserve">. </w:t>
      </w:r>
      <w:r w:rsidR="006E496A">
        <w:rPr>
          <w:rFonts w:hint="cs"/>
          <w:rtl/>
        </w:rPr>
        <w:t xml:space="preserve">اما </w:t>
      </w:r>
      <w:r w:rsidR="00D764FA">
        <w:rPr>
          <w:rFonts w:hint="cs"/>
          <w:rtl/>
        </w:rPr>
        <w:t xml:space="preserve">مهم‌ترین </w:t>
      </w:r>
      <w:r w:rsidR="006E496A">
        <w:rPr>
          <w:rFonts w:hint="cs"/>
          <w:rtl/>
        </w:rPr>
        <w:t>چیزی</w:t>
      </w:r>
      <w:r w:rsidR="00D764FA">
        <w:rPr>
          <w:rFonts w:hint="cs"/>
          <w:rtl/>
        </w:rPr>
        <w:t xml:space="preserve"> که نبودش آشکار </w:t>
      </w:r>
      <w:r w:rsidR="006E496A">
        <w:rPr>
          <w:rFonts w:hint="cs"/>
          <w:rtl/>
        </w:rPr>
        <w:t>است</w:t>
      </w:r>
      <w:r w:rsidR="00D764FA">
        <w:rPr>
          <w:rFonts w:hint="cs"/>
          <w:rtl/>
        </w:rPr>
        <w:t xml:space="preserve">، فقر شایستگی‌های دانش‌محور است. این مساله خصوصا در سال‌های ابتدایی مسئولیت، سبب سردرگمی و بی‌انگیزگی ایشان می‌شود. </w:t>
      </w:r>
      <w:r w:rsidR="006E496A">
        <w:rPr>
          <w:rFonts w:hint="cs"/>
          <w:rtl/>
        </w:rPr>
        <w:t>علاوه بر فقر دانش</w:t>
      </w:r>
      <w:r w:rsidR="00A533FF">
        <w:rPr>
          <w:rFonts w:hint="cs"/>
          <w:rtl/>
        </w:rPr>
        <w:t>،</w:t>
      </w:r>
      <w:r w:rsidR="006E496A">
        <w:rPr>
          <w:rFonts w:hint="cs"/>
          <w:rtl/>
        </w:rPr>
        <w:t xml:space="preserve"> موانع و محدودیت‌هایی که در چهار دسته‌ی </w:t>
      </w:r>
      <w:r w:rsidR="006E496A">
        <w:rPr>
          <w:rFonts w:hint="cs"/>
          <w:rtl/>
        </w:rPr>
        <w:t>ساختاری، فرهنگی، مالی و فناوری</w:t>
      </w:r>
      <w:r w:rsidR="006E496A">
        <w:rPr>
          <w:rFonts w:hint="cs"/>
          <w:rtl/>
        </w:rPr>
        <w:t xml:space="preserve"> وجود دارد</w:t>
      </w:r>
      <w:r w:rsidR="00A533FF">
        <w:rPr>
          <w:rFonts w:hint="cs"/>
          <w:rtl/>
        </w:rPr>
        <w:t xml:space="preserve"> نیز</w:t>
      </w:r>
      <w:r w:rsidR="006E496A">
        <w:rPr>
          <w:rFonts w:hint="cs"/>
          <w:rtl/>
        </w:rPr>
        <w:t>، چالش‌هایی را برای مدیران طراح فضای یادگیری بوجود آورده‌ا</w:t>
      </w:r>
      <w:r w:rsidR="001A4BE8">
        <w:rPr>
          <w:rFonts w:hint="cs"/>
          <w:rtl/>
        </w:rPr>
        <w:t>ست</w:t>
      </w:r>
      <w:r w:rsidR="00F2320F">
        <w:rPr>
          <w:rFonts w:hint="cs"/>
          <w:rtl/>
        </w:rPr>
        <w:t xml:space="preserve"> و امکان به‌کارگیری شایستگی‌ها فراهم نمی‌شود. به عبارت دیگر،</w:t>
      </w:r>
      <w:r w:rsidR="001A4BE8">
        <w:rPr>
          <w:rFonts w:hint="cs"/>
          <w:rtl/>
        </w:rPr>
        <w:t xml:space="preserve"> </w:t>
      </w:r>
      <w:r w:rsidR="001A4BE8">
        <w:rPr>
          <w:rFonts w:hint="cs"/>
          <w:rtl/>
        </w:rPr>
        <w:t>بنیان‌ ن</w:t>
      </w:r>
      <w:r w:rsidR="000612E9">
        <w:rPr>
          <w:rFonts w:hint="cs"/>
          <w:rtl/>
        </w:rPr>
        <w:t>ظ</w:t>
      </w:r>
      <w:r w:rsidR="001A4BE8">
        <w:rPr>
          <w:rFonts w:hint="cs"/>
          <w:rtl/>
        </w:rPr>
        <w:t xml:space="preserve">ام آموزشی باید بر پایه‌ی این چهار </w:t>
      </w:r>
      <w:r w:rsidR="001A4BE8">
        <w:rPr>
          <w:rFonts w:hint="cs"/>
          <w:rtl/>
        </w:rPr>
        <w:t>مولفه</w:t>
      </w:r>
      <w:r w:rsidR="001A4BE8">
        <w:rPr>
          <w:rFonts w:hint="cs"/>
          <w:rtl/>
        </w:rPr>
        <w:t xml:space="preserve"> قرار بگیرد تا شایستگی‌های یک مدیر </w:t>
      </w:r>
      <w:r w:rsidR="00A533FF">
        <w:rPr>
          <w:rFonts w:hint="cs"/>
          <w:rtl/>
        </w:rPr>
        <w:t xml:space="preserve">بتواند </w:t>
      </w:r>
      <w:r w:rsidR="001A4BE8">
        <w:rPr>
          <w:rFonts w:hint="cs"/>
          <w:rtl/>
        </w:rPr>
        <w:t xml:space="preserve">بروز و ظهور پیدا کند. در یک تفکر سیستمی و نظام‌مند، این چهار </w:t>
      </w:r>
      <w:r w:rsidR="00F2320F">
        <w:rPr>
          <w:rFonts w:hint="cs"/>
          <w:rtl/>
        </w:rPr>
        <w:t>مولفه</w:t>
      </w:r>
      <w:r w:rsidR="001A4BE8">
        <w:rPr>
          <w:rFonts w:hint="cs"/>
          <w:rtl/>
        </w:rPr>
        <w:t xml:space="preserve"> در تاثیر و ت</w:t>
      </w:r>
      <w:r w:rsidR="001A4BE8">
        <w:rPr>
          <w:rFonts w:hint="cs"/>
          <w:rtl/>
        </w:rPr>
        <w:t>ا</w:t>
      </w:r>
      <w:r w:rsidR="001A4BE8">
        <w:rPr>
          <w:rFonts w:hint="cs"/>
          <w:rtl/>
        </w:rPr>
        <w:t>ثر از یکدیگر هستند و نمی‌توان هیچکدام را در اولویت نسبت به دیگری قرار داد</w:t>
      </w:r>
      <w:r w:rsidR="001A4BE8">
        <w:rPr>
          <w:rFonts w:hint="cs"/>
          <w:rtl/>
        </w:rPr>
        <w:t>.</w:t>
      </w:r>
      <w:r w:rsidR="00020D81">
        <w:rPr>
          <w:rFonts w:hint="cs"/>
          <w:rtl/>
        </w:rPr>
        <w:t xml:space="preserve"> اما به نظر می‌رسد که</w:t>
      </w:r>
      <w:r w:rsidR="00020D81">
        <w:rPr>
          <w:rFonts w:hint="cs"/>
          <w:rtl/>
        </w:rPr>
        <w:t xml:space="preserve"> هر تغییری در ابتدای امر با تغییر نگرش امکان‌پذیر خواهد بود.</w:t>
      </w:r>
    </w:p>
    <w:tbl>
      <w:tblPr>
        <w:tblStyle w:val="TableGrid"/>
        <w:tblpPr w:leftFromText="180" w:rightFromText="180" w:vertAnchor="text" w:horzAnchor="margin" w:tblpY="3372"/>
        <w:bidiVisual/>
        <w:tblW w:w="0" w:type="auto"/>
        <w:tblLook w:val="04A0" w:firstRow="1" w:lastRow="0" w:firstColumn="1" w:lastColumn="0" w:noHBand="0" w:noVBand="1"/>
      </w:tblPr>
      <w:tblGrid>
        <w:gridCol w:w="4239"/>
      </w:tblGrid>
      <w:tr w:rsidR="0018379D" w14:paraId="78B522A9" w14:textId="77777777" w:rsidTr="0018379D">
        <w:trPr>
          <w:trHeight w:hRule="exact" w:val="720"/>
        </w:trPr>
        <w:tc>
          <w:tcPr>
            <w:tcW w:w="4239" w:type="dxa"/>
            <w:tcBorders>
              <w:top w:val="nil"/>
              <w:left w:val="nil"/>
              <w:bottom w:val="nil"/>
              <w:right w:val="nil"/>
            </w:tcBorders>
          </w:tcPr>
          <w:p w14:paraId="2D9643D6" w14:textId="77777777" w:rsidR="0018379D" w:rsidRPr="00F2320F" w:rsidRDefault="0018379D" w:rsidP="0018379D">
            <w:pPr>
              <w:pStyle w:val="a0"/>
              <w:ind w:left="55"/>
              <w:jc w:val="right"/>
              <w:rPr>
                <w:rFonts w:eastAsia="Times New Roman"/>
                <w:noProof/>
                <w:kern w:val="0"/>
                <w:sz w:val="28"/>
                <w:szCs w:val="28"/>
                <w:rtl/>
                <w:lang w:val="fa-IR"/>
              </w:rPr>
            </w:pPr>
            <w:r>
              <w:rPr>
                <w:rFonts w:hint="cs"/>
                <w:noProof/>
                <w:rtl/>
              </w:rPr>
              <w:t>ابعاد تاثیرگذار بر بنیان نظام آموزشی</w:t>
            </w:r>
          </w:p>
        </w:tc>
      </w:tr>
    </w:tbl>
    <w:p w14:paraId="5CD828AA" w14:textId="4D51E637" w:rsidR="0018379D" w:rsidRDefault="000612E9" w:rsidP="0018379D">
      <w:pPr>
        <w:pStyle w:val="ac"/>
        <w:rPr>
          <w:rtl/>
        </w:rPr>
      </w:pPr>
      <w:r>
        <w:rPr>
          <w:rFonts w:hint="cs"/>
          <w:rtl/>
        </w:rPr>
        <w:t xml:space="preserve"> </w:t>
      </w:r>
      <w:r w:rsidR="00A533FF">
        <w:rPr>
          <w:rFonts w:hint="cs"/>
          <w:rtl/>
        </w:rPr>
        <w:t xml:space="preserve">  </w:t>
      </w:r>
      <w:r>
        <w:rPr>
          <w:rFonts w:hint="cs"/>
          <w:rtl/>
        </w:rPr>
        <w:t>شواهد نشان می‌دهد ما نیاز به ساختاری داریم که علاوه بر آنکه سهم مدیران مدارس را در طراحی ساختمان‌های مدارس افزایش می‌دهد، با تغییر یک‌سری قوانین و دستورالعمل‌ها از طرفی اختیار بیشتری در ت</w:t>
      </w:r>
      <w:r>
        <w:rPr>
          <w:rFonts w:hint="cs"/>
          <w:rtl/>
        </w:rPr>
        <w:t>غییر و استفاده از</w:t>
      </w:r>
      <w:r>
        <w:rPr>
          <w:rFonts w:hint="cs"/>
          <w:rtl/>
        </w:rPr>
        <w:t xml:space="preserve"> فضاهای یادگیری برای او در نظر </w:t>
      </w:r>
      <w:r w:rsidR="00F2320F">
        <w:rPr>
          <w:rFonts w:hint="cs"/>
          <w:rtl/>
        </w:rPr>
        <w:t>گرفته</w:t>
      </w:r>
      <w:r>
        <w:rPr>
          <w:rFonts w:hint="cs"/>
          <w:rtl/>
        </w:rPr>
        <w:t xml:space="preserve"> و از طرف دیگر بار مسائل اجرایی یا تدارکاتی را از روی دوش</w:t>
      </w:r>
      <w:r>
        <w:rPr>
          <w:rFonts w:hint="cs"/>
          <w:rtl/>
        </w:rPr>
        <w:t xml:space="preserve"> ایشان</w:t>
      </w:r>
      <w:r>
        <w:rPr>
          <w:rFonts w:hint="cs"/>
          <w:rtl/>
        </w:rPr>
        <w:t xml:space="preserve"> برداشته و</w:t>
      </w:r>
      <w:r w:rsidR="0018379D">
        <w:rPr>
          <w:rFonts w:hint="cs"/>
          <w:rtl/>
        </w:rPr>
        <w:t xml:space="preserve"> ب</w:t>
      </w:r>
      <w:r>
        <w:rPr>
          <w:rFonts w:hint="cs"/>
          <w:rtl/>
        </w:rPr>
        <w:t>ر وظایف</w:t>
      </w:r>
      <w:r>
        <w:rPr>
          <w:rFonts w:hint="cs"/>
          <w:rtl/>
        </w:rPr>
        <w:t xml:space="preserve">ی که در ارتباط </w:t>
      </w:r>
      <w:r w:rsidR="00D805BF">
        <w:rPr>
          <w:rFonts w:hint="cs"/>
          <w:rtl/>
        </w:rPr>
        <w:t xml:space="preserve"> </w:t>
      </w:r>
      <w:r>
        <w:rPr>
          <w:rFonts w:hint="cs"/>
          <w:rtl/>
        </w:rPr>
        <w:t>مستقیم با ی</w:t>
      </w:r>
      <w:r>
        <w:rPr>
          <w:rFonts w:hint="cs"/>
          <w:rtl/>
        </w:rPr>
        <w:t>اددهی-یادگیری</w:t>
      </w:r>
      <w:r>
        <w:rPr>
          <w:rFonts w:hint="cs"/>
          <w:rtl/>
        </w:rPr>
        <w:t xml:space="preserve"> هستند</w:t>
      </w:r>
      <w:r>
        <w:rPr>
          <w:rFonts w:hint="cs"/>
          <w:rtl/>
        </w:rPr>
        <w:t xml:space="preserve"> </w:t>
      </w:r>
      <w:r>
        <w:rPr>
          <w:rFonts w:hint="cs"/>
          <w:rtl/>
        </w:rPr>
        <w:t>بیفزاید</w:t>
      </w:r>
      <w:r>
        <w:rPr>
          <w:rFonts w:hint="cs"/>
          <w:rtl/>
        </w:rPr>
        <w:t>.</w:t>
      </w:r>
    </w:p>
    <w:p w14:paraId="3E5C818D" w14:textId="27E6D077" w:rsidR="00020D81" w:rsidRDefault="000612E9" w:rsidP="0018379D">
      <w:pPr>
        <w:pStyle w:val="ac"/>
        <w:rPr>
          <w:rtl/>
        </w:rPr>
      </w:pPr>
      <w:r>
        <w:rPr>
          <w:rFonts w:hint="cs"/>
          <w:rtl/>
        </w:rPr>
        <w:t xml:space="preserve"> این مهم در گام اول نیازمند این است تا مدیران بالادستی و سیاستگذاران آموزشی سطح مشارکت‌پذیری خود را در تعامل با ارکان داخل و خارج از سازمان آموزش و پرورش افزایش دهند.</w:t>
      </w:r>
    </w:p>
    <w:p w14:paraId="73B169E5" w14:textId="5CC3CAEB" w:rsidR="00126753" w:rsidRDefault="00F22A2E" w:rsidP="00126753">
      <w:pPr>
        <w:pStyle w:val="ac"/>
        <w:rPr>
          <w:rtl/>
        </w:rPr>
      </w:pPr>
      <w:r>
        <w:rPr>
          <w:rFonts w:hint="cs"/>
          <w:rtl/>
        </w:rPr>
        <w:t xml:space="preserve">در بعد داخلی </w:t>
      </w:r>
      <w:r w:rsidR="00300A9F">
        <w:rPr>
          <w:rFonts w:hint="cs"/>
          <w:rtl/>
        </w:rPr>
        <w:t>همه</w:t>
      </w:r>
      <w:r>
        <w:rPr>
          <w:rFonts w:hint="cs"/>
          <w:rtl/>
        </w:rPr>
        <w:t xml:space="preserve"> </w:t>
      </w:r>
      <w:r w:rsidR="00192C16">
        <w:rPr>
          <w:rFonts w:hint="cs"/>
          <w:rtl/>
        </w:rPr>
        <w:t xml:space="preserve">باید </w:t>
      </w:r>
      <w:r w:rsidR="000E1B6E">
        <w:rPr>
          <w:rFonts w:hint="cs"/>
          <w:rtl/>
        </w:rPr>
        <w:t xml:space="preserve">به این باور برسند که </w:t>
      </w:r>
      <w:r w:rsidR="00300A9F">
        <w:rPr>
          <w:rFonts w:hint="cs"/>
          <w:rtl/>
        </w:rPr>
        <w:t xml:space="preserve">کیفیت فضای یادگیری، کیفیت خروجی را مشخص می‌کند و </w:t>
      </w:r>
      <w:r w:rsidR="000E1B6E">
        <w:rPr>
          <w:rFonts w:hint="cs"/>
          <w:rtl/>
        </w:rPr>
        <w:t>مدیران و</w:t>
      </w:r>
      <w:r w:rsidR="002617BA">
        <w:rPr>
          <w:rFonts w:hint="cs"/>
          <w:rtl/>
        </w:rPr>
        <w:t xml:space="preserve"> </w:t>
      </w:r>
      <w:r w:rsidR="000E1B6E">
        <w:rPr>
          <w:rFonts w:hint="cs"/>
          <w:rtl/>
        </w:rPr>
        <w:t xml:space="preserve">ذی‌نفعان مدارس بهتر از هر فرد دیگری می‌توانند در طراحی </w:t>
      </w:r>
      <w:r w:rsidR="0018379D">
        <w:rPr>
          <w:rFonts w:hint="cs"/>
          <w:rtl/>
        </w:rPr>
        <w:t>فضای یادگیری</w:t>
      </w:r>
      <w:r w:rsidR="000E1B6E">
        <w:rPr>
          <w:rFonts w:hint="cs"/>
          <w:rtl/>
        </w:rPr>
        <w:t xml:space="preserve"> ایفای نقش کنند</w:t>
      </w:r>
      <w:r w:rsidR="00126753">
        <w:rPr>
          <w:rFonts w:hint="cs"/>
          <w:rtl/>
        </w:rPr>
        <w:t>. به نظر می</w:t>
      </w:r>
      <w:r w:rsidR="00126753">
        <w:t>‎</w:t>
      </w:r>
      <w:r w:rsidR="00126753">
        <w:rPr>
          <w:rFonts w:hint="cs"/>
          <w:rtl/>
        </w:rPr>
        <w:t>رسد با وجود اهمیت فراوان و تاثیر بسزایی که فضاهای یادگیری در امر یاددهی-یادگیری دانش‌آموزان دارند باید نگاه تخصصی در امر طراحی و ساخت مدارس وجود داشته باشد.</w:t>
      </w:r>
      <w:r w:rsidR="00126753">
        <w:rPr>
          <w:rFonts w:hint="cs"/>
          <w:rtl/>
        </w:rPr>
        <w:t xml:space="preserve"> </w:t>
      </w:r>
      <w:r w:rsidR="00300A9F">
        <w:rPr>
          <w:rFonts w:hint="cs"/>
          <w:rtl/>
        </w:rPr>
        <w:t>لذا باید به دنبال افزایش شایستگی‌های مدیران</w:t>
      </w:r>
      <w:r w:rsidR="00126753">
        <w:rPr>
          <w:rFonts w:hint="cs"/>
          <w:rtl/>
        </w:rPr>
        <w:t xml:space="preserve"> به عنوان یک متخصص یادگیری</w:t>
      </w:r>
      <w:r w:rsidR="00300A9F">
        <w:rPr>
          <w:rFonts w:hint="cs"/>
          <w:rtl/>
        </w:rPr>
        <w:t xml:space="preserve"> </w:t>
      </w:r>
      <w:r w:rsidR="00A15FC5">
        <w:rPr>
          <w:rFonts w:hint="cs"/>
          <w:rtl/>
        </w:rPr>
        <w:t>بوده و ساز و کار نظرخواهی از مدیران و تفویض اختیار به ایشان را فراهم کنند.</w:t>
      </w:r>
      <w:r>
        <w:rPr>
          <w:rFonts w:hint="cs"/>
          <w:rtl/>
        </w:rPr>
        <w:t xml:space="preserve"> در بعد خارجی، همکاری و تعامل بین سازمان‌های آموزش و پرورش، نوس</w:t>
      </w:r>
      <w:r w:rsidR="00740F3D">
        <w:rPr>
          <w:rFonts w:hint="cs"/>
          <w:rtl/>
        </w:rPr>
        <w:t>ازی، شهرداری و غیره افزایش پیدا کند.</w:t>
      </w:r>
      <w:r w:rsidR="002617BA">
        <w:rPr>
          <w:rFonts w:hint="cs"/>
          <w:rtl/>
        </w:rPr>
        <w:t xml:space="preserve"> </w:t>
      </w:r>
      <w:r w:rsidR="00A15FC5">
        <w:rPr>
          <w:rFonts w:hint="cs"/>
          <w:rtl/>
        </w:rPr>
        <w:t>عدم همراهی و همکاری سازمان نوسازی و آموزش و پرورش</w:t>
      </w:r>
      <w:r w:rsidR="00A15FC5">
        <w:rPr>
          <w:rFonts w:hint="cs"/>
          <w:rtl/>
        </w:rPr>
        <w:t xml:space="preserve"> باعث ایجاد خلاهای جدی در ساخت ساختمان‌های مدارس شده</w:t>
      </w:r>
      <w:r w:rsidR="00A15FC5">
        <w:rPr>
          <w:rFonts w:hint="cs"/>
          <w:rtl/>
        </w:rPr>
        <w:t xml:space="preserve"> است. به طوریکه سازمان نوسازی به دور از</w:t>
      </w:r>
      <w:r w:rsidR="00A15FC5">
        <w:rPr>
          <w:rFonts w:hint="cs"/>
          <w:rtl/>
        </w:rPr>
        <w:t xml:space="preserve"> نیازهای یک</w:t>
      </w:r>
      <w:r w:rsidR="00A15FC5">
        <w:rPr>
          <w:rFonts w:hint="cs"/>
          <w:rtl/>
        </w:rPr>
        <w:t xml:space="preserve"> فضای یاددهی و یادگیری، با یک ا</w:t>
      </w:r>
      <w:r w:rsidR="0018379D">
        <w:rPr>
          <w:rFonts w:hint="cs"/>
          <w:rtl/>
        </w:rPr>
        <w:t>لگوی</w:t>
      </w:r>
      <w:r w:rsidR="00A15FC5">
        <w:rPr>
          <w:rFonts w:hint="cs"/>
          <w:rtl/>
        </w:rPr>
        <w:t xml:space="preserve"> مشخص مشابه سلول و زنگ به ساخت مدارس می‌پردازد. در یک مرتبه بالاتر، مدارس بر اساس منویات و رویکرد تربیتی و به سفارش فرد خیّری که هزینه‌ی ساخت مدرسه را می‌دهد ساخته می‌شود. تمام اینها به این معنی است که استاندارد مشخصی بر مبنای نظریات تربیتی و یادگیری برای ساخت مدارس وجود ندارد و مدرسه‌سازی در کشور ما مصداق بارز هرکسی از ظن خود شد یار من می‌باشد</w:t>
      </w:r>
      <w:r w:rsidR="00126753">
        <w:rPr>
          <w:rFonts w:hint="cs"/>
          <w:rtl/>
        </w:rPr>
        <w:t xml:space="preserve">. </w:t>
      </w:r>
      <w:r w:rsidR="002617BA">
        <w:rPr>
          <w:rFonts w:hint="cs"/>
          <w:rtl/>
        </w:rPr>
        <w:t xml:space="preserve">موانع ساختاری در بسیاری از موارد شامل دستورالعمل‌ها و ملاحظاتی است که دست و پای مدیران مدارس را بسته و حوزه‌ی فعالیتشان را بسیار محدود می‌کند. این مهم نیز بازنگری در قوانین و سیاست‌گذاری بر مبنای نیازهای امروز </w:t>
      </w:r>
      <w:r w:rsidR="00A15FC5">
        <w:rPr>
          <w:rFonts w:hint="cs"/>
          <w:rtl/>
        </w:rPr>
        <w:t xml:space="preserve">دانش‌آموزان </w:t>
      </w:r>
      <w:r w:rsidR="002617BA">
        <w:rPr>
          <w:rFonts w:hint="cs"/>
          <w:rtl/>
        </w:rPr>
        <w:t xml:space="preserve">را طلب می‌کند. </w:t>
      </w:r>
    </w:p>
    <w:p w14:paraId="7BAE9974" w14:textId="1558D2B8" w:rsidR="002617BA" w:rsidRDefault="00126753" w:rsidP="00B960AD">
      <w:pPr>
        <w:pStyle w:val="ac"/>
        <w:rPr>
          <w:rtl/>
        </w:rPr>
      </w:pPr>
      <w:r>
        <w:rPr>
          <w:rFonts w:hint="cs"/>
          <w:rtl/>
        </w:rPr>
        <w:t xml:space="preserve">     </w:t>
      </w:r>
      <w:r w:rsidR="0084092D">
        <w:rPr>
          <w:rFonts w:hint="cs"/>
          <w:rtl/>
        </w:rPr>
        <w:t>به نظر می‌رسد ای</w:t>
      </w:r>
      <w:r w:rsidR="00937793">
        <w:rPr>
          <w:rFonts w:hint="cs"/>
          <w:rtl/>
        </w:rPr>
        <w:t>نها</w:t>
      </w:r>
      <w:r w:rsidR="0084092D">
        <w:rPr>
          <w:rFonts w:hint="cs"/>
          <w:rtl/>
        </w:rPr>
        <w:t xml:space="preserve"> اتفاق نخواهد افتاد م</w:t>
      </w:r>
      <w:r w:rsidR="00937793">
        <w:rPr>
          <w:rFonts w:hint="cs"/>
          <w:rtl/>
        </w:rPr>
        <w:t>گ</w:t>
      </w:r>
      <w:r w:rsidR="0084092D">
        <w:rPr>
          <w:rFonts w:hint="cs"/>
          <w:rtl/>
        </w:rPr>
        <w:t>ر اینکه</w:t>
      </w:r>
      <w:r w:rsidR="002617BA">
        <w:rPr>
          <w:rFonts w:hint="cs"/>
          <w:rtl/>
        </w:rPr>
        <w:t xml:space="preserve"> آگاهی جامعه، اعم از مسئولین، مدیران مدارس، معلمان و اولیا از جنبه‌های مختلفی در مواجهه با مدرسه و مدیران مدارس </w:t>
      </w:r>
      <w:r w:rsidR="0084092D">
        <w:rPr>
          <w:rFonts w:hint="cs"/>
          <w:rtl/>
        </w:rPr>
        <w:t>بالاتر رود</w:t>
      </w:r>
      <w:r w:rsidR="002617BA">
        <w:rPr>
          <w:rFonts w:hint="cs"/>
          <w:rtl/>
        </w:rPr>
        <w:t>. نیاز است تا جایگاه مدرسه به عنوان نهادی که مسئولیت تربیت نسل آینده را برعهده دارد بازطراحی ش</w:t>
      </w:r>
      <w:r w:rsidR="00A15FC5">
        <w:rPr>
          <w:rFonts w:hint="cs"/>
          <w:rtl/>
        </w:rPr>
        <w:t>ده</w:t>
      </w:r>
      <w:r w:rsidR="002617BA">
        <w:rPr>
          <w:rFonts w:hint="cs"/>
          <w:rtl/>
        </w:rPr>
        <w:t xml:space="preserve"> و از انحصار برای قبولی کنکور یا کسب امتیاز بالا در امتحانات و ارزیابی‌های خشک و قالبی بیرون بیاید</w:t>
      </w:r>
      <w:r w:rsidR="0084092D">
        <w:rPr>
          <w:rFonts w:hint="cs"/>
          <w:rtl/>
        </w:rPr>
        <w:t xml:space="preserve"> و ساختمان مدرسه نیز به‌عنوان معلم سوم دانش‌آموزان دیده شود. </w:t>
      </w:r>
      <w:r w:rsidR="002617BA">
        <w:rPr>
          <w:rFonts w:hint="cs"/>
          <w:rtl/>
        </w:rPr>
        <w:t xml:space="preserve"> باید از مدیران مدارس انتظار برود تا در طراحی</w:t>
      </w:r>
      <w:r w:rsidR="00A15FC5">
        <w:rPr>
          <w:rFonts w:hint="cs"/>
          <w:rtl/>
        </w:rPr>
        <w:t xml:space="preserve"> و خلق</w:t>
      </w:r>
      <w:r w:rsidR="002617BA">
        <w:rPr>
          <w:rFonts w:hint="cs"/>
          <w:rtl/>
        </w:rPr>
        <w:t xml:space="preserve"> فضاهای کالبدی یادگیری </w:t>
      </w:r>
      <w:r w:rsidR="0084092D">
        <w:rPr>
          <w:rFonts w:hint="cs"/>
          <w:rtl/>
        </w:rPr>
        <w:t xml:space="preserve">نیز همانند سایر عرصه‌های مربوط به یاددهی و یادگیری </w:t>
      </w:r>
      <w:r w:rsidR="002617BA">
        <w:rPr>
          <w:rFonts w:hint="cs"/>
          <w:rtl/>
        </w:rPr>
        <w:t xml:space="preserve">نقش‌آفرینی کنند. این مهم </w:t>
      </w:r>
      <w:r w:rsidR="00A15FC5">
        <w:rPr>
          <w:rFonts w:hint="cs"/>
          <w:rtl/>
        </w:rPr>
        <w:t xml:space="preserve"> </w:t>
      </w:r>
      <w:r w:rsidR="002617BA">
        <w:rPr>
          <w:rFonts w:hint="cs"/>
          <w:rtl/>
        </w:rPr>
        <w:t xml:space="preserve">نیاز به عملی کردن دستورالعمل‌ها و مقرراتی دارد که در قالب طرح تعالی و تدبیر برای چگونگی انتخاب و انتصاب مدیران </w:t>
      </w:r>
      <w:r>
        <w:rPr>
          <w:rFonts w:hint="cs"/>
          <w:rtl/>
        </w:rPr>
        <w:t>دیده</w:t>
      </w:r>
      <w:r w:rsidR="002617BA">
        <w:rPr>
          <w:rFonts w:hint="cs"/>
          <w:rtl/>
        </w:rPr>
        <w:t xml:space="preserve"> شده‌ا</w:t>
      </w:r>
      <w:r w:rsidR="00A15FC5">
        <w:rPr>
          <w:rFonts w:hint="cs"/>
          <w:rtl/>
        </w:rPr>
        <w:t>ست</w:t>
      </w:r>
      <w:r w:rsidR="002617BA">
        <w:rPr>
          <w:rFonts w:hint="cs"/>
          <w:rtl/>
        </w:rPr>
        <w:t xml:space="preserve">. به نظر می رسد تا زمانیکه نگاه حرفه‌ای و دقیق به مسئولیت مدیریت مدرسه نباشد، این </w:t>
      </w:r>
      <w:r w:rsidR="00A15FC5">
        <w:rPr>
          <w:rFonts w:hint="cs"/>
          <w:rtl/>
        </w:rPr>
        <w:t>جایگاه</w:t>
      </w:r>
      <w:r w:rsidR="002617BA">
        <w:rPr>
          <w:rFonts w:hint="cs"/>
          <w:rtl/>
        </w:rPr>
        <w:t xml:space="preserve"> در اذهان جامعه از یک امر دم دستی فراتر نرفته و مدیر مدرسه صرفا مجری بخشنامه‌های بالادستی باقی خواهد ماند.</w:t>
      </w:r>
      <w:r w:rsidR="0084092D">
        <w:rPr>
          <w:rFonts w:hint="cs"/>
          <w:rtl/>
        </w:rPr>
        <w:t xml:space="preserve"> نگاه حرفه‌ای به مسئولیت مدیریت مدرسه نیز می‌تواند افزایش اختیارات او و به تبع آن حل بسیاری از مشکلات را در پی داشته باشد. به عنوان مثال برای حل مشکل کمبود بودجه</w:t>
      </w:r>
      <w:r w:rsidR="00B91010">
        <w:rPr>
          <w:rFonts w:hint="cs"/>
          <w:rtl/>
        </w:rPr>
        <w:t>، افزایش اختیارات مدیر مدرسه برای کسب درآمد در طرح‌ریزی و استفاده از ساختمان مدرسه می‌تواند راهگشا باشد. از استفاده از پشت بام مدارس برای نصب پنل‌های خورشیدی و تامین برق تا بازشدن درب‌های مدارس به روی محله که می‌تواند شکل‌دهنده‌ی تعاملات مثبت و تغییر نگرش‌ سایر افراد جامعه نسبت به مدرسه شود.</w:t>
      </w:r>
      <w:r w:rsidR="00D805BF">
        <w:rPr>
          <w:rFonts w:hint="cs"/>
          <w:rtl/>
        </w:rPr>
        <w:t xml:space="preserve"> </w:t>
      </w:r>
    </w:p>
    <w:p w14:paraId="4CB6EA45" w14:textId="51E59467" w:rsidR="00CE13E2" w:rsidRDefault="0018379D" w:rsidP="00126753">
      <w:pPr>
        <w:pStyle w:val="ac"/>
        <w:rPr>
          <w:rtl/>
        </w:rPr>
      </w:pPr>
      <w:r>
        <w:rPr>
          <w:rFonts w:hint="cs"/>
          <w:rtl/>
        </w:rPr>
        <w:t xml:space="preserve">      قابلیت استفاده از فناوری نیز علی‌رغم اهمیتی که دارد، کمتر در صحبت‌های </w:t>
      </w:r>
      <w:r w:rsidR="00634852">
        <w:rPr>
          <w:rFonts w:hint="cs"/>
          <w:rtl/>
        </w:rPr>
        <w:t>شرکت‌کنندگان در پؤوهش</w:t>
      </w:r>
      <w:r>
        <w:rPr>
          <w:rFonts w:hint="cs"/>
          <w:rtl/>
        </w:rPr>
        <w:t xml:space="preserve"> منعکس شده بود، اما </w:t>
      </w:r>
      <w:r w:rsidR="00634852">
        <w:rPr>
          <w:rFonts w:hint="cs"/>
          <w:rtl/>
        </w:rPr>
        <w:t>آنچه که برخی از</w:t>
      </w:r>
      <w:r>
        <w:rPr>
          <w:rFonts w:hint="cs"/>
          <w:rtl/>
        </w:rPr>
        <w:t xml:space="preserve"> متخصصین و</w:t>
      </w:r>
      <w:r w:rsidR="00634852">
        <w:rPr>
          <w:rFonts w:hint="cs"/>
          <w:rtl/>
        </w:rPr>
        <w:t xml:space="preserve"> مدیران به آن اشاره داشتند این بود که با توجه به</w:t>
      </w:r>
      <w:r w:rsidR="00C53489">
        <w:rPr>
          <w:rFonts w:hint="cs"/>
          <w:rtl/>
        </w:rPr>
        <w:t xml:space="preserve"> رشد علم و آشنایی بیشتر بچه‌ها با فناوری</w:t>
      </w:r>
      <w:r w:rsidR="000D3346">
        <w:rPr>
          <w:rFonts w:hint="cs"/>
          <w:rtl/>
        </w:rPr>
        <w:t>‌های روز</w:t>
      </w:r>
      <w:r w:rsidR="00C53489">
        <w:rPr>
          <w:rFonts w:hint="cs"/>
          <w:rtl/>
        </w:rPr>
        <w:t xml:space="preserve">، لازم است تا قابلیت‌های لازم برای استفاده از فناوری‌های مختلف در ساختمان مدارس دیده شود. در ادبیات نظری نیز، نظریه‌ی یادگیری ارتباط‌گرایی که یادگیری را ساخت شبکه‌های ارتباطی تعریف می‌کند، موید این مطلب است که محیط‌های یادگیری ناگزیر از این هستند که به سمت استفاده از فناوری‌های روز و شبکه‌های یادگیری متنوع بروند. به تعبیر زیمنس (2005) </w:t>
      </w:r>
      <w:r w:rsidR="000D3346">
        <w:rPr>
          <w:rFonts w:hint="cs"/>
          <w:rtl/>
        </w:rPr>
        <w:t>دانش‌آموزان امروز بومیان دیجیتال هستند که نمی‌توان فضاهای یادگیری این دانش‌آموزان را همانند فضاهای سنتی طراحی کرد.</w:t>
      </w:r>
    </w:p>
    <w:p w14:paraId="6142116B" w14:textId="5F197BB5" w:rsidR="00E47297" w:rsidRPr="00E47297" w:rsidRDefault="00E47297" w:rsidP="00126753">
      <w:pPr>
        <w:pStyle w:val="ac"/>
        <w:rPr>
          <w:rFonts w:ascii="Calibri" w:hAnsi="Calibri" w:cs="Calibri"/>
          <w:rtl/>
        </w:rPr>
      </w:pPr>
      <w:r>
        <w:rPr>
          <w:rFonts w:hint="cs"/>
          <w:rtl/>
        </w:rPr>
        <w:t xml:space="preserve">    </w:t>
      </w:r>
      <w:r w:rsidR="00801E73">
        <w:rPr>
          <w:rFonts w:hint="cs"/>
          <w:rtl/>
        </w:rPr>
        <w:t>شرایط</w:t>
      </w:r>
      <w:r>
        <w:rPr>
          <w:rFonts w:hint="cs"/>
          <w:rtl/>
        </w:rPr>
        <w:t xml:space="preserve"> ساخت فضاهای یادگیری مدارس در کشور ما نگران‌کننده است و اگر فرآیند ساخت و ساز به همین شکل ادامه پیدا کند، در آینده با تعداد زیادی ساختمان روبرو خواهیم بود که بدون توجه به اصول طراحی فضاهای یادگیری و نیازهای واقعی دانش‌آموزان ساخته شده و ضمن </w:t>
      </w:r>
      <w:r w:rsidR="003736C8">
        <w:rPr>
          <w:rFonts w:hint="cs"/>
          <w:rtl/>
        </w:rPr>
        <w:t xml:space="preserve">هدررفت سرمایه‌ها و منابع مالی، </w:t>
      </w:r>
      <w:r w:rsidR="00801E73">
        <w:rPr>
          <w:rFonts w:hint="cs"/>
          <w:rtl/>
        </w:rPr>
        <w:t>به روزرسانی آنها</w:t>
      </w:r>
      <w:r w:rsidR="003736C8">
        <w:rPr>
          <w:rFonts w:hint="cs"/>
          <w:rtl/>
        </w:rPr>
        <w:t xml:space="preserve"> نیز دشوار و غیرممکن خواهد بود</w:t>
      </w:r>
      <w:r w:rsidR="00801E73">
        <w:rPr>
          <w:rFonts w:hint="cs"/>
          <w:rtl/>
        </w:rPr>
        <w:t xml:space="preserve">. بنابراین ضروری است تا </w:t>
      </w:r>
      <w:r w:rsidR="001F607E">
        <w:rPr>
          <w:rFonts w:hint="cs"/>
          <w:rtl/>
        </w:rPr>
        <w:t xml:space="preserve">آجری بر </w:t>
      </w:r>
      <w:r w:rsidR="00E752A9">
        <w:rPr>
          <w:rFonts w:hint="cs"/>
          <w:rtl/>
        </w:rPr>
        <w:t xml:space="preserve">ساختمان </w:t>
      </w:r>
      <w:r w:rsidR="001F607E">
        <w:rPr>
          <w:rFonts w:hint="cs"/>
          <w:rtl/>
        </w:rPr>
        <w:t>مدارس افزوده نشود مگراینکه با مدیران مدارس مشورت شود</w:t>
      </w:r>
      <w:r w:rsidR="00D63856">
        <w:rPr>
          <w:rFonts w:hint="cs"/>
          <w:rtl/>
        </w:rPr>
        <w:t>.</w:t>
      </w:r>
      <w:r w:rsidR="001F607E">
        <w:rPr>
          <w:rFonts w:hint="cs"/>
          <w:rtl/>
        </w:rPr>
        <w:t xml:space="preserve"> لذا باید</w:t>
      </w:r>
      <w:r w:rsidR="00D63856">
        <w:rPr>
          <w:rFonts w:hint="cs"/>
          <w:rtl/>
        </w:rPr>
        <w:t xml:space="preserve"> </w:t>
      </w:r>
      <w:r w:rsidR="001F607E">
        <w:rPr>
          <w:rFonts w:hint="cs"/>
          <w:rtl/>
        </w:rPr>
        <w:t xml:space="preserve">با فراهم کردن فرصت‌ها و امکانات مناسب </w:t>
      </w:r>
      <w:r w:rsidR="001F607E">
        <w:rPr>
          <w:rFonts w:hint="cs"/>
          <w:rtl/>
        </w:rPr>
        <w:t xml:space="preserve">به تربیت </w:t>
      </w:r>
      <w:r w:rsidR="00801E73">
        <w:rPr>
          <w:rFonts w:hint="cs"/>
          <w:rtl/>
        </w:rPr>
        <w:t>مدیران</w:t>
      </w:r>
      <w:r w:rsidR="00D63856">
        <w:rPr>
          <w:rFonts w:hint="cs"/>
          <w:rtl/>
        </w:rPr>
        <w:t>ی باتجربه، تحصیلکرده، مشارکت‌پذیر، پژوهشگر، نوآور و خلاق، با مهارت سنجش نیازها و برنامه‌ریزی در کنار خصیصه‌های فردی چون عملگرایی، تعهد، شجاعت، صبوری، خوشرویی و دغدغه‌مندی با نگرشی بر مبنای ارزش‌های معنوی</w:t>
      </w:r>
      <w:r w:rsidR="001F607E">
        <w:rPr>
          <w:rFonts w:hint="cs"/>
          <w:rtl/>
        </w:rPr>
        <w:t xml:space="preserve"> </w:t>
      </w:r>
      <w:r w:rsidR="00E752A9">
        <w:rPr>
          <w:rFonts w:hint="cs"/>
          <w:rtl/>
        </w:rPr>
        <w:t>و اعتقاد به رهبری یادگیری در قرن 21</w:t>
      </w:r>
      <w:r w:rsidR="001F607E">
        <w:rPr>
          <w:rFonts w:hint="cs"/>
          <w:rtl/>
        </w:rPr>
        <w:t>پرداخته شود و</w:t>
      </w:r>
      <w:r w:rsidR="00D63856">
        <w:rPr>
          <w:rFonts w:hint="cs"/>
          <w:rtl/>
        </w:rPr>
        <w:t xml:space="preserve"> تنها در این صورت است که می‌توان به افزایش کیفیت یادگیری نظام آموزشی </w:t>
      </w:r>
      <w:r w:rsidR="003C2A2B">
        <w:rPr>
          <w:rFonts w:hint="cs"/>
          <w:rtl/>
        </w:rPr>
        <w:t>امیدوار بود.</w:t>
      </w:r>
      <w:r w:rsidR="00D63856">
        <w:rPr>
          <w:rFonts w:hint="cs"/>
          <w:rtl/>
        </w:rPr>
        <w:t xml:space="preserve">  </w:t>
      </w:r>
      <w:r w:rsidR="00801E73">
        <w:rPr>
          <w:rFonts w:hint="cs"/>
          <w:rtl/>
        </w:rPr>
        <w:t xml:space="preserve"> </w:t>
      </w:r>
    </w:p>
    <w:p w14:paraId="7441E91B" w14:textId="77777777" w:rsidR="002617BA" w:rsidRDefault="002617BA" w:rsidP="00A90E1D">
      <w:pPr>
        <w:pStyle w:val="1-1"/>
        <w:rPr>
          <w:rtl/>
        </w:rPr>
      </w:pPr>
      <w:bookmarkStart w:id="253" w:name="_Toc144152872"/>
      <w:bookmarkStart w:id="254" w:name="_Toc144767816"/>
      <w:bookmarkEnd w:id="251"/>
      <w:r>
        <w:rPr>
          <w:rFonts w:hint="cs"/>
          <w:rtl/>
        </w:rPr>
        <w:t>پیشنهادات کاربردی</w:t>
      </w:r>
      <w:bookmarkEnd w:id="253"/>
      <w:bookmarkEnd w:id="254"/>
    </w:p>
    <w:p w14:paraId="0D37346D" w14:textId="0890821F" w:rsidR="003070B0" w:rsidRDefault="003070B0" w:rsidP="003070B0">
      <w:pPr>
        <w:pStyle w:val="ListParagraph"/>
        <w:spacing w:after="0"/>
        <w:ind w:left="270"/>
        <w:jc w:val="both"/>
        <w:rPr>
          <w:rFonts w:ascii="IRNazanin" w:hAnsi="IRNazanin"/>
        </w:rPr>
      </w:pPr>
      <w:r>
        <w:rPr>
          <w:rFonts w:ascii="IRNazanin" w:hAnsi="IRNazanin" w:hint="cs"/>
          <w:rtl/>
        </w:rPr>
        <w:t>بر اساس یافته‌های پژوهش پیشنهادات زیر ارائه می‌شود:</w:t>
      </w:r>
    </w:p>
    <w:p w14:paraId="5BB53FA8" w14:textId="5B60FB74" w:rsidR="003070B0" w:rsidRPr="00A90E1D" w:rsidRDefault="003070B0" w:rsidP="003070B0">
      <w:pPr>
        <w:pStyle w:val="ListParagraph"/>
        <w:numPr>
          <w:ilvl w:val="0"/>
          <w:numId w:val="21"/>
        </w:numPr>
        <w:spacing w:after="0"/>
        <w:ind w:left="270"/>
        <w:jc w:val="both"/>
        <w:rPr>
          <w:rFonts w:ascii="IRNazanin" w:hAnsi="IRNazanin"/>
        </w:rPr>
      </w:pPr>
      <w:r>
        <w:rPr>
          <w:rFonts w:ascii="IRNazanin" w:hAnsi="IRNazanin" w:hint="cs"/>
          <w:rtl/>
        </w:rPr>
        <w:t>برگزاری کارگاه‌های آموزشی برای مدیران مدارس</w:t>
      </w:r>
      <w:r w:rsidRPr="00A90E1D">
        <w:rPr>
          <w:rFonts w:ascii="IRNazanin" w:hAnsi="IRNazanin"/>
          <w:rtl/>
        </w:rPr>
        <w:t xml:space="preserve"> در زمینه‌های شناخت نظریات یادگیری، اصول طراحی فضاهای یادگیری، آشنایی با تاریخچه‌ی معماری مدارس در ایران و جهان </w:t>
      </w:r>
    </w:p>
    <w:p w14:paraId="53580930" w14:textId="77777777" w:rsidR="003070B0" w:rsidRPr="00A90E1D"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اضافه شدن واحدهای درسی در زمینه‌های اصول طراحی فضاهای یادگیری، آشنایی با تاریخچه‌ی معماری مدارس در ایران و جهان، آشنایی با نظریه‌های معماری معاصر به دروس دانشگاهی رشته مدیریت آموزشی</w:t>
      </w:r>
    </w:p>
    <w:p w14:paraId="73656B9F" w14:textId="7A10DFAC" w:rsidR="003070B0" w:rsidRPr="00A90E1D"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 xml:space="preserve">تشکیل جلسات هم‌اندیشی و اشتراک دانش و تجربیات </w:t>
      </w:r>
      <w:r>
        <w:rPr>
          <w:rFonts w:ascii="IRNazanin" w:hAnsi="IRNazanin" w:hint="cs"/>
          <w:rtl/>
        </w:rPr>
        <w:t xml:space="preserve">در زمینه‌ی طراحی داخلی فضاهای یادگیری </w:t>
      </w:r>
      <w:r w:rsidRPr="00A90E1D">
        <w:rPr>
          <w:rFonts w:ascii="IRNazanin" w:hAnsi="IRNazanin"/>
          <w:rtl/>
        </w:rPr>
        <w:t>بین مدیران مدارس</w:t>
      </w:r>
    </w:p>
    <w:p w14:paraId="14DEB644" w14:textId="77777777" w:rsidR="003070B0" w:rsidRPr="00A90E1D" w:rsidRDefault="003070B0" w:rsidP="003070B0">
      <w:pPr>
        <w:pStyle w:val="ListParagraph"/>
        <w:numPr>
          <w:ilvl w:val="0"/>
          <w:numId w:val="21"/>
        </w:numPr>
        <w:spacing w:after="0"/>
        <w:ind w:left="270"/>
        <w:jc w:val="both"/>
        <w:rPr>
          <w:rFonts w:ascii="IRNazanin" w:hAnsi="IRNazanin"/>
          <w:rtl/>
        </w:rPr>
      </w:pPr>
      <w:r w:rsidRPr="00A90E1D">
        <w:rPr>
          <w:rFonts w:ascii="IRNazanin" w:hAnsi="IRNazanin"/>
          <w:rtl/>
        </w:rPr>
        <w:t>ارتباط دانشگاه و مدرسه برای پیوند عمیق بین نظریات و میدان عمل مدیران آموزشی به صورت تعریف 4 واحد کارورزی عملی در کنار مدیران مدرسه</w:t>
      </w:r>
    </w:p>
    <w:p w14:paraId="3AC80069" w14:textId="20880C61" w:rsidR="003070B0"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تشکیل کارگروه پژوهشی از مدیران دغدغه‌مند، باانگیزه و توانمند برای بررسی وضع موجود و ارائه‌ی راهکار جهت</w:t>
      </w:r>
      <w:r>
        <w:rPr>
          <w:rFonts w:ascii="IRNazanin" w:hAnsi="IRNazanin" w:hint="cs"/>
          <w:rtl/>
        </w:rPr>
        <w:t xml:space="preserve"> رفع موانع و محدودیت‌ها</w:t>
      </w:r>
    </w:p>
    <w:p w14:paraId="0DC562C6" w14:textId="60265CEE" w:rsidR="003070B0" w:rsidRPr="00A90E1D"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بازخوانی دستورالعمل‌ها و قوانین و مقررات آموزش و پرورش در راستای افزایش اختیار مدیران جهت تامین و استفاده‌ی بیشتر از فضاهای یادگیری درون و بیرون از مدرسه</w:t>
      </w:r>
    </w:p>
    <w:p w14:paraId="686AEEEA" w14:textId="77777777" w:rsidR="003070B0" w:rsidRPr="00A90E1D"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افزایش اختیار مدیران جهت کسب درآمد از پتانسیل ساختمان مدرسه</w:t>
      </w:r>
    </w:p>
    <w:p w14:paraId="6416D9FA" w14:textId="1DB892D2" w:rsidR="003070B0" w:rsidRDefault="003070B0" w:rsidP="00161EAD">
      <w:pPr>
        <w:pStyle w:val="ListParagraph"/>
        <w:numPr>
          <w:ilvl w:val="0"/>
          <w:numId w:val="21"/>
        </w:numPr>
        <w:spacing w:after="0"/>
        <w:ind w:left="270"/>
        <w:jc w:val="both"/>
        <w:rPr>
          <w:rFonts w:ascii="IRNazanin" w:hAnsi="IRNazanin"/>
        </w:rPr>
      </w:pPr>
      <w:r>
        <w:rPr>
          <w:rFonts w:ascii="IRNazanin" w:hAnsi="IRNazanin" w:hint="cs"/>
          <w:rtl/>
        </w:rPr>
        <w:t>حضور نماینده‌ای از هر زیرنظام سند تحول بنیادین در جلسات سایر زیرنظام‌ها</w:t>
      </w:r>
    </w:p>
    <w:p w14:paraId="77D1420C" w14:textId="77777777" w:rsidR="0018265F" w:rsidRPr="00A90E1D" w:rsidRDefault="0018265F" w:rsidP="0018265F">
      <w:pPr>
        <w:pStyle w:val="ListParagraph"/>
        <w:numPr>
          <w:ilvl w:val="0"/>
          <w:numId w:val="21"/>
        </w:numPr>
        <w:spacing w:after="0"/>
        <w:ind w:left="270"/>
        <w:jc w:val="both"/>
        <w:rPr>
          <w:rFonts w:ascii="IRNazanin" w:hAnsi="IRNazanin"/>
        </w:rPr>
      </w:pPr>
      <w:r w:rsidRPr="00A90E1D">
        <w:rPr>
          <w:rFonts w:ascii="IRNazanin" w:hAnsi="IRNazanin"/>
          <w:rtl/>
        </w:rPr>
        <w:t>حضور مدیر مدرسه در شورای محلات جهت ارتباطات بیشتر مدرسه و محله</w:t>
      </w:r>
    </w:p>
    <w:p w14:paraId="31DFBB19" w14:textId="77777777" w:rsidR="0018265F" w:rsidRPr="00A90E1D" w:rsidRDefault="0018265F" w:rsidP="0018265F">
      <w:pPr>
        <w:pStyle w:val="ListParagraph"/>
        <w:numPr>
          <w:ilvl w:val="0"/>
          <w:numId w:val="21"/>
        </w:numPr>
        <w:spacing w:after="0"/>
        <w:ind w:left="270"/>
        <w:jc w:val="both"/>
        <w:rPr>
          <w:rFonts w:ascii="IRNazanin" w:hAnsi="IRNazanin"/>
        </w:rPr>
      </w:pPr>
      <w:r w:rsidRPr="00A90E1D">
        <w:rPr>
          <w:rFonts w:ascii="IRNazanin" w:hAnsi="IRNazanin"/>
          <w:rtl/>
        </w:rPr>
        <w:t>واگذاری امورات مالی و عمرانی مدارس به شهرداری‌ها</w:t>
      </w:r>
    </w:p>
    <w:p w14:paraId="1DE1938F" w14:textId="77777777" w:rsidR="002617BA" w:rsidRPr="00A90E1D" w:rsidRDefault="002617BA" w:rsidP="00161EAD">
      <w:pPr>
        <w:pStyle w:val="ListParagraph"/>
        <w:numPr>
          <w:ilvl w:val="0"/>
          <w:numId w:val="21"/>
        </w:numPr>
        <w:spacing w:after="0"/>
        <w:ind w:left="270"/>
        <w:jc w:val="both"/>
        <w:rPr>
          <w:rFonts w:ascii="IRNazanin" w:hAnsi="IRNazanin"/>
        </w:rPr>
      </w:pPr>
      <w:r w:rsidRPr="00A90E1D">
        <w:rPr>
          <w:rFonts w:ascii="IRNazanin" w:hAnsi="IRNazanin"/>
          <w:rtl/>
        </w:rPr>
        <w:t>تدوین ساز و کار مناسب برای ارتباط بیشتر بین سازمان نوسازی و آموزش و پرورش</w:t>
      </w:r>
    </w:p>
    <w:p w14:paraId="71E68786" w14:textId="77777777" w:rsidR="002617BA" w:rsidRPr="00A90E1D" w:rsidRDefault="002617BA" w:rsidP="00161EAD">
      <w:pPr>
        <w:pStyle w:val="ListParagraph"/>
        <w:numPr>
          <w:ilvl w:val="0"/>
          <w:numId w:val="21"/>
        </w:numPr>
        <w:spacing w:after="0"/>
        <w:ind w:left="270"/>
        <w:jc w:val="both"/>
        <w:rPr>
          <w:rFonts w:ascii="IRNazanin" w:hAnsi="IRNazanin"/>
        </w:rPr>
      </w:pPr>
      <w:r w:rsidRPr="00A90E1D">
        <w:rPr>
          <w:rFonts w:ascii="IRNazanin" w:hAnsi="IRNazanin"/>
          <w:rtl/>
        </w:rPr>
        <w:t>تدوین ساز و کار مناسب برای ارتباط راهگشا بین آموزش و پرورش، مدارس و سایر ارگان‌های دولتی</w:t>
      </w:r>
    </w:p>
    <w:p w14:paraId="2DBA5611" w14:textId="77777777" w:rsidR="002617BA" w:rsidRDefault="002617BA" w:rsidP="00A90E1D">
      <w:pPr>
        <w:pStyle w:val="1-1"/>
        <w:rPr>
          <w:rtl/>
        </w:rPr>
      </w:pPr>
      <w:bookmarkStart w:id="255" w:name="_Toc144152873"/>
      <w:bookmarkStart w:id="256" w:name="_Toc144767817"/>
      <w:r>
        <w:rPr>
          <w:rtl/>
        </w:rPr>
        <w:t>موضوعات و پیشنهادات پژوهشی</w:t>
      </w:r>
      <w:bookmarkEnd w:id="255"/>
      <w:bookmarkEnd w:id="256"/>
    </w:p>
    <w:p w14:paraId="60849B3F" w14:textId="77777777" w:rsidR="002617BA" w:rsidRDefault="002617BA" w:rsidP="00302BAA">
      <w:pPr>
        <w:pStyle w:val="ac"/>
      </w:pPr>
      <w:r>
        <w:rPr>
          <w:rtl/>
        </w:rPr>
        <w:t>به پژوهشگران در راستای تکمیل این پژوهش موضوع</w:t>
      </w:r>
      <w:r>
        <w:rPr>
          <w:rFonts w:hint="cs"/>
          <w:rtl/>
        </w:rPr>
        <w:t>‌</w:t>
      </w:r>
      <w:r>
        <w:rPr>
          <w:rtl/>
        </w:rPr>
        <w:t>های زیر پیشنهاد م</w:t>
      </w:r>
      <w:r>
        <w:rPr>
          <w:rFonts w:hint="cs"/>
          <w:rtl/>
        </w:rPr>
        <w:t>ی‌شود:</w:t>
      </w:r>
    </w:p>
    <w:p w14:paraId="5A44AE41" w14:textId="06A18E12" w:rsidR="002617BA" w:rsidRPr="00A90E1D" w:rsidRDefault="00947172" w:rsidP="00161EAD">
      <w:pPr>
        <w:pStyle w:val="ListParagraph"/>
        <w:numPr>
          <w:ilvl w:val="0"/>
          <w:numId w:val="22"/>
        </w:numPr>
        <w:spacing w:after="0"/>
        <w:ind w:left="630"/>
        <w:jc w:val="both"/>
        <w:rPr>
          <w:rFonts w:ascii="IRNazanin" w:hAnsi="IRNazanin"/>
        </w:rPr>
      </w:pPr>
      <w:r>
        <w:rPr>
          <w:rFonts w:ascii="IRNazanin" w:hAnsi="IRNazanin" w:hint="cs"/>
          <w:rtl/>
        </w:rPr>
        <w:t>استخراج</w:t>
      </w:r>
      <w:r w:rsidR="00CA5807">
        <w:rPr>
          <w:rFonts w:ascii="IRNazanin" w:hAnsi="IRNazanin" w:hint="cs"/>
          <w:rtl/>
        </w:rPr>
        <w:t xml:space="preserve"> راهکارهای مختلف </w:t>
      </w:r>
      <w:r w:rsidR="002617BA" w:rsidRPr="00A90E1D">
        <w:rPr>
          <w:rFonts w:ascii="IRNazanin" w:hAnsi="IRNazanin" w:hint="cs"/>
          <w:rtl/>
        </w:rPr>
        <w:t>تبدیل راهروهای مد</w:t>
      </w:r>
      <w:r>
        <w:rPr>
          <w:rFonts w:ascii="IRNazanin" w:hAnsi="IRNazanin" w:hint="cs"/>
          <w:rtl/>
        </w:rPr>
        <w:t>رسه</w:t>
      </w:r>
      <w:r w:rsidR="002617BA" w:rsidRPr="00A90E1D">
        <w:rPr>
          <w:rFonts w:ascii="IRNazanin" w:hAnsi="IRNazanin" w:hint="cs"/>
          <w:rtl/>
        </w:rPr>
        <w:t xml:space="preserve"> از حالت سنتی به راهروهای یادگیری</w:t>
      </w:r>
    </w:p>
    <w:p w14:paraId="3652E7F5" w14:textId="5C022C9C" w:rsidR="002617BA" w:rsidRPr="00A90E1D" w:rsidRDefault="00CA5807" w:rsidP="00161EAD">
      <w:pPr>
        <w:pStyle w:val="ListParagraph"/>
        <w:numPr>
          <w:ilvl w:val="0"/>
          <w:numId w:val="22"/>
        </w:numPr>
        <w:spacing w:after="0"/>
        <w:ind w:left="630"/>
        <w:jc w:val="both"/>
        <w:rPr>
          <w:rFonts w:ascii="IRNazanin" w:hAnsi="IRNazanin"/>
        </w:rPr>
      </w:pPr>
      <w:r>
        <w:rPr>
          <w:rFonts w:ascii="IRNazanin" w:hAnsi="IRNazanin" w:hint="cs"/>
          <w:rtl/>
        </w:rPr>
        <w:t>شناسائی راهکارهای</w:t>
      </w:r>
      <w:r w:rsidR="002617BA" w:rsidRPr="00A90E1D">
        <w:rPr>
          <w:rFonts w:ascii="IRNazanin" w:hAnsi="IRNazanin" w:hint="cs"/>
          <w:rtl/>
        </w:rPr>
        <w:t xml:space="preserve"> </w:t>
      </w:r>
      <w:r>
        <w:rPr>
          <w:rFonts w:ascii="IRNazanin" w:hAnsi="IRNazanin" w:hint="cs"/>
          <w:rtl/>
        </w:rPr>
        <w:t>تغییر مبلمان مدارس در وضعیت موجود</w:t>
      </w:r>
      <w:r w:rsidR="00947172">
        <w:rPr>
          <w:rFonts w:ascii="IRNazanin" w:hAnsi="IRNazanin" w:hint="cs"/>
          <w:rtl/>
        </w:rPr>
        <w:t xml:space="preserve"> با</w:t>
      </w:r>
      <w:r w:rsidR="002617BA" w:rsidRPr="00A90E1D">
        <w:rPr>
          <w:rFonts w:ascii="IRNazanin" w:hAnsi="IRNazanin" w:hint="cs"/>
          <w:rtl/>
        </w:rPr>
        <w:t xml:space="preserve"> تعداد زیاد دانش‌آموز</w:t>
      </w:r>
    </w:p>
    <w:p w14:paraId="259963CB" w14:textId="471986F9" w:rsidR="002617BA" w:rsidRDefault="00CA5807" w:rsidP="00161EAD">
      <w:pPr>
        <w:pStyle w:val="ListParagraph"/>
        <w:numPr>
          <w:ilvl w:val="0"/>
          <w:numId w:val="22"/>
        </w:numPr>
        <w:spacing w:after="0"/>
        <w:ind w:left="630"/>
        <w:jc w:val="both"/>
        <w:rPr>
          <w:rFonts w:ascii="IRNazanin" w:hAnsi="IRNazanin"/>
        </w:rPr>
      </w:pPr>
      <w:r>
        <w:rPr>
          <w:rFonts w:ascii="IRNazanin" w:hAnsi="IRNazanin" w:hint="cs"/>
          <w:rtl/>
        </w:rPr>
        <w:t xml:space="preserve">شناسائی </w:t>
      </w:r>
      <w:r w:rsidR="002617BA" w:rsidRPr="00A90E1D">
        <w:rPr>
          <w:rFonts w:ascii="IRNazanin" w:hAnsi="IRNazanin" w:hint="cs"/>
          <w:rtl/>
        </w:rPr>
        <w:t>فرصت‌های کسب درآمد از ساختمان مدارس</w:t>
      </w:r>
    </w:p>
    <w:p w14:paraId="5AC9BEF7" w14:textId="6451C145" w:rsidR="00CA5807" w:rsidRDefault="00947172" w:rsidP="00161EAD">
      <w:pPr>
        <w:pStyle w:val="ListParagraph"/>
        <w:numPr>
          <w:ilvl w:val="0"/>
          <w:numId w:val="22"/>
        </w:numPr>
        <w:spacing w:after="0"/>
        <w:ind w:left="630"/>
        <w:jc w:val="both"/>
        <w:rPr>
          <w:rFonts w:ascii="IRNazanin" w:hAnsi="IRNazanin"/>
        </w:rPr>
      </w:pPr>
      <w:r>
        <w:rPr>
          <w:rFonts w:ascii="IRNazanin" w:hAnsi="IRNazanin" w:hint="cs"/>
          <w:rtl/>
        </w:rPr>
        <w:t>توصیف</w:t>
      </w:r>
      <w:r w:rsidR="00CA5807">
        <w:rPr>
          <w:rFonts w:ascii="IRNazanin" w:hAnsi="IRNazanin" w:hint="cs"/>
          <w:rtl/>
        </w:rPr>
        <w:t xml:space="preserve"> مفهوم مح</w:t>
      </w:r>
      <w:r w:rsidR="002529C2">
        <w:rPr>
          <w:rFonts w:ascii="IRNazanin" w:hAnsi="IRNazanin" w:hint="cs"/>
          <w:rtl/>
        </w:rPr>
        <w:t>ی</w:t>
      </w:r>
      <w:r w:rsidR="00CA5807">
        <w:rPr>
          <w:rFonts w:ascii="IRNazanin" w:hAnsi="IRNazanin" w:hint="cs"/>
          <w:rtl/>
        </w:rPr>
        <w:t xml:space="preserve">ط کالبدی یادگیری در نگاه </w:t>
      </w:r>
      <w:r w:rsidR="002529C2">
        <w:rPr>
          <w:rFonts w:ascii="IRNazanin" w:hAnsi="IRNazanin" w:hint="cs"/>
          <w:rtl/>
        </w:rPr>
        <w:t>مسئولین آموزش و پرورش</w:t>
      </w:r>
    </w:p>
    <w:p w14:paraId="32F1246E" w14:textId="2B341E1E" w:rsidR="002529C2" w:rsidRPr="002529C2" w:rsidRDefault="002529C2" w:rsidP="001F55E2">
      <w:pPr>
        <w:pStyle w:val="ListParagraph"/>
        <w:numPr>
          <w:ilvl w:val="0"/>
          <w:numId w:val="22"/>
        </w:numPr>
        <w:spacing w:after="0"/>
        <w:ind w:left="630"/>
        <w:jc w:val="both"/>
      </w:pPr>
      <w:r w:rsidRPr="002529C2">
        <w:rPr>
          <w:rFonts w:ascii="IRNazanin" w:hAnsi="IRNazanin" w:hint="cs"/>
          <w:rtl/>
        </w:rPr>
        <w:t>تجربه‌ی زیسته‌ی دانش‌آموزان در استفاده از نیمکت‌های دونفره‌</w:t>
      </w:r>
      <w:bookmarkStart w:id="257" w:name="_Toc144152874"/>
      <w:bookmarkStart w:id="258" w:name="_Toc144767818"/>
      <w:r>
        <w:rPr>
          <w:rFonts w:ascii="IRNazanin" w:hAnsi="IRNazanin" w:hint="cs"/>
          <w:rtl/>
        </w:rPr>
        <w:t xml:space="preserve"> در مدرسه</w:t>
      </w:r>
    </w:p>
    <w:bookmarkEnd w:id="252"/>
    <w:p w14:paraId="03A27A92" w14:textId="1D2F197A" w:rsidR="002617BA" w:rsidRPr="0054059D" w:rsidRDefault="002617BA" w:rsidP="002529C2">
      <w:pPr>
        <w:pStyle w:val="1-1"/>
      </w:pPr>
      <w:r>
        <w:rPr>
          <w:rtl/>
        </w:rPr>
        <w:t>محدودیت های پژوهش</w:t>
      </w:r>
      <w:bookmarkEnd w:id="257"/>
      <w:bookmarkEnd w:id="258"/>
    </w:p>
    <w:p w14:paraId="0B44D5BC" w14:textId="77777777" w:rsidR="002617BA" w:rsidRPr="004E1A94" w:rsidRDefault="002617BA" w:rsidP="00302BAA">
      <w:pPr>
        <w:pStyle w:val="ac"/>
        <w:rPr>
          <w:rtl/>
        </w:rPr>
      </w:pPr>
      <w:r w:rsidRPr="004E1A94">
        <w:rPr>
          <w:rtl/>
        </w:rPr>
        <w:t>محدودیت هایی که پژوهشگر در طول انجام پژوهش با آن روبه</w:t>
      </w:r>
      <w:r w:rsidRPr="004E1A94">
        <w:t xml:space="preserve"> </w:t>
      </w:r>
      <w:r w:rsidRPr="004E1A94">
        <w:rPr>
          <w:rtl/>
        </w:rPr>
        <w:t>رو شد به شرح زیر می</w:t>
      </w:r>
      <w:r>
        <w:rPr>
          <w:rFonts w:hint="cs"/>
          <w:rtl/>
        </w:rPr>
        <w:t>‌</w:t>
      </w:r>
      <w:r w:rsidRPr="004E1A94">
        <w:rPr>
          <w:rtl/>
        </w:rPr>
        <w:t>باشد</w:t>
      </w:r>
      <w:r>
        <w:rPr>
          <w:rFonts w:hint="cs"/>
          <w:rtl/>
        </w:rPr>
        <w:t>:</w:t>
      </w:r>
    </w:p>
    <w:p w14:paraId="6AC84497" w14:textId="77777777" w:rsidR="002617BA" w:rsidRPr="00A90E1D" w:rsidRDefault="002617BA" w:rsidP="00161EAD">
      <w:pPr>
        <w:pStyle w:val="ListParagraph"/>
        <w:numPr>
          <w:ilvl w:val="0"/>
          <w:numId w:val="23"/>
        </w:numPr>
        <w:spacing w:after="0"/>
        <w:ind w:left="630"/>
        <w:jc w:val="both"/>
        <w:rPr>
          <w:rFonts w:ascii="IRNazanin" w:hAnsi="IRNazanin"/>
        </w:rPr>
      </w:pPr>
      <w:r w:rsidRPr="00A90E1D">
        <w:rPr>
          <w:rFonts w:ascii="IRNazanin" w:hAnsi="IRNazanin"/>
          <w:rtl/>
        </w:rPr>
        <w:t>یکی از محدودیت هایی که پژوهشگر در این پژوهش با آن روبه رو شد؛ یکسان رفتار نکردن مناطق مختلف آموزش و پرورش جهت معرفی پژوهشگر به مدارس بود. به این صورت که</w:t>
      </w:r>
      <w:r w:rsidRPr="00A90E1D">
        <w:rPr>
          <w:rFonts w:ascii="IRNazanin" w:hAnsi="IRNazanin" w:hint="cs"/>
          <w:rtl/>
        </w:rPr>
        <w:t xml:space="preserve"> برخی مناطق اجازه‌ی حضور در تمام مدارس را داده و برخی تعداد محدودی از مدارس را معرفی‌می کردند. این تعداد هم در مناطق مختلف بین شش تا دوازده مدرسه متفاوت بود. </w:t>
      </w:r>
    </w:p>
    <w:p w14:paraId="1FFC5702" w14:textId="4D0CAD65" w:rsidR="002617BA" w:rsidRPr="00A90E1D" w:rsidRDefault="002617BA" w:rsidP="00161EAD">
      <w:pPr>
        <w:pStyle w:val="ListParagraph"/>
        <w:numPr>
          <w:ilvl w:val="0"/>
          <w:numId w:val="23"/>
        </w:numPr>
        <w:spacing w:after="0"/>
        <w:ind w:left="630"/>
        <w:jc w:val="both"/>
        <w:rPr>
          <w:rFonts w:ascii="IRNazanin" w:hAnsi="IRNazanin"/>
          <w:rtl/>
        </w:rPr>
      </w:pPr>
      <w:r w:rsidRPr="00A90E1D">
        <w:rPr>
          <w:rFonts w:ascii="IRNazanin" w:hAnsi="IRNazanin" w:hint="cs"/>
          <w:rtl/>
        </w:rPr>
        <w:t xml:space="preserve">شروع زمان مصاحبه مصادف شد با </w:t>
      </w:r>
      <w:r w:rsidRPr="00A90E1D">
        <w:rPr>
          <w:rFonts w:ascii="IRNazanin" w:hAnsi="IRNazanin"/>
          <w:rtl/>
        </w:rPr>
        <w:t>تعطیلی</w:t>
      </w:r>
      <w:r w:rsidRPr="00A90E1D">
        <w:rPr>
          <w:rFonts w:ascii="IRNazanin" w:hAnsi="IRNazanin" w:hint="cs"/>
          <w:rtl/>
        </w:rPr>
        <w:t>‌</w:t>
      </w:r>
      <w:r w:rsidRPr="00A90E1D">
        <w:rPr>
          <w:rFonts w:ascii="IRNazanin" w:hAnsi="IRNazanin"/>
          <w:rtl/>
        </w:rPr>
        <w:t>های دو هفته</w:t>
      </w:r>
      <w:r w:rsidRPr="00A90E1D">
        <w:rPr>
          <w:rFonts w:ascii="IRNazanin" w:hAnsi="IRNazanin" w:hint="cs"/>
          <w:rtl/>
        </w:rPr>
        <w:t>‌</w:t>
      </w:r>
      <w:r w:rsidRPr="00A90E1D">
        <w:rPr>
          <w:rFonts w:ascii="IRNazanin" w:hAnsi="IRNazanin"/>
          <w:rtl/>
        </w:rPr>
        <w:t>ای و گاه چند هفته</w:t>
      </w:r>
      <w:r w:rsidRPr="00A90E1D">
        <w:rPr>
          <w:rFonts w:ascii="IRNazanin" w:hAnsi="IRNazanin" w:hint="cs"/>
          <w:rtl/>
        </w:rPr>
        <w:t>‌</w:t>
      </w:r>
      <w:r w:rsidRPr="00A90E1D">
        <w:rPr>
          <w:rFonts w:ascii="IRNazanin" w:hAnsi="IRNazanin"/>
          <w:rtl/>
        </w:rPr>
        <w:t>ای مدارس</w:t>
      </w:r>
      <w:r w:rsidRPr="00A90E1D">
        <w:rPr>
          <w:rFonts w:ascii="IRNazanin" w:hAnsi="IRNazanin" w:hint="cs"/>
          <w:rtl/>
        </w:rPr>
        <w:t xml:space="preserve"> به علت برودت و آلودگی هوا و افت فشار گاز</w:t>
      </w:r>
      <w:r w:rsidRPr="00A90E1D">
        <w:rPr>
          <w:rFonts w:ascii="IRNazanin" w:hAnsi="IRNazanin"/>
          <w:rtl/>
        </w:rPr>
        <w:t xml:space="preserve"> </w:t>
      </w:r>
      <w:r w:rsidRPr="00A90E1D">
        <w:rPr>
          <w:rFonts w:ascii="IRNazanin" w:hAnsi="IRNazanin" w:hint="cs"/>
          <w:rtl/>
        </w:rPr>
        <w:t xml:space="preserve">که </w:t>
      </w:r>
      <w:r w:rsidR="00947172">
        <w:rPr>
          <w:rFonts w:ascii="IRNazanin" w:hAnsi="IRNazanin" w:hint="cs"/>
          <w:rtl/>
        </w:rPr>
        <w:t xml:space="preserve">علاوه بر اینکه دسترسی به مدیران را سخت و </w:t>
      </w:r>
      <w:r w:rsidR="00947172" w:rsidRPr="00A90E1D">
        <w:rPr>
          <w:rFonts w:ascii="IRNazanin" w:hAnsi="IRNazanin" w:hint="cs"/>
          <w:rtl/>
        </w:rPr>
        <w:t>در برخی موارد تا زمان بازگشایی غیرممکن کرده بود.</w:t>
      </w:r>
      <w:r w:rsidR="00947172">
        <w:rPr>
          <w:rFonts w:ascii="IRNazanin" w:hAnsi="IRNazanin" w:hint="cs"/>
          <w:rtl/>
        </w:rPr>
        <w:t>، روند پیشرفت پژوهش را نیز کند کرده</w:t>
      </w:r>
      <w:r w:rsidRPr="00A90E1D">
        <w:rPr>
          <w:rFonts w:ascii="IRNazanin" w:hAnsi="IRNazanin" w:hint="cs"/>
          <w:rtl/>
        </w:rPr>
        <w:t xml:space="preserve"> و </w:t>
      </w:r>
      <w:r w:rsidR="00947172">
        <w:rPr>
          <w:rFonts w:ascii="IRNazanin" w:hAnsi="IRNazanin" w:hint="cs"/>
          <w:rtl/>
        </w:rPr>
        <w:t>برخی مواقع متوقف می‌کرد.</w:t>
      </w:r>
    </w:p>
    <w:p w14:paraId="78CFEDA5" w14:textId="77777777" w:rsidR="00BF1FFC" w:rsidRDefault="00BF1FFC" w:rsidP="00302BAA">
      <w:pPr>
        <w:pStyle w:val="ac"/>
        <w:rPr>
          <w:rtl/>
        </w:rPr>
      </w:pPr>
    </w:p>
    <w:p w14:paraId="2E5DD86C" w14:textId="3F6926D4" w:rsidR="00AF2A82" w:rsidRPr="002102BB" w:rsidRDefault="00AF2A82" w:rsidP="00302BAA">
      <w:pPr>
        <w:pStyle w:val="ac"/>
        <w:rPr>
          <w:rtl/>
        </w:rPr>
        <w:sectPr w:rsidR="00AF2A82" w:rsidRPr="002102BB" w:rsidSect="00BA72E3">
          <w:headerReference w:type="even" r:id="rId179"/>
          <w:headerReference w:type="default" r:id="rId180"/>
          <w:footnotePr>
            <w:numRestart w:val="eachPage"/>
          </w:footnotePr>
          <w:type w:val="oddPage"/>
          <w:pgSz w:w="11906" w:h="16838" w:code="9"/>
          <w:pgMar w:top="1418" w:right="1418" w:bottom="1418" w:left="1418" w:header="737" w:footer="1134" w:gutter="567"/>
          <w:cols w:space="708"/>
          <w:bidi/>
          <w:rtlGutter/>
          <w:docGrid w:linePitch="360"/>
        </w:sectPr>
      </w:pPr>
    </w:p>
    <w:bookmarkStart w:id="259" w:name="_Toc144767819" w:displacedByCustomXml="next"/>
    <w:sdt>
      <w:sdtPr>
        <w:rPr>
          <w:rFonts w:hint="cs"/>
          <w:sz w:val="32"/>
          <w:szCs w:val="32"/>
          <w:rtl/>
          <w:lang w:bidi="ar-BH"/>
        </w:rPr>
        <w:alias w:val="1"/>
        <w:tag w:val="1"/>
        <w:id w:val="-95408362"/>
        <w:lock w:val="sdtContentLocked"/>
        <w:placeholder>
          <w:docPart w:val="0695A7AA257746FB84727B1651AF46F0"/>
        </w:placeholder>
      </w:sdtPr>
      <w:sdtEndPr>
        <w:rPr>
          <w:sz w:val="36"/>
          <w:szCs w:val="36"/>
          <w:lang w:bidi="ar-SA"/>
        </w:rPr>
      </w:sdtEndPr>
      <w:sdtContent>
        <w:p w14:paraId="61447AC7" w14:textId="77777777" w:rsidR="004D3D3F" w:rsidRPr="002102BB" w:rsidRDefault="00FE506D" w:rsidP="004D3D3F">
          <w:pPr>
            <w:pStyle w:val="1"/>
            <w:numPr>
              <w:ilvl w:val="0"/>
              <w:numId w:val="0"/>
            </w:numPr>
            <w:rPr>
              <w:sz w:val="32"/>
              <w:szCs w:val="32"/>
              <w:rtl/>
              <w:lang w:bidi="ar-BH"/>
            </w:rPr>
          </w:pPr>
          <w:r w:rsidRPr="00C73ED9">
            <w:rPr>
              <w:rFonts w:hint="cs"/>
              <w:sz w:val="32"/>
              <w:szCs w:val="32"/>
              <w:rtl/>
              <w:lang w:bidi="ar-BH"/>
            </w:rPr>
            <w:t xml:space="preserve">فهرست </w:t>
          </w:r>
          <w:r w:rsidR="004D3D3F" w:rsidRPr="00C73ED9">
            <w:rPr>
              <w:rFonts w:hint="cs"/>
              <w:sz w:val="32"/>
              <w:szCs w:val="32"/>
              <w:rtl/>
              <w:lang w:bidi="ar-BH"/>
            </w:rPr>
            <w:t>منابع</w:t>
          </w:r>
          <w:r w:rsidR="006E36CF" w:rsidRPr="00C73ED9">
            <w:rPr>
              <w:rFonts w:hint="cs"/>
              <w:sz w:val="32"/>
              <w:szCs w:val="32"/>
              <w:rtl/>
              <w:lang w:bidi="ar-BH"/>
            </w:rPr>
            <w:t xml:space="preserve"> و </w:t>
          </w:r>
          <w:r w:rsidR="006E36CF" w:rsidRPr="00C73ED9">
            <w:rPr>
              <w:rFonts w:hint="cs"/>
              <w:rtl/>
            </w:rPr>
            <w:t>مآخذ</w:t>
          </w:r>
        </w:p>
      </w:sdtContent>
    </w:sdt>
    <w:bookmarkEnd w:id="259" w:displacedByCustomXml="prev"/>
    <w:p w14:paraId="3B63AA6A" w14:textId="60191510" w:rsidR="005B1AD6" w:rsidRPr="003B76C5" w:rsidRDefault="005B1AD6" w:rsidP="00302BAA">
      <w:pPr>
        <w:pStyle w:val="af9"/>
      </w:pPr>
      <w:r w:rsidRPr="003B76C5">
        <w:rPr>
          <w:rtl/>
        </w:rPr>
        <w:t xml:space="preserve">آهنچیان، محمدرضا(1398). </w:t>
      </w:r>
      <w:r w:rsidRPr="003B76C5">
        <w:rPr>
          <w:i/>
          <w:iCs/>
          <w:rtl/>
        </w:rPr>
        <w:t>مقدمه‌ای بر مدیریت آموزشی</w:t>
      </w:r>
      <w:r w:rsidR="00120E63" w:rsidRPr="003B76C5">
        <w:rPr>
          <w:rFonts w:hint="cs"/>
          <w:rtl/>
        </w:rPr>
        <w:t xml:space="preserve">. </w:t>
      </w:r>
      <w:r w:rsidRPr="003B76C5">
        <w:rPr>
          <w:rtl/>
        </w:rPr>
        <w:t>تهران</w:t>
      </w:r>
      <w:r w:rsidR="00AF0EEB" w:rsidRPr="003B76C5">
        <w:rPr>
          <w:rFonts w:hint="cs"/>
          <w:rtl/>
        </w:rPr>
        <w:t>: نشر نی</w:t>
      </w:r>
      <w:r w:rsidRPr="003B76C5">
        <w:rPr>
          <w:rtl/>
        </w:rPr>
        <w:t>.</w:t>
      </w:r>
    </w:p>
    <w:p w14:paraId="798D689E" w14:textId="0C29194A" w:rsidR="005B1AD6" w:rsidRPr="003B76C5" w:rsidRDefault="005B1AD6" w:rsidP="00302BAA">
      <w:pPr>
        <w:pStyle w:val="af9"/>
      </w:pPr>
      <w:r w:rsidRPr="003B76C5">
        <w:rPr>
          <w:rtl/>
        </w:rPr>
        <w:t>اسمیت</w:t>
      </w:r>
      <w:r w:rsidR="006F5F5F" w:rsidRPr="003B76C5">
        <w:rPr>
          <w:rFonts w:hint="cs"/>
          <w:rtl/>
        </w:rPr>
        <w:t xml:space="preserve"> فیلیپ جی(1391). </w:t>
      </w:r>
      <w:r w:rsidR="006F5F5F" w:rsidRPr="003B76C5">
        <w:rPr>
          <w:rFonts w:hint="cs"/>
          <w:i/>
          <w:iCs/>
          <w:rtl/>
        </w:rPr>
        <w:t>ذهنیت فلسفی در مدیریت آموز</w:t>
      </w:r>
      <w:r w:rsidR="008A50B0" w:rsidRPr="003B76C5">
        <w:rPr>
          <w:rFonts w:hint="cs"/>
          <w:i/>
          <w:iCs/>
          <w:rtl/>
        </w:rPr>
        <w:t xml:space="preserve">شی </w:t>
      </w:r>
      <w:r w:rsidR="008A50B0" w:rsidRPr="003B76C5">
        <w:rPr>
          <w:rFonts w:hint="cs"/>
          <w:rtl/>
        </w:rPr>
        <w:t>(</w:t>
      </w:r>
      <w:r w:rsidR="00533FD8" w:rsidRPr="003B76C5">
        <w:rPr>
          <w:rFonts w:hint="cs"/>
          <w:rtl/>
        </w:rPr>
        <w:t>دکتر محمدرضا بهرنگی، مترجم). تهران: انتشارات کمال تربیت</w:t>
      </w:r>
      <w:r w:rsidR="00B920FB" w:rsidRPr="003B76C5">
        <w:rPr>
          <w:rFonts w:hint="cs"/>
          <w:rtl/>
        </w:rPr>
        <w:t xml:space="preserve"> (سال انتشار اصلی: </w:t>
      </w:r>
      <w:r w:rsidR="0036277A" w:rsidRPr="003B76C5">
        <w:rPr>
          <w:rFonts w:hint="cs"/>
          <w:rtl/>
        </w:rPr>
        <w:t>1956)</w:t>
      </w:r>
      <w:r w:rsidR="00AC27D7" w:rsidRPr="003B76C5">
        <w:rPr>
          <w:rFonts w:hint="cs"/>
          <w:rtl/>
        </w:rPr>
        <w:t>.</w:t>
      </w:r>
    </w:p>
    <w:p w14:paraId="40F36A83" w14:textId="1EB4E493" w:rsidR="005B1AD6" w:rsidRPr="003B76C5" w:rsidRDefault="006547EC" w:rsidP="00302BAA">
      <w:pPr>
        <w:pStyle w:val="af9"/>
        <w:rPr>
          <w:rStyle w:val="Hyperlink"/>
          <w:rFonts w:ascii="IRNazanin" w:hAnsi="IRNazanin"/>
          <w:color w:val="auto"/>
          <w:sz w:val="28"/>
          <w:szCs w:val="28"/>
          <w:u w:val="none"/>
        </w:rPr>
      </w:pPr>
      <w:r w:rsidRPr="003B76C5">
        <w:rPr>
          <w:rtl/>
        </w:rPr>
        <w:fldChar w:fldCharType="begin"/>
      </w:r>
      <w:r w:rsidRPr="003B76C5">
        <w:instrText>HYPERLINK</w:instrText>
      </w:r>
      <w:r w:rsidRPr="003B76C5">
        <w:rPr>
          <w:rtl/>
        </w:rPr>
        <w:instrText xml:space="preserve"> "</w:instrText>
      </w:r>
      <w:r w:rsidRPr="003B76C5">
        <w:instrText>https://civilica.com/doc/</w:instrText>
      </w:r>
      <w:r w:rsidRPr="003B76C5">
        <w:rPr>
          <w:rtl/>
        </w:rPr>
        <w:instrText>677887"</w:instrText>
      </w:r>
      <w:r w:rsidRPr="003B76C5">
        <w:rPr>
          <w:rtl/>
        </w:rPr>
      </w:r>
      <w:r w:rsidRPr="003B76C5">
        <w:rPr>
          <w:rtl/>
        </w:rPr>
        <w:fldChar w:fldCharType="separate"/>
      </w:r>
      <w:r w:rsidR="005B1AD6" w:rsidRPr="003B76C5">
        <w:rPr>
          <w:rStyle w:val="Hyperlink"/>
          <w:color w:val="auto"/>
          <w:sz w:val="28"/>
          <w:szCs w:val="28"/>
          <w:u w:val="none"/>
          <w:rtl/>
        </w:rPr>
        <w:t>اشکانی، سودابه</w:t>
      </w:r>
      <w:r w:rsidR="00AC27D7" w:rsidRPr="003B76C5">
        <w:rPr>
          <w:rStyle w:val="Hyperlink"/>
          <w:rFonts w:hint="cs"/>
          <w:color w:val="auto"/>
          <w:sz w:val="28"/>
          <w:szCs w:val="28"/>
          <w:u w:val="none"/>
          <w:rtl/>
        </w:rPr>
        <w:t>؛</w:t>
      </w:r>
      <w:r w:rsidR="005B1AD6" w:rsidRPr="003B76C5">
        <w:rPr>
          <w:rStyle w:val="Hyperlink"/>
          <w:color w:val="auto"/>
          <w:sz w:val="28"/>
          <w:szCs w:val="28"/>
          <w:u w:val="none"/>
          <w:rtl/>
        </w:rPr>
        <w:t xml:space="preserve"> فرجی، وجیهه</w:t>
      </w:r>
      <w:r w:rsidR="00AC27D7" w:rsidRPr="003B76C5">
        <w:rPr>
          <w:rStyle w:val="Hyperlink"/>
          <w:rFonts w:hint="cs"/>
          <w:color w:val="auto"/>
          <w:sz w:val="28"/>
          <w:szCs w:val="28"/>
          <w:u w:val="none"/>
          <w:rtl/>
        </w:rPr>
        <w:t>؛</w:t>
      </w:r>
      <w:r w:rsidR="005B1AD6" w:rsidRPr="003B76C5">
        <w:rPr>
          <w:rStyle w:val="Hyperlink"/>
          <w:color w:val="auto"/>
          <w:sz w:val="28"/>
          <w:szCs w:val="28"/>
          <w:u w:val="none"/>
          <w:rtl/>
        </w:rPr>
        <w:t xml:space="preserve"> فلاح، آیناز(1395) مروری بر عوامل موثر بر یادگیری دانش آموزان دوره ابتدایی،</w:t>
      </w:r>
      <w:r w:rsidR="00A92975" w:rsidRPr="003B76C5">
        <w:rPr>
          <w:rStyle w:val="Hyperlink"/>
          <w:rFonts w:hint="cs"/>
          <w:color w:val="auto"/>
          <w:sz w:val="28"/>
          <w:szCs w:val="28"/>
          <w:u w:val="none"/>
          <w:rtl/>
        </w:rPr>
        <w:t xml:space="preserve"> </w:t>
      </w:r>
      <w:r w:rsidR="005B1AD6" w:rsidRPr="003B76C5">
        <w:rPr>
          <w:rStyle w:val="Hyperlink"/>
          <w:i/>
          <w:iCs/>
          <w:color w:val="auto"/>
          <w:sz w:val="28"/>
          <w:szCs w:val="28"/>
          <w:u w:val="none"/>
          <w:rtl/>
        </w:rPr>
        <w:t>دومین همایش ملی مطالعات و تحقیقات نوین در حوزه علوم تربیتی و روانشناسی</w:t>
      </w:r>
      <w:r w:rsidR="005B1AD6" w:rsidRPr="003B76C5">
        <w:rPr>
          <w:rStyle w:val="Hyperlink"/>
          <w:color w:val="auto"/>
          <w:sz w:val="28"/>
          <w:szCs w:val="28"/>
          <w:u w:val="none"/>
          <w:rtl/>
        </w:rPr>
        <w:t xml:space="preserve"> ایران.قم.</w:t>
      </w:r>
    </w:p>
    <w:p w14:paraId="5549F9D5" w14:textId="1EFB991E" w:rsidR="005B1AD6" w:rsidRPr="003B76C5" w:rsidRDefault="006547EC" w:rsidP="00302BAA">
      <w:pPr>
        <w:pStyle w:val="af9"/>
      </w:pPr>
      <w:r w:rsidRPr="003B76C5">
        <w:rPr>
          <w:rtl/>
        </w:rPr>
        <w:fldChar w:fldCharType="end"/>
      </w:r>
      <w:hyperlink r:id="rId181" w:history="1">
        <w:r w:rsidR="005B1AD6" w:rsidRPr="003B76C5">
          <w:rPr>
            <w:rStyle w:val="Hyperlink"/>
            <w:color w:val="auto"/>
            <w:sz w:val="28"/>
            <w:szCs w:val="28"/>
            <w:u w:val="none"/>
            <w:rtl/>
          </w:rPr>
          <w:t>ایزدپناه صاحبه، ماجدی حمید، ذبیحی حسین.</w:t>
        </w:r>
        <w:r w:rsidR="005B1AD6" w:rsidRPr="003B76C5">
          <w:rPr>
            <w:rStyle w:val="Hyperlink"/>
            <w:rFonts w:hint="cs"/>
            <w:color w:val="auto"/>
            <w:sz w:val="28"/>
            <w:szCs w:val="28"/>
            <w:u w:val="none"/>
            <w:rtl/>
          </w:rPr>
          <w:t>(1401).</w:t>
        </w:r>
        <w:r w:rsidR="005B1AD6" w:rsidRPr="003B76C5">
          <w:rPr>
            <w:rStyle w:val="Hyperlink"/>
            <w:color w:val="auto"/>
            <w:sz w:val="28"/>
            <w:szCs w:val="28"/>
            <w:u w:val="none"/>
            <w:rtl/>
          </w:rPr>
          <w:t xml:space="preserve"> ارائه مدل تأثیر عوامل معمارانه بر درک دانش‌آموزان از محیط به منظور ارتقای حس تعلق به مدرسه. </w:t>
        </w:r>
        <w:r w:rsidR="005B1AD6" w:rsidRPr="003B76C5">
          <w:rPr>
            <w:rStyle w:val="Hyperlink"/>
            <w:i/>
            <w:iCs/>
            <w:color w:val="auto"/>
            <w:sz w:val="28"/>
            <w:szCs w:val="28"/>
            <w:u w:val="none"/>
            <w:rtl/>
          </w:rPr>
          <w:t>مطالعات محیطی هفت حصار</w:t>
        </w:r>
        <w:r w:rsidR="005B1AD6" w:rsidRPr="003B76C5">
          <w:rPr>
            <w:rStyle w:val="Hyperlink"/>
            <w:color w:val="auto"/>
            <w:sz w:val="28"/>
            <w:szCs w:val="28"/>
            <w:u w:val="none"/>
            <w:rtl/>
          </w:rPr>
          <w:t>. ۱۱ (۴۱) :۵۳-۶۸</w:t>
        </w:r>
      </w:hyperlink>
    </w:p>
    <w:p w14:paraId="12023CD8" w14:textId="536D9C31" w:rsidR="005B1AD6" w:rsidRPr="003B76C5" w:rsidRDefault="00180816" w:rsidP="00302BAA">
      <w:pPr>
        <w:pStyle w:val="af9"/>
        <w:rPr>
          <w:rStyle w:val="Hyperlink"/>
          <w:color w:val="auto"/>
          <w:sz w:val="28"/>
          <w:szCs w:val="28"/>
          <w:u w:val="none"/>
        </w:rPr>
      </w:pPr>
      <w:r w:rsidRPr="003B76C5">
        <w:rPr>
          <w:rtl/>
        </w:rPr>
        <w:fldChar w:fldCharType="begin"/>
      </w:r>
      <w:r w:rsidRPr="003B76C5">
        <w:instrText>HYPERLINK</w:instrText>
      </w:r>
      <w:r w:rsidRPr="003B76C5">
        <w:rPr>
          <w:rtl/>
        </w:rPr>
        <w:instrText xml:space="preserve"> "</w:instrText>
      </w:r>
      <w:r w:rsidRPr="003B76C5">
        <w:instrText>https://fabak.ihcs.ac.ir/article_</w:instrText>
      </w:r>
      <w:r w:rsidRPr="003B76C5">
        <w:rPr>
          <w:rtl/>
        </w:rPr>
        <w:instrText>7943</w:instrText>
      </w:r>
      <w:r w:rsidRPr="003B76C5">
        <w:instrText>.html</w:instrText>
      </w:r>
      <w:r w:rsidRPr="003B76C5">
        <w:rPr>
          <w:rtl/>
        </w:rPr>
        <w:instrText>"</w:instrText>
      </w:r>
      <w:r w:rsidRPr="003B76C5">
        <w:rPr>
          <w:rtl/>
        </w:rPr>
      </w:r>
      <w:r w:rsidRPr="003B76C5">
        <w:rPr>
          <w:rtl/>
        </w:rPr>
        <w:fldChar w:fldCharType="separate"/>
      </w:r>
      <w:r w:rsidR="005B1AD6" w:rsidRPr="003B76C5">
        <w:rPr>
          <w:rtl/>
        </w:rPr>
        <w:t>باقری کراچی, ا</w:t>
      </w:r>
      <w:r w:rsidR="005B1AD6" w:rsidRPr="003B76C5">
        <w:rPr>
          <w:rStyle w:val="Hyperlink"/>
          <w:color w:val="auto"/>
          <w:sz w:val="28"/>
          <w:szCs w:val="28"/>
          <w:u w:val="none"/>
          <w:rtl/>
        </w:rPr>
        <w:t>مین, صادقی, سهرا</w:t>
      </w:r>
      <w:r w:rsidR="00043192" w:rsidRPr="003B76C5">
        <w:rPr>
          <w:rStyle w:val="Hyperlink"/>
          <w:rFonts w:hint="cs"/>
          <w:color w:val="auto"/>
          <w:sz w:val="28"/>
          <w:szCs w:val="28"/>
          <w:u w:val="none"/>
          <w:rtl/>
        </w:rPr>
        <w:t>ب و</w:t>
      </w:r>
      <w:r w:rsidR="005B1AD6" w:rsidRPr="003B76C5">
        <w:rPr>
          <w:rStyle w:val="Hyperlink"/>
          <w:color w:val="auto"/>
          <w:sz w:val="28"/>
          <w:szCs w:val="28"/>
          <w:u w:val="none"/>
        </w:rPr>
        <w:t xml:space="preserve"> </w:t>
      </w:r>
      <w:r w:rsidR="005B1AD6" w:rsidRPr="003B76C5">
        <w:rPr>
          <w:rStyle w:val="Hyperlink"/>
          <w:color w:val="auto"/>
          <w:sz w:val="28"/>
          <w:szCs w:val="28"/>
          <w:u w:val="none"/>
          <w:rtl/>
        </w:rPr>
        <w:t>ایمنی, محمد امین. (1402). طراحی چارچوب مفهومی مدرسه دوستدار کودک در ایران</w:t>
      </w:r>
      <w:r w:rsidR="005B1AD6" w:rsidRPr="003B76C5">
        <w:rPr>
          <w:rStyle w:val="Hyperlink"/>
          <w:color w:val="auto"/>
          <w:sz w:val="28"/>
          <w:szCs w:val="28"/>
          <w:u w:val="none"/>
        </w:rPr>
        <w:t xml:space="preserve">. </w:t>
      </w:r>
      <w:r w:rsidR="005B1AD6" w:rsidRPr="003B76C5">
        <w:rPr>
          <w:rStyle w:val="Hyperlink"/>
          <w:i/>
          <w:iCs/>
          <w:color w:val="auto"/>
          <w:sz w:val="28"/>
          <w:szCs w:val="28"/>
          <w:u w:val="none"/>
          <w:rtl/>
        </w:rPr>
        <w:t>تفکر وکودک</w:t>
      </w:r>
      <w:r w:rsidR="00543C1C" w:rsidRPr="003B76C5">
        <w:rPr>
          <w:rStyle w:val="Hyperlink"/>
          <w:rFonts w:hint="cs"/>
          <w:color w:val="auto"/>
          <w:sz w:val="28"/>
          <w:szCs w:val="28"/>
          <w:u w:val="none"/>
          <w:rtl/>
        </w:rPr>
        <w:t xml:space="preserve">، </w:t>
      </w:r>
      <w:r w:rsidR="00FF75CD" w:rsidRPr="003B76C5">
        <w:rPr>
          <w:rStyle w:val="Hyperlink"/>
          <w:rFonts w:hint="cs"/>
          <w:color w:val="auto"/>
          <w:sz w:val="28"/>
          <w:szCs w:val="28"/>
          <w:u w:val="none"/>
          <w:rtl/>
        </w:rPr>
        <w:t>14(1)</w:t>
      </w:r>
      <w:r w:rsidRPr="003B76C5">
        <w:rPr>
          <w:rStyle w:val="Hyperlink"/>
          <w:rFonts w:hint="cs"/>
          <w:color w:val="auto"/>
          <w:sz w:val="28"/>
          <w:szCs w:val="28"/>
          <w:u w:val="none"/>
          <w:rtl/>
        </w:rPr>
        <w:t>.</w:t>
      </w:r>
    </w:p>
    <w:p w14:paraId="7AE4E37C" w14:textId="1E6A1F4D" w:rsidR="005B1AD6" w:rsidRPr="003B76C5" w:rsidRDefault="00180816" w:rsidP="00302BAA">
      <w:pPr>
        <w:pStyle w:val="af9"/>
      </w:pPr>
      <w:r w:rsidRPr="003B76C5">
        <w:rPr>
          <w:rFonts w:ascii="Times New Roman" w:hAnsi="Times New Roman"/>
          <w:rtl/>
        </w:rPr>
        <w:fldChar w:fldCharType="end"/>
      </w:r>
      <w:hyperlink r:id="rId182" w:history="1">
        <w:r w:rsidR="005B1AD6" w:rsidRPr="003B76C5">
          <w:rPr>
            <w:rStyle w:val="Hyperlink"/>
            <w:rFonts w:ascii="IRNazanin" w:hAnsi="IRNazanin"/>
            <w:color w:val="auto"/>
            <w:sz w:val="28"/>
            <w:szCs w:val="28"/>
            <w:u w:val="none"/>
            <w:rtl/>
          </w:rPr>
          <w:t>پناه</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غلامحسن</w:t>
        </w:r>
        <w:r w:rsidR="009322AD" w:rsidRPr="003B76C5">
          <w:rPr>
            <w:rStyle w:val="Hyperlink"/>
            <w:rFonts w:ascii="IRNazanin" w:hAnsi="IRNazanin" w:hint="cs"/>
            <w:color w:val="auto"/>
            <w:sz w:val="28"/>
            <w:szCs w:val="28"/>
            <w:u w:val="none"/>
            <w:rtl/>
          </w:rPr>
          <w:t>؛</w:t>
        </w:r>
        <w:r w:rsidR="005B1AD6" w:rsidRPr="003B76C5">
          <w:rPr>
            <w:rStyle w:val="Hyperlink"/>
            <w:rFonts w:ascii="IRNazanin" w:hAnsi="IRNazanin"/>
            <w:color w:val="auto"/>
            <w:sz w:val="28"/>
            <w:szCs w:val="28"/>
            <w:u w:val="none"/>
            <w:rtl/>
          </w:rPr>
          <w:t xml:space="preserve"> قائد</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ح</w:t>
        </w:r>
        <w:r w:rsidR="005B1AD6" w:rsidRPr="003B76C5">
          <w:rPr>
            <w:rStyle w:val="Hyperlink"/>
            <w:rFonts w:ascii="IRNazanin" w:hAnsi="IRNazanin" w:hint="cs"/>
            <w:color w:val="auto"/>
            <w:sz w:val="28"/>
            <w:szCs w:val="28"/>
            <w:u w:val="none"/>
            <w:rtl/>
          </w:rPr>
          <w:t>یی</w:t>
        </w:r>
        <w:r w:rsidR="009322AD" w:rsidRPr="003B76C5">
          <w:rPr>
            <w:rStyle w:val="Hyperlink"/>
            <w:rFonts w:ascii="IRNazanin" w:hAnsi="IRNazanin" w:hint="cs"/>
            <w:color w:val="auto"/>
            <w:sz w:val="28"/>
            <w:szCs w:val="28"/>
            <w:u w:val="none"/>
            <w:rtl/>
          </w:rPr>
          <w:t>؛</w:t>
        </w:r>
        <w:r w:rsidR="005B1AD6" w:rsidRPr="003B76C5">
          <w:rPr>
            <w:rStyle w:val="Hyperlink"/>
            <w:rFonts w:ascii="IRNazanin" w:hAnsi="IRNazanin"/>
            <w:color w:val="auto"/>
            <w:sz w:val="28"/>
            <w:szCs w:val="28"/>
            <w:u w:val="none"/>
            <w:rtl/>
          </w:rPr>
          <w:t xml:space="preserve"> ضرغام</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سع</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د</w:t>
        </w:r>
        <w:r w:rsidR="005B1AD6" w:rsidRPr="003B76C5">
          <w:rPr>
            <w:rStyle w:val="Hyperlink"/>
            <w:rFonts w:ascii="IRNazanin" w:hAnsi="IRNazanin"/>
            <w:color w:val="auto"/>
            <w:sz w:val="28"/>
            <w:szCs w:val="28"/>
            <w:u w:val="none"/>
            <w:rtl/>
          </w:rPr>
          <w:t xml:space="preserve"> و عبداله</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محمدحس</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ن</w:t>
        </w:r>
        <w:r w:rsidR="005B1AD6" w:rsidRPr="003B76C5">
          <w:rPr>
            <w:rStyle w:val="Hyperlink"/>
            <w:rFonts w:ascii="IRNazanin" w:hAnsi="IRNazanin"/>
            <w:color w:val="auto"/>
            <w:sz w:val="28"/>
            <w:szCs w:val="28"/>
            <w:u w:val="none"/>
            <w:rtl/>
          </w:rPr>
          <w:t>. (1396). تب</w:t>
        </w:r>
        <w:r w:rsidR="005B1AD6" w:rsidRPr="003B76C5">
          <w:rPr>
            <w:rStyle w:val="Hyperlink"/>
            <w:rFonts w:ascii="IRNazanin" w:hAnsi="IRNazanin" w:hint="cs"/>
            <w:color w:val="auto"/>
            <w:sz w:val="28"/>
            <w:szCs w:val="28"/>
            <w:u w:val="none"/>
            <w:rtl/>
          </w:rPr>
          <w:t>یی</w:t>
        </w:r>
        <w:r w:rsidR="005B1AD6" w:rsidRPr="003B76C5">
          <w:rPr>
            <w:rStyle w:val="Hyperlink"/>
            <w:rFonts w:ascii="IRNazanin" w:hAnsi="IRNazanin" w:hint="eastAsia"/>
            <w:color w:val="auto"/>
            <w:sz w:val="28"/>
            <w:szCs w:val="28"/>
            <w:u w:val="none"/>
            <w:rtl/>
          </w:rPr>
          <w:t>ن</w:t>
        </w:r>
        <w:r w:rsidR="005B1AD6" w:rsidRPr="003B76C5">
          <w:rPr>
            <w:rStyle w:val="Hyperlink"/>
            <w:rFonts w:ascii="IRNazanin" w:hAnsi="IRNazanin"/>
            <w:color w:val="auto"/>
            <w:sz w:val="28"/>
            <w:szCs w:val="28"/>
            <w:u w:val="none"/>
            <w:rtl/>
          </w:rPr>
          <w:t xml:space="preserve"> فلسف</w:t>
        </w:r>
        <w:r w:rsidR="009322AD" w:rsidRPr="003B76C5">
          <w:rPr>
            <w:rStyle w:val="Hyperlink"/>
            <w:rFonts w:ascii="IRNazanin" w:hAnsi="IRNazanin" w:hint="cs"/>
            <w:color w:val="auto"/>
            <w:sz w:val="28"/>
            <w:szCs w:val="28"/>
            <w:u w:val="none"/>
            <w:rtl/>
          </w:rPr>
          <w:t>ه</w:t>
        </w:r>
        <w:r w:rsidR="005B1AD6" w:rsidRPr="003B76C5">
          <w:rPr>
            <w:rStyle w:val="Hyperlink"/>
            <w:rFonts w:ascii="IRNazanin" w:hAnsi="IRNazanin"/>
            <w:color w:val="auto"/>
            <w:sz w:val="28"/>
            <w:szCs w:val="28"/>
            <w:u w:val="none"/>
            <w:rtl/>
          </w:rPr>
          <w:t xml:space="preserve"> </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ادگ</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ر</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color w:val="auto"/>
            <w:sz w:val="28"/>
            <w:szCs w:val="28"/>
            <w:u w:val="none"/>
            <w:rtl/>
          </w:rPr>
          <w:t xml:space="preserve"> با تأک</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د</w:t>
        </w:r>
        <w:r w:rsidR="005B1AD6" w:rsidRPr="003B76C5">
          <w:rPr>
            <w:rStyle w:val="Hyperlink"/>
            <w:rFonts w:ascii="IRNazanin" w:hAnsi="IRNazanin"/>
            <w:color w:val="auto"/>
            <w:sz w:val="28"/>
            <w:szCs w:val="28"/>
            <w:u w:val="none"/>
            <w:rtl/>
          </w:rPr>
          <w:t xml:space="preserve"> بر نظر</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ة</w:t>
        </w:r>
        <w:r w:rsidR="005B1AD6" w:rsidRPr="003B76C5">
          <w:rPr>
            <w:rStyle w:val="Hyperlink"/>
            <w:rFonts w:ascii="IRNazanin" w:hAnsi="IRNazanin"/>
            <w:color w:val="auto"/>
            <w:sz w:val="28"/>
            <w:szCs w:val="28"/>
            <w:u w:val="none"/>
            <w:rtl/>
          </w:rPr>
          <w:t xml:space="preserve"> </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ادگ</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ر</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color w:val="auto"/>
            <w:sz w:val="28"/>
            <w:szCs w:val="28"/>
            <w:u w:val="none"/>
            <w:rtl/>
          </w:rPr>
          <w:t xml:space="preserve"> و</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نچ</w:t>
        </w:r>
        <w:r w:rsidR="005B1AD6" w:rsidRPr="003B76C5">
          <w:rPr>
            <w:rStyle w:val="Hyperlink"/>
            <w:rFonts w:ascii="IRNazanin" w:hAnsi="IRNazanin"/>
            <w:color w:val="auto"/>
            <w:sz w:val="28"/>
            <w:szCs w:val="28"/>
            <w:u w:val="none"/>
            <w:rtl/>
          </w:rPr>
          <w:t xml:space="preserve">. </w:t>
        </w:r>
        <w:r w:rsidR="005B1AD6" w:rsidRPr="003B76C5">
          <w:rPr>
            <w:rStyle w:val="Hyperlink"/>
            <w:rFonts w:ascii="IRNazanin" w:hAnsi="IRNazanin"/>
            <w:i/>
            <w:iCs/>
            <w:color w:val="auto"/>
            <w:sz w:val="28"/>
            <w:szCs w:val="28"/>
            <w:u w:val="none"/>
            <w:rtl/>
          </w:rPr>
          <w:t>پژوهش در نظام ها</w:t>
        </w:r>
        <w:r w:rsidR="005B1AD6" w:rsidRPr="003B76C5">
          <w:rPr>
            <w:rStyle w:val="Hyperlink"/>
            <w:rFonts w:ascii="IRNazanin" w:hAnsi="IRNazanin" w:hint="cs"/>
            <w:i/>
            <w:iCs/>
            <w:color w:val="auto"/>
            <w:sz w:val="28"/>
            <w:szCs w:val="28"/>
            <w:u w:val="none"/>
            <w:rtl/>
          </w:rPr>
          <w:t>ی</w:t>
        </w:r>
        <w:r w:rsidR="005B1AD6" w:rsidRPr="003B76C5">
          <w:rPr>
            <w:rStyle w:val="Hyperlink"/>
            <w:rFonts w:ascii="IRNazanin" w:hAnsi="IRNazanin"/>
            <w:i/>
            <w:iCs/>
            <w:color w:val="auto"/>
            <w:sz w:val="28"/>
            <w:szCs w:val="28"/>
            <w:u w:val="none"/>
            <w:rtl/>
          </w:rPr>
          <w:t xml:space="preserve"> آموزش</w:t>
        </w:r>
        <w:r w:rsidR="005B1AD6" w:rsidRPr="003B76C5">
          <w:rPr>
            <w:rStyle w:val="Hyperlink"/>
            <w:rFonts w:ascii="IRNazanin" w:hAnsi="IRNazanin" w:hint="cs"/>
            <w:i/>
            <w:i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11(36 )، 181-208.</w:t>
        </w:r>
      </w:hyperlink>
      <w:r w:rsidR="005B1AD6" w:rsidRPr="003B76C5">
        <w:rPr>
          <w:rtl/>
        </w:rPr>
        <w:t xml:space="preserve"> </w:t>
      </w:r>
    </w:p>
    <w:p w14:paraId="39F81504" w14:textId="21F6C78E" w:rsidR="005B1AD6" w:rsidRPr="003B76C5" w:rsidRDefault="00E9558E" w:rsidP="00302BAA">
      <w:pPr>
        <w:pStyle w:val="af9"/>
      </w:pPr>
      <w:hyperlink r:id="rId183" w:history="1">
        <w:r w:rsidR="005B1AD6" w:rsidRPr="003B76C5">
          <w:rPr>
            <w:rStyle w:val="Hyperlink"/>
            <w:rFonts w:ascii="IRNazanin" w:hAnsi="IRNazanin"/>
            <w:color w:val="auto"/>
            <w:sz w:val="28"/>
            <w:szCs w:val="28"/>
            <w:u w:val="none"/>
            <w:rtl/>
          </w:rPr>
          <w:t xml:space="preserve">تابش، محمد.(1396). در و دیوار یاددهنده. </w:t>
        </w:r>
        <w:r w:rsidR="005B1AD6" w:rsidRPr="003B76C5">
          <w:rPr>
            <w:rStyle w:val="Hyperlink"/>
            <w:rFonts w:ascii="IRNazanin" w:hAnsi="IRNazanin"/>
            <w:i/>
            <w:iCs/>
            <w:color w:val="auto"/>
            <w:sz w:val="28"/>
            <w:szCs w:val="28"/>
            <w:u w:val="none"/>
            <w:rtl/>
          </w:rPr>
          <w:t>رشد معلم</w:t>
        </w:r>
        <w:r w:rsidR="005B1AD6" w:rsidRPr="003B76C5">
          <w:rPr>
            <w:rStyle w:val="Hyperlink"/>
            <w:rFonts w:ascii="IRNazanin" w:hAnsi="IRNazanin"/>
            <w:color w:val="auto"/>
            <w:sz w:val="28"/>
            <w:szCs w:val="28"/>
            <w:u w:val="none"/>
            <w:rtl/>
          </w:rPr>
          <w:t>. شماره 1. دوره 36. 19-17.</w:t>
        </w:r>
      </w:hyperlink>
    </w:p>
    <w:p w14:paraId="7D4B15CA" w14:textId="3E896B08" w:rsidR="005B1AD6" w:rsidRPr="003B76C5" w:rsidRDefault="006B1E0B" w:rsidP="00302BAA">
      <w:pPr>
        <w:pStyle w:val="af9"/>
        <w:rPr>
          <w:rtl/>
        </w:rPr>
      </w:pPr>
      <w:r w:rsidRPr="003B76C5">
        <w:rPr>
          <w:rFonts w:hint="cs"/>
          <w:rtl/>
        </w:rPr>
        <w:t xml:space="preserve">ر. </w:t>
      </w:r>
      <w:r w:rsidR="005B1AD6" w:rsidRPr="003B76C5">
        <w:rPr>
          <w:rtl/>
        </w:rPr>
        <w:t>تومبلی</w:t>
      </w:r>
      <w:r w:rsidR="005B1AD6" w:rsidRPr="003B76C5">
        <w:t xml:space="preserve">. (1396) </w:t>
      </w:r>
      <w:r w:rsidR="005B1AD6" w:rsidRPr="003B76C5">
        <w:rPr>
          <w:i/>
          <w:iCs/>
          <w:rtl/>
        </w:rPr>
        <w:t>لویی کان (متون اصلی).</w:t>
      </w:r>
      <w:r w:rsidR="005B1AD6" w:rsidRPr="003B76C5">
        <w:rPr>
          <w:rtl/>
        </w:rPr>
        <w:t xml:space="preserve"> م. رحیم‌زاده, م. نجفی و س. هاشمی</w:t>
      </w:r>
      <w:r w:rsidR="00974974" w:rsidRPr="003B76C5">
        <w:rPr>
          <w:rFonts w:hint="cs"/>
          <w:rtl/>
        </w:rPr>
        <w:t>، مترجم)</w:t>
      </w:r>
      <w:r w:rsidR="005B1AD6" w:rsidRPr="003B76C5">
        <w:rPr>
          <w:rtl/>
        </w:rPr>
        <w:t>.</w:t>
      </w:r>
      <w:r w:rsidR="005B1AD6" w:rsidRPr="003B76C5">
        <w:t xml:space="preserve"> </w:t>
      </w:r>
      <w:r w:rsidR="005B1AD6" w:rsidRPr="003B76C5">
        <w:rPr>
          <w:rtl/>
        </w:rPr>
        <w:t>تهران: نشر علمی</w:t>
      </w:r>
      <w:r w:rsidR="005B1AD6" w:rsidRPr="003B76C5">
        <w:t>.</w:t>
      </w:r>
    </w:p>
    <w:p w14:paraId="448FD055" w14:textId="77777777" w:rsidR="005B1AD6" w:rsidRPr="003B76C5" w:rsidRDefault="00E9558E" w:rsidP="00302BAA">
      <w:pPr>
        <w:pStyle w:val="af9"/>
      </w:pPr>
      <w:hyperlink r:id="rId184" w:history="1">
        <w:r w:rsidR="005B1AD6" w:rsidRPr="003B76C5">
          <w:rPr>
            <w:rStyle w:val="Hyperlink"/>
            <w:color w:val="auto"/>
            <w:sz w:val="28"/>
            <w:szCs w:val="28"/>
            <w:u w:val="none"/>
            <w:rtl/>
          </w:rPr>
          <w:t xml:space="preserve">حوصله دار صابر ریحانه، صفری حسین، اسدی فرزانه، اکبری گوابری بهمن. بررسی و تحلیل عوامل کالبدی مؤثر بر نقشه ذهنی کودکان از محیط‌های آموزشی (مطالعه موردی: مقطع دوم مدارس ابتدایی شهر رشت). </w:t>
        </w:r>
        <w:r w:rsidR="005B1AD6" w:rsidRPr="003B76C5">
          <w:rPr>
            <w:rStyle w:val="Hyperlink"/>
            <w:i/>
            <w:iCs/>
            <w:color w:val="auto"/>
            <w:sz w:val="28"/>
            <w:szCs w:val="28"/>
            <w:u w:val="none"/>
            <w:rtl/>
          </w:rPr>
          <w:t>مطالعات محیطی هفت حصار</w:t>
        </w:r>
        <w:r w:rsidR="005B1AD6" w:rsidRPr="003B76C5">
          <w:rPr>
            <w:rStyle w:val="Hyperlink"/>
            <w:color w:val="auto"/>
            <w:sz w:val="28"/>
            <w:szCs w:val="28"/>
            <w:u w:val="none"/>
            <w:rtl/>
          </w:rPr>
          <w:t>. ۱۴۰۰; ۱۰ (۳۷) :۵۱-۶۴</w:t>
        </w:r>
      </w:hyperlink>
    </w:p>
    <w:p w14:paraId="5C3820B9" w14:textId="77777777" w:rsidR="005B1AD6" w:rsidRPr="003B76C5" w:rsidRDefault="00E9558E" w:rsidP="00302BAA">
      <w:pPr>
        <w:pStyle w:val="af9"/>
        <w:rPr>
          <w:rtl/>
        </w:rPr>
      </w:pPr>
      <w:hyperlink r:id="rId185" w:history="1">
        <w:r w:rsidR="005B1AD6" w:rsidRPr="003B76C5">
          <w:rPr>
            <w:rStyle w:val="Hyperlink"/>
            <w:color w:val="auto"/>
            <w:sz w:val="28"/>
            <w:szCs w:val="28"/>
            <w:u w:val="none"/>
            <w:rtl/>
          </w:rPr>
          <w:t xml:space="preserve">خنیفر حسین، ابراهیمی صلاح‌الدین، سیفی علی و فیاضی بی‌بی مرجان. (1399). طراحی الگوی شایستگی مدیران آموزشی برای استفاده در مرکز ارزیابی و توسعه. </w:t>
        </w:r>
        <w:r w:rsidR="005B1AD6" w:rsidRPr="003B76C5">
          <w:rPr>
            <w:rStyle w:val="Hyperlink"/>
            <w:i/>
            <w:iCs/>
            <w:color w:val="auto"/>
            <w:sz w:val="28"/>
            <w:szCs w:val="28"/>
            <w:u w:val="none"/>
            <w:rtl/>
          </w:rPr>
          <w:t>مدیریت مدرسه</w:t>
        </w:r>
        <w:r w:rsidR="005B1AD6" w:rsidRPr="003B76C5">
          <w:rPr>
            <w:rStyle w:val="Hyperlink"/>
            <w:i/>
            <w:iCs/>
            <w:color w:val="auto"/>
            <w:sz w:val="28"/>
            <w:szCs w:val="28"/>
            <w:u w:val="none"/>
          </w:rPr>
          <w:t xml:space="preserve"> (Journal of School administration)</w:t>
        </w:r>
        <w:r w:rsidR="005B1AD6" w:rsidRPr="003B76C5">
          <w:rPr>
            <w:rStyle w:val="Hyperlink"/>
            <w:color w:val="auto"/>
            <w:sz w:val="28"/>
            <w:szCs w:val="28"/>
            <w:u w:val="none"/>
            <w:rtl/>
          </w:rPr>
          <w:t>، 8 (2). 118-139</w:t>
        </w:r>
        <w:r w:rsidR="005B1AD6" w:rsidRPr="003B76C5">
          <w:rPr>
            <w:rStyle w:val="Hyperlink"/>
            <w:color w:val="auto"/>
            <w:sz w:val="28"/>
            <w:szCs w:val="28"/>
            <w:u w:val="none"/>
          </w:rPr>
          <w:t>.</w:t>
        </w:r>
      </w:hyperlink>
    </w:p>
    <w:p w14:paraId="704C3CDC" w14:textId="13B106F2" w:rsidR="005B1AD6" w:rsidRPr="003B76C5" w:rsidRDefault="005B1AD6" w:rsidP="00302BAA">
      <w:pPr>
        <w:pStyle w:val="af9"/>
      </w:pPr>
      <w:r w:rsidRPr="003B76C5">
        <w:rPr>
          <w:rtl/>
        </w:rPr>
        <w:t>رحیمی</w:t>
      </w:r>
      <w:r w:rsidR="00E52FF8" w:rsidRPr="003B76C5">
        <w:rPr>
          <w:rFonts w:hint="cs"/>
          <w:rtl/>
        </w:rPr>
        <w:t>،</w:t>
      </w:r>
      <w:r w:rsidRPr="003B76C5">
        <w:rPr>
          <w:rtl/>
        </w:rPr>
        <w:t xml:space="preserve"> علیرضا</w:t>
      </w:r>
      <w:r w:rsidR="00E52FF8" w:rsidRPr="003B76C5">
        <w:rPr>
          <w:rFonts w:hint="cs"/>
          <w:rtl/>
        </w:rPr>
        <w:t>(1389)</w:t>
      </w:r>
      <w:r w:rsidRPr="003B76C5">
        <w:rPr>
          <w:rtl/>
        </w:rPr>
        <w:t xml:space="preserve">. </w:t>
      </w:r>
      <w:r w:rsidRPr="003B76C5">
        <w:rPr>
          <w:i/>
          <w:iCs/>
          <w:rtl/>
        </w:rPr>
        <w:t>تعلیم و تربیت بصیرت گرا</w:t>
      </w:r>
      <w:r w:rsidRPr="003B76C5">
        <w:rPr>
          <w:rtl/>
        </w:rPr>
        <w:t xml:space="preserve">. </w:t>
      </w:r>
      <w:r w:rsidRPr="003B76C5">
        <w:rPr>
          <w:rFonts w:hint="cs"/>
          <w:rtl/>
        </w:rPr>
        <w:t>تهران</w:t>
      </w:r>
      <w:r w:rsidR="00E52FF8" w:rsidRPr="003B76C5">
        <w:rPr>
          <w:rFonts w:hint="cs"/>
          <w:rtl/>
        </w:rPr>
        <w:t>:</w:t>
      </w:r>
      <w:r w:rsidRPr="003B76C5">
        <w:rPr>
          <w:rFonts w:hint="cs"/>
          <w:rtl/>
        </w:rPr>
        <w:t xml:space="preserve"> </w:t>
      </w:r>
      <w:r w:rsidRPr="003B76C5">
        <w:rPr>
          <w:rtl/>
        </w:rPr>
        <w:t>انتشارات دانشگاه امام صادق (ع).</w:t>
      </w:r>
    </w:p>
    <w:p w14:paraId="37C7B417" w14:textId="77777777" w:rsidR="005B1AD6" w:rsidRPr="003B76C5" w:rsidRDefault="00E9558E" w:rsidP="00302BAA">
      <w:pPr>
        <w:pStyle w:val="af9"/>
        <w:rPr>
          <w:rtl/>
        </w:rPr>
      </w:pPr>
      <w:hyperlink r:id="rId186" w:history="1">
        <w:r w:rsidR="005B1AD6" w:rsidRPr="003B76C5">
          <w:rPr>
            <w:rStyle w:val="Hyperlink"/>
            <w:color w:val="auto"/>
            <w:sz w:val="28"/>
            <w:szCs w:val="28"/>
            <w:u w:val="none"/>
            <w:rtl/>
          </w:rPr>
          <w:t>رضائی، عیسی</w:t>
        </w:r>
        <w:r w:rsidR="005B1AD6" w:rsidRPr="003B76C5">
          <w:rPr>
            <w:rStyle w:val="Hyperlink"/>
            <w:rFonts w:hint="cs"/>
            <w:color w:val="auto"/>
            <w:sz w:val="28"/>
            <w:szCs w:val="28"/>
            <w:u w:val="none"/>
            <w:rtl/>
          </w:rPr>
          <w:t>؛</w:t>
        </w:r>
        <w:r w:rsidR="005B1AD6" w:rsidRPr="003B76C5">
          <w:rPr>
            <w:rStyle w:val="Hyperlink"/>
            <w:color w:val="auto"/>
            <w:sz w:val="28"/>
            <w:szCs w:val="28"/>
            <w:u w:val="none"/>
            <w:rtl/>
          </w:rPr>
          <w:t xml:space="preserve"> نیلی، محمدرضا</w:t>
        </w:r>
        <w:r w:rsidR="005B1AD6" w:rsidRPr="003B76C5">
          <w:rPr>
            <w:rStyle w:val="Hyperlink"/>
            <w:rFonts w:hint="cs"/>
            <w:color w:val="auto"/>
            <w:sz w:val="28"/>
            <w:szCs w:val="28"/>
            <w:u w:val="none"/>
            <w:rtl/>
          </w:rPr>
          <w:t>؛</w:t>
        </w:r>
        <w:r w:rsidR="005B1AD6" w:rsidRPr="003B76C5">
          <w:rPr>
            <w:rStyle w:val="Hyperlink"/>
            <w:color w:val="auto"/>
            <w:sz w:val="28"/>
            <w:szCs w:val="28"/>
            <w:u w:val="none"/>
            <w:rtl/>
          </w:rPr>
          <w:t xml:space="preserve"> فردانش، هاشم</w:t>
        </w:r>
        <w:r w:rsidR="005B1AD6" w:rsidRPr="003B76C5">
          <w:rPr>
            <w:rStyle w:val="Hyperlink"/>
            <w:rFonts w:hint="cs"/>
            <w:color w:val="auto"/>
            <w:sz w:val="28"/>
            <w:szCs w:val="28"/>
            <w:u w:val="none"/>
            <w:rtl/>
          </w:rPr>
          <w:t>؛</w:t>
        </w:r>
        <w:r w:rsidR="005B1AD6" w:rsidRPr="003B76C5">
          <w:rPr>
            <w:rStyle w:val="Hyperlink"/>
            <w:color w:val="auto"/>
            <w:sz w:val="28"/>
            <w:szCs w:val="28"/>
            <w:u w:val="none"/>
            <w:rtl/>
          </w:rPr>
          <w:t xml:space="preserve"> شاهعلیزاده، محمد</w:t>
        </w:r>
        <w:r w:rsidR="005B1AD6" w:rsidRPr="003B76C5">
          <w:rPr>
            <w:rStyle w:val="Hyperlink"/>
            <w:rFonts w:hint="cs"/>
            <w:color w:val="auto"/>
            <w:sz w:val="28"/>
            <w:szCs w:val="28"/>
            <w:u w:val="none"/>
            <w:rtl/>
          </w:rPr>
          <w:t>. (</w:t>
        </w:r>
        <w:r w:rsidR="005B1AD6" w:rsidRPr="003B76C5">
          <w:rPr>
            <w:rStyle w:val="Hyperlink"/>
            <w:color w:val="auto"/>
            <w:sz w:val="28"/>
            <w:szCs w:val="28"/>
            <w:u w:val="none"/>
            <w:rtl/>
          </w:rPr>
          <w:t>1393</w:t>
        </w:r>
        <w:r w:rsidR="005B1AD6" w:rsidRPr="003B76C5">
          <w:rPr>
            <w:rStyle w:val="Hyperlink"/>
            <w:rFonts w:hint="cs"/>
            <w:color w:val="auto"/>
            <w:sz w:val="28"/>
            <w:szCs w:val="28"/>
            <w:u w:val="none"/>
            <w:rtl/>
          </w:rPr>
          <w:t>).</w:t>
        </w:r>
        <w:r w:rsidR="005B1AD6" w:rsidRPr="003B76C5">
          <w:rPr>
            <w:rStyle w:val="Hyperlink"/>
            <w:color w:val="auto"/>
            <w:sz w:val="28"/>
            <w:szCs w:val="28"/>
            <w:u w:val="none"/>
            <w:rtl/>
          </w:rPr>
          <w:t>تحلیل محتوای کیفی نظریه ارتباط گرایی و ارائه الگوی مفهومی طراحی زیست بوم های یادگیری</w:t>
        </w:r>
        <w:r w:rsidR="005B1AD6" w:rsidRPr="003B76C5">
          <w:rPr>
            <w:rStyle w:val="Hyperlink"/>
            <w:rFonts w:hint="cs"/>
            <w:color w:val="auto"/>
            <w:sz w:val="28"/>
            <w:szCs w:val="28"/>
            <w:u w:val="none"/>
            <w:rtl/>
          </w:rPr>
          <w:t xml:space="preserve">. </w:t>
        </w:r>
        <w:r w:rsidR="005B1AD6" w:rsidRPr="003B76C5">
          <w:rPr>
            <w:rStyle w:val="Hyperlink"/>
            <w:rFonts w:hint="cs"/>
            <w:i/>
            <w:iCs/>
            <w:color w:val="auto"/>
            <w:sz w:val="28"/>
            <w:szCs w:val="28"/>
            <w:u w:val="none"/>
            <w:rtl/>
          </w:rPr>
          <w:t>مجله میان‌رشته‌ای آموزش مجازی در علوم پزشکی</w:t>
        </w:r>
        <w:r w:rsidR="005B1AD6" w:rsidRPr="003B76C5">
          <w:rPr>
            <w:rStyle w:val="Hyperlink"/>
            <w:rFonts w:hint="cs"/>
            <w:color w:val="auto"/>
            <w:sz w:val="28"/>
            <w:szCs w:val="28"/>
            <w:u w:val="none"/>
            <w:rtl/>
          </w:rPr>
          <w:t>. دوره 5. شماره 1.</w:t>
        </w:r>
      </w:hyperlink>
      <w:r w:rsidR="005B1AD6" w:rsidRPr="003B76C5">
        <w:rPr>
          <w:rFonts w:hint="cs"/>
          <w:rtl/>
        </w:rPr>
        <w:t xml:space="preserve"> </w:t>
      </w:r>
    </w:p>
    <w:p w14:paraId="0354AD0D" w14:textId="05F98FB8" w:rsidR="005B1AD6" w:rsidRPr="003B76C5" w:rsidRDefault="005B1AD6" w:rsidP="00302BAA">
      <w:pPr>
        <w:pStyle w:val="af9"/>
      </w:pPr>
      <w:r w:rsidRPr="003B76C5">
        <w:rPr>
          <w:rtl/>
        </w:rPr>
        <w:t xml:space="preserve">سمیع‌آذر، علیرضا (1376). </w:t>
      </w:r>
      <w:r w:rsidRPr="003B76C5">
        <w:rPr>
          <w:i/>
          <w:iCs/>
          <w:rtl/>
        </w:rPr>
        <w:t>تاریخ تحولات مدارس در ایران</w:t>
      </w:r>
      <w:r w:rsidRPr="003B76C5">
        <w:rPr>
          <w:rtl/>
        </w:rPr>
        <w:t>. تهران</w:t>
      </w:r>
      <w:r w:rsidR="00E52FF8" w:rsidRPr="003B76C5">
        <w:rPr>
          <w:rFonts w:hint="cs"/>
          <w:rtl/>
        </w:rPr>
        <w:t xml:space="preserve">: </w:t>
      </w:r>
      <w:r w:rsidRPr="003B76C5">
        <w:rPr>
          <w:rtl/>
        </w:rPr>
        <w:t>نشر سازمان نوسازی، توسعه و تجهیز مدارس کشور.</w:t>
      </w:r>
    </w:p>
    <w:p w14:paraId="627F8544" w14:textId="77777777" w:rsidR="005B1AD6" w:rsidRPr="003B76C5" w:rsidRDefault="00E9558E" w:rsidP="00302BAA">
      <w:pPr>
        <w:pStyle w:val="af9"/>
      </w:pPr>
      <w:hyperlink r:id="rId187" w:history="1">
        <w:r w:rsidR="005B1AD6" w:rsidRPr="003B76C5">
          <w:rPr>
            <w:rStyle w:val="Hyperlink"/>
            <w:color w:val="auto"/>
            <w:sz w:val="28"/>
            <w:szCs w:val="28"/>
            <w:u w:val="none"/>
            <w:rtl/>
          </w:rPr>
          <w:t xml:space="preserve">شهبازی، مجید، طهماسبی، مهسا، و باغ عنایت، سمیه. (1394). تاثیر طراحی داخلی محیط های آموزشی بر افزایش میزان یادگیری دانش آموزان. </w:t>
        </w:r>
        <w:r w:rsidR="005B1AD6" w:rsidRPr="003B76C5">
          <w:rPr>
            <w:rStyle w:val="Hyperlink"/>
            <w:i/>
            <w:iCs/>
            <w:color w:val="auto"/>
            <w:sz w:val="28"/>
            <w:szCs w:val="28"/>
            <w:u w:val="none"/>
            <w:rtl/>
          </w:rPr>
          <w:t>کنفرانس بین المللی پژوهش در علوم و تکنولوژی</w:t>
        </w:r>
        <w:r w:rsidR="005B1AD6" w:rsidRPr="003B76C5">
          <w:rPr>
            <w:rStyle w:val="Hyperlink"/>
            <w:color w:val="auto"/>
            <w:sz w:val="28"/>
            <w:szCs w:val="28"/>
            <w:u w:val="none"/>
            <w:rtl/>
          </w:rPr>
          <w:t>.</w:t>
        </w:r>
      </w:hyperlink>
    </w:p>
    <w:p w14:paraId="51286EBA" w14:textId="77777777" w:rsidR="005B1AD6" w:rsidRPr="003B76C5" w:rsidRDefault="00E9558E" w:rsidP="00302BAA">
      <w:pPr>
        <w:pStyle w:val="af9"/>
      </w:pPr>
      <w:hyperlink r:id="rId188" w:history="1">
        <w:r w:rsidR="005B1AD6" w:rsidRPr="003B76C5">
          <w:rPr>
            <w:rStyle w:val="Hyperlink"/>
            <w:color w:val="auto"/>
            <w:sz w:val="28"/>
            <w:szCs w:val="28"/>
            <w:u w:val="none"/>
            <w:rtl/>
          </w:rPr>
          <w:t xml:space="preserve">صراف محدثه، البرزی فریبا و امینی امیرحسین. (1402). بررسی تاثیر عناصر کالبدی فضاهای آموزشی بر ارتقای خلاقیت کودکان با تحلیل گرافیکی نقاشی. </w:t>
        </w:r>
        <w:r w:rsidR="005B1AD6" w:rsidRPr="003B76C5">
          <w:rPr>
            <w:rStyle w:val="Hyperlink"/>
            <w:i/>
            <w:iCs/>
            <w:color w:val="auto"/>
            <w:sz w:val="28"/>
            <w:szCs w:val="28"/>
            <w:u w:val="none"/>
            <w:rtl/>
          </w:rPr>
          <w:t>معماری و شهرسازی آرمان شهر</w:t>
        </w:r>
        <w:r w:rsidR="005B1AD6" w:rsidRPr="003B76C5">
          <w:rPr>
            <w:rStyle w:val="Hyperlink"/>
            <w:color w:val="auto"/>
            <w:sz w:val="28"/>
            <w:szCs w:val="28"/>
            <w:u w:val="none"/>
            <w:rtl/>
          </w:rPr>
          <w:t xml:space="preserve">. </w:t>
        </w:r>
        <w:r w:rsidR="005B1AD6" w:rsidRPr="003B76C5">
          <w:rPr>
            <w:rStyle w:val="Hyperlink"/>
            <w:rFonts w:ascii="Cambria" w:hAnsi="Cambria"/>
            <w:color w:val="auto"/>
            <w:sz w:val="28"/>
            <w:szCs w:val="28"/>
            <w:u w:val="none"/>
          </w:rPr>
          <w:t> </w:t>
        </w:r>
        <w:r w:rsidR="005B1AD6" w:rsidRPr="003B76C5">
          <w:rPr>
            <w:rStyle w:val="Hyperlink"/>
            <w:color w:val="auto"/>
            <w:sz w:val="28"/>
            <w:szCs w:val="28"/>
            <w:u w:val="none"/>
          </w:rPr>
          <w:t>16(42)</w:t>
        </w:r>
        <w:r w:rsidR="005B1AD6" w:rsidRPr="003B76C5">
          <w:rPr>
            <w:rStyle w:val="Hyperlink"/>
            <w:color w:val="auto"/>
            <w:sz w:val="28"/>
            <w:szCs w:val="28"/>
            <w:u w:val="none"/>
            <w:rtl/>
          </w:rPr>
          <w:t>.91-105</w:t>
        </w:r>
      </w:hyperlink>
    </w:p>
    <w:p w14:paraId="172CAB11" w14:textId="75C33F31" w:rsidR="005B1AD6" w:rsidRPr="003B76C5" w:rsidRDefault="005B1AD6" w:rsidP="00302BAA">
      <w:pPr>
        <w:pStyle w:val="af9"/>
        <w:rPr>
          <w:rtl/>
        </w:rPr>
      </w:pPr>
      <w:r w:rsidRPr="003B76C5">
        <w:rPr>
          <w:rtl/>
        </w:rPr>
        <w:t xml:space="preserve">طاهری، پروانه (1396). </w:t>
      </w:r>
      <w:r w:rsidRPr="003B76C5">
        <w:rPr>
          <w:i/>
          <w:iCs/>
          <w:rtl/>
        </w:rPr>
        <w:t>بررسی نقش مدیران مدارس دوره ابتدایی درجامعه پذیری دانش آموزان</w:t>
      </w:r>
      <w:r w:rsidRPr="003B76C5">
        <w:t>.</w:t>
      </w:r>
      <w:r w:rsidRPr="003B76C5">
        <w:rPr>
          <w:rtl/>
        </w:rPr>
        <w:t xml:space="preserve"> </w:t>
      </w:r>
      <w:r w:rsidR="002C732E" w:rsidRPr="003B76C5">
        <w:rPr>
          <w:rFonts w:hint="cs"/>
          <w:rtl/>
        </w:rPr>
        <w:t>(</w:t>
      </w:r>
      <w:r w:rsidRPr="003B76C5">
        <w:rPr>
          <w:rtl/>
        </w:rPr>
        <w:t>پایان‌نامه‌ی کارشناسی ارشد</w:t>
      </w:r>
      <w:r w:rsidR="002C732E" w:rsidRPr="003B76C5">
        <w:rPr>
          <w:rFonts w:hint="cs"/>
          <w:rtl/>
        </w:rPr>
        <w:t>)</w:t>
      </w:r>
      <w:r w:rsidRPr="003B76C5">
        <w:rPr>
          <w:rtl/>
        </w:rPr>
        <w:t xml:space="preserve">. دانشگاه علامه طباطبائی. </w:t>
      </w:r>
      <w:r w:rsidR="002C732E" w:rsidRPr="003B76C5">
        <w:rPr>
          <w:rFonts w:hint="cs"/>
          <w:rtl/>
        </w:rPr>
        <w:t>تهران</w:t>
      </w:r>
      <w:r w:rsidRPr="003B76C5">
        <w:rPr>
          <w:rtl/>
        </w:rPr>
        <w:t>.</w:t>
      </w:r>
    </w:p>
    <w:p w14:paraId="27AB6852" w14:textId="689D6D10" w:rsidR="005B1AD6" w:rsidRPr="003B76C5" w:rsidRDefault="00E9558E" w:rsidP="00302BAA">
      <w:pPr>
        <w:pStyle w:val="af9"/>
      </w:pPr>
      <w:hyperlink r:id="rId189" w:history="1">
        <w:r w:rsidR="005B1AD6" w:rsidRPr="003B76C5">
          <w:rPr>
            <w:rStyle w:val="Hyperlink"/>
            <w:rFonts w:ascii="IRNazanin" w:hAnsi="IRNazanin"/>
            <w:color w:val="auto"/>
            <w:sz w:val="28"/>
            <w:szCs w:val="28"/>
            <w:u w:val="none"/>
            <w:rtl/>
          </w:rPr>
          <w:t>عابدی محمدرضا، کریمی محمد، محمدی محمد، آذر سهند. (1401). رویکرد حس مکان در طراحی فضاهای آموزشی با تمرکز بر فضای سبز (مدارس روستایی شهرستان گنبدکاووس).</w:t>
        </w:r>
        <w:r w:rsidR="005B1AD6" w:rsidRPr="003B76C5">
          <w:rPr>
            <w:rStyle w:val="Hyperlink"/>
            <w:rFonts w:ascii="IRNazanin" w:hAnsi="IRNazanin"/>
            <w:i/>
            <w:iCs/>
            <w:color w:val="auto"/>
            <w:sz w:val="28"/>
            <w:szCs w:val="28"/>
            <w:u w:val="none"/>
            <w:rtl/>
          </w:rPr>
          <w:t xml:space="preserve"> معماری‌شناسی</w:t>
        </w:r>
        <w:r w:rsidR="005B1AD6" w:rsidRPr="003B76C5">
          <w:rPr>
            <w:rStyle w:val="Hyperlink"/>
            <w:rFonts w:ascii="IRNazanin" w:hAnsi="IRNazanin"/>
            <w:color w:val="auto"/>
            <w:sz w:val="28"/>
            <w:szCs w:val="28"/>
            <w:u w:val="none"/>
            <w:rtl/>
          </w:rPr>
          <w:t>. سال چهارم. شماره 22. بهار 1401.</w:t>
        </w:r>
      </w:hyperlink>
    </w:p>
    <w:p w14:paraId="75CDCDA7" w14:textId="7385044B" w:rsidR="005B1AD6" w:rsidRPr="003B76C5" w:rsidRDefault="00E9558E" w:rsidP="00302BAA">
      <w:pPr>
        <w:pStyle w:val="af9"/>
      </w:pPr>
      <w:hyperlink r:id="rId190" w:history="1">
        <w:r w:rsidR="005B1AD6" w:rsidRPr="003B76C5">
          <w:rPr>
            <w:rStyle w:val="Hyperlink"/>
            <w:rFonts w:ascii="IRNazanin" w:hAnsi="IRNazanin"/>
            <w:color w:val="auto"/>
            <w:sz w:val="28"/>
            <w:szCs w:val="28"/>
            <w:u w:val="none"/>
            <w:rtl/>
          </w:rPr>
          <w:t>عارف, هادی،</w:t>
        </w:r>
        <w:r w:rsidR="005B1AD6" w:rsidRPr="003B76C5">
          <w:rPr>
            <w:rStyle w:val="Hyperlink"/>
            <w:rFonts w:ascii="IRNazanin" w:hAnsi="IRNazanin"/>
            <w:color w:val="auto"/>
            <w:sz w:val="28"/>
            <w:szCs w:val="28"/>
            <w:u w:val="none"/>
          </w:rPr>
          <w:t xml:space="preserve"> </w:t>
        </w:r>
        <w:r w:rsidR="005B1AD6" w:rsidRPr="003B76C5">
          <w:rPr>
            <w:rStyle w:val="Hyperlink"/>
            <w:rFonts w:ascii="IRNazanin" w:hAnsi="IRNazanin"/>
            <w:color w:val="auto"/>
            <w:sz w:val="28"/>
            <w:szCs w:val="28"/>
            <w:u w:val="none"/>
            <w:rtl/>
          </w:rPr>
          <w:t>مرادی شیرازی, سید عباس. (1396). شفاف‌سازی مفهوم «شایستگی» در مدیریت منابع انسانی با رویکرد تحلیل مفهوم.</w:t>
        </w:r>
        <w:r w:rsidR="005B1AD6" w:rsidRPr="003B76C5">
          <w:rPr>
            <w:rStyle w:val="Hyperlink"/>
            <w:rFonts w:ascii="IRNazanin" w:hAnsi="IRNazanin"/>
            <w:color w:val="auto"/>
            <w:sz w:val="28"/>
            <w:szCs w:val="28"/>
            <w:u w:val="none"/>
          </w:rPr>
          <w:t xml:space="preserve"> </w:t>
        </w:r>
        <w:r w:rsidR="005B1AD6" w:rsidRPr="003B76C5">
          <w:rPr>
            <w:rStyle w:val="Hyperlink"/>
            <w:rFonts w:ascii="IRNazanin" w:hAnsi="IRNazanin"/>
            <w:color w:val="auto"/>
            <w:sz w:val="28"/>
            <w:szCs w:val="28"/>
            <w:u w:val="none"/>
            <w:rtl/>
          </w:rPr>
          <w:t>مدیریت سازمان‌های دولتی5</w:t>
        </w:r>
        <w:r w:rsidR="005B1AD6" w:rsidRPr="003B76C5">
          <w:rPr>
            <w:rStyle w:val="Hyperlink"/>
            <w:rFonts w:ascii="IRNazanin" w:hAnsi="IRNazanin"/>
            <w:color w:val="auto"/>
            <w:sz w:val="28"/>
            <w:szCs w:val="28"/>
            <w:u w:val="none"/>
          </w:rPr>
          <w:t xml:space="preserve">, </w:t>
        </w:r>
        <w:r w:rsidR="005B1AD6" w:rsidRPr="003B76C5">
          <w:rPr>
            <w:rStyle w:val="Hyperlink"/>
            <w:rFonts w:ascii="IRNazanin" w:hAnsi="IRNazanin"/>
            <w:color w:val="auto"/>
            <w:sz w:val="28"/>
            <w:szCs w:val="28"/>
            <w:u w:val="none"/>
            <w:rtl/>
          </w:rPr>
          <w:t>(شماره 2 (پیاپی 18)), 13-30</w:t>
        </w:r>
        <w:r w:rsidR="005B1AD6" w:rsidRPr="003B76C5">
          <w:rPr>
            <w:rStyle w:val="Hyperlink"/>
            <w:rFonts w:ascii="IRNazanin" w:hAnsi="IRNazanin"/>
            <w:color w:val="auto"/>
            <w:sz w:val="28"/>
            <w:szCs w:val="28"/>
            <w:u w:val="none"/>
          </w:rPr>
          <w:t>.</w:t>
        </w:r>
      </w:hyperlink>
    </w:p>
    <w:p w14:paraId="735784E3" w14:textId="77777777" w:rsidR="005B1AD6" w:rsidRPr="003B76C5" w:rsidRDefault="00E9558E" w:rsidP="00302BAA">
      <w:pPr>
        <w:pStyle w:val="af9"/>
      </w:pPr>
      <w:hyperlink r:id="rId191" w:history="1">
        <w:r w:rsidR="005B1AD6" w:rsidRPr="003B76C5">
          <w:rPr>
            <w:rStyle w:val="Hyperlink"/>
            <w:rFonts w:hint="cs"/>
            <w:color w:val="auto"/>
            <w:sz w:val="28"/>
            <w:szCs w:val="28"/>
            <w:u w:val="none"/>
            <w:rtl/>
          </w:rPr>
          <w:t xml:space="preserve">عباس‌زاده، محمد؛ بوداقی، علی ؛ کریمی، فریدون. (1393). </w:t>
        </w:r>
        <w:r w:rsidR="005B1AD6" w:rsidRPr="003B76C5">
          <w:rPr>
            <w:rStyle w:val="Hyperlink"/>
            <w:color w:val="auto"/>
            <w:sz w:val="28"/>
            <w:szCs w:val="28"/>
            <w:u w:val="none"/>
            <w:rtl/>
          </w:rPr>
          <w:t>انواع تحلیل موردی و کاربرد تثلیث در آن</w:t>
        </w:r>
        <w:r w:rsidR="005B1AD6" w:rsidRPr="003B76C5">
          <w:rPr>
            <w:rStyle w:val="Hyperlink"/>
            <w:rFonts w:hint="cs"/>
            <w:color w:val="auto"/>
            <w:sz w:val="28"/>
            <w:szCs w:val="28"/>
            <w:u w:val="none"/>
            <w:rtl/>
          </w:rPr>
          <w:t xml:space="preserve">. </w:t>
        </w:r>
        <w:r w:rsidR="005B1AD6" w:rsidRPr="003B76C5">
          <w:rPr>
            <w:rStyle w:val="Hyperlink"/>
            <w:i/>
            <w:iCs/>
            <w:color w:val="auto"/>
            <w:sz w:val="28"/>
            <w:szCs w:val="28"/>
            <w:u w:val="none"/>
            <w:rtl/>
          </w:rPr>
          <w:t>مطالعات جامعه</w:t>
        </w:r>
        <w:r w:rsidR="005B1AD6" w:rsidRPr="003B76C5">
          <w:rPr>
            <w:rStyle w:val="Hyperlink"/>
            <w:rFonts w:hint="cs"/>
            <w:i/>
            <w:iCs/>
            <w:color w:val="auto"/>
            <w:sz w:val="28"/>
            <w:szCs w:val="28"/>
            <w:u w:val="none"/>
            <w:rtl/>
          </w:rPr>
          <w:t>‌</w:t>
        </w:r>
        <w:r w:rsidR="005B1AD6" w:rsidRPr="003B76C5">
          <w:rPr>
            <w:rStyle w:val="Hyperlink"/>
            <w:i/>
            <w:iCs/>
            <w:color w:val="auto"/>
            <w:sz w:val="28"/>
            <w:szCs w:val="28"/>
            <w:u w:val="none"/>
            <w:rtl/>
          </w:rPr>
          <w:t>شناسی</w:t>
        </w:r>
        <w:r w:rsidR="005B1AD6" w:rsidRPr="003B76C5">
          <w:rPr>
            <w:rStyle w:val="Hyperlink"/>
            <w:rFonts w:hint="cs"/>
            <w:color w:val="auto"/>
            <w:sz w:val="28"/>
            <w:szCs w:val="28"/>
            <w:u w:val="none"/>
            <w:rtl/>
          </w:rPr>
          <w:t>. سال چهارم. شماره چهاردهم. 87-69.</w:t>
        </w:r>
      </w:hyperlink>
    </w:p>
    <w:p w14:paraId="1DC40C75" w14:textId="2119CEA7" w:rsidR="005B1AD6" w:rsidRPr="003B76C5" w:rsidRDefault="00E9558E" w:rsidP="00302BAA">
      <w:pPr>
        <w:pStyle w:val="af9"/>
        <w:rPr>
          <w:rtl/>
        </w:rPr>
      </w:pPr>
      <w:hyperlink r:id="rId192" w:history="1">
        <w:r w:rsidR="005B1AD6" w:rsidRPr="003B76C5">
          <w:rPr>
            <w:rStyle w:val="Hyperlink"/>
            <w:rFonts w:ascii="IRNazanin" w:hAnsi="IRNazanin"/>
            <w:color w:val="auto"/>
            <w:sz w:val="28"/>
            <w:szCs w:val="28"/>
            <w:u w:val="none"/>
            <w:rtl/>
          </w:rPr>
          <w:t xml:space="preserve">قاسمی، یارمحمد. هاشمی، علی. (1398). انجام پژوهش به روش تحلیل تماتیک: راهنمای عملی و گام به گام برای یادگیری و آموزش (مورد مطالعه: مصرف موسیقی دانشجویان کارشناسی ارشد دانشگاه ایلام). </w:t>
        </w:r>
        <w:r w:rsidR="005B1AD6" w:rsidRPr="003B76C5">
          <w:rPr>
            <w:rStyle w:val="Hyperlink"/>
            <w:rFonts w:ascii="IRNazanin" w:hAnsi="IRNazanin"/>
            <w:i/>
            <w:iCs/>
            <w:color w:val="auto"/>
            <w:sz w:val="28"/>
            <w:szCs w:val="28"/>
            <w:u w:val="none"/>
            <w:rtl/>
          </w:rPr>
          <w:t>فصلنامه‌ی علمی فرهنگ ایلام</w:t>
        </w:r>
        <w:r w:rsidR="005B1AD6" w:rsidRPr="003B76C5">
          <w:rPr>
            <w:rStyle w:val="Hyperlink"/>
            <w:rFonts w:ascii="IRNazanin" w:hAnsi="IRNazanin"/>
            <w:color w:val="auto"/>
            <w:sz w:val="28"/>
            <w:szCs w:val="28"/>
            <w:u w:val="none"/>
            <w:rtl/>
          </w:rPr>
          <w:t>. دوره‌ی بیستم. شماره‌ی 64 و 65. 33-7.</w:t>
        </w:r>
      </w:hyperlink>
      <w:r w:rsidR="005B1AD6" w:rsidRPr="003B76C5">
        <w:rPr>
          <w:rtl/>
        </w:rPr>
        <w:t xml:space="preserve"> </w:t>
      </w:r>
    </w:p>
    <w:p w14:paraId="051EA446" w14:textId="4E37478D" w:rsidR="005B1AD6" w:rsidRPr="003B76C5" w:rsidRDefault="005B1AD6" w:rsidP="00302BAA">
      <w:pPr>
        <w:pStyle w:val="af9"/>
      </w:pPr>
      <w:r w:rsidRPr="003B76C5">
        <w:rPr>
          <w:rtl/>
        </w:rPr>
        <w:t xml:space="preserve">قاضی‌زاده ، بهرام. (1375). </w:t>
      </w:r>
      <w:r w:rsidRPr="003B76C5">
        <w:rPr>
          <w:i/>
          <w:iCs/>
          <w:rtl/>
        </w:rPr>
        <w:t xml:space="preserve">اصول و معیارهای </w:t>
      </w:r>
      <w:bookmarkStart w:id="260" w:name="_Hlk140666016"/>
      <w:r w:rsidRPr="003B76C5">
        <w:rPr>
          <w:i/>
          <w:iCs/>
          <w:rtl/>
        </w:rPr>
        <w:t>طراحی فضاهای آموزشی و پرورشی</w:t>
      </w:r>
      <w:bookmarkEnd w:id="260"/>
      <w:r w:rsidRPr="003B76C5">
        <w:rPr>
          <w:rtl/>
        </w:rPr>
        <w:t>. تهران</w:t>
      </w:r>
      <w:r w:rsidR="00601082" w:rsidRPr="003B76C5">
        <w:rPr>
          <w:rFonts w:hint="cs"/>
          <w:rtl/>
        </w:rPr>
        <w:t>:</w:t>
      </w:r>
      <w:r w:rsidRPr="003B76C5">
        <w:rPr>
          <w:rtl/>
        </w:rPr>
        <w:t xml:space="preserve"> سازمان نوسازی، توسعه و تجهیز مدارس کشور.</w:t>
      </w:r>
    </w:p>
    <w:p w14:paraId="0390B4A6" w14:textId="77777777" w:rsidR="005B1AD6" w:rsidRPr="003B76C5" w:rsidRDefault="005B1AD6" w:rsidP="00302BAA">
      <w:pPr>
        <w:pStyle w:val="af9"/>
      </w:pPr>
      <w:r w:rsidRPr="003B76C5">
        <w:rPr>
          <w:rtl/>
        </w:rPr>
        <w:t>کامل‌نیا، ح</w:t>
      </w:r>
      <w:r w:rsidRPr="003B76C5">
        <w:t xml:space="preserve"> (1386).</w:t>
      </w:r>
      <w:r w:rsidRPr="003B76C5">
        <w:rPr>
          <w:rtl/>
        </w:rPr>
        <w:t xml:space="preserve">. </w:t>
      </w:r>
      <w:r w:rsidRPr="003B76C5">
        <w:rPr>
          <w:i/>
          <w:iCs/>
          <w:rtl/>
        </w:rPr>
        <w:t>دستور زبان طراحی محیط‌های یادگیری، مفاهیم و تجربه‌ها،</w:t>
      </w:r>
      <w:r w:rsidRPr="003B76C5">
        <w:rPr>
          <w:rtl/>
        </w:rPr>
        <w:t xml:space="preserve"> ویرایش (اول)، تهران: سبحان نور</w:t>
      </w:r>
      <w:r w:rsidRPr="003B76C5">
        <w:t>.</w:t>
      </w:r>
    </w:p>
    <w:p w14:paraId="616F0604" w14:textId="0E66B220" w:rsidR="005B1AD6" w:rsidRPr="003B76C5" w:rsidRDefault="00E9558E" w:rsidP="00302BAA">
      <w:pPr>
        <w:pStyle w:val="af9"/>
      </w:pPr>
      <w:hyperlink r:id="rId193" w:history="1">
        <w:r w:rsidR="005B1AD6" w:rsidRPr="003B76C5">
          <w:rPr>
            <w:rStyle w:val="Hyperlink"/>
            <w:color w:val="auto"/>
            <w:sz w:val="28"/>
            <w:szCs w:val="28"/>
            <w:u w:val="none"/>
            <w:rtl/>
          </w:rPr>
          <w:t>کریمی، نسرین و خسرونیا، مرتضی و دژپسند، ساحل،(1400). تدوین مدل شاخص های مکانی یادگیری تجربی و کاربرد آن در طراحی محیط های یادگیری.</w:t>
        </w:r>
      </w:hyperlink>
      <w:r w:rsidR="00472D77" w:rsidRPr="003B76C5">
        <w:rPr>
          <w:rStyle w:val="Hyperlink"/>
          <w:rFonts w:hint="cs"/>
          <w:color w:val="auto"/>
          <w:sz w:val="28"/>
          <w:szCs w:val="28"/>
          <w:u w:val="none"/>
          <w:rtl/>
        </w:rPr>
        <w:t xml:space="preserve"> </w:t>
      </w:r>
      <w:r w:rsidR="00472D77" w:rsidRPr="003B76C5">
        <w:rPr>
          <w:rStyle w:val="Hyperlink"/>
          <w:rFonts w:hint="cs"/>
          <w:i/>
          <w:iCs/>
          <w:color w:val="auto"/>
          <w:sz w:val="28"/>
          <w:szCs w:val="28"/>
          <w:u w:val="none"/>
          <w:rtl/>
        </w:rPr>
        <w:t>معماری و شهرسازی ایرا</w:t>
      </w:r>
      <w:r w:rsidR="000B36DD" w:rsidRPr="003B76C5">
        <w:rPr>
          <w:rStyle w:val="Hyperlink"/>
          <w:rFonts w:hint="cs"/>
          <w:i/>
          <w:iCs/>
          <w:color w:val="auto"/>
          <w:sz w:val="28"/>
          <w:szCs w:val="28"/>
          <w:u w:val="none"/>
          <w:rtl/>
        </w:rPr>
        <w:t>ن</w:t>
      </w:r>
      <w:r w:rsidR="00F91093" w:rsidRPr="003B76C5">
        <w:rPr>
          <w:rStyle w:val="Hyperlink"/>
          <w:rFonts w:hint="cs"/>
          <w:color w:val="auto"/>
          <w:sz w:val="28"/>
          <w:szCs w:val="28"/>
          <w:u w:val="none"/>
          <w:rtl/>
        </w:rPr>
        <w:t>. 12(1)</w:t>
      </w:r>
      <w:r w:rsidR="001B4EAC" w:rsidRPr="003B76C5">
        <w:rPr>
          <w:rStyle w:val="Hyperlink"/>
          <w:rFonts w:hint="cs"/>
          <w:color w:val="auto"/>
          <w:sz w:val="28"/>
          <w:szCs w:val="28"/>
          <w:u w:val="none"/>
          <w:rtl/>
        </w:rPr>
        <w:t>، صص 111-125</w:t>
      </w:r>
      <w:r w:rsidR="000B36DD" w:rsidRPr="003B76C5">
        <w:rPr>
          <w:rStyle w:val="Hyperlink"/>
          <w:rFonts w:hint="cs"/>
          <w:color w:val="auto"/>
          <w:sz w:val="28"/>
          <w:szCs w:val="28"/>
          <w:u w:val="none"/>
          <w:rtl/>
        </w:rPr>
        <w:t xml:space="preserve"> </w:t>
      </w:r>
    </w:p>
    <w:p w14:paraId="7B46ACC1" w14:textId="77777777" w:rsidR="005B1AD6" w:rsidRPr="003B76C5" w:rsidRDefault="005B1AD6" w:rsidP="00302BAA">
      <w:pPr>
        <w:pStyle w:val="af9"/>
        <w:rPr>
          <w:rStyle w:val="Hyperlink"/>
          <w:color w:val="auto"/>
          <w:sz w:val="28"/>
          <w:szCs w:val="28"/>
          <w:u w:val="none"/>
        </w:rPr>
      </w:pPr>
      <w:r w:rsidRPr="003B76C5">
        <w:rPr>
          <w:rStyle w:val="Hyperlink"/>
          <w:noProof w:val="0"/>
          <w:color w:val="auto"/>
          <w:sz w:val="28"/>
          <w:szCs w:val="28"/>
          <w:u w:val="none"/>
          <w:rtl/>
        </w:rPr>
        <w:fldChar w:fldCharType="begin"/>
      </w:r>
      <w:r w:rsidRPr="003B76C5">
        <w:rPr>
          <w:rStyle w:val="Hyperlink"/>
          <w:color w:val="auto"/>
          <w:sz w:val="28"/>
          <w:szCs w:val="28"/>
          <w:u w:val="none"/>
        </w:rPr>
        <w:instrText>HYPERLINK</w:instrText>
      </w:r>
      <w:r w:rsidRPr="003B76C5">
        <w:rPr>
          <w:rStyle w:val="Hyperlink"/>
          <w:color w:val="auto"/>
          <w:sz w:val="28"/>
          <w:szCs w:val="28"/>
          <w:u w:val="none"/>
          <w:rtl/>
        </w:rPr>
        <w:instrText xml:space="preserve"> "</w:instrText>
      </w:r>
      <w:r w:rsidRPr="003B76C5">
        <w:rPr>
          <w:rStyle w:val="Hyperlink"/>
          <w:color w:val="auto"/>
          <w:sz w:val="28"/>
          <w:szCs w:val="28"/>
          <w:u w:val="none"/>
        </w:rPr>
        <w:instrText>http://noo.rs/tYcEz</w:instrText>
      </w:r>
      <w:r w:rsidRPr="003B76C5">
        <w:rPr>
          <w:rStyle w:val="Hyperlink"/>
          <w:color w:val="auto"/>
          <w:sz w:val="28"/>
          <w:szCs w:val="28"/>
          <w:u w:val="none"/>
          <w:rtl/>
        </w:rPr>
        <w:instrText>"</w:instrText>
      </w:r>
      <w:r w:rsidRPr="003B76C5">
        <w:rPr>
          <w:rStyle w:val="Hyperlink"/>
          <w:noProof w:val="0"/>
          <w:color w:val="auto"/>
          <w:sz w:val="28"/>
          <w:szCs w:val="28"/>
          <w:u w:val="none"/>
          <w:rtl/>
        </w:rPr>
      </w:r>
      <w:r w:rsidRPr="003B76C5">
        <w:rPr>
          <w:rStyle w:val="Hyperlink"/>
          <w:noProof w:val="0"/>
          <w:color w:val="auto"/>
          <w:sz w:val="28"/>
          <w:szCs w:val="28"/>
          <w:u w:val="none"/>
          <w:rtl/>
        </w:rPr>
        <w:fldChar w:fldCharType="separate"/>
      </w:r>
      <w:r w:rsidRPr="003B76C5">
        <w:rPr>
          <w:rStyle w:val="Hyperlink"/>
          <w:color w:val="auto"/>
          <w:sz w:val="28"/>
          <w:szCs w:val="28"/>
          <w:u w:val="none"/>
          <w:rtl/>
        </w:rPr>
        <w:t>کلامی، مریم ؛ ندیمی، حمید. (1393). تاملی بر نقش دانش شخصی از موقعیت طراحی در شکل گیری مولدهای اولیه طراحی. صفّه. بهار 1393. دوره بیست و چهارم. شماره 1. 32-19.</w:t>
      </w:r>
    </w:p>
    <w:p w14:paraId="615E5821" w14:textId="77777777" w:rsidR="005B1AD6" w:rsidRPr="003B76C5" w:rsidRDefault="005B1AD6" w:rsidP="00302BAA">
      <w:pPr>
        <w:pStyle w:val="af9"/>
      </w:pPr>
      <w:r w:rsidRPr="003B76C5">
        <w:rPr>
          <w:rStyle w:val="Hyperlink"/>
          <w:color w:val="auto"/>
          <w:sz w:val="28"/>
          <w:szCs w:val="28"/>
          <w:u w:val="none"/>
          <w:rtl/>
        </w:rPr>
        <w:fldChar w:fldCharType="end"/>
      </w:r>
      <w:hyperlink r:id="rId194" w:history="1">
        <w:r w:rsidRPr="003B76C5">
          <w:rPr>
            <w:rStyle w:val="Hyperlink"/>
            <w:color w:val="auto"/>
            <w:sz w:val="28"/>
            <w:szCs w:val="28"/>
            <w:u w:val="none"/>
            <w:rtl/>
          </w:rPr>
          <w:t>لطف عطا، آ. (1387). تاثیر عوامل محیطی بر یادگیری و رفتار در محیط های آموزشی (ابتدایی) در شهر. مدیریت شهری. 6(21). 73-90.</w:t>
        </w:r>
      </w:hyperlink>
      <w:r w:rsidRPr="003B76C5">
        <w:rPr>
          <w:rtl/>
        </w:rPr>
        <w:t xml:space="preserve"> </w:t>
      </w:r>
    </w:p>
    <w:p w14:paraId="5A00C8F5" w14:textId="77777777" w:rsidR="005B1AD6" w:rsidRPr="003B76C5" w:rsidRDefault="005B1AD6" w:rsidP="00302BAA">
      <w:pPr>
        <w:pStyle w:val="af9"/>
        <w:rPr>
          <w:rtl/>
        </w:rPr>
      </w:pPr>
      <w:r w:rsidRPr="003B76C5">
        <w:rPr>
          <w:rtl/>
        </w:rPr>
        <w:t>مبانی تحول بنیادین، د. ت</w:t>
      </w:r>
      <w:r w:rsidRPr="003B76C5">
        <w:t xml:space="preserve">. (1390). </w:t>
      </w:r>
      <w:r w:rsidRPr="003B76C5">
        <w:rPr>
          <w:rtl/>
        </w:rPr>
        <w:t>مبانی نظری تحول بنیادین درنظام تعلیم و تربیت رسمی عمومی جمهوری اسلامی ایران</w:t>
      </w:r>
      <w:r w:rsidRPr="003B76C5">
        <w:t xml:space="preserve">. </w:t>
      </w:r>
      <w:r w:rsidRPr="003B76C5">
        <w:rPr>
          <w:rtl/>
        </w:rPr>
        <w:t>تهران.</w:t>
      </w:r>
    </w:p>
    <w:p w14:paraId="6B2A4B6C" w14:textId="51D674D9" w:rsidR="005B1AD6" w:rsidRPr="003B76C5" w:rsidRDefault="00E9558E" w:rsidP="00302BAA">
      <w:pPr>
        <w:pStyle w:val="af9"/>
      </w:pPr>
      <w:hyperlink r:id="rId195" w:history="1">
        <w:r w:rsidR="005B1AD6" w:rsidRPr="003B76C5">
          <w:rPr>
            <w:rStyle w:val="Hyperlink"/>
            <w:rFonts w:ascii="IRNazanin" w:hAnsi="IRNazanin"/>
            <w:color w:val="auto"/>
            <w:sz w:val="28"/>
            <w:szCs w:val="28"/>
            <w:u w:val="none"/>
            <w:rtl/>
          </w:rPr>
          <w:t xml:space="preserve">محسنی، منصوره ؛ مهدی زاده سراج، فاطمه .(1392).  اصول طراحی مراکز آموزشی بر مبنای فلسفه تعلیم و تربیت. </w:t>
        </w:r>
        <w:r w:rsidR="005B1AD6" w:rsidRPr="003B76C5">
          <w:rPr>
            <w:rStyle w:val="Hyperlink"/>
            <w:rFonts w:ascii="IRNazanin" w:hAnsi="IRNazanin"/>
            <w:i/>
            <w:iCs/>
            <w:color w:val="auto"/>
            <w:sz w:val="28"/>
            <w:szCs w:val="28"/>
            <w:u w:val="none"/>
            <w:rtl/>
          </w:rPr>
          <w:t>پژوهش هنر دانشگاه هنر اصفهان</w:t>
        </w:r>
        <w:r w:rsidR="005B1AD6" w:rsidRPr="003B76C5">
          <w:rPr>
            <w:rStyle w:val="Hyperlink"/>
            <w:rFonts w:ascii="IRNazanin" w:hAnsi="IRNazanin"/>
            <w:color w:val="auto"/>
            <w:sz w:val="28"/>
            <w:szCs w:val="28"/>
            <w:u w:val="none"/>
            <w:rtl/>
          </w:rPr>
          <w:t>. پاییز و زمستان 1392، سال سوم - شماره 6 . 66-47.</w:t>
        </w:r>
      </w:hyperlink>
    </w:p>
    <w:p w14:paraId="509C6811" w14:textId="77777777" w:rsidR="005B1AD6" w:rsidRPr="003B76C5" w:rsidRDefault="005B1AD6" w:rsidP="00302BAA">
      <w:pPr>
        <w:pStyle w:val="af9"/>
        <w:rPr>
          <w:rStyle w:val="Hyperlink"/>
          <w:color w:val="auto"/>
          <w:sz w:val="28"/>
          <w:szCs w:val="28"/>
          <w:u w:val="none"/>
        </w:rPr>
      </w:pPr>
      <w:r w:rsidRPr="003B76C5">
        <w:rPr>
          <w:rtl/>
        </w:rPr>
        <w:fldChar w:fldCharType="begin"/>
      </w:r>
      <w:r w:rsidRPr="003B76C5">
        <w:instrText>HYPERLINK</w:instrText>
      </w:r>
      <w:r w:rsidRPr="003B76C5">
        <w:rPr>
          <w:rtl/>
        </w:rPr>
        <w:instrText xml:space="preserve"> "</w:instrText>
      </w:r>
      <w:r w:rsidRPr="003B76C5">
        <w:instrText>C:\\Users\\User\\OneDrive</w:instrText>
      </w:r>
      <w:r w:rsidRPr="003B76C5">
        <w:rPr>
          <w:rtl/>
        </w:rPr>
        <w:instrText xml:space="preserve">\\پایان  نامه - </w:instrText>
      </w:r>
      <w:r w:rsidRPr="003B76C5">
        <w:instrText>one drive</w:instrText>
      </w:r>
      <w:r w:rsidRPr="003B76C5">
        <w:rPr>
          <w:rtl/>
        </w:rPr>
        <w:instrText xml:space="preserve">\\مدارس دوستدار کودک (1392). ترجمه. فدایی؛ هانیه. دسترسی از طریق لینک. در تاریخ 27ام تیر 1402. </w:instrText>
      </w:r>
      <w:r w:rsidRPr="003B76C5">
        <w:instrText>https:\\www.memarnet.com\\fa\\node\\</w:instrText>
      </w:r>
      <w:r w:rsidRPr="003B76C5">
        <w:rPr>
          <w:rtl/>
        </w:rPr>
        <w:instrText>887"</w:instrText>
      </w:r>
      <w:r w:rsidRPr="003B76C5">
        <w:rPr>
          <w:rtl/>
        </w:rPr>
      </w:r>
      <w:r w:rsidRPr="003B76C5">
        <w:rPr>
          <w:rtl/>
        </w:rPr>
        <w:fldChar w:fldCharType="separate"/>
      </w:r>
      <w:r w:rsidRPr="003B76C5">
        <w:rPr>
          <w:rStyle w:val="Hyperlink"/>
          <w:color w:val="auto"/>
          <w:sz w:val="28"/>
          <w:szCs w:val="28"/>
          <w:u w:val="none"/>
          <w:rtl/>
        </w:rPr>
        <w:t xml:space="preserve">مدارس دوستدار کودک (1392). ترجمه. فدایی؛ هانیه. دسترسی از طریق لینک. در تاریخ 27ام تیر 1402. </w:t>
      </w:r>
    </w:p>
    <w:p w14:paraId="1B513B81" w14:textId="77777777" w:rsidR="005B1AD6" w:rsidRPr="003B76C5" w:rsidRDefault="005B1AD6" w:rsidP="00302BAA">
      <w:pPr>
        <w:pStyle w:val="af9"/>
        <w:rPr>
          <w:rtl/>
        </w:rPr>
      </w:pPr>
      <w:r w:rsidRPr="003B76C5">
        <w:rPr>
          <w:rtl/>
        </w:rPr>
        <w:fldChar w:fldCharType="end"/>
      </w:r>
      <w:hyperlink r:id="rId196" w:history="1">
        <w:r w:rsidRPr="003B76C5">
          <w:rPr>
            <w:rStyle w:val="Hyperlink"/>
            <w:color w:val="auto"/>
            <w:sz w:val="28"/>
            <w:szCs w:val="28"/>
            <w:u w:val="none"/>
            <w:rtl/>
          </w:rPr>
          <w:t>محمدی چابکی، رضا و بازقندی، پروین و ضرغامی همراه، سعید. (1396). یادگیری در پارادایم پیچیدگی: ماهیت، قلمرو و فرایند.</w:t>
        </w:r>
      </w:hyperlink>
    </w:p>
    <w:p w14:paraId="166489D9" w14:textId="77777777" w:rsidR="005B1AD6" w:rsidRPr="003B76C5" w:rsidRDefault="005B1AD6" w:rsidP="00302BAA">
      <w:pPr>
        <w:pStyle w:val="af9"/>
        <w:rPr>
          <w:rtl/>
        </w:rPr>
      </w:pPr>
      <w:r w:rsidRPr="003B76C5">
        <w:rPr>
          <w:rtl/>
        </w:rPr>
        <w:t>مقدم، ب</w:t>
      </w:r>
      <w:r w:rsidRPr="003B76C5">
        <w:t xml:space="preserve">. (1366). </w:t>
      </w:r>
      <w:r w:rsidRPr="003B76C5">
        <w:rPr>
          <w:i/>
          <w:iCs/>
          <w:rtl/>
        </w:rPr>
        <w:t>کاربرد روانشناسی در آموزشگاه</w:t>
      </w:r>
      <w:r w:rsidRPr="003B76C5">
        <w:rPr>
          <w:i/>
          <w:iCs/>
        </w:rPr>
        <w:t>.</w:t>
      </w:r>
      <w:r w:rsidRPr="003B76C5">
        <w:t xml:space="preserve"> </w:t>
      </w:r>
      <w:r w:rsidRPr="003B76C5">
        <w:rPr>
          <w:rtl/>
        </w:rPr>
        <w:t>تهران: انتشارات سروش</w:t>
      </w:r>
      <w:r w:rsidRPr="003B76C5">
        <w:t>.</w:t>
      </w:r>
    </w:p>
    <w:p w14:paraId="2A091656" w14:textId="2C1D1949" w:rsidR="005B1AD6" w:rsidRPr="003B76C5" w:rsidRDefault="00E9558E" w:rsidP="00302BAA">
      <w:pPr>
        <w:pStyle w:val="af9"/>
      </w:pPr>
      <w:hyperlink r:id="rId197" w:history="1">
        <w:r w:rsidR="005B1AD6" w:rsidRPr="003B76C5">
          <w:rPr>
            <w:rStyle w:val="Hyperlink"/>
            <w:rFonts w:ascii="IRNazanin" w:hAnsi="IRNazanin"/>
            <w:color w:val="auto"/>
            <w:sz w:val="28"/>
            <w:szCs w:val="28"/>
            <w:u w:val="none"/>
            <w:rtl/>
          </w:rPr>
          <w:t>میرزایی، جهان بین؛ احمدی، سجاد و لرستانی، اکبر (1394). تحلیل فضایی سطوح برخورداری مناطق کل</w:t>
        </w:r>
        <w:r w:rsidR="002A3C89" w:rsidRPr="003B76C5">
          <w:rPr>
            <w:rStyle w:val="Hyperlink"/>
            <w:rFonts w:ascii="IRNazanin" w:hAnsi="IRNazanin" w:hint="cs"/>
            <w:color w:val="auto"/>
            <w:sz w:val="28"/>
            <w:szCs w:val="28"/>
            <w:u w:val="none"/>
            <w:rtl/>
          </w:rPr>
          <w:t>ا</w:t>
        </w:r>
        <w:r w:rsidR="005B1AD6" w:rsidRPr="003B76C5">
          <w:rPr>
            <w:rStyle w:val="Hyperlink"/>
            <w:rFonts w:ascii="IRNazanin" w:hAnsi="IRNazanin"/>
            <w:color w:val="auto"/>
            <w:sz w:val="28"/>
            <w:szCs w:val="28"/>
            <w:u w:val="none"/>
            <w:rtl/>
          </w:rPr>
          <w:t xml:space="preserve">ن شهر تهران از منظر اقتصاد شهری. </w:t>
        </w:r>
        <w:r w:rsidR="005B1AD6" w:rsidRPr="003B76C5">
          <w:rPr>
            <w:rStyle w:val="Hyperlink"/>
            <w:rFonts w:ascii="IRNazanin" w:hAnsi="IRNazanin"/>
            <w:i/>
            <w:iCs/>
            <w:color w:val="auto"/>
            <w:sz w:val="28"/>
            <w:szCs w:val="28"/>
            <w:u w:val="none"/>
            <w:rtl/>
          </w:rPr>
          <w:t>فصلنامه اقتصاد و مدیریت شهری</w:t>
        </w:r>
        <w:r w:rsidR="005B1AD6" w:rsidRPr="003B76C5">
          <w:rPr>
            <w:rStyle w:val="Hyperlink"/>
            <w:rFonts w:ascii="IRNazanin" w:hAnsi="IRNazanin"/>
            <w:color w:val="auto"/>
            <w:sz w:val="28"/>
            <w:szCs w:val="28"/>
            <w:u w:val="none"/>
            <w:rtl/>
          </w:rPr>
          <w:t>، 3 (11) 77-59.</w:t>
        </w:r>
      </w:hyperlink>
    </w:p>
    <w:p w14:paraId="39AAA62D" w14:textId="77777777" w:rsidR="005B1AD6" w:rsidRPr="003B76C5" w:rsidRDefault="005B1AD6" w:rsidP="00302BAA">
      <w:pPr>
        <w:pStyle w:val="af9"/>
      </w:pPr>
      <w:r w:rsidRPr="003B76C5">
        <w:rPr>
          <w:rtl/>
        </w:rPr>
        <w:t xml:space="preserve">میرکمالی، سید محمد.(1393). </w:t>
      </w:r>
      <w:r w:rsidRPr="003B76C5">
        <w:rPr>
          <w:i/>
          <w:iCs/>
          <w:rtl/>
        </w:rPr>
        <w:t>رهبری و مدیریت آموزشی</w:t>
      </w:r>
      <w:r w:rsidRPr="003B76C5">
        <w:rPr>
          <w:rtl/>
        </w:rPr>
        <w:t>. تهران. نشر یسطرون.</w:t>
      </w:r>
    </w:p>
    <w:p w14:paraId="62B5EA62" w14:textId="3F5E7427" w:rsidR="005B1AD6" w:rsidRPr="003B76C5" w:rsidRDefault="005B1AD6" w:rsidP="00302BAA">
      <w:pPr>
        <w:pStyle w:val="af9"/>
      </w:pPr>
      <w:r w:rsidRPr="003B76C5">
        <w:rPr>
          <w:rtl/>
        </w:rPr>
        <w:t>نیر، پ. فیلدینگ، ر</w:t>
      </w:r>
      <w:r w:rsidRPr="003B76C5">
        <w:t>.</w:t>
      </w:r>
      <w:r w:rsidRPr="003B76C5">
        <w:rPr>
          <w:rtl/>
        </w:rPr>
        <w:t xml:space="preserve"> لاک‌نی، ج</w:t>
      </w:r>
      <w:r w:rsidRPr="003B76C5">
        <w:t xml:space="preserve">. (1391). </w:t>
      </w:r>
      <w:r w:rsidRPr="003B76C5">
        <w:rPr>
          <w:i/>
          <w:iCs/>
          <w:rtl/>
        </w:rPr>
        <w:t>زبان طراحی مدرس</w:t>
      </w:r>
      <w:r w:rsidR="0085650F" w:rsidRPr="003B76C5">
        <w:rPr>
          <w:rFonts w:hint="cs"/>
          <w:i/>
          <w:iCs/>
          <w:rtl/>
        </w:rPr>
        <w:t xml:space="preserve">ه </w:t>
      </w:r>
      <w:r w:rsidRPr="003B76C5">
        <w:t xml:space="preserve"> </w:t>
      </w:r>
      <w:r w:rsidRPr="003B76C5">
        <w:rPr>
          <w:rtl/>
        </w:rPr>
        <w:t>(ث</w:t>
      </w:r>
      <w:r w:rsidR="00924B1A" w:rsidRPr="003B76C5">
        <w:rPr>
          <w:rFonts w:hint="cs"/>
          <w:rtl/>
        </w:rPr>
        <w:t>مانه</w:t>
      </w:r>
      <w:r w:rsidRPr="003B76C5">
        <w:rPr>
          <w:rtl/>
        </w:rPr>
        <w:t xml:space="preserve"> ایروانی</w:t>
      </w:r>
      <w:r w:rsidR="00924B1A" w:rsidRPr="003B76C5">
        <w:rPr>
          <w:rFonts w:hint="cs"/>
          <w:rtl/>
        </w:rPr>
        <w:t>، مترجم</w:t>
      </w:r>
      <w:r w:rsidRPr="003B76C5">
        <w:rPr>
          <w:rtl/>
        </w:rPr>
        <w:t>)</w:t>
      </w:r>
      <w:r w:rsidRPr="003B76C5">
        <w:t xml:space="preserve">, </w:t>
      </w:r>
      <w:r w:rsidRPr="003B76C5">
        <w:rPr>
          <w:rtl/>
        </w:rPr>
        <w:t>تهران: انتشارات راه‌دان-انتشارات سازمان شهرداری‌ها و دهیاری‌های وزارت کشور.</w:t>
      </w:r>
    </w:p>
    <w:p w14:paraId="77ED89DD" w14:textId="77777777" w:rsidR="005B1AD6" w:rsidRPr="003B76C5" w:rsidRDefault="005B1AD6" w:rsidP="00302BAA">
      <w:pPr>
        <w:pStyle w:val="af9"/>
      </w:pPr>
      <w:r w:rsidRPr="003B76C5">
        <w:rPr>
          <w:rtl/>
        </w:rPr>
        <w:t xml:space="preserve">نیر،پراکاش. </w:t>
      </w:r>
      <w:r w:rsidRPr="003B76C5">
        <w:rPr>
          <w:i/>
          <w:iCs/>
          <w:rtl/>
        </w:rPr>
        <w:t>طرحی برای فردا</w:t>
      </w:r>
      <w:r w:rsidRPr="003B76C5">
        <w:rPr>
          <w:rtl/>
        </w:rPr>
        <w:t>. (2009). ترجمه سمانه تقدیر. انتشارات دانشگاه علم و صنعت. تهران. 1400.</w:t>
      </w:r>
    </w:p>
    <w:p w14:paraId="6ECEE270" w14:textId="0E130B29" w:rsidR="005B1AD6" w:rsidRPr="003B76C5" w:rsidRDefault="00E9558E" w:rsidP="00302BAA">
      <w:pPr>
        <w:pStyle w:val="af9"/>
      </w:pPr>
      <w:hyperlink r:id="rId198" w:history="1">
        <w:r w:rsidR="005B1AD6" w:rsidRPr="003B76C5">
          <w:rPr>
            <w:rStyle w:val="Hyperlink"/>
            <w:rFonts w:ascii="IRNazanin" w:hAnsi="IRNazanin"/>
            <w:color w:val="auto"/>
            <w:sz w:val="28"/>
            <w:szCs w:val="28"/>
            <w:u w:val="none"/>
            <w:rtl/>
          </w:rPr>
          <w:t>وحیدی, زهرا, پوشنه, کامبیز, خسروی, علی اکبر, ایزدی, مهشید. (1399). طراحی محیط یادگیری مبتنی بر نظریه یادگیری تحولی برای دانش آموزان دوره دوم متوسطه</w:t>
        </w:r>
        <w:r w:rsidR="005B1AD6" w:rsidRPr="003B76C5">
          <w:rPr>
            <w:rStyle w:val="Hyperlink"/>
            <w:rFonts w:ascii="IRNazanin" w:hAnsi="IRNazanin"/>
            <w:color w:val="auto"/>
            <w:sz w:val="28"/>
            <w:szCs w:val="28"/>
            <w:u w:val="none"/>
          </w:rPr>
          <w:t>.</w:t>
        </w:r>
        <w:r w:rsidR="005B1AD6" w:rsidRPr="003B76C5">
          <w:rPr>
            <w:rStyle w:val="Hyperlink"/>
            <w:rFonts w:ascii="Cambria" w:hAnsi="Cambria"/>
            <w:color w:val="auto"/>
            <w:sz w:val="28"/>
            <w:szCs w:val="28"/>
            <w:u w:val="none"/>
          </w:rPr>
          <w:t> </w:t>
        </w:r>
        <w:r w:rsidR="005B1AD6" w:rsidRPr="003B76C5">
          <w:rPr>
            <w:rStyle w:val="Hyperlink"/>
            <w:rFonts w:ascii="IRNazanin" w:hAnsi="IRNazanin"/>
            <w:color w:val="auto"/>
            <w:sz w:val="28"/>
            <w:szCs w:val="28"/>
            <w:u w:val="none"/>
            <w:rtl/>
          </w:rPr>
          <w:t>فصلنامه روان شناسی تربیتی</w:t>
        </w:r>
        <w:r w:rsidR="005B1AD6" w:rsidRPr="003B76C5">
          <w:rPr>
            <w:rStyle w:val="Hyperlink"/>
            <w:rFonts w:ascii="IRNazanin" w:hAnsi="IRNazanin"/>
            <w:color w:val="auto"/>
            <w:sz w:val="28"/>
            <w:szCs w:val="28"/>
            <w:u w:val="none"/>
          </w:rPr>
          <w:t xml:space="preserve"> 16(56), 307-337.</w:t>
        </w:r>
      </w:hyperlink>
    </w:p>
    <w:p w14:paraId="37A4887F" w14:textId="2BA8DD4A" w:rsidR="005B1AD6" w:rsidRPr="003B76C5" w:rsidRDefault="00E9558E" w:rsidP="00302BAA">
      <w:pPr>
        <w:pStyle w:val="af9"/>
        <w:rPr>
          <w:i/>
          <w:iCs/>
        </w:rPr>
      </w:pPr>
      <w:hyperlink r:id="rId199" w:history="1">
        <w:r w:rsidR="005B1AD6" w:rsidRPr="003B76C5">
          <w:rPr>
            <w:rStyle w:val="Hyperlink"/>
            <w:rFonts w:ascii="IRNazanin" w:hAnsi="IRNazanin"/>
            <w:color w:val="auto"/>
            <w:sz w:val="28"/>
            <w:szCs w:val="28"/>
            <w:u w:val="none"/>
            <w:rtl/>
          </w:rPr>
          <w:t>پناهی غلامحسن، قائدی یحیی، ضرغامی سعید و</w:t>
        </w:r>
        <w:r w:rsidR="005B1AD6" w:rsidRPr="003B76C5">
          <w:rPr>
            <w:rStyle w:val="Hyperlink"/>
            <w:rFonts w:ascii="IRNazanin" w:hAnsi="IRNazanin"/>
            <w:color w:val="auto"/>
            <w:sz w:val="28"/>
            <w:szCs w:val="28"/>
            <w:u w:val="none"/>
          </w:rPr>
          <w:t xml:space="preserve"> </w:t>
        </w:r>
        <w:r w:rsidR="005B1AD6" w:rsidRPr="003B76C5">
          <w:rPr>
            <w:rStyle w:val="Hyperlink"/>
            <w:rFonts w:ascii="IRNazanin" w:hAnsi="IRNazanin"/>
            <w:color w:val="auto"/>
            <w:sz w:val="28"/>
            <w:szCs w:val="28"/>
            <w:u w:val="none"/>
            <w:rtl/>
          </w:rPr>
          <w:t>عبداللهی محمدحسین</w:t>
        </w:r>
        <w:r w:rsidR="005B1AD6" w:rsidRPr="003B76C5">
          <w:rPr>
            <w:rStyle w:val="Hyperlink"/>
            <w:rFonts w:ascii="IRNazanin" w:hAnsi="IRNazanin"/>
            <w:color w:val="auto"/>
            <w:sz w:val="28"/>
            <w:szCs w:val="28"/>
            <w:u w:val="none"/>
          </w:rPr>
          <w:t xml:space="preserve">. (1396). </w:t>
        </w:r>
        <w:r w:rsidR="005B1AD6" w:rsidRPr="003B76C5">
          <w:rPr>
            <w:rStyle w:val="Hyperlink"/>
            <w:rFonts w:ascii="IRNazanin" w:hAnsi="IRNazanin"/>
            <w:color w:val="auto"/>
            <w:sz w:val="28"/>
            <w:szCs w:val="28"/>
            <w:u w:val="none"/>
            <w:rtl/>
          </w:rPr>
          <w:t>تبیین فلسفه‌ی یادگیری با تأکید بر نظریه‌ی یادگیری وینچ</w:t>
        </w:r>
        <w:r w:rsidR="005B1AD6" w:rsidRPr="003B76C5">
          <w:rPr>
            <w:rStyle w:val="Hyperlink"/>
            <w:rFonts w:ascii="IRNazanin" w:hAnsi="IRNazanin"/>
            <w:color w:val="auto"/>
            <w:sz w:val="28"/>
            <w:szCs w:val="28"/>
            <w:u w:val="none"/>
          </w:rPr>
          <w:t>.</w:t>
        </w:r>
        <w:r w:rsidR="005B1AD6" w:rsidRPr="003B76C5">
          <w:rPr>
            <w:rStyle w:val="Hyperlink"/>
            <w:rFonts w:ascii="IRNazanin" w:hAnsi="IRNazanin"/>
            <w:i/>
            <w:iCs/>
            <w:color w:val="auto"/>
            <w:sz w:val="28"/>
            <w:szCs w:val="28"/>
            <w:u w:val="none"/>
          </w:rPr>
          <w:t xml:space="preserve"> </w:t>
        </w:r>
        <w:r w:rsidR="005B1AD6" w:rsidRPr="003B76C5">
          <w:rPr>
            <w:rStyle w:val="Hyperlink"/>
            <w:rFonts w:ascii="IRNazanin" w:hAnsi="IRNazanin"/>
            <w:color w:val="auto"/>
            <w:sz w:val="28"/>
            <w:szCs w:val="28"/>
            <w:u w:val="none"/>
            <w:rtl/>
          </w:rPr>
          <w:t>پژوهش در نظام های آموزشی</w:t>
        </w:r>
        <w:r w:rsidR="005B1AD6" w:rsidRPr="003B76C5">
          <w:rPr>
            <w:rStyle w:val="Hyperlink"/>
            <w:rFonts w:ascii="IRNazanin" w:hAnsi="IRNazanin"/>
            <w:i/>
            <w:iCs/>
            <w:color w:val="auto"/>
            <w:sz w:val="28"/>
            <w:szCs w:val="28"/>
            <w:u w:val="none"/>
            <w:rtl/>
          </w:rPr>
          <w:t>.</w:t>
        </w:r>
        <w:r w:rsidR="005B1AD6" w:rsidRPr="003B76C5">
          <w:rPr>
            <w:rStyle w:val="Hyperlink"/>
            <w:rFonts w:ascii="IRNazanin" w:hAnsi="IRNazanin"/>
            <w:color w:val="auto"/>
            <w:sz w:val="28"/>
            <w:szCs w:val="28"/>
            <w:u w:val="none"/>
            <w:rtl/>
          </w:rPr>
          <w:t xml:space="preserve"> 11(36). 208-181.</w:t>
        </w:r>
      </w:hyperlink>
    </w:p>
    <w:p w14:paraId="4FAA45AD" w14:textId="77777777" w:rsidR="005B1AD6" w:rsidRPr="00284CAF" w:rsidRDefault="005B1AD6" w:rsidP="00302BAA">
      <w:pPr>
        <w:pStyle w:val="af9"/>
        <w:bidi w:val="0"/>
      </w:pPr>
      <w:r w:rsidRPr="00284CAF">
        <w:t xml:space="preserve">Akther, J. (2020). Influence of UNESCO in the Development of Lifelong Learning. </w:t>
      </w:r>
      <w:r w:rsidRPr="00284CAF">
        <w:rPr>
          <w:i/>
          <w:iCs/>
        </w:rPr>
        <w:t>Open Journal of Social Sciences</w:t>
      </w:r>
      <w:r w:rsidRPr="00284CAF">
        <w:t>, 8, 103-112. https://doi.org/10.4236/jss.2020.83010</w:t>
      </w:r>
    </w:p>
    <w:p w14:paraId="29EEA26D" w14:textId="212EF726" w:rsidR="004B3CD0" w:rsidRPr="00284CAF" w:rsidRDefault="005B1AD6" w:rsidP="00302BAA">
      <w:pPr>
        <w:pStyle w:val="af9"/>
        <w:bidi w:val="0"/>
        <w:rPr>
          <w:rStyle w:val="Hyperlink"/>
          <w:rFonts w:ascii="IRNazanin" w:hAnsi="IRNazanin"/>
          <w:color w:val="auto"/>
          <w:sz w:val="24"/>
        </w:rPr>
      </w:pPr>
      <w:r w:rsidRPr="00284CAF">
        <w:t xml:space="preserve">Ali Guneya , Selda Alb, 2012, Effective learning environments in relation to different learning theories, Procedia - </w:t>
      </w:r>
      <w:r w:rsidRPr="00284CAF">
        <w:rPr>
          <w:i/>
          <w:iCs/>
        </w:rPr>
        <w:t>Social and Behavioral Sciences</w:t>
      </w:r>
      <w:r w:rsidRPr="00284CAF">
        <w:t xml:space="preserve"> 46 ( 2012 ) 2334 </w:t>
      </w:r>
      <w:r w:rsidRPr="00284CAF">
        <w:rPr>
          <w:rFonts w:ascii="Arial" w:hAnsi="Arial" w:cs="Arial"/>
        </w:rPr>
        <w:t>–</w:t>
      </w:r>
      <w:r w:rsidRPr="00284CAF">
        <w:t xml:space="preserve"> 2338, </w:t>
      </w:r>
      <w:hyperlink r:id="rId200" w:history="1">
        <w:r w:rsidRPr="00284CAF">
          <w:t>doi. 10.1016/j.sbspro.2012.05.480</w:t>
        </w:r>
      </w:hyperlink>
    </w:p>
    <w:p w14:paraId="4F5282DC" w14:textId="19466DF2" w:rsidR="008A66A6" w:rsidRPr="00284CAF" w:rsidRDefault="00E9558E" w:rsidP="00302BAA">
      <w:pPr>
        <w:pStyle w:val="af9"/>
        <w:bidi w:val="0"/>
        <w:rPr>
          <w:rtl/>
        </w:rPr>
      </w:pPr>
      <w:hyperlink r:id="rId201" w:history="1">
        <w:r w:rsidR="005B1AD6" w:rsidRPr="00284CAF">
          <w:t xml:space="preserve">Fatemeh Aminpour.(2023). Child-friendly environments in vertical schools: A qualitative study from the child's perspective. </w:t>
        </w:r>
        <w:r w:rsidR="005B1AD6" w:rsidRPr="00284CAF">
          <w:rPr>
            <w:i/>
            <w:iCs/>
          </w:rPr>
          <w:t>Building and Environment</w:t>
        </w:r>
        <w:r w:rsidR="005B1AD6" w:rsidRPr="00284CAF">
          <w:t>. Volume 242.</w:t>
        </w:r>
      </w:hyperlink>
      <w:r w:rsidR="005B1AD6" w:rsidRPr="00284CAF">
        <w:t xml:space="preserve"> </w:t>
      </w:r>
      <w:hyperlink r:id="rId202" w:history="1">
        <w:r w:rsidR="005B1AD6" w:rsidRPr="00284CAF">
          <w:t>doi.10.1016/j.buildenv.2023.110503</w:t>
        </w:r>
      </w:hyperlink>
      <w:r w:rsidR="005B1AD6" w:rsidRPr="00284CAF">
        <w:t xml:space="preserve">. </w:t>
      </w:r>
    </w:p>
    <w:p w14:paraId="589E29F2" w14:textId="2E77BA27" w:rsidR="005B1AD6" w:rsidRPr="00284CAF" w:rsidRDefault="005B1AD6" w:rsidP="00302BAA">
      <w:pPr>
        <w:pStyle w:val="af9"/>
        <w:bidi w:val="0"/>
      </w:pPr>
      <w:r w:rsidRPr="00284CAF">
        <w:t xml:space="preserve">Flick, U. (2014). </w:t>
      </w:r>
      <w:r w:rsidRPr="00284CAF">
        <w:rPr>
          <w:i/>
          <w:iCs/>
        </w:rPr>
        <w:t>An Introduction to Qualitative Research</w:t>
      </w:r>
      <w:r w:rsidRPr="00284CAF">
        <w:t xml:space="preserve"> (5th ed.). (Kindle, Ed.) London: SAGE Publication Ltd.</w:t>
      </w:r>
    </w:p>
    <w:p w14:paraId="46BC04C7" w14:textId="77777777" w:rsidR="005B1AD6" w:rsidRPr="00284CAF" w:rsidRDefault="00E9558E" w:rsidP="00302BAA">
      <w:pPr>
        <w:pStyle w:val="af9"/>
        <w:bidi w:val="0"/>
      </w:pPr>
      <w:hyperlink r:id="rId203" w:history="1">
        <w:r w:rsidR="005B1AD6" w:rsidRPr="00284CAF">
          <w:t>Ina V.S. Mullis Michael O. Martin Pierre Foy Dana L. Kelly Bethany Fishbein. (2019). TIMSS 2019 International Result In Mathematics And Science.</w:t>
        </w:r>
        <w:r w:rsidR="005B1AD6" w:rsidRPr="00284CAF">
          <w:rPr>
            <w:i/>
            <w:iCs/>
          </w:rPr>
          <w:t xml:space="preserve"> TIMSS &amp; PIRLS International Study Cente</w:t>
        </w:r>
        <w:r w:rsidR="005B1AD6" w:rsidRPr="00284CAF">
          <w:t>r. Boston.</w:t>
        </w:r>
      </w:hyperlink>
    </w:p>
    <w:p w14:paraId="3610144B" w14:textId="77777777" w:rsidR="005B1AD6" w:rsidRPr="00284CAF" w:rsidRDefault="005B1AD6" w:rsidP="00302BAA">
      <w:pPr>
        <w:pStyle w:val="af9"/>
        <w:bidi w:val="0"/>
      </w:pPr>
      <w:r w:rsidRPr="00284CAF">
        <w:rPr>
          <w:rFonts w:ascii="Times New Roman" w:hAnsi="Times New Roman"/>
        </w:rPr>
        <w:fldChar w:fldCharType="begin"/>
      </w:r>
      <w:r w:rsidRPr="00284CAF">
        <w:instrText>HYPERLINK "https://eric.ed.gov/?id=ED450544"</w:instrText>
      </w:r>
      <w:r w:rsidRPr="00284CAF">
        <w:rPr>
          <w:rFonts w:ascii="Times New Roman" w:hAnsi="Times New Roman"/>
        </w:rPr>
      </w:r>
      <w:r w:rsidRPr="00284CAF">
        <w:rPr>
          <w:rFonts w:ascii="Times New Roman" w:hAnsi="Times New Roman"/>
        </w:rPr>
        <w:fldChar w:fldCharType="separate"/>
      </w:r>
      <w:r w:rsidRPr="00284CAF">
        <w:t xml:space="preserve">Lackney, Jeffrey A. (2000). Thirty-Three Educational Design Principles for Schools &amp; Community Learning Centers. </w:t>
      </w:r>
      <w:r w:rsidRPr="00284CAF">
        <w:rPr>
          <w:i/>
          <w:iCs/>
        </w:rPr>
        <w:t>National Clearinghouse for Educational Facilities</w:t>
      </w:r>
      <w:r w:rsidRPr="00284CAF">
        <w:t>, Washington, DC. Accessed in July 18, 2023.</w:t>
      </w:r>
    </w:p>
    <w:p w14:paraId="6AF4DD06" w14:textId="77777777" w:rsidR="005B7A82" w:rsidRPr="00284CAF" w:rsidRDefault="005B1AD6" w:rsidP="00302BAA">
      <w:pPr>
        <w:pStyle w:val="af9"/>
        <w:bidi w:val="0"/>
      </w:pPr>
      <w:r w:rsidRPr="00284CAF">
        <w:fldChar w:fldCharType="end"/>
      </w:r>
      <w:r w:rsidRPr="00284CAF">
        <w:t>OECD,</w:t>
      </w:r>
      <w:r w:rsidRPr="00284CAF">
        <w:rPr>
          <w:b/>
          <w:bCs/>
        </w:rPr>
        <w:t xml:space="preserve"> </w:t>
      </w:r>
      <w:r w:rsidRPr="00284CAF">
        <w:rPr>
          <w:i/>
          <w:iCs/>
        </w:rPr>
        <w:t>Learning environment</w:t>
      </w:r>
      <w:r w:rsidRPr="00284CAF">
        <w:t>, Last updated November 22nd 2021, Accessed in October 2</w:t>
      </w:r>
      <w:r w:rsidRPr="00284CAF">
        <w:rPr>
          <w:vertAlign w:val="superscript"/>
        </w:rPr>
        <w:t>nd</w:t>
      </w:r>
      <w:r w:rsidRPr="00284CAF">
        <w:t xml:space="preserve"> 2022, By link</w:t>
      </w:r>
      <w:r w:rsidR="00872DD0" w:rsidRPr="00284CAF">
        <w:t xml:space="preserve">: </w:t>
      </w:r>
    </w:p>
    <w:p w14:paraId="21E75E76" w14:textId="0F075399" w:rsidR="005B1AD6" w:rsidRPr="00284CAF" w:rsidRDefault="00E9558E" w:rsidP="00302BAA">
      <w:pPr>
        <w:pStyle w:val="af9"/>
        <w:bidi w:val="0"/>
        <w:rPr>
          <w:rStyle w:val="Hyperlink"/>
          <w:rFonts w:ascii="Nazanintar" w:hAnsi="Nazanintar" w:cs="Nazanintar"/>
          <w:color w:val="auto"/>
          <w:sz w:val="24"/>
          <w:u w:val="none"/>
        </w:rPr>
      </w:pPr>
      <w:hyperlink r:id="rId204" w:anchor="!node=41710&amp;filter=all" w:history="1">
        <w:r w:rsidR="005B7A82" w:rsidRPr="00284CAF">
          <w:rPr>
            <w:rStyle w:val="Hyperlink"/>
            <w:rFonts w:ascii="Nazanintar" w:hAnsi="Nazanintar" w:cs="Nazanintar"/>
            <w:color w:val="auto"/>
            <w:sz w:val="24"/>
            <w:u w:val="none"/>
          </w:rPr>
          <w:t>https://gpseducation.oecd.org/revieweducationpolicies/#!node=41710&amp;filter=all</w:t>
        </w:r>
      </w:hyperlink>
    </w:p>
    <w:p w14:paraId="7F67661D" w14:textId="77777777" w:rsidR="002844AA" w:rsidRPr="00284CAF" w:rsidRDefault="005B1AD6" w:rsidP="00302BAA">
      <w:pPr>
        <w:pStyle w:val="af9"/>
        <w:bidi w:val="0"/>
      </w:pPr>
      <w:r w:rsidRPr="00284CAF">
        <w:t xml:space="preserve">Mariana N, Corinne M (2019), Elements of the physical learning environment that impact on the teaching and learning in South African Grade 1 classrooms, </w:t>
      </w:r>
      <w:r w:rsidRPr="00284CAF">
        <w:rPr>
          <w:i/>
          <w:iCs/>
        </w:rPr>
        <w:t>South African Journal of Education</w:t>
      </w:r>
      <w:r w:rsidRPr="00284CAF">
        <w:t xml:space="preserve">(39), Number 1, </w:t>
      </w:r>
      <w:r w:rsidR="002844AA" w:rsidRPr="00284CAF">
        <w:t>2</w:t>
      </w:r>
      <w:r w:rsidRPr="00284CAF">
        <w:t>019,</w:t>
      </w:r>
    </w:p>
    <w:p w14:paraId="441F86D8" w14:textId="3CC554AE" w:rsidR="005B1AD6" w:rsidRPr="00284CAF" w:rsidRDefault="00E9558E" w:rsidP="00302BAA">
      <w:pPr>
        <w:pStyle w:val="af9"/>
        <w:bidi w:val="0"/>
      </w:pPr>
      <w:hyperlink r:id="rId205" w:history="1">
        <w:r w:rsidR="002844AA" w:rsidRPr="00284CAF">
          <w:rPr>
            <w:rStyle w:val="Hyperlink"/>
            <w:rFonts w:ascii="Nazanintar" w:hAnsi="Nazanintar" w:cs="Nazanintar"/>
            <w:color w:val="auto"/>
            <w:sz w:val="24"/>
            <w:u w:val="none"/>
          </w:rPr>
          <w:t>https://doi.org/10.15700/saje.v39n1a1342</w:t>
        </w:r>
      </w:hyperlink>
    </w:p>
    <w:p w14:paraId="0884EC3B" w14:textId="2432A91E" w:rsidR="005B1AD6" w:rsidRPr="00284CAF" w:rsidRDefault="00E9558E" w:rsidP="00302BAA">
      <w:pPr>
        <w:pStyle w:val="af9"/>
        <w:bidi w:val="0"/>
      </w:pPr>
      <w:hyperlink r:id="rId206" w:history="1">
        <w:r w:rsidR="005B1AD6" w:rsidRPr="00284CAF">
          <w:rPr>
            <w:rStyle w:val="Hyperlink"/>
            <w:rFonts w:ascii="Nazanintar" w:hAnsi="Nazanintar" w:cs="Nazanintar"/>
            <w:color w:val="auto"/>
            <w:sz w:val="24"/>
            <w:u w:val="none"/>
          </w:rPr>
          <w:t>Rook, Michael M; Choi, Koun; McDonald, Scott P.. Learning Theory Expertise in the Design of Learning Spaces: Who Needs a Seat at the Table?. </w:t>
        </w:r>
        <w:r w:rsidR="005B1AD6" w:rsidRPr="00284CAF">
          <w:rPr>
            <w:rStyle w:val="Hyperlink"/>
            <w:rFonts w:ascii="Nazanintar" w:hAnsi="Nazanintar" w:cs="Nazanintar"/>
            <w:i/>
            <w:iCs/>
            <w:color w:val="auto"/>
            <w:sz w:val="24"/>
            <w:u w:val="none"/>
          </w:rPr>
          <w:t>Journal of Learning Spaces</w:t>
        </w:r>
        <w:r w:rsidR="005B1AD6" w:rsidRPr="00284CAF">
          <w:rPr>
            <w:rStyle w:val="Hyperlink"/>
            <w:rFonts w:ascii="Nazanintar" w:hAnsi="Nazanintar" w:cs="Nazanintar"/>
            <w:color w:val="auto"/>
            <w:sz w:val="24"/>
            <w:u w:val="none"/>
          </w:rPr>
          <w:t>, [S.l.], v. 4, n. 1, july 2015. ISSN 21586195. Date accessed: 06 mar. 2022.</w:t>
        </w:r>
      </w:hyperlink>
    </w:p>
    <w:p w14:paraId="6E674C27" w14:textId="22D36E14" w:rsidR="005B1AD6" w:rsidRPr="00284CAF" w:rsidRDefault="00E9558E" w:rsidP="00302BAA">
      <w:pPr>
        <w:pStyle w:val="af9"/>
        <w:bidi w:val="0"/>
      </w:pPr>
      <w:hyperlink r:id="rId207" w:history="1">
        <w:r w:rsidR="005B1AD6" w:rsidRPr="00284CAF">
          <w:rPr>
            <w:rStyle w:val="Hyperlink"/>
            <w:rFonts w:ascii="Nazanintar" w:hAnsi="Nazanintar" w:cs="Nazanintar"/>
            <w:color w:val="auto"/>
            <w:sz w:val="24"/>
            <w:u w:val="none"/>
          </w:rPr>
          <w:t>Samadpour Shahrak, M. Tahbaz, M. (2018). Reviewing the solutions of improving open spaces in primary girls’ schools from students’ perspective (Case study: Tabriz city). Journal of Technology of Education, 12(3), 183- 196. DOI: 10.22061/JTE.2018.2921.1740</w:t>
        </w:r>
      </w:hyperlink>
    </w:p>
    <w:p w14:paraId="0BE16144" w14:textId="115F9F1A" w:rsidR="005B1AD6" w:rsidRPr="00284CAF" w:rsidRDefault="005B1AD6" w:rsidP="00302BAA">
      <w:pPr>
        <w:pStyle w:val="af9"/>
        <w:bidi w:val="0"/>
        <w:rPr>
          <w:rtl/>
        </w:rPr>
      </w:pPr>
      <w:r w:rsidRPr="00284CAF">
        <w:t xml:space="preserve"> Sasson, I., Yehuda, I., Miedijensky, S. and Malkinson, N. (2022). Designing new learning environments: An    innovative pedagogical perspective. </w:t>
      </w:r>
      <w:r w:rsidRPr="00284CAF">
        <w:rPr>
          <w:i/>
          <w:iCs/>
        </w:rPr>
        <w:t>The Curriculum Journal</w:t>
      </w:r>
      <w:r w:rsidRPr="00284CAF">
        <w:t>, 33, 61– 81. </w:t>
      </w:r>
      <w:hyperlink r:id="rId208" w:history="1">
        <w:r w:rsidRPr="00284CAF">
          <w:t>https://doi.org/10.1002/curj.125</w:t>
        </w:r>
      </w:hyperlink>
    </w:p>
    <w:p w14:paraId="605D3329" w14:textId="36D08672" w:rsidR="005B1AD6" w:rsidRPr="00284CAF" w:rsidRDefault="00E9558E" w:rsidP="00302BAA">
      <w:pPr>
        <w:pStyle w:val="af9"/>
        <w:bidi w:val="0"/>
        <w:rPr>
          <w:rtl/>
        </w:rPr>
      </w:pPr>
      <w:hyperlink r:id="rId209" w:history="1">
        <w:r w:rsidR="00872DD0" w:rsidRPr="00284CAF">
          <w:t>S</w:t>
        </w:r>
        <w:r w:rsidR="005B1AD6" w:rsidRPr="00284CAF">
          <w:t>terrenburg, Jasper</w:t>
        </w:r>
      </w:hyperlink>
      <w:r w:rsidR="005B1AD6" w:rsidRPr="00284CAF">
        <w:t>. (2023). The school's beating heart: Three elementary schools by leading architects around the year 1980. Accessed in 7 July 2023 by link: http://resolver.tudelft.nl/uuid:3f5bd16f-1204-4461-bf5d-b25e1c735742</w:t>
      </w:r>
    </w:p>
    <w:p w14:paraId="72809458" w14:textId="446CF3D8" w:rsidR="005B1AD6" w:rsidRPr="00284CAF" w:rsidRDefault="00872DD0" w:rsidP="00302BAA">
      <w:pPr>
        <w:pStyle w:val="af9"/>
        <w:bidi w:val="0"/>
        <w:rPr>
          <w:rtl/>
        </w:rPr>
      </w:pPr>
      <w:r w:rsidRPr="00284CAF">
        <w:t>Y</w:t>
      </w:r>
      <w:r w:rsidR="005B1AD6" w:rsidRPr="00284CAF">
        <w:t>au, h.k, cheng,l.f, 2013. Quality Management in Primary Schools</w:t>
      </w:r>
      <w:r w:rsidR="005B1AD6" w:rsidRPr="00284CAF">
        <w:rPr>
          <w:i/>
          <w:iCs/>
        </w:rPr>
        <w:t>. International Education Research</w:t>
      </w:r>
      <w:r w:rsidR="005B1AD6" w:rsidRPr="00284CAF">
        <w:t>, Vol.1,</w:t>
      </w:r>
      <w:r w:rsidR="005B1AD6" w:rsidRPr="00284CAF">
        <w:rPr>
          <w:rtl/>
        </w:rPr>
        <w:t xml:space="preserve"> </w:t>
      </w:r>
      <w:r w:rsidR="005B1AD6" w:rsidRPr="00284CAF">
        <w:t>No.4,Pp..12-23.</w:t>
      </w:r>
    </w:p>
    <w:p w14:paraId="378FCE46" w14:textId="77777777" w:rsidR="00FD7349" w:rsidRPr="00290B78" w:rsidRDefault="00FD7349" w:rsidP="00290B78">
      <w:pPr>
        <w:spacing w:line="276" w:lineRule="auto"/>
        <w:rPr>
          <w:sz w:val="28"/>
          <w:szCs w:val="28"/>
          <w:rtl/>
          <w:lang w:bidi="ar-DZ"/>
        </w:rPr>
      </w:pPr>
    </w:p>
    <w:p w14:paraId="22E92E2C" w14:textId="77777777" w:rsidR="004D3D3F" w:rsidRPr="002102BB" w:rsidRDefault="004D3D3F" w:rsidP="00290B78">
      <w:pPr>
        <w:spacing w:line="276" w:lineRule="auto"/>
        <w:rPr>
          <w:rtl/>
          <w:lang w:bidi="ar-DZ"/>
        </w:rPr>
      </w:pPr>
    </w:p>
    <w:p w14:paraId="669D002F" w14:textId="77777777" w:rsidR="004D3D3F" w:rsidRPr="002102BB" w:rsidRDefault="004D3D3F" w:rsidP="004D3D3F">
      <w:pPr>
        <w:rPr>
          <w:rtl/>
          <w:lang w:bidi="ar-DZ"/>
        </w:rPr>
      </w:pPr>
    </w:p>
    <w:p w14:paraId="301CFFBD" w14:textId="77777777" w:rsidR="004D3D3F" w:rsidRPr="002102BB" w:rsidRDefault="004D3D3F" w:rsidP="004D3D3F">
      <w:pPr>
        <w:rPr>
          <w:rtl/>
          <w:lang w:bidi="ar-DZ"/>
        </w:rPr>
      </w:pPr>
    </w:p>
    <w:p w14:paraId="638BC861" w14:textId="77777777" w:rsidR="004D3D3F" w:rsidRPr="002102BB" w:rsidRDefault="004D3D3F" w:rsidP="004D3D3F">
      <w:pPr>
        <w:rPr>
          <w:rtl/>
          <w:lang w:bidi="ar-DZ"/>
        </w:rPr>
      </w:pPr>
    </w:p>
    <w:p w14:paraId="04931F76" w14:textId="77777777" w:rsidR="004D3D3F" w:rsidRPr="002102BB" w:rsidRDefault="004D3D3F" w:rsidP="004D3D3F">
      <w:pPr>
        <w:rPr>
          <w:rtl/>
          <w:lang w:bidi="ar-DZ"/>
        </w:rPr>
      </w:pPr>
    </w:p>
    <w:p w14:paraId="1B2AACC3" w14:textId="77777777" w:rsidR="004D3D3F" w:rsidRPr="002102BB" w:rsidRDefault="004D3D3F" w:rsidP="004D3D3F">
      <w:pPr>
        <w:rPr>
          <w:rtl/>
          <w:lang w:bidi="ar-DZ"/>
        </w:rPr>
      </w:pPr>
    </w:p>
    <w:p w14:paraId="4F3285D6" w14:textId="77777777" w:rsidR="004D3D3F" w:rsidRPr="002102BB" w:rsidRDefault="004D3D3F" w:rsidP="004D3D3F">
      <w:pPr>
        <w:rPr>
          <w:rtl/>
          <w:lang w:bidi="ar-DZ"/>
        </w:rPr>
      </w:pPr>
    </w:p>
    <w:p w14:paraId="60454A24" w14:textId="77777777" w:rsidR="004D3D3F" w:rsidRPr="002102BB" w:rsidRDefault="004D3D3F" w:rsidP="004D3D3F">
      <w:pPr>
        <w:rPr>
          <w:rtl/>
          <w:lang w:bidi="ar-DZ"/>
        </w:rPr>
      </w:pPr>
    </w:p>
    <w:p w14:paraId="5D3A3A64" w14:textId="77777777" w:rsidR="004D3D3F" w:rsidRPr="002102BB" w:rsidRDefault="004D3D3F" w:rsidP="004D3D3F">
      <w:pPr>
        <w:rPr>
          <w:rtl/>
          <w:lang w:bidi="ar-DZ"/>
        </w:rPr>
      </w:pPr>
    </w:p>
    <w:p w14:paraId="1DDEFD13" w14:textId="77777777" w:rsidR="004D3D3F" w:rsidRPr="002102BB" w:rsidRDefault="004D3D3F" w:rsidP="004D3D3F">
      <w:pPr>
        <w:rPr>
          <w:rtl/>
          <w:lang w:bidi="ar-DZ"/>
        </w:rPr>
      </w:pPr>
    </w:p>
    <w:p w14:paraId="0E9F8737" w14:textId="77777777" w:rsidR="004D3D3F" w:rsidRPr="002102BB" w:rsidRDefault="004D3D3F" w:rsidP="004D3D3F">
      <w:pPr>
        <w:ind w:firstLine="720"/>
        <w:rPr>
          <w:lang w:bidi="ar-DZ"/>
        </w:rPr>
        <w:sectPr w:rsidR="004D3D3F" w:rsidRPr="002102BB" w:rsidSect="00540CA3">
          <w:headerReference w:type="even" r:id="rId210"/>
          <w:headerReference w:type="default" r:id="rId211"/>
          <w:footnotePr>
            <w:numRestart w:val="eachPage"/>
          </w:footnotePr>
          <w:type w:val="oddPage"/>
          <w:pgSz w:w="11906" w:h="16838" w:code="9"/>
          <w:pgMar w:top="1418" w:right="1985" w:bottom="1418" w:left="1418" w:header="737" w:footer="1134" w:gutter="0"/>
          <w:cols w:space="708"/>
          <w:bidi/>
          <w:rtlGutter/>
          <w:docGrid w:linePitch="360"/>
        </w:sectPr>
      </w:pPr>
    </w:p>
    <w:p w14:paraId="1912FD22" w14:textId="77777777" w:rsidR="004D3D3F" w:rsidRPr="002102BB" w:rsidRDefault="004D3D3F" w:rsidP="00E60A66">
      <w:pPr>
        <w:pStyle w:val="1"/>
        <w:numPr>
          <w:ilvl w:val="0"/>
          <w:numId w:val="0"/>
        </w:numPr>
        <w:spacing w:after="240"/>
        <w:rPr>
          <w:sz w:val="32"/>
          <w:szCs w:val="32"/>
          <w:rtl/>
        </w:rPr>
      </w:pPr>
      <w:bookmarkStart w:id="261" w:name="_Toc37114104"/>
      <w:bookmarkStart w:id="262" w:name="_Toc37622906"/>
      <w:bookmarkStart w:id="263" w:name="_Toc144767820"/>
      <w:r w:rsidRPr="002102BB">
        <w:rPr>
          <w:sz w:val="32"/>
          <w:szCs w:val="32"/>
          <w:rtl/>
        </w:rPr>
        <w:t>پ</w:t>
      </w:r>
      <w:r w:rsidRPr="002102BB">
        <w:rPr>
          <w:rFonts w:hint="cs"/>
          <w:sz w:val="32"/>
          <w:szCs w:val="32"/>
          <w:rtl/>
        </w:rPr>
        <w:t>ی</w:t>
      </w:r>
      <w:r w:rsidRPr="002102BB">
        <w:rPr>
          <w:rFonts w:hint="eastAsia"/>
          <w:sz w:val="32"/>
          <w:szCs w:val="32"/>
          <w:rtl/>
        </w:rPr>
        <w:t>وست‌ها</w:t>
      </w:r>
      <w:bookmarkEnd w:id="261"/>
      <w:bookmarkEnd w:id="262"/>
      <w:bookmarkEnd w:id="263"/>
    </w:p>
    <w:p w14:paraId="0885C504" w14:textId="77777777" w:rsidR="001B0034" w:rsidRPr="002102BB" w:rsidRDefault="00FE506D" w:rsidP="001B0034">
      <w:pPr>
        <w:pStyle w:val="TOC1"/>
        <w:rPr>
          <w:color w:val="auto"/>
          <w:rtl/>
        </w:rPr>
      </w:pPr>
      <w:r w:rsidRPr="002102BB">
        <w:rPr>
          <w:rFonts w:hint="cs"/>
          <w:color w:val="auto"/>
          <w:rtl/>
        </w:rPr>
        <w:t xml:space="preserve">توضیح: </w:t>
      </w:r>
      <w:r w:rsidRPr="002102BB">
        <w:rPr>
          <w:color w:val="auto"/>
          <w:rtl/>
        </w:rPr>
        <w:t>پ</w:t>
      </w:r>
      <w:r w:rsidRPr="002102BB">
        <w:rPr>
          <w:rFonts w:hint="cs"/>
          <w:color w:val="auto"/>
          <w:rtl/>
        </w:rPr>
        <w:t>ی</w:t>
      </w:r>
      <w:r w:rsidRPr="002102BB">
        <w:rPr>
          <w:rFonts w:hint="eastAsia"/>
          <w:color w:val="auto"/>
          <w:rtl/>
        </w:rPr>
        <w:t>وست‌ها</w:t>
      </w:r>
      <w:r w:rsidR="005157E3" w:rsidRPr="002102BB">
        <w:rPr>
          <w:rFonts w:hint="cs"/>
          <w:color w:val="auto"/>
          <w:rtl/>
        </w:rPr>
        <w:t xml:space="preserve"> </w:t>
      </w:r>
      <w:r w:rsidRPr="002102BB">
        <w:rPr>
          <w:color w:val="auto"/>
          <w:rtl/>
        </w:rPr>
        <w:t>ازنظر عملی مواردی هستند که نسبت به اصل پایان‌نامه</w:t>
      </w:r>
      <w:r w:rsidRPr="002102BB">
        <w:rPr>
          <w:rFonts w:hint="cs"/>
          <w:color w:val="auto"/>
          <w:rtl/>
        </w:rPr>
        <w:t>/ رساله</w:t>
      </w:r>
      <w:r w:rsidR="005157E3" w:rsidRPr="002102BB">
        <w:rPr>
          <w:rFonts w:hint="cs"/>
          <w:color w:val="auto"/>
          <w:rtl/>
        </w:rPr>
        <w:t xml:space="preserve"> </w:t>
      </w:r>
      <w:r w:rsidRPr="002102BB">
        <w:rPr>
          <w:color w:val="auto"/>
          <w:rtl/>
        </w:rPr>
        <w:t>حاش</w:t>
      </w:r>
      <w:r w:rsidRPr="002102BB">
        <w:rPr>
          <w:rFonts w:hint="cs"/>
          <w:color w:val="auto"/>
          <w:rtl/>
        </w:rPr>
        <w:t>ی</w:t>
      </w:r>
      <w:r w:rsidRPr="002102BB">
        <w:rPr>
          <w:rFonts w:hint="eastAsia"/>
          <w:color w:val="auto"/>
          <w:rtl/>
        </w:rPr>
        <w:t>ه‌ا</w:t>
      </w:r>
      <w:r w:rsidRPr="002102BB">
        <w:rPr>
          <w:rFonts w:hint="cs"/>
          <w:color w:val="auto"/>
          <w:rtl/>
        </w:rPr>
        <w:t>ی</w:t>
      </w:r>
      <w:r w:rsidRPr="002102BB">
        <w:rPr>
          <w:color w:val="auto"/>
          <w:rtl/>
        </w:rPr>
        <w:t xml:space="preserve"> به نظر م</w:t>
      </w:r>
      <w:r w:rsidRPr="002102BB">
        <w:rPr>
          <w:rFonts w:hint="cs"/>
          <w:color w:val="auto"/>
          <w:rtl/>
        </w:rPr>
        <w:t>ی‌</w:t>
      </w:r>
      <w:r w:rsidRPr="002102BB">
        <w:rPr>
          <w:rFonts w:hint="eastAsia"/>
          <w:color w:val="auto"/>
          <w:rtl/>
        </w:rPr>
        <w:t>رسند</w:t>
      </w:r>
      <w:r w:rsidRPr="002102BB">
        <w:rPr>
          <w:color w:val="auto"/>
          <w:rtl/>
        </w:rPr>
        <w:t xml:space="preserve"> و نبود آن‌ها خللی درروند آن نداشته ولی وجود آن‌ها در انتهای پایان‌نامه</w:t>
      </w:r>
      <w:r w:rsidRPr="002102BB">
        <w:rPr>
          <w:rFonts w:hint="cs"/>
          <w:color w:val="auto"/>
          <w:rtl/>
        </w:rPr>
        <w:t>/ رساله</w:t>
      </w:r>
      <w:r w:rsidRPr="002102BB">
        <w:rPr>
          <w:color w:val="auto"/>
          <w:rtl/>
        </w:rPr>
        <w:t xml:space="preserve"> برای خوانندگان تخصصی و علاقه‌مند</w:t>
      </w:r>
      <w:r w:rsidR="005157E3" w:rsidRPr="002102BB">
        <w:rPr>
          <w:rFonts w:hint="cs"/>
          <w:color w:val="auto"/>
          <w:rtl/>
        </w:rPr>
        <w:t xml:space="preserve"> </w:t>
      </w:r>
      <w:r w:rsidRPr="002102BB">
        <w:rPr>
          <w:color w:val="auto"/>
          <w:rtl/>
        </w:rPr>
        <w:t>م</w:t>
      </w:r>
      <w:r w:rsidRPr="002102BB">
        <w:rPr>
          <w:rFonts w:hint="cs"/>
          <w:color w:val="auto"/>
          <w:rtl/>
        </w:rPr>
        <w:t>ی‌</w:t>
      </w:r>
      <w:r w:rsidRPr="002102BB">
        <w:rPr>
          <w:rFonts w:hint="eastAsia"/>
          <w:color w:val="auto"/>
          <w:rtl/>
        </w:rPr>
        <w:t>تواند</w:t>
      </w:r>
      <w:r w:rsidRPr="002102BB">
        <w:rPr>
          <w:color w:val="auto"/>
          <w:rtl/>
        </w:rPr>
        <w:t xml:space="preserve"> مفید باشد.به عبارتی، پیوست شامل مطالبی است که تکم</w:t>
      </w:r>
      <w:r w:rsidRPr="002102BB">
        <w:rPr>
          <w:rFonts w:hint="cs"/>
          <w:color w:val="auto"/>
          <w:rtl/>
        </w:rPr>
        <w:t>ی</w:t>
      </w:r>
      <w:r w:rsidRPr="002102BB">
        <w:rPr>
          <w:rFonts w:hint="eastAsia"/>
          <w:color w:val="auto"/>
          <w:rtl/>
        </w:rPr>
        <w:t>ل‌کننده</w:t>
      </w:r>
      <w:r w:rsidRPr="002102BB">
        <w:rPr>
          <w:color w:val="auto"/>
          <w:rtl/>
        </w:rPr>
        <w:t xml:space="preserve"> برخی از اطلاعات نظری و عملی در متن اصلی پایان‌نامه</w:t>
      </w:r>
      <w:r w:rsidRPr="002102BB">
        <w:rPr>
          <w:rFonts w:hint="cs"/>
          <w:color w:val="auto"/>
          <w:rtl/>
        </w:rPr>
        <w:t>/ رساله</w:t>
      </w:r>
      <w:r w:rsidR="005157E3" w:rsidRPr="002102BB">
        <w:rPr>
          <w:rFonts w:hint="cs"/>
          <w:color w:val="auto"/>
          <w:rtl/>
        </w:rPr>
        <w:t xml:space="preserve"> </w:t>
      </w:r>
      <w:r w:rsidRPr="002102BB">
        <w:rPr>
          <w:color w:val="auto"/>
          <w:rtl/>
        </w:rPr>
        <w:t>م</w:t>
      </w:r>
      <w:r w:rsidRPr="002102BB">
        <w:rPr>
          <w:rFonts w:hint="cs"/>
          <w:color w:val="auto"/>
          <w:rtl/>
        </w:rPr>
        <w:t>ی‌</w:t>
      </w:r>
      <w:r w:rsidRPr="002102BB">
        <w:rPr>
          <w:rFonts w:hint="eastAsia"/>
          <w:color w:val="auto"/>
          <w:rtl/>
        </w:rPr>
        <w:t>باشد</w:t>
      </w:r>
      <w:r w:rsidRPr="002102BB">
        <w:rPr>
          <w:color w:val="auto"/>
          <w:rtl/>
        </w:rPr>
        <w:t xml:space="preserve"> که ترج</w:t>
      </w:r>
      <w:r w:rsidRPr="002102BB">
        <w:rPr>
          <w:rFonts w:hint="cs"/>
          <w:color w:val="auto"/>
          <w:rtl/>
        </w:rPr>
        <w:t>ی</w:t>
      </w:r>
      <w:r w:rsidRPr="002102BB">
        <w:rPr>
          <w:rFonts w:hint="eastAsia"/>
          <w:color w:val="auto"/>
          <w:rtl/>
        </w:rPr>
        <w:t>حاً</w:t>
      </w:r>
      <w:r w:rsidRPr="002102BB">
        <w:rPr>
          <w:color w:val="auto"/>
          <w:rtl/>
        </w:rPr>
        <w:t xml:space="preserve"> به علت جلوگیری از طولانی شدن متن اصلی پایان‌نامه</w:t>
      </w:r>
      <w:r w:rsidRPr="002102BB">
        <w:rPr>
          <w:rFonts w:hint="cs"/>
          <w:color w:val="auto"/>
          <w:rtl/>
        </w:rPr>
        <w:t>/ رساله</w:t>
      </w:r>
      <w:r w:rsidRPr="002102BB">
        <w:rPr>
          <w:color w:val="auto"/>
          <w:rtl/>
        </w:rPr>
        <w:t>، باید خارج از متن اصلی یعنی پس از فهرست منابع در پایان‌نامه</w:t>
      </w:r>
      <w:r w:rsidRPr="002102BB">
        <w:rPr>
          <w:rFonts w:hint="cs"/>
          <w:color w:val="auto"/>
          <w:rtl/>
        </w:rPr>
        <w:t>/ رساله</w:t>
      </w:r>
      <w:r w:rsidRPr="002102BB">
        <w:rPr>
          <w:color w:val="auto"/>
          <w:rtl/>
        </w:rPr>
        <w:t xml:space="preserve"> ارائه گردد. </w:t>
      </w:r>
    </w:p>
    <w:p w14:paraId="0EE3DEC2" w14:textId="77777777" w:rsidR="004D3D3F" w:rsidRPr="002102BB" w:rsidRDefault="001B0034" w:rsidP="001B0034">
      <w:pPr>
        <w:pStyle w:val="TOC1"/>
        <w:rPr>
          <w:color w:val="auto"/>
          <w:rtl/>
        </w:rPr>
      </w:pPr>
      <w:r w:rsidRPr="002102BB">
        <w:rPr>
          <w:color w:val="auto"/>
          <w:rtl/>
        </w:rPr>
        <w:t>هدف از ارائه پ</w:t>
      </w:r>
      <w:r w:rsidRPr="002102BB">
        <w:rPr>
          <w:rFonts w:hint="cs"/>
          <w:color w:val="auto"/>
          <w:rtl/>
        </w:rPr>
        <w:t>یوست،</w:t>
      </w:r>
      <w:r w:rsidRPr="002102BB">
        <w:rPr>
          <w:color w:val="auto"/>
          <w:rtl/>
        </w:rPr>
        <w:t xml:space="preserve"> درک بهتر پا</w:t>
      </w:r>
      <w:r w:rsidRPr="002102BB">
        <w:rPr>
          <w:rFonts w:hint="cs"/>
          <w:color w:val="auto"/>
          <w:rtl/>
        </w:rPr>
        <w:t>یان</w:t>
      </w:r>
      <w:r w:rsidRPr="002102BB">
        <w:rPr>
          <w:color w:val="auto"/>
          <w:rtl/>
        </w:rPr>
        <w:t xml:space="preserve"> نامه/ رساله و حفظ </w:t>
      </w:r>
      <w:r w:rsidRPr="002102BB">
        <w:rPr>
          <w:rFonts w:hint="cs"/>
          <w:color w:val="auto"/>
          <w:rtl/>
        </w:rPr>
        <w:t>یکپارچگی</w:t>
      </w:r>
      <w:r w:rsidRPr="002102BB">
        <w:rPr>
          <w:color w:val="auto"/>
          <w:rtl/>
        </w:rPr>
        <w:t xml:space="preserve"> متن آن است. محتوا</w:t>
      </w:r>
      <w:r w:rsidRPr="002102BB">
        <w:rPr>
          <w:rFonts w:hint="cs"/>
          <w:color w:val="auto"/>
          <w:rtl/>
        </w:rPr>
        <w:t>ی</w:t>
      </w:r>
      <w:r w:rsidRPr="002102BB">
        <w:rPr>
          <w:color w:val="auto"/>
          <w:rtl/>
        </w:rPr>
        <w:t xml:space="preserve"> پ</w:t>
      </w:r>
      <w:r w:rsidRPr="002102BB">
        <w:rPr>
          <w:rFonts w:hint="cs"/>
          <w:color w:val="auto"/>
          <w:rtl/>
        </w:rPr>
        <w:t>یوست</w:t>
      </w:r>
      <w:r w:rsidRPr="002102BB">
        <w:rPr>
          <w:color w:val="auto"/>
          <w:rtl/>
        </w:rPr>
        <w:t xml:space="preserve"> را نامه‌ها، نمونه‌ابزارها، بررس</w:t>
      </w:r>
      <w:r w:rsidRPr="002102BB">
        <w:rPr>
          <w:rFonts w:hint="cs"/>
          <w:color w:val="auto"/>
          <w:rtl/>
        </w:rPr>
        <w:t>ی‌ها،</w:t>
      </w:r>
      <w:r w:rsidRPr="002102BB">
        <w:rPr>
          <w:color w:val="auto"/>
          <w:rtl/>
        </w:rPr>
        <w:t xml:space="preserve"> نوشته‌ها</w:t>
      </w:r>
      <w:r w:rsidRPr="002102BB">
        <w:rPr>
          <w:rFonts w:hint="cs"/>
          <w:color w:val="auto"/>
          <w:rtl/>
        </w:rPr>
        <w:t>ی</w:t>
      </w:r>
      <w:r w:rsidRPr="002102BB">
        <w:rPr>
          <w:color w:val="auto"/>
          <w:rtl/>
        </w:rPr>
        <w:t xml:space="preserve"> ب</w:t>
      </w:r>
      <w:r w:rsidRPr="002102BB">
        <w:rPr>
          <w:rFonts w:hint="cs"/>
          <w:color w:val="auto"/>
          <w:rtl/>
        </w:rPr>
        <w:t>یشتر،</w:t>
      </w:r>
      <w:r w:rsidRPr="002102BB">
        <w:rPr>
          <w:color w:val="auto"/>
          <w:rtl/>
        </w:rPr>
        <w:t xml:space="preserve"> آمار، ارقام و مانند آن‌ها در بر دارد که به‌گونه‌ا</w:t>
      </w:r>
      <w:r w:rsidRPr="002102BB">
        <w:rPr>
          <w:rFonts w:hint="cs"/>
          <w:color w:val="auto"/>
          <w:rtl/>
        </w:rPr>
        <w:t>ی</w:t>
      </w:r>
      <w:r w:rsidRPr="002102BB">
        <w:rPr>
          <w:color w:val="auto"/>
          <w:rtl/>
        </w:rPr>
        <w:t xml:space="preserve"> در انجام پژوهش به‌کار رفته‌اند؛ ول</w:t>
      </w:r>
      <w:r w:rsidRPr="002102BB">
        <w:rPr>
          <w:rFonts w:hint="cs"/>
          <w:color w:val="auto"/>
          <w:rtl/>
        </w:rPr>
        <w:t>ی</w:t>
      </w:r>
      <w:r w:rsidRPr="002102BB">
        <w:rPr>
          <w:color w:val="auto"/>
          <w:rtl/>
        </w:rPr>
        <w:t xml:space="preserve"> آوردن آن‌ها در متن اصل</w:t>
      </w:r>
      <w:r w:rsidRPr="002102BB">
        <w:rPr>
          <w:rFonts w:hint="cs"/>
          <w:color w:val="auto"/>
          <w:rtl/>
        </w:rPr>
        <w:t>ی</w:t>
      </w:r>
      <w:r w:rsidRPr="002102BB">
        <w:rPr>
          <w:color w:val="auto"/>
          <w:rtl/>
        </w:rPr>
        <w:t xml:space="preserve"> ن</w:t>
      </w:r>
      <w:r w:rsidRPr="002102BB">
        <w:rPr>
          <w:rFonts w:hint="cs"/>
          <w:color w:val="auto"/>
          <w:rtl/>
        </w:rPr>
        <w:t>یاز</w:t>
      </w:r>
      <w:r w:rsidRPr="002102BB">
        <w:rPr>
          <w:color w:val="auto"/>
          <w:rtl/>
        </w:rPr>
        <w:t xml:space="preserve"> ن</w:t>
      </w:r>
      <w:r w:rsidRPr="002102BB">
        <w:rPr>
          <w:rFonts w:hint="cs"/>
          <w:color w:val="auto"/>
          <w:rtl/>
        </w:rPr>
        <w:t>یست</w:t>
      </w:r>
      <w:r w:rsidRPr="002102BB">
        <w:rPr>
          <w:color w:val="auto"/>
          <w:rtl/>
        </w:rPr>
        <w:t>. اگر پ</w:t>
      </w:r>
      <w:r w:rsidRPr="002102BB">
        <w:rPr>
          <w:rFonts w:hint="cs"/>
          <w:color w:val="auto"/>
          <w:rtl/>
        </w:rPr>
        <w:t>یوست‌ها</w:t>
      </w:r>
      <w:r w:rsidRPr="002102BB">
        <w:rPr>
          <w:color w:val="auto"/>
          <w:rtl/>
        </w:rPr>
        <w:t xml:space="preserve"> موضوع‌ها</w:t>
      </w:r>
      <w:r w:rsidRPr="002102BB">
        <w:rPr>
          <w:rFonts w:hint="cs"/>
          <w:color w:val="auto"/>
          <w:rtl/>
        </w:rPr>
        <w:t>ی</w:t>
      </w:r>
      <w:r w:rsidRPr="002102BB">
        <w:rPr>
          <w:color w:val="auto"/>
          <w:rtl/>
        </w:rPr>
        <w:t xml:space="preserve"> گوناگون</w:t>
      </w:r>
      <w:r w:rsidRPr="002102BB">
        <w:rPr>
          <w:rFonts w:hint="cs"/>
          <w:color w:val="auto"/>
          <w:rtl/>
        </w:rPr>
        <w:t>ی</w:t>
      </w:r>
      <w:r w:rsidRPr="002102BB">
        <w:rPr>
          <w:color w:val="auto"/>
          <w:rtl/>
        </w:rPr>
        <w:t xml:space="preserve"> داشته باشند، دسته‌بند</w:t>
      </w:r>
      <w:r w:rsidRPr="002102BB">
        <w:rPr>
          <w:rFonts w:hint="cs"/>
          <w:color w:val="auto"/>
          <w:rtl/>
        </w:rPr>
        <w:t>ی</w:t>
      </w:r>
      <w:r w:rsidRPr="002102BB">
        <w:rPr>
          <w:color w:val="auto"/>
          <w:rtl/>
        </w:rPr>
        <w:t xml:space="preserve"> م</w:t>
      </w:r>
      <w:r w:rsidRPr="002102BB">
        <w:rPr>
          <w:rFonts w:hint="cs"/>
          <w:color w:val="auto"/>
          <w:rtl/>
        </w:rPr>
        <w:t>ی‌شوند</w:t>
      </w:r>
      <w:r w:rsidRPr="002102BB">
        <w:rPr>
          <w:color w:val="auto"/>
          <w:rtl/>
        </w:rPr>
        <w:t xml:space="preserve"> و با عنوان پ</w:t>
      </w:r>
      <w:r w:rsidRPr="002102BB">
        <w:rPr>
          <w:rFonts w:hint="cs"/>
          <w:color w:val="auto"/>
          <w:rtl/>
        </w:rPr>
        <w:t>یوست</w:t>
      </w:r>
      <w:r w:rsidRPr="002102BB">
        <w:rPr>
          <w:color w:val="auto"/>
          <w:rtl/>
        </w:rPr>
        <w:t xml:space="preserve"> «الف»، پ</w:t>
      </w:r>
      <w:r w:rsidRPr="002102BB">
        <w:rPr>
          <w:rFonts w:hint="cs"/>
          <w:color w:val="auto"/>
          <w:rtl/>
        </w:rPr>
        <w:t>یوست</w:t>
      </w:r>
      <w:r w:rsidRPr="002102BB">
        <w:rPr>
          <w:color w:val="auto"/>
          <w:rtl/>
        </w:rPr>
        <w:t xml:space="preserve"> «ب» و ... م</w:t>
      </w:r>
      <w:r w:rsidRPr="002102BB">
        <w:rPr>
          <w:rFonts w:hint="cs"/>
          <w:color w:val="auto"/>
          <w:rtl/>
        </w:rPr>
        <w:t>ی‌آیند</w:t>
      </w:r>
      <w:r w:rsidRPr="002102BB">
        <w:rPr>
          <w:color w:val="auto"/>
          <w:rtl/>
        </w:rPr>
        <w:t>.</w:t>
      </w:r>
      <w:r w:rsidR="00A02AEC" w:rsidRPr="002102BB">
        <w:rPr>
          <w:color w:val="auto"/>
          <w:rtl/>
        </w:rPr>
        <w:fldChar w:fldCharType="begin"/>
      </w:r>
      <w:r w:rsidR="004D3D3F" w:rsidRPr="002102BB">
        <w:rPr>
          <w:color w:val="auto"/>
        </w:rPr>
        <w:instrText>TOC</w:instrText>
      </w:r>
      <w:r w:rsidR="004D3D3F" w:rsidRPr="002102BB">
        <w:rPr>
          <w:color w:val="auto"/>
          <w:rtl/>
        </w:rPr>
        <w:instrText xml:space="preserve"> \</w:instrText>
      </w:r>
      <w:r w:rsidR="004D3D3F" w:rsidRPr="002102BB">
        <w:rPr>
          <w:color w:val="auto"/>
        </w:rPr>
        <w:instrText>h \z \t</w:instrText>
      </w:r>
      <w:r w:rsidR="004D3D3F" w:rsidRPr="002102BB">
        <w:rPr>
          <w:color w:val="auto"/>
          <w:rtl/>
        </w:rPr>
        <w:instrText xml:space="preserve"> "پیوست,1" </w:instrText>
      </w:r>
      <w:r w:rsidR="00A02AEC" w:rsidRPr="002102BB">
        <w:rPr>
          <w:color w:val="auto"/>
          <w:rtl/>
        </w:rPr>
        <w:fldChar w:fldCharType="end"/>
      </w:r>
    </w:p>
    <w:p w14:paraId="56E563B6" w14:textId="77777777" w:rsidR="004D3D3F" w:rsidRPr="002102BB" w:rsidRDefault="004D3D3F" w:rsidP="004D3D3F">
      <w:pPr>
        <w:pStyle w:val="a"/>
        <w:rPr>
          <w:rtl/>
        </w:rPr>
      </w:pPr>
      <w:bookmarkStart w:id="264" w:name="_Toc36500332"/>
      <w:bookmarkStart w:id="265" w:name="_Toc37114123"/>
      <w:bookmarkStart w:id="266" w:name="_Toc37689387"/>
      <w:r w:rsidRPr="002102BB">
        <w:rPr>
          <w:rFonts w:hint="cs"/>
          <w:rtl/>
        </w:rPr>
        <w:t>نمونه پیوست</w:t>
      </w:r>
      <w:bookmarkEnd w:id="264"/>
      <w:bookmarkEnd w:id="265"/>
      <w:bookmarkEnd w:id="266"/>
    </w:p>
    <w:p w14:paraId="392F0F8A" w14:textId="77777777" w:rsidR="004D3D3F" w:rsidRPr="002102BB" w:rsidRDefault="004D3D3F" w:rsidP="004D3D3F">
      <w:pPr>
        <w:ind w:firstLine="720"/>
        <w:rPr>
          <w:rtl/>
          <w:lang w:bidi="ar-DZ"/>
        </w:rPr>
      </w:pPr>
    </w:p>
    <w:p w14:paraId="5D73F37A" w14:textId="77777777" w:rsidR="004D3D3F" w:rsidRPr="002102BB" w:rsidRDefault="004D3D3F" w:rsidP="004D3D3F">
      <w:pPr>
        <w:rPr>
          <w:rtl/>
          <w:lang w:bidi="ar-DZ"/>
        </w:rPr>
      </w:pPr>
    </w:p>
    <w:p w14:paraId="44508110" w14:textId="77777777" w:rsidR="00FB08C6" w:rsidRPr="002102BB" w:rsidRDefault="00FB08C6" w:rsidP="004D3D3F">
      <w:pPr>
        <w:rPr>
          <w:rtl/>
          <w:lang w:bidi="ar-DZ"/>
        </w:rPr>
      </w:pPr>
    </w:p>
    <w:p w14:paraId="5F74124F" w14:textId="77777777" w:rsidR="00FB08C6" w:rsidRPr="002102BB" w:rsidRDefault="00FB08C6" w:rsidP="00FB08C6">
      <w:pPr>
        <w:rPr>
          <w:rtl/>
          <w:lang w:bidi="ar-DZ"/>
        </w:rPr>
      </w:pPr>
    </w:p>
    <w:p w14:paraId="02EF5631" w14:textId="77777777" w:rsidR="00FB08C6" w:rsidRPr="002102BB" w:rsidRDefault="00FB08C6" w:rsidP="00FB08C6">
      <w:pPr>
        <w:rPr>
          <w:rtl/>
          <w:lang w:bidi="ar-DZ"/>
        </w:rPr>
      </w:pPr>
    </w:p>
    <w:p w14:paraId="32CA4216" w14:textId="77777777" w:rsidR="00FB08C6" w:rsidRPr="002102BB" w:rsidRDefault="00FB08C6" w:rsidP="00FB08C6">
      <w:pPr>
        <w:rPr>
          <w:rtl/>
          <w:lang w:bidi="ar-DZ"/>
        </w:rPr>
      </w:pPr>
    </w:p>
    <w:p w14:paraId="145606E3" w14:textId="77777777" w:rsidR="00FB08C6" w:rsidRPr="002102BB" w:rsidRDefault="00FB08C6" w:rsidP="00FB08C6">
      <w:pPr>
        <w:rPr>
          <w:rtl/>
          <w:lang w:bidi="ar-DZ"/>
        </w:rPr>
      </w:pPr>
    </w:p>
    <w:p w14:paraId="4352E21F" w14:textId="77777777" w:rsidR="00FB08C6" w:rsidRPr="002102BB" w:rsidRDefault="00FB08C6" w:rsidP="00FB08C6">
      <w:pPr>
        <w:rPr>
          <w:rtl/>
          <w:lang w:bidi="ar-DZ"/>
        </w:rPr>
      </w:pPr>
    </w:p>
    <w:p w14:paraId="5DB986D1" w14:textId="77777777" w:rsidR="00FB08C6" w:rsidRPr="002102BB" w:rsidRDefault="00FB08C6" w:rsidP="00FB08C6">
      <w:pPr>
        <w:rPr>
          <w:rtl/>
          <w:lang w:bidi="ar-DZ"/>
        </w:rPr>
      </w:pPr>
    </w:p>
    <w:p w14:paraId="3175EBAD" w14:textId="77777777" w:rsidR="00FB08C6" w:rsidRPr="002102BB" w:rsidRDefault="00FB08C6" w:rsidP="00FB08C6">
      <w:pPr>
        <w:rPr>
          <w:rtl/>
          <w:lang w:bidi="ar-DZ"/>
        </w:rPr>
      </w:pPr>
    </w:p>
    <w:p w14:paraId="13DF06F8" w14:textId="77777777" w:rsidR="00FB08C6" w:rsidRPr="002102BB" w:rsidRDefault="00FB08C6" w:rsidP="00FB08C6">
      <w:pPr>
        <w:rPr>
          <w:rtl/>
          <w:lang w:bidi="ar-DZ"/>
        </w:rPr>
      </w:pPr>
    </w:p>
    <w:p w14:paraId="6E1B17A1" w14:textId="77777777" w:rsidR="00FB08C6" w:rsidRPr="002102BB" w:rsidRDefault="00FB08C6" w:rsidP="00FB08C6">
      <w:pPr>
        <w:rPr>
          <w:rtl/>
          <w:lang w:bidi="ar-DZ"/>
        </w:rPr>
      </w:pPr>
    </w:p>
    <w:p w14:paraId="20667CE4" w14:textId="77777777" w:rsidR="00FB08C6" w:rsidRPr="002102BB" w:rsidRDefault="00FB08C6" w:rsidP="00FB08C6">
      <w:pPr>
        <w:rPr>
          <w:rtl/>
          <w:lang w:bidi="ar-DZ"/>
        </w:rPr>
      </w:pPr>
    </w:p>
    <w:p w14:paraId="16D204FB" w14:textId="77777777" w:rsidR="00FB08C6" w:rsidRPr="002102BB" w:rsidRDefault="00FB08C6" w:rsidP="00FB08C6">
      <w:pPr>
        <w:rPr>
          <w:rtl/>
          <w:lang w:bidi="ar-DZ"/>
        </w:rPr>
      </w:pPr>
    </w:p>
    <w:p w14:paraId="1215D5F9" w14:textId="77777777" w:rsidR="00FB08C6" w:rsidRPr="002102BB" w:rsidRDefault="00FB08C6" w:rsidP="00FB08C6">
      <w:pPr>
        <w:rPr>
          <w:rtl/>
          <w:lang w:bidi="ar-DZ"/>
        </w:rPr>
      </w:pPr>
    </w:p>
    <w:p w14:paraId="6ABE5B31" w14:textId="77777777" w:rsidR="00FB08C6" w:rsidRPr="002102BB" w:rsidRDefault="00FB08C6" w:rsidP="00FB08C6">
      <w:pPr>
        <w:rPr>
          <w:rtl/>
          <w:lang w:bidi="ar-DZ"/>
        </w:rPr>
      </w:pPr>
    </w:p>
    <w:p w14:paraId="23BD474F" w14:textId="77777777" w:rsidR="00FB08C6" w:rsidRPr="002102BB" w:rsidRDefault="00FB08C6" w:rsidP="00FB08C6">
      <w:pPr>
        <w:rPr>
          <w:rtl/>
          <w:lang w:bidi="ar-DZ"/>
        </w:rPr>
      </w:pPr>
    </w:p>
    <w:p w14:paraId="2F6579BE" w14:textId="77777777" w:rsidR="00FB08C6" w:rsidRPr="002102BB" w:rsidRDefault="00FB08C6" w:rsidP="00FB08C6">
      <w:pPr>
        <w:rPr>
          <w:rtl/>
          <w:lang w:bidi="ar-DZ"/>
        </w:rPr>
      </w:pPr>
    </w:p>
    <w:p w14:paraId="62FC31E8" w14:textId="77777777" w:rsidR="00FB08C6" w:rsidRPr="002102BB" w:rsidRDefault="00FB08C6" w:rsidP="00FB08C6">
      <w:pPr>
        <w:rPr>
          <w:rtl/>
          <w:lang w:bidi="ar-DZ"/>
        </w:rPr>
      </w:pPr>
    </w:p>
    <w:p w14:paraId="001380DB" w14:textId="77777777" w:rsidR="00FB08C6" w:rsidRPr="002102BB" w:rsidRDefault="00FB08C6" w:rsidP="00FB08C6">
      <w:pPr>
        <w:tabs>
          <w:tab w:val="left" w:pos="943"/>
        </w:tabs>
        <w:rPr>
          <w:rtl/>
          <w:lang w:bidi="ar-DZ"/>
        </w:rPr>
        <w:sectPr w:rsidR="00FB08C6" w:rsidRPr="002102BB" w:rsidSect="00ED4545">
          <w:footnotePr>
            <w:numRestart w:val="eachPage"/>
          </w:footnotePr>
          <w:type w:val="oddPage"/>
          <w:pgSz w:w="11906" w:h="16838" w:code="9"/>
          <w:pgMar w:top="1418" w:right="1985" w:bottom="1418" w:left="1418" w:header="737" w:footer="1134" w:gutter="0"/>
          <w:cols w:space="708"/>
          <w:bidi/>
          <w:rtlGutter/>
          <w:docGrid w:linePitch="360"/>
        </w:sectPr>
      </w:pPr>
      <w:r w:rsidRPr="002102BB">
        <w:rPr>
          <w:rtl/>
          <w:lang w:bidi="ar-DZ"/>
        </w:rPr>
        <w:tab/>
      </w:r>
    </w:p>
    <w:p w14:paraId="0742F06F" w14:textId="77777777" w:rsidR="00FB08C6" w:rsidRPr="002102BB" w:rsidRDefault="00FB08C6" w:rsidP="002410D9">
      <w:pPr>
        <w:pStyle w:val="1"/>
        <w:numPr>
          <w:ilvl w:val="0"/>
          <w:numId w:val="0"/>
        </w:numPr>
        <w:spacing w:after="240"/>
        <w:rPr>
          <w:rFonts w:ascii="Tahoma" w:hAnsi="Tahoma"/>
          <w:sz w:val="28"/>
          <w:szCs w:val="32"/>
          <w:rtl/>
          <w:lang w:bidi="ar-BH"/>
        </w:rPr>
      </w:pPr>
      <w:bookmarkStart w:id="267" w:name="_Toc37114105"/>
      <w:bookmarkStart w:id="268" w:name="_Toc37622907"/>
      <w:bookmarkStart w:id="269" w:name="_Toc144767821"/>
      <w:r w:rsidRPr="002102BB">
        <w:rPr>
          <w:noProof/>
          <w:sz w:val="32"/>
          <w:szCs w:val="32"/>
          <w:rtl/>
          <w:lang w:bidi="ar-BH"/>
        </w:rPr>
        <w:t>واژه</w:t>
      </w:r>
      <w:r w:rsidRPr="002102BB">
        <w:rPr>
          <w:noProof/>
          <w:sz w:val="32"/>
          <w:szCs w:val="32"/>
          <w:rtl/>
          <w:lang w:bidi="ar-BH"/>
        </w:rPr>
        <w:softHyphen/>
        <w:t>نامه توصیفی</w:t>
      </w:r>
      <w:bookmarkEnd w:id="267"/>
      <w:bookmarkEnd w:id="268"/>
      <w:bookmarkEnd w:id="269"/>
    </w:p>
    <w:p w14:paraId="2E0E7F82" w14:textId="77777777" w:rsidR="00E60A66" w:rsidRPr="002102BB" w:rsidRDefault="00E60A66" w:rsidP="00302BAA">
      <w:pPr>
        <w:pStyle w:val="ac"/>
      </w:pPr>
      <w:r w:rsidRPr="002102BB">
        <w:rPr>
          <w:rFonts w:hint="cs"/>
          <w:rtl/>
        </w:rPr>
        <w:t xml:space="preserve">توضیح: </w:t>
      </w:r>
      <w:r w:rsidRPr="002102BB">
        <w:rPr>
          <w:rtl/>
        </w:rPr>
        <w:t>واژه‌نامه توصیفی فرهنگِ فشرده‌ای از واژه‌های خاصی است که در گزارش به‌کار</w:t>
      </w:r>
      <w:r w:rsidR="005157E3" w:rsidRPr="002102BB">
        <w:rPr>
          <w:rFonts w:hint="cs"/>
          <w:rtl/>
        </w:rPr>
        <w:t xml:space="preserve"> </w:t>
      </w:r>
      <w:r w:rsidRPr="002102BB">
        <w:rPr>
          <w:rtl/>
        </w:rPr>
        <w:t>رفته رفته‌اند یا در فهم آن نقش کلیدی دارند. واژه‌نامه باید از هریک از چنین واژه‌هایی، تعریف فشرده و روشنی ارائه دهد و اگر نیاز باشد، نمونه‌ای از کاربرد آن‌ها را بیاورد.</w:t>
      </w:r>
    </w:p>
    <w:p w14:paraId="7D3E73A9" w14:textId="77777777" w:rsidR="00E60A66" w:rsidRPr="002102BB" w:rsidRDefault="00E60A66" w:rsidP="00302BAA">
      <w:pPr>
        <w:pStyle w:val="ac"/>
        <w:rPr>
          <w:rtl/>
        </w:rPr>
      </w:pPr>
      <w:r w:rsidRPr="002102BB">
        <w:rPr>
          <w:rtl/>
        </w:rPr>
        <w:t>اصطلاحات واژه‌نامه، نخستین باری که در متن گزارش می‌آیند، درون‌</w:t>
      </w:r>
      <w:r w:rsidR="005157E3" w:rsidRPr="002102BB">
        <w:rPr>
          <w:rFonts w:hint="cs"/>
          <w:rtl/>
        </w:rPr>
        <w:t xml:space="preserve"> </w:t>
      </w:r>
      <w:r w:rsidRPr="002102BB">
        <w:rPr>
          <w:rtl/>
        </w:rPr>
        <w:t xml:space="preserve">متن توضیح داده می‌شوند. بودن واژه‌نامه به این معنا نیست که می‌توان این توضیح را از متن کنار گذاشت. واژه‌های واژه‌نامه به‌ترتیب حروف الفبا مرتب می‌شوند و هریک با توضیح برابرِ آن در خطی جداگانه نوشته می‌شوند. </w:t>
      </w:r>
      <w:r w:rsidR="00D46120" w:rsidRPr="002102BB">
        <w:rPr>
          <w:rFonts w:hint="cs"/>
          <w:rtl/>
        </w:rPr>
        <w:t xml:space="preserve">این واژه‌نامه از صفحه فرد آغاز می‌شود. </w:t>
      </w:r>
    </w:p>
    <w:p w14:paraId="5FE8156D" w14:textId="77777777" w:rsidR="00E60A66" w:rsidRPr="002102BB" w:rsidRDefault="00E60A66" w:rsidP="00302BAA">
      <w:pPr>
        <w:pStyle w:val="ac"/>
        <w:rPr>
          <w:rtl/>
        </w:rPr>
      </w:pPr>
    </w:p>
    <w:p w14:paraId="658ADA53" w14:textId="77777777" w:rsidR="00FB08C6" w:rsidRPr="002102BB" w:rsidRDefault="00FB08C6" w:rsidP="00302BAA">
      <w:pPr>
        <w:pStyle w:val="ac"/>
        <w:rPr>
          <w:rtl/>
        </w:rPr>
      </w:pPr>
      <w:r w:rsidRPr="002102BB">
        <w:rPr>
          <w:rtl/>
        </w:rPr>
        <w:t>به‌</w:t>
      </w:r>
      <w:r w:rsidR="005157E3" w:rsidRPr="002102BB">
        <w:rPr>
          <w:rFonts w:hint="cs"/>
          <w:rtl/>
        </w:rPr>
        <w:t xml:space="preserve"> </w:t>
      </w:r>
      <w:r w:rsidRPr="002102BB">
        <w:rPr>
          <w:rtl/>
        </w:rPr>
        <w:t>عنوان‌</w:t>
      </w:r>
      <w:r w:rsidR="005157E3" w:rsidRPr="002102BB">
        <w:rPr>
          <w:rFonts w:hint="cs"/>
          <w:rtl/>
        </w:rPr>
        <w:t xml:space="preserve"> </w:t>
      </w:r>
      <w:r w:rsidRPr="002102BB">
        <w:rPr>
          <w:rtl/>
        </w:rPr>
        <w:t>مثال</w:t>
      </w:r>
      <w:r w:rsidRPr="002102BB">
        <w:rPr>
          <w:rFonts w:hint="cs"/>
          <w:rtl/>
        </w:rPr>
        <w:t xml:space="preserve">: </w:t>
      </w:r>
    </w:p>
    <w:p w14:paraId="1AE6994A" w14:textId="77777777" w:rsidR="00FB08C6" w:rsidRPr="002102BB" w:rsidRDefault="00FB08C6" w:rsidP="00302BAA">
      <w:pPr>
        <w:pStyle w:val="ac"/>
        <w:rPr>
          <w:rtl/>
        </w:rPr>
      </w:pPr>
      <w:r w:rsidRPr="002102BB">
        <w:rPr>
          <w:rtl/>
        </w:rPr>
        <w:t>پا</w:t>
      </w:r>
      <w:r w:rsidRPr="002102BB">
        <w:rPr>
          <w:rFonts w:hint="cs"/>
          <w:rtl/>
        </w:rPr>
        <w:t>ی</w:t>
      </w:r>
      <w:r w:rsidRPr="002102BB">
        <w:rPr>
          <w:rFonts w:hint="eastAsia"/>
          <w:rtl/>
        </w:rPr>
        <w:t>ان‌نامه</w:t>
      </w:r>
      <w:r w:rsidRPr="002102BB">
        <w:rPr>
          <w:rFonts w:hint="cs"/>
          <w:rtl/>
        </w:rPr>
        <w:t xml:space="preserve">: واژه </w:t>
      </w:r>
      <w:r w:rsidRPr="002102BB">
        <w:rPr>
          <w:rtl/>
        </w:rPr>
        <w:t>پا</w:t>
      </w:r>
      <w:r w:rsidRPr="002102BB">
        <w:rPr>
          <w:rFonts w:hint="cs"/>
          <w:rtl/>
        </w:rPr>
        <w:t>ی</w:t>
      </w:r>
      <w:r w:rsidRPr="002102BB">
        <w:rPr>
          <w:rFonts w:hint="eastAsia"/>
          <w:rtl/>
        </w:rPr>
        <w:t>ان‌نامه</w:t>
      </w:r>
      <w:r w:rsidR="005157E3" w:rsidRPr="002102BB">
        <w:rPr>
          <w:rFonts w:hint="cs"/>
          <w:rtl/>
        </w:rPr>
        <w:t xml:space="preserve"> </w:t>
      </w:r>
      <w:r w:rsidRPr="002102BB">
        <w:rPr>
          <w:rtl/>
        </w:rPr>
        <w:t>ر</w:t>
      </w:r>
      <w:r w:rsidRPr="002102BB">
        <w:rPr>
          <w:rFonts w:hint="cs"/>
          <w:rtl/>
        </w:rPr>
        <w:t>ی</w:t>
      </w:r>
      <w:r w:rsidRPr="002102BB">
        <w:rPr>
          <w:rFonts w:hint="eastAsia"/>
          <w:rtl/>
        </w:rPr>
        <w:t>شه‌ا</w:t>
      </w:r>
      <w:r w:rsidRPr="002102BB">
        <w:rPr>
          <w:rFonts w:hint="cs"/>
          <w:rtl/>
        </w:rPr>
        <w:t xml:space="preserve">ی لاتین دارد که به معنای "مسیر" است. </w:t>
      </w:r>
    </w:p>
    <w:p w14:paraId="1B937E62" w14:textId="77777777" w:rsidR="00FB08C6" w:rsidRPr="002102BB" w:rsidRDefault="00FB08C6" w:rsidP="00FB08C6">
      <w:pPr>
        <w:tabs>
          <w:tab w:val="left" w:pos="943"/>
        </w:tabs>
        <w:rPr>
          <w:rtl/>
          <w:lang w:bidi="ar-DZ"/>
        </w:rPr>
      </w:pPr>
    </w:p>
    <w:p w14:paraId="0464288F" w14:textId="77777777" w:rsidR="00FB08C6" w:rsidRPr="002102BB" w:rsidRDefault="00FB08C6" w:rsidP="00FB08C6">
      <w:pPr>
        <w:rPr>
          <w:rtl/>
          <w:lang w:bidi="ar-DZ"/>
        </w:rPr>
      </w:pPr>
    </w:p>
    <w:p w14:paraId="117496D9" w14:textId="77777777" w:rsidR="00FB08C6" w:rsidRPr="002102BB" w:rsidRDefault="00FB08C6" w:rsidP="00FB08C6">
      <w:pPr>
        <w:rPr>
          <w:rtl/>
          <w:lang w:bidi="ar-DZ"/>
        </w:rPr>
      </w:pPr>
    </w:p>
    <w:p w14:paraId="40CBAC58" w14:textId="77777777" w:rsidR="00FB08C6" w:rsidRPr="002102BB" w:rsidRDefault="00FB08C6" w:rsidP="00FB08C6">
      <w:pPr>
        <w:rPr>
          <w:rtl/>
          <w:lang w:bidi="ar-DZ"/>
        </w:rPr>
      </w:pPr>
    </w:p>
    <w:p w14:paraId="609F7792" w14:textId="77777777" w:rsidR="00FB08C6" w:rsidRPr="002102BB" w:rsidRDefault="00FB08C6" w:rsidP="00FB08C6">
      <w:pPr>
        <w:rPr>
          <w:rtl/>
          <w:lang w:bidi="ar-DZ"/>
        </w:rPr>
      </w:pPr>
    </w:p>
    <w:p w14:paraId="60BB0071" w14:textId="77777777" w:rsidR="00FB08C6" w:rsidRPr="002102BB" w:rsidRDefault="00FB08C6" w:rsidP="00FB08C6">
      <w:pPr>
        <w:rPr>
          <w:rtl/>
          <w:lang w:bidi="ar-DZ"/>
        </w:rPr>
      </w:pPr>
    </w:p>
    <w:p w14:paraId="010CD82E" w14:textId="77777777" w:rsidR="00FB08C6" w:rsidRPr="002102BB" w:rsidRDefault="00FB08C6" w:rsidP="00FB08C6">
      <w:pPr>
        <w:rPr>
          <w:rtl/>
          <w:lang w:bidi="ar-DZ"/>
        </w:rPr>
      </w:pPr>
    </w:p>
    <w:p w14:paraId="64CE0A1E" w14:textId="77777777" w:rsidR="00FB08C6" w:rsidRPr="002102BB" w:rsidRDefault="00FB08C6" w:rsidP="00FB08C6">
      <w:pPr>
        <w:rPr>
          <w:rtl/>
          <w:lang w:bidi="ar-DZ"/>
        </w:rPr>
      </w:pPr>
    </w:p>
    <w:p w14:paraId="4F66FD96" w14:textId="77777777" w:rsidR="00FB08C6" w:rsidRPr="002102BB" w:rsidRDefault="00FB08C6" w:rsidP="00FB08C6">
      <w:pPr>
        <w:rPr>
          <w:rtl/>
          <w:lang w:bidi="ar-DZ"/>
        </w:rPr>
      </w:pPr>
    </w:p>
    <w:p w14:paraId="3D1B3CE2" w14:textId="77777777" w:rsidR="00FB08C6" w:rsidRPr="002102BB" w:rsidRDefault="00FB08C6" w:rsidP="00FB08C6">
      <w:pPr>
        <w:rPr>
          <w:rtl/>
          <w:lang w:bidi="ar-DZ"/>
        </w:rPr>
      </w:pPr>
    </w:p>
    <w:p w14:paraId="58FB7853" w14:textId="77777777" w:rsidR="00FB08C6" w:rsidRPr="002102BB" w:rsidRDefault="00FB08C6" w:rsidP="00FB08C6">
      <w:pPr>
        <w:rPr>
          <w:rtl/>
          <w:lang w:bidi="ar-DZ"/>
        </w:rPr>
      </w:pPr>
    </w:p>
    <w:p w14:paraId="4243FA45" w14:textId="77777777" w:rsidR="00FB08C6" w:rsidRPr="002102BB" w:rsidRDefault="00FB08C6" w:rsidP="00FB08C6">
      <w:pPr>
        <w:rPr>
          <w:rtl/>
          <w:lang w:bidi="ar-DZ"/>
        </w:rPr>
      </w:pPr>
    </w:p>
    <w:p w14:paraId="44E4F50B" w14:textId="77777777" w:rsidR="00FB08C6" w:rsidRPr="002102BB" w:rsidRDefault="00FB08C6" w:rsidP="00FB08C6">
      <w:pPr>
        <w:rPr>
          <w:rtl/>
          <w:lang w:bidi="ar-DZ"/>
        </w:rPr>
      </w:pPr>
    </w:p>
    <w:p w14:paraId="1E9987E1" w14:textId="77777777" w:rsidR="00FB08C6" w:rsidRPr="002102BB" w:rsidRDefault="00FB08C6" w:rsidP="00FB08C6">
      <w:pPr>
        <w:rPr>
          <w:rtl/>
          <w:lang w:bidi="ar-DZ"/>
        </w:rPr>
      </w:pPr>
    </w:p>
    <w:p w14:paraId="02FE9743" w14:textId="77777777" w:rsidR="00FB08C6" w:rsidRPr="002102BB" w:rsidRDefault="00FB08C6" w:rsidP="00FB08C6">
      <w:pPr>
        <w:rPr>
          <w:rtl/>
          <w:lang w:bidi="ar-DZ"/>
        </w:rPr>
      </w:pPr>
    </w:p>
    <w:p w14:paraId="7BFD949E" w14:textId="77777777" w:rsidR="00FB08C6" w:rsidRPr="002102BB" w:rsidRDefault="00FB08C6" w:rsidP="00FB08C6">
      <w:pPr>
        <w:rPr>
          <w:rtl/>
          <w:lang w:bidi="ar-DZ"/>
        </w:rPr>
      </w:pPr>
    </w:p>
    <w:p w14:paraId="4A3B62D8" w14:textId="77777777" w:rsidR="00FB08C6" w:rsidRPr="002102BB" w:rsidRDefault="00FB08C6" w:rsidP="007A3537">
      <w:pPr>
        <w:rPr>
          <w:rtl/>
          <w:lang w:bidi="ar-DZ"/>
        </w:rPr>
        <w:sectPr w:rsidR="00FB08C6" w:rsidRPr="002102BB" w:rsidSect="00ED4545">
          <w:footnotePr>
            <w:numRestart w:val="eachPage"/>
          </w:footnotePr>
          <w:type w:val="oddPage"/>
          <w:pgSz w:w="11906" w:h="16838" w:code="9"/>
          <w:pgMar w:top="1418" w:right="1985" w:bottom="1418" w:left="1418" w:header="737" w:footer="1134" w:gutter="0"/>
          <w:cols w:space="708"/>
          <w:bidi/>
          <w:rtlGutter/>
          <w:docGrid w:linePitch="360"/>
        </w:sectPr>
      </w:pPr>
    </w:p>
    <w:p w14:paraId="634BC32C" w14:textId="77777777" w:rsidR="00FB08C6" w:rsidRPr="002102BB" w:rsidRDefault="00FB08C6" w:rsidP="002410D9">
      <w:pPr>
        <w:pStyle w:val="1"/>
        <w:numPr>
          <w:ilvl w:val="0"/>
          <w:numId w:val="0"/>
        </w:numPr>
        <w:spacing w:after="240"/>
        <w:rPr>
          <w:noProof/>
          <w:sz w:val="32"/>
          <w:szCs w:val="32"/>
          <w:rtl/>
          <w:lang w:bidi="ar-BH"/>
        </w:rPr>
      </w:pPr>
      <w:bookmarkStart w:id="270" w:name="_Toc26146955"/>
      <w:bookmarkStart w:id="271" w:name="_Toc32503024"/>
      <w:bookmarkStart w:id="272" w:name="_Toc33010441"/>
      <w:bookmarkStart w:id="273" w:name="_Toc37114107"/>
      <w:bookmarkStart w:id="274" w:name="_Toc37622909"/>
      <w:bookmarkStart w:id="275" w:name="_Toc144767822"/>
      <w:r w:rsidRPr="002102BB">
        <w:rPr>
          <w:noProof/>
          <w:sz w:val="32"/>
          <w:szCs w:val="32"/>
          <w:rtl/>
          <w:lang w:bidi="ar-BH"/>
        </w:rPr>
        <w:t>واژه‌نامه انگلیسی به فارسی</w:t>
      </w:r>
      <w:bookmarkEnd w:id="270"/>
      <w:bookmarkEnd w:id="271"/>
      <w:bookmarkEnd w:id="272"/>
      <w:bookmarkEnd w:id="273"/>
      <w:bookmarkEnd w:id="274"/>
      <w:bookmarkEnd w:id="275"/>
    </w:p>
    <w:p w14:paraId="6C8B4C7E" w14:textId="77777777" w:rsidR="00E60A66" w:rsidRPr="002102BB" w:rsidRDefault="00E60A66" w:rsidP="00302BAA">
      <w:pPr>
        <w:pStyle w:val="ac"/>
        <w:rPr>
          <w:rtl/>
        </w:rPr>
      </w:pPr>
      <w:r w:rsidRPr="002102BB">
        <w:rPr>
          <w:rFonts w:hint="cs"/>
          <w:rtl/>
        </w:rPr>
        <w:t xml:space="preserve">توضیح: </w:t>
      </w:r>
      <w:r w:rsidRPr="002102BB">
        <w:rPr>
          <w:rtl/>
        </w:rPr>
        <w:t>این واژه‌نامه اختیاری است و برای ارائه واژه‌های انگلیسی به‌کاررفته در متن و برابر</w:t>
      </w:r>
      <w:r w:rsidR="00284357" w:rsidRPr="002102BB">
        <w:rPr>
          <w:rFonts w:hint="cs"/>
          <w:rtl/>
        </w:rPr>
        <w:t xml:space="preserve"> </w:t>
      </w:r>
      <w:r w:rsidRPr="002102BB">
        <w:rPr>
          <w:rtl/>
        </w:rPr>
        <w:t>نهاده‌های (معادل) فارسی آن‌ها به‌ترتیب الفبای فارسی استفاده می‌شود. در این واژه‌نامه، نیازی به تعریف واژه‌ها نیست.</w:t>
      </w:r>
      <w:r w:rsidR="00D46120" w:rsidRPr="002102BB">
        <w:rPr>
          <w:rFonts w:hint="cs"/>
          <w:rtl/>
        </w:rPr>
        <w:t xml:space="preserve"> این واژه‌نامه از صفحه فرد آغاز می‌شود.</w:t>
      </w:r>
    </w:p>
    <w:p w14:paraId="370271FD" w14:textId="77777777" w:rsidR="00E60A66" w:rsidRPr="002102BB" w:rsidRDefault="00E60A66" w:rsidP="00FB08C6">
      <w:pPr>
        <w:pStyle w:val="0p1normal"/>
        <w:shd w:val="clear" w:color="auto" w:fill="FFFFFF"/>
        <w:bidi/>
        <w:spacing w:before="0" w:beforeAutospacing="0" w:after="0" w:afterAutospacing="0"/>
        <w:jc w:val="both"/>
        <w:rPr>
          <w:rFonts w:cs="B Nazanin"/>
          <w:sz w:val="26"/>
          <w:szCs w:val="26"/>
          <w:rtl/>
          <w:lang w:bidi="fa-IR"/>
        </w:rPr>
      </w:pPr>
    </w:p>
    <w:p w14:paraId="73DBC642" w14:textId="77777777" w:rsidR="00FB08C6" w:rsidRPr="002102BB" w:rsidRDefault="00FB08C6" w:rsidP="00E60A66">
      <w:pPr>
        <w:pStyle w:val="0p1normal"/>
        <w:shd w:val="clear" w:color="auto" w:fill="FFFFFF"/>
        <w:bidi/>
        <w:spacing w:before="0" w:beforeAutospacing="0" w:after="0" w:afterAutospacing="0"/>
        <w:jc w:val="both"/>
        <w:rPr>
          <w:rFonts w:cs="B Nazanin"/>
          <w:sz w:val="26"/>
          <w:szCs w:val="26"/>
          <w:rtl/>
          <w:lang w:bidi="fa-IR"/>
        </w:rPr>
      </w:pPr>
      <w:proofErr w:type="spellStart"/>
      <w:r w:rsidRPr="002102BB">
        <w:rPr>
          <w:rFonts w:cs="B Nazanin"/>
          <w:sz w:val="26"/>
          <w:szCs w:val="26"/>
          <w:rtl/>
          <w:lang w:bidi="fa-IR"/>
        </w:rPr>
        <w:t>به‌عنوان‌مثال</w:t>
      </w:r>
      <w:proofErr w:type="spellEnd"/>
      <w:r w:rsidRPr="002102BB">
        <w:rPr>
          <w:rFonts w:cs="B Nazanin" w:hint="cs"/>
          <w:sz w:val="26"/>
          <w:szCs w:val="26"/>
          <w:rtl/>
          <w:lang w:bidi="fa-IR"/>
        </w:rPr>
        <w:t>:</w:t>
      </w:r>
    </w:p>
    <w:p w14:paraId="5151B987" w14:textId="77777777" w:rsidR="00FB08C6" w:rsidRPr="002102BB" w:rsidRDefault="00FB08C6" w:rsidP="00FB08C6">
      <w:pPr>
        <w:pStyle w:val="0p1normal"/>
        <w:shd w:val="clear" w:color="auto" w:fill="FFFFFF"/>
        <w:bidi/>
        <w:spacing w:before="0" w:beforeAutospacing="0" w:after="0" w:afterAutospacing="0"/>
        <w:jc w:val="both"/>
        <w:rPr>
          <w:rFonts w:ascii="Helvetica" w:hAnsi="Helvetica" w:cs="B Nazanin"/>
          <w:sz w:val="26"/>
          <w:szCs w:val="26"/>
          <w:rtl/>
          <w:lang w:bidi="fa-IR"/>
        </w:rPr>
      </w:pPr>
      <w:r w:rsidRPr="002102BB">
        <w:rPr>
          <w:rFonts w:cs="B Nazanin"/>
          <w:sz w:val="26"/>
          <w:szCs w:val="26"/>
          <w:rtl/>
          <w:lang w:bidi="fa-IR"/>
        </w:rPr>
        <w:t>رساله ..................................................................................</w:t>
      </w:r>
      <w:r w:rsidRPr="002102BB">
        <w:rPr>
          <w:rFonts w:cs="B Nazanin" w:hint="cs"/>
          <w:sz w:val="26"/>
          <w:szCs w:val="26"/>
          <w:rtl/>
          <w:lang w:bidi="fa-IR"/>
        </w:rPr>
        <w:t>.......................</w:t>
      </w:r>
      <w:r w:rsidRPr="002102BB">
        <w:rPr>
          <w:rFonts w:cs="B Nazanin"/>
          <w:sz w:val="26"/>
          <w:szCs w:val="26"/>
          <w:rtl/>
          <w:lang w:bidi="fa-IR"/>
        </w:rPr>
        <w:t>.......</w:t>
      </w:r>
      <w:r w:rsidRPr="002102BB">
        <w:rPr>
          <w:rFonts w:cs="B Nazanin" w:hint="cs"/>
          <w:sz w:val="26"/>
          <w:szCs w:val="26"/>
          <w:rtl/>
          <w:lang w:bidi="fa-IR"/>
        </w:rPr>
        <w:t>........</w:t>
      </w:r>
      <w:r w:rsidRPr="002102BB">
        <w:rPr>
          <w:rFonts w:cs="B Nazanin"/>
          <w:sz w:val="26"/>
          <w:szCs w:val="26"/>
          <w:rtl/>
          <w:lang w:bidi="fa-IR"/>
        </w:rPr>
        <w:t>.....</w:t>
      </w:r>
      <w:r w:rsidRPr="002102BB">
        <w:rPr>
          <w:rFonts w:cs="B Nazanin" w:hint="cs"/>
          <w:sz w:val="26"/>
          <w:szCs w:val="26"/>
          <w:rtl/>
          <w:lang w:bidi="fa-IR"/>
        </w:rPr>
        <w:t>...</w:t>
      </w:r>
      <w:r w:rsidRPr="002102BB">
        <w:rPr>
          <w:rFonts w:cs="B Nazanin"/>
          <w:sz w:val="26"/>
          <w:szCs w:val="26"/>
          <w:rtl/>
          <w:lang w:bidi="fa-IR"/>
        </w:rPr>
        <w:t xml:space="preserve">............................. </w:t>
      </w:r>
      <w:r w:rsidRPr="002102BB">
        <w:rPr>
          <w:rFonts w:cs="B Nazanin"/>
          <w:sz w:val="26"/>
          <w:szCs w:val="26"/>
          <w:lang w:bidi="fa-IR"/>
        </w:rPr>
        <w:t>Dissertation</w:t>
      </w:r>
    </w:p>
    <w:p w14:paraId="47474B15" w14:textId="77777777" w:rsidR="00FB08C6" w:rsidRPr="002102BB" w:rsidRDefault="00FB08C6" w:rsidP="00FB08C6">
      <w:pPr>
        <w:pStyle w:val="0p1normal"/>
        <w:shd w:val="clear" w:color="auto" w:fill="FFFFFF"/>
        <w:bidi/>
        <w:spacing w:before="0" w:beforeAutospacing="0" w:after="0" w:afterAutospacing="0"/>
        <w:jc w:val="both"/>
        <w:rPr>
          <w:rFonts w:cs="B Nazanin"/>
          <w:sz w:val="26"/>
          <w:szCs w:val="26"/>
          <w:lang w:bidi="fa-IR"/>
        </w:rPr>
      </w:pPr>
      <w:r w:rsidRPr="002102BB">
        <w:rPr>
          <w:rFonts w:cs="B Nazanin" w:hint="cs"/>
          <w:sz w:val="26"/>
          <w:szCs w:val="26"/>
          <w:rtl/>
          <w:lang w:bidi="fa-IR"/>
        </w:rPr>
        <w:t>پایان</w:t>
      </w:r>
      <w:r w:rsidRPr="002102BB">
        <w:rPr>
          <w:rFonts w:ascii="Cambria" w:hAnsi="Cambria" w:cs="B Nazanin"/>
          <w:sz w:val="26"/>
          <w:szCs w:val="26"/>
          <w:rtl/>
          <w:lang w:bidi="fa-IR"/>
        </w:rPr>
        <w:softHyphen/>
      </w:r>
      <w:r w:rsidRPr="002102BB">
        <w:rPr>
          <w:rFonts w:cs="B Nazanin" w:hint="cs"/>
          <w:sz w:val="26"/>
          <w:szCs w:val="26"/>
          <w:rtl/>
          <w:lang w:bidi="fa-IR"/>
        </w:rPr>
        <w:t xml:space="preserve">نامه ..................................................................................................................................................................... </w:t>
      </w:r>
      <w:r w:rsidRPr="002102BB">
        <w:rPr>
          <w:rFonts w:cs="B Nazanin"/>
          <w:sz w:val="26"/>
          <w:szCs w:val="26"/>
          <w:lang w:bidi="fa-IR"/>
        </w:rPr>
        <w:t>Thesis</w:t>
      </w:r>
    </w:p>
    <w:p w14:paraId="151832B5" w14:textId="77777777" w:rsidR="00FB08C6" w:rsidRPr="002102BB" w:rsidRDefault="00FB08C6" w:rsidP="00FB08C6">
      <w:pPr>
        <w:rPr>
          <w:rtl/>
          <w:lang w:bidi="ar-DZ"/>
        </w:rPr>
      </w:pPr>
    </w:p>
    <w:p w14:paraId="5C5E0791" w14:textId="77777777" w:rsidR="00FB08C6" w:rsidRPr="002102BB" w:rsidRDefault="00FB08C6" w:rsidP="00FB08C6">
      <w:pPr>
        <w:rPr>
          <w:rtl/>
          <w:lang w:bidi="ar-DZ"/>
        </w:rPr>
      </w:pPr>
    </w:p>
    <w:p w14:paraId="1E554043" w14:textId="77777777" w:rsidR="00FB08C6" w:rsidRPr="002102BB" w:rsidRDefault="00FB08C6" w:rsidP="00FB08C6">
      <w:pPr>
        <w:rPr>
          <w:rtl/>
          <w:lang w:bidi="ar-DZ"/>
        </w:rPr>
      </w:pPr>
    </w:p>
    <w:p w14:paraId="478F041C" w14:textId="77777777" w:rsidR="00FB08C6" w:rsidRPr="002102BB" w:rsidRDefault="00FB08C6" w:rsidP="00FB08C6">
      <w:pPr>
        <w:rPr>
          <w:rtl/>
          <w:lang w:bidi="ar-DZ"/>
        </w:rPr>
      </w:pPr>
    </w:p>
    <w:p w14:paraId="549D81BC" w14:textId="77777777" w:rsidR="00FB08C6" w:rsidRPr="002102BB" w:rsidRDefault="00FB08C6" w:rsidP="00FB08C6">
      <w:pPr>
        <w:rPr>
          <w:rtl/>
          <w:lang w:bidi="ar-DZ"/>
        </w:rPr>
      </w:pPr>
    </w:p>
    <w:p w14:paraId="3986E1CA" w14:textId="77777777" w:rsidR="00FB08C6" w:rsidRPr="002102BB" w:rsidRDefault="00FB08C6" w:rsidP="00FB08C6">
      <w:pPr>
        <w:rPr>
          <w:rtl/>
          <w:lang w:bidi="ar-DZ"/>
        </w:rPr>
      </w:pPr>
    </w:p>
    <w:p w14:paraId="0690C9B8" w14:textId="77777777" w:rsidR="007E515A" w:rsidRPr="002102BB" w:rsidRDefault="00FB08C6" w:rsidP="00FB08C6">
      <w:pPr>
        <w:tabs>
          <w:tab w:val="left" w:pos="1459"/>
        </w:tabs>
        <w:rPr>
          <w:rtl/>
          <w:lang w:bidi="ar-DZ"/>
        </w:rPr>
      </w:pPr>
      <w:r w:rsidRPr="002102BB">
        <w:rPr>
          <w:rtl/>
          <w:lang w:bidi="ar-DZ"/>
        </w:rPr>
        <w:tab/>
      </w:r>
    </w:p>
    <w:p w14:paraId="7B974852" w14:textId="77777777" w:rsidR="007E515A" w:rsidRPr="002102BB" w:rsidRDefault="007E515A" w:rsidP="007E515A">
      <w:pPr>
        <w:rPr>
          <w:rtl/>
          <w:lang w:bidi="ar-DZ"/>
        </w:rPr>
      </w:pPr>
    </w:p>
    <w:p w14:paraId="75BE5FA2" w14:textId="77777777" w:rsidR="007E515A" w:rsidRPr="002102BB" w:rsidRDefault="007E515A" w:rsidP="007E515A">
      <w:pPr>
        <w:rPr>
          <w:rtl/>
          <w:lang w:bidi="ar-DZ"/>
        </w:rPr>
      </w:pPr>
    </w:p>
    <w:p w14:paraId="2367AEC8" w14:textId="77777777" w:rsidR="007E515A" w:rsidRPr="002102BB" w:rsidRDefault="007E515A" w:rsidP="007E515A">
      <w:pPr>
        <w:rPr>
          <w:rtl/>
          <w:lang w:bidi="ar-DZ"/>
        </w:rPr>
      </w:pPr>
    </w:p>
    <w:p w14:paraId="5BA8FBE8" w14:textId="77777777" w:rsidR="007E515A" w:rsidRPr="002102BB" w:rsidRDefault="007E515A" w:rsidP="007E515A">
      <w:pPr>
        <w:rPr>
          <w:rtl/>
          <w:lang w:bidi="ar-DZ"/>
        </w:rPr>
      </w:pPr>
    </w:p>
    <w:p w14:paraId="7CD4D788" w14:textId="77777777" w:rsidR="007E515A" w:rsidRPr="002102BB" w:rsidRDefault="007E515A" w:rsidP="007E515A">
      <w:pPr>
        <w:rPr>
          <w:rtl/>
          <w:lang w:bidi="ar-DZ"/>
        </w:rPr>
      </w:pPr>
    </w:p>
    <w:p w14:paraId="0C5D7DF6" w14:textId="77777777" w:rsidR="007E515A" w:rsidRPr="002102BB" w:rsidRDefault="007E515A" w:rsidP="007E515A">
      <w:pPr>
        <w:rPr>
          <w:rtl/>
          <w:lang w:bidi="ar-DZ"/>
        </w:rPr>
      </w:pPr>
    </w:p>
    <w:p w14:paraId="79B5FC16" w14:textId="77777777" w:rsidR="007E515A" w:rsidRPr="002102BB" w:rsidRDefault="007E515A" w:rsidP="007E515A">
      <w:pPr>
        <w:rPr>
          <w:rtl/>
          <w:lang w:bidi="ar-DZ"/>
        </w:rPr>
      </w:pPr>
    </w:p>
    <w:p w14:paraId="5594E143" w14:textId="77777777" w:rsidR="007E515A" w:rsidRPr="002102BB" w:rsidRDefault="007E515A" w:rsidP="007E515A">
      <w:pPr>
        <w:rPr>
          <w:rtl/>
          <w:lang w:bidi="ar-DZ"/>
        </w:rPr>
      </w:pPr>
    </w:p>
    <w:p w14:paraId="4B929830" w14:textId="77777777" w:rsidR="007E515A" w:rsidRPr="002102BB" w:rsidRDefault="007E515A" w:rsidP="007E515A">
      <w:pPr>
        <w:rPr>
          <w:rtl/>
          <w:lang w:bidi="ar-DZ"/>
        </w:rPr>
      </w:pPr>
    </w:p>
    <w:p w14:paraId="51E542E7" w14:textId="77777777" w:rsidR="007E515A" w:rsidRPr="002102BB" w:rsidRDefault="007E515A" w:rsidP="007E515A">
      <w:pPr>
        <w:rPr>
          <w:rtl/>
          <w:lang w:bidi="ar-DZ"/>
        </w:rPr>
      </w:pPr>
    </w:p>
    <w:p w14:paraId="63446D1C" w14:textId="77777777" w:rsidR="007E515A" w:rsidRPr="002102BB" w:rsidRDefault="007E515A" w:rsidP="007E515A">
      <w:pPr>
        <w:rPr>
          <w:rtl/>
          <w:lang w:bidi="ar-DZ"/>
        </w:rPr>
      </w:pPr>
    </w:p>
    <w:p w14:paraId="531AB92A" w14:textId="77777777" w:rsidR="007E515A" w:rsidRPr="002102BB" w:rsidRDefault="007E515A" w:rsidP="007E515A">
      <w:pPr>
        <w:rPr>
          <w:rtl/>
          <w:lang w:bidi="ar-DZ"/>
        </w:rPr>
      </w:pPr>
    </w:p>
    <w:p w14:paraId="433E72F9" w14:textId="77777777" w:rsidR="007E515A" w:rsidRPr="002102BB" w:rsidRDefault="007E515A" w:rsidP="007E515A">
      <w:pPr>
        <w:rPr>
          <w:rtl/>
          <w:lang w:bidi="ar-DZ"/>
        </w:rPr>
      </w:pPr>
    </w:p>
    <w:p w14:paraId="4DCD97D1" w14:textId="77777777" w:rsidR="007E515A" w:rsidRPr="002102BB" w:rsidRDefault="007E515A" w:rsidP="007E515A">
      <w:pPr>
        <w:rPr>
          <w:rtl/>
          <w:lang w:bidi="ar-DZ"/>
        </w:rPr>
      </w:pPr>
    </w:p>
    <w:p w14:paraId="63461333" w14:textId="77777777" w:rsidR="007E515A" w:rsidRPr="002102BB" w:rsidRDefault="007E515A" w:rsidP="007E515A">
      <w:pPr>
        <w:rPr>
          <w:rtl/>
          <w:lang w:bidi="ar-DZ"/>
        </w:rPr>
      </w:pPr>
    </w:p>
    <w:p w14:paraId="125B8969" w14:textId="77777777" w:rsidR="007E515A" w:rsidRPr="002102BB" w:rsidRDefault="007E515A" w:rsidP="007E515A">
      <w:pPr>
        <w:rPr>
          <w:rtl/>
          <w:lang w:bidi="ar-DZ"/>
        </w:rPr>
      </w:pPr>
    </w:p>
    <w:p w14:paraId="5CB33A9D" w14:textId="77777777" w:rsidR="007E515A" w:rsidRPr="002102BB" w:rsidRDefault="007E515A" w:rsidP="007E515A">
      <w:pPr>
        <w:rPr>
          <w:rtl/>
          <w:lang w:bidi="ar-DZ"/>
        </w:rPr>
      </w:pPr>
    </w:p>
    <w:p w14:paraId="62DC7F16" w14:textId="77777777" w:rsidR="007E515A" w:rsidRPr="002102BB" w:rsidRDefault="007E515A" w:rsidP="007E515A">
      <w:pPr>
        <w:rPr>
          <w:rtl/>
          <w:lang w:bidi="ar-DZ"/>
        </w:rPr>
      </w:pPr>
    </w:p>
    <w:p w14:paraId="400457F8" w14:textId="77777777" w:rsidR="007E515A" w:rsidRPr="002102BB" w:rsidRDefault="007E515A" w:rsidP="007E515A">
      <w:pPr>
        <w:rPr>
          <w:rtl/>
          <w:lang w:bidi="ar-DZ"/>
        </w:rPr>
      </w:pPr>
    </w:p>
    <w:p w14:paraId="01AF8AEE" w14:textId="77777777" w:rsidR="007E515A" w:rsidRPr="002102BB" w:rsidRDefault="007E515A" w:rsidP="007E515A">
      <w:pPr>
        <w:rPr>
          <w:rtl/>
          <w:lang w:bidi="ar-DZ"/>
        </w:rPr>
      </w:pPr>
    </w:p>
    <w:p w14:paraId="46718B07" w14:textId="77777777" w:rsidR="007E515A" w:rsidRPr="002102BB" w:rsidRDefault="007E515A" w:rsidP="007E515A">
      <w:pPr>
        <w:rPr>
          <w:rtl/>
          <w:lang w:bidi="ar-DZ"/>
        </w:rPr>
      </w:pPr>
    </w:p>
    <w:p w14:paraId="0CEF58BA" w14:textId="77777777" w:rsidR="007E515A" w:rsidRPr="002102BB" w:rsidRDefault="007E515A" w:rsidP="007E515A">
      <w:pPr>
        <w:rPr>
          <w:rtl/>
          <w:lang w:bidi="ar-DZ"/>
        </w:rPr>
      </w:pPr>
    </w:p>
    <w:p w14:paraId="552B7F22" w14:textId="77777777" w:rsidR="007E515A" w:rsidRPr="002102BB" w:rsidRDefault="007E515A" w:rsidP="007E515A">
      <w:pPr>
        <w:rPr>
          <w:rtl/>
          <w:lang w:bidi="ar-DZ"/>
        </w:rPr>
      </w:pPr>
    </w:p>
    <w:p w14:paraId="00B91199" w14:textId="77777777" w:rsidR="007E515A" w:rsidRPr="002102BB" w:rsidRDefault="007E515A" w:rsidP="007E515A">
      <w:pPr>
        <w:rPr>
          <w:rtl/>
          <w:lang w:bidi="ar-DZ"/>
        </w:rPr>
      </w:pPr>
    </w:p>
    <w:p w14:paraId="56E4D0AE" w14:textId="77777777" w:rsidR="007E515A" w:rsidRPr="002102BB" w:rsidRDefault="007E515A" w:rsidP="007E515A">
      <w:pPr>
        <w:rPr>
          <w:rtl/>
          <w:lang w:bidi="ar-DZ"/>
        </w:rPr>
      </w:pPr>
    </w:p>
    <w:p w14:paraId="23268299" w14:textId="77777777" w:rsidR="007E515A" w:rsidRPr="002102BB" w:rsidRDefault="007E515A" w:rsidP="007E515A">
      <w:pPr>
        <w:rPr>
          <w:rtl/>
          <w:lang w:bidi="ar-DZ"/>
        </w:rPr>
      </w:pPr>
    </w:p>
    <w:p w14:paraId="176CEF4B" w14:textId="77777777" w:rsidR="007E515A" w:rsidRPr="002102BB" w:rsidRDefault="007E515A" w:rsidP="007E515A">
      <w:pPr>
        <w:rPr>
          <w:rtl/>
          <w:lang w:bidi="ar-DZ"/>
        </w:rPr>
      </w:pPr>
    </w:p>
    <w:p w14:paraId="4924BD34" w14:textId="77777777" w:rsidR="007E515A" w:rsidRPr="002102BB" w:rsidRDefault="007E515A" w:rsidP="007E515A">
      <w:pPr>
        <w:rPr>
          <w:rtl/>
          <w:lang w:bidi="ar-DZ"/>
        </w:rPr>
      </w:pPr>
    </w:p>
    <w:p w14:paraId="217B4D22" w14:textId="77777777" w:rsidR="007E515A" w:rsidRPr="002102BB" w:rsidRDefault="007E515A" w:rsidP="007E515A">
      <w:pPr>
        <w:rPr>
          <w:rtl/>
          <w:lang w:bidi="ar-DZ"/>
        </w:rPr>
      </w:pPr>
    </w:p>
    <w:p w14:paraId="124AD1A5" w14:textId="77777777" w:rsidR="00716670" w:rsidRPr="002102BB" w:rsidRDefault="00716670" w:rsidP="007E515A">
      <w:pPr>
        <w:tabs>
          <w:tab w:val="left" w:pos="1939"/>
        </w:tabs>
        <w:rPr>
          <w:rtl/>
          <w:lang w:bidi="ar-DZ"/>
        </w:rPr>
        <w:sectPr w:rsidR="00716670" w:rsidRPr="002102BB" w:rsidSect="00ED4545">
          <w:footnotePr>
            <w:numRestart w:val="eachPage"/>
          </w:footnotePr>
          <w:type w:val="oddPage"/>
          <w:pgSz w:w="11906" w:h="16838" w:code="9"/>
          <w:pgMar w:top="1418" w:right="1985" w:bottom="1418" w:left="1418" w:header="737" w:footer="1134" w:gutter="0"/>
          <w:cols w:space="708"/>
          <w:bidi/>
          <w:rtlGutter/>
          <w:docGrid w:linePitch="360"/>
        </w:sectPr>
      </w:pPr>
    </w:p>
    <w:p w14:paraId="5B595492" w14:textId="77777777" w:rsidR="00716670" w:rsidRPr="002102BB" w:rsidRDefault="00716670" w:rsidP="002410D9">
      <w:pPr>
        <w:pStyle w:val="1"/>
        <w:numPr>
          <w:ilvl w:val="0"/>
          <w:numId w:val="0"/>
        </w:numPr>
        <w:spacing w:after="240"/>
        <w:rPr>
          <w:noProof/>
          <w:sz w:val="32"/>
          <w:szCs w:val="32"/>
          <w:rtl/>
          <w:lang w:bidi="ar-BH"/>
        </w:rPr>
      </w:pPr>
      <w:bookmarkStart w:id="276" w:name="_Toc26146954"/>
      <w:bookmarkStart w:id="277" w:name="_Toc32503023"/>
      <w:bookmarkStart w:id="278" w:name="_Toc37114106"/>
      <w:bookmarkStart w:id="279" w:name="_Toc37622908"/>
      <w:bookmarkStart w:id="280" w:name="_Toc144767823"/>
      <w:r w:rsidRPr="002102BB">
        <w:rPr>
          <w:noProof/>
          <w:sz w:val="32"/>
          <w:szCs w:val="32"/>
          <w:rtl/>
          <w:lang w:bidi="ar-BH"/>
        </w:rPr>
        <w:t>واژه</w:t>
      </w:r>
      <w:r w:rsidRPr="002102BB">
        <w:rPr>
          <w:noProof/>
          <w:sz w:val="32"/>
          <w:szCs w:val="32"/>
          <w:rtl/>
          <w:lang w:bidi="ar-BH"/>
        </w:rPr>
        <w:softHyphen/>
        <w:t>نامه فارسی به انگلیسی</w:t>
      </w:r>
      <w:bookmarkEnd w:id="276"/>
      <w:bookmarkEnd w:id="277"/>
      <w:bookmarkEnd w:id="278"/>
      <w:bookmarkEnd w:id="279"/>
      <w:bookmarkEnd w:id="280"/>
    </w:p>
    <w:p w14:paraId="0D0E56A2" w14:textId="77777777" w:rsidR="00E60A66" w:rsidRPr="002102BB" w:rsidRDefault="00E60A66" w:rsidP="00302BAA">
      <w:pPr>
        <w:pStyle w:val="ac"/>
        <w:rPr>
          <w:rtl/>
        </w:rPr>
      </w:pPr>
      <w:r w:rsidRPr="002102BB">
        <w:rPr>
          <w:rFonts w:hint="cs"/>
          <w:rtl/>
        </w:rPr>
        <w:t xml:space="preserve">توضیح: </w:t>
      </w:r>
      <w:r w:rsidRPr="002102BB">
        <w:rPr>
          <w:rtl/>
        </w:rPr>
        <w:t>این واژه‌نامه اختیاری به ارائه واژه‌های انگلیسی به‌کار</w:t>
      </w:r>
      <w:r w:rsidR="00284357" w:rsidRPr="002102BB">
        <w:rPr>
          <w:rFonts w:hint="cs"/>
          <w:rtl/>
        </w:rPr>
        <w:t xml:space="preserve"> </w:t>
      </w:r>
      <w:r w:rsidRPr="002102BB">
        <w:rPr>
          <w:rtl/>
        </w:rPr>
        <w:t>رفته در متن و برابر</w:t>
      </w:r>
      <w:r w:rsidR="00284357" w:rsidRPr="002102BB">
        <w:rPr>
          <w:rFonts w:hint="cs"/>
          <w:rtl/>
        </w:rPr>
        <w:t xml:space="preserve"> </w:t>
      </w:r>
      <w:r w:rsidRPr="002102BB">
        <w:rPr>
          <w:rtl/>
        </w:rPr>
        <w:t>نهاده‌های فارسی آن‌ها، به‌تفص</w:t>
      </w:r>
      <w:r w:rsidRPr="002102BB">
        <w:rPr>
          <w:rFonts w:hint="cs"/>
          <w:rtl/>
        </w:rPr>
        <w:t>ی</w:t>
      </w:r>
      <w:r w:rsidRPr="002102BB">
        <w:rPr>
          <w:rFonts w:hint="eastAsia"/>
          <w:rtl/>
        </w:rPr>
        <w:t>ل</w:t>
      </w:r>
      <w:r w:rsidRPr="002102BB">
        <w:rPr>
          <w:rtl/>
        </w:rPr>
        <w:t xml:space="preserve"> الفبای انگلیسی می‌پردازد. در این واژه‌نامه نیز نیازی به تعریف واژه‌ها نیست. </w:t>
      </w:r>
      <w:r w:rsidR="00D46120" w:rsidRPr="002102BB">
        <w:rPr>
          <w:rFonts w:hint="cs"/>
          <w:rtl/>
        </w:rPr>
        <w:t xml:space="preserve">این واژه‌نامه از صفحه فرد آغاز می‌شود. </w:t>
      </w:r>
    </w:p>
    <w:p w14:paraId="7A1E4669" w14:textId="77777777" w:rsidR="00E60A66" w:rsidRPr="002102BB" w:rsidRDefault="00E60A66" w:rsidP="00B23DAF">
      <w:pPr>
        <w:pStyle w:val="1"/>
        <w:numPr>
          <w:ilvl w:val="0"/>
          <w:numId w:val="0"/>
        </w:numPr>
        <w:jc w:val="center"/>
        <w:rPr>
          <w:b w:val="0"/>
          <w:bCs w:val="0"/>
          <w:noProof/>
          <w:sz w:val="26"/>
          <w:szCs w:val="26"/>
          <w:rtl/>
          <w:lang w:bidi="ar-BH"/>
        </w:rPr>
      </w:pPr>
    </w:p>
    <w:p w14:paraId="768027DF" w14:textId="77777777" w:rsidR="00716670" w:rsidRPr="002102BB" w:rsidRDefault="00716670" w:rsidP="00716670">
      <w:pPr>
        <w:rPr>
          <w:rFonts w:cs="B Nazanin"/>
          <w:sz w:val="26"/>
          <w:szCs w:val="26"/>
          <w:rtl/>
          <w:lang w:bidi="ar-BH"/>
        </w:rPr>
      </w:pPr>
      <w:r w:rsidRPr="002102BB">
        <w:rPr>
          <w:rFonts w:cs="B Nazanin"/>
          <w:sz w:val="26"/>
          <w:szCs w:val="26"/>
          <w:rtl/>
          <w:lang w:bidi="ar-BH"/>
        </w:rPr>
        <w:t>به‌عنوان‌مثال</w:t>
      </w:r>
      <w:r w:rsidRPr="002102BB">
        <w:rPr>
          <w:rFonts w:cs="B Nazanin" w:hint="cs"/>
          <w:sz w:val="26"/>
          <w:szCs w:val="26"/>
          <w:rtl/>
          <w:lang w:bidi="ar-BH"/>
        </w:rPr>
        <w:t xml:space="preserve">: </w:t>
      </w:r>
    </w:p>
    <w:p w14:paraId="2D868E6C" w14:textId="77777777" w:rsidR="00716670" w:rsidRPr="002102BB" w:rsidRDefault="00716670" w:rsidP="00716670">
      <w:pPr>
        <w:pStyle w:val="0p1normal"/>
        <w:shd w:val="clear" w:color="auto" w:fill="FFFFFF"/>
        <w:bidi/>
        <w:spacing w:before="0" w:beforeAutospacing="0" w:after="0" w:afterAutospacing="0"/>
        <w:jc w:val="both"/>
        <w:rPr>
          <w:rFonts w:cs="B Nazanin"/>
          <w:sz w:val="26"/>
          <w:szCs w:val="26"/>
          <w:lang w:bidi="fa-IR"/>
        </w:rPr>
      </w:pPr>
      <w:r w:rsidRPr="002102BB">
        <w:rPr>
          <w:rFonts w:cs="B Nazanin" w:hint="cs"/>
          <w:sz w:val="26"/>
          <w:szCs w:val="26"/>
          <w:rtl/>
          <w:lang w:bidi="fa-IR"/>
        </w:rPr>
        <w:t>پایان</w:t>
      </w:r>
      <w:r w:rsidRPr="002102BB">
        <w:rPr>
          <w:rFonts w:ascii="Cambria" w:hAnsi="Cambria" w:cs="B Nazanin"/>
          <w:sz w:val="26"/>
          <w:szCs w:val="26"/>
          <w:rtl/>
          <w:lang w:bidi="fa-IR"/>
        </w:rPr>
        <w:softHyphen/>
      </w:r>
      <w:r w:rsidRPr="002102BB">
        <w:rPr>
          <w:rFonts w:cs="B Nazanin" w:hint="cs"/>
          <w:sz w:val="26"/>
          <w:szCs w:val="26"/>
          <w:rtl/>
          <w:lang w:bidi="fa-IR"/>
        </w:rPr>
        <w:t xml:space="preserve">نامه ..................................................................................................................................................................... </w:t>
      </w:r>
      <w:r w:rsidRPr="002102BB">
        <w:rPr>
          <w:rFonts w:cs="B Nazanin"/>
          <w:sz w:val="26"/>
          <w:szCs w:val="26"/>
          <w:lang w:bidi="fa-IR"/>
        </w:rPr>
        <w:t>Thesis</w:t>
      </w:r>
    </w:p>
    <w:p w14:paraId="1E129B2E" w14:textId="77777777" w:rsidR="00716670" w:rsidRPr="002102BB" w:rsidRDefault="00716670" w:rsidP="00716670">
      <w:pPr>
        <w:keepNext/>
        <w:ind w:hanging="2"/>
        <w:rPr>
          <w:rFonts w:cs="B Zar"/>
          <w:sz w:val="26"/>
          <w:szCs w:val="26"/>
        </w:rPr>
      </w:pPr>
      <w:r w:rsidRPr="002102BB">
        <w:rPr>
          <w:rFonts w:cs="B Nazanin" w:hint="cs"/>
          <w:sz w:val="26"/>
          <w:szCs w:val="26"/>
          <w:rtl/>
        </w:rPr>
        <w:t>رساله ............................................................................................................................................................</w:t>
      </w:r>
      <w:r w:rsidRPr="002102BB">
        <w:rPr>
          <w:rFonts w:cs="B Zar"/>
          <w:sz w:val="26"/>
          <w:szCs w:val="26"/>
        </w:rPr>
        <w:t>Dissertation</w:t>
      </w:r>
    </w:p>
    <w:p w14:paraId="4AD7F44C" w14:textId="77777777" w:rsidR="00716670" w:rsidRPr="002102BB" w:rsidRDefault="00716670" w:rsidP="007E515A">
      <w:pPr>
        <w:tabs>
          <w:tab w:val="left" w:pos="1939"/>
        </w:tabs>
        <w:rPr>
          <w:rtl/>
          <w:lang w:bidi="ar-DZ"/>
        </w:rPr>
        <w:sectPr w:rsidR="00716670" w:rsidRPr="002102BB" w:rsidSect="00ED4545">
          <w:footnotePr>
            <w:numRestart w:val="eachPage"/>
          </w:footnotePr>
          <w:type w:val="oddPage"/>
          <w:pgSz w:w="11906" w:h="16838" w:code="9"/>
          <w:pgMar w:top="1418" w:right="1985" w:bottom="1418" w:left="1418" w:header="737" w:footer="1134" w:gutter="0"/>
          <w:cols w:space="708"/>
          <w:bidi/>
          <w:rtlGutter/>
          <w:docGrid w:linePitch="360"/>
        </w:sectPr>
      </w:pPr>
    </w:p>
    <w:p w14:paraId="59C3F77A" w14:textId="77777777" w:rsidR="00297795" w:rsidRPr="002102BB" w:rsidRDefault="00297795" w:rsidP="00E60A66">
      <w:pPr>
        <w:pStyle w:val="1"/>
        <w:numPr>
          <w:ilvl w:val="0"/>
          <w:numId w:val="0"/>
        </w:numPr>
        <w:spacing w:after="240"/>
        <w:rPr>
          <w:sz w:val="32"/>
          <w:szCs w:val="32"/>
          <w:rtl/>
        </w:rPr>
      </w:pPr>
      <w:bookmarkStart w:id="281" w:name="_Toc32503025"/>
      <w:bookmarkStart w:id="282" w:name="_Toc33010442"/>
      <w:bookmarkStart w:id="283" w:name="_Toc37114108"/>
      <w:bookmarkStart w:id="284" w:name="_Toc37622910"/>
      <w:bookmarkStart w:id="285" w:name="_Toc144767824"/>
      <w:r w:rsidRPr="002102BB">
        <w:rPr>
          <w:sz w:val="32"/>
          <w:szCs w:val="32"/>
          <w:rtl/>
          <w:lang w:bidi="ar-BH"/>
        </w:rPr>
        <w:t>فهرست مقاله‌ها</w:t>
      </w:r>
      <w:r w:rsidRPr="002102BB">
        <w:rPr>
          <w:rFonts w:hint="cs"/>
          <w:sz w:val="32"/>
          <w:szCs w:val="32"/>
          <w:rtl/>
          <w:lang w:bidi="ar-BH"/>
        </w:rPr>
        <w:t>ی</w:t>
      </w:r>
      <w:r w:rsidRPr="002102BB">
        <w:rPr>
          <w:sz w:val="32"/>
          <w:szCs w:val="32"/>
          <w:rtl/>
          <w:lang w:bidi="ar-BH"/>
        </w:rPr>
        <w:t xml:space="preserve"> مستخرج از پایان</w:t>
      </w:r>
      <w:r w:rsidRPr="002102BB">
        <w:rPr>
          <w:rFonts w:ascii="Cambria" w:hAnsi="Cambria"/>
          <w:sz w:val="32"/>
          <w:szCs w:val="32"/>
          <w:rtl/>
          <w:lang w:bidi="ar-BH"/>
        </w:rPr>
        <w:softHyphen/>
      </w:r>
      <w:r w:rsidRPr="002102BB">
        <w:rPr>
          <w:sz w:val="32"/>
          <w:szCs w:val="32"/>
          <w:rtl/>
          <w:lang w:bidi="ar-BH"/>
        </w:rPr>
        <w:t>نامه/</w:t>
      </w:r>
      <w:r w:rsidR="004E4966" w:rsidRPr="002102BB">
        <w:rPr>
          <w:rFonts w:hint="cs"/>
          <w:sz w:val="32"/>
          <w:szCs w:val="32"/>
          <w:rtl/>
          <w:lang w:bidi="ar-BH"/>
        </w:rPr>
        <w:t xml:space="preserve"> </w:t>
      </w:r>
      <w:r w:rsidRPr="002102BB">
        <w:rPr>
          <w:sz w:val="32"/>
          <w:szCs w:val="32"/>
          <w:rtl/>
          <w:lang w:bidi="ar-BH"/>
        </w:rPr>
        <w:t>رساله</w:t>
      </w:r>
      <w:bookmarkEnd w:id="281"/>
      <w:r w:rsidRPr="002102BB">
        <w:rPr>
          <w:rFonts w:hint="cs"/>
          <w:sz w:val="32"/>
          <w:szCs w:val="32"/>
          <w:rtl/>
        </w:rPr>
        <w:t xml:space="preserve"> دانشجو</w:t>
      </w:r>
      <w:bookmarkEnd w:id="282"/>
      <w:bookmarkEnd w:id="283"/>
      <w:bookmarkEnd w:id="284"/>
      <w:bookmarkEnd w:id="285"/>
    </w:p>
    <w:p w14:paraId="4DF9E46D" w14:textId="77777777" w:rsidR="00297795" w:rsidRPr="002102BB" w:rsidRDefault="00297795" w:rsidP="00302BAA">
      <w:pPr>
        <w:pStyle w:val="ac"/>
        <w:rPr>
          <w:rtl/>
        </w:rPr>
      </w:pPr>
      <w:r w:rsidRPr="002102BB">
        <w:rPr>
          <w:rFonts w:hint="cs"/>
          <w:rtl/>
        </w:rPr>
        <w:t xml:space="preserve">توضیح: </w:t>
      </w:r>
      <w:r w:rsidR="00631346" w:rsidRPr="002102BB">
        <w:rPr>
          <w:rtl/>
        </w:rPr>
        <w:t>فهرست مقاله‌هایی که از پایان‌نامه/ رساله برگرفته و بر پایه آن نوشته و منتشرشده‌اند، در این صفحه می‌آید.</w:t>
      </w:r>
      <w:r w:rsidR="00284357" w:rsidRPr="002102BB">
        <w:rPr>
          <w:rFonts w:hint="cs"/>
          <w:rtl/>
        </w:rPr>
        <w:t xml:space="preserve"> </w:t>
      </w:r>
      <w:r w:rsidRPr="002102BB">
        <w:rPr>
          <w:rFonts w:hint="cs"/>
          <w:rtl/>
        </w:rPr>
        <w:t xml:space="preserve">برای تهیه فهرست باید از دستورالعمل </w:t>
      </w:r>
      <w:r w:rsidRPr="002102BB">
        <w:rPr>
          <w:rtl/>
        </w:rPr>
        <w:t>استنادده</w:t>
      </w:r>
      <w:r w:rsidRPr="002102BB">
        <w:rPr>
          <w:rFonts w:hint="cs"/>
          <w:rtl/>
        </w:rPr>
        <w:t>ی</w:t>
      </w:r>
      <w:r w:rsidRPr="002102BB">
        <w:t>APA</w:t>
      </w:r>
      <w:r w:rsidR="00284357" w:rsidRPr="002102BB">
        <w:rPr>
          <w:rFonts w:hint="cs"/>
          <w:rtl/>
        </w:rPr>
        <w:t xml:space="preserve"> </w:t>
      </w:r>
      <w:r w:rsidRPr="002102BB">
        <w:rPr>
          <w:rFonts w:hint="cs"/>
          <w:rtl/>
        </w:rPr>
        <w:t>استفاده شود.</w:t>
      </w:r>
      <w:r w:rsidR="001D1C50" w:rsidRPr="002102BB">
        <w:rPr>
          <w:rFonts w:hint="cs"/>
          <w:rtl/>
        </w:rPr>
        <w:t xml:space="preserve"> </w:t>
      </w:r>
      <w:r w:rsidR="00D46120" w:rsidRPr="002102BB">
        <w:rPr>
          <w:rFonts w:hint="cs"/>
          <w:rtl/>
        </w:rPr>
        <w:t xml:space="preserve">این فهرست از صفحه فرد آغاز می‌شود. </w:t>
      </w:r>
    </w:p>
    <w:p w14:paraId="06BD1307" w14:textId="77777777" w:rsidR="00297795" w:rsidRPr="002102BB" w:rsidRDefault="00297795" w:rsidP="00297795">
      <w:pPr>
        <w:rPr>
          <w:rtl/>
          <w:lang w:bidi="ar-DZ"/>
        </w:rPr>
      </w:pPr>
    </w:p>
    <w:p w14:paraId="1E8F9676" w14:textId="77777777" w:rsidR="00297795" w:rsidRPr="002102BB" w:rsidRDefault="00297795" w:rsidP="00297795">
      <w:pPr>
        <w:rPr>
          <w:rtl/>
          <w:lang w:bidi="ar-DZ"/>
        </w:rPr>
      </w:pPr>
    </w:p>
    <w:p w14:paraId="058BF913" w14:textId="77777777" w:rsidR="00297795" w:rsidRPr="002102BB" w:rsidRDefault="00297795" w:rsidP="00297795">
      <w:pPr>
        <w:rPr>
          <w:rtl/>
          <w:lang w:bidi="ar-DZ"/>
        </w:rPr>
      </w:pPr>
    </w:p>
    <w:p w14:paraId="65DEF6F6" w14:textId="77777777" w:rsidR="00297795" w:rsidRPr="002102BB" w:rsidRDefault="00297795" w:rsidP="00297795">
      <w:pPr>
        <w:rPr>
          <w:rtl/>
          <w:lang w:bidi="ar-DZ"/>
        </w:rPr>
      </w:pPr>
    </w:p>
    <w:p w14:paraId="35B529E3" w14:textId="77777777" w:rsidR="00297795" w:rsidRPr="002102BB" w:rsidRDefault="00297795" w:rsidP="00297795">
      <w:pPr>
        <w:rPr>
          <w:rtl/>
          <w:lang w:bidi="ar-DZ"/>
        </w:rPr>
      </w:pPr>
    </w:p>
    <w:p w14:paraId="0214C03C" w14:textId="77777777" w:rsidR="00297795" w:rsidRPr="002102BB" w:rsidRDefault="00297795" w:rsidP="00297795">
      <w:pPr>
        <w:rPr>
          <w:rtl/>
          <w:lang w:bidi="ar-DZ"/>
        </w:rPr>
      </w:pPr>
    </w:p>
    <w:p w14:paraId="711F7E4F" w14:textId="77777777" w:rsidR="00297795" w:rsidRPr="002102BB" w:rsidRDefault="00297795" w:rsidP="00297795">
      <w:pPr>
        <w:rPr>
          <w:rtl/>
          <w:lang w:bidi="ar-DZ"/>
        </w:rPr>
      </w:pPr>
    </w:p>
    <w:p w14:paraId="603D8599" w14:textId="77777777" w:rsidR="00297795" w:rsidRPr="002102BB" w:rsidRDefault="00297795" w:rsidP="00297795">
      <w:pPr>
        <w:rPr>
          <w:rtl/>
          <w:lang w:bidi="ar-DZ"/>
        </w:rPr>
      </w:pPr>
    </w:p>
    <w:p w14:paraId="333B3AE4" w14:textId="77777777" w:rsidR="00297795" w:rsidRPr="002102BB" w:rsidRDefault="00297795" w:rsidP="00297795">
      <w:pPr>
        <w:rPr>
          <w:rtl/>
          <w:lang w:bidi="ar-DZ"/>
        </w:rPr>
      </w:pPr>
    </w:p>
    <w:p w14:paraId="024EFD6C" w14:textId="77777777" w:rsidR="00297795" w:rsidRPr="002102BB" w:rsidRDefault="00297795" w:rsidP="00297795">
      <w:pPr>
        <w:rPr>
          <w:rtl/>
          <w:lang w:bidi="ar-DZ"/>
        </w:rPr>
      </w:pPr>
    </w:p>
    <w:p w14:paraId="2B5CBB61" w14:textId="77777777" w:rsidR="00297795" w:rsidRPr="002102BB" w:rsidRDefault="00297795" w:rsidP="00297795">
      <w:pPr>
        <w:rPr>
          <w:rtl/>
          <w:lang w:bidi="ar-DZ"/>
        </w:rPr>
      </w:pPr>
    </w:p>
    <w:p w14:paraId="1F8D32FD" w14:textId="77777777" w:rsidR="00297795" w:rsidRPr="002102BB" w:rsidRDefault="00297795" w:rsidP="00297795">
      <w:pPr>
        <w:rPr>
          <w:rtl/>
          <w:lang w:bidi="ar-DZ"/>
        </w:rPr>
      </w:pPr>
    </w:p>
    <w:p w14:paraId="06E9C79D" w14:textId="77777777" w:rsidR="00297795" w:rsidRPr="002102BB" w:rsidRDefault="00297795" w:rsidP="00297795">
      <w:pPr>
        <w:rPr>
          <w:rtl/>
          <w:lang w:bidi="ar-DZ"/>
        </w:rPr>
      </w:pPr>
    </w:p>
    <w:p w14:paraId="519B923F" w14:textId="77777777" w:rsidR="00297795" w:rsidRPr="002102BB" w:rsidRDefault="00297795" w:rsidP="00297795">
      <w:pPr>
        <w:rPr>
          <w:rtl/>
          <w:lang w:bidi="ar-DZ"/>
        </w:rPr>
      </w:pPr>
    </w:p>
    <w:p w14:paraId="58466E46" w14:textId="77777777" w:rsidR="00297795" w:rsidRPr="002102BB" w:rsidRDefault="00297795" w:rsidP="00297795">
      <w:pPr>
        <w:rPr>
          <w:rtl/>
          <w:lang w:bidi="ar-DZ"/>
        </w:rPr>
      </w:pPr>
    </w:p>
    <w:p w14:paraId="21016925" w14:textId="77777777" w:rsidR="00297795" w:rsidRPr="002102BB" w:rsidRDefault="00297795" w:rsidP="00297795">
      <w:pPr>
        <w:rPr>
          <w:rtl/>
          <w:lang w:bidi="ar-DZ"/>
        </w:rPr>
      </w:pPr>
    </w:p>
    <w:p w14:paraId="4E2B71A1" w14:textId="77777777" w:rsidR="00297795" w:rsidRPr="002102BB" w:rsidRDefault="00297795" w:rsidP="00297795">
      <w:pPr>
        <w:rPr>
          <w:rtl/>
          <w:lang w:bidi="ar-DZ"/>
        </w:rPr>
      </w:pPr>
    </w:p>
    <w:p w14:paraId="73B30860" w14:textId="77777777" w:rsidR="00297795" w:rsidRPr="002102BB" w:rsidRDefault="00297795" w:rsidP="00297795">
      <w:pPr>
        <w:rPr>
          <w:rtl/>
          <w:lang w:bidi="ar-DZ"/>
        </w:rPr>
      </w:pPr>
    </w:p>
    <w:p w14:paraId="36553161" w14:textId="77777777" w:rsidR="00297795" w:rsidRPr="002102BB" w:rsidRDefault="00297795" w:rsidP="00297795">
      <w:pPr>
        <w:rPr>
          <w:rtl/>
          <w:lang w:bidi="ar-DZ"/>
        </w:rPr>
      </w:pPr>
    </w:p>
    <w:p w14:paraId="1ECE6315" w14:textId="77777777" w:rsidR="00297795" w:rsidRPr="002102BB" w:rsidRDefault="00297795" w:rsidP="00297795">
      <w:pPr>
        <w:rPr>
          <w:rtl/>
          <w:lang w:bidi="ar-DZ"/>
        </w:rPr>
        <w:sectPr w:rsidR="00297795" w:rsidRPr="002102BB" w:rsidSect="00ED4545">
          <w:headerReference w:type="even" r:id="rId212"/>
          <w:footnotePr>
            <w:numRestart w:val="eachPage"/>
          </w:footnotePr>
          <w:type w:val="oddPage"/>
          <w:pgSz w:w="11906" w:h="16838" w:code="9"/>
          <w:pgMar w:top="1418" w:right="1985" w:bottom="1418" w:left="1418" w:header="737" w:footer="1134" w:gutter="0"/>
          <w:cols w:space="708"/>
          <w:bidi/>
          <w:rtlGutter/>
          <w:docGrid w:linePitch="360"/>
        </w:sectPr>
      </w:pPr>
    </w:p>
    <w:p w14:paraId="6EBBDD97" w14:textId="11A227F7" w:rsidR="00297795" w:rsidRPr="002102BB" w:rsidRDefault="0047146E" w:rsidP="00297795">
      <w:pPr>
        <w:pStyle w:val="1"/>
        <w:numPr>
          <w:ilvl w:val="0"/>
          <w:numId w:val="0"/>
        </w:numPr>
        <w:rPr>
          <w:sz w:val="32"/>
          <w:szCs w:val="32"/>
          <w:rtl/>
          <w:lang w:bidi="ar-BH"/>
        </w:rPr>
      </w:pPr>
      <w:bookmarkStart w:id="286" w:name="_Toc144767825"/>
      <w:r>
        <w:rPr>
          <w:rFonts w:hint="cs"/>
          <w:sz w:val="32"/>
          <w:szCs w:val="32"/>
          <w:rtl/>
          <w:lang w:bidi="ar-BH"/>
        </w:rPr>
        <w:t>کارنامک</w:t>
      </w:r>
      <w:bookmarkEnd w:id="286"/>
    </w:p>
    <w:p w14:paraId="3830D634" w14:textId="77777777" w:rsidR="00297795" w:rsidRPr="002102BB" w:rsidRDefault="00297795" w:rsidP="00297795">
      <w:pPr>
        <w:jc w:val="lowKashida"/>
        <w:rPr>
          <w:rFonts w:cs="B Nazanin"/>
          <w:rtl/>
          <w:lang w:bidi="ar-BH"/>
        </w:rPr>
      </w:pPr>
      <w:r w:rsidRPr="002102BB">
        <w:rPr>
          <w:rFonts w:cs="B Nazanin"/>
          <w:rtl/>
          <w:lang w:bidi="ar-BH"/>
        </w:rPr>
        <w:t>توضیح: تکمیل کارنامک به زبان</w:t>
      </w:r>
      <w:r w:rsidRPr="002102BB">
        <w:rPr>
          <w:rFonts w:cs="B Nazanin"/>
          <w:rtl/>
          <w:lang w:bidi="ar-BH"/>
        </w:rPr>
        <w:softHyphen/>
        <w:t>های فارسی و انگلیسی برای همه</w:t>
      </w:r>
      <w:r w:rsidR="00C746EE" w:rsidRPr="002102BB">
        <w:rPr>
          <w:rFonts w:cs="B Nazanin" w:hint="cs"/>
          <w:rtl/>
          <w:lang w:bidi="ar-BH"/>
        </w:rPr>
        <w:t xml:space="preserve"> </w:t>
      </w:r>
      <w:r w:rsidRPr="002102BB">
        <w:rPr>
          <w:rFonts w:cs="B Nazanin"/>
          <w:rtl/>
          <w:lang w:bidi="ar-BH"/>
        </w:rPr>
        <w:t>زبان‌ها الزامی است. تکمیل کارنامک به زبان</w:t>
      </w:r>
      <w:r w:rsidRPr="002102BB">
        <w:rPr>
          <w:rFonts w:cs="B Nazanin"/>
          <w:rtl/>
          <w:lang w:bidi="ar-BH"/>
        </w:rPr>
        <w:softHyphen/>
        <w:t>های دیگر برای دانشجویان آن رشته</w:t>
      </w:r>
      <w:r w:rsidRPr="002102BB">
        <w:rPr>
          <w:rFonts w:cs="B Nazanin"/>
          <w:rtl/>
          <w:lang w:bidi="ar-BH"/>
        </w:rPr>
        <w:softHyphen/>
        <w:t>ها توصیه می</w:t>
      </w:r>
      <w:r w:rsidRPr="002102BB">
        <w:rPr>
          <w:rFonts w:cs="B Nazanin"/>
          <w:rtl/>
          <w:lang w:bidi="ar-BH"/>
        </w:rPr>
        <w:softHyphen/>
        <w:t>شود.</w:t>
      </w:r>
      <w:r w:rsidRPr="002102BB">
        <w:rPr>
          <w:rFonts w:cs="B Nazanin" w:hint="cs"/>
          <w:rtl/>
          <w:lang w:bidi="ar-BH"/>
        </w:rPr>
        <w:t xml:space="preserve"> کارنامک برای دانشجویان کارشناسی ارشد اختیاری ولی برای </w:t>
      </w:r>
      <w:r w:rsidR="00C746EE" w:rsidRPr="002102BB">
        <w:rPr>
          <w:rFonts w:cs="B Nazanin" w:hint="cs"/>
          <w:rtl/>
          <w:lang w:bidi="ar-BH"/>
        </w:rPr>
        <w:t xml:space="preserve">دانشجویان </w:t>
      </w:r>
      <w:r w:rsidRPr="002102BB">
        <w:rPr>
          <w:rFonts w:cs="B Nazanin" w:hint="cs"/>
          <w:rtl/>
          <w:lang w:bidi="ar-BH"/>
        </w:rPr>
        <w:t>دکتری الزامی است.</w:t>
      </w:r>
    </w:p>
    <w:p w14:paraId="4496558B" w14:textId="77777777" w:rsidR="00297795" w:rsidRPr="002102BB" w:rsidRDefault="00297795" w:rsidP="00297795">
      <w:pPr>
        <w:jc w:val="lowKashida"/>
        <w:rPr>
          <w:rFonts w:cs="B Nazanin"/>
          <w:rtl/>
          <w:lang w:bidi="ar-BH"/>
        </w:rPr>
      </w:pPr>
    </w:p>
    <w:p w14:paraId="565C885E" w14:textId="77777777" w:rsidR="00297795" w:rsidRPr="002102BB" w:rsidRDefault="00297795" w:rsidP="00302BAA">
      <w:pPr>
        <w:pStyle w:val="ac"/>
        <w:numPr>
          <w:ilvl w:val="0"/>
          <w:numId w:val="10"/>
        </w:numPr>
        <w:rPr>
          <w:rtl/>
        </w:rPr>
      </w:pPr>
      <w:r w:rsidRPr="002102BB">
        <w:rPr>
          <w:rFonts w:hint="cs"/>
          <w:rtl/>
        </w:rPr>
        <w:t>کارنامک به زبان فارسی</w:t>
      </w:r>
    </w:p>
    <w:tbl>
      <w:tblPr>
        <w:tblStyle w:val="TableGrid"/>
        <w:bidiVisual/>
        <w:tblW w:w="0" w:type="auto"/>
        <w:jc w:val="center"/>
        <w:tblLook w:val="04A0" w:firstRow="1" w:lastRow="0" w:firstColumn="1" w:lastColumn="0" w:noHBand="0" w:noVBand="1"/>
      </w:tblPr>
      <w:tblGrid>
        <w:gridCol w:w="8719"/>
      </w:tblGrid>
      <w:tr w:rsidR="00297795" w:rsidRPr="002102BB" w14:paraId="4F20156C" w14:textId="77777777" w:rsidTr="00155BFF">
        <w:trPr>
          <w:jc w:val="center"/>
        </w:trPr>
        <w:tc>
          <w:tcPr>
            <w:tcW w:w="9286" w:type="dxa"/>
          </w:tcPr>
          <w:p w14:paraId="36E853F1" w14:textId="77777777" w:rsidR="00297795" w:rsidRPr="002102BB" w:rsidRDefault="00297795" w:rsidP="00155BFF">
            <w:pPr>
              <w:spacing w:before="120" w:line="276" w:lineRule="auto"/>
              <w:rPr>
                <w:rFonts w:asciiTheme="minorHAnsi" w:hAnsiTheme="minorHAnsi" w:cs="B Nazanin"/>
                <w:sz w:val="26"/>
                <w:szCs w:val="26"/>
                <w:rtl/>
                <w:lang w:bidi="fa-IR"/>
              </w:rPr>
            </w:pPr>
            <w:r w:rsidRPr="002102BB">
              <w:rPr>
                <w:rFonts w:asciiTheme="minorHAnsi" w:hAnsiTheme="minorHAnsi"/>
                <w:sz w:val="26"/>
                <w:szCs w:val="26"/>
                <w:rtl/>
                <w:lang w:bidi="ar-BH"/>
              </w:rPr>
              <w:t>.</w:t>
            </w:r>
            <w:r w:rsidRPr="002102BB">
              <w:rPr>
                <w:rFonts w:asciiTheme="minorHAnsi" w:hAnsiTheme="minorHAnsi" w:cs="B Nazanin"/>
                <w:sz w:val="26"/>
                <w:szCs w:val="26"/>
                <w:rtl/>
                <w:lang w:bidi="ar-BH"/>
              </w:rPr>
              <w:t>........................... دانش‌آموخته مقطع .......................رشته ........................... از دانشگاه .................... درگرایش ........... در سال ........</w:t>
            </w:r>
            <w:r w:rsidRPr="002102BB">
              <w:rPr>
                <w:rFonts w:asciiTheme="minorHAnsi" w:hAnsiTheme="minorHAnsi" w:cs="B Nazanin" w:hint="cs"/>
                <w:sz w:val="26"/>
                <w:szCs w:val="26"/>
                <w:rtl/>
                <w:lang w:bidi="ar-BH"/>
              </w:rPr>
              <w:t>.........</w:t>
            </w:r>
            <w:r w:rsidRPr="002102BB">
              <w:rPr>
                <w:rFonts w:asciiTheme="minorHAnsi" w:hAnsiTheme="minorHAnsi" w:cs="B Nazanin"/>
                <w:sz w:val="26"/>
                <w:szCs w:val="26"/>
                <w:rtl/>
                <w:lang w:bidi="ar-BH"/>
              </w:rPr>
              <w:t xml:space="preserve"> است. او در سال ....... مدرک مقطع ............. خود را از دانشگاه ................... در رشته ........</w:t>
            </w:r>
            <w:r w:rsidRPr="002102BB">
              <w:rPr>
                <w:rFonts w:asciiTheme="minorHAnsi" w:hAnsiTheme="minorHAnsi" w:cs="B Nazanin" w:hint="cs"/>
                <w:sz w:val="26"/>
                <w:szCs w:val="26"/>
                <w:rtl/>
                <w:lang w:bidi="ar-BH"/>
              </w:rPr>
              <w:t>....</w:t>
            </w:r>
            <w:r w:rsidRPr="002102BB">
              <w:rPr>
                <w:rFonts w:asciiTheme="minorHAnsi" w:hAnsiTheme="minorHAnsi" w:cs="B Nazanin"/>
                <w:sz w:val="26"/>
                <w:szCs w:val="26"/>
                <w:rtl/>
                <w:lang w:bidi="ar-BH"/>
              </w:rPr>
              <w:t>..... گرایش .............. و مدرک مقطع ............. خود را در سال ......... از دانشگاه .................. در رشته ........</w:t>
            </w:r>
            <w:r w:rsidRPr="002102BB">
              <w:rPr>
                <w:rFonts w:asciiTheme="minorHAnsi" w:hAnsiTheme="minorHAnsi" w:cs="B Nazanin" w:hint="cs"/>
                <w:sz w:val="26"/>
                <w:szCs w:val="26"/>
                <w:rtl/>
                <w:lang w:bidi="ar-BH"/>
              </w:rPr>
              <w:t>........</w:t>
            </w:r>
            <w:r w:rsidRPr="002102BB">
              <w:rPr>
                <w:rFonts w:asciiTheme="minorHAnsi" w:hAnsiTheme="minorHAnsi" w:cs="B Nazanin"/>
                <w:sz w:val="26"/>
                <w:szCs w:val="26"/>
                <w:rtl/>
                <w:lang w:bidi="ar-BH"/>
              </w:rPr>
              <w:t>...</w:t>
            </w:r>
            <w:r w:rsidRPr="002102BB">
              <w:rPr>
                <w:rFonts w:asciiTheme="minorHAnsi" w:hAnsiTheme="minorHAnsi" w:cs="B Nazanin" w:hint="cs"/>
                <w:sz w:val="26"/>
                <w:szCs w:val="26"/>
                <w:rtl/>
                <w:lang w:bidi="ar-BH"/>
              </w:rPr>
              <w:t>..</w:t>
            </w:r>
            <w:r w:rsidRPr="002102BB">
              <w:rPr>
                <w:rFonts w:asciiTheme="minorHAnsi" w:hAnsiTheme="minorHAnsi" w:cs="B Nazanin"/>
                <w:sz w:val="26"/>
                <w:szCs w:val="26"/>
                <w:rtl/>
                <w:lang w:bidi="ar-BH"/>
              </w:rPr>
              <w:t>........... دریافت کرد. زم</w:t>
            </w:r>
            <w:r w:rsidRPr="002102BB">
              <w:rPr>
                <w:rFonts w:asciiTheme="minorHAnsi" w:hAnsiTheme="minorHAnsi" w:cs="B Nazanin" w:hint="cs"/>
                <w:sz w:val="26"/>
                <w:szCs w:val="26"/>
                <w:rtl/>
                <w:lang w:bidi="ar-BH"/>
              </w:rPr>
              <w:t>ی</w:t>
            </w:r>
            <w:r w:rsidRPr="002102BB">
              <w:rPr>
                <w:rFonts w:asciiTheme="minorHAnsi" w:hAnsiTheme="minorHAnsi" w:cs="B Nazanin" w:hint="eastAsia"/>
                <w:sz w:val="26"/>
                <w:szCs w:val="26"/>
                <w:rtl/>
                <w:lang w:bidi="ar-BH"/>
              </w:rPr>
              <w:t>نه‌ها</w:t>
            </w:r>
            <w:r w:rsidRPr="002102BB">
              <w:rPr>
                <w:rFonts w:asciiTheme="minorHAnsi" w:hAnsiTheme="minorHAnsi" w:cs="B Nazanin" w:hint="cs"/>
                <w:sz w:val="26"/>
                <w:szCs w:val="26"/>
                <w:rtl/>
                <w:lang w:bidi="ar-BH"/>
              </w:rPr>
              <w:t>ی</w:t>
            </w:r>
            <w:r w:rsidRPr="002102BB">
              <w:rPr>
                <w:rFonts w:asciiTheme="minorHAnsi" w:hAnsiTheme="minorHAnsi" w:cs="B Nazanin"/>
                <w:sz w:val="26"/>
                <w:szCs w:val="26"/>
                <w:rtl/>
                <w:lang w:bidi="ar-BH"/>
              </w:rPr>
              <w:t xml:space="preserve"> پژوهشی وی عبارتن</w:t>
            </w:r>
            <w:r w:rsidRPr="002102BB">
              <w:rPr>
                <w:rFonts w:asciiTheme="minorHAnsi" w:hAnsiTheme="minorHAnsi" w:cs="B Nazanin" w:hint="cs"/>
                <w:sz w:val="26"/>
                <w:szCs w:val="26"/>
                <w:rtl/>
                <w:lang w:bidi="ar-BH"/>
              </w:rPr>
              <w:t>د از :..............................................................................................................................................</w:t>
            </w:r>
            <w:r w:rsidRPr="002102BB">
              <w:rPr>
                <w:rFonts w:asciiTheme="minorHAnsi" w:hAnsiTheme="minorHAnsi" w:cs="B Nazanin" w:hint="cs"/>
                <w:sz w:val="26"/>
                <w:szCs w:val="26"/>
                <w:rtl/>
                <w:lang w:bidi="fa-IR"/>
              </w:rPr>
              <w:t>.........................................................</w:t>
            </w:r>
          </w:p>
          <w:p w14:paraId="09E91D92" w14:textId="77777777" w:rsidR="00297795" w:rsidRPr="002102BB" w:rsidRDefault="00297795" w:rsidP="00155BFF">
            <w:pPr>
              <w:spacing w:line="276" w:lineRule="auto"/>
              <w:jc w:val="lowKashida"/>
              <w:rPr>
                <w:rFonts w:asciiTheme="minorHAnsi" w:hAnsiTheme="minorHAnsi" w:cs="B Nazanin"/>
                <w:sz w:val="6"/>
                <w:szCs w:val="6"/>
                <w:rtl/>
                <w:lang w:bidi="ar-BH"/>
              </w:rPr>
            </w:pPr>
          </w:p>
        </w:tc>
      </w:tr>
    </w:tbl>
    <w:p w14:paraId="1CE2B098" w14:textId="77777777" w:rsidR="00297795" w:rsidRPr="002102BB" w:rsidRDefault="00297795" w:rsidP="00297795">
      <w:pPr>
        <w:pStyle w:val="ListParagraph"/>
        <w:tabs>
          <w:tab w:val="left" w:pos="1770"/>
        </w:tabs>
        <w:ind w:left="360"/>
        <w:rPr>
          <w:b/>
          <w:bCs/>
          <w:sz w:val="24"/>
          <w:szCs w:val="24"/>
          <w:lang w:bidi="ar-BH"/>
        </w:rPr>
      </w:pPr>
    </w:p>
    <w:p w14:paraId="3F9D8153" w14:textId="77777777" w:rsidR="00297795" w:rsidRPr="002102BB" w:rsidRDefault="00297795" w:rsidP="00961C41">
      <w:pPr>
        <w:pStyle w:val="ListParagraph"/>
        <w:numPr>
          <w:ilvl w:val="0"/>
          <w:numId w:val="10"/>
        </w:numPr>
        <w:tabs>
          <w:tab w:val="left" w:pos="1770"/>
        </w:tabs>
        <w:rPr>
          <w:b/>
          <w:bCs/>
          <w:sz w:val="24"/>
          <w:szCs w:val="24"/>
          <w:lang w:bidi="ar-BH"/>
        </w:rPr>
      </w:pPr>
      <w:r w:rsidRPr="002102BB">
        <w:rPr>
          <w:rFonts w:hint="cs"/>
          <w:b/>
          <w:bCs/>
          <w:sz w:val="24"/>
          <w:szCs w:val="24"/>
          <w:rtl/>
          <w:lang w:bidi="ar-BH"/>
        </w:rPr>
        <w:t>کارنامک به زبان انگلیسی</w:t>
      </w:r>
    </w:p>
    <w:tbl>
      <w:tblPr>
        <w:tblStyle w:val="TableGrid"/>
        <w:bidiVisual/>
        <w:tblW w:w="0" w:type="auto"/>
        <w:tblInd w:w="-26" w:type="dxa"/>
        <w:tblLook w:val="04A0" w:firstRow="1" w:lastRow="0" w:firstColumn="1" w:lastColumn="0" w:noHBand="0" w:noVBand="1"/>
      </w:tblPr>
      <w:tblGrid>
        <w:gridCol w:w="8745"/>
      </w:tblGrid>
      <w:tr w:rsidR="002102BB" w:rsidRPr="002102BB" w14:paraId="2C11A79D" w14:textId="77777777" w:rsidTr="00155BFF">
        <w:trPr>
          <w:trHeight w:val="3395"/>
        </w:trPr>
        <w:tc>
          <w:tcPr>
            <w:tcW w:w="9312" w:type="dxa"/>
          </w:tcPr>
          <w:p w14:paraId="18771948" w14:textId="77777777" w:rsidR="00297795" w:rsidRPr="002102BB" w:rsidRDefault="00297795" w:rsidP="00155BFF">
            <w:pPr>
              <w:bidi w:val="0"/>
              <w:spacing w:before="120" w:after="120"/>
              <w:jc w:val="lowKashida"/>
              <w:rPr>
                <w:rFonts w:asciiTheme="majorBidi" w:eastAsia="Times New Roman" w:hAnsiTheme="majorBidi" w:cstheme="majorBidi"/>
                <w:rtl/>
                <w:lang w:bidi="ar-BH"/>
              </w:rPr>
            </w:pPr>
            <w:r w:rsidRPr="002102BB">
              <w:rPr>
                <w:rFonts w:asciiTheme="majorBidi" w:eastAsia="Times New Roman" w:hAnsiTheme="majorBidi" w:cstheme="majorBidi"/>
                <w:lang w:bidi="ar-BH"/>
              </w:rPr>
              <w:t>……………[NAME]…………………. has obtained her …[DEGREE]</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xml:space="preserve"> degree in the field of …………[DISCIPLINE]………</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and the sub-discipline of …….</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SUB-DISCIPLINE, IF APPLICABLE]…….…….. from Alzahra University in the year</w:t>
            </w:r>
            <w:proofErr w:type="gramStart"/>
            <w:r w:rsidRPr="002102BB">
              <w:rPr>
                <w:rFonts w:asciiTheme="majorBidi" w:eastAsia="Times New Roman" w:hAnsiTheme="majorBidi" w:cstheme="majorBidi"/>
                <w:lang w:bidi="ar-BH"/>
              </w:rPr>
              <w:t xml:space="preserve"> ..</w:t>
            </w:r>
            <w:proofErr w:type="gramEnd"/>
            <w:r w:rsidRPr="002102BB">
              <w:rPr>
                <w:rFonts w:asciiTheme="majorBidi" w:eastAsia="Times New Roman" w:hAnsiTheme="majorBidi" w:cstheme="majorBidi"/>
                <w:lang w:bidi="ar-BH"/>
              </w:rPr>
              <w:t>[YEAR]..  Former to that, she obtained her ……[DEGREE]…… degree in the field of …………[DISCIPLINE]………….... and the sub-discipline of ………</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SUB-DISCIPLINE, IF APPLICABLE]……..… from ………[UNIVERSITY]……</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xml:space="preserve"> in the year …[YEAR]…</w:t>
            </w:r>
            <w:proofErr w:type="gramStart"/>
            <w:r w:rsidRPr="002102BB">
              <w:rPr>
                <w:rFonts w:asciiTheme="majorBidi" w:eastAsia="Times New Roman" w:hAnsiTheme="majorBidi" w:cstheme="majorBidi"/>
                <w:lang w:bidi="ar-BH"/>
              </w:rPr>
              <w:t>.,  and</w:t>
            </w:r>
            <w:proofErr w:type="gramEnd"/>
            <w:r w:rsidRPr="002102BB">
              <w:rPr>
                <w:rFonts w:asciiTheme="majorBidi" w:eastAsia="Times New Roman" w:hAnsiTheme="majorBidi" w:cstheme="majorBidi"/>
                <w:lang w:bidi="ar-BH"/>
              </w:rPr>
              <w:t xml:space="preserve"> her …[DEGREE]…. degree in the field of …………[DISCIPLINE]……</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xml:space="preserve"> and the sub-discipline of ……</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xml:space="preserve">SUB-DISCIPLINE, IF APPLICABLE].…… from ………[UNIVERSITY]………… in the </w:t>
            </w:r>
            <w:proofErr w:type="gramStart"/>
            <w:r w:rsidRPr="002102BB">
              <w:rPr>
                <w:rFonts w:asciiTheme="majorBidi" w:eastAsia="Times New Roman" w:hAnsiTheme="majorBidi" w:cstheme="majorBidi"/>
                <w:lang w:bidi="ar-BH"/>
              </w:rPr>
              <w:t>year .</w:t>
            </w:r>
            <w:proofErr w:type="gramEnd"/>
            <w:r w:rsidRPr="002102BB">
              <w:rPr>
                <w:rFonts w:asciiTheme="majorBidi" w:eastAsia="Times New Roman" w:hAnsiTheme="majorBidi" w:cstheme="majorBidi"/>
                <w:lang w:bidi="ar-BH"/>
              </w:rPr>
              <w:t>…[YEAR]……  Her research interests include: …………………………………………………………………………………………</w:t>
            </w:r>
          </w:p>
        </w:tc>
      </w:tr>
    </w:tbl>
    <w:p w14:paraId="3C57FE50" w14:textId="77777777" w:rsidR="00297795" w:rsidRPr="002102BB" w:rsidRDefault="00297795" w:rsidP="00302BAA">
      <w:pPr>
        <w:pStyle w:val="ac"/>
        <w:rPr>
          <w:rtl/>
        </w:rPr>
      </w:pPr>
    </w:p>
    <w:p w14:paraId="16C41975" w14:textId="77777777" w:rsidR="00297795" w:rsidRPr="002102BB" w:rsidRDefault="00297795" w:rsidP="00297795">
      <w:pPr>
        <w:pStyle w:val="ListParagraph"/>
        <w:tabs>
          <w:tab w:val="left" w:pos="1770"/>
        </w:tabs>
        <w:ind w:left="360"/>
        <w:rPr>
          <w:b/>
          <w:bCs/>
          <w:sz w:val="24"/>
          <w:szCs w:val="24"/>
          <w:rtl/>
          <w:lang w:bidi="ar-BH"/>
        </w:rPr>
      </w:pPr>
    </w:p>
    <w:p w14:paraId="7C116189" w14:textId="77777777" w:rsidR="00297795" w:rsidRPr="002102BB" w:rsidRDefault="00297795" w:rsidP="00297795">
      <w:pPr>
        <w:pStyle w:val="ListParagraph"/>
        <w:tabs>
          <w:tab w:val="left" w:pos="1770"/>
        </w:tabs>
        <w:ind w:left="360"/>
        <w:rPr>
          <w:b/>
          <w:bCs/>
          <w:sz w:val="24"/>
          <w:szCs w:val="24"/>
          <w:rtl/>
          <w:lang w:bidi="ar-BH"/>
        </w:rPr>
      </w:pPr>
    </w:p>
    <w:p w14:paraId="41D7C246" w14:textId="77777777" w:rsidR="00297795" w:rsidRPr="002102BB" w:rsidRDefault="00297795" w:rsidP="00297795">
      <w:pPr>
        <w:pStyle w:val="ListParagraph"/>
        <w:tabs>
          <w:tab w:val="left" w:pos="1770"/>
        </w:tabs>
        <w:ind w:left="360"/>
        <w:rPr>
          <w:b/>
          <w:bCs/>
          <w:sz w:val="24"/>
          <w:szCs w:val="24"/>
          <w:rtl/>
          <w:lang w:bidi="ar-BH"/>
        </w:rPr>
      </w:pPr>
    </w:p>
    <w:p w14:paraId="0D44DADD" w14:textId="77777777" w:rsidR="00297795" w:rsidRPr="002102BB" w:rsidRDefault="00297795" w:rsidP="00297795">
      <w:pPr>
        <w:pStyle w:val="ListParagraph"/>
        <w:tabs>
          <w:tab w:val="left" w:pos="1770"/>
        </w:tabs>
        <w:ind w:left="360"/>
        <w:rPr>
          <w:b/>
          <w:bCs/>
          <w:sz w:val="24"/>
          <w:szCs w:val="24"/>
          <w:lang w:bidi="ar-BH"/>
        </w:rPr>
      </w:pPr>
    </w:p>
    <w:p w14:paraId="258D0530" w14:textId="77777777" w:rsidR="00297795" w:rsidRPr="002102BB" w:rsidRDefault="00297795" w:rsidP="0007102A">
      <w:pPr>
        <w:tabs>
          <w:tab w:val="left" w:pos="1770"/>
        </w:tabs>
        <w:rPr>
          <w:rFonts w:cs="B Nazanin"/>
          <w:b/>
          <w:bCs/>
          <w:lang w:bidi="ar-BH"/>
        </w:rPr>
      </w:pPr>
    </w:p>
    <w:p w14:paraId="2E0CBF0E" w14:textId="77777777" w:rsidR="00297795" w:rsidRPr="002102BB" w:rsidRDefault="00297795" w:rsidP="00297795">
      <w:pPr>
        <w:pStyle w:val="1"/>
        <w:numPr>
          <w:ilvl w:val="0"/>
          <w:numId w:val="0"/>
        </w:numPr>
        <w:bidi w:val="0"/>
        <w:rPr>
          <w:sz w:val="32"/>
          <w:szCs w:val="32"/>
          <w:rtl/>
          <w:lang w:bidi="ar-BH"/>
        </w:rPr>
      </w:pPr>
    </w:p>
    <w:p w14:paraId="3A0A53E7" w14:textId="77777777" w:rsidR="00297795" w:rsidRPr="002102BB" w:rsidRDefault="00297795" w:rsidP="00297795">
      <w:pPr>
        <w:rPr>
          <w:rtl/>
          <w:lang w:bidi="ar-DZ"/>
        </w:rPr>
      </w:pPr>
    </w:p>
    <w:p w14:paraId="39419A43" w14:textId="77777777" w:rsidR="00297795" w:rsidRPr="002102BB" w:rsidRDefault="00297795" w:rsidP="00297795">
      <w:pPr>
        <w:rPr>
          <w:rtl/>
          <w:lang w:bidi="ar-DZ"/>
        </w:rPr>
      </w:pPr>
    </w:p>
    <w:p w14:paraId="24C7D1E9" w14:textId="77777777" w:rsidR="00297795" w:rsidRPr="002102BB" w:rsidRDefault="00297795" w:rsidP="00297795">
      <w:pPr>
        <w:rPr>
          <w:rtl/>
          <w:lang w:bidi="ar-DZ"/>
        </w:rPr>
      </w:pPr>
    </w:p>
    <w:bookmarkStart w:id="287" w:name="_Toc37622912" w:displacedByCustomXml="next"/>
    <w:bookmarkStart w:id="288" w:name="_Toc37114110" w:displacedByCustomXml="next"/>
    <w:bookmarkStart w:id="289" w:name="_Toc144767826" w:displacedByCustomXml="next"/>
    <w:sdt>
      <w:sdtPr>
        <w:rPr>
          <w:sz w:val="32"/>
          <w:szCs w:val="32"/>
          <w:lang w:bidi="ar-BH"/>
        </w:rPr>
        <w:alias w:val="1"/>
        <w:tag w:val="1"/>
        <w:id w:val="-533576458"/>
        <w:lock w:val="sdtContentLocked"/>
        <w:placeholder>
          <w:docPart w:val="0695A7AA257746FB84727B1651AF46F0"/>
        </w:placeholder>
      </w:sdtPr>
      <w:sdtEndPr/>
      <w:sdtContent>
        <w:p w14:paraId="20CC9BC2" w14:textId="77777777" w:rsidR="00297795" w:rsidRPr="002102BB" w:rsidRDefault="00297795" w:rsidP="00297795">
          <w:pPr>
            <w:pStyle w:val="1"/>
            <w:numPr>
              <w:ilvl w:val="0"/>
              <w:numId w:val="0"/>
            </w:numPr>
            <w:bidi w:val="0"/>
            <w:rPr>
              <w:sz w:val="32"/>
              <w:szCs w:val="32"/>
              <w:rtl/>
              <w:lang w:bidi="fa-IR"/>
            </w:rPr>
          </w:pPr>
          <w:r w:rsidRPr="00C73ED9">
            <w:rPr>
              <w:sz w:val="32"/>
              <w:szCs w:val="32"/>
              <w:lang w:bidi="ar-BH"/>
            </w:rPr>
            <w:t>Abstract</w:t>
          </w:r>
        </w:p>
        <w:bookmarkEnd w:id="287" w:displacedByCustomXml="next"/>
        <w:bookmarkEnd w:id="288" w:displacedByCustomXml="next"/>
      </w:sdtContent>
    </w:sdt>
    <w:bookmarkEnd w:id="289" w:displacedByCustomXml="prev"/>
    <w:p w14:paraId="64801939" w14:textId="77777777" w:rsidR="00297795" w:rsidRPr="002102BB" w:rsidRDefault="00297795" w:rsidP="00D46120">
      <w:pPr>
        <w:bidi w:val="0"/>
        <w:jc w:val="both"/>
        <w:rPr>
          <w:rFonts w:cs="B Zar"/>
          <w:rtl/>
          <w:lang w:bidi="ar-BH"/>
        </w:rPr>
      </w:pPr>
      <w:r w:rsidRPr="002102BB">
        <w:rPr>
          <w:rFonts w:cs="B Zar"/>
          <w:lang w:bidi="ar-BH"/>
        </w:rPr>
        <w:t xml:space="preserve">Description: An abstract should contain </w:t>
      </w:r>
      <w:r w:rsidR="00D46120" w:rsidRPr="002102BB">
        <w:rPr>
          <w:rFonts w:cs="B Zar" w:hint="cs"/>
          <w:rtl/>
          <w:lang w:bidi="ar-BH"/>
        </w:rPr>
        <w:t>250</w:t>
      </w:r>
      <w:r w:rsidRPr="002102BB">
        <w:rPr>
          <w:rFonts w:cs="B Zar"/>
          <w:lang w:bidi="ar-BH"/>
        </w:rPr>
        <w:t>-</w:t>
      </w:r>
      <w:r w:rsidR="00D46120" w:rsidRPr="002102BB">
        <w:rPr>
          <w:rFonts w:cs="B Zar" w:hint="cs"/>
          <w:rtl/>
          <w:lang w:bidi="ar-BH"/>
        </w:rPr>
        <w:t>300</w:t>
      </w:r>
      <w:r w:rsidRPr="002102BB">
        <w:rPr>
          <w:rFonts w:cs="B Zar"/>
          <w:lang w:bidi="ar-BH"/>
        </w:rPr>
        <w:t xml:space="preserve"> words in a single page. You should use full sentences in writing your abstract. Note that an abstract includes the research purpose, methodology, research findings and results; and the keywords should appear at the end. Do not mention any formulas in your abstract.  In Persian thesis, the Persian abstract should appear at the beginning of the thesis and the English should come at the end; in English thesis, it is the opposite. Finally, in thesis which are written in other language, such as French, Arabic, etc., the abstract should be written in three languages; one in Persian, one in English and one abstract in the third language in which the thesis is written. </w:t>
      </w:r>
    </w:p>
    <w:p w14:paraId="21547EF1" w14:textId="77777777" w:rsidR="00297795" w:rsidRPr="002102BB" w:rsidRDefault="00297795" w:rsidP="00297795">
      <w:pPr>
        <w:spacing w:line="360" w:lineRule="auto"/>
        <w:jc w:val="right"/>
        <w:rPr>
          <w:rFonts w:cs="B Zar"/>
          <w:lang w:bidi="ar-BH"/>
        </w:rPr>
      </w:pPr>
    </w:p>
    <w:p w14:paraId="4196B838" w14:textId="77777777" w:rsidR="00297795" w:rsidRPr="002102BB" w:rsidRDefault="00297795" w:rsidP="00297795">
      <w:pPr>
        <w:spacing w:line="360" w:lineRule="auto"/>
        <w:jc w:val="right"/>
        <w:rPr>
          <w:rFonts w:cs="B Zar"/>
          <w:lang w:bidi="ar-BH"/>
        </w:rPr>
      </w:pPr>
      <w:r w:rsidRPr="002102BB">
        <w:rPr>
          <w:rFonts w:cs="B Zar"/>
          <w:b/>
          <w:bCs/>
          <w:lang w:bidi="ar-BH"/>
        </w:rPr>
        <w:t>Keywords</w:t>
      </w:r>
      <w:r w:rsidRPr="002102BB">
        <w:rPr>
          <w:rFonts w:cs="B Zar"/>
          <w:lang w:bidi="ar-BH"/>
        </w:rPr>
        <w:t xml:space="preserve">: include 3 to 7 key </w:t>
      </w:r>
      <w:proofErr w:type="gramStart"/>
      <w:r w:rsidRPr="002102BB">
        <w:rPr>
          <w:rFonts w:cs="B Zar"/>
          <w:lang w:bidi="ar-BH"/>
        </w:rPr>
        <w:t>term</w:t>
      </w:r>
      <w:proofErr w:type="gramEnd"/>
      <w:r w:rsidRPr="002102BB">
        <w:rPr>
          <w:rFonts w:cs="B Zar"/>
          <w:lang w:bidi="ar-BH"/>
        </w:rPr>
        <w:t>.</w:t>
      </w:r>
    </w:p>
    <w:p w14:paraId="4E261FEC" w14:textId="77777777" w:rsidR="00297795" w:rsidRPr="002102BB" w:rsidRDefault="00297795" w:rsidP="00297795">
      <w:pPr>
        <w:tabs>
          <w:tab w:val="left" w:pos="1027"/>
        </w:tabs>
        <w:rPr>
          <w:rtl/>
          <w:lang w:bidi="ar-DZ"/>
        </w:rPr>
      </w:pPr>
    </w:p>
    <w:p w14:paraId="27A389EF" w14:textId="77777777" w:rsidR="007E515A" w:rsidRPr="002102BB" w:rsidRDefault="007E515A" w:rsidP="00297795">
      <w:pPr>
        <w:rPr>
          <w:rtl/>
          <w:lang w:bidi="ar-DZ"/>
        </w:rPr>
      </w:pPr>
    </w:p>
    <w:p w14:paraId="47EF7090" w14:textId="77777777" w:rsidR="007E515A" w:rsidRPr="002102BB" w:rsidRDefault="007E515A" w:rsidP="007E515A">
      <w:pPr>
        <w:rPr>
          <w:rtl/>
          <w:lang w:bidi="ar-DZ"/>
        </w:rPr>
      </w:pPr>
    </w:p>
    <w:p w14:paraId="47BE1CE1" w14:textId="77777777" w:rsidR="007E515A" w:rsidRPr="002102BB" w:rsidRDefault="007E515A" w:rsidP="007E515A">
      <w:pPr>
        <w:rPr>
          <w:rtl/>
          <w:lang w:bidi="ar-DZ"/>
        </w:rPr>
      </w:pPr>
    </w:p>
    <w:p w14:paraId="6366B209" w14:textId="77777777" w:rsidR="007E515A" w:rsidRPr="002102BB" w:rsidRDefault="007E515A" w:rsidP="007E515A">
      <w:pPr>
        <w:rPr>
          <w:rtl/>
          <w:lang w:bidi="ar-DZ"/>
        </w:rPr>
      </w:pPr>
    </w:p>
    <w:p w14:paraId="75C8FC5A" w14:textId="77777777" w:rsidR="007E515A" w:rsidRPr="002102BB" w:rsidRDefault="007E515A" w:rsidP="007E515A">
      <w:pPr>
        <w:rPr>
          <w:rtl/>
          <w:lang w:bidi="ar-DZ"/>
        </w:rPr>
      </w:pPr>
    </w:p>
    <w:p w14:paraId="3A85F6EA" w14:textId="77777777" w:rsidR="007E515A" w:rsidRPr="002102BB" w:rsidRDefault="007E515A" w:rsidP="007E515A">
      <w:pPr>
        <w:rPr>
          <w:rtl/>
          <w:lang w:bidi="ar-DZ"/>
        </w:rPr>
      </w:pPr>
    </w:p>
    <w:p w14:paraId="405E5057" w14:textId="77777777" w:rsidR="007E515A" w:rsidRPr="002102BB" w:rsidRDefault="007E515A" w:rsidP="007E515A">
      <w:pPr>
        <w:rPr>
          <w:rtl/>
          <w:lang w:bidi="ar-DZ"/>
        </w:rPr>
      </w:pPr>
    </w:p>
    <w:p w14:paraId="7D3CF191" w14:textId="77777777" w:rsidR="007E515A" w:rsidRPr="002102BB" w:rsidRDefault="007E515A" w:rsidP="007E515A">
      <w:pPr>
        <w:rPr>
          <w:rtl/>
          <w:lang w:bidi="ar-DZ"/>
        </w:rPr>
      </w:pPr>
    </w:p>
    <w:p w14:paraId="260C5152" w14:textId="77777777" w:rsidR="007E515A" w:rsidRPr="002102BB" w:rsidRDefault="007E515A" w:rsidP="007E515A">
      <w:pPr>
        <w:rPr>
          <w:rtl/>
          <w:lang w:bidi="ar-DZ"/>
        </w:rPr>
      </w:pPr>
    </w:p>
    <w:p w14:paraId="41988431" w14:textId="77777777" w:rsidR="007E515A" w:rsidRPr="002102BB" w:rsidRDefault="007E515A" w:rsidP="007E515A">
      <w:pPr>
        <w:rPr>
          <w:rtl/>
          <w:lang w:bidi="ar-DZ"/>
        </w:rPr>
      </w:pPr>
    </w:p>
    <w:p w14:paraId="131417A2" w14:textId="77777777" w:rsidR="007E515A" w:rsidRPr="002102BB" w:rsidRDefault="007E515A" w:rsidP="007E515A">
      <w:pPr>
        <w:rPr>
          <w:rtl/>
          <w:lang w:bidi="ar-DZ"/>
        </w:rPr>
      </w:pPr>
    </w:p>
    <w:p w14:paraId="04DB4E70" w14:textId="77777777" w:rsidR="007E515A" w:rsidRPr="002102BB" w:rsidRDefault="007E515A" w:rsidP="007E515A">
      <w:pPr>
        <w:rPr>
          <w:rtl/>
          <w:lang w:bidi="ar-DZ"/>
        </w:rPr>
      </w:pPr>
    </w:p>
    <w:p w14:paraId="6C5CD515" w14:textId="77777777" w:rsidR="007E515A" w:rsidRPr="002102BB" w:rsidRDefault="007E515A" w:rsidP="007E515A">
      <w:pPr>
        <w:rPr>
          <w:rtl/>
          <w:lang w:bidi="ar-DZ"/>
        </w:rPr>
      </w:pPr>
    </w:p>
    <w:p w14:paraId="406781E3" w14:textId="77777777" w:rsidR="007E515A" w:rsidRPr="002102BB" w:rsidRDefault="007E515A" w:rsidP="007E515A">
      <w:pPr>
        <w:rPr>
          <w:rtl/>
          <w:lang w:bidi="ar-DZ"/>
        </w:rPr>
      </w:pPr>
    </w:p>
    <w:p w14:paraId="5DEEB3A9" w14:textId="77777777" w:rsidR="007E515A" w:rsidRPr="002102BB" w:rsidRDefault="007E515A" w:rsidP="007E515A">
      <w:pPr>
        <w:rPr>
          <w:rtl/>
          <w:lang w:bidi="ar-DZ"/>
        </w:rPr>
      </w:pPr>
    </w:p>
    <w:p w14:paraId="296F3E33" w14:textId="77777777" w:rsidR="007E515A" w:rsidRPr="002102BB" w:rsidRDefault="007E515A" w:rsidP="007E515A">
      <w:pPr>
        <w:rPr>
          <w:rtl/>
          <w:lang w:bidi="ar-DZ"/>
        </w:rPr>
      </w:pPr>
    </w:p>
    <w:p w14:paraId="2BB20245" w14:textId="77777777" w:rsidR="007E515A" w:rsidRPr="002102BB" w:rsidRDefault="007E515A" w:rsidP="007E515A">
      <w:pPr>
        <w:rPr>
          <w:rtl/>
          <w:lang w:bidi="ar-DZ"/>
        </w:rPr>
      </w:pPr>
    </w:p>
    <w:p w14:paraId="670DDF70" w14:textId="77777777" w:rsidR="007E515A" w:rsidRPr="002102BB" w:rsidRDefault="007E515A" w:rsidP="007E515A">
      <w:pPr>
        <w:rPr>
          <w:rtl/>
          <w:lang w:bidi="ar-DZ"/>
        </w:rPr>
      </w:pPr>
    </w:p>
    <w:p w14:paraId="1A41CBBE" w14:textId="77777777" w:rsidR="007E515A" w:rsidRPr="002102BB" w:rsidRDefault="007E515A" w:rsidP="007E515A">
      <w:pPr>
        <w:rPr>
          <w:rtl/>
          <w:lang w:bidi="ar-DZ"/>
        </w:rPr>
      </w:pPr>
    </w:p>
    <w:p w14:paraId="6931FBC2" w14:textId="77777777" w:rsidR="007E515A" w:rsidRPr="002102BB" w:rsidRDefault="007E515A" w:rsidP="007E515A">
      <w:pPr>
        <w:rPr>
          <w:rtl/>
          <w:lang w:bidi="ar-DZ"/>
        </w:rPr>
      </w:pPr>
    </w:p>
    <w:p w14:paraId="3D94231C" w14:textId="77777777" w:rsidR="007E515A" w:rsidRPr="002102BB" w:rsidRDefault="007E515A" w:rsidP="007E515A">
      <w:pPr>
        <w:rPr>
          <w:rtl/>
          <w:lang w:bidi="ar-DZ"/>
        </w:rPr>
      </w:pPr>
    </w:p>
    <w:p w14:paraId="7713B6A5" w14:textId="77777777" w:rsidR="007E515A" w:rsidRPr="002102BB" w:rsidRDefault="007E515A" w:rsidP="007E515A">
      <w:pPr>
        <w:tabs>
          <w:tab w:val="left" w:pos="1699"/>
        </w:tabs>
        <w:rPr>
          <w:lang w:bidi="ar-DZ"/>
        </w:rPr>
      </w:pPr>
      <w:r w:rsidRPr="002102BB">
        <w:rPr>
          <w:rtl/>
          <w:lang w:bidi="ar-DZ"/>
        </w:rPr>
        <w:tab/>
      </w:r>
    </w:p>
    <w:p w14:paraId="4A52D11A" w14:textId="77777777" w:rsidR="007B61DE" w:rsidRPr="002102BB" w:rsidRDefault="007B61DE" w:rsidP="007E515A">
      <w:pPr>
        <w:tabs>
          <w:tab w:val="left" w:pos="1699"/>
        </w:tabs>
        <w:rPr>
          <w:lang w:bidi="ar-DZ"/>
        </w:rPr>
      </w:pPr>
    </w:p>
    <w:p w14:paraId="662CA158" w14:textId="77777777" w:rsidR="007B61DE" w:rsidRPr="002102BB" w:rsidRDefault="007B61DE" w:rsidP="007E515A">
      <w:pPr>
        <w:tabs>
          <w:tab w:val="left" w:pos="1699"/>
        </w:tabs>
        <w:rPr>
          <w:lang w:bidi="ar-DZ"/>
        </w:rPr>
      </w:pPr>
    </w:p>
    <w:p w14:paraId="59369112" w14:textId="77777777" w:rsidR="007B61DE" w:rsidRPr="002102BB" w:rsidRDefault="007B61DE" w:rsidP="007E515A">
      <w:pPr>
        <w:tabs>
          <w:tab w:val="left" w:pos="1699"/>
        </w:tabs>
        <w:rPr>
          <w:lang w:bidi="ar-DZ"/>
        </w:rPr>
      </w:pPr>
    </w:p>
    <w:p w14:paraId="1D685328" w14:textId="77777777" w:rsidR="007B61DE" w:rsidRPr="002102BB" w:rsidRDefault="007B61DE" w:rsidP="007E515A">
      <w:pPr>
        <w:tabs>
          <w:tab w:val="left" w:pos="1699"/>
        </w:tabs>
        <w:rPr>
          <w:rtl/>
          <w:lang w:bidi="ar-DZ"/>
        </w:rPr>
      </w:pPr>
    </w:p>
    <w:p w14:paraId="464AE36C" w14:textId="77777777" w:rsidR="00431DC7" w:rsidRPr="002102BB" w:rsidRDefault="00431DC7" w:rsidP="007E515A">
      <w:pPr>
        <w:tabs>
          <w:tab w:val="left" w:pos="1699"/>
        </w:tabs>
        <w:rPr>
          <w:lang w:bidi="ar-DZ"/>
        </w:rPr>
      </w:pPr>
    </w:p>
    <w:p w14:paraId="4203816C" w14:textId="77777777" w:rsidR="007B61DE" w:rsidRPr="002102BB" w:rsidRDefault="007B61DE" w:rsidP="007E515A">
      <w:pPr>
        <w:tabs>
          <w:tab w:val="left" w:pos="1699"/>
        </w:tabs>
        <w:rPr>
          <w:lang w:bidi="ar-DZ"/>
        </w:rPr>
      </w:pPr>
    </w:p>
    <w:p w14:paraId="1B88E840" w14:textId="77777777" w:rsidR="007B61DE" w:rsidRPr="002102BB" w:rsidRDefault="007B61DE" w:rsidP="007E515A">
      <w:pPr>
        <w:tabs>
          <w:tab w:val="left" w:pos="1699"/>
        </w:tabs>
        <w:rPr>
          <w:lang w:bidi="ar-DZ"/>
        </w:rPr>
      </w:pPr>
    </w:p>
    <w:p w14:paraId="6E4294D2" w14:textId="77777777" w:rsidR="007B61DE" w:rsidRPr="002102BB" w:rsidRDefault="007B61DE" w:rsidP="007E515A">
      <w:pPr>
        <w:tabs>
          <w:tab w:val="left" w:pos="1699"/>
        </w:tabs>
        <w:rPr>
          <w:rtl/>
          <w:lang w:bidi="ar-DZ"/>
        </w:rPr>
      </w:pPr>
    </w:p>
    <w:p w14:paraId="0B5437A0" w14:textId="77777777" w:rsidR="009A7DDF" w:rsidRPr="002102BB" w:rsidRDefault="009A7DDF" w:rsidP="007E515A">
      <w:pPr>
        <w:tabs>
          <w:tab w:val="left" w:pos="1699"/>
        </w:tabs>
        <w:rPr>
          <w:rtl/>
          <w:lang w:bidi="ar-DZ"/>
        </w:rPr>
      </w:pPr>
    </w:p>
    <w:p w14:paraId="38E6A801" w14:textId="77777777" w:rsidR="009A7DDF" w:rsidRPr="002102BB" w:rsidRDefault="009A7DDF" w:rsidP="007E515A">
      <w:pPr>
        <w:tabs>
          <w:tab w:val="left" w:pos="1699"/>
        </w:tabs>
        <w:rPr>
          <w:rtl/>
          <w:lang w:bidi="ar-DZ"/>
        </w:rPr>
      </w:pPr>
    </w:p>
    <w:p w14:paraId="03C7EEA8" w14:textId="77777777" w:rsidR="009A7DDF" w:rsidRPr="002102BB" w:rsidRDefault="009A7DDF" w:rsidP="007E515A">
      <w:pPr>
        <w:tabs>
          <w:tab w:val="left" w:pos="1699"/>
        </w:tabs>
        <w:rPr>
          <w:rtl/>
          <w:lang w:bidi="ar-DZ"/>
        </w:rPr>
      </w:pPr>
    </w:p>
    <w:p w14:paraId="281B50AA" w14:textId="77777777" w:rsidR="009A7DDF" w:rsidRPr="002102BB" w:rsidRDefault="009A7DDF" w:rsidP="007E515A">
      <w:pPr>
        <w:tabs>
          <w:tab w:val="left" w:pos="1699"/>
        </w:tabs>
        <w:rPr>
          <w:rtl/>
          <w:lang w:bidi="ar-DZ"/>
        </w:rPr>
      </w:pPr>
    </w:p>
    <w:sdt>
      <w:sdtPr>
        <w:rPr>
          <w:rFonts w:cs="B Zar"/>
          <w:rtl/>
          <w:lang w:bidi="ar-BH"/>
        </w:rPr>
        <w:alias w:val="1"/>
        <w:tag w:val="1"/>
        <w:id w:val="-1611118793"/>
        <w:lock w:val="sdtContentLocked"/>
        <w:placeholder>
          <w:docPart w:val="0695A7AA257746FB84727B1651AF46F0"/>
        </w:placeholder>
      </w:sdtPr>
      <w:sdtEndPr>
        <w:rPr>
          <w:b/>
          <w:bCs/>
          <w:sz w:val="28"/>
          <w:szCs w:val="28"/>
        </w:rPr>
      </w:sdtEndPr>
      <w:sdtContent>
        <w:p w14:paraId="3AF254FD" w14:textId="77777777" w:rsidR="0098210D" w:rsidRPr="00C73ED9" w:rsidRDefault="0098210D" w:rsidP="0098210D">
          <w:pPr>
            <w:autoSpaceDE w:val="0"/>
            <w:autoSpaceDN w:val="0"/>
            <w:adjustRightInd w:val="0"/>
            <w:jc w:val="center"/>
            <w:rPr>
              <w:rFonts w:cs="B Zar"/>
              <w:lang w:bidi="ar-BH"/>
            </w:rPr>
          </w:pPr>
          <w:r w:rsidRPr="00C73ED9">
            <w:rPr>
              <w:rFonts w:cs="B Zar"/>
              <w:noProof/>
              <w:rtl/>
            </w:rPr>
            <w:drawing>
              <wp:inline distT="0" distB="0" distL="0" distR="0" wp14:anchorId="4C8098B5" wp14:editId="7C6F2DB1">
                <wp:extent cx="876300" cy="841248"/>
                <wp:effectExtent l="0" t="0" r="0" b="0"/>
                <wp:docPr id="4" name="Picture 4" descr="C:\Users\USER\Desktop\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rticl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77738" cy="842629"/>
                        </a:xfrm>
                        <a:prstGeom prst="rect">
                          <a:avLst/>
                        </a:prstGeom>
                        <a:noFill/>
                        <a:ln>
                          <a:noFill/>
                        </a:ln>
                      </pic:spPr>
                    </pic:pic>
                  </a:graphicData>
                </a:graphic>
              </wp:inline>
            </w:drawing>
          </w:r>
        </w:p>
        <w:p w14:paraId="7DB32F78" w14:textId="77777777" w:rsidR="0098210D" w:rsidRPr="002102BB" w:rsidRDefault="0098210D" w:rsidP="0098210D">
          <w:pPr>
            <w:autoSpaceDE w:val="0"/>
            <w:autoSpaceDN w:val="0"/>
            <w:adjustRightInd w:val="0"/>
            <w:spacing w:line="288" w:lineRule="auto"/>
            <w:jc w:val="center"/>
            <w:rPr>
              <w:rFonts w:cs="B Zar"/>
              <w:b/>
              <w:bCs/>
              <w:sz w:val="28"/>
              <w:szCs w:val="28"/>
              <w:lang w:bidi="ar-BH"/>
            </w:rPr>
          </w:pPr>
          <w:r w:rsidRPr="00C73ED9">
            <w:rPr>
              <w:rFonts w:cs="B Zar"/>
              <w:b/>
              <w:bCs/>
              <w:sz w:val="28"/>
              <w:szCs w:val="28"/>
              <w:lang w:bidi="ar-BH"/>
            </w:rPr>
            <w:t>Alzahra University</w:t>
          </w:r>
        </w:p>
      </w:sdtContent>
    </w:sdt>
    <w:p w14:paraId="5E310C52" w14:textId="77777777" w:rsidR="0098210D" w:rsidRPr="002102BB" w:rsidRDefault="0098210D" w:rsidP="0098210D">
      <w:pPr>
        <w:autoSpaceDE w:val="0"/>
        <w:autoSpaceDN w:val="0"/>
        <w:adjustRightInd w:val="0"/>
        <w:jc w:val="center"/>
        <w:rPr>
          <w:rFonts w:cs="Times New Roman"/>
          <w:b/>
          <w:bCs/>
          <w:rtl/>
        </w:rPr>
      </w:pPr>
      <w:r w:rsidRPr="002102BB">
        <w:rPr>
          <w:rFonts w:cs="Times New Roman"/>
          <w:b/>
          <w:bCs/>
        </w:rPr>
        <w:t>Faculty of …………………</w:t>
      </w:r>
    </w:p>
    <w:p w14:paraId="1AB29E34" w14:textId="77777777" w:rsidR="0098210D" w:rsidRPr="002102BB" w:rsidRDefault="0098210D" w:rsidP="0098210D">
      <w:pPr>
        <w:autoSpaceDE w:val="0"/>
        <w:autoSpaceDN w:val="0"/>
        <w:adjustRightInd w:val="0"/>
        <w:jc w:val="center"/>
        <w:rPr>
          <w:rFonts w:cs="Times New Roman"/>
          <w:b/>
          <w:bCs/>
        </w:rPr>
      </w:pPr>
      <w:r w:rsidRPr="002102BB">
        <w:rPr>
          <w:rFonts w:cs="Times New Roman"/>
          <w:b/>
          <w:bCs/>
        </w:rPr>
        <w:t>Department…………………</w:t>
      </w:r>
    </w:p>
    <w:p w14:paraId="516BE065" w14:textId="77777777" w:rsidR="009A7DDF" w:rsidRPr="002102BB" w:rsidRDefault="009A7DDF" w:rsidP="009A7DDF">
      <w:pPr>
        <w:spacing w:after="160" w:line="259" w:lineRule="auto"/>
        <w:jc w:val="center"/>
        <w:rPr>
          <w:rFonts w:cs="B Zar"/>
          <w:b/>
          <w:bCs/>
          <w:lang w:bidi="ar-BH"/>
        </w:rPr>
      </w:pPr>
    </w:p>
    <w:p w14:paraId="328C62AD" w14:textId="77777777" w:rsidR="009A7DDF" w:rsidRPr="002102BB" w:rsidRDefault="009A7DDF" w:rsidP="009A7DDF">
      <w:pPr>
        <w:spacing w:line="276" w:lineRule="auto"/>
        <w:jc w:val="center"/>
        <w:rPr>
          <w:rFonts w:cs="B Nazanin"/>
          <w:sz w:val="20"/>
          <w:szCs w:val="20"/>
          <w:rtl/>
          <w:lang w:bidi="ar-BH"/>
        </w:rPr>
      </w:pPr>
    </w:p>
    <w:p w14:paraId="4EB25479" w14:textId="77777777" w:rsidR="009A7DDF" w:rsidRPr="002102BB" w:rsidRDefault="009A7DDF" w:rsidP="009A7DDF">
      <w:pPr>
        <w:spacing w:line="276" w:lineRule="auto"/>
        <w:jc w:val="center"/>
        <w:rPr>
          <w:rFonts w:cs="B Nazanin"/>
          <w:sz w:val="20"/>
          <w:szCs w:val="20"/>
          <w:lang w:bidi="ar-BH"/>
        </w:rPr>
      </w:pPr>
    </w:p>
    <w:p w14:paraId="2A5F86B1" w14:textId="77777777" w:rsidR="009A7DDF" w:rsidRPr="002102BB" w:rsidRDefault="009A7DDF" w:rsidP="009A7DDF">
      <w:pPr>
        <w:spacing w:line="276" w:lineRule="auto"/>
        <w:jc w:val="center"/>
        <w:rPr>
          <w:rFonts w:cs="B Nazanin"/>
          <w:sz w:val="20"/>
          <w:szCs w:val="20"/>
          <w:rtl/>
          <w:lang w:bidi="ar-BH"/>
        </w:rPr>
      </w:pPr>
    </w:p>
    <w:p w14:paraId="2DBEFAE2" w14:textId="77777777" w:rsidR="00222B78" w:rsidRPr="002102BB" w:rsidRDefault="00222B78" w:rsidP="00222B78">
      <w:pPr>
        <w:autoSpaceDE w:val="0"/>
        <w:autoSpaceDN w:val="0"/>
        <w:bidi w:val="0"/>
        <w:adjustRightInd w:val="0"/>
        <w:jc w:val="center"/>
        <w:rPr>
          <w:rFonts w:cs="B Zar"/>
          <w:b/>
          <w:bCs/>
          <w:szCs w:val="26"/>
          <w:lang w:bidi="ar-BH"/>
        </w:rPr>
      </w:pPr>
      <w:r w:rsidRPr="002102BB">
        <w:rPr>
          <w:rFonts w:cs="B Zar"/>
          <w:b/>
          <w:bCs/>
          <w:szCs w:val="26"/>
          <w:lang w:bidi="ar-BH"/>
        </w:rPr>
        <w:t>A Thesis/ Dissertation Submitted in Partial Fulfillment of the Requirements for</w:t>
      </w:r>
    </w:p>
    <w:p w14:paraId="12AB8DFD" w14:textId="77777777" w:rsidR="00222B78" w:rsidRPr="002102BB" w:rsidRDefault="00222B78" w:rsidP="00222B78">
      <w:pPr>
        <w:autoSpaceDE w:val="0"/>
        <w:autoSpaceDN w:val="0"/>
        <w:bidi w:val="0"/>
        <w:adjustRightInd w:val="0"/>
        <w:jc w:val="center"/>
        <w:rPr>
          <w:rFonts w:cs="B Zar"/>
          <w:b/>
          <w:bCs/>
          <w:szCs w:val="26"/>
          <w:lang w:bidi="ar-BH"/>
        </w:rPr>
      </w:pPr>
      <w:r w:rsidRPr="002102BB">
        <w:rPr>
          <w:rFonts w:cs="B Zar"/>
          <w:b/>
          <w:bCs/>
          <w:szCs w:val="26"/>
          <w:lang w:bidi="ar-BH"/>
        </w:rPr>
        <w:t xml:space="preserve"> the Degree of M.Sc. /M.A. /Ph.D. in</w:t>
      </w:r>
      <w:r w:rsidRPr="002102BB">
        <w:rPr>
          <w:rFonts w:cs="Times New Roman" w:hint="cs"/>
          <w:b/>
          <w:bCs/>
          <w:rtl/>
          <w:lang w:bidi="ar-BH"/>
        </w:rPr>
        <w:t>…………</w:t>
      </w:r>
    </w:p>
    <w:p w14:paraId="5A72ED3D" w14:textId="77777777" w:rsidR="009A7DDF" w:rsidRPr="002102BB" w:rsidRDefault="009A7DDF" w:rsidP="009A7DDF">
      <w:pPr>
        <w:spacing w:before="360"/>
        <w:jc w:val="center"/>
        <w:rPr>
          <w:rFonts w:cs="B Zar"/>
          <w:b/>
          <w:bCs/>
          <w:sz w:val="40"/>
          <w:szCs w:val="40"/>
          <w:rtl/>
          <w:lang w:bidi="ar-BH"/>
        </w:rPr>
      </w:pPr>
    </w:p>
    <w:sdt>
      <w:sdtPr>
        <w:rPr>
          <w:rFonts w:cs="B Zar"/>
          <w:b/>
          <w:bCs/>
          <w:sz w:val="40"/>
          <w:szCs w:val="38"/>
          <w:rtl/>
          <w:lang w:bidi="ar-BH"/>
        </w:rPr>
        <w:alias w:val="1"/>
        <w:tag w:val="1"/>
        <w:id w:val="2109083548"/>
        <w:lock w:val="sdtContentLocked"/>
        <w:placeholder>
          <w:docPart w:val="0695A7AA257746FB84727B1651AF46F0"/>
        </w:placeholder>
      </w:sdtPr>
      <w:sdtEndPr/>
      <w:sdtContent>
        <w:p w14:paraId="06041E32" w14:textId="77777777" w:rsidR="009A7DDF" w:rsidRPr="002102BB" w:rsidRDefault="009A7DDF" w:rsidP="009A7DDF">
          <w:pPr>
            <w:jc w:val="center"/>
            <w:rPr>
              <w:rFonts w:cs="B Zar"/>
              <w:b/>
              <w:bCs/>
              <w:sz w:val="40"/>
              <w:szCs w:val="38"/>
              <w:rtl/>
              <w:lang w:bidi="ar-BH"/>
            </w:rPr>
          </w:pPr>
          <w:r w:rsidRPr="00C73ED9">
            <w:rPr>
              <w:rFonts w:cs="B Zar"/>
              <w:b/>
              <w:bCs/>
              <w:sz w:val="40"/>
              <w:szCs w:val="38"/>
              <w:lang w:bidi="ar-BH"/>
            </w:rPr>
            <w:t>Title</w:t>
          </w:r>
        </w:p>
      </w:sdtContent>
    </w:sdt>
    <w:p w14:paraId="67072041" w14:textId="77777777" w:rsidR="009A7DDF" w:rsidRPr="002102BB" w:rsidRDefault="009A7DDF" w:rsidP="009A7DDF">
      <w:pPr>
        <w:jc w:val="center"/>
        <w:rPr>
          <w:rFonts w:cs="B Zar"/>
          <w:b/>
          <w:bCs/>
          <w:sz w:val="40"/>
          <w:szCs w:val="38"/>
          <w:rtl/>
          <w:lang w:bidi="ar-BH"/>
        </w:rPr>
      </w:pPr>
      <w:r w:rsidRPr="002102BB">
        <w:rPr>
          <w:rFonts w:cs="B Zar"/>
          <w:b/>
          <w:bCs/>
          <w:sz w:val="40"/>
          <w:szCs w:val="38"/>
          <w:lang w:bidi="ar-BH"/>
        </w:rPr>
        <w:t>Type your thesis/dissertation title here.</w:t>
      </w:r>
      <w:r w:rsidRPr="002102BB">
        <w:rPr>
          <w:rFonts w:cs="B Zar"/>
          <w:b/>
          <w:bCs/>
          <w:sz w:val="40"/>
          <w:szCs w:val="38"/>
          <w:rtl/>
          <w:lang w:bidi="ar-BH"/>
        </w:rPr>
        <w:t xml:space="preserve"> </w:t>
      </w:r>
    </w:p>
    <w:sdt>
      <w:sdtPr>
        <w:rPr>
          <w:rFonts w:cs="B Zar"/>
          <w:b/>
          <w:bCs/>
          <w:rtl/>
          <w:lang w:bidi="ar-BH"/>
        </w:rPr>
        <w:alias w:val="1"/>
        <w:tag w:val="1"/>
        <w:id w:val="-383708485"/>
        <w:lock w:val="sdtContentLocked"/>
        <w:placeholder>
          <w:docPart w:val="0695A7AA257746FB84727B1651AF46F0"/>
        </w:placeholder>
      </w:sdtPr>
      <w:sdtEndPr/>
      <w:sdtContent>
        <w:p w14:paraId="176D5161" w14:textId="77777777" w:rsidR="009A7DDF" w:rsidRPr="002102BB" w:rsidRDefault="009A7DDF" w:rsidP="009A7DDF">
          <w:pPr>
            <w:spacing w:before="600"/>
            <w:jc w:val="center"/>
            <w:rPr>
              <w:rFonts w:cs="B Zar"/>
              <w:b/>
              <w:bCs/>
              <w:rtl/>
              <w:lang w:bidi="ar-BH"/>
            </w:rPr>
          </w:pPr>
          <w:r w:rsidRPr="00C73ED9">
            <w:rPr>
              <w:rFonts w:cs="B Zar"/>
              <w:b/>
              <w:bCs/>
              <w:lang w:bidi="ar-BH"/>
            </w:rPr>
            <w:t>By</w:t>
          </w:r>
        </w:p>
      </w:sdtContent>
    </w:sdt>
    <w:p w14:paraId="57D7C211" w14:textId="585706FA" w:rsidR="009A7DDF" w:rsidRPr="002102BB" w:rsidRDefault="009A7DDF" w:rsidP="009A7DDF">
      <w:pPr>
        <w:jc w:val="center"/>
        <w:rPr>
          <w:rFonts w:cs="B Zar"/>
          <w:b/>
          <w:bCs/>
          <w:sz w:val="28"/>
          <w:szCs w:val="28"/>
          <w:lang w:bidi="ar-BH"/>
        </w:rPr>
      </w:pPr>
      <w:r w:rsidRPr="002102BB">
        <w:rPr>
          <w:rFonts w:cs="B Zar"/>
          <w:b/>
          <w:bCs/>
          <w:sz w:val="28"/>
          <w:szCs w:val="28"/>
          <w:lang w:bidi="ar-BH"/>
        </w:rPr>
        <w:t xml:space="preserve">Type </w:t>
      </w:r>
      <w:r w:rsidR="00EE2700" w:rsidRPr="00333FB7">
        <w:rPr>
          <w:rFonts w:cs="B Zar"/>
          <w:b/>
          <w:bCs/>
          <w:sz w:val="28"/>
          <w:szCs w:val="28"/>
          <w:lang w:bidi="ar-BH"/>
        </w:rPr>
        <w:t>the student’s</w:t>
      </w:r>
      <w:r w:rsidR="00EE2700">
        <w:rPr>
          <w:rFonts w:cs="B Zar"/>
          <w:b/>
          <w:bCs/>
          <w:sz w:val="28"/>
          <w:szCs w:val="28"/>
          <w:lang w:bidi="ar-BH"/>
        </w:rPr>
        <w:t xml:space="preserve"> first name &amp; last name</w:t>
      </w:r>
      <w:r w:rsidR="00EE2700" w:rsidRPr="00333FB7">
        <w:rPr>
          <w:rFonts w:cs="B Zar"/>
          <w:b/>
          <w:bCs/>
          <w:sz w:val="28"/>
          <w:szCs w:val="28"/>
          <w:lang w:bidi="ar-BH"/>
        </w:rPr>
        <w:t xml:space="preserve"> </w:t>
      </w:r>
      <w:r w:rsidRPr="002102BB">
        <w:rPr>
          <w:rFonts w:cs="B Zar"/>
          <w:b/>
          <w:bCs/>
          <w:sz w:val="28"/>
          <w:szCs w:val="28"/>
          <w:lang w:bidi="ar-BH"/>
        </w:rPr>
        <w:t>here.</w:t>
      </w:r>
    </w:p>
    <w:p w14:paraId="0B3CD920" w14:textId="77777777" w:rsidR="009A7DDF" w:rsidRPr="002102BB" w:rsidRDefault="009A7DDF" w:rsidP="009A7DDF">
      <w:pPr>
        <w:spacing w:before="600"/>
        <w:jc w:val="center"/>
        <w:rPr>
          <w:rFonts w:cs="B Zar"/>
          <w:b/>
          <w:bCs/>
          <w:lang w:bidi="ar-BH"/>
        </w:rPr>
      </w:pPr>
      <w:r w:rsidRPr="002102BB">
        <w:rPr>
          <w:rFonts w:cs="B Zar"/>
          <w:b/>
          <w:bCs/>
          <w:lang w:bidi="ar-BH"/>
        </w:rPr>
        <w:t>Supervisor</w:t>
      </w:r>
      <w:r w:rsidR="00222B78" w:rsidRPr="002102BB">
        <w:rPr>
          <w:rFonts w:cs="B Zar"/>
          <w:b/>
          <w:bCs/>
          <w:lang w:bidi="ar-BH"/>
        </w:rPr>
        <w:t>(</w:t>
      </w:r>
      <w:r w:rsidRPr="002102BB">
        <w:rPr>
          <w:rFonts w:cs="B Zar"/>
          <w:b/>
          <w:bCs/>
          <w:lang w:bidi="ar-BH"/>
        </w:rPr>
        <w:t>s</w:t>
      </w:r>
      <w:r w:rsidR="00222B78" w:rsidRPr="002102BB">
        <w:rPr>
          <w:rFonts w:cs="B Zar"/>
          <w:b/>
          <w:bCs/>
          <w:lang w:bidi="ar-BH"/>
        </w:rPr>
        <w:t>)</w:t>
      </w:r>
      <w:r w:rsidRPr="002102BB">
        <w:rPr>
          <w:rFonts w:cs="B Zar"/>
          <w:b/>
          <w:bCs/>
          <w:rtl/>
          <w:lang w:bidi="ar-BH"/>
        </w:rPr>
        <w:t xml:space="preserve"> </w:t>
      </w:r>
    </w:p>
    <w:p w14:paraId="38625706" w14:textId="6ECBF52A" w:rsidR="009A7DDF" w:rsidRPr="002102BB" w:rsidRDefault="00222B78" w:rsidP="009A7DDF">
      <w:pPr>
        <w:jc w:val="center"/>
        <w:rPr>
          <w:rFonts w:cs="B Zar"/>
          <w:b/>
          <w:bCs/>
          <w:sz w:val="28"/>
          <w:szCs w:val="28"/>
          <w:lang w:bidi="ar-BH"/>
        </w:rPr>
      </w:pPr>
      <w:r w:rsidRPr="002102BB">
        <w:rPr>
          <w:rFonts w:cs="B Zar"/>
          <w:b/>
          <w:bCs/>
          <w:sz w:val="28"/>
          <w:szCs w:val="28"/>
          <w:lang w:bidi="ar-BH"/>
        </w:rPr>
        <w:t>Dr. …</w:t>
      </w:r>
      <w:r w:rsidR="009A7DDF" w:rsidRPr="002102BB">
        <w:rPr>
          <w:rFonts w:cs="B Zar"/>
          <w:b/>
          <w:bCs/>
          <w:sz w:val="28"/>
          <w:szCs w:val="28"/>
          <w:lang w:bidi="ar-BH"/>
        </w:rPr>
        <w:t xml:space="preserve">Type </w:t>
      </w:r>
      <w:r w:rsidR="00EE2700" w:rsidRPr="00333FB7">
        <w:rPr>
          <w:rFonts w:cs="B Zar"/>
          <w:b/>
          <w:bCs/>
          <w:sz w:val="28"/>
          <w:szCs w:val="28"/>
          <w:lang w:bidi="ar-BH"/>
        </w:rPr>
        <w:t>the</w:t>
      </w:r>
      <w:r w:rsidR="00EE2700" w:rsidRPr="000227AC">
        <w:rPr>
          <w:rFonts w:cs="B Zar"/>
          <w:b/>
          <w:bCs/>
          <w:sz w:val="28"/>
          <w:szCs w:val="28"/>
          <w:lang w:bidi="ar-BH"/>
        </w:rPr>
        <w:t xml:space="preserve"> </w:t>
      </w:r>
      <w:r w:rsidR="00EE2700" w:rsidRPr="00C95FCA">
        <w:rPr>
          <w:rFonts w:asciiTheme="majorBidi" w:hAnsiTheme="majorBidi" w:cstheme="majorBidi"/>
          <w:b/>
          <w:bCs/>
          <w:sz w:val="28"/>
          <w:szCs w:val="28"/>
        </w:rPr>
        <w:t>1</w:t>
      </w:r>
      <w:r w:rsidR="00EE2700" w:rsidRPr="00C95FCA">
        <w:rPr>
          <w:rFonts w:asciiTheme="majorBidi" w:hAnsiTheme="majorBidi" w:cstheme="majorBidi"/>
          <w:b/>
          <w:bCs/>
          <w:sz w:val="28"/>
          <w:szCs w:val="28"/>
          <w:vertAlign w:val="superscript"/>
        </w:rPr>
        <w:t>st</w:t>
      </w:r>
      <w:r w:rsidR="00EE2700" w:rsidRPr="000227AC">
        <w:rPr>
          <w:rFonts w:cs="B Zar"/>
          <w:b/>
          <w:bCs/>
          <w:sz w:val="28"/>
          <w:szCs w:val="28"/>
          <w:lang w:bidi="ar-BH"/>
        </w:rPr>
        <w:t xml:space="preserve"> supervisor’s</w:t>
      </w:r>
      <w:r w:rsidR="00EE2700" w:rsidRPr="00333FB7">
        <w:rPr>
          <w:rFonts w:cs="B Zar"/>
          <w:b/>
          <w:bCs/>
          <w:sz w:val="28"/>
          <w:szCs w:val="28"/>
          <w:lang w:bidi="ar-BH"/>
        </w:rPr>
        <w:t xml:space="preserve"> </w:t>
      </w:r>
      <w:r w:rsidR="00EE2700" w:rsidRPr="000227AC">
        <w:rPr>
          <w:rFonts w:cs="B Zar"/>
          <w:b/>
          <w:bCs/>
          <w:sz w:val="28"/>
          <w:szCs w:val="28"/>
          <w:lang w:bidi="ar-BH"/>
        </w:rPr>
        <w:t>first name &amp; last name</w:t>
      </w:r>
      <w:r w:rsidR="00EE2700" w:rsidRPr="00333FB7">
        <w:rPr>
          <w:rFonts w:cs="B Zar"/>
          <w:b/>
          <w:bCs/>
          <w:sz w:val="28"/>
          <w:szCs w:val="28"/>
          <w:lang w:bidi="ar-BH"/>
        </w:rPr>
        <w:t xml:space="preserve"> </w:t>
      </w:r>
      <w:r w:rsidR="009A7DDF" w:rsidRPr="002102BB">
        <w:rPr>
          <w:rFonts w:cs="B Zar"/>
          <w:b/>
          <w:bCs/>
          <w:sz w:val="28"/>
          <w:szCs w:val="28"/>
          <w:lang w:bidi="ar-BH"/>
        </w:rPr>
        <w:t>here.</w:t>
      </w:r>
    </w:p>
    <w:p w14:paraId="2FB15613" w14:textId="6560AC36" w:rsidR="009A7DDF" w:rsidRPr="002102BB" w:rsidRDefault="00222B78" w:rsidP="009A7DDF">
      <w:pPr>
        <w:jc w:val="center"/>
        <w:rPr>
          <w:rFonts w:cs="B Zar"/>
          <w:b/>
          <w:bCs/>
          <w:sz w:val="28"/>
          <w:szCs w:val="28"/>
          <w:rtl/>
          <w:lang w:bidi="ar-BH"/>
        </w:rPr>
      </w:pPr>
      <w:r w:rsidRPr="002102BB">
        <w:rPr>
          <w:rFonts w:cs="B Zar"/>
          <w:b/>
          <w:bCs/>
          <w:sz w:val="28"/>
          <w:szCs w:val="28"/>
          <w:lang w:bidi="ar-BH"/>
        </w:rPr>
        <w:t>Dr. …</w:t>
      </w:r>
      <w:r w:rsidR="009A7DDF" w:rsidRPr="002102BB">
        <w:rPr>
          <w:rFonts w:cs="B Zar"/>
          <w:b/>
          <w:bCs/>
          <w:sz w:val="28"/>
          <w:szCs w:val="28"/>
          <w:lang w:bidi="ar-BH"/>
        </w:rPr>
        <w:t>Type</w:t>
      </w:r>
      <w:r w:rsidR="00EE2700" w:rsidRPr="00EE2700">
        <w:rPr>
          <w:rFonts w:cs="B Zar"/>
          <w:b/>
          <w:bCs/>
          <w:sz w:val="28"/>
          <w:szCs w:val="28"/>
          <w:lang w:bidi="ar-BH"/>
        </w:rPr>
        <w:t xml:space="preserve"> </w:t>
      </w:r>
      <w:r w:rsidR="00EE2700" w:rsidRPr="000227AC">
        <w:rPr>
          <w:rFonts w:cs="B Zar"/>
          <w:b/>
          <w:bCs/>
          <w:sz w:val="28"/>
          <w:szCs w:val="28"/>
          <w:lang w:bidi="ar-BH"/>
        </w:rPr>
        <w:t>the</w:t>
      </w:r>
      <w:r w:rsidR="00EE2700">
        <w:rPr>
          <w:rFonts w:cs="B Zar"/>
          <w:b/>
          <w:bCs/>
          <w:sz w:val="28"/>
          <w:szCs w:val="28"/>
          <w:lang w:bidi="ar-BH"/>
        </w:rPr>
        <w:t xml:space="preserve"> </w:t>
      </w:r>
      <w:r w:rsidR="00EE2700" w:rsidRPr="00C95FCA">
        <w:rPr>
          <w:rFonts w:asciiTheme="majorBidi" w:hAnsiTheme="majorBidi" w:cstheme="majorBidi"/>
          <w:b/>
          <w:bCs/>
          <w:sz w:val="28"/>
          <w:szCs w:val="28"/>
        </w:rPr>
        <w:t>2</w:t>
      </w:r>
      <w:r w:rsidR="00EE2700" w:rsidRPr="00C95FCA">
        <w:rPr>
          <w:rFonts w:asciiTheme="majorBidi" w:hAnsiTheme="majorBidi" w:cstheme="majorBidi"/>
          <w:b/>
          <w:bCs/>
          <w:sz w:val="28"/>
          <w:szCs w:val="28"/>
          <w:vertAlign w:val="superscript"/>
        </w:rPr>
        <w:t>nd</w:t>
      </w:r>
      <w:r w:rsidR="00EE2700" w:rsidRPr="000227AC">
        <w:rPr>
          <w:rFonts w:cs="B Zar"/>
          <w:b/>
          <w:bCs/>
          <w:sz w:val="28"/>
          <w:szCs w:val="28"/>
          <w:lang w:bidi="ar-BH"/>
        </w:rPr>
        <w:t xml:space="preserve"> supervisor’s first name &amp; last name</w:t>
      </w:r>
      <w:r w:rsidR="009A7DDF" w:rsidRPr="002102BB">
        <w:rPr>
          <w:rFonts w:cs="B Zar"/>
          <w:b/>
          <w:bCs/>
          <w:sz w:val="28"/>
          <w:szCs w:val="28"/>
          <w:lang w:bidi="ar-BH"/>
        </w:rPr>
        <w:t xml:space="preserve"> here.</w:t>
      </w:r>
    </w:p>
    <w:p w14:paraId="413FE906" w14:textId="77777777" w:rsidR="009A7DDF" w:rsidRPr="002102BB" w:rsidRDefault="009A7DDF" w:rsidP="009A7DDF">
      <w:pPr>
        <w:jc w:val="center"/>
        <w:rPr>
          <w:rFonts w:cs="B Zar"/>
          <w:b/>
          <w:bCs/>
          <w:sz w:val="28"/>
          <w:szCs w:val="28"/>
          <w:rtl/>
          <w:lang w:bidi="ar-BH"/>
        </w:rPr>
      </w:pPr>
    </w:p>
    <w:p w14:paraId="4BDB6804" w14:textId="77777777" w:rsidR="009A7DDF" w:rsidRPr="002102BB" w:rsidRDefault="009A7DDF" w:rsidP="009A7DDF">
      <w:pPr>
        <w:spacing w:before="600"/>
        <w:jc w:val="center"/>
        <w:rPr>
          <w:rFonts w:cs="B Zar"/>
          <w:b/>
          <w:bCs/>
          <w:lang w:bidi="ar-BH"/>
        </w:rPr>
      </w:pPr>
      <w:r w:rsidRPr="002102BB">
        <w:rPr>
          <w:rFonts w:cs="B Zar"/>
          <w:b/>
          <w:bCs/>
          <w:lang w:bidi="ar-BH"/>
        </w:rPr>
        <w:t>Advisor</w:t>
      </w:r>
      <w:r w:rsidR="00222B78" w:rsidRPr="002102BB">
        <w:rPr>
          <w:rFonts w:cs="B Zar"/>
          <w:b/>
          <w:bCs/>
          <w:lang w:bidi="ar-BH"/>
        </w:rPr>
        <w:t>(</w:t>
      </w:r>
      <w:r w:rsidRPr="002102BB">
        <w:rPr>
          <w:rFonts w:cs="B Zar"/>
          <w:b/>
          <w:bCs/>
          <w:lang w:bidi="ar-BH"/>
        </w:rPr>
        <w:t>s</w:t>
      </w:r>
      <w:r w:rsidR="00222B78" w:rsidRPr="002102BB">
        <w:rPr>
          <w:rFonts w:cs="B Zar"/>
          <w:b/>
          <w:bCs/>
          <w:lang w:bidi="ar-BH"/>
        </w:rPr>
        <w:t>)</w:t>
      </w:r>
    </w:p>
    <w:p w14:paraId="3B323D51" w14:textId="4284300F" w:rsidR="009A7DDF" w:rsidRPr="002102BB" w:rsidRDefault="00222B78" w:rsidP="009A7DDF">
      <w:pPr>
        <w:jc w:val="center"/>
        <w:rPr>
          <w:rFonts w:cs="B Zar"/>
          <w:b/>
          <w:bCs/>
          <w:sz w:val="28"/>
          <w:szCs w:val="28"/>
          <w:lang w:bidi="ar-BH"/>
        </w:rPr>
      </w:pPr>
      <w:r w:rsidRPr="002102BB">
        <w:rPr>
          <w:rFonts w:cs="B Zar"/>
          <w:b/>
          <w:bCs/>
          <w:sz w:val="28"/>
          <w:szCs w:val="28"/>
          <w:lang w:bidi="ar-BH"/>
        </w:rPr>
        <w:t>Dr. …</w:t>
      </w:r>
      <w:r w:rsidR="009A7DDF" w:rsidRPr="002102BB">
        <w:rPr>
          <w:rFonts w:cs="B Zar"/>
          <w:b/>
          <w:bCs/>
          <w:sz w:val="28"/>
          <w:szCs w:val="28"/>
          <w:lang w:bidi="ar-BH"/>
        </w:rPr>
        <w:t>Type</w:t>
      </w:r>
      <w:r w:rsidR="00EE2700">
        <w:rPr>
          <w:rFonts w:cs="B Zar"/>
          <w:b/>
          <w:bCs/>
          <w:sz w:val="28"/>
          <w:szCs w:val="28"/>
          <w:lang w:bidi="ar-BH"/>
        </w:rPr>
        <w:t xml:space="preserve"> </w:t>
      </w:r>
      <w:r w:rsidR="00EE2700" w:rsidRPr="00333FB7">
        <w:rPr>
          <w:rFonts w:cs="B Zar"/>
          <w:b/>
          <w:bCs/>
          <w:sz w:val="28"/>
          <w:szCs w:val="28"/>
          <w:lang w:bidi="ar-BH"/>
        </w:rPr>
        <w:t xml:space="preserve">the </w:t>
      </w:r>
      <w:r w:rsidR="00EE2700" w:rsidRPr="00C95FCA">
        <w:rPr>
          <w:rFonts w:asciiTheme="majorBidi" w:hAnsiTheme="majorBidi" w:cstheme="majorBidi"/>
          <w:b/>
          <w:bCs/>
          <w:sz w:val="28"/>
          <w:szCs w:val="28"/>
        </w:rPr>
        <w:t>1</w:t>
      </w:r>
      <w:r w:rsidR="00EE2700" w:rsidRPr="00C95FCA">
        <w:rPr>
          <w:rFonts w:asciiTheme="majorBidi" w:hAnsiTheme="majorBidi" w:cstheme="majorBidi"/>
          <w:b/>
          <w:bCs/>
          <w:sz w:val="28"/>
          <w:szCs w:val="28"/>
          <w:vertAlign w:val="superscript"/>
        </w:rPr>
        <w:t>st</w:t>
      </w:r>
      <w:r w:rsidR="00EE2700">
        <w:rPr>
          <w:rFonts w:cs="B Zar"/>
          <w:b/>
          <w:bCs/>
          <w:sz w:val="28"/>
          <w:szCs w:val="28"/>
          <w:lang w:bidi="ar-BH"/>
        </w:rPr>
        <w:t xml:space="preserve"> </w:t>
      </w:r>
      <w:r w:rsidR="00EE2700" w:rsidRPr="00333FB7">
        <w:rPr>
          <w:rFonts w:cs="B Zar"/>
          <w:b/>
          <w:bCs/>
          <w:sz w:val="28"/>
          <w:szCs w:val="28"/>
          <w:lang w:bidi="ar-BH"/>
        </w:rPr>
        <w:t xml:space="preserve">advisor’s </w:t>
      </w:r>
      <w:r w:rsidR="00EE2700" w:rsidRPr="00B7060A">
        <w:rPr>
          <w:rFonts w:cs="B Zar"/>
          <w:b/>
          <w:bCs/>
          <w:sz w:val="28"/>
          <w:szCs w:val="28"/>
          <w:lang w:bidi="ar-BH"/>
        </w:rPr>
        <w:t>first name &amp; last name</w:t>
      </w:r>
      <w:r w:rsidR="009A7DDF" w:rsidRPr="002102BB">
        <w:rPr>
          <w:rFonts w:cs="B Zar"/>
          <w:b/>
          <w:bCs/>
          <w:sz w:val="28"/>
          <w:szCs w:val="28"/>
          <w:lang w:bidi="ar-BH"/>
        </w:rPr>
        <w:t xml:space="preserve"> here.</w:t>
      </w:r>
    </w:p>
    <w:p w14:paraId="11671A6E" w14:textId="4C5D5B1F" w:rsidR="009A7DDF" w:rsidRPr="002102BB" w:rsidRDefault="00222B78" w:rsidP="009A7DDF">
      <w:pPr>
        <w:jc w:val="center"/>
        <w:rPr>
          <w:rFonts w:cs="B Zar"/>
          <w:b/>
          <w:bCs/>
          <w:sz w:val="28"/>
          <w:szCs w:val="28"/>
          <w:rtl/>
          <w:lang w:bidi="ar-BH"/>
        </w:rPr>
      </w:pPr>
      <w:r w:rsidRPr="002102BB">
        <w:rPr>
          <w:rFonts w:cs="B Zar"/>
          <w:b/>
          <w:bCs/>
          <w:sz w:val="28"/>
          <w:szCs w:val="28"/>
          <w:lang w:bidi="ar-BH"/>
        </w:rPr>
        <w:t>Dr. …</w:t>
      </w:r>
      <w:r w:rsidR="009A7DDF" w:rsidRPr="002102BB">
        <w:rPr>
          <w:rFonts w:cs="B Zar"/>
          <w:b/>
          <w:bCs/>
          <w:sz w:val="28"/>
          <w:szCs w:val="28"/>
          <w:lang w:bidi="ar-BH"/>
        </w:rPr>
        <w:t xml:space="preserve">Type </w:t>
      </w:r>
      <w:r w:rsidR="00EE2700" w:rsidRPr="00333FB7">
        <w:rPr>
          <w:rFonts w:cs="B Zar"/>
          <w:b/>
          <w:bCs/>
          <w:sz w:val="28"/>
          <w:szCs w:val="28"/>
          <w:lang w:bidi="ar-BH"/>
        </w:rPr>
        <w:t>the</w:t>
      </w:r>
      <w:r w:rsidR="00EE2700">
        <w:rPr>
          <w:rFonts w:cs="B Zar"/>
          <w:b/>
          <w:bCs/>
          <w:sz w:val="28"/>
          <w:szCs w:val="28"/>
          <w:lang w:bidi="ar-BH"/>
        </w:rPr>
        <w:t xml:space="preserve"> </w:t>
      </w:r>
      <w:r w:rsidR="00EE2700" w:rsidRPr="00C95FCA">
        <w:rPr>
          <w:rFonts w:asciiTheme="majorBidi" w:hAnsiTheme="majorBidi" w:cstheme="majorBidi"/>
          <w:b/>
          <w:bCs/>
          <w:sz w:val="28"/>
          <w:szCs w:val="28"/>
        </w:rPr>
        <w:t>2</w:t>
      </w:r>
      <w:r w:rsidR="00EE2700" w:rsidRPr="00C95FCA">
        <w:rPr>
          <w:rFonts w:asciiTheme="majorBidi" w:hAnsiTheme="majorBidi" w:cstheme="majorBidi"/>
          <w:b/>
          <w:bCs/>
          <w:sz w:val="28"/>
          <w:szCs w:val="28"/>
          <w:vertAlign w:val="superscript"/>
        </w:rPr>
        <w:t>nd</w:t>
      </w:r>
      <w:r w:rsidR="00EE2700" w:rsidRPr="00333FB7">
        <w:rPr>
          <w:rFonts w:cs="B Zar"/>
          <w:b/>
          <w:bCs/>
          <w:sz w:val="28"/>
          <w:szCs w:val="28"/>
          <w:lang w:bidi="ar-BH"/>
        </w:rPr>
        <w:t xml:space="preserve"> advisor’s </w:t>
      </w:r>
      <w:r w:rsidR="00EE2700" w:rsidRPr="00B7060A">
        <w:rPr>
          <w:rFonts w:cs="B Zar"/>
          <w:b/>
          <w:bCs/>
          <w:sz w:val="28"/>
          <w:szCs w:val="28"/>
          <w:lang w:bidi="ar-BH"/>
        </w:rPr>
        <w:t>first name &amp; last name</w:t>
      </w:r>
      <w:r w:rsidR="00EE2700" w:rsidRPr="00333FB7">
        <w:rPr>
          <w:rFonts w:cs="B Zar"/>
          <w:b/>
          <w:bCs/>
          <w:sz w:val="28"/>
          <w:szCs w:val="28"/>
          <w:lang w:bidi="ar-BH"/>
        </w:rPr>
        <w:t xml:space="preserve"> </w:t>
      </w:r>
      <w:r w:rsidR="009A7DDF" w:rsidRPr="002102BB">
        <w:rPr>
          <w:rFonts w:cs="B Zar"/>
          <w:b/>
          <w:bCs/>
          <w:sz w:val="28"/>
          <w:szCs w:val="28"/>
          <w:lang w:bidi="ar-BH"/>
        </w:rPr>
        <w:t>here.</w:t>
      </w:r>
    </w:p>
    <w:p w14:paraId="3B6DA4CF" w14:textId="77777777" w:rsidR="009A7DDF" w:rsidRPr="002102BB" w:rsidRDefault="009A7DDF" w:rsidP="009A7DDF">
      <w:pPr>
        <w:jc w:val="center"/>
        <w:rPr>
          <w:rFonts w:cs="B Zar"/>
          <w:sz w:val="32"/>
          <w:szCs w:val="32"/>
          <w:lang w:bidi="ar-BH"/>
        </w:rPr>
      </w:pPr>
    </w:p>
    <w:p w14:paraId="78587189" w14:textId="77777777" w:rsidR="009A7DDF" w:rsidRPr="002102BB" w:rsidRDefault="009A7DDF" w:rsidP="009A7DDF">
      <w:pPr>
        <w:jc w:val="center"/>
        <w:rPr>
          <w:rFonts w:cs="B Zar"/>
          <w:sz w:val="32"/>
          <w:szCs w:val="32"/>
          <w:lang w:bidi="ar-BH"/>
        </w:rPr>
      </w:pPr>
    </w:p>
    <w:p w14:paraId="74089AE3" w14:textId="77777777" w:rsidR="0098210D" w:rsidRPr="002102BB" w:rsidRDefault="0098210D" w:rsidP="009A7DDF">
      <w:pPr>
        <w:jc w:val="center"/>
        <w:rPr>
          <w:rFonts w:cs="B Zar"/>
          <w:sz w:val="32"/>
          <w:szCs w:val="32"/>
          <w:lang w:bidi="ar-BH"/>
        </w:rPr>
      </w:pPr>
    </w:p>
    <w:p w14:paraId="092AFC11" w14:textId="77777777" w:rsidR="0098210D" w:rsidRPr="002102BB" w:rsidRDefault="0098210D" w:rsidP="009A7DDF">
      <w:pPr>
        <w:jc w:val="center"/>
        <w:rPr>
          <w:rFonts w:cs="B Zar"/>
          <w:sz w:val="32"/>
          <w:szCs w:val="32"/>
          <w:lang w:bidi="ar-BH"/>
        </w:rPr>
      </w:pPr>
    </w:p>
    <w:p w14:paraId="5114C68E" w14:textId="77777777" w:rsidR="0098210D" w:rsidRPr="002102BB" w:rsidRDefault="0098210D" w:rsidP="009A7DDF">
      <w:pPr>
        <w:jc w:val="center"/>
        <w:rPr>
          <w:rFonts w:cs="B Zar"/>
          <w:sz w:val="32"/>
          <w:szCs w:val="32"/>
          <w:lang w:bidi="ar-BH"/>
        </w:rPr>
      </w:pPr>
    </w:p>
    <w:p w14:paraId="25122023" w14:textId="77777777" w:rsidR="00222B78" w:rsidRPr="002102BB" w:rsidRDefault="00222B78" w:rsidP="00222B78">
      <w:pPr>
        <w:bidi w:val="0"/>
        <w:jc w:val="center"/>
        <w:rPr>
          <w:rFonts w:cs="B Zar"/>
          <w:szCs w:val="26"/>
          <w:rtl/>
          <w:lang w:bidi="ar-BH"/>
        </w:rPr>
      </w:pPr>
      <w:r w:rsidRPr="002102BB">
        <w:rPr>
          <w:rFonts w:cs="B Zar"/>
          <w:b/>
          <w:bCs/>
          <w:lang w:bidi="ar-BH"/>
        </w:rPr>
        <w:t>…… Month …… year</w:t>
      </w:r>
    </w:p>
    <w:p w14:paraId="43679D6E" w14:textId="77777777" w:rsidR="009A7DDF" w:rsidRPr="002102BB" w:rsidRDefault="009A7DDF" w:rsidP="009A7DDF">
      <w:pPr>
        <w:spacing w:after="160" w:line="259" w:lineRule="auto"/>
        <w:jc w:val="center"/>
        <w:rPr>
          <w:rFonts w:cs="B Zar"/>
          <w:b/>
          <w:bCs/>
          <w:lang w:bidi="ar-BH"/>
        </w:rPr>
      </w:pPr>
      <w:r w:rsidRPr="002102BB">
        <w:rPr>
          <w:rFonts w:cs="B Zar"/>
          <w:b/>
          <w:bCs/>
          <w:lang w:bidi="ar-BH"/>
        </w:rPr>
        <w:t>Type the month and year here.</w:t>
      </w:r>
    </w:p>
    <w:sdt>
      <w:sdtPr>
        <w:rPr>
          <w:rFonts w:cs="B Zar"/>
          <w:rtl/>
          <w:lang w:bidi="ar-BH"/>
        </w:rPr>
        <w:alias w:val="1"/>
        <w:tag w:val="1"/>
        <w:id w:val="1109478087"/>
        <w:lock w:val="sdtContentLocked"/>
        <w:placeholder>
          <w:docPart w:val="0695A7AA257746FB84727B1651AF46F0"/>
        </w:placeholder>
      </w:sdtPr>
      <w:sdtEndPr>
        <w:rPr>
          <w:b/>
          <w:bCs/>
          <w:sz w:val="28"/>
          <w:szCs w:val="28"/>
        </w:rPr>
      </w:sdtEndPr>
      <w:sdtContent>
        <w:p w14:paraId="790F6012" w14:textId="77777777" w:rsidR="00622BD7" w:rsidRPr="00C73ED9" w:rsidRDefault="00622BD7" w:rsidP="00622BD7">
          <w:pPr>
            <w:autoSpaceDE w:val="0"/>
            <w:autoSpaceDN w:val="0"/>
            <w:adjustRightInd w:val="0"/>
            <w:jc w:val="center"/>
            <w:rPr>
              <w:rFonts w:cs="B Zar"/>
              <w:lang w:bidi="ar-BH"/>
            </w:rPr>
          </w:pPr>
          <w:r w:rsidRPr="00C73ED9">
            <w:rPr>
              <w:rFonts w:cs="B Zar"/>
              <w:noProof/>
              <w:rtl/>
            </w:rPr>
            <w:drawing>
              <wp:inline distT="0" distB="0" distL="0" distR="0" wp14:anchorId="5038EC9D" wp14:editId="32DA330E">
                <wp:extent cx="843359" cy="809625"/>
                <wp:effectExtent l="0" t="0" r="0" b="0"/>
                <wp:docPr id="15" name="Picture 15" descr="C:\Users\USER\Desktop\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rticl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46714" cy="812846"/>
                        </a:xfrm>
                        <a:prstGeom prst="rect">
                          <a:avLst/>
                        </a:prstGeom>
                        <a:noFill/>
                        <a:ln>
                          <a:noFill/>
                        </a:ln>
                      </pic:spPr>
                    </pic:pic>
                  </a:graphicData>
                </a:graphic>
              </wp:inline>
            </w:drawing>
          </w:r>
        </w:p>
        <w:p w14:paraId="5DE58DF2" w14:textId="77777777" w:rsidR="00622BD7" w:rsidRPr="002102BB" w:rsidRDefault="00622BD7" w:rsidP="00622BD7">
          <w:pPr>
            <w:autoSpaceDE w:val="0"/>
            <w:autoSpaceDN w:val="0"/>
            <w:adjustRightInd w:val="0"/>
            <w:spacing w:line="288" w:lineRule="auto"/>
            <w:jc w:val="center"/>
            <w:rPr>
              <w:rFonts w:cs="B Zar"/>
              <w:b/>
              <w:bCs/>
              <w:sz w:val="28"/>
              <w:szCs w:val="28"/>
              <w:lang w:bidi="ar-BH"/>
            </w:rPr>
          </w:pPr>
          <w:r w:rsidRPr="00C73ED9">
            <w:rPr>
              <w:rFonts w:cs="B Zar"/>
              <w:b/>
              <w:bCs/>
              <w:sz w:val="28"/>
              <w:szCs w:val="28"/>
              <w:lang w:bidi="ar-BH"/>
            </w:rPr>
            <w:t>Alzahra University</w:t>
          </w:r>
        </w:p>
      </w:sdtContent>
    </w:sdt>
    <w:p w14:paraId="4A835D0C" w14:textId="77777777" w:rsidR="00622BD7" w:rsidRPr="002102BB" w:rsidRDefault="00622BD7" w:rsidP="00622BD7">
      <w:pPr>
        <w:autoSpaceDE w:val="0"/>
        <w:autoSpaceDN w:val="0"/>
        <w:adjustRightInd w:val="0"/>
        <w:jc w:val="center"/>
        <w:rPr>
          <w:rFonts w:cs="Times New Roman"/>
          <w:b/>
          <w:bCs/>
          <w:rtl/>
        </w:rPr>
      </w:pPr>
      <w:r w:rsidRPr="002102BB">
        <w:rPr>
          <w:rFonts w:cs="Times New Roman"/>
          <w:b/>
          <w:bCs/>
        </w:rPr>
        <w:t>Faculty of …………………</w:t>
      </w:r>
    </w:p>
    <w:p w14:paraId="2C9570EC" w14:textId="77777777" w:rsidR="00622BD7" w:rsidRPr="002102BB" w:rsidRDefault="00622BD7" w:rsidP="00622BD7">
      <w:pPr>
        <w:autoSpaceDE w:val="0"/>
        <w:autoSpaceDN w:val="0"/>
        <w:adjustRightInd w:val="0"/>
        <w:jc w:val="center"/>
        <w:rPr>
          <w:rFonts w:cs="Times New Roman"/>
          <w:b/>
          <w:bCs/>
        </w:rPr>
      </w:pPr>
      <w:r w:rsidRPr="002102BB">
        <w:rPr>
          <w:rFonts w:cs="Times New Roman"/>
          <w:b/>
          <w:bCs/>
        </w:rPr>
        <w:t>Department…………………</w:t>
      </w:r>
    </w:p>
    <w:p w14:paraId="7C19E639" w14:textId="77777777" w:rsidR="00622BD7" w:rsidRPr="002102BB" w:rsidRDefault="00622BD7" w:rsidP="00622BD7">
      <w:pPr>
        <w:spacing w:after="160" w:line="259" w:lineRule="auto"/>
        <w:jc w:val="center"/>
        <w:rPr>
          <w:rFonts w:cs="B Zar"/>
          <w:b/>
          <w:bCs/>
          <w:lang w:bidi="ar-BH"/>
        </w:rPr>
      </w:pPr>
    </w:p>
    <w:p w14:paraId="08A20668" w14:textId="77777777" w:rsidR="00622BD7" w:rsidRPr="002102BB" w:rsidRDefault="00622BD7" w:rsidP="00622BD7">
      <w:pPr>
        <w:spacing w:line="276" w:lineRule="auto"/>
        <w:jc w:val="center"/>
        <w:rPr>
          <w:rFonts w:cs="B Nazanin"/>
          <w:sz w:val="20"/>
          <w:szCs w:val="20"/>
          <w:rtl/>
          <w:lang w:bidi="ar-BH"/>
        </w:rPr>
      </w:pPr>
    </w:p>
    <w:p w14:paraId="4ADC7442" w14:textId="77777777" w:rsidR="00622BD7" w:rsidRPr="002102BB" w:rsidRDefault="00622BD7" w:rsidP="00622BD7">
      <w:pPr>
        <w:spacing w:line="276" w:lineRule="auto"/>
        <w:jc w:val="center"/>
        <w:rPr>
          <w:rFonts w:cs="B Nazanin"/>
          <w:sz w:val="20"/>
          <w:szCs w:val="20"/>
          <w:lang w:bidi="ar-BH"/>
        </w:rPr>
      </w:pPr>
    </w:p>
    <w:p w14:paraId="0664F5D3" w14:textId="77777777" w:rsidR="00622BD7" w:rsidRPr="002102BB" w:rsidRDefault="00622BD7" w:rsidP="00622BD7">
      <w:pPr>
        <w:spacing w:line="276" w:lineRule="auto"/>
        <w:jc w:val="center"/>
        <w:rPr>
          <w:rFonts w:cs="B Nazanin"/>
          <w:sz w:val="20"/>
          <w:szCs w:val="20"/>
          <w:rtl/>
          <w:lang w:bidi="ar-BH"/>
        </w:rPr>
      </w:pPr>
    </w:p>
    <w:p w14:paraId="6A375E11" w14:textId="77777777" w:rsidR="00622BD7" w:rsidRPr="002102BB" w:rsidRDefault="00622BD7" w:rsidP="00622BD7">
      <w:pPr>
        <w:autoSpaceDE w:val="0"/>
        <w:autoSpaceDN w:val="0"/>
        <w:bidi w:val="0"/>
        <w:adjustRightInd w:val="0"/>
        <w:jc w:val="center"/>
        <w:rPr>
          <w:rFonts w:cs="B Zar"/>
          <w:b/>
          <w:bCs/>
          <w:szCs w:val="26"/>
          <w:lang w:bidi="ar-BH"/>
        </w:rPr>
      </w:pPr>
      <w:r w:rsidRPr="002102BB">
        <w:rPr>
          <w:rFonts w:cs="B Zar"/>
          <w:b/>
          <w:bCs/>
          <w:szCs w:val="26"/>
          <w:lang w:bidi="ar-BH"/>
        </w:rPr>
        <w:t>A Thesis/ Dissertation Submitted in Partial Fulfillment of the Requirements for</w:t>
      </w:r>
    </w:p>
    <w:p w14:paraId="692097C7" w14:textId="77777777" w:rsidR="00622BD7" w:rsidRPr="002102BB" w:rsidRDefault="00622BD7" w:rsidP="00622BD7">
      <w:pPr>
        <w:autoSpaceDE w:val="0"/>
        <w:autoSpaceDN w:val="0"/>
        <w:bidi w:val="0"/>
        <w:adjustRightInd w:val="0"/>
        <w:jc w:val="center"/>
        <w:rPr>
          <w:rFonts w:cs="B Zar"/>
          <w:b/>
          <w:bCs/>
          <w:szCs w:val="26"/>
          <w:lang w:bidi="ar-BH"/>
        </w:rPr>
      </w:pPr>
      <w:r w:rsidRPr="002102BB">
        <w:rPr>
          <w:rFonts w:cs="B Zar"/>
          <w:b/>
          <w:bCs/>
          <w:szCs w:val="26"/>
          <w:lang w:bidi="ar-BH"/>
        </w:rPr>
        <w:t xml:space="preserve"> the Degree of M.Sc. /M.A. /Ph.D. in</w:t>
      </w:r>
      <w:r w:rsidRPr="002102BB">
        <w:rPr>
          <w:rFonts w:cs="Times New Roman" w:hint="cs"/>
          <w:b/>
          <w:bCs/>
          <w:rtl/>
          <w:lang w:bidi="ar-BH"/>
        </w:rPr>
        <w:t>…………</w:t>
      </w:r>
    </w:p>
    <w:p w14:paraId="226B92D3" w14:textId="77777777" w:rsidR="00622BD7" w:rsidRPr="002102BB" w:rsidRDefault="00622BD7" w:rsidP="00622BD7">
      <w:pPr>
        <w:spacing w:before="360"/>
        <w:jc w:val="center"/>
        <w:rPr>
          <w:rFonts w:cs="B Zar"/>
          <w:b/>
          <w:bCs/>
          <w:sz w:val="40"/>
          <w:szCs w:val="40"/>
          <w:highlight w:val="yellow"/>
          <w:rtl/>
          <w:lang w:bidi="ar-BH"/>
        </w:rPr>
      </w:pPr>
    </w:p>
    <w:sdt>
      <w:sdtPr>
        <w:rPr>
          <w:rFonts w:cs="B Zar"/>
          <w:b/>
          <w:bCs/>
          <w:sz w:val="40"/>
          <w:szCs w:val="38"/>
          <w:rtl/>
          <w:lang w:bidi="ar-BH"/>
        </w:rPr>
        <w:alias w:val="1"/>
        <w:tag w:val="1"/>
        <w:id w:val="-1377242538"/>
        <w:lock w:val="sdtContentLocked"/>
        <w:placeholder>
          <w:docPart w:val="0695A7AA257746FB84727B1651AF46F0"/>
        </w:placeholder>
      </w:sdtPr>
      <w:sdtEndPr/>
      <w:sdtContent>
        <w:p w14:paraId="13EC60DA" w14:textId="77777777" w:rsidR="00622BD7" w:rsidRPr="00C73ED9" w:rsidRDefault="00622BD7" w:rsidP="00622BD7">
          <w:pPr>
            <w:jc w:val="center"/>
            <w:rPr>
              <w:rFonts w:cs="B Zar"/>
              <w:b/>
              <w:bCs/>
              <w:sz w:val="40"/>
              <w:szCs w:val="38"/>
              <w:rtl/>
              <w:lang w:bidi="ar-BH"/>
            </w:rPr>
          </w:pPr>
          <w:r w:rsidRPr="00C73ED9">
            <w:rPr>
              <w:rFonts w:cs="B Zar"/>
              <w:b/>
              <w:bCs/>
              <w:sz w:val="40"/>
              <w:szCs w:val="38"/>
              <w:lang w:bidi="ar-BH"/>
            </w:rPr>
            <w:t>Title</w:t>
          </w:r>
        </w:p>
      </w:sdtContent>
    </w:sdt>
    <w:p w14:paraId="6E4C4783" w14:textId="77777777" w:rsidR="004C45CB" w:rsidRPr="002102BB" w:rsidRDefault="00622BD7" w:rsidP="00622BD7">
      <w:pPr>
        <w:jc w:val="center"/>
        <w:rPr>
          <w:rFonts w:cs="B Zar"/>
          <w:b/>
          <w:bCs/>
          <w:sz w:val="40"/>
          <w:szCs w:val="38"/>
          <w:rtl/>
          <w:lang w:bidi="ar-BH"/>
        </w:rPr>
      </w:pPr>
      <w:r w:rsidRPr="002102BB">
        <w:rPr>
          <w:rFonts w:cs="B Zar"/>
          <w:b/>
          <w:bCs/>
          <w:sz w:val="40"/>
          <w:szCs w:val="38"/>
          <w:lang w:bidi="ar-BH"/>
        </w:rPr>
        <w:t>Type your thesis/dissertation title here.</w:t>
      </w:r>
    </w:p>
    <w:p w14:paraId="7F604EE4" w14:textId="77777777" w:rsidR="004C45CB" w:rsidRPr="002102BB" w:rsidRDefault="004C45CB" w:rsidP="00622BD7">
      <w:pPr>
        <w:jc w:val="center"/>
        <w:rPr>
          <w:rFonts w:cs="B Zar"/>
          <w:b/>
          <w:bCs/>
          <w:sz w:val="40"/>
          <w:szCs w:val="38"/>
          <w:highlight w:val="yellow"/>
          <w:rtl/>
          <w:lang w:bidi="ar-BH"/>
        </w:rPr>
      </w:pPr>
    </w:p>
    <w:sdt>
      <w:sdtPr>
        <w:rPr>
          <w:rFonts w:cs="B Zar"/>
          <w:b/>
          <w:bCs/>
          <w:rtl/>
          <w:lang w:bidi="ar-BH"/>
        </w:rPr>
        <w:alias w:val="1"/>
        <w:tag w:val="1"/>
        <w:id w:val="-594933120"/>
        <w:lock w:val="sdtContentLocked"/>
        <w:placeholder>
          <w:docPart w:val="0695A7AA257746FB84727B1651AF46F0"/>
        </w:placeholder>
      </w:sdtPr>
      <w:sdtEndPr/>
      <w:sdtContent>
        <w:p w14:paraId="2CBF8D05" w14:textId="77777777" w:rsidR="00622BD7" w:rsidRPr="00C73ED9" w:rsidRDefault="00622BD7" w:rsidP="00622BD7">
          <w:pPr>
            <w:spacing w:before="600"/>
            <w:jc w:val="center"/>
            <w:rPr>
              <w:rFonts w:cs="B Zar"/>
              <w:b/>
              <w:bCs/>
              <w:rtl/>
              <w:lang w:bidi="ar-BH"/>
            </w:rPr>
          </w:pPr>
          <w:r w:rsidRPr="00C73ED9">
            <w:rPr>
              <w:rFonts w:cs="B Zar"/>
              <w:b/>
              <w:bCs/>
              <w:lang w:bidi="ar-BH"/>
            </w:rPr>
            <w:t>By</w:t>
          </w:r>
        </w:p>
      </w:sdtContent>
    </w:sdt>
    <w:p w14:paraId="4B91CCF6" w14:textId="66F7E5C6" w:rsidR="00622BD7" w:rsidRPr="002102BB" w:rsidRDefault="00622BD7" w:rsidP="00622BD7">
      <w:pPr>
        <w:jc w:val="center"/>
        <w:rPr>
          <w:rFonts w:cs="B Zar"/>
          <w:b/>
          <w:bCs/>
          <w:sz w:val="28"/>
          <w:szCs w:val="28"/>
          <w:rtl/>
          <w:lang w:bidi="ar-BH"/>
        </w:rPr>
      </w:pPr>
      <w:r w:rsidRPr="002102BB">
        <w:rPr>
          <w:rFonts w:cs="B Zar"/>
          <w:b/>
          <w:bCs/>
          <w:sz w:val="28"/>
          <w:szCs w:val="28"/>
          <w:lang w:bidi="ar-BH"/>
        </w:rPr>
        <w:t>Type the student’s f</w:t>
      </w:r>
      <w:r w:rsidR="00794A01">
        <w:rPr>
          <w:rFonts w:cs="B Zar"/>
          <w:b/>
          <w:bCs/>
          <w:sz w:val="28"/>
          <w:szCs w:val="28"/>
          <w:lang w:bidi="ar-BH"/>
        </w:rPr>
        <w:t>irs</w:t>
      </w:r>
      <w:r w:rsidRPr="002102BB">
        <w:rPr>
          <w:rFonts w:cs="B Zar"/>
          <w:b/>
          <w:bCs/>
          <w:sz w:val="28"/>
          <w:szCs w:val="28"/>
          <w:lang w:bidi="ar-BH"/>
        </w:rPr>
        <w:t xml:space="preserve"> name</w:t>
      </w:r>
      <w:r w:rsidR="00794A01">
        <w:rPr>
          <w:rFonts w:cs="B Zar"/>
          <w:b/>
          <w:bCs/>
          <w:sz w:val="28"/>
          <w:szCs w:val="28"/>
          <w:lang w:bidi="ar-BH"/>
        </w:rPr>
        <w:t xml:space="preserve"> &amp; last name</w:t>
      </w:r>
      <w:r w:rsidRPr="002102BB">
        <w:rPr>
          <w:rFonts w:cs="B Zar"/>
          <w:b/>
          <w:bCs/>
          <w:sz w:val="28"/>
          <w:szCs w:val="28"/>
          <w:lang w:bidi="ar-BH"/>
        </w:rPr>
        <w:t xml:space="preserve"> here.</w:t>
      </w:r>
    </w:p>
    <w:p w14:paraId="3370D288" w14:textId="77777777" w:rsidR="004C45CB" w:rsidRPr="002102BB" w:rsidRDefault="004C45CB" w:rsidP="00622BD7">
      <w:pPr>
        <w:jc w:val="center"/>
        <w:rPr>
          <w:rFonts w:cs="B Zar"/>
          <w:b/>
          <w:bCs/>
          <w:sz w:val="28"/>
          <w:szCs w:val="28"/>
          <w:highlight w:val="yellow"/>
          <w:rtl/>
          <w:lang w:bidi="ar-BH"/>
        </w:rPr>
      </w:pPr>
    </w:p>
    <w:p w14:paraId="0A498B18" w14:textId="77777777" w:rsidR="004C45CB" w:rsidRPr="002102BB" w:rsidRDefault="004C45CB" w:rsidP="00622BD7">
      <w:pPr>
        <w:jc w:val="center"/>
        <w:rPr>
          <w:rFonts w:cs="B Zar"/>
          <w:b/>
          <w:bCs/>
          <w:sz w:val="28"/>
          <w:szCs w:val="28"/>
          <w:highlight w:val="yellow"/>
          <w:lang w:bidi="ar-BH"/>
        </w:rPr>
      </w:pPr>
    </w:p>
    <w:p w14:paraId="4269C979" w14:textId="77777777" w:rsidR="00622BD7" w:rsidRPr="002102BB" w:rsidRDefault="00622BD7" w:rsidP="00622BD7">
      <w:pPr>
        <w:spacing w:before="600"/>
        <w:jc w:val="center"/>
        <w:rPr>
          <w:rFonts w:cs="B Zar"/>
          <w:b/>
          <w:bCs/>
          <w:lang w:bidi="ar-BH"/>
        </w:rPr>
      </w:pPr>
      <w:r w:rsidRPr="002102BB">
        <w:rPr>
          <w:rFonts w:cs="B Zar"/>
          <w:b/>
          <w:bCs/>
          <w:lang w:bidi="ar-BH"/>
        </w:rPr>
        <w:t>Supervisor(s)</w:t>
      </w:r>
      <w:r w:rsidRPr="002102BB">
        <w:rPr>
          <w:rFonts w:cs="B Zar"/>
          <w:b/>
          <w:bCs/>
          <w:rtl/>
          <w:lang w:bidi="ar-BH"/>
        </w:rPr>
        <w:t xml:space="preserve"> </w:t>
      </w:r>
    </w:p>
    <w:p w14:paraId="6F62F1CF" w14:textId="30C94108" w:rsidR="00622BD7" w:rsidRPr="002102BB" w:rsidRDefault="00622BD7" w:rsidP="00622BD7">
      <w:pPr>
        <w:jc w:val="center"/>
        <w:rPr>
          <w:rFonts w:cs="B Zar"/>
          <w:b/>
          <w:bCs/>
          <w:sz w:val="28"/>
          <w:szCs w:val="28"/>
          <w:lang w:bidi="ar-BH"/>
        </w:rPr>
      </w:pPr>
      <w:r w:rsidRPr="002102BB">
        <w:rPr>
          <w:rFonts w:cs="B Zar"/>
          <w:b/>
          <w:bCs/>
          <w:sz w:val="28"/>
          <w:szCs w:val="28"/>
          <w:lang w:bidi="ar-BH"/>
        </w:rPr>
        <w:t>Dr. …Type</w:t>
      </w:r>
      <w:r w:rsidR="00794A01" w:rsidRPr="00333FB7">
        <w:rPr>
          <w:rFonts w:cs="B Zar"/>
          <w:b/>
          <w:bCs/>
          <w:sz w:val="28"/>
          <w:szCs w:val="28"/>
          <w:lang w:bidi="ar-BH"/>
        </w:rPr>
        <w:t xml:space="preserve"> the</w:t>
      </w:r>
      <w:r w:rsidR="00794A01" w:rsidRPr="000227AC">
        <w:rPr>
          <w:rFonts w:cs="B Zar"/>
          <w:b/>
          <w:bCs/>
          <w:sz w:val="28"/>
          <w:szCs w:val="28"/>
          <w:lang w:bidi="ar-BH"/>
        </w:rPr>
        <w:t xml:space="preserve"> </w:t>
      </w:r>
      <w:r w:rsidR="00794A01" w:rsidRPr="00C95FCA">
        <w:rPr>
          <w:rFonts w:asciiTheme="majorBidi" w:hAnsiTheme="majorBidi" w:cstheme="majorBidi"/>
          <w:b/>
          <w:bCs/>
          <w:sz w:val="28"/>
          <w:szCs w:val="28"/>
        </w:rPr>
        <w:t>1</w:t>
      </w:r>
      <w:r w:rsidR="00794A01" w:rsidRPr="00C95FCA">
        <w:rPr>
          <w:rFonts w:asciiTheme="majorBidi" w:hAnsiTheme="majorBidi" w:cstheme="majorBidi"/>
          <w:b/>
          <w:bCs/>
          <w:sz w:val="28"/>
          <w:szCs w:val="28"/>
          <w:vertAlign w:val="superscript"/>
        </w:rPr>
        <w:t>st</w:t>
      </w:r>
      <w:r w:rsidR="00794A01" w:rsidRPr="000227AC">
        <w:rPr>
          <w:rFonts w:cs="B Zar"/>
          <w:b/>
          <w:bCs/>
          <w:sz w:val="28"/>
          <w:szCs w:val="28"/>
          <w:lang w:bidi="ar-BH"/>
        </w:rPr>
        <w:t xml:space="preserve"> supervisor’s</w:t>
      </w:r>
      <w:r w:rsidR="00794A01" w:rsidRPr="00333FB7">
        <w:rPr>
          <w:rFonts w:cs="B Zar"/>
          <w:b/>
          <w:bCs/>
          <w:sz w:val="28"/>
          <w:szCs w:val="28"/>
          <w:lang w:bidi="ar-BH"/>
        </w:rPr>
        <w:t xml:space="preserve"> </w:t>
      </w:r>
      <w:r w:rsidR="00794A01" w:rsidRPr="000227AC">
        <w:rPr>
          <w:rFonts w:cs="B Zar"/>
          <w:b/>
          <w:bCs/>
          <w:sz w:val="28"/>
          <w:szCs w:val="28"/>
          <w:lang w:bidi="ar-BH"/>
        </w:rPr>
        <w:t>first name &amp; last name</w:t>
      </w:r>
      <w:r w:rsidR="00794A01" w:rsidRPr="002102BB">
        <w:rPr>
          <w:rFonts w:cs="B Zar"/>
          <w:b/>
          <w:bCs/>
          <w:sz w:val="28"/>
          <w:szCs w:val="28"/>
          <w:lang w:bidi="ar-BH"/>
        </w:rPr>
        <w:t xml:space="preserve"> </w:t>
      </w:r>
      <w:r w:rsidRPr="002102BB">
        <w:rPr>
          <w:rFonts w:cs="B Zar"/>
          <w:b/>
          <w:bCs/>
          <w:sz w:val="28"/>
          <w:szCs w:val="28"/>
          <w:lang w:bidi="ar-BH"/>
        </w:rPr>
        <w:t>here.</w:t>
      </w:r>
    </w:p>
    <w:p w14:paraId="41E37DA6" w14:textId="163DED88" w:rsidR="00622BD7" w:rsidRPr="002102BB" w:rsidRDefault="00622BD7" w:rsidP="00622BD7">
      <w:pPr>
        <w:jc w:val="center"/>
        <w:rPr>
          <w:rFonts w:cs="B Zar"/>
          <w:b/>
          <w:bCs/>
          <w:sz w:val="28"/>
          <w:szCs w:val="28"/>
          <w:rtl/>
          <w:lang w:bidi="ar-BH"/>
        </w:rPr>
      </w:pPr>
      <w:r w:rsidRPr="002102BB">
        <w:rPr>
          <w:rFonts w:cs="B Zar"/>
          <w:b/>
          <w:bCs/>
          <w:sz w:val="28"/>
          <w:szCs w:val="28"/>
          <w:lang w:bidi="ar-BH"/>
        </w:rPr>
        <w:t>Dr. …</w:t>
      </w:r>
      <w:r w:rsidR="00794A01" w:rsidRPr="00794A01">
        <w:rPr>
          <w:rFonts w:cs="B Zar"/>
          <w:b/>
          <w:bCs/>
          <w:sz w:val="28"/>
          <w:szCs w:val="28"/>
          <w:lang w:bidi="ar-BH"/>
        </w:rPr>
        <w:t xml:space="preserve"> </w:t>
      </w:r>
      <w:r w:rsidR="00794A01" w:rsidRPr="00333FB7">
        <w:rPr>
          <w:rFonts w:cs="B Zar"/>
          <w:b/>
          <w:bCs/>
          <w:sz w:val="28"/>
          <w:szCs w:val="28"/>
          <w:lang w:bidi="ar-BH"/>
        </w:rPr>
        <w:t>Type the</w:t>
      </w:r>
      <w:r w:rsidR="00794A01" w:rsidRPr="000227AC">
        <w:rPr>
          <w:rFonts w:cs="B Zar"/>
          <w:b/>
          <w:bCs/>
          <w:sz w:val="28"/>
          <w:szCs w:val="28"/>
          <w:lang w:bidi="ar-BH"/>
        </w:rPr>
        <w:t xml:space="preserve"> </w:t>
      </w:r>
      <w:r w:rsidR="00794A01">
        <w:rPr>
          <w:rFonts w:asciiTheme="majorBidi" w:hAnsiTheme="majorBidi" w:cstheme="majorBidi"/>
          <w:b/>
          <w:bCs/>
          <w:sz w:val="28"/>
          <w:szCs w:val="28"/>
        </w:rPr>
        <w:t>2</w:t>
      </w:r>
      <w:r w:rsidR="00794A01" w:rsidRPr="00C95FCA">
        <w:rPr>
          <w:rFonts w:asciiTheme="majorBidi" w:hAnsiTheme="majorBidi" w:cstheme="majorBidi"/>
          <w:b/>
          <w:bCs/>
          <w:sz w:val="28"/>
          <w:szCs w:val="28"/>
          <w:vertAlign w:val="superscript"/>
        </w:rPr>
        <w:t>st</w:t>
      </w:r>
      <w:r w:rsidR="00794A01" w:rsidRPr="000227AC">
        <w:rPr>
          <w:rFonts w:cs="B Zar"/>
          <w:b/>
          <w:bCs/>
          <w:sz w:val="28"/>
          <w:szCs w:val="28"/>
          <w:lang w:bidi="ar-BH"/>
        </w:rPr>
        <w:t xml:space="preserve"> supervisor’s</w:t>
      </w:r>
      <w:r w:rsidR="00794A01" w:rsidRPr="00333FB7">
        <w:rPr>
          <w:rFonts w:cs="B Zar"/>
          <w:b/>
          <w:bCs/>
          <w:sz w:val="28"/>
          <w:szCs w:val="28"/>
          <w:lang w:bidi="ar-BH"/>
        </w:rPr>
        <w:t xml:space="preserve"> </w:t>
      </w:r>
      <w:r w:rsidR="00794A01" w:rsidRPr="000227AC">
        <w:rPr>
          <w:rFonts w:cs="B Zar"/>
          <w:b/>
          <w:bCs/>
          <w:sz w:val="28"/>
          <w:szCs w:val="28"/>
          <w:lang w:bidi="ar-BH"/>
        </w:rPr>
        <w:t>first name &amp; last name</w:t>
      </w:r>
      <w:r w:rsidR="00794A01" w:rsidRPr="002102BB">
        <w:rPr>
          <w:rFonts w:cs="B Zar"/>
          <w:b/>
          <w:bCs/>
          <w:sz w:val="28"/>
          <w:szCs w:val="28"/>
          <w:lang w:bidi="ar-BH"/>
        </w:rPr>
        <w:t xml:space="preserve"> </w:t>
      </w:r>
      <w:r w:rsidRPr="002102BB">
        <w:rPr>
          <w:rFonts w:cs="B Zar"/>
          <w:b/>
          <w:bCs/>
          <w:sz w:val="28"/>
          <w:szCs w:val="28"/>
          <w:lang w:bidi="ar-BH"/>
        </w:rPr>
        <w:t>here.</w:t>
      </w:r>
    </w:p>
    <w:p w14:paraId="4F580F10" w14:textId="77777777" w:rsidR="00622BD7" w:rsidRPr="002102BB" w:rsidRDefault="00622BD7" w:rsidP="00622BD7">
      <w:pPr>
        <w:jc w:val="center"/>
        <w:rPr>
          <w:rFonts w:cs="B Zar"/>
          <w:b/>
          <w:bCs/>
          <w:sz w:val="28"/>
          <w:szCs w:val="28"/>
          <w:highlight w:val="yellow"/>
          <w:rtl/>
          <w:lang w:bidi="ar-BH"/>
        </w:rPr>
      </w:pPr>
    </w:p>
    <w:p w14:paraId="0046B6C7" w14:textId="77777777" w:rsidR="00622BD7" w:rsidRPr="002102BB" w:rsidRDefault="00622BD7" w:rsidP="00622BD7">
      <w:pPr>
        <w:jc w:val="center"/>
        <w:rPr>
          <w:rFonts w:cs="B Zar"/>
          <w:sz w:val="32"/>
          <w:szCs w:val="32"/>
          <w:highlight w:val="yellow"/>
          <w:lang w:bidi="ar-BH"/>
        </w:rPr>
      </w:pPr>
    </w:p>
    <w:p w14:paraId="33DE9B3A" w14:textId="77777777" w:rsidR="00622BD7" w:rsidRPr="002102BB" w:rsidRDefault="00622BD7" w:rsidP="00622BD7">
      <w:pPr>
        <w:jc w:val="center"/>
        <w:rPr>
          <w:rFonts w:cs="B Zar"/>
          <w:sz w:val="32"/>
          <w:szCs w:val="32"/>
          <w:highlight w:val="yellow"/>
          <w:lang w:bidi="ar-BH"/>
        </w:rPr>
      </w:pPr>
    </w:p>
    <w:p w14:paraId="7DF5DCFB" w14:textId="77777777" w:rsidR="00622BD7" w:rsidRPr="002102BB" w:rsidRDefault="00622BD7" w:rsidP="00622BD7">
      <w:pPr>
        <w:jc w:val="center"/>
        <w:rPr>
          <w:rFonts w:cs="B Zar"/>
          <w:sz w:val="32"/>
          <w:szCs w:val="32"/>
          <w:highlight w:val="yellow"/>
          <w:lang w:bidi="ar-BH"/>
        </w:rPr>
      </w:pPr>
    </w:p>
    <w:p w14:paraId="5C2B7A66" w14:textId="77777777" w:rsidR="00622BD7" w:rsidRPr="002102BB" w:rsidRDefault="00622BD7" w:rsidP="00622BD7">
      <w:pPr>
        <w:jc w:val="center"/>
        <w:rPr>
          <w:rFonts w:cs="B Zar"/>
          <w:sz w:val="32"/>
          <w:szCs w:val="32"/>
          <w:highlight w:val="yellow"/>
          <w:lang w:bidi="ar-BH"/>
        </w:rPr>
      </w:pPr>
    </w:p>
    <w:p w14:paraId="0B038695" w14:textId="77777777" w:rsidR="00622BD7" w:rsidRPr="002102BB" w:rsidRDefault="00622BD7" w:rsidP="00622BD7">
      <w:pPr>
        <w:jc w:val="center"/>
        <w:rPr>
          <w:rFonts w:cs="B Zar"/>
          <w:sz w:val="32"/>
          <w:szCs w:val="32"/>
          <w:highlight w:val="yellow"/>
          <w:lang w:bidi="ar-BH"/>
        </w:rPr>
      </w:pPr>
    </w:p>
    <w:p w14:paraId="214EA858" w14:textId="77777777" w:rsidR="00622BD7" w:rsidRPr="002102BB" w:rsidRDefault="00622BD7" w:rsidP="00622BD7">
      <w:pPr>
        <w:jc w:val="center"/>
        <w:rPr>
          <w:rFonts w:cs="B Zar"/>
          <w:sz w:val="32"/>
          <w:szCs w:val="32"/>
          <w:highlight w:val="yellow"/>
          <w:lang w:bidi="ar-BH"/>
        </w:rPr>
      </w:pPr>
    </w:p>
    <w:p w14:paraId="619D03DF" w14:textId="77777777" w:rsidR="00622BD7" w:rsidRPr="002102BB" w:rsidRDefault="00622BD7" w:rsidP="00622BD7">
      <w:pPr>
        <w:bidi w:val="0"/>
        <w:jc w:val="center"/>
        <w:rPr>
          <w:rFonts w:cs="B Zar"/>
          <w:szCs w:val="26"/>
          <w:rtl/>
          <w:lang w:bidi="ar-BH"/>
        </w:rPr>
      </w:pPr>
      <w:r w:rsidRPr="002102BB">
        <w:rPr>
          <w:rFonts w:cs="B Zar"/>
          <w:b/>
          <w:bCs/>
          <w:lang w:bidi="ar-BH"/>
        </w:rPr>
        <w:t>…… Month …… year</w:t>
      </w:r>
    </w:p>
    <w:p w14:paraId="5FAA5BED" w14:textId="77777777" w:rsidR="00622BD7" w:rsidRPr="002102BB" w:rsidRDefault="00622BD7" w:rsidP="00622BD7">
      <w:pPr>
        <w:spacing w:after="160" w:line="259" w:lineRule="auto"/>
        <w:jc w:val="center"/>
        <w:rPr>
          <w:rFonts w:cs="B Zar"/>
          <w:b/>
          <w:bCs/>
          <w:lang w:bidi="ar-BH"/>
        </w:rPr>
      </w:pPr>
      <w:r w:rsidRPr="002102BB">
        <w:rPr>
          <w:rFonts w:cs="B Zar"/>
          <w:b/>
          <w:bCs/>
          <w:lang w:bidi="ar-BH"/>
        </w:rPr>
        <w:t>Type the month and year here.</w:t>
      </w:r>
    </w:p>
    <w:sectPr w:rsidR="00622BD7" w:rsidRPr="002102BB" w:rsidSect="007943EC">
      <w:headerReference w:type="even" r:id="rId214"/>
      <w:headerReference w:type="default" r:id="rId215"/>
      <w:footnotePr>
        <w:numRestart w:val="eachPage"/>
      </w:footnotePr>
      <w:type w:val="oddPage"/>
      <w:pgSz w:w="11906" w:h="16838" w:code="9"/>
      <w:pgMar w:top="1418" w:right="1985" w:bottom="1418" w:left="1418" w:header="567" w:footer="238" w:gutter="0"/>
      <w:cols w:space="708"/>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0" w:author="leila mesbah" w:date="2023-07-21T12:40:00Z" w:initials="lm">
    <w:p w14:paraId="276B5AD9" w14:textId="77777777" w:rsidR="00302950" w:rsidRDefault="00302950" w:rsidP="00302950">
      <w:pPr>
        <w:pStyle w:val="CommentText"/>
      </w:pPr>
      <w:r>
        <w:rPr>
          <w:rStyle w:val="CommentReference"/>
        </w:rPr>
        <w:annotationRef/>
      </w:r>
      <w:r>
        <w:rPr>
          <w:rFonts w:hint="cs"/>
          <w:rtl/>
        </w:rPr>
        <w:t>چرا؟</w:t>
      </w:r>
    </w:p>
  </w:comment>
  <w:comment w:id="186" w:author="Mesbah" w:date="2023-03-30T03:23:00Z" w:initials="U">
    <w:p w14:paraId="7E5C4C24" w14:textId="77777777" w:rsidR="009A401C" w:rsidRDefault="009A401C" w:rsidP="009A401C">
      <w:pPr>
        <w:pStyle w:val="CommentText"/>
      </w:pPr>
      <w:r>
        <w:rPr>
          <w:rStyle w:val="CommentReference"/>
        </w:rPr>
        <w:annotationRef/>
      </w:r>
      <w:r>
        <w:rPr>
          <w:rFonts w:hint="cs"/>
          <w:rtl/>
        </w:rPr>
        <w:t>چطور تونسته از نگاه فرآیندی به ساخت مجتمع های تربیتی برسه؟!</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6B5AD9" w15:done="0"/>
  <w15:commentEx w15:paraId="7E5C4C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64FB36" w16cex:dateUtc="2023-07-21T0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6B5AD9" w16cid:durableId="2864FB36"/>
  <w16cid:commentId w16cid:paraId="7E5C4C24" w16cid:durableId="27F3AC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E6321" w14:textId="77777777" w:rsidR="005A6BCB" w:rsidRDefault="005A6BCB" w:rsidP="004D6E67">
      <w:pPr>
        <w:pStyle w:val="Header"/>
      </w:pPr>
      <w:r>
        <w:separator/>
      </w:r>
    </w:p>
    <w:p w14:paraId="16CDCFB8" w14:textId="77777777" w:rsidR="005A6BCB" w:rsidRDefault="005A6BCB"/>
  </w:endnote>
  <w:endnote w:type="continuationSeparator" w:id="0">
    <w:p w14:paraId="3DB42E86" w14:textId="77777777" w:rsidR="005A6BCB" w:rsidRDefault="005A6BCB" w:rsidP="004D6E67">
      <w:pPr>
        <w:pStyle w:val="Header"/>
      </w:pPr>
      <w:r>
        <w:continuationSeparator/>
      </w:r>
    </w:p>
    <w:p w14:paraId="44698CB1" w14:textId="77777777" w:rsidR="005A6BCB" w:rsidRDefault="005A6B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 Nazanin">
    <w:panose1 w:val="00000400000000000000"/>
    <w:charset w:val="B2"/>
    <w:family w:val="auto"/>
    <w:pitch w:val="variable"/>
    <w:sig w:usb0="00002001" w:usb1="80000000" w:usb2="00000008" w:usb3="00000000" w:csb0="00000040" w:csb1="00000000"/>
    <w:embedRegular r:id="rId1" w:fontKey="{7E2B980F-FF83-46B7-A1A4-9125379A6AFA}"/>
    <w:embedBold r:id="rId2" w:fontKey="{39214E01-8EC6-485A-8558-D12DED58B3C0}"/>
    <w:embedItalic r:id="rId3" w:fontKey="{53253A62-F4C4-40F8-B528-BB82A3AC9DA4}"/>
    <w:embedBoldItalic r:id="rId4" w:fontKey="{18ECD398-4AAE-4179-BAFD-DE4692A1CEB6}"/>
  </w:font>
  <w:font w:name="Times New Roman Bold">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embedRegular r:id="rId5" w:fontKey="{7A66EE43-049C-45A9-8A2E-68C08F5B589B}"/>
    <w:embedBold r:id="rId6" w:fontKey="{B3DF4A56-8430-4CF9-A0D7-2B42A9129128}"/>
    <w:embedBoldItalic r:id="rId7" w:fontKey="{28FE7369-5DE8-43AC-A7BB-C80950F11C6B}"/>
  </w:font>
  <w:font w:name="IRNazanin">
    <w:panose1 w:val="02000506000000020002"/>
    <w:charset w:val="00"/>
    <w:family w:val="auto"/>
    <w:pitch w:val="variable"/>
    <w:sig w:usb0="21002A87" w:usb1="00000000" w:usb2="00000000" w:usb3="00000000" w:csb0="000101FF" w:csb1="00000000"/>
    <w:embedRegular r:id="rId8" w:fontKey="{5A7EB393-7095-4D2B-B4BA-1C6462CC24C7}"/>
    <w:embedBold r:id="rId9" w:fontKey="{6003011B-1CF7-4635-A98C-D31217D458B9}"/>
    <w:embedItalic r:id="rId10" w:fontKey="{DCA23DF6-95A5-4944-AB4B-0DABD5065476}"/>
    <w:embedBoldItalic r:id="rId11" w:fontKey="{242C4D35-3226-461C-B0C9-3CFE1FF6B6D0}"/>
  </w:font>
  <w:font w:name="Calibri">
    <w:panose1 w:val="020F0502020204030204"/>
    <w:charset w:val="00"/>
    <w:family w:val="swiss"/>
    <w:pitch w:val="variable"/>
    <w:sig w:usb0="E4002EFF" w:usb1="C000247B" w:usb2="00000009" w:usb3="00000000" w:csb0="000001FF" w:csb1="00000000"/>
    <w:embedRegular r:id="rId12" w:fontKey="{EF178F6C-50B2-4BD6-8147-C16E5BAB8567}"/>
    <w:embedBold r:id="rId13" w:fontKey="{A3FB9809-192D-4A4E-A01A-3952DE31D0B6}"/>
    <w:embedItalic r:id="rId14" w:fontKey="{2EA6A1A8-6172-4535-B1E6-091272C1A2F9}"/>
    <w:embedBoldItalic r:id="rId15" w:fontKey="{C81755E3-E3BB-40D7-9466-8891291BDB2B}"/>
  </w:font>
  <w:font w:name="Arial">
    <w:panose1 w:val="020B0604020202020204"/>
    <w:charset w:val="00"/>
    <w:family w:val="swiss"/>
    <w:pitch w:val="variable"/>
    <w:sig w:usb0="E0002EFF" w:usb1="C000785B" w:usb2="00000009" w:usb3="00000000" w:csb0="000001FF" w:csb1="00000000"/>
  </w:font>
  <w:font w:name="Grand Kufi Mazar">
    <w:altName w:val="Times New Roman"/>
    <w:charset w:val="B2"/>
    <w:family w:val="auto"/>
    <w:pitch w:val="variable"/>
    <w:sig w:usb0="00002001" w:usb1="00000000" w:usb2="00000000" w:usb3="00000000" w:csb0="00000040" w:csb1="00000000"/>
  </w:font>
  <w:font w:name="Nazanin">
    <w:altName w:val="Arial"/>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embedRegular r:id="rId16" w:fontKey="{54E4E054-FBF8-45A0-9F12-86327283DF85}"/>
    <w:embedBold r:id="rId17" w:fontKey="{8ADE4183-4E9C-4362-BA6E-42F909B45E2E}"/>
  </w:font>
  <w:font w:name="MS Mincho">
    <w:altName w:val="ＭＳ 明朝"/>
    <w:panose1 w:val="02020609040205080304"/>
    <w:charset w:val="80"/>
    <w:family w:val="modern"/>
    <w:pitch w:val="fixed"/>
    <w:sig w:usb0="E00002FF" w:usb1="6AC7FDFB" w:usb2="08000012" w:usb3="00000000" w:csb0="0002009F" w:csb1="00000000"/>
  </w:font>
  <w:font w:name="B Lotus">
    <w:panose1 w:val="00000400000000000000"/>
    <w:charset w:val="B2"/>
    <w:family w:val="auto"/>
    <w:pitch w:val="variable"/>
    <w:sig w:usb0="00002001" w:usb1="80000000" w:usb2="00000008" w:usb3="00000000" w:csb0="00000040" w:csb1="00000000"/>
    <w:embedRegular r:id="rId18" w:fontKey="{E9B71035-72E2-4A62-AF2C-9246FC7957BE}"/>
  </w:font>
  <w:font w:name="Arial Rounded MT Bold">
    <w:panose1 w:val="020F0704030504030204"/>
    <w:charset w:val="00"/>
    <w:family w:val="swiss"/>
    <w:pitch w:val="variable"/>
    <w:sig w:usb0="00000003" w:usb1="00000000" w:usb2="00000000" w:usb3="00000000" w:csb0="00000001" w:csb1="00000000"/>
    <w:embedRegular r:id="rId19" w:fontKey="{1BF0515B-FE8D-405A-8DDF-068B049DD6C3}"/>
  </w:font>
  <w:font w:name="Titr">
    <w:altName w:val="Arial"/>
    <w:charset w:val="B2"/>
    <w:family w:val="auto"/>
    <w:pitch w:val="variable"/>
    <w:sig w:usb0="00002001" w:usb1="80000000" w:usb2="00000008" w:usb3="00000000" w:csb0="00000040" w:csb1="00000000"/>
  </w:font>
  <w:font w:name="Homa">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embedRegular r:id="rId20" w:fontKey="{AAD4670E-783E-424C-9E3A-226DB88B1742}"/>
    <w:embedBold r:id="rId21" w:fontKey="{85D466DD-0BDC-4848-B5F8-2667135CA498}"/>
  </w:font>
  <w:font w:name="MS Gothic">
    <w:altName w:val="ＭＳ ゴシック"/>
    <w:panose1 w:val="020B0609070205080204"/>
    <w:charset w:val="80"/>
    <w:family w:val="modern"/>
    <w:pitch w:val="fixed"/>
    <w:sig w:usb0="E00002FF" w:usb1="6AC7FDFB" w:usb2="08000012" w:usb3="00000000" w:csb0="0002009F" w:csb1="00000000"/>
  </w:font>
  <w:font w:name="BLotus">
    <w:altName w:val="Arial"/>
    <w:panose1 w:val="00000000000000000000"/>
    <w:charset w:val="B2"/>
    <w:family w:val="auto"/>
    <w:notTrueType/>
    <w:pitch w:val="default"/>
    <w:sig w:usb0="00002001" w:usb1="00000000" w:usb2="00000000" w:usb3="00000000" w:csb0="00000040" w:csb1="00000000"/>
  </w:font>
  <w:font w:name="Lotus">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embedRegular r:id="rId22" w:fontKey="{C48A2959-D0AA-49D9-B769-7D7C61153351}"/>
  </w:font>
  <w:font w:name="Nazanintar">
    <w:panose1 w:val="02000500000000000000"/>
    <w:charset w:val="00"/>
    <w:family w:val="auto"/>
    <w:pitch w:val="variable"/>
    <w:sig w:usb0="800020A7" w:usb1="D000004A" w:usb2="00000008" w:usb3="00000000" w:csb0="00000051" w:csb1="00000000"/>
    <w:embedRegular r:id="rId23" w:fontKey="{2F7EB9A6-2EF6-4DF9-92F4-2F5AD2E8D151}"/>
    <w:embedBold r:id="rId24" w:fontKey="{CC206B27-4BC4-4117-87EF-1076F4FF827F}"/>
    <w:embedItalic r:id="rId25" w:fontKey="{CF107D2D-1EC8-4652-B612-E21F1E8CF4DC}"/>
  </w:font>
  <w:font w:name="Batang">
    <w:altName w:val="바탕"/>
    <w:panose1 w:val="02030600000101010101"/>
    <w:charset w:val="81"/>
    <w:family w:val="roman"/>
    <w:pitch w:val="variable"/>
    <w:sig w:usb0="B00002AF" w:usb1="69D77CFB" w:usb2="00000030" w:usb3="00000000" w:csb0="0008009F" w:csb1="00000000"/>
  </w:font>
  <w:font w:name="IranNastaliq">
    <w:panose1 w:val="02020505000000020003"/>
    <w:charset w:val="00"/>
    <w:family w:val="roman"/>
    <w:pitch w:val="variable"/>
    <w:sig w:usb0="61002A87" w:usb1="80000000" w:usb2="00000008" w:usb3="00000000" w:csb0="000101FF" w:csb1="00000000"/>
    <w:embedRegular r:id="rId26" w:fontKey="{8AA3775F-9E29-4073-AF65-4A43025B9464}"/>
    <w:embedBold r:id="rId27" w:fontKey="{9E56E4E1-DC68-4850-BF35-0F85C29D7BF8}"/>
  </w:font>
  <w:font w:name="B Titr">
    <w:panose1 w:val="00000700000000000000"/>
    <w:charset w:val="B2"/>
    <w:family w:val="auto"/>
    <w:pitch w:val="variable"/>
    <w:sig w:usb0="00002001" w:usb1="80000000" w:usb2="00000008" w:usb3="00000000" w:csb0="00000040" w:csb1="00000000"/>
    <w:embedRegular r:id="rId28" w:fontKey="{20C122A8-AFA1-4F73-AB68-B6156113DCB2}"/>
    <w:embedBold r:id="rId29" w:fontKey="{7E5E8D15-7FE3-4816-A8C2-039ADD33BE41}"/>
  </w:font>
  <w:font w:name="B Mitra">
    <w:panose1 w:val="00000400000000000000"/>
    <w:charset w:val="B2"/>
    <w:family w:val="auto"/>
    <w:pitch w:val="variable"/>
    <w:sig w:usb0="00002001" w:usb1="80000000" w:usb2="00000008" w:usb3="00000000" w:csb0="00000040" w:csb1="00000000"/>
    <w:embedRegular r:id="rId30" w:fontKey="{033EB664-13DC-4B79-A4D0-AC1167D476D3}"/>
  </w:font>
  <w:font w:name="Helvetica">
    <w:panose1 w:val="020B0604020202020204"/>
    <w:charset w:val="00"/>
    <w:family w:val="swiss"/>
    <w:pitch w:val="variable"/>
    <w:sig w:usb0="E0002EFF" w:usb1="C000785B" w:usb2="00000009" w:usb3="00000000" w:csb0="000001FF" w:csb1="00000000"/>
    <w:embedRegular r:id="rId31" w:fontKey="{FACB2BC3-74BF-46F0-BCBA-9B0B7A361B4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C43CB" w14:textId="77777777" w:rsidR="005A6BCB" w:rsidRDefault="005A6BCB" w:rsidP="00001C33">
      <w:pPr>
        <w:pStyle w:val="Header"/>
        <w:bidi w:val="0"/>
        <w:jc w:val="right"/>
      </w:pPr>
      <w:r>
        <w:separator/>
      </w:r>
    </w:p>
    <w:p w14:paraId="7A5193E4" w14:textId="77777777" w:rsidR="005A6BCB" w:rsidRDefault="005A6BCB"/>
  </w:footnote>
  <w:footnote w:type="continuationSeparator" w:id="0">
    <w:p w14:paraId="6A85417A" w14:textId="77777777" w:rsidR="005A6BCB" w:rsidRDefault="005A6BCB" w:rsidP="004D6E67">
      <w:pPr>
        <w:pStyle w:val="Header"/>
      </w:pPr>
      <w:r>
        <w:continuationSeparator/>
      </w:r>
    </w:p>
    <w:p w14:paraId="152DE2C1" w14:textId="77777777" w:rsidR="005A6BCB" w:rsidRDefault="005A6BCB"/>
  </w:footnote>
  <w:footnote w:id="1">
    <w:p w14:paraId="1DFBD2F7" w14:textId="308B3564" w:rsidR="0095399C" w:rsidRDefault="0095399C" w:rsidP="0095399C">
      <w:pPr>
        <w:pStyle w:val="af0"/>
        <w:rPr>
          <w:rFonts w:hint="cs"/>
        </w:rPr>
      </w:pPr>
      <w:r>
        <w:rPr>
          <w:rStyle w:val="FootnoteReference"/>
        </w:rPr>
        <w:footnoteRef/>
      </w:r>
      <w:r>
        <w:rPr>
          <w:rtl/>
        </w:rPr>
        <w:t xml:space="preserve"> </w:t>
      </w:r>
      <w:r w:rsidRPr="00D26C4F">
        <w:t>environment</w:t>
      </w:r>
    </w:p>
  </w:footnote>
  <w:footnote w:id="2">
    <w:p w14:paraId="13C291C4" w14:textId="6E959AEA" w:rsidR="0095399C" w:rsidRDefault="0095399C" w:rsidP="0095399C">
      <w:pPr>
        <w:pStyle w:val="FootnoteText"/>
        <w:bidi w:val="0"/>
        <w:rPr>
          <w:rFonts w:hint="cs"/>
          <w:lang w:bidi="fa-IR"/>
        </w:rPr>
      </w:pPr>
      <w:r>
        <w:rPr>
          <w:rStyle w:val="FootnoteReference"/>
        </w:rPr>
        <w:footnoteRef/>
      </w:r>
      <w:r>
        <w:rPr>
          <w:rtl/>
        </w:rPr>
        <w:t xml:space="preserve"> </w:t>
      </w:r>
      <w:proofErr w:type="spellStart"/>
      <w:r w:rsidRPr="0095399C">
        <w:rPr>
          <w:sz w:val="20"/>
        </w:rPr>
        <w:t>Maylare</w:t>
      </w:r>
      <w:proofErr w:type="spellEnd"/>
      <w:r w:rsidRPr="0095399C">
        <w:rPr>
          <w:sz w:val="20"/>
        </w:rPr>
        <w:t xml:space="preserve"> &amp; Vial</w:t>
      </w:r>
    </w:p>
  </w:footnote>
  <w:footnote w:id="3">
    <w:p w14:paraId="0FDE487D" w14:textId="77777777" w:rsidR="00454B0D" w:rsidRDefault="00454B0D" w:rsidP="00D26C4F">
      <w:pPr>
        <w:pStyle w:val="af0"/>
      </w:pPr>
      <w:r>
        <w:rPr>
          <w:rStyle w:val="FootnoteReference"/>
        </w:rPr>
        <w:footnoteRef/>
      </w:r>
      <w:r>
        <w:rPr>
          <w:rtl/>
        </w:rPr>
        <w:t xml:space="preserve"> </w:t>
      </w:r>
      <w:proofErr w:type="spellStart"/>
      <w:r>
        <w:t>Unesco</w:t>
      </w:r>
      <w:proofErr w:type="spellEnd"/>
    </w:p>
  </w:footnote>
  <w:footnote w:id="4">
    <w:p w14:paraId="5D8FA32C" w14:textId="77777777" w:rsidR="00454B0D" w:rsidRDefault="00454B0D" w:rsidP="00D26C4F">
      <w:pPr>
        <w:pStyle w:val="af0"/>
      </w:pPr>
      <w:r>
        <w:rPr>
          <w:rStyle w:val="FootnoteReference"/>
        </w:rPr>
        <w:footnoteRef/>
      </w:r>
      <w:r>
        <w:rPr>
          <w:rtl/>
        </w:rPr>
        <w:t xml:space="preserve"> </w:t>
      </w:r>
      <w:r w:rsidRPr="00F51534">
        <w:t>Learning to Be</w:t>
      </w:r>
    </w:p>
  </w:footnote>
  <w:footnote w:id="5">
    <w:p w14:paraId="6A73BEED" w14:textId="77777777" w:rsidR="00454B0D" w:rsidRDefault="00454B0D" w:rsidP="00D26C4F">
      <w:pPr>
        <w:pStyle w:val="af0"/>
      </w:pPr>
      <w:r>
        <w:rPr>
          <w:rStyle w:val="FootnoteReference"/>
        </w:rPr>
        <w:footnoteRef/>
      </w:r>
      <w:r>
        <w:rPr>
          <w:rtl/>
        </w:rPr>
        <w:t xml:space="preserve"> </w:t>
      </w:r>
      <w:r>
        <w:t>Long-life education</w:t>
      </w:r>
    </w:p>
  </w:footnote>
  <w:footnote w:id="6">
    <w:p w14:paraId="7570722C" w14:textId="77777777" w:rsidR="00454B0D" w:rsidRDefault="00454B0D" w:rsidP="00D26C4F">
      <w:pPr>
        <w:pStyle w:val="af0"/>
      </w:pPr>
      <w:r>
        <w:rPr>
          <w:rStyle w:val="FootnoteReference"/>
        </w:rPr>
        <w:footnoteRef/>
      </w:r>
      <w:r>
        <w:rPr>
          <w:rtl/>
        </w:rPr>
        <w:t xml:space="preserve"> </w:t>
      </w:r>
      <w:r>
        <w:t xml:space="preserve">Barros </w:t>
      </w:r>
    </w:p>
  </w:footnote>
  <w:footnote w:id="7">
    <w:p w14:paraId="75D8E749" w14:textId="77777777" w:rsidR="00454B0D" w:rsidRDefault="00454B0D" w:rsidP="00D26C4F">
      <w:pPr>
        <w:pStyle w:val="af0"/>
      </w:pPr>
      <w:r>
        <w:rPr>
          <w:rStyle w:val="FootnoteReference"/>
        </w:rPr>
        <w:footnoteRef/>
      </w:r>
      <w:r>
        <w:rPr>
          <w:rtl/>
        </w:rPr>
        <w:t xml:space="preserve"> </w:t>
      </w:r>
      <w:r>
        <w:t>TIMSS (Trends in International Mathematics and Sience study)</w:t>
      </w:r>
    </w:p>
  </w:footnote>
  <w:footnote w:id="8">
    <w:p w14:paraId="1D2DCB8A" w14:textId="77777777" w:rsidR="00454B0D" w:rsidRDefault="00454B0D" w:rsidP="00D26C4F">
      <w:pPr>
        <w:pStyle w:val="af0"/>
      </w:pPr>
      <w:r>
        <w:rPr>
          <w:rStyle w:val="FootnoteReference"/>
        </w:rPr>
        <w:footnoteRef/>
      </w:r>
      <w:r>
        <w:rPr>
          <w:rtl/>
        </w:rPr>
        <w:t xml:space="preserve"> </w:t>
      </w:r>
      <w:r>
        <w:t>PIRLS (Progress in International Reading Literacy Study)</w:t>
      </w:r>
    </w:p>
  </w:footnote>
  <w:footnote w:id="9">
    <w:p w14:paraId="00E635E4" w14:textId="77777777" w:rsidR="00454B0D" w:rsidRDefault="00454B0D" w:rsidP="00D26C4F">
      <w:pPr>
        <w:pStyle w:val="af0"/>
      </w:pPr>
      <w:r>
        <w:rPr>
          <w:rStyle w:val="FootnoteReference"/>
        </w:rPr>
        <w:footnoteRef/>
      </w:r>
      <w:r>
        <w:rPr>
          <w:rtl/>
        </w:rPr>
        <w:t xml:space="preserve"> </w:t>
      </w:r>
      <w:r w:rsidRPr="002A762F">
        <w:t>https://timss</w:t>
      </w:r>
      <w:r w:rsidRPr="002A762F">
        <w:rPr>
          <w:rtl/>
        </w:rPr>
        <w:t>2019</w:t>
      </w:r>
      <w:r w:rsidRPr="002A762F">
        <w:t>.org/international-database</w:t>
      </w:r>
    </w:p>
  </w:footnote>
  <w:footnote w:id="10">
    <w:p w14:paraId="1AAE2D9E" w14:textId="77777777" w:rsidR="00454B0D" w:rsidRDefault="00454B0D" w:rsidP="00D26C4F">
      <w:pPr>
        <w:pStyle w:val="af0"/>
      </w:pPr>
      <w:r>
        <w:rPr>
          <w:rStyle w:val="FootnoteReference"/>
        </w:rPr>
        <w:footnoteRef/>
      </w:r>
      <w:r>
        <w:rPr>
          <w:rtl/>
        </w:rPr>
        <w:t xml:space="preserve"> </w:t>
      </w:r>
      <w:r>
        <w:t xml:space="preserve">Mullis </w:t>
      </w:r>
      <w:r>
        <w:rPr>
          <w:rFonts w:hint="cs"/>
          <w:rtl/>
        </w:rPr>
        <w:t>&amp;</w:t>
      </w:r>
      <w:r>
        <w:t xml:space="preserve"> Martin &amp; Foy &amp; Kelly &amp; Fishbein</w:t>
      </w:r>
    </w:p>
  </w:footnote>
  <w:footnote w:id="11">
    <w:p w14:paraId="2718CC4F" w14:textId="77777777" w:rsidR="00454B0D" w:rsidRDefault="00454B0D" w:rsidP="00D26C4F">
      <w:pPr>
        <w:pStyle w:val="af0"/>
      </w:pPr>
      <w:r>
        <w:rPr>
          <w:rStyle w:val="FootnoteReference"/>
        </w:rPr>
        <w:footnoteRef/>
      </w:r>
      <w:r>
        <w:rPr>
          <w:rtl/>
        </w:rPr>
        <w:t xml:space="preserve"> </w:t>
      </w:r>
      <w:r w:rsidRPr="00296EA8">
        <w:t>OECD</w:t>
      </w:r>
    </w:p>
  </w:footnote>
  <w:footnote w:id="12">
    <w:p w14:paraId="7D62C3BB" w14:textId="77777777" w:rsidR="00454B0D" w:rsidRDefault="00454B0D" w:rsidP="00D26C4F">
      <w:pPr>
        <w:pStyle w:val="af0"/>
        <w:rPr>
          <w:rtl/>
        </w:rPr>
      </w:pPr>
      <w:r>
        <w:rPr>
          <w:rStyle w:val="FootnoteReference"/>
        </w:rPr>
        <w:footnoteRef/>
      </w:r>
      <w:r>
        <w:rPr>
          <w:rtl/>
        </w:rPr>
        <w:t xml:space="preserve"> </w:t>
      </w:r>
      <w:r>
        <w:t>Nair</w:t>
      </w:r>
    </w:p>
  </w:footnote>
  <w:footnote w:id="13">
    <w:p w14:paraId="00BDA6F4" w14:textId="77777777" w:rsidR="00956299" w:rsidRDefault="00956299" w:rsidP="00D26C4F">
      <w:pPr>
        <w:pStyle w:val="af0"/>
      </w:pPr>
      <w:r>
        <w:rPr>
          <w:rStyle w:val="FootnoteReference"/>
        </w:rPr>
        <w:footnoteRef/>
      </w:r>
      <w:r>
        <w:rPr>
          <w:rtl/>
        </w:rPr>
        <w:t xml:space="preserve"> </w:t>
      </w:r>
      <w:r>
        <w:t xml:space="preserve">Environment </w:t>
      </w:r>
    </w:p>
  </w:footnote>
  <w:footnote w:id="14">
    <w:p w14:paraId="06BA8502" w14:textId="77777777" w:rsidR="00956299" w:rsidRDefault="00956299" w:rsidP="00D26C4F">
      <w:pPr>
        <w:pStyle w:val="af0"/>
      </w:pPr>
      <w:r>
        <w:rPr>
          <w:rStyle w:val="FootnoteReference"/>
        </w:rPr>
        <w:footnoteRef/>
      </w:r>
      <w:r>
        <w:rPr>
          <w:rtl/>
        </w:rPr>
        <w:t xml:space="preserve"> </w:t>
      </w:r>
      <w:r>
        <w:t xml:space="preserve">Space </w:t>
      </w:r>
    </w:p>
  </w:footnote>
  <w:footnote w:id="15">
    <w:p w14:paraId="3990F519" w14:textId="77777777" w:rsidR="007467F9" w:rsidRDefault="007467F9" w:rsidP="00D26C4F">
      <w:pPr>
        <w:pStyle w:val="af0"/>
      </w:pPr>
      <w:r>
        <w:rPr>
          <w:rStyle w:val="FootnoteReference"/>
        </w:rPr>
        <w:footnoteRef/>
      </w:r>
      <w:r>
        <w:rPr>
          <w:rtl/>
        </w:rPr>
        <w:t xml:space="preserve"> </w:t>
      </w:r>
      <w:r>
        <w:t xml:space="preserve">Saper </w:t>
      </w:r>
    </w:p>
  </w:footnote>
  <w:footnote w:id="16">
    <w:p w14:paraId="091798F3" w14:textId="77777777" w:rsidR="007467F9" w:rsidRDefault="007467F9" w:rsidP="00D26C4F">
      <w:pPr>
        <w:pStyle w:val="af0"/>
      </w:pPr>
      <w:r>
        <w:rPr>
          <w:rStyle w:val="FootnoteReference"/>
        </w:rPr>
        <w:footnoteRef/>
      </w:r>
      <w:r>
        <w:rPr>
          <w:rtl/>
        </w:rPr>
        <w:t xml:space="preserve"> </w:t>
      </w:r>
      <w:proofErr w:type="spellStart"/>
      <w:r>
        <w:t>manageralism</w:t>
      </w:r>
      <w:proofErr w:type="spellEnd"/>
    </w:p>
  </w:footnote>
  <w:footnote w:id="17">
    <w:p w14:paraId="69536616" w14:textId="77777777" w:rsidR="007467F9" w:rsidRDefault="007467F9" w:rsidP="007467F9">
      <w:pPr>
        <w:pStyle w:val="FootnoteText"/>
        <w:bidi w:val="0"/>
      </w:pPr>
      <w:r>
        <w:rPr>
          <w:rStyle w:val="FootnoteReference"/>
        </w:rPr>
        <w:footnoteRef/>
      </w:r>
      <w:r>
        <w:rPr>
          <w:rtl/>
        </w:rPr>
        <w:t xml:space="preserve"> </w:t>
      </w:r>
      <w:r w:rsidRPr="00D26C4F">
        <w:rPr>
          <w:rStyle w:val="Char2"/>
          <w:sz w:val="20"/>
        </w:rPr>
        <w:t xml:space="preserve">OECD: The </w:t>
      </w:r>
      <w:proofErr w:type="spellStart"/>
      <w:r w:rsidRPr="00D26C4F">
        <w:rPr>
          <w:rStyle w:val="Char2"/>
          <w:sz w:val="20"/>
        </w:rPr>
        <w:t>Organisation</w:t>
      </w:r>
      <w:proofErr w:type="spellEnd"/>
      <w:r w:rsidRPr="00D26C4F">
        <w:rPr>
          <w:rStyle w:val="Char2"/>
          <w:sz w:val="20"/>
        </w:rPr>
        <w:t xml:space="preserve"> for Economic Co-operation and Development</w:t>
      </w:r>
      <w:r w:rsidRPr="006C3F5D">
        <w:rPr>
          <w:rFonts w:ascii="Calibri" w:hAnsi="Calibri" w:cs="Calibri"/>
        </w:rPr>
        <w:t> </w:t>
      </w:r>
    </w:p>
  </w:footnote>
  <w:footnote w:id="18">
    <w:p w14:paraId="169053D4" w14:textId="77777777" w:rsidR="00F7149F" w:rsidRDefault="00F7149F" w:rsidP="00F7149F">
      <w:pPr>
        <w:pStyle w:val="af0"/>
      </w:pPr>
      <w:r>
        <w:rPr>
          <w:rStyle w:val="FootnoteReference"/>
        </w:rPr>
        <w:footnoteRef/>
      </w:r>
      <w:r>
        <w:rPr>
          <w:rtl/>
        </w:rPr>
        <w:t xml:space="preserve"> </w:t>
      </w:r>
      <w:r>
        <w:t xml:space="preserve">White </w:t>
      </w:r>
    </w:p>
  </w:footnote>
  <w:footnote w:id="19">
    <w:p w14:paraId="31AE628E" w14:textId="77777777" w:rsidR="00945884" w:rsidRDefault="00945884" w:rsidP="00945884">
      <w:pPr>
        <w:pStyle w:val="af0"/>
      </w:pPr>
      <w:r>
        <w:rPr>
          <w:rStyle w:val="FootnoteReference"/>
        </w:rPr>
        <w:footnoteRef/>
      </w:r>
      <w:r>
        <w:rPr>
          <w:rtl/>
        </w:rPr>
        <w:t xml:space="preserve"> </w:t>
      </w:r>
      <w:r>
        <w:t>Norris</w:t>
      </w:r>
    </w:p>
  </w:footnote>
  <w:footnote w:id="20">
    <w:p w14:paraId="0A07B283" w14:textId="77777777" w:rsidR="00945884" w:rsidRDefault="00945884" w:rsidP="00945884">
      <w:pPr>
        <w:pStyle w:val="af0"/>
      </w:pPr>
      <w:r>
        <w:rPr>
          <w:rStyle w:val="FootnoteReference"/>
        </w:rPr>
        <w:footnoteRef/>
      </w:r>
      <w:r>
        <w:rPr>
          <w:rtl/>
        </w:rPr>
        <w:t xml:space="preserve"> </w:t>
      </w:r>
      <w:r>
        <w:t xml:space="preserve">Stoof </w:t>
      </w:r>
    </w:p>
  </w:footnote>
  <w:footnote w:id="21">
    <w:p w14:paraId="645805A8" w14:textId="77777777" w:rsidR="00945884" w:rsidRDefault="00945884" w:rsidP="00945884">
      <w:pPr>
        <w:pStyle w:val="af0"/>
      </w:pPr>
      <w:r>
        <w:rPr>
          <w:rStyle w:val="FootnoteReference"/>
        </w:rPr>
        <w:footnoteRef/>
      </w:r>
      <w:r>
        <w:rPr>
          <w:rtl/>
        </w:rPr>
        <w:t xml:space="preserve"> </w:t>
      </w:r>
      <w:r>
        <w:t xml:space="preserve">Martens  </w:t>
      </w:r>
    </w:p>
  </w:footnote>
  <w:footnote w:id="22">
    <w:p w14:paraId="1FDDF578" w14:textId="77777777" w:rsidR="00945884" w:rsidRDefault="00945884" w:rsidP="00945884">
      <w:pPr>
        <w:pStyle w:val="af0"/>
      </w:pPr>
      <w:r>
        <w:rPr>
          <w:rStyle w:val="FootnoteReference"/>
        </w:rPr>
        <w:footnoteRef/>
      </w:r>
      <w:r>
        <w:rPr>
          <w:rtl/>
        </w:rPr>
        <w:t xml:space="preserve"> </w:t>
      </w:r>
      <w:r>
        <w:t>Van Merrienboer</w:t>
      </w:r>
    </w:p>
  </w:footnote>
  <w:footnote w:id="23">
    <w:p w14:paraId="211EC49A" w14:textId="77777777" w:rsidR="00945884" w:rsidRDefault="00945884" w:rsidP="00945884">
      <w:pPr>
        <w:pStyle w:val="af0"/>
      </w:pPr>
      <w:r>
        <w:rPr>
          <w:rStyle w:val="FootnoteReference"/>
        </w:rPr>
        <w:footnoteRef/>
      </w:r>
      <w:r>
        <w:rPr>
          <w:rtl/>
        </w:rPr>
        <w:t xml:space="preserve"> </w:t>
      </w:r>
      <w:r>
        <w:t xml:space="preserve">Bastiaens </w:t>
      </w:r>
    </w:p>
  </w:footnote>
  <w:footnote w:id="24">
    <w:p w14:paraId="346910C7" w14:textId="77777777" w:rsidR="00945884" w:rsidRDefault="00945884" w:rsidP="00945884">
      <w:pPr>
        <w:pStyle w:val="af0"/>
      </w:pPr>
      <w:r>
        <w:rPr>
          <w:rStyle w:val="FootnoteReference"/>
        </w:rPr>
        <w:footnoteRef/>
      </w:r>
      <w:r>
        <w:rPr>
          <w:rtl/>
        </w:rPr>
        <w:t xml:space="preserve"> </w:t>
      </w:r>
      <w:r>
        <w:t>Velde &amp; Christine</w:t>
      </w:r>
    </w:p>
  </w:footnote>
  <w:footnote w:id="25">
    <w:p w14:paraId="3DB56B0C" w14:textId="77777777" w:rsidR="00945884" w:rsidRDefault="00945884" w:rsidP="00945884">
      <w:pPr>
        <w:pStyle w:val="af0"/>
      </w:pPr>
      <w:r>
        <w:rPr>
          <w:rStyle w:val="FootnoteReference"/>
        </w:rPr>
        <w:footnoteRef/>
      </w:r>
      <w:r>
        <w:rPr>
          <w:rtl/>
        </w:rPr>
        <w:t xml:space="preserve"> </w:t>
      </w:r>
      <w:r>
        <w:t>Rothwell &amp; Lindholm</w:t>
      </w:r>
    </w:p>
  </w:footnote>
  <w:footnote w:id="26">
    <w:p w14:paraId="73D89382" w14:textId="77777777" w:rsidR="00945884" w:rsidRDefault="00945884" w:rsidP="00945884">
      <w:pPr>
        <w:pStyle w:val="af0"/>
      </w:pPr>
      <w:r>
        <w:rPr>
          <w:rStyle w:val="FootnoteReference"/>
        </w:rPr>
        <w:footnoteRef/>
      </w:r>
      <w:r>
        <w:rPr>
          <w:rtl/>
        </w:rPr>
        <w:t xml:space="preserve"> </w:t>
      </w:r>
      <w:r>
        <w:t xml:space="preserve">Shippmann </w:t>
      </w:r>
    </w:p>
  </w:footnote>
  <w:footnote w:id="27">
    <w:p w14:paraId="569FCE7F" w14:textId="77777777" w:rsidR="00945884" w:rsidRDefault="00945884" w:rsidP="00945884">
      <w:pPr>
        <w:pStyle w:val="af0"/>
      </w:pPr>
      <w:r>
        <w:rPr>
          <w:rStyle w:val="FootnoteReference"/>
        </w:rPr>
        <w:footnoteRef/>
      </w:r>
      <w:r>
        <w:rPr>
          <w:rtl/>
        </w:rPr>
        <w:t xml:space="preserve"> </w:t>
      </w:r>
      <w:r>
        <w:t xml:space="preserve">Le Deist &amp; Winterton </w:t>
      </w:r>
    </w:p>
  </w:footnote>
  <w:footnote w:id="28">
    <w:p w14:paraId="4BC1CA1C" w14:textId="77777777" w:rsidR="00945884" w:rsidRDefault="00945884" w:rsidP="00945884">
      <w:pPr>
        <w:pStyle w:val="af0"/>
      </w:pPr>
      <w:r>
        <w:rPr>
          <w:rStyle w:val="FootnoteReference"/>
        </w:rPr>
        <w:footnoteRef/>
      </w:r>
      <w:r>
        <w:rPr>
          <w:rtl/>
        </w:rPr>
        <w:t xml:space="preserve"> </w:t>
      </w:r>
      <w:r>
        <w:t>Pikkarainen</w:t>
      </w:r>
    </w:p>
  </w:footnote>
  <w:footnote w:id="29">
    <w:p w14:paraId="64736432" w14:textId="77777777" w:rsidR="00945884" w:rsidRDefault="00945884" w:rsidP="00945884">
      <w:pPr>
        <w:pStyle w:val="af0"/>
      </w:pPr>
      <w:r>
        <w:rPr>
          <w:rStyle w:val="FootnoteReference"/>
        </w:rPr>
        <w:footnoteRef/>
      </w:r>
      <w:r>
        <w:rPr>
          <w:rtl/>
        </w:rPr>
        <w:t xml:space="preserve"> </w:t>
      </w:r>
      <w:r>
        <w:t>Chen &amp; Chang</w:t>
      </w:r>
    </w:p>
  </w:footnote>
  <w:footnote w:id="30">
    <w:p w14:paraId="4CD185A4" w14:textId="77777777" w:rsidR="00780AA8" w:rsidRDefault="00780AA8" w:rsidP="00D26C4F">
      <w:pPr>
        <w:pStyle w:val="af0"/>
      </w:pPr>
      <w:r>
        <w:rPr>
          <w:rStyle w:val="FootnoteReference"/>
        </w:rPr>
        <w:footnoteRef/>
      </w:r>
      <w:r>
        <w:rPr>
          <w:rtl/>
        </w:rPr>
        <w:t xml:space="preserve"> </w:t>
      </w:r>
      <w:proofErr w:type="spellStart"/>
      <w:r>
        <w:t>suddaby</w:t>
      </w:r>
      <w:proofErr w:type="spellEnd"/>
    </w:p>
  </w:footnote>
  <w:footnote w:id="31">
    <w:p w14:paraId="1D00BF2B" w14:textId="77777777" w:rsidR="00780AA8" w:rsidRDefault="00780AA8" w:rsidP="00D26C4F">
      <w:pPr>
        <w:pStyle w:val="af0"/>
        <w:rPr>
          <w:rtl/>
        </w:rPr>
      </w:pPr>
      <w:r>
        <w:rPr>
          <w:rStyle w:val="FootnoteReference"/>
        </w:rPr>
        <w:footnoteRef/>
      </w:r>
      <w:r>
        <w:rPr>
          <w:rtl/>
        </w:rPr>
        <w:t xml:space="preserve"> </w:t>
      </w:r>
      <w:r>
        <w:t xml:space="preserve">Locke </w:t>
      </w:r>
    </w:p>
  </w:footnote>
  <w:footnote w:id="32">
    <w:p w14:paraId="40B29F40" w14:textId="77777777" w:rsidR="00780AA8" w:rsidRDefault="00780AA8" w:rsidP="00D26C4F">
      <w:pPr>
        <w:pStyle w:val="af0"/>
      </w:pPr>
      <w:r>
        <w:rPr>
          <w:rStyle w:val="FootnoteReference"/>
        </w:rPr>
        <w:footnoteRef/>
      </w:r>
      <w:r>
        <w:rPr>
          <w:rtl/>
        </w:rPr>
        <w:t xml:space="preserve"> </w:t>
      </w:r>
      <w:r>
        <w:t xml:space="preserve">Winnie </w:t>
      </w:r>
    </w:p>
  </w:footnote>
  <w:footnote w:id="33">
    <w:p w14:paraId="454E21E3" w14:textId="77777777" w:rsidR="00FE5AD0" w:rsidRDefault="00FE5AD0" w:rsidP="00D26C4F">
      <w:pPr>
        <w:pStyle w:val="af0"/>
      </w:pPr>
      <w:r>
        <w:rPr>
          <w:rStyle w:val="FootnoteReference"/>
        </w:rPr>
        <w:footnoteRef/>
      </w:r>
      <w:r>
        <w:rPr>
          <w:rtl/>
        </w:rPr>
        <w:t xml:space="preserve"> </w:t>
      </w:r>
      <w:r>
        <w:t>Spencer &amp; Spencer</w:t>
      </w:r>
    </w:p>
  </w:footnote>
  <w:footnote w:id="34">
    <w:p w14:paraId="6176DDC6" w14:textId="77777777" w:rsidR="00FE5AD0" w:rsidRDefault="00FE5AD0" w:rsidP="00D26C4F">
      <w:pPr>
        <w:pStyle w:val="af0"/>
      </w:pPr>
      <w:r>
        <w:rPr>
          <w:rStyle w:val="FootnoteReference"/>
        </w:rPr>
        <w:footnoteRef/>
      </w:r>
      <w:r>
        <w:rPr>
          <w:rtl/>
        </w:rPr>
        <w:t xml:space="preserve"> </w:t>
      </w:r>
      <w:r>
        <w:t>McClelland</w:t>
      </w:r>
    </w:p>
  </w:footnote>
  <w:footnote w:id="35">
    <w:p w14:paraId="2826ECBE" w14:textId="77777777" w:rsidR="00FE5AD0" w:rsidRDefault="00FE5AD0" w:rsidP="00D26C4F">
      <w:pPr>
        <w:pStyle w:val="af0"/>
      </w:pPr>
      <w:r>
        <w:rPr>
          <w:rStyle w:val="FootnoteReference"/>
        </w:rPr>
        <w:footnoteRef/>
      </w:r>
      <w:r>
        <w:rPr>
          <w:rtl/>
        </w:rPr>
        <w:t xml:space="preserve"> </w:t>
      </w:r>
      <w:r>
        <w:t>Parry</w:t>
      </w:r>
    </w:p>
  </w:footnote>
  <w:footnote w:id="36">
    <w:p w14:paraId="7854F981" w14:textId="77777777" w:rsidR="00FE5AD0" w:rsidRDefault="00FE5AD0" w:rsidP="00D26C4F">
      <w:pPr>
        <w:pStyle w:val="af0"/>
      </w:pPr>
      <w:r>
        <w:rPr>
          <w:rStyle w:val="FootnoteReference"/>
        </w:rPr>
        <w:footnoteRef/>
      </w:r>
      <w:r>
        <w:rPr>
          <w:rtl/>
        </w:rPr>
        <w:t xml:space="preserve"> </w:t>
      </w:r>
      <w:r>
        <w:t>well-accepted</w:t>
      </w:r>
    </w:p>
  </w:footnote>
  <w:footnote w:id="37">
    <w:p w14:paraId="6EF4CAD0" w14:textId="77777777" w:rsidR="00FE5AD0" w:rsidRDefault="00FE5AD0" w:rsidP="00D26C4F">
      <w:pPr>
        <w:pStyle w:val="af0"/>
      </w:pPr>
      <w:r>
        <w:rPr>
          <w:rStyle w:val="FootnoteReference"/>
        </w:rPr>
        <w:footnoteRef/>
      </w:r>
      <w:r>
        <w:rPr>
          <w:rtl/>
        </w:rPr>
        <w:t xml:space="preserve"> </w:t>
      </w:r>
      <w:r>
        <w:t>Green</w:t>
      </w:r>
    </w:p>
  </w:footnote>
  <w:footnote w:id="38">
    <w:p w14:paraId="40157EA1" w14:textId="77777777" w:rsidR="00FE5AD0" w:rsidRDefault="00FE5AD0" w:rsidP="00D26C4F">
      <w:pPr>
        <w:pStyle w:val="af0"/>
      </w:pPr>
      <w:r>
        <w:rPr>
          <w:rStyle w:val="FootnoteReference"/>
        </w:rPr>
        <w:footnoteRef/>
      </w:r>
      <w:r>
        <w:rPr>
          <w:rtl/>
        </w:rPr>
        <w:t xml:space="preserve"> </w:t>
      </w:r>
      <w:r>
        <w:t>Athey &amp; Orth</w:t>
      </w:r>
    </w:p>
  </w:footnote>
  <w:footnote w:id="39">
    <w:p w14:paraId="13A7C414" w14:textId="77777777" w:rsidR="00FE5AD0" w:rsidRDefault="00FE5AD0" w:rsidP="00D26C4F">
      <w:pPr>
        <w:pStyle w:val="af0"/>
      </w:pPr>
      <w:r>
        <w:rPr>
          <w:rStyle w:val="FootnoteReference"/>
        </w:rPr>
        <w:footnoteRef/>
      </w:r>
      <w:r>
        <w:rPr>
          <w:rtl/>
        </w:rPr>
        <w:t xml:space="preserve"> </w:t>
      </w:r>
      <w:r>
        <w:t>Eric Soderquist</w:t>
      </w:r>
    </w:p>
  </w:footnote>
  <w:footnote w:id="40">
    <w:p w14:paraId="2619E1B9" w14:textId="77777777" w:rsidR="00FE5AD0" w:rsidRDefault="00FE5AD0" w:rsidP="00D26C4F">
      <w:pPr>
        <w:pStyle w:val="af0"/>
      </w:pPr>
      <w:r>
        <w:rPr>
          <w:rStyle w:val="FootnoteReference"/>
        </w:rPr>
        <w:footnoteRef/>
      </w:r>
      <w:r>
        <w:rPr>
          <w:rtl/>
        </w:rPr>
        <w:t xml:space="preserve"> </w:t>
      </w:r>
      <w:r>
        <w:t>Campion</w:t>
      </w:r>
    </w:p>
  </w:footnote>
  <w:footnote w:id="41">
    <w:p w14:paraId="12593402" w14:textId="77777777" w:rsidR="000B17CD" w:rsidRDefault="000B17CD" w:rsidP="00D26C4F">
      <w:pPr>
        <w:pStyle w:val="af0"/>
      </w:pPr>
      <w:r>
        <w:rPr>
          <w:rStyle w:val="FootnoteReference"/>
        </w:rPr>
        <w:footnoteRef/>
      </w:r>
      <w:r>
        <w:rPr>
          <w:rtl/>
        </w:rPr>
        <w:t xml:space="preserve"> </w:t>
      </w:r>
      <w:r>
        <w:t>comprehensiveness</w:t>
      </w:r>
    </w:p>
  </w:footnote>
  <w:footnote w:id="42">
    <w:p w14:paraId="032CF8E3" w14:textId="77777777" w:rsidR="000B17CD" w:rsidRDefault="000B17CD" w:rsidP="00D26C4F">
      <w:pPr>
        <w:pStyle w:val="af0"/>
      </w:pPr>
      <w:r>
        <w:rPr>
          <w:rStyle w:val="FootnoteReference"/>
        </w:rPr>
        <w:footnoteRef/>
      </w:r>
      <w:r>
        <w:rPr>
          <w:rtl/>
        </w:rPr>
        <w:t xml:space="preserve"> </w:t>
      </w:r>
      <w:r>
        <w:t>Penetration</w:t>
      </w:r>
    </w:p>
  </w:footnote>
  <w:footnote w:id="43">
    <w:p w14:paraId="6F54CCDE" w14:textId="77777777" w:rsidR="000B17CD" w:rsidRDefault="000B17CD" w:rsidP="00D26C4F">
      <w:pPr>
        <w:pStyle w:val="af0"/>
      </w:pPr>
      <w:r>
        <w:rPr>
          <w:rStyle w:val="FootnoteReference"/>
        </w:rPr>
        <w:footnoteRef/>
      </w:r>
      <w:r>
        <w:rPr>
          <w:rtl/>
        </w:rPr>
        <w:t xml:space="preserve"> </w:t>
      </w:r>
      <w:r>
        <w:t xml:space="preserve">Flexibility </w:t>
      </w:r>
    </w:p>
  </w:footnote>
  <w:footnote w:id="44">
    <w:p w14:paraId="23444788" w14:textId="77777777" w:rsidR="000B17CD" w:rsidRDefault="000B17CD" w:rsidP="00D26C4F">
      <w:pPr>
        <w:pStyle w:val="af0"/>
      </w:pPr>
      <w:r>
        <w:rPr>
          <w:rStyle w:val="FootnoteReference"/>
        </w:rPr>
        <w:footnoteRef/>
      </w:r>
      <w:r>
        <w:rPr>
          <w:rtl/>
        </w:rPr>
        <w:t xml:space="preserve"> </w:t>
      </w:r>
      <w:r>
        <w:t xml:space="preserve">Explicit </w:t>
      </w:r>
    </w:p>
  </w:footnote>
  <w:footnote w:id="45">
    <w:p w14:paraId="0D78DF96" w14:textId="77777777" w:rsidR="000B17CD" w:rsidRDefault="000B17CD" w:rsidP="00D26C4F">
      <w:pPr>
        <w:pStyle w:val="af0"/>
      </w:pPr>
      <w:r>
        <w:rPr>
          <w:rStyle w:val="FootnoteReference"/>
        </w:rPr>
        <w:footnoteRef/>
      </w:r>
      <w:r>
        <w:rPr>
          <w:rtl/>
        </w:rPr>
        <w:t xml:space="preserve"> </w:t>
      </w:r>
      <w:r>
        <w:t>Tacit</w:t>
      </w:r>
    </w:p>
  </w:footnote>
  <w:footnote w:id="46">
    <w:p w14:paraId="7126334A" w14:textId="77777777" w:rsidR="000B17CD" w:rsidRDefault="000B17CD" w:rsidP="00D26C4F">
      <w:pPr>
        <w:pStyle w:val="af0"/>
      </w:pPr>
      <w:r>
        <w:rPr>
          <w:rStyle w:val="FootnoteReference"/>
        </w:rPr>
        <w:footnoteRef/>
      </w:r>
      <w:r>
        <w:rPr>
          <w:rtl/>
        </w:rPr>
        <w:t xml:space="preserve"> </w:t>
      </w:r>
      <w:r>
        <w:t>Declarative knowledge</w:t>
      </w:r>
    </w:p>
  </w:footnote>
  <w:footnote w:id="47">
    <w:p w14:paraId="618A87C1" w14:textId="77777777" w:rsidR="000B17CD" w:rsidRDefault="000B17CD" w:rsidP="00D26C4F">
      <w:pPr>
        <w:pStyle w:val="af0"/>
      </w:pPr>
      <w:r>
        <w:rPr>
          <w:rStyle w:val="FootnoteReference"/>
        </w:rPr>
        <w:footnoteRef/>
      </w:r>
      <w:r>
        <w:rPr>
          <w:rtl/>
        </w:rPr>
        <w:t xml:space="preserve"> </w:t>
      </w:r>
      <w:r>
        <w:t>Procedural knowledge</w:t>
      </w:r>
    </w:p>
  </w:footnote>
  <w:footnote w:id="48">
    <w:p w14:paraId="1A86EA48" w14:textId="77777777" w:rsidR="000B17CD" w:rsidRDefault="000B17CD" w:rsidP="00D26C4F">
      <w:pPr>
        <w:pStyle w:val="af0"/>
      </w:pPr>
      <w:r>
        <w:rPr>
          <w:rStyle w:val="FootnoteReference"/>
        </w:rPr>
        <w:footnoteRef/>
      </w:r>
      <w:r>
        <w:rPr>
          <w:rtl/>
        </w:rPr>
        <w:t xml:space="preserve"> </w:t>
      </w:r>
      <w:r>
        <w:t>Michael Plany</w:t>
      </w:r>
    </w:p>
  </w:footnote>
  <w:footnote w:id="49">
    <w:p w14:paraId="44D6869A" w14:textId="77777777" w:rsidR="000B17CD" w:rsidRDefault="000B17CD" w:rsidP="00D26C4F">
      <w:pPr>
        <w:pStyle w:val="af0"/>
      </w:pPr>
      <w:r>
        <w:rPr>
          <w:rStyle w:val="FootnoteReference"/>
        </w:rPr>
        <w:footnoteRef/>
      </w:r>
      <w:r>
        <w:rPr>
          <w:rtl/>
        </w:rPr>
        <w:t xml:space="preserve"> </w:t>
      </w:r>
      <w:r>
        <w:t>Kanter</w:t>
      </w:r>
    </w:p>
  </w:footnote>
  <w:footnote w:id="50">
    <w:p w14:paraId="74F68F7E" w14:textId="77777777" w:rsidR="000B17CD" w:rsidRDefault="000B17CD" w:rsidP="00D26C4F">
      <w:pPr>
        <w:pStyle w:val="af0"/>
      </w:pPr>
      <w:r>
        <w:rPr>
          <w:rStyle w:val="FootnoteReference"/>
        </w:rPr>
        <w:footnoteRef/>
      </w:r>
      <w:r>
        <w:rPr>
          <w:rtl/>
        </w:rPr>
        <w:t xml:space="preserve"> </w:t>
      </w:r>
      <w:r>
        <w:t>Knowledge Artifacts</w:t>
      </w:r>
    </w:p>
  </w:footnote>
  <w:footnote w:id="51">
    <w:p w14:paraId="31EBD4E7" w14:textId="77777777" w:rsidR="000B17CD" w:rsidRDefault="000B17CD" w:rsidP="00D26C4F">
      <w:pPr>
        <w:pStyle w:val="af0"/>
      </w:pPr>
      <w:r>
        <w:rPr>
          <w:rStyle w:val="FootnoteReference"/>
        </w:rPr>
        <w:footnoteRef/>
      </w:r>
      <w:r>
        <w:rPr>
          <w:rtl/>
        </w:rPr>
        <w:t xml:space="preserve"> </w:t>
      </w:r>
      <w:r>
        <w:t>Explicit</w:t>
      </w:r>
    </w:p>
  </w:footnote>
  <w:footnote w:id="52">
    <w:p w14:paraId="3F536CC6" w14:textId="77777777" w:rsidR="000B17CD" w:rsidRDefault="000B17CD" w:rsidP="00D26C4F">
      <w:pPr>
        <w:pStyle w:val="af0"/>
      </w:pPr>
      <w:r>
        <w:rPr>
          <w:rStyle w:val="FootnoteReference"/>
        </w:rPr>
        <w:footnoteRef/>
      </w:r>
      <w:r>
        <w:rPr>
          <w:rtl/>
        </w:rPr>
        <w:t xml:space="preserve"> </w:t>
      </w:r>
      <w:r>
        <w:t xml:space="preserve">Implicit </w:t>
      </w:r>
    </w:p>
  </w:footnote>
  <w:footnote w:id="53">
    <w:p w14:paraId="7E80AD03" w14:textId="77777777" w:rsidR="000B17CD" w:rsidRDefault="000B17CD" w:rsidP="00D26C4F">
      <w:pPr>
        <w:pStyle w:val="af0"/>
      </w:pPr>
      <w:r>
        <w:rPr>
          <w:rStyle w:val="FootnoteReference"/>
        </w:rPr>
        <w:footnoteRef/>
      </w:r>
      <w:r>
        <w:rPr>
          <w:rtl/>
        </w:rPr>
        <w:t xml:space="preserve"> </w:t>
      </w:r>
      <w:r>
        <w:t>Tacit</w:t>
      </w:r>
    </w:p>
  </w:footnote>
  <w:footnote w:id="54">
    <w:p w14:paraId="297A3810" w14:textId="77777777" w:rsidR="000B17CD" w:rsidRDefault="000B17CD" w:rsidP="00D26C4F">
      <w:pPr>
        <w:pStyle w:val="af0"/>
      </w:pPr>
      <w:r>
        <w:rPr>
          <w:rStyle w:val="FootnoteReference"/>
        </w:rPr>
        <w:footnoteRef/>
      </w:r>
      <w:r>
        <w:rPr>
          <w:rtl/>
        </w:rPr>
        <w:t xml:space="preserve"> </w:t>
      </w:r>
      <w:r>
        <w:t>Intermediate knowledge</w:t>
      </w:r>
    </w:p>
  </w:footnote>
  <w:footnote w:id="55">
    <w:p w14:paraId="50C58DE9" w14:textId="77777777" w:rsidR="000B17CD" w:rsidRPr="00DC62EE" w:rsidRDefault="000B17CD" w:rsidP="000B17CD">
      <w:pPr>
        <w:pStyle w:val="FootnoteText"/>
        <w:bidi w:val="0"/>
        <w:rPr>
          <w:rStyle w:val="Char2"/>
          <w:sz w:val="20"/>
        </w:rPr>
      </w:pPr>
      <w:r>
        <w:rPr>
          <w:rStyle w:val="FootnoteReference"/>
        </w:rPr>
        <w:footnoteRef/>
      </w:r>
      <w:r>
        <w:rPr>
          <w:rtl/>
        </w:rPr>
        <w:t xml:space="preserve"> </w:t>
      </w:r>
      <w:r w:rsidRPr="00DC62EE">
        <w:rPr>
          <w:rStyle w:val="Char2"/>
          <w:sz w:val="20"/>
        </w:rPr>
        <w:t xml:space="preserve">Dorst </w:t>
      </w:r>
    </w:p>
  </w:footnote>
  <w:footnote w:id="56">
    <w:p w14:paraId="52B8D27B" w14:textId="77777777" w:rsidR="00D95374" w:rsidRDefault="00D95374" w:rsidP="00D95374">
      <w:pPr>
        <w:pStyle w:val="FootnoteText"/>
        <w:bidi w:val="0"/>
      </w:pPr>
      <w:r>
        <w:rPr>
          <w:rStyle w:val="FootnoteReference"/>
        </w:rPr>
        <w:footnoteRef/>
      </w:r>
      <w:r>
        <w:rPr>
          <w:rtl/>
        </w:rPr>
        <w:t xml:space="preserve"> </w:t>
      </w:r>
      <w:r>
        <w:t>Frank Lloyd Wright</w:t>
      </w:r>
    </w:p>
  </w:footnote>
  <w:footnote w:id="57">
    <w:p w14:paraId="176FA555" w14:textId="77777777" w:rsidR="00D95374" w:rsidRDefault="00D95374" w:rsidP="00D95374">
      <w:pPr>
        <w:pStyle w:val="FootnoteText"/>
        <w:bidi w:val="0"/>
      </w:pPr>
      <w:r>
        <w:rPr>
          <w:rStyle w:val="FootnoteReference"/>
        </w:rPr>
        <w:footnoteRef/>
      </w:r>
      <w:r>
        <w:rPr>
          <w:rtl/>
        </w:rPr>
        <w:t xml:space="preserve"> </w:t>
      </w:r>
      <w:r>
        <w:t>Aldo Van Eyck</w:t>
      </w:r>
    </w:p>
  </w:footnote>
  <w:footnote w:id="58">
    <w:p w14:paraId="31266FE4" w14:textId="77777777" w:rsidR="00D95374" w:rsidRDefault="00D95374" w:rsidP="00D95374">
      <w:pPr>
        <w:pStyle w:val="FootnoteText"/>
        <w:bidi w:val="0"/>
      </w:pPr>
      <w:r>
        <w:rPr>
          <w:rStyle w:val="FootnoteReference"/>
        </w:rPr>
        <w:footnoteRef/>
      </w:r>
      <w:r>
        <w:rPr>
          <w:rtl/>
        </w:rPr>
        <w:t xml:space="preserve"> </w:t>
      </w:r>
      <w:r>
        <w:t>Alvar Aalto</w:t>
      </w:r>
    </w:p>
  </w:footnote>
  <w:footnote w:id="59">
    <w:p w14:paraId="2A9F58A5" w14:textId="77777777" w:rsidR="00D95374" w:rsidRDefault="00D95374" w:rsidP="00D95374">
      <w:pPr>
        <w:pStyle w:val="FootnoteText"/>
        <w:bidi w:val="0"/>
      </w:pPr>
      <w:r>
        <w:rPr>
          <w:rStyle w:val="FootnoteReference"/>
        </w:rPr>
        <w:footnoteRef/>
      </w:r>
      <w:r>
        <w:rPr>
          <w:rtl/>
        </w:rPr>
        <w:t xml:space="preserve"> </w:t>
      </w:r>
      <w:r>
        <w:t>Herman hertzberger</w:t>
      </w:r>
    </w:p>
  </w:footnote>
  <w:footnote w:id="60">
    <w:p w14:paraId="3E186B1D" w14:textId="77777777" w:rsidR="00D95374" w:rsidRDefault="00D95374" w:rsidP="00BC5EA4">
      <w:pPr>
        <w:pStyle w:val="af0"/>
      </w:pPr>
      <w:r>
        <w:rPr>
          <w:rStyle w:val="FootnoteReference"/>
        </w:rPr>
        <w:footnoteRef/>
      </w:r>
      <w:r>
        <w:rPr>
          <w:rtl/>
        </w:rPr>
        <w:t xml:space="preserve"> </w:t>
      </w:r>
      <w:r>
        <w:t>Rook</w:t>
      </w:r>
    </w:p>
  </w:footnote>
  <w:footnote w:id="61">
    <w:p w14:paraId="49D201B7" w14:textId="77777777" w:rsidR="00D95374" w:rsidRDefault="00D95374" w:rsidP="00BC5EA4">
      <w:pPr>
        <w:pStyle w:val="af0"/>
      </w:pPr>
      <w:r>
        <w:rPr>
          <w:rStyle w:val="FootnoteReference"/>
        </w:rPr>
        <w:footnoteRef/>
      </w:r>
      <w:r>
        <w:rPr>
          <w:rtl/>
        </w:rPr>
        <w:t xml:space="preserve"> </w:t>
      </w:r>
      <w:r>
        <w:t>choi</w:t>
      </w:r>
    </w:p>
  </w:footnote>
  <w:footnote w:id="62">
    <w:p w14:paraId="18989C94" w14:textId="77777777" w:rsidR="00D95374" w:rsidRDefault="00D95374" w:rsidP="00BC5EA4">
      <w:pPr>
        <w:pStyle w:val="af0"/>
      </w:pPr>
      <w:r>
        <w:rPr>
          <w:rStyle w:val="FootnoteReference"/>
        </w:rPr>
        <w:footnoteRef/>
      </w:r>
      <w:r>
        <w:rPr>
          <w:rtl/>
        </w:rPr>
        <w:t xml:space="preserve"> </w:t>
      </w:r>
      <w:r>
        <w:t xml:space="preserve">McDonald </w:t>
      </w:r>
    </w:p>
  </w:footnote>
  <w:footnote w:id="63">
    <w:p w14:paraId="31BB9E1A" w14:textId="77777777" w:rsidR="00D95374" w:rsidRDefault="00D95374" w:rsidP="00BC5EA4">
      <w:pPr>
        <w:pStyle w:val="af0"/>
      </w:pPr>
      <w:r>
        <w:rPr>
          <w:rStyle w:val="FootnoteReference"/>
        </w:rPr>
        <w:footnoteRef/>
      </w:r>
      <w:r>
        <w:rPr>
          <w:rtl/>
        </w:rPr>
        <w:t xml:space="preserve"> </w:t>
      </w:r>
      <w:r>
        <w:t xml:space="preserve">Monahan </w:t>
      </w:r>
    </w:p>
  </w:footnote>
  <w:footnote w:id="64">
    <w:p w14:paraId="05AD181A" w14:textId="77777777" w:rsidR="00D95374" w:rsidRDefault="00D95374" w:rsidP="00BC5EA4">
      <w:pPr>
        <w:pStyle w:val="af0"/>
      </w:pPr>
      <w:r>
        <w:rPr>
          <w:rStyle w:val="FootnoteReference"/>
        </w:rPr>
        <w:footnoteRef/>
      </w:r>
      <w:r>
        <w:rPr>
          <w:rtl/>
        </w:rPr>
        <w:t xml:space="preserve"> </w:t>
      </w:r>
      <w:r>
        <w:t xml:space="preserve">Behaviorism </w:t>
      </w:r>
    </w:p>
  </w:footnote>
  <w:footnote w:id="65">
    <w:p w14:paraId="5C8249F4" w14:textId="77777777" w:rsidR="00D95374" w:rsidRDefault="00D95374" w:rsidP="00BC5EA4">
      <w:pPr>
        <w:pStyle w:val="af0"/>
      </w:pPr>
      <w:r>
        <w:rPr>
          <w:rStyle w:val="FootnoteReference"/>
        </w:rPr>
        <w:footnoteRef/>
      </w:r>
      <w:r>
        <w:rPr>
          <w:rtl/>
        </w:rPr>
        <w:t xml:space="preserve"> </w:t>
      </w:r>
      <w:proofErr w:type="spellStart"/>
      <w:proofErr w:type="gramStart"/>
      <w:r w:rsidRPr="008A5FAE">
        <w:t>Guneya</w:t>
      </w:r>
      <w:proofErr w:type="spellEnd"/>
      <w:r w:rsidRPr="008A5FAE">
        <w:t xml:space="preserve"> </w:t>
      </w:r>
      <w:r w:rsidRPr="008A5FAE">
        <w:rPr>
          <w:rFonts w:hint="cs"/>
          <w:rtl/>
        </w:rPr>
        <w:t xml:space="preserve"> &amp;</w:t>
      </w:r>
      <w:proofErr w:type="gramEnd"/>
      <w:r w:rsidRPr="008A5FAE">
        <w:t>Alb</w:t>
      </w:r>
    </w:p>
  </w:footnote>
  <w:footnote w:id="66">
    <w:p w14:paraId="1D95B880" w14:textId="77777777" w:rsidR="00FC1294" w:rsidRDefault="00FC1294" w:rsidP="00FC1294">
      <w:pPr>
        <w:pStyle w:val="af0"/>
      </w:pPr>
      <w:r>
        <w:rPr>
          <w:rStyle w:val="FootnoteReference"/>
        </w:rPr>
        <w:footnoteRef/>
      </w:r>
      <w:r>
        <w:rPr>
          <w:rtl/>
        </w:rPr>
        <w:t xml:space="preserve"> </w:t>
      </w:r>
      <w:r>
        <w:t xml:space="preserve">Cognitivism </w:t>
      </w:r>
    </w:p>
  </w:footnote>
  <w:footnote w:id="67">
    <w:p w14:paraId="13D3C72B" w14:textId="77777777" w:rsidR="00FC1294" w:rsidRDefault="00FC1294" w:rsidP="00FC1294">
      <w:pPr>
        <w:pStyle w:val="af0"/>
      </w:pPr>
      <w:r>
        <w:rPr>
          <w:rStyle w:val="FootnoteReference"/>
        </w:rPr>
        <w:footnoteRef/>
      </w:r>
      <w:r>
        <w:rPr>
          <w:rtl/>
        </w:rPr>
        <w:t xml:space="preserve"> </w:t>
      </w:r>
      <w:r>
        <w:t xml:space="preserve">Tolman </w:t>
      </w:r>
    </w:p>
  </w:footnote>
  <w:footnote w:id="68">
    <w:p w14:paraId="3E8C66BB" w14:textId="77777777" w:rsidR="00FC1294" w:rsidRDefault="00FC1294" w:rsidP="00FC1294">
      <w:pPr>
        <w:pStyle w:val="af0"/>
      </w:pPr>
      <w:r>
        <w:rPr>
          <w:rStyle w:val="FootnoteReference"/>
        </w:rPr>
        <w:footnoteRef/>
      </w:r>
      <w:r>
        <w:rPr>
          <w:rtl/>
        </w:rPr>
        <w:t xml:space="preserve"> </w:t>
      </w:r>
      <w:r>
        <w:t xml:space="preserve">Albert Bandura </w:t>
      </w:r>
    </w:p>
  </w:footnote>
  <w:footnote w:id="69">
    <w:p w14:paraId="2B4DF0EC" w14:textId="77777777" w:rsidR="00FC1294" w:rsidRDefault="00FC1294" w:rsidP="00FC1294">
      <w:pPr>
        <w:pStyle w:val="af0"/>
      </w:pPr>
      <w:r>
        <w:rPr>
          <w:rStyle w:val="FootnoteReference"/>
        </w:rPr>
        <w:footnoteRef/>
      </w:r>
      <w:r>
        <w:rPr>
          <w:rtl/>
        </w:rPr>
        <w:t xml:space="preserve"> </w:t>
      </w:r>
      <w:r>
        <w:t xml:space="preserve">Constructivism </w:t>
      </w:r>
    </w:p>
  </w:footnote>
  <w:footnote w:id="70">
    <w:p w14:paraId="6820512B" w14:textId="77777777" w:rsidR="00FC1294" w:rsidRDefault="00FC1294" w:rsidP="00FC1294">
      <w:pPr>
        <w:pStyle w:val="af0"/>
      </w:pPr>
      <w:r>
        <w:rPr>
          <w:rStyle w:val="FootnoteReference"/>
        </w:rPr>
        <w:footnoteRef/>
      </w:r>
      <w:r>
        <w:rPr>
          <w:rtl/>
        </w:rPr>
        <w:t xml:space="preserve"> </w:t>
      </w:r>
      <w:r w:rsidRPr="00D83DF4">
        <w:t>nature of knowing</w:t>
      </w:r>
      <w:r>
        <w:rPr>
          <w:rFonts w:hint="cs"/>
          <w:rtl/>
        </w:rPr>
        <w:t xml:space="preserve"> </w:t>
      </w:r>
    </w:p>
  </w:footnote>
  <w:footnote w:id="71">
    <w:p w14:paraId="3AD6CABE" w14:textId="77777777" w:rsidR="00FC1294" w:rsidRDefault="00FC1294" w:rsidP="00FC1294">
      <w:pPr>
        <w:pStyle w:val="af0"/>
      </w:pPr>
      <w:r>
        <w:rPr>
          <w:rStyle w:val="FootnoteReference"/>
        </w:rPr>
        <w:footnoteRef/>
      </w:r>
      <w:r>
        <w:rPr>
          <w:rtl/>
        </w:rPr>
        <w:t xml:space="preserve"> </w:t>
      </w:r>
      <w:r w:rsidRPr="00D83DF4">
        <w:t>epistemological</w:t>
      </w:r>
    </w:p>
  </w:footnote>
  <w:footnote w:id="72">
    <w:p w14:paraId="5D2CB8FB" w14:textId="77777777" w:rsidR="00FC1294" w:rsidRDefault="00FC1294" w:rsidP="00FC1294">
      <w:pPr>
        <w:pStyle w:val="FootnoteText"/>
        <w:bidi w:val="0"/>
      </w:pPr>
      <w:r>
        <w:rPr>
          <w:rStyle w:val="FootnoteReference"/>
        </w:rPr>
        <w:footnoteRef/>
      </w:r>
      <w:r>
        <w:rPr>
          <w:rtl/>
        </w:rPr>
        <w:t xml:space="preserve"> </w:t>
      </w:r>
      <w:r>
        <w:t>Networked Learning</w:t>
      </w:r>
    </w:p>
  </w:footnote>
  <w:footnote w:id="73">
    <w:p w14:paraId="17C16CD9" w14:textId="77777777" w:rsidR="00FC1294" w:rsidRDefault="00FC1294" w:rsidP="00FC1294">
      <w:pPr>
        <w:pStyle w:val="FootnoteText"/>
        <w:bidi w:val="0"/>
      </w:pPr>
      <w:r>
        <w:rPr>
          <w:rStyle w:val="FootnoteReference"/>
        </w:rPr>
        <w:footnoteRef/>
      </w:r>
      <w:r>
        <w:rPr>
          <w:rtl/>
        </w:rPr>
        <w:t xml:space="preserve"> </w:t>
      </w:r>
      <w:r>
        <w:t>Learning Ecology Design</w:t>
      </w:r>
    </w:p>
  </w:footnote>
  <w:footnote w:id="74">
    <w:p w14:paraId="4D868229" w14:textId="77777777" w:rsidR="00916C52" w:rsidRDefault="00916C52" w:rsidP="00A70615">
      <w:pPr>
        <w:pStyle w:val="af0"/>
      </w:pPr>
      <w:r>
        <w:rPr>
          <w:rStyle w:val="FootnoteReference"/>
        </w:rPr>
        <w:footnoteRef/>
      </w:r>
      <w:r>
        <w:rPr>
          <w:rtl/>
        </w:rPr>
        <w:t xml:space="preserve"> </w:t>
      </w:r>
      <w:proofErr w:type="spellStart"/>
      <w:r>
        <w:t>Unicef</w:t>
      </w:r>
      <w:proofErr w:type="spellEnd"/>
    </w:p>
  </w:footnote>
  <w:footnote w:id="75">
    <w:p w14:paraId="3C3C464C" w14:textId="77777777" w:rsidR="00916C52" w:rsidRDefault="00916C52" w:rsidP="00A70615">
      <w:pPr>
        <w:pStyle w:val="af0"/>
        <w:bidi/>
        <w:rPr>
          <w:rtl/>
        </w:rPr>
      </w:pPr>
      <w:r>
        <w:rPr>
          <w:rStyle w:val="FootnoteReference"/>
        </w:rPr>
        <w:footnoteRef/>
      </w:r>
      <w:r>
        <w:rPr>
          <w:rtl/>
        </w:rPr>
        <w:t xml:space="preserve"> </w:t>
      </w:r>
      <w:r>
        <w:rPr>
          <w:rFonts w:hint="cs"/>
          <w:rtl/>
        </w:rPr>
        <w:t xml:space="preserve">مدارس کودک‌پسند ترجمه‌ی فارسی </w:t>
      </w:r>
      <w:r>
        <w:t>Child friendly shools</w:t>
      </w:r>
      <w:r>
        <w:rPr>
          <w:rFonts w:hint="cs"/>
          <w:rtl/>
        </w:rPr>
        <w:t xml:space="preserve"> است که در ادبیات نظری موجود به مدارس کودک دوستدار و مدارس دوستدار کودک نیز ترجمه شده است.</w:t>
      </w:r>
    </w:p>
  </w:footnote>
  <w:footnote w:id="76">
    <w:p w14:paraId="6F619E8F" w14:textId="77777777" w:rsidR="00916C52" w:rsidRDefault="00916C52" w:rsidP="00A70615">
      <w:pPr>
        <w:pStyle w:val="af0"/>
      </w:pPr>
      <w:r>
        <w:rPr>
          <w:rStyle w:val="FootnoteReference"/>
        </w:rPr>
        <w:footnoteRef/>
      </w:r>
      <w:r>
        <w:rPr>
          <w:rtl/>
        </w:rPr>
        <w:t xml:space="preserve"> </w:t>
      </w:r>
      <w:r>
        <w:t>Salford center for research and innovationin the built and human environment</w:t>
      </w:r>
    </w:p>
  </w:footnote>
  <w:footnote w:id="77">
    <w:p w14:paraId="0F0CC2B2" w14:textId="77777777" w:rsidR="00916C52" w:rsidRDefault="00916C52" w:rsidP="00A70615">
      <w:pPr>
        <w:pStyle w:val="af0"/>
      </w:pPr>
      <w:r>
        <w:rPr>
          <w:rStyle w:val="FootnoteReference"/>
        </w:rPr>
        <w:footnoteRef/>
      </w:r>
      <w:r>
        <w:rPr>
          <w:rtl/>
        </w:rPr>
        <w:t xml:space="preserve"> </w:t>
      </w:r>
      <w:r>
        <w:t>Optimal Learning Spacesesign Implications for Primary Schools</w:t>
      </w:r>
    </w:p>
  </w:footnote>
  <w:footnote w:id="78">
    <w:p w14:paraId="7795EC1F" w14:textId="77777777" w:rsidR="00916C52" w:rsidRDefault="00916C52" w:rsidP="00A70615">
      <w:pPr>
        <w:pStyle w:val="af0"/>
      </w:pPr>
      <w:r>
        <w:rPr>
          <w:rStyle w:val="FootnoteReference"/>
        </w:rPr>
        <w:footnoteRef/>
      </w:r>
      <w:r>
        <w:rPr>
          <w:rtl/>
        </w:rPr>
        <w:t xml:space="preserve"> </w:t>
      </w:r>
      <w:r>
        <w:t>Barrett &amp; Zhang</w:t>
      </w:r>
    </w:p>
  </w:footnote>
  <w:footnote w:id="79">
    <w:p w14:paraId="4D9049B6" w14:textId="77777777" w:rsidR="00916C52" w:rsidRDefault="00916C52" w:rsidP="00A70615">
      <w:pPr>
        <w:pStyle w:val="af0"/>
      </w:pPr>
      <w:r>
        <w:rPr>
          <w:rStyle w:val="FootnoteReference"/>
        </w:rPr>
        <w:footnoteRef/>
      </w:r>
      <w:r>
        <w:rPr>
          <w:rtl/>
        </w:rPr>
        <w:t xml:space="preserve"> </w:t>
      </w:r>
      <w:r>
        <w:t>Happy schools- a framework for learner wellbeing in the asia-pacific</w:t>
      </w:r>
    </w:p>
  </w:footnote>
  <w:footnote w:id="80">
    <w:p w14:paraId="3368AD0D" w14:textId="77777777" w:rsidR="00916C52" w:rsidRDefault="00916C52" w:rsidP="00A70615">
      <w:pPr>
        <w:pStyle w:val="af0"/>
      </w:pPr>
      <w:r>
        <w:rPr>
          <w:rStyle w:val="FootnoteReference"/>
        </w:rPr>
        <w:footnoteRef/>
      </w:r>
      <w:r>
        <w:rPr>
          <w:rtl/>
        </w:rPr>
        <w:t xml:space="preserve"> </w:t>
      </w:r>
      <w:r>
        <w:t>UNESCO</w:t>
      </w:r>
    </w:p>
  </w:footnote>
  <w:footnote w:id="81">
    <w:p w14:paraId="51C38EB5" w14:textId="77777777" w:rsidR="00916C52" w:rsidRDefault="00916C52" w:rsidP="00A70615">
      <w:pPr>
        <w:pStyle w:val="af0"/>
      </w:pPr>
      <w:r>
        <w:rPr>
          <w:rStyle w:val="FootnoteReference"/>
        </w:rPr>
        <w:footnoteRef/>
      </w:r>
      <w:r>
        <w:rPr>
          <w:rtl/>
        </w:rPr>
        <w:t xml:space="preserve"> </w:t>
      </w:r>
      <w:r>
        <w:t xml:space="preserve">Thirty-Three Educational Design Principles </w:t>
      </w:r>
      <w:proofErr w:type="gramStart"/>
      <w:r>
        <w:t>For</w:t>
      </w:r>
      <w:proofErr w:type="gramEnd"/>
      <w:r>
        <w:t xml:space="preserve"> Schools &amp; Community Learning Centers</w:t>
      </w:r>
    </w:p>
  </w:footnote>
  <w:footnote w:id="82">
    <w:p w14:paraId="56469E6D" w14:textId="77777777" w:rsidR="00916C52" w:rsidRDefault="00916C52" w:rsidP="00A70615">
      <w:pPr>
        <w:pStyle w:val="af0"/>
      </w:pPr>
      <w:r>
        <w:rPr>
          <w:rStyle w:val="FootnoteReference"/>
        </w:rPr>
        <w:footnoteRef/>
      </w:r>
      <w:r>
        <w:rPr>
          <w:rtl/>
        </w:rPr>
        <w:t xml:space="preserve"> </w:t>
      </w:r>
      <w:r w:rsidRPr="00FD0B2B">
        <w:t xml:space="preserve">National Clearinghouse </w:t>
      </w:r>
      <w:proofErr w:type="gramStart"/>
      <w:r w:rsidRPr="00FD0B2B">
        <w:t>For</w:t>
      </w:r>
      <w:proofErr w:type="gramEnd"/>
      <w:r w:rsidRPr="00FD0B2B">
        <w:t xml:space="preserve"> Educational Facilities (NCEF)</w:t>
      </w:r>
    </w:p>
  </w:footnote>
  <w:footnote w:id="83">
    <w:p w14:paraId="6E38B248" w14:textId="77777777" w:rsidR="00916C52" w:rsidRDefault="00916C52" w:rsidP="00A70615">
      <w:pPr>
        <w:pStyle w:val="af0"/>
      </w:pPr>
      <w:r>
        <w:rPr>
          <w:rStyle w:val="FootnoteReference"/>
        </w:rPr>
        <w:footnoteRef/>
      </w:r>
      <w:r>
        <w:rPr>
          <w:rtl/>
        </w:rPr>
        <w:t xml:space="preserve"> </w:t>
      </w:r>
      <w:r>
        <w:t xml:space="preserve">Sullivan </w:t>
      </w:r>
    </w:p>
  </w:footnote>
  <w:footnote w:id="84">
    <w:p w14:paraId="101C6992" w14:textId="77777777" w:rsidR="00916C52" w:rsidRDefault="00916C52" w:rsidP="00A70615">
      <w:pPr>
        <w:pStyle w:val="af0"/>
      </w:pPr>
      <w:r>
        <w:rPr>
          <w:rStyle w:val="FootnoteReference"/>
        </w:rPr>
        <w:footnoteRef/>
      </w:r>
      <w:r>
        <w:rPr>
          <w:rtl/>
        </w:rPr>
        <w:t xml:space="preserve"> </w:t>
      </w:r>
      <w:r>
        <w:t xml:space="preserve">Nair </w:t>
      </w:r>
    </w:p>
  </w:footnote>
  <w:footnote w:id="85">
    <w:p w14:paraId="2D0AD1CB" w14:textId="77777777" w:rsidR="00916C52" w:rsidRDefault="00916C52" w:rsidP="00916C52">
      <w:pPr>
        <w:pStyle w:val="FootnoteText"/>
        <w:bidi w:val="0"/>
      </w:pPr>
      <w:r>
        <w:rPr>
          <w:rStyle w:val="FootnoteReference"/>
        </w:rPr>
        <w:footnoteRef/>
      </w:r>
      <w:r>
        <w:rPr>
          <w:rtl/>
        </w:rPr>
        <w:t xml:space="preserve"> </w:t>
      </w:r>
      <w:r>
        <w:t>NCEF</w:t>
      </w:r>
    </w:p>
  </w:footnote>
  <w:footnote w:id="86">
    <w:p w14:paraId="131F24BA" w14:textId="77777777" w:rsidR="00916C52" w:rsidRDefault="00916C52" w:rsidP="00916C52">
      <w:pPr>
        <w:pStyle w:val="FootnoteText"/>
        <w:bidi w:val="0"/>
      </w:pPr>
      <w:r>
        <w:rPr>
          <w:rStyle w:val="FootnoteReference"/>
        </w:rPr>
        <w:footnoteRef/>
      </w:r>
      <w:r>
        <w:rPr>
          <w:rtl/>
        </w:rPr>
        <w:t xml:space="preserve"> </w:t>
      </w:r>
      <w:r>
        <w:t xml:space="preserve">Lackney </w:t>
      </w:r>
    </w:p>
  </w:footnote>
  <w:footnote w:id="87">
    <w:p w14:paraId="2CD0AE17" w14:textId="77777777" w:rsidR="00916C52" w:rsidRPr="006C0829" w:rsidRDefault="00916C52" w:rsidP="00916C52">
      <w:pPr>
        <w:pStyle w:val="FootnoteText"/>
        <w:bidi w:val="0"/>
        <w:rPr>
          <w:rFonts w:ascii="IRNazanin" w:hAnsi="IRNazanin"/>
        </w:rPr>
      </w:pPr>
      <w:r>
        <w:rPr>
          <w:rStyle w:val="FootnoteReference"/>
        </w:rPr>
        <w:footnoteRef/>
      </w:r>
      <w:r>
        <w:rPr>
          <w:rtl/>
        </w:rPr>
        <w:t xml:space="preserve"> </w:t>
      </w:r>
      <w:proofErr w:type="spellStart"/>
      <w:r w:rsidRPr="006C0829">
        <w:rPr>
          <w:rFonts w:ascii="IRNazanin" w:hAnsi="IRNazanin"/>
        </w:rPr>
        <w:t>Sterrenburg</w:t>
      </w:r>
      <w:proofErr w:type="spellEnd"/>
    </w:p>
  </w:footnote>
  <w:footnote w:id="88">
    <w:p w14:paraId="5CB37CE0" w14:textId="77777777" w:rsidR="00916C52" w:rsidRDefault="00916C52" w:rsidP="00916C52">
      <w:pPr>
        <w:pStyle w:val="FootnoteText"/>
        <w:bidi w:val="0"/>
      </w:pPr>
      <w:r>
        <w:rPr>
          <w:rStyle w:val="FootnoteReference"/>
        </w:rPr>
        <w:footnoteRef/>
      </w:r>
      <w:r>
        <w:rPr>
          <w:rtl/>
        </w:rPr>
        <w:t xml:space="preserve"> </w:t>
      </w:r>
      <w:r w:rsidRPr="001F1EBC">
        <w:rPr>
          <w:rFonts w:ascii="IRNazanin" w:hAnsi="IRNazanin"/>
        </w:rPr>
        <w:t>The school’s beating heart</w:t>
      </w:r>
    </w:p>
  </w:footnote>
  <w:footnote w:id="89">
    <w:p w14:paraId="6CCA7304" w14:textId="77777777" w:rsidR="00916C52" w:rsidRPr="008B39DD" w:rsidRDefault="00916C52" w:rsidP="00916C52">
      <w:pPr>
        <w:pStyle w:val="FootnoteText"/>
        <w:bidi w:val="0"/>
        <w:rPr>
          <w:rFonts w:ascii="IRNazanin" w:hAnsi="IRNazanin"/>
        </w:rPr>
      </w:pPr>
      <w:r>
        <w:rPr>
          <w:rStyle w:val="FootnoteReference"/>
        </w:rPr>
        <w:footnoteRef/>
      </w:r>
      <w:r>
        <w:rPr>
          <w:rtl/>
        </w:rPr>
        <w:t xml:space="preserve"> </w:t>
      </w:r>
      <w:r w:rsidRPr="008B39DD">
        <w:rPr>
          <w:rFonts w:ascii="IRNazanin" w:hAnsi="IRNazanin"/>
        </w:rPr>
        <w:t>Jan Verhoeven</w:t>
      </w:r>
    </w:p>
  </w:footnote>
  <w:footnote w:id="90">
    <w:p w14:paraId="2DAB51E5" w14:textId="77777777" w:rsidR="00916C52" w:rsidRPr="008B39DD" w:rsidRDefault="00916C52" w:rsidP="00916C52">
      <w:pPr>
        <w:pStyle w:val="FootnoteText"/>
        <w:bidi w:val="0"/>
        <w:rPr>
          <w:rFonts w:ascii="IRNazanin" w:hAnsi="IRNazanin"/>
        </w:rPr>
      </w:pPr>
      <w:r w:rsidRPr="008B39DD">
        <w:rPr>
          <w:rStyle w:val="FootnoteReference"/>
          <w:rFonts w:ascii="IRNazanin" w:hAnsi="IRNazanin"/>
        </w:rPr>
        <w:footnoteRef/>
      </w:r>
      <w:r w:rsidRPr="008B39DD">
        <w:rPr>
          <w:rFonts w:ascii="IRNazanin" w:hAnsi="IRNazanin"/>
          <w:rtl/>
        </w:rPr>
        <w:t xml:space="preserve"> </w:t>
      </w:r>
      <w:r w:rsidRPr="008B39DD">
        <w:rPr>
          <w:rFonts w:ascii="IRNazanin" w:hAnsi="IRNazanin"/>
        </w:rPr>
        <w:t>Herman Hertzberger</w:t>
      </w:r>
    </w:p>
  </w:footnote>
  <w:footnote w:id="91">
    <w:p w14:paraId="20719855" w14:textId="77777777" w:rsidR="00916C52" w:rsidRDefault="00916C52" w:rsidP="00916C52">
      <w:pPr>
        <w:pStyle w:val="FootnoteText"/>
        <w:bidi w:val="0"/>
      </w:pPr>
      <w:r w:rsidRPr="008B39DD">
        <w:rPr>
          <w:rStyle w:val="FootnoteReference"/>
          <w:rFonts w:ascii="IRNazanin" w:hAnsi="IRNazanin"/>
        </w:rPr>
        <w:footnoteRef/>
      </w:r>
      <w:r w:rsidRPr="008B39DD">
        <w:rPr>
          <w:rFonts w:ascii="IRNazanin" w:hAnsi="IRNazanin"/>
          <w:rtl/>
        </w:rPr>
        <w:t xml:space="preserve"> </w:t>
      </w:r>
      <w:r w:rsidRPr="008B39DD">
        <w:rPr>
          <w:rFonts w:ascii="IRNazanin" w:hAnsi="IRNazanin"/>
        </w:rPr>
        <w:t>Van den Broek &amp; Bakema</w:t>
      </w:r>
    </w:p>
  </w:footnote>
  <w:footnote w:id="92">
    <w:p w14:paraId="40EDBC10" w14:textId="77777777" w:rsidR="00916C52" w:rsidRDefault="00916C52" w:rsidP="00916C52">
      <w:pPr>
        <w:pStyle w:val="FootnoteText"/>
        <w:bidi w:val="0"/>
      </w:pPr>
      <w:r>
        <w:rPr>
          <w:rStyle w:val="FootnoteReference"/>
        </w:rPr>
        <w:footnoteRef/>
      </w:r>
      <w:r>
        <w:rPr>
          <w:rtl/>
        </w:rPr>
        <w:t xml:space="preserve"> </w:t>
      </w:r>
      <w:r w:rsidRPr="00A6312E">
        <w:rPr>
          <w:rFonts w:ascii="IRNazanin" w:hAnsi="IRNazanin"/>
        </w:rPr>
        <w:t>Sasson</w:t>
      </w:r>
    </w:p>
  </w:footnote>
  <w:footnote w:id="93">
    <w:p w14:paraId="7B547AB7" w14:textId="77777777" w:rsidR="00916C52" w:rsidRPr="00824E9B" w:rsidRDefault="00916C52" w:rsidP="00916C52">
      <w:pPr>
        <w:pStyle w:val="FootnoteText"/>
        <w:bidi w:val="0"/>
      </w:pPr>
      <w:r>
        <w:rPr>
          <w:rStyle w:val="FootnoteReference"/>
        </w:rPr>
        <w:footnoteRef/>
      </w:r>
      <w:r>
        <w:rPr>
          <w:rtl/>
        </w:rPr>
        <w:t xml:space="preserve"> </w:t>
      </w:r>
      <w:r w:rsidRPr="00824E9B">
        <w:rPr>
          <w:rFonts w:ascii="IRNazanin" w:hAnsi="IRNazanin"/>
        </w:rPr>
        <w:t>Yehuda</w:t>
      </w:r>
    </w:p>
  </w:footnote>
  <w:footnote w:id="94">
    <w:p w14:paraId="72F4B491" w14:textId="77777777" w:rsidR="00916C52" w:rsidRDefault="00916C52" w:rsidP="00916C52">
      <w:pPr>
        <w:pStyle w:val="FootnoteText"/>
        <w:bidi w:val="0"/>
      </w:pPr>
      <w:r>
        <w:rPr>
          <w:rStyle w:val="FootnoteReference"/>
        </w:rPr>
        <w:footnoteRef/>
      </w:r>
      <w:r>
        <w:rPr>
          <w:rtl/>
        </w:rPr>
        <w:t xml:space="preserve"> </w:t>
      </w:r>
      <w:r w:rsidRPr="00E51006">
        <w:rPr>
          <w:rFonts w:ascii="IRNazanin" w:hAnsi="IRNazanin"/>
        </w:rPr>
        <w:t>Miedijensky</w:t>
      </w:r>
    </w:p>
  </w:footnote>
  <w:footnote w:id="95">
    <w:p w14:paraId="30C002B5" w14:textId="77777777" w:rsidR="00916C52" w:rsidRDefault="00916C52" w:rsidP="00916C52">
      <w:pPr>
        <w:pStyle w:val="FootnoteText"/>
        <w:bidi w:val="0"/>
      </w:pPr>
      <w:r>
        <w:rPr>
          <w:rStyle w:val="FootnoteReference"/>
        </w:rPr>
        <w:footnoteRef/>
      </w:r>
      <w:r>
        <w:rPr>
          <w:rtl/>
        </w:rPr>
        <w:t xml:space="preserve"> </w:t>
      </w:r>
      <w:r w:rsidRPr="000A799D">
        <w:rPr>
          <w:rFonts w:ascii="IRNazanin" w:hAnsi="IRNazanin"/>
        </w:rPr>
        <w:t>Malkinson</w:t>
      </w:r>
    </w:p>
  </w:footnote>
  <w:footnote w:id="96">
    <w:p w14:paraId="5134A01C" w14:textId="77777777" w:rsidR="00916C52" w:rsidRPr="003E0582" w:rsidRDefault="00916C52" w:rsidP="00916C52">
      <w:pPr>
        <w:pStyle w:val="FootnoteText"/>
        <w:bidi w:val="0"/>
        <w:rPr>
          <w:rFonts w:ascii="IRNazanin" w:hAnsi="IRNazanin"/>
        </w:rPr>
      </w:pPr>
      <w:r>
        <w:rPr>
          <w:rStyle w:val="FootnoteReference"/>
        </w:rPr>
        <w:footnoteRef/>
      </w:r>
      <w:r>
        <w:rPr>
          <w:rtl/>
        </w:rPr>
        <w:t xml:space="preserve"> </w:t>
      </w:r>
      <w:r>
        <w:rPr>
          <w:rFonts w:ascii="IRNazanin" w:hAnsi="IRNazanin"/>
        </w:rPr>
        <w:t>High-order thinking skills</w:t>
      </w:r>
    </w:p>
  </w:footnote>
  <w:footnote w:id="97">
    <w:p w14:paraId="2BDDDCC1" w14:textId="77777777" w:rsidR="00E47F3A" w:rsidRDefault="00E47F3A" w:rsidP="00E47F3A">
      <w:pPr>
        <w:pStyle w:val="FootnoteText"/>
        <w:bidi w:val="0"/>
      </w:pPr>
      <w:r>
        <w:rPr>
          <w:rStyle w:val="FootnoteReference"/>
        </w:rPr>
        <w:footnoteRef/>
      </w:r>
      <w:r>
        <w:rPr>
          <w:rtl/>
        </w:rPr>
        <w:t xml:space="preserve"> </w:t>
      </w:r>
      <w:r>
        <w:t>Flick</w:t>
      </w:r>
    </w:p>
  </w:footnote>
  <w:footnote w:id="98">
    <w:p w14:paraId="796A9CE5" w14:textId="77777777" w:rsidR="00E47F3A" w:rsidRDefault="00E47F3A" w:rsidP="00E47F3A">
      <w:pPr>
        <w:pStyle w:val="FootnoteText"/>
        <w:bidi w:val="0"/>
      </w:pPr>
      <w:r>
        <w:rPr>
          <w:rStyle w:val="FootnoteReference"/>
        </w:rPr>
        <w:footnoteRef/>
      </w:r>
      <w:r>
        <w:rPr>
          <w:rtl/>
        </w:rPr>
        <w:t xml:space="preserve"> </w:t>
      </w:r>
      <w:r>
        <w:t>Phenomenology</w:t>
      </w:r>
    </w:p>
  </w:footnote>
  <w:footnote w:id="99">
    <w:p w14:paraId="5C890A9A" w14:textId="77777777" w:rsidR="00302950" w:rsidRDefault="00302950" w:rsidP="00302950">
      <w:pPr>
        <w:pStyle w:val="FootnoteText"/>
        <w:bidi w:val="0"/>
      </w:pPr>
      <w:r>
        <w:rPr>
          <w:rStyle w:val="FootnoteReference"/>
        </w:rPr>
        <w:footnoteRef/>
      </w:r>
      <w:r>
        <w:rPr>
          <w:rtl/>
        </w:rPr>
        <w:t xml:space="preserve"> </w:t>
      </w:r>
      <w:r>
        <w:t>Yau &amp; Cheng</w:t>
      </w:r>
    </w:p>
  </w:footnote>
  <w:footnote w:id="100">
    <w:p w14:paraId="49FCF0E9" w14:textId="77777777" w:rsidR="00162202" w:rsidRDefault="00162202" w:rsidP="00162202">
      <w:pPr>
        <w:pStyle w:val="FootnoteText"/>
        <w:bidi w:val="0"/>
      </w:pPr>
      <w:r>
        <w:rPr>
          <w:rStyle w:val="FootnoteReference"/>
        </w:rPr>
        <w:footnoteRef/>
      </w:r>
      <w:r>
        <w:rPr>
          <w:rtl/>
        </w:rPr>
        <w:t xml:space="preserve"> </w:t>
      </w:r>
      <w:r>
        <w:t xml:space="preserve">Triangulation </w:t>
      </w:r>
    </w:p>
  </w:footnote>
  <w:footnote w:id="101">
    <w:p w14:paraId="7DFDAEEE" w14:textId="77777777" w:rsidR="000E3A1F" w:rsidRPr="002C140A" w:rsidRDefault="000E3A1F" w:rsidP="000E3A1F">
      <w:pPr>
        <w:pStyle w:val="FootnoteText"/>
        <w:bidi w:val="0"/>
        <w:rPr>
          <w:rStyle w:val="FootnoteReference"/>
        </w:rPr>
      </w:pPr>
      <w:r>
        <w:rPr>
          <w:rStyle w:val="FootnoteReference"/>
        </w:rPr>
        <w:footnoteRef/>
      </w:r>
      <w:r>
        <w:rPr>
          <w:rtl/>
        </w:rPr>
        <w:t xml:space="preserve"> </w:t>
      </w:r>
      <w:proofErr w:type="spellStart"/>
      <w:r w:rsidRPr="002C140A">
        <w:rPr>
          <w:rStyle w:val="FootnoteReference"/>
        </w:rPr>
        <w:t>MaxQda</w:t>
      </w:r>
      <w:proofErr w:type="spellEnd"/>
      <w:r w:rsidRPr="002C140A">
        <w:rPr>
          <w:rStyle w:val="FootnoteReference"/>
        </w:rPr>
        <w:t xml:space="preserve"> 2018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E150B" w14:textId="77777777" w:rsidR="00BC0F8E" w:rsidRPr="008A34BE" w:rsidRDefault="00BC0F8E" w:rsidP="009D3DD4">
    <w:pPr>
      <w:pStyle w:val="Header"/>
      <w:rPr>
        <w:rFonts w:cs="B Nazanin"/>
      </w:rPr>
    </w:pPr>
  </w:p>
  <w:p w14:paraId="3879F980" w14:textId="77777777" w:rsidR="00BC0F8E" w:rsidRDefault="00BC0F8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1C25" w14:textId="538B9F1A" w:rsidR="00BC0F8E" w:rsidRPr="00C10A5E" w:rsidRDefault="006E2066" w:rsidP="00A214C4">
    <w:pPr>
      <w:pStyle w:val="Header"/>
      <w:pBdr>
        <w:bottom w:val="double" w:sz="4" w:space="1" w:color="auto"/>
      </w:pBdr>
      <w:rPr>
        <w:rtl/>
        <w:lang w:bidi="fa-IR"/>
      </w:rPr>
    </w:pPr>
    <w:r>
      <w:rPr>
        <w:rFonts w:cs="B Nazanin" w:hint="cs"/>
        <w:rtl/>
        <w:lang w:bidi="fa-IR"/>
      </w:rPr>
      <w:t xml:space="preserve">ادبیات نظری پژوهش            </w:t>
    </w:r>
    <w:r w:rsidR="00BC0F8E">
      <w:rPr>
        <w:rFonts w:cs="B Nazanin" w:hint="cs"/>
        <w:rtl/>
        <w:lang w:bidi="fa-IR"/>
      </w:rPr>
      <w:t xml:space="preserve">                                                                                                       </w:t>
    </w:r>
    <w:r w:rsidR="00BC0F8E" w:rsidRPr="00A214C4">
      <w:rPr>
        <w:rFonts w:cs="B Nazanin"/>
        <w:lang w:bidi="fa-IR"/>
      </w:rPr>
      <w:fldChar w:fldCharType="begin"/>
    </w:r>
    <w:r w:rsidR="00BC0F8E" w:rsidRPr="00A214C4">
      <w:rPr>
        <w:rFonts w:cs="B Nazanin"/>
        <w:lang w:bidi="fa-IR"/>
      </w:rPr>
      <w:instrText xml:space="preserve"> PAGE   \* MERGEFORMAT </w:instrText>
    </w:r>
    <w:r w:rsidR="00BC0F8E" w:rsidRPr="00A214C4">
      <w:rPr>
        <w:rFonts w:cs="B Nazanin"/>
        <w:lang w:bidi="fa-IR"/>
      </w:rPr>
      <w:fldChar w:fldCharType="separate"/>
    </w:r>
    <w:r w:rsidR="00D7412D">
      <w:rPr>
        <w:rFonts w:cs="B Nazanin"/>
        <w:noProof/>
        <w:rtl/>
        <w:lang w:bidi="fa-IR"/>
      </w:rPr>
      <w:t>29</w:t>
    </w:r>
    <w:r w:rsidR="00BC0F8E" w:rsidRPr="00A214C4">
      <w:rPr>
        <w:rFonts w:cs="B Nazanin"/>
        <w:noProof/>
        <w:lang w:bidi="fa-IR"/>
      </w:rPr>
      <w:fldChar w:fldCharType="end"/>
    </w:r>
  </w:p>
  <w:p w14:paraId="68909660" w14:textId="77777777" w:rsidR="00BC0F8E" w:rsidRPr="00C10A5E" w:rsidRDefault="00BC0F8E" w:rsidP="00C10A5E">
    <w:pPr>
      <w:pStyle w:val="Header"/>
      <w:rPr>
        <w:rtl/>
        <w:lang w:bidi="fa-IR"/>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4E6F8" w14:textId="77777777" w:rsidR="00BC0F8E" w:rsidRDefault="00BC0F8E">
    <w:pPr>
      <w:pStyle w:val="Header"/>
      <w:rPr>
        <w:lang w:bidi="fa-IR"/>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81791" w14:textId="77777777" w:rsidR="00BC0F8E" w:rsidRPr="00C10A5E" w:rsidRDefault="00BC0F8E" w:rsidP="00C10A5E">
    <w:pPr>
      <w:pStyle w:val="Header"/>
      <w:rPr>
        <w:rtl/>
        <w:lang w:bidi="fa-I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6C2EE" w14:textId="0AD696A8" w:rsidR="00BC0F8E" w:rsidRDefault="00BC0F8E" w:rsidP="00A214C4">
    <w:pPr>
      <w:pStyle w:val="Header"/>
      <w:pBdr>
        <w:bottom w:val="double" w:sz="4" w:space="1" w:color="auto"/>
      </w:pBdr>
      <w:tabs>
        <w:tab w:val="clear" w:pos="4153"/>
        <w:tab w:val="clear" w:pos="8306"/>
        <w:tab w:val="right" w:pos="8503"/>
      </w:tabs>
      <w:bidi w:val="0"/>
      <w:rPr>
        <w:rFonts w:cs="B Nazanin"/>
        <w:lang w:bidi="fa-IR"/>
      </w:rPr>
    </w:pPr>
    <w:r>
      <w:rPr>
        <w:rFonts w:cs="B Nazanin" w:hint="cs"/>
        <w:rtl/>
        <w:lang w:bidi="fa-IR"/>
      </w:rPr>
      <w:t xml:space="preserve">عنوان </w:t>
    </w:r>
    <w:r w:rsidR="00CD65DA">
      <w:rPr>
        <w:rFonts w:cs="B Nazanin" w:hint="cs"/>
        <w:rtl/>
        <w:lang w:bidi="fa-IR"/>
      </w:rPr>
      <w:t>فصل</w:t>
    </w:r>
    <w:r>
      <w:rPr>
        <w:rFonts w:cs="B Nazanin" w:hint="cs"/>
        <w:rtl/>
        <w:lang w:bidi="fa-IR"/>
      </w:rPr>
      <w:t xml:space="preserve"> را اینجا وارد کنید.</w:t>
    </w:r>
    <w:r>
      <w:rPr>
        <w:rFonts w:cs="B Nazanin"/>
        <w:rtl/>
        <w:lang w:bidi="fa-IR"/>
      </w:rPr>
      <w:tab/>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sidR="00D7412D">
      <w:rPr>
        <w:rFonts w:cs="B Nazanin"/>
        <w:noProof/>
        <w:lang w:bidi="fa-IR"/>
      </w:rPr>
      <w:t>34</w:t>
    </w:r>
    <w:r w:rsidRPr="00A214C4">
      <w:rPr>
        <w:rFonts w:cs="B Nazanin"/>
        <w:noProof/>
        <w:lang w:bidi="fa-IR"/>
      </w:rPr>
      <w:fldChar w:fldCharType="end"/>
    </w:r>
  </w:p>
  <w:p w14:paraId="26D0FED4" w14:textId="77777777" w:rsidR="00BC0F8E" w:rsidRDefault="00BC0F8E">
    <w:pPr>
      <w:pStyle w:val="Header"/>
      <w:rPr>
        <w:lang w:bidi="fa-I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AF590" w14:textId="4F1507C4" w:rsidR="00BC0F8E" w:rsidRPr="00C10A5E" w:rsidRDefault="00240B64" w:rsidP="00A214C4">
    <w:pPr>
      <w:pStyle w:val="Header"/>
      <w:pBdr>
        <w:bottom w:val="double" w:sz="4" w:space="1" w:color="auto"/>
      </w:pBdr>
      <w:rPr>
        <w:rtl/>
        <w:lang w:bidi="fa-IR"/>
      </w:rPr>
    </w:pPr>
    <w:r>
      <w:rPr>
        <w:rFonts w:cs="B Nazanin" w:hint="cs"/>
        <w:rtl/>
        <w:lang w:bidi="fa-IR"/>
      </w:rPr>
      <w:t xml:space="preserve">روش پژوهش                                                                                                                            </w:t>
    </w:r>
    <w:r w:rsidR="00BC0F8E" w:rsidRPr="00A214C4">
      <w:rPr>
        <w:rFonts w:cs="B Nazanin"/>
        <w:lang w:bidi="fa-IR"/>
      </w:rPr>
      <w:fldChar w:fldCharType="begin"/>
    </w:r>
    <w:r w:rsidR="00BC0F8E" w:rsidRPr="00A214C4">
      <w:rPr>
        <w:rFonts w:cs="B Nazanin"/>
        <w:lang w:bidi="fa-IR"/>
      </w:rPr>
      <w:instrText xml:space="preserve"> PAGE   \* MERGEFORMAT </w:instrText>
    </w:r>
    <w:r w:rsidR="00BC0F8E" w:rsidRPr="00A214C4">
      <w:rPr>
        <w:rFonts w:cs="B Nazanin"/>
        <w:lang w:bidi="fa-IR"/>
      </w:rPr>
      <w:fldChar w:fldCharType="separate"/>
    </w:r>
    <w:r w:rsidR="00D7412D">
      <w:rPr>
        <w:rFonts w:cs="B Nazanin"/>
        <w:noProof/>
        <w:rtl/>
        <w:lang w:bidi="fa-IR"/>
      </w:rPr>
      <w:t>33</w:t>
    </w:r>
    <w:r w:rsidR="00BC0F8E" w:rsidRPr="00A214C4">
      <w:rPr>
        <w:rFonts w:cs="B Nazanin"/>
        <w:noProof/>
        <w:lang w:bidi="fa-IR"/>
      </w:rPr>
      <w:fldChar w:fldCharType="end"/>
    </w:r>
  </w:p>
  <w:p w14:paraId="2B7B8C86" w14:textId="77777777" w:rsidR="00BC0F8E" w:rsidRPr="00FD31A8" w:rsidRDefault="00BC0F8E" w:rsidP="00FD31A8">
    <w:pPr>
      <w:pStyle w:val="Header"/>
      <w:rPr>
        <w:rtl/>
        <w:lang w:bidi="fa-I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9C2A3" w14:textId="77777777" w:rsidR="00BC0F8E" w:rsidRPr="00FD31A8" w:rsidRDefault="00BC0F8E" w:rsidP="00FD31A8">
    <w:pPr>
      <w:pStyle w:val="Header"/>
      <w:rPr>
        <w:rtl/>
        <w:lang w:bidi="fa-IR"/>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61869" w14:textId="77777777" w:rsidR="00BC0F8E" w:rsidRDefault="00BC0F8E" w:rsidP="005D3C0E">
    <w:pPr>
      <w:pStyle w:val="Header"/>
      <w:pBdr>
        <w:bottom w:val="double" w:sz="4" w:space="1" w:color="auto"/>
      </w:pBdr>
      <w:jc w:val="center"/>
      <w:rPr>
        <w:rFonts w:cs="B Nazanin"/>
        <w:lang w:bidi="fa-IR"/>
      </w:rPr>
    </w:pPr>
    <w:r>
      <w:rPr>
        <w:rFonts w:cs="B Nazanin" w:hint="cs"/>
        <w:rtl/>
        <w:lang w:bidi="fa-IR"/>
      </w:rPr>
      <w:fldChar w:fldCharType="begin"/>
    </w:r>
    <w:r>
      <w:rPr>
        <w:rFonts w:cs="B Nazanin" w:hint="cs"/>
        <w:lang w:bidi="fa-IR"/>
      </w:rPr>
      <w:instrText xml:space="preserve"> PAGE   \* MERGEFORMAT </w:instrText>
    </w:r>
    <w:r>
      <w:rPr>
        <w:rFonts w:cs="B Nazanin" w:hint="cs"/>
        <w:rtl/>
        <w:lang w:bidi="fa-IR"/>
      </w:rPr>
      <w:fldChar w:fldCharType="separate"/>
    </w:r>
    <w:r>
      <w:rPr>
        <w:rFonts w:cs="B Nazanin"/>
        <w:noProof/>
        <w:rtl/>
        <w:lang w:bidi="fa-IR"/>
      </w:rPr>
      <w:t>22</w:t>
    </w:r>
    <w:r>
      <w:rPr>
        <w:rFonts w:cs="B Nazanin" w:hint="cs"/>
        <w:noProof/>
        <w:rtl/>
        <w:lang w:bidi="fa-IR"/>
      </w:rPr>
      <w:fldChar w:fldCharType="end"/>
    </w:r>
    <w:r>
      <w:rPr>
        <w:rFonts w:cs="B Nazanin" w:hint="cs"/>
        <w:rtl/>
        <w:lang w:bidi="fa-IR"/>
      </w:rPr>
      <w:t xml:space="preserve">عنوان </w:t>
    </w:r>
    <w:proofErr w:type="spellStart"/>
    <w:r>
      <w:rPr>
        <w:rFonts w:cs="B Nazanin"/>
        <w:rtl/>
        <w:lang w:bidi="fa-IR"/>
      </w:rPr>
      <w:t>پا</w:t>
    </w:r>
    <w:r>
      <w:rPr>
        <w:rFonts w:cs="B Nazanin" w:hint="cs"/>
        <w:rtl/>
        <w:lang w:bidi="fa-IR"/>
      </w:rPr>
      <w:t>ی</w:t>
    </w:r>
    <w:r>
      <w:rPr>
        <w:rFonts w:cs="B Nazanin" w:hint="eastAsia"/>
        <w:rtl/>
        <w:lang w:bidi="fa-IR"/>
      </w:rPr>
      <w:t>ان‌نامه</w:t>
    </w:r>
    <w:proofErr w:type="spellEnd"/>
    <w:r>
      <w:rPr>
        <w:rFonts w:cs="B Nazanin" w:hint="cs"/>
        <w:rtl/>
        <w:lang w:bidi="fa-IR"/>
      </w:rPr>
      <w:t>/ رساله را اینجا وارد کنید.</w:t>
    </w:r>
  </w:p>
  <w:p w14:paraId="75D34870" w14:textId="77777777" w:rsidR="00BC0F8E" w:rsidRDefault="00BC0F8E">
    <w:pPr>
      <w:pStyle w:val="Header"/>
      <w:rPr>
        <w:lang w:bidi="fa-IR"/>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937D4" w14:textId="77777777" w:rsidR="00BC0F8E" w:rsidRPr="00FD31A8" w:rsidRDefault="00BC0F8E" w:rsidP="00FD31A8">
    <w:pPr>
      <w:pStyle w:val="Header"/>
      <w:rPr>
        <w:rtl/>
        <w:lang w:bidi="fa-IR"/>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91C20" w14:textId="2698B794" w:rsidR="00BC0F8E" w:rsidRDefault="0053537D" w:rsidP="0030157A">
    <w:pPr>
      <w:pStyle w:val="Header"/>
      <w:pBdr>
        <w:bottom w:val="double" w:sz="4" w:space="1" w:color="auto"/>
      </w:pBdr>
      <w:tabs>
        <w:tab w:val="clear" w:pos="4153"/>
        <w:tab w:val="clear" w:pos="8306"/>
        <w:tab w:val="left" w:pos="8265"/>
        <w:tab w:val="right" w:pos="8503"/>
      </w:tabs>
      <w:bidi w:val="0"/>
      <w:rPr>
        <w:rFonts w:cs="B Nazanin"/>
        <w:lang w:bidi="fa-IR"/>
      </w:rPr>
    </w:pPr>
    <w:proofErr w:type="spellStart"/>
    <w:r>
      <w:rPr>
        <w:rFonts w:ascii="Calibri" w:hAnsi="Calibri" w:cs="Calibri" w:hint="cs"/>
        <w:rtl/>
        <w:lang w:bidi="fa-IR"/>
      </w:rPr>
      <w:t>بحت</w:t>
    </w:r>
    <w:proofErr w:type="spellEnd"/>
    <w:r>
      <w:rPr>
        <w:rFonts w:ascii="Calibri" w:hAnsi="Calibri" w:cs="Calibri" w:hint="cs"/>
        <w:rtl/>
        <w:lang w:bidi="fa-IR"/>
      </w:rPr>
      <w:t xml:space="preserve"> و </w:t>
    </w:r>
    <w:proofErr w:type="spellStart"/>
    <w:r>
      <w:rPr>
        <w:rFonts w:ascii="Calibri" w:hAnsi="Calibri" w:cs="Calibri" w:hint="cs"/>
        <w:rtl/>
        <w:lang w:bidi="fa-IR"/>
      </w:rPr>
      <w:t>نتیجه‌گیری</w:t>
    </w:r>
    <w:proofErr w:type="spellEnd"/>
    <w:r w:rsidR="00BC0F8E">
      <w:rPr>
        <w:rFonts w:cs="B Nazanin"/>
        <w:rtl/>
        <w:lang w:bidi="fa-IR"/>
      </w:rPr>
      <w:tab/>
    </w:r>
    <w:r w:rsidR="00BC0F8E">
      <w:rPr>
        <w:rFonts w:cs="B Nazanin"/>
        <w:rtl/>
        <w:lang w:bidi="fa-IR"/>
      </w:rPr>
      <w:tab/>
    </w:r>
    <w:r w:rsidR="00BC0F8E" w:rsidRPr="00A214C4">
      <w:rPr>
        <w:rFonts w:cs="B Nazanin"/>
        <w:lang w:bidi="fa-IR"/>
      </w:rPr>
      <w:fldChar w:fldCharType="begin"/>
    </w:r>
    <w:r w:rsidR="00BC0F8E" w:rsidRPr="00A214C4">
      <w:rPr>
        <w:rFonts w:cs="B Nazanin"/>
        <w:lang w:bidi="fa-IR"/>
      </w:rPr>
      <w:instrText xml:space="preserve"> PAGE   \* MERGEFORMAT </w:instrText>
    </w:r>
    <w:r w:rsidR="00BC0F8E" w:rsidRPr="00A214C4">
      <w:rPr>
        <w:rFonts w:cs="B Nazanin"/>
        <w:lang w:bidi="fa-IR"/>
      </w:rPr>
      <w:fldChar w:fldCharType="separate"/>
    </w:r>
    <w:r w:rsidR="00D7412D">
      <w:rPr>
        <w:rFonts w:cs="B Nazanin"/>
        <w:noProof/>
        <w:lang w:bidi="fa-IR"/>
      </w:rPr>
      <w:t>42</w:t>
    </w:r>
    <w:r w:rsidR="00BC0F8E" w:rsidRPr="00A214C4">
      <w:rPr>
        <w:rFonts w:cs="B Nazanin"/>
        <w:noProof/>
        <w:lang w:bidi="fa-IR"/>
      </w:rPr>
      <w:fldChar w:fldCharType="end"/>
    </w:r>
  </w:p>
  <w:p w14:paraId="2EF8E03A" w14:textId="77777777" w:rsidR="00BC0F8E" w:rsidRDefault="00BC0F8E">
    <w:pPr>
      <w:pStyle w:val="Header"/>
      <w:rPr>
        <w:lang w:bidi="fa-IR"/>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E5AC4" w14:textId="58FF1B31" w:rsidR="00BC0F8E" w:rsidRPr="00FD31A8" w:rsidRDefault="00A65D92" w:rsidP="00945B7E">
    <w:pPr>
      <w:pStyle w:val="Header"/>
      <w:pBdr>
        <w:bottom w:val="double" w:sz="4" w:space="1" w:color="auto"/>
      </w:pBdr>
      <w:rPr>
        <w:rtl/>
        <w:lang w:bidi="fa-IR"/>
      </w:rPr>
    </w:pPr>
    <w:r>
      <w:rPr>
        <w:rFonts w:cs="B Nazanin" w:hint="cs"/>
        <w:rtl/>
        <w:lang w:bidi="fa-IR"/>
      </w:rPr>
      <w:t xml:space="preserve">بحث و </w:t>
    </w:r>
    <w:proofErr w:type="spellStart"/>
    <w:r>
      <w:rPr>
        <w:rFonts w:cs="B Nazanin" w:hint="cs"/>
        <w:rtl/>
        <w:lang w:bidi="fa-IR"/>
      </w:rPr>
      <w:t>نتیجه‌گیری</w:t>
    </w:r>
    <w:proofErr w:type="spellEnd"/>
    <w:r>
      <w:rPr>
        <w:rFonts w:cs="B Nazanin" w:hint="cs"/>
        <w:rtl/>
        <w:lang w:bidi="fa-IR"/>
      </w:rPr>
      <w:t xml:space="preserve">                                                                                                                    </w:t>
    </w:r>
    <w:r w:rsidR="00BC0F8E" w:rsidRPr="00EF036A">
      <w:rPr>
        <w:rFonts w:cs="B Nazanin"/>
        <w:lang w:bidi="fa-IR"/>
      </w:rPr>
      <w:fldChar w:fldCharType="begin"/>
    </w:r>
    <w:r w:rsidR="00BC0F8E" w:rsidRPr="00EF036A">
      <w:rPr>
        <w:rFonts w:cs="B Nazanin"/>
        <w:lang w:bidi="fa-IR"/>
      </w:rPr>
      <w:instrText xml:space="preserve"> PAGE   \* MERGEFORMAT </w:instrText>
    </w:r>
    <w:r w:rsidR="00BC0F8E" w:rsidRPr="00EF036A">
      <w:rPr>
        <w:rFonts w:cs="B Nazanin"/>
        <w:lang w:bidi="fa-IR"/>
      </w:rPr>
      <w:fldChar w:fldCharType="separate"/>
    </w:r>
    <w:r w:rsidR="00D7412D">
      <w:rPr>
        <w:rFonts w:cs="B Nazanin"/>
        <w:noProof/>
        <w:rtl/>
        <w:lang w:bidi="fa-IR"/>
      </w:rPr>
      <w:t>41</w:t>
    </w:r>
    <w:r w:rsidR="00BC0F8E" w:rsidRPr="00EF036A">
      <w:rPr>
        <w:rFonts w:cs="B Nazanin"/>
        <w:noProof/>
        <w:lang w:bidi="fa-I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92A4C" w14:textId="77777777" w:rsidR="00BC0F8E" w:rsidRPr="008A34BE" w:rsidRDefault="00BC0F8E">
    <w:pPr>
      <w:pStyle w:val="Header"/>
      <w:rPr>
        <w:rFonts w:cs="B Nazanin"/>
      </w:rPr>
    </w:pPr>
  </w:p>
  <w:p w14:paraId="2F189554" w14:textId="77777777" w:rsidR="00BC0F8E" w:rsidRDefault="00BC0F8E">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943185255"/>
      <w:docPartObj>
        <w:docPartGallery w:val="Page Numbers (Top of Page)"/>
        <w:docPartUnique/>
      </w:docPartObj>
    </w:sdtPr>
    <w:sdtEndPr>
      <w:rPr>
        <w:rFonts w:cs="B Nazanin"/>
        <w:noProof/>
      </w:rPr>
    </w:sdtEndPr>
    <w:sdtContent>
      <w:p w14:paraId="41E3ED8B" w14:textId="77777777" w:rsidR="00BC0F8E" w:rsidRPr="000943EA" w:rsidRDefault="00BC0F8E">
        <w:pPr>
          <w:pStyle w:val="Header"/>
          <w:rPr>
            <w:rFonts w:cs="B Nazanin"/>
          </w:rPr>
        </w:pPr>
        <w:r w:rsidRPr="000943EA">
          <w:rPr>
            <w:rFonts w:cs="B Nazanin"/>
          </w:rPr>
          <w:fldChar w:fldCharType="begin"/>
        </w:r>
        <w:r w:rsidRPr="000943EA">
          <w:rPr>
            <w:rFonts w:cs="B Nazanin"/>
          </w:rPr>
          <w:instrText xml:space="preserve"> PAGE   \* MERGEFORMAT </w:instrText>
        </w:r>
        <w:r w:rsidRPr="000943EA">
          <w:rPr>
            <w:rFonts w:cs="B Nazanin"/>
          </w:rPr>
          <w:fldChar w:fldCharType="separate"/>
        </w:r>
        <w:r w:rsidR="00D7412D">
          <w:rPr>
            <w:rFonts w:cs="B Nazanin"/>
            <w:noProof/>
            <w:rtl/>
          </w:rPr>
          <w:t>46</w:t>
        </w:r>
        <w:r w:rsidRPr="000943EA">
          <w:rPr>
            <w:rFonts w:cs="B Nazanin"/>
            <w:noProof/>
          </w:rPr>
          <w:fldChar w:fldCharType="end"/>
        </w:r>
      </w:p>
    </w:sdtContent>
  </w:sdt>
  <w:p w14:paraId="601CC0BD" w14:textId="77777777" w:rsidR="00BC0F8E" w:rsidRDefault="00BC0F8E">
    <w:pPr>
      <w:pStyle w:val="Header"/>
      <w:rPr>
        <w:lang w:bidi="fa-IR"/>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D2706" w14:textId="77777777" w:rsidR="00BC0F8E" w:rsidRPr="001C05D7" w:rsidRDefault="00BC0F8E" w:rsidP="00AA41B5">
    <w:pPr>
      <w:pStyle w:val="Header"/>
      <w:jc w:val="right"/>
      <w:rPr>
        <w:rFonts w:cs="B Nazanin"/>
        <w:rtl/>
        <w:lang w:bidi="fa-IR"/>
      </w:rPr>
    </w:pPr>
    <w:r w:rsidRPr="00B752A9">
      <w:rPr>
        <w:rFonts w:cs="B Nazanin"/>
        <w:lang w:bidi="fa-IR"/>
      </w:rPr>
      <w:fldChar w:fldCharType="begin"/>
    </w:r>
    <w:r w:rsidRPr="00B752A9">
      <w:rPr>
        <w:rFonts w:cs="B Nazanin"/>
        <w:lang w:bidi="fa-IR"/>
      </w:rPr>
      <w:instrText xml:space="preserve"> PAGE   \* MERGEFORMAT </w:instrText>
    </w:r>
    <w:r w:rsidRPr="00B752A9">
      <w:rPr>
        <w:rFonts w:cs="B Nazanin"/>
        <w:lang w:bidi="fa-IR"/>
      </w:rPr>
      <w:fldChar w:fldCharType="separate"/>
    </w:r>
    <w:r w:rsidR="00D7412D">
      <w:rPr>
        <w:rFonts w:cs="B Nazanin"/>
        <w:noProof/>
        <w:rtl/>
        <w:lang w:bidi="fa-IR"/>
      </w:rPr>
      <w:t>55</w:t>
    </w:r>
    <w:r w:rsidRPr="00B752A9">
      <w:rPr>
        <w:rFonts w:cs="B Nazanin"/>
        <w:noProof/>
        <w:lang w:bidi="fa-IR"/>
      </w:rPr>
      <w:fldChar w:fldCharType="end"/>
    </w:r>
  </w:p>
  <w:p w14:paraId="641EBE6F" w14:textId="77777777" w:rsidR="00BC0F8E" w:rsidRPr="00FD31A8" w:rsidRDefault="00BC0F8E" w:rsidP="00FD31A8">
    <w:pPr>
      <w:pStyle w:val="Header"/>
      <w:rPr>
        <w:rtl/>
        <w:lang w:bidi="fa-IR"/>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0A7DA" w14:textId="77777777" w:rsidR="00BC0F8E" w:rsidRPr="001C05D7" w:rsidRDefault="00BC0F8E" w:rsidP="007E515A">
    <w:pPr>
      <w:pStyle w:val="Header"/>
      <w:pBdr>
        <w:bottom w:val="double" w:sz="4" w:space="1" w:color="auto"/>
      </w:pBdr>
      <w:jc w:val="center"/>
      <w:rPr>
        <w:rFonts w:cs="B Nazanin"/>
        <w:rtl/>
        <w:lang w:bidi="fa-IR"/>
      </w:rPr>
    </w:pPr>
    <w:r>
      <w:rPr>
        <w:rFonts w:cs="B Nazanin" w:hint="cs"/>
        <w:rtl/>
        <w:lang w:bidi="fa-IR"/>
      </w:rPr>
      <w:t xml:space="preserve">عنوان </w:t>
    </w:r>
    <w:proofErr w:type="spellStart"/>
    <w:r>
      <w:rPr>
        <w:rFonts w:cs="B Nazanin"/>
        <w:rtl/>
        <w:lang w:bidi="fa-IR"/>
      </w:rPr>
      <w:t>پا</w:t>
    </w:r>
    <w:r>
      <w:rPr>
        <w:rFonts w:cs="B Nazanin" w:hint="cs"/>
        <w:rtl/>
        <w:lang w:bidi="fa-IR"/>
      </w:rPr>
      <w:t>ی</w:t>
    </w:r>
    <w:r>
      <w:rPr>
        <w:rFonts w:cs="B Nazanin" w:hint="eastAsia"/>
        <w:rtl/>
        <w:lang w:bidi="fa-IR"/>
      </w:rPr>
      <w:t>ان‌نامه</w:t>
    </w:r>
    <w:proofErr w:type="spellEnd"/>
    <w:r>
      <w:rPr>
        <w:rFonts w:cs="B Nazanin" w:hint="cs"/>
        <w:rtl/>
        <w:lang w:bidi="fa-IR"/>
      </w:rPr>
      <w:t>/ رساله را اینجا وارد کنید.</w:t>
    </w:r>
    <w:r w:rsidRPr="00B752A9">
      <w:rPr>
        <w:rFonts w:cs="B Nazanin"/>
        <w:lang w:bidi="fa-IR"/>
      </w:rPr>
      <w:fldChar w:fldCharType="begin"/>
    </w:r>
    <w:r w:rsidRPr="00B752A9">
      <w:rPr>
        <w:rFonts w:cs="B Nazanin"/>
        <w:lang w:bidi="fa-IR"/>
      </w:rPr>
      <w:instrText xml:space="preserve"> PAGE   \* MERGEFORMAT </w:instrText>
    </w:r>
    <w:r w:rsidRPr="00B752A9">
      <w:rPr>
        <w:rFonts w:cs="B Nazanin"/>
        <w:lang w:bidi="fa-IR"/>
      </w:rPr>
      <w:fldChar w:fldCharType="separate"/>
    </w:r>
    <w:r w:rsidR="00D7412D">
      <w:rPr>
        <w:rFonts w:cs="B Nazanin"/>
        <w:noProof/>
        <w:rtl/>
        <w:lang w:bidi="fa-IR"/>
      </w:rPr>
      <w:t>54</w:t>
    </w:r>
    <w:r w:rsidRPr="00B752A9">
      <w:rPr>
        <w:rFonts w:cs="B Nazanin"/>
        <w:noProof/>
        <w:lang w:bidi="fa-IR"/>
      </w:rPr>
      <w:fldChar w:fldCharType="end"/>
    </w:r>
  </w:p>
  <w:p w14:paraId="3924520D" w14:textId="77777777" w:rsidR="00BC0F8E" w:rsidRPr="00971524" w:rsidRDefault="00BC0F8E">
    <w:pPr>
      <w:pStyle w:val="Header"/>
      <w:rPr>
        <w:lang w:bidi="fa-IR"/>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BB34C" w14:textId="77777777" w:rsidR="00BC0F8E" w:rsidRPr="00971524" w:rsidRDefault="00BC0F8E">
    <w:pPr>
      <w:pStyle w:val="Header"/>
      <w:rPr>
        <w:lang w:bidi="fa-IR"/>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116B7" w14:textId="77777777" w:rsidR="00BC0F8E" w:rsidRPr="005D4F79" w:rsidRDefault="00BC0F8E" w:rsidP="005D4F79">
    <w:pPr>
      <w:pStyle w:val="Header"/>
      <w:rPr>
        <w:szCs w:val="20"/>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73462" w14:textId="77777777" w:rsidR="00B21171" w:rsidRPr="00C10A5E" w:rsidRDefault="00B21171" w:rsidP="00B21171">
    <w:pPr>
      <w:pStyle w:val="Header"/>
      <w:pBdr>
        <w:bottom w:val="double" w:sz="4" w:space="1" w:color="auto"/>
      </w:pBdr>
      <w:rPr>
        <w:rtl/>
        <w:lang w:bidi="fa-IR"/>
      </w:rPr>
    </w:pPr>
    <w:r>
      <w:rPr>
        <w:rFonts w:cs="B Nazanin" w:hint="cs"/>
        <w:rtl/>
        <w:lang w:bidi="fa-IR"/>
      </w:rPr>
      <w:t xml:space="preserve">کلیات پژوهش                                                                                                                           </w:t>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lang w:bidi="fa-IR"/>
      </w:rPr>
      <w:t>29</w:t>
    </w:r>
    <w:r w:rsidRPr="00A214C4">
      <w:rPr>
        <w:rFonts w:cs="B Nazanin"/>
        <w:noProof/>
        <w:lang w:bidi="fa-IR"/>
      </w:rPr>
      <w:fldChar w:fldCharType="end"/>
    </w:r>
  </w:p>
  <w:p w14:paraId="180E0C0F" w14:textId="77777777" w:rsidR="00BC0F8E" w:rsidRDefault="00BC0F8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0B726" w14:textId="77777777" w:rsidR="00BC0F8E" w:rsidRPr="00DE0384" w:rsidRDefault="00BC0F8E">
    <w:pPr>
      <w:pStyle w:val="Header"/>
      <w:rPr>
        <w:rFonts w:cs="B Nazanin"/>
      </w:rPr>
    </w:pPr>
  </w:p>
  <w:p w14:paraId="6B2F17BA" w14:textId="77777777" w:rsidR="00BC0F8E" w:rsidRPr="008C1281" w:rsidRDefault="00BC0F8E" w:rsidP="008C1281">
    <w:pPr>
      <w:pStyle w:val="Header"/>
      <w:rPr>
        <w:rFonts w:cs="B Nazani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6DBF8" w14:textId="62679928" w:rsidR="00BE23A9" w:rsidRPr="00C10A5E" w:rsidRDefault="00BE23A9" w:rsidP="00BE23A9">
    <w:pPr>
      <w:pStyle w:val="Header"/>
      <w:pBdr>
        <w:bottom w:val="double" w:sz="4" w:space="1" w:color="auto"/>
      </w:pBdr>
      <w:rPr>
        <w:rtl/>
        <w:lang w:bidi="fa-IR"/>
      </w:rPr>
    </w:pPr>
    <w:r>
      <w:rPr>
        <w:rFonts w:cs="B Nazanin" w:hint="cs"/>
        <w:rtl/>
        <w:lang w:bidi="fa-IR"/>
      </w:rPr>
      <w:t xml:space="preserve">کلیات پژوهش                                                        </w:t>
    </w:r>
    <w:r w:rsidR="00F63047">
      <w:rPr>
        <w:rFonts w:cs="B Nazanin" w:hint="cs"/>
        <w:rtl/>
        <w:lang w:bidi="fa-IR"/>
      </w:rPr>
      <w:t xml:space="preserve">              </w:t>
    </w:r>
    <w:r>
      <w:rPr>
        <w:rFonts w:cs="B Nazanin" w:hint="cs"/>
        <w:rtl/>
        <w:lang w:bidi="fa-IR"/>
      </w:rPr>
      <w:t xml:space="preserve">                                                                   </w:t>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lang w:bidi="fa-IR"/>
      </w:rPr>
      <w:t>29</w:t>
    </w:r>
    <w:r w:rsidRPr="00A214C4">
      <w:rPr>
        <w:rFonts w:cs="B Nazanin"/>
        <w:noProof/>
        <w:lang w:bidi="fa-IR"/>
      </w:rPr>
      <w:fldChar w:fldCharType="end"/>
    </w:r>
  </w:p>
  <w:p w14:paraId="1A79E4A6" w14:textId="77777777" w:rsidR="00BC0F8E" w:rsidRDefault="00BC0F8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1C251" w14:textId="3BA27B42" w:rsidR="00BC0F8E" w:rsidRDefault="00BC0F8E" w:rsidP="00A214C4">
    <w:pPr>
      <w:pStyle w:val="Header"/>
      <w:pBdr>
        <w:bottom w:val="double" w:sz="4" w:space="1" w:color="auto"/>
      </w:pBdr>
      <w:tabs>
        <w:tab w:val="clear" w:pos="4153"/>
        <w:tab w:val="clear" w:pos="8306"/>
        <w:tab w:val="right" w:pos="8503"/>
      </w:tabs>
      <w:bidi w:val="0"/>
      <w:rPr>
        <w:rFonts w:cs="B Nazanin"/>
        <w:lang w:bidi="fa-IR"/>
      </w:rPr>
    </w:pPr>
    <w:r>
      <w:rPr>
        <w:rFonts w:cs="B Nazanin" w:hint="cs"/>
        <w:rtl/>
        <w:lang w:bidi="fa-IR"/>
      </w:rPr>
      <w:t xml:space="preserve">عنوان </w:t>
    </w:r>
    <w:r w:rsidR="002B534F">
      <w:rPr>
        <w:rFonts w:cs="B Nazanin" w:hint="cs"/>
        <w:rtl/>
        <w:lang w:bidi="fa-IR"/>
      </w:rPr>
      <w:t xml:space="preserve">فصل </w:t>
    </w:r>
    <w:r>
      <w:rPr>
        <w:rFonts w:cs="B Nazanin" w:hint="cs"/>
        <w:rtl/>
        <w:lang w:bidi="fa-IR"/>
      </w:rPr>
      <w:t>را اینجا وارد کنید.</w:t>
    </w:r>
    <w:r>
      <w:rPr>
        <w:rFonts w:cs="B Nazanin"/>
        <w:rtl/>
        <w:lang w:bidi="fa-IR"/>
      </w:rPr>
      <w:tab/>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sidR="00D7412D">
      <w:rPr>
        <w:rFonts w:cs="B Nazanin"/>
        <w:noProof/>
        <w:lang w:bidi="fa-IR"/>
      </w:rPr>
      <w:t>22</w:t>
    </w:r>
    <w:r w:rsidRPr="00A214C4">
      <w:rPr>
        <w:rFonts w:cs="B Nazanin"/>
        <w:noProof/>
        <w:lang w:bidi="fa-IR"/>
      </w:rPr>
      <w:fldChar w:fldCharType="end"/>
    </w:r>
  </w:p>
  <w:p w14:paraId="0B987ED6" w14:textId="77777777" w:rsidR="00BC0F8E" w:rsidRPr="00971524" w:rsidRDefault="00BC0F8E">
    <w:pPr>
      <w:pStyle w:val="Header"/>
      <w:rPr>
        <w:lang w:bidi="fa-I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FDB91" w14:textId="77777777" w:rsidR="005F6DCF" w:rsidRPr="00C10A5E" w:rsidRDefault="005F6DCF" w:rsidP="005F6DCF">
    <w:pPr>
      <w:pStyle w:val="Header"/>
      <w:pBdr>
        <w:bottom w:val="double" w:sz="4" w:space="1" w:color="auto"/>
      </w:pBdr>
      <w:rPr>
        <w:rtl/>
        <w:lang w:bidi="fa-IR"/>
      </w:rPr>
    </w:pPr>
    <w:r>
      <w:rPr>
        <w:rFonts w:cs="B Nazanin" w:hint="cs"/>
        <w:rtl/>
        <w:lang w:bidi="fa-IR"/>
      </w:rPr>
      <w:t xml:space="preserve">کلیات پژوهش                                                                                                                           </w:t>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lang w:bidi="fa-IR"/>
      </w:rPr>
      <w:t>29</w:t>
    </w:r>
    <w:r w:rsidRPr="00A214C4">
      <w:rPr>
        <w:rFonts w:cs="B Nazanin"/>
        <w:noProof/>
        <w:lang w:bidi="fa-IR"/>
      </w:rPr>
      <w:fldChar w:fldCharType="end"/>
    </w:r>
  </w:p>
  <w:p w14:paraId="521B2C38" w14:textId="305BFB2E" w:rsidR="00BC0F8E" w:rsidRPr="005F6DCF" w:rsidRDefault="00BC0F8E" w:rsidP="005F6DCF">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C138" w14:textId="77777777" w:rsidR="00BC0F8E" w:rsidRPr="00C10A5E" w:rsidRDefault="00BC0F8E" w:rsidP="00C10A5E">
    <w:pPr>
      <w:pStyle w:val="Header"/>
      <w:rPr>
        <w:rtl/>
        <w:lang w:bidi="fa-I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01DB5" w14:textId="572D866B" w:rsidR="00BC0F8E" w:rsidRDefault="00BC0F8E" w:rsidP="00A214C4">
    <w:pPr>
      <w:pStyle w:val="Header"/>
      <w:pBdr>
        <w:bottom w:val="double" w:sz="4" w:space="1" w:color="auto"/>
      </w:pBdr>
      <w:tabs>
        <w:tab w:val="clear" w:pos="4153"/>
        <w:tab w:val="clear" w:pos="8306"/>
        <w:tab w:val="right" w:pos="8503"/>
      </w:tabs>
      <w:bidi w:val="0"/>
      <w:rPr>
        <w:rFonts w:cs="B Nazanin"/>
        <w:lang w:bidi="fa-IR"/>
      </w:rPr>
    </w:pPr>
    <w:r>
      <w:rPr>
        <w:rFonts w:cs="B Nazanin" w:hint="cs"/>
        <w:rtl/>
        <w:lang w:bidi="fa-IR"/>
      </w:rPr>
      <w:t xml:space="preserve">عنوان </w:t>
    </w:r>
    <w:r w:rsidR="00AB572B">
      <w:rPr>
        <w:rFonts w:cs="B Nazanin" w:hint="cs"/>
        <w:rtl/>
        <w:lang w:bidi="fa-IR"/>
      </w:rPr>
      <w:t>فصل</w:t>
    </w:r>
    <w:r>
      <w:rPr>
        <w:rFonts w:cs="B Nazanin" w:hint="cs"/>
        <w:rtl/>
        <w:lang w:bidi="fa-IR"/>
      </w:rPr>
      <w:t xml:space="preserve"> را اینجا وارد کنید.</w:t>
    </w:r>
    <w:r>
      <w:rPr>
        <w:rFonts w:cs="B Nazanin"/>
        <w:rtl/>
        <w:lang w:bidi="fa-IR"/>
      </w:rPr>
      <w:tab/>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sidR="00D7412D">
      <w:rPr>
        <w:rFonts w:cs="B Nazanin"/>
        <w:noProof/>
        <w:lang w:bidi="fa-IR"/>
      </w:rPr>
      <w:t>28</w:t>
    </w:r>
    <w:r w:rsidRPr="00A214C4">
      <w:rPr>
        <w:rFonts w:cs="B Nazanin"/>
        <w:noProof/>
        <w:lang w:bidi="fa-IR"/>
      </w:rPr>
      <w:fldChar w:fldCharType="end"/>
    </w:r>
  </w:p>
  <w:p w14:paraId="67408D9B" w14:textId="77777777" w:rsidR="00BC0F8E" w:rsidRPr="00971524" w:rsidRDefault="00BC0F8E">
    <w:pPr>
      <w:pStyle w:val="Header"/>
      <w:rPr>
        <w:lang w:bidi="fa-I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0606B6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D8F645D"/>
    <w:multiLevelType w:val="multilevel"/>
    <w:tmpl w:val="43D00DAA"/>
    <w:lvl w:ilvl="0">
      <w:start w:val="2"/>
      <w:numFmt w:val="decimal"/>
      <w:lvlText w:val="%1-"/>
      <w:lvlJc w:val="left"/>
      <w:pPr>
        <w:tabs>
          <w:tab w:val="num" w:pos="720"/>
        </w:tabs>
        <w:ind w:left="720" w:hanging="720"/>
      </w:pPr>
      <w:rPr>
        <w:rFonts w:hint="default"/>
      </w:rPr>
    </w:lvl>
    <w:lvl w:ilvl="1">
      <w:start w:val="1"/>
      <w:numFmt w:val="none"/>
      <w:lvlText w:val="2-1-"/>
      <w:lvlJc w:val="left"/>
      <w:pPr>
        <w:tabs>
          <w:tab w:val="num" w:pos="900"/>
        </w:tabs>
        <w:ind w:left="900" w:hanging="720"/>
      </w:pPr>
      <w:rPr>
        <w:rFonts w:hint="default"/>
      </w:rPr>
    </w:lvl>
    <w:lvl w:ilvl="2">
      <w:start w:val="1"/>
      <w:numFmt w:val="decimal"/>
      <w:pStyle w:val="hread4"/>
      <w:lvlText w:val="%1-%2-%3.1"/>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 w15:restartNumberingAfterBreak="0">
    <w:nsid w:val="0E824BF2"/>
    <w:multiLevelType w:val="hybridMultilevel"/>
    <w:tmpl w:val="5B0AF03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08"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5296E99"/>
    <w:multiLevelType w:val="hybridMultilevel"/>
    <w:tmpl w:val="6550210C"/>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 w15:restartNumberingAfterBreak="0">
    <w:nsid w:val="1D5B7364"/>
    <w:multiLevelType w:val="hybridMultilevel"/>
    <w:tmpl w:val="7DF6C15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08"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0CC6FE5"/>
    <w:multiLevelType w:val="hybridMultilevel"/>
    <w:tmpl w:val="F81CE60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25B13423"/>
    <w:multiLevelType w:val="hybridMultilevel"/>
    <w:tmpl w:val="545A8912"/>
    <w:lvl w:ilvl="0" w:tplc="FC38AB52">
      <w:numFmt w:val="bullet"/>
      <w:lvlText w:val="-"/>
      <w:lvlJc w:val="left"/>
      <w:pPr>
        <w:ind w:left="360" w:hanging="360"/>
      </w:pPr>
      <w:rPr>
        <w:rFonts w:ascii="Times New Roman" w:eastAsia="Times New Roman" w:hAnsi="Times New Roman" w:cs="B Nazanin" w:hint="default"/>
        <w:sz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7A64646"/>
    <w:multiLevelType w:val="hybridMultilevel"/>
    <w:tmpl w:val="577E180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93F0059"/>
    <w:multiLevelType w:val="hybridMultilevel"/>
    <w:tmpl w:val="1872539C"/>
    <w:lvl w:ilvl="0" w:tplc="E3F24756">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15:restartNumberingAfterBreak="0">
    <w:nsid w:val="3B254792"/>
    <w:multiLevelType w:val="hybridMultilevel"/>
    <w:tmpl w:val="4CFE2928"/>
    <w:lvl w:ilvl="0" w:tplc="6C045F66">
      <w:start w:val="1"/>
      <w:numFmt w:val="decimal"/>
      <w:pStyle w:val="Annex"/>
      <w:lvlText w:val="پیوست %1"/>
      <w:lvlJc w:val="left"/>
      <w:pPr>
        <w:ind w:left="791" w:hanging="360"/>
      </w:pPr>
      <w:rPr>
        <w:rFonts w:hint="default"/>
      </w:r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0" w15:restartNumberingAfterBreak="0">
    <w:nsid w:val="3C0D751E"/>
    <w:multiLevelType w:val="multilevel"/>
    <w:tmpl w:val="47588582"/>
    <w:styleLink w:val="111111"/>
    <w:lvl w:ilvl="0">
      <w:start w:val="1"/>
      <w:numFmt w:val="decimal"/>
      <w:suff w:val="space"/>
      <w:lvlText w:val="%1-"/>
      <w:lvlJc w:val="left"/>
      <w:pPr>
        <w:ind w:left="0" w:firstLine="0"/>
      </w:pPr>
      <w:rPr>
        <w:rFonts w:hint="default"/>
      </w:rPr>
    </w:lvl>
    <w:lvl w:ilvl="1">
      <w:start w:val="1"/>
      <w:numFmt w:val="decimal"/>
      <w:lvlText w:val="%1-%2-"/>
      <w:lvlJc w:val="left"/>
      <w:pPr>
        <w:tabs>
          <w:tab w:val="num" w:pos="576"/>
        </w:tabs>
        <w:ind w:left="576" w:hanging="576"/>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3E090D65"/>
    <w:multiLevelType w:val="hybridMultilevel"/>
    <w:tmpl w:val="059A4D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C05F35"/>
    <w:multiLevelType w:val="hybridMultilevel"/>
    <w:tmpl w:val="6CC2E5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075A86"/>
    <w:multiLevelType w:val="multilevel"/>
    <w:tmpl w:val="5BD42BAC"/>
    <w:lvl w:ilvl="0">
      <w:start w:val="1"/>
      <w:numFmt w:val="decimal"/>
      <w:pStyle w:val="a"/>
      <w:suff w:val="space"/>
      <w:lvlText w:val="پیوست %1."/>
      <w:lvlJc w:val="left"/>
      <w:pPr>
        <w:ind w:left="360" w:hanging="360"/>
      </w:pPr>
      <w:rPr>
        <w:rFonts w:hint="default"/>
      </w:rPr>
    </w:lvl>
    <w:lvl w:ilvl="1">
      <w:start w:val="1"/>
      <w:numFmt w:val="decimal"/>
      <w:pStyle w:val="Appendix-Chapter"/>
      <w:lvlText w:val="پیوست %1.%2."/>
      <w:lvlJc w:val="left"/>
      <w:pPr>
        <w:ind w:left="792" w:hanging="432"/>
      </w:pPr>
      <w:rPr>
        <w:rFonts w:hint="default"/>
      </w:rPr>
    </w:lvl>
    <w:lvl w:ilvl="2">
      <w:start w:val="1"/>
      <w:numFmt w:val="decimal"/>
      <w:pStyle w:val="Appendix-Part"/>
      <w:lvlText w:val="پیوست %1.%2.%3."/>
      <w:lvlJc w:val="left"/>
      <w:pPr>
        <w:ind w:left="1224" w:hanging="504"/>
      </w:pPr>
      <w:rPr>
        <w:rFonts w:hint="default"/>
      </w:rPr>
    </w:lvl>
    <w:lvl w:ilvl="3">
      <w:start w:val="1"/>
      <w:numFmt w:val="decimal"/>
      <w:pStyle w:val="AppendixSubPart"/>
      <w:lvlText w:val="پیوست %1.%2.%3.%4."/>
      <w:lvlJc w:val="left"/>
      <w:pPr>
        <w:ind w:left="1728" w:hanging="648"/>
      </w:pPr>
      <w:rPr>
        <w:rFonts w:hint="default"/>
      </w:rPr>
    </w:lvl>
    <w:lvl w:ilvl="4">
      <w:start w:val="1"/>
      <w:numFmt w:val="decimal"/>
      <w:pStyle w:val="AppendixSection"/>
      <w:lvlText w:val="پیوست %1.%2.%3.%4.%5."/>
      <w:lvlJc w:val="left"/>
      <w:pPr>
        <w:ind w:left="2232" w:hanging="792"/>
      </w:pPr>
      <w:rPr>
        <w:rFonts w:hint="default"/>
      </w:rPr>
    </w:lvl>
    <w:lvl w:ilvl="5">
      <w:start w:val="1"/>
      <w:numFmt w:val="decimal"/>
      <w:pStyle w:val="AppendixSubsection"/>
      <w:lvlText w:val="پیوست %1.%2.%3.%4.%5.%6."/>
      <w:lvlJc w:val="left"/>
      <w:pPr>
        <w:ind w:left="2736" w:hanging="936"/>
      </w:pPr>
      <w:rPr>
        <w:rFonts w:hint="default"/>
      </w:rPr>
    </w:lvl>
    <w:lvl w:ilvl="6">
      <w:start w:val="1"/>
      <w:numFmt w:val="decimal"/>
      <w:lvlText w:val="پیوست %1.%2.%3.%4.%5.%6.%7."/>
      <w:lvlJc w:val="left"/>
      <w:pPr>
        <w:ind w:left="3240" w:hanging="1080"/>
      </w:pPr>
      <w:rPr>
        <w:rFonts w:hint="default"/>
      </w:rPr>
    </w:lvl>
    <w:lvl w:ilvl="7">
      <w:start w:val="1"/>
      <w:numFmt w:val="decimal"/>
      <w:lvlText w:val="پیوست %1.%2.%3.%4.%5.%6.%7.%8."/>
      <w:lvlJc w:val="left"/>
      <w:pPr>
        <w:ind w:left="3744" w:hanging="1224"/>
      </w:pPr>
      <w:rPr>
        <w:rFonts w:hint="default"/>
      </w:rPr>
    </w:lvl>
    <w:lvl w:ilvl="8">
      <w:start w:val="1"/>
      <w:numFmt w:val="decimal"/>
      <w:lvlText w:val="پیوست %1.%2.%3.%4.%5.%6.%7.%8.%9."/>
      <w:lvlJc w:val="left"/>
      <w:pPr>
        <w:ind w:left="4320" w:hanging="1440"/>
      </w:pPr>
      <w:rPr>
        <w:rFonts w:hint="default"/>
      </w:rPr>
    </w:lvl>
  </w:abstractNum>
  <w:abstractNum w:abstractNumId="14" w15:restartNumberingAfterBreak="0">
    <w:nsid w:val="515E5909"/>
    <w:multiLevelType w:val="hybridMultilevel"/>
    <w:tmpl w:val="93F21BA2"/>
    <w:lvl w:ilvl="0" w:tplc="7B8C2C1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 w15:restartNumberingAfterBreak="0">
    <w:nsid w:val="572A2C65"/>
    <w:multiLevelType w:val="multilevel"/>
    <w:tmpl w:val="045EF9EC"/>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5C01565D"/>
    <w:multiLevelType w:val="multilevel"/>
    <w:tmpl w:val="F8D0C4EA"/>
    <w:lvl w:ilvl="0">
      <w:start w:val="1"/>
      <w:numFmt w:val="decimal"/>
      <w:pStyle w:val="1"/>
      <w:suff w:val="space"/>
      <w:lvlText w:val="%1."/>
      <w:lvlJc w:val="left"/>
      <w:pPr>
        <w:ind w:left="0" w:firstLine="0"/>
      </w:pPr>
      <w:rPr>
        <w:rFonts w:hint="default"/>
        <w:b/>
        <w:bCs/>
        <w:i w:val="0"/>
        <w:iCs w:val="0"/>
        <w:sz w:val="28"/>
        <w:szCs w:val="36"/>
      </w:rPr>
    </w:lvl>
    <w:lvl w:ilvl="1">
      <w:start w:val="1"/>
      <w:numFmt w:val="decimal"/>
      <w:pStyle w:val="1-1"/>
      <w:isLgl/>
      <w:suff w:val="space"/>
      <w:lvlText w:val="%1‏-‏%2‏."/>
      <w:lvlJc w:val="left"/>
      <w:pPr>
        <w:ind w:left="653" w:hanging="653"/>
      </w:pPr>
      <w:rPr>
        <w:rFonts w:ascii="Times New Roman Bold" w:hAnsi="Times New Roman Bold" w:cs="Times New Roman Bold" w:hint="cs"/>
        <w:b/>
        <w:bCs/>
        <w:i w:val="0"/>
        <w:iCs w:val="0"/>
        <w:caps w:val="0"/>
        <w:smallCaps w:val="0"/>
        <w:strike w:val="0"/>
        <w:dstrike w:val="0"/>
        <w:noProof w:val="0"/>
        <w:vanish w:val="0"/>
        <w:color w:val="000000"/>
        <w:spacing w:val="0"/>
        <w:kern w:val="0"/>
        <w:position w:val="0"/>
        <w:sz w:val="32"/>
        <w:szCs w:val="32"/>
        <w:u w:val="none"/>
        <w:vertAlign w:val="baseline"/>
        <w:em w:val="none"/>
        <w:lang w:bidi="fa-IR"/>
      </w:rPr>
    </w:lvl>
    <w:lvl w:ilvl="2">
      <w:start w:val="1"/>
      <w:numFmt w:val="decimal"/>
      <w:pStyle w:val="1-1-1"/>
      <w:suff w:val="space"/>
      <w:lvlText w:val="%1-%2-%3."/>
      <w:lvlJc w:val="left"/>
      <w:rPr>
        <w:rFonts w:ascii="Times New Roman" w:hAnsi="Times New Roman" w:cs="B Nazanin" w:hint="default"/>
        <w:b w:val="0"/>
        <w:bCs/>
        <w:i w:val="0"/>
        <w:iCs w:val="0"/>
        <w:caps w:val="0"/>
        <w:smallCaps w:val="0"/>
        <w:strike w:val="0"/>
        <w:dstrike w:val="0"/>
        <w:noProof w:val="0"/>
        <w:vanish w:val="0"/>
        <w:color w:val="000000"/>
        <w:spacing w:val="0"/>
        <w:kern w:val="0"/>
        <w:position w:val="0"/>
        <w:szCs w:val="28"/>
        <w:u w:val="none"/>
        <w:effect w:val="none"/>
        <w:vertAlign w:val="baseline"/>
        <w:em w:val="none"/>
        <w:specVanish w:val="0"/>
      </w:rPr>
    </w:lvl>
    <w:lvl w:ilvl="3">
      <w:start w:val="1"/>
      <w:numFmt w:val="decimal"/>
      <w:lvlRestart w:val="1"/>
      <w:pStyle w:val="a0"/>
      <w:isLgl/>
      <w:suff w:val="space"/>
      <w:lvlText w:val=" شكل%1-%4 "/>
      <w:lvlJc w:val="center"/>
      <w:pPr>
        <w:ind w:left="3510" w:firstLine="0"/>
      </w:pPr>
      <w:rPr>
        <w:b w:val="0"/>
        <w:bCs w:val="0"/>
        <w:i w:val="0"/>
        <w:iCs w:val="0"/>
        <w:specVanish w:val="0"/>
      </w:rPr>
    </w:lvl>
    <w:lvl w:ilvl="4">
      <w:start w:val="1"/>
      <w:numFmt w:val="decimal"/>
      <w:lvlRestart w:val="1"/>
      <w:pStyle w:val="a1"/>
      <w:isLgl/>
      <w:suff w:val="space"/>
      <w:lvlText w:val=" جدول%1‏-‏%5"/>
      <w:lvlJc w:val="center"/>
      <w:rPr>
        <w:rFonts w:ascii="Times New Roman" w:hAnsi="Times New Roman" w:cs="B Nazani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lang w:bidi="fa-IR"/>
        <w:specVanish w:val="0"/>
      </w:rPr>
    </w:lvl>
    <w:lvl w:ilvl="5">
      <w:start w:val="1"/>
      <w:numFmt w:val="decimal"/>
      <w:lvlRestart w:val="1"/>
      <w:pStyle w:val="a2"/>
      <w:isLgl/>
      <w:lvlText w:val="(%1-%6)"/>
      <w:lvlJc w:val="left"/>
      <w:pPr>
        <w:tabs>
          <w:tab w:val="num" w:pos="245"/>
        </w:tabs>
        <w:ind w:left="11"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6">
      <w:start w:val="1"/>
      <w:numFmt w:val="decimal"/>
      <w:lvlRestart w:val="3"/>
      <w:suff w:val="space"/>
      <w:lvlText w:val="%1-%2-%3-%7"/>
      <w:lvlJc w:val="left"/>
      <w:pPr>
        <w:ind w:left="3458" w:hanging="2313"/>
      </w:pPr>
    </w:lvl>
    <w:lvl w:ilvl="7">
      <w:start w:val="1"/>
      <w:numFmt w:val="decimal"/>
      <w:pStyle w:val="a3"/>
      <w:suff w:val="space"/>
      <w:lvlText w:val="نمودار %1-%8"/>
      <w:lvlJc w:val="center"/>
      <w:pPr>
        <w:ind w:left="2070" w:firstLine="0"/>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rPr>
    </w:lvl>
    <w:lvl w:ilvl="8">
      <w:start w:val="1"/>
      <w:numFmt w:val="decimal"/>
      <w:pStyle w:val="a4"/>
      <w:suff w:val="space"/>
      <w:lvlText w:val="[%9]"/>
      <w:lvlJc w:val="left"/>
      <w:pPr>
        <w:ind w:left="11" w:firstLine="0"/>
      </w:pPr>
      <w:rPr>
        <w:rFonts w:cs="B Zar" w:hint="default"/>
      </w:rPr>
    </w:lvl>
  </w:abstractNum>
  <w:abstractNum w:abstractNumId="17" w15:restartNumberingAfterBreak="0">
    <w:nsid w:val="5EDD0935"/>
    <w:multiLevelType w:val="hybridMultilevel"/>
    <w:tmpl w:val="7ABAD12C"/>
    <w:lvl w:ilvl="0" w:tplc="0152EBA0">
      <w:start w:val="1"/>
      <w:numFmt w:val="decimal"/>
      <w:pStyle w:val="0"/>
      <w:lvlText w:val="%1."/>
      <w:lvlJc w:val="left"/>
      <w:pPr>
        <w:ind w:left="1627" w:hanging="360"/>
      </w:pPr>
      <w:rPr>
        <w:rFonts w:hint="default"/>
        <w:bCs w:val="0"/>
        <w:iCs w:val="0"/>
        <w:sz w:val="26"/>
        <w:szCs w:val="26"/>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18" w15:restartNumberingAfterBreak="0">
    <w:nsid w:val="61A65769"/>
    <w:multiLevelType w:val="hybridMultilevel"/>
    <w:tmpl w:val="F1DADC94"/>
    <w:lvl w:ilvl="0" w:tplc="567A1C5A">
      <w:start w:val="1"/>
      <w:numFmt w:val="bullet"/>
      <w:lvlText w:val="-"/>
      <w:lvlJc w:val="left"/>
      <w:pPr>
        <w:ind w:left="648" w:hanging="360"/>
      </w:pPr>
      <w:rPr>
        <w:rFonts w:ascii="IRNazanin" w:eastAsiaTheme="minorHAnsi" w:hAnsi="IRNazanin" w:cs="IRNazanin" w:hint="default"/>
        <w:color w:val="auto"/>
      </w:rPr>
    </w:lvl>
    <w:lvl w:ilvl="1" w:tplc="04090003">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9" w15:restartNumberingAfterBreak="0">
    <w:nsid w:val="6A3D007B"/>
    <w:multiLevelType w:val="multilevel"/>
    <w:tmpl w:val="5FB03CB6"/>
    <w:lvl w:ilvl="0">
      <w:start w:val="1"/>
      <w:numFmt w:val="decimal"/>
      <w:pStyle w:val="a5"/>
      <w:lvlText w:val="%1-"/>
      <w:lvlJc w:val="left"/>
      <w:pPr>
        <w:tabs>
          <w:tab w:val="num" w:pos="432"/>
        </w:tabs>
        <w:ind w:left="432" w:hanging="432"/>
      </w:pPr>
      <w:rPr>
        <w:rFonts w:hint="default"/>
      </w:rPr>
    </w:lvl>
    <w:lvl w:ilvl="1">
      <w:start w:val="1"/>
      <w:numFmt w:val="decimal"/>
      <w:pStyle w:val="a6"/>
      <w:lvlText w:val="%1-%2-"/>
      <w:lvlJc w:val="left"/>
      <w:pPr>
        <w:tabs>
          <w:tab w:val="num" w:pos="576"/>
        </w:tabs>
        <w:ind w:left="576" w:hanging="576"/>
      </w:pPr>
      <w:rPr>
        <w:rFonts w:hint="default"/>
      </w:rPr>
    </w:lvl>
    <w:lvl w:ilvl="2">
      <w:start w:val="1"/>
      <w:numFmt w:val="decimal"/>
      <w:pStyle w:val="a7"/>
      <w:lvlText w:val="%1-%2-%3-"/>
      <w:lvlJc w:val="left"/>
      <w:pPr>
        <w:tabs>
          <w:tab w:val="num" w:pos="720"/>
        </w:tabs>
        <w:ind w:left="720" w:hanging="720"/>
      </w:pPr>
      <w:rPr>
        <w:rFonts w:hint="default"/>
      </w:rPr>
    </w:lvl>
    <w:lvl w:ilvl="3">
      <w:start w:val="1"/>
      <w:numFmt w:val="decimal"/>
      <w:pStyle w:val="a8"/>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7386240D"/>
    <w:multiLevelType w:val="multilevel"/>
    <w:tmpl w:val="50727694"/>
    <w:lvl w:ilvl="0">
      <w:start w:val="1"/>
      <w:numFmt w:val="decimal"/>
      <w:pStyle w:val="StyleHeading122pt"/>
      <w:lvlText w:val="%1"/>
      <w:lvlJc w:val="left"/>
      <w:pPr>
        <w:tabs>
          <w:tab w:val="num" w:pos="432"/>
        </w:tabs>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76AA2248"/>
    <w:multiLevelType w:val="hybridMultilevel"/>
    <w:tmpl w:val="4A643920"/>
    <w:lvl w:ilvl="0" w:tplc="FF0627BA">
      <w:numFmt w:val="bullet"/>
      <w:pStyle w:val="a9"/>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C40254"/>
    <w:multiLevelType w:val="hybridMultilevel"/>
    <w:tmpl w:val="8F121A38"/>
    <w:lvl w:ilvl="0" w:tplc="0EE4B7E0">
      <w:start w:val="7"/>
      <w:numFmt w:val="bullet"/>
      <w:lvlText w:val="-"/>
      <w:lvlJc w:val="left"/>
      <w:pPr>
        <w:ind w:left="720" w:hanging="360"/>
      </w:pPr>
      <w:rPr>
        <w:rFonts w:ascii="IRNazanin" w:eastAsiaTheme="minorHAnsi" w:hAnsi="IRNazanin" w:cs="IR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7619E3"/>
    <w:multiLevelType w:val="hybridMultilevel"/>
    <w:tmpl w:val="B6069F9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4" w15:restartNumberingAfterBreak="0">
    <w:nsid w:val="7C8A16BE"/>
    <w:multiLevelType w:val="hybridMultilevel"/>
    <w:tmpl w:val="3ED26E34"/>
    <w:lvl w:ilvl="0" w:tplc="61705A50">
      <w:start w:val="1"/>
      <w:numFmt w:val="decimal"/>
      <w:lvlText w:val="%1-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1533721">
    <w:abstractNumId w:val="19"/>
  </w:num>
  <w:num w:numId="2" w16cid:durableId="2089424279">
    <w:abstractNumId w:val="20"/>
  </w:num>
  <w:num w:numId="3" w16cid:durableId="117182260">
    <w:abstractNumId w:val="10"/>
  </w:num>
  <w:num w:numId="4" w16cid:durableId="169491416">
    <w:abstractNumId w:val="15"/>
  </w:num>
  <w:num w:numId="5" w16cid:durableId="1451316085">
    <w:abstractNumId w:val="1"/>
  </w:num>
  <w:num w:numId="6" w16cid:durableId="1112285708">
    <w:abstractNumId w:val="9"/>
  </w:num>
  <w:num w:numId="7" w16cid:durableId="213009420">
    <w:abstractNumId w:val="16"/>
  </w:num>
  <w:num w:numId="8" w16cid:durableId="1787966326">
    <w:abstractNumId w:val="13"/>
  </w:num>
  <w:num w:numId="9" w16cid:durableId="1804618907">
    <w:abstractNumId w:val="0"/>
  </w:num>
  <w:num w:numId="10" w16cid:durableId="175272984">
    <w:abstractNumId w:val="6"/>
  </w:num>
  <w:num w:numId="11" w16cid:durableId="1218542218">
    <w:abstractNumId w:val="17"/>
  </w:num>
  <w:num w:numId="12" w16cid:durableId="337512932">
    <w:abstractNumId w:val="12"/>
  </w:num>
  <w:num w:numId="13" w16cid:durableId="1228224144">
    <w:abstractNumId w:val="3"/>
  </w:num>
  <w:num w:numId="14" w16cid:durableId="1922567637">
    <w:abstractNumId w:val="18"/>
  </w:num>
  <w:num w:numId="15" w16cid:durableId="1474710421">
    <w:abstractNumId w:val="5"/>
  </w:num>
  <w:num w:numId="16" w16cid:durableId="1501583389">
    <w:abstractNumId w:val="4"/>
  </w:num>
  <w:num w:numId="17" w16cid:durableId="291402286">
    <w:abstractNumId w:val="2"/>
  </w:num>
  <w:num w:numId="18" w16cid:durableId="1221329425">
    <w:abstractNumId w:val="8"/>
  </w:num>
  <w:num w:numId="19" w16cid:durableId="124858730">
    <w:abstractNumId w:val="14"/>
  </w:num>
  <w:num w:numId="20" w16cid:durableId="847910385">
    <w:abstractNumId w:val="21"/>
  </w:num>
  <w:num w:numId="21" w16cid:durableId="12996279">
    <w:abstractNumId w:val="11"/>
  </w:num>
  <w:num w:numId="22" w16cid:durableId="320081676">
    <w:abstractNumId w:val="7"/>
  </w:num>
  <w:num w:numId="23" w16cid:durableId="2061246370">
    <w:abstractNumId w:val="22"/>
  </w:num>
  <w:num w:numId="24" w16cid:durableId="1645086966">
    <w:abstractNumId w:val="24"/>
  </w:num>
  <w:num w:numId="25" w16cid:durableId="308942509">
    <w:abstractNumId w:val="23"/>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ila mesbah">
    <w15:presenceInfo w15:providerId="Windows Live" w15:userId="87dc7c07cf736678"/>
  </w15:person>
  <w15:person w15:author="Mesbah">
    <w15:presenceInfo w15:providerId="Windows Live" w15:userId="87dc7c07cf7366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proofState w:spelling="clean" w:grammar="clean"/>
  <w:attachedTemplate r:id="rId1"/>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edit="readOnly" w:enforcement="0"/>
  <w:defaultTabStop w:val="720"/>
  <w:characterSpacingControl w:val="doNotCompress"/>
  <w:hdrShapeDefaults>
    <o:shapedefaults v:ext="edit" spidmax="2073"/>
  </w:hdrShapeDefaults>
  <w:footnotePr>
    <w:numRestart w:val="eachPage"/>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12E8C"/>
    <w:rsid w:val="00000A8E"/>
    <w:rsid w:val="00000D04"/>
    <w:rsid w:val="00001B38"/>
    <w:rsid w:val="00001C33"/>
    <w:rsid w:val="00002389"/>
    <w:rsid w:val="000028E6"/>
    <w:rsid w:val="000028FE"/>
    <w:rsid w:val="00002915"/>
    <w:rsid w:val="00002AAE"/>
    <w:rsid w:val="00002ABA"/>
    <w:rsid w:val="00002CFC"/>
    <w:rsid w:val="00002EDD"/>
    <w:rsid w:val="0000305A"/>
    <w:rsid w:val="000032D0"/>
    <w:rsid w:val="00003530"/>
    <w:rsid w:val="00003660"/>
    <w:rsid w:val="00003B6F"/>
    <w:rsid w:val="0000405E"/>
    <w:rsid w:val="0000406F"/>
    <w:rsid w:val="0000409E"/>
    <w:rsid w:val="00004144"/>
    <w:rsid w:val="00004178"/>
    <w:rsid w:val="000042FA"/>
    <w:rsid w:val="0000430C"/>
    <w:rsid w:val="0000436E"/>
    <w:rsid w:val="00004D47"/>
    <w:rsid w:val="00004FE0"/>
    <w:rsid w:val="000050F1"/>
    <w:rsid w:val="0000581D"/>
    <w:rsid w:val="0000585C"/>
    <w:rsid w:val="00006888"/>
    <w:rsid w:val="00006AB3"/>
    <w:rsid w:val="00006E91"/>
    <w:rsid w:val="000102C5"/>
    <w:rsid w:val="000109DA"/>
    <w:rsid w:val="00010BD2"/>
    <w:rsid w:val="000112E0"/>
    <w:rsid w:val="000118FD"/>
    <w:rsid w:val="00011924"/>
    <w:rsid w:val="00011D0C"/>
    <w:rsid w:val="00011E8E"/>
    <w:rsid w:val="00011F63"/>
    <w:rsid w:val="00012324"/>
    <w:rsid w:val="000125FA"/>
    <w:rsid w:val="0001268D"/>
    <w:rsid w:val="000127DA"/>
    <w:rsid w:val="000127F0"/>
    <w:rsid w:val="00012B77"/>
    <w:rsid w:val="00012D93"/>
    <w:rsid w:val="000136E4"/>
    <w:rsid w:val="0001399C"/>
    <w:rsid w:val="00013A25"/>
    <w:rsid w:val="00014199"/>
    <w:rsid w:val="00014BB6"/>
    <w:rsid w:val="00015533"/>
    <w:rsid w:val="00015756"/>
    <w:rsid w:val="00016123"/>
    <w:rsid w:val="00016301"/>
    <w:rsid w:val="000169B1"/>
    <w:rsid w:val="00016E45"/>
    <w:rsid w:val="0001739C"/>
    <w:rsid w:val="000174CB"/>
    <w:rsid w:val="00017A1C"/>
    <w:rsid w:val="00017EA4"/>
    <w:rsid w:val="00020631"/>
    <w:rsid w:val="00020789"/>
    <w:rsid w:val="00020D81"/>
    <w:rsid w:val="00020E91"/>
    <w:rsid w:val="00020EDB"/>
    <w:rsid w:val="00020F0D"/>
    <w:rsid w:val="00020F34"/>
    <w:rsid w:val="00021449"/>
    <w:rsid w:val="00021837"/>
    <w:rsid w:val="00021A96"/>
    <w:rsid w:val="00022715"/>
    <w:rsid w:val="00022F69"/>
    <w:rsid w:val="00023275"/>
    <w:rsid w:val="0002336D"/>
    <w:rsid w:val="00023A00"/>
    <w:rsid w:val="00023AD2"/>
    <w:rsid w:val="00023B25"/>
    <w:rsid w:val="00023B95"/>
    <w:rsid w:val="00023BE6"/>
    <w:rsid w:val="00023C6A"/>
    <w:rsid w:val="000246D0"/>
    <w:rsid w:val="00024C1D"/>
    <w:rsid w:val="00024DDD"/>
    <w:rsid w:val="000253B0"/>
    <w:rsid w:val="0002542E"/>
    <w:rsid w:val="00025549"/>
    <w:rsid w:val="000256A7"/>
    <w:rsid w:val="00026509"/>
    <w:rsid w:val="0002676D"/>
    <w:rsid w:val="00026972"/>
    <w:rsid w:val="000269B9"/>
    <w:rsid w:val="000274BA"/>
    <w:rsid w:val="000279A8"/>
    <w:rsid w:val="00027A4A"/>
    <w:rsid w:val="00027D72"/>
    <w:rsid w:val="00027FE1"/>
    <w:rsid w:val="00030075"/>
    <w:rsid w:val="000300C0"/>
    <w:rsid w:val="00030B40"/>
    <w:rsid w:val="0003100F"/>
    <w:rsid w:val="00031967"/>
    <w:rsid w:val="00031B1D"/>
    <w:rsid w:val="00031EFE"/>
    <w:rsid w:val="00032277"/>
    <w:rsid w:val="00032A97"/>
    <w:rsid w:val="00033426"/>
    <w:rsid w:val="000334BB"/>
    <w:rsid w:val="00033DC7"/>
    <w:rsid w:val="00033E10"/>
    <w:rsid w:val="000341E4"/>
    <w:rsid w:val="0003444C"/>
    <w:rsid w:val="0003508B"/>
    <w:rsid w:val="000354A2"/>
    <w:rsid w:val="000354DB"/>
    <w:rsid w:val="00035518"/>
    <w:rsid w:val="00035DAB"/>
    <w:rsid w:val="00035DEF"/>
    <w:rsid w:val="000363DA"/>
    <w:rsid w:val="00036583"/>
    <w:rsid w:val="00036642"/>
    <w:rsid w:val="00036774"/>
    <w:rsid w:val="00036DB2"/>
    <w:rsid w:val="00036ECA"/>
    <w:rsid w:val="00037026"/>
    <w:rsid w:val="00040073"/>
    <w:rsid w:val="00040564"/>
    <w:rsid w:val="000405E3"/>
    <w:rsid w:val="0004092C"/>
    <w:rsid w:val="000409B7"/>
    <w:rsid w:val="00040AA5"/>
    <w:rsid w:val="00040D8F"/>
    <w:rsid w:val="00040FF9"/>
    <w:rsid w:val="00041087"/>
    <w:rsid w:val="00041303"/>
    <w:rsid w:val="000414D9"/>
    <w:rsid w:val="000419C0"/>
    <w:rsid w:val="00042BF4"/>
    <w:rsid w:val="00042DA1"/>
    <w:rsid w:val="00043192"/>
    <w:rsid w:val="00044204"/>
    <w:rsid w:val="0004473D"/>
    <w:rsid w:val="00044A1F"/>
    <w:rsid w:val="00044D8F"/>
    <w:rsid w:val="0004501C"/>
    <w:rsid w:val="0004572A"/>
    <w:rsid w:val="00045754"/>
    <w:rsid w:val="00045CE8"/>
    <w:rsid w:val="00046219"/>
    <w:rsid w:val="0004647B"/>
    <w:rsid w:val="00046F9D"/>
    <w:rsid w:val="00047809"/>
    <w:rsid w:val="00047860"/>
    <w:rsid w:val="00047A90"/>
    <w:rsid w:val="00050317"/>
    <w:rsid w:val="00050842"/>
    <w:rsid w:val="00050B11"/>
    <w:rsid w:val="00050FEA"/>
    <w:rsid w:val="000515C4"/>
    <w:rsid w:val="000517F4"/>
    <w:rsid w:val="000519CE"/>
    <w:rsid w:val="00051EB1"/>
    <w:rsid w:val="00052B90"/>
    <w:rsid w:val="00052BB9"/>
    <w:rsid w:val="00053B23"/>
    <w:rsid w:val="000540C9"/>
    <w:rsid w:val="0005565C"/>
    <w:rsid w:val="00055727"/>
    <w:rsid w:val="00055F7A"/>
    <w:rsid w:val="00056215"/>
    <w:rsid w:val="000566CD"/>
    <w:rsid w:val="00056AB1"/>
    <w:rsid w:val="00056BBD"/>
    <w:rsid w:val="00056D11"/>
    <w:rsid w:val="00056F3F"/>
    <w:rsid w:val="00057190"/>
    <w:rsid w:val="00057293"/>
    <w:rsid w:val="00061029"/>
    <w:rsid w:val="0006107B"/>
    <w:rsid w:val="000612C7"/>
    <w:rsid w:val="000612E9"/>
    <w:rsid w:val="0006132B"/>
    <w:rsid w:val="00061F27"/>
    <w:rsid w:val="00062013"/>
    <w:rsid w:val="0006258F"/>
    <w:rsid w:val="000629DA"/>
    <w:rsid w:val="00062CF0"/>
    <w:rsid w:val="00062D61"/>
    <w:rsid w:val="0006308E"/>
    <w:rsid w:val="00063A1A"/>
    <w:rsid w:val="00063E1B"/>
    <w:rsid w:val="00063FC6"/>
    <w:rsid w:val="00064693"/>
    <w:rsid w:val="00064B21"/>
    <w:rsid w:val="00064C9C"/>
    <w:rsid w:val="0006547A"/>
    <w:rsid w:val="00065753"/>
    <w:rsid w:val="00065BCF"/>
    <w:rsid w:val="00065C45"/>
    <w:rsid w:val="0006696C"/>
    <w:rsid w:val="00067F1C"/>
    <w:rsid w:val="0007091F"/>
    <w:rsid w:val="00070F31"/>
    <w:rsid w:val="0007102A"/>
    <w:rsid w:val="0007162B"/>
    <w:rsid w:val="000717F5"/>
    <w:rsid w:val="0007324C"/>
    <w:rsid w:val="00073EFF"/>
    <w:rsid w:val="000744C6"/>
    <w:rsid w:val="00074936"/>
    <w:rsid w:val="0007496F"/>
    <w:rsid w:val="00074ACC"/>
    <w:rsid w:val="000751B4"/>
    <w:rsid w:val="00075343"/>
    <w:rsid w:val="00075C3C"/>
    <w:rsid w:val="00075EC0"/>
    <w:rsid w:val="00076C7E"/>
    <w:rsid w:val="0008021B"/>
    <w:rsid w:val="00080DA4"/>
    <w:rsid w:val="00080F28"/>
    <w:rsid w:val="00080F2A"/>
    <w:rsid w:val="00081279"/>
    <w:rsid w:val="00081493"/>
    <w:rsid w:val="000815AF"/>
    <w:rsid w:val="000816A2"/>
    <w:rsid w:val="000818FF"/>
    <w:rsid w:val="0008195F"/>
    <w:rsid w:val="00081A2D"/>
    <w:rsid w:val="00081D9D"/>
    <w:rsid w:val="00081E01"/>
    <w:rsid w:val="00082205"/>
    <w:rsid w:val="00082C79"/>
    <w:rsid w:val="000835E6"/>
    <w:rsid w:val="0008395E"/>
    <w:rsid w:val="00083D2F"/>
    <w:rsid w:val="0008404F"/>
    <w:rsid w:val="000841FA"/>
    <w:rsid w:val="00084A82"/>
    <w:rsid w:val="00084BB6"/>
    <w:rsid w:val="00085909"/>
    <w:rsid w:val="00085F4E"/>
    <w:rsid w:val="00086029"/>
    <w:rsid w:val="00086A0B"/>
    <w:rsid w:val="00086B22"/>
    <w:rsid w:val="00086C0F"/>
    <w:rsid w:val="00086CBE"/>
    <w:rsid w:val="000870D6"/>
    <w:rsid w:val="00087182"/>
    <w:rsid w:val="0008766B"/>
    <w:rsid w:val="00087CD2"/>
    <w:rsid w:val="00090E1A"/>
    <w:rsid w:val="000918D6"/>
    <w:rsid w:val="00091D2B"/>
    <w:rsid w:val="00091DEA"/>
    <w:rsid w:val="000925E8"/>
    <w:rsid w:val="00092815"/>
    <w:rsid w:val="00092D61"/>
    <w:rsid w:val="0009322E"/>
    <w:rsid w:val="000934AB"/>
    <w:rsid w:val="00093927"/>
    <w:rsid w:val="00093ADF"/>
    <w:rsid w:val="00093D8D"/>
    <w:rsid w:val="00093E07"/>
    <w:rsid w:val="000941A6"/>
    <w:rsid w:val="0009420D"/>
    <w:rsid w:val="000943EA"/>
    <w:rsid w:val="00094652"/>
    <w:rsid w:val="000947CB"/>
    <w:rsid w:val="00094AB3"/>
    <w:rsid w:val="00094E07"/>
    <w:rsid w:val="00094E7B"/>
    <w:rsid w:val="000952F7"/>
    <w:rsid w:val="00095662"/>
    <w:rsid w:val="00095932"/>
    <w:rsid w:val="00095AF2"/>
    <w:rsid w:val="00095C32"/>
    <w:rsid w:val="00096007"/>
    <w:rsid w:val="000963E8"/>
    <w:rsid w:val="000964F9"/>
    <w:rsid w:val="00096F15"/>
    <w:rsid w:val="00097946"/>
    <w:rsid w:val="00097AA2"/>
    <w:rsid w:val="000A02EE"/>
    <w:rsid w:val="000A0342"/>
    <w:rsid w:val="000A059D"/>
    <w:rsid w:val="000A0671"/>
    <w:rsid w:val="000A0799"/>
    <w:rsid w:val="000A10B6"/>
    <w:rsid w:val="000A123B"/>
    <w:rsid w:val="000A205B"/>
    <w:rsid w:val="000A297E"/>
    <w:rsid w:val="000A2B1C"/>
    <w:rsid w:val="000A2CCB"/>
    <w:rsid w:val="000A3595"/>
    <w:rsid w:val="000A3B80"/>
    <w:rsid w:val="000A44F0"/>
    <w:rsid w:val="000A4AA2"/>
    <w:rsid w:val="000A4CF3"/>
    <w:rsid w:val="000A4FEF"/>
    <w:rsid w:val="000A50AF"/>
    <w:rsid w:val="000A5415"/>
    <w:rsid w:val="000A5EDB"/>
    <w:rsid w:val="000A60BF"/>
    <w:rsid w:val="000A618C"/>
    <w:rsid w:val="000A618F"/>
    <w:rsid w:val="000A6714"/>
    <w:rsid w:val="000A6994"/>
    <w:rsid w:val="000A6FBF"/>
    <w:rsid w:val="000A7F3B"/>
    <w:rsid w:val="000B0033"/>
    <w:rsid w:val="000B0AE1"/>
    <w:rsid w:val="000B1612"/>
    <w:rsid w:val="000B17CD"/>
    <w:rsid w:val="000B2216"/>
    <w:rsid w:val="000B23DB"/>
    <w:rsid w:val="000B2431"/>
    <w:rsid w:val="000B2789"/>
    <w:rsid w:val="000B330D"/>
    <w:rsid w:val="000B3331"/>
    <w:rsid w:val="000B36DD"/>
    <w:rsid w:val="000B3D4C"/>
    <w:rsid w:val="000B3E99"/>
    <w:rsid w:val="000B3EC4"/>
    <w:rsid w:val="000B3F08"/>
    <w:rsid w:val="000B3FD6"/>
    <w:rsid w:val="000B448B"/>
    <w:rsid w:val="000B510F"/>
    <w:rsid w:val="000B528C"/>
    <w:rsid w:val="000B5869"/>
    <w:rsid w:val="000B5A89"/>
    <w:rsid w:val="000B5D83"/>
    <w:rsid w:val="000B6994"/>
    <w:rsid w:val="000B7315"/>
    <w:rsid w:val="000B7511"/>
    <w:rsid w:val="000B75D6"/>
    <w:rsid w:val="000B77C1"/>
    <w:rsid w:val="000C043E"/>
    <w:rsid w:val="000C06F5"/>
    <w:rsid w:val="000C16E0"/>
    <w:rsid w:val="000C172D"/>
    <w:rsid w:val="000C1BDA"/>
    <w:rsid w:val="000C26CE"/>
    <w:rsid w:val="000C285A"/>
    <w:rsid w:val="000C2A16"/>
    <w:rsid w:val="000C2D55"/>
    <w:rsid w:val="000C2EE3"/>
    <w:rsid w:val="000C34FC"/>
    <w:rsid w:val="000C35A3"/>
    <w:rsid w:val="000C362A"/>
    <w:rsid w:val="000C3659"/>
    <w:rsid w:val="000C4A3D"/>
    <w:rsid w:val="000C5DB7"/>
    <w:rsid w:val="000C6930"/>
    <w:rsid w:val="000C725A"/>
    <w:rsid w:val="000C79D4"/>
    <w:rsid w:val="000C7DC0"/>
    <w:rsid w:val="000C7FF7"/>
    <w:rsid w:val="000D0DDB"/>
    <w:rsid w:val="000D0E24"/>
    <w:rsid w:val="000D13E1"/>
    <w:rsid w:val="000D14BA"/>
    <w:rsid w:val="000D1C28"/>
    <w:rsid w:val="000D1CAD"/>
    <w:rsid w:val="000D2135"/>
    <w:rsid w:val="000D26E5"/>
    <w:rsid w:val="000D2893"/>
    <w:rsid w:val="000D3039"/>
    <w:rsid w:val="000D320B"/>
    <w:rsid w:val="000D327D"/>
    <w:rsid w:val="000D3346"/>
    <w:rsid w:val="000D33B3"/>
    <w:rsid w:val="000D3ACF"/>
    <w:rsid w:val="000D3D70"/>
    <w:rsid w:val="000D419F"/>
    <w:rsid w:val="000D4DA1"/>
    <w:rsid w:val="000D4F4C"/>
    <w:rsid w:val="000D5EDE"/>
    <w:rsid w:val="000D60AE"/>
    <w:rsid w:val="000D6755"/>
    <w:rsid w:val="000D705C"/>
    <w:rsid w:val="000D7228"/>
    <w:rsid w:val="000D7298"/>
    <w:rsid w:val="000D7513"/>
    <w:rsid w:val="000D7588"/>
    <w:rsid w:val="000D7E63"/>
    <w:rsid w:val="000E0A40"/>
    <w:rsid w:val="000E0D7B"/>
    <w:rsid w:val="000E0F0C"/>
    <w:rsid w:val="000E1B6E"/>
    <w:rsid w:val="000E1EFC"/>
    <w:rsid w:val="000E1FA2"/>
    <w:rsid w:val="000E238F"/>
    <w:rsid w:val="000E2BBD"/>
    <w:rsid w:val="000E38B7"/>
    <w:rsid w:val="000E3A1F"/>
    <w:rsid w:val="000E3CBD"/>
    <w:rsid w:val="000E3CF8"/>
    <w:rsid w:val="000E3DDF"/>
    <w:rsid w:val="000E3ED3"/>
    <w:rsid w:val="000E402C"/>
    <w:rsid w:val="000E4398"/>
    <w:rsid w:val="000E4790"/>
    <w:rsid w:val="000E4C12"/>
    <w:rsid w:val="000E4DE1"/>
    <w:rsid w:val="000E5285"/>
    <w:rsid w:val="000E53ED"/>
    <w:rsid w:val="000E54E1"/>
    <w:rsid w:val="000E5BAF"/>
    <w:rsid w:val="000E614F"/>
    <w:rsid w:val="000E650C"/>
    <w:rsid w:val="000E669F"/>
    <w:rsid w:val="000E66CA"/>
    <w:rsid w:val="000E68F0"/>
    <w:rsid w:val="000E6C1E"/>
    <w:rsid w:val="000E6F99"/>
    <w:rsid w:val="000E6FF7"/>
    <w:rsid w:val="000E734E"/>
    <w:rsid w:val="000E781E"/>
    <w:rsid w:val="000E7A08"/>
    <w:rsid w:val="000E7F69"/>
    <w:rsid w:val="000F008B"/>
    <w:rsid w:val="000F00A6"/>
    <w:rsid w:val="000F03B9"/>
    <w:rsid w:val="000F03BF"/>
    <w:rsid w:val="000F0C14"/>
    <w:rsid w:val="000F1294"/>
    <w:rsid w:val="000F1635"/>
    <w:rsid w:val="000F16B6"/>
    <w:rsid w:val="000F1D74"/>
    <w:rsid w:val="000F1DEF"/>
    <w:rsid w:val="000F314D"/>
    <w:rsid w:val="000F315A"/>
    <w:rsid w:val="000F3495"/>
    <w:rsid w:val="000F375E"/>
    <w:rsid w:val="000F3BAE"/>
    <w:rsid w:val="000F4441"/>
    <w:rsid w:val="000F45B0"/>
    <w:rsid w:val="000F4A02"/>
    <w:rsid w:val="000F4F5F"/>
    <w:rsid w:val="000F59A5"/>
    <w:rsid w:val="000F5B4E"/>
    <w:rsid w:val="000F5DB4"/>
    <w:rsid w:val="000F6008"/>
    <w:rsid w:val="000F616C"/>
    <w:rsid w:val="000F68E0"/>
    <w:rsid w:val="000F6B68"/>
    <w:rsid w:val="000F745B"/>
    <w:rsid w:val="000F7A32"/>
    <w:rsid w:val="000F7CF1"/>
    <w:rsid w:val="0010021E"/>
    <w:rsid w:val="00100226"/>
    <w:rsid w:val="00100672"/>
    <w:rsid w:val="00100A1D"/>
    <w:rsid w:val="00100D70"/>
    <w:rsid w:val="00100E2C"/>
    <w:rsid w:val="00101075"/>
    <w:rsid w:val="00101658"/>
    <w:rsid w:val="0010176E"/>
    <w:rsid w:val="00101978"/>
    <w:rsid w:val="00101AF8"/>
    <w:rsid w:val="0010223A"/>
    <w:rsid w:val="00102CD4"/>
    <w:rsid w:val="00102EC0"/>
    <w:rsid w:val="00103072"/>
    <w:rsid w:val="0010339D"/>
    <w:rsid w:val="00103870"/>
    <w:rsid w:val="00103A25"/>
    <w:rsid w:val="00103C89"/>
    <w:rsid w:val="00103D73"/>
    <w:rsid w:val="00103FC7"/>
    <w:rsid w:val="00104497"/>
    <w:rsid w:val="00104513"/>
    <w:rsid w:val="00104A66"/>
    <w:rsid w:val="00104E19"/>
    <w:rsid w:val="00104F1D"/>
    <w:rsid w:val="00104F2D"/>
    <w:rsid w:val="001053F3"/>
    <w:rsid w:val="0010561D"/>
    <w:rsid w:val="00105667"/>
    <w:rsid w:val="00105776"/>
    <w:rsid w:val="00105898"/>
    <w:rsid w:val="00105A57"/>
    <w:rsid w:val="00105E00"/>
    <w:rsid w:val="00105EFE"/>
    <w:rsid w:val="001063EF"/>
    <w:rsid w:val="00106AD6"/>
    <w:rsid w:val="00106C41"/>
    <w:rsid w:val="00107034"/>
    <w:rsid w:val="00107267"/>
    <w:rsid w:val="00107541"/>
    <w:rsid w:val="0010777E"/>
    <w:rsid w:val="0010779C"/>
    <w:rsid w:val="00107A61"/>
    <w:rsid w:val="00107C0A"/>
    <w:rsid w:val="00107FF3"/>
    <w:rsid w:val="00110074"/>
    <w:rsid w:val="0011029D"/>
    <w:rsid w:val="00111395"/>
    <w:rsid w:val="00111942"/>
    <w:rsid w:val="00111CCA"/>
    <w:rsid w:val="00112045"/>
    <w:rsid w:val="001121EE"/>
    <w:rsid w:val="00112786"/>
    <w:rsid w:val="00112807"/>
    <w:rsid w:val="001128C9"/>
    <w:rsid w:val="00113286"/>
    <w:rsid w:val="001136A7"/>
    <w:rsid w:val="001136B9"/>
    <w:rsid w:val="001137B6"/>
    <w:rsid w:val="0011405D"/>
    <w:rsid w:val="00114136"/>
    <w:rsid w:val="001142FD"/>
    <w:rsid w:val="00114624"/>
    <w:rsid w:val="001146E7"/>
    <w:rsid w:val="00114DFF"/>
    <w:rsid w:val="00114FCE"/>
    <w:rsid w:val="001155AB"/>
    <w:rsid w:val="00115BDD"/>
    <w:rsid w:val="00115DF8"/>
    <w:rsid w:val="00116476"/>
    <w:rsid w:val="00116540"/>
    <w:rsid w:val="001167FE"/>
    <w:rsid w:val="001169AD"/>
    <w:rsid w:val="00116D20"/>
    <w:rsid w:val="00117700"/>
    <w:rsid w:val="001177FE"/>
    <w:rsid w:val="001178AD"/>
    <w:rsid w:val="00117B5C"/>
    <w:rsid w:val="001204B9"/>
    <w:rsid w:val="00120886"/>
    <w:rsid w:val="001208C7"/>
    <w:rsid w:val="0012092F"/>
    <w:rsid w:val="00120B5E"/>
    <w:rsid w:val="00120CF5"/>
    <w:rsid w:val="00120E63"/>
    <w:rsid w:val="00120E92"/>
    <w:rsid w:val="0012182A"/>
    <w:rsid w:val="00121C20"/>
    <w:rsid w:val="00121D38"/>
    <w:rsid w:val="001228C2"/>
    <w:rsid w:val="00122A69"/>
    <w:rsid w:val="00122A99"/>
    <w:rsid w:val="00122F68"/>
    <w:rsid w:val="00123D62"/>
    <w:rsid w:val="001241FE"/>
    <w:rsid w:val="00124D96"/>
    <w:rsid w:val="001250A1"/>
    <w:rsid w:val="0012528B"/>
    <w:rsid w:val="0012534E"/>
    <w:rsid w:val="001256E7"/>
    <w:rsid w:val="00125883"/>
    <w:rsid w:val="0012599B"/>
    <w:rsid w:val="00125DE7"/>
    <w:rsid w:val="00126249"/>
    <w:rsid w:val="00126753"/>
    <w:rsid w:val="001268C6"/>
    <w:rsid w:val="00126C9E"/>
    <w:rsid w:val="0012753F"/>
    <w:rsid w:val="00127DBF"/>
    <w:rsid w:val="001309AC"/>
    <w:rsid w:val="00130DD2"/>
    <w:rsid w:val="00132C55"/>
    <w:rsid w:val="00133011"/>
    <w:rsid w:val="0013352C"/>
    <w:rsid w:val="00133764"/>
    <w:rsid w:val="00133B5C"/>
    <w:rsid w:val="00133C8F"/>
    <w:rsid w:val="00133E2E"/>
    <w:rsid w:val="001342E2"/>
    <w:rsid w:val="00134A0F"/>
    <w:rsid w:val="00134CC4"/>
    <w:rsid w:val="001355E3"/>
    <w:rsid w:val="0013588A"/>
    <w:rsid w:val="00135C1E"/>
    <w:rsid w:val="00135CDF"/>
    <w:rsid w:val="00136265"/>
    <w:rsid w:val="001369A4"/>
    <w:rsid w:val="00136C87"/>
    <w:rsid w:val="00137904"/>
    <w:rsid w:val="00137E83"/>
    <w:rsid w:val="001405C5"/>
    <w:rsid w:val="001407C2"/>
    <w:rsid w:val="0014093C"/>
    <w:rsid w:val="001411BD"/>
    <w:rsid w:val="00141B5A"/>
    <w:rsid w:val="001422B8"/>
    <w:rsid w:val="00142B1B"/>
    <w:rsid w:val="001439BC"/>
    <w:rsid w:val="00143A5D"/>
    <w:rsid w:val="00143B3C"/>
    <w:rsid w:val="00144451"/>
    <w:rsid w:val="001444E1"/>
    <w:rsid w:val="00144C6E"/>
    <w:rsid w:val="00144C72"/>
    <w:rsid w:val="00145E0E"/>
    <w:rsid w:val="00145F3E"/>
    <w:rsid w:val="001461E1"/>
    <w:rsid w:val="00147C4A"/>
    <w:rsid w:val="00147EF8"/>
    <w:rsid w:val="00150495"/>
    <w:rsid w:val="00150932"/>
    <w:rsid w:val="00150B3C"/>
    <w:rsid w:val="00150B5F"/>
    <w:rsid w:val="00150F2E"/>
    <w:rsid w:val="00151019"/>
    <w:rsid w:val="001516EC"/>
    <w:rsid w:val="00151B35"/>
    <w:rsid w:val="00151C6B"/>
    <w:rsid w:val="00151C81"/>
    <w:rsid w:val="00152CC9"/>
    <w:rsid w:val="00152F06"/>
    <w:rsid w:val="001531DA"/>
    <w:rsid w:val="001535A5"/>
    <w:rsid w:val="0015416D"/>
    <w:rsid w:val="0015445E"/>
    <w:rsid w:val="001548E1"/>
    <w:rsid w:val="00155BFF"/>
    <w:rsid w:val="00155E89"/>
    <w:rsid w:val="00157767"/>
    <w:rsid w:val="0016036C"/>
    <w:rsid w:val="00160C1D"/>
    <w:rsid w:val="00161843"/>
    <w:rsid w:val="00161942"/>
    <w:rsid w:val="00161A3B"/>
    <w:rsid w:val="00161EAD"/>
    <w:rsid w:val="00161FA3"/>
    <w:rsid w:val="001621CC"/>
    <w:rsid w:val="00162202"/>
    <w:rsid w:val="001622AA"/>
    <w:rsid w:val="00162BF4"/>
    <w:rsid w:val="00162D00"/>
    <w:rsid w:val="001630C7"/>
    <w:rsid w:val="00164246"/>
    <w:rsid w:val="001646B7"/>
    <w:rsid w:val="00164A30"/>
    <w:rsid w:val="00165028"/>
    <w:rsid w:val="001656FF"/>
    <w:rsid w:val="00166072"/>
    <w:rsid w:val="001664AB"/>
    <w:rsid w:val="00166538"/>
    <w:rsid w:val="001669D9"/>
    <w:rsid w:val="00167052"/>
    <w:rsid w:val="00170135"/>
    <w:rsid w:val="00170400"/>
    <w:rsid w:val="00170D9B"/>
    <w:rsid w:val="0017100B"/>
    <w:rsid w:val="0017101D"/>
    <w:rsid w:val="00171290"/>
    <w:rsid w:val="001720B2"/>
    <w:rsid w:val="0017222A"/>
    <w:rsid w:val="001722AF"/>
    <w:rsid w:val="001724D3"/>
    <w:rsid w:val="0017264D"/>
    <w:rsid w:val="00172F0F"/>
    <w:rsid w:val="00173009"/>
    <w:rsid w:val="0017380C"/>
    <w:rsid w:val="00173E6F"/>
    <w:rsid w:val="00173E89"/>
    <w:rsid w:val="0017422A"/>
    <w:rsid w:val="00174432"/>
    <w:rsid w:val="00174C7D"/>
    <w:rsid w:val="00174D63"/>
    <w:rsid w:val="00174E7B"/>
    <w:rsid w:val="001766E7"/>
    <w:rsid w:val="0017673F"/>
    <w:rsid w:val="00176C4B"/>
    <w:rsid w:val="00176E96"/>
    <w:rsid w:val="00177CDA"/>
    <w:rsid w:val="001801C7"/>
    <w:rsid w:val="00180447"/>
    <w:rsid w:val="00180816"/>
    <w:rsid w:val="00180CEA"/>
    <w:rsid w:val="00181079"/>
    <w:rsid w:val="00181170"/>
    <w:rsid w:val="00181A02"/>
    <w:rsid w:val="00181D6F"/>
    <w:rsid w:val="00181DFD"/>
    <w:rsid w:val="00181ED8"/>
    <w:rsid w:val="001825C8"/>
    <w:rsid w:val="0018265F"/>
    <w:rsid w:val="001827D2"/>
    <w:rsid w:val="00182976"/>
    <w:rsid w:val="00182F91"/>
    <w:rsid w:val="001834B1"/>
    <w:rsid w:val="001836F7"/>
    <w:rsid w:val="0018379D"/>
    <w:rsid w:val="00184310"/>
    <w:rsid w:val="001843D3"/>
    <w:rsid w:val="00184444"/>
    <w:rsid w:val="00184E37"/>
    <w:rsid w:val="00185147"/>
    <w:rsid w:val="001859DE"/>
    <w:rsid w:val="00185CE9"/>
    <w:rsid w:val="00185FD3"/>
    <w:rsid w:val="0018602F"/>
    <w:rsid w:val="001861FD"/>
    <w:rsid w:val="00186BFB"/>
    <w:rsid w:val="0018723E"/>
    <w:rsid w:val="00187255"/>
    <w:rsid w:val="0018733D"/>
    <w:rsid w:val="0018735E"/>
    <w:rsid w:val="00187811"/>
    <w:rsid w:val="001902A3"/>
    <w:rsid w:val="0019031E"/>
    <w:rsid w:val="00190729"/>
    <w:rsid w:val="00190FB3"/>
    <w:rsid w:val="00190FBD"/>
    <w:rsid w:val="001913AC"/>
    <w:rsid w:val="00191575"/>
    <w:rsid w:val="00191798"/>
    <w:rsid w:val="0019203B"/>
    <w:rsid w:val="00192477"/>
    <w:rsid w:val="001929B7"/>
    <w:rsid w:val="00192C16"/>
    <w:rsid w:val="00193575"/>
    <w:rsid w:val="00193D12"/>
    <w:rsid w:val="00193E2B"/>
    <w:rsid w:val="00194106"/>
    <w:rsid w:val="001944B5"/>
    <w:rsid w:val="001947D6"/>
    <w:rsid w:val="001948AB"/>
    <w:rsid w:val="001948BB"/>
    <w:rsid w:val="001971EB"/>
    <w:rsid w:val="001975A1"/>
    <w:rsid w:val="00197FDF"/>
    <w:rsid w:val="001A00A2"/>
    <w:rsid w:val="001A0195"/>
    <w:rsid w:val="001A02E5"/>
    <w:rsid w:val="001A0E56"/>
    <w:rsid w:val="001A1360"/>
    <w:rsid w:val="001A1404"/>
    <w:rsid w:val="001A1AA6"/>
    <w:rsid w:val="001A1C66"/>
    <w:rsid w:val="001A298D"/>
    <w:rsid w:val="001A2CDE"/>
    <w:rsid w:val="001A2D03"/>
    <w:rsid w:val="001A3123"/>
    <w:rsid w:val="001A31D5"/>
    <w:rsid w:val="001A3697"/>
    <w:rsid w:val="001A446E"/>
    <w:rsid w:val="001A4BE8"/>
    <w:rsid w:val="001A4FD3"/>
    <w:rsid w:val="001A55A7"/>
    <w:rsid w:val="001A582C"/>
    <w:rsid w:val="001A5A9E"/>
    <w:rsid w:val="001A6746"/>
    <w:rsid w:val="001A7276"/>
    <w:rsid w:val="001A7621"/>
    <w:rsid w:val="001A7985"/>
    <w:rsid w:val="001A7A67"/>
    <w:rsid w:val="001A7E63"/>
    <w:rsid w:val="001B0034"/>
    <w:rsid w:val="001B073D"/>
    <w:rsid w:val="001B0AEE"/>
    <w:rsid w:val="001B0F79"/>
    <w:rsid w:val="001B12F8"/>
    <w:rsid w:val="001B1E95"/>
    <w:rsid w:val="001B23EE"/>
    <w:rsid w:val="001B28B0"/>
    <w:rsid w:val="001B2950"/>
    <w:rsid w:val="001B2C76"/>
    <w:rsid w:val="001B2E9C"/>
    <w:rsid w:val="001B3141"/>
    <w:rsid w:val="001B355A"/>
    <w:rsid w:val="001B3625"/>
    <w:rsid w:val="001B36C9"/>
    <w:rsid w:val="001B3756"/>
    <w:rsid w:val="001B401D"/>
    <w:rsid w:val="001B4C76"/>
    <w:rsid w:val="001B4EAC"/>
    <w:rsid w:val="001B4F39"/>
    <w:rsid w:val="001B4F49"/>
    <w:rsid w:val="001B5861"/>
    <w:rsid w:val="001B5DEC"/>
    <w:rsid w:val="001B61FF"/>
    <w:rsid w:val="001B6538"/>
    <w:rsid w:val="001B7275"/>
    <w:rsid w:val="001B74FB"/>
    <w:rsid w:val="001B7B7E"/>
    <w:rsid w:val="001B7C7B"/>
    <w:rsid w:val="001C0175"/>
    <w:rsid w:val="001C02E4"/>
    <w:rsid w:val="001C0877"/>
    <w:rsid w:val="001C0F76"/>
    <w:rsid w:val="001C2521"/>
    <w:rsid w:val="001C27E8"/>
    <w:rsid w:val="001C2897"/>
    <w:rsid w:val="001C2ADC"/>
    <w:rsid w:val="001C2CAD"/>
    <w:rsid w:val="001C2DBB"/>
    <w:rsid w:val="001C2F0F"/>
    <w:rsid w:val="001C32C0"/>
    <w:rsid w:val="001C3645"/>
    <w:rsid w:val="001C3CDE"/>
    <w:rsid w:val="001C4594"/>
    <w:rsid w:val="001C47E2"/>
    <w:rsid w:val="001C4B01"/>
    <w:rsid w:val="001C50EB"/>
    <w:rsid w:val="001C53F2"/>
    <w:rsid w:val="001C5443"/>
    <w:rsid w:val="001C56E9"/>
    <w:rsid w:val="001C5DF7"/>
    <w:rsid w:val="001C5E1F"/>
    <w:rsid w:val="001C60AF"/>
    <w:rsid w:val="001C7013"/>
    <w:rsid w:val="001C721E"/>
    <w:rsid w:val="001C765B"/>
    <w:rsid w:val="001C7FF0"/>
    <w:rsid w:val="001D0248"/>
    <w:rsid w:val="001D0D46"/>
    <w:rsid w:val="001D13FC"/>
    <w:rsid w:val="001D173F"/>
    <w:rsid w:val="001D1C50"/>
    <w:rsid w:val="001D1F90"/>
    <w:rsid w:val="001D2146"/>
    <w:rsid w:val="001D241B"/>
    <w:rsid w:val="001D2435"/>
    <w:rsid w:val="001D2EA5"/>
    <w:rsid w:val="001D2F33"/>
    <w:rsid w:val="001D30F8"/>
    <w:rsid w:val="001D31EB"/>
    <w:rsid w:val="001D3543"/>
    <w:rsid w:val="001D3CEE"/>
    <w:rsid w:val="001D3EB5"/>
    <w:rsid w:val="001D3F3F"/>
    <w:rsid w:val="001D41AD"/>
    <w:rsid w:val="001D4255"/>
    <w:rsid w:val="001D4291"/>
    <w:rsid w:val="001D4A26"/>
    <w:rsid w:val="001D4FC2"/>
    <w:rsid w:val="001D5A02"/>
    <w:rsid w:val="001D5BA7"/>
    <w:rsid w:val="001D5FA5"/>
    <w:rsid w:val="001D6533"/>
    <w:rsid w:val="001D75EF"/>
    <w:rsid w:val="001D7CC3"/>
    <w:rsid w:val="001D7DA9"/>
    <w:rsid w:val="001E01CE"/>
    <w:rsid w:val="001E093F"/>
    <w:rsid w:val="001E0EE1"/>
    <w:rsid w:val="001E1B0B"/>
    <w:rsid w:val="001E1DC0"/>
    <w:rsid w:val="001E2111"/>
    <w:rsid w:val="001E21E0"/>
    <w:rsid w:val="001E2296"/>
    <w:rsid w:val="001E25B2"/>
    <w:rsid w:val="001E2621"/>
    <w:rsid w:val="001E2A51"/>
    <w:rsid w:val="001E313B"/>
    <w:rsid w:val="001E358F"/>
    <w:rsid w:val="001E37DE"/>
    <w:rsid w:val="001E38DF"/>
    <w:rsid w:val="001E3FA3"/>
    <w:rsid w:val="001E423B"/>
    <w:rsid w:val="001E4DB0"/>
    <w:rsid w:val="001E4F46"/>
    <w:rsid w:val="001E5179"/>
    <w:rsid w:val="001E5AE6"/>
    <w:rsid w:val="001E5B03"/>
    <w:rsid w:val="001E5EF0"/>
    <w:rsid w:val="001E6391"/>
    <w:rsid w:val="001E66A3"/>
    <w:rsid w:val="001E66E4"/>
    <w:rsid w:val="001E69E9"/>
    <w:rsid w:val="001E726F"/>
    <w:rsid w:val="001E7C02"/>
    <w:rsid w:val="001F04F3"/>
    <w:rsid w:val="001F09CD"/>
    <w:rsid w:val="001F0E66"/>
    <w:rsid w:val="001F1265"/>
    <w:rsid w:val="001F2C34"/>
    <w:rsid w:val="001F2DF3"/>
    <w:rsid w:val="001F3192"/>
    <w:rsid w:val="001F319C"/>
    <w:rsid w:val="001F3E14"/>
    <w:rsid w:val="001F3F57"/>
    <w:rsid w:val="001F4016"/>
    <w:rsid w:val="001F44C5"/>
    <w:rsid w:val="001F4864"/>
    <w:rsid w:val="001F49C0"/>
    <w:rsid w:val="001F4ACC"/>
    <w:rsid w:val="001F50DE"/>
    <w:rsid w:val="001F5D5A"/>
    <w:rsid w:val="001F607E"/>
    <w:rsid w:val="001F64A5"/>
    <w:rsid w:val="001F6BE7"/>
    <w:rsid w:val="001F6D79"/>
    <w:rsid w:val="001F6FA9"/>
    <w:rsid w:val="001F73CF"/>
    <w:rsid w:val="001F74E4"/>
    <w:rsid w:val="001F7577"/>
    <w:rsid w:val="001F7B9D"/>
    <w:rsid w:val="001F7EC5"/>
    <w:rsid w:val="00200201"/>
    <w:rsid w:val="0020026B"/>
    <w:rsid w:val="0020036D"/>
    <w:rsid w:val="00200459"/>
    <w:rsid w:val="00200E3A"/>
    <w:rsid w:val="002010B5"/>
    <w:rsid w:val="002010D7"/>
    <w:rsid w:val="0020147E"/>
    <w:rsid w:val="00201A08"/>
    <w:rsid w:val="00201D54"/>
    <w:rsid w:val="00202368"/>
    <w:rsid w:val="002024C4"/>
    <w:rsid w:val="0020276A"/>
    <w:rsid w:val="00202838"/>
    <w:rsid w:val="00203066"/>
    <w:rsid w:val="002030B1"/>
    <w:rsid w:val="002035E3"/>
    <w:rsid w:val="00203667"/>
    <w:rsid w:val="00203975"/>
    <w:rsid w:val="00203A54"/>
    <w:rsid w:val="0020433B"/>
    <w:rsid w:val="00204C32"/>
    <w:rsid w:val="00204D27"/>
    <w:rsid w:val="00204E05"/>
    <w:rsid w:val="002057F9"/>
    <w:rsid w:val="0020596A"/>
    <w:rsid w:val="00205999"/>
    <w:rsid w:val="002063F7"/>
    <w:rsid w:val="00206648"/>
    <w:rsid w:val="00206CDA"/>
    <w:rsid w:val="00206DA2"/>
    <w:rsid w:val="00206F51"/>
    <w:rsid w:val="00206F7B"/>
    <w:rsid w:val="002071FC"/>
    <w:rsid w:val="00207281"/>
    <w:rsid w:val="0020735E"/>
    <w:rsid w:val="002074B5"/>
    <w:rsid w:val="002074F0"/>
    <w:rsid w:val="002075A3"/>
    <w:rsid w:val="00207B1A"/>
    <w:rsid w:val="00210235"/>
    <w:rsid w:val="002102BB"/>
    <w:rsid w:val="0021078A"/>
    <w:rsid w:val="00210BA6"/>
    <w:rsid w:val="002116F9"/>
    <w:rsid w:val="00211758"/>
    <w:rsid w:val="00211AAA"/>
    <w:rsid w:val="00211D90"/>
    <w:rsid w:val="00211FA6"/>
    <w:rsid w:val="0021297F"/>
    <w:rsid w:val="00212EA6"/>
    <w:rsid w:val="002130E2"/>
    <w:rsid w:val="00213449"/>
    <w:rsid w:val="00213712"/>
    <w:rsid w:val="002142F0"/>
    <w:rsid w:val="0021443C"/>
    <w:rsid w:val="002146C3"/>
    <w:rsid w:val="00214961"/>
    <w:rsid w:val="00214B3C"/>
    <w:rsid w:val="00214EED"/>
    <w:rsid w:val="0021546B"/>
    <w:rsid w:val="00215B37"/>
    <w:rsid w:val="0021660A"/>
    <w:rsid w:val="00216703"/>
    <w:rsid w:val="0021729D"/>
    <w:rsid w:val="00217406"/>
    <w:rsid w:val="00217861"/>
    <w:rsid w:val="00217A71"/>
    <w:rsid w:val="00217E96"/>
    <w:rsid w:val="00220103"/>
    <w:rsid w:val="0022066C"/>
    <w:rsid w:val="00220CD6"/>
    <w:rsid w:val="00221CCB"/>
    <w:rsid w:val="0022203F"/>
    <w:rsid w:val="002226B4"/>
    <w:rsid w:val="00222833"/>
    <w:rsid w:val="00222A95"/>
    <w:rsid w:val="00222B78"/>
    <w:rsid w:val="002232DD"/>
    <w:rsid w:val="00223795"/>
    <w:rsid w:val="00223EAA"/>
    <w:rsid w:val="002241AC"/>
    <w:rsid w:val="002242F1"/>
    <w:rsid w:val="00224334"/>
    <w:rsid w:val="002248AC"/>
    <w:rsid w:val="002248C6"/>
    <w:rsid w:val="00224B46"/>
    <w:rsid w:val="00224D65"/>
    <w:rsid w:val="00224E14"/>
    <w:rsid w:val="00224F98"/>
    <w:rsid w:val="002257CA"/>
    <w:rsid w:val="00225D21"/>
    <w:rsid w:val="00225FA8"/>
    <w:rsid w:val="00226412"/>
    <w:rsid w:val="00226667"/>
    <w:rsid w:val="0023043A"/>
    <w:rsid w:val="00230C2E"/>
    <w:rsid w:val="00230F43"/>
    <w:rsid w:val="00230FFB"/>
    <w:rsid w:val="00231BBF"/>
    <w:rsid w:val="00231D98"/>
    <w:rsid w:val="00231E8C"/>
    <w:rsid w:val="002321AB"/>
    <w:rsid w:val="00232421"/>
    <w:rsid w:val="002335E5"/>
    <w:rsid w:val="00233A97"/>
    <w:rsid w:val="00234162"/>
    <w:rsid w:val="0023484E"/>
    <w:rsid w:val="002353DD"/>
    <w:rsid w:val="002356C9"/>
    <w:rsid w:val="00235A59"/>
    <w:rsid w:val="0023666E"/>
    <w:rsid w:val="0023687E"/>
    <w:rsid w:val="00236A17"/>
    <w:rsid w:val="00236F6F"/>
    <w:rsid w:val="002375CB"/>
    <w:rsid w:val="00237794"/>
    <w:rsid w:val="00237D20"/>
    <w:rsid w:val="00240278"/>
    <w:rsid w:val="002405D3"/>
    <w:rsid w:val="00240831"/>
    <w:rsid w:val="00240A57"/>
    <w:rsid w:val="00240B64"/>
    <w:rsid w:val="00240B9C"/>
    <w:rsid w:val="002410D9"/>
    <w:rsid w:val="00241FE0"/>
    <w:rsid w:val="0024270C"/>
    <w:rsid w:val="0024311F"/>
    <w:rsid w:val="00243BB4"/>
    <w:rsid w:val="00243F1A"/>
    <w:rsid w:val="00244126"/>
    <w:rsid w:val="0024478A"/>
    <w:rsid w:val="0024494A"/>
    <w:rsid w:val="00244C67"/>
    <w:rsid w:val="00246107"/>
    <w:rsid w:val="00246211"/>
    <w:rsid w:val="00246E30"/>
    <w:rsid w:val="0024771D"/>
    <w:rsid w:val="0024784F"/>
    <w:rsid w:val="00247852"/>
    <w:rsid w:val="00247CE1"/>
    <w:rsid w:val="00247F20"/>
    <w:rsid w:val="00251AB8"/>
    <w:rsid w:val="002527EF"/>
    <w:rsid w:val="002528D4"/>
    <w:rsid w:val="002529C2"/>
    <w:rsid w:val="00253334"/>
    <w:rsid w:val="00253AB2"/>
    <w:rsid w:val="00253B36"/>
    <w:rsid w:val="00253BAD"/>
    <w:rsid w:val="00253D2E"/>
    <w:rsid w:val="00254CE2"/>
    <w:rsid w:val="00254D84"/>
    <w:rsid w:val="00255014"/>
    <w:rsid w:val="00255197"/>
    <w:rsid w:val="002560A7"/>
    <w:rsid w:val="00256D61"/>
    <w:rsid w:val="00256F9B"/>
    <w:rsid w:val="002576AF"/>
    <w:rsid w:val="00257783"/>
    <w:rsid w:val="00257835"/>
    <w:rsid w:val="00257A9B"/>
    <w:rsid w:val="002602A4"/>
    <w:rsid w:val="0026046D"/>
    <w:rsid w:val="00260FEA"/>
    <w:rsid w:val="002617BA"/>
    <w:rsid w:val="00262A59"/>
    <w:rsid w:val="00263187"/>
    <w:rsid w:val="00263BBC"/>
    <w:rsid w:val="002640F4"/>
    <w:rsid w:val="002647B1"/>
    <w:rsid w:val="00264C9D"/>
    <w:rsid w:val="00264D37"/>
    <w:rsid w:val="00265D1A"/>
    <w:rsid w:val="00266236"/>
    <w:rsid w:val="002664A0"/>
    <w:rsid w:val="0026657D"/>
    <w:rsid w:val="002666B5"/>
    <w:rsid w:val="002669D1"/>
    <w:rsid w:val="00267774"/>
    <w:rsid w:val="00267B77"/>
    <w:rsid w:val="00270E6F"/>
    <w:rsid w:val="00270ED8"/>
    <w:rsid w:val="00271861"/>
    <w:rsid w:val="002719FD"/>
    <w:rsid w:val="00272B41"/>
    <w:rsid w:val="00272CC4"/>
    <w:rsid w:val="0027310C"/>
    <w:rsid w:val="00273BB3"/>
    <w:rsid w:val="00274EF4"/>
    <w:rsid w:val="002755FB"/>
    <w:rsid w:val="00276013"/>
    <w:rsid w:val="002765C5"/>
    <w:rsid w:val="0027735B"/>
    <w:rsid w:val="00277AE8"/>
    <w:rsid w:val="002804F4"/>
    <w:rsid w:val="002807AE"/>
    <w:rsid w:val="00280B2A"/>
    <w:rsid w:val="00280E62"/>
    <w:rsid w:val="00280F49"/>
    <w:rsid w:val="00281723"/>
    <w:rsid w:val="00281BED"/>
    <w:rsid w:val="0028235D"/>
    <w:rsid w:val="0028240B"/>
    <w:rsid w:val="0028244C"/>
    <w:rsid w:val="002829B1"/>
    <w:rsid w:val="00282A07"/>
    <w:rsid w:val="00282A8A"/>
    <w:rsid w:val="0028322A"/>
    <w:rsid w:val="0028387C"/>
    <w:rsid w:val="00283A2A"/>
    <w:rsid w:val="00283C92"/>
    <w:rsid w:val="00284357"/>
    <w:rsid w:val="002844AA"/>
    <w:rsid w:val="002847BF"/>
    <w:rsid w:val="002849BA"/>
    <w:rsid w:val="00284CAF"/>
    <w:rsid w:val="00285256"/>
    <w:rsid w:val="00285638"/>
    <w:rsid w:val="002867AB"/>
    <w:rsid w:val="00286950"/>
    <w:rsid w:val="00286DED"/>
    <w:rsid w:val="002879F6"/>
    <w:rsid w:val="00287CE0"/>
    <w:rsid w:val="00290B78"/>
    <w:rsid w:val="002918D9"/>
    <w:rsid w:val="0029209E"/>
    <w:rsid w:val="00292369"/>
    <w:rsid w:val="0029248E"/>
    <w:rsid w:val="00293954"/>
    <w:rsid w:val="00293C27"/>
    <w:rsid w:val="00294775"/>
    <w:rsid w:val="00295339"/>
    <w:rsid w:val="00295A91"/>
    <w:rsid w:val="00295B5C"/>
    <w:rsid w:val="00295C9F"/>
    <w:rsid w:val="00295CF2"/>
    <w:rsid w:val="00295D29"/>
    <w:rsid w:val="0029629F"/>
    <w:rsid w:val="0029651F"/>
    <w:rsid w:val="00296818"/>
    <w:rsid w:val="0029767D"/>
    <w:rsid w:val="00297795"/>
    <w:rsid w:val="00297BCD"/>
    <w:rsid w:val="00297D32"/>
    <w:rsid w:val="002A03D1"/>
    <w:rsid w:val="002A0922"/>
    <w:rsid w:val="002A0A56"/>
    <w:rsid w:val="002A1604"/>
    <w:rsid w:val="002A1DE8"/>
    <w:rsid w:val="002A2069"/>
    <w:rsid w:val="002A2B3F"/>
    <w:rsid w:val="002A2B44"/>
    <w:rsid w:val="002A2CD8"/>
    <w:rsid w:val="002A2D1C"/>
    <w:rsid w:val="002A383F"/>
    <w:rsid w:val="002A3C89"/>
    <w:rsid w:val="002A4082"/>
    <w:rsid w:val="002A41E0"/>
    <w:rsid w:val="002A48A5"/>
    <w:rsid w:val="002A4FE5"/>
    <w:rsid w:val="002A5757"/>
    <w:rsid w:val="002A5978"/>
    <w:rsid w:val="002A5D47"/>
    <w:rsid w:val="002A7674"/>
    <w:rsid w:val="002A7963"/>
    <w:rsid w:val="002A7F9B"/>
    <w:rsid w:val="002B028C"/>
    <w:rsid w:val="002B0415"/>
    <w:rsid w:val="002B087D"/>
    <w:rsid w:val="002B0C4C"/>
    <w:rsid w:val="002B0F6B"/>
    <w:rsid w:val="002B1120"/>
    <w:rsid w:val="002B147C"/>
    <w:rsid w:val="002B1A91"/>
    <w:rsid w:val="002B1D7F"/>
    <w:rsid w:val="002B24AF"/>
    <w:rsid w:val="002B24D7"/>
    <w:rsid w:val="002B2A45"/>
    <w:rsid w:val="002B2DF6"/>
    <w:rsid w:val="002B33CD"/>
    <w:rsid w:val="002B3D22"/>
    <w:rsid w:val="002B3EA9"/>
    <w:rsid w:val="002B4196"/>
    <w:rsid w:val="002B446E"/>
    <w:rsid w:val="002B5221"/>
    <w:rsid w:val="002B534F"/>
    <w:rsid w:val="002B5FA4"/>
    <w:rsid w:val="002B6631"/>
    <w:rsid w:val="002B695E"/>
    <w:rsid w:val="002B6DE8"/>
    <w:rsid w:val="002B7ACA"/>
    <w:rsid w:val="002B7CEF"/>
    <w:rsid w:val="002C027C"/>
    <w:rsid w:val="002C0295"/>
    <w:rsid w:val="002C034A"/>
    <w:rsid w:val="002C0849"/>
    <w:rsid w:val="002C140A"/>
    <w:rsid w:val="002C18B9"/>
    <w:rsid w:val="002C1B9C"/>
    <w:rsid w:val="002C1E0C"/>
    <w:rsid w:val="002C2453"/>
    <w:rsid w:val="002C2A51"/>
    <w:rsid w:val="002C2D4B"/>
    <w:rsid w:val="002C35FF"/>
    <w:rsid w:val="002C3BCA"/>
    <w:rsid w:val="002C3CD0"/>
    <w:rsid w:val="002C4040"/>
    <w:rsid w:val="002C4D16"/>
    <w:rsid w:val="002C708F"/>
    <w:rsid w:val="002C718C"/>
    <w:rsid w:val="002C732E"/>
    <w:rsid w:val="002C7EBF"/>
    <w:rsid w:val="002D021A"/>
    <w:rsid w:val="002D0877"/>
    <w:rsid w:val="002D091B"/>
    <w:rsid w:val="002D16F4"/>
    <w:rsid w:val="002D1701"/>
    <w:rsid w:val="002D17DE"/>
    <w:rsid w:val="002D1AAF"/>
    <w:rsid w:val="002D1F7E"/>
    <w:rsid w:val="002D24D6"/>
    <w:rsid w:val="002D2F40"/>
    <w:rsid w:val="002D2F8E"/>
    <w:rsid w:val="002D354B"/>
    <w:rsid w:val="002D3759"/>
    <w:rsid w:val="002D4233"/>
    <w:rsid w:val="002D4590"/>
    <w:rsid w:val="002D486D"/>
    <w:rsid w:val="002D4913"/>
    <w:rsid w:val="002D4F03"/>
    <w:rsid w:val="002D4F8F"/>
    <w:rsid w:val="002D5198"/>
    <w:rsid w:val="002D5499"/>
    <w:rsid w:val="002D5580"/>
    <w:rsid w:val="002D57AF"/>
    <w:rsid w:val="002D60D8"/>
    <w:rsid w:val="002D6162"/>
    <w:rsid w:val="002D64F9"/>
    <w:rsid w:val="002D6A8E"/>
    <w:rsid w:val="002D70F9"/>
    <w:rsid w:val="002D741A"/>
    <w:rsid w:val="002D7572"/>
    <w:rsid w:val="002D77AC"/>
    <w:rsid w:val="002D7AD1"/>
    <w:rsid w:val="002D7C73"/>
    <w:rsid w:val="002E00E9"/>
    <w:rsid w:val="002E036F"/>
    <w:rsid w:val="002E049E"/>
    <w:rsid w:val="002E08CF"/>
    <w:rsid w:val="002E0BC8"/>
    <w:rsid w:val="002E0FEC"/>
    <w:rsid w:val="002E145C"/>
    <w:rsid w:val="002E2641"/>
    <w:rsid w:val="002E307F"/>
    <w:rsid w:val="002E3658"/>
    <w:rsid w:val="002E39A5"/>
    <w:rsid w:val="002E446A"/>
    <w:rsid w:val="002E4F69"/>
    <w:rsid w:val="002E5516"/>
    <w:rsid w:val="002E5781"/>
    <w:rsid w:val="002E58A4"/>
    <w:rsid w:val="002E5E6A"/>
    <w:rsid w:val="002E6606"/>
    <w:rsid w:val="002E66EA"/>
    <w:rsid w:val="002E7526"/>
    <w:rsid w:val="002E771F"/>
    <w:rsid w:val="002E7B6E"/>
    <w:rsid w:val="002E7B70"/>
    <w:rsid w:val="002E7CB8"/>
    <w:rsid w:val="002F027A"/>
    <w:rsid w:val="002F06F7"/>
    <w:rsid w:val="002F1184"/>
    <w:rsid w:val="002F1451"/>
    <w:rsid w:val="002F27EC"/>
    <w:rsid w:val="002F2E56"/>
    <w:rsid w:val="002F3370"/>
    <w:rsid w:val="002F3843"/>
    <w:rsid w:val="002F3B8E"/>
    <w:rsid w:val="002F3C40"/>
    <w:rsid w:val="002F3F9A"/>
    <w:rsid w:val="002F40B7"/>
    <w:rsid w:val="002F466E"/>
    <w:rsid w:val="002F4988"/>
    <w:rsid w:val="002F53B5"/>
    <w:rsid w:val="002F5C0E"/>
    <w:rsid w:val="002F63D6"/>
    <w:rsid w:val="002F64BC"/>
    <w:rsid w:val="002F64F8"/>
    <w:rsid w:val="002F66D7"/>
    <w:rsid w:val="002F685B"/>
    <w:rsid w:val="002F6DD2"/>
    <w:rsid w:val="0030040A"/>
    <w:rsid w:val="0030067A"/>
    <w:rsid w:val="003007D7"/>
    <w:rsid w:val="0030088D"/>
    <w:rsid w:val="00300A7C"/>
    <w:rsid w:val="00300A9F"/>
    <w:rsid w:val="00300D6A"/>
    <w:rsid w:val="00300EDA"/>
    <w:rsid w:val="003010BB"/>
    <w:rsid w:val="0030157A"/>
    <w:rsid w:val="00301A9B"/>
    <w:rsid w:val="00301EBE"/>
    <w:rsid w:val="00301F55"/>
    <w:rsid w:val="0030202F"/>
    <w:rsid w:val="0030252C"/>
    <w:rsid w:val="00302950"/>
    <w:rsid w:val="00302B22"/>
    <w:rsid w:val="00302BAA"/>
    <w:rsid w:val="00302E94"/>
    <w:rsid w:val="00302F7A"/>
    <w:rsid w:val="00303433"/>
    <w:rsid w:val="00303F10"/>
    <w:rsid w:val="00304067"/>
    <w:rsid w:val="003047B2"/>
    <w:rsid w:val="003049CA"/>
    <w:rsid w:val="00305527"/>
    <w:rsid w:val="00305C06"/>
    <w:rsid w:val="00305EA2"/>
    <w:rsid w:val="00305F54"/>
    <w:rsid w:val="003067CE"/>
    <w:rsid w:val="00306929"/>
    <w:rsid w:val="00306E87"/>
    <w:rsid w:val="00307069"/>
    <w:rsid w:val="003070B0"/>
    <w:rsid w:val="00307621"/>
    <w:rsid w:val="00307D64"/>
    <w:rsid w:val="003102C9"/>
    <w:rsid w:val="00310569"/>
    <w:rsid w:val="00310D45"/>
    <w:rsid w:val="003110D2"/>
    <w:rsid w:val="003111F0"/>
    <w:rsid w:val="00311BBA"/>
    <w:rsid w:val="00311D79"/>
    <w:rsid w:val="00312009"/>
    <w:rsid w:val="0031211D"/>
    <w:rsid w:val="0031236F"/>
    <w:rsid w:val="00312523"/>
    <w:rsid w:val="0031253E"/>
    <w:rsid w:val="0031279F"/>
    <w:rsid w:val="00312C38"/>
    <w:rsid w:val="003137D2"/>
    <w:rsid w:val="00313A3E"/>
    <w:rsid w:val="00313AC7"/>
    <w:rsid w:val="00313BAB"/>
    <w:rsid w:val="00314113"/>
    <w:rsid w:val="00314A3F"/>
    <w:rsid w:val="00314E4E"/>
    <w:rsid w:val="00315252"/>
    <w:rsid w:val="0031526E"/>
    <w:rsid w:val="0031529D"/>
    <w:rsid w:val="0031568B"/>
    <w:rsid w:val="00315807"/>
    <w:rsid w:val="00316011"/>
    <w:rsid w:val="003165D6"/>
    <w:rsid w:val="00316750"/>
    <w:rsid w:val="003169B4"/>
    <w:rsid w:val="0031750E"/>
    <w:rsid w:val="00317635"/>
    <w:rsid w:val="00317687"/>
    <w:rsid w:val="003178F3"/>
    <w:rsid w:val="00317B96"/>
    <w:rsid w:val="00317BB2"/>
    <w:rsid w:val="003202E4"/>
    <w:rsid w:val="0032052B"/>
    <w:rsid w:val="00320C1C"/>
    <w:rsid w:val="003210EA"/>
    <w:rsid w:val="003218A3"/>
    <w:rsid w:val="00321AA9"/>
    <w:rsid w:val="003220EC"/>
    <w:rsid w:val="003223A4"/>
    <w:rsid w:val="003223DD"/>
    <w:rsid w:val="00322D00"/>
    <w:rsid w:val="00323093"/>
    <w:rsid w:val="0032341C"/>
    <w:rsid w:val="00323A4E"/>
    <w:rsid w:val="003244F1"/>
    <w:rsid w:val="003248A1"/>
    <w:rsid w:val="003249FD"/>
    <w:rsid w:val="0032501F"/>
    <w:rsid w:val="003258B2"/>
    <w:rsid w:val="00325A10"/>
    <w:rsid w:val="00325AB4"/>
    <w:rsid w:val="00325CB1"/>
    <w:rsid w:val="00325F0E"/>
    <w:rsid w:val="00326260"/>
    <w:rsid w:val="003263DE"/>
    <w:rsid w:val="00326A53"/>
    <w:rsid w:val="00327233"/>
    <w:rsid w:val="00327EA4"/>
    <w:rsid w:val="003300C2"/>
    <w:rsid w:val="00330647"/>
    <w:rsid w:val="003306AA"/>
    <w:rsid w:val="00330DF0"/>
    <w:rsid w:val="003315C4"/>
    <w:rsid w:val="00331B38"/>
    <w:rsid w:val="00331BD3"/>
    <w:rsid w:val="00332625"/>
    <w:rsid w:val="00332EBA"/>
    <w:rsid w:val="0033325B"/>
    <w:rsid w:val="003337B0"/>
    <w:rsid w:val="003340C0"/>
    <w:rsid w:val="00334F54"/>
    <w:rsid w:val="00335276"/>
    <w:rsid w:val="00335421"/>
    <w:rsid w:val="00335534"/>
    <w:rsid w:val="003361D8"/>
    <w:rsid w:val="003363C0"/>
    <w:rsid w:val="00336D2C"/>
    <w:rsid w:val="00337309"/>
    <w:rsid w:val="0033787B"/>
    <w:rsid w:val="003404C3"/>
    <w:rsid w:val="0034195E"/>
    <w:rsid w:val="00341B53"/>
    <w:rsid w:val="00341B8D"/>
    <w:rsid w:val="00341D42"/>
    <w:rsid w:val="00341DB9"/>
    <w:rsid w:val="00341DEF"/>
    <w:rsid w:val="00341E83"/>
    <w:rsid w:val="00341EFB"/>
    <w:rsid w:val="003424B5"/>
    <w:rsid w:val="00342E2B"/>
    <w:rsid w:val="00343094"/>
    <w:rsid w:val="003432B7"/>
    <w:rsid w:val="003434C2"/>
    <w:rsid w:val="003437B9"/>
    <w:rsid w:val="00343805"/>
    <w:rsid w:val="00343CEB"/>
    <w:rsid w:val="003444BD"/>
    <w:rsid w:val="0034494B"/>
    <w:rsid w:val="003449CC"/>
    <w:rsid w:val="00344C05"/>
    <w:rsid w:val="00344F44"/>
    <w:rsid w:val="00345255"/>
    <w:rsid w:val="00346106"/>
    <w:rsid w:val="00346738"/>
    <w:rsid w:val="0034783A"/>
    <w:rsid w:val="00347AAA"/>
    <w:rsid w:val="00347BC7"/>
    <w:rsid w:val="00347E4C"/>
    <w:rsid w:val="00350041"/>
    <w:rsid w:val="00350326"/>
    <w:rsid w:val="00350762"/>
    <w:rsid w:val="00350962"/>
    <w:rsid w:val="00350A9D"/>
    <w:rsid w:val="00350C56"/>
    <w:rsid w:val="00351067"/>
    <w:rsid w:val="003520F0"/>
    <w:rsid w:val="00352151"/>
    <w:rsid w:val="0035216D"/>
    <w:rsid w:val="0035240E"/>
    <w:rsid w:val="00352AE6"/>
    <w:rsid w:val="00353E51"/>
    <w:rsid w:val="00354106"/>
    <w:rsid w:val="00354273"/>
    <w:rsid w:val="0035435D"/>
    <w:rsid w:val="003543CB"/>
    <w:rsid w:val="00354628"/>
    <w:rsid w:val="0035468F"/>
    <w:rsid w:val="00354FCA"/>
    <w:rsid w:val="0035517B"/>
    <w:rsid w:val="00355422"/>
    <w:rsid w:val="003558AE"/>
    <w:rsid w:val="003558BB"/>
    <w:rsid w:val="00355CBF"/>
    <w:rsid w:val="00355D93"/>
    <w:rsid w:val="003562FE"/>
    <w:rsid w:val="00356460"/>
    <w:rsid w:val="00356883"/>
    <w:rsid w:val="00356F11"/>
    <w:rsid w:val="003575CA"/>
    <w:rsid w:val="0035771A"/>
    <w:rsid w:val="00357D1E"/>
    <w:rsid w:val="00357F02"/>
    <w:rsid w:val="003602D8"/>
    <w:rsid w:val="003603DB"/>
    <w:rsid w:val="00360E26"/>
    <w:rsid w:val="00361EF5"/>
    <w:rsid w:val="0036277A"/>
    <w:rsid w:val="003627E5"/>
    <w:rsid w:val="00362984"/>
    <w:rsid w:val="00362A58"/>
    <w:rsid w:val="00362CA8"/>
    <w:rsid w:val="00362E94"/>
    <w:rsid w:val="0036321A"/>
    <w:rsid w:val="003635B0"/>
    <w:rsid w:val="0036364B"/>
    <w:rsid w:val="00363A2B"/>
    <w:rsid w:val="00363A6E"/>
    <w:rsid w:val="00363A7D"/>
    <w:rsid w:val="00363DC6"/>
    <w:rsid w:val="0036413A"/>
    <w:rsid w:val="0036440F"/>
    <w:rsid w:val="0036499F"/>
    <w:rsid w:val="00364A8B"/>
    <w:rsid w:val="00364B3B"/>
    <w:rsid w:val="00364C86"/>
    <w:rsid w:val="003651B4"/>
    <w:rsid w:val="00365742"/>
    <w:rsid w:val="00365A52"/>
    <w:rsid w:val="00365DFE"/>
    <w:rsid w:val="00365E85"/>
    <w:rsid w:val="003662B2"/>
    <w:rsid w:val="003664A6"/>
    <w:rsid w:val="0036655B"/>
    <w:rsid w:val="003668EF"/>
    <w:rsid w:val="00366AA0"/>
    <w:rsid w:val="00366EAF"/>
    <w:rsid w:val="00367248"/>
    <w:rsid w:val="003675D7"/>
    <w:rsid w:val="003679CE"/>
    <w:rsid w:val="00367C7C"/>
    <w:rsid w:val="0037035D"/>
    <w:rsid w:val="00370B85"/>
    <w:rsid w:val="0037141D"/>
    <w:rsid w:val="00372264"/>
    <w:rsid w:val="00372715"/>
    <w:rsid w:val="00372B5D"/>
    <w:rsid w:val="003736C8"/>
    <w:rsid w:val="00373F53"/>
    <w:rsid w:val="003741E6"/>
    <w:rsid w:val="0037452B"/>
    <w:rsid w:val="0037456B"/>
    <w:rsid w:val="0037483E"/>
    <w:rsid w:val="00374B10"/>
    <w:rsid w:val="00374D3A"/>
    <w:rsid w:val="00375707"/>
    <w:rsid w:val="00375D3A"/>
    <w:rsid w:val="00375ECE"/>
    <w:rsid w:val="003760C1"/>
    <w:rsid w:val="0037619D"/>
    <w:rsid w:val="00376565"/>
    <w:rsid w:val="00377654"/>
    <w:rsid w:val="00380269"/>
    <w:rsid w:val="00380620"/>
    <w:rsid w:val="00380F15"/>
    <w:rsid w:val="003815C9"/>
    <w:rsid w:val="00382072"/>
    <w:rsid w:val="0038237C"/>
    <w:rsid w:val="003823CE"/>
    <w:rsid w:val="003825E6"/>
    <w:rsid w:val="003828D5"/>
    <w:rsid w:val="00382CDC"/>
    <w:rsid w:val="00382DE2"/>
    <w:rsid w:val="0038348A"/>
    <w:rsid w:val="003834B0"/>
    <w:rsid w:val="00383575"/>
    <w:rsid w:val="00383663"/>
    <w:rsid w:val="00383866"/>
    <w:rsid w:val="00383C66"/>
    <w:rsid w:val="00383F67"/>
    <w:rsid w:val="003845B4"/>
    <w:rsid w:val="00384918"/>
    <w:rsid w:val="00384C3F"/>
    <w:rsid w:val="00384E97"/>
    <w:rsid w:val="0038543B"/>
    <w:rsid w:val="00385478"/>
    <w:rsid w:val="00385A42"/>
    <w:rsid w:val="00385D3E"/>
    <w:rsid w:val="003861D8"/>
    <w:rsid w:val="00386322"/>
    <w:rsid w:val="0038679F"/>
    <w:rsid w:val="00386943"/>
    <w:rsid w:val="003869E9"/>
    <w:rsid w:val="00386F2C"/>
    <w:rsid w:val="003871A4"/>
    <w:rsid w:val="003871F0"/>
    <w:rsid w:val="00387812"/>
    <w:rsid w:val="00387A6A"/>
    <w:rsid w:val="00387E9F"/>
    <w:rsid w:val="00387EBD"/>
    <w:rsid w:val="00390279"/>
    <w:rsid w:val="00390737"/>
    <w:rsid w:val="00390819"/>
    <w:rsid w:val="0039128C"/>
    <w:rsid w:val="003912EE"/>
    <w:rsid w:val="003917AC"/>
    <w:rsid w:val="0039189E"/>
    <w:rsid w:val="003918C5"/>
    <w:rsid w:val="0039252C"/>
    <w:rsid w:val="003926E9"/>
    <w:rsid w:val="00392DE8"/>
    <w:rsid w:val="00394009"/>
    <w:rsid w:val="00394603"/>
    <w:rsid w:val="003949D6"/>
    <w:rsid w:val="00395180"/>
    <w:rsid w:val="0039526E"/>
    <w:rsid w:val="00395302"/>
    <w:rsid w:val="003954D2"/>
    <w:rsid w:val="00395C6D"/>
    <w:rsid w:val="00395E27"/>
    <w:rsid w:val="003962B5"/>
    <w:rsid w:val="0039635E"/>
    <w:rsid w:val="0039670E"/>
    <w:rsid w:val="003978B4"/>
    <w:rsid w:val="003A075A"/>
    <w:rsid w:val="003A0B11"/>
    <w:rsid w:val="003A0E65"/>
    <w:rsid w:val="003A1997"/>
    <w:rsid w:val="003A202D"/>
    <w:rsid w:val="003A2B53"/>
    <w:rsid w:val="003A2DA7"/>
    <w:rsid w:val="003A2F87"/>
    <w:rsid w:val="003A351A"/>
    <w:rsid w:val="003A372F"/>
    <w:rsid w:val="003A4088"/>
    <w:rsid w:val="003A442C"/>
    <w:rsid w:val="003A45C6"/>
    <w:rsid w:val="003A4A73"/>
    <w:rsid w:val="003A5188"/>
    <w:rsid w:val="003A70EA"/>
    <w:rsid w:val="003A75EB"/>
    <w:rsid w:val="003A7A70"/>
    <w:rsid w:val="003B029A"/>
    <w:rsid w:val="003B04E6"/>
    <w:rsid w:val="003B0EBF"/>
    <w:rsid w:val="003B0FCB"/>
    <w:rsid w:val="003B10B2"/>
    <w:rsid w:val="003B1545"/>
    <w:rsid w:val="003B25C8"/>
    <w:rsid w:val="003B27CC"/>
    <w:rsid w:val="003B2936"/>
    <w:rsid w:val="003B2FB5"/>
    <w:rsid w:val="003B319E"/>
    <w:rsid w:val="003B339E"/>
    <w:rsid w:val="003B38B3"/>
    <w:rsid w:val="003B38FA"/>
    <w:rsid w:val="003B3E5D"/>
    <w:rsid w:val="003B40AF"/>
    <w:rsid w:val="003B42FE"/>
    <w:rsid w:val="003B484B"/>
    <w:rsid w:val="003B50FE"/>
    <w:rsid w:val="003B52AC"/>
    <w:rsid w:val="003B5517"/>
    <w:rsid w:val="003B551E"/>
    <w:rsid w:val="003B568D"/>
    <w:rsid w:val="003B5D33"/>
    <w:rsid w:val="003B5E22"/>
    <w:rsid w:val="003B5F63"/>
    <w:rsid w:val="003B71A8"/>
    <w:rsid w:val="003B73ED"/>
    <w:rsid w:val="003B75B1"/>
    <w:rsid w:val="003B76C5"/>
    <w:rsid w:val="003C13D0"/>
    <w:rsid w:val="003C1755"/>
    <w:rsid w:val="003C191F"/>
    <w:rsid w:val="003C1AF2"/>
    <w:rsid w:val="003C25BF"/>
    <w:rsid w:val="003C27DE"/>
    <w:rsid w:val="003C2A2B"/>
    <w:rsid w:val="003C3277"/>
    <w:rsid w:val="003C35EB"/>
    <w:rsid w:val="003C4381"/>
    <w:rsid w:val="003C4569"/>
    <w:rsid w:val="003C4A22"/>
    <w:rsid w:val="003C4CB5"/>
    <w:rsid w:val="003C4D38"/>
    <w:rsid w:val="003C596A"/>
    <w:rsid w:val="003C6B2B"/>
    <w:rsid w:val="003C6C6D"/>
    <w:rsid w:val="003C6D55"/>
    <w:rsid w:val="003C7F77"/>
    <w:rsid w:val="003D00C5"/>
    <w:rsid w:val="003D04A4"/>
    <w:rsid w:val="003D0819"/>
    <w:rsid w:val="003D0C8D"/>
    <w:rsid w:val="003D0F36"/>
    <w:rsid w:val="003D1395"/>
    <w:rsid w:val="003D1588"/>
    <w:rsid w:val="003D1B70"/>
    <w:rsid w:val="003D2589"/>
    <w:rsid w:val="003D326E"/>
    <w:rsid w:val="003D3860"/>
    <w:rsid w:val="003D41B3"/>
    <w:rsid w:val="003D43DA"/>
    <w:rsid w:val="003D4C3B"/>
    <w:rsid w:val="003D541D"/>
    <w:rsid w:val="003D55D5"/>
    <w:rsid w:val="003D576E"/>
    <w:rsid w:val="003D5FD0"/>
    <w:rsid w:val="003D6485"/>
    <w:rsid w:val="003D6A7E"/>
    <w:rsid w:val="003D6BEA"/>
    <w:rsid w:val="003D6D4E"/>
    <w:rsid w:val="003D732F"/>
    <w:rsid w:val="003D7C1B"/>
    <w:rsid w:val="003D7CB7"/>
    <w:rsid w:val="003D7E12"/>
    <w:rsid w:val="003D7F64"/>
    <w:rsid w:val="003E0689"/>
    <w:rsid w:val="003E085D"/>
    <w:rsid w:val="003E0CBE"/>
    <w:rsid w:val="003E0EAC"/>
    <w:rsid w:val="003E18F0"/>
    <w:rsid w:val="003E213A"/>
    <w:rsid w:val="003E27F0"/>
    <w:rsid w:val="003E2B28"/>
    <w:rsid w:val="003E2D38"/>
    <w:rsid w:val="003E2E6B"/>
    <w:rsid w:val="003E33EC"/>
    <w:rsid w:val="003E353F"/>
    <w:rsid w:val="003E39E5"/>
    <w:rsid w:val="003E3D9B"/>
    <w:rsid w:val="003E4174"/>
    <w:rsid w:val="003E4340"/>
    <w:rsid w:val="003E451D"/>
    <w:rsid w:val="003E4A5C"/>
    <w:rsid w:val="003E53B3"/>
    <w:rsid w:val="003E5CA4"/>
    <w:rsid w:val="003E5DCD"/>
    <w:rsid w:val="003E67B2"/>
    <w:rsid w:val="003E6873"/>
    <w:rsid w:val="003E6971"/>
    <w:rsid w:val="003E6A11"/>
    <w:rsid w:val="003E6AAB"/>
    <w:rsid w:val="003E7E24"/>
    <w:rsid w:val="003F1159"/>
    <w:rsid w:val="003F1559"/>
    <w:rsid w:val="003F1E1D"/>
    <w:rsid w:val="003F1FAD"/>
    <w:rsid w:val="003F23B5"/>
    <w:rsid w:val="003F2E6A"/>
    <w:rsid w:val="003F304C"/>
    <w:rsid w:val="003F473B"/>
    <w:rsid w:val="003F4912"/>
    <w:rsid w:val="003F5270"/>
    <w:rsid w:val="003F578A"/>
    <w:rsid w:val="003F5C82"/>
    <w:rsid w:val="003F602C"/>
    <w:rsid w:val="003F60B7"/>
    <w:rsid w:val="003F61B1"/>
    <w:rsid w:val="003F62E4"/>
    <w:rsid w:val="003F6471"/>
    <w:rsid w:val="003F6E54"/>
    <w:rsid w:val="003F7490"/>
    <w:rsid w:val="003F7BA4"/>
    <w:rsid w:val="004000D3"/>
    <w:rsid w:val="00400AF0"/>
    <w:rsid w:val="00400DC7"/>
    <w:rsid w:val="00400F60"/>
    <w:rsid w:val="00401169"/>
    <w:rsid w:val="00401303"/>
    <w:rsid w:val="0040147A"/>
    <w:rsid w:val="0040147F"/>
    <w:rsid w:val="00401A2C"/>
    <w:rsid w:val="00402735"/>
    <w:rsid w:val="00403755"/>
    <w:rsid w:val="00403C64"/>
    <w:rsid w:val="004045F5"/>
    <w:rsid w:val="00404650"/>
    <w:rsid w:val="004046BC"/>
    <w:rsid w:val="00404725"/>
    <w:rsid w:val="00404815"/>
    <w:rsid w:val="00404AC7"/>
    <w:rsid w:val="00404C2F"/>
    <w:rsid w:val="004059AF"/>
    <w:rsid w:val="00405D35"/>
    <w:rsid w:val="00405F73"/>
    <w:rsid w:val="0040684C"/>
    <w:rsid w:val="00406EDD"/>
    <w:rsid w:val="00410A11"/>
    <w:rsid w:val="00410A61"/>
    <w:rsid w:val="00410AB3"/>
    <w:rsid w:val="00410F4E"/>
    <w:rsid w:val="00411316"/>
    <w:rsid w:val="00411786"/>
    <w:rsid w:val="00411F44"/>
    <w:rsid w:val="00412442"/>
    <w:rsid w:val="00412DB2"/>
    <w:rsid w:val="00413044"/>
    <w:rsid w:val="0041321A"/>
    <w:rsid w:val="00413AC6"/>
    <w:rsid w:val="00413FC8"/>
    <w:rsid w:val="004141F0"/>
    <w:rsid w:val="0041434F"/>
    <w:rsid w:val="00414511"/>
    <w:rsid w:val="00414572"/>
    <w:rsid w:val="00414580"/>
    <w:rsid w:val="00414670"/>
    <w:rsid w:val="0041475F"/>
    <w:rsid w:val="00414C24"/>
    <w:rsid w:val="00414C61"/>
    <w:rsid w:val="00414C78"/>
    <w:rsid w:val="00414CAF"/>
    <w:rsid w:val="00414CEE"/>
    <w:rsid w:val="0041533E"/>
    <w:rsid w:val="004155DD"/>
    <w:rsid w:val="0041572C"/>
    <w:rsid w:val="00415799"/>
    <w:rsid w:val="00415A3B"/>
    <w:rsid w:val="00415B28"/>
    <w:rsid w:val="004165A6"/>
    <w:rsid w:val="00416F4A"/>
    <w:rsid w:val="0041707C"/>
    <w:rsid w:val="00417306"/>
    <w:rsid w:val="00417905"/>
    <w:rsid w:val="00417D37"/>
    <w:rsid w:val="00417F53"/>
    <w:rsid w:val="00420302"/>
    <w:rsid w:val="004206E6"/>
    <w:rsid w:val="004206E8"/>
    <w:rsid w:val="00420E62"/>
    <w:rsid w:val="004212D0"/>
    <w:rsid w:val="00421ADB"/>
    <w:rsid w:val="00421B2A"/>
    <w:rsid w:val="00421C31"/>
    <w:rsid w:val="00421CF2"/>
    <w:rsid w:val="00421D2E"/>
    <w:rsid w:val="004224E7"/>
    <w:rsid w:val="004229C6"/>
    <w:rsid w:val="00422DC3"/>
    <w:rsid w:val="00423D1D"/>
    <w:rsid w:val="004247A9"/>
    <w:rsid w:val="00424A88"/>
    <w:rsid w:val="004250EF"/>
    <w:rsid w:val="004255D5"/>
    <w:rsid w:val="00425BFA"/>
    <w:rsid w:val="00425C76"/>
    <w:rsid w:val="00425F9B"/>
    <w:rsid w:val="00426828"/>
    <w:rsid w:val="00426B57"/>
    <w:rsid w:val="00426D22"/>
    <w:rsid w:val="00426E71"/>
    <w:rsid w:val="00427003"/>
    <w:rsid w:val="00427793"/>
    <w:rsid w:val="00430001"/>
    <w:rsid w:val="004301D2"/>
    <w:rsid w:val="0043060F"/>
    <w:rsid w:val="0043085F"/>
    <w:rsid w:val="004309F0"/>
    <w:rsid w:val="00431207"/>
    <w:rsid w:val="004317B8"/>
    <w:rsid w:val="00431945"/>
    <w:rsid w:val="00431A20"/>
    <w:rsid w:val="00431DC7"/>
    <w:rsid w:val="0043242D"/>
    <w:rsid w:val="0043259F"/>
    <w:rsid w:val="00432FB5"/>
    <w:rsid w:val="00433464"/>
    <w:rsid w:val="00433679"/>
    <w:rsid w:val="00434307"/>
    <w:rsid w:val="00434379"/>
    <w:rsid w:val="00434A7A"/>
    <w:rsid w:val="00434F5F"/>
    <w:rsid w:val="004359AD"/>
    <w:rsid w:val="00435BAD"/>
    <w:rsid w:val="0043629B"/>
    <w:rsid w:val="004370D2"/>
    <w:rsid w:val="00437673"/>
    <w:rsid w:val="00437DE0"/>
    <w:rsid w:val="00437FA9"/>
    <w:rsid w:val="00440926"/>
    <w:rsid w:val="00440B8D"/>
    <w:rsid w:val="00440ED4"/>
    <w:rsid w:val="00441D7F"/>
    <w:rsid w:val="00441DF3"/>
    <w:rsid w:val="004421E7"/>
    <w:rsid w:val="004425C9"/>
    <w:rsid w:val="0044297A"/>
    <w:rsid w:val="00442F40"/>
    <w:rsid w:val="00443B5B"/>
    <w:rsid w:val="004440BA"/>
    <w:rsid w:val="004447AF"/>
    <w:rsid w:val="004449DE"/>
    <w:rsid w:val="004459EF"/>
    <w:rsid w:val="00445B86"/>
    <w:rsid w:val="00446946"/>
    <w:rsid w:val="0044704E"/>
    <w:rsid w:val="004470E6"/>
    <w:rsid w:val="0044730D"/>
    <w:rsid w:val="00447901"/>
    <w:rsid w:val="00447F4E"/>
    <w:rsid w:val="004506CB"/>
    <w:rsid w:val="004508FB"/>
    <w:rsid w:val="00450943"/>
    <w:rsid w:val="0045128E"/>
    <w:rsid w:val="00451484"/>
    <w:rsid w:val="0045177A"/>
    <w:rsid w:val="004522BF"/>
    <w:rsid w:val="00452758"/>
    <w:rsid w:val="004537C8"/>
    <w:rsid w:val="00453F48"/>
    <w:rsid w:val="00453F7C"/>
    <w:rsid w:val="004544C2"/>
    <w:rsid w:val="004546BE"/>
    <w:rsid w:val="0045479F"/>
    <w:rsid w:val="00454B0D"/>
    <w:rsid w:val="00455863"/>
    <w:rsid w:val="00455C16"/>
    <w:rsid w:val="00456636"/>
    <w:rsid w:val="00456EA1"/>
    <w:rsid w:val="00456F3E"/>
    <w:rsid w:val="00456F46"/>
    <w:rsid w:val="004570B0"/>
    <w:rsid w:val="004572B7"/>
    <w:rsid w:val="004574B7"/>
    <w:rsid w:val="00457CCB"/>
    <w:rsid w:val="00460897"/>
    <w:rsid w:val="00460A73"/>
    <w:rsid w:val="00460CD3"/>
    <w:rsid w:val="00461004"/>
    <w:rsid w:val="004612AE"/>
    <w:rsid w:val="004613A8"/>
    <w:rsid w:val="00462C27"/>
    <w:rsid w:val="00463060"/>
    <w:rsid w:val="004630C9"/>
    <w:rsid w:val="00463251"/>
    <w:rsid w:val="00463DFF"/>
    <w:rsid w:val="00464238"/>
    <w:rsid w:val="00464F8E"/>
    <w:rsid w:val="0046505B"/>
    <w:rsid w:val="0046602C"/>
    <w:rsid w:val="00466533"/>
    <w:rsid w:val="0046668A"/>
    <w:rsid w:val="004667A7"/>
    <w:rsid w:val="004667FC"/>
    <w:rsid w:val="004669AB"/>
    <w:rsid w:val="004675BC"/>
    <w:rsid w:val="00470232"/>
    <w:rsid w:val="00470234"/>
    <w:rsid w:val="00470545"/>
    <w:rsid w:val="00470776"/>
    <w:rsid w:val="00470FBF"/>
    <w:rsid w:val="0047111C"/>
    <w:rsid w:val="00471452"/>
    <w:rsid w:val="0047146E"/>
    <w:rsid w:val="00471AD9"/>
    <w:rsid w:val="00471E33"/>
    <w:rsid w:val="00472D77"/>
    <w:rsid w:val="004731FE"/>
    <w:rsid w:val="00473F38"/>
    <w:rsid w:val="00474077"/>
    <w:rsid w:val="00474575"/>
    <w:rsid w:val="00474A9E"/>
    <w:rsid w:val="00474B59"/>
    <w:rsid w:val="00474E39"/>
    <w:rsid w:val="00475515"/>
    <w:rsid w:val="00475517"/>
    <w:rsid w:val="004760FF"/>
    <w:rsid w:val="00476136"/>
    <w:rsid w:val="00476255"/>
    <w:rsid w:val="004763DD"/>
    <w:rsid w:val="004764D0"/>
    <w:rsid w:val="00476C25"/>
    <w:rsid w:val="00477026"/>
    <w:rsid w:val="0047774C"/>
    <w:rsid w:val="00477A14"/>
    <w:rsid w:val="00477E7F"/>
    <w:rsid w:val="004800DD"/>
    <w:rsid w:val="004803A4"/>
    <w:rsid w:val="004803B0"/>
    <w:rsid w:val="0048062D"/>
    <w:rsid w:val="00480659"/>
    <w:rsid w:val="00480778"/>
    <w:rsid w:val="0048120D"/>
    <w:rsid w:val="00481AAF"/>
    <w:rsid w:val="00481B8B"/>
    <w:rsid w:val="0048221C"/>
    <w:rsid w:val="00482A4E"/>
    <w:rsid w:val="00483746"/>
    <w:rsid w:val="00484152"/>
    <w:rsid w:val="004843A7"/>
    <w:rsid w:val="00486608"/>
    <w:rsid w:val="00486A70"/>
    <w:rsid w:val="0048731C"/>
    <w:rsid w:val="00487AD0"/>
    <w:rsid w:val="00487D4D"/>
    <w:rsid w:val="0049003B"/>
    <w:rsid w:val="00490247"/>
    <w:rsid w:val="004904DA"/>
    <w:rsid w:val="00490686"/>
    <w:rsid w:val="004906EB"/>
    <w:rsid w:val="00490A65"/>
    <w:rsid w:val="00490B82"/>
    <w:rsid w:val="0049104B"/>
    <w:rsid w:val="004910C7"/>
    <w:rsid w:val="0049118A"/>
    <w:rsid w:val="00491ABD"/>
    <w:rsid w:val="0049233C"/>
    <w:rsid w:val="004932BE"/>
    <w:rsid w:val="00494192"/>
    <w:rsid w:val="004943A0"/>
    <w:rsid w:val="00494566"/>
    <w:rsid w:val="0049508A"/>
    <w:rsid w:val="004954FA"/>
    <w:rsid w:val="004956C4"/>
    <w:rsid w:val="004958FE"/>
    <w:rsid w:val="0049699E"/>
    <w:rsid w:val="004969B5"/>
    <w:rsid w:val="00496AA7"/>
    <w:rsid w:val="00496AEF"/>
    <w:rsid w:val="00496DB7"/>
    <w:rsid w:val="00497199"/>
    <w:rsid w:val="00497653"/>
    <w:rsid w:val="004A0038"/>
    <w:rsid w:val="004A0157"/>
    <w:rsid w:val="004A07F3"/>
    <w:rsid w:val="004A09F2"/>
    <w:rsid w:val="004A0DDF"/>
    <w:rsid w:val="004A1021"/>
    <w:rsid w:val="004A1305"/>
    <w:rsid w:val="004A199F"/>
    <w:rsid w:val="004A1C87"/>
    <w:rsid w:val="004A2139"/>
    <w:rsid w:val="004A24DD"/>
    <w:rsid w:val="004A276B"/>
    <w:rsid w:val="004A2894"/>
    <w:rsid w:val="004A2A84"/>
    <w:rsid w:val="004A2D85"/>
    <w:rsid w:val="004A2DD6"/>
    <w:rsid w:val="004A3472"/>
    <w:rsid w:val="004A360C"/>
    <w:rsid w:val="004A3794"/>
    <w:rsid w:val="004A3E00"/>
    <w:rsid w:val="004A4A64"/>
    <w:rsid w:val="004A5165"/>
    <w:rsid w:val="004A55D3"/>
    <w:rsid w:val="004A5B1D"/>
    <w:rsid w:val="004A5D36"/>
    <w:rsid w:val="004A63D8"/>
    <w:rsid w:val="004A66E9"/>
    <w:rsid w:val="004A6757"/>
    <w:rsid w:val="004A6B65"/>
    <w:rsid w:val="004A6E01"/>
    <w:rsid w:val="004A71D1"/>
    <w:rsid w:val="004A7549"/>
    <w:rsid w:val="004A77E3"/>
    <w:rsid w:val="004A7B15"/>
    <w:rsid w:val="004A7BA5"/>
    <w:rsid w:val="004A7C9A"/>
    <w:rsid w:val="004B0412"/>
    <w:rsid w:val="004B04B0"/>
    <w:rsid w:val="004B0D17"/>
    <w:rsid w:val="004B1EFE"/>
    <w:rsid w:val="004B22B5"/>
    <w:rsid w:val="004B2CB9"/>
    <w:rsid w:val="004B2CBD"/>
    <w:rsid w:val="004B30C9"/>
    <w:rsid w:val="004B3B3F"/>
    <w:rsid w:val="004B3CD0"/>
    <w:rsid w:val="004B437A"/>
    <w:rsid w:val="004B51F8"/>
    <w:rsid w:val="004B520F"/>
    <w:rsid w:val="004B5CEB"/>
    <w:rsid w:val="004B686A"/>
    <w:rsid w:val="004B7007"/>
    <w:rsid w:val="004B70FB"/>
    <w:rsid w:val="004B794A"/>
    <w:rsid w:val="004B7C4D"/>
    <w:rsid w:val="004C028B"/>
    <w:rsid w:val="004C0471"/>
    <w:rsid w:val="004C06D2"/>
    <w:rsid w:val="004C115D"/>
    <w:rsid w:val="004C1342"/>
    <w:rsid w:val="004C1BF4"/>
    <w:rsid w:val="004C2351"/>
    <w:rsid w:val="004C2854"/>
    <w:rsid w:val="004C2DB2"/>
    <w:rsid w:val="004C2F10"/>
    <w:rsid w:val="004C2F40"/>
    <w:rsid w:val="004C32CA"/>
    <w:rsid w:val="004C33BD"/>
    <w:rsid w:val="004C3CF0"/>
    <w:rsid w:val="004C44C8"/>
    <w:rsid w:val="004C45CB"/>
    <w:rsid w:val="004C4E98"/>
    <w:rsid w:val="004C54C1"/>
    <w:rsid w:val="004C561F"/>
    <w:rsid w:val="004C5A20"/>
    <w:rsid w:val="004C5A2A"/>
    <w:rsid w:val="004C5F69"/>
    <w:rsid w:val="004C614B"/>
    <w:rsid w:val="004C6484"/>
    <w:rsid w:val="004C6963"/>
    <w:rsid w:val="004C6C32"/>
    <w:rsid w:val="004C6E4E"/>
    <w:rsid w:val="004C6F15"/>
    <w:rsid w:val="004C6F1A"/>
    <w:rsid w:val="004C713B"/>
    <w:rsid w:val="004C71C6"/>
    <w:rsid w:val="004C75EF"/>
    <w:rsid w:val="004C7756"/>
    <w:rsid w:val="004C7910"/>
    <w:rsid w:val="004D037A"/>
    <w:rsid w:val="004D04AF"/>
    <w:rsid w:val="004D07DC"/>
    <w:rsid w:val="004D117F"/>
    <w:rsid w:val="004D14DA"/>
    <w:rsid w:val="004D1516"/>
    <w:rsid w:val="004D17DB"/>
    <w:rsid w:val="004D1CAF"/>
    <w:rsid w:val="004D1E7E"/>
    <w:rsid w:val="004D218C"/>
    <w:rsid w:val="004D21E0"/>
    <w:rsid w:val="004D261F"/>
    <w:rsid w:val="004D2855"/>
    <w:rsid w:val="004D317D"/>
    <w:rsid w:val="004D32DB"/>
    <w:rsid w:val="004D3652"/>
    <w:rsid w:val="004D3D3F"/>
    <w:rsid w:val="004D46E9"/>
    <w:rsid w:val="004D4CDF"/>
    <w:rsid w:val="004D4D87"/>
    <w:rsid w:val="004D565C"/>
    <w:rsid w:val="004D577D"/>
    <w:rsid w:val="004D5A6C"/>
    <w:rsid w:val="004D618B"/>
    <w:rsid w:val="004D61CF"/>
    <w:rsid w:val="004D63AD"/>
    <w:rsid w:val="004D63C9"/>
    <w:rsid w:val="004D664A"/>
    <w:rsid w:val="004D66CB"/>
    <w:rsid w:val="004D6A83"/>
    <w:rsid w:val="004D6E67"/>
    <w:rsid w:val="004E07A2"/>
    <w:rsid w:val="004E0A7C"/>
    <w:rsid w:val="004E0D8E"/>
    <w:rsid w:val="004E145D"/>
    <w:rsid w:val="004E2248"/>
    <w:rsid w:val="004E239C"/>
    <w:rsid w:val="004E2ABF"/>
    <w:rsid w:val="004E2D59"/>
    <w:rsid w:val="004E2DA6"/>
    <w:rsid w:val="004E31FF"/>
    <w:rsid w:val="004E32E8"/>
    <w:rsid w:val="004E3A79"/>
    <w:rsid w:val="004E4966"/>
    <w:rsid w:val="004E5268"/>
    <w:rsid w:val="004E5AC6"/>
    <w:rsid w:val="004E641A"/>
    <w:rsid w:val="004E7317"/>
    <w:rsid w:val="004E7569"/>
    <w:rsid w:val="004E7C97"/>
    <w:rsid w:val="004E7CB9"/>
    <w:rsid w:val="004F020E"/>
    <w:rsid w:val="004F02F3"/>
    <w:rsid w:val="004F0B21"/>
    <w:rsid w:val="004F0E3B"/>
    <w:rsid w:val="004F1196"/>
    <w:rsid w:val="004F13AD"/>
    <w:rsid w:val="004F1A5A"/>
    <w:rsid w:val="004F2954"/>
    <w:rsid w:val="004F2FE2"/>
    <w:rsid w:val="004F4AB7"/>
    <w:rsid w:val="004F4B6F"/>
    <w:rsid w:val="004F4BA1"/>
    <w:rsid w:val="004F4D17"/>
    <w:rsid w:val="004F4EEA"/>
    <w:rsid w:val="004F52D2"/>
    <w:rsid w:val="004F5355"/>
    <w:rsid w:val="004F559A"/>
    <w:rsid w:val="004F5987"/>
    <w:rsid w:val="004F5B68"/>
    <w:rsid w:val="004F5EF5"/>
    <w:rsid w:val="004F7402"/>
    <w:rsid w:val="004F7607"/>
    <w:rsid w:val="00500487"/>
    <w:rsid w:val="00500613"/>
    <w:rsid w:val="005006C9"/>
    <w:rsid w:val="00500C5E"/>
    <w:rsid w:val="005010B6"/>
    <w:rsid w:val="005013C6"/>
    <w:rsid w:val="0050166A"/>
    <w:rsid w:val="00501A22"/>
    <w:rsid w:val="00501E07"/>
    <w:rsid w:val="00502074"/>
    <w:rsid w:val="0050239C"/>
    <w:rsid w:val="005028F7"/>
    <w:rsid w:val="00502AB1"/>
    <w:rsid w:val="0050313C"/>
    <w:rsid w:val="00503A27"/>
    <w:rsid w:val="00503D3F"/>
    <w:rsid w:val="005044AD"/>
    <w:rsid w:val="005047FC"/>
    <w:rsid w:val="00504D67"/>
    <w:rsid w:val="0050527A"/>
    <w:rsid w:val="00505FA6"/>
    <w:rsid w:val="0050605B"/>
    <w:rsid w:val="00506398"/>
    <w:rsid w:val="00506A5C"/>
    <w:rsid w:val="00506F9C"/>
    <w:rsid w:val="005071A6"/>
    <w:rsid w:val="0050746B"/>
    <w:rsid w:val="00507D77"/>
    <w:rsid w:val="00507E91"/>
    <w:rsid w:val="00510118"/>
    <w:rsid w:val="00510829"/>
    <w:rsid w:val="005114AF"/>
    <w:rsid w:val="00511B82"/>
    <w:rsid w:val="0051232D"/>
    <w:rsid w:val="00512814"/>
    <w:rsid w:val="005132B8"/>
    <w:rsid w:val="00513867"/>
    <w:rsid w:val="00513999"/>
    <w:rsid w:val="00513E82"/>
    <w:rsid w:val="00514182"/>
    <w:rsid w:val="00514961"/>
    <w:rsid w:val="00514998"/>
    <w:rsid w:val="005150EA"/>
    <w:rsid w:val="00515228"/>
    <w:rsid w:val="00515430"/>
    <w:rsid w:val="005157E3"/>
    <w:rsid w:val="00515CE1"/>
    <w:rsid w:val="00516384"/>
    <w:rsid w:val="00516853"/>
    <w:rsid w:val="00516D0F"/>
    <w:rsid w:val="00516D6F"/>
    <w:rsid w:val="00516DEF"/>
    <w:rsid w:val="00516E42"/>
    <w:rsid w:val="00517500"/>
    <w:rsid w:val="005175A7"/>
    <w:rsid w:val="005178B8"/>
    <w:rsid w:val="00517E16"/>
    <w:rsid w:val="00517F9D"/>
    <w:rsid w:val="00520312"/>
    <w:rsid w:val="005203F9"/>
    <w:rsid w:val="00520856"/>
    <w:rsid w:val="00520E5A"/>
    <w:rsid w:val="0052178B"/>
    <w:rsid w:val="005224C7"/>
    <w:rsid w:val="005225D5"/>
    <w:rsid w:val="00524371"/>
    <w:rsid w:val="0052471F"/>
    <w:rsid w:val="00526294"/>
    <w:rsid w:val="005262BE"/>
    <w:rsid w:val="005265A1"/>
    <w:rsid w:val="00527BB9"/>
    <w:rsid w:val="00527C24"/>
    <w:rsid w:val="0053045A"/>
    <w:rsid w:val="005305E5"/>
    <w:rsid w:val="00531910"/>
    <w:rsid w:val="00532C8D"/>
    <w:rsid w:val="00532EF3"/>
    <w:rsid w:val="00533D3A"/>
    <w:rsid w:val="00533FD8"/>
    <w:rsid w:val="00534245"/>
    <w:rsid w:val="00534A64"/>
    <w:rsid w:val="0053537D"/>
    <w:rsid w:val="00535A49"/>
    <w:rsid w:val="00535DF3"/>
    <w:rsid w:val="0053602F"/>
    <w:rsid w:val="005361A2"/>
    <w:rsid w:val="005370A7"/>
    <w:rsid w:val="0053760C"/>
    <w:rsid w:val="00540339"/>
    <w:rsid w:val="00540597"/>
    <w:rsid w:val="00540903"/>
    <w:rsid w:val="00540A92"/>
    <w:rsid w:val="00540CA3"/>
    <w:rsid w:val="00541794"/>
    <w:rsid w:val="005417D8"/>
    <w:rsid w:val="00541D1F"/>
    <w:rsid w:val="00541D48"/>
    <w:rsid w:val="00542433"/>
    <w:rsid w:val="005425BB"/>
    <w:rsid w:val="0054288E"/>
    <w:rsid w:val="00542EB7"/>
    <w:rsid w:val="0054302C"/>
    <w:rsid w:val="005439E1"/>
    <w:rsid w:val="00543C1C"/>
    <w:rsid w:val="00544326"/>
    <w:rsid w:val="005453AA"/>
    <w:rsid w:val="005453C4"/>
    <w:rsid w:val="0054591C"/>
    <w:rsid w:val="00545B0D"/>
    <w:rsid w:val="0054651F"/>
    <w:rsid w:val="005468E2"/>
    <w:rsid w:val="00546AB6"/>
    <w:rsid w:val="00546AF7"/>
    <w:rsid w:val="005478A6"/>
    <w:rsid w:val="00547991"/>
    <w:rsid w:val="00547E0E"/>
    <w:rsid w:val="0055043B"/>
    <w:rsid w:val="00550564"/>
    <w:rsid w:val="005508EC"/>
    <w:rsid w:val="00550C5B"/>
    <w:rsid w:val="00550CA3"/>
    <w:rsid w:val="005516BF"/>
    <w:rsid w:val="005521CA"/>
    <w:rsid w:val="00552E78"/>
    <w:rsid w:val="005534F7"/>
    <w:rsid w:val="005535CF"/>
    <w:rsid w:val="00553603"/>
    <w:rsid w:val="0055365E"/>
    <w:rsid w:val="00553A04"/>
    <w:rsid w:val="00553DE6"/>
    <w:rsid w:val="005545E5"/>
    <w:rsid w:val="005545F1"/>
    <w:rsid w:val="00554951"/>
    <w:rsid w:val="00554D48"/>
    <w:rsid w:val="00555545"/>
    <w:rsid w:val="00555C7D"/>
    <w:rsid w:val="00556F24"/>
    <w:rsid w:val="00557553"/>
    <w:rsid w:val="0055795B"/>
    <w:rsid w:val="00557B5A"/>
    <w:rsid w:val="00557DDA"/>
    <w:rsid w:val="00557F11"/>
    <w:rsid w:val="00560781"/>
    <w:rsid w:val="005607DC"/>
    <w:rsid w:val="005609BE"/>
    <w:rsid w:val="00560D5E"/>
    <w:rsid w:val="0056145B"/>
    <w:rsid w:val="00561F1F"/>
    <w:rsid w:val="00562067"/>
    <w:rsid w:val="00563025"/>
    <w:rsid w:val="0056311F"/>
    <w:rsid w:val="005636B2"/>
    <w:rsid w:val="00563889"/>
    <w:rsid w:val="00564AAE"/>
    <w:rsid w:val="0056552C"/>
    <w:rsid w:val="00565972"/>
    <w:rsid w:val="00565B4D"/>
    <w:rsid w:val="00566423"/>
    <w:rsid w:val="00566551"/>
    <w:rsid w:val="00566C34"/>
    <w:rsid w:val="00567257"/>
    <w:rsid w:val="005675A1"/>
    <w:rsid w:val="00570228"/>
    <w:rsid w:val="00570995"/>
    <w:rsid w:val="0057135D"/>
    <w:rsid w:val="00571457"/>
    <w:rsid w:val="005717E2"/>
    <w:rsid w:val="00571C8A"/>
    <w:rsid w:val="00571D91"/>
    <w:rsid w:val="00571ED9"/>
    <w:rsid w:val="0057253F"/>
    <w:rsid w:val="0057267D"/>
    <w:rsid w:val="0057305E"/>
    <w:rsid w:val="00573758"/>
    <w:rsid w:val="0057391E"/>
    <w:rsid w:val="00573AB8"/>
    <w:rsid w:val="005741A7"/>
    <w:rsid w:val="00574607"/>
    <w:rsid w:val="005747F3"/>
    <w:rsid w:val="00574B0E"/>
    <w:rsid w:val="00574BF4"/>
    <w:rsid w:val="00574C4D"/>
    <w:rsid w:val="005755B6"/>
    <w:rsid w:val="00575B1F"/>
    <w:rsid w:val="00575D56"/>
    <w:rsid w:val="00575D9C"/>
    <w:rsid w:val="00575FBA"/>
    <w:rsid w:val="00576A00"/>
    <w:rsid w:val="00576D88"/>
    <w:rsid w:val="0057706F"/>
    <w:rsid w:val="0057726C"/>
    <w:rsid w:val="00577F7F"/>
    <w:rsid w:val="00581073"/>
    <w:rsid w:val="00581B93"/>
    <w:rsid w:val="00581D52"/>
    <w:rsid w:val="005824FF"/>
    <w:rsid w:val="00582BCA"/>
    <w:rsid w:val="005839D2"/>
    <w:rsid w:val="00583AA0"/>
    <w:rsid w:val="00583B19"/>
    <w:rsid w:val="00583B3D"/>
    <w:rsid w:val="00583FAB"/>
    <w:rsid w:val="00584551"/>
    <w:rsid w:val="005845E3"/>
    <w:rsid w:val="005846E8"/>
    <w:rsid w:val="00584F03"/>
    <w:rsid w:val="00585309"/>
    <w:rsid w:val="005854EF"/>
    <w:rsid w:val="00586774"/>
    <w:rsid w:val="00586952"/>
    <w:rsid w:val="00586CF7"/>
    <w:rsid w:val="00587240"/>
    <w:rsid w:val="0058733A"/>
    <w:rsid w:val="00587C2E"/>
    <w:rsid w:val="005901EB"/>
    <w:rsid w:val="0059021C"/>
    <w:rsid w:val="005906A4"/>
    <w:rsid w:val="00590704"/>
    <w:rsid w:val="005909B6"/>
    <w:rsid w:val="00590E63"/>
    <w:rsid w:val="005914CC"/>
    <w:rsid w:val="00591CFA"/>
    <w:rsid w:val="00591E1A"/>
    <w:rsid w:val="0059227F"/>
    <w:rsid w:val="005922C9"/>
    <w:rsid w:val="0059249B"/>
    <w:rsid w:val="00592636"/>
    <w:rsid w:val="0059288C"/>
    <w:rsid w:val="00592B94"/>
    <w:rsid w:val="005931EA"/>
    <w:rsid w:val="005937D3"/>
    <w:rsid w:val="00593CA9"/>
    <w:rsid w:val="00593F05"/>
    <w:rsid w:val="0059421A"/>
    <w:rsid w:val="00594796"/>
    <w:rsid w:val="00594E9D"/>
    <w:rsid w:val="0059513D"/>
    <w:rsid w:val="005951F3"/>
    <w:rsid w:val="00595CC1"/>
    <w:rsid w:val="00596089"/>
    <w:rsid w:val="00596213"/>
    <w:rsid w:val="005966CE"/>
    <w:rsid w:val="00596CFA"/>
    <w:rsid w:val="00596F69"/>
    <w:rsid w:val="00597289"/>
    <w:rsid w:val="005975AD"/>
    <w:rsid w:val="00597799"/>
    <w:rsid w:val="00597CCA"/>
    <w:rsid w:val="005A0235"/>
    <w:rsid w:val="005A02BD"/>
    <w:rsid w:val="005A032F"/>
    <w:rsid w:val="005A0DC6"/>
    <w:rsid w:val="005A0E97"/>
    <w:rsid w:val="005A0EDD"/>
    <w:rsid w:val="005A107F"/>
    <w:rsid w:val="005A13EF"/>
    <w:rsid w:val="005A1B2F"/>
    <w:rsid w:val="005A1D13"/>
    <w:rsid w:val="005A1EC7"/>
    <w:rsid w:val="005A1F5A"/>
    <w:rsid w:val="005A239D"/>
    <w:rsid w:val="005A29E8"/>
    <w:rsid w:val="005A2CBF"/>
    <w:rsid w:val="005A2E7A"/>
    <w:rsid w:val="005A3515"/>
    <w:rsid w:val="005A3B33"/>
    <w:rsid w:val="005A3BB0"/>
    <w:rsid w:val="005A3C04"/>
    <w:rsid w:val="005A3F2F"/>
    <w:rsid w:val="005A4436"/>
    <w:rsid w:val="005A498A"/>
    <w:rsid w:val="005A4B61"/>
    <w:rsid w:val="005A4C66"/>
    <w:rsid w:val="005A4ECE"/>
    <w:rsid w:val="005A545E"/>
    <w:rsid w:val="005A5F9A"/>
    <w:rsid w:val="005A5FBF"/>
    <w:rsid w:val="005A62CC"/>
    <w:rsid w:val="005A664A"/>
    <w:rsid w:val="005A6BCB"/>
    <w:rsid w:val="005A6E3D"/>
    <w:rsid w:val="005A6E66"/>
    <w:rsid w:val="005A6FA2"/>
    <w:rsid w:val="005A70BF"/>
    <w:rsid w:val="005A711E"/>
    <w:rsid w:val="005A76F8"/>
    <w:rsid w:val="005A784B"/>
    <w:rsid w:val="005A7B76"/>
    <w:rsid w:val="005B013A"/>
    <w:rsid w:val="005B0177"/>
    <w:rsid w:val="005B07E4"/>
    <w:rsid w:val="005B0BB3"/>
    <w:rsid w:val="005B0BEF"/>
    <w:rsid w:val="005B0C0B"/>
    <w:rsid w:val="005B0EF7"/>
    <w:rsid w:val="005B0F5F"/>
    <w:rsid w:val="005B18BE"/>
    <w:rsid w:val="005B1AD6"/>
    <w:rsid w:val="005B1AED"/>
    <w:rsid w:val="005B24B2"/>
    <w:rsid w:val="005B2783"/>
    <w:rsid w:val="005B3CBB"/>
    <w:rsid w:val="005B4259"/>
    <w:rsid w:val="005B489D"/>
    <w:rsid w:val="005B49D2"/>
    <w:rsid w:val="005B4B33"/>
    <w:rsid w:val="005B4EC3"/>
    <w:rsid w:val="005B5168"/>
    <w:rsid w:val="005B51ED"/>
    <w:rsid w:val="005B561D"/>
    <w:rsid w:val="005B58F1"/>
    <w:rsid w:val="005B5D18"/>
    <w:rsid w:val="005B621C"/>
    <w:rsid w:val="005B6250"/>
    <w:rsid w:val="005B6308"/>
    <w:rsid w:val="005B651A"/>
    <w:rsid w:val="005B68EE"/>
    <w:rsid w:val="005B7243"/>
    <w:rsid w:val="005B7718"/>
    <w:rsid w:val="005B77A6"/>
    <w:rsid w:val="005B7A82"/>
    <w:rsid w:val="005C0509"/>
    <w:rsid w:val="005C0684"/>
    <w:rsid w:val="005C06C9"/>
    <w:rsid w:val="005C07FE"/>
    <w:rsid w:val="005C099F"/>
    <w:rsid w:val="005C09AF"/>
    <w:rsid w:val="005C0DD1"/>
    <w:rsid w:val="005C1006"/>
    <w:rsid w:val="005C147E"/>
    <w:rsid w:val="005C17D1"/>
    <w:rsid w:val="005C199E"/>
    <w:rsid w:val="005C2181"/>
    <w:rsid w:val="005C2D74"/>
    <w:rsid w:val="005C2D86"/>
    <w:rsid w:val="005C3053"/>
    <w:rsid w:val="005C3610"/>
    <w:rsid w:val="005C38B4"/>
    <w:rsid w:val="005C3BEF"/>
    <w:rsid w:val="005C4124"/>
    <w:rsid w:val="005C44A9"/>
    <w:rsid w:val="005C46D9"/>
    <w:rsid w:val="005C46F1"/>
    <w:rsid w:val="005C4AD1"/>
    <w:rsid w:val="005C4B54"/>
    <w:rsid w:val="005C4CED"/>
    <w:rsid w:val="005C4F07"/>
    <w:rsid w:val="005C5075"/>
    <w:rsid w:val="005C5435"/>
    <w:rsid w:val="005C5600"/>
    <w:rsid w:val="005C5856"/>
    <w:rsid w:val="005C5940"/>
    <w:rsid w:val="005C5F6B"/>
    <w:rsid w:val="005C6377"/>
    <w:rsid w:val="005C6820"/>
    <w:rsid w:val="005C701E"/>
    <w:rsid w:val="005C7361"/>
    <w:rsid w:val="005C73A3"/>
    <w:rsid w:val="005C73C2"/>
    <w:rsid w:val="005C7E90"/>
    <w:rsid w:val="005D0227"/>
    <w:rsid w:val="005D0996"/>
    <w:rsid w:val="005D0ADD"/>
    <w:rsid w:val="005D0DCA"/>
    <w:rsid w:val="005D0FE8"/>
    <w:rsid w:val="005D18DA"/>
    <w:rsid w:val="005D190B"/>
    <w:rsid w:val="005D19C7"/>
    <w:rsid w:val="005D1A25"/>
    <w:rsid w:val="005D29F0"/>
    <w:rsid w:val="005D3562"/>
    <w:rsid w:val="005D3C0E"/>
    <w:rsid w:val="005D4283"/>
    <w:rsid w:val="005D4506"/>
    <w:rsid w:val="005D48F2"/>
    <w:rsid w:val="005D49B4"/>
    <w:rsid w:val="005D4DD6"/>
    <w:rsid w:val="005D4F79"/>
    <w:rsid w:val="005D5323"/>
    <w:rsid w:val="005D57C8"/>
    <w:rsid w:val="005D5BCD"/>
    <w:rsid w:val="005D5DE4"/>
    <w:rsid w:val="005D5F8C"/>
    <w:rsid w:val="005D67BE"/>
    <w:rsid w:val="005D69CA"/>
    <w:rsid w:val="005D6D2B"/>
    <w:rsid w:val="005D6E80"/>
    <w:rsid w:val="005D72E1"/>
    <w:rsid w:val="005D76AA"/>
    <w:rsid w:val="005D79B5"/>
    <w:rsid w:val="005D7CA7"/>
    <w:rsid w:val="005D7F28"/>
    <w:rsid w:val="005E0A6C"/>
    <w:rsid w:val="005E0EB4"/>
    <w:rsid w:val="005E19B8"/>
    <w:rsid w:val="005E19C1"/>
    <w:rsid w:val="005E1B11"/>
    <w:rsid w:val="005E1F16"/>
    <w:rsid w:val="005E2509"/>
    <w:rsid w:val="005E2B33"/>
    <w:rsid w:val="005E30D5"/>
    <w:rsid w:val="005E3278"/>
    <w:rsid w:val="005E32A8"/>
    <w:rsid w:val="005E33EC"/>
    <w:rsid w:val="005E34E3"/>
    <w:rsid w:val="005E3D3D"/>
    <w:rsid w:val="005E4140"/>
    <w:rsid w:val="005E4342"/>
    <w:rsid w:val="005E48BA"/>
    <w:rsid w:val="005E4A28"/>
    <w:rsid w:val="005E4C99"/>
    <w:rsid w:val="005E4DA0"/>
    <w:rsid w:val="005E57AC"/>
    <w:rsid w:val="005E57AF"/>
    <w:rsid w:val="005E5AA5"/>
    <w:rsid w:val="005E5F24"/>
    <w:rsid w:val="005E60C1"/>
    <w:rsid w:val="005E65C9"/>
    <w:rsid w:val="005E76FE"/>
    <w:rsid w:val="005E781F"/>
    <w:rsid w:val="005E79F9"/>
    <w:rsid w:val="005E7D14"/>
    <w:rsid w:val="005F0059"/>
    <w:rsid w:val="005F07E6"/>
    <w:rsid w:val="005F0C19"/>
    <w:rsid w:val="005F1179"/>
    <w:rsid w:val="005F12BE"/>
    <w:rsid w:val="005F196A"/>
    <w:rsid w:val="005F2626"/>
    <w:rsid w:val="005F3734"/>
    <w:rsid w:val="005F3B7A"/>
    <w:rsid w:val="005F4360"/>
    <w:rsid w:val="005F4744"/>
    <w:rsid w:val="005F4C2E"/>
    <w:rsid w:val="005F548B"/>
    <w:rsid w:val="005F57A5"/>
    <w:rsid w:val="005F5B1F"/>
    <w:rsid w:val="005F5D64"/>
    <w:rsid w:val="005F61BB"/>
    <w:rsid w:val="005F63BE"/>
    <w:rsid w:val="005F659F"/>
    <w:rsid w:val="005F6A9C"/>
    <w:rsid w:val="005F6C63"/>
    <w:rsid w:val="005F6DCF"/>
    <w:rsid w:val="005F74F5"/>
    <w:rsid w:val="006004A3"/>
    <w:rsid w:val="0060070A"/>
    <w:rsid w:val="00600D29"/>
    <w:rsid w:val="00600F70"/>
    <w:rsid w:val="00601082"/>
    <w:rsid w:val="0060188E"/>
    <w:rsid w:val="00601D9E"/>
    <w:rsid w:val="00601FED"/>
    <w:rsid w:val="00602A0B"/>
    <w:rsid w:val="00602C62"/>
    <w:rsid w:val="0060353F"/>
    <w:rsid w:val="00603575"/>
    <w:rsid w:val="006035A4"/>
    <w:rsid w:val="006035E0"/>
    <w:rsid w:val="0060402C"/>
    <w:rsid w:val="0060412F"/>
    <w:rsid w:val="00604348"/>
    <w:rsid w:val="00604700"/>
    <w:rsid w:val="00604D0D"/>
    <w:rsid w:val="00604E98"/>
    <w:rsid w:val="00605B2F"/>
    <w:rsid w:val="00605D52"/>
    <w:rsid w:val="00606013"/>
    <w:rsid w:val="006063FA"/>
    <w:rsid w:val="00606797"/>
    <w:rsid w:val="00606BBB"/>
    <w:rsid w:val="00606F78"/>
    <w:rsid w:val="006074D4"/>
    <w:rsid w:val="00607503"/>
    <w:rsid w:val="0060763F"/>
    <w:rsid w:val="006079BB"/>
    <w:rsid w:val="00610678"/>
    <w:rsid w:val="00611200"/>
    <w:rsid w:val="0061136F"/>
    <w:rsid w:val="00611505"/>
    <w:rsid w:val="006115A6"/>
    <w:rsid w:val="00611D71"/>
    <w:rsid w:val="00611E14"/>
    <w:rsid w:val="00612247"/>
    <w:rsid w:val="00612591"/>
    <w:rsid w:val="00612CA4"/>
    <w:rsid w:val="00612D7A"/>
    <w:rsid w:val="00612D7E"/>
    <w:rsid w:val="006136B2"/>
    <w:rsid w:val="00614A23"/>
    <w:rsid w:val="00614FC4"/>
    <w:rsid w:val="006163C0"/>
    <w:rsid w:val="006166AC"/>
    <w:rsid w:val="0061671B"/>
    <w:rsid w:val="00616BB9"/>
    <w:rsid w:val="00616CA9"/>
    <w:rsid w:val="006170C8"/>
    <w:rsid w:val="006175B6"/>
    <w:rsid w:val="00617F45"/>
    <w:rsid w:val="0062036A"/>
    <w:rsid w:val="00620695"/>
    <w:rsid w:val="00620734"/>
    <w:rsid w:val="00620740"/>
    <w:rsid w:val="006207B8"/>
    <w:rsid w:val="0062089F"/>
    <w:rsid w:val="006208D3"/>
    <w:rsid w:val="00620947"/>
    <w:rsid w:val="00620CA2"/>
    <w:rsid w:val="00620E0C"/>
    <w:rsid w:val="00620F6A"/>
    <w:rsid w:val="00621034"/>
    <w:rsid w:val="006210EC"/>
    <w:rsid w:val="006215BE"/>
    <w:rsid w:val="00621C62"/>
    <w:rsid w:val="006220FC"/>
    <w:rsid w:val="006222ED"/>
    <w:rsid w:val="006225AA"/>
    <w:rsid w:val="00622859"/>
    <w:rsid w:val="00622A29"/>
    <w:rsid w:val="00622BD7"/>
    <w:rsid w:val="00622E79"/>
    <w:rsid w:val="00623E32"/>
    <w:rsid w:val="00623E45"/>
    <w:rsid w:val="0062492F"/>
    <w:rsid w:val="00624C11"/>
    <w:rsid w:val="006250F3"/>
    <w:rsid w:val="006251A6"/>
    <w:rsid w:val="00625368"/>
    <w:rsid w:val="00625851"/>
    <w:rsid w:val="00625C17"/>
    <w:rsid w:val="0062606D"/>
    <w:rsid w:val="00626583"/>
    <w:rsid w:val="006265C3"/>
    <w:rsid w:val="00626A08"/>
    <w:rsid w:val="00627696"/>
    <w:rsid w:val="00627915"/>
    <w:rsid w:val="00627A2B"/>
    <w:rsid w:val="006301AD"/>
    <w:rsid w:val="0063070C"/>
    <w:rsid w:val="00630B01"/>
    <w:rsid w:val="00630CC5"/>
    <w:rsid w:val="00631346"/>
    <w:rsid w:val="0063145F"/>
    <w:rsid w:val="0063149F"/>
    <w:rsid w:val="00631BE3"/>
    <w:rsid w:val="0063227B"/>
    <w:rsid w:val="00632381"/>
    <w:rsid w:val="006329D7"/>
    <w:rsid w:val="00632C30"/>
    <w:rsid w:val="0063368B"/>
    <w:rsid w:val="00633C07"/>
    <w:rsid w:val="00633D8C"/>
    <w:rsid w:val="00633F92"/>
    <w:rsid w:val="00634852"/>
    <w:rsid w:val="00636533"/>
    <w:rsid w:val="00636661"/>
    <w:rsid w:val="006374F5"/>
    <w:rsid w:val="006375A4"/>
    <w:rsid w:val="0063794C"/>
    <w:rsid w:val="00637DD8"/>
    <w:rsid w:val="00641665"/>
    <w:rsid w:val="006419A6"/>
    <w:rsid w:val="00641B74"/>
    <w:rsid w:val="00641C59"/>
    <w:rsid w:val="00642682"/>
    <w:rsid w:val="00643593"/>
    <w:rsid w:val="006443FE"/>
    <w:rsid w:val="00644556"/>
    <w:rsid w:val="0064465E"/>
    <w:rsid w:val="00644C4D"/>
    <w:rsid w:val="00644E78"/>
    <w:rsid w:val="0064502F"/>
    <w:rsid w:val="006450F0"/>
    <w:rsid w:val="00645623"/>
    <w:rsid w:val="006456D9"/>
    <w:rsid w:val="00645ABB"/>
    <w:rsid w:val="00645B77"/>
    <w:rsid w:val="00645D6B"/>
    <w:rsid w:val="0064605A"/>
    <w:rsid w:val="006460FA"/>
    <w:rsid w:val="0064668D"/>
    <w:rsid w:val="00646A2F"/>
    <w:rsid w:val="006471C0"/>
    <w:rsid w:val="00647298"/>
    <w:rsid w:val="00647A72"/>
    <w:rsid w:val="006508CD"/>
    <w:rsid w:val="006508DB"/>
    <w:rsid w:val="00652458"/>
    <w:rsid w:val="00653021"/>
    <w:rsid w:val="006531D4"/>
    <w:rsid w:val="006532E5"/>
    <w:rsid w:val="0065373A"/>
    <w:rsid w:val="00653B2D"/>
    <w:rsid w:val="00653F54"/>
    <w:rsid w:val="0065407A"/>
    <w:rsid w:val="0065419A"/>
    <w:rsid w:val="006547CC"/>
    <w:rsid w:val="006547EC"/>
    <w:rsid w:val="00654A1A"/>
    <w:rsid w:val="00654B1D"/>
    <w:rsid w:val="00654C89"/>
    <w:rsid w:val="00654CCA"/>
    <w:rsid w:val="00655477"/>
    <w:rsid w:val="00655863"/>
    <w:rsid w:val="00657712"/>
    <w:rsid w:val="00657C92"/>
    <w:rsid w:val="00657CF9"/>
    <w:rsid w:val="00660634"/>
    <w:rsid w:val="006606A9"/>
    <w:rsid w:val="006608B7"/>
    <w:rsid w:val="006608BB"/>
    <w:rsid w:val="006615FC"/>
    <w:rsid w:val="006619CA"/>
    <w:rsid w:val="00661C10"/>
    <w:rsid w:val="0066209D"/>
    <w:rsid w:val="0066246A"/>
    <w:rsid w:val="00662B48"/>
    <w:rsid w:val="006632DC"/>
    <w:rsid w:val="006637DA"/>
    <w:rsid w:val="00663961"/>
    <w:rsid w:val="006642D2"/>
    <w:rsid w:val="00664308"/>
    <w:rsid w:val="00665096"/>
    <w:rsid w:val="00665351"/>
    <w:rsid w:val="00665529"/>
    <w:rsid w:val="00665576"/>
    <w:rsid w:val="006656AF"/>
    <w:rsid w:val="00665AA8"/>
    <w:rsid w:val="00665E74"/>
    <w:rsid w:val="00667A67"/>
    <w:rsid w:val="00667DC6"/>
    <w:rsid w:val="00667F99"/>
    <w:rsid w:val="006705AD"/>
    <w:rsid w:val="00670A05"/>
    <w:rsid w:val="00670F94"/>
    <w:rsid w:val="006712B8"/>
    <w:rsid w:val="00671927"/>
    <w:rsid w:val="00672680"/>
    <w:rsid w:val="006726AA"/>
    <w:rsid w:val="006728D5"/>
    <w:rsid w:val="00672A04"/>
    <w:rsid w:val="00672A55"/>
    <w:rsid w:val="006736F1"/>
    <w:rsid w:val="0067437A"/>
    <w:rsid w:val="00674965"/>
    <w:rsid w:val="00674D71"/>
    <w:rsid w:val="00674D8B"/>
    <w:rsid w:val="00674E91"/>
    <w:rsid w:val="006752E3"/>
    <w:rsid w:val="0067560A"/>
    <w:rsid w:val="00675BA9"/>
    <w:rsid w:val="00676AB2"/>
    <w:rsid w:val="00676CAB"/>
    <w:rsid w:val="00676DE0"/>
    <w:rsid w:val="006770B4"/>
    <w:rsid w:val="00677272"/>
    <w:rsid w:val="0068015B"/>
    <w:rsid w:val="00680700"/>
    <w:rsid w:val="00680F7C"/>
    <w:rsid w:val="00681014"/>
    <w:rsid w:val="0068165D"/>
    <w:rsid w:val="00681985"/>
    <w:rsid w:val="00681993"/>
    <w:rsid w:val="00681A91"/>
    <w:rsid w:val="00681DA7"/>
    <w:rsid w:val="0068292F"/>
    <w:rsid w:val="00682984"/>
    <w:rsid w:val="00683072"/>
    <w:rsid w:val="00683182"/>
    <w:rsid w:val="0068369D"/>
    <w:rsid w:val="00683F83"/>
    <w:rsid w:val="0068487C"/>
    <w:rsid w:val="0068571E"/>
    <w:rsid w:val="00685B41"/>
    <w:rsid w:val="00685BFE"/>
    <w:rsid w:val="00685C62"/>
    <w:rsid w:val="00685D48"/>
    <w:rsid w:val="00685E7F"/>
    <w:rsid w:val="006860F6"/>
    <w:rsid w:val="00686364"/>
    <w:rsid w:val="00686704"/>
    <w:rsid w:val="00687173"/>
    <w:rsid w:val="006871E9"/>
    <w:rsid w:val="006876E6"/>
    <w:rsid w:val="006877A6"/>
    <w:rsid w:val="006879C4"/>
    <w:rsid w:val="00687AA8"/>
    <w:rsid w:val="00690408"/>
    <w:rsid w:val="006904BF"/>
    <w:rsid w:val="0069082E"/>
    <w:rsid w:val="00690AB0"/>
    <w:rsid w:val="00690BD9"/>
    <w:rsid w:val="00690E31"/>
    <w:rsid w:val="00691A37"/>
    <w:rsid w:val="00691BE0"/>
    <w:rsid w:val="006923A9"/>
    <w:rsid w:val="00692A46"/>
    <w:rsid w:val="00692E6C"/>
    <w:rsid w:val="00693B6D"/>
    <w:rsid w:val="00693C43"/>
    <w:rsid w:val="006941B4"/>
    <w:rsid w:val="00694738"/>
    <w:rsid w:val="006951F2"/>
    <w:rsid w:val="00695DCB"/>
    <w:rsid w:val="00696169"/>
    <w:rsid w:val="00696290"/>
    <w:rsid w:val="006964AB"/>
    <w:rsid w:val="00696760"/>
    <w:rsid w:val="00696B39"/>
    <w:rsid w:val="00696CF6"/>
    <w:rsid w:val="00697135"/>
    <w:rsid w:val="006973DD"/>
    <w:rsid w:val="006979BD"/>
    <w:rsid w:val="00697B1E"/>
    <w:rsid w:val="00697B50"/>
    <w:rsid w:val="00697C2A"/>
    <w:rsid w:val="00697EA0"/>
    <w:rsid w:val="006A0236"/>
    <w:rsid w:val="006A02E6"/>
    <w:rsid w:val="006A0A88"/>
    <w:rsid w:val="006A0F42"/>
    <w:rsid w:val="006A11AD"/>
    <w:rsid w:val="006A12A0"/>
    <w:rsid w:val="006A13CE"/>
    <w:rsid w:val="006A15BC"/>
    <w:rsid w:val="006A21F8"/>
    <w:rsid w:val="006A2870"/>
    <w:rsid w:val="006A348D"/>
    <w:rsid w:val="006A3AF5"/>
    <w:rsid w:val="006A3D54"/>
    <w:rsid w:val="006A3FCE"/>
    <w:rsid w:val="006A43F5"/>
    <w:rsid w:val="006A447C"/>
    <w:rsid w:val="006A454F"/>
    <w:rsid w:val="006A467D"/>
    <w:rsid w:val="006A4AF2"/>
    <w:rsid w:val="006A4D31"/>
    <w:rsid w:val="006A4D46"/>
    <w:rsid w:val="006A50B9"/>
    <w:rsid w:val="006A542F"/>
    <w:rsid w:val="006A5561"/>
    <w:rsid w:val="006A5924"/>
    <w:rsid w:val="006A6266"/>
    <w:rsid w:val="006A636F"/>
    <w:rsid w:val="006A6A7C"/>
    <w:rsid w:val="006A76DD"/>
    <w:rsid w:val="006A7B17"/>
    <w:rsid w:val="006B0DFD"/>
    <w:rsid w:val="006B1E0B"/>
    <w:rsid w:val="006B24DF"/>
    <w:rsid w:val="006B2AD8"/>
    <w:rsid w:val="006B347D"/>
    <w:rsid w:val="006B395C"/>
    <w:rsid w:val="006B3C0B"/>
    <w:rsid w:val="006B3E52"/>
    <w:rsid w:val="006B443F"/>
    <w:rsid w:val="006B44A0"/>
    <w:rsid w:val="006B4926"/>
    <w:rsid w:val="006B5426"/>
    <w:rsid w:val="006B616D"/>
    <w:rsid w:val="006B6251"/>
    <w:rsid w:val="006B66B6"/>
    <w:rsid w:val="006B7150"/>
    <w:rsid w:val="006B73D1"/>
    <w:rsid w:val="006B7843"/>
    <w:rsid w:val="006B7A22"/>
    <w:rsid w:val="006C055B"/>
    <w:rsid w:val="006C1127"/>
    <w:rsid w:val="006C165A"/>
    <w:rsid w:val="006C3360"/>
    <w:rsid w:val="006C36E2"/>
    <w:rsid w:val="006C4347"/>
    <w:rsid w:val="006C43DE"/>
    <w:rsid w:val="006C45DD"/>
    <w:rsid w:val="006C4715"/>
    <w:rsid w:val="006C4CA8"/>
    <w:rsid w:val="006C4D7C"/>
    <w:rsid w:val="006C4FB8"/>
    <w:rsid w:val="006C53EB"/>
    <w:rsid w:val="006C5C19"/>
    <w:rsid w:val="006C5FA3"/>
    <w:rsid w:val="006C6048"/>
    <w:rsid w:val="006C6B5D"/>
    <w:rsid w:val="006C6E71"/>
    <w:rsid w:val="006C6E83"/>
    <w:rsid w:val="006C7E3A"/>
    <w:rsid w:val="006C7F73"/>
    <w:rsid w:val="006D0095"/>
    <w:rsid w:val="006D05DC"/>
    <w:rsid w:val="006D0816"/>
    <w:rsid w:val="006D0EC8"/>
    <w:rsid w:val="006D13FB"/>
    <w:rsid w:val="006D1634"/>
    <w:rsid w:val="006D1820"/>
    <w:rsid w:val="006D1E0A"/>
    <w:rsid w:val="006D24BE"/>
    <w:rsid w:val="006D2C2F"/>
    <w:rsid w:val="006D33C5"/>
    <w:rsid w:val="006D413C"/>
    <w:rsid w:val="006D4207"/>
    <w:rsid w:val="006D4223"/>
    <w:rsid w:val="006D4C19"/>
    <w:rsid w:val="006D50F4"/>
    <w:rsid w:val="006D54BA"/>
    <w:rsid w:val="006D58B0"/>
    <w:rsid w:val="006D5905"/>
    <w:rsid w:val="006D592B"/>
    <w:rsid w:val="006D5BE1"/>
    <w:rsid w:val="006D5C9F"/>
    <w:rsid w:val="006D5DA1"/>
    <w:rsid w:val="006D6B18"/>
    <w:rsid w:val="006D6BCE"/>
    <w:rsid w:val="006E0367"/>
    <w:rsid w:val="006E075C"/>
    <w:rsid w:val="006E08F8"/>
    <w:rsid w:val="006E0AD4"/>
    <w:rsid w:val="006E0B15"/>
    <w:rsid w:val="006E112D"/>
    <w:rsid w:val="006E1138"/>
    <w:rsid w:val="006E1632"/>
    <w:rsid w:val="006E17FF"/>
    <w:rsid w:val="006E1812"/>
    <w:rsid w:val="006E1C1E"/>
    <w:rsid w:val="006E1CDD"/>
    <w:rsid w:val="006E2066"/>
    <w:rsid w:val="006E2285"/>
    <w:rsid w:val="006E2B4C"/>
    <w:rsid w:val="006E33FC"/>
    <w:rsid w:val="006E36CF"/>
    <w:rsid w:val="006E37E5"/>
    <w:rsid w:val="006E3C74"/>
    <w:rsid w:val="006E40B5"/>
    <w:rsid w:val="006E42A6"/>
    <w:rsid w:val="006E4829"/>
    <w:rsid w:val="006E496A"/>
    <w:rsid w:val="006E4B27"/>
    <w:rsid w:val="006E5231"/>
    <w:rsid w:val="006E565C"/>
    <w:rsid w:val="006E61BF"/>
    <w:rsid w:val="006E62B5"/>
    <w:rsid w:val="006E6638"/>
    <w:rsid w:val="006E7786"/>
    <w:rsid w:val="006E79E8"/>
    <w:rsid w:val="006E7BD3"/>
    <w:rsid w:val="006F05CF"/>
    <w:rsid w:val="006F064D"/>
    <w:rsid w:val="006F078B"/>
    <w:rsid w:val="006F0A6F"/>
    <w:rsid w:val="006F0B09"/>
    <w:rsid w:val="006F0F38"/>
    <w:rsid w:val="006F1686"/>
    <w:rsid w:val="006F1A38"/>
    <w:rsid w:val="006F2B52"/>
    <w:rsid w:val="006F2BAB"/>
    <w:rsid w:val="006F2CDA"/>
    <w:rsid w:val="006F2E79"/>
    <w:rsid w:val="006F2F04"/>
    <w:rsid w:val="006F2FCE"/>
    <w:rsid w:val="006F3055"/>
    <w:rsid w:val="006F32C9"/>
    <w:rsid w:val="006F360E"/>
    <w:rsid w:val="006F3E25"/>
    <w:rsid w:val="006F48F5"/>
    <w:rsid w:val="006F506E"/>
    <w:rsid w:val="006F51C1"/>
    <w:rsid w:val="006F5274"/>
    <w:rsid w:val="006F532C"/>
    <w:rsid w:val="006F565C"/>
    <w:rsid w:val="006F5A74"/>
    <w:rsid w:val="006F5CBA"/>
    <w:rsid w:val="006F5F5F"/>
    <w:rsid w:val="006F6180"/>
    <w:rsid w:val="006F6749"/>
    <w:rsid w:val="006F6787"/>
    <w:rsid w:val="006F7247"/>
    <w:rsid w:val="006F7599"/>
    <w:rsid w:val="006F768D"/>
    <w:rsid w:val="006F7906"/>
    <w:rsid w:val="006F7927"/>
    <w:rsid w:val="006F7B38"/>
    <w:rsid w:val="0070035B"/>
    <w:rsid w:val="00700938"/>
    <w:rsid w:val="00700AF1"/>
    <w:rsid w:val="007016BF"/>
    <w:rsid w:val="007016F9"/>
    <w:rsid w:val="00701F57"/>
    <w:rsid w:val="00701FDE"/>
    <w:rsid w:val="0070247E"/>
    <w:rsid w:val="00702997"/>
    <w:rsid w:val="00702B08"/>
    <w:rsid w:val="00702E8B"/>
    <w:rsid w:val="00705258"/>
    <w:rsid w:val="0070547C"/>
    <w:rsid w:val="00705790"/>
    <w:rsid w:val="00705A97"/>
    <w:rsid w:val="00705D42"/>
    <w:rsid w:val="00706163"/>
    <w:rsid w:val="00706C88"/>
    <w:rsid w:val="0070766E"/>
    <w:rsid w:val="007076A1"/>
    <w:rsid w:val="00707800"/>
    <w:rsid w:val="007079EC"/>
    <w:rsid w:val="00707BC5"/>
    <w:rsid w:val="00707CDF"/>
    <w:rsid w:val="00707E0E"/>
    <w:rsid w:val="007101CB"/>
    <w:rsid w:val="0071089E"/>
    <w:rsid w:val="00710923"/>
    <w:rsid w:val="00710A3C"/>
    <w:rsid w:val="00710CD1"/>
    <w:rsid w:val="00710EFE"/>
    <w:rsid w:val="007114EA"/>
    <w:rsid w:val="007117B1"/>
    <w:rsid w:val="0071253D"/>
    <w:rsid w:val="007126B3"/>
    <w:rsid w:val="00712C46"/>
    <w:rsid w:val="00712E8C"/>
    <w:rsid w:val="007133E3"/>
    <w:rsid w:val="0071366F"/>
    <w:rsid w:val="00714160"/>
    <w:rsid w:val="0071420F"/>
    <w:rsid w:val="00714B0B"/>
    <w:rsid w:val="00714CBA"/>
    <w:rsid w:val="00715497"/>
    <w:rsid w:val="007155E6"/>
    <w:rsid w:val="00715933"/>
    <w:rsid w:val="00715C52"/>
    <w:rsid w:val="00716670"/>
    <w:rsid w:val="00717029"/>
    <w:rsid w:val="00717091"/>
    <w:rsid w:val="0071711A"/>
    <w:rsid w:val="007177D0"/>
    <w:rsid w:val="00717ACC"/>
    <w:rsid w:val="00720558"/>
    <w:rsid w:val="007209B0"/>
    <w:rsid w:val="00720D49"/>
    <w:rsid w:val="0072101D"/>
    <w:rsid w:val="0072190B"/>
    <w:rsid w:val="00721AD8"/>
    <w:rsid w:val="00721B85"/>
    <w:rsid w:val="00721ED5"/>
    <w:rsid w:val="00721F0C"/>
    <w:rsid w:val="007232AA"/>
    <w:rsid w:val="0072376E"/>
    <w:rsid w:val="00723974"/>
    <w:rsid w:val="00723A36"/>
    <w:rsid w:val="007243A2"/>
    <w:rsid w:val="0072495A"/>
    <w:rsid w:val="00724960"/>
    <w:rsid w:val="00724984"/>
    <w:rsid w:val="0072501A"/>
    <w:rsid w:val="007250BC"/>
    <w:rsid w:val="00725301"/>
    <w:rsid w:val="00725A55"/>
    <w:rsid w:val="00726454"/>
    <w:rsid w:val="0072655A"/>
    <w:rsid w:val="0072677B"/>
    <w:rsid w:val="007269FE"/>
    <w:rsid w:val="00726EE3"/>
    <w:rsid w:val="007271E1"/>
    <w:rsid w:val="007274F5"/>
    <w:rsid w:val="007276B9"/>
    <w:rsid w:val="00727CE1"/>
    <w:rsid w:val="0073005D"/>
    <w:rsid w:val="00730083"/>
    <w:rsid w:val="00730374"/>
    <w:rsid w:val="0073066B"/>
    <w:rsid w:val="007306A4"/>
    <w:rsid w:val="00731AE5"/>
    <w:rsid w:val="00731F11"/>
    <w:rsid w:val="0073234C"/>
    <w:rsid w:val="00732747"/>
    <w:rsid w:val="00732CFF"/>
    <w:rsid w:val="007334C0"/>
    <w:rsid w:val="0073358D"/>
    <w:rsid w:val="00733972"/>
    <w:rsid w:val="007344BC"/>
    <w:rsid w:val="007352A9"/>
    <w:rsid w:val="0073558F"/>
    <w:rsid w:val="00735596"/>
    <w:rsid w:val="007362AB"/>
    <w:rsid w:val="007363CE"/>
    <w:rsid w:val="00737142"/>
    <w:rsid w:val="0074016A"/>
    <w:rsid w:val="007409DD"/>
    <w:rsid w:val="00740A9F"/>
    <w:rsid w:val="00740C73"/>
    <w:rsid w:val="00740F3D"/>
    <w:rsid w:val="0074156E"/>
    <w:rsid w:val="00742D20"/>
    <w:rsid w:val="00742EC5"/>
    <w:rsid w:val="0074305A"/>
    <w:rsid w:val="0074306B"/>
    <w:rsid w:val="0074349F"/>
    <w:rsid w:val="007435F3"/>
    <w:rsid w:val="00743892"/>
    <w:rsid w:val="00743910"/>
    <w:rsid w:val="00743F98"/>
    <w:rsid w:val="007445A3"/>
    <w:rsid w:val="00744C63"/>
    <w:rsid w:val="007458B2"/>
    <w:rsid w:val="00745962"/>
    <w:rsid w:val="00745D8A"/>
    <w:rsid w:val="00745EAD"/>
    <w:rsid w:val="007467F9"/>
    <w:rsid w:val="007468E3"/>
    <w:rsid w:val="0074749B"/>
    <w:rsid w:val="007476CB"/>
    <w:rsid w:val="0074775A"/>
    <w:rsid w:val="0075014A"/>
    <w:rsid w:val="00750A45"/>
    <w:rsid w:val="00750EE9"/>
    <w:rsid w:val="00751058"/>
    <w:rsid w:val="00751253"/>
    <w:rsid w:val="00751D89"/>
    <w:rsid w:val="00751E50"/>
    <w:rsid w:val="00751E87"/>
    <w:rsid w:val="007526A7"/>
    <w:rsid w:val="00752BA5"/>
    <w:rsid w:val="00752C0D"/>
    <w:rsid w:val="00752FEF"/>
    <w:rsid w:val="007537ED"/>
    <w:rsid w:val="00753A0D"/>
    <w:rsid w:val="00753C58"/>
    <w:rsid w:val="007547F3"/>
    <w:rsid w:val="00754BA0"/>
    <w:rsid w:val="00755187"/>
    <w:rsid w:val="00755262"/>
    <w:rsid w:val="007553FD"/>
    <w:rsid w:val="00755BCC"/>
    <w:rsid w:val="007560FB"/>
    <w:rsid w:val="007565C3"/>
    <w:rsid w:val="00756DF7"/>
    <w:rsid w:val="00757749"/>
    <w:rsid w:val="0076088E"/>
    <w:rsid w:val="0076160F"/>
    <w:rsid w:val="007616E1"/>
    <w:rsid w:val="007619B9"/>
    <w:rsid w:val="00761A94"/>
    <w:rsid w:val="00761C26"/>
    <w:rsid w:val="00762E49"/>
    <w:rsid w:val="007633A2"/>
    <w:rsid w:val="00763416"/>
    <w:rsid w:val="00763440"/>
    <w:rsid w:val="00763744"/>
    <w:rsid w:val="00763A22"/>
    <w:rsid w:val="00763D38"/>
    <w:rsid w:val="007641C6"/>
    <w:rsid w:val="007643BD"/>
    <w:rsid w:val="00764A12"/>
    <w:rsid w:val="0076506E"/>
    <w:rsid w:val="007650D0"/>
    <w:rsid w:val="007660E9"/>
    <w:rsid w:val="00766277"/>
    <w:rsid w:val="007663D3"/>
    <w:rsid w:val="00766C81"/>
    <w:rsid w:val="00766E36"/>
    <w:rsid w:val="00767664"/>
    <w:rsid w:val="00767D8C"/>
    <w:rsid w:val="00767DEB"/>
    <w:rsid w:val="00767E3C"/>
    <w:rsid w:val="00767F25"/>
    <w:rsid w:val="0077168A"/>
    <w:rsid w:val="00771B60"/>
    <w:rsid w:val="0077214C"/>
    <w:rsid w:val="007727D6"/>
    <w:rsid w:val="007728FC"/>
    <w:rsid w:val="007732CE"/>
    <w:rsid w:val="00773714"/>
    <w:rsid w:val="00773E2C"/>
    <w:rsid w:val="007741D5"/>
    <w:rsid w:val="00774325"/>
    <w:rsid w:val="007743A5"/>
    <w:rsid w:val="00774BE0"/>
    <w:rsid w:val="00774FBE"/>
    <w:rsid w:val="00775433"/>
    <w:rsid w:val="0077579A"/>
    <w:rsid w:val="007759DD"/>
    <w:rsid w:val="00775F4F"/>
    <w:rsid w:val="00776399"/>
    <w:rsid w:val="0077657D"/>
    <w:rsid w:val="00776720"/>
    <w:rsid w:val="0077685A"/>
    <w:rsid w:val="00777DC3"/>
    <w:rsid w:val="007804C4"/>
    <w:rsid w:val="00780652"/>
    <w:rsid w:val="007806AB"/>
    <w:rsid w:val="00780784"/>
    <w:rsid w:val="00780AA8"/>
    <w:rsid w:val="00780DCF"/>
    <w:rsid w:val="00780FE2"/>
    <w:rsid w:val="0078109E"/>
    <w:rsid w:val="00781769"/>
    <w:rsid w:val="00781849"/>
    <w:rsid w:val="007818B7"/>
    <w:rsid w:val="00781AE0"/>
    <w:rsid w:val="00781F00"/>
    <w:rsid w:val="0078203C"/>
    <w:rsid w:val="007826C9"/>
    <w:rsid w:val="00783689"/>
    <w:rsid w:val="00783B82"/>
    <w:rsid w:val="007843B7"/>
    <w:rsid w:val="00784AB8"/>
    <w:rsid w:val="00785973"/>
    <w:rsid w:val="00785DCF"/>
    <w:rsid w:val="00785E3E"/>
    <w:rsid w:val="0078624E"/>
    <w:rsid w:val="0078667F"/>
    <w:rsid w:val="0078692C"/>
    <w:rsid w:val="00786AFA"/>
    <w:rsid w:val="00786F1F"/>
    <w:rsid w:val="0078703D"/>
    <w:rsid w:val="00787241"/>
    <w:rsid w:val="0079019F"/>
    <w:rsid w:val="00790516"/>
    <w:rsid w:val="00790776"/>
    <w:rsid w:val="00790796"/>
    <w:rsid w:val="0079079C"/>
    <w:rsid w:val="0079122F"/>
    <w:rsid w:val="007912B5"/>
    <w:rsid w:val="0079259D"/>
    <w:rsid w:val="00792977"/>
    <w:rsid w:val="00792EA0"/>
    <w:rsid w:val="007931BC"/>
    <w:rsid w:val="00793990"/>
    <w:rsid w:val="00793BFA"/>
    <w:rsid w:val="00794296"/>
    <w:rsid w:val="007943EC"/>
    <w:rsid w:val="00794A01"/>
    <w:rsid w:val="007953F9"/>
    <w:rsid w:val="0079572E"/>
    <w:rsid w:val="0079575E"/>
    <w:rsid w:val="00795F74"/>
    <w:rsid w:val="00795FB3"/>
    <w:rsid w:val="00796191"/>
    <w:rsid w:val="00796265"/>
    <w:rsid w:val="00796272"/>
    <w:rsid w:val="00796E32"/>
    <w:rsid w:val="0079732F"/>
    <w:rsid w:val="0079737C"/>
    <w:rsid w:val="00797424"/>
    <w:rsid w:val="00797849"/>
    <w:rsid w:val="007978C2"/>
    <w:rsid w:val="00797E62"/>
    <w:rsid w:val="007A04EA"/>
    <w:rsid w:val="007A098B"/>
    <w:rsid w:val="007A13F8"/>
    <w:rsid w:val="007A1760"/>
    <w:rsid w:val="007A19F8"/>
    <w:rsid w:val="007A1D93"/>
    <w:rsid w:val="007A1F52"/>
    <w:rsid w:val="007A2178"/>
    <w:rsid w:val="007A27D9"/>
    <w:rsid w:val="007A3537"/>
    <w:rsid w:val="007A3577"/>
    <w:rsid w:val="007A3715"/>
    <w:rsid w:val="007A401D"/>
    <w:rsid w:val="007A4480"/>
    <w:rsid w:val="007A5AD3"/>
    <w:rsid w:val="007A646B"/>
    <w:rsid w:val="007A6470"/>
    <w:rsid w:val="007A70B9"/>
    <w:rsid w:val="007A781D"/>
    <w:rsid w:val="007A7B65"/>
    <w:rsid w:val="007B0266"/>
    <w:rsid w:val="007B043A"/>
    <w:rsid w:val="007B07E7"/>
    <w:rsid w:val="007B0FC7"/>
    <w:rsid w:val="007B10AA"/>
    <w:rsid w:val="007B136C"/>
    <w:rsid w:val="007B1471"/>
    <w:rsid w:val="007B19B7"/>
    <w:rsid w:val="007B1D04"/>
    <w:rsid w:val="007B1EC4"/>
    <w:rsid w:val="007B2641"/>
    <w:rsid w:val="007B28C8"/>
    <w:rsid w:val="007B2A0D"/>
    <w:rsid w:val="007B2BA8"/>
    <w:rsid w:val="007B2D29"/>
    <w:rsid w:val="007B3008"/>
    <w:rsid w:val="007B32CA"/>
    <w:rsid w:val="007B39AE"/>
    <w:rsid w:val="007B3B7A"/>
    <w:rsid w:val="007B4941"/>
    <w:rsid w:val="007B4B44"/>
    <w:rsid w:val="007B57AB"/>
    <w:rsid w:val="007B5824"/>
    <w:rsid w:val="007B5A68"/>
    <w:rsid w:val="007B5CC0"/>
    <w:rsid w:val="007B61DE"/>
    <w:rsid w:val="007B63C9"/>
    <w:rsid w:val="007B68DD"/>
    <w:rsid w:val="007B6C9C"/>
    <w:rsid w:val="007B6EF8"/>
    <w:rsid w:val="007B7DA9"/>
    <w:rsid w:val="007C0627"/>
    <w:rsid w:val="007C0C3C"/>
    <w:rsid w:val="007C0E35"/>
    <w:rsid w:val="007C171A"/>
    <w:rsid w:val="007C1D3D"/>
    <w:rsid w:val="007C243D"/>
    <w:rsid w:val="007C2576"/>
    <w:rsid w:val="007C2683"/>
    <w:rsid w:val="007C2835"/>
    <w:rsid w:val="007C2ABB"/>
    <w:rsid w:val="007C2CB5"/>
    <w:rsid w:val="007C2F90"/>
    <w:rsid w:val="007C3E1A"/>
    <w:rsid w:val="007C41C3"/>
    <w:rsid w:val="007C42C6"/>
    <w:rsid w:val="007C471B"/>
    <w:rsid w:val="007C4E43"/>
    <w:rsid w:val="007C5269"/>
    <w:rsid w:val="007C53ED"/>
    <w:rsid w:val="007C543C"/>
    <w:rsid w:val="007C5614"/>
    <w:rsid w:val="007C5A89"/>
    <w:rsid w:val="007C5EEE"/>
    <w:rsid w:val="007C5EF6"/>
    <w:rsid w:val="007C6B83"/>
    <w:rsid w:val="007C6BA4"/>
    <w:rsid w:val="007C7DBA"/>
    <w:rsid w:val="007D0309"/>
    <w:rsid w:val="007D0431"/>
    <w:rsid w:val="007D0503"/>
    <w:rsid w:val="007D05F4"/>
    <w:rsid w:val="007D081A"/>
    <w:rsid w:val="007D0F2C"/>
    <w:rsid w:val="007D0FFE"/>
    <w:rsid w:val="007D197A"/>
    <w:rsid w:val="007D203E"/>
    <w:rsid w:val="007D2A9E"/>
    <w:rsid w:val="007D37A8"/>
    <w:rsid w:val="007D3B6F"/>
    <w:rsid w:val="007D3FF6"/>
    <w:rsid w:val="007D42A4"/>
    <w:rsid w:val="007D42FB"/>
    <w:rsid w:val="007D4334"/>
    <w:rsid w:val="007D5659"/>
    <w:rsid w:val="007D5AD7"/>
    <w:rsid w:val="007D5C1C"/>
    <w:rsid w:val="007D5C32"/>
    <w:rsid w:val="007D670A"/>
    <w:rsid w:val="007D68FC"/>
    <w:rsid w:val="007D7287"/>
    <w:rsid w:val="007D7777"/>
    <w:rsid w:val="007D786E"/>
    <w:rsid w:val="007D7934"/>
    <w:rsid w:val="007E0013"/>
    <w:rsid w:val="007E00B6"/>
    <w:rsid w:val="007E0469"/>
    <w:rsid w:val="007E05F0"/>
    <w:rsid w:val="007E0647"/>
    <w:rsid w:val="007E0973"/>
    <w:rsid w:val="007E1466"/>
    <w:rsid w:val="007E1505"/>
    <w:rsid w:val="007E1678"/>
    <w:rsid w:val="007E1715"/>
    <w:rsid w:val="007E19E1"/>
    <w:rsid w:val="007E1AA3"/>
    <w:rsid w:val="007E2B37"/>
    <w:rsid w:val="007E2C19"/>
    <w:rsid w:val="007E314A"/>
    <w:rsid w:val="007E323A"/>
    <w:rsid w:val="007E346E"/>
    <w:rsid w:val="007E37E0"/>
    <w:rsid w:val="007E3D06"/>
    <w:rsid w:val="007E404A"/>
    <w:rsid w:val="007E476B"/>
    <w:rsid w:val="007E502C"/>
    <w:rsid w:val="007E50B2"/>
    <w:rsid w:val="007E515A"/>
    <w:rsid w:val="007E544E"/>
    <w:rsid w:val="007E5600"/>
    <w:rsid w:val="007E63B1"/>
    <w:rsid w:val="007E652B"/>
    <w:rsid w:val="007E659B"/>
    <w:rsid w:val="007E6915"/>
    <w:rsid w:val="007E6CC5"/>
    <w:rsid w:val="007E6D3E"/>
    <w:rsid w:val="007E70F4"/>
    <w:rsid w:val="007E7590"/>
    <w:rsid w:val="007F07A8"/>
    <w:rsid w:val="007F0DD4"/>
    <w:rsid w:val="007F0E0F"/>
    <w:rsid w:val="007F1B7E"/>
    <w:rsid w:val="007F1BAA"/>
    <w:rsid w:val="007F1C82"/>
    <w:rsid w:val="007F1E6C"/>
    <w:rsid w:val="007F22B9"/>
    <w:rsid w:val="007F22C7"/>
    <w:rsid w:val="007F2567"/>
    <w:rsid w:val="007F39D1"/>
    <w:rsid w:val="007F3B6C"/>
    <w:rsid w:val="007F3C6C"/>
    <w:rsid w:val="007F3E99"/>
    <w:rsid w:val="007F4102"/>
    <w:rsid w:val="007F4243"/>
    <w:rsid w:val="007F4474"/>
    <w:rsid w:val="007F46B7"/>
    <w:rsid w:val="007F5300"/>
    <w:rsid w:val="007F55F2"/>
    <w:rsid w:val="007F5979"/>
    <w:rsid w:val="007F5B64"/>
    <w:rsid w:val="007F5FC6"/>
    <w:rsid w:val="007F664F"/>
    <w:rsid w:val="007F6C70"/>
    <w:rsid w:val="007F7429"/>
    <w:rsid w:val="007F742A"/>
    <w:rsid w:val="007F79AE"/>
    <w:rsid w:val="007F7F79"/>
    <w:rsid w:val="00800EB5"/>
    <w:rsid w:val="00800EF5"/>
    <w:rsid w:val="0080147E"/>
    <w:rsid w:val="00801AE8"/>
    <w:rsid w:val="00801E73"/>
    <w:rsid w:val="00802954"/>
    <w:rsid w:val="00802BA8"/>
    <w:rsid w:val="00803195"/>
    <w:rsid w:val="0080427B"/>
    <w:rsid w:val="008048C9"/>
    <w:rsid w:val="00804A7C"/>
    <w:rsid w:val="00804C3E"/>
    <w:rsid w:val="008052E6"/>
    <w:rsid w:val="00805630"/>
    <w:rsid w:val="0080574B"/>
    <w:rsid w:val="00805F7D"/>
    <w:rsid w:val="00805FBB"/>
    <w:rsid w:val="00806AFA"/>
    <w:rsid w:val="00806D0B"/>
    <w:rsid w:val="0080704C"/>
    <w:rsid w:val="00807A7C"/>
    <w:rsid w:val="0081025B"/>
    <w:rsid w:val="0081050E"/>
    <w:rsid w:val="00810671"/>
    <w:rsid w:val="00811B33"/>
    <w:rsid w:val="00812D23"/>
    <w:rsid w:val="00813262"/>
    <w:rsid w:val="008135CC"/>
    <w:rsid w:val="0081382C"/>
    <w:rsid w:val="00813B85"/>
    <w:rsid w:val="00813EEC"/>
    <w:rsid w:val="008149F2"/>
    <w:rsid w:val="00814B38"/>
    <w:rsid w:val="00814B72"/>
    <w:rsid w:val="00814E2B"/>
    <w:rsid w:val="00815172"/>
    <w:rsid w:val="00815622"/>
    <w:rsid w:val="00815DB9"/>
    <w:rsid w:val="00816002"/>
    <w:rsid w:val="00816061"/>
    <w:rsid w:val="008165C0"/>
    <w:rsid w:val="00816CE6"/>
    <w:rsid w:val="00817CA3"/>
    <w:rsid w:val="00817D8E"/>
    <w:rsid w:val="00817F0F"/>
    <w:rsid w:val="00820C56"/>
    <w:rsid w:val="00820FAC"/>
    <w:rsid w:val="0082163B"/>
    <w:rsid w:val="00821C47"/>
    <w:rsid w:val="008227E0"/>
    <w:rsid w:val="00822A16"/>
    <w:rsid w:val="00822B80"/>
    <w:rsid w:val="00822D40"/>
    <w:rsid w:val="00822DD3"/>
    <w:rsid w:val="00822FD3"/>
    <w:rsid w:val="0082383F"/>
    <w:rsid w:val="0082390E"/>
    <w:rsid w:val="00823FBE"/>
    <w:rsid w:val="00824629"/>
    <w:rsid w:val="00824982"/>
    <w:rsid w:val="00824BA0"/>
    <w:rsid w:val="00825276"/>
    <w:rsid w:val="00825A4F"/>
    <w:rsid w:val="008260D9"/>
    <w:rsid w:val="008261A8"/>
    <w:rsid w:val="00826BC2"/>
    <w:rsid w:val="00827803"/>
    <w:rsid w:val="00830740"/>
    <w:rsid w:val="008307B3"/>
    <w:rsid w:val="00830CEC"/>
    <w:rsid w:val="008312F6"/>
    <w:rsid w:val="00831E56"/>
    <w:rsid w:val="0083266E"/>
    <w:rsid w:val="00832DCC"/>
    <w:rsid w:val="0083318B"/>
    <w:rsid w:val="008334BB"/>
    <w:rsid w:val="00833710"/>
    <w:rsid w:val="00833E2F"/>
    <w:rsid w:val="00834B20"/>
    <w:rsid w:val="00834E8D"/>
    <w:rsid w:val="00835725"/>
    <w:rsid w:val="00835C58"/>
    <w:rsid w:val="00835DF9"/>
    <w:rsid w:val="00835EE7"/>
    <w:rsid w:val="00836153"/>
    <w:rsid w:val="00836508"/>
    <w:rsid w:val="00836A84"/>
    <w:rsid w:val="00836BB3"/>
    <w:rsid w:val="00836BDD"/>
    <w:rsid w:val="00836DB0"/>
    <w:rsid w:val="00837D6C"/>
    <w:rsid w:val="00840169"/>
    <w:rsid w:val="008404AA"/>
    <w:rsid w:val="00840738"/>
    <w:rsid w:val="0084092D"/>
    <w:rsid w:val="00840B54"/>
    <w:rsid w:val="00841BA2"/>
    <w:rsid w:val="00842025"/>
    <w:rsid w:val="0084241F"/>
    <w:rsid w:val="008426ED"/>
    <w:rsid w:val="00842B18"/>
    <w:rsid w:val="00842D4F"/>
    <w:rsid w:val="008434DB"/>
    <w:rsid w:val="0084381B"/>
    <w:rsid w:val="00843C05"/>
    <w:rsid w:val="00844E3D"/>
    <w:rsid w:val="0084525A"/>
    <w:rsid w:val="008459C3"/>
    <w:rsid w:val="00846982"/>
    <w:rsid w:val="00846CC5"/>
    <w:rsid w:val="00846F5A"/>
    <w:rsid w:val="00846F85"/>
    <w:rsid w:val="00846F87"/>
    <w:rsid w:val="00847019"/>
    <w:rsid w:val="008471CC"/>
    <w:rsid w:val="008471E5"/>
    <w:rsid w:val="00847263"/>
    <w:rsid w:val="00847697"/>
    <w:rsid w:val="00847844"/>
    <w:rsid w:val="0084790E"/>
    <w:rsid w:val="00850036"/>
    <w:rsid w:val="008506A3"/>
    <w:rsid w:val="00850AB3"/>
    <w:rsid w:val="00850F19"/>
    <w:rsid w:val="0085100F"/>
    <w:rsid w:val="00851030"/>
    <w:rsid w:val="008516F3"/>
    <w:rsid w:val="00851E7F"/>
    <w:rsid w:val="00852922"/>
    <w:rsid w:val="00852D96"/>
    <w:rsid w:val="008530DB"/>
    <w:rsid w:val="00853279"/>
    <w:rsid w:val="0085359E"/>
    <w:rsid w:val="00853734"/>
    <w:rsid w:val="008543C4"/>
    <w:rsid w:val="00854450"/>
    <w:rsid w:val="00854E29"/>
    <w:rsid w:val="00854EC2"/>
    <w:rsid w:val="00855053"/>
    <w:rsid w:val="00855065"/>
    <w:rsid w:val="008557C9"/>
    <w:rsid w:val="008557F2"/>
    <w:rsid w:val="00855829"/>
    <w:rsid w:val="00855E5D"/>
    <w:rsid w:val="00856139"/>
    <w:rsid w:val="0085650F"/>
    <w:rsid w:val="00856571"/>
    <w:rsid w:val="0085698C"/>
    <w:rsid w:val="008569B0"/>
    <w:rsid w:val="00856B48"/>
    <w:rsid w:val="00857756"/>
    <w:rsid w:val="0085777F"/>
    <w:rsid w:val="00857AFD"/>
    <w:rsid w:val="00857B59"/>
    <w:rsid w:val="00857D54"/>
    <w:rsid w:val="008600F1"/>
    <w:rsid w:val="00860A63"/>
    <w:rsid w:val="00860D74"/>
    <w:rsid w:val="00860DC1"/>
    <w:rsid w:val="008610FD"/>
    <w:rsid w:val="00861357"/>
    <w:rsid w:val="008618E3"/>
    <w:rsid w:val="00861CAD"/>
    <w:rsid w:val="00861EA4"/>
    <w:rsid w:val="0086210A"/>
    <w:rsid w:val="0086239A"/>
    <w:rsid w:val="00862B7B"/>
    <w:rsid w:val="008636D3"/>
    <w:rsid w:val="00863C32"/>
    <w:rsid w:val="00863E6B"/>
    <w:rsid w:val="008640BB"/>
    <w:rsid w:val="00864A82"/>
    <w:rsid w:val="00864E8B"/>
    <w:rsid w:val="00865411"/>
    <w:rsid w:val="008657C1"/>
    <w:rsid w:val="008659B2"/>
    <w:rsid w:val="00866315"/>
    <w:rsid w:val="0086655D"/>
    <w:rsid w:val="0086658E"/>
    <w:rsid w:val="008667F9"/>
    <w:rsid w:val="0086710E"/>
    <w:rsid w:val="0086742B"/>
    <w:rsid w:val="0086785E"/>
    <w:rsid w:val="00867966"/>
    <w:rsid w:val="00867AA8"/>
    <w:rsid w:val="00867C22"/>
    <w:rsid w:val="00870193"/>
    <w:rsid w:val="00871071"/>
    <w:rsid w:val="008715EF"/>
    <w:rsid w:val="0087169D"/>
    <w:rsid w:val="008716DA"/>
    <w:rsid w:val="008717EA"/>
    <w:rsid w:val="00871A63"/>
    <w:rsid w:val="00871B32"/>
    <w:rsid w:val="00872356"/>
    <w:rsid w:val="008729D8"/>
    <w:rsid w:val="00872DD0"/>
    <w:rsid w:val="0087303B"/>
    <w:rsid w:val="00873296"/>
    <w:rsid w:val="0087335C"/>
    <w:rsid w:val="008737BB"/>
    <w:rsid w:val="00873CF8"/>
    <w:rsid w:val="00874405"/>
    <w:rsid w:val="00874495"/>
    <w:rsid w:val="008747F3"/>
    <w:rsid w:val="008749AC"/>
    <w:rsid w:val="00874A98"/>
    <w:rsid w:val="00874CFE"/>
    <w:rsid w:val="00874EEA"/>
    <w:rsid w:val="00875202"/>
    <w:rsid w:val="00875CDF"/>
    <w:rsid w:val="00875D95"/>
    <w:rsid w:val="00875F1B"/>
    <w:rsid w:val="00875F3D"/>
    <w:rsid w:val="0087639E"/>
    <w:rsid w:val="00876791"/>
    <w:rsid w:val="0087691D"/>
    <w:rsid w:val="00876DCD"/>
    <w:rsid w:val="0087771E"/>
    <w:rsid w:val="00880207"/>
    <w:rsid w:val="0088024B"/>
    <w:rsid w:val="008805EC"/>
    <w:rsid w:val="00881E85"/>
    <w:rsid w:val="0088265C"/>
    <w:rsid w:val="00882908"/>
    <w:rsid w:val="00882F8B"/>
    <w:rsid w:val="008836A5"/>
    <w:rsid w:val="00883BD0"/>
    <w:rsid w:val="00883D0F"/>
    <w:rsid w:val="008845BD"/>
    <w:rsid w:val="008851EE"/>
    <w:rsid w:val="00885238"/>
    <w:rsid w:val="00885810"/>
    <w:rsid w:val="00885AF1"/>
    <w:rsid w:val="00885C31"/>
    <w:rsid w:val="00886098"/>
    <w:rsid w:val="008860C7"/>
    <w:rsid w:val="00886671"/>
    <w:rsid w:val="00886678"/>
    <w:rsid w:val="00887429"/>
    <w:rsid w:val="0088765C"/>
    <w:rsid w:val="00887E75"/>
    <w:rsid w:val="00890271"/>
    <w:rsid w:val="00890DE9"/>
    <w:rsid w:val="00890DF4"/>
    <w:rsid w:val="00890EC3"/>
    <w:rsid w:val="00891C91"/>
    <w:rsid w:val="0089233F"/>
    <w:rsid w:val="008923AA"/>
    <w:rsid w:val="00892470"/>
    <w:rsid w:val="00892F24"/>
    <w:rsid w:val="00893912"/>
    <w:rsid w:val="008942FD"/>
    <w:rsid w:val="0089456A"/>
    <w:rsid w:val="0089469B"/>
    <w:rsid w:val="00894E51"/>
    <w:rsid w:val="008951AC"/>
    <w:rsid w:val="00895877"/>
    <w:rsid w:val="008958D7"/>
    <w:rsid w:val="00896610"/>
    <w:rsid w:val="00896882"/>
    <w:rsid w:val="00896D19"/>
    <w:rsid w:val="00897285"/>
    <w:rsid w:val="00897834"/>
    <w:rsid w:val="0089786C"/>
    <w:rsid w:val="00897A7C"/>
    <w:rsid w:val="00897E64"/>
    <w:rsid w:val="00897FC2"/>
    <w:rsid w:val="008A0017"/>
    <w:rsid w:val="008A0142"/>
    <w:rsid w:val="008A043E"/>
    <w:rsid w:val="008A1202"/>
    <w:rsid w:val="008A154A"/>
    <w:rsid w:val="008A1658"/>
    <w:rsid w:val="008A1899"/>
    <w:rsid w:val="008A3228"/>
    <w:rsid w:val="008A34BE"/>
    <w:rsid w:val="008A3609"/>
    <w:rsid w:val="008A362F"/>
    <w:rsid w:val="008A376A"/>
    <w:rsid w:val="008A3F2B"/>
    <w:rsid w:val="008A3F2E"/>
    <w:rsid w:val="008A3FF3"/>
    <w:rsid w:val="008A4BA7"/>
    <w:rsid w:val="008A50B0"/>
    <w:rsid w:val="008A5250"/>
    <w:rsid w:val="008A56FD"/>
    <w:rsid w:val="008A62D3"/>
    <w:rsid w:val="008A66A6"/>
    <w:rsid w:val="008A6B88"/>
    <w:rsid w:val="008A6DF9"/>
    <w:rsid w:val="008A73D8"/>
    <w:rsid w:val="008A75B1"/>
    <w:rsid w:val="008A7A2F"/>
    <w:rsid w:val="008A7A8D"/>
    <w:rsid w:val="008B0167"/>
    <w:rsid w:val="008B02A8"/>
    <w:rsid w:val="008B0A02"/>
    <w:rsid w:val="008B0AE8"/>
    <w:rsid w:val="008B0E14"/>
    <w:rsid w:val="008B0EEB"/>
    <w:rsid w:val="008B14AD"/>
    <w:rsid w:val="008B1AE3"/>
    <w:rsid w:val="008B1E51"/>
    <w:rsid w:val="008B1F66"/>
    <w:rsid w:val="008B254F"/>
    <w:rsid w:val="008B287E"/>
    <w:rsid w:val="008B34CF"/>
    <w:rsid w:val="008B3751"/>
    <w:rsid w:val="008B39FC"/>
    <w:rsid w:val="008B3D3F"/>
    <w:rsid w:val="008B40C0"/>
    <w:rsid w:val="008B428E"/>
    <w:rsid w:val="008B4444"/>
    <w:rsid w:val="008B4999"/>
    <w:rsid w:val="008B49B9"/>
    <w:rsid w:val="008B49DD"/>
    <w:rsid w:val="008B4D08"/>
    <w:rsid w:val="008B528A"/>
    <w:rsid w:val="008B5858"/>
    <w:rsid w:val="008B5D2B"/>
    <w:rsid w:val="008B6267"/>
    <w:rsid w:val="008B6468"/>
    <w:rsid w:val="008B6891"/>
    <w:rsid w:val="008B6F57"/>
    <w:rsid w:val="008B716B"/>
    <w:rsid w:val="008B7643"/>
    <w:rsid w:val="008B78A7"/>
    <w:rsid w:val="008B7B5F"/>
    <w:rsid w:val="008B7BD2"/>
    <w:rsid w:val="008C03F2"/>
    <w:rsid w:val="008C0A1C"/>
    <w:rsid w:val="008C0B60"/>
    <w:rsid w:val="008C0B79"/>
    <w:rsid w:val="008C1281"/>
    <w:rsid w:val="008C171C"/>
    <w:rsid w:val="008C1742"/>
    <w:rsid w:val="008C1A12"/>
    <w:rsid w:val="008C1C60"/>
    <w:rsid w:val="008C1FF4"/>
    <w:rsid w:val="008C259A"/>
    <w:rsid w:val="008C2ED2"/>
    <w:rsid w:val="008C2F8F"/>
    <w:rsid w:val="008C3270"/>
    <w:rsid w:val="008C3412"/>
    <w:rsid w:val="008C353F"/>
    <w:rsid w:val="008C3BAF"/>
    <w:rsid w:val="008C427A"/>
    <w:rsid w:val="008C4296"/>
    <w:rsid w:val="008C43D1"/>
    <w:rsid w:val="008C448E"/>
    <w:rsid w:val="008C44AC"/>
    <w:rsid w:val="008C44D8"/>
    <w:rsid w:val="008C4F4B"/>
    <w:rsid w:val="008C508F"/>
    <w:rsid w:val="008C515F"/>
    <w:rsid w:val="008C5F99"/>
    <w:rsid w:val="008C61CC"/>
    <w:rsid w:val="008C6237"/>
    <w:rsid w:val="008C74C2"/>
    <w:rsid w:val="008C75AB"/>
    <w:rsid w:val="008C7699"/>
    <w:rsid w:val="008C7706"/>
    <w:rsid w:val="008C7AD5"/>
    <w:rsid w:val="008C7F5F"/>
    <w:rsid w:val="008D1826"/>
    <w:rsid w:val="008D1CA7"/>
    <w:rsid w:val="008D1F3A"/>
    <w:rsid w:val="008D1FFA"/>
    <w:rsid w:val="008D25E3"/>
    <w:rsid w:val="008D2ABA"/>
    <w:rsid w:val="008D2F8A"/>
    <w:rsid w:val="008D3C9E"/>
    <w:rsid w:val="008D3DE5"/>
    <w:rsid w:val="008D3F23"/>
    <w:rsid w:val="008D4A55"/>
    <w:rsid w:val="008D50D0"/>
    <w:rsid w:val="008D512E"/>
    <w:rsid w:val="008D5983"/>
    <w:rsid w:val="008D5A87"/>
    <w:rsid w:val="008D5C43"/>
    <w:rsid w:val="008D5CB3"/>
    <w:rsid w:val="008D63F3"/>
    <w:rsid w:val="008D659E"/>
    <w:rsid w:val="008D71A8"/>
    <w:rsid w:val="008D7330"/>
    <w:rsid w:val="008D7FE3"/>
    <w:rsid w:val="008E0062"/>
    <w:rsid w:val="008E03FB"/>
    <w:rsid w:val="008E088B"/>
    <w:rsid w:val="008E09BA"/>
    <w:rsid w:val="008E0F35"/>
    <w:rsid w:val="008E1104"/>
    <w:rsid w:val="008E1429"/>
    <w:rsid w:val="008E1643"/>
    <w:rsid w:val="008E1EC9"/>
    <w:rsid w:val="008E2020"/>
    <w:rsid w:val="008E2C26"/>
    <w:rsid w:val="008E2C7D"/>
    <w:rsid w:val="008E2E88"/>
    <w:rsid w:val="008E3196"/>
    <w:rsid w:val="008E3575"/>
    <w:rsid w:val="008E3C43"/>
    <w:rsid w:val="008E3E5A"/>
    <w:rsid w:val="008E41D5"/>
    <w:rsid w:val="008E4A7F"/>
    <w:rsid w:val="008E5410"/>
    <w:rsid w:val="008E652A"/>
    <w:rsid w:val="008E6538"/>
    <w:rsid w:val="008E66A8"/>
    <w:rsid w:val="008E6BFE"/>
    <w:rsid w:val="008E6EA5"/>
    <w:rsid w:val="008E6ED6"/>
    <w:rsid w:val="008E6FF8"/>
    <w:rsid w:val="008E7612"/>
    <w:rsid w:val="008E7E6C"/>
    <w:rsid w:val="008E7E9B"/>
    <w:rsid w:val="008F0447"/>
    <w:rsid w:val="008F0D2C"/>
    <w:rsid w:val="008F130B"/>
    <w:rsid w:val="008F1525"/>
    <w:rsid w:val="008F17B4"/>
    <w:rsid w:val="008F196A"/>
    <w:rsid w:val="008F1C07"/>
    <w:rsid w:val="008F1DE5"/>
    <w:rsid w:val="008F2384"/>
    <w:rsid w:val="008F24AF"/>
    <w:rsid w:val="008F2B57"/>
    <w:rsid w:val="008F2D6C"/>
    <w:rsid w:val="008F2FA1"/>
    <w:rsid w:val="008F34E5"/>
    <w:rsid w:val="008F3E55"/>
    <w:rsid w:val="008F445F"/>
    <w:rsid w:val="008F4589"/>
    <w:rsid w:val="008F45C2"/>
    <w:rsid w:val="008F4A90"/>
    <w:rsid w:val="008F4B60"/>
    <w:rsid w:val="008F4C0C"/>
    <w:rsid w:val="008F4D2D"/>
    <w:rsid w:val="008F56A5"/>
    <w:rsid w:val="008F62A0"/>
    <w:rsid w:val="008F6D82"/>
    <w:rsid w:val="008F6E24"/>
    <w:rsid w:val="00900035"/>
    <w:rsid w:val="00900919"/>
    <w:rsid w:val="00900F87"/>
    <w:rsid w:val="009011BE"/>
    <w:rsid w:val="009013A5"/>
    <w:rsid w:val="009013EA"/>
    <w:rsid w:val="009018DE"/>
    <w:rsid w:val="00901A9C"/>
    <w:rsid w:val="00902567"/>
    <w:rsid w:val="00902DAD"/>
    <w:rsid w:val="009032E2"/>
    <w:rsid w:val="00903AC4"/>
    <w:rsid w:val="00903DEC"/>
    <w:rsid w:val="00904122"/>
    <w:rsid w:val="0090490E"/>
    <w:rsid w:val="00904B92"/>
    <w:rsid w:val="00905346"/>
    <w:rsid w:val="009054C8"/>
    <w:rsid w:val="00905577"/>
    <w:rsid w:val="00905C80"/>
    <w:rsid w:val="00906117"/>
    <w:rsid w:val="00906195"/>
    <w:rsid w:val="0090635F"/>
    <w:rsid w:val="009063B3"/>
    <w:rsid w:val="009063F8"/>
    <w:rsid w:val="00906823"/>
    <w:rsid w:val="0090694C"/>
    <w:rsid w:val="009077BD"/>
    <w:rsid w:val="00910548"/>
    <w:rsid w:val="00910BC4"/>
    <w:rsid w:val="009112BD"/>
    <w:rsid w:val="009117CE"/>
    <w:rsid w:val="009117D2"/>
    <w:rsid w:val="009119F2"/>
    <w:rsid w:val="00912117"/>
    <w:rsid w:val="00912C22"/>
    <w:rsid w:val="00913046"/>
    <w:rsid w:val="009130F0"/>
    <w:rsid w:val="009132E1"/>
    <w:rsid w:val="0091341B"/>
    <w:rsid w:val="0091422C"/>
    <w:rsid w:val="009142EA"/>
    <w:rsid w:val="00914515"/>
    <w:rsid w:val="0091489C"/>
    <w:rsid w:val="00914AAA"/>
    <w:rsid w:val="00914D67"/>
    <w:rsid w:val="009155FF"/>
    <w:rsid w:val="00915786"/>
    <w:rsid w:val="00915D81"/>
    <w:rsid w:val="00915E66"/>
    <w:rsid w:val="00915E87"/>
    <w:rsid w:val="00916035"/>
    <w:rsid w:val="00916C52"/>
    <w:rsid w:val="00916F1F"/>
    <w:rsid w:val="009176E0"/>
    <w:rsid w:val="009178EE"/>
    <w:rsid w:val="009205A6"/>
    <w:rsid w:val="00920D90"/>
    <w:rsid w:val="00920F72"/>
    <w:rsid w:val="009217C6"/>
    <w:rsid w:val="00921E6E"/>
    <w:rsid w:val="00922621"/>
    <w:rsid w:val="00922BA2"/>
    <w:rsid w:val="00922FAD"/>
    <w:rsid w:val="0092329A"/>
    <w:rsid w:val="00923677"/>
    <w:rsid w:val="0092386D"/>
    <w:rsid w:val="0092396E"/>
    <w:rsid w:val="00924025"/>
    <w:rsid w:val="009246D4"/>
    <w:rsid w:val="009247AF"/>
    <w:rsid w:val="00924B1A"/>
    <w:rsid w:val="00924FE1"/>
    <w:rsid w:val="00925027"/>
    <w:rsid w:val="009250D8"/>
    <w:rsid w:val="0092598E"/>
    <w:rsid w:val="00926132"/>
    <w:rsid w:val="009269D4"/>
    <w:rsid w:val="00926A77"/>
    <w:rsid w:val="00926D8F"/>
    <w:rsid w:val="009271B1"/>
    <w:rsid w:val="009275D3"/>
    <w:rsid w:val="0093039B"/>
    <w:rsid w:val="00930486"/>
    <w:rsid w:val="00930867"/>
    <w:rsid w:val="009308C5"/>
    <w:rsid w:val="00931338"/>
    <w:rsid w:val="009316F0"/>
    <w:rsid w:val="0093170F"/>
    <w:rsid w:val="00932033"/>
    <w:rsid w:val="00932134"/>
    <w:rsid w:val="009322AD"/>
    <w:rsid w:val="00932A72"/>
    <w:rsid w:val="00932AD5"/>
    <w:rsid w:val="00932DD8"/>
    <w:rsid w:val="009333FD"/>
    <w:rsid w:val="00933ABE"/>
    <w:rsid w:val="00934195"/>
    <w:rsid w:val="0093579D"/>
    <w:rsid w:val="00935B7E"/>
    <w:rsid w:val="009360A2"/>
    <w:rsid w:val="0093655D"/>
    <w:rsid w:val="00936DB4"/>
    <w:rsid w:val="00937793"/>
    <w:rsid w:val="00937D94"/>
    <w:rsid w:val="009403A0"/>
    <w:rsid w:val="00940D3D"/>
    <w:rsid w:val="009413B6"/>
    <w:rsid w:val="0094142B"/>
    <w:rsid w:val="009415C0"/>
    <w:rsid w:val="00942B06"/>
    <w:rsid w:val="009432A3"/>
    <w:rsid w:val="009433A9"/>
    <w:rsid w:val="00943544"/>
    <w:rsid w:val="0094357A"/>
    <w:rsid w:val="00943999"/>
    <w:rsid w:val="00943AFF"/>
    <w:rsid w:val="0094519C"/>
    <w:rsid w:val="00945289"/>
    <w:rsid w:val="00945562"/>
    <w:rsid w:val="0094573D"/>
    <w:rsid w:val="009457C9"/>
    <w:rsid w:val="00945884"/>
    <w:rsid w:val="00945B7E"/>
    <w:rsid w:val="00945C2B"/>
    <w:rsid w:val="00945C97"/>
    <w:rsid w:val="00945E93"/>
    <w:rsid w:val="0094662B"/>
    <w:rsid w:val="009467B6"/>
    <w:rsid w:val="00947172"/>
    <w:rsid w:val="00947A90"/>
    <w:rsid w:val="00947E74"/>
    <w:rsid w:val="00947F9D"/>
    <w:rsid w:val="009504B0"/>
    <w:rsid w:val="009507C7"/>
    <w:rsid w:val="00950D8B"/>
    <w:rsid w:val="00951418"/>
    <w:rsid w:val="0095163B"/>
    <w:rsid w:val="00951FCC"/>
    <w:rsid w:val="00952053"/>
    <w:rsid w:val="00952443"/>
    <w:rsid w:val="0095255D"/>
    <w:rsid w:val="0095276A"/>
    <w:rsid w:val="00952CB1"/>
    <w:rsid w:val="00952D1E"/>
    <w:rsid w:val="00953005"/>
    <w:rsid w:val="0095336B"/>
    <w:rsid w:val="00953391"/>
    <w:rsid w:val="0095399C"/>
    <w:rsid w:val="00953FA9"/>
    <w:rsid w:val="00954075"/>
    <w:rsid w:val="009547B0"/>
    <w:rsid w:val="00954D4F"/>
    <w:rsid w:val="00955C19"/>
    <w:rsid w:val="00956048"/>
    <w:rsid w:val="00956299"/>
    <w:rsid w:val="00956853"/>
    <w:rsid w:val="009573CF"/>
    <w:rsid w:val="00957903"/>
    <w:rsid w:val="00957B06"/>
    <w:rsid w:val="00957BAA"/>
    <w:rsid w:val="00957D19"/>
    <w:rsid w:val="00957E59"/>
    <w:rsid w:val="00960311"/>
    <w:rsid w:val="00960396"/>
    <w:rsid w:val="00960F0C"/>
    <w:rsid w:val="0096108B"/>
    <w:rsid w:val="009611C0"/>
    <w:rsid w:val="00961259"/>
    <w:rsid w:val="009612C7"/>
    <w:rsid w:val="0096155D"/>
    <w:rsid w:val="00961594"/>
    <w:rsid w:val="0096163F"/>
    <w:rsid w:val="00961C41"/>
    <w:rsid w:val="00961E08"/>
    <w:rsid w:val="009622BF"/>
    <w:rsid w:val="00962445"/>
    <w:rsid w:val="00962905"/>
    <w:rsid w:val="0096291B"/>
    <w:rsid w:val="00962A84"/>
    <w:rsid w:val="00962F12"/>
    <w:rsid w:val="0096341B"/>
    <w:rsid w:val="00963900"/>
    <w:rsid w:val="00964432"/>
    <w:rsid w:val="0096472B"/>
    <w:rsid w:val="0096478A"/>
    <w:rsid w:val="00964C42"/>
    <w:rsid w:val="009652E0"/>
    <w:rsid w:val="009653F1"/>
    <w:rsid w:val="00965893"/>
    <w:rsid w:val="00965B49"/>
    <w:rsid w:val="0096673A"/>
    <w:rsid w:val="009668EC"/>
    <w:rsid w:val="00966DE1"/>
    <w:rsid w:val="009674D9"/>
    <w:rsid w:val="00967E3C"/>
    <w:rsid w:val="00970058"/>
    <w:rsid w:val="00970924"/>
    <w:rsid w:val="00970A51"/>
    <w:rsid w:val="00971524"/>
    <w:rsid w:val="009715A4"/>
    <w:rsid w:val="009715B9"/>
    <w:rsid w:val="0097194C"/>
    <w:rsid w:val="00971D73"/>
    <w:rsid w:val="00971E44"/>
    <w:rsid w:val="00972291"/>
    <w:rsid w:val="00972466"/>
    <w:rsid w:val="009727C3"/>
    <w:rsid w:val="00972D8B"/>
    <w:rsid w:val="00972ECB"/>
    <w:rsid w:val="00972F09"/>
    <w:rsid w:val="00973310"/>
    <w:rsid w:val="0097337E"/>
    <w:rsid w:val="009735F9"/>
    <w:rsid w:val="00973A32"/>
    <w:rsid w:val="00973DFB"/>
    <w:rsid w:val="00974601"/>
    <w:rsid w:val="009747B0"/>
    <w:rsid w:val="00974974"/>
    <w:rsid w:val="00976263"/>
    <w:rsid w:val="00976DF4"/>
    <w:rsid w:val="00976F6F"/>
    <w:rsid w:val="00977202"/>
    <w:rsid w:val="0097726C"/>
    <w:rsid w:val="00977432"/>
    <w:rsid w:val="00977887"/>
    <w:rsid w:val="009778B5"/>
    <w:rsid w:val="00980462"/>
    <w:rsid w:val="00980778"/>
    <w:rsid w:val="00980A26"/>
    <w:rsid w:val="009814C7"/>
    <w:rsid w:val="009817B2"/>
    <w:rsid w:val="0098188E"/>
    <w:rsid w:val="00981997"/>
    <w:rsid w:val="00981B20"/>
    <w:rsid w:val="00981BA3"/>
    <w:rsid w:val="00981E61"/>
    <w:rsid w:val="0098210D"/>
    <w:rsid w:val="00982161"/>
    <w:rsid w:val="0098269C"/>
    <w:rsid w:val="00982736"/>
    <w:rsid w:val="0098290C"/>
    <w:rsid w:val="00982DE9"/>
    <w:rsid w:val="00982DEC"/>
    <w:rsid w:val="00982F64"/>
    <w:rsid w:val="009831DE"/>
    <w:rsid w:val="009832D4"/>
    <w:rsid w:val="00983501"/>
    <w:rsid w:val="00983708"/>
    <w:rsid w:val="009837D4"/>
    <w:rsid w:val="0098495A"/>
    <w:rsid w:val="009850CF"/>
    <w:rsid w:val="00985794"/>
    <w:rsid w:val="00985830"/>
    <w:rsid w:val="00985C87"/>
    <w:rsid w:val="00985E17"/>
    <w:rsid w:val="00985EFD"/>
    <w:rsid w:val="00985FDC"/>
    <w:rsid w:val="0098606D"/>
    <w:rsid w:val="009862D4"/>
    <w:rsid w:val="0098631D"/>
    <w:rsid w:val="0098640E"/>
    <w:rsid w:val="0098669C"/>
    <w:rsid w:val="00986906"/>
    <w:rsid w:val="0098706D"/>
    <w:rsid w:val="009872C1"/>
    <w:rsid w:val="009877F2"/>
    <w:rsid w:val="00987BCE"/>
    <w:rsid w:val="009903BF"/>
    <w:rsid w:val="00990760"/>
    <w:rsid w:val="009907CA"/>
    <w:rsid w:val="00990AD2"/>
    <w:rsid w:val="00990C9B"/>
    <w:rsid w:val="00990F12"/>
    <w:rsid w:val="009915B1"/>
    <w:rsid w:val="00991FD8"/>
    <w:rsid w:val="00993914"/>
    <w:rsid w:val="00993966"/>
    <w:rsid w:val="00993DC9"/>
    <w:rsid w:val="00993E4E"/>
    <w:rsid w:val="00993F50"/>
    <w:rsid w:val="00994728"/>
    <w:rsid w:val="00994787"/>
    <w:rsid w:val="00994C00"/>
    <w:rsid w:val="00994DE6"/>
    <w:rsid w:val="00995C50"/>
    <w:rsid w:val="00995E37"/>
    <w:rsid w:val="0099679A"/>
    <w:rsid w:val="00996D04"/>
    <w:rsid w:val="00997296"/>
    <w:rsid w:val="0099759C"/>
    <w:rsid w:val="00997A9E"/>
    <w:rsid w:val="009A08B1"/>
    <w:rsid w:val="009A0C71"/>
    <w:rsid w:val="009A108E"/>
    <w:rsid w:val="009A1A9F"/>
    <w:rsid w:val="009A216E"/>
    <w:rsid w:val="009A2172"/>
    <w:rsid w:val="009A2305"/>
    <w:rsid w:val="009A23C1"/>
    <w:rsid w:val="009A2921"/>
    <w:rsid w:val="009A3443"/>
    <w:rsid w:val="009A39C2"/>
    <w:rsid w:val="009A39D2"/>
    <w:rsid w:val="009A3D62"/>
    <w:rsid w:val="009A3FAE"/>
    <w:rsid w:val="009A401C"/>
    <w:rsid w:val="009A45E0"/>
    <w:rsid w:val="009A4836"/>
    <w:rsid w:val="009A4A60"/>
    <w:rsid w:val="009A55EF"/>
    <w:rsid w:val="009A562A"/>
    <w:rsid w:val="009A5D72"/>
    <w:rsid w:val="009A6442"/>
    <w:rsid w:val="009A6522"/>
    <w:rsid w:val="009A6AD4"/>
    <w:rsid w:val="009A6E82"/>
    <w:rsid w:val="009A73AE"/>
    <w:rsid w:val="009A73F3"/>
    <w:rsid w:val="009A7873"/>
    <w:rsid w:val="009A7DDF"/>
    <w:rsid w:val="009A7E85"/>
    <w:rsid w:val="009B075A"/>
    <w:rsid w:val="009B0ED1"/>
    <w:rsid w:val="009B191D"/>
    <w:rsid w:val="009B194D"/>
    <w:rsid w:val="009B2021"/>
    <w:rsid w:val="009B3387"/>
    <w:rsid w:val="009B369E"/>
    <w:rsid w:val="009B408E"/>
    <w:rsid w:val="009B46B8"/>
    <w:rsid w:val="009B47E0"/>
    <w:rsid w:val="009B480A"/>
    <w:rsid w:val="009B49F9"/>
    <w:rsid w:val="009B54E7"/>
    <w:rsid w:val="009B567C"/>
    <w:rsid w:val="009B5795"/>
    <w:rsid w:val="009B581A"/>
    <w:rsid w:val="009B5893"/>
    <w:rsid w:val="009B5937"/>
    <w:rsid w:val="009B5A12"/>
    <w:rsid w:val="009B620E"/>
    <w:rsid w:val="009B62A8"/>
    <w:rsid w:val="009B6731"/>
    <w:rsid w:val="009B6FF9"/>
    <w:rsid w:val="009B76A8"/>
    <w:rsid w:val="009C0580"/>
    <w:rsid w:val="009C0A9A"/>
    <w:rsid w:val="009C10E1"/>
    <w:rsid w:val="009C126E"/>
    <w:rsid w:val="009C1306"/>
    <w:rsid w:val="009C1ABC"/>
    <w:rsid w:val="009C1B84"/>
    <w:rsid w:val="009C1F74"/>
    <w:rsid w:val="009C27AB"/>
    <w:rsid w:val="009C2B3A"/>
    <w:rsid w:val="009C2C73"/>
    <w:rsid w:val="009C2C7B"/>
    <w:rsid w:val="009C2F77"/>
    <w:rsid w:val="009C3540"/>
    <w:rsid w:val="009C4A31"/>
    <w:rsid w:val="009C4A3D"/>
    <w:rsid w:val="009C4CE4"/>
    <w:rsid w:val="009C4E38"/>
    <w:rsid w:val="009C56BF"/>
    <w:rsid w:val="009C589E"/>
    <w:rsid w:val="009C58F4"/>
    <w:rsid w:val="009C619F"/>
    <w:rsid w:val="009C6583"/>
    <w:rsid w:val="009C6D5F"/>
    <w:rsid w:val="009C7107"/>
    <w:rsid w:val="009C7468"/>
    <w:rsid w:val="009C7871"/>
    <w:rsid w:val="009D0E7A"/>
    <w:rsid w:val="009D162C"/>
    <w:rsid w:val="009D24EC"/>
    <w:rsid w:val="009D32AE"/>
    <w:rsid w:val="009D3765"/>
    <w:rsid w:val="009D3DD4"/>
    <w:rsid w:val="009D4383"/>
    <w:rsid w:val="009D459A"/>
    <w:rsid w:val="009D4ECD"/>
    <w:rsid w:val="009D5807"/>
    <w:rsid w:val="009D5CC0"/>
    <w:rsid w:val="009D5E72"/>
    <w:rsid w:val="009D6962"/>
    <w:rsid w:val="009D6BE8"/>
    <w:rsid w:val="009D6E1D"/>
    <w:rsid w:val="009D712C"/>
    <w:rsid w:val="009D7148"/>
    <w:rsid w:val="009D71C7"/>
    <w:rsid w:val="009D79C2"/>
    <w:rsid w:val="009D7AE1"/>
    <w:rsid w:val="009D7ED3"/>
    <w:rsid w:val="009E0095"/>
    <w:rsid w:val="009E0140"/>
    <w:rsid w:val="009E06C5"/>
    <w:rsid w:val="009E0713"/>
    <w:rsid w:val="009E0F64"/>
    <w:rsid w:val="009E1129"/>
    <w:rsid w:val="009E165E"/>
    <w:rsid w:val="009E1C1A"/>
    <w:rsid w:val="009E1C7A"/>
    <w:rsid w:val="009E2861"/>
    <w:rsid w:val="009E2B5B"/>
    <w:rsid w:val="009E300F"/>
    <w:rsid w:val="009E3609"/>
    <w:rsid w:val="009E362C"/>
    <w:rsid w:val="009E4068"/>
    <w:rsid w:val="009E4891"/>
    <w:rsid w:val="009E5259"/>
    <w:rsid w:val="009E5C86"/>
    <w:rsid w:val="009E6131"/>
    <w:rsid w:val="009E6289"/>
    <w:rsid w:val="009E631B"/>
    <w:rsid w:val="009E65AE"/>
    <w:rsid w:val="009E6846"/>
    <w:rsid w:val="009E68A8"/>
    <w:rsid w:val="009E68B0"/>
    <w:rsid w:val="009E7B56"/>
    <w:rsid w:val="009E7B7C"/>
    <w:rsid w:val="009F0399"/>
    <w:rsid w:val="009F0431"/>
    <w:rsid w:val="009F0616"/>
    <w:rsid w:val="009F0D10"/>
    <w:rsid w:val="009F1216"/>
    <w:rsid w:val="009F123C"/>
    <w:rsid w:val="009F1330"/>
    <w:rsid w:val="009F1F1B"/>
    <w:rsid w:val="009F26F9"/>
    <w:rsid w:val="009F2ABE"/>
    <w:rsid w:val="009F2C43"/>
    <w:rsid w:val="009F2F17"/>
    <w:rsid w:val="009F33D5"/>
    <w:rsid w:val="009F368D"/>
    <w:rsid w:val="009F3B86"/>
    <w:rsid w:val="009F3E45"/>
    <w:rsid w:val="009F4033"/>
    <w:rsid w:val="009F4332"/>
    <w:rsid w:val="009F4565"/>
    <w:rsid w:val="009F4601"/>
    <w:rsid w:val="009F4E62"/>
    <w:rsid w:val="009F57E0"/>
    <w:rsid w:val="009F5C12"/>
    <w:rsid w:val="009F65A7"/>
    <w:rsid w:val="009F66C7"/>
    <w:rsid w:val="009F6E92"/>
    <w:rsid w:val="009F7041"/>
    <w:rsid w:val="009F789D"/>
    <w:rsid w:val="009F7972"/>
    <w:rsid w:val="009F7A5B"/>
    <w:rsid w:val="009F7EB4"/>
    <w:rsid w:val="00A00562"/>
    <w:rsid w:val="00A0069F"/>
    <w:rsid w:val="00A00860"/>
    <w:rsid w:val="00A008CD"/>
    <w:rsid w:val="00A00A3C"/>
    <w:rsid w:val="00A00A89"/>
    <w:rsid w:val="00A01BAA"/>
    <w:rsid w:val="00A01BF1"/>
    <w:rsid w:val="00A01DC9"/>
    <w:rsid w:val="00A02170"/>
    <w:rsid w:val="00A023EE"/>
    <w:rsid w:val="00A02AEC"/>
    <w:rsid w:val="00A02C44"/>
    <w:rsid w:val="00A03249"/>
    <w:rsid w:val="00A03CFA"/>
    <w:rsid w:val="00A041A2"/>
    <w:rsid w:val="00A042AB"/>
    <w:rsid w:val="00A04FCA"/>
    <w:rsid w:val="00A05084"/>
    <w:rsid w:val="00A05332"/>
    <w:rsid w:val="00A0594C"/>
    <w:rsid w:val="00A061DD"/>
    <w:rsid w:val="00A06345"/>
    <w:rsid w:val="00A066D9"/>
    <w:rsid w:val="00A06BCD"/>
    <w:rsid w:val="00A06D89"/>
    <w:rsid w:val="00A06E68"/>
    <w:rsid w:val="00A07139"/>
    <w:rsid w:val="00A07663"/>
    <w:rsid w:val="00A0790A"/>
    <w:rsid w:val="00A07911"/>
    <w:rsid w:val="00A100D4"/>
    <w:rsid w:val="00A10362"/>
    <w:rsid w:val="00A1104F"/>
    <w:rsid w:val="00A1163D"/>
    <w:rsid w:val="00A127D7"/>
    <w:rsid w:val="00A12885"/>
    <w:rsid w:val="00A12B4D"/>
    <w:rsid w:val="00A133DA"/>
    <w:rsid w:val="00A13E80"/>
    <w:rsid w:val="00A142BB"/>
    <w:rsid w:val="00A14652"/>
    <w:rsid w:val="00A149D3"/>
    <w:rsid w:val="00A15106"/>
    <w:rsid w:val="00A1511D"/>
    <w:rsid w:val="00A15133"/>
    <w:rsid w:val="00A154B5"/>
    <w:rsid w:val="00A15F3D"/>
    <w:rsid w:val="00A15FC5"/>
    <w:rsid w:val="00A16525"/>
    <w:rsid w:val="00A1677A"/>
    <w:rsid w:val="00A167E8"/>
    <w:rsid w:val="00A16DD5"/>
    <w:rsid w:val="00A17315"/>
    <w:rsid w:val="00A178D6"/>
    <w:rsid w:val="00A178EB"/>
    <w:rsid w:val="00A17C21"/>
    <w:rsid w:val="00A17CF7"/>
    <w:rsid w:val="00A17E7D"/>
    <w:rsid w:val="00A2008C"/>
    <w:rsid w:val="00A20269"/>
    <w:rsid w:val="00A20577"/>
    <w:rsid w:val="00A20A54"/>
    <w:rsid w:val="00A20B0E"/>
    <w:rsid w:val="00A21084"/>
    <w:rsid w:val="00A214C4"/>
    <w:rsid w:val="00A215E2"/>
    <w:rsid w:val="00A21A68"/>
    <w:rsid w:val="00A22208"/>
    <w:rsid w:val="00A223F1"/>
    <w:rsid w:val="00A2271E"/>
    <w:rsid w:val="00A22C88"/>
    <w:rsid w:val="00A22F06"/>
    <w:rsid w:val="00A23AAC"/>
    <w:rsid w:val="00A23DD6"/>
    <w:rsid w:val="00A243B4"/>
    <w:rsid w:val="00A247AD"/>
    <w:rsid w:val="00A252BF"/>
    <w:rsid w:val="00A2630D"/>
    <w:rsid w:val="00A26A0A"/>
    <w:rsid w:val="00A26F4B"/>
    <w:rsid w:val="00A2781E"/>
    <w:rsid w:val="00A27CCA"/>
    <w:rsid w:val="00A27DD0"/>
    <w:rsid w:val="00A27F12"/>
    <w:rsid w:val="00A30583"/>
    <w:rsid w:val="00A30A31"/>
    <w:rsid w:val="00A30A9F"/>
    <w:rsid w:val="00A30C9F"/>
    <w:rsid w:val="00A3115F"/>
    <w:rsid w:val="00A311B2"/>
    <w:rsid w:val="00A31238"/>
    <w:rsid w:val="00A314E8"/>
    <w:rsid w:val="00A31B2D"/>
    <w:rsid w:val="00A31C9F"/>
    <w:rsid w:val="00A31DEB"/>
    <w:rsid w:val="00A321F1"/>
    <w:rsid w:val="00A322AD"/>
    <w:rsid w:val="00A326B3"/>
    <w:rsid w:val="00A329C1"/>
    <w:rsid w:val="00A32AAA"/>
    <w:rsid w:val="00A32E3B"/>
    <w:rsid w:val="00A330A1"/>
    <w:rsid w:val="00A3316D"/>
    <w:rsid w:val="00A33B0D"/>
    <w:rsid w:val="00A34721"/>
    <w:rsid w:val="00A34B1B"/>
    <w:rsid w:val="00A355B7"/>
    <w:rsid w:val="00A3575A"/>
    <w:rsid w:val="00A35EEE"/>
    <w:rsid w:val="00A36AB0"/>
    <w:rsid w:val="00A36AD6"/>
    <w:rsid w:val="00A3719A"/>
    <w:rsid w:val="00A40126"/>
    <w:rsid w:val="00A40362"/>
    <w:rsid w:val="00A4046F"/>
    <w:rsid w:val="00A4068B"/>
    <w:rsid w:val="00A40A24"/>
    <w:rsid w:val="00A4185C"/>
    <w:rsid w:val="00A41B3D"/>
    <w:rsid w:val="00A41CD2"/>
    <w:rsid w:val="00A42706"/>
    <w:rsid w:val="00A43070"/>
    <w:rsid w:val="00A431D0"/>
    <w:rsid w:val="00A43540"/>
    <w:rsid w:val="00A43629"/>
    <w:rsid w:val="00A44546"/>
    <w:rsid w:val="00A44BC7"/>
    <w:rsid w:val="00A44ECD"/>
    <w:rsid w:val="00A450D4"/>
    <w:rsid w:val="00A4520C"/>
    <w:rsid w:val="00A45ADC"/>
    <w:rsid w:val="00A45FB8"/>
    <w:rsid w:val="00A462A7"/>
    <w:rsid w:val="00A4633E"/>
    <w:rsid w:val="00A464C4"/>
    <w:rsid w:val="00A470EA"/>
    <w:rsid w:val="00A47731"/>
    <w:rsid w:val="00A4773D"/>
    <w:rsid w:val="00A478DB"/>
    <w:rsid w:val="00A47B33"/>
    <w:rsid w:val="00A47B6D"/>
    <w:rsid w:val="00A47E7D"/>
    <w:rsid w:val="00A47F48"/>
    <w:rsid w:val="00A504A3"/>
    <w:rsid w:val="00A50634"/>
    <w:rsid w:val="00A50AB3"/>
    <w:rsid w:val="00A50AC6"/>
    <w:rsid w:val="00A50CE8"/>
    <w:rsid w:val="00A51500"/>
    <w:rsid w:val="00A5169E"/>
    <w:rsid w:val="00A517C2"/>
    <w:rsid w:val="00A525F7"/>
    <w:rsid w:val="00A52C55"/>
    <w:rsid w:val="00A52CD2"/>
    <w:rsid w:val="00A5330B"/>
    <w:rsid w:val="00A533FF"/>
    <w:rsid w:val="00A5364B"/>
    <w:rsid w:val="00A536A2"/>
    <w:rsid w:val="00A53764"/>
    <w:rsid w:val="00A5413A"/>
    <w:rsid w:val="00A54346"/>
    <w:rsid w:val="00A5453E"/>
    <w:rsid w:val="00A54797"/>
    <w:rsid w:val="00A54CDC"/>
    <w:rsid w:val="00A54CE9"/>
    <w:rsid w:val="00A55944"/>
    <w:rsid w:val="00A55E0C"/>
    <w:rsid w:val="00A55EB3"/>
    <w:rsid w:val="00A56B23"/>
    <w:rsid w:val="00A56D49"/>
    <w:rsid w:val="00A57477"/>
    <w:rsid w:val="00A574EE"/>
    <w:rsid w:val="00A575EB"/>
    <w:rsid w:val="00A57B91"/>
    <w:rsid w:val="00A57CC8"/>
    <w:rsid w:val="00A57E4C"/>
    <w:rsid w:val="00A60376"/>
    <w:rsid w:val="00A61614"/>
    <w:rsid w:val="00A61745"/>
    <w:rsid w:val="00A61834"/>
    <w:rsid w:val="00A61A00"/>
    <w:rsid w:val="00A61D5D"/>
    <w:rsid w:val="00A61F97"/>
    <w:rsid w:val="00A62620"/>
    <w:rsid w:val="00A62A41"/>
    <w:rsid w:val="00A62D6E"/>
    <w:rsid w:val="00A63A0C"/>
    <w:rsid w:val="00A63CEE"/>
    <w:rsid w:val="00A64163"/>
    <w:rsid w:val="00A64426"/>
    <w:rsid w:val="00A646AF"/>
    <w:rsid w:val="00A64E90"/>
    <w:rsid w:val="00A64E92"/>
    <w:rsid w:val="00A64F1A"/>
    <w:rsid w:val="00A65372"/>
    <w:rsid w:val="00A6567E"/>
    <w:rsid w:val="00A657AB"/>
    <w:rsid w:val="00A65A9D"/>
    <w:rsid w:val="00A65CFE"/>
    <w:rsid w:val="00A65D87"/>
    <w:rsid w:val="00A65D92"/>
    <w:rsid w:val="00A66314"/>
    <w:rsid w:val="00A66E24"/>
    <w:rsid w:val="00A66F66"/>
    <w:rsid w:val="00A67251"/>
    <w:rsid w:val="00A6728A"/>
    <w:rsid w:val="00A67699"/>
    <w:rsid w:val="00A67D67"/>
    <w:rsid w:val="00A700F4"/>
    <w:rsid w:val="00A70309"/>
    <w:rsid w:val="00A704A7"/>
    <w:rsid w:val="00A7059F"/>
    <w:rsid w:val="00A70615"/>
    <w:rsid w:val="00A7073C"/>
    <w:rsid w:val="00A70C48"/>
    <w:rsid w:val="00A7132F"/>
    <w:rsid w:val="00A71673"/>
    <w:rsid w:val="00A720AE"/>
    <w:rsid w:val="00A7217F"/>
    <w:rsid w:val="00A723EA"/>
    <w:rsid w:val="00A72AAD"/>
    <w:rsid w:val="00A74C71"/>
    <w:rsid w:val="00A75208"/>
    <w:rsid w:val="00A757C2"/>
    <w:rsid w:val="00A761AC"/>
    <w:rsid w:val="00A765F4"/>
    <w:rsid w:val="00A7686F"/>
    <w:rsid w:val="00A77902"/>
    <w:rsid w:val="00A77986"/>
    <w:rsid w:val="00A77D2E"/>
    <w:rsid w:val="00A800D3"/>
    <w:rsid w:val="00A80484"/>
    <w:rsid w:val="00A808BD"/>
    <w:rsid w:val="00A80E4F"/>
    <w:rsid w:val="00A81518"/>
    <w:rsid w:val="00A821D9"/>
    <w:rsid w:val="00A826A2"/>
    <w:rsid w:val="00A82DA5"/>
    <w:rsid w:val="00A83678"/>
    <w:rsid w:val="00A838B4"/>
    <w:rsid w:val="00A83CFA"/>
    <w:rsid w:val="00A83F7A"/>
    <w:rsid w:val="00A848E2"/>
    <w:rsid w:val="00A84E33"/>
    <w:rsid w:val="00A8584B"/>
    <w:rsid w:val="00A859FA"/>
    <w:rsid w:val="00A85D7D"/>
    <w:rsid w:val="00A8613A"/>
    <w:rsid w:val="00A8688E"/>
    <w:rsid w:val="00A8690D"/>
    <w:rsid w:val="00A86B8E"/>
    <w:rsid w:val="00A871E9"/>
    <w:rsid w:val="00A87211"/>
    <w:rsid w:val="00A87408"/>
    <w:rsid w:val="00A875E8"/>
    <w:rsid w:val="00A87B45"/>
    <w:rsid w:val="00A87B8B"/>
    <w:rsid w:val="00A904D4"/>
    <w:rsid w:val="00A90CA8"/>
    <w:rsid w:val="00A90E1D"/>
    <w:rsid w:val="00A90FA2"/>
    <w:rsid w:val="00A9119C"/>
    <w:rsid w:val="00A91890"/>
    <w:rsid w:val="00A9197D"/>
    <w:rsid w:val="00A91A22"/>
    <w:rsid w:val="00A91A70"/>
    <w:rsid w:val="00A9215E"/>
    <w:rsid w:val="00A92407"/>
    <w:rsid w:val="00A92975"/>
    <w:rsid w:val="00A92C88"/>
    <w:rsid w:val="00A92F7F"/>
    <w:rsid w:val="00A93008"/>
    <w:rsid w:val="00A93CA5"/>
    <w:rsid w:val="00A93E8D"/>
    <w:rsid w:val="00A93F50"/>
    <w:rsid w:val="00A940B3"/>
    <w:rsid w:val="00A940C9"/>
    <w:rsid w:val="00A94442"/>
    <w:rsid w:val="00A94469"/>
    <w:rsid w:val="00A94848"/>
    <w:rsid w:val="00A94CA6"/>
    <w:rsid w:val="00A95011"/>
    <w:rsid w:val="00A95013"/>
    <w:rsid w:val="00A953AF"/>
    <w:rsid w:val="00A962E3"/>
    <w:rsid w:val="00A965B5"/>
    <w:rsid w:val="00A96C6A"/>
    <w:rsid w:val="00A96C8E"/>
    <w:rsid w:val="00AA01AD"/>
    <w:rsid w:val="00AA02A6"/>
    <w:rsid w:val="00AA079E"/>
    <w:rsid w:val="00AA1600"/>
    <w:rsid w:val="00AA1C0C"/>
    <w:rsid w:val="00AA21AF"/>
    <w:rsid w:val="00AA26E8"/>
    <w:rsid w:val="00AA2845"/>
    <w:rsid w:val="00AA296F"/>
    <w:rsid w:val="00AA2B21"/>
    <w:rsid w:val="00AA2FBD"/>
    <w:rsid w:val="00AA36CD"/>
    <w:rsid w:val="00AA41B5"/>
    <w:rsid w:val="00AA4ACC"/>
    <w:rsid w:val="00AA4AE1"/>
    <w:rsid w:val="00AA514C"/>
    <w:rsid w:val="00AA55FB"/>
    <w:rsid w:val="00AA5964"/>
    <w:rsid w:val="00AA60C0"/>
    <w:rsid w:val="00AA616C"/>
    <w:rsid w:val="00AA659D"/>
    <w:rsid w:val="00AA67BA"/>
    <w:rsid w:val="00AA6B07"/>
    <w:rsid w:val="00AA6BC6"/>
    <w:rsid w:val="00AB0760"/>
    <w:rsid w:val="00AB10D5"/>
    <w:rsid w:val="00AB11D8"/>
    <w:rsid w:val="00AB131C"/>
    <w:rsid w:val="00AB19D2"/>
    <w:rsid w:val="00AB29A0"/>
    <w:rsid w:val="00AB2C54"/>
    <w:rsid w:val="00AB2CEA"/>
    <w:rsid w:val="00AB32EA"/>
    <w:rsid w:val="00AB36A9"/>
    <w:rsid w:val="00AB3BE0"/>
    <w:rsid w:val="00AB3CBD"/>
    <w:rsid w:val="00AB414B"/>
    <w:rsid w:val="00AB4478"/>
    <w:rsid w:val="00AB47E8"/>
    <w:rsid w:val="00AB4C1F"/>
    <w:rsid w:val="00AB4F66"/>
    <w:rsid w:val="00AB5176"/>
    <w:rsid w:val="00AB55A8"/>
    <w:rsid w:val="00AB572B"/>
    <w:rsid w:val="00AB5B7F"/>
    <w:rsid w:val="00AB6A6F"/>
    <w:rsid w:val="00AB6BFF"/>
    <w:rsid w:val="00AB6E6A"/>
    <w:rsid w:val="00AB74D8"/>
    <w:rsid w:val="00AB7879"/>
    <w:rsid w:val="00AB78DC"/>
    <w:rsid w:val="00AB7C93"/>
    <w:rsid w:val="00AC031A"/>
    <w:rsid w:val="00AC0624"/>
    <w:rsid w:val="00AC13EE"/>
    <w:rsid w:val="00AC1A38"/>
    <w:rsid w:val="00AC27D7"/>
    <w:rsid w:val="00AC31DD"/>
    <w:rsid w:val="00AC3A71"/>
    <w:rsid w:val="00AC40EF"/>
    <w:rsid w:val="00AC426A"/>
    <w:rsid w:val="00AC4280"/>
    <w:rsid w:val="00AC5580"/>
    <w:rsid w:val="00AC5646"/>
    <w:rsid w:val="00AC5B0E"/>
    <w:rsid w:val="00AC5CB0"/>
    <w:rsid w:val="00AC6005"/>
    <w:rsid w:val="00AC6629"/>
    <w:rsid w:val="00AC7883"/>
    <w:rsid w:val="00AC7EDC"/>
    <w:rsid w:val="00AD0165"/>
    <w:rsid w:val="00AD02AB"/>
    <w:rsid w:val="00AD07A1"/>
    <w:rsid w:val="00AD0F37"/>
    <w:rsid w:val="00AD0F62"/>
    <w:rsid w:val="00AD10BB"/>
    <w:rsid w:val="00AD10E2"/>
    <w:rsid w:val="00AD1735"/>
    <w:rsid w:val="00AD19A3"/>
    <w:rsid w:val="00AD1A57"/>
    <w:rsid w:val="00AD1DAA"/>
    <w:rsid w:val="00AD23E5"/>
    <w:rsid w:val="00AD2529"/>
    <w:rsid w:val="00AD254B"/>
    <w:rsid w:val="00AD2855"/>
    <w:rsid w:val="00AD34D6"/>
    <w:rsid w:val="00AD3592"/>
    <w:rsid w:val="00AD3E3F"/>
    <w:rsid w:val="00AD441F"/>
    <w:rsid w:val="00AD461F"/>
    <w:rsid w:val="00AD47E8"/>
    <w:rsid w:val="00AD5090"/>
    <w:rsid w:val="00AD5898"/>
    <w:rsid w:val="00AD6039"/>
    <w:rsid w:val="00AD620F"/>
    <w:rsid w:val="00AD6269"/>
    <w:rsid w:val="00AD6729"/>
    <w:rsid w:val="00AD6B3A"/>
    <w:rsid w:val="00AD6DBC"/>
    <w:rsid w:val="00AD6FD7"/>
    <w:rsid w:val="00AD7122"/>
    <w:rsid w:val="00AD7CD7"/>
    <w:rsid w:val="00AE0A67"/>
    <w:rsid w:val="00AE0C11"/>
    <w:rsid w:val="00AE156A"/>
    <w:rsid w:val="00AE194C"/>
    <w:rsid w:val="00AE1A46"/>
    <w:rsid w:val="00AE1BF9"/>
    <w:rsid w:val="00AE1D9E"/>
    <w:rsid w:val="00AE23EE"/>
    <w:rsid w:val="00AE23F1"/>
    <w:rsid w:val="00AE2E31"/>
    <w:rsid w:val="00AE354B"/>
    <w:rsid w:val="00AE36AC"/>
    <w:rsid w:val="00AE37B2"/>
    <w:rsid w:val="00AE3C49"/>
    <w:rsid w:val="00AE3EF3"/>
    <w:rsid w:val="00AE3F87"/>
    <w:rsid w:val="00AE4B08"/>
    <w:rsid w:val="00AE4D7C"/>
    <w:rsid w:val="00AE5871"/>
    <w:rsid w:val="00AE59D3"/>
    <w:rsid w:val="00AE5C91"/>
    <w:rsid w:val="00AE5F33"/>
    <w:rsid w:val="00AE6E1C"/>
    <w:rsid w:val="00AE7F0C"/>
    <w:rsid w:val="00AF06B4"/>
    <w:rsid w:val="00AF0EEB"/>
    <w:rsid w:val="00AF0F65"/>
    <w:rsid w:val="00AF107A"/>
    <w:rsid w:val="00AF11AB"/>
    <w:rsid w:val="00AF1599"/>
    <w:rsid w:val="00AF2123"/>
    <w:rsid w:val="00AF22FF"/>
    <w:rsid w:val="00AF2565"/>
    <w:rsid w:val="00AF2A82"/>
    <w:rsid w:val="00AF2E82"/>
    <w:rsid w:val="00AF2EDC"/>
    <w:rsid w:val="00AF32C7"/>
    <w:rsid w:val="00AF3886"/>
    <w:rsid w:val="00AF3F54"/>
    <w:rsid w:val="00AF4E9C"/>
    <w:rsid w:val="00AF51DA"/>
    <w:rsid w:val="00AF538C"/>
    <w:rsid w:val="00AF55AF"/>
    <w:rsid w:val="00AF5620"/>
    <w:rsid w:val="00AF563D"/>
    <w:rsid w:val="00AF6335"/>
    <w:rsid w:val="00AF6735"/>
    <w:rsid w:val="00AF6F7D"/>
    <w:rsid w:val="00AF6F83"/>
    <w:rsid w:val="00AF7461"/>
    <w:rsid w:val="00AF76D3"/>
    <w:rsid w:val="00AF7C42"/>
    <w:rsid w:val="00AF7F35"/>
    <w:rsid w:val="00B00443"/>
    <w:rsid w:val="00B00685"/>
    <w:rsid w:val="00B00D9A"/>
    <w:rsid w:val="00B00FF1"/>
    <w:rsid w:val="00B01274"/>
    <w:rsid w:val="00B017BC"/>
    <w:rsid w:val="00B0196C"/>
    <w:rsid w:val="00B01AE7"/>
    <w:rsid w:val="00B0221E"/>
    <w:rsid w:val="00B02416"/>
    <w:rsid w:val="00B0257D"/>
    <w:rsid w:val="00B02C7E"/>
    <w:rsid w:val="00B03267"/>
    <w:rsid w:val="00B03565"/>
    <w:rsid w:val="00B03755"/>
    <w:rsid w:val="00B037BE"/>
    <w:rsid w:val="00B03EAF"/>
    <w:rsid w:val="00B042D9"/>
    <w:rsid w:val="00B05B72"/>
    <w:rsid w:val="00B06460"/>
    <w:rsid w:val="00B064D4"/>
    <w:rsid w:val="00B07125"/>
    <w:rsid w:val="00B07570"/>
    <w:rsid w:val="00B0775F"/>
    <w:rsid w:val="00B07E0B"/>
    <w:rsid w:val="00B07FAF"/>
    <w:rsid w:val="00B1006C"/>
    <w:rsid w:val="00B1012F"/>
    <w:rsid w:val="00B115A6"/>
    <w:rsid w:val="00B11604"/>
    <w:rsid w:val="00B11731"/>
    <w:rsid w:val="00B11771"/>
    <w:rsid w:val="00B11B04"/>
    <w:rsid w:val="00B11B08"/>
    <w:rsid w:val="00B11EFD"/>
    <w:rsid w:val="00B11F75"/>
    <w:rsid w:val="00B12074"/>
    <w:rsid w:val="00B126C7"/>
    <w:rsid w:val="00B12A9A"/>
    <w:rsid w:val="00B12C05"/>
    <w:rsid w:val="00B130FB"/>
    <w:rsid w:val="00B1366C"/>
    <w:rsid w:val="00B141E9"/>
    <w:rsid w:val="00B147AE"/>
    <w:rsid w:val="00B14AB4"/>
    <w:rsid w:val="00B1534B"/>
    <w:rsid w:val="00B157A2"/>
    <w:rsid w:val="00B16055"/>
    <w:rsid w:val="00B1639F"/>
    <w:rsid w:val="00B16635"/>
    <w:rsid w:val="00B16AB4"/>
    <w:rsid w:val="00B16BAF"/>
    <w:rsid w:val="00B17092"/>
    <w:rsid w:val="00B17153"/>
    <w:rsid w:val="00B17218"/>
    <w:rsid w:val="00B17433"/>
    <w:rsid w:val="00B177C4"/>
    <w:rsid w:val="00B17D0D"/>
    <w:rsid w:val="00B2018F"/>
    <w:rsid w:val="00B20928"/>
    <w:rsid w:val="00B2109D"/>
    <w:rsid w:val="00B21171"/>
    <w:rsid w:val="00B211BB"/>
    <w:rsid w:val="00B213DC"/>
    <w:rsid w:val="00B21B06"/>
    <w:rsid w:val="00B21B47"/>
    <w:rsid w:val="00B223EB"/>
    <w:rsid w:val="00B2275D"/>
    <w:rsid w:val="00B22A64"/>
    <w:rsid w:val="00B235A4"/>
    <w:rsid w:val="00B23786"/>
    <w:rsid w:val="00B23B42"/>
    <w:rsid w:val="00B23DAF"/>
    <w:rsid w:val="00B24244"/>
    <w:rsid w:val="00B245BC"/>
    <w:rsid w:val="00B246C7"/>
    <w:rsid w:val="00B249D0"/>
    <w:rsid w:val="00B24B4F"/>
    <w:rsid w:val="00B25078"/>
    <w:rsid w:val="00B25134"/>
    <w:rsid w:val="00B25564"/>
    <w:rsid w:val="00B25747"/>
    <w:rsid w:val="00B264F1"/>
    <w:rsid w:val="00B26A88"/>
    <w:rsid w:val="00B26C7E"/>
    <w:rsid w:val="00B26F94"/>
    <w:rsid w:val="00B27005"/>
    <w:rsid w:val="00B271C2"/>
    <w:rsid w:val="00B275AE"/>
    <w:rsid w:val="00B3060A"/>
    <w:rsid w:val="00B30BE7"/>
    <w:rsid w:val="00B31D5B"/>
    <w:rsid w:val="00B31EF8"/>
    <w:rsid w:val="00B322C4"/>
    <w:rsid w:val="00B32A75"/>
    <w:rsid w:val="00B33DDF"/>
    <w:rsid w:val="00B34889"/>
    <w:rsid w:val="00B34A09"/>
    <w:rsid w:val="00B35155"/>
    <w:rsid w:val="00B3538A"/>
    <w:rsid w:val="00B35763"/>
    <w:rsid w:val="00B35D84"/>
    <w:rsid w:val="00B36606"/>
    <w:rsid w:val="00B36F11"/>
    <w:rsid w:val="00B37707"/>
    <w:rsid w:val="00B379DD"/>
    <w:rsid w:val="00B37A64"/>
    <w:rsid w:val="00B37C75"/>
    <w:rsid w:val="00B37ED9"/>
    <w:rsid w:val="00B37F1F"/>
    <w:rsid w:val="00B400D3"/>
    <w:rsid w:val="00B40682"/>
    <w:rsid w:val="00B41542"/>
    <w:rsid w:val="00B41D8C"/>
    <w:rsid w:val="00B42268"/>
    <w:rsid w:val="00B422E5"/>
    <w:rsid w:val="00B426D4"/>
    <w:rsid w:val="00B42766"/>
    <w:rsid w:val="00B4321C"/>
    <w:rsid w:val="00B43508"/>
    <w:rsid w:val="00B4354B"/>
    <w:rsid w:val="00B43561"/>
    <w:rsid w:val="00B4383B"/>
    <w:rsid w:val="00B43F4A"/>
    <w:rsid w:val="00B44BD5"/>
    <w:rsid w:val="00B44D01"/>
    <w:rsid w:val="00B4518A"/>
    <w:rsid w:val="00B45265"/>
    <w:rsid w:val="00B45514"/>
    <w:rsid w:val="00B45C26"/>
    <w:rsid w:val="00B45C8E"/>
    <w:rsid w:val="00B45CBA"/>
    <w:rsid w:val="00B463C4"/>
    <w:rsid w:val="00B46843"/>
    <w:rsid w:val="00B46A6D"/>
    <w:rsid w:val="00B46C1F"/>
    <w:rsid w:val="00B4734F"/>
    <w:rsid w:val="00B47541"/>
    <w:rsid w:val="00B477ED"/>
    <w:rsid w:val="00B479B1"/>
    <w:rsid w:val="00B47C72"/>
    <w:rsid w:val="00B47C9F"/>
    <w:rsid w:val="00B5062C"/>
    <w:rsid w:val="00B50A61"/>
    <w:rsid w:val="00B51A6C"/>
    <w:rsid w:val="00B51B2D"/>
    <w:rsid w:val="00B51E68"/>
    <w:rsid w:val="00B525D2"/>
    <w:rsid w:val="00B52F94"/>
    <w:rsid w:val="00B53011"/>
    <w:rsid w:val="00B5315F"/>
    <w:rsid w:val="00B53B33"/>
    <w:rsid w:val="00B5416A"/>
    <w:rsid w:val="00B544CB"/>
    <w:rsid w:val="00B54D68"/>
    <w:rsid w:val="00B55895"/>
    <w:rsid w:val="00B55AAA"/>
    <w:rsid w:val="00B55F72"/>
    <w:rsid w:val="00B5668F"/>
    <w:rsid w:val="00B56DBA"/>
    <w:rsid w:val="00B56F81"/>
    <w:rsid w:val="00B574BF"/>
    <w:rsid w:val="00B578F4"/>
    <w:rsid w:val="00B57D70"/>
    <w:rsid w:val="00B57D95"/>
    <w:rsid w:val="00B6029C"/>
    <w:rsid w:val="00B60C77"/>
    <w:rsid w:val="00B60F98"/>
    <w:rsid w:val="00B61179"/>
    <w:rsid w:val="00B611D7"/>
    <w:rsid w:val="00B620DD"/>
    <w:rsid w:val="00B62493"/>
    <w:rsid w:val="00B6285D"/>
    <w:rsid w:val="00B62D71"/>
    <w:rsid w:val="00B63411"/>
    <w:rsid w:val="00B63792"/>
    <w:rsid w:val="00B63AC2"/>
    <w:rsid w:val="00B63F20"/>
    <w:rsid w:val="00B64388"/>
    <w:rsid w:val="00B64A77"/>
    <w:rsid w:val="00B65790"/>
    <w:rsid w:val="00B65C84"/>
    <w:rsid w:val="00B65D66"/>
    <w:rsid w:val="00B65F6D"/>
    <w:rsid w:val="00B661BB"/>
    <w:rsid w:val="00B664CF"/>
    <w:rsid w:val="00B668AD"/>
    <w:rsid w:val="00B669DC"/>
    <w:rsid w:val="00B67A99"/>
    <w:rsid w:val="00B67B8C"/>
    <w:rsid w:val="00B67E1A"/>
    <w:rsid w:val="00B70336"/>
    <w:rsid w:val="00B706D6"/>
    <w:rsid w:val="00B70C98"/>
    <w:rsid w:val="00B71E1C"/>
    <w:rsid w:val="00B71E5D"/>
    <w:rsid w:val="00B729F1"/>
    <w:rsid w:val="00B72A68"/>
    <w:rsid w:val="00B731A0"/>
    <w:rsid w:val="00B73E8F"/>
    <w:rsid w:val="00B7415D"/>
    <w:rsid w:val="00B74707"/>
    <w:rsid w:val="00B747C6"/>
    <w:rsid w:val="00B7486B"/>
    <w:rsid w:val="00B752A9"/>
    <w:rsid w:val="00B7574A"/>
    <w:rsid w:val="00B759F9"/>
    <w:rsid w:val="00B75A2D"/>
    <w:rsid w:val="00B763DE"/>
    <w:rsid w:val="00B76BD3"/>
    <w:rsid w:val="00B76E21"/>
    <w:rsid w:val="00B76EE9"/>
    <w:rsid w:val="00B76F3C"/>
    <w:rsid w:val="00B774B2"/>
    <w:rsid w:val="00B779A9"/>
    <w:rsid w:val="00B77BBF"/>
    <w:rsid w:val="00B8014D"/>
    <w:rsid w:val="00B80A87"/>
    <w:rsid w:val="00B80E6A"/>
    <w:rsid w:val="00B81606"/>
    <w:rsid w:val="00B81778"/>
    <w:rsid w:val="00B8189D"/>
    <w:rsid w:val="00B81A68"/>
    <w:rsid w:val="00B81B1A"/>
    <w:rsid w:val="00B81EDC"/>
    <w:rsid w:val="00B82D1F"/>
    <w:rsid w:val="00B8420C"/>
    <w:rsid w:val="00B84213"/>
    <w:rsid w:val="00B8434B"/>
    <w:rsid w:val="00B843B7"/>
    <w:rsid w:val="00B8574D"/>
    <w:rsid w:val="00B85CBB"/>
    <w:rsid w:val="00B85DAF"/>
    <w:rsid w:val="00B86CA0"/>
    <w:rsid w:val="00B86E9E"/>
    <w:rsid w:val="00B8702E"/>
    <w:rsid w:val="00B872B2"/>
    <w:rsid w:val="00B875A7"/>
    <w:rsid w:val="00B8767E"/>
    <w:rsid w:val="00B87E52"/>
    <w:rsid w:val="00B90759"/>
    <w:rsid w:val="00B9082F"/>
    <w:rsid w:val="00B908DB"/>
    <w:rsid w:val="00B91010"/>
    <w:rsid w:val="00B91279"/>
    <w:rsid w:val="00B91390"/>
    <w:rsid w:val="00B91466"/>
    <w:rsid w:val="00B91555"/>
    <w:rsid w:val="00B9168D"/>
    <w:rsid w:val="00B920E0"/>
    <w:rsid w:val="00B920FB"/>
    <w:rsid w:val="00B929FE"/>
    <w:rsid w:val="00B9351A"/>
    <w:rsid w:val="00B9354F"/>
    <w:rsid w:val="00B93752"/>
    <w:rsid w:val="00B93CC8"/>
    <w:rsid w:val="00B94038"/>
    <w:rsid w:val="00B94871"/>
    <w:rsid w:val="00B94A6E"/>
    <w:rsid w:val="00B94AD2"/>
    <w:rsid w:val="00B94B06"/>
    <w:rsid w:val="00B94C14"/>
    <w:rsid w:val="00B95182"/>
    <w:rsid w:val="00B95520"/>
    <w:rsid w:val="00B956EB"/>
    <w:rsid w:val="00B95B16"/>
    <w:rsid w:val="00B95C69"/>
    <w:rsid w:val="00B95DDB"/>
    <w:rsid w:val="00B95E0B"/>
    <w:rsid w:val="00B96000"/>
    <w:rsid w:val="00B960AD"/>
    <w:rsid w:val="00B9701E"/>
    <w:rsid w:val="00B97484"/>
    <w:rsid w:val="00B975D5"/>
    <w:rsid w:val="00B9765A"/>
    <w:rsid w:val="00B97AC8"/>
    <w:rsid w:val="00BA0071"/>
    <w:rsid w:val="00BA018C"/>
    <w:rsid w:val="00BA0375"/>
    <w:rsid w:val="00BA07D7"/>
    <w:rsid w:val="00BA0805"/>
    <w:rsid w:val="00BA0924"/>
    <w:rsid w:val="00BA18AD"/>
    <w:rsid w:val="00BA194C"/>
    <w:rsid w:val="00BA1BBD"/>
    <w:rsid w:val="00BA2098"/>
    <w:rsid w:val="00BA21B6"/>
    <w:rsid w:val="00BA25DB"/>
    <w:rsid w:val="00BA2D67"/>
    <w:rsid w:val="00BA2D7D"/>
    <w:rsid w:val="00BA349B"/>
    <w:rsid w:val="00BA399E"/>
    <w:rsid w:val="00BA3AE3"/>
    <w:rsid w:val="00BA3DB4"/>
    <w:rsid w:val="00BA3DF7"/>
    <w:rsid w:val="00BA4395"/>
    <w:rsid w:val="00BA4BF7"/>
    <w:rsid w:val="00BA53C5"/>
    <w:rsid w:val="00BA57E8"/>
    <w:rsid w:val="00BA5D01"/>
    <w:rsid w:val="00BA6006"/>
    <w:rsid w:val="00BA66A0"/>
    <w:rsid w:val="00BA69EA"/>
    <w:rsid w:val="00BA6F17"/>
    <w:rsid w:val="00BA72E3"/>
    <w:rsid w:val="00BA76B2"/>
    <w:rsid w:val="00BB01EF"/>
    <w:rsid w:val="00BB0BB5"/>
    <w:rsid w:val="00BB0F6C"/>
    <w:rsid w:val="00BB1A48"/>
    <w:rsid w:val="00BB21FF"/>
    <w:rsid w:val="00BB2251"/>
    <w:rsid w:val="00BB233D"/>
    <w:rsid w:val="00BB3DBD"/>
    <w:rsid w:val="00BB44DA"/>
    <w:rsid w:val="00BB45AF"/>
    <w:rsid w:val="00BB5640"/>
    <w:rsid w:val="00BB5717"/>
    <w:rsid w:val="00BB5797"/>
    <w:rsid w:val="00BB5DCD"/>
    <w:rsid w:val="00BB5E36"/>
    <w:rsid w:val="00BB5E3A"/>
    <w:rsid w:val="00BB6054"/>
    <w:rsid w:val="00BB6636"/>
    <w:rsid w:val="00BB6C04"/>
    <w:rsid w:val="00BB6E38"/>
    <w:rsid w:val="00BB6FC5"/>
    <w:rsid w:val="00BB7815"/>
    <w:rsid w:val="00BB7859"/>
    <w:rsid w:val="00BC019C"/>
    <w:rsid w:val="00BC0D75"/>
    <w:rsid w:val="00BC0E43"/>
    <w:rsid w:val="00BC0F8E"/>
    <w:rsid w:val="00BC10D7"/>
    <w:rsid w:val="00BC11D2"/>
    <w:rsid w:val="00BC1331"/>
    <w:rsid w:val="00BC1707"/>
    <w:rsid w:val="00BC1EB1"/>
    <w:rsid w:val="00BC27F1"/>
    <w:rsid w:val="00BC2DCE"/>
    <w:rsid w:val="00BC2DEC"/>
    <w:rsid w:val="00BC4103"/>
    <w:rsid w:val="00BC45B7"/>
    <w:rsid w:val="00BC4792"/>
    <w:rsid w:val="00BC4AE0"/>
    <w:rsid w:val="00BC4DA1"/>
    <w:rsid w:val="00BC4FB5"/>
    <w:rsid w:val="00BC5762"/>
    <w:rsid w:val="00BC5CEA"/>
    <w:rsid w:val="00BC5D39"/>
    <w:rsid w:val="00BC5EA4"/>
    <w:rsid w:val="00BC63BE"/>
    <w:rsid w:val="00BC6692"/>
    <w:rsid w:val="00BC6D9F"/>
    <w:rsid w:val="00BC7C9A"/>
    <w:rsid w:val="00BC7D36"/>
    <w:rsid w:val="00BD03C2"/>
    <w:rsid w:val="00BD05BB"/>
    <w:rsid w:val="00BD07D9"/>
    <w:rsid w:val="00BD0B97"/>
    <w:rsid w:val="00BD12AA"/>
    <w:rsid w:val="00BD131D"/>
    <w:rsid w:val="00BD18AB"/>
    <w:rsid w:val="00BD1D3D"/>
    <w:rsid w:val="00BD2179"/>
    <w:rsid w:val="00BD22B9"/>
    <w:rsid w:val="00BD29D2"/>
    <w:rsid w:val="00BD2D61"/>
    <w:rsid w:val="00BD48E3"/>
    <w:rsid w:val="00BD4A99"/>
    <w:rsid w:val="00BD57A9"/>
    <w:rsid w:val="00BD58E0"/>
    <w:rsid w:val="00BD5ADB"/>
    <w:rsid w:val="00BD5C97"/>
    <w:rsid w:val="00BD6337"/>
    <w:rsid w:val="00BD64FD"/>
    <w:rsid w:val="00BD6BA3"/>
    <w:rsid w:val="00BD6DB3"/>
    <w:rsid w:val="00BD7433"/>
    <w:rsid w:val="00BD77FC"/>
    <w:rsid w:val="00BD7ADA"/>
    <w:rsid w:val="00BD7D96"/>
    <w:rsid w:val="00BD7ED8"/>
    <w:rsid w:val="00BE03FE"/>
    <w:rsid w:val="00BE10A2"/>
    <w:rsid w:val="00BE17F2"/>
    <w:rsid w:val="00BE19CF"/>
    <w:rsid w:val="00BE23A9"/>
    <w:rsid w:val="00BE2550"/>
    <w:rsid w:val="00BE273A"/>
    <w:rsid w:val="00BE2D6A"/>
    <w:rsid w:val="00BE2DD6"/>
    <w:rsid w:val="00BE30A4"/>
    <w:rsid w:val="00BE3234"/>
    <w:rsid w:val="00BE38A1"/>
    <w:rsid w:val="00BE3AF6"/>
    <w:rsid w:val="00BE3CF3"/>
    <w:rsid w:val="00BE43FA"/>
    <w:rsid w:val="00BE471F"/>
    <w:rsid w:val="00BE4929"/>
    <w:rsid w:val="00BE5523"/>
    <w:rsid w:val="00BE5EC1"/>
    <w:rsid w:val="00BE5FA8"/>
    <w:rsid w:val="00BE63B3"/>
    <w:rsid w:val="00BE6951"/>
    <w:rsid w:val="00BE6A03"/>
    <w:rsid w:val="00BE6CCE"/>
    <w:rsid w:val="00BE6E9F"/>
    <w:rsid w:val="00BE78BB"/>
    <w:rsid w:val="00BE7BE4"/>
    <w:rsid w:val="00BE7FA3"/>
    <w:rsid w:val="00BF01FC"/>
    <w:rsid w:val="00BF0469"/>
    <w:rsid w:val="00BF07BD"/>
    <w:rsid w:val="00BF0C28"/>
    <w:rsid w:val="00BF0E11"/>
    <w:rsid w:val="00BF16D6"/>
    <w:rsid w:val="00BF190B"/>
    <w:rsid w:val="00BF1C00"/>
    <w:rsid w:val="00BF1FFC"/>
    <w:rsid w:val="00BF24FA"/>
    <w:rsid w:val="00BF2E92"/>
    <w:rsid w:val="00BF320F"/>
    <w:rsid w:val="00BF35BD"/>
    <w:rsid w:val="00BF37BB"/>
    <w:rsid w:val="00BF4352"/>
    <w:rsid w:val="00BF45EF"/>
    <w:rsid w:val="00BF495E"/>
    <w:rsid w:val="00BF4B5B"/>
    <w:rsid w:val="00BF52B5"/>
    <w:rsid w:val="00BF53F6"/>
    <w:rsid w:val="00BF5789"/>
    <w:rsid w:val="00BF5A78"/>
    <w:rsid w:val="00BF655D"/>
    <w:rsid w:val="00BF6E21"/>
    <w:rsid w:val="00BF7670"/>
    <w:rsid w:val="00BF7C67"/>
    <w:rsid w:val="00C00400"/>
    <w:rsid w:val="00C01108"/>
    <w:rsid w:val="00C0194B"/>
    <w:rsid w:val="00C01A5D"/>
    <w:rsid w:val="00C02141"/>
    <w:rsid w:val="00C028E6"/>
    <w:rsid w:val="00C02A51"/>
    <w:rsid w:val="00C03226"/>
    <w:rsid w:val="00C03561"/>
    <w:rsid w:val="00C036AD"/>
    <w:rsid w:val="00C03BB1"/>
    <w:rsid w:val="00C03BD5"/>
    <w:rsid w:val="00C03C48"/>
    <w:rsid w:val="00C04A00"/>
    <w:rsid w:val="00C04BD6"/>
    <w:rsid w:val="00C04CAA"/>
    <w:rsid w:val="00C04FCA"/>
    <w:rsid w:val="00C05191"/>
    <w:rsid w:val="00C05318"/>
    <w:rsid w:val="00C068DA"/>
    <w:rsid w:val="00C06BA9"/>
    <w:rsid w:val="00C06DFE"/>
    <w:rsid w:val="00C070B9"/>
    <w:rsid w:val="00C07107"/>
    <w:rsid w:val="00C071EF"/>
    <w:rsid w:val="00C07377"/>
    <w:rsid w:val="00C07543"/>
    <w:rsid w:val="00C07903"/>
    <w:rsid w:val="00C109D6"/>
    <w:rsid w:val="00C10A18"/>
    <w:rsid w:val="00C10A5E"/>
    <w:rsid w:val="00C116CD"/>
    <w:rsid w:val="00C11A0E"/>
    <w:rsid w:val="00C11D51"/>
    <w:rsid w:val="00C11F48"/>
    <w:rsid w:val="00C121E3"/>
    <w:rsid w:val="00C12237"/>
    <w:rsid w:val="00C12B35"/>
    <w:rsid w:val="00C12E0C"/>
    <w:rsid w:val="00C1337C"/>
    <w:rsid w:val="00C13630"/>
    <w:rsid w:val="00C13AA4"/>
    <w:rsid w:val="00C13C4A"/>
    <w:rsid w:val="00C13E10"/>
    <w:rsid w:val="00C14282"/>
    <w:rsid w:val="00C145B5"/>
    <w:rsid w:val="00C1462C"/>
    <w:rsid w:val="00C14BD2"/>
    <w:rsid w:val="00C14CBA"/>
    <w:rsid w:val="00C14D18"/>
    <w:rsid w:val="00C15062"/>
    <w:rsid w:val="00C15183"/>
    <w:rsid w:val="00C15A92"/>
    <w:rsid w:val="00C15D4D"/>
    <w:rsid w:val="00C16548"/>
    <w:rsid w:val="00C16664"/>
    <w:rsid w:val="00C167B6"/>
    <w:rsid w:val="00C16940"/>
    <w:rsid w:val="00C17241"/>
    <w:rsid w:val="00C17E3A"/>
    <w:rsid w:val="00C2018D"/>
    <w:rsid w:val="00C202E9"/>
    <w:rsid w:val="00C203DE"/>
    <w:rsid w:val="00C20695"/>
    <w:rsid w:val="00C2111A"/>
    <w:rsid w:val="00C21AE6"/>
    <w:rsid w:val="00C225C7"/>
    <w:rsid w:val="00C2265B"/>
    <w:rsid w:val="00C22CF3"/>
    <w:rsid w:val="00C22F34"/>
    <w:rsid w:val="00C233C2"/>
    <w:rsid w:val="00C23659"/>
    <w:rsid w:val="00C239FA"/>
    <w:rsid w:val="00C23B20"/>
    <w:rsid w:val="00C23D31"/>
    <w:rsid w:val="00C24A85"/>
    <w:rsid w:val="00C24C90"/>
    <w:rsid w:val="00C25096"/>
    <w:rsid w:val="00C2517F"/>
    <w:rsid w:val="00C252C3"/>
    <w:rsid w:val="00C255F0"/>
    <w:rsid w:val="00C258F3"/>
    <w:rsid w:val="00C25BEE"/>
    <w:rsid w:val="00C25E33"/>
    <w:rsid w:val="00C25E90"/>
    <w:rsid w:val="00C26227"/>
    <w:rsid w:val="00C2661D"/>
    <w:rsid w:val="00C271DE"/>
    <w:rsid w:val="00C271F5"/>
    <w:rsid w:val="00C27369"/>
    <w:rsid w:val="00C273CD"/>
    <w:rsid w:val="00C2744D"/>
    <w:rsid w:val="00C27930"/>
    <w:rsid w:val="00C27A4A"/>
    <w:rsid w:val="00C3074E"/>
    <w:rsid w:val="00C30B84"/>
    <w:rsid w:val="00C30D23"/>
    <w:rsid w:val="00C30DAD"/>
    <w:rsid w:val="00C3107F"/>
    <w:rsid w:val="00C31092"/>
    <w:rsid w:val="00C31253"/>
    <w:rsid w:val="00C31761"/>
    <w:rsid w:val="00C31D76"/>
    <w:rsid w:val="00C32364"/>
    <w:rsid w:val="00C32732"/>
    <w:rsid w:val="00C32860"/>
    <w:rsid w:val="00C331F7"/>
    <w:rsid w:val="00C33676"/>
    <w:rsid w:val="00C33CDF"/>
    <w:rsid w:val="00C33DB3"/>
    <w:rsid w:val="00C341C7"/>
    <w:rsid w:val="00C342BD"/>
    <w:rsid w:val="00C34749"/>
    <w:rsid w:val="00C3486F"/>
    <w:rsid w:val="00C34A87"/>
    <w:rsid w:val="00C361D9"/>
    <w:rsid w:val="00C36B21"/>
    <w:rsid w:val="00C36C8E"/>
    <w:rsid w:val="00C37499"/>
    <w:rsid w:val="00C40861"/>
    <w:rsid w:val="00C4095C"/>
    <w:rsid w:val="00C409D1"/>
    <w:rsid w:val="00C41BC8"/>
    <w:rsid w:val="00C42829"/>
    <w:rsid w:val="00C42AE4"/>
    <w:rsid w:val="00C42B2B"/>
    <w:rsid w:val="00C43010"/>
    <w:rsid w:val="00C436AC"/>
    <w:rsid w:val="00C4376B"/>
    <w:rsid w:val="00C43BBE"/>
    <w:rsid w:val="00C441AF"/>
    <w:rsid w:val="00C4481C"/>
    <w:rsid w:val="00C44A29"/>
    <w:rsid w:val="00C44AC1"/>
    <w:rsid w:val="00C44D25"/>
    <w:rsid w:val="00C45199"/>
    <w:rsid w:val="00C45263"/>
    <w:rsid w:val="00C452D3"/>
    <w:rsid w:val="00C453B5"/>
    <w:rsid w:val="00C455C2"/>
    <w:rsid w:val="00C45C2E"/>
    <w:rsid w:val="00C45D35"/>
    <w:rsid w:val="00C45DAD"/>
    <w:rsid w:val="00C45F5D"/>
    <w:rsid w:val="00C460B0"/>
    <w:rsid w:val="00C46474"/>
    <w:rsid w:val="00C4691E"/>
    <w:rsid w:val="00C472E3"/>
    <w:rsid w:val="00C47329"/>
    <w:rsid w:val="00C474EB"/>
    <w:rsid w:val="00C47B11"/>
    <w:rsid w:val="00C5033F"/>
    <w:rsid w:val="00C50425"/>
    <w:rsid w:val="00C50736"/>
    <w:rsid w:val="00C50769"/>
    <w:rsid w:val="00C50996"/>
    <w:rsid w:val="00C50D9A"/>
    <w:rsid w:val="00C50EAE"/>
    <w:rsid w:val="00C512EB"/>
    <w:rsid w:val="00C51669"/>
    <w:rsid w:val="00C51DE6"/>
    <w:rsid w:val="00C527FF"/>
    <w:rsid w:val="00C52B1F"/>
    <w:rsid w:val="00C52C49"/>
    <w:rsid w:val="00C532F3"/>
    <w:rsid w:val="00C53489"/>
    <w:rsid w:val="00C538C5"/>
    <w:rsid w:val="00C53B5A"/>
    <w:rsid w:val="00C53C8A"/>
    <w:rsid w:val="00C54505"/>
    <w:rsid w:val="00C54A0C"/>
    <w:rsid w:val="00C54DFF"/>
    <w:rsid w:val="00C54EE3"/>
    <w:rsid w:val="00C55037"/>
    <w:rsid w:val="00C55993"/>
    <w:rsid w:val="00C55E5D"/>
    <w:rsid w:val="00C55ECF"/>
    <w:rsid w:val="00C56A09"/>
    <w:rsid w:val="00C57A1B"/>
    <w:rsid w:val="00C57A58"/>
    <w:rsid w:val="00C57AAB"/>
    <w:rsid w:val="00C57BEB"/>
    <w:rsid w:val="00C61936"/>
    <w:rsid w:val="00C61C80"/>
    <w:rsid w:val="00C61D12"/>
    <w:rsid w:val="00C61EB9"/>
    <w:rsid w:val="00C61EFF"/>
    <w:rsid w:val="00C61F6A"/>
    <w:rsid w:val="00C6225C"/>
    <w:rsid w:val="00C6251B"/>
    <w:rsid w:val="00C62CFF"/>
    <w:rsid w:val="00C632FD"/>
    <w:rsid w:val="00C63415"/>
    <w:rsid w:val="00C638ED"/>
    <w:rsid w:val="00C645D7"/>
    <w:rsid w:val="00C64E77"/>
    <w:rsid w:val="00C64FC6"/>
    <w:rsid w:val="00C6553E"/>
    <w:rsid w:val="00C65C96"/>
    <w:rsid w:val="00C65CC7"/>
    <w:rsid w:val="00C66928"/>
    <w:rsid w:val="00C66974"/>
    <w:rsid w:val="00C67441"/>
    <w:rsid w:val="00C67481"/>
    <w:rsid w:val="00C67547"/>
    <w:rsid w:val="00C6784B"/>
    <w:rsid w:val="00C67913"/>
    <w:rsid w:val="00C67F4A"/>
    <w:rsid w:val="00C700A5"/>
    <w:rsid w:val="00C706C4"/>
    <w:rsid w:val="00C707F4"/>
    <w:rsid w:val="00C70A30"/>
    <w:rsid w:val="00C70E5B"/>
    <w:rsid w:val="00C70FD7"/>
    <w:rsid w:val="00C71198"/>
    <w:rsid w:val="00C71361"/>
    <w:rsid w:val="00C714E2"/>
    <w:rsid w:val="00C7187C"/>
    <w:rsid w:val="00C71AE1"/>
    <w:rsid w:val="00C71E7D"/>
    <w:rsid w:val="00C71F0E"/>
    <w:rsid w:val="00C71FBD"/>
    <w:rsid w:val="00C728A8"/>
    <w:rsid w:val="00C72948"/>
    <w:rsid w:val="00C733AD"/>
    <w:rsid w:val="00C73508"/>
    <w:rsid w:val="00C73661"/>
    <w:rsid w:val="00C73676"/>
    <w:rsid w:val="00C73857"/>
    <w:rsid w:val="00C73AB7"/>
    <w:rsid w:val="00C73ED9"/>
    <w:rsid w:val="00C742F7"/>
    <w:rsid w:val="00C74617"/>
    <w:rsid w:val="00C746EE"/>
    <w:rsid w:val="00C749C7"/>
    <w:rsid w:val="00C74EA0"/>
    <w:rsid w:val="00C7531E"/>
    <w:rsid w:val="00C75575"/>
    <w:rsid w:val="00C75ABD"/>
    <w:rsid w:val="00C75B19"/>
    <w:rsid w:val="00C76C65"/>
    <w:rsid w:val="00C772D2"/>
    <w:rsid w:val="00C77320"/>
    <w:rsid w:val="00C7739E"/>
    <w:rsid w:val="00C77735"/>
    <w:rsid w:val="00C77E4B"/>
    <w:rsid w:val="00C800E0"/>
    <w:rsid w:val="00C8084C"/>
    <w:rsid w:val="00C80E45"/>
    <w:rsid w:val="00C810B8"/>
    <w:rsid w:val="00C81119"/>
    <w:rsid w:val="00C8131E"/>
    <w:rsid w:val="00C813B0"/>
    <w:rsid w:val="00C816CD"/>
    <w:rsid w:val="00C819FB"/>
    <w:rsid w:val="00C81E38"/>
    <w:rsid w:val="00C821C3"/>
    <w:rsid w:val="00C823A8"/>
    <w:rsid w:val="00C8298D"/>
    <w:rsid w:val="00C829BD"/>
    <w:rsid w:val="00C82B93"/>
    <w:rsid w:val="00C82E23"/>
    <w:rsid w:val="00C831E4"/>
    <w:rsid w:val="00C836F7"/>
    <w:rsid w:val="00C839E3"/>
    <w:rsid w:val="00C83C33"/>
    <w:rsid w:val="00C83E54"/>
    <w:rsid w:val="00C83EA1"/>
    <w:rsid w:val="00C83F89"/>
    <w:rsid w:val="00C84274"/>
    <w:rsid w:val="00C843E0"/>
    <w:rsid w:val="00C8604C"/>
    <w:rsid w:val="00C862BA"/>
    <w:rsid w:val="00C8677E"/>
    <w:rsid w:val="00C86D36"/>
    <w:rsid w:val="00C86FD8"/>
    <w:rsid w:val="00C87159"/>
    <w:rsid w:val="00C87C81"/>
    <w:rsid w:val="00C903CE"/>
    <w:rsid w:val="00C90D41"/>
    <w:rsid w:val="00C90EA9"/>
    <w:rsid w:val="00C90FB3"/>
    <w:rsid w:val="00C913D3"/>
    <w:rsid w:val="00C91983"/>
    <w:rsid w:val="00C91AC5"/>
    <w:rsid w:val="00C91AE5"/>
    <w:rsid w:val="00C91EB9"/>
    <w:rsid w:val="00C92809"/>
    <w:rsid w:val="00C92A3A"/>
    <w:rsid w:val="00C92A99"/>
    <w:rsid w:val="00C92B0C"/>
    <w:rsid w:val="00C92B37"/>
    <w:rsid w:val="00C92CBB"/>
    <w:rsid w:val="00C9332C"/>
    <w:rsid w:val="00C9402F"/>
    <w:rsid w:val="00C9492C"/>
    <w:rsid w:val="00C94D9D"/>
    <w:rsid w:val="00C94DB8"/>
    <w:rsid w:val="00C94F60"/>
    <w:rsid w:val="00C950DA"/>
    <w:rsid w:val="00C95972"/>
    <w:rsid w:val="00C962F8"/>
    <w:rsid w:val="00C964E6"/>
    <w:rsid w:val="00C9660F"/>
    <w:rsid w:val="00C97580"/>
    <w:rsid w:val="00C976FB"/>
    <w:rsid w:val="00C97D7E"/>
    <w:rsid w:val="00CA0815"/>
    <w:rsid w:val="00CA0830"/>
    <w:rsid w:val="00CA0A12"/>
    <w:rsid w:val="00CA0E37"/>
    <w:rsid w:val="00CA177B"/>
    <w:rsid w:val="00CA1EA8"/>
    <w:rsid w:val="00CA1EF2"/>
    <w:rsid w:val="00CA1F22"/>
    <w:rsid w:val="00CA3381"/>
    <w:rsid w:val="00CA3ECE"/>
    <w:rsid w:val="00CA52E9"/>
    <w:rsid w:val="00CA5807"/>
    <w:rsid w:val="00CA5DB8"/>
    <w:rsid w:val="00CA764D"/>
    <w:rsid w:val="00CA77BF"/>
    <w:rsid w:val="00CA7E3B"/>
    <w:rsid w:val="00CA7F2C"/>
    <w:rsid w:val="00CB04B3"/>
    <w:rsid w:val="00CB0988"/>
    <w:rsid w:val="00CB0CA9"/>
    <w:rsid w:val="00CB0FB1"/>
    <w:rsid w:val="00CB112F"/>
    <w:rsid w:val="00CB1664"/>
    <w:rsid w:val="00CB1761"/>
    <w:rsid w:val="00CB185C"/>
    <w:rsid w:val="00CB2060"/>
    <w:rsid w:val="00CB22B3"/>
    <w:rsid w:val="00CB2A92"/>
    <w:rsid w:val="00CB2C69"/>
    <w:rsid w:val="00CB2ED2"/>
    <w:rsid w:val="00CB4089"/>
    <w:rsid w:val="00CB4293"/>
    <w:rsid w:val="00CB42DD"/>
    <w:rsid w:val="00CB431E"/>
    <w:rsid w:val="00CB4635"/>
    <w:rsid w:val="00CB4B34"/>
    <w:rsid w:val="00CB4C64"/>
    <w:rsid w:val="00CB4CF3"/>
    <w:rsid w:val="00CB4EAD"/>
    <w:rsid w:val="00CB5A7F"/>
    <w:rsid w:val="00CB5D7A"/>
    <w:rsid w:val="00CB5D88"/>
    <w:rsid w:val="00CB5F30"/>
    <w:rsid w:val="00CB7087"/>
    <w:rsid w:val="00CB7496"/>
    <w:rsid w:val="00CB7719"/>
    <w:rsid w:val="00CB7A90"/>
    <w:rsid w:val="00CC0492"/>
    <w:rsid w:val="00CC0618"/>
    <w:rsid w:val="00CC0C44"/>
    <w:rsid w:val="00CC2A7B"/>
    <w:rsid w:val="00CC3A23"/>
    <w:rsid w:val="00CC49D8"/>
    <w:rsid w:val="00CC518F"/>
    <w:rsid w:val="00CC547F"/>
    <w:rsid w:val="00CC5B7C"/>
    <w:rsid w:val="00CC632B"/>
    <w:rsid w:val="00CC6364"/>
    <w:rsid w:val="00CC6A8D"/>
    <w:rsid w:val="00CC6C24"/>
    <w:rsid w:val="00CC6E97"/>
    <w:rsid w:val="00CC6EF8"/>
    <w:rsid w:val="00CC75F1"/>
    <w:rsid w:val="00CC79A7"/>
    <w:rsid w:val="00CC7A7E"/>
    <w:rsid w:val="00CC7DCF"/>
    <w:rsid w:val="00CD046D"/>
    <w:rsid w:val="00CD06A3"/>
    <w:rsid w:val="00CD079D"/>
    <w:rsid w:val="00CD09ED"/>
    <w:rsid w:val="00CD0CCC"/>
    <w:rsid w:val="00CD0F70"/>
    <w:rsid w:val="00CD14AB"/>
    <w:rsid w:val="00CD1D6A"/>
    <w:rsid w:val="00CD203A"/>
    <w:rsid w:val="00CD2144"/>
    <w:rsid w:val="00CD2655"/>
    <w:rsid w:val="00CD2B15"/>
    <w:rsid w:val="00CD2CE5"/>
    <w:rsid w:val="00CD2F92"/>
    <w:rsid w:val="00CD3442"/>
    <w:rsid w:val="00CD34CC"/>
    <w:rsid w:val="00CD36DE"/>
    <w:rsid w:val="00CD4505"/>
    <w:rsid w:val="00CD4BB2"/>
    <w:rsid w:val="00CD4E5A"/>
    <w:rsid w:val="00CD51ED"/>
    <w:rsid w:val="00CD5802"/>
    <w:rsid w:val="00CD5C8C"/>
    <w:rsid w:val="00CD60F2"/>
    <w:rsid w:val="00CD65DA"/>
    <w:rsid w:val="00CD69EE"/>
    <w:rsid w:val="00CD6C43"/>
    <w:rsid w:val="00CD6F34"/>
    <w:rsid w:val="00CD7029"/>
    <w:rsid w:val="00CD70AA"/>
    <w:rsid w:val="00CD71ED"/>
    <w:rsid w:val="00CD7213"/>
    <w:rsid w:val="00CD72DB"/>
    <w:rsid w:val="00CD76FD"/>
    <w:rsid w:val="00CD79C4"/>
    <w:rsid w:val="00CD7A5A"/>
    <w:rsid w:val="00CD7E9A"/>
    <w:rsid w:val="00CE0D57"/>
    <w:rsid w:val="00CE13E2"/>
    <w:rsid w:val="00CE1A12"/>
    <w:rsid w:val="00CE2101"/>
    <w:rsid w:val="00CE229F"/>
    <w:rsid w:val="00CE29BD"/>
    <w:rsid w:val="00CE2CA7"/>
    <w:rsid w:val="00CE2E9F"/>
    <w:rsid w:val="00CE2F8F"/>
    <w:rsid w:val="00CE2FBB"/>
    <w:rsid w:val="00CE37D9"/>
    <w:rsid w:val="00CE3E13"/>
    <w:rsid w:val="00CE4028"/>
    <w:rsid w:val="00CE4057"/>
    <w:rsid w:val="00CE409D"/>
    <w:rsid w:val="00CE45A2"/>
    <w:rsid w:val="00CE49E8"/>
    <w:rsid w:val="00CE533C"/>
    <w:rsid w:val="00CE5D85"/>
    <w:rsid w:val="00CE5DF0"/>
    <w:rsid w:val="00CE6613"/>
    <w:rsid w:val="00CE6639"/>
    <w:rsid w:val="00CE6DAB"/>
    <w:rsid w:val="00CE7710"/>
    <w:rsid w:val="00CE7953"/>
    <w:rsid w:val="00CF0474"/>
    <w:rsid w:val="00CF0DF4"/>
    <w:rsid w:val="00CF11AC"/>
    <w:rsid w:val="00CF18E1"/>
    <w:rsid w:val="00CF18FB"/>
    <w:rsid w:val="00CF19CE"/>
    <w:rsid w:val="00CF1F5A"/>
    <w:rsid w:val="00CF1F5E"/>
    <w:rsid w:val="00CF246C"/>
    <w:rsid w:val="00CF2737"/>
    <w:rsid w:val="00CF2765"/>
    <w:rsid w:val="00CF2E61"/>
    <w:rsid w:val="00CF38D1"/>
    <w:rsid w:val="00CF3C91"/>
    <w:rsid w:val="00CF3CA1"/>
    <w:rsid w:val="00CF3E5E"/>
    <w:rsid w:val="00CF404B"/>
    <w:rsid w:val="00CF486F"/>
    <w:rsid w:val="00CF6D85"/>
    <w:rsid w:val="00CF773E"/>
    <w:rsid w:val="00CF77FC"/>
    <w:rsid w:val="00CF7A1B"/>
    <w:rsid w:val="00CF7EA0"/>
    <w:rsid w:val="00CF7FB2"/>
    <w:rsid w:val="00D002C6"/>
    <w:rsid w:val="00D00945"/>
    <w:rsid w:val="00D009F3"/>
    <w:rsid w:val="00D00D6E"/>
    <w:rsid w:val="00D00DFC"/>
    <w:rsid w:val="00D02736"/>
    <w:rsid w:val="00D036E3"/>
    <w:rsid w:val="00D03741"/>
    <w:rsid w:val="00D038DB"/>
    <w:rsid w:val="00D03B39"/>
    <w:rsid w:val="00D03F09"/>
    <w:rsid w:val="00D04148"/>
    <w:rsid w:val="00D049AA"/>
    <w:rsid w:val="00D05511"/>
    <w:rsid w:val="00D05891"/>
    <w:rsid w:val="00D058A5"/>
    <w:rsid w:val="00D05D6D"/>
    <w:rsid w:val="00D05EBB"/>
    <w:rsid w:val="00D05FDF"/>
    <w:rsid w:val="00D06363"/>
    <w:rsid w:val="00D06BD6"/>
    <w:rsid w:val="00D06C0F"/>
    <w:rsid w:val="00D07374"/>
    <w:rsid w:val="00D07C9C"/>
    <w:rsid w:val="00D10897"/>
    <w:rsid w:val="00D109E0"/>
    <w:rsid w:val="00D10E12"/>
    <w:rsid w:val="00D111EE"/>
    <w:rsid w:val="00D11310"/>
    <w:rsid w:val="00D11B9E"/>
    <w:rsid w:val="00D12143"/>
    <w:rsid w:val="00D123D7"/>
    <w:rsid w:val="00D12D5C"/>
    <w:rsid w:val="00D138FB"/>
    <w:rsid w:val="00D13F3A"/>
    <w:rsid w:val="00D14AE3"/>
    <w:rsid w:val="00D1532F"/>
    <w:rsid w:val="00D154E0"/>
    <w:rsid w:val="00D15512"/>
    <w:rsid w:val="00D1611E"/>
    <w:rsid w:val="00D162ED"/>
    <w:rsid w:val="00D16313"/>
    <w:rsid w:val="00D163A5"/>
    <w:rsid w:val="00D167CF"/>
    <w:rsid w:val="00D171C3"/>
    <w:rsid w:val="00D177CB"/>
    <w:rsid w:val="00D1789A"/>
    <w:rsid w:val="00D17CD1"/>
    <w:rsid w:val="00D20AEC"/>
    <w:rsid w:val="00D20C7F"/>
    <w:rsid w:val="00D20E15"/>
    <w:rsid w:val="00D20F49"/>
    <w:rsid w:val="00D211B9"/>
    <w:rsid w:val="00D2203D"/>
    <w:rsid w:val="00D2317B"/>
    <w:rsid w:val="00D233D4"/>
    <w:rsid w:val="00D235E7"/>
    <w:rsid w:val="00D24739"/>
    <w:rsid w:val="00D249E4"/>
    <w:rsid w:val="00D24FF3"/>
    <w:rsid w:val="00D2586F"/>
    <w:rsid w:val="00D25A40"/>
    <w:rsid w:val="00D25DE9"/>
    <w:rsid w:val="00D25E9F"/>
    <w:rsid w:val="00D260D0"/>
    <w:rsid w:val="00D264F9"/>
    <w:rsid w:val="00D2685F"/>
    <w:rsid w:val="00D269B7"/>
    <w:rsid w:val="00D26C4F"/>
    <w:rsid w:val="00D27CC4"/>
    <w:rsid w:val="00D27FC3"/>
    <w:rsid w:val="00D30650"/>
    <w:rsid w:val="00D30BB7"/>
    <w:rsid w:val="00D30C23"/>
    <w:rsid w:val="00D3107B"/>
    <w:rsid w:val="00D31087"/>
    <w:rsid w:val="00D3129E"/>
    <w:rsid w:val="00D31ED3"/>
    <w:rsid w:val="00D322C0"/>
    <w:rsid w:val="00D32371"/>
    <w:rsid w:val="00D32396"/>
    <w:rsid w:val="00D32C36"/>
    <w:rsid w:val="00D33459"/>
    <w:rsid w:val="00D33714"/>
    <w:rsid w:val="00D3466C"/>
    <w:rsid w:val="00D3484E"/>
    <w:rsid w:val="00D355A4"/>
    <w:rsid w:val="00D3563F"/>
    <w:rsid w:val="00D35992"/>
    <w:rsid w:val="00D35B90"/>
    <w:rsid w:val="00D36099"/>
    <w:rsid w:val="00D361D5"/>
    <w:rsid w:val="00D36B37"/>
    <w:rsid w:val="00D3761C"/>
    <w:rsid w:val="00D402D5"/>
    <w:rsid w:val="00D40326"/>
    <w:rsid w:val="00D406A0"/>
    <w:rsid w:val="00D40827"/>
    <w:rsid w:val="00D40E1A"/>
    <w:rsid w:val="00D40FEE"/>
    <w:rsid w:val="00D417F4"/>
    <w:rsid w:val="00D41A9E"/>
    <w:rsid w:val="00D41ADF"/>
    <w:rsid w:val="00D41CCC"/>
    <w:rsid w:val="00D422E6"/>
    <w:rsid w:val="00D42562"/>
    <w:rsid w:val="00D42660"/>
    <w:rsid w:val="00D4284E"/>
    <w:rsid w:val="00D42D83"/>
    <w:rsid w:val="00D4344D"/>
    <w:rsid w:val="00D4347B"/>
    <w:rsid w:val="00D435E8"/>
    <w:rsid w:val="00D439F0"/>
    <w:rsid w:val="00D43BF8"/>
    <w:rsid w:val="00D43F4E"/>
    <w:rsid w:val="00D4479A"/>
    <w:rsid w:val="00D448BE"/>
    <w:rsid w:val="00D4490B"/>
    <w:rsid w:val="00D44E81"/>
    <w:rsid w:val="00D4512D"/>
    <w:rsid w:val="00D458AD"/>
    <w:rsid w:val="00D45D20"/>
    <w:rsid w:val="00D46120"/>
    <w:rsid w:val="00D46225"/>
    <w:rsid w:val="00D469A2"/>
    <w:rsid w:val="00D46BAF"/>
    <w:rsid w:val="00D46DDC"/>
    <w:rsid w:val="00D46F1E"/>
    <w:rsid w:val="00D4722D"/>
    <w:rsid w:val="00D50A24"/>
    <w:rsid w:val="00D510D1"/>
    <w:rsid w:val="00D51293"/>
    <w:rsid w:val="00D51297"/>
    <w:rsid w:val="00D5159A"/>
    <w:rsid w:val="00D51770"/>
    <w:rsid w:val="00D518D8"/>
    <w:rsid w:val="00D51B5A"/>
    <w:rsid w:val="00D51ED5"/>
    <w:rsid w:val="00D521F0"/>
    <w:rsid w:val="00D523BB"/>
    <w:rsid w:val="00D524C1"/>
    <w:rsid w:val="00D528CA"/>
    <w:rsid w:val="00D53B6B"/>
    <w:rsid w:val="00D53CED"/>
    <w:rsid w:val="00D53E22"/>
    <w:rsid w:val="00D54E3C"/>
    <w:rsid w:val="00D5548D"/>
    <w:rsid w:val="00D55567"/>
    <w:rsid w:val="00D55885"/>
    <w:rsid w:val="00D559DE"/>
    <w:rsid w:val="00D5625C"/>
    <w:rsid w:val="00D56285"/>
    <w:rsid w:val="00D565FA"/>
    <w:rsid w:val="00D5676C"/>
    <w:rsid w:val="00D56816"/>
    <w:rsid w:val="00D568DC"/>
    <w:rsid w:val="00D56AA2"/>
    <w:rsid w:val="00D575DD"/>
    <w:rsid w:val="00D602CA"/>
    <w:rsid w:val="00D6043F"/>
    <w:rsid w:val="00D6072C"/>
    <w:rsid w:val="00D619BA"/>
    <w:rsid w:val="00D61A72"/>
    <w:rsid w:val="00D61AAE"/>
    <w:rsid w:val="00D621C2"/>
    <w:rsid w:val="00D622F3"/>
    <w:rsid w:val="00D62616"/>
    <w:rsid w:val="00D62D6D"/>
    <w:rsid w:val="00D63075"/>
    <w:rsid w:val="00D6322C"/>
    <w:rsid w:val="00D6351D"/>
    <w:rsid w:val="00D635D6"/>
    <w:rsid w:val="00D63616"/>
    <w:rsid w:val="00D63856"/>
    <w:rsid w:val="00D63AB5"/>
    <w:rsid w:val="00D6415E"/>
    <w:rsid w:val="00D64EB7"/>
    <w:rsid w:val="00D653B5"/>
    <w:rsid w:val="00D655FC"/>
    <w:rsid w:val="00D65937"/>
    <w:rsid w:val="00D659A2"/>
    <w:rsid w:val="00D65C97"/>
    <w:rsid w:val="00D6601D"/>
    <w:rsid w:val="00D660CB"/>
    <w:rsid w:val="00D6686B"/>
    <w:rsid w:val="00D6755D"/>
    <w:rsid w:val="00D676D6"/>
    <w:rsid w:val="00D67BCC"/>
    <w:rsid w:val="00D702D1"/>
    <w:rsid w:val="00D70772"/>
    <w:rsid w:val="00D70AE3"/>
    <w:rsid w:val="00D70EC1"/>
    <w:rsid w:val="00D70FBC"/>
    <w:rsid w:val="00D71136"/>
    <w:rsid w:val="00D71C77"/>
    <w:rsid w:val="00D7238E"/>
    <w:rsid w:val="00D72410"/>
    <w:rsid w:val="00D72FAC"/>
    <w:rsid w:val="00D73008"/>
    <w:rsid w:val="00D7341B"/>
    <w:rsid w:val="00D73E15"/>
    <w:rsid w:val="00D7412D"/>
    <w:rsid w:val="00D746C9"/>
    <w:rsid w:val="00D748A2"/>
    <w:rsid w:val="00D7504E"/>
    <w:rsid w:val="00D75260"/>
    <w:rsid w:val="00D756B5"/>
    <w:rsid w:val="00D75FE3"/>
    <w:rsid w:val="00D764C3"/>
    <w:rsid w:val="00D764FA"/>
    <w:rsid w:val="00D767C8"/>
    <w:rsid w:val="00D76C37"/>
    <w:rsid w:val="00D76C49"/>
    <w:rsid w:val="00D76DD4"/>
    <w:rsid w:val="00D77018"/>
    <w:rsid w:val="00D7739C"/>
    <w:rsid w:val="00D77721"/>
    <w:rsid w:val="00D77797"/>
    <w:rsid w:val="00D779A3"/>
    <w:rsid w:val="00D803EB"/>
    <w:rsid w:val="00D805BF"/>
    <w:rsid w:val="00D811B5"/>
    <w:rsid w:val="00D81361"/>
    <w:rsid w:val="00D81603"/>
    <w:rsid w:val="00D8189C"/>
    <w:rsid w:val="00D81BB6"/>
    <w:rsid w:val="00D81F48"/>
    <w:rsid w:val="00D821D3"/>
    <w:rsid w:val="00D82B0C"/>
    <w:rsid w:val="00D8360D"/>
    <w:rsid w:val="00D83AF2"/>
    <w:rsid w:val="00D83C5A"/>
    <w:rsid w:val="00D83CC3"/>
    <w:rsid w:val="00D84CFB"/>
    <w:rsid w:val="00D854DF"/>
    <w:rsid w:val="00D8585A"/>
    <w:rsid w:val="00D85C04"/>
    <w:rsid w:val="00D85D39"/>
    <w:rsid w:val="00D85F99"/>
    <w:rsid w:val="00D86195"/>
    <w:rsid w:val="00D865B3"/>
    <w:rsid w:val="00D869E1"/>
    <w:rsid w:val="00D86AFB"/>
    <w:rsid w:val="00D87078"/>
    <w:rsid w:val="00D8709A"/>
    <w:rsid w:val="00D87455"/>
    <w:rsid w:val="00D87A51"/>
    <w:rsid w:val="00D87CEB"/>
    <w:rsid w:val="00D87E54"/>
    <w:rsid w:val="00D901F4"/>
    <w:rsid w:val="00D9038C"/>
    <w:rsid w:val="00D90456"/>
    <w:rsid w:val="00D921E4"/>
    <w:rsid w:val="00D92569"/>
    <w:rsid w:val="00D92611"/>
    <w:rsid w:val="00D934D1"/>
    <w:rsid w:val="00D935C1"/>
    <w:rsid w:val="00D949F0"/>
    <w:rsid w:val="00D94A84"/>
    <w:rsid w:val="00D94E6A"/>
    <w:rsid w:val="00D95374"/>
    <w:rsid w:val="00D957A0"/>
    <w:rsid w:val="00D95CF0"/>
    <w:rsid w:val="00D95FED"/>
    <w:rsid w:val="00D9600B"/>
    <w:rsid w:val="00D96394"/>
    <w:rsid w:val="00D96BB9"/>
    <w:rsid w:val="00D96E53"/>
    <w:rsid w:val="00D97010"/>
    <w:rsid w:val="00D970CA"/>
    <w:rsid w:val="00D97FB4"/>
    <w:rsid w:val="00DA0482"/>
    <w:rsid w:val="00DA14A3"/>
    <w:rsid w:val="00DA14F8"/>
    <w:rsid w:val="00DA1613"/>
    <w:rsid w:val="00DA1B2B"/>
    <w:rsid w:val="00DA26A8"/>
    <w:rsid w:val="00DA29DC"/>
    <w:rsid w:val="00DA2BEB"/>
    <w:rsid w:val="00DA2F8A"/>
    <w:rsid w:val="00DA3916"/>
    <w:rsid w:val="00DA3D5E"/>
    <w:rsid w:val="00DA43A5"/>
    <w:rsid w:val="00DA45DC"/>
    <w:rsid w:val="00DA4A78"/>
    <w:rsid w:val="00DA4AAE"/>
    <w:rsid w:val="00DA4CBE"/>
    <w:rsid w:val="00DA54AA"/>
    <w:rsid w:val="00DA567E"/>
    <w:rsid w:val="00DA709F"/>
    <w:rsid w:val="00DA75DE"/>
    <w:rsid w:val="00DB06EB"/>
    <w:rsid w:val="00DB07B4"/>
    <w:rsid w:val="00DB0BD2"/>
    <w:rsid w:val="00DB0E0B"/>
    <w:rsid w:val="00DB2252"/>
    <w:rsid w:val="00DB272C"/>
    <w:rsid w:val="00DB2C78"/>
    <w:rsid w:val="00DB3114"/>
    <w:rsid w:val="00DB3B59"/>
    <w:rsid w:val="00DB4274"/>
    <w:rsid w:val="00DB4333"/>
    <w:rsid w:val="00DB4A71"/>
    <w:rsid w:val="00DB4AEE"/>
    <w:rsid w:val="00DB5F3E"/>
    <w:rsid w:val="00DB6060"/>
    <w:rsid w:val="00DB68F2"/>
    <w:rsid w:val="00DB69A7"/>
    <w:rsid w:val="00DB7CF8"/>
    <w:rsid w:val="00DC08CD"/>
    <w:rsid w:val="00DC0958"/>
    <w:rsid w:val="00DC0A4E"/>
    <w:rsid w:val="00DC0CDC"/>
    <w:rsid w:val="00DC13B3"/>
    <w:rsid w:val="00DC1D98"/>
    <w:rsid w:val="00DC213C"/>
    <w:rsid w:val="00DC2269"/>
    <w:rsid w:val="00DC22F3"/>
    <w:rsid w:val="00DC23DA"/>
    <w:rsid w:val="00DC2B5A"/>
    <w:rsid w:val="00DC3136"/>
    <w:rsid w:val="00DC3B51"/>
    <w:rsid w:val="00DC3BD8"/>
    <w:rsid w:val="00DC4412"/>
    <w:rsid w:val="00DC450C"/>
    <w:rsid w:val="00DC462E"/>
    <w:rsid w:val="00DC4F63"/>
    <w:rsid w:val="00DC5881"/>
    <w:rsid w:val="00DC5D0B"/>
    <w:rsid w:val="00DC5E00"/>
    <w:rsid w:val="00DC5F8D"/>
    <w:rsid w:val="00DC611F"/>
    <w:rsid w:val="00DC62EE"/>
    <w:rsid w:val="00DC6662"/>
    <w:rsid w:val="00DC6B76"/>
    <w:rsid w:val="00DC6C37"/>
    <w:rsid w:val="00DC6DB1"/>
    <w:rsid w:val="00DC7135"/>
    <w:rsid w:val="00DC7347"/>
    <w:rsid w:val="00DC73AB"/>
    <w:rsid w:val="00DC7472"/>
    <w:rsid w:val="00DC74B1"/>
    <w:rsid w:val="00DC7B4A"/>
    <w:rsid w:val="00DD0461"/>
    <w:rsid w:val="00DD080F"/>
    <w:rsid w:val="00DD1150"/>
    <w:rsid w:val="00DD15B1"/>
    <w:rsid w:val="00DD1A21"/>
    <w:rsid w:val="00DD1BBE"/>
    <w:rsid w:val="00DD1F47"/>
    <w:rsid w:val="00DD34A9"/>
    <w:rsid w:val="00DD35B7"/>
    <w:rsid w:val="00DD39DA"/>
    <w:rsid w:val="00DD40A0"/>
    <w:rsid w:val="00DD425D"/>
    <w:rsid w:val="00DD42B6"/>
    <w:rsid w:val="00DD43C0"/>
    <w:rsid w:val="00DD47AC"/>
    <w:rsid w:val="00DD47CD"/>
    <w:rsid w:val="00DD5194"/>
    <w:rsid w:val="00DD5345"/>
    <w:rsid w:val="00DD587F"/>
    <w:rsid w:val="00DD5D77"/>
    <w:rsid w:val="00DD62F6"/>
    <w:rsid w:val="00DD75DE"/>
    <w:rsid w:val="00DD775B"/>
    <w:rsid w:val="00DD77BB"/>
    <w:rsid w:val="00DD7A52"/>
    <w:rsid w:val="00DE02C2"/>
    <w:rsid w:val="00DE0384"/>
    <w:rsid w:val="00DE046D"/>
    <w:rsid w:val="00DE05AE"/>
    <w:rsid w:val="00DE07CF"/>
    <w:rsid w:val="00DE08C8"/>
    <w:rsid w:val="00DE0BEF"/>
    <w:rsid w:val="00DE1065"/>
    <w:rsid w:val="00DE143F"/>
    <w:rsid w:val="00DE199B"/>
    <w:rsid w:val="00DE226D"/>
    <w:rsid w:val="00DE3461"/>
    <w:rsid w:val="00DE450B"/>
    <w:rsid w:val="00DE4775"/>
    <w:rsid w:val="00DE4BDD"/>
    <w:rsid w:val="00DE5262"/>
    <w:rsid w:val="00DE5BDA"/>
    <w:rsid w:val="00DE66C6"/>
    <w:rsid w:val="00DE6A86"/>
    <w:rsid w:val="00DE6AB1"/>
    <w:rsid w:val="00DE7462"/>
    <w:rsid w:val="00DE7DDD"/>
    <w:rsid w:val="00DE7FBE"/>
    <w:rsid w:val="00DF00DC"/>
    <w:rsid w:val="00DF0286"/>
    <w:rsid w:val="00DF0952"/>
    <w:rsid w:val="00DF0B1E"/>
    <w:rsid w:val="00DF0F22"/>
    <w:rsid w:val="00DF12D0"/>
    <w:rsid w:val="00DF1F70"/>
    <w:rsid w:val="00DF1FFE"/>
    <w:rsid w:val="00DF25ED"/>
    <w:rsid w:val="00DF3205"/>
    <w:rsid w:val="00DF32F5"/>
    <w:rsid w:val="00DF3CAC"/>
    <w:rsid w:val="00DF3CC5"/>
    <w:rsid w:val="00DF3D3D"/>
    <w:rsid w:val="00DF3FDD"/>
    <w:rsid w:val="00DF4166"/>
    <w:rsid w:val="00DF43D2"/>
    <w:rsid w:val="00DF49E6"/>
    <w:rsid w:val="00DF4BFA"/>
    <w:rsid w:val="00DF4DF2"/>
    <w:rsid w:val="00DF4ED0"/>
    <w:rsid w:val="00DF5005"/>
    <w:rsid w:val="00DF5483"/>
    <w:rsid w:val="00DF5554"/>
    <w:rsid w:val="00DF6177"/>
    <w:rsid w:val="00DF6257"/>
    <w:rsid w:val="00DF6559"/>
    <w:rsid w:val="00DF6E41"/>
    <w:rsid w:val="00DF6ECB"/>
    <w:rsid w:val="00DF70A8"/>
    <w:rsid w:val="00DF7560"/>
    <w:rsid w:val="00DF7668"/>
    <w:rsid w:val="00DF7DE4"/>
    <w:rsid w:val="00E00658"/>
    <w:rsid w:val="00E007A6"/>
    <w:rsid w:val="00E0080C"/>
    <w:rsid w:val="00E00B39"/>
    <w:rsid w:val="00E00F15"/>
    <w:rsid w:val="00E00F1E"/>
    <w:rsid w:val="00E00F82"/>
    <w:rsid w:val="00E00FEF"/>
    <w:rsid w:val="00E0107B"/>
    <w:rsid w:val="00E0115C"/>
    <w:rsid w:val="00E011D2"/>
    <w:rsid w:val="00E012AD"/>
    <w:rsid w:val="00E013AD"/>
    <w:rsid w:val="00E0153A"/>
    <w:rsid w:val="00E015B2"/>
    <w:rsid w:val="00E017B6"/>
    <w:rsid w:val="00E02484"/>
    <w:rsid w:val="00E02516"/>
    <w:rsid w:val="00E0258D"/>
    <w:rsid w:val="00E03F29"/>
    <w:rsid w:val="00E04539"/>
    <w:rsid w:val="00E0490C"/>
    <w:rsid w:val="00E04E83"/>
    <w:rsid w:val="00E04EFB"/>
    <w:rsid w:val="00E05729"/>
    <w:rsid w:val="00E05805"/>
    <w:rsid w:val="00E05BAB"/>
    <w:rsid w:val="00E05F15"/>
    <w:rsid w:val="00E068A9"/>
    <w:rsid w:val="00E074C0"/>
    <w:rsid w:val="00E076F8"/>
    <w:rsid w:val="00E07D9C"/>
    <w:rsid w:val="00E07E27"/>
    <w:rsid w:val="00E101B3"/>
    <w:rsid w:val="00E1052F"/>
    <w:rsid w:val="00E1071E"/>
    <w:rsid w:val="00E10A4E"/>
    <w:rsid w:val="00E10A5D"/>
    <w:rsid w:val="00E10B59"/>
    <w:rsid w:val="00E11168"/>
    <w:rsid w:val="00E11184"/>
    <w:rsid w:val="00E113CF"/>
    <w:rsid w:val="00E117DC"/>
    <w:rsid w:val="00E11831"/>
    <w:rsid w:val="00E118F3"/>
    <w:rsid w:val="00E11A76"/>
    <w:rsid w:val="00E11AE4"/>
    <w:rsid w:val="00E11B36"/>
    <w:rsid w:val="00E11F96"/>
    <w:rsid w:val="00E12582"/>
    <w:rsid w:val="00E125BD"/>
    <w:rsid w:val="00E137BC"/>
    <w:rsid w:val="00E138A8"/>
    <w:rsid w:val="00E13C59"/>
    <w:rsid w:val="00E13E54"/>
    <w:rsid w:val="00E142CA"/>
    <w:rsid w:val="00E149DC"/>
    <w:rsid w:val="00E14E65"/>
    <w:rsid w:val="00E151AE"/>
    <w:rsid w:val="00E15741"/>
    <w:rsid w:val="00E15868"/>
    <w:rsid w:val="00E15F06"/>
    <w:rsid w:val="00E16115"/>
    <w:rsid w:val="00E1645C"/>
    <w:rsid w:val="00E167CB"/>
    <w:rsid w:val="00E171C9"/>
    <w:rsid w:val="00E179CE"/>
    <w:rsid w:val="00E17B8F"/>
    <w:rsid w:val="00E17C85"/>
    <w:rsid w:val="00E2052B"/>
    <w:rsid w:val="00E212E1"/>
    <w:rsid w:val="00E21A0D"/>
    <w:rsid w:val="00E221A8"/>
    <w:rsid w:val="00E222EA"/>
    <w:rsid w:val="00E223C4"/>
    <w:rsid w:val="00E22633"/>
    <w:rsid w:val="00E2275F"/>
    <w:rsid w:val="00E233A6"/>
    <w:rsid w:val="00E236A5"/>
    <w:rsid w:val="00E239C9"/>
    <w:rsid w:val="00E23A2D"/>
    <w:rsid w:val="00E23DBE"/>
    <w:rsid w:val="00E24324"/>
    <w:rsid w:val="00E24376"/>
    <w:rsid w:val="00E245C3"/>
    <w:rsid w:val="00E24A57"/>
    <w:rsid w:val="00E24CCC"/>
    <w:rsid w:val="00E24CD0"/>
    <w:rsid w:val="00E26224"/>
    <w:rsid w:val="00E263C4"/>
    <w:rsid w:val="00E263FB"/>
    <w:rsid w:val="00E2654A"/>
    <w:rsid w:val="00E2676A"/>
    <w:rsid w:val="00E26B3E"/>
    <w:rsid w:val="00E27476"/>
    <w:rsid w:val="00E274E6"/>
    <w:rsid w:val="00E2782E"/>
    <w:rsid w:val="00E300CC"/>
    <w:rsid w:val="00E3018A"/>
    <w:rsid w:val="00E309A7"/>
    <w:rsid w:val="00E31683"/>
    <w:rsid w:val="00E31EE1"/>
    <w:rsid w:val="00E32082"/>
    <w:rsid w:val="00E320E3"/>
    <w:rsid w:val="00E32466"/>
    <w:rsid w:val="00E32532"/>
    <w:rsid w:val="00E3267C"/>
    <w:rsid w:val="00E32E1E"/>
    <w:rsid w:val="00E332A3"/>
    <w:rsid w:val="00E33708"/>
    <w:rsid w:val="00E33B71"/>
    <w:rsid w:val="00E3436C"/>
    <w:rsid w:val="00E34624"/>
    <w:rsid w:val="00E34BFF"/>
    <w:rsid w:val="00E34EA3"/>
    <w:rsid w:val="00E3559E"/>
    <w:rsid w:val="00E3561B"/>
    <w:rsid w:val="00E359BF"/>
    <w:rsid w:val="00E35A63"/>
    <w:rsid w:val="00E35B02"/>
    <w:rsid w:val="00E35CC1"/>
    <w:rsid w:val="00E3648E"/>
    <w:rsid w:val="00E365DD"/>
    <w:rsid w:val="00E36D22"/>
    <w:rsid w:val="00E36D33"/>
    <w:rsid w:val="00E37A46"/>
    <w:rsid w:val="00E37A68"/>
    <w:rsid w:val="00E4046D"/>
    <w:rsid w:val="00E40993"/>
    <w:rsid w:val="00E414BC"/>
    <w:rsid w:val="00E41578"/>
    <w:rsid w:val="00E418A2"/>
    <w:rsid w:val="00E422B5"/>
    <w:rsid w:val="00E42316"/>
    <w:rsid w:val="00E4246D"/>
    <w:rsid w:val="00E42AA4"/>
    <w:rsid w:val="00E433D6"/>
    <w:rsid w:val="00E435D5"/>
    <w:rsid w:val="00E43A57"/>
    <w:rsid w:val="00E43F24"/>
    <w:rsid w:val="00E44153"/>
    <w:rsid w:val="00E441A5"/>
    <w:rsid w:val="00E44B59"/>
    <w:rsid w:val="00E44B75"/>
    <w:rsid w:val="00E45DCE"/>
    <w:rsid w:val="00E45FB2"/>
    <w:rsid w:val="00E469D5"/>
    <w:rsid w:val="00E46F84"/>
    <w:rsid w:val="00E47297"/>
    <w:rsid w:val="00E479FB"/>
    <w:rsid w:val="00E47B4D"/>
    <w:rsid w:val="00E47E0B"/>
    <w:rsid w:val="00E47F3A"/>
    <w:rsid w:val="00E5090B"/>
    <w:rsid w:val="00E509DB"/>
    <w:rsid w:val="00E51103"/>
    <w:rsid w:val="00E51146"/>
    <w:rsid w:val="00E5159F"/>
    <w:rsid w:val="00E5170C"/>
    <w:rsid w:val="00E51754"/>
    <w:rsid w:val="00E51A07"/>
    <w:rsid w:val="00E51A76"/>
    <w:rsid w:val="00E51B88"/>
    <w:rsid w:val="00E51CB7"/>
    <w:rsid w:val="00E51ED0"/>
    <w:rsid w:val="00E51FCC"/>
    <w:rsid w:val="00E523BB"/>
    <w:rsid w:val="00E5243B"/>
    <w:rsid w:val="00E52605"/>
    <w:rsid w:val="00E52FF8"/>
    <w:rsid w:val="00E5315F"/>
    <w:rsid w:val="00E5321A"/>
    <w:rsid w:val="00E536B6"/>
    <w:rsid w:val="00E53861"/>
    <w:rsid w:val="00E53888"/>
    <w:rsid w:val="00E538F9"/>
    <w:rsid w:val="00E5426A"/>
    <w:rsid w:val="00E549C6"/>
    <w:rsid w:val="00E54A80"/>
    <w:rsid w:val="00E55324"/>
    <w:rsid w:val="00E558B4"/>
    <w:rsid w:val="00E559CE"/>
    <w:rsid w:val="00E55DCB"/>
    <w:rsid w:val="00E55E4A"/>
    <w:rsid w:val="00E56876"/>
    <w:rsid w:val="00E573D1"/>
    <w:rsid w:val="00E57591"/>
    <w:rsid w:val="00E57737"/>
    <w:rsid w:val="00E57979"/>
    <w:rsid w:val="00E60314"/>
    <w:rsid w:val="00E60A5C"/>
    <w:rsid w:val="00E60A66"/>
    <w:rsid w:val="00E611CF"/>
    <w:rsid w:val="00E621D6"/>
    <w:rsid w:val="00E626FF"/>
    <w:rsid w:val="00E6279A"/>
    <w:rsid w:val="00E6292B"/>
    <w:rsid w:val="00E62BDC"/>
    <w:rsid w:val="00E62D18"/>
    <w:rsid w:val="00E62E1E"/>
    <w:rsid w:val="00E6319C"/>
    <w:rsid w:val="00E63364"/>
    <w:rsid w:val="00E633FA"/>
    <w:rsid w:val="00E63455"/>
    <w:rsid w:val="00E63882"/>
    <w:rsid w:val="00E64187"/>
    <w:rsid w:val="00E64CBE"/>
    <w:rsid w:val="00E65102"/>
    <w:rsid w:val="00E65312"/>
    <w:rsid w:val="00E65922"/>
    <w:rsid w:val="00E65F3D"/>
    <w:rsid w:val="00E667F2"/>
    <w:rsid w:val="00E66F41"/>
    <w:rsid w:val="00E66FBD"/>
    <w:rsid w:val="00E67023"/>
    <w:rsid w:val="00E670DA"/>
    <w:rsid w:val="00E67A77"/>
    <w:rsid w:val="00E67B17"/>
    <w:rsid w:val="00E67BD3"/>
    <w:rsid w:val="00E70181"/>
    <w:rsid w:val="00E702EA"/>
    <w:rsid w:val="00E70369"/>
    <w:rsid w:val="00E70541"/>
    <w:rsid w:val="00E7065E"/>
    <w:rsid w:val="00E70E28"/>
    <w:rsid w:val="00E70F35"/>
    <w:rsid w:val="00E71054"/>
    <w:rsid w:val="00E711BE"/>
    <w:rsid w:val="00E7151F"/>
    <w:rsid w:val="00E71649"/>
    <w:rsid w:val="00E7178A"/>
    <w:rsid w:val="00E7254B"/>
    <w:rsid w:val="00E7264D"/>
    <w:rsid w:val="00E72908"/>
    <w:rsid w:val="00E72BE0"/>
    <w:rsid w:val="00E72C84"/>
    <w:rsid w:val="00E72DB2"/>
    <w:rsid w:val="00E73222"/>
    <w:rsid w:val="00E733C4"/>
    <w:rsid w:val="00E7411A"/>
    <w:rsid w:val="00E74120"/>
    <w:rsid w:val="00E74673"/>
    <w:rsid w:val="00E74B88"/>
    <w:rsid w:val="00E74EB8"/>
    <w:rsid w:val="00E74FB1"/>
    <w:rsid w:val="00E75256"/>
    <w:rsid w:val="00E752A9"/>
    <w:rsid w:val="00E7578D"/>
    <w:rsid w:val="00E758A5"/>
    <w:rsid w:val="00E758C1"/>
    <w:rsid w:val="00E7592B"/>
    <w:rsid w:val="00E75C03"/>
    <w:rsid w:val="00E75D40"/>
    <w:rsid w:val="00E75ED4"/>
    <w:rsid w:val="00E7627B"/>
    <w:rsid w:val="00E76E0B"/>
    <w:rsid w:val="00E771D0"/>
    <w:rsid w:val="00E77488"/>
    <w:rsid w:val="00E77733"/>
    <w:rsid w:val="00E77864"/>
    <w:rsid w:val="00E800A1"/>
    <w:rsid w:val="00E805B1"/>
    <w:rsid w:val="00E80B00"/>
    <w:rsid w:val="00E812A7"/>
    <w:rsid w:val="00E813AD"/>
    <w:rsid w:val="00E822EA"/>
    <w:rsid w:val="00E8267A"/>
    <w:rsid w:val="00E82D63"/>
    <w:rsid w:val="00E8305E"/>
    <w:rsid w:val="00E83655"/>
    <w:rsid w:val="00E8385D"/>
    <w:rsid w:val="00E863CE"/>
    <w:rsid w:val="00E86593"/>
    <w:rsid w:val="00E8699E"/>
    <w:rsid w:val="00E86A87"/>
    <w:rsid w:val="00E86F16"/>
    <w:rsid w:val="00E8798F"/>
    <w:rsid w:val="00E90CCF"/>
    <w:rsid w:val="00E91A70"/>
    <w:rsid w:val="00E91F19"/>
    <w:rsid w:val="00E9259D"/>
    <w:rsid w:val="00E934C6"/>
    <w:rsid w:val="00E93A2A"/>
    <w:rsid w:val="00E93C0B"/>
    <w:rsid w:val="00E93C73"/>
    <w:rsid w:val="00E9449D"/>
    <w:rsid w:val="00E94D15"/>
    <w:rsid w:val="00E94E80"/>
    <w:rsid w:val="00E9558E"/>
    <w:rsid w:val="00E9570D"/>
    <w:rsid w:val="00E95976"/>
    <w:rsid w:val="00E95C0B"/>
    <w:rsid w:val="00E95F26"/>
    <w:rsid w:val="00E964DD"/>
    <w:rsid w:val="00E96B40"/>
    <w:rsid w:val="00E96C6F"/>
    <w:rsid w:val="00E96ECB"/>
    <w:rsid w:val="00E97069"/>
    <w:rsid w:val="00EA0902"/>
    <w:rsid w:val="00EA0E7F"/>
    <w:rsid w:val="00EA0E8E"/>
    <w:rsid w:val="00EA0F12"/>
    <w:rsid w:val="00EA0F2C"/>
    <w:rsid w:val="00EA110A"/>
    <w:rsid w:val="00EA16FC"/>
    <w:rsid w:val="00EA1704"/>
    <w:rsid w:val="00EA1DCA"/>
    <w:rsid w:val="00EA227D"/>
    <w:rsid w:val="00EA2BA9"/>
    <w:rsid w:val="00EA309D"/>
    <w:rsid w:val="00EA3653"/>
    <w:rsid w:val="00EA39BF"/>
    <w:rsid w:val="00EA40DE"/>
    <w:rsid w:val="00EA472A"/>
    <w:rsid w:val="00EA47A2"/>
    <w:rsid w:val="00EA558A"/>
    <w:rsid w:val="00EA5B06"/>
    <w:rsid w:val="00EA5D1B"/>
    <w:rsid w:val="00EA6426"/>
    <w:rsid w:val="00EA680A"/>
    <w:rsid w:val="00EA7580"/>
    <w:rsid w:val="00EA7BD5"/>
    <w:rsid w:val="00EB06BD"/>
    <w:rsid w:val="00EB06F2"/>
    <w:rsid w:val="00EB076A"/>
    <w:rsid w:val="00EB0870"/>
    <w:rsid w:val="00EB08E2"/>
    <w:rsid w:val="00EB0FE4"/>
    <w:rsid w:val="00EB10DA"/>
    <w:rsid w:val="00EB1114"/>
    <w:rsid w:val="00EB122E"/>
    <w:rsid w:val="00EB19CF"/>
    <w:rsid w:val="00EB1E8F"/>
    <w:rsid w:val="00EB25D3"/>
    <w:rsid w:val="00EB2C82"/>
    <w:rsid w:val="00EB2FCD"/>
    <w:rsid w:val="00EB2FF1"/>
    <w:rsid w:val="00EB3038"/>
    <w:rsid w:val="00EB3656"/>
    <w:rsid w:val="00EB39F1"/>
    <w:rsid w:val="00EB4013"/>
    <w:rsid w:val="00EB4A87"/>
    <w:rsid w:val="00EB4BB3"/>
    <w:rsid w:val="00EB5038"/>
    <w:rsid w:val="00EB519F"/>
    <w:rsid w:val="00EB5C3C"/>
    <w:rsid w:val="00EB61DA"/>
    <w:rsid w:val="00EB67A7"/>
    <w:rsid w:val="00EB7380"/>
    <w:rsid w:val="00EB76DA"/>
    <w:rsid w:val="00EB7D5B"/>
    <w:rsid w:val="00EC0C1D"/>
    <w:rsid w:val="00EC0CE2"/>
    <w:rsid w:val="00EC0E34"/>
    <w:rsid w:val="00EC11E8"/>
    <w:rsid w:val="00EC12C6"/>
    <w:rsid w:val="00EC1459"/>
    <w:rsid w:val="00EC1CC3"/>
    <w:rsid w:val="00EC1D99"/>
    <w:rsid w:val="00EC2202"/>
    <w:rsid w:val="00EC2AA8"/>
    <w:rsid w:val="00EC2B8F"/>
    <w:rsid w:val="00EC301A"/>
    <w:rsid w:val="00EC3548"/>
    <w:rsid w:val="00EC365A"/>
    <w:rsid w:val="00EC3998"/>
    <w:rsid w:val="00EC3A18"/>
    <w:rsid w:val="00EC4471"/>
    <w:rsid w:val="00EC453B"/>
    <w:rsid w:val="00EC4571"/>
    <w:rsid w:val="00EC4D8C"/>
    <w:rsid w:val="00EC4DAF"/>
    <w:rsid w:val="00EC5551"/>
    <w:rsid w:val="00EC5595"/>
    <w:rsid w:val="00EC5903"/>
    <w:rsid w:val="00EC5ACE"/>
    <w:rsid w:val="00EC62AC"/>
    <w:rsid w:val="00EC6C0E"/>
    <w:rsid w:val="00EC6DF1"/>
    <w:rsid w:val="00EC71F1"/>
    <w:rsid w:val="00EC78F4"/>
    <w:rsid w:val="00EC79D1"/>
    <w:rsid w:val="00ED0495"/>
    <w:rsid w:val="00ED05A8"/>
    <w:rsid w:val="00ED087B"/>
    <w:rsid w:val="00ED087F"/>
    <w:rsid w:val="00ED0E0F"/>
    <w:rsid w:val="00ED0F28"/>
    <w:rsid w:val="00ED0F7D"/>
    <w:rsid w:val="00ED21CF"/>
    <w:rsid w:val="00ED2770"/>
    <w:rsid w:val="00ED2EC7"/>
    <w:rsid w:val="00ED38AB"/>
    <w:rsid w:val="00ED3B1C"/>
    <w:rsid w:val="00ED41C5"/>
    <w:rsid w:val="00ED4545"/>
    <w:rsid w:val="00ED4751"/>
    <w:rsid w:val="00ED4952"/>
    <w:rsid w:val="00ED4CA2"/>
    <w:rsid w:val="00ED5594"/>
    <w:rsid w:val="00ED55EA"/>
    <w:rsid w:val="00ED56D2"/>
    <w:rsid w:val="00ED5E58"/>
    <w:rsid w:val="00ED5F8A"/>
    <w:rsid w:val="00ED61B3"/>
    <w:rsid w:val="00ED7B82"/>
    <w:rsid w:val="00EE088E"/>
    <w:rsid w:val="00EE18AE"/>
    <w:rsid w:val="00EE1FB5"/>
    <w:rsid w:val="00EE2502"/>
    <w:rsid w:val="00EE2530"/>
    <w:rsid w:val="00EE25E8"/>
    <w:rsid w:val="00EE2700"/>
    <w:rsid w:val="00EE2783"/>
    <w:rsid w:val="00EE2816"/>
    <w:rsid w:val="00EE2BF7"/>
    <w:rsid w:val="00EE2DFF"/>
    <w:rsid w:val="00EE30BB"/>
    <w:rsid w:val="00EE3AC2"/>
    <w:rsid w:val="00EE3C8B"/>
    <w:rsid w:val="00EE3E5A"/>
    <w:rsid w:val="00EE3F03"/>
    <w:rsid w:val="00EE47B1"/>
    <w:rsid w:val="00EE480C"/>
    <w:rsid w:val="00EE4FB5"/>
    <w:rsid w:val="00EE5319"/>
    <w:rsid w:val="00EE53F3"/>
    <w:rsid w:val="00EE56C3"/>
    <w:rsid w:val="00EE5D19"/>
    <w:rsid w:val="00EE6023"/>
    <w:rsid w:val="00EE664C"/>
    <w:rsid w:val="00EE6AB7"/>
    <w:rsid w:val="00EF036A"/>
    <w:rsid w:val="00EF0448"/>
    <w:rsid w:val="00EF045D"/>
    <w:rsid w:val="00EF06D6"/>
    <w:rsid w:val="00EF0D55"/>
    <w:rsid w:val="00EF0F83"/>
    <w:rsid w:val="00EF15EA"/>
    <w:rsid w:val="00EF1706"/>
    <w:rsid w:val="00EF171C"/>
    <w:rsid w:val="00EF18E9"/>
    <w:rsid w:val="00EF1965"/>
    <w:rsid w:val="00EF199F"/>
    <w:rsid w:val="00EF21EF"/>
    <w:rsid w:val="00EF2507"/>
    <w:rsid w:val="00EF2BF8"/>
    <w:rsid w:val="00EF31A9"/>
    <w:rsid w:val="00EF36FC"/>
    <w:rsid w:val="00EF394D"/>
    <w:rsid w:val="00EF3DDD"/>
    <w:rsid w:val="00EF41DF"/>
    <w:rsid w:val="00EF49F4"/>
    <w:rsid w:val="00EF4A1E"/>
    <w:rsid w:val="00EF4E5E"/>
    <w:rsid w:val="00EF560C"/>
    <w:rsid w:val="00EF56E9"/>
    <w:rsid w:val="00EF578B"/>
    <w:rsid w:val="00EF5B1D"/>
    <w:rsid w:val="00EF5DED"/>
    <w:rsid w:val="00EF61DA"/>
    <w:rsid w:val="00EF69D2"/>
    <w:rsid w:val="00EF7695"/>
    <w:rsid w:val="00EF7EE7"/>
    <w:rsid w:val="00F008F2"/>
    <w:rsid w:val="00F00B79"/>
    <w:rsid w:val="00F00C8D"/>
    <w:rsid w:val="00F01134"/>
    <w:rsid w:val="00F0114A"/>
    <w:rsid w:val="00F011EA"/>
    <w:rsid w:val="00F0127E"/>
    <w:rsid w:val="00F01A65"/>
    <w:rsid w:val="00F01A6E"/>
    <w:rsid w:val="00F01B13"/>
    <w:rsid w:val="00F0204E"/>
    <w:rsid w:val="00F02F0A"/>
    <w:rsid w:val="00F03777"/>
    <w:rsid w:val="00F03975"/>
    <w:rsid w:val="00F045A0"/>
    <w:rsid w:val="00F04F5C"/>
    <w:rsid w:val="00F05844"/>
    <w:rsid w:val="00F0599B"/>
    <w:rsid w:val="00F0656D"/>
    <w:rsid w:val="00F07633"/>
    <w:rsid w:val="00F077D1"/>
    <w:rsid w:val="00F07D25"/>
    <w:rsid w:val="00F10EA9"/>
    <w:rsid w:val="00F1108E"/>
    <w:rsid w:val="00F11685"/>
    <w:rsid w:val="00F11830"/>
    <w:rsid w:val="00F11979"/>
    <w:rsid w:val="00F11B87"/>
    <w:rsid w:val="00F11C1F"/>
    <w:rsid w:val="00F129F9"/>
    <w:rsid w:val="00F13964"/>
    <w:rsid w:val="00F13CF8"/>
    <w:rsid w:val="00F14BE7"/>
    <w:rsid w:val="00F14E2C"/>
    <w:rsid w:val="00F14EA1"/>
    <w:rsid w:val="00F15556"/>
    <w:rsid w:val="00F161AD"/>
    <w:rsid w:val="00F16295"/>
    <w:rsid w:val="00F162AF"/>
    <w:rsid w:val="00F1635F"/>
    <w:rsid w:val="00F16667"/>
    <w:rsid w:val="00F1677A"/>
    <w:rsid w:val="00F17124"/>
    <w:rsid w:val="00F17803"/>
    <w:rsid w:val="00F178BF"/>
    <w:rsid w:val="00F17BCD"/>
    <w:rsid w:val="00F17F29"/>
    <w:rsid w:val="00F20252"/>
    <w:rsid w:val="00F20557"/>
    <w:rsid w:val="00F20712"/>
    <w:rsid w:val="00F20931"/>
    <w:rsid w:val="00F20E96"/>
    <w:rsid w:val="00F21336"/>
    <w:rsid w:val="00F214E1"/>
    <w:rsid w:val="00F21808"/>
    <w:rsid w:val="00F218C8"/>
    <w:rsid w:val="00F21CC8"/>
    <w:rsid w:val="00F21ED4"/>
    <w:rsid w:val="00F21FB1"/>
    <w:rsid w:val="00F22A2E"/>
    <w:rsid w:val="00F2320F"/>
    <w:rsid w:val="00F23813"/>
    <w:rsid w:val="00F239E3"/>
    <w:rsid w:val="00F24051"/>
    <w:rsid w:val="00F24311"/>
    <w:rsid w:val="00F24EDC"/>
    <w:rsid w:val="00F258E1"/>
    <w:rsid w:val="00F25D32"/>
    <w:rsid w:val="00F260BB"/>
    <w:rsid w:val="00F260F0"/>
    <w:rsid w:val="00F26343"/>
    <w:rsid w:val="00F26523"/>
    <w:rsid w:val="00F2656F"/>
    <w:rsid w:val="00F26C57"/>
    <w:rsid w:val="00F26DED"/>
    <w:rsid w:val="00F278F7"/>
    <w:rsid w:val="00F27A57"/>
    <w:rsid w:val="00F30667"/>
    <w:rsid w:val="00F30D5F"/>
    <w:rsid w:val="00F30D9C"/>
    <w:rsid w:val="00F30E64"/>
    <w:rsid w:val="00F30E8B"/>
    <w:rsid w:val="00F31279"/>
    <w:rsid w:val="00F315B1"/>
    <w:rsid w:val="00F31725"/>
    <w:rsid w:val="00F31A81"/>
    <w:rsid w:val="00F31B1C"/>
    <w:rsid w:val="00F31C3D"/>
    <w:rsid w:val="00F326AD"/>
    <w:rsid w:val="00F328D1"/>
    <w:rsid w:val="00F329A5"/>
    <w:rsid w:val="00F329E8"/>
    <w:rsid w:val="00F32FB1"/>
    <w:rsid w:val="00F33181"/>
    <w:rsid w:val="00F3354E"/>
    <w:rsid w:val="00F340E6"/>
    <w:rsid w:val="00F342D5"/>
    <w:rsid w:val="00F34790"/>
    <w:rsid w:val="00F34832"/>
    <w:rsid w:val="00F35396"/>
    <w:rsid w:val="00F3551A"/>
    <w:rsid w:val="00F35F84"/>
    <w:rsid w:val="00F36027"/>
    <w:rsid w:val="00F366DA"/>
    <w:rsid w:val="00F367C1"/>
    <w:rsid w:val="00F36B02"/>
    <w:rsid w:val="00F36F3A"/>
    <w:rsid w:val="00F370B3"/>
    <w:rsid w:val="00F37767"/>
    <w:rsid w:val="00F37B54"/>
    <w:rsid w:val="00F37C3F"/>
    <w:rsid w:val="00F37D89"/>
    <w:rsid w:val="00F37FA5"/>
    <w:rsid w:val="00F40762"/>
    <w:rsid w:val="00F40A96"/>
    <w:rsid w:val="00F40F4F"/>
    <w:rsid w:val="00F42561"/>
    <w:rsid w:val="00F42587"/>
    <w:rsid w:val="00F427C8"/>
    <w:rsid w:val="00F42961"/>
    <w:rsid w:val="00F42AA7"/>
    <w:rsid w:val="00F42B8F"/>
    <w:rsid w:val="00F42D6C"/>
    <w:rsid w:val="00F4482B"/>
    <w:rsid w:val="00F44D83"/>
    <w:rsid w:val="00F45BB1"/>
    <w:rsid w:val="00F45D07"/>
    <w:rsid w:val="00F45E61"/>
    <w:rsid w:val="00F45EE4"/>
    <w:rsid w:val="00F4616B"/>
    <w:rsid w:val="00F46196"/>
    <w:rsid w:val="00F46684"/>
    <w:rsid w:val="00F469A3"/>
    <w:rsid w:val="00F46A77"/>
    <w:rsid w:val="00F479DE"/>
    <w:rsid w:val="00F50361"/>
    <w:rsid w:val="00F506C6"/>
    <w:rsid w:val="00F5148C"/>
    <w:rsid w:val="00F51B67"/>
    <w:rsid w:val="00F51D59"/>
    <w:rsid w:val="00F51EE5"/>
    <w:rsid w:val="00F5213B"/>
    <w:rsid w:val="00F5226B"/>
    <w:rsid w:val="00F526F4"/>
    <w:rsid w:val="00F52A48"/>
    <w:rsid w:val="00F52C04"/>
    <w:rsid w:val="00F533A6"/>
    <w:rsid w:val="00F533E3"/>
    <w:rsid w:val="00F53AE1"/>
    <w:rsid w:val="00F53CA9"/>
    <w:rsid w:val="00F53F3C"/>
    <w:rsid w:val="00F54144"/>
    <w:rsid w:val="00F54373"/>
    <w:rsid w:val="00F54F5C"/>
    <w:rsid w:val="00F55050"/>
    <w:rsid w:val="00F554AB"/>
    <w:rsid w:val="00F55638"/>
    <w:rsid w:val="00F55C24"/>
    <w:rsid w:val="00F55D25"/>
    <w:rsid w:val="00F55F1B"/>
    <w:rsid w:val="00F561E2"/>
    <w:rsid w:val="00F56379"/>
    <w:rsid w:val="00F56CDD"/>
    <w:rsid w:val="00F56D41"/>
    <w:rsid w:val="00F56EFC"/>
    <w:rsid w:val="00F5773E"/>
    <w:rsid w:val="00F57DAC"/>
    <w:rsid w:val="00F57FEB"/>
    <w:rsid w:val="00F6012F"/>
    <w:rsid w:val="00F61633"/>
    <w:rsid w:val="00F61D93"/>
    <w:rsid w:val="00F62546"/>
    <w:rsid w:val="00F625A5"/>
    <w:rsid w:val="00F625CD"/>
    <w:rsid w:val="00F62B4C"/>
    <w:rsid w:val="00F62EAA"/>
    <w:rsid w:val="00F63047"/>
    <w:rsid w:val="00F63295"/>
    <w:rsid w:val="00F640D6"/>
    <w:rsid w:val="00F64260"/>
    <w:rsid w:val="00F649A1"/>
    <w:rsid w:val="00F655B7"/>
    <w:rsid w:val="00F65BAD"/>
    <w:rsid w:val="00F66A19"/>
    <w:rsid w:val="00F66A82"/>
    <w:rsid w:val="00F66B27"/>
    <w:rsid w:val="00F675E4"/>
    <w:rsid w:val="00F6788A"/>
    <w:rsid w:val="00F67FC1"/>
    <w:rsid w:val="00F703C5"/>
    <w:rsid w:val="00F703D8"/>
    <w:rsid w:val="00F7084B"/>
    <w:rsid w:val="00F70BAF"/>
    <w:rsid w:val="00F710D0"/>
    <w:rsid w:val="00F71302"/>
    <w:rsid w:val="00F7149F"/>
    <w:rsid w:val="00F719C7"/>
    <w:rsid w:val="00F7276E"/>
    <w:rsid w:val="00F72AFA"/>
    <w:rsid w:val="00F72B78"/>
    <w:rsid w:val="00F73502"/>
    <w:rsid w:val="00F73973"/>
    <w:rsid w:val="00F73D2B"/>
    <w:rsid w:val="00F73DD0"/>
    <w:rsid w:val="00F74C32"/>
    <w:rsid w:val="00F74DC6"/>
    <w:rsid w:val="00F75018"/>
    <w:rsid w:val="00F75878"/>
    <w:rsid w:val="00F758AA"/>
    <w:rsid w:val="00F75D49"/>
    <w:rsid w:val="00F75EC2"/>
    <w:rsid w:val="00F75F6D"/>
    <w:rsid w:val="00F7637D"/>
    <w:rsid w:val="00F76DB1"/>
    <w:rsid w:val="00F76F64"/>
    <w:rsid w:val="00F77188"/>
    <w:rsid w:val="00F773BD"/>
    <w:rsid w:val="00F77807"/>
    <w:rsid w:val="00F80569"/>
    <w:rsid w:val="00F80AE7"/>
    <w:rsid w:val="00F80D8E"/>
    <w:rsid w:val="00F811F4"/>
    <w:rsid w:val="00F81B4F"/>
    <w:rsid w:val="00F8208E"/>
    <w:rsid w:val="00F822B3"/>
    <w:rsid w:val="00F82536"/>
    <w:rsid w:val="00F8294E"/>
    <w:rsid w:val="00F82EC4"/>
    <w:rsid w:val="00F831C0"/>
    <w:rsid w:val="00F833B4"/>
    <w:rsid w:val="00F834AC"/>
    <w:rsid w:val="00F836B6"/>
    <w:rsid w:val="00F836E5"/>
    <w:rsid w:val="00F83DC0"/>
    <w:rsid w:val="00F83EED"/>
    <w:rsid w:val="00F84322"/>
    <w:rsid w:val="00F84908"/>
    <w:rsid w:val="00F84BCA"/>
    <w:rsid w:val="00F84C06"/>
    <w:rsid w:val="00F851A7"/>
    <w:rsid w:val="00F857FE"/>
    <w:rsid w:val="00F86175"/>
    <w:rsid w:val="00F862CD"/>
    <w:rsid w:val="00F86660"/>
    <w:rsid w:val="00F8687E"/>
    <w:rsid w:val="00F8690B"/>
    <w:rsid w:val="00F86B7A"/>
    <w:rsid w:val="00F87564"/>
    <w:rsid w:val="00F878D3"/>
    <w:rsid w:val="00F87A4E"/>
    <w:rsid w:val="00F87ABB"/>
    <w:rsid w:val="00F9028C"/>
    <w:rsid w:val="00F9065A"/>
    <w:rsid w:val="00F90747"/>
    <w:rsid w:val="00F907E2"/>
    <w:rsid w:val="00F90CA9"/>
    <w:rsid w:val="00F90EEF"/>
    <w:rsid w:val="00F91037"/>
    <w:rsid w:val="00F91093"/>
    <w:rsid w:val="00F918BC"/>
    <w:rsid w:val="00F91978"/>
    <w:rsid w:val="00F921A8"/>
    <w:rsid w:val="00F9299F"/>
    <w:rsid w:val="00F92A7E"/>
    <w:rsid w:val="00F92AEA"/>
    <w:rsid w:val="00F92C50"/>
    <w:rsid w:val="00F92F92"/>
    <w:rsid w:val="00F92FE9"/>
    <w:rsid w:val="00F9320D"/>
    <w:rsid w:val="00F938BF"/>
    <w:rsid w:val="00F93A10"/>
    <w:rsid w:val="00F93C4B"/>
    <w:rsid w:val="00F9402B"/>
    <w:rsid w:val="00F94431"/>
    <w:rsid w:val="00F95085"/>
    <w:rsid w:val="00F9543A"/>
    <w:rsid w:val="00F96699"/>
    <w:rsid w:val="00F96E52"/>
    <w:rsid w:val="00F97BB7"/>
    <w:rsid w:val="00F97F4E"/>
    <w:rsid w:val="00FA03E9"/>
    <w:rsid w:val="00FA0419"/>
    <w:rsid w:val="00FA0B36"/>
    <w:rsid w:val="00FA0D15"/>
    <w:rsid w:val="00FA0EE3"/>
    <w:rsid w:val="00FA1342"/>
    <w:rsid w:val="00FA15F3"/>
    <w:rsid w:val="00FA1CDF"/>
    <w:rsid w:val="00FA236D"/>
    <w:rsid w:val="00FA27E5"/>
    <w:rsid w:val="00FA30AC"/>
    <w:rsid w:val="00FA3214"/>
    <w:rsid w:val="00FA47EE"/>
    <w:rsid w:val="00FA4B1F"/>
    <w:rsid w:val="00FA4DA3"/>
    <w:rsid w:val="00FA50F7"/>
    <w:rsid w:val="00FA55D4"/>
    <w:rsid w:val="00FA575C"/>
    <w:rsid w:val="00FA7A24"/>
    <w:rsid w:val="00FB036E"/>
    <w:rsid w:val="00FB08C6"/>
    <w:rsid w:val="00FB14AC"/>
    <w:rsid w:val="00FB17F0"/>
    <w:rsid w:val="00FB1A9F"/>
    <w:rsid w:val="00FB1AA3"/>
    <w:rsid w:val="00FB2056"/>
    <w:rsid w:val="00FB217B"/>
    <w:rsid w:val="00FB2231"/>
    <w:rsid w:val="00FB22AA"/>
    <w:rsid w:val="00FB286D"/>
    <w:rsid w:val="00FB2B25"/>
    <w:rsid w:val="00FB2EDF"/>
    <w:rsid w:val="00FB2F94"/>
    <w:rsid w:val="00FB349B"/>
    <w:rsid w:val="00FB3912"/>
    <w:rsid w:val="00FB39FE"/>
    <w:rsid w:val="00FB3D73"/>
    <w:rsid w:val="00FB4117"/>
    <w:rsid w:val="00FB43A9"/>
    <w:rsid w:val="00FB4520"/>
    <w:rsid w:val="00FB5424"/>
    <w:rsid w:val="00FB5B17"/>
    <w:rsid w:val="00FB610F"/>
    <w:rsid w:val="00FB61FF"/>
    <w:rsid w:val="00FB6508"/>
    <w:rsid w:val="00FB659E"/>
    <w:rsid w:val="00FB68CE"/>
    <w:rsid w:val="00FC00DA"/>
    <w:rsid w:val="00FC0518"/>
    <w:rsid w:val="00FC0847"/>
    <w:rsid w:val="00FC0862"/>
    <w:rsid w:val="00FC0B9E"/>
    <w:rsid w:val="00FC127E"/>
    <w:rsid w:val="00FC1294"/>
    <w:rsid w:val="00FC1E27"/>
    <w:rsid w:val="00FC21A1"/>
    <w:rsid w:val="00FC2DA1"/>
    <w:rsid w:val="00FC2F54"/>
    <w:rsid w:val="00FC34A9"/>
    <w:rsid w:val="00FC37E8"/>
    <w:rsid w:val="00FC46D9"/>
    <w:rsid w:val="00FC4DEF"/>
    <w:rsid w:val="00FC558A"/>
    <w:rsid w:val="00FC584F"/>
    <w:rsid w:val="00FC5CF4"/>
    <w:rsid w:val="00FC5D0A"/>
    <w:rsid w:val="00FC5F5A"/>
    <w:rsid w:val="00FC619E"/>
    <w:rsid w:val="00FC62CF"/>
    <w:rsid w:val="00FC645E"/>
    <w:rsid w:val="00FC6940"/>
    <w:rsid w:val="00FC698D"/>
    <w:rsid w:val="00FC775E"/>
    <w:rsid w:val="00FD0CBC"/>
    <w:rsid w:val="00FD11B7"/>
    <w:rsid w:val="00FD127A"/>
    <w:rsid w:val="00FD1DC8"/>
    <w:rsid w:val="00FD24F2"/>
    <w:rsid w:val="00FD2CC6"/>
    <w:rsid w:val="00FD31A8"/>
    <w:rsid w:val="00FD3E80"/>
    <w:rsid w:val="00FD43F8"/>
    <w:rsid w:val="00FD4E6C"/>
    <w:rsid w:val="00FD5C01"/>
    <w:rsid w:val="00FD5C81"/>
    <w:rsid w:val="00FD5D46"/>
    <w:rsid w:val="00FD5E39"/>
    <w:rsid w:val="00FD5F5F"/>
    <w:rsid w:val="00FD6A83"/>
    <w:rsid w:val="00FD6E46"/>
    <w:rsid w:val="00FD6F92"/>
    <w:rsid w:val="00FD7349"/>
    <w:rsid w:val="00FD73CC"/>
    <w:rsid w:val="00FD77DC"/>
    <w:rsid w:val="00FD78F3"/>
    <w:rsid w:val="00FD79BA"/>
    <w:rsid w:val="00FD7C1A"/>
    <w:rsid w:val="00FD7C93"/>
    <w:rsid w:val="00FE01FB"/>
    <w:rsid w:val="00FE049C"/>
    <w:rsid w:val="00FE073B"/>
    <w:rsid w:val="00FE0FFE"/>
    <w:rsid w:val="00FE1961"/>
    <w:rsid w:val="00FE1DA6"/>
    <w:rsid w:val="00FE2022"/>
    <w:rsid w:val="00FE22AC"/>
    <w:rsid w:val="00FE34CF"/>
    <w:rsid w:val="00FE3D1D"/>
    <w:rsid w:val="00FE4327"/>
    <w:rsid w:val="00FE4494"/>
    <w:rsid w:val="00FE49A6"/>
    <w:rsid w:val="00FE4A3E"/>
    <w:rsid w:val="00FE4E36"/>
    <w:rsid w:val="00FE506D"/>
    <w:rsid w:val="00FE5196"/>
    <w:rsid w:val="00FE527A"/>
    <w:rsid w:val="00FE59F7"/>
    <w:rsid w:val="00FE5AD0"/>
    <w:rsid w:val="00FE5BFA"/>
    <w:rsid w:val="00FE5C64"/>
    <w:rsid w:val="00FE5D2F"/>
    <w:rsid w:val="00FE64FD"/>
    <w:rsid w:val="00FE6A1E"/>
    <w:rsid w:val="00FE7693"/>
    <w:rsid w:val="00FE7F21"/>
    <w:rsid w:val="00FE7F93"/>
    <w:rsid w:val="00FF044A"/>
    <w:rsid w:val="00FF04D8"/>
    <w:rsid w:val="00FF054A"/>
    <w:rsid w:val="00FF0746"/>
    <w:rsid w:val="00FF0DD1"/>
    <w:rsid w:val="00FF0EED"/>
    <w:rsid w:val="00FF127B"/>
    <w:rsid w:val="00FF1950"/>
    <w:rsid w:val="00FF20D8"/>
    <w:rsid w:val="00FF20DC"/>
    <w:rsid w:val="00FF29C8"/>
    <w:rsid w:val="00FF3355"/>
    <w:rsid w:val="00FF34E8"/>
    <w:rsid w:val="00FF3611"/>
    <w:rsid w:val="00FF3802"/>
    <w:rsid w:val="00FF3D3D"/>
    <w:rsid w:val="00FF4246"/>
    <w:rsid w:val="00FF4BC2"/>
    <w:rsid w:val="00FF504B"/>
    <w:rsid w:val="00FF53A8"/>
    <w:rsid w:val="00FF5817"/>
    <w:rsid w:val="00FF705A"/>
    <w:rsid w:val="00FF71BE"/>
    <w:rsid w:val="00FF75CD"/>
    <w:rsid w:val="00FF7E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73"/>
    <o:shapelayout v:ext="edit">
      <o:idmap v:ext="edit" data="2"/>
    </o:shapelayout>
  </w:shapeDefaults>
  <w:decimalSymbol w:val="."/>
  <w:listSeparator w:val=","/>
  <w14:docId w14:val="413DA151"/>
  <w15:docId w15:val="{F2D65BBA-127A-4C57-B38B-563FFA4C4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fa-IR"/>
      </w:rPr>
    </w:rPrDefault>
    <w:pPrDefault/>
  </w:docDefaults>
  <w:latentStyles w:defLockedState="0" w:defUIPriority="0" w:defSemiHidden="0" w:defUnhideWhenUsed="0" w:defQFormat="0" w:count="376">
    <w:lsdException w:name="Normal" w:qFormat="1"/>
    <w:lsdException w:name="heading 1" w:uiPriority="10"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nhideWhenUsed="1" w:qFormat="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uiPriority="1"/>
    <w:lsdException w:name="List 2" w:semiHidden="1" w:unhideWhenUsed="1"/>
    <w:lsdException w:name="List 3" w:semiHidden="1" w:unhideWhenUsed="1"/>
    <w:lsdException w:name="List 4" w:uiPriority="1"/>
    <w:lsdException w:name="List 5" w:uiPriority="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1"/>
    <w:lsdException w:name="Body Text First Indent" w:uiPriority="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FD11B7"/>
    <w:pPr>
      <w:bidi/>
    </w:pPr>
    <w:rPr>
      <w:rFonts w:ascii="B Nazanin" w:eastAsiaTheme="minorHAnsi" w:hAnsi="B Nazanin" w:cstheme="minorBidi"/>
      <w:sz w:val="24"/>
      <w:szCs w:val="24"/>
      <w:lang w:bidi="ar-SA"/>
    </w:rPr>
  </w:style>
  <w:style w:type="paragraph" w:styleId="Heading1">
    <w:name w:val="heading 1"/>
    <w:aliases w:val="Head 1,1,Char"/>
    <w:basedOn w:val="Normal"/>
    <w:next w:val="Normal"/>
    <w:link w:val="Heading1Char"/>
    <w:uiPriority w:val="10"/>
    <w:qFormat/>
    <w:rsid w:val="00CC75F1"/>
    <w:pPr>
      <w:keepNext/>
      <w:spacing w:line="276" w:lineRule="auto"/>
      <w:ind w:firstLine="454"/>
      <w:outlineLvl w:val="0"/>
    </w:pPr>
    <w:rPr>
      <w:b/>
      <w:bCs/>
    </w:rPr>
  </w:style>
  <w:style w:type="paragraph" w:styleId="Heading2">
    <w:name w:val="heading 2"/>
    <w:aliases w:val="Head 1-1"/>
    <w:basedOn w:val="1-1"/>
    <w:next w:val="Normal"/>
    <w:link w:val="Heading2Char"/>
    <w:uiPriority w:val="9"/>
    <w:qFormat/>
    <w:rsid w:val="00062CF0"/>
    <w:pPr>
      <w:outlineLvl w:val="1"/>
    </w:pPr>
  </w:style>
  <w:style w:type="paragraph" w:styleId="Heading3">
    <w:name w:val="heading 3"/>
    <w:aliases w:val="Head 1-1-1"/>
    <w:basedOn w:val="1-1-1"/>
    <w:next w:val="Normal"/>
    <w:link w:val="Heading3Char"/>
    <w:uiPriority w:val="9"/>
    <w:qFormat/>
    <w:rsid w:val="004D261F"/>
    <w:pPr>
      <w:outlineLvl w:val="2"/>
    </w:pPr>
    <w:rPr>
      <w:szCs w:val="26"/>
    </w:rPr>
  </w:style>
  <w:style w:type="paragraph" w:styleId="Heading4">
    <w:name w:val="heading 4"/>
    <w:aliases w:val="Head 1-1-1-1"/>
    <w:basedOn w:val="1-1-1-1"/>
    <w:next w:val="Normal"/>
    <w:link w:val="Heading4Char"/>
    <w:uiPriority w:val="9"/>
    <w:qFormat/>
    <w:rsid w:val="004D261F"/>
    <w:pPr>
      <w:outlineLvl w:val="3"/>
    </w:pPr>
  </w:style>
  <w:style w:type="paragraph" w:styleId="Heading5">
    <w:name w:val="heading 5"/>
    <w:basedOn w:val="Normal"/>
    <w:next w:val="Normal"/>
    <w:link w:val="Heading5Char"/>
    <w:uiPriority w:val="9"/>
    <w:rsid w:val="00A50AB3"/>
    <w:pPr>
      <w:numPr>
        <w:ilvl w:val="4"/>
        <w:numId w:val="4"/>
      </w:numPr>
      <w:spacing w:before="240" w:after="60"/>
      <w:outlineLvl w:val="4"/>
    </w:pPr>
    <w:rPr>
      <w:b/>
      <w:bCs/>
      <w:i/>
      <w:iCs/>
      <w:sz w:val="26"/>
      <w:szCs w:val="26"/>
    </w:rPr>
  </w:style>
  <w:style w:type="paragraph" w:styleId="Heading6">
    <w:name w:val="heading 6"/>
    <w:basedOn w:val="Normal"/>
    <w:next w:val="Normal"/>
    <w:link w:val="Heading6Char"/>
    <w:uiPriority w:val="9"/>
    <w:rsid w:val="00A50AB3"/>
    <w:pPr>
      <w:numPr>
        <w:ilvl w:val="5"/>
        <w:numId w:val="4"/>
      </w:numPr>
      <w:spacing w:before="240" w:after="60"/>
      <w:outlineLvl w:val="5"/>
    </w:pPr>
    <w:rPr>
      <w:b/>
      <w:bCs/>
      <w:sz w:val="22"/>
      <w:szCs w:val="22"/>
    </w:rPr>
  </w:style>
  <w:style w:type="paragraph" w:styleId="Heading7">
    <w:name w:val="heading 7"/>
    <w:basedOn w:val="Normal"/>
    <w:next w:val="Normal"/>
    <w:link w:val="Heading7Char"/>
    <w:uiPriority w:val="1"/>
    <w:qFormat/>
    <w:rsid w:val="00A50AB3"/>
    <w:pPr>
      <w:numPr>
        <w:ilvl w:val="6"/>
        <w:numId w:val="4"/>
      </w:numPr>
      <w:spacing w:before="240" w:after="60"/>
      <w:outlineLvl w:val="6"/>
    </w:pPr>
  </w:style>
  <w:style w:type="paragraph" w:styleId="Heading8">
    <w:name w:val="heading 8"/>
    <w:basedOn w:val="Normal"/>
    <w:next w:val="Normal"/>
    <w:link w:val="Heading8Char"/>
    <w:uiPriority w:val="1"/>
    <w:rsid w:val="00CC75F1"/>
    <w:pPr>
      <w:spacing w:before="240" w:after="60" w:line="360" w:lineRule="auto"/>
      <w:ind w:firstLine="720"/>
      <w:outlineLvl w:val="7"/>
    </w:pPr>
    <w:rPr>
      <w:rFonts w:ascii="Calibri" w:hAnsi="Calibri" w:cs="Arial"/>
      <w:i/>
      <w:iCs/>
    </w:rPr>
  </w:style>
  <w:style w:type="paragraph" w:styleId="Heading9">
    <w:name w:val="heading 9"/>
    <w:basedOn w:val="Normal"/>
    <w:next w:val="Normal"/>
    <w:link w:val="Heading9Char"/>
    <w:uiPriority w:val="1"/>
    <w:rsid w:val="00CC75F1"/>
    <w:pPr>
      <w:keepNext/>
      <w:spacing w:line="276" w:lineRule="auto"/>
      <w:ind w:firstLine="720"/>
      <w:jc w:val="center"/>
      <w:outlineLvl w:val="8"/>
    </w:pPr>
    <w:rPr>
      <w:rFonts w:cs="Grand Kufi Mazar"/>
      <w:b/>
      <w:bCs/>
      <w:noProo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a">
    <w:name w:val="چکیده"/>
    <w:uiPriority w:val="1"/>
    <w:rsid w:val="00137E83"/>
    <w:rPr>
      <w:rFonts w:ascii="Times New Roman" w:hAnsi="Times New Roman" w:cs="B Nazanin"/>
      <w:b/>
      <w:bCs/>
      <w:dstrike w:val="0"/>
      <w:sz w:val="40"/>
      <w:szCs w:val="40"/>
      <w:vertAlign w:val="baseline"/>
    </w:rPr>
  </w:style>
  <w:style w:type="paragraph" w:customStyle="1" w:styleId="ab">
    <w:name w:val="مقدمه"/>
    <w:basedOn w:val="Heading1"/>
    <w:rsid w:val="00137E83"/>
    <w:rPr>
      <w:sz w:val="40"/>
    </w:rPr>
  </w:style>
  <w:style w:type="paragraph" w:customStyle="1" w:styleId="Style1">
    <w:name w:val="Style 1"/>
    <w:basedOn w:val="StyleHeading122pt"/>
    <w:uiPriority w:val="1"/>
    <w:rsid w:val="00137E83"/>
    <w:pPr>
      <w:numPr>
        <w:numId w:val="0"/>
      </w:numPr>
      <w:spacing w:before="120"/>
    </w:pPr>
    <w:rPr>
      <w:sz w:val="40"/>
    </w:rPr>
  </w:style>
  <w:style w:type="paragraph" w:customStyle="1" w:styleId="Style1-1">
    <w:name w:val="Style 1-1"/>
    <w:basedOn w:val="Heading2"/>
    <w:uiPriority w:val="1"/>
    <w:rsid w:val="00137E83"/>
    <w:pPr>
      <w:spacing w:before="120"/>
    </w:pPr>
    <w:rPr>
      <w:i/>
    </w:rPr>
  </w:style>
  <w:style w:type="paragraph" w:customStyle="1" w:styleId="Style1-1-1">
    <w:name w:val="Style 1-1-1"/>
    <w:basedOn w:val="Heading3"/>
    <w:link w:val="Style1-1-1Char"/>
    <w:uiPriority w:val="1"/>
    <w:rsid w:val="00137E83"/>
  </w:style>
  <w:style w:type="paragraph" w:customStyle="1" w:styleId="a5">
    <w:name w:val="مرحله اول"/>
    <w:basedOn w:val="Heading1"/>
    <w:autoRedefine/>
    <w:rsid w:val="00055F7A"/>
    <w:pPr>
      <w:numPr>
        <w:numId w:val="1"/>
      </w:numPr>
      <w:tabs>
        <w:tab w:val="left" w:pos="567"/>
      </w:tabs>
      <w:bidi w:val="0"/>
      <w:jc w:val="lowKashida"/>
    </w:pPr>
    <w:rPr>
      <w:color w:val="000000"/>
      <w:sz w:val="40"/>
      <w:szCs w:val="26"/>
    </w:rPr>
  </w:style>
  <w:style w:type="paragraph" w:customStyle="1" w:styleId="a6">
    <w:name w:val="مرحله دوم"/>
    <w:basedOn w:val="a5"/>
    <w:autoRedefine/>
    <w:rsid w:val="00055F7A"/>
    <w:pPr>
      <w:numPr>
        <w:ilvl w:val="1"/>
      </w:numPr>
      <w:tabs>
        <w:tab w:val="left" w:pos="851"/>
      </w:tabs>
    </w:pPr>
    <w:rPr>
      <w:sz w:val="34"/>
    </w:rPr>
  </w:style>
  <w:style w:type="paragraph" w:customStyle="1" w:styleId="a7">
    <w:name w:val="مرحله سوم"/>
    <w:basedOn w:val="a6"/>
    <w:autoRedefine/>
    <w:rsid w:val="00055F7A"/>
    <w:pPr>
      <w:numPr>
        <w:ilvl w:val="2"/>
      </w:numPr>
      <w:tabs>
        <w:tab w:val="clear" w:pos="851"/>
        <w:tab w:val="left" w:pos="964"/>
      </w:tabs>
      <w:outlineLvl w:val="2"/>
    </w:pPr>
    <w:rPr>
      <w:sz w:val="30"/>
    </w:rPr>
  </w:style>
  <w:style w:type="paragraph" w:customStyle="1" w:styleId="a8">
    <w:name w:val="مرحله چهارم"/>
    <w:basedOn w:val="a7"/>
    <w:autoRedefine/>
    <w:rsid w:val="00055F7A"/>
    <w:pPr>
      <w:numPr>
        <w:ilvl w:val="3"/>
      </w:numPr>
      <w:jc w:val="both"/>
      <w:outlineLvl w:val="3"/>
    </w:pPr>
    <w:rPr>
      <w:sz w:val="26"/>
    </w:rPr>
  </w:style>
  <w:style w:type="paragraph" w:styleId="Caption">
    <w:name w:val="caption"/>
    <w:basedOn w:val="Normal"/>
    <w:next w:val="Normal"/>
    <w:uiPriority w:val="35"/>
    <w:qFormat/>
    <w:rsid w:val="00CC75F1"/>
    <w:rPr>
      <w:b/>
      <w:bCs/>
      <w:szCs w:val="20"/>
    </w:rPr>
  </w:style>
  <w:style w:type="paragraph" w:styleId="Footer">
    <w:name w:val="footer"/>
    <w:basedOn w:val="Normal"/>
    <w:link w:val="FooterChar"/>
    <w:uiPriority w:val="99"/>
    <w:rsid w:val="00137E83"/>
    <w:pPr>
      <w:tabs>
        <w:tab w:val="center" w:pos="4153"/>
        <w:tab w:val="right" w:pos="8306"/>
      </w:tabs>
    </w:pPr>
  </w:style>
  <w:style w:type="paragraph" w:styleId="Header">
    <w:name w:val="header"/>
    <w:basedOn w:val="Normal"/>
    <w:link w:val="HeaderChar"/>
    <w:uiPriority w:val="99"/>
    <w:rsid w:val="00137E83"/>
    <w:pPr>
      <w:tabs>
        <w:tab w:val="center" w:pos="4153"/>
        <w:tab w:val="right" w:pos="8306"/>
      </w:tabs>
    </w:pPr>
  </w:style>
  <w:style w:type="character" w:customStyle="1" w:styleId="Heading1Char">
    <w:name w:val="Heading 1 Char"/>
    <w:aliases w:val="Head 1 Char,1 Char,Char Char"/>
    <w:basedOn w:val="DefaultParagraphFont"/>
    <w:link w:val="Heading1"/>
    <w:uiPriority w:val="10"/>
    <w:rsid w:val="00CC75F1"/>
    <w:rPr>
      <w:rFonts w:cs="Nazanin"/>
      <w:b/>
      <w:bCs/>
      <w:sz w:val="24"/>
      <w:szCs w:val="24"/>
    </w:rPr>
  </w:style>
  <w:style w:type="character" w:customStyle="1" w:styleId="Heading2Char">
    <w:name w:val="Heading 2 Char"/>
    <w:aliases w:val="Head 1-1 Char"/>
    <w:basedOn w:val="DefaultParagraphFont"/>
    <w:link w:val="Heading2"/>
    <w:uiPriority w:val="9"/>
    <w:rsid w:val="00062CF0"/>
    <w:rPr>
      <w:rFonts w:ascii="B Nazanin" w:eastAsiaTheme="minorHAnsi" w:hAnsi="B Nazanin" w:cs="B Nazanin"/>
      <w:b/>
      <w:bCs/>
      <w:kern w:val="32"/>
      <w:sz w:val="32"/>
      <w:szCs w:val="32"/>
      <w:lang w:val="ru-RU" w:bidi="ar-DZ"/>
    </w:rPr>
  </w:style>
  <w:style w:type="character" w:customStyle="1" w:styleId="Heading3Char">
    <w:name w:val="Heading 3 Char"/>
    <w:aliases w:val="Head 1-1-1 Char"/>
    <w:basedOn w:val="DefaultParagraphFont"/>
    <w:link w:val="Heading3"/>
    <w:uiPriority w:val="9"/>
    <w:rsid w:val="004D261F"/>
    <w:rPr>
      <w:rFonts w:ascii="B Nazanin" w:eastAsiaTheme="minorHAnsi" w:hAnsi="B Nazanin" w:cs="B Nazanin"/>
      <w:b/>
      <w:bCs/>
      <w:kern w:val="32"/>
      <w:sz w:val="26"/>
      <w:szCs w:val="26"/>
      <w:lang w:val="ru-RU" w:bidi="ar-DZ"/>
    </w:rPr>
  </w:style>
  <w:style w:type="character" w:styleId="Hyperlink">
    <w:name w:val="Hyperlink"/>
    <w:uiPriority w:val="99"/>
    <w:rsid w:val="008D5983"/>
    <w:rPr>
      <w:rFonts w:ascii="Times New Roman" w:hAnsi="Times New Roman" w:cs="B Nazanin"/>
      <w:color w:val="0000FF"/>
      <w:sz w:val="22"/>
      <w:szCs w:val="24"/>
      <w:u w:val="single"/>
    </w:rPr>
  </w:style>
  <w:style w:type="paragraph" w:customStyle="1" w:styleId="Annex">
    <w:name w:val="Annex"/>
    <w:basedOn w:val="NormalText"/>
    <w:next w:val="Normal"/>
    <w:uiPriority w:val="1"/>
    <w:rsid w:val="006F2BAB"/>
    <w:pPr>
      <w:numPr>
        <w:numId w:val="6"/>
      </w:numPr>
      <w:spacing w:before="240" w:after="120"/>
      <w:ind w:left="227" w:hanging="227"/>
    </w:pPr>
    <w:rPr>
      <w:b/>
      <w:bCs/>
      <w:sz w:val="32"/>
      <w:szCs w:val="34"/>
    </w:rPr>
  </w:style>
  <w:style w:type="character" w:styleId="PageNumber">
    <w:name w:val="page number"/>
    <w:basedOn w:val="DefaultParagraphFont"/>
    <w:uiPriority w:val="1"/>
    <w:rsid w:val="00137E83"/>
  </w:style>
  <w:style w:type="paragraph" w:styleId="Salutation">
    <w:name w:val="Salutation"/>
    <w:basedOn w:val="Normal"/>
    <w:next w:val="Normal"/>
    <w:uiPriority w:val="1"/>
    <w:rsid w:val="00137E83"/>
    <w:pPr>
      <w:jc w:val="lowKashida"/>
    </w:pPr>
    <w:rPr>
      <w:rFonts w:cs="B Nazanin"/>
      <w:sz w:val="28"/>
      <w:szCs w:val="28"/>
    </w:rPr>
  </w:style>
  <w:style w:type="paragraph" w:customStyle="1" w:styleId="StyleHeading122pt">
    <w:name w:val="Style Heading 1 + 22 pt"/>
    <w:basedOn w:val="Heading1"/>
    <w:uiPriority w:val="1"/>
    <w:rsid w:val="00A16525"/>
    <w:pPr>
      <w:numPr>
        <w:numId w:val="2"/>
      </w:numPr>
    </w:pPr>
    <w:rPr>
      <w:sz w:val="44"/>
    </w:rPr>
  </w:style>
  <w:style w:type="character" w:customStyle="1" w:styleId="Style1-1-1Char">
    <w:name w:val="Style 1-1-1 Char"/>
    <w:link w:val="Style1-1-1"/>
    <w:uiPriority w:val="1"/>
    <w:rsid w:val="00FF0DD1"/>
    <w:rPr>
      <w:rFonts w:ascii="B Nazanin" w:eastAsiaTheme="minorHAnsi" w:hAnsi="B Nazanin" w:cs="B Nazanin"/>
      <w:b/>
      <w:bCs/>
      <w:kern w:val="32"/>
      <w:sz w:val="26"/>
      <w:szCs w:val="26"/>
      <w:lang w:val="ru-RU" w:bidi="ar-DZ"/>
    </w:rPr>
  </w:style>
  <w:style w:type="paragraph" w:customStyle="1" w:styleId="Table">
    <w:name w:val="Table"/>
    <w:basedOn w:val="Normal"/>
    <w:uiPriority w:val="1"/>
    <w:rsid w:val="00137E83"/>
    <w:pPr>
      <w:jc w:val="center"/>
    </w:pPr>
    <w:rPr>
      <w:sz w:val="22"/>
      <w:szCs w:val="22"/>
    </w:rPr>
  </w:style>
  <w:style w:type="table" w:styleId="TableGrid">
    <w:name w:val="Table Grid"/>
    <w:basedOn w:val="TableNormal"/>
    <w:uiPriority w:val="39"/>
    <w:rsid w:val="00137E83"/>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rsid w:val="00137E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5">
    <w:name w:val="Table Grid 5"/>
    <w:basedOn w:val="TableNormal"/>
    <w:rsid w:val="00137E83"/>
    <w:pPr>
      <w:jc w:val="right"/>
    </w:pPr>
    <w:rPr>
      <w:rFonts w:ascii="Arial" w:hAnsi="Arial" w:cs="Nazanin"/>
      <w:szCs w:val="24"/>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shd w:val="clear" w:color="auto" w:fill="CCCCCC"/>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TableofFigures">
    <w:name w:val="table of figures"/>
    <w:basedOn w:val="Normal"/>
    <w:next w:val="Normal"/>
    <w:uiPriority w:val="99"/>
    <w:rsid w:val="00C233C2"/>
    <w:pPr>
      <w:ind w:left="400" w:hanging="400"/>
    </w:pPr>
    <w:rPr>
      <w:rFonts w:asciiTheme="minorHAnsi" w:hAnsiTheme="minorHAnsi" w:cs="B Nazanin"/>
      <w:caps/>
    </w:rPr>
  </w:style>
  <w:style w:type="table" w:styleId="TableWeb2">
    <w:name w:val="Table Web 2"/>
    <w:basedOn w:val="TableNormal"/>
    <w:rsid w:val="00137E83"/>
    <w:pPr>
      <w:bidi/>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1">
    <w:name w:val="toc 1"/>
    <w:basedOn w:val="Normal"/>
    <w:next w:val="Normal"/>
    <w:autoRedefine/>
    <w:uiPriority w:val="39"/>
    <w:rsid w:val="001B0034"/>
    <w:pPr>
      <w:tabs>
        <w:tab w:val="right" w:leader="dot" w:pos="8493"/>
      </w:tabs>
      <w:spacing w:before="120" w:after="120"/>
      <w:jc w:val="lowKashida"/>
    </w:pPr>
    <w:rPr>
      <w:rFonts w:asciiTheme="majorBidi" w:hAnsiTheme="majorBidi" w:cs="B Nazanin"/>
      <w:caps/>
      <w:noProof/>
      <w:color w:val="808080" w:themeColor="background1" w:themeShade="80"/>
      <w:sz w:val="22"/>
      <w:lang w:bidi="ar-BH"/>
    </w:rPr>
  </w:style>
  <w:style w:type="paragraph" w:styleId="TOC2">
    <w:name w:val="toc 2"/>
    <w:basedOn w:val="Normal"/>
    <w:next w:val="Normal"/>
    <w:autoRedefine/>
    <w:uiPriority w:val="39"/>
    <w:rsid w:val="00395302"/>
    <w:pPr>
      <w:ind w:left="240"/>
    </w:pPr>
    <w:rPr>
      <w:rFonts w:asciiTheme="majorBidi" w:hAnsiTheme="majorBidi" w:cs="B Nazanin"/>
      <w:smallCaps/>
      <w:sz w:val="22"/>
    </w:rPr>
  </w:style>
  <w:style w:type="paragraph" w:styleId="TOC3">
    <w:name w:val="toc 3"/>
    <w:basedOn w:val="Normal"/>
    <w:next w:val="Normal"/>
    <w:autoRedefine/>
    <w:uiPriority w:val="39"/>
    <w:rsid w:val="00395302"/>
    <w:pPr>
      <w:ind w:left="480"/>
    </w:pPr>
    <w:rPr>
      <w:rFonts w:asciiTheme="majorBidi" w:hAnsiTheme="majorBidi" w:cs="B Nazanin"/>
      <w:sz w:val="22"/>
    </w:rPr>
  </w:style>
  <w:style w:type="character" w:customStyle="1" w:styleId="HeaderChar">
    <w:name w:val="Header Char"/>
    <w:link w:val="Header"/>
    <w:uiPriority w:val="99"/>
    <w:rsid w:val="00990760"/>
    <w:rPr>
      <w:rFonts w:cs="Nazanin"/>
      <w:sz w:val="24"/>
      <w:szCs w:val="24"/>
      <w:lang w:val="en-US" w:eastAsia="en-US" w:bidi="ar-SA"/>
    </w:rPr>
  </w:style>
  <w:style w:type="paragraph" w:customStyle="1" w:styleId="Head0">
    <w:name w:val="Head 0"/>
    <w:basedOn w:val="Normal"/>
    <w:uiPriority w:val="1"/>
    <w:rsid w:val="00676CAB"/>
    <w:pPr>
      <w:spacing w:after="120" w:line="360" w:lineRule="auto"/>
    </w:pPr>
    <w:rPr>
      <w:rFonts w:cs="B Nazanin"/>
      <w:b/>
      <w:bCs/>
      <w:sz w:val="32"/>
      <w:szCs w:val="34"/>
    </w:rPr>
  </w:style>
  <w:style w:type="paragraph" w:customStyle="1" w:styleId="hread4">
    <w:name w:val="hread4"/>
    <w:basedOn w:val="Heading4"/>
    <w:uiPriority w:val="1"/>
    <w:rsid w:val="006215BE"/>
    <w:pPr>
      <w:numPr>
        <w:ilvl w:val="2"/>
        <w:numId w:val="5"/>
      </w:numPr>
      <w:spacing w:before="240"/>
    </w:pPr>
    <w:rPr>
      <w:sz w:val="20"/>
      <w:szCs w:val="20"/>
      <w:lang w:bidi="ar-SA"/>
    </w:rPr>
  </w:style>
  <w:style w:type="numbering" w:styleId="111111">
    <w:name w:val="Outline List 2"/>
    <w:basedOn w:val="NoList"/>
    <w:rsid w:val="004C2F40"/>
    <w:pPr>
      <w:numPr>
        <w:numId w:val="3"/>
      </w:numPr>
    </w:pPr>
  </w:style>
  <w:style w:type="paragraph" w:styleId="FootnoteText">
    <w:name w:val="footnote text"/>
    <w:basedOn w:val="Normal"/>
    <w:link w:val="FootnoteTextChar"/>
    <w:uiPriority w:val="99"/>
    <w:qFormat/>
    <w:rsid w:val="00350326"/>
    <w:rPr>
      <w:rFonts w:cs="B Nazanin"/>
      <w:szCs w:val="20"/>
    </w:rPr>
  </w:style>
  <w:style w:type="character" w:styleId="FootnoteReference">
    <w:name w:val="footnote reference"/>
    <w:uiPriority w:val="99"/>
    <w:qFormat/>
    <w:rsid w:val="00EF578B"/>
    <w:rPr>
      <w:vertAlign w:val="superscript"/>
    </w:rPr>
  </w:style>
  <w:style w:type="paragraph" w:customStyle="1" w:styleId="StyleTOC1JustifyLow">
    <w:name w:val="Style TOC 1 + Justify Low"/>
    <w:basedOn w:val="TOC1"/>
    <w:autoRedefine/>
    <w:uiPriority w:val="1"/>
    <w:rsid w:val="0030067A"/>
    <w:pPr>
      <w:spacing w:line="360" w:lineRule="auto"/>
    </w:pPr>
  </w:style>
  <w:style w:type="paragraph" w:customStyle="1" w:styleId="NormalText">
    <w:name w:val="Normal Text"/>
    <w:basedOn w:val="Normal"/>
    <w:uiPriority w:val="1"/>
    <w:rsid w:val="001F7EC5"/>
    <w:pPr>
      <w:spacing w:line="360" w:lineRule="auto"/>
      <w:jc w:val="lowKashida"/>
    </w:pPr>
    <w:rPr>
      <w:rFonts w:cs="B Nazanin"/>
      <w:sz w:val="22"/>
    </w:rPr>
  </w:style>
  <w:style w:type="paragraph" w:styleId="TOC4">
    <w:name w:val="toc 4"/>
    <w:basedOn w:val="Normal"/>
    <w:next w:val="Normal"/>
    <w:autoRedefine/>
    <w:uiPriority w:val="39"/>
    <w:rsid w:val="00395302"/>
    <w:pPr>
      <w:ind w:left="720"/>
    </w:pPr>
    <w:rPr>
      <w:rFonts w:asciiTheme="majorBidi" w:hAnsiTheme="majorBidi" w:cs="B Nazanin"/>
      <w:sz w:val="22"/>
    </w:rPr>
  </w:style>
  <w:style w:type="paragraph" w:styleId="TOC5">
    <w:name w:val="toc 5"/>
    <w:basedOn w:val="Normal"/>
    <w:next w:val="Normal"/>
    <w:autoRedefine/>
    <w:uiPriority w:val="39"/>
    <w:rsid w:val="00395302"/>
    <w:pPr>
      <w:ind w:left="960"/>
    </w:pPr>
    <w:rPr>
      <w:rFonts w:asciiTheme="majorBidi" w:hAnsiTheme="majorBidi" w:cs="B Nazanin"/>
      <w:sz w:val="22"/>
    </w:rPr>
  </w:style>
  <w:style w:type="paragraph" w:styleId="BalloonText">
    <w:name w:val="Balloon Text"/>
    <w:basedOn w:val="Normal"/>
    <w:link w:val="BalloonTextChar"/>
    <w:uiPriority w:val="99"/>
    <w:rsid w:val="00CF7FB2"/>
    <w:rPr>
      <w:rFonts w:ascii="Tahoma" w:hAnsi="Tahoma" w:cs="Tahoma"/>
      <w:sz w:val="16"/>
      <w:szCs w:val="16"/>
    </w:rPr>
  </w:style>
  <w:style w:type="character" w:customStyle="1" w:styleId="BalloonTextChar">
    <w:name w:val="Balloon Text Char"/>
    <w:link w:val="BalloonText"/>
    <w:uiPriority w:val="99"/>
    <w:rsid w:val="00CF7FB2"/>
    <w:rPr>
      <w:rFonts w:ascii="Tahoma" w:hAnsi="Tahoma" w:cs="Tahoma"/>
      <w:sz w:val="16"/>
      <w:szCs w:val="16"/>
      <w:lang w:bidi="ar-SA"/>
    </w:rPr>
  </w:style>
  <w:style w:type="paragraph" w:styleId="NoSpacing">
    <w:name w:val="No Spacing"/>
    <w:aliases w:val="Bulleting,سوال"/>
    <w:link w:val="NoSpacingChar"/>
    <w:uiPriority w:val="1"/>
    <w:qFormat/>
    <w:rsid w:val="00CC75F1"/>
    <w:pPr>
      <w:spacing w:line="276" w:lineRule="auto"/>
      <w:ind w:firstLine="720"/>
      <w:jc w:val="both"/>
    </w:pPr>
    <w:rPr>
      <w:rFonts w:eastAsia="MS Mincho"/>
    </w:rPr>
  </w:style>
  <w:style w:type="character" w:customStyle="1" w:styleId="NoSpacingChar">
    <w:name w:val="No Spacing Char"/>
    <w:aliases w:val="Bulleting Char,سوال Char"/>
    <w:basedOn w:val="DefaultParagraphFont"/>
    <w:link w:val="NoSpacing"/>
    <w:uiPriority w:val="1"/>
    <w:rsid w:val="00CC75F1"/>
    <w:rPr>
      <w:rFonts w:eastAsia="MS Mincho"/>
    </w:rPr>
  </w:style>
  <w:style w:type="paragraph" w:customStyle="1" w:styleId="ac">
    <w:name w:val="متن"/>
    <w:basedOn w:val="BodyText"/>
    <w:link w:val="Char"/>
    <w:autoRedefine/>
    <w:qFormat/>
    <w:rsid w:val="00302BAA"/>
    <w:pPr>
      <w:spacing w:after="0" w:line="276" w:lineRule="auto"/>
      <w:jc w:val="both"/>
    </w:pPr>
    <w:rPr>
      <w:rFonts w:eastAsia="Times New Roman" w:cs="B Nazanin"/>
      <w:noProof/>
      <w:sz w:val="28"/>
      <w:szCs w:val="28"/>
      <w:lang w:bidi="fa-IR"/>
    </w:rPr>
  </w:style>
  <w:style w:type="character" w:customStyle="1" w:styleId="Char">
    <w:name w:val="متن Char"/>
    <w:basedOn w:val="BodyTextChar"/>
    <w:link w:val="ac"/>
    <w:rsid w:val="00302BAA"/>
    <w:rPr>
      <w:rFonts w:ascii="B Nazanin" w:eastAsiaTheme="minorHAnsi" w:hAnsi="B Nazanin" w:cs="B Nazanin"/>
      <w:noProof/>
      <w:sz w:val="28"/>
      <w:szCs w:val="28"/>
      <w:lang w:bidi="ar-SA"/>
    </w:rPr>
  </w:style>
  <w:style w:type="paragraph" w:styleId="BodyText">
    <w:name w:val="Body Text"/>
    <w:basedOn w:val="Normal"/>
    <w:link w:val="BodyTextChar"/>
    <w:uiPriority w:val="1"/>
    <w:rsid w:val="00CC75F1"/>
    <w:pPr>
      <w:spacing w:after="120"/>
    </w:pPr>
  </w:style>
  <w:style w:type="character" w:customStyle="1" w:styleId="BodyTextChar">
    <w:name w:val="Body Text Char"/>
    <w:basedOn w:val="DefaultParagraphFont"/>
    <w:link w:val="BodyText"/>
    <w:uiPriority w:val="1"/>
    <w:rsid w:val="00FF0DD1"/>
    <w:rPr>
      <w:rFonts w:ascii="B Nazanin" w:eastAsiaTheme="minorHAnsi" w:hAnsi="B Nazanin" w:cstheme="minorBidi"/>
      <w:sz w:val="24"/>
      <w:szCs w:val="24"/>
      <w:lang w:bidi="ar-SA"/>
    </w:rPr>
  </w:style>
  <w:style w:type="paragraph" w:customStyle="1" w:styleId="1">
    <w:name w:val="تيتر 1"/>
    <w:basedOn w:val="Heading1"/>
    <w:link w:val="1Char"/>
    <w:uiPriority w:val="1"/>
    <w:qFormat/>
    <w:rsid w:val="00C92A3A"/>
    <w:pPr>
      <w:numPr>
        <w:numId w:val="7"/>
      </w:numPr>
      <w:spacing w:before="240" w:after="120" w:line="240" w:lineRule="auto"/>
    </w:pPr>
    <w:rPr>
      <w:rFonts w:cs="B Nazanin"/>
      <w:kern w:val="32"/>
      <w:sz w:val="36"/>
      <w:szCs w:val="36"/>
    </w:rPr>
  </w:style>
  <w:style w:type="character" w:customStyle="1" w:styleId="1Char">
    <w:name w:val="تيتر 1 Char"/>
    <w:basedOn w:val="Heading1Char"/>
    <w:link w:val="1"/>
    <w:uiPriority w:val="1"/>
    <w:rsid w:val="00FF0DD1"/>
    <w:rPr>
      <w:rFonts w:ascii="B Nazanin" w:eastAsiaTheme="minorHAnsi" w:hAnsi="B Nazanin" w:cs="B Nazanin"/>
      <w:b/>
      <w:bCs/>
      <w:kern w:val="32"/>
      <w:sz w:val="36"/>
      <w:szCs w:val="36"/>
      <w:lang w:bidi="ar-SA"/>
    </w:rPr>
  </w:style>
  <w:style w:type="paragraph" w:customStyle="1" w:styleId="1-1">
    <w:name w:val="تيتر 1-1"/>
    <w:basedOn w:val="1"/>
    <w:link w:val="1-1Char"/>
    <w:autoRedefine/>
    <w:uiPriority w:val="1"/>
    <w:qFormat/>
    <w:rsid w:val="00C53C8A"/>
    <w:pPr>
      <w:numPr>
        <w:ilvl w:val="1"/>
      </w:numPr>
      <w:ind w:left="648" w:hanging="648"/>
    </w:pPr>
    <w:rPr>
      <w:sz w:val="32"/>
      <w:szCs w:val="32"/>
      <w:lang w:val="ru-RU" w:bidi="ar-DZ"/>
    </w:rPr>
  </w:style>
  <w:style w:type="character" w:customStyle="1" w:styleId="1-1Char">
    <w:name w:val="تيتر 1-1 Char"/>
    <w:basedOn w:val="1Char"/>
    <w:link w:val="1-1"/>
    <w:uiPriority w:val="1"/>
    <w:rsid w:val="00C53C8A"/>
    <w:rPr>
      <w:rFonts w:ascii="B Nazanin" w:eastAsiaTheme="minorHAnsi" w:hAnsi="B Nazanin" w:cs="B Nazanin"/>
      <w:b/>
      <w:bCs/>
      <w:kern w:val="32"/>
      <w:sz w:val="32"/>
      <w:szCs w:val="32"/>
      <w:lang w:val="ru-RU" w:bidi="ar-DZ"/>
    </w:rPr>
  </w:style>
  <w:style w:type="paragraph" w:customStyle="1" w:styleId="a0">
    <w:name w:val="شكل."/>
    <w:basedOn w:val="Normal"/>
    <w:link w:val="Char0"/>
    <w:uiPriority w:val="1"/>
    <w:qFormat/>
    <w:rsid w:val="00B94871"/>
    <w:pPr>
      <w:numPr>
        <w:ilvl w:val="3"/>
        <w:numId w:val="7"/>
      </w:numPr>
      <w:spacing w:before="120" w:after="240" w:line="276" w:lineRule="auto"/>
      <w:jc w:val="center"/>
      <w:outlineLvl w:val="3"/>
    </w:pPr>
    <w:rPr>
      <w:rFonts w:cs="B Nazanin"/>
      <w:b/>
      <w:bCs/>
      <w:color w:val="000000"/>
      <w:kern w:val="32"/>
      <w:lang w:bidi="ar-BH"/>
    </w:rPr>
  </w:style>
  <w:style w:type="character" w:customStyle="1" w:styleId="Char0">
    <w:name w:val="شكل. Char"/>
    <w:basedOn w:val="DefaultParagraphFont"/>
    <w:link w:val="a0"/>
    <w:uiPriority w:val="1"/>
    <w:rsid w:val="00FF0DD1"/>
    <w:rPr>
      <w:rFonts w:ascii="B Nazanin" w:eastAsiaTheme="minorHAnsi" w:hAnsi="B Nazanin" w:cs="B Nazanin"/>
      <w:b/>
      <w:bCs/>
      <w:color w:val="000000"/>
      <w:kern w:val="32"/>
      <w:sz w:val="24"/>
      <w:szCs w:val="24"/>
      <w:lang w:bidi="ar-BH"/>
    </w:rPr>
  </w:style>
  <w:style w:type="paragraph" w:customStyle="1" w:styleId="a1">
    <w:name w:val="جدول"/>
    <w:basedOn w:val="a0"/>
    <w:uiPriority w:val="1"/>
    <w:qFormat/>
    <w:rsid w:val="00FB39FE"/>
    <w:pPr>
      <w:keepNext/>
      <w:numPr>
        <w:ilvl w:val="4"/>
      </w:numPr>
      <w:spacing w:after="120" w:line="240" w:lineRule="auto"/>
      <w:outlineLvl w:val="4"/>
    </w:pPr>
    <w:rPr>
      <w:b w:val="0"/>
      <w:color w:val="auto"/>
    </w:rPr>
  </w:style>
  <w:style w:type="paragraph" w:customStyle="1" w:styleId="a2">
    <w:name w:val="فرمول"/>
    <w:basedOn w:val="ac"/>
    <w:uiPriority w:val="1"/>
    <w:qFormat/>
    <w:rsid w:val="00982736"/>
    <w:pPr>
      <w:numPr>
        <w:ilvl w:val="5"/>
        <w:numId w:val="7"/>
      </w:numPr>
      <w:spacing w:after="120"/>
      <w:outlineLvl w:val="5"/>
    </w:pPr>
  </w:style>
  <w:style w:type="paragraph" w:customStyle="1" w:styleId="1-1-1">
    <w:name w:val="تيتر 1-1-1"/>
    <w:basedOn w:val="1-1"/>
    <w:autoRedefine/>
    <w:uiPriority w:val="1"/>
    <w:qFormat/>
    <w:rsid w:val="00081A2D"/>
    <w:pPr>
      <w:numPr>
        <w:ilvl w:val="2"/>
      </w:numPr>
      <w:ind w:left="14"/>
      <w:outlineLvl w:val="1"/>
    </w:pPr>
    <w:rPr>
      <w:sz w:val="26"/>
      <w:szCs w:val="28"/>
    </w:rPr>
  </w:style>
  <w:style w:type="paragraph" w:customStyle="1" w:styleId="a4">
    <w:name w:val="مراجع"/>
    <w:basedOn w:val="Normal"/>
    <w:next w:val="ac"/>
    <w:qFormat/>
    <w:rsid w:val="003B2936"/>
    <w:pPr>
      <w:numPr>
        <w:ilvl w:val="8"/>
        <w:numId w:val="7"/>
      </w:numPr>
      <w:spacing w:before="120"/>
    </w:pPr>
    <w:rPr>
      <w:rFonts w:eastAsiaTheme="minorEastAsia" w:cs="B Nazanin"/>
      <w:sz w:val="22"/>
      <w:lang w:bidi="ar-BH"/>
    </w:rPr>
  </w:style>
  <w:style w:type="paragraph" w:customStyle="1" w:styleId="ad">
    <w:name w:val="تيتر"/>
    <w:basedOn w:val="ac"/>
    <w:uiPriority w:val="1"/>
    <w:rsid w:val="00CC75F1"/>
    <w:rPr>
      <w:b/>
      <w:bCs/>
    </w:rPr>
  </w:style>
  <w:style w:type="paragraph" w:customStyle="1" w:styleId="ae">
    <w:name w:val="بخش"/>
    <w:basedOn w:val="Heading2"/>
    <w:uiPriority w:val="1"/>
    <w:qFormat/>
    <w:rsid w:val="00062CF0"/>
    <w:pPr>
      <w:numPr>
        <w:ilvl w:val="0"/>
        <w:numId w:val="0"/>
      </w:numPr>
      <w:ind w:left="-2"/>
    </w:pPr>
    <w:rPr>
      <w:sz w:val="22"/>
      <w:lang w:val="en-US"/>
    </w:rPr>
  </w:style>
  <w:style w:type="paragraph" w:customStyle="1" w:styleId="af">
    <w:name w:val="عنوان وسط چین"/>
    <w:basedOn w:val="Normal"/>
    <w:uiPriority w:val="1"/>
    <w:rsid w:val="00CC75F1"/>
    <w:pPr>
      <w:widowControl w:val="0"/>
      <w:spacing w:after="120"/>
      <w:jc w:val="center"/>
    </w:pPr>
    <w:rPr>
      <w:rFonts w:eastAsia="Calibri" w:cs="B Nazanin"/>
      <w:b/>
      <w:bCs/>
      <w:noProof/>
      <w:szCs w:val="28"/>
    </w:rPr>
  </w:style>
  <w:style w:type="paragraph" w:customStyle="1" w:styleId="JADVAL">
    <w:name w:val="JADVAL"/>
    <w:basedOn w:val="Normal"/>
    <w:uiPriority w:val="1"/>
    <w:rsid w:val="00CC75F1"/>
    <w:pPr>
      <w:widowControl w:val="0"/>
      <w:tabs>
        <w:tab w:val="left" w:pos="1386"/>
      </w:tabs>
      <w:spacing w:line="276" w:lineRule="auto"/>
      <w:jc w:val="center"/>
    </w:pPr>
    <w:rPr>
      <w:rFonts w:eastAsiaTheme="majorEastAsia" w:cs="B Nazanin"/>
      <w:b/>
      <w:bCs/>
      <w:color w:val="000000" w:themeColor="text1"/>
      <w:sz w:val="18"/>
      <w:szCs w:val="20"/>
    </w:rPr>
  </w:style>
  <w:style w:type="paragraph" w:customStyle="1" w:styleId="Caption-pic">
    <w:name w:val="Caption-pic."/>
    <w:basedOn w:val="Caption"/>
    <w:uiPriority w:val="1"/>
    <w:rsid w:val="00CC75F1"/>
    <w:pPr>
      <w:widowControl w:val="0"/>
      <w:ind w:left="1293" w:hanging="1152"/>
      <w:jc w:val="center"/>
    </w:pPr>
    <w:rPr>
      <w:rFonts w:ascii="B Zar" w:eastAsia="Calibri" w:hAnsi="B Zar" w:cs="B Nazanin"/>
      <w:noProof/>
    </w:rPr>
  </w:style>
  <w:style w:type="paragraph" w:customStyle="1" w:styleId="1-1-1-1">
    <w:name w:val="تیتر 1-1-1-1"/>
    <w:basedOn w:val="1-1-1"/>
    <w:autoRedefine/>
    <w:uiPriority w:val="1"/>
    <w:qFormat/>
    <w:rsid w:val="004E07A2"/>
    <w:pPr>
      <w:numPr>
        <w:ilvl w:val="0"/>
        <w:numId w:val="0"/>
      </w:numPr>
      <w:spacing w:before="120"/>
      <w:ind w:left="-47"/>
      <w:outlineLvl w:val="2"/>
    </w:pPr>
    <w:rPr>
      <w:rFonts w:cs="B Zar"/>
      <w:sz w:val="28"/>
      <w:lang w:bidi="ar-BH"/>
    </w:rPr>
  </w:style>
  <w:style w:type="character" w:customStyle="1" w:styleId="Heading4Char">
    <w:name w:val="Heading 4 Char"/>
    <w:aliases w:val="Head 1-1-1-1 Char"/>
    <w:basedOn w:val="DefaultParagraphFont"/>
    <w:link w:val="Heading4"/>
    <w:uiPriority w:val="9"/>
    <w:rsid w:val="004D261F"/>
    <w:rPr>
      <w:rFonts w:ascii="B Nazanin" w:eastAsiaTheme="minorHAnsi" w:hAnsi="B Nazanin" w:cs="B Zar"/>
      <w:b/>
      <w:bCs/>
      <w:kern w:val="32"/>
      <w:sz w:val="28"/>
      <w:szCs w:val="28"/>
      <w:lang w:val="ru-RU" w:bidi="ar-BH"/>
    </w:rPr>
  </w:style>
  <w:style w:type="character" w:customStyle="1" w:styleId="Heading8Char">
    <w:name w:val="Heading 8 Char"/>
    <w:basedOn w:val="DefaultParagraphFont"/>
    <w:link w:val="Heading8"/>
    <w:uiPriority w:val="1"/>
    <w:rsid w:val="00FF0DD1"/>
    <w:rPr>
      <w:rFonts w:ascii="Calibri" w:eastAsiaTheme="minorHAnsi" w:hAnsi="Calibri" w:cs="Arial"/>
      <w:i/>
      <w:iCs/>
      <w:sz w:val="24"/>
      <w:szCs w:val="24"/>
      <w:lang w:bidi="ar-SA"/>
    </w:rPr>
  </w:style>
  <w:style w:type="character" w:customStyle="1" w:styleId="Heading9Char">
    <w:name w:val="Heading 9 Char"/>
    <w:basedOn w:val="DefaultParagraphFont"/>
    <w:link w:val="Heading9"/>
    <w:uiPriority w:val="1"/>
    <w:rsid w:val="00FF0DD1"/>
    <w:rPr>
      <w:rFonts w:ascii="B Nazanin" w:eastAsiaTheme="minorHAnsi" w:hAnsi="B Nazanin" w:cs="Grand Kufi Mazar"/>
      <w:b/>
      <w:bCs/>
      <w:noProof/>
      <w:sz w:val="28"/>
      <w:szCs w:val="28"/>
      <w:lang w:bidi="ar-SA"/>
    </w:rPr>
  </w:style>
  <w:style w:type="character" w:styleId="Strong">
    <w:name w:val="Strong"/>
    <w:basedOn w:val="DefaultParagraphFont"/>
    <w:uiPriority w:val="22"/>
    <w:qFormat/>
    <w:rsid w:val="00CC75F1"/>
    <w:rPr>
      <w:b/>
      <w:bCs/>
    </w:rPr>
  </w:style>
  <w:style w:type="character" w:styleId="Emphasis">
    <w:name w:val="Emphasis"/>
    <w:aliases w:val="فارسی"/>
    <w:basedOn w:val="DefaultParagraphFont"/>
    <w:uiPriority w:val="20"/>
    <w:qFormat/>
    <w:rsid w:val="00CC75F1"/>
    <w:rPr>
      <w:i/>
      <w:iCs/>
    </w:rPr>
  </w:style>
  <w:style w:type="paragraph" w:styleId="ListParagraph">
    <w:name w:val="List Paragraph"/>
    <w:aliases w:val="Numbering"/>
    <w:basedOn w:val="Normal"/>
    <w:link w:val="ListParagraphChar"/>
    <w:uiPriority w:val="34"/>
    <w:qFormat/>
    <w:rsid w:val="00AA36CD"/>
    <w:pPr>
      <w:spacing w:after="200" w:line="276" w:lineRule="auto"/>
      <w:ind w:left="720"/>
      <w:contextualSpacing/>
    </w:pPr>
    <w:rPr>
      <w:rFonts w:eastAsia="Calibri" w:cs="B Nazanin"/>
      <w:sz w:val="28"/>
      <w:szCs w:val="28"/>
    </w:rPr>
  </w:style>
  <w:style w:type="character" w:customStyle="1" w:styleId="ListParagraphChar">
    <w:name w:val="List Paragraph Char"/>
    <w:aliases w:val="Numbering Char"/>
    <w:link w:val="ListParagraph"/>
    <w:uiPriority w:val="34"/>
    <w:rsid w:val="00AA36CD"/>
    <w:rPr>
      <w:rFonts w:ascii="B Nazanin" w:eastAsia="Calibri" w:hAnsi="B Nazanin" w:cs="B Nazanin"/>
      <w:sz w:val="28"/>
      <w:szCs w:val="28"/>
      <w:lang w:bidi="ar-SA"/>
    </w:rPr>
  </w:style>
  <w:style w:type="paragraph" w:styleId="Quote">
    <w:name w:val="Quote"/>
    <w:aliases w:val="Equation"/>
    <w:basedOn w:val="Normal"/>
    <w:next w:val="Normal"/>
    <w:link w:val="QuoteChar"/>
    <w:autoRedefine/>
    <w:uiPriority w:val="29"/>
    <w:rsid w:val="00CC75F1"/>
    <w:pPr>
      <w:bidi w:val="0"/>
      <w:spacing w:after="100" w:afterAutospacing="1"/>
      <w:ind w:left="1149" w:hanging="1008"/>
    </w:pPr>
    <w:rPr>
      <w:rFonts w:eastAsia="Calibri" w:cs="B Nazanin"/>
      <w:iCs/>
      <w:color w:val="000000"/>
      <w:sz w:val="26"/>
      <w:szCs w:val="26"/>
    </w:rPr>
  </w:style>
  <w:style w:type="character" w:customStyle="1" w:styleId="QuoteChar">
    <w:name w:val="Quote Char"/>
    <w:aliases w:val="Equation Char"/>
    <w:basedOn w:val="DefaultParagraphFont"/>
    <w:link w:val="Quote"/>
    <w:uiPriority w:val="29"/>
    <w:rsid w:val="00CC75F1"/>
    <w:rPr>
      <w:rFonts w:eastAsia="Calibri" w:cs="B Nazanin"/>
      <w:iCs/>
      <w:color w:val="000000"/>
      <w:sz w:val="26"/>
      <w:szCs w:val="26"/>
    </w:rPr>
  </w:style>
  <w:style w:type="paragraph" w:customStyle="1" w:styleId="a3">
    <w:name w:val="نمودار"/>
    <w:basedOn w:val="Normal"/>
    <w:link w:val="Char1"/>
    <w:qFormat/>
    <w:rsid w:val="00B9354F"/>
    <w:pPr>
      <w:numPr>
        <w:ilvl w:val="7"/>
        <w:numId w:val="7"/>
      </w:numPr>
      <w:jc w:val="center"/>
    </w:pPr>
    <w:rPr>
      <w:rFonts w:cs="B Nazanin"/>
      <w:b/>
      <w:bCs/>
      <w:lang w:bidi="ar-BH"/>
    </w:rPr>
  </w:style>
  <w:style w:type="character" w:customStyle="1" w:styleId="Char1">
    <w:name w:val="نمودار Char"/>
    <w:basedOn w:val="Char0"/>
    <w:link w:val="a3"/>
    <w:rsid w:val="00B9354F"/>
    <w:rPr>
      <w:rFonts w:ascii="B Nazanin" w:eastAsiaTheme="minorHAnsi" w:hAnsi="B Nazanin" w:cs="B Nazanin"/>
      <w:b/>
      <w:bCs/>
      <w:color w:val="000000"/>
      <w:kern w:val="32"/>
      <w:sz w:val="24"/>
      <w:szCs w:val="24"/>
      <w:lang w:bidi="ar-BH"/>
    </w:rPr>
  </w:style>
  <w:style w:type="character" w:styleId="PlaceholderText">
    <w:name w:val="Placeholder Text"/>
    <w:basedOn w:val="DefaultParagraphFont"/>
    <w:uiPriority w:val="99"/>
    <w:semiHidden/>
    <w:rsid w:val="006C7F73"/>
    <w:rPr>
      <w:color w:val="808080"/>
    </w:rPr>
  </w:style>
  <w:style w:type="paragraph" w:customStyle="1" w:styleId="af0">
    <w:name w:val="پاورقی"/>
    <w:basedOn w:val="FootnoteText"/>
    <w:link w:val="Char2"/>
    <w:uiPriority w:val="1"/>
    <w:rsid w:val="00DC62EE"/>
    <w:pPr>
      <w:bidi w:val="0"/>
    </w:pPr>
    <w:rPr>
      <w:sz w:val="20"/>
    </w:rPr>
  </w:style>
  <w:style w:type="character" w:customStyle="1" w:styleId="FootnoteTextChar">
    <w:name w:val="Footnote Text Char"/>
    <w:basedOn w:val="DefaultParagraphFont"/>
    <w:link w:val="FootnoteText"/>
    <w:uiPriority w:val="99"/>
    <w:rsid w:val="00BA4BF7"/>
    <w:rPr>
      <w:rFonts w:cs="B Nazanin"/>
    </w:rPr>
  </w:style>
  <w:style w:type="character" w:customStyle="1" w:styleId="Char2">
    <w:name w:val="پاورقی Char"/>
    <w:basedOn w:val="FootnoteTextChar"/>
    <w:link w:val="af0"/>
    <w:uiPriority w:val="1"/>
    <w:rsid w:val="00FF0DD1"/>
    <w:rPr>
      <w:rFonts w:ascii="B Nazanin" w:eastAsiaTheme="minorHAnsi" w:hAnsi="B Nazanin" w:cs="B Nazanin"/>
      <w:lang w:bidi="ar-SA"/>
    </w:rPr>
  </w:style>
  <w:style w:type="character" w:customStyle="1" w:styleId="hps">
    <w:name w:val="hps"/>
    <w:basedOn w:val="DefaultParagraphFont"/>
    <w:uiPriority w:val="1"/>
    <w:rsid w:val="0059249B"/>
  </w:style>
  <w:style w:type="character" w:customStyle="1" w:styleId="shorttext">
    <w:name w:val="short_text"/>
    <w:basedOn w:val="DefaultParagraphFont"/>
    <w:uiPriority w:val="1"/>
    <w:rsid w:val="0059249B"/>
  </w:style>
  <w:style w:type="numbering" w:customStyle="1" w:styleId="NoList1">
    <w:name w:val="No List1"/>
    <w:next w:val="NoList"/>
    <w:uiPriority w:val="99"/>
    <w:semiHidden/>
    <w:unhideWhenUsed/>
    <w:rsid w:val="00C83EA1"/>
  </w:style>
  <w:style w:type="character" w:customStyle="1" w:styleId="Heading5Char">
    <w:name w:val="Heading 5 Char"/>
    <w:basedOn w:val="DefaultParagraphFont"/>
    <w:link w:val="Heading5"/>
    <w:uiPriority w:val="9"/>
    <w:rsid w:val="00C83EA1"/>
    <w:rPr>
      <w:rFonts w:ascii="B Nazanin" w:eastAsiaTheme="minorHAnsi" w:hAnsi="B Nazanin" w:cstheme="minorBidi"/>
      <w:b/>
      <w:bCs/>
      <w:i/>
      <w:iCs/>
      <w:sz w:val="26"/>
      <w:szCs w:val="26"/>
      <w:lang w:bidi="ar-SA"/>
    </w:rPr>
  </w:style>
  <w:style w:type="character" w:customStyle="1" w:styleId="Heading6Char">
    <w:name w:val="Heading 6 Char"/>
    <w:basedOn w:val="DefaultParagraphFont"/>
    <w:link w:val="Heading6"/>
    <w:uiPriority w:val="9"/>
    <w:rsid w:val="00C83EA1"/>
    <w:rPr>
      <w:rFonts w:ascii="B Nazanin" w:eastAsiaTheme="minorHAnsi" w:hAnsi="B Nazanin" w:cstheme="minorBidi"/>
      <w:b/>
      <w:bCs/>
      <w:sz w:val="22"/>
      <w:szCs w:val="22"/>
      <w:lang w:bidi="ar-SA"/>
    </w:rPr>
  </w:style>
  <w:style w:type="character" w:customStyle="1" w:styleId="FooterChar">
    <w:name w:val="Footer Char"/>
    <w:basedOn w:val="DefaultParagraphFont"/>
    <w:link w:val="Footer"/>
    <w:uiPriority w:val="99"/>
    <w:rsid w:val="00C83EA1"/>
    <w:rPr>
      <w:rFonts w:cs="Nazanin"/>
      <w:szCs w:val="24"/>
    </w:rPr>
  </w:style>
  <w:style w:type="character" w:customStyle="1" w:styleId="Heading7Char">
    <w:name w:val="Heading 7 Char"/>
    <w:basedOn w:val="DefaultParagraphFont"/>
    <w:link w:val="Heading7"/>
    <w:uiPriority w:val="1"/>
    <w:rsid w:val="00FF0DD1"/>
    <w:rPr>
      <w:rFonts w:ascii="B Nazanin" w:eastAsiaTheme="minorHAnsi" w:hAnsi="B Nazanin" w:cstheme="minorBidi"/>
      <w:sz w:val="24"/>
      <w:szCs w:val="24"/>
      <w:lang w:bidi="ar-SA"/>
    </w:rPr>
  </w:style>
  <w:style w:type="table" w:customStyle="1" w:styleId="TableGrid10">
    <w:name w:val="Table Grid1"/>
    <w:basedOn w:val="TableNormal"/>
    <w:next w:val="TableGrid"/>
    <w:rsid w:val="00C83EA1"/>
    <w:pPr>
      <w:bidi/>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9">
    <w:name w:val="toc 9"/>
    <w:basedOn w:val="Normal"/>
    <w:next w:val="Normal"/>
    <w:autoRedefine/>
    <w:uiPriority w:val="39"/>
    <w:rsid w:val="00395302"/>
    <w:pPr>
      <w:ind w:left="1920"/>
    </w:pPr>
    <w:rPr>
      <w:rFonts w:asciiTheme="majorBidi" w:hAnsiTheme="majorBidi" w:cs="B Nazanin"/>
      <w:sz w:val="22"/>
    </w:rPr>
  </w:style>
  <w:style w:type="character" w:customStyle="1" w:styleId="DocumentMapChar">
    <w:name w:val="Document Map Char"/>
    <w:basedOn w:val="DefaultParagraphFont"/>
    <w:link w:val="DocumentMap"/>
    <w:uiPriority w:val="1"/>
    <w:rsid w:val="00FF0DD1"/>
    <w:rPr>
      <w:rFonts w:ascii="Tahoma" w:eastAsiaTheme="minorHAnsi" w:hAnsi="Tahoma" w:cs="Tahoma"/>
      <w:sz w:val="24"/>
      <w:shd w:val="clear" w:color="auto" w:fill="000080"/>
      <w:lang w:bidi="ar-SA"/>
    </w:rPr>
  </w:style>
  <w:style w:type="paragraph" w:styleId="DocumentMap">
    <w:name w:val="Document Map"/>
    <w:basedOn w:val="Normal"/>
    <w:link w:val="DocumentMapChar"/>
    <w:uiPriority w:val="1"/>
    <w:rsid w:val="00C83EA1"/>
    <w:pPr>
      <w:shd w:val="clear" w:color="auto" w:fill="000080"/>
      <w:spacing w:line="360" w:lineRule="auto"/>
      <w:jc w:val="lowKashida"/>
    </w:pPr>
    <w:rPr>
      <w:rFonts w:ascii="Tahoma" w:hAnsi="Tahoma" w:cs="Tahoma"/>
      <w:szCs w:val="20"/>
    </w:rPr>
  </w:style>
  <w:style w:type="character" w:customStyle="1" w:styleId="DocumentMapChar1">
    <w:name w:val="Document Map Char1"/>
    <w:basedOn w:val="DefaultParagraphFont"/>
    <w:uiPriority w:val="1"/>
    <w:rsid w:val="00C83EA1"/>
    <w:rPr>
      <w:rFonts w:ascii="Tahoma" w:hAnsi="Tahoma" w:cs="Tahoma"/>
      <w:sz w:val="16"/>
      <w:szCs w:val="16"/>
    </w:rPr>
  </w:style>
  <w:style w:type="paragraph" w:customStyle="1" w:styleId="StyleCaptionCentered1">
    <w:name w:val="Style Caption + Centered1"/>
    <w:basedOn w:val="Caption"/>
    <w:uiPriority w:val="1"/>
    <w:rsid w:val="00C83EA1"/>
    <w:pPr>
      <w:spacing w:before="60"/>
      <w:jc w:val="center"/>
    </w:pPr>
    <w:rPr>
      <w:rFonts w:cs="B Nazanin"/>
      <w:sz w:val="22"/>
      <w:szCs w:val="24"/>
    </w:rPr>
  </w:style>
  <w:style w:type="paragraph" w:customStyle="1" w:styleId="Refrence">
    <w:name w:val="Refrence"/>
    <w:basedOn w:val="Normal"/>
    <w:link w:val="RefrenceChar"/>
    <w:uiPriority w:val="1"/>
    <w:rsid w:val="00C83EA1"/>
    <w:rPr>
      <w:rFonts w:cs="B Lotus"/>
    </w:rPr>
  </w:style>
  <w:style w:type="table" w:customStyle="1" w:styleId="TableGrid11">
    <w:name w:val="Table Grid 11"/>
    <w:basedOn w:val="TableNormal"/>
    <w:next w:val="TableGrid1"/>
    <w:rsid w:val="00C83EA1"/>
    <w:pPr>
      <w:bidi/>
      <w:spacing w:line="360" w:lineRule="auto"/>
      <w:jc w:val="lowKashida"/>
    </w:pPr>
    <w:rPr>
      <w:lang w:bidi="ar-S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f1">
    <w:name w:val="زشحفهخد"/>
    <w:basedOn w:val="Normal"/>
    <w:uiPriority w:val="1"/>
    <w:rsid w:val="00C83EA1"/>
    <w:pPr>
      <w:spacing w:line="360" w:lineRule="auto"/>
      <w:jc w:val="lowKashida"/>
    </w:pPr>
    <w:rPr>
      <w:rFonts w:cs="B Nazanin"/>
      <w:szCs w:val="28"/>
    </w:rPr>
  </w:style>
  <w:style w:type="paragraph" w:customStyle="1" w:styleId="CAPTIO">
    <w:name w:val="زCAPTIO"/>
    <w:basedOn w:val="Normal"/>
    <w:uiPriority w:val="1"/>
    <w:rsid w:val="00C83EA1"/>
    <w:pPr>
      <w:spacing w:line="360" w:lineRule="auto"/>
      <w:jc w:val="lowKashida"/>
    </w:pPr>
    <w:rPr>
      <w:rFonts w:cs="B Nazanin"/>
      <w:szCs w:val="28"/>
    </w:rPr>
  </w:style>
  <w:style w:type="paragraph" w:customStyle="1" w:styleId="TOC1LatinArialRoundedMTBold">
    <w:name w:val="TOC 1 + (Latin) Arial Rounded MT Bold"/>
    <w:aliases w:val="(Complex) Titr,12 pt,Not زشحفهخد,Not A..."/>
    <w:basedOn w:val="TOC1"/>
    <w:uiPriority w:val="1"/>
    <w:rsid w:val="00C83EA1"/>
    <w:pPr>
      <w:tabs>
        <w:tab w:val="right" w:leader="dot" w:pos="9072"/>
      </w:tabs>
      <w:jc w:val="center"/>
    </w:pPr>
    <w:rPr>
      <w:rFonts w:ascii="Arial Rounded MT Bold" w:hAnsi="Arial Rounded MT Bold" w:cs="Titr"/>
      <w:bCs/>
      <w:sz w:val="24"/>
    </w:rPr>
  </w:style>
  <w:style w:type="character" w:customStyle="1" w:styleId="FollowedHyperlink1">
    <w:name w:val="FollowedHyperlink1"/>
    <w:basedOn w:val="DefaultParagraphFont"/>
    <w:uiPriority w:val="1"/>
    <w:rsid w:val="00C83EA1"/>
    <w:rPr>
      <w:color w:val="800080"/>
      <w:u w:val="single"/>
    </w:rPr>
  </w:style>
  <w:style w:type="character" w:customStyle="1" w:styleId="bold">
    <w:name w:val="bold"/>
    <w:basedOn w:val="DefaultParagraphFont"/>
    <w:uiPriority w:val="1"/>
    <w:rsid w:val="00C83EA1"/>
  </w:style>
  <w:style w:type="paragraph" w:customStyle="1" w:styleId="Style10">
    <w:name w:val="Style1"/>
    <w:basedOn w:val="Heading9"/>
    <w:next w:val="Heading9"/>
    <w:link w:val="Style1Char"/>
    <w:uiPriority w:val="1"/>
    <w:rsid w:val="00C83EA1"/>
    <w:pPr>
      <w:keepNext w:val="0"/>
      <w:spacing w:line="360" w:lineRule="auto"/>
      <w:ind w:firstLine="0"/>
    </w:pPr>
    <w:rPr>
      <w:rFonts w:cs="B Nazanin"/>
      <w:noProof w:val="0"/>
      <w:sz w:val="20"/>
      <w:szCs w:val="22"/>
    </w:rPr>
  </w:style>
  <w:style w:type="paragraph" w:customStyle="1" w:styleId="Style2">
    <w:name w:val="Style2"/>
    <w:basedOn w:val="Heading5"/>
    <w:next w:val="Heading5"/>
    <w:autoRedefine/>
    <w:uiPriority w:val="1"/>
    <w:rsid w:val="00C83EA1"/>
    <w:pPr>
      <w:numPr>
        <w:ilvl w:val="0"/>
        <w:numId w:val="0"/>
      </w:numPr>
      <w:tabs>
        <w:tab w:val="left" w:pos="3087"/>
      </w:tabs>
      <w:spacing w:before="120" w:after="0" w:line="360" w:lineRule="auto"/>
      <w:jc w:val="center"/>
    </w:pPr>
    <w:rPr>
      <w:rFonts w:cs="B Nazanin"/>
      <w:b w:val="0"/>
      <w:bCs w:val="0"/>
      <w:i w:val="0"/>
      <w:iCs w:val="0"/>
      <w:sz w:val="22"/>
      <w:szCs w:val="24"/>
    </w:rPr>
  </w:style>
  <w:style w:type="paragraph" w:customStyle="1" w:styleId="Style21">
    <w:name w:val="Style21"/>
    <w:basedOn w:val="Heading5"/>
    <w:next w:val="Heading5"/>
    <w:autoRedefine/>
    <w:uiPriority w:val="1"/>
    <w:rsid w:val="00C83EA1"/>
    <w:pPr>
      <w:numPr>
        <w:ilvl w:val="0"/>
        <w:numId w:val="0"/>
      </w:numPr>
      <w:tabs>
        <w:tab w:val="left" w:pos="3087"/>
      </w:tabs>
      <w:spacing w:line="360" w:lineRule="auto"/>
      <w:jc w:val="lowKashida"/>
    </w:pPr>
    <w:rPr>
      <w:rFonts w:cs="B Nazanin"/>
      <w:i w:val="0"/>
      <w:iCs w:val="0"/>
      <w:sz w:val="20"/>
      <w:szCs w:val="22"/>
    </w:rPr>
  </w:style>
  <w:style w:type="character" w:customStyle="1" w:styleId="af2">
    <w:name w:val="_"/>
    <w:uiPriority w:val="1"/>
    <w:rsid w:val="00C83EA1"/>
    <w:rPr>
      <w:sz w:val="20"/>
    </w:rPr>
  </w:style>
  <w:style w:type="paragraph" w:customStyle="1" w:styleId="Nazanin">
    <w:name w:val="Nazanin"/>
    <w:basedOn w:val="Normal"/>
    <w:uiPriority w:val="1"/>
    <w:rsid w:val="00C83EA1"/>
    <w:pPr>
      <w:jc w:val="lowKashida"/>
    </w:pPr>
    <w:rPr>
      <w:rFonts w:cs="B Nazanin"/>
      <w:sz w:val="22"/>
      <w:szCs w:val="28"/>
      <w:lang w:val="ru-RU"/>
    </w:rPr>
  </w:style>
  <w:style w:type="paragraph" w:customStyle="1" w:styleId="pictures">
    <w:name w:val="pictures"/>
    <w:basedOn w:val="Normal"/>
    <w:uiPriority w:val="1"/>
    <w:rsid w:val="00C83EA1"/>
    <w:pPr>
      <w:tabs>
        <w:tab w:val="left" w:leader="dot" w:pos="10206"/>
      </w:tabs>
      <w:spacing w:line="480" w:lineRule="auto"/>
      <w:jc w:val="center"/>
    </w:pPr>
    <w:rPr>
      <w:rFonts w:cs="Homa"/>
      <w:sz w:val="26"/>
      <w:szCs w:val="22"/>
      <w:lang w:val="ru-RU"/>
    </w:rPr>
  </w:style>
  <w:style w:type="paragraph" w:styleId="BodyText2">
    <w:name w:val="Body Text 2"/>
    <w:basedOn w:val="Normal"/>
    <w:link w:val="BodyText2Char"/>
    <w:uiPriority w:val="1"/>
    <w:rsid w:val="00C83EA1"/>
    <w:pPr>
      <w:bidi w:val="0"/>
      <w:jc w:val="center"/>
    </w:pPr>
  </w:style>
  <w:style w:type="character" w:customStyle="1" w:styleId="BodyText2Char">
    <w:name w:val="Body Text 2 Char"/>
    <w:basedOn w:val="DefaultParagraphFont"/>
    <w:link w:val="BodyText2"/>
    <w:uiPriority w:val="1"/>
    <w:rsid w:val="00FF0DD1"/>
    <w:rPr>
      <w:rFonts w:ascii="B Nazanin" w:eastAsiaTheme="minorHAnsi" w:hAnsi="B Nazanin" w:cstheme="minorBidi"/>
      <w:sz w:val="24"/>
      <w:szCs w:val="24"/>
      <w:lang w:bidi="ar-SA"/>
    </w:rPr>
  </w:style>
  <w:style w:type="character" w:styleId="CommentReference">
    <w:name w:val="annotation reference"/>
    <w:uiPriority w:val="99"/>
    <w:rsid w:val="00C83EA1"/>
    <w:rPr>
      <w:sz w:val="16"/>
      <w:szCs w:val="16"/>
    </w:rPr>
  </w:style>
  <w:style w:type="paragraph" w:styleId="CommentText">
    <w:name w:val="annotation text"/>
    <w:basedOn w:val="Normal"/>
    <w:link w:val="CommentTextChar"/>
    <w:uiPriority w:val="99"/>
    <w:rsid w:val="00C83EA1"/>
    <w:rPr>
      <w:rFonts w:cs="Times New Roman"/>
      <w:szCs w:val="20"/>
    </w:rPr>
  </w:style>
  <w:style w:type="character" w:customStyle="1" w:styleId="CommentTextChar">
    <w:name w:val="Comment Text Char"/>
    <w:basedOn w:val="DefaultParagraphFont"/>
    <w:link w:val="CommentText"/>
    <w:uiPriority w:val="99"/>
    <w:rsid w:val="00C83EA1"/>
  </w:style>
  <w:style w:type="paragraph" w:styleId="CommentSubject">
    <w:name w:val="annotation subject"/>
    <w:basedOn w:val="CommentText"/>
    <w:next w:val="CommentText"/>
    <w:link w:val="CommentSubjectChar"/>
    <w:uiPriority w:val="99"/>
    <w:rsid w:val="00C83EA1"/>
    <w:rPr>
      <w:b/>
      <w:bCs/>
    </w:rPr>
  </w:style>
  <w:style w:type="character" w:customStyle="1" w:styleId="CommentSubjectChar">
    <w:name w:val="Comment Subject Char"/>
    <w:basedOn w:val="CommentTextChar"/>
    <w:link w:val="CommentSubject"/>
    <w:uiPriority w:val="99"/>
    <w:rsid w:val="00C83EA1"/>
    <w:rPr>
      <w:b/>
      <w:bCs/>
      <w:lang w:bidi="ar-SA"/>
    </w:rPr>
  </w:style>
  <w:style w:type="paragraph" w:styleId="NormalWeb">
    <w:name w:val="Normal (Web)"/>
    <w:basedOn w:val="Normal"/>
    <w:uiPriority w:val="99"/>
    <w:unhideWhenUsed/>
    <w:rsid w:val="00C83EA1"/>
    <w:pPr>
      <w:bidi w:val="0"/>
      <w:spacing w:before="100" w:beforeAutospacing="1" w:after="100" w:afterAutospacing="1"/>
    </w:pPr>
    <w:rPr>
      <w:rFonts w:cs="Times New Roman"/>
    </w:rPr>
  </w:style>
  <w:style w:type="paragraph" w:styleId="TOCHeading">
    <w:name w:val="TOC Heading"/>
    <w:basedOn w:val="Heading1"/>
    <w:next w:val="Normal"/>
    <w:uiPriority w:val="39"/>
    <w:unhideWhenUsed/>
    <w:qFormat/>
    <w:rsid w:val="00E479FB"/>
    <w:pPr>
      <w:keepLines/>
      <w:bidi w:val="0"/>
      <w:spacing w:before="480"/>
      <w:ind w:firstLine="0"/>
      <w:outlineLvl w:val="9"/>
    </w:pPr>
    <w:rPr>
      <w:rFonts w:ascii="Cambria" w:eastAsia="MS Gothic" w:hAnsi="Cambria" w:cs="B Nazanin"/>
      <w:color w:val="365F91"/>
      <w:sz w:val="28"/>
      <w:lang w:eastAsia="ja-JP"/>
    </w:rPr>
  </w:style>
  <w:style w:type="paragraph" w:styleId="TOC6">
    <w:name w:val="toc 6"/>
    <w:basedOn w:val="Normal"/>
    <w:next w:val="Normal"/>
    <w:autoRedefine/>
    <w:uiPriority w:val="39"/>
    <w:unhideWhenUsed/>
    <w:rsid w:val="00395302"/>
    <w:pPr>
      <w:ind w:left="1200"/>
    </w:pPr>
    <w:rPr>
      <w:rFonts w:asciiTheme="majorBidi" w:hAnsiTheme="majorBidi" w:cs="B Nazanin"/>
      <w:sz w:val="22"/>
    </w:rPr>
  </w:style>
  <w:style w:type="paragraph" w:styleId="TOC7">
    <w:name w:val="toc 7"/>
    <w:basedOn w:val="Normal"/>
    <w:next w:val="Normal"/>
    <w:autoRedefine/>
    <w:uiPriority w:val="39"/>
    <w:unhideWhenUsed/>
    <w:rsid w:val="00395302"/>
    <w:pPr>
      <w:ind w:left="1440"/>
    </w:pPr>
    <w:rPr>
      <w:rFonts w:asciiTheme="majorBidi" w:hAnsiTheme="majorBidi" w:cs="B Nazanin"/>
      <w:sz w:val="22"/>
    </w:rPr>
  </w:style>
  <w:style w:type="paragraph" w:styleId="TOC8">
    <w:name w:val="toc 8"/>
    <w:basedOn w:val="Normal"/>
    <w:next w:val="Normal"/>
    <w:autoRedefine/>
    <w:uiPriority w:val="39"/>
    <w:unhideWhenUsed/>
    <w:rsid w:val="00395302"/>
    <w:pPr>
      <w:ind w:left="1680"/>
    </w:pPr>
    <w:rPr>
      <w:rFonts w:asciiTheme="majorBidi" w:hAnsiTheme="majorBidi" w:cs="B Nazanin"/>
      <w:sz w:val="22"/>
    </w:rPr>
  </w:style>
  <w:style w:type="paragraph" w:styleId="EndnoteText">
    <w:name w:val="endnote text"/>
    <w:basedOn w:val="Normal"/>
    <w:link w:val="EndnoteTextChar"/>
    <w:uiPriority w:val="99"/>
    <w:unhideWhenUsed/>
    <w:rsid w:val="00C83EA1"/>
    <w:pPr>
      <w:bidi w:val="0"/>
    </w:pPr>
    <w:rPr>
      <w:rFonts w:ascii="Calibri" w:hAnsi="Calibri" w:cs="Arial"/>
      <w:szCs w:val="20"/>
    </w:rPr>
  </w:style>
  <w:style w:type="character" w:customStyle="1" w:styleId="EndnoteTextChar">
    <w:name w:val="Endnote Text Char"/>
    <w:basedOn w:val="DefaultParagraphFont"/>
    <w:link w:val="EndnoteText"/>
    <w:uiPriority w:val="99"/>
    <w:rsid w:val="00C83EA1"/>
    <w:rPr>
      <w:rFonts w:ascii="Calibri" w:hAnsi="Calibri" w:cs="Arial"/>
      <w:lang w:bidi="ar-SA"/>
    </w:rPr>
  </w:style>
  <w:style w:type="character" w:styleId="EndnoteReference">
    <w:name w:val="endnote reference"/>
    <w:uiPriority w:val="99"/>
    <w:unhideWhenUsed/>
    <w:rsid w:val="00C83EA1"/>
    <w:rPr>
      <w:vertAlign w:val="superscript"/>
    </w:rPr>
  </w:style>
  <w:style w:type="paragraph" w:styleId="Revision">
    <w:name w:val="Revision"/>
    <w:hidden/>
    <w:uiPriority w:val="99"/>
    <w:semiHidden/>
    <w:rsid w:val="00C83EA1"/>
    <w:rPr>
      <w:rFonts w:ascii="Calibri" w:hAnsi="Calibri" w:cs="Arial"/>
      <w:sz w:val="22"/>
      <w:szCs w:val="22"/>
      <w:lang w:bidi="ar-SA"/>
    </w:rPr>
  </w:style>
  <w:style w:type="character" w:styleId="FollowedHyperlink">
    <w:name w:val="FollowedHyperlink"/>
    <w:basedOn w:val="DefaultParagraphFont"/>
    <w:uiPriority w:val="99"/>
    <w:rsid w:val="00C83EA1"/>
    <w:rPr>
      <w:color w:val="800080" w:themeColor="followedHyperlink"/>
      <w:u w:val="single"/>
    </w:rPr>
  </w:style>
  <w:style w:type="paragraph" w:customStyle="1" w:styleId="af3">
    <w:name w:val="عنوان پروژه روی جلد"/>
    <w:basedOn w:val="Normal"/>
    <w:uiPriority w:val="1"/>
    <w:rsid w:val="00ED4CA2"/>
    <w:pPr>
      <w:widowControl w:val="0"/>
      <w:spacing w:line="288" w:lineRule="auto"/>
      <w:jc w:val="center"/>
    </w:pPr>
    <w:rPr>
      <w:rFonts w:cs="B Nazanin"/>
      <w:b/>
      <w:bCs/>
      <w:szCs w:val="40"/>
    </w:rPr>
  </w:style>
  <w:style w:type="paragraph" w:customStyle="1" w:styleId="af4">
    <w:name w:val="زيرنويس جدول، شکل"/>
    <w:next w:val="Normal"/>
    <w:uiPriority w:val="1"/>
    <w:qFormat/>
    <w:rsid w:val="00FE34CF"/>
    <w:pPr>
      <w:widowControl w:val="0"/>
      <w:bidi/>
      <w:adjustRightInd w:val="0"/>
      <w:snapToGrid w:val="0"/>
      <w:spacing w:before="200" w:after="600" w:line="204" w:lineRule="auto"/>
      <w:jc w:val="center"/>
      <w:outlineLvl w:val="5"/>
    </w:pPr>
    <w:rPr>
      <w:rFonts w:cs="B Nazanin"/>
      <w:sz w:val="18"/>
      <w:szCs w:val="18"/>
    </w:rPr>
  </w:style>
  <w:style w:type="paragraph" w:customStyle="1" w:styleId="af5">
    <w:name w:val="بالانويس جدول"/>
    <w:next w:val="Normal"/>
    <w:uiPriority w:val="1"/>
    <w:qFormat/>
    <w:rsid w:val="003A075A"/>
    <w:pPr>
      <w:keepNext/>
      <w:bidi/>
      <w:spacing w:before="600" w:after="100" w:line="204" w:lineRule="auto"/>
      <w:jc w:val="center"/>
      <w:outlineLvl w:val="7"/>
    </w:pPr>
    <w:rPr>
      <w:rFonts w:cs="B Nazanin"/>
      <w:sz w:val="18"/>
      <w:szCs w:val="24"/>
    </w:rPr>
  </w:style>
  <w:style w:type="character" w:customStyle="1" w:styleId="Style1Char">
    <w:name w:val="Style1 Char"/>
    <w:basedOn w:val="DefaultParagraphFont"/>
    <w:link w:val="Style10"/>
    <w:uiPriority w:val="1"/>
    <w:rsid w:val="00FF0DD1"/>
    <w:rPr>
      <w:rFonts w:ascii="B Nazanin" w:eastAsiaTheme="minorHAnsi" w:hAnsi="B Nazanin" w:cs="B Nazanin"/>
      <w:b/>
      <w:bCs/>
      <w:szCs w:val="22"/>
      <w:lang w:bidi="ar-SA"/>
    </w:rPr>
  </w:style>
  <w:style w:type="character" w:customStyle="1" w:styleId="RefrenceChar">
    <w:name w:val="Refrence Char"/>
    <w:basedOn w:val="Style1Char"/>
    <w:link w:val="Refrence"/>
    <w:uiPriority w:val="1"/>
    <w:rsid w:val="00FF0DD1"/>
    <w:rPr>
      <w:rFonts w:ascii="B Nazanin" w:eastAsiaTheme="minorHAnsi" w:hAnsi="B Nazanin" w:cs="B Lotus"/>
      <w:b w:val="0"/>
      <w:bCs w:val="0"/>
      <w:sz w:val="24"/>
      <w:szCs w:val="24"/>
      <w:lang w:bidi="ar-SA"/>
    </w:rPr>
  </w:style>
  <w:style w:type="paragraph" w:customStyle="1" w:styleId="a">
    <w:name w:val="پیوست"/>
    <w:basedOn w:val="Normal"/>
    <w:uiPriority w:val="1"/>
    <w:qFormat/>
    <w:rsid w:val="00F90EEF"/>
    <w:pPr>
      <w:numPr>
        <w:numId w:val="8"/>
      </w:numPr>
      <w:spacing w:after="200" w:line="276" w:lineRule="auto"/>
    </w:pPr>
    <w:rPr>
      <w:rFonts w:asciiTheme="minorHAnsi" w:hAnsiTheme="minorHAnsi" w:cs="B Zar"/>
      <w:b/>
      <w:sz w:val="28"/>
      <w:szCs w:val="28"/>
      <w:lang w:val="en-AU" w:bidi="ar-BH"/>
    </w:rPr>
  </w:style>
  <w:style w:type="paragraph" w:customStyle="1" w:styleId="Appendix-Chapter">
    <w:name w:val="Appendix - Chapter"/>
    <w:basedOn w:val="a"/>
    <w:uiPriority w:val="1"/>
    <w:qFormat/>
    <w:rsid w:val="00B67B8C"/>
    <w:pPr>
      <w:numPr>
        <w:ilvl w:val="1"/>
      </w:numPr>
    </w:pPr>
    <w:rPr>
      <w:color w:val="365F91" w:themeColor="accent1" w:themeShade="BF"/>
      <w:sz w:val="36"/>
      <w:szCs w:val="36"/>
    </w:rPr>
  </w:style>
  <w:style w:type="paragraph" w:customStyle="1" w:styleId="Appendix-Part">
    <w:name w:val="Appendix - Part"/>
    <w:basedOn w:val="Appendix-Chapter"/>
    <w:uiPriority w:val="1"/>
    <w:qFormat/>
    <w:rsid w:val="00B67B8C"/>
    <w:pPr>
      <w:numPr>
        <w:ilvl w:val="2"/>
      </w:numPr>
    </w:pPr>
    <w:rPr>
      <w:sz w:val="32"/>
      <w:szCs w:val="32"/>
    </w:rPr>
  </w:style>
  <w:style w:type="paragraph" w:customStyle="1" w:styleId="AppendixSubPart">
    <w:name w:val="Appendix Sub Part"/>
    <w:basedOn w:val="Appendix-Part"/>
    <w:uiPriority w:val="1"/>
    <w:rsid w:val="00B67B8C"/>
    <w:pPr>
      <w:numPr>
        <w:ilvl w:val="3"/>
      </w:numPr>
    </w:pPr>
    <w:rPr>
      <w:sz w:val="28"/>
      <w:szCs w:val="28"/>
    </w:rPr>
  </w:style>
  <w:style w:type="paragraph" w:customStyle="1" w:styleId="AppendixSection">
    <w:name w:val="Appendix Section"/>
    <w:basedOn w:val="AppendixSubPart"/>
    <w:link w:val="AppendixSectionChar"/>
    <w:uiPriority w:val="1"/>
    <w:rsid w:val="00B67B8C"/>
    <w:pPr>
      <w:numPr>
        <w:ilvl w:val="4"/>
      </w:numPr>
    </w:pPr>
    <w:rPr>
      <w:b w:val="0"/>
      <w:bCs/>
      <w:i/>
      <w:iCs/>
    </w:rPr>
  </w:style>
  <w:style w:type="paragraph" w:customStyle="1" w:styleId="AppendixSubsection">
    <w:name w:val="Appendix Subsection"/>
    <w:basedOn w:val="AppendixSection"/>
    <w:uiPriority w:val="1"/>
    <w:rsid w:val="00B67B8C"/>
    <w:pPr>
      <w:numPr>
        <w:ilvl w:val="5"/>
      </w:numPr>
    </w:pPr>
    <w:rPr>
      <w:i w:val="0"/>
      <w:iCs w:val="0"/>
    </w:rPr>
  </w:style>
  <w:style w:type="character" w:customStyle="1" w:styleId="AppendixSectionChar">
    <w:name w:val="Appendix Section Char"/>
    <w:basedOn w:val="DefaultParagraphFont"/>
    <w:link w:val="AppendixSection"/>
    <w:uiPriority w:val="1"/>
    <w:rsid w:val="00FF0DD1"/>
    <w:rPr>
      <w:rFonts w:asciiTheme="minorHAnsi" w:eastAsiaTheme="minorHAnsi" w:hAnsiTheme="minorHAnsi" w:cs="B Zar"/>
      <w:bCs/>
      <w:i/>
      <w:iCs/>
      <w:color w:val="365F91" w:themeColor="accent1" w:themeShade="BF"/>
      <w:sz w:val="28"/>
      <w:szCs w:val="28"/>
      <w:lang w:val="en-AU" w:bidi="ar-BH"/>
    </w:rPr>
  </w:style>
  <w:style w:type="paragraph" w:styleId="ListBullet">
    <w:name w:val="List Bullet"/>
    <w:basedOn w:val="Normal"/>
    <w:uiPriority w:val="99"/>
    <w:unhideWhenUsed/>
    <w:rsid w:val="00B67B8C"/>
    <w:pPr>
      <w:numPr>
        <w:numId w:val="9"/>
      </w:numPr>
      <w:spacing w:after="200" w:line="276" w:lineRule="auto"/>
      <w:contextualSpacing/>
    </w:pPr>
    <w:rPr>
      <w:rFonts w:asciiTheme="minorHAnsi" w:hAnsiTheme="minorHAnsi" w:cs="B Nazanin"/>
    </w:rPr>
  </w:style>
  <w:style w:type="paragraph" w:styleId="z-TopofForm">
    <w:name w:val="HTML Top of Form"/>
    <w:basedOn w:val="Normal"/>
    <w:next w:val="Normal"/>
    <w:link w:val="z-TopofFormChar"/>
    <w:hidden/>
    <w:uiPriority w:val="99"/>
    <w:semiHidden/>
    <w:unhideWhenUsed/>
    <w:rsid w:val="00AD2855"/>
    <w:pPr>
      <w:pBdr>
        <w:bottom w:val="single" w:sz="6" w:space="1" w:color="auto"/>
      </w:pBdr>
      <w:bidi w:val="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AD2855"/>
    <w:rPr>
      <w:rFonts w:ascii="Arial" w:hAnsi="Arial" w:cs="Arial"/>
      <w:vanish/>
      <w:sz w:val="16"/>
      <w:szCs w:val="16"/>
      <w:lang w:bidi="ar-SA"/>
    </w:rPr>
  </w:style>
  <w:style w:type="paragraph" w:styleId="z-BottomofForm">
    <w:name w:val="HTML Bottom of Form"/>
    <w:basedOn w:val="Normal"/>
    <w:next w:val="Normal"/>
    <w:link w:val="z-BottomofFormChar"/>
    <w:hidden/>
    <w:uiPriority w:val="99"/>
    <w:semiHidden/>
    <w:unhideWhenUsed/>
    <w:rsid w:val="00AD2855"/>
    <w:pPr>
      <w:pBdr>
        <w:top w:val="single" w:sz="6" w:space="1" w:color="auto"/>
      </w:pBdr>
      <w:bidi w:val="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AD2855"/>
    <w:rPr>
      <w:rFonts w:ascii="Arial" w:hAnsi="Arial" w:cs="Arial"/>
      <w:vanish/>
      <w:sz w:val="16"/>
      <w:szCs w:val="16"/>
      <w:lang w:bidi="ar-SA"/>
    </w:rPr>
  </w:style>
  <w:style w:type="character" w:customStyle="1" w:styleId="gt-ft-text">
    <w:name w:val="gt-ft-text"/>
    <w:basedOn w:val="DefaultParagraphFont"/>
    <w:uiPriority w:val="1"/>
    <w:rsid w:val="00AD2855"/>
  </w:style>
  <w:style w:type="paragraph" w:customStyle="1" w:styleId="Default">
    <w:name w:val="Default"/>
    <w:uiPriority w:val="1"/>
    <w:rsid w:val="009E1C1A"/>
    <w:pPr>
      <w:autoSpaceDE w:val="0"/>
      <w:autoSpaceDN w:val="0"/>
      <w:adjustRightInd w:val="0"/>
    </w:pPr>
    <w:rPr>
      <w:color w:val="000000"/>
      <w:sz w:val="24"/>
      <w:szCs w:val="24"/>
      <w:lang w:bidi="ar-SA"/>
    </w:rPr>
  </w:style>
  <w:style w:type="character" w:customStyle="1" w:styleId="fontstyle01">
    <w:name w:val="fontstyle01"/>
    <w:basedOn w:val="DefaultParagraphFont"/>
    <w:uiPriority w:val="1"/>
    <w:rsid w:val="00F71302"/>
    <w:rPr>
      <w:rFonts w:ascii="BLotus" w:hAnsi="BLotus" w:hint="default"/>
      <w:b w:val="0"/>
      <w:bCs w:val="0"/>
      <w:i w:val="0"/>
      <w:iCs w:val="0"/>
      <w:color w:val="000000"/>
      <w:sz w:val="28"/>
      <w:szCs w:val="28"/>
    </w:rPr>
  </w:style>
  <w:style w:type="paragraph" w:styleId="BodyText3">
    <w:name w:val="Body Text 3"/>
    <w:basedOn w:val="Normal"/>
    <w:link w:val="BodyText3Char"/>
    <w:semiHidden/>
    <w:unhideWhenUsed/>
    <w:rsid w:val="00D15512"/>
    <w:pPr>
      <w:spacing w:after="120"/>
    </w:pPr>
    <w:rPr>
      <w:sz w:val="16"/>
      <w:szCs w:val="16"/>
    </w:rPr>
  </w:style>
  <w:style w:type="character" w:customStyle="1" w:styleId="BodyText3Char">
    <w:name w:val="Body Text 3 Char"/>
    <w:basedOn w:val="DefaultParagraphFont"/>
    <w:link w:val="BodyText3"/>
    <w:semiHidden/>
    <w:rsid w:val="00D15512"/>
    <w:rPr>
      <w:rFonts w:cs="Nazanin"/>
      <w:sz w:val="16"/>
      <w:szCs w:val="16"/>
    </w:rPr>
  </w:style>
  <w:style w:type="table" w:customStyle="1" w:styleId="PlainTable21">
    <w:name w:val="Plain Table 21"/>
    <w:basedOn w:val="TableElegant"/>
    <w:uiPriority w:val="42"/>
    <w:rsid w:val="00830740"/>
    <w:rPr>
      <w:rFonts w:asciiTheme="minorHAnsi" w:eastAsiaTheme="minorHAnsi" w:hAnsiTheme="minorHAnsi" w:cstheme="minorBidi"/>
      <w:sz w:val="22"/>
      <w:szCs w:val="22"/>
      <w:lang w:bidi="ar-SA"/>
    </w:rPr>
    <w:tblPr>
      <w:tblStyleRowBandSize w:val="1"/>
      <w:tblStyleColBandSize w:val="1"/>
      <w:tblBorders>
        <w:top w:val="single" w:sz="4" w:space="0" w:color="7F7F7F" w:themeColor="text1" w:themeTint="80"/>
        <w:left w:val="none" w:sz="0" w:space="0" w:color="auto"/>
        <w:bottom w:val="single" w:sz="4" w:space="0" w:color="7F7F7F" w:themeColor="text1" w:themeTint="80"/>
        <w:right w:val="none" w:sz="0" w:space="0" w:color="auto"/>
        <w:insideH w:val="none" w:sz="0" w:space="0" w:color="auto"/>
        <w:insideV w:val="none" w:sz="0" w:space="0" w:color="auto"/>
      </w:tblBorders>
    </w:tblPr>
    <w:tcPr>
      <w:shd w:val="clear" w:color="auto" w:fill="auto"/>
    </w:tcPr>
    <w:tblStylePr w:type="firstRow">
      <w:rPr>
        <w:b/>
        <w:bCs/>
        <w:caps/>
        <w:color w:val="auto"/>
      </w:rPr>
      <w:tblPr/>
      <w:tcPr>
        <w:tcBorders>
          <w:bottom w:val="single" w:sz="4" w:space="0" w:color="7F7F7F" w:themeColor="text1" w:themeTint="80"/>
          <w:tl2br w:val="none" w:sz="0" w:space="0" w:color="auto"/>
          <w:tr2bl w:val="none" w:sz="0" w:space="0" w:color="auto"/>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Elegant">
    <w:name w:val="Table Elegant"/>
    <w:basedOn w:val="TableNormal"/>
    <w:semiHidden/>
    <w:unhideWhenUsed/>
    <w:rsid w:val="00830740"/>
    <w:pPr>
      <w:bidi/>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customStyle="1" w:styleId="UnresolvedMention1">
    <w:name w:val="Unresolved Mention1"/>
    <w:basedOn w:val="DefaultParagraphFont"/>
    <w:uiPriority w:val="99"/>
    <w:semiHidden/>
    <w:unhideWhenUsed/>
    <w:rsid w:val="00E1645C"/>
    <w:rPr>
      <w:color w:val="605E5C"/>
      <w:shd w:val="clear" w:color="auto" w:fill="E1DFDD"/>
    </w:rPr>
  </w:style>
  <w:style w:type="paragraph" w:customStyle="1" w:styleId="-">
    <w:name w:val="شکل - جدول"/>
    <w:basedOn w:val="ac"/>
    <w:link w:val="-Char"/>
    <w:uiPriority w:val="1"/>
    <w:rsid w:val="007B5A68"/>
    <w:pPr>
      <w:keepNext/>
      <w:keepLines/>
      <w:widowControl w:val="0"/>
      <w:spacing w:line="240" w:lineRule="auto"/>
      <w:jc w:val="center"/>
    </w:pPr>
    <w:rPr>
      <w:rFonts w:cs="Lotus"/>
      <w:sz w:val="18"/>
      <w:lang w:bidi="ar-SA"/>
    </w:rPr>
  </w:style>
  <w:style w:type="character" w:customStyle="1" w:styleId="-Char">
    <w:name w:val="شکل - جدول Char"/>
    <w:basedOn w:val="Char"/>
    <w:link w:val="-"/>
    <w:uiPriority w:val="1"/>
    <w:rsid w:val="00FF0DD1"/>
    <w:rPr>
      <w:rFonts w:asciiTheme="majorBidi" w:eastAsiaTheme="minorHAnsi" w:hAnsiTheme="majorBidi" w:cs="Lotus"/>
      <w:noProof/>
      <w:sz w:val="18"/>
      <w:szCs w:val="28"/>
      <w:lang w:bidi="ar-SA"/>
    </w:rPr>
  </w:style>
  <w:style w:type="paragraph" w:customStyle="1" w:styleId="-0">
    <w:name w:val="شکل - جدول (راست چين)"/>
    <w:basedOn w:val="-"/>
    <w:uiPriority w:val="1"/>
    <w:rsid w:val="007B5A68"/>
    <w:pPr>
      <w:jc w:val="left"/>
    </w:pPr>
  </w:style>
  <w:style w:type="paragraph" w:customStyle="1" w:styleId="-1">
    <w:name w:val="شکل - جدول (ضخيم)"/>
    <w:basedOn w:val="-"/>
    <w:uiPriority w:val="1"/>
    <w:rsid w:val="007B5A68"/>
    <w:rPr>
      <w:b/>
      <w:bCs/>
      <w:lang w:val="en-GB" w:eastAsia="en-GB"/>
    </w:rPr>
  </w:style>
  <w:style w:type="paragraph" w:customStyle="1" w:styleId="af6">
    <w:name w:val="فصل"/>
    <w:next w:val="ac"/>
    <w:uiPriority w:val="1"/>
    <w:rsid w:val="007B5A68"/>
    <w:pPr>
      <w:widowControl w:val="0"/>
      <w:tabs>
        <w:tab w:val="center" w:pos="4253"/>
      </w:tabs>
      <w:bidi/>
      <w:spacing w:line="360" w:lineRule="auto"/>
      <w:jc w:val="center"/>
      <w:outlineLvl w:val="0"/>
    </w:pPr>
    <w:rPr>
      <w:rFonts w:cs="Titr"/>
      <w:b/>
      <w:bCs/>
      <w:sz w:val="52"/>
      <w:szCs w:val="60"/>
    </w:rPr>
  </w:style>
  <w:style w:type="paragraph" w:customStyle="1" w:styleId="af7">
    <w:name w:val="تيتر دوم"/>
    <w:next w:val="ac"/>
    <w:uiPriority w:val="1"/>
    <w:rsid w:val="007B5A68"/>
    <w:pPr>
      <w:keepNext/>
      <w:widowControl w:val="0"/>
      <w:bidi/>
      <w:spacing w:before="720" w:after="480"/>
      <w:outlineLvl w:val="2"/>
    </w:pPr>
    <w:rPr>
      <w:rFonts w:cs="Lotus"/>
      <w:b/>
      <w:bCs/>
      <w:sz w:val="28"/>
      <w:szCs w:val="32"/>
      <w:lang w:bidi="ar-SA"/>
    </w:rPr>
  </w:style>
  <w:style w:type="paragraph" w:customStyle="1" w:styleId="af8">
    <w:name w:val="تيتر اول"/>
    <w:next w:val="ac"/>
    <w:uiPriority w:val="1"/>
    <w:rsid w:val="007B5A68"/>
    <w:pPr>
      <w:keepNext/>
      <w:widowControl w:val="0"/>
      <w:bidi/>
      <w:spacing w:before="600" w:after="480"/>
      <w:outlineLvl w:val="1"/>
    </w:pPr>
    <w:rPr>
      <w:rFonts w:cs="Lotus"/>
      <w:b/>
      <w:bCs/>
      <w:sz w:val="36"/>
      <w:szCs w:val="36"/>
    </w:rPr>
  </w:style>
  <w:style w:type="paragraph" w:customStyle="1" w:styleId="0p1normal">
    <w:name w:val="0p1normal"/>
    <w:basedOn w:val="Normal"/>
    <w:uiPriority w:val="1"/>
    <w:rsid w:val="00E222EA"/>
    <w:pPr>
      <w:bidi w:val="0"/>
      <w:spacing w:before="100" w:beforeAutospacing="1" w:after="100" w:afterAutospacing="1"/>
    </w:pPr>
    <w:rPr>
      <w:rFonts w:cs="Times New Roman"/>
    </w:rPr>
  </w:style>
  <w:style w:type="character" w:customStyle="1" w:styleId="UnresolvedMention2">
    <w:name w:val="Unresolved Mention2"/>
    <w:basedOn w:val="DefaultParagraphFont"/>
    <w:uiPriority w:val="99"/>
    <w:semiHidden/>
    <w:unhideWhenUsed/>
    <w:rsid w:val="00150932"/>
    <w:rPr>
      <w:color w:val="605E5C"/>
      <w:shd w:val="clear" w:color="auto" w:fill="E1DFDD"/>
    </w:rPr>
  </w:style>
  <w:style w:type="paragraph" w:styleId="Title">
    <w:name w:val="Title"/>
    <w:aliases w:val="عنوان"/>
    <w:basedOn w:val="Normal"/>
    <w:next w:val="Normal"/>
    <w:link w:val="TitleChar"/>
    <w:uiPriority w:val="10"/>
    <w:qFormat/>
    <w:rsid w:val="004C6F1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aliases w:val="عنوان Char"/>
    <w:basedOn w:val="DefaultParagraphFont"/>
    <w:link w:val="Title"/>
    <w:uiPriority w:val="10"/>
    <w:rsid w:val="004C6F1A"/>
    <w:rPr>
      <w:rFonts w:asciiTheme="majorHAnsi" w:eastAsiaTheme="majorEastAsia" w:hAnsiTheme="majorHAnsi" w:cstheme="majorBidi"/>
      <w:color w:val="17365D" w:themeColor="text2" w:themeShade="BF"/>
      <w:spacing w:val="5"/>
      <w:kern w:val="28"/>
      <w:sz w:val="52"/>
      <w:szCs w:val="52"/>
      <w:lang w:bidi="ar-SA"/>
    </w:rPr>
  </w:style>
  <w:style w:type="paragraph" w:customStyle="1" w:styleId="Heading21">
    <w:name w:val="Heading 21"/>
    <w:basedOn w:val="Normal"/>
    <w:next w:val="Normal"/>
    <w:uiPriority w:val="1"/>
    <w:unhideWhenUsed/>
    <w:qFormat/>
    <w:rsid w:val="004C6F1A"/>
    <w:pPr>
      <w:keepNext/>
      <w:keepLines/>
      <w:bidi w:val="0"/>
      <w:spacing w:before="200"/>
      <w:outlineLvl w:val="1"/>
    </w:pPr>
    <w:rPr>
      <w:rFonts w:ascii="Cambria" w:eastAsia="Times New Roman" w:hAnsi="Cambria" w:cs="Times New Roman"/>
      <w:b/>
      <w:bCs/>
      <w:color w:val="4F81BD"/>
      <w:sz w:val="26"/>
      <w:szCs w:val="26"/>
    </w:rPr>
  </w:style>
  <w:style w:type="paragraph" w:styleId="HTMLPreformatted">
    <w:name w:val="HTML Preformatted"/>
    <w:basedOn w:val="Normal"/>
    <w:link w:val="HTMLPreformattedChar"/>
    <w:uiPriority w:val="99"/>
    <w:semiHidden/>
    <w:unhideWhenUsed/>
    <w:rsid w:val="004C6F1A"/>
    <w:pPr>
      <w:bidi w:val="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4C6F1A"/>
    <w:rPr>
      <w:rFonts w:ascii="Consolas" w:eastAsiaTheme="minorHAnsi" w:hAnsi="Consolas" w:cs="Consolas"/>
      <w:lang w:bidi="ar-SA"/>
    </w:rPr>
  </w:style>
  <w:style w:type="table" w:customStyle="1" w:styleId="PlainTable41">
    <w:name w:val="Plain Table 41"/>
    <w:basedOn w:val="TableNormal"/>
    <w:uiPriority w:val="44"/>
    <w:rsid w:val="004C6F1A"/>
    <w:rPr>
      <w:rFonts w:asciiTheme="minorHAnsi" w:eastAsiaTheme="minorHAnsi" w:hAnsiTheme="minorHAnsi" w:cstheme="minorBidi"/>
      <w:sz w:val="22"/>
      <w:szCs w:val="22"/>
      <w:lang w:bidi="ar-S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2">
    <w:name w:val="Plain Table 22"/>
    <w:basedOn w:val="TableNormal"/>
    <w:uiPriority w:val="42"/>
    <w:rsid w:val="004C6F1A"/>
    <w:rPr>
      <w:rFonts w:asciiTheme="minorHAnsi" w:eastAsiaTheme="minorHAnsi" w:hAnsiTheme="minorHAnsi" w:cstheme="minorBidi"/>
      <w:sz w:val="22"/>
      <w:szCs w:val="22"/>
      <w:lang w:bidi="ar-S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3">
    <w:name w:val="Unresolved Mention3"/>
    <w:basedOn w:val="DefaultParagraphFont"/>
    <w:uiPriority w:val="99"/>
    <w:semiHidden/>
    <w:unhideWhenUsed/>
    <w:rsid w:val="00DA2BEB"/>
    <w:rPr>
      <w:color w:val="605E5C"/>
      <w:shd w:val="clear" w:color="auto" w:fill="E1DFDD"/>
    </w:rPr>
  </w:style>
  <w:style w:type="paragraph" w:customStyle="1" w:styleId="af9">
    <w:name w:val="منابع"/>
    <w:basedOn w:val="ac"/>
    <w:autoRedefine/>
    <w:qFormat/>
    <w:rsid w:val="003B76C5"/>
    <w:pPr>
      <w:spacing w:before="240" w:after="120" w:line="240" w:lineRule="auto"/>
    </w:pPr>
    <w:rPr>
      <w:rFonts w:ascii="Nazanintar" w:hAnsi="Nazanintar"/>
      <w:sz w:val="24"/>
    </w:rPr>
  </w:style>
  <w:style w:type="paragraph" w:customStyle="1" w:styleId="00">
    <w:name w:val="0 پاراگراف ساده"/>
    <w:basedOn w:val="Normal"/>
    <w:link w:val="0Char"/>
    <w:uiPriority w:val="1"/>
    <w:qFormat/>
    <w:rsid w:val="00B45514"/>
    <w:pPr>
      <w:widowControl w:val="0"/>
      <w:ind w:firstLine="284"/>
      <w:jc w:val="lowKashida"/>
    </w:pPr>
    <w:rPr>
      <w:rFonts w:cs="B Zar"/>
      <w:sz w:val="22"/>
      <w:szCs w:val="26"/>
      <w:lang w:bidi="fa-IR"/>
    </w:rPr>
  </w:style>
  <w:style w:type="paragraph" w:customStyle="1" w:styleId="0">
    <w:name w:val="0 پاراگراف شماره‌دار"/>
    <w:uiPriority w:val="1"/>
    <w:qFormat/>
    <w:rsid w:val="00B45514"/>
    <w:pPr>
      <w:numPr>
        <w:numId w:val="11"/>
      </w:numPr>
      <w:ind w:left="568" w:hanging="284"/>
    </w:pPr>
    <w:rPr>
      <w:rFonts w:eastAsia="Batang" w:cs="B Zar"/>
      <w:sz w:val="26"/>
      <w:szCs w:val="26"/>
    </w:rPr>
  </w:style>
  <w:style w:type="character" w:customStyle="1" w:styleId="0Char">
    <w:name w:val="0 پاراگراف ساده Char"/>
    <w:basedOn w:val="DefaultParagraphFont"/>
    <w:link w:val="00"/>
    <w:uiPriority w:val="1"/>
    <w:rsid w:val="00FF0DD1"/>
    <w:rPr>
      <w:rFonts w:ascii="B Nazanin" w:eastAsiaTheme="minorHAnsi" w:hAnsi="B Nazanin" w:cs="B Zar"/>
      <w:sz w:val="22"/>
      <w:szCs w:val="26"/>
    </w:rPr>
  </w:style>
  <w:style w:type="paragraph" w:customStyle="1" w:styleId="afa">
    <w:name w:val="بدنه"/>
    <w:basedOn w:val="Normal"/>
    <w:link w:val="Char3"/>
    <w:autoRedefine/>
    <w:qFormat/>
    <w:rsid w:val="00B21171"/>
    <w:pPr>
      <w:tabs>
        <w:tab w:val="right" w:pos="-360"/>
      </w:tabs>
      <w:spacing w:line="276" w:lineRule="auto"/>
      <w:ind w:firstLine="288"/>
      <w:contextualSpacing/>
      <w:jc w:val="both"/>
    </w:pPr>
    <w:rPr>
      <w:rFonts w:ascii="IRNazanin" w:hAnsi="IRNazanin" w:cs="B Nazanin"/>
      <w:color w:val="000000"/>
      <w:lang w:bidi="fa-IR"/>
    </w:rPr>
  </w:style>
  <w:style w:type="character" w:customStyle="1" w:styleId="Char3">
    <w:name w:val="بدنه Char"/>
    <w:basedOn w:val="DefaultParagraphFont"/>
    <w:link w:val="afa"/>
    <w:rsid w:val="00B21171"/>
    <w:rPr>
      <w:rFonts w:ascii="IRNazanin" w:eastAsiaTheme="minorHAnsi" w:hAnsi="IRNazanin" w:cs="B Nazanin"/>
      <w:color w:val="000000"/>
      <w:sz w:val="24"/>
      <w:szCs w:val="24"/>
    </w:rPr>
  </w:style>
  <w:style w:type="paragraph" w:styleId="Subtitle">
    <w:name w:val="Subtitle"/>
    <w:aliases w:val="زیرعنوان"/>
    <w:basedOn w:val="Normal"/>
    <w:next w:val="Normal"/>
    <w:link w:val="SubtitleChar"/>
    <w:autoRedefine/>
    <w:uiPriority w:val="11"/>
    <w:qFormat/>
    <w:rsid w:val="007467F9"/>
    <w:pPr>
      <w:numPr>
        <w:ilvl w:val="1"/>
      </w:numPr>
      <w:spacing w:before="240" w:line="276" w:lineRule="auto"/>
      <w:contextualSpacing/>
      <w:jc w:val="both"/>
      <w:outlineLvl w:val="1"/>
    </w:pPr>
    <w:rPr>
      <w:rFonts w:ascii="IRNazanin" w:eastAsiaTheme="minorEastAsia" w:hAnsi="IRNazanin" w:cs="IRNazanin"/>
      <w:bCs/>
      <w:noProof/>
      <w:kern w:val="2"/>
      <w:sz w:val="30"/>
      <w:szCs w:val="30"/>
    </w:rPr>
  </w:style>
  <w:style w:type="character" w:customStyle="1" w:styleId="SubtitleChar">
    <w:name w:val="Subtitle Char"/>
    <w:aliases w:val="زیرعنوان Char"/>
    <w:basedOn w:val="DefaultParagraphFont"/>
    <w:link w:val="Subtitle"/>
    <w:uiPriority w:val="11"/>
    <w:rsid w:val="007467F9"/>
    <w:rPr>
      <w:rFonts w:ascii="IRNazanin" w:eastAsiaTheme="minorEastAsia" w:hAnsi="IRNazanin" w:cs="IRNazanin"/>
      <w:bCs/>
      <w:noProof/>
      <w:kern w:val="2"/>
      <w:sz w:val="30"/>
      <w:szCs w:val="30"/>
      <w:lang w:bidi="ar-SA"/>
    </w:rPr>
  </w:style>
  <w:style w:type="paragraph" w:customStyle="1" w:styleId="afb">
    <w:name w:val="زیر زیر عنوان"/>
    <w:basedOn w:val="Subtitle"/>
    <w:link w:val="Char4"/>
    <w:autoRedefine/>
    <w:uiPriority w:val="3"/>
    <w:qFormat/>
    <w:rsid w:val="001F1265"/>
    <w:pPr>
      <w:spacing w:before="0" w:line="240" w:lineRule="auto"/>
      <w:outlineLvl w:val="3"/>
    </w:pPr>
    <w:rPr>
      <w:rFonts w:ascii="B Nazanin" w:hAnsi="B Nazanin" w:cs="B Nazanin"/>
      <w:b/>
      <w:kern w:val="0"/>
      <w:sz w:val="28"/>
      <w:szCs w:val="28"/>
      <w:lang w:bidi="fa-IR"/>
    </w:rPr>
  </w:style>
  <w:style w:type="character" w:customStyle="1" w:styleId="Char4">
    <w:name w:val="زیر زیر عنوان Char"/>
    <w:basedOn w:val="DefaultParagraphFont"/>
    <w:link w:val="afb"/>
    <w:uiPriority w:val="3"/>
    <w:rsid w:val="001F1265"/>
    <w:rPr>
      <w:rFonts w:ascii="B Nazanin" w:eastAsiaTheme="minorEastAsia" w:hAnsi="B Nazanin" w:cs="B Nazanin"/>
      <w:b/>
      <w:bCs/>
      <w:noProof/>
      <w:sz w:val="28"/>
      <w:szCs w:val="28"/>
    </w:rPr>
  </w:style>
  <w:style w:type="paragraph" w:customStyle="1" w:styleId="afc">
    <w:name w:val="پاسخ"/>
    <w:basedOn w:val="NoSpacing"/>
    <w:next w:val="Normal"/>
    <w:link w:val="Char5"/>
    <w:autoRedefine/>
    <w:rsid w:val="00ED4952"/>
    <w:pPr>
      <w:widowControl w:val="0"/>
      <w:shd w:val="clear" w:color="auto" w:fill="D9D9D9" w:themeFill="background1" w:themeFillShade="D9"/>
      <w:bidi/>
      <w:spacing w:before="120" w:after="120"/>
      <w:ind w:left="313" w:right="360" w:firstLine="288"/>
      <w:contextualSpacing/>
    </w:pPr>
    <w:rPr>
      <w:rFonts w:ascii="IRNazanin" w:eastAsiaTheme="minorHAnsi" w:hAnsi="IRNazanin" w:cs="B Nazanin"/>
      <w:b/>
      <w:bCs/>
      <w:kern w:val="2"/>
      <w:sz w:val="24"/>
      <w:szCs w:val="24"/>
    </w:rPr>
  </w:style>
  <w:style w:type="character" w:customStyle="1" w:styleId="Char5">
    <w:name w:val="پاسخ Char"/>
    <w:basedOn w:val="DefaultParagraphFont"/>
    <w:link w:val="afc"/>
    <w:rsid w:val="00FF0DD1"/>
    <w:rPr>
      <w:rFonts w:ascii="IRNazanin" w:eastAsiaTheme="minorHAnsi" w:hAnsi="IRNazanin" w:cs="B Nazanin"/>
      <w:b/>
      <w:bCs/>
      <w:kern w:val="2"/>
      <w:sz w:val="24"/>
      <w:szCs w:val="24"/>
      <w:shd w:val="clear" w:color="auto" w:fill="D9D9D9" w:themeFill="background1" w:themeFillShade="D9"/>
    </w:rPr>
  </w:style>
  <w:style w:type="paragraph" w:styleId="Bibliography">
    <w:name w:val="Bibliography"/>
    <w:basedOn w:val="Normal"/>
    <w:next w:val="Normal"/>
    <w:uiPriority w:val="37"/>
    <w:unhideWhenUsed/>
    <w:rsid w:val="00916C52"/>
    <w:pPr>
      <w:spacing w:after="160" w:line="276" w:lineRule="auto"/>
      <w:ind w:firstLine="288"/>
      <w:contextualSpacing/>
      <w:jc w:val="both"/>
    </w:pPr>
    <w:rPr>
      <w:rFonts w:asciiTheme="minorHAnsi" w:hAnsiTheme="minorHAnsi" w:cs="IRNazanin"/>
      <w:noProof/>
      <w:sz w:val="28"/>
      <w:szCs w:val="28"/>
      <w:lang w:bidi="fa-IR"/>
    </w:rPr>
  </w:style>
  <w:style w:type="character" w:customStyle="1" w:styleId="articletitle">
    <w:name w:val="article_title"/>
    <w:basedOn w:val="DefaultParagraphFont"/>
    <w:rsid w:val="00916C52"/>
  </w:style>
  <w:style w:type="character" w:styleId="UnresolvedMention">
    <w:name w:val="Unresolved Mention"/>
    <w:basedOn w:val="DefaultParagraphFont"/>
    <w:uiPriority w:val="99"/>
    <w:semiHidden/>
    <w:unhideWhenUsed/>
    <w:rsid w:val="00916C52"/>
    <w:rPr>
      <w:color w:val="605E5C"/>
      <w:shd w:val="clear" w:color="auto" w:fill="E1DFDD"/>
    </w:rPr>
  </w:style>
  <w:style w:type="paragraph" w:customStyle="1" w:styleId="a9">
    <w:name w:val="منبع"/>
    <w:basedOn w:val="Normal"/>
    <w:link w:val="Char6"/>
    <w:autoRedefine/>
    <w:qFormat/>
    <w:rsid w:val="00872DD0"/>
    <w:pPr>
      <w:numPr>
        <w:numId w:val="20"/>
      </w:numPr>
      <w:bidi w:val="0"/>
      <w:spacing w:after="160" w:line="276" w:lineRule="auto"/>
      <w:ind w:left="-180" w:hanging="180"/>
    </w:pPr>
    <w:rPr>
      <w:rFonts w:ascii="IRNazanin" w:hAnsi="IRNazanin" w:cs="B Nazanin"/>
      <w:kern w:val="2"/>
      <w:sz w:val="28"/>
      <w:szCs w:val="28"/>
      <w:shd w:val="clear" w:color="auto" w:fill="FFFFFF"/>
    </w:rPr>
  </w:style>
  <w:style w:type="character" w:customStyle="1" w:styleId="Char6">
    <w:name w:val="منبع Char"/>
    <w:basedOn w:val="DefaultParagraphFont"/>
    <w:link w:val="a9"/>
    <w:rsid w:val="00872DD0"/>
    <w:rPr>
      <w:rFonts w:ascii="IRNazanin" w:eastAsiaTheme="minorHAnsi" w:hAnsi="IRNazanin" w:cs="B Nazanin"/>
      <w:kern w:val="2"/>
      <w:sz w:val="28"/>
      <w:szCs w:val="28"/>
      <w:lang w:bidi="ar-SA"/>
    </w:rPr>
  </w:style>
  <w:style w:type="paragraph" w:customStyle="1" w:styleId="afd">
    <w:name w:val="عنوان فصل"/>
    <w:basedOn w:val="Normal"/>
    <w:link w:val="Char7"/>
    <w:qFormat/>
    <w:rsid w:val="00BD22B9"/>
    <w:pPr>
      <w:spacing w:after="160" w:line="259" w:lineRule="auto"/>
      <w:jc w:val="center"/>
      <w:outlineLvl w:val="0"/>
    </w:pPr>
    <w:rPr>
      <w:rFonts w:ascii="IRNazanin" w:hAnsi="IRNazanin" w:cs="IRNazanin"/>
      <w:b/>
      <w:bCs/>
      <w:kern w:val="2"/>
      <w:sz w:val="40"/>
      <w:szCs w:val="40"/>
    </w:rPr>
  </w:style>
  <w:style w:type="character" w:customStyle="1" w:styleId="Char7">
    <w:name w:val="عنوان فصل Char"/>
    <w:basedOn w:val="DefaultParagraphFont"/>
    <w:link w:val="afd"/>
    <w:rsid w:val="00FF0DD1"/>
    <w:rPr>
      <w:rFonts w:ascii="IRNazanin" w:eastAsiaTheme="minorHAnsi" w:hAnsi="IRNazanin" w:cs="IRNazanin"/>
      <w:b/>
      <w:bCs/>
      <w:kern w:val="2"/>
      <w:sz w:val="40"/>
      <w:szCs w:val="40"/>
      <w:lang w:bidi="ar-SA"/>
    </w:rPr>
  </w:style>
  <w:style w:type="paragraph" w:customStyle="1" w:styleId="4">
    <w:name w:val="زیر عنوان مرتبه ی 4"/>
    <w:basedOn w:val="Normal"/>
    <w:autoRedefine/>
    <w:qFormat/>
    <w:rsid w:val="001F1265"/>
    <w:pPr>
      <w:spacing w:line="259" w:lineRule="auto"/>
      <w:outlineLvl w:val="4"/>
    </w:pPr>
    <w:rPr>
      <w:rFonts w:cs="B Nazanin"/>
      <w:b/>
      <w:bCs/>
      <w:sz w:val="28"/>
      <w:szCs w:val="28"/>
      <w:lang w:bidi="fa-IR"/>
    </w:rPr>
  </w:style>
  <w:style w:type="paragraph" w:customStyle="1" w:styleId="afe">
    <w:name w:val="متن مصاحبه ها"/>
    <w:basedOn w:val="Normal"/>
    <w:link w:val="Char8"/>
    <w:autoRedefine/>
    <w:qFormat/>
    <w:rsid w:val="00A871E9"/>
    <w:pPr>
      <w:spacing w:after="160" w:line="276" w:lineRule="auto"/>
      <w:ind w:left="634" w:right="634"/>
      <w:contextualSpacing/>
      <w:jc w:val="both"/>
    </w:pPr>
    <w:rPr>
      <w:rFonts w:cs="B Nazanin"/>
      <w:b/>
      <w:bCs/>
      <w:kern w:val="2"/>
    </w:rPr>
  </w:style>
  <w:style w:type="character" w:customStyle="1" w:styleId="Char8">
    <w:name w:val="متن مصاحبه ها Char"/>
    <w:basedOn w:val="DefaultParagraphFont"/>
    <w:link w:val="afe"/>
    <w:rsid w:val="00A871E9"/>
    <w:rPr>
      <w:rFonts w:ascii="B Nazanin" w:eastAsiaTheme="minorHAnsi" w:hAnsi="B Nazanin" w:cs="B Nazanin"/>
      <w:b/>
      <w:bCs/>
      <w:kern w:val="2"/>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15401">
      <w:bodyDiv w:val="1"/>
      <w:marLeft w:val="0"/>
      <w:marRight w:val="0"/>
      <w:marTop w:val="0"/>
      <w:marBottom w:val="0"/>
      <w:divBdr>
        <w:top w:val="none" w:sz="0" w:space="0" w:color="auto"/>
        <w:left w:val="none" w:sz="0" w:space="0" w:color="auto"/>
        <w:bottom w:val="none" w:sz="0" w:space="0" w:color="auto"/>
        <w:right w:val="none" w:sz="0" w:space="0" w:color="auto"/>
      </w:divBdr>
      <w:divsChild>
        <w:div w:id="474955163">
          <w:marLeft w:val="547"/>
          <w:marRight w:val="0"/>
          <w:marTop w:val="0"/>
          <w:marBottom w:val="0"/>
          <w:divBdr>
            <w:top w:val="none" w:sz="0" w:space="0" w:color="auto"/>
            <w:left w:val="none" w:sz="0" w:space="0" w:color="auto"/>
            <w:bottom w:val="none" w:sz="0" w:space="0" w:color="auto"/>
            <w:right w:val="none" w:sz="0" w:space="0" w:color="auto"/>
          </w:divBdr>
        </w:div>
      </w:divsChild>
    </w:div>
    <w:div w:id="83696229">
      <w:bodyDiv w:val="1"/>
      <w:marLeft w:val="0"/>
      <w:marRight w:val="0"/>
      <w:marTop w:val="0"/>
      <w:marBottom w:val="0"/>
      <w:divBdr>
        <w:top w:val="none" w:sz="0" w:space="0" w:color="auto"/>
        <w:left w:val="none" w:sz="0" w:space="0" w:color="auto"/>
        <w:bottom w:val="none" w:sz="0" w:space="0" w:color="auto"/>
        <w:right w:val="none" w:sz="0" w:space="0" w:color="auto"/>
      </w:divBdr>
      <w:divsChild>
        <w:div w:id="1546329394">
          <w:marLeft w:val="547"/>
          <w:marRight w:val="0"/>
          <w:marTop w:val="0"/>
          <w:marBottom w:val="0"/>
          <w:divBdr>
            <w:top w:val="none" w:sz="0" w:space="0" w:color="auto"/>
            <w:left w:val="none" w:sz="0" w:space="0" w:color="auto"/>
            <w:bottom w:val="none" w:sz="0" w:space="0" w:color="auto"/>
            <w:right w:val="none" w:sz="0" w:space="0" w:color="auto"/>
          </w:divBdr>
        </w:div>
      </w:divsChild>
    </w:div>
    <w:div w:id="99183131">
      <w:bodyDiv w:val="1"/>
      <w:marLeft w:val="0"/>
      <w:marRight w:val="0"/>
      <w:marTop w:val="0"/>
      <w:marBottom w:val="0"/>
      <w:divBdr>
        <w:top w:val="none" w:sz="0" w:space="0" w:color="auto"/>
        <w:left w:val="none" w:sz="0" w:space="0" w:color="auto"/>
        <w:bottom w:val="none" w:sz="0" w:space="0" w:color="auto"/>
        <w:right w:val="none" w:sz="0" w:space="0" w:color="auto"/>
      </w:divBdr>
    </w:div>
    <w:div w:id="130178997">
      <w:bodyDiv w:val="1"/>
      <w:marLeft w:val="0"/>
      <w:marRight w:val="0"/>
      <w:marTop w:val="0"/>
      <w:marBottom w:val="0"/>
      <w:divBdr>
        <w:top w:val="none" w:sz="0" w:space="0" w:color="auto"/>
        <w:left w:val="none" w:sz="0" w:space="0" w:color="auto"/>
        <w:bottom w:val="none" w:sz="0" w:space="0" w:color="auto"/>
        <w:right w:val="none" w:sz="0" w:space="0" w:color="auto"/>
      </w:divBdr>
      <w:divsChild>
        <w:div w:id="272247185">
          <w:marLeft w:val="0"/>
          <w:marRight w:val="446"/>
          <w:marTop w:val="0"/>
          <w:marBottom w:val="0"/>
          <w:divBdr>
            <w:top w:val="none" w:sz="0" w:space="0" w:color="auto"/>
            <w:left w:val="none" w:sz="0" w:space="0" w:color="auto"/>
            <w:bottom w:val="none" w:sz="0" w:space="0" w:color="auto"/>
            <w:right w:val="none" w:sz="0" w:space="0" w:color="auto"/>
          </w:divBdr>
        </w:div>
        <w:div w:id="431707926">
          <w:marLeft w:val="0"/>
          <w:marRight w:val="446"/>
          <w:marTop w:val="0"/>
          <w:marBottom w:val="0"/>
          <w:divBdr>
            <w:top w:val="none" w:sz="0" w:space="0" w:color="auto"/>
            <w:left w:val="none" w:sz="0" w:space="0" w:color="auto"/>
            <w:bottom w:val="none" w:sz="0" w:space="0" w:color="auto"/>
            <w:right w:val="none" w:sz="0" w:space="0" w:color="auto"/>
          </w:divBdr>
        </w:div>
        <w:div w:id="717775786">
          <w:marLeft w:val="0"/>
          <w:marRight w:val="446"/>
          <w:marTop w:val="0"/>
          <w:marBottom w:val="0"/>
          <w:divBdr>
            <w:top w:val="none" w:sz="0" w:space="0" w:color="auto"/>
            <w:left w:val="none" w:sz="0" w:space="0" w:color="auto"/>
            <w:bottom w:val="none" w:sz="0" w:space="0" w:color="auto"/>
            <w:right w:val="none" w:sz="0" w:space="0" w:color="auto"/>
          </w:divBdr>
        </w:div>
      </w:divsChild>
    </w:div>
    <w:div w:id="144203228">
      <w:bodyDiv w:val="1"/>
      <w:marLeft w:val="0"/>
      <w:marRight w:val="0"/>
      <w:marTop w:val="0"/>
      <w:marBottom w:val="0"/>
      <w:divBdr>
        <w:top w:val="none" w:sz="0" w:space="0" w:color="auto"/>
        <w:left w:val="none" w:sz="0" w:space="0" w:color="auto"/>
        <w:bottom w:val="none" w:sz="0" w:space="0" w:color="auto"/>
        <w:right w:val="none" w:sz="0" w:space="0" w:color="auto"/>
      </w:divBdr>
      <w:divsChild>
        <w:div w:id="123039709">
          <w:marLeft w:val="0"/>
          <w:marRight w:val="0"/>
          <w:marTop w:val="0"/>
          <w:marBottom w:val="0"/>
          <w:divBdr>
            <w:top w:val="none" w:sz="0" w:space="0" w:color="auto"/>
            <w:left w:val="none" w:sz="0" w:space="0" w:color="auto"/>
            <w:bottom w:val="none" w:sz="0" w:space="0" w:color="auto"/>
            <w:right w:val="none" w:sz="0" w:space="0" w:color="auto"/>
          </w:divBdr>
        </w:div>
      </w:divsChild>
    </w:div>
    <w:div w:id="167869208">
      <w:bodyDiv w:val="1"/>
      <w:marLeft w:val="0"/>
      <w:marRight w:val="0"/>
      <w:marTop w:val="0"/>
      <w:marBottom w:val="0"/>
      <w:divBdr>
        <w:top w:val="none" w:sz="0" w:space="0" w:color="auto"/>
        <w:left w:val="none" w:sz="0" w:space="0" w:color="auto"/>
        <w:bottom w:val="none" w:sz="0" w:space="0" w:color="auto"/>
        <w:right w:val="none" w:sz="0" w:space="0" w:color="auto"/>
      </w:divBdr>
    </w:div>
    <w:div w:id="188029241">
      <w:bodyDiv w:val="1"/>
      <w:marLeft w:val="0"/>
      <w:marRight w:val="0"/>
      <w:marTop w:val="0"/>
      <w:marBottom w:val="0"/>
      <w:divBdr>
        <w:top w:val="none" w:sz="0" w:space="0" w:color="auto"/>
        <w:left w:val="none" w:sz="0" w:space="0" w:color="auto"/>
        <w:bottom w:val="none" w:sz="0" w:space="0" w:color="auto"/>
        <w:right w:val="none" w:sz="0" w:space="0" w:color="auto"/>
      </w:divBdr>
    </w:div>
    <w:div w:id="188690252">
      <w:bodyDiv w:val="1"/>
      <w:marLeft w:val="0"/>
      <w:marRight w:val="0"/>
      <w:marTop w:val="0"/>
      <w:marBottom w:val="0"/>
      <w:divBdr>
        <w:top w:val="none" w:sz="0" w:space="0" w:color="auto"/>
        <w:left w:val="none" w:sz="0" w:space="0" w:color="auto"/>
        <w:bottom w:val="none" w:sz="0" w:space="0" w:color="auto"/>
        <w:right w:val="none" w:sz="0" w:space="0" w:color="auto"/>
      </w:divBdr>
      <w:divsChild>
        <w:div w:id="1577862636">
          <w:marLeft w:val="0"/>
          <w:marRight w:val="0"/>
          <w:marTop w:val="0"/>
          <w:marBottom w:val="0"/>
          <w:divBdr>
            <w:top w:val="none" w:sz="0" w:space="0" w:color="auto"/>
            <w:left w:val="none" w:sz="0" w:space="0" w:color="auto"/>
            <w:bottom w:val="none" w:sz="0" w:space="0" w:color="auto"/>
            <w:right w:val="none" w:sz="0" w:space="0" w:color="auto"/>
          </w:divBdr>
          <w:divsChild>
            <w:div w:id="1181699116">
              <w:marLeft w:val="0"/>
              <w:marRight w:val="0"/>
              <w:marTop w:val="0"/>
              <w:marBottom w:val="0"/>
              <w:divBdr>
                <w:top w:val="none" w:sz="0" w:space="0" w:color="auto"/>
                <w:left w:val="none" w:sz="0" w:space="0" w:color="auto"/>
                <w:bottom w:val="none" w:sz="0" w:space="0" w:color="auto"/>
                <w:right w:val="none" w:sz="0" w:space="0" w:color="auto"/>
              </w:divBdr>
            </w:div>
            <w:div w:id="1320115296">
              <w:marLeft w:val="0"/>
              <w:marRight w:val="0"/>
              <w:marTop w:val="0"/>
              <w:marBottom w:val="0"/>
              <w:divBdr>
                <w:top w:val="none" w:sz="0" w:space="0" w:color="auto"/>
                <w:left w:val="none" w:sz="0" w:space="0" w:color="auto"/>
                <w:bottom w:val="none" w:sz="0" w:space="0" w:color="auto"/>
                <w:right w:val="none" w:sz="0" w:space="0" w:color="auto"/>
              </w:divBdr>
            </w:div>
            <w:div w:id="175400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6491">
      <w:bodyDiv w:val="1"/>
      <w:marLeft w:val="0"/>
      <w:marRight w:val="0"/>
      <w:marTop w:val="0"/>
      <w:marBottom w:val="0"/>
      <w:divBdr>
        <w:top w:val="none" w:sz="0" w:space="0" w:color="auto"/>
        <w:left w:val="none" w:sz="0" w:space="0" w:color="auto"/>
        <w:bottom w:val="none" w:sz="0" w:space="0" w:color="auto"/>
        <w:right w:val="none" w:sz="0" w:space="0" w:color="auto"/>
      </w:divBdr>
    </w:div>
    <w:div w:id="212279853">
      <w:bodyDiv w:val="1"/>
      <w:marLeft w:val="0"/>
      <w:marRight w:val="0"/>
      <w:marTop w:val="0"/>
      <w:marBottom w:val="0"/>
      <w:divBdr>
        <w:top w:val="none" w:sz="0" w:space="0" w:color="auto"/>
        <w:left w:val="none" w:sz="0" w:space="0" w:color="auto"/>
        <w:bottom w:val="none" w:sz="0" w:space="0" w:color="auto"/>
        <w:right w:val="none" w:sz="0" w:space="0" w:color="auto"/>
      </w:divBdr>
      <w:divsChild>
        <w:div w:id="2010326813">
          <w:marLeft w:val="547"/>
          <w:marRight w:val="0"/>
          <w:marTop w:val="0"/>
          <w:marBottom w:val="0"/>
          <w:divBdr>
            <w:top w:val="none" w:sz="0" w:space="0" w:color="auto"/>
            <w:left w:val="none" w:sz="0" w:space="0" w:color="auto"/>
            <w:bottom w:val="none" w:sz="0" w:space="0" w:color="auto"/>
            <w:right w:val="none" w:sz="0" w:space="0" w:color="auto"/>
          </w:divBdr>
        </w:div>
      </w:divsChild>
    </w:div>
    <w:div w:id="234365035">
      <w:bodyDiv w:val="1"/>
      <w:marLeft w:val="0"/>
      <w:marRight w:val="0"/>
      <w:marTop w:val="0"/>
      <w:marBottom w:val="0"/>
      <w:divBdr>
        <w:top w:val="none" w:sz="0" w:space="0" w:color="auto"/>
        <w:left w:val="none" w:sz="0" w:space="0" w:color="auto"/>
        <w:bottom w:val="none" w:sz="0" w:space="0" w:color="auto"/>
        <w:right w:val="none" w:sz="0" w:space="0" w:color="auto"/>
      </w:divBdr>
      <w:divsChild>
        <w:div w:id="990134620">
          <w:marLeft w:val="0"/>
          <w:marRight w:val="547"/>
          <w:marTop w:val="0"/>
          <w:marBottom w:val="0"/>
          <w:divBdr>
            <w:top w:val="none" w:sz="0" w:space="0" w:color="auto"/>
            <w:left w:val="none" w:sz="0" w:space="0" w:color="auto"/>
            <w:bottom w:val="none" w:sz="0" w:space="0" w:color="auto"/>
            <w:right w:val="none" w:sz="0" w:space="0" w:color="auto"/>
          </w:divBdr>
        </w:div>
      </w:divsChild>
    </w:div>
    <w:div w:id="238712253">
      <w:bodyDiv w:val="1"/>
      <w:marLeft w:val="0"/>
      <w:marRight w:val="0"/>
      <w:marTop w:val="0"/>
      <w:marBottom w:val="0"/>
      <w:divBdr>
        <w:top w:val="none" w:sz="0" w:space="0" w:color="auto"/>
        <w:left w:val="none" w:sz="0" w:space="0" w:color="auto"/>
        <w:bottom w:val="none" w:sz="0" w:space="0" w:color="auto"/>
        <w:right w:val="none" w:sz="0" w:space="0" w:color="auto"/>
      </w:divBdr>
      <w:divsChild>
        <w:div w:id="1507015945">
          <w:marLeft w:val="547"/>
          <w:marRight w:val="0"/>
          <w:marTop w:val="0"/>
          <w:marBottom w:val="0"/>
          <w:divBdr>
            <w:top w:val="none" w:sz="0" w:space="0" w:color="auto"/>
            <w:left w:val="none" w:sz="0" w:space="0" w:color="auto"/>
            <w:bottom w:val="none" w:sz="0" w:space="0" w:color="auto"/>
            <w:right w:val="none" w:sz="0" w:space="0" w:color="auto"/>
          </w:divBdr>
        </w:div>
      </w:divsChild>
    </w:div>
    <w:div w:id="284166882">
      <w:bodyDiv w:val="1"/>
      <w:marLeft w:val="0"/>
      <w:marRight w:val="0"/>
      <w:marTop w:val="0"/>
      <w:marBottom w:val="0"/>
      <w:divBdr>
        <w:top w:val="none" w:sz="0" w:space="0" w:color="auto"/>
        <w:left w:val="none" w:sz="0" w:space="0" w:color="auto"/>
        <w:bottom w:val="none" w:sz="0" w:space="0" w:color="auto"/>
        <w:right w:val="none" w:sz="0" w:space="0" w:color="auto"/>
      </w:divBdr>
    </w:div>
    <w:div w:id="299850705">
      <w:bodyDiv w:val="1"/>
      <w:marLeft w:val="0"/>
      <w:marRight w:val="0"/>
      <w:marTop w:val="0"/>
      <w:marBottom w:val="0"/>
      <w:divBdr>
        <w:top w:val="none" w:sz="0" w:space="0" w:color="auto"/>
        <w:left w:val="none" w:sz="0" w:space="0" w:color="auto"/>
        <w:bottom w:val="none" w:sz="0" w:space="0" w:color="auto"/>
        <w:right w:val="none" w:sz="0" w:space="0" w:color="auto"/>
      </w:divBdr>
    </w:div>
    <w:div w:id="335111230">
      <w:bodyDiv w:val="1"/>
      <w:marLeft w:val="0"/>
      <w:marRight w:val="0"/>
      <w:marTop w:val="0"/>
      <w:marBottom w:val="0"/>
      <w:divBdr>
        <w:top w:val="none" w:sz="0" w:space="0" w:color="auto"/>
        <w:left w:val="none" w:sz="0" w:space="0" w:color="auto"/>
        <w:bottom w:val="none" w:sz="0" w:space="0" w:color="auto"/>
        <w:right w:val="none" w:sz="0" w:space="0" w:color="auto"/>
      </w:divBdr>
    </w:div>
    <w:div w:id="347803051">
      <w:bodyDiv w:val="1"/>
      <w:marLeft w:val="0"/>
      <w:marRight w:val="0"/>
      <w:marTop w:val="0"/>
      <w:marBottom w:val="0"/>
      <w:divBdr>
        <w:top w:val="none" w:sz="0" w:space="0" w:color="auto"/>
        <w:left w:val="none" w:sz="0" w:space="0" w:color="auto"/>
        <w:bottom w:val="none" w:sz="0" w:space="0" w:color="auto"/>
        <w:right w:val="none" w:sz="0" w:space="0" w:color="auto"/>
      </w:divBdr>
      <w:divsChild>
        <w:div w:id="605650597">
          <w:marLeft w:val="0"/>
          <w:marRight w:val="547"/>
          <w:marTop w:val="0"/>
          <w:marBottom w:val="0"/>
          <w:divBdr>
            <w:top w:val="none" w:sz="0" w:space="0" w:color="auto"/>
            <w:left w:val="none" w:sz="0" w:space="0" w:color="auto"/>
            <w:bottom w:val="none" w:sz="0" w:space="0" w:color="auto"/>
            <w:right w:val="none" w:sz="0" w:space="0" w:color="auto"/>
          </w:divBdr>
        </w:div>
        <w:div w:id="789785130">
          <w:marLeft w:val="0"/>
          <w:marRight w:val="547"/>
          <w:marTop w:val="0"/>
          <w:marBottom w:val="0"/>
          <w:divBdr>
            <w:top w:val="none" w:sz="0" w:space="0" w:color="auto"/>
            <w:left w:val="none" w:sz="0" w:space="0" w:color="auto"/>
            <w:bottom w:val="none" w:sz="0" w:space="0" w:color="auto"/>
            <w:right w:val="none" w:sz="0" w:space="0" w:color="auto"/>
          </w:divBdr>
        </w:div>
        <w:div w:id="1011372328">
          <w:marLeft w:val="0"/>
          <w:marRight w:val="547"/>
          <w:marTop w:val="0"/>
          <w:marBottom w:val="0"/>
          <w:divBdr>
            <w:top w:val="none" w:sz="0" w:space="0" w:color="auto"/>
            <w:left w:val="none" w:sz="0" w:space="0" w:color="auto"/>
            <w:bottom w:val="none" w:sz="0" w:space="0" w:color="auto"/>
            <w:right w:val="none" w:sz="0" w:space="0" w:color="auto"/>
          </w:divBdr>
        </w:div>
      </w:divsChild>
    </w:div>
    <w:div w:id="365064809">
      <w:bodyDiv w:val="1"/>
      <w:marLeft w:val="0"/>
      <w:marRight w:val="0"/>
      <w:marTop w:val="0"/>
      <w:marBottom w:val="0"/>
      <w:divBdr>
        <w:top w:val="none" w:sz="0" w:space="0" w:color="auto"/>
        <w:left w:val="none" w:sz="0" w:space="0" w:color="auto"/>
        <w:bottom w:val="none" w:sz="0" w:space="0" w:color="auto"/>
        <w:right w:val="none" w:sz="0" w:space="0" w:color="auto"/>
      </w:divBdr>
    </w:div>
    <w:div w:id="374891521">
      <w:bodyDiv w:val="1"/>
      <w:marLeft w:val="0"/>
      <w:marRight w:val="0"/>
      <w:marTop w:val="0"/>
      <w:marBottom w:val="0"/>
      <w:divBdr>
        <w:top w:val="none" w:sz="0" w:space="0" w:color="auto"/>
        <w:left w:val="none" w:sz="0" w:space="0" w:color="auto"/>
        <w:bottom w:val="none" w:sz="0" w:space="0" w:color="auto"/>
        <w:right w:val="none" w:sz="0" w:space="0" w:color="auto"/>
      </w:divBdr>
    </w:div>
    <w:div w:id="399063578">
      <w:bodyDiv w:val="1"/>
      <w:marLeft w:val="0"/>
      <w:marRight w:val="0"/>
      <w:marTop w:val="0"/>
      <w:marBottom w:val="0"/>
      <w:divBdr>
        <w:top w:val="none" w:sz="0" w:space="0" w:color="auto"/>
        <w:left w:val="none" w:sz="0" w:space="0" w:color="auto"/>
        <w:bottom w:val="none" w:sz="0" w:space="0" w:color="auto"/>
        <w:right w:val="none" w:sz="0" w:space="0" w:color="auto"/>
      </w:divBdr>
      <w:divsChild>
        <w:div w:id="1966620450">
          <w:marLeft w:val="0"/>
          <w:marRight w:val="0"/>
          <w:marTop w:val="0"/>
          <w:marBottom w:val="0"/>
          <w:divBdr>
            <w:top w:val="none" w:sz="0" w:space="0" w:color="auto"/>
            <w:left w:val="none" w:sz="0" w:space="0" w:color="auto"/>
            <w:bottom w:val="none" w:sz="0" w:space="0" w:color="auto"/>
            <w:right w:val="none" w:sz="0" w:space="0" w:color="auto"/>
          </w:divBdr>
        </w:div>
      </w:divsChild>
    </w:div>
    <w:div w:id="400376149">
      <w:bodyDiv w:val="1"/>
      <w:marLeft w:val="0"/>
      <w:marRight w:val="0"/>
      <w:marTop w:val="0"/>
      <w:marBottom w:val="0"/>
      <w:divBdr>
        <w:top w:val="none" w:sz="0" w:space="0" w:color="auto"/>
        <w:left w:val="none" w:sz="0" w:space="0" w:color="auto"/>
        <w:bottom w:val="none" w:sz="0" w:space="0" w:color="auto"/>
        <w:right w:val="none" w:sz="0" w:space="0" w:color="auto"/>
      </w:divBdr>
      <w:divsChild>
        <w:div w:id="632171967">
          <w:marLeft w:val="0"/>
          <w:marRight w:val="432"/>
          <w:marTop w:val="125"/>
          <w:marBottom w:val="0"/>
          <w:divBdr>
            <w:top w:val="none" w:sz="0" w:space="0" w:color="auto"/>
            <w:left w:val="none" w:sz="0" w:space="0" w:color="auto"/>
            <w:bottom w:val="none" w:sz="0" w:space="0" w:color="auto"/>
            <w:right w:val="none" w:sz="0" w:space="0" w:color="auto"/>
          </w:divBdr>
        </w:div>
      </w:divsChild>
    </w:div>
    <w:div w:id="411437159">
      <w:bodyDiv w:val="1"/>
      <w:marLeft w:val="0"/>
      <w:marRight w:val="0"/>
      <w:marTop w:val="0"/>
      <w:marBottom w:val="0"/>
      <w:divBdr>
        <w:top w:val="none" w:sz="0" w:space="0" w:color="auto"/>
        <w:left w:val="none" w:sz="0" w:space="0" w:color="auto"/>
        <w:bottom w:val="none" w:sz="0" w:space="0" w:color="auto"/>
        <w:right w:val="none" w:sz="0" w:space="0" w:color="auto"/>
      </w:divBdr>
      <w:divsChild>
        <w:div w:id="302737940">
          <w:marLeft w:val="0"/>
          <w:marRight w:val="0"/>
          <w:marTop w:val="0"/>
          <w:marBottom w:val="0"/>
          <w:divBdr>
            <w:top w:val="none" w:sz="0" w:space="0" w:color="auto"/>
            <w:left w:val="none" w:sz="0" w:space="0" w:color="auto"/>
            <w:bottom w:val="none" w:sz="0" w:space="0" w:color="auto"/>
            <w:right w:val="none" w:sz="0" w:space="0" w:color="auto"/>
          </w:divBdr>
        </w:div>
      </w:divsChild>
    </w:div>
    <w:div w:id="439253960">
      <w:bodyDiv w:val="1"/>
      <w:marLeft w:val="0"/>
      <w:marRight w:val="0"/>
      <w:marTop w:val="0"/>
      <w:marBottom w:val="0"/>
      <w:divBdr>
        <w:top w:val="none" w:sz="0" w:space="0" w:color="auto"/>
        <w:left w:val="none" w:sz="0" w:space="0" w:color="auto"/>
        <w:bottom w:val="none" w:sz="0" w:space="0" w:color="auto"/>
        <w:right w:val="none" w:sz="0" w:space="0" w:color="auto"/>
      </w:divBdr>
      <w:divsChild>
        <w:div w:id="495338725">
          <w:marLeft w:val="0"/>
          <w:marRight w:val="547"/>
          <w:marTop w:val="0"/>
          <w:marBottom w:val="0"/>
          <w:divBdr>
            <w:top w:val="none" w:sz="0" w:space="0" w:color="auto"/>
            <w:left w:val="none" w:sz="0" w:space="0" w:color="auto"/>
            <w:bottom w:val="none" w:sz="0" w:space="0" w:color="auto"/>
            <w:right w:val="none" w:sz="0" w:space="0" w:color="auto"/>
          </w:divBdr>
        </w:div>
        <w:div w:id="1312903408">
          <w:marLeft w:val="0"/>
          <w:marRight w:val="547"/>
          <w:marTop w:val="0"/>
          <w:marBottom w:val="0"/>
          <w:divBdr>
            <w:top w:val="none" w:sz="0" w:space="0" w:color="auto"/>
            <w:left w:val="none" w:sz="0" w:space="0" w:color="auto"/>
            <w:bottom w:val="none" w:sz="0" w:space="0" w:color="auto"/>
            <w:right w:val="none" w:sz="0" w:space="0" w:color="auto"/>
          </w:divBdr>
        </w:div>
      </w:divsChild>
    </w:div>
    <w:div w:id="454835924">
      <w:bodyDiv w:val="1"/>
      <w:marLeft w:val="0"/>
      <w:marRight w:val="0"/>
      <w:marTop w:val="0"/>
      <w:marBottom w:val="0"/>
      <w:divBdr>
        <w:top w:val="none" w:sz="0" w:space="0" w:color="auto"/>
        <w:left w:val="none" w:sz="0" w:space="0" w:color="auto"/>
        <w:bottom w:val="none" w:sz="0" w:space="0" w:color="auto"/>
        <w:right w:val="none" w:sz="0" w:space="0" w:color="auto"/>
      </w:divBdr>
    </w:div>
    <w:div w:id="460881236">
      <w:bodyDiv w:val="1"/>
      <w:marLeft w:val="0"/>
      <w:marRight w:val="0"/>
      <w:marTop w:val="0"/>
      <w:marBottom w:val="0"/>
      <w:divBdr>
        <w:top w:val="none" w:sz="0" w:space="0" w:color="auto"/>
        <w:left w:val="none" w:sz="0" w:space="0" w:color="auto"/>
        <w:bottom w:val="none" w:sz="0" w:space="0" w:color="auto"/>
        <w:right w:val="none" w:sz="0" w:space="0" w:color="auto"/>
      </w:divBdr>
    </w:div>
    <w:div w:id="461071780">
      <w:bodyDiv w:val="1"/>
      <w:marLeft w:val="0"/>
      <w:marRight w:val="0"/>
      <w:marTop w:val="0"/>
      <w:marBottom w:val="0"/>
      <w:divBdr>
        <w:top w:val="none" w:sz="0" w:space="0" w:color="auto"/>
        <w:left w:val="none" w:sz="0" w:space="0" w:color="auto"/>
        <w:bottom w:val="none" w:sz="0" w:space="0" w:color="auto"/>
        <w:right w:val="none" w:sz="0" w:space="0" w:color="auto"/>
      </w:divBdr>
    </w:div>
    <w:div w:id="490871772">
      <w:bodyDiv w:val="1"/>
      <w:marLeft w:val="0"/>
      <w:marRight w:val="0"/>
      <w:marTop w:val="0"/>
      <w:marBottom w:val="0"/>
      <w:divBdr>
        <w:top w:val="none" w:sz="0" w:space="0" w:color="auto"/>
        <w:left w:val="none" w:sz="0" w:space="0" w:color="auto"/>
        <w:bottom w:val="none" w:sz="0" w:space="0" w:color="auto"/>
        <w:right w:val="none" w:sz="0" w:space="0" w:color="auto"/>
      </w:divBdr>
      <w:divsChild>
        <w:div w:id="221143021">
          <w:marLeft w:val="0"/>
          <w:marRight w:val="547"/>
          <w:marTop w:val="0"/>
          <w:marBottom w:val="0"/>
          <w:divBdr>
            <w:top w:val="none" w:sz="0" w:space="0" w:color="auto"/>
            <w:left w:val="none" w:sz="0" w:space="0" w:color="auto"/>
            <w:bottom w:val="none" w:sz="0" w:space="0" w:color="auto"/>
            <w:right w:val="none" w:sz="0" w:space="0" w:color="auto"/>
          </w:divBdr>
        </w:div>
        <w:div w:id="608203755">
          <w:marLeft w:val="0"/>
          <w:marRight w:val="547"/>
          <w:marTop w:val="0"/>
          <w:marBottom w:val="0"/>
          <w:divBdr>
            <w:top w:val="none" w:sz="0" w:space="0" w:color="auto"/>
            <w:left w:val="none" w:sz="0" w:space="0" w:color="auto"/>
            <w:bottom w:val="none" w:sz="0" w:space="0" w:color="auto"/>
            <w:right w:val="none" w:sz="0" w:space="0" w:color="auto"/>
          </w:divBdr>
        </w:div>
      </w:divsChild>
    </w:div>
    <w:div w:id="493376331">
      <w:bodyDiv w:val="1"/>
      <w:marLeft w:val="0"/>
      <w:marRight w:val="0"/>
      <w:marTop w:val="0"/>
      <w:marBottom w:val="0"/>
      <w:divBdr>
        <w:top w:val="none" w:sz="0" w:space="0" w:color="auto"/>
        <w:left w:val="none" w:sz="0" w:space="0" w:color="auto"/>
        <w:bottom w:val="none" w:sz="0" w:space="0" w:color="auto"/>
        <w:right w:val="none" w:sz="0" w:space="0" w:color="auto"/>
      </w:divBdr>
      <w:divsChild>
        <w:div w:id="684404089">
          <w:marLeft w:val="547"/>
          <w:marRight w:val="0"/>
          <w:marTop w:val="0"/>
          <w:marBottom w:val="0"/>
          <w:divBdr>
            <w:top w:val="none" w:sz="0" w:space="0" w:color="auto"/>
            <w:left w:val="none" w:sz="0" w:space="0" w:color="auto"/>
            <w:bottom w:val="none" w:sz="0" w:space="0" w:color="auto"/>
            <w:right w:val="none" w:sz="0" w:space="0" w:color="auto"/>
          </w:divBdr>
        </w:div>
      </w:divsChild>
    </w:div>
    <w:div w:id="493643851">
      <w:bodyDiv w:val="1"/>
      <w:marLeft w:val="0"/>
      <w:marRight w:val="0"/>
      <w:marTop w:val="0"/>
      <w:marBottom w:val="0"/>
      <w:divBdr>
        <w:top w:val="none" w:sz="0" w:space="0" w:color="auto"/>
        <w:left w:val="none" w:sz="0" w:space="0" w:color="auto"/>
        <w:bottom w:val="none" w:sz="0" w:space="0" w:color="auto"/>
        <w:right w:val="none" w:sz="0" w:space="0" w:color="auto"/>
      </w:divBdr>
    </w:div>
    <w:div w:id="493691728">
      <w:bodyDiv w:val="1"/>
      <w:marLeft w:val="0"/>
      <w:marRight w:val="0"/>
      <w:marTop w:val="0"/>
      <w:marBottom w:val="0"/>
      <w:divBdr>
        <w:top w:val="none" w:sz="0" w:space="0" w:color="auto"/>
        <w:left w:val="none" w:sz="0" w:space="0" w:color="auto"/>
        <w:bottom w:val="none" w:sz="0" w:space="0" w:color="auto"/>
        <w:right w:val="none" w:sz="0" w:space="0" w:color="auto"/>
      </w:divBdr>
    </w:div>
    <w:div w:id="522329702">
      <w:bodyDiv w:val="1"/>
      <w:marLeft w:val="0"/>
      <w:marRight w:val="0"/>
      <w:marTop w:val="0"/>
      <w:marBottom w:val="0"/>
      <w:divBdr>
        <w:top w:val="none" w:sz="0" w:space="0" w:color="auto"/>
        <w:left w:val="none" w:sz="0" w:space="0" w:color="auto"/>
        <w:bottom w:val="none" w:sz="0" w:space="0" w:color="auto"/>
        <w:right w:val="none" w:sz="0" w:space="0" w:color="auto"/>
      </w:divBdr>
      <w:divsChild>
        <w:div w:id="931819265">
          <w:marLeft w:val="0"/>
          <w:marRight w:val="446"/>
          <w:marTop w:val="0"/>
          <w:marBottom w:val="0"/>
          <w:divBdr>
            <w:top w:val="none" w:sz="0" w:space="0" w:color="auto"/>
            <w:left w:val="none" w:sz="0" w:space="0" w:color="auto"/>
            <w:bottom w:val="none" w:sz="0" w:space="0" w:color="auto"/>
            <w:right w:val="none" w:sz="0" w:space="0" w:color="auto"/>
          </w:divBdr>
        </w:div>
        <w:div w:id="1456368899">
          <w:marLeft w:val="0"/>
          <w:marRight w:val="446"/>
          <w:marTop w:val="0"/>
          <w:marBottom w:val="0"/>
          <w:divBdr>
            <w:top w:val="none" w:sz="0" w:space="0" w:color="auto"/>
            <w:left w:val="none" w:sz="0" w:space="0" w:color="auto"/>
            <w:bottom w:val="none" w:sz="0" w:space="0" w:color="auto"/>
            <w:right w:val="none" w:sz="0" w:space="0" w:color="auto"/>
          </w:divBdr>
        </w:div>
        <w:div w:id="1828746659">
          <w:marLeft w:val="0"/>
          <w:marRight w:val="446"/>
          <w:marTop w:val="0"/>
          <w:marBottom w:val="0"/>
          <w:divBdr>
            <w:top w:val="none" w:sz="0" w:space="0" w:color="auto"/>
            <w:left w:val="none" w:sz="0" w:space="0" w:color="auto"/>
            <w:bottom w:val="none" w:sz="0" w:space="0" w:color="auto"/>
            <w:right w:val="none" w:sz="0" w:space="0" w:color="auto"/>
          </w:divBdr>
        </w:div>
      </w:divsChild>
    </w:div>
    <w:div w:id="583419987">
      <w:bodyDiv w:val="1"/>
      <w:marLeft w:val="0"/>
      <w:marRight w:val="0"/>
      <w:marTop w:val="0"/>
      <w:marBottom w:val="0"/>
      <w:divBdr>
        <w:top w:val="none" w:sz="0" w:space="0" w:color="auto"/>
        <w:left w:val="none" w:sz="0" w:space="0" w:color="auto"/>
        <w:bottom w:val="none" w:sz="0" w:space="0" w:color="auto"/>
        <w:right w:val="none" w:sz="0" w:space="0" w:color="auto"/>
      </w:divBdr>
      <w:divsChild>
        <w:div w:id="603920944">
          <w:marLeft w:val="0"/>
          <w:marRight w:val="0"/>
          <w:marTop w:val="0"/>
          <w:marBottom w:val="0"/>
          <w:divBdr>
            <w:top w:val="none" w:sz="0" w:space="0" w:color="auto"/>
            <w:left w:val="none" w:sz="0" w:space="0" w:color="auto"/>
            <w:bottom w:val="none" w:sz="0" w:space="0" w:color="auto"/>
            <w:right w:val="none" w:sz="0" w:space="0" w:color="auto"/>
          </w:divBdr>
        </w:div>
      </w:divsChild>
    </w:div>
    <w:div w:id="595209095">
      <w:bodyDiv w:val="1"/>
      <w:marLeft w:val="0"/>
      <w:marRight w:val="0"/>
      <w:marTop w:val="0"/>
      <w:marBottom w:val="0"/>
      <w:divBdr>
        <w:top w:val="none" w:sz="0" w:space="0" w:color="auto"/>
        <w:left w:val="none" w:sz="0" w:space="0" w:color="auto"/>
        <w:bottom w:val="none" w:sz="0" w:space="0" w:color="auto"/>
        <w:right w:val="none" w:sz="0" w:space="0" w:color="auto"/>
      </w:divBdr>
    </w:div>
    <w:div w:id="606547085">
      <w:bodyDiv w:val="1"/>
      <w:marLeft w:val="0"/>
      <w:marRight w:val="0"/>
      <w:marTop w:val="0"/>
      <w:marBottom w:val="0"/>
      <w:divBdr>
        <w:top w:val="none" w:sz="0" w:space="0" w:color="auto"/>
        <w:left w:val="none" w:sz="0" w:space="0" w:color="auto"/>
        <w:bottom w:val="none" w:sz="0" w:space="0" w:color="auto"/>
        <w:right w:val="none" w:sz="0" w:space="0" w:color="auto"/>
      </w:divBdr>
      <w:divsChild>
        <w:div w:id="11222672">
          <w:marLeft w:val="0"/>
          <w:marRight w:val="547"/>
          <w:marTop w:val="0"/>
          <w:marBottom w:val="0"/>
          <w:divBdr>
            <w:top w:val="none" w:sz="0" w:space="0" w:color="auto"/>
            <w:left w:val="none" w:sz="0" w:space="0" w:color="auto"/>
            <w:bottom w:val="none" w:sz="0" w:space="0" w:color="auto"/>
            <w:right w:val="none" w:sz="0" w:space="0" w:color="auto"/>
          </w:divBdr>
        </w:div>
        <w:div w:id="321737480">
          <w:marLeft w:val="0"/>
          <w:marRight w:val="547"/>
          <w:marTop w:val="0"/>
          <w:marBottom w:val="0"/>
          <w:divBdr>
            <w:top w:val="none" w:sz="0" w:space="0" w:color="auto"/>
            <w:left w:val="none" w:sz="0" w:space="0" w:color="auto"/>
            <w:bottom w:val="none" w:sz="0" w:space="0" w:color="auto"/>
            <w:right w:val="none" w:sz="0" w:space="0" w:color="auto"/>
          </w:divBdr>
        </w:div>
        <w:div w:id="1716349643">
          <w:marLeft w:val="0"/>
          <w:marRight w:val="547"/>
          <w:marTop w:val="0"/>
          <w:marBottom w:val="0"/>
          <w:divBdr>
            <w:top w:val="none" w:sz="0" w:space="0" w:color="auto"/>
            <w:left w:val="none" w:sz="0" w:space="0" w:color="auto"/>
            <w:bottom w:val="none" w:sz="0" w:space="0" w:color="auto"/>
            <w:right w:val="none" w:sz="0" w:space="0" w:color="auto"/>
          </w:divBdr>
        </w:div>
      </w:divsChild>
    </w:div>
    <w:div w:id="622855416">
      <w:bodyDiv w:val="1"/>
      <w:marLeft w:val="0"/>
      <w:marRight w:val="0"/>
      <w:marTop w:val="0"/>
      <w:marBottom w:val="0"/>
      <w:divBdr>
        <w:top w:val="none" w:sz="0" w:space="0" w:color="auto"/>
        <w:left w:val="none" w:sz="0" w:space="0" w:color="auto"/>
        <w:bottom w:val="none" w:sz="0" w:space="0" w:color="auto"/>
        <w:right w:val="none" w:sz="0" w:space="0" w:color="auto"/>
      </w:divBdr>
      <w:divsChild>
        <w:div w:id="73554161">
          <w:marLeft w:val="547"/>
          <w:marRight w:val="0"/>
          <w:marTop w:val="0"/>
          <w:marBottom w:val="0"/>
          <w:divBdr>
            <w:top w:val="none" w:sz="0" w:space="0" w:color="auto"/>
            <w:left w:val="none" w:sz="0" w:space="0" w:color="auto"/>
            <w:bottom w:val="none" w:sz="0" w:space="0" w:color="auto"/>
            <w:right w:val="none" w:sz="0" w:space="0" w:color="auto"/>
          </w:divBdr>
        </w:div>
      </w:divsChild>
    </w:div>
    <w:div w:id="626084425">
      <w:bodyDiv w:val="1"/>
      <w:marLeft w:val="0"/>
      <w:marRight w:val="0"/>
      <w:marTop w:val="0"/>
      <w:marBottom w:val="0"/>
      <w:divBdr>
        <w:top w:val="none" w:sz="0" w:space="0" w:color="auto"/>
        <w:left w:val="none" w:sz="0" w:space="0" w:color="auto"/>
        <w:bottom w:val="none" w:sz="0" w:space="0" w:color="auto"/>
        <w:right w:val="none" w:sz="0" w:space="0" w:color="auto"/>
      </w:divBdr>
    </w:div>
    <w:div w:id="641227458">
      <w:bodyDiv w:val="1"/>
      <w:marLeft w:val="0"/>
      <w:marRight w:val="0"/>
      <w:marTop w:val="0"/>
      <w:marBottom w:val="0"/>
      <w:divBdr>
        <w:top w:val="none" w:sz="0" w:space="0" w:color="auto"/>
        <w:left w:val="none" w:sz="0" w:space="0" w:color="auto"/>
        <w:bottom w:val="none" w:sz="0" w:space="0" w:color="auto"/>
        <w:right w:val="none" w:sz="0" w:space="0" w:color="auto"/>
      </w:divBdr>
      <w:divsChild>
        <w:div w:id="589047848">
          <w:marLeft w:val="547"/>
          <w:marRight w:val="0"/>
          <w:marTop w:val="0"/>
          <w:marBottom w:val="0"/>
          <w:divBdr>
            <w:top w:val="none" w:sz="0" w:space="0" w:color="auto"/>
            <w:left w:val="none" w:sz="0" w:space="0" w:color="auto"/>
            <w:bottom w:val="none" w:sz="0" w:space="0" w:color="auto"/>
            <w:right w:val="none" w:sz="0" w:space="0" w:color="auto"/>
          </w:divBdr>
        </w:div>
      </w:divsChild>
    </w:div>
    <w:div w:id="669872045">
      <w:bodyDiv w:val="1"/>
      <w:marLeft w:val="0"/>
      <w:marRight w:val="0"/>
      <w:marTop w:val="0"/>
      <w:marBottom w:val="0"/>
      <w:divBdr>
        <w:top w:val="none" w:sz="0" w:space="0" w:color="auto"/>
        <w:left w:val="none" w:sz="0" w:space="0" w:color="auto"/>
        <w:bottom w:val="none" w:sz="0" w:space="0" w:color="auto"/>
        <w:right w:val="none" w:sz="0" w:space="0" w:color="auto"/>
      </w:divBdr>
    </w:div>
    <w:div w:id="674302192">
      <w:bodyDiv w:val="1"/>
      <w:marLeft w:val="0"/>
      <w:marRight w:val="0"/>
      <w:marTop w:val="0"/>
      <w:marBottom w:val="0"/>
      <w:divBdr>
        <w:top w:val="none" w:sz="0" w:space="0" w:color="auto"/>
        <w:left w:val="none" w:sz="0" w:space="0" w:color="auto"/>
        <w:bottom w:val="none" w:sz="0" w:space="0" w:color="auto"/>
        <w:right w:val="none" w:sz="0" w:space="0" w:color="auto"/>
      </w:divBdr>
    </w:div>
    <w:div w:id="675618590">
      <w:bodyDiv w:val="1"/>
      <w:marLeft w:val="0"/>
      <w:marRight w:val="0"/>
      <w:marTop w:val="0"/>
      <w:marBottom w:val="0"/>
      <w:divBdr>
        <w:top w:val="none" w:sz="0" w:space="0" w:color="auto"/>
        <w:left w:val="none" w:sz="0" w:space="0" w:color="auto"/>
        <w:bottom w:val="none" w:sz="0" w:space="0" w:color="auto"/>
        <w:right w:val="none" w:sz="0" w:space="0" w:color="auto"/>
      </w:divBdr>
      <w:divsChild>
        <w:div w:id="673217242">
          <w:marLeft w:val="0"/>
          <w:marRight w:val="0"/>
          <w:marTop w:val="0"/>
          <w:marBottom w:val="0"/>
          <w:divBdr>
            <w:top w:val="none" w:sz="0" w:space="0" w:color="auto"/>
            <w:left w:val="none" w:sz="0" w:space="0" w:color="auto"/>
            <w:bottom w:val="none" w:sz="0" w:space="0" w:color="auto"/>
            <w:right w:val="none" w:sz="0" w:space="0" w:color="auto"/>
          </w:divBdr>
          <w:divsChild>
            <w:div w:id="5251551">
              <w:marLeft w:val="0"/>
              <w:marRight w:val="0"/>
              <w:marTop w:val="0"/>
              <w:marBottom w:val="0"/>
              <w:divBdr>
                <w:top w:val="none" w:sz="0" w:space="0" w:color="auto"/>
                <w:left w:val="none" w:sz="0" w:space="0" w:color="auto"/>
                <w:bottom w:val="none" w:sz="0" w:space="0" w:color="auto"/>
                <w:right w:val="none" w:sz="0" w:space="0" w:color="auto"/>
              </w:divBdr>
            </w:div>
            <w:div w:id="28645664">
              <w:marLeft w:val="0"/>
              <w:marRight w:val="0"/>
              <w:marTop w:val="0"/>
              <w:marBottom w:val="0"/>
              <w:divBdr>
                <w:top w:val="none" w:sz="0" w:space="0" w:color="auto"/>
                <w:left w:val="none" w:sz="0" w:space="0" w:color="auto"/>
                <w:bottom w:val="none" w:sz="0" w:space="0" w:color="auto"/>
                <w:right w:val="none" w:sz="0" w:space="0" w:color="auto"/>
              </w:divBdr>
            </w:div>
            <w:div w:id="38748588">
              <w:marLeft w:val="0"/>
              <w:marRight w:val="0"/>
              <w:marTop w:val="0"/>
              <w:marBottom w:val="0"/>
              <w:divBdr>
                <w:top w:val="none" w:sz="0" w:space="0" w:color="auto"/>
                <w:left w:val="none" w:sz="0" w:space="0" w:color="auto"/>
                <w:bottom w:val="none" w:sz="0" w:space="0" w:color="auto"/>
                <w:right w:val="none" w:sz="0" w:space="0" w:color="auto"/>
              </w:divBdr>
            </w:div>
            <w:div w:id="46805917">
              <w:marLeft w:val="0"/>
              <w:marRight w:val="0"/>
              <w:marTop w:val="0"/>
              <w:marBottom w:val="0"/>
              <w:divBdr>
                <w:top w:val="none" w:sz="0" w:space="0" w:color="auto"/>
                <w:left w:val="none" w:sz="0" w:space="0" w:color="auto"/>
                <w:bottom w:val="none" w:sz="0" w:space="0" w:color="auto"/>
                <w:right w:val="none" w:sz="0" w:space="0" w:color="auto"/>
              </w:divBdr>
            </w:div>
            <w:div w:id="47995875">
              <w:marLeft w:val="0"/>
              <w:marRight w:val="0"/>
              <w:marTop w:val="0"/>
              <w:marBottom w:val="0"/>
              <w:divBdr>
                <w:top w:val="none" w:sz="0" w:space="0" w:color="auto"/>
                <w:left w:val="none" w:sz="0" w:space="0" w:color="auto"/>
                <w:bottom w:val="none" w:sz="0" w:space="0" w:color="auto"/>
                <w:right w:val="none" w:sz="0" w:space="0" w:color="auto"/>
              </w:divBdr>
            </w:div>
            <w:div w:id="56100571">
              <w:marLeft w:val="0"/>
              <w:marRight w:val="0"/>
              <w:marTop w:val="0"/>
              <w:marBottom w:val="0"/>
              <w:divBdr>
                <w:top w:val="none" w:sz="0" w:space="0" w:color="auto"/>
                <w:left w:val="none" w:sz="0" w:space="0" w:color="auto"/>
                <w:bottom w:val="none" w:sz="0" w:space="0" w:color="auto"/>
                <w:right w:val="none" w:sz="0" w:space="0" w:color="auto"/>
              </w:divBdr>
            </w:div>
            <w:div w:id="115950619">
              <w:marLeft w:val="0"/>
              <w:marRight w:val="0"/>
              <w:marTop w:val="0"/>
              <w:marBottom w:val="0"/>
              <w:divBdr>
                <w:top w:val="none" w:sz="0" w:space="0" w:color="auto"/>
                <w:left w:val="none" w:sz="0" w:space="0" w:color="auto"/>
                <w:bottom w:val="none" w:sz="0" w:space="0" w:color="auto"/>
                <w:right w:val="none" w:sz="0" w:space="0" w:color="auto"/>
              </w:divBdr>
            </w:div>
            <w:div w:id="119300785">
              <w:marLeft w:val="0"/>
              <w:marRight w:val="0"/>
              <w:marTop w:val="0"/>
              <w:marBottom w:val="0"/>
              <w:divBdr>
                <w:top w:val="none" w:sz="0" w:space="0" w:color="auto"/>
                <w:left w:val="none" w:sz="0" w:space="0" w:color="auto"/>
                <w:bottom w:val="none" w:sz="0" w:space="0" w:color="auto"/>
                <w:right w:val="none" w:sz="0" w:space="0" w:color="auto"/>
              </w:divBdr>
            </w:div>
            <w:div w:id="144469900">
              <w:marLeft w:val="0"/>
              <w:marRight w:val="0"/>
              <w:marTop w:val="0"/>
              <w:marBottom w:val="0"/>
              <w:divBdr>
                <w:top w:val="none" w:sz="0" w:space="0" w:color="auto"/>
                <w:left w:val="none" w:sz="0" w:space="0" w:color="auto"/>
                <w:bottom w:val="none" w:sz="0" w:space="0" w:color="auto"/>
                <w:right w:val="none" w:sz="0" w:space="0" w:color="auto"/>
              </w:divBdr>
            </w:div>
            <w:div w:id="146241703">
              <w:marLeft w:val="0"/>
              <w:marRight w:val="0"/>
              <w:marTop w:val="0"/>
              <w:marBottom w:val="0"/>
              <w:divBdr>
                <w:top w:val="none" w:sz="0" w:space="0" w:color="auto"/>
                <w:left w:val="none" w:sz="0" w:space="0" w:color="auto"/>
                <w:bottom w:val="none" w:sz="0" w:space="0" w:color="auto"/>
                <w:right w:val="none" w:sz="0" w:space="0" w:color="auto"/>
              </w:divBdr>
            </w:div>
            <w:div w:id="173568483">
              <w:marLeft w:val="0"/>
              <w:marRight w:val="0"/>
              <w:marTop w:val="0"/>
              <w:marBottom w:val="0"/>
              <w:divBdr>
                <w:top w:val="none" w:sz="0" w:space="0" w:color="auto"/>
                <w:left w:val="none" w:sz="0" w:space="0" w:color="auto"/>
                <w:bottom w:val="none" w:sz="0" w:space="0" w:color="auto"/>
                <w:right w:val="none" w:sz="0" w:space="0" w:color="auto"/>
              </w:divBdr>
            </w:div>
            <w:div w:id="187181218">
              <w:marLeft w:val="0"/>
              <w:marRight w:val="0"/>
              <w:marTop w:val="0"/>
              <w:marBottom w:val="0"/>
              <w:divBdr>
                <w:top w:val="none" w:sz="0" w:space="0" w:color="auto"/>
                <w:left w:val="none" w:sz="0" w:space="0" w:color="auto"/>
                <w:bottom w:val="none" w:sz="0" w:space="0" w:color="auto"/>
                <w:right w:val="none" w:sz="0" w:space="0" w:color="auto"/>
              </w:divBdr>
            </w:div>
            <w:div w:id="192808650">
              <w:marLeft w:val="0"/>
              <w:marRight w:val="0"/>
              <w:marTop w:val="0"/>
              <w:marBottom w:val="0"/>
              <w:divBdr>
                <w:top w:val="none" w:sz="0" w:space="0" w:color="auto"/>
                <w:left w:val="none" w:sz="0" w:space="0" w:color="auto"/>
                <w:bottom w:val="none" w:sz="0" w:space="0" w:color="auto"/>
                <w:right w:val="none" w:sz="0" w:space="0" w:color="auto"/>
              </w:divBdr>
            </w:div>
            <w:div w:id="202327426">
              <w:marLeft w:val="0"/>
              <w:marRight w:val="0"/>
              <w:marTop w:val="0"/>
              <w:marBottom w:val="0"/>
              <w:divBdr>
                <w:top w:val="none" w:sz="0" w:space="0" w:color="auto"/>
                <w:left w:val="none" w:sz="0" w:space="0" w:color="auto"/>
                <w:bottom w:val="none" w:sz="0" w:space="0" w:color="auto"/>
                <w:right w:val="none" w:sz="0" w:space="0" w:color="auto"/>
              </w:divBdr>
            </w:div>
            <w:div w:id="219639770">
              <w:marLeft w:val="0"/>
              <w:marRight w:val="0"/>
              <w:marTop w:val="0"/>
              <w:marBottom w:val="0"/>
              <w:divBdr>
                <w:top w:val="none" w:sz="0" w:space="0" w:color="auto"/>
                <w:left w:val="none" w:sz="0" w:space="0" w:color="auto"/>
                <w:bottom w:val="none" w:sz="0" w:space="0" w:color="auto"/>
                <w:right w:val="none" w:sz="0" w:space="0" w:color="auto"/>
              </w:divBdr>
            </w:div>
            <w:div w:id="231158226">
              <w:marLeft w:val="0"/>
              <w:marRight w:val="0"/>
              <w:marTop w:val="0"/>
              <w:marBottom w:val="0"/>
              <w:divBdr>
                <w:top w:val="none" w:sz="0" w:space="0" w:color="auto"/>
                <w:left w:val="none" w:sz="0" w:space="0" w:color="auto"/>
                <w:bottom w:val="none" w:sz="0" w:space="0" w:color="auto"/>
                <w:right w:val="none" w:sz="0" w:space="0" w:color="auto"/>
              </w:divBdr>
            </w:div>
            <w:div w:id="244263945">
              <w:marLeft w:val="0"/>
              <w:marRight w:val="0"/>
              <w:marTop w:val="0"/>
              <w:marBottom w:val="0"/>
              <w:divBdr>
                <w:top w:val="none" w:sz="0" w:space="0" w:color="auto"/>
                <w:left w:val="none" w:sz="0" w:space="0" w:color="auto"/>
                <w:bottom w:val="none" w:sz="0" w:space="0" w:color="auto"/>
                <w:right w:val="none" w:sz="0" w:space="0" w:color="auto"/>
              </w:divBdr>
            </w:div>
            <w:div w:id="245114246">
              <w:marLeft w:val="0"/>
              <w:marRight w:val="0"/>
              <w:marTop w:val="0"/>
              <w:marBottom w:val="0"/>
              <w:divBdr>
                <w:top w:val="none" w:sz="0" w:space="0" w:color="auto"/>
                <w:left w:val="none" w:sz="0" w:space="0" w:color="auto"/>
                <w:bottom w:val="none" w:sz="0" w:space="0" w:color="auto"/>
                <w:right w:val="none" w:sz="0" w:space="0" w:color="auto"/>
              </w:divBdr>
            </w:div>
            <w:div w:id="261381075">
              <w:marLeft w:val="0"/>
              <w:marRight w:val="0"/>
              <w:marTop w:val="0"/>
              <w:marBottom w:val="0"/>
              <w:divBdr>
                <w:top w:val="none" w:sz="0" w:space="0" w:color="auto"/>
                <w:left w:val="none" w:sz="0" w:space="0" w:color="auto"/>
                <w:bottom w:val="none" w:sz="0" w:space="0" w:color="auto"/>
                <w:right w:val="none" w:sz="0" w:space="0" w:color="auto"/>
              </w:divBdr>
            </w:div>
            <w:div w:id="277221628">
              <w:marLeft w:val="0"/>
              <w:marRight w:val="0"/>
              <w:marTop w:val="0"/>
              <w:marBottom w:val="0"/>
              <w:divBdr>
                <w:top w:val="none" w:sz="0" w:space="0" w:color="auto"/>
                <w:left w:val="none" w:sz="0" w:space="0" w:color="auto"/>
                <w:bottom w:val="none" w:sz="0" w:space="0" w:color="auto"/>
                <w:right w:val="none" w:sz="0" w:space="0" w:color="auto"/>
              </w:divBdr>
            </w:div>
            <w:div w:id="281689567">
              <w:marLeft w:val="0"/>
              <w:marRight w:val="0"/>
              <w:marTop w:val="0"/>
              <w:marBottom w:val="0"/>
              <w:divBdr>
                <w:top w:val="none" w:sz="0" w:space="0" w:color="auto"/>
                <w:left w:val="none" w:sz="0" w:space="0" w:color="auto"/>
                <w:bottom w:val="none" w:sz="0" w:space="0" w:color="auto"/>
                <w:right w:val="none" w:sz="0" w:space="0" w:color="auto"/>
              </w:divBdr>
            </w:div>
            <w:div w:id="292368067">
              <w:marLeft w:val="0"/>
              <w:marRight w:val="0"/>
              <w:marTop w:val="0"/>
              <w:marBottom w:val="0"/>
              <w:divBdr>
                <w:top w:val="none" w:sz="0" w:space="0" w:color="auto"/>
                <w:left w:val="none" w:sz="0" w:space="0" w:color="auto"/>
                <w:bottom w:val="none" w:sz="0" w:space="0" w:color="auto"/>
                <w:right w:val="none" w:sz="0" w:space="0" w:color="auto"/>
              </w:divBdr>
            </w:div>
            <w:div w:id="298996478">
              <w:marLeft w:val="0"/>
              <w:marRight w:val="0"/>
              <w:marTop w:val="0"/>
              <w:marBottom w:val="0"/>
              <w:divBdr>
                <w:top w:val="none" w:sz="0" w:space="0" w:color="auto"/>
                <w:left w:val="none" w:sz="0" w:space="0" w:color="auto"/>
                <w:bottom w:val="none" w:sz="0" w:space="0" w:color="auto"/>
                <w:right w:val="none" w:sz="0" w:space="0" w:color="auto"/>
              </w:divBdr>
            </w:div>
            <w:div w:id="310641583">
              <w:marLeft w:val="0"/>
              <w:marRight w:val="0"/>
              <w:marTop w:val="0"/>
              <w:marBottom w:val="0"/>
              <w:divBdr>
                <w:top w:val="none" w:sz="0" w:space="0" w:color="auto"/>
                <w:left w:val="none" w:sz="0" w:space="0" w:color="auto"/>
                <w:bottom w:val="none" w:sz="0" w:space="0" w:color="auto"/>
                <w:right w:val="none" w:sz="0" w:space="0" w:color="auto"/>
              </w:divBdr>
            </w:div>
            <w:div w:id="313680035">
              <w:marLeft w:val="0"/>
              <w:marRight w:val="0"/>
              <w:marTop w:val="0"/>
              <w:marBottom w:val="0"/>
              <w:divBdr>
                <w:top w:val="none" w:sz="0" w:space="0" w:color="auto"/>
                <w:left w:val="none" w:sz="0" w:space="0" w:color="auto"/>
                <w:bottom w:val="none" w:sz="0" w:space="0" w:color="auto"/>
                <w:right w:val="none" w:sz="0" w:space="0" w:color="auto"/>
              </w:divBdr>
            </w:div>
            <w:div w:id="350108294">
              <w:marLeft w:val="0"/>
              <w:marRight w:val="0"/>
              <w:marTop w:val="0"/>
              <w:marBottom w:val="0"/>
              <w:divBdr>
                <w:top w:val="none" w:sz="0" w:space="0" w:color="auto"/>
                <w:left w:val="none" w:sz="0" w:space="0" w:color="auto"/>
                <w:bottom w:val="none" w:sz="0" w:space="0" w:color="auto"/>
                <w:right w:val="none" w:sz="0" w:space="0" w:color="auto"/>
              </w:divBdr>
            </w:div>
            <w:div w:id="371614354">
              <w:marLeft w:val="0"/>
              <w:marRight w:val="0"/>
              <w:marTop w:val="0"/>
              <w:marBottom w:val="0"/>
              <w:divBdr>
                <w:top w:val="none" w:sz="0" w:space="0" w:color="auto"/>
                <w:left w:val="none" w:sz="0" w:space="0" w:color="auto"/>
                <w:bottom w:val="none" w:sz="0" w:space="0" w:color="auto"/>
                <w:right w:val="none" w:sz="0" w:space="0" w:color="auto"/>
              </w:divBdr>
            </w:div>
            <w:div w:id="393815458">
              <w:marLeft w:val="0"/>
              <w:marRight w:val="0"/>
              <w:marTop w:val="0"/>
              <w:marBottom w:val="0"/>
              <w:divBdr>
                <w:top w:val="none" w:sz="0" w:space="0" w:color="auto"/>
                <w:left w:val="none" w:sz="0" w:space="0" w:color="auto"/>
                <w:bottom w:val="none" w:sz="0" w:space="0" w:color="auto"/>
                <w:right w:val="none" w:sz="0" w:space="0" w:color="auto"/>
              </w:divBdr>
            </w:div>
            <w:div w:id="399212360">
              <w:marLeft w:val="0"/>
              <w:marRight w:val="0"/>
              <w:marTop w:val="0"/>
              <w:marBottom w:val="0"/>
              <w:divBdr>
                <w:top w:val="none" w:sz="0" w:space="0" w:color="auto"/>
                <w:left w:val="none" w:sz="0" w:space="0" w:color="auto"/>
                <w:bottom w:val="none" w:sz="0" w:space="0" w:color="auto"/>
                <w:right w:val="none" w:sz="0" w:space="0" w:color="auto"/>
              </w:divBdr>
            </w:div>
            <w:div w:id="445348425">
              <w:marLeft w:val="0"/>
              <w:marRight w:val="0"/>
              <w:marTop w:val="0"/>
              <w:marBottom w:val="0"/>
              <w:divBdr>
                <w:top w:val="none" w:sz="0" w:space="0" w:color="auto"/>
                <w:left w:val="none" w:sz="0" w:space="0" w:color="auto"/>
                <w:bottom w:val="none" w:sz="0" w:space="0" w:color="auto"/>
                <w:right w:val="none" w:sz="0" w:space="0" w:color="auto"/>
              </w:divBdr>
            </w:div>
            <w:div w:id="446853156">
              <w:marLeft w:val="0"/>
              <w:marRight w:val="0"/>
              <w:marTop w:val="0"/>
              <w:marBottom w:val="0"/>
              <w:divBdr>
                <w:top w:val="none" w:sz="0" w:space="0" w:color="auto"/>
                <w:left w:val="none" w:sz="0" w:space="0" w:color="auto"/>
                <w:bottom w:val="none" w:sz="0" w:space="0" w:color="auto"/>
                <w:right w:val="none" w:sz="0" w:space="0" w:color="auto"/>
              </w:divBdr>
            </w:div>
            <w:div w:id="447965723">
              <w:marLeft w:val="0"/>
              <w:marRight w:val="0"/>
              <w:marTop w:val="0"/>
              <w:marBottom w:val="0"/>
              <w:divBdr>
                <w:top w:val="none" w:sz="0" w:space="0" w:color="auto"/>
                <w:left w:val="none" w:sz="0" w:space="0" w:color="auto"/>
                <w:bottom w:val="none" w:sz="0" w:space="0" w:color="auto"/>
                <w:right w:val="none" w:sz="0" w:space="0" w:color="auto"/>
              </w:divBdr>
            </w:div>
            <w:div w:id="450899719">
              <w:marLeft w:val="0"/>
              <w:marRight w:val="0"/>
              <w:marTop w:val="0"/>
              <w:marBottom w:val="0"/>
              <w:divBdr>
                <w:top w:val="none" w:sz="0" w:space="0" w:color="auto"/>
                <w:left w:val="none" w:sz="0" w:space="0" w:color="auto"/>
                <w:bottom w:val="none" w:sz="0" w:space="0" w:color="auto"/>
                <w:right w:val="none" w:sz="0" w:space="0" w:color="auto"/>
              </w:divBdr>
            </w:div>
            <w:div w:id="452015927">
              <w:marLeft w:val="0"/>
              <w:marRight w:val="0"/>
              <w:marTop w:val="0"/>
              <w:marBottom w:val="0"/>
              <w:divBdr>
                <w:top w:val="none" w:sz="0" w:space="0" w:color="auto"/>
                <w:left w:val="none" w:sz="0" w:space="0" w:color="auto"/>
                <w:bottom w:val="none" w:sz="0" w:space="0" w:color="auto"/>
                <w:right w:val="none" w:sz="0" w:space="0" w:color="auto"/>
              </w:divBdr>
            </w:div>
            <w:div w:id="463236239">
              <w:marLeft w:val="0"/>
              <w:marRight w:val="0"/>
              <w:marTop w:val="0"/>
              <w:marBottom w:val="0"/>
              <w:divBdr>
                <w:top w:val="none" w:sz="0" w:space="0" w:color="auto"/>
                <w:left w:val="none" w:sz="0" w:space="0" w:color="auto"/>
                <w:bottom w:val="none" w:sz="0" w:space="0" w:color="auto"/>
                <w:right w:val="none" w:sz="0" w:space="0" w:color="auto"/>
              </w:divBdr>
            </w:div>
            <w:div w:id="472868894">
              <w:marLeft w:val="0"/>
              <w:marRight w:val="0"/>
              <w:marTop w:val="0"/>
              <w:marBottom w:val="0"/>
              <w:divBdr>
                <w:top w:val="none" w:sz="0" w:space="0" w:color="auto"/>
                <w:left w:val="none" w:sz="0" w:space="0" w:color="auto"/>
                <w:bottom w:val="none" w:sz="0" w:space="0" w:color="auto"/>
                <w:right w:val="none" w:sz="0" w:space="0" w:color="auto"/>
              </w:divBdr>
            </w:div>
            <w:div w:id="475999669">
              <w:marLeft w:val="0"/>
              <w:marRight w:val="0"/>
              <w:marTop w:val="0"/>
              <w:marBottom w:val="0"/>
              <w:divBdr>
                <w:top w:val="none" w:sz="0" w:space="0" w:color="auto"/>
                <w:left w:val="none" w:sz="0" w:space="0" w:color="auto"/>
                <w:bottom w:val="none" w:sz="0" w:space="0" w:color="auto"/>
                <w:right w:val="none" w:sz="0" w:space="0" w:color="auto"/>
              </w:divBdr>
            </w:div>
            <w:div w:id="487136255">
              <w:marLeft w:val="0"/>
              <w:marRight w:val="0"/>
              <w:marTop w:val="0"/>
              <w:marBottom w:val="0"/>
              <w:divBdr>
                <w:top w:val="none" w:sz="0" w:space="0" w:color="auto"/>
                <w:left w:val="none" w:sz="0" w:space="0" w:color="auto"/>
                <w:bottom w:val="none" w:sz="0" w:space="0" w:color="auto"/>
                <w:right w:val="none" w:sz="0" w:space="0" w:color="auto"/>
              </w:divBdr>
            </w:div>
            <w:div w:id="501166232">
              <w:marLeft w:val="0"/>
              <w:marRight w:val="0"/>
              <w:marTop w:val="0"/>
              <w:marBottom w:val="0"/>
              <w:divBdr>
                <w:top w:val="none" w:sz="0" w:space="0" w:color="auto"/>
                <w:left w:val="none" w:sz="0" w:space="0" w:color="auto"/>
                <w:bottom w:val="none" w:sz="0" w:space="0" w:color="auto"/>
                <w:right w:val="none" w:sz="0" w:space="0" w:color="auto"/>
              </w:divBdr>
            </w:div>
            <w:div w:id="518548590">
              <w:marLeft w:val="0"/>
              <w:marRight w:val="0"/>
              <w:marTop w:val="0"/>
              <w:marBottom w:val="0"/>
              <w:divBdr>
                <w:top w:val="none" w:sz="0" w:space="0" w:color="auto"/>
                <w:left w:val="none" w:sz="0" w:space="0" w:color="auto"/>
                <w:bottom w:val="none" w:sz="0" w:space="0" w:color="auto"/>
                <w:right w:val="none" w:sz="0" w:space="0" w:color="auto"/>
              </w:divBdr>
            </w:div>
            <w:div w:id="544803170">
              <w:marLeft w:val="0"/>
              <w:marRight w:val="0"/>
              <w:marTop w:val="0"/>
              <w:marBottom w:val="0"/>
              <w:divBdr>
                <w:top w:val="none" w:sz="0" w:space="0" w:color="auto"/>
                <w:left w:val="none" w:sz="0" w:space="0" w:color="auto"/>
                <w:bottom w:val="none" w:sz="0" w:space="0" w:color="auto"/>
                <w:right w:val="none" w:sz="0" w:space="0" w:color="auto"/>
              </w:divBdr>
            </w:div>
            <w:div w:id="549466313">
              <w:marLeft w:val="0"/>
              <w:marRight w:val="0"/>
              <w:marTop w:val="0"/>
              <w:marBottom w:val="0"/>
              <w:divBdr>
                <w:top w:val="none" w:sz="0" w:space="0" w:color="auto"/>
                <w:left w:val="none" w:sz="0" w:space="0" w:color="auto"/>
                <w:bottom w:val="none" w:sz="0" w:space="0" w:color="auto"/>
                <w:right w:val="none" w:sz="0" w:space="0" w:color="auto"/>
              </w:divBdr>
            </w:div>
            <w:div w:id="560798997">
              <w:marLeft w:val="0"/>
              <w:marRight w:val="0"/>
              <w:marTop w:val="0"/>
              <w:marBottom w:val="0"/>
              <w:divBdr>
                <w:top w:val="none" w:sz="0" w:space="0" w:color="auto"/>
                <w:left w:val="none" w:sz="0" w:space="0" w:color="auto"/>
                <w:bottom w:val="none" w:sz="0" w:space="0" w:color="auto"/>
                <w:right w:val="none" w:sz="0" w:space="0" w:color="auto"/>
              </w:divBdr>
            </w:div>
            <w:div w:id="564145662">
              <w:marLeft w:val="0"/>
              <w:marRight w:val="0"/>
              <w:marTop w:val="0"/>
              <w:marBottom w:val="0"/>
              <w:divBdr>
                <w:top w:val="none" w:sz="0" w:space="0" w:color="auto"/>
                <w:left w:val="none" w:sz="0" w:space="0" w:color="auto"/>
                <w:bottom w:val="none" w:sz="0" w:space="0" w:color="auto"/>
                <w:right w:val="none" w:sz="0" w:space="0" w:color="auto"/>
              </w:divBdr>
            </w:div>
            <w:div w:id="568078483">
              <w:marLeft w:val="0"/>
              <w:marRight w:val="0"/>
              <w:marTop w:val="0"/>
              <w:marBottom w:val="0"/>
              <w:divBdr>
                <w:top w:val="none" w:sz="0" w:space="0" w:color="auto"/>
                <w:left w:val="none" w:sz="0" w:space="0" w:color="auto"/>
                <w:bottom w:val="none" w:sz="0" w:space="0" w:color="auto"/>
                <w:right w:val="none" w:sz="0" w:space="0" w:color="auto"/>
              </w:divBdr>
            </w:div>
            <w:div w:id="579563059">
              <w:marLeft w:val="0"/>
              <w:marRight w:val="0"/>
              <w:marTop w:val="0"/>
              <w:marBottom w:val="0"/>
              <w:divBdr>
                <w:top w:val="none" w:sz="0" w:space="0" w:color="auto"/>
                <w:left w:val="none" w:sz="0" w:space="0" w:color="auto"/>
                <w:bottom w:val="none" w:sz="0" w:space="0" w:color="auto"/>
                <w:right w:val="none" w:sz="0" w:space="0" w:color="auto"/>
              </w:divBdr>
            </w:div>
            <w:div w:id="590358133">
              <w:marLeft w:val="0"/>
              <w:marRight w:val="0"/>
              <w:marTop w:val="0"/>
              <w:marBottom w:val="0"/>
              <w:divBdr>
                <w:top w:val="none" w:sz="0" w:space="0" w:color="auto"/>
                <w:left w:val="none" w:sz="0" w:space="0" w:color="auto"/>
                <w:bottom w:val="none" w:sz="0" w:space="0" w:color="auto"/>
                <w:right w:val="none" w:sz="0" w:space="0" w:color="auto"/>
              </w:divBdr>
            </w:div>
            <w:div w:id="593902435">
              <w:marLeft w:val="0"/>
              <w:marRight w:val="0"/>
              <w:marTop w:val="0"/>
              <w:marBottom w:val="0"/>
              <w:divBdr>
                <w:top w:val="none" w:sz="0" w:space="0" w:color="auto"/>
                <w:left w:val="none" w:sz="0" w:space="0" w:color="auto"/>
                <w:bottom w:val="none" w:sz="0" w:space="0" w:color="auto"/>
                <w:right w:val="none" w:sz="0" w:space="0" w:color="auto"/>
              </w:divBdr>
            </w:div>
            <w:div w:id="599532327">
              <w:marLeft w:val="0"/>
              <w:marRight w:val="0"/>
              <w:marTop w:val="0"/>
              <w:marBottom w:val="0"/>
              <w:divBdr>
                <w:top w:val="none" w:sz="0" w:space="0" w:color="auto"/>
                <w:left w:val="none" w:sz="0" w:space="0" w:color="auto"/>
                <w:bottom w:val="none" w:sz="0" w:space="0" w:color="auto"/>
                <w:right w:val="none" w:sz="0" w:space="0" w:color="auto"/>
              </w:divBdr>
            </w:div>
            <w:div w:id="619603794">
              <w:marLeft w:val="0"/>
              <w:marRight w:val="0"/>
              <w:marTop w:val="0"/>
              <w:marBottom w:val="0"/>
              <w:divBdr>
                <w:top w:val="none" w:sz="0" w:space="0" w:color="auto"/>
                <w:left w:val="none" w:sz="0" w:space="0" w:color="auto"/>
                <w:bottom w:val="none" w:sz="0" w:space="0" w:color="auto"/>
                <w:right w:val="none" w:sz="0" w:space="0" w:color="auto"/>
              </w:divBdr>
            </w:div>
            <w:div w:id="624778135">
              <w:marLeft w:val="0"/>
              <w:marRight w:val="0"/>
              <w:marTop w:val="0"/>
              <w:marBottom w:val="0"/>
              <w:divBdr>
                <w:top w:val="none" w:sz="0" w:space="0" w:color="auto"/>
                <w:left w:val="none" w:sz="0" w:space="0" w:color="auto"/>
                <w:bottom w:val="none" w:sz="0" w:space="0" w:color="auto"/>
                <w:right w:val="none" w:sz="0" w:space="0" w:color="auto"/>
              </w:divBdr>
            </w:div>
            <w:div w:id="629676257">
              <w:marLeft w:val="0"/>
              <w:marRight w:val="0"/>
              <w:marTop w:val="0"/>
              <w:marBottom w:val="0"/>
              <w:divBdr>
                <w:top w:val="none" w:sz="0" w:space="0" w:color="auto"/>
                <w:left w:val="none" w:sz="0" w:space="0" w:color="auto"/>
                <w:bottom w:val="none" w:sz="0" w:space="0" w:color="auto"/>
                <w:right w:val="none" w:sz="0" w:space="0" w:color="auto"/>
              </w:divBdr>
            </w:div>
            <w:div w:id="654843818">
              <w:marLeft w:val="0"/>
              <w:marRight w:val="0"/>
              <w:marTop w:val="0"/>
              <w:marBottom w:val="0"/>
              <w:divBdr>
                <w:top w:val="none" w:sz="0" w:space="0" w:color="auto"/>
                <w:left w:val="none" w:sz="0" w:space="0" w:color="auto"/>
                <w:bottom w:val="none" w:sz="0" w:space="0" w:color="auto"/>
                <w:right w:val="none" w:sz="0" w:space="0" w:color="auto"/>
              </w:divBdr>
            </w:div>
            <w:div w:id="655305269">
              <w:marLeft w:val="0"/>
              <w:marRight w:val="0"/>
              <w:marTop w:val="0"/>
              <w:marBottom w:val="0"/>
              <w:divBdr>
                <w:top w:val="none" w:sz="0" w:space="0" w:color="auto"/>
                <w:left w:val="none" w:sz="0" w:space="0" w:color="auto"/>
                <w:bottom w:val="none" w:sz="0" w:space="0" w:color="auto"/>
                <w:right w:val="none" w:sz="0" w:space="0" w:color="auto"/>
              </w:divBdr>
            </w:div>
            <w:div w:id="659846132">
              <w:marLeft w:val="0"/>
              <w:marRight w:val="0"/>
              <w:marTop w:val="0"/>
              <w:marBottom w:val="0"/>
              <w:divBdr>
                <w:top w:val="none" w:sz="0" w:space="0" w:color="auto"/>
                <w:left w:val="none" w:sz="0" w:space="0" w:color="auto"/>
                <w:bottom w:val="none" w:sz="0" w:space="0" w:color="auto"/>
                <w:right w:val="none" w:sz="0" w:space="0" w:color="auto"/>
              </w:divBdr>
            </w:div>
            <w:div w:id="667832551">
              <w:marLeft w:val="0"/>
              <w:marRight w:val="0"/>
              <w:marTop w:val="0"/>
              <w:marBottom w:val="0"/>
              <w:divBdr>
                <w:top w:val="none" w:sz="0" w:space="0" w:color="auto"/>
                <w:left w:val="none" w:sz="0" w:space="0" w:color="auto"/>
                <w:bottom w:val="none" w:sz="0" w:space="0" w:color="auto"/>
                <w:right w:val="none" w:sz="0" w:space="0" w:color="auto"/>
              </w:divBdr>
            </w:div>
            <w:div w:id="688750420">
              <w:marLeft w:val="0"/>
              <w:marRight w:val="0"/>
              <w:marTop w:val="0"/>
              <w:marBottom w:val="0"/>
              <w:divBdr>
                <w:top w:val="none" w:sz="0" w:space="0" w:color="auto"/>
                <w:left w:val="none" w:sz="0" w:space="0" w:color="auto"/>
                <w:bottom w:val="none" w:sz="0" w:space="0" w:color="auto"/>
                <w:right w:val="none" w:sz="0" w:space="0" w:color="auto"/>
              </w:divBdr>
            </w:div>
            <w:div w:id="708602767">
              <w:marLeft w:val="0"/>
              <w:marRight w:val="0"/>
              <w:marTop w:val="0"/>
              <w:marBottom w:val="0"/>
              <w:divBdr>
                <w:top w:val="none" w:sz="0" w:space="0" w:color="auto"/>
                <w:left w:val="none" w:sz="0" w:space="0" w:color="auto"/>
                <w:bottom w:val="none" w:sz="0" w:space="0" w:color="auto"/>
                <w:right w:val="none" w:sz="0" w:space="0" w:color="auto"/>
              </w:divBdr>
            </w:div>
            <w:div w:id="713621526">
              <w:marLeft w:val="0"/>
              <w:marRight w:val="0"/>
              <w:marTop w:val="0"/>
              <w:marBottom w:val="0"/>
              <w:divBdr>
                <w:top w:val="none" w:sz="0" w:space="0" w:color="auto"/>
                <w:left w:val="none" w:sz="0" w:space="0" w:color="auto"/>
                <w:bottom w:val="none" w:sz="0" w:space="0" w:color="auto"/>
                <w:right w:val="none" w:sz="0" w:space="0" w:color="auto"/>
              </w:divBdr>
            </w:div>
            <w:div w:id="723797456">
              <w:marLeft w:val="0"/>
              <w:marRight w:val="0"/>
              <w:marTop w:val="0"/>
              <w:marBottom w:val="0"/>
              <w:divBdr>
                <w:top w:val="none" w:sz="0" w:space="0" w:color="auto"/>
                <w:left w:val="none" w:sz="0" w:space="0" w:color="auto"/>
                <w:bottom w:val="none" w:sz="0" w:space="0" w:color="auto"/>
                <w:right w:val="none" w:sz="0" w:space="0" w:color="auto"/>
              </w:divBdr>
            </w:div>
            <w:div w:id="756514180">
              <w:marLeft w:val="0"/>
              <w:marRight w:val="0"/>
              <w:marTop w:val="0"/>
              <w:marBottom w:val="0"/>
              <w:divBdr>
                <w:top w:val="none" w:sz="0" w:space="0" w:color="auto"/>
                <w:left w:val="none" w:sz="0" w:space="0" w:color="auto"/>
                <w:bottom w:val="none" w:sz="0" w:space="0" w:color="auto"/>
                <w:right w:val="none" w:sz="0" w:space="0" w:color="auto"/>
              </w:divBdr>
            </w:div>
            <w:div w:id="762184778">
              <w:marLeft w:val="0"/>
              <w:marRight w:val="0"/>
              <w:marTop w:val="0"/>
              <w:marBottom w:val="0"/>
              <w:divBdr>
                <w:top w:val="none" w:sz="0" w:space="0" w:color="auto"/>
                <w:left w:val="none" w:sz="0" w:space="0" w:color="auto"/>
                <w:bottom w:val="none" w:sz="0" w:space="0" w:color="auto"/>
                <w:right w:val="none" w:sz="0" w:space="0" w:color="auto"/>
              </w:divBdr>
            </w:div>
            <w:div w:id="767048363">
              <w:marLeft w:val="0"/>
              <w:marRight w:val="0"/>
              <w:marTop w:val="0"/>
              <w:marBottom w:val="0"/>
              <w:divBdr>
                <w:top w:val="none" w:sz="0" w:space="0" w:color="auto"/>
                <w:left w:val="none" w:sz="0" w:space="0" w:color="auto"/>
                <w:bottom w:val="none" w:sz="0" w:space="0" w:color="auto"/>
                <w:right w:val="none" w:sz="0" w:space="0" w:color="auto"/>
              </w:divBdr>
            </w:div>
            <w:div w:id="770705078">
              <w:marLeft w:val="0"/>
              <w:marRight w:val="0"/>
              <w:marTop w:val="0"/>
              <w:marBottom w:val="0"/>
              <w:divBdr>
                <w:top w:val="none" w:sz="0" w:space="0" w:color="auto"/>
                <w:left w:val="none" w:sz="0" w:space="0" w:color="auto"/>
                <w:bottom w:val="none" w:sz="0" w:space="0" w:color="auto"/>
                <w:right w:val="none" w:sz="0" w:space="0" w:color="auto"/>
              </w:divBdr>
            </w:div>
            <w:div w:id="774446520">
              <w:marLeft w:val="0"/>
              <w:marRight w:val="0"/>
              <w:marTop w:val="0"/>
              <w:marBottom w:val="0"/>
              <w:divBdr>
                <w:top w:val="none" w:sz="0" w:space="0" w:color="auto"/>
                <w:left w:val="none" w:sz="0" w:space="0" w:color="auto"/>
                <w:bottom w:val="none" w:sz="0" w:space="0" w:color="auto"/>
                <w:right w:val="none" w:sz="0" w:space="0" w:color="auto"/>
              </w:divBdr>
            </w:div>
            <w:div w:id="797185547">
              <w:marLeft w:val="0"/>
              <w:marRight w:val="0"/>
              <w:marTop w:val="0"/>
              <w:marBottom w:val="0"/>
              <w:divBdr>
                <w:top w:val="none" w:sz="0" w:space="0" w:color="auto"/>
                <w:left w:val="none" w:sz="0" w:space="0" w:color="auto"/>
                <w:bottom w:val="none" w:sz="0" w:space="0" w:color="auto"/>
                <w:right w:val="none" w:sz="0" w:space="0" w:color="auto"/>
              </w:divBdr>
            </w:div>
            <w:div w:id="804586717">
              <w:marLeft w:val="0"/>
              <w:marRight w:val="0"/>
              <w:marTop w:val="0"/>
              <w:marBottom w:val="0"/>
              <w:divBdr>
                <w:top w:val="none" w:sz="0" w:space="0" w:color="auto"/>
                <w:left w:val="none" w:sz="0" w:space="0" w:color="auto"/>
                <w:bottom w:val="none" w:sz="0" w:space="0" w:color="auto"/>
                <w:right w:val="none" w:sz="0" w:space="0" w:color="auto"/>
              </w:divBdr>
            </w:div>
            <w:div w:id="821701913">
              <w:marLeft w:val="0"/>
              <w:marRight w:val="0"/>
              <w:marTop w:val="0"/>
              <w:marBottom w:val="0"/>
              <w:divBdr>
                <w:top w:val="none" w:sz="0" w:space="0" w:color="auto"/>
                <w:left w:val="none" w:sz="0" w:space="0" w:color="auto"/>
                <w:bottom w:val="none" w:sz="0" w:space="0" w:color="auto"/>
                <w:right w:val="none" w:sz="0" w:space="0" w:color="auto"/>
              </w:divBdr>
            </w:div>
            <w:div w:id="822046705">
              <w:marLeft w:val="0"/>
              <w:marRight w:val="0"/>
              <w:marTop w:val="0"/>
              <w:marBottom w:val="0"/>
              <w:divBdr>
                <w:top w:val="none" w:sz="0" w:space="0" w:color="auto"/>
                <w:left w:val="none" w:sz="0" w:space="0" w:color="auto"/>
                <w:bottom w:val="none" w:sz="0" w:space="0" w:color="auto"/>
                <w:right w:val="none" w:sz="0" w:space="0" w:color="auto"/>
              </w:divBdr>
            </w:div>
            <w:div w:id="827601698">
              <w:marLeft w:val="0"/>
              <w:marRight w:val="0"/>
              <w:marTop w:val="0"/>
              <w:marBottom w:val="0"/>
              <w:divBdr>
                <w:top w:val="none" w:sz="0" w:space="0" w:color="auto"/>
                <w:left w:val="none" w:sz="0" w:space="0" w:color="auto"/>
                <w:bottom w:val="none" w:sz="0" w:space="0" w:color="auto"/>
                <w:right w:val="none" w:sz="0" w:space="0" w:color="auto"/>
              </w:divBdr>
            </w:div>
            <w:div w:id="833229589">
              <w:marLeft w:val="0"/>
              <w:marRight w:val="0"/>
              <w:marTop w:val="0"/>
              <w:marBottom w:val="0"/>
              <w:divBdr>
                <w:top w:val="none" w:sz="0" w:space="0" w:color="auto"/>
                <w:left w:val="none" w:sz="0" w:space="0" w:color="auto"/>
                <w:bottom w:val="none" w:sz="0" w:space="0" w:color="auto"/>
                <w:right w:val="none" w:sz="0" w:space="0" w:color="auto"/>
              </w:divBdr>
            </w:div>
            <w:div w:id="900142947">
              <w:marLeft w:val="0"/>
              <w:marRight w:val="0"/>
              <w:marTop w:val="0"/>
              <w:marBottom w:val="0"/>
              <w:divBdr>
                <w:top w:val="none" w:sz="0" w:space="0" w:color="auto"/>
                <w:left w:val="none" w:sz="0" w:space="0" w:color="auto"/>
                <w:bottom w:val="none" w:sz="0" w:space="0" w:color="auto"/>
                <w:right w:val="none" w:sz="0" w:space="0" w:color="auto"/>
              </w:divBdr>
            </w:div>
            <w:div w:id="910430903">
              <w:marLeft w:val="0"/>
              <w:marRight w:val="0"/>
              <w:marTop w:val="0"/>
              <w:marBottom w:val="0"/>
              <w:divBdr>
                <w:top w:val="none" w:sz="0" w:space="0" w:color="auto"/>
                <w:left w:val="none" w:sz="0" w:space="0" w:color="auto"/>
                <w:bottom w:val="none" w:sz="0" w:space="0" w:color="auto"/>
                <w:right w:val="none" w:sz="0" w:space="0" w:color="auto"/>
              </w:divBdr>
            </w:div>
            <w:div w:id="912665830">
              <w:marLeft w:val="0"/>
              <w:marRight w:val="0"/>
              <w:marTop w:val="0"/>
              <w:marBottom w:val="0"/>
              <w:divBdr>
                <w:top w:val="none" w:sz="0" w:space="0" w:color="auto"/>
                <w:left w:val="none" w:sz="0" w:space="0" w:color="auto"/>
                <w:bottom w:val="none" w:sz="0" w:space="0" w:color="auto"/>
                <w:right w:val="none" w:sz="0" w:space="0" w:color="auto"/>
              </w:divBdr>
            </w:div>
            <w:div w:id="920721969">
              <w:marLeft w:val="0"/>
              <w:marRight w:val="0"/>
              <w:marTop w:val="0"/>
              <w:marBottom w:val="0"/>
              <w:divBdr>
                <w:top w:val="none" w:sz="0" w:space="0" w:color="auto"/>
                <w:left w:val="none" w:sz="0" w:space="0" w:color="auto"/>
                <w:bottom w:val="none" w:sz="0" w:space="0" w:color="auto"/>
                <w:right w:val="none" w:sz="0" w:space="0" w:color="auto"/>
              </w:divBdr>
            </w:div>
            <w:div w:id="946624646">
              <w:marLeft w:val="0"/>
              <w:marRight w:val="0"/>
              <w:marTop w:val="0"/>
              <w:marBottom w:val="0"/>
              <w:divBdr>
                <w:top w:val="none" w:sz="0" w:space="0" w:color="auto"/>
                <w:left w:val="none" w:sz="0" w:space="0" w:color="auto"/>
                <w:bottom w:val="none" w:sz="0" w:space="0" w:color="auto"/>
                <w:right w:val="none" w:sz="0" w:space="0" w:color="auto"/>
              </w:divBdr>
            </w:div>
            <w:div w:id="948780028">
              <w:marLeft w:val="0"/>
              <w:marRight w:val="0"/>
              <w:marTop w:val="0"/>
              <w:marBottom w:val="0"/>
              <w:divBdr>
                <w:top w:val="none" w:sz="0" w:space="0" w:color="auto"/>
                <w:left w:val="none" w:sz="0" w:space="0" w:color="auto"/>
                <w:bottom w:val="none" w:sz="0" w:space="0" w:color="auto"/>
                <w:right w:val="none" w:sz="0" w:space="0" w:color="auto"/>
              </w:divBdr>
            </w:div>
            <w:div w:id="951715574">
              <w:marLeft w:val="0"/>
              <w:marRight w:val="0"/>
              <w:marTop w:val="0"/>
              <w:marBottom w:val="0"/>
              <w:divBdr>
                <w:top w:val="none" w:sz="0" w:space="0" w:color="auto"/>
                <w:left w:val="none" w:sz="0" w:space="0" w:color="auto"/>
                <w:bottom w:val="none" w:sz="0" w:space="0" w:color="auto"/>
                <w:right w:val="none" w:sz="0" w:space="0" w:color="auto"/>
              </w:divBdr>
            </w:div>
            <w:div w:id="968705896">
              <w:marLeft w:val="0"/>
              <w:marRight w:val="0"/>
              <w:marTop w:val="0"/>
              <w:marBottom w:val="0"/>
              <w:divBdr>
                <w:top w:val="none" w:sz="0" w:space="0" w:color="auto"/>
                <w:left w:val="none" w:sz="0" w:space="0" w:color="auto"/>
                <w:bottom w:val="none" w:sz="0" w:space="0" w:color="auto"/>
                <w:right w:val="none" w:sz="0" w:space="0" w:color="auto"/>
              </w:divBdr>
            </w:div>
            <w:div w:id="969869530">
              <w:marLeft w:val="0"/>
              <w:marRight w:val="0"/>
              <w:marTop w:val="0"/>
              <w:marBottom w:val="0"/>
              <w:divBdr>
                <w:top w:val="none" w:sz="0" w:space="0" w:color="auto"/>
                <w:left w:val="none" w:sz="0" w:space="0" w:color="auto"/>
                <w:bottom w:val="none" w:sz="0" w:space="0" w:color="auto"/>
                <w:right w:val="none" w:sz="0" w:space="0" w:color="auto"/>
              </w:divBdr>
            </w:div>
            <w:div w:id="976449876">
              <w:marLeft w:val="0"/>
              <w:marRight w:val="0"/>
              <w:marTop w:val="0"/>
              <w:marBottom w:val="0"/>
              <w:divBdr>
                <w:top w:val="none" w:sz="0" w:space="0" w:color="auto"/>
                <w:left w:val="none" w:sz="0" w:space="0" w:color="auto"/>
                <w:bottom w:val="none" w:sz="0" w:space="0" w:color="auto"/>
                <w:right w:val="none" w:sz="0" w:space="0" w:color="auto"/>
              </w:divBdr>
            </w:div>
            <w:div w:id="986671455">
              <w:marLeft w:val="0"/>
              <w:marRight w:val="0"/>
              <w:marTop w:val="0"/>
              <w:marBottom w:val="0"/>
              <w:divBdr>
                <w:top w:val="none" w:sz="0" w:space="0" w:color="auto"/>
                <w:left w:val="none" w:sz="0" w:space="0" w:color="auto"/>
                <w:bottom w:val="none" w:sz="0" w:space="0" w:color="auto"/>
                <w:right w:val="none" w:sz="0" w:space="0" w:color="auto"/>
              </w:divBdr>
            </w:div>
            <w:div w:id="992833986">
              <w:marLeft w:val="0"/>
              <w:marRight w:val="0"/>
              <w:marTop w:val="0"/>
              <w:marBottom w:val="0"/>
              <w:divBdr>
                <w:top w:val="none" w:sz="0" w:space="0" w:color="auto"/>
                <w:left w:val="none" w:sz="0" w:space="0" w:color="auto"/>
                <w:bottom w:val="none" w:sz="0" w:space="0" w:color="auto"/>
                <w:right w:val="none" w:sz="0" w:space="0" w:color="auto"/>
              </w:divBdr>
            </w:div>
            <w:div w:id="995570042">
              <w:marLeft w:val="0"/>
              <w:marRight w:val="0"/>
              <w:marTop w:val="0"/>
              <w:marBottom w:val="0"/>
              <w:divBdr>
                <w:top w:val="none" w:sz="0" w:space="0" w:color="auto"/>
                <w:left w:val="none" w:sz="0" w:space="0" w:color="auto"/>
                <w:bottom w:val="none" w:sz="0" w:space="0" w:color="auto"/>
                <w:right w:val="none" w:sz="0" w:space="0" w:color="auto"/>
              </w:divBdr>
            </w:div>
            <w:div w:id="1005978063">
              <w:marLeft w:val="0"/>
              <w:marRight w:val="0"/>
              <w:marTop w:val="0"/>
              <w:marBottom w:val="0"/>
              <w:divBdr>
                <w:top w:val="none" w:sz="0" w:space="0" w:color="auto"/>
                <w:left w:val="none" w:sz="0" w:space="0" w:color="auto"/>
                <w:bottom w:val="none" w:sz="0" w:space="0" w:color="auto"/>
                <w:right w:val="none" w:sz="0" w:space="0" w:color="auto"/>
              </w:divBdr>
            </w:div>
            <w:div w:id="1007714268">
              <w:marLeft w:val="0"/>
              <w:marRight w:val="0"/>
              <w:marTop w:val="0"/>
              <w:marBottom w:val="0"/>
              <w:divBdr>
                <w:top w:val="none" w:sz="0" w:space="0" w:color="auto"/>
                <w:left w:val="none" w:sz="0" w:space="0" w:color="auto"/>
                <w:bottom w:val="none" w:sz="0" w:space="0" w:color="auto"/>
                <w:right w:val="none" w:sz="0" w:space="0" w:color="auto"/>
              </w:divBdr>
            </w:div>
            <w:div w:id="1020548436">
              <w:marLeft w:val="0"/>
              <w:marRight w:val="0"/>
              <w:marTop w:val="0"/>
              <w:marBottom w:val="0"/>
              <w:divBdr>
                <w:top w:val="none" w:sz="0" w:space="0" w:color="auto"/>
                <w:left w:val="none" w:sz="0" w:space="0" w:color="auto"/>
                <w:bottom w:val="none" w:sz="0" w:space="0" w:color="auto"/>
                <w:right w:val="none" w:sz="0" w:space="0" w:color="auto"/>
              </w:divBdr>
            </w:div>
            <w:div w:id="1044209928">
              <w:marLeft w:val="0"/>
              <w:marRight w:val="0"/>
              <w:marTop w:val="0"/>
              <w:marBottom w:val="0"/>
              <w:divBdr>
                <w:top w:val="none" w:sz="0" w:space="0" w:color="auto"/>
                <w:left w:val="none" w:sz="0" w:space="0" w:color="auto"/>
                <w:bottom w:val="none" w:sz="0" w:space="0" w:color="auto"/>
                <w:right w:val="none" w:sz="0" w:space="0" w:color="auto"/>
              </w:divBdr>
            </w:div>
            <w:div w:id="1054549314">
              <w:marLeft w:val="0"/>
              <w:marRight w:val="0"/>
              <w:marTop w:val="0"/>
              <w:marBottom w:val="0"/>
              <w:divBdr>
                <w:top w:val="none" w:sz="0" w:space="0" w:color="auto"/>
                <w:left w:val="none" w:sz="0" w:space="0" w:color="auto"/>
                <w:bottom w:val="none" w:sz="0" w:space="0" w:color="auto"/>
                <w:right w:val="none" w:sz="0" w:space="0" w:color="auto"/>
              </w:divBdr>
            </w:div>
            <w:div w:id="1062677323">
              <w:marLeft w:val="0"/>
              <w:marRight w:val="0"/>
              <w:marTop w:val="0"/>
              <w:marBottom w:val="0"/>
              <w:divBdr>
                <w:top w:val="none" w:sz="0" w:space="0" w:color="auto"/>
                <w:left w:val="none" w:sz="0" w:space="0" w:color="auto"/>
                <w:bottom w:val="none" w:sz="0" w:space="0" w:color="auto"/>
                <w:right w:val="none" w:sz="0" w:space="0" w:color="auto"/>
              </w:divBdr>
            </w:div>
            <w:div w:id="1065643358">
              <w:marLeft w:val="0"/>
              <w:marRight w:val="0"/>
              <w:marTop w:val="0"/>
              <w:marBottom w:val="0"/>
              <w:divBdr>
                <w:top w:val="none" w:sz="0" w:space="0" w:color="auto"/>
                <w:left w:val="none" w:sz="0" w:space="0" w:color="auto"/>
                <w:bottom w:val="none" w:sz="0" w:space="0" w:color="auto"/>
                <w:right w:val="none" w:sz="0" w:space="0" w:color="auto"/>
              </w:divBdr>
            </w:div>
            <w:div w:id="1071463593">
              <w:marLeft w:val="0"/>
              <w:marRight w:val="0"/>
              <w:marTop w:val="0"/>
              <w:marBottom w:val="0"/>
              <w:divBdr>
                <w:top w:val="none" w:sz="0" w:space="0" w:color="auto"/>
                <w:left w:val="none" w:sz="0" w:space="0" w:color="auto"/>
                <w:bottom w:val="none" w:sz="0" w:space="0" w:color="auto"/>
                <w:right w:val="none" w:sz="0" w:space="0" w:color="auto"/>
              </w:divBdr>
            </w:div>
            <w:div w:id="1075590236">
              <w:marLeft w:val="0"/>
              <w:marRight w:val="0"/>
              <w:marTop w:val="0"/>
              <w:marBottom w:val="0"/>
              <w:divBdr>
                <w:top w:val="none" w:sz="0" w:space="0" w:color="auto"/>
                <w:left w:val="none" w:sz="0" w:space="0" w:color="auto"/>
                <w:bottom w:val="none" w:sz="0" w:space="0" w:color="auto"/>
                <w:right w:val="none" w:sz="0" w:space="0" w:color="auto"/>
              </w:divBdr>
            </w:div>
            <w:div w:id="1087845610">
              <w:marLeft w:val="0"/>
              <w:marRight w:val="0"/>
              <w:marTop w:val="0"/>
              <w:marBottom w:val="0"/>
              <w:divBdr>
                <w:top w:val="none" w:sz="0" w:space="0" w:color="auto"/>
                <w:left w:val="none" w:sz="0" w:space="0" w:color="auto"/>
                <w:bottom w:val="none" w:sz="0" w:space="0" w:color="auto"/>
                <w:right w:val="none" w:sz="0" w:space="0" w:color="auto"/>
              </w:divBdr>
            </w:div>
            <w:div w:id="1089229785">
              <w:marLeft w:val="0"/>
              <w:marRight w:val="0"/>
              <w:marTop w:val="0"/>
              <w:marBottom w:val="0"/>
              <w:divBdr>
                <w:top w:val="none" w:sz="0" w:space="0" w:color="auto"/>
                <w:left w:val="none" w:sz="0" w:space="0" w:color="auto"/>
                <w:bottom w:val="none" w:sz="0" w:space="0" w:color="auto"/>
                <w:right w:val="none" w:sz="0" w:space="0" w:color="auto"/>
              </w:divBdr>
            </w:div>
            <w:div w:id="1089738562">
              <w:marLeft w:val="0"/>
              <w:marRight w:val="0"/>
              <w:marTop w:val="0"/>
              <w:marBottom w:val="0"/>
              <w:divBdr>
                <w:top w:val="none" w:sz="0" w:space="0" w:color="auto"/>
                <w:left w:val="none" w:sz="0" w:space="0" w:color="auto"/>
                <w:bottom w:val="none" w:sz="0" w:space="0" w:color="auto"/>
                <w:right w:val="none" w:sz="0" w:space="0" w:color="auto"/>
              </w:divBdr>
            </w:div>
            <w:div w:id="1105005510">
              <w:marLeft w:val="0"/>
              <w:marRight w:val="0"/>
              <w:marTop w:val="0"/>
              <w:marBottom w:val="0"/>
              <w:divBdr>
                <w:top w:val="none" w:sz="0" w:space="0" w:color="auto"/>
                <w:left w:val="none" w:sz="0" w:space="0" w:color="auto"/>
                <w:bottom w:val="none" w:sz="0" w:space="0" w:color="auto"/>
                <w:right w:val="none" w:sz="0" w:space="0" w:color="auto"/>
              </w:divBdr>
            </w:div>
            <w:div w:id="1114668793">
              <w:marLeft w:val="0"/>
              <w:marRight w:val="0"/>
              <w:marTop w:val="0"/>
              <w:marBottom w:val="0"/>
              <w:divBdr>
                <w:top w:val="none" w:sz="0" w:space="0" w:color="auto"/>
                <w:left w:val="none" w:sz="0" w:space="0" w:color="auto"/>
                <w:bottom w:val="none" w:sz="0" w:space="0" w:color="auto"/>
                <w:right w:val="none" w:sz="0" w:space="0" w:color="auto"/>
              </w:divBdr>
            </w:div>
            <w:div w:id="1130709808">
              <w:marLeft w:val="0"/>
              <w:marRight w:val="0"/>
              <w:marTop w:val="0"/>
              <w:marBottom w:val="0"/>
              <w:divBdr>
                <w:top w:val="none" w:sz="0" w:space="0" w:color="auto"/>
                <w:left w:val="none" w:sz="0" w:space="0" w:color="auto"/>
                <w:bottom w:val="none" w:sz="0" w:space="0" w:color="auto"/>
                <w:right w:val="none" w:sz="0" w:space="0" w:color="auto"/>
              </w:divBdr>
            </w:div>
            <w:div w:id="1163815601">
              <w:marLeft w:val="0"/>
              <w:marRight w:val="0"/>
              <w:marTop w:val="0"/>
              <w:marBottom w:val="0"/>
              <w:divBdr>
                <w:top w:val="none" w:sz="0" w:space="0" w:color="auto"/>
                <w:left w:val="none" w:sz="0" w:space="0" w:color="auto"/>
                <w:bottom w:val="none" w:sz="0" w:space="0" w:color="auto"/>
                <w:right w:val="none" w:sz="0" w:space="0" w:color="auto"/>
              </w:divBdr>
            </w:div>
            <w:div w:id="1166092282">
              <w:marLeft w:val="0"/>
              <w:marRight w:val="0"/>
              <w:marTop w:val="0"/>
              <w:marBottom w:val="0"/>
              <w:divBdr>
                <w:top w:val="none" w:sz="0" w:space="0" w:color="auto"/>
                <w:left w:val="none" w:sz="0" w:space="0" w:color="auto"/>
                <w:bottom w:val="none" w:sz="0" w:space="0" w:color="auto"/>
                <w:right w:val="none" w:sz="0" w:space="0" w:color="auto"/>
              </w:divBdr>
            </w:div>
            <w:div w:id="1200167077">
              <w:marLeft w:val="0"/>
              <w:marRight w:val="0"/>
              <w:marTop w:val="0"/>
              <w:marBottom w:val="0"/>
              <w:divBdr>
                <w:top w:val="none" w:sz="0" w:space="0" w:color="auto"/>
                <w:left w:val="none" w:sz="0" w:space="0" w:color="auto"/>
                <w:bottom w:val="none" w:sz="0" w:space="0" w:color="auto"/>
                <w:right w:val="none" w:sz="0" w:space="0" w:color="auto"/>
              </w:divBdr>
            </w:div>
            <w:div w:id="1204900385">
              <w:marLeft w:val="0"/>
              <w:marRight w:val="0"/>
              <w:marTop w:val="0"/>
              <w:marBottom w:val="0"/>
              <w:divBdr>
                <w:top w:val="none" w:sz="0" w:space="0" w:color="auto"/>
                <w:left w:val="none" w:sz="0" w:space="0" w:color="auto"/>
                <w:bottom w:val="none" w:sz="0" w:space="0" w:color="auto"/>
                <w:right w:val="none" w:sz="0" w:space="0" w:color="auto"/>
              </w:divBdr>
            </w:div>
            <w:div w:id="1207721188">
              <w:marLeft w:val="0"/>
              <w:marRight w:val="0"/>
              <w:marTop w:val="0"/>
              <w:marBottom w:val="0"/>
              <w:divBdr>
                <w:top w:val="none" w:sz="0" w:space="0" w:color="auto"/>
                <w:left w:val="none" w:sz="0" w:space="0" w:color="auto"/>
                <w:bottom w:val="none" w:sz="0" w:space="0" w:color="auto"/>
                <w:right w:val="none" w:sz="0" w:space="0" w:color="auto"/>
              </w:divBdr>
            </w:div>
            <w:div w:id="1213807502">
              <w:marLeft w:val="0"/>
              <w:marRight w:val="0"/>
              <w:marTop w:val="0"/>
              <w:marBottom w:val="0"/>
              <w:divBdr>
                <w:top w:val="none" w:sz="0" w:space="0" w:color="auto"/>
                <w:left w:val="none" w:sz="0" w:space="0" w:color="auto"/>
                <w:bottom w:val="none" w:sz="0" w:space="0" w:color="auto"/>
                <w:right w:val="none" w:sz="0" w:space="0" w:color="auto"/>
              </w:divBdr>
            </w:div>
            <w:div w:id="1264604528">
              <w:marLeft w:val="0"/>
              <w:marRight w:val="0"/>
              <w:marTop w:val="0"/>
              <w:marBottom w:val="0"/>
              <w:divBdr>
                <w:top w:val="none" w:sz="0" w:space="0" w:color="auto"/>
                <w:left w:val="none" w:sz="0" w:space="0" w:color="auto"/>
                <w:bottom w:val="none" w:sz="0" w:space="0" w:color="auto"/>
                <w:right w:val="none" w:sz="0" w:space="0" w:color="auto"/>
              </w:divBdr>
            </w:div>
            <w:div w:id="1282765092">
              <w:marLeft w:val="0"/>
              <w:marRight w:val="0"/>
              <w:marTop w:val="0"/>
              <w:marBottom w:val="0"/>
              <w:divBdr>
                <w:top w:val="none" w:sz="0" w:space="0" w:color="auto"/>
                <w:left w:val="none" w:sz="0" w:space="0" w:color="auto"/>
                <w:bottom w:val="none" w:sz="0" w:space="0" w:color="auto"/>
                <w:right w:val="none" w:sz="0" w:space="0" w:color="auto"/>
              </w:divBdr>
            </w:div>
            <w:div w:id="1283413751">
              <w:marLeft w:val="0"/>
              <w:marRight w:val="0"/>
              <w:marTop w:val="0"/>
              <w:marBottom w:val="0"/>
              <w:divBdr>
                <w:top w:val="none" w:sz="0" w:space="0" w:color="auto"/>
                <w:left w:val="none" w:sz="0" w:space="0" w:color="auto"/>
                <w:bottom w:val="none" w:sz="0" w:space="0" w:color="auto"/>
                <w:right w:val="none" w:sz="0" w:space="0" w:color="auto"/>
              </w:divBdr>
            </w:div>
            <w:div w:id="1309942450">
              <w:marLeft w:val="0"/>
              <w:marRight w:val="0"/>
              <w:marTop w:val="0"/>
              <w:marBottom w:val="0"/>
              <w:divBdr>
                <w:top w:val="none" w:sz="0" w:space="0" w:color="auto"/>
                <w:left w:val="none" w:sz="0" w:space="0" w:color="auto"/>
                <w:bottom w:val="none" w:sz="0" w:space="0" w:color="auto"/>
                <w:right w:val="none" w:sz="0" w:space="0" w:color="auto"/>
              </w:divBdr>
            </w:div>
            <w:div w:id="1318419706">
              <w:marLeft w:val="0"/>
              <w:marRight w:val="0"/>
              <w:marTop w:val="0"/>
              <w:marBottom w:val="0"/>
              <w:divBdr>
                <w:top w:val="none" w:sz="0" w:space="0" w:color="auto"/>
                <w:left w:val="none" w:sz="0" w:space="0" w:color="auto"/>
                <w:bottom w:val="none" w:sz="0" w:space="0" w:color="auto"/>
                <w:right w:val="none" w:sz="0" w:space="0" w:color="auto"/>
              </w:divBdr>
            </w:div>
            <w:div w:id="1361976337">
              <w:marLeft w:val="0"/>
              <w:marRight w:val="0"/>
              <w:marTop w:val="0"/>
              <w:marBottom w:val="0"/>
              <w:divBdr>
                <w:top w:val="none" w:sz="0" w:space="0" w:color="auto"/>
                <w:left w:val="none" w:sz="0" w:space="0" w:color="auto"/>
                <w:bottom w:val="none" w:sz="0" w:space="0" w:color="auto"/>
                <w:right w:val="none" w:sz="0" w:space="0" w:color="auto"/>
              </w:divBdr>
            </w:div>
            <w:div w:id="1371372439">
              <w:marLeft w:val="0"/>
              <w:marRight w:val="0"/>
              <w:marTop w:val="0"/>
              <w:marBottom w:val="0"/>
              <w:divBdr>
                <w:top w:val="none" w:sz="0" w:space="0" w:color="auto"/>
                <w:left w:val="none" w:sz="0" w:space="0" w:color="auto"/>
                <w:bottom w:val="none" w:sz="0" w:space="0" w:color="auto"/>
                <w:right w:val="none" w:sz="0" w:space="0" w:color="auto"/>
              </w:divBdr>
            </w:div>
            <w:div w:id="1388794246">
              <w:marLeft w:val="0"/>
              <w:marRight w:val="0"/>
              <w:marTop w:val="0"/>
              <w:marBottom w:val="0"/>
              <w:divBdr>
                <w:top w:val="none" w:sz="0" w:space="0" w:color="auto"/>
                <w:left w:val="none" w:sz="0" w:space="0" w:color="auto"/>
                <w:bottom w:val="none" w:sz="0" w:space="0" w:color="auto"/>
                <w:right w:val="none" w:sz="0" w:space="0" w:color="auto"/>
              </w:divBdr>
            </w:div>
            <w:div w:id="1391727536">
              <w:marLeft w:val="0"/>
              <w:marRight w:val="0"/>
              <w:marTop w:val="0"/>
              <w:marBottom w:val="0"/>
              <w:divBdr>
                <w:top w:val="none" w:sz="0" w:space="0" w:color="auto"/>
                <w:left w:val="none" w:sz="0" w:space="0" w:color="auto"/>
                <w:bottom w:val="none" w:sz="0" w:space="0" w:color="auto"/>
                <w:right w:val="none" w:sz="0" w:space="0" w:color="auto"/>
              </w:divBdr>
            </w:div>
            <w:div w:id="1392342098">
              <w:marLeft w:val="0"/>
              <w:marRight w:val="0"/>
              <w:marTop w:val="0"/>
              <w:marBottom w:val="0"/>
              <w:divBdr>
                <w:top w:val="none" w:sz="0" w:space="0" w:color="auto"/>
                <w:left w:val="none" w:sz="0" w:space="0" w:color="auto"/>
                <w:bottom w:val="none" w:sz="0" w:space="0" w:color="auto"/>
                <w:right w:val="none" w:sz="0" w:space="0" w:color="auto"/>
              </w:divBdr>
            </w:div>
            <w:div w:id="1392580332">
              <w:marLeft w:val="0"/>
              <w:marRight w:val="0"/>
              <w:marTop w:val="0"/>
              <w:marBottom w:val="0"/>
              <w:divBdr>
                <w:top w:val="none" w:sz="0" w:space="0" w:color="auto"/>
                <w:left w:val="none" w:sz="0" w:space="0" w:color="auto"/>
                <w:bottom w:val="none" w:sz="0" w:space="0" w:color="auto"/>
                <w:right w:val="none" w:sz="0" w:space="0" w:color="auto"/>
              </w:divBdr>
            </w:div>
            <w:div w:id="1414206838">
              <w:marLeft w:val="0"/>
              <w:marRight w:val="0"/>
              <w:marTop w:val="0"/>
              <w:marBottom w:val="0"/>
              <w:divBdr>
                <w:top w:val="none" w:sz="0" w:space="0" w:color="auto"/>
                <w:left w:val="none" w:sz="0" w:space="0" w:color="auto"/>
                <w:bottom w:val="none" w:sz="0" w:space="0" w:color="auto"/>
                <w:right w:val="none" w:sz="0" w:space="0" w:color="auto"/>
              </w:divBdr>
            </w:div>
            <w:div w:id="1420444998">
              <w:marLeft w:val="0"/>
              <w:marRight w:val="0"/>
              <w:marTop w:val="0"/>
              <w:marBottom w:val="0"/>
              <w:divBdr>
                <w:top w:val="none" w:sz="0" w:space="0" w:color="auto"/>
                <w:left w:val="none" w:sz="0" w:space="0" w:color="auto"/>
                <w:bottom w:val="none" w:sz="0" w:space="0" w:color="auto"/>
                <w:right w:val="none" w:sz="0" w:space="0" w:color="auto"/>
              </w:divBdr>
            </w:div>
            <w:div w:id="1427652780">
              <w:marLeft w:val="0"/>
              <w:marRight w:val="0"/>
              <w:marTop w:val="0"/>
              <w:marBottom w:val="0"/>
              <w:divBdr>
                <w:top w:val="none" w:sz="0" w:space="0" w:color="auto"/>
                <w:left w:val="none" w:sz="0" w:space="0" w:color="auto"/>
                <w:bottom w:val="none" w:sz="0" w:space="0" w:color="auto"/>
                <w:right w:val="none" w:sz="0" w:space="0" w:color="auto"/>
              </w:divBdr>
            </w:div>
            <w:div w:id="1429303656">
              <w:marLeft w:val="0"/>
              <w:marRight w:val="0"/>
              <w:marTop w:val="0"/>
              <w:marBottom w:val="0"/>
              <w:divBdr>
                <w:top w:val="none" w:sz="0" w:space="0" w:color="auto"/>
                <w:left w:val="none" w:sz="0" w:space="0" w:color="auto"/>
                <w:bottom w:val="none" w:sz="0" w:space="0" w:color="auto"/>
                <w:right w:val="none" w:sz="0" w:space="0" w:color="auto"/>
              </w:divBdr>
            </w:div>
            <w:div w:id="1456673729">
              <w:marLeft w:val="0"/>
              <w:marRight w:val="0"/>
              <w:marTop w:val="0"/>
              <w:marBottom w:val="0"/>
              <w:divBdr>
                <w:top w:val="none" w:sz="0" w:space="0" w:color="auto"/>
                <w:left w:val="none" w:sz="0" w:space="0" w:color="auto"/>
                <w:bottom w:val="none" w:sz="0" w:space="0" w:color="auto"/>
                <w:right w:val="none" w:sz="0" w:space="0" w:color="auto"/>
              </w:divBdr>
            </w:div>
            <w:div w:id="1458450504">
              <w:marLeft w:val="0"/>
              <w:marRight w:val="0"/>
              <w:marTop w:val="0"/>
              <w:marBottom w:val="0"/>
              <w:divBdr>
                <w:top w:val="none" w:sz="0" w:space="0" w:color="auto"/>
                <w:left w:val="none" w:sz="0" w:space="0" w:color="auto"/>
                <w:bottom w:val="none" w:sz="0" w:space="0" w:color="auto"/>
                <w:right w:val="none" w:sz="0" w:space="0" w:color="auto"/>
              </w:divBdr>
            </w:div>
            <w:div w:id="1473012518">
              <w:marLeft w:val="0"/>
              <w:marRight w:val="0"/>
              <w:marTop w:val="0"/>
              <w:marBottom w:val="0"/>
              <w:divBdr>
                <w:top w:val="none" w:sz="0" w:space="0" w:color="auto"/>
                <w:left w:val="none" w:sz="0" w:space="0" w:color="auto"/>
                <w:bottom w:val="none" w:sz="0" w:space="0" w:color="auto"/>
                <w:right w:val="none" w:sz="0" w:space="0" w:color="auto"/>
              </w:divBdr>
            </w:div>
            <w:div w:id="1477913347">
              <w:marLeft w:val="0"/>
              <w:marRight w:val="0"/>
              <w:marTop w:val="0"/>
              <w:marBottom w:val="0"/>
              <w:divBdr>
                <w:top w:val="none" w:sz="0" w:space="0" w:color="auto"/>
                <w:left w:val="none" w:sz="0" w:space="0" w:color="auto"/>
                <w:bottom w:val="none" w:sz="0" w:space="0" w:color="auto"/>
                <w:right w:val="none" w:sz="0" w:space="0" w:color="auto"/>
              </w:divBdr>
            </w:div>
            <w:div w:id="1482454808">
              <w:marLeft w:val="0"/>
              <w:marRight w:val="0"/>
              <w:marTop w:val="0"/>
              <w:marBottom w:val="0"/>
              <w:divBdr>
                <w:top w:val="none" w:sz="0" w:space="0" w:color="auto"/>
                <w:left w:val="none" w:sz="0" w:space="0" w:color="auto"/>
                <w:bottom w:val="none" w:sz="0" w:space="0" w:color="auto"/>
                <w:right w:val="none" w:sz="0" w:space="0" w:color="auto"/>
              </w:divBdr>
            </w:div>
            <w:div w:id="1490629362">
              <w:marLeft w:val="0"/>
              <w:marRight w:val="0"/>
              <w:marTop w:val="0"/>
              <w:marBottom w:val="0"/>
              <w:divBdr>
                <w:top w:val="none" w:sz="0" w:space="0" w:color="auto"/>
                <w:left w:val="none" w:sz="0" w:space="0" w:color="auto"/>
                <w:bottom w:val="none" w:sz="0" w:space="0" w:color="auto"/>
                <w:right w:val="none" w:sz="0" w:space="0" w:color="auto"/>
              </w:divBdr>
            </w:div>
            <w:div w:id="1497303241">
              <w:marLeft w:val="0"/>
              <w:marRight w:val="0"/>
              <w:marTop w:val="0"/>
              <w:marBottom w:val="0"/>
              <w:divBdr>
                <w:top w:val="none" w:sz="0" w:space="0" w:color="auto"/>
                <w:left w:val="none" w:sz="0" w:space="0" w:color="auto"/>
                <w:bottom w:val="none" w:sz="0" w:space="0" w:color="auto"/>
                <w:right w:val="none" w:sz="0" w:space="0" w:color="auto"/>
              </w:divBdr>
            </w:div>
            <w:div w:id="1501047316">
              <w:marLeft w:val="0"/>
              <w:marRight w:val="0"/>
              <w:marTop w:val="0"/>
              <w:marBottom w:val="0"/>
              <w:divBdr>
                <w:top w:val="none" w:sz="0" w:space="0" w:color="auto"/>
                <w:left w:val="none" w:sz="0" w:space="0" w:color="auto"/>
                <w:bottom w:val="none" w:sz="0" w:space="0" w:color="auto"/>
                <w:right w:val="none" w:sz="0" w:space="0" w:color="auto"/>
              </w:divBdr>
            </w:div>
            <w:div w:id="1509441366">
              <w:marLeft w:val="0"/>
              <w:marRight w:val="0"/>
              <w:marTop w:val="0"/>
              <w:marBottom w:val="0"/>
              <w:divBdr>
                <w:top w:val="none" w:sz="0" w:space="0" w:color="auto"/>
                <w:left w:val="none" w:sz="0" w:space="0" w:color="auto"/>
                <w:bottom w:val="none" w:sz="0" w:space="0" w:color="auto"/>
                <w:right w:val="none" w:sz="0" w:space="0" w:color="auto"/>
              </w:divBdr>
            </w:div>
            <w:div w:id="1511334162">
              <w:marLeft w:val="0"/>
              <w:marRight w:val="0"/>
              <w:marTop w:val="0"/>
              <w:marBottom w:val="0"/>
              <w:divBdr>
                <w:top w:val="none" w:sz="0" w:space="0" w:color="auto"/>
                <w:left w:val="none" w:sz="0" w:space="0" w:color="auto"/>
                <w:bottom w:val="none" w:sz="0" w:space="0" w:color="auto"/>
                <w:right w:val="none" w:sz="0" w:space="0" w:color="auto"/>
              </w:divBdr>
            </w:div>
            <w:div w:id="1511597934">
              <w:marLeft w:val="0"/>
              <w:marRight w:val="0"/>
              <w:marTop w:val="0"/>
              <w:marBottom w:val="0"/>
              <w:divBdr>
                <w:top w:val="none" w:sz="0" w:space="0" w:color="auto"/>
                <w:left w:val="none" w:sz="0" w:space="0" w:color="auto"/>
                <w:bottom w:val="none" w:sz="0" w:space="0" w:color="auto"/>
                <w:right w:val="none" w:sz="0" w:space="0" w:color="auto"/>
              </w:divBdr>
            </w:div>
            <w:div w:id="1517184215">
              <w:marLeft w:val="0"/>
              <w:marRight w:val="0"/>
              <w:marTop w:val="0"/>
              <w:marBottom w:val="0"/>
              <w:divBdr>
                <w:top w:val="none" w:sz="0" w:space="0" w:color="auto"/>
                <w:left w:val="none" w:sz="0" w:space="0" w:color="auto"/>
                <w:bottom w:val="none" w:sz="0" w:space="0" w:color="auto"/>
                <w:right w:val="none" w:sz="0" w:space="0" w:color="auto"/>
              </w:divBdr>
            </w:div>
            <w:div w:id="1525172704">
              <w:marLeft w:val="0"/>
              <w:marRight w:val="0"/>
              <w:marTop w:val="0"/>
              <w:marBottom w:val="0"/>
              <w:divBdr>
                <w:top w:val="none" w:sz="0" w:space="0" w:color="auto"/>
                <w:left w:val="none" w:sz="0" w:space="0" w:color="auto"/>
                <w:bottom w:val="none" w:sz="0" w:space="0" w:color="auto"/>
                <w:right w:val="none" w:sz="0" w:space="0" w:color="auto"/>
              </w:divBdr>
            </w:div>
            <w:div w:id="1528979542">
              <w:marLeft w:val="0"/>
              <w:marRight w:val="0"/>
              <w:marTop w:val="0"/>
              <w:marBottom w:val="0"/>
              <w:divBdr>
                <w:top w:val="none" w:sz="0" w:space="0" w:color="auto"/>
                <w:left w:val="none" w:sz="0" w:space="0" w:color="auto"/>
                <w:bottom w:val="none" w:sz="0" w:space="0" w:color="auto"/>
                <w:right w:val="none" w:sz="0" w:space="0" w:color="auto"/>
              </w:divBdr>
            </w:div>
            <w:div w:id="1532038397">
              <w:marLeft w:val="0"/>
              <w:marRight w:val="0"/>
              <w:marTop w:val="0"/>
              <w:marBottom w:val="0"/>
              <w:divBdr>
                <w:top w:val="none" w:sz="0" w:space="0" w:color="auto"/>
                <w:left w:val="none" w:sz="0" w:space="0" w:color="auto"/>
                <w:bottom w:val="none" w:sz="0" w:space="0" w:color="auto"/>
                <w:right w:val="none" w:sz="0" w:space="0" w:color="auto"/>
              </w:divBdr>
            </w:div>
            <w:div w:id="1590699600">
              <w:marLeft w:val="0"/>
              <w:marRight w:val="0"/>
              <w:marTop w:val="0"/>
              <w:marBottom w:val="0"/>
              <w:divBdr>
                <w:top w:val="none" w:sz="0" w:space="0" w:color="auto"/>
                <w:left w:val="none" w:sz="0" w:space="0" w:color="auto"/>
                <w:bottom w:val="none" w:sz="0" w:space="0" w:color="auto"/>
                <w:right w:val="none" w:sz="0" w:space="0" w:color="auto"/>
              </w:divBdr>
            </w:div>
            <w:div w:id="1599019994">
              <w:marLeft w:val="0"/>
              <w:marRight w:val="0"/>
              <w:marTop w:val="0"/>
              <w:marBottom w:val="0"/>
              <w:divBdr>
                <w:top w:val="none" w:sz="0" w:space="0" w:color="auto"/>
                <w:left w:val="none" w:sz="0" w:space="0" w:color="auto"/>
                <w:bottom w:val="none" w:sz="0" w:space="0" w:color="auto"/>
                <w:right w:val="none" w:sz="0" w:space="0" w:color="auto"/>
              </w:divBdr>
            </w:div>
            <w:div w:id="1606305376">
              <w:marLeft w:val="0"/>
              <w:marRight w:val="0"/>
              <w:marTop w:val="0"/>
              <w:marBottom w:val="0"/>
              <w:divBdr>
                <w:top w:val="none" w:sz="0" w:space="0" w:color="auto"/>
                <w:left w:val="none" w:sz="0" w:space="0" w:color="auto"/>
                <w:bottom w:val="none" w:sz="0" w:space="0" w:color="auto"/>
                <w:right w:val="none" w:sz="0" w:space="0" w:color="auto"/>
              </w:divBdr>
            </w:div>
            <w:div w:id="1611008389">
              <w:marLeft w:val="0"/>
              <w:marRight w:val="0"/>
              <w:marTop w:val="0"/>
              <w:marBottom w:val="0"/>
              <w:divBdr>
                <w:top w:val="none" w:sz="0" w:space="0" w:color="auto"/>
                <w:left w:val="none" w:sz="0" w:space="0" w:color="auto"/>
                <w:bottom w:val="none" w:sz="0" w:space="0" w:color="auto"/>
                <w:right w:val="none" w:sz="0" w:space="0" w:color="auto"/>
              </w:divBdr>
            </w:div>
            <w:div w:id="1612123678">
              <w:marLeft w:val="0"/>
              <w:marRight w:val="0"/>
              <w:marTop w:val="0"/>
              <w:marBottom w:val="0"/>
              <w:divBdr>
                <w:top w:val="none" w:sz="0" w:space="0" w:color="auto"/>
                <w:left w:val="none" w:sz="0" w:space="0" w:color="auto"/>
                <w:bottom w:val="none" w:sz="0" w:space="0" w:color="auto"/>
                <w:right w:val="none" w:sz="0" w:space="0" w:color="auto"/>
              </w:divBdr>
            </w:div>
            <w:div w:id="1615794407">
              <w:marLeft w:val="0"/>
              <w:marRight w:val="0"/>
              <w:marTop w:val="0"/>
              <w:marBottom w:val="0"/>
              <w:divBdr>
                <w:top w:val="none" w:sz="0" w:space="0" w:color="auto"/>
                <w:left w:val="none" w:sz="0" w:space="0" w:color="auto"/>
                <w:bottom w:val="none" w:sz="0" w:space="0" w:color="auto"/>
                <w:right w:val="none" w:sz="0" w:space="0" w:color="auto"/>
              </w:divBdr>
            </w:div>
            <w:div w:id="1669626710">
              <w:marLeft w:val="0"/>
              <w:marRight w:val="0"/>
              <w:marTop w:val="0"/>
              <w:marBottom w:val="0"/>
              <w:divBdr>
                <w:top w:val="none" w:sz="0" w:space="0" w:color="auto"/>
                <w:left w:val="none" w:sz="0" w:space="0" w:color="auto"/>
                <w:bottom w:val="none" w:sz="0" w:space="0" w:color="auto"/>
                <w:right w:val="none" w:sz="0" w:space="0" w:color="auto"/>
              </w:divBdr>
            </w:div>
            <w:div w:id="1672486403">
              <w:marLeft w:val="0"/>
              <w:marRight w:val="0"/>
              <w:marTop w:val="0"/>
              <w:marBottom w:val="0"/>
              <w:divBdr>
                <w:top w:val="none" w:sz="0" w:space="0" w:color="auto"/>
                <w:left w:val="none" w:sz="0" w:space="0" w:color="auto"/>
                <w:bottom w:val="none" w:sz="0" w:space="0" w:color="auto"/>
                <w:right w:val="none" w:sz="0" w:space="0" w:color="auto"/>
              </w:divBdr>
            </w:div>
            <w:div w:id="1684209672">
              <w:marLeft w:val="0"/>
              <w:marRight w:val="0"/>
              <w:marTop w:val="0"/>
              <w:marBottom w:val="0"/>
              <w:divBdr>
                <w:top w:val="none" w:sz="0" w:space="0" w:color="auto"/>
                <w:left w:val="none" w:sz="0" w:space="0" w:color="auto"/>
                <w:bottom w:val="none" w:sz="0" w:space="0" w:color="auto"/>
                <w:right w:val="none" w:sz="0" w:space="0" w:color="auto"/>
              </w:divBdr>
            </w:div>
            <w:div w:id="1685403140">
              <w:marLeft w:val="0"/>
              <w:marRight w:val="0"/>
              <w:marTop w:val="0"/>
              <w:marBottom w:val="0"/>
              <w:divBdr>
                <w:top w:val="none" w:sz="0" w:space="0" w:color="auto"/>
                <w:left w:val="none" w:sz="0" w:space="0" w:color="auto"/>
                <w:bottom w:val="none" w:sz="0" w:space="0" w:color="auto"/>
                <w:right w:val="none" w:sz="0" w:space="0" w:color="auto"/>
              </w:divBdr>
            </w:div>
            <w:div w:id="1694184044">
              <w:marLeft w:val="0"/>
              <w:marRight w:val="0"/>
              <w:marTop w:val="0"/>
              <w:marBottom w:val="0"/>
              <w:divBdr>
                <w:top w:val="none" w:sz="0" w:space="0" w:color="auto"/>
                <w:left w:val="none" w:sz="0" w:space="0" w:color="auto"/>
                <w:bottom w:val="none" w:sz="0" w:space="0" w:color="auto"/>
                <w:right w:val="none" w:sz="0" w:space="0" w:color="auto"/>
              </w:divBdr>
            </w:div>
            <w:div w:id="1733456571">
              <w:marLeft w:val="0"/>
              <w:marRight w:val="0"/>
              <w:marTop w:val="0"/>
              <w:marBottom w:val="0"/>
              <w:divBdr>
                <w:top w:val="none" w:sz="0" w:space="0" w:color="auto"/>
                <w:left w:val="none" w:sz="0" w:space="0" w:color="auto"/>
                <w:bottom w:val="none" w:sz="0" w:space="0" w:color="auto"/>
                <w:right w:val="none" w:sz="0" w:space="0" w:color="auto"/>
              </w:divBdr>
            </w:div>
            <w:div w:id="1802141473">
              <w:marLeft w:val="0"/>
              <w:marRight w:val="0"/>
              <w:marTop w:val="0"/>
              <w:marBottom w:val="0"/>
              <w:divBdr>
                <w:top w:val="none" w:sz="0" w:space="0" w:color="auto"/>
                <w:left w:val="none" w:sz="0" w:space="0" w:color="auto"/>
                <w:bottom w:val="none" w:sz="0" w:space="0" w:color="auto"/>
                <w:right w:val="none" w:sz="0" w:space="0" w:color="auto"/>
              </w:divBdr>
            </w:div>
            <w:div w:id="1806193274">
              <w:marLeft w:val="0"/>
              <w:marRight w:val="0"/>
              <w:marTop w:val="0"/>
              <w:marBottom w:val="0"/>
              <w:divBdr>
                <w:top w:val="none" w:sz="0" w:space="0" w:color="auto"/>
                <w:left w:val="none" w:sz="0" w:space="0" w:color="auto"/>
                <w:bottom w:val="none" w:sz="0" w:space="0" w:color="auto"/>
                <w:right w:val="none" w:sz="0" w:space="0" w:color="auto"/>
              </w:divBdr>
            </w:div>
            <w:div w:id="1817407101">
              <w:marLeft w:val="0"/>
              <w:marRight w:val="0"/>
              <w:marTop w:val="0"/>
              <w:marBottom w:val="0"/>
              <w:divBdr>
                <w:top w:val="none" w:sz="0" w:space="0" w:color="auto"/>
                <w:left w:val="none" w:sz="0" w:space="0" w:color="auto"/>
                <w:bottom w:val="none" w:sz="0" w:space="0" w:color="auto"/>
                <w:right w:val="none" w:sz="0" w:space="0" w:color="auto"/>
              </w:divBdr>
            </w:div>
            <w:div w:id="1826117249">
              <w:marLeft w:val="0"/>
              <w:marRight w:val="0"/>
              <w:marTop w:val="0"/>
              <w:marBottom w:val="0"/>
              <w:divBdr>
                <w:top w:val="none" w:sz="0" w:space="0" w:color="auto"/>
                <w:left w:val="none" w:sz="0" w:space="0" w:color="auto"/>
                <w:bottom w:val="none" w:sz="0" w:space="0" w:color="auto"/>
                <w:right w:val="none" w:sz="0" w:space="0" w:color="auto"/>
              </w:divBdr>
            </w:div>
            <w:div w:id="1851217884">
              <w:marLeft w:val="0"/>
              <w:marRight w:val="0"/>
              <w:marTop w:val="0"/>
              <w:marBottom w:val="0"/>
              <w:divBdr>
                <w:top w:val="none" w:sz="0" w:space="0" w:color="auto"/>
                <w:left w:val="none" w:sz="0" w:space="0" w:color="auto"/>
                <w:bottom w:val="none" w:sz="0" w:space="0" w:color="auto"/>
                <w:right w:val="none" w:sz="0" w:space="0" w:color="auto"/>
              </w:divBdr>
            </w:div>
            <w:div w:id="1857648346">
              <w:marLeft w:val="0"/>
              <w:marRight w:val="0"/>
              <w:marTop w:val="0"/>
              <w:marBottom w:val="0"/>
              <w:divBdr>
                <w:top w:val="none" w:sz="0" w:space="0" w:color="auto"/>
                <w:left w:val="none" w:sz="0" w:space="0" w:color="auto"/>
                <w:bottom w:val="none" w:sz="0" w:space="0" w:color="auto"/>
                <w:right w:val="none" w:sz="0" w:space="0" w:color="auto"/>
              </w:divBdr>
            </w:div>
            <w:div w:id="1858813940">
              <w:marLeft w:val="0"/>
              <w:marRight w:val="0"/>
              <w:marTop w:val="0"/>
              <w:marBottom w:val="0"/>
              <w:divBdr>
                <w:top w:val="none" w:sz="0" w:space="0" w:color="auto"/>
                <w:left w:val="none" w:sz="0" w:space="0" w:color="auto"/>
                <w:bottom w:val="none" w:sz="0" w:space="0" w:color="auto"/>
                <w:right w:val="none" w:sz="0" w:space="0" w:color="auto"/>
              </w:divBdr>
            </w:div>
            <w:div w:id="1861700975">
              <w:marLeft w:val="0"/>
              <w:marRight w:val="0"/>
              <w:marTop w:val="0"/>
              <w:marBottom w:val="0"/>
              <w:divBdr>
                <w:top w:val="none" w:sz="0" w:space="0" w:color="auto"/>
                <w:left w:val="none" w:sz="0" w:space="0" w:color="auto"/>
                <w:bottom w:val="none" w:sz="0" w:space="0" w:color="auto"/>
                <w:right w:val="none" w:sz="0" w:space="0" w:color="auto"/>
              </w:divBdr>
            </w:div>
            <w:div w:id="1864827223">
              <w:marLeft w:val="0"/>
              <w:marRight w:val="0"/>
              <w:marTop w:val="0"/>
              <w:marBottom w:val="0"/>
              <w:divBdr>
                <w:top w:val="none" w:sz="0" w:space="0" w:color="auto"/>
                <w:left w:val="none" w:sz="0" w:space="0" w:color="auto"/>
                <w:bottom w:val="none" w:sz="0" w:space="0" w:color="auto"/>
                <w:right w:val="none" w:sz="0" w:space="0" w:color="auto"/>
              </w:divBdr>
            </w:div>
            <w:div w:id="1881091716">
              <w:marLeft w:val="0"/>
              <w:marRight w:val="0"/>
              <w:marTop w:val="0"/>
              <w:marBottom w:val="0"/>
              <w:divBdr>
                <w:top w:val="none" w:sz="0" w:space="0" w:color="auto"/>
                <w:left w:val="none" w:sz="0" w:space="0" w:color="auto"/>
                <w:bottom w:val="none" w:sz="0" w:space="0" w:color="auto"/>
                <w:right w:val="none" w:sz="0" w:space="0" w:color="auto"/>
              </w:divBdr>
            </w:div>
            <w:div w:id="1888495279">
              <w:marLeft w:val="0"/>
              <w:marRight w:val="0"/>
              <w:marTop w:val="0"/>
              <w:marBottom w:val="0"/>
              <w:divBdr>
                <w:top w:val="none" w:sz="0" w:space="0" w:color="auto"/>
                <w:left w:val="none" w:sz="0" w:space="0" w:color="auto"/>
                <w:bottom w:val="none" w:sz="0" w:space="0" w:color="auto"/>
                <w:right w:val="none" w:sz="0" w:space="0" w:color="auto"/>
              </w:divBdr>
            </w:div>
            <w:div w:id="1891918696">
              <w:marLeft w:val="0"/>
              <w:marRight w:val="0"/>
              <w:marTop w:val="0"/>
              <w:marBottom w:val="0"/>
              <w:divBdr>
                <w:top w:val="none" w:sz="0" w:space="0" w:color="auto"/>
                <w:left w:val="none" w:sz="0" w:space="0" w:color="auto"/>
                <w:bottom w:val="none" w:sz="0" w:space="0" w:color="auto"/>
                <w:right w:val="none" w:sz="0" w:space="0" w:color="auto"/>
              </w:divBdr>
            </w:div>
            <w:div w:id="1901671466">
              <w:marLeft w:val="0"/>
              <w:marRight w:val="0"/>
              <w:marTop w:val="0"/>
              <w:marBottom w:val="0"/>
              <w:divBdr>
                <w:top w:val="none" w:sz="0" w:space="0" w:color="auto"/>
                <w:left w:val="none" w:sz="0" w:space="0" w:color="auto"/>
                <w:bottom w:val="none" w:sz="0" w:space="0" w:color="auto"/>
                <w:right w:val="none" w:sz="0" w:space="0" w:color="auto"/>
              </w:divBdr>
            </w:div>
            <w:div w:id="1905984770">
              <w:marLeft w:val="0"/>
              <w:marRight w:val="0"/>
              <w:marTop w:val="0"/>
              <w:marBottom w:val="0"/>
              <w:divBdr>
                <w:top w:val="none" w:sz="0" w:space="0" w:color="auto"/>
                <w:left w:val="none" w:sz="0" w:space="0" w:color="auto"/>
                <w:bottom w:val="none" w:sz="0" w:space="0" w:color="auto"/>
                <w:right w:val="none" w:sz="0" w:space="0" w:color="auto"/>
              </w:divBdr>
            </w:div>
            <w:div w:id="1911965107">
              <w:marLeft w:val="0"/>
              <w:marRight w:val="0"/>
              <w:marTop w:val="0"/>
              <w:marBottom w:val="0"/>
              <w:divBdr>
                <w:top w:val="none" w:sz="0" w:space="0" w:color="auto"/>
                <w:left w:val="none" w:sz="0" w:space="0" w:color="auto"/>
                <w:bottom w:val="none" w:sz="0" w:space="0" w:color="auto"/>
                <w:right w:val="none" w:sz="0" w:space="0" w:color="auto"/>
              </w:divBdr>
            </w:div>
            <w:div w:id="1941836273">
              <w:marLeft w:val="0"/>
              <w:marRight w:val="0"/>
              <w:marTop w:val="0"/>
              <w:marBottom w:val="0"/>
              <w:divBdr>
                <w:top w:val="none" w:sz="0" w:space="0" w:color="auto"/>
                <w:left w:val="none" w:sz="0" w:space="0" w:color="auto"/>
                <w:bottom w:val="none" w:sz="0" w:space="0" w:color="auto"/>
                <w:right w:val="none" w:sz="0" w:space="0" w:color="auto"/>
              </w:divBdr>
            </w:div>
            <w:div w:id="1949004848">
              <w:marLeft w:val="0"/>
              <w:marRight w:val="0"/>
              <w:marTop w:val="0"/>
              <w:marBottom w:val="0"/>
              <w:divBdr>
                <w:top w:val="none" w:sz="0" w:space="0" w:color="auto"/>
                <w:left w:val="none" w:sz="0" w:space="0" w:color="auto"/>
                <w:bottom w:val="none" w:sz="0" w:space="0" w:color="auto"/>
                <w:right w:val="none" w:sz="0" w:space="0" w:color="auto"/>
              </w:divBdr>
            </w:div>
            <w:div w:id="1970236497">
              <w:marLeft w:val="0"/>
              <w:marRight w:val="0"/>
              <w:marTop w:val="0"/>
              <w:marBottom w:val="0"/>
              <w:divBdr>
                <w:top w:val="none" w:sz="0" w:space="0" w:color="auto"/>
                <w:left w:val="none" w:sz="0" w:space="0" w:color="auto"/>
                <w:bottom w:val="none" w:sz="0" w:space="0" w:color="auto"/>
                <w:right w:val="none" w:sz="0" w:space="0" w:color="auto"/>
              </w:divBdr>
            </w:div>
            <w:div w:id="1971590731">
              <w:marLeft w:val="0"/>
              <w:marRight w:val="0"/>
              <w:marTop w:val="0"/>
              <w:marBottom w:val="0"/>
              <w:divBdr>
                <w:top w:val="none" w:sz="0" w:space="0" w:color="auto"/>
                <w:left w:val="none" w:sz="0" w:space="0" w:color="auto"/>
                <w:bottom w:val="none" w:sz="0" w:space="0" w:color="auto"/>
                <w:right w:val="none" w:sz="0" w:space="0" w:color="auto"/>
              </w:divBdr>
            </w:div>
            <w:div w:id="1973123717">
              <w:marLeft w:val="0"/>
              <w:marRight w:val="0"/>
              <w:marTop w:val="0"/>
              <w:marBottom w:val="0"/>
              <w:divBdr>
                <w:top w:val="none" w:sz="0" w:space="0" w:color="auto"/>
                <w:left w:val="none" w:sz="0" w:space="0" w:color="auto"/>
                <w:bottom w:val="none" w:sz="0" w:space="0" w:color="auto"/>
                <w:right w:val="none" w:sz="0" w:space="0" w:color="auto"/>
              </w:divBdr>
            </w:div>
            <w:div w:id="1976182805">
              <w:marLeft w:val="0"/>
              <w:marRight w:val="0"/>
              <w:marTop w:val="0"/>
              <w:marBottom w:val="0"/>
              <w:divBdr>
                <w:top w:val="none" w:sz="0" w:space="0" w:color="auto"/>
                <w:left w:val="none" w:sz="0" w:space="0" w:color="auto"/>
                <w:bottom w:val="none" w:sz="0" w:space="0" w:color="auto"/>
                <w:right w:val="none" w:sz="0" w:space="0" w:color="auto"/>
              </w:divBdr>
            </w:div>
            <w:div w:id="1977487714">
              <w:marLeft w:val="0"/>
              <w:marRight w:val="0"/>
              <w:marTop w:val="0"/>
              <w:marBottom w:val="0"/>
              <w:divBdr>
                <w:top w:val="none" w:sz="0" w:space="0" w:color="auto"/>
                <w:left w:val="none" w:sz="0" w:space="0" w:color="auto"/>
                <w:bottom w:val="none" w:sz="0" w:space="0" w:color="auto"/>
                <w:right w:val="none" w:sz="0" w:space="0" w:color="auto"/>
              </w:divBdr>
            </w:div>
            <w:div w:id="1994990531">
              <w:marLeft w:val="0"/>
              <w:marRight w:val="0"/>
              <w:marTop w:val="0"/>
              <w:marBottom w:val="0"/>
              <w:divBdr>
                <w:top w:val="none" w:sz="0" w:space="0" w:color="auto"/>
                <w:left w:val="none" w:sz="0" w:space="0" w:color="auto"/>
                <w:bottom w:val="none" w:sz="0" w:space="0" w:color="auto"/>
                <w:right w:val="none" w:sz="0" w:space="0" w:color="auto"/>
              </w:divBdr>
            </w:div>
            <w:div w:id="2065136557">
              <w:marLeft w:val="0"/>
              <w:marRight w:val="0"/>
              <w:marTop w:val="0"/>
              <w:marBottom w:val="0"/>
              <w:divBdr>
                <w:top w:val="none" w:sz="0" w:space="0" w:color="auto"/>
                <w:left w:val="none" w:sz="0" w:space="0" w:color="auto"/>
                <w:bottom w:val="none" w:sz="0" w:space="0" w:color="auto"/>
                <w:right w:val="none" w:sz="0" w:space="0" w:color="auto"/>
              </w:divBdr>
            </w:div>
            <w:div w:id="2069380838">
              <w:marLeft w:val="0"/>
              <w:marRight w:val="0"/>
              <w:marTop w:val="0"/>
              <w:marBottom w:val="0"/>
              <w:divBdr>
                <w:top w:val="none" w:sz="0" w:space="0" w:color="auto"/>
                <w:left w:val="none" w:sz="0" w:space="0" w:color="auto"/>
                <w:bottom w:val="none" w:sz="0" w:space="0" w:color="auto"/>
                <w:right w:val="none" w:sz="0" w:space="0" w:color="auto"/>
              </w:divBdr>
            </w:div>
            <w:div w:id="2106341929">
              <w:marLeft w:val="0"/>
              <w:marRight w:val="0"/>
              <w:marTop w:val="0"/>
              <w:marBottom w:val="0"/>
              <w:divBdr>
                <w:top w:val="none" w:sz="0" w:space="0" w:color="auto"/>
                <w:left w:val="none" w:sz="0" w:space="0" w:color="auto"/>
                <w:bottom w:val="none" w:sz="0" w:space="0" w:color="auto"/>
                <w:right w:val="none" w:sz="0" w:space="0" w:color="auto"/>
              </w:divBdr>
            </w:div>
            <w:div w:id="2132244880">
              <w:marLeft w:val="0"/>
              <w:marRight w:val="0"/>
              <w:marTop w:val="0"/>
              <w:marBottom w:val="0"/>
              <w:divBdr>
                <w:top w:val="none" w:sz="0" w:space="0" w:color="auto"/>
                <w:left w:val="none" w:sz="0" w:space="0" w:color="auto"/>
                <w:bottom w:val="none" w:sz="0" w:space="0" w:color="auto"/>
                <w:right w:val="none" w:sz="0" w:space="0" w:color="auto"/>
              </w:divBdr>
            </w:div>
            <w:div w:id="21345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37181">
      <w:bodyDiv w:val="1"/>
      <w:marLeft w:val="0"/>
      <w:marRight w:val="0"/>
      <w:marTop w:val="0"/>
      <w:marBottom w:val="0"/>
      <w:divBdr>
        <w:top w:val="none" w:sz="0" w:space="0" w:color="auto"/>
        <w:left w:val="none" w:sz="0" w:space="0" w:color="auto"/>
        <w:bottom w:val="none" w:sz="0" w:space="0" w:color="auto"/>
        <w:right w:val="none" w:sz="0" w:space="0" w:color="auto"/>
      </w:divBdr>
    </w:div>
    <w:div w:id="694962753">
      <w:bodyDiv w:val="1"/>
      <w:marLeft w:val="0"/>
      <w:marRight w:val="0"/>
      <w:marTop w:val="0"/>
      <w:marBottom w:val="0"/>
      <w:divBdr>
        <w:top w:val="none" w:sz="0" w:space="0" w:color="auto"/>
        <w:left w:val="none" w:sz="0" w:space="0" w:color="auto"/>
        <w:bottom w:val="none" w:sz="0" w:space="0" w:color="auto"/>
        <w:right w:val="none" w:sz="0" w:space="0" w:color="auto"/>
      </w:divBdr>
      <w:divsChild>
        <w:div w:id="1859614089">
          <w:marLeft w:val="0"/>
          <w:marRight w:val="0"/>
          <w:marTop w:val="0"/>
          <w:marBottom w:val="0"/>
          <w:divBdr>
            <w:top w:val="none" w:sz="0" w:space="0" w:color="auto"/>
            <w:left w:val="none" w:sz="0" w:space="0" w:color="auto"/>
            <w:bottom w:val="none" w:sz="0" w:space="0" w:color="auto"/>
            <w:right w:val="none" w:sz="0" w:space="0" w:color="auto"/>
          </w:divBdr>
        </w:div>
      </w:divsChild>
    </w:div>
    <w:div w:id="702440955">
      <w:bodyDiv w:val="1"/>
      <w:marLeft w:val="0"/>
      <w:marRight w:val="0"/>
      <w:marTop w:val="0"/>
      <w:marBottom w:val="0"/>
      <w:divBdr>
        <w:top w:val="none" w:sz="0" w:space="0" w:color="auto"/>
        <w:left w:val="none" w:sz="0" w:space="0" w:color="auto"/>
        <w:bottom w:val="none" w:sz="0" w:space="0" w:color="auto"/>
        <w:right w:val="none" w:sz="0" w:space="0" w:color="auto"/>
      </w:divBdr>
      <w:divsChild>
        <w:div w:id="512768673">
          <w:marLeft w:val="0"/>
          <w:marRight w:val="432"/>
          <w:marTop w:val="125"/>
          <w:marBottom w:val="0"/>
          <w:divBdr>
            <w:top w:val="none" w:sz="0" w:space="0" w:color="auto"/>
            <w:left w:val="none" w:sz="0" w:space="0" w:color="auto"/>
            <w:bottom w:val="none" w:sz="0" w:space="0" w:color="auto"/>
            <w:right w:val="none" w:sz="0" w:space="0" w:color="auto"/>
          </w:divBdr>
        </w:div>
        <w:div w:id="901671922">
          <w:marLeft w:val="0"/>
          <w:marRight w:val="432"/>
          <w:marTop w:val="125"/>
          <w:marBottom w:val="0"/>
          <w:divBdr>
            <w:top w:val="none" w:sz="0" w:space="0" w:color="auto"/>
            <w:left w:val="none" w:sz="0" w:space="0" w:color="auto"/>
            <w:bottom w:val="none" w:sz="0" w:space="0" w:color="auto"/>
            <w:right w:val="none" w:sz="0" w:space="0" w:color="auto"/>
          </w:divBdr>
        </w:div>
        <w:div w:id="1344432587">
          <w:marLeft w:val="0"/>
          <w:marRight w:val="432"/>
          <w:marTop w:val="125"/>
          <w:marBottom w:val="0"/>
          <w:divBdr>
            <w:top w:val="none" w:sz="0" w:space="0" w:color="auto"/>
            <w:left w:val="none" w:sz="0" w:space="0" w:color="auto"/>
            <w:bottom w:val="none" w:sz="0" w:space="0" w:color="auto"/>
            <w:right w:val="none" w:sz="0" w:space="0" w:color="auto"/>
          </w:divBdr>
        </w:div>
        <w:div w:id="1554150766">
          <w:marLeft w:val="0"/>
          <w:marRight w:val="432"/>
          <w:marTop w:val="125"/>
          <w:marBottom w:val="0"/>
          <w:divBdr>
            <w:top w:val="none" w:sz="0" w:space="0" w:color="auto"/>
            <w:left w:val="none" w:sz="0" w:space="0" w:color="auto"/>
            <w:bottom w:val="none" w:sz="0" w:space="0" w:color="auto"/>
            <w:right w:val="none" w:sz="0" w:space="0" w:color="auto"/>
          </w:divBdr>
        </w:div>
      </w:divsChild>
    </w:div>
    <w:div w:id="747196084">
      <w:bodyDiv w:val="1"/>
      <w:marLeft w:val="0"/>
      <w:marRight w:val="0"/>
      <w:marTop w:val="0"/>
      <w:marBottom w:val="0"/>
      <w:divBdr>
        <w:top w:val="none" w:sz="0" w:space="0" w:color="auto"/>
        <w:left w:val="none" w:sz="0" w:space="0" w:color="auto"/>
        <w:bottom w:val="none" w:sz="0" w:space="0" w:color="auto"/>
        <w:right w:val="none" w:sz="0" w:space="0" w:color="auto"/>
      </w:divBdr>
      <w:divsChild>
        <w:div w:id="955868688">
          <w:marLeft w:val="0"/>
          <w:marRight w:val="0"/>
          <w:marTop w:val="0"/>
          <w:marBottom w:val="0"/>
          <w:divBdr>
            <w:top w:val="none" w:sz="0" w:space="0" w:color="auto"/>
            <w:left w:val="none" w:sz="0" w:space="0" w:color="auto"/>
            <w:bottom w:val="none" w:sz="0" w:space="0" w:color="auto"/>
            <w:right w:val="none" w:sz="0" w:space="0" w:color="auto"/>
          </w:divBdr>
        </w:div>
      </w:divsChild>
    </w:div>
    <w:div w:id="765225596">
      <w:bodyDiv w:val="1"/>
      <w:marLeft w:val="0"/>
      <w:marRight w:val="0"/>
      <w:marTop w:val="0"/>
      <w:marBottom w:val="0"/>
      <w:divBdr>
        <w:top w:val="none" w:sz="0" w:space="0" w:color="auto"/>
        <w:left w:val="none" w:sz="0" w:space="0" w:color="auto"/>
        <w:bottom w:val="none" w:sz="0" w:space="0" w:color="auto"/>
        <w:right w:val="none" w:sz="0" w:space="0" w:color="auto"/>
      </w:divBdr>
      <w:divsChild>
        <w:div w:id="971209828">
          <w:marLeft w:val="0"/>
          <w:marRight w:val="0"/>
          <w:marTop w:val="0"/>
          <w:marBottom w:val="0"/>
          <w:divBdr>
            <w:top w:val="none" w:sz="0" w:space="0" w:color="auto"/>
            <w:left w:val="none" w:sz="0" w:space="0" w:color="auto"/>
            <w:bottom w:val="none" w:sz="0" w:space="0" w:color="auto"/>
            <w:right w:val="none" w:sz="0" w:space="0" w:color="auto"/>
          </w:divBdr>
        </w:div>
      </w:divsChild>
    </w:div>
    <w:div w:id="799805664">
      <w:bodyDiv w:val="1"/>
      <w:marLeft w:val="0"/>
      <w:marRight w:val="0"/>
      <w:marTop w:val="0"/>
      <w:marBottom w:val="0"/>
      <w:divBdr>
        <w:top w:val="none" w:sz="0" w:space="0" w:color="auto"/>
        <w:left w:val="none" w:sz="0" w:space="0" w:color="auto"/>
        <w:bottom w:val="none" w:sz="0" w:space="0" w:color="auto"/>
        <w:right w:val="none" w:sz="0" w:space="0" w:color="auto"/>
      </w:divBdr>
    </w:div>
    <w:div w:id="810054310">
      <w:bodyDiv w:val="1"/>
      <w:marLeft w:val="0"/>
      <w:marRight w:val="0"/>
      <w:marTop w:val="0"/>
      <w:marBottom w:val="0"/>
      <w:divBdr>
        <w:top w:val="none" w:sz="0" w:space="0" w:color="auto"/>
        <w:left w:val="none" w:sz="0" w:space="0" w:color="auto"/>
        <w:bottom w:val="none" w:sz="0" w:space="0" w:color="auto"/>
        <w:right w:val="none" w:sz="0" w:space="0" w:color="auto"/>
      </w:divBdr>
    </w:div>
    <w:div w:id="821317644">
      <w:bodyDiv w:val="1"/>
      <w:marLeft w:val="0"/>
      <w:marRight w:val="0"/>
      <w:marTop w:val="0"/>
      <w:marBottom w:val="0"/>
      <w:divBdr>
        <w:top w:val="none" w:sz="0" w:space="0" w:color="auto"/>
        <w:left w:val="none" w:sz="0" w:space="0" w:color="auto"/>
        <w:bottom w:val="none" w:sz="0" w:space="0" w:color="auto"/>
        <w:right w:val="none" w:sz="0" w:space="0" w:color="auto"/>
      </w:divBdr>
      <w:divsChild>
        <w:div w:id="2016182222">
          <w:marLeft w:val="547"/>
          <w:marRight w:val="0"/>
          <w:marTop w:val="0"/>
          <w:marBottom w:val="0"/>
          <w:divBdr>
            <w:top w:val="none" w:sz="0" w:space="0" w:color="auto"/>
            <w:left w:val="none" w:sz="0" w:space="0" w:color="auto"/>
            <w:bottom w:val="none" w:sz="0" w:space="0" w:color="auto"/>
            <w:right w:val="none" w:sz="0" w:space="0" w:color="auto"/>
          </w:divBdr>
        </w:div>
      </w:divsChild>
    </w:div>
    <w:div w:id="825516541">
      <w:bodyDiv w:val="1"/>
      <w:marLeft w:val="0"/>
      <w:marRight w:val="0"/>
      <w:marTop w:val="0"/>
      <w:marBottom w:val="0"/>
      <w:divBdr>
        <w:top w:val="none" w:sz="0" w:space="0" w:color="auto"/>
        <w:left w:val="none" w:sz="0" w:space="0" w:color="auto"/>
        <w:bottom w:val="none" w:sz="0" w:space="0" w:color="auto"/>
        <w:right w:val="none" w:sz="0" w:space="0" w:color="auto"/>
      </w:divBdr>
      <w:divsChild>
        <w:div w:id="1528249233">
          <w:marLeft w:val="0"/>
          <w:marRight w:val="547"/>
          <w:marTop w:val="0"/>
          <w:marBottom w:val="0"/>
          <w:divBdr>
            <w:top w:val="none" w:sz="0" w:space="0" w:color="auto"/>
            <w:left w:val="none" w:sz="0" w:space="0" w:color="auto"/>
            <w:bottom w:val="none" w:sz="0" w:space="0" w:color="auto"/>
            <w:right w:val="none" w:sz="0" w:space="0" w:color="auto"/>
          </w:divBdr>
        </w:div>
      </w:divsChild>
    </w:div>
    <w:div w:id="827282701">
      <w:bodyDiv w:val="1"/>
      <w:marLeft w:val="0"/>
      <w:marRight w:val="0"/>
      <w:marTop w:val="0"/>
      <w:marBottom w:val="0"/>
      <w:divBdr>
        <w:top w:val="none" w:sz="0" w:space="0" w:color="auto"/>
        <w:left w:val="none" w:sz="0" w:space="0" w:color="auto"/>
        <w:bottom w:val="none" w:sz="0" w:space="0" w:color="auto"/>
        <w:right w:val="none" w:sz="0" w:space="0" w:color="auto"/>
      </w:divBdr>
    </w:div>
    <w:div w:id="849415996">
      <w:bodyDiv w:val="1"/>
      <w:marLeft w:val="0"/>
      <w:marRight w:val="0"/>
      <w:marTop w:val="0"/>
      <w:marBottom w:val="0"/>
      <w:divBdr>
        <w:top w:val="none" w:sz="0" w:space="0" w:color="auto"/>
        <w:left w:val="none" w:sz="0" w:space="0" w:color="auto"/>
        <w:bottom w:val="none" w:sz="0" w:space="0" w:color="auto"/>
        <w:right w:val="none" w:sz="0" w:space="0" w:color="auto"/>
      </w:divBdr>
      <w:divsChild>
        <w:div w:id="268898556">
          <w:marLeft w:val="547"/>
          <w:marRight w:val="0"/>
          <w:marTop w:val="0"/>
          <w:marBottom w:val="0"/>
          <w:divBdr>
            <w:top w:val="none" w:sz="0" w:space="0" w:color="auto"/>
            <w:left w:val="none" w:sz="0" w:space="0" w:color="auto"/>
            <w:bottom w:val="none" w:sz="0" w:space="0" w:color="auto"/>
            <w:right w:val="none" w:sz="0" w:space="0" w:color="auto"/>
          </w:divBdr>
        </w:div>
      </w:divsChild>
    </w:div>
    <w:div w:id="860627996">
      <w:bodyDiv w:val="1"/>
      <w:marLeft w:val="0"/>
      <w:marRight w:val="0"/>
      <w:marTop w:val="0"/>
      <w:marBottom w:val="0"/>
      <w:divBdr>
        <w:top w:val="none" w:sz="0" w:space="0" w:color="auto"/>
        <w:left w:val="none" w:sz="0" w:space="0" w:color="auto"/>
        <w:bottom w:val="none" w:sz="0" w:space="0" w:color="auto"/>
        <w:right w:val="none" w:sz="0" w:space="0" w:color="auto"/>
      </w:divBdr>
      <w:divsChild>
        <w:div w:id="1043166424">
          <w:marLeft w:val="547"/>
          <w:marRight w:val="0"/>
          <w:marTop w:val="0"/>
          <w:marBottom w:val="0"/>
          <w:divBdr>
            <w:top w:val="none" w:sz="0" w:space="0" w:color="auto"/>
            <w:left w:val="none" w:sz="0" w:space="0" w:color="auto"/>
            <w:bottom w:val="none" w:sz="0" w:space="0" w:color="auto"/>
            <w:right w:val="none" w:sz="0" w:space="0" w:color="auto"/>
          </w:divBdr>
        </w:div>
      </w:divsChild>
    </w:div>
    <w:div w:id="909655343">
      <w:bodyDiv w:val="1"/>
      <w:marLeft w:val="0"/>
      <w:marRight w:val="0"/>
      <w:marTop w:val="0"/>
      <w:marBottom w:val="0"/>
      <w:divBdr>
        <w:top w:val="none" w:sz="0" w:space="0" w:color="auto"/>
        <w:left w:val="none" w:sz="0" w:space="0" w:color="auto"/>
        <w:bottom w:val="none" w:sz="0" w:space="0" w:color="auto"/>
        <w:right w:val="none" w:sz="0" w:space="0" w:color="auto"/>
      </w:divBdr>
      <w:divsChild>
        <w:div w:id="322785170">
          <w:marLeft w:val="547"/>
          <w:marRight w:val="0"/>
          <w:marTop w:val="0"/>
          <w:marBottom w:val="0"/>
          <w:divBdr>
            <w:top w:val="none" w:sz="0" w:space="0" w:color="auto"/>
            <w:left w:val="none" w:sz="0" w:space="0" w:color="auto"/>
            <w:bottom w:val="none" w:sz="0" w:space="0" w:color="auto"/>
            <w:right w:val="none" w:sz="0" w:space="0" w:color="auto"/>
          </w:divBdr>
        </w:div>
        <w:div w:id="829247693">
          <w:marLeft w:val="547"/>
          <w:marRight w:val="0"/>
          <w:marTop w:val="0"/>
          <w:marBottom w:val="0"/>
          <w:divBdr>
            <w:top w:val="none" w:sz="0" w:space="0" w:color="auto"/>
            <w:left w:val="none" w:sz="0" w:space="0" w:color="auto"/>
            <w:bottom w:val="none" w:sz="0" w:space="0" w:color="auto"/>
            <w:right w:val="none" w:sz="0" w:space="0" w:color="auto"/>
          </w:divBdr>
        </w:div>
      </w:divsChild>
    </w:div>
    <w:div w:id="927234471">
      <w:bodyDiv w:val="1"/>
      <w:marLeft w:val="0"/>
      <w:marRight w:val="0"/>
      <w:marTop w:val="0"/>
      <w:marBottom w:val="0"/>
      <w:divBdr>
        <w:top w:val="none" w:sz="0" w:space="0" w:color="auto"/>
        <w:left w:val="none" w:sz="0" w:space="0" w:color="auto"/>
        <w:bottom w:val="none" w:sz="0" w:space="0" w:color="auto"/>
        <w:right w:val="none" w:sz="0" w:space="0" w:color="auto"/>
      </w:divBdr>
      <w:divsChild>
        <w:div w:id="1475683212">
          <w:marLeft w:val="0"/>
          <w:marRight w:val="547"/>
          <w:marTop w:val="0"/>
          <w:marBottom w:val="0"/>
          <w:divBdr>
            <w:top w:val="none" w:sz="0" w:space="0" w:color="auto"/>
            <w:left w:val="none" w:sz="0" w:space="0" w:color="auto"/>
            <w:bottom w:val="none" w:sz="0" w:space="0" w:color="auto"/>
            <w:right w:val="none" w:sz="0" w:space="0" w:color="auto"/>
          </w:divBdr>
        </w:div>
      </w:divsChild>
    </w:div>
    <w:div w:id="945499781">
      <w:bodyDiv w:val="1"/>
      <w:marLeft w:val="0"/>
      <w:marRight w:val="0"/>
      <w:marTop w:val="0"/>
      <w:marBottom w:val="0"/>
      <w:divBdr>
        <w:top w:val="none" w:sz="0" w:space="0" w:color="auto"/>
        <w:left w:val="none" w:sz="0" w:space="0" w:color="auto"/>
        <w:bottom w:val="none" w:sz="0" w:space="0" w:color="auto"/>
        <w:right w:val="none" w:sz="0" w:space="0" w:color="auto"/>
      </w:divBdr>
      <w:divsChild>
        <w:div w:id="1355154867">
          <w:marLeft w:val="0"/>
          <w:marRight w:val="0"/>
          <w:marTop w:val="0"/>
          <w:marBottom w:val="0"/>
          <w:divBdr>
            <w:top w:val="none" w:sz="0" w:space="0" w:color="auto"/>
            <w:left w:val="none" w:sz="0" w:space="0" w:color="auto"/>
            <w:bottom w:val="none" w:sz="0" w:space="0" w:color="auto"/>
            <w:right w:val="none" w:sz="0" w:space="0" w:color="auto"/>
          </w:divBdr>
          <w:divsChild>
            <w:div w:id="1371414573">
              <w:marLeft w:val="0"/>
              <w:marRight w:val="0"/>
              <w:marTop w:val="0"/>
              <w:marBottom w:val="0"/>
              <w:divBdr>
                <w:top w:val="none" w:sz="0" w:space="0" w:color="auto"/>
                <w:left w:val="none" w:sz="0" w:space="0" w:color="auto"/>
                <w:bottom w:val="none" w:sz="0" w:space="0" w:color="auto"/>
                <w:right w:val="none" w:sz="0" w:space="0" w:color="auto"/>
              </w:divBdr>
              <w:divsChild>
                <w:div w:id="2072654110">
                  <w:marLeft w:val="0"/>
                  <w:marRight w:val="0"/>
                  <w:marTop w:val="0"/>
                  <w:marBottom w:val="0"/>
                  <w:divBdr>
                    <w:top w:val="none" w:sz="0" w:space="0" w:color="auto"/>
                    <w:left w:val="none" w:sz="0" w:space="0" w:color="auto"/>
                    <w:bottom w:val="none" w:sz="0" w:space="0" w:color="auto"/>
                    <w:right w:val="none" w:sz="0" w:space="0" w:color="auto"/>
                  </w:divBdr>
                  <w:divsChild>
                    <w:div w:id="1156915879">
                      <w:marLeft w:val="0"/>
                      <w:marRight w:val="0"/>
                      <w:marTop w:val="0"/>
                      <w:marBottom w:val="0"/>
                      <w:divBdr>
                        <w:top w:val="none" w:sz="0" w:space="0" w:color="auto"/>
                        <w:left w:val="none" w:sz="0" w:space="0" w:color="auto"/>
                        <w:bottom w:val="none" w:sz="0" w:space="0" w:color="auto"/>
                        <w:right w:val="none" w:sz="0" w:space="0" w:color="auto"/>
                      </w:divBdr>
                      <w:divsChild>
                        <w:div w:id="1806459789">
                          <w:marLeft w:val="0"/>
                          <w:marRight w:val="0"/>
                          <w:marTop w:val="0"/>
                          <w:marBottom w:val="0"/>
                          <w:divBdr>
                            <w:top w:val="none" w:sz="0" w:space="0" w:color="auto"/>
                            <w:left w:val="none" w:sz="0" w:space="0" w:color="auto"/>
                            <w:bottom w:val="none" w:sz="0" w:space="0" w:color="auto"/>
                            <w:right w:val="none" w:sz="0" w:space="0" w:color="auto"/>
                          </w:divBdr>
                          <w:divsChild>
                            <w:div w:id="1647275582">
                              <w:marLeft w:val="0"/>
                              <w:marRight w:val="0"/>
                              <w:marTop w:val="0"/>
                              <w:marBottom w:val="0"/>
                              <w:divBdr>
                                <w:top w:val="none" w:sz="0" w:space="0" w:color="auto"/>
                                <w:left w:val="none" w:sz="0" w:space="0" w:color="auto"/>
                                <w:bottom w:val="none" w:sz="0" w:space="0" w:color="auto"/>
                                <w:right w:val="none" w:sz="0" w:space="0" w:color="auto"/>
                              </w:divBdr>
                              <w:divsChild>
                                <w:div w:id="965697191">
                                  <w:marLeft w:val="0"/>
                                  <w:marRight w:val="0"/>
                                  <w:marTop w:val="0"/>
                                  <w:marBottom w:val="0"/>
                                  <w:divBdr>
                                    <w:top w:val="none" w:sz="0" w:space="0" w:color="auto"/>
                                    <w:left w:val="none" w:sz="0" w:space="0" w:color="auto"/>
                                    <w:bottom w:val="none" w:sz="0" w:space="0" w:color="auto"/>
                                    <w:right w:val="none" w:sz="0" w:space="0" w:color="auto"/>
                                  </w:divBdr>
                                  <w:divsChild>
                                    <w:div w:id="142430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8154821">
              <w:marLeft w:val="0"/>
              <w:marRight w:val="0"/>
              <w:marTop w:val="0"/>
              <w:marBottom w:val="0"/>
              <w:divBdr>
                <w:top w:val="none" w:sz="0" w:space="0" w:color="auto"/>
                <w:left w:val="none" w:sz="0" w:space="0" w:color="auto"/>
                <w:bottom w:val="none" w:sz="0" w:space="0" w:color="auto"/>
                <w:right w:val="none" w:sz="0" w:space="0" w:color="auto"/>
              </w:divBdr>
            </w:div>
          </w:divsChild>
        </w:div>
        <w:div w:id="1465392957">
          <w:marLeft w:val="0"/>
          <w:marRight w:val="0"/>
          <w:marTop w:val="0"/>
          <w:marBottom w:val="0"/>
          <w:divBdr>
            <w:top w:val="none" w:sz="0" w:space="0" w:color="auto"/>
            <w:left w:val="none" w:sz="0" w:space="0" w:color="auto"/>
            <w:bottom w:val="none" w:sz="0" w:space="0" w:color="auto"/>
            <w:right w:val="none" w:sz="0" w:space="0" w:color="auto"/>
          </w:divBdr>
          <w:divsChild>
            <w:div w:id="564413587">
              <w:marLeft w:val="0"/>
              <w:marRight w:val="0"/>
              <w:marTop w:val="0"/>
              <w:marBottom w:val="0"/>
              <w:divBdr>
                <w:top w:val="none" w:sz="0" w:space="0" w:color="auto"/>
                <w:left w:val="none" w:sz="0" w:space="0" w:color="auto"/>
                <w:bottom w:val="none" w:sz="0" w:space="0" w:color="auto"/>
                <w:right w:val="none" w:sz="0" w:space="0" w:color="auto"/>
              </w:divBdr>
              <w:divsChild>
                <w:div w:id="2072077543">
                  <w:marLeft w:val="0"/>
                  <w:marRight w:val="0"/>
                  <w:marTop w:val="0"/>
                  <w:marBottom w:val="0"/>
                  <w:divBdr>
                    <w:top w:val="none" w:sz="0" w:space="0" w:color="auto"/>
                    <w:left w:val="none" w:sz="0" w:space="0" w:color="auto"/>
                    <w:bottom w:val="none" w:sz="0" w:space="0" w:color="auto"/>
                    <w:right w:val="none" w:sz="0" w:space="0" w:color="auto"/>
                  </w:divBdr>
                  <w:divsChild>
                    <w:div w:id="1412316761">
                      <w:marLeft w:val="0"/>
                      <w:marRight w:val="0"/>
                      <w:marTop w:val="0"/>
                      <w:marBottom w:val="0"/>
                      <w:divBdr>
                        <w:top w:val="none" w:sz="0" w:space="0" w:color="auto"/>
                        <w:left w:val="none" w:sz="0" w:space="0" w:color="auto"/>
                        <w:bottom w:val="none" w:sz="0" w:space="0" w:color="auto"/>
                        <w:right w:val="none" w:sz="0" w:space="0" w:color="auto"/>
                      </w:divBdr>
                      <w:divsChild>
                        <w:div w:id="90244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867136">
          <w:marLeft w:val="0"/>
          <w:marRight w:val="0"/>
          <w:marTop w:val="0"/>
          <w:marBottom w:val="0"/>
          <w:divBdr>
            <w:top w:val="none" w:sz="0" w:space="0" w:color="auto"/>
            <w:left w:val="none" w:sz="0" w:space="0" w:color="auto"/>
            <w:bottom w:val="none" w:sz="0" w:space="0" w:color="auto"/>
            <w:right w:val="none" w:sz="0" w:space="0" w:color="auto"/>
          </w:divBdr>
          <w:divsChild>
            <w:div w:id="32315149">
              <w:marLeft w:val="0"/>
              <w:marRight w:val="0"/>
              <w:marTop w:val="0"/>
              <w:marBottom w:val="0"/>
              <w:divBdr>
                <w:top w:val="none" w:sz="0" w:space="0" w:color="auto"/>
                <w:left w:val="none" w:sz="0" w:space="0" w:color="auto"/>
                <w:bottom w:val="none" w:sz="0" w:space="0" w:color="auto"/>
                <w:right w:val="none" w:sz="0" w:space="0" w:color="auto"/>
              </w:divBdr>
              <w:divsChild>
                <w:div w:id="118379729">
                  <w:marLeft w:val="0"/>
                  <w:marRight w:val="0"/>
                  <w:marTop w:val="0"/>
                  <w:marBottom w:val="0"/>
                  <w:divBdr>
                    <w:top w:val="none" w:sz="0" w:space="0" w:color="auto"/>
                    <w:left w:val="none" w:sz="0" w:space="0" w:color="auto"/>
                    <w:bottom w:val="none" w:sz="0" w:space="0" w:color="auto"/>
                    <w:right w:val="none" w:sz="0" w:space="0" w:color="auto"/>
                  </w:divBdr>
                  <w:divsChild>
                    <w:div w:id="203110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806730">
          <w:marLeft w:val="0"/>
          <w:marRight w:val="0"/>
          <w:marTop w:val="0"/>
          <w:marBottom w:val="0"/>
          <w:divBdr>
            <w:top w:val="none" w:sz="0" w:space="0" w:color="auto"/>
            <w:left w:val="none" w:sz="0" w:space="0" w:color="auto"/>
            <w:bottom w:val="none" w:sz="0" w:space="0" w:color="auto"/>
            <w:right w:val="none" w:sz="0" w:space="0" w:color="auto"/>
          </w:divBdr>
          <w:divsChild>
            <w:div w:id="1861236606">
              <w:marLeft w:val="0"/>
              <w:marRight w:val="0"/>
              <w:marTop w:val="0"/>
              <w:marBottom w:val="0"/>
              <w:divBdr>
                <w:top w:val="none" w:sz="0" w:space="0" w:color="auto"/>
                <w:left w:val="none" w:sz="0" w:space="0" w:color="auto"/>
                <w:bottom w:val="none" w:sz="0" w:space="0" w:color="auto"/>
                <w:right w:val="none" w:sz="0" w:space="0" w:color="auto"/>
              </w:divBdr>
              <w:divsChild>
                <w:div w:id="1031759562">
                  <w:marLeft w:val="0"/>
                  <w:marRight w:val="0"/>
                  <w:marTop w:val="0"/>
                  <w:marBottom w:val="0"/>
                  <w:divBdr>
                    <w:top w:val="none" w:sz="0" w:space="0" w:color="auto"/>
                    <w:left w:val="none" w:sz="0" w:space="0" w:color="auto"/>
                    <w:bottom w:val="none" w:sz="0" w:space="0" w:color="auto"/>
                    <w:right w:val="none" w:sz="0" w:space="0" w:color="auto"/>
                  </w:divBdr>
                  <w:divsChild>
                    <w:div w:id="1904869648">
                      <w:marLeft w:val="0"/>
                      <w:marRight w:val="0"/>
                      <w:marTop w:val="0"/>
                      <w:marBottom w:val="0"/>
                      <w:divBdr>
                        <w:top w:val="none" w:sz="0" w:space="0" w:color="auto"/>
                        <w:left w:val="none" w:sz="0" w:space="0" w:color="auto"/>
                        <w:bottom w:val="none" w:sz="0" w:space="0" w:color="auto"/>
                        <w:right w:val="none" w:sz="0" w:space="0" w:color="auto"/>
                      </w:divBdr>
                      <w:divsChild>
                        <w:div w:id="1072507239">
                          <w:marLeft w:val="0"/>
                          <w:marRight w:val="0"/>
                          <w:marTop w:val="0"/>
                          <w:marBottom w:val="0"/>
                          <w:divBdr>
                            <w:top w:val="none" w:sz="0" w:space="0" w:color="auto"/>
                            <w:left w:val="none" w:sz="0" w:space="0" w:color="auto"/>
                            <w:bottom w:val="none" w:sz="0" w:space="0" w:color="auto"/>
                            <w:right w:val="none" w:sz="0" w:space="0" w:color="auto"/>
                          </w:divBdr>
                          <w:divsChild>
                            <w:div w:id="192618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246854">
          <w:marLeft w:val="0"/>
          <w:marRight w:val="0"/>
          <w:marTop w:val="0"/>
          <w:marBottom w:val="0"/>
          <w:divBdr>
            <w:top w:val="none" w:sz="0" w:space="0" w:color="auto"/>
            <w:left w:val="none" w:sz="0" w:space="0" w:color="auto"/>
            <w:bottom w:val="none" w:sz="0" w:space="0" w:color="auto"/>
            <w:right w:val="none" w:sz="0" w:space="0" w:color="auto"/>
          </w:divBdr>
          <w:divsChild>
            <w:div w:id="1576209645">
              <w:marLeft w:val="0"/>
              <w:marRight w:val="0"/>
              <w:marTop w:val="0"/>
              <w:marBottom w:val="0"/>
              <w:divBdr>
                <w:top w:val="none" w:sz="0" w:space="0" w:color="auto"/>
                <w:left w:val="none" w:sz="0" w:space="0" w:color="auto"/>
                <w:bottom w:val="none" w:sz="0" w:space="0" w:color="auto"/>
                <w:right w:val="none" w:sz="0" w:space="0" w:color="auto"/>
              </w:divBdr>
              <w:divsChild>
                <w:div w:id="2120444274">
                  <w:marLeft w:val="0"/>
                  <w:marRight w:val="0"/>
                  <w:marTop w:val="0"/>
                  <w:marBottom w:val="0"/>
                  <w:divBdr>
                    <w:top w:val="none" w:sz="0" w:space="0" w:color="auto"/>
                    <w:left w:val="none" w:sz="0" w:space="0" w:color="auto"/>
                    <w:bottom w:val="none" w:sz="0" w:space="0" w:color="auto"/>
                    <w:right w:val="none" w:sz="0" w:space="0" w:color="auto"/>
                  </w:divBdr>
                  <w:divsChild>
                    <w:div w:id="1329017079">
                      <w:marLeft w:val="0"/>
                      <w:marRight w:val="0"/>
                      <w:marTop w:val="0"/>
                      <w:marBottom w:val="0"/>
                      <w:divBdr>
                        <w:top w:val="none" w:sz="0" w:space="0" w:color="auto"/>
                        <w:left w:val="none" w:sz="0" w:space="0" w:color="auto"/>
                        <w:bottom w:val="none" w:sz="0" w:space="0" w:color="auto"/>
                        <w:right w:val="none" w:sz="0" w:space="0" w:color="auto"/>
                      </w:divBdr>
                      <w:divsChild>
                        <w:div w:id="94812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58884">
          <w:marLeft w:val="0"/>
          <w:marRight w:val="0"/>
          <w:marTop w:val="0"/>
          <w:marBottom w:val="0"/>
          <w:divBdr>
            <w:top w:val="none" w:sz="0" w:space="0" w:color="auto"/>
            <w:left w:val="none" w:sz="0" w:space="0" w:color="auto"/>
            <w:bottom w:val="none" w:sz="0" w:space="0" w:color="auto"/>
            <w:right w:val="none" w:sz="0" w:space="0" w:color="auto"/>
          </w:divBdr>
        </w:div>
      </w:divsChild>
    </w:div>
    <w:div w:id="949894955">
      <w:bodyDiv w:val="1"/>
      <w:marLeft w:val="0"/>
      <w:marRight w:val="0"/>
      <w:marTop w:val="0"/>
      <w:marBottom w:val="0"/>
      <w:divBdr>
        <w:top w:val="none" w:sz="0" w:space="0" w:color="auto"/>
        <w:left w:val="none" w:sz="0" w:space="0" w:color="auto"/>
        <w:bottom w:val="none" w:sz="0" w:space="0" w:color="auto"/>
        <w:right w:val="none" w:sz="0" w:space="0" w:color="auto"/>
      </w:divBdr>
      <w:divsChild>
        <w:div w:id="1008171458">
          <w:marLeft w:val="0"/>
          <w:marRight w:val="0"/>
          <w:marTop w:val="0"/>
          <w:marBottom w:val="0"/>
          <w:divBdr>
            <w:top w:val="none" w:sz="0" w:space="0" w:color="auto"/>
            <w:left w:val="none" w:sz="0" w:space="0" w:color="auto"/>
            <w:bottom w:val="none" w:sz="0" w:space="0" w:color="auto"/>
            <w:right w:val="none" w:sz="0" w:space="0" w:color="auto"/>
          </w:divBdr>
        </w:div>
      </w:divsChild>
    </w:div>
    <w:div w:id="955141810">
      <w:bodyDiv w:val="1"/>
      <w:marLeft w:val="0"/>
      <w:marRight w:val="0"/>
      <w:marTop w:val="0"/>
      <w:marBottom w:val="0"/>
      <w:divBdr>
        <w:top w:val="none" w:sz="0" w:space="0" w:color="auto"/>
        <w:left w:val="none" w:sz="0" w:space="0" w:color="auto"/>
        <w:bottom w:val="none" w:sz="0" w:space="0" w:color="auto"/>
        <w:right w:val="none" w:sz="0" w:space="0" w:color="auto"/>
      </w:divBdr>
    </w:div>
    <w:div w:id="972489644">
      <w:bodyDiv w:val="1"/>
      <w:marLeft w:val="0"/>
      <w:marRight w:val="0"/>
      <w:marTop w:val="0"/>
      <w:marBottom w:val="0"/>
      <w:divBdr>
        <w:top w:val="none" w:sz="0" w:space="0" w:color="auto"/>
        <w:left w:val="none" w:sz="0" w:space="0" w:color="auto"/>
        <w:bottom w:val="none" w:sz="0" w:space="0" w:color="auto"/>
        <w:right w:val="none" w:sz="0" w:space="0" w:color="auto"/>
      </w:divBdr>
    </w:div>
    <w:div w:id="972519513">
      <w:bodyDiv w:val="1"/>
      <w:marLeft w:val="0"/>
      <w:marRight w:val="0"/>
      <w:marTop w:val="0"/>
      <w:marBottom w:val="0"/>
      <w:divBdr>
        <w:top w:val="none" w:sz="0" w:space="0" w:color="auto"/>
        <w:left w:val="none" w:sz="0" w:space="0" w:color="auto"/>
        <w:bottom w:val="none" w:sz="0" w:space="0" w:color="auto"/>
        <w:right w:val="none" w:sz="0" w:space="0" w:color="auto"/>
      </w:divBdr>
    </w:div>
    <w:div w:id="1000812034">
      <w:bodyDiv w:val="1"/>
      <w:marLeft w:val="0"/>
      <w:marRight w:val="0"/>
      <w:marTop w:val="0"/>
      <w:marBottom w:val="0"/>
      <w:divBdr>
        <w:top w:val="none" w:sz="0" w:space="0" w:color="auto"/>
        <w:left w:val="none" w:sz="0" w:space="0" w:color="auto"/>
        <w:bottom w:val="none" w:sz="0" w:space="0" w:color="auto"/>
        <w:right w:val="none" w:sz="0" w:space="0" w:color="auto"/>
      </w:divBdr>
      <w:divsChild>
        <w:div w:id="1785231507">
          <w:marLeft w:val="0"/>
          <w:marRight w:val="446"/>
          <w:marTop w:val="0"/>
          <w:marBottom w:val="0"/>
          <w:divBdr>
            <w:top w:val="none" w:sz="0" w:space="0" w:color="auto"/>
            <w:left w:val="none" w:sz="0" w:space="0" w:color="auto"/>
            <w:bottom w:val="none" w:sz="0" w:space="0" w:color="auto"/>
            <w:right w:val="none" w:sz="0" w:space="0" w:color="auto"/>
          </w:divBdr>
        </w:div>
      </w:divsChild>
    </w:div>
    <w:div w:id="1005403510">
      <w:bodyDiv w:val="1"/>
      <w:marLeft w:val="0"/>
      <w:marRight w:val="0"/>
      <w:marTop w:val="0"/>
      <w:marBottom w:val="0"/>
      <w:divBdr>
        <w:top w:val="none" w:sz="0" w:space="0" w:color="auto"/>
        <w:left w:val="none" w:sz="0" w:space="0" w:color="auto"/>
        <w:bottom w:val="none" w:sz="0" w:space="0" w:color="auto"/>
        <w:right w:val="none" w:sz="0" w:space="0" w:color="auto"/>
      </w:divBdr>
    </w:div>
    <w:div w:id="1006665280">
      <w:bodyDiv w:val="1"/>
      <w:marLeft w:val="0"/>
      <w:marRight w:val="0"/>
      <w:marTop w:val="0"/>
      <w:marBottom w:val="0"/>
      <w:divBdr>
        <w:top w:val="none" w:sz="0" w:space="0" w:color="auto"/>
        <w:left w:val="none" w:sz="0" w:space="0" w:color="auto"/>
        <w:bottom w:val="none" w:sz="0" w:space="0" w:color="auto"/>
        <w:right w:val="none" w:sz="0" w:space="0" w:color="auto"/>
      </w:divBdr>
      <w:divsChild>
        <w:div w:id="1512139168">
          <w:marLeft w:val="547"/>
          <w:marRight w:val="0"/>
          <w:marTop w:val="0"/>
          <w:marBottom w:val="0"/>
          <w:divBdr>
            <w:top w:val="none" w:sz="0" w:space="0" w:color="auto"/>
            <w:left w:val="none" w:sz="0" w:space="0" w:color="auto"/>
            <w:bottom w:val="none" w:sz="0" w:space="0" w:color="auto"/>
            <w:right w:val="none" w:sz="0" w:space="0" w:color="auto"/>
          </w:divBdr>
        </w:div>
      </w:divsChild>
    </w:div>
    <w:div w:id="1030883552">
      <w:bodyDiv w:val="1"/>
      <w:marLeft w:val="0"/>
      <w:marRight w:val="0"/>
      <w:marTop w:val="0"/>
      <w:marBottom w:val="0"/>
      <w:divBdr>
        <w:top w:val="none" w:sz="0" w:space="0" w:color="auto"/>
        <w:left w:val="none" w:sz="0" w:space="0" w:color="auto"/>
        <w:bottom w:val="none" w:sz="0" w:space="0" w:color="auto"/>
        <w:right w:val="none" w:sz="0" w:space="0" w:color="auto"/>
      </w:divBdr>
    </w:div>
    <w:div w:id="1078291383">
      <w:bodyDiv w:val="1"/>
      <w:marLeft w:val="0"/>
      <w:marRight w:val="0"/>
      <w:marTop w:val="0"/>
      <w:marBottom w:val="0"/>
      <w:divBdr>
        <w:top w:val="none" w:sz="0" w:space="0" w:color="auto"/>
        <w:left w:val="none" w:sz="0" w:space="0" w:color="auto"/>
        <w:bottom w:val="none" w:sz="0" w:space="0" w:color="auto"/>
        <w:right w:val="none" w:sz="0" w:space="0" w:color="auto"/>
      </w:divBdr>
    </w:div>
    <w:div w:id="1088382420">
      <w:bodyDiv w:val="1"/>
      <w:marLeft w:val="0"/>
      <w:marRight w:val="0"/>
      <w:marTop w:val="0"/>
      <w:marBottom w:val="0"/>
      <w:divBdr>
        <w:top w:val="none" w:sz="0" w:space="0" w:color="auto"/>
        <w:left w:val="none" w:sz="0" w:space="0" w:color="auto"/>
        <w:bottom w:val="none" w:sz="0" w:space="0" w:color="auto"/>
        <w:right w:val="none" w:sz="0" w:space="0" w:color="auto"/>
      </w:divBdr>
    </w:div>
    <w:div w:id="1092749064">
      <w:bodyDiv w:val="1"/>
      <w:marLeft w:val="0"/>
      <w:marRight w:val="0"/>
      <w:marTop w:val="0"/>
      <w:marBottom w:val="0"/>
      <w:divBdr>
        <w:top w:val="none" w:sz="0" w:space="0" w:color="auto"/>
        <w:left w:val="none" w:sz="0" w:space="0" w:color="auto"/>
        <w:bottom w:val="none" w:sz="0" w:space="0" w:color="auto"/>
        <w:right w:val="none" w:sz="0" w:space="0" w:color="auto"/>
      </w:divBdr>
      <w:divsChild>
        <w:div w:id="184834102">
          <w:marLeft w:val="0"/>
          <w:marRight w:val="0"/>
          <w:marTop w:val="0"/>
          <w:marBottom w:val="0"/>
          <w:divBdr>
            <w:top w:val="none" w:sz="0" w:space="0" w:color="auto"/>
            <w:left w:val="none" w:sz="0" w:space="0" w:color="auto"/>
            <w:bottom w:val="none" w:sz="0" w:space="0" w:color="auto"/>
            <w:right w:val="none" w:sz="0" w:space="0" w:color="auto"/>
          </w:divBdr>
        </w:div>
      </w:divsChild>
    </w:div>
    <w:div w:id="1096903062">
      <w:bodyDiv w:val="1"/>
      <w:marLeft w:val="0"/>
      <w:marRight w:val="0"/>
      <w:marTop w:val="0"/>
      <w:marBottom w:val="0"/>
      <w:divBdr>
        <w:top w:val="none" w:sz="0" w:space="0" w:color="auto"/>
        <w:left w:val="none" w:sz="0" w:space="0" w:color="auto"/>
        <w:bottom w:val="none" w:sz="0" w:space="0" w:color="auto"/>
        <w:right w:val="none" w:sz="0" w:space="0" w:color="auto"/>
      </w:divBdr>
    </w:div>
    <w:div w:id="1111441069">
      <w:bodyDiv w:val="1"/>
      <w:marLeft w:val="0"/>
      <w:marRight w:val="0"/>
      <w:marTop w:val="0"/>
      <w:marBottom w:val="0"/>
      <w:divBdr>
        <w:top w:val="none" w:sz="0" w:space="0" w:color="auto"/>
        <w:left w:val="none" w:sz="0" w:space="0" w:color="auto"/>
        <w:bottom w:val="none" w:sz="0" w:space="0" w:color="auto"/>
        <w:right w:val="none" w:sz="0" w:space="0" w:color="auto"/>
      </w:divBdr>
      <w:divsChild>
        <w:div w:id="2088526840">
          <w:marLeft w:val="547"/>
          <w:marRight w:val="0"/>
          <w:marTop w:val="0"/>
          <w:marBottom w:val="0"/>
          <w:divBdr>
            <w:top w:val="none" w:sz="0" w:space="0" w:color="auto"/>
            <w:left w:val="none" w:sz="0" w:space="0" w:color="auto"/>
            <w:bottom w:val="none" w:sz="0" w:space="0" w:color="auto"/>
            <w:right w:val="none" w:sz="0" w:space="0" w:color="auto"/>
          </w:divBdr>
        </w:div>
      </w:divsChild>
    </w:div>
    <w:div w:id="1147668350">
      <w:bodyDiv w:val="1"/>
      <w:marLeft w:val="0"/>
      <w:marRight w:val="0"/>
      <w:marTop w:val="0"/>
      <w:marBottom w:val="0"/>
      <w:divBdr>
        <w:top w:val="none" w:sz="0" w:space="0" w:color="auto"/>
        <w:left w:val="none" w:sz="0" w:space="0" w:color="auto"/>
        <w:bottom w:val="none" w:sz="0" w:space="0" w:color="auto"/>
        <w:right w:val="none" w:sz="0" w:space="0" w:color="auto"/>
      </w:divBdr>
      <w:divsChild>
        <w:div w:id="820510813">
          <w:marLeft w:val="0"/>
          <w:marRight w:val="547"/>
          <w:marTop w:val="0"/>
          <w:marBottom w:val="0"/>
          <w:divBdr>
            <w:top w:val="none" w:sz="0" w:space="0" w:color="auto"/>
            <w:left w:val="none" w:sz="0" w:space="0" w:color="auto"/>
            <w:bottom w:val="none" w:sz="0" w:space="0" w:color="auto"/>
            <w:right w:val="none" w:sz="0" w:space="0" w:color="auto"/>
          </w:divBdr>
        </w:div>
        <w:div w:id="1016495047">
          <w:marLeft w:val="0"/>
          <w:marRight w:val="547"/>
          <w:marTop w:val="0"/>
          <w:marBottom w:val="0"/>
          <w:divBdr>
            <w:top w:val="none" w:sz="0" w:space="0" w:color="auto"/>
            <w:left w:val="none" w:sz="0" w:space="0" w:color="auto"/>
            <w:bottom w:val="none" w:sz="0" w:space="0" w:color="auto"/>
            <w:right w:val="none" w:sz="0" w:space="0" w:color="auto"/>
          </w:divBdr>
        </w:div>
        <w:div w:id="1858077745">
          <w:marLeft w:val="0"/>
          <w:marRight w:val="547"/>
          <w:marTop w:val="0"/>
          <w:marBottom w:val="0"/>
          <w:divBdr>
            <w:top w:val="none" w:sz="0" w:space="0" w:color="auto"/>
            <w:left w:val="none" w:sz="0" w:space="0" w:color="auto"/>
            <w:bottom w:val="none" w:sz="0" w:space="0" w:color="auto"/>
            <w:right w:val="none" w:sz="0" w:space="0" w:color="auto"/>
          </w:divBdr>
        </w:div>
      </w:divsChild>
    </w:div>
    <w:div w:id="1152403979">
      <w:bodyDiv w:val="1"/>
      <w:marLeft w:val="0"/>
      <w:marRight w:val="0"/>
      <w:marTop w:val="0"/>
      <w:marBottom w:val="0"/>
      <w:divBdr>
        <w:top w:val="none" w:sz="0" w:space="0" w:color="auto"/>
        <w:left w:val="none" w:sz="0" w:space="0" w:color="auto"/>
        <w:bottom w:val="none" w:sz="0" w:space="0" w:color="auto"/>
        <w:right w:val="none" w:sz="0" w:space="0" w:color="auto"/>
      </w:divBdr>
      <w:divsChild>
        <w:div w:id="702245557">
          <w:marLeft w:val="0"/>
          <w:marRight w:val="547"/>
          <w:marTop w:val="0"/>
          <w:marBottom w:val="0"/>
          <w:divBdr>
            <w:top w:val="none" w:sz="0" w:space="0" w:color="auto"/>
            <w:left w:val="none" w:sz="0" w:space="0" w:color="auto"/>
            <w:bottom w:val="none" w:sz="0" w:space="0" w:color="auto"/>
            <w:right w:val="none" w:sz="0" w:space="0" w:color="auto"/>
          </w:divBdr>
        </w:div>
        <w:div w:id="1010372174">
          <w:marLeft w:val="0"/>
          <w:marRight w:val="547"/>
          <w:marTop w:val="0"/>
          <w:marBottom w:val="0"/>
          <w:divBdr>
            <w:top w:val="none" w:sz="0" w:space="0" w:color="auto"/>
            <w:left w:val="none" w:sz="0" w:space="0" w:color="auto"/>
            <w:bottom w:val="none" w:sz="0" w:space="0" w:color="auto"/>
            <w:right w:val="none" w:sz="0" w:space="0" w:color="auto"/>
          </w:divBdr>
        </w:div>
      </w:divsChild>
    </w:div>
    <w:div w:id="1171992974">
      <w:bodyDiv w:val="1"/>
      <w:marLeft w:val="0"/>
      <w:marRight w:val="0"/>
      <w:marTop w:val="0"/>
      <w:marBottom w:val="0"/>
      <w:divBdr>
        <w:top w:val="none" w:sz="0" w:space="0" w:color="auto"/>
        <w:left w:val="none" w:sz="0" w:space="0" w:color="auto"/>
        <w:bottom w:val="none" w:sz="0" w:space="0" w:color="auto"/>
        <w:right w:val="none" w:sz="0" w:space="0" w:color="auto"/>
      </w:divBdr>
      <w:divsChild>
        <w:div w:id="1281690790">
          <w:marLeft w:val="0"/>
          <w:marRight w:val="547"/>
          <w:marTop w:val="0"/>
          <w:marBottom w:val="0"/>
          <w:divBdr>
            <w:top w:val="none" w:sz="0" w:space="0" w:color="auto"/>
            <w:left w:val="none" w:sz="0" w:space="0" w:color="auto"/>
            <w:bottom w:val="none" w:sz="0" w:space="0" w:color="auto"/>
            <w:right w:val="none" w:sz="0" w:space="0" w:color="auto"/>
          </w:divBdr>
        </w:div>
      </w:divsChild>
    </w:div>
    <w:div w:id="1182669237">
      <w:bodyDiv w:val="1"/>
      <w:marLeft w:val="0"/>
      <w:marRight w:val="0"/>
      <w:marTop w:val="0"/>
      <w:marBottom w:val="0"/>
      <w:divBdr>
        <w:top w:val="none" w:sz="0" w:space="0" w:color="auto"/>
        <w:left w:val="none" w:sz="0" w:space="0" w:color="auto"/>
        <w:bottom w:val="none" w:sz="0" w:space="0" w:color="auto"/>
        <w:right w:val="none" w:sz="0" w:space="0" w:color="auto"/>
      </w:divBdr>
      <w:divsChild>
        <w:div w:id="486827215">
          <w:marLeft w:val="0"/>
          <w:marRight w:val="547"/>
          <w:marTop w:val="0"/>
          <w:marBottom w:val="0"/>
          <w:divBdr>
            <w:top w:val="none" w:sz="0" w:space="0" w:color="auto"/>
            <w:left w:val="none" w:sz="0" w:space="0" w:color="auto"/>
            <w:bottom w:val="none" w:sz="0" w:space="0" w:color="auto"/>
            <w:right w:val="none" w:sz="0" w:space="0" w:color="auto"/>
          </w:divBdr>
        </w:div>
        <w:div w:id="673800289">
          <w:marLeft w:val="0"/>
          <w:marRight w:val="547"/>
          <w:marTop w:val="0"/>
          <w:marBottom w:val="0"/>
          <w:divBdr>
            <w:top w:val="none" w:sz="0" w:space="0" w:color="auto"/>
            <w:left w:val="none" w:sz="0" w:space="0" w:color="auto"/>
            <w:bottom w:val="none" w:sz="0" w:space="0" w:color="auto"/>
            <w:right w:val="none" w:sz="0" w:space="0" w:color="auto"/>
          </w:divBdr>
        </w:div>
        <w:div w:id="1978752492">
          <w:marLeft w:val="0"/>
          <w:marRight w:val="547"/>
          <w:marTop w:val="0"/>
          <w:marBottom w:val="0"/>
          <w:divBdr>
            <w:top w:val="none" w:sz="0" w:space="0" w:color="auto"/>
            <w:left w:val="none" w:sz="0" w:space="0" w:color="auto"/>
            <w:bottom w:val="none" w:sz="0" w:space="0" w:color="auto"/>
            <w:right w:val="none" w:sz="0" w:space="0" w:color="auto"/>
          </w:divBdr>
        </w:div>
      </w:divsChild>
    </w:div>
    <w:div w:id="1206715716">
      <w:bodyDiv w:val="1"/>
      <w:marLeft w:val="0"/>
      <w:marRight w:val="0"/>
      <w:marTop w:val="0"/>
      <w:marBottom w:val="0"/>
      <w:divBdr>
        <w:top w:val="none" w:sz="0" w:space="0" w:color="auto"/>
        <w:left w:val="none" w:sz="0" w:space="0" w:color="auto"/>
        <w:bottom w:val="none" w:sz="0" w:space="0" w:color="auto"/>
        <w:right w:val="none" w:sz="0" w:space="0" w:color="auto"/>
      </w:divBdr>
      <w:divsChild>
        <w:div w:id="938486121">
          <w:marLeft w:val="0"/>
          <w:marRight w:val="0"/>
          <w:marTop w:val="0"/>
          <w:marBottom w:val="0"/>
          <w:divBdr>
            <w:top w:val="none" w:sz="0" w:space="0" w:color="auto"/>
            <w:left w:val="none" w:sz="0" w:space="0" w:color="auto"/>
            <w:bottom w:val="none" w:sz="0" w:space="0" w:color="auto"/>
            <w:right w:val="none" w:sz="0" w:space="0" w:color="auto"/>
          </w:divBdr>
        </w:div>
        <w:div w:id="2126148487">
          <w:marLeft w:val="0"/>
          <w:marRight w:val="0"/>
          <w:marTop w:val="0"/>
          <w:marBottom w:val="0"/>
          <w:divBdr>
            <w:top w:val="none" w:sz="0" w:space="0" w:color="auto"/>
            <w:left w:val="none" w:sz="0" w:space="0" w:color="auto"/>
            <w:bottom w:val="none" w:sz="0" w:space="0" w:color="auto"/>
            <w:right w:val="none" w:sz="0" w:space="0" w:color="auto"/>
          </w:divBdr>
        </w:div>
      </w:divsChild>
    </w:div>
    <w:div w:id="1207449874">
      <w:bodyDiv w:val="1"/>
      <w:marLeft w:val="0"/>
      <w:marRight w:val="0"/>
      <w:marTop w:val="0"/>
      <w:marBottom w:val="0"/>
      <w:divBdr>
        <w:top w:val="none" w:sz="0" w:space="0" w:color="auto"/>
        <w:left w:val="none" w:sz="0" w:space="0" w:color="auto"/>
        <w:bottom w:val="none" w:sz="0" w:space="0" w:color="auto"/>
        <w:right w:val="none" w:sz="0" w:space="0" w:color="auto"/>
      </w:divBdr>
    </w:div>
    <w:div w:id="1220284556">
      <w:bodyDiv w:val="1"/>
      <w:marLeft w:val="0"/>
      <w:marRight w:val="0"/>
      <w:marTop w:val="0"/>
      <w:marBottom w:val="0"/>
      <w:divBdr>
        <w:top w:val="none" w:sz="0" w:space="0" w:color="auto"/>
        <w:left w:val="none" w:sz="0" w:space="0" w:color="auto"/>
        <w:bottom w:val="none" w:sz="0" w:space="0" w:color="auto"/>
        <w:right w:val="none" w:sz="0" w:space="0" w:color="auto"/>
      </w:divBdr>
    </w:div>
    <w:div w:id="1287736741">
      <w:bodyDiv w:val="1"/>
      <w:marLeft w:val="0"/>
      <w:marRight w:val="0"/>
      <w:marTop w:val="0"/>
      <w:marBottom w:val="0"/>
      <w:divBdr>
        <w:top w:val="none" w:sz="0" w:space="0" w:color="auto"/>
        <w:left w:val="none" w:sz="0" w:space="0" w:color="auto"/>
        <w:bottom w:val="none" w:sz="0" w:space="0" w:color="auto"/>
        <w:right w:val="none" w:sz="0" w:space="0" w:color="auto"/>
      </w:divBdr>
    </w:div>
    <w:div w:id="1298023182">
      <w:bodyDiv w:val="1"/>
      <w:marLeft w:val="0"/>
      <w:marRight w:val="0"/>
      <w:marTop w:val="0"/>
      <w:marBottom w:val="0"/>
      <w:divBdr>
        <w:top w:val="none" w:sz="0" w:space="0" w:color="auto"/>
        <w:left w:val="none" w:sz="0" w:space="0" w:color="auto"/>
        <w:bottom w:val="none" w:sz="0" w:space="0" w:color="auto"/>
        <w:right w:val="none" w:sz="0" w:space="0" w:color="auto"/>
      </w:divBdr>
      <w:divsChild>
        <w:div w:id="2123069544">
          <w:marLeft w:val="0"/>
          <w:marRight w:val="446"/>
          <w:marTop w:val="0"/>
          <w:marBottom w:val="0"/>
          <w:divBdr>
            <w:top w:val="none" w:sz="0" w:space="0" w:color="auto"/>
            <w:left w:val="none" w:sz="0" w:space="0" w:color="auto"/>
            <w:bottom w:val="none" w:sz="0" w:space="0" w:color="auto"/>
            <w:right w:val="none" w:sz="0" w:space="0" w:color="auto"/>
          </w:divBdr>
        </w:div>
      </w:divsChild>
    </w:div>
    <w:div w:id="1313176178">
      <w:bodyDiv w:val="1"/>
      <w:marLeft w:val="0"/>
      <w:marRight w:val="0"/>
      <w:marTop w:val="0"/>
      <w:marBottom w:val="0"/>
      <w:divBdr>
        <w:top w:val="none" w:sz="0" w:space="0" w:color="auto"/>
        <w:left w:val="none" w:sz="0" w:space="0" w:color="auto"/>
        <w:bottom w:val="none" w:sz="0" w:space="0" w:color="auto"/>
        <w:right w:val="none" w:sz="0" w:space="0" w:color="auto"/>
      </w:divBdr>
      <w:divsChild>
        <w:div w:id="1087649331">
          <w:marLeft w:val="0"/>
          <w:marRight w:val="0"/>
          <w:marTop w:val="0"/>
          <w:marBottom w:val="0"/>
          <w:divBdr>
            <w:top w:val="none" w:sz="0" w:space="0" w:color="auto"/>
            <w:left w:val="none" w:sz="0" w:space="0" w:color="auto"/>
            <w:bottom w:val="none" w:sz="0" w:space="0" w:color="auto"/>
            <w:right w:val="none" w:sz="0" w:space="0" w:color="auto"/>
          </w:divBdr>
        </w:div>
      </w:divsChild>
    </w:div>
    <w:div w:id="1316035650">
      <w:bodyDiv w:val="1"/>
      <w:marLeft w:val="0"/>
      <w:marRight w:val="0"/>
      <w:marTop w:val="0"/>
      <w:marBottom w:val="0"/>
      <w:divBdr>
        <w:top w:val="none" w:sz="0" w:space="0" w:color="auto"/>
        <w:left w:val="none" w:sz="0" w:space="0" w:color="auto"/>
        <w:bottom w:val="none" w:sz="0" w:space="0" w:color="auto"/>
        <w:right w:val="none" w:sz="0" w:space="0" w:color="auto"/>
      </w:divBdr>
      <w:divsChild>
        <w:div w:id="1647585805">
          <w:marLeft w:val="547"/>
          <w:marRight w:val="0"/>
          <w:marTop w:val="0"/>
          <w:marBottom w:val="0"/>
          <w:divBdr>
            <w:top w:val="none" w:sz="0" w:space="0" w:color="auto"/>
            <w:left w:val="none" w:sz="0" w:space="0" w:color="auto"/>
            <w:bottom w:val="none" w:sz="0" w:space="0" w:color="auto"/>
            <w:right w:val="none" w:sz="0" w:space="0" w:color="auto"/>
          </w:divBdr>
        </w:div>
      </w:divsChild>
    </w:div>
    <w:div w:id="1316297651">
      <w:bodyDiv w:val="1"/>
      <w:marLeft w:val="0"/>
      <w:marRight w:val="0"/>
      <w:marTop w:val="0"/>
      <w:marBottom w:val="0"/>
      <w:divBdr>
        <w:top w:val="none" w:sz="0" w:space="0" w:color="auto"/>
        <w:left w:val="none" w:sz="0" w:space="0" w:color="auto"/>
        <w:bottom w:val="none" w:sz="0" w:space="0" w:color="auto"/>
        <w:right w:val="none" w:sz="0" w:space="0" w:color="auto"/>
      </w:divBdr>
      <w:divsChild>
        <w:div w:id="838230282">
          <w:marLeft w:val="0"/>
          <w:marRight w:val="0"/>
          <w:marTop w:val="0"/>
          <w:marBottom w:val="0"/>
          <w:divBdr>
            <w:top w:val="none" w:sz="0" w:space="0" w:color="auto"/>
            <w:left w:val="none" w:sz="0" w:space="0" w:color="auto"/>
            <w:bottom w:val="none" w:sz="0" w:space="0" w:color="auto"/>
            <w:right w:val="none" w:sz="0" w:space="0" w:color="auto"/>
          </w:divBdr>
          <w:divsChild>
            <w:div w:id="624506034">
              <w:marLeft w:val="0"/>
              <w:marRight w:val="0"/>
              <w:marTop w:val="0"/>
              <w:marBottom w:val="0"/>
              <w:divBdr>
                <w:top w:val="none" w:sz="0" w:space="0" w:color="auto"/>
                <w:left w:val="none" w:sz="0" w:space="0" w:color="auto"/>
                <w:bottom w:val="none" w:sz="0" w:space="0" w:color="auto"/>
                <w:right w:val="none" w:sz="0" w:space="0" w:color="auto"/>
              </w:divBdr>
            </w:div>
            <w:div w:id="660039895">
              <w:marLeft w:val="0"/>
              <w:marRight w:val="0"/>
              <w:marTop w:val="0"/>
              <w:marBottom w:val="0"/>
              <w:divBdr>
                <w:top w:val="none" w:sz="0" w:space="0" w:color="auto"/>
                <w:left w:val="none" w:sz="0" w:space="0" w:color="auto"/>
                <w:bottom w:val="none" w:sz="0" w:space="0" w:color="auto"/>
                <w:right w:val="none" w:sz="0" w:space="0" w:color="auto"/>
              </w:divBdr>
            </w:div>
            <w:div w:id="148473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10108">
      <w:bodyDiv w:val="1"/>
      <w:marLeft w:val="0"/>
      <w:marRight w:val="0"/>
      <w:marTop w:val="0"/>
      <w:marBottom w:val="0"/>
      <w:divBdr>
        <w:top w:val="none" w:sz="0" w:space="0" w:color="auto"/>
        <w:left w:val="none" w:sz="0" w:space="0" w:color="auto"/>
        <w:bottom w:val="none" w:sz="0" w:space="0" w:color="auto"/>
        <w:right w:val="none" w:sz="0" w:space="0" w:color="auto"/>
      </w:divBdr>
      <w:divsChild>
        <w:div w:id="1520318783">
          <w:marLeft w:val="0"/>
          <w:marRight w:val="432"/>
          <w:marTop w:val="125"/>
          <w:marBottom w:val="0"/>
          <w:divBdr>
            <w:top w:val="none" w:sz="0" w:space="0" w:color="auto"/>
            <w:left w:val="none" w:sz="0" w:space="0" w:color="auto"/>
            <w:bottom w:val="none" w:sz="0" w:space="0" w:color="auto"/>
            <w:right w:val="none" w:sz="0" w:space="0" w:color="auto"/>
          </w:divBdr>
        </w:div>
      </w:divsChild>
    </w:div>
    <w:div w:id="1330518278">
      <w:bodyDiv w:val="1"/>
      <w:marLeft w:val="0"/>
      <w:marRight w:val="0"/>
      <w:marTop w:val="0"/>
      <w:marBottom w:val="0"/>
      <w:divBdr>
        <w:top w:val="none" w:sz="0" w:space="0" w:color="auto"/>
        <w:left w:val="none" w:sz="0" w:space="0" w:color="auto"/>
        <w:bottom w:val="none" w:sz="0" w:space="0" w:color="auto"/>
        <w:right w:val="none" w:sz="0" w:space="0" w:color="auto"/>
      </w:divBdr>
    </w:div>
    <w:div w:id="1337803128">
      <w:bodyDiv w:val="1"/>
      <w:marLeft w:val="0"/>
      <w:marRight w:val="0"/>
      <w:marTop w:val="0"/>
      <w:marBottom w:val="0"/>
      <w:divBdr>
        <w:top w:val="none" w:sz="0" w:space="0" w:color="auto"/>
        <w:left w:val="none" w:sz="0" w:space="0" w:color="auto"/>
        <w:bottom w:val="none" w:sz="0" w:space="0" w:color="auto"/>
        <w:right w:val="none" w:sz="0" w:space="0" w:color="auto"/>
      </w:divBdr>
      <w:divsChild>
        <w:div w:id="205915268">
          <w:marLeft w:val="0"/>
          <w:marRight w:val="432"/>
          <w:marTop w:val="125"/>
          <w:marBottom w:val="0"/>
          <w:divBdr>
            <w:top w:val="none" w:sz="0" w:space="0" w:color="auto"/>
            <w:left w:val="none" w:sz="0" w:space="0" w:color="auto"/>
            <w:bottom w:val="none" w:sz="0" w:space="0" w:color="auto"/>
            <w:right w:val="none" w:sz="0" w:space="0" w:color="auto"/>
          </w:divBdr>
        </w:div>
      </w:divsChild>
    </w:div>
    <w:div w:id="1350982358">
      <w:bodyDiv w:val="1"/>
      <w:marLeft w:val="0"/>
      <w:marRight w:val="0"/>
      <w:marTop w:val="0"/>
      <w:marBottom w:val="0"/>
      <w:divBdr>
        <w:top w:val="none" w:sz="0" w:space="0" w:color="auto"/>
        <w:left w:val="none" w:sz="0" w:space="0" w:color="auto"/>
        <w:bottom w:val="none" w:sz="0" w:space="0" w:color="auto"/>
        <w:right w:val="none" w:sz="0" w:space="0" w:color="auto"/>
      </w:divBdr>
    </w:div>
    <w:div w:id="1353872732">
      <w:bodyDiv w:val="1"/>
      <w:marLeft w:val="0"/>
      <w:marRight w:val="0"/>
      <w:marTop w:val="0"/>
      <w:marBottom w:val="0"/>
      <w:divBdr>
        <w:top w:val="none" w:sz="0" w:space="0" w:color="auto"/>
        <w:left w:val="none" w:sz="0" w:space="0" w:color="auto"/>
        <w:bottom w:val="none" w:sz="0" w:space="0" w:color="auto"/>
        <w:right w:val="none" w:sz="0" w:space="0" w:color="auto"/>
      </w:divBdr>
    </w:div>
    <w:div w:id="1369716880">
      <w:bodyDiv w:val="1"/>
      <w:marLeft w:val="0"/>
      <w:marRight w:val="0"/>
      <w:marTop w:val="0"/>
      <w:marBottom w:val="0"/>
      <w:divBdr>
        <w:top w:val="none" w:sz="0" w:space="0" w:color="auto"/>
        <w:left w:val="none" w:sz="0" w:space="0" w:color="auto"/>
        <w:bottom w:val="none" w:sz="0" w:space="0" w:color="auto"/>
        <w:right w:val="none" w:sz="0" w:space="0" w:color="auto"/>
      </w:divBdr>
      <w:divsChild>
        <w:div w:id="1378818128">
          <w:marLeft w:val="0"/>
          <w:marRight w:val="432"/>
          <w:marTop w:val="125"/>
          <w:marBottom w:val="0"/>
          <w:divBdr>
            <w:top w:val="none" w:sz="0" w:space="0" w:color="auto"/>
            <w:left w:val="none" w:sz="0" w:space="0" w:color="auto"/>
            <w:bottom w:val="none" w:sz="0" w:space="0" w:color="auto"/>
            <w:right w:val="none" w:sz="0" w:space="0" w:color="auto"/>
          </w:divBdr>
        </w:div>
      </w:divsChild>
    </w:div>
    <w:div w:id="1387148833">
      <w:bodyDiv w:val="1"/>
      <w:marLeft w:val="0"/>
      <w:marRight w:val="0"/>
      <w:marTop w:val="0"/>
      <w:marBottom w:val="0"/>
      <w:divBdr>
        <w:top w:val="none" w:sz="0" w:space="0" w:color="auto"/>
        <w:left w:val="none" w:sz="0" w:space="0" w:color="auto"/>
        <w:bottom w:val="none" w:sz="0" w:space="0" w:color="auto"/>
        <w:right w:val="none" w:sz="0" w:space="0" w:color="auto"/>
      </w:divBdr>
    </w:div>
    <w:div w:id="1388920159">
      <w:bodyDiv w:val="1"/>
      <w:marLeft w:val="0"/>
      <w:marRight w:val="0"/>
      <w:marTop w:val="0"/>
      <w:marBottom w:val="0"/>
      <w:divBdr>
        <w:top w:val="none" w:sz="0" w:space="0" w:color="auto"/>
        <w:left w:val="none" w:sz="0" w:space="0" w:color="auto"/>
        <w:bottom w:val="none" w:sz="0" w:space="0" w:color="auto"/>
        <w:right w:val="none" w:sz="0" w:space="0" w:color="auto"/>
      </w:divBdr>
      <w:divsChild>
        <w:div w:id="1120102257">
          <w:marLeft w:val="0"/>
          <w:marRight w:val="547"/>
          <w:marTop w:val="0"/>
          <w:marBottom w:val="0"/>
          <w:divBdr>
            <w:top w:val="none" w:sz="0" w:space="0" w:color="auto"/>
            <w:left w:val="none" w:sz="0" w:space="0" w:color="auto"/>
            <w:bottom w:val="none" w:sz="0" w:space="0" w:color="auto"/>
            <w:right w:val="none" w:sz="0" w:space="0" w:color="auto"/>
          </w:divBdr>
        </w:div>
        <w:div w:id="1220677882">
          <w:marLeft w:val="0"/>
          <w:marRight w:val="547"/>
          <w:marTop w:val="0"/>
          <w:marBottom w:val="0"/>
          <w:divBdr>
            <w:top w:val="none" w:sz="0" w:space="0" w:color="auto"/>
            <w:left w:val="none" w:sz="0" w:space="0" w:color="auto"/>
            <w:bottom w:val="none" w:sz="0" w:space="0" w:color="auto"/>
            <w:right w:val="none" w:sz="0" w:space="0" w:color="auto"/>
          </w:divBdr>
        </w:div>
        <w:div w:id="1938712048">
          <w:marLeft w:val="0"/>
          <w:marRight w:val="547"/>
          <w:marTop w:val="0"/>
          <w:marBottom w:val="0"/>
          <w:divBdr>
            <w:top w:val="none" w:sz="0" w:space="0" w:color="auto"/>
            <w:left w:val="none" w:sz="0" w:space="0" w:color="auto"/>
            <w:bottom w:val="none" w:sz="0" w:space="0" w:color="auto"/>
            <w:right w:val="none" w:sz="0" w:space="0" w:color="auto"/>
          </w:divBdr>
        </w:div>
        <w:div w:id="1974404185">
          <w:marLeft w:val="0"/>
          <w:marRight w:val="547"/>
          <w:marTop w:val="0"/>
          <w:marBottom w:val="0"/>
          <w:divBdr>
            <w:top w:val="none" w:sz="0" w:space="0" w:color="auto"/>
            <w:left w:val="none" w:sz="0" w:space="0" w:color="auto"/>
            <w:bottom w:val="none" w:sz="0" w:space="0" w:color="auto"/>
            <w:right w:val="none" w:sz="0" w:space="0" w:color="auto"/>
          </w:divBdr>
        </w:div>
      </w:divsChild>
    </w:div>
    <w:div w:id="1409768043">
      <w:bodyDiv w:val="1"/>
      <w:marLeft w:val="0"/>
      <w:marRight w:val="0"/>
      <w:marTop w:val="0"/>
      <w:marBottom w:val="0"/>
      <w:divBdr>
        <w:top w:val="none" w:sz="0" w:space="0" w:color="auto"/>
        <w:left w:val="none" w:sz="0" w:space="0" w:color="auto"/>
        <w:bottom w:val="none" w:sz="0" w:space="0" w:color="auto"/>
        <w:right w:val="none" w:sz="0" w:space="0" w:color="auto"/>
      </w:divBdr>
      <w:divsChild>
        <w:div w:id="1904289920">
          <w:marLeft w:val="547"/>
          <w:marRight w:val="0"/>
          <w:marTop w:val="0"/>
          <w:marBottom w:val="0"/>
          <w:divBdr>
            <w:top w:val="none" w:sz="0" w:space="0" w:color="auto"/>
            <w:left w:val="none" w:sz="0" w:space="0" w:color="auto"/>
            <w:bottom w:val="none" w:sz="0" w:space="0" w:color="auto"/>
            <w:right w:val="none" w:sz="0" w:space="0" w:color="auto"/>
          </w:divBdr>
        </w:div>
      </w:divsChild>
    </w:div>
    <w:div w:id="1410007580">
      <w:bodyDiv w:val="1"/>
      <w:marLeft w:val="0"/>
      <w:marRight w:val="0"/>
      <w:marTop w:val="0"/>
      <w:marBottom w:val="0"/>
      <w:divBdr>
        <w:top w:val="none" w:sz="0" w:space="0" w:color="auto"/>
        <w:left w:val="none" w:sz="0" w:space="0" w:color="auto"/>
        <w:bottom w:val="none" w:sz="0" w:space="0" w:color="auto"/>
        <w:right w:val="none" w:sz="0" w:space="0" w:color="auto"/>
      </w:divBdr>
      <w:divsChild>
        <w:div w:id="517669203">
          <w:marLeft w:val="0"/>
          <w:marRight w:val="0"/>
          <w:marTop w:val="0"/>
          <w:marBottom w:val="0"/>
          <w:divBdr>
            <w:top w:val="none" w:sz="0" w:space="0" w:color="auto"/>
            <w:left w:val="none" w:sz="0" w:space="0" w:color="auto"/>
            <w:bottom w:val="none" w:sz="0" w:space="0" w:color="auto"/>
            <w:right w:val="none" w:sz="0" w:space="0" w:color="auto"/>
          </w:divBdr>
        </w:div>
      </w:divsChild>
    </w:div>
    <w:div w:id="1414474754">
      <w:bodyDiv w:val="1"/>
      <w:marLeft w:val="0"/>
      <w:marRight w:val="0"/>
      <w:marTop w:val="0"/>
      <w:marBottom w:val="0"/>
      <w:divBdr>
        <w:top w:val="none" w:sz="0" w:space="0" w:color="auto"/>
        <w:left w:val="none" w:sz="0" w:space="0" w:color="auto"/>
        <w:bottom w:val="none" w:sz="0" w:space="0" w:color="auto"/>
        <w:right w:val="none" w:sz="0" w:space="0" w:color="auto"/>
      </w:divBdr>
    </w:div>
    <w:div w:id="1426997660">
      <w:bodyDiv w:val="1"/>
      <w:marLeft w:val="0"/>
      <w:marRight w:val="0"/>
      <w:marTop w:val="0"/>
      <w:marBottom w:val="0"/>
      <w:divBdr>
        <w:top w:val="none" w:sz="0" w:space="0" w:color="auto"/>
        <w:left w:val="none" w:sz="0" w:space="0" w:color="auto"/>
        <w:bottom w:val="none" w:sz="0" w:space="0" w:color="auto"/>
        <w:right w:val="none" w:sz="0" w:space="0" w:color="auto"/>
      </w:divBdr>
    </w:div>
    <w:div w:id="1456366607">
      <w:bodyDiv w:val="1"/>
      <w:marLeft w:val="0"/>
      <w:marRight w:val="0"/>
      <w:marTop w:val="0"/>
      <w:marBottom w:val="0"/>
      <w:divBdr>
        <w:top w:val="none" w:sz="0" w:space="0" w:color="auto"/>
        <w:left w:val="none" w:sz="0" w:space="0" w:color="auto"/>
        <w:bottom w:val="none" w:sz="0" w:space="0" w:color="auto"/>
        <w:right w:val="none" w:sz="0" w:space="0" w:color="auto"/>
      </w:divBdr>
      <w:divsChild>
        <w:div w:id="237250024">
          <w:marLeft w:val="0"/>
          <w:marRight w:val="547"/>
          <w:marTop w:val="0"/>
          <w:marBottom w:val="0"/>
          <w:divBdr>
            <w:top w:val="none" w:sz="0" w:space="0" w:color="auto"/>
            <w:left w:val="none" w:sz="0" w:space="0" w:color="auto"/>
            <w:bottom w:val="none" w:sz="0" w:space="0" w:color="auto"/>
            <w:right w:val="none" w:sz="0" w:space="0" w:color="auto"/>
          </w:divBdr>
        </w:div>
        <w:div w:id="1392802317">
          <w:marLeft w:val="0"/>
          <w:marRight w:val="547"/>
          <w:marTop w:val="0"/>
          <w:marBottom w:val="0"/>
          <w:divBdr>
            <w:top w:val="none" w:sz="0" w:space="0" w:color="auto"/>
            <w:left w:val="none" w:sz="0" w:space="0" w:color="auto"/>
            <w:bottom w:val="none" w:sz="0" w:space="0" w:color="auto"/>
            <w:right w:val="none" w:sz="0" w:space="0" w:color="auto"/>
          </w:divBdr>
        </w:div>
        <w:div w:id="2121023062">
          <w:marLeft w:val="0"/>
          <w:marRight w:val="547"/>
          <w:marTop w:val="0"/>
          <w:marBottom w:val="0"/>
          <w:divBdr>
            <w:top w:val="none" w:sz="0" w:space="0" w:color="auto"/>
            <w:left w:val="none" w:sz="0" w:space="0" w:color="auto"/>
            <w:bottom w:val="none" w:sz="0" w:space="0" w:color="auto"/>
            <w:right w:val="none" w:sz="0" w:space="0" w:color="auto"/>
          </w:divBdr>
        </w:div>
      </w:divsChild>
    </w:div>
    <w:div w:id="1476876563">
      <w:bodyDiv w:val="1"/>
      <w:marLeft w:val="0"/>
      <w:marRight w:val="0"/>
      <w:marTop w:val="0"/>
      <w:marBottom w:val="0"/>
      <w:divBdr>
        <w:top w:val="none" w:sz="0" w:space="0" w:color="auto"/>
        <w:left w:val="none" w:sz="0" w:space="0" w:color="auto"/>
        <w:bottom w:val="none" w:sz="0" w:space="0" w:color="auto"/>
        <w:right w:val="none" w:sz="0" w:space="0" w:color="auto"/>
      </w:divBdr>
      <w:divsChild>
        <w:div w:id="1729453969">
          <w:marLeft w:val="547"/>
          <w:marRight w:val="0"/>
          <w:marTop w:val="0"/>
          <w:marBottom w:val="0"/>
          <w:divBdr>
            <w:top w:val="none" w:sz="0" w:space="0" w:color="auto"/>
            <w:left w:val="none" w:sz="0" w:space="0" w:color="auto"/>
            <w:bottom w:val="none" w:sz="0" w:space="0" w:color="auto"/>
            <w:right w:val="none" w:sz="0" w:space="0" w:color="auto"/>
          </w:divBdr>
        </w:div>
      </w:divsChild>
    </w:div>
    <w:div w:id="1489512183">
      <w:bodyDiv w:val="1"/>
      <w:marLeft w:val="0"/>
      <w:marRight w:val="0"/>
      <w:marTop w:val="0"/>
      <w:marBottom w:val="0"/>
      <w:divBdr>
        <w:top w:val="none" w:sz="0" w:space="0" w:color="auto"/>
        <w:left w:val="none" w:sz="0" w:space="0" w:color="auto"/>
        <w:bottom w:val="none" w:sz="0" w:space="0" w:color="auto"/>
        <w:right w:val="none" w:sz="0" w:space="0" w:color="auto"/>
      </w:divBdr>
      <w:divsChild>
        <w:div w:id="428546951">
          <w:marLeft w:val="0"/>
          <w:marRight w:val="0"/>
          <w:marTop w:val="0"/>
          <w:marBottom w:val="0"/>
          <w:divBdr>
            <w:top w:val="none" w:sz="0" w:space="0" w:color="auto"/>
            <w:left w:val="none" w:sz="0" w:space="0" w:color="auto"/>
            <w:bottom w:val="none" w:sz="0" w:space="0" w:color="auto"/>
            <w:right w:val="none" w:sz="0" w:space="0" w:color="auto"/>
          </w:divBdr>
        </w:div>
        <w:div w:id="568225540">
          <w:marLeft w:val="0"/>
          <w:marRight w:val="0"/>
          <w:marTop w:val="0"/>
          <w:marBottom w:val="0"/>
          <w:divBdr>
            <w:top w:val="none" w:sz="0" w:space="0" w:color="auto"/>
            <w:left w:val="none" w:sz="0" w:space="0" w:color="auto"/>
            <w:bottom w:val="none" w:sz="0" w:space="0" w:color="auto"/>
            <w:right w:val="none" w:sz="0" w:space="0" w:color="auto"/>
          </w:divBdr>
        </w:div>
        <w:div w:id="663819027">
          <w:marLeft w:val="0"/>
          <w:marRight w:val="0"/>
          <w:marTop w:val="0"/>
          <w:marBottom w:val="0"/>
          <w:divBdr>
            <w:top w:val="none" w:sz="0" w:space="0" w:color="auto"/>
            <w:left w:val="none" w:sz="0" w:space="0" w:color="auto"/>
            <w:bottom w:val="none" w:sz="0" w:space="0" w:color="auto"/>
            <w:right w:val="none" w:sz="0" w:space="0" w:color="auto"/>
          </w:divBdr>
        </w:div>
        <w:div w:id="1245532757">
          <w:marLeft w:val="0"/>
          <w:marRight w:val="0"/>
          <w:marTop w:val="0"/>
          <w:marBottom w:val="0"/>
          <w:divBdr>
            <w:top w:val="none" w:sz="0" w:space="0" w:color="auto"/>
            <w:left w:val="none" w:sz="0" w:space="0" w:color="auto"/>
            <w:bottom w:val="none" w:sz="0" w:space="0" w:color="auto"/>
            <w:right w:val="none" w:sz="0" w:space="0" w:color="auto"/>
          </w:divBdr>
        </w:div>
      </w:divsChild>
    </w:div>
    <w:div w:id="1557818390">
      <w:bodyDiv w:val="1"/>
      <w:marLeft w:val="0"/>
      <w:marRight w:val="0"/>
      <w:marTop w:val="0"/>
      <w:marBottom w:val="0"/>
      <w:divBdr>
        <w:top w:val="none" w:sz="0" w:space="0" w:color="auto"/>
        <w:left w:val="none" w:sz="0" w:space="0" w:color="auto"/>
        <w:bottom w:val="none" w:sz="0" w:space="0" w:color="auto"/>
        <w:right w:val="none" w:sz="0" w:space="0" w:color="auto"/>
      </w:divBdr>
    </w:div>
    <w:div w:id="1577209727">
      <w:bodyDiv w:val="1"/>
      <w:marLeft w:val="0"/>
      <w:marRight w:val="0"/>
      <w:marTop w:val="0"/>
      <w:marBottom w:val="0"/>
      <w:divBdr>
        <w:top w:val="none" w:sz="0" w:space="0" w:color="auto"/>
        <w:left w:val="none" w:sz="0" w:space="0" w:color="auto"/>
        <w:bottom w:val="none" w:sz="0" w:space="0" w:color="auto"/>
        <w:right w:val="none" w:sz="0" w:space="0" w:color="auto"/>
      </w:divBdr>
      <w:divsChild>
        <w:div w:id="530388202">
          <w:marLeft w:val="547"/>
          <w:marRight w:val="0"/>
          <w:marTop w:val="0"/>
          <w:marBottom w:val="0"/>
          <w:divBdr>
            <w:top w:val="none" w:sz="0" w:space="0" w:color="auto"/>
            <w:left w:val="none" w:sz="0" w:space="0" w:color="auto"/>
            <w:bottom w:val="none" w:sz="0" w:space="0" w:color="auto"/>
            <w:right w:val="none" w:sz="0" w:space="0" w:color="auto"/>
          </w:divBdr>
        </w:div>
      </w:divsChild>
    </w:div>
    <w:div w:id="1591230789">
      <w:bodyDiv w:val="1"/>
      <w:marLeft w:val="0"/>
      <w:marRight w:val="0"/>
      <w:marTop w:val="0"/>
      <w:marBottom w:val="0"/>
      <w:divBdr>
        <w:top w:val="none" w:sz="0" w:space="0" w:color="auto"/>
        <w:left w:val="none" w:sz="0" w:space="0" w:color="auto"/>
        <w:bottom w:val="none" w:sz="0" w:space="0" w:color="auto"/>
        <w:right w:val="none" w:sz="0" w:space="0" w:color="auto"/>
      </w:divBdr>
    </w:div>
    <w:div w:id="1629428426">
      <w:bodyDiv w:val="1"/>
      <w:marLeft w:val="0"/>
      <w:marRight w:val="0"/>
      <w:marTop w:val="0"/>
      <w:marBottom w:val="0"/>
      <w:divBdr>
        <w:top w:val="none" w:sz="0" w:space="0" w:color="auto"/>
        <w:left w:val="none" w:sz="0" w:space="0" w:color="auto"/>
        <w:bottom w:val="none" w:sz="0" w:space="0" w:color="auto"/>
        <w:right w:val="none" w:sz="0" w:space="0" w:color="auto"/>
      </w:divBdr>
    </w:div>
    <w:div w:id="1635678738">
      <w:bodyDiv w:val="1"/>
      <w:marLeft w:val="0"/>
      <w:marRight w:val="0"/>
      <w:marTop w:val="0"/>
      <w:marBottom w:val="0"/>
      <w:divBdr>
        <w:top w:val="none" w:sz="0" w:space="0" w:color="auto"/>
        <w:left w:val="none" w:sz="0" w:space="0" w:color="auto"/>
        <w:bottom w:val="none" w:sz="0" w:space="0" w:color="auto"/>
        <w:right w:val="none" w:sz="0" w:space="0" w:color="auto"/>
      </w:divBdr>
    </w:div>
    <w:div w:id="1717656845">
      <w:bodyDiv w:val="1"/>
      <w:marLeft w:val="0"/>
      <w:marRight w:val="0"/>
      <w:marTop w:val="0"/>
      <w:marBottom w:val="0"/>
      <w:divBdr>
        <w:top w:val="none" w:sz="0" w:space="0" w:color="auto"/>
        <w:left w:val="none" w:sz="0" w:space="0" w:color="auto"/>
        <w:bottom w:val="none" w:sz="0" w:space="0" w:color="auto"/>
        <w:right w:val="none" w:sz="0" w:space="0" w:color="auto"/>
      </w:divBdr>
      <w:divsChild>
        <w:div w:id="278950469">
          <w:marLeft w:val="547"/>
          <w:marRight w:val="0"/>
          <w:marTop w:val="0"/>
          <w:marBottom w:val="0"/>
          <w:divBdr>
            <w:top w:val="none" w:sz="0" w:space="0" w:color="auto"/>
            <w:left w:val="none" w:sz="0" w:space="0" w:color="auto"/>
            <w:bottom w:val="none" w:sz="0" w:space="0" w:color="auto"/>
            <w:right w:val="none" w:sz="0" w:space="0" w:color="auto"/>
          </w:divBdr>
        </w:div>
      </w:divsChild>
    </w:div>
    <w:div w:id="1721204163">
      <w:bodyDiv w:val="1"/>
      <w:marLeft w:val="0"/>
      <w:marRight w:val="0"/>
      <w:marTop w:val="0"/>
      <w:marBottom w:val="0"/>
      <w:divBdr>
        <w:top w:val="none" w:sz="0" w:space="0" w:color="auto"/>
        <w:left w:val="none" w:sz="0" w:space="0" w:color="auto"/>
        <w:bottom w:val="none" w:sz="0" w:space="0" w:color="auto"/>
        <w:right w:val="none" w:sz="0" w:space="0" w:color="auto"/>
      </w:divBdr>
    </w:div>
    <w:div w:id="1733503009">
      <w:bodyDiv w:val="1"/>
      <w:marLeft w:val="0"/>
      <w:marRight w:val="0"/>
      <w:marTop w:val="0"/>
      <w:marBottom w:val="0"/>
      <w:divBdr>
        <w:top w:val="none" w:sz="0" w:space="0" w:color="auto"/>
        <w:left w:val="none" w:sz="0" w:space="0" w:color="auto"/>
        <w:bottom w:val="none" w:sz="0" w:space="0" w:color="auto"/>
        <w:right w:val="none" w:sz="0" w:space="0" w:color="auto"/>
      </w:divBdr>
      <w:divsChild>
        <w:div w:id="1106775388">
          <w:marLeft w:val="0"/>
          <w:marRight w:val="446"/>
          <w:marTop w:val="0"/>
          <w:marBottom w:val="0"/>
          <w:divBdr>
            <w:top w:val="none" w:sz="0" w:space="0" w:color="auto"/>
            <w:left w:val="none" w:sz="0" w:space="0" w:color="auto"/>
            <w:bottom w:val="none" w:sz="0" w:space="0" w:color="auto"/>
            <w:right w:val="none" w:sz="0" w:space="0" w:color="auto"/>
          </w:divBdr>
        </w:div>
        <w:div w:id="1111168951">
          <w:marLeft w:val="0"/>
          <w:marRight w:val="446"/>
          <w:marTop w:val="0"/>
          <w:marBottom w:val="0"/>
          <w:divBdr>
            <w:top w:val="none" w:sz="0" w:space="0" w:color="auto"/>
            <w:left w:val="none" w:sz="0" w:space="0" w:color="auto"/>
            <w:bottom w:val="none" w:sz="0" w:space="0" w:color="auto"/>
            <w:right w:val="none" w:sz="0" w:space="0" w:color="auto"/>
          </w:divBdr>
        </w:div>
        <w:div w:id="1486358454">
          <w:marLeft w:val="0"/>
          <w:marRight w:val="446"/>
          <w:marTop w:val="0"/>
          <w:marBottom w:val="0"/>
          <w:divBdr>
            <w:top w:val="none" w:sz="0" w:space="0" w:color="auto"/>
            <w:left w:val="none" w:sz="0" w:space="0" w:color="auto"/>
            <w:bottom w:val="none" w:sz="0" w:space="0" w:color="auto"/>
            <w:right w:val="none" w:sz="0" w:space="0" w:color="auto"/>
          </w:divBdr>
        </w:div>
        <w:div w:id="2102215210">
          <w:marLeft w:val="0"/>
          <w:marRight w:val="446"/>
          <w:marTop w:val="0"/>
          <w:marBottom w:val="0"/>
          <w:divBdr>
            <w:top w:val="none" w:sz="0" w:space="0" w:color="auto"/>
            <w:left w:val="none" w:sz="0" w:space="0" w:color="auto"/>
            <w:bottom w:val="none" w:sz="0" w:space="0" w:color="auto"/>
            <w:right w:val="none" w:sz="0" w:space="0" w:color="auto"/>
          </w:divBdr>
        </w:div>
      </w:divsChild>
    </w:div>
    <w:div w:id="1781141341">
      <w:bodyDiv w:val="1"/>
      <w:marLeft w:val="0"/>
      <w:marRight w:val="0"/>
      <w:marTop w:val="0"/>
      <w:marBottom w:val="0"/>
      <w:divBdr>
        <w:top w:val="none" w:sz="0" w:space="0" w:color="auto"/>
        <w:left w:val="none" w:sz="0" w:space="0" w:color="auto"/>
        <w:bottom w:val="none" w:sz="0" w:space="0" w:color="auto"/>
        <w:right w:val="none" w:sz="0" w:space="0" w:color="auto"/>
      </w:divBdr>
      <w:divsChild>
        <w:div w:id="1566912648">
          <w:marLeft w:val="0"/>
          <w:marRight w:val="547"/>
          <w:marTop w:val="154"/>
          <w:marBottom w:val="0"/>
          <w:divBdr>
            <w:top w:val="none" w:sz="0" w:space="0" w:color="auto"/>
            <w:left w:val="none" w:sz="0" w:space="0" w:color="auto"/>
            <w:bottom w:val="none" w:sz="0" w:space="0" w:color="auto"/>
            <w:right w:val="none" w:sz="0" w:space="0" w:color="auto"/>
          </w:divBdr>
        </w:div>
      </w:divsChild>
    </w:div>
    <w:div w:id="1781610686">
      <w:bodyDiv w:val="1"/>
      <w:marLeft w:val="0"/>
      <w:marRight w:val="0"/>
      <w:marTop w:val="0"/>
      <w:marBottom w:val="0"/>
      <w:divBdr>
        <w:top w:val="none" w:sz="0" w:space="0" w:color="auto"/>
        <w:left w:val="none" w:sz="0" w:space="0" w:color="auto"/>
        <w:bottom w:val="none" w:sz="0" w:space="0" w:color="auto"/>
        <w:right w:val="none" w:sz="0" w:space="0" w:color="auto"/>
      </w:divBdr>
    </w:div>
    <w:div w:id="1835297793">
      <w:bodyDiv w:val="1"/>
      <w:marLeft w:val="0"/>
      <w:marRight w:val="0"/>
      <w:marTop w:val="0"/>
      <w:marBottom w:val="0"/>
      <w:divBdr>
        <w:top w:val="none" w:sz="0" w:space="0" w:color="auto"/>
        <w:left w:val="none" w:sz="0" w:space="0" w:color="auto"/>
        <w:bottom w:val="none" w:sz="0" w:space="0" w:color="auto"/>
        <w:right w:val="none" w:sz="0" w:space="0" w:color="auto"/>
      </w:divBdr>
      <w:divsChild>
        <w:div w:id="281501247">
          <w:marLeft w:val="0"/>
          <w:marRight w:val="547"/>
          <w:marTop w:val="0"/>
          <w:marBottom w:val="0"/>
          <w:divBdr>
            <w:top w:val="none" w:sz="0" w:space="0" w:color="auto"/>
            <w:left w:val="none" w:sz="0" w:space="0" w:color="auto"/>
            <w:bottom w:val="none" w:sz="0" w:space="0" w:color="auto"/>
            <w:right w:val="none" w:sz="0" w:space="0" w:color="auto"/>
          </w:divBdr>
        </w:div>
        <w:div w:id="853350544">
          <w:marLeft w:val="0"/>
          <w:marRight w:val="547"/>
          <w:marTop w:val="0"/>
          <w:marBottom w:val="0"/>
          <w:divBdr>
            <w:top w:val="none" w:sz="0" w:space="0" w:color="auto"/>
            <w:left w:val="none" w:sz="0" w:space="0" w:color="auto"/>
            <w:bottom w:val="none" w:sz="0" w:space="0" w:color="auto"/>
            <w:right w:val="none" w:sz="0" w:space="0" w:color="auto"/>
          </w:divBdr>
        </w:div>
        <w:div w:id="1119761085">
          <w:marLeft w:val="0"/>
          <w:marRight w:val="547"/>
          <w:marTop w:val="0"/>
          <w:marBottom w:val="0"/>
          <w:divBdr>
            <w:top w:val="none" w:sz="0" w:space="0" w:color="auto"/>
            <w:left w:val="none" w:sz="0" w:space="0" w:color="auto"/>
            <w:bottom w:val="none" w:sz="0" w:space="0" w:color="auto"/>
            <w:right w:val="none" w:sz="0" w:space="0" w:color="auto"/>
          </w:divBdr>
        </w:div>
      </w:divsChild>
    </w:div>
    <w:div w:id="1854147746">
      <w:bodyDiv w:val="1"/>
      <w:marLeft w:val="0"/>
      <w:marRight w:val="0"/>
      <w:marTop w:val="0"/>
      <w:marBottom w:val="0"/>
      <w:divBdr>
        <w:top w:val="none" w:sz="0" w:space="0" w:color="auto"/>
        <w:left w:val="none" w:sz="0" w:space="0" w:color="auto"/>
        <w:bottom w:val="none" w:sz="0" w:space="0" w:color="auto"/>
        <w:right w:val="none" w:sz="0" w:space="0" w:color="auto"/>
      </w:divBdr>
      <w:divsChild>
        <w:div w:id="79254136">
          <w:marLeft w:val="547"/>
          <w:marRight w:val="0"/>
          <w:marTop w:val="0"/>
          <w:marBottom w:val="0"/>
          <w:divBdr>
            <w:top w:val="none" w:sz="0" w:space="0" w:color="auto"/>
            <w:left w:val="none" w:sz="0" w:space="0" w:color="auto"/>
            <w:bottom w:val="none" w:sz="0" w:space="0" w:color="auto"/>
            <w:right w:val="none" w:sz="0" w:space="0" w:color="auto"/>
          </w:divBdr>
        </w:div>
      </w:divsChild>
    </w:div>
    <w:div w:id="1886792069">
      <w:bodyDiv w:val="1"/>
      <w:marLeft w:val="0"/>
      <w:marRight w:val="0"/>
      <w:marTop w:val="0"/>
      <w:marBottom w:val="0"/>
      <w:divBdr>
        <w:top w:val="none" w:sz="0" w:space="0" w:color="auto"/>
        <w:left w:val="none" w:sz="0" w:space="0" w:color="auto"/>
        <w:bottom w:val="none" w:sz="0" w:space="0" w:color="auto"/>
        <w:right w:val="none" w:sz="0" w:space="0" w:color="auto"/>
      </w:divBdr>
      <w:divsChild>
        <w:div w:id="60561678">
          <w:marLeft w:val="0"/>
          <w:marRight w:val="547"/>
          <w:marTop w:val="0"/>
          <w:marBottom w:val="0"/>
          <w:divBdr>
            <w:top w:val="none" w:sz="0" w:space="0" w:color="auto"/>
            <w:left w:val="none" w:sz="0" w:space="0" w:color="auto"/>
            <w:bottom w:val="none" w:sz="0" w:space="0" w:color="auto"/>
            <w:right w:val="none" w:sz="0" w:space="0" w:color="auto"/>
          </w:divBdr>
        </w:div>
        <w:div w:id="404838045">
          <w:marLeft w:val="0"/>
          <w:marRight w:val="547"/>
          <w:marTop w:val="0"/>
          <w:marBottom w:val="0"/>
          <w:divBdr>
            <w:top w:val="none" w:sz="0" w:space="0" w:color="auto"/>
            <w:left w:val="none" w:sz="0" w:space="0" w:color="auto"/>
            <w:bottom w:val="none" w:sz="0" w:space="0" w:color="auto"/>
            <w:right w:val="none" w:sz="0" w:space="0" w:color="auto"/>
          </w:divBdr>
        </w:div>
        <w:div w:id="530537946">
          <w:marLeft w:val="0"/>
          <w:marRight w:val="547"/>
          <w:marTop w:val="0"/>
          <w:marBottom w:val="0"/>
          <w:divBdr>
            <w:top w:val="none" w:sz="0" w:space="0" w:color="auto"/>
            <w:left w:val="none" w:sz="0" w:space="0" w:color="auto"/>
            <w:bottom w:val="none" w:sz="0" w:space="0" w:color="auto"/>
            <w:right w:val="none" w:sz="0" w:space="0" w:color="auto"/>
          </w:divBdr>
        </w:div>
        <w:div w:id="619383636">
          <w:marLeft w:val="0"/>
          <w:marRight w:val="547"/>
          <w:marTop w:val="0"/>
          <w:marBottom w:val="0"/>
          <w:divBdr>
            <w:top w:val="none" w:sz="0" w:space="0" w:color="auto"/>
            <w:left w:val="none" w:sz="0" w:space="0" w:color="auto"/>
            <w:bottom w:val="none" w:sz="0" w:space="0" w:color="auto"/>
            <w:right w:val="none" w:sz="0" w:space="0" w:color="auto"/>
          </w:divBdr>
        </w:div>
        <w:div w:id="663433273">
          <w:marLeft w:val="0"/>
          <w:marRight w:val="547"/>
          <w:marTop w:val="0"/>
          <w:marBottom w:val="0"/>
          <w:divBdr>
            <w:top w:val="none" w:sz="0" w:space="0" w:color="auto"/>
            <w:left w:val="none" w:sz="0" w:space="0" w:color="auto"/>
            <w:bottom w:val="none" w:sz="0" w:space="0" w:color="auto"/>
            <w:right w:val="none" w:sz="0" w:space="0" w:color="auto"/>
          </w:divBdr>
        </w:div>
        <w:div w:id="929654232">
          <w:marLeft w:val="0"/>
          <w:marRight w:val="547"/>
          <w:marTop w:val="0"/>
          <w:marBottom w:val="0"/>
          <w:divBdr>
            <w:top w:val="none" w:sz="0" w:space="0" w:color="auto"/>
            <w:left w:val="none" w:sz="0" w:space="0" w:color="auto"/>
            <w:bottom w:val="none" w:sz="0" w:space="0" w:color="auto"/>
            <w:right w:val="none" w:sz="0" w:space="0" w:color="auto"/>
          </w:divBdr>
        </w:div>
        <w:div w:id="1019163868">
          <w:marLeft w:val="0"/>
          <w:marRight w:val="547"/>
          <w:marTop w:val="0"/>
          <w:marBottom w:val="0"/>
          <w:divBdr>
            <w:top w:val="none" w:sz="0" w:space="0" w:color="auto"/>
            <w:left w:val="none" w:sz="0" w:space="0" w:color="auto"/>
            <w:bottom w:val="none" w:sz="0" w:space="0" w:color="auto"/>
            <w:right w:val="none" w:sz="0" w:space="0" w:color="auto"/>
          </w:divBdr>
        </w:div>
        <w:div w:id="1088040309">
          <w:marLeft w:val="0"/>
          <w:marRight w:val="547"/>
          <w:marTop w:val="0"/>
          <w:marBottom w:val="0"/>
          <w:divBdr>
            <w:top w:val="none" w:sz="0" w:space="0" w:color="auto"/>
            <w:left w:val="none" w:sz="0" w:space="0" w:color="auto"/>
            <w:bottom w:val="none" w:sz="0" w:space="0" w:color="auto"/>
            <w:right w:val="none" w:sz="0" w:space="0" w:color="auto"/>
          </w:divBdr>
        </w:div>
        <w:div w:id="1673289799">
          <w:marLeft w:val="0"/>
          <w:marRight w:val="547"/>
          <w:marTop w:val="0"/>
          <w:marBottom w:val="0"/>
          <w:divBdr>
            <w:top w:val="none" w:sz="0" w:space="0" w:color="auto"/>
            <w:left w:val="none" w:sz="0" w:space="0" w:color="auto"/>
            <w:bottom w:val="none" w:sz="0" w:space="0" w:color="auto"/>
            <w:right w:val="none" w:sz="0" w:space="0" w:color="auto"/>
          </w:divBdr>
        </w:div>
        <w:div w:id="1728650364">
          <w:marLeft w:val="0"/>
          <w:marRight w:val="547"/>
          <w:marTop w:val="0"/>
          <w:marBottom w:val="0"/>
          <w:divBdr>
            <w:top w:val="none" w:sz="0" w:space="0" w:color="auto"/>
            <w:left w:val="none" w:sz="0" w:space="0" w:color="auto"/>
            <w:bottom w:val="none" w:sz="0" w:space="0" w:color="auto"/>
            <w:right w:val="none" w:sz="0" w:space="0" w:color="auto"/>
          </w:divBdr>
        </w:div>
        <w:div w:id="1784494298">
          <w:marLeft w:val="0"/>
          <w:marRight w:val="547"/>
          <w:marTop w:val="0"/>
          <w:marBottom w:val="0"/>
          <w:divBdr>
            <w:top w:val="none" w:sz="0" w:space="0" w:color="auto"/>
            <w:left w:val="none" w:sz="0" w:space="0" w:color="auto"/>
            <w:bottom w:val="none" w:sz="0" w:space="0" w:color="auto"/>
            <w:right w:val="none" w:sz="0" w:space="0" w:color="auto"/>
          </w:divBdr>
        </w:div>
        <w:div w:id="1822690102">
          <w:marLeft w:val="0"/>
          <w:marRight w:val="547"/>
          <w:marTop w:val="0"/>
          <w:marBottom w:val="0"/>
          <w:divBdr>
            <w:top w:val="none" w:sz="0" w:space="0" w:color="auto"/>
            <w:left w:val="none" w:sz="0" w:space="0" w:color="auto"/>
            <w:bottom w:val="none" w:sz="0" w:space="0" w:color="auto"/>
            <w:right w:val="none" w:sz="0" w:space="0" w:color="auto"/>
          </w:divBdr>
        </w:div>
        <w:div w:id="1840000016">
          <w:marLeft w:val="0"/>
          <w:marRight w:val="547"/>
          <w:marTop w:val="0"/>
          <w:marBottom w:val="0"/>
          <w:divBdr>
            <w:top w:val="none" w:sz="0" w:space="0" w:color="auto"/>
            <w:left w:val="none" w:sz="0" w:space="0" w:color="auto"/>
            <w:bottom w:val="none" w:sz="0" w:space="0" w:color="auto"/>
            <w:right w:val="none" w:sz="0" w:space="0" w:color="auto"/>
          </w:divBdr>
        </w:div>
      </w:divsChild>
    </w:div>
    <w:div w:id="1901596114">
      <w:bodyDiv w:val="1"/>
      <w:marLeft w:val="0"/>
      <w:marRight w:val="0"/>
      <w:marTop w:val="0"/>
      <w:marBottom w:val="0"/>
      <w:divBdr>
        <w:top w:val="none" w:sz="0" w:space="0" w:color="auto"/>
        <w:left w:val="none" w:sz="0" w:space="0" w:color="auto"/>
        <w:bottom w:val="none" w:sz="0" w:space="0" w:color="auto"/>
        <w:right w:val="none" w:sz="0" w:space="0" w:color="auto"/>
      </w:divBdr>
      <w:divsChild>
        <w:div w:id="1098017432">
          <w:marLeft w:val="0"/>
          <w:marRight w:val="547"/>
          <w:marTop w:val="0"/>
          <w:marBottom w:val="0"/>
          <w:divBdr>
            <w:top w:val="none" w:sz="0" w:space="0" w:color="auto"/>
            <w:left w:val="none" w:sz="0" w:space="0" w:color="auto"/>
            <w:bottom w:val="none" w:sz="0" w:space="0" w:color="auto"/>
            <w:right w:val="none" w:sz="0" w:space="0" w:color="auto"/>
          </w:divBdr>
        </w:div>
        <w:div w:id="1888639394">
          <w:marLeft w:val="0"/>
          <w:marRight w:val="547"/>
          <w:marTop w:val="0"/>
          <w:marBottom w:val="0"/>
          <w:divBdr>
            <w:top w:val="none" w:sz="0" w:space="0" w:color="auto"/>
            <w:left w:val="none" w:sz="0" w:space="0" w:color="auto"/>
            <w:bottom w:val="none" w:sz="0" w:space="0" w:color="auto"/>
            <w:right w:val="none" w:sz="0" w:space="0" w:color="auto"/>
          </w:divBdr>
        </w:div>
      </w:divsChild>
    </w:div>
    <w:div w:id="1941135470">
      <w:bodyDiv w:val="1"/>
      <w:marLeft w:val="0"/>
      <w:marRight w:val="0"/>
      <w:marTop w:val="0"/>
      <w:marBottom w:val="0"/>
      <w:divBdr>
        <w:top w:val="none" w:sz="0" w:space="0" w:color="auto"/>
        <w:left w:val="none" w:sz="0" w:space="0" w:color="auto"/>
        <w:bottom w:val="none" w:sz="0" w:space="0" w:color="auto"/>
        <w:right w:val="none" w:sz="0" w:space="0" w:color="auto"/>
      </w:divBdr>
    </w:div>
    <w:div w:id="1945068968">
      <w:bodyDiv w:val="1"/>
      <w:marLeft w:val="0"/>
      <w:marRight w:val="0"/>
      <w:marTop w:val="0"/>
      <w:marBottom w:val="0"/>
      <w:divBdr>
        <w:top w:val="none" w:sz="0" w:space="0" w:color="auto"/>
        <w:left w:val="none" w:sz="0" w:space="0" w:color="auto"/>
        <w:bottom w:val="none" w:sz="0" w:space="0" w:color="auto"/>
        <w:right w:val="none" w:sz="0" w:space="0" w:color="auto"/>
      </w:divBdr>
    </w:div>
    <w:div w:id="1993485909">
      <w:bodyDiv w:val="1"/>
      <w:marLeft w:val="0"/>
      <w:marRight w:val="0"/>
      <w:marTop w:val="0"/>
      <w:marBottom w:val="0"/>
      <w:divBdr>
        <w:top w:val="none" w:sz="0" w:space="0" w:color="auto"/>
        <w:left w:val="none" w:sz="0" w:space="0" w:color="auto"/>
        <w:bottom w:val="none" w:sz="0" w:space="0" w:color="auto"/>
        <w:right w:val="none" w:sz="0" w:space="0" w:color="auto"/>
      </w:divBdr>
      <w:divsChild>
        <w:div w:id="1722368298">
          <w:marLeft w:val="0"/>
          <w:marRight w:val="432"/>
          <w:marTop w:val="125"/>
          <w:marBottom w:val="0"/>
          <w:divBdr>
            <w:top w:val="none" w:sz="0" w:space="0" w:color="auto"/>
            <w:left w:val="none" w:sz="0" w:space="0" w:color="auto"/>
            <w:bottom w:val="none" w:sz="0" w:space="0" w:color="auto"/>
            <w:right w:val="none" w:sz="0" w:space="0" w:color="auto"/>
          </w:divBdr>
        </w:div>
      </w:divsChild>
    </w:div>
    <w:div w:id="1996646125">
      <w:bodyDiv w:val="1"/>
      <w:marLeft w:val="0"/>
      <w:marRight w:val="0"/>
      <w:marTop w:val="0"/>
      <w:marBottom w:val="0"/>
      <w:divBdr>
        <w:top w:val="none" w:sz="0" w:space="0" w:color="auto"/>
        <w:left w:val="none" w:sz="0" w:space="0" w:color="auto"/>
        <w:bottom w:val="none" w:sz="0" w:space="0" w:color="auto"/>
        <w:right w:val="none" w:sz="0" w:space="0" w:color="auto"/>
      </w:divBdr>
    </w:div>
    <w:div w:id="2023239075">
      <w:bodyDiv w:val="1"/>
      <w:marLeft w:val="0"/>
      <w:marRight w:val="0"/>
      <w:marTop w:val="0"/>
      <w:marBottom w:val="0"/>
      <w:divBdr>
        <w:top w:val="none" w:sz="0" w:space="0" w:color="auto"/>
        <w:left w:val="none" w:sz="0" w:space="0" w:color="auto"/>
        <w:bottom w:val="none" w:sz="0" w:space="0" w:color="auto"/>
        <w:right w:val="none" w:sz="0" w:space="0" w:color="auto"/>
      </w:divBdr>
      <w:divsChild>
        <w:div w:id="1287158365">
          <w:marLeft w:val="0"/>
          <w:marRight w:val="0"/>
          <w:marTop w:val="0"/>
          <w:marBottom w:val="0"/>
          <w:divBdr>
            <w:top w:val="none" w:sz="0" w:space="0" w:color="auto"/>
            <w:left w:val="none" w:sz="0" w:space="0" w:color="auto"/>
            <w:bottom w:val="none" w:sz="0" w:space="0" w:color="auto"/>
            <w:right w:val="none" w:sz="0" w:space="0" w:color="auto"/>
          </w:divBdr>
        </w:div>
      </w:divsChild>
    </w:div>
    <w:div w:id="2079786466">
      <w:bodyDiv w:val="1"/>
      <w:marLeft w:val="0"/>
      <w:marRight w:val="0"/>
      <w:marTop w:val="0"/>
      <w:marBottom w:val="0"/>
      <w:divBdr>
        <w:top w:val="none" w:sz="0" w:space="0" w:color="auto"/>
        <w:left w:val="none" w:sz="0" w:space="0" w:color="auto"/>
        <w:bottom w:val="none" w:sz="0" w:space="0" w:color="auto"/>
        <w:right w:val="none" w:sz="0" w:space="0" w:color="auto"/>
      </w:divBdr>
    </w:div>
    <w:div w:id="2088912822">
      <w:bodyDiv w:val="1"/>
      <w:marLeft w:val="0"/>
      <w:marRight w:val="0"/>
      <w:marTop w:val="0"/>
      <w:marBottom w:val="0"/>
      <w:divBdr>
        <w:top w:val="none" w:sz="0" w:space="0" w:color="auto"/>
        <w:left w:val="none" w:sz="0" w:space="0" w:color="auto"/>
        <w:bottom w:val="none" w:sz="0" w:space="0" w:color="auto"/>
        <w:right w:val="none" w:sz="0" w:space="0" w:color="auto"/>
      </w:divBdr>
      <w:divsChild>
        <w:div w:id="2124691256">
          <w:marLeft w:val="547"/>
          <w:marRight w:val="0"/>
          <w:marTop w:val="0"/>
          <w:marBottom w:val="0"/>
          <w:divBdr>
            <w:top w:val="none" w:sz="0" w:space="0" w:color="auto"/>
            <w:left w:val="none" w:sz="0" w:space="0" w:color="auto"/>
            <w:bottom w:val="none" w:sz="0" w:space="0" w:color="auto"/>
            <w:right w:val="none" w:sz="0" w:space="0" w:color="auto"/>
          </w:divBdr>
        </w:div>
      </w:divsChild>
    </w:div>
    <w:div w:id="2098669526">
      <w:bodyDiv w:val="1"/>
      <w:marLeft w:val="0"/>
      <w:marRight w:val="0"/>
      <w:marTop w:val="0"/>
      <w:marBottom w:val="0"/>
      <w:divBdr>
        <w:top w:val="none" w:sz="0" w:space="0" w:color="auto"/>
        <w:left w:val="none" w:sz="0" w:space="0" w:color="auto"/>
        <w:bottom w:val="none" w:sz="0" w:space="0" w:color="auto"/>
        <w:right w:val="none" w:sz="0" w:space="0" w:color="auto"/>
      </w:divBdr>
      <w:divsChild>
        <w:div w:id="251163139">
          <w:marLeft w:val="0"/>
          <w:marRight w:val="0"/>
          <w:marTop w:val="0"/>
          <w:marBottom w:val="0"/>
          <w:divBdr>
            <w:top w:val="none" w:sz="0" w:space="0" w:color="auto"/>
            <w:left w:val="none" w:sz="0" w:space="0" w:color="auto"/>
            <w:bottom w:val="none" w:sz="0" w:space="0" w:color="auto"/>
            <w:right w:val="none" w:sz="0" w:space="0" w:color="auto"/>
          </w:divBdr>
        </w:div>
      </w:divsChild>
    </w:div>
    <w:div w:id="2122450951">
      <w:bodyDiv w:val="1"/>
      <w:marLeft w:val="0"/>
      <w:marRight w:val="0"/>
      <w:marTop w:val="0"/>
      <w:marBottom w:val="0"/>
      <w:divBdr>
        <w:top w:val="none" w:sz="0" w:space="0" w:color="auto"/>
        <w:left w:val="none" w:sz="0" w:space="0" w:color="auto"/>
        <w:bottom w:val="none" w:sz="0" w:space="0" w:color="auto"/>
        <w:right w:val="none" w:sz="0" w:space="0" w:color="auto"/>
      </w:divBdr>
      <w:divsChild>
        <w:div w:id="975452040">
          <w:marLeft w:val="0"/>
          <w:marRight w:val="432"/>
          <w:marTop w:val="125"/>
          <w:marBottom w:val="0"/>
          <w:divBdr>
            <w:top w:val="none" w:sz="0" w:space="0" w:color="auto"/>
            <w:left w:val="none" w:sz="0" w:space="0" w:color="auto"/>
            <w:bottom w:val="none" w:sz="0" w:space="0" w:color="auto"/>
            <w:right w:val="none" w:sz="0" w:space="0" w:color="auto"/>
          </w:divBdr>
        </w:div>
      </w:divsChild>
    </w:div>
    <w:div w:id="2125072262">
      <w:bodyDiv w:val="1"/>
      <w:marLeft w:val="0"/>
      <w:marRight w:val="0"/>
      <w:marTop w:val="0"/>
      <w:marBottom w:val="0"/>
      <w:divBdr>
        <w:top w:val="none" w:sz="0" w:space="0" w:color="auto"/>
        <w:left w:val="none" w:sz="0" w:space="0" w:color="auto"/>
        <w:bottom w:val="none" w:sz="0" w:space="0" w:color="auto"/>
        <w:right w:val="none" w:sz="0" w:space="0" w:color="auto"/>
      </w:divBdr>
    </w:div>
    <w:div w:id="2128696060">
      <w:bodyDiv w:val="1"/>
      <w:marLeft w:val="0"/>
      <w:marRight w:val="0"/>
      <w:marTop w:val="0"/>
      <w:marBottom w:val="0"/>
      <w:divBdr>
        <w:top w:val="none" w:sz="0" w:space="0" w:color="auto"/>
        <w:left w:val="none" w:sz="0" w:space="0" w:color="auto"/>
        <w:bottom w:val="none" w:sz="0" w:space="0" w:color="auto"/>
        <w:right w:val="none" w:sz="0" w:space="0" w:color="auto"/>
      </w:divBdr>
      <w:divsChild>
        <w:div w:id="2040623575">
          <w:marLeft w:val="547"/>
          <w:marRight w:val="0"/>
          <w:marTop w:val="0"/>
          <w:marBottom w:val="0"/>
          <w:divBdr>
            <w:top w:val="none" w:sz="0" w:space="0" w:color="auto"/>
            <w:left w:val="none" w:sz="0" w:space="0" w:color="auto"/>
            <w:bottom w:val="none" w:sz="0" w:space="0" w:color="auto"/>
            <w:right w:val="none" w:sz="0" w:space="0" w:color="auto"/>
          </w:divBdr>
        </w:div>
      </w:divsChild>
    </w:div>
    <w:div w:id="21404115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diagramData" Target="diagrams/data12.xml"/><Relationship Id="rId21" Type="http://schemas.openxmlformats.org/officeDocument/2006/relationships/image" Target="media/image6.png"/><Relationship Id="rId42" Type="http://schemas.openxmlformats.org/officeDocument/2006/relationships/image" Target="media/image13.jpeg"/><Relationship Id="rId63" Type="http://schemas.openxmlformats.org/officeDocument/2006/relationships/diagramQuickStyle" Target="diagrams/quickStyle1.xml"/><Relationship Id="rId84" Type="http://schemas.openxmlformats.org/officeDocument/2006/relationships/diagramColors" Target="diagrams/colors5.xml"/><Relationship Id="rId138" Type="http://schemas.openxmlformats.org/officeDocument/2006/relationships/diagramData" Target="diagrams/data16.xml"/><Relationship Id="rId159" Type="http://schemas.openxmlformats.org/officeDocument/2006/relationships/diagramLayout" Target="diagrams/layout20.xml"/><Relationship Id="rId170" Type="http://schemas.openxmlformats.org/officeDocument/2006/relationships/diagramQuickStyle" Target="diagrams/quickStyle22.xml"/><Relationship Id="rId191" Type="http://schemas.openxmlformats.org/officeDocument/2006/relationships/hyperlink" Target="https://jss.tabriz.iau.ir/article_521077_c02957e6bf2ccc486f17b1b04075adf1.pdf" TargetMode="External"/><Relationship Id="rId205" Type="http://schemas.openxmlformats.org/officeDocument/2006/relationships/hyperlink" Target="https://doi.org/10.15700/saje.v39n1a1342" TargetMode="External"/><Relationship Id="rId107" Type="http://schemas.openxmlformats.org/officeDocument/2006/relationships/diagramLayout" Target="diagrams/layout10.xml"/><Relationship Id="rId11" Type="http://schemas.openxmlformats.org/officeDocument/2006/relationships/image" Target="media/image2.png"/><Relationship Id="rId32" Type="http://schemas.openxmlformats.org/officeDocument/2006/relationships/chart" Target="charts/chart1.xml"/><Relationship Id="rId53" Type="http://schemas.openxmlformats.org/officeDocument/2006/relationships/image" Target="media/image24.jpeg"/><Relationship Id="rId74" Type="http://schemas.openxmlformats.org/officeDocument/2006/relationships/diagramColors" Target="diagrams/colors3.xml"/><Relationship Id="rId128" Type="http://schemas.openxmlformats.org/officeDocument/2006/relationships/diagramLayout" Target="diagrams/layout14.xml"/><Relationship Id="rId149" Type="http://schemas.openxmlformats.org/officeDocument/2006/relationships/diagramLayout" Target="diagrams/layout18.xml"/><Relationship Id="rId5" Type="http://schemas.openxmlformats.org/officeDocument/2006/relationships/webSettings" Target="webSettings.xml"/><Relationship Id="rId95" Type="http://schemas.microsoft.com/office/2007/relationships/diagramDrawing" Target="diagrams/drawing7.xml"/><Relationship Id="rId160" Type="http://schemas.openxmlformats.org/officeDocument/2006/relationships/diagramQuickStyle" Target="diagrams/quickStyle20.xml"/><Relationship Id="rId181" Type="http://schemas.openxmlformats.org/officeDocument/2006/relationships/hyperlink" Target="http://hafthesar.iauh.ac.ir/article-&#1777;-&#1777;&#1783;&#1783;&#1781;-fa.html" TargetMode="External"/><Relationship Id="rId216"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14.jpeg"/><Relationship Id="rId64" Type="http://schemas.openxmlformats.org/officeDocument/2006/relationships/diagramColors" Target="diagrams/colors1.xml"/><Relationship Id="rId118" Type="http://schemas.openxmlformats.org/officeDocument/2006/relationships/diagramLayout" Target="diagrams/layout12.xml"/><Relationship Id="rId139" Type="http://schemas.openxmlformats.org/officeDocument/2006/relationships/diagramLayout" Target="diagrams/layout16.xml"/><Relationship Id="rId85" Type="http://schemas.microsoft.com/office/2007/relationships/diagramDrawing" Target="diagrams/drawing5.xml"/><Relationship Id="rId150" Type="http://schemas.openxmlformats.org/officeDocument/2006/relationships/diagramQuickStyle" Target="diagrams/quickStyle18.xml"/><Relationship Id="rId171" Type="http://schemas.openxmlformats.org/officeDocument/2006/relationships/diagramColors" Target="diagrams/colors22.xml"/><Relationship Id="rId192" Type="http://schemas.openxmlformats.org/officeDocument/2006/relationships/hyperlink" Target="https://ensani.ir/fa/article/423782/%D8%A7%D9%86%D8%AC%D8%A7%D9%85-%D9%BE%DA%98%D9%88%D9%87%D8%B4-%D8%A8%D9%87-%D8%B1%D9%88%D8%B4-%D8%AA%D8%AD%D9%84%DB%8C%D9%84-%D8%AA%D9%85%D8%A7%D8%AA%DB%8C%DA%A9-%D8%B1%D8%A7%D9%87%D9%86%D9%85%D8%A7%DB%8C-%D8%B9%D9%85%D9%84%DB%8C-%D9%88-%DA%AF%D8%A7%D9%85-%D8%A8%D9%87-%DA%AF%D8%A7%D9%85-%D8%A8%D8%B1%D8%A7%DB%8C-%DB%8C%D8%A7%D8%AF%DA%AF%DB%8C%D8%B1%DB%8C-%D9%88-%D8%A2%D9%85%D9%88%D8%B2%D8%B4-%D9%85%D9%88%D8%B1%D8%AF-%D9%85%D8%B7%D8%A7%D9%84%D8%B9%D9%87-%D9%85%D8%B5%D8%B1%D9%81-%D9%85%D9%88%D8%B3%DB%8C%D9%82%DB%8C-%D8%AF%D8%A7%D9%86%D8%B4%D8%AC%D9%88%DB%8C%D8%A7%D9%86-%DA%A9%D8%A7%D8%B1%D8%B4%D9%86%D8%A7%D8%B3%DB%8C-%D8%A7%D8%B1%D8%B4%D8%AF-%D8%AF%D8%A7%D9%86%D8%B4%DA%AF%D8%A7%D9%87-%D8%A7%DB%8C%D9%84%D8%A7%D9%85-" TargetMode="External"/><Relationship Id="rId206" Type="http://schemas.openxmlformats.org/officeDocument/2006/relationships/hyperlink" Target="http://libjournal.uncg.edu/jls/article/view/1046" TargetMode="External"/><Relationship Id="rId12" Type="http://schemas.openxmlformats.org/officeDocument/2006/relationships/image" Target="media/image3.png"/><Relationship Id="rId33" Type="http://schemas.openxmlformats.org/officeDocument/2006/relationships/chart" Target="charts/chart2.xml"/><Relationship Id="rId108" Type="http://schemas.openxmlformats.org/officeDocument/2006/relationships/diagramQuickStyle" Target="diagrams/quickStyle10.xml"/><Relationship Id="rId129" Type="http://schemas.openxmlformats.org/officeDocument/2006/relationships/diagramQuickStyle" Target="diagrams/quickStyle14.xml"/><Relationship Id="rId54" Type="http://schemas.openxmlformats.org/officeDocument/2006/relationships/image" Target="media/image25.jpeg"/><Relationship Id="rId75" Type="http://schemas.microsoft.com/office/2007/relationships/diagramDrawing" Target="diagrams/drawing3.xml"/><Relationship Id="rId96" Type="http://schemas.openxmlformats.org/officeDocument/2006/relationships/diagramData" Target="diagrams/data8.xml"/><Relationship Id="rId140" Type="http://schemas.openxmlformats.org/officeDocument/2006/relationships/diagramQuickStyle" Target="diagrams/quickStyle16.xml"/><Relationship Id="rId161" Type="http://schemas.openxmlformats.org/officeDocument/2006/relationships/diagramColors" Target="diagrams/colors20.xml"/><Relationship Id="rId182" Type="http://schemas.openxmlformats.org/officeDocument/2006/relationships/hyperlink" Target="https://sid.ir/paper/137507/fa" TargetMode="External"/><Relationship Id="rId217" Type="http://schemas.microsoft.com/office/2011/relationships/people" Target="people.xml"/><Relationship Id="rId6" Type="http://schemas.openxmlformats.org/officeDocument/2006/relationships/footnotes" Target="footnotes.xml"/><Relationship Id="rId23" Type="http://schemas.openxmlformats.org/officeDocument/2006/relationships/header" Target="header9.xml"/><Relationship Id="rId119" Type="http://schemas.openxmlformats.org/officeDocument/2006/relationships/diagramQuickStyle" Target="diagrams/quickStyle12.xml"/><Relationship Id="rId44" Type="http://schemas.openxmlformats.org/officeDocument/2006/relationships/image" Target="media/image15.jpeg"/><Relationship Id="rId65" Type="http://schemas.microsoft.com/office/2007/relationships/diagramDrawing" Target="diagrams/drawing1.xml"/><Relationship Id="rId86" Type="http://schemas.openxmlformats.org/officeDocument/2006/relationships/diagramData" Target="diagrams/data6.xml"/><Relationship Id="rId130" Type="http://schemas.openxmlformats.org/officeDocument/2006/relationships/diagramColors" Target="diagrams/colors14.xml"/><Relationship Id="rId151" Type="http://schemas.openxmlformats.org/officeDocument/2006/relationships/diagramColors" Target="diagrams/colors18.xml"/><Relationship Id="rId172" Type="http://schemas.microsoft.com/office/2007/relationships/diagramDrawing" Target="diagrams/drawing22.xml"/><Relationship Id="rId193" Type="http://schemas.openxmlformats.org/officeDocument/2006/relationships/hyperlink" Target="https://civilica.com/doc/1253588" TargetMode="External"/><Relationship Id="rId207" Type="http://schemas.openxmlformats.org/officeDocument/2006/relationships/hyperlink" Target="http://jte.sru.ac.ir/?_action=showPDF&amp;article=77" TargetMode="External"/><Relationship Id="rId13" Type="http://schemas.openxmlformats.org/officeDocument/2006/relationships/image" Target="media/image4.jpeg"/><Relationship Id="rId109" Type="http://schemas.openxmlformats.org/officeDocument/2006/relationships/diagramColors" Target="diagrams/colors10.xml"/><Relationship Id="rId34" Type="http://schemas.openxmlformats.org/officeDocument/2006/relationships/chart" Target="charts/chart3.xml"/><Relationship Id="rId55" Type="http://schemas.openxmlformats.org/officeDocument/2006/relationships/image" Target="media/image26.jpeg"/><Relationship Id="rId76" Type="http://schemas.openxmlformats.org/officeDocument/2006/relationships/diagramData" Target="diagrams/data4.xml"/><Relationship Id="rId97" Type="http://schemas.openxmlformats.org/officeDocument/2006/relationships/diagramLayout" Target="diagrams/layout8.xml"/><Relationship Id="rId120" Type="http://schemas.openxmlformats.org/officeDocument/2006/relationships/diagramColors" Target="diagrams/colors12.xml"/><Relationship Id="rId141" Type="http://schemas.openxmlformats.org/officeDocument/2006/relationships/diagramColors" Target="diagrams/colors16.xml"/><Relationship Id="rId7" Type="http://schemas.openxmlformats.org/officeDocument/2006/relationships/endnotes" Target="endnotes.xml"/><Relationship Id="rId162" Type="http://schemas.microsoft.com/office/2007/relationships/diagramDrawing" Target="diagrams/drawing20.xml"/><Relationship Id="rId183" Type="http://schemas.openxmlformats.org/officeDocument/2006/relationships/hyperlink" Target="https://www.roshdmag.ir/Roshdmag_content/media/image/2018/06/10275_orig.pdf" TargetMode="External"/><Relationship Id="rId218" Type="http://schemas.openxmlformats.org/officeDocument/2006/relationships/glossaryDocument" Target="glossary/document.xml"/><Relationship Id="rId24" Type="http://schemas.openxmlformats.org/officeDocument/2006/relationships/header" Target="header10.xml"/><Relationship Id="rId45" Type="http://schemas.openxmlformats.org/officeDocument/2006/relationships/image" Target="media/image16.jpeg"/><Relationship Id="rId66" Type="http://schemas.openxmlformats.org/officeDocument/2006/relationships/diagramData" Target="diagrams/data2.xml"/><Relationship Id="rId87" Type="http://schemas.openxmlformats.org/officeDocument/2006/relationships/diagramLayout" Target="diagrams/layout6.xml"/><Relationship Id="rId110" Type="http://schemas.microsoft.com/office/2007/relationships/diagramDrawing" Target="diagrams/drawing10.xml"/><Relationship Id="rId131" Type="http://schemas.microsoft.com/office/2007/relationships/diagramDrawing" Target="diagrams/drawing14.xml"/><Relationship Id="rId152" Type="http://schemas.microsoft.com/office/2007/relationships/diagramDrawing" Target="diagrams/drawing18.xml"/><Relationship Id="rId173" Type="http://schemas.openxmlformats.org/officeDocument/2006/relationships/diagramData" Target="diagrams/data23.xml"/><Relationship Id="rId194" Type="http://schemas.openxmlformats.org/officeDocument/2006/relationships/hyperlink" Target="https://www.sid.ir/fa/journal/ViewPaper.aspx?id=131137" TargetMode="External"/><Relationship Id="rId208" Type="http://schemas.openxmlformats.org/officeDocument/2006/relationships/hyperlink" Target="https://doi.org/10.1002/curj.125" TargetMode="External"/><Relationship Id="rId14" Type="http://schemas.openxmlformats.org/officeDocument/2006/relationships/header" Target="header3.xml"/><Relationship Id="rId30" Type="http://schemas.microsoft.com/office/2018/08/relationships/commentsExtensible" Target="commentsExtensible.xml"/><Relationship Id="rId35" Type="http://schemas.openxmlformats.org/officeDocument/2006/relationships/header" Target="header13.xml"/><Relationship Id="rId56" Type="http://schemas.openxmlformats.org/officeDocument/2006/relationships/image" Target="media/image27.jpeg"/><Relationship Id="rId77" Type="http://schemas.openxmlformats.org/officeDocument/2006/relationships/diagramLayout" Target="diagrams/layout4.xml"/><Relationship Id="rId100" Type="http://schemas.microsoft.com/office/2007/relationships/diagramDrawing" Target="diagrams/drawing8.xml"/><Relationship Id="rId105" Type="http://schemas.microsoft.com/office/2007/relationships/diagramDrawing" Target="diagrams/drawing9.xml"/><Relationship Id="rId126" Type="http://schemas.microsoft.com/office/2007/relationships/diagramDrawing" Target="diagrams/drawing13.xml"/><Relationship Id="rId147" Type="http://schemas.microsoft.com/office/2007/relationships/diagramDrawing" Target="diagrams/drawing17.xml"/><Relationship Id="rId168" Type="http://schemas.openxmlformats.org/officeDocument/2006/relationships/diagramData" Target="diagrams/data22.xml"/><Relationship Id="rId8" Type="http://schemas.openxmlformats.org/officeDocument/2006/relationships/image" Target="media/image1.png"/><Relationship Id="rId51" Type="http://schemas.openxmlformats.org/officeDocument/2006/relationships/image" Target="media/image22.jpeg"/><Relationship Id="rId72" Type="http://schemas.openxmlformats.org/officeDocument/2006/relationships/diagramLayout" Target="diagrams/layout3.xml"/><Relationship Id="rId93" Type="http://schemas.openxmlformats.org/officeDocument/2006/relationships/diagramQuickStyle" Target="diagrams/quickStyle7.xml"/><Relationship Id="rId98" Type="http://schemas.openxmlformats.org/officeDocument/2006/relationships/diagramQuickStyle" Target="diagrams/quickStyle8.xml"/><Relationship Id="rId121" Type="http://schemas.microsoft.com/office/2007/relationships/diagramDrawing" Target="diagrams/drawing12.xml"/><Relationship Id="rId142" Type="http://schemas.microsoft.com/office/2007/relationships/diagramDrawing" Target="diagrams/drawing16.xml"/><Relationship Id="rId163" Type="http://schemas.openxmlformats.org/officeDocument/2006/relationships/diagramData" Target="diagrams/data21.xml"/><Relationship Id="rId184" Type="http://schemas.openxmlformats.org/officeDocument/2006/relationships/hyperlink" Target="http://hafthesar.iauh.ac.ir/article-&#1777;-&#1777;&#1780;&#1782;&#1777;-fa.html" TargetMode="External"/><Relationship Id="rId189" Type="http://schemas.openxmlformats.org/officeDocument/2006/relationships/hyperlink" Target="https://ensani.ir/fa/article/534225/%D8%B1%D9%88%DB%8C%DA%A9%D8%B1%D8%AF-%D8%AD%D8%B3-%D9%85%DA%A9%D8%A7%D9%86-%D8%AF%D8%B1-%D8%B7%D8%B1%D8%A7%D8%AD%DB%8C-%D9%81%D8%B6%D8%A7%D9%87%D8%A7%DB%8C-%D8%A2%D9%85%D9%88%D8%B2%D8%B4%DB%8C-%D8%A8%D8%A7-%D8%AA%D9%85%D8%B1%DA%A9%D8%B2-%D8%A8%D8%B1-%D9%81%D8%B6%D8%A7%DB%8C-%D8%B3%D8%A8%D8%B2-%D9%85%D8%AF%D8%A7%D8%B1%D8%B3-%D8%B1%D9%88%D8%B3%D8%AA%D8%A7%DB%8C%DB%8C-%D8%B4%D9%87%D8%B1%D8%B3%D8%AA%D8%A7%D9%86-%DA%AF%D9%86%D8%A8%D8%AF%DA%A9%D8%A7%D9%88%D9%88%D8%B3" TargetMode="External"/><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eader" Target="header23.xml"/><Relationship Id="rId25" Type="http://schemas.openxmlformats.org/officeDocument/2006/relationships/header" Target="header11.xml"/><Relationship Id="rId46" Type="http://schemas.openxmlformats.org/officeDocument/2006/relationships/image" Target="media/image17.jpeg"/><Relationship Id="rId67" Type="http://schemas.openxmlformats.org/officeDocument/2006/relationships/diagramLayout" Target="diagrams/layout2.xml"/><Relationship Id="rId116" Type="http://schemas.microsoft.com/office/2007/relationships/diagramDrawing" Target="diagrams/drawing11.xml"/><Relationship Id="rId137" Type="http://schemas.microsoft.com/office/2007/relationships/diagramDrawing" Target="diagrams/drawing15.xml"/><Relationship Id="rId158" Type="http://schemas.openxmlformats.org/officeDocument/2006/relationships/diagramData" Target="diagrams/data20.xml"/><Relationship Id="rId20" Type="http://schemas.openxmlformats.org/officeDocument/2006/relationships/image" Target="media/image5.png"/><Relationship Id="rId41" Type="http://schemas.openxmlformats.org/officeDocument/2006/relationships/image" Target="media/image12.jpeg"/><Relationship Id="rId62" Type="http://schemas.openxmlformats.org/officeDocument/2006/relationships/diagramLayout" Target="diagrams/layout1.xml"/><Relationship Id="rId83" Type="http://schemas.openxmlformats.org/officeDocument/2006/relationships/diagramQuickStyle" Target="diagrams/quickStyle5.xml"/><Relationship Id="rId88" Type="http://schemas.openxmlformats.org/officeDocument/2006/relationships/diagramQuickStyle" Target="diagrams/quickStyle6.xml"/><Relationship Id="rId111" Type="http://schemas.openxmlformats.org/officeDocument/2006/relationships/image" Target="media/image30.png"/><Relationship Id="rId132" Type="http://schemas.openxmlformats.org/officeDocument/2006/relationships/image" Target="media/image31.png"/><Relationship Id="rId153" Type="http://schemas.openxmlformats.org/officeDocument/2006/relationships/diagramData" Target="diagrams/data19.xml"/><Relationship Id="rId174" Type="http://schemas.openxmlformats.org/officeDocument/2006/relationships/diagramLayout" Target="diagrams/layout23.xml"/><Relationship Id="rId179" Type="http://schemas.openxmlformats.org/officeDocument/2006/relationships/header" Target="header18.xml"/><Relationship Id="rId195" Type="http://schemas.openxmlformats.org/officeDocument/2006/relationships/hyperlink" Target="https://www.noormags.ir/view/fa/articlepage/1058429/%D8%A7%D8%B5%D9%88%D9%84-%D8%B7%D8%B1%D8%A7%D8%AD%DB%8C-%D9%85%D8%B1%D8%A7%DA%A9%D8%B2-%D8%A7%D9%85%D9%88%D8%B2%D8%B4%DB%8C-%D8%A8%D8%B1-%D9%85%D8%A8%D9%86%D8%A7%DB%8C-%D9%81%D9%84%D8%B3%D9%81%D9%87-%D8%AA%D8%B9%D9%84%DB%8C%D9%85-%D9%88-%D8%AA%D8%B1%D8%A8%DB%8C%D8%AA" TargetMode="External"/><Relationship Id="rId209" Type="http://schemas.openxmlformats.org/officeDocument/2006/relationships/hyperlink" Target="https://repository.tudelft.nl/islandora/search/author%3A%22Sterrenburg%2C%20Jasper%22" TargetMode="External"/><Relationship Id="rId190" Type="http://schemas.openxmlformats.org/officeDocument/2006/relationships/hyperlink" Target="https://ipom.journals.pnu.ac.ir/article_3658.html" TargetMode="External"/><Relationship Id="rId204" Type="http://schemas.openxmlformats.org/officeDocument/2006/relationships/hyperlink" Target="https://gpseducation.oecd.org/revieweducationpolicies/" TargetMode="External"/><Relationship Id="rId15" Type="http://schemas.openxmlformats.org/officeDocument/2006/relationships/header" Target="header4.xml"/><Relationship Id="rId36" Type="http://schemas.openxmlformats.org/officeDocument/2006/relationships/header" Target="header14.xml"/><Relationship Id="rId57" Type="http://schemas.openxmlformats.org/officeDocument/2006/relationships/image" Target="media/image28.jpeg"/><Relationship Id="rId106" Type="http://schemas.openxmlformats.org/officeDocument/2006/relationships/diagramData" Target="diagrams/data10.xml"/><Relationship Id="rId127" Type="http://schemas.openxmlformats.org/officeDocument/2006/relationships/diagramData" Target="diagrams/data14.xml"/><Relationship Id="rId10" Type="http://schemas.openxmlformats.org/officeDocument/2006/relationships/header" Target="header2.xml"/><Relationship Id="rId31" Type="http://schemas.openxmlformats.org/officeDocument/2006/relationships/image" Target="media/image8.png"/><Relationship Id="rId52" Type="http://schemas.openxmlformats.org/officeDocument/2006/relationships/image" Target="media/image23.jpeg"/><Relationship Id="rId73" Type="http://schemas.openxmlformats.org/officeDocument/2006/relationships/diagramQuickStyle" Target="diagrams/quickStyle3.xml"/><Relationship Id="rId78" Type="http://schemas.openxmlformats.org/officeDocument/2006/relationships/diagramQuickStyle" Target="diagrams/quickStyle4.xml"/><Relationship Id="rId94" Type="http://schemas.openxmlformats.org/officeDocument/2006/relationships/diagramColors" Target="diagrams/colors7.xml"/><Relationship Id="rId99" Type="http://schemas.openxmlformats.org/officeDocument/2006/relationships/diagramColors" Target="diagrams/colors8.xml"/><Relationship Id="rId101" Type="http://schemas.openxmlformats.org/officeDocument/2006/relationships/diagramData" Target="diagrams/data9.xml"/><Relationship Id="rId122" Type="http://schemas.openxmlformats.org/officeDocument/2006/relationships/diagramData" Target="diagrams/data13.xml"/><Relationship Id="rId143" Type="http://schemas.openxmlformats.org/officeDocument/2006/relationships/diagramData" Target="diagrams/data17.xml"/><Relationship Id="rId148" Type="http://schemas.openxmlformats.org/officeDocument/2006/relationships/diagramData" Target="diagrams/data18.xml"/><Relationship Id="rId164" Type="http://schemas.openxmlformats.org/officeDocument/2006/relationships/diagramLayout" Target="diagrams/layout21.xml"/><Relationship Id="rId169" Type="http://schemas.openxmlformats.org/officeDocument/2006/relationships/diagramLayout" Target="diagrams/layout22.xml"/><Relationship Id="rId185" Type="http://schemas.openxmlformats.org/officeDocument/2006/relationships/hyperlink" Target="https://sid.ir/paper/401486/fa"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eader" Target="header19.xml"/><Relationship Id="rId210" Type="http://schemas.openxmlformats.org/officeDocument/2006/relationships/header" Target="header20.xml"/><Relationship Id="rId215" Type="http://schemas.openxmlformats.org/officeDocument/2006/relationships/header" Target="header24.xml"/><Relationship Id="rId26" Type="http://schemas.openxmlformats.org/officeDocument/2006/relationships/header" Target="header12.xml"/><Relationship Id="rId47" Type="http://schemas.openxmlformats.org/officeDocument/2006/relationships/image" Target="media/image18.jpeg"/><Relationship Id="rId68" Type="http://schemas.openxmlformats.org/officeDocument/2006/relationships/diagramQuickStyle" Target="diagrams/quickStyle2.xml"/><Relationship Id="rId89" Type="http://schemas.openxmlformats.org/officeDocument/2006/relationships/diagramColors" Target="diagrams/colors6.xml"/><Relationship Id="rId112" Type="http://schemas.openxmlformats.org/officeDocument/2006/relationships/diagramData" Target="diagrams/data11.xml"/><Relationship Id="rId133" Type="http://schemas.openxmlformats.org/officeDocument/2006/relationships/diagramData" Target="diagrams/data15.xml"/><Relationship Id="rId154" Type="http://schemas.openxmlformats.org/officeDocument/2006/relationships/diagramLayout" Target="diagrams/layout19.xml"/><Relationship Id="rId175" Type="http://schemas.openxmlformats.org/officeDocument/2006/relationships/diagramQuickStyle" Target="diagrams/quickStyle23.xml"/><Relationship Id="rId196" Type="http://schemas.openxmlformats.org/officeDocument/2006/relationships/hyperlink" Target="https://civilica.com/doc/707371" TargetMode="External"/><Relationship Id="rId200" Type="http://schemas.openxmlformats.org/officeDocument/2006/relationships/hyperlink" Target="https://doi.org/10.1016/j.sbspro.2012.05.480" TargetMode="External"/><Relationship Id="rId16" Type="http://schemas.openxmlformats.org/officeDocument/2006/relationships/header" Target="header5.xml"/><Relationship Id="rId37" Type="http://schemas.openxmlformats.org/officeDocument/2006/relationships/header" Target="header15.xml"/><Relationship Id="rId58" Type="http://schemas.openxmlformats.org/officeDocument/2006/relationships/image" Target="media/image29.jpeg"/><Relationship Id="rId79" Type="http://schemas.openxmlformats.org/officeDocument/2006/relationships/diagramColors" Target="diagrams/colors4.xml"/><Relationship Id="rId102" Type="http://schemas.openxmlformats.org/officeDocument/2006/relationships/diagramLayout" Target="diagrams/layout9.xml"/><Relationship Id="rId123" Type="http://schemas.openxmlformats.org/officeDocument/2006/relationships/diagramLayout" Target="diagrams/layout13.xml"/><Relationship Id="rId144" Type="http://schemas.openxmlformats.org/officeDocument/2006/relationships/diagramLayout" Target="diagrams/layout17.xml"/><Relationship Id="rId90" Type="http://schemas.microsoft.com/office/2007/relationships/diagramDrawing" Target="diagrams/drawing6.xml"/><Relationship Id="rId165" Type="http://schemas.openxmlformats.org/officeDocument/2006/relationships/diagramQuickStyle" Target="diagrams/quickStyle21.xml"/><Relationship Id="rId186" Type="http://schemas.openxmlformats.org/officeDocument/2006/relationships/hyperlink" Target="https://civilica.com/doc/255262" TargetMode="External"/><Relationship Id="rId211" Type="http://schemas.openxmlformats.org/officeDocument/2006/relationships/header" Target="header21.xml"/><Relationship Id="rId27" Type="http://schemas.openxmlformats.org/officeDocument/2006/relationships/comments" Target="comments.xml"/><Relationship Id="rId48" Type="http://schemas.openxmlformats.org/officeDocument/2006/relationships/image" Target="media/image19.jpeg"/><Relationship Id="rId69" Type="http://schemas.openxmlformats.org/officeDocument/2006/relationships/diagramColors" Target="diagrams/colors2.xml"/><Relationship Id="rId113" Type="http://schemas.openxmlformats.org/officeDocument/2006/relationships/diagramLayout" Target="diagrams/layout11.xml"/><Relationship Id="rId134" Type="http://schemas.openxmlformats.org/officeDocument/2006/relationships/diagramLayout" Target="diagrams/layout15.xml"/><Relationship Id="rId80" Type="http://schemas.microsoft.com/office/2007/relationships/diagramDrawing" Target="diagrams/drawing4.xml"/><Relationship Id="rId155" Type="http://schemas.openxmlformats.org/officeDocument/2006/relationships/diagramQuickStyle" Target="diagrams/quickStyle19.xml"/><Relationship Id="rId176" Type="http://schemas.openxmlformats.org/officeDocument/2006/relationships/diagramColors" Target="diagrams/colors23.xml"/><Relationship Id="rId197" Type="http://schemas.openxmlformats.org/officeDocument/2006/relationships/hyperlink" Target="https://iueam.ir/browse.php?a_id=197&amp;slc_lang=fa&amp;sid=1&amp;printcase=1&amp;hbnr=1&amp;hmb=1" TargetMode="External"/><Relationship Id="rId201" Type="http://schemas.openxmlformats.org/officeDocument/2006/relationships/hyperlink" Target="https://www.sciencedirect.com/science/article/pii/S0360132323005309" TargetMode="External"/><Relationship Id="rId17" Type="http://schemas.openxmlformats.org/officeDocument/2006/relationships/header" Target="header6.xml"/><Relationship Id="rId38" Type="http://schemas.openxmlformats.org/officeDocument/2006/relationships/image" Target="media/image9.jpeg"/><Relationship Id="rId59" Type="http://schemas.openxmlformats.org/officeDocument/2006/relationships/header" Target="header16.xml"/><Relationship Id="rId103" Type="http://schemas.openxmlformats.org/officeDocument/2006/relationships/diagramQuickStyle" Target="diagrams/quickStyle9.xml"/><Relationship Id="rId124" Type="http://schemas.openxmlformats.org/officeDocument/2006/relationships/diagramQuickStyle" Target="diagrams/quickStyle13.xml"/><Relationship Id="rId70" Type="http://schemas.microsoft.com/office/2007/relationships/diagramDrawing" Target="diagrams/drawing2.xml"/><Relationship Id="rId91" Type="http://schemas.openxmlformats.org/officeDocument/2006/relationships/diagramData" Target="diagrams/data7.xml"/><Relationship Id="rId145" Type="http://schemas.openxmlformats.org/officeDocument/2006/relationships/diagramQuickStyle" Target="diagrams/quickStyle17.xml"/><Relationship Id="rId166" Type="http://schemas.openxmlformats.org/officeDocument/2006/relationships/diagramColors" Target="diagrams/colors21.xml"/><Relationship Id="rId187" Type="http://schemas.openxmlformats.org/officeDocument/2006/relationships/hyperlink" Target="https://sid.ir/paper/869811/fa" TargetMode="External"/><Relationship Id="rId1" Type="http://schemas.openxmlformats.org/officeDocument/2006/relationships/customXml" Target="../customXml/item1.xml"/><Relationship Id="rId212" Type="http://schemas.openxmlformats.org/officeDocument/2006/relationships/header" Target="header22.xml"/><Relationship Id="rId28" Type="http://schemas.microsoft.com/office/2011/relationships/commentsExtended" Target="commentsExtended.xml"/><Relationship Id="rId49" Type="http://schemas.openxmlformats.org/officeDocument/2006/relationships/image" Target="media/image20.jpeg"/><Relationship Id="rId114" Type="http://schemas.openxmlformats.org/officeDocument/2006/relationships/diagramQuickStyle" Target="diagrams/quickStyle11.xml"/><Relationship Id="rId60" Type="http://schemas.openxmlformats.org/officeDocument/2006/relationships/header" Target="header17.xml"/><Relationship Id="rId81" Type="http://schemas.openxmlformats.org/officeDocument/2006/relationships/diagramData" Target="diagrams/data5.xml"/><Relationship Id="rId135" Type="http://schemas.openxmlformats.org/officeDocument/2006/relationships/diagramQuickStyle" Target="diagrams/quickStyle15.xml"/><Relationship Id="rId156" Type="http://schemas.openxmlformats.org/officeDocument/2006/relationships/diagramColors" Target="diagrams/colors19.xml"/><Relationship Id="rId177" Type="http://schemas.microsoft.com/office/2007/relationships/diagramDrawing" Target="diagrams/drawing23.xml"/><Relationship Id="rId198" Type="http://schemas.openxmlformats.org/officeDocument/2006/relationships/hyperlink" Target="https://jep.atu.ac.ir/article_11964.html" TargetMode="External"/><Relationship Id="rId202" Type="http://schemas.openxmlformats.org/officeDocument/2006/relationships/hyperlink" Target="https://doi.org/10.1016/j.buildenv.2023.110503" TargetMode="External"/><Relationship Id="rId18" Type="http://schemas.openxmlformats.org/officeDocument/2006/relationships/header" Target="header7.xml"/><Relationship Id="rId39" Type="http://schemas.openxmlformats.org/officeDocument/2006/relationships/image" Target="media/image10.jpeg"/><Relationship Id="rId50" Type="http://schemas.openxmlformats.org/officeDocument/2006/relationships/image" Target="media/image21.jpeg"/><Relationship Id="rId104" Type="http://schemas.openxmlformats.org/officeDocument/2006/relationships/diagramColors" Target="diagrams/colors9.xml"/><Relationship Id="rId125" Type="http://schemas.openxmlformats.org/officeDocument/2006/relationships/diagramColors" Target="diagrams/colors13.xml"/><Relationship Id="rId146" Type="http://schemas.openxmlformats.org/officeDocument/2006/relationships/diagramColors" Target="diagrams/colors17.xml"/><Relationship Id="rId167" Type="http://schemas.microsoft.com/office/2007/relationships/diagramDrawing" Target="diagrams/drawing21.xml"/><Relationship Id="rId188" Type="http://schemas.openxmlformats.org/officeDocument/2006/relationships/hyperlink" Target="https://www.armanshahrjournal.com/article_173185.html" TargetMode="External"/><Relationship Id="rId71" Type="http://schemas.openxmlformats.org/officeDocument/2006/relationships/diagramData" Target="diagrams/data3.xml"/><Relationship Id="rId92" Type="http://schemas.openxmlformats.org/officeDocument/2006/relationships/diagramLayout" Target="diagrams/layout7.xml"/><Relationship Id="rId213" Type="http://schemas.openxmlformats.org/officeDocument/2006/relationships/image" Target="media/image33.png"/><Relationship Id="rId2" Type="http://schemas.openxmlformats.org/officeDocument/2006/relationships/numbering" Target="numbering.xml"/><Relationship Id="rId29" Type="http://schemas.microsoft.com/office/2016/09/relationships/commentsIds" Target="commentsIds.xml"/><Relationship Id="rId40" Type="http://schemas.openxmlformats.org/officeDocument/2006/relationships/image" Target="media/image11.jpeg"/><Relationship Id="rId115" Type="http://schemas.openxmlformats.org/officeDocument/2006/relationships/diagramColors" Target="diagrams/colors11.xml"/><Relationship Id="rId136" Type="http://schemas.openxmlformats.org/officeDocument/2006/relationships/diagramColors" Target="diagrams/colors15.xml"/><Relationship Id="rId157" Type="http://schemas.microsoft.com/office/2007/relationships/diagramDrawing" Target="diagrams/drawing19.xml"/><Relationship Id="rId178" Type="http://schemas.openxmlformats.org/officeDocument/2006/relationships/image" Target="media/image32.png"/><Relationship Id="rId61" Type="http://schemas.openxmlformats.org/officeDocument/2006/relationships/diagramData" Target="diagrams/data1.xml"/><Relationship Id="rId82" Type="http://schemas.openxmlformats.org/officeDocument/2006/relationships/diagramLayout" Target="diagrams/layout5.xml"/><Relationship Id="rId199" Type="http://schemas.openxmlformats.org/officeDocument/2006/relationships/hyperlink" Target="https://www.jiera.ir/article_51090.html" TargetMode="External"/><Relationship Id="rId203" Type="http://schemas.openxmlformats.org/officeDocument/2006/relationships/hyperlink" Target="https://timss2019.org/reports/wp-content/themes/timssandpirls/download-center/TIMSS-2019-International-Results-in-Mathematics-and-Science.pdf" TargetMode="External"/><Relationship Id="rId19" Type="http://schemas.openxmlformats.org/officeDocument/2006/relationships/header" Target="header8.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4\Downloads\&#1578;&#1605;&#1662;&#1604;&#1740;&#1578;%20&#1575;&#1606;&#1711;&#1604;&#1740;&#1587;&#1740;%20.dot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OneDrive\&#1662;&#1575;&#1740;&#1575;&#1606;%20%20&#1606;&#1575;&#1605;&#1607;%20-%20one%20drive\&#1601;&#1589;&#1604;%20&#1670;&#1607;&#1575;&#1585;\&#1605;&#1588;&#1582;&#1589;&#1575;&#1578;%20&#1605;&#1589;&#1575;&#1581;&#1576;&#1607;%20&#1588;&#1608;&#1606;&#1583;&#1711;&#1575;&#1606;.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OneDrive\&#1662;&#1575;&#1740;&#1575;&#1606;%20%20&#1606;&#1575;&#1605;&#1607;%20-%20one%20drive\&#1601;&#1589;&#1604;%20&#1670;&#1607;&#1575;&#1585;\&#1605;&#1588;&#1582;&#1589;&#1575;&#1578;%20&#1605;&#1589;&#1575;&#1581;&#1576;&#1607;%20&#1588;&#1608;&#1606;&#1583;&#1711;&#1575;&#1606;.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OneDrive\&#1662;&#1575;&#1740;&#1575;&#1606;%20%20&#1606;&#1575;&#1605;&#1607;%20-%20one%20drive\&#1601;&#1589;&#1604;%20&#1670;&#1607;&#1575;&#1585;\&#1605;&#1588;&#1582;&#1589;&#1575;&#1578;%20&#1605;&#1589;&#1575;&#1581;&#1576;&#1607;%20&#1588;&#1608;&#1606;&#1583;&#1711;&#1575;&#1606;.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r>
              <a:rPr lang="fa-IR" b="1">
                <a:latin typeface="IRNazanin" panose="02000506000000020002" pitchFamily="2" charset="-78"/>
                <a:cs typeface="IRNazanin" panose="02000506000000020002" pitchFamily="2" charset="-78"/>
              </a:rPr>
              <a:t>نمودار رشته‌ی تحصیلی مدیران مدرسه</a:t>
            </a:r>
            <a:endParaRPr lang="en-US" b="1">
              <a:latin typeface="IRNazanin" panose="02000506000000020002" pitchFamily="2" charset="-78"/>
              <a:cs typeface="IRNazanin" panose="02000506000000020002" pitchFamily="2" charset="-78"/>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title>
    <c:autoTitleDeleted val="0"/>
    <c:plotArea>
      <c:layout/>
      <c:pieChart>
        <c:varyColors val="1"/>
        <c:ser>
          <c:idx val="0"/>
          <c:order val="0"/>
          <c:dPt>
            <c:idx val="0"/>
            <c:bubble3D val="0"/>
            <c:spPr>
              <a:solidFill>
                <a:schemeClr val="accent2"/>
              </a:solidFill>
              <a:ln w="19050">
                <a:solidFill>
                  <a:schemeClr val="lt1"/>
                </a:solidFill>
              </a:ln>
              <a:effectLst/>
            </c:spPr>
            <c:extLst>
              <c:ext xmlns:c16="http://schemas.microsoft.com/office/drawing/2014/chart" uri="{C3380CC4-5D6E-409C-BE32-E72D297353CC}">
                <c16:uniqueId val="{00000001-4D3B-4504-8A8F-F56B6A9F695D}"/>
              </c:ext>
            </c:extLst>
          </c:dPt>
          <c:dPt>
            <c:idx val="1"/>
            <c:bubble3D val="0"/>
            <c:spPr>
              <a:solidFill>
                <a:schemeClr val="accent4"/>
              </a:solidFill>
              <a:ln w="19050">
                <a:solidFill>
                  <a:schemeClr val="lt1"/>
                </a:solidFill>
              </a:ln>
              <a:effectLst/>
            </c:spPr>
            <c:extLst>
              <c:ext xmlns:c16="http://schemas.microsoft.com/office/drawing/2014/chart" uri="{C3380CC4-5D6E-409C-BE32-E72D297353CC}">
                <c16:uniqueId val="{00000003-4D3B-4504-8A8F-F56B6A9F695D}"/>
              </c:ext>
            </c:extLst>
          </c:dPt>
          <c:dPt>
            <c:idx val="2"/>
            <c:bubble3D val="0"/>
            <c:spPr>
              <a:solidFill>
                <a:schemeClr val="accent6"/>
              </a:solidFill>
              <a:ln w="19050">
                <a:solidFill>
                  <a:schemeClr val="lt1"/>
                </a:solidFill>
              </a:ln>
              <a:effectLst/>
            </c:spPr>
            <c:extLst>
              <c:ext xmlns:c16="http://schemas.microsoft.com/office/drawing/2014/chart" uri="{C3380CC4-5D6E-409C-BE32-E72D297353CC}">
                <c16:uniqueId val="{00000005-4D3B-4504-8A8F-F56B6A9F69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Sheet1!$B$1:$D$1</c:f>
              <c:strCache>
                <c:ptCount val="3"/>
                <c:pt idx="0">
                  <c:v>مدیریت و برنامه‌ریزی آموزشی</c:v>
                </c:pt>
                <c:pt idx="1">
                  <c:v>علوم تربیتی</c:v>
                </c:pt>
                <c:pt idx="2">
                  <c:v>نامرتبط</c:v>
                </c:pt>
              </c:strCache>
            </c:strRef>
          </c:cat>
          <c:val>
            <c:numRef>
              <c:f>Sheet1!$B$2:$D$2</c:f>
              <c:numCache>
                <c:formatCode>General</c:formatCode>
                <c:ptCount val="3"/>
                <c:pt idx="0">
                  <c:v>7</c:v>
                </c:pt>
                <c:pt idx="1">
                  <c:v>13</c:v>
                </c:pt>
                <c:pt idx="2">
                  <c:v>1</c:v>
                </c:pt>
              </c:numCache>
            </c:numRef>
          </c:val>
          <c:extLst>
            <c:ext xmlns:c16="http://schemas.microsoft.com/office/drawing/2014/chart" uri="{C3380CC4-5D6E-409C-BE32-E72D297353CC}">
              <c16:uniqueId val="{00000006-4D3B-4504-8A8F-F56B6A9F695D}"/>
            </c:ext>
          </c:extLst>
        </c:ser>
        <c:dLbls>
          <c:dLblPos val="inEnd"/>
          <c:showLegendKey val="0"/>
          <c:showVal val="0"/>
          <c:showCatName val="0"/>
          <c:showSerName val="0"/>
          <c:showPercent val="1"/>
          <c:showBubbleSize val="0"/>
          <c:showLeaderLines val="1"/>
        </c:dLbls>
        <c:firstSliceAng val="360"/>
      </c:pieChart>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Entry>
      <c:legendEntry>
        <c:idx val="1"/>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Entry>
      <c:legendEntry>
        <c:idx val="2"/>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r>
              <a:rPr lang="fa-IR">
                <a:latin typeface="IRNazanin" panose="02000506000000020002" pitchFamily="2" charset="-78"/>
                <a:cs typeface="IRNazanin" panose="02000506000000020002" pitchFamily="2" charset="-78"/>
              </a:rPr>
              <a:t>مدرک تحصیلی مدیران مدرسه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title>
    <c:autoTitleDeleted val="0"/>
    <c:plotArea>
      <c:layout/>
      <c:pieChart>
        <c:varyColors val="1"/>
        <c:ser>
          <c:idx val="0"/>
          <c:order val="0"/>
          <c:dPt>
            <c:idx val="0"/>
            <c:bubble3D val="0"/>
            <c:spPr>
              <a:solidFill>
                <a:schemeClr val="accent6"/>
              </a:solidFill>
              <a:ln w="19050">
                <a:solidFill>
                  <a:schemeClr val="lt1"/>
                </a:solidFill>
              </a:ln>
              <a:effectLst/>
            </c:spPr>
            <c:extLst>
              <c:ext xmlns:c16="http://schemas.microsoft.com/office/drawing/2014/chart" uri="{C3380CC4-5D6E-409C-BE32-E72D297353CC}">
                <c16:uniqueId val="{00000001-9471-43BB-82A0-DEF532678B0E}"/>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3-9471-43BB-82A0-DEF532678B0E}"/>
              </c:ext>
            </c:extLst>
          </c:dPt>
          <c:dPt>
            <c:idx val="2"/>
            <c:bubble3D val="0"/>
            <c:spPr>
              <a:solidFill>
                <a:schemeClr val="accent4"/>
              </a:solidFill>
              <a:ln w="19050">
                <a:solidFill>
                  <a:schemeClr val="lt1"/>
                </a:solidFill>
              </a:ln>
              <a:effectLst/>
            </c:spPr>
            <c:extLst>
              <c:ext xmlns:c16="http://schemas.microsoft.com/office/drawing/2014/chart" uri="{C3380CC4-5D6E-409C-BE32-E72D297353CC}">
                <c16:uniqueId val="{00000005-9471-43BB-82A0-DEF532678B0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Sheet1!$A$37:$C$37</c:f>
              <c:strCache>
                <c:ptCount val="3"/>
                <c:pt idx="0">
                  <c:v>کارشناسی</c:v>
                </c:pt>
                <c:pt idx="1">
                  <c:v>کارشناسی ارشد</c:v>
                </c:pt>
                <c:pt idx="2">
                  <c:v>دکترا</c:v>
                </c:pt>
              </c:strCache>
            </c:strRef>
          </c:cat>
          <c:val>
            <c:numRef>
              <c:f>Sheet1!$A$38:$C$38</c:f>
              <c:numCache>
                <c:formatCode>General</c:formatCode>
                <c:ptCount val="3"/>
                <c:pt idx="0">
                  <c:v>10</c:v>
                </c:pt>
                <c:pt idx="1">
                  <c:v>8</c:v>
                </c:pt>
                <c:pt idx="2">
                  <c:v>3</c:v>
                </c:pt>
              </c:numCache>
            </c:numRef>
          </c:val>
          <c:extLst>
            <c:ext xmlns:c16="http://schemas.microsoft.com/office/drawing/2014/chart" uri="{C3380CC4-5D6E-409C-BE32-E72D297353CC}">
              <c16:uniqueId val="{00000006-9471-43BB-82A0-DEF532678B0E}"/>
            </c:ext>
          </c:extLst>
        </c:ser>
        <c:dLbls>
          <c:dLblPos val="inEnd"/>
          <c:showLegendKey val="0"/>
          <c:showVal val="0"/>
          <c:showCatName val="0"/>
          <c:showSerName val="0"/>
          <c:showPercent val="1"/>
          <c:showBubbleSize val="0"/>
          <c:showLeaderLines val="1"/>
        </c:dLbls>
        <c:firstSliceAng val="36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a-IR" b="1">
                <a:latin typeface="IRNazanin" panose="02000506000000020002" pitchFamily="2" charset="-78"/>
                <a:cs typeface="IRNazanin" panose="02000506000000020002" pitchFamily="2" charset="-78"/>
              </a:rPr>
              <a:t>نمودار جمعیت‌شناختی متخصصین</a:t>
            </a:r>
            <a:endParaRPr lang="en-US" b="1">
              <a:latin typeface="IRNazanin" panose="02000506000000020002" pitchFamily="2" charset="-78"/>
              <a:cs typeface="IRNazanin" panose="02000506000000020002" pitchFamily="2" charset="-78"/>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4A3-4F96-9E95-3B8561DBE82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4A3-4F96-9E95-3B8561DBE8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Sheet1!$B$20:$C$20</c:f>
              <c:strCache>
                <c:ptCount val="2"/>
                <c:pt idx="0">
                  <c:v>متخصصین معماری</c:v>
                </c:pt>
                <c:pt idx="1">
                  <c:v>متخصصین آموزشی</c:v>
                </c:pt>
              </c:strCache>
            </c:strRef>
          </c:cat>
          <c:val>
            <c:numRef>
              <c:f>Sheet1!$B$21:$C$21</c:f>
              <c:numCache>
                <c:formatCode>General</c:formatCode>
                <c:ptCount val="2"/>
                <c:pt idx="0">
                  <c:v>4</c:v>
                </c:pt>
                <c:pt idx="1">
                  <c:v>6</c:v>
                </c:pt>
              </c:numCache>
            </c:numRef>
          </c:val>
          <c:extLst>
            <c:ext xmlns:c16="http://schemas.microsoft.com/office/drawing/2014/chart" uri="{C3380CC4-5D6E-409C-BE32-E72D297353CC}">
              <c16:uniqueId val="{00000004-44A3-4F96-9E95-3B8561DBE821}"/>
            </c:ext>
          </c:extLst>
        </c:ser>
        <c:dLbls>
          <c:dLblPos val="inEnd"/>
          <c:showLegendKey val="0"/>
          <c:showVal val="0"/>
          <c:showCatName val="0"/>
          <c:showSerName val="0"/>
          <c:showPercent val="1"/>
          <c:showBubbleSize val="0"/>
          <c:showLeaderLines val="1"/>
        </c:dLbls>
        <c:firstSliceAng val="36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920E641-26E4-429B-8805-898D9AEF678D}" type="doc">
      <dgm:prSet loTypeId="urn:microsoft.com/office/officeart/2008/layout/HorizontalMultiLevelHierarchy" loCatId="hierarchy" qsTypeId="urn:microsoft.com/office/officeart/2005/8/quickstyle/simple1" qsCatId="simple" csTypeId="urn:microsoft.com/office/officeart/2005/8/colors/colorful1" csCatId="colorful" phldr="1"/>
      <dgm:spPr/>
      <dgm:t>
        <a:bodyPr/>
        <a:lstStyle/>
        <a:p>
          <a:endParaRPr lang="en-US"/>
        </a:p>
      </dgm:t>
    </dgm:pt>
    <dgm:pt modelId="{F502E775-C683-43F9-9AC5-339E0CAB8C0E}">
      <dgm:prSet phldrT="[Text]"/>
      <dgm:spPr/>
      <dgm:t>
        <a:bodyPr/>
        <a:lstStyle/>
        <a:p>
          <a:pPr rtl="1"/>
          <a:r>
            <a:rPr lang="fa-IR" b="1">
              <a:latin typeface="IRNazanin" panose="02000506000000020002" pitchFamily="2" charset="-78"/>
              <a:cs typeface="B Nazanin" panose="00000400000000000000" pitchFamily="2" charset="-78"/>
            </a:rPr>
            <a:t>شایستگی‌های مدیر به مثابه طراح محیط کالبدی یادگیری</a:t>
          </a:r>
          <a:endParaRPr lang="en-US" b="1">
            <a:latin typeface="IRNazanin" panose="02000506000000020002" pitchFamily="2" charset="-78"/>
            <a:cs typeface="B Nazanin" panose="00000400000000000000" pitchFamily="2" charset="-78"/>
          </a:endParaRPr>
        </a:p>
      </dgm:t>
    </dgm:pt>
    <dgm:pt modelId="{7A419CD4-6AE0-4C9B-9A6B-B2681BEBDE26}" type="parTrans" cxnId="{A6B5E7C8-5419-47A1-BDE2-948CB2BB7572}">
      <dgm:prSet/>
      <dgm:spPr/>
      <dgm:t>
        <a:bodyPr/>
        <a:lstStyle/>
        <a:p>
          <a:pPr rtl="1"/>
          <a:endParaRPr lang="en-US" b="1">
            <a:latin typeface="IRNazanin" panose="02000506000000020002" pitchFamily="2" charset="-78"/>
            <a:cs typeface="B Nazanin" panose="00000400000000000000" pitchFamily="2" charset="-78"/>
          </a:endParaRPr>
        </a:p>
      </dgm:t>
    </dgm:pt>
    <dgm:pt modelId="{94A2AECD-2BD8-4E7B-8595-A86E69ED4A35}" type="sibTrans" cxnId="{A6B5E7C8-5419-47A1-BDE2-948CB2BB7572}">
      <dgm:prSet/>
      <dgm:spPr/>
      <dgm:t>
        <a:bodyPr/>
        <a:lstStyle/>
        <a:p>
          <a:pPr rtl="1"/>
          <a:endParaRPr lang="en-US" b="1">
            <a:latin typeface="IRNazanin" panose="02000506000000020002" pitchFamily="2" charset="-78"/>
            <a:cs typeface="B Nazanin" panose="00000400000000000000" pitchFamily="2" charset="-78"/>
          </a:endParaRPr>
        </a:p>
      </dgm:t>
    </dgm:pt>
    <dgm:pt modelId="{CC2CE992-5373-4C76-8B89-5852EA549386}">
      <dgm:prSet phldrT="[Text]" custT="1"/>
      <dgm:spPr/>
      <dgm:t>
        <a:bodyPr/>
        <a:lstStyle/>
        <a:p>
          <a:pPr rtl="1"/>
          <a:r>
            <a:rPr lang="fa-IR" sz="1000" b="1">
              <a:latin typeface="IRNazanin" panose="02000506000000020002" pitchFamily="2" charset="-78"/>
              <a:cs typeface="B Nazanin" panose="00000400000000000000" pitchFamily="2" charset="-78"/>
            </a:rPr>
            <a:t>دانشی</a:t>
          </a:r>
          <a:endParaRPr lang="en-US" sz="1000" b="1">
            <a:latin typeface="IRNazanin" panose="02000506000000020002" pitchFamily="2" charset="-78"/>
            <a:cs typeface="B Nazanin" panose="00000400000000000000" pitchFamily="2" charset="-78"/>
          </a:endParaRPr>
        </a:p>
      </dgm:t>
    </dgm:pt>
    <dgm:pt modelId="{A953240B-185F-44EC-8389-30B07025331D}" type="parTrans" cxnId="{155648E6-6887-4115-92DD-2C0B20F44785}">
      <dgm:prSet/>
      <dgm:spPr/>
      <dgm:t>
        <a:bodyPr/>
        <a:lstStyle/>
        <a:p>
          <a:pPr rtl="1"/>
          <a:endParaRPr lang="en-US" b="1">
            <a:latin typeface="IRNazanin" panose="02000506000000020002" pitchFamily="2" charset="-78"/>
            <a:cs typeface="B Nazanin" panose="00000400000000000000" pitchFamily="2" charset="-78"/>
          </a:endParaRPr>
        </a:p>
      </dgm:t>
    </dgm:pt>
    <dgm:pt modelId="{98A0B240-204E-4322-BDE2-ED6AABC284C0}" type="sibTrans" cxnId="{155648E6-6887-4115-92DD-2C0B20F44785}">
      <dgm:prSet/>
      <dgm:spPr/>
      <dgm:t>
        <a:bodyPr/>
        <a:lstStyle/>
        <a:p>
          <a:pPr rtl="1"/>
          <a:endParaRPr lang="en-US" b="1">
            <a:latin typeface="IRNazanin" panose="02000506000000020002" pitchFamily="2" charset="-78"/>
            <a:cs typeface="B Nazanin" panose="00000400000000000000" pitchFamily="2" charset="-78"/>
          </a:endParaRPr>
        </a:p>
      </dgm:t>
    </dgm:pt>
    <dgm:pt modelId="{C541E5C9-15F4-4AF2-80BB-80B795377712}">
      <dgm:prSet phldrT="[Text]" custT="1"/>
      <dgm:spPr/>
      <dgm:t>
        <a:bodyPr/>
        <a:lstStyle/>
        <a:p>
          <a:pPr rtl="1"/>
          <a:r>
            <a:rPr lang="fa-IR" sz="1000" b="1">
              <a:latin typeface="IRNazanin" panose="02000506000000020002" pitchFamily="2" charset="-78"/>
              <a:cs typeface="B Nazanin" panose="00000400000000000000" pitchFamily="2" charset="-78"/>
            </a:rPr>
            <a:t>نگرشی</a:t>
          </a:r>
          <a:endParaRPr lang="en-US" sz="1000" b="1">
            <a:latin typeface="IRNazanin" panose="02000506000000020002" pitchFamily="2" charset="-78"/>
            <a:cs typeface="B Nazanin" panose="00000400000000000000" pitchFamily="2" charset="-78"/>
          </a:endParaRPr>
        </a:p>
      </dgm:t>
    </dgm:pt>
    <dgm:pt modelId="{723D9AE1-16F1-4E4C-AAC3-E54C5134C3C4}" type="parTrans" cxnId="{8DEEAC7B-A37E-4526-85F7-4AD1B926B0A3}">
      <dgm:prSet/>
      <dgm:spPr/>
      <dgm:t>
        <a:bodyPr/>
        <a:lstStyle/>
        <a:p>
          <a:pPr rtl="1"/>
          <a:endParaRPr lang="en-US" b="1">
            <a:latin typeface="IRNazanin" panose="02000506000000020002" pitchFamily="2" charset="-78"/>
            <a:cs typeface="B Nazanin" panose="00000400000000000000" pitchFamily="2" charset="-78"/>
          </a:endParaRPr>
        </a:p>
      </dgm:t>
    </dgm:pt>
    <dgm:pt modelId="{2B628E42-DA3B-4ACB-B23C-8E2872BE56FF}" type="sibTrans" cxnId="{8DEEAC7B-A37E-4526-85F7-4AD1B926B0A3}">
      <dgm:prSet/>
      <dgm:spPr/>
      <dgm:t>
        <a:bodyPr/>
        <a:lstStyle/>
        <a:p>
          <a:pPr rtl="1"/>
          <a:endParaRPr lang="en-US" b="1">
            <a:latin typeface="IRNazanin" panose="02000506000000020002" pitchFamily="2" charset="-78"/>
            <a:cs typeface="B Nazanin" panose="00000400000000000000" pitchFamily="2" charset="-78"/>
          </a:endParaRPr>
        </a:p>
      </dgm:t>
    </dgm:pt>
    <dgm:pt modelId="{0C28F55C-BF8F-4F20-B5DB-E46A5A6175C6}">
      <dgm:prSet phldrT="[Text]" custT="1"/>
      <dgm:spPr/>
      <dgm:t>
        <a:bodyPr/>
        <a:lstStyle/>
        <a:p>
          <a:pPr rtl="1"/>
          <a:r>
            <a:rPr lang="fa-IR" sz="1000" b="1">
              <a:latin typeface="IRNazanin" panose="02000506000000020002" pitchFamily="2" charset="-78"/>
              <a:cs typeface="B Nazanin" panose="00000400000000000000" pitchFamily="2" charset="-78"/>
            </a:rPr>
            <a:t>مهارتی</a:t>
          </a:r>
          <a:endParaRPr lang="en-US" sz="1000" b="1">
            <a:latin typeface="IRNazanin" panose="02000506000000020002" pitchFamily="2" charset="-78"/>
            <a:cs typeface="B Nazanin" panose="00000400000000000000" pitchFamily="2" charset="-78"/>
          </a:endParaRPr>
        </a:p>
      </dgm:t>
    </dgm:pt>
    <dgm:pt modelId="{60B61A12-5E3B-49FD-8710-3CD7E7E5CD3B}" type="parTrans" cxnId="{16654D33-C18A-403C-91B5-F2B096A148B1}">
      <dgm:prSet/>
      <dgm:spPr/>
      <dgm:t>
        <a:bodyPr/>
        <a:lstStyle/>
        <a:p>
          <a:pPr rtl="1"/>
          <a:endParaRPr lang="en-US" b="1">
            <a:latin typeface="IRNazanin" panose="02000506000000020002" pitchFamily="2" charset="-78"/>
            <a:cs typeface="B Nazanin" panose="00000400000000000000" pitchFamily="2" charset="-78"/>
          </a:endParaRPr>
        </a:p>
      </dgm:t>
    </dgm:pt>
    <dgm:pt modelId="{4ACE096D-FC05-47EA-9A4D-2EB8EB28073D}" type="sibTrans" cxnId="{16654D33-C18A-403C-91B5-F2B096A148B1}">
      <dgm:prSet/>
      <dgm:spPr/>
      <dgm:t>
        <a:bodyPr/>
        <a:lstStyle/>
        <a:p>
          <a:pPr rtl="1"/>
          <a:endParaRPr lang="en-US" b="1">
            <a:latin typeface="IRNazanin" panose="02000506000000020002" pitchFamily="2" charset="-78"/>
            <a:cs typeface="B Nazanin" panose="00000400000000000000" pitchFamily="2" charset="-78"/>
          </a:endParaRPr>
        </a:p>
      </dgm:t>
    </dgm:pt>
    <dgm:pt modelId="{8A37AE78-6452-4C66-8884-368CC08464E9}">
      <dgm:prSet custT="1"/>
      <dgm:spPr/>
      <dgm:t>
        <a:bodyPr/>
        <a:lstStyle/>
        <a:p>
          <a:pPr rtl="1"/>
          <a:r>
            <a:rPr lang="fa-IR" sz="1000" b="1">
              <a:latin typeface="IRNazanin" panose="02000506000000020002" pitchFamily="2" charset="-78"/>
              <a:cs typeface="B Nazanin" panose="00000400000000000000" pitchFamily="2" charset="-78"/>
            </a:rPr>
            <a:t>خصیصه‌های فردی</a:t>
          </a:r>
          <a:endParaRPr lang="en-US" sz="1000" b="1">
            <a:latin typeface="IRNazanin" panose="02000506000000020002" pitchFamily="2" charset="-78"/>
            <a:cs typeface="B Nazanin" panose="00000400000000000000" pitchFamily="2" charset="-78"/>
          </a:endParaRPr>
        </a:p>
      </dgm:t>
    </dgm:pt>
    <dgm:pt modelId="{AF2A1FA5-C865-4CB4-93D2-046B7B2C0C01}" type="parTrans" cxnId="{DB606B2F-6664-49A1-858B-226CE6166DBD}">
      <dgm:prSet/>
      <dgm:spPr/>
      <dgm:t>
        <a:bodyPr/>
        <a:lstStyle/>
        <a:p>
          <a:pPr rtl="1"/>
          <a:endParaRPr lang="en-US" b="1">
            <a:latin typeface="IRNazanin" panose="02000506000000020002" pitchFamily="2" charset="-78"/>
            <a:cs typeface="B Nazanin" panose="00000400000000000000" pitchFamily="2" charset="-78"/>
          </a:endParaRPr>
        </a:p>
      </dgm:t>
    </dgm:pt>
    <dgm:pt modelId="{C9302431-6041-4EB8-9201-915870FC0F2E}" type="sibTrans" cxnId="{DB606B2F-6664-49A1-858B-226CE6166DBD}">
      <dgm:prSet/>
      <dgm:spPr/>
      <dgm:t>
        <a:bodyPr/>
        <a:lstStyle/>
        <a:p>
          <a:pPr rtl="1"/>
          <a:endParaRPr lang="en-US" b="1">
            <a:latin typeface="IRNazanin" panose="02000506000000020002" pitchFamily="2" charset="-78"/>
            <a:cs typeface="B Nazanin" panose="00000400000000000000" pitchFamily="2" charset="-78"/>
          </a:endParaRPr>
        </a:p>
      </dgm:t>
    </dgm:pt>
    <dgm:pt modelId="{AD919761-D813-441B-95EC-499EF2F9C2AC}">
      <dgm:prSet custT="1"/>
      <dgm:spPr/>
      <dgm:t>
        <a:bodyPr/>
        <a:lstStyle/>
        <a:p>
          <a:pPr rtl="1"/>
          <a:r>
            <a:rPr lang="fa-IR" sz="1000" b="1">
              <a:latin typeface="IRNazanin" panose="02000506000000020002" pitchFamily="2" charset="-78"/>
              <a:cs typeface="B Nazanin" panose="00000400000000000000" pitchFamily="2" charset="-78"/>
            </a:rPr>
            <a:t>انگیزشی</a:t>
          </a:r>
          <a:endParaRPr lang="en-US" sz="1000" b="1">
            <a:latin typeface="IRNazanin" panose="02000506000000020002" pitchFamily="2" charset="-78"/>
            <a:cs typeface="B Nazanin" panose="00000400000000000000" pitchFamily="2" charset="-78"/>
          </a:endParaRPr>
        </a:p>
      </dgm:t>
    </dgm:pt>
    <dgm:pt modelId="{CA72A9C2-4636-402A-8334-9668E79FC4B7}" type="parTrans" cxnId="{03021600-870D-4D72-B6C7-F004FC638ADF}">
      <dgm:prSet/>
      <dgm:spPr/>
      <dgm:t>
        <a:bodyPr/>
        <a:lstStyle/>
        <a:p>
          <a:pPr rtl="1"/>
          <a:endParaRPr lang="en-US" b="1">
            <a:latin typeface="IRNazanin" panose="02000506000000020002" pitchFamily="2" charset="-78"/>
            <a:cs typeface="B Nazanin" panose="00000400000000000000" pitchFamily="2" charset="-78"/>
          </a:endParaRPr>
        </a:p>
      </dgm:t>
    </dgm:pt>
    <dgm:pt modelId="{74628481-56FD-471B-AABD-F927365C1475}" type="sibTrans" cxnId="{03021600-870D-4D72-B6C7-F004FC638ADF}">
      <dgm:prSet/>
      <dgm:spPr/>
      <dgm:t>
        <a:bodyPr/>
        <a:lstStyle/>
        <a:p>
          <a:pPr rtl="1"/>
          <a:endParaRPr lang="en-US" b="1">
            <a:latin typeface="IRNazanin" panose="02000506000000020002" pitchFamily="2" charset="-78"/>
            <a:cs typeface="B Nazanin" panose="00000400000000000000" pitchFamily="2" charset="-78"/>
          </a:endParaRPr>
        </a:p>
      </dgm:t>
    </dgm:pt>
    <dgm:pt modelId="{5685816B-B380-436C-93F9-2D8A222357B0}">
      <dgm:prSet custT="1"/>
      <dgm:spPr/>
      <dgm:t>
        <a:bodyPr/>
        <a:lstStyle/>
        <a:p>
          <a:pPr rtl="1"/>
          <a:r>
            <a:rPr lang="fa-IR" sz="600" b="1">
              <a:latin typeface="IRNazanin" panose="02000506000000020002" pitchFamily="2" charset="-78"/>
              <a:cs typeface="B Nazanin" panose="00000400000000000000" pitchFamily="2" charset="-78"/>
            </a:rPr>
            <a:t>دانش صریح</a:t>
          </a:r>
          <a:endParaRPr lang="en-US" sz="600" b="1">
            <a:latin typeface="IRNazanin" panose="02000506000000020002" pitchFamily="2" charset="-78"/>
            <a:cs typeface="B Nazanin" panose="00000400000000000000" pitchFamily="2" charset="-78"/>
          </a:endParaRPr>
        </a:p>
      </dgm:t>
    </dgm:pt>
    <dgm:pt modelId="{3078A665-3BDE-4E02-B02E-1F488C213B11}" type="parTrans" cxnId="{CF0F3959-0777-4E9C-867E-5C0E6060F955}">
      <dgm:prSet/>
      <dgm:spPr/>
      <dgm:t>
        <a:bodyPr/>
        <a:lstStyle/>
        <a:p>
          <a:pPr rtl="1"/>
          <a:endParaRPr lang="en-US" b="1">
            <a:latin typeface="IRNazanin" panose="02000506000000020002" pitchFamily="2" charset="-78"/>
            <a:cs typeface="B Nazanin" panose="00000400000000000000" pitchFamily="2" charset="-78"/>
          </a:endParaRPr>
        </a:p>
      </dgm:t>
    </dgm:pt>
    <dgm:pt modelId="{BB9B1836-F9F0-47A0-81B2-C33E12423311}" type="sibTrans" cxnId="{CF0F3959-0777-4E9C-867E-5C0E6060F955}">
      <dgm:prSet/>
      <dgm:spPr/>
      <dgm:t>
        <a:bodyPr/>
        <a:lstStyle/>
        <a:p>
          <a:pPr rtl="1"/>
          <a:endParaRPr lang="en-US" b="1">
            <a:latin typeface="IRNazanin" panose="02000506000000020002" pitchFamily="2" charset="-78"/>
            <a:cs typeface="B Nazanin" panose="00000400000000000000" pitchFamily="2" charset="-78"/>
          </a:endParaRPr>
        </a:p>
      </dgm:t>
    </dgm:pt>
    <dgm:pt modelId="{CD644EDD-6192-4EDA-9BB6-52062C41B9AE}">
      <dgm:prSet custT="1"/>
      <dgm:spPr/>
      <dgm:t>
        <a:bodyPr/>
        <a:lstStyle/>
        <a:p>
          <a:pPr rtl="1"/>
          <a:r>
            <a:rPr lang="fa-IR" sz="600" b="1">
              <a:latin typeface="IRNazanin" panose="02000506000000020002" pitchFamily="2" charset="-78"/>
              <a:cs typeface="B Nazanin" panose="00000400000000000000" pitchFamily="2" charset="-78"/>
            </a:rPr>
            <a:t>دانش ضمنی</a:t>
          </a:r>
          <a:endParaRPr lang="en-US" sz="600" b="1">
            <a:latin typeface="IRNazanin" panose="02000506000000020002" pitchFamily="2" charset="-78"/>
            <a:cs typeface="B Nazanin" panose="00000400000000000000" pitchFamily="2" charset="-78"/>
          </a:endParaRPr>
        </a:p>
      </dgm:t>
    </dgm:pt>
    <dgm:pt modelId="{B099481A-C89A-49DA-9B90-CA73164284D9}" type="parTrans" cxnId="{EDD2FCC1-5127-44CC-B911-62E53531B973}">
      <dgm:prSet/>
      <dgm:spPr/>
      <dgm:t>
        <a:bodyPr/>
        <a:lstStyle/>
        <a:p>
          <a:pPr rtl="1"/>
          <a:endParaRPr lang="en-US" b="1">
            <a:latin typeface="IRNazanin" panose="02000506000000020002" pitchFamily="2" charset="-78"/>
            <a:cs typeface="B Nazanin" panose="00000400000000000000" pitchFamily="2" charset="-78"/>
          </a:endParaRPr>
        </a:p>
      </dgm:t>
    </dgm:pt>
    <dgm:pt modelId="{3B3BC02C-8DCE-400B-989B-F33D6D8B0402}" type="sibTrans" cxnId="{EDD2FCC1-5127-44CC-B911-62E53531B973}">
      <dgm:prSet/>
      <dgm:spPr/>
      <dgm:t>
        <a:bodyPr/>
        <a:lstStyle/>
        <a:p>
          <a:pPr rtl="1"/>
          <a:endParaRPr lang="en-US" b="1">
            <a:latin typeface="IRNazanin" panose="02000506000000020002" pitchFamily="2" charset="-78"/>
            <a:cs typeface="B Nazanin" panose="00000400000000000000" pitchFamily="2" charset="-78"/>
          </a:endParaRPr>
        </a:p>
      </dgm:t>
    </dgm:pt>
    <dgm:pt modelId="{C7FC1393-8360-48FF-9A32-AA9A0D728683}">
      <dgm:prSet/>
      <dgm:spPr/>
      <dgm:t>
        <a:bodyPr/>
        <a:lstStyle/>
        <a:p>
          <a:pPr rtl="1"/>
          <a:r>
            <a:rPr lang="fa-IR" b="1">
              <a:latin typeface="IRNazanin" panose="02000506000000020002" pitchFamily="2" charset="-78"/>
              <a:cs typeface="B Nazanin" panose="00000400000000000000" pitchFamily="2" charset="-78"/>
            </a:rPr>
            <a:t>تجربه‌ی پست‌های مختلف آموزشی</a:t>
          </a:r>
          <a:endParaRPr lang="en-US" b="1">
            <a:latin typeface="IRNazanin" panose="02000506000000020002" pitchFamily="2" charset="-78"/>
            <a:cs typeface="B Nazanin" panose="00000400000000000000" pitchFamily="2" charset="-78"/>
          </a:endParaRPr>
        </a:p>
      </dgm:t>
    </dgm:pt>
    <dgm:pt modelId="{4A10CDC0-1F0A-4DCB-98E3-0B5DDD46AC6F}" type="parTrans" cxnId="{52825850-D9CC-4C63-A4B1-5A97BFDC2B9B}">
      <dgm:prSet/>
      <dgm:spPr/>
      <dgm:t>
        <a:bodyPr/>
        <a:lstStyle/>
        <a:p>
          <a:pPr rtl="1"/>
          <a:endParaRPr lang="en-US" b="1">
            <a:latin typeface="IRNazanin" panose="02000506000000020002" pitchFamily="2" charset="-78"/>
            <a:cs typeface="B Nazanin" panose="00000400000000000000" pitchFamily="2" charset="-78"/>
          </a:endParaRPr>
        </a:p>
      </dgm:t>
    </dgm:pt>
    <dgm:pt modelId="{0EBB1E98-37B3-4138-8460-251B1380AD90}" type="sibTrans" cxnId="{52825850-D9CC-4C63-A4B1-5A97BFDC2B9B}">
      <dgm:prSet/>
      <dgm:spPr/>
      <dgm:t>
        <a:bodyPr/>
        <a:lstStyle/>
        <a:p>
          <a:pPr rtl="1"/>
          <a:endParaRPr lang="en-US" b="1">
            <a:latin typeface="IRNazanin" panose="02000506000000020002" pitchFamily="2" charset="-78"/>
            <a:cs typeface="B Nazanin" panose="00000400000000000000" pitchFamily="2" charset="-78"/>
          </a:endParaRPr>
        </a:p>
      </dgm:t>
    </dgm:pt>
    <dgm:pt modelId="{66FE789E-DA7B-4A40-8066-33782DDB86D5}">
      <dgm:prSet/>
      <dgm:spPr/>
      <dgm:t>
        <a:bodyPr/>
        <a:lstStyle/>
        <a:p>
          <a:pPr rtl="1"/>
          <a:r>
            <a:rPr lang="fa-IR" b="1">
              <a:latin typeface="IRNazanin" panose="02000506000000020002" pitchFamily="2" charset="-78"/>
              <a:cs typeface="B Nazanin" panose="00000400000000000000" pitchFamily="2" charset="-78"/>
            </a:rPr>
            <a:t>دانش یادگیری و علوم تربیتی</a:t>
          </a:r>
          <a:endParaRPr lang="en-US" b="1">
            <a:latin typeface="IRNazanin" panose="02000506000000020002" pitchFamily="2" charset="-78"/>
            <a:cs typeface="B Nazanin" panose="00000400000000000000" pitchFamily="2" charset="-78"/>
          </a:endParaRPr>
        </a:p>
      </dgm:t>
    </dgm:pt>
    <dgm:pt modelId="{01CAEFF6-3606-4C75-AC45-8CE66D8A0012}" type="parTrans" cxnId="{33C3223F-4C9D-4E70-B583-A8D77E8585E5}">
      <dgm:prSet/>
      <dgm:spPr/>
      <dgm:t>
        <a:bodyPr/>
        <a:lstStyle/>
        <a:p>
          <a:pPr rtl="1"/>
          <a:endParaRPr lang="en-US" b="1">
            <a:latin typeface="IRNazanin" panose="02000506000000020002" pitchFamily="2" charset="-78"/>
            <a:cs typeface="B Nazanin" panose="00000400000000000000" pitchFamily="2" charset="-78"/>
          </a:endParaRPr>
        </a:p>
      </dgm:t>
    </dgm:pt>
    <dgm:pt modelId="{0A7287A4-8727-400B-B884-57AB5EF5B4C1}" type="sibTrans" cxnId="{33C3223F-4C9D-4E70-B583-A8D77E8585E5}">
      <dgm:prSet/>
      <dgm:spPr/>
      <dgm:t>
        <a:bodyPr/>
        <a:lstStyle/>
        <a:p>
          <a:pPr rtl="1"/>
          <a:endParaRPr lang="en-US" b="1">
            <a:latin typeface="IRNazanin" panose="02000506000000020002" pitchFamily="2" charset="-78"/>
            <a:cs typeface="B Nazanin" panose="00000400000000000000" pitchFamily="2" charset="-78"/>
          </a:endParaRPr>
        </a:p>
      </dgm:t>
    </dgm:pt>
    <dgm:pt modelId="{26567BB3-E23A-4496-B8D4-C27007C27CB8}">
      <dgm:prSet/>
      <dgm:spPr/>
      <dgm:t>
        <a:bodyPr/>
        <a:lstStyle/>
        <a:p>
          <a:pPr rtl="1"/>
          <a:r>
            <a:rPr lang="fa-IR" b="1">
              <a:latin typeface="IRNazanin" panose="02000506000000020002" pitchFamily="2" charset="-78"/>
              <a:cs typeface="B Nazanin" panose="00000400000000000000" pitchFamily="2" charset="-78"/>
            </a:rPr>
            <a:t>دانش مدیریت آموزشی</a:t>
          </a:r>
          <a:endParaRPr lang="en-US" b="1">
            <a:latin typeface="IRNazanin" panose="02000506000000020002" pitchFamily="2" charset="-78"/>
            <a:cs typeface="B Nazanin" panose="00000400000000000000" pitchFamily="2" charset="-78"/>
          </a:endParaRPr>
        </a:p>
      </dgm:t>
    </dgm:pt>
    <dgm:pt modelId="{0E448DBA-668B-4A02-B93D-7DEBF2B070DA}" type="parTrans" cxnId="{22BA46BC-3092-4B0C-B655-EB7A66C4F35A}">
      <dgm:prSet/>
      <dgm:spPr/>
      <dgm:t>
        <a:bodyPr/>
        <a:lstStyle/>
        <a:p>
          <a:pPr rtl="1"/>
          <a:endParaRPr lang="en-US" b="1">
            <a:latin typeface="IRNazanin" panose="02000506000000020002" pitchFamily="2" charset="-78"/>
            <a:cs typeface="B Nazanin" panose="00000400000000000000" pitchFamily="2" charset="-78"/>
          </a:endParaRPr>
        </a:p>
      </dgm:t>
    </dgm:pt>
    <dgm:pt modelId="{29DAFB21-E767-49DC-9AC2-33809D8B24DB}" type="sibTrans" cxnId="{22BA46BC-3092-4B0C-B655-EB7A66C4F35A}">
      <dgm:prSet/>
      <dgm:spPr/>
      <dgm:t>
        <a:bodyPr/>
        <a:lstStyle/>
        <a:p>
          <a:pPr rtl="1"/>
          <a:endParaRPr lang="en-US" b="1">
            <a:latin typeface="IRNazanin" panose="02000506000000020002" pitchFamily="2" charset="-78"/>
            <a:cs typeface="B Nazanin" panose="00000400000000000000" pitchFamily="2" charset="-78"/>
          </a:endParaRPr>
        </a:p>
      </dgm:t>
    </dgm:pt>
    <dgm:pt modelId="{5278E97E-F787-4601-8E8A-FF3DF2EB43B4}">
      <dgm:prSet/>
      <dgm:spPr/>
      <dgm:t>
        <a:bodyPr/>
        <a:lstStyle/>
        <a:p>
          <a:pPr rtl="1"/>
          <a:r>
            <a:rPr lang="fa-IR" b="1">
              <a:latin typeface="IRNazanin" panose="02000506000000020002" pitchFamily="2" charset="-78"/>
              <a:cs typeface="B Nazanin" panose="00000400000000000000" pitchFamily="2" charset="-78"/>
            </a:rPr>
            <a:t>دانش‌های فرارشته‌ای</a:t>
          </a:r>
          <a:endParaRPr lang="en-US" b="1">
            <a:latin typeface="IRNazanin" panose="02000506000000020002" pitchFamily="2" charset="-78"/>
            <a:cs typeface="B Nazanin" panose="00000400000000000000" pitchFamily="2" charset="-78"/>
          </a:endParaRPr>
        </a:p>
      </dgm:t>
    </dgm:pt>
    <dgm:pt modelId="{A8BA2DA2-0210-4460-A781-77758F9AF656}" type="parTrans" cxnId="{67ADD497-294A-406D-9A0D-C1B8ED00E37C}">
      <dgm:prSet/>
      <dgm:spPr/>
      <dgm:t>
        <a:bodyPr/>
        <a:lstStyle/>
        <a:p>
          <a:pPr rtl="1"/>
          <a:endParaRPr lang="en-US" b="1">
            <a:latin typeface="IRNazanin" panose="02000506000000020002" pitchFamily="2" charset="-78"/>
            <a:cs typeface="B Nazanin" panose="00000400000000000000" pitchFamily="2" charset="-78"/>
          </a:endParaRPr>
        </a:p>
      </dgm:t>
    </dgm:pt>
    <dgm:pt modelId="{E6E21464-6003-48A1-902B-92CA0D67D51B}" type="sibTrans" cxnId="{67ADD497-294A-406D-9A0D-C1B8ED00E37C}">
      <dgm:prSet/>
      <dgm:spPr/>
      <dgm:t>
        <a:bodyPr/>
        <a:lstStyle/>
        <a:p>
          <a:pPr rtl="1"/>
          <a:endParaRPr lang="en-US" b="1">
            <a:latin typeface="IRNazanin" panose="02000506000000020002" pitchFamily="2" charset="-78"/>
            <a:cs typeface="B Nazanin" panose="00000400000000000000" pitchFamily="2" charset="-78"/>
          </a:endParaRPr>
        </a:p>
      </dgm:t>
    </dgm:pt>
    <dgm:pt modelId="{469B63A8-2829-4B6D-9EA8-636D092FB35F}">
      <dgm:prSet custT="1"/>
      <dgm:spPr/>
      <dgm:t>
        <a:bodyPr/>
        <a:lstStyle/>
        <a:p>
          <a:pPr rtl="1"/>
          <a:r>
            <a:rPr lang="fa-IR" sz="600" b="1">
              <a:latin typeface="IRNazanin" panose="02000506000000020002" pitchFamily="2" charset="-78"/>
              <a:cs typeface="B Nazanin" panose="00000400000000000000" pitchFamily="2" charset="-78"/>
            </a:rPr>
            <a:t>دانش طراحی</a:t>
          </a:r>
          <a:endParaRPr lang="en-US" sz="600" b="1">
            <a:latin typeface="IRNazanin" panose="02000506000000020002" pitchFamily="2" charset="-78"/>
            <a:cs typeface="B Nazanin" panose="00000400000000000000" pitchFamily="2" charset="-78"/>
          </a:endParaRPr>
        </a:p>
      </dgm:t>
    </dgm:pt>
    <dgm:pt modelId="{E25A4A2A-410E-4D38-B8C4-54B42EA05476}" type="parTrans" cxnId="{C39E5E2B-1894-484A-B8BB-9F905B544BB8}">
      <dgm:prSet/>
      <dgm:spPr/>
      <dgm:t>
        <a:bodyPr/>
        <a:lstStyle/>
        <a:p>
          <a:pPr rtl="1"/>
          <a:endParaRPr lang="en-US" b="1">
            <a:latin typeface="IRNazanin" panose="02000506000000020002" pitchFamily="2" charset="-78"/>
            <a:cs typeface="B Nazanin" panose="00000400000000000000" pitchFamily="2" charset="-78"/>
          </a:endParaRPr>
        </a:p>
      </dgm:t>
    </dgm:pt>
    <dgm:pt modelId="{E4B2C69A-C8A2-42BD-B106-4994E6446B04}" type="sibTrans" cxnId="{C39E5E2B-1894-484A-B8BB-9F905B544BB8}">
      <dgm:prSet/>
      <dgm:spPr/>
      <dgm:t>
        <a:bodyPr/>
        <a:lstStyle/>
        <a:p>
          <a:pPr rtl="1"/>
          <a:endParaRPr lang="en-US" b="1">
            <a:latin typeface="IRNazanin" panose="02000506000000020002" pitchFamily="2" charset="-78"/>
            <a:cs typeface="B Nazanin" panose="00000400000000000000" pitchFamily="2" charset="-78"/>
          </a:endParaRPr>
        </a:p>
      </dgm:t>
    </dgm:pt>
    <dgm:pt modelId="{B7C341BD-35F6-4559-834E-6648BFC41568}">
      <dgm:prSet custT="1"/>
      <dgm:spPr/>
      <dgm:t>
        <a:bodyPr/>
        <a:lstStyle/>
        <a:p>
          <a:pPr rtl="1"/>
          <a:r>
            <a:rPr lang="fa-IR" sz="600" b="1">
              <a:latin typeface="IRNazanin" panose="02000506000000020002" pitchFamily="2" charset="-78"/>
              <a:cs typeface="B Nazanin" panose="00000400000000000000" pitchFamily="2" charset="-78"/>
            </a:rPr>
            <a:t>تغییر طلب</a:t>
          </a:r>
          <a:endParaRPr lang="en-US" sz="600" b="1">
            <a:latin typeface="IRNazanin" panose="02000506000000020002" pitchFamily="2" charset="-78"/>
            <a:cs typeface="B Nazanin" panose="00000400000000000000" pitchFamily="2" charset="-78"/>
          </a:endParaRPr>
        </a:p>
      </dgm:t>
    </dgm:pt>
    <dgm:pt modelId="{95543335-25E9-4FEF-A598-33D72DF726BD}" type="parTrans" cxnId="{09F38E0C-A915-4DD8-AF28-912865021C59}">
      <dgm:prSet/>
      <dgm:spPr/>
      <dgm:t>
        <a:bodyPr/>
        <a:lstStyle/>
        <a:p>
          <a:pPr rtl="1"/>
          <a:endParaRPr lang="en-US" b="1">
            <a:latin typeface="IRNazanin" panose="02000506000000020002" pitchFamily="2" charset="-78"/>
            <a:cs typeface="B Nazanin" panose="00000400000000000000" pitchFamily="2" charset="-78"/>
          </a:endParaRPr>
        </a:p>
      </dgm:t>
    </dgm:pt>
    <dgm:pt modelId="{CDD80535-BB24-48D5-B60F-F07F1F466AAD}" type="sibTrans" cxnId="{09F38E0C-A915-4DD8-AF28-912865021C59}">
      <dgm:prSet/>
      <dgm:spPr/>
      <dgm:t>
        <a:bodyPr/>
        <a:lstStyle/>
        <a:p>
          <a:pPr rtl="1"/>
          <a:endParaRPr lang="en-US" b="1">
            <a:latin typeface="IRNazanin" panose="02000506000000020002" pitchFamily="2" charset="-78"/>
            <a:cs typeface="B Nazanin" panose="00000400000000000000" pitchFamily="2" charset="-78"/>
          </a:endParaRPr>
        </a:p>
      </dgm:t>
    </dgm:pt>
    <dgm:pt modelId="{5E7376AC-EA4B-44B4-8239-121B1E4B56B4}">
      <dgm:prSet custT="1"/>
      <dgm:spPr/>
      <dgm:t>
        <a:bodyPr/>
        <a:lstStyle/>
        <a:p>
          <a:pPr rtl="1"/>
          <a:r>
            <a:rPr lang="fa-IR" sz="600" b="1">
              <a:latin typeface="IRNazanin" panose="02000506000000020002" pitchFamily="2" charset="-78"/>
              <a:cs typeface="B Nazanin" panose="00000400000000000000" pitchFamily="2" charset="-78"/>
            </a:rPr>
            <a:t>تفکر تیمی</a:t>
          </a:r>
          <a:endParaRPr lang="en-US" sz="600" b="1">
            <a:latin typeface="IRNazanin" panose="02000506000000020002" pitchFamily="2" charset="-78"/>
            <a:cs typeface="B Nazanin" panose="00000400000000000000" pitchFamily="2" charset="-78"/>
          </a:endParaRPr>
        </a:p>
      </dgm:t>
    </dgm:pt>
    <dgm:pt modelId="{D980FF60-17C3-4834-84A0-E18E607E5528}" type="parTrans" cxnId="{79AB96E9-2408-42BD-A116-CEE38FF87FE3}">
      <dgm:prSet/>
      <dgm:spPr/>
      <dgm:t>
        <a:bodyPr/>
        <a:lstStyle/>
        <a:p>
          <a:pPr rtl="1"/>
          <a:endParaRPr lang="en-US" b="1">
            <a:latin typeface="IRNazanin" panose="02000506000000020002" pitchFamily="2" charset="-78"/>
            <a:cs typeface="B Nazanin" panose="00000400000000000000" pitchFamily="2" charset="-78"/>
          </a:endParaRPr>
        </a:p>
      </dgm:t>
    </dgm:pt>
    <dgm:pt modelId="{D7BD9668-2BD0-4D91-813F-A4FBF4562DF1}" type="sibTrans" cxnId="{79AB96E9-2408-42BD-A116-CEE38FF87FE3}">
      <dgm:prSet/>
      <dgm:spPr/>
      <dgm:t>
        <a:bodyPr/>
        <a:lstStyle/>
        <a:p>
          <a:pPr rtl="1"/>
          <a:endParaRPr lang="en-US" b="1">
            <a:latin typeface="IRNazanin" panose="02000506000000020002" pitchFamily="2" charset="-78"/>
            <a:cs typeface="B Nazanin" panose="00000400000000000000" pitchFamily="2" charset="-78"/>
          </a:endParaRPr>
        </a:p>
      </dgm:t>
    </dgm:pt>
    <dgm:pt modelId="{4833D8E0-3FDC-4AE7-A41F-CCA0F2AA4FEC}">
      <dgm:prSet/>
      <dgm:spPr/>
      <dgm:t>
        <a:bodyPr/>
        <a:lstStyle/>
        <a:p>
          <a:pPr rtl="1"/>
          <a:r>
            <a:rPr lang="fa-IR" b="1">
              <a:latin typeface="IRNazanin" panose="02000506000000020002" pitchFamily="2" charset="-78"/>
              <a:cs typeface="B Nazanin" panose="00000400000000000000" pitchFamily="2" charset="-78"/>
            </a:rPr>
            <a:t>نگاه ارزشمدارانه</a:t>
          </a:r>
          <a:endParaRPr lang="en-US" b="1">
            <a:latin typeface="IRNazanin" panose="02000506000000020002" pitchFamily="2" charset="-78"/>
            <a:cs typeface="B Nazanin" panose="00000400000000000000" pitchFamily="2" charset="-78"/>
          </a:endParaRPr>
        </a:p>
      </dgm:t>
    </dgm:pt>
    <dgm:pt modelId="{F28B2A47-0639-407B-B4E5-040367AB7849}" type="parTrans" cxnId="{4E59EF70-A782-409C-A980-FE495161BA11}">
      <dgm:prSet/>
      <dgm:spPr/>
      <dgm:t>
        <a:bodyPr/>
        <a:lstStyle/>
        <a:p>
          <a:pPr rtl="1"/>
          <a:endParaRPr lang="en-US" b="1">
            <a:latin typeface="IRNazanin" panose="02000506000000020002" pitchFamily="2" charset="-78"/>
            <a:cs typeface="B Nazanin" panose="00000400000000000000" pitchFamily="2" charset="-78"/>
          </a:endParaRPr>
        </a:p>
      </dgm:t>
    </dgm:pt>
    <dgm:pt modelId="{F3D75D54-3CF4-4AB8-84A5-F574C845C774}" type="sibTrans" cxnId="{4E59EF70-A782-409C-A980-FE495161BA11}">
      <dgm:prSet/>
      <dgm:spPr/>
      <dgm:t>
        <a:bodyPr/>
        <a:lstStyle/>
        <a:p>
          <a:pPr rtl="1"/>
          <a:endParaRPr lang="en-US" b="1">
            <a:latin typeface="IRNazanin" panose="02000506000000020002" pitchFamily="2" charset="-78"/>
            <a:cs typeface="B Nazanin" panose="00000400000000000000" pitchFamily="2" charset="-78"/>
          </a:endParaRPr>
        </a:p>
      </dgm:t>
    </dgm:pt>
    <dgm:pt modelId="{90A7A831-6E2D-466F-9C71-152C6FFECA0C}">
      <dgm:prSet/>
      <dgm:spPr/>
      <dgm:t>
        <a:bodyPr/>
        <a:lstStyle/>
        <a:p>
          <a:pPr rtl="1"/>
          <a:r>
            <a:rPr lang="fa-IR" b="1">
              <a:latin typeface="IRNazanin" panose="02000506000000020002" pitchFamily="2" charset="-78"/>
              <a:cs typeface="B Nazanin" panose="00000400000000000000" pitchFamily="2" charset="-78"/>
            </a:rPr>
            <a:t>باور به رهبری یادگیری</a:t>
          </a:r>
          <a:endParaRPr lang="en-US" b="1">
            <a:latin typeface="IRNazanin" panose="02000506000000020002" pitchFamily="2" charset="-78"/>
            <a:cs typeface="B Nazanin" panose="00000400000000000000" pitchFamily="2" charset="-78"/>
          </a:endParaRPr>
        </a:p>
      </dgm:t>
    </dgm:pt>
    <dgm:pt modelId="{2B141B51-0D64-4412-B4ED-C6635D63B16C}" type="parTrans" cxnId="{DF38ECD6-B402-4746-839F-752F88685932}">
      <dgm:prSet/>
      <dgm:spPr/>
      <dgm:t>
        <a:bodyPr/>
        <a:lstStyle/>
        <a:p>
          <a:pPr rtl="1"/>
          <a:endParaRPr lang="en-US" b="1">
            <a:latin typeface="IRNazanin" panose="02000506000000020002" pitchFamily="2" charset="-78"/>
            <a:cs typeface="B Nazanin" panose="00000400000000000000" pitchFamily="2" charset="-78"/>
          </a:endParaRPr>
        </a:p>
      </dgm:t>
    </dgm:pt>
    <dgm:pt modelId="{FCEF115B-5EC3-4AE3-AC63-ADC1A1BD609C}" type="sibTrans" cxnId="{DF38ECD6-B402-4746-839F-752F88685932}">
      <dgm:prSet/>
      <dgm:spPr/>
      <dgm:t>
        <a:bodyPr/>
        <a:lstStyle/>
        <a:p>
          <a:pPr rtl="1"/>
          <a:endParaRPr lang="en-US" b="1">
            <a:latin typeface="IRNazanin" panose="02000506000000020002" pitchFamily="2" charset="-78"/>
            <a:cs typeface="B Nazanin" panose="00000400000000000000" pitchFamily="2" charset="-78"/>
          </a:endParaRPr>
        </a:p>
      </dgm:t>
    </dgm:pt>
    <dgm:pt modelId="{7843326F-70B2-49C4-90EE-9E58AF1017C1}">
      <dgm:prSet/>
      <dgm:spPr/>
      <dgm:t>
        <a:bodyPr/>
        <a:lstStyle/>
        <a:p>
          <a:pPr rtl="1"/>
          <a:r>
            <a:rPr lang="fa-IR" b="1">
              <a:latin typeface="IRNazanin" panose="02000506000000020002" pitchFamily="2" charset="-78"/>
              <a:cs typeface="B Nazanin" panose="00000400000000000000" pitchFamily="2" charset="-78"/>
            </a:rPr>
            <a:t>مشارکت‌پذیر و مشارکت‌جو</a:t>
          </a:r>
          <a:endParaRPr lang="en-US" b="1">
            <a:latin typeface="IRNazanin" panose="02000506000000020002" pitchFamily="2" charset="-78"/>
            <a:cs typeface="B Nazanin" panose="00000400000000000000" pitchFamily="2" charset="-78"/>
          </a:endParaRPr>
        </a:p>
      </dgm:t>
    </dgm:pt>
    <dgm:pt modelId="{686C8FD5-75D2-4BC7-8E3E-7F172C0C7DC8}" type="parTrans" cxnId="{E66EFCAA-DB00-4D3E-9B9C-320B359BCB2D}">
      <dgm:prSet/>
      <dgm:spPr/>
      <dgm:t>
        <a:bodyPr/>
        <a:lstStyle/>
        <a:p>
          <a:pPr rtl="1"/>
          <a:endParaRPr lang="en-US" b="1">
            <a:latin typeface="IRNazanin" panose="02000506000000020002" pitchFamily="2" charset="-78"/>
            <a:cs typeface="B Nazanin" panose="00000400000000000000" pitchFamily="2" charset="-78"/>
          </a:endParaRPr>
        </a:p>
      </dgm:t>
    </dgm:pt>
    <dgm:pt modelId="{D309F6D1-10CC-46B6-8EB6-D54A947C8990}" type="sibTrans" cxnId="{E66EFCAA-DB00-4D3E-9B9C-320B359BCB2D}">
      <dgm:prSet/>
      <dgm:spPr/>
      <dgm:t>
        <a:bodyPr/>
        <a:lstStyle/>
        <a:p>
          <a:pPr rtl="1"/>
          <a:endParaRPr lang="en-US" b="1">
            <a:latin typeface="IRNazanin" panose="02000506000000020002" pitchFamily="2" charset="-78"/>
            <a:cs typeface="B Nazanin" panose="00000400000000000000" pitchFamily="2" charset="-78"/>
          </a:endParaRPr>
        </a:p>
      </dgm:t>
    </dgm:pt>
    <dgm:pt modelId="{702709E3-B5F1-4A7B-8C54-7DD62F37F92E}">
      <dgm:prSet/>
      <dgm:spPr/>
      <dgm:t>
        <a:bodyPr/>
        <a:lstStyle/>
        <a:p>
          <a:pPr rtl="1"/>
          <a:r>
            <a:rPr lang="fa-IR" b="1">
              <a:latin typeface="IRNazanin" panose="02000506000000020002" pitchFamily="2" charset="-78"/>
              <a:cs typeface="B Nazanin" panose="00000400000000000000" pitchFamily="2" charset="-78"/>
            </a:rPr>
            <a:t>باور به دموکراسی و مردم‌سالاری</a:t>
          </a:r>
          <a:endParaRPr lang="en-US" b="1">
            <a:latin typeface="IRNazanin" panose="02000506000000020002" pitchFamily="2" charset="-78"/>
            <a:cs typeface="B Nazanin" panose="00000400000000000000" pitchFamily="2" charset="-78"/>
          </a:endParaRPr>
        </a:p>
      </dgm:t>
    </dgm:pt>
    <dgm:pt modelId="{50BBFF5B-D1AA-4468-B428-2232412A7939}" type="parTrans" cxnId="{33223CDC-E006-479B-8FAC-6EB7EEB709A3}">
      <dgm:prSet/>
      <dgm:spPr/>
      <dgm:t>
        <a:bodyPr/>
        <a:lstStyle/>
        <a:p>
          <a:pPr rtl="1"/>
          <a:endParaRPr lang="en-US" b="1">
            <a:latin typeface="IRNazanin" panose="02000506000000020002" pitchFamily="2" charset="-78"/>
            <a:cs typeface="B Nazanin" panose="00000400000000000000" pitchFamily="2" charset="-78"/>
          </a:endParaRPr>
        </a:p>
      </dgm:t>
    </dgm:pt>
    <dgm:pt modelId="{CA3A8B8D-1FF1-4872-85F0-4D7C52E04F9E}" type="sibTrans" cxnId="{33223CDC-E006-479B-8FAC-6EB7EEB709A3}">
      <dgm:prSet/>
      <dgm:spPr/>
      <dgm:t>
        <a:bodyPr/>
        <a:lstStyle/>
        <a:p>
          <a:pPr rtl="1"/>
          <a:endParaRPr lang="en-US" b="1">
            <a:latin typeface="IRNazanin" panose="02000506000000020002" pitchFamily="2" charset="-78"/>
            <a:cs typeface="B Nazanin" panose="00000400000000000000" pitchFamily="2" charset="-78"/>
          </a:endParaRPr>
        </a:p>
      </dgm:t>
    </dgm:pt>
    <dgm:pt modelId="{53CB0F71-7E33-4410-AD14-C15822FAF106}">
      <dgm:prSet/>
      <dgm:spPr/>
      <dgm:t>
        <a:bodyPr/>
        <a:lstStyle/>
        <a:p>
          <a:pPr rtl="1"/>
          <a:r>
            <a:rPr lang="fa-IR" b="1">
              <a:latin typeface="IRNazanin" panose="02000506000000020002" pitchFamily="2" charset="-78"/>
              <a:cs typeface="B Nazanin" panose="00000400000000000000" pitchFamily="2" charset="-78"/>
            </a:rPr>
            <a:t>اهل مشورت با متخصصین و اشتراک ایده‌ها</a:t>
          </a:r>
          <a:endParaRPr lang="en-US" b="1">
            <a:latin typeface="IRNazanin" panose="02000506000000020002" pitchFamily="2" charset="-78"/>
            <a:cs typeface="B Nazanin" panose="00000400000000000000" pitchFamily="2" charset="-78"/>
          </a:endParaRPr>
        </a:p>
      </dgm:t>
    </dgm:pt>
    <dgm:pt modelId="{39FD532A-D647-45DB-B3E6-31E3D3F64D51}" type="parTrans" cxnId="{77557C90-753E-45A1-A442-E62913012AE0}">
      <dgm:prSet/>
      <dgm:spPr/>
      <dgm:t>
        <a:bodyPr/>
        <a:lstStyle/>
        <a:p>
          <a:pPr rtl="1"/>
          <a:endParaRPr lang="en-US" b="1">
            <a:latin typeface="IRNazanin" panose="02000506000000020002" pitchFamily="2" charset="-78"/>
            <a:cs typeface="B Nazanin" panose="00000400000000000000" pitchFamily="2" charset="-78"/>
          </a:endParaRPr>
        </a:p>
      </dgm:t>
    </dgm:pt>
    <dgm:pt modelId="{69831A8B-8EEF-490E-9D30-05AB970E7F48}" type="sibTrans" cxnId="{77557C90-753E-45A1-A442-E62913012AE0}">
      <dgm:prSet/>
      <dgm:spPr/>
      <dgm:t>
        <a:bodyPr/>
        <a:lstStyle/>
        <a:p>
          <a:pPr rtl="1"/>
          <a:endParaRPr lang="en-US" b="1">
            <a:latin typeface="IRNazanin" panose="02000506000000020002" pitchFamily="2" charset="-78"/>
            <a:cs typeface="B Nazanin" panose="00000400000000000000" pitchFamily="2" charset="-78"/>
          </a:endParaRPr>
        </a:p>
      </dgm:t>
    </dgm:pt>
    <dgm:pt modelId="{A8C4A7F6-26ED-45CE-A21C-47003FE9912E}">
      <dgm:prSet custT="1"/>
      <dgm:spPr/>
      <dgm:t>
        <a:bodyPr/>
        <a:lstStyle/>
        <a:p>
          <a:pPr rtl="1"/>
          <a:r>
            <a:rPr lang="fa-IR" sz="600" b="1">
              <a:latin typeface="IRNazanin" panose="02000506000000020002" pitchFamily="2" charset="-78"/>
              <a:cs typeface="B Nazanin" panose="00000400000000000000" pitchFamily="2" charset="-78"/>
            </a:rPr>
            <a:t>گسترش کار خیر</a:t>
          </a:r>
          <a:endParaRPr lang="en-US" sz="600" b="1">
            <a:latin typeface="IRNazanin" panose="02000506000000020002" pitchFamily="2" charset="-78"/>
            <a:cs typeface="B Nazanin" panose="00000400000000000000" pitchFamily="2" charset="-78"/>
          </a:endParaRPr>
        </a:p>
      </dgm:t>
    </dgm:pt>
    <dgm:pt modelId="{5DC7AEA3-C438-4156-8043-212354B879D2}" type="parTrans" cxnId="{D3A07208-BC4B-4145-A053-F164C55601D7}">
      <dgm:prSet/>
      <dgm:spPr/>
      <dgm:t>
        <a:bodyPr/>
        <a:lstStyle/>
        <a:p>
          <a:pPr rtl="1"/>
          <a:endParaRPr lang="en-US" b="1">
            <a:latin typeface="IRNazanin" panose="02000506000000020002" pitchFamily="2" charset="-78"/>
            <a:cs typeface="B Nazanin" panose="00000400000000000000" pitchFamily="2" charset="-78"/>
          </a:endParaRPr>
        </a:p>
      </dgm:t>
    </dgm:pt>
    <dgm:pt modelId="{A3CCD66A-F5D6-486C-9D2B-97DE96C39AF3}" type="sibTrans" cxnId="{D3A07208-BC4B-4145-A053-F164C55601D7}">
      <dgm:prSet/>
      <dgm:spPr/>
      <dgm:t>
        <a:bodyPr/>
        <a:lstStyle/>
        <a:p>
          <a:pPr rtl="1"/>
          <a:endParaRPr lang="en-US" b="1">
            <a:latin typeface="IRNazanin" panose="02000506000000020002" pitchFamily="2" charset="-78"/>
            <a:cs typeface="B Nazanin" panose="00000400000000000000" pitchFamily="2" charset="-78"/>
          </a:endParaRPr>
        </a:p>
      </dgm:t>
    </dgm:pt>
    <dgm:pt modelId="{7FC7D859-36BC-477F-B5C1-94CEF35D04A2}">
      <dgm:prSet custT="1"/>
      <dgm:spPr/>
      <dgm:t>
        <a:bodyPr/>
        <a:lstStyle/>
        <a:p>
          <a:pPr rtl="1"/>
          <a:r>
            <a:rPr lang="fa-IR" sz="600" b="1">
              <a:latin typeface="IRNazanin" panose="02000506000000020002" pitchFamily="2" charset="-78"/>
              <a:cs typeface="B Nazanin" panose="00000400000000000000" pitchFamily="2" charset="-78"/>
            </a:rPr>
            <a:t>پاکدستی</a:t>
          </a:r>
          <a:endParaRPr lang="en-US" sz="600" b="1">
            <a:latin typeface="IRNazanin" panose="02000506000000020002" pitchFamily="2" charset="-78"/>
            <a:cs typeface="B Nazanin" panose="00000400000000000000" pitchFamily="2" charset="-78"/>
          </a:endParaRPr>
        </a:p>
      </dgm:t>
    </dgm:pt>
    <dgm:pt modelId="{9BE8260F-B2D5-440A-99C3-E83F6E5978CC}" type="parTrans" cxnId="{61E7BCDE-6180-409D-837F-F50F783E778C}">
      <dgm:prSet/>
      <dgm:spPr/>
      <dgm:t>
        <a:bodyPr/>
        <a:lstStyle/>
        <a:p>
          <a:pPr rtl="1"/>
          <a:endParaRPr lang="en-US" b="1">
            <a:latin typeface="IRNazanin" panose="02000506000000020002" pitchFamily="2" charset="-78"/>
            <a:cs typeface="B Nazanin" panose="00000400000000000000" pitchFamily="2" charset="-78"/>
          </a:endParaRPr>
        </a:p>
      </dgm:t>
    </dgm:pt>
    <dgm:pt modelId="{A04265D5-0ACB-47B7-9ED4-533198011867}" type="sibTrans" cxnId="{61E7BCDE-6180-409D-837F-F50F783E778C}">
      <dgm:prSet/>
      <dgm:spPr/>
      <dgm:t>
        <a:bodyPr/>
        <a:lstStyle/>
        <a:p>
          <a:pPr rtl="1"/>
          <a:endParaRPr lang="en-US" b="1">
            <a:latin typeface="IRNazanin" panose="02000506000000020002" pitchFamily="2" charset="-78"/>
            <a:cs typeface="B Nazanin" panose="00000400000000000000" pitchFamily="2" charset="-78"/>
          </a:endParaRPr>
        </a:p>
      </dgm:t>
    </dgm:pt>
    <dgm:pt modelId="{823746E4-2EAE-4F5F-8D63-75E67ABB3C3C}">
      <dgm:prSet custT="1"/>
      <dgm:spPr/>
      <dgm:t>
        <a:bodyPr/>
        <a:lstStyle/>
        <a:p>
          <a:pPr rtl="1"/>
          <a:r>
            <a:rPr lang="fa-IR" sz="600" b="1">
              <a:latin typeface="IRNazanin" panose="02000506000000020002" pitchFamily="2" charset="-78"/>
              <a:cs typeface="B Nazanin" panose="00000400000000000000" pitchFamily="2" charset="-78"/>
            </a:rPr>
            <a:t>وجدانی کار کردن</a:t>
          </a:r>
          <a:endParaRPr lang="en-US" sz="600" b="1">
            <a:latin typeface="IRNazanin" panose="02000506000000020002" pitchFamily="2" charset="-78"/>
            <a:cs typeface="B Nazanin" panose="00000400000000000000" pitchFamily="2" charset="-78"/>
          </a:endParaRPr>
        </a:p>
      </dgm:t>
    </dgm:pt>
    <dgm:pt modelId="{6F8D69D5-31C7-4706-9AEE-FEA0AFC28D28}" type="parTrans" cxnId="{9FBF3BDA-AB14-4B47-94B8-51F1E5567DCB}">
      <dgm:prSet/>
      <dgm:spPr/>
      <dgm:t>
        <a:bodyPr/>
        <a:lstStyle/>
        <a:p>
          <a:pPr rtl="1"/>
          <a:endParaRPr lang="en-US" b="1">
            <a:latin typeface="IRNazanin" panose="02000506000000020002" pitchFamily="2" charset="-78"/>
            <a:cs typeface="B Nazanin" panose="00000400000000000000" pitchFamily="2" charset="-78"/>
          </a:endParaRPr>
        </a:p>
      </dgm:t>
    </dgm:pt>
    <dgm:pt modelId="{74C30D34-992D-404E-812F-0DDA9B5463FF}" type="sibTrans" cxnId="{9FBF3BDA-AB14-4B47-94B8-51F1E5567DCB}">
      <dgm:prSet/>
      <dgm:spPr/>
      <dgm:t>
        <a:bodyPr/>
        <a:lstStyle/>
        <a:p>
          <a:pPr rtl="1"/>
          <a:endParaRPr lang="en-US" b="1">
            <a:latin typeface="IRNazanin" panose="02000506000000020002" pitchFamily="2" charset="-78"/>
            <a:cs typeface="B Nazanin" panose="00000400000000000000" pitchFamily="2" charset="-78"/>
          </a:endParaRPr>
        </a:p>
      </dgm:t>
    </dgm:pt>
    <dgm:pt modelId="{1431FA76-237E-4075-B046-5F6F71D68ABA}">
      <dgm:prSet custT="1"/>
      <dgm:spPr/>
      <dgm:t>
        <a:bodyPr/>
        <a:lstStyle/>
        <a:p>
          <a:pPr rtl="1"/>
          <a:r>
            <a:rPr lang="fa-IR" sz="600" b="1">
              <a:latin typeface="IRNazanin" panose="02000506000000020002" pitchFamily="2" charset="-78"/>
              <a:cs typeface="B Nazanin" panose="00000400000000000000" pitchFamily="2" charset="-78"/>
            </a:rPr>
            <a:t>انسجام نیروها</a:t>
          </a:r>
          <a:endParaRPr lang="en-US" sz="600" b="1">
            <a:latin typeface="IRNazanin" panose="02000506000000020002" pitchFamily="2" charset="-78"/>
            <a:cs typeface="B Nazanin" panose="00000400000000000000" pitchFamily="2" charset="-78"/>
          </a:endParaRPr>
        </a:p>
      </dgm:t>
    </dgm:pt>
    <dgm:pt modelId="{AD99927C-FF2C-4F83-B7CB-556CB6611246}" type="parTrans" cxnId="{F728990E-00AC-4079-BDCF-9F10514DFADD}">
      <dgm:prSet/>
      <dgm:spPr/>
      <dgm:t>
        <a:bodyPr/>
        <a:lstStyle/>
        <a:p>
          <a:pPr rtl="1"/>
          <a:endParaRPr lang="en-US" b="1">
            <a:latin typeface="IRNazanin" panose="02000506000000020002" pitchFamily="2" charset="-78"/>
            <a:cs typeface="B Nazanin" panose="00000400000000000000" pitchFamily="2" charset="-78"/>
          </a:endParaRPr>
        </a:p>
      </dgm:t>
    </dgm:pt>
    <dgm:pt modelId="{A0AE1F37-9B7F-420F-A7CA-E19A88C8DF1E}" type="sibTrans" cxnId="{F728990E-00AC-4079-BDCF-9F10514DFADD}">
      <dgm:prSet/>
      <dgm:spPr/>
      <dgm:t>
        <a:bodyPr/>
        <a:lstStyle/>
        <a:p>
          <a:pPr rtl="1"/>
          <a:endParaRPr lang="en-US" b="1">
            <a:latin typeface="IRNazanin" panose="02000506000000020002" pitchFamily="2" charset="-78"/>
            <a:cs typeface="B Nazanin" panose="00000400000000000000" pitchFamily="2" charset="-78"/>
          </a:endParaRPr>
        </a:p>
      </dgm:t>
    </dgm:pt>
    <dgm:pt modelId="{BCC67E0A-5D84-45DD-95CC-CA98DCBD04A2}">
      <dgm:prSet custT="1"/>
      <dgm:spPr/>
      <dgm:t>
        <a:bodyPr/>
        <a:lstStyle/>
        <a:p>
          <a:pPr rtl="1"/>
          <a:r>
            <a:rPr lang="fa-IR" sz="600" b="1">
              <a:latin typeface="IRNazanin" panose="02000506000000020002" pitchFamily="2" charset="-78"/>
              <a:cs typeface="B Nazanin" panose="00000400000000000000" pitchFamily="2" charset="-78"/>
            </a:rPr>
            <a:t>نگاه پژوهشی</a:t>
          </a:r>
          <a:endParaRPr lang="en-US" sz="600" b="1">
            <a:latin typeface="IRNazanin" panose="02000506000000020002" pitchFamily="2" charset="-78"/>
            <a:cs typeface="B Nazanin" panose="00000400000000000000" pitchFamily="2" charset="-78"/>
          </a:endParaRPr>
        </a:p>
      </dgm:t>
    </dgm:pt>
    <dgm:pt modelId="{9C59CAA5-6088-4332-9D68-812D30C88598}" type="parTrans" cxnId="{3E996B78-E673-4B01-92AA-0111BD9FEDF7}">
      <dgm:prSet/>
      <dgm:spPr/>
      <dgm:t>
        <a:bodyPr/>
        <a:lstStyle/>
        <a:p>
          <a:pPr rtl="1"/>
          <a:endParaRPr lang="en-US" b="1">
            <a:latin typeface="IRNazanin" panose="02000506000000020002" pitchFamily="2" charset="-78"/>
            <a:cs typeface="B Nazanin" panose="00000400000000000000" pitchFamily="2" charset="-78"/>
          </a:endParaRPr>
        </a:p>
      </dgm:t>
    </dgm:pt>
    <dgm:pt modelId="{75332FB0-A10A-4EEB-BF23-C4B99A59297E}" type="sibTrans" cxnId="{3E996B78-E673-4B01-92AA-0111BD9FEDF7}">
      <dgm:prSet/>
      <dgm:spPr/>
      <dgm:t>
        <a:bodyPr/>
        <a:lstStyle/>
        <a:p>
          <a:pPr rtl="1"/>
          <a:endParaRPr lang="en-US" b="1">
            <a:latin typeface="IRNazanin" panose="02000506000000020002" pitchFamily="2" charset="-78"/>
            <a:cs typeface="B Nazanin" panose="00000400000000000000" pitchFamily="2" charset="-78"/>
          </a:endParaRPr>
        </a:p>
      </dgm:t>
    </dgm:pt>
    <dgm:pt modelId="{38C7E54B-F047-4BE6-A3C6-A72CA6ADED78}">
      <dgm:prSet custT="1"/>
      <dgm:spPr/>
      <dgm:t>
        <a:bodyPr/>
        <a:lstStyle/>
        <a:p>
          <a:pPr rtl="1"/>
          <a:r>
            <a:rPr lang="fa-IR" sz="600" b="1">
              <a:latin typeface="IRNazanin" panose="02000506000000020002" pitchFamily="2" charset="-78"/>
              <a:cs typeface="B Nazanin" panose="00000400000000000000" pitchFamily="2" charset="-78"/>
            </a:rPr>
            <a:t>زرف‌اندیشی (تعمق)</a:t>
          </a:r>
          <a:endParaRPr lang="en-US" sz="600" b="1">
            <a:latin typeface="IRNazanin" panose="02000506000000020002" pitchFamily="2" charset="-78"/>
            <a:cs typeface="B Nazanin" panose="00000400000000000000" pitchFamily="2" charset="-78"/>
          </a:endParaRPr>
        </a:p>
      </dgm:t>
    </dgm:pt>
    <dgm:pt modelId="{43DF6CBE-09BE-4BF7-8754-FD75A4193456}" type="parTrans" cxnId="{88958E13-2141-4DE5-9B47-91E33F98E307}">
      <dgm:prSet/>
      <dgm:spPr/>
      <dgm:t>
        <a:bodyPr/>
        <a:lstStyle/>
        <a:p>
          <a:pPr rtl="1"/>
          <a:endParaRPr lang="en-US" b="1">
            <a:latin typeface="IRNazanin" panose="02000506000000020002" pitchFamily="2" charset="-78"/>
            <a:cs typeface="B Nazanin" panose="00000400000000000000" pitchFamily="2" charset="-78"/>
          </a:endParaRPr>
        </a:p>
      </dgm:t>
    </dgm:pt>
    <dgm:pt modelId="{40D5FD90-80E5-4A13-95FB-0484785E4697}" type="sibTrans" cxnId="{88958E13-2141-4DE5-9B47-91E33F98E307}">
      <dgm:prSet/>
      <dgm:spPr/>
      <dgm:t>
        <a:bodyPr/>
        <a:lstStyle/>
        <a:p>
          <a:pPr rtl="1"/>
          <a:endParaRPr lang="en-US" b="1">
            <a:latin typeface="IRNazanin" panose="02000506000000020002" pitchFamily="2" charset="-78"/>
            <a:cs typeface="B Nazanin" panose="00000400000000000000" pitchFamily="2" charset="-78"/>
          </a:endParaRPr>
        </a:p>
      </dgm:t>
    </dgm:pt>
    <dgm:pt modelId="{C653B0A9-ECDB-4ADB-88A3-848AC2D3530F}">
      <dgm:prSet custT="1"/>
      <dgm:spPr/>
      <dgm:t>
        <a:bodyPr/>
        <a:lstStyle/>
        <a:p>
          <a:pPr rtl="1"/>
          <a:r>
            <a:rPr lang="fa-IR" sz="600" b="1">
              <a:latin typeface="IRNazanin" panose="02000506000000020002" pitchFamily="2" charset="-78"/>
              <a:cs typeface="B Nazanin" panose="00000400000000000000" pitchFamily="2" charset="-78"/>
            </a:rPr>
            <a:t>انعطاف‌پذیری</a:t>
          </a:r>
          <a:endParaRPr lang="en-US" sz="600" b="1">
            <a:latin typeface="IRNazanin" panose="02000506000000020002" pitchFamily="2" charset="-78"/>
            <a:cs typeface="B Nazanin" panose="00000400000000000000" pitchFamily="2" charset="-78"/>
          </a:endParaRPr>
        </a:p>
      </dgm:t>
    </dgm:pt>
    <dgm:pt modelId="{48741634-1205-4BF1-8584-710CE2353F67}" type="parTrans" cxnId="{4BD73164-A71F-4DA9-9D5E-CA208F329078}">
      <dgm:prSet/>
      <dgm:spPr/>
      <dgm:t>
        <a:bodyPr/>
        <a:lstStyle/>
        <a:p>
          <a:pPr rtl="1"/>
          <a:endParaRPr lang="en-US" b="1">
            <a:latin typeface="IRNazanin" panose="02000506000000020002" pitchFamily="2" charset="-78"/>
            <a:cs typeface="B Nazanin" panose="00000400000000000000" pitchFamily="2" charset="-78"/>
          </a:endParaRPr>
        </a:p>
      </dgm:t>
    </dgm:pt>
    <dgm:pt modelId="{DB9D753C-BE0D-4DBD-84B9-A47EDCF07DC9}" type="sibTrans" cxnId="{4BD73164-A71F-4DA9-9D5E-CA208F329078}">
      <dgm:prSet/>
      <dgm:spPr/>
      <dgm:t>
        <a:bodyPr/>
        <a:lstStyle/>
        <a:p>
          <a:pPr rtl="1"/>
          <a:endParaRPr lang="en-US" b="1">
            <a:latin typeface="IRNazanin" panose="02000506000000020002" pitchFamily="2" charset="-78"/>
            <a:cs typeface="B Nazanin" panose="00000400000000000000" pitchFamily="2" charset="-78"/>
          </a:endParaRPr>
        </a:p>
      </dgm:t>
    </dgm:pt>
    <dgm:pt modelId="{3F6C46B4-38C0-42FD-85C5-CC0C645A7569}">
      <dgm:prSet/>
      <dgm:spPr/>
      <dgm:t>
        <a:bodyPr/>
        <a:lstStyle/>
        <a:p>
          <a:pPr rtl="1"/>
          <a:r>
            <a:rPr lang="fa-IR" b="1">
              <a:latin typeface="IRNazanin" panose="02000506000000020002" pitchFamily="2" charset="-78"/>
              <a:cs typeface="B Nazanin" panose="00000400000000000000" pitchFamily="2" charset="-78"/>
            </a:rPr>
            <a:t>جامعیت و همه‌جانبه‌نگری</a:t>
          </a:r>
          <a:endParaRPr lang="en-US" b="1">
            <a:latin typeface="IRNazanin" panose="02000506000000020002" pitchFamily="2" charset="-78"/>
            <a:cs typeface="B Nazanin" panose="00000400000000000000" pitchFamily="2" charset="-78"/>
          </a:endParaRPr>
        </a:p>
      </dgm:t>
    </dgm:pt>
    <dgm:pt modelId="{3D848EA4-9064-4751-A9F5-386D2A4BC7CD}" type="parTrans" cxnId="{ED73CB7B-AEEB-4143-A6AD-5F1432825E19}">
      <dgm:prSet/>
      <dgm:spPr/>
      <dgm:t>
        <a:bodyPr/>
        <a:lstStyle/>
        <a:p>
          <a:pPr rtl="1"/>
          <a:endParaRPr lang="en-US" b="1">
            <a:latin typeface="IRNazanin" panose="02000506000000020002" pitchFamily="2" charset="-78"/>
            <a:cs typeface="B Nazanin" panose="00000400000000000000" pitchFamily="2" charset="-78"/>
          </a:endParaRPr>
        </a:p>
      </dgm:t>
    </dgm:pt>
    <dgm:pt modelId="{9A9772BC-EE16-48A9-9AFF-7A25583A5961}" type="sibTrans" cxnId="{ED73CB7B-AEEB-4143-A6AD-5F1432825E19}">
      <dgm:prSet/>
      <dgm:spPr/>
      <dgm:t>
        <a:bodyPr/>
        <a:lstStyle/>
        <a:p>
          <a:pPr rtl="1"/>
          <a:endParaRPr lang="en-US" b="1">
            <a:latin typeface="IRNazanin" panose="02000506000000020002" pitchFamily="2" charset="-78"/>
            <a:cs typeface="B Nazanin" panose="00000400000000000000" pitchFamily="2" charset="-78"/>
          </a:endParaRPr>
        </a:p>
      </dgm:t>
    </dgm:pt>
    <dgm:pt modelId="{E01799FD-9BE8-4101-B7C3-8B5D2626D505}">
      <dgm:prSet custT="1"/>
      <dgm:spPr/>
      <dgm:t>
        <a:bodyPr/>
        <a:lstStyle/>
        <a:p>
          <a:pPr rtl="1"/>
          <a:r>
            <a:rPr lang="fa-IR" sz="600" b="1">
              <a:latin typeface="IRNazanin" panose="02000506000000020002" pitchFamily="2" charset="-78"/>
              <a:cs typeface="B Nazanin" panose="00000400000000000000" pitchFamily="2" charset="-78"/>
            </a:rPr>
            <a:t>ارتباط و تعامل سازنده</a:t>
          </a:r>
          <a:endParaRPr lang="en-US" sz="600" b="1">
            <a:latin typeface="IRNazanin" panose="02000506000000020002" pitchFamily="2" charset="-78"/>
            <a:cs typeface="B Nazanin" panose="00000400000000000000" pitchFamily="2" charset="-78"/>
          </a:endParaRPr>
        </a:p>
      </dgm:t>
    </dgm:pt>
    <dgm:pt modelId="{1D22F0AB-7024-4A0B-87FE-14D02FE57F90}" type="parTrans" cxnId="{F4840BFC-9C9D-422A-95A4-0B50A36BD4C8}">
      <dgm:prSet/>
      <dgm:spPr/>
      <dgm:t>
        <a:bodyPr/>
        <a:lstStyle/>
        <a:p>
          <a:pPr rtl="1"/>
          <a:endParaRPr lang="en-US" b="1">
            <a:latin typeface="IRNazanin" panose="02000506000000020002" pitchFamily="2" charset="-78"/>
            <a:cs typeface="B Nazanin" panose="00000400000000000000" pitchFamily="2" charset="-78"/>
          </a:endParaRPr>
        </a:p>
      </dgm:t>
    </dgm:pt>
    <dgm:pt modelId="{2627BBC6-F2BE-46D1-AC49-CD6A2278DEE2}" type="sibTrans" cxnId="{F4840BFC-9C9D-422A-95A4-0B50A36BD4C8}">
      <dgm:prSet/>
      <dgm:spPr/>
      <dgm:t>
        <a:bodyPr/>
        <a:lstStyle/>
        <a:p>
          <a:pPr rtl="1"/>
          <a:endParaRPr lang="en-US" b="1">
            <a:latin typeface="IRNazanin" panose="02000506000000020002" pitchFamily="2" charset="-78"/>
            <a:cs typeface="B Nazanin" panose="00000400000000000000" pitchFamily="2" charset="-78"/>
          </a:endParaRPr>
        </a:p>
      </dgm:t>
    </dgm:pt>
    <dgm:pt modelId="{F18EFA32-254B-4A15-8F4B-5BC5DCC6A6DA}">
      <dgm:prSet custT="1"/>
      <dgm:spPr/>
      <dgm:t>
        <a:bodyPr/>
        <a:lstStyle/>
        <a:p>
          <a:pPr rtl="1"/>
          <a:r>
            <a:rPr lang="fa-IR" sz="600" b="1">
              <a:latin typeface="IRNazanin" panose="02000506000000020002" pitchFamily="2" charset="-78"/>
              <a:cs typeface="B Nazanin" panose="00000400000000000000" pitchFamily="2" charset="-78"/>
            </a:rPr>
            <a:t>نوآوری و خلاقیت</a:t>
          </a:r>
          <a:endParaRPr lang="en-US" sz="600" b="1">
            <a:latin typeface="IRNazanin" panose="02000506000000020002" pitchFamily="2" charset="-78"/>
            <a:cs typeface="B Nazanin" panose="00000400000000000000" pitchFamily="2" charset="-78"/>
          </a:endParaRPr>
        </a:p>
      </dgm:t>
    </dgm:pt>
    <dgm:pt modelId="{73306078-D0C0-4639-9CC1-01E6041397AB}" type="parTrans" cxnId="{D3281413-E9E0-44EF-8351-6A8D3873AC16}">
      <dgm:prSet/>
      <dgm:spPr/>
      <dgm:t>
        <a:bodyPr/>
        <a:lstStyle/>
        <a:p>
          <a:pPr rtl="1"/>
          <a:endParaRPr lang="en-US" b="1">
            <a:latin typeface="IRNazanin" panose="02000506000000020002" pitchFamily="2" charset="-78"/>
            <a:cs typeface="B Nazanin" panose="00000400000000000000" pitchFamily="2" charset="-78"/>
          </a:endParaRPr>
        </a:p>
      </dgm:t>
    </dgm:pt>
    <dgm:pt modelId="{7AA97479-C00D-4B9C-A636-A70C0D9CF832}" type="sibTrans" cxnId="{D3281413-E9E0-44EF-8351-6A8D3873AC16}">
      <dgm:prSet/>
      <dgm:spPr/>
      <dgm:t>
        <a:bodyPr/>
        <a:lstStyle/>
        <a:p>
          <a:pPr rtl="1"/>
          <a:endParaRPr lang="en-US" b="1">
            <a:latin typeface="IRNazanin" panose="02000506000000020002" pitchFamily="2" charset="-78"/>
            <a:cs typeface="B Nazanin" panose="00000400000000000000" pitchFamily="2" charset="-78"/>
          </a:endParaRPr>
        </a:p>
      </dgm:t>
    </dgm:pt>
    <dgm:pt modelId="{C3323174-67E4-4F70-851A-7A088FCEB72E}">
      <dgm:prSet custT="1"/>
      <dgm:spPr/>
      <dgm:t>
        <a:bodyPr/>
        <a:lstStyle/>
        <a:p>
          <a:pPr rtl="1"/>
          <a:r>
            <a:rPr lang="fa-IR" sz="600" b="1">
              <a:latin typeface="IRNazanin" panose="02000506000000020002" pitchFamily="2" charset="-78"/>
              <a:cs typeface="B Nazanin" panose="00000400000000000000" pitchFamily="2" charset="-78"/>
            </a:rPr>
            <a:t>مهارت برنامه‌ریزی</a:t>
          </a:r>
          <a:endParaRPr lang="en-US" sz="600" b="1">
            <a:latin typeface="IRNazanin" panose="02000506000000020002" pitchFamily="2" charset="-78"/>
            <a:cs typeface="B Nazanin" panose="00000400000000000000" pitchFamily="2" charset="-78"/>
          </a:endParaRPr>
        </a:p>
      </dgm:t>
    </dgm:pt>
    <dgm:pt modelId="{9B894664-3EC4-4090-9DBD-491D1453ACD0}" type="parTrans" cxnId="{A49BF9E7-7A86-44C0-90F1-CCAF7CF77FD3}">
      <dgm:prSet/>
      <dgm:spPr/>
      <dgm:t>
        <a:bodyPr/>
        <a:lstStyle/>
        <a:p>
          <a:pPr rtl="1"/>
          <a:endParaRPr lang="en-US" b="1">
            <a:latin typeface="IRNazanin" panose="02000506000000020002" pitchFamily="2" charset="-78"/>
            <a:cs typeface="B Nazanin" panose="00000400000000000000" pitchFamily="2" charset="-78"/>
          </a:endParaRPr>
        </a:p>
      </dgm:t>
    </dgm:pt>
    <dgm:pt modelId="{9C258555-8424-4431-B107-481D1BE5B1EF}" type="sibTrans" cxnId="{A49BF9E7-7A86-44C0-90F1-CCAF7CF77FD3}">
      <dgm:prSet/>
      <dgm:spPr/>
      <dgm:t>
        <a:bodyPr/>
        <a:lstStyle/>
        <a:p>
          <a:pPr rtl="1"/>
          <a:endParaRPr lang="en-US" b="1">
            <a:latin typeface="IRNazanin" panose="02000506000000020002" pitchFamily="2" charset="-78"/>
            <a:cs typeface="B Nazanin" panose="00000400000000000000" pitchFamily="2" charset="-78"/>
          </a:endParaRPr>
        </a:p>
      </dgm:t>
    </dgm:pt>
    <dgm:pt modelId="{C2D36AFE-5059-4274-8093-66DADD0FEB3E}">
      <dgm:prSet/>
      <dgm:spPr/>
      <dgm:t>
        <a:bodyPr/>
        <a:lstStyle/>
        <a:p>
          <a:pPr rtl="1"/>
          <a:r>
            <a:rPr lang="fa-IR" b="1">
              <a:latin typeface="IRNazanin" panose="02000506000000020002" pitchFamily="2" charset="-78"/>
              <a:cs typeface="B Nazanin" panose="00000400000000000000" pitchFamily="2" charset="-78"/>
            </a:rPr>
            <a:t>مشارکت‌جویی و انجام کارگروهی</a:t>
          </a:r>
          <a:endParaRPr lang="en-US" b="1">
            <a:latin typeface="IRNazanin" panose="02000506000000020002" pitchFamily="2" charset="-78"/>
            <a:cs typeface="B Nazanin" panose="00000400000000000000" pitchFamily="2" charset="-78"/>
          </a:endParaRPr>
        </a:p>
      </dgm:t>
    </dgm:pt>
    <dgm:pt modelId="{48CA4BF5-6560-444A-BA1C-7DCE5780404B}" type="parTrans" cxnId="{82096E81-B02E-43B3-855C-31FC44A313ED}">
      <dgm:prSet/>
      <dgm:spPr/>
      <dgm:t>
        <a:bodyPr/>
        <a:lstStyle/>
        <a:p>
          <a:pPr rtl="1"/>
          <a:endParaRPr lang="en-US" b="1">
            <a:latin typeface="IRNazanin" panose="02000506000000020002" pitchFamily="2" charset="-78"/>
            <a:cs typeface="B Nazanin" panose="00000400000000000000" pitchFamily="2" charset="-78"/>
          </a:endParaRPr>
        </a:p>
      </dgm:t>
    </dgm:pt>
    <dgm:pt modelId="{6AC15083-1CC7-4B1B-99B4-F290248289E2}" type="sibTrans" cxnId="{82096E81-B02E-43B3-855C-31FC44A313ED}">
      <dgm:prSet/>
      <dgm:spPr/>
      <dgm:t>
        <a:bodyPr/>
        <a:lstStyle/>
        <a:p>
          <a:pPr rtl="1"/>
          <a:endParaRPr lang="en-US" b="1">
            <a:latin typeface="IRNazanin" panose="02000506000000020002" pitchFamily="2" charset="-78"/>
            <a:cs typeface="B Nazanin" panose="00000400000000000000" pitchFamily="2" charset="-78"/>
          </a:endParaRPr>
        </a:p>
      </dgm:t>
    </dgm:pt>
    <dgm:pt modelId="{6331F05F-9388-4449-8C2C-1FBD9E28AD4B}">
      <dgm:prSet custT="1"/>
      <dgm:spPr/>
      <dgm:t>
        <a:bodyPr/>
        <a:lstStyle/>
        <a:p>
          <a:pPr rtl="1"/>
          <a:r>
            <a:rPr lang="fa-IR" sz="600" b="1">
              <a:latin typeface="IRNazanin" panose="02000506000000020002" pitchFamily="2" charset="-78"/>
              <a:cs typeface="B Nazanin" panose="00000400000000000000" pitchFamily="2" charset="-78"/>
            </a:rPr>
            <a:t>مهارت‌های پژوهشی</a:t>
          </a:r>
          <a:endParaRPr lang="en-US" sz="600" b="1">
            <a:latin typeface="IRNazanin" panose="02000506000000020002" pitchFamily="2" charset="-78"/>
            <a:cs typeface="B Nazanin" panose="00000400000000000000" pitchFamily="2" charset="-78"/>
          </a:endParaRPr>
        </a:p>
      </dgm:t>
    </dgm:pt>
    <dgm:pt modelId="{F4F47172-697D-4E58-BA06-754F2FB06F5A}" type="parTrans" cxnId="{8D08C4DE-1A33-4D1E-B911-BDB64ECA680F}">
      <dgm:prSet/>
      <dgm:spPr/>
      <dgm:t>
        <a:bodyPr/>
        <a:lstStyle/>
        <a:p>
          <a:pPr rtl="1"/>
          <a:endParaRPr lang="en-US" b="1">
            <a:latin typeface="IRNazanin" panose="02000506000000020002" pitchFamily="2" charset="-78"/>
            <a:cs typeface="B Nazanin" panose="00000400000000000000" pitchFamily="2" charset="-78"/>
          </a:endParaRPr>
        </a:p>
      </dgm:t>
    </dgm:pt>
    <dgm:pt modelId="{3317DF52-6A1C-4373-8F3B-507242C07552}" type="sibTrans" cxnId="{8D08C4DE-1A33-4D1E-B911-BDB64ECA680F}">
      <dgm:prSet/>
      <dgm:spPr/>
      <dgm:t>
        <a:bodyPr/>
        <a:lstStyle/>
        <a:p>
          <a:pPr rtl="1"/>
          <a:endParaRPr lang="en-US" b="1">
            <a:latin typeface="IRNazanin" panose="02000506000000020002" pitchFamily="2" charset="-78"/>
            <a:cs typeface="B Nazanin" panose="00000400000000000000" pitchFamily="2" charset="-78"/>
          </a:endParaRPr>
        </a:p>
      </dgm:t>
    </dgm:pt>
    <dgm:pt modelId="{3AFFF0E5-4449-4BE7-9CD6-8890BE253AEA}">
      <dgm:prSet custT="1"/>
      <dgm:spPr/>
      <dgm:t>
        <a:bodyPr/>
        <a:lstStyle/>
        <a:p>
          <a:pPr rtl="1"/>
          <a:r>
            <a:rPr lang="fa-IR" sz="600" b="1">
              <a:latin typeface="IRNazanin" panose="02000506000000020002" pitchFamily="2" charset="-78"/>
              <a:cs typeface="B Nazanin" panose="00000400000000000000" pitchFamily="2" charset="-78"/>
            </a:rPr>
            <a:t>مهارت سنجش نیازها</a:t>
          </a:r>
          <a:endParaRPr lang="en-US" sz="600" b="1">
            <a:latin typeface="IRNazanin" panose="02000506000000020002" pitchFamily="2" charset="-78"/>
            <a:cs typeface="B Nazanin" panose="00000400000000000000" pitchFamily="2" charset="-78"/>
          </a:endParaRPr>
        </a:p>
      </dgm:t>
    </dgm:pt>
    <dgm:pt modelId="{DEE445A0-311D-4A7D-9C83-21FB0544EC8A}" type="parTrans" cxnId="{74D16F6F-AB23-4DC6-98C8-EDEE5009A65D}">
      <dgm:prSet/>
      <dgm:spPr/>
      <dgm:t>
        <a:bodyPr/>
        <a:lstStyle/>
        <a:p>
          <a:pPr rtl="1"/>
          <a:endParaRPr lang="en-US" b="1">
            <a:latin typeface="IRNazanin" panose="02000506000000020002" pitchFamily="2" charset="-78"/>
            <a:cs typeface="B Nazanin" panose="00000400000000000000" pitchFamily="2" charset="-78"/>
          </a:endParaRPr>
        </a:p>
      </dgm:t>
    </dgm:pt>
    <dgm:pt modelId="{25C7BB0E-917E-487E-92D6-A2E7FEF72187}" type="sibTrans" cxnId="{74D16F6F-AB23-4DC6-98C8-EDEE5009A65D}">
      <dgm:prSet/>
      <dgm:spPr/>
      <dgm:t>
        <a:bodyPr/>
        <a:lstStyle/>
        <a:p>
          <a:pPr rtl="1"/>
          <a:endParaRPr lang="en-US" b="1">
            <a:latin typeface="IRNazanin" panose="02000506000000020002" pitchFamily="2" charset="-78"/>
            <a:cs typeface="B Nazanin" panose="00000400000000000000" pitchFamily="2" charset="-78"/>
          </a:endParaRPr>
        </a:p>
      </dgm:t>
    </dgm:pt>
    <dgm:pt modelId="{1794882A-0A08-45A5-BC28-D28BF394899B}">
      <dgm:prSet/>
      <dgm:spPr/>
      <dgm:t>
        <a:bodyPr/>
        <a:lstStyle/>
        <a:p>
          <a:pPr rtl="1"/>
          <a:r>
            <a:rPr lang="fa-IR" b="1">
              <a:latin typeface="IRNazanin" panose="02000506000000020002" pitchFamily="2" charset="-78"/>
              <a:cs typeface="B Nazanin" panose="00000400000000000000" pitchFamily="2" charset="-78"/>
            </a:rPr>
            <a:t>توانایی جلب اعتماد</a:t>
          </a:r>
          <a:endParaRPr lang="en-US" b="1">
            <a:latin typeface="IRNazanin" panose="02000506000000020002" pitchFamily="2" charset="-78"/>
            <a:cs typeface="B Nazanin" panose="00000400000000000000" pitchFamily="2" charset="-78"/>
          </a:endParaRPr>
        </a:p>
      </dgm:t>
    </dgm:pt>
    <dgm:pt modelId="{87BD71BC-33B7-493C-B7F8-F3D2D68CB8A2}" type="parTrans" cxnId="{4BD8DEB6-2E35-4EEF-B7B4-31B24C46A7F8}">
      <dgm:prSet/>
      <dgm:spPr/>
      <dgm:t>
        <a:bodyPr/>
        <a:lstStyle/>
        <a:p>
          <a:pPr rtl="1"/>
          <a:endParaRPr lang="en-US" b="1">
            <a:latin typeface="IRNazanin" panose="02000506000000020002" pitchFamily="2" charset="-78"/>
            <a:cs typeface="B Nazanin" panose="00000400000000000000" pitchFamily="2" charset="-78"/>
          </a:endParaRPr>
        </a:p>
      </dgm:t>
    </dgm:pt>
    <dgm:pt modelId="{BF5A9D09-0F3C-4C92-A890-93DB84C3B9EF}" type="sibTrans" cxnId="{4BD8DEB6-2E35-4EEF-B7B4-31B24C46A7F8}">
      <dgm:prSet/>
      <dgm:spPr/>
      <dgm:t>
        <a:bodyPr/>
        <a:lstStyle/>
        <a:p>
          <a:pPr rtl="1"/>
          <a:endParaRPr lang="en-US" b="1">
            <a:latin typeface="IRNazanin" panose="02000506000000020002" pitchFamily="2" charset="-78"/>
            <a:cs typeface="B Nazanin" panose="00000400000000000000" pitchFamily="2" charset="-78"/>
          </a:endParaRPr>
        </a:p>
      </dgm:t>
    </dgm:pt>
    <dgm:pt modelId="{71F1ECF6-6453-4F79-9544-DFE8B42A52A6}">
      <dgm:prSet/>
      <dgm:spPr/>
      <dgm:t>
        <a:bodyPr/>
        <a:lstStyle/>
        <a:p>
          <a:pPr rtl="1"/>
          <a:r>
            <a:rPr lang="fa-IR" b="1">
              <a:latin typeface="IRNazanin" panose="02000506000000020002" pitchFamily="2" charset="-78"/>
              <a:cs typeface="B Nazanin" panose="00000400000000000000" pitchFamily="2" charset="-78"/>
            </a:rPr>
            <a:t>ارتباط با سازمان‌ها</a:t>
          </a:r>
          <a:endParaRPr lang="en-US" b="1">
            <a:latin typeface="IRNazanin" panose="02000506000000020002" pitchFamily="2" charset="-78"/>
            <a:cs typeface="B Nazanin" panose="00000400000000000000" pitchFamily="2" charset="-78"/>
          </a:endParaRPr>
        </a:p>
      </dgm:t>
    </dgm:pt>
    <dgm:pt modelId="{C45C9F99-DC4B-484A-A7E3-C7BCF05AD6CD}" type="parTrans" cxnId="{EC58E498-79ED-4BC3-977E-C9175804F0BE}">
      <dgm:prSet/>
      <dgm:spPr/>
      <dgm:t>
        <a:bodyPr/>
        <a:lstStyle/>
        <a:p>
          <a:pPr rtl="1"/>
          <a:endParaRPr lang="en-US" b="1">
            <a:latin typeface="IRNazanin" panose="02000506000000020002" pitchFamily="2" charset="-78"/>
            <a:cs typeface="B Nazanin" panose="00000400000000000000" pitchFamily="2" charset="-78"/>
          </a:endParaRPr>
        </a:p>
      </dgm:t>
    </dgm:pt>
    <dgm:pt modelId="{D89AC7A2-F6DC-4CB9-9F21-3FC31A0713F4}" type="sibTrans" cxnId="{EC58E498-79ED-4BC3-977E-C9175804F0BE}">
      <dgm:prSet/>
      <dgm:spPr/>
      <dgm:t>
        <a:bodyPr/>
        <a:lstStyle/>
        <a:p>
          <a:pPr rtl="1"/>
          <a:endParaRPr lang="en-US" b="1">
            <a:latin typeface="IRNazanin" panose="02000506000000020002" pitchFamily="2" charset="-78"/>
            <a:cs typeface="B Nazanin" panose="00000400000000000000" pitchFamily="2" charset="-78"/>
          </a:endParaRPr>
        </a:p>
      </dgm:t>
    </dgm:pt>
    <dgm:pt modelId="{48A79E72-E82B-4093-BE5A-4913E6F1CC49}">
      <dgm:prSet/>
      <dgm:spPr/>
      <dgm:t>
        <a:bodyPr/>
        <a:lstStyle/>
        <a:p>
          <a:pPr rtl="1"/>
          <a:r>
            <a:rPr lang="fa-IR" b="1">
              <a:latin typeface="IRNazanin" panose="02000506000000020002" pitchFamily="2" charset="-78"/>
              <a:cs typeface="B Nazanin" panose="00000400000000000000" pitchFamily="2" charset="-78"/>
            </a:rPr>
            <a:t>ارتباط با دانش‌آموزان</a:t>
          </a:r>
          <a:endParaRPr lang="en-US" b="1">
            <a:latin typeface="IRNazanin" panose="02000506000000020002" pitchFamily="2" charset="-78"/>
            <a:cs typeface="B Nazanin" panose="00000400000000000000" pitchFamily="2" charset="-78"/>
          </a:endParaRPr>
        </a:p>
      </dgm:t>
    </dgm:pt>
    <dgm:pt modelId="{8ABABE73-38B4-40AF-AC5B-0E17A484DE32}" type="parTrans" cxnId="{6FDA8DDC-EC8A-4973-AF3F-B7526BE3F3E0}">
      <dgm:prSet/>
      <dgm:spPr/>
      <dgm:t>
        <a:bodyPr/>
        <a:lstStyle/>
        <a:p>
          <a:pPr rtl="1"/>
          <a:endParaRPr lang="en-US" b="1">
            <a:latin typeface="IRNazanin" panose="02000506000000020002" pitchFamily="2" charset="-78"/>
            <a:cs typeface="B Nazanin" panose="00000400000000000000" pitchFamily="2" charset="-78"/>
          </a:endParaRPr>
        </a:p>
      </dgm:t>
    </dgm:pt>
    <dgm:pt modelId="{A8FF8953-EA8C-4AAB-BD89-6DFB2EA04EF5}" type="sibTrans" cxnId="{6FDA8DDC-EC8A-4973-AF3F-B7526BE3F3E0}">
      <dgm:prSet/>
      <dgm:spPr/>
      <dgm:t>
        <a:bodyPr/>
        <a:lstStyle/>
        <a:p>
          <a:pPr rtl="1"/>
          <a:endParaRPr lang="en-US" b="1">
            <a:latin typeface="IRNazanin" panose="02000506000000020002" pitchFamily="2" charset="-78"/>
            <a:cs typeface="B Nazanin" panose="00000400000000000000" pitchFamily="2" charset="-78"/>
          </a:endParaRPr>
        </a:p>
      </dgm:t>
    </dgm:pt>
    <dgm:pt modelId="{17339DEC-BE8A-4BD3-A04C-59388BB61AF0}">
      <dgm:prSet/>
      <dgm:spPr/>
      <dgm:t>
        <a:bodyPr/>
        <a:lstStyle/>
        <a:p>
          <a:pPr rtl="1"/>
          <a:r>
            <a:rPr lang="fa-IR" b="1">
              <a:latin typeface="IRNazanin" panose="02000506000000020002" pitchFamily="2" charset="-78"/>
              <a:cs typeface="B Nazanin" panose="00000400000000000000" pitchFamily="2" charset="-78"/>
            </a:rPr>
            <a:t>ارتباط با همکاران و ممعلم‌ها</a:t>
          </a:r>
          <a:endParaRPr lang="en-US" b="1">
            <a:latin typeface="IRNazanin" panose="02000506000000020002" pitchFamily="2" charset="-78"/>
            <a:cs typeface="B Nazanin" panose="00000400000000000000" pitchFamily="2" charset="-78"/>
          </a:endParaRPr>
        </a:p>
      </dgm:t>
    </dgm:pt>
    <dgm:pt modelId="{DDF391FB-3E55-4A3A-A8A2-66C12C47E18C}" type="parTrans" cxnId="{DA7C1F8E-7AE2-449D-AD37-75CBDFEDAD6D}">
      <dgm:prSet/>
      <dgm:spPr/>
      <dgm:t>
        <a:bodyPr/>
        <a:lstStyle/>
        <a:p>
          <a:pPr rtl="1"/>
          <a:endParaRPr lang="en-US" b="1">
            <a:latin typeface="IRNazanin" panose="02000506000000020002" pitchFamily="2" charset="-78"/>
            <a:cs typeface="B Nazanin" panose="00000400000000000000" pitchFamily="2" charset="-78"/>
          </a:endParaRPr>
        </a:p>
      </dgm:t>
    </dgm:pt>
    <dgm:pt modelId="{29EFA0DB-D89D-44BD-9B46-69CB83BE78FB}" type="sibTrans" cxnId="{DA7C1F8E-7AE2-449D-AD37-75CBDFEDAD6D}">
      <dgm:prSet/>
      <dgm:spPr/>
      <dgm:t>
        <a:bodyPr/>
        <a:lstStyle/>
        <a:p>
          <a:pPr rtl="1"/>
          <a:endParaRPr lang="en-US" b="1">
            <a:latin typeface="IRNazanin" panose="02000506000000020002" pitchFamily="2" charset="-78"/>
            <a:cs typeface="B Nazanin" panose="00000400000000000000" pitchFamily="2" charset="-78"/>
          </a:endParaRPr>
        </a:p>
      </dgm:t>
    </dgm:pt>
    <dgm:pt modelId="{763FFDC8-0BBE-4360-AE53-1C70662C52BC}">
      <dgm:prSet/>
      <dgm:spPr/>
      <dgm:t>
        <a:bodyPr/>
        <a:lstStyle/>
        <a:p>
          <a:pPr rtl="1"/>
          <a:r>
            <a:rPr lang="fa-IR" b="1">
              <a:latin typeface="IRNazanin" panose="02000506000000020002" pitchFamily="2" charset="-78"/>
              <a:cs typeface="B Nazanin" panose="00000400000000000000" pitchFamily="2" charset="-78"/>
            </a:rPr>
            <a:t>ارتباط با اولیا</a:t>
          </a:r>
          <a:endParaRPr lang="en-US" b="1">
            <a:latin typeface="IRNazanin" panose="02000506000000020002" pitchFamily="2" charset="-78"/>
            <a:cs typeface="B Nazanin" panose="00000400000000000000" pitchFamily="2" charset="-78"/>
          </a:endParaRPr>
        </a:p>
      </dgm:t>
    </dgm:pt>
    <dgm:pt modelId="{65CAB7BD-129D-4072-B26A-1D60EC9A43F6}" type="parTrans" cxnId="{7A483E1B-92BB-40A7-890D-16085304EF97}">
      <dgm:prSet/>
      <dgm:spPr/>
      <dgm:t>
        <a:bodyPr/>
        <a:lstStyle/>
        <a:p>
          <a:pPr rtl="1"/>
          <a:endParaRPr lang="en-US" b="1">
            <a:latin typeface="IRNazanin" panose="02000506000000020002" pitchFamily="2" charset="-78"/>
            <a:cs typeface="B Nazanin" panose="00000400000000000000" pitchFamily="2" charset="-78"/>
          </a:endParaRPr>
        </a:p>
      </dgm:t>
    </dgm:pt>
    <dgm:pt modelId="{713A649C-C1D8-42A5-BAF7-1A56F50D9FA3}" type="sibTrans" cxnId="{7A483E1B-92BB-40A7-890D-16085304EF97}">
      <dgm:prSet/>
      <dgm:spPr/>
      <dgm:t>
        <a:bodyPr/>
        <a:lstStyle/>
        <a:p>
          <a:pPr rtl="1"/>
          <a:endParaRPr lang="en-US" b="1">
            <a:latin typeface="IRNazanin" panose="02000506000000020002" pitchFamily="2" charset="-78"/>
            <a:cs typeface="B Nazanin" panose="00000400000000000000" pitchFamily="2" charset="-78"/>
          </a:endParaRPr>
        </a:p>
      </dgm:t>
    </dgm:pt>
    <dgm:pt modelId="{51BF4A14-D6DD-4F44-A313-97A871F97388}">
      <dgm:prSet custT="1"/>
      <dgm:spPr/>
      <dgm:t>
        <a:bodyPr/>
        <a:lstStyle/>
        <a:p>
          <a:pPr rtl="1"/>
          <a:r>
            <a:rPr lang="fa-IR" sz="600" b="1">
              <a:latin typeface="IRNazanin" panose="02000506000000020002" pitchFamily="2" charset="-78"/>
              <a:cs typeface="B Nazanin" panose="00000400000000000000" pitchFamily="2" charset="-78"/>
            </a:rPr>
            <a:t>گشودگی</a:t>
          </a:r>
          <a:endParaRPr lang="en-US" sz="600" b="1">
            <a:latin typeface="IRNazanin" panose="02000506000000020002" pitchFamily="2" charset="-78"/>
            <a:cs typeface="B Nazanin" panose="00000400000000000000" pitchFamily="2" charset="-78"/>
          </a:endParaRPr>
        </a:p>
      </dgm:t>
    </dgm:pt>
    <dgm:pt modelId="{CECC4343-037F-4DDC-8D8E-267DBADD637F}" type="parTrans" cxnId="{B9864C79-5964-4A4A-97F3-EFAEA0EE3718}">
      <dgm:prSet/>
      <dgm:spPr/>
      <dgm:t>
        <a:bodyPr/>
        <a:lstStyle/>
        <a:p>
          <a:pPr rtl="1"/>
          <a:endParaRPr lang="en-US" b="1">
            <a:latin typeface="IRNazanin" panose="02000506000000020002" pitchFamily="2" charset="-78"/>
            <a:cs typeface="B Nazanin" panose="00000400000000000000" pitchFamily="2" charset="-78"/>
          </a:endParaRPr>
        </a:p>
      </dgm:t>
    </dgm:pt>
    <dgm:pt modelId="{218C4D51-7B9C-436E-A040-F123E626FA30}" type="sibTrans" cxnId="{B9864C79-5964-4A4A-97F3-EFAEA0EE3718}">
      <dgm:prSet/>
      <dgm:spPr/>
      <dgm:t>
        <a:bodyPr/>
        <a:lstStyle/>
        <a:p>
          <a:pPr rtl="1"/>
          <a:endParaRPr lang="en-US" b="1">
            <a:latin typeface="IRNazanin" panose="02000506000000020002" pitchFamily="2" charset="-78"/>
            <a:cs typeface="B Nazanin" panose="00000400000000000000" pitchFamily="2" charset="-78"/>
          </a:endParaRPr>
        </a:p>
      </dgm:t>
    </dgm:pt>
    <dgm:pt modelId="{B7BFCA20-D61B-4D08-B0C2-8212FC311608}">
      <dgm:prSet custT="1"/>
      <dgm:spPr/>
      <dgm:t>
        <a:bodyPr/>
        <a:lstStyle/>
        <a:p>
          <a:pPr rtl="1"/>
          <a:r>
            <a:rPr lang="fa-IR" sz="600" b="1">
              <a:latin typeface="IRNazanin" panose="02000506000000020002" pitchFamily="2" charset="-78"/>
              <a:cs typeface="B Nazanin" panose="00000400000000000000" pitchFamily="2" charset="-78"/>
            </a:rPr>
            <a:t>خلاقیت</a:t>
          </a:r>
          <a:endParaRPr lang="en-US" sz="600" b="1">
            <a:latin typeface="IRNazanin" panose="02000506000000020002" pitchFamily="2" charset="-78"/>
            <a:cs typeface="B Nazanin" panose="00000400000000000000" pitchFamily="2" charset="-78"/>
          </a:endParaRPr>
        </a:p>
      </dgm:t>
    </dgm:pt>
    <dgm:pt modelId="{0A3B1627-ADD7-4785-94EE-9EAACD7A38B7}" type="parTrans" cxnId="{72A99336-CC97-45AB-842B-10A9CC009FEB}">
      <dgm:prSet/>
      <dgm:spPr/>
      <dgm:t>
        <a:bodyPr/>
        <a:lstStyle/>
        <a:p>
          <a:pPr rtl="1"/>
          <a:endParaRPr lang="en-US" b="1">
            <a:latin typeface="IRNazanin" panose="02000506000000020002" pitchFamily="2" charset="-78"/>
            <a:cs typeface="B Nazanin" panose="00000400000000000000" pitchFamily="2" charset="-78"/>
          </a:endParaRPr>
        </a:p>
      </dgm:t>
    </dgm:pt>
    <dgm:pt modelId="{31996EEC-B26B-4698-B953-1C91040AF15E}" type="sibTrans" cxnId="{72A99336-CC97-45AB-842B-10A9CC009FEB}">
      <dgm:prSet/>
      <dgm:spPr/>
      <dgm:t>
        <a:bodyPr/>
        <a:lstStyle/>
        <a:p>
          <a:pPr rtl="1"/>
          <a:endParaRPr lang="en-US" b="1">
            <a:latin typeface="IRNazanin" panose="02000506000000020002" pitchFamily="2" charset="-78"/>
            <a:cs typeface="B Nazanin" panose="00000400000000000000" pitchFamily="2" charset="-78"/>
          </a:endParaRPr>
        </a:p>
      </dgm:t>
    </dgm:pt>
    <dgm:pt modelId="{0885BF30-B1B3-4DF3-A1FA-8A3249E35DD8}">
      <dgm:prSet custT="1"/>
      <dgm:spPr/>
      <dgm:t>
        <a:bodyPr/>
        <a:lstStyle/>
        <a:p>
          <a:pPr rtl="1"/>
          <a:r>
            <a:rPr lang="fa-IR" sz="600" b="1">
              <a:latin typeface="IRNazanin" panose="02000506000000020002" pitchFamily="2" charset="-78"/>
              <a:cs typeface="B Nazanin" panose="00000400000000000000" pitchFamily="2" charset="-78"/>
            </a:rPr>
            <a:t>ایده‌پردازی</a:t>
          </a:r>
          <a:endParaRPr lang="en-US" sz="600" b="1">
            <a:latin typeface="IRNazanin" panose="02000506000000020002" pitchFamily="2" charset="-78"/>
            <a:cs typeface="B Nazanin" panose="00000400000000000000" pitchFamily="2" charset="-78"/>
          </a:endParaRPr>
        </a:p>
      </dgm:t>
    </dgm:pt>
    <dgm:pt modelId="{FA4859DD-4E64-407D-93EB-E030E3F9865E}" type="parTrans" cxnId="{3616733D-E6B4-4CCE-9B46-1A7ACD198602}">
      <dgm:prSet/>
      <dgm:spPr/>
      <dgm:t>
        <a:bodyPr/>
        <a:lstStyle/>
        <a:p>
          <a:pPr rtl="1"/>
          <a:endParaRPr lang="en-US" b="1">
            <a:latin typeface="IRNazanin" panose="02000506000000020002" pitchFamily="2" charset="-78"/>
            <a:cs typeface="B Nazanin" panose="00000400000000000000" pitchFamily="2" charset="-78"/>
          </a:endParaRPr>
        </a:p>
      </dgm:t>
    </dgm:pt>
    <dgm:pt modelId="{0DEA1EDD-F6BF-4311-B6E4-DEEB181029D9}" type="sibTrans" cxnId="{3616733D-E6B4-4CCE-9B46-1A7ACD198602}">
      <dgm:prSet/>
      <dgm:spPr/>
      <dgm:t>
        <a:bodyPr/>
        <a:lstStyle/>
        <a:p>
          <a:pPr rtl="1"/>
          <a:endParaRPr lang="en-US" b="1">
            <a:latin typeface="IRNazanin" panose="02000506000000020002" pitchFamily="2" charset="-78"/>
            <a:cs typeface="B Nazanin" panose="00000400000000000000" pitchFamily="2" charset="-78"/>
          </a:endParaRPr>
        </a:p>
      </dgm:t>
    </dgm:pt>
    <dgm:pt modelId="{EE302075-6EE2-4FD1-B864-BEDE3049C946}">
      <dgm:prSet custT="1"/>
      <dgm:spPr/>
      <dgm:t>
        <a:bodyPr/>
        <a:lstStyle/>
        <a:p>
          <a:pPr rtl="1"/>
          <a:r>
            <a:rPr lang="fa-IR" sz="600" b="1">
              <a:latin typeface="IRNazanin" panose="02000506000000020002" pitchFamily="2" charset="-78"/>
              <a:cs typeface="B Nazanin" panose="00000400000000000000" pitchFamily="2" charset="-78"/>
            </a:rPr>
            <a:t>کار تیمی</a:t>
          </a:r>
          <a:endParaRPr lang="en-US" sz="600" b="1">
            <a:latin typeface="IRNazanin" panose="02000506000000020002" pitchFamily="2" charset="-78"/>
            <a:cs typeface="B Nazanin" panose="00000400000000000000" pitchFamily="2" charset="-78"/>
          </a:endParaRPr>
        </a:p>
      </dgm:t>
    </dgm:pt>
    <dgm:pt modelId="{C4BAEC2F-2FB6-43F8-8394-DCD2DB318C99}" type="parTrans" cxnId="{DE585EFA-FC3F-4AA2-A3FA-B6E5B4F3665A}">
      <dgm:prSet/>
      <dgm:spPr/>
      <dgm:t>
        <a:bodyPr/>
        <a:lstStyle/>
        <a:p>
          <a:pPr rtl="1"/>
          <a:endParaRPr lang="en-US" b="1">
            <a:latin typeface="IRNazanin" panose="02000506000000020002" pitchFamily="2" charset="-78"/>
            <a:cs typeface="B Nazanin" panose="00000400000000000000" pitchFamily="2" charset="-78"/>
          </a:endParaRPr>
        </a:p>
      </dgm:t>
    </dgm:pt>
    <dgm:pt modelId="{E5F4C3F9-E95F-4B5E-BF96-FE35F79330EE}" type="sibTrans" cxnId="{DE585EFA-FC3F-4AA2-A3FA-B6E5B4F3665A}">
      <dgm:prSet/>
      <dgm:spPr/>
      <dgm:t>
        <a:bodyPr/>
        <a:lstStyle/>
        <a:p>
          <a:pPr rtl="1"/>
          <a:endParaRPr lang="en-US" b="1">
            <a:latin typeface="IRNazanin" panose="02000506000000020002" pitchFamily="2" charset="-78"/>
            <a:cs typeface="B Nazanin" panose="00000400000000000000" pitchFamily="2" charset="-78"/>
          </a:endParaRPr>
        </a:p>
      </dgm:t>
    </dgm:pt>
    <dgm:pt modelId="{76D7D7FA-0EDD-47C6-9C05-E960799C8F74}">
      <dgm:prSet custT="1"/>
      <dgm:spPr/>
      <dgm:t>
        <a:bodyPr/>
        <a:lstStyle/>
        <a:p>
          <a:pPr rtl="1"/>
          <a:r>
            <a:rPr lang="fa-IR" sz="600" b="1">
              <a:latin typeface="IRNazanin" panose="02000506000000020002" pitchFamily="2" charset="-78"/>
              <a:cs typeface="B Nazanin" panose="00000400000000000000" pitchFamily="2" charset="-78"/>
            </a:rPr>
            <a:t>انتقال تجربه</a:t>
          </a:r>
          <a:endParaRPr lang="en-US" sz="600" b="1">
            <a:latin typeface="IRNazanin" panose="02000506000000020002" pitchFamily="2" charset="-78"/>
            <a:cs typeface="B Nazanin" panose="00000400000000000000" pitchFamily="2" charset="-78"/>
          </a:endParaRPr>
        </a:p>
      </dgm:t>
    </dgm:pt>
    <dgm:pt modelId="{B8485414-012D-4FCB-8AC2-807C8A003C6B}" type="parTrans" cxnId="{C2914AE0-BA0B-481A-AA7C-FA0A2E8DD365}">
      <dgm:prSet/>
      <dgm:spPr/>
      <dgm:t>
        <a:bodyPr/>
        <a:lstStyle/>
        <a:p>
          <a:pPr rtl="1"/>
          <a:endParaRPr lang="en-US" b="1">
            <a:latin typeface="IRNazanin" panose="02000506000000020002" pitchFamily="2" charset="-78"/>
            <a:cs typeface="B Nazanin" panose="00000400000000000000" pitchFamily="2" charset="-78"/>
          </a:endParaRPr>
        </a:p>
      </dgm:t>
    </dgm:pt>
    <dgm:pt modelId="{B7CB4DF9-4B4A-40FE-9548-D23343DE55E2}" type="sibTrans" cxnId="{C2914AE0-BA0B-481A-AA7C-FA0A2E8DD365}">
      <dgm:prSet/>
      <dgm:spPr/>
      <dgm:t>
        <a:bodyPr/>
        <a:lstStyle/>
        <a:p>
          <a:pPr rtl="1"/>
          <a:endParaRPr lang="en-US" b="1">
            <a:latin typeface="IRNazanin" panose="02000506000000020002" pitchFamily="2" charset="-78"/>
            <a:cs typeface="B Nazanin" panose="00000400000000000000" pitchFamily="2" charset="-78"/>
          </a:endParaRPr>
        </a:p>
      </dgm:t>
    </dgm:pt>
    <dgm:pt modelId="{439F0652-6E59-4CAA-9CA6-31C9EBDE06F9}">
      <dgm:prSet custT="1"/>
      <dgm:spPr/>
      <dgm:t>
        <a:bodyPr/>
        <a:lstStyle/>
        <a:p>
          <a:pPr rtl="1"/>
          <a:r>
            <a:rPr lang="fa-IR" sz="600" b="1">
              <a:latin typeface="IRNazanin" panose="02000506000000020002" pitchFamily="2" charset="-78"/>
              <a:cs typeface="B Nazanin" panose="00000400000000000000" pitchFamily="2" charset="-78"/>
            </a:rPr>
            <a:t>اشتراک ایده‌ها</a:t>
          </a:r>
          <a:endParaRPr lang="en-US" sz="600" b="1">
            <a:latin typeface="IRNazanin" panose="02000506000000020002" pitchFamily="2" charset="-78"/>
            <a:cs typeface="B Nazanin" panose="00000400000000000000" pitchFamily="2" charset="-78"/>
          </a:endParaRPr>
        </a:p>
      </dgm:t>
    </dgm:pt>
    <dgm:pt modelId="{970BA2A9-BE29-4C66-9E0D-4CEB174671C8}" type="parTrans" cxnId="{FAAE5DCB-E215-4676-B58A-BE26FFAA6629}">
      <dgm:prSet/>
      <dgm:spPr/>
      <dgm:t>
        <a:bodyPr/>
        <a:lstStyle/>
        <a:p>
          <a:pPr rtl="1"/>
          <a:endParaRPr lang="en-US" b="1">
            <a:latin typeface="IRNazanin" panose="02000506000000020002" pitchFamily="2" charset="-78"/>
            <a:cs typeface="B Nazanin" panose="00000400000000000000" pitchFamily="2" charset="-78"/>
          </a:endParaRPr>
        </a:p>
      </dgm:t>
    </dgm:pt>
    <dgm:pt modelId="{DE3433B9-2056-4782-99B0-D5F97316703F}" type="sibTrans" cxnId="{FAAE5DCB-E215-4676-B58A-BE26FFAA6629}">
      <dgm:prSet/>
      <dgm:spPr/>
      <dgm:t>
        <a:bodyPr/>
        <a:lstStyle/>
        <a:p>
          <a:pPr rtl="1"/>
          <a:endParaRPr lang="en-US" b="1">
            <a:latin typeface="IRNazanin" panose="02000506000000020002" pitchFamily="2" charset="-78"/>
            <a:cs typeface="B Nazanin" panose="00000400000000000000" pitchFamily="2" charset="-78"/>
          </a:endParaRPr>
        </a:p>
      </dgm:t>
    </dgm:pt>
    <dgm:pt modelId="{4C45C032-D949-426E-9110-D235696674DE}">
      <dgm:prSet custT="1"/>
      <dgm:spPr/>
      <dgm:t>
        <a:bodyPr/>
        <a:lstStyle/>
        <a:p>
          <a:pPr rtl="1"/>
          <a:r>
            <a:rPr lang="fa-IR" sz="600" b="1">
              <a:latin typeface="IRNazanin" panose="02000506000000020002" pitchFamily="2" charset="-78"/>
              <a:cs typeface="B Nazanin" panose="00000400000000000000" pitchFamily="2" charset="-78"/>
            </a:rPr>
            <a:t>مشورت گرفتن</a:t>
          </a:r>
          <a:endParaRPr lang="en-US" sz="600" b="1">
            <a:latin typeface="IRNazanin" panose="02000506000000020002" pitchFamily="2" charset="-78"/>
            <a:cs typeface="B Nazanin" panose="00000400000000000000" pitchFamily="2" charset="-78"/>
          </a:endParaRPr>
        </a:p>
      </dgm:t>
    </dgm:pt>
    <dgm:pt modelId="{9350E91B-1683-46DC-94B5-F2DBEB82AAFF}" type="parTrans" cxnId="{9A1256A4-8963-49B8-BF43-15E52C66E2AA}">
      <dgm:prSet/>
      <dgm:spPr/>
      <dgm:t>
        <a:bodyPr/>
        <a:lstStyle/>
        <a:p>
          <a:pPr rtl="1"/>
          <a:endParaRPr lang="en-US" b="1">
            <a:latin typeface="IRNazanin" panose="02000506000000020002" pitchFamily="2" charset="-78"/>
            <a:cs typeface="B Nazanin" panose="00000400000000000000" pitchFamily="2" charset="-78"/>
          </a:endParaRPr>
        </a:p>
      </dgm:t>
    </dgm:pt>
    <dgm:pt modelId="{DFF0176A-39BC-47D8-B18E-95CEC5333D57}" type="sibTrans" cxnId="{9A1256A4-8963-49B8-BF43-15E52C66E2AA}">
      <dgm:prSet/>
      <dgm:spPr/>
      <dgm:t>
        <a:bodyPr/>
        <a:lstStyle/>
        <a:p>
          <a:pPr rtl="1"/>
          <a:endParaRPr lang="en-US" b="1">
            <a:latin typeface="IRNazanin" panose="02000506000000020002" pitchFamily="2" charset="-78"/>
            <a:cs typeface="B Nazanin" panose="00000400000000000000" pitchFamily="2" charset="-78"/>
          </a:endParaRPr>
        </a:p>
      </dgm:t>
    </dgm:pt>
    <dgm:pt modelId="{06F46CB9-C528-42D2-B319-45FD46854619}">
      <dgm:prSet custT="1"/>
      <dgm:spPr/>
      <dgm:t>
        <a:bodyPr/>
        <a:lstStyle/>
        <a:p>
          <a:pPr rtl="1"/>
          <a:r>
            <a:rPr lang="fa-IR" sz="600" b="1">
              <a:latin typeface="IRNazanin" panose="02000506000000020002" pitchFamily="2" charset="-78"/>
              <a:cs typeface="B Nazanin" panose="00000400000000000000" pitchFamily="2" charset="-78"/>
            </a:rPr>
            <a:t>پرسشگری</a:t>
          </a:r>
          <a:endParaRPr lang="en-US" sz="600" b="1">
            <a:latin typeface="IRNazanin" panose="02000506000000020002" pitchFamily="2" charset="-78"/>
            <a:cs typeface="B Nazanin" panose="00000400000000000000" pitchFamily="2" charset="-78"/>
          </a:endParaRPr>
        </a:p>
      </dgm:t>
    </dgm:pt>
    <dgm:pt modelId="{1A62609E-9DD8-4ACA-834E-D0829E04B4B0}" type="parTrans" cxnId="{84D5ED6B-03CA-421C-9374-9AEB296C27B4}">
      <dgm:prSet/>
      <dgm:spPr/>
      <dgm:t>
        <a:bodyPr/>
        <a:lstStyle/>
        <a:p>
          <a:pPr rtl="1"/>
          <a:endParaRPr lang="en-US" b="1">
            <a:latin typeface="IRNazanin" panose="02000506000000020002" pitchFamily="2" charset="-78"/>
            <a:cs typeface="B Nazanin" panose="00000400000000000000" pitchFamily="2" charset="-78"/>
          </a:endParaRPr>
        </a:p>
      </dgm:t>
    </dgm:pt>
    <dgm:pt modelId="{AAE3039F-5F47-4D37-AFB7-38D17B43667C}" type="sibTrans" cxnId="{84D5ED6B-03CA-421C-9374-9AEB296C27B4}">
      <dgm:prSet/>
      <dgm:spPr/>
      <dgm:t>
        <a:bodyPr/>
        <a:lstStyle/>
        <a:p>
          <a:pPr rtl="1"/>
          <a:endParaRPr lang="en-US" b="1">
            <a:latin typeface="IRNazanin" panose="02000506000000020002" pitchFamily="2" charset="-78"/>
            <a:cs typeface="B Nazanin" panose="00000400000000000000" pitchFamily="2" charset="-78"/>
          </a:endParaRPr>
        </a:p>
      </dgm:t>
    </dgm:pt>
    <dgm:pt modelId="{35AA3476-7EEF-4137-9860-C50E2531A778}">
      <dgm:prSet custT="1"/>
      <dgm:spPr/>
      <dgm:t>
        <a:bodyPr/>
        <a:lstStyle/>
        <a:p>
          <a:pPr rtl="1"/>
          <a:r>
            <a:rPr lang="fa-IR" sz="600" b="1">
              <a:latin typeface="IRNazanin" panose="02000506000000020002" pitchFamily="2" charset="-78"/>
              <a:cs typeface="B Nazanin" panose="00000400000000000000" pitchFamily="2" charset="-78"/>
            </a:rPr>
            <a:t>مشاهده‌گری</a:t>
          </a:r>
        </a:p>
      </dgm:t>
    </dgm:pt>
    <dgm:pt modelId="{D798D057-ECAE-46BB-9989-3DDF58ED10D6}" type="parTrans" cxnId="{EA05B771-18CC-44DB-BAF5-735FFE895634}">
      <dgm:prSet/>
      <dgm:spPr/>
      <dgm:t>
        <a:bodyPr/>
        <a:lstStyle/>
        <a:p>
          <a:pPr rtl="1"/>
          <a:endParaRPr lang="en-US" b="1">
            <a:latin typeface="IRNazanin" panose="02000506000000020002" pitchFamily="2" charset="-78"/>
            <a:cs typeface="B Nazanin" panose="00000400000000000000" pitchFamily="2" charset="-78"/>
          </a:endParaRPr>
        </a:p>
      </dgm:t>
    </dgm:pt>
    <dgm:pt modelId="{948D8533-152B-4406-A38D-6BF53A5FE957}" type="sibTrans" cxnId="{EA05B771-18CC-44DB-BAF5-735FFE895634}">
      <dgm:prSet/>
      <dgm:spPr/>
      <dgm:t>
        <a:bodyPr/>
        <a:lstStyle/>
        <a:p>
          <a:pPr rtl="1"/>
          <a:endParaRPr lang="en-US" b="1">
            <a:latin typeface="IRNazanin" panose="02000506000000020002" pitchFamily="2" charset="-78"/>
            <a:cs typeface="B Nazanin" panose="00000400000000000000" pitchFamily="2" charset="-78"/>
          </a:endParaRPr>
        </a:p>
      </dgm:t>
    </dgm:pt>
    <dgm:pt modelId="{54886F40-A131-4C08-A3FD-B89F94BBCBBB}">
      <dgm:prSet custT="1"/>
      <dgm:spPr/>
      <dgm:t>
        <a:bodyPr/>
        <a:lstStyle/>
        <a:p>
          <a:pPr rtl="1"/>
          <a:r>
            <a:rPr lang="fa-IR" sz="600" b="1">
              <a:latin typeface="IRNazanin" panose="02000506000000020002" pitchFamily="2" charset="-78"/>
              <a:cs typeface="B Nazanin" panose="00000400000000000000" pitchFamily="2" charset="-78"/>
            </a:rPr>
            <a:t>قدرت تحلیل</a:t>
          </a:r>
          <a:endParaRPr lang="en-US" sz="600" b="1">
            <a:latin typeface="IRNazanin" panose="02000506000000020002" pitchFamily="2" charset="-78"/>
            <a:cs typeface="B Nazanin" panose="00000400000000000000" pitchFamily="2" charset="-78"/>
          </a:endParaRPr>
        </a:p>
      </dgm:t>
    </dgm:pt>
    <dgm:pt modelId="{8CC97639-5C19-4216-8ABC-6A720DA4B342}" type="parTrans" cxnId="{0BCE8D95-1D36-488D-9B7C-7625232F3065}">
      <dgm:prSet/>
      <dgm:spPr/>
      <dgm:t>
        <a:bodyPr/>
        <a:lstStyle/>
        <a:p>
          <a:pPr rtl="1"/>
          <a:endParaRPr lang="en-US" b="1">
            <a:latin typeface="IRNazanin" panose="02000506000000020002" pitchFamily="2" charset="-78"/>
            <a:cs typeface="B Nazanin" panose="00000400000000000000" pitchFamily="2" charset="-78"/>
          </a:endParaRPr>
        </a:p>
      </dgm:t>
    </dgm:pt>
    <dgm:pt modelId="{677E4DD9-66F5-4E18-9A97-2DCC956DDCB7}" type="sibTrans" cxnId="{0BCE8D95-1D36-488D-9B7C-7625232F3065}">
      <dgm:prSet/>
      <dgm:spPr/>
      <dgm:t>
        <a:bodyPr/>
        <a:lstStyle/>
        <a:p>
          <a:pPr rtl="1"/>
          <a:endParaRPr lang="en-US" b="1">
            <a:latin typeface="IRNazanin" panose="02000506000000020002" pitchFamily="2" charset="-78"/>
            <a:cs typeface="B Nazanin" panose="00000400000000000000" pitchFamily="2" charset="-78"/>
          </a:endParaRPr>
        </a:p>
      </dgm:t>
    </dgm:pt>
    <dgm:pt modelId="{28B229E4-EA4D-4BDA-AE72-905BC9E5E9C0}">
      <dgm:prSet custT="1"/>
      <dgm:spPr/>
      <dgm:t>
        <a:bodyPr/>
        <a:lstStyle/>
        <a:p>
          <a:pPr rtl="1"/>
          <a:r>
            <a:rPr lang="fa-IR" sz="600" b="1">
              <a:latin typeface="IRNazanin" panose="02000506000000020002" pitchFamily="2" charset="-78"/>
              <a:cs typeface="B Nazanin" panose="00000400000000000000" pitchFamily="2" charset="-78"/>
            </a:rPr>
            <a:t>پشتکار و جدیت در کار</a:t>
          </a:r>
          <a:endParaRPr lang="en-US" sz="600" b="1">
            <a:latin typeface="IRNazanin" panose="02000506000000020002" pitchFamily="2" charset="-78"/>
            <a:cs typeface="B Nazanin" panose="00000400000000000000" pitchFamily="2" charset="-78"/>
          </a:endParaRPr>
        </a:p>
      </dgm:t>
    </dgm:pt>
    <dgm:pt modelId="{845F31B3-8175-4694-9141-F670F58D9288}" type="parTrans" cxnId="{6A532610-0623-4294-BCEB-97A0E0F14AC5}">
      <dgm:prSet/>
      <dgm:spPr/>
      <dgm:t>
        <a:bodyPr/>
        <a:lstStyle/>
        <a:p>
          <a:pPr rtl="1"/>
          <a:endParaRPr lang="en-US" b="1">
            <a:latin typeface="IRNazanin" panose="02000506000000020002" pitchFamily="2" charset="-78"/>
            <a:cs typeface="B Nazanin" panose="00000400000000000000" pitchFamily="2" charset="-78"/>
          </a:endParaRPr>
        </a:p>
      </dgm:t>
    </dgm:pt>
    <dgm:pt modelId="{16B1AD9D-764E-4547-BDFB-F27FBD7B0DAA}" type="sibTrans" cxnId="{6A532610-0623-4294-BCEB-97A0E0F14AC5}">
      <dgm:prSet/>
      <dgm:spPr/>
      <dgm:t>
        <a:bodyPr/>
        <a:lstStyle/>
        <a:p>
          <a:pPr rtl="1"/>
          <a:endParaRPr lang="en-US" b="1">
            <a:latin typeface="IRNazanin" panose="02000506000000020002" pitchFamily="2" charset="-78"/>
            <a:cs typeface="B Nazanin" panose="00000400000000000000" pitchFamily="2" charset="-78"/>
          </a:endParaRPr>
        </a:p>
      </dgm:t>
    </dgm:pt>
    <dgm:pt modelId="{1BE2DE72-FB21-46C2-9F64-D371A1B28672}">
      <dgm:prSet custT="1"/>
      <dgm:spPr/>
      <dgm:t>
        <a:bodyPr/>
        <a:lstStyle/>
        <a:p>
          <a:pPr rtl="1"/>
          <a:r>
            <a:rPr lang="fa-IR" sz="600" b="1">
              <a:latin typeface="IRNazanin" panose="02000506000000020002" pitchFamily="2" charset="-78"/>
              <a:cs typeface="B Nazanin" panose="00000400000000000000" pitchFamily="2" charset="-78"/>
            </a:rPr>
            <a:t>ریزبینی</a:t>
          </a:r>
          <a:endParaRPr lang="en-US" sz="600" b="1">
            <a:latin typeface="IRNazanin" panose="02000506000000020002" pitchFamily="2" charset="-78"/>
            <a:cs typeface="B Nazanin" panose="00000400000000000000" pitchFamily="2" charset="-78"/>
          </a:endParaRPr>
        </a:p>
      </dgm:t>
    </dgm:pt>
    <dgm:pt modelId="{2ACDA8B6-492B-4E82-A04B-0C3D25E77EE3}" type="parTrans" cxnId="{3CE51E71-E223-4F03-BFC1-A581AA075192}">
      <dgm:prSet/>
      <dgm:spPr/>
      <dgm:t>
        <a:bodyPr/>
        <a:lstStyle/>
        <a:p>
          <a:pPr rtl="1"/>
          <a:endParaRPr lang="en-US" b="1">
            <a:latin typeface="IRNazanin" panose="02000506000000020002" pitchFamily="2" charset="-78"/>
            <a:cs typeface="B Nazanin" panose="00000400000000000000" pitchFamily="2" charset="-78"/>
          </a:endParaRPr>
        </a:p>
      </dgm:t>
    </dgm:pt>
    <dgm:pt modelId="{78F74A43-6C03-4686-8DD3-7D39B516141F}" type="sibTrans" cxnId="{3CE51E71-E223-4F03-BFC1-A581AA075192}">
      <dgm:prSet/>
      <dgm:spPr/>
      <dgm:t>
        <a:bodyPr/>
        <a:lstStyle/>
        <a:p>
          <a:pPr rtl="1"/>
          <a:endParaRPr lang="en-US" b="1">
            <a:latin typeface="IRNazanin" panose="02000506000000020002" pitchFamily="2" charset="-78"/>
            <a:cs typeface="B Nazanin" panose="00000400000000000000" pitchFamily="2" charset="-78"/>
          </a:endParaRPr>
        </a:p>
      </dgm:t>
    </dgm:pt>
    <dgm:pt modelId="{7D25EEBF-9FF7-483C-BD47-33879FE815D5}">
      <dgm:prSet custT="1"/>
      <dgm:spPr/>
      <dgm:t>
        <a:bodyPr/>
        <a:lstStyle/>
        <a:p>
          <a:pPr rtl="1"/>
          <a:r>
            <a:rPr lang="fa-IR" sz="600" b="1">
              <a:latin typeface="IRNazanin" panose="02000506000000020002" pitchFamily="2" charset="-78"/>
              <a:cs typeface="B Nazanin" panose="00000400000000000000" pitchFamily="2" charset="-78"/>
            </a:rPr>
            <a:t>شجاعت و ریسک‌پذیری</a:t>
          </a:r>
          <a:endParaRPr lang="en-US" sz="600" b="1">
            <a:latin typeface="IRNazanin" panose="02000506000000020002" pitchFamily="2" charset="-78"/>
            <a:cs typeface="B Nazanin" panose="00000400000000000000" pitchFamily="2" charset="-78"/>
          </a:endParaRPr>
        </a:p>
      </dgm:t>
    </dgm:pt>
    <dgm:pt modelId="{8342EC1D-9BBF-4D2B-AD18-9B424548A105}" type="parTrans" cxnId="{A5F3296F-B1B4-4EA7-B825-E0DED65FD189}">
      <dgm:prSet/>
      <dgm:spPr/>
      <dgm:t>
        <a:bodyPr/>
        <a:lstStyle/>
        <a:p>
          <a:pPr rtl="1"/>
          <a:endParaRPr lang="en-US" b="1">
            <a:latin typeface="IRNazanin" panose="02000506000000020002" pitchFamily="2" charset="-78"/>
            <a:cs typeface="B Nazanin" panose="00000400000000000000" pitchFamily="2" charset="-78"/>
          </a:endParaRPr>
        </a:p>
      </dgm:t>
    </dgm:pt>
    <dgm:pt modelId="{1C2C0E1A-36C5-4123-8290-E5EF7498C14B}" type="sibTrans" cxnId="{A5F3296F-B1B4-4EA7-B825-E0DED65FD189}">
      <dgm:prSet/>
      <dgm:spPr/>
      <dgm:t>
        <a:bodyPr/>
        <a:lstStyle/>
        <a:p>
          <a:pPr rtl="1"/>
          <a:endParaRPr lang="en-US" b="1">
            <a:latin typeface="IRNazanin" panose="02000506000000020002" pitchFamily="2" charset="-78"/>
            <a:cs typeface="B Nazanin" panose="00000400000000000000" pitchFamily="2" charset="-78"/>
          </a:endParaRPr>
        </a:p>
      </dgm:t>
    </dgm:pt>
    <dgm:pt modelId="{597052FE-0914-4A48-A010-FA4B8E72F1C0}">
      <dgm:prSet custT="1"/>
      <dgm:spPr/>
      <dgm:t>
        <a:bodyPr/>
        <a:lstStyle/>
        <a:p>
          <a:pPr rtl="1"/>
          <a:r>
            <a:rPr lang="fa-IR" sz="600" b="1">
              <a:latin typeface="IRNazanin" panose="02000506000000020002" pitchFamily="2" charset="-78"/>
              <a:cs typeface="B Nazanin" panose="00000400000000000000" pitchFamily="2" charset="-78"/>
            </a:rPr>
            <a:t>اهل مطالعه و هدفمند</a:t>
          </a:r>
          <a:endParaRPr lang="en-US" sz="600" b="1">
            <a:latin typeface="IRNazanin" panose="02000506000000020002" pitchFamily="2" charset="-78"/>
            <a:cs typeface="B Nazanin" panose="00000400000000000000" pitchFamily="2" charset="-78"/>
          </a:endParaRPr>
        </a:p>
      </dgm:t>
    </dgm:pt>
    <dgm:pt modelId="{54D80A36-96F8-4F06-B320-626EBBDE099F}" type="parTrans" cxnId="{6BFC55F9-50B4-4018-A668-64B07F8DF6D3}">
      <dgm:prSet/>
      <dgm:spPr/>
      <dgm:t>
        <a:bodyPr/>
        <a:lstStyle/>
        <a:p>
          <a:pPr rtl="1"/>
          <a:endParaRPr lang="en-US" b="1">
            <a:latin typeface="IRNazanin" panose="02000506000000020002" pitchFamily="2" charset="-78"/>
            <a:cs typeface="B Nazanin" panose="00000400000000000000" pitchFamily="2" charset="-78"/>
          </a:endParaRPr>
        </a:p>
      </dgm:t>
    </dgm:pt>
    <dgm:pt modelId="{EFBFE0AF-4EC5-490F-BABC-8820EF4EEA23}" type="sibTrans" cxnId="{6BFC55F9-50B4-4018-A668-64B07F8DF6D3}">
      <dgm:prSet/>
      <dgm:spPr/>
      <dgm:t>
        <a:bodyPr/>
        <a:lstStyle/>
        <a:p>
          <a:pPr rtl="1"/>
          <a:endParaRPr lang="en-US" b="1">
            <a:latin typeface="IRNazanin" panose="02000506000000020002" pitchFamily="2" charset="-78"/>
            <a:cs typeface="B Nazanin" panose="00000400000000000000" pitchFamily="2" charset="-78"/>
          </a:endParaRPr>
        </a:p>
      </dgm:t>
    </dgm:pt>
    <dgm:pt modelId="{ED8AA327-FA0D-4C7A-828C-1EEC999EBBF8}">
      <dgm:prSet custT="1"/>
      <dgm:spPr/>
      <dgm:t>
        <a:bodyPr/>
        <a:lstStyle/>
        <a:p>
          <a:pPr rtl="1"/>
          <a:r>
            <a:rPr lang="fa-IR" sz="600" b="1">
              <a:latin typeface="IRNazanin" panose="02000506000000020002" pitchFamily="2" charset="-78"/>
              <a:cs typeface="B Nazanin" panose="00000400000000000000" pitchFamily="2" charset="-78"/>
            </a:rPr>
            <a:t>نوآور و خلاق</a:t>
          </a:r>
          <a:endParaRPr lang="en-US" sz="600" b="1">
            <a:latin typeface="IRNazanin" panose="02000506000000020002" pitchFamily="2" charset="-78"/>
            <a:cs typeface="B Nazanin" panose="00000400000000000000" pitchFamily="2" charset="-78"/>
          </a:endParaRPr>
        </a:p>
      </dgm:t>
    </dgm:pt>
    <dgm:pt modelId="{E053415F-0361-4096-A7A5-9A4E2F5384FE}" type="parTrans" cxnId="{11BA9D42-8A83-49E8-90EB-76DA84F250F3}">
      <dgm:prSet/>
      <dgm:spPr/>
      <dgm:t>
        <a:bodyPr/>
        <a:lstStyle/>
        <a:p>
          <a:pPr rtl="1"/>
          <a:endParaRPr lang="en-US" b="1">
            <a:latin typeface="IRNazanin" panose="02000506000000020002" pitchFamily="2" charset="-78"/>
            <a:cs typeface="B Nazanin" panose="00000400000000000000" pitchFamily="2" charset="-78"/>
          </a:endParaRPr>
        </a:p>
      </dgm:t>
    </dgm:pt>
    <dgm:pt modelId="{04D1A9C7-8954-438E-9A47-4D87796ED033}" type="sibTrans" cxnId="{11BA9D42-8A83-49E8-90EB-76DA84F250F3}">
      <dgm:prSet/>
      <dgm:spPr/>
      <dgm:t>
        <a:bodyPr/>
        <a:lstStyle/>
        <a:p>
          <a:pPr rtl="1"/>
          <a:endParaRPr lang="en-US" b="1">
            <a:latin typeface="IRNazanin" panose="02000506000000020002" pitchFamily="2" charset="-78"/>
            <a:cs typeface="B Nazanin" panose="00000400000000000000" pitchFamily="2" charset="-78"/>
          </a:endParaRPr>
        </a:p>
      </dgm:t>
    </dgm:pt>
    <dgm:pt modelId="{013CAE9C-8BBC-4E48-88DC-6C4BBBF34D3A}">
      <dgm:prSet custT="1"/>
      <dgm:spPr/>
      <dgm:t>
        <a:bodyPr/>
        <a:lstStyle/>
        <a:p>
          <a:pPr rtl="1"/>
          <a:r>
            <a:rPr lang="fa-IR" sz="600" b="1">
              <a:latin typeface="IRNazanin" panose="02000506000000020002" pitchFamily="2" charset="-78"/>
              <a:cs typeface="B Nazanin" panose="00000400000000000000" pitchFamily="2" charset="-78"/>
            </a:rPr>
            <a:t>مشارکت‌پذیر و مشارکت‌جو</a:t>
          </a:r>
          <a:endParaRPr lang="en-US" sz="600" b="1">
            <a:latin typeface="IRNazanin" panose="02000506000000020002" pitchFamily="2" charset="-78"/>
            <a:cs typeface="B Nazanin" panose="00000400000000000000" pitchFamily="2" charset="-78"/>
          </a:endParaRPr>
        </a:p>
      </dgm:t>
    </dgm:pt>
    <dgm:pt modelId="{3A370FDC-79C0-4B90-8CE3-DB7AD9585EBC}" type="parTrans" cxnId="{DBA0D11A-4322-4403-A116-CA322E3BAA42}">
      <dgm:prSet/>
      <dgm:spPr/>
      <dgm:t>
        <a:bodyPr/>
        <a:lstStyle/>
        <a:p>
          <a:pPr rtl="1"/>
          <a:endParaRPr lang="en-US" b="1">
            <a:latin typeface="IRNazanin" panose="02000506000000020002" pitchFamily="2" charset="-78"/>
            <a:cs typeface="B Nazanin" panose="00000400000000000000" pitchFamily="2" charset="-78"/>
          </a:endParaRPr>
        </a:p>
      </dgm:t>
    </dgm:pt>
    <dgm:pt modelId="{267A5203-8360-4279-A849-6FF6E8B97860}" type="sibTrans" cxnId="{DBA0D11A-4322-4403-A116-CA322E3BAA42}">
      <dgm:prSet/>
      <dgm:spPr/>
      <dgm:t>
        <a:bodyPr/>
        <a:lstStyle/>
        <a:p>
          <a:pPr rtl="1"/>
          <a:endParaRPr lang="en-US" b="1">
            <a:latin typeface="IRNazanin" panose="02000506000000020002" pitchFamily="2" charset="-78"/>
            <a:cs typeface="B Nazanin" panose="00000400000000000000" pitchFamily="2" charset="-78"/>
          </a:endParaRPr>
        </a:p>
      </dgm:t>
    </dgm:pt>
    <dgm:pt modelId="{913CE474-BF7F-40A7-A518-14FD696A9E63}">
      <dgm:prSet custT="1"/>
      <dgm:spPr/>
      <dgm:t>
        <a:bodyPr/>
        <a:lstStyle/>
        <a:p>
          <a:pPr rtl="1"/>
          <a:r>
            <a:rPr lang="fa-IR" sz="600" b="1">
              <a:latin typeface="IRNazanin" panose="02000506000000020002" pitchFamily="2" charset="-78"/>
              <a:cs typeface="B Nazanin" panose="00000400000000000000" pitchFamily="2" charset="-78"/>
            </a:rPr>
            <a:t>عملگرا و اهل برنامه‌ریزی</a:t>
          </a:r>
          <a:endParaRPr lang="en-US" sz="600" b="1">
            <a:latin typeface="IRNazanin" panose="02000506000000020002" pitchFamily="2" charset="-78"/>
            <a:cs typeface="B Nazanin" panose="00000400000000000000" pitchFamily="2" charset="-78"/>
          </a:endParaRPr>
        </a:p>
      </dgm:t>
    </dgm:pt>
    <dgm:pt modelId="{AFCE5BA7-1F08-4521-A405-69DC67DCF465}" type="parTrans" cxnId="{9FB72834-DF0C-49F8-BED2-3B713E588537}">
      <dgm:prSet/>
      <dgm:spPr/>
      <dgm:t>
        <a:bodyPr/>
        <a:lstStyle/>
        <a:p>
          <a:pPr rtl="1"/>
          <a:endParaRPr lang="en-US" b="1">
            <a:latin typeface="IRNazanin" panose="02000506000000020002" pitchFamily="2" charset="-78"/>
            <a:cs typeface="B Nazanin" panose="00000400000000000000" pitchFamily="2" charset="-78"/>
          </a:endParaRPr>
        </a:p>
      </dgm:t>
    </dgm:pt>
    <dgm:pt modelId="{2DB5BA1B-D28D-4A07-8153-AD350AB8FBF4}" type="sibTrans" cxnId="{9FB72834-DF0C-49F8-BED2-3B713E588537}">
      <dgm:prSet/>
      <dgm:spPr/>
      <dgm:t>
        <a:bodyPr/>
        <a:lstStyle/>
        <a:p>
          <a:pPr rtl="1"/>
          <a:endParaRPr lang="en-US" b="1">
            <a:latin typeface="IRNazanin" panose="02000506000000020002" pitchFamily="2" charset="-78"/>
            <a:cs typeface="B Nazanin" panose="00000400000000000000" pitchFamily="2" charset="-78"/>
          </a:endParaRPr>
        </a:p>
      </dgm:t>
    </dgm:pt>
    <dgm:pt modelId="{D90757AF-6E24-47B5-AFAD-5998C2A2EDEB}">
      <dgm:prSet custT="1"/>
      <dgm:spPr/>
      <dgm:t>
        <a:bodyPr/>
        <a:lstStyle/>
        <a:p>
          <a:pPr rtl="1"/>
          <a:r>
            <a:rPr lang="fa-IR" sz="600" b="1">
              <a:latin typeface="IRNazanin" panose="02000506000000020002" pitchFamily="2" charset="-78"/>
              <a:cs typeface="B Nazanin" panose="00000400000000000000" pitchFamily="2" charset="-78"/>
            </a:rPr>
            <a:t>صبوری</a:t>
          </a:r>
          <a:endParaRPr lang="en-US" sz="600" b="1">
            <a:latin typeface="IRNazanin" panose="02000506000000020002" pitchFamily="2" charset="-78"/>
            <a:cs typeface="B Nazanin" panose="00000400000000000000" pitchFamily="2" charset="-78"/>
          </a:endParaRPr>
        </a:p>
      </dgm:t>
    </dgm:pt>
    <dgm:pt modelId="{B18DCCD2-49C5-48A0-9F41-88093928F5C2}" type="parTrans" cxnId="{9071A2F1-E6D0-41AA-888D-6F2F85DFE41D}">
      <dgm:prSet/>
      <dgm:spPr/>
      <dgm:t>
        <a:bodyPr/>
        <a:lstStyle/>
        <a:p>
          <a:pPr rtl="1"/>
          <a:endParaRPr lang="en-US" b="1">
            <a:latin typeface="IRNazanin" panose="02000506000000020002" pitchFamily="2" charset="-78"/>
            <a:cs typeface="B Nazanin" panose="00000400000000000000" pitchFamily="2" charset="-78"/>
          </a:endParaRPr>
        </a:p>
      </dgm:t>
    </dgm:pt>
    <dgm:pt modelId="{3B1B2B28-E078-4FA2-B3A0-4ABA7BBAA6A5}" type="sibTrans" cxnId="{9071A2F1-E6D0-41AA-888D-6F2F85DFE41D}">
      <dgm:prSet/>
      <dgm:spPr/>
      <dgm:t>
        <a:bodyPr/>
        <a:lstStyle/>
        <a:p>
          <a:pPr rtl="1"/>
          <a:endParaRPr lang="en-US" b="1">
            <a:latin typeface="IRNazanin" panose="02000506000000020002" pitchFamily="2" charset="-78"/>
            <a:cs typeface="B Nazanin" panose="00000400000000000000" pitchFamily="2" charset="-78"/>
          </a:endParaRPr>
        </a:p>
      </dgm:t>
    </dgm:pt>
    <dgm:pt modelId="{F1385A32-10CF-487D-A562-92EBF9006D74}">
      <dgm:prSet custT="1"/>
      <dgm:spPr/>
      <dgm:t>
        <a:bodyPr/>
        <a:lstStyle/>
        <a:p>
          <a:pPr rtl="1"/>
          <a:r>
            <a:rPr lang="fa-IR" sz="600" b="1">
              <a:latin typeface="IRNazanin" panose="02000506000000020002" pitchFamily="2" charset="-78"/>
              <a:cs typeface="B Nazanin" panose="00000400000000000000" pitchFamily="2" charset="-78"/>
            </a:rPr>
            <a:t>خوشرویی</a:t>
          </a:r>
          <a:endParaRPr lang="en-US" sz="600" b="1">
            <a:latin typeface="IRNazanin" panose="02000506000000020002" pitchFamily="2" charset="-78"/>
            <a:cs typeface="B Nazanin" panose="00000400000000000000" pitchFamily="2" charset="-78"/>
          </a:endParaRPr>
        </a:p>
      </dgm:t>
    </dgm:pt>
    <dgm:pt modelId="{D91A4C70-9FD6-41AC-8579-647DB50D2469}" type="parTrans" cxnId="{009DD3D3-322E-48D9-B8F0-DAE9AFE7A59D}">
      <dgm:prSet/>
      <dgm:spPr/>
      <dgm:t>
        <a:bodyPr/>
        <a:lstStyle/>
        <a:p>
          <a:pPr rtl="1"/>
          <a:endParaRPr lang="en-US" b="1">
            <a:latin typeface="IRNazanin" panose="02000506000000020002" pitchFamily="2" charset="-78"/>
            <a:cs typeface="B Nazanin" panose="00000400000000000000" pitchFamily="2" charset="-78"/>
          </a:endParaRPr>
        </a:p>
      </dgm:t>
    </dgm:pt>
    <dgm:pt modelId="{E6C8D8A1-21A3-4188-B36F-832F8C404E1A}" type="sibTrans" cxnId="{009DD3D3-322E-48D9-B8F0-DAE9AFE7A59D}">
      <dgm:prSet/>
      <dgm:spPr/>
      <dgm:t>
        <a:bodyPr/>
        <a:lstStyle/>
        <a:p>
          <a:pPr rtl="1"/>
          <a:endParaRPr lang="en-US" b="1">
            <a:latin typeface="IRNazanin" panose="02000506000000020002" pitchFamily="2" charset="-78"/>
            <a:cs typeface="B Nazanin" panose="00000400000000000000" pitchFamily="2" charset="-78"/>
          </a:endParaRPr>
        </a:p>
      </dgm:t>
    </dgm:pt>
    <dgm:pt modelId="{2EC2E473-8885-4A91-8BAD-FC48D9E32672}">
      <dgm:prSet custT="1"/>
      <dgm:spPr/>
      <dgm:t>
        <a:bodyPr/>
        <a:lstStyle/>
        <a:p>
          <a:pPr rtl="1"/>
          <a:r>
            <a:rPr lang="fa-IR" sz="600" b="1">
              <a:latin typeface="IRNazanin" panose="02000506000000020002" pitchFamily="2" charset="-78"/>
              <a:cs typeface="B Nazanin" panose="00000400000000000000" pitchFamily="2" charset="-78"/>
            </a:rPr>
            <a:t>روحیه پژوهشگرانه</a:t>
          </a:r>
          <a:endParaRPr lang="en-US" sz="600" b="1">
            <a:latin typeface="IRNazanin" panose="02000506000000020002" pitchFamily="2" charset="-78"/>
            <a:cs typeface="B Nazanin" panose="00000400000000000000" pitchFamily="2" charset="-78"/>
          </a:endParaRPr>
        </a:p>
      </dgm:t>
    </dgm:pt>
    <dgm:pt modelId="{7969DF7C-56C3-4531-9E67-3327DDB1DF3A}" type="parTrans" cxnId="{652A7EC7-E195-4C93-88A4-7D5A9FD08E7C}">
      <dgm:prSet/>
      <dgm:spPr/>
      <dgm:t>
        <a:bodyPr/>
        <a:lstStyle/>
        <a:p>
          <a:pPr rtl="1"/>
          <a:endParaRPr lang="en-US" b="1">
            <a:latin typeface="IRNazanin" panose="02000506000000020002" pitchFamily="2" charset="-78"/>
            <a:cs typeface="B Nazanin" panose="00000400000000000000" pitchFamily="2" charset="-78"/>
          </a:endParaRPr>
        </a:p>
      </dgm:t>
    </dgm:pt>
    <dgm:pt modelId="{4FD37AE5-2E56-44D4-B3D1-A461B3146E26}" type="sibTrans" cxnId="{652A7EC7-E195-4C93-88A4-7D5A9FD08E7C}">
      <dgm:prSet/>
      <dgm:spPr/>
      <dgm:t>
        <a:bodyPr/>
        <a:lstStyle/>
        <a:p>
          <a:pPr rtl="1"/>
          <a:endParaRPr lang="en-US" b="1">
            <a:latin typeface="IRNazanin" panose="02000506000000020002" pitchFamily="2" charset="-78"/>
            <a:cs typeface="B Nazanin" panose="00000400000000000000" pitchFamily="2" charset="-78"/>
          </a:endParaRPr>
        </a:p>
      </dgm:t>
    </dgm:pt>
    <dgm:pt modelId="{88B34264-9006-4E92-B82B-918778FF87C2}">
      <dgm:prSet custT="1"/>
      <dgm:spPr/>
      <dgm:t>
        <a:bodyPr/>
        <a:lstStyle/>
        <a:p>
          <a:pPr rtl="1"/>
          <a:r>
            <a:rPr lang="fa-IR" sz="800" b="1">
              <a:latin typeface="IRNazanin" panose="02000506000000020002" pitchFamily="2" charset="-78"/>
              <a:cs typeface="B Nazanin" panose="00000400000000000000" pitchFamily="2" charset="-78"/>
            </a:rPr>
            <a:t>عشق و علاقه به کار</a:t>
          </a:r>
          <a:endParaRPr lang="en-US" sz="800" b="1">
            <a:latin typeface="IRNazanin" panose="02000506000000020002" pitchFamily="2" charset="-78"/>
            <a:cs typeface="B Nazanin" panose="00000400000000000000" pitchFamily="2" charset="-78"/>
          </a:endParaRPr>
        </a:p>
      </dgm:t>
    </dgm:pt>
    <dgm:pt modelId="{A79F1229-D227-48F0-B03C-E563A6B7494B}" type="parTrans" cxnId="{82FD234A-2328-44C3-BF51-D9BA81D0B874}">
      <dgm:prSet/>
      <dgm:spPr/>
      <dgm:t>
        <a:bodyPr/>
        <a:lstStyle/>
        <a:p>
          <a:endParaRPr lang="en-US">
            <a:cs typeface="B Nazanin" panose="00000400000000000000" pitchFamily="2" charset="-78"/>
          </a:endParaRPr>
        </a:p>
      </dgm:t>
    </dgm:pt>
    <dgm:pt modelId="{27D7B747-3AD2-431E-B93D-DCDB175DFE9C}" type="sibTrans" cxnId="{82FD234A-2328-44C3-BF51-D9BA81D0B874}">
      <dgm:prSet/>
      <dgm:spPr/>
      <dgm:t>
        <a:bodyPr/>
        <a:lstStyle/>
        <a:p>
          <a:endParaRPr lang="en-US">
            <a:cs typeface="B Nazanin" panose="00000400000000000000" pitchFamily="2" charset="-78"/>
          </a:endParaRPr>
        </a:p>
      </dgm:t>
    </dgm:pt>
    <dgm:pt modelId="{026393A3-8B66-4C2D-83F1-8FBEB193C147}">
      <dgm:prSet custT="1"/>
      <dgm:spPr/>
      <dgm:t>
        <a:bodyPr/>
        <a:lstStyle/>
        <a:p>
          <a:r>
            <a:rPr lang="fa-IR" sz="800" b="1">
              <a:latin typeface="IRNazanin" panose="02000506000000020002" pitchFamily="2" charset="-78"/>
              <a:cs typeface="B Nazanin" panose="00000400000000000000" pitchFamily="2" charset="-78"/>
            </a:rPr>
            <a:t>داشتن سابقۀ اقدام عملی</a:t>
          </a:r>
          <a:endParaRPr lang="en-US" sz="800" b="1">
            <a:latin typeface="IRNazanin" panose="02000506000000020002" pitchFamily="2" charset="-78"/>
            <a:cs typeface="B Nazanin" panose="00000400000000000000" pitchFamily="2" charset="-78"/>
          </a:endParaRPr>
        </a:p>
      </dgm:t>
    </dgm:pt>
    <dgm:pt modelId="{673CF831-A98E-44B8-A229-791F5A8FD3B9}" type="sibTrans" cxnId="{D7831D89-F65C-418F-A6CF-977EAE50EA8E}">
      <dgm:prSet/>
      <dgm:spPr/>
      <dgm:t>
        <a:bodyPr/>
        <a:lstStyle/>
        <a:p>
          <a:endParaRPr lang="en-US">
            <a:cs typeface="B Nazanin" panose="00000400000000000000" pitchFamily="2" charset="-78"/>
          </a:endParaRPr>
        </a:p>
      </dgm:t>
    </dgm:pt>
    <dgm:pt modelId="{B5FB8CF3-80B3-473A-A46F-F45EE6E7EC5F}" type="parTrans" cxnId="{D7831D89-F65C-418F-A6CF-977EAE50EA8E}">
      <dgm:prSet/>
      <dgm:spPr/>
      <dgm:t>
        <a:bodyPr/>
        <a:lstStyle/>
        <a:p>
          <a:endParaRPr lang="en-US">
            <a:cs typeface="B Nazanin" panose="00000400000000000000" pitchFamily="2" charset="-78"/>
          </a:endParaRPr>
        </a:p>
      </dgm:t>
    </dgm:pt>
    <dgm:pt modelId="{6E9DFA07-EDC5-47E8-8D9C-B1B94882B58E}" type="pres">
      <dgm:prSet presAssocID="{E920E641-26E4-429B-8805-898D9AEF678D}" presName="Name0" presStyleCnt="0">
        <dgm:presLayoutVars>
          <dgm:chPref val="1"/>
          <dgm:dir/>
          <dgm:animOne val="branch"/>
          <dgm:animLvl val="lvl"/>
          <dgm:resizeHandles val="exact"/>
        </dgm:presLayoutVars>
      </dgm:prSet>
      <dgm:spPr/>
    </dgm:pt>
    <dgm:pt modelId="{09BF9B72-3752-432F-ACD7-6AC59363E42C}" type="pres">
      <dgm:prSet presAssocID="{F502E775-C683-43F9-9AC5-339E0CAB8C0E}" presName="root1" presStyleCnt="0"/>
      <dgm:spPr/>
    </dgm:pt>
    <dgm:pt modelId="{4BC9EFF7-4005-41FE-A27E-CDCD537CC5E9}" type="pres">
      <dgm:prSet presAssocID="{F502E775-C683-43F9-9AC5-339E0CAB8C0E}" presName="LevelOneTextNode" presStyleLbl="node0" presStyleIdx="0" presStyleCnt="1" custScaleX="220190" custScaleY="299842" custLinFactX="-300000" custLinFactNeighborX="-312953" custLinFactNeighborY="-3425">
        <dgm:presLayoutVars>
          <dgm:chPref val="3"/>
        </dgm:presLayoutVars>
      </dgm:prSet>
      <dgm:spPr/>
    </dgm:pt>
    <dgm:pt modelId="{A996D42E-4891-4896-9420-4D5F0F1C9C61}" type="pres">
      <dgm:prSet presAssocID="{F502E775-C683-43F9-9AC5-339E0CAB8C0E}" presName="level2hierChild" presStyleCnt="0"/>
      <dgm:spPr/>
    </dgm:pt>
    <dgm:pt modelId="{0C69F37C-60D0-45B6-B0AF-9B3BC286E57C}" type="pres">
      <dgm:prSet presAssocID="{A953240B-185F-44EC-8389-30B07025331D}" presName="conn2-1" presStyleLbl="parChTrans1D2" presStyleIdx="0" presStyleCnt="5"/>
      <dgm:spPr/>
    </dgm:pt>
    <dgm:pt modelId="{C69C3411-5836-47DC-B7A9-9892A10BC89E}" type="pres">
      <dgm:prSet presAssocID="{A953240B-185F-44EC-8389-30B07025331D}" presName="connTx" presStyleLbl="parChTrans1D2" presStyleIdx="0" presStyleCnt="5"/>
      <dgm:spPr/>
    </dgm:pt>
    <dgm:pt modelId="{8C64BCAC-20E5-4CBD-AF26-FB97EE92C2D7}" type="pres">
      <dgm:prSet presAssocID="{CC2CE992-5373-4C76-8B89-5852EA549386}" presName="root2" presStyleCnt="0"/>
      <dgm:spPr/>
    </dgm:pt>
    <dgm:pt modelId="{085E5D25-8F89-4427-966F-596B5F45F0EE}" type="pres">
      <dgm:prSet presAssocID="{CC2CE992-5373-4C76-8B89-5852EA549386}" presName="LevelTwoTextNode" presStyleLbl="node2" presStyleIdx="0" presStyleCnt="5" custLinFactX="-65061" custLinFactNeighborX="-100000" custLinFactNeighborY="23179">
        <dgm:presLayoutVars>
          <dgm:chPref val="3"/>
        </dgm:presLayoutVars>
      </dgm:prSet>
      <dgm:spPr/>
    </dgm:pt>
    <dgm:pt modelId="{BB3C7120-172D-4C54-839B-653D90DFD35C}" type="pres">
      <dgm:prSet presAssocID="{CC2CE992-5373-4C76-8B89-5852EA549386}" presName="level3hierChild" presStyleCnt="0"/>
      <dgm:spPr/>
    </dgm:pt>
    <dgm:pt modelId="{E80A6820-25C2-4CA3-A75F-DF16A7E2858E}" type="pres">
      <dgm:prSet presAssocID="{3078A665-3BDE-4E02-B02E-1F488C213B11}" presName="conn2-1" presStyleLbl="parChTrans1D3" presStyleIdx="0" presStyleCnt="25"/>
      <dgm:spPr/>
    </dgm:pt>
    <dgm:pt modelId="{DC0D4154-0468-4234-B1BD-A3BA5C766F90}" type="pres">
      <dgm:prSet presAssocID="{3078A665-3BDE-4E02-B02E-1F488C213B11}" presName="connTx" presStyleLbl="parChTrans1D3" presStyleIdx="0" presStyleCnt="25"/>
      <dgm:spPr/>
    </dgm:pt>
    <dgm:pt modelId="{FB2FC8C9-EDC2-4CAD-82D6-E78D2804F5BE}" type="pres">
      <dgm:prSet presAssocID="{5685816B-B380-436C-93F9-2D8A222357B0}" presName="root2" presStyleCnt="0"/>
      <dgm:spPr/>
    </dgm:pt>
    <dgm:pt modelId="{B6BA85A5-FF00-43B2-9CBE-5A340150207C}" type="pres">
      <dgm:prSet presAssocID="{5685816B-B380-436C-93F9-2D8A222357B0}" presName="LevelTwoTextNode" presStyleLbl="node3" presStyleIdx="0" presStyleCnt="25" custLinFactX="-40905" custLinFactNeighborX="-100000" custLinFactNeighborY="18028">
        <dgm:presLayoutVars>
          <dgm:chPref val="3"/>
        </dgm:presLayoutVars>
      </dgm:prSet>
      <dgm:spPr/>
    </dgm:pt>
    <dgm:pt modelId="{5C2479CA-B6F0-4E35-BBBA-CF7021262B8E}" type="pres">
      <dgm:prSet presAssocID="{5685816B-B380-436C-93F9-2D8A222357B0}" presName="level3hierChild" presStyleCnt="0"/>
      <dgm:spPr/>
    </dgm:pt>
    <dgm:pt modelId="{E4523909-2988-4746-87EB-1B353357BA46}" type="pres">
      <dgm:prSet presAssocID="{01CAEFF6-3606-4C75-AC45-8CE66D8A0012}" presName="conn2-1" presStyleLbl="parChTrans1D4" presStyleIdx="0" presStyleCnt="30"/>
      <dgm:spPr/>
    </dgm:pt>
    <dgm:pt modelId="{8D2134A4-B08F-4484-BC87-357AACE15D56}" type="pres">
      <dgm:prSet presAssocID="{01CAEFF6-3606-4C75-AC45-8CE66D8A0012}" presName="connTx" presStyleLbl="parChTrans1D4" presStyleIdx="0" presStyleCnt="30"/>
      <dgm:spPr/>
    </dgm:pt>
    <dgm:pt modelId="{C93EE3D0-D4AC-4961-9831-2B49FD097689}" type="pres">
      <dgm:prSet presAssocID="{66FE789E-DA7B-4A40-8066-33782DDB86D5}" presName="root2" presStyleCnt="0"/>
      <dgm:spPr/>
    </dgm:pt>
    <dgm:pt modelId="{AEA89315-7229-4E4F-A350-6E189EEA6584}" type="pres">
      <dgm:prSet presAssocID="{66FE789E-DA7B-4A40-8066-33782DDB86D5}" presName="LevelTwoTextNode" presStyleLbl="node4" presStyleIdx="0" presStyleCnt="30" custLinFactX="-7988" custLinFactNeighborX="-100000" custLinFactNeighborY="18028">
        <dgm:presLayoutVars>
          <dgm:chPref val="3"/>
        </dgm:presLayoutVars>
      </dgm:prSet>
      <dgm:spPr/>
    </dgm:pt>
    <dgm:pt modelId="{60778BEB-64A9-478E-B980-22395611D70E}" type="pres">
      <dgm:prSet presAssocID="{66FE789E-DA7B-4A40-8066-33782DDB86D5}" presName="level3hierChild" presStyleCnt="0"/>
      <dgm:spPr/>
    </dgm:pt>
    <dgm:pt modelId="{ABD5442E-30B9-46F8-A3C9-589FD60F1CC8}" type="pres">
      <dgm:prSet presAssocID="{E25A4A2A-410E-4D38-B8C4-54B42EA05476}" presName="conn2-1" presStyleLbl="parChTrans1D4" presStyleIdx="1" presStyleCnt="30"/>
      <dgm:spPr/>
    </dgm:pt>
    <dgm:pt modelId="{721FE65C-5AE1-45DC-A7B0-893E30A6B3EE}" type="pres">
      <dgm:prSet presAssocID="{E25A4A2A-410E-4D38-B8C4-54B42EA05476}" presName="connTx" presStyleLbl="parChTrans1D4" presStyleIdx="1" presStyleCnt="30"/>
      <dgm:spPr/>
    </dgm:pt>
    <dgm:pt modelId="{C16FA138-6E3E-40AC-AAFC-DA61805913D6}" type="pres">
      <dgm:prSet presAssocID="{469B63A8-2829-4B6D-9EA8-636D092FB35F}" presName="root2" presStyleCnt="0"/>
      <dgm:spPr/>
    </dgm:pt>
    <dgm:pt modelId="{138B383C-4C03-4D5A-B47A-C3624C0C56C4}" type="pres">
      <dgm:prSet presAssocID="{469B63A8-2829-4B6D-9EA8-636D092FB35F}" presName="LevelTwoTextNode" presStyleLbl="node4" presStyleIdx="1" presStyleCnt="30" custLinFactX="-7988" custLinFactNeighborX="-100000" custLinFactNeighborY="18028">
        <dgm:presLayoutVars>
          <dgm:chPref val="3"/>
        </dgm:presLayoutVars>
      </dgm:prSet>
      <dgm:spPr/>
    </dgm:pt>
    <dgm:pt modelId="{0BAC2FF5-49A3-40CA-A5B0-4F3AB855C214}" type="pres">
      <dgm:prSet presAssocID="{469B63A8-2829-4B6D-9EA8-636D092FB35F}" presName="level3hierChild" presStyleCnt="0"/>
      <dgm:spPr/>
    </dgm:pt>
    <dgm:pt modelId="{0C24A12C-DE86-4C1A-9CC9-F566DF1F88CB}" type="pres">
      <dgm:prSet presAssocID="{0E448DBA-668B-4A02-B93D-7DEBF2B070DA}" presName="conn2-1" presStyleLbl="parChTrans1D4" presStyleIdx="2" presStyleCnt="30"/>
      <dgm:spPr/>
    </dgm:pt>
    <dgm:pt modelId="{5B9C57A6-1118-46C5-A777-70AAD687CE92}" type="pres">
      <dgm:prSet presAssocID="{0E448DBA-668B-4A02-B93D-7DEBF2B070DA}" presName="connTx" presStyleLbl="parChTrans1D4" presStyleIdx="2" presStyleCnt="30"/>
      <dgm:spPr/>
    </dgm:pt>
    <dgm:pt modelId="{A10DDC5E-41E6-4231-8E4A-342049E80306}" type="pres">
      <dgm:prSet presAssocID="{26567BB3-E23A-4496-B8D4-C27007C27CB8}" presName="root2" presStyleCnt="0"/>
      <dgm:spPr/>
    </dgm:pt>
    <dgm:pt modelId="{C84B180B-D82C-462A-8D56-BADAC7CE0A48}" type="pres">
      <dgm:prSet presAssocID="{26567BB3-E23A-4496-B8D4-C27007C27CB8}" presName="LevelTwoTextNode" presStyleLbl="node4" presStyleIdx="2" presStyleCnt="30" custLinFactX="-7988" custLinFactNeighborX="-100000" custLinFactNeighborY="18028">
        <dgm:presLayoutVars>
          <dgm:chPref val="3"/>
        </dgm:presLayoutVars>
      </dgm:prSet>
      <dgm:spPr/>
    </dgm:pt>
    <dgm:pt modelId="{D8CA86FD-663D-42DB-89C4-A4A0760F9582}" type="pres">
      <dgm:prSet presAssocID="{26567BB3-E23A-4496-B8D4-C27007C27CB8}" presName="level3hierChild" presStyleCnt="0"/>
      <dgm:spPr/>
    </dgm:pt>
    <dgm:pt modelId="{5EBDB4DF-6736-43FA-90E0-D94886236EAC}" type="pres">
      <dgm:prSet presAssocID="{A8BA2DA2-0210-4460-A781-77758F9AF656}" presName="conn2-1" presStyleLbl="parChTrans1D4" presStyleIdx="3" presStyleCnt="30"/>
      <dgm:spPr/>
    </dgm:pt>
    <dgm:pt modelId="{6E149A7B-8FB3-4ECA-BFC5-A07E7D64D031}" type="pres">
      <dgm:prSet presAssocID="{A8BA2DA2-0210-4460-A781-77758F9AF656}" presName="connTx" presStyleLbl="parChTrans1D4" presStyleIdx="3" presStyleCnt="30"/>
      <dgm:spPr/>
    </dgm:pt>
    <dgm:pt modelId="{201F61EB-F6D5-4D3E-B335-0D64FF3F1695}" type="pres">
      <dgm:prSet presAssocID="{5278E97E-F787-4601-8E8A-FF3DF2EB43B4}" presName="root2" presStyleCnt="0"/>
      <dgm:spPr/>
    </dgm:pt>
    <dgm:pt modelId="{E1690FDA-BE41-479F-9FBB-350BE6C75B83}" type="pres">
      <dgm:prSet presAssocID="{5278E97E-F787-4601-8E8A-FF3DF2EB43B4}" presName="LevelTwoTextNode" presStyleLbl="node4" presStyleIdx="3" presStyleCnt="30" custLinFactX="-7988" custLinFactNeighborX="-100000" custLinFactNeighborY="18028">
        <dgm:presLayoutVars>
          <dgm:chPref val="3"/>
        </dgm:presLayoutVars>
      </dgm:prSet>
      <dgm:spPr/>
    </dgm:pt>
    <dgm:pt modelId="{8D1F196B-D526-4857-8505-FF532568A85B}" type="pres">
      <dgm:prSet presAssocID="{5278E97E-F787-4601-8E8A-FF3DF2EB43B4}" presName="level3hierChild" presStyleCnt="0"/>
      <dgm:spPr/>
    </dgm:pt>
    <dgm:pt modelId="{9C227C30-BDC3-4F81-9405-C680D77B7E07}" type="pres">
      <dgm:prSet presAssocID="{B099481A-C89A-49DA-9B90-CA73164284D9}" presName="conn2-1" presStyleLbl="parChTrans1D3" presStyleIdx="1" presStyleCnt="25"/>
      <dgm:spPr/>
    </dgm:pt>
    <dgm:pt modelId="{A500E774-2CD5-4292-9BB3-C38775D686A4}" type="pres">
      <dgm:prSet presAssocID="{B099481A-C89A-49DA-9B90-CA73164284D9}" presName="connTx" presStyleLbl="parChTrans1D3" presStyleIdx="1" presStyleCnt="25"/>
      <dgm:spPr/>
    </dgm:pt>
    <dgm:pt modelId="{BD64BDBF-92A1-4B42-BA3A-459775869742}" type="pres">
      <dgm:prSet presAssocID="{CD644EDD-6192-4EDA-9BB6-52062C41B9AE}" presName="root2" presStyleCnt="0"/>
      <dgm:spPr/>
    </dgm:pt>
    <dgm:pt modelId="{924308C4-7EB9-4232-B112-4DEB5189417C}" type="pres">
      <dgm:prSet presAssocID="{CD644EDD-6192-4EDA-9BB6-52062C41B9AE}" presName="LevelTwoTextNode" presStyleLbl="node3" presStyleIdx="1" presStyleCnt="25" custLinFactX="-40905" custLinFactNeighborX="-100000" custLinFactNeighborY="18028">
        <dgm:presLayoutVars>
          <dgm:chPref val="3"/>
        </dgm:presLayoutVars>
      </dgm:prSet>
      <dgm:spPr/>
    </dgm:pt>
    <dgm:pt modelId="{7388DCA2-3377-43E4-A825-BBD00C5249DD}" type="pres">
      <dgm:prSet presAssocID="{CD644EDD-6192-4EDA-9BB6-52062C41B9AE}" presName="level3hierChild" presStyleCnt="0"/>
      <dgm:spPr/>
    </dgm:pt>
    <dgm:pt modelId="{550271A4-1D17-461B-8303-FC2C054EE13D}" type="pres">
      <dgm:prSet presAssocID="{4A10CDC0-1F0A-4DCB-98E3-0B5DDD46AC6F}" presName="conn2-1" presStyleLbl="parChTrans1D4" presStyleIdx="4" presStyleCnt="30"/>
      <dgm:spPr/>
    </dgm:pt>
    <dgm:pt modelId="{0FEDE99A-7CB3-47C0-A38E-2CBFA8DC25A1}" type="pres">
      <dgm:prSet presAssocID="{4A10CDC0-1F0A-4DCB-98E3-0B5DDD46AC6F}" presName="connTx" presStyleLbl="parChTrans1D4" presStyleIdx="4" presStyleCnt="30"/>
      <dgm:spPr/>
    </dgm:pt>
    <dgm:pt modelId="{FEE273ED-A1FC-409E-9C95-9C0A489E8617}" type="pres">
      <dgm:prSet presAssocID="{C7FC1393-8360-48FF-9A32-AA9A0D728683}" presName="root2" presStyleCnt="0"/>
      <dgm:spPr/>
    </dgm:pt>
    <dgm:pt modelId="{84547D24-5DE0-4C1C-AB2E-E12CB1CD2475}" type="pres">
      <dgm:prSet presAssocID="{C7FC1393-8360-48FF-9A32-AA9A0D728683}" presName="LevelTwoTextNode" presStyleLbl="node4" presStyleIdx="4" presStyleCnt="30" custLinFactX="-7988" custLinFactNeighborX="-100000" custLinFactNeighborY="18028">
        <dgm:presLayoutVars>
          <dgm:chPref val="3"/>
        </dgm:presLayoutVars>
      </dgm:prSet>
      <dgm:spPr/>
    </dgm:pt>
    <dgm:pt modelId="{2C305699-1473-4B3A-911C-3819E779F28F}" type="pres">
      <dgm:prSet presAssocID="{C7FC1393-8360-48FF-9A32-AA9A0D728683}" presName="level3hierChild" presStyleCnt="0"/>
      <dgm:spPr/>
    </dgm:pt>
    <dgm:pt modelId="{81D52F0B-7EFF-4B4B-8B08-883D4AAFBFAE}" type="pres">
      <dgm:prSet presAssocID="{723D9AE1-16F1-4E4C-AAC3-E54C5134C3C4}" presName="conn2-1" presStyleLbl="parChTrans1D2" presStyleIdx="1" presStyleCnt="5"/>
      <dgm:spPr/>
    </dgm:pt>
    <dgm:pt modelId="{9C063E70-15F3-46D7-8704-D988221ECB39}" type="pres">
      <dgm:prSet presAssocID="{723D9AE1-16F1-4E4C-AAC3-E54C5134C3C4}" presName="connTx" presStyleLbl="parChTrans1D2" presStyleIdx="1" presStyleCnt="5"/>
      <dgm:spPr/>
    </dgm:pt>
    <dgm:pt modelId="{EBE4037C-BFC5-416E-BDFD-12B435E94E4E}" type="pres">
      <dgm:prSet presAssocID="{C541E5C9-15F4-4AF2-80BB-80B795377712}" presName="root2" presStyleCnt="0"/>
      <dgm:spPr/>
    </dgm:pt>
    <dgm:pt modelId="{8116CABA-0990-4DB5-AF58-5892A2073019}" type="pres">
      <dgm:prSet presAssocID="{C541E5C9-15F4-4AF2-80BB-80B795377712}" presName="LevelTwoTextNode" presStyleLbl="node2" presStyleIdx="1" presStyleCnt="5" custLinFactX="-65061" custLinFactNeighborX="-100000" custLinFactNeighborY="23179">
        <dgm:presLayoutVars>
          <dgm:chPref val="3"/>
        </dgm:presLayoutVars>
      </dgm:prSet>
      <dgm:spPr/>
    </dgm:pt>
    <dgm:pt modelId="{F643901F-D131-478F-A576-99A33F66D850}" type="pres">
      <dgm:prSet presAssocID="{C541E5C9-15F4-4AF2-80BB-80B795377712}" presName="level3hierChild" presStyleCnt="0"/>
      <dgm:spPr/>
    </dgm:pt>
    <dgm:pt modelId="{70A391BD-6930-4AD0-A525-0191AB798B27}" type="pres">
      <dgm:prSet presAssocID="{95543335-25E9-4FEF-A598-33D72DF726BD}" presName="conn2-1" presStyleLbl="parChTrans1D3" presStyleIdx="2" presStyleCnt="25"/>
      <dgm:spPr/>
    </dgm:pt>
    <dgm:pt modelId="{23CDF05F-1A87-4F28-8145-0AFCF6FDCA5F}" type="pres">
      <dgm:prSet presAssocID="{95543335-25E9-4FEF-A598-33D72DF726BD}" presName="connTx" presStyleLbl="parChTrans1D3" presStyleIdx="2" presStyleCnt="25"/>
      <dgm:spPr/>
    </dgm:pt>
    <dgm:pt modelId="{8E1A32C9-078A-473F-8312-8B5F87E1ABF1}" type="pres">
      <dgm:prSet presAssocID="{B7C341BD-35F6-4559-834E-6648BFC41568}" presName="root2" presStyleCnt="0"/>
      <dgm:spPr/>
    </dgm:pt>
    <dgm:pt modelId="{32BF7900-3C1C-4EAC-BE73-7DB7DD13D4DD}" type="pres">
      <dgm:prSet presAssocID="{B7C341BD-35F6-4559-834E-6648BFC41568}" presName="LevelTwoTextNode" presStyleLbl="node3" presStyleIdx="2" presStyleCnt="25" custLinFactX="-42291" custLinFactNeighborX="-100000" custLinFactNeighborY="7533">
        <dgm:presLayoutVars>
          <dgm:chPref val="3"/>
        </dgm:presLayoutVars>
      </dgm:prSet>
      <dgm:spPr/>
    </dgm:pt>
    <dgm:pt modelId="{1424B46F-EF11-4ECC-BDF9-488BF0FE9DAF}" type="pres">
      <dgm:prSet presAssocID="{B7C341BD-35F6-4559-834E-6648BFC41568}" presName="level3hierChild" presStyleCnt="0"/>
      <dgm:spPr/>
    </dgm:pt>
    <dgm:pt modelId="{67151DD8-80D2-4A3A-992F-9DB8FF2F4AA8}" type="pres">
      <dgm:prSet presAssocID="{D980FF60-17C3-4834-84A0-E18E607E5528}" presName="conn2-1" presStyleLbl="parChTrans1D3" presStyleIdx="3" presStyleCnt="25"/>
      <dgm:spPr/>
    </dgm:pt>
    <dgm:pt modelId="{34DA9017-1BCC-4DC8-AA33-8B12F37B3B55}" type="pres">
      <dgm:prSet presAssocID="{D980FF60-17C3-4834-84A0-E18E607E5528}" presName="connTx" presStyleLbl="parChTrans1D3" presStyleIdx="3" presStyleCnt="25"/>
      <dgm:spPr/>
    </dgm:pt>
    <dgm:pt modelId="{096B179F-A8E6-4DCD-A799-28740B141AF8}" type="pres">
      <dgm:prSet presAssocID="{5E7376AC-EA4B-44B4-8239-121B1E4B56B4}" presName="root2" presStyleCnt="0"/>
      <dgm:spPr/>
    </dgm:pt>
    <dgm:pt modelId="{7C9686FD-9983-4FD2-9514-12307EDBBF90}" type="pres">
      <dgm:prSet presAssocID="{5E7376AC-EA4B-44B4-8239-121B1E4B56B4}" presName="LevelTwoTextNode" presStyleLbl="node3" presStyleIdx="3" presStyleCnt="25" custLinFactX="-42291" custLinFactNeighborX="-100000" custLinFactNeighborY="7533">
        <dgm:presLayoutVars>
          <dgm:chPref val="3"/>
        </dgm:presLayoutVars>
      </dgm:prSet>
      <dgm:spPr/>
    </dgm:pt>
    <dgm:pt modelId="{A7631D06-811F-474C-B678-DFC4CCC3ADBC}" type="pres">
      <dgm:prSet presAssocID="{5E7376AC-EA4B-44B4-8239-121B1E4B56B4}" presName="level3hierChild" presStyleCnt="0"/>
      <dgm:spPr/>
    </dgm:pt>
    <dgm:pt modelId="{F535F965-E17E-4BDC-B6FB-0D14A8216A6D}" type="pres">
      <dgm:prSet presAssocID="{686C8FD5-75D2-4BC7-8E3E-7F172C0C7DC8}" presName="conn2-1" presStyleLbl="parChTrans1D4" presStyleIdx="5" presStyleCnt="30"/>
      <dgm:spPr/>
    </dgm:pt>
    <dgm:pt modelId="{12240821-9E51-4991-AABF-05E5A1298438}" type="pres">
      <dgm:prSet presAssocID="{686C8FD5-75D2-4BC7-8E3E-7F172C0C7DC8}" presName="connTx" presStyleLbl="parChTrans1D4" presStyleIdx="5" presStyleCnt="30"/>
      <dgm:spPr/>
    </dgm:pt>
    <dgm:pt modelId="{B5D1CCEB-6148-4F81-B977-F10863F5DECB}" type="pres">
      <dgm:prSet presAssocID="{7843326F-70B2-49C4-90EE-9E58AF1017C1}" presName="root2" presStyleCnt="0"/>
      <dgm:spPr/>
    </dgm:pt>
    <dgm:pt modelId="{FA60B967-84C0-47C7-945F-CDF7FF428727}" type="pres">
      <dgm:prSet presAssocID="{7843326F-70B2-49C4-90EE-9E58AF1017C1}" presName="LevelTwoTextNode" presStyleLbl="node4" presStyleIdx="5" presStyleCnt="30" custLinFactX="-6842" custLinFactNeighborX="-100000" custLinFactNeighborY="10302">
        <dgm:presLayoutVars>
          <dgm:chPref val="3"/>
        </dgm:presLayoutVars>
      </dgm:prSet>
      <dgm:spPr/>
    </dgm:pt>
    <dgm:pt modelId="{37FC5E75-03F8-46D9-A0A4-D9A0EF005BA3}" type="pres">
      <dgm:prSet presAssocID="{7843326F-70B2-49C4-90EE-9E58AF1017C1}" presName="level3hierChild" presStyleCnt="0"/>
      <dgm:spPr/>
    </dgm:pt>
    <dgm:pt modelId="{41010E5A-52D7-4D83-9FFC-ADD16D00755F}" type="pres">
      <dgm:prSet presAssocID="{39FD532A-D647-45DB-B3E6-31E3D3F64D51}" presName="conn2-1" presStyleLbl="parChTrans1D4" presStyleIdx="6" presStyleCnt="30"/>
      <dgm:spPr/>
    </dgm:pt>
    <dgm:pt modelId="{65918AAE-4670-47E3-8AA3-A924CE40B995}" type="pres">
      <dgm:prSet presAssocID="{39FD532A-D647-45DB-B3E6-31E3D3F64D51}" presName="connTx" presStyleLbl="parChTrans1D4" presStyleIdx="6" presStyleCnt="30"/>
      <dgm:spPr/>
    </dgm:pt>
    <dgm:pt modelId="{7D21EFD7-2B8A-4794-B9EB-A0F552FA6D29}" type="pres">
      <dgm:prSet presAssocID="{53CB0F71-7E33-4410-AD14-C15822FAF106}" presName="root2" presStyleCnt="0"/>
      <dgm:spPr/>
    </dgm:pt>
    <dgm:pt modelId="{2504969F-57FA-43DE-8723-46934BAA9985}" type="pres">
      <dgm:prSet presAssocID="{53CB0F71-7E33-4410-AD14-C15822FAF106}" presName="LevelTwoTextNode" presStyleLbl="node4" presStyleIdx="6" presStyleCnt="30" custLinFactX="-6842" custLinFactNeighborX="-100000" custLinFactNeighborY="10302">
        <dgm:presLayoutVars>
          <dgm:chPref val="3"/>
        </dgm:presLayoutVars>
      </dgm:prSet>
      <dgm:spPr/>
    </dgm:pt>
    <dgm:pt modelId="{B44B42BB-8381-47AA-8126-B16F7CB81802}" type="pres">
      <dgm:prSet presAssocID="{53CB0F71-7E33-4410-AD14-C15822FAF106}" presName="level3hierChild" presStyleCnt="0"/>
      <dgm:spPr/>
    </dgm:pt>
    <dgm:pt modelId="{0369D314-9FA8-4556-909F-D2DBA1AF7C08}" type="pres">
      <dgm:prSet presAssocID="{50BBFF5B-D1AA-4468-B428-2232412A7939}" presName="conn2-1" presStyleLbl="parChTrans1D4" presStyleIdx="7" presStyleCnt="30"/>
      <dgm:spPr/>
    </dgm:pt>
    <dgm:pt modelId="{41D1AAF3-6725-4B6D-8EEC-68A02219CBAC}" type="pres">
      <dgm:prSet presAssocID="{50BBFF5B-D1AA-4468-B428-2232412A7939}" presName="connTx" presStyleLbl="parChTrans1D4" presStyleIdx="7" presStyleCnt="30"/>
      <dgm:spPr/>
    </dgm:pt>
    <dgm:pt modelId="{55C4B7E2-C4F5-4413-BC38-ED80C025A123}" type="pres">
      <dgm:prSet presAssocID="{702709E3-B5F1-4A7B-8C54-7DD62F37F92E}" presName="root2" presStyleCnt="0"/>
      <dgm:spPr/>
    </dgm:pt>
    <dgm:pt modelId="{231264FF-52FF-4C05-8261-C14122AECABF}" type="pres">
      <dgm:prSet presAssocID="{702709E3-B5F1-4A7B-8C54-7DD62F37F92E}" presName="LevelTwoTextNode" presStyleLbl="node4" presStyleIdx="7" presStyleCnt="30" custLinFactX="-6842" custLinFactNeighborX="-100000" custLinFactNeighborY="10302">
        <dgm:presLayoutVars>
          <dgm:chPref val="3"/>
        </dgm:presLayoutVars>
      </dgm:prSet>
      <dgm:spPr/>
    </dgm:pt>
    <dgm:pt modelId="{FF9603F2-5D22-4D8E-8EE9-B1561152616F}" type="pres">
      <dgm:prSet presAssocID="{702709E3-B5F1-4A7B-8C54-7DD62F37F92E}" presName="level3hierChild" presStyleCnt="0"/>
      <dgm:spPr/>
    </dgm:pt>
    <dgm:pt modelId="{28444B76-19CE-4D2E-9327-B12DF103F8EC}" type="pres">
      <dgm:prSet presAssocID="{F28B2A47-0639-407B-B4E5-040367AB7849}" presName="conn2-1" presStyleLbl="parChTrans1D3" presStyleIdx="4" presStyleCnt="25"/>
      <dgm:spPr/>
    </dgm:pt>
    <dgm:pt modelId="{80BE0A56-4EAF-4E7E-9593-AEC4C38C3460}" type="pres">
      <dgm:prSet presAssocID="{F28B2A47-0639-407B-B4E5-040367AB7849}" presName="connTx" presStyleLbl="parChTrans1D3" presStyleIdx="4" presStyleCnt="25"/>
      <dgm:spPr/>
    </dgm:pt>
    <dgm:pt modelId="{F02ED60E-ADBE-4B49-B6F3-3CD5A978F1CD}" type="pres">
      <dgm:prSet presAssocID="{4833D8E0-3FDC-4AE7-A41F-CCA0F2AA4FEC}" presName="root2" presStyleCnt="0"/>
      <dgm:spPr/>
    </dgm:pt>
    <dgm:pt modelId="{62E7EDA4-AE35-4A41-822E-BE946C169546}" type="pres">
      <dgm:prSet presAssocID="{4833D8E0-3FDC-4AE7-A41F-CCA0F2AA4FEC}" presName="LevelTwoTextNode" presStyleLbl="node3" presStyleIdx="4" presStyleCnt="25" custLinFactY="-90583" custLinFactNeighborX="46327" custLinFactNeighborY="-100000">
        <dgm:presLayoutVars>
          <dgm:chPref val="3"/>
        </dgm:presLayoutVars>
      </dgm:prSet>
      <dgm:spPr/>
    </dgm:pt>
    <dgm:pt modelId="{A2072AD0-0E4B-4B8B-872D-0F81A08E69D8}" type="pres">
      <dgm:prSet presAssocID="{4833D8E0-3FDC-4AE7-A41F-CCA0F2AA4FEC}" presName="level3hierChild" presStyleCnt="0"/>
      <dgm:spPr/>
    </dgm:pt>
    <dgm:pt modelId="{EBB923DF-18ED-4FAC-98A4-BC84AC2D8EDD}" type="pres">
      <dgm:prSet presAssocID="{5DC7AEA3-C438-4156-8043-212354B879D2}" presName="conn2-1" presStyleLbl="parChTrans1D4" presStyleIdx="8" presStyleCnt="30"/>
      <dgm:spPr/>
    </dgm:pt>
    <dgm:pt modelId="{85D62B73-0A17-4189-9F9F-B43FD1A2E476}" type="pres">
      <dgm:prSet presAssocID="{5DC7AEA3-C438-4156-8043-212354B879D2}" presName="connTx" presStyleLbl="parChTrans1D4" presStyleIdx="8" presStyleCnt="30"/>
      <dgm:spPr/>
    </dgm:pt>
    <dgm:pt modelId="{41941159-F07F-4595-82EA-33DD90069C64}" type="pres">
      <dgm:prSet presAssocID="{A8C4A7F6-26ED-45CE-A21C-47003FE9912E}" presName="root2" presStyleCnt="0"/>
      <dgm:spPr/>
    </dgm:pt>
    <dgm:pt modelId="{CC2FAA1F-6A80-4486-8469-C86A19ADFB03}" type="pres">
      <dgm:prSet presAssocID="{A8C4A7F6-26ED-45CE-A21C-47003FE9912E}" presName="LevelTwoTextNode" presStyleLbl="node4" presStyleIdx="8" presStyleCnt="30" custLinFactY="-100000" custLinFactNeighborX="55611" custLinFactNeighborY="-193013">
        <dgm:presLayoutVars>
          <dgm:chPref val="3"/>
        </dgm:presLayoutVars>
      </dgm:prSet>
      <dgm:spPr/>
    </dgm:pt>
    <dgm:pt modelId="{F513AA88-B6BF-4A60-90FE-A815E12E4515}" type="pres">
      <dgm:prSet presAssocID="{A8C4A7F6-26ED-45CE-A21C-47003FE9912E}" presName="level3hierChild" presStyleCnt="0"/>
      <dgm:spPr/>
    </dgm:pt>
    <dgm:pt modelId="{8CEC480A-0234-46EA-A4B6-AC4A6032DA09}" type="pres">
      <dgm:prSet presAssocID="{9BE8260F-B2D5-440A-99C3-E83F6E5978CC}" presName="conn2-1" presStyleLbl="parChTrans1D4" presStyleIdx="9" presStyleCnt="30"/>
      <dgm:spPr/>
    </dgm:pt>
    <dgm:pt modelId="{86B1174D-65DC-40F0-AF9C-D8C2A417367A}" type="pres">
      <dgm:prSet presAssocID="{9BE8260F-B2D5-440A-99C3-E83F6E5978CC}" presName="connTx" presStyleLbl="parChTrans1D4" presStyleIdx="9" presStyleCnt="30"/>
      <dgm:spPr/>
    </dgm:pt>
    <dgm:pt modelId="{3A546BE2-CEF4-4759-BF57-B1E09E992B94}" type="pres">
      <dgm:prSet presAssocID="{7FC7D859-36BC-477F-B5C1-94CEF35D04A2}" presName="root2" presStyleCnt="0"/>
      <dgm:spPr/>
    </dgm:pt>
    <dgm:pt modelId="{1DE2252D-5609-427B-99FC-B53B8F02F60A}" type="pres">
      <dgm:prSet presAssocID="{7FC7D859-36BC-477F-B5C1-94CEF35D04A2}" presName="LevelTwoTextNode" presStyleLbl="node4" presStyleIdx="9" presStyleCnt="30" custLinFactY="-100000" custLinFactNeighborX="55611" custLinFactNeighborY="-193013">
        <dgm:presLayoutVars>
          <dgm:chPref val="3"/>
        </dgm:presLayoutVars>
      </dgm:prSet>
      <dgm:spPr/>
    </dgm:pt>
    <dgm:pt modelId="{CA74805D-A640-4D38-A91F-6C89568E64EA}" type="pres">
      <dgm:prSet presAssocID="{7FC7D859-36BC-477F-B5C1-94CEF35D04A2}" presName="level3hierChild" presStyleCnt="0"/>
      <dgm:spPr/>
    </dgm:pt>
    <dgm:pt modelId="{84C8006A-A467-467B-88EB-1BB5160D947B}" type="pres">
      <dgm:prSet presAssocID="{6F8D69D5-31C7-4706-9AEE-FEA0AFC28D28}" presName="conn2-1" presStyleLbl="parChTrans1D4" presStyleIdx="10" presStyleCnt="30"/>
      <dgm:spPr/>
    </dgm:pt>
    <dgm:pt modelId="{73073320-3EFE-404E-BB69-8B1BBDBDD62F}" type="pres">
      <dgm:prSet presAssocID="{6F8D69D5-31C7-4706-9AEE-FEA0AFC28D28}" presName="connTx" presStyleLbl="parChTrans1D4" presStyleIdx="10" presStyleCnt="30"/>
      <dgm:spPr/>
    </dgm:pt>
    <dgm:pt modelId="{539C020B-76AC-4B5F-AD5D-3A61DBA320A3}" type="pres">
      <dgm:prSet presAssocID="{823746E4-2EAE-4F5F-8D63-75E67ABB3C3C}" presName="root2" presStyleCnt="0"/>
      <dgm:spPr/>
    </dgm:pt>
    <dgm:pt modelId="{7D3B419E-5888-4AE8-83C4-738B89B1D6C9}" type="pres">
      <dgm:prSet presAssocID="{823746E4-2EAE-4F5F-8D63-75E67ABB3C3C}" presName="LevelTwoTextNode" presStyleLbl="node4" presStyleIdx="10" presStyleCnt="30" custLinFactY="-100000" custLinFactNeighborX="55611" custLinFactNeighborY="-193013">
        <dgm:presLayoutVars>
          <dgm:chPref val="3"/>
        </dgm:presLayoutVars>
      </dgm:prSet>
      <dgm:spPr/>
    </dgm:pt>
    <dgm:pt modelId="{76AD620B-5564-4D08-A8BE-3777FC076540}" type="pres">
      <dgm:prSet presAssocID="{823746E4-2EAE-4F5F-8D63-75E67ABB3C3C}" presName="level3hierChild" presStyleCnt="0"/>
      <dgm:spPr/>
    </dgm:pt>
    <dgm:pt modelId="{DCAAFCB4-D478-4423-AC52-7A9D1D946BE1}" type="pres">
      <dgm:prSet presAssocID="{AD99927C-FF2C-4F83-B7CB-556CB6611246}" presName="conn2-1" presStyleLbl="parChTrans1D4" presStyleIdx="11" presStyleCnt="30"/>
      <dgm:spPr/>
    </dgm:pt>
    <dgm:pt modelId="{A2683C84-B3BF-4BE4-B6EC-2670C86F1863}" type="pres">
      <dgm:prSet presAssocID="{AD99927C-FF2C-4F83-B7CB-556CB6611246}" presName="connTx" presStyleLbl="parChTrans1D4" presStyleIdx="11" presStyleCnt="30"/>
      <dgm:spPr/>
    </dgm:pt>
    <dgm:pt modelId="{9BBDA4BE-232E-46BC-96EE-BD8D04ACFD4B}" type="pres">
      <dgm:prSet presAssocID="{1431FA76-237E-4075-B046-5F6F71D68ABA}" presName="root2" presStyleCnt="0"/>
      <dgm:spPr/>
    </dgm:pt>
    <dgm:pt modelId="{5115F3AC-D5EA-42BD-AC93-DD7EC8FEE8E1}" type="pres">
      <dgm:prSet presAssocID="{1431FA76-237E-4075-B046-5F6F71D68ABA}" presName="LevelTwoTextNode" presStyleLbl="node4" presStyleIdx="11" presStyleCnt="30" custLinFactY="-100000" custLinFactNeighborX="55611" custLinFactNeighborY="-193013">
        <dgm:presLayoutVars>
          <dgm:chPref val="3"/>
        </dgm:presLayoutVars>
      </dgm:prSet>
      <dgm:spPr/>
    </dgm:pt>
    <dgm:pt modelId="{0ED6EA6E-12D7-4829-AA32-3CD5A08D13CD}" type="pres">
      <dgm:prSet presAssocID="{1431FA76-237E-4075-B046-5F6F71D68ABA}" presName="level3hierChild" presStyleCnt="0"/>
      <dgm:spPr/>
    </dgm:pt>
    <dgm:pt modelId="{9C78D39B-38FA-456E-991C-65D961A83266}" type="pres">
      <dgm:prSet presAssocID="{2B141B51-0D64-4412-B4ED-C6635D63B16C}" presName="conn2-1" presStyleLbl="parChTrans1D3" presStyleIdx="5" presStyleCnt="25"/>
      <dgm:spPr/>
    </dgm:pt>
    <dgm:pt modelId="{9A7CBDB3-B8E0-4F3B-A0C8-5B1E36B76682}" type="pres">
      <dgm:prSet presAssocID="{2B141B51-0D64-4412-B4ED-C6635D63B16C}" presName="connTx" presStyleLbl="parChTrans1D3" presStyleIdx="5" presStyleCnt="25"/>
      <dgm:spPr/>
    </dgm:pt>
    <dgm:pt modelId="{03D17C17-09F6-45D6-8C9A-127065DB6B5C}" type="pres">
      <dgm:prSet presAssocID="{90A7A831-6E2D-466F-9C71-152C6FFECA0C}" presName="root2" presStyleCnt="0"/>
      <dgm:spPr/>
    </dgm:pt>
    <dgm:pt modelId="{70D066BF-DF0C-4685-976B-6CFC32518016}" type="pres">
      <dgm:prSet presAssocID="{90A7A831-6E2D-466F-9C71-152C6FFECA0C}" presName="LevelTwoTextNode" presStyleLbl="node3" presStyleIdx="5" presStyleCnt="25" custLinFactY="-90583" custLinFactNeighborX="46327" custLinFactNeighborY="-100000">
        <dgm:presLayoutVars>
          <dgm:chPref val="3"/>
        </dgm:presLayoutVars>
      </dgm:prSet>
      <dgm:spPr/>
    </dgm:pt>
    <dgm:pt modelId="{D00009D1-4611-4D43-A62E-D16E689E0540}" type="pres">
      <dgm:prSet presAssocID="{90A7A831-6E2D-466F-9C71-152C6FFECA0C}" presName="level3hierChild" presStyleCnt="0"/>
      <dgm:spPr/>
    </dgm:pt>
    <dgm:pt modelId="{6C3AD21E-3132-45BE-B34A-D926013E069F}" type="pres">
      <dgm:prSet presAssocID="{9C59CAA5-6088-4332-9D68-812D30C88598}" presName="conn2-1" presStyleLbl="parChTrans1D3" presStyleIdx="6" presStyleCnt="25"/>
      <dgm:spPr/>
    </dgm:pt>
    <dgm:pt modelId="{A278A4C1-AC5B-4048-BC65-FE39903213B0}" type="pres">
      <dgm:prSet presAssocID="{9C59CAA5-6088-4332-9D68-812D30C88598}" presName="connTx" presStyleLbl="parChTrans1D3" presStyleIdx="6" presStyleCnt="25"/>
      <dgm:spPr/>
    </dgm:pt>
    <dgm:pt modelId="{EDBBD1D5-63C9-4988-A367-E7E97AC26607}" type="pres">
      <dgm:prSet presAssocID="{BCC67E0A-5D84-45DD-95CC-CA98DCBD04A2}" presName="root2" presStyleCnt="0"/>
      <dgm:spPr/>
    </dgm:pt>
    <dgm:pt modelId="{AE3C671F-EA6D-4A86-8F5F-AAF4A7DE338C}" type="pres">
      <dgm:prSet presAssocID="{BCC67E0A-5D84-45DD-95CC-CA98DCBD04A2}" presName="LevelTwoTextNode" presStyleLbl="node3" presStyleIdx="6" presStyleCnt="25" custLinFactY="-116192" custLinFactNeighborX="47112" custLinFactNeighborY="-200000">
        <dgm:presLayoutVars>
          <dgm:chPref val="3"/>
        </dgm:presLayoutVars>
      </dgm:prSet>
      <dgm:spPr/>
    </dgm:pt>
    <dgm:pt modelId="{F2750D95-DCCB-4164-B4B7-9F50503B9945}" type="pres">
      <dgm:prSet presAssocID="{BCC67E0A-5D84-45DD-95CC-CA98DCBD04A2}" presName="level3hierChild" presStyleCnt="0"/>
      <dgm:spPr/>
    </dgm:pt>
    <dgm:pt modelId="{AE83B3FE-DA2E-4AE0-916B-FB9E28180D35}" type="pres">
      <dgm:prSet presAssocID="{3D848EA4-9064-4751-A9F5-386D2A4BC7CD}" presName="conn2-1" presStyleLbl="parChTrans1D4" presStyleIdx="12" presStyleCnt="30"/>
      <dgm:spPr/>
    </dgm:pt>
    <dgm:pt modelId="{F2E0F5BE-4C05-4E14-BC4D-77B420AF111D}" type="pres">
      <dgm:prSet presAssocID="{3D848EA4-9064-4751-A9F5-386D2A4BC7CD}" presName="connTx" presStyleLbl="parChTrans1D4" presStyleIdx="12" presStyleCnt="30"/>
      <dgm:spPr/>
    </dgm:pt>
    <dgm:pt modelId="{02940F24-AB7F-4EF0-A48A-C1A9D1D5B5DC}" type="pres">
      <dgm:prSet presAssocID="{3F6C46B4-38C0-42FD-85C5-CC0C645A7569}" presName="root2" presStyleCnt="0"/>
      <dgm:spPr/>
    </dgm:pt>
    <dgm:pt modelId="{C9947B25-9635-402E-81D6-7124B79120D7}" type="pres">
      <dgm:prSet presAssocID="{3F6C46B4-38C0-42FD-85C5-CC0C645A7569}" presName="LevelTwoTextNode" presStyleLbl="node4" presStyleIdx="12" presStyleCnt="30" custLinFactY="-116192" custLinFactNeighborX="56396" custLinFactNeighborY="-200000">
        <dgm:presLayoutVars>
          <dgm:chPref val="3"/>
        </dgm:presLayoutVars>
      </dgm:prSet>
      <dgm:spPr/>
    </dgm:pt>
    <dgm:pt modelId="{C0DF636F-B319-43FF-ABAD-B7137A507EBD}" type="pres">
      <dgm:prSet presAssocID="{3F6C46B4-38C0-42FD-85C5-CC0C645A7569}" presName="level3hierChild" presStyleCnt="0"/>
      <dgm:spPr/>
    </dgm:pt>
    <dgm:pt modelId="{7C733D84-3986-484C-90BD-F5E7A2FA9337}" type="pres">
      <dgm:prSet presAssocID="{48741634-1205-4BF1-8584-710CE2353F67}" presName="conn2-1" presStyleLbl="parChTrans1D4" presStyleIdx="13" presStyleCnt="30"/>
      <dgm:spPr/>
    </dgm:pt>
    <dgm:pt modelId="{69FB747C-3215-469A-92BD-E4343C833A09}" type="pres">
      <dgm:prSet presAssocID="{48741634-1205-4BF1-8584-710CE2353F67}" presName="connTx" presStyleLbl="parChTrans1D4" presStyleIdx="13" presStyleCnt="30"/>
      <dgm:spPr/>
    </dgm:pt>
    <dgm:pt modelId="{AB6A8E31-89C3-4C54-81A0-5A7F5B47ACE9}" type="pres">
      <dgm:prSet presAssocID="{C653B0A9-ECDB-4ADB-88A3-848AC2D3530F}" presName="root2" presStyleCnt="0"/>
      <dgm:spPr/>
    </dgm:pt>
    <dgm:pt modelId="{40F4EB5A-5C99-4CC6-B402-34D363A45939}" type="pres">
      <dgm:prSet presAssocID="{C653B0A9-ECDB-4ADB-88A3-848AC2D3530F}" presName="LevelTwoTextNode" presStyleLbl="node4" presStyleIdx="13" presStyleCnt="30" custLinFactY="-116192" custLinFactNeighborX="56396" custLinFactNeighborY="-200000">
        <dgm:presLayoutVars>
          <dgm:chPref val="3"/>
        </dgm:presLayoutVars>
      </dgm:prSet>
      <dgm:spPr/>
    </dgm:pt>
    <dgm:pt modelId="{9367229A-F020-4B93-B1EE-BA264A90D71A}" type="pres">
      <dgm:prSet presAssocID="{C653B0A9-ECDB-4ADB-88A3-848AC2D3530F}" presName="level3hierChild" presStyleCnt="0"/>
      <dgm:spPr/>
    </dgm:pt>
    <dgm:pt modelId="{2F089B40-611A-4858-BC41-692D987071E1}" type="pres">
      <dgm:prSet presAssocID="{43DF6CBE-09BE-4BF7-8754-FD75A4193456}" presName="conn2-1" presStyleLbl="parChTrans1D4" presStyleIdx="14" presStyleCnt="30"/>
      <dgm:spPr/>
    </dgm:pt>
    <dgm:pt modelId="{0FE293BF-036E-4680-AAE0-749F6ED8632A}" type="pres">
      <dgm:prSet presAssocID="{43DF6CBE-09BE-4BF7-8754-FD75A4193456}" presName="connTx" presStyleLbl="parChTrans1D4" presStyleIdx="14" presStyleCnt="30"/>
      <dgm:spPr/>
    </dgm:pt>
    <dgm:pt modelId="{F17FC7EB-7345-4D9B-B1EF-B5328E99DDCB}" type="pres">
      <dgm:prSet presAssocID="{38C7E54B-F047-4BE6-A3C6-A72CA6ADED78}" presName="root2" presStyleCnt="0"/>
      <dgm:spPr/>
    </dgm:pt>
    <dgm:pt modelId="{C7116925-A2EA-4B69-90AA-0A46621328A2}" type="pres">
      <dgm:prSet presAssocID="{38C7E54B-F047-4BE6-A3C6-A72CA6ADED78}" presName="LevelTwoTextNode" presStyleLbl="node4" presStyleIdx="14" presStyleCnt="30" custLinFactY="-116192" custLinFactNeighborX="56396" custLinFactNeighborY="-200000">
        <dgm:presLayoutVars>
          <dgm:chPref val="3"/>
        </dgm:presLayoutVars>
      </dgm:prSet>
      <dgm:spPr/>
    </dgm:pt>
    <dgm:pt modelId="{3BE28938-1F1B-47A6-8B3B-D77493137B3B}" type="pres">
      <dgm:prSet presAssocID="{38C7E54B-F047-4BE6-A3C6-A72CA6ADED78}" presName="level3hierChild" presStyleCnt="0"/>
      <dgm:spPr/>
    </dgm:pt>
    <dgm:pt modelId="{6667287B-2269-4631-8D8C-357B14C6C19A}" type="pres">
      <dgm:prSet presAssocID="{60B61A12-5E3B-49FD-8710-3CD7E7E5CD3B}" presName="conn2-1" presStyleLbl="parChTrans1D2" presStyleIdx="2" presStyleCnt="5"/>
      <dgm:spPr/>
    </dgm:pt>
    <dgm:pt modelId="{8487AB81-761E-4A50-9153-85271917F1BF}" type="pres">
      <dgm:prSet presAssocID="{60B61A12-5E3B-49FD-8710-3CD7E7E5CD3B}" presName="connTx" presStyleLbl="parChTrans1D2" presStyleIdx="2" presStyleCnt="5"/>
      <dgm:spPr/>
    </dgm:pt>
    <dgm:pt modelId="{CA49576B-C346-4745-B016-B7DF34737A9D}" type="pres">
      <dgm:prSet presAssocID="{0C28F55C-BF8F-4F20-B5DB-E46A5A6175C6}" presName="root2" presStyleCnt="0"/>
      <dgm:spPr/>
    </dgm:pt>
    <dgm:pt modelId="{A9C72FCB-9BB0-45F0-BBF1-077830F54D92}" type="pres">
      <dgm:prSet presAssocID="{0C28F55C-BF8F-4F20-B5DB-E46A5A6175C6}" presName="LevelTwoTextNode" presStyleLbl="node2" presStyleIdx="2" presStyleCnt="5" custLinFactX="-65676" custLinFactY="-336573" custLinFactNeighborX="-100000" custLinFactNeighborY="-400000">
        <dgm:presLayoutVars>
          <dgm:chPref val="3"/>
        </dgm:presLayoutVars>
      </dgm:prSet>
      <dgm:spPr/>
    </dgm:pt>
    <dgm:pt modelId="{AA915015-5485-4721-A0A2-69D3C964A29D}" type="pres">
      <dgm:prSet presAssocID="{0C28F55C-BF8F-4F20-B5DB-E46A5A6175C6}" presName="level3hierChild" presStyleCnt="0"/>
      <dgm:spPr/>
    </dgm:pt>
    <dgm:pt modelId="{E50C49C9-5591-490D-A9B8-6E23BCF98097}" type="pres">
      <dgm:prSet presAssocID="{1D22F0AB-7024-4A0B-87FE-14D02FE57F90}" presName="conn2-1" presStyleLbl="parChTrans1D3" presStyleIdx="7" presStyleCnt="25"/>
      <dgm:spPr/>
    </dgm:pt>
    <dgm:pt modelId="{B5853D05-3860-4033-9199-697A3C9E06D2}" type="pres">
      <dgm:prSet presAssocID="{1D22F0AB-7024-4A0B-87FE-14D02FE57F90}" presName="connTx" presStyleLbl="parChTrans1D3" presStyleIdx="7" presStyleCnt="25"/>
      <dgm:spPr/>
    </dgm:pt>
    <dgm:pt modelId="{0DF724E4-08E2-4466-9448-29317D36195E}" type="pres">
      <dgm:prSet presAssocID="{E01799FD-9BE8-4101-B7C3-8B5D2626D505}" presName="root2" presStyleCnt="0"/>
      <dgm:spPr/>
    </dgm:pt>
    <dgm:pt modelId="{5076497A-FE90-4EB1-A700-975A9FC09C8F}" type="pres">
      <dgm:prSet presAssocID="{E01799FD-9BE8-4101-B7C3-8B5D2626D505}" presName="LevelTwoTextNode" presStyleLbl="node3" presStyleIdx="7" presStyleCnt="25" custScaleY="182959" custLinFactX="-75097" custLinFactY="-200000" custLinFactNeighborX="-100000" custLinFactNeighborY="-281212">
        <dgm:presLayoutVars>
          <dgm:chPref val="3"/>
        </dgm:presLayoutVars>
      </dgm:prSet>
      <dgm:spPr/>
    </dgm:pt>
    <dgm:pt modelId="{783B06BC-E209-4037-83ED-D219973C0970}" type="pres">
      <dgm:prSet presAssocID="{E01799FD-9BE8-4101-B7C3-8B5D2626D505}" presName="level3hierChild" presStyleCnt="0"/>
      <dgm:spPr/>
    </dgm:pt>
    <dgm:pt modelId="{AE3B7DE9-2FA6-4277-8E33-CA3D1FB8DEA2}" type="pres">
      <dgm:prSet presAssocID="{87BD71BC-33B7-493C-B7F8-F3D2D68CB8A2}" presName="conn2-1" presStyleLbl="parChTrans1D4" presStyleIdx="15" presStyleCnt="30"/>
      <dgm:spPr/>
    </dgm:pt>
    <dgm:pt modelId="{30272FA5-93CF-414D-A3BD-C1FC3449ABC0}" type="pres">
      <dgm:prSet presAssocID="{87BD71BC-33B7-493C-B7F8-F3D2D68CB8A2}" presName="connTx" presStyleLbl="parChTrans1D4" presStyleIdx="15" presStyleCnt="30"/>
      <dgm:spPr/>
    </dgm:pt>
    <dgm:pt modelId="{FB790DC9-7491-4867-8313-5C3366B541DF}" type="pres">
      <dgm:prSet presAssocID="{1794882A-0A08-45A5-BC28-D28BF394899B}" presName="root2" presStyleCnt="0"/>
      <dgm:spPr/>
    </dgm:pt>
    <dgm:pt modelId="{EA3EAAC5-8BFB-48DF-883B-28F03F5095A9}" type="pres">
      <dgm:prSet presAssocID="{1794882A-0A08-45A5-BC28-D28BF394899B}" presName="LevelTwoTextNode" presStyleLbl="node4" presStyleIdx="15" presStyleCnt="30" custLinFactX="-75097" custLinFactY="-200000" custLinFactNeighborX="-100000" custLinFactNeighborY="-281212">
        <dgm:presLayoutVars>
          <dgm:chPref val="3"/>
        </dgm:presLayoutVars>
      </dgm:prSet>
      <dgm:spPr/>
    </dgm:pt>
    <dgm:pt modelId="{31606581-78B9-4814-B2C8-FF980C74F1AC}" type="pres">
      <dgm:prSet presAssocID="{1794882A-0A08-45A5-BC28-D28BF394899B}" presName="level3hierChild" presStyleCnt="0"/>
      <dgm:spPr/>
    </dgm:pt>
    <dgm:pt modelId="{9CDC9775-5D79-4384-BC6C-F7D9DF1F015F}" type="pres">
      <dgm:prSet presAssocID="{C45C9F99-DC4B-484A-A7E3-C7BCF05AD6CD}" presName="conn2-1" presStyleLbl="parChTrans1D4" presStyleIdx="16" presStyleCnt="30"/>
      <dgm:spPr/>
    </dgm:pt>
    <dgm:pt modelId="{CC4CAD8D-03E4-4D6C-97EC-824EEF5FBC73}" type="pres">
      <dgm:prSet presAssocID="{C45C9F99-DC4B-484A-A7E3-C7BCF05AD6CD}" presName="connTx" presStyleLbl="parChTrans1D4" presStyleIdx="16" presStyleCnt="30"/>
      <dgm:spPr/>
    </dgm:pt>
    <dgm:pt modelId="{5FD96B65-6411-4420-91DD-1352FEF833D8}" type="pres">
      <dgm:prSet presAssocID="{71F1ECF6-6453-4F79-9544-DFE8B42A52A6}" presName="root2" presStyleCnt="0"/>
      <dgm:spPr/>
    </dgm:pt>
    <dgm:pt modelId="{CDF0C67B-53C9-469E-9C89-419FE4AE223D}" type="pres">
      <dgm:prSet presAssocID="{71F1ECF6-6453-4F79-9544-DFE8B42A52A6}" presName="LevelTwoTextNode" presStyleLbl="node4" presStyleIdx="16" presStyleCnt="30" custLinFactX="-75097" custLinFactY="-200000" custLinFactNeighborX="-100000" custLinFactNeighborY="-281212">
        <dgm:presLayoutVars>
          <dgm:chPref val="3"/>
        </dgm:presLayoutVars>
      </dgm:prSet>
      <dgm:spPr/>
    </dgm:pt>
    <dgm:pt modelId="{036A8550-9967-4261-996F-84A19E34EFE7}" type="pres">
      <dgm:prSet presAssocID="{71F1ECF6-6453-4F79-9544-DFE8B42A52A6}" presName="level3hierChild" presStyleCnt="0"/>
      <dgm:spPr/>
    </dgm:pt>
    <dgm:pt modelId="{94A4CE9C-09C9-4212-92C7-5C3A302A8651}" type="pres">
      <dgm:prSet presAssocID="{8ABABE73-38B4-40AF-AC5B-0E17A484DE32}" presName="conn2-1" presStyleLbl="parChTrans1D4" presStyleIdx="17" presStyleCnt="30"/>
      <dgm:spPr/>
    </dgm:pt>
    <dgm:pt modelId="{ACD3FDF3-6FBB-4189-9721-F7E075046D68}" type="pres">
      <dgm:prSet presAssocID="{8ABABE73-38B4-40AF-AC5B-0E17A484DE32}" presName="connTx" presStyleLbl="parChTrans1D4" presStyleIdx="17" presStyleCnt="30"/>
      <dgm:spPr/>
    </dgm:pt>
    <dgm:pt modelId="{3FE9204F-9B04-43B3-BF88-9A9BF528081E}" type="pres">
      <dgm:prSet presAssocID="{48A79E72-E82B-4093-BE5A-4913E6F1CC49}" presName="root2" presStyleCnt="0"/>
      <dgm:spPr/>
    </dgm:pt>
    <dgm:pt modelId="{3FA71D81-188D-4BB3-88D5-B8F3585DDD85}" type="pres">
      <dgm:prSet presAssocID="{48A79E72-E82B-4093-BE5A-4913E6F1CC49}" presName="LevelTwoTextNode" presStyleLbl="node4" presStyleIdx="17" presStyleCnt="30" custLinFactX="-75097" custLinFactY="-200000" custLinFactNeighborX="-100000" custLinFactNeighborY="-281212">
        <dgm:presLayoutVars>
          <dgm:chPref val="3"/>
        </dgm:presLayoutVars>
      </dgm:prSet>
      <dgm:spPr/>
    </dgm:pt>
    <dgm:pt modelId="{12C35EAE-CDFE-4287-9C95-C4297AF15704}" type="pres">
      <dgm:prSet presAssocID="{48A79E72-E82B-4093-BE5A-4913E6F1CC49}" presName="level3hierChild" presStyleCnt="0"/>
      <dgm:spPr/>
    </dgm:pt>
    <dgm:pt modelId="{2A293492-8B6E-4626-9655-D4E614A50374}" type="pres">
      <dgm:prSet presAssocID="{DDF391FB-3E55-4A3A-A8A2-66C12C47E18C}" presName="conn2-1" presStyleLbl="parChTrans1D4" presStyleIdx="18" presStyleCnt="30"/>
      <dgm:spPr/>
    </dgm:pt>
    <dgm:pt modelId="{B46D1801-EE5B-41DE-AA61-BFBB9EFD9A5D}" type="pres">
      <dgm:prSet presAssocID="{DDF391FB-3E55-4A3A-A8A2-66C12C47E18C}" presName="connTx" presStyleLbl="parChTrans1D4" presStyleIdx="18" presStyleCnt="30"/>
      <dgm:spPr/>
    </dgm:pt>
    <dgm:pt modelId="{58BE442B-B2B1-48E0-9946-3C6AE8BC66C6}" type="pres">
      <dgm:prSet presAssocID="{17339DEC-BE8A-4BD3-A04C-59388BB61AF0}" presName="root2" presStyleCnt="0"/>
      <dgm:spPr/>
    </dgm:pt>
    <dgm:pt modelId="{5EE109F6-9B3B-4A9B-8100-F59EA81D3080}" type="pres">
      <dgm:prSet presAssocID="{17339DEC-BE8A-4BD3-A04C-59388BB61AF0}" presName="LevelTwoTextNode" presStyleLbl="node4" presStyleIdx="18" presStyleCnt="30" custLinFactX="-75097" custLinFactY="-200000" custLinFactNeighborX="-100000" custLinFactNeighborY="-281212">
        <dgm:presLayoutVars>
          <dgm:chPref val="3"/>
        </dgm:presLayoutVars>
      </dgm:prSet>
      <dgm:spPr/>
    </dgm:pt>
    <dgm:pt modelId="{F1744BE3-C5E9-4D81-A1E7-737DD88C1693}" type="pres">
      <dgm:prSet presAssocID="{17339DEC-BE8A-4BD3-A04C-59388BB61AF0}" presName="level3hierChild" presStyleCnt="0"/>
      <dgm:spPr/>
    </dgm:pt>
    <dgm:pt modelId="{E6FF8F2B-89CB-4AE4-8AE5-20EA16419B6E}" type="pres">
      <dgm:prSet presAssocID="{65CAB7BD-129D-4072-B26A-1D60EC9A43F6}" presName="conn2-1" presStyleLbl="parChTrans1D4" presStyleIdx="19" presStyleCnt="30"/>
      <dgm:spPr/>
    </dgm:pt>
    <dgm:pt modelId="{389CE32A-BD73-49F4-AC6A-EFFD2006D3F9}" type="pres">
      <dgm:prSet presAssocID="{65CAB7BD-129D-4072-B26A-1D60EC9A43F6}" presName="connTx" presStyleLbl="parChTrans1D4" presStyleIdx="19" presStyleCnt="30"/>
      <dgm:spPr/>
    </dgm:pt>
    <dgm:pt modelId="{F2B1F986-3015-477B-948F-839733C1B018}" type="pres">
      <dgm:prSet presAssocID="{763FFDC8-0BBE-4360-AE53-1C70662C52BC}" presName="root2" presStyleCnt="0"/>
      <dgm:spPr/>
    </dgm:pt>
    <dgm:pt modelId="{0180813A-DDD7-4700-AA9A-F26F096374B3}" type="pres">
      <dgm:prSet presAssocID="{763FFDC8-0BBE-4360-AE53-1C70662C52BC}" presName="LevelTwoTextNode" presStyleLbl="node4" presStyleIdx="19" presStyleCnt="30" custLinFactX="-75097" custLinFactY="-200000" custLinFactNeighborX="-100000" custLinFactNeighborY="-281212">
        <dgm:presLayoutVars>
          <dgm:chPref val="3"/>
        </dgm:presLayoutVars>
      </dgm:prSet>
      <dgm:spPr/>
    </dgm:pt>
    <dgm:pt modelId="{5AFF709F-A9E2-4CE2-8890-45EDD6C3D0F6}" type="pres">
      <dgm:prSet presAssocID="{763FFDC8-0BBE-4360-AE53-1C70662C52BC}" presName="level3hierChild" presStyleCnt="0"/>
      <dgm:spPr/>
    </dgm:pt>
    <dgm:pt modelId="{510A4D77-7477-4BA5-9EFB-419911FADFC0}" type="pres">
      <dgm:prSet presAssocID="{73306078-D0C0-4639-9CC1-01E6041397AB}" presName="conn2-1" presStyleLbl="parChTrans1D3" presStyleIdx="8" presStyleCnt="25"/>
      <dgm:spPr/>
    </dgm:pt>
    <dgm:pt modelId="{CD04A266-A620-4EF8-9F0B-64003740A16F}" type="pres">
      <dgm:prSet presAssocID="{73306078-D0C0-4639-9CC1-01E6041397AB}" presName="connTx" presStyleLbl="parChTrans1D3" presStyleIdx="8" presStyleCnt="25"/>
      <dgm:spPr/>
    </dgm:pt>
    <dgm:pt modelId="{AC4D0C17-5D8F-45AC-AAC3-57F0AD4BF6C9}" type="pres">
      <dgm:prSet presAssocID="{F18EFA32-254B-4A15-8F4B-5BC5DCC6A6DA}" presName="root2" presStyleCnt="0"/>
      <dgm:spPr/>
    </dgm:pt>
    <dgm:pt modelId="{C8AD24D4-ECDB-4BCA-AC64-E5CA5E35F611}" type="pres">
      <dgm:prSet presAssocID="{F18EFA32-254B-4A15-8F4B-5BC5DCC6A6DA}" presName="LevelTwoTextNode" presStyleLbl="node3" presStyleIdx="8" presStyleCnt="25" custLinFactX="-75335" custLinFactY="-200000" custLinFactNeighborX="-100000" custLinFactNeighborY="-279869">
        <dgm:presLayoutVars>
          <dgm:chPref val="3"/>
        </dgm:presLayoutVars>
      </dgm:prSet>
      <dgm:spPr/>
    </dgm:pt>
    <dgm:pt modelId="{EE2A3D95-F34B-4F00-95A3-9228BECAE72B}" type="pres">
      <dgm:prSet presAssocID="{F18EFA32-254B-4A15-8F4B-5BC5DCC6A6DA}" presName="level3hierChild" presStyleCnt="0"/>
      <dgm:spPr/>
    </dgm:pt>
    <dgm:pt modelId="{B253B31F-856B-4B6B-A53A-80A52C047E83}" type="pres">
      <dgm:prSet presAssocID="{CECC4343-037F-4DDC-8D8E-267DBADD637F}" presName="conn2-1" presStyleLbl="parChTrans1D4" presStyleIdx="20" presStyleCnt="30"/>
      <dgm:spPr/>
    </dgm:pt>
    <dgm:pt modelId="{31BA13DE-D52F-4DF9-B89D-A48B658EF7AE}" type="pres">
      <dgm:prSet presAssocID="{CECC4343-037F-4DDC-8D8E-267DBADD637F}" presName="connTx" presStyleLbl="parChTrans1D4" presStyleIdx="20" presStyleCnt="30"/>
      <dgm:spPr/>
    </dgm:pt>
    <dgm:pt modelId="{638D0AD4-656E-4F46-B254-3635EF7AB3B1}" type="pres">
      <dgm:prSet presAssocID="{51BF4A14-D6DD-4F44-A313-97A871F97388}" presName="root2" presStyleCnt="0"/>
      <dgm:spPr/>
    </dgm:pt>
    <dgm:pt modelId="{8C226210-2E2D-4652-B257-0A61D1BBCFB0}" type="pres">
      <dgm:prSet presAssocID="{51BF4A14-D6DD-4F44-A313-97A871F97388}" presName="LevelTwoTextNode" presStyleLbl="node4" presStyleIdx="20" presStyleCnt="30" custLinFactX="-70358" custLinFactY="-200000" custLinFactNeighborX="-100000" custLinFactNeighborY="-279869">
        <dgm:presLayoutVars>
          <dgm:chPref val="3"/>
        </dgm:presLayoutVars>
      </dgm:prSet>
      <dgm:spPr/>
    </dgm:pt>
    <dgm:pt modelId="{7F8471EE-FB79-4283-AE74-0BC931CF59E2}" type="pres">
      <dgm:prSet presAssocID="{51BF4A14-D6DD-4F44-A313-97A871F97388}" presName="level3hierChild" presStyleCnt="0"/>
      <dgm:spPr/>
    </dgm:pt>
    <dgm:pt modelId="{D58881CF-61F7-4AEC-AEE7-51430D03F078}" type="pres">
      <dgm:prSet presAssocID="{0A3B1627-ADD7-4785-94EE-9EAACD7A38B7}" presName="conn2-1" presStyleLbl="parChTrans1D4" presStyleIdx="21" presStyleCnt="30"/>
      <dgm:spPr/>
    </dgm:pt>
    <dgm:pt modelId="{75B93599-35B8-4D2A-B68F-B5519930C0E5}" type="pres">
      <dgm:prSet presAssocID="{0A3B1627-ADD7-4785-94EE-9EAACD7A38B7}" presName="connTx" presStyleLbl="parChTrans1D4" presStyleIdx="21" presStyleCnt="30"/>
      <dgm:spPr/>
    </dgm:pt>
    <dgm:pt modelId="{1EC1D64C-20D6-4618-94C7-3177EB6A41E9}" type="pres">
      <dgm:prSet presAssocID="{B7BFCA20-D61B-4D08-B0C2-8212FC311608}" presName="root2" presStyleCnt="0"/>
      <dgm:spPr/>
    </dgm:pt>
    <dgm:pt modelId="{AC759A6C-521D-467B-9AB1-A60B1AC24135}" type="pres">
      <dgm:prSet presAssocID="{B7BFCA20-D61B-4D08-B0C2-8212FC311608}" presName="LevelTwoTextNode" presStyleLbl="node4" presStyleIdx="21" presStyleCnt="30" custLinFactX="-70358" custLinFactY="-200000" custLinFactNeighborX="-100000" custLinFactNeighborY="-279869">
        <dgm:presLayoutVars>
          <dgm:chPref val="3"/>
        </dgm:presLayoutVars>
      </dgm:prSet>
      <dgm:spPr/>
    </dgm:pt>
    <dgm:pt modelId="{073785EA-1D33-4EB0-A25F-2A42CB07A620}" type="pres">
      <dgm:prSet presAssocID="{B7BFCA20-D61B-4D08-B0C2-8212FC311608}" presName="level3hierChild" presStyleCnt="0"/>
      <dgm:spPr/>
    </dgm:pt>
    <dgm:pt modelId="{EACEC594-0D83-42A7-9385-125F127B612F}" type="pres">
      <dgm:prSet presAssocID="{FA4859DD-4E64-407D-93EB-E030E3F9865E}" presName="conn2-1" presStyleLbl="parChTrans1D4" presStyleIdx="22" presStyleCnt="30"/>
      <dgm:spPr/>
    </dgm:pt>
    <dgm:pt modelId="{C135A716-FF01-4366-A4B7-1B84A6B8D845}" type="pres">
      <dgm:prSet presAssocID="{FA4859DD-4E64-407D-93EB-E030E3F9865E}" presName="connTx" presStyleLbl="parChTrans1D4" presStyleIdx="22" presStyleCnt="30"/>
      <dgm:spPr/>
    </dgm:pt>
    <dgm:pt modelId="{B0CEDE98-5A01-4287-A6DC-87C2BCE3A267}" type="pres">
      <dgm:prSet presAssocID="{0885BF30-B1B3-4DF3-A1FA-8A3249E35DD8}" presName="root2" presStyleCnt="0"/>
      <dgm:spPr/>
    </dgm:pt>
    <dgm:pt modelId="{DE911DA9-DF1E-47BE-8EBB-05A7586D9297}" type="pres">
      <dgm:prSet presAssocID="{0885BF30-B1B3-4DF3-A1FA-8A3249E35DD8}" presName="LevelTwoTextNode" presStyleLbl="node4" presStyleIdx="22" presStyleCnt="30" custLinFactX="-70358" custLinFactY="-200000" custLinFactNeighborX="-100000" custLinFactNeighborY="-279869">
        <dgm:presLayoutVars>
          <dgm:chPref val="3"/>
        </dgm:presLayoutVars>
      </dgm:prSet>
      <dgm:spPr/>
    </dgm:pt>
    <dgm:pt modelId="{88DD2E48-3BD1-4C71-9EE5-2E4992FC4B7A}" type="pres">
      <dgm:prSet presAssocID="{0885BF30-B1B3-4DF3-A1FA-8A3249E35DD8}" presName="level3hierChild" presStyleCnt="0"/>
      <dgm:spPr/>
    </dgm:pt>
    <dgm:pt modelId="{DD958649-3552-409B-8893-5F3FF0558DDE}" type="pres">
      <dgm:prSet presAssocID="{9B894664-3EC4-4090-9DBD-491D1453ACD0}" presName="conn2-1" presStyleLbl="parChTrans1D3" presStyleIdx="9" presStyleCnt="25"/>
      <dgm:spPr/>
    </dgm:pt>
    <dgm:pt modelId="{C1A878C9-DD6B-4B3E-A332-79093B3C393F}" type="pres">
      <dgm:prSet presAssocID="{9B894664-3EC4-4090-9DBD-491D1453ACD0}" presName="connTx" presStyleLbl="parChTrans1D3" presStyleIdx="9" presStyleCnt="25"/>
      <dgm:spPr/>
    </dgm:pt>
    <dgm:pt modelId="{F0C43666-6B5E-4147-B783-1953DBD6CA7B}" type="pres">
      <dgm:prSet presAssocID="{C3323174-67E4-4F70-851A-7A088FCEB72E}" presName="root2" presStyleCnt="0"/>
      <dgm:spPr/>
    </dgm:pt>
    <dgm:pt modelId="{77994CE3-0F05-430F-98B5-C77180362D4F}" type="pres">
      <dgm:prSet presAssocID="{C3323174-67E4-4F70-851A-7A088FCEB72E}" presName="LevelTwoTextNode" presStyleLbl="node3" presStyleIdx="9" presStyleCnt="25" custLinFactX="-75335" custLinFactY="-200000" custLinFactNeighborX="-100000" custLinFactNeighborY="-279869">
        <dgm:presLayoutVars>
          <dgm:chPref val="3"/>
        </dgm:presLayoutVars>
      </dgm:prSet>
      <dgm:spPr/>
    </dgm:pt>
    <dgm:pt modelId="{90DBD6DC-913D-4BD9-A3D8-B94E8BF7F0C8}" type="pres">
      <dgm:prSet presAssocID="{C3323174-67E4-4F70-851A-7A088FCEB72E}" presName="level3hierChild" presStyleCnt="0"/>
      <dgm:spPr/>
    </dgm:pt>
    <dgm:pt modelId="{7E034391-7AAA-4119-B81A-CE72AE0D1EDC}" type="pres">
      <dgm:prSet presAssocID="{48CA4BF5-6560-444A-BA1C-7DCE5780404B}" presName="conn2-1" presStyleLbl="parChTrans1D3" presStyleIdx="10" presStyleCnt="25"/>
      <dgm:spPr/>
    </dgm:pt>
    <dgm:pt modelId="{DE8D5985-782E-492F-A371-D19A044A68C9}" type="pres">
      <dgm:prSet presAssocID="{48CA4BF5-6560-444A-BA1C-7DCE5780404B}" presName="connTx" presStyleLbl="parChTrans1D3" presStyleIdx="10" presStyleCnt="25"/>
      <dgm:spPr/>
    </dgm:pt>
    <dgm:pt modelId="{18778CC4-A415-4000-B349-503F09E67A61}" type="pres">
      <dgm:prSet presAssocID="{C2D36AFE-5059-4274-8093-66DADD0FEB3E}" presName="root2" presStyleCnt="0"/>
      <dgm:spPr/>
    </dgm:pt>
    <dgm:pt modelId="{C4EB6E9C-93F9-41ED-B93F-71B33CC56502}" type="pres">
      <dgm:prSet presAssocID="{C2D36AFE-5059-4274-8093-66DADD0FEB3E}" presName="LevelTwoTextNode" presStyleLbl="node3" presStyleIdx="10" presStyleCnt="25" custLinFactX="-75336" custLinFactY="-300000" custLinFactNeighborX="-100000" custLinFactNeighborY="-360149">
        <dgm:presLayoutVars>
          <dgm:chPref val="3"/>
        </dgm:presLayoutVars>
      </dgm:prSet>
      <dgm:spPr/>
    </dgm:pt>
    <dgm:pt modelId="{58CA3C27-5BF4-4438-8935-4D4BB2A5EF0B}" type="pres">
      <dgm:prSet presAssocID="{C2D36AFE-5059-4274-8093-66DADD0FEB3E}" presName="level3hierChild" presStyleCnt="0"/>
      <dgm:spPr/>
    </dgm:pt>
    <dgm:pt modelId="{34A78CD7-AC69-48F3-AC6C-BAE11E63E480}" type="pres">
      <dgm:prSet presAssocID="{C4BAEC2F-2FB6-43F8-8394-DCD2DB318C99}" presName="conn2-1" presStyleLbl="parChTrans1D4" presStyleIdx="23" presStyleCnt="30"/>
      <dgm:spPr/>
    </dgm:pt>
    <dgm:pt modelId="{D9F5F399-C0B1-4286-8F87-B3B1A13B4231}" type="pres">
      <dgm:prSet presAssocID="{C4BAEC2F-2FB6-43F8-8394-DCD2DB318C99}" presName="connTx" presStyleLbl="parChTrans1D4" presStyleIdx="23" presStyleCnt="30"/>
      <dgm:spPr/>
    </dgm:pt>
    <dgm:pt modelId="{29E4EE35-DA71-4A2D-B1C1-2AD2C82CF353}" type="pres">
      <dgm:prSet presAssocID="{EE302075-6EE2-4FD1-B864-BEDE3049C946}" presName="root2" presStyleCnt="0"/>
      <dgm:spPr/>
    </dgm:pt>
    <dgm:pt modelId="{E2A450EE-F250-49F0-B6F2-FFC4703342E0}" type="pres">
      <dgm:prSet presAssocID="{EE302075-6EE2-4FD1-B864-BEDE3049C946}" presName="LevelTwoTextNode" presStyleLbl="node4" presStyleIdx="23" presStyleCnt="30" custLinFactX="-69573" custLinFactY="-200000" custLinFactNeighborX="-100000" custLinFactNeighborY="-295321">
        <dgm:presLayoutVars>
          <dgm:chPref val="3"/>
        </dgm:presLayoutVars>
      </dgm:prSet>
      <dgm:spPr/>
    </dgm:pt>
    <dgm:pt modelId="{E6AB40AA-5556-40D0-9EC1-C8FFEDA07D25}" type="pres">
      <dgm:prSet presAssocID="{EE302075-6EE2-4FD1-B864-BEDE3049C946}" presName="level3hierChild" presStyleCnt="0"/>
      <dgm:spPr/>
    </dgm:pt>
    <dgm:pt modelId="{11993AB0-6A27-40F3-8E5D-9395EC1DA1FB}" type="pres">
      <dgm:prSet presAssocID="{B8485414-012D-4FCB-8AC2-807C8A003C6B}" presName="conn2-1" presStyleLbl="parChTrans1D4" presStyleIdx="24" presStyleCnt="30"/>
      <dgm:spPr/>
    </dgm:pt>
    <dgm:pt modelId="{5DFEBB3E-E444-4140-9A00-00B9E32EEBD6}" type="pres">
      <dgm:prSet presAssocID="{B8485414-012D-4FCB-8AC2-807C8A003C6B}" presName="connTx" presStyleLbl="parChTrans1D4" presStyleIdx="24" presStyleCnt="30"/>
      <dgm:spPr/>
    </dgm:pt>
    <dgm:pt modelId="{6E9E21CE-B697-4209-96A5-ACEAE6CF3550}" type="pres">
      <dgm:prSet presAssocID="{76D7D7FA-0EDD-47C6-9C05-E960799C8F74}" presName="root2" presStyleCnt="0"/>
      <dgm:spPr/>
    </dgm:pt>
    <dgm:pt modelId="{602A17DF-F277-4570-8A41-40CE38E0EEA9}" type="pres">
      <dgm:prSet presAssocID="{76D7D7FA-0EDD-47C6-9C05-E960799C8F74}" presName="LevelTwoTextNode" presStyleLbl="node4" presStyleIdx="24" presStyleCnt="30" custLinFactX="-69573" custLinFactY="-200000" custLinFactNeighborX="-100000" custLinFactNeighborY="-295321">
        <dgm:presLayoutVars>
          <dgm:chPref val="3"/>
        </dgm:presLayoutVars>
      </dgm:prSet>
      <dgm:spPr/>
    </dgm:pt>
    <dgm:pt modelId="{076D519D-49F5-4A57-8897-B93211335A86}" type="pres">
      <dgm:prSet presAssocID="{76D7D7FA-0EDD-47C6-9C05-E960799C8F74}" presName="level3hierChild" presStyleCnt="0"/>
      <dgm:spPr/>
    </dgm:pt>
    <dgm:pt modelId="{D6806874-696C-4013-BFBC-1C0BDC754DB5}" type="pres">
      <dgm:prSet presAssocID="{970BA2A9-BE29-4C66-9E0D-4CEB174671C8}" presName="conn2-1" presStyleLbl="parChTrans1D4" presStyleIdx="25" presStyleCnt="30"/>
      <dgm:spPr/>
    </dgm:pt>
    <dgm:pt modelId="{796E6FB5-1A36-40AE-BD1F-F20C12083A43}" type="pres">
      <dgm:prSet presAssocID="{970BA2A9-BE29-4C66-9E0D-4CEB174671C8}" presName="connTx" presStyleLbl="parChTrans1D4" presStyleIdx="25" presStyleCnt="30"/>
      <dgm:spPr/>
    </dgm:pt>
    <dgm:pt modelId="{2CEA1E74-00E9-4D59-B86C-6AD34B8D9EF5}" type="pres">
      <dgm:prSet presAssocID="{439F0652-6E59-4CAA-9CA6-31C9EBDE06F9}" presName="root2" presStyleCnt="0"/>
      <dgm:spPr/>
    </dgm:pt>
    <dgm:pt modelId="{A7C38275-2646-4B4A-AD7E-C17E99271893}" type="pres">
      <dgm:prSet presAssocID="{439F0652-6E59-4CAA-9CA6-31C9EBDE06F9}" presName="LevelTwoTextNode" presStyleLbl="node4" presStyleIdx="25" presStyleCnt="30" custLinFactX="-69573" custLinFactY="-200000" custLinFactNeighborX="-100000" custLinFactNeighborY="-295321">
        <dgm:presLayoutVars>
          <dgm:chPref val="3"/>
        </dgm:presLayoutVars>
      </dgm:prSet>
      <dgm:spPr/>
    </dgm:pt>
    <dgm:pt modelId="{2FD11D0D-A15E-4B84-ABDF-FF9502E9B7BC}" type="pres">
      <dgm:prSet presAssocID="{439F0652-6E59-4CAA-9CA6-31C9EBDE06F9}" presName="level3hierChild" presStyleCnt="0"/>
      <dgm:spPr/>
    </dgm:pt>
    <dgm:pt modelId="{F0D032D4-D150-4911-9802-1914B720CC29}" type="pres">
      <dgm:prSet presAssocID="{9350E91B-1683-46DC-94B5-F2DBEB82AAFF}" presName="conn2-1" presStyleLbl="parChTrans1D4" presStyleIdx="26" presStyleCnt="30"/>
      <dgm:spPr/>
    </dgm:pt>
    <dgm:pt modelId="{33AC5610-6988-415A-9F11-63E5A966343D}" type="pres">
      <dgm:prSet presAssocID="{9350E91B-1683-46DC-94B5-F2DBEB82AAFF}" presName="connTx" presStyleLbl="parChTrans1D4" presStyleIdx="26" presStyleCnt="30"/>
      <dgm:spPr/>
    </dgm:pt>
    <dgm:pt modelId="{D5D9B154-93D5-467A-AF01-0AF22D585E9B}" type="pres">
      <dgm:prSet presAssocID="{4C45C032-D949-426E-9110-D235696674DE}" presName="root2" presStyleCnt="0"/>
      <dgm:spPr/>
    </dgm:pt>
    <dgm:pt modelId="{757B6870-A8BD-489A-B9BF-A211C784FC4A}" type="pres">
      <dgm:prSet presAssocID="{4C45C032-D949-426E-9110-D235696674DE}" presName="LevelTwoTextNode" presStyleLbl="node4" presStyleIdx="26" presStyleCnt="30" custLinFactX="-69573" custLinFactY="-200000" custLinFactNeighborX="-100000" custLinFactNeighborY="-295321">
        <dgm:presLayoutVars>
          <dgm:chPref val="3"/>
        </dgm:presLayoutVars>
      </dgm:prSet>
      <dgm:spPr/>
    </dgm:pt>
    <dgm:pt modelId="{C439083B-7081-49F0-B037-58D8603B97D1}" type="pres">
      <dgm:prSet presAssocID="{4C45C032-D949-426E-9110-D235696674DE}" presName="level3hierChild" presStyleCnt="0"/>
      <dgm:spPr/>
    </dgm:pt>
    <dgm:pt modelId="{612B515D-D87B-4C8A-99D0-3B6E83A9D4F1}" type="pres">
      <dgm:prSet presAssocID="{F4F47172-697D-4E58-BA06-754F2FB06F5A}" presName="conn2-1" presStyleLbl="parChTrans1D3" presStyleIdx="11" presStyleCnt="25"/>
      <dgm:spPr/>
    </dgm:pt>
    <dgm:pt modelId="{6AB887B8-089D-4D68-9BB1-B12C2D50FDDC}" type="pres">
      <dgm:prSet presAssocID="{F4F47172-697D-4E58-BA06-754F2FB06F5A}" presName="connTx" presStyleLbl="parChTrans1D3" presStyleIdx="11" presStyleCnt="25"/>
      <dgm:spPr/>
    </dgm:pt>
    <dgm:pt modelId="{5120660D-6103-45F4-B3C8-934F6799402F}" type="pres">
      <dgm:prSet presAssocID="{6331F05F-9388-4449-8C2C-1FBD9E28AD4B}" presName="root2" presStyleCnt="0"/>
      <dgm:spPr/>
    </dgm:pt>
    <dgm:pt modelId="{A393B44B-CC32-4582-8A65-854E9FB5BAB8}" type="pres">
      <dgm:prSet presAssocID="{6331F05F-9388-4449-8C2C-1FBD9E28AD4B}" presName="LevelTwoTextNode" presStyleLbl="node3" presStyleIdx="11" presStyleCnt="25" custLinFactX="-74564" custLinFactY="-200000" custLinFactNeighborX="-100000" custLinFactNeighborY="-279628">
        <dgm:presLayoutVars>
          <dgm:chPref val="3"/>
        </dgm:presLayoutVars>
      </dgm:prSet>
      <dgm:spPr/>
    </dgm:pt>
    <dgm:pt modelId="{E1472020-BC2B-440C-83D5-457544D64734}" type="pres">
      <dgm:prSet presAssocID="{6331F05F-9388-4449-8C2C-1FBD9E28AD4B}" presName="level3hierChild" presStyleCnt="0"/>
      <dgm:spPr/>
    </dgm:pt>
    <dgm:pt modelId="{0803C860-2C79-4337-A69C-9D03CD20A633}" type="pres">
      <dgm:prSet presAssocID="{1A62609E-9DD8-4ACA-834E-D0829E04B4B0}" presName="conn2-1" presStyleLbl="parChTrans1D4" presStyleIdx="27" presStyleCnt="30"/>
      <dgm:spPr/>
    </dgm:pt>
    <dgm:pt modelId="{38E0ACB1-9A39-4A4E-86DA-6EFE26C084E1}" type="pres">
      <dgm:prSet presAssocID="{1A62609E-9DD8-4ACA-834E-D0829E04B4B0}" presName="connTx" presStyleLbl="parChTrans1D4" presStyleIdx="27" presStyleCnt="30"/>
      <dgm:spPr/>
    </dgm:pt>
    <dgm:pt modelId="{464DC4CF-AAC3-4E4C-855B-8274EA60D35E}" type="pres">
      <dgm:prSet presAssocID="{06F46CB9-C528-42D2-B319-45FD46854619}" presName="root2" presStyleCnt="0"/>
      <dgm:spPr/>
    </dgm:pt>
    <dgm:pt modelId="{4B27B162-1DCD-46AB-98C9-ABCA20661E82}" type="pres">
      <dgm:prSet presAssocID="{06F46CB9-C528-42D2-B319-45FD46854619}" presName="LevelTwoTextNode" presStyleLbl="node4" presStyleIdx="27" presStyleCnt="30" custLinFactX="-74564" custLinFactY="-200000" custLinFactNeighborX="-100000" custLinFactNeighborY="-279628">
        <dgm:presLayoutVars>
          <dgm:chPref val="3"/>
        </dgm:presLayoutVars>
      </dgm:prSet>
      <dgm:spPr/>
    </dgm:pt>
    <dgm:pt modelId="{F2EE9909-3C6D-4689-AEA4-ED2BCABCED74}" type="pres">
      <dgm:prSet presAssocID="{06F46CB9-C528-42D2-B319-45FD46854619}" presName="level3hierChild" presStyleCnt="0"/>
      <dgm:spPr/>
    </dgm:pt>
    <dgm:pt modelId="{4879485F-633F-4F12-AAEF-B62C90446F53}" type="pres">
      <dgm:prSet presAssocID="{D798D057-ECAE-46BB-9989-3DDF58ED10D6}" presName="conn2-1" presStyleLbl="parChTrans1D4" presStyleIdx="28" presStyleCnt="30"/>
      <dgm:spPr/>
    </dgm:pt>
    <dgm:pt modelId="{21EFBE03-7162-4074-8B65-198011BEFB06}" type="pres">
      <dgm:prSet presAssocID="{D798D057-ECAE-46BB-9989-3DDF58ED10D6}" presName="connTx" presStyleLbl="parChTrans1D4" presStyleIdx="28" presStyleCnt="30"/>
      <dgm:spPr/>
    </dgm:pt>
    <dgm:pt modelId="{A40ADF7F-4200-4289-9493-F91760403EE6}" type="pres">
      <dgm:prSet presAssocID="{35AA3476-7EEF-4137-9860-C50E2531A778}" presName="root2" presStyleCnt="0"/>
      <dgm:spPr/>
    </dgm:pt>
    <dgm:pt modelId="{803A8030-88F7-4C94-997E-3BE35695EB06}" type="pres">
      <dgm:prSet presAssocID="{35AA3476-7EEF-4137-9860-C50E2531A778}" presName="LevelTwoTextNode" presStyleLbl="node4" presStyleIdx="28" presStyleCnt="30" custLinFactX="-74564" custLinFactY="-200000" custLinFactNeighborX="-100000" custLinFactNeighborY="-279628">
        <dgm:presLayoutVars>
          <dgm:chPref val="3"/>
        </dgm:presLayoutVars>
      </dgm:prSet>
      <dgm:spPr/>
    </dgm:pt>
    <dgm:pt modelId="{B639DE58-A44B-4385-8888-542708037183}" type="pres">
      <dgm:prSet presAssocID="{35AA3476-7EEF-4137-9860-C50E2531A778}" presName="level3hierChild" presStyleCnt="0"/>
      <dgm:spPr/>
    </dgm:pt>
    <dgm:pt modelId="{B476BA64-F298-4571-ACD6-B0D049FB2280}" type="pres">
      <dgm:prSet presAssocID="{8CC97639-5C19-4216-8ABC-6A720DA4B342}" presName="conn2-1" presStyleLbl="parChTrans1D4" presStyleIdx="29" presStyleCnt="30"/>
      <dgm:spPr/>
    </dgm:pt>
    <dgm:pt modelId="{5456ADB5-9F9A-409C-81D5-0C666FC807C9}" type="pres">
      <dgm:prSet presAssocID="{8CC97639-5C19-4216-8ABC-6A720DA4B342}" presName="connTx" presStyleLbl="parChTrans1D4" presStyleIdx="29" presStyleCnt="30"/>
      <dgm:spPr/>
    </dgm:pt>
    <dgm:pt modelId="{22F4FA54-2013-4D19-8A60-9AE23302FAB8}" type="pres">
      <dgm:prSet presAssocID="{54886F40-A131-4C08-A3FD-B89F94BBCBBB}" presName="root2" presStyleCnt="0"/>
      <dgm:spPr/>
    </dgm:pt>
    <dgm:pt modelId="{03869CA3-702B-4CD7-9BB1-9426182BF0F3}" type="pres">
      <dgm:prSet presAssocID="{54886F40-A131-4C08-A3FD-B89F94BBCBBB}" presName="LevelTwoTextNode" presStyleLbl="node4" presStyleIdx="29" presStyleCnt="30" custLinFactX="-74564" custLinFactY="-200000" custLinFactNeighborX="-100000" custLinFactNeighborY="-279628">
        <dgm:presLayoutVars>
          <dgm:chPref val="3"/>
        </dgm:presLayoutVars>
      </dgm:prSet>
      <dgm:spPr/>
    </dgm:pt>
    <dgm:pt modelId="{675A340A-202F-488D-80F6-5D676D9705A3}" type="pres">
      <dgm:prSet presAssocID="{54886F40-A131-4C08-A3FD-B89F94BBCBBB}" presName="level3hierChild" presStyleCnt="0"/>
      <dgm:spPr/>
    </dgm:pt>
    <dgm:pt modelId="{A71CB087-46D3-4A3A-909A-C46CFA0D0C43}" type="pres">
      <dgm:prSet presAssocID="{DEE445A0-311D-4A7D-9C83-21FB0544EC8A}" presName="conn2-1" presStyleLbl="parChTrans1D3" presStyleIdx="12" presStyleCnt="25"/>
      <dgm:spPr/>
    </dgm:pt>
    <dgm:pt modelId="{78DF79A6-E997-4403-BC27-66F693E5A764}" type="pres">
      <dgm:prSet presAssocID="{DEE445A0-311D-4A7D-9C83-21FB0544EC8A}" presName="connTx" presStyleLbl="parChTrans1D3" presStyleIdx="12" presStyleCnt="25"/>
      <dgm:spPr/>
    </dgm:pt>
    <dgm:pt modelId="{16B4F46E-2FC4-423F-853C-F3C4AA648FA3}" type="pres">
      <dgm:prSet presAssocID="{3AFFF0E5-4449-4BE7-9CD6-8890BE253AEA}" presName="root2" presStyleCnt="0"/>
      <dgm:spPr/>
    </dgm:pt>
    <dgm:pt modelId="{C38E9DF7-7948-4036-B374-6CFA2096C7E5}" type="pres">
      <dgm:prSet presAssocID="{3AFFF0E5-4449-4BE7-9CD6-8890BE253AEA}" presName="LevelTwoTextNode" presStyleLbl="node3" presStyleIdx="12" presStyleCnt="25" custScaleY="132444" custLinFactX="-74564" custLinFactY="-200000" custLinFactNeighborX="-100000" custLinFactNeighborY="-279628">
        <dgm:presLayoutVars>
          <dgm:chPref val="3"/>
        </dgm:presLayoutVars>
      </dgm:prSet>
      <dgm:spPr/>
    </dgm:pt>
    <dgm:pt modelId="{1884A063-0414-42AF-B1A3-63CC5729CDC0}" type="pres">
      <dgm:prSet presAssocID="{3AFFF0E5-4449-4BE7-9CD6-8890BE253AEA}" presName="level3hierChild" presStyleCnt="0"/>
      <dgm:spPr/>
    </dgm:pt>
    <dgm:pt modelId="{DC3099E3-B7BB-41B8-9828-6EAC0FF601C8}" type="pres">
      <dgm:prSet presAssocID="{AF2A1FA5-C865-4CB4-93D2-046B7B2C0C01}" presName="conn2-1" presStyleLbl="parChTrans1D2" presStyleIdx="3" presStyleCnt="5"/>
      <dgm:spPr/>
    </dgm:pt>
    <dgm:pt modelId="{7249AE83-D48A-4DB3-9443-101DC30DADEF}" type="pres">
      <dgm:prSet presAssocID="{AF2A1FA5-C865-4CB4-93D2-046B7B2C0C01}" presName="connTx" presStyleLbl="parChTrans1D2" presStyleIdx="3" presStyleCnt="5"/>
      <dgm:spPr/>
    </dgm:pt>
    <dgm:pt modelId="{F0A4AA4D-9575-44BE-BA8F-88994655D9CA}" type="pres">
      <dgm:prSet presAssocID="{8A37AE78-6452-4C66-8884-368CC08464E9}" presName="root2" presStyleCnt="0"/>
      <dgm:spPr/>
    </dgm:pt>
    <dgm:pt modelId="{E42D7B02-24C0-46EA-B927-4549D0121888}" type="pres">
      <dgm:prSet presAssocID="{8A37AE78-6452-4C66-8884-368CC08464E9}" presName="LevelTwoTextNode" presStyleLbl="node2" presStyleIdx="3" presStyleCnt="5" custScaleX="154893" custScaleY="113240" custLinFactX="-65280" custLinFactY="-304642" custLinFactNeighborX="-100000" custLinFactNeighborY="-400000">
        <dgm:presLayoutVars>
          <dgm:chPref val="3"/>
        </dgm:presLayoutVars>
      </dgm:prSet>
      <dgm:spPr/>
    </dgm:pt>
    <dgm:pt modelId="{3F5C1662-59AE-4D03-B29F-8305319594D5}" type="pres">
      <dgm:prSet presAssocID="{8A37AE78-6452-4C66-8884-368CC08464E9}" presName="level3hierChild" presStyleCnt="0"/>
      <dgm:spPr/>
    </dgm:pt>
    <dgm:pt modelId="{8A6B3EDE-D47E-44E8-B904-B6BCB454E120}" type="pres">
      <dgm:prSet presAssocID="{845F31B3-8175-4694-9141-F670F58D9288}" presName="conn2-1" presStyleLbl="parChTrans1D3" presStyleIdx="13" presStyleCnt="25"/>
      <dgm:spPr/>
    </dgm:pt>
    <dgm:pt modelId="{475861AD-FD5F-4AA8-86E3-6ED2CF6248EC}" type="pres">
      <dgm:prSet presAssocID="{845F31B3-8175-4694-9141-F670F58D9288}" presName="connTx" presStyleLbl="parChTrans1D3" presStyleIdx="13" presStyleCnt="25"/>
      <dgm:spPr/>
    </dgm:pt>
    <dgm:pt modelId="{8DD5999D-BCE6-4AD6-951E-835EAB2A7D7B}" type="pres">
      <dgm:prSet presAssocID="{28B229E4-EA4D-4BDA-AE72-905BC9E5E9C0}" presName="root2" presStyleCnt="0"/>
      <dgm:spPr/>
    </dgm:pt>
    <dgm:pt modelId="{2D1EB0F2-7272-4898-96AE-8F47D072DA2C}" type="pres">
      <dgm:prSet presAssocID="{28B229E4-EA4D-4BDA-AE72-905BC9E5E9C0}" presName="LevelTwoTextNode" presStyleLbl="node3" presStyleIdx="13" presStyleCnt="25" custScaleX="108942" custScaleY="126440" custLinFactX="-18756" custLinFactY="-200000" custLinFactNeighborX="-100000" custLinFactNeighborY="-274127">
        <dgm:presLayoutVars>
          <dgm:chPref val="3"/>
        </dgm:presLayoutVars>
      </dgm:prSet>
      <dgm:spPr/>
    </dgm:pt>
    <dgm:pt modelId="{A35B2A06-ABF9-4FAE-A95D-04DE09623E1F}" type="pres">
      <dgm:prSet presAssocID="{28B229E4-EA4D-4BDA-AE72-905BC9E5E9C0}" presName="level3hierChild" presStyleCnt="0"/>
      <dgm:spPr/>
    </dgm:pt>
    <dgm:pt modelId="{85A27635-2D72-4AAC-9216-CF9609449B9F}" type="pres">
      <dgm:prSet presAssocID="{2ACDA8B6-492B-4E82-A04B-0C3D25E77EE3}" presName="conn2-1" presStyleLbl="parChTrans1D3" presStyleIdx="14" presStyleCnt="25"/>
      <dgm:spPr/>
    </dgm:pt>
    <dgm:pt modelId="{2A0E83EC-8686-4C0C-AF5E-7C4960E99E82}" type="pres">
      <dgm:prSet presAssocID="{2ACDA8B6-492B-4E82-A04B-0C3D25E77EE3}" presName="connTx" presStyleLbl="parChTrans1D3" presStyleIdx="14" presStyleCnt="25"/>
      <dgm:spPr/>
    </dgm:pt>
    <dgm:pt modelId="{55F99CE5-5F6B-40A7-A47A-0AEC47BF2F4B}" type="pres">
      <dgm:prSet presAssocID="{1BE2DE72-FB21-46C2-9F64-D371A1B28672}" presName="root2" presStyleCnt="0"/>
      <dgm:spPr/>
    </dgm:pt>
    <dgm:pt modelId="{0351D9E3-87F8-4280-B7F8-0D7F6FD72B26}" type="pres">
      <dgm:prSet presAssocID="{1BE2DE72-FB21-46C2-9F64-D371A1B28672}" presName="LevelTwoTextNode" presStyleLbl="node3" presStyleIdx="14" presStyleCnt="25" custScaleX="108942" custScaleY="126440" custLinFactX="-17773" custLinFactY="-200000" custLinFactNeighborX="-100000" custLinFactNeighborY="-279173">
        <dgm:presLayoutVars>
          <dgm:chPref val="3"/>
        </dgm:presLayoutVars>
      </dgm:prSet>
      <dgm:spPr/>
    </dgm:pt>
    <dgm:pt modelId="{79D781FD-8403-4D4F-8C6C-CEA086D9BEA4}" type="pres">
      <dgm:prSet presAssocID="{1BE2DE72-FB21-46C2-9F64-D371A1B28672}" presName="level3hierChild" presStyleCnt="0"/>
      <dgm:spPr/>
    </dgm:pt>
    <dgm:pt modelId="{C57C48E2-02D7-468E-A0CD-A8CADF441F91}" type="pres">
      <dgm:prSet presAssocID="{8342EC1D-9BBF-4D2B-AD18-9B424548A105}" presName="conn2-1" presStyleLbl="parChTrans1D3" presStyleIdx="15" presStyleCnt="25"/>
      <dgm:spPr/>
    </dgm:pt>
    <dgm:pt modelId="{D95458E0-76CE-4721-8ADC-12E3202D753C}" type="pres">
      <dgm:prSet presAssocID="{8342EC1D-9BBF-4D2B-AD18-9B424548A105}" presName="connTx" presStyleLbl="parChTrans1D3" presStyleIdx="15" presStyleCnt="25"/>
      <dgm:spPr/>
    </dgm:pt>
    <dgm:pt modelId="{82DFD1CB-7DAB-43AB-9892-897210FC7C36}" type="pres">
      <dgm:prSet presAssocID="{7D25EEBF-9FF7-483C-BD47-33879FE815D5}" presName="root2" presStyleCnt="0"/>
      <dgm:spPr/>
    </dgm:pt>
    <dgm:pt modelId="{432E619A-B83D-4F3A-982C-452D75119B89}" type="pres">
      <dgm:prSet presAssocID="{7D25EEBF-9FF7-483C-BD47-33879FE815D5}" presName="LevelTwoTextNode" presStyleLbl="node3" presStyleIdx="15" presStyleCnt="25" custScaleX="110618" custScaleY="126440" custLinFactX="-20057" custLinFactY="-200000" custLinFactNeighborX="-100000" custLinFactNeighborY="-285474">
        <dgm:presLayoutVars>
          <dgm:chPref val="3"/>
        </dgm:presLayoutVars>
      </dgm:prSet>
      <dgm:spPr/>
    </dgm:pt>
    <dgm:pt modelId="{EB2092D2-2B7B-4B10-A928-724FD7B917AF}" type="pres">
      <dgm:prSet presAssocID="{7D25EEBF-9FF7-483C-BD47-33879FE815D5}" presName="level3hierChild" presStyleCnt="0"/>
      <dgm:spPr/>
    </dgm:pt>
    <dgm:pt modelId="{09109EF4-20DD-4A9E-BCC1-EBDEFDEC97D1}" type="pres">
      <dgm:prSet presAssocID="{54D80A36-96F8-4F06-B320-626EBBDE099F}" presName="conn2-1" presStyleLbl="parChTrans1D3" presStyleIdx="16" presStyleCnt="25"/>
      <dgm:spPr/>
    </dgm:pt>
    <dgm:pt modelId="{D4741858-FA6B-4BF3-A4ED-AF97EF6F7D1C}" type="pres">
      <dgm:prSet presAssocID="{54D80A36-96F8-4F06-B320-626EBBDE099F}" presName="connTx" presStyleLbl="parChTrans1D3" presStyleIdx="16" presStyleCnt="25"/>
      <dgm:spPr/>
    </dgm:pt>
    <dgm:pt modelId="{8B5C7949-9FD2-4F8C-A0F6-28424ABF9F6B}" type="pres">
      <dgm:prSet presAssocID="{597052FE-0914-4A48-A010-FA4B8E72F1C0}" presName="root2" presStyleCnt="0"/>
      <dgm:spPr/>
    </dgm:pt>
    <dgm:pt modelId="{6C7A03B0-7645-436A-927F-2B25E3DF2D84}" type="pres">
      <dgm:prSet presAssocID="{597052FE-0914-4A48-A010-FA4B8E72F1C0}" presName="LevelTwoTextNode" presStyleLbl="node3" presStyleIdx="16" presStyleCnt="25" custScaleX="108942" custScaleY="126440" custLinFactX="-20057" custLinFactY="-200000" custLinFactNeighborX="-100000" custLinFactNeighborY="-285474">
        <dgm:presLayoutVars>
          <dgm:chPref val="3"/>
        </dgm:presLayoutVars>
      </dgm:prSet>
      <dgm:spPr/>
    </dgm:pt>
    <dgm:pt modelId="{EBE1728D-510D-41F5-B7D8-0646A5F341C3}" type="pres">
      <dgm:prSet presAssocID="{597052FE-0914-4A48-A010-FA4B8E72F1C0}" presName="level3hierChild" presStyleCnt="0"/>
      <dgm:spPr/>
    </dgm:pt>
    <dgm:pt modelId="{94674DC1-681E-41CC-A26A-D699BCB1462B}" type="pres">
      <dgm:prSet presAssocID="{E053415F-0361-4096-A7A5-9A4E2F5384FE}" presName="conn2-1" presStyleLbl="parChTrans1D3" presStyleIdx="17" presStyleCnt="25"/>
      <dgm:spPr/>
    </dgm:pt>
    <dgm:pt modelId="{5C311F48-5B71-4CA3-A0B0-D17146590703}" type="pres">
      <dgm:prSet presAssocID="{E053415F-0361-4096-A7A5-9A4E2F5384FE}" presName="connTx" presStyleLbl="parChTrans1D3" presStyleIdx="17" presStyleCnt="25"/>
      <dgm:spPr/>
    </dgm:pt>
    <dgm:pt modelId="{92B3AEAC-CC03-433E-A1AE-5D4EA6726CED}" type="pres">
      <dgm:prSet presAssocID="{ED8AA327-FA0D-4C7A-828C-1EEC999EBBF8}" presName="root2" presStyleCnt="0"/>
      <dgm:spPr/>
    </dgm:pt>
    <dgm:pt modelId="{5DAAACCA-2491-4466-B81E-ABDA47D809BF}" type="pres">
      <dgm:prSet presAssocID="{ED8AA327-FA0D-4C7A-828C-1EEC999EBBF8}" presName="LevelTwoTextNode" presStyleLbl="node3" presStyleIdx="17" presStyleCnt="25" custScaleX="109497" custScaleY="127083" custLinFactX="-20057" custLinFactY="-200000" custLinFactNeighborX="-100000" custLinFactNeighborY="-285474">
        <dgm:presLayoutVars>
          <dgm:chPref val="3"/>
        </dgm:presLayoutVars>
      </dgm:prSet>
      <dgm:spPr/>
    </dgm:pt>
    <dgm:pt modelId="{FD85A0F3-6139-4B85-97EE-34E61AD0BA9F}" type="pres">
      <dgm:prSet presAssocID="{ED8AA327-FA0D-4C7A-828C-1EEC999EBBF8}" presName="level3hierChild" presStyleCnt="0"/>
      <dgm:spPr/>
    </dgm:pt>
    <dgm:pt modelId="{9BB1B86C-1721-40A1-9FB7-CC6F7A079006}" type="pres">
      <dgm:prSet presAssocID="{3A370FDC-79C0-4B90-8CE3-DB7AD9585EBC}" presName="conn2-1" presStyleLbl="parChTrans1D3" presStyleIdx="18" presStyleCnt="25"/>
      <dgm:spPr/>
    </dgm:pt>
    <dgm:pt modelId="{E02EFAE7-03EC-47DA-B046-A6F3D77E44D5}" type="pres">
      <dgm:prSet presAssocID="{3A370FDC-79C0-4B90-8CE3-DB7AD9585EBC}" presName="connTx" presStyleLbl="parChTrans1D3" presStyleIdx="18" presStyleCnt="25"/>
      <dgm:spPr/>
    </dgm:pt>
    <dgm:pt modelId="{B38B16E2-5922-4EC3-9F89-19CF6D4FAA58}" type="pres">
      <dgm:prSet presAssocID="{013CAE9C-8BBC-4E48-88DC-6C4BBBF34D3A}" presName="root2" presStyleCnt="0"/>
      <dgm:spPr/>
    </dgm:pt>
    <dgm:pt modelId="{96173F9E-337B-4E81-8C6C-F14B55B0778B}" type="pres">
      <dgm:prSet presAssocID="{013CAE9C-8BBC-4E48-88DC-6C4BBBF34D3A}" presName="LevelTwoTextNode" presStyleLbl="node3" presStyleIdx="18" presStyleCnt="25" custScaleX="109497" custScaleY="127083" custLinFactX="-20057" custLinFactY="-200000" custLinFactNeighborX="-100000" custLinFactNeighborY="-285474">
        <dgm:presLayoutVars>
          <dgm:chPref val="3"/>
        </dgm:presLayoutVars>
      </dgm:prSet>
      <dgm:spPr/>
    </dgm:pt>
    <dgm:pt modelId="{B3502F3B-4992-4577-9DA9-8C6E4CCC34B7}" type="pres">
      <dgm:prSet presAssocID="{013CAE9C-8BBC-4E48-88DC-6C4BBBF34D3A}" presName="level3hierChild" presStyleCnt="0"/>
      <dgm:spPr/>
    </dgm:pt>
    <dgm:pt modelId="{17155517-8786-4C43-9CAC-7900616A4EEE}" type="pres">
      <dgm:prSet presAssocID="{AFCE5BA7-1F08-4521-A405-69DC67DCF465}" presName="conn2-1" presStyleLbl="parChTrans1D3" presStyleIdx="19" presStyleCnt="25"/>
      <dgm:spPr/>
    </dgm:pt>
    <dgm:pt modelId="{70EE21D6-3CB6-4C59-93FA-D1A97C3C6F9A}" type="pres">
      <dgm:prSet presAssocID="{AFCE5BA7-1F08-4521-A405-69DC67DCF465}" presName="connTx" presStyleLbl="parChTrans1D3" presStyleIdx="19" presStyleCnt="25"/>
      <dgm:spPr/>
    </dgm:pt>
    <dgm:pt modelId="{600FB7FE-A8A3-405F-8BE6-A6C5AEF45686}" type="pres">
      <dgm:prSet presAssocID="{913CE474-BF7F-40A7-A518-14FD696A9E63}" presName="root2" presStyleCnt="0"/>
      <dgm:spPr/>
    </dgm:pt>
    <dgm:pt modelId="{651A90C0-E40F-4319-8CB4-87C20B5C7256}" type="pres">
      <dgm:prSet presAssocID="{913CE474-BF7F-40A7-A518-14FD696A9E63}" presName="LevelTwoTextNode" presStyleLbl="node3" presStyleIdx="19" presStyleCnt="25" custScaleX="108942" custScaleY="126440" custLinFactX="-20057" custLinFactY="-200000" custLinFactNeighborX="-100000" custLinFactNeighborY="-285474">
        <dgm:presLayoutVars>
          <dgm:chPref val="3"/>
        </dgm:presLayoutVars>
      </dgm:prSet>
      <dgm:spPr/>
    </dgm:pt>
    <dgm:pt modelId="{0FD1DE6F-9834-469E-BDE1-B6668B8246A6}" type="pres">
      <dgm:prSet presAssocID="{913CE474-BF7F-40A7-A518-14FD696A9E63}" presName="level3hierChild" presStyleCnt="0"/>
      <dgm:spPr/>
    </dgm:pt>
    <dgm:pt modelId="{06301642-B188-45C8-9DA5-E1468A1D2BA6}" type="pres">
      <dgm:prSet presAssocID="{B18DCCD2-49C5-48A0-9F41-88093928F5C2}" presName="conn2-1" presStyleLbl="parChTrans1D3" presStyleIdx="20" presStyleCnt="25"/>
      <dgm:spPr/>
    </dgm:pt>
    <dgm:pt modelId="{51360D45-0D35-4BF0-AE59-7ACAEDFD904C}" type="pres">
      <dgm:prSet presAssocID="{B18DCCD2-49C5-48A0-9F41-88093928F5C2}" presName="connTx" presStyleLbl="parChTrans1D3" presStyleIdx="20" presStyleCnt="25"/>
      <dgm:spPr/>
    </dgm:pt>
    <dgm:pt modelId="{73EEEBF1-FB48-4F9D-A60B-E5C84E229B6F}" type="pres">
      <dgm:prSet presAssocID="{D90757AF-6E24-47B5-AFAD-5998C2A2EDEB}" presName="root2" presStyleCnt="0"/>
      <dgm:spPr/>
    </dgm:pt>
    <dgm:pt modelId="{BF5EE517-4150-474B-9978-FA79B3621C81}" type="pres">
      <dgm:prSet presAssocID="{D90757AF-6E24-47B5-AFAD-5998C2A2EDEB}" presName="LevelTwoTextNode" presStyleLbl="node3" presStyleIdx="20" presStyleCnt="25" custScaleX="109497" custScaleY="127083" custLinFactX="-20057" custLinFactY="-200000" custLinFactNeighborX="-100000" custLinFactNeighborY="-285474">
        <dgm:presLayoutVars>
          <dgm:chPref val="3"/>
        </dgm:presLayoutVars>
      </dgm:prSet>
      <dgm:spPr/>
    </dgm:pt>
    <dgm:pt modelId="{A1A766AA-E02B-46F3-AA47-3990BECC3F46}" type="pres">
      <dgm:prSet presAssocID="{D90757AF-6E24-47B5-AFAD-5998C2A2EDEB}" presName="level3hierChild" presStyleCnt="0"/>
      <dgm:spPr/>
    </dgm:pt>
    <dgm:pt modelId="{1962EA40-C151-4873-8E67-4EAEE93C8986}" type="pres">
      <dgm:prSet presAssocID="{D91A4C70-9FD6-41AC-8579-647DB50D2469}" presName="conn2-1" presStyleLbl="parChTrans1D3" presStyleIdx="21" presStyleCnt="25"/>
      <dgm:spPr/>
    </dgm:pt>
    <dgm:pt modelId="{C5F9C442-7D6B-44E9-B5CC-8AA973A59B69}" type="pres">
      <dgm:prSet presAssocID="{D91A4C70-9FD6-41AC-8579-647DB50D2469}" presName="connTx" presStyleLbl="parChTrans1D3" presStyleIdx="21" presStyleCnt="25"/>
      <dgm:spPr/>
    </dgm:pt>
    <dgm:pt modelId="{B4AFF340-A825-4935-9D0B-82890D3D79A5}" type="pres">
      <dgm:prSet presAssocID="{F1385A32-10CF-487D-A562-92EBF9006D74}" presName="root2" presStyleCnt="0"/>
      <dgm:spPr/>
    </dgm:pt>
    <dgm:pt modelId="{16333260-C7F0-45A8-ABEE-633156DA81EB}" type="pres">
      <dgm:prSet presAssocID="{F1385A32-10CF-487D-A562-92EBF9006D74}" presName="LevelTwoTextNode" presStyleLbl="node3" presStyleIdx="21" presStyleCnt="25" custScaleX="110057" custScaleY="127733" custLinFactX="-20057" custLinFactY="-200000" custLinFactNeighborX="-100000" custLinFactNeighborY="-285474">
        <dgm:presLayoutVars>
          <dgm:chPref val="3"/>
        </dgm:presLayoutVars>
      </dgm:prSet>
      <dgm:spPr/>
    </dgm:pt>
    <dgm:pt modelId="{32BE608E-622B-411F-85BB-67577AECB7AD}" type="pres">
      <dgm:prSet presAssocID="{F1385A32-10CF-487D-A562-92EBF9006D74}" presName="level3hierChild" presStyleCnt="0"/>
      <dgm:spPr/>
    </dgm:pt>
    <dgm:pt modelId="{FE99CD37-FB2E-4177-9173-01E0DE78EBFC}" type="pres">
      <dgm:prSet presAssocID="{7969DF7C-56C3-4531-9E67-3327DDB1DF3A}" presName="conn2-1" presStyleLbl="parChTrans1D3" presStyleIdx="22" presStyleCnt="25"/>
      <dgm:spPr/>
    </dgm:pt>
    <dgm:pt modelId="{C545F6F2-0D4B-46AA-BDD8-6AEFDED2B2FE}" type="pres">
      <dgm:prSet presAssocID="{7969DF7C-56C3-4531-9E67-3327DDB1DF3A}" presName="connTx" presStyleLbl="parChTrans1D3" presStyleIdx="22" presStyleCnt="25"/>
      <dgm:spPr/>
    </dgm:pt>
    <dgm:pt modelId="{0097AE66-B813-46A9-BF6C-9F27E00B257E}" type="pres">
      <dgm:prSet presAssocID="{2EC2E473-8885-4A91-8BAD-FC48D9E32672}" presName="root2" presStyleCnt="0"/>
      <dgm:spPr/>
    </dgm:pt>
    <dgm:pt modelId="{A72D44E7-D7A0-42DE-B67E-D0A7F52B1CF7}" type="pres">
      <dgm:prSet presAssocID="{2EC2E473-8885-4A91-8BAD-FC48D9E32672}" presName="LevelTwoTextNode" presStyleLbl="node3" presStyleIdx="22" presStyleCnt="25" custScaleX="110622" custScaleY="128390" custLinFactX="-20057" custLinFactY="-200000" custLinFactNeighborX="-100000" custLinFactNeighborY="-285474">
        <dgm:presLayoutVars>
          <dgm:chPref val="3"/>
        </dgm:presLayoutVars>
      </dgm:prSet>
      <dgm:spPr/>
    </dgm:pt>
    <dgm:pt modelId="{FD0AB3F4-1869-4F04-AF3C-3FACC94DAAAF}" type="pres">
      <dgm:prSet presAssocID="{2EC2E473-8885-4A91-8BAD-FC48D9E32672}" presName="level3hierChild" presStyleCnt="0"/>
      <dgm:spPr/>
    </dgm:pt>
    <dgm:pt modelId="{7FABB92D-427A-4902-8597-DB0471249C49}" type="pres">
      <dgm:prSet presAssocID="{CA72A9C2-4636-402A-8334-9668E79FC4B7}" presName="conn2-1" presStyleLbl="parChTrans1D2" presStyleIdx="4" presStyleCnt="5"/>
      <dgm:spPr/>
    </dgm:pt>
    <dgm:pt modelId="{C49FBB9A-60E1-42B0-8AB7-EAACC63EF450}" type="pres">
      <dgm:prSet presAssocID="{CA72A9C2-4636-402A-8334-9668E79FC4B7}" presName="connTx" presStyleLbl="parChTrans1D2" presStyleIdx="4" presStyleCnt="5"/>
      <dgm:spPr/>
    </dgm:pt>
    <dgm:pt modelId="{57472942-EEDB-4CBB-9BEB-3F24C4FF6F0B}" type="pres">
      <dgm:prSet presAssocID="{AD919761-D813-441B-95EC-499EF2F9C2AC}" presName="root2" presStyleCnt="0"/>
      <dgm:spPr/>
    </dgm:pt>
    <dgm:pt modelId="{0C5F46CF-AE29-47F6-A36E-8F6721B11183}" type="pres">
      <dgm:prSet presAssocID="{AD919761-D813-441B-95EC-499EF2F9C2AC}" presName="LevelTwoTextNode" presStyleLbl="node2" presStyleIdx="4" presStyleCnt="5" custLinFactX="-64678" custLinFactY="-135324" custLinFactNeighborX="-100000" custLinFactNeighborY="-200000">
        <dgm:presLayoutVars>
          <dgm:chPref val="3"/>
        </dgm:presLayoutVars>
      </dgm:prSet>
      <dgm:spPr/>
    </dgm:pt>
    <dgm:pt modelId="{CC0CC94E-750C-4582-AD24-05508163E939}" type="pres">
      <dgm:prSet presAssocID="{AD919761-D813-441B-95EC-499EF2F9C2AC}" presName="level3hierChild" presStyleCnt="0"/>
      <dgm:spPr/>
    </dgm:pt>
    <dgm:pt modelId="{3577A62C-D386-441B-A4C7-FF285EC7F32C}" type="pres">
      <dgm:prSet presAssocID="{A79F1229-D227-48F0-B03C-E563A6B7494B}" presName="conn2-1" presStyleLbl="parChTrans1D3" presStyleIdx="23" presStyleCnt="25"/>
      <dgm:spPr/>
    </dgm:pt>
    <dgm:pt modelId="{8EB30CD0-7AB1-4AB2-888B-27A47322587C}" type="pres">
      <dgm:prSet presAssocID="{A79F1229-D227-48F0-B03C-E563A6B7494B}" presName="connTx" presStyleLbl="parChTrans1D3" presStyleIdx="23" presStyleCnt="25"/>
      <dgm:spPr/>
    </dgm:pt>
    <dgm:pt modelId="{25F23F1C-0A5C-47C7-9CFD-23B119C98E5C}" type="pres">
      <dgm:prSet presAssocID="{88B34264-9006-4E92-B82B-918778FF87C2}" presName="root2" presStyleCnt="0"/>
      <dgm:spPr/>
    </dgm:pt>
    <dgm:pt modelId="{8A448F86-B1B3-45E2-8A82-BE1EBAC6E016}" type="pres">
      <dgm:prSet presAssocID="{88B34264-9006-4E92-B82B-918778FF87C2}" presName="LevelTwoTextNode" presStyleLbl="node3" presStyleIdx="23" presStyleCnt="25" custScaleX="159088" custScaleY="130763" custLinFactY="-200000" custLinFactNeighborX="-66798" custLinFactNeighborY="-221675">
        <dgm:presLayoutVars>
          <dgm:chPref val="3"/>
        </dgm:presLayoutVars>
      </dgm:prSet>
      <dgm:spPr/>
    </dgm:pt>
    <dgm:pt modelId="{DFA475EA-0C15-48CD-AFB0-753B1DA1572E}" type="pres">
      <dgm:prSet presAssocID="{88B34264-9006-4E92-B82B-918778FF87C2}" presName="level3hierChild" presStyleCnt="0"/>
      <dgm:spPr/>
    </dgm:pt>
    <dgm:pt modelId="{61C43920-E719-409F-AD34-673329979198}" type="pres">
      <dgm:prSet presAssocID="{B5FB8CF3-80B3-473A-A46F-F45EE6E7EC5F}" presName="conn2-1" presStyleLbl="parChTrans1D3" presStyleIdx="24" presStyleCnt="25"/>
      <dgm:spPr/>
    </dgm:pt>
    <dgm:pt modelId="{E3C5DA22-F33E-4C53-8945-1791D7D55DDA}" type="pres">
      <dgm:prSet presAssocID="{B5FB8CF3-80B3-473A-A46F-F45EE6E7EC5F}" presName="connTx" presStyleLbl="parChTrans1D3" presStyleIdx="24" presStyleCnt="25"/>
      <dgm:spPr/>
    </dgm:pt>
    <dgm:pt modelId="{F6005D98-D9BC-4D97-B5A8-D33A7212BFB7}" type="pres">
      <dgm:prSet presAssocID="{026393A3-8B66-4C2D-83F1-8FBEB193C147}" presName="root2" presStyleCnt="0"/>
      <dgm:spPr/>
    </dgm:pt>
    <dgm:pt modelId="{216313C2-E397-48A4-AA4A-C45A8C211623}" type="pres">
      <dgm:prSet presAssocID="{026393A3-8B66-4C2D-83F1-8FBEB193C147}" presName="LevelTwoTextNode" presStyleLbl="node3" presStyleIdx="24" presStyleCnt="25" custScaleX="177919" custScaleY="127734" custLinFactY="-146223" custLinFactNeighborX="-67114" custLinFactNeighborY="-200000">
        <dgm:presLayoutVars>
          <dgm:chPref val="3"/>
        </dgm:presLayoutVars>
      </dgm:prSet>
      <dgm:spPr/>
    </dgm:pt>
    <dgm:pt modelId="{179BE12E-339A-486B-9AA9-91F615FF6F86}" type="pres">
      <dgm:prSet presAssocID="{026393A3-8B66-4C2D-83F1-8FBEB193C147}" presName="level3hierChild" presStyleCnt="0"/>
      <dgm:spPr/>
    </dgm:pt>
  </dgm:ptLst>
  <dgm:cxnLst>
    <dgm:cxn modelId="{03021600-870D-4D72-B6C7-F004FC638ADF}" srcId="{F502E775-C683-43F9-9AC5-339E0CAB8C0E}" destId="{AD919761-D813-441B-95EC-499EF2F9C2AC}" srcOrd="4" destOrd="0" parTransId="{CA72A9C2-4636-402A-8334-9668E79FC4B7}" sibTransId="{74628481-56FD-471B-AABD-F927365C1475}"/>
    <dgm:cxn modelId="{D206EB02-FC16-4E63-BA13-3D3710C8A2F5}" type="presOf" srcId="{54D80A36-96F8-4F06-B320-626EBBDE099F}" destId="{09109EF4-20DD-4A9E-BCC1-EBDEFDEC97D1}" srcOrd="0" destOrd="0" presId="urn:microsoft.com/office/officeart/2008/layout/HorizontalMultiLevelHierarchy"/>
    <dgm:cxn modelId="{249DA004-DB67-4746-99DB-6E58BE36D868}" type="presOf" srcId="{970BA2A9-BE29-4C66-9E0D-4CEB174671C8}" destId="{796E6FB5-1A36-40AE-BD1F-F20C12083A43}" srcOrd="1" destOrd="0" presId="urn:microsoft.com/office/officeart/2008/layout/HorizontalMultiLevelHierarchy"/>
    <dgm:cxn modelId="{6ED06105-C3C4-4F7A-B662-7AF85D458E1C}" type="presOf" srcId="{2B141B51-0D64-4412-B4ED-C6635D63B16C}" destId="{9A7CBDB3-B8E0-4F3B-A0C8-5B1E36B76682}" srcOrd="1" destOrd="0" presId="urn:microsoft.com/office/officeart/2008/layout/HorizontalMultiLevelHierarchy"/>
    <dgm:cxn modelId="{58AC8507-9BEB-481B-8686-6082118CE962}" type="presOf" srcId="{8A37AE78-6452-4C66-8884-368CC08464E9}" destId="{E42D7B02-24C0-46EA-B927-4549D0121888}" srcOrd="0" destOrd="0" presId="urn:microsoft.com/office/officeart/2008/layout/HorizontalMultiLevelHierarchy"/>
    <dgm:cxn modelId="{D3A07208-BC4B-4145-A053-F164C55601D7}" srcId="{4833D8E0-3FDC-4AE7-A41F-CCA0F2AA4FEC}" destId="{A8C4A7F6-26ED-45CE-A21C-47003FE9912E}" srcOrd="0" destOrd="0" parTransId="{5DC7AEA3-C438-4156-8043-212354B879D2}" sibTransId="{A3CCD66A-F5D6-486C-9D2B-97DE96C39AF3}"/>
    <dgm:cxn modelId="{26697D08-D59B-43A5-9B16-CD2EF299D8C4}" type="presOf" srcId="{3078A665-3BDE-4E02-B02E-1F488C213B11}" destId="{E80A6820-25C2-4CA3-A75F-DF16A7E2858E}" srcOrd="0" destOrd="0" presId="urn:microsoft.com/office/officeart/2008/layout/HorizontalMultiLevelHierarchy"/>
    <dgm:cxn modelId="{09B3730A-452D-4FF1-8A49-F7F12E81ED1A}" type="presOf" srcId="{B5FB8CF3-80B3-473A-A46F-F45EE6E7EC5F}" destId="{61C43920-E719-409F-AD34-673329979198}" srcOrd="0" destOrd="0" presId="urn:microsoft.com/office/officeart/2008/layout/HorizontalMultiLevelHierarchy"/>
    <dgm:cxn modelId="{611A890A-C473-436E-8C07-BBFEA43F0EA3}" type="presOf" srcId="{60B61A12-5E3B-49FD-8710-3CD7E7E5CD3B}" destId="{6667287B-2269-4631-8D8C-357B14C6C19A}" srcOrd="0" destOrd="0" presId="urn:microsoft.com/office/officeart/2008/layout/HorizontalMultiLevelHierarchy"/>
    <dgm:cxn modelId="{474E5A0C-9F4F-457F-B7B5-59F5AA863DCB}" type="presOf" srcId="{A8C4A7F6-26ED-45CE-A21C-47003FE9912E}" destId="{CC2FAA1F-6A80-4486-8469-C86A19ADFB03}" srcOrd="0" destOrd="0" presId="urn:microsoft.com/office/officeart/2008/layout/HorizontalMultiLevelHierarchy"/>
    <dgm:cxn modelId="{09F38E0C-A915-4DD8-AF28-912865021C59}" srcId="{C541E5C9-15F4-4AF2-80BB-80B795377712}" destId="{B7C341BD-35F6-4559-834E-6648BFC41568}" srcOrd="0" destOrd="0" parTransId="{95543335-25E9-4FEF-A598-33D72DF726BD}" sibTransId="{CDD80535-BB24-48D5-B60F-F07F1F466AAD}"/>
    <dgm:cxn modelId="{FE087E0D-0636-4F07-B7E8-45C9B7340C01}" type="presOf" srcId="{48741634-1205-4BF1-8584-710CE2353F67}" destId="{69FB747C-3215-469A-92BD-E4343C833A09}" srcOrd="1" destOrd="0" presId="urn:microsoft.com/office/officeart/2008/layout/HorizontalMultiLevelHierarchy"/>
    <dgm:cxn modelId="{925C400E-5B61-4744-82E9-AA0E26010672}" type="presOf" srcId="{1A62609E-9DD8-4ACA-834E-D0829E04B4B0}" destId="{38E0ACB1-9A39-4A4E-86DA-6EFE26C084E1}" srcOrd="1" destOrd="0" presId="urn:microsoft.com/office/officeart/2008/layout/HorizontalMultiLevelHierarchy"/>
    <dgm:cxn modelId="{F728990E-00AC-4079-BDCF-9F10514DFADD}" srcId="{4833D8E0-3FDC-4AE7-A41F-CCA0F2AA4FEC}" destId="{1431FA76-237E-4075-B046-5F6F71D68ABA}" srcOrd="3" destOrd="0" parTransId="{AD99927C-FF2C-4F83-B7CB-556CB6611246}" sibTransId="{A0AE1F37-9B7F-420F-A7CA-E19A88C8DF1E}"/>
    <dgm:cxn modelId="{6A532610-0623-4294-BCEB-97A0E0F14AC5}" srcId="{8A37AE78-6452-4C66-8884-368CC08464E9}" destId="{28B229E4-EA4D-4BDA-AE72-905BC9E5E9C0}" srcOrd="0" destOrd="0" parTransId="{845F31B3-8175-4694-9141-F670F58D9288}" sibTransId="{16B1AD9D-764E-4547-BDFB-F27FBD7B0DAA}"/>
    <dgm:cxn modelId="{CA747711-E79A-46F9-9A10-C959969ABD09}" type="presOf" srcId="{39FD532A-D647-45DB-B3E6-31E3D3F64D51}" destId="{65918AAE-4670-47E3-8AA3-A924CE40B995}" srcOrd="1" destOrd="0" presId="urn:microsoft.com/office/officeart/2008/layout/HorizontalMultiLevelHierarchy"/>
    <dgm:cxn modelId="{ADB70A12-754E-4339-A129-4055F91CCA48}" type="presOf" srcId="{B8485414-012D-4FCB-8AC2-807C8A003C6B}" destId="{11993AB0-6A27-40F3-8E5D-9395EC1DA1FB}" srcOrd="0" destOrd="0" presId="urn:microsoft.com/office/officeart/2008/layout/HorizontalMultiLevelHierarchy"/>
    <dgm:cxn modelId="{D3281413-E9E0-44EF-8351-6A8D3873AC16}" srcId="{0C28F55C-BF8F-4F20-B5DB-E46A5A6175C6}" destId="{F18EFA32-254B-4A15-8F4B-5BC5DCC6A6DA}" srcOrd="1" destOrd="0" parTransId="{73306078-D0C0-4639-9CC1-01E6041397AB}" sibTransId="{7AA97479-C00D-4B9C-A636-A70C0D9CF832}"/>
    <dgm:cxn modelId="{88958E13-2141-4DE5-9B47-91E33F98E307}" srcId="{BCC67E0A-5D84-45DD-95CC-CA98DCBD04A2}" destId="{38C7E54B-F047-4BE6-A3C6-A72CA6ADED78}" srcOrd="2" destOrd="0" parTransId="{43DF6CBE-09BE-4BF7-8754-FD75A4193456}" sibTransId="{40D5FD90-80E5-4A13-95FB-0484785E4697}"/>
    <dgm:cxn modelId="{15F73D17-545C-4E50-8791-01CD02A95DF6}" type="presOf" srcId="{50BBFF5B-D1AA-4468-B428-2232412A7939}" destId="{41D1AAF3-6725-4B6D-8EEC-68A02219CBAC}" srcOrd="1" destOrd="0" presId="urn:microsoft.com/office/officeart/2008/layout/HorizontalMultiLevelHierarchy"/>
    <dgm:cxn modelId="{DBA0D11A-4322-4403-A116-CA322E3BAA42}" srcId="{8A37AE78-6452-4C66-8884-368CC08464E9}" destId="{013CAE9C-8BBC-4E48-88DC-6C4BBBF34D3A}" srcOrd="5" destOrd="0" parTransId="{3A370FDC-79C0-4B90-8CE3-DB7AD9585EBC}" sibTransId="{267A5203-8360-4279-A849-6FF6E8B97860}"/>
    <dgm:cxn modelId="{7A483E1B-92BB-40A7-890D-16085304EF97}" srcId="{E01799FD-9BE8-4101-B7C3-8B5D2626D505}" destId="{763FFDC8-0BBE-4360-AE53-1C70662C52BC}" srcOrd="4" destOrd="0" parTransId="{65CAB7BD-129D-4072-B26A-1D60EC9A43F6}" sibTransId="{713A649C-C1D8-42A5-BAF7-1A56F50D9FA3}"/>
    <dgm:cxn modelId="{4D2C021C-269A-4A76-86EA-05F2D28729AE}" type="presOf" srcId="{39FD532A-D647-45DB-B3E6-31E3D3F64D51}" destId="{41010E5A-52D7-4D83-9FFC-ADD16D00755F}" srcOrd="0" destOrd="0" presId="urn:microsoft.com/office/officeart/2008/layout/HorizontalMultiLevelHierarchy"/>
    <dgm:cxn modelId="{D34D7B1D-D371-4CF9-A70D-1D33C38AE4B1}" type="presOf" srcId="{C4BAEC2F-2FB6-43F8-8394-DCD2DB318C99}" destId="{D9F5F399-C0B1-4286-8F87-B3B1A13B4231}" srcOrd="1" destOrd="0" presId="urn:microsoft.com/office/officeart/2008/layout/HorizontalMultiLevelHierarchy"/>
    <dgm:cxn modelId="{0962CA22-D207-4410-A86A-F1DD4C16C0E7}" type="presOf" srcId="{90A7A831-6E2D-466F-9C71-152C6FFECA0C}" destId="{70D066BF-DF0C-4685-976B-6CFC32518016}" srcOrd="0" destOrd="0" presId="urn:microsoft.com/office/officeart/2008/layout/HorizontalMultiLevelHierarchy"/>
    <dgm:cxn modelId="{4BF90B23-4A75-41E6-8837-921AE11D8912}" type="presOf" srcId="{3D848EA4-9064-4751-A9F5-386D2A4BC7CD}" destId="{F2E0F5BE-4C05-4E14-BC4D-77B420AF111D}" srcOrd="1" destOrd="0" presId="urn:microsoft.com/office/officeart/2008/layout/HorizontalMultiLevelHierarchy"/>
    <dgm:cxn modelId="{E6E49C23-95D0-40B8-B6CB-E544273F8806}" type="presOf" srcId="{5E7376AC-EA4B-44B4-8239-121B1E4B56B4}" destId="{7C9686FD-9983-4FD2-9514-12307EDBBF90}" srcOrd="0" destOrd="0" presId="urn:microsoft.com/office/officeart/2008/layout/HorizontalMultiLevelHierarchy"/>
    <dgm:cxn modelId="{2EA9A323-3E05-4043-A9A8-53C694F5AEAE}" type="presOf" srcId="{013CAE9C-8BBC-4E48-88DC-6C4BBBF34D3A}" destId="{96173F9E-337B-4E81-8C6C-F14B55B0778B}" srcOrd="0" destOrd="0" presId="urn:microsoft.com/office/officeart/2008/layout/HorizontalMultiLevelHierarchy"/>
    <dgm:cxn modelId="{82949324-DCAC-4B22-83BB-00EE7ED0B5F6}" type="presOf" srcId="{C3323174-67E4-4F70-851A-7A088FCEB72E}" destId="{77994CE3-0F05-430F-98B5-C77180362D4F}" srcOrd="0" destOrd="0" presId="urn:microsoft.com/office/officeart/2008/layout/HorizontalMultiLevelHierarchy"/>
    <dgm:cxn modelId="{F7370E27-E4CC-4E84-88F1-CB3743FD3559}" type="presOf" srcId="{35AA3476-7EEF-4137-9860-C50E2531A778}" destId="{803A8030-88F7-4C94-997E-3BE35695EB06}" srcOrd="0" destOrd="0" presId="urn:microsoft.com/office/officeart/2008/layout/HorizontalMultiLevelHierarchy"/>
    <dgm:cxn modelId="{29E8E429-64B7-4CD2-8A2B-5D534DC72ABA}" type="presOf" srcId="{5DC7AEA3-C438-4156-8043-212354B879D2}" destId="{85D62B73-0A17-4189-9F9F-B43FD1A2E476}" srcOrd="1" destOrd="0" presId="urn:microsoft.com/office/officeart/2008/layout/HorizontalMultiLevelHierarchy"/>
    <dgm:cxn modelId="{7A41882A-FF37-40A5-AB3A-863A7719D996}" type="presOf" srcId="{60B61A12-5E3B-49FD-8710-3CD7E7E5CD3B}" destId="{8487AB81-761E-4A50-9153-85271917F1BF}" srcOrd="1" destOrd="0" presId="urn:microsoft.com/office/officeart/2008/layout/HorizontalMultiLevelHierarchy"/>
    <dgm:cxn modelId="{C39E5E2B-1894-484A-B8BB-9F905B544BB8}" srcId="{5685816B-B380-436C-93F9-2D8A222357B0}" destId="{469B63A8-2829-4B6D-9EA8-636D092FB35F}" srcOrd="1" destOrd="0" parTransId="{E25A4A2A-410E-4D38-B8C4-54B42EA05476}" sibTransId="{E4B2C69A-C8A2-42BD-B106-4994E6446B04}"/>
    <dgm:cxn modelId="{9B9F162C-7128-42BB-982E-95FB91A17AD1}" type="presOf" srcId="{9C59CAA5-6088-4332-9D68-812D30C88598}" destId="{A278A4C1-AC5B-4048-BC65-FE39903213B0}" srcOrd="1" destOrd="0" presId="urn:microsoft.com/office/officeart/2008/layout/HorizontalMultiLevelHierarchy"/>
    <dgm:cxn modelId="{D05B9B2C-D6B3-4AD7-96CD-718AF1FA4476}" type="presOf" srcId="{686C8FD5-75D2-4BC7-8E3E-7F172C0C7DC8}" destId="{12240821-9E51-4991-AABF-05E5A1298438}" srcOrd="1" destOrd="0" presId="urn:microsoft.com/office/officeart/2008/layout/HorizontalMultiLevelHierarchy"/>
    <dgm:cxn modelId="{FB8BCE2D-FEED-4EBD-BB0B-75A4DCD57E92}" type="presOf" srcId="{469B63A8-2829-4B6D-9EA8-636D092FB35F}" destId="{138B383C-4C03-4D5A-B47A-C3624C0C56C4}" srcOrd="0" destOrd="0" presId="urn:microsoft.com/office/officeart/2008/layout/HorizontalMultiLevelHierarchy"/>
    <dgm:cxn modelId="{EBBD982E-7F70-421E-9A3C-D83CFD4DB186}" type="presOf" srcId="{7969DF7C-56C3-4531-9E67-3327DDB1DF3A}" destId="{C545F6F2-0D4B-46AA-BDD8-6AEFDED2B2FE}" srcOrd="1" destOrd="0" presId="urn:microsoft.com/office/officeart/2008/layout/HorizontalMultiLevelHierarchy"/>
    <dgm:cxn modelId="{DB606B2F-6664-49A1-858B-226CE6166DBD}" srcId="{F502E775-C683-43F9-9AC5-339E0CAB8C0E}" destId="{8A37AE78-6452-4C66-8884-368CC08464E9}" srcOrd="3" destOrd="0" parTransId="{AF2A1FA5-C865-4CB4-93D2-046B7B2C0C01}" sibTransId="{C9302431-6041-4EB8-9201-915870FC0F2E}"/>
    <dgm:cxn modelId="{0F387330-90F7-4CDE-9913-CFF1BA0E717E}" type="presOf" srcId="{1D22F0AB-7024-4A0B-87FE-14D02FE57F90}" destId="{E50C49C9-5591-490D-A9B8-6E23BCF98097}" srcOrd="0" destOrd="0" presId="urn:microsoft.com/office/officeart/2008/layout/HorizontalMultiLevelHierarchy"/>
    <dgm:cxn modelId="{16654D33-C18A-403C-91B5-F2B096A148B1}" srcId="{F502E775-C683-43F9-9AC5-339E0CAB8C0E}" destId="{0C28F55C-BF8F-4F20-B5DB-E46A5A6175C6}" srcOrd="2" destOrd="0" parTransId="{60B61A12-5E3B-49FD-8710-3CD7E7E5CD3B}" sibTransId="{4ACE096D-FC05-47EA-9A4D-2EB8EB28073D}"/>
    <dgm:cxn modelId="{258FD833-476E-4751-9FDB-D55B8EA6E04E}" type="presOf" srcId="{26567BB3-E23A-4496-B8D4-C27007C27CB8}" destId="{C84B180B-D82C-462A-8D56-BADAC7CE0A48}" srcOrd="0" destOrd="0" presId="urn:microsoft.com/office/officeart/2008/layout/HorizontalMultiLevelHierarchy"/>
    <dgm:cxn modelId="{6ACFDD33-A96E-4BA7-B19A-8D70B07ED889}" type="presOf" srcId="{B7C341BD-35F6-4559-834E-6648BFC41568}" destId="{32BF7900-3C1C-4EAC-BE73-7DB7DD13D4DD}" srcOrd="0" destOrd="0" presId="urn:microsoft.com/office/officeart/2008/layout/HorizontalMultiLevelHierarchy"/>
    <dgm:cxn modelId="{9FB72834-DF0C-49F8-BED2-3B713E588537}" srcId="{8A37AE78-6452-4C66-8884-368CC08464E9}" destId="{913CE474-BF7F-40A7-A518-14FD696A9E63}" srcOrd="6" destOrd="0" parTransId="{AFCE5BA7-1F08-4521-A405-69DC67DCF465}" sibTransId="{2DB5BA1B-D28D-4A07-8153-AD350AB8FBF4}"/>
    <dgm:cxn modelId="{72A99336-CC97-45AB-842B-10A9CC009FEB}" srcId="{F18EFA32-254B-4A15-8F4B-5BC5DCC6A6DA}" destId="{B7BFCA20-D61B-4D08-B0C2-8212FC311608}" srcOrd="1" destOrd="0" parTransId="{0A3B1627-ADD7-4785-94EE-9EAACD7A38B7}" sibTransId="{31996EEC-B26B-4698-B953-1C91040AF15E}"/>
    <dgm:cxn modelId="{81D07638-D32B-4360-B7D3-C76BE7B775C7}" type="presOf" srcId="{3D848EA4-9064-4751-A9F5-386D2A4BC7CD}" destId="{AE83B3FE-DA2E-4AE0-916B-FB9E28180D35}" srcOrd="0" destOrd="0" presId="urn:microsoft.com/office/officeart/2008/layout/HorizontalMultiLevelHierarchy"/>
    <dgm:cxn modelId="{0A06AC38-6552-4B46-BB67-5C2367C966D5}" type="presOf" srcId="{66FE789E-DA7B-4A40-8066-33782DDB86D5}" destId="{AEA89315-7229-4E4F-A350-6E189EEA6584}" srcOrd="0" destOrd="0" presId="urn:microsoft.com/office/officeart/2008/layout/HorizontalMultiLevelHierarchy"/>
    <dgm:cxn modelId="{6BEB3039-77F0-4A10-A7F3-D4E0A7954504}" type="presOf" srcId="{845F31B3-8175-4694-9141-F670F58D9288}" destId="{8A6B3EDE-D47E-44E8-B904-B6BCB454E120}" srcOrd="0" destOrd="0" presId="urn:microsoft.com/office/officeart/2008/layout/HorizontalMultiLevelHierarchy"/>
    <dgm:cxn modelId="{749BF33B-17D7-4449-A1D5-A77BCAAB94EC}" type="presOf" srcId="{0885BF30-B1B3-4DF3-A1FA-8A3249E35DD8}" destId="{DE911DA9-DF1E-47BE-8EBB-05A7586D9297}" srcOrd="0" destOrd="0" presId="urn:microsoft.com/office/officeart/2008/layout/HorizontalMultiLevelHierarchy"/>
    <dgm:cxn modelId="{3616733D-E6B4-4CCE-9B46-1A7ACD198602}" srcId="{F18EFA32-254B-4A15-8F4B-5BC5DCC6A6DA}" destId="{0885BF30-B1B3-4DF3-A1FA-8A3249E35DD8}" srcOrd="2" destOrd="0" parTransId="{FA4859DD-4E64-407D-93EB-E030E3F9865E}" sibTransId="{0DEA1EDD-F6BF-4311-B6E4-DEEB181029D9}"/>
    <dgm:cxn modelId="{B49F223F-AAF2-4D39-9AFE-1E36878757FE}" type="presOf" srcId="{A8BA2DA2-0210-4460-A781-77758F9AF656}" destId="{5EBDB4DF-6736-43FA-90E0-D94886236EAC}" srcOrd="0" destOrd="0" presId="urn:microsoft.com/office/officeart/2008/layout/HorizontalMultiLevelHierarchy"/>
    <dgm:cxn modelId="{33C3223F-4C9D-4E70-B583-A8D77E8585E5}" srcId="{5685816B-B380-436C-93F9-2D8A222357B0}" destId="{66FE789E-DA7B-4A40-8066-33782DDB86D5}" srcOrd="0" destOrd="0" parTransId="{01CAEFF6-3606-4C75-AC45-8CE66D8A0012}" sibTransId="{0A7287A4-8727-400B-B884-57AB5EF5B4C1}"/>
    <dgm:cxn modelId="{D44B803F-5510-4E71-9E61-4F8C1731B097}" type="presOf" srcId="{E920E641-26E4-429B-8805-898D9AEF678D}" destId="{6E9DFA07-EDC5-47E8-8D9C-B1B94882B58E}" srcOrd="0" destOrd="0" presId="urn:microsoft.com/office/officeart/2008/layout/HorizontalMultiLevelHierarchy"/>
    <dgm:cxn modelId="{AD2F505C-9685-494B-9E31-81756DC4B391}" type="presOf" srcId="{CA72A9C2-4636-402A-8334-9668E79FC4B7}" destId="{7FABB92D-427A-4902-8597-DB0471249C49}" srcOrd="0" destOrd="0" presId="urn:microsoft.com/office/officeart/2008/layout/HorizontalMultiLevelHierarchy"/>
    <dgm:cxn modelId="{36D2195F-A343-43F1-88BA-DBB7BA5EB5B6}" type="presOf" srcId="{2ACDA8B6-492B-4E82-A04B-0C3D25E77EE3}" destId="{2A0E83EC-8686-4C0C-AF5E-7C4960E99E82}" srcOrd="1" destOrd="0" presId="urn:microsoft.com/office/officeart/2008/layout/HorizontalMultiLevelHierarchy"/>
    <dgm:cxn modelId="{C1ED8042-2736-4247-A427-B1240904DB52}" type="presOf" srcId="{D798D057-ECAE-46BB-9989-3DDF58ED10D6}" destId="{21EFBE03-7162-4074-8B65-198011BEFB06}" srcOrd="1" destOrd="0" presId="urn:microsoft.com/office/officeart/2008/layout/HorizontalMultiLevelHierarchy"/>
    <dgm:cxn modelId="{8BF09862-839F-4198-81C1-D7A60FA4A9D9}" type="presOf" srcId="{7969DF7C-56C3-4531-9E67-3327DDB1DF3A}" destId="{FE99CD37-FB2E-4177-9173-01E0DE78EBFC}" srcOrd="0" destOrd="0" presId="urn:microsoft.com/office/officeart/2008/layout/HorizontalMultiLevelHierarchy"/>
    <dgm:cxn modelId="{11BA9D42-8A83-49E8-90EB-76DA84F250F3}" srcId="{8A37AE78-6452-4C66-8884-368CC08464E9}" destId="{ED8AA327-FA0D-4C7A-828C-1EEC999EBBF8}" srcOrd="4" destOrd="0" parTransId="{E053415F-0361-4096-A7A5-9A4E2F5384FE}" sibTransId="{04D1A9C7-8954-438E-9A47-4D87796ED033}"/>
    <dgm:cxn modelId="{CAD8FC43-0A9D-4AC8-B19A-495842016862}" type="presOf" srcId="{71F1ECF6-6453-4F79-9544-DFE8B42A52A6}" destId="{CDF0C67B-53C9-469E-9C89-419FE4AE223D}" srcOrd="0" destOrd="0" presId="urn:microsoft.com/office/officeart/2008/layout/HorizontalMultiLevelHierarchy"/>
    <dgm:cxn modelId="{4BD73164-A71F-4DA9-9D5E-CA208F329078}" srcId="{BCC67E0A-5D84-45DD-95CC-CA98DCBD04A2}" destId="{C653B0A9-ECDB-4ADB-88A3-848AC2D3530F}" srcOrd="1" destOrd="0" parTransId="{48741634-1205-4BF1-8584-710CE2353F67}" sibTransId="{DB9D753C-BE0D-4DBD-84B9-A47EDCF07DC9}"/>
    <dgm:cxn modelId="{C7F37444-0E5E-4DB9-A94B-23314087B491}" type="presOf" srcId="{9C59CAA5-6088-4332-9D68-812D30C88598}" destId="{6C3AD21E-3132-45BE-B34A-D926013E069F}" srcOrd="0" destOrd="0" presId="urn:microsoft.com/office/officeart/2008/layout/HorizontalMultiLevelHierarchy"/>
    <dgm:cxn modelId="{77D3C264-0A01-4000-98D4-5DD42D484183}" type="presOf" srcId="{CC2CE992-5373-4C76-8B89-5852EA549386}" destId="{085E5D25-8F89-4427-966F-596B5F45F0EE}" srcOrd="0" destOrd="0" presId="urn:microsoft.com/office/officeart/2008/layout/HorizontalMultiLevelHierarchy"/>
    <dgm:cxn modelId="{04F3A546-9B2B-4F74-8D69-BBF68BA69D50}" type="presOf" srcId="{CECC4343-037F-4DDC-8D8E-267DBADD637F}" destId="{31BA13DE-D52F-4DF9-B89D-A48B658EF7AE}" srcOrd="1" destOrd="0" presId="urn:microsoft.com/office/officeart/2008/layout/HorizontalMultiLevelHierarchy"/>
    <dgm:cxn modelId="{C9BEEF67-0B3D-4A80-82CE-85391FB8EC6C}" type="presOf" srcId="{9350E91B-1683-46DC-94B5-F2DBEB82AAFF}" destId="{F0D032D4-D150-4911-9802-1914B720CC29}" srcOrd="0" destOrd="0" presId="urn:microsoft.com/office/officeart/2008/layout/HorizontalMultiLevelHierarchy"/>
    <dgm:cxn modelId="{D5891268-D565-4AA0-A7BD-11F1632EFD5E}" type="presOf" srcId="{F28B2A47-0639-407B-B4E5-040367AB7849}" destId="{28444B76-19CE-4D2E-9327-B12DF103F8EC}" srcOrd="0" destOrd="0" presId="urn:microsoft.com/office/officeart/2008/layout/HorizontalMultiLevelHierarchy"/>
    <dgm:cxn modelId="{82FD234A-2328-44C3-BF51-D9BA81D0B874}" srcId="{AD919761-D813-441B-95EC-499EF2F9C2AC}" destId="{88B34264-9006-4E92-B82B-918778FF87C2}" srcOrd="0" destOrd="0" parTransId="{A79F1229-D227-48F0-B03C-E563A6B7494B}" sibTransId="{27D7B747-3AD2-431E-B93D-DCDB175DFE9C}"/>
    <dgm:cxn modelId="{38DD204B-DB65-4E8E-A9ED-4D43EBA7385E}" type="presOf" srcId="{DDF391FB-3E55-4A3A-A8A2-66C12C47E18C}" destId="{B46D1801-EE5B-41DE-AA61-BFBB9EFD9A5D}" srcOrd="1" destOrd="0" presId="urn:microsoft.com/office/officeart/2008/layout/HorizontalMultiLevelHierarchy"/>
    <dgm:cxn modelId="{84D5ED6B-03CA-421C-9374-9AEB296C27B4}" srcId="{6331F05F-9388-4449-8C2C-1FBD9E28AD4B}" destId="{06F46CB9-C528-42D2-B319-45FD46854619}" srcOrd="0" destOrd="0" parTransId="{1A62609E-9DD8-4ACA-834E-D0829E04B4B0}" sibTransId="{AAE3039F-5F47-4D37-AFB7-38D17B43667C}"/>
    <dgm:cxn modelId="{9BA0DA6C-E381-498F-A527-A2E5AB29873A}" type="presOf" srcId="{D980FF60-17C3-4834-84A0-E18E607E5528}" destId="{34DA9017-1BCC-4DC8-AA33-8B12F37B3B55}" srcOrd="1" destOrd="0" presId="urn:microsoft.com/office/officeart/2008/layout/HorizontalMultiLevelHierarchy"/>
    <dgm:cxn modelId="{341D436D-072E-4858-95A9-634AA69CA9E7}" type="presOf" srcId="{65CAB7BD-129D-4072-B26A-1D60EC9A43F6}" destId="{389CE32A-BD73-49F4-AC6A-EFFD2006D3F9}" srcOrd="1" destOrd="0" presId="urn:microsoft.com/office/officeart/2008/layout/HorizontalMultiLevelHierarchy"/>
    <dgm:cxn modelId="{9202CE6D-1B76-4471-8F77-642D1245A02F}" type="presOf" srcId="{28B229E4-EA4D-4BDA-AE72-905BC9E5E9C0}" destId="{2D1EB0F2-7272-4898-96AE-8F47D072DA2C}" srcOrd="0" destOrd="0" presId="urn:microsoft.com/office/officeart/2008/layout/HorizontalMultiLevelHierarchy"/>
    <dgm:cxn modelId="{C4957C6E-D219-4D5A-BF04-E44CA13A89B1}" type="presOf" srcId="{763FFDC8-0BBE-4360-AE53-1C70662C52BC}" destId="{0180813A-DDD7-4700-AA9A-F26F096374B3}" srcOrd="0" destOrd="0" presId="urn:microsoft.com/office/officeart/2008/layout/HorizontalMultiLevelHierarchy"/>
    <dgm:cxn modelId="{FD618B6E-7A93-419B-A97B-B4020D461E44}" type="presOf" srcId="{B7BFCA20-D61B-4D08-B0C2-8212FC311608}" destId="{AC759A6C-521D-467B-9AB1-A60B1AC24135}" srcOrd="0" destOrd="0" presId="urn:microsoft.com/office/officeart/2008/layout/HorizontalMultiLevelHierarchy"/>
    <dgm:cxn modelId="{2DFAD66E-2224-4326-B599-012E6F795463}" type="presOf" srcId="{A953240B-185F-44EC-8389-30B07025331D}" destId="{0C69F37C-60D0-45B6-B0AF-9B3BC286E57C}" srcOrd="0" destOrd="0" presId="urn:microsoft.com/office/officeart/2008/layout/HorizontalMultiLevelHierarchy"/>
    <dgm:cxn modelId="{A5F3296F-B1B4-4EA7-B825-E0DED65FD189}" srcId="{8A37AE78-6452-4C66-8884-368CC08464E9}" destId="{7D25EEBF-9FF7-483C-BD47-33879FE815D5}" srcOrd="2" destOrd="0" parTransId="{8342EC1D-9BBF-4D2B-AD18-9B424548A105}" sibTransId="{1C2C0E1A-36C5-4123-8290-E5EF7498C14B}"/>
    <dgm:cxn modelId="{13B0374F-21D2-4480-8C8F-4798970D412C}" type="presOf" srcId="{6331F05F-9388-4449-8C2C-1FBD9E28AD4B}" destId="{A393B44B-CC32-4582-8A65-854E9FB5BAB8}" srcOrd="0" destOrd="0" presId="urn:microsoft.com/office/officeart/2008/layout/HorizontalMultiLevelHierarchy"/>
    <dgm:cxn modelId="{74D16F6F-AB23-4DC6-98C8-EDEE5009A65D}" srcId="{0C28F55C-BF8F-4F20-B5DB-E46A5A6175C6}" destId="{3AFFF0E5-4449-4BE7-9CD6-8890BE253AEA}" srcOrd="5" destOrd="0" parTransId="{DEE445A0-311D-4A7D-9C83-21FB0544EC8A}" sibTransId="{25C7BB0E-917E-487E-92D6-A2E7FEF72187}"/>
    <dgm:cxn modelId="{B924DF4F-23EF-429B-B8BA-81DB0C9BC5A8}" type="presOf" srcId="{88B34264-9006-4E92-B82B-918778FF87C2}" destId="{8A448F86-B1B3-45E2-8A82-BE1EBAC6E016}" srcOrd="0" destOrd="0" presId="urn:microsoft.com/office/officeart/2008/layout/HorizontalMultiLevelHierarchy"/>
    <dgm:cxn modelId="{52825850-D9CC-4C63-A4B1-5A97BFDC2B9B}" srcId="{CD644EDD-6192-4EDA-9BB6-52062C41B9AE}" destId="{C7FC1393-8360-48FF-9A32-AA9A0D728683}" srcOrd="0" destOrd="0" parTransId="{4A10CDC0-1F0A-4DCB-98E3-0B5DDD46AC6F}" sibTransId="{0EBB1E98-37B3-4138-8460-251B1380AD90}"/>
    <dgm:cxn modelId="{6CE3B950-450C-438D-81D6-65B75A21049E}" type="presOf" srcId="{8342EC1D-9BBF-4D2B-AD18-9B424548A105}" destId="{D95458E0-76CE-4721-8ADC-12E3202D753C}" srcOrd="1" destOrd="0" presId="urn:microsoft.com/office/officeart/2008/layout/HorizontalMultiLevelHierarchy"/>
    <dgm:cxn modelId="{947DC350-54D8-4A14-B2D5-43A304509558}" type="presOf" srcId="{5DC7AEA3-C438-4156-8043-212354B879D2}" destId="{EBB923DF-18ED-4FAC-98A4-BC84AC2D8EDD}" srcOrd="0" destOrd="0" presId="urn:microsoft.com/office/officeart/2008/layout/HorizontalMultiLevelHierarchy"/>
    <dgm:cxn modelId="{4E59EF70-A782-409C-A980-FE495161BA11}" srcId="{C541E5C9-15F4-4AF2-80BB-80B795377712}" destId="{4833D8E0-3FDC-4AE7-A41F-CCA0F2AA4FEC}" srcOrd="2" destOrd="0" parTransId="{F28B2A47-0639-407B-B4E5-040367AB7849}" sibTransId="{F3D75D54-3CF4-4AB8-84A5-F574C845C774}"/>
    <dgm:cxn modelId="{3CE51E71-E223-4F03-BFC1-A581AA075192}" srcId="{8A37AE78-6452-4C66-8884-368CC08464E9}" destId="{1BE2DE72-FB21-46C2-9F64-D371A1B28672}" srcOrd="1" destOrd="0" parTransId="{2ACDA8B6-492B-4E82-A04B-0C3D25E77EE3}" sibTransId="{78F74A43-6C03-4686-8DD3-7D39B516141F}"/>
    <dgm:cxn modelId="{80F07871-6F0F-442F-ABFF-548E5E9937CB}" type="presOf" srcId="{3A370FDC-79C0-4B90-8CE3-DB7AD9585EBC}" destId="{E02EFAE7-03EC-47DA-B046-A6F3D77E44D5}" srcOrd="1" destOrd="0" presId="urn:microsoft.com/office/officeart/2008/layout/HorizontalMultiLevelHierarchy"/>
    <dgm:cxn modelId="{3368B151-E9E9-44F0-89CA-06D012F3DDC4}" type="presOf" srcId="{E25A4A2A-410E-4D38-B8C4-54B42EA05476}" destId="{721FE65C-5AE1-45DC-A7B0-893E30A6B3EE}" srcOrd="1" destOrd="0" presId="urn:microsoft.com/office/officeart/2008/layout/HorizontalMultiLevelHierarchy"/>
    <dgm:cxn modelId="{EA05B771-18CC-44DB-BAF5-735FFE895634}" srcId="{6331F05F-9388-4449-8C2C-1FBD9E28AD4B}" destId="{35AA3476-7EEF-4137-9860-C50E2531A778}" srcOrd="1" destOrd="0" parTransId="{D798D057-ECAE-46BB-9989-3DDF58ED10D6}" sibTransId="{948D8533-152B-4406-A38D-6BF53A5FE957}"/>
    <dgm:cxn modelId="{3C1EBC51-B1C0-4D0E-B000-1951C43856E2}" type="presOf" srcId="{FA4859DD-4E64-407D-93EB-E030E3F9865E}" destId="{C135A716-FF01-4366-A4B7-1B84A6B8D845}" srcOrd="1" destOrd="0" presId="urn:microsoft.com/office/officeart/2008/layout/HorizontalMultiLevelHierarchy"/>
    <dgm:cxn modelId="{6BD7C851-148F-46B7-BE98-65B0539C12B0}" type="presOf" srcId="{7843326F-70B2-49C4-90EE-9E58AF1017C1}" destId="{FA60B967-84C0-47C7-945F-CDF7FF428727}" srcOrd="0" destOrd="0" presId="urn:microsoft.com/office/officeart/2008/layout/HorizontalMultiLevelHierarchy"/>
    <dgm:cxn modelId="{5A1DF672-F891-4D3B-9A35-EBFAD01C4FF5}" type="presOf" srcId="{1BE2DE72-FB21-46C2-9F64-D371A1B28672}" destId="{0351D9E3-87F8-4280-B7F8-0D7F6FD72B26}" srcOrd="0" destOrd="0" presId="urn:microsoft.com/office/officeart/2008/layout/HorizontalMultiLevelHierarchy"/>
    <dgm:cxn modelId="{8B18E473-9968-4EE9-9B86-833C86E00046}" type="presOf" srcId="{439F0652-6E59-4CAA-9CA6-31C9EBDE06F9}" destId="{A7C38275-2646-4B4A-AD7E-C17E99271893}" srcOrd="0" destOrd="0" presId="urn:microsoft.com/office/officeart/2008/layout/HorizontalMultiLevelHierarchy"/>
    <dgm:cxn modelId="{6F051E54-2D9F-43DD-BCA4-333D657F05BD}" type="presOf" srcId="{B5FB8CF3-80B3-473A-A46F-F45EE6E7EC5F}" destId="{E3C5DA22-F33E-4C53-8945-1791D7D55DDA}" srcOrd="1" destOrd="0" presId="urn:microsoft.com/office/officeart/2008/layout/HorizontalMultiLevelHierarchy"/>
    <dgm:cxn modelId="{538B1755-C752-4D84-BB6D-6E07C4091005}" type="presOf" srcId="{73306078-D0C0-4639-9CC1-01E6041397AB}" destId="{CD04A266-A620-4EF8-9F0B-64003740A16F}" srcOrd="1" destOrd="0" presId="urn:microsoft.com/office/officeart/2008/layout/HorizontalMultiLevelHierarchy"/>
    <dgm:cxn modelId="{45087E75-983A-4793-83D2-0408D004E45D}" type="presOf" srcId="{ED8AA327-FA0D-4C7A-828C-1EEC999EBBF8}" destId="{5DAAACCA-2491-4466-B81E-ABDA47D809BF}" srcOrd="0" destOrd="0" presId="urn:microsoft.com/office/officeart/2008/layout/HorizontalMultiLevelHierarchy"/>
    <dgm:cxn modelId="{1E48D575-46AB-438A-9AFD-BEC1EB707EFD}" type="presOf" srcId="{06F46CB9-C528-42D2-B319-45FD46854619}" destId="{4B27B162-1DCD-46AB-98C9-ABCA20661E82}" srcOrd="0" destOrd="0" presId="urn:microsoft.com/office/officeart/2008/layout/HorizontalMultiLevelHierarchy"/>
    <dgm:cxn modelId="{B13C0F56-A084-4BF0-84EE-B077F33D321A}" type="presOf" srcId="{C45C9F99-DC4B-484A-A7E3-C7BCF05AD6CD}" destId="{CC4CAD8D-03E4-4D6C-97EC-824EEF5FBC73}" srcOrd="1" destOrd="0" presId="urn:microsoft.com/office/officeart/2008/layout/HorizontalMultiLevelHierarchy"/>
    <dgm:cxn modelId="{C142AC56-F103-4ADF-B630-4A26AED8C162}" type="presOf" srcId="{E01799FD-9BE8-4101-B7C3-8B5D2626D505}" destId="{5076497A-FE90-4EB1-A700-975A9FC09C8F}" srcOrd="0" destOrd="0" presId="urn:microsoft.com/office/officeart/2008/layout/HorizontalMultiLevelHierarchy"/>
    <dgm:cxn modelId="{6D84F556-8BC6-4F12-BC3E-58189A3E1794}" type="presOf" srcId="{597052FE-0914-4A48-A010-FA4B8E72F1C0}" destId="{6C7A03B0-7645-436A-927F-2B25E3DF2D84}" srcOrd="0" destOrd="0" presId="urn:microsoft.com/office/officeart/2008/layout/HorizontalMultiLevelHierarchy"/>
    <dgm:cxn modelId="{FD53BE57-F62E-46E7-8E7D-EBD66FC1356E}" type="presOf" srcId="{B8485414-012D-4FCB-8AC2-807C8A003C6B}" destId="{5DFEBB3E-E444-4140-9A00-00B9E32EEBD6}" srcOrd="1" destOrd="0" presId="urn:microsoft.com/office/officeart/2008/layout/HorizontalMultiLevelHierarchy"/>
    <dgm:cxn modelId="{3CEBD577-9FA4-44FC-AA78-C432AD001860}" type="presOf" srcId="{1D22F0AB-7024-4A0B-87FE-14D02FE57F90}" destId="{B5853D05-3860-4033-9199-697A3C9E06D2}" srcOrd="1" destOrd="0" presId="urn:microsoft.com/office/officeart/2008/layout/HorizontalMultiLevelHierarchy"/>
    <dgm:cxn modelId="{3E996B78-E673-4B01-92AA-0111BD9FEDF7}" srcId="{C541E5C9-15F4-4AF2-80BB-80B795377712}" destId="{BCC67E0A-5D84-45DD-95CC-CA98DCBD04A2}" srcOrd="4" destOrd="0" parTransId="{9C59CAA5-6088-4332-9D68-812D30C88598}" sibTransId="{75332FB0-A10A-4EEB-BF23-C4B99A59297E}"/>
    <dgm:cxn modelId="{2C3FF878-2191-4878-A1DF-D156BD15C6A8}" type="presOf" srcId="{0C28F55C-BF8F-4F20-B5DB-E46A5A6175C6}" destId="{A9C72FCB-9BB0-45F0-BBF1-077830F54D92}" srcOrd="0" destOrd="0" presId="urn:microsoft.com/office/officeart/2008/layout/HorizontalMultiLevelHierarchy"/>
    <dgm:cxn modelId="{CF0F3959-0777-4E9C-867E-5C0E6060F955}" srcId="{CC2CE992-5373-4C76-8B89-5852EA549386}" destId="{5685816B-B380-436C-93F9-2D8A222357B0}" srcOrd="0" destOrd="0" parTransId="{3078A665-3BDE-4E02-B02E-1F488C213B11}" sibTransId="{BB9B1836-F9F0-47A0-81B2-C33E12423311}"/>
    <dgm:cxn modelId="{B9864C79-5964-4A4A-97F3-EFAEA0EE3718}" srcId="{F18EFA32-254B-4A15-8F4B-5BC5DCC6A6DA}" destId="{51BF4A14-D6DD-4F44-A313-97A871F97388}" srcOrd="0" destOrd="0" parTransId="{CECC4343-037F-4DDC-8D8E-267DBADD637F}" sibTransId="{218C4D51-7B9C-436E-A040-F123E626FA30}"/>
    <dgm:cxn modelId="{C223E35A-3CB4-4D9C-B565-7AD64F959064}" type="presOf" srcId="{CD644EDD-6192-4EDA-9BB6-52062C41B9AE}" destId="{924308C4-7EB9-4232-B112-4DEB5189417C}" srcOrd="0" destOrd="0" presId="urn:microsoft.com/office/officeart/2008/layout/HorizontalMultiLevelHierarchy"/>
    <dgm:cxn modelId="{8DEEAC7B-A37E-4526-85F7-4AD1B926B0A3}" srcId="{F502E775-C683-43F9-9AC5-339E0CAB8C0E}" destId="{C541E5C9-15F4-4AF2-80BB-80B795377712}" srcOrd="1" destOrd="0" parTransId="{723D9AE1-16F1-4E4C-AAC3-E54C5134C3C4}" sibTransId="{2B628E42-DA3B-4ACB-B23C-8E2872BE56FF}"/>
    <dgm:cxn modelId="{798CCA7B-0F8B-4B3E-A05F-6FF2CB932885}" type="presOf" srcId="{2B141B51-0D64-4412-B4ED-C6635D63B16C}" destId="{9C78D39B-38FA-456E-991C-65D961A83266}" srcOrd="0" destOrd="0" presId="urn:microsoft.com/office/officeart/2008/layout/HorizontalMultiLevelHierarchy"/>
    <dgm:cxn modelId="{ED73CB7B-AEEB-4143-A6AD-5F1432825E19}" srcId="{BCC67E0A-5D84-45DD-95CC-CA98DCBD04A2}" destId="{3F6C46B4-38C0-42FD-85C5-CC0C645A7569}" srcOrd="0" destOrd="0" parTransId="{3D848EA4-9064-4751-A9F5-386D2A4BC7CD}" sibTransId="{9A9772BC-EE16-48A9-9AFF-7A25583A5961}"/>
    <dgm:cxn modelId="{15515F7C-6626-4DA1-9BD3-8DD4AA6262B0}" type="presOf" srcId="{AFCE5BA7-1F08-4521-A405-69DC67DCF465}" destId="{70EE21D6-3CB6-4C59-93FA-D1A97C3C6F9A}" srcOrd="1" destOrd="0" presId="urn:microsoft.com/office/officeart/2008/layout/HorizontalMultiLevelHierarchy"/>
    <dgm:cxn modelId="{BD96627C-EBA5-447F-8640-5203152E57E8}" type="presOf" srcId="{A79F1229-D227-48F0-B03C-E563A6B7494B}" destId="{3577A62C-D386-441B-A4C7-FF285EC7F32C}" srcOrd="0" destOrd="0" presId="urn:microsoft.com/office/officeart/2008/layout/HorizontalMultiLevelHierarchy"/>
    <dgm:cxn modelId="{A57C337D-B104-4FFD-BA58-17818A2AA08B}" type="presOf" srcId="{AFCE5BA7-1F08-4521-A405-69DC67DCF465}" destId="{17155517-8786-4C43-9CAC-7900616A4EEE}" srcOrd="0" destOrd="0" presId="urn:microsoft.com/office/officeart/2008/layout/HorizontalMultiLevelHierarchy"/>
    <dgm:cxn modelId="{2840157E-E0CC-4052-8199-5C7DCA30CEE1}" type="presOf" srcId="{702709E3-B5F1-4A7B-8C54-7DD62F37F92E}" destId="{231264FF-52FF-4C05-8261-C14122AECABF}" srcOrd="0" destOrd="0" presId="urn:microsoft.com/office/officeart/2008/layout/HorizontalMultiLevelHierarchy"/>
    <dgm:cxn modelId="{2690A07E-68A8-47C1-AD3B-D5E039897345}" type="presOf" srcId="{87BD71BC-33B7-493C-B7F8-F3D2D68CB8A2}" destId="{AE3B7DE9-2FA6-4277-8E33-CA3D1FB8DEA2}" srcOrd="0" destOrd="0" presId="urn:microsoft.com/office/officeart/2008/layout/HorizontalMultiLevelHierarchy"/>
    <dgm:cxn modelId="{59042E80-CB88-4FAA-8E09-93E6F3AF0127}" type="presOf" srcId="{A953240B-185F-44EC-8389-30B07025331D}" destId="{C69C3411-5836-47DC-B7A9-9892A10BC89E}" srcOrd="1" destOrd="0" presId="urn:microsoft.com/office/officeart/2008/layout/HorizontalMultiLevelHierarchy"/>
    <dgm:cxn modelId="{82096E81-B02E-43B3-855C-31FC44A313ED}" srcId="{0C28F55C-BF8F-4F20-B5DB-E46A5A6175C6}" destId="{C2D36AFE-5059-4274-8093-66DADD0FEB3E}" srcOrd="3" destOrd="0" parTransId="{48CA4BF5-6560-444A-BA1C-7DCE5780404B}" sibTransId="{6AC15083-1CC7-4B1B-99B4-F290248289E2}"/>
    <dgm:cxn modelId="{46F27682-7C05-4A49-9BF3-332095C537EB}" type="presOf" srcId="{686C8FD5-75D2-4BC7-8E3E-7F172C0C7DC8}" destId="{F535F965-E17E-4BDC-B6FB-0D14A8216A6D}" srcOrd="0" destOrd="0" presId="urn:microsoft.com/office/officeart/2008/layout/HorizontalMultiLevelHierarchy"/>
    <dgm:cxn modelId="{99DB5983-CCBB-4C7C-9E5F-5C0879469474}" type="presOf" srcId="{F1385A32-10CF-487D-A562-92EBF9006D74}" destId="{16333260-C7F0-45A8-ABEE-633156DA81EB}" srcOrd="0" destOrd="0" presId="urn:microsoft.com/office/officeart/2008/layout/HorizontalMultiLevelHierarchy"/>
    <dgm:cxn modelId="{43164D84-3268-46CE-BC63-2475F25B4E62}" type="presOf" srcId="{723D9AE1-16F1-4E4C-AAC3-E54C5134C3C4}" destId="{81D52F0B-7EFF-4B4B-8B08-883D4AAFBFAE}" srcOrd="0" destOrd="0" presId="urn:microsoft.com/office/officeart/2008/layout/HorizontalMultiLevelHierarchy"/>
    <dgm:cxn modelId="{77303B85-91C6-469A-B4C4-15A1493AC7CF}" type="presOf" srcId="{DEE445A0-311D-4A7D-9C83-21FB0544EC8A}" destId="{78DF79A6-E997-4403-BC27-66F693E5A764}" srcOrd="1" destOrd="0" presId="urn:microsoft.com/office/officeart/2008/layout/HorizontalMultiLevelHierarchy"/>
    <dgm:cxn modelId="{E5457F86-4B68-40F2-89D6-94E898478CE9}" type="presOf" srcId="{D91A4C70-9FD6-41AC-8579-647DB50D2469}" destId="{C5F9C442-7D6B-44E9-B5CC-8AA973A59B69}" srcOrd="1" destOrd="0" presId="urn:microsoft.com/office/officeart/2008/layout/HorizontalMultiLevelHierarchy"/>
    <dgm:cxn modelId="{A0D74887-942F-47FF-8B51-4D33682902BB}" type="presOf" srcId="{4833D8E0-3FDC-4AE7-A41F-CCA0F2AA4FEC}" destId="{62E7EDA4-AE35-4A41-822E-BE946C169546}" srcOrd="0" destOrd="0" presId="urn:microsoft.com/office/officeart/2008/layout/HorizontalMultiLevelHierarchy"/>
    <dgm:cxn modelId="{A514B788-90EB-44D4-BE64-F3FFD9EDD28F}" type="presOf" srcId="{F18EFA32-254B-4A15-8F4B-5BC5DCC6A6DA}" destId="{C8AD24D4-ECDB-4BCA-AC64-E5CA5E35F611}" srcOrd="0" destOrd="0" presId="urn:microsoft.com/office/officeart/2008/layout/HorizontalMultiLevelHierarchy"/>
    <dgm:cxn modelId="{9BC2E388-3DEF-4345-8E1F-DB2F26F2DB3E}" type="presOf" srcId="{65CAB7BD-129D-4072-B26A-1D60EC9A43F6}" destId="{E6FF8F2B-89CB-4AE4-8AE5-20EA16419B6E}" srcOrd="0" destOrd="0" presId="urn:microsoft.com/office/officeart/2008/layout/HorizontalMultiLevelHierarchy"/>
    <dgm:cxn modelId="{D7831D89-F65C-418F-A6CF-977EAE50EA8E}" srcId="{AD919761-D813-441B-95EC-499EF2F9C2AC}" destId="{026393A3-8B66-4C2D-83F1-8FBEB193C147}" srcOrd="1" destOrd="0" parTransId="{B5FB8CF3-80B3-473A-A46F-F45EE6E7EC5F}" sibTransId="{673CF831-A98E-44B8-A229-791F5A8FD3B9}"/>
    <dgm:cxn modelId="{1A090B8A-E96D-4F0B-BF08-C2D0197C2989}" type="presOf" srcId="{53CB0F71-7E33-4410-AD14-C15822FAF106}" destId="{2504969F-57FA-43DE-8723-46934BAA9985}" srcOrd="0" destOrd="0" presId="urn:microsoft.com/office/officeart/2008/layout/HorizontalMultiLevelHierarchy"/>
    <dgm:cxn modelId="{795E7C8A-BD24-4BF5-95A0-7F5DAF121FF5}" type="presOf" srcId="{0A3B1627-ADD7-4785-94EE-9EAACD7A38B7}" destId="{D58881CF-61F7-4AEC-AEE7-51430D03F078}" srcOrd="0" destOrd="0" presId="urn:microsoft.com/office/officeart/2008/layout/HorizontalMultiLevelHierarchy"/>
    <dgm:cxn modelId="{B995218B-3090-4687-8949-ABE6D51B6900}" type="presOf" srcId="{F502E775-C683-43F9-9AC5-339E0CAB8C0E}" destId="{4BC9EFF7-4005-41FE-A27E-CDCD537CC5E9}" srcOrd="0" destOrd="0" presId="urn:microsoft.com/office/officeart/2008/layout/HorizontalMultiLevelHierarchy"/>
    <dgm:cxn modelId="{50E8B18B-DD85-4D5B-8E5B-3B0C09B3D30D}" type="presOf" srcId="{F4F47172-697D-4E58-BA06-754F2FB06F5A}" destId="{6AB887B8-089D-4D68-9BB1-B12C2D50FDDC}" srcOrd="1" destOrd="0" presId="urn:microsoft.com/office/officeart/2008/layout/HorizontalMultiLevelHierarchy"/>
    <dgm:cxn modelId="{92B14F8C-2E3E-40E2-AE65-E2A7AE66B2AA}" type="presOf" srcId="{3F6C46B4-38C0-42FD-85C5-CC0C645A7569}" destId="{C9947B25-9635-402E-81D6-7124B79120D7}" srcOrd="0" destOrd="0" presId="urn:microsoft.com/office/officeart/2008/layout/HorizontalMultiLevelHierarchy"/>
    <dgm:cxn modelId="{8D15C28C-FF69-4703-B828-66A6F986A07A}" type="presOf" srcId="{87BD71BC-33B7-493C-B7F8-F3D2D68CB8A2}" destId="{30272FA5-93CF-414D-A3BD-C1FC3449ABC0}" srcOrd="1" destOrd="0" presId="urn:microsoft.com/office/officeart/2008/layout/HorizontalMultiLevelHierarchy"/>
    <dgm:cxn modelId="{DA7C1F8E-7AE2-449D-AD37-75CBDFEDAD6D}" srcId="{E01799FD-9BE8-4101-B7C3-8B5D2626D505}" destId="{17339DEC-BE8A-4BD3-A04C-59388BB61AF0}" srcOrd="3" destOrd="0" parTransId="{DDF391FB-3E55-4A3A-A8A2-66C12C47E18C}" sibTransId="{29EFA0DB-D89D-44BD-9B46-69CB83BE78FB}"/>
    <dgm:cxn modelId="{77557C90-753E-45A1-A442-E62913012AE0}" srcId="{5E7376AC-EA4B-44B4-8239-121B1E4B56B4}" destId="{53CB0F71-7E33-4410-AD14-C15822FAF106}" srcOrd="1" destOrd="0" parTransId="{39FD532A-D647-45DB-B3E6-31E3D3F64D51}" sibTransId="{69831A8B-8EEF-490E-9D30-05AB970E7F48}"/>
    <dgm:cxn modelId="{FB06E090-6D24-4C02-98D0-E6487C595604}" type="presOf" srcId="{F4F47172-697D-4E58-BA06-754F2FB06F5A}" destId="{612B515D-D87B-4C8A-99D0-3B6E83A9D4F1}" srcOrd="0" destOrd="0" presId="urn:microsoft.com/office/officeart/2008/layout/HorizontalMultiLevelHierarchy"/>
    <dgm:cxn modelId="{ABA0EF90-2CEF-417C-BC6D-9FA888D85B70}" type="presOf" srcId="{9B894664-3EC4-4090-9DBD-491D1453ACD0}" destId="{DD958649-3552-409B-8893-5F3FF0558DDE}" srcOrd="0" destOrd="0" presId="urn:microsoft.com/office/officeart/2008/layout/HorizontalMultiLevelHierarchy"/>
    <dgm:cxn modelId="{18B8DC91-4523-466B-AC0C-56AD8CC0A5FC}" type="presOf" srcId="{C2D36AFE-5059-4274-8093-66DADD0FEB3E}" destId="{C4EB6E9C-93F9-41ED-B93F-71B33CC56502}" srcOrd="0" destOrd="0" presId="urn:microsoft.com/office/officeart/2008/layout/HorizontalMultiLevelHierarchy"/>
    <dgm:cxn modelId="{F29C6892-41E9-4A2D-94D4-10BB429D388A}" type="presOf" srcId="{723D9AE1-16F1-4E4C-AAC3-E54C5134C3C4}" destId="{9C063E70-15F3-46D7-8704-D988221ECB39}" srcOrd="1" destOrd="0" presId="urn:microsoft.com/office/officeart/2008/layout/HorizontalMultiLevelHierarchy"/>
    <dgm:cxn modelId="{9FD09692-38A1-4B0B-A5D6-5C05AF121D7C}" type="presOf" srcId="{0A3B1627-ADD7-4785-94EE-9EAACD7A38B7}" destId="{75B93599-35B8-4D2A-B68F-B5519930C0E5}" srcOrd="1" destOrd="0" presId="urn:microsoft.com/office/officeart/2008/layout/HorizontalMultiLevelHierarchy"/>
    <dgm:cxn modelId="{84CCED92-4902-4D6D-AF1F-D151EA22E293}" type="presOf" srcId="{95543335-25E9-4FEF-A598-33D72DF726BD}" destId="{23CDF05F-1A87-4F28-8145-0AFCF6FDCA5F}" srcOrd="1" destOrd="0" presId="urn:microsoft.com/office/officeart/2008/layout/HorizontalMultiLevelHierarchy"/>
    <dgm:cxn modelId="{0BCE8D95-1D36-488D-9B7C-7625232F3065}" srcId="{6331F05F-9388-4449-8C2C-1FBD9E28AD4B}" destId="{54886F40-A131-4C08-A3FD-B89F94BBCBBB}" srcOrd="2" destOrd="0" parTransId="{8CC97639-5C19-4216-8ABC-6A720DA4B342}" sibTransId="{677E4DD9-66F5-4E18-9A97-2DCC956DDCB7}"/>
    <dgm:cxn modelId="{3DC91597-49DB-46C8-8942-2AB30481F639}" type="presOf" srcId="{0E448DBA-668B-4A02-B93D-7DEBF2B070DA}" destId="{0C24A12C-DE86-4C1A-9CC9-F566DF1F88CB}" srcOrd="0" destOrd="0" presId="urn:microsoft.com/office/officeart/2008/layout/HorizontalMultiLevelHierarchy"/>
    <dgm:cxn modelId="{67ADD497-294A-406D-9A0D-C1B8ED00E37C}" srcId="{5685816B-B380-436C-93F9-2D8A222357B0}" destId="{5278E97E-F787-4601-8E8A-FF3DF2EB43B4}" srcOrd="3" destOrd="0" parTransId="{A8BA2DA2-0210-4460-A781-77758F9AF656}" sibTransId="{E6E21464-6003-48A1-902B-92CA0D67D51B}"/>
    <dgm:cxn modelId="{EFFFD697-786F-4331-9BC1-6C60A467B074}" type="presOf" srcId="{D798D057-ECAE-46BB-9989-3DDF58ED10D6}" destId="{4879485F-633F-4F12-AAEF-B62C90446F53}" srcOrd="0" destOrd="0" presId="urn:microsoft.com/office/officeart/2008/layout/HorizontalMultiLevelHierarchy"/>
    <dgm:cxn modelId="{4A584098-5C78-4407-8872-6EB3F13962F6}" type="presOf" srcId="{AF2A1FA5-C865-4CB4-93D2-046B7B2C0C01}" destId="{DC3099E3-B7BB-41B8-9828-6EAC0FF601C8}" srcOrd="0" destOrd="0" presId="urn:microsoft.com/office/officeart/2008/layout/HorizontalMultiLevelHierarchy"/>
    <dgm:cxn modelId="{EC58E498-79ED-4BC3-977E-C9175804F0BE}" srcId="{E01799FD-9BE8-4101-B7C3-8B5D2626D505}" destId="{71F1ECF6-6453-4F79-9544-DFE8B42A52A6}" srcOrd="1" destOrd="0" parTransId="{C45C9F99-DC4B-484A-A7E3-C7BCF05AD6CD}" sibTransId="{D89AC7A2-F6DC-4CB9-9F21-3FC31A0713F4}"/>
    <dgm:cxn modelId="{14238499-924D-4AE5-B8A9-61D8AEB19F30}" type="presOf" srcId="{9BE8260F-B2D5-440A-99C3-E83F6E5978CC}" destId="{86B1174D-65DC-40F0-AF9C-D8C2A417367A}" srcOrd="1" destOrd="0" presId="urn:microsoft.com/office/officeart/2008/layout/HorizontalMultiLevelHierarchy"/>
    <dgm:cxn modelId="{2931D799-1951-4EC5-A365-6D5546B2C5CC}" type="presOf" srcId="{2EC2E473-8885-4A91-8BAD-FC48D9E32672}" destId="{A72D44E7-D7A0-42DE-B67E-D0A7F52B1CF7}" srcOrd="0" destOrd="0" presId="urn:microsoft.com/office/officeart/2008/layout/HorizontalMultiLevelHierarchy"/>
    <dgm:cxn modelId="{06EC6BA0-29C1-4AF9-A279-E6345CCEDA77}" type="presOf" srcId="{FA4859DD-4E64-407D-93EB-E030E3F9865E}" destId="{EACEC594-0D83-42A7-9385-125F127B612F}" srcOrd="0" destOrd="0" presId="urn:microsoft.com/office/officeart/2008/layout/HorizontalMultiLevelHierarchy"/>
    <dgm:cxn modelId="{BDC37FA0-0276-48BB-A96E-C95E1E2E3980}" type="presOf" srcId="{823746E4-2EAE-4F5F-8D63-75E67ABB3C3C}" destId="{7D3B419E-5888-4AE8-83C4-738B89B1D6C9}" srcOrd="0" destOrd="0" presId="urn:microsoft.com/office/officeart/2008/layout/HorizontalMultiLevelHierarchy"/>
    <dgm:cxn modelId="{694AF9A0-57DD-453F-88B9-7617C25B7A09}" type="presOf" srcId="{E25A4A2A-410E-4D38-B8C4-54B42EA05476}" destId="{ABD5442E-30B9-46F8-A3C9-589FD60F1CC8}" srcOrd="0" destOrd="0" presId="urn:microsoft.com/office/officeart/2008/layout/HorizontalMultiLevelHierarchy"/>
    <dgm:cxn modelId="{55BA69A4-11A7-4F5B-A6D3-69FD4522935F}" type="presOf" srcId="{6F8D69D5-31C7-4706-9AEE-FEA0AFC28D28}" destId="{84C8006A-A467-467B-88EB-1BB5160D947B}" srcOrd="0" destOrd="0" presId="urn:microsoft.com/office/officeart/2008/layout/HorizontalMultiLevelHierarchy"/>
    <dgm:cxn modelId="{9A1256A4-8963-49B8-BF43-15E52C66E2AA}" srcId="{C2D36AFE-5059-4274-8093-66DADD0FEB3E}" destId="{4C45C032-D949-426E-9110-D235696674DE}" srcOrd="3" destOrd="0" parTransId="{9350E91B-1683-46DC-94B5-F2DBEB82AAFF}" sibTransId="{DFF0176A-39BC-47D8-B18E-95CEC5333D57}"/>
    <dgm:cxn modelId="{E3442AA6-19A5-43F6-A371-3BA3038F139D}" type="presOf" srcId="{DEE445A0-311D-4A7D-9C83-21FB0544EC8A}" destId="{A71CB087-46D3-4A3A-909A-C46CFA0D0C43}" srcOrd="0" destOrd="0" presId="urn:microsoft.com/office/officeart/2008/layout/HorizontalMultiLevelHierarchy"/>
    <dgm:cxn modelId="{BEABAEA6-9879-45B6-83B3-B7BEFE70AE35}" type="presOf" srcId="{48CA4BF5-6560-444A-BA1C-7DCE5780404B}" destId="{DE8D5985-782E-492F-A371-D19A044A68C9}" srcOrd="1" destOrd="0" presId="urn:microsoft.com/office/officeart/2008/layout/HorizontalMultiLevelHierarchy"/>
    <dgm:cxn modelId="{A157D2A6-CC6D-4C61-8D7F-880A5E139E19}" type="presOf" srcId="{43DF6CBE-09BE-4BF7-8754-FD75A4193456}" destId="{0FE293BF-036E-4680-AAE0-749F6ED8632A}" srcOrd="1" destOrd="0" presId="urn:microsoft.com/office/officeart/2008/layout/HorizontalMultiLevelHierarchy"/>
    <dgm:cxn modelId="{D8DDA9A8-C62E-4782-B41A-7E13DA745804}" type="presOf" srcId="{1431FA76-237E-4075-B046-5F6F71D68ABA}" destId="{5115F3AC-D5EA-42BD-AC93-DD7EC8FEE8E1}" srcOrd="0" destOrd="0" presId="urn:microsoft.com/office/officeart/2008/layout/HorizontalMultiLevelHierarchy"/>
    <dgm:cxn modelId="{0AF212AA-6086-480D-81CF-DC2A8DA97AD3}" type="presOf" srcId="{5685816B-B380-436C-93F9-2D8A222357B0}" destId="{B6BA85A5-FF00-43B2-9CBE-5A340150207C}" srcOrd="0" destOrd="0" presId="urn:microsoft.com/office/officeart/2008/layout/HorizontalMultiLevelHierarchy"/>
    <dgm:cxn modelId="{0E81A0AA-5FFA-4707-B678-A1B3F2903577}" type="presOf" srcId="{970BA2A9-BE29-4C66-9E0D-4CEB174671C8}" destId="{D6806874-696C-4013-BFBC-1C0BDC754DB5}" srcOrd="0" destOrd="0" presId="urn:microsoft.com/office/officeart/2008/layout/HorizontalMultiLevelHierarchy"/>
    <dgm:cxn modelId="{E66EFCAA-DB00-4D3E-9B9C-320B359BCB2D}" srcId="{5E7376AC-EA4B-44B4-8239-121B1E4B56B4}" destId="{7843326F-70B2-49C4-90EE-9E58AF1017C1}" srcOrd="0" destOrd="0" parTransId="{686C8FD5-75D2-4BC7-8E3E-7F172C0C7DC8}" sibTransId="{D309F6D1-10CC-46B6-8EB6-D54A947C8990}"/>
    <dgm:cxn modelId="{5A200CAB-964B-4F6F-A9C2-FB96C79F7E54}" type="presOf" srcId="{026393A3-8B66-4C2D-83F1-8FBEB193C147}" destId="{216313C2-E397-48A4-AA4A-C45A8C211623}" srcOrd="0" destOrd="0" presId="urn:microsoft.com/office/officeart/2008/layout/HorizontalMultiLevelHierarchy"/>
    <dgm:cxn modelId="{0B0D95AB-B3A2-4F57-A5EB-3D70C33972B9}" type="presOf" srcId="{EE302075-6EE2-4FD1-B864-BEDE3049C946}" destId="{E2A450EE-F250-49F0-B6F2-FFC4703342E0}" srcOrd="0" destOrd="0" presId="urn:microsoft.com/office/officeart/2008/layout/HorizontalMultiLevelHierarchy"/>
    <dgm:cxn modelId="{5D81A3AB-CC46-40E5-A37C-3E8F7AE301A4}" type="presOf" srcId="{BCC67E0A-5D84-45DD-95CC-CA98DCBD04A2}" destId="{AE3C671F-EA6D-4A86-8F5F-AAF4A7DE338C}" srcOrd="0" destOrd="0" presId="urn:microsoft.com/office/officeart/2008/layout/HorizontalMultiLevelHierarchy"/>
    <dgm:cxn modelId="{94B892AC-B6E0-449A-A670-7B2E886CF7C3}" type="presOf" srcId="{9350E91B-1683-46DC-94B5-F2DBEB82AAFF}" destId="{33AC5610-6988-415A-9F11-63E5A966343D}" srcOrd="1" destOrd="0" presId="urn:microsoft.com/office/officeart/2008/layout/HorizontalMultiLevelHierarchy"/>
    <dgm:cxn modelId="{E70DDEAC-E397-4A06-A4A4-A93F6E04860B}" type="presOf" srcId="{A8BA2DA2-0210-4460-A781-77758F9AF656}" destId="{6E149A7B-8FB3-4ECA-BFC5-A07E7D64D031}" srcOrd="1" destOrd="0" presId="urn:microsoft.com/office/officeart/2008/layout/HorizontalMultiLevelHierarchy"/>
    <dgm:cxn modelId="{D1F580AD-2EA9-4C72-AFBE-079A6286342F}" type="presOf" srcId="{D90757AF-6E24-47B5-AFAD-5998C2A2EDEB}" destId="{BF5EE517-4150-474B-9978-FA79B3621C81}" srcOrd="0" destOrd="0" presId="urn:microsoft.com/office/officeart/2008/layout/HorizontalMultiLevelHierarchy"/>
    <dgm:cxn modelId="{A15561AE-5660-42E3-BC40-E8A833DA7F58}" type="presOf" srcId="{01CAEFF6-3606-4C75-AC45-8CE66D8A0012}" destId="{8D2134A4-B08F-4484-BC87-357AACE15D56}" srcOrd="1" destOrd="0" presId="urn:microsoft.com/office/officeart/2008/layout/HorizontalMultiLevelHierarchy"/>
    <dgm:cxn modelId="{F576FCAE-807E-45A0-90D4-96FFDE904CC0}" type="presOf" srcId="{48CA4BF5-6560-444A-BA1C-7DCE5780404B}" destId="{7E034391-7AAA-4119-B81A-CE72AE0D1EDC}" srcOrd="0" destOrd="0" presId="urn:microsoft.com/office/officeart/2008/layout/HorizontalMultiLevelHierarchy"/>
    <dgm:cxn modelId="{C29B2DAF-23AE-4404-BE92-26573C709B67}" type="presOf" srcId="{CA72A9C2-4636-402A-8334-9668E79FC4B7}" destId="{C49FBB9A-60E1-42B0-8AB7-EAACC63EF450}" srcOrd="1" destOrd="0" presId="urn:microsoft.com/office/officeart/2008/layout/HorizontalMultiLevelHierarchy"/>
    <dgm:cxn modelId="{882216B0-BF01-46E9-B19A-E5AD0A83A9F1}" type="presOf" srcId="{01CAEFF6-3606-4C75-AC45-8CE66D8A0012}" destId="{E4523909-2988-4746-87EB-1B353357BA46}" srcOrd="0" destOrd="0" presId="urn:microsoft.com/office/officeart/2008/layout/HorizontalMultiLevelHierarchy"/>
    <dgm:cxn modelId="{8FEC05B1-21B9-45E3-B83E-53269C6D1C93}" type="presOf" srcId="{73306078-D0C0-4639-9CC1-01E6041397AB}" destId="{510A4D77-7477-4BA5-9EFB-419911FADFC0}" srcOrd="0" destOrd="0" presId="urn:microsoft.com/office/officeart/2008/layout/HorizontalMultiLevelHierarchy"/>
    <dgm:cxn modelId="{3188A6B1-56C1-4615-9556-1253D8D9CD72}" type="presOf" srcId="{F28B2A47-0639-407B-B4E5-040367AB7849}" destId="{80BE0A56-4EAF-4E7E-9593-AEC4C38C3460}" srcOrd="1" destOrd="0" presId="urn:microsoft.com/office/officeart/2008/layout/HorizontalMultiLevelHierarchy"/>
    <dgm:cxn modelId="{4B64D6B1-4606-45A5-A1EB-EB0C4D57ACEA}" type="presOf" srcId="{9B894664-3EC4-4090-9DBD-491D1453ACD0}" destId="{C1A878C9-DD6B-4B3E-A332-79093B3C393F}" srcOrd="1" destOrd="0" presId="urn:microsoft.com/office/officeart/2008/layout/HorizontalMultiLevelHierarchy"/>
    <dgm:cxn modelId="{34B33DB3-FB92-4CB2-968B-3A4B5BF4A51C}" type="presOf" srcId="{17339DEC-BE8A-4BD3-A04C-59388BB61AF0}" destId="{5EE109F6-9B3B-4A9B-8100-F59EA81D3080}" srcOrd="0" destOrd="0" presId="urn:microsoft.com/office/officeart/2008/layout/HorizontalMultiLevelHierarchy"/>
    <dgm:cxn modelId="{BA89D7B4-DCA6-4E7F-B334-32FA93890D44}" type="presOf" srcId="{76D7D7FA-0EDD-47C6-9C05-E960799C8F74}" destId="{602A17DF-F277-4570-8A41-40CE38E0EEA9}" srcOrd="0" destOrd="0" presId="urn:microsoft.com/office/officeart/2008/layout/HorizontalMultiLevelHierarchy"/>
    <dgm:cxn modelId="{2C10FCB4-8CF8-463B-A954-180D6D4A0FFE}" type="presOf" srcId="{8CC97639-5C19-4216-8ABC-6A720DA4B342}" destId="{5456ADB5-9F9A-409C-81D5-0C666FC807C9}" srcOrd="1" destOrd="0" presId="urn:microsoft.com/office/officeart/2008/layout/HorizontalMultiLevelHierarchy"/>
    <dgm:cxn modelId="{3DCDAEB5-D37E-40D2-8CC7-F0BA3E1A6E10}" type="presOf" srcId="{B18DCCD2-49C5-48A0-9F41-88093928F5C2}" destId="{06301642-B188-45C8-9DA5-E1468A1D2BA6}" srcOrd="0" destOrd="0" presId="urn:microsoft.com/office/officeart/2008/layout/HorizontalMultiLevelHierarchy"/>
    <dgm:cxn modelId="{4BD8DEB6-2E35-4EEF-B7B4-31B24C46A7F8}" srcId="{E01799FD-9BE8-4101-B7C3-8B5D2626D505}" destId="{1794882A-0A08-45A5-BC28-D28BF394899B}" srcOrd="0" destOrd="0" parTransId="{87BD71BC-33B7-493C-B7F8-F3D2D68CB8A2}" sibTransId="{BF5A9D09-0F3C-4C92-A890-93DB84C3B9EF}"/>
    <dgm:cxn modelId="{FBA33AB7-6E71-465C-842C-A4B367FBE015}" type="presOf" srcId="{D980FF60-17C3-4834-84A0-E18E607E5528}" destId="{67151DD8-80D2-4A3A-992F-9DB8FF2F4AA8}" srcOrd="0" destOrd="0" presId="urn:microsoft.com/office/officeart/2008/layout/HorizontalMultiLevelHierarchy"/>
    <dgm:cxn modelId="{C61776B7-4487-4BDE-9ACD-8B9C85154E7D}" type="presOf" srcId="{2ACDA8B6-492B-4E82-A04B-0C3D25E77EE3}" destId="{85A27635-2D72-4AAC-9216-CF9609449B9F}" srcOrd="0" destOrd="0" presId="urn:microsoft.com/office/officeart/2008/layout/HorizontalMultiLevelHierarchy"/>
    <dgm:cxn modelId="{3E9E22BA-D557-4F6A-950E-5F3141FF90B9}" type="presOf" srcId="{8342EC1D-9BBF-4D2B-AD18-9B424548A105}" destId="{C57C48E2-02D7-468E-A0CD-A8CADF441F91}" srcOrd="0" destOrd="0" presId="urn:microsoft.com/office/officeart/2008/layout/HorizontalMultiLevelHierarchy"/>
    <dgm:cxn modelId="{22BA46BC-3092-4B0C-B655-EB7A66C4F35A}" srcId="{5685816B-B380-436C-93F9-2D8A222357B0}" destId="{26567BB3-E23A-4496-B8D4-C27007C27CB8}" srcOrd="2" destOrd="0" parTransId="{0E448DBA-668B-4A02-B93D-7DEBF2B070DA}" sibTransId="{29DAFB21-E767-49DC-9AC2-33809D8B24DB}"/>
    <dgm:cxn modelId="{61B0E2BD-F412-4AE7-9AA0-DF33C8546A98}" type="presOf" srcId="{54D80A36-96F8-4F06-B320-626EBBDE099F}" destId="{D4741858-FA6B-4BF3-A4ED-AF97EF6F7D1C}" srcOrd="1" destOrd="0" presId="urn:microsoft.com/office/officeart/2008/layout/HorizontalMultiLevelHierarchy"/>
    <dgm:cxn modelId="{99A4D9BE-EB8D-49C2-8CE0-1F42F524B1B7}" type="presOf" srcId="{38C7E54B-F047-4BE6-A3C6-A72CA6ADED78}" destId="{C7116925-A2EA-4B69-90AA-0A46621328A2}" srcOrd="0" destOrd="0" presId="urn:microsoft.com/office/officeart/2008/layout/HorizontalMultiLevelHierarchy"/>
    <dgm:cxn modelId="{E608E4BE-0AD3-4C51-A04D-78FE5089A7D6}" type="presOf" srcId="{B099481A-C89A-49DA-9B90-CA73164284D9}" destId="{9C227C30-BDC3-4F81-9405-C680D77B7E07}" srcOrd="0" destOrd="0" presId="urn:microsoft.com/office/officeart/2008/layout/HorizontalMultiLevelHierarchy"/>
    <dgm:cxn modelId="{B96C6FC0-BA66-4786-B353-D2E8AAA6CDF8}" type="presOf" srcId="{CECC4343-037F-4DDC-8D8E-267DBADD637F}" destId="{B253B31F-856B-4B6B-A53A-80A52C047E83}" srcOrd="0" destOrd="0" presId="urn:microsoft.com/office/officeart/2008/layout/HorizontalMultiLevelHierarchy"/>
    <dgm:cxn modelId="{E9F1C9C0-F4BC-4B82-A49F-0FE496EAC629}" type="presOf" srcId="{913CE474-BF7F-40A7-A518-14FD696A9E63}" destId="{651A90C0-E40F-4319-8CB4-87C20B5C7256}" srcOrd="0" destOrd="0" presId="urn:microsoft.com/office/officeart/2008/layout/HorizontalMultiLevelHierarchy"/>
    <dgm:cxn modelId="{EDD2FCC1-5127-44CC-B911-62E53531B973}" srcId="{CC2CE992-5373-4C76-8B89-5852EA549386}" destId="{CD644EDD-6192-4EDA-9BB6-52062C41B9AE}" srcOrd="1" destOrd="0" parTransId="{B099481A-C89A-49DA-9B90-CA73164284D9}" sibTransId="{3B3BC02C-8DCE-400B-989B-F33D6D8B0402}"/>
    <dgm:cxn modelId="{0DBCF1C2-BB97-41B1-BCE4-112678FABD82}" type="presOf" srcId="{4C45C032-D949-426E-9110-D235696674DE}" destId="{757B6870-A8BD-489A-B9BF-A211C784FC4A}" srcOrd="0" destOrd="0" presId="urn:microsoft.com/office/officeart/2008/layout/HorizontalMultiLevelHierarchy"/>
    <dgm:cxn modelId="{F176FCC3-3100-429D-882D-166F99ED2A50}" type="presOf" srcId="{4A10CDC0-1F0A-4DCB-98E3-0B5DDD46AC6F}" destId="{0FEDE99A-7CB3-47C0-A38E-2CBFA8DC25A1}" srcOrd="1" destOrd="0" presId="urn:microsoft.com/office/officeart/2008/layout/HorizontalMultiLevelHierarchy"/>
    <dgm:cxn modelId="{6256F2C4-37D5-4136-BA4B-61BFBBB3D17C}" type="presOf" srcId="{3A370FDC-79C0-4B90-8CE3-DB7AD9585EBC}" destId="{9BB1B86C-1721-40A1-9FB7-CC6F7A079006}" srcOrd="0" destOrd="0" presId="urn:microsoft.com/office/officeart/2008/layout/HorizontalMultiLevelHierarchy"/>
    <dgm:cxn modelId="{4C10D3C5-19F0-463A-B7D5-6909F46F1154}" type="presOf" srcId="{3AFFF0E5-4449-4BE7-9CD6-8890BE253AEA}" destId="{C38E9DF7-7948-4036-B374-6CFA2096C7E5}" srcOrd="0" destOrd="0" presId="urn:microsoft.com/office/officeart/2008/layout/HorizontalMultiLevelHierarchy"/>
    <dgm:cxn modelId="{0F4B2BC7-5318-4561-AA64-B587DA85D718}" type="presOf" srcId="{E053415F-0361-4096-A7A5-9A4E2F5384FE}" destId="{5C311F48-5B71-4CA3-A0B0-D17146590703}" srcOrd="1" destOrd="0" presId="urn:microsoft.com/office/officeart/2008/layout/HorizontalMultiLevelHierarchy"/>
    <dgm:cxn modelId="{652A7EC7-E195-4C93-88A4-7D5A9FD08E7C}" srcId="{8A37AE78-6452-4C66-8884-368CC08464E9}" destId="{2EC2E473-8885-4A91-8BAD-FC48D9E32672}" srcOrd="9" destOrd="0" parTransId="{7969DF7C-56C3-4531-9E67-3327DDB1DF3A}" sibTransId="{4FD37AE5-2E56-44D4-B3D1-A461B3146E26}"/>
    <dgm:cxn modelId="{F06B7FC7-3F27-4B49-BADC-3213929D69E7}" type="presOf" srcId="{54886F40-A131-4C08-A3FD-B89F94BBCBBB}" destId="{03869CA3-702B-4CD7-9BB1-9426182BF0F3}" srcOrd="0" destOrd="0" presId="urn:microsoft.com/office/officeart/2008/layout/HorizontalMultiLevelHierarchy"/>
    <dgm:cxn modelId="{A6B5E7C8-5419-47A1-BDE2-948CB2BB7572}" srcId="{E920E641-26E4-429B-8805-898D9AEF678D}" destId="{F502E775-C683-43F9-9AC5-339E0CAB8C0E}" srcOrd="0" destOrd="0" parTransId="{7A419CD4-6AE0-4C9B-9A6B-B2681BEBDE26}" sibTransId="{94A2AECD-2BD8-4E7B-8595-A86E69ED4A35}"/>
    <dgm:cxn modelId="{BB466EC9-D8A1-4E70-8170-CEEBD792FA6C}" type="presOf" srcId="{AD919761-D813-441B-95EC-499EF2F9C2AC}" destId="{0C5F46CF-AE29-47F6-A36E-8F6721B11183}" srcOrd="0" destOrd="0" presId="urn:microsoft.com/office/officeart/2008/layout/HorizontalMultiLevelHierarchy"/>
    <dgm:cxn modelId="{F8E9FCC9-DBC3-48D9-A9E2-D5CF2BFD60BC}" type="presOf" srcId="{B099481A-C89A-49DA-9B90-CA73164284D9}" destId="{A500E774-2CD5-4292-9BB3-C38775D686A4}" srcOrd="1" destOrd="0" presId="urn:microsoft.com/office/officeart/2008/layout/HorizontalMultiLevelHierarchy"/>
    <dgm:cxn modelId="{8B50E1CA-52C9-4C11-8E26-B51007D93C2F}" type="presOf" srcId="{9BE8260F-B2D5-440A-99C3-E83F6E5978CC}" destId="{8CEC480A-0234-46EA-A4B6-AC4A6032DA09}" srcOrd="0" destOrd="0" presId="urn:microsoft.com/office/officeart/2008/layout/HorizontalMultiLevelHierarchy"/>
    <dgm:cxn modelId="{FAAE5DCB-E215-4676-B58A-BE26FFAA6629}" srcId="{C2D36AFE-5059-4274-8093-66DADD0FEB3E}" destId="{439F0652-6E59-4CAA-9CA6-31C9EBDE06F9}" srcOrd="2" destOrd="0" parTransId="{970BA2A9-BE29-4C66-9E0D-4CEB174671C8}" sibTransId="{DE3433B9-2056-4782-99B0-D5F97316703F}"/>
    <dgm:cxn modelId="{6D2FDBCB-B2A9-435C-B239-74B815E54DB6}" type="presOf" srcId="{48A79E72-E82B-4093-BE5A-4913E6F1CC49}" destId="{3FA71D81-188D-4BB3-88D5-B8F3585DDD85}" srcOrd="0" destOrd="0" presId="urn:microsoft.com/office/officeart/2008/layout/HorizontalMultiLevelHierarchy"/>
    <dgm:cxn modelId="{FBA4B9CE-B270-436F-95AE-BBCB3B355CA5}" type="presOf" srcId="{A79F1229-D227-48F0-B03C-E563A6B7494B}" destId="{8EB30CD0-7AB1-4AB2-888B-27A47322587C}" srcOrd="1" destOrd="0" presId="urn:microsoft.com/office/officeart/2008/layout/HorizontalMultiLevelHierarchy"/>
    <dgm:cxn modelId="{009DD3D3-322E-48D9-B8F0-DAE9AFE7A59D}" srcId="{8A37AE78-6452-4C66-8884-368CC08464E9}" destId="{F1385A32-10CF-487D-A562-92EBF9006D74}" srcOrd="8" destOrd="0" parTransId="{D91A4C70-9FD6-41AC-8579-647DB50D2469}" sibTransId="{E6C8D8A1-21A3-4188-B36F-832F8C404E1A}"/>
    <dgm:cxn modelId="{3B6C45D6-7D61-41E0-9E87-E7E0D5D360E7}" type="presOf" srcId="{50BBFF5B-D1AA-4468-B428-2232412A7939}" destId="{0369D314-9FA8-4556-909F-D2DBA1AF7C08}" srcOrd="0" destOrd="0" presId="urn:microsoft.com/office/officeart/2008/layout/HorizontalMultiLevelHierarchy"/>
    <dgm:cxn modelId="{DF38ECD6-B402-4746-839F-752F88685932}" srcId="{C541E5C9-15F4-4AF2-80BB-80B795377712}" destId="{90A7A831-6E2D-466F-9C71-152C6FFECA0C}" srcOrd="3" destOrd="0" parTransId="{2B141B51-0D64-4412-B4ED-C6635D63B16C}" sibTransId="{FCEF115B-5EC3-4AE3-AC63-ADC1A1BD609C}"/>
    <dgm:cxn modelId="{65EC77D8-2402-4538-94DD-43454ED3A7E6}" type="presOf" srcId="{AD99927C-FF2C-4F83-B7CB-556CB6611246}" destId="{DCAAFCB4-D478-4423-AC52-7A9D1D946BE1}" srcOrd="0" destOrd="0" presId="urn:microsoft.com/office/officeart/2008/layout/HorizontalMultiLevelHierarchy"/>
    <dgm:cxn modelId="{9FBF3BDA-AB14-4B47-94B8-51F1E5567DCB}" srcId="{4833D8E0-3FDC-4AE7-A41F-CCA0F2AA4FEC}" destId="{823746E4-2EAE-4F5F-8D63-75E67ABB3C3C}" srcOrd="2" destOrd="0" parTransId="{6F8D69D5-31C7-4706-9AEE-FEA0AFC28D28}" sibTransId="{74C30D34-992D-404E-812F-0DDA9B5463FF}"/>
    <dgm:cxn modelId="{33223CDC-E006-479B-8FAC-6EB7EEB709A3}" srcId="{5E7376AC-EA4B-44B4-8239-121B1E4B56B4}" destId="{702709E3-B5F1-4A7B-8C54-7DD62F37F92E}" srcOrd="2" destOrd="0" parTransId="{50BBFF5B-D1AA-4468-B428-2232412A7939}" sibTransId="{CA3A8B8D-1FF1-4872-85F0-4D7C52E04F9E}"/>
    <dgm:cxn modelId="{5B658CDC-C19C-40D3-B1B8-6D9E4CA481E4}" type="presOf" srcId="{6F8D69D5-31C7-4706-9AEE-FEA0AFC28D28}" destId="{73073320-3EFE-404E-BB69-8B1BBDBDD62F}" srcOrd="1" destOrd="0" presId="urn:microsoft.com/office/officeart/2008/layout/HorizontalMultiLevelHierarchy"/>
    <dgm:cxn modelId="{6FDA8DDC-EC8A-4973-AF3F-B7526BE3F3E0}" srcId="{E01799FD-9BE8-4101-B7C3-8B5D2626D505}" destId="{48A79E72-E82B-4093-BE5A-4913E6F1CC49}" srcOrd="2" destOrd="0" parTransId="{8ABABE73-38B4-40AF-AC5B-0E17A484DE32}" sibTransId="{A8FF8953-EA8C-4AAB-BD89-6DFB2EA04EF5}"/>
    <dgm:cxn modelId="{61E7BCDE-6180-409D-837F-F50F783E778C}" srcId="{4833D8E0-3FDC-4AE7-A41F-CCA0F2AA4FEC}" destId="{7FC7D859-36BC-477F-B5C1-94CEF35D04A2}" srcOrd="1" destOrd="0" parTransId="{9BE8260F-B2D5-440A-99C3-E83F6E5978CC}" sibTransId="{A04265D5-0ACB-47B7-9ED4-533198011867}"/>
    <dgm:cxn modelId="{8D08C4DE-1A33-4D1E-B911-BDB64ECA680F}" srcId="{0C28F55C-BF8F-4F20-B5DB-E46A5A6175C6}" destId="{6331F05F-9388-4449-8C2C-1FBD9E28AD4B}" srcOrd="4" destOrd="0" parTransId="{F4F47172-697D-4E58-BA06-754F2FB06F5A}" sibTransId="{3317DF52-6A1C-4373-8F3B-507242C07552}"/>
    <dgm:cxn modelId="{C2914AE0-BA0B-481A-AA7C-FA0A2E8DD365}" srcId="{C2D36AFE-5059-4274-8093-66DADD0FEB3E}" destId="{76D7D7FA-0EDD-47C6-9C05-E960799C8F74}" srcOrd="1" destOrd="0" parTransId="{B8485414-012D-4FCB-8AC2-807C8A003C6B}" sibTransId="{B7CB4DF9-4B4A-40FE-9548-D23343DE55E2}"/>
    <dgm:cxn modelId="{3B9E69E1-F102-4E9E-9CC8-C78D8649CA4F}" type="presOf" srcId="{AF2A1FA5-C865-4CB4-93D2-046B7B2C0C01}" destId="{7249AE83-D48A-4DB3-9443-101DC30DADEF}" srcOrd="1" destOrd="0" presId="urn:microsoft.com/office/officeart/2008/layout/HorizontalMultiLevelHierarchy"/>
    <dgm:cxn modelId="{9586B1E1-541A-43BB-9A99-5AFE760D56AD}" type="presOf" srcId="{C45C9F99-DC4B-484A-A7E3-C7BCF05AD6CD}" destId="{9CDC9775-5D79-4384-BC6C-F7D9DF1F015F}" srcOrd="0" destOrd="0" presId="urn:microsoft.com/office/officeart/2008/layout/HorizontalMultiLevelHierarchy"/>
    <dgm:cxn modelId="{9DD755E2-3FA2-4491-8787-D11A867E9F3D}" type="presOf" srcId="{8CC97639-5C19-4216-8ABC-6A720DA4B342}" destId="{B476BA64-F298-4571-ACD6-B0D049FB2280}" srcOrd="0" destOrd="0" presId="urn:microsoft.com/office/officeart/2008/layout/HorizontalMultiLevelHierarchy"/>
    <dgm:cxn modelId="{AF4CA5E2-58A4-4C45-910E-A5B29827B2A9}" type="presOf" srcId="{4A10CDC0-1F0A-4DCB-98E3-0B5DDD46AC6F}" destId="{550271A4-1D17-461B-8303-FC2C054EE13D}" srcOrd="0" destOrd="0" presId="urn:microsoft.com/office/officeart/2008/layout/HorizontalMultiLevelHierarchy"/>
    <dgm:cxn modelId="{A69B5CE3-0D55-42A3-BFEF-AF2EDB3297EB}" type="presOf" srcId="{95543335-25E9-4FEF-A598-33D72DF726BD}" destId="{70A391BD-6930-4AD0-A525-0191AB798B27}" srcOrd="0" destOrd="0" presId="urn:microsoft.com/office/officeart/2008/layout/HorizontalMultiLevelHierarchy"/>
    <dgm:cxn modelId="{114CA9E4-D04C-417E-B372-B2876727F6B3}" type="presOf" srcId="{C541E5C9-15F4-4AF2-80BB-80B795377712}" destId="{8116CABA-0990-4DB5-AF58-5892A2073019}" srcOrd="0" destOrd="0" presId="urn:microsoft.com/office/officeart/2008/layout/HorizontalMultiLevelHierarchy"/>
    <dgm:cxn modelId="{A35EACE5-1467-4A85-8F22-77E0F78DAC67}" type="presOf" srcId="{43DF6CBE-09BE-4BF7-8754-FD75A4193456}" destId="{2F089B40-611A-4858-BC41-692D987071E1}" srcOrd="0" destOrd="0" presId="urn:microsoft.com/office/officeart/2008/layout/HorizontalMultiLevelHierarchy"/>
    <dgm:cxn modelId="{B43BC0E5-E968-4EC8-BD0C-2C5F49DCE1CE}" type="presOf" srcId="{E053415F-0361-4096-A7A5-9A4E2F5384FE}" destId="{94674DC1-681E-41CC-A26A-D699BCB1462B}" srcOrd="0" destOrd="0" presId="urn:microsoft.com/office/officeart/2008/layout/HorizontalMultiLevelHierarchy"/>
    <dgm:cxn modelId="{764F5BE6-2F57-45B1-AC20-A38B7FD9D52B}" type="presOf" srcId="{5278E97E-F787-4601-8E8A-FF3DF2EB43B4}" destId="{E1690FDA-BE41-479F-9FBB-350BE6C75B83}" srcOrd="0" destOrd="0" presId="urn:microsoft.com/office/officeart/2008/layout/HorizontalMultiLevelHierarchy"/>
    <dgm:cxn modelId="{155648E6-6887-4115-92DD-2C0B20F44785}" srcId="{F502E775-C683-43F9-9AC5-339E0CAB8C0E}" destId="{CC2CE992-5373-4C76-8B89-5852EA549386}" srcOrd="0" destOrd="0" parTransId="{A953240B-185F-44EC-8389-30B07025331D}" sibTransId="{98A0B240-204E-4322-BDE2-ED6AABC284C0}"/>
    <dgm:cxn modelId="{F245E6E6-2968-447B-8628-972E950186D6}" type="presOf" srcId="{1A62609E-9DD8-4ACA-834E-D0829E04B4B0}" destId="{0803C860-2C79-4337-A69C-9D03CD20A633}" srcOrd="0" destOrd="0" presId="urn:microsoft.com/office/officeart/2008/layout/HorizontalMultiLevelHierarchy"/>
    <dgm:cxn modelId="{A49BF9E7-7A86-44C0-90F1-CCAF7CF77FD3}" srcId="{0C28F55C-BF8F-4F20-B5DB-E46A5A6175C6}" destId="{C3323174-67E4-4F70-851A-7A088FCEB72E}" srcOrd="2" destOrd="0" parTransId="{9B894664-3EC4-4090-9DBD-491D1453ACD0}" sibTransId="{9C258555-8424-4431-B107-481D1BE5B1EF}"/>
    <dgm:cxn modelId="{79AB96E9-2408-42BD-A116-CEE38FF87FE3}" srcId="{C541E5C9-15F4-4AF2-80BB-80B795377712}" destId="{5E7376AC-EA4B-44B4-8239-121B1E4B56B4}" srcOrd="1" destOrd="0" parTransId="{D980FF60-17C3-4834-84A0-E18E607E5528}" sibTransId="{D7BD9668-2BD0-4D91-813F-A4FBF4562DF1}"/>
    <dgm:cxn modelId="{62248CEA-4E3F-40DD-8692-1AA7F03C17F9}" type="presOf" srcId="{1794882A-0A08-45A5-BC28-D28BF394899B}" destId="{EA3EAAC5-8BFB-48DF-883B-28F03F5095A9}" srcOrd="0" destOrd="0" presId="urn:microsoft.com/office/officeart/2008/layout/HorizontalMultiLevelHierarchy"/>
    <dgm:cxn modelId="{450F41EB-CE77-4440-8BC4-9AD3F3FB22CA}" type="presOf" srcId="{AD99927C-FF2C-4F83-B7CB-556CB6611246}" destId="{A2683C84-B3BF-4BE4-B6EC-2670C86F1863}" srcOrd="1" destOrd="0" presId="urn:microsoft.com/office/officeart/2008/layout/HorizontalMultiLevelHierarchy"/>
    <dgm:cxn modelId="{5CD20CEC-16DC-471A-B37F-329B27E049FB}" type="presOf" srcId="{0E448DBA-668B-4A02-B93D-7DEBF2B070DA}" destId="{5B9C57A6-1118-46C5-A777-70AAD687CE92}" srcOrd="1" destOrd="0" presId="urn:microsoft.com/office/officeart/2008/layout/HorizontalMultiLevelHierarchy"/>
    <dgm:cxn modelId="{7324BEEF-AA9E-4593-8A21-3A90F209B61C}" type="presOf" srcId="{D91A4C70-9FD6-41AC-8579-647DB50D2469}" destId="{1962EA40-C151-4873-8E67-4EAEE93C8986}" srcOrd="0" destOrd="0" presId="urn:microsoft.com/office/officeart/2008/layout/HorizontalMultiLevelHierarchy"/>
    <dgm:cxn modelId="{8820FFEF-8D09-4EBF-A3A2-686CA878B65E}" type="presOf" srcId="{8ABABE73-38B4-40AF-AC5B-0E17A484DE32}" destId="{94A4CE9C-09C9-4212-92C7-5C3A302A8651}" srcOrd="0" destOrd="0" presId="urn:microsoft.com/office/officeart/2008/layout/HorizontalMultiLevelHierarchy"/>
    <dgm:cxn modelId="{9071A2F1-E6D0-41AA-888D-6F2F85DFE41D}" srcId="{8A37AE78-6452-4C66-8884-368CC08464E9}" destId="{D90757AF-6E24-47B5-AFAD-5998C2A2EDEB}" srcOrd="7" destOrd="0" parTransId="{B18DCCD2-49C5-48A0-9F41-88093928F5C2}" sibTransId="{3B1B2B28-E078-4FA2-B3A0-4ABA7BBAA6A5}"/>
    <dgm:cxn modelId="{FAC4CAF1-A81F-4050-BA70-6366100BD79C}" type="presOf" srcId="{B18DCCD2-49C5-48A0-9F41-88093928F5C2}" destId="{51360D45-0D35-4BF0-AE59-7ACAEDFD904C}" srcOrd="1" destOrd="0" presId="urn:microsoft.com/office/officeart/2008/layout/HorizontalMultiLevelHierarchy"/>
    <dgm:cxn modelId="{4A15CDF5-079B-430B-9026-8B2A185DD62B}" type="presOf" srcId="{845F31B3-8175-4694-9141-F670F58D9288}" destId="{475861AD-FD5F-4AA8-86E3-6ED2CF6248EC}" srcOrd="1" destOrd="0" presId="urn:microsoft.com/office/officeart/2008/layout/HorizontalMultiLevelHierarchy"/>
    <dgm:cxn modelId="{3B4E33F6-7AFD-40D6-9146-5A2B5DC3D723}" type="presOf" srcId="{C7FC1393-8360-48FF-9A32-AA9A0D728683}" destId="{84547D24-5DE0-4C1C-AB2E-E12CB1CD2475}" srcOrd="0" destOrd="0" presId="urn:microsoft.com/office/officeart/2008/layout/HorizontalMultiLevelHierarchy"/>
    <dgm:cxn modelId="{C1A948F6-4336-495E-AB68-E1DE6564EF38}" type="presOf" srcId="{C653B0A9-ECDB-4ADB-88A3-848AC2D3530F}" destId="{40F4EB5A-5C99-4CC6-B402-34D363A45939}" srcOrd="0" destOrd="0" presId="urn:microsoft.com/office/officeart/2008/layout/HorizontalMultiLevelHierarchy"/>
    <dgm:cxn modelId="{51700EF7-49AC-4461-908B-7C50DC9AB01F}" type="presOf" srcId="{C4BAEC2F-2FB6-43F8-8394-DCD2DB318C99}" destId="{34A78CD7-AC69-48F3-AC6C-BAE11E63E480}" srcOrd="0" destOrd="0" presId="urn:microsoft.com/office/officeart/2008/layout/HorizontalMultiLevelHierarchy"/>
    <dgm:cxn modelId="{62E675F7-4C0F-4CED-A58A-958F2DA8B049}" type="presOf" srcId="{48741634-1205-4BF1-8584-710CE2353F67}" destId="{7C733D84-3986-484C-90BD-F5E7A2FA9337}" srcOrd="0" destOrd="0" presId="urn:microsoft.com/office/officeart/2008/layout/HorizontalMultiLevelHierarchy"/>
    <dgm:cxn modelId="{3B8F8BF7-A09D-4DF4-987C-69801B48B37D}" type="presOf" srcId="{3078A665-3BDE-4E02-B02E-1F488C213B11}" destId="{DC0D4154-0468-4234-B1BD-A3BA5C766F90}" srcOrd="1" destOrd="0" presId="urn:microsoft.com/office/officeart/2008/layout/HorizontalMultiLevelHierarchy"/>
    <dgm:cxn modelId="{6BFC55F9-50B4-4018-A668-64B07F8DF6D3}" srcId="{8A37AE78-6452-4C66-8884-368CC08464E9}" destId="{597052FE-0914-4A48-A010-FA4B8E72F1C0}" srcOrd="3" destOrd="0" parTransId="{54D80A36-96F8-4F06-B320-626EBBDE099F}" sibTransId="{EFBFE0AF-4EC5-490F-BABC-8820EF4EEA23}"/>
    <dgm:cxn modelId="{DE585EFA-FC3F-4AA2-A3FA-B6E5B4F3665A}" srcId="{C2D36AFE-5059-4274-8093-66DADD0FEB3E}" destId="{EE302075-6EE2-4FD1-B864-BEDE3049C946}" srcOrd="0" destOrd="0" parTransId="{C4BAEC2F-2FB6-43F8-8394-DCD2DB318C99}" sibTransId="{E5F4C3F9-E95F-4B5E-BF96-FE35F79330EE}"/>
    <dgm:cxn modelId="{4B2660FB-AA7A-460C-BF7A-92D8970CD43C}" type="presOf" srcId="{51BF4A14-D6DD-4F44-A313-97A871F97388}" destId="{8C226210-2E2D-4652-B257-0A61D1BBCFB0}" srcOrd="0" destOrd="0" presId="urn:microsoft.com/office/officeart/2008/layout/HorizontalMultiLevelHierarchy"/>
    <dgm:cxn modelId="{9DB3F0FB-3089-447C-A0E5-44051035ED20}" type="presOf" srcId="{7D25EEBF-9FF7-483C-BD47-33879FE815D5}" destId="{432E619A-B83D-4F3A-982C-452D75119B89}" srcOrd="0" destOrd="0" presId="urn:microsoft.com/office/officeart/2008/layout/HorizontalMultiLevelHierarchy"/>
    <dgm:cxn modelId="{F4840BFC-9C9D-422A-95A4-0B50A36BD4C8}" srcId="{0C28F55C-BF8F-4F20-B5DB-E46A5A6175C6}" destId="{E01799FD-9BE8-4101-B7C3-8B5D2626D505}" srcOrd="0" destOrd="0" parTransId="{1D22F0AB-7024-4A0B-87FE-14D02FE57F90}" sibTransId="{2627BBC6-F2BE-46D1-AC49-CD6A2278DEE2}"/>
    <dgm:cxn modelId="{08CDF6FC-9793-42C9-B72C-A0160699EFC6}" type="presOf" srcId="{7FC7D859-36BC-477F-B5C1-94CEF35D04A2}" destId="{1DE2252D-5609-427B-99FC-B53B8F02F60A}" srcOrd="0" destOrd="0" presId="urn:microsoft.com/office/officeart/2008/layout/HorizontalMultiLevelHierarchy"/>
    <dgm:cxn modelId="{43DEC4FE-B973-49A6-A995-70206D0FBA08}" type="presOf" srcId="{DDF391FB-3E55-4A3A-A8A2-66C12C47E18C}" destId="{2A293492-8B6E-4626-9655-D4E614A50374}" srcOrd="0" destOrd="0" presId="urn:microsoft.com/office/officeart/2008/layout/HorizontalMultiLevelHierarchy"/>
    <dgm:cxn modelId="{6E24D4FF-0D47-4B8D-8488-46090E8AFE6A}" type="presOf" srcId="{8ABABE73-38B4-40AF-AC5B-0E17A484DE32}" destId="{ACD3FDF3-6FBB-4189-9721-F7E075046D68}" srcOrd="1" destOrd="0" presId="urn:microsoft.com/office/officeart/2008/layout/HorizontalMultiLevelHierarchy"/>
    <dgm:cxn modelId="{798AF109-8C3A-41D6-85AF-44A25E2924FA}" type="presParOf" srcId="{6E9DFA07-EDC5-47E8-8D9C-B1B94882B58E}" destId="{09BF9B72-3752-432F-ACD7-6AC59363E42C}" srcOrd="0" destOrd="0" presId="urn:microsoft.com/office/officeart/2008/layout/HorizontalMultiLevelHierarchy"/>
    <dgm:cxn modelId="{F7CC50F6-ACFC-48AE-96E3-7CCB0787FE28}" type="presParOf" srcId="{09BF9B72-3752-432F-ACD7-6AC59363E42C}" destId="{4BC9EFF7-4005-41FE-A27E-CDCD537CC5E9}" srcOrd="0" destOrd="0" presId="urn:microsoft.com/office/officeart/2008/layout/HorizontalMultiLevelHierarchy"/>
    <dgm:cxn modelId="{DA0F5DAC-6A93-46B8-B585-2B9493186C29}" type="presParOf" srcId="{09BF9B72-3752-432F-ACD7-6AC59363E42C}" destId="{A996D42E-4891-4896-9420-4D5F0F1C9C61}" srcOrd="1" destOrd="0" presId="urn:microsoft.com/office/officeart/2008/layout/HorizontalMultiLevelHierarchy"/>
    <dgm:cxn modelId="{190E401E-7082-490D-8B24-B57AB9D193BB}" type="presParOf" srcId="{A996D42E-4891-4896-9420-4D5F0F1C9C61}" destId="{0C69F37C-60D0-45B6-B0AF-9B3BC286E57C}" srcOrd="0" destOrd="0" presId="urn:microsoft.com/office/officeart/2008/layout/HorizontalMultiLevelHierarchy"/>
    <dgm:cxn modelId="{9A7EA003-29DA-470F-81FC-BCCEB74DB7FD}" type="presParOf" srcId="{0C69F37C-60D0-45B6-B0AF-9B3BC286E57C}" destId="{C69C3411-5836-47DC-B7A9-9892A10BC89E}" srcOrd="0" destOrd="0" presId="urn:microsoft.com/office/officeart/2008/layout/HorizontalMultiLevelHierarchy"/>
    <dgm:cxn modelId="{96B4E72E-D19F-4192-8E97-97647C6F4D38}" type="presParOf" srcId="{A996D42E-4891-4896-9420-4D5F0F1C9C61}" destId="{8C64BCAC-20E5-4CBD-AF26-FB97EE92C2D7}" srcOrd="1" destOrd="0" presId="urn:microsoft.com/office/officeart/2008/layout/HorizontalMultiLevelHierarchy"/>
    <dgm:cxn modelId="{EC5B77A2-A7A0-4480-8124-1500F81B1F81}" type="presParOf" srcId="{8C64BCAC-20E5-4CBD-AF26-FB97EE92C2D7}" destId="{085E5D25-8F89-4427-966F-596B5F45F0EE}" srcOrd="0" destOrd="0" presId="urn:microsoft.com/office/officeart/2008/layout/HorizontalMultiLevelHierarchy"/>
    <dgm:cxn modelId="{061B9D8B-5109-43E7-A7D9-DEAA4187CAA9}" type="presParOf" srcId="{8C64BCAC-20E5-4CBD-AF26-FB97EE92C2D7}" destId="{BB3C7120-172D-4C54-839B-653D90DFD35C}" srcOrd="1" destOrd="0" presId="urn:microsoft.com/office/officeart/2008/layout/HorizontalMultiLevelHierarchy"/>
    <dgm:cxn modelId="{D9E170FC-5037-4510-B75B-9089F7D6FCFA}" type="presParOf" srcId="{BB3C7120-172D-4C54-839B-653D90DFD35C}" destId="{E80A6820-25C2-4CA3-A75F-DF16A7E2858E}" srcOrd="0" destOrd="0" presId="urn:microsoft.com/office/officeart/2008/layout/HorizontalMultiLevelHierarchy"/>
    <dgm:cxn modelId="{7CD3BC78-97EB-43D6-831A-E3A689EA33E1}" type="presParOf" srcId="{E80A6820-25C2-4CA3-A75F-DF16A7E2858E}" destId="{DC0D4154-0468-4234-B1BD-A3BA5C766F90}" srcOrd="0" destOrd="0" presId="urn:microsoft.com/office/officeart/2008/layout/HorizontalMultiLevelHierarchy"/>
    <dgm:cxn modelId="{F7ACF87D-D233-46B9-A89E-4160AA109244}" type="presParOf" srcId="{BB3C7120-172D-4C54-839B-653D90DFD35C}" destId="{FB2FC8C9-EDC2-4CAD-82D6-E78D2804F5BE}" srcOrd="1" destOrd="0" presId="urn:microsoft.com/office/officeart/2008/layout/HorizontalMultiLevelHierarchy"/>
    <dgm:cxn modelId="{C2CC313F-6149-4AF4-84FD-8D231EEE4BA7}" type="presParOf" srcId="{FB2FC8C9-EDC2-4CAD-82D6-E78D2804F5BE}" destId="{B6BA85A5-FF00-43B2-9CBE-5A340150207C}" srcOrd="0" destOrd="0" presId="urn:microsoft.com/office/officeart/2008/layout/HorizontalMultiLevelHierarchy"/>
    <dgm:cxn modelId="{1D5DB893-E477-422F-AD7A-A022538D8BBC}" type="presParOf" srcId="{FB2FC8C9-EDC2-4CAD-82D6-E78D2804F5BE}" destId="{5C2479CA-B6F0-4E35-BBBA-CF7021262B8E}" srcOrd="1" destOrd="0" presId="urn:microsoft.com/office/officeart/2008/layout/HorizontalMultiLevelHierarchy"/>
    <dgm:cxn modelId="{50C54838-22CA-4452-B904-BC2E18F35FD2}" type="presParOf" srcId="{5C2479CA-B6F0-4E35-BBBA-CF7021262B8E}" destId="{E4523909-2988-4746-87EB-1B353357BA46}" srcOrd="0" destOrd="0" presId="urn:microsoft.com/office/officeart/2008/layout/HorizontalMultiLevelHierarchy"/>
    <dgm:cxn modelId="{0D743025-76E3-4994-A36B-B229291EF6F0}" type="presParOf" srcId="{E4523909-2988-4746-87EB-1B353357BA46}" destId="{8D2134A4-B08F-4484-BC87-357AACE15D56}" srcOrd="0" destOrd="0" presId="urn:microsoft.com/office/officeart/2008/layout/HorizontalMultiLevelHierarchy"/>
    <dgm:cxn modelId="{09A54FEE-F594-4086-976B-81352437C955}" type="presParOf" srcId="{5C2479CA-B6F0-4E35-BBBA-CF7021262B8E}" destId="{C93EE3D0-D4AC-4961-9831-2B49FD097689}" srcOrd="1" destOrd="0" presId="urn:microsoft.com/office/officeart/2008/layout/HorizontalMultiLevelHierarchy"/>
    <dgm:cxn modelId="{0CEC6ABF-E700-4386-B2DB-240F054151C4}" type="presParOf" srcId="{C93EE3D0-D4AC-4961-9831-2B49FD097689}" destId="{AEA89315-7229-4E4F-A350-6E189EEA6584}" srcOrd="0" destOrd="0" presId="urn:microsoft.com/office/officeart/2008/layout/HorizontalMultiLevelHierarchy"/>
    <dgm:cxn modelId="{A14D08EA-E865-428D-A478-E3B0A0B97D08}" type="presParOf" srcId="{C93EE3D0-D4AC-4961-9831-2B49FD097689}" destId="{60778BEB-64A9-478E-B980-22395611D70E}" srcOrd="1" destOrd="0" presId="urn:microsoft.com/office/officeart/2008/layout/HorizontalMultiLevelHierarchy"/>
    <dgm:cxn modelId="{3D400ADA-0DC3-4489-80AD-3EFF0DD22554}" type="presParOf" srcId="{5C2479CA-B6F0-4E35-BBBA-CF7021262B8E}" destId="{ABD5442E-30B9-46F8-A3C9-589FD60F1CC8}" srcOrd="2" destOrd="0" presId="urn:microsoft.com/office/officeart/2008/layout/HorizontalMultiLevelHierarchy"/>
    <dgm:cxn modelId="{63D9B8EB-B496-4C78-8AB5-3507212E96D3}" type="presParOf" srcId="{ABD5442E-30B9-46F8-A3C9-589FD60F1CC8}" destId="{721FE65C-5AE1-45DC-A7B0-893E30A6B3EE}" srcOrd="0" destOrd="0" presId="urn:microsoft.com/office/officeart/2008/layout/HorizontalMultiLevelHierarchy"/>
    <dgm:cxn modelId="{B1431EB9-88AD-4B66-9A1A-856F5375BEE4}" type="presParOf" srcId="{5C2479CA-B6F0-4E35-BBBA-CF7021262B8E}" destId="{C16FA138-6E3E-40AC-AAFC-DA61805913D6}" srcOrd="3" destOrd="0" presId="urn:microsoft.com/office/officeart/2008/layout/HorizontalMultiLevelHierarchy"/>
    <dgm:cxn modelId="{8BEF4434-B342-446A-BCF3-5D4146D91D05}" type="presParOf" srcId="{C16FA138-6E3E-40AC-AAFC-DA61805913D6}" destId="{138B383C-4C03-4D5A-B47A-C3624C0C56C4}" srcOrd="0" destOrd="0" presId="urn:microsoft.com/office/officeart/2008/layout/HorizontalMultiLevelHierarchy"/>
    <dgm:cxn modelId="{C75770BA-EED4-48E9-B839-D4D75EEDC602}" type="presParOf" srcId="{C16FA138-6E3E-40AC-AAFC-DA61805913D6}" destId="{0BAC2FF5-49A3-40CA-A5B0-4F3AB855C214}" srcOrd="1" destOrd="0" presId="urn:microsoft.com/office/officeart/2008/layout/HorizontalMultiLevelHierarchy"/>
    <dgm:cxn modelId="{F6CC5AB7-C638-415F-B903-4D9A914C48B7}" type="presParOf" srcId="{5C2479CA-B6F0-4E35-BBBA-CF7021262B8E}" destId="{0C24A12C-DE86-4C1A-9CC9-F566DF1F88CB}" srcOrd="4" destOrd="0" presId="urn:microsoft.com/office/officeart/2008/layout/HorizontalMultiLevelHierarchy"/>
    <dgm:cxn modelId="{BCB55005-A9B9-4BA8-97E0-F53E1FEE5497}" type="presParOf" srcId="{0C24A12C-DE86-4C1A-9CC9-F566DF1F88CB}" destId="{5B9C57A6-1118-46C5-A777-70AAD687CE92}" srcOrd="0" destOrd="0" presId="urn:microsoft.com/office/officeart/2008/layout/HorizontalMultiLevelHierarchy"/>
    <dgm:cxn modelId="{08B49D03-5880-4544-99FD-10E66F821A60}" type="presParOf" srcId="{5C2479CA-B6F0-4E35-BBBA-CF7021262B8E}" destId="{A10DDC5E-41E6-4231-8E4A-342049E80306}" srcOrd="5" destOrd="0" presId="urn:microsoft.com/office/officeart/2008/layout/HorizontalMultiLevelHierarchy"/>
    <dgm:cxn modelId="{2BC8835E-7E69-481F-A6C3-DDDB14B58C91}" type="presParOf" srcId="{A10DDC5E-41E6-4231-8E4A-342049E80306}" destId="{C84B180B-D82C-462A-8D56-BADAC7CE0A48}" srcOrd="0" destOrd="0" presId="urn:microsoft.com/office/officeart/2008/layout/HorizontalMultiLevelHierarchy"/>
    <dgm:cxn modelId="{B8E2993A-253B-49DE-A38B-6404050E92F8}" type="presParOf" srcId="{A10DDC5E-41E6-4231-8E4A-342049E80306}" destId="{D8CA86FD-663D-42DB-89C4-A4A0760F9582}" srcOrd="1" destOrd="0" presId="urn:microsoft.com/office/officeart/2008/layout/HorizontalMultiLevelHierarchy"/>
    <dgm:cxn modelId="{F036C7F2-FFF4-416C-A50C-EBEBEFF907CF}" type="presParOf" srcId="{5C2479CA-B6F0-4E35-BBBA-CF7021262B8E}" destId="{5EBDB4DF-6736-43FA-90E0-D94886236EAC}" srcOrd="6" destOrd="0" presId="urn:microsoft.com/office/officeart/2008/layout/HorizontalMultiLevelHierarchy"/>
    <dgm:cxn modelId="{30390D68-4F6D-4B1E-8AC2-1D5F3234B3B3}" type="presParOf" srcId="{5EBDB4DF-6736-43FA-90E0-D94886236EAC}" destId="{6E149A7B-8FB3-4ECA-BFC5-A07E7D64D031}" srcOrd="0" destOrd="0" presId="urn:microsoft.com/office/officeart/2008/layout/HorizontalMultiLevelHierarchy"/>
    <dgm:cxn modelId="{0F70EF53-3113-4BC0-A7CC-9BD10303A60B}" type="presParOf" srcId="{5C2479CA-B6F0-4E35-BBBA-CF7021262B8E}" destId="{201F61EB-F6D5-4D3E-B335-0D64FF3F1695}" srcOrd="7" destOrd="0" presId="urn:microsoft.com/office/officeart/2008/layout/HorizontalMultiLevelHierarchy"/>
    <dgm:cxn modelId="{1806B831-FFBE-4742-9E8B-A5CD8DF473A6}" type="presParOf" srcId="{201F61EB-F6D5-4D3E-B335-0D64FF3F1695}" destId="{E1690FDA-BE41-479F-9FBB-350BE6C75B83}" srcOrd="0" destOrd="0" presId="urn:microsoft.com/office/officeart/2008/layout/HorizontalMultiLevelHierarchy"/>
    <dgm:cxn modelId="{3CCDECA3-5E88-4986-9627-1D764B51F2DA}" type="presParOf" srcId="{201F61EB-F6D5-4D3E-B335-0D64FF3F1695}" destId="{8D1F196B-D526-4857-8505-FF532568A85B}" srcOrd="1" destOrd="0" presId="urn:microsoft.com/office/officeart/2008/layout/HorizontalMultiLevelHierarchy"/>
    <dgm:cxn modelId="{BDDCC813-E5E3-4105-94AE-F709ED68A9C4}" type="presParOf" srcId="{BB3C7120-172D-4C54-839B-653D90DFD35C}" destId="{9C227C30-BDC3-4F81-9405-C680D77B7E07}" srcOrd="2" destOrd="0" presId="urn:microsoft.com/office/officeart/2008/layout/HorizontalMultiLevelHierarchy"/>
    <dgm:cxn modelId="{64936A9A-9072-48CE-8628-2799473DF001}" type="presParOf" srcId="{9C227C30-BDC3-4F81-9405-C680D77B7E07}" destId="{A500E774-2CD5-4292-9BB3-C38775D686A4}" srcOrd="0" destOrd="0" presId="urn:microsoft.com/office/officeart/2008/layout/HorizontalMultiLevelHierarchy"/>
    <dgm:cxn modelId="{9D58B789-C983-48C1-A845-345E233D7CC9}" type="presParOf" srcId="{BB3C7120-172D-4C54-839B-653D90DFD35C}" destId="{BD64BDBF-92A1-4B42-BA3A-459775869742}" srcOrd="3" destOrd="0" presId="urn:microsoft.com/office/officeart/2008/layout/HorizontalMultiLevelHierarchy"/>
    <dgm:cxn modelId="{131BF9BC-F9D6-403E-8349-2C9CE8ECBE99}" type="presParOf" srcId="{BD64BDBF-92A1-4B42-BA3A-459775869742}" destId="{924308C4-7EB9-4232-B112-4DEB5189417C}" srcOrd="0" destOrd="0" presId="urn:microsoft.com/office/officeart/2008/layout/HorizontalMultiLevelHierarchy"/>
    <dgm:cxn modelId="{928FF1D6-F640-4031-8FFF-145840215F73}" type="presParOf" srcId="{BD64BDBF-92A1-4B42-BA3A-459775869742}" destId="{7388DCA2-3377-43E4-A825-BBD00C5249DD}" srcOrd="1" destOrd="0" presId="urn:microsoft.com/office/officeart/2008/layout/HorizontalMultiLevelHierarchy"/>
    <dgm:cxn modelId="{7616C027-6D2E-41AD-A46B-F79443131652}" type="presParOf" srcId="{7388DCA2-3377-43E4-A825-BBD00C5249DD}" destId="{550271A4-1D17-461B-8303-FC2C054EE13D}" srcOrd="0" destOrd="0" presId="urn:microsoft.com/office/officeart/2008/layout/HorizontalMultiLevelHierarchy"/>
    <dgm:cxn modelId="{813C8C5D-CBBD-466E-BF58-C1CFF6A9F90D}" type="presParOf" srcId="{550271A4-1D17-461B-8303-FC2C054EE13D}" destId="{0FEDE99A-7CB3-47C0-A38E-2CBFA8DC25A1}" srcOrd="0" destOrd="0" presId="urn:microsoft.com/office/officeart/2008/layout/HorizontalMultiLevelHierarchy"/>
    <dgm:cxn modelId="{0D42AEDE-F68C-462E-8887-B8AC223B913A}" type="presParOf" srcId="{7388DCA2-3377-43E4-A825-BBD00C5249DD}" destId="{FEE273ED-A1FC-409E-9C95-9C0A489E8617}" srcOrd="1" destOrd="0" presId="urn:microsoft.com/office/officeart/2008/layout/HorizontalMultiLevelHierarchy"/>
    <dgm:cxn modelId="{3B125BD4-E731-42C2-B9B5-870A5B21E2BD}" type="presParOf" srcId="{FEE273ED-A1FC-409E-9C95-9C0A489E8617}" destId="{84547D24-5DE0-4C1C-AB2E-E12CB1CD2475}" srcOrd="0" destOrd="0" presId="urn:microsoft.com/office/officeart/2008/layout/HorizontalMultiLevelHierarchy"/>
    <dgm:cxn modelId="{72A0B45B-4650-4DF9-90C3-78ADA55859F8}" type="presParOf" srcId="{FEE273ED-A1FC-409E-9C95-9C0A489E8617}" destId="{2C305699-1473-4B3A-911C-3819E779F28F}" srcOrd="1" destOrd="0" presId="urn:microsoft.com/office/officeart/2008/layout/HorizontalMultiLevelHierarchy"/>
    <dgm:cxn modelId="{C626FC9B-6F5F-4FFF-950A-EB560C6ECA8E}" type="presParOf" srcId="{A996D42E-4891-4896-9420-4D5F0F1C9C61}" destId="{81D52F0B-7EFF-4B4B-8B08-883D4AAFBFAE}" srcOrd="2" destOrd="0" presId="urn:microsoft.com/office/officeart/2008/layout/HorizontalMultiLevelHierarchy"/>
    <dgm:cxn modelId="{E086F7AD-D45B-4260-AD7E-0CADA313DB99}" type="presParOf" srcId="{81D52F0B-7EFF-4B4B-8B08-883D4AAFBFAE}" destId="{9C063E70-15F3-46D7-8704-D988221ECB39}" srcOrd="0" destOrd="0" presId="urn:microsoft.com/office/officeart/2008/layout/HorizontalMultiLevelHierarchy"/>
    <dgm:cxn modelId="{F8E3AEF8-F520-4665-A75E-B6135980D151}" type="presParOf" srcId="{A996D42E-4891-4896-9420-4D5F0F1C9C61}" destId="{EBE4037C-BFC5-416E-BDFD-12B435E94E4E}" srcOrd="3" destOrd="0" presId="urn:microsoft.com/office/officeart/2008/layout/HorizontalMultiLevelHierarchy"/>
    <dgm:cxn modelId="{7A586FF6-5081-4A0D-8ADF-37A95D7790D2}" type="presParOf" srcId="{EBE4037C-BFC5-416E-BDFD-12B435E94E4E}" destId="{8116CABA-0990-4DB5-AF58-5892A2073019}" srcOrd="0" destOrd="0" presId="urn:microsoft.com/office/officeart/2008/layout/HorizontalMultiLevelHierarchy"/>
    <dgm:cxn modelId="{2C69C997-E434-406E-914B-94B43C98163D}" type="presParOf" srcId="{EBE4037C-BFC5-416E-BDFD-12B435E94E4E}" destId="{F643901F-D131-478F-A576-99A33F66D850}" srcOrd="1" destOrd="0" presId="urn:microsoft.com/office/officeart/2008/layout/HorizontalMultiLevelHierarchy"/>
    <dgm:cxn modelId="{4C1CF75A-9657-4030-B4E5-7DB4C59B1C15}" type="presParOf" srcId="{F643901F-D131-478F-A576-99A33F66D850}" destId="{70A391BD-6930-4AD0-A525-0191AB798B27}" srcOrd="0" destOrd="0" presId="urn:microsoft.com/office/officeart/2008/layout/HorizontalMultiLevelHierarchy"/>
    <dgm:cxn modelId="{0C7E8E93-91E9-4C98-ABE7-7E4A522EBF6A}" type="presParOf" srcId="{70A391BD-6930-4AD0-A525-0191AB798B27}" destId="{23CDF05F-1A87-4F28-8145-0AFCF6FDCA5F}" srcOrd="0" destOrd="0" presId="urn:microsoft.com/office/officeart/2008/layout/HorizontalMultiLevelHierarchy"/>
    <dgm:cxn modelId="{2F9B370B-BD49-4726-9547-E94EA6FBEB83}" type="presParOf" srcId="{F643901F-D131-478F-A576-99A33F66D850}" destId="{8E1A32C9-078A-473F-8312-8B5F87E1ABF1}" srcOrd="1" destOrd="0" presId="urn:microsoft.com/office/officeart/2008/layout/HorizontalMultiLevelHierarchy"/>
    <dgm:cxn modelId="{CD7FCBAA-0918-40A8-A976-44F224ECF7CE}" type="presParOf" srcId="{8E1A32C9-078A-473F-8312-8B5F87E1ABF1}" destId="{32BF7900-3C1C-4EAC-BE73-7DB7DD13D4DD}" srcOrd="0" destOrd="0" presId="urn:microsoft.com/office/officeart/2008/layout/HorizontalMultiLevelHierarchy"/>
    <dgm:cxn modelId="{47F8FCC2-560A-49B8-81E0-C7C872B14E34}" type="presParOf" srcId="{8E1A32C9-078A-473F-8312-8B5F87E1ABF1}" destId="{1424B46F-EF11-4ECC-BDF9-488BF0FE9DAF}" srcOrd="1" destOrd="0" presId="urn:microsoft.com/office/officeart/2008/layout/HorizontalMultiLevelHierarchy"/>
    <dgm:cxn modelId="{B1DB4264-1F4E-4CDF-8679-DA0F6903C53E}" type="presParOf" srcId="{F643901F-D131-478F-A576-99A33F66D850}" destId="{67151DD8-80D2-4A3A-992F-9DB8FF2F4AA8}" srcOrd="2" destOrd="0" presId="urn:microsoft.com/office/officeart/2008/layout/HorizontalMultiLevelHierarchy"/>
    <dgm:cxn modelId="{A3F48EC9-28DF-49B2-AFD6-323900A44FD3}" type="presParOf" srcId="{67151DD8-80D2-4A3A-992F-9DB8FF2F4AA8}" destId="{34DA9017-1BCC-4DC8-AA33-8B12F37B3B55}" srcOrd="0" destOrd="0" presId="urn:microsoft.com/office/officeart/2008/layout/HorizontalMultiLevelHierarchy"/>
    <dgm:cxn modelId="{2B8D15FB-F922-47D5-B418-C3BC15F2E48E}" type="presParOf" srcId="{F643901F-D131-478F-A576-99A33F66D850}" destId="{096B179F-A8E6-4DCD-A799-28740B141AF8}" srcOrd="3" destOrd="0" presId="urn:microsoft.com/office/officeart/2008/layout/HorizontalMultiLevelHierarchy"/>
    <dgm:cxn modelId="{18781198-52DB-4142-B8EA-D5D7D0C68BC3}" type="presParOf" srcId="{096B179F-A8E6-4DCD-A799-28740B141AF8}" destId="{7C9686FD-9983-4FD2-9514-12307EDBBF90}" srcOrd="0" destOrd="0" presId="urn:microsoft.com/office/officeart/2008/layout/HorizontalMultiLevelHierarchy"/>
    <dgm:cxn modelId="{A6FB08CF-F798-4CEB-B1B4-5197F783A79A}" type="presParOf" srcId="{096B179F-A8E6-4DCD-A799-28740B141AF8}" destId="{A7631D06-811F-474C-B678-DFC4CCC3ADBC}" srcOrd="1" destOrd="0" presId="urn:microsoft.com/office/officeart/2008/layout/HorizontalMultiLevelHierarchy"/>
    <dgm:cxn modelId="{1187C9F7-9C80-4A4A-B6C8-C25D21819C36}" type="presParOf" srcId="{A7631D06-811F-474C-B678-DFC4CCC3ADBC}" destId="{F535F965-E17E-4BDC-B6FB-0D14A8216A6D}" srcOrd="0" destOrd="0" presId="urn:microsoft.com/office/officeart/2008/layout/HorizontalMultiLevelHierarchy"/>
    <dgm:cxn modelId="{2D792F81-B64D-490C-A838-957845973E18}" type="presParOf" srcId="{F535F965-E17E-4BDC-B6FB-0D14A8216A6D}" destId="{12240821-9E51-4991-AABF-05E5A1298438}" srcOrd="0" destOrd="0" presId="urn:microsoft.com/office/officeart/2008/layout/HorizontalMultiLevelHierarchy"/>
    <dgm:cxn modelId="{B305D154-22FB-4322-9F3D-153DBE8339B2}" type="presParOf" srcId="{A7631D06-811F-474C-B678-DFC4CCC3ADBC}" destId="{B5D1CCEB-6148-4F81-B977-F10863F5DECB}" srcOrd="1" destOrd="0" presId="urn:microsoft.com/office/officeart/2008/layout/HorizontalMultiLevelHierarchy"/>
    <dgm:cxn modelId="{3F1B8650-20D4-4AA8-A531-EAFA92A0E244}" type="presParOf" srcId="{B5D1CCEB-6148-4F81-B977-F10863F5DECB}" destId="{FA60B967-84C0-47C7-945F-CDF7FF428727}" srcOrd="0" destOrd="0" presId="urn:microsoft.com/office/officeart/2008/layout/HorizontalMultiLevelHierarchy"/>
    <dgm:cxn modelId="{27A13F37-00E9-4B7A-A9C5-78B79C863543}" type="presParOf" srcId="{B5D1CCEB-6148-4F81-B977-F10863F5DECB}" destId="{37FC5E75-03F8-46D9-A0A4-D9A0EF005BA3}" srcOrd="1" destOrd="0" presId="urn:microsoft.com/office/officeart/2008/layout/HorizontalMultiLevelHierarchy"/>
    <dgm:cxn modelId="{03CC1415-3868-44E9-81B1-011CD1B8E698}" type="presParOf" srcId="{A7631D06-811F-474C-B678-DFC4CCC3ADBC}" destId="{41010E5A-52D7-4D83-9FFC-ADD16D00755F}" srcOrd="2" destOrd="0" presId="urn:microsoft.com/office/officeart/2008/layout/HorizontalMultiLevelHierarchy"/>
    <dgm:cxn modelId="{475AF9D3-3FB6-4BB0-9841-13A2298EF2AA}" type="presParOf" srcId="{41010E5A-52D7-4D83-9FFC-ADD16D00755F}" destId="{65918AAE-4670-47E3-8AA3-A924CE40B995}" srcOrd="0" destOrd="0" presId="urn:microsoft.com/office/officeart/2008/layout/HorizontalMultiLevelHierarchy"/>
    <dgm:cxn modelId="{C5CB6F1C-CD41-4162-91BC-7B1F55C4AA85}" type="presParOf" srcId="{A7631D06-811F-474C-B678-DFC4CCC3ADBC}" destId="{7D21EFD7-2B8A-4794-B9EB-A0F552FA6D29}" srcOrd="3" destOrd="0" presId="urn:microsoft.com/office/officeart/2008/layout/HorizontalMultiLevelHierarchy"/>
    <dgm:cxn modelId="{F9647CF3-DC31-4031-ABA9-1AF7D93F5EF9}" type="presParOf" srcId="{7D21EFD7-2B8A-4794-B9EB-A0F552FA6D29}" destId="{2504969F-57FA-43DE-8723-46934BAA9985}" srcOrd="0" destOrd="0" presId="urn:microsoft.com/office/officeart/2008/layout/HorizontalMultiLevelHierarchy"/>
    <dgm:cxn modelId="{B373AB2B-F0F3-4663-9A75-808FE110989A}" type="presParOf" srcId="{7D21EFD7-2B8A-4794-B9EB-A0F552FA6D29}" destId="{B44B42BB-8381-47AA-8126-B16F7CB81802}" srcOrd="1" destOrd="0" presId="urn:microsoft.com/office/officeart/2008/layout/HorizontalMultiLevelHierarchy"/>
    <dgm:cxn modelId="{3054DD38-A33B-4EC9-BC32-B94808DA3F30}" type="presParOf" srcId="{A7631D06-811F-474C-B678-DFC4CCC3ADBC}" destId="{0369D314-9FA8-4556-909F-D2DBA1AF7C08}" srcOrd="4" destOrd="0" presId="urn:microsoft.com/office/officeart/2008/layout/HorizontalMultiLevelHierarchy"/>
    <dgm:cxn modelId="{29343304-D48F-4080-8CD6-EA3A4132C90B}" type="presParOf" srcId="{0369D314-9FA8-4556-909F-D2DBA1AF7C08}" destId="{41D1AAF3-6725-4B6D-8EEC-68A02219CBAC}" srcOrd="0" destOrd="0" presId="urn:microsoft.com/office/officeart/2008/layout/HorizontalMultiLevelHierarchy"/>
    <dgm:cxn modelId="{AD704618-3B2B-4A60-BDCF-5E62C620EB63}" type="presParOf" srcId="{A7631D06-811F-474C-B678-DFC4CCC3ADBC}" destId="{55C4B7E2-C4F5-4413-BC38-ED80C025A123}" srcOrd="5" destOrd="0" presId="urn:microsoft.com/office/officeart/2008/layout/HorizontalMultiLevelHierarchy"/>
    <dgm:cxn modelId="{3C2E14DC-F645-49E6-831D-F1E47DEA6C50}" type="presParOf" srcId="{55C4B7E2-C4F5-4413-BC38-ED80C025A123}" destId="{231264FF-52FF-4C05-8261-C14122AECABF}" srcOrd="0" destOrd="0" presId="urn:microsoft.com/office/officeart/2008/layout/HorizontalMultiLevelHierarchy"/>
    <dgm:cxn modelId="{85A7E7E2-9643-4648-AEF3-49211433459F}" type="presParOf" srcId="{55C4B7E2-C4F5-4413-BC38-ED80C025A123}" destId="{FF9603F2-5D22-4D8E-8EE9-B1561152616F}" srcOrd="1" destOrd="0" presId="urn:microsoft.com/office/officeart/2008/layout/HorizontalMultiLevelHierarchy"/>
    <dgm:cxn modelId="{04465518-C8C1-4756-903F-CEB2D9A4058D}" type="presParOf" srcId="{F643901F-D131-478F-A576-99A33F66D850}" destId="{28444B76-19CE-4D2E-9327-B12DF103F8EC}" srcOrd="4" destOrd="0" presId="urn:microsoft.com/office/officeart/2008/layout/HorizontalMultiLevelHierarchy"/>
    <dgm:cxn modelId="{8F8F627F-6309-496A-AF97-15D7D1A27D82}" type="presParOf" srcId="{28444B76-19CE-4D2E-9327-B12DF103F8EC}" destId="{80BE0A56-4EAF-4E7E-9593-AEC4C38C3460}" srcOrd="0" destOrd="0" presId="urn:microsoft.com/office/officeart/2008/layout/HorizontalMultiLevelHierarchy"/>
    <dgm:cxn modelId="{E4B9FC12-1A5E-421D-8E77-530494AA4114}" type="presParOf" srcId="{F643901F-D131-478F-A576-99A33F66D850}" destId="{F02ED60E-ADBE-4B49-B6F3-3CD5A978F1CD}" srcOrd="5" destOrd="0" presId="urn:microsoft.com/office/officeart/2008/layout/HorizontalMultiLevelHierarchy"/>
    <dgm:cxn modelId="{07341CD9-CD27-409F-AE85-896D7856BCEB}" type="presParOf" srcId="{F02ED60E-ADBE-4B49-B6F3-3CD5A978F1CD}" destId="{62E7EDA4-AE35-4A41-822E-BE946C169546}" srcOrd="0" destOrd="0" presId="urn:microsoft.com/office/officeart/2008/layout/HorizontalMultiLevelHierarchy"/>
    <dgm:cxn modelId="{25B0C786-90C6-49E8-9363-9772B574EE41}" type="presParOf" srcId="{F02ED60E-ADBE-4B49-B6F3-3CD5A978F1CD}" destId="{A2072AD0-0E4B-4B8B-872D-0F81A08E69D8}" srcOrd="1" destOrd="0" presId="urn:microsoft.com/office/officeart/2008/layout/HorizontalMultiLevelHierarchy"/>
    <dgm:cxn modelId="{BCADE5D7-A7BD-45C5-A824-24AE2FFDBCEF}" type="presParOf" srcId="{A2072AD0-0E4B-4B8B-872D-0F81A08E69D8}" destId="{EBB923DF-18ED-4FAC-98A4-BC84AC2D8EDD}" srcOrd="0" destOrd="0" presId="urn:microsoft.com/office/officeart/2008/layout/HorizontalMultiLevelHierarchy"/>
    <dgm:cxn modelId="{241F9E85-7B8F-4C42-A77F-752EA9F17067}" type="presParOf" srcId="{EBB923DF-18ED-4FAC-98A4-BC84AC2D8EDD}" destId="{85D62B73-0A17-4189-9F9F-B43FD1A2E476}" srcOrd="0" destOrd="0" presId="urn:microsoft.com/office/officeart/2008/layout/HorizontalMultiLevelHierarchy"/>
    <dgm:cxn modelId="{B5B3316A-F230-4262-8FB9-3C3EB6F5A61E}" type="presParOf" srcId="{A2072AD0-0E4B-4B8B-872D-0F81A08E69D8}" destId="{41941159-F07F-4595-82EA-33DD90069C64}" srcOrd="1" destOrd="0" presId="urn:microsoft.com/office/officeart/2008/layout/HorizontalMultiLevelHierarchy"/>
    <dgm:cxn modelId="{335F6CAC-D9E0-4063-82B2-5C7B8D8214BE}" type="presParOf" srcId="{41941159-F07F-4595-82EA-33DD90069C64}" destId="{CC2FAA1F-6A80-4486-8469-C86A19ADFB03}" srcOrd="0" destOrd="0" presId="urn:microsoft.com/office/officeart/2008/layout/HorizontalMultiLevelHierarchy"/>
    <dgm:cxn modelId="{98E6574D-FEEE-4EB5-8E12-B850407248F1}" type="presParOf" srcId="{41941159-F07F-4595-82EA-33DD90069C64}" destId="{F513AA88-B6BF-4A60-90FE-A815E12E4515}" srcOrd="1" destOrd="0" presId="urn:microsoft.com/office/officeart/2008/layout/HorizontalMultiLevelHierarchy"/>
    <dgm:cxn modelId="{531EC5C2-B029-401C-A50A-296D31348866}" type="presParOf" srcId="{A2072AD0-0E4B-4B8B-872D-0F81A08E69D8}" destId="{8CEC480A-0234-46EA-A4B6-AC4A6032DA09}" srcOrd="2" destOrd="0" presId="urn:microsoft.com/office/officeart/2008/layout/HorizontalMultiLevelHierarchy"/>
    <dgm:cxn modelId="{11167C86-7A73-4954-8A4A-C68AE7F8F522}" type="presParOf" srcId="{8CEC480A-0234-46EA-A4B6-AC4A6032DA09}" destId="{86B1174D-65DC-40F0-AF9C-D8C2A417367A}" srcOrd="0" destOrd="0" presId="urn:microsoft.com/office/officeart/2008/layout/HorizontalMultiLevelHierarchy"/>
    <dgm:cxn modelId="{18D1AEEB-6C90-479A-A30F-C7C15EF2F925}" type="presParOf" srcId="{A2072AD0-0E4B-4B8B-872D-0F81A08E69D8}" destId="{3A546BE2-CEF4-4759-BF57-B1E09E992B94}" srcOrd="3" destOrd="0" presId="urn:microsoft.com/office/officeart/2008/layout/HorizontalMultiLevelHierarchy"/>
    <dgm:cxn modelId="{3A4404EC-7CD3-40BA-88AE-D1BC47C2FF3A}" type="presParOf" srcId="{3A546BE2-CEF4-4759-BF57-B1E09E992B94}" destId="{1DE2252D-5609-427B-99FC-B53B8F02F60A}" srcOrd="0" destOrd="0" presId="urn:microsoft.com/office/officeart/2008/layout/HorizontalMultiLevelHierarchy"/>
    <dgm:cxn modelId="{734D9D33-9B85-4023-A8EB-B19B1C54713D}" type="presParOf" srcId="{3A546BE2-CEF4-4759-BF57-B1E09E992B94}" destId="{CA74805D-A640-4D38-A91F-6C89568E64EA}" srcOrd="1" destOrd="0" presId="urn:microsoft.com/office/officeart/2008/layout/HorizontalMultiLevelHierarchy"/>
    <dgm:cxn modelId="{C6F1E3ED-851A-497F-8882-6D0AA7DA126C}" type="presParOf" srcId="{A2072AD0-0E4B-4B8B-872D-0F81A08E69D8}" destId="{84C8006A-A467-467B-88EB-1BB5160D947B}" srcOrd="4" destOrd="0" presId="urn:microsoft.com/office/officeart/2008/layout/HorizontalMultiLevelHierarchy"/>
    <dgm:cxn modelId="{2D1039AF-88F5-4B39-859B-B49B75D9B0E7}" type="presParOf" srcId="{84C8006A-A467-467B-88EB-1BB5160D947B}" destId="{73073320-3EFE-404E-BB69-8B1BBDBDD62F}" srcOrd="0" destOrd="0" presId="urn:microsoft.com/office/officeart/2008/layout/HorizontalMultiLevelHierarchy"/>
    <dgm:cxn modelId="{7588C6FF-23FA-425A-AA88-DC8A5ACF3E95}" type="presParOf" srcId="{A2072AD0-0E4B-4B8B-872D-0F81A08E69D8}" destId="{539C020B-76AC-4B5F-AD5D-3A61DBA320A3}" srcOrd="5" destOrd="0" presId="urn:microsoft.com/office/officeart/2008/layout/HorizontalMultiLevelHierarchy"/>
    <dgm:cxn modelId="{E1085EA8-6701-480D-8C1D-76409238A369}" type="presParOf" srcId="{539C020B-76AC-4B5F-AD5D-3A61DBA320A3}" destId="{7D3B419E-5888-4AE8-83C4-738B89B1D6C9}" srcOrd="0" destOrd="0" presId="urn:microsoft.com/office/officeart/2008/layout/HorizontalMultiLevelHierarchy"/>
    <dgm:cxn modelId="{4EE2149F-1202-4A55-9B72-5050D73D95FC}" type="presParOf" srcId="{539C020B-76AC-4B5F-AD5D-3A61DBA320A3}" destId="{76AD620B-5564-4D08-A8BE-3777FC076540}" srcOrd="1" destOrd="0" presId="urn:microsoft.com/office/officeart/2008/layout/HorizontalMultiLevelHierarchy"/>
    <dgm:cxn modelId="{A92B7C00-56A2-4339-B809-DA8DFC98078B}" type="presParOf" srcId="{A2072AD0-0E4B-4B8B-872D-0F81A08E69D8}" destId="{DCAAFCB4-D478-4423-AC52-7A9D1D946BE1}" srcOrd="6" destOrd="0" presId="urn:microsoft.com/office/officeart/2008/layout/HorizontalMultiLevelHierarchy"/>
    <dgm:cxn modelId="{BBE125DC-23B3-46D0-B4D7-41EBB616CF3E}" type="presParOf" srcId="{DCAAFCB4-D478-4423-AC52-7A9D1D946BE1}" destId="{A2683C84-B3BF-4BE4-B6EC-2670C86F1863}" srcOrd="0" destOrd="0" presId="urn:microsoft.com/office/officeart/2008/layout/HorizontalMultiLevelHierarchy"/>
    <dgm:cxn modelId="{3F763257-4C5A-4CC4-B7A1-77E076DF817A}" type="presParOf" srcId="{A2072AD0-0E4B-4B8B-872D-0F81A08E69D8}" destId="{9BBDA4BE-232E-46BC-96EE-BD8D04ACFD4B}" srcOrd="7" destOrd="0" presId="urn:microsoft.com/office/officeart/2008/layout/HorizontalMultiLevelHierarchy"/>
    <dgm:cxn modelId="{E93E25DA-30CF-4291-B31E-D90E13CA68F0}" type="presParOf" srcId="{9BBDA4BE-232E-46BC-96EE-BD8D04ACFD4B}" destId="{5115F3AC-D5EA-42BD-AC93-DD7EC8FEE8E1}" srcOrd="0" destOrd="0" presId="urn:microsoft.com/office/officeart/2008/layout/HorizontalMultiLevelHierarchy"/>
    <dgm:cxn modelId="{F7A7E4B4-1861-4089-A688-51013111CEF7}" type="presParOf" srcId="{9BBDA4BE-232E-46BC-96EE-BD8D04ACFD4B}" destId="{0ED6EA6E-12D7-4829-AA32-3CD5A08D13CD}" srcOrd="1" destOrd="0" presId="urn:microsoft.com/office/officeart/2008/layout/HorizontalMultiLevelHierarchy"/>
    <dgm:cxn modelId="{C043C0E4-4C17-470A-BB3E-955805EDB1AE}" type="presParOf" srcId="{F643901F-D131-478F-A576-99A33F66D850}" destId="{9C78D39B-38FA-456E-991C-65D961A83266}" srcOrd="6" destOrd="0" presId="urn:microsoft.com/office/officeart/2008/layout/HorizontalMultiLevelHierarchy"/>
    <dgm:cxn modelId="{78F2C818-8344-4020-AF0D-A8699BC9D7F6}" type="presParOf" srcId="{9C78D39B-38FA-456E-991C-65D961A83266}" destId="{9A7CBDB3-B8E0-4F3B-A0C8-5B1E36B76682}" srcOrd="0" destOrd="0" presId="urn:microsoft.com/office/officeart/2008/layout/HorizontalMultiLevelHierarchy"/>
    <dgm:cxn modelId="{CD82E800-B124-4C30-909C-BD7B575EAA6B}" type="presParOf" srcId="{F643901F-D131-478F-A576-99A33F66D850}" destId="{03D17C17-09F6-45D6-8C9A-127065DB6B5C}" srcOrd="7" destOrd="0" presId="urn:microsoft.com/office/officeart/2008/layout/HorizontalMultiLevelHierarchy"/>
    <dgm:cxn modelId="{3670CE8F-9FCF-4491-B11C-F85A895FDA09}" type="presParOf" srcId="{03D17C17-09F6-45D6-8C9A-127065DB6B5C}" destId="{70D066BF-DF0C-4685-976B-6CFC32518016}" srcOrd="0" destOrd="0" presId="urn:microsoft.com/office/officeart/2008/layout/HorizontalMultiLevelHierarchy"/>
    <dgm:cxn modelId="{0B2EBE30-7BE7-4D6D-97FE-BBFC694618C1}" type="presParOf" srcId="{03D17C17-09F6-45D6-8C9A-127065DB6B5C}" destId="{D00009D1-4611-4D43-A62E-D16E689E0540}" srcOrd="1" destOrd="0" presId="urn:microsoft.com/office/officeart/2008/layout/HorizontalMultiLevelHierarchy"/>
    <dgm:cxn modelId="{9DD4CB8B-D809-45F1-AFAF-BB1BBC1E27A9}" type="presParOf" srcId="{F643901F-D131-478F-A576-99A33F66D850}" destId="{6C3AD21E-3132-45BE-B34A-D926013E069F}" srcOrd="8" destOrd="0" presId="urn:microsoft.com/office/officeart/2008/layout/HorizontalMultiLevelHierarchy"/>
    <dgm:cxn modelId="{1ACD7D4E-E069-4613-B973-E7206EFFBF41}" type="presParOf" srcId="{6C3AD21E-3132-45BE-B34A-D926013E069F}" destId="{A278A4C1-AC5B-4048-BC65-FE39903213B0}" srcOrd="0" destOrd="0" presId="urn:microsoft.com/office/officeart/2008/layout/HorizontalMultiLevelHierarchy"/>
    <dgm:cxn modelId="{B3814953-6457-4A2D-BB83-EC11D4DF29F1}" type="presParOf" srcId="{F643901F-D131-478F-A576-99A33F66D850}" destId="{EDBBD1D5-63C9-4988-A367-E7E97AC26607}" srcOrd="9" destOrd="0" presId="urn:microsoft.com/office/officeart/2008/layout/HorizontalMultiLevelHierarchy"/>
    <dgm:cxn modelId="{D91F2BA5-2F42-4035-9B0B-FCEE99804F56}" type="presParOf" srcId="{EDBBD1D5-63C9-4988-A367-E7E97AC26607}" destId="{AE3C671F-EA6D-4A86-8F5F-AAF4A7DE338C}" srcOrd="0" destOrd="0" presId="urn:microsoft.com/office/officeart/2008/layout/HorizontalMultiLevelHierarchy"/>
    <dgm:cxn modelId="{58E10B8F-0C55-44BF-B5F3-5BA2C433DB05}" type="presParOf" srcId="{EDBBD1D5-63C9-4988-A367-E7E97AC26607}" destId="{F2750D95-DCCB-4164-B4B7-9F50503B9945}" srcOrd="1" destOrd="0" presId="urn:microsoft.com/office/officeart/2008/layout/HorizontalMultiLevelHierarchy"/>
    <dgm:cxn modelId="{F72D31D2-4CE0-47BE-9704-D69539585400}" type="presParOf" srcId="{F2750D95-DCCB-4164-B4B7-9F50503B9945}" destId="{AE83B3FE-DA2E-4AE0-916B-FB9E28180D35}" srcOrd="0" destOrd="0" presId="urn:microsoft.com/office/officeart/2008/layout/HorizontalMultiLevelHierarchy"/>
    <dgm:cxn modelId="{3577762F-5FB1-49EA-BF17-0DECB48ACD4C}" type="presParOf" srcId="{AE83B3FE-DA2E-4AE0-916B-FB9E28180D35}" destId="{F2E0F5BE-4C05-4E14-BC4D-77B420AF111D}" srcOrd="0" destOrd="0" presId="urn:microsoft.com/office/officeart/2008/layout/HorizontalMultiLevelHierarchy"/>
    <dgm:cxn modelId="{B1BA2A24-BD2D-4EBE-9010-B029318B36CF}" type="presParOf" srcId="{F2750D95-DCCB-4164-B4B7-9F50503B9945}" destId="{02940F24-AB7F-4EF0-A48A-C1A9D1D5B5DC}" srcOrd="1" destOrd="0" presId="urn:microsoft.com/office/officeart/2008/layout/HorizontalMultiLevelHierarchy"/>
    <dgm:cxn modelId="{F3CC6934-F362-4456-ADE7-3F65E99B7AED}" type="presParOf" srcId="{02940F24-AB7F-4EF0-A48A-C1A9D1D5B5DC}" destId="{C9947B25-9635-402E-81D6-7124B79120D7}" srcOrd="0" destOrd="0" presId="urn:microsoft.com/office/officeart/2008/layout/HorizontalMultiLevelHierarchy"/>
    <dgm:cxn modelId="{3AA7C2FA-6652-4F8F-91E3-830ABB815640}" type="presParOf" srcId="{02940F24-AB7F-4EF0-A48A-C1A9D1D5B5DC}" destId="{C0DF636F-B319-43FF-ABAD-B7137A507EBD}" srcOrd="1" destOrd="0" presId="urn:microsoft.com/office/officeart/2008/layout/HorizontalMultiLevelHierarchy"/>
    <dgm:cxn modelId="{4B3A0930-96A7-459D-94EE-05147DF1ABF5}" type="presParOf" srcId="{F2750D95-DCCB-4164-B4B7-9F50503B9945}" destId="{7C733D84-3986-484C-90BD-F5E7A2FA9337}" srcOrd="2" destOrd="0" presId="urn:microsoft.com/office/officeart/2008/layout/HorizontalMultiLevelHierarchy"/>
    <dgm:cxn modelId="{045A0D47-0FFE-4C14-AC5C-58A0C6859E5F}" type="presParOf" srcId="{7C733D84-3986-484C-90BD-F5E7A2FA9337}" destId="{69FB747C-3215-469A-92BD-E4343C833A09}" srcOrd="0" destOrd="0" presId="urn:microsoft.com/office/officeart/2008/layout/HorizontalMultiLevelHierarchy"/>
    <dgm:cxn modelId="{9E3F80EE-1135-4F2C-9185-0A20B38DD4D8}" type="presParOf" srcId="{F2750D95-DCCB-4164-B4B7-9F50503B9945}" destId="{AB6A8E31-89C3-4C54-81A0-5A7F5B47ACE9}" srcOrd="3" destOrd="0" presId="urn:microsoft.com/office/officeart/2008/layout/HorizontalMultiLevelHierarchy"/>
    <dgm:cxn modelId="{DDE7384A-5A32-46F2-8988-DF43F1E7BB85}" type="presParOf" srcId="{AB6A8E31-89C3-4C54-81A0-5A7F5B47ACE9}" destId="{40F4EB5A-5C99-4CC6-B402-34D363A45939}" srcOrd="0" destOrd="0" presId="urn:microsoft.com/office/officeart/2008/layout/HorizontalMultiLevelHierarchy"/>
    <dgm:cxn modelId="{A7353F0A-BBDC-44FC-8D7D-0A9E3987CF0A}" type="presParOf" srcId="{AB6A8E31-89C3-4C54-81A0-5A7F5B47ACE9}" destId="{9367229A-F020-4B93-B1EE-BA264A90D71A}" srcOrd="1" destOrd="0" presId="urn:microsoft.com/office/officeart/2008/layout/HorizontalMultiLevelHierarchy"/>
    <dgm:cxn modelId="{9CB7F0A8-ECE8-45CB-BA3D-41F97FC62535}" type="presParOf" srcId="{F2750D95-DCCB-4164-B4B7-9F50503B9945}" destId="{2F089B40-611A-4858-BC41-692D987071E1}" srcOrd="4" destOrd="0" presId="urn:microsoft.com/office/officeart/2008/layout/HorizontalMultiLevelHierarchy"/>
    <dgm:cxn modelId="{722392C8-22FC-4164-A7A9-24204F3FCDBE}" type="presParOf" srcId="{2F089B40-611A-4858-BC41-692D987071E1}" destId="{0FE293BF-036E-4680-AAE0-749F6ED8632A}" srcOrd="0" destOrd="0" presId="urn:microsoft.com/office/officeart/2008/layout/HorizontalMultiLevelHierarchy"/>
    <dgm:cxn modelId="{2C8498FF-228C-4537-A59C-A946AD85187B}" type="presParOf" srcId="{F2750D95-DCCB-4164-B4B7-9F50503B9945}" destId="{F17FC7EB-7345-4D9B-B1EF-B5328E99DDCB}" srcOrd="5" destOrd="0" presId="urn:microsoft.com/office/officeart/2008/layout/HorizontalMultiLevelHierarchy"/>
    <dgm:cxn modelId="{0E98CF8B-ADB4-447C-AB2C-61BB710DD09A}" type="presParOf" srcId="{F17FC7EB-7345-4D9B-B1EF-B5328E99DDCB}" destId="{C7116925-A2EA-4B69-90AA-0A46621328A2}" srcOrd="0" destOrd="0" presId="urn:microsoft.com/office/officeart/2008/layout/HorizontalMultiLevelHierarchy"/>
    <dgm:cxn modelId="{C28313F3-41DB-43EA-ABF1-B58091FC9ED0}" type="presParOf" srcId="{F17FC7EB-7345-4D9B-B1EF-B5328E99DDCB}" destId="{3BE28938-1F1B-47A6-8B3B-D77493137B3B}" srcOrd="1" destOrd="0" presId="urn:microsoft.com/office/officeart/2008/layout/HorizontalMultiLevelHierarchy"/>
    <dgm:cxn modelId="{CE12499C-11B3-4E78-8151-095B3869B5B5}" type="presParOf" srcId="{A996D42E-4891-4896-9420-4D5F0F1C9C61}" destId="{6667287B-2269-4631-8D8C-357B14C6C19A}" srcOrd="4" destOrd="0" presId="urn:microsoft.com/office/officeart/2008/layout/HorizontalMultiLevelHierarchy"/>
    <dgm:cxn modelId="{1814D526-7AE6-4EA2-AB58-B5628AD95D7E}" type="presParOf" srcId="{6667287B-2269-4631-8D8C-357B14C6C19A}" destId="{8487AB81-761E-4A50-9153-85271917F1BF}" srcOrd="0" destOrd="0" presId="urn:microsoft.com/office/officeart/2008/layout/HorizontalMultiLevelHierarchy"/>
    <dgm:cxn modelId="{D648ECA3-0A57-4A21-88BF-29F6111FD457}" type="presParOf" srcId="{A996D42E-4891-4896-9420-4D5F0F1C9C61}" destId="{CA49576B-C346-4745-B016-B7DF34737A9D}" srcOrd="5" destOrd="0" presId="urn:microsoft.com/office/officeart/2008/layout/HorizontalMultiLevelHierarchy"/>
    <dgm:cxn modelId="{AF971CA4-6627-4C1D-8952-0D7B1CC788A5}" type="presParOf" srcId="{CA49576B-C346-4745-B016-B7DF34737A9D}" destId="{A9C72FCB-9BB0-45F0-BBF1-077830F54D92}" srcOrd="0" destOrd="0" presId="urn:microsoft.com/office/officeart/2008/layout/HorizontalMultiLevelHierarchy"/>
    <dgm:cxn modelId="{6A4A22C1-8BB3-4EA2-B1EB-AB68EA542284}" type="presParOf" srcId="{CA49576B-C346-4745-B016-B7DF34737A9D}" destId="{AA915015-5485-4721-A0A2-69D3C964A29D}" srcOrd="1" destOrd="0" presId="urn:microsoft.com/office/officeart/2008/layout/HorizontalMultiLevelHierarchy"/>
    <dgm:cxn modelId="{7F34B363-8A2B-4706-A6C4-86527A030AE5}" type="presParOf" srcId="{AA915015-5485-4721-A0A2-69D3C964A29D}" destId="{E50C49C9-5591-490D-A9B8-6E23BCF98097}" srcOrd="0" destOrd="0" presId="urn:microsoft.com/office/officeart/2008/layout/HorizontalMultiLevelHierarchy"/>
    <dgm:cxn modelId="{537FE48B-5945-486E-B965-624431110C49}" type="presParOf" srcId="{E50C49C9-5591-490D-A9B8-6E23BCF98097}" destId="{B5853D05-3860-4033-9199-697A3C9E06D2}" srcOrd="0" destOrd="0" presId="urn:microsoft.com/office/officeart/2008/layout/HorizontalMultiLevelHierarchy"/>
    <dgm:cxn modelId="{3E63282E-D167-4F4E-BCE5-B4BFA6BA81EA}" type="presParOf" srcId="{AA915015-5485-4721-A0A2-69D3C964A29D}" destId="{0DF724E4-08E2-4466-9448-29317D36195E}" srcOrd="1" destOrd="0" presId="urn:microsoft.com/office/officeart/2008/layout/HorizontalMultiLevelHierarchy"/>
    <dgm:cxn modelId="{4E80D11E-D170-4DA3-987B-119C91E11F85}" type="presParOf" srcId="{0DF724E4-08E2-4466-9448-29317D36195E}" destId="{5076497A-FE90-4EB1-A700-975A9FC09C8F}" srcOrd="0" destOrd="0" presId="urn:microsoft.com/office/officeart/2008/layout/HorizontalMultiLevelHierarchy"/>
    <dgm:cxn modelId="{C2E6B8FC-3C03-4261-8987-AB1D9620F626}" type="presParOf" srcId="{0DF724E4-08E2-4466-9448-29317D36195E}" destId="{783B06BC-E209-4037-83ED-D219973C0970}" srcOrd="1" destOrd="0" presId="urn:microsoft.com/office/officeart/2008/layout/HorizontalMultiLevelHierarchy"/>
    <dgm:cxn modelId="{170D61D4-7C7A-4E6A-82A3-7A96416CA4C7}" type="presParOf" srcId="{783B06BC-E209-4037-83ED-D219973C0970}" destId="{AE3B7DE9-2FA6-4277-8E33-CA3D1FB8DEA2}" srcOrd="0" destOrd="0" presId="urn:microsoft.com/office/officeart/2008/layout/HorizontalMultiLevelHierarchy"/>
    <dgm:cxn modelId="{7C63B3CF-E50B-4C9F-996D-88704598552F}" type="presParOf" srcId="{AE3B7DE9-2FA6-4277-8E33-CA3D1FB8DEA2}" destId="{30272FA5-93CF-414D-A3BD-C1FC3449ABC0}" srcOrd="0" destOrd="0" presId="urn:microsoft.com/office/officeart/2008/layout/HorizontalMultiLevelHierarchy"/>
    <dgm:cxn modelId="{0A7791F7-81B1-47C6-A131-6574A294590C}" type="presParOf" srcId="{783B06BC-E209-4037-83ED-D219973C0970}" destId="{FB790DC9-7491-4867-8313-5C3366B541DF}" srcOrd="1" destOrd="0" presId="urn:microsoft.com/office/officeart/2008/layout/HorizontalMultiLevelHierarchy"/>
    <dgm:cxn modelId="{5C2937DB-5FE3-4A5A-A36B-875E5B682CBF}" type="presParOf" srcId="{FB790DC9-7491-4867-8313-5C3366B541DF}" destId="{EA3EAAC5-8BFB-48DF-883B-28F03F5095A9}" srcOrd="0" destOrd="0" presId="urn:microsoft.com/office/officeart/2008/layout/HorizontalMultiLevelHierarchy"/>
    <dgm:cxn modelId="{2A586D92-F798-4846-9C7A-5B75C9EDEFDE}" type="presParOf" srcId="{FB790DC9-7491-4867-8313-5C3366B541DF}" destId="{31606581-78B9-4814-B2C8-FF980C74F1AC}" srcOrd="1" destOrd="0" presId="urn:microsoft.com/office/officeart/2008/layout/HorizontalMultiLevelHierarchy"/>
    <dgm:cxn modelId="{25D2FA62-6368-4032-BA28-71046B838BEF}" type="presParOf" srcId="{783B06BC-E209-4037-83ED-D219973C0970}" destId="{9CDC9775-5D79-4384-BC6C-F7D9DF1F015F}" srcOrd="2" destOrd="0" presId="urn:microsoft.com/office/officeart/2008/layout/HorizontalMultiLevelHierarchy"/>
    <dgm:cxn modelId="{CAE955F3-63F4-4D54-90BB-C1FD963D6967}" type="presParOf" srcId="{9CDC9775-5D79-4384-BC6C-F7D9DF1F015F}" destId="{CC4CAD8D-03E4-4D6C-97EC-824EEF5FBC73}" srcOrd="0" destOrd="0" presId="urn:microsoft.com/office/officeart/2008/layout/HorizontalMultiLevelHierarchy"/>
    <dgm:cxn modelId="{EE2B56AE-420A-4312-96BC-50D8AF30CDC2}" type="presParOf" srcId="{783B06BC-E209-4037-83ED-D219973C0970}" destId="{5FD96B65-6411-4420-91DD-1352FEF833D8}" srcOrd="3" destOrd="0" presId="urn:microsoft.com/office/officeart/2008/layout/HorizontalMultiLevelHierarchy"/>
    <dgm:cxn modelId="{D625F1E6-EF9C-4DC2-AF1D-76D662492D55}" type="presParOf" srcId="{5FD96B65-6411-4420-91DD-1352FEF833D8}" destId="{CDF0C67B-53C9-469E-9C89-419FE4AE223D}" srcOrd="0" destOrd="0" presId="urn:microsoft.com/office/officeart/2008/layout/HorizontalMultiLevelHierarchy"/>
    <dgm:cxn modelId="{A08688B6-9573-4077-A2CE-9EBFBAD0C39D}" type="presParOf" srcId="{5FD96B65-6411-4420-91DD-1352FEF833D8}" destId="{036A8550-9967-4261-996F-84A19E34EFE7}" srcOrd="1" destOrd="0" presId="urn:microsoft.com/office/officeart/2008/layout/HorizontalMultiLevelHierarchy"/>
    <dgm:cxn modelId="{D5060ADD-024C-49B5-A27D-B3900B8D8CAD}" type="presParOf" srcId="{783B06BC-E209-4037-83ED-D219973C0970}" destId="{94A4CE9C-09C9-4212-92C7-5C3A302A8651}" srcOrd="4" destOrd="0" presId="urn:microsoft.com/office/officeart/2008/layout/HorizontalMultiLevelHierarchy"/>
    <dgm:cxn modelId="{4B9D40F9-F250-4CE7-84CC-72750D6F73E6}" type="presParOf" srcId="{94A4CE9C-09C9-4212-92C7-5C3A302A8651}" destId="{ACD3FDF3-6FBB-4189-9721-F7E075046D68}" srcOrd="0" destOrd="0" presId="urn:microsoft.com/office/officeart/2008/layout/HorizontalMultiLevelHierarchy"/>
    <dgm:cxn modelId="{DC068AC3-5FD1-4331-9759-7AFA98505DDA}" type="presParOf" srcId="{783B06BC-E209-4037-83ED-D219973C0970}" destId="{3FE9204F-9B04-43B3-BF88-9A9BF528081E}" srcOrd="5" destOrd="0" presId="urn:microsoft.com/office/officeart/2008/layout/HorizontalMultiLevelHierarchy"/>
    <dgm:cxn modelId="{BD32B8DA-8452-4295-9974-1C20AB03D7E0}" type="presParOf" srcId="{3FE9204F-9B04-43B3-BF88-9A9BF528081E}" destId="{3FA71D81-188D-4BB3-88D5-B8F3585DDD85}" srcOrd="0" destOrd="0" presId="urn:microsoft.com/office/officeart/2008/layout/HorizontalMultiLevelHierarchy"/>
    <dgm:cxn modelId="{C8D31E1B-6E78-4C1A-AD84-14F9E53670DA}" type="presParOf" srcId="{3FE9204F-9B04-43B3-BF88-9A9BF528081E}" destId="{12C35EAE-CDFE-4287-9C95-C4297AF15704}" srcOrd="1" destOrd="0" presId="urn:microsoft.com/office/officeart/2008/layout/HorizontalMultiLevelHierarchy"/>
    <dgm:cxn modelId="{1C3A32C7-9ACE-45CD-BE4A-6781AAED1B7F}" type="presParOf" srcId="{783B06BC-E209-4037-83ED-D219973C0970}" destId="{2A293492-8B6E-4626-9655-D4E614A50374}" srcOrd="6" destOrd="0" presId="urn:microsoft.com/office/officeart/2008/layout/HorizontalMultiLevelHierarchy"/>
    <dgm:cxn modelId="{A14744F7-F687-470B-8FBB-53B069F3738E}" type="presParOf" srcId="{2A293492-8B6E-4626-9655-D4E614A50374}" destId="{B46D1801-EE5B-41DE-AA61-BFBB9EFD9A5D}" srcOrd="0" destOrd="0" presId="urn:microsoft.com/office/officeart/2008/layout/HorizontalMultiLevelHierarchy"/>
    <dgm:cxn modelId="{D1EEF2CC-00A6-43DB-B052-4CF2461AFB8D}" type="presParOf" srcId="{783B06BC-E209-4037-83ED-D219973C0970}" destId="{58BE442B-B2B1-48E0-9946-3C6AE8BC66C6}" srcOrd="7" destOrd="0" presId="urn:microsoft.com/office/officeart/2008/layout/HorizontalMultiLevelHierarchy"/>
    <dgm:cxn modelId="{8871345B-17FD-49DE-9F54-7947D0F81D2D}" type="presParOf" srcId="{58BE442B-B2B1-48E0-9946-3C6AE8BC66C6}" destId="{5EE109F6-9B3B-4A9B-8100-F59EA81D3080}" srcOrd="0" destOrd="0" presId="urn:microsoft.com/office/officeart/2008/layout/HorizontalMultiLevelHierarchy"/>
    <dgm:cxn modelId="{F1A68F11-3175-477B-BCA6-B96B32DC9B7E}" type="presParOf" srcId="{58BE442B-B2B1-48E0-9946-3C6AE8BC66C6}" destId="{F1744BE3-C5E9-4D81-A1E7-737DD88C1693}" srcOrd="1" destOrd="0" presId="urn:microsoft.com/office/officeart/2008/layout/HorizontalMultiLevelHierarchy"/>
    <dgm:cxn modelId="{FFCA90DF-E25E-498B-A8FD-D2E18F66B111}" type="presParOf" srcId="{783B06BC-E209-4037-83ED-D219973C0970}" destId="{E6FF8F2B-89CB-4AE4-8AE5-20EA16419B6E}" srcOrd="8" destOrd="0" presId="urn:microsoft.com/office/officeart/2008/layout/HorizontalMultiLevelHierarchy"/>
    <dgm:cxn modelId="{B4F6AF82-D49C-4D90-B8C5-E29CD28B8C6D}" type="presParOf" srcId="{E6FF8F2B-89CB-4AE4-8AE5-20EA16419B6E}" destId="{389CE32A-BD73-49F4-AC6A-EFFD2006D3F9}" srcOrd="0" destOrd="0" presId="urn:microsoft.com/office/officeart/2008/layout/HorizontalMultiLevelHierarchy"/>
    <dgm:cxn modelId="{F070CFAA-FC48-4AF6-9929-8C20C7B2D45E}" type="presParOf" srcId="{783B06BC-E209-4037-83ED-D219973C0970}" destId="{F2B1F986-3015-477B-948F-839733C1B018}" srcOrd="9" destOrd="0" presId="urn:microsoft.com/office/officeart/2008/layout/HorizontalMultiLevelHierarchy"/>
    <dgm:cxn modelId="{D6D663C8-C725-40AD-8ED3-05DC21CE7A86}" type="presParOf" srcId="{F2B1F986-3015-477B-948F-839733C1B018}" destId="{0180813A-DDD7-4700-AA9A-F26F096374B3}" srcOrd="0" destOrd="0" presId="urn:microsoft.com/office/officeart/2008/layout/HorizontalMultiLevelHierarchy"/>
    <dgm:cxn modelId="{1423153C-4204-4BF9-BC12-7920588A05B7}" type="presParOf" srcId="{F2B1F986-3015-477B-948F-839733C1B018}" destId="{5AFF709F-A9E2-4CE2-8890-45EDD6C3D0F6}" srcOrd="1" destOrd="0" presId="urn:microsoft.com/office/officeart/2008/layout/HorizontalMultiLevelHierarchy"/>
    <dgm:cxn modelId="{AA86274E-D822-49C6-BBEA-574A61FEDE9E}" type="presParOf" srcId="{AA915015-5485-4721-A0A2-69D3C964A29D}" destId="{510A4D77-7477-4BA5-9EFB-419911FADFC0}" srcOrd="2" destOrd="0" presId="urn:microsoft.com/office/officeart/2008/layout/HorizontalMultiLevelHierarchy"/>
    <dgm:cxn modelId="{933BE167-5F32-4E86-8948-0ABFDBF1E82D}" type="presParOf" srcId="{510A4D77-7477-4BA5-9EFB-419911FADFC0}" destId="{CD04A266-A620-4EF8-9F0B-64003740A16F}" srcOrd="0" destOrd="0" presId="urn:microsoft.com/office/officeart/2008/layout/HorizontalMultiLevelHierarchy"/>
    <dgm:cxn modelId="{B03B5AD8-4A68-4BB6-A6D7-70376C3B4B27}" type="presParOf" srcId="{AA915015-5485-4721-A0A2-69D3C964A29D}" destId="{AC4D0C17-5D8F-45AC-AAC3-57F0AD4BF6C9}" srcOrd="3" destOrd="0" presId="urn:microsoft.com/office/officeart/2008/layout/HorizontalMultiLevelHierarchy"/>
    <dgm:cxn modelId="{B0F46F1B-AB13-4B4B-B2B3-71581AFDCEC3}" type="presParOf" srcId="{AC4D0C17-5D8F-45AC-AAC3-57F0AD4BF6C9}" destId="{C8AD24D4-ECDB-4BCA-AC64-E5CA5E35F611}" srcOrd="0" destOrd="0" presId="urn:microsoft.com/office/officeart/2008/layout/HorizontalMultiLevelHierarchy"/>
    <dgm:cxn modelId="{40F2C005-C4F0-4A7A-AE6E-209141E1A989}" type="presParOf" srcId="{AC4D0C17-5D8F-45AC-AAC3-57F0AD4BF6C9}" destId="{EE2A3D95-F34B-4F00-95A3-9228BECAE72B}" srcOrd="1" destOrd="0" presId="urn:microsoft.com/office/officeart/2008/layout/HorizontalMultiLevelHierarchy"/>
    <dgm:cxn modelId="{43ADDEF3-F42F-4C1A-A01B-82EC81A21D9B}" type="presParOf" srcId="{EE2A3D95-F34B-4F00-95A3-9228BECAE72B}" destId="{B253B31F-856B-4B6B-A53A-80A52C047E83}" srcOrd="0" destOrd="0" presId="urn:microsoft.com/office/officeart/2008/layout/HorizontalMultiLevelHierarchy"/>
    <dgm:cxn modelId="{4F332414-FF4C-4E39-A7FC-13EFFC36824F}" type="presParOf" srcId="{B253B31F-856B-4B6B-A53A-80A52C047E83}" destId="{31BA13DE-D52F-4DF9-B89D-A48B658EF7AE}" srcOrd="0" destOrd="0" presId="urn:microsoft.com/office/officeart/2008/layout/HorizontalMultiLevelHierarchy"/>
    <dgm:cxn modelId="{7E8DEC7E-68AF-4851-832E-7699B2474A9C}" type="presParOf" srcId="{EE2A3D95-F34B-4F00-95A3-9228BECAE72B}" destId="{638D0AD4-656E-4F46-B254-3635EF7AB3B1}" srcOrd="1" destOrd="0" presId="urn:microsoft.com/office/officeart/2008/layout/HorizontalMultiLevelHierarchy"/>
    <dgm:cxn modelId="{0AB84456-9B5D-453C-BCDC-04D15943BE58}" type="presParOf" srcId="{638D0AD4-656E-4F46-B254-3635EF7AB3B1}" destId="{8C226210-2E2D-4652-B257-0A61D1BBCFB0}" srcOrd="0" destOrd="0" presId="urn:microsoft.com/office/officeart/2008/layout/HorizontalMultiLevelHierarchy"/>
    <dgm:cxn modelId="{B4167485-5B54-4C60-8C2E-8645297DA9BE}" type="presParOf" srcId="{638D0AD4-656E-4F46-B254-3635EF7AB3B1}" destId="{7F8471EE-FB79-4283-AE74-0BC931CF59E2}" srcOrd="1" destOrd="0" presId="urn:microsoft.com/office/officeart/2008/layout/HorizontalMultiLevelHierarchy"/>
    <dgm:cxn modelId="{88B3A90D-6B37-44DC-A495-4AD5226ECE23}" type="presParOf" srcId="{EE2A3D95-F34B-4F00-95A3-9228BECAE72B}" destId="{D58881CF-61F7-4AEC-AEE7-51430D03F078}" srcOrd="2" destOrd="0" presId="urn:microsoft.com/office/officeart/2008/layout/HorizontalMultiLevelHierarchy"/>
    <dgm:cxn modelId="{E4DBF6AB-2863-4825-8BFA-417BD6CC93A1}" type="presParOf" srcId="{D58881CF-61F7-4AEC-AEE7-51430D03F078}" destId="{75B93599-35B8-4D2A-B68F-B5519930C0E5}" srcOrd="0" destOrd="0" presId="urn:microsoft.com/office/officeart/2008/layout/HorizontalMultiLevelHierarchy"/>
    <dgm:cxn modelId="{20BB7856-8D22-4E5A-8593-F94515D276CA}" type="presParOf" srcId="{EE2A3D95-F34B-4F00-95A3-9228BECAE72B}" destId="{1EC1D64C-20D6-4618-94C7-3177EB6A41E9}" srcOrd="3" destOrd="0" presId="urn:microsoft.com/office/officeart/2008/layout/HorizontalMultiLevelHierarchy"/>
    <dgm:cxn modelId="{C2CF9C4F-781A-481E-A284-49534B265AB9}" type="presParOf" srcId="{1EC1D64C-20D6-4618-94C7-3177EB6A41E9}" destId="{AC759A6C-521D-467B-9AB1-A60B1AC24135}" srcOrd="0" destOrd="0" presId="urn:microsoft.com/office/officeart/2008/layout/HorizontalMultiLevelHierarchy"/>
    <dgm:cxn modelId="{4C3A12C4-390E-4B03-A2B4-1AA1FDFA81DA}" type="presParOf" srcId="{1EC1D64C-20D6-4618-94C7-3177EB6A41E9}" destId="{073785EA-1D33-4EB0-A25F-2A42CB07A620}" srcOrd="1" destOrd="0" presId="urn:microsoft.com/office/officeart/2008/layout/HorizontalMultiLevelHierarchy"/>
    <dgm:cxn modelId="{49F16F48-71F0-4A76-A356-6E13B25F6D41}" type="presParOf" srcId="{EE2A3D95-F34B-4F00-95A3-9228BECAE72B}" destId="{EACEC594-0D83-42A7-9385-125F127B612F}" srcOrd="4" destOrd="0" presId="urn:microsoft.com/office/officeart/2008/layout/HorizontalMultiLevelHierarchy"/>
    <dgm:cxn modelId="{2009D620-3616-4719-A13A-1218FEB3924D}" type="presParOf" srcId="{EACEC594-0D83-42A7-9385-125F127B612F}" destId="{C135A716-FF01-4366-A4B7-1B84A6B8D845}" srcOrd="0" destOrd="0" presId="urn:microsoft.com/office/officeart/2008/layout/HorizontalMultiLevelHierarchy"/>
    <dgm:cxn modelId="{D147E0BE-A62A-4899-9510-2BC95FB8447F}" type="presParOf" srcId="{EE2A3D95-F34B-4F00-95A3-9228BECAE72B}" destId="{B0CEDE98-5A01-4287-A6DC-87C2BCE3A267}" srcOrd="5" destOrd="0" presId="urn:microsoft.com/office/officeart/2008/layout/HorizontalMultiLevelHierarchy"/>
    <dgm:cxn modelId="{012D9F4F-DAC3-442F-9628-B8C90BC48C67}" type="presParOf" srcId="{B0CEDE98-5A01-4287-A6DC-87C2BCE3A267}" destId="{DE911DA9-DF1E-47BE-8EBB-05A7586D9297}" srcOrd="0" destOrd="0" presId="urn:microsoft.com/office/officeart/2008/layout/HorizontalMultiLevelHierarchy"/>
    <dgm:cxn modelId="{AE2C0F1B-F958-4E7E-A32D-D72C630E93E9}" type="presParOf" srcId="{B0CEDE98-5A01-4287-A6DC-87C2BCE3A267}" destId="{88DD2E48-3BD1-4C71-9EE5-2E4992FC4B7A}" srcOrd="1" destOrd="0" presId="urn:microsoft.com/office/officeart/2008/layout/HorizontalMultiLevelHierarchy"/>
    <dgm:cxn modelId="{B3F173CB-3F8E-42B9-837D-C332E5436B52}" type="presParOf" srcId="{AA915015-5485-4721-A0A2-69D3C964A29D}" destId="{DD958649-3552-409B-8893-5F3FF0558DDE}" srcOrd="4" destOrd="0" presId="urn:microsoft.com/office/officeart/2008/layout/HorizontalMultiLevelHierarchy"/>
    <dgm:cxn modelId="{68E0D4A2-1860-43D2-90D1-F59D9771A91F}" type="presParOf" srcId="{DD958649-3552-409B-8893-5F3FF0558DDE}" destId="{C1A878C9-DD6B-4B3E-A332-79093B3C393F}" srcOrd="0" destOrd="0" presId="urn:microsoft.com/office/officeart/2008/layout/HorizontalMultiLevelHierarchy"/>
    <dgm:cxn modelId="{910FF1F7-6893-445B-9621-22A60EB91186}" type="presParOf" srcId="{AA915015-5485-4721-A0A2-69D3C964A29D}" destId="{F0C43666-6B5E-4147-B783-1953DBD6CA7B}" srcOrd="5" destOrd="0" presId="urn:microsoft.com/office/officeart/2008/layout/HorizontalMultiLevelHierarchy"/>
    <dgm:cxn modelId="{ECEF7FE5-40E8-4C01-A582-C6F616753372}" type="presParOf" srcId="{F0C43666-6B5E-4147-B783-1953DBD6CA7B}" destId="{77994CE3-0F05-430F-98B5-C77180362D4F}" srcOrd="0" destOrd="0" presId="urn:microsoft.com/office/officeart/2008/layout/HorizontalMultiLevelHierarchy"/>
    <dgm:cxn modelId="{0573431C-6622-46BF-98A1-7CEC9E55FFF4}" type="presParOf" srcId="{F0C43666-6B5E-4147-B783-1953DBD6CA7B}" destId="{90DBD6DC-913D-4BD9-A3D8-B94E8BF7F0C8}" srcOrd="1" destOrd="0" presId="urn:microsoft.com/office/officeart/2008/layout/HorizontalMultiLevelHierarchy"/>
    <dgm:cxn modelId="{5ABFB282-FA00-4A6A-898F-D914D81691DE}" type="presParOf" srcId="{AA915015-5485-4721-A0A2-69D3C964A29D}" destId="{7E034391-7AAA-4119-B81A-CE72AE0D1EDC}" srcOrd="6" destOrd="0" presId="urn:microsoft.com/office/officeart/2008/layout/HorizontalMultiLevelHierarchy"/>
    <dgm:cxn modelId="{1DE1B3B1-BE44-4ABD-9108-9C159F11ECED}" type="presParOf" srcId="{7E034391-7AAA-4119-B81A-CE72AE0D1EDC}" destId="{DE8D5985-782E-492F-A371-D19A044A68C9}" srcOrd="0" destOrd="0" presId="urn:microsoft.com/office/officeart/2008/layout/HorizontalMultiLevelHierarchy"/>
    <dgm:cxn modelId="{38370E09-9F38-41EA-A6F5-875E69AFE416}" type="presParOf" srcId="{AA915015-5485-4721-A0A2-69D3C964A29D}" destId="{18778CC4-A415-4000-B349-503F09E67A61}" srcOrd="7" destOrd="0" presId="urn:microsoft.com/office/officeart/2008/layout/HorizontalMultiLevelHierarchy"/>
    <dgm:cxn modelId="{5DB1C8BE-D08E-49FA-8BA6-8E40A9402239}" type="presParOf" srcId="{18778CC4-A415-4000-B349-503F09E67A61}" destId="{C4EB6E9C-93F9-41ED-B93F-71B33CC56502}" srcOrd="0" destOrd="0" presId="urn:microsoft.com/office/officeart/2008/layout/HorizontalMultiLevelHierarchy"/>
    <dgm:cxn modelId="{955A2D3E-FF22-4725-A087-37A5E2D22B4D}" type="presParOf" srcId="{18778CC4-A415-4000-B349-503F09E67A61}" destId="{58CA3C27-5BF4-4438-8935-4D4BB2A5EF0B}" srcOrd="1" destOrd="0" presId="urn:microsoft.com/office/officeart/2008/layout/HorizontalMultiLevelHierarchy"/>
    <dgm:cxn modelId="{4569A89C-A1F5-4B61-A912-97B36B275C65}" type="presParOf" srcId="{58CA3C27-5BF4-4438-8935-4D4BB2A5EF0B}" destId="{34A78CD7-AC69-48F3-AC6C-BAE11E63E480}" srcOrd="0" destOrd="0" presId="urn:microsoft.com/office/officeart/2008/layout/HorizontalMultiLevelHierarchy"/>
    <dgm:cxn modelId="{4DF118A6-8A26-40F1-9288-AE0C7818D8B3}" type="presParOf" srcId="{34A78CD7-AC69-48F3-AC6C-BAE11E63E480}" destId="{D9F5F399-C0B1-4286-8F87-B3B1A13B4231}" srcOrd="0" destOrd="0" presId="urn:microsoft.com/office/officeart/2008/layout/HorizontalMultiLevelHierarchy"/>
    <dgm:cxn modelId="{C162C54A-8DEE-41F0-83E6-D61105A33329}" type="presParOf" srcId="{58CA3C27-5BF4-4438-8935-4D4BB2A5EF0B}" destId="{29E4EE35-DA71-4A2D-B1C1-2AD2C82CF353}" srcOrd="1" destOrd="0" presId="urn:microsoft.com/office/officeart/2008/layout/HorizontalMultiLevelHierarchy"/>
    <dgm:cxn modelId="{553A62DA-563A-4FC4-A71F-E15CC8CB4578}" type="presParOf" srcId="{29E4EE35-DA71-4A2D-B1C1-2AD2C82CF353}" destId="{E2A450EE-F250-49F0-B6F2-FFC4703342E0}" srcOrd="0" destOrd="0" presId="urn:microsoft.com/office/officeart/2008/layout/HorizontalMultiLevelHierarchy"/>
    <dgm:cxn modelId="{1E88CEF1-BF58-4BBF-B870-36335F19F799}" type="presParOf" srcId="{29E4EE35-DA71-4A2D-B1C1-2AD2C82CF353}" destId="{E6AB40AA-5556-40D0-9EC1-C8FFEDA07D25}" srcOrd="1" destOrd="0" presId="urn:microsoft.com/office/officeart/2008/layout/HorizontalMultiLevelHierarchy"/>
    <dgm:cxn modelId="{76D7A872-83CE-4A2E-B296-F5A22FFFAA80}" type="presParOf" srcId="{58CA3C27-5BF4-4438-8935-4D4BB2A5EF0B}" destId="{11993AB0-6A27-40F3-8E5D-9395EC1DA1FB}" srcOrd="2" destOrd="0" presId="urn:microsoft.com/office/officeart/2008/layout/HorizontalMultiLevelHierarchy"/>
    <dgm:cxn modelId="{C73B64A0-CF98-4AF4-AD0A-C48315BC4592}" type="presParOf" srcId="{11993AB0-6A27-40F3-8E5D-9395EC1DA1FB}" destId="{5DFEBB3E-E444-4140-9A00-00B9E32EEBD6}" srcOrd="0" destOrd="0" presId="urn:microsoft.com/office/officeart/2008/layout/HorizontalMultiLevelHierarchy"/>
    <dgm:cxn modelId="{64555700-37CA-435D-B282-6091DF49A1AE}" type="presParOf" srcId="{58CA3C27-5BF4-4438-8935-4D4BB2A5EF0B}" destId="{6E9E21CE-B697-4209-96A5-ACEAE6CF3550}" srcOrd="3" destOrd="0" presId="urn:microsoft.com/office/officeart/2008/layout/HorizontalMultiLevelHierarchy"/>
    <dgm:cxn modelId="{B7AAAAE9-8CF7-4CDC-BE9E-70EB50D23209}" type="presParOf" srcId="{6E9E21CE-B697-4209-96A5-ACEAE6CF3550}" destId="{602A17DF-F277-4570-8A41-40CE38E0EEA9}" srcOrd="0" destOrd="0" presId="urn:microsoft.com/office/officeart/2008/layout/HorizontalMultiLevelHierarchy"/>
    <dgm:cxn modelId="{824246D2-5E0F-4F15-B8A3-62561EA8F279}" type="presParOf" srcId="{6E9E21CE-B697-4209-96A5-ACEAE6CF3550}" destId="{076D519D-49F5-4A57-8897-B93211335A86}" srcOrd="1" destOrd="0" presId="urn:microsoft.com/office/officeart/2008/layout/HorizontalMultiLevelHierarchy"/>
    <dgm:cxn modelId="{BE63F89F-8A8B-493A-ABAA-1D3D9F7C2BC1}" type="presParOf" srcId="{58CA3C27-5BF4-4438-8935-4D4BB2A5EF0B}" destId="{D6806874-696C-4013-BFBC-1C0BDC754DB5}" srcOrd="4" destOrd="0" presId="urn:microsoft.com/office/officeart/2008/layout/HorizontalMultiLevelHierarchy"/>
    <dgm:cxn modelId="{DED202F2-3E43-4D62-8DAF-FAD26CADA880}" type="presParOf" srcId="{D6806874-696C-4013-BFBC-1C0BDC754DB5}" destId="{796E6FB5-1A36-40AE-BD1F-F20C12083A43}" srcOrd="0" destOrd="0" presId="urn:microsoft.com/office/officeart/2008/layout/HorizontalMultiLevelHierarchy"/>
    <dgm:cxn modelId="{349E5D9F-16B2-414C-A8F3-D921E856C97F}" type="presParOf" srcId="{58CA3C27-5BF4-4438-8935-4D4BB2A5EF0B}" destId="{2CEA1E74-00E9-4D59-B86C-6AD34B8D9EF5}" srcOrd="5" destOrd="0" presId="urn:microsoft.com/office/officeart/2008/layout/HorizontalMultiLevelHierarchy"/>
    <dgm:cxn modelId="{8A5E6A93-504C-421D-9ED2-D27BF743C38E}" type="presParOf" srcId="{2CEA1E74-00E9-4D59-B86C-6AD34B8D9EF5}" destId="{A7C38275-2646-4B4A-AD7E-C17E99271893}" srcOrd="0" destOrd="0" presId="urn:microsoft.com/office/officeart/2008/layout/HorizontalMultiLevelHierarchy"/>
    <dgm:cxn modelId="{CC1DA752-56AB-4726-B1BA-1C1CD9679590}" type="presParOf" srcId="{2CEA1E74-00E9-4D59-B86C-6AD34B8D9EF5}" destId="{2FD11D0D-A15E-4B84-ABDF-FF9502E9B7BC}" srcOrd="1" destOrd="0" presId="urn:microsoft.com/office/officeart/2008/layout/HorizontalMultiLevelHierarchy"/>
    <dgm:cxn modelId="{9BFD94DF-E6B3-4478-B12C-43955B45935A}" type="presParOf" srcId="{58CA3C27-5BF4-4438-8935-4D4BB2A5EF0B}" destId="{F0D032D4-D150-4911-9802-1914B720CC29}" srcOrd="6" destOrd="0" presId="urn:microsoft.com/office/officeart/2008/layout/HorizontalMultiLevelHierarchy"/>
    <dgm:cxn modelId="{D0F8A261-9350-4702-A91A-33AE9B769283}" type="presParOf" srcId="{F0D032D4-D150-4911-9802-1914B720CC29}" destId="{33AC5610-6988-415A-9F11-63E5A966343D}" srcOrd="0" destOrd="0" presId="urn:microsoft.com/office/officeart/2008/layout/HorizontalMultiLevelHierarchy"/>
    <dgm:cxn modelId="{FF0AF2E4-DACC-4FA0-8F6F-815D54002492}" type="presParOf" srcId="{58CA3C27-5BF4-4438-8935-4D4BB2A5EF0B}" destId="{D5D9B154-93D5-467A-AF01-0AF22D585E9B}" srcOrd="7" destOrd="0" presId="urn:microsoft.com/office/officeart/2008/layout/HorizontalMultiLevelHierarchy"/>
    <dgm:cxn modelId="{92BD11D4-A597-42D2-AE3F-2A122C9EB405}" type="presParOf" srcId="{D5D9B154-93D5-467A-AF01-0AF22D585E9B}" destId="{757B6870-A8BD-489A-B9BF-A211C784FC4A}" srcOrd="0" destOrd="0" presId="urn:microsoft.com/office/officeart/2008/layout/HorizontalMultiLevelHierarchy"/>
    <dgm:cxn modelId="{EA758C45-0C88-4146-B65E-F3CFD4A2A563}" type="presParOf" srcId="{D5D9B154-93D5-467A-AF01-0AF22D585E9B}" destId="{C439083B-7081-49F0-B037-58D8603B97D1}" srcOrd="1" destOrd="0" presId="urn:microsoft.com/office/officeart/2008/layout/HorizontalMultiLevelHierarchy"/>
    <dgm:cxn modelId="{BDCB65AE-9AD9-4FA6-8CDE-735937DECC86}" type="presParOf" srcId="{AA915015-5485-4721-A0A2-69D3C964A29D}" destId="{612B515D-D87B-4C8A-99D0-3B6E83A9D4F1}" srcOrd="8" destOrd="0" presId="urn:microsoft.com/office/officeart/2008/layout/HorizontalMultiLevelHierarchy"/>
    <dgm:cxn modelId="{DC7DD4A0-6A5D-4578-B5F5-22C5C167FB82}" type="presParOf" srcId="{612B515D-D87B-4C8A-99D0-3B6E83A9D4F1}" destId="{6AB887B8-089D-4D68-9BB1-B12C2D50FDDC}" srcOrd="0" destOrd="0" presId="urn:microsoft.com/office/officeart/2008/layout/HorizontalMultiLevelHierarchy"/>
    <dgm:cxn modelId="{217C3904-1035-4C0E-B7F0-6AEC5E5BCAA6}" type="presParOf" srcId="{AA915015-5485-4721-A0A2-69D3C964A29D}" destId="{5120660D-6103-45F4-B3C8-934F6799402F}" srcOrd="9" destOrd="0" presId="urn:microsoft.com/office/officeart/2008/layout/HorizontalMultiLevelHierarchy"/>
    <dgm:cxn modelId="{A399D70F-FCBF-48CD-B062-B7BBC15C3687}" type="presParOf" srcId="{5120660D-6103-45F4-B3C8-934F6799402F}" destId="{A393B44B-CC32-4582-8A65-854E9FB5BAB8}" srcOrd="0" destOrd="0" presId="urn:microsoft.com/office/officeart/2008/layout/HorizontalMultiLevelHierarchy"/>
    <dgm:cxn modelId="{B5B0CE9E-7EC0-4D9A-81D2-10000FF0D6EE}" type="presParOf" srcId="{5120660D-6103-45F4-B3C8-934F6799402F}" destId="{E1472020-BC2B-440C-83D5-457544D64734}" srcOrd="1" destOrd="0" presId="urn:microsoft.com/office/officeart/2008/layout/HorizontalMultiLevelHierarchy"/>
    <dgm:cxn modelId="{DFC327A3-1F6A-4CE3-AE0A-1CD02220CE07}" type="presParOf" srcId="{E1472020-BC2B-440C-83D5-457544D64734}" destId="{0803C860-2C79-4337-A69C-9D03CD20A633}" srcOrd="0" destOrd="0" presId="urn:microsoft.com/office/officeart/2008/layout/HorizontalMultiLevelHierarchy"/>
    <dgm:cxn modelId="{A6CBEC7E-BAEE-4E8B-8191-EF2DB81A4BEE}" type="presParOf" srcId="{0803C860-2C79-4337-A69C-9D03CD20A633}" destId="{38E0ACB1-9A39-4A4E-86DA-6EFE26C084E1}" srcOrd="0" destOrd="0" presId="urn:microsoft.com/office/officeart/2008/layout/HorizontalMultiLevelHierarchy"/>
    <dgm:cxn modelId="{127A0884-9870-4448-8088-56B08608BF51}" type="presParOf" srcId="{E1472020-BC2B-440C-83D5-457544D64734}" destId="{464DC4CF-AAC3-4E4C-855B-8274EA60D35E}" srcOrd="1" destOrd="0" presId="urn:microsoft.com/office/officeart/2008/layout/HorizontalMultiLevelHierarchy"/>
    <dgm:cxn modelId="{D5F7B703-1E9A-4585-BB03-035C516CD57E}" type="presParOf" srcId="{464DC4CF-AAC3-4E4C-855B-8274EA60D35E}" destId="{4B27B162-1DCD-46AB-98C9-ABCA20661E82}" srcOrd="0" destOrd="0" presId="urn:microsoft.com/office/officeart/2008/layout/HorizontalMultiLevelHierarchy"/>
    <dgm:cxn modelId="{BC58C8A4-7BC1-4479-A41F-32815F7F6491}" type="presParOf" srcId="{464DC4CF-AAC3-4E4C-855B-8274EA60D35E}" destId="{F2EE9909-3C6D-4689-AEA4-ED2BCABCED74}" srcOrd="1" destOrd="0" presId="urn:microsoft.com/office/officeart/2008/layout/HorizontalMultiLevelHierarchy"/>
    <dgm:cxn modelId="{F4FDCEF2-77D7-4EC2-838E-834DE137D108}" type="presParOf" srcId="{E1472020-BC2B-440C-83D5-457544D64734}" destId="{4879485F-633F-4F12-AAEF-B62C90446F53}" srcOrd="2" destOrd="0" presId="urn:microsoft.com/office/officeart/2008/layout/HorizontalMultiLevelHierarchy"/>
    <dgm:cxn modelId="{098AE759-1F26-477A-93FC-7FD73BD0DD28}" type="presParOf" srcId="{4879485F-633F-4F12-AAEF-B62C90446F53}" destId="{21EFBE03-7162-4074-8B65-198011BEFB06}" srcOrd="0" destOrd="0" presId="urn:microsoft.com/office/officeart/2008/layout/HorizontalMultiLevelHierarchy"/>
    <dgm:cxn modelId="{8836B46D-D07E-402A-93D3-9176A4231D2C}" type="presParOf" srcId="{E1472020-BC2B-440C-83D5-457544D64734}" destId="{A40ADF7F-4200-4289-9493-F91760403EE6}" srcOrd="3" destOrd="0" presId="urn:microsoft.com/office/officeart/2008/layout/HorizontalMultiLevelHierarchy"/>
    <dgm:cxn modelId="{33D01DC0-662C-4783-B64C-A1B48ADB0993}" type="presParOf" srcId="{A40ADF7F-4200-4289-9493-F91760403EE6}" destId="{803A8030-88F7-4C94-997E-3BE35695EB06}" srcOrd="0" destOrd="0" presId="urn:microsoft.com/office/officeart/2008/layout/HorizontalMultiLevelHierarchy"/>
    <dgm:cxn modelId="{6646F6CB-6C17-459D-BAFA-5B14FC4732C1}" type="presParOf" srcId="{A40ADF7F-4200-4289-9493-F91760403EE6}" destId="{B639DE58-A44B-4385-8888-542708037183}" srcOrd="1" destOrd="0" presId="urn:microsoft.com/office/officeart/2008/layout/HorizontalMultiLevelHierarchy"/>
    <dgm:cxn modelId="{D6E9B539-C9C5-452A-90B4-E97EC101D85B}" type="presParOf" srcId="{E1472020-BC2B-440C-83D5-457544D64734}" destId="{B476BA64-F298-4571-ACD6-B0D049FB2280}" srcOrd="4" destOrd="0" presId="urn:microsoft.com/office/officeart/2008/layout/HorizontalMultiLevelHierarchy"/>
    <dgm:cxn modelId="{DA80F42D-8291-43CD-AD05-262AE3AB3A06}" type="presParOf" srcId="{B476BA64-F298-4571-ACD6-B0D049FB2280}" destId="{5456ADB5-9F9A-409C-81D5-0C666FC807C9}" srcOrd="0" destOrd="0" presId="urn:microsoft.com/office/officeart/2008/layout/HorizontalMultiLevelHierarchy"/>
    <dgm:cxn modelId="{F318526E-827A-42C9-9F08-E4DAFFED94B1}" type="presParOf" srcId="{E1472020-BC2B-440C-83D5-457544D64734}" destId="{22F4FA54-2013-4D19-8A60-9AE23302FAB8}" srcOrd="5" destOrd="0" presId="urn:microsoft.com/office/officeart/2008/layout/HorizontalMultiLevelHierarchy"/>
    <dgm:cxn modelId="{D408840A-CB21-4631-AC53-62A5DAAEB0FD}" type="presParOf" srcId="{22F4FA54-2013-4D19-8A60-9AE23302FAB8}" destId="{03869CA3-702B-4CD7-9BB1-9426182BF0F3}" srcOrd="0" destOrd="0" presId="urn:microsoft.com/office/officeart/2008/layout/HorizontalMultiLevelHierarchy"/>
    <dgm:cxn modelId="{C4B186F9-D631-49F8-8FC9-8007B3E7EEA4}" type="presParOf" srcId="{22F4FA54-2013-4D19-8A60-9AE23302FAB8}" destId="{675A340A-202F-488D-80F6-5D676D9705A3}" srcOrd="1" destOrd="0" presId="urn:microsoft.com/office/officeart/2008/layout/HorizontalMultiLevelHierarchy"/>
    <dgm:cxn modelId="{64B67C94-FD02-4352-B81C-D2785F1D16E7}" type="presParOf" srcId="{AA915015-5485-4721-A0A2-69D3C964A29D}" destId="{A71CB087-46D3-4A3A-909A-C46CFA0D0C43}" srcOrd="10" destOrd="0" presId="urn:microsoft.com/office/officeart/2008/layout/HorizontalMultiLevelHierarchy"/>
    <dgm:cxn modelId="{75F57827-F53D-45F1-B0A0-37DE6DD92592}" type="presParOf" srcId="{A71CB087-46D3-4A3A-909A-C46CFA0D0C43}" destId="{78DF79A6-E997-4403-BC27-66F693E5A764}" srcOrd="0" destOrd="0" presId="urn:microsoft.com/office/officeart/2008/layout/HorizontalMultiLevelHierarchy"/>
    <dgm:cxn modelId="{2BD55262-2ABB-432F-9191-86352A997C14}" type="presParOf" srcId="{AA915015-5485-4721-A0A2-69D3C964A29D}" destId="{16B4F46E-2FC4-423F-853C-F3C4AA648FA3}" srcOrd="11" destOrd="0" presId="urn:microsoft.com/office/officeart/2008/layout/HorizontalMultiLevelHierarchy"/>
    <dgm:cxn modelId="{17B689CE-D1CD-49DD-A631-2B245ADC176A}" type="presParOf" srcId="{16B4F46E-2FC4-423F-853C-F3C4AA648FA3}" destId="{C38E9DF7-7948-4036-B374-6CFA2096C7E5}" srcOrd="0" destOrd="0" presId="urn:microsoft.com/office/officeart/2008/layout/HorizontalMultiLevelHierarchy"/>
    <dgm:cxn modelId="{0278AE62-33A9-4A28-AF00-E4528A32CA5A}" type="presParOf" srcId="{16B4F46E-2FC4-423F-853C-F3C4AA648FA3}" destId="{1884A063-0414-42AF-B1A3-63CC5729CDC0}" srcOrd="1" destOrd="0" presId="urn:microsoft.com/office/officeart/2008/layout/HorizontalMultiLevelHierarchy"/>
    <dgm:cxn modelId="{C84E2847-A886-4EB7-8DB8-378EFBD33570}" type="presParOf" srcId="{A996D42E-4891-4896-9420-4D5F0F1C9C61}" destId="{DC3099E3-B7BB-41B8-9828-6EAC0FF601C8}" srcOrd="6" destOrd="0" presId="urn:microsoft.com/office/officeart/2008/layout/HorizontalMultiLevelHierarchy"/>
    <dgm:cxn modelId="{757A89B0-D5F6-4C69-83D9-1C3DD4419519}" type="presParOf" srcId="{DC3099E3-B7BB-41B8-9828-6EAC0FF601C8}" destId="{7249AE83-D48A-4DB3-9443-101DC30DADEF}" srcOrd="0" destOrd="0" presId="urn:microsoft.com/office/officeart/2008/layout/HorizontalMultiLevelHierarchy"/>
    <dgm:cxn modelId="{903541CF-635E-4C32-A4B5-A05ABF625582}" type="presParOf" srcId="{A996D42E-4891-4896-9420-4D5F0F1C9C61}" destId="{F0A4AA4D-9575-44BE-BA8F-88994655D9CA}" srcOrd="7" destOrd="0" presId="urn:microsoft.com/office/officeart/2008/layout/HorizontalMultiLevelHierarchy"/>
    <dgm:cxn modelId="{EF71B6E5-2AF9-4EE9-9F91-33155AD37027}" type="presParOf" srcId="{F0A4AA4D-9575-44BE-BA8F-88994655D9CA}" destId="{E42D7B02-24C0-46EA-B927-4549D0121888}" srcOrd="0" destOrd="0" presId="urn:microsoft.com/office/officeart/2008/layout/HorizontalMultiLevelHierarchy"/>
    <dgm:cxn modelId="{FC682058-2A81-49F5-AE83-A77411C15E1C}" type="presParOf" srcId="{F0A4AA4D-9575-44BE-BA8F-88994655D9CA}" destId="{3F5C1662-59AE-4D03-B29F-8305319594D5}" srcOrd="1" destOrd="0" presId="urn:microsoft.com/office/officeart/2008/layout/HorizontalMultiLevelHierarchy"/>
    <dgm:cxn modelId="{16F009C6-1D0B-4AA7-A71D-CB2B1A4154F8}" type="presParOf" srcId="{3F5C1662-59AE-4D03-B29F-8305319594D5}" destId="{8A6B3EDE-D47E-44E8-B904-B6BCB454E120}" srcOrd="0" destOrd="0" presId="urn:microsoft.com/office/officeart/2008/layout/HorizontalMultiLevelHierarchy"/>
    <dgm:cxn modelId="{DFCC0243-C36E-48B0-9018-D148413F74E0}" type="presParOf" srcId="{8A6B3EDE-D47E-44E8-B904-B6BCB454E120}" destId="{475861AD-FD5F-4AA8-86E3-6ED2CF6248EC}" srcOrd="0" destOrd="0" presId="urn:microsoft.com/office/officeart/2008/layout/HorizontalMultiLevelHierarchy"/>
    <dgm:cxn modelId="{A04F38A1-B519-4D1A-A1F6-C75CFB774E29}" type="presParOf" srcId="{3F5C1662-59AE-4D03-B29F-8305319594D5}" destId="{8DD5999D-BCE6-4AD6-951E-835EAB2A7D7B}" srcOrd="1" destOrd="0" presId="urn:microsoft.com/office/officeart/2008/layout/HorizontalMultiLevelHierarchy"/>
    <dgm:cxn modelId="{02186F43-F1D1-40E2-9695-8194834875C4}" type="presParOf" srcId="{8DD5999D-BCE6-4AD6-951E-835EAB2A7D7B}" destId="{2D1EB0F2-7272-4898-96AE-8F47D072DA2C}" srcOrd="0" destOrd="0" presId="urn:microsoft.com/office/officeart/2008/layout/HorizontalMultiLevelHierarchy"/>
    <dgm:cxn modelId="{08EEFAA9-8B8B-45FA-A14C-87573D0E154E}" type="presParOf" srcId="{8DD5999D-BCE6-4AD6-951E-835EAB2A7D7B}" destId="{A35B2A06-ABF9-4FAE-A95D-04DE09623E1F}" srcOrd="1" destOrd="0" presId="urn:microsoft.com/office/officeart/2008/layout/HorizontalMultiLevelHierarchy"/>
    <dgm:cxn modelId="{5B0A57FF-EBE4-48F3-A5D1-83340FF92745}" type="presParOf" srcId="{3F5C1662-59AE-4D03-B29F-8305319594D5}" destId="{85A27635-2D72-4AAC-9216-CF9609449B9F}" srcOrd="2" destOrd="0" presId="urn:microsoft.com/office/officeart/2008/layout/HorizontalMultiLevelHierarchy"/>
    <dgm:cxn modelId="{5E7870C8-184D-4CD3-90FA-24D7DDD76C40}" type="presParOf" srcId="{85A27635-2D72-4AAC-9216-CF9609449B9F}" destId="{2A0E83EC-8686-4C0C-AF5E-7C4960E99E82}" srcOrd="0" destOrd="0" presId="urn:microsoft.com/office/officeart/2008/layout/HorizontalMultiLevelHierarchy"/>
    <dgm:cxn modelId="{E315425C-EE05-4082-B7B6-B2ED17931FB9}" type="presParOf" srcId="{3F5C1662-59AE-4D03-B29F-8305319594D5}" destId="{55F99CE5-5F6B-40A7-A47A-0AEC47BF2F4B}" srcOrd="3" destOrd="0" presId="urn:microsoft.com/office/officeart/2008/layout/HorizontalMultiLevelHierarchy"/>
    <dgm:cxn modelId="{48DDF48A-87A4-4641-B2C5-A8D254BEDE8D}" type="presParOf" srcId="{55F99CE5-5F6B-40A7-A47A-0AEC47BF2F4B}" destId="{0351D9E3-87F8-4280-B7F8-0D7F6FD72B26}" srcOrd="0" destOrd="0" presId="urn:microsoft.com/office/officeart/2008/layout/HorizontalMultiLevelHierarchy"/>
    <dgm:cxn modelId="{7053D7EF-C829-45EF-A5DC-D4E14A4F56E0}" type="presParOf" srcId="{55F99CE5-5F6B-40A7-A47A-0AEC47BF2F4B}" destId="{79D781FD-8403-4D4F-8C6C-CEA086D9BEA4}" srcOrd="1" destOrd="0" presId="urn:microsoft.com/office/officeart/2008/layout/HorizontalMultiLevelHierarchy"/>
    <dgm:cxn modelId="{36E5F992-5CA3-4B99-A267-C6D87897A69E}" type="presParOf" srcId="{3F5C1662-59AE-4D03-B29F-8305319594D5}" destId="{C57C48E2-02D7-468E-A0CD-A8CADF441F91}" srcOrd="4" destOrd="0" presId="urn:microsoft.com/office/officeart/2008/layout/HorizontalMultiLevelHierarchy"/>
    <dgm:cxn modelId="{F7E63D49-81D8-4910-A448-C5770BD47705}" type="presParOf" srcId="{C57C48E2-02D7-468E-A0CD-A8CADF441F91}" destId="{D95458E0-76CE-4721-8ADC-12E3202D753C}" srcOrd="0" destOrd="0" presId="urn:microsoft.com/office/officeart/2008/layout/HorizontalMultiLevelHierarchy"/>
    <dgm:cxn modelId="{210469A1-07DC-4DEC-9032-4E7985E6A795}" type="presParOf" srcId="{3F5C1662-59AE-4D03-B29F-8305319594D5}" destId="{82DFD1CB-7DAB-43AB-9892-897210FC7C36}" srcOrd="5" destOrd="0" presId="urn:microsoft.com/office/officeart/2008/layout/HorizontalMultiLevelHierarchy"/>
    <dgm:cxn modelId="{36FBD4B2-9879-433B-8963-CA496AD0228B}" type="presParOf" srcId="{82DFD1CB-7DAB-43AB-9892-897210FC7C36}" destId="{432E619A-B83D-4F3A-982C-452D75119B89}" srcOrd="0" destOrd="0" presId="urn:microsoft.com/office/officeart/2008/layout/HorizontalMultiLevelHierarchy"/>
    <dgm:cxn modelId="{A31CE53E-F80E-4C50-A93F-563469B69344}" type="presParOf" srcId="{82DFD1CB-7DAB-43AB-9892-897210FC7C36}" destId="{EB2092D2-2B7B-4B10-A928-724FD7B917AF}" srcOrd="1" destOrd="0" presId="urn:microsoft.com/office/officeart/2008/layout/HorizontalMultiLevelHierarchy"/>
    <dgm:cxn modelId="{FE2F4AB9-B4F9-44B3-A90B-05C0FAEA82BD}" type="presParOf" srcId="{3F5C1662-59AE-4D03-B29F-8305319594D5}" destId="{09109EF4-20DD-4A9E-BCC1-EBDEFDEC97D1}" srcOrd="6" destOrd="0" presId="urn:microsoft.com/office/officeart/2008/layout/HorizontalMultiLevelHierarchy"/>
    <dgm:cxn modelId="{3A0B55E1-980A-46E3-AB6E-A8C3CFCDB7E0}" type="presParOf" srcId="{09109EF4-20DD-4A9E-BCC1-EBDEFDEC97D1}" destId="{D4741858-FA6B-4BF3-A4ED-AF97EF6F7D1C}" srcOrd="0" destOrd="0" presId="urn:microsoft.com/office/officeart/2008/layout/HorizontalMultiLevelHierarchy"/>
    <dgm:cxn modelId="{F55803B4-82BF-427D-8015-EF915B23E9ED}" type="presParOf" srcId="{3F5C1662-59AE-4D03-B29F-8305319594D5}" destId="{8B5C7949-9FD2-4F8C-A0F6-28424ABF9F6B}" srcOrd="7" destOrd="0" presId="urn:microsoft.com/office/officeart/2008/layout/HorizontalMultiLevelHierarchy"/>
    <dgm:cxn modelId="{789623AE-55DB-4F5A-A685-C2425A1D3B29}" type="presParOf" srcId="{8B5C7949-9FD2-4F8C-A0F6-28424ABF9F6B}" destId="{6C7A03B0-7645-436A-927F-2B25E3DF2D84}" srcOrd="0" destOrd="0" presId="urn:microsoft.com/office/officeart/2008/layout/HorizontalMultiLevelHierarchy"/>
    <dgm:cxn modelId="{70A67908-2171-433C-BB3A-224BF6790DB0}" type="presParOf" srcId="{8B5C7949-9FD2-4F8C-A0F6-28424ABF9F6B}" destId="{EBE1728D-510D-41F5-B7D8-0646A5F341C3}" srcOrd="1" destOrd="0" presId="urn:microsoft.com/office/officeart/2008/layout/HorizontalMultiLevelHierarchy"/>
    <dgm:cxn modelId="{72B365A0-B928-46CF-B101-F29871F37829}" type="presParOf" srcId="{3F5C1662-59AE-4D03-B29F-8305319594D5}" destId="{94674DC1-681E-41CC-A26A-D699BCB1462B}" srcOrd="8" destOrd="0" presId="urn:microsoft.com/office/officeart/2008/layout/HorizontalMultiLevelHierarchy"/>
    <dgm:cxn modelId="{1E67A1BB-9EDB-425B-BE85-CA3B13515241}" type="presParOf" srcId="{94674DC1-681E-41CC-A26A-D699BCB1462B}" destId="{5C311F48-5B71-4CA3-A0B0-D17146590703}" srcOrd="0" destOrd="0" presId="urn:microsoft.com/office/officeart/2008/layout/HorizontalMultiLevelHierarchy"/>
    <dgm:cxn modelId="{5D25E450-F89E-44C2-902F-4F4C60E13FEA}" type="presParOf" srcId="{3F5C1662-59AE-4D03-B29F-8305319594D5}" destId="{92B3AEAC-CC03-433E-A1AE-5D4EA6726CED}" srcOrd="9" destOrd="0" presId="urn:microsoft.com/office/officeart/2008/layout/HorizontalMultiLevelHierarchy"/>
    <dgm:cxn modelId="{829CF3CC-7DBE-4BF8-856A-1ED6EA5F7373}" type="presParOf" srcId="{92B3AEAC-CC03-433E-A1AE-5D4EA6726CED}" destId="{5DAAACCA-2491-4466-B81E-ABDA47D809BF}" srcOrd="0" destOrd="0" presId="urn:microsoft.com/office/officeart/2008/layout/HorizontalMultiLevelHierarchy"/>
    <dgm:cxn modelId="{B9A51B81-1FC6-46B4-90C5-E4D878B389E5}" type="presParOf" srcId="{92B3AEAC-CC03-433E-A1AE-5D4EA6726CED}" destId="{FD85A0F3-6139-4B85-97EE-34E61AD0BA9F}" srcOrd="1" destOrd="0" presId="urn:microsoft.com/office/officeart/2008/layout/HorizontalMultiLevelHierarchy"/>
    <dgm:cxn modelId="{92EF5D03-1947-4D57-9D70-AEE351E24E15}" type="presParOf" srcId="{3F5C1662-59AE-4D03-B29F-8305319594D5}" destId="{9BB1B86C-1721-40A1-9FB7-CC6F7A079006}" srcOrd="10" destOrd="0" presId="urn:microsoft.com/office/officeart/2008/layout/HorizontalMultiLevelHierarchy"/>
    <dgm:cxn modelId="{502E42F0-AE63-490F-839A-F87413B0EE21}" type="presParOf" srcId="{9BB1B86C-1721-40A1-9FB7-CC6F7A079006}" destId="{E02EFAE7-03EC-47DA-B046-A6F3D77E44D5}" srcOrd="0" destOrd="0" presId="urn:microsoft.com/office/officeart/2008/layout/HorizontalMultiLevelHierarchy"/>
    <dgm:cxn modelId="{BC3F9AC7-24FB-47B9-9B7B-42043D3BC756}" type="presParOf" srcId="{3F5C1662-59AE-4D03-B29F-8305319594D5}" destId="{B38B16E2-5922-4EC3-9F89-19CF6D4FAA58}" srcOrd="11" destOrd="0" presId="urn:microsoft.com/office/officeart/2008/layout/HorizontalMultiLevelHierarchy"/>
    <dgm:cxn modelId="{40DB77C5-4285-40FB-8712-8716F4D115FC}" type="presParOf" srcId="{B38B16E2-5922-4EC3-9F89-19CF6D4FAA58}" destId="{96173F9E-337B-4E81-8C6C-F14B55B0778B}" srcOrd="0" destOrd="0" presId="urn:microsoft.com/office/officeart/2008/layout/HorizontalMultiLevelHierarchy"/>
    <dgm:cxn modelId="{4B84999F-0B9E-4E7A-A492-64E852C8CC24}" type="presParOf" srcId="{B38B16E2-5922-4EC3-9F89-19CF6D4FAA58}" destId="{B3502F3B-4992-4577-9DA9-8C6E4CCC34B7}" srcOrd="1" destOrd="0" presId="urn:microsoft.com/office/officeart/2008/layout/HorizontalMultiLevelHierarchy"/>
    <dgm:cxn modelId="{0DA401AF-0B89-44C0-BC8A-573D08B15BB1}" type="presParOf" srcId="{3F5C1662-59AE-4D03-B29F-8305319594D5}" destId="{17155517-8786-4C43-9CAC-7900616A4EEE}" srcOrd="12" destOrd="0" presId="urn:microsoft.com/office/officeart/2008/layout/HorizontalMultiLevelHierarchy"/>
    <dgm:cxn modelId="{77B09F91-3A09-472D-9CAE-630354D8C67A}" type="presParOf" srcId="{17155517-8786-4C43-9CAC-7900616A4EEE}" destId="{70EE21D6-3CB6-4C59-93FA-D1A97C3C6F9A}" srcOrd="0" destOrd="0" presId="urn:microsoft.com/office/officeart/2008/layout/HorizontalMultiLevelHierarchy"/>
    <dgm:cxn modelId="{CAB042DA-326D-49F1-9EED-AB41BF823882}" type="presParOf" srcId="{3F5C1662-59AE-4D03-B29F-8305319594D5}" destId="{600FB7FE-A8A3-405F-8BE6-A6C5AEF45686}" srcOrd="13" destOrd="0" presId="urn:microsoft.com/office/officeart/2008/layout/HorizontalMultiLevelHierarchy"/>
    <dgm:cxn modelId="{41861021-D066-4CA0-B28D-64BD5DD092A5}" type="presParOf" srcId="{600FB7FE-A8A3-405F-8BE6-A6C5AEF45686}" destId="{651A90C0-E40F-4319-8CB4-87C20B5C7256}" srcOrd="0" destOrd="0" presId="urn:microsoft.com/office/officeart/2008/layout/HorizontalMultiLevelHierarchy"/>
    <dgm:cxn modelId="{C77CD7BA-FB75-4C06-8A56-CF461E38D8ED}" type="presParOf" srcId="{600FB7FE-A8A3-405F-8BE6-A6C5AEF45686}" destId="{0FD1DE6F-9834-469E-BDE1-B6668B8246A6}" srcOrd="1" destOrd="0" presId="urn:microsoft.com/office/officeart/2008/layout/HorizontalMultiLevelHierarchy"/>
    <dgm:cxn modelId="{F8F81AC2-86A4-4981-AEB5-C186362832D9}" type="presParOf" srcId="{3F5C1662-59AE-4D03-B29F-8305319594D5}" destId="{06301642-B188-45C8-9DA5-E1468A1D2BA6}" srcOrd="14" destOrd="0" presId="urn:microsoft.com/office/officeart/2008/layout/HorizontalMultiLevelHierarchy"/>
    <dgm:cxn modelId="{70A7D8B8-A978-44C2-8CB7-F2EEED6EDB01}" type="presParOf" srcId="{06301642-B188-45C8-9DA5-E1468A1D2BA6}" destId="{51360D45-0D35-4BF0-AE59-7ACAEDFD904C}" srcOrd="0" destOrd="0" presId="urn:microsoft.com/office/officeart/2008/layout/HorizontalMultiLevelHierarchy"/>
    <dgm:cxn modelId="{1AC8EA00-B115-48B4-B2EE-08BC881245C8}" type="presParOf" srcId="{3F5C1662-59AE-4D03-B29F-8305319594D5}" destId="{73EEEBF1-FB48-4F9D-A60B-E5C84E229B6F}" srcOrd="15" destOrd="0" presId="urn:microsoft.com/office/officeart/2008/layout/HorizontalMultiLevelHierarchy"/>
    <dgm:cxn modelId="{27C7B9C1-1032-4C8A-8473-A0F8AA6EA058}" type="presParOf" srcId="{73EEEBF1-FB48-4F9D-A60B-E5C84E229B6F}" destId="{BF5EE517-4150-474B-9978-FA79B3621C81}" srcOrd="0" destOrd="0" presId="urn:microsoft.com/office/officeart/2008/layout/HorizontalMultiLevelHierarchy"/>
    <dgm:cxn modelId="{D62CE8E0-4CAF-4F28-B98D-B40FD8F0BBEE}" type="presParOf" srcId="{73EEEBF1-FB48-4F9D-A60B-E5C84E229B6F}" destId="{A1A766AA-E02B-46F3-AA47-3990BECC3F46}" srcOrd="1" destOrd="0" presId="urn:microsoft.com/office/officeart/2008/layout/HorizontalMultiLevelHierarchy"/>
    <dgm:cxn modelId="{CF473413-85DA-4C60-BFEA-8CA962FDF85B}" type="presParOf" srcId="{3F5C1662-59AE-4D03-B29F-8305319594D5}" destId="{1962EA40-C151-4873-8E67-4EAEE93C8986}" srcOrd="16" destOrd="0" presId="urn:microsoft.com/office/officeart/2008/layout/HorizontalMultiLevelHierarchy"/>
    <dgm:cxn modelId="{D1AE965F-6722-4DD7-989A-EF9945CC0300}" type="presParOf" srcId="{1962EA40-C151-4873-8E67-4EAEE93C8986}" destId="{C5F9C442-7D6B-44E9-B5CC-8AA973A59B69}" srcOrd="0" destOrd="0" presId="urn:microsoft.com/office/officeart/2008/layout/HorizontalMultiLevelHierarchy"/>
    <dgm:cxn modelId="{BB970EB1-90E4-484E-B2BB-08332611C9AA}" type="presParOf" srcId="{3F5C1662-59AE-4D03-B29F-8305319594D5}" destId="{B4AFF340-A825-4935-9D0B-82890D3D79A5}" srcOrd="17" destOrd="0" presId="urn:microsoft.com/office/officeart/2008/layout/HorizontalMultiLevelHierarchy"/>
    <dgm:cxn modelId="{5C120F19-FD70-4AC0-B1CA-2799E0769BCF}" type="presParOf" srcId="{B4AFF340-A825-4935-9D0B-82890D3D79A5}" destId="{16333260-C7F0-45A8-ABEE-633156DA81EB}" srcOrd="0" destOrd="0" presId="urn:microsoft.com/office/officeart/2008/layout/HorizontalMultiLevelHierarchy"/>
    <dgm:cxn modelId="{0CA739CC-AACA-4845-84B9-8366CD8C5C90}" type="presParOf" srcId="{B4AFF340-A825-4935-9D0B-82890D3D79A5}" destId="{32BE608E-622B-411F-85BB-67577AECB7AD}" srcOrd="1" destOrd="0" presId="urn:microsoft.com/office/officeart/2008/layout/HorizontalMultiLevelHierarchy"/>
    <dgm:cxn modelId="{B297938A-EE6E-459B-915E-777EC27E9CB3}" type="presParOf" srcId="{3F5C1662-59AE-4D03-B29F-8305319594D5}" destId="{FE99CD37-FB2E-4177-9173-01E0DE78EBFC}" srcOrd="18" destOrd="0" presId="urn:microsoft.com/office/officeart/2008/layout/HorizontalMultiLevelHierarchy"/>
    <dgm:cxn modelId="{E327E8D9-3765-4131-8C91-58719BBA150F}" type="presParOf" srcId="{FE99CD37-FB2E-4177-9173-01E0DE78EBFC}" destId="{C545F6F2-0D4B-46AA-BDD8-6AEFDED2B2FE}" srcOrd="0" destOrd="0" presId="urn:microsoft.com/office/officeart/2008/layout/HorizontalMultiLevelHierarchy"/>
    <dgm:cxn modelId="{1DFCFD64-5FBB-4DA7-B0AE-3167716883AA}" type="presParOf" srcId="{3F5C1662-59AE-4D03-B29F-8305319594D5}" destId="{0097AE66-B813-46A9-BF6C-9F27E00B257E}" srcOrd="19" destOrd="0" presId="urn:microsoft.com/office/officeart/2008/layout/HorizontalMultiLevelHierarchy"/>
    <dgm:cxn modelId="{096966B3-2B21-4EAB-8E62-0BD1B5352FA9}" type="presParOf" srcId="{0097AE66-B813-46A9-BF6C-9F27E00B257E}" destId="{A72D44E7-D7A0-42DE-B67E-D0A7F52B1CF7}" srcOrd="0" destOrd="0" presId="urn:microsoft.com/office/officeart/2008/layout/HorizontalMultiLevelHierarchy"/>
    <dgm:cxn modelId="{8CDC0597-8928-4AB7-9DB8-F22BF39D1BAF}" type="presParOf" srcId="{0097AE66-B813-46A9-BF6C-9F27E00B257E}" destId="{FD0AB3F4-1869-4F04-AF3C-3FACC94DAAAF}" srcOrd="1" destOrd="0" presId="urn:microsoft.com/office/officeart/2008/layout/HorizontalMultiLevelHierarchy"/>
    <dgm:cxn modelId="{B334A828-AB45-4A84-AFDF-7864BCA7A810}" type="presParOf" srcId="{A996D42E-4891-4896-9420-4D5F0F1C9C61}" destId="{7FABB92D-427A-4902-8597-DB0471249C49}" srcOrd="8" destOrd="0" presId="urn:microsoft.com/office/officeart/2008/layout/HorizontalMultiLevelHierarchy"/>
    <dgm:cxn modelId="{B5466E0C-A7EA-4531-B7F1-6911422F9F8D}" type="presParOf" srcId="{7FABB92D-427A-4902-8597-DB0471249C49}" destId="{C49FBB9A-60E1-42B0-8AB7-EAACC63EF450}" srcOrd="0" destOrd="0" presId="urn:microsoft.com/office/officeart/2008/layout/HorizontalMultiLevelHierarchy"/>
    <dgm:cxn modelId="{C3E487A0-3FF9-4D18-80FE-F6F9BCA21946}" type="presParOf" srcId="{A996D42E-4891-4896-9420-4D5F0F1C9C61}" destId="{57472942-EEDB-4CBB-9BEB-3F24C4FF6F0B}" srcOrd="9" destOrd="0" presId="urn:microsoft.com/office/officeart/2008/layout/HorizontalMultiLevelHierarchy"/>
    <dgm:cxn modelId="{FA0FD047-EEE8-4BF9-BCEA-897D139C64CB}" type="presParOf" srcId="{57472942-EEDB-4CBB-9BEB-3F24C4FF6F0B}" destId="{0C5F46CF-AE29-47F6-A36E-8F6721B11183}" srcOrd="0" destOrd="0" presId="urn:microsoft.com/office/officeart/2008/layout/HorizontalMultiLevelHierarchy"/>
    <dgm:cxn modelId="{70B55A24-EBAD-4DAE-BD3B-5413D89FE397}" type="presParOf" srcId="{57472942-EEDB-4CBB-9BEB-3F24C4FF6F0B}" destId="{CC0CC94E-750C-4582-AD24-05508163E939}" srcOrd="1" destOrd="0" presId="urn:microsoft.com/office/officeart/2008/layout/HorizontalMultiLevelHierarchy"/>
    <dgm:cxn modelId="{F44B3A81-7FD2-4EC8-AE7D-FD5D139A4D7A}" type="presParOf" srcId="{CC0CC94E-750C-4582-AD24-05508163E939}" destId="{3577A62C-D386-441B-A4C7-FF285EC7F32C}" srcOrd="0" destOrd="0" presId="urn:microsoft.com/office/officeart/2008/layout/HorizontalMultiLevelHierarchy"/>
    <dgm:cxn modelId="{E0933B79-0AF9-44C5-A9AA-0425DBA8A48D}" type="presParOf" srcId="{3577A62C-D386-441B-A4C7-FF285EC7F32C}" destId="{8EB30CD0-7AB1-4AB2-888B-27A47322587C}" srcOrd="0" destOrd="0" presId="urn:microsoft.com/office/officeart/2008/layout/HorizontalMultiLevelHierarchy"/>
    <dgm:cxn modelId="{C743DA64-F233-49BE-A313-53002A15B88E}" type="presParOf" srcId="{CC0CC94E-750C-4582-AD24-05508163E939}" destId="{25F23F1C-0A5C-47C7-9CFD-23B119C98E5C}" srcOrd="1" destOrd="0" presId="urn:microsoft.com/office/officeart/2008/layout/HorizontalMultiLevelHierarchy"/>
    <dgm:cxn modelId="{D1304FBA-A0DC-46BC-B57F-11037D9DD2C2}" type="presParOf" srcId="{25F23F1C-0A5C-47C7-9CFD-23B119C98E5C}" destId="{8A448F86-B1B3-45E2-8A82-BE1EBAC6E016}" srcOrd="0" destOrd="0" presId="urn:microsoft.com/office/officeart/2008/layout/HorizontalMultiLevelHierarchy"/>
    <dgm:cxn modelId="{921A811A-B2D5-4759-A162-CBCCDD63CF63}" type="presParOf" srcId="{25F23F1C-0A5C-47C7-9CFD-23B119C98E5C}" destId="{DFA475EA-0C15-48CD-AFB0-753B1DA1572E}" srcOrd="1" destOrd="0" presId="urn:microsoft.com/office/officeart/2008/layout/HorizontalMultiLevelHierarchy"/>
    <dgm:cxn modelId="{8EAB522B-B8A0-4437-8901-FF51C88D4307}" type="presParOf" srcId="{CC0CC94E-750C-4582-AD24-05508163E939}" destId="{61C43920-E719-409F-AD34-673329979198}" srcOrd="2" destOrd="0" presId="urn:microsoft.com/office/officeart/2008/layout/HorizontalMultiLevelHierarchy"/>
    <dgm:cxn modelId="{8CC1CA55-C086-4835-A3AF-2D3C32FBCE8A}" type="presParOf" srcId="{61C43920-E719-409F-AD34-673329979198}" destId="{E3C5DA22-F33E-4C53-8945-1791D7D55DDA}" srcOrd="0" destOrd="0" presId="urn:microsoft.com/office/officeart/2008/layout/HorizontalMultiLevelHierarchy"/>
    <dgm:cxn modelId="{7E3248F5-2A50-42AB-AA45-CAC641607C23}" type="presParOf" srcId="{CC0CC94E-750C-4582-AD24-05508163E939}" destId="{F6005D98-D9BC-4D97-B5A8-D33A7212BFB7}" srcOrd="3" destOrd="0" presId="urn:microsoft.com/office/officeart/2008/layout/HorizontalMultiLevelHierarchy"/>
    <dgm:cxn modelId="{423DB32A-0200-4D8E-AD4E-E4B7D0F410A8}" type="presParOf" srcId="{F6005D98-D9BC-4D97-B5A8-D33A7212BFB7}" destId="{216313C2-E397-48A4-AA4A-C45A8C211623}" srcOrd="0" destOrd="0" presId="urn:microsoft.com/office/officeart/2008/layout/HorizontalMultiLevelHierarchy"/>
    <dgm:cxn modelId="{7E70422B-C456-4F15-A81A-38ED48AFD5D1}" type="presParOf" srcId="{F6005D98-D9BC-4D97-B5A8-D33A7212BFB7}" destId="{179BE12E-339A-486B-9AA9-91F615FF6F86}" srcOrd="1" destOrd="0" presId="urn:microsoft.com/office/officeart/2008/layout/HorizontalMultiLevelHierarchy"/>
  </dgm:cxnLst>
  <dgm:bg/>
  <dgm:whole/>
  <dgm:extLst>
    <a:ext uri="http://schemas.microsoft.com/office/drawing/2008/diagram">
      <dsp:dataModelExt xmlns:dsp="http://schemas.microsoft.com/office/drawing/2008/diagram" relId="rId65" minVer="http://schemas.openxmlformats.org/drawingml/2006/diagram"/>
    </a:ext>
    <a:ext uri="{C62137D5-CB1D-491B-B009-E17868A290BF}">
      <dgm14:recolorImg xmlns:dgm14="http://schemas.microsoft.com/office/drawing/2010/diagram" val="1"/>
    </a:ext>
  </dgm:extLst>
</dgm:dataModel>
</file>

<file path=word/diagrams/data10.xml><?xml version="1.0" encoding="utf-8"?>
<dgm:dataModel xmlns:dgm="http://schemas.openxmlformats.org/drawingml/2006/diagram" xmlns:a="http://schemas.openxmlformats.org/drawingml/2006/main">
  <dgm:ptLst>
    <dgm:pt modelId="{13845A2C-4D03-4EA5-8118-9F79FAF73332}"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05C67378-D115-4EB4-8A1B-D1E6CE486981}">
      <dgm:prSet phldrT="[Text]" custT="1"/>
      <dgm:spPr/>
      <dgm:t>
        <a:bodyPr/>
        <a:lstStyle/>
        <a:p>
          <a:r>
            <a:rPr lang="fa-IR" sz="1400" b="1">
              <a:latin typeface="IRNazanin" panose="02000506000000020002" pitchFamily="2" charset="-78"/>
              <a:cs typeface="B Nazanin" panose="00000400000000000000" pitchFamily="2" charset="-78"/>
            </a:rPr>
            <a:t>تفکر پژوهشی</a:t>
          </a:r>
          <a:endParaRPr lang="en-US" sz="1400" b="1">
            <a:latin typeface="IRNazanin" panose="02000506000000020002" pitchFamily="2" charset="-78"/>
            <a:cs typeface="B Nazanin" panose="00000400000000000000" pitchFamily="2" charset="-78"/>
          </a:endParaRPr>
        </a:p>
      </dgm:t>
    </dgm:pt>
    <dgm:pt modelId="{9AB20A22-F387-4F29-9F9F-DF4E1486A2C5}" type="parTrans" cxnId="{CDD291F9-C58C-48CB-AB6A-7830C0488BF9}">
      <dgm:prSet/>
      <dgm:spPr/>
      <dgm:t>
        <a:bodyPr/>
        <a:lstStyle/>
        <a:p>
          <a:endParaRPr lang="en-US" b="1">
            <a:latin typeface="IRNazanin" panose="02000506000000020002" pitchFamily="2" charset="-78"/>
            <a:cs typeface="B Nazanin" panose="00000400000000000000" pitchFamily="2" charset="-78"/>
          </a:endParaRPr>
        </a:p>
      </dgm:t>
    </dgm:pt>
    <dgm:pt modelId="{CB4CCACB-78F0-440F-A7F8-AA1B04AB45C5}" type="sibTrans" cxnId="{CDD291F9-C58C-48CB-AB6A-7830C0488BF9}">
      <dgm:prSet/>
      <dgm:spPr/>
      <dgm:t>
        <a:bodyPr/>
        <a:lstStyle/>
        <a:p>
          <a:endParaRPr lang="en-US" b="1">
            <a:latin typeface="IRNazanin" panose="02000506000000020002" pitchFamily="2" charset="-78"/>
            <a:cs typeface="B Nazanin" panose="00000400000000000000" pitchFamily="2" charset="-78"/>
          </a:endParaRPr>
        </a:p>
      </dgm:t>
    </dgm:pt>
    <dgm:pt modelId="{7903CED7-5E75-48C2-AC53-4DFA7669B7D6}">
      <dgm:prSet phldrT="[Text]"/>
      <dgm:spPr/>
      <dgm:t>
        <a:bodyPr/>
        <a:lstStyle/>
        <a:p>
          <a:r>
            <a:rPr lang="fa-IR" b="1">
              <a:latin typeface="IRNazanin" panose="02000506000000020002" pitchFamily="2" charset="-78"/>
              <a:cs typeface="B Nazanin" panose="00000400000000000000" pitchFamily="2" charset="-78"/>
            </a:rPr>
            <a:t>جامعیت و همه‌جانبه‌نگری</a:t>
          </a:r>
          <a:endParaRPr lang="en-US" b="1">
            <a:latin typeface="IRNazanin" panose="02000506000000020002" pitchFamily="2" charset="-78"/>
            <a:cs typeface="B Nazanin" panose="00000400000000000000" pitchFamily="2" charset="-78"/>
          </a:endParaRPr>
        </a:p>
      </dgm:t>
    </dgm:pt>
    <dgm:pt modelId="{FAF39577-A653-43A6-B485-D01024FF4052}" type="parTrans" cxnId="{BC064AA4-7661-4BDF-885E-4929A7063633}">
      <dgm:prSet/>
      <dgm:spPr/>
      <dgm:t>
        <a:bodyPr/>
        <a:lstStyle/>
        <a:p>
          <a:endParaRPr lang="en-US" b="1">
            <a:latin typeface="IRNazanin" panose="02000506000000020002" pitchFamily="2" charset="-78"/>
            <a:cs typeface="B Nazanin" panose="00000400000000000000" pitchFamily="2" charset="-78"/>
          </a:endParaRPr>
        </a:p>
      </dgm:t>
    </dgm:pt>
    <dgm:pt modelId="{6612D576-6AC2-40BD-9A9F-624FC966DA96}" type="sibTrans" cxnId="{BC064AA4-7661-4BDF-885E-4929A7063633}">
      <dgm:prSet/>
      <dgm:spPr/>
      <dgm:t>
        <a:bodyPr/>
        <a:lstStyle/>
        <a:p>
          <a:endParaRPr lang="en-US" b="1">
            <a:latin typeface="IRNazanin" panose="02000506000000020002" pitchFamily="2" charset="-78"/>
            <a:cs typeface="B Nazanin" panose="00000400000000000000" pitchFamily="2" charset="-78"/>
          </a:endParaRPr>
        </a:p>
      </dgm:t>
    </dgm:pt>
    <dgm:pt modelId="{0837B6D3-8AAE-4D6F-8B76-C106E32FBD5D}">
      <dgm:prSet phldrT="[Text]" custT="1"/>
      <dgm:spPr/>
      <dgm:t>
        <a:bodyPr/>
        <a:lstStyle/>
        <a:p>
          <a:r>
            <a:rPr lang="fa-IR" sz="900" b="1">
              <a:latin typeface="IRNazanin" panose="02000506000000020002" pitchFamily="2" charset="-78"/>
              <a:cs typeface="B Nazanin" panose="00000400000000000000" pitchFamily="2" charset="-78"/>
            </a:rPr>
            <a:t>انعطاف‌پذیری</a:t>
          </a:r>
          <a:endParaRPr lang="en-US" sz="900" b="1">
            <a:latin typeface="IRNazanin" panose="02000506000000020002" pitchFamily="2" charset="-78"/>
            <a:cs typeface="B Nazanin" panose="00000400000000000000" pitchFamily="2" charset="-78"/>
          </a:endParaRPr>
        </a:p>
      </dgm:t>
    </dgm:pt>
    <dgm:pt modelId="{2B559B9C-4000-4145-9356-9CEDE2007383}" type="parTrans" cxnId="{DC683033-BA48-4DCE-8130-282EC9526339}">
      <dgm:prSet/>
      <dgm:spPr/>
      <dgm:t>
        <a:bodyPr/>
        <a:lstStyle/>
        <a:p>
          <a:endParaRPr lang="en-US" b="1">
            <a:latin typeface="IRNazanin" panose="02000506000000020002" pitchFamily="2" charset="-78"/>
            <a:cs typeface="B Nazanin" panose="00000400000000000000" pitchFamily="2" charset="-78"/>
          </a:endParaRPr>
        </a:p>
      </dgm:t>
    </dgm:pt>
    <dgm:pt modelId="{8B1AF463-F692-491C-9341-8F255A1DCCE8}" type="sibTrans" cxnId="{DC683033-BA48-4DCE-8130-282EC9526339}">
      <dgm:prSet/>
      <dgm:spPr/>
      <dgm:t>
        <a:bodyPr/>
        <a:lstStyle/>
        <a:p>
          <a:endParaRPr lang="en-US" b="1">
            <a:latin typeface="IRNazanin" panose="02000506000000020002" pitchFamily="2" charset="-78"/>
            <a:cs typeface="B Nazanin" panose="00000400000000000000" pitchFamily="2" charset="-78"/>
          </a:endParaRPr>
        </a:p>
      </dgm:t>
    </dgm:pt>
    <dgm:pt modelId="{83A0887D-A994-4F68-B367-F3D8B96451E1}">
      <dgm:prSet phldrT="[Text]" custT="1"/>
      <dgm:spPr/>
      <dgm:t>
        <a:bodyPr/>
        <a:lstStyle/>
        <a:p>
          <a:r>
            <a:rPr lang="fa-IR" sz="900" b="1">
              <a:latin typeface="IRNazanin" panose="02000506000000020002" pitchFamily="2" charset="-78"/>
              <a:cs typeface="B Nazanin" panose="00000400000000000000" pitchFamily="2" charset="-78"/>
            </a:rPr>
            <a:t>ژرف‌اندیشی</a:t>
          </a:r>
          <a:endParaRPr lang="en-US" sz="900" b="1">
            <a:latin typeface="IRNazanin" panose="02000506000000020002" pitchFamily="2" charset="-78"/>
            <a:cs typeface="B Nazanin" panose="00000400000000000000" pitchFamily="2" charset="-78"/>
          </a:endParaRPr>
        </a:p>
      </dgm:t>
    </dgm:pt>
    <dgm:pt modelId="{44680010-67BA-40F1-9C23-4D8EEABF11C4}" type="parTrans" cxnId="{203869B1-A17A-4AF9-B7C1-BE1047E4701E}">
      <dgm:prSet/>
      <dgm:spPr/>
      <dgm:t>
        <a:bodyPr/>
        <a:lstStyle/>
        <a:p>
          <a:endParaRPr lang="en-US" b="1">
            <a:latin typeface="IRNazanin" panose="02000506000000020002" pitchFamily="2" charset="-78"/>
            <a:cs typeface="B Nazanin" panose="00000400000000000000" pitchFamily="2" charset="-78"/>
          </a:endParaRPr>
        </a:p>
      </dgm:t>
    </dgm:pt>
    <dgm:pt modelId="{B0A36958-535F-40A8-92F5-D0FAC3A5FB31}" type="sibTrans" cxnId="{203869B1-A17A-4AF9-B7C1-BE1047E4701E}">
      <dgm:prSet/>
      <dgm:spPr/>
      <dgm:t>
        <a:bodyPr/>
        <a:lstStyle/>
        <a:p>
          <a:endParaRPr lang="en-US" b="1">
            <a:latin typeface="IRNazanin" panose="02000506000000020002" pitchFamily="2" charset="-78"/>
            <a:cs typeface="B Nazanin" panose="00000400000000000000" pitchFamily="2" charset="-78"/>
          </a:endParaRPr>
        </a:p>
      </dgm:t>
    </dgm:pt>
    <dgm:pt modelId="{94C0DD8D-65BE-4920-BB87-C676AF9C546E}" type="pres">
      <dgm:prSet presAssocID="{13845A2C-4D03-4EA5-8118-9F79FAF73332}" presName="Name0" presStyleCnt="0">
        <dgm:presLayoutVars>
          <dgm:chMax val="1"/>
          <dgm:dir/>
          <dgm:animLvl val="ctr"/>
          <dgm:resizeHandles val="exact"/>
        </dgm:presLayoutVars>
      </dgm:prSet>
      <dgm:spPr/>
    </dgm:pt>
    <dgm:pt modelId="{C74E0790-CAFE-43ED-992B-37FEF7C8B88E}" type="pres">
      <dgm:prSet presAssocID="{05C67378-D115-4EB4-8A1B-D1E6CE486981}" presName="centerShape" presStyleLbl="node0" presStyleIdx="0" presStyleCnt="1"/>
      <dgm:spPr/>
    </dgm:pt>
    <dgm:pt modelId="{DBBBE876-0EFA-4967-8A3F-7811FAF58E67}" type="pres">
      <dgm:prSet presAssocID="{7903CED7-5E75-48C2-AC53-4DFA7669B7D6}" presName="node" presStyleLbl="node1" presStyleIdx="0" presStyleCnt="3" custScaleX="113594" custScaleY="116701">
        <dgm:presLayoutVars>
          <dgm:bulletEnabled val="1"/>
        </dgm:presLayoutVars>
      </dgm:prSet>
      <dgm:spPr/>
    </dgm:pt>
    <dgm:pt modelId="{2F3EADE9-1A9D-4F2E-B3EF-2F11C2DFC3D7}" type="pres">
      <dgm:prSet presAssocID="{7903CED7-5E75-48C2-AC53-4DFA7669B7D6}" presName="dummy" presStyleCnt="0"/>
      <dgm:spPr/>
    </dgm:pt>
    <dgm:pt modelId="{94A540FF-6B83-42BE-94EC-8C6E80340894}" type="pres">
      <dgm:prSet presAssocID="{6612D576-6AC2-40BD-9A9F-624FC966DA96}" presName="sibTrans" presStyleLbl="sibTrans2D1" presStyleIdx="0" presStyleCnt="3"/>
      <dgm:spPr/>
    </dgm:pt>
    <dgm:pt modelId="{DD679140-FE6C-44DA-AAB8-00216D0DD0F4}" type="pres">
      <dgm:prSet presAssocID="{0837B6D3-8AAE-4D6F-8B76-C106E32FBD5D}" presName="node" presStyleLbl="node1" presStyleIdx="1" presStyleCnt="3" custScaleX="117576" custScaleY="115429">
        <dgm:presLayoutVars>
          <dgm:bulletEnabled val="1"/>
        </dgm:presLayoutVars>
      </dgm:prSet>
      <dgm:spPr/>
    </dgm:pt>
    <dgm:pt modelId="{8543611D-2AB0-40CC-9093-9C2E8F363770}" type="pres">
      <dgm:prSet presAssocID="{0837B6D3-8AAE-4D6F-8B76-C106E32FBD5D}" presName="dummy" presStyleCnt="0"/>
      <dgm:spPr/>
    </dgm:pt>
    <dgm:pt modelId="{8627D46E-2AB2-4593-A7AE-898DB8781A1C}" type="pres">
      <dgm:prSet presAssocID="{8B1AF463-F692-491C-9341-8F255A1DCCE8}" presName="sibTrans" presStyleLbl="sibTrans2D1" presStyleIdx="1" presStyleCnt="3"/>
      <dgm:spPr/>
    </dgm:pt>
    <dgm:pt modelId="{EFF404BF-7339-42F0-80B9-B532FA587BF6}" type="pres">
      <dgm:prSet presAssocID="{83A0887D-A994-4F68-B367-F3D8B96451E1}" presName="node" presStyleLbl="node1" presStyleIdx="2" presStyleCnt="3" custScaleX="111732" custScaleY="110058">
        <dgm:presLayoutVars>
          <dgm:bulletEnabled val="1"/>
        </dgm:presLayoutVars>
      </dgm:prSet>
      <dgm:spPr/>
    </dgm:pt>
    <dgm:pt modelId="{5B78CFCF-85C1-4B82-A350-209B8C39D9C2}" type="pres">
      <dgm:prSet presAssocID="{83A0887D-A994-4F68-B367-F3D8B96451E1}" presName="dummy" presStyleCnt="0"/>
      <dgm:spPr/>
    </dgm:pt>
    <dgm:pt modelId="{E21A2085-CD37-4A46-8B3F-CEC733E66B9F}" type="pres">
      <dgm:prSet presAssocID="{B0A36958-535F-40A8-92F5-D0FAC3A5FB31}" presName="sibTrans" presStyleLbl="sibTrans2D1" presStyleIdx="2" presStyleCnt="3"/>
      <dgm:spPr/>
    </dgm:pt>
  </dgm:ptLst>
  <dgm:cxnLst>
    <dgm:cxn modelId="{35BE451E-B503-4CAC-AF82-2B6687A19727}" type="presOf" srcId="{B0A36958-535F-40A8-92F5-D0FAC3A5FB31}" destId="{E21A2085-CD37-4A46-8B3F-CEC733E66B9F}" srcOrd="0" destOrd="0" presId="urn:microsoft.com/office/officeart/2005/8/layout/radial6"/>
    <dgm:cxn modelId="{DC683033-BA48-4DCE-8130-282EC9526339}" srcId="{05C67378-D115-4EB4-8A1B-D1E6CE486981}" destId="{0837B6D3-8AAE-4D6F-8B76-C106E32FBD5D}" srcOrd="1" destOrd="0" parTransId="{2B559B9C-4000-4145-9356-9CEDE2007383}" sibTransId="{8B1AF463-F692-491C-9341-8F255A1DCCE8}"/>
    <dgm:cxn modelId="{6B71F362-948A-4C0C-813F-08626B4C3EE6}" type="presOf" srcId="{7903CED7-5E75-48C2-AC53-4DFA7669B7D6}" destId="{DBBBE876-0EFA-4967-8A3F-7811FAF58E67}" srcOrd="0" destOrd="0" presId="urn:microsoft.com/office/officeart/2005/8/layout/radial6"/>
    <dgm:cxn modelId="{FD6A0496-46AE-4B5F-AD66-49D20AD29629}" type="presOf" srcId="{6612D576-6AC2-40BD-9A9F-624FC966DA96}" destId="{94A540FF-6B83-42BE-94EC-8C6E80340894}" srcOrd="0" destOrd="0" presId="urn:microsoft.com/office/officeart/2005/8/layout/radial6"/>
    <dgm:cxn modelId="{BC064AA4-7661-4BDF-885E-4929A7063633}" srcId="{05C67378-D115-4EB4-8A1B-D1E6CE486981}" destId="{7903CED7-5E75-48C2-AC53-4DFA7669B7D6}" srcOrd="0" destOrd="0" parTransId="{FAF39577-A653-43A6-B485-D01024FF4052}" sibTransId="{6612D576-6AC2-40BD-9A9F-624FC966DA96}"/>
    <dgm:cxn modelId="{3BD33DA6-C75C-43BA-BBDC-F1978EEBB25C}" type="presOf" srcId="{05C67378-D115-4EB4-8A1B-D1E6CE486981}" destId="{C74E0790-CAFE-43ED-992B-37FEF7C8B88E}" srcOrd="0" destOrd="0" presId="urn:microsoft.com/office/officeart/2005/8/layout/radial6"/>
    <dgm:cxn modelId="{983E09A7-43AE-428A-AA08-AEB947C9FE28}" type="presOf" srcId="{0837B6D3-8AAE-4D6F-8B76-C106E32FBD5D}" destId="{DD679140-FE6C-44DA-AAB8-00216D0DD0F4}" srcOrd="0" destOrd="0" presId="urn:microsoft.com/office/officeart/2005/8/layout/radial6"/>
    <dgm:cxn modelId="{292B6CA8-BD95-443C-B514-38B0D86F6F59}" type="presOf" srcId="{13845A2C-4D03-4EA5-8118-9F79FAF73332}" destId="{94C0DD8D-65BE-4920-BB87-C676AF9C546E}" srcOrd="0" destOrd="0" presId="urn:microsoft.com/office/officeart/2005/8/layout/radial6"/>
    <dgm:cxn modelId="{203869B1-A17A-4AF9-B7C1-BE1047E4701E}" srcId="{05C67378-D115-4EB4-8A1B-D1E6CE486981}" destId="{83A0887D-A994-4F68-B367-F3D8B96451E1}" srcOrd="2" destOrd="0" parTransId="{44680010-67BA-40F1-9C23-4D8EEABF11C4}" sibTransId="{B0A36958-535F-40A8-92F5-D0FAC3A5FB31}"/>
    <dgm:cxn modelId="{547C48BC-2930-4BAD-8002-A82598506ECC}" type="presOf" srcId="{83A0887D-A994-4F68-B367-F3D8B96451E1}" destId="{EFF404BF-7339-42F0-80B9-B532FA587BF6}" srcOrd="0" destOrd="0" presId="urn:microsoft.com/office/officeart/2005/8/layout/radial6"/>
    <dgm:cxn modelId="{0FAE34C8-A8A7-4351-B261-095404E25E64}" type="presOf" srcId="{8B1AF463-F692-491C-9341-8F255A1DCCE8}" destId="{8627D46E-2AB2-4593-A7AE-898DB8781A1C}" srcOrd="0" destOrd="0" presId="urn:microsoft.com/office/officeart/2005/8/layout/radial6"/>
    <dgm:cxn modelId="{CDD291F9-C58C-48CB-AB6A-7830C0488BF9}" srcId="{13845A2C-4D03-4EA5-8118-9F79FAF73332}" destId="{05C67378-D115-4EB4-8A1B-D1E6CE486981}" srcOrd="0" destOrd="0" parTransId="{9AB20A22-F387-4F29-9F9F-DF4E1486A2C5}" sibTransId="{CB4CCACB-78F0-440F-A7F8-AA1B04AB45C5}"/>
    <dgm:cxn modelId="{A962501A-5095-4EAC-BAC1-D00E93804F88}" type="presParOf" srcId="{94C0DD8D-65BE-4920-BB87-C676AF9C546E}" destId="{C74E0790-CAFE-43ED-992B-37FEF7C8B88E}" srcOrd="0" destOrd="0" presId="urn:microsoft.com/office/officeart/2005/8/layout/radial6"/>
    <dgm:cxn modelId="{F098B4DB-0DA8-453E-BABF-DD486ECA11B7}" type="presParOf" srcId="{94C0DD8D-65BE-4920-BB87-C676AF9C546E}" destId="{DBBBE876-0EFA-4967-8A3F-7811FAF58E67}" srcOrd="1" destOrd="0" presId="urn:microsoft.com/office/officeart/2005/8/layout/radial6"/>
    <dgm:cxn modelId="{95961AB3-8F7C-47B3-906B-6968E2E502CE}" type="presParOf" srcId="{94C0DD8D-65BE-4920-BB87-C676AF9C546E}" destId="{2F3EADE9-1A9D-4F2E-B3EF-2F11C2DFC3D7}" srcOrd="2" destOrd="0" presId="urn:microsoft.com/office/officeart/2005/8/layout/radial6"/>
    <dgm:cxn modelId="{0CAFF00B-FDB9-498D-AA57-2B38CC3CDF8B}" type="presParOf" srcId="{94C0DD8D-65BE-4920-BB87-C676AF9C546E}" destId="{94A540FF-6B83-42BE-94EC-8C6E80340894}" srcOrd="3" destOrd="0" presId="urn:microsoft.com/office/officeart/2005/8/layout/radial6"/>
    <dgm:cxn modelId="{3A8FAA04-981F-40B7-B905-6DAD6B0D6351}" type="presParOf" srcId="{94C0DD8D-65BE-4920-BB87-C676AF9C546E}" destId="{DD679140-FE6C-44DA-AAB8-00216D0DD0F4}" srcOrd="4" destOrd="0" presId="urn:microsoft.com/office/officeart/2005/8/layout/radial6"/>
    <dgm:cxn modelId="{C5E53778-3243-4130-9728-1623FA07F964}" type="presParOf" srcId="{94C0DD8D-65BE-4920-BB87-C676AF9C546E}" destId="{8543611D-2AB0-40CC-9093-9C2E8F363770}" srcOrd="5" destOrd="0" presId="urn:microsoft.com/office/officeart/2005/8/layout/radial6"/>
    <dgm:cxn modelId="{16EF3192-F425-4B71-82F0-E59B83153AB2}" type="presParOf" srcId="{94C0DD8D-65BE-4920-BB87-C676AF9C546E}" destId="{8627D46E-2AB2-4593-A7AE-898DB8781A1C}" srcOrd="6" destOrd="0" presId="urn:microsoft.com/office/officeart/2005/8/layout/radial6"/>
    <dgm:cxn modelId="{ACF1CA54-4D14-4C93-9A08-DBB8535B7456}" type="presParOf" srcId="{94C0DD8D-65BE-4920-BB87-C676AF9C546E}" destId="{EFF404BF-7339-42F0-80B9-B532FA587BF6}" srcOrd="7" destOrd="0" presId="urn:microsoft.com/office/officeart/2005/8/layout/radial6"/>
    <dgm:cxn modelId="{D214072A-3C13-4237-852B-69BE9919D397}" type="presParOf" srcId="{94C0DD8D-65BE-4920-BB87-C676AF9C546E}" destId="{5B78CFCF-85C1-4B82-A350-209B8C39D9C2}" srcOrd="8" destOrd="0" presId="urn:microsoft.com/office/officeart/2005/8/layout/radial6"/>
    <dgm:cxn modelId="{CE86E84B-E742-4444-9544-D9E220EF69AB}" type="presParOf" srcId="{94C0DD8D-65BE-4920-BB87-C676AF9C546E}" destId="{E21A2085-CD37-4A46-8B3F-CEC733E66B9F}" srcOrd="9" destOrd="0" presId="urn:microsoft.com/office/officeart/2005/8/layout/radial6"/>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755DB1F-1458-4CED-A32E-CFBA91A727B3}"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8D68461C-1401-48FF-909B-DBA43F0B7B78}">
      <dgm:prSet phldrT="[Text]" custT="1"/>
      <dgm:spPr/>
      <dgm:t>
        <a:bodyPr/>
        <a:lstStyle/>
        <a:p>
          <a:pPr rtl="1">
            <a:lnSpc>
              <a:spcPct val="50000"/>
            </a:lnSpc>
          </a:pPr>
          <a:r>
            <a:rPr lang="fa-IR" sz="1400" b="1" baseline="0">
              <a:latin typeface="IRNazanin" panose="02000506000000020002" pitchFamily="2" charset="-78"/>
              <a:cs typeface="B Nazanin" panose="00000400000000000000" pitchFamily="2" charset="-78"/>
            </a:rPr>
            <a:t>ارتباط و تعامل سازنده</a:t>
          </a:r>
          <a:endParaRPr lang="en-US" sz="1400" b="1" baseline="0">
            <a:latin typeface="IRNazanin" panose="02000506000000020002" pitchFamily="2" charset="-78"/>
            <a:cs typeface="B Nazanin" panose="00000400000000000000" pitchFamily="2" charset="-78"/>
          </a:endParaRPr>
        </a:p>
      </dgm:t>
    </dgm:pt>
    <dgm:pt modelId="{3CC4DE77-FED0-4693-A2F6-2E8CB6573952}" type="parTrans" cxnId="{C3A21936-C746-402B-AC9F-99F946B2EF10}">
      <dgm:prSet/>
      <dgm:spPr/>
      <dgm:t>
        <a:bodyPr/>
        <a:lstStyle/>
        <a:p>
          <a:pPr rtl="1"/>
          <a:endParaRPr lang="en-US" sz="1050" b="1">
            <a:latin typeface="IRNazanin" panose="02000506000000020002" pitchFamily="2" charset="-78"/>
            <a:cs typeface="B Nazanin" panose="00000400000000000000" pitchFamily="2" charset="-78"/>
          </a:endParaRPr>
        </a:p>
      </dgm:t>
    </dgm:pt>
    <dgm:pt modelId="{0A634B98-3F17-4415-9420-A7439206A028}" type="sibTrans" cxnId="{C3A21936-C746-402B-AC9F-99F946B2EF10}">
      <dgm:prSet/>
      <dgm:spPr/>
      <dgm:t>
        <a:bodyPr/>
        <a:lstStyle/>
        <a:p>
          <a:pPr rtl="1"/>
          <a:endParaRPr lang="en-US" sz="1050" b="1">
            <a:latin typeface="IRNazanin" panose="02000506000000020002" pitchFamily="2" charset="-78"/>
            <a:cs typeface="B Nazanin" panose="00000400000000000000" pitchFamily="2" charset="-78"/>
          </a:endParaRPr>
        </a:p>
      </dgm:t>
    </dgm:pt>
    <dgm:pt modelId="{7934F846-0583-489B-84F8-A81F2E66B31B}">
      <dgm:prSet phldrT="[Text]" custT="1"/>
      <dgm:spPr/>
      <dgm:t>
        <a:bodyPr/>
        <a:lstStyle/>
        <a:p>
          <a:pPr rtl="1"/>
          <a:r>
            <a:rPr lang="fa-IR" sz="1050" b="1" baseline="0">
              <a:latin typeface="IRNazanin" panose="02000506000000020002" pitchFamily="2" charset="-78"/>
              <a:cs typeface="B Nazanin" panose="00000400000000000000" pitchFamily="2" charset="-78"/>
            </a:rPr>
            <a:t>توانایی جلب اعتماد</a:t>
          </a:r>
          <a:endParaRPr lang="en-US" sz="1050" b="1" baseline="0">
            <a:latin typeface="IRNazanin" panose="02000506000000020002" pitchFamily="2" charset="-78"/>
            <a:cs typeface="B Nazanin" panose="00000400000000000000" pitchFamily="2" charset="-78"/>
          </a:endParaRPr>
        </a:p>
      </dgm:t>
    </dgm:pt>
    <dgm:pt modelId="{73FB8762-C83D-4E96-A997-177A7BD82378}" type="parTrans" cxnId="{AFE16F93-CD8E-4A21-AD8C-4C63AD9CB7A0}">
      <dgm:prSet/>
      <dgm:spPr/>
      <dgm:t>
        <a:bodyPr/>
        <a:lstStyle/>
        <a:p>
          <a:pPr rtl="1"/>
          <a:endParaRPr lang="en-US" sz="1050" b="1">
            <a:latin typeface="IRNazanin" panose="02000506000000020002" pitchFamily="2" charset="-78"/>
            <a:cs typeface="B Nazanin" panose="00000400000000000000" pitchFamily="2" charset="-78"/>
          </a:endParaRPr>
        </a:p>
      </dgm:t>
    </dgm:pt>
    <dgm:pt modelId="{AD540219-08F2-4BC3-A3F0-227604B628E9}" type="sibTrans" cxnId="{AFE16F93-CD8E-4A21-AD8C-4C63AD9CB7A0}">
      <dgm:prSet/>
      <dgm:spPr/>
      <dgm:t>
        <a:bodyPr/>
        <a:lstStyle/>
        <a:p>
          <a:pPr rtl="1"/>
          <a:endParaRPr lang="en-US" sz="1050" b="1">
            <a:latin typeface="IRNazanin" panose="02000506000000020002" pitchFamily="2" charset="-78"/>
            <a:cs typeface="B Nazanin" panose="00000400000000000000" pitchFamily="2" charset="-78"/>
          </a:endParaRPr>
        </a:p>
      </dgm:t>
    </dgm:pt>
    <dgm:pt modelId="{B59C5F39-5AB6-4947-BA4C-7EAC62CF64D8}">
      <dgm:prSet phldrT="[Text]" custT="1"/>
      <dgm:spPr/>
      <dgm:t>
        <a:bodyPr/>
        <a:lstStyle/>
        <a:p>
          <a:pPr rtl="1"/>
          <a:r>
            <a:rPr lang="fa-IR" sz="1050" b="1" baseline="0">
              <a:latin typeface="IRNazanin" panose="02000506000000020002" pitchFamily="2" charset="-78"/>
              <a:cs typeface="B Nazanin" panose="00000400000000000000" pitchFamily="2" charset="-78"/>
            </a:rPr>
            <a:t>ارتباط با اولیا </a:t>
          </a:r>
          <a:endParaRPr lang="en-US" sz="1050" b="1" baseline="0">
            <a:latin typeface="IRNazanin" panose="02000506000000020002" pitchFamily="2" charset="-78"/>
            <a:cs typeface="B Nazanin" panose="00000400000000000000" pitchFamily="2" charset="-78"/>
          </a:endParaRPr>
        </a:p>
      </dgm:t>
    </dgm:pt>
    <dgm:pt modelId="{52974290-CF45-4A87-BF08-A51756DE9478}" type="parTrans" cxnId="{8C550158-767F-46C0-8C39-255966FCCA4F}">
      <dgm:prSet/>
      <dgm:spPr/>
      <dgm:t>
        <a:bodyPr/>
        <a:lstStyle/>
        <a:p>
          <a:pPr rtl="1"/>
          <a:endParaRPr lang="en-US" sz="1050" b="1">
            <a:latin typeface="IRNazanin" panose="02000506000000020002" pitchFamily="2" charset="-78"/>
            <a:cs typeface="B Nazanin" panose="00000400000000000000" pitchFamily="2" charset="-78"/>
          </a:endParaRPr>
        </a:p>
      </dgm:t>
    </dgm:pt>
    <dgm:pt modelId="{017AB5ED-6DF5-495B-B0ED-AB66255FBF28}" type="sibTrans" cxnId="{8C550158-767F-46C0-8C39-255966FCCA4F}">
      <dgm:prSet/>
      <dgm:spPr/>
      <dgm:t>
        <a:bodyPr/>
        <a:lstStyle/>
        <a:p>
          <a:pPr rtl="1"/>
          <a:endParaRPr lang="en-US" sz="1050" b="1">
            <a:latin typeface="IRNazanin" panose="02000506000000020002" pitchFamily="2" charset="-78"/>
            <a:cs typeface="B Nazanin" panose="00000400000000000000" pitchFamily="2" charset="-78"/>
          </a:endParaRPr>
        </a:p>
      </dgm:t>
    </dgm:pt>
    <dgm:pt modelId="{220D4C91-53CA-4B7D-B13C-9C8CCA4801C9}">
      <dgm:prSet phldrT="[Text]" custT="1"/>
      <dgm:spPr/>
      <dgm:t>
        <a:bodyPr/>
        <a:lstStyle/>
        <a:p>
          <a:pPr rtl="1"/>
          <a:r>
            <a:rPr lang="fa-IR" sz="1050" b="1">
              <a:latin typeface="IRNazanin" panose="02000506000000020002" pitchFamily="2" charset="-78"/>
              <a:cs typeface="B Nazanin" panose="00000400000000000000" pitchFamily="2" charset="-78"/>
            </a:rPr>
            <a:t>ارتباط با همکاران و معلمان</a:t>
          </a:r>
          <a:endParaRPr lang="en-US" sz="1050" b="1">
            <a:latin typeface="IRNazanin" panose="02000506000000020002" pitchFamily="2" charset="-78"/>
            <a:cs typeface="B Nazanin" panose="00000400000000000000" pitchFamily="2" charset="-78"/>
          </a:endParaRPr>
        </a:p>
      </dgm:t>
    </dgm:pt>
    <dgm:pt modelId="{2CCB7B70-FA79-420D-8807-E3FF98BFECCC}" type="parTrans" cxnId="{05545D1B-5EC2-4F20-A823-9F65CD800546}">
      <dgm:prSet/>
      <dgm:spPr/>
      <dgm:t>
        <a:bodyPr/>
        <a:lstStyle/>
        <a:p>
          <a:pPr rtl="1"/>
          <a:endParaRPr lang="en-US" sz="1050" b="1">
            <a:latin typeface="IRNazanin" panose="02000506000000020002" pitchFamily="2" charset="-78"/>
            <a:cs typeface="B Nazanin" panose="00000400000000000000" pitchFamily="2" charset="-78"/>
          </a:endParaRPr>
        </a:p>
      </dgm:t>
    </dgm:pt>
    <dgm:pt modelId="{CA20D616-F554-46A2-AA49-464311B04DEC}" type="sibTrans" cxnId="{05545D1B-5EC2-4F20-A823-9F65CD800546}">
      <dgm:prSet/>
      <dgm:spPr/>
      <dgm:t>
        <a:bodyPr/>
        <a:lstStyle/>
        <a:p>
          <a:pPr rtl="1"/>
          <a:endParaRPr lang="en-US" sz="1050" b="1">
            <a:latin typeface="IRNazanin" panose="02000506000000020002" pitchFamily="2" charset="-78"/>
            <a:cs typeface="B Nazanin" panose="00000400000000000000" pitchFamily="2" charset="-78"/>
          </a:endParaRPr>
        </a:p>
      </dgm:t>
    </dgm:pt>
    <dgm:pt modelId="{36CF45FF-C2AF-4CB8-9AD0-F7CBC0E3791B}">
      <dgm:prSet phldrT="[Text]" custT="1"/>
      <dgm:spPr/>
      <dgm:t>
        <a:bodyPr/>
        <a:lstStyle/>
        <a:p>
          <a:pPr rtl="1"/>
          <a:r>
            <a:rPr lang="fa-IR" sz="900" b="1">
              <a:latin typeface="IRNazanin" panose="02000506000000020002" pitchFamily="2" charset="-78"/>
              <a:cs typeface="B Nazanin" panose="00000400000000000000" pitchFamily="2" charset="-78"/>
            </a:rPr>
            <a:t>ارتباط با </a:t>
          </a:r>
          <a:r>
            <a:rPr lang="fa-IR" sz="700" b="1">
              <a:latin typeface="IRNazanin" panose="02000506000000020002" pitchFamily="2" charset="-78"/>
              <a:cs typeface="B Nazanin" panose="00000400000000000000" pitchFamily="2" charset="-78"/>
            </a:rPr>
            <a:t>دانش‌آموزان</a:t>
          </a:r>
          <a:endParaRPr lang="en-US" sz="700" b="1">
            <a:latin typeface="IRNazanin" panose="02000506000000020002" pitchFamily="2" charset="-78"/>
            <a:cs typeface="B Nazanin" panose="00000400000000000000" pitchFamily="2" charset="-78"/>
          </a:endParaRPr>
        </a:p>
      </dgm:t>
    </dgm:pt>
    <dgm:pt modelId="{E7CDA934-754A-47FA-8E4E-2C4C2ECF26E1}" type="parTrans" cxnId="{66295553-8C85-4DC6-99CB-3386AFD85E57}">
      <dgm:prSet/>
      <dgm:spPr/>
      <dgm:t>
        <a:bodyPr/>
        <a:lstStyle/>
        <a:p>
          <a:pPr rtl="1"/>
          <a:endParaRPr lang="en-US" sz="1050" b="1">
            <a:latin typeface="IRNazanin" panose="02000506000000020002" pitchFamily="2" charset="-78"/>
            <a:cs typeface="B Nazanin" panose="00000400000000000000" pitchFamily="2" charset="-78"/>
          </a:endParaRPr>
        </a:p>
      </dgm:t>
    </dgm:pt>
    <dgm:pt modelId="{68342774-3F9F-4AC0-8A0D-512408CB142D}" type="sibTrans" cxnId="{66295553-8C85-4DC6-99CB-3386AFD85E57}">
      <dgm:prSet/>
      <dgm:spPr/>
      <dgm:t>
        <a:bodyPr/>
        <a:lstStyle/>
        <a:p>
          <a:pPr rtl="1"/>
          <a:endParaRPr lang="en-US" sz="1050" b="1">
            <a:latin typeface="IRNazanin" panose="02000506000000020002" pitchFamily="2" charset="-78"/>
            <a:cs typeface="B Nazanin" panose="00000400000000000000" pitchFamily="2" charset="-78"/>
          </a:endParaRPr>
        </a:p>
      </dgm:t>
    </dgm:pt>
    <dgm:pt modelId="{8C11B044-2CA7-45E2-8806-38BC79946C81}">
      <dgm:prSet phldrT="[Text]" custT="1"/>
      <dgm:spPr/>
      <dgm:t>
        <a:bodyPr/>
        <a:lstStyle/>
        <a:p>
          <a:pPr rtl="1"/>
          <a:r>
            <a:rPr lang="fa-IR" sz="1000" b="1" baseline="0">
              <a:latin typeface="IRNazanin" panose="02000506000000020002" pitchFamily="2" charset="-78"/>
              <a:cs typeface="B Nazanin" panose="00000400000000000000" pitchFamily="2" charset="-78"/>
            </a:rPr>
            <a:t>ارتباط</a:t>
          </a:r>
          <a:r>
            <a:rPr lang="fa-IR" sz="1000" b="1">
              <a:latin typeface="IRNazanin" panose="02000506000000020002" pitchFamily="2" charset="-78"/>
              <a:cs typeface="B Nazanin" panose="00000400000000000000" pitchFamily="2" charset="-78"/>
            </a:rPr>
            <a:t> با سازمان‌ها</a:t>
          </a:r>
          <a:endParaRPr lang="en-US" sz="1000" b="1">
            <a:latin typeface="IRNazanin" panose="02000506000000020002" pitchFamily="2" charset="-78"/>
            <a:cs typeface="B Nazanin" panose="00000400000000000000" pitchFamily="2" charset="-78"/>
          </a:endParaRPr>
        </a:p>
      </dgm:t>
    </dgm:pt>
    <dgm:pt modelId="{13931049-BACC-4DCA-8334-A077F460A213}" type="parTrans" cxnId="{5F81DDD7-1F9D-4A1A-8F8D-64D67138CF7C}">
      <dgm:prSet/>
      <dgm:spPr/>
      <dgm:t>
        <a:bodyPr/>
        <a:lstStyle/>
        <a:p>
          <a:pPr rtl="1"/>
          <a:endParaRPr lang="en-US" sz="1050" b="1">
            <a:latin typeface="IRNazanin" panose="02000506000000020002" pitchFamily="2" charset="-78"/>
            <a:cs typeface="B Nazanin" panose="00000400000000000000" pitchFamily="2" charset="-78"/>
          </a:endParaRPr>
        </a:p>
      </dgm:t>
    </dgm:pt>
    <dgm:pt modelId="{F28CD0B9-D079-4F90-9008-111F82B375CA}" type="sibTrans" cxnId="{5F81DDD7-1F9D-4A1A-8F8D-64D67138CF7C}">
      <dgm:prSet/>
      <dgm:spPr/>
      <dgm:t>
        <a:bodyPr/>
        <a:lstStyle/>
        <a:p>
          <a:pPr rtl="1"/>
          <a:endParaRPr lang="en-US" sz="1050" b="1">
            <a:latin typeface="IRNazanin" panose="02000506000000020002" pitchFamily="2" charset="-78"/>
            <a:cs typeface="B Nazanin" panose="00000400000000000000" pitchFamily="2" charset="-78"/>
          </a:endParaRPr>
        </a:p>
      </dgm:t>
    </dgm:pt>
    <dgm:pt modelId="{A0B45756-C1B4-4443-8288-38253E4F8093}" type="pres">
      <dgm:prSet presAssocID="{9755DB1F-1458-4CED-A32E-CFBA91A727B3}" presName="Name0" presStyleCnt="0">
        <dgm:presLayoutVars>
          <dgm:chMax val="1"/>
          <dgm:dir/>
          <dgm:animLvl val="ctr"/>
          <dgm:resizeHandles val="exact"/>
        </dgm:presLayoutVars>
      </dgm:prSet>
      <dgm:spPr/>
    </dgm:pt>
    <dgm:pt modelId="{E31EF5B7-E391-4C7D-87D7-9241D6246569}" type="pres">
      <dgm:prSet presAssocID="{8D68461C-1401-48FF-909B-DBA43F0B7B78}" presName="centerShape" presStyleLbl="node0" presStyleIdx="0" presStyleCnt="1" custScaleX="114059" custScaleY="110721"/>
      <dgm:spPr/>
    </dgm:pt>
    <dgm:pt modelId="{841498B3-7520-4B61-B1E7-A4E8BEF8473D}" type="pres">
      <dgm:prSet presAssocID="{7934F846-0583-489B-84F8-A81F2E66B31B}" presName="node" presStyleLbl="node1" presStyleIdx="0" presStyleCnt="5">
        <dgm:presLayoutVars>
          <dgm:bulletEnabled val="1"/>
        </dgm:presLayoutVars>
      </dgm:prSet>
      <dgm:spPr/>
    </dgm:pt>
    <dgm:pt modelId="{655A84CA-DCB0-4078-B2CB-9FD58E0BFB78}" type="pres">
      <dgm:prSet presAssocID="{7934F846-0583-489B-84F8-A81F2E66B31B}" presName="dummy" presStyleCnt="0"/>
      <dgm:spPr/>
    </dgm:pt>
    <dgm:pt modelId="{0E654810-CF0C-4D4A-A1D8-9A0142687458}" type="pres">
      <dgm:prSet presAssocID="{AD540219-08F2-4BC3-A3F0-227604B628E9}" presName="sibTrans" presStyleLbl="sibTrans2D1" presStyleIdx="0" presStyleCnt="5"/>
      <dgm:spPr/>
    </dgm:pt>
    <dgm:pt modelId="{8A83E855-9D08-4779-9864-FFCE4CE0D73B}" type="pres">
      <dgm:prSet presAssocID="{B59C5F39-5AB6-4947-BA4C-7EAC62CF64D8}" presName="node" presStyleLbl="node1" presStyleIdx="1" presStyleCnt="5">
        <dgm:presLayoutVars>
          <dgm:bulletEnabled val="1"/>
        </dgm:presLayoutVars>
      </dgm:prSet>
      <dgm:spPr/>
    </dgm:pt>
    <dgm:pt modelId="{541B4DDA-8EDD-4C9E-80FB-DC5EFBB498C0}" type="pres">
      <dgm:prSet presAssocID="{B59C5F39-5AB6-4947-BA4C-7EAC62CF64D8}" presName="dummy" presStyleCnt="0"/>
      <dgm:spPr/>
    </dgm:pt>
    <dgm:pt modelId="{8D6E54AD-0C5A-481E-BE47-2F112FF9EC30}" type="pres">
      <dgm:prSet presAssocID="{017AB5ED-6DF5-495B-B0ED-AB66255FBF28}" presName="sibTrans" presStyleLbl="sibTrans2D1" presStyleIdx="1" presStyleCnt="5"/>
      <dgm:spPr/>
    </dgm:pt>
    <dgm:pt modelId="{4148E143-D6E4-46C2-AED2-6B45F2D937AD}" type="pres">
      <dgm:prSet presAssocID="{220D4C91-53CA-4B7D-B13C-9C8CCA4801C9}" presName="node" presStyleLbl="node1" presStyleIdx="2" presStyleCnt="5">
        <dgm:presLayoutVars>
          <dgm:bulletEnabled val="1"/>
        </dgm:presLayoutVars>
      </dgm:prSet>
      <dgm:spPr/>
    </dgm:pt>
    <dgm:pt modelId="{C6E05BC4-88A8-4AD3-9E6C-E2A27A8BD179}" type="pres">
      <dgm:prSet presAssocID="{220D4C91-53CA-4B7D-B13C-9C8CCA4801C9}" presName="dummy" presStyleCnt="0"/>
      <dgm:spPr/>
    </dgm:pt>
    <dgm:pt modelId="{40244172-88BC-4350-AF52-0ECC51B6C834}" type="pres">
      <dgm:prSet presAssocID="{CA20D616-F554-46A2-AA49-464311B04DEC}" presName="sibTrans" presStyleLbl="sibTrans2D1" presStyleIdx="2" presStyleCnt="5"/>
      <dgm:spPr/>
    </dgm:pt>
    <dgm:pt modelId="{2D8E6304-EECA-455A-B3CC-B9F050C2DFA6}" type="pres">
      <dgm:prSet presAssocID="{36CF45FF-C2AF-4CB8-9AD0-F7CBC0E3791B}" presName="node" presStyleLbl="node1" presStyleIdx="3" presStyleCnt="5">
        <dgm:presLayoutVars>
          <dgm:bulletEnabled val="1"/>
        </dgm:presLayoutVars>
      </dgm:prSet>
      <dgm:spPr/>
    </dgm:pt>
    <dgm:pt modelId="{CC4F7569-C3E6-4213-A434-636CC7363CBA}" type="pres">
      <dgm:prSet presAssocID="{36CF45FF-C2AF-4CB8-9AD0-F7CBC0E3791B}" presName="dummy" presStyleCnt="0"/>
      <dgm:spPr/>
    </dgm:pt>
    <dgm:pt modelId="{68D83393-0A83-46FA-AE13-921B33F6A13E}" type="pres">
      <dgm:prSet presAssocID="{68342774-3F9F-4AC0-8A0D-512408CB142D}" presName="sibTrans" presStyleLbl="sibTrans2D1" presStyleIdx="3" presStyleCnt="5"/>
      <dgm:spPr/>
    </dgm:pt>
    <dgm:pt modelId="{F78AFAD4-7239-4CB3-9434-323D9848476A}" type="pres">
      <dgm:prSet presAssocID="{8C11B044-2CA7-45E2-8806-38BC79946C81}" presName="node" presStyleLbl="node1" presStyleIdx="4" presStyleCnt="5">
        <dgm:presLayoutVars>
          <dgm:bulletEnabled val="1"/>
        </dgm:presLayoutVars>
      </dgm:prSet>
      <dgm:spPr/>
    </dgm:pt>
    <dgm:pt modelId="{D9AEDBC3-6414-4EC1-8DE7-1C7DDBFDB4B9}" type="pres">
      <dgm:prSet presAssocID="{8C11B044-2CA7-45E2-8806-38BC79946C81}" presName="dummy" presStyleCnt="0"/>
      <dgm:spPr/>
    </dgm:pt>
    <dgm:pt modelId="{8351CBD7-A792-4523-A4D0-6F2931961856}" type="pres">
      <dgm:prSet presAssocID="{F28CD0B9-D079-4F90-9008-111F82B375CA}" presName="sibTrans" presStyleLbl="sibTrans2D1" presStyleIdx="4" presStyleCnt="5"/>
      <dgm:spPr/>
    </dgm:pt>
  </dgm:ptLst>
  <dgm:cxnLst>
    <dgm:cxn modelId="{F7FE7F10-5626-49D3-B322-CA84FEA3FD26}" type="presOf" srcId="{B59C5F39-5AB6-4947-BA4C-7EAC62CF64D8}" destId="{8A83E855-9D08-4779-9864-FFCE4CE0D73B}" srcOrd="0" destOrd="0" presId="urn:microsoft.com/office/officeart/2005/8/layout/radial6"/>
    <dgm:cxn modelId="{05545D1B-5EC2-4F20-A823-9F65CD800546}" srcId="{8D68461C-1401-48FF-909B-DBA43F0B7B78}" destId="{220D4C91-53CA-4B7D-B13C-9C8CCA4801C9}" srcOrd="2" destOrd="0" parTransId="{2CCB7B70-FA79-420D-8807-E3FF98BFECCC}" sibTransId="{CA20D616-F554-46A2-AA49-464311B04DEC}"/>
    <dgm:cxn modelId="{C3A21936-C746-402B-AC9F-99F946B2EF10}" srcId="{9755DB1F-1458-4CED-A32E-CFBA91A727B3}" destId="{8D68461C-1401-48FF-909B-DBA43F0B7B78}" srcOrd="0" destOrd="0" parTransId="{3CC4DE77-FED0-4693-A2F6-2E8CB6573952}" sibTransId="{0A634B98-3F17-4415-9420-A7439206A028}"/>
    <dgm:cxn modelId="{8B549437-742A-4C9F-A411-4DFC220B379E}" type="presOf" srcId="{36CF45FF-C2AF-4CB8-9AD0-F7CBC0E3791B}" destId="{2D8E6304-EECA-455A-B3CC-B9F050C2DFA6}" srcOrd="0" destOrd="0" presId="urn:microsoft.com/office/officeart/2005/8/layout/radial6"/>
    <dgm:cxn modelId="{23EF9A63-478D-4A46-AB70-5D96054F110F}" type="presOf" srcId="{F28CD0B9-D079-4F90-9008-111F82B375CA}" destId="{8351CBD7-A792-4523-A4D0-6F2931961856}" srcOrd="0" destOrd="0" presId="urn:microsoft.com/office/officeart/2005/8/layout/radial6"/>
    <dgm:cxn modelId="{66295553-8C85-4DC6-99CB-3386AFD85E57}" srcId="{8D68461C-1401-48FF-909B-DBA43F0B7B78}" destId="{36CF45FF-C2AF-4CB8-9AD0-F7CBC0E3791B}" srcOrd="3" destOrd="0" parTransId="{E7CDA934-754A-47FA-8E4E-2C4C2ECF26E1}" sibTransId="{68342774-3F9F-4AC0-8A0D-512408CB142D}"/>
    <dgm:cxn modelId="{8C550158-767F-46C0-8C39-255966FCCA4F}" srcId="{8D68461C-1401-48FF-909B-DBA43F0B7B78}" destId="{B59C5F39-5AB6-4947-BA4C-7EAC62CF64D8}" srcOrd="1" destOrd="0" parTransId="{52974290-CF45-4A87-BF08-A51756DE9478}" sibTransId="{017AB5ED-6DF5-495B-B0ED-AB66255FBF28}"/>
    <dgm:cxn modelId="{E4226D79-36C6-4B1D-8B95-216E9B5277EA}" type="presOf" srcId="{017AB5ED-6DF5-495B-B0ED-AB66255FBF28}" destId="{8D6E54AD-0C5A-481E-BE47-2F112FF9EC30}" srcOrd="0" destOrd="0" presId="urn:microsoft.com/office/officeart/2005/8/layout/radial6"/>
    <dgm:cxn modelId="{5EC76E89-A6CA-49FD-8269-D2BDE8F2EA2E}" type="presOf" srcId="{7934F846-0583-489B-84F8-A81F2E66B31B}" destId="{841498B3-7520-4B61-B1E7-A4E8BEF8473D}" srcOrd="0" destOrd="0" presId="urn:microsoft.com/office/officeart/2005/8/layout/radial6"/>
    <dgm:cxn modelId="{AFE16F93-CD8E-4A21-AD8C-4C63AD9CB7A0}" srcId="{8D68461C-1401-48FF-909B-DBA43F0B7B78}" destId="{7934F846-0583-489B-84F8-A81F2E66B31B}" srcOrd="0" destOrd="0" parTransId="{73FB8762-C83D-4E96-A997-177A7BD82378}" sibTransId="{AD540219-08F2-4BC3-A3F0-227604B628E9}"/>
    <dgm:cxn modelId="{09A574A8-3F36-46B8-84FA-387D142D0A05}" type="presOf" srcId="{220D4C91-53CA-4B7D-B13C-9C8CCA4801C9}" destId="{4148E143-D6E4-46C2-AED2-6B45F2D937AD}" srcOrd="0" destOrd="0" presId="urn:microsoft.com/office/officeart/2005/8/layout/radial6"/>
    <dgm:cxn modelId="{FF0B22B2-F15E-4BD8-8CAC-C999FA5C10E6}" type="presOf" srcId="{CA20D616-F554-46A2-AA49-464311B04DEC}" destId="{40244172-88BC-4350-AF52-0ECC51B6C834}" srcOrd="0" destOrd="0" presId="urn:microsoft.com/office/officeart/2005/8/layout/radial6"/>
    <dgm:cxn modelId="{B847A8B4-523A-43F9-B438-06F0D15CF691}" type="presOf" srcId="{8D68461C-1401-48FF-909B-DBA43F0B7B78}" destId="{E31EF5B7-E391-4C7D-87D7-9241D6246569}" srcOrd="0" destOrd="0" presId="urn:microsoft.com/office/officeart/2005/8/layout/radial6"/>
    <dgm:cxn modelId="{C0EED1C2-414D-4A0A-AF16-C0C3C2D5F802}" type="presOf" srcId="{9755DB1F-1458-4CED-A32E-CFBA91A727B3}" destId="{A0B45756-C1B4-4443-8288-38253E4F8093}" srcOrd="0" destOrd="0" presId="urn:microsoft.com/office/officeart/2005/8/layout/radial6"/>
    <dgm:cxn modelId="{9803B7CE-1648-4940-BAA0-1F306A528F35}" type="presOf" srcId="{8C11B044-2CA7-45E2-8806-38BC79946C81}" destId="{F78AFAD4-7239-4CB3-9434-323D9848476A}" srcOrd="0" destOrd="0" presId="urn:microsoft.com/office/officeart/2005/8/layout/radial6"/>
    <dgm:cxn modelId="{5F81DDD7-1F9D-4A1A-8F8D-64D67138CF7C}" srcId="{8D68461C-1401-48FF-909B-DBA43F0B7B78}" destId="{8C11B044-2CA7-45E2-8806-38BC79946C81}" srcOrd="4" destOrd="0" parTransId="{13931049-BACC-4DCA-8334-A077F460A213}" sibTransId="{F28CD0B9-D079-4F90-9008-111F82B375CA}"/>
    <dgm:cxn modelId="{CDD82BDA-E0BE-452B-BC6D-C0324D00AEFA}" type="presOf" srcId="{AD540219-08F2-4BC3-A3F0-227604B628E9}" destId="{0E654810-CF0C-4D4A-A1D8-9A0142687458}" srcOrd="0" destOrd="0" presId="urn:microsoft.com/office/officeart/2005/8/layout/radial6"/>
    <dgm:cxn modelId="{9A70A1E5-09DE-4796-8B52-18DE5CD14623}" type="presOf" srcId="{68342774-3F9F-4AC0-8A0D-512408CB142D}" destId="{68D83393-0A83-46FA-AE13-921B33F6A13E}" srcOrd="0" destOrd="0" presId="urn:microsoft.com/office/officeart/2005/8/layout/radial6"/>
    <dgm:cxn modelId="{A52519BA-FBE1-456B-AD3C-F8D456BC02FF}" type="presParOf" srcId="{A0B45756-C1B4-4443-8288-38253E4F8093}" destId="{E31EF5B7-E391-4C7D-87D7-9241D6246569}" srcOrd="0" destOrd="0" presId="urn:microsoft.com/office/officeart/2005/8/layout/radial6"/>
    <dgm:cxn modelId="{BA29FC6F-5FA8-4B7F-8801-4F39798C1365}" type="presParOf" srcId="{A0B45756-C1B4-4443-8288-38253E4F8093}" destId="{841498B3-7520-4B61-B1E7-A4E8BEF8473D}" srcOrd="1" destOrd="0" presId="urn:microsoft.com/office/officeart/2005/8/layout/radial6"/>
    <dgm:cxn modelId="{B89ACCCA-31CC-45BE-AD9A-6C4935E2DA37}" type="presParOf" srcId="{A0B45756-C1B4-4443-8288-38253E4F8093}" destId="{655A84CA-DCB0-4078-B2CB-9FD58E0BFB78}" srcOrd="2" destOrd="0" presId="urn:microsoft.com/office/officeart/2005/8/layout/radial6"/>
    <dgm:cxn modelId="{42234238-BCFC-4B4D-BA9C-66C50EA84387}" type="presParOf" srcId="{A0B45756-C1B4-4443-8288-38253E4F8093}" destId="{0E654810-CF0C-4D4A-A1D8-9A0142687458}" srcOrd="3" destOrd="0" presId="urn:microsoft.com/office/officeart/2005/8/layout/radial6"/>
    <dgm:cxn modelId="{E452BD56-5278-42DD-9A6E-801FC03D19AE}" type="presParOf" srcId="{A0B45756-C1B4-4443-8288-38253E4F8093}" destId="{8A83E855-9D08-4779-9864-FFCE4CE0D73B}" srcOrd="4" destOrd="0" presId="urn:microsoft.com/office/officeart/2005/8/layout/radial6"/>
    <dgm:cxn modelId="{BDDB5A87-5462-4E2E-8B30-E54926DCBF26}" type="presParOf" srcId="{A0B45756-C1B4-4443-8288-38253E4F8093}" destId="{541B4DDA-8EDD-4C9E-80FB-DC5EFBB498C0}" srcOrd="5" destOrd="0" presId="urn:microsoft.com/office/officeart/2005/8/layout/radial6"/>
    <dgm:cxn modelId="{C582BD44-A93F-4DDA-B2A3-2392003FF18D}" type="presParOf" srcId="{A0B45756-C1B4-4443-8288-38253E4F8093}" destId="{8D6E54AD-0C5A-481E-BE47-2F112FF9EC30}" srcOrd="6" destOrd="0" presId="urn:microsoft.com/office/officeart/2005/8/layout/radial6"/>
    <dgm:cxn modelId="{6FAA2E55-70A1-4938-A9CF-49C4FC5DA5C0}" type="presParOf" srcId="{A0B45756-C1B4-4443-8288-38253E4F8093}" destId="{4148E143-D6E4-46C2-AED2-6B45F2D937AD}" srcOrd="7" destOrd="0" presId="urn:microsoft.com/office/officeart/2005/8/layout/radial6"/>
    <dgm:cxn modelId="{23682966-8CB7-43F5-979C-4C5F2772E45E}" type="presParOf" srcId="{A0B45756-C1B4-4443-8288-38253E4F8093}" destId="{C6E05BC4-88A8-4AD3-9E6C-E2A27A8BD179}" srcOrd="8" destOrd="0" presId="urn:microsoft.com/office/officeart/2005/8/layout/radial6"/>
    <dgm:cxn modelId="{D8E05080-AF8F-4811-A78F-C94E7E11D951}" type="presParOf" srcId="{A0B45756-C1B4-4443-8288-38253E4F8093}" destId="{40244172-88BC-4350-AF52-0ECC51B6C834}" srcOrd="9" destOrd="0" presId="urn:microsoft.com/office/officeart/2005/8/layout/radial6"/>
    <dgm:cxn modelId="{D12CC2CD-E9A8-49CA-A4B0-2EDA5AE257DA}" type="presParOf" srcId="{A0B45756-C1B4-4443-8288-38253E4F8093}" destId="{2D8E6304-EECA-455A-B3CC-B9F050C2DFA6}" srcOrd="10" destOrd="0" presId="urn:microsoft.com/office/officeart/2005/8/layout/radial6"/>
    <dgm:cxn modelId="{08CC2006-F334-4EEE-84F8-0C0370E0F4DF}" type="presParOf" srcId="{A0B45756-C1B4-4443-8288-38253E4F8093}" destId="{CC4F7569-C3E6-4213-A434-636CC7363CBA}" srcOrd="11" destOrd="0" presId="urn:microsoft.com/office/officeart/2005/8/layout/radial6"/>
    <dgm:cxn modelId="{7BC5AAC5-47D9-4D29-B076-E2000D610700}" type="presParOf" srcId="{A0B45756-C1B4-4443-8288-38253E4F8093}" destId="{68D83393-0A83-46FA-AE13-921B33F6A13E}" srcOrd="12" destOrd="0" presId="urn:microsoft.com/office/officeart/2005/8/layout/radial6"/>
    <dgm:cxn modelId="{D11EA73C-5722-4B6F-BC55-D8A553371279}" type="presParOf" srcId="{A0B45756-C1B4-4443-8288-38253E4F8093}" destId="{F78AFAD4-7239-4CB3-9434-323D9848476A}" srcOrd="13" destOrd="0" presId="urn:microsoft.com/office/officeart/2005/8/layout/radial6"/>
    <dgm:cxn modelId="{B92E58DD-C0F8-4457-8099-548E1A299796}" type="presParOf" srcId="{A0B45756-C1B4-4443-8288-38253E4F8093}" destId="{D9AEDBC3-6414-4EC1-8DE7-1C7DDBFDB4B9}" srcOrd="14" destOrd="0" presId="urn:microsoft.com/office/officeart/2005/8/layout/radial6"/>
    <dgm:cxn modelId="{DE94EAD1-4120-4613-8C78-6A3DBC497E35}" type="presParOf" srcId="{A0B45756-C1B4-4443-8288-38253E4F8093}" destId="{8351CBD7-A792-4523-A4D0-6F2931961856}" srcOrd="15" destOrd="0" presId="urn:microsoft.com/office/officeart/2005/8/layout/radial6"/>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77DE00D-8ACE-4CEE-B533-3112D9B3D248}"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0230FDA1-6E7E-4989-B23D-1792D8DA7338}">
      <dgm:prSet phldrT="[Text]" custT="1"/>
      <dgm:spPr/>
      <dgm:t>
        <a:bodyPr/>
        <a:lstStyle/>
        <a:p>
          <a:r>
            <a:rPr lang="fa-IR" sz="1300" b="1">
              <a:latin typeface="IRNazanin" panose="02000506000000020002" pitchFamily="2" charset="-78"/>
              <a:cs typeface="B Nazanin" panose="00000400000000000000" pitchFamily="2" charset="-78"/>
            </a:rPr>
            <a:t>نوآوری و خلاقیت</a:t>
          </a:r>
          <a:endParaRPr lang="en-US" sz="1300" b="1">
            <a:latin typeface="IRNazanin" panose="02000506000000020002" pitchFamily="2" charset="-78"/>
            <a:cs typeface="B Nazanin" panose="00000400000000000000" pitchFamily="2" charset="-78"/>
          </a:endParaRPr>
        </a:p>
      </dgm:t>
    </dgm:pt>
    <dgm:pt modelId="{1E420AEF-991B-4EE5-A597-E2FD0AA87AA4}" type="parTrans" cxnId="{084AA053-5EB3-415A-A342-263A28A0A7FD}">
      <dgm:prSet/>
      <dgm:spPr/>
      <dgm:t>
        <a:bodyPr/>
        <a:lstStyle/>
        <a:p>
          <a:endParaRPr lang="en-US" sz="1050" b="1">
            <a:latin typeface="IRNazanin" panose="02000506000000020002" pitchFamily="2" charset="-78"/>
            <a:cs typeface="B Nazanin" panose="00000400000000000000" pitchFamily="2" charset="-78"/>
          </a:endParaRPr>
        </a:p>
      </dgm:t>
    </dgm:pt>
    <dgm:pt modelId="{993022B2-859A-4F1B-B52A-380515916103}" type="sibTrans" cxnId="{084AA053-5EB3-415A-A342-263A28A0A7FD}">
      <dgm:prSet/>
      <dgm:spPr/>
      <dgm:t>
        <a:bodyPr/>
        <a:lstStyle/>
        <a:p>
          <a:endParaRPr lang="en-US" sz="1050" b="1">
            <a:latin typeface="IRNazanin" panose="02000506000000020002" pitchFamily="2" charset="-78"/>
            <a:cs typeface="B Nazanin" panose="00000400000000000000" pitchFamily="2" charset="-78"/>
          </a:endParaRPr>
        </a:p>
      </dgm:t>
    </dgm:pt>
    <dgm:pt modelId="{67DEEB62-5F3B-40BF-A5E7-6736C1ED4D9B}">
      <dgm:prSet phldrT="[Text]" custT="1"/>
      <dgm:spPr/>
      <dgm:t>
        <a:bodyPr/>
        <a:lstStyle/>
        <a:p>
          <a:pPr rtl="1"/>
          <a:r>
            <a:rPr lang="fa-IR" sz="1050" b="1">
              <a:latin typeface="IRNazanin" panose="02000506000000020002" pitchFamily="2" charset="-78"/>
              <a:cs typeface="B Nazanin" panose="00000400000000000000" pitchFamily="2" charset="-78"/>
            </a:rPr>
            <a:t>گشودگی</a:t>
          </a:r>
          <a:endParaRPr lang="en-US" sz="1050" b="1">
            <a:latin typeface="IRNazanin" panose="02000506000000020002" pitchFamily="2" charset="-78"/>
            <a:cs typeface="B Nazanin" panose="00000400000000000000" pitchFamily="2" charset="-78"/>
          </a:endParaRPr>
        </a:p>
      </dgm:t>
    </dgm:pt>
    <dgm:pt modelId="{7C73551E-696D-4030-A087-753D157F7E51}" type="parTrans" cxnId="{6275F16A-0B98-4A09-A78B-8829C3385224}">
      <dgm:prSet/>
      <dgm:spPr/>
      <dgm:t>
        <a:bodyPr/>
        <a:lstStyle/>
        <a:p>
          <a:endParaRPr lang="en-US" sz="1050" b="1">
            <a:latin typeface="IRNazanin" panose="02000506000000020002" pitchFamily="2" charset="-78"/>
            <a:cs typeface="B Nazanin" panose="00000400000000000000" pitchFamily="2" charset="-78"/>
          </a:endParaRPr>
        </a:p>
      </dgm:t>
    </dgm:pt>
    <dgm:pt modelId="{85C75EE1-2E51-44F6-A65E-0B011BB085BA}" type="sibTrans" cxnId="{6275F16A-0B98-4A09-A78B-8829C3385224}">
      <dgm:prSet/>
      <dgm:spPr/>
      <dgm:t>
        <a:bodyPr/>
        <a:lstStyle/>
        <a:p>
          <a:endParaRPr lang="en-US" sz="1050" b="1">
            <a:latin typeface="IRNazanin" panose="02000506000000020002" pitchFamily="2" charset="-78"/>
            <a:cs typeface="B Nazanin" panose="00000400000000000000" pitchFamily="2" charset="-78"/>
          </a:endParaRPr>
        </a:p>
      </dgm:t>
    </dgm:pt>
    <dgm:pt modelId="{6CCD1A3E-0485-471E-9D72-68798AFE5890}">
      <dgm:prSet phldrT="[Text]" custT="1"/>
      <dgm:spPr/>
      <dgm:t>
        <a:bodyPr/>
        <a:lstStyle/>
        <a:p>
          <a:pPr rtl="1"/>
          <a:r>
            <a:rPr lang="fa-IR" sz="1200" b="1">
              <a:latin typeface="IRNazanin" panose="02000506000000020002" pitchFamily="2" charset="-78"/>
              <a:cs typeface="B Nazanin" panose="00000400000000000000" pitchFamily="2" charset="-78"/>
            </a:rPr>
            <a:t>خلاقیت</a:t>
          </a:r>
          <a:endParaRPr lang="en-US" sz="1200" b="1">
            <a:latin typeface="IRNazanin" panose="02000506000000020002" pitchFamily="2" charset="-78"/>
            <a:cs typeface="B Nazanin" panose="00000400000000000000" pitchFamily="2" charset="-78"/>
          </a:endParaRPr>
        </a:p>
      </dgm:t>
    </dgm:pt>
    <dgm:pt modelId="{A4433A88-614A-4F14-A5EE-6D44E49C63C2}" type="parTrans" cxnId="{DF6A4AB4-03C4-4596-9EF5-0399E9557F8C}">
      <dgm:prSet/>
      <dgm:spPr/>
      <dgm:t>
        <a:bodyPr/>
        <a:lstStyle/>
        <a:p>
          <a:endParaRPr lang="en-US" sz="1050" b="1">
            <a:latin typeface="IRNazanin" panose="02000506000000020002" pitchFamily="2" charset="-78"/>
            <a:cs typeface="B Nazanin" panose="00000400000000000000" pitchFamily="2" charset="-78"/>
          </a:endParaRPr>
        </a:p>
      </dgm:t>
    </dgm:pt>
    <dgm:pt modelId="{B23ADDFA-60DB-485C-8B45-ED4D1BFBA680}" type="sibTrans" cxnId="{DF6A4AB4-03C4-4596-9EF5-0399E9557F8C}">
      <dgm:prSet/>
      <dgm:spPr/>
      <dgm:t>
        <a:bodyPr/>
        <a:lstStyle/>
        <a:p>
          <a:endParaRPr lang="en-US" sz="1050" b="1">
            <a:latin typeface="IRNazanin" panose="02000506000000020002" pitchFamily="2" charset="-78"/>
            <a:cs typeface="B Nazanin" panose="00000400000000000000" pitchFamily="2" charset="-78"/>
          </a:endParaRPr>
        </a:p>
      </dgm:t>
    </dgm:pt>
    <dgm:pt modelId="{1BB76AF9-E60C-4710-ADE9-E524FF620861}">
      <dgm:prSet phldrT="[Text]" custT="1"/>
      <dgm:spPr/>
      <dgm:t>
        <a:bodyPr/>
        <a:lstStyle/>
        <a:p>
          <a:pPr rtl="1"/>
          <a:r>
            <a:rPr lang="fa-IR" sz="1050" b="1" baseline="0">
              <a:latin typeface="IRNazanin" panose="02000506000000020002" pitchFamily="2" charset="-78"/>
              <a:cs typeface="B Nazanin" panose="00000400000000000000" pitchFamily="2" charset="-78"/>
            </a:rPr>
            <a:t>ایده‌پردازی</a:t>
          </a:r>
          <a:endParaRPr lang="en-US" sz="1050" b="1" baseline="0">
            <a:latin typeface="IRNazanin" panose="02000506000000020002" pitchFamily="2" charset="-78"/>
            <a:cs typeface="B Nazanin" panose="00000400000000000000" pitchFamily="2" charset="-78"/>
          </a:endParaRPr>
        </a:p>
      </dgm:t>
    </dgm:pt>
    <dgm:pt modelId="{4F3D120A-88DA-49F1-89CB-C283B896E953}" type="parTrans" cxnId="{800C4857-A4F1-435C-84D4-5E32C81D3F8E}">
      <dgm:prSet/>
      <dgm:spPr/>
      <dgm:t>
        <a:bodyPr/>
        <a:lstStyle/>
        <a:p>
          <a:endParaRPr lang="en-US" sz="1050" b="1">
            <a:latin typeface="IRNazanin" panose="02000506000000020002" pitchFamily="2" charset="-78"/>
            <a:cs typeface="B Nazanin" panose="00000400000000000000" pitchFamily="2" charset="-78"/>
          </a:endParaRPr>
        </a:p>
      </dgm:t>
    </dgm:pt>
    <dgm:pt modelId="{55D023D7-A36A-453E-8278-C9706ED4B3BF}" type="sibTrans" cxnId="{800C4857-A4F1-435C-84D4-5E32C81D3F8E}">
      <dgm:prSet/>
      <dgm:spPr/>
      <dgm:t>
        <a:bodyPr/>
        <a:lstStyle/>
        <a:p>
          <a:endParaRPr lang="en-US" sz="1050" b="1">
            <a:latin typeface="IRNazanin" panose="02000506000000020002" pitchFamily="2" charset="-78"/>
            <a:cs typeface="B Nazanin" panose="00000400000000000000" pitchFamily="2" charset="-78"/>
          </a:endParaRPr>
        </a:p>
      </dgm:t>
    </dgm:pt>
    <dgm:pt modelId="{FEF9248A-0D2F-4422-8826-4ADB9D7C5E8E}" type="pres">
      <dgm:prSet presAssocID="{577DE00D-8ACE-4CEE-B533-3112D9B3D248}" presName="Name0" presStyleCnt="0">
        <dgm:presLayoutVars>
          <dgm:chMax val="1"/>
          <dgm:dir/>
          <dgm:animLvl val="ctr"/>
          <dgm:resizeHandles val="exact"/>
        </dgm:presLayoutVars>
      </dgm:prSet>
      <dgm:spPr/>
    </dgm:pt>
    <dgm:pt modelId="{9FC6345E-2E19-442E-958D-41A4806A888E}" type="pres">
      <dgm:prSet presAssocID="{0230FDA1-6E7E-4989-B23D-1792D8DA7338}" presName="centerShape" presStyleLbl="node0" presStyleIdx="0" presStyleCnt="1"/>
      <dgm:spPr/>
    </dgm:pt>
    <dgm:pt modelId="{F47CCF2E-9F3A-429A-ABEC-6F68E78D0EC4}" type="pres">
      <dgm:prSet presAssocID="{67DEEB62-5F3B-40BF-A5E7-6736C1ED4D9B}" presName="node" presStyleLbl="node1" presStyleIdx="0" presStyleCnt="3" custScaleX="117109" custScaleY="112249">
        <dgm:presLayoutVars>
          <dgm:bulletEnabled val="1"/>
        </dgm:presLayoutVars>
      </dgm:prSet>
      <dgm:spPr/>
    </dgm:pt>
    <dgm:pt modelId="{6D81366E-3276-4A0F-89FC-B1DD1060EBAA}" type="pres">
      <dgm:prSet presAssocID="{67DEEB62-5F3B-40BF-A5E7-6736C1ED4D9B}" presName="dummy" presStyleCnt="0"/>
      <dgm:spPr/>
    </dgm:pt>
    <dgm:pt modelId="{F4F1EEC9-A126-4003-8CD3-CE8E85043309}" type="pres">
      <dgm:prSet presAssocID="{85C75EE1-2E51-44F6-A65E-0B011BB085BA}" presName="sibTrans" presStyleLbl="sibTrans2D1" presStyleIdx="0" presStyleCnt="3"/>
      <dgm:spPr/>
    </dgm:pt>
    <dgm:pt modelId="{8338747D-0489-45F3-9FE0-73320AD2AD1E}" type="pres">
      <dgm:prSet presAssocID="{6CCD1A3E-0485-471E-9D72-68798AFE5890}" presName="node" presStyleLbl="node1" presStyleIdx="1" presStyleCnt="3" custScaleX="136965" custScaleY="132390">
        <dgm:presLayoutVars>
          <dgm:bulletEnabled val="1"/>
        </dgm:presLayoutVars>
      </dgm:prSet>
      <dgm:spPr/>
    </dgm:pt>
    <dgm:pt modelId="{E34BEBA9-50CE-4C32-89CF-A5572EB38683}" type="pres">
      <dgm:prSet presAssocID="{6CCD1A3E-0485-471E-9D72-68798AFE5890}" presName="dummy" presStyleCnt="0"/>
      <dgm:spPr/>
    </dgm:pt>
    <dgm:pt modelId="{BA0757FC-30D5-403A-9B9D-6F1B099FA7BC}" type="pres">
      <dgm:prSet presAssocID="{B23ADDFA-60DB-485C-8B45-ED4D1BFBA680}" presName="sibTrans" presStyleLbl="sibTrans2D1" presStyleIdx="1" presStyleCnt="3"/>
      <dgm:spPr/>
    </dgm:pt>
    <dgm:pt modelId="{15CB8F5A-7D63-4F94-ADD2-592822498D3F}" type="pres">
      <dgm:prSet presAssocID="{1BB76AF9-E60C-4710-ADE9-E524FF620861}" presName="node" presStyleLbl="node1" presStyleIdx="2" presStyleCnt="3" custScaleX="142373" custScaleY="139973">
        <dgm:presLayoutVars>
          <dgm:bulletEnabled val="1"/>
        </dgm:presLayoutVars>
      </dgm:prSet>
      <dgm:spPr/>
    </dgm:pt>
    <dgm:pt modelId="{CB7AEBEB-21FC-4E3B-8474-95A12A2BBCE8}" type="pres">
      <dgm:prSet presAssocID="{1BB76AF9-E60C-4710-ADE9-E524FF620861}" presName="dummy" presStyleCnt="0"/>
      <dgm:spPr/>
    </dgm:pt>
    <dgm:pt modelId="{105BF597-98F2-47AD-BE30-74144C5BC940}" type="pres">
      <dgm:prSet presAssocID="{55D023D7-A36A-453E-8278-C9706ED4B3BF}" presName="sibTrans" presStyleLbl="sibTrans2D1" presStyleIdx="2" presStyleCnt="3"/>
      <dgm:spPr/>
    </dgm:pt>
  </dgm:ptLst>
  <dgm:cxnLst>
    <dgm:cxn modelId="{E5C3573A-04D5-46F4-80C2-B1AA9C5755C9}" type="presOf" srcId="{577DE00D-8ACE-4CEE-B533-3112D9B3D248}" destId="{FEF9248A-0D2F-4422-8826-4ADB9D7C5E8E}" srcOrd="0" destOrd="0" presId="urn:microsoft.com/office/officeart/2005/8/layout/radial6"/>
    <dgm:cxn modelId="{6275F16A-0B98-4A09-A78B-8829C3385224}" srcId="{0230FDA1-6E7E-4989-B23D-1792D8DA7338}" destId="{67DEEB62-5F3B-40BF-A5E7-6736C1ED4D9B}" srcOrd="0" destOrd="0" parTransId="{7C73551E-696D-4030-A087-753D157F7E51}" sibTransId="{85C75EE1-2E51-44F6-A65E-0B011BB085BA}"/>
    <dgm:cxn modelId="{084AA053-5EB3-415A-A342-263A28A0A7FD}" srcId="{577DE00D-8ACE-4CEE-B533-3112D9B3D248}" destId="{0230FDA1-6E7E-4989-B23D-1792D8DA7338}" srcOrd="0" destOrd="0" parTransId="{1E420AEF-991B-4EE5-A597-E2FD0AA87AA4}" sibTransId="{993022B2-859A-4F1B-B52A-380515916103}"/>
    <dgm:cxn modelId="{9A735874-179E-418B-8A6A-59DCBC45CBA8}" type="presOf" srcId="{6CCD1A3E-0485-471E-9D72-68798AFE5890}" destId="{8338747D-0489-45F3-9FE0-73320AD2AD1E}" srcOrd="0" destOrd="0" presId="urn:microsoft.com/office/officeart/2005/8/layout/radial6"/>
    <dgm:cxn modelId="{800C4857-A4F1-435C-84D4-5E32C81D3F8E}" srcId="{0230FDA1-6E7E-4989-B23D-1792D8DA7338}" destId="{1BB76AF9-E60C-4710-ADE9-E524FF620861}" srcOrd="2" destOrd="0" parTransId="{4F3D120A-88DA-49F1-89CB-C283B896E953}" sibTransId="{55D023D7-A36A-453E-8278-C9706ED4B3BF}"/>
    <dgm:cxn modelId="{9365A49F-B64C-479D-ADE2-BEC7DB285849}" type="presOf" srcId="{0230FDA1-6E7E-4989-B23D-1792D8DA7338}" destId="{9FC6345E-2E19-442E-958D-41A4806A888E}" srcOrd="0" destOrd="0" presId="urn:microsoft.com/office/officeart/2005/8/layout/radial6"/>
    <dgm:cxn modelId="{DF6A4AB4-03C4-4596-9EF5-0399E9557F8C}" srcId="{0230FDA1-6E7E-4989-B23D-1792D8DA7338}" destId="{6CCD1A3E-0485-471E-9D72-68798AFE5890}" srcOrd="1" destOrd="0" parTransId="{A4433A88-614A-4F14-A5EE-6D44E49C63C2}" sibTransId="{B23ADDFA-60DB-485C-8B45-ED4D1BFBA680}"/>
    <dgm:cxn modelId="{42CD82CA-EF37-484A-A071-ADB7C5D34646}" type="presOf" srcId="{1BB76AF9-E60C-4710-ADE9-E524FF620861}" destId="{15CB8F5A-7D63-4F94-ADD2-592822498D3F}" srcOrd="0" destOrd="0" presId="urn:microsoft.com/office/officeart/2005/8/layout/radial6"/>
    <dgm:cxn modelId="{219380DB-2956-42EA-B11E-15F10749725E}" type="presOf" srcId="{85C75EE1-2E51-44F6-A65E-0B011BB085BA}" destId="{F4F1EEC9-A126-4003-8CD3-CE8E85043309}" srcOrd="0" destOrd="0" presId="urn:microsoft.com/office/officeart/2005/8/layout/radial6"/>
    <dgm:cxn modelId="{D07AADDE-344F-4583-8971-A3C506F5CEB4}" type="presOf" srcId="{67DEEB62-5F3B-40BF-A5E7-6736C1ED4D9B}" destId="{F47CCF2E-9F3A-429A-ABEC-6F68E78D0EC4}" srcOrd="0" destOrd="0" presId="urn:microsoft.com/office/officeart/2005/8/layout/radial6"/>
    <dgm:cxn modelId="{152329E7-D8EB-434D-A1C4-9A1493EEA73E}" type="presOf" srcId="{B23ADDFA-60DB-485C-8B45-ED4D1BFBA680}" destId="{BA0757FC-30D5-403A-9B9D-6F1B099FA7BC}" srcOrd="0" destOrd="0" presId="urn:microsoft.com/office/officeart/2005/8/layout/radial6"/>
    <dgm:cxn modelId="{2BB895FA-1458-4B37-85D1-463125F5815B}" type="presOf" srcId="{55D023D7-A36A-453E-8278-C9706ED4B3BF}" destId="{105BF597-98F2-47AD-BE30-74144C5BC940}" srcOrd="0" destOrd="0" presId="urn:microsoft.com/office/officeart/2005/8/layout/radial6"/>
    <dgm:cxn modelId="{FF91F8DC-75C4-4AF9-8B87-F9D0D484655C}" type="presParOf" srcId="{FEF9248A-0D2F-4422-8826-4ADB9D7C5E8E}" destId="{9FC6345E-2E19-442E-958D-41A4806A888E}" srcOrd="0" destOrd="0" presId="urn:microsoft.com/office/officeart/2005/8/layout/radial6"/>
    <dgm:cxn modelId="{9609132C-3F91-49D3-921E-9D45FFC1BC34}" type="presParOf" srcId="{FEF9248A-0D2F-4422-8826-4ADB9D7C5E8E}" destId="{F47CCF2E-9F3A-429A-ABEC-6F68E78D0EC4}" srcOrd="1" destOrd="0" presId="urn:microsoft.com/office/officeart/2005/8/layout/radial6"/>
    <dgm:cxn modelId="{B389453C-E110-4B7E-BF5D-99E8576FA9FC}" type="presParOf" srcId="{FEF9248A-0D2F-4422-8826-4ADB9D7C5E8E}" destId="{6D81366E-3276-4A0F-89FC-B1DD1060EBAA}" srcOrd="2" destOrd="0" presId="urn:microsoft.com/office/officeart/2005/8/layout/radial6"/>
    <dgm:cxn modelId="{5753F7F0-FD76-478F-9EC4-B4B75FEEC65C}" type="presParOf" srcId="{FEF9248A-0D2F-4422-8826-4ADB9D7C5E8E}" destId="{F4F1EEC9-A126-4003-8CD3-CE8E85043309}" srcOrd="3" destOrd="0" presId="urn:microsoft.com/office/officeart/2005/8/layout/radial6"/>
    <dgm:cxn modelId="{6A4448D1-30C8-46B8-89FB-BD92AFC03795}" type="presParOf" srcId="{FEF9248A-0D2F-4422-8826-4ADB9D7C5E8E}" destId="{8338747D-0489-45F3-9FE0-73320AD2AD1E}" srcOrd="4" destOrd="0" presId="urn:microsoft.com/office/officeart/2005/8/layout/radial6"/>
    <dgm:cxn modelId="{FFE7618A-11A8-462A-A99F-95C7D9F0AA81}" type="presParOf" srcId="{FEF9248A-0D2F-4422-8826-4ADB9D7C5E8E}" destId="{E34BEBA9-50CE-4C32-89CF-A5572EB38683}" srcOrd="5" destOrd="0" presId="urn:microsoft.com/office/officeart/2005/8/layout/radial6"/>
    <dgm:cxn modelId="{3E08FA19-F7EC-48F1-AF38-11D4FF3211C9}" type="presParOf" srcId="{FEF9248A-0D2F-4422-8826-4ADB9D7C5E8E}" destId="{BA0757FC-30D5-403A-9B9D-6F1B099FA7BC}" srcOrd="6" destOrd="0" presId="urn:microsoft.com/office/officeart/2005/8/layout/radial6"/>
    <dgm:cxn modelId="{7A9C789E-F5F9-4F8B-8166-97D7F1DB64C7}" type="presParOf" srcId="{FEF9248A-0D2F-4422-8826-4ADB9D7C5E8E}" destId="{15CB8F5A-7D63-4F94-ADD2-592822498D3F}" srcOrd="7" destOrd="0" presId="urn:microsoft.com/office/officeart/2005/8/layout/radial6"/>
    <dgm:cxn modelId="{654F9B63-A4AB-45C8-9C48-DFE5519D3450}" type="presParOf" srcId="{FEF9248A-0D2F-4422-8826-4ADB9D7C5E8E}" destId="{CB7AEBEB-21FC-4E3B-8474-95A12A2BBCE8}" srcOrd="8" destOrd="0" presId="urn:microsoft.com/office/officeart/2005/8/layout/radial6"/>
    <dgm:cxn modelId="{2ED0BF7D-C149-4B08-ACF4-8EC4D387B582}" type="presParOf" srcId="{FEF9248A-0D2F-4422-8826-4ADB9D7C5E8E}" destId="{105BF597-98F2-47AD-BE30-74144C5BC940}" srcOrd="9" destOrd="0" presId="urn:microsoft.com/office/officeart/2005/8/layout/radial6"/>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60DC8E9-A36E-4A76-9263-61AB0C303ED3}" type="doc">
      <dgm:prSet loTypeId="urn:microsoft.com/office/officeart/2005/8/layout/radial6" loCatId="relationship" qsTypeId="urn:microsoft.com/office/officeart/2005/8/quickstyle/simple1" qsCatId="simple" csTypeId="urn:microsoft.com/office/officeart/2005/8/colors/colorful1" csCatId="colorful" phldr="1"/>
      <dgm:spPr/>
      <dgm:t>
        <a:bodyPr/>
        <a:lstStyle/>
        <a:p>
          <a:endParaRPr lang="en-US"/>
        </a:p>
      </dgm:t>
    </dgm:pt>
    <dgm:pt modelId="{D09250A3-6507-4E71-9A82-1523A0E5528B}">
      <dgm:prSet phldrT="[Text]" custT="1"/>
      <dgm:spPr/>
      <dgm:t>
        <a:bodyPr/>
        <a:lstStyle/>
        <a:p>
          <a:pPr algn="ctr"/>
          <a:r>
            <a:rPr lang="fa-IR" sz="1200" b="1">
              <a:latin typeface="IRNazanin" panose="02000506000000020002" pitchFamily="2" charset="-78"/>
              <a:cs typeface="B Nazanin" panose="00000400000000000000" pitchFamily="2" charset="-78"/>
            </a:rPr>
            <a:t>مشارکت و انجام کارگروهی</a:t>
          </a:r>
          <a:endParaRPr lang="en-US" sz="1200" b="1">
            <a:latin typeface="IRNazanin" panose="02000506000000020002" pitchFamily="2" charset="-78"/>
            <a:cs typeface="B Nazanin" panose="00000400000000000000" pitchFamily="2" charset="-78"/>
          </a:endParaRPr>
        </a:p>
      </dgm:t>
    </dgm:pt>
    <dgm:pt modelId="{FC3EB750-3623-44BA-85FD-8634F12DBC79}" type="parTrans" cxnId="{BFAC2864-F53D-4C48-BABE-B99BDBBF9893}">
      <dgm:prSet/>
      <dgm:spPr/>
      <dgm:t>
        <a:bodyPr/>
        <a:lstStyle/>
        <a:p>
          <a:pPr algn="ctr"/>
          <a:endParaRPr lang="en-US" sz="1050" b="1">
            <a:latin typeface="IRNazanin" panose="02000506000000020002" pitchFamily="2" charset="-78"/>
            <a:cs typeface="B Nazanin" panose="00000400000000000000" pitchFamily="2" charset="-78"/>
          </a:endParaRPr>
        </a:p>
      </dgm:t>
    </dgm:pt>
    <dgm:pt modelId="{EE91B616-FB6F-4933-AED4-A58CE2B4D266}" type="sibTrans" cxnId="{BFAC2864-F53D-4C48-BABE-B99BDBBF9893}">
      <dgm:prSet/>
      <dgm:spPr/>
      <dgm:t>
        <a:bodyPr/>
        <a:lstStyle/>
        <a:p>
          <a:pPr algn="ctr"/>
          <a:endParaRPr lang="en-US" sz="1050" b="1">
            <a:latin typeface="IRNazanin" panose="02000506000000020002" pitchFamily="2" charset="-78"/>
            <a:cs typeface="B Nazanin" panose="00000400000000000000" pitchFamily="2" charset="-78"/>
          </a:endParaRPr>
        </a:p>
      </dgm:t>
    </dgm:pt>
    <dgm:pt modelId="{5A33532E-FF68-40BC-97CA-6253E598E243}">
      <dgm:prSet phldrT="[Text]" custT="1"/>
      <dgm:spPr/>
      <dgm:t>
        <a:bodyPr/>
        <a:lstStyle/>
        <a:p>
          <a:pPr algn="ctr"/>
          <a:r>
            <a:rPr lang="fa-IR" sz="1050" b="1">
              <a:latin typeface="IRNazanin" panose="02000506000000020002" pitchFamily="2" charset="-78"/>
              <a:cs typeface="B Nazanin" panose="00000400000000000000" pitchFamily="2" charset="-78"/>
            </a:rPr>
            <a:t>کارتیمی</a:t>
          </a:r>
          <a:endParaRPr lang="en-US" sz="1050" b="1">
            <a:latin typeface="IRNazanin" panose="02000506000000020002" pitchFamily="2" charset="-78"/>
            <a:cs typeface="B Nazanin" panose="00000400000000000000" pitchFamily="2" charset="-78"/>
          </a:endParaRPr>
        </a:p>
      </dgm:t>
    </dgm:pt>
    <dgm:pt modelId="{A35B2AB2-DE3C-4797-A1C6-C1B970438B23}" type="parTrans" cxnId="{D37A9557-8CA9-47E9-A95B-A27CE5FB2898}">
      <dgm:prSet/>
      <dgm:spPr/>
      <dgm:t>
        <a:bodyPr/>
        <a:lstStyle/>
        <a:p>
          <a:pPr algn="ctr"/>
          <a:endParaRPr lang="en-US" sz="1050" b="1">
            <a:latin typeface="IRNazanin" panose="02000506000000020002" pitchFamily="2" charset="-78"/>
            <a:cs typeface="B Nazanin" panose="00000400000000000000" pitchFamily="2" charset="-78"/>
          </a:endParaRPr>
        </a:p>
      </dgm:t>
    </dgm:pt>
    <dgm:pt modelId="{A369EB5E-1FD9-446D-B057-7B99FE08FF97}" type="sibTrans" cxnId="{D37A9557-8CA9-47E9-A95B-A27CE5FB2898}">
      <dgm:prSet/>
      <dgm:spPr/>
      <dgm:t>
        <a:bodyPr/>
        <a:lstStyle/>
        <a:p>
          <a:pPr algn="ctr"/>
          <a:endParaRPr lang="en-US" sz="1050" b="1">
            <a:latin typeface="IRNazanin" panose="02000506000000020002" pitchFamily="2" charset="-78"/>
            <a:cs typeface="B Nazanin" panose="00000400000000000000" pitchFamily="2" charset="-78"/>
          </a:endParaRPr>
        </a:p>
      </dgm:t>
    </dgm:pt>
    <dgm:pt modelId="{9898D6EF-AF0E-4656-A15B-68C8ED48A11E}">
      <dgm:prSet phldrT="[Text]" custT="1"/>
      <dgm:spPr/>
      <dgm:t>
        <a:bodyPr/>
        <a:lstStyle/>
        <a:p>
          <a:pPr algn="ctr"/>
          <a:r>
            <a:rPr lang="fa-IR" sz="1050" b="1">
              <a:latin typeface="IRNazanin" panose="02000506000000020002" pitchFamily="2" charset="-78"/>
              <a:cs typeface="B Nazanin" panose="00000400000000000000" pitchFamily="2" charset="-78"/>
            </a:rPr>
            <a:t>انتقال تجربه</a:t>
          </a:r>
          <a:endParaRPr lang="en-US" sz="1050" b="1">
            <a:latin typeface="IRNazanin" panose="02000506000000020002" pitchFamily="2" charset="-78"/>
            <a:cs typeface="B Nazanin" panose="00000400000000000000" pitchFamily="2" charset="-78"/>
          </a:endParaRPr>
        </a:p>
      </dgm:t>
    </dgm:pt>
    <dgm:pt modelId="{E5532521-6516-4960-9B8B-B62C44361858}" type="parTrans" cxnId="{3F1CCEDA-F449-4920-AF58-3FB255D6866D}">
      <dgm:prSet/>
      <dgm:spPr/>
      <dgm:t>
        <a:bodyPr/>
        <a:lstStyle/>
        <a:p>
          <a:pPr algn="ctr"/>
          <a:endParaRPr lang="en-US" sz="1050" b="1">
            <a:latin typeface="IRNazanin" panose="02000506000000020002" pitchFamily="2" charset="-78"/>
            <a:cs typeface="B Nazanin" panose="00000400000000000000" pitchFamily="2" charset="-78"/>
          </a:endParaRPr>
        </a:p>
      </dgm:t>
    </dgm:pt>
    <dgm:pt modelId="{E8646CEA-3DF9-4D90-B7CE-6D189D7BBA8A}" type="sibTrans" cxnId="{3F1CCEDA-F449-4920-AF58-3FB255D6866D}">
      <dgm:prSet/>
      <dgm:spPr/>
      <dgm:t>
        <a:bodyPr/>
        <a:lstStyle/>
        <a:p>
          <a:pPr algn="ctr"/>
          <a:endParaRPr lang="en-US" sz="1050" b="1">
            <a:latin typeface="IRNazanin" panose="02000506000000020002" pitchFamily="2" charset="-78"/>
            <a:cs typeface="B Nazanin" panose="00000400000000000000" pitchFamily="2" charset="-78"/>
          </a:endParaRPr>
        </a:p>
      </dgm:t>
    </dgm:pt>
    <dgm:pt modelId="{D1D0D79A-8290-4FA3-B468-56D7F0C29562}">
      <dgm:prSet phldrT="[Text]" custT="1"/>
      <dgm:spPr/>
      <dgm:t>
        <a:bodyPr/>
        <a:lstStyle/>
        <a:p>
          <a:pPr algn="ctr"/>
          <a:r>
            <a:rPr lang="fa-IR" sz="1050" b="1">
              <a:latin typeface="IRNazanin" panose="02000506000000020002" pitchFamily="2" charset="-78"/>
              <a:cs typeface="B Nazanin" panose="00000400000000000000" pitchFamily="2" charset="-78"/>
            </a:rPr>
            <a:t>مشورت گرفتن</a:t>
          </a:r>
          <a:endParaRPr lang="en-US" sz="1050" b="1">
            <a:latin typeface="IRNazanin" panose="02000506000000020002" pitchFamily="2" charset="-78"/>
            <a:cs typeface="B Nazanin" panose="00000400000000000000" pitchFamily="2" charset="-78"/>
          </a:endParaRPr>
        </a:p>
      </dgm:t>
    </dgm:pt>
    <dgm:pt modelId="{54AA9C4D-DD93-4F5B-8DDF-C8698B2C3020}" type="parTrans" cxnId="{9B728E84-4EFC-46A6-85B3-3E9BE702BCBA}">
      <dgm:prSet/>
      <dgm:spPr/>
      <dgm:t>
        <a:bodyPr/>
        <a:lstStyle/>
        <a:p>
          <a:pPr algn="ctr"/>
          <a:endParaRPr lang="en-US" sz="1050" b="1">
            <a:latin typeface="IRNazanin" panose="02000506000000020002" pitchFamily="2" charset="-78"/>
            <a:cs typeface="B Nazanin" panose="00000400000000000000" pitchFamily="2" charset="-78"/>
          </a:endParaRPr>
        </a:p>
      </dgm:t>
    </dgm:pt>
    <dgm:pt modelId="{4E5C0740-212B-417D-9CF2-CE29087882FC}" type="sibTrans" cxnId="{9B728E84-4EFC-46A6-85B3-3E9BE702BCBA}">
      <dgm:prSet/>
      <dgm:spPr/>
      <dgm:t>
        <a:bodyPr/>
        <a:lstStyle/>
        <a:p>
          <a:pPr algn="ctr"/>
          <a:endParaRPr lang="en-US" sz="1050" b="1">
            <a:latin typeface="IRNazanin" panose="02000506000000020002" pitchFamily="2" charset="-78"/>
            <a:cs typeface="B Nazanin" panose="00000400000000000000" pitchFamily="2" charset="-78"/>
          </a:endParaRPr>
        </a:p>
      </dgm:t>
    </dgm:pt>
    <dgm:pt modelId="{17DEDAC8-0FC8-46B3-B4B0-5CBAD3793DBD}">
      <dgm:prSet phldrT="[Text]" custT="1"/>
      <dgm:spPr/>
      <dgm:t>
        <a:bodyPr/>
        <a:lstStyle/>
        <a:p>
          <a:pPr algn="ctr"/>
          <a:r>
            <a:rPr lang="fa-IR" sz="1050" b="1">
              <a:latin typeface="IRNazanin" panose="02000506000000020002" pitchFamily="2" charset="-78"/>
              <a:cs typeface="B Nazanin" panose="00000400000000000000" pitchFamily="2" charset="-78"/>
            </a:rPr>
            <a:t>اشتراک ایده‌ها</a:t>
          </a:r>
          <a:endParaRPr lang="en-US" sz="1050" b="1">
            <a:latin typeface="IRNazanin" panose="02000506000000020002" pitchFamily="2" charset="-78"/>
            <a:cs typeface="B Nazanin" panose="00000400000000000000" pitchFamily="2" charset="-78"/>
          </a:endParaRPr>
        </a:p>
      </dgm:t>
    </dgm:pt>
    <dgm:pt modelId="{1870E9AA-A64B-4CEF-9A0F-39F13F27AA9F}" type="parTrans" cxnId="{66063CD7-C90C-4999-BE21-09DB0565B21A}">
      <dgm:prSet/>
      <dgm:spPr/>
      <dgm:t>
        <a:bodyPr/>
        <a:lstStyle/>
        <a:p>
          <a:pPr algn="ctr"/>
          <a:endParaRPr lang="en-US" sz="1050" b="1">
            <a:latin typeface="IRNazanin" panose="02000506000000020002" pitchFamily="2" charset="-78"/>
            <a:cs typeface="B Nazanin" panose="00000400000000000000" pitchFamily="2" charset="-78"/>
          </a:endParaRPr>
        </a:p>
      </dgm:t>
    </dgm:pt>
    <dgm:pt modelId="{D33F72E9-D98F-452C-B741-A7524C103DF2}" type="sibTrans" cxnId="{66063CD7-C90C-4999-BE21-09DB0565B21A}">
      <dgm:prSet/>
      <dgm:spPr/>
      <dgm:t>
        <a:bodyPr/>
        <a:lstStyle/>
        <a:p>
          <a:pPr algn="ctr"/>
          <a:endParaRPr lang="en-US" sz="1050" b="1">
            <a:latin typeface="IRNazanin" panose="02000506000000020002" pitchFamily="2" charset="-78"/>
            <a:cs typeface="B Nazanin" panose="00000400000000000000" pitchFamily="2" charset="-78"/>
          </a:endParaRPr>
        </a:p>
      </dgm:t>
    </dgm:pt>
    <dgm:pt modelId="{0F117657-21B2-4974-8B29-E15F7401B988}" type="pres">
      <dgm:prSet presAssocID="{E60DC8E9-A36E-4A76-9263-61AB0C303ED3}" presName="Name0" presStyleCnt="0">
        <dgm:presLayoutVars>
          <dgm:chMax val="1"/>
          <dgm:dir/>
          <dgm:animLvl val="ctr"/>
          <dgm:resizeHandles val="exact"/>
        </dgm:presLayoutVars>
      </dgm:prSet>
      <dgm:spPr/>
    </dgm:pt>
    <dgm:pt modelId="{629B5139-59FA-436A-936B-7BA468663357}" type="pres">
      <dgm:prSet presAssocID="{D09250A3-6507-4E71-9A82-1523A0E5528B}" presName="centerShape" presStyleLbl="node0" presStyleIdx="0" presStyleCnt="1"/>
      <dgm:spPr/>
    </dgm:pt>
    <dgm:pt modelId="{0B67531A-A769-4A0B-93C1-A16E56563CED}" type="pres">
      <dgm:prSet presAssocID="{5A33532E-FF68-40BC-97CA-6253E598E243}" presName="node" presStyleLbl="node1" presStyleIdx="0" presStyleCnt="4">
        <dgm:presLayoutVars>
          <dgm:bulletEnabled val="1"/>
        </dgm:presLayoutVars>
      </dgm:prSet>
      <dgm:spPr/>
    </dgm:pt>
    <dgm:pt modelId="{442FD9EB-442B-4171-8FE5-6CB92CF31C34}" type="pres">
      <dgm:prSet presAssocID="{5A33532E-FF68-40BC-97CA-6253E598E243}" presName="dummy" presStyleCnt="0"/>
      <dgm:spPr/>
    </dgm:pt>
    <dgm:pt modelId="{F25E07B3-76EB-480B-BE07-A4DA0EB9F1EA}" type="pres">
      <dgm:prSet presAssocID="{A369EB5E-1FD9-446D-B057-7B99FE08FF97}" presName="sibTrans" presStyleLbl="sibTrans2D1" presStyleIdx="0" presStyleCnt="4"/>
      <dgm:spPr/>
    </dgm:pt>
    <dgm:pt modelId="{E183D59A-AE0C-482E-9519-05693344498C}" type="pres">
      <dgm:prSet presAssocID="{9898D6EF-AF0E-4656-A15B-68C8ED48A11E}" presName="node" presStyleLbl="node1" presStyleIdx="1" presStyleCnt="4">
        <dgm:presLayoutVars>
          <dgm:bulletEnabled val="1"/>
        </dgm:presLayoutVars>
      </dgm:prSet>
      <dgm:spPr/>
    </dgm:pt>
    <dgm:pt modelId="{6CEC146A-23AE-4B8A-ADED-5D0E799C3EE4}" type="pres">
      <dgm:prSet presAssocID="{9898D6EF-AF0E-4656-A15B-68C8ED48A11E}" presName="dummy" presStyleCnt="0"/>
      <dgm:spPr/>
    </dgm:pt>
    <dgm:pt modelId="{B9271DA8-4143-43E8-8B2C-4245ECBDA231}" type="pres">
      <dgm:prSet presAssocID="{E8646CEA-3DF9-4D90-B7CE-6D189D7BBA8A}" presName="sibTrans" presStyleLbl="sibTrans2D1" presStyleIdx="1" presStyleCnt="4"/>
      <dgm:spPr/>
    </dgm:pt>
    <dgm:pt modelId="{77CA7B3F-3970-44A6-859E-53CA631F56B5}" type="pres">
      <dgm:prSet presAssocID="{D1D0D79A-8290-4FA3-B468-56D7F0C29562}" presName="node" presStyleLbl="node1" presStyleIdx="2" presStyleCnt="4">
        <dgm:presLayoutVars>
          <dgm:bulletEnabled val="1"/>
        </dgm:presLayoutVars>
      </dgm:prSet>
      <dgm:spPr/>
    </dgm:pt>
    <dgm:pt modelId="{D218D649-FE24-4025-9350-E3EEA785B89E}" type="pres">
      <dgm:prSet presAssocID="{D1D0D79A-8290-4FA3-B468-56D7F0C29562}" presName="dummy" presStyleCnt="0"/>
      <dgm:spPr/>
    </dgm:pt>
    <dgm:pt modelId="{A58528D7-3180-4F7D-800F-FA4568D103FB}" type="pres">
      <dgm:prSet presAssocID="{4E5C0740-212B-417D-9CF2-CE29087882FC}" presName="sibTrans" presStyleLbl="sibTrans2D1" presStyleIdx="2" presStyleCnt="4"/>
      <dgm:spPr/>
    </dgm:pt>
    <dgm:pt modelId="{23A1A2D9-DD9D-4D63-AE60-6E10CB6C21CC}" type="pres">
      <dgm:prSet presAssocID="{17DEDAC8-0FC8-46B3-B4B0-5CBAD3793DBD}" presName="node" presStyleLbl="node1" presStyleIdx="3" presStyleCnt="4">
        <dgm:presLayoutVars>
          <dgm:bulletEnabled val="1"/>
        </dgm:presLayoutVars>
      </dgm:prSet>
      <dgm:spPr/>
    </dgm:pt>
    <dgm:pt modelId="{4CAFE096-B463-4368-9ACE-633269BCD717}" type="pres">
      <dgm:prSet presAssocID="{17DEDAC8-0FC8-46B3-B4B0-5CBAD3793DBD}" presName="dummy" presStyleCnt="0"/>
      <dgm:spPr/>
    </dgm:pt>
    <dgm:pt modelId="{93FC85BF-EADC-447E-A6F5-65CEA64B17A8}" type="pres">
      <dgm:prSet presAssocID="{D33F72E9-D98F-452C-B741-A7524C103DF2}" presName="sibTrans" presStyleLbl="sibTrans2D1" presStyleIdx="3" presStyleCnt="4"/>
      <dgm:spPr/>
    </dgm:pt>
  </dgm:ptLst>
  <dgm:cxnLst>
    <dgm:cxn modelId="{8F536909-C78D-467C-98DD-A53FEC9F652B}" type="presOf" srcId="{4E5C0740-212B-417D-9CF2-CE29087882FC}" destId="{A58528D7-3180-4F7D-800F-FA4568D103FB}" srcOrd="0" destOrd="0" presId="urn:microsoft.com/office/officeart/2005/8/layout/radial6"/>
    <dgm:cxn modelId="{33A9112F-EF69-4A1C-A519-9B3F5029A4DF}" type="presOf" srcId="{E60DC8E9-A36E-4A76-9263-61AB0C303ED3}" destId="{0F117657-21B2-4974-8B29-E15F7401B988}" srcOrd="0" destOrd="0" presId="urn:microsoft.com/office/officeart/2005/8/layout/radial6"/>
    <dgm:cxn modelId="{95B3703C-DD16-44C0-B185-49D4740F0E3A}" type="presOf" srcId="{D33F72E9-D98F-452C-B741-A7524C103DF2}" destId="{93FC85BF-EADC-447E-A6F5-65CEA64B17A8}" srcOrd="0" destOrd="0" presId="urn:microsoft.com/office/officeart/2005/8/layout/radial6"/>
    <dgm:cxn modelId="{944D8860-166F-48B6-BD70-4AF1F021159F}" type="presOf" srcId="{E8646CEA-3DF9-4D90-B7CE-6D189D7BBA8A}" destId="{B9271DA8-4143-43E8-8B2C-4245ECBDA231}" srcOrd="0" destOrd="0" presId="urn:microsoft.com/office/officeart/2005/8/layout/radial6"/>
    <dgm:cxn modelId="{BFAC2864-F53D-4C48-BABE-B99BDBBF9893}" srcId="{E60DC8E9-A36E-4A76-9263-61AB0C303ED3}" destId="{D09250A3-6507-4E71-9A82-1523A0E5528B}" srcOrd="0" destOrd="0" parTransId="{FC3EB750-3623-44BA-85FD-8634F12DBC79}" sibTransId="{EE91B616-FB6F-4933-AED4-A58CE2B4D266}"/>
    <dgm:cxn modelId="{D37A9557-8CA9-47E9-A95B-A27CE5FB2898}" srcId="{D09250A3-6507-4E71-9A82-1523A0E5528B}" destId="{5A33532E-FF68-40BC-97CA-6253E598E243}" srcOrd="0" destOrd="0" parTransId="{A35B2AB2-DE3C-4797-A1C6-C1B970438B23}" sibTransId="{A369EB5E-1FD9-446D-B057-7B99FE08FF97}"/>
    <dgm:cxn modelId="{D0C19181-90B9-4CB9-A863-B87D385EA0B4}" type="presOf" srcId="{9898D6EF-AF0E-4656-A15B-68C8ED48A11E}" destId="{E183D59A-AE0C-482E-9519-05693344498C}" srcOrd="0" destOrd="0" presId="urn:microsoft.com/office/officeart/2005/8/layout/radial6"/>
    <dgm:cxn modelId="{9B728E84-4EFC-46A6-85B3-3E9BE702BCBA}" srcId="{D09250A3-6507-4E71-9A82-1523A0E5528B}" destId="{D1D0D79A-8290-4FA3-B468-56D7F0C29562}" srcOrd="2" destOrd="0" parTransId="{54AA9C4D-DD93-4F5B-8DDF-C8698B2C3020}" sibTransId="{4E5C0740-212B-417D-9CF2-CE29087882FC}"/>
    <dgm:cxn modelId="{590559AD-724B-4CC5-8BF9-C7AF30B02A7B}" type="presOf" srcId="{D1D0D79A-8290-4FA3-B468-56D7F0C29562}" destId="{77CA7B3F-3970-44A6-859E-53CA631F56B5}" srcOrd="0" destOrd="0" presId="urn:microsoft.com/office/officeart/2005/8/layout/radial6"/>
    <dgm:cxn modelId="{BE9180B2-C3C8-4611-B58A-D26BD1263AC3}" type="presOf" srcId="{A369EB5E-1FD9-446D-B057-7B99FE08FF97}" destId="{F25E07B3-76EB-480B-BE07-A4DA0EB9F1EA}" srcOrd="0" destOrd="0" presId="urn:microsoft.com/office/officeart/2005/8/layout/radial6"/>
    <dgm:cxn modelId="{4452A8BA-9706-456C-A47A-60AB1B7B2EEA}" type="presOf" srcId="{17DEDAC8-0FC8-46B3-B4B0-5CBAD3793DBD}" destId="{23A1A2D9-DD9D-4D63-AE60-6E10CB6C21CC}" srcOrd="0" destOrd="0" presId="urn:microsoft.com/office/officeart/2005/8/layout/radial6"/>
    <dgm:cxn modelId="{66EEC3BD-F59E-404B-9C88-57DBCC172024}" type="presOf" srcId="{5A33532E-FF68-40BC-97CA-6253E598E243}" destId="{0B67531A-A769-4A0B-93C1-A16E56563CED}" srcOrd="0" destOrd="0" presId="urn:microsoft.com/office/officeart/2005/8/layout/radial6"/>
    <dgm:cxn modelId="{66063CD7-C90C-4999-BE21-09DB0565B21A}" srcId="{D09250A3-6507-4E71-9A82-1523A0E5528B}" destId="{17DEDAC8-0FC8-46B3-B4B0-5CBAD3793DBD}" srcOrd="3" destOrd="0" parTransId="{1870E9AA-A64B-4CEF-9A0F-39F13F27AA9F}" sibTransId="{D33F72E9-D98F-452C-B741-A7524C103DF2}"/>
    <dgm:cxn modelId="{3F1CCEDA-F449-4920-AF58-3FB255D6866D}" srcId="{D09250A3-6507-4E71-9A82-1523A0E5528B}" destId="{9898D6EF-AF0E-4656-A15B-68C8ED48A11E}" srcOrd="1" destOrd="0" parTransId="{E5532521-6516-4960-9B8B-B62C44361858}" sibTransId="{E8646CEA-3DF9-4D90-B7CE-6D189D7BBA8A}"/>
    <dgm:cxn modelId="{8A830BDE-1BB0-44F8-A3CB-A4FB900D362B}" type="presOf" srcId="{D09250A3-6507-4E71-9A82-1523A0E5528B}" destId="{629B5139-59FA-436A-936B-7BA468663357}" srcOrd="0" destOrd="0" presId="urn:microsoft.com/office/officeart/2005/8/layout/radial6"/>
    <dgm:cxn modelId="{6B2E3EA8-7363-4DAA-BC83-E2976FA33FC7}" type="presParOf" srcId="{0F117657-21B2-4974-8B29-E15F7401B988}" destId="{629B5139-59FA-436A-936B-7BA468663357}" srcOrd="0" destOrd="0" presId="urn:microsoft.com/office/officeart/2005/8/layout/radial6"/>
    <dgm:cxn modelId="{BB7090BF-85DC-48CF-B3DA-9AACAC73798E}" type="presParOf" srcId="{0F117657-21B2-4974-8B29-E15F7401B988}" destId="{0B67531A-A769-4A0B-93C1-A16E56563CED}" srcOrd="1" destOrd="0" presId="urn:microsoft.com/office/officeart/2005/8/layout/radial6"/>
    <dgm:cxn modelId="{904A7F85-3B19-4623-B99B-97750AAB4BA6}" type="presParOf" srcId="{0F117657-21B2-4974-8B29-E15F7401B988}" destId="{442FD9EB-442B-4171-8FE5-6CB92CF31C34}" srcOrd="2" destOrd="0" presId="urn:microsoft.com/office/officeart/2005/8/layout/radial6"/>
    <dgm:cxn modelId="{5DAF7677-68D0-4069-9816-565432CC2389}" type="presParOf" srcId="{0F117657-21B2-4974-8B29-E15F7401B988}" destId="{F25E07B3-76EB-480B-BE07-A4DA0EB9F1EA}" srcOrd="3" destOrd="0" presId="urn:microsoft.com/office/officeart/2005/8/layout/radial6"/>
    <dgm:cxn modelId="{55A43E26-C07B-4001-B5F4-DDFD1D03D7C9}" type="presParOf" srcId="{0F117657-21B2-4974-8B29-E15F7401B988}" destId="{E183D59A-AE0C-482E-9519-05693344498C}" srcOrd="4" destOrd="0" presId="urn:microsoft.com/office/officeart/2005/8/layout/radial6"/>
    <dgm:cxn modelId="{F7FC163F-E4B0-4384-BE71-5063682F3670}" type="presParOf" srcId="{0F117657-21B2-4974-8B29-E15F7401B988}" destId="{6CEC146A-23AE-4B8A-ADED-5D0E799C3EE4}" srcOrd="5" destOrd="0" presId="urn:microsoft.com/office/officeart/2005/8/layout/radial6"/>
    <dgm:cxn modelId="{5D38853B-7FC2-448C-8C46-3530B2D106AD}" type="presParOf" srcId="{0F117657-21B2-4974-8B29-E15F7401B988}" destId="{B9271DA8-4143-43E8-8B2C-4245ECBDA231}" srcOrd="6" destOrd="0" presId="urn:microsoft.com/office/officeart/2005/8/layout/radial6"/>
    <dgm:cxn modelId="{C3B833F7-893A-4605-BB00-1AD061032826}" type="presParOf" srcId="{0F117657-21B2-4974-8B29-E15F7401B988}" destId="{77CA7B3F-3970-44A6-859E-53CA631F56B5}" srcOrd="7" destOrd="0" presId="urn:microsoft.com/office/officeart/2005/8/layout/radial6"/>
    <dgm:cxn modelId="{D05B9812-6C37-4F72-8A99-8E6BA8ED6C58}" type="presParOf" srcId="{0F117657-21B2-4974-8B29-E15F7401B988}" destId="{D218D649-FE24-4025-9350-E3EEA785B89E}" srcOrd="8" destOrd="0" presId="urn:microsoft.com/office/officeart/2005/8/layout/radial6"/>
    <dgm:cxn modelId="{A1A1BFF9-28BF-4C90-9813-36352000F03F}" type="presParOf" srcId="{0F117657-21B2-4974-8B29-E15F7401B988}" destId="{A58528D7-3180-4F7D-800F-FA4568D103FB}" srcOrd="9" destOrd="0" presId="urn:microsoft.com/office/officeart/2005/8/layout/radial6"/>
    <dgm:cxn modelId="{5CC77DC0-705A-4493-8122-292B0C649796}" type="presParOf" srcId="{0F117657-21B2-4974-8B29-E15F7401B988}" destId="{23A1A2D9-DD9D-4D63-AE60-6E10CB6C21CC}" srcOrd="10" destOrd="0" presId="urn:microsoft.com/office/officeart/2005/8/layout/radial6"/>
    <dgm:cxn modelId="{A493A907-397E-41C3-9BE2-627BA6B9917D}" type="presParOf" srcId="{0F117657-21B2-4974-8B29-E15F7401B988}" destId="{4CAFE096-B463-4368-9ACE-633269BCD717}" srcOrd="11" destOrd="0" presId="urn:microsoft.com/office/officeart/2005/8/layout/radial6"/>
    <dgm:cxn modelId="{8F5C19B9-3D35-4F2C-B97C-060820668651}" type="presParOf" srcId="{0F117657-21B2-4974-8B29-E15F7401B988}" destId="{93FC85BF-EADC-447E-A6F5-65CEA64B17A8}" srcOrd="12" destOrd="0" presId="urn:microsoft.com/office/officeart/2005/8/layout/radial6"/>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19972F40-6B02-40ED-835D-8547887D1AB8}"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CB01C109-BA98-4A6B-B94F-D53002DCD39B}">
      <dgm:prSet phldrT="[Text]" custT="1"/>
      <dgm:spPr/>
      <dgm:t>
        <a:bodyPr/>
        <a:lstStyle/>
        <a:p>
          <a:pPr algn="ctr"/>
          <a:r>
            <a:rPr lang="fa-IR" sz="1400" b="1" baseline="0">
              <a:latin typeface="IRNazanin" panose="02000506000000020002" pitchFamily="2" charset="-78"/>
              <a:cs typeface="B Nazanin" panose="00000400000000000000" pitchFamily="2" charset="-78"/>
            </a:rPr>
            <a:t>مهارت‌های پژوهشی</a:t>
          </a:r>
          <a:endParaRPr lang="en-US" sz="1400" b="1" baseline="0">
            <a:latin typeface="IRNazanin" panose="02000506000000020002" pitchFamily="2" charset="-78"/>
            <a:cs typeface="B Nazanin" panose="00000400000000000000" pitchFamily="2" charset="-78"/>
          </a:endParaRPr>
        </a:p>
      </dgm:t>
    </dgm:pt>
    <dgm:pt modelId="{F012B897-2748-4A6F-9C72-DAC29ABCCFC1}" type="parTrans" cxnId="{99A8297E-50DC-48A4-AE5B-1E7F65EEBE44}">
      <dgm:prSet/>
      <dgm:spPr/>
      <dgm:t>
        <a:bodyPr/>
        <a:lstStyle/>
        <a:p>
          <a:pPr algn="ctr"/>
          <a:endParaRPr lang="en-US" b="1">
            <a:latin typeface="IRNazanin" panose="02000506000000020002" pitchFamily="2" charset="-78"/>
            <a:cs typeface="B Nazanin" panose="00000400000000000000" pitchFamily="2" charset="-78"/>
          </a:endParaRPr>
        </a:p>
      </dgm:t>
    </dgm:pt>
    <dgm:pt modelId="{FF2F7B03-AD81-4379-BF85-645AC7F27DFF}" type="sibTrans" cxnId="{99A8297E-50DC-48A4-AE5B-1E7F65EEBE44}">
      <dgm:prSet/>
      <dgm:spPr/>
      <dgm:t>
        <a:bodyPr/>
        <a:lstStyle/>
        <a:p>
          <a:pPr algn="ctr"/>
          <a:endParaRPr lang="en-US" b="1">
            <a:latin typeface="IRNazanin" panose="02000506000000020002" pitchFamily="2" charset="-78"/>
            <a:cs typeface="B Nazanin" panose="00000400000000000000" pitchFamily="2" charset="-78"/>
          </a:endParaRPr>
        </a:p>
      </dgm:t>
    </dgm:pt>
    <dgm:pt modelId="{92FC35FA-3C5D-4109-A2A9-CC4CDA70FBC5}">
      <dgm:prSet phldrT="[Text]" custT="1"/>
      <dgm:spPr/>
      <dgm:t>
        <a:bodyPr/>
        <a:lstStyle/>
        <a:p>
          <a:pPr algn="ctr"/>
          <a:r>
            <a:rPr lang="fa-IR" sz="1400" b="1">
              <a:latin typeface="IRNazanin" panose="02000506000000020002" pitchFamily="2" charset="-78"/>
              <a:cs typeface="B Nazanin" panose="00000400000000000000" pitchFamily="2" charset="-78"/>
            </a:rPr>
            <a:t>پرسشگری</a:t>
          </a:r>
          <a:endParaRPr lang="en-US" sz="1400" b="1">
            <a:latin typeface="IRNazanin" panose="02000506000000020002" pitchFamily="2" charset="-78"/>
            <a:cs typeface="B Nazanin" panose="00000400000000000000" pitchFamily="2" charset="-78"/>
          </a:endParaRPr>
        </a:p>
      </dgm:t>
    </dgm:pt>
    <dgm:pt modelId="{6BB0BFD5-24A3-40D6-BE0A-EA7BC1D167AF}" type="parTrans" cxnId="{BEF2258A-78E7-4967-9C78-360D94F1010E}">
      <dgm:prSet/>
      <dgm:spPr/>
      <dgm:t>
        <a:bodyPr/>
        <a:lstStyle/>
        <a:p>
          <a:pPr algn="ctr"/>
          <a:endParaRPr lang="en-US" b="1">
            <a:latin typeface="IRNazanin" panose="02000506000000020002" pitchFamily="2" charset="-78"/>
            <a:cs typeface="B Nazanin" panose="00000400000000000000" pitchFamily="2" charset="-78"/>
          </a:endParaRPr>
        </a:p>
      </dgm:t>
    </dgm:pt>
    <dgm:pt modelId="{0D2A2A41-67AA-4097-8ED1-0F059F9F6EE0}" type="sibTrans" cxnId="{BEF2258A-78E7-4967-9C78-360D94F1010E}">
      <dgm:prSet/>
      <dgm:spPr/>
      <dgm:t>
        <a:bodyPr/>
        <a:lstStyle/>
        <a:p>
          <a:pPr algn="ctr"/>
          <a:endParaRPr lang="en-US" b="1">
            <a:latin typeface="IRNazanin" panose="02000506000000020002" pitchFamily="2" charset="-78"/>
            <a:cs typeface="B Nazanin" panose="00000400000000000000" pitchFamily="2" charset="-78"/>
          </a:endParaRPr>
        </a:p>
      </dgm:t>
    </dgm:pt>
    <dgm:pt modelId="{9B6C9A5B-4A1B-45D4-BE52-126DF87FFA5B}">
      <dgm:prSet phldrT="[Text]" custT="1"/>
      <dgm:spPr/>
      <dgm:t>
        <a:bodyPr/>
        <a:lstStyle/>
        <a:p>
          <a:pPr algn="ctr"/>
          <a:r>
            <a:rPr lang="fa-IR" sz="1200" b="1">
              <a:latin typeface="IRNazanin" panose="02000506000000020002" pitchFamily="2" charset="-78"/>
              <a:cs typeface="B Nazanin" panose="00000400000000000000" pitchFamily="2" charset="-78"/>
            </a:rPr>
            <a:t>مشاهده‌گری</a:t>
          </a:r>
          <a:endParaRPr lang="en-US" sz="1200" b="1">
            <a:latin typeface="IRNazanin" panose="02000506000000020002" pitchFamily="2" charset="-78"/>
            <a:cs typeface="B Nazanin" panose="00000400000000000000" pitchFamily="2" charset="-78"/>
          </a:endParaRPr>
        </a:p>
      </dgm:t>
    </dgm:pt>
    <dgm:pt modelId="{5FD140B1-4497-48F8-B34B-AF314CA109EE}" type="parTrans" cxnId="{8C05189B-71D2-4840-A07F-7E6EE8C68695}">
      <dgm:prSet/>
      <dgm:spPr/>
      <dgm:t>
        <a:bodyPr/>
        <a:lstStyle/>
        <a:p>
          <a:pPr algn="ctr"/>
          <a:endParaRPr lang="en-US" b="1">
            <a:latin typeface="IRNazanin" panose="02000506000000020002" pitchFamily="2" charset="-78"/>
            <a:cs typeface="B Nazanin" panose="00000400000000000000" pitchFamily="2" charset="-78"/>
          </a:endParaRPr>
        </a:p>
      </dgm:t>
    </dgm:pt>
    <dgm:pt modelId="{9D3A85CA-5E06-474E-A5CB-C74D231AA797}" type="sibTrans" cxnId="{8C05189B-71D2-4840-A07F-7E6EE8C68695}">
      <dgm:prSet/>
      <dgm:spPr/>
      <dgm:t>
        <a:bodyPr/>
        <a:lstStyle/>
        <a:p>
          <a:pPr algn="ctr"/>
          <a:endParaRPr lang="en-US" b="1">
            <a:latin typeface="IRNazanin" panose="02000506000000020002" pitchFamily="2" charset="-78"/>
            <a:cs typeface="B Nazanin" panose="00000400000000000000" pitchFamily="2" charset="-78"/>
          </a:endParaRPr>
        </a:p>
      </dgm:t>
    </dgm:pt>
    <dgm:pt modelId="{12C64F56-756B-4D5F-8E5D-EC61BC6969FC}">
      <dgm:prSet phldrT="[Text]" custT="1"/>
      <dgm:spPr/>
      <dgm:t>
        <a:bodyPr/>
        <a:lstStyle/>
        <a:p>
          <a:pPr algn="ctr"/>
          <a:r>
            <a:rPr lang="fa-IR" sz="1200" b="1">
              <a:latin typeface="IRNazanin" panose="02000506000000020002" pitchFamily="2" charset="-78"/>
              <a:cs typeface="B Nazanin" panose="00000400000000000000" pitchFamily="2" charset="-78"/>
            </a:rPr>
            <a:t>قدرت تحلیل</a:t>
          </a:r>
          <a:endParaRPr lang="en-US" sz="1200" b="1">
            <a:latin typeface="IRNazanin" panose="02000506000000020002" pitchFamily="2" charset="-78"/>
            <a:cs typeface="B Nazanin" panose="00000400000000000000" pitchFamily="2" charset="-78"/>
          </a:endParaRPr>
        </a:p>
      </dgm:t>
    </dgm:pt>
    <dgm:pt modelId="{646A508B-9A5D-4EDC-B714-D89223D7741B}" type="parTrans" cxnId="{5DF96770-8E05-4B7D-8CE8-760FC3948A83}">
      <dgm:prSet/>
      <dgm:spPr/>
      <dgm:t>
        <a:bodyPr/>
        <a:lstStyle/>
        <a:p>
          <a:pPr algn="ctr"/>
          <a:endParaRPr lang="en-US" b="1">
            <a:latin typeface="IRNazanin" panose="02000506000000020002" pitchFamily="2" charset="-78"/>
            <a:cs typeface="B Nazanin" panose="00000400000000000000" pitchFamily="2" charset="-78"/>
          </a:endParaRPr>
        </a:p>
      </dgm:t>
    </dgm:pt>
    <dgm:pt modelId="{D2B6A8B5-023D-4FD4-BA80-ED800916923B}" type="sibTrans" cxnId="{5DF96770-8E05-4B7D-8CE8-760FC3948A83}">
      <dgm:prSet/>
      <dgm:spPr/>
      <dgm:t>
        <a:bodyPr/>
        <a:lstStyle/>
        <a:p>
          <a:pPr algn="ctr"/>
          <a:endParaRPr lang="en-US" b="1">
            <a:latin typeface="IRNazanin" panose="02000506000000020002" pitchFamily="2" charset="-78"/>
            <a:cs typeface="B Nazanin" panose="00000400000000000000" pitchFamily="2" charset="-78"/>
          </a:endParaRPr>
        </a:p>
      </dgm:t>
    </dgm:pt>
    <dgm:pt modelId="{60F4F141-5D0C-472E-96B1-28EF2F53994C}" type="pres">
      <dgm:prSet presAssocID="{19972F40-6B02-40ED-835D-8547887D1AB8}" presName="Name0" presStyleCnt="0">
        <dgm:presLayoutVars>
          <dgm:chMax val="1"/>
          <dgm:dir/>
          <dgm:animLvl val="ctr"/>
          <dgm:resizeHandles val="exact"/>
        </dgm:presLayoutVars>
      </dgm:prSet>
      <dgm:spPr/>
    </dgm:pt>
    <dgm:pt modelId="{926BDF25-AF6D-4728-89DD-2E268745D292}" type="pres">
      <dgm:prSet presAssocID="{CB01C109-BA98-4A6B-B94F-D53002DCD39B}" presName="centerShape" presStyleLbl="node0" presStyleIdx="0" presStyleCnt="1"/>
      <dgm:spPr/>
    </dgm:pt>
    <dgm:pt modelId="{2F74D4B4-1EEF-4432-9C41-B79664AE8B23}" type="pres">
      <dgm:prSet presAssocID="{92FC35FA-3C5D-4109-A2A9-CC4CDA70FBC5}" presName="node" presStyleLbl="node1" presStyleIdx="0" presStyleCnt="3">
        <dgm:presLayoutVars>
          <dgm:bulletEnabled val="1"/>
        </dgm:presLayoutVars>
      </dgm:prSet>
      <dgm:spPr/>
    </dgm:pt>
    <dgm:pt modelId="{CE88D4E5-7801-4BDC-BA38-1FCCC3778CE2}" type="pres">
      <dgm:prSet presAssocID="{92FC35FA-3C5D-4109-A2A9-CC4CDA70FBC5}" presName="dummy" presStyleCnt="0"/>
      <dgm:spPr/>
    </dgm:pt>
    <dgm:pt modelId="{92ED0F70-B7FF-4CA7-9958-068F7A8E2EF4}" type="pres">
      <dgm:prSet presAssocID="{0D2A2A41-67AA-4097-8ED1-0F059F9F6EE0}" presName="sibTrans" presStyleLbl="sibTrans2D1" presStyleIdx="0" presStyleCnt="3"/>
      <dgm:spPr/>
    </dgm:pt>
    <dgm:pt modelId="{74201C8D-3DC1-4A85-9F59-1BE52AFD2661}" type="pres">
      <dgm:prSet presAssocID="{9B6C9A5B-4A1B-45D4-BE52-126DF87FFA5B}" presName="node" presStyleLbl="node1" presStyleIdx="1" presStyleCnt="3">
        <dgm:presLayoutVars>
          <dgm:bulletEnabled val="1"/>
        </dgm:presLayoutVars>
      </dgm:prSet>
      <dgm:spPr/>
    </dgm:pt>
    <dgm:pt modelId="{3EBFC813-A840-4798-B6DD-6DD1EA23DDBD}" type="pres">
      <dgm:prSet presAssocID="{9B6C9A5B-4A1B-45D4-BE52-126DF87FFA5B}" presName="dummy" presStyleCnt="0"/>
      <dgm:spPr/>
    </dgm:pt>
    <dgm:pt modelId="{AA67F577-2176-482C-8AA0-95B6CC485B57}" type="pres">
      <dgm:prSet presAssocID="{9D3A85CA-5E06-474E-A5CB-C74D231AA797}" presName="sibTrans" presStyleLbl="sibTrans2D1" presStyleIdx="1" presStyleCnt="3"/>
      <dgm:spPr/>
    </dgm:pt>
    <dgm:pt modelId="{0BA3B977-5250-4BC1-BB67-265A38D8B4FB}" type="pres">
      <dgm:prSet presAssocID="{12C64F56-756B-4D5F-8E5D-EC61BC6969FC}" presName="node" presStyleLbl="node1" presStyleIdx="2" presStyleCnt="3">
        <dgm:presLayoutVars>
          <dgm:bulletEnabled val="1"/>
        </dgm:presLayoutVars>
      </dgm:prSet>
      <dgm:spPr/>
    </dgm:pt>
    <dgm:pt modelId="{1877DF52-0043-4D19-B6CF-B0E37A972EEB}" type="pres">
      <dgm:prSet presAssocID="{12C64F56-756B-4D5F-8E5D-EC61BC6969FC}" presName="dummy" presStyleCnt="0"/>
      <dgm:spPr/>
    </dgm:pt>
    <dgm:pt modelId="{7B174110-690F-43D2-9AC5-5BB5A1323209}" type="pres">
      <dgm:prSet presAssocID="{D2B6A8B5-023D-4FD4-BA80-ED800916923B}" presName="sibTrans" presStyleLbl="sibTrans2D1" presStyleIdx="2" presStyleCnt="3"/>
      <dgm:spPr/>
    </dgm:pt>
  </dgm:ptLst>
  <dgm:cxnLst>
    <dgm:cxn modelId="{DA63F004-C814-422D-9778-0D37F62B3336}" type="presOf" srcId="{12C64F56-756B-4D5F-8E5D-EC61BC6969FC}" destId="{0BA3B977-5250-4BC1-BB67-265A38D8B4FB}" srcOrd="0" destOrd="0" presId="urn:microsoft.com/office/officeart/2005/8/layout/radial6"/>
    <dgm:cxn modelId="{7F473106-977D-465D-A512-C1DC4F08F690}" type="presOf" srcId="{CB01C109-BA98-4A6B-B94F-D53002DCD39B}" destId="{926BDF25-AF6D-4728-89DD-2E268745D292}" srcOrd="0" destOrd="0" presId="urn:microsoft.com/office/officeart/2005/8/layout/radial6"/>
    <dgm:cxn modelId="{5DF96770-8E05-4B7D-8CE8-760FC3948A83}" srcId="{CB01C109-BA98-4A6B-B94F-D53002DCD39B}" destId="{12C64F56-756B-4D5F-8E5D-EC61BC6969FC}" srcOrd="2" destOrd="0" parTransId="{646A508B-9A5D-4EDC-B714-D89223D7741B}" sibTransId="{D2B6A8B5-023D-4FD4-BA80-ED800916923B}"/>
    <dgm:cxn modelId="{547F3552-4A31-42CB-90A2-1806BFB01019}" type="presOf" srcId="{19972F40-6B02-40ED-835D-8547887D1AB8}" destId="{60F4F141-5D0C-472E-96B1-28EF2F53994C}" srcOrd="0" destOrd="0" presId="urn:microsoft.com/office/officeart/2005/8/layout/radial6"/>
    <dgm:cxn modelId="{D2AD7E79-7355-455C-A342-76F75CCA944D}" type="presOf" srcId="{9D3A85CA-5E06-474E-A5CB-C74D231AA797}" destId="{AA67F577-2176-482C-8AA0-95B6CC485B57}" srcOrd="0" destOrd="0" presId="urn:microsoft.com/office/officeart/2005/8/layout/radial6"/>
    <dgm:cxn modelId="{99A8297E-50DC-48A4-AE5B-1E7F65EEBE44}" srcId="{19972F40-6B02-40ED-835D-8547887D1AB8}" destId="{CB01C109-BA98-4A6B-B94F-D53002DCD39B}" srcOrd="0" destOrd="0" parTransId="{F012B897-2748-4A6F-9C72-DAC29ABCCFC1}" sibTransId="{FF2F7B03-AD81-4379-BF85-645AC7F27DFF}"/>
    <dgm:cxn modelId="{BEF2258A-78E7-4967-9C78-360D94F1010E}" srcId="{CB01C109-BA98-4A6B-B94F-D53002DCD39B}" destId="{92FC35FA-3C5D-4109-A2A9-CC4CDA70FBC5}" srcOrd="0" destOrd="0" parTransId="{6BB0BFD5-24A3-40D6-BE0A-EA7BC1D167AF}" sibTransId="{0D2A2A41-67AA-4097-8ED1-0F059F9F6EE0}"/>
    <dgm:cxn modelId="{8C05189B-71D2-4840-A07F-7E6EE8C68695}" srcId="{CB01C109-BA98-4A6B-B94F-D53002DCD39B}" destId="{9B6C9A5B-4A1B-45D4-BE52-126DF87FFA5B}" srcOrd="1" destOrd="0" parTransId="{5FD140B1-4497-48F8-B34B-AF314CA109EE}" sibTransId="{9D3A85CA-5E06-474E-A5CB-C74D231AA797}"/>
    <dgm:cxn modelId="{5FF57D9B-E817-45D6-86CD-501D1749DD01}" type="presOf" srcId="{92FC35FA-3C5D-4109-A2A9-CC4CDA70FBC5}" destId="{2F74D4B4-1EEF-4432-9C41-B79664AE8B23}" srcOrd="0" destOrd="0" presId="urn:microsoft.com/office/officeart/2005/8/layout/radial6"/>
    <dgm:cxn modelId="{ECB064A4-EFD2-4B35-B483-29E74F881FE2}" type="presOf" srcId="{0D2A2A41-67AA-4097-8ED1-0F059F9F6EE0}" destId="{92ED0F70-B7FF-4CA7-9958-068F7A8E2EF4}" srcOrd="0" destOrd="0" presId="urn:microsoft.com/office/officeart/2005/8/layout/radial6"/>
    <dgm:cxn modelId="{A5FC17DF-5CBE-418E-91C2-572FB79F8AA8}" type="presOf" srcId="{9B6C9A5B-4A1B-45D4-BE52-126DF87FFA5B}" destId="{74201C8D-3DC1-4A85-9F59-1BE52AFD2661}" srcOrd="0" destOrd="0" presId="urn:microsoft.com/office/officeart/2005/8/layout/radial6"/>
    <dgm:cxn modelId="{9B916CE9-868D-4E39-A104-65CCB1655811}" type="presOf" srcId="{D2B6A8B5-023D-4FD4-BA80-ED800916923B}" destId="{7B174110-690F-43D2-9AC5-5BB5A1323209}" srcOrd="0" destOrd="0" presId="urn:microsoft.com/office/officeart/2005/8/layout/radial6"/>
    <dgm:cxn modelId="{E8647885-ADA4-4AFD-941B-42F3B4974C02}" type="presParOf" srcId="{60F4F141-5D0C-472E-96B1-28EF2F53994C}" destId="{926BDF25-AF6D-4728-89DD-2E268745D292}" srcOrd="0" destOrd="0" presId="urn:microsoft.com/office/officeart/2005/8/layout/radial6"/>
    <dgm:cxn modelId="{95D28A73-5CB5-4FC7-8D2A-E141ED50F637}" type="presParOf" srcId="{60F4F141-5D0C-472E-96B1-28EF2F53994C}" destId="{2F74D4B4-1EEF-4432-9C41-B79664AE8B23}" srcOrd="1" destOrd="0" presId="urn:microsoft.com/office/officeart/2005/8/layout/radial6"/>
    <dgm:cxn modelId="{F5E8A3F7-50D5-4D0B-9644-88E37A607CA8}" type="presParOf" srcId="{60F4F141-5D0C-472E-96B1-28EF2F53994C}" destId="{CE88D4E5-7801-4BDC-BA38-1FCCC3778CE2}" srcOrd="2" destOrd="0" presId="urn:microsoft.com/office/officeart/2005/8/layout/radial6"/>
    <dgm:cxn modelId="{870F0FC9-7087-4C02-8DA0-DBACD56687B5}" type="presParOf" srcId="{60F4F141-5D0C-472E-96B1-28EF2F53994C}" destId="{92ED0F70-B7FF-4CA7-9958-068F7A8E2EF4}" srcOrd="3" destOrd="0" presId="urn:microsoft.com/office/officeart/2005/8/layout/radial6"/>
    <dgm:cxn modelId="{1D087EC1-9695-4DE0-8090-45B39E9AC685}" type="presParOf" srcId="{60F4F141-5D0C-472E-96B1-28EF2F53994C}" destId="{74201C8D-3DC1-4A85-9F59-1BE52AFD2661}" srcOrd="4" destOrd="0" presId="urn:microsoft.com/office/officeart/2005/8/layout/radial6"/>
    <dgm:cxn modelId="{A206BDAC-BBB0-460F-8D5C-8FA9FD97BA0D}" type="presParOf" srcId="{60F4F141-5D0C-472E-96B1-28EF2F53994C}" destId="{3EBFC813-A840-4798-B6DD-6DD1EA23DDBD}" srcOrd="5" destOrd="0" presId="urn:microsoft.com/office/officeart/2005/8/layout/radial6"/>
    <dgm:cxn modelId="{9AF77CA9-9960-4628-9C3D-A0ADE54E323E}" type="presParOf" srcId="{60F4F141-5D0C-472E-96B1-28EF2F53994C}" destId="{AA67F577-2176-482C-8AA0-95B6CC485B57}" srcOrd="6" destOrd="0" presId="urn:microsoft.com/office/officeart/2005/8/layout/radial6"/>
    <dgm:cxn modelId="{6C731655-3035-4049-A2ED-3E4470972C9D}" type="presParOf" srcId="{60F4F141-5D0C-472E-96B1-28EF2F53994C}" destId="{0BA3B977-5250-4BC1-BB67-265A38D8B4FB}" srcOrd="7" destOrd="0" presId="urn:microsoft.com/office/officeart/2005/8/layout/radial6"/>
    <dgm:cxn modelId="{A813E135-44EE-4F22-AC58-4C7E1BF830EE}" type="presParOf" srcId="{60F4F141-5D0C-472E-96B1-28EF2F53994C}" destId="{1877DF52-0043-4D19-B6CF-B0E37A972EEB}" srcOrd="8" destOrd="0" presId="urn:microsoft.com/office/officeart/2005/8/layout/radial6"/>
    <dgm:cxn modelId="{C39F9AEB-01C6-4F34-B84D-F4924C115ECF}" type="presParOf" srcId="{60F4F141-5D0C-472E-96B1-28EF2F53994C}" destId="{7B174110-690F-43D2-9AC5-5BB5A1323209}" srcOrd="9" destOrd="0" presId="urn:microsoft.com/office/officeart/2005/8/layout/radial6"/>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8D79B97D-338A-4C03-BE07-F7FF4C492493}" type="doc">
      <dgm:prSet loTypeId="urn:microsoft.com/office/officeart/2005/8/layout/cycle2" loCatId="cycle" qsTypeId="urn:microsoft.com/office/officeart/2005/8/quickstyle/simple1" qsCatId="simple" csTypeId="urn:microsoft.com/office/officeart/2005/8/colors/colorful3" csCatId="colorful" phldr="1"/>
      <dgm:spPr/>
      <dgm:t>
        <a:bodyPr/>
        <a:lstStyle/>
        <a:p>
          <a:endParaRPr lang="en-US"/>
        </a:p>
      </dgm:t>
    </dgm:pt>
    <dgm:pt modelId="{0180AE3C-166B-41E3-9B39-97A5B67D4EA7}">
      <dgm:prSet phldrT="[Text]"/>
      <dgm:spPr/>
      <dgm:t>
        <a:bodyPr/>
        <a:lstStyle/>
        <a:p>
          <a:pPr algn="ctr" rtl="1"/>
          <a:r>
            <a:rPr lang="fa-IR" b="1">
              <a:cs typeface="B Nazanin" panose="00000400000000000000" pitchFamily="2" charset="-78"/>
            </a:rPr>
            <a:t>خصیصه‌ی پژوهشی</a:t>
          </a:r>
          <a:endParaRPr lang="en-US" b="1">
            <a:cs typeface="B Nazanin" panose="00000400000000000000" pitchFamily="2" charset="-78"/>
          </a:endParaRPr>
        </a:p>
      </dgm:t>
    </dgm:pt>
    <dgm:pt modelId="{4596FAE9-77CC-4612-A4D3-A1F1262964E9}" type="parTrans" cxnId="{10FF9040-59C4-4FC9-ABBF-B1BB553BC6FD}">
      <dgm:prSet/>
      <dgm:spPr/>
      <dgm:t>
        <a:bodyPr/>
        <a:lstStyle/>
        <a:p>
          <a:pPr algn="ctr" rtl="1"/>
          <a:endParaRPr lang="en-US" b="1">
            <a:cs typeface="B Nazanin" panose="00000400000000000000" pitchFamily="2" charset="-78"/>
          </a:endParaRPr>
        </a:p>
      </dgm:t>
    </dgm:pt>
    <dgm:pt modelId="{F647F5AF-CA11-4EF3-980C-031607CF8966}" type="sibTrans" cxnId="{10FF9040-59C4-4FC9-ABBF-B1BB553BC6FD}">
      <dgm:prSet/>
      <dgm:spPr/>
      <dgm:t>
        <a:bodyPr/>
        <a:lstStyle/>
        <a:p>
          <a:pPr algn="ctr" rtl="1"/>
          <a:endParaRPr lang="en-US" b="1">
            <a:cs typeface="B Nazanin" panose="00000400000000000000" pitchFamily="2" charset="-78"/>
          </a:endParaRPr>
        </a:p>
      </dgm:t>
    </dgm:pt>
    <dgm:pt modelId="{F75F37D6-E612-48E0-ABCD-6A786707ECC3}">
      <dgm:prSet phldrT="[Text]"/>
      <dgm:spPr/>
      <dgm:t>
        <a:bodyPr/>
        <a:lstStyle/>
        <a:p>
          <a:pPr algn="ctr" rtl="1"/>
          <a:r>
            <a:rPr lang="fa-IR" b="1">
              <a:cs typeface="B Nazanin" panose="00000400000000000000" pitchFamily="2" charset="-78"/>
            </a:rPr>
            <a:t>تفکر پژوهشی</a:t>
          </a:r>
          <a:endParaRPr lang="en-US" b="1">
            <a:cs typeface="B Nazanin" panose="00000400000000000000" pitchFamily="2" charset="-78"/>
          </a:endParaRPr>
        </a:p>
      </dgm:t>
    </dgm:pt>
    <dgm:pt modelId="{97F4B1FF-7064-43A3-BB9A-C9D4B4EBC22D}" type="parTrans" cxnId="{0E94138B-BF19-447D-98F4-916AC6A8F438}">
      <dgm:prSet/>
      <dgm:spPr/>
      <dgm:t>
        <a:bodyPr/>
        <a:lstStyle/>
        <a:p>
          <a:pPr algn="ctr" rtl="1"/>
          <a:endParaRPr lang="en-US" b="1">
            <a:cs typeface="B Nazanin" panose="00000400000000000000" pitchFamily="2" charset="-78"/>
          </a:endParaRPr>
        </a:p>
      </dgm:t>
    </dgm:pt>
    <dgm:pt modelId="{F6D14565-7423-4CB9-8061-7857918F1541}" type="sibTrans" cxnId="{0E94138B-BF19-447D-98F4-916AC6A8F438}">
      <dgm:prSet/>
      <dgm:spPr/>
      <dgm:t>
        <a:bodyPr/>
        <a:lstStyle/>
        <a:p>
          <a:pPr algn="ctr" rtl="1"/>
          <a:endParaRPr lang="en-US" b="1">
            <a:cs typeface="B Nazanin" panose="00000400000000000000" pitchFamily="2" charset="-78"/>
          </a:endParaRPr>
        </a:p>
      </dgm:t>
    </dgm:pt>
    <dgm:pt modelId="{D5FDD85E-F0D1-4935-BFFD-145C3BD58608}">
      <dgm:prSet phldrT="[Text]"/>
      <dgm:spPr/>
      <dgm:t>
        <a:bodyPr/>
        <a:lstStyle/>
        <a:p>
          <a:pPr algn="ctr" rtl="1"/>
          <a:r>
            <a:rPr lang="fa-IR" b="1">
              <a:cs typeface="B Nazanin" panose="00000400000000000000" pitchFamily="2" charset="-78"/>
            </a:rPr>
            <a:t>مهارت پژوهشی</a:t>
          </a:r>
          <a:endParaRPr lang="en-US" b="1">
            <a:cs typeface="B Nazanin" panose="00000400000000000000" pitchFamily="2" charset="-78"/>
          </a:endParaRPr>
        </a:p>
      </dgm:t>
    </dgm:pt>
    <dgm:pt modelId="{E7F958AA-E7B3-4733-855F-6A3D25DEDF32}" type="parTrans" cxnId="{FF05541C-7E77-4992-B92E-540209FCE1D7}">
      <dgm:prSet/>
      <dgm:spPr/>
      <dgm:t>
        <a:bodyPr/>
        <a:lstStyle/>
        <a:p>
          <a:pPr algn="ctr" rtl="1"/>
          <a:endParaRPr lang="en-US" b="1">
            <a:cs typeface="B Nazanin" panose="00000400000000000000" pitchFamily="2" charset="-78"/>
          </a:endParaRPr>
        </a:p>
      </dgm:t>
    </dgm:pt>
    <dgm:pt modelId="{8C534FBD-40FC-4ACE-B3D7-4803DA0F8184}" type="sibTrans" cxnId="{FF05541C-7E77-4992-B92E-540209FCE1D7}">
      <dgm:prSet/>
      <dgm:spPr/>
      <dgm:t>
        <a:bodyPr/>
        <a:lstStyle/>
        <a:p>
          <a:pPr algn="ctr" rtl="1"/>
          <a:endParaRPr lang="en-US" b="1">
            <a:cs typeface="B Nazanin" panose="00000400000000000000" pitchFamily="2" charset="-78"/>
          </a:endParaRPr>
        </a:p>
      </dgm:t>
    </dgm:pt>
    <dgm:pt modelId="{F203A6E3-6A29-4B56-AA66-A8D68D67D01C}" type="pres">
      <dgm:prSet presAssocID="{8D79B97D-338A-4C03-BE07-F7FF4C492493}" presName="cycle" presStyleCnt="0">
        <dgm:presLayoutVars>
          <dgm:dir/>
          <dgm:resizeHandles val="exact"/>
        </dgm:presLayoutVars>
      </dgm:prSet>
      <dgm:spPr/>
    </dgm:pt>
    <dgm:pt modelId="{91600B08-CDB9-47D8-BB11-8903385C9B33}" type="pres">
      <dgm:prSet presAssocID="{0180AE3C-166B-41E3-9B39-97A5B67D4EA7}" presName="node" presStyleLbl="node1" presStyleIdx="0" presStyleCnt="3">
        <dgm:presLayoutVars>
          <dgm:bulletEnabled val="1"/>
        </dgm:presLayoutVars>
      </dgm:prSet>
      <dgm:spPr/>
    </dgm:pt>
    <dgm:pt modelId="{608E51D0-E639-45D6-B6CC-C32FF0748AF7}" type="pres">
      <dgm:prSet presAssocID="{F647F5AF-CA11-4EF3-980C-031607CF8966}" presName="sibTrans" presStyleLbl="sibTrans2D1" presStyleIdx="0" presStyleCnt="3"/>
      <dgm:spPr/>
    </dgm:pt>
    <dgm:pt modelId="{84EC4FB2-E362-4EF3-A1F0-B4AC8539A9D1}" type="pres">
      <dgm:prSet presAssocID="{F647F5AF-CA11-4EF3-980C-031607CF8966}" presName="connectorText" presStyleLbl="sibTrans2D1" presStyleIdx="0" presStyleCnt="3"/>
      <dgm:spPr/>
    </dgm:pt>
    <dgm:pt modelId="{76C932BA-0991-4294-9E89-F93A53ADB369}" type="pres">
      <dgm:prSet presAssocID="{F75F37D6-E612-48E0-ABCD-6A786707ECC3}" presName="node" presStyleLbl="node1" presStyleIdx="1" presStyleCnt="3">
        <dgm:presLayoutVars>
          <dgm:bulletEnabled val="1"/>
        </dgm:presLayoutVars>
      </dgm:prSet>
      <dgm:spPr/>
    </dgm:pt>
    <dgm:pt modelId="{2C858382-3A8A-4D2D-A713-F866F374C813}" type="pres">
      <dgm:prSet presAssocID="{F6D14565-7423-4CB9-8061-7857918F1541}" presName="sibTrans" presStyleLbl="sibTrans2D1" presStyleIdx="1" presStyleCnt="3"/>
      <dgm:spPr/>
    </dgm:pt>
    <dgm:pt modelId="{9F877798-1D0A-4A1D-A22E-ACA84119CD13}" type="pres">
      <dgm:prSet presAssocID="{F6D14565-7423-4CB9-8061-7857918F1541}" presName="connectorText" presStyleLbl="sibTrans2D1" presStyleIdx="1" presStyleCnt="3"/>
      <dgm:spPr/>
    </dgm:pt>
    <dgm:pt modelId="{934FB0F8-AFE9-4363-8253-9417B0AD9962}" type="pres">
      <dgm:prSet presAssocID="{D5FDD85E-F0D1-4935-BFFD-145C3BD58608}" presName="node" presStyleLbl="node1" presStyleIdx="2" presStyleCnt="3">
        <dgm:presLayoutVars>
          <dgm:bulletEnabled val="1"/>
        </dgm:presLayoutVars>
      </dgm:prSet>
      <dgm:spPr/>
    </dgm:pt>
    <dgm:pt modelId="{810C0609-4D65-42E8-85AF-46A8187DF76D}" type="pres">
      <dgm:prSet presAssocID="{8C534FBD-40FC-4ACE-B3D7-4803DA0F8184}" presName="sibTrans" presStyleLbl="sibTrans2D1" presStyleIdx="2" presStyleCnt="3"/>
      <dgm:spPr/>
    </dgm:pt>
    <dgm:pt modelId="{095239E6-3A67-40AD-89A4-40A206908998}" type="pres">
      <dgm:prSet presAssocID="{8C534FBD-40FC-4ACE-B3D7-4803DA0F8184}" presName="connectorText" presStyleLbl="sibTrans2D1" presStyleIdx="2" presStyleCnt="3"/>
      <dgm:spPr/>
    </dgm:pt>
  </dgm:ptLst>
  <dgm:cxnLst>
    <dgm:cxn modelId="{E803AB0E-EFF1-461C-AEC9-979DB1BC9597}" type="presOf" srcId="{F75F37D6-E612-48E0-ABCD-6A786707ECC3}" destId="{76C932BA-0991-4294-9E89-F93A53ADB369}" srcOrd="0" destOrd="0" presId="urn:microsoft.com/office/officeart/2005/8/layout/cycle2"/>
    <dgm:cxn modelId="{FF05541C-7E77-4992-B92E-540209FCE1D7}" srcId="{8D79B97D-338A-4C03-BE07-F7FF4C492493}" destId="{D5FDD85E-F0D1-4935-BFFD-145C3BD58608}" srcOrd="2" destOrd="0" parTransId="{E7F958AA-E7B3-4733-855F-6A3D25DEDF32}" sibTransId="{8C534FBD-40FC-4ACE-B3D7-4803DA0F8184}"/>
    <dgm:cxn modelId="{10FF9040-59C4-4FC9-ABBF-B1BB553BC6FD}" srcId="{8D79B97D-338A-4C03-BE07-F7FF4C492493}" destId="{0180AE3C-166B-41E3-9B39-97A5B67D4EA7}" srcOrd="0" destOrd="0" parTransId="{4596FAE9-77CC-4612-A4D3-A1F1262964E9}" sibTransId="{F647F5AF-CA11-4EF3-980C-031607CF8966}"/>
    <dgm:cxn modelId="{22611442-B071-4A79-9A9E-F29A1808C2C4}" type="presOf" srcId="{8D79B97D-338A-4C03-BE07-F7FF4C492493}" destId="{F203A6E3-6A29-4B56-AA66-A8D68D67D01C}" srcOrd="0" destOrd="0" presId="urn:microsoft.com/office/officeart/2005/8/layout/cycle2"/>
    <dgm:cxn modelId="{65798B6E-7E6A-4195-B37C-3D43B79786FC}" type="presOf" srcId="{8C534FBD-40FC-4ACE-B3D7-4803DA0F8184}" destId="{810C0609-4D65-42E8-85AF-46A8187DF76D}" srcOrd="0" destOrd="0" presId="urn:microsoft.com/office/officeart/2005/8/layout/cycle2"/>
    <dgm:cxn modelId="{7788C176-0410-486F-87FE-F5467BE94707}" type="presOf" srcId="{F6D14565-7423-4CB9-8061-7857918F1541}" destId="{9F877798-1D0A-4A1D-A22E-ACA84119CD13}" srcOrd="1" destOrd="0" presId="urn:microsoft.com/office/officeart/2005/8/layout/cycle2"/>
    <dgm:cxn modelId="{0E94138B-BF19-447D-98F4-916AC6A8F438}" srcId="{8D79B97D-338A-4C03-BE07-F7FF4C492493}" destId="{F75F37D6-E612-48E0-ABCD-6A786707ECC3}" srcOrd="1" destOrd="0" parTransId="{97F4B1FF-7064-43A3-BB9A-C9D4B4EBC22D}" sibTransId="{F6D14565-7423-4CB9-8061-7857918F1541}"/>
    <dgm:cxn modelId="{8626F3BF-F8C8-4EDB-A4FD-44A177A75FE3}" type="presOf" srcId="{F6D14565-7423-4CB9-8061-7857918F1541}" destId="{2C858382-3A8A-4D2D-A713-F866F374C813}" srcOrd="0" destOrd="0" presId="urn:microsoft.com/office/officeart/2005/8/layout/cycle2"/>
    <dgm:cxn modelId="{6BBB9DC8-DE23-4963-BDBD-7D1E93FA468D}" type="presOf" srcId="{D5FDD85E-F0D1-4935-BFFD-145C3BD58608}" destId="{934FB0F8-AFE9-4363-8253-9417B0AD9962}" srcOrd="0" destOrd="0" presId="urn:microsoft.com/office/officeart/2005/8/layout/cycle2"/>
    <dgm:cxn modelId="{A9CEB2CB-C114-4908-8E04-5AB57EC738DB}" type="presOf" srcId="{F647F5AF-CA11-4EF3-980C-031607CF8966}" destId="{84EC4FB2-E362-4EF3-A1F0-B4AC8539A9D1}" srcOrd="1" destOrd="0" presId="urn:microsoft.com/office/officeart/2005/8/layout/cycle2"/>
    <dgm:cxn modelId="{183D50D7-09F7-4E1F-A469-56306194CC1B}" type="presOf" srcId="{8C534FBD-40FC-4ACE-B3D7-4803DA0F8184}" destId="{095239E6-3A67-40AD-89A4-40A206908998}" srcOrd="1" destOrd="0" presId="urn:microsoft.com/office/officeart/2005/8/layout/cycle2"/>
    <dgm:cxn modelId="{9B17BBDF-8203-4582-B758-2A2BD97A7C1F}" type="presOf" srcId="{0180AE3C-166B-41E3-9B39-97A5B67D4EA7}" destId="{91600B08-CDB9-47D8-BB11-8903385C9B33}" srcOrd="0" destOrd="0" presId="urn:microsoft.com/office/officeart/2005/8/layout/cycle2"/>
    <dgm:cxn modelId="{CFE0E4F5-FB28-4B76-ADA8-93ACB468DA6D}" type="presOf" srcId="{F647F5AF-CA11-4EF3-980C-031607CF8966}" destId="{608E51D0-E639-45D6-B6CC-C32FF0748AF7}" srcOrd="0" destOrd="0" presId="urn:microsoft.com/office/officeart/2005/8/layout/cycle2"/>
    <dgm:cxn modelId="{479D68C8-CE3D-4835-89CD-488886E755C3}" type="presParOf" srcId="{F203A6E3-6A29-4B56-AA66-A8D68D67D01C}" destId="{91600B08-CDB9-47D8-BB11-8903385C9B33}" srcOrd="0" destOrd="0" presId="urn:microsoft.com/office/officeart/2005/8/layout/cycle2"/>
    <dgm:cxn modelId="{679F2806-3E3C-480C-9B72-6BE6362F9693}" type="presParOf" srcId="{F203A6E3-6A29-4B56-AA66-A8D68D67D01C}" destId="{608E51D0-E639-45D6-B6CC-C32FF0748AF7}" srcOrd="1" destOrd="0" presId="urn:microsoft.com/office/officeart/2005/8/layout/cycle2"/>
    <dgm:cxn modelId="{97ED578B-51B8-458C-A609-830D4DCE8131}" type="presParOf" srcId="{608E51D0-E639-45D6-B6CC-C32FF0748AF7}" destId="{84EC4FB2-E362-4EF3-A1F0-B4AC8539A9D1}" srcOrd="0" destOrd="0" presId="urn:microsoft.com/office/officeart/2005/8/layout/cycle2"/>
    <dgm:cxn modelId="{94A457D7-BEDE-4BBE-B4B8-487C01322F3C}" type="presParOf" srcId="{F203A6E3-6A29-4B56-AA66-A8D68D67D01C}" destId="{76C932BA-0991-4294-9E89-F93A53ADB369}" srcOrd="2" destOrd="0" presId="urn:microsoft.com/office/officeart/2005/8/layout/cycle2"/>
    <dgm:cxn modelId="{D9A99C29-6080-4817-8EE6-0E060539979B}" type="presParOf" srcId="{F203A6E3-6A29-4B56-AA66-A8D68D67D01C}" destId="{2C858382-3A8A-4D2D-A713-F866F374C813}" srcOrd="3" destOrd="0" presId="urn:microsoft.com/office/officeart/2005/8/layout/cycle2"/>
    <dgm:cxn modelId="{AE2EBA4D-D78A-4A23-A436-3922F4F51642}" type="presParOf" srcId="{2C858382-3A8A-4D2D-A713-F866F374C813}" destId="{9F877798-1D0A-4A1D-A22E-ACA84119CD13}" srcOrd="0" destOrd="0" presId="urn:microsoft.com/office/officeart/2005/8/layout/cycle2"/>
    <dgm:cxn modelId="{DFF096A3-43C1-4374-B14E-9C423D455EE5}" type="presParOf" srcId="{F203A6E3-6A29-4B56-AA66-A8D68D67D01C}" destId="{934FB0F8-AFE9-4363-8253-9417B0AD9962}" srcOrd="4" destOrd="0" presId="urn:microsoft.com/office/officeart/2005/8/layout/cycle2"/>
    <dgm:cxn modelId="{EB291376-7BD7-4B99-8A6D-C86A261EB28F}" type="presParOf" srcId="{F203A6E3-6A29-4B56-AA66-A8D68D67D01C}" destId="{810C0609-4D65-42E8-85AF-46A8187DF76D}" srcOrd="5" destOrd="0" presId="urn:microsoft.com/office/officeart/2005/8/layout/cycle2"/>
    <dgm:cxn modelId="{E65CEEB2-5DC2-40B3-A56E-F7B72E4CCE19}" type="presParOf" srcId="{810C0609-4D65-42E8-85AF-46A8187DF76D}" destId="{095239E6-3A67-40AD-89A4-40A206908998}" srcOrd="0" destOrd="0" presId="urn:microsoft.com/office/officeart/2005/8/layout/cycle2"/>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0F5724C8-AE5F-4747-AD11-0F72481446EA}" type="doc">
      <dgm:prSet loTypeId="urn:microsoft.com/office/officeart/2005/8/layout/radial6" loCatId="cycle" qsTypeId="urn:microsoft.com/office/officeart/2005/8/quickstyle/simple1" qsCatId="simple" csTypeId="urn:microsoft.com/office/officeart/2005/8/colors/colorful3" csCatId="colorful" phldr="1"/>
      <dgm:spPr/>
      <dgm:t>
        <a:bodyPr/>
        <a:lstStyle/>
        <a:p>
          <a:endParaRPr lang="en-US"/>
        </a:p>
      </dgm:t>
    </dgm:pt>
    <dgm:pt modelId="{A40B23E6-0578-42AB-88BC-AA5BCC57BBE2}">
      <dgm:prSet phldrT="[Text]" custT="1"/>
      <dgm:spPr/>
      <dgm:t>
        <a:bodyPr/>
        <a:lstStyle/>
        <a:p>
          <a:pPr rtl="1"/>
          <a:r>
            <a:rPr lang="fa-IR" sz="1100" b="1">
              <a:latin typeface="IRNazanin" panose="02000506000000020002" pitchFamily="2" charset="-78"/>
              <a:cs typeface="B Nazanin" panose="00000400000000000000" pitchFamily="2" charset="-78"/>
            </a:rPr>
            <a:t>شایستگی‌های</a:t>
          </a:r>
          <a:r>
            <a:rPr lang="fa-IR" sz="1500" b="1">
              <a:latin typeface="IRNazanin" panose="02000506000000020002" pitchFamily="2" charset="-78"/>
              <a:cs typeface="B Nazanin" panose="00000400000000000000" pitchFamily="2" charset="-78"/>
            </a:rPr>
            <a:t> انگیزشی</a:t>
          </a:r>
          <a:endParaRPr lang="en-US" sz="1500" b="1">
            <a:latin typeface="IRNazanin" panose="02000506000000020002" pitchFamily="2" charset="-78"/>
            <a:cs typeface="B Nazanin" panose="00000400000000000000" pitchFamily="2" charset="-78"/>
          </a:endParaRPr>
        </a:p>
      </dgm:t>
    </dgm:pt>
    <dgm:pt modelId="{F0B4D394-CE63-4EC5-8D22-1928271C34F9}" type="parTrans" cxnId="{1F113964-9B9C-4FDD-A795-83B5758CB31D}">
      <dgm:prSet/>
      <dgm:spPr/>
      <dgm:t>
        <a:bodyPr/>
        <a:lstStyle/>
        <a:p>
          <a:pPr rtl="1"/>
          <a:endParaRPr lang="en-US" b="1">
            <a:latin typeface="IRNazanin" panose="02000506000000020002" pitchFamily="2" charset="-78"/>
            <a:cs typeface="B Nazanin" panose="00000400000000000000" pitchFamily="2" charset="-78"/>
          </a:endParaRPr>
        </a:p>
      </dgm:t>
    </dgm:pt>
    <dgm:pt modelId="{13C9FDE0-C7FE-44FF-9FA2-2D99009BC156}" type="sibTrans" cxnId="{1F113964-9B9C-4FDD-A795-83B5758CB31D}">
      <dgm:prSet/>
      <dgm:spPr/>
      <dgm:t>
        <a:bodyPr/>
        <a:lstStyle/>
        <a:p>
          <a:pPr rtl="1"/>
          <a:endParaRPr lang="en-US" b="1">
            <a:latin typeface="IRNazanin" panose="02000506000000020002" pitchFamily="2" charset="-78"/>
            <a:cs typeface="B Nazanin" panose="00000400000000000000" pitchFamily="2" charset="-78"/>
          </a:endParaRPr>
        </a:p>
      </dgm:t>
    </dgm:pt>
    <dgm:pt modelId="{B81F0EE0-4881-4B3E-9E04-44A24B8AA227}">
      <dgm:prSet phldrT="[Text]" custT="1"/>
      <dgm:spPr/>
      <dgm:t>
        <a:bodyPr/>
        <a:lstStyle/>
        <a:p>
          <a:pPr rtl="1"/>
          <a:r>
            <a:rPr lang="fa-IR" sz="1050" b="1">
              <a:latin typeface="IRNazanin" panose="02000506000000020002" pitchFamily="2" charset="-78"/>
              <a:cs typeface="B Nazanin" panose="00000400000000000000" pitchFamily="2" charset="-78"/>
            </a:rPr>
            <a:t>عشق و علاقه به کار</a:t>
          </a:r>
          <a:endParaRPr lang="en-US" sz="1050" b="1">
            <a:latin typeface="IRNazanin" panose="02000506000000020002" pitchFamily="2" charset="-78"/>
            <a:cs typeface="B Nazanin" panose="00000400000000000000" pitchFamily="2" charset="-78"/>
          </a:endParaRPr>
        </a:p>
      </dgm:t>
    </dgm:pt>
    <dgm:pt modelId="{0325FC1A-E89C-47A6-BDB7-15E81B85C440}" type="parTrans" cxnId="{87628F20-1F2D-4985-AA3F-DCF9F74F46C4}">
      <dgm:prSet/>
      <dgm:spPr/>
      <dgm:t>
        <a:bodyPr/>
        <a:lstStyle/>
        <a:p>
          <a:pPr rtl="1"/>
          <a:endParaRPr lang="en-US" b="1">
            <a:latin typeface="IRNazanin" panose="02000506000000020002" pitchFamily="2" charset="-78"/>
            <a:cs typeface="B Nazanin" panose="00000400000000000000" pitchFamily="2" charset="-78"/>
          </a:endParaRPr>
        </a:p>
      </dgm:t>
    </dgm:pt>
    <dgm:pt modelId="{0046A3D4-F9E0-4287-9810-F28F49055249}" type="sibTrans" cxnId="{87628F20-1F2D-4985-AA3F-DCF9F74F46C4}">
      <dgm:prSet/>
      <dgm:spPr/>
      <dgm:t>
        <a:bodyPr/>
        <a:lstStyle/>
        <a:p>
          <a:pPr rtl="1"/>
          <a:endParaRPr lang="en-US" b="1">
            <a:latin typeface="IRNazanin" panose="02000506000000020002" pitchFamily="2" charset="-78"/>
            <a:cs typeface="B Nazanin" panose="00000400000000000000" pitchFamily="2" charset="-78"/>
          </a:endParaRPr>
        </a:p>
      </dgm:t>
    </dgm:pt>
    <dgm:pt modelId="{AE09B968-ADE9-44C9-A168-56A26A6A6824}">
      <dgm:prSet phldrT="[Text]" custT="1"/>
      <dgm:spPr/>
      <dgm:t>
        <a:bodyPr/>
        <a:lstStyle/>
        <a:p>
          <a:pPr rtl="1"/>
          <a:r>
            <a:rPr lang="fa-IR" sz="900" b="1">
              <a:latin typeface="IRNazanin" panose="02000506000000020002" pitchFamily="2" charset="-78"/>
              <a:cs typeface="B Nazanin" panose="00000400000000000000" pitchFamily="2" charset="-78"/>
            </a:rPr>
            <a:t>داشتن سابقۀ اقدام عملی</a:t>
          </a:r>
          <a:endParaRPr lang="en-US" sz="900" b="1">
            <a:latin typeface="IRNazanin" panose="02000506000000020002" pitchFamily="2" charset="-78"/>
            <a:cs typeface="B Nazanin" panose="00000400000000000000" pitchFamily="2" charset="-78"/>
          </a:endParaRPr>
        </a:p>
      </dgm:t>
    </dgm:pt>
    <dgm:pt modelId="{708C81D1-69E9-4D9C-A837-538C00D6527C}" type="parTrans" cxnId="{6057E3AB-F26F-4F21-994E-47CCDB34B8A6}">
      <dgm:prSet/>
      <dgm:spPr/>
      <dgm:t>
        <a:bodyPr/>
        <a:lstStyle/>
        <a:p>
          <a:pPr rtl="1"/>
          <a:endParaRPr lang="en-US" b="1">
            <a:latin typeface="IRNazanin" panose="02000506000000020002" pitchFamily="2" charset="-78"/>
            <a:cs typeface="B Nazanin" panose="00000400000000000000" pitchFamily="2" charset="-78"/>
          </a:endParaRPr>
        </a:p>
      </dgm:t>
    </dgm:pt>
    <dgm:pt modelId="{1AA604EA-ECC2-44ED-989A-2E80797C35B0}" type="sibTrans" cxnId="{6057E3AB-F26F-4F21-994E-47CCDB34B8A6}">
      <dgm:prSet/>
      <dgm:spPr/>
      <dgm:t>
        <a:bodyPr/>
        <a:lstStyle/>
        <a:p>
          <a:pPr rtl="1"/>
          <a:endParaRPr lang="en-US" b="1">
            <a:latin typeface="IRNazanin" panose="02000506000000020002" pitchFamily="2" charset="-78"/>
            <a:cs typeface="B Nazanin" panose="00000400000000000000" pitchFamily="2" charset="-78"/>
          </a:endParaRPr>
        </a:p>
      </dgm:t>
    </dgm:pt>
    <dgm:pt modelId="{F26D7A44-8364-4B92-B34C-99E1DBA3CB4E}" type="pres">
      <dgm:prSet presAssocID="{0F5724C8-AE5F-4747-AD11-0F72481446EA}" presName="Name0" presStyleCnt="0">
        <dgm:presLayoutVars>
          <dgm:chMax val="1"/>
          <dgm:dir/>
          <dgm:animLvl val="ctr"/>
          <dgm:resizeHandles val="exact"/>
        </dgm:presLayoutVars>
      </dgm:prSet>
      <dgm:spPr/>
    </dgm:pt>
    <dgm:pt modelId="{C6C73A93-C8D3-44EF-BED1-99796CD0644C}" type="pres">
      <dgm:prSet presAssocID="{A40B23E6-0578-42AB-88BC-AA5BCC57BBE2}" presName="centerShape" presStyleLbl="node0" presStyleIdx="0" presStyleCnt="1"/>
      <dgm:spPr/>
    </dgm:pt>
    <dgm:pt modelId="{C55D2133-6FC3-433B-B145-3DCE05066174}" type="pres">
      <dgm:prSet presAssocID="{B81F0EE0-4881-4B3E-9E04-44A24B8AA227}" presName="node" presStyleLbl="node1" presStyleIdx="0" presStyleCnt="2">
        <dgm:presLayoutVars>
          <dgm:bulletEnabled val="1"/>
        </dgm:presLayoutVars>
      </dgm:prSet>
      <dgm:spPr/>
    </dgm:pt>
    <dgm:pt modelId="{E760544E-2535-49CA-B475-BB7EF3854E35}" type="pres">
      <dgm:prSet presAssocID="{B81F0EE0-4881-4B3E-9E04-44A24B8AA227}" presName="dummy" presStyleCnt="0"/>
      <dgm:spPr/>
    </dgm:pt>
    <dgm:pt modelId="{0A9A1305-EE8B-444B-BBA4-850003C0FE3C}" type="pres">
      <dgm:prSet presAssocID="{0046A3D4-F9E0-4287-9810-F28F49055249}" presName="sibTrans" presStyleLbl="sibTrans2D1" presStyleIdx="0" presStyleCnt="2"/>
      <dgm:spPr/>
    </dgm:pt>
    <dgm:pt modelId="{7262213C-A1A3-40E3-92D7-B05DC768B5B2}" type="pres">
      <dgm:prSet presAssocID="{AE09B968-ADE9-44C9-A168-56A26A6A6824}" presName="node" presStyleLbl="node1" presStyleIdx="1" presStyleCnt="2">
        <dgm:presLayoutVars>
          <dgm:bulletEnabled val="1"/>
        </dgm:presLayoutVars>
      </dgm:prSet>
      <dgm:spPr/>
    </dgm:pt>
    <dgm:pt modelId="{E442A4D1-6599-4426-AEE4-D93763060BB3}" type="pres">
      <dgm:prSet presAssocID="{AE09B968-ADE9-44C9-A168-56A26A6A6824}" presName="dummy" presStyleCnt="0"/>
      <dgm:spPr/>
    </dgm:pt>
    <dgm:pt modelId="{749BA087-4F8C-4F3E-9AB7-C0F696DABC18}" type="pres">
      <dgm:prSet presAssocID="{1AA604EA-ECC2-44ED-989A-2E80797C35B0}" presName="sibTrans" presStyleLbl="sibTrans2D1" presStyleIdx="1" presStyleCnt="2"/>
      <dgm:spPr/>
    </dgm:pt>
  </dgm:ptLst>
  <dgm:cxnLst>
    <dgm:cxn modelId="{12520011-4E9F-4901-A58E-CFCCFE846796}" type="presOf" srcId="{0046A3D4-F9E0-4287-9810-F28F49055249}" destId="{0A9A1305-EE8B-444B-BBA4-850003C0FE3C}" srcOrd="0" destOrd="0" presId="urn:microsoft.com/office/officeart/2005/8/layout/radial6"/>
    <dgm:cxn modelId="{3F5D1B18-C048-47C5-A354-414A74DA0C8A}" type="presOf" srcId="{B81F0EE0-4881-4B3E-9E04-44A24B8AA227}" destId="{C55D2133-6FC3-433B-B145-3DCE05066174}" srcOrd="0" destOrd="0" presId="urn:microsoft.com/office/officeart/2005/8/layout/radial6"/>
    <dgm:cxn modelId="{87628F20-1F2D-4985-AA3F-DCF9F74F46C4}" srcId="{A40B23E6-0578-42AB-88BC-AA5BCC57BBE2}" destId="{B81F0EE0-4881-4B3E-9E04-44A24B8AA227}" srcOrd="0" destOrd="0" parTransId="{0325FC1A-E89C-47A6-BDB7-15E81B85C440}" sibTransId="{0046A3D4-F9E0-4287-9810-F28F49055249}"/>
    <dgm:cxn modelId="{3D619931-CE06-4A2F-B024-06D4E6B077CC}" type="presOf" srcId="{A40B23E6-0578-42AB-88BC-AA5BCC57BBE2}" destId="{C6C73A93-C8D3-44EF-BED1-99796CD0644C}" srcOrd="0" destOrd="0" presId="urn:microsoft.com/office/officeart/2005/8/layout/radial6"/>
    <dgm:cxn modelId="{1F113964-9B9C-4FDD-A795-83B5758CB31D}" srcId="{0F5724C8-AE5F-4747-AD11-0F72481446EA}" destId="{A40B23E6-0578-42AB-88BC-AA5BCC57BBE2}" srcOrd="0" destOrd="0" parTransId="{F0B4D394-CE63-4EC5-8D22-1928271C34F9}" sibTransId="{13C9FDE0-C7FE-44FF-9FA2-2D99009BC156}"/>
    <dgm:cxn modelId="{6057E3AB-F26F-4F21-994E-47CCDB34B8A6}" srcId="{A40B23E6-0578-42AB-88BC-AA5BCC57BBE2}" destId="{AE09B968-ADE9-44C9-A168-56A26A6A6824}" srcOrd="1" destOrd="0" parTransId="{708C81D1-69E9-4D9C-A837-538C00D6527C}" sibTransId="{1AA604EA-ECC2-44ED-989A-2E80797C35B0}"/>
    <dgm:cxn modelId="{B70924B1-BEF7-4821-A748-9C442A1B92CE}" type="presOf" srcId="{AE09B968-ADE9-44C9-A168-56A26A6A6824}" destId="{7262213C-A1A3-40E3-92D7-B05DC768B5B2}" srcOrd="0" destOrd="0" presId="urn:microsoft.com/office/officeart/2005/8/layout/radial6"/>
    <dgm:cxn modelId="{660082D3-A477-422D-B6F5-42E67BB7D187}" type="presOf" srcId="{0F5724C8-AE5F-4747-AD11-0F72481446EA}" destId="{F26D7A44-8364-4B92-B34C-99E1DBA3CB4E}" srcOrd="0" destOrd="0" presId="urn:microsoft.com/office/officeart/2005/8/layout/radial6"/>
    <dgm:cxn modelId="{73E3BAE3-8427-4418-A569-6AB0998E3476}" type="presOf" srcId="{1AA604EA-ECC2-44ED-989A-2E80797C35B0}" destId="{749BA087-4F8C-4F3E-9AB7-C0F696DABC18}" srcOrd="0" destOrd="0" presId="urn:microsoft.com/office/officeart/2005/8/layout/radial6"/>
    <dgm:cxn modelId="{2BEE8B42-4DF3-4EDE-ACE2-9891E7D44710}" type="presParOf" srcId="{F26D7A44-8364-4B92-B34C-99E1DBA3CB4E}" destId="{C6C73A93-C8D3-44EF-BED1-99796CD0644C}" srcOrd="0" destOrd="0" presId="urn:microsoft.com/office/officeart/2005/8/layout/radial6"/>
    <dgm:cxn modelId="{51ABCE74-DC64-4BC2-885B-3309363A63DA}" type="presParOf" srcId="{F26D7A44-8364-4B92-B34C-99E1DBA3CB4E}" destId="{C55D2133-6FC3-433B-B145-3DCE05066174}" srcOrd="1" destOrd="0" presId="urn:microsoft.com/office/officeart/2005/8/layout/radial6"/>
    <dgm:cxn modelId="{1F25A032-5B4E-42A4-977A-C321649F179A}" type="presParOf" srcId="{F26D7A44-8364-4B92-B34C-99E1DBA3CB4E}" destId="{E760544E-2535-49CA-B475-BB7EF3854E35}" srcOrd="2" destOrd="0" presId="urn:microsoft.com/office/officeart/2005/8/layout/radial6"/>
    <dgm:cxn modelId="{E331E4AB-025D-4137-B295-D8028E5A55D1}" type="presParOf" srcId="{F26D7A44-8364-4B92-B34C-99E1DBA3CB4E}" destId="{0A9A1305-EE8B-444B-BBA4-850003C0FE3C}" srcOrd="3" destOrd="0" presId="urn:microsoft.com/office/officeart/2005/8/layout/radial6"/>
    <dgm:cxn modelId="{88A8F1BE-4ACA-4985-9AE3-8C4430D00E62}" type="presParOf" srcId="{F26D7A44-8364-4B92-B34C-99E1DBA3CB4E}" destId="{7262213C-A1A3-40E3-92D7-B05DC768B5B2}" srcOrd="4" destOrd="0" presId="urn:microsoft.com/office/officeart/2005/8/layout/radial6"/>
    <dgm:cxn modelId="{B7A61674-9225-4CA0-A007-12E9492A9CD9}" type="presParOf" srcId="{F26D7A44-8364-4B92-B34C-99E1DBA3CB4E}" destId="{E442A4D1-6599-4426-AEE4-D93763060BB3}" srcOrd="5" destOrd="0" presId="urn:microsoft.com/office/officeart/2005/8/layout/radial6"/>
    <dgm:cxn modelId="{37D03918-29A8-4D6E-916B-FCDAF97289DF}" type="presParOf" srcId="{F26D7A44-8364-4B92-B34C-99E1DBA3CB4E}" destId="{749BA087-4F8C-4F3E-9AB7-C0F696DABC18}" srcOrd="6" destOrd="0" presId="urn:microsoft.com/office/officeart/2005/8/layout/radial6"/>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E55AE60C-BFA9-4E5F-A60A-8442BF3055EA}" type="doc">
      <dgm:prSet loTypeId="urn:microsoft.com/office/officeart/2008/layout/LinedList" loCatId="list" qsTypeId="urn:microsoft.com/office/officeart/2005/8/quickstyle/simple1" qsCatId="simple" csTypeId="urn:microsoft.com/office/officeart/2005/8/colors/accent2_2" csCatId="accent2" phldr="1"/>
      <dgm:spPr/>
      <dgm:t>
        <a:bodyPr/>
        <a:lstStyle/>
        <a:p>
          <a:endParaRPr lang="en-US"/>
        </a:p>
      </dgm:t>
    </dgm:pt>
    <dgm:pt modelId="{2EEFE5E2-1393-4392-8C70-6DC8CDBC3B93}">
      <dgm:prSet phldrT="[Text]" custT="1"/>
      <dgm:spPr/>
      <dgm:t>
        <a:bodyPr vert="vert" anchor="ctr" anchorCtr="0"/>
        <a:lstStyle/>
        <a:p>
          <a:pPr algn="ctr" rtl="1"/>
          <a:r>
            <a:rPr lang="fa-IR" sz="1600" b="1">
              <a:latin typeface="IRNazanin" panose="02000506000000020002" pitchFamily="2" charset="-78"/>
              <a:cs typeface="B Nazanin" panose="00000400000000000000" pitchFamily="2" charset="-78"/>
            </a:rPr>
            <a:t>اقدامات عملی مدیران مدارس</a:t>
          </a:r>
          <a:endParaRPr lang="en-US" sz="1600" b="1">
            <a:latin typeface="IRNazanin" panose="02000506000000020002" pitchFamily="2" charset="-78"/>
            <a:cs typeface="B Nazanin" panose="00000400000000000000" pitchFamily="2" charset="-78"/>
          </a:endParaRPr>
        </a:p>
      </dgm:t>
    </dgm:pt>
    <dgm:pt modelId="{382A2E83-8A0F-4B1D-BAFF-C2ECC0041843}" type="parTrans" cxnId="{A27DCFC7-A2E9-4CFB-A854-3E1554DE59DD}">
      <dgm:prSet/>
      <dgm:spPr/>
      <dgm:t>
        <a:bodyPr/>
        <a:lstStyle/>
        <a:p>
          <a:pPr algn="ctr" rtl="1"/>
          <a:endParaRPr lang="en-US" sz="1100" b="1">
            <a:latin typeface="IRNazanin" panose="02000506000000020002" pitchFamily="2" charset="-78"/>
            <a:cs typeface="B Nazanin" panose="00000400000000000000" pitchFamily="2" charset="-78"/>
          </a:endParaRPr>
        </a:p>
      </dgm:t>
    </dgm:pt>
    <dgm:pt modelId="{E67357B5-2162-4891-A754-80B4E0816DE9}" type="sibTrans" cxnId="{A27DCFC7-A2E9-4CFB-A854-3E1554DE59DD}">
      <dgm:prSet/>
      <dgm:spPr/>
      <dgm:t>
        <a:bodyPr/>
        <a:lstStyle/>
        <a:p>
          <a:pPr algn="ctr" rtl="1"/>
          <a:endParaRPr lang="en-US" sz="1100" b="1">
            <a:latin typeface="IRNazanin" panose="02000506000000020002" pitchFamily="2" charset="-78"/>
            <a:cs typeface="B Nazanin" panose="00000400000000000000" pitchFamily="2" charset="-78"/>
          </a:endParaRPr>
        </a:p>
      </dgm:t>
    </dgm:pt>
    <dgm:pt modelId="{13AE7302-2FF0-43F7-A3BB-9A74EB2E0294}">
      <dgm:prSet phldrT="[Text]" custT="1"/>
      <dgm:spPr/>
      <dgm:t>
        <a:bodyPr/>
        <a:lstStyle/>
        <a:p>
          <a:pPr algn="ctr" rtl="1"/>
          <a:r>
            <a:rPr lang="fa-IR" sz="1100" b="1">
              <a:latin typeface="IRNazanin" panose="02000506000000020002" pitchFamily="2" charset="-78"/>
              <a:cs typeface="B Nazanin" panose="00000400000000000000" pitchFamily="2" charset="-78"/>
            </a:rPr>
            <a:t>ساخت سالن ورزشی</a:t>
          </a:r>
          <a:endParaRPr lang="en-US" sz="1100" b="1">
            <a:latin typeface="IRNazanin" panose="02000506000000020002" pitchFamily="2" charset="-78"/>
            <a:cs typeface="B Nazanin" panose="00000400000000000000" pitchFamily="2" charset="-78"/>
          </a:endParaRPr>
        </a:p>
      </dgm:t>
    </dgm:pt>
    <dgm:pt modelId="{613AB9F6-772F-416B-8A4D-AB9ACC2426C1}" type="parTrans" cxnId="{2F623F05-A1E6-43EB-BD84-FB407EBC817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E3F5D3CC-8156-4559-A3FB-72BA2EAFBF06}" type="sibTrans" cxnId="{2F623F05-A1E6-43EB-BD84-FB407EBC817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02BF66A7-95E6-4E58-B38E-5B3AF8E618F7}">
      <dgm:prSet phldrT="[Text]" custT="1"/>
      <dgm:spPr/>
      <dgm:t>
        <a:bodyPr/>
        <a:lstStyle/>
        <a:p>
          <a:pPr algn="ctr" rtl="1"/>
          <a:r>
            <a:rPr lang="fa-IR" sz="1100" b="1">
              <a:latin typeface="IRNazanin" panose="02000506000000020002" pitchFamily="2" charset="-78"/>
              <a:cs typeface="B Nazanin" panose="00000400000000000000" pitchFamily="2" charset="-78"/>
            </a:rPr>
            <a:t>بازسازی سرویس بهداشتی</a:t>
          </a:r>
          <a:endParaRPr lang="en-US" sz="1100" b="1">
            <a:latin typeface="IRNazanin" panose="02000506000000020002" pitchFamily="2" charset="-78"/>
            <a:cs typeface="B Nazanin" panose="00000400000000000000" pitchFamily="2" charset="-78"/>
          </a:endParaRPr>
        </a:p>
      </dgm:t>
    </dgm:pt>
    <dgm:pt modelId="{521EB01B-0CC0-4193-B8F8-433C875B9E59}" type="parTrans" cxnId="{C57279A1-80DB-429B-9CCF-ACC6886F241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D6F81B6B-69A8-4412-A05A-D934ED064314}" type="sibTrans" cxnId="{C57279A1-80DB-429B-9CCF-ACC6886F241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606AA2EC-ED41-4FC2-B56F-4B6717256222}">
      <dgm:prSet phldrT="[Text]" custT="1"/>
      <dgm:spPr/>
      <dgm:t>
        <a:bodyPr/>
        <a:lstStyle/>
        <a:p>
          <a:pPr algn="ctr" rtl="1"/>
          <a:r>
            <a:rPr lang="fa-IR" sz="1100" b="1">
              <a:latin typeface="IRNazanin" panose="02000506000000020002" pitchFamily="2" charset="-78"/>
              <a:cs typeface="B Nazanin" panose="00000400000000000000" pitchFamily="2" charset="-78"/>
            </a:rPr>
            <a:t>ایده‌پردازی برای طراحی حیاط و ورودی مدرسه</a:t>
          </a:r>
          <a:endParaRPr lang="en-US" sz="1100" b="1">
            <a:latin typeface="IRNazanin" panose="02000506000000020002" pitchFamily="2" charset="-78"/>
            <a:cs typeface="B Nazanin" panose="00000400000000000000" pitchFamily="2" charset="-78"/>
          </a:endParaRPr>
        </a:p>
      </dgm:t>
    </dgm:pt>
    <dgm:pt modelId="{49638AD5-0A8F-4982-BF11-A08BC24CDFA2}" type="parTrans" cxnId="{00132FBB-E67D-4485-895C-5038038F7EE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47700DA2-3DA8-4B93-B4A2-28CC81F2AEA0}" type="sibTrans" cxnId="{00132FBB-E67D-4485-895C-5038038F7EE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76660082-4A33-48CF-8011-ABA5FEC552CE}">
      <dgm:prSet custT="1"/>
      <dgm:spPr/>
      <dgm:t>
        <a:bodyPr/>
        <a:lstStyle/>
        <a:p>
          <a:pPr algn="ctr" rtl="1"/>
          <a:r>
            <a:rPr lang="fa-IR" sz="1100" b="1">
              <a:latin typeface="IRNazanin" panose="02000506000000020002" pitchFamily="2" charset="-78"/>
              <a:cs typeface="B Nazanin" panose="00000400000000000000" pitchFamily="2" charset="-78"/>
            </a:rPr>
            <a:t>طراحی اتاق مدیریت احساسات و آرامش</a:t>
          </a:r>
          <a:endParaRPr lang="en-US" sz="1100" b="1">
            <a:latin typeface="IRNazanin" panose="02000506000000020002" pitchFamily="2" charset="-78"/>
            <a:cs typeface="B Nazanin" panose="00000400000000000000" pitchFamily="2" charset="-78"/>
          </a:endParaRPr>
        </a:p>
      </dgm:t>
    </dgm:pt>
    <dgm:pt modelId="{02E209FA-3ECB-4C32-9448-BD52526BC64D}" type="parTrans" cxnId="{F0AE75D1-6771-4D3D-B4B1-1E8A84FE2405}">
      <dgm:prSet/>
      <dgm:spPr/>
      <dgm:t>
        <a:bodyPr/>
        <a:lstStyle/>
        <a:p>
          <a:pPr algn="ctr" rtl="1"/>
          <a:endParaRPr lang="en-US" sz="1100" b="1">
            <a:latin typeface="IRNazanin" panose="02000506000000020002" pitchFamily="2" charset="-78"/>
            <a:cs typeface="B Nazanin" panose="00000400000000000000" pitchFamily="2" charset="-78"/>
          </a:endParaRPr>
        </a:p>
      </dgm:t>
    </dgm:pt>
    <dgm:pt modelId="{32BE7CA4-0EF0-4A27-A97C-6F1A208E76AA}" type="sibTrans" cxnId="{F0AE75D1-6771-4D3D-B4B1-1E8A84FE2405}">
      <dgm:prSet/>
      <dgm:spPr/>
      <dgm:t>
        <a:bodyPr/>
        <a:lstStyle/>
        <a:p>
          <a:pPr algn="ctr" rtl="1"/>
          <a:endParaRPr lang="en-US" sz="1100" b="1">
            <a:latin typeface="IRNazanin" panose="02000506000000020002" pitchFamily="2" charset="-78"/>
            <a:cs typeface="B Nazanin" panose="00000400000000000000" pitchFamily="2" charset="-78"/>
          </a:endParaRPr>
        </a:p>
      </dgm:t>
    </dgm:pt>
    <dgm:pt modelId="{62BD0916-2C6A-45C9-96DD-154BB60E0C0C}">
      <dgm:prSet custT="1"/>
      <dgm:spPr/>
      <dgm:t>
        <a:bodyPr/>
        <a:lstStyle/>
        <a:p>
          <a:pPr algn="ctr" rtl="1"/>
          <a:r>
            <a:rPr lang="fa-IR" sz="1100" b="1">
              <a:latin typeface="IRNazanin" panose="02000506000000020002" pitchFamily="2" charset="-78"/>
              <a:cs typeface="B Nazanin" panose="00000400000000000000" pitchFamily="2" charset="-78"/>
            </a:rPr>
            <a:t>طراحی اتاق جغرافیا</a:t>
          </a:r>
          <a:endParaRPr lang="en-US" sz="1100" b="1">
            <a:latin typeface="IRNazanin" panose="02000506000000020002" pitchFamily="2" charset="-78"/>
            <a:cs typeface="B Nazanin" panose="00000400000000000000" pitchFamily="2" charset="-78"/>
          </a:endParaRPr>
        </a:p>
      </dgm:t>
    </dgm:pt>
    <dgm:pt modelId="{80F9137F-F40B-44E5-B28E-8CBFC243A446}" type="parTrans" cxnId="{DD2B2AE8-32DC-4BA3-8DC0-64C0FA42A258}">
      <dgm:prSet/>
      <dgm:spPr/>
      <dgm:t>
        <a:bodyPr/>
        <a:lstStyle/>
        <a:p>
          <a:pPr algn="ctr" rtl="1"/>
          <a:endParaRPr lang="en-US" sz="1100" b="1">
            <a:latin typeface="IRNazanin" panose="02000506000000020002" pitchFamily="2" charset="-78"/>
            <a:cs typeface="B Nazanin" panose="00000400000000000000" pitchFamily="2" charset="-78"/>
          </a:endParaRPr>
        </a:p>
      </dgm:t>
    </dgm:pt>
    <dgm:pt modelId="{8DB3357A-0773-4D1D-ADA9-07ACFF881216}" type="sibTrans" cxnId="{DD2B2AE8-32DC-4BA3-8DC0-64C0FA42A258}">
      <dgm:prSet/>
      <dgm:spPr/>
      <dgm:t>
        <a:bodyPr/>
        <a:lstStyle/>
        <a:p>
          <a:pPr algn="ctr" rtl="1"/>
          <a:endParaRPr lang="en-US" sz="1100" b="1">
            <a:latin typeface="IRNazanin" panose="02000506000000020002" pitchFamily="2" charset="-78"/>
            <a:cs typeface="B Nazanin" panose="00000400000000000000" pitchFamily="2" charset="-78"/>
          </a:endParaRPr>
        </a:p>
      </dgm:t>
    </dgm:pt>
    <dgm:pt modelId="{166AFF97-F9CA-4C2E-8E0C-FCBB69561A35}">
      <dgm:prSet custT="1"/>
      <dgm:spPr/>
      <dgm:t>
        <a:bodyPr/>
        <a:lstStyle/>
        <a:p>
          <a:pPr algn="ctr" rtl="1"/>
          <a:r>
            <a:rPr lang="fa-IR" sz="1100" b="1">
              <a:latin typeface="IRNazanin" panose="02000506000000020002" pitchFamily="2" charset="-78"/>
              <a:cs typeface="B Nazanin" panose="00000400000000000000" pitchFamily="2" charset="-78"/>
            </a:rPr>
            <a:t>طراحی باغچۀ آموزشی و مشارکت اولیا</a:t>
          </a:r>
          <a:endParaRPr lang="en-US" sz="1100" b="1">
            <a:latin typeface="IRNazanin" panose="02000506000000020002" pitchFamily="2" charset="-78"/>
            <a:cs typeface="B Nazanin" panose="00000400000000000000" pitchFamily="2" charset="-78"/>
          </a:endParaRPr>
        </a:p>
      </dgm:t>
    </dgm:pt>
    <dgm:pt modelId="{C3D1FC09-9BF5-4B8F-B8CB-EE1453D99DFD}" type="parTrans" cxnId="{46031E40-8C6C-4012-A48C-C2CEBFB893C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FC93F813-BF5B-4976-A454-EABDD85638F1}" type="sibTrans" cxnId="{46031E40-8C6C-4012-A48C-C2CEBFB893C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CDD7DB9A-7B99-48E0-BEE0-5A97429B65EE}">
      <dgm:prSet custT="1"/>
      <dgm:spPr/>
      <dgm:t>
        <a:bodyPr/>
        <a:lstStyle/>
        <a:p>
          <a:pPr algn="ctr" rtl="1"/>
          <a:r>
            <a:rPr lang="fa-IR" sz="1100" b="1">
              <a:latin typeface="IRNazanin" panose="02000506000000020002" pitchFamily="2" charset="-78"/>
              <a:cs typeface="B Nazanin" panose="00000400000000000000" pitchFamily="2" charset="-78"/>
            </a:rPr>
            <a:t>طراحی کافی‌شاپ در مدرسه</a:t>
          </a:r>
          <a:endParaRPr lang="en-US" sz="1100" b="1">
            <a:latin typeface="IRNazanin" panose="02000506000000020002" pitchFamily="2" charset="-78"/>
            <a:cs typeface="B Nazanin" panose="00000400000000000000" pitchFamily="2" charset="-78"/>
          </a:endParaRPr>
        </a:p>
      </dgm:t>
    </dgm:pt>
    <dgm:pt modelId="{DFA1D2A0-A8FD-475F-A3C5-C505933BAEB9}" type="parTrans" cxnId="{0F853631-FC1B-4F94-9F4C-077DAEF020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FC50AF71-E0AA-435B-B1CB-74C0002A38C4}" type="sibTrans" cxnId="{0F853631-FC1B-4F94-9F4C-077DAEF020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C49F8601-FF2C-42F6-B3EA-8F28BC913683}">
      <dgm:prSet custT="1"/>
      <dgm:spPr/>
      <dgm:t>
        <a:bodyPr/>
        <a:lstStyle/>
        <a:p>
          <a:pPr algn="ctr" rtl="1"/>
          <a:r>
            <a:rPr lang="fa-IR" sz="1100" b="1">
              <a:latin typeface="IRNazanin" panose="02000506000000020002" pitchFamily="2" charset="-78"/>
              <a:cs typeface="B Nazanin" panose="00000400000000000000" pitchFamily="2" charset="-78"/>
            </a:rPr>
            <a:t>برگزاری اردوی درون‌مدرسه‌ای</a:t>
          </a:r>
          <a:endParaRPr lang="en-US" sz="1100" b="1">
            <a:latin typeface="IRNazanin" panose="02000506000000020002" pitchFamily="2" charset="-78"/>
            <a:cs typeface="B Nazanin" panose="00000400000000000000" pitchFamily="2" charset="-78"/>
          </a:endParaRPr>
        </a:p>
      </dgm:t>
    </dgm:pt>
    <dgm:pt modelId="{7F917465-115E-4D04-93B5-DD92F7B7A542}" type="parTrans" cxnId="{A727AE3A-EF77-49DD-81C0-74E2F79D64CC}">
      <dgm:prSet/>
      <dgm:spPr/>
      <dgm:t>
        <a:bodyPr/>
        <a:lstStyle/>
        <a:p>
          <a:pPr algn="ctr" rtl="1"/>
          <a:endParaRPr lang="en-US" sz="1100" b="1">
            <a:latin typeface="IRNazanin" panose="02000506000000020002" pitchFamily="2" charset="-78"/>
            <a:cs typeface="B Nazanin" panose="00000400000000000000" pitchFamily="2" charset="-78"/>
          </a:endParaRPr>
        </a:p>
      </dgm:t>
    </dgm:pt>
    <dgm:pt modelId="{E1307308-EA8D-4ADE-A41C-4A9F95C9FAB5}" type="sibTrans" cxnId="{A727AE3A-EF77-49DD-81C0-74E2F79D64CC}">
      <dgm:prSet/>
      <dgm:spPr/>
      <dgm:t>
        <a:bodyPr/>
        <a:lstStyle/>
        <a:p>
          <a:pPr algn="ctr" rtl="1"/>
          <a:endParaRPr lang="en-US" sz="1100" b="1">
            <a:latin typeface="IRNazanin" panose="02000506000000020002" pitchFamily="2" charset="-78"/>
            <a:cs typeface="B Nazanin" panose="00000400000000000000" pitchFamily="2" charset="-78"/>
          </a:endParaRPr>
        </a:p>
      </dgm:t>
    </dgm:pt>
    <dgm:pt modelId="{29E11ED0-433E-407A-B7CE-87378033D453}">
      <dgm:prSet custT="1"/>
      <dgm:spPr/>
      <dgm:t>
        <a:bodyPr/>
        <a:lstStyle/>
        <a:p>
          <a:pPr algn="ctr" rtl="1"/>
          <a:r>
            <a:rPr lang="fa-IR" sz="1100" b="1">
              <a:latin typeface="IRNazanin" panose="02000506000000020002" pitchFamily="2" charset="-78"/>
              <a:cs typeface="B Nazanin" panose="00000400000000000000" pitchFamily="2" charset="-78"/>
            </a:rPr>
            <a:t>مشارکت بچه‌ها در طراحی مدرسه</a:t>
          </a:r>
          <a:endParaRPr lang="en-US" sz="1100" b="1">
            <a:latin typeface="IRNazanin" panose="02000506000000020002" pitchFamily="2" charset="-78"/>
            <a:cs typeface="B Nazanin" panose="00000400000000000000" pitchFamily="2" charset="-78"/>
          </a:endParaRPr>
        </a:p>
      </dgm:t>
    </dgm:pt>
    <dgm:pt modelId="{53771125-13C9-453E-A9C1-B992E3F1302E}" type="parTrans" cxnId="{087660B8-517D-4CFA-8F4A-30108D173A1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B1F99AFA-C995-43BD-9FBC-CCC8FE67442D}" type="sibTrans" cxnId="{087660B8-517D-4CFA-8F4A-30108D173A1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2F026459-938D-47A6-826E-02F66CFCEAD2}">
      <dgm:prSet custT="1"/>
      <dgm:spPr/>
      <dgm:t>
        <a:bodyPr/>
        <a:lstStyle/>
        <a:p>
          <a:pPr algn="ctr" rtl="1"/>
          <a:r>
            <a:rPr lang="fa-IR" sz="1100" b="1">
              <a:latin typeface="IRNazanin" panose="02000506000000020002" pitchFamily="2" charset="-78"/>
              <a:cs typeface="B Nazanin" panose="00000400000000000000" pitchFamily="2" charset="-78"/>
            </a:rPr>
            <a:t>مرتب‌سازی و زیباسازی فضا</a:t>
          </a:r>
          <a:endParaRPr lang="en-US" sz="1100" b="1">
            <a:latin typeface="IRNazanin" panose="02000506000000020002" pitchFamily="2" charset="-78"/>
            <a:cs typeface="B Nazanin" panose="00000400000000000000" pitchFamily="2" charset="-78"/>
          </a:endParaRPr>
        </a:p>
      </dgm:t>
    </dgm:pt>
    <dgm:pt modelId="{DFBCB7C0-3B8C-44D7-A350-A38B297BEC67}" type="parTrans" cxnId="{E2C3A55D-1FD8-4D90-8CE8-783CF2A05946}">
      <dgm:prSet/>
      <dgm:spPr/>
      <dgm:t>
        <a:bodyPr/>
        <a:lstStyle/>
        <a:p>
          <a:pPr algn="ctr" rtl="1"/>
          <a:endParaRPr lang="en-US" sz="1100" b="1">
            <a:latin typeface="IRNazanin" panose="02000506000000020002" pitchFamily="2" charset="-78"/>
            <a:cs typeface="B Nazanin" panose="00000400000000000000" pitchFamily="2" charset="-78"/>
          </a:endParaRPr>
        </a:p>
      </dgm:t>
    </dgm:pt>
    <dgm:pt modelId="{AAA39FCF-028E-4CFF-BFC7-BC8D5A18486B}" type="sibTrans" cxnId="{E2C3A55D-1FD8-4D90-8CE8-783CF2A05946}">
      <dgm:prSet/>
      <dgm:spPr/>
      <dgm:t>
        <a:bodyPr/>
        <a:lstStyle/>
        <a:p>
          <a:pPr algn="ctr" rtl="1"/>
          <a:endParaRPr lang="en-US" sz="1100" b="1">
            <a:latin typeface="IRNazanin" panose="02000506000000020002" pitchFamily="2" charset="-78"/>
            <a:cs typeface="B Nazanin" panose="00000400000000000000" pitchFamily="2" charset="-78"/>
          </a:endParaRPr>
        </a:p>
      </dgm:t>
    </dgm:pt>
    <dgm:pt modelId="{5C82714B-A174-4BC9-9C24-16A89ED18B5F}">
      <dgm:prSet custT="1"/>
      <dgm:spPr/>
      <dgm:t>
        <a:bodyPr/>
        <a:lstStyle/>
        <a:p>
          <a:pPr algn="ctr" rtl="1"/>
          <a:r>
            <a:rPr lang="fa-IR" sz="1100" b="1">
              <a:latin typeface="IRNazanin" panose="02000506000000020002" pitchFamily="2" charset="-78"/>
              <a:cs typeface="B Nazanin" panose="00000400000000000000" pitchFamily="2" charset="-78"/>
            </a:rPr>
            <a:t>طراحی راهروهای یادگیری</a:t>
          </a:r>
          <a:endParaRPr lang="en-US" sz="1100" b="1">
            <a:latin typeface="IRNazanin" panose="02000506000000020002" pitchFamily="2" charset="-78"/>
            <a:cs typeface="B Nazanin" panose="00000400000000000000" pitchFamily="2" charset="-78"/>
          </a:endParaRPr>
        </a:p>
      </dgm:t>
    </dgm:pt>
    <dgm:pt modelId="{8B83BF44-9291-4959-814D-1AD52F8A2DBC}" type="parTrans" cxnId="{816193E6-1175-45C3-8E11-5611CAC83C93}">
      <dgm:prSet/>
      <dgm:spPr/>
      <dgm:t>
        <a:bodyPr/>
        <a:lstStyle/>
        <a:p>
          <a:pPr algn="ctr" rtl="1"/>
          <a:endParaRPr lang="en-US" sz="1100" b="1">
            <a:latin typeface="IRNazanin" panose="02000506000000020002" pitchFamily="2" charset="-78"/>
            <a:cs typeface="B Nazanin" panose="00000400000000000000" pitchFamily="2" charset="-78"/>
          </a:endParaRPr>
        </a:p>
      </dgm:t>
    </dgm:pt>
    <dgm:pt modelId="{33813DDD-EAAB-49F8-B4F6-D2C8F65D7BB9}" type="sibTrans" cxnId="{816193E6-1175-45C3-8E11-5611CAC83C93}">
      <dgm:prSet/>
      <dgm:spPr/>
      <dgm:t>
        <a:bodyPr/>
        <a:lstStyle/>
        <a:p>
          <a:pPr algn="ctr" rtl="1"/>
          <a:endParaRPr lang="en-US" sz="1100" b="1">
            <a:latin typeface="IRNazanin" panose="02000506000000020002" pitchFamily="2" charset="-78"/>
            <a:cs typeface="B Nazanin" panose="00000400000000000000" pitchFamily="2" charset="-78"/>
          </a:endParaRPr>
        </a:p>
      </dgm:t>
    </dgm:pt>
    <dgm:pt modelId="{7E4BE799-395A-42D1-B377-07D2EF121BA3}">
      <dgm:prSet custT="1"/>
      <dgm:spPr/>
      <dgm:t>
        <a:bodyPr/>
        <a:lstStyle/>
        <a:p>
          <a:pPr algn="ctr" rtl="1"/>
          <a:r>
            <a:rPr lang="fa-IR" sz="1100" b="1">
              <a:latin typeface="IRNazanin" panose="02000506000000020002" pitchFamily="2" charset="-78"/>
              <a:cs typeface="B Nazanin" panose="00000400000000000000" pitchFamily="2" charset="-78"/>
            </a:rPr>
            <a:t>تمیز و مرتب کردن ساختمان</a:t>
          </a:r>
          <a:endParaRPr lang="en-US" sz="1100" b="1">
            <a:latin typeface="IRNazanin" panose="02000506000000020002" pitchFamily="2" charset="-78"/>
            <a:cs typeface="B Nazanin" panose="00000400000000000000" pitchFamily="2" charset="-78"/>
          </a:endParaRPr>
        </a:p>
      </dgm:t>
    </dgm:pt>
    <dgm:pt modelId="{89D0CDC1-1A9A-4CEA-A81B-D4924EF19080}" type="parTrans" cxnId="{B6607235-ABE6-46A5-AAEB-51DB922F26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F88B1990-003A-4776-AA9B-3230968EDE02}" type="sibTrans" cxnId="{B6607235-ABE6-46A5-AAEB-51DB922F26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B30EB14A-8A79-40E5-AF6C-D2A042A02BC6}" type="pres">
      <dgm:prSet presAssocID="{E55AE60C-BFA9-4E5F-A60A-8442BF3055EA}" presName="vert0" presStyleCnt="0">
        <dgm:presLayoutVars>
          <dgm:dir val="rev"/>
          <dgm:animOne val="branch"/>
          <dgm:animLvl val="lvl"/>
        </dgm:presLayoutVars>
      </dgm:prSet>
      <dgm:spPr/>
    </dgm:pt>
    <dgm:pt modelId="{24987FBC-767B-40CB-A178-8778D0FECBA0}" type="pres">
      <dgm:prSet presAssocID="{2EEFE5E2-1393-4392-8C70-6DC8CDBC3B93}" presName="thickLine" presStyleLbl="alignNode1" presStyleIdx="0" presStyleCnt="1"/>
      <dgm:spPr/>
    </dgm:pt>
    <dgm:pt modelId="{DB00DA40-36C9-4C8A-B1D6-FD57D89480AF}" type="pres">
      <dgm:prSet presAssocID="{2EEFE5E2-1393-4392-8C70-6DC8CDBC3B93}" presName="horz1" presStyleCnt="0"/>
      <dgm:spPr/>
    </dgm:pt>
    <dgm:pt modelId="{290851D0-F421-4011-A725-8CFDC36238C1}" type="pres">
      <dgm:prSet presAssocID="{2EEFE5E2-1393-4392-8C70-6DC8CDBC3B93}" presName="tx1" presStyleLbl="revTx" presStyleIdx="0" presStyleCnt="13"/>
      <dgm:spPr/>
    </dgm:pt>
    <dgm:pt modelId="{3BC2FBD4-4F66-49BA-A917-F67B6208E97C}" type="pres">
      <dgm:prSet presAssocID="{2EEFE5E2-1393-4392-8C70-6DC8CDBC3B93}" presName="vert1" presStyleCnt="0"/>
      <dgm:spPr/>
    </dgm:pt>
    <dgm:pt modelId="{BA5958DB-BA68-4AB5-AF00-E0A87B30218F}" type="pres">
      <dgm:prSet presAssocID="{13AE7302-2FF0-43F7-A3BB-9A74EB2E0294}" presName="vertSpace2a" presStyleCnt="0"/>
      <dgm:spPr/>
    </dgm:pt>
    <dgm:pt modelId="{BD009CF3-0091-446B-8CDF-3D6357E093AC}" type="pres">
      <dgm:prSet presAssocID="{13AE7302-2FF0-43F7-A3BB-9A74EB2E0294}" presName="horz2" presStyleCnt="0"/>
      <dgm:spPr/>
    </dgm:pt>
    <dgm:pt modelId="{58CB99FE-6B9B-4CE6-8FD6-A1B548538A1E}" type="pres">
      <dgm:prSet presAssocID="{13AE7302-2FF0-43F7-A3BB-9A74EB2E0294}" presName="horzSpace2" presStyleCnt="0"/>
      <dgm:spPr/>
    </dgm:pt>
    <dgm:pt modelId="{7FF26157-67A7-4371-A739-ECCFB70403B0}" type="pres">
      <dgm:prSet presAssocID="{13AE7302-2FF0-43F7-A3BB-9A74EB2E0294}" presName="tx2" presStyleLbl="revTx" presStyleIdx="1" presStyleCnt="13"/>
      <dgm:spPr/>
    </dgm:pt>
    <dgm:pt modelId="{F1E204BF-8169-443C-8B8C-0164A51DD032}" type="pres">
      <dgm:prSet presAssocID="{13AE7302-2FF0-43F7-A3BB-9A74EB2E0294}" presName="vert2" presStyleCnt="0"/>
      <dgm:spPr/>
    </dgm:pt>
    <dgm:pt modelId="{F13C779E-52BB-4B12-A876-10E83C36BC06}" type="pres">
      <dgm:prSet presAssocID="{13AE7302-2FF0-43F7-A3BB-9A74EB2E0294}" presName="thinLine2b" presStyleLbl="callout" presStyleIdx="0" presStyleCnt="12"/>
      <dgm:spPr/>
    </dgm:pt>
    <dgm:pt modelId="{3CAB69B9-DE29-4FB9-8378-320A05A71303}" type="pres">
      <dgm:prSet presAssocID="{13AE7302-2FF0-43F7-A3BB-9A74EB2E0294}" presName="vertSpace2b" presStyleCnt="0"/>
      <dgm:spPr/>
    </dgm:pt>
    <dgm:pt modelId="{0D4B62BA-856C-4F76-B0EA-BC58B8AF4686}" type="pres">
      <dgm:prSet presAssocID="{02BF66A7-95E6-4E58-B38E-5B3AF8E618F7}" presName="horz2" presStyleCnt="0"/>
      <dgm:spPr/>
    </dgm:pt>
    <dgm:pt modelId="{86FA03E3-8253-449D-A1BF-407D7C6994AE}" type="pres">
      <dgm:prSet presAssocID="{02BF66A7-95E6-4E58-B38E-5B3AF8E618F7}" presName="horzSpace2" presStyleCnt="0"/>
      <dgm:spPr/>
    </dgm:pt>
    <dgm:pt modelId="{E8C0ED74-D638-47BE-AB5A-F79E426852A3}" type="pres">
      <dgm:prSet presAssocID="{02BF66A7-95E6-4E58-B38E-5B3AF8E618F7}" presName="tx2" presStyleLbl="revTx" presStyleIdx="2" presStyleCnt="13"/>
      <dgm:spPr/>
    </dgm:pt>
    <dgm:pt modelId="{346CFF85-E6DE-4FC1-B7D1-39FA411010E8}" type="pres">
      <dgm:prSet presAssocID="{02BF66A7-95E6-4E58-B38E-5B3AF8E618F7}" presName="vert2" presStyleCnt="0"/>
      <dgm:spPr/>
    </dgm:pt>
    <dgm:pt modelId="{7FD3CB32-546D-4FF8-BA77-9AD024B801CA}" type="pres">
      <dgm:prSet presAssocID="{02BF66A7-95E6-4E58-B38E-5B3AF8E618F7}" presName="thinLine2b" presStyleLbl="callout" presStyleIdx="1" presStyleCnt="12"/>
      <dgm:spPr/>
    </dgm:pt>
    <dgm:pt modelId="{B83BBD45-9705-4654-84E2-E6309F719BA8}" type="pres">
      <dgm:prSet presAssocID="{02BF66A7-95E6-4E58-B38E-5B3AF8E618F7}" presName="vertSpace2b" presStyleCnt="0"/>
      <dgm:spPr/>
    </dgm:pt>
    <dgm:pt modelId="{433EBF66-3806-42BC-BCB8-4F916B957266}" type="pres">
      <dgm:prSet presAssocID="{606AA2EC-ED41-4FC2-B56F-4B6717256222}" presName="horz2" presStyleCnt="0"/>
      <dgm:spPr/>
    </dgm:pt>
    <dgm:pt modelId="{33BFCF88-902B-4821-A66F-85DB12C22D17}" type="pres">
      <dgm:prSet presAssocID="{606AA2EC-ED41-4FC2-B56F-4B6717256222}" presName="horzSpace2" presStyleCnt="0"/>
      <dgm:spPr/>
    </dgm:pt>
    <dgm:pt modelId="{EF552A54-B6D1-4BD4-AB99-740A4CD9F342}" type="pres">
      <dgm:prSet presAssocID="{606AA2EC-ED41-4FC2-B56F-4B6717256222}" presName="tx2" presStyleLbl="revTx" presStyleIdx="3" presStyleCnt="13"/>
      <dgm:spPr/>
    </dgm:pt>
    <dgm:pt modelId="{B7B03C8C-BB07-46F2-B864-38A981315836}" type="pres">
      <dgm:prSet presAssocID="{606AA2EC-ED41-4FC2-B56F-4B6717256222}" presName="vert2" presStyleCnt="0"/>
      <dgm:spPr/>
    </dgm:pt>
    <dgm:pt modelId="{6285F0B9-3B5F-4A3A-AD20-ED5CF865A568}" type="pres">
      <dgm:prSet presAssocID="{606AA2EC-ED41-4FC2-B56F-4B6717256222}" presName="thinLine2b" presStyleLbl="callout" presStyleIdx="2" presStyleCnt="12"/>
      <dgm:spPr/>
    </dgm:pt>
    <dgm:pt modelId="{464A12B1-0F6B-4950-8E7A-D2834AFC21B8}" type="pres">
      <dgm:prSet presAssocID="{606AA2EC-ED41-4FC2-B56F-4B6717256222}" presName="vertSpace2b" presStyleCnt="0"/>
      <dgm:spPr/>
    </dgm:pt>
    <dgm:pt modelId="{FD8AF5C7-6651-465C-8B96-A8763567655F}" type="pres">
      <dgm:prSet presAssocID="{76660082-4A33-48CF-8011-ABA5FEC552CE}" presName="horz2" presStyleCnt="0"/>
      <dgm:spPr/>
    </dgm:pt>
    <dgm:pt modelId="{5F1A650C-8C02-4927-B100-145DA77ED4BC}" type="pres">
      <dgm:prSet presAssocID="{76660082-4A33-48CF-8011-ABA5FEC552CE}" presName="horzSpace2" presStyleCnt="0"/>
      <dgm:spPr/>
    </dgm:pt>
    <dgm:pt modelId="{7DAC5487-591A-4C00-8D79-263FBD9F1658}" type="pres">
      <dgm:prSet presAssocID="{76660082-4A33-48CF-8011-ABA5FEC552CE}" presName="tx2" presStyleLbl="revTx" presStyleIdx="4" presStyleCnt="13"/>
      <dgm:spPr/>
    </dgm:pt>
    <dgm:pt modelId="{0127DF12-A3EA-4063-A606-B94817FD5961}" type="pres">
      <dgm:prSet presAssocID="{76660082-4A33-48CF-8011-ABA5FEC552CE}" presName="vert2" presStyleCnt="0"/>
      <dgm:spPr/>
    </dgm:pt>
    <dgm:pt modelId="{6CB7E8D1-1E4E-4DD4-B9F0-6677F78D32F0}" type="pres">
      <dgm:prSet presAssocID="{76660082-4A33-48CF-8011-ABA5FEC552CE}" presName="thinLine2b" presStyleLbl="callout" presStyleIdx="3" presStyleCnt="12"/>
      <dgm:spPr/>
    </dgm:pt>
    <dgm:pt modelId="{3D7A7977-702C-43FD-AFB9-344E4654D4F6}" type="pres">
      <dgm:prSet presAssocID="{76660082-4A33-48CF-8011-ABA5FEC552CE}" presName="vertSpace2b" presStyleCnt="0"/>
      <dgm:spPr/>
    </dgm:pt>
    <dgm:pt modelId="{597EF1F5-C21B-481F-87D9-3ADD23E8FA09}" type="pres">
      <dgm:prSet presAssocID="{62BD0916-2C6A-45C9-96DD-154BB60E0C0C}" presName="horz2" presStyleCnt="0"/>
      <dgm:spPr/>
    </dgm:pt>
    <dgm:pt modelId="{E88DCB0D-D011-48D3-B1D0-39721F733A3F}" type="pres">
      <dgm:prSet presAssocID="{62BD0916-2C6A-45C9-96DD-154BB60E0C0C}" presName="horzSpace2" presStyleCnt="0"/>
      <dgm:spPr/>
    </dgm:pt>
    <dgm:pt modelId="{21CB85AA-CF0E-47F5-A8A9-D75D358CCB3E}" type="pres">
      <dgm:prSet presAssocID="{62BD0916-2C6A-45C9-96DD-154BB60E0C0C}" presName="tx2" presStyleLbl="revTx" presStyleIdx="5" presStyleCnt="13"/>
      <dgm:spPr/>
    </dgm:pt>
    <dgm:pt modelId="{3A8C3CA6-D798-4F1C-8612-A8204B8C2CFD}" type="pres">
      <dgm:prSet presAssocID="{62BD0916-2C6A-45C9-96DD-154BB60E0C0C}" presName="vert2" presStyleCnt="0"/>
      <dgm:spPr/>
    </dgm:pt>
    <dgm:pt modelId="{2D4804F5-6D6E-455E-A22F-FFA2E9F81BC5}" type="pres">
      <dgm:prSet presAssocID="{62BD0916-2C6A-45C9-96DD-154BB60E0C0C}" presName="thinLine2b" presStyleLbl="callout" presStyleIdx="4" presStyleCnt="12"/>
      <dgm:spPr/>
    </dgm:pt>
    <dgm:pt modelId="{75806E9E-F501-4EC0-9FEE-D882891B82EE}" type="pres">
      <dgm:prSet presAssocID="{62BD0916-2C6A-45C9-96DD-154BB60E0C0C}" presName="vertSpace2b" presStyleCnt="0"/>
      <dgm:spPr/>
    </dgm:pt>
    <dgm:pt modelId="{5AA0C2E3-6171-4890-BFA8-D7F66F85A37B}" type="pres">
      <dgm:prSet presAssocID="{166AFF97-F9CA-4C2E-8E0C-FCBB69561A35}" presName="horz2" presStyleCnt="0"/>
      <dgm:spPr/>
    </dgm:pt>
    <dgm:pt modelId="{84B73578-5922-440A-B416-511743CF0A74}" type="pres">
      <dgm:prSet presAssocID="{166AFF97-F9CA-4C2E-8E0C-FCBB69561A35}" presName="horzSpace2" presStyleCnt="0"/>
      <dgm:spPr/>
    </dgm:pt>
    <dgm:pt modelId="{43532144-E465-4BE4-BB7C-88C33A8475F5}" type="pres">
      <dgm:prSet presAssocID="{166AFF97-F9CA-4C2E-8E0C-FCBB69561A35}" presName="tx2" presStyleLbl="revTx" presStyleIdx="6" presStyleCnt="13"/>
      <dgm:spPr/>
    </dgm:pt>
    <dgm:pt modelId="{8FAA3447-67FF-4443-BB1D-088EE4F16BD3}" type="pres">
      <dgm:prSet presAssocID="{166AFF97-F9CA-4C2E-8E0C-FCBB69561A35}" presName="vert2" presStyleCnt="0"/>
      <dgm:spPr/>
    </dgm:pt>
    <dgm:pt modelId="{CB8C56F6-1BF6-4A7B-87C5-E8ED6460E123}" type="pres">
      <dgm:prSet presAssocID="{166AFF97-F9CA-4C2E-8E0C-FCBB69561A35}" presName="thinLine2b" presStyleLbl="callout" presStyleIdx="5" presStyleCnt="12"/>
      <dgm:spPr/>
    </dgm:pt>
    <dgm:pt modelId="{45AA97AA-78CF-4864-944E-86F309F87319}" type="pres">
      <dgm:prSet presAssocID="{166AFF97-F9CA-4C2E-8E0C-FCBB69561A35}" presName="vertSpace2b" presStyleCnt="0"/>
      <dgm:spPr/>
    </dgm:pt>
    <dgm:pt modelId="{D1721BC0-297A-4DE5-A743-C2F15FEF1D67}" type="pres">
      <dgm:prSet presAssocID="{CDD7DB9A-7B99-48E0-BEE0-5A97429B65EE}" presName="horz2" presStyleCnt="0"/>
      <dgm:spPr/>
    </dgm:pt>
    <dgm:pt modelId="{7765347E-B16B-45AC-959A-C679F81D5F43}" type="pres">
      <dgm:prSet presAssocID="{CDD7DB9A-7B99-48E0-BEE0-5A97429B65EE}" presName="horzSpace2" presStyleCnt="0"/>
      <dgm:spPr/>
    </dgm:pt>
    <dgm:pt modelId="{E7A71C09-21B8-421D-B3DD-4B3CA10E8922}" type="pres">
      <dgm:prSet presAssocID="{CDD7DB9A-7B99-48E0-BEE0-5A97429B65EE}" presName="tx2" presStyleLbl="revTx" presStyleIdx="7" presStyleCnt="13"/>
      <dgm:spPr/>
    </dgm:pt>
    <dgm:pt modelId="{15CF4D7D-D899-4EA1-BBEB-26B5C9250F4D}" type="pres">
      <dgm:prSet presAssocID="{CDD7DB9A-7B99-48E0-BEE0-5A97429B65EE}" presName="vert2" presStyleCnt="0"/>
      <dgm:spPr/>
    </dgm:pt>
    <dgm:pt modelId="{615485ED-2506-4090-91D5-CCC334A3A2EF}" type="pres">
      <dgm:prSet presAssocID="{CDD7DB9A-7B99-48E0-BEE0-5A97429B65EE}" presName="thinLine2b" presStyleLbl="callout" presStyleIdx="6" presStyleCnt="12"/>
      <dgm:spPr/>
    </dgm:pt>
    <dgm:pt modelId="{3D90F075-C9A5-4DE6-896A-E7956670ADEB}" type="pres">
      <dgm:prSet presAssocID="{CDD7DB9A-7B99-48E0-BEE0-5A97429B65EE}" presName="vertSpace2b" presStyleCnt="0"/>
      <dgm:spPr/>
    </dgm:pt>
    <dgm:pt modelId="{7A4A5450-A9C7-424C-A8D0-51F39116EE22}" type="pres">
      <dgm:prSet presAssocID="{C49F8601-FF2C-42F6-B3EA-8F28BC913683}" presName="horz2" presStyleCnt="0"/>
      <dgm:spPr/>
    </dgm:pt>
    <dgm:pt modelId="{0938FB1E-D8DF-46B7-80F8-5C555C5C8181}" type="pres">
      <dgm:prSet presAssocID="{C49F8601-FF2C-42F6-B3EA-8F28BC913683}" presName="horzSpace2" presStyleCnt="0"/>
      <dgm:spPr/>
    </dgm:pt>
    <dgm:pt modelId="{70E455CF-E316-46A9-A8A8-92D2ABF4095A}" type="pres">
      <dgm:prSet presAssocID="{C49F8601-FF2C-42F6-B3EA-8F28BC913683}" presName="tx2" presStyleLbl="revTx" presStyleIdx="8" presStyleCnt="13"/>
      <dgm:spPr/>
    </dgm:pt>
    <dgm:pt modelId="{077C2EF8-6597-49C2-8289-3266F412FAB3}" type="pres">
      <dgm:prSet presAssocID="{C49F8601-FF2C-42F6-B3EA-8F28BC913683}" presName="vert2" presStyleCnt="0"/>
      <dgm:spPr/>
    </dgm:pt>
    <dgm:pt modelId="{1A0865BC-4D5A-40AE-AC95-1BEEB2DAC78A}" type="pres">
      <dgm:prSet presAssocID="{C49F8601-FF2C-42F6-B3EA-8F28BC913683}" presName="thinLine2b" presStyleLbl="callout" presStyleIdx="7" presStyleCnt="12"/>
      <dgm:spPr/>
    </dgm:pt>
    <dgm:pt modelId="{EE823965-AFCC-4400-863E-C007B03F684E}" type="pres">
      <dgm:prSet presAssocID="{C49F8601-FF2C-42F6-B3EA-8F28BC913683}" presName="vertSpace2b" presStyleCnt="0"/>
      <dgm:spPr/>
    </dgm:pt>
    <dgm:pt modelId="{C3D19279-172F-43D6-8FA7-FCA9C7AAEF9E}" type="pres">
      <dgm:prSet presAssocID="{29E11ED0-433E-407A-B7CE-87378033D453}" presName="horz2" presStyleCnt="0"/>
      <dgm:spPr/>
    </dgm:pt>
    <dgm:pt modelId="{C984F3E8-2682-48E1-AAA5-81C1DDCAF6B8}" type="pres">
      <dgm:prSet presAssocID="{29E11ED0-433E-407A-B7CE-87378033D453}" presName="horzSpace2" presStyleCnt="0"/>
      <dgm:spPr/>
    </dgm:pt>
    <dgm:pt modelId="{4F0F949A-DC32-492E-93D6-19BB5710FDC1}" type="pres">
      <dgm:prSet presAssocID="{29E11ED0-433E-407A-B7CE-87378033D453}" presName="tx2" presStyleLbl="revTx" presStyleIdx="9" presStyleCnt="13"/>
      <dgm:spPr/>
    </dgm:pt>
    <dgm:pt modelId="{6A372B19-B2FC-4B80-823A-9007C31DEE22}" type="pres">
      <dgm:prSet presAssocID="{29E11ED0-433E-407A-B7CE-87378033D453}" presName="vert2" presStyleCnt="0"/>
      <dgm:spPr/>
    </dgm:pt>
    <dgm:pt modelId="{8CAB26AA-7EA6-4FBB-8070-67CA91F575AE}" type="pres">
      <dgm:prSet presAssocID="{29E11ED0-433E-407A-B7CE-87378033D453}" presName="thinLine2b" presStyleLbl="callout" presStyleIdx="8" presStyleCnt="12"/>
      <dgm:spPr/>
    </dgm:pt>
    <dgm:pt modelId="{AD4D4499-A6F3-45E3-ACBE-72298EA1B9EE}" type="pres">
      <dgm:prSet presAssocID="{29E11ED0-433E-407A-B7CE-87378033D453}" presName="vertSpace2b" presStyleCnt="0"/>
      <dgm:spPr/>
    </dgm:pt>
    <dgm:pt modelId="{EB96D3E0-8D0A-4DF1-B1DC-B584E32DAD5B}" type="pres">
      <dgm:prSet presAssocID="{2F026459-938D-47A6-826E-02F66CFCEAD2}" presName="horz2" presStyleCnt="0"/>
      <dgm:spPr/>
    </dgm:pt>
    <dgm:pt modelId="{B255FB1F-6F20-46ED-9A2F-6D66262D4167}" type="pres">
      <dgm:prSet presAssocID="{2F026459-938D-47A6-826E-02F66CFCEAD2}" presName="horzSpace2" presStyleCnt="0"/>
      <dgm:spPr/>
    </dgm:pt>
    <dgm:pt modelId="{B946507F-ADA1-474E-AB7D-4A914366EF7E}" type="pres">
      <dgm:prSet presAssocID="{2F026459-938D-47A6-826E-02F66CFCEAD2}" presName="tx2" presStyleLbl="revTx" presStyleIdx="10" presStyleCnt="13"/>
      <dgm:spPr/>
    </dgm:pt>
    <dgm:pt modelId="{308769C8-D543-418C-BCF5-4E5A01B8215B}" type="pres">
      <dgm:prSet presAssocID="{2F026459-938D-47A6-826E-02F66CFCEAD2}" presName="vert2" presStyleCnt="0"/>
      <dgm:spPr/>
    </dgm:pt>
    <dgm:pt modelId="{5AAC5C02-7405-4ED2-8C4E-8FE9E0B4E7C1}" type="pres">
      <dgm:prSet presAssocID="{2F026459-938D-47A6-826E-02F66CFCEAD2}" presName="thinLine2b" presStyleLbl="callout" presStyleIdx="9" presStyleCnt="12"/>
      <dgm:spPr/>
    </dgm:pt>
    <dgm:pt modelId="{BCFC1383-1318-4C0F-B670-38D85EE3FA06}" type="pres">
      <dgm:prSet presAssocID="{2F026459-938D-47A6-826E-02F66CFCEAD2}" presName="vertSpace2b" presStyleCnt="0"/>
      <dgm:spPr/>
    </dgm:pt>
    <dgm:pt modelId="{2D8D9CC0-CD01-4E0D-AFE3-E6B1D04F3ABF}" type="pres">
      <dgm:prSet presAssocID="{5C82714B-A174-4BC9-9C24-16A89ED18B5F}" presName="horz2" presStyleCnt="0"/>
      <dgm:spPr/>
    </dgm:pt>
    <dgm:pt modelId="{B9B8232C-CC83-4315-9EE5-59B442EE46A3}" type="pres">
      <dgm:prSet presAssocID="{5C82714B-A174-4BC9-9C24-16A89ED18B5F}" presName="horzSpace2" presStyleCnt="0"/>
      <dgm:spPr/>
    </dgm:pt>
    <dgm:pt modelId="{F858C650-4972-41B2-B86F-50B0B8217BE7}" type="pres">
      <dgm:prSet presAssocID="{5C82714B-A174-4BC9-9C24-16A89ED18B5F}" presName="tx2" presStyleLbl="revTx" presStyleIdx="11" presStyleCnt="13"/>
      <dgm:spPr/>
    </dgm:pt>
    <dgm:pt modelId="{D0A2DDBC-C749-4D78-8232-E30E7B68B3AF}" type="pres">
      <dgm:prSet presAssocID="{5C82714B-A174-4BC9-9C24-16A89ED18B5F}" presName="vert2" presStyleCnt="0"/>
      <dgm:spPr/>
    </dgm:pt>
    <dgm:pt modelId="{7D569CC4-3238-4881-BBDB-76942E936979}" type="pres">
      <dgm:prSet presAssocID="{5C82714B-A174-4BC9-9C24-16A89ED18B5F}" presName="thinLine2b" presStyleLbl="callout" presStyleIdx="10" presStyleCnt="12"/>
      <dgm:spPr/>
    </dgm:pt>
    <dgm:pt modelId="{6677B6BE-D6A1-4A19-8712-1A473EDDA13A}" type="pres">
      <dgm:prSet presAssocID="{5C82714B-A174-4BC9-9C24-16A89ED18B5F}" presName="vertSpace2b" presStyleCnt="0"/>
      <dgm:spPr/>
    </dgm:pt>
    <dgm:pt modelId="{ED9B153A-273B-4075-B3D7-705FE38AC828}" type="pres">
      <dgm:prSet presAssocID="{7E4BE799-395A-42D1-B377-07D2EF121BA3}" presName="horz2" presStyleCnt="0"/>
      <dgm:spPr/>
    </dgm:pt>
    <dgm:pt modelId="{9EB8D95E-513B-453F-B8B6-A45BFF484042}" type="pres">
      <dgm:prSet presAssocID="{7E4BE799-395A-42D1-B377-07D2EF121BA3}" presName="horzSpace2" presStyleCnt="0"/>
      <dgm:spPr/>
    </dgm:pt>
    <dgm:pt modelId="{0FD0E8B4-FEB6-40AB-99D1-81C5248CEFF9}" type="pres">
      <dgm:prSet presAssocID="{7E4BE799-395A-42D1-B377-07D2EF121BA3}" presName="tx2" presStyleLbl="revTx" presStyleIdx="12" presStyleCnt="13"/>
      <dgm:spPr/>
    </dgm:pt>
    <dgm:pt modelId="{19208B59-319F-4F6C-A3BE-5F150AE9E5E9}" type="pres">
      <dgm:prSet presAssocID="{7E4BE799-395A-42D1-B377-07D2EF121BA3}" presName="vert2" presStyleCnt="0"/>
      <dgm:spPr/>
    </dgm:pt>
    <dgm:pt modelId="{F2BC57ED-79C8-45A8-82DB-91BBE47F1F37}" type="pres">
      <dgm:prSet presAssocID="{7E4BE799-395A-42D1-B377-07D2EF121BA3}" presName="thinLine2b" presStyleLbl="callout" presStyleIdx="11" presStyleCnt="12"/>
      <dgm:spPr/>
    </dgm:pt>
    <dgm:pt modelId="{6FFA1B29-33BB-43EB-9D25-C12585B6E121}" type="pres">
      <dgm:prSet presAssocID="{7E4BE799-395A-42D1-B377-07D2EF121BA3}" presName="vertSpace2b" presStyleCnt="0"/>
      <dgm:spPr/>
    </dgm:pt>
  </dgm:ptLst>
  <dgm:cxnLst>
    <dgm:cxn modelId="{2F623F05-A1E6-43EB-BD84-FB407EBC817B}" srcId="{2EEFE5E2-1393-4392-8C70-6DC8CDBC3B93}" destId="{13AE7302-2FF0-43F7-A3BB-9A74EB2E0294}" srcOrd="0" destOrd="0" parTransId="{613AB9F6-772F-416B-8A4D-AB9ACC2426C1}" sibTransId="{E3F5D3CC-8156-4559-A3FB-72BA2EAFBF06}"/>
    <dgm:cxn modelId="{BEE6C405-02F3-4E58-AC5A-40451D37F9D9}" type="presOf" srcId="{62BD0916-2C6A-45C9-96DD-154BB60E0C0C}" destId="{21CB85AA-CF0E-47F5-A8A9-D75D358CCB3E}" srcOrd="0" destOrd="0" presId="urn:microsoft.com/office/officeart/2008/layout/LinedList"/>
    <dgm:cxn modelId="{339E082C-D382-47F1-A844-C9FA13D18129}" type="presOf" srcId="{02BF66A7-95E6-4E58-B38E-5B3AF8E618F7}" destId="{E8C0ED74-D638-47BE-AB5A-F79E426852A3}" srcOrd="0" destOrd="0" presId="urn:microsoft.com/office/officeart/2008/layout/LinedList"/>
    <dgm:cxn modelId="{0F853631-FC1B-4F94-9F4C-077DAEF02070}" srcId="{2EEFE5E2-1393-4392-8C70-6DC8CDBC3B93}" destId="{CDD7DB9A-7B99-48E0-BEE0-5A97429B65EE}" srcOrd="6" destOrd="0" parTransId="{DFA1D2A0-A8FD-475F-A3C5-C505933BAEB9}" sibTransId="{FC50AF71-E0AA-435B-B1CB-74C0002A38C4}"/>
    <dgm:cxn modelId="{B6607235-ABE6-46A5-AAEB-51DB922F2670}" srcId="{2EEFE5E2-1393-4392-8C70-6DC8CDBC3B93}" destId="{7E4BE799-395A-42D1-B377-07D2EF121BA3}" srcOrd="11" destOrd="0" parTransId="{89D0CDC1-1A9A-4CEA-A81B-D4924EF19080}" sibTransId="{F88B1990-003A-4776-AA9B-3230968EDE02}"/>
    <dgm:cxn modelId="{A727AE3A-EF77-49DD-81C0-74E2F79D64CC}" srcId="{2EEFE5E2-1393-4392-8C70-6DC8CDBC3B93}" destId="{C49F8601-FF2C-42F6-B3EA-8F28BC913683}" srcOrd="7" destOrd="0" parTransId="{7F917465-115E-4D04-93B5-DD92F7B7A542}" sibTransId="{E1307308-EA8D-4ADE-A41C-4A9F95C9FAB5}"/>
    <dgm:cxn modelId="{0BE7903C-F790-4829-B5F5-D0680D116387}" type="presOf" srcId="{7E4BE799-395A-42D1-B377-07D2EF121BA3}" destId="{0FD0E8B4-FEB6-40AB-99D1-81C5248CEFF9}" srcOrd="0" destOrd="0" presId="urn:microsoft.com/office/officeart/2008/layout/LinedList"/>
    <dgm:cxn modelId="{46031E40-8C6C-4012-A48C-C2CEBFB893CB}" srcId="{2EEFE5E2-1393-4392-8C70-6DC8CDBC3B93}" destId="{166AFF97-F9CA-4C2E-8E0C-FCBB69561A35}" srcOrd="5" destOrd="0" parTransId="{C3D1FC09-9BF5-4B8F-B8CB-EE1453D99DFD}" sibTransId="{FC93F813-BF5B-4976-A454-EABDD85638F1}"/>
    <dgm:cxn modelId="{E2C3A55D-1FD8-4D90-8CE8-783CF2A05946}" srcId="{2EEFE5E2-1393-4392-8C70-6DC8CDBC3B93}" destId="{2F026459-938D-47A6-826E-02F66CFCEAD2}" srcOrd="9" destOrd="0" parTransId="{DFBCB7C0-3B8C-44D7-A350-A38B297BEC67}" sibTransId="{AAA39FCF-028E-4CFF-BFC7-BC8D5A18486B}"/>
    <dgm:cxn modelId="{43E24C6B-F9CC-445A-9FBF-F923BE07CF45}" type="presOf" srcId="{166AFF97-F9CA-4C2E-8E0C-FCBB69561A35}" destId="{43532144-E465-4BE4-BB7C-88C33A8475F5}" srcOrd="0" destOrd="0" presId="urn:microsoft.com/office/officeart/2008/layout/LinedList"/>
    <dgm:cxn modelId="{CE56A853-5B30-48FA-9FCB-0CD7F095C5A6}" type="presOf" srcId="{CDD7DB9A-7B99-48E0-BEE0-5A97429B65EE}" destId="{E7A71C09-21B8-421D-B3DD-4B3CA10E8922}" srcOrd="0" destOrd="0" presId="urn:microsoft.com/office/officeart/2008/layout/LinedList"/>
    <dgm:cxn modelId="{90073776-C7EC-4014-95CA-1066EE520D4A}" type="presOf" srcId="{E55AE60C-BFA9-4E5F-A60A-8442BF3055EA}" destId="{B30EB14A-8A79-40E5-AF6C-D2A042A02BC6}" srcOrd="0" destOrd="0" presId="urn:microsoft.com/office/officeart/2008/layout/LinedList"/>
    <dgm:cxn modelId="{F319E477-7576-459A-AC8A-C609FF7AFC45}" type="presOf" srcId="{C49F8601-FF2C-42F6-B3EA-8F28BC913683}" destId="{70E455CF-E316-46A9-A8A8-92D2ABF4095A}" srcOrd="0" destOrd="0" presId="urn:microsoft.com/office/officeart/2008/layout/LinedList"/>
    <dgm:cxn modelId="{044BE393-AE35-468B-AF05-68B8294C10F3}" type="presOf" srcId="{13AE7302-2FF0-43F7-A3BB-9A74EB2E0294}" destId="{7FF26157-67A7-4371-A739-ECCFB70403B0}" srcOrd="0" destOrd="0" presId="urn:microsoft.com/office/officeart/2008/layout/LinedList"/>
    <dgm:cxn modelId="{B144F99B-3545-4637-B23D-C659A803833E}" type="presOf" srcId="{5C82714B-A174-4BC9-9C24-16A89ED18B5F}" destId="{F858C650-4972-41B2-B86F-50B0B8217BE7}" srcOrd="0" destOrd="0" presId="urn:microsoft.com/office/officeart/2008/layout/LinedList"/>
    <dgm:cxn modelId="{C57279A1-80DB-429B-9CCF-ACC6886F241B}" srcId="{2EEFE5E2-1393-4392-8C70-6DC8CDBC3B93}" destId="{02BF66A7-95E6-4E58-B38E-5B3AF8E618F7}" srcOrd="1" destOrd="0" parTransId="{521EB01B-0CC0-4193-B8F8-433C875B9E59}" sibTransId="{D6F81B6B-69A8-4412-A05A-D934ED064314}"/>
    <dgm:cxn modelId="{363677A2-FF10-47C8-B9CB-48D5670F925B}" type="presOf" srcId="{29E11ED0-433E-407A-B7CE-87378033D453}" destId="{4F0F949A-DC32-492E-93D6-19BB5710FDC1}" srcOrd="0" destOrd="0" presId="urn:microsoft.com/office/officeart/2008/layout/LinedList"/>
    <dgm:cxn modelId="{6418A8B4-2C08-43D7-8FC4-330F17AEE0DE}" type="presOf" srcId="{2EEFE5E2-1393-4392-8C70-6DC8CDBC3B93}" destId="{290851D0-F421-4011-A725-8CFDC36238C1}" srcOrd="0" destOrd="0" presId="urn:microsoft.com/office/officeart/2008/layout/LinedList"/>
    <dgm:cxn modelId="{087660B8-517D-4CFA-8F4A-30108D173A1E}" srcId="{2EEFE5E2-1393-4392-8C70-6DC8CDBC3B93}" destId="{29E11ED0-433E-407A-B7CE-87378033D453}" srcOrd="8" destOrd="0" parTransId="{53771125-13C9-453E-A9C1-B992E3F1302E}" sibTransId="{B1F99AFA-C995-43BD-9FBC-CCC8FE67442D}"/>
    <dgm:cxn modelId="{00132FBB-E67D-4485-895C-5038038F7EEE}" srcId="{2EEFE5E2-1393-4392-8C70-6DC8CDBC3B93}" destId="{606AA2EC-ED41-4FC2-B56F-4B6717256222}" srcOrd="2" destOrd="0" parTransId="{49638AD5-0A8F-4982-BF11-A08BC24CDFA2}" sibTransId="{47700DA2-3DA8-4B93-B4A2-28CC81F2AEA0}"/>
    <dgm:cxn modelId="{A27DCFC7-A2E9-4CFB-A854-3E1554DE59DD}" srcId="{E55AE60C-BFA9-4E5F-A60A-8442BF3055EA}" destId="{2EEFE5E2-1393-4392-8C70-6DC8CDBC3B93}" srcOrd="0" destOrd="0" parTransId="{382A2E83-8A0F-4B1D-BAFF-C2ECC0041843}" sibTransId="{E67357B5-2162-4891-A754-80B4E0816DE9}"/>
    <dgm:cxn modelId="{2660B6CB-840F-40B6-8DE7-4FAB4A0B6C5F}" type="presOf" srcId="{606AA2EC-ED41-4FC2-B56F-4B6717256222}" destId="{EF552A54-B6D1-4BD4-AB99-740A4CD9F342}" srcOrd="0" destOrd="0" presId="urn:microsoft.com/office/officeart/2008/layout/LinedList"/>
    <dgm:cxn modelId="{F0AE75D1-6771-4D3D-B4B1-1E8A84FE2405}" srcId="{2EEFE5E2-1393-4392-8C70-6DC8CDBC3B93}" destId="{76660082-4A33-48CF-8011-ABA5FEC552CE}" srcOrd="3" destOrd="0" parTransId="{02E209FA-3ECB-4C32-9448-BD52526BC64D}" sibTransId="{32BE7CA4-0EF0-4A27-A97C-6F1A208E76AA}"/>
    <dgm:cxn modelId="{816193E6-1175-45C3-8E11-5611CAC83C93}" srcId="{2EEFE5E2-1393-4392-8C70-6DC8CDBC3B93}" destId="{5C82714B-A174-4BC9-9C24-16A89ED18B5F}" srcOrd="10" destOrd="0" parTransId="{8B83BF44-9291-4959-814D-1AD52F8A2DBC}" sibTransId="{33813DDD-EAAB-49F8-B4F6-D2C8F65D7BB9}"/>
    <dgm:cxn modelId="{6A66F4E7-5983-4FFF-BD7A-80ECB82CA9C7}" type="presOf" srcId="{2F026459-938D-47A6-826E-02F66CFCEAD2}" destId="{B946507F-ADA1-474E-AB7D-4A914366EF7E}" srcOrd="0" destOrd="0" presId="urn:microsoft.com/office/officeart/2008/layout/LinedList"/>
    <dgm:cxn modelId="{DD2B2AE8-32DC-4BA3-8DC0-64C0FA42A258}" srcId="{2EEFE5E2-1393-4392-8C70-6DC8CDBC3B93}" destId="{62BD0916-2C6A-45C9-96DD-154BB60E0C0C}" srcOrd="4" destOrd="0" parTransId="{80F9137F-F40B-44E5-B28E-8CBFC243A446}" sibTransId="{8DB3357A-0773-4D1D-ADA9-07ACFF881216}"/>
    <dgm:cxn modelId="{DCDD21F8-2456-4420-A193-99CFD5630816}" type="presOf" srcId="{76660082-4A33-48CF-8011-ABA5FEC552CE}" destId="{7DAC5487-591A-4C00-8D79-263FBD9F1658}" srcOrd="0" destOrd="0" presId="urn:microsoft.com/office/officeart/2008/layout/LinedList"/>
    <dgm:cxn modelId="{E80EC4A5-4BCE-405A-9A07-72F2060955B7}" type="presParOf" srcId="{B30EB14A-8A79-40E5-AF6C-D2A042A02BC6}" destId="{24987FBC-767B-40CB-A178-8778D0FECBA0}" srcOrd="0" destOrd="0" presId="urn:microsoft.com/office/officeart/2008/layout/LinedList"/>
    <dgm:cxn modelId="{FA47CEA9-CA25-4D85-97FA-6B21692EA364}" type="presParOf" srcId="{B30EB14A-8A79-40E5-AF6C-D2A042A02BC6}" destId="{DB00DA40-36C9-4C8A-B1D6-FD57D89480AF}" srcOrd="1" destOrd="0" presId="urn:microsoft.com/office/officeart/2008/layout/LinedList"/>
    <dgm:cxn modelId="{86314D5A-1098-4C8A-A64B-A64552EC2EBC}" type="presParOf" srcId="{DB00DA40-36C9-4C8A-B1D6-FD57D89480AF}" destId="{290851D0-F421-4011-A725-8CFDC36238C1}" srcOrd="0" destOrd="0" presId="urn:microsoft.com/office/officeart/2008/layout/LinedList"/>
    <dgm:cxn modelId="{D56D483E-5D0F-4296-8CE6-469A48019307}" type="presParOf" srcId="{DB00DA40-36C9-4C8A-B1D6-FD57D89480AF}" destId="{3BC2FBD4-4F66-49BA-A917-F67B6208E97C}" srcOrd="1" destOrd="0" presId="urn:microsoft.com/office/officeart/2008/layout/LinedList"/>
    <dgm:cxn modelId="{AAEEA595-485F-4CFD-AC1C-1F51EE8C8961}" type="presParOf" srcId="{3BC2FBD4-4F66-49BA-A917-F67B6208E97C}" destId="{BA5958DB-BA68-4AB5-AF00-E0A87B30218F}" srcOrd="0" destOrd="0" presId="urn:microsoft.com/office/officeart/2008/layout/LinedList"/>
    <dgm:cxn modelId="{A704ED2C-818C-434B-A80E-0CD6C00E444D}" type="presParOf" srcId="{3BC2FBD4-4F66-49BA-A917-F67B6208E97C}" destId="{BD009CF3-0091-446B-8CDF-3D6357E093AC}" srcOrd="1" destOrd="0" presId="urn:microsoft.com/office/officeart/2008/layout/LinedList"/>
    <dgm:cxn modelId="{D1202720-99FA-4467-AE37-2A582942517D}" type="presParOf" srcId="{BD009CF3-0091-446B-8CDF-3D6357E093AC}" destId="{58CB99FE-6B9B-4CE6-8FD6-A1B548538A1E}" srcOrd="0" destOrd="0" presId="urn:microsoft.com/office/officeart/2008/layout/LinedList"/>
    <dgm:cxn modelId="{B7830EA6-FD88-4F5E-B68D-D7A17F41A035}" type="presParOf" srcId="{BD009CF3-0091-446B-8CDF-3D6357E093AC}" destId="{7FF26157-67A7-4371-A739-ECCFB70403B0}" srcOrd="1" destOrd="0" presId="urn:microsoft.com/office/officeart/2008/layout/LinedList"/>
    <dgm:cxn modelId="{9CEEAE1A-5170-4964-97F1-BB2D4B2FB48B}" type="presParOf" srcId="{BD009CF3-0091-446B-8CDF-3D6357E093AC}" destId="{F1E204BF-8169-443C-8B8C-0164A51DD032}" srcOrd="2" destOrd="0" presId="urn:microsoft.com/office/officeart/2008/layout/LinedList"/>
    <dgm:cxn modelId="{1D37782F-4D0C-47CC-8C8A-7CE7892F79B7}" type="presParOf" srcId="{3BC2FBD4-4F66-49BA-A917-F67B6208E97C}" destId="{F13C779E-52BB-4B12-A876-10E83C36BC06}" srcOrd="2" destOrd="0" presId="urn:microsoft.com/office/officeart/2008/layout/LinedList"/>
    <dgm:cxn modelId="{483D432D-613B-4C94-8164-6E034E5989D5}" type="presParOf" srcId="{3BC2FBD4-4F66-49BA-A917-F67B6208E97C}" destId="{3CAB69B9-DE29-4FB9-8378-320A05A71303}" srcOrd="3" destOrd="0" presId="urn:microsoft.com/office/officeart/2008/layout/LinedList"/>
    <dgm:cxn modelId="{FCF1C679-B430-47F0-A4C2-50705831F058}" type="presParOf" srcId="{3BC2FBD4-4F66-49BA-A917-F67B6208E97C}" destId="{0D4B62BA-856C-4F76-B0EA-BC58B8AF4686}" srcOrd="4" destOrd="0" presId="urn:microsoft.com/office/officeart/2008/layout/LinedList"/>
    <dgm:cxn modelId="{E7488DD6-7242-4EB2-87D2-01B9D7E31BF5}" type="presParOf" srcId="{0D4B62BA-856C-4F76-B0EA-BC58B8AF4686}" destId="{86FA03E3-8253-449D-A1BF-407D7C6994AE}" srcOrd="0" destOrd="0" presId="urn:microsoft.com/office/officeart/2008/layout/LinedList"/>
    <dgm:cxn modelId="{079B7B5D-1CDB-45BB-9C1E-D36448D46E3C}" type="presParOf" srcId="{0D4B62BA-856C-4F76-B0EA-BC58B8AF4686}" destId="{E8C0ED74-D638-47BE-AB5A-F79E426852A3}" srcOrd="1" destOrd="0" presId="urn:microsoft.com/office/officeart/2008/layout/LinedList"/>
    <dgm:cxn modelId="{6FD39794-4111-4681-BC86-B5638AC11156}" type="presParOf" srcId="{0D4B62BA-856C-4F76-B0EA-BC58B8AF4686}" destId="{346CFF85-E6DE-4FC1-B7D1-39FA411010E8}" srcOrd="2" destOrd="0" presId="urn:microsoft.com/office/officeart/2008/layout/LinedList"/>
    <dgm:cxn modelId="{51F998AB-FF6B-4C0E-970A-5A7B3F83961B}" type="presParOf" srcId="{3BC2FBD4-4F66-49BA-A917-F67B6208E97C}" destId="{7FD3CB32-546D-4FF8-BA77-9AD024B801CA}" srcOrd="5" destOrd="0" presId="urn:microsoft.com/office/officeart/2008/layout/LinedList"/>
    <dgm:cxn modelId="{5D70230C-66E3-4153-B97C-3FE725989DFA}" type="presParOf" srcId="{3BC2FBD4-4F66-49BA-A917-F67B6208E97C}" destId="{B83BBD45-9705-4654-84E2-E6309F719BA8}" srcOrd="6" destOrd="0" presId="urn:microsoft.com/office/officeart/2008/layout/LinedList"/>
    <dgm:cxn modelId="{79C8BAA1-B3E6-47F6-ACB6-E71F61EEED69}" type="presParOf" srcId="{3BC2FBD4-4F66-49BA-A917-F67B6208E97C}" destId="{433EBF66-3806-42BC-BCB8-4F916B957266}" srcOrd="7" destOrd="0" presId="urn:microsoft.com/office/officeart/2008/layout/LinedList"/>
    <dgm:cxn modelId="{1519D297-51E9-46EE-85DB-0FD07DE8E356}" type="presParOf" srcId="{433EBF66-3806-42BC-BCB8-4F916B957266}" destId="{33BFCF88-902B-4821-A66F-85DB12C22D17}" srcOrd="0" destOrd="0" presId="urn:microsoft.com/office/officeart/2008/layout/LinedList"/>
    <dgm:cxn modelId="{944F3EF3-EC9A-45A2-BB64-2247C419D586}" type="presParOf" srcId="{433EBF66-3806-42BC-BCB8-4F916B957266}" destId="{EF552A54-B6D1-4BD4-AB99-740A4CD9F342}" srcOrd="1" destOrd="0" presId="urn:microsoft.com/office/officeart/2008/layout/LinedList"/>
    <dgm:cxn modelId="{800C34A5-653C-46CB-BB1C-A77D32A011DD}" type="presParOf" srcId="{433EBF66-3806-42BC-BCB8-4F916B957266}" destId="{B7B03C8C-BB07-46F2-B864-38A981315836}" srcOrd="2" destOrd="0" presId="urn:microsoft.com/office/officeart/2008/layout/LinedList"/>
    <dgm:cxn modelId="{FE75CBC1-B532-4981-9687-0B651401FC5B}" type="presParOf" srcId="{3BC2FBD4-4F66-49BA-A917-F67B6208E97C}" destId="{6285F0B9-3B5F-4A3A-AD20-ED5CF865A568}" srcOrd="8" destOrd="0" presId="urn:microsoft.com/office/officeart/2008/layout/LinedList"/>
    <dgm:cxn modelId="{C9037153-B517-4C22-986C-8B1F32DD7E89}" type="presParOf" srcId="{3BC2FBD4-4F66-49BA-A917-F67B6208E97C}" destId="{464A12B1-0F6B-4950-8E7A-D2834AFC21B8}" srcOrd="9" destOrd="0" presId="urn:microsoft.com/office/officeart/2008/layout/LinedList"/>
    <dgm:cxn modelId="{EA615F2F-2CAE-43C0-A1AE-E76921746E76}" type="presParOf" srcId="{3BC2FBD4-4F66-49BA-A917-F67B6208E97C}" destId="{FD8AF5C7-6651-465C-8B96-A8763567655F}" srcOrd="10" destOrd="0" presId="urn:microsoft.com/office/officeart/2008/layout/LinedList"/>
    <dgm:cxn modelId="{1AC85A5B-F1CF-4E6A-897D-A2AB3421574E}" type="presParOf" srcId="{FD8AF5C7-6651-465C-8B96-A8763567655F}" destId="{5F1A650C-8C02-4927-B100-145DA77ED4BC}" srcOrd="0" destOrd="0" presId="urn:microsoft.com/office/officeart/2008/layout/LinedList"/>
    <dgm:cxn modelId="{26567396-F8A6-46B9-B36D-D022C91E555B}" type="presParOf" srcId="{FD8AF5C7-6651-465C-8B96-A8763567655F}" destId="{7DAC5487-591A-4C00-8D79-263FBD9F1658}" srcOrd="1" destOrd="0" presId="urn:microsoft.com/office/officeart/2008/layout/LinedList"/>
    <dgm:cxn modelId="{36133399-0830-449E-91CD-1D7B97B88445}" type="presParOf" srcId="{FD8AF5C7-6651-465C-8B96-A8763567655F}" destId="{0127DF12-A3EA-4063-A606-B94817FD5961}" srcOrd="2" destOrd="0" presId="urn:microsoft.com/office/officeart/2008/layout/LinedList"/>
    <dgm:cxn modelId="{7402B5C5-8EA5-4A28-BFE9-F5497451935D}" type="presParOf" srcId="{3BC2FBD4-4F66-49BA-A917-F67B6208E97C}" destId="{6CB7E8D1-1E4E-4DD4-B9F0-6677F78D32F0}" srcOrd="11" destOrd="0" presId="urn:microsoft.com/office/officeart/2008/layout/LinedList"/>
    <dgm:cxn modelId="{5244F4F8-1248-4BCE-9A8D-5EEDD79A878F}" type="presParOf" srcId="{3BC2FBD4-4F66-49BA-A917-F67B6208E97C}" destId="{3D7A7977-702C-43FD-AFB9-344E4654D4F6}" srcOrd="12" destOrd="0" presId="urn:microsoft.com/office/officeart/2008/layout/LinedList"/>
    <dgm:cxn modelId="{C979218E-AE9C-4A71-90B8-1F24DFA500AE}" type="presParOf" srcId="{3BC2FBD4-4F66-49BA-A917-F67B6208E97C}" destId="{597EF1F5-C21B-481F-87D9-3ADD23E8FA09}" srcOrd="13" destOrd="0" presId="urn:microsoft.com/office/officeart/2008/layout/LinedList"/>
    <dgm:cxn modelId="{C418FA3E-80D2-40A1-ADC3-5524CB5FF2C0}" type="presParOf" srcId="{597EF1F5-C21B-481F-87D9-3ADD23E8FA09}" destId="{E88DCB0D-D011-48D3-B1D0-39721F733A3F}" srcOrd="0" destOrd="0" presId="urn:microsoft.com/office/officeart/2008/layout/LinedList"/>
    <dgm:cxn modelId="{BD144C8C-E1B6-42FC-B518-68075C13F561}" type="presParOf" srcId="{597EF1F5-C21B-481F-87D9-3ADD23E8FA09}" destId="{21CB85AA-CF0E-47F5-A8A9-D75D358CCB3E}" srcOrd="1" destOrd="0" presId="urn:microsoft.com/office/officeart/2008/layout/LinedList"/>
    <dgm:cxn modelId="{FEC4189B-FB29-491A-BC67-8D9E2A4B9C57}" type="presParOf" srcId="{597EF1F5-C21B-481F-87D9-3ADD23E8FA09}" destId="{3A8C3CA6-D798-4F1C-8612-A8204B8C2CFD}" srcOrd="2" destOrd="0" presId="urn:microsoft.com/office/officeart/2008/layout/LinedList"/>
    <dgm:cxn modelId="{264EEAA1-7DBE-45DB-8F3E-586FDABC1184}" type="presParOf" srcId="{3BC2FBD4-4F66-49BA-A917-F67B6208E97C}" destId="{2D4804F5-6D6E-455E-A22F-FFA2E9F81BC5}" srcOrd="14" destOrd="0" presId="urn:microsoft.com/office/officeart/2008/layout/LinedList"/>
    <dgm:cxn modelId="{F11D2E11-2ABD-4250-8192-A55CB83130CD}" type="presParOf" srcId="{3BC2FBD4-4F66-49BA-A917-F67B6208E97C}" destId="{75806E9E-F501-4EC0-9FEE-D882891B82EE}" srcOrd="15" destOrd="0" presId="urn:microsoft.com/office/officeart/2008/layout/LinedList"/>
    <dgm:cxn modelId="{8B2E235B-378E-47A8-A49E-4ED111FA9455}" type="presParOf" srcId="{3BC2FBD4-4F66-49BA-A917-F67B6208E97C}" destId="{5AA0C2E3-6171-4890-BFA8-D7F66F85A37B}" srcOrd="16" destOrd="0" presId="urn:microsoft.com/office/officeart/2008/layout/LinedList"/>
    <dgm:cxn modelId="{A40523D6-E72B-43DF-9F7E-3BD502199B69}" type="presParOf" srcId="{5AA0C2E3-6171-4890-BFA8-D7F66F85A37B}" destId="{84B73578-5922-440A-B416-511743CF0A74}" srcOrd="0" destOrd="0" presId="urn:microsoft.com/office/officeart/2008/layout/LinedList"/>
    <dgm:cxn modelId="{EAE9FC2B-764A-48E2-82E7-B9169924A344}" type="presParOf" srcId="{5AA0C2E3-6171-4890-BFA8-D7F66F85A37B}" destId="{43532144-E465-4BE4-BB7C-88C33A8475F5}" srcOrd="1" destOrd="0" presId="urn:microsoft.com/office/officeart/2008/layout/LinedList"/>
    <dgm:cxn modelId="{C30CE0C3-D66C-430A-BFD1-6BBF57676682}" type="presParOf" srcId="{5AA0C2E3-6171-4890-BFA8-D7F66F85A37B}" destId="{8FAA3447-67FF-4443-BB1D-088EE4F16BD3}" srcOrd="2" destOrd="0" presId="urn:microsoft.com/office/officeart/2008/layout/LinedList"/>
    <dgm:cxn modelId="{2F357FD7-6571-42F5-88A7-81B26A49AF2F}" type="presParOf" srcId="{3BC2FBD4-4F66-49BA-A917-F67B6208E97C}" destId="{CB8C56F6-1BF6-4A7B-87C5-E8ED6460E123}" srcOrd="17" destOrd="0" presId="urn:microsoft.com/office/officeart/2008/layout/LinedList"/>
    <dgm:cxn modelId="{355C8117-47E2-40E2-9BAC-EAA68B66B164}" type="presParOf" srcId="{3BC2FBD4-4F66-49BA-A917-F67B6208E97C}" destId="{45AA97AA-78CF-4864-944E-86F309F87319}" srcOrd="18" destOrd="0" presId="urn:microsoft.com/office/officeart/2008/layout/LinedList"/>
    <dgm:cxn modelId="{CCC29612-C0A4-4DE2-AB02-CA972BB89CBF}" type="presParOf" srcId="{3BC2FBD4-4F66-49BA-A917-F67B6208E97C}" destId="{D1721BC0-297A-4DE5-A743-C2F15FEF1D67}" srcOrd="19" destOrd="0" presId="urn:microsoft.com/office/officeart/2008/layout/LinedList"/>
    <dgm:cxn modelId="{6881FEBC-CC44-4C6B-935C-AC5F36BCBCA7}" type="presParOf" srcId="{D1721BC0-297A-4DE5-A743-C2F15FEF1D67}" destId="{7765347E-B16B-45AC-959A-C679F81D5F43}" srcOrd="0" destOrd="0" presId="urn:microsoft.com/office/officeart/2008/layout/LinedList"/>
    <dgm:cxn modelId="{411B37F5-2D70-4212-BE1C-4B9EB93B4B45}" type="presParOf" srcId="{D1721BC0-297A-4DE5-A743-C2F15FEF1D67}" destId="{E7A71C09-21B8-421D-B3DD-4B3CA10E8922}" srcOrd="1" destOrd="0" presId="urn:microsoft.com/office/officeart/2008/layout/LinedList"/>
    <dgm:cxn modelId="{F7EF7E70-0DFA-4787-A20B-63D5F042856E}" type="presParOf" srcId="{D1721BC0-297A-4DE5-A743-C2F15FEF1D67}" destId="{15CF4D7D-D899-4EA1-BBEB-26B5C9250F4D}" srcOrd="2" destOrd="0" presId="urn:microsoft.com/office/officeart/2008/layout/LinedList"/>
    <dgm:cxn modelId="{D6CFE126-04BA-4E1D-87BD-C6F25012DBC7}" type="presParOf" srcId="{3BC2FBD4-4F66-49BA-A917-F67B6208E97C}" destId="{615485ED-2506-4090-91D5-CCC334A3A2EF}" srcOrd="20" destOrd="0" presId="urn:microsoft.com/office/officeart/2008/layout/LinedList"/>
    <dgm:cxn modelId="{E4CEBD84-C579-4E2F-B123-EF1CAC6D20A2}" type="presParOf" srcId="{3BC2FBD4-4F66-49BA-A917-F67B6208E97C}" destId="{3D90F075-C9A5-4DE6-896A-E7956670ADEB}" srcOrd="21" destOrd="0" presId="urn:microsoft.com/office/officeart/2008/layout/LinedList"/>
    <dgm:cxn modelId="{22A02933-5419-45F7-9D39-D093E8BD5935}" type="presParOf" srcId="{3BC2FBD4-4F66-49BA-A917-F67B6208E97C}" destId="{7A4A5450-A9C7-424C-A8D0-51F39116EE22}" srcOrd="22" destOrd="0" presId="urn:microsoft.com/office/officeart/2008/layout/LinedList"/>
    <dgm:cxn modelId="{15935054-F3E2-447F-8CDE-BC9C7969F384}" type="presParOf" srcId="{7A4A5450-A9C7-424C-A8D0-51F39116EE22}" destId="{0938FB1E-D8DF-46B7-80F8-5C555C5C8181}" srcOrd="0" destOrd="0" presId="urn:microsoft.com/office/officeart/2008/layout/LinedList"/>
    <dgm:cxn modelId="{7E26C471-CD83-43B3-852D-A37D1FB9D292}" type="presParOf" srcId="{7A4A5450-A9C7-424C-A8D0-51F39116EE22}" destId="{70E455CF-E316-46A9-A8A8-92D2ABF4095A}" srcOrd="1" destOrd="0" presId="urn:microsoft.com/office/officeart/2008/layout/LinedList"/>
    <dgm:cxn modelId="{CC87FC90-2EDA-4753-9109-0E15E5BF0528}" type="presParOf" srcId="{7A4A5450-A9C7-424C-A8D0-51F39116EE22}" destId="{077C2EF8-6597-49C2-8289-3266F412FAB3}" srcOrd="2" destOrd="0" presId="urn:microsoft.com/office/officeart/2008/layout/LinedList"/>
    <dgm:cxn modelId="{0CB1DE9E-88CE-4981-85A3-861501ACB0DB}" type="presParOf" srcId="{3BC2FBD4-4F66-49BA-A917-F67B6208E97C}" destId="{1A0865BC-4D5A-40AE-AC95-1BEEB2DAC78A}" srcOrd="23" destOrd="0" presId="urn:microsoft.com/office/officeart/2008/layout/LinedList"/>
    <dgm:cxn modelId="{4E52FD9F-460B-4C3A-A44B-3033DCC59076}" type="presParOf" srcId="{3BC2FBD4-4F66-49BA-A917-F67B6208E97C}" destId="{EE823965-AFCC-4400-863E-C007B03F684E}" srcOrd="24" destOrd="0" presId="urn:microsoft.com/office/officeart/2008/layout/LinedList"/>
    <dgm:cxn modelId="{667B8966-F23B-4993-BEBB-826E4850FABD}" type="presParOf" srcId="{3BC2FBD4-4F66-49BA-A917-F67B6208E97C}" destId="{C3D19279-172F-43D6-8FA7-FCA9C7AAEF9E}" srcOrd="25" destOrd="0" presId="urn:microsoft.com/office/officeart/2008/layout/LinedList"/>
    <dgm:cxn modelId="{E25AFBCC-0A1F-4E7F-A5FE-CBD38B473B5A}" type="presParOf" srcId="{C3D19279-172F-43D6-8FA7-FCA9C7AAEF9E}" destId="{C984F3E8-2682-48E1-AAA5-81C1DDCAF6B8}" srcOrd="0" destOrd="0" presId="urn:microsoft.com/office/officeart/2008/layout/LinedList"/>
    <dgm:cxn modelId="{4F648B56-F75F-4EE3-80C6-61DF81E9BDA7}" type="presParOf" srcId="{C3D19279-172F-43D6-8FA7-FCA9C7AAEF9E}" destId="{4F0F949A-DC32-492E-93D6-19BB5710FDC1}" srcOrd="1" destOrd="0" presId="urn:microsoft.com/office/officeart/2008/layout/LinedList"/>
    <dgm:cxn modelId="{ACCD5230-89C2-48A0-83C1-08B4BC696B60}" type="presParOf" srcId="{C3D19279-172F-43D6-8FA7-FCA9C7AAEF9E}" destId="{6A372B19-B2FC-4B80-823A-9007C31DEE22}" srcOrd="2" destOrd="0" presId="urn:microsoft.com/office/officeart/2008/layout/LinedList"/>
    <dgm:cxn modelId="{DA530BE2-60A9-4511-8952-39203758D0A0}" type="presParOf" srcId="{3BC2FBD4-4F66-49BA-A917-F67B6208E97C}" destId="{8CAB26AA-7EA6-4FBB-8070-67CA91F575AE}" srcOrd="26" destOrd="0" presId="urn:microsoft.com/office/officeart/2008/layout/LinedList"/>
    <dgm:cxn modelId="{6CB7EC34-AF52-4306-9E9C-1BB6B50AC16C}" type="presParOf" srcId="{3BC2FBD4-4F66-49BA-A917-F67B6208E97C}" destId="{AD4D4499-A6F3-45E3-ACBE-72298EA1B9EE}" srcOrd="27" destOrd="0" presId="urn:microsoft.com/office/officeart/2008/layout/LinedList"/>
    <dgm:cxn modelId="{F0FCE851-3FDC-4FED-950D-0DB62EFC042D}" type="presParOf" srcId="{3BC2FBD4-4F66-49BA-A917-F67B6208E97C}" destId="{EB96D3E0-8D0A-4DF1-B1DC-B584E32DAD5B}" srcOrd="28" destOrd="0" presId="urn:microsoft.com/office/officeart/2008/layout/LinedList"/>
    <dgm:cxn modelId="{CEEE610A-D7F1-4E33-B7DA-341A3BFC7912}" type="presParOf" srcId="{EB96D3E0-8D0A-4DF1-B1DC-B584E32DAD5B}" destId="{B255FB1F-6F20-46ED-9A2F-6D66262D4167}" srcOrd="0" destOrd="0" presId="urn:microsoft.com/office/officeart/2008/layout/LinedList"/>
    <dgm:cxn modelId="{63DB866E-808C-466B-867C-04B489C0383F}" type="presParOf" srcId="{EB96D3E0-8D0A-4DF1-B1DC-B584E32DAD5B}" destId="{B946507F-ADA1-474E-AB7D-4A914366EF7E}" srcOrd="1" destOrd="0" presId="urn:microsoft.com/office/officeart/2008/layout/LinedList"/>
    <dgm:cxn modelId="{4FB0C242-07FE-4D0F-AD81-6AF0E64D3849}" type="presParOf" srcId="{EB96D3E0-8D0A-4DF1-B1DC-B584E32DAD5B}" destId="{308769C8-D543-418C-BCF5-4E5A01B8215B}" srcOrd="2" destOrd="0" presId="urn:microsoft.com/office/officeart/2008/layout/LinedList"/>
    <dgm:cxn modelId="{D5DEA804-3E0F-4717-84B8-A0338E0DFCED}" type="presParOf" srcId="{3BC2FBD4-4F66-49BA-A917-F67B6208E97C}" destId="{5AAC5C02-7405-4ED2-8C4E-8FE9E0B4E7C1}" srcOrd="29" destOrd="0" presId="urn:microsoft.com/office/officeart/2008/layout/LinedList"/>
    <dgm:cxn modelId="{5199139E-4F42-46B4-B9D5-7FE9E1D49819}" type="presParOf" srcId="{3BC2FBD4-4F66-49BA-A917-F67B6208E97C}" destId="{BCFC1383-1318-4C0F-B670-38D85EE3FA06}" srcOrd="30" destOrd="0" presId="urn:microsoft.com/office/officeart/2008/layout/LinedList"/>
    <dgm:cxn modelId="{B539F288-A45F-4DA8-BD62-EBDCA7D01A31}" type="presParOf" srcId="{3BC2FBD4-4F66-49BA-A917-F67B6208E97C}" destId="{2D8D9CC0-CD01-4E0D-AFE3-E6B1D04F3ABF}" srcOrd="31" destOrd="0" presId="urn:microsoft.com/office/officeart/2008/layout/LinedList"/>
    <dgm:cxn modelId="{DD3EEE3A-406C-4631-98E6-BF3300AE0C8D}" type="presParOf" srcId="{2D8D9CC0-CD01-4E0D-AFE3-E6B1D04F3ABF}" destId="{B9B8232C-CC83-4315-9EE5-59B442EE46A3}" srcOrd="0" destOrd="0" presId="urn:microsoft.com/office/officeart/2008/layout/LinedList"/>
    <dgm:cxn modelId="{DDC69DD6-89B0-4FA8-A387-00AF17FFEC41}" type="presParOf" srcId="{2D8D9CC0-CD01-4E0D-AFE3-E6B1D04F3ABF}" destId="{F858C650-4972-41B2-B86F-50B0B8217BE7}" srcOrd="1" destOrd="0" presId="urn:microsoft.com/office/officeart/2008/layout/LinedList"/>
    <dgm:cxn modelId="{D6673AD4-7BA4-4D2E-8640-A8E6139F19BA}" type="presParOf" srcId="{2D8D9CC0-CD01-4E0D-AFE3-E6B1D04F3ABF}" destId="{D0A2DDBC-C749-4D78-8232-E30E7B68B3AF}" srcOrd="2" destOrd="0" presId="urn:microsoft.com/office/officeart/2008/layout/LinedList"/>
    <dgm:cxn modelId="{ABB62576-5517-499D-AC96-E6BD4AA5A1B9}" type="presParOf" srcId="{3BC2FBD4-4F66-49BA-A917-F67B6208E97C}" destId="{7D569CC4-3238-4881-BBDB-76942E936979}" srcOrd="32" destOrd="0" presId="urn:microsoft.com/office/officeart/2008/layout/LinedList"/>
    <dgm:cxn modelId="{1063370E-10CA-4F1C-B33F-2019D5B7989A}" type="presParOf" srcId="{3BC2FBD4-4F66-49BA-A917-F67B6208E97C}" destId="{6677B6BE-D6A1-4A19-8712-1A473EDDA13A}" srcOrd="33" destOrd="0" presId="urn:microsoft.com/office/officeart/2008/layout/LinedList"/>
    <dgm:cxn modelId="{2E234D4E-2554-4EB6-AF8C-94212BCD4CC9}" type="presParOf" srcId="{3BC2FBD4-4F66-49BA-A917-F67B6208E97C}" destId="{ED9B153A-273B-4075-B3D7-705FE38AC828}" srcOrd="34" destOrd="0" presId="urn:microsoft.com/office/officeart/2008/layout/LinedList"/>
    <dgm:cxn modelId="{5D90161F-56EE-4B94-9CA6-BD22BF8BB55C}" type="presParOf" srcId="{ED9B153A-273B-4075-B3D7-705FE38AC828}" destId="{9EB8D95E-513B-453F-B8B6-A45BFF484042}" srcOrd="0" destOrd="0" presId="urn:microsoft.com/office/officeart/2008/layout/LinedList"/>
    <dgm:cxn modelId="{62808A3A-C448-4666-8057-2B142F647082}" type="presParOf" srcId="{ED9B153A-273B-4075-B3D7-705FE38AC828}" destId="{0FD0E8B4-FEB6-40AB-99D1-81C5248CEFF9}" srcOrd="1" destOrd="0" presId="urn:microsoft.com/office/officeart/2008/layout/LinedList"/>
    <dgm:cxn modelId="{5E8527EB-00B6-48BD-BFB0-95D6BD333206}" type="presParOf" srcId="{ED9B153A-273B-4075-B3D7-705FE38AC828}" destId="{19208B59-319F-4F6C-A3BE-5F150AE9E5E9}" srcOrd="2" destOrd="0" presId="urn:microsoft.com/office/officeart/2008/layout/LinedList"/>
    <dgm:cxn modelId="{B7A2E1E6-AD72-48FF-B71F-0239F709B2C6}" type="presParOf" srcId="{3BC2FBD4-4F66-49BA-A917-F67B6208E97C}" destId="{F2BC57ED-79C8-45A8-82DB-91BBE47F1F37}" srcOrd="35" destOrd="0" presId="urn:microsoft.com/office/officeart/2008/layout/LinedList"/>
    <dgm:cxn modelId="{A8657A45-98A1-403A-BDCD-2D3DD9442765}" type="presParOf" srcId="{3BC2FBD4-4F66-49BA-A917-F67B6208E97C}" destId="{6FFA1B29-33BB-43EB-9D25-C12585B6E121}" srcOrd="36" destOrd="0" presId="urn:microsoft.com/office/officeart/2008/layout/LinedList"/>
  </dgm:cxnLst>
  <dgm:bg/>
  <dgm:whole/>
  <dgm:extLst>
    <a:ext uri="http://schemas.microsoft.com/office/drawing/2008/diagram">
      <dsp:dataModelExt xmlns:dsp="http://schemas.microsoft.com/office/drawing/2008/diagram" relId="rId147" minVer="http://schemas.openxmlformats.org/drawingml/2006/diagram"/>
    </a:ext>
    <a:ext uri="{C62137D5-CB1D-491B-B009-E17868A290BF}">
      <dgm14:recolorImg xmlns:dgm14="http://schemas.microsoft.com/office/drawing/2010/diagram" val="1"/>
    </a:ext>
  </dgm:extLst>
</dgm:dataModel>
</file>

<file path=word/diagrams/data18.xml><?xml version="1.0" encoding="utf-8"?>
<dgm:dataModel xmlns:dgm="http://schemas.openxmlformats.org/drawingml/2006/diagram" xmlns:a="http://schemas.openxmlformats.org/drawingml/2006/main">
  <dgm:ptLst>
    <dgm:pt modelId="{6D486C09-5CD3-4ED1-BE66-0CAFFF6016E2}"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6A955B2B-3BCB-48FF-A15D-EB4C35A05527}">
      <dgm:prSet phldrT="[Text]" custT="1"/>
      <dgm:spPr/>
      <dgm:t>
        <a:bodyPr/>
        <a:lstStyle/>
        <a:p>
          <a:r>
            <a:rPr lang="fa-IR" sz="1400" b="1">
              <a:latin typeface="IRNazanin" panose="02000506000000020002" pitchFamily="2" charset="-78"/>
              <a:cs typeface="B Nazanin" panose="00000400000000000000" pitchFamily="2" charset="-78"/>
            </a:rPr>
            <a:t>وضع موجود فضای یادگیری</a:t>
          </a:r>
          <a:endParaRPr lang="en-US" sz="1400" b="1">
            <a:latin typeface="IRNazanin" panose="02000506000000020002" pitchFamily="2" charset="-78"/>
            <a:cs typeface="B Nazanin" panose="00000400000000000000" pitchFamily="2" charset="-78"/>
          </a:endParaRPr>
        </a:p>
      </dgm:t>
    </dgm:pt>
    <dgm:pt modelId="{8A39D7DE-FA04-4285-9269-70DC10D496E2}" type="parTrans" cxnId="{BA797035-33AF-43BF-A70A-3E77E030C970}">
      <dgm:prSet/>
      <dgm:spPr/>
      <dgm:t>
        <a:bodyPr/>
        <a:lstStyle/>
        <a:p>
          <a:endParaRPr lang="en-US" sz="1050" b="1">
            <a:latin typeface="IRNazanin" panose="02000506000000020002" pitchFamily="2" charset="-78"/>
            <a:cs typeface="B Nazanin" panose="00000400000000000000" pitchFamily="2" charset="-78"/>
          </a:endParaRPr>
        </a:p>
      </dgm:t>
    </dgm:pt>
    <dgm:pt modelId="{039E4C00-09D8-4373-BBC3-B646D595963B}" type="sibTrans" cxnId="{BA797035-33AF-43BF-A70A-3E77E030C970}">
      <dgm:prSet/>
      <dgm:spPr/>
      <dgm:t>
        <a:bodyPr/>
        <a:lstStyle/>
        <a:p>
          <a:endParaRPr lang="en-US" sz="1050" b="1">
            <a:latin typeface="IRNazanin" panose="02000506000000020002" pitchFamily="2" charset="-78"/>
            <a:cs typeface="B Nazanin" panose="00000400000000000000" pitchFamily="2" charset="-78"/>
          </a:endParaRPr>
        </a:p>
      </dgm:t>
    </dgm:pt>
    <dgm:pt modelId="{9E94AC77-4D52-4ED8-8D36-848A50B99A79}">
      <dgm:prSet phldrT="[Text]" custT="1"/>
      <dgm:spPr/>
      <dgm:t>
        <a:bodyPr/>
        <a:lstStyle/>
        <a:p>
          <a:r>
            <a:rPr lang="fa-IR" sz="1050" b="1">
              <a:latin typeface="IRNazanin" panose="02000506000000020002" pitchFamily="2" charset="-78"/>
              <a:cs typeface="B Nazanin" panose="00000400000000000000" pitchFamily="2" charset="-78"/>
            </a:rPr>
            <a:t>تراکم بالای دانش‌آموزان</a:t>
          </a:r>
          <a:endParaRPr lang="en-US" sz="1050" b="1">
            <a:latin typeface="IRNazanin" panose="02000506000000020002" pitchFamily="2" charset="-78"/>
            <a:cs typeface="B Nazanin" panose="00000400000000000000" pitchFamily="2" charset="-78"/>
          </a:endParaRPr>
        </a:p>
      </dgm:t>
    </dgm:pt>
    <dgm:pt modelId="{3D1AA958-36EF-4B31-A5D1-3B95F2BC06DF}" type="parTrans" cxnId="{7D3153F8-0976-45EE-8794-3D62EDB61751}">
      <dgm:prSet/>
      <dgm:spPr/>
      <dgm:t>
        <a:bodyPr/>
        <a:lstStyle/>
        <a:p>
          <a:endParaRPr lang="en-US" sz="1050" b="1">
            <a:latin typeface="IRNazanin" panose="02000506000000020002" pitchFamily="2" charset="-78"/>
            <a:cs typeface="B Nazanin" panose="00000400000000000000" pitchFamily="2" charset="-78"/>
          </a:endParaRPr>
        </a:p>
      </dgm:t>
    </dgm:pt>
    <dgm:pt modelId="{D7AE2934-488A-41AB-A1A2-A137883F2BC5}" type="sibTrans" cxnId="{7D3153F8-0976-45EE-8794-3D62EDB61751}">
      <dgm:prSet/>
      <dgm:spPr/>
      <dgm:t>
        <a:bodyPr/>
        <a:lstStyle/>
        <a:p>
          <a:endParaRPr lang="en-US" sz="1050" b="1">
            <a:latin typeface="IRNazanin" panose="02000506000000020002" pitchFamily="2" charset="-78"/>
            <a:cs typeface="B Nazanin" panose="00000400000000000000" pitchFamily="2" charset="-78"/>
          </a:endParaRPr>
        </a:p>
      </dgm:t>
    </dgm:pt>
    <dgm:pt modelId="{5BE83607-44B2-41D6-8552-7BE01EEAB14B}">
      <dgm:prSet phldrT="[Text]" custT="1"/>
      <dgm:spPr/>
      <dgm:t>
        <a:bodyPr/>
        <a:lstStyle/>
        <a:p>
          <a:r>
            <a:rPr lang="fa-IR" sz="900" b="1">
              <a:latin typeface="IRNazanin" panose="02000506000000020002" pitchFamily="2" charset="-78"/>
              <a:cs typeface="B Nazanin" panose="00000400000000000000" pitchFamily="2" charset="-78"/>
            </a:rPr>
            <a:t>یکسان بودن طراحی فضای داخلی و معماری تمام مدارس</a:t>
          </a:r>
          <a:endParaRPr lang="en-US" sz="900" b="1">
            <a:latin typeface="IRNazanin" panose="02000506000000020002" pitchFamily="2" charset="-78"/>
            <a:cs typeface="B Nazanin" panose="00000400000000000000" pitchFamily="2" charset="-78"/>
          </a:endParaRPr>
        </a:p>
      </dgm:t>
    </dgm:pt>
    <dgm:pt modelId="{28B5ADB0-09FD-42B1-942A-1FA9125FEC76}" type="parTrans" cxnId="{10C8EB9C-3D33-480C-AF34-1B1788AB36D4}">
      <dgm:prSet/>
      <dgm:spPr/>
      <dgm:t>
        <a:bodyPr/>
        <a:lstStyle/>
        <a:p>
          <a:endParaRPr lang="en-US" sz="1050" b="1">
            <a:latin typeface="IRNazanin" panose="02000506000000020002" pitchFamily="2" charset="-78"/>
            <a:cs typeface="B Nazanin" panose="00000400000000000000" pitchFamily="2" charset="-78"/>
          </a:endParaRPr>
        </a:p>
      </dgm:t>
    </dgm:pt>
    <dgm:pt modelId="{1E46673F-9F92-45FF-9402-0F63C8502834}" type="sibTrans" cxnId="{10C8EB9C-3D33-480C-AF34-1B1788AB36D4}">
      <dgm:prSet/>
      <dgm:spPr/>
      <dgm:t>
        <a:bodyPr/>
        <a:lstStyle/>
        <a:p>
          <a:endParaRPr lang="en-US" sz="1050" b="1">
            <a:latin typeface="IRNazanin" panose="02000506000000020002" pitchFamily="2" charset="-78"/>
            <a:cs typeface="B Nazanin" panose="00000400000000000000" pitchFamily="2" charset="-78"/>
          </a:endParaRPr>
        </a:p>
      </dgm:t>
    </dgm:pt>
    <dgm:pt modelId="{2FFA92DA-1043-422A-9EF6-626BBCD9447A}">
      <dgm:prSet phldrT="[Text]" custT="1"/>
      <dgm:spPr/>
      <dgm:t>
        <a:bodyPr/>
        <a:lstStyle/>
        <a:p>
          <a:r>
            <a:rPr lang="fa-IR" sz="1050" b="1">
              <a:latin typeface="IRNazanin" panose="02000506000000020002" pitchFamily="2" charset="-78"/>
              <a:cs typeface="B Nazanin" panose="00000400000000000000" pitchFamily="2" charset="-78"/>
            </a:rPr>
            <a:t>فضای بدون انعطاف</a:t>
          </a:r>
          <a:endParaRPr lang="en-US" sz="1050" b="1">
            <a:latin typeface="IRNazanin" panose="02000506000000020002" pitchFamily="2" charset="-78"/>
            <a:cs typeface="B Nazanin" panose="00000400000000000000" pitchFamily="2" charset="-78"/>
          </a:endParaRPr>
        </a:p>
      </dgm:t>
    </dgm:pt>
    <dgm:pt modelId="{E72FB1E2-F511-4143-A9BF-830D20AC5C9D}" type="parTrans" cxnId="{E39F8E0A-23A4-43C0-A4EF-5AE2488405CE}">
      <dgm:prSet/>
      <dgm:spPr/>
      <dgm:t>
        <a:bodyPr/>
        <a:lstStyle/>
        <a:p>
          <a:endParaRPr lang="en-US" sz="1050" b="1">
            <a:latin typeface="IRNazanin" panose="02000506000000020002" pitchFamily="2" charset="-78"/>
            <a:cs typeface="B Nazanin" panose="00000400000000000000" pitchFamily="2" charset="-78"/>
          </a:endParaRPr>
        </a:p>
      </dgm:t>
    </dgm:pt>
    <dgm:pt modelId="{4FB0B966-E79B-4C42-94B9-CC13B8A55B03}" type="sibTrans" cxnId="{E39F8E0A-23A4-43C0-A4EF-5AE2488405CE}">
      <dgm:prSet/>
      <dgm:spPr/>
      <dgm:t>
        <a:bodyPr/>
        <a:lstStyle/>
        <a:p>
          <a:endParaRPr lang="en-US" sz="1050" b="1">
            <a:latin typeface="IRNazanin" panose="02000506000000020002" pitchFamily="2" charset="-78"/>
            <a:cs typeface="B Nazanin" panose="00000400000000000000" pitchFamily="2" charset="-78"/>
          </a:endParaRPr>
        </a:p>
      </dgm:t>
    </dgm:pt>
    <dgm:pt modelId="{B5FB93FD-AC2B-4928-8F15-A4859A7F9386}">
      <dgm:prSet custT="1"/>
      <dgm:spPr/>
      <dgm:t>
        <a:bodyPr/>
        <a:lstStyle/>
        <a:p>
          <a:r>
            <a:rPr lang="fa-IR" sz="900" b="1">
              <a:latin typeface="IRNazanin" panose="02000506000000020002" pitchFamily="2" charset="-78"/>
              <a:cs typeface="B Nazanin" panose="00000400000000000000" pitchFamily="2" charset="-78"/>
            </a:rPr>
            <a:t>مشکلات سرمایشی، گرمایشی، تهویه‌ی هوا و نور نامناسب</a:t>
          </a:r>
          <a:endParaRPr lang="en-US" sz="900" b="1">
            <a:latin typeface="IRNazanin" panose="02000506000000020002" pitchFamily="2" charset="-78"/>
            <a:cs typeface="B Nazanin" panose="00000400000000000000" pitchFamily="2" charset="-78"/>
          </a:endParaRPr>
        </a:p>
      </dgm:t>
    </dgm:pt>
    <dgm:pt modelId="{0BF6A619-4FF8-4B54-AA72-2F5640543044}" type="parTrans" cxnId="{88BEEDC8-CFB3-44B8-BCD5-C14BE7110B32}">
      <dgm:prSet/>
      <dgm:spPr/>
      <dgm:t>
        <a:bodyPr/>
        <a:lstStyle/>
        <a:p>
          <a:endParaRPr lang="en-US" sz="1050" b="1">
            <a:latin typeface="IRNazanin" panose="02000506000000020002" pitchFamily="2" charset="-78"/>
            <a:cs typeface="B Nazanin" panose="00000400000000000000" pitchFamily="2" charset="-78"/>
          </a:endParaRPr>
        </a:p>
      </dgm:t>
    </dgm:pt>
    <dgm:pt modelId="{A1AE7165-312B-400B-9D66-5F4EBD37E39C}" type="sibTrans" cxnId="{88BEEDC8-CFB3-44B8-BCD5-C14BE7110B32}">
      <dgm:prSet/>
      <dgm:spPr/>
      <dgm:t>
        <a:bodyPr/>
        <a:lstStyle/>
        <a:p>
          <a:endParaRPr lang="en-US" sz="1050" b="1">
            <a:latin typeface="IRNazanin" panose="02000506000000020002" pitchFamily="2" charset="-78"/>
            <a:cs typeface="B Nazanin" panose="00000400000000000000" pitchFamily="2" charset="-78"/>
          </a:endParaRPr>
        </a:p>
      </dgm:t>
    </dgm:pt>
    <dgm:pt modelId="{D1F57BB6-2E60-4509-9F6A-065320B1173A}">
      <dgm:prSet custT="1"/>
      <dgm:spPr/>
      <dgm:t>
        <a:bodyPr/>
        <a:lstStyle/>
        <a:p>
          <a:r>
            <a:rPr lang="fa-IR" sz="1050" b="1">
              <a:latin typeface="IRNazanin" panose="02000506000000020002" pitchFamily="2" charset="-78"/>
              <a:cs typeface="B Nazanin" panose="00000400000000000000" pitchFamily="2" charset="-78"/>
            </a:rPr>
            <a:t>طراحی نامتناسب با نیازهای دانش‌آموزان </a:t>
          </a:r>
          <a:endParaRPr lang="en-US" sz="1050" b="1">
            <a:latin typeface="IRNazanin" panose="02000506000000020002" pitchFamily="2" charset="-78"/>
            <a:cs typeface="B Nazanin" panose="00000400000000000000" pitchFamily="2" charset="-78"/>
          </a:endParaRPr>
        </a:p>
      </dgm:t>
    </dgm:pt>
    <dgm:pt modelId="{FB6A2C77-5185-4505-B9F4-75352DB01355}" type="parTrans" cxnId="{B3ED52B7-78B2-4618-9BAF-34CD632EA8FB}">
      <dgm:prSet/>
      <dgm:spPr/>
      <dgm:t>
        <a:bodyPr/>
        <a:lstStyle/>
        <a:p>
          <a:endParaRPr lang="en-US" sz="1050" b="1">
            <a:latin typeface="IRNazanin" panose="02000506000000020002" pitchFamily="2" charset="-78"/>
            <a:cs typeface="B Nazanin" panose="00000400000000000000" pitchFamily="2" charset="-78"/>
          </a:endParaRPr>
        </a:p>
      </dgm:t>
    </dgm:pt>
    <dgm:pt modelId="{B4345A52-B33C-4133-B9F1-5BCF554527DE}" type="sibTrans" cxnId="{B3ED52B7-78B2-4618-9BAF-34CD632EA8FB}">
      <dgm:prSet/>
      <dgm:spPr/>
      <dgm:t>
        <a:bodyPr/>
        <a:lstStyle/>
        <a:p>
          <a:endParaRPr lang="en-US" sz="1050" b="1">
            <a:latin typeface="IRNazanin" panose="02000506000000020002" pitchFamily="2" charset="-78"/>
            <a:cs typeface="B Nazanin" panose="00000400000000000000" pitchFamily="2" charset="-78"/>
          </a:endParaRPr>
        </a:p>
      </dgm:t>
    </dgm:pt>
    <dgm:pt modelId="{9755E076-96BF-4FAF-BA3A-51245BCD85A5}">
      <dgm:prSet custT="1"/>
      <dgm:spPr/>
      <dgm:t>
        <a:bodyPr/>
        <a:lstStyle/>
        <a:p>
          <a:r>
            <a:rPr lang="fa-IR" sz="900" b="1">
              <a:latin typeface="IRNazanin" panose="02000506000000020002" pitchFamily="2" charset="-78"/>
              <a:cs typeface="B Nazanin" panose="00000400000000000000" pitchFamily="2" charset="-78"/>
            </a:rPr>
            <a:t>تاثیرات روحی-روانی فضای فعلی روی دانش‌آموزان </a:t>
          </a:r>
          <a:endParaRPr lang="en-US" sz="900" b="1">
            <a:latin typeface="IRNazanin" panose="02000506000000020002" pitchFamily="2" charset="-78"/>
            <a:cs typeface="B Nazanin" panose="00000400000000000000" pitchFamily="2" charset="-78"/>
          </a:endParaRPr>
        </a:p>
      </dgm:t>
    </dgm:pt>
    <dgm:pt modelId="{E93C78B8-F4CC-4564-8CCB-7CC46ECD93C8}" type="parTrans" cxnId="{E8AAAE08-5DFA-4C80-BBAB-58C3B2AE789B}">
      <dgm:prSet/>
      <dgm:spPr/>
      <dgm:t>
        <a:bodyPr/>
        <a:lstStyle/>
        <a:p>
          <a:endParaRPr lang="en-US" sz="1050" b="1">
            <a:latin typeface="IRNazanin" panose="02000506000000020002" pitchFamily="2" charset="-78"/>
            <a:cs typeface="B Nazanin" panose="00000400000000000000" pitchFamily="2" charset="-78"/>
          </a:endParaRPr>
        </a:p>
      </dgm:t>
    </dgm:pt>
    <dgm:pt modelId="{9FEDF9FD-A772-4A9E-BB1C-3AF86C069F01}" type="sibTrans" cxnId="{E8AAAE08-5DFA-4C80-BBAB-58C3B2AE789B}">
      <dgm:prSet/>
      <dgm:spPr/>
      <dgm:t>
        <a:bodyPr/>
        <a:lstStyle/>
        <a:p>
          <a:endParaRPr lang="en-US" sz="1050" b="1">
            <a:latin typeface="IRNazanin" panose="02000506000000020002" pitchFamily="2" charset="-78"/>
            <a:cs typeface="B Nazanin" panose="00000400000000000000" pitchFamily="2" charset="-78"/>
          </a:endParaRPr>
        </a:p>
      </dgm:t>
    </dgm:pt>
    <dgm:pt modelId="{9C638068-F99C-4386-BA98-33E7C3D41CD8}" type="pres">
      <dgm:prSet presAssocID="{6D486C09-5CD3-4ED1-BE66-0CAFFF6016E2}" presName="Name0" presStyleCnt="0">
        <dgm:presLayoutVars>
          <dgm:chMax val="1"/>
          <dgm:dir/>
          <dgm:animLvl val="ctr"/>
          <dgm:resizeHandles val="exact"/>
        </dgm:presLayoutVars>
      </dgm:prSet>
      <dgm:spPr/>
    </dgm:pt>
    <dgm:pt modelId="{4AE6B048-C669-41D0-BA1C-ABBB24FE89DB}" type="pres">
      <dgm:prSet presAssocID="{6A955B2B-3BCB-48FF-A15D-EB4C35A05527}" presName="centerShape" presStyleLbl="node0" presStyleIdx="0" presStyleCnt="1"/>
      <dgm:spPr/>
    </dgm:pt>
    <dgm:pt modelId="{C65A6F05-6B10-4E31-A046-B069B915E5F7}" type="pres">
      <dgm:prSet presAssocID="{9E94AC77-4D52-4ED8-8D36-848A50B99A79}" presName="node" presStyleLbl="node1" presStyleIdx="0" presStyleCnt="6">
        <dgm:presLayoutVars>
          <dgm:bulletEnabled val="1"/>
        </dgm:presLayoutVars>
      </dgm:prSet>
      <dgm:spPr/>
    </dgm:pt>
    <dgm:pt modelId="{92C3A492-2BCF-4BCD-9082-5FB0BCBAA352}" type="pres">
      <dgm:prSet presAssocID="{9E94AC77-4D52-4ED8-8D36-848A50B99A79}" presName="dummy" presStyleCnt="0"/>
      <dgm:spPr/>
    </dgm:pt>
    <dgm:pt modelId="{C17DA6A4-F6FC-4B16-AF20-100283106DFA}" type="pres">
      <dgm:prSet presAssocID="{D7AE2934-488A-41AB-A1A2-A137883F2BC5}" presName="sibTrans" presStyleLbl="sibTrans2D1" presStyleIdx="0" presStyleCnt="6"/>
      <dgm:spPr/>
    </dgm:pt>
    <dgm:pt modelId="{7340C98B-F883-4373-A18C-AE491FD111AB}" type="pres">
      <dgm:prSet presAssocID="{5BE83607-44B2-41D6-8552-7BE01EEAB14B}" presName="node" presStyleLbl="node1" presStyleIdx="1" presStyleCnt="6">
        <dgm:presLayoutVars>
          <dgm:bulletEnabled val="1"/>
        </dgm:presLayoutVars>
      </dgm:prSet>
      <dgm:spPr/>
    </dgm:pt>
    <dgm:pt modelId="{E183EA0B-FB1A-426D-9B06-BAEFE660ECC9}" type="pres">
      <dgm:prSet presAssocID="{5BE83607-44B2-41D6-8552-7BE01EEAB14B}" presName="dummy" presStyleCnt="0"/>
      <dgm:spPr/>
    </dgm:pt>
    <dgm:pt modelId="{9AD253B6-B194-4D20-BAAA-A4F845F77202}" type="pres">
      <dgm:prSet presAssocID="{1E46673F-9F92-45FF-9402-0F63C8502834}" presName="sibTrans" presStyleLbl="sibTrans2D1" presStyleIdx="1" presStyleCnt="6"/>
      <dgm:spPr/>
    </dgm:pt>
    <dgm:pt modelId="{8B324835-BE0F-4127-B0E8-EEFCA9FCA456}" type="pres">
      <dgm:prSet presAssocID="{B5FB93FD-AC2B-4928-8F15-A4859A7F9386}" presName="node" presStyleLbl="node1" presStyleIdx="2" presStyleCnt="6">
        <dgm:presLayoutVars>
          <dgm:bulletEnabled val="1"/>
        </dgm:presLayoutVars>
      </dgm:prSet>
      <dgm:spPr/>
    </dgm:pt>
    <dgm:pt modelId="{793774C8-AD13-415F-96CE-1BB4BF770575}" type="pres">
      <dgm:prSet presAssocID="{B5FB93FD-AC2B-4928-8F15-A4859A7F9386}" presName="dummy" presStyleCnt="0"/>
      <dgm:spPr/>
    </dgm:pt>
    <dgm:pt modelId="{2AE0C8EF-573F-4786-B0CB-CE36ECB45148}" type="pres">
      <dgm:prSet presAssocID="{A1AE7165-312B-400B-9D66-5F4EBD37E39C}" presName="sibTrans" presStyleLbl="sibTrans2D1" presStyleIdx="2" presStyleCnt="6"/>
      <dgm:spPr/>
    </dgm:pt>
    <dgm:pt modelId="{57EEB7A2-0F8D-467C-B2F4-DEE20E317CFE}" type="pres">
      <dgm:prSet presAssocID="{D1F57BB6-2E60-4509-9F6A-065320B1173A}" presName="node" presStyleLbl="node1" presStyleIdx="3" presStyleCnt="6">
        <dgm:presLayoutVars>
          <dgm:bulletEnabled val="1"/>
        </dgm:presLayoutVars>
      </dgm:prSet>
      <dgm:spPr/>
    </dgm:pt>
    <dgm:pt modelId="{D0E04856-6F37-462A-9628-E5542A5D052C}" type="pres">
      <dgm:prSet presAssocID="{D1F57BB6-2E60-4509-9F6A-065320B1173A}" presName="dummy" presStyleCnt="0"/>
      <dgm:spPr/>
    </dgm:pt>
    <dgm:pt modelId="{E423D663-A037-449F-8C17-5ED4AC42C1F4}" type="pres">
      <dgm:prSet presAssocID="{B4345A52-B33C-4133-B9F1-5BCF554527DE}" presName="sibTrans" presStyleLbl="sibTrans2D1" presStyleIdx="3" presStyleCnt="6"/>
      <dgm:spPr/>
    </dgm:pt>
    <dgm:pt modelId="{2652D7C5-18C4-4FE8-8281-95EAFF9E6B3B}" type="pres">
      <dgm:prSet presAssocID="{9755E076-96BF-4FAF-BA3A-51245BCD85A5}" presName="node" presStyleLbl="node1" presStyleIdx="4" presStyleCnt="6">
        <dgm:presLayoutVars>
          <dgm:bulletEnabled val="1"/>
        </dgm:presLayoutVars>
      </dgm:prSet>
      <dgm:spPr/>
    </dgm:pt>
    <dgm:pt modelId="{AEF5C904-E76D-43EF-A53F-133896A92CB0}" type="pres">
      <dgm:prSet presAssocID="{9755E076-96BF-4FAF-BA3A-51245BCD85A5}" presName="dummy" presStyleCnt="0"/>
      <dgm:spPr/>
    </dgm:pt>
    <dgm:pt modelId="{8F84310B-7DA6-4F0D-827D-9C07937DDF6C}" type="pres">
      <dgm:prSet presAssocID="{9FEDF9FD-A772-4A9E-BB1C-3AF86C069F01}" presName="sibTrans" presStyleLbl="sibTrans2D1" presStyleIdx="4" presStyleCnt="6"/>
      <dgm:spPr/>
    </dgm:pt>
    <dgm:pt modelId="{DE64E932-C9B4-4EFA-B9A4-27C01813AAD8}" type="pres">
      <dgm:prSet presAssocID="{2FFA92DA-1043-422A-9EF6-626BBCD9447A}" presName="node" presStyleLbl="node1" presStyleIdx="5" presStyleCnt="6">
        <dgm:presLayoutVars>
          <dgm:bulletEnabled val="1"/>
        </dgm:presLayoutVars>
      </dgm:prSet>
      <dgm:spPr/>
    </dgm:pt>
    <dgm:pt modelId="{8506CE61-E8E2-487E-BE72-65BD0F0BA317}" type="pres">
      <dgm:prSet presAssocID="{2FFA92DA-1043-422A-9EF6-626BBCD9447A}" presName="dummy" presStyleCnt="0"/>
      <dgm:spPr/>
    </dgm:pt>
    <dgm:pt modelId="{4B441567-68E1-455B-A038-4591159AD76C}" type="pres">
      <dgm:prSet presAssocID="{4FB0B966-E79B-4C42-94B9-CC13B8A55B03}" presName="sibTrans" presStyleLbl="sibTrans2D1" presStyleIdx="5" presStyleCnt="6"/>
      <dgm:spPr/>
    </dgm:pt>
  </dgm:ptLst>
  <dgm:cxnLst>
    <dgm:cxn modelId="{3EFE4B03-38E7-47B0-BF83-2063B820B0F3}" type="presOf" srcId="{D7AE2934-488A-41AB-A1A2-A137883F2BC5}" destId="{C17DA6A4-F6FC-4B16-AF20-100283106DFA}" srcOrd="0" destOrd="0" presId="urn:microsoft.com/office/officeart/2005/8/layout/radial6"/>
    <dgm:cxn modelId="{E8AAAE08-5DFA-4C80-BBAB-58C3B2AE789B}" srcId="{6A955B2B-3BCB-48FF-A15D-EB4C35A05527}" destId="{9755E076-96BF-4FAF-BA3A-51245BCD85A5}" srcOrd="4" destOrd="0" parTransId="{E93C78B8-F4CC-4564-8CCB-7CC46ECD93C8}" sibTransId="{9FEDF9FD-A772-4A9E-BB1C-3AF86C069F01}"/>
    <dgm:cxn modelId="{E39F8E0A-23A4-43C0-A4EF-5AE2488405CE}" srcId="{6A955B2B-3BCB-48FF-A15D-EB4C35A05527}" destId="{2FFA92DA-1043-422A-9EF6-626BBCD9447A}" srcOrd="5" destOrd="0" parTransId="{E72FB1E2-F511-4143-A9BF-830D20AC5C9D}" sibTransId="{4FB0B966-E79B-4C42-94B9-CC13B8A55B03}"/>
    <dgm:cxn modelId="{AA844B0D-65EB-4656-BC47-54B2F1FC3305}" type="presOf" srcId="{6A955B2B-3BCB-48FF-A15D-EB4C35A05527}" destId="{4AE6B048-C669-41D0-BA1C-ABBB24FE89DB}" srcOrd="0" destOrd="0" presId="urn:microsoft.com/office/officeart/2005/8/layout/radial6"/>
    <dgm:cxn modelId="{BA797035-33AF-43BF-A70A-3E77E030C970}" srcId="{6D486C09-5CD3-4ED1-BE66-0CAFFF6016E2}" destId="{6A955B2B-3BCB-48FF-A15D-EB4C35A05527}" srcOrd="0" destOrd="0" parTransId="{8A39D7DE-FA04-4285-9269-70DC10D496E2}" sibTransId="{039E4C00-09D8-4373-BBC3-B646D595963B}"/>
    <dgm:cxn modelId="{BE487F82-A7AD-4DF5-B24C-5D1B295492BA}" type="presOf" srcId="{5BE83607-44B2-41D6-8552-7BE01EEAB14B}" destId="{7340C98B-F883-4373-A18C-AE491FD111AB}" srcOrd="0" destOrd="0" presId="urn:microsoft.com/office/officeart/2005/8/layout/radial6"/>
    <dgm:cxn modelId="{9C86F687-5F4E-411F-95F8-852E19EB3216}" type="presOf" srcId="{4FB0B966-E79B-4C42-94B9-CC13B8A55B03}" destId="{4B441567-68E1-455B-A038-4591159AD76C}" srcOrd="0" destOrd="0" presId="urn:microsoft.com/office/officeart/2005/8/layout/radial6"/>
    <dgm:cxn modelId="{9BDB259C-21C2-43E3-A955-28B1C31011B7}" type="presOf" srcId="{A1AE7165-312B-400B-9D66-5F4EBD37E39C}" destId="{2AE0C8EF-573F-4786-B0CB-CE36ECB45148}" srcOrd="0" destOrd="0" presId="urn:microsoft.com/office/officeart/2005/8/layout/radial6"/>
    <dgm:cxn modelId="{E46A509C-18E5-458E-93D3-10ADCB4A5D1E}" type="presOf" srcId="{9E94AC77-4D52-4ED8-8D36-848A50B99A79}" destId="{C65A6F05-6B10-4E31-A046-B069B915E5F7}" srcOrd="0" destOrd="0" presId="urn:microsoft.com/office/officeart/2005/8/layout/radial6"/>
    <dgm:cxn modelId="{10C8EB9C-3D33-480C-AF34-1B1788AB36D4}" srcId="{6A955B2B-3BCB-48FF-A15D-EB4C35A05527}" destId="{5BE83607-44B2-41D6-8552-7BE01EEAB14B}" srcOrd="1" destOrd="0" parTransId="{28B5ADB0-09FD-42B1-942A-1FA9125FEC76}" sibTransId="{1E46673F-9F92-45FF-9402-0F63C8502834}"/>
    <dgm:cxn modelId="{EFC0F3B1-8913-49F2-8FD3-8363EE4E9116}" type="presOf" srcId="{1E46673F-9F92-45FF-9402-0F63C8502834}" destId="{9AD253B6-B194-4D20-BAAA-A4F845F77202}" srcOrd="0" destOrd="0" presId="urn:microsoft.com/office/officeart/2005/8/layout/radial6"/>
    <dgm:cxn modelId="{B3ED52B7-78B2-4618-9BAF-34CD632EA8FB}" srcId="{6A955B2B-3BCB-48FF-A15D-EB4C35A05527}" destId="{D1F57BB6-2E60-4509-9F6A-065320B1173A}" srcOrd="3" destOrd="0" parTransId="{FB6A2C77-5185-4505-B9F4-75352DB01355}" sibTransId="{B4345A52-B33C-4133-B9F1-5BCF554527DE}"/>
    <dgm:cxn modelId="{2C6794BC-2B77-4AC6-9A56-576533925D03}" type="presOf" srcId="{9FEDF9FD-A772-4A9E-BB1C-3AF86C069F01}" destId="{8F84310B-7DA6-4F0D-827D-9C07937DDF6C}" srcOrd="0" destOrd="0" presId="urn:microsoft.com/office/officeart/2005/8/layout/radial6"/>
    <dgm:cxn modelId="{88BEEDC8-CFB3-44B8-BCD5-C14BE7110B32}" srcId="{6A955B2B-3BCB-48FF-A15D-EB4C35A05527}" destId="{B5FB93FD-AC2B-4928-8F15-A4859A7F9386}" srcOrd="2" destOrd="0" parTransId="{0BF6A619-4FF8-4B54-AA72-2F5640543044}" sibTransId="{A1AE7165-312B-400B-9D66-5F4EBD37E39C}"/>
    <dgm:cxn modelId="{EA923CD2-0D89-432E-9259-11A5ED2BB5AA}" type="presOf" srcId="{B5FB93FD-AC2B-4928-8F15-A4859A7F9386}" destId="{8B324835-BE0F-4127-B0E8-EEFCA9FCA456}" srcOrd="0" destOrd="0" presId="urn:microsoft.com/office/officeart/2005/8/layout/radial6"/>
    <dgm:cxn modelId="{93D909DA-F25C-4796-BABB-6029605AB3CA}" type="presOf" srcId="{9755E076-96BF-4FAF-BA3A-51245BCD85A5}" destId="{2652D7C5-18C4-4FE8-8281-95EAFF9E6B3B}" srcOrd="0" destOrd="0" presId="urn:microsoft.com/office/officeart/2005/8/layout/radial6"/>
    <dgm:cxn modelId="{BA27AEE0-C3CD-4BB4-9E47-B42AE62E2FA8}" type="presOf" srcId="{D1F57BB6-2E60-4509-9F6A-065320B1173A}" destId="{57EEB7A2-0F8D-467C-B2F4-DEE20E317CFE}" srcOrd="0" destOrd="0" presId="urn:microsoft.com/office/officeart/2005/8/layout/radial6"/>
    <dgm:cxn modelId="{B761DDF2-49B1-4217-884B-97DC43EA2F89}" type="presOf" srcId="{6D486C09-5CD3-4ED1-BE66-0CAFFF6016E2}" destId="{9C638068-F99C-4386-BA98-33E7C3D41CD8}" srcOrd="0" destOrd="0" presId="urn:microsoft.com/office/officeart/2005/8/layout/radial6"/>
    <dgm:cxn modelId="{7CC8ACF4-79B6-42F1-A713-F1299081C514}" type="presOf" srcId="{B4345A52-B33C-4133-B9F1-5BCF554527DE}" destId="{E423D663-A037-449F-8C17-5ED4AC42C1F4}" srcOrd="0" destOrd="0" presId="urn:microsoft.com/office/officeart/2005/8/layout/radial6"/>
    <dgm:cxn modelId="{AF5E23F7-6880-44C7-977A-E41B68AE9BBB}" type="presOf" srcId="{2FFA92DA-1043-422A-9EF6-626BBCD9447A}" destId="{DE64E932-C9B4-4EFA-B9A4-27C01813AAD8}" srcOrd="0" destOrd="0" presId="urn:microsoft.com/office/officeart/2005/8/layout/radial6"/>
    <dgm:cxn modelId="{7D3153F8-0976-45EE-8794-3D62EDB61751}" srcId="{6A955B2B-3BCB-48FF-A15D-EB4C35A05527}" destId="{9E94AC77-4D52-4ED8-8D36-848A50B99A79}" srcOrd="0" destOrd="0" parTransId="{3D1AA958-36EF-4B31-A5D1-3B95F2BC06DF}" sibTransId="{D7AE2934-488A-41AB-A1A2-A137883F2BC5}"/>
    <dgm:cxn modelId="{B87B3769-A6E1-44BE-9529-48C085DFB71A}" type="presParOf" srcId="{9C638068-F99C-4386-BA98-33E7C3D41CD8}" destId="{4AE6B048-C669-41D0-BA1C-ABBB24FE89DB}" srcOrd="0" destOrd="0" presId="urn:microsoft.com/office/officeart/2005/8/layout/radial6"/>
    <dgm:cxn modelId="{231A3943-ABA2-4C8C-854C-93B526D39A24}" type="presParOf" srcId="{9C638068-F99C-4386-BA98-33E7C3D41CD8}" destId="{C65A6F05-6B10-4E31-A046-B069B915E5F7}" srcOrd="1" destOrd="0" presId="urn:microsoft.com/office/officeart/2005/8/layout/radial6"/>
    <dgm:cxn modelId="{43230005-A048-4176-8A20-B8DB3A55FABD}" type="presParOf" srcId="{9C638068-F99C-4386-BA98-33E7C3D41CD8}" destId="{92C3A492-2BCF-4BCD-9082-5FB0BCBAA352}" srcOrd="2" destOrd="0" presId="urn:microsoft.com/office/officeart/2005/8/layout/radial6"/>
    <dgm:cxn modelId="{B009AE5D-90E5-4D72-8074-763395D28259}" type="presParOf" srcId="{9C638068-F99C-4386-BA98-33E7C3D41CD8}" destId="{C17DA6A4-F6FC-4B16-AF20-100283106DFA}" srcOrd="3" destOrd="0" presId="urn:microsoft.com/office/officeart/2005/8/layout/radial6"/>
    <dgm:cxn modelId="{FBA22435-1842-4108-9D7C-20D9915384BD}" type="presParOf" srcId="{9C638068-F99C-4386-BA98-33E7C3D41CD8}" destId="{7340C98B-F883-4373-A18C-AE491FD111AB}" srcOrd="4" destOrd="0" presId="urn:microsoft.com/office/officeart/2005/8/layout/radial6"/>
    <dgm:cxn modelId="{4A9CAEB4-69AA-41FC-89AF-83F6E912C0EA}" type="presParOf" srcId="{9C638068-F99C-4386-BA98-33E7C3D41CD8}" destId="{E183EA0B-FB1A-426D-9B06-BAEFE660ECC9}" srcOrd="5" destOrd="0" presId="urn:microsoft.com/office/officeart/2005/8/layout/radial6"/>
    <dgm:cxn modelId="{9AAE28ED-F2E9-4E58-BA92-F05ED438E01E}" type="presParOf" srcId="{9C638068-F99C-4386-BA98-33E7C3D41CD8}" destId="{9AD253B6-B194-4D20-BAAA-A4F845F77202}" srcOrd="6" destOrd="0" presId="urn:microsoft.com/office/officeart/2005/8/layout/radial6"/>
    <dgm:cxn modelId="{DE43762E-A438-4AE9-BC70-8BB3B26DEA4B}" type="presParOf" srcId="{9C638068-F99C-4386-BA98-33E7C3D41CD8}" destId="{8B324835-BE0F-4127-B0E8-EEFCA9FCA456}" srcOrd="7" destOrd="0" presId="urn:microsoft.com/office/officeart/2005/8/layout/radial6"/>
    <dgm:cxn modelId="{0438E3C5-F9B9-40C9-A6E0-69DAD26ED1B9}" type="presParOf" srcId="{9C638068-F99C-4386-BA98-33E7C3D41CD8}" destId="{793774C8-AD13-415F-96CE-1BB4BF770575}" srcOrd="8" destOrd="0" presId="urn:microsoft.com/office/officeart/2005/8/layout/radial6"/>
    <dgm:cxn modelId="{6FFA214E-3FD7-4337-8C82-48AEDBB8C925}" type="presParOf" srcId="{9C638068-F99C-4386-BA98-33E7C3D41CD8}" destId="{2AE0C8EF-573F-4786-B0CB-CE36ECB45148}" srcOrd="9" destOrd="0" presId="urn:microsoft.com/office/officeart/2005/8/layout/radial6"/>
    <dgm:cxn modelId="{FA00B134-303E-4D1F-B168-30CD6285DF44}" type="presParOf" srcId="{9C638068-F99C-4386-BA98-33E7C3D41CD8}" destId="{57EEB7A2-0F8D-467C-B2F4-DEE20E317CFE}" srcOrd="10" destOrd="0" presId="urn:microsoft.com/office/officeart/2005/8/layout/radial6"/>
    <dgm:cxn modelId="{DCDD9533-7C3A-4E81-8283-FEE9133F40B9}" type="presParOf" srcId="{9C638068-F99C-4386-BA98-33E7C3D41CD8}" destId="{D0E04856-6F37-462A-9628-E5542A5D052C}" srcOrd="11" destOrd="0" presId="urn:microsoft.com/office/officeart/2005/8/layout/radial6"/>
    <dgm:cxn modelId="{C867B317-4703-42AF-9B57-876846C06D9F}" type="presParOf" srcId="{9C638068-F99C-4386-BA98-33E7C3D41CD8}" destId="{E423D663-A037-449F-8C17-5ED4AC42C1F4}" srcOrd="12" destOrd="0" presId="urn:microsoft.com/office/officeart/2005/8/layout/radial6"/>
    <dgm:cxn modelId="{F2E97E69-11C0-4E72-A853-DF012046C1E1}" type="presParOf" srcId="{9C638068-F99C-4386-BA98-33E7C3D41CD8}" destId="{2652D7C5-18C4-4FE8-8281-95EAFF9E6B3B}" srcOrd="13" destOrd="0" presId="urn:microsoft.com/office/officeart/2005/8/layout/radial6"/>
    <dgm:cxn modelId="{9FDE5A6D-024B-4B38-BE74-A09FA5C7C6F2}" type="presParOf" srcId="{9C638068-F99C-4386-BA98-33E7C3D41CD8}" destId="{AEF5C904-E76D-43EF-A53F-133896A92CB0}" srcOrd="14" destOrd="0" presId="urn:microsoft.com/office/officeart/2005/8/layout/radial6"/>
    <dgm:cxn modelId="{964C77C1-9B9A-436C-BEB7-97B40283073B}" type="presParOf" srcId="{9C638068-F99C-4386-BA98-33E7C3D41CD8}" destId="{8F84310B-7DA6-4F0D-827D-9C07937DDF6C}" srcOrd="15" destOrd="0" presId="urn:microsoft.com/office/officeart/2005/8/layout/radial6"/>
    <dgm:cxn modelId="{3CCBCAF7-3531-44A0-9F47-98CC1CEB67AF}" type="presParOf" srcId="{9C638068-F99C-4386-BA98-33E7C3D41CD8}" destId="{DE64E932-C9B4-4EFA-B9A4-27C01813AAD8}" srcOrd="16" destOrd="0" presId="urn:microsoft.com/office/officeart/2005/8/layout/radial6"/>
    <dgm:cxn modelId="{3C2A3DB5-5BC4-4F2E-9D4E-1F78B7AE9330}" type="presParOf" srcId="{9C638068-F99C-4386-BA98-33E7C3D41CD8}" destId="{8506CE61-E8E2-487E-BE72-65BD0F0BA317}" srcOrd="17" destOrd="0" presId="urn:microsoft.com/office/officeart/2005/8/layout/radial6"/>
    <dgm:cxn modelId="{9307522A-7047-4517-ABE3-912F9D51B357}" type="presParOf" srcId="{9C638068-F99C-4386-BA98-33E7C3D41CD8}" destId="{4B441567-68E1-455B-A038-4591159AD76C}" srcOrd="18" destOrd="0" presId="urn:microsoft.com/office/officeart/2005/8/layout/radial6"/>
  </dgm:cxnLst>
  <dgm:bg/>
  <dgm:whole/>
  <dgm:extLst>
    <a:ext uri="http://schemas.microsoft.com/office/drawing/2008/diagram">
      <dsp:dataModelExt xmlns:dsp="http://schemas.microsoft.com/office/drawing/2008/diagram" relId="rId152"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9764DE1D-4A1F-4C88-83FF-8D939A2501F0}" type="doc">
      <dgm:prSet loTypeId="urn:microsoft.com/office/officeart/2008/layout/LinedList" loCatId="hierarchy" qsTypeId="urn:microsoft.com/office/officeart/2005/8/quickstyle/simple2" qsCatId="simple" csTypeId="urn:microsoft.com/office/officeart/2005/8/colors/accent2_2" csCatId="accent2" phldr="1"/>
      <dgm:spPr/>
      <dgm:t>
        <a:bodyPr/>
        <a:lstStyle/>
        <a:p>
          <a:endParaRPr lang="en-US"/>
        </a:p>
      </dgm:t>
    </dgm:pt>
    <dgm:pt modelId="{DB88A3E1-DD32-4903-AB00-9EADDFAF2B0D}">
      <dgm:prSet phldrT="[Text]" custT="1"/>
      <dgm:spPr/>
      <dgm:t>
        <a:bodyPr vert="horz" anchor="ctr" anchorCtr="0"/>
        <a:lstStyle/>
        <a:p>
          <a:pPr algn="ctr" rtl="1"/>
          <a:r>
            <a:rPr lang="fa-IR" sz="1300" b="1">
              <a:latin typeface="IRNazanin" panose="02000506000000020002" pitchFamily="2" charset="-78"/>
              <a:cs typeface="B Nazanin" panose="00000400000000000000" pitchFamily="2" charset="-78"/>
            </a:rPr>
            <a:t>اگر من طراح بودم ...</a:t>
          </a:r>
          <a:endParaRPr lang="en-US" sz="1300" b="1">
            <a:latin typeface="IRNazanin" panose="02000506000000020002" pitchFamily="2" charset="-78"/>
            <a:cs typeface="B Nazanin" panose="00000400000000000000" pitchFamily="2" charset="-78"/>
          </a:endParaRPr>
        </a:p>
      </dgm:t>
    </dgm:pt>
    <dgm:pt modelId="{6AAEB8FA-2997-4579-BBF3-8A196123E7BE}" type="parTrans" cxnId="{62C6C334-18A6-4C5D-BB7D-4F41C7B28FEE}">
      <dgm:prSet/>
      <dgm:spPr/>
      <dgm:t>
        <a:bodyPr/>
        <a:lstStyle/>
        <a:p>
          <a:pPr algn="ctr" rtl="1"/>
          <a:endParaRPr lang="en-US" sz="1050" b="1">
            <a:latin typeface="IRNazanin" panose="02000506000000020002" pitchFamily="2" charset="-78"/>
            <a:cs typeface="B Nazanin" panose="00000400000000000000" pitchFamily="2" charset="-78"/>
          </a:endParaRPr>
        </a:p>
      </dgm:t>
    </dgm:pt>
    <dgm:pt modelId="{82DB3561-ED23-4BD2-BD31-1C7518C5815E}" type="sibTrans" cxnId="{62C6C334-18A6-4C5D-BB7D-4F41C7B28FEE}">
      <dgm:prSet/>
      <dgm:spPr/>
      <dgm:t>
        <a:bodyPr/>
        <a:lstStyle/>
        <a:p>
          <a:pPr algn="ctr" rtl="1"/>
          <a:endParaRPr lang="en-US" sz="1050" b="1">
            <a:latin typeface="IRNazanin" panose="02000506000000020002" pitchFamily="2" charset="-78"/>
            <a:cs typeface="B Nazanin" panose="00000400000000000000" pitchFamily="2" charset="-78"/>
          </a:endParaRPr>
        </a:p>
      </dgm:t>
    </dgm:pt>
    <dgm:pt modelId="{32C15A13-206D-4C13-8D23-9E93746F806B}">
      <dgm:prSet phldrT="[Text]" custT="1"/>
      <dgm:spPr/>
      <dgm:t>
        <a:bodyPr/>
        <a:lstStyle/>
        <a:p>
          <a:pPr algn="ctr" rtl="1"/>
          <a:r>
            <a:rPr lang="fa-IR" sz="1050" b="1">
              <a:latin typeface="IRNazanin" panose="02000506000000020002" pitchFamily="2" charset="-78"/>
              <a:cs typeface="B Nazanin" panose="00000400000000000000" pitchFamily="2" charset="-78"/>
            </a:rPr>
            <a:t>ساخت سالن ورزشی</a:t>
          </a:r>
          <a:endParaRPr lang="en-US" sz="1050" b="1">
            <a:latin typeface="IRNazanin" panose="02000506000000020002" pitchFamily="2" charset="-78"/>
            <a:cs typeface="B Nazanin" panose="00000400000000000000" pitchFamily="2" charset="-78"/>
          </a:endParaRPr>
        </a:p>
      </dgm:t>
    </dgm:pt>
    <dgm:pt modelId="{63B329C9-5736-4CBE-9786-62BF5D5AA514}" type="parTrans" cxnId="{238E97DC-3199-4CD5-995B-1FFDA2CFD173}">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1F7B60EE-353B-4D0A-8BA6-E61C1AFDB2D7}" type="sibTrans" cxnId="{238E97DC-3199-4CD5-995B-1FFDA2CFD173}">
      <dgm:prSet/>
      <dgm:spPr/>
      <dgm:t>
        <a:bodyPr/>
        <a:lstStyle/>
        <a:p>
          <a:pPr algn="ctr" rtl="1"/>
          <a:endParaRPr lang="en-US" sz="1050" b="1">
            <a:latin typeface="IRNazanin" panose="02000506000000020002" pitchFamily="2" charset="-78"/>
            <a:cs typeface="B Nazanin" panose="00000400000000000000" pitchFamily="2" charset="-78"/>
          </a:endParaRPr>
        </a:p>
      </dgm:t>
    </dgm:pt>
    <dgm:pt modelId="{5068CFD6-A744-4097-9FE3-1A28C5D192F5}">
      <dgm:prSet phldrT="[Text]" custT="1"/>
      <dgm:spPr/>
      <dgm:t>
        <a:bodyPr/>
        <a:lstStyle/>
        <a:p>
          <a:pPr algn="ctr" rtl="1"/>
          <a:r>
            <a:rPr lang="fa-IR" sz="1050" b="1">
              <a:latin typeface="IRNazanin" panose="02000506000000020002" pitchFamily="2" charset="-78"/>
              <a:cs typeface="B Nazanin" panose="00000400000000000000" pitchFamily="2" charset="-78"/>
            </a:rPr>
            <a:t>چیدمان گرد مبلمان کلاس و مناسب فعالیت‌های گروهی</a:t>
          </a:r>
          <a:endParaRPr lang="en-US" sz="1050" b="1">
            <a:latin typeface="IRNazanin" panose="02000506000000020002" pitchFamily="2" charset="-78"/>
            <a:cs typeface="B Nazanin" panose="00000400000000000000" pitchFamily="2" charset="-78"/>
          </a:endParaRPr>
        </a:p>
      </dgm:t>
    </dgm:pt>
    <dgm:pt modelId="{ECB08F84-0592-44D8-9F93-C46F755230E0}" type="parTrans" cxnId="{8708A00F-4965-4B36-BF10-4EF427E70A45}">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6155816F-8E4F-4E0B-94CE-5E8C89204851}" type="sibTrans" cxnId="{8708A00F-4965-4B36-BF10-4EF427E70A45}">
      <dgm:prSet/>
      <dgm:spPr/>
      <dgm:t>
        <a:bodyPr/>
        <a:lstStyle/>
        <a:p>
          <a:pPr algn="ctr" rtl="1"/>
          <a:endParaRPr lang="en-US" sz="1050" b="1">
            <a:latin typeface="IRNazanin" panose="02000506000000020002" pitchFamily="2" charset="-78"/>
            <a:cs typeface="B Nazanin" panose="00000400000000000000" pitchFamily="2" charset="-78"/>
          </a:endParaRPr>
        </a:p>
      </dgm:t>
    </dgm:pt>
    <dgm:pt modelId="{B37D2371-BDC7-4EA0-ADE8-C974FEA933A2}">
      <dgm:prSet phldrT="[Text]" custT="1"/>
      <dgm:spPr/>
      <dgm:t>
        <a:bodyPr/>
        <a:lstStyle/>
        <a:p>
          <a:pPr algn="ctr" rtl="1"/>
          <a:r>
            <a:rPr lang="fa-IR" sz="1050" b="1">
              <a:latin typeface="IRNazanin" panose="02000506000000020002" pitchFamily="2" charset="-78"/>
              <a:cs typeface="B Nazanin" panose="00000400000000000000" pitchFamily="2" charset="-78"/>
            </a:rPr>
            <a:t>کلاس‌های موضوعی/کارگاهی</a:t>
          </a:r>
          <a:endParaRPr lang="en-US" sz="1050" b="1">
            <a:latin typeface="IRNazanin" panose="02000506000000020002" pitchFamily="2" charset="-78"/>
            <a:cs typeface="B Nazanin" panose="00000400000000000000" pitchFamily="2" charset="-78"/>
          </a:endParaRPr>
        </a:p>
      </dgm:t>
    </dgm:pt>
    <dgm:pt modelId="{3D26B534-7D3C-4002-B582-7DA15E8582E8}" type="parTrans" cxnId="{F1A34C57-FF02-4F55-B2C5-040812933A3D}">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F48E498B-A568-4BE5-99DD-F9173E83083E}" type="sibTrans" cxnId="{F1A34C57-FF02-4F55-B2C5-040812933A3D}">
      <dgm:prSet/>
      <dgm:spPr/>
      <dgm:t>
        <a:bodyPr/>
        <a:lstStyle/>
        <a:p>
          <a:pPr algn="ctr" rtl="1"/>
          <a:endParaRPr lang="en-US" sz="1050" b="1">
            <a:latin typeface="IRNazanin" panose="02000506000000020002" pitchFamily="2" charset="-78"/>
            <a:cs typeface="B Nazanin" panose="00000400000000000000" pitchFamily="2" charset="-78"/>
          </a:endParaRPr>
        </a:p>
      </dgm:t>
    </dgm:pt>
    <dgm:pt modelId="{EAC1F435-8F9C-4597-8C66-B14281EA35BE}">
      <dgm:prSet custT="1"/>
      <dgm:spPr/>
      <dgm:t>
        <a:bodyPr/>
        <a:lstStyle/>
        <a:p>
          <a:pPr algn="ctr" rtl="1"/>
          <a:r>
            <a:rPr lang="fa-IR" sz="1050" b="1">
              <a:latin typeface="IRNazanin" panose="02000506000000020002" pitchFamily="2" charset="-78"/>
              <a:cs typeface="B Nazanin" panose="00000400000000000000" pitchFamily="2" charset="-78"/>
            </a:rPr>
            <a:t>قابلیت استفاده از ابزار هوشمند</a:t>
          </a:r>
          <a:endParaRPr lang="en-US" sz="1050" b="1">
            <a:latin typeface="IRNazanin" panose="02000506000000020002" pitchFamily="2" charset="-78"/>
            <a:cs typeface="B Nazanin" panose="00000400000000000000" pitchFamily="2" charset="-78"/>
          </a:endParaRPr>
        </a:p>
      </dgm:t>
    </dgm:pt>
    <dgm:pt modelId="{6B922289-73E7-4A68-86A5-FEF02ED78CA5}" type="parTrans" cxnId="{E906C4E1-E781-420B-88FC-73FE66608EF6}">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B7F16AB2-66B9-4BAD-9BD1-8557A46D161E}" type="sibTrans" cxnId="{E906C4E1-E781-420B-88FC-73FE66608EF6}">
      <dgm:prSet/>
      <dgm:spPr/>
      <dgm:t>
        <a:bodyPr/>
        <a:lstStyle/>
        <a:p>
          <a:pPr algn="ctr" rtl="1"/>
          <a:endParaRPr lang="en-US" sz="1050" b="1">
            <a:latin typeface="IRNazanin" panose="02000506000000020002" pitchFamily="2" charset="-78"/>
            <a:cs typeface="B Nazanin" panose="00000400000000000000" pitchFamily="2" charset="-78"/>
          </a:endParaRPr>
        </a:p>
      </dgm:t>
    </dgm:pt>
    <dgm:pt modelId="{12ABF9A3-AF01-49D7-AE11-8C3B7FB7BFE5}">
      <dgm:prSet custT="1"/>
      <dgm:spPr/>
      <dgm:t>
        <a:bodyPr/>
        <a:lstStyle/>
        <a:p>
          <a:pPr algn="ctr" rtl="1"/>
          <a:r>
            <a:rPr lang="fa-IR" sz="1050" b="1">
              <a:latin typeface="IRNazanin" panose="02000506000000020002" pitchFamily="2" charset="-78"/>
              <a:cs typeface="B Nazanin" panose="00000400000000000000" pitchFamily="2" charset="-78"/>
            </a:rPr>
            <a:t>استفاده از مولفه‌های حیوان و طبیعت</a:t>
          </a:r>
          <a:endParaRPr lang="en-US" sz="1050" b="1">
            <a:latin typeface="IRNazanin" panose="02000506000000020002" pitchFamily="2" charset="-78"/>
            <a:cs typeface="B Nazanin" panose="00000400000000000000" pitchFamily="2" charset="-78"/>
          </a:endParaRPr>
        </a:p>
      </dgm:t>
    </dgm:pt>
    <dgm:pt modelId="{E8F2661D-FEBE-4711-8057-72B57E7C5B9E}" type="parTrans" cxnId="{09EF3D49-7A00-40A6-95A0-06EEF26913C5}">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5EADE93D-B08B-47AF-83D4-CA5CFB15BC23}" type="sibTrans" cxnId="{09EF3D49-7A00-40A6-95A0-06EEF26913C5}">
      <dgm:prSet/>
      <dgm:spPr/>
      <dgm:t>
        <a:bodyPr/>
        <a:lstStyle/>
        <a:p>
          <a:pPr algn="ctr" rtl="1"/>
          <a:endParaRPr lang="en-US" sz="1050" b="1">
            <a:latin typeface="IRNazanin" panose="02000506000000020002" pitchFamily="2" charset="-78"/>
            <a:cs typeface="B Nazanin" panose="00000400000000000000" pitchFamily="2" charset="-78"/>
          </a:endParaRPr>
        </a:p>
      </dgm:t>
    </dgm:pt>
    <dgm:pt modelId="{1B138C76-FDB9-43BA-83AF-7300256274AE}">
      <dgm:prSet custT="1"/>
      <dgm:spPr/>
      <dgm:t>
        <a:bodyPr/>
        <a:lstStyle/>
        <a:p>
          <a:pPr algn="ctr" rtl="1"/>
          <a:r>
            <a:rPr lang="fa-IR" sz="1050" b="1">
              <a:latin typeface="IRNazanin" panose="02000506000000020002" pitchFamily="2" charset="-78"/>
              <a:cs typeface="B Nazanin" panose="00000400000000000000" pitchFamily="2" charset="-78"/>
            </a:rPr>
            <a:t>رعایت ایمنی ساختمان مدرسه</a:t>
          </a:r>
          <a:endParaRPr lang="en-US" sz="1050" b="1">
            <a:latin typeface="IRNazanin" panose="02000506000000020002" pitchFamily="2" charset="-78"/>
            <a:cs typeface="B Nazanin" panose="00000400000000000000" pitchFamily="2" charset="-78"/>
          </a:endParaRPr>
        </a:p>
      </dgm:t>
    </dgm:pt>
    <dgm:pt modelId="{DA352321-DA49-4ADB-A415-4613D22C54DC}" type="parTrans" cxnId="{98765D75-7265-4636-8533-8C73110C30CC}">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39524EF3-DD5C-41E5-A184-5643D74DC4E2}" type="sibTrans" cxnId="{98765D75-7265-4636-8533-8C73110C30CC}">
      <dgm:prSet/>
      <dgm:spPr/>
      <dgm:t>
        <a:bodyPr/>
        <a:lstStyle/>
        <a:p>
          <a:pPr algn="ctr" rtl="1"/>
          <a:endParaRPr lang="en-US" sz="1050" b="1">
            <a:latin typeface="IRNazanin" panose="02000506000000020002" pitchFamily="2" charset="-78"/>
            <a:cs typeface="B Nazanin" panose="00000400000000000000" pitchFamily="2" charset="-78"/>
          </a:endParaRPr>
        </a:p>
      </dgm:t>
    </dgm:pt>
    <dgm:pt modelId="{8AE5AA81-7652-413E-9982-38D8FBC1BDC9}">
      <dgm:prSet custT="1"/>
      <dgm:spPr/>
      <dgm:t>
        <a:bodyPr/>
        <a:lstStyle/>
        <a:p>
          <a:pPr algn="ctr" rtl="1"/>
          <a:r>
            <a:rPr lang="fa-IR" sz="1050" b="1">
              <a:latin typeface="IRNazanin" panose="02000506000000020002" pitchFamily="2" charset="-78"/>
              <a:cs typeface="B Nazanin" panose="00000400000000000000" pitchFamily="2" charset="-78"/>
            </a:rPr>
            <a:t>ساخت سرویس بهداشتی مناسب</a:t>
          </a:r>
          <a:endParaRPr lang="en-US" sz="1050" b="1">
            <a:latin typeface="IRNazanin" panose="02000506000000020002" pitchFamily="2" charset="-78"/>
            <a:cs typeface="B Nazanin" panose="00000400000000000000" pitchFamily="2" charset="-78"/>
          </a:endParaRPr>
        </a:p>
      </dgm:t>
    </dgm:pt>
    <dgm:pt modelId="{DF14B79F-6152-43DC-B083-C8FF0C7B6F07}" type="parTrans" cxnId="{78AA61CB-A7F9-4C8F-B6FA-CA283971E569}">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1985FB2B-1C45-42AD-9981-A56F59FE937B}" type="sibTrans" cxnId="{78AA61CB-A7F9-4C8F-B6FA-CA283971E569}">
      <dgm:prSet/>
      <dgm:spPr/>
      <dgm:t>
        <a:bodyPr/>
        <a:lstStyle/>
        <a:p>
          <a:pPr algn="ctr" rtl="1"/>
          <a:endParaRPr lang="en-US" sz="1050" b="1">
            <a:latin typeface="IRNazanin" panose="02000506000000020002" pitchFamily="2" charset="-78"/>
            <a:cs typeface="B Nazanin" panose="00000400000000000000" pitchFamily="2" charset="-78"/>
          </a:endParaRPr>
        </a:p>
      </dgm:t>
    </dgm:pt>
    <dgm:pt modelId="{73F00BB0-F453-4B56-A314-E48CCF49F2B4}">
      <dgm:prSet custT="1"/>
      <dgm:spPr/>
      <dgm:t>
        <a:bodyPr/>
        <a:lstStyle/>
        <a:p>
          <a:pPr algn="ctr" rtl="1"/>
          <a:r>
            <a:rPr lang="fa-IR" sz="1050" b="1">
              <a:latin typeface="IRNazanin" panose="02000506000000020002" pitchFamily="2" charset="-78"/>
              <a:cs typeface="B Nazanin" panose="00000400000000000000" pitchFamily="2" charset="-78"/>
            </a:rPr>
            <a:t>استفاده از انرژی خورشیدی برای تامین برق</a:t>
          </a:r>
          <a:endParaRPr lang="en-US" sz="1050" b="1">
            <a:latin typeface="IRNazanin" panose="02000506000000020002" pitchFamily="2" charset="-78"/>
            <a:cs typeface="B Nazanin" panose="00000400000000000000" pitchFamily="2" charset="-78"/>
          </a:endParaRPr>
        </a:p>
      </dgm:t>
    </dgm:pt>
    <dgm:pt modelId="{D65E31CE-07AD-4E76-AD13-31EC2B652295}" type="parTrans" cxnId="{E5C334A0-3F31-40CD-AAC5-6072405669EA}">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35FCFB28-5E80-476E-9B49-C9E187362639}" type="sibTrans" cxnId="{E5C334A0-3F31-40CD-AAC5-6072405669EA}">
      <dgm:prSet/>
      <dgm:spPr/>
      <dgm:t>
        <a:bodyPr/>
        <a:lstStyle/>
        <a:p>
          <a:pPr algn="ctr" rtl="1"/>
          <a:endParaRPr lang="en-US" sz="1050" b="1">
            <a:latin typeface="IRNazanin" panose="02000506000000020002" pitchFamily="2" charset="-78"/>
            <a:cs typeface="B Nazanin" panose="00000400000000000000" pitchFamily="2" charset="-78"/>
          </a:endParaRPr>
        </a:p>
      </dgm:t>
    </dgm:pt>
    <dgm:pt modelId="{BDC3356A-9B69-4C8B-BAD2-4E986D6B5273}">
      <dgm:prSet custT="1"/>
      <dgm:spPr/>
      <dgm:t>
        <a:bodyPr/>
        <a:lstStyle/>
        <a:p>
          <a:pPr algn="ctr" rtl="1"/>
          <a:r>
            <a:rPr lang="fa-IR" sz="1050" b="1">
              <a:latin typeface="IRNazanin" panose="02000506000000020002" pitchFamily="2" charset="-78"/>
              <a:cs typeface="B Nazanin" panose="00000400000000000000" pitchFamily="2" charset="-78"/>
            </a:rPr>
            <a:t>طراحی کافی شاپ در مدرسه</a:t>
          </a:r>
          <a:endParaRPr lang="en-US" sz="1050" b="1">
            <a:latin typeface="IRNazanin" panose="02000506000000020002" pitchFamily="2" charset="-78"/>
            <a:cs typeface="B Nazanin" panose="00000400000000000000" pitchFamily="2" charset="-78"/>
          </a:endParaRPr>
        </a:p>
      </dgm:t>
    </dgm:pt>
    <dgm:pt modelId="{C9993CB6-ABA5-4608-924E-A0C96260392C}" type="parTrans" cxnId="{EF516B6B-D323-4738-AB79-662CF96AB108}">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CC9CE437-C48F-4DAE-BF4E-785DBC93A752}" type="sibTrans" cxnId="{EF516B6B-D323-4738-AB79-662CF96AB108}">
      <dgm:prSet/>
      <dgm:spPr/>
      <dgm:t>
        <a:bodyPr/>
        <a:lstStyle/>
        <a:p>
          <a:pPr algn="ctr" rtl="1"/>
          <a:endParaRPr lang="en-US" sz="1050" b="1">
            <a:latin typeface="IRNazanin" panose="02000506000000020002" pitchFamily="2" charset="-78"/>
            <a:cs typeface="B Nazanin" panose="00000400000000000000" pitchFamily="2" charset="-78"/>
          </a:endParaRPr>
        </a:p>
      </dgm:t>
    </dgm:pt>
    <dgm:pt modelId="{ACAFF472-B0A2-4AFC-A561-5F7D0D3256EB}" type="pres">
      <dgm:prSet presAssocID="{9764DE1D-4A1F-4C88-83FF-8D939A2501F0}" presName="vert0" presStyleCnt="0">
        <dgm:presLayoutVars>
          <dgm:dir val="rev"/>
          <dgm:animOne val="branch"/>
          <dgm:animLvl val="lvl"/>
        </dgm:presLayoutVars>
      </dgm:prSet>
      <dgm:spPr/>
    </dgm:pt>
    <dgm:pt modelId="{909D941D-6C1D-41A4-9C9F-F9596109D3E6}" type="pres">
      <dgm:prSet presAssocID="{DB88A3E1-DD32-4903-AB00-9EADDFAF2B0D}" presName="thickLine" presStyleLbl="alignNode1" presStyleIdx="0" presStyleCnt="1" custLinFactNeighborX="13506" custLinFactNeighborY="-392"/>
      <dgm:spPr/>
    </dgm:pt>
    <dgm:pt modelId="{7F63E1C0-E7FA-4FA2-88FD-8EF4798F0C69}" type="pres">
      <dgm:prSet presAssocID="{DB88A3E1-DD32-4903-AB00-9EADDFAF2B0D}" presName="horz1" presStyleCnt="0"/>
      <dgm:spPr/>
    </dgm:pt>
    <dgm:pt modelId="{639FCA20-4F90-45D1-B59A-FB6493E6737E}" type="pres">
      <dgm:prSet presAssocID="{DB88A3E1-DD32-4903-AB00-9EADDFAF2B0D}" presName="tx1" presStyleLbl="revTx" presStyleIdx="0" presStyleCnt="10" custScaleX="176966"/>
      <dgm:spPr/>
    </dgm:pt>
    <dgm:pt modelId="{0FE1A73B-592C-44F5-991B-334ADEF1317E}" type="pres">
      <dgm:prSet presAssocID="{DB88A3E1-DD32-4903-AB00-9EADDFAF2B0D}" presName="vert1" presStyleCnt="0"/>
      <dgm:spPr/>
    </dgm:pt>
    <dgm:pt modelId="{898EC828-67FA-429E-AA84-1625BB160374}" type="pres">
      <dgm:prSet presAssocID="{BDC3356A-9B69-4C8B-BAD2-4E986D6B5273}" presName="vertSpace2a" presStyleCnt="0"/>
      <dgm:spPr/>
    </dgm:pt>
    <dgm:pt modelId="{DC5D2A65-1888-4442-B91A-143A34038052}" type="pres">
      <dgm:prSet presAssocID="{BDC3356A-9B69-4C8B-BAD2-4E986D6B5273}" presName="horz2" presStyleCnt="0"/>
      <dgm:spPr/>
    </dgm:pt>
    <dgm:pt modelId="{81FCA700-ED71-43AD-9885-FF70A612FAB3}" type="pres">
      <dgm:prSet presAssocID="{BDC3356A-9B69-4C8B-BAD2-4E986D6B5273}" presName="horzSpace2" presStyleCnt="0"/>
      <dgm:spPr/>
    </dgm:pt>
    <dgm:pt modelId="{1EEA0D5B-C059-44E5-A922-A71F250E6862}" type="pres">
      <dgm:prSet presAssocID="{BDC3356A-9B69-4C8B-BAD2-4E986D6B5273}" presName="tx2" presStyleLbl="revTx" presStyleIdx="1" presStyleCnt="10"/>
      <dgm:spPr/>
    </dgm:pt>
    <dgm:pt modelId="{A3B849DA-00BC-4EA0-80D7-E43485D99B33}" type="pres">
      <dgm:prSet presAssocID="{BDC3356A-9B69-4C8B-BAD2-4E986D6B5273}" presName="vert2" presStyleCnt="0"/>
      <dgm:spPr/>
    </dgm:pt>
    <dgm:pt modelId="{84BF4E91-0CDE-4FD6-9BB1-395D107417D5}" type="pres">
      <dgm:prSet presAssocID="{BDC3356A-9B69-4C8B-BAD2-4E986D6B5273}" presName="thinLine2b" presStyleLbl="callout" presStyleIdx="0" presStyleCnt="9"/>
      <dgm:spPr/>
    </dgm:pt>
    <dgm:pt modelId="{5C80240F-A536-4206-8359-6F72C5AC66E0}" type="pres">
      <dgm:prSet presAssocID="{BDC3356A-9B69-4C8B-BAD2-4E986D6B5273}" presName="vertSpace2b" presStyleCnt="0"/>
      <dgm:spPr/>
    </dgm:pt>
    <dgm:pt modelId="{2834729D-8928-4D79-BF38-80926B41D01F}" type="pres">
      <dgm:prSet presAssocID="{73F00BB0-F453-4B56-A314-E48CCF49F2B4}" presName="horz2" presStyleCnt="0"/>
      <dgm:spPr/>
    </dgm:pt>
    <dgm:pt modelId="{F563F5E6-1F2A-4ADD-92BB-A84B6EE9EFCE}" type="pres">
      <dgm:prSet presAssocID="{73F00BB0-F453-4B56-A314-E48CCF49F2B4}" presName="horzSpace2" presStyleCnt="0"/>
      <dgm:spPr/>
    </dgm:pt>
    <dgm:pt modelId="{A10CBCD7-D83E-4235-9A0A-1817D1B023D3}" type="pres">
      <dgm:prSet presAssocID="{73F00BB0-F453-4B56-A314-E48CCF49F2B4}" presName="tx2" presStyleLbl="revTx" presStyleIdx="2" presStyleCnt="10"/>
      <dgm:spPr/>
    </dgm:pt>
    <dgm:pt modelId="{A1155DB1-78B9-4A69-922C-A19FE3AE82D3}" type="pres">
      <dgm:prSet presAssocID="{73F00BB0-F453-4B56-A314-E48CCF49F2B4}" presName="vert2" presStyleCnt="0"/>
      <dgm:spPr/>
    </dgm:pt>
    <dgm:pt modelId="{6FF6100A-53F9-4AAA-AFC0-360070FD2684}" type="pres">
      <dgm:prSet presAssocID="{73F00BB0-F453-4B56-A314-E48CCF49F2B4}" presName="thinLine2b" presStyleLbl="callout" presStyleIdx="1" presStyleCnt="9"/>
      <dgm:spPr/>
    </dgm:pt>
    <dgm:pt modelId="{A558BF7B-8EC1-40FC-A6F9-1898C58F2A00}" type="pres">
      <dgm:prSet presAssocID="{73F00BB0-F453-4B56-A314-E48CCF49F2B4}" presName="vertSpace2b" presStyleCnt="0"/>
      <dgm:spPr/>
    </dgm:pt>
    <dgm:pt modelId="{C8AE6BFC-4DFA-4325-A4D6-4FE6C85BFC1E}" type="pres">
      <dgm:prSet presAssocID="{1B138C76-FDB9-43BA-83AF-7300256274AE}" presName="horz2" presStyleCnt="0"/>
      <dgm:spPr/>
    </dgm:pt>
    <dgm:pt modelId="{E561EDC3-D085-4B65-8E80-77017B5D7BF7}" type="pres">
      <dgm:prSet presAssocID="{1B138C76-FDB9-43BA-83AF-7300256274AE}" presName="horzSpace2" presStyleCnt="0"/>
      <dgm:spPr/>
    </dgm:pt>
    <dgm:pt modelId="{3BBE32A5-9A93-4A7D-8974-8424CE117BD6}" type="pres">
      <dgm:prSet presAssocID="{1B138C76-FDB9-43BA-83AF-7300256274AE}" presName="tx2" presStyleLbl="revTx" presStyleIdx="3" presStyleCnt="10"/>
      <dgm:spPr/>
    </dgm:pt>
    <dgm:pt modelId="{DE57A607-7A53-40D4-B9ED-7B2B94E20DB7}" type="pres">
      <dgm:prSet presAssocID="{1B138C76-FDB9-43BA-83AF-7300256274AE}" presName="vert2" presStyleCnt="0"/>
      <dgm:spPr/>
    </dgm:pt>
    <dgm:pt modelId="{EF340ED1-DB39-4BAC-862C-DC8515A2A588}" type="pres">
      <dgm:prSet presAssocID="{1B138C76-FDB9-43BA-83AF-7300256274AE}" presName="thinLine2b" presStyleLbl="callout" presStyleIdx="2" presStyleCnt="9"/>
      <dgm:spPr/>
    </dgm:pt>
    <dgm:pt modelId="{D8D60FF7-466B-43E0-BBA5-23D977E998A0}" type="pres">
      <dgm:prSet presAssocID="{1B138C76-FDB9-43BA-83AF-7300256274AE}" presName="vertSpace2b" presStyleCnt="0"/>
      <dgm:spPr/>
    </dgm:pt>
    <dgm:pt modelId="{5A3CE4F5-515D-49F3-8010-8AEF45704AF1}" type="pres">
      <dgm:prSet presAssocID="{8AE5AA81-7652-413E-9982-38D8FBC1BDC9}" presName="horz2" presStyleCnt="0"/>
      <dgm:spPr/>
    </dgm:pt>
    <dgm:pt modelId="{5D6368D6-A8A0-44DE-98FE-65C8190918FC}" type="pres">
      <dgm:prSet presAssocID="{8AE5AA81-7652-413E-9982-38D8FBC1BDC9}" presName="horzSpace2" presStyleCnt="0"/>
      <dgm:spPr/>
    </dgm:pt>
    <dgm:pt modelId="{45A70B93-A6D8-40FE-86A4-FB541A574098}" type="pres">
      <dgm:prSet presAssocID="{8AE5AA81-7652-413E-9982-38D8FBC1BDC9}" presName="tx2" presStyleLbl="revTx" presStyleIdx="4" presStyleCnt="10"/>
      <dgm:spPr/>
    </dgm:pt>
    <dgm:pt modelId="{95AA6115-6E94-4246-873D-61616AC9FD7D}" type="pres">
      <dgm:prSet presAssocID="{8AE5AA81-7652-413E-9982-38D8FBC1BDC9}" presName="vert2" presStyleCnt="0"/>
      <dgm:spPr/>
    </dgm:pt>
    <dgm:pt modelId="{BA6EEE20-78C7-483D-8046-9A32E30C5778}" type="pres">
      <dgm:prSet presAssocID="{8AE5AA81-7652-413E-9982-38D8FBC1BDC9}" presName="thinLine2b" presStyleLbl="callout" presStyleIdx="3" presStyleCnt="9"/>
      <dgm:spPr/>
    </dgm:pt>
    <dgm:pt modelId="{50A627B4-C7A6-4F20-956F-6995C38B6082}" type="pres">
      <dgm:prSet presAssocID="{8AE5AA81-7652-413E-9982-38D8FBC1BDC9}" presName="vertSpace2b" presStyleCnt="0"/>
      <dgm:spPr/>
    </dgm:pt>
    <dgm:pt modelId="{1FFC7BB5-8A71-491D-8695-11B8E8005348}" type="pres">
      <dgm:prSet presAssocID="{12ABF9A3-AF01-49D7-AE11-8C3B7FB7BFE5}" presName="horz2" presStyleCnt="0"/>
      <dgm:spPr/>
    </dgm:pt>
    <dgm:pt modelId="{F4E7DA71-7E2C-47C1-BD53-FCC058C281E7}" type="pres">
      <dgm:prSet presAssocID="{12ABF9A3-AF01-49D7-AE11-8C3B7FB7BFE5}" presName="horzSpace2" presStyleCnt="0"/>
      <dgm:spPr/>
    </dgm:pt>
    <dgm:pt modelId="{71EB7DF5-072A-4882-8157-C448AA7C60C7}" type="pres">
      <dgm:prSet presAssocID="{12ABF9A3-AF01-49D7-AE11-8C3B7FB7BFE5}" presName="tx2" presStyleLbl="revTx" presStyleIdx="5" presStyleCnt="10"/>
      <dgm:spPr/>
    </dgm:pt>
    <dgm:pt modelId="{60DCF6ED-E778-4E82-A711-0D2DA39E257D}" type="pres">
      <dgm:prSet presAssocID="{12ABF9A3-AF01-49D7-AE11-8C3B7FB7BFE5}" presName="vert2" presStyleCnt="0"/>
      <dgm:spPr/>
    </dgm:pt>
    <dgm:pt modelId="{B776DCA0-B93D-4ACC-AF32-4BDC1F9DFA68}" type="pres">
      <dgm:prSet presAssocID="{12ABF9A3-AF01-49D7-AE11-8C3B7FB7BFE5}" presName="thinLine2b" presStyleLbl="callout" presStyleIdx="4" presStyleCnt="9"/>
      <dgm:spPr/>
    </dgm:pt>
    <dgm:pt modelId="{A4DB91AF-F4B7-4B43-BC0F-30E9128775F0}" type="pres">
      <dgm:prSet presAssocID="{12ABF9A3-AF01-49D7-AE11-8C3B7FB7BFE5}" presName="vertSpace2b" presStyleCnt="0"/>
      <dgm:spPr/>
    </dgm:pt>
    <dgm:pt modelId="{B53685A3-8793-454D-8DED-065B000240EF}" type="pres">
      <dgm:prSet presAssocID="{32C15A13-206D-4C13-8D23-9E93746F806B}" presName="horz2" presStyleCnt="0"/>
      <dgm:spPr/>
    </dgm:pt>
    <dgm:pt modelId="{9C2E7248-5472-4BF2-8F46-49201F72A0E7}" type="pres">
      <dgm:prSet presAssocID="{32C15A13-206D-4C13-8D23-9E93746F806B}" presName="horzSpace2" presStyleCnt="0"/>
      <dgm:spPr/>
    </dgm:pt>
    <dgm:pt modelId="{8572ECAA-CA0C-49C5-8456-006E476DD287}" type="pres">
      <dgm:prSet presAssocID="{32C15A13-206D-4C13-8D23-9E93746F806B}" presName="tx2" presStyleLbl="revTx" presStyleIdx="6" presStyleCnt="10" custScaleX="53793" custScaleY="108044" custLinFactNeighborX="-22544" custLinFactNeighborY="2761"/>
      <dgm:spPr/>
    </dgm:pt>
    <dgm:pt modelId="{035634BB-9224-40EC-A168-66F5F9E82623}" type="pres">
      <dgm:prSet presAssocID="{32C15A13-206D-4C13-8D23-9E93746F806B}" presName="vert2" presStyleCnt="0"/>
      <dgm:spPr/>
    </dgm:pt>
    <dgm:pt modelId="{8A61D9A0-5098-494F-840E-EA2A3F6C3119}" type="pres">
      <dgm:prSet presAssocID="{32C15A13-206D-4C13-8D23-9E93746F806B}" presName="thinLine2b" presStyleLbl="callout" presStyleIdx="5" presStyleCnt="9"/>
      <dgm:spPr/>
    </dgm:pt>
    <dgm:pt modelId="{07EDE808-9F0A-4B6D-A45F-F12569CA1F36}" type="pres">
      <dgm:prSet presAssocID="{32C15A13-206D-4C13-8D23-9E93746F806B}" presName="vertSpace2b" presStyleCnt="0"/>
      <dgm:spPr/>
    </dgm:pt>
    <dgm:pt modelId="{70CAF7CD-8B08-4912-B977-1ED168E9E147}" type="pres">
      <dgm:prSet presAssocID="{EAC1F435-8F9C-4597-8C66-B14281EA35BE}" presName="horz2" presStyleCnt="0"/>
      <dgm:spPr/>
    </dgm:pt>
    <dgm:pt modelId="{7AB6DDD7-AFB6-46FC-96B7-02B6DA88E609}" type="pres">
      <dgm:prSet presAssocID="{EAC1F435-8F9C-4597-8C66-B14281EA35BE}" presName="horzSpace2" presStyleCnt="0"/>
      <dgm:spPr/>
    </dgm:pt>
    <dgm:pt modelId="{7D3C4876-CEC7-476E-AB3D-EF52EE9E6C04}" type="pres">
      <dgm:prSet presAssocID="{EAC1F435-8F9C-4597-8C66-B14281EA35BE}" presName="tx2" presStyleLbl="revTx" presStyleIdx="7" presStyleCnt="10"/>
      <dgm:spPr/>
    </dgm:pt>
    <dgm:pt modelId="{8F614C53-890F-4B16-967B-2C1680E1639E}" type="pres">
      <dgm:prSet presAssocID="{EAC1F435-8F9C-4597-8C66-B14281EA35BE}" presName="vert2" presStyleCnt="0"/>
      <dgm:spPr/>
    </dgm:pt>
    <dgm:pt modelId="{E5DAF9C6-71D9-4381-9142-9F17B557ED4A}" type="pres">
      <dgm:prSet presAssocID="{EAC1F435-8F9C-4597-8C66-B14281EA35BE}" presName="thinLine2b" presStyleLbl="callout" presStyleIdx="6" presStyleCnt="9"/>
      <dgm:spPr/>
    </dgm:pt>
    <dgm:pt modelId="{E9F78040-3351-4321-9F3F-17D70214161E}" type="pres">
      <dgm:prSet presAssocID="{EAC1F435-8F9C-4597-8C66-B14281EA35BE}" presName="vertSpace2b" presStyleCnt="0"/>
      <dgm:spPr/>
    </dgm:pt>
    <dgm:pt modelId="{69806515-F1D1-43CB-A959-3D5521DD4B38}" type="pres">
      <dgm:prSet presAssocID="{5068CFD6-A744-4097-9FE3-1A28C5D192F5}" presName="horz2" presStyleCnt="0"/>
      <dgm:spPr/>
    </dgm:pt>
    <dgm:pt modelId="{E13BC1F2-6AC0-499E-ADAF-D95068D33961}" type="pres">
      <dgm:prSet presAssocID="{5068CFD6-A744-4097-9FE3-1A28C5D192F5}" presName="horzSpace2" presStyleCnt="0"/>
      <dgm:spPr/>
    </dgm:pt>
    <dgm:pt modelId="{0404BF82-EBA6-453B-B690-F48114BFB4A7}" type="pres">
      <dgm:prSet presAssocID="{5068CFD6-A744-4097-9FE3-1A28C5D192F5}" presName="tx2" presStyleLbl="revTx" presStyleIdx="8" presStyleCnt="10"/>
      <dgm:spPr/>
    </dgm:pt>
    <dgm:pt modelId="{2A3D982F-7B4F-49E0-A3EE-98A07BE22831}" type="pres">
      <dgm:prSet presAssocID="{5068CFD6-A744-4097-9FE3-1A28C5D192F5}" presName="vert2" presStyleCnt="0"/>
      <dgm:spPr/>
    </dgm:pt>
    <dgm:pt modelId="{C15200DA-5E15-425D-96DA-24C332F07239}" type="pres">
      <dgm:prSet presAssocID="{5068CFD6-A744-4097-9FE3-1A28C5D192F5}" presName="thinLine2b" presStyleLbl="callout" presStyleIdx="7" presStyleCnt="9"/>
      <dgm:spPr/>
    </dgm:pt>
    <dgm:pt modelId="{F843E6C9-6F46-4877-A1C2-5FD84F41F1C4}" type="pres">
      <dgm:prSet presAssocID="{5068CFD6-A744-4097-9FE3-1A28C5D192F5}" presName="vertSpace2b" presStyleCnt="0"/>
      <dgm:spPr/>
    </dgm:pt>
    <dgm:pt modelId="{7AAB4AB4-5A32-45BF-A513-0A4E4B0F6E07}" type="pres">
      <dgm:prSet presAssocID="{B37D2371-BDC7-4EA0-ADE8-C974FEA933A2}" presName="horz2" presStyleCnt="0"/>
      <dgm:spPr/>
    </dgm:pt>
    <dgm:pt modelId="{51DFD510-043E-4181-863D-4310EA9D2F94}" type="pres">
      <dgm:prSet presAssocID="{B37D2371-BDC7-4EA0-ADE8-C974FEA933A2}" presName="horzSpace2" presStyleCnt="0"/>
      <dgm:spPr/>
    </dgm:pt>
    <dgm:pt modelId="{CE313087-4DC0-4E78-B5AC-99BBDB3131CA}" type="pres">
      <dgm:prSet presAssocID="{B37D2371-BDC7-4EA0-ADE8-C974FEA933A2}" presName="tx2" presStyleLbl="revTx" presStyleIdx="9" presStyleCnt="10"/>
      <dgm:spPr/>
    </dgm:pt>
    <dgm:pt modelId="{FE0E690E-9325-402E-9991-D93690A3DA42}" type="pres">
      <dgm:prSet presAssocID="{B37D2371-BDC7-4EA0-ADE8-C974FEA933A2}" presName="vert2" presStyleCnt="0"/>
      <dgm:spPr/>
    </dgm:pt>
    <dgm:pt modelId="{E021BB53-B9E5-405D-BBEC-457D7A98605B}" type="pres">
      <dgm:prSet presAssocID="{B37D2371-BDC7-4EA0-ADE8-C974FEA933A2}" presName="thinLine2b" presStyleLbl="callout" presStyleIdx="8" presStyleCnt="9"/>
      <dgm:spPr/>
    </dgm:pt>
    <dgm:pt modelId="{83070B6C-2F16-4792-95B4-C30B17E1A05B}" type="pres">
      <dgm:prSet presAssocID="{B37D2371-BDC7-4EA0-ADE8-C974FEA933A2}" presName="vertSpace2b" presStyleCnt="0"/>
      <dgm:spPr/>
    </dgm:pt>
  </dgm:ptLst>
  <dgm:cxnLst>
    <dgm:cxn modelId="{8708A00F-4965-4B36-BF10-4EF427E70A45}" srcId="{DB88A3E1-DD32-4903-AB00-9EADDFAF2B0D}" destId="{5068CFD6-A744-4097-9FE3-1A28C5D192F5}" srcOrd="7" destOrd="0" parTransId="{ECB08F84-0592-44D8-9F93-C46F755230E0}" sibTransId="{6155816F-8E4F-4E0B-94CE-5E8C89204851}"/>
    <dgm:cxn modelId="{73B9C021-7717-4C54-AF77-9FFE896B517B}" type="presOf" srcId="{EAC1F435-8F9C-4597-8C66-B14281EA35BE}" destId="{7D3C4876-CEC7-476E-AB3D-EF52EE9E6C04}" srcOrd="0" destOrd="0" presId="urn:microsoft.com/office/officeart/2008/layout/LinedList"/>
    <dgm:cxn modelId="{B5A6ED2D-A85B-4D0A-BEEC-80D2223CAF2B}" type="presOf" srcId="{32C15A13-206D-4C13-8D23-9E93746F806B}" destId="{8572ECAA-CA0C-49C5-8456-006E476DD287}" srcOrd="0" destOrd="0" presId="urn:microsoft.com/office/officeart/2008/layout/LinedList"/>
    <dgm:cxn modelId="{62C6C334-18A6-4C5D-BB7D-4F41C7B28FEE}" srcId="{9764DE1D-4A1F-4C88-83FF-8D939A2501F0}" destId="{DB88A3E1-DD32-4903-AB00-9EADDFAF2B0D}" srcOrd="0" destOrd="0" parTransId="{6AAEB8FA-2997-4579-BBF3-8A196123E7BE}" sibTransId="{82DB3561-ED23-4BD2-BD31-1C7518C5815E}"/>
    <dgm:cxn modelId="{09EF3D49-7A00-40A6-95A0-06EEF26913C5}" srcId="{DB88A3E1-DD32-4903-AB00-9EADDFAF2B0D}" destId="{12ABF9A3-AF01-49D7-AE11-8C3B7FB7BFE5}" srcOrd="4" destOrd="0" parTransId="{E8F2661D-FEBE-4711-8057-72B57E7C5B9E}" sibTransId="{5EADE93D-B08B-47AF-83D4-CA5CFB15BC23}"/>
    <dgm:cxn modelId="{EF516B6B-D323-4738-AB79-662CF96AB108}" srcId="{DB88A3E1-DD32-4903-AB00-9EADDFAF2B0D}" destId="{BDC3356A-9B69-4C8B-BAD2-4E986D6B5273}" srcOrd="0" destOrd="0" parTransId="{C9993CB6-ABA5-4608-924E-A0C96260392C}" sibTransId="{CC9CE437-C48F-4DAE-BF4E-785DBC93A752}"/>
    <dgm:cxn modelId="{98765D75-7265-4636-8533-8C73110C30CC}" srcId="{DB88A3E1-DD32-4903-AB00-9EADDFAF2B0D}" destId="{1B138C76-FDB9-43BA-83AF-7300256274AE}" srcOrd="2" destOrd="0" parTransId="{DA352321-DA49-4ADB-A415-4613D22C54DC}" sibTransId="{39524EF3-DD5C-41E5-A184-5643D74DC4E2}"/>
    <dgm:cxn modelId="{F1A34C57-FF02-4F55-B2C5-040812933A3D}" srcId="{DB88A3E1-DD32-4903-AB00-9EADDFAF2B0D}" destId="{B37D2371-BDC7-4EA0-ADE8-C974FEA933A2}" srcOrd="8" destOrd="0" parTransId="{3D26B534-7D3C-4002-B582-7DA15E8582E8}" sibTransId="{F48E498B-A568-4BE5-99DD-F9173E83083E}"/>
    <dgm:cxn modelId="{A1220988-B7B0-4EA9-A861-5C7C16D97F67}" type="presOf" srcId="{8AE5AA81-7652-413E-9982-38D8FBC1BDC9}" destId="{45A70B93-A6D8-40FE-86A4-FB541A574098}" srcOrd="0" destOrd="0" presId="urn:microsoft.com/office/officeart/2008/layout/LinedList"/>
    <dgm:cxn modelId="{794A1E8A-610F-40AC-BA94-9DA30DFE5A5D}" type="presOf" srcId="{9764DE1D-4A1F-4C88-83FF-8D939A2501F0}" destId="{ACAFF472-B0A2-4AFC-A561-5F7D0D3256EB}" srcOrd="0" destOrd="0" presId="urn:microsoft.com/office/officeart/2008/layout/LinedList"/>
    <dgm:cxn modelId="{71359D94-7732-4844-BD01-C66C60D4790E}" type="presOf" srcId="{B37D2371-BDC7-4EA0-ADE8-C974FEA933A2}" destId="{CE313087-4DC0-4E78-B5AC-99BBDB3131CA}" srcOrd="0" destOrd="0" presId="urn:microsoft.com/office/officeart/2008/layout/LinedList"/>
    <dgm:cxn modelId="{A1D1AD95-D85C-48FB-8B3B-0DC638326AB9}" type="presOf" srcId="{73F00BB0-F453-4B56-A314-E48CCF49F2B4}" destId="{A10CBCD7-D83E-4235-9A0A-1817D1B023D3}" srcOrd="0" destOrd="0" presId="urn:microsoft.com/office/officeart/2008/layout/LinedList"/>
    <dgm:cxn modelId="{D411489B-E36E-4CA2-8B0C-98598742049A}" type="presOf" srcId="{12ABF9A3-AF01-49D7-AE11-8C3B7FB7BFE5}" destId="{71EB7DF5-072A-4882-8157-C448AA7C60C7}" srcOrd="0" destOrd="0" presId="urn:microsoft.com/office/officeart/2008/layout/LinedList"/>
    <dgm:cxn modelId="{E5C334A0-3F31-40CD-AAC5-6072405669EA}" srcId="{DB88A3E1-DD32-4903-AB00-9EADDFAF2B0D}" destId="{73F00BB0-F453-4B56-A314-E48CCF49F2B4}" srcOrd="1" destOrd="0" parTransId="{D65E31CE-07AD-4E76-AD13-31EC2B652295}" sibTransId="{35FCFB28-5E80-476E-9B49-C9E187362639}"/>
    <dgm:cxn modelId="{4C0E90B6-1768-43B6-82DE-199D7FB4C1BF}" type="presOf" srcId="{5068CFD6-A744-4097-9FE3-1A28C5D192F5}" destId="{0404BF82-EBA6-453B-B690-F48114BFB4A7}" srcOrd="0" destOrd="0" presId="urn:microsoft.com/office/officeart/2008/layout/LinedList"/>
    <dgm:cxn modelId="{78AA61CB-A7F9-4C8F-B6FA-CA283971E569}" srcId="{DB88A3E1-DD32-4903-AB00-9EADDFAF2B0D}" destId="{8AE5AA81-7652-413E-9982-38D8FBC1BDC9}" srcOrd="3" destOrd="0" parTransId="{DF14B79F-6152-43DC-B083-C8FF0C7B6F07}" sibTransId="{1985FB2B-1C45-42AD-9981-A56F59FE937B}"/>
    <dgm:cxn modelId="{238E97DC-3199-4CD5-995B-1FFDA2CFD173}" srcId="{DB88A3E1-DD32-4903-AB00-9EADDFAF2B0D}" destId="{32C15A13-206D-4C13-8D23-9E93746F806B}" srcOrd="5" destOrd="0" parTransId="{63B329C9-5736-4CBE-9786-62BF5D5AA514}" sibTransId="{1F7B60EE-353B-4D0A-8BA6-E61C1AFDB2D7}"/>
    <dgm:cxn modelId="{997291DF-EBC6-42A1-BF2E-4DBDC603F7C0}" type="presOf" srcId="{1B138C76-FDB9-43BA-83AF-7300256274AE}" destId="{3BBE32A5-9A93-4A7D-8974-8424CE117BD6}" srcOrd="0" destOrd="0" presId="urn:microsoft.com/office/officeart/2008/layout/LinedList"/>
    <dgm:cxn modelId="{E906C4E1-E781-420B-88FC-73FE66608EF6}" srcId="{DB88A3E1-DD32-4903-AB00-9EADDFAF2B0D}" destId="{EAC1F435-8F9C-4597-8C66-B14281EA35BE}" srcOrd="6" destOrd="0" parTransId="{6B922289-73E7-4A68-86A5-FEF02ED78CA5}" sibTransId="{B7F16AB2-66B9-4BAD-9BD1-8557A46D161E}"/>
    <dgm:cxn modelId="{624214F0-FE4B-4418-8802-DEEFAE013B47}" type="presOf" srcId="{DB88A3E1-DD32-4903-AB00-9EADDFAF2B0D}" destId="{639FCA20-4F90-45D1-B59A-FB6493E6737E}" srcOrd="0" destOrd="0" presId="urn:microsoft.com/office/officeart/2008/layout/LinedList"/>
    <dgm:cxn modelId="{D7D79AF4-A907-4DB9-867F-093CDB4C8885}" type="presOf" srcId="{BDC3356A-9B69-4C8B-BAD2-4E986D6B5273}" destId="{1EEA0D5B-C059-44E5-A922-A71F250E6862}" srcOrd="0" destOrd="0" presId="urn:microsoft.com/office/officeart/2008/layout/LinedList"/>
    <dgm:cxn modelId="{CB595436-4EF2-4AF5-93E7-088A68F54F83}" type="presParOf" srcId="{ACAFF472-B0A2-4AFC-A561-5F7D0D3256EB}" destId="{909D941D-6C1D-41A4-9C9F-F9596109D3E6}" srcOrd="0" destOrd="0" presId="urn:microsoft.com/office/officeart/2008/layout/LinedList"/>
    <dgm:cxn modelId="{67CE59A0-594F-449D-8F78-BF012567B11A}" type="presParOf" srcId="{ACAFF472-B0A2-4AFC-A561-5F7D0D3256EB}" destId="{7F63E1C0-E7FA-4FA2-88FD-8EF4798F0C69}" srcOrd="1" destOrd="0" presId="urn:microsoft.com/office/officeart/2008/layout/LinedList"/>
    <dgm:cxn modelId="{96A33462-4052-4D47-BCD9-701B48B06F8A}" type="presParOf" srcId="{7F63E1C0-E7FA-4FA2-88FD-8EF4798F0C69}" destId="{639FCA20-4F90-45D1-B59A-FB6493E6737E}" srcOrd="0" destOrd="0" presId="urn:microsoft.com/office/officeart/2008/layout/LinedList"/>
    <dgm:cxn modelId="{CEEE0A53-B3E3-4AA3-BF08-B7FE352F8C06}" type="presParOf" srcId="{7F63E1C0-E7FA-4FA2-88FD-8EF4798F0C69}" destId="{0FE1A73B-592C-44F5-991B-334ADEF1317E}" srcOrd="1" destOrd="0" presId="urn:microsoft.com/office/officeart/2008/layout/LinedList"/>
    <dgm:cxn modelId="{C3B96ACE-7503-4E6C-93DD-373BFED577A9}" type="presParOf" srcId="{0FE1A73B-592C-44F5-991B-334ADEF1317E}" destId="{898EC828-67FA-429E-AA84-1625BB160374}" srcOrd="0" destOrd="0" presId="urn:microsoft.com/office/officeart/2008/layout/LinedList"/>
    <dgm:cxn modelId="{8A1DD833-379C-44A1-8475-8C29D6D0027F}" type="presParOf" srcId="{0FE1A73B-592C-44F5-991B-334ADEF1317E}" destId="{DC5D2A65-1888-4442-B91A-143A34038052}" srcOrd="1" destOrd="0" presId="urn:microsoft.com/office/officeart/2008/layout/LinedList"/>
    <dgm:cxn modelId="{49C74795-0485-4775-AC7B-A213FB941531}" type="presParOf" srcId="{DC5D2A65-1888-4442-B91A-143A34038052}" destId="{81FCA700-ED71-43AD-9885-FF70A612FAB3}" srcOrd="0" destOrd="0" presId="urn:microsoft.com/office/officeart/2008/layout/LinedList"/>
    <dgm:cxn modelId="{BE4B14DA-846E-41EC-A890-4EE43A2274F8}" type="presParOf" srcId="{DC5D2A65-1888-4442-B91A-143A34038052}" destId="{1EEA0D5B-C059-44E5-A922-A71F250E6862}" srcOrd="1" destOrd="0" presId="urn:microsoft.com/office/officeart/2008/layout/LinedList"/>
    <dgm:cxn modelId="{532C3477-732F-49D2-8E52-62007CE46F9A}" type="presParOf" srcId="{DC5D2A65-1888-4442-B91A-143A34038052}" destId="{A3B849DA-00BC-4EA0-80D7-E43485D99B33}" srcOrd="2" destOrd="0" presId="urn:microsoft.com/office/officeart/2008/layout/LinedList"/>
    <dgm:cxn modelId="{2C653F25-7C5F-4C23-B039-661FC6B6B0C6}" type="presParOf" srcId="{0FE1A73B-592C-44F5-991B-334ADEF1317E}" destId="{84BF4E91-0CDE-4FD6-9BB1-395D107417D5}" srcOrd="2" destOrd="0" presId="urn:microsoft.com/office/officeart/2008/layout/LinedList"/>
    <dgm:cxn modelId="{D559AF0F-F60F-4FF2-BF38-9E59F3F82680}" type="presParOf" srcId="{0FE1A73B-592C-44F5-991B-334ADEF1317E}" destId="{5C80240F-A536-4206-8359-6F72C5AC66E0}" srcOrd="3" destOrd="0" presId="urn:microsoft.com/office/officeart/2008/layout/LinedList"/>
    <dgm:cxn modelId="{A771B516-49A0-4274-8D11-3FD3BCB49EE5}" type="presParOf" srcId="{0FE1A73B-592C-44F5-991B-334ADEF1317E}" destId="{2834729D-8928-4D79-BF38-80926B41D01F}" srcOrd="4" destOrd="0" presId="urn:microsoft.com/office/officeart/2008/layout/LinedList"/>
    <dgm:cxn modelId="{E06944C4-D747-45E8-A02B-0981061DA119}" type="presParOf" srcId="{2834729D-8928-4D79-BF38-80926B41D01F}" destId="{F563F5E6-1F2A-4ADD-92BB-A84B6EE9EFCE}" srcOrd="0" destOrd="0" presId="urn:microsoft.com/office/officeart/2008/layout/LinedList"/>
    <dgm:cxn modelId="{EC3C5A0E-0B05-4BED-A451-CF846DD8CA43}" type="presParOf" srcId="{2834729D-8928-4D79-BF38-80926B41D01F}" destId="{A10CBCD7-D83E-4235-9A0A-1817D1B023D3}" srcOrd="1" destOrd="0" presId="urn:microsoft.com/office/officeart/2008/layout/LinedList"/>
    <dgm:cxn modelId="{0C1ADFEB-AF94-4174-99B6-320AA3BF2BD0}" type="presParOf" srcId="{2834729D-8928-4D79-BF38-80926B41D01F}" destId="{A1155DB1-78B9-4A69-922C-A19FE3AE82D3}" srcOrd="2" destOrd="0" presId="urn:microsoft.com/office/officeart/2008/layout/LinedList"/>
    <dgm:cxn modelId="{D08951A7-FDBE-4835-A7C8-FFD2DF8F86E2}" type="presParOf" srcId="{0FE1A73B-592C-44F5-991B-334ADEF1317E}" destId="{6FF6100A-53F9-4AAA-AFC0-360070FD2684}" srcOrd="5" destOrd="0" presId="urn:microsoft.com/office/officeart/2008/layout/LinedList"/>
    <dgm:cxn modelId="{64607E02-49BC-4BE2-A6C9-8C8AE441451E}" type="presParOf" srcId="{0FE1A73B-592C-44F5-991B-334ADEF1317E}" destId="{A558BF7B-8EC1-40FC-A6F9-1898C58F2A00}" srcOrd="6" destOrd="0" presId="urn:microsoft.com/office/officeart/2008/layout/LinedList"/>
    <dgm:cxn modelId="{4E1235EE-4E5C-4AEB-9BEB-FA7721D9231B}" type="presParOf" srcId="{0FE1A73B-592C-44F5-991B-334ADEF1317E}" destId="{C8AE6BFC-4DFA-4325-A4D6-4FE6C85BFC1E}" srcOrd="7" destOrd="0" presId="urn:microsoft.com/office/officeart/2008/layout/LinedList"/>
    <dgm:cxn modelId="{4C1A4848-5422-4C63-8526-96A249A45B84}" type="presParOf" srcId="{C8AE6BFC-4DFA-4325-A4D6-4FE6C85BFC1E}" destId="{E561EDC3-D085-4B65-8E80-77017B5D7BF7}" srcOrd="0" destOrd="0" presId="urn:microsoft.com/office/officeart/2008/layout/LinedList"/>
    <dgm:cxn modelId="{1F7D1C38-90A2-47B8-9C06-C6FFE4B1CB5A}" type="presParOf" srcId="{C8AE6BFC-4DFA-4325-A4D6-4FE6C85BFC1E}" destId="{3BBE32A5-9A93-4A7D-8974-8424CE117BD6}" srcOrd="1" destOrd="0" presId="urn:microsoft.com/office/officeart/2008/layout/LinedList"/>
    <dgm:cxn modelId="{C59B2515-7C1B-4FC3-A4A9-1B8EF08012DD}" type="presParOf" srcId="{C8AE6BFC-4DFA-4325-A4D6-4FE6C85BFC1E}" destId="{DE57A607-7A53-40D4-B9ED-7B2B94E20DB7}" srcOrd="2" destOrd="0" presId="urn:microsoft.com/office/officeart/2008/layout/LinedList"/>
    <dgm:cxn modelId="{5272921F-46CE-4153-8B69-2AB498433CC2}" type="presParOf" srcId="{0FE1A73B-592C-44F5-991B-334ADEF1317E}" destId="{EF340ED1-DB39-4BAC-862C-DC8515A2A588}" srcOrd="8" destOrd="0" presId="urn:microsoft.com/office/officeart/2008/layout/LinedList"/>
    <dgm:cxn modelId="{8A3AE689-581B-4985-B110-A9A80B40D5E6}" type="presParOf" srcId="{0FE1A73B-592C-44F5-991B-334ADEF1317E}" destId="{D8D60FF7-466B-43E0-BBA5-23D977E998A0}" srcOrd="9" destOrd="0" presId="urn:microsoft.com/office/officeart/2008/layout/LinedList"/>
    <dgm:cxn modelId="{4D338449-8130-4C95-8B88-1A83907B4E46}" type="presParOf" srcId="{0FE1A73B-592C-44F5-991B-334ADEF1317E}" destId="{5A3CE4F5-515D-49F3-8010-8AEF45704AF1}" srcOrd="10" destOrd="0" presId="urn:microsoft.com/office/officeart/2008/layout/LinedList"/>
    <dgm:cxn modelId="{BE867BAE-53D3-4792-B116-005F5AD2CBB0}" type="presParOf" srcId="{5A3CE4F5-515D-49F3-8010-8AEF45704AF1}" destId="{5D6368D6-A8A0-44DE-98FE-65C8190918FC}" srcOrd="0" destOrd="0" presId="urn:microsoft.com/office/officeart/2008/layout/LinedList"/>
    <dgm:cxn modelId="{C3AB1648-7686-4CFE-98A0-4B445FFE3C16}" type="presParOf" srcId="{5A3CE4F5-515D-49F3-8010-8AEF45704AF1}" destId="{45A70B93-A6D8-40FE-86A4-FB541A574098}" srcOrd="1" destOrd="0" presId="urn:microsoft.com/office/officeart/2008/layout/LinedList"/>
    <dgm:cxn modelId="{1A0D6E5E-77AB-4354-B28A-68E5AC5C8AD2}" type="presParOf" srcId="{5A3CE4F5-515D-49F3-8010-8AEF45704AF1}" destId="{95AA6115-6E94-4246-873D-61616AC9FD7D}" srcOrd="2" destOrd="0" presId="urn:microsoft.com/office/officeart/2008/layout/LinedList"/>
    <dgm:cxn modelId="{54C39191-D81E-49D0-87C0-A5EB10603030}" type="presParOf" srcId="{0FE1A73B-592C-44F5-991B-334ADEF1317E}" destId="{BA6EEE20-78C7-483D-8046-9A32E30C5778}" srcOrd="11" destOrd="0" presId="urn:microsoft.com/office/officeart/2008/layout/LinedList"/>
    <dgm:cxn modelId="{CDB90088-B158-4B37-BA25-89348D9A0389}" type="presParOf" srcId="{0FE1A73B-592C-44F5-991B-334ADEF1317E}" destId="{50A627B4-C7A6-4F20-956F-6995C38B6082}" srcOrd="12" destOrd="0" presId="urn:microsoft.com/office/officeart/2008/layout/LinedList"/>
    <dgm:cxn modelId="{8D6D236F-06C3-4351-9202-FBEE74F4A101}" type="presParOf" srcId="{0FE1A73B-592C-44F5-991B-334ADEF1317E}" destId="{1FFC7BB5-8A71-491D-8695-11B8E8005348}" srcOrd="13" destOrd="0" presId="urn:microsoft.com/office/officeart/2008/layout/LinedList"/>
    <dgm:cxn modelId="{84999563-A626-42BB-B08B-AD47BACBA6E6}" type="presParOf" srcId="{1FFC7BB5-8A71-491D-8695-11B8E8005348}" destId="{F4E7DA71-7E2C-47C1-BD53-FCC058C281E7}" srcOrd="0" destOrd="0" presId="urn:microsoft.com/office/officeart/2008/layout/LinedList"/>
    <dgm:cxn modelId="{3917B4D3-11FF-4B9C-90F7-EADFAD216C94}" type="presParOf" srcId="{1FFC7BB5-8A71-491D-8695-11B8E8005348}" destId="{71EB7DF5-072A-4882-8157-C448AA7C60C7}" srcOrd="1" destOrd="0" presId="urn:microsoft.com/office/officeart/2008/layout/LinedList"/>
    <dgm:cxn modelId="{2556B235-7EFF-4E98-B9AF-15272535335B}" type="presParOf" srcId="{1FFC7BB5-8A71-491D-8695-11B8E8005348}" destId="{60DCF6ED-E778-4E82-A711-0D2DA39E257D}" srcOrd="2" destOrd="0" presId="urn:microsoft.com/office/officeart/2008/layout/LinedList"/>
    <dgm:cxn modelId="{5B34220A-8C2A-4A74-8DD7-AFC53DA4421D}" type="presParOf" srcId="{0FE1A73B-592C-44F5-991B-334ADEF1317E}" destId="{B776DCA0-B93D-4ACC-AF32-4BDC1F9DFA68}" srcOrd="14" destOrd="0" presId="urn:microsoft.com/office/officeart/2008/layout/LinedList"/>
    <dgm:cxn modelId="{E7F083E7-D0B5-4033-B6DD-443B56C6EB1A}" type="presParOf" srcId="{0FE1A73B-592C-44F5-991B-334ADEF1317E}" destId="{A4DB91AF-F4B7-4B43-BC0F-30E9128775F0}" srcOrd="15" destOrd="0" presId="urn:microsoft.com/office/officeart/2008/layout/LinedList"/>
    <dgm:cxn modelId="{C616B786-66A1-4BD5-9BF2-A164987E6D56}" type="presParOf" srcId="{0FE1A73B-592C-44F5-991B-334ADEF1317E}" destId="{B53685A3-8793-454D-8DED-065B000240EF}" srcOrd="16" destOrd="0" presId="urn:microsoft.com/office/officeart/2008/layout/LinedList"/>
    <dgm:cxn modelId="{3A0367DA-EA95-45E8-859A-DA8DC8277C78}" type="presParOf" srcId="{B53685A3-8793-454D-8DED-065B000240EF}" destId="{9C2E7248-5472-4BF2-8F46-49201F72A0E7}" srcOrd="0" destOrd="0" presId="urn:microsoft.com/office/officeart/2008/layout/LinedList"/>
    <dgm:cxn modelId="{E8FBF45B-42C7-4FF6-8578-9DD4950C9D37}" type="presParOf" srcId="{B53685A3-8793-454D-8DED-065B000240EF}" destId="{8572ECAA-CA0C-49C5-8456-006E476DD287}" srcOrd="1" destOrd="0" presId="urn:microsoft.com/office/officeart/2008/layout/LinedList"/>
    <dgm:cxn modelId="{7B07EFD9-37E0-44D8-A6C3-1C7DEFBE40FA}" type="presParOf" srcId="{B53685A3-8793-454D-8DED-065B000240EF}" destId="{035634BB-9224-40EC-A168-66F5F9E82623}" srcOrd="2" destOrd="0" presId="urn:microsoft.com/office/officeart/2008/layout/LinedList"/>
    <dgm:cxn modelId="{528D0A9B-4FE5-4DB7-9D9A-D9E13A742522}" type="presParOf" srcId="{0FE1A73B-592C-44F5-991B-334ADEF1317E}" destId="{8A61D9A0-5098-494F-840E-EA2A3F6C3119}" srcOrd="17" destOrd="0" presId="urn:microsoft.com/office/officeart/2008/layout/LinedList"/>
    <dgm:cxn modelId="{D25A1A7F-398C-4CC5-9A65-C501599CF36F}" type="presParOf" srcId="{0FE1A73B-592C-44F5-991B-334ADEF1317E}" destId="{07EDE808-9F0A-4B6D-A45F-F12569CA1F36}" srcOrd="18" destOrd="0" presId="urn:microsoft.com/office/officeart/2008/layout/LinedList"/>
    <dgm:cxn modelId="{153B5388-5ADB-42C1-B937-399D91E85BDA}" type="presParOf" srcId="{0FE1A73B-592C-44F5-991B-334ADEF1317E}" destId="{70CAF7CD-8B08-4912-B977-1ED168E9E147}" srcOrd="19" destOrd="0" presId="urn:microsoft.com/office/officeart/2008/layout/LinedList"/>
    <dgm:cxn modelId="{3F616783-625D-4395-BCD0-62CFEAB634D5}" type="presParOf" srcId="{70CAF7CD-8B08-4912-B977-1ED168E9E147}" destId="{7AB6DDD7-AFB6-46FC-96B7-02B6DA88E609}" srcOrd="0" destOrd="0" presId="urn:microsoft.com/office/officeart/2008/layout/LinedList"/>
    <dgm:cxn modelId="{E0A81DDA-C17B-4DE5-903F-C3C19FE2B96C}" type="presParOf" srcId="{70CAF7CD-8B08-4912-B977-1ED168E9E147}" destId="{7D3C4876-CEC7-476E-AB3D-EF52EE9E6C04}" srcOrd="1" destOrd="0" presId="urn:microsoft.com/office/officeart/2008/layout/LinedList"/>
    <dgm:cxn modelId="{CF5F1F33-5DAB-4709-8203-05B5DFB8320D}" type="presParOf" srcId="{70CAF7CD-8B08-4912-B977-1ED168E9E147}" destId="{8F614C53-890F-4B16-967B-2C1680E1639E}" srcOrd="2" destOrd="0" presId="urn:microsoft.com/office/officeart/2008/layout/LinedList"/>
    <dgm:cxn modelId="{BC7E5EAC-7811-49DD-847E-5B569FBF6137}" type="presParOf" srcId="{0FE1A73B-592C-44F5-991B-334ADEF1317E}" destId="{E5DAF9C6-71D9-4381-9142-9F17B557ED4A}" srcOrd="20" destOrd="0" presId="urn:microsoft.com/office/officeart/2008/layout/LinedList"/>
    <dgm:cxn modelId="{39135148-86B4-41F1-909E-03E1583CCCD8}" type="presParOf" srcId="{0FE1A73B-592C-44F5-991B-334ADEF1317E}" destId="{E9F78040-3351-4321-9F3F-17D70214161E}" srcOrd="21" destOrd="0" presId="urn:microsoft.com/office/officeart/2008/layout/LinedList"/>
    <dgm:cxn modelId="{EC7A70D3-8C6B-4E04-A2A8-F84881016EA5}" type="presParOf" srcId="{0FE1A73B-592C-44F5-991B-334ADEF1317E}" destId="{69806515-F1D1-43CB-A959-3D5521DD4B38}" srcOrd="22" destOrd="0" presId="urn:microsoft.com/office/officeart/2008/layout/LinedList"/>
    <dgm:cxn modelId="{35EEA1CC-ED00-4401-AD80-08FDF0C85443}" type="presParOf" srcId="{69806515-F1D1-43CB-A959-3D5521DD4B38}" destId="{E13BC1F2-6AC0-499E-ADAF-D95068D33961}" srcOrd="0" destOrd="0" presId="urn:microsoft.com/office/officeart/2008/layout/LinedList"/>
    <dgm:cxn modelId="{3A93AB8F-C062-4184-810E-3E8EA7A1FAD5}" type="presParOf" srcId="{69806515-F1D1-43CB-A959-3D5521DD4B38}" destId="{0404BF82-EBA6-453B-B690-F48114BFB4A7}" srcOrd="1" destOrd="0" presId="urn:microsoft.com/office/officeart/2008/layout/LinedList"/>
    <dgm:cxn modelId="{41E5EFED-0B99-4694-8AEC-F63F9AB8533E}" type="presParOf" srcId="{69806515-F1D1-43CB-A959-3D5521DD4B38}" destId="{2A3D982F-7B4F-49E0-A3EE-98A07BE22831}" srcOrd="2" destOrd="0" presId="urn:microsoft.com/office/officeart/2008/layout/LinedList"/>
    <dgm:cxn modelId="{DE60203C-2C38-491C-98CA-3E8617BF6FBB}" type="presParOf" srcId="{0FE1A73B-592C-44F5-991B-334ADEF1317E}" destId="{C15200DA-5E15-425D-96DA-24C332F07239}" srcOrd="23" destOrd="0" presId="urn:microsoft.com/office/officeart/2008/layout/LinedList"/>
    <dgm:cxn modelId="{E882BE51-4776-4838-8385-3A5AE2D9344A}" type="presParOf" srcId="{0FE1A73B-592C-44F5-991B-334ADEF1317E}" destId="{F843E6C9-6F46-4877-A1C2-5FD84F41F1C4}" srcOrd="24" destOrd="0" presId="urn:microsoft.com/office/officeart/2008/layout/LinedList"/>
    <dgm:cxn modelId="{4926D3EE-C3DB-40BA-BD9A-B16377FCB7C2}" type="presParOf" srcId="{0FE1A73B-592C-44F5-991B-334ADEF1317E}" destId="{7AAB4AB4-5A32-45BF-A513-0A4E4B0F6E07}" srcOrd="25" destOrd="0" presId="urn:microsoft.com/office/officeart/2008/layout/LinedList"/>
    <dgm:cxn modelId="{535806F0-4967-4288-A857-BDE8B0926B9D}" type="presParOf" srcId="{7AAB4AB4-5A32-45BF-A513-0A4E4B0F6E07}" destId="{51DFD510-043E-4181-863D-4310EA9D2F94}" srcOrd="0" destOrd="0" presId="urn:microsoft.com/office/officeart/2008/layout/LinedList"/>
    <dgm:cxn modelId="{3B5456E5-93B7-4FBF-B689-880D5F000016}" type="presParOf" srcId="{7AAB4AB4-5A32-45BF-A513-0A4E4B0F6E07}" destId="{CE313087-4DC0-4E78-B5AC-99BBDB3131CA}" srcOrd="1" destOrd="0" presId="urn:microsoft.com/office/officeart/2008/layout/LinedList"/>
    <dgm:cxn modelId="{00C6EC62-EB09-4F22-9CE1-182987F7A386}" type="presParOf" srcId="{7AAB4AB4-5A32-45BF-A513-0A4E4B0F6E07}" destId="{FE0E690E-9325-402E-9991-D93690A3DA42}" srcOrd="2" destOrd="0" presId="urn:microsoft.com/office/officeart/2008/layout/LinedList"/>
    <dgm:cxn modelId="{60BEFB4A-B75F-46E7-B37D-A6BB2463FEC2}" type="presParOf" srcId="{0FE1A73B-592C-44F5-991B-334ADEF1317E}" destId="{E021BB53-B9E5-405D-BBEC-457D7A98605B}" srcOrd="26" destOrd="0" presId="urn:microsoft.com/office/officeart/2008/layout/LinedList"/>
    <dgm:cxn modelId="{9F68111B-E856-4125-8854-7950677530AA}" type="presParOf" srcId="{0FE1A73B-592C-44F5-991B-334ADEF1317E}" destId="{83070B6C-2F16-4792-95B4-C30B17E1A05B}" srcOrd="27" destOrd="0" presId="urn:microsoft.com/office/officeart/2008/layout/LinedList"/>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8900315-76BD-4244-83E9-ACB798EB46A5}" type="doc">
      <dgm:prSet loTypeId="urn:microsoft.com/office/officeart/2005/8/layout/hierarchy2" loCatId="hierarchy" qsTypeId="urn:microsoft.com/office/officeart/2005/8/quickstyle/3d4" qsCatId="3D" csTypeId="urn:microsoft.com/office/officeart/2005/8/colors/colorful3" csCatId="colorful" phldr="1"/>
      <dgm:spPr/>
      <dgm:t>
        <a:bodyPr/>
        <a:lstStyle/>
        <a:p>
          <a:endParaRPr lang="en-US"/>
        </a:p>
      </dgm:t>
    </dgm:pt>
    <dgm:pt modelId="{0B6DD40B-B1AB-45D9-8B30-9EC8C3758308}">
      <dgm:prSet phldrT="[Text]"/>
      <dgm:spPr>
        <a:solidFill>
          <a:srgbClr val="C00000"/>
        </a:solidFill>
      </dgm:spPr>
      <dgm:t>
        <a:bodyPr/>
        <a:lstStyle/>
        <a:p>
          <a:pPr algn="ctr"/>
          <a:r>
            <a:rPr lang="fa-IR" b="1">
              <a:latin typeface="IRNazanin" panose="02000506000000020002" pitchFamily="2" charset="-78"/>
              <a:cs typeface="B Nazanin" panose="00000400000000000000" pitchFamily="2" charset="-78"/>
            </a:rPr>
            <a:t>شایستگی‌های دانش‌محور</a:t>
          </a:r>
          <a:endParaRPr lang="en-US" b="1">
            <a:latin typeface="IRNazanin" panose="02000506000000020002" pitchFamily="2" charset="-78"/>
            <a:cs typeface="B Nazanin" panose="00000400000000000000" pitchFamily="2" charset="-78"/>
          </a:endParaRPr>
        </a:p>
      </dgm:t>
    </dgm:pt>
    <dgm:pt modelId="{60CE02B2-9AFC-470E-81CE-F5ACFA18F775}" type="parTrans" cxnId="{8945A004-A412-4CE4-B662-A2FC7E1D4904}">
      <dgm:prSet/>
      <dgm:spPr/>
      <dgm:t>
        <a:bodyPr/>
        <a:lstStyle/>
        <a:p>
          <a:pPr algn="ctr"/>
          <a:endParaRPr lang="en-US">
            <a:latin typeface="IRNazanin" panose="02000506000000020002" pitchFamily="2" charset="-78"/>
            <a:cs typeface="B Nazanin" panose="00000400000000000000" pitchFamily="2" charset="-78"/>
          </a:endParaRPr>
        </a:p>
      </dgm:t>
    </dgm:pt>
    <dgm:pt modelId="{201F22E3-F00B-4F38-931C-5DDAA97A834F}" type="sibTrans" cxnId="{8945A004-A412-4CE4-B662-A2FC7E1D4904}">
      <dgm:prSet/>
      <dgm:spPr/>
      <dgm:t>
        <a:bodyPr/>
        <a:lstStyle/>
        <a:p>
          <a:pPr algn="ctr"/>
          <a:endParaRPr lang="en-US">
            <a:latin typeface="IRNazanin" panose="02000506000000020002" pitchFamily="2" charset="-78"/>
            <a:cs typeface="B Nazanin" panose="00000400000000000000" pitchFamily="2" charset="-78"/>
          </a:endParaRPr>
        </a:p>
      </dgm:t>
    </dgm:pt>
    <dgm:pt modelId="{8929428D-871F-4AFB-9E9D-50216AD4F47D}">
      <dgm:prSet phldrT="[Text]"/>
      <dgm:spPr>
        <a:solidFill>
          <a:srgbClr val="EF8B47"/>
        </a:solidFill>
      </dgm:spPr>
      <dgm:t>
        <a:bodyPr/>
        <a:lstStyle/>
        <a:p>
          <a:pPr algn="ctr"/>
          <a:r>
            <a:rPr lang="fa-IR" b="1">
              <a:latin typeface="IRNazanin" panose="02000506000000020002" pitchFamily="2" charset="-78"/>
              <a:cs typeface="B Nazanin" panose="00000400000000000000" pitchFamily="2" charset="-78"/>
            </a:rPr>
            <a:t>دانش صریح</a:t>
          </a:r>
          <a:endParaRPr lang="en-US" b="1">
            <a:latin typeface="IRNazanin" panose="02000506000000020002" pitchFamily="2" charset="-78"/>
            <a:cs typeface="B Nazanin" panose="00000400000000000000" pitchFamily="2" charset="-78"/>
          </a:endParaRPr>
        </a:p>
      </dgm:t>
    </dgm:pt>
    <dgm:pt modelId="{E1A5A204-74EC-46B9-8489-324F32186245}" type="parTrans" cxnId="{FA14D2C3-EEAD-40B2-8131-7520253CB608}">
      <dgm:prSet/>
      <dgm:spPr/>
      <dgm:t>
        <a:bodyPr/>
        <a:lstStyle/>
        <a:p>
          <a:pPr algn="ctr"/>
          <a:endParaRPr lang="en-US">
            <a:latin typeface="IRNazanin" panose="02000506000000020002" pitchFamily="2" charset="-78"/>
            <a:cs typeface="B Nazanin" panose="00000400000000000000" pitchFamily="2" charset="-78"/>
          </a:endParaRPr>
        </a:p>
      </dgm:t>
    </dgm:pt>
    <dgm:pt modelId="{CF282165-2775-4A18-B0C8-AEE9AF1000F8}" type="sibTrans" cxnId="{FA14D2C3-EEAD-40B2-8131-7520253CB608}">
      <dgm:prSet/>
      <dgm:spPr/>
      <dgm:t>
        <a:bodyPr/>
        <a:lstStyle/>
        <a:p>
          <a:pPr algn="ctr"/>
          <a:endParaRPr lang="en-US">
            <a:latin typeface="IRNazanin" panose="02000506000000020002" pitchFamily="2" charset="-78"/>
            <a:cs typeface="B Nazanin" panose="00000400000000000000" pitchFamily="2" charset="-78"/>
          </a:endParaRPr>
        </a:p>
      </dgm:t>
    </dgm:pt>
    <dgm:pt modelId="{B2914620-5F24-4659-86FE-2E9CC6CA9C43}">
      <dgm:prSet phldrT="[Text]"/>
      <dgm:spPr/>
      <dgm:t>
        <a:bodyPr/>
        <a:lstStyle/>
        <a:p>
          <a:pPr algn="ctr" rtl="1"/>
          <a:r>
            <a:rPr lang="fa-IR">
              <a:latin typeface="IRNazanin" panose="02000506000000020002" pitchFamily="2" charset="-78"/>
              <a:cs typeface="B Nazanin" panose="00000400000000000000" pitchFamily="2" charset="-78"/>
            </a:rPr>
            <a:t>دانش یادگیری و علوم تربیتی</a:t>
          </a:r>
          <a:endParaRPr lang="en-US">
            <a:latin typeface="IRNazanin" panose="02000506000000020002" pitchFamily="2" charset="-78"/>
            <a:cs typeface="B Nazanin" panose="00000400000000000000" pitchFamily="2" charset="-78"/>
          </a:endParaRPr>
        </a:p>
      </dgm:t>
    </dgm:pt>
    <dgm:pt modelId="{4B465BA4-21ED-4CAC-8D0D-3D340DA2D6D1}" type="parTrans" cxnId="{2B8ED47D-48B5-4C00-9278-475562587C1B}">
      <dgm:prSet/>
      <dgm:spPr/>
      <dgm:t>
        <a:bodyPr/>
        <a:lstStyle/>
        <a:p>
          <a:pPr algn="ctr"/>
          <a:endParaRPr lang="en-US">
            <a:latin typeface="IRNazanin" panose="02000506000000020002" pitchFamily="2" charset="-78"/>
            <a:cs typeface="B Nazanin" panose="00000400000000000000" pitchFamily="2" charset="-78"/>
          </a:endParaRPr>
        </a:p>
      </dgm:t>
    </dgm:pt>
    <dgm:pt modelId="{C59B881C-C946-44DE-BC7B-7FF964D53BAA}" type="sibTrans" cxnId="{2B8ED47D-48B5-4C00-9278-475562587C1B}">
      <dgm:prSet/>
      <dgm:spPr/>
      <dgm:t>
        <a:bodyPr/>
        <a:lstStyle/>
        <a:p>
          <a:pPr algn="ctr"/>
          <a:endParaRPr lang="en-US">
            <a:latin typeface="IRNazanin" panose="02000506000000020002" pitchFamily="2" charset="-78"/>
            <a:cs typeface="B Nazanin" panose="00000400000000000000" pitchFamily="2" charset="-78"/>
          </a:endParaRPr>
        </a:p>
      </dgm:t>
    </dgm:pt>
    <dgm:pt modelId="{BEDE625D-011B-4ABB-84D0-FAF4962B4006}">
      <dgm:prSet phldrT="[Text]"/>
      <dgm:spPr>
        <a:solidFill>
          <a:srgbClr val="EF8B47"/>
        </a:solidFill>
      </dgm:spPr>
      <dgm:t>
        <a:bodyPr/>
        <a:lstStyle/>
        <a:p>
          <a:pPr algn="ctr"/>
          <a:r>
            <a:rPr lang="fa-IR" b="1">
              <a:latin typeface="IRNazanin" panose="02000506000000020002" pitchFamily="2" charset="-78"/>
              <a:cs typeface="B Nazanin" panose="00000400000000000000" pitchFamily="2" charset="-78"/>
            </a:rPr>
            <a:t>دانش ضمنی</a:t>
          </a:r>
          <a:endParaRPr lang="en-US" b="1">
            <a:latin typeface="IRNazanin" panose="02000506000000020002" pitchFamily="2" charset="-78"/>
            <a:cs typeface="B Nazanin" panose="00000400000000000000" pitchFamily="2" charset="-78"/>
          </a:endParaRPr>
        </a:p>
      </dgm:t>
    </dgm:pt>
    <dgm:pt modelId="{9CA15375-C813-41B8-8A30-51198E754FB7}" type="parTrans" cxnId="{4056D0C5-D5F5-4CD8-9D20-2E12D6BB97A8}">
      <dgm:prSet/>
      <dgm:spPr/>
      <dgm:t>
        <a:bodyPr/>
        <a:lstStyle/>
        <a:p>
          <a:pPr algn="ctr"/>
          <a:endParaRPr lang="en-US">
            <a:latin typeface="IRNazanin" panose="02000506000000020002" pitchFamily="2" charset="-78"/>
            <a:cs typeface="B Nazanin" panose="00000400000000000000" pitchFamily="2" charset="-78"/>
          </a:endParaRPr>
        </a:p>
      </dgm:t>
    </dgm:pt>
    <dgm:pt modelId="{CEAB3217-3C4F-4435-BA84-5E9F4E52B565}" type="sibTrans" cxnId="{4056D0C5-D5F5-4CD8-9D20-2E12D6BB97A8}">
      <dgm:prSet/>
      <dgm:spPr/>
      <dgm:t>
        <a:bodyPr/>
        <a:lstStyle/>
        <a:p>
          <a:pPr algn="ctr"/>
          <a:endParaRPr lang="en-US">
            <a:latin typeface="IRNazanin" panose="02000506000000020002" pitchFamily="2" charset="-78"/>
            <a:cs typeface="B Nazanin" panose="00000400000000000000" pitchFamily="2" charset="-78"/>
          </a:endParaRPr>
        </a:p>
      </dgm:t>
    </dgm:pt>
    <dgm:pt modelId="{416C6D8B-68B5-4782-B171-73CB0984351C}">
      <dgm:prSet phldrT="[Text]"/>
      <dgm:spPr/>
      <dgm:t>
        <a:bodyPr/>
        <a:lstStyle/>
        <a:p>
          <a:pPr algn="ctr"/>
          <a:r>
            <a:rPr lang="fa-IR" b="0">
              <a:latin typeface="IRNazanin" panose="02000506000000020002" pitchFamily="2" charset="-78"/>
              <a:cs typeface="B Nazanin" panose="00000400000000000000" pitchFamily="2" charset="-78"/>
            </a:rPr>
            <a:t>تجربه‌ی پست‌های مختلف آموزشی</a:t>
          </a:r>
          <a:endParaRPr lang="en-US" b="0">
            <a:latin typeface="IRNazanin" panose="02000506000000020002" pitchFamily="2" charset="-78"/>
            <a:cs typeface="B Nazanin" panose="00000400000000000000" pitchFamily="2" charset="-78"/>
          </a:endParaRPr>
        </a:p>
      </dgm:t>
    </dgm:pt>
    <dgm:pt modelId="{E49487DE-2548-44A0-9319-32D8F6A009D6}" type="parTrans" cxnId="{83F6304B-DD49-4186-83BB-00801C724C5C}">
      <dgm:prSet/>
      <dgm:spPr/>
      <dgm:t>
        <a:bodyPr/>
        <a:lstStyle/>
        <a:p>
          <a:pPr algn="ctr"/>
          <a:endParaRPr lang="en-US">
            <a:latin typeface="IRNazanin" panose="02000506000000020002" pitchFamily="2" charset="-78"/>
            <a:cs typeface="B Nazanin" panose="00000400000000000000" pitchFamily="2" charset="-78"/>
          </a:endParaRPr>
        </a:p>
      </dgm:t>
    </dgm:pt>
    <dgm:pt modelId="{9F577C8B-9378-4F42-87CD-75871053D92A}" type="sibTrans" cxnId="{83F6304B-DD49-4186-83BB-00801C724C5C}">
      <dgm:prSet/>
      <dgm:spPr/>
      <dgm:t>
        <a:bodyPr/>
        <a:lstStyle/>
        <a:p>
          <a:pPr algn="ctr"/>
          <a:endParaRPr lang="en-US">
            <a:latin typeface="IRNazanin" panose="02000506000000020002" pitchFamily="2" charset="-78"/>
            <a:cs typeface="B Nazanin" panose="00000400000000000000" pitchFamily="2" charset="-78"/>
          </a:endParaRPr>
        </a:p>
      </dgm:t>
    </dgm:pt>
    <dgm:pt modelId="{38AA2735-B2E1-4C69-9F02-1D663A4630D0}">
      <dgm:prSet/>
      <dgm:spPr/>
      <dgm:t>
        <a:bodyPr/>
        <a:lstStyle/>
        <a:p>
          <a:pPr algn="ctr"/>
          <a:r>
            <a:rPr lang="fa-IR">
              <a:latin typeface="IRNazanin" panose="02000506000000020002" pitchFamily="2" charset="-78"/>
              <a:cs typeface="B Nazanin" panose="00000400000000000000" pitchFamily="2" charset="-78"/>
            </a:rPr>
            <a:t>دانش‌های فرارشته‌ای</a:t>
          </a:r>
          <a:endParaRPr lang="en-US">
            <a:latin typeface="IRNazanin" panose="02000506000000020002" pitchFamily="2" charset="-78"/>
            <a:cs typeface="B Nazanin" panose="00000400000000000000" pitchFamily="2" charset="-78"/>
          </a:endParaRPr>
        </a:p>
      </dgm:t>
    </dgm:pt>
    <dgm:pt modelId="{764A8E00-DA82-4D21-9F32-38C729AC1A92}" type="parTrans" cxnId="{0CD895C5-5A59-441A-95CD-73D8C4217BBD}">
      <dgm:prSet/>
      <dgm:spPr/>
      <dgm:t>
        <a:bodyPr/>
        <a:lstStyle/>
        <a:p>
          <a:pPr algn="ctr"/>
          <a:endParaRPr lang="en-US">
            <a:latin typeface="IRNazanin" panose="02000506000000020002" pitchFamily="2" charset="-78"/>
            <a:cs typeface="B Nazanin" panose="00000400000000000000" pitchFamily="2" charset="-78"/>
          </a:endParaRPr>
        </a:p>
      </dgm:t>
    </dgm:pt>
    <dgm:pt modelId="{B858569A-E95B-4874-A677-26A3C32F5EE0}" type="sibTrans" cxnId="{0CD895C5-5A59-441A-95CD-73D8C4217BBD}">
      <dgm:prSet/>
      <dgm:spPr/>
      <dgm:t>
        <a:bodyPr/>
        <a:lstStyle/>
        <a:p>
          <a:pPr algn="ctr"/>
          <a:endParaRPr lang="en-US">
            <a:latin typeface="IRNazanin" panose="02000506000000020002" pitchFamily="2" charset="-78"/>
            <a:cs typeface="B Nazanin" panose="00000400000000000000" pitchFamily="2" charset="-78"/>
          </a:endParaRPr>
        </a:p>
      </dgm:t>
    </dgm:pt>
    <dgm:pt modelId="{29EAD7C9-314F-40C2-98F5-84B79275F723}">
      <dgm:prSet/>
      <dgm:spPr/>
      <dgm:t>
        <a:bodyPr/>
        <a:lstStyle/>
        <a:p>
          <a:pPr algn="ctr"/>
          <a:r>
            <a:rPr lang="fa-IR">
              <a:latin typeface="IRNazanin" panose="02000506000000020002" pitchFamily="2" charset="-78"/>
              <a:cs typeface="B Nazanin" panose="00000400000000000000" pitchFamily="2" charset="-78"/>
            </a:rPr>
            <a:t>دانش تخصصی مدیریت آموزشی</a:t>
          </a:r>
          <a:endParaRPr lang="en-US">
            <a:latin typeface="IRNazanin" panose="02000506000000020002" pitchFamily="2" charset="-78"/>
            <a:cs typeface="B Nazanin" panose="00000400000000000000" pitchFamily="2" charset="-78"/>
          </a:endParaRPr>
        </a:p>
      </dgm:t>
    </dgm:pt>
    <dgm:pt modelId="{E1373896-9EA8-42D3-A53B-4A0D4E2D1407}" type="parTrans" cxnId="{9CA30E51-0809-4762-9E7C-2EC087518221}">
      <dgm:prSet/>
      <dgm:spPr/>
      <dgm:t>
        <a:bodyPr/>
        <a:lstStyle/>
        <a:p>
          <a:pPr algn="ctr"/>
          <a:endParaRPr lang="en-US">
            <a:latin typeface="IRNazanin" panose="02000506000000020002" pitchFamily="2" charset="-78"/>
            <a:cs typeface="B Nazanin" panose="00000400000000000000" pitchFamily="2" charset="-78"/>
          </a:endParaRPr>
        </a:p>
      </dgm:t>
    </dgm:pt>
    <dgm:pt modelId="{E822FA51-CA5A-4147-AC55-AFD4460A967A}" type="sibTrans" cxnId="{9CA30E51-0809-4762-9E7C-2EC087518221}">
      <dgm:prSet/>
      <dgm:spPr/>
      <dgm:t>
        <a:bodyPr/>
        <a:lstStyle/>
        <a:p>
          <a:pPr algn="ctr"/>
          <a:endParaRPr lang="en-US">
            <a:latin typeface="IRNazanin" panose="02000506000000020002" pitchFamily="2" charset="-78"/>
            <a:cs typeface="B Nazanin" panose="00000400000000000000" pitchFamily="2" charset="-78"/>
          </a:endParaRPr>
        </a:p>
      </dgm:t>
    </dgm:pt>
    <dgm:pt modelId="{625A25C6-A362-40B0-88AE-F7BE04FBB8EF}">
      <dgm:prSet/>
      <dgm:spPr/>
      <dgm:t>
        <a:bodyPr/>
        <a:lstStyle/>
        <a:p>
          <a:pPr algn="ctr"/>
          <a:r>
            <a:rPr lang="fa-IR">
              <a:latin typeface="IRNazanin" panose="02000506000000020002" pitchFamily="2" charset="-78"/>
              <a:cs typeface="B Nazanin" panose="00000400000000000000" pitchFamily="2" charset="-78"/>
            </a:rPr>
            <a:t>دانش طراحی فضا</a:t>
          </a:r>
        </a:p>
      </dgm:t>
    </dgm:pt>
    <dgm:pt modelId="{BC2DB57B-4857-460D-AF73-099C3083DF62}" type="parTrans" cxnId="{671A4A51-FFE0-442E-92DD-8A025BAE5F97}">
      <dgm:prSet/>
      <dgm:spPr/>
      <dgm:t>
        <a:bodyPr/>
        <a:lstStyle/>
        <a:p>
          <a:pPr algn="ctr"/>
          <a:endParaRPr lang="en-US">
            <a:latin typeface="IRNazanin" panose="02000506000000020002" pitchFamily="2" charset="-78"/>
            <a:cs typeface="B Nazanin" panose="00000400000000000000" pitchFamily="2" charset="-78"/>
          </a:endParaRPr>
        </a:p>
      </dgm:t>
    </dgm:pt>
    <dgm:pt modelId="{F891DF2A-F405-4B89-8CE9-BB46FD46B806}" type="sibTrans" cxnId="{671A4A51-FFE0-442E-92DD-8A025BAE5F97}">
      <dgm:prSet/>
      <dgm:spPr/>
      <dgm:t>
        <a:bodyPr/>
        <a:lstStyle/>
        <a:p>
          <a:pPr algn="ctr"/>
          <a:endParaRPr lang="en-US">
            <a:latin typeface="IRNazanin" panose="02000506000000020002" pitchFamily="2" charset="-78"/>
            <a:cs typeface="B Nazanin" panose="00000400000000000000" pitchFamily="2" charset="-78"/>
          </a:endParaRPr>
        </a:p>
      </dgm:t>
    </dgm:pt>
    <dgm:pt modelId="{84A9C542-026F-4BED-993C-7CD6A62AEB22}" type="pres">
      <dgm:prSet presAssocID="{B8900315-76BD-4244-83E9-ACB798EB46A5}" presName="diagram" presStyleCnt="0">
        <dgm:presLayoutVars>
          <dgm:chPref val="1"/>
          <dgm:dir val="rev"/>
          <dgm:animOne val="branch"/>
          <dgm:animLvl val="lvl"/>
          <dgm:resizeHandles val="exact"/>
        </dgm:presLayoutVars>
      </dgm:prSet>
      <dgm:spPr/>
    </dgm:pt>
    <dgm:pt modelId="{E5F35E9E-EA6C-4375-97FA-9FE4AF1D9516}" type="pres">
      <dgm:prSet presAssocID="{0B6DD40B-B1AB-45D9-8B30-9EC8C3758308}" presName="root1" presStyleCnt="0"/>
      <dgm:spPr/>
    </dgm:pt>
    <dgm:pt modelId="{9F498063-1D05-4EDC-918D-C46C15B5562B}" type="pres">
      <dgm:prSet presAssocID="{0B6DD40B-B1AB-45D9-8B30-9EC8C3758308}" presName="LevelOneTextNode" presStyleLbl="node0" presStyleIdx="0" presStyleCnt="1">
        <dgm:presLayoutVars>
          <dgm:chPref val="3"/>
        </dgm:presLayoutVars>
      </dgm:prSet>
      <dgm:spPr/>
    </dgm:pt>
    <dgm:pt modelId="{8E1CB0EB-4AE6-425B-ABFC-EE5523E01159}" type="pres">
      <dgm:prSet presAssocID="{0B6DD40B-B1AB-45D9-8B30-9EC8C3758308}" presName="level2hierChild" presStyleCnt="0"/>
      <dgm:spPr/>
    </dgm:pt>
    <dgm:pt modelId="{F60533D6-9649-41AD-8B0A-38060FAF9E94}" type="pres">
      <dgm:prSet presAssocID="{E1A5A204-74EC-46B9-8489-324F32186245}" presName="conn2-1" presStyleLbl="parChTrans1D2" presStyleIdx="0" presStyleCnt="2"/>
      <dgm:spPr/>
    </dgm:pt>
    <dgm:pt modelId="{793AD060-DED2-4F03-B9EE-7FF3869BA89D}" type="pres">
      <dgm:prSet presAssocID="{E1A5A204-74EC-46B9-8489-324F32186245}" presName="connTx" presStyleLbl="parChTrans1D2" presStyleIdx="0" presStyleCnt="2"/>
      <dgm:spPr/>
    </dgm:pt>
    <dgm:pt modelId="{0F58FF37-4555-4BCC-A122-FCE59A36F073}" type="pres">
      <dgm:prSet presAssocID="{8929428D-871F-4AFB-9E9D-50216AD4F47D}" presName="root2" presStyleCnt="0"/>
      <dgm:spPr/>
    </dgm:pt>
    <dgm:pt modelId="{FA10408C-4CA4-4EF3-8F8F-B055222BFB0C}" type="pres">
      <dgm:prSet presAssocID="{8929428D-871F-4AFB-9E9D-50216AD4F47D}" presName="LevelTwoTextNode" presStyleLbl="node2" presStyleIdx="0" presStyleCnt="2" custLinFactNeighborX="-3591" custLinFactNeighborY="5396">
        <dgm:presLayoutVars>
          <dgm:chPref val="3"/>
        </dgm:presLayoutVars>
      </dgm:prSet>
      <dgm:spPr/>
    </dgm:pt>
    <dgm:pt modelId="{EE14897B-96D2-4172-B508-AB5742E8250E}" type="pres">
      <dgm:prSet presAssocID="{8929428D-871F-4AFB-9E9D-50216AD4F47D}" presName="level3hierChild" presStyleCnt="0"/>
      <dgm:spPr/>
    </dgm:pt>
    <dgm:pt modelId="{21019296-08A0-419E-A70D-75896C1F2F66}" type="pres">
      <dgm:prSet presAssocID="{4B465BA4-21ED-4CAC-8D0D-3D340DA2D6D1}" presName="conn2-1" presStyleLbl="parChTrans1D3" presStyleIdx="0" presStyleCnt="5"/>
      <dgm:spPr/>
    </dgm:pt>
    <dgm:pt modelId="{51DC3AAF-9991-4FFA-839A-8017D5DF8F40}" type="pres">
      <dgm:prSet presAssocID="{4B465BA4-21ED-4CAC-8D0D-3D340DA2D6D1}" presName="connTx" presStyleLbl="parChTrans1D3" presStyleIdx="0" presStyleCnt="5"/>
      <dgm:spPr/>
    </dgm:pt>
    <dgm:pt modelId="{E1CEE96E-3EFC-4CC1-A3EE-35C13B2DE979}" type="pres">
      <dgm:prSet presAssocID="{B2914620-5F24-4659-86FE-2E9CC6CA9C43}" presName="root2" presStyleCnt="0"/>
      <dgm:spPr/>
    </dgm:pt>
    <dgm:pt modelId="{7C2E77CE-7B89-4C7D-B086-D936C0C04078}" type="pres">
      <dgm:prSet presAssocID="{B2914620-5F24-4659-86FE-2E9CC6CA9C43}" presName="LevelTwoTextNode" presStyleLbl="node3" presStyleIdx="0" presStyleCnt="5" custLinFactNeighborX="749" custLinFactNeighborY="-77748">
        <dgm:presLayoutVars>
          <dgm:chPref val="3"/>
        </dgm:presLayoutVars>
      </dgm:prSet>
      <dgm:spPr/>
    </dgm:pt>
    <dgm:pt modelId="{6E0B994B-EB8B-4C0D-B6F8-53D665D665A3}" type="pres">
      <dgm:prSet presAssocID="{B2914620-5F24-4659-86FE-2E9CC6CA9C43}" presName="level3hierChild" presStyleCnt="0"/>
      <dgm:spPr/>
    </dgm:pt>
    <dgm:pt modelId="{6A783EA9-A4F9-4964-9C33-24A1BE40B919}" type="pres">
      <dgm:prSet presAssocID="{BC2DB57B-4857-460D-AF73-099C3083DF62}" presName="conn2-1" presStyleLbl="parChTrans1D3" presStyleIdx="1" presStyleCnt="5"/>
      <dgm:spPr/>
    </dgm:pt>
    <dgm:pt modelId="{75B694D2-D7E0-42DF-B501-F6DC4A9C7516}" type="pres">
      <dgm:prSet presAssocID="{BC2DB57B-4857-460D-AF73-099C3083DF62}" presName="connTx" presStyleLbl="parChTrans1D3" presStyleIdx="1" presStyleCnt="5"/>
      <dgm:spPr/>
    </dgm:pt>
    <dgm:pt modelId="{A2CC1949-7CCB-4C91-89AD-1AA29A1C3691}" type="pres">
      <dgm:prSet presAssocID="{625A25C6-A362-40B0-88AE-F7BE04FBB8EF}" presName="root2" presStyleCnt="0"/>
      <dgm:spPr/>
    </dgm:pt>
    <dgm:pt modelId="{97ABB89C-82FE-4FAB-A542-75DB0FB0BB4A}" type="pres">
      <dgm:prSet presAssocID="{625A25C6-A362-40B0-88AE-F7BE04FBB8EF}" presName="LevelTwoTextNode" presStyleLbl="node3" presStyleIdx="1" presStyleCnt="5">
        <dgm:presLayoutVars>
          <dgm:chPref val="3"/>
        </dgm:presLayoutVars>
      </dgm:prSet>
      <dgm:spPr/>
    </dgm:pt>
    <dgm:pt modelId="{5AED7D18-CAB0-40AC-A6D7-7682C75B820A}" type="pres">
      <dgm:prSet presAssocID="{625A25C6-A362-40B0-88AE-F7BE04FBB8EF}" presName="level3hierChild" presStyleCnt="0"/>
      <dgm:spPr/>
    </dgm:pt>
    <dgm:pt modelId="{F7C95320-826D-4DE2-BB36-966C12D29D10}" type="pres">
      <dgm:prSet presAssocID="{E1373896-9EA8-42D3-A53B-4A0D4E2D1407}" presName="conn2-1" presStyleLbl="parChTrans1D3" presStyleIdx="2" presStyleCnt="5"/>
      <dgm:spPr/>
    </dgm:pt>
    <dgm:pt modelId="{90D8E9A8-8649-4CC4-B84E-8F6D027FB3DE}" type="pres">
      <dgm:prSet presAssocID="{E1373896-9EA8-42D3-A53B-4A0D4E2D1407}" presName="connTx" presStyleLbl="parChTrans1D3" presStyleIdx="2" presStyleCnt="5"/>
      <dgm:spPr/>
    </dgm:pt>
    <dgm:pt modelId="{26DADFEB-DFBE-49EB-9616-184E3417D524}" type="pres">
      <dgm:prSet presAssocID="{29EAD7C9-314F-40C2-98F5-84B79275F723}" presName="root2" presStyleCnt="0"/>
      <dgm:spPr/>
    </dgm:pt>
    <dgm:pt modelId="{E01E81A3-C93E-4754-93FA-A7E246DFA47B}" type="pres">
      <dgm:prSet presAssocID="{29EAD7C9-314F-40C2-98F5-84B79275F723}" presName="LevelTwoTextNode" presStyleLbl="node3" presStyleIdx="2" presStyleCnt="5">
        <dgm:presLayoutVars>
          <dgm:chPref val="3"/>
        </dgm:presLayoutVars>
      </dgm:prSet>
      <dgm:spPr/>
    </dgm:pt>
    <dgm:pt modelId="{35DF0455-E0DB-48A0-9B87-1E5E993B201D}" type="pres">
      <dgm:prSet presAssocID="{29EAD7C9-314F-40C2-98F5-84B79275F723}" presName="level3hierChild" presStyleCnt="0"/>
      <dgm:spPr/>
    </dgm:pt>
    <dgm:pt modelId="{C8BAF3EF-B458-4A52-9F61-9B7EFA71D022}" type="pres">
      <dgm:prSet presAssocID="{764A8E00-DA82-4D21-9F32-38C729AC1A92}" presName="conn2-1" presStyleLbl="parChTrans1D3" presStyleIdx="3" presStyleCnt="5"/>
      <dgm:spPr/>
    </dgm:pt>
    <dgm:pt modelId="{81BD21CF-CD1D-4334-9B64-6349DC2FC6B7}" type="pres">
      <dgm:prSet presAssocID="{764A8E00-DA82-4D21-9F32-38C729AC1A92}" presName="connTx" presStyleLbl="parChTrans1D3" presStyleIdx="3" presStyleCnt="5"/>
      <dgm:spPr/>
    </dgm:pt>
    <dgm:pt modelId="{0A9B1C90-3107-4EDA-BF57-60F77E30CD01}" type="pres">
      <dgm:prSet presAssocID="{38AA2735-B2E1-4C69-9F02-1D663A4630D0}" presName="root2" presStyleCnt="0"/>
      <dgm:spPr/>
    </dgm:pt>
    <dgm:pt modelId="{D3319D30-8F20-43C5-9353-1FE20D373DEF}" type="pres">
      <dgm:prSet presAssocID="{38AA2735-B2E1-4C69-9F02-1D663A4630D0}" presName="LevelTwoTextNode" presStyleLbl="node3" presStyleIdx="3" presStyleCnt="5">
        <dgm:presLayoutVars>
          <dgm:chPref val="3"/>
        </dgm:presLayoutVars>
      </dgm:prSet>
      <dgm:spPr/>
    </dgm:pt>
    <dgm:pt modelId="{F4CC1606-9B5C-43E9-83E8-C081E4777A77}" type="pres">
      <dgm:prSet presAssocID="{38AA2735-B2E1-4C69-9F02-1D663A4630D0}" presName="level3hierChild" presStyleCnt="0"/>
      <dgm:spPr/>
    </dgm:pt>
    <dgm:pt modelId="{A2DFB5C9-47D5-4F8B-9AA1-677F59DC0BFA}" type="pres">
      <dgm:prSet presAssocID="{9CA15375-C813-41B8-8A30-51198E754FB7}" presName="conn2-1" presStyleLbl="parChTrans1D2" presStyleIdx="1" presStyleCnt="2"/>
      <dgm:spPr/>
    </dgm:pt>
    <dgm:pt modelId="{CE5686AA-8401-4679-89E4-5630C3B4386E}" type="pres">
      <dgm:prSet presAssocID="{9CA15375-C813-41B8-8A30-51198E754FB7}" presName="connTx" presStyleLbl="parChTrans1D2" presStyleIdx="1" presStyleCnt="2"/>
      <dgm:spPr/>
    </dgm:pt>
    <dgm:pt modelId="{9B653672-882C-4A2D-B5B5-55FB5D20E511}" type="pres">
      <dgm:prSet presAssocID="{BEDE625D-011B-4ABB-84D0-FAF4962B4006}" presName="root2" presStyleCnt="0"/>
      <dgm:spPr/>
    </dgm:pt>
    <dgm:pt modelId="{8211C508-6251-4259-842F-80F350A558EA}" type="pres">
      <dgm:prSet presAssocID="{BEDE625D-011B-4ABB-84D0-FAF4962B4006}" presName="LevelTwoTextNode" presStyleLbl="node2" presStyleIdx="1" presStyleCnt="2" custLinFactNeighborX="-10057" custLinFactNeighborY="164">
        <dgm:presLayoutVars>
          <dgm:chPref val="3"/>
        </dgm:presLayoutVars>
      </dgm:prSet>
      <dgm:spPr/>
    </dgm:pt>
    <dgm:pt modelId="{9D02012C-BF44-4475-A7C4-7F833AA2BDFF}" type="pres">
      <dgm:prSet presAssocID="{BEDE625D-011B-4ABB-84D0-FAF4962B4006}" presName="level3hierChild" presStyleCnt="0"/>
      <dgm:spPr/>
    </dgm:pt>
    <dgm:pt modelId="{8DE89A33-9927-4309-87F8-1D1090D03B21}" type="pres">
      <dgm:prSet presAssocID="{E49487DE-2548-44A0-9319-32D8F6A009D6}" presName="conn2-1" presStyleLbl="parChTrans1D3" presStyleIdx="4" presStyleCnt="5"/>
      <dgm:spPr/>
    </dgm:pt>
    <dgm:pt modelId="{5A003CC0-3B18-4F92-AFBC-24801D6EB792}" type="pres">
      <dgm:prSet presAssocID="{E49487DE-2548-44A0-9319-32D8F6A009D6}" presName="connTx" presStyleLbl="parChTrans1D3" presStyleIdx="4" presStyleCnt="5"/>
      <dgm:spPr/>
    </dgm:pt>
    <dgm:pt modelId="{F56D1325-497F-4540-A4D9-C6372B6EFD97}" type="pres">
      <dgm:prSet presAssocID="{416C6D8B-68B5-4782-B171-73CB0984351C}" presName="root2" presStyleCnt="0"/>
      <dgm:spPr/>
    </dgm:pt>
    <dgm:pt modelId="{4806E428-B08D-4CE1-A029-D91438270A2E}" type="pres">
      <dgm:prSet presAssocID="{416C6D8B-68B5-4782-B171-73CB0984351C}" presName="LevelTwoTextNode" presStyleLbl="node3" presStyleIdx="4" presStyleCnt="5">
        <dgm:presLayoutVars>
          <dgm:chPref val="3"/>
        </dgm:presLayoutVars>
      </dgm:prSet>
      <dgm:spPr/>
    </dgm:pt>
    <dgm:pt modelId="{545DB1C0-4FE8-43FF-8550-07DC2A5436DC}" type="pres">
      <dgm:prSet presAssocID="{416C6D8B-68B5-4782-B171-73CB0984351C}" presName="level3hierChild" presStyleCnt="0"/>
      <dgm:spPr/>
    </dgm:pt>
  </dgm:ptLst>
  <dgm:cxnLst>
    <dgm:cxn modelId="{8945A004-A412-4CE4-B662-A2FC7E1D4904}" srcId="{B8900315-76BD-4244-83E9-ACB798EB46A5}" destId="{0B6DD40B-B1AB-45D9-8B30-9EC8C3758308}" srcOrd="0" destOrd="0" parTransId="{60CE02B2-9AFC-470E-81CE-F5ACFA18F775}" sibTransId="{201F22E3-F00B-4F38-931C-5DDAA97A834F}"/>
    <dgm:cxn modelId="{445D5707-30B5-4CC3-A047-80E46B4EEAF2}" type="presOf" srcId="{BEDE625D-011B-4ABB-84D0-FAF4962B4006}" destId="{8211C508-6251-4259-842F-80F350A558EA}" srcOrd="0" destOrd="0" presId="urn:microsoft.com/office/officeart/2005/8/layout/hierarchy2"/>
    <dgm:cxn modelId="{8D6D090B-DD54-4D4E-AF0B-A21F455471FC}" type="presOf" srcId="{9CA15375-C813-41B8-8A30-51198E754FB7}" destId="{CE5686AA-8401-4679-89E4-5630C3B4386E}" srcOrd="1" destOrd="0" presId="urn:microsoft.com/office/officeart/2005/8/layout/hierarchy2"/>
    <dgm:cxn modelId="{2FCDCC2A-B67C-4056-B7E5-0B8451E57F8E}" type="presOf" srcId="{E1373896-9EA8-42D3-A53B-4A0D4E2D1407}" destId="{90D8E9A8-8649-4CC4-B84E-8F6D027FB3DE}" srcOrd="1" destOrd="0" presId="urn:microsoft.com/office/officeart/2005/8/layout/hierarchy2"/>
    <dgm:cxn modelId="{FB9AE22B-8D44-4C35-8181-39BEB5A5CC07}" type="presOf" srcId="{764A8E00-DA82-4D21-9F32-38C729AC1A92}" destId="{C8BAF3EF-B458-4A52-9F61-9B7EFA71D022}" srcOrd="0" destOrd="0" presId="urn:microsoft.com/office/officeart/2005/8/layout/hierarchy2"/>
    <dgm:cxn modelId="{478B2D35-51D0-48B2-B0EC-3402C168D6FE}" type="presOf" srcId="{BC2DB57B-4857-460D-AF73-099C3083DF62}" destId="{6A783EA9-A4F9-4964-9C33-24A1BE40B919}" srcOrd="0" destOrd="0" presId="urn:microsoft.com/office/officeart/2005/8/layout/hierarchy2"/>
    <dgm:cxn modelId="{C9F8F439-AC01-44F8-9C36-999C4613AEFD}" type="presOf" srcId="{416C6D8B-68B5-4782-B171-73CB0984351C}" destId="{4806E428-B08D-4CE1-A029-D91438270A2E}" srcOrd="0" destOrd="0" presId="urn:microsoft.com/office/officeart/2005/8/layout/hierarchy2"/>
    <dgm:cxn modelId="{5F81665B-19EB-4B52-937A-6988FBEAB70F}" type="presOf" srcId="{E1A5A204-74EC-46B9-8489-324F32186245}" destId="{793AD060-DED2-4F03-B9EE-7FF3869BA89D}" srcOrd="1" destOrd="0" presId="urn:microsoft.com/office/officeart/2005/8/layout/hierarchy2"/>
    <dgm:cxn modelId="{099E0D64-46FD-421E-BDCC-5E4C5398BAC8}" type="presOf" srcId="{625A25C6-A362-40B0-88AE-F7BE04FBB8EF}" destId="{97ABB89C-82FE-4FAB-A542-75DB0FB0BB4A}" srcOrd="0" destOrd="0" presId="urn:microsoft.com/office/officeart/2005/8/layout/hierarchy2"/>
    <dgm:cxn modelId="{83F6304B-DD49-4186-83BB-00801C724C5C}" srcId="{BEDE625D-011B-4ABB-84D0-FAF4962B4006}" destId="{416C6D8B-68B5-4782-B171-73CB0984351C}" srcOrd="0" destOrd="0" parTransId="{E49487DE-2548-44A0-9319-32D8F6A009D6}" sibTransId="{9F577C8B-9378-4F42-87CD-75871053D92A}"/>
    <dgm:cxn modelId="{DBB56F4B-3FD9-4F96-B497-437B15BFD033}" type="presOf" srcId="{E1373896-9EA8-42D3-A53B-4A0D4E2D1407}" destId="{F7C95320-826D-4DE2-BB36-966C12D29D10}" srcOrd="0" destOrd="0" presId="urn:microsoft.com/office/officeart/2005/8/layout/hierarchy2"/>
    <dgm:cxn modelId="{9CA30E51-0809-4762-9E7C-2EC087518221}" srcId="{8929428D-871F-4AFB-9E9D-50216AD4F47D}" destId="{29EAD7C9-314F-40C2-98F5-84B79275F723}" srcOrd="2" destOrd="0" parTransId="{E1373896-9EA8-42D3-A53B-4A0D4E2D1407}" sibTransId="{E822FA51-CA5A-4147-AC55-AFD4460A967A}"/>
    <dgm:cxn modelId="{671A4A51-FFE0-442E-92DD-8A025BAE5F97}" srcId="{8929428D-871F-4AFB-9E9D-50216AD4F47D}" destId="{625A25C6-A362-40B0-88AE-F7BE04FBB8EF}" srcOrd="1" destOrd="0" parTransId="{BC2DB57B-4857-460D-AF73-099C3083DF62}" sibTransId="{F891DF2A-F405-4B89-8CE9-BB46FD46B806}"/>
    <dgm:cxn modelId="{72E10756-63F3-41EA-8A3F-F2D9BA2E5F99}" type="presOf" srcId="{764A8E00-DA82-4D21-9F32-38C729AC1A92}" destId="{81BD21CF-CD1D-4334-9B64-6349DC2FC6B7}" srcOrd="1" destOrd="0" presId="urn:microsoft.com/office/officeart/2005/8/layout/hierarchy2"/>
    <dgm:cxn modelId="{5C4F6656-ED50-4BAB-B004-1078E6137564}" type="presOf" srcId="{9CA15375-C813-41B8-8A30-51198E754FB7}" destId="{A2DFB5C9-47D5-4F8B-9AA1-677F59DC0BFA}" srcOrd="0" destOrd="0" presId="urn:microsoft.com/office/officeart/2005/8/layout/hierarchy2"/>
    <dgm:cxn modelId="{D6516956-80E3-4EA3-BFAE-38051A7F5551}" type="presOf" srcId="{E49487DE-2548-44A0-9319-32D8F6A009D6}" destId="{8DE89A33-9927-4309-87F8-1D1090D03B21}" srcOrd="0" destOrd="0" presId="urn:microsoft.com/office/officeart/2005/8/layout/hierarchy2"/>
    <dgm:cxn modelId="{2B8ED47D-48B5-4C00-9278-475562587C1B}" srcId="{8929428D-871F-4AFB-9E9D-50216AD4F47D}" destId="{B2914620-5F24-4659-86FE-2E9CC6CA9C43}" srcOrd="0" destOrd="0" parTransId="{4B465BA4-21ED-4CAC-8D0D-3D340DA2D6D1}" sibTransId="{C59B881C-C946-44DE-BC7B-7FF964D53BAA}"/>
    <dgm:cxn modelId="{F9D7977E-16AC-4C21-906B-9A39D58EA3E4}" type="presOf" srcId="{8929428D-871F-4AFB-9E9D-50216AD4F47D}" destId="{FA10408C-4CA4-4EF3-8F8F-B055222BFB0C}" srcOrd="0" destOrd="0" presId="urn:microsoft.com/office/officeart/2005/8/layout/hierarchy2"/>
    <dgm:cxn modelId="{9DEFF887-8212-4C27-8074-AC915D7B8011}" type="presOf" srcId="{B8900315-76BD-4244-83E9-ACB798EB46A5}" destId="{84A9C542-026F-4BED-993C-7CD6A62AEB22}" srcOrd="0" destOrd="0" presId="urn:microsoft.com/office/officeart/2005/8/layout/hierarchy2"/>
    <dgm:cxn modelId="{5CFEF698-A6F4-4135-872C-CB66225AF560}" type="presOf" srcId="{38AA2735-B2E1-4C69-9F02-1D663A4630D0}" destId="{D3319D30-8F20-43C5-9353-1FE20D373DEF}" srcOrd="0" destOrd="0" presId="urn:microsoft.com/office/officeart/2005/8/layout/hierarchy2"/>
    <dgm:cxn modelId="{848545A9-7316-424E-928A-C25454EE2ED3}" type="presOf" srcId="{BC2DB57B-4857-460D-AF73-099C3083DF62}" destId="{75B694D2-D7E0-42DF-B501-F6DC4A9C7516}" srcOrd="1" destOrd="0" presId="urn:microsoft.com/office/officeart/2005/8/layout/hierarchy2"/>
    <dgm:cxn modelId="{B7BA26B7-5140-4C2C-AEAD-A55DF845A271}" type="presOf" srcId="{E1A5A204-74EC-46B9-8489-324F32186245}" destId="{F60533D6-9649-41AD-8B0A-38060FAF9E94}" srcOrd="0" destOrd="0" presId="urn:microsoft.com/office/officeart/2005/8/layout/hierarchy2"/>
    <dgm:cxn modelId="{3A5CCFBE-5CDA-4BED-935C-DDD90B9ECAF7}" type="presOf" srcId="{E49487DE-2548-44A0-9319-32D8F6A009D6}" destId="{5A003CC0-3B18-4F92-AFBC-24801D6EB792}" srcOrd="1" destOrd="0" presId="urn:microsoft.com/office/officeart/2005/8/layout/hierarchy2"/>
    <dgm:cxn modelId="{FA14D2C3-EEAD-40B2-8131-7520253CB608}" srcId="{0B6DD40B-B1AB-45D9-8B30-9EC8C3758308}" destId="{8929428D-871F-4AFB-9E9D-50216AD4F47D}" srcOrd="0" destOrd="0" parTransId="{E1A5A204-74EC-46B9-8489-324F32186245}" sibTransId="{CF282165-2775-4A18-B0C8-AEE9AF1000F8}"/>
    <dgm:cxn modelId="{0CD895C5-5A59-441A-95CD-73D8C4217BBD}" srcId="{8929428D-871F-4AFB-9E9D-50216AD4F47D}" destId="{38AA2735-B2E1-4C69-9F02-1D663A4630D0}" srcOrd="3" destOrd="0" parTransId="{764A8E00-DA82-4D21-9F32-38C729AC1A92}" sibTransId="{B858569A-E95B-4874-A677-26A3C32F5EE0}"/>
    <dgm:cxn modelId="{4056D0C5-D5F5-4CD8-9D20-2E12D6BB97A8}" srcId="{0B6DD40B-B1AB-45D9-8B30-9EC8C3758308}" destId="{BEDE625D-011B-4ABB-84D0-FAF4962B4006}" srcOrd="1" destOrd="0" parTransId="{9CA15375-C813-41B8-8A30-51198E754FB7}" sibTransId="{CEAB3217-3C4F-4435-BA84-5E9F4E52B565}"/>
    <dgm:cxn modelId="{2F70C1E2-B011-428D-AF4D-995FEEF4BA1D}" type="presOf" srcId="{0B6DD40B-B1AB-45D9-8B30-9EC8C3758308}" destId="{9F498063-1D05-4EDC-918D-C46C15B5562B}" srcOrd="0" destOrd="0" presId="urn:microsoft.com/office/officeart/2005/8/layout/hierarchy2"/>
    <dgm:cxn modelId="{61D078E3-D2C4-47F8-8491-A99123578E15}" type="presOf" srcId="{29EAD7C9-314F-40C2-98F5-84B79275F723}" destId="{E01E81A3-C93E-4754-93FA-A7E246DFA47B}" srcOrd="0" destOrd="0" presId="urn:microsoft.com/office/officeart/2005/8/layout/hierarchy2"/>
    <dgm:cxn modelId="{1E2D3CF4-E890-4453-A8A4-9D769132C309}" type="presOf" srcId="{B2914620-5F24-4659-86FE-2E9CC6CA9C43}" destId="{7C2E77CE-7B89-4C7D-B086-D936C0C04078}" srcOrd="0" destOrd="0" presId="urn:microsoft.com/office/officeart/2005/8/layout/hierarchy2"/>
    <dgm:cxn modelId="{7999F6F7-B144-499C-A1AD-D415646A6691}" type="presOf" srcId="{4B465BA4-21ED-4CAC-8D0D-3D340DA2D6D1}" destId="{21019296-08A0-419E-A70D-75896C1F2F66}" srcOrd="0" destOrd="0" presId="urn:microsoft.com/office/officeart/2005/8/layout/hierarchy2"/>
    <dgm:cxn modelId="{A9E8DAFE-FEC6-4213-8310-69CC36FC3467}" type="presOf" srcId="{4B465BA4-21ED-4CAC-8D0D-3D340DA2D6D1}" destId="{51DC3AAF-9991-4FFA-839A-8017D5DF8F40}" srcOrd="1" destOrd="0" presId="urn:microsoft.com/office/officeart/2005/8/layout/hierarchy2"/>
    <dgm:cxn modelId="{11CF027F-ECAD-423E-BB2B-6D677D15FEAC}" type="presParOf" srcId="{84A9C542-026F-4BED-993C-7CD6A62AEB22}" destId="{E5F35E9E-EA6C-4375-97FA-9FE4AF1D9516}" srcOrd="0" destOrd="0" presId="urn:microsoft.com/office/officeart/2005/8/layout/hierarchy2"/>
    <dgm:cxn modelId="{FD1DBDB1-B2F2-4D00-9FDE-2715F7031B13}" type="presParOf" srcId="{E5F35E9E-EA6C-4375-97FA-9FE4AF1D9516}" destId="{9F498063-1D05-4EDC-918D-C46C15B5562B}" srcOrd="0" destOrd="0" presId="urn:microsoft.com/office/officeart/2005/8/layout/hierarchy2"/>
    <dgm:cxn modelId="{B493D3FB-6926-4EFC-84E9-D74334D8AC76}" type="presParOf" srcId="{E5F35E9E-EA6C-4375-97FA-9FE4AF1D9516}" destId="{8E1CB0EB-4AE6-425B-ABFC-EE5523E01159}" srcOrd="1" destOrd="0" presId="urn:microsoft.com/office/officeart/2005/8/layout/hierarchy2"/>
    <dgm:cxn modelId="{F303FAE4-4920-49F9-B2D5-F2E7C777291B}" type="presParOf" srcId="{8E1CB0EB-4AE6-425B-ABFC-EE5523E01159}" destId="{F60533D6-9649-41AD-8B0A-38060FAF9E94}" srcOrd="0" destOrd="0" presId="urn:microsoft.com/office/officeart/2005/8/layout/hierarchy2"/>
    <dgm:cxn modelId="{66616ECB-D4C0-49E0-8ED2-4222FA2DA1E3}" type="presParOf" srcId="{F60533D6-9649-41AD-8B0A-38060FAF9E94}" destId="{793AD060-DED2-4F03-B9EE-7FF3869BA89D}" srcOrd="0" destOrd="0" presId="urn:microsoft.com/office/officeart/2005/8/layout/hierarchy2"/>
    <dgm:cxn modelId="{471B3D60-7D40-4FBE-811C-73DD5AAA3BE0}" type="presParOf" srcId="{8E1CB0EB-4AE6-425B-ABFC-EE5523E01159}" destId="{0F58FF37-4555-4BCC-A122-FCE59A36F073}" srcOrd="1" destOrd="0" presId="urn:microsoft.com/office/officeart/2005/8/layout/hierarchy2"/>
    <dgm:cxn modelId="{8107A8F4-136D-4BE1-9E48-DC5F5749E756}" type="presParOf" srcId="{0F58FF37-4555-4BCC-A122-FCE59A36F073}" destId="{FA10408C-4CA4-4EF3-8F8F-B055222BFB0C}" srcOrd="0" destOrd="0" presId="urn:microsoft.com/office/officeart/2005/8/layout/hierarchy2"/>
    <dgm:cxn modelId="{72CD8473-0472-41A0-9A9D-45DE710BDC8D}" type="presParOf" srcId="{0F58FF37-4555-4BCC-A122-FCE59A36F073}" destId="{EE14897B-96D2-4172-B508-AB5742E8250E}" srcOrd="1" destOrd="0" presId="urn:microsoft.com/office/officeart/2005/8/layout/hierarchy2"/>
    <dgm:cxn modelId="{315263E7-CB41-4EEF-A028-350B68E699F0}" type="presParOf" srcId="{EE14897B-96D2-4172-B508-AB5742E8250E}" destId="{21019296-08A0-419E-A70D-75896C1F2F66}" srcOrd="0" destOrd="0" presId="urn:microsoft.com/office/officeart/2005/8/layout/hierarchy2"/>
    <dgm:cxn modelId="{C9E91EE4-E113-4FBB-8605-DC7FD7C8F036}" type="presParOf" srcId="{21019296-08A0-419E-A70D-75896C1F2F66}" destId="{51DC3AAF-9991-4FFA-839A-8017D5DF8F40}" srcOrd="0" destOrd="0" presId="urn:microsoft.com/office/officeart/2005/8/layout/hierarchy2"/>
    <dgm:cxn modelId="{701D8B77-B5E8-4E7F-BD0C-2B18AB4A504E}" type="presParOf" srcId="{EE14897B-96D2-4172-B508-AB5742E8250E}" destId="{E1CEE96E-3EFC-4CC1-A3EE-35C13B2DE979}" srcOrd="1" destOrd="0" presId="urn:microsoft.com/office/officeart/2005/8/layout/hierarchy2"/>
    <dgm:cxn modelId="{A949F8F6-0769-491D-BA9E-919256904445}" type="presParOf" srcId="{E1CEE96E-3EFC-4CC1-A3EE-35C13B2DE979}" destId="{7C2E77CE-7B89-4C7D-B086-D936C0C04078}" srcOrd="0" destOrd="0" presId="urn:microsoft.com/office/officeart/2005/8/layout/hierarchy2"/>
    <dgm:cxn modelId="{CA8EB07F-9A81-4111-B5AD-3F98A2BF695F}" type="presParOf" srcId="{E1CEE96E-3EFC-4CC1-A3EE-35C13B2DE979}" destId="{6E0B994B-EB8B-4C0D-B6F8-53D665D665A3}" srcOrd="1" destOrd="0" presId="urn:microsoft.com/office/officeart/2005/8/layout/hierarchy2"/>
    <dgm:cxn modelId="{F093BBAE-2D55-425B-BC63-FAB31C651F87}" type="presParOf" srcId="{EE14897B-96D2-4172-B508-AB5742E8250E}" destId="{6A783EA9-A4F9-4964-9C33-24A1BE40B919}" srcOrd="2" destOrd="0" presId="urn:microsoft.com/office/officeart/2005/8/layout/hierarchy2"/>
    <dgm:cxn modelId="{BC2CED12-69CC-4E50-B823-799D82C5D92F}" type="presParOf" srcId="{6A783EA9-A4F9-4964-9C33-24A1BE40B919}" destId="{75B694D2-D7E0-42DF-B501-F6DC4A9C7516}" srcOrd="0" destOrd="0" presId="urn:microsoft.com/office/officeart/2005/8/layout/hierarchy2"/>
    <dgm:cxn modelId="{F2477705-1515-4863-A358-DBF41CA55F87}" type="presParOf" srcId="{EE14897B-96D2-4172-B508-AB5742E8250E}" destId="{A2CC1949-7CCB-4C91-89AD-1AA29A1C3691}" srcOrd="3" destOrd="0" presId="urn:microsoft.com/office/officeart/2005/8/layout/hierarchy2"/>
    <dgm:cxn modelId="{7CEF38F3-7C88-44B4-B4F2-62C2E94DCC44}" type="presParOf" srcId="{A2CC1949-7CCB-4C91-89AD-1AA29A1C3691}" destId="{97ABB89C-82FE-4FAB-A542-75DB0FB0BB4A}" srcOrd="0" destOrd="0" presId="urn:microsoft.com/office/officeart/2005/8/layout/hierarchy2"/>
    <dgm:cxn modelId="{D58F9320-FDD7-4177-80CF-B514F82550EC}" type="presParOf" srcId="{A2CC1949-7CCB-4C91-89AD-1AA29A1C3691}" destId="{5AED7D18-CAB0-40AC-A6D7-7682C75B820A}" srcOrd="1" destOrd="0" presId="urn:microsoft.com/office/officeart/2005/8/layout/hierarchy2"/>
    <dgm:cxn modelId="{F0AB6A38-057D-4515-BC83-2AAE8BDF465D}" type="presParOf" srcId="{EE14897B-96D2-4172-B508-AB5742E8250E}" destId="{F7C95320-826D-4DE2-BB36-966C12D29D10}" srcOrd="4" destOrd="0" presId="urn:microsoft.com/office/officeart/2005/8/layout/hierarchy2"/>
    <dgm:cxn modelId="{A7EFC579-408D-4EE2-8CAB-AB7FF363A282}" type="presParOf" srcId="{F7C95320-826D-4DE2-BB36-966C12D29D10}" destId="{90D8E9A8-8649-4CC4-B84E-8F6D027FB3DE}" srcOrd="0" destOrd="0" presId="urn:microsoft.com/office/officeart/2005/8/layout/hierarchy2"/>
    <dgm:cxn modelId="{ABF45520-BD23-4070-BCAC-9923F19E089C}" type="presParOf" srcId="{EE14897B-96D2-4172-B508-AB5742E8250E}" destId="{26DADFEB-DFBE-49EB-9616-184E3417D524}" srcOrd="5" destOrd="0" presId="urn:microsoft.com/office/officeart/2005/8/layout/hierarchy2"/>
    <dgm:cxn modelId="{649A33D5-C986-41D2-87D2-35E912EC7E28}" type="presParOf" srcId="{26DADFEB-DFBE-49EB-9616-184E3417D524}" destId="{E01E81A3-C93E-4754-93FA-A7E246DFA47B}" srcOrd="0" destOrd="0" presId="urn:microsoft.com/office/officeart/2005/8/layout/hierarchy2"/>
    <dgm:cxn modelId="{C4919826-0164-44D9-B50E-62C19AE7F8B6}" type="presParOf" srcId="{26DADFEB-DFBE-49EB-9616-184E3417D524}" destId="{35DF0455-E0DB-48A0-9B87-1E5E993B201D}" srcOrd="1" destOrd="0" presId="urn:microsoft.com/office/officeart/2005/8/layout/hierarchy2"/>
    <dgm:cxn modelId="{BFC0101A-1008-48CE-9CFB-2B6404E1B1DC}" type="presParOf" srcId="{EE14897B-96D2-4172-B508-AB5742E8250E}" destId="{C8BAF3EF-B458-4A52-9F61-9B7EFA71D022}" srcOrd="6" destOrd="0" presId="urn:microsoft.com/office/officeart/2005/8/layout/hierarchy2"/>
    <dgm:cxn modelId="{9579501C-2A6C-4B47-AE93-E8B202E42C63}" type="presParOf" srcId="{C8BAF3EF-B458-4A52-9F61-9B7EFA71D022}" destId="{81BD21CF-CD1D-4334-9B64-6349DC2FC6B7}" srcOrd="0" destOrd="0" presId="urn:microsoft.com/office/officeart/2005/8/layout/hierarchy2"/>
    <dgm:cxn modelId="{3240F711-5EB5-48D0-AE56-1E5573ED15D8}" type="presParOf" srcId="{EE14897B-96D2-4172-B508-AB5742E8250E}" destId="{0A9B1C90-3107-4EDA-BF57-60F77E30CD01}" srcOrd="7" destOrd="0" presId="urn:microsoft.com/office/officeart/2005/8/layout/hierarchy2"/>
    <dgm:cxn modelId="{50A477B9-9583-49AC-BCDD-D7BD61E33D87}" type="presParOf" srcId="{0A9B1C90-3107-4EDA-BF57-60F77E30CD01}" destId="{D3319D30-8F20-43C5-9353-1FE20D373DEF}" srcOrd="0" destOrd="0" presId="urn:microsoft.com/office/officeart/2005/8/layout/hierarchy2"/>
    <dgm:cxn modelId="{A11B5137-233A-4031-9C68-F69FE949BEB9}" type="presParOf" srcId="{0A9B1C90-3107-4EDA-BF57-60F77E30CD01}" destId="{F4CC1606-9B5C-43E9-83E8-C081E4777A77}" srcOrd="1" destOrd="0" presId="urn:microsoft.com/office/officeart/2005/8/layout/hierarchy2"/>
    <dgm:cxn modelId="{54E08E91-7A5D-4992-A675-DB25900815D8}" type="presParOf" srcId="{8E1CB0EB-4AE6-425B-ABFC-EE5523E01159}" destId="{A2DFB5C9-47D5-4F8B-9AA1-677F59DC0BFA}" srcOrd="2" destOrd="0" presId="urn:microsoft.com/office/officeart/2005/8/layout/hierarchy2"/>
    <dgm:cxn modelId="{DF95F8A0-5DF7-46B3-8724-3356E94007ED}" type="presParOf" srcId="{A2DFB5C9-47D5-4F8B-9AA1-677F59DC0BFA}" destId="{CE5686AA-8401-4679-89E4-5630C3B4386E}" srcOrd="0" destOrd="0" presId="urn:microsoft.com/office/officeart/2005/8/layout/hierarchy2"/>
    <dgm:cxn modelId="{F12BD57B-D8E7-4372-BE2C-FA71FC90F264}" type="presParOf" srcId="{8E1CB0EB-4AE6-425B-ABFC-EE5523E01159}" destId="{9B653672-882C-4A2D-B5B5-55FB5D20E511}" srcOrd="3" destOrd="0" presId="urn:microsoft.com/office/officeart/2005/8/layout/hierarchy2"/>
    <dgm:cxn modelId="{48227A89-160D-454B-AA0A-9857D7A6BABF}" type="presParOf" srcId="{9B653672-882C-4A2D-B5B5-55FB5D20E511}" destId="{8211C508-6251-4259-842F-80F350A558EA}" srcOrd="0" destOrd="0" presId="urn:microsoft.com/office/officeart/2005/8/layout/hierarchy2"/>
    <dgm:cxn modelId="{1CAB73D4-A541-457B-9735-291B4D387D98}" type="presParOf" srcId="{9B653672-882C-4A2D-B5B5-55FB5D20E511}" destId="{9D02012C-BF44-4475-A7C4-7F833AA2BDFF}" srcOrd="1" destOrd="0" presId="urn:microsoft.com/office/officeart/2005/8/layout/hierarchy2"/>
    <dgm:cxn modelId="{D3F92A9C-E1AA-40AF-A621-17BD60BA4421}" type="presParOf" srcId="{9D02012C-BF44-4475-A7C4-7F833AA2BDFF}" destId="{8DE89A33-9927-4309-87F8-1D1090D03B21}" srcOrd="0" destOrd="0" presId="urn:microsoft.com/office/officeart/2005/8/layout/hierarchy2"/>
    <dgm:cxn modelId="{6AC3F970-E426-42BD-8102-719A3007F0B9}" type="presParOf" srcId="{8DE89A33-9927-4309-87F8-1D1090D03B21}" destId="{5A003CC0-3B18-4F92-AFBC-24801D6EB792}" srcOrd="0" destOrd="0" presId="urn:microsoft.com/office/officeart/2005/8/layout/hierarchy2"/>
    <dgm:cxn modelId="{050F8A43-E2F3-4994-B957-A98E7CE4B804}" type="presParOf" srcId="{9D02012C-BF44-4475-A7C4-7F833AA2BDFF}" destId="{F56D1325-497F-4540-A4D9-C6372B6EFD97}" srcOrd="1" destOrd="0" presId="urn:microsoft.com/office/officeart/2005/8/layout/hierarchy2"/>
    <dgm:cxn modelId="{D44AD7D5-501B-4D24-9A54-75EC3508606E}" type="presParOf" srcId="{F56D1325-497F-4540-A4D9-C6372B6EFD97}" destId="{4806E428-B08D-4CE1-A029-D91438270A2E}" srcOrd="0" destOrd="0" presId="urn:microsoft.com/office/officeart/2005/8/layout/hierarchy2"/>
    <dgm:cxn modelId="{1503E0DF-54D4-4AF9-B074-E100CD37DD49}" type="presParOf" srcId="{F56D1325-497F-4540-A4D9-C6372B6EFD97}" destId="{545DB1C0-4FE8-43FF-8550-07DC2A5436DC}" srcOrd="1" destOrd="0" presId="urn:microsoft.com/office/officeart/2005/8/layout/hierarchy2"/>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3D4F9369-08A6-4DD6-B875-08766E9CE795}" type="doc">
      <dgm:prSet loTypeId="urn:microsoft.com/office/officeart/2005/8/layout/radial3" loCatId="cycle" qsTypeId="urn:microsoft.com/office/officeart/2005/8/quickstyle/3d2" qsCatId="3D" csTypeId="urn:microsoft.com/office/officeart/2005/8/colors/colorful1" csCatId="colorful" phldr="1"/>
      <dgm:spPr/>
      <dgm:t>
        <a:bodyPr/>
        <a:lstStyle/>
        <a:p>
          <a:endParaRPr lang="en-US"/>
        </a:p>
      </dgm:t>
    </dgm:pt>
    <dgm:pt modelId="{2681E455-6141-4BA1-A8A0-BB4C3D8F3DD3}">
      <dgm:prSet phldrT="[Text]" custT="1"/>
      <dgm:spPr/>
      <dgm:t>
        <a:bodyPr/>
        <a:lstStyle/>
        <a:p>
          <a:pPr algn="ctr"/>
          <a:r>
            <a:rPr lang="fa-IR" sz="1500" b="1">
              <a:latin typeface="IRNazanin" panose="02000506000000020002" pitchFamily="2" charset="-78"/>
              <a:cs typeface="B Nazanin" panose="00000400000000000000" pitchFamily="2" charset="-78"/>
            </a:rPr>
            <a:t>موانع و محدودیت‌ها </a:t>
          </a:r>
          <a:endParaRPr lang="en-US" sz="1500" b="1">
            <a:latin typeface="IRNazanin" panose="02000506000000020002" pitchFamily="2" charset="-78"/>
            <a:cs typeface="B Nazanin" panose="00000400000000000000" pitchFamily="2" charset="-78"/>
          </a:endParaRPr>
        </a:p>
      </dgm:t>
    </dgm:pt>
    <dgm:pt modelId="{9DB6F746-744A-4BA4-A5CD-AE214B51EC06}" type="parTrans" cxnId="{9A636965-277E-4390-9A51-C01AB3473DAE}">
      <dgm:prSet/>
      <dgm:spPr/>
      <dgm:t>
        <a:bodyPr/>
        <a:lstStyle/>
        <a:p>
          <a:pPr algn="ctr"/>
          <a:endParaRPr lang="en-US" sz="1050" b="1">
            <a:latin typeface="IRNazanin" panose="02000506000000020002" pitchFamily="2" charset="-78"/>
            <a:cs typeface="B Nazanin" panose="00000400000000000000" pitchFamily="2" charset="-78"/>
          </a:endParaRPr>
        </a:p>
      </dgm:t>
    </dgm:pt>
    <dgm:pt modelId="{56515A42-E334-45AA-B97C-6FBA2818BD65}" type="sibTrans" cxnId="{9A636965-277E-4390-9A51-C01AB3473DAE}">
      <dgm:prSet/>
      <dgm:spPr/>
      <dgm:t>
        <a:bodyPr/>
        <a:lstStyle/>
        <a:p>
          <a:pPr algn="ctr"/>
          <a:endParaRPr lang="en-US" sz="1050" b="1">
            <a:latin typeface="IRNazanin" panose="02000506000000020002" pitchFamily="2" charset="-78"/>
            <a:cs typeface="B Nazanin" panose="00000400000000000000" pitchFamily="2" charset="-78"/>
          </a:endParaRPr>
        </a:p>
      </dgm:t>
    </dgm:pt>
    <dgm:pt modelId="{F1FA77B4-80C9-4842-B475-C8830D5B3FDE}">
      <dgm:prSet phldrT="[Text]" custT="1"/>
      <dgm:spPr/>
      <dgm:t>
        <a:bodyPr/>
        <a:lstStyle/>
        <a:p>
          <a:pPr algn="ctr"/>
          <a:r>
            <a:rPr lang="fa-IR" sz="1300" b="1">
              <a:latin typeface="IRNazanin" panose="02000506000000020002" pitchFamily="2" charset="-78"/>
              <a:cs typeface="B Nazanin" panose="00000400000000000000" pitchFamily="2" charset="-78"/>
            </a:rPr>
            <a:t>موانع ساختاری</a:t>
          </a:r>
          <a:endParaRPr lang="en-US" sz="1300" b="1">
            <a:latin typeface="IRNazanin" panose="02000506000000020002" pitchFamily="2" charset="-78"/>
            <a:cs typeface="B Nazanin" panose="00000400000000000000" pitchFamily="2" charset="-78"/>
          </a:endParaRPr>
        </a:p>
      </dgm:t>
    </dgm:pt>
    <dgm:pt modelId="{8CFF0E66-3E7B-4FCE-B019-1184C12BE24D}" type="parTrans" cxnId="{B5A93F9F-A774-42C2-AE26-8906FB9C739A}">
      <dgm:prSet/>
      <dgm:spPr/>
      <dgm:t>
        <a:bodyPr/>
        <a:lstStyle/>
        <a:p>
          <a:pPr algn="ctr"/>
          <a:endParaRPr lang="en-US" sz="1050" b="1">
            <a:latin typeface="IRNazanin" panose="02000506000000020002" pitchFamily="2" charset="-78"/>
            <a:cs typeface="B Nazanin" panose="00000400000000000000" pitchFamily="2" charset="-78"/>
          </a:endParaRPr>
        </a:p>
      </dgm:t>
    </dgm:pt>
    <dgm:pt modelId="{3FE6A622-E8AE-45F6-B008-82D50A155D8B}" type="sibTrans" cxnId="{B5A93F9F-A774-42C2-AE26-8906FB9C739A}">
      <dgm:prSet/>
      <dgm:spPr/>
      <dgm:t>
        <a:bodyPr/>
        <a:lstStyle/>
        <a:p>
          <a:pPr algn="ctr"/>
          <a:endParaRPr lang="en-US" sz="1050" b="1">
            <a:latin typeface="IRNazanin" panose="02000506000000020002" pitchFamily="2" charset="-78"/>
            <a:cs typeface="B Nazanin" panose="00000400000000000000" pitchFamily="2" charset="-78"/>
          </a:endParaRPr>
        </a:p>
      </dgm:t>
    </dgm:pt>
    <dgm:pt modelId="{9726DC27-7A4F-4DAC-B743-1429BACDE841}">
      <dgm:prSet phldrT="[Text]" custT="1"/>
      <dgm:spPr/>
      <dgm:t>
        <a:bodyPr/>
        <a:lstStyle/>
        <a:p>
          <a:pPr algn="ctr"/>
          <a:r>
            <a:rPr lang="fa-IR" sz="1300" b="1">
              <a:latin typeface="IRNazanin" panose="02000506000000020002" pitchFamily="2" charset="-78"/>
              <a:cs typeface="B Nazanin" panose="00000400000000000000" pitchFamily="2" charset="-78"/>
            </a:rPr>
            <a:t>موانع فرهنگی</a:t>
          </a:r>
          <a:endParaRPr lang="en-US" sz="1300" b="1">
            <a:latin typeface="IRNazanin" panose="02000506000000020002" pitchFamily="2" charset="-78"/>
            <a:cs typeface="B Nazanin" panose="00000400000000000000" pitchFamily="2" charset="-78"/>
          </a:endParaRPr>
        </a:p>
      </dgm:t>
    </dgm:pt>
    <dgm:pt modelId="{863C9902-140C-43E0-9B59-3013CB91B770}" type="parTrans" cxnId="{79742175-8131-47BC-B620-95A0072F9230}">
      <dgm:prSet/>
      <dgm:spPr/>
      <dgm:t>
        <a:bodyPr/>
        <a:lstStyle/>
        <a:p>
          <a:pPr algn="ctr"/>
          <a:endParaRPr lang="en-US" sz="1050" b="1">
            <a:latin typeface="IRNazanin" panose="02000506000000020002" pitchFamily="2" charset="-78"/>
            <a:cs typeface="B Nazanin" panose="00000400000000000000" pitchFamily="2" charset="-78"/>
          </a:endParaRPr>
        </a:p>
      </dgm:t>
    </dgm:pt>
    <dgm:pt modelId="{AABC0075-5C83-4145-9203-379D7B36C87F}" type="sibTrans" cxnId="{79742175-8131-47BC-B620-95A0072F9230}">
      <dgm:prSet/>
      <dgm:spPr/>
      <dgm:t>
        <a:bodyPr/>
        <a:lstStyle/>
        <a:p>
          <a:pPr algn="ctr"/>
          <a:endParaRPr lang="en-US" sz="1050" b="1">
            <a:latin typeface="IRNazanin" panose="02000506000000020002" pitchFamily="2" charset="-78"/>
            <a:cs typeface="B Nazanin" panose="00000400000000000000" pitchFamily="2" charset="-78"/>
          </a:endParaRPr>
        </a:p>
      </dgm:t>
    </dgm:pt>
    <dgm:pt modelId="{11EDCDDA-21FC-4743-99F9-83F651593F32}">
      <dgm:prSet phldrT="[Text]" custT="1"/>
      <dgm:spPr/>
      <dgm:t>
        <a:bodyPr/>
        <a:lstStyle/>
        <a:p>
          <a:pPr algn="ctr"/>
          <a:r>
            <a:rPr lang="fa-IR" sz="1300" b="1">
              <a:latin typeface="IRNazanin" panose="02000506000000020002" pitchFamily="2" charset="-78"/>
              <a:cs typeface="B Nazanin" panose="00000400000000000000" pitchFamily="2" charset="-78"/>
            </a:rPr>
            <a:t>نبود فناوری</a:t>
          </a:r>
          <a:endParaRPr lang="en-US" sz="1300" b="1">
            <a:latin typeface="IRNazanin" panose="02000506000000020002" pitchFamily="2" charset="-78"/>
            <a:cs typeface="B Nazanin" panose="00000400000000000000" pitchFamily="2" charset="-78"/>
          </a:endParaRPr>
        </a:p>
      </dgm:t>
    </dgm:pt>
    <dgm:pt modelId="{ADB0BECB-CCE3-4B8B-A5CF-BC89C16AD5A8}" type="parTrans" cxnId="{173F1A40-482D-48C1-8F05-B425DA3BA143}">
      <dgm:prSet/>
      <dgm:spPr/>
      <dgm:t>
        <a:bodyPr/>
        <a:lstStyle/>
        <a:p>
          <a:pPr algn="ctr"/>
          <a:endParaRPr lang="en-US" sz="1050" b="1">
            <a:latin typeface="IRNazanin" panose="02000506000000020002" pitchFamily="2" charset="-78"/>
            <a:cs typeface="B Nazanin" panose="00000400000000000000" pitchFamily="2" charset="-78"/>
          </a:endParaRPr>
        </a:p>
      </dgm:t>
    </dgm:pt>
    <dgm:pt modelId="{D6AF80C0-6B56-4FE1-9D56-ECE9B2AA0D28}" type="sibTrans" cxnId="{173F1A40-482D-48C1-8F05-B425DA3BA143}">
      <dgm:prSet/>
      <dgm:spPr/>
      <dgm:t>
        <a:bodyPr/>
        <a:lstStyle/>
        <a:p>
          <a:pPr algn="ctr"/>
          <a:endParaRPr lang="en-US" sz="1050" b="1">
            <a:latin typeface="IRNazanin" panose="02000506000000020002" pitchFamily="2" charset="-78"/>
            <a:cs typeface="B Nazanin" panose="00000400000000000000" pitchFamily="2" charset="-78"/>
          </a:endParaRPr>
        </a:p>
      </dgm:t>
    </dgm:pt>
    <dgm:pt modelId="{6F13429D-F513-4BD0-B855-A4D5E577F280}">
      <dgm:prSet custT="1"/>
      <dgm:spPr/>
      <dgm:t>
        <a:bodyPr/>
        <a:lstStyle/>
        <a:p>
          <a:r>
            <a:rPr lang="fa-IR" sz="1300" b="1">
              <a:cs typeface="B Nazanin" panose="00000400000000000000" pitchFamily="2" charset="-78"/>
            </a:rPr>
            <a:t>موانع مالی</a:t>
          </a:r>
          <a:endParaRPr lang="en-US" sz="1300" b="1">
            <a:cs typeface="B Nazanin" panose="00000400000000000000" pitchFamily="2" charset="-78"/>
          </a:endParaRPr>
        </a:p>
      </dgm:t>
    </dgm:pt>
    <dgm:pt modelId="{6A23BBCE-CC46-444D-90AB-105719C2070F}" type="parTrans" cxnId="{C1C5F676-915A-4ACF-A093-939DE0E37146}">
      <dgm:prSet/>
      <dgm:spPr/>
      <dgm:t>
        <a:bodyPr/>
        <a:lstStyle/>
        <a:p>
          <a:endParaRPr lang="en-US"/>
        </a:p>
      </dgm:t>
    </dgm:pt>
    <dgm:pt modelId="{F39091A3-A0EB-4228-A7FA-AB95A127A48F}" type="sibTrans" cxnId="{C1C5F676-915A-4ACF-A093-939DE0E37146}">
      <dgm:prSet/>
      <dgm:spPr/>
      <dgm:t>
        <a:bodyPr/>
        <a:lstStyle/>
        <a:p>
          <a:endParaRPr lang="en-US"/>
        </a:p>
      </dgm:t>
    </dgm:pt>
    <dgm:pt modelId="{D9460A4C-818E-4FD8-8FE0-84073927A956}" type="pres">
      <dgm:prSet presAssocID="{3D4F9369-08A6-4DD6-B875-08766E9CE795}" presName="composite" presStyleCnt="0">
        <dgm:presLayoutVars>
          <dgm:chMax val="1"/>
          <dgm:dir/>
          <dgm:resizeHandles val="exact"/>
        </dgm:presLayoutVars>
      </dgm:prSet>
      <dgm:spPr/>
    </dgm:pt>
    <dgm:pt modelId="{F2BDF569-8FDB-4615-AC12-4D0CA298BD2E}" type="pres">
      <dgm:prSet presAssocID="{3D4F9369-08A6-4DD6-B875-08766E9CE795}" presName="radial" presStyleCnt="0">
        <dgm:presLayoutVars>
          <dgm:animLvl val="ctr"/>
        </dgm:presLayoutVars>
      </dgm:prSet>
      <dgm:spPr/>
    </dgm:pt>
    <dgm:pt modelId="{D744F030-42A4-48A7-89CF-1058955EA2EC}" type="pres">
      <dgm:prSet presAssocID="{2681E455-6141-4BA1-A8A0-BB4C3D8F3DD3}" presName="centerShape" presStyleLbl="vennNode1" presStyleIdx="0" presStyleCnt="5"/>
      <dgm:spPr/>
    </dgm:pt>
    <dgm:pt modelId="{69DFAD61-B44D-4F9B-B700-6010026B37A6}" type="pres">
      <dgm:prSet presAssocID="{F1FA77B4-80C9-4842-B475-C8830D5B3FDE}" presName="node" presStyleLbl="vennNode1" presStyleIdx="1" presStyleCnt="5">
        <dgm:presLayoutVars>
          <dgm:bulletEnabled val="1"/>
        </dgm:presLayoutVars>
      </dgm:prSet>
      <dgm:spPr/>
    </dgm:pt>
    <dgm:pt modelId="{A9252C19-F958-4708-A640-D39720F9FC59}" type="pres">
      <dgm:prSet presAssocID="{6F13429D-F513-4BD0-B855-A4D5E577F280}" presName="node" presStyleLbl="vennNode1" presStyleIdx="2" presStyleCnt="5">
        <dgm:presLayoutVars>
          <dgm:bulletEnabled val="1"/>
        </dgm:presLayoutVars>
      </dgm:prSet>
      <dgm:spPr/>
    </dgm:pt>
    <dgm:pt modelId="{F33EA9F8-9294-4CBE-A2D3-84E9D452EE88}" type="pres">
      <dgm:prSet presAssocID="{9726DC27-7A4F-4DAC-B743-1429BACDE841}" presName="node" presStyleLbl="vennNode1" presStyleIdx="3" presStyleCnt="5">
        <dgm:presLayoutVars>
          <dgm:bulletEnabled val="1"/>
        </dgm:presLayoutVars>
      </dgm:prSet>
      <dgm:spPr/>
    </dgm:pt>
    <dgm:pt modelId="{01DA7300-EE49-4688-891D-B1D5ACB88237}" type="pres">
      <dgm:prSet presAssocID="{11EDCDDA-21FC-4743-99F9-83F651593F32}" presName="node" presStyleLbl="vennNode1" presStyleIdx="4" presStyleCnt="5">
        <dgm:presLayoutVars>
          <dgm:bulletEnabled val="1"/>
        </dgm:presLayoutVars>
      </dgm:prSet>
      <dgm:spPr/>
    </dgm:pt>
  </dgm:ptLst>
  <dgm:cxnLst>
    <dgm:cxn modelId="{02956408-6946-413D-A75F-6EC4F3E28512}" type="presOf" srcId="{2681E455-6141-4BA1-A8A0-BB4C3D8F3DD3}" destId="{D744F030-42A4-48A7-89CF-1058955EA2EC}" srcOrd="0" destOrd="0" presId="urn:microsoft.com/office/officeart/2005/8/layout/radial3"/>
    <dgm:cxn modelId="{9ABE471F-AFEF-4B95-BC32-5CD973E7B557}" type="presOf" srcId="{11EDCDDA-21FC-4743-99F9-83F651593F32}" destId="{01DA7300-EE49-4688-891D-B1D5ACB88237}" srcOrd="0" destOrd="0" presId="urn:microsoft.com/office/officeart/2005/8/layout/radial3"/>
    <dgm:cxn modelId="{B469C839-96F2-43B0-8237-FDDAE399D21B}" type="presOf" srcId="{3D4F9369-08A6-4DD6-B875-08766E9CE795}" destId="{D9460A4C-818E-4FD8-8FE0-84073927A956}" srcOrd="0" destOrd="0" presId="urn:microsoft.com/office/officeart/2005/8/layout/radial3"/>
    <dgm:cxn modelId="{521F343F-D8DA-42C9-9E5E-ABDED447C6D1}" type="presOf" srcId="{6F13429D-F513-4BD0-B855-A4D5E577F280}" destId="{A9252C19-F958-4708-A640-D39720F9FC59}" srcOrd="0" destOrd="0" presId="urn:microsoft.com/office/officeart/2005/8/layout/radial3"/>
    <dgm:cxn modelId="{173F1A40-482D-48C1-8F05-B425DA3BA143}" srcId="{2681E455-6141-4BA1-A8A0-BB4C3D8F3DD3}" destId="{11EDCDDA-21FC-4743-99F9-83F651593F32}" srcOrd="3" destOrd="0" parTransId="{ADB0BECB-CCE3-4B8B-A5CF-BC89C16AD5A8}" sibTransId="{D6AF80C0-6B56-4FE1-9D56-ECE9B2AA0D28}"/>
    <dgm:cxn modelId="{9A636965-277E-4390-9A51-C01AB3473DAE}" srcId="{3D4F9369-08A6-4DD6-B875-08766E9CE795}" destId="{2681E455-6141-4BA1-A8A0-BB4C3D8F3DD3}" srcOrd="0" destOrd="0" parTransId="{9DB6F746-744A-4BA4-A5CD-AE214B51EC06}" sibTransId="{56515A42-E334-45AA-B97C-6FBA2818BD65}"/>
    <dgm:cxn modelId="{79742175-8131-47BC-B620-95A0072F9230}" srcId="{2681E455-6141-4BA1-A8A0-BB4C3D8F3DD3}" destId="{9726DC27-7A4F-4DAC-B743-1429BACDE841}" srcOrd="2" destOrd="0" parTransId="{863C9902-140C-43E0-9B59-3013CB91B770}" sibTransId="{AABC0075-5C83-4145-9203-379D7B36C87F}"/>
    <dgm:cxn modelId="{C1C5F676-915A-4ACF-A093-939DE0E37146}" srcId="{2681E455-6141-4BA1-A8A0-BB4C3D8F3DD3}" destId="{6F13429D-F513-4BD0-B855-A4D5E577F280}" srcOrd="1" destOrd="0" parTransId="{6A23BBCE-CC46-444D-90AB-105719C2070F}" sibTransId="{F39091A3-A0EB-4228-A7FA-AB95A127A48F}"/>
    <dgm:cxn modelId="{532C1177-2AE1-4AF5-9B82-0B5B6ED0202F}" type="presOf" srcId="{F1FA77B4-80C9-4842-B475-C8830D5B3FDE}" destId="{69DFAD61-B44D-4F9B-B700-6010026B37A6}" srcOrd="0" destOrd="0" presId="urn:microsoft.com/office/officeart/2005/8/layout/radial3"/>
    <dgm:cxn modelId="{B5A93F9F-A774-42C2-AE26-8906FB9C739A}" srcId="{2681E455-6141-4BA1-A8A0-BB4C3D8F3DD3}" destId="{F1FA77B4-80C9-4842-B475-C8830D5B3FDE}" srcOrd="0" destOrd="0" parTransId="{8CFF0E66-3E7B-4FCE-B019-1184C12BE24D}" sibTransId="{3FE6A622-E8AE-45F6-B008-82D50A155D8B}"/>
    <dgm:cxn modelId="{0FEDBDB1-1A9A-4B2F-A12B-117552B48757}" type="presOf" srcId="{9726DC27-7A4F-4DAC-B743-1429BACDE841}" destId="{F33EA9F8-9294-4CBE-A2D3-84E9D452EE88}" srcOrd="0" destOrd="0" presId="urn:microsoft.com/office/officeart/2005/8/layout/radial3"/>
    <dgm:cxn modelId="{8D72D0F0-D26B-4066-A4FC-7AF309092341}" type="presParOf" srcId="{D9460A4C-818E-4FD8-8FE0-84073927A956}" destId="{F2BDF569-8FDB-4615-AC12-4D0CA298BD2E}" srcOrd="0" destOrd="0" presId="urn:microsoft.com/office/officeart/2005/8/layout/radial3"/>
    <dgm:cxn modelId="{CF9CA7DE-2361-4710-B624-44B90A4386C4}" type="presParOf" srcId="{F2BDF569-8FDB-4615-AC12-4D0CA298BD2E}" destId="{D744F030-42A4-48A7-89CF-1058955EA2EC}" srcOrd="0" destOrd="0" presId="urn:microsoft.com/office/officeart/2005/8/layout/radial3"/>
    <dgm:cxn modelId="{A89A2340-5251-442C-AB43-9266BADFF7BC}" type="presParOf" srcId="{F2BDF569-8FDB-4615-AC12-4D0CA298BD2E}" destId="{69DFAD61-B44D-4F9B-B700-6010026B37A6}" srcOrd="1" destOrd="0" presId="urn:microsoft.com/office/officeart/2005/8/layout/radial3"/>
    <dgm:cxn modelId="{FD66DB97-2BD5-4A4F-A81F-3820FAB51D33}" type="presParOf" srcId="{F2BDF569-8FDB-4615-AC12-4D0CA298BD2E}" destId="{A9252C19-F958-4708-A640-D39720F9FC59}" srcOrd="2" destOrd="0" presId="urn:microsoft.com/office/officeart/2005/8/layout/radial3"/>
    <dgm:cxn modelId="{23CDC230-D4B5-46B2-98AD-6DB6B6F44FF3}" type="presParOf" srcId="{F2BDF569-8FDB-4615-AC12-4D0CA298BD2E}" destId="{F33EA9F8-9294-4CBE-A2D3-84E9D452EE88}" srcOrd="3" destOrd="0" presId="urn:microsoft.com/office/officeart/2005/8/layout/radial3"/>
    <dgm:cxn modelId="{3FA9FF43-ECCB-4152-9D38-BD033B0F80D6}" type="presParOf" srcId="{F2BDF569-8FDB-4615-AC12-4D0CA298BD2E}" destId="{01DA7300-EE49-4688-891D-B1D5ACB88237}" srcOrd="4" destOrd="0" presId="urn:microsoft.com/office/officeart/2005/8/layout/radial3"/>
  </dgm:cxnLst>
  <dgm:bg/>
  <dgm:whole/>
  <dgm:extLst>
    <a:ext uri="http://schemas.microsoft.com/office/drawing/2008/diagram">
      <dsp:dataModelExt xmlns:dsp="http://schemas.microsoft.com/office/drawing/2008/diagram" relId="rId162"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EC49D9D9-6094-4408-BB3D-79141E1F4E7C}" type="doc">
      <dgm:prSet loTypeId="urn:microsoft.com/office/officeart/2005/8/layout/radial6" loCatId="cycle" qsTypeId="urn:microsoft.com/office/officeart/2005/8/quickstyle/simple1" qsCatId="simple" csTypeId="urn:microsoft.com/office/officeart/2005/8/colors/colorful4" csCatId="colorful" phldr="1"/>
      <dgm:spPr/>
    </dgm:pt>
    <dgm:pt modelId="{34FFD991-E449-4163-B3B5-147C1324C177}">
      <dgm:prSet phldrT="[Text]" custT="1"/>
      <dgm:spPr/>
      <dgm:t>
        <a:bodyPr/>
        <a:lstStyle/>
        <a:p>
          <a:r>
            <a:rPr lang="fa-IR" sz="1500" b="1">
              <a:latin typeface="IRNazanin" panose="02000506000000020002" pitchFamily="2" charset="-78"/>
              <a:cs typeface="B Nazanin" panose="00000400000000000000" pitchFamily="2" charset="-78"/>
            </a:rPr>
            <a:t>موانع ساختاری</a:t>
          </a:r>
          <a:endParaRPr lang="en-US" sz="1500" b="1">
            <a:latin typeface="IRNazanin" panose="02000506000000020002" pitchFamily="2" charset="-78"/>
            <a:cs typeface="B Nazanin" panose="00000400000000000000" pitchFamily="2" charset="-78"/>
          </a:endParaRPr>
        </a:p>
      </dgm:t>
    </dgm:pt>
    <dgm:pt modelId="{5B0FDE9D-9FB5-4252-898F-D87D2857D4B0}" type="parTrans" cxnId="{BA94FF58-9503-4C89-9824-4ADF74A1F3D5}">
      <dgm:prSet/>
      <dgm:spPr/>
      <dgm:t>
        <a:bodyPr/>
        <a:lstStyle/>
        <a:p>
          <a:endParaRPr lang="en-US" sz="1050" b="1">
            <a:latin typeface="IRNazanin" panose="02000506000000020002" pitchFamily="2" charset="-78"/>
            <a:cs typeface="B Nazanin" panose="00000400000000000000" pitchFamily="2" charset="-78"/>
          </a:endParaRPr>
        </a:p>
      </dgm:t>
    </dgm:pt>
    <dgm:pt modelId="{07F9E8C5-277F-4B16-BBCC-F13B13F3A526}" type="sibTrans" cxnId="{BA94FF58-9503-4C89-9824-4ADF74A1F3D5}">
      <dgm:prSet/>
      <dgm:spPr/>
      <dgm:t>
        <a:bodyPr/>
        <a:lstStyle/>
        <a:p>
          <a:endParaRPr lang="en-US" sz="1050" b="1">
            <a:latin typeface="IRNazanin" panose="02000506000000020002" pitchFamily="2" charset="-78"/>
            <a:cs typeface="B Nazanin" panose="00000400000000000000" pitchFamily="2" charset="-78"/>
          </a:endParaRPr>
        </a:p>
      </dgm:t>
    </dgm:pt>
    <dgm:pt modelId="{EE9B85EE-48D9-49A9-886D-001CEB5BA85B}">
      <dgm:prSet phldrT="[Text]" custT="1"/>
      <dgm:spPr/>
      <dgm:t>
        <a:bodyPr/>
        <a:lstStyle/>
        <a:p>
          <a:r>
            <a:rPr lang="fa-IR" sz="1050" b="1">
              <a:latin typeface="IRNazanin" panose="02000506000000020002" pitchFamily="2" charset="-78"/>
              <a:cs typeface="B Nazanin" panose="00000400000000000000" pitchFamily="2" charset="-78"/>
            </a:rPr>
            <a:t>نبود اختیار کافی برای مدیران</a:t>
          </a:r>
          <a:endParaRPr lang="en-US" sz="1050" b="1">
            <a:latin typeface="IRNazanin" panose="02000506000000020002" pitchFamily="2" charset="-78"/>
            <a:cs typeface="B Nazanin" panose="00000400000000000000" pitchFamily="2" charset="-78"/>
          </a:endParaRPr>
        </a:p>
      </dgm:t>
    </dgm:pt>
    <dgm:pt modelId="{1FD4AC1D-3FEB-4C4E-9DE4-E4BD15B002BF}" type="parTrans" cxnId="{62EA92F8-FC62-4B50-91CB-FC5F87548738}">
      <dgm:prSet/>
      <dgm:spPr/>
      <dgm:t>
        <a:bodyPr/>
        <a:lstStyle/>
        <a:p>
          <a:endParaRPr lang="en-US" sz="1050" b="1">
            <a:latin typeface="IRNazanin" panose="02000506000000020002" pitchFamily="2" charset="-78"/>
            <a:cs typeface="B Nazanin" panose="00000400000000000000" pitchFamily="2" charset="-78"/>
          </a:endParaRPr>
        </a:p>
      </dgm:t>
    </dgm:pt>
    <dgm:pt modelId="{78F0BDD7-B41E-4FD3-9925-1655EA58221D}" type="sibTrans" cxnId="{62EA92F8-FC62-4B50-91CB-FC5F87548738}">
      <dgm:prSet/>
      <dgm:spPr/>
      <dgm:t>
        <a:bodyPr/>
        <a:lstStyle/>
        <a:p>
          <a:endParaRPr lang="en-US" sz="1050" b="1">
            <a:latin typeface="IRNazanin" panose="02000506000000020002" pitchFamily="2" charset="-78"/>
            <a:cs typeface="B Nazanin" panose="00000400000000000000" pitchFamily="2" charset="-78"/>
          </a:endParaRPr>
        </a:p>
      </dgm:t>
    </dgm:pt>
    <dgm:pt modelId="{44A30F96-3623-4B78-B316-67FA49CD7518}">
      <dgm:prSet phldrT="[Text]" custT="1"/>
      <dgm:spPr/>
      <dgm:t>
        <a:bodyPr/>
        <a:lstStyle/>
        <a:p>
          <a:pPr algn="ctr" rtl="1"/>
          <a:r>
            <a:rPr lang="fa-IR" sz="1200" b="1">
              <a:latin typeface="IRNazanin" panose="02000506000000020002" pitchFamily="2" charset="-78"/>
              <a:cs typeface="B Nazanin" panose="00000400000000000000" pitchFamily="2" charset="-78"/>
            </a:rPr>
            <a:t>قوانین </a:t>
          </a:r>
        </a:p>
        <a:p>
          <a:pPr algn="ctr" rtl="1"/>
          <a:r>
            <a:rPr lang="fa-IR" sz="1200" b="1">
              <a:latin typeface="IRNazanin" panose="02000506000000020002" pitchFamily="2" charset="-78"/>
              <a:cs typeface="B Nazanin" panose="00000400000000000000" pitchFamily="2" charset="-78"/>
            </a:rPr>
            <a:t>دست و پاگیر </a:t>
          </a:r>
        </a:p>
      </dgm:t>
    </dgm:pt>
    <dgm:pt modelId="{A1BB241C-21F2-4D33-B47B-9561E544B45A}" type="parTrans" cxnId="{CCFBE63F-AF5D-406B-80B1-D0A681F1E8B1}">
      <dgm:prSet/>
      <dgm:spPr/>
      <dgm:t>
        <a:bodyPr/>
        <a:lstStyle/>
        <a:p>
          <a:endParaRPr lang="en-US" sz="1050" b="1">
            <a:latin typeface="IRNazanin" panose="02000506000000020002" pitchFamily="2" charset="-78"/>
            <a:cs typeface="B Nazanin" panose="00000400000000000000" pitchFamily="2" charset="-78"/>
          </a:endParaRPr>
        </a:p>
      </dgm:t>
    </dgm:pt>
    <dgm:pt modelId="{8D21DFB6-3D7C-4BB2-8F86-645C25EFC99E}" type="sibTrans" cxnId="{CCFBE63F-AF5D-406B-80B1-D0A681F1E8B1}">
      <dgm:prSet/>
      <dgm:spPr/>
      <dgm:t>
        <a:bodyPr/>
        <a:lstStyle/>
        <a:p>
          <a:endParaRPr lang="en-US" sz="1050" b="1">
            <a:latin typeface="IRNazanin" panose="02000506000000020002" pitchFamily="2" charset="-78"/>
            <a:cs typeface="B Nazanin" panose="00000400000000000000" pitchFamily="2" charset="-78"/>
          </a:endParaRPr>
        </a:p>
      </dgm:t>
    </dgm:pt>
    <dgm:pt modelId="{12E8CF62-1DA6-456F-9F44-58DD7D6E2854}">
      <dgm:prSet custT="1"/>
      <dgm:spPr/>
      <dgm:t>
        <a:bodyPr/>
        <a:lstStyle/>
        <a:p>
          <a:pPr rtl="1"/>
          <a:r>
            <a:rPr lang="fa-IR" sz="950" b="1">
              <a:latin typeface="IRNazanin" panose="02000506000000020002" pitchFamily="2" charset="-78"/>
              <a:cs typeface="B Nazanin" panose="00000400000000000000" pitchFamily="2" charset="-78"/>
            </a:rPr>
            <a:t>بازی ندادن مدیر در طراحی ساختمان مدرسه</a:t>
          </a:r>
          <a:endParaRPr lang="en-US" sz="950" b="1">
            <a:latin typeface="IRNazanin" panose="02000506000000020002" pitchFamily="2" charset="-78"/>
            <a:cs typeface="B Nazanin" panose="00000400000000000000" pitchFamily="2" charset="-78"/>
          </a:endParaRPr>
        </a:p>
      </dgm:t>
    </dgm:pt>
    <dgm:pt modelId="{C8914435-AFB2-4BE6-B725-38F0F32F1B51}" type="parTrans" cxnId="{20BE89E5-52EF-4880-86C8-0C38859E3D34}">
      <dgm:prSet/>
      <dgm:spPr/>
      <dgm:t>
        <a:bodyPr/>
        <a:lstStyle/>
        <a:p>
          <a:endParaRPr lang="en-US" sz="1050" b="1">
            <a:latin typeface="IRNazanin" panose="02000506000000020002" pitchFamily="2" charset="-78"/>
            <a:cs typeface="B Nazanin" panose="00000400000000000000" pitchFamily="2" charset="-78"/>
          </a:endParaRPr>
        </a:p>
      </dgm:t>
    </dgm:pt>
    <dgm:pt modelId="{4F79D8B5-FBC4-47CD-B6F6-38AE5CA8CCA3}" type="sibTrans" cxnId="{20BE89E5-52EF-4880-86C8-0C38859E3D34}">
      <dgm:prSet/>
      <dgm:spPr/>
      <dgm:t>
        <a:bodyPr/>
        <a:lstStyle/>
        <a:p>
          <a:endParaRPr lang="en-US" sz="1050" b="1">
            <a:latin typeface="IRNazanin" panose="02000506000000020002" pitchFamily="2" charset="-78"/>
            <a:cs typeface="B Nazanin" panose="00000400000000000000" pitchFamily="2" charset="-78"/>
          </a:endParaRPr>
        </a:p>
      </dgm:t>
    </dgm:pt>
    <dgm:pt modelId="{2E20BB53-72CC-46C6-99A1-8F0D0A01064B}">
      <dgm:prSet custT="1"/>
      <dgm:spPr/>
      <dgm:t>
        <a:bodyPr/>
        <a:lstStyle/>
        <a:p>
          <a:r>
            <a:rPr lang="fa-IR" sz="1050" b="1">
              <a:latin typeface="IRNazanin" panose="02000506000000020002" pitchFamily="2" charset="-78"/>
              <a:cs typeface="B Nazanin" panose="00000400000000000000" pitchFamily="2" charset="-78"/>
            </a:rPr>
            <a:t>ضعف مدیریت آموزش و پرورش</a:t>
          </a:r>
          <a:endParaRPr lang="en-US" sz="1050" b="1">
            <a:latin typeface="IRNazanin" panose="02000506000000020002" pitchFamily="2" charset="-78"/>
            <a:cs typeface="B Nazanin" panose="00000400000000000000" pitchFamily="2" charset="-78"/>
          </a:endParaRPr>
        </a:p>
      </dgm:t>
    </dgm:pt>
    <dgm:pt modelId="{060EDF30-53EA-4F54-9F03-47001A7EB157}" type="parTrans" cxnId="{1CD40C94-10DE-4F48-8B31-A9BA2B58D00E}">
      <dgm:prSet/>
      <dgm:spPr/>
      <dgm:t>
        <a:bodyPr/>
        <a:lstStyle/>
        <a:p>
          <a:endParaRPr lang="en-US" sz="1050" b="1">
            <a:latin typeface="IRNazanin" panose="02000506000000020002" pitchFamily="2" charset="-78"/>
            <a:cs typeface="B Nazanin" panose="00000400000000000000" pitchFamily="2" charset="-78"/>
          </a:endParaRPr>
        </a:p>
      </dgm:t>
    </dgm:pt>
    <dgm:pt modelId="{19CDF4F9-C6A2-4A15-A282-A2C3DEE981DE}" type="sibTrans" cxnId="{1CD40C94-10DE-4F48-8B31-A9BA2B58D00E}">
      <dgm:prSet/>
      <dgm:spPr/>
      <dgm:t>
        <a:bodyPr/>
        <a:lstStyle/>
        <a:p>
          <a:endParaRPr lang="en-US" sz="1050" b="1">
            <a:latin typeface="IRNazanin" panose="02000506000000020002" pitchFamily="2" charset="-78"/>
            <a:cs typeface="B Nazanin" panose="00000400000000000000" pitchFamily="2" charset="-78"/>
          </a:endParaRPr>
        </a:p>
      </dgm:t>
    </dgm:pt>
    <dgm:pt modelId="{FF903A69-A3BD-48A4-9664-1A7CE7E7787C}">
      <dgm:prSet custT="1"/>
      <dgm:spPr/>
      <dgm:t>
        <a:bodyPr/>
        <a:lstStyle/>
        <a:p>
          <a:r>
            <a:rPr lang="fa-IR" sz="1200" b="1">
              <a:cs typeface="B Nazanin" panose="00000400000000000000" pitchFamily="2" charset="-78"/>
            </a:rPr>
            <a:t>گستردگی نقش مدیر</a:t>
          </a:r>
          <a:endParaRPr lang="en-US" sz="1200" b="1">
            <a:cs typeface="B Nazanin" panose="00000400000000000000" pitchFamily="2" charset="-78"/>
          </a:endParaRPr>
        </a:p>
      </dgm:t>
    </dgm:pt>
    <dgm:pt modelId="{BAFDEFF6-3E1A-49F8-9651-D5653B246495}" type="parTrans" cxnId="{C6EBAB4F-407B-4391-A643-51EECBE7BEE0}">
      <dgm:prSet/>
      <dgm:spPr/>
      <dgm:t>
        <a:bodyPr/>
        <a:lstStyle/>
        <a:p>
          <a:endParaRPr lang="en-US"/>
        </a:p>
      </dgm:t>
    </dgm:pt>
    <dgm:pt modelId="{37FF95BF-9D27-465D-9894-DCB1A4AB03D7}" type="sibTrans" cxnId="{C6EBAB4F-407B-4391-A643-51EECBE7BEE0}">
      <dgm:prSet/>
      <dgm:spPr/>
      <dgm:t>
        <a:bodyPr/>
        <a:lstStyle/>
        <a:p>
          <a:endParaRPr lang="en-US"/>
        </a:p>
      </dgm:t>
    </dgm:pt>
    <dgm:pt modelId="{FC0C307B-CC37-4846-8F4F-4478A7EDC17B}">
      <dgm:prSet phldrT="[Text]" custT="1"/>
      <dgm:spPr/>
      <dgm:t>
        <a:bodyPr/>
        <a:lstStyle/>
        <a:p>
          <a:r>
            <a:rPr lang="fa-IR" sz="800" b="1">
              <a:latin typeface="IRNazanin" panose="02000506000000020002" pitchFamily="2" charset="-78"/>
              <a:cs typeface="B Nazanin" panose="00000400000000000000" pitchFamily="2" charset="-78"/>
            </a:rPr>
            <a:t>عدم حرفه‌مندی در انتخاب و انتصاب مدیران </a:t>
          </a:r>
          <a:endParaRPr lang="en-US" sz="800" b="1">
            <a:latin typeface="IRNazanin" panose="02000506000000020002" pitchFamily="2" charset="-78"/>
            <a:cs typeface="B Nazanin" panose="00000400000000000000" pitchFamily="2" charset="-78"/>
          </a:endParaRPr>
        </a:p>
      </dgm:t>
    </dgm:pt>
    <dgm:pt modelId="{22EF4792-D877-4C1D-BBD0-4E981FC0A644}" type="parTrans" cxnId="{8FD1C42A-BD52-43CD-9EC4-4A81DAE511C0}">
      <dgm:prSet/>
      <dgm:spPr/>
      <dgm:t>
        <a:bodyPr/>
        <a:lstStyle/>
        <a:p>
          <a:endParaRPr lang="en-US"/>
        </a:p>
      </dgm:t>
    </dgm:pt>
    <dgm:pt modelId="{272663BC-C9FE-4044-A74E-0DF001A60FE3}" type="sibTrans" cxnId="{8FD1C42A-BD52-43CD-9EC4-4A81DAE511C0}">
      <dgm:prSet/>
      <dgm:spPr/>
      <dgm:t>
        <a:bodyPr/>
        <a:lstStyle/>
        <a:p>
          <a:endParaRPr lang="en-US"/>
        </a:p>
      </dgm:t>
    </dgm:pt>
    <dgm:pt modelId="{1FB5C13F-0CC6-445A-86F9-E7FF319C8563}" type="pres">
      <dgm:prSet presAssocID="{EC49D9D9-6094-4408-BB3D-79141E1F4E7C}" presName="Name0" presStyleCnt="0">
        <dgm:presLayoutVars>
          <dgm:chMax val="1"/>
          <dgm:dir/>
          <dgm:animLvl val="ctr"/>
          <dgm:resizeHandles val="exact"/>
        </dgm:presLayoutVars>
      </dgm:prSet>
      <dgm:spPr/>
    </dgm:pt>
    <dgm:pt modelId="{16CBF530-99C8-4462-B9B3-8FCF3D8F475D}" type="pres">
      <dgm:prSet presAssocID="{34FFD991-E449-4163-B3B5-147C1324C177}" presName="centerShape" presStyleLbl="node0" presStyleIdx="0" presStyleCnt="1"/>
      <dgm:spPr/>
    </dgm:pt>
    <dgm:pt modelId="{6A9B3ADC-BCB8-40FC-A4C5-336FA308151C}" type="pres">
      <dgm:prSet presAssocID="{EE9B85EE-48D9-49A9-886D-001CEB5BA85B}" presName="node" presStyleLbl="node1" presStyleIdx="0" presStyleCnt="6" custScaleX="106355" custScaleY="107907">
        <dgm:presLayoutVars>
          <dgm:bulletEnabled val="1"/>
        </dgm:presLayoutVars>
      </dgm:prSet>
      <dgm:spPr/>
    </dgm:pt>
    <dgm:pt modelId="{F3CBA3DB-87CA-4A30-8C74-F8D12EF50801}" type="pres">
      <dgm:prSet presAssocID="{EE9B85EE-48D9-49A9-886D-001CEB5BA85B}" presName="dummy" presStyleCnt="0"/>
      <dgm:spPr/>
    </dgm:pt>
    <dgm:pt modelId="{5B70D283-7E29-45ED-8652-7F3170FECEDB}" type="pres">
      <dgm:prSet presAssocID="{78F0BDD7-B41E-4FD3-9925-1655EA58221D}" presName="sibTrans" presStyleLbl="sibTrans2D1" presStyleIdx="0" presStyleCnt="6"/>
      <dgm:spPr/>
    </dgm:pt>
    <dgm:pt modelId="{8DA95D57-6F98-4874-A301-95BD3EFF7B6C}" type="pres">
      <dgm:prSet presAssocID="{44A30F96-3623-4B78-B316-67FA49CD7518}" presName="node" presStyleLbl="node1" presStyleIdx="1" presStyleCnt="6" custScaleX="113812" custScaleY="112384">
        <dgm:presLayoutVars>
          <dgm:bulletEnabled val="1"/>
        </dgm:presLayoutVars>
      </dgm:prSet>
      <dgm:spPr/>
    </dgm:pt>
    <dgm:pt modelId="{EE6CD403-7FAC-4A1A-857F-C748A0CB6582}" type="pres">
      <dgm:prSet presAssocID="{44A30F96-3623-4B78-B316-67FA49CD7518}" presName="dummy" presStyleCnt="0"/>
      <dgm:spPr/>
    </dgm:pt>
    <dgm:pt modelId="{6B4647E1-9B1B-40B8-A6C0-FE50CD0C514F}" type="pres">
      <dgm:prSet presAssocID="{8D21DFB6-3D7C-4BB2-8F86-645C25EFC99E}" presName="sibTrans" presStyleLbl="sibTrans2D1" presStyleIdx="1" presStyleCnt="6"/>
      <dgm:spPr/>
    </dgm:pt>
    <dgm:pt modelId="{38744C6B-F09F-442D-B2AF-57E44DF915CF}" type="pres">
      <dgm:prSet presAssocID="{FC0C307B-CC37-4846-8F4F-4478A7EDC17B}" presName="node" presStyleLbl="node1" presStyleIdx="2" presStyleCnt="6">
        <dgm:presLayoutVars>
          <dgm:bulletEnabled val="1"/>
        </dgm:presLayoutVars>
      </dgm:prSet>
      <dgm:spPr/>
    </dgm:pt>
    <dgm:pt modelId="{E893A1DC-E556-456D-9F9B-47329AC5D843}" type="pres">
      <dgm:prSet presAssocID="{FC0C307B-CC37-4846-8F4F-4478A7EDC17B}" presName="dummy" presStyleCnt="0"/>
      <dgm:spPr/>
    </dgm:pt>
    <dgm:pt modelId="{8D4492FA-13E2-4F1F-BC99-3EA97C468ACC}" type="pres">
      <dgm:prSet presAssocID="{272663BC-C9FE-4044-A74E-0DF001A60FE3}" presName="sibTrans" presStyleLbl="sibTrans2D1" presStyleIdx="2" presStyleCnt="6"/>
      <dgm:spPr/>
    </dgm:pt>
    <dgm:pt modelId="{FAC4CF4B-D6AD-4125-8841-86C06B896E84}" type="pres">
      <dgm:prSet presAssocID="{FF903A69-A3BD-48A4-9664-1A7CE7E7787C}" presName="node" presStyleLbl="node1" presStyleIdx="3" presStyleCnt="6">
        <dgm:presLayoutVars>
          <dgm:bulletEnabled val="1"/>
        </dgm:presLayoutVars>
      </dgm:prSet>
      <dgm:spPr/>
    </dgm:pt>
    <dgm:pt modelId="{6D28542C-F1B5-480A-8704-F62A07C93308}" type="pres">
      <dgm:prSet presAssocID="{FF903A69-A3BD-48A4-9664-1A7CE7E7787C}" presName="dummy" presStyleCnt="0"/>
      <dgm:spPr/>
    </dgm:pt>
    <dgm:pt modelId="{03848C3D-50B8-4BA5-BBCB-7D2929426C3F}" type="pres">
      <dgm:prSet presAssocID="{37FF95BF-9D27-465D-9894-DCB1A4AB03D7}" presName="sibTrans" presStyleLbl="sibTrans2D1" presStyleIdx="3" presStyleCnt="6"/>
      <dgm:spPr/>
    </dgm:pt>
    <dgm:pt modelId="{DE3075CB-10EC-41AC-958E-D574AFD5D0F9}" type="pres">
      <dgm:prSet presAssocID="{12E8CF62-1DA6-456F-9F44-58DD7D6E2854}" presName="node" presStyleLbl="node1" presStyleIdx="4" presStyleCnt="6" custScaleX="111644" custScaleY="111809">
        <dgm:presLayoutVars>
          <dgm:bulletEnabled val="1"/>
        </dgm:presLayoutVars>
      </dgm:prSet>
      <dgm:spPr/>
    </dgm:pt>
    <dgm:pt modelId="{D39D32FB-CAA7-46F2-86B4-F85F0B4D0072}" type="pres">
      <dgm:prSet presAssocID="{12E8CF62-1DA6-456F-9F44-58DD7D6E2854}" presName="dummy" presStyleCnt="0"/>
      <dgm:spPr/>
    </dgm:pt>
    <dgm:pt modelId="{F028702E-2E8C-44B5-A4F4-43467B435096}" type="pres">
      <dgm:prSet presAssocID="{4F79D8B5-FBC4-47CD-B6F6-38AE5CA8CCA3}" presName="sibTrans" presStyleLbl="sibTrans2D1" presStyleIdx="4" presStyleCnt="6"/>
      <dgm:spPr/>
    </dgm:pt>
    <dgm:pt modelId="{2FD89B1F-1706-4D9D-B0BE-141A85AB9925}" type="pres">
      <dgm:prSet presAssocID="{2E20BB53-72CC-46C6-99A1-8F0D0A01064B}" presName="node" presStyleLbl="node1" presStyleIdx="5" presStyleCnt="6" custScaleX="113004" custScaleY="115098">
        <dgm:presLayoutVars>
          <dgm:bulletEnabled val="1"/>
        </dgm:presLayoutVars>
      </dgm:prSet>
      <dgm:spPr/>
    </dgm:pt>
    <dgm:pt modelId="{3DA3409C-1624-4B94-9CA6-780A584C0917}" type="pres">
      <dgm:prSet presAssocID="{2E20BB53-72CC-46C6-99A1-8F0D0A01064B}" presName="dummy" presStyleCnt="0"/>
      <dgm:spPr/>
    </dgm:pt>
    <dgm:pt modelId="{3B66E64C-5101-41BE-B58C-BD698B45CF27}" type="pres">
      <dgm:prSet presAssocID="{19CDF4F9-C6A2-4A15-A282-A2C3DEE981DE}" presName="sibTrans" presStyleLbl="sibTrans2D1" presStyleIdx="5" presStyleCnt="6"/>
      <dgm:spPr/>
    </dgm:pt>
  </dgm:ptLst>
  <dgm:cxnLst>
    <dgm:cxn modelId="{84000704-087C-43F3-8182-234FEF95462C}" type="presOf" srcId="{EE9B85EE-48D9-49A9-886D-001CEB5BA85B}" destId="{6A9B3ADC-BCB8-40FC-A4C5-336FA308151C}" srcOrd="0" destOrd="0" presId="urn:microsoft.com/office/officeart/2005/8/layout/radial6"/>
    <dgm:cxn modelId="{281CB921-8B1E-4B95-843B-7ADE2F7CC623}" type="presOf" srcId="{EC49D9D9-6094-4408-BB3D-79141E1F4E7C}" destId="{1FB5C13F-0CC6-445A-86F9-E7FF319C8563}" srcOrd="0" destOrd="0" presId="urn:microsoft.com/office/officeart/2005/8/layout/radial6"/>
    <dgm:cxn modelId="{8FD1C42A-BD52-43CD-9EC4-4A81DAE511C0}" srcId="{34FFD991-E449-4163-B3B5-147C1324C177}" destId="{FC0C307B-CC37-4846-8F4F-4478A7EDC17B}" srcOrd="2" destOrd="0" parTransId="{22EF4792-D877-4C1D-BBD0-4E981FC0A644}" sibTransId="{272663BC-C9FE-4044-A74E-0DF001A60FE3}"/>
    <dgm:cxn modelId="{3EB5E92A-F7E2-4697-9CAA-3FE93415706C}" type="presOf" srcId="{44A30F96-3623-4B78-B316-67FA49CD7518}" destId="{8DA95D57-6F98-4874-A301-95BD3EFF7B6C}" srcOrd="0" destOrd="0" presId="urn:microsoft.com/office/officeart/2005/8/layout/radial6"/>
    <dgm:cxn modelId="{1BD2FC37-47B1-411F-B96B-4877F7E141A4}" type="presOf" srcId="{12E8CF62-1DA6-456F-9F44-58DD7D6E2854}" destId="{DE3075CB-10EC-41AC-958E-D574AFD5D0F9}" srcOrd="0" destOrd="0" presId="urn:microsoft.com/office/officeart/2005/8/layout/radial6"/>
    <dgm:cxn modelId="{CCFBE63F-AF5D-406B-80B1-D0A681F1E8B1}" srcId="{34FFD991-E449-4163-B3B5-147C1324C177}" destId="{44A30F96-3623-4B78-B316-67FA49CD7518}" srcOrd="1" destOrd="0" parTransId="{A1BB241C-21F2-4D33-B47B-9561E544B45A}" sibTransId="{8D21DFB6-3D7C-4BB2-8F86-645C25EFC99E}"/>
    <dgm:cxn modelId="{EF50115B-2818-4CB8-B2D7-9373FD629839}" type="presOf" srcId="{78F0BDD7-B41E-4FD3-9925-1655EA58221D}" destId="{5B70D283-7E29-45ED-8652-7F3170FECEDB}" srcOrd="0" destOrd="0" presId="urn:microsoft.com/office/officeart/2005/8/layout/radial6"/>
    <dgm:cxn modelId="{01051542-F4F1-46BC-B187-3D9251723022}" type="presOf" srcId="{272663BC-C9FE-4044-A74E-0DF001A60FE3}" destId="{8D4492FA-13E2-4F1F-BC99-3EA97C468ACC}" srcOrd="0" destOrd="0" presId="urn:microsoft.com/office/officeart/2005/8/layout/radial6"/>
    <dgm:cxn modelId="{D150B84B-6AA5-4568-89CA-F9BBED3104B0}" type="presOf" srcId="{19CDF4F9-C6A2-4A15-A282-A2C3DEE981DE}" destId="{3B66E64C-5101-41BE-B58C-BD698B45CF27}" srcOrd="0" destOrd="0" presId="urn:microsoft.com/office/officeart/2005/8/layout/radial6"/>
    <dgm:cxn modelId="{AE99644E-995A-46EB-BF81-D2F18E5D0009}" type="presOf" srcId="{4F79D8B5-FBC4-47CD-B6F6-38AE5CA8CCA3}" destId="{F028702E-2E8C-44B5-A4F4-43467B435096}" srcOrd="0" destOrd="0" presId="urn:microsoft.com/office/officeart/2005/8/layout/radial6"/>
    <dgm:cxn modelId="{C6EBAB4F-407B-4391-A643-51EECBE7BEE0}" srcId="{34FFD991-E449-4163-B3B5-147C1324C177}" destId="{FF903A69-A3BD-48A4-9664-1A7CE7E7787C}" srcOrd="3" destOrd="0" parTransId="{BAFDEFF6-3E1A-49F8-9651-D5653B246495}" sibTransId="{37FF95BF-9D27-465D-9894-DCB1A4AB03D7}"/>
    <dgm:cxn modelId="{A6E0A075-C47A-401F-90B3-846FD81D436B}" type="presOf" srcId="{34FFD991-E449-4163-B3B5-147C1324C177}" destId="{16CBF530-99C8-4462-B9B3-8FCF3D8F475D}" srcOrd="0" destOrd="0" presId="urn:microsoft.com/office/officeart/2005/8/layout/radial6"/>
    <dgm:cxn modelId="{190C6858-1EB2-49AA-9644-C4393534FCF1}" type="presOf" srcId="{FC0C307B-CC37-4846-8F4F-4478A7EDC17B}" destId="{38744C6B-F09F-442D-B2AF-57E44DF915CF}" srcOrd="0" destOrd="0" presId="urn:microsoft.com/office/officeart/2005/8/layout/radial6"/>
    <dgm:cxn modelId="{BA94FF58-9503-4C89-9824-4ADF74A1F3D5}" srcId="{EC49D9D9-6094-4408-BB3D-79141E1F4E7C}" destId="{34FFD991-E449-4163-B3B5-147C1324C177}" srcOrd="0" destOrd="0" parTransId="{5B0FDE9D-9FB5-4252-898F-D87D2857D4B0}" sibTransId="{07F9E8C5-277F-4B16-BBCC-F13B13F3A526}"/>
    <dgm:cxn modelId="{1CD40C94-10DE-4F48-8B31-A9BA2B58D00E}" srcId="{34FFD991-E449-4163-B3B5-147C1324C177}" destId="{2E20BB53-72CC-46C6-99A1-8F0D0A01064B}" srcOrd="5" destOrd="0" parTransId="{060EDF30-53EA-4F54-9F03-47001A7EB157}" sibTransId="{19CDF4F9-C6A2-4A15-A282-A2C3DEE981DE}"/>
    <dgm:cxn modelId="{715D3D99-BDD5-410E-B568-A95010CF15AE}" type="presOf" srcId="{FF903A69-A3BD-48A4-9664-1A7CE7E7787C}" destId="{FAC4CF4B-D6AD-4125-8841-86C06B896E84}" srcOrd="0" destOrd="0" presId="urn:microsoft.com/office/officeart/2005/8/layout/radial6"/>
    <dgm:cxn modelId="{EBB0F4A0-97BB-4918-BDC0-5989CD7EFA41}" type="presOf" srcId="{2E20BB53-72CC-46C6-99A1-8F0D0A01064B}" destId="{2FD89B1F-1706-4D9D-B0BE-141A85AB9925}" srcOrd="0" destOrd="0" presId="urn:microsoft.com/office/officeart/2005/8/layout/radial6"/>
    <dgm:cxn modelId="{285979E1-B37F-4FAF-AC4D-E41A130DEF22}" type="presOf" srcId="{37FF95BF-9D27-465D-9894-DCB1A4AB03D7}" destId="{03848C3D-50B8-4BA5-BBCB-7D2929426C3F}" srcOrd="0" destOrd="0" presId="urn:microsoft.com/office/officeart/2005/8/layout/radial6"/>
    <dgm:cxn modelId="{20BE89E5-52EF-4880-86C8-0C38859E3D34}" srcId="{34FFD991-E449-4163-B3B5-147C1324C177}" destId="{12E8CF62-1DA6-456F-9F44-58DD7D6E2854}" srcOrd="4" destOrd="0" parTransId="{C8914435-AFB2-4BE6-B725-38F0F32F1B51}" sibTransId="{4F79D8B5-FBC4-47CD-B6F6-38AE5CA8CCA3}"/>
    <dgm:cxn modelId="{62EA92F8-FC62-4B50-91CB-FC5F87548738}" srcId="{34FFD991-E449-4163-B3B5-147C1324C177}" destId="{EE9B85EE-48D9-49A9-886D-001CEB5BA85B}" srcOrd="0" destOrd="0" parTransId="{1FD4AC1D-3FEB-4C4E-9DE4-E4BD15B002BF}" sibTransId="{78F0BDD7-B41E-4FD3-9925-1655EA58221D}"/>
    <dgm:cxn modelId="{7FADFEF8-84DD-434D-A2A9-501F92F95926}" type="presOf" srcId="{8D21DFB6-3D7C-4BB2-8F86-645C25EFC99E}" destId="{6B4647E1-9B1B-40B8-A6C0-FE50CD0C514F}" srcOrd="0" destOrd="0" presId="urn:microsoft.com/office/officeart/2005/8/layout/radial6"/>
    <dgm:cxn modelId="{435A1F86-2031-498A-BD2B-7D1CEE6467E1}" type="presParOf" srcId="{1FB5C13F-0CC6-445A-86F9-E7FF319C8563}" destId="{16CBF530-99C8-4462-B9B3-8FCF3D8F475D}" srcOrd="0" destOrd="0" presId="urn:microsoft.com/office/officeart/2005/8/layout/radial6"/>
    <dgm:cxn modelId="{B4943C53-51B7-4226-90AF-52EB5240486D}" type="presParOf" srcId="{1FB5C13F-0CC6-445A-86F9-E7FF319C8563}" destId="{6A9B3ADC-BCB8-40FC-A4C5-336FA308151C}" srcOrd="1" destOrd="0" presId="urn:microsoft.com/office/officeart/2005/8/layout/radial6"/>
    <dgm:cxn modelId="{E3B9F8F5-F88F-4AA5-BD72-A58B0061049E}" type="presParOf" srcId="{1FB5C13F-0CC6-445A-86F9-E7FF319C8563}" destId="{F3CBA3DB-87CA-4A30-8C74-F8D12EF50801}" srcOrd="2" destOrd="0" presId="urn:microsoft.com/office/officeart/2005/8/layout/radial6"/>
    <dgm:cxn modelId="{F78AFC88-FBC2-4EF1-98DB-9AC316915E6D}" type="presParOf" srcId="{1FB5C13F-0CC6-445A-86F9-E7FF319C8563}" destId="{5B70D283-7E29-45ED-8652-7F3170FECEDB}" srcOrd="3" destOrd="0" presId="urn:microsoft.com/office/officeart/2005/8/layout/radial6"/>
    <dgm:cxn modelId="{1BA209F2-85A7-4E3F-9134-9B6B6F397665}" type="presParOf" srcId="{1FB5C13F-0CC6-445A-86F9-E7FF319C8563}" destId="{8DA95D57-6F98-4874-A301-95BD3EFF7B6C}" srcOrd="4" destOrd="0" presId="urn:microsoft.com/office/officeart/2005/8/layout/radial6"/>
    <dgm:cxn modelId="{F6ACC210-6A64-4A40-AE5D-4485CE0480AD}" type="presParOf" srcId="{1FB5C13F-0CC6-445A-86F9-E7FF319C8563}" destId="{EE6CD403-7FAC-4A1A-857F-C748A0CB6582}" srcOrd="5" destOrd="0" presId="urn:microsoft.com/office/officeart/2005/8/layout/radial6"/>
    <dgm:cxn modelId="{51DD1674-16AF-4EEA-BDC8-3B3B0395C723}" type="presParOf" srcId="{1FB5C13F-0CC6-445A-86F9-E7FF319C8563}" destId="{6B4647E1-9B1B-40B8-A6C0-FE50CD0C514F}" srcOrd="6" destOrd="0" presId="urn:microsoft.com/office/officeart/2005/8/layout/radial6"/>
    <dgm:cxn modelId="{D771A1A0-F12D-49EF-99A9-7871CADB7C58}" type="presParOf" srcId="{1FB5C13F-0CC6-445A-86F9-E7FF319C8563}" destId="{38744C6B-F09F-442D-B2AF-57E44DF915CF}" srcOrd="7" destOrd="0" presId="urn:microsoft.com/office/officeart/2005/8/layout/radial6"/>
    <dgm:cxn modelId="{789B0576-D2D2-44B8-BF76-03B3743835D7}" type="presParOf" srcId="{1FB5C13F-0CC6-445A-86F9-E7FF319C8563}" destId="{E893A1DC-E556-456D-9F9B-47329AC5D843}" srcOrd="8" destOrd="0" presId="urn:microsoft.com/office/officeart/2005/8/layout/radial6"/>
    <dgm:cxn modelId="{D4CF9898-4EDD-47D4-964A-34D1FE8955C5}" type="presParOf" srcId="{1FB5C13F-0CC6-445A-86F9-E7FF319C8563}" destId="{8D4492FA-13E2-4F1F-BC99-3EA97C468ACC}" srcOrd="9" destOrd="0" presId="urn:microsoft.com/office/officeart/2005/8/layout/radial6"/>
    <dgm:cxn modelId="{EC3FFC0A-B2E0-4D15-A046-F6DCC5EB6D8D}" type="presParOf" srcId="{1FB5C13F-0CC6-445A-86F9-E7FF319C8563}" destId="{FAC4CF4B-D6AD-4125-8841-86C06B896E84}" srcOrd="10" destOrd="0" presId="urn:microsoft.com/office/officeart/2005/8/layout/radial6"/>
    <dgm:cxn modelId="{B136403D-7AFD-412A-9753-9616A8306C2B}" type="presParOf" srcId="{1FB5C13F-0CC6-445A-86F9-E7FF319C8563}" destId="{6D28542C-F1B5-480A-8704-F62A07C93308}" srcOrd="11" destOrd="0" presId="urn:microsoft.com/office/officeart/2005/8/layout/radial6"/>
    <dgm:cxn modelId="{C2AFE016-7D52-47E4-ABAC-90CC55BB0D54}" type="presParOf" srcId="{1FB5C13F-0CC6-445A-86F9-E7FF319C8563}" destId="{03848C3D-50B8-4BA5-BBCB-7D2929426C3F}" srcOrd="12" destOrd="0" presId="urn:microsoft.com/office/officeart/2005/8/layout/radial6"/>
    <dgm:cxn modelId="{0AC77F03-1CF4-491E-859D-71970A86E0A0}" type="presParOf" srcId="{1FB5C13F-0CC6-445A-86F9-E7FF319C8563}" destId="{DE3075CB-10EC-41AC-958E-D574AFD5D0F9}" srcOrd="13" destOrd="0" presId="urn:microsoft.com/office/officeart/2005/8/layout/radial6"/>
    <dgm:cxn modelId="{FEEE55DD-275D-4805-B1C3-0675F7877775}" type="presParOf" srcId="{1FB5C13F-0CC6-445A-86F9-E7FF319C8563}" destId="{D39D32FB-CAA7-46F2-86B4-F85F0B4D0072}" srcOrd="14" destOrd="0" presId="urn:microsoft.com/office/officeart/2005/8/layout/radial6"/>
    <dgm:cxn modelId="{3223F34C-2F53-4316-B932-0258637E038E}" type="presParOf" srcId="{1FB5C13F-0CC6-445A-86F9-E7FF319C8563}" destId="{F028702E-2E8C-44B5-A4F4-43467B435096}" srcOrd="15" destOrd="0" presId="urn:microsoft.com/office/officeart/2005/8/layout/radial6"/>
    <dgm:cxn modelId="{0D887B61-1DAF-481F-B106-16504EA6465C}" type="presParOf" srcId="{1FB5C13F-0CC6-445A-86F9-E7FF319C8563}" destId="{2FD89B1F-1706-4D9D-B0BE-141A85AB9925}" srcOrd="16" destOrd="0" presId="urn:microsoft.com/office/officeart/2005/8/layout/radial6"/>
    <dgm:cxn modelId="{7346A33D-E859-414B-A1AF-45FD8C66A906}" type="presParOf" srcId="{1FB5C13F-0CC6-445A-86F9-E7FF319C8563}" destId="{3DA3409C-1624-4B94-9CA6-780A584C0917}" srcOrd="17" destOrd="0" presId="urn:microsoft.com/office/officeart/2005/8/layout/radial6"/>
    <dgm:cxn modelId="{863D540F-8FDB-45DB-8C0B-2443ABA89D6D}" type="presParOf" srcId="{1FB5C13F-0CC6-445A-86F9-E7FF319C8563}" destId="{3B66E64C-5101-41BE-B58C-BD698B45CF27}" srcOrd="18" destOrd="0" presId="urn:microsoft.com/office/officeart/2005/8/layout/radial6"/>
  </dgm:cxnLst>
  <dgm:bg/>
  <dgm:whole/>
  <dgm:extLst>
    <a:ext uri="http://schemas.microsoft.com/office/drawing/2008/diagram">
      <dsp:dataModelExt xmlns:dsp="http://schemas.microsoft.com/office/drawing/2008/diagram" relId="rId167"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9EB6FED9-245C-4317-BBF1-11A509DEEB2E}"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2FAA85EA-721F-4478-A9E3-8FCD73D687C7}">
      <dgm:prSet phldrT="[Text]" custT="1"/>
      <dgm:spPr/>
      <dgm:t>
        <a:bodyPr/>
        <a:lstStyle/>
        <a:p>
          <a:r>
            <a:rPr lang="fa-IR" sz="1300" b="1">
              <a:latin typeface="IRNazanin" panose="02000506000000020002" pitchFamily="2" charset="-78"/>
              <a:cs typeface="B Nazanin" panose="00000400000000000000" pitchFamily="2" charset="-78"/>
            </a:rPr>
            <a:t>موانع فرهنگی</a:t>
          </a:r>
          <a:endParaRPr lang="en-US" sz="1300" b="1">
            <a:latin typeface="IRNazanin" panose="02000506000000020002" pitchFamily="2" charset="-78"/>
            <a:cs typeface="B Nazanin" panose="00000400000000000000" pitchFamily="2" charset="-78"/>
          </a:endParaRPr>
        </a:p>
      </dgm:t>
    </dgm:pt>
    <dgm:pt modelId="{1DDB2002-DACB-4CA7-8007-C8F28BB58231}" type="parTrans" cxnId="{7B1AEE8E-76A8-4964-8FAB-5FB7D82EF215}">
      <dgm:prSet/>
      <dgm:spPr/>
      <dgm:t>
        <a:bodyPr/>
        <a:lstStyle/>
        <a:p>
          <a:endParaRPr lang="en-US" sz="1050" b="1">
            <a:latin typeface="IRNazanin" panose="02000506000000020002" pitchFamily="2" charset="-78"/>
            <a:cs typeface="B Nazanin" panose="00000400000000000000" pitchFamily="2" charset="-78"/>
          </a:endParaRPr>
        </a:p>
      </dgm:t>
    </dgm:pt>
    <dgm:pt modelId="{6F49331C-56A8-4BB6-891B-9A332DF7FAF5}" type="sibTrans" cxnId="{7B1AEE8E-76A8-4964-8FAB-5FB7D82EF215}">
      <dgm:prSet/>
      <dgm:spPr/>
      <dgm:t>
        <a:bodyPr/>
        <a:lstStyle/>
        <a:p>
          <a:endParaRPr lang="en-US" sz="1050" b="1">
            <a:latin typeface="IRNazanin" panose="02000506000000020002" pitchFamily="2" charset="-78"/>
            <a:cs typeface="B Nazanin" panose="00000400000000000000" pitchFamily="2" charset="-78"/>
          </a:endParaRPr>
        </a:p>
      </dgm:t>
    </dgm:pt>
    <dgm:pt modelId="{14822BCE-B5DE-44F6-A9A1-EE7BF96D3B5E}">
      <dgm:prSet phldrT="[Text]" custT="1"/>
      <dgm:spPr/>
      <dgm:t>
        <a:bodyPr/>
        <a:lstStyle/>
        <a:p>
          <a:r>
            <a:rPr lang="fa-IR" sz="1050" b="1">
              <a:latin typeface="IRNazanin" panose="02000506000000020002" pitchFamily="2" charset="-78"/>
              <a:cs typeface="B Nazanin" panose="00000400000000000000" pitchFamily="2" charset="-78"/>
            </a:rPr>
            <a:t>نگرش مسئولین</a:t>
          </a:r>
          <a:endParaRPr lang="en-US" sz="1050" b="1">
            <a:latin typeface="IRNazanin" panose="02000506000000020002" pitchFamily="2" charset="-78"/>
            <a:cs typeface="B Nazanin" panose="00000400000000000000" pitchFamily="2" charset="-78"/>
          </a:endParaRPr>
        </a:p>
      </dgm:t>
    </dgm:pt>
    <dgm:pt modelId="{D0A764AC-FEAC-4091-AEF2-068E15802EF9}" type="parTrans" cxnId="{7FE3DD5E-7DA8-45B1-B1F0-DB69D8A83D32}">
      <dgm:prSet/>
      <dgm:spPr/>
      <dgm:t>
        <a:bodyPr/>
        <a:lstStyle/>
        <a:p>
          <a:endParaRPr lang="en-US" sz="1050" b="1">
            <a:latin typeface="IRNazanin" panose="02000506000000020002" pitchFamily="2" charset="-78"/>
            <a:cs typeface="B Nazanin" panose="00000400000000000000" pitchFamily="2" charset="-78"/>
          </a:endParaRPr>
        </a:p>
      </dgm:t>
    </dgm:pt>
    <dgm:pt modelId="{D61A1992-F4BA-492C-A579-130AD4D11C34}" type="sibTrans" cxnId="{7FE3DD5E-7DA8-45B1-B1F0-DB69D8A83D32}">
      <dgm:prSet/>
      <dgm:spPr/>
      <dgm:t>
        <a:bodyPr/>
        <a:lstStyle/>
        <a:p>
          <a:endParaRPr lang="en-US" sz="1050" b="1">
            <a:latin typeface="IRNazanin" panose="02000506000000020002" pitchFamily="2" charset="-78"/>
            <a:cs typeface="B Nazanin" panose="00000400000000000000" pitchFamily="2" charset="-78"/>
          </a:endParaRPr>
        </a:p>
      </dgm:t>
    </dgm:pt>
    <dgm:pt modelId="{276699CB-2661-4F64-B04A-A0CA03798107}">
      <dgm:prSet phldrT="[Text]" custT="1"/>
      <dgm:spPr/>
      <dgm:t>
        <a:bodyPr/>
        <a:lstStyle/>
        <a:p>
          <a:r>
            <a:rPr lang="fa-IR" sz="1050" b="1">
              <a:latin typeface="IRNazanin" panose="02000506000000020002" pitchFamily="2" charset="-78"/>
              <a:cs typeface="B Nazanin" panose="00000400000000000000" pitchFamily="2" charset="-78"/>
            </a:rPr>
            <a:t>نگرش مدیر و همکاران</a:t>
          </a:r>
          <a:endParaRPr lang="en-US" sz="1050" b="1">
            <a:latin typeface="IRNazanin" panose="02000506000000020002" pitchFamily="2" charset="-78"/>
            <a:cs typeface="B Nazanin" panose="00000400000000000000" pitchFamily="2" charset="-78"/>
          </a:endParaRPr>
        </a:p>
      </dgm:t>
    </dgm:pt>
    <dgm:pt modelId="{1B4EB679-31E4-4784-BD93-B569A6716D3E}" type="parTrans" cxnId="{188CA55C-F37E-41AF-AC99-9A48F6546A62}">
      <dgm:prSet/>
      <dgm:spPr/>
      <dgm:t>
        <a:bodyPr/>
        <a:lstStyle/>
        <a:p>
          <a:endParaRPr lang="en-US" sz="1050" b="1">
            <a:latin typeface="IRNazanin" panose="02000506000000020002" pitchFamily="2" charset="-78"/>
            <a:cs typeface="B Nazanin" panose="00000400000000000000" pitchFamily="2" charset="-78"/>
          </a:endParaRPr>
        </a:p>
      </dgm:t>
    </dgm:pt>
    <dgm:pt modelId="{DD6D1FB0-8145-4808-AEDF-347E15CB77B8}" type="sibTrans" cxnId="{188CA55C-F37E-41AF-AC99-9A48F6546A62}">
      <dgm:prSet/>
      <dgm:spPr/>
      <dgm:t>
        <a:bodyPr/>
        <a:lstStyle/>
        <a:p>
          <a:endParaRPr lang="en-US" sz="1050" b="1">
            <a:latin typeface="IRNazanin" panose="02000506000000020002" pitchFamily="2" charset="-78"/>
            <a:cs typeface="B Nazanin" panose="00000400000000000000" pitchFamily="2" charset="-78"/>
          </a:endParaRPr>
        </a:p>
      </dgm:t>
    </dgm:pt>
    <dgm:pt modelId="{25D14681-D6B6-4233-B1A1-63715E033174}">
      <dgm:prSet phldrT="[Text]" custT="1"/>
      <dgm:spPr/>
      <dgm:t>
        <a:bodyPr/>
        <a:lstStyle/>
        <a:p>
          <a:r>
            <a:rPr lang="fa-IR" sz="1050" b="1">
              <a:latin typeface="IRNazanin" panose="02000506000000020002" pitchFamily="2" charset="-78"/>
              <a:cs typeface="B Nazanin" panose="00000400000000000000" pitchFamily="2" charset="-78"/>
            </a:rPr>
            <a:t>نگرش اولیا و جامعه</a:t>
          </a:r>
          <a:endParaRPr lang="en-US" sz="1050" b="1">
            <a:latin typeface="IRNazanin" panose="02000506000000020002" pitchFamily="2" charset="-78"/>
            <a:cs typeface="B Nazanin" panose="00000400000000000000" pitchFamily="2" charset="-78"/>
          </a:endParaRPr>
        </a:p>
      </dgm:t>
    </dgm:pt>
    <dgm:pt modelId="{1C8A4D00-7D95-4EBF-9896-87E573F96915}" type="parTrans" cxnId="{3BEE0B69-0539-4836-8647-065618A8A49B}">
      <dgm:prSet/>
      <dgm:spPr/>
      <dgm:t>
        <a:bodyPr/>
        <a:lstStyle/>
        <a:p>
          <a:endParaRPr lang="en-US" sz="1050" b="1">
            <a:latin typeface="IRNazanin" panose="02000506000000020002" pitchFamily="2" charset="-78"/>
            <a:cs typeface="B Nazanin" panose="00000400000000000000" pitchFamily="2" charset="-78"/>
          </a:endParaRPr>
        </a:p>
      </dgm:t>
    </dgm:pt>
    <dgm:pt modelId="{F2E789BF-1135-4FB6-814F-06058E177446}" type="sibTrans" cxnId="{3BEE0B69-0539-4836-8647-065618A8A49B}">
      <dgm:prSet/>
      <dgm:spPr/>
      <dgm:t>
        <a:bodyPr/>
        <a:lstStyle/>
        <a:p>
          <a:endParaRPr lang="en-US" sz="1050" b="1">
            <a:latin typeface="IRNazanin" panose="02000506000000020002" pitchFamily="2" charset="-78"/>
            <a:cs typeface="B Nazanin" panose="00000400000000000000" pitchFamily="2" charset="-78"/>
          </a:endParaRPr>
        </a:p>
      </dgm:t>
    </dgm:pt>
    <dgm:pt modelId="{F5943ADC-A13F-483A-99BC-839622989A17}" type="pres">
      <dgm:prSet presAssocID="{9EB6FED9-245C-4317-BBF1-11A509DEEB2E}" presName="Name0" presStyleCnt="0">
        <dgm:presLayoutVars>
          <dgm:chMax val="1"/>
          <dgm:dir/>
          <dgm:animLvl val="ctr"/>
          <dgm:resizeHandles val="exact"/>
        </dgm:presLayoutVars>
      </dgm:prSet>
      <dgm:spPr/>
    </dgm:pt>
    <dgm:pt modelId="{B3FD9C93-BCA4-465C-85EE-F4AF9D90B0DA}" type="pres">
      <dgm:prSet presAssocID="{2FAA85EA-721F-4478-A9E3-8FCD73D687C7}" presName="centerShape" presStyleLbl="node0" presStyleIdx="0" presStyleCnt="1"/>
      <dgm:spPr/>
    </dgm:pt>
    <dgm:pt modelId="{A76DEF91-84CF-440C-A838-C286497CCC93}" type="pres">
      <dgm:prSet presAssocID="{14822BCE-B5DE-44F6-A9A1-EE7BF96D3B5E}" presName="node" presStyleLbl="node1" presStyleIdx="0" presStyleCnt="3">
        <dgm:presLayoutVars>
          <dgm:bulletEnabled val="1"/>
        </dgm:presLayoutVars>
      </dgm:prSet>
      <dgm:spPr/>
    </dgm:pt>
    <dgm:pt modelId="{3BC9802E-1B73-4E6F-861E-838B3F9E5079}" type="pres">
      <dgm:prSet presAssocID="{14822BCE-B5DE-44F6-A9A1-EE7BF96D3B5E}" presName="dummy" presStyleCnt="0"/>
      <dgm:spPr/>
    </dgm:pt>
    <dgm:pt modelId="{D2DEBB37-D3CC-4175-A247-18809152884E}" type="pres">
      <dgm:prSet presAssocID="{D61A1992-F4BA-492C-A579-130AD4D11C34}" presName="sibTrans" presStyleLbl="sibTrans2D1" presStyleIdx="0" presStyleCnt="3"/>
      <dgm:spPr/>
    </dgm:pt>
    <dgm:pt modelId="{867E603E-2AB0-4AF4-AABB-F0DDA37ECD24}" type="pres">
      <dgm:prSet presAssocID="{276699CB-2661-4F64-B04A-A0CA03798107}" presName="node" presStyleLbl="node1" presStyleIdx="1" presStyleCnt="3">
        <dgm:presLayoutVars>
          <dgm:bulletEnabled val="1"/>
        </dgm:presLayoutVars>
      </dgm:prSet>
      <dgm:spPr/>
    </dgm:pt>
    <dgm:pt modelId="{788FE38D-AFD6-4795-87EC-03B74F5CEEFC}" type="pres">
      <dgm:prSet presAssocID="{276699CB-2661-4F64-B04A-A0CA03798107}" presName="dummy" presStyleCnt="0"/>
      <dgm:spPr/>
    </dgm:pt>
    <dgm:pt modelId="{234F84F0-D528-4614-94D4-ED50D8567BF7}" type="pres">
      <dgm:prSet presAssocID="{DD6D1FB0-8145-4808-AEDF-347E15CB77B8}" presName="sibTrans" presStyleLbl="sibTrans2D1" presStyleIdx="1" presStyleCnt="3"/>
      <dgm:spPr/>
    </dgm:pt>
    <dgm:pt modelId="{ED5B40A7-1C40-4FB3-B810-1163ACB68901}" type="pres">
      <dgm:prSet presAssocID="{25D14681-D6B6-4233-B1A1-63715E033174}" presName="node" presStyleLbl="node1" presStyleIdx="2" presStyleCnt="3">
        <dgm:presLayoutVars>
          <dgm:bulletEnabled val="1"/>
        </dgm:presLayoutVars>
      </dgm:prSet>
      <dgm:spPr/>
    </dgm:pt>
    <dgm:pt modelId="{4A120BB9-71DB-40FA-A07D-F5E571F69C4A}" type="pres">
      <dgm:prSet presAssocID="{25D14681-D6B6-4233-B1A1-63715E033174}" presName="dummy" presStyleCnt="0"/>
      <dgm:spPr/>
    </dgm:pt>
    <dgm:pt modelId="{530E68B2-10AC-4AB1-B63D-C25A785A33CD}" type="pres">
      <dgm:prSet presAssocID="{F2E789BF-1135-4FB6-814F-06058E177446}" presName="sibTrans" presStyleLbl="sibTrans2D1" presStyleIdx="2" presStyleCnt="3"/>
      <dgm:spPr/>
    </dgm:pt>
  </dgm:ptLst>
  <dgm:cxnLst>
    <dgm:cxn modelId="{28434F25-E5FB-4569-B579-FE011F54B90E}" type="presOf" srcId="{25D14681-D6B6-4233-B1A1-63715E033174}" destId="{ED5B40A7-1C40-4FB3-B810-1163ACB68901}" srcOrd="0" destOrd="0" presId="urn:microsoft.com/office/officeart/2005/8/layout/radial6"/>
    <dgm:cxn modelId="{188CA55C-F37E-41AF-AC99-9A48F6546A62}" srcId="{2FAA85EA-721F-4478-A9E3-8FCD73D687C7}" destId="{276699CB-2661-4F64-B04A-A0CA03798107}" srcOrd="1" destOrd="0" parTransId="{1B4EB679-31E4-4784-BD93-B569A6716D3E}" sibTransId="{DD6D1FB0-8145-4808-AEDF-347E15CB77B8}"/>
    <dgm:cxn modelId="{7FE3DD5E-7DA8-45B1-B1F0-DB69D8A83D32}" srcId="{2FAA85EA-721F-4478-A9E3-8FCD73D687C7}" destId="{14822BCE-B5DE-44F6-A9A1-EE7BF96D3B5E}" srcOrd="0" destOrd="0" parTransId="{D0A764AC-FEAC-4091-AEF2-068E15802EF9}" sibTransId="{D61A1992-F4BA-492C-A579-130AD4D11C34}"/>
    <dgm:cxn modelId="{3BEE0B69-0539-4836-8647-065618A8A49B}" srcId="{2FAA85EA-721F-4478-A9E3-8FCD73D687C7}" destId="{25D14681-D6B6-4233-B1A1-63715E033174}" srcOrd="2" destOrd="0" parTransId="{1C8A4D00-7D95-4EBF-9896-87E573F96915}" sibTransId="{F2E789BF-1135-4FB6-814F-06058E177446}"/>
    <dgm:cxn modelId="{049ABC6C-66E2-4D7C-87DB-E1CFB91EC1F8}" type="presOf" srcId="{D61A1992-F4BA-492C-A579-130AD4D11C34}" destId="{D2DEBB37-D3CC-4175-A247-18809152884E}" srcOrd="0" destOrd="0" presId="urn:microsoft.com/office/officeart/2005/8/layout/radial6"/>
    <dgm:cxn modelId="{6FDB4D71-E330-4394-93CE-E46F99BE36D4}" type="presOf" srcId="{276699CB-2661-4F64-B04A-A0CA03798107}" destId="{867E603E-2AB0-4AF4-AABB-F0DDA37ECD24}" srcOrd="0" destOrd="0" presId="urn:microsoft.com/office/officeart/2005/8/layout/radial6"/>
    <dgm:cxn modelId="{DFF80A79-0C21-4227-81A4-541DD9A90C14}" type="presOf" srcId="{DD6D1FB0-8145-4808-AEDF-347E15CB77B8}" destId="{234F84F0-D528-4614-94D4-ED50D8567BF7}" srcOrd="0" destOrd="0" presId="urn:microsoft.com/office/officeart/2005/8/layout/radial6"/>
    <dgm:cxn modelId="{DC7ABF8C-4A5B-4632-A07E-9050197509E6}" type="presOf" srcId="{9EB6FED9-245C-4317-BBF1-11A509DEEB2E}" destId="{F5943ADC-A13F-483A-99BC-839622989A17}" srcOrd="0" destOrd="0" presId="urn:microsoft.com/office/officeart/2005/8/layout/radial6"/>
    <dgm:cxn modelId="{7B1AEE8E-76A8-4964-8FAB-5FB7D82EF215}" srcId="{9EB6FED9-245C-4317-BBF1-11A509DEEB2E}" destId="{2FAA85EA-721F-4478-A9E3-8FCD73D687C7}" srcOrd="0" destOrd="0" parTransId="{1DDB2002-DACB-4CA7-8007-C8F28BB58231}" sibTransId="{6F49331C-56A8-4BB6-891B-9A332DF7FAF5}"/>
    <dgm:cxn modelId="{C5E84596-B91C-4FAA-B683-3DCCC314A154}" type="presOf" srcId="{14822BCE-B5DE-44F6-A9A1-EE7BF96D3B5E}" destId="{A76DEF91-84CF-440C-A838-C286497CCC93}" srcOrd="0" destOrd="0" presId="urn:microsoft.com/office/officeart/2005/8/layout/radial6"/>
    <dgm:cxn modelId="{D2EEBBAB-4F9A-4835-BD4E-1B507F670928}" type="presOf" srcId="{F2E789BF-1135-4FB6-814F-06058E177446}" destId="{530E68B2-10AC-4AB1-B63D-C25A785A33CD}" srcOrd="0" destOrd="0" presId="urn:microsoft.com/office/officeart/2005/8/layout/radial6"/>
    <dgm:cxn modelId="{9D16EFE4-1A97-4378-AFBB-31BD0E21A65F}" type="presOf" srcId="{2FAA85EA-721F-4478-A9E3-8FCD73D687C7}" destId="{B3FD9C93-BCA4-465C-85EE-F4AF9D90B0DA}" srcOrd="0" destOrd="0" presId="urn:microsoft.com/office/officeart/2005/8/layout/radial6"/>
    <dgm:cxn modelId="{EDE85CC0-5845-4B74-9631-602EA3A2CAF8}" type="presParOf" srcId="{F5943ADC-A13F-483A-99BC-839622989A17}" destId="{B3FD9C93-BCA4-465C-85EE-F4AF9D90B0DA}" srcOrd="0" destOrd="0" presId="urn:microsoft.com/office/officeart/2005/8/layout/radial6"/>
    <dgm:cxn modelId="{CC2AFA7C-281C-4F9D-AA8C-32AB1EE73F2D}" type="presParOf" srcId="{F5943ADC-A13F-483A-99BC-839622989A17}" destId="{A76DEF91-84CF-440C-A838-C286497CCC93}" srcOrd="1" destOrd="0" presId="urn:microsoft.com/office/officeart/2005/8/layout/radial6"/>
    <dgm:cxn modelId="{2FEBF689-A5D3-47A4-8CDF-3A6491286EF7}" type="presParOf" srcId="{F5943ADC-A13F-483A-99BC-839622989A17}" destId="{3BC9802E-1B73-4E6F-861E-838B3F9E5079}" srcOrd="2" destOrd="0" presId="urn:microsoft.com/office/officeart/2005/8/layout/radial6"/>
    <dgm:cxn modelId="{BC7C24B7-5032-4BFF-B402-DA13DE2EFC0F}" type="presParOf" srcId="{F5943ADC-A13F-483A-99BC-839622989A17}" destId="{D2DEBB37-D3CC-4175-A247-18809152884E}" srcOrd="3" destOrd="0" presId="urn:microsoft.com/office/officeart/2005/8/layout/radial6"/>
    <dgm:cxn modelId="{3E85E9DE-115E-4D73-8A57-DA3666CD3081}" type="presParOf" srcId="{F5943ADC-A13F-483A-99BC-839622989A17}" destId="{867E603E-2AB0-4AF4-AABB-F0DDA37ECD24}" srcOrd="4" destOrd="0" presId="urn:microsoft.com/office/officeart/2005/8/layout/radial6"/>
    <dgm:cxn modelId="{A1E0C749-F080-4924-BDD3-780A0844EF95}" type="presParOf" srcId="{F5943ADC-A13F-483A-99BC-839622989A17}" destId="{788FE38D-AFD6-4795-87EC-03B74F5CEEFC}" srcOrd="5" destOrd="0" presId="urn:microsoft.com/office/officeart/2005/8/layout/radial6"/>
    <dgm:cxn modelId="{578007F7-319C-4548-9A8B-B07799BA0791}" type="presParOf" srcId="{F5943ADC-A13F-483A-99BC-839622989A17}" destId="{234F84F0-D528-4614-94D4-ED50D8567BF7}" srcOrd="6" destOrd="0" presId="urn:microsoft.com/office/officeart/2005/8/layout/radial6"/>
    <dgm:cxn modelId="{CFF20F65-97FA-4ADC-9B7F-58ACB8A0C15A}" type="presParOf" srcId="{F5943ADC-A13F-483A-99BC-839622989A17}" destId="{ED5B40A7-1C40-4FB3-B810-1163ACB68901}" srcOrd="7" destOrd="0" presId="urn:microsoft.com/office/officeart/2005/8/layout/radial6"/>
    <dgm:cxn modelId="{74F02703-9E94-4D34-AB92-166961AF032F}" type="presParOf" srcId="{F5943ADC-A13F-483A-99BC-839622989A17}" destId="{4A120BB9-71DB-40FA-A07D-F5E571F69C4A}" srcOrd="8" destOrd="0" presId="urn:microsoft.com/office/officeart/2005/8/layout/radial6"/>
    <dgm:cxn modelId="{C0C15F9A-4FBA-4A0E-8FFB-83213C6EAAEE}" type="presParOf" srcId="{F5943ADC-A13F-483A-99BC-839622989A17}" destId="{530E68B2-10AC-4AB1-B63D-C25A785A33CD}" srcOrd="9" destOrd="0" presId="urn:microsoft.com/office/officeart/2005/8/layout/radial6"/>
  </dgm:cxnLst>
  <dgm:bg/>
  <dgm:whole/>
  <dgm:extLst>
    <a:ext uri="http://schemas.microsoft.com/office/drawing/2008/diagram">
      <dsp:dataModelExt xmlns:dsp="http://schemas.microsoft.com/office/drawing/2008/diagram" relId="rId172"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09BEA73C-5685-4A40-B9CA-32943FEFFB3E}" type="doc">
      <dgm:prSet loTypeId="urn:microsoft.com/office/officeart/2005/8/layout/hierarchy2" loCatId="hierarchy" qsTypeId="urn:microsoft.com/office/officeart/2005/8/quickstyle/simple1" qsCatId="simple" csTypeId="urn:microsoft.com/office/officeart/2005/8/colors/colorful1" csCatId="colorful" phldr="1"/>
      <dgm:spPr/>
      <dgm:t>
        <a:bodyPr/>
        <a:lstStyle/>
        <a:p>
          <a:endParaRPr lang="en-US"/>
        </a:p>
      </dgm:t>
    </dgm:pt>
    <dgm:pt modelId="{7BA0CAA9-C769-4753-AF87-1114E7915851}">
      <dgm:prSet phldrT="[Text]" custT="1"/>
      <dgm:spPr/>
      <dgm:t>
        <a:bodyPr/>
        <a:lstStyle/>
        <a:p>
          <a:pPr algn="ctr"/>
          <a:r>
            <a:rPr lang="fa-IR" sz="1500" b="1">
              <a:cs typeface="B Nazanin" panose="00000400000000000000" pitchFamily="2" charset="-78"/>
            </a:rPr>
            <a:t>موانع و محدودیت‌ها</a:t>
          </a:r>
          <a:endParaRPr lang="en-US" sz="1500" b="1">
            <a:cs typeface="B Nazanin" panose="00000400000000000000" pitchFamily="2" charset="-78"/>
          </a:endParaRPr>
        </a:p>
      </dgm:t>
    </dgm:pt>
    <dgm:pt modelId="{D18804E1-1CF4-4D69-9E18-7F812E96983D}" type="parTrans" cxnId="{2134D1BC-9713-4C17-B840-979D183960D7}">
      <dgm:prSet/>
      <dgm:spPr/>
      <dgm:t>
        <a:bodyPr/>
        <a:lstStyle/>
        <a:p>
          <a:pPr algn="ctr"/>
          <a:endParaRPr lang="en-US">
            <a:cs typeface="B Nazanin" panose="00000400000000000000" pitchFamily="2" charset="-78"/>
          </a:endParaRPr>
        </a:p>
      </dgm:t>
    </dgm:pt>
    <dgm:pt modelId="{F10932B8-EDD0-40CB-B3C9-D5D2D703E20C}" type="sibTrans" cxnId="{2134D1BC-9713-4C17-B840-979D183960D7}">
      <dgm:prSet/>
      <dgm:spPr/>
      <dgm:t>
        <a:bodyPr/>
        <a:lstStyle/>
        <a:p>
          <a:pPr algn="ctr"/>
          <a:endParaRPr lang="en-US">
            <a:cs typeface="B Nazanin" panose="00000400000000000000" pitchFamily="2" charset="-78"/>
          </a:endParaRPr>
        </a:p>
      </dgm:t>
    </dgm:pt>
    <dgm:pt modelId="{D9666581-F4D3-450E-AE43-91B5966C9D32}">
      <dgm:prSet phldrT="[Text]" custT="1"/>
      <dgm:spPr/>
      <dgm:t>
        <a:bodyPr/>
        <a:lstStyle/>
        <a:p>
          <a:pPr algn="ctr"/>
          <a:r>
            <a:rPr lang="fa-IR" sz="1200" b="1" baseline="0">
              <a:cs typeface="B Nazanin" panose="00000400000000000000" pitchFamily="2" charset="-78"/>
            </a:rPr>
            <a:t>ساختاری</a:t>
          </a:r>
          <a:endParaRPr lang="en-US" sz="1200" b="1" baseline="0">
            <a:cs typeface="B Nazanin" panose="00000400000000000000" pitchFamily="2" charset="-78"/>
          </a:endParaRPr>
        </a:p>
      </dgm:t>
    </dgm:pt>
    <dgm:pt modelId="{ECC7F2DB-D008-4210-BFBD-3E3094F45C15}" type="parTrans" cxnId="{C75BA833-6C56-426C-BBA0-35D50B66D6B6}">
      <dgm:prSet/>
      <dgm:spPr/>
      <dgm:t>
        <a:bodyPr/>
        <a:lstStyle/>
        <a:p>
          <a:pPr algn="ctr"/>
          <a:endParaRPr lang="en-US">
            <a:cs typeface="B Nazanin" panose="00000400000000000000" pitchFamily="2" charset="-78"/>
          </a:endParaRPr>
        </a:p>
      </dgm:t>
    </dgm:pt>
    <dgm:pt modelId="{BADFE8C2-5AAF-4D1C-9378-F02EBBC39C9C}" type="sibTrans" cxnId="{C75BA833-6C56-426C-BBA0-35D50B66D6B6}">
      <dgm:prSet/>
      <dgm:spPr/>
      <dgm:t>
        <a:bodyPr/>
        <a:lstStyle/>
        <a:p>
          <a:pPr algn="ctr"/>
          <a:endParaRPr lang="en-US">
            <a:cs typeface="B Nazanin" panose="00000400000000000000" pitchFamily="2" charset="-78"/>
          </a:endParaRPr>
        </a:p>
      </dgm:t>
    </dgm:pt>
    <dgm:pt modelId="{7D646709-5D9C-436F-BD73-7BC268A5EA63}">
      <dgm:prSet phldrT="[Text]" custT="1"/>
      <dgm:spPr/>
      <dgm:t>
        <a:bodyPr/>
        <a:lstStyle/>
        <a:p>
          <a:pPr algn="ctr"/>
          <a:r>
            <a:rPr lang="fa-IR" sz="1000" b="1">
              <a:cs typeface="B Nazanin" panose="00000400000000000000" pitchFamily="2" charset="-78"/>
            </a:rPr>
            <a:t>قوانین دست و پا گیر</a:t>
          </a:r>
          <a:endParaRPr lang="en-US" sz="1000" b="1">
            <a:cs typeface="B Nazanin" panose="00000400000000000000" pitchFamily="2" charset="-78"/>
          </a:endParaRPr>
        </a:p>
      </dgm:t>
    </dgm:pt>
    <dgm:pt modelId="{5900D073-AB84-47AA-BB6E-1E82DB437C03}" type="parTrans" cxnId="{555CF30D-E13D-4800-BEC0-5294D04C49DE}">
      <dgm:prSet/>
      <dgm:spPr/>
      <dgm:t>
        <a:bodyPr/>
        <a:lstStyle/>
        <a:p>
          <a:pPr algn="ctr"/>
          <a:endParaRPr lang="en-US">
            <a:cs typeface="B Nazanin" panose="00000400000000000000" pitchFamily="2" charset="-78"/>
          </a:endParaRPr>
        </a:p>
      </dgm:t>
    </dgm:pt>
    <dgm:pt modelId="{7E0CA678-E22E-4391-A6C2-270228101EDA}" type="sibTrans" cxnId="{555CF30D-E13D-4800-BEC0-5294D04C49DE}">
      <dgm:prSet/>
      <dgm:spPr/>
      <dgm:t>
        <a:bodyPr/>
        <a:lstStyle/>
        <a:p>
          <a:pPr algn="ctr"/>
          <a:endParaRPr lang="en-US">
            <a:cs typeface="B Nazanin" panose="00000400000000000000" pitchFamily="2" charset="-78"/>
          </a:endParaRPr>
        </a:p>
      </dgm:t>
    </dgm:pt>
    <dgm:pt modelId="{2092EAE5-3FA3-4F34-9027-DEEDC69264C1}">
      <dgm:prSet phldrT="[Text]" custT="1"/>
      <dgm:spPr/>
      <dgm:t>
        <a:bodyPr/>
        <a:lstStyle/>
        <a:p>
          <a:pPr algn="ctr"/>
          <a:r>
            <a:rPr lang="fa-IR" sz="1000" b="1">
              <a:cs typeface="B Nazanin" panose="00000400000000000000" pitchFamily="2" charset="-78"/>
            </a:rPr>
            <a:t>گستردگی نقش مدیران</a:t>
          </a:r>
          <a:endParaRPr lang="en-US" sz="1000" b="1">
            <a:cs typeface="B Nazanin" panose="00000400000000000000" pitchFamily="2" charset="-78"/>
          </a:endParaRPr>
        </a:p>
      </dgm:t>
    </dgm:pt>
    <dgm:pt modelId="{778D2023-1F76-4D10-9E04-C2BFC23419DE}" type="parTrans" cxnId="{12BD2D45-77B3-471D-BF20-66AA012D3889}">
      <dgm:prSet/>
      <dgm:spPr/>
      <dgm:t>
        <a:bodyPr/>
        <a:lstStyle/>
        <a:p>
          <a:pPr algn="ctr"/>
          <a:endParaRPr lang="en-US">
            <a:cs typeface="B Nazanin" panose="00000400000000000000" pitchFamily="2" charset="-78"/>
          </a:endParaRPr>
        </a:p>
      </dgm:t>
    </dgm:pt>
    <dgm:pt modelId="{9AEED37D-224D-4F79-8630-A936985FD208}" type="sibTrans" cxnId="{12BD2D45-77B3-471D-BF20-66AA012D3889}">
      <dgm:prSet/>
      <dgm:spPr/>
      <dgm:t>
        <a:bodyPr/>
        <a:lstStyle/>
        <a:p>
          <a:pPr algn="ctr"/>
          <a:endParaRPr lang="en-US">
            <a:cs typeface="B Nazanin" panose="00000400000000000000" pitchFamily="2" charset="-78"/>
          </a:endParaRPr>
        </a:p>
      </dgm:t>
    </dgm:pt>
    <dgm:pt modelId="{DF244137-4665-4878-965D-42EB9B6BBF36}">
      <dgm:prSet phldrT="[Text]" custT="1"/>
      <dgm:spPr/>
      <dgm:t>
        <a:bodyPr/>
        <a:lstStyle/>
        <a:p>
          <a:pPr algn="ctr"/>
          <a:r>
            <a:rPr lang="fa-IR" sz="1200" b="1" baseline="0">
              <a:cs typeface="B Nazanin" panose="00000400000000000000" pitchFamily="2" charset="-78"/>
            </a:rPr>
            <a:t>فرهنگی</a:t>
          </a:r>
          <a:endParaRPr lang="en-US" sz="1200" b="1" baseline="0">
            <a:cs typeface="B Nazanin" panose="00000400000000000000" pitchFamily="2" charset="-78"/>
          </a:endParaRPr>
        </a:p>
      </dgm:t>
    </dgm:pt>
    <dgm:pt modelId="{0AD2EE61-11EA-4A08-B277-F9FC9E75711A}" type="parTrans" cxnId="{9FD2594E-FAA8-40E7-9A84-27441BD88AD5}">
      <dgm:prSet/>
      <dgm:spPr/>
      <dgm:t>
        <a:bodyPr/>
        <a:lstStyle/>
        <a:p>
          <a:pPr algn="ctr"/>
          <a:endParaRPr lang="en-US">
            <a:cs typeface="B Nazanin" panose="00000400000000000000" pitchFamily="2" charset="-78"/>
          </a:endParaRPr>
        </a:p>
      </dgm:t>
    </dgm:pt>
    <dgm:pt modelId="{AE463BA4-C11D-416F-80F9-26E3CC75DFE4}" type="sibTrans" cxnId="{9FD2594E-FAA8-40E7-9A84-27441BD88AD5}">
      <dgm:prSet/>
      <dgm:spPr/>
      <dgm:t>
        <a:bodyPr/>
        <a:lstStyle/>
        <a:p>
          <a:pPr algn="ctr"/>
          <a:endParaRPr lang="en-US">
            <a:cs typeface="B Nazanin" panose="00000400000000000000" pitchFamily="2" charset="-78"/>
          </a:endParaRPr>
        </a:p>
      </dgm:t>
    </dgm:pt>
    <dgm:pt modelId="{3190FD2B-AD86-4FFE-8B6C-3C621CD78A28}">
      <dgm:prSet custT="1"/>
      <dgm:spPr/>
      <dgm:t>
        <a:bodyPr/>
        <a:lstStyle/>
        <a:p>
          <a:pPr algn="ctr"/>
          <a:r>
            <a:rPr lang="fa-IR" sz="1200" b="1" baseline="0">
              <a:cs typeface="B Nazanin" panose="00000400000000000000" pitchFamily="2" charset="-78"/>
            </a:rPr>
            <a:t>مالی</a:t>
          </a:r>
          <a:endParaRPr lang="en-US" sz="1200" b="1" baseline="0">
            <a:cs typeface="B Nazanin" panose="00000400000000000000" pitchFamily="2" charset="-78"/>
          </a:endParaRPr>
        </a:p>
      </dgm:t>
    </dgm:pt>
    <dgm:pt modelId="{09752A6C-2B6A-4BB2-92A5-7EA29D713906}" type="parTrans" cxnId="{CE6490B3-1E2D-4C9B-B66B-B40BBEB45A02}">
      <dgm:prSet/>
      <dgm:spPr/>
      <dgm:t>
        <a:bodyPr/>
        <a:lstStyle/>
        <a:p>
          <a:pPr algn="ctr"/>
          <a:endParaRPr lang="en-US">
            <a:cs typeface="B Nazanin" panose="00000400000000000000" pitchFamily="2" charset="-78"/>
          </a:endParaRPr>
        </a:p>
      </dgm:t>
    </dgm:pt>
    <dgm:pt modelId="{608B10DF-22D9-469E-AF60-3CC99059AD14}" type="sibTrans" cxnId="{CE6490B3-1E2D-4C9B-B66B-B40BBEB45A02}">
      <dgm:prSet/>
      <dgm:spPr/>
      <dgm:t>
        <a:bodyPr/>
        <a:lstStyle/>
        <a:p>
          <a:pPr algn="ctr"/>
          <a:endParaRPr lang="en-US">
            <a:cs typeface="B Nazanin" panose="00000400000000000000" pitchFamily="2" charset="-78"/>
          </a:endParaRPr>
        </a:p>
      </dgm:t>
    </dgm:pt>
    <dgm:pt modelId="{DCBAAAD5-7508-4CA5-9E1D-5AC2AB532252}">
      <dgm:prSet custT="1"/>
      <dgm:spPr/>
      <dgm:t>
        <a:bodyPr/>
        <a:lstStyle/>
        <a:p>
          <a:pPr algn="ctr"/>
          <a:r>
            <a:rPr lang="fa-IR" sz="1200" b="1" baseline="0">
              <a:cs typeface="B Nazanin" panose="00000400000000000000" pitchFamily="2" charset="-78"/>
            </a:rPr>
            <a:t>فناوری</a:t>
          </a:r>
          <a:endParaRPr lang="en-US" sz="1200" b="1" baseline="0">
            <a:cs typeface="B Nazanin" panose="00000400000000000000" pitchFamily="2" charset="-78"/>
          </a:endParaRPr>
        </a:p>
      </dgm:t>
    </dgm:pt>
    <dgm:pt modelId="{D1B8AFDD-6A21-4CAC-BDDB-98CE5906C688}" type="parTrans" cxnId="{F8E6F2D7-5AEC-409C-BE13-E6A430987CF3}">
      <dgm:prSet/>
      <dgm:spPr/>
      <dgm:t>
        <a:bodyPr/>
        <a:lstStyle/>
        <a:p>
          <a:pPr algn="ctr"/>
          <a:endParaRPr lang="en-US">
            <a:cs typeface="B Nazanin" panose="00000400000000000000" pitchFamily="2" charset="-78"/>
          </a:endParaRPr>
        </a:p>
      </dgm:t>
    </dgm:pt>
    <dgm:pt modelId="{969F9019-D78D-4578-9626-6487EF852222}" type="sibTrans" cxnId="{F8E6F2D7-5AEC-409C-BE13-E6A430987CF3}">
      <dgm:prSet/>
      <dgm:spPr/>
      <dgm:t>
        <a:bodyPr/>
        <a:lstStyle/>
        <a:p>
          <a:pPr algn="ctr"/>
          <a:endParaRPr lang="en-US">
            <a:cs typeface="B Nazanin" panose="00000400000000000000" pitchFamily="2" charset="-78"/>
          </a:endParaRPr>
        </a:p>
      </dgm:t>
    </dgm:pt>
    <dgm:pt modelId="{F144ED2F-DD7D-486C-B353-6D1B626A5F93}">
      <dgm:prSet custT="1"/>
      <dgm:spPr/>
      <dgm:t>
        <a:bodyPr/>
        <a:lstStyle/>
        <a:p>
          <a:pPr algn="ctr"/>
          <a:r>
            <a:rPr lang="fa-IR" sz="1000" b="1">
              <a:cs typeface="B Nazanin" panose="00000400000000000000" pitchFamily="2" charset="-78"/>
            </a:rPr>
            <a:t>نگرش مسئولین</a:t>
          </a:r>
          <a:endParaRPr lang="en-US" sz="1000" b="1">
            <a:cs typeface="B Nazanin" panose="00000400000000000000" pitchFamily="2" charset="-78"/>
          </a:endParaRPr>
        </a:p>
      </dgm:t>
    </dgm:pt>
    <dgm:pt modelId="{0C1BFF76-955D-4DE7-B7AA-E6259D06FFF0}" type="parTrans" cxnId="{597CE026-406B-4835-B6A9-F3EB652AA503}">
      <dgm:prSet/>
      <dgm:spPr/>
      <dgm:t>
        <a:bodyPr/>
        <a:lstStyle/>
        <a:p>
          <a:pPr algn="ctr"/>
          <a:endParaRPr lang="en-US">
            <a:cs typeface="B Nazanin" panose="00000400000000000000" pitchFamily="2" charset="-78"/>
          </a:endParaRPr>
        </a:p>
      </dgm:t>
    </dgm:pt>
    <dgm:pt modelId="{03DA392A-A61F-4BC1-99B9-19E8543373FE}" type="sibTrans" cxnId="{597CE026-406B-4835-B6A9-F3EB652AA503}">
      <dgm:prSet/>
      <dgm:spPr/>
      <dgm:t>
        <a:bodyPr/>
        <a:lstStyle/>
        <a:p>
          <a:pPr algn="ctr"/>
          <a:endParaRPr lang="en-US">
            <a:cs typeface="B Nazanin" panose="00000400000000000000" pitchFamily="2" charset="-78"/>
          </a:endParaRPr>
        </a:p>
      </dgm:t>
    </dgm:pt>
    <dgm:pt modelId="{F4D29B4F-D859-4749-9EBE-0A2D68E43EA5}">
      <dgm:prSet phldrT="[Text]" custT="1"/>
      <dgm:spPr/>
      <dgm:t>
        <a:bodyPr/>
        <a:lstStyle/>
        <a:p>
          <a:pPr algn="ctr"/>
          <a:r>
            <a:rPr lang="fa-IR" sz="1000" b="1">
              <a:cs typeface="B Nazanin" panose="00000400000000000000" pitchFamily="2" charset="-78"/>
            </a:rPr>
            <a:t>نبود اختیار کافی برای مدیران</a:t>
          </a:r>
          <a:endParaRPr lang="en-US" sz="1000" b="1">
            <a:cs typeface="B Nazanin" panose="00000400000000000000" pitchFamily="2" charset="-78"/>
          </a:endParaRPr>
        </a:p>
      </dgm:t>
    </dgm:pt>
    <dgm:pt modelId="{80FBA508-65F3-4309-9991-275065406414}" type="parTrans" cxnId="{0C7230FE-5B0B-442F-8A4A-9BBE8A2E23E1}">
      <dgm:prSet/>
      <dgm:spPr/>
      <dgm:t>
        <a:bodyPr/>
        <a:lstStyle/>
        <a:p>
          <a:pPr algn="ctr"/>
          <a:endParaRPr lang="en-US">
            <a:cs typeface="B Nazanin" panose="00000400000000000000" pitchFamily="2" charset="-78"/>
          </a:endParaRPr>
        </a:p>
      </dgm:t>
    </dgm:pt>
    <dgm:pt modelId="{4AA5983A-3D03-4141-8F79-CC9875750BC7}" type="sibTrans" cxnId="{0C7230FE-5B0B-442F-8A4A-9BBE8A2E23E1}">
      <dgm:prSet/>
      <dgm:spPr/>
      <dgm:t>
        <a:bodyPr/>
        <a:lstStyle/>
        <a:p>
          <a:pPr algn="ctr"/>
          <a:endParaRPr lang="en-US">
            <a:cs typeface="B Nazanin" panose="00000400000000000000" pitchFamily="2" charset="-78"/>
          </a:endParaRPr>
        </a:p>
      </dgm:t>
    </dgm:pt>
    <dgm:pt modelId="{410F1D00-52DF-467B-969C-35AF1E81B002}">
      <dgm:prSet custT="1"/>
      <dgm:spPr/>
      <dgm:t>
        <a:bodyPr/>
        <a:lstStyle/>
        <a:p>
          <a:pPr algn="ctr"/>
          <a:r>
            <a:rPr lang="fa-IR" sz="1000" b="1">
              <a:cs typeface="B Nazanin" panose="00000400000000000000" pitchFamily="2" charset="-78"/>
            </a:rPr>
            <a:t>ضعف</a:t>
          </a:r>
          <a:r>
            <a:rPr lang="fa-IR" sz="800" b="1">
              <a:cs typeface="B Nazanin" panose="00000400000000000000" pitchFamily="2" charset="-78"/>
            </a:rPr>
            <a:t> مدیریت آموزش و پرورش</a:t>
          </a:r>
          <a:endParaRPr lang="en-US" sz="800" b="1">
            <a:cs typeface="B Nazanin" panose="00000400000000000000" pitchFamily="2" charset="-78"/>
          </a:endParaRPr>
        </a:p>
      </dgm:t>
    </dgm:pt>
    <dgm:pt modelId="{B9CB7781-21A3-4363-8DD8-0AC0C70D8A41}" type="parTrans" cxnId="{3361B922-76F3-4A06-9477-B548CF7CCF3C}">
      <dgm:prSet/>
      <dgm:spPr/>
      <dgm:t>
        <a:bodyPr/>
        <a:lstStyle/>
        <a:p>
          <a:pPr algn="ctr"/>
          <a:endParaRPr lang="en-US">
            <a:cs typeface="B Nazanin" panose="00000400000000000000" pitchFamily="2" charset="-78"/>
          </a:endParaRPr>
        </a:p>
      </dgm:t>
    </dgm:pt>
    <dgm:pt modelId="{96A7FBE3-CED0-4660-A6E0-225B9709029A}" type="sibTrans" cxnId="{3361B922-76F3-4A06-9477-B548CF7CCF3C}">
      <dgm:prSet/>
      <dgm:spPr/>
      <dgm:t>
        <a:bodyPr/>
        <a:lstStyle/>
        <a:p>
          <a:pPr algn="ctr"/>
          <a:endParaRPr lang="en-US">
            <a:cs typeface="B Nazanin" panose="00000400000000000000" pitchFamily="2" charset="-78"/>
          </a:endParaRPr>
        </a:p>
      </dgm:t>
    </dgm:pt>
    <dgm:pt modelId="{0B5DB440-BE58-4713-8F8E-3A5E8AB85CF5}">
      <dgm:prSet/>
      <dgm:spPr/>
      <dgm:t>
        <a:bodyPr/>
        <a:lstStyle/>
        <a:p>
          <a:pPr algn="ctr"/>
          <a:r>
            <a:rPr lang="fa-IR" b="1">
              <a:cs typeface="B Nazanin" panose="00000400000000000000" pitchFamily="2" charset="-78"/>
            </a:rPr>
            <a:t>عدم حرفه‌مندی در انتخاب و انتصاب مدیران</a:t>
          </a:r>
          <a:endParaRPr lang="en-US" b="1">
            <a:cs typeface="B Nazanin" panose="00000400000000000000" pitchFamily="2" charset="-78"/>
          </a:endParaRPr>
        </a:p>
      </dgm:t>
    </dgm:pt>
    <dgm:pt modelId="{E440B174-0EB8-479D-B54C-A406AC2D0E20}" type="parTrans" cxnId="{D8C31640-2B4A-42F5-AB1D-004BB78BEB23}">
      <dgm:prSet/>
      <dgm:spPr/>
      <dgm:t>
        <a:bodyPr/>
        <a:lstStyle/>
        <a:p>
          <a:pPr algn="ctr"/>
          <a:endParaRPr lang="en-US">
            <a:cs typeface="B Nazanin" panose="00000400000000000000" pitchFamily="2" charset="-78"/>
          </a:endParaRPr>
        </a:p>
      </dgm:t>
    </dgm:pt>
    <dgm:pt modelId="{95B013E1-AFFA-4A9F-A724-06C09E6B0413}" type="sibTrans" cxnId="{D8C31640-2B4A-42F5-AB1D-004BB78BEB23}">
      <dgm:prSet/>
      <dgm:spPr/>
      <dgm:t>
        <a:bodyPr/>
        <a:lstStyle/>
        <a:p>
          <a:pPr algn="ctr"/>
          <a:endParaRPr lang="en-US">
            <a:cs typeface="B Nazanin" panose="00000400000000000000" pitchFamily="2" charset="-78"/>
          </a:endParaRPr>
        </a:p>
      </dgm:t>
    </dgm:pt>
    <dgm:pt modelId="{6B43854B-344C-4CE0-95FA-899035D3C7E6}">
      <dgm:prSet custT="1"/>
      <dgm:spPr/>
      <dgm:t>
        <a:bodyPr/>
        <a:lstStyle/>
        <a:p>
          <a:pPr algn="ctr"/>
          <a:r>
            <a:rPr lang="fa-IR" sz="1000" b="1">
              <a:cs typeface="B Nazanin" panose="00000400000000000000" pitchFamily="2" charset="-78"/>
            </a:rPr>
            <a:t>نگرش مدیر و همکاران</a:t>
          </a:r>
          <a:endParaRPr lang="en-US" sz="1000" b="1">
            <a:cs typeface="B Nazanin" panose="00000400000000000000" pitchFamily="2" charset="-78"/>
          </a:endParaRPr>
        </a:p>
      </dgm:t>
    </dgm:pt>
    <dgm:pt modelId="{E28791BB-B474-4E5D-8B86-803AD062A700}" type="parTrans" cxnId="{A7B0FBD9-69B9-41DF-AB76-43476B30C6E8}">
      <dgm:prSet/>
      <dgm:spPr/>
      <dgm:t>
        <a:bodyPr/>
        <a:lstStyle/>
        <a:p>
          <a:pPr algn="ctr"/>
          <a:endParaRPr lang="en-US">
            <a:cs typeface="B Nazanin" panose="00000400000000000000" pitchFamily="2" charset="-78"/>
          </a:endParaRPr>
        </a:p>
      </dgm:t>
    </dgm:pt>
    <dgm:pt modelId="{35A99A6A-507A-4A75-94F6-5C0C2F99C6C5}" type="sibTrans" cxnId="{A7B0FBD9-69B9-41DF-AB76-43476B30C6E8}">
      <dgm:prSet/>
      <dgm:spPr/>
      <dgm:t>
        <a:bodyPr/>
        <a:lstStyle/>
        <a:p>
          <a:pPr algn="ctr"/>
          <a:endParaRPr lang="en-US">
            <a:cs typeface="B Nazanin" panose="00000400000000000000" pitchFamily="2" charset="-78"/>
          </a:endParaRPr>
        </a:p>
      </dgm:t>
    </dgm:pt>
    <dgm:pt modelId="{8D11FABC-7050-4171-A500-E4C96080F79C}">
      <dgm:prSet custT="1"/>
      <dgm:spPr/>
      <dgm:t>
        <a:bodyPr/>
        <a:lstStyle/>
        <a:p>
          <a:pPr algn="ctr"/>
          <a:r>
            <a:rPr lang="fa-IR" sz="1000" b="1">
              <a:cs typeface="B Nazanin" panose="00000400000000000000" pitchFamily="2" charset="-78"/>
            </a:rPr>
            <a:t>نگرش اولیا و جامعه</a:t>
          </a:r>
          <a:endParaRPr lang="en-US" sz="1000" b="1">
            <a:cs typeface="B Nazanin" panose="00000400000000000000" pitchFamily="2" charset="-78"/>
          </a:endParaRPr>
        </a:p>
      </dgm:t>
    </dgm:pt>
    <dgm:pt modelId="{A09EC5B5-179C-469F-9FB3-926FA14200C6}" type="parTrans" cxnId="{58F0321A-22B7-4EB3-9F9B-ADAF402FE922}">
      <dgm:prSet/>
      <dgm:spPr/>
      <dgm:t>
        <a:bodyPr/>
        <a:lstStyle/>
        <a:p>
          <a:pPr algn="ctr"/>
          <a:endParaRPr lang="en-US">
            <a:cs typeface="B Nazanin" panose="00000400000000000000" pitchFamily="2" charset="-78"/>
          </a:endParaRPr>
        </a:p>
      </dgm:t>
    </dgm:pt>
    <dgm:pt modelId="{FF2EC28E-423A-4D3A-9731-D1E6A9EAF59B}" type="sibTrans" cxnId="{58F0321A-22B7-4EB3-9F9B-ADAF402FE922}">
      <dgm:prSet/>
      <dgm:spPr/>
      <dgm:t>
        <a:bodyPr/>
        <a:lstStyle/>
        <a:p>
          <a:pPr algn="ctr"/>
          <a:endParaRPr lang="en-US">
            <a:cs typeface="B Nazanin" panose="00000400000000000000" pitchFamily="2" charset="-78"/>
          </a:endParaRPr>
        </a:p>
      </dgm:t>
    </dgm:pt>
    <dgm:pt modelId="{D27FCD73-B5F9-4F1F-82D4-FD3C384B1D1A}">
      <dgm:prSet custT="1"/>
      <dgm:spPr/>
      <dgm:t>
        <a:bodyPr/>
        <a:lstStyle/>
        <a:p>
          <a:pPr algn="ctr"/>
          <a:r>
            <a:rPr lang="fa-IR" sz="1000" b="1">
              <a:cs typeface="B Nazanin" panose="00000400000000000000" pitchFamily="2" charset="-78"/>
            </a:rPr>
            <a:t>کمبود بودجه</a:t>
          </a:r>
          <a:endParaRPr lang="en-US" sz="1000" b="1">
            <a:cs typeface="B Nazanin" panose="00000400000000000000" pitchFamily="2" charset="-78"/>
          </a:endParaRPr>
        </a:p>
      </dgm:t>
    </dgm:pt>
    <dgm:pt modelId="{3FEB5603-2C0A-49B8-BF82-83E18F16EC1E}" type="parTrans" cxnId="{0A7B9C04-1EED-4C2C-BC2A-6FFD68BB88ED}">
      <dgm:prSet/>
      <dgm:spPr/>
      <dgm:t>
        <a:bodyPr/>
        <a:lstStyle/>
        <a:p>
          <a:pPr algn="ctr"/>
          <a:endParaRPr lang="en-US">
            <a:cs typeface="B Nazanin" panose="00000400000000000000" pitchFamily="2" charset="-78"/>
          </a:endParaRPr>
        </a:p>
      </dgm:t>
    </dgm:pt>
    <dgm:pt modelId="{B1CD243E-F946-42AA-B603-8E51BEFB53CE}" type="sibTrans" cxnId="{0A7B9C04-1EED-4C2C-BC2A-6FFD68BB88ED}">
      <dgm:prSet/>
      <dgm:spPr/>
      <dgm:t>
        <a:bodyPr/>
        <a:lstStyle/>
        <a:p>
          <a:pPr algn="ctr"/>
          <a:endParaRPr lang="en-US">
            <a:cs typeface="B Nazanin" panose="00000400000000000000" pitchFamily="2" charset="-78"/>
          </a:endParaRPr>
        </a:p>
      </dgm:t>
    </dgm:pt>
    <dgm:pt modelId="{3918D94A-D838-45BE-BC46-8383EE1E7E1B}">
      <dgm:prSet custT="1"/>
      <dgm:spPr/>
      <dgm:t>
        <a:bodyPr/>
        <a:lstStyle/>
        <a:p>
          <a:pPr algn="ctr"/>
          <a:r>
            <a:rPr lang="fa-IR" sz="1000" b="1">
              <a:cs typeface="B Nazanin" panose="00000400000000000000" pitchFamily="2" charset="-78"/>
            </a:rPr>
            <a:t>نداشتن قابلیت فناورانه</a:t>
          </a:r>
          <a:endParaRPr lang="en-US" sz="1000" b="1">
            <a:cs typeface="B Nazanin" panose="00000400000000000000" pitchFamily="2" charset="-78"/>
          </a:endParaRPr>
        </a:p>
      </dgm:t>
    </dgm:pt>
    <dgm:pt modelId="{A6ED2551-3674-4C47-8FD0-9ACD760FA717}" type="parTrans" cxnId="{41ABAD12-A9BE-4C8D-A197-B3FD66E81CF0}">
      <dgm:prSet/>
      <dgm:spPr/>
      <dgm:t>
        <a:bodyPr/>
        <a:lstStyle/>
        <a:p>
          <a:pPr algn="ctr"/>
          <a:endParaRPr lang="en-US">
            <a:cs typeface="B Nazanin" panose="00000400000000000000" pitchFamily="2" charset="-78"/>
          </a:endParaRPr>
        </a:p>
      </dgm:t>
    </dgm:pt>
    <dgm:pt modelId="{A521B4F9-B0DC-40E7-B4EF-66F8B680CAD5}" type="sibTrans" cxnId="{41ABAD12-A9BE-4C8D-A197-B3FD66E81CF0}">
      <dgm:prSet/>
      <dgm:spPr/>
      <dgm:t>
        <a:bodyPr/>
        <a:lstStyle/>
        <a:p>
          <a:pPr algn="ctr"/>
          <a:endParaRPr lang="en-US">
            <a:cs typeface="B Nazanin" panose="00000400000000000000" pitchFamily="2" charset="-78"/>
          </a:endParaRPr>
        </a:p>
      </dgm:t>
    </dgm:pt>
    <dgm:pt modelId="{758E7BF4-7E06-44F9-A70A-51D76C902801}" type="pres">
      <dgm:prSet presAssocID="{09BEA73C-5685-4A40-B9CA-32943FEFFB3E}" presName="diagram" presStyleCnt="0">
        <dgm:presLayoutVars>
          <dgm:chPref val="1"/>
          <dgm:dir val="rev"/>
          <dgm:animOne val="branch"/>
          <dgm:animLvl val="lvl"/>
          <dgm:resizeHandles val="exact"/>
        </dgm:presLayoutVars>
      </dgm:prSet>
      <dgm:spPr/>
    </dgm:pt>
    <dgm:pt modelId="{353CF7C2-AC4B-41F0-8FE8-F3187CF15F19}" type="pres">
      <dgm:prSet presAssocID="{7BA0CAA9-C769-4753-AF87-1114E7915851}" presName="root1" presStyleCnt="0"/>
      <dgm:spPr/>
    </dgm:pt>
    <dgm:pt modelId="{B78DB976-E2C6-43B6-BAD3-54F29F3200FA}" type="pres">
      <dgm:prSet presAssocID="{7BA0CAA9-C769-4753-AF87-1114E7915851}" presName="LevelOneTextNode" presStyleLbl="node0" presStyleIdx="0" presStyleCnt="1" custScaleX="139343" custScaleY="176586" custLinFactX="54311" custLinFactNeighborX="100000" custLinFactNeighborY="-1966">
        <dgm:presLayoutVars>
          <dgm:chPref val="3"/>
        </dgm:presLayoutVars>
      </dgm:prSet>
      <dgm:spPr/>
    </dgm:pt>
    <dgm:pt modelId="{906ED595-7634-4B6F-8264-035CCAEA0A90}" type="pres">
      <dgm:prSet presAssocID="{7BA0CAA9-C769-4753-AF87-1114E7915851}" presName="level2hierChild" presStyleCnt="0"/>
      <dgm:spPr/>
    </dgm:pt>
    <dgm:pt modelId="{855F2083-BF8C-4566-B031-9136B6E0BA75}" type="pres">
      <dgm:prSet presAssocID="{ECC7F2DB-D008-4210-BFBD-3E3094F45C15}" presName="conn2-1" presStyleLbl="parChTrans1D2" presStyleIdx="0" presStyleCnt="4"/>
      <dgm:spPr/>
    </dgm:pt>
    <dgm:pt modelId="{55D33DDC-7888-4392-9F8F-6EC51CDAAB41}" type="pres">
      <dgm:prSet presAssocID="{ECC7F2DB-D008-4210-BFBD-3E3094F45C15}" presName="connTx" presStyleLbl="parChTrans1D2" presStyleIdx="0" presStyleCnt="4"/>
      <dgm:spPr/>
    </dgm:pt>
    <dgm:pt modelId="{73C7117D-2D5F-4918-AFD5-DC3A94A1EA9C}" type="pres">
      <dgm:prSet presAssocID="{D9666581-F4D3-450E-AE43-91B5966C9D32}" presName="root2" presStyleCnt="0"/>
      <dgm:spPr/>
    </dgm:pt>
    <dgm:pt modelId="{566B7482-B1F4-436C-B390-50BC65C126BB}" type="pres">
      <dgm:prSet presAssocID="{D9666581-F4D3-450E-AE43-91B5966C9D32}" presName="LevelTwoTextNode" presStyleLbl="node2" presStyleIdx="0" presStyleCnt="4" custLinFactNeighborX="25819" custLinFactNeighborY="45">
        <dgm:presLayoutVars>
          <dgm:chPref val="3"/>
        </dgm:presLayoutVars>
      </dgm:prSet>
      <dgm:spPr/>
    </dgm:pt>
    <dgm:pt modelId="{D365F528-E4DD-46A8-98B9-9C4740FCDCB3}" type="pres">
      <dgm:prSet presAssocID="{D9666581-F4D3-450E-AE43-91B5966C9D32}" presName="level3hierChild" presStyleCnt="0"/>
      <dgm:spPr/>
    </dgm:pt>
    <dgm:pt modelId="{932D0BBA-191E-43B5-82E8-314B467E297A}" type="pres">
      <dgm:prSet presAssocID="{5900D073-AB84-47AA-BB6E-1E82DB437C03}" presName="conn2-1" presStyleLbl="parChTrans1D3" presStyleIdx="0" presStyleCnt="10"/>
      <dgm:spPr/>
    </dgm:pt>
    <dgm:pt modelId="{E82713B4-8564-4007-9DAA-708348D47300}" type="pres">
      <dgm:prSet presAssocID="{5900D073-AB84-47AA-BB6E-1E82DB437C03}" presName="connTx" presStyleLbl="parChTrans1D3" presStyleIdx="0" presStyleCnt="10"/>
      <dgm:spPr/>
    </dgm:pt>
    <dgm:pt modelId="{B1FEF4A2-A7BE-4186-ACE5-8459B521664F}" type="pres">
      <dgm:prSet presAssocID="{7D646709-5D9C-436F-BD73-7BC268A5EA63}" presName="root2" presStyleCnt="0"/>
      <dgm:spPr/>
    </dgm:pt>
    <dgm:pt modelId="{574F6F3B-28C4-437C-A1D7-6200C33342C1}" type="pres">
      <dgm:prSet presAssocID="{7D646709-5D9C-436F-BD73-7BC268A5EA63}" presName="LevelTwoTextNode" presStyleLbl="node3" presStyleIdx="0" presStyleCnt="10" custLinFactNeighborX="-34506" custLinFactNeighborY="-1155">
        <dgm:presLayoutVars>
          <dgm:chPref val="3"/>
        </dgm:presLayoutVars>
      </dgm:prSet>
      <dgm:spPr/>
    </dgm:pt>
    <dgm:pt modelId="{9F999767-D62B-4FEE-A2A6-E0C927518F04}" type="pres">
      <dgm:prSet presAssocID="{7D646709-5D9C-436F-BD73-7BC268A5EA63}" presName="level3hierChild" presStyleCnt="0"/>
      <dgm:spPr/>
    </dgm:pt>
    <dgm:pt modelId="{9FE4F264-CCAF-4EB7-806E-9F0C0C099EAC}" type="pres">
      <dgm:prSet presAssocID="{778D2023-1F76-4D10-9E04-C2BFC23419DE}" presName="conn2-1" presStyleLbl="parChTrans1D3" presStyleIdx="1" presStyleCnt="10"/>
      <dgm:spPr/>
    </dgm:pt>
    <dgm:pt modelId="{807A2CD8-1332-424E-AD32-30FB61337D39}" type="pres">
      <dgm:prSet presAssocID="{778D2023-1F76-4D10-9E04-C2BFC23419DE}" presName="connTx" presStyleLbl="parChTrans1D3" presStyleIdx="1" presStyleCnt="10"/>
      <dgm:spPr/>
    </dgm:pt>
    <dgm:pt modelId="{71768CD6-9ED5-42EB-B83D-D73C528C5A1E}" type="pres">
      <dgm:prSet presAssocID="{2092EAE5-3FA3-4F34-9027-DEEDC69264C1}" presName="root2" presStyleCnt="0"/>
      <dgm:spPr/>
    </dgm:pt>
    <dgm:pt modelId="{8C4FD274-D73B-4A00-BC88-33A2C1122F2C}" type="pres">
      <dgm:prSet presAssocID="{2092EAE5-3FA3-4F34-9027-DEEDC69264C1}" presName="LevelTwoTextNode" presStyleLbl="node3" presStyleIdx="1" presStyleCnt="10" custLinFactNeighborX="-34506" custLinFactNeighborY="-1155">
        <dgm:presLayoutVars>
          <dgm:chPref val="3"/>
        </dgm:presLayoutVars>
      </dgm:prSet>
      <dgm:spPr/>
    </dgm:pt>
    <dgm:pt modelId="{29A02B6C-2C4D-45AD-B5C4-63CEB14A3BDB}" type="pres">
      <dgm:prSet presAssocID="{2092EAE5-3FA3-4F34-9027-DEEDC69264C1}" presName="level3hierChild" presStyleCnt="0"/>
      <dgm:spPr/>
    </dgm:pt>
    <dgm:pt modelId="{1713CE2C-C394-4C80-895A-70990E6FFC8F}" type="pres">
      <dgm:prSet presAssocID="{80FBA508-65F3-4309-9991-275065406414}" presName="conn2-1" presStyleLbl="parChTrans1D3" presStyleIdx="2" presStyleCnt="10"/>
      <dgm:spPr/>
    </dgm:pt>
    <dgm:pt modelId="{75562668-5DEA-42D0-96D0-6E8F9DF533D6}" type="pres">
      <dgm:prSet presAssocID="{80FBA508-65F3-4309-9991-275065406414}" presName="connTx" presStyleLbl="parChTrans1D3" presStyleIdx="2" presStyleCnt="10"/>
      <dgm:spPr/>
    </dgm:pt>
    <dgm:pt modelId="{E5E99535-B3CC-4782-883B-0AE5A7C1819E}" type="pres">
      <dgm:prSet presAssocID="{F4D29B4F-D859-4749-9EBE-0A2D68E43EA5}" presName="root2" presStyleCnt="0"/>
      <dgm:spPr/>
    </dgm:pt>
    <dgm:pt modelId="{7991BF78-0465-40BD-B180-863A2E49E1AD}" type="pres">
      <dgm:prSet presAssocID="{F4D29B4F-D859-4749-9EBE-0A2D68E43EA5}" presName="LevelTwoTextNode" presStyleLbl="node3" presStyleIdx="2" presStyleCnt="10" custLinFactNeighborX="-34506" custLinFactNeighborY="-1155">
        <dgm:presLayoutVars>
          <dgm:chPref val="3"/>
        </dgm:presLayoutVars>
      </dgm:prSet>
      <dgm:spPr/>
    </dgm:pt>
    <dgm:pt modelId="{BA90E431-E080-49EB-A316-EB1E262E3B08}" type="pres">
      <dgm:prSet presAssocID="{F4D29B4F-D859-4749-9EBE-0A2D68E43EA5}" presName="level3hierChild" presStyleCnt="0"/>
      <dgm:spPr/>
    </dgm:pt>
    <dgm:pt modelId="{A94D144E-34D7-443F-B4B7-1872E90E4D62}" type="pres">
      <dgm:prSet presAssocID="{B9CB7781-21A3-4363-8DD8-0AC0C70D8A41}" presName="conn2-1" presStyleLbl="parChTrans1D3" presStyleIdx="3" presStyleCnt="10"/>
      <dgm:spPr/>
    </dgm:pt>
    <dgm:pt modelId="{EA3F1613-FEC4-41FD-A4A4-C572C6518B0D}" type="pres">
      <dgm:prSet presAssocID="{B9CB7781-21A3-4363-8DD8-0AC0C70D8A41}" presName="connTx" presStyleLbl="parChTrans1D3" presStyleIdx="3" presStyleCnt="10"/>
      <dgm:spPr/>
    </dgm:pt>
    <dgm:pt modelId="{FEAB273F-B618-4AB3-B088-10F9C7DB9A57}" type="pres">
      <dgm:prSet presAssocID="{410F1D00-52DF-467B-969C-35AF1E81B002}" presName="root2" presStyleCnt="0"/>
      <dgm:spPr/>
    </dgm:pt>
    <dgm:pt modelId="{E66BA30B-97F6-4257-B459-33C08500E872}" type="pres">
      <dgm:prSet presAssocID="{410F1D00-52DF-467B-969C-35AF1E81B002}" presName="LevelTwoTextNode" presStyleLbl="node3" presStyleIdx="3" presStyleCnt="10" custLinFactNeighborX="-34506" custLinFactNeighborY="-1155">
        <dgm:presLayoutVars>
          <dgm:chPref val="3"/>
        </dgm:presLayoutVars>
      </dgm:prSet>
      <dgm:spPr/>
    </dgm:pt>
    <dgm:pt modelId="{933983B6-7D01-46D2-9C53-6C7EDF526CC0}" type="pres">
      <dgm:prSet presAssocID="{410F1D00-52DF-467B-969C-35AF1E81B002}" presName="level3hierChild" presStyleCnt="0"/>
      <dgm:spPr/>
    </dgm:pt>
    <dgm:pt modelId="{67A4EECD-D668-4775-BD49-DBE3195333C2}" type="pres">
      <dgm:prSet presAssocID="{E440B174-0EB8-479D-B54C-A406AC2D0E20}" presName="conn2-1" presStyleLbl="parChTrans1D3" presStyleIdx="4" presStyleCnt="10"/>
      <dgm:spPr/>
    </dgm:pt>
    <dgm:pt modelId="{53CC3822-1450-4E3B-A61D-5346D0E07CBB}" type="pres">
      <dgm:prSet presAssocID="{E440B174-0EB8-479D-B54C-A406AC2D0E20}" presName="connTx" presStyleLbl="parChTrans1D3" presStyleIdx="4" presStyleCnt="10"/>
      <dgm:spPr/>
    </dgm:pt>
    <dgm:pt modelId="{FC3139D3-1E57-4ED3-A529-7BFCEC19BB7C}" type="pres">
      <dgm:prSet presAssocID="{0B5DB440-BE58-4713-8F8E-3A5E8AB85CF5}" presName="root2" presStyleCnt="0"/>
      <dgm:spPr/>
    </dgm:pt>
    <dgm:pt modelId="{252030D1-804B-4EBE-8172-28B46D7BEB51}" type="pres">
      <dgm:prSet presAssocID="{0B5DB440-BE58-4713-8F8E-3A5E8AB85CF5}" presName="LevelTwoTextNode" presStyleLbl="node3" presStyleIdx="4" presStyleCnt="10" custLinFactNeighborX="-34506" custLinFactNeighborY="-1155">
        <dgm:presLayoutVars>
          <dgm:chPref val="3"/>
        </dgm:presLayoutVars>
      </dgm:prSet>
      <dgm:spPr/>
    </dgm:pt>
    <dgm:pt modelId="{F463FA6D-41B2-46D5-BE7B-E95376351B2D}" type="pres">
      <dgm:prSet presAssocID="{0B5DB440-BE58-4713-8F8E-3A5E8AB85CF5}" presName="level3hierChild" presStyleCnt="0"/>
      <dgm:spPr/>
    </dgm:pt>
    <dgm:pt modelId="{78E77178-9B6B-4392-864D-7D9103BB2026}" type="pres">
      <dgm:prSet presAssocID="{0AD2EE61-11EA-4A08-B277-F9FC9E75711A}" presName="conn2-1" presStyleLbl="parChTrans1D2" presStyleIdx="1" presStyleCnt="4"/>
      <dgm:spPr/>
    </dgm:pt>
    <dgm:pt modelId="{642FCBCA-6ED4-45AF-9007-A9D721A95F5B}" type="pres">
      <dgm:prSet presAssocID="{0AD2EE61-11EA-4A08-B277-F9FC9E75711A}" presName="connTx" presStyleLbl="parChTrans1D2" presStyleIdx="1" presStyleCnt="4"/>
      <dgm:spPr/>
    </dgm:pt>
    <dgm:pt modelId="{FFC50050-9CF7-4DC4-BCEB-4D078A722231}" type="pres">
      <dgm:prSet presAssocID="{DF244137-4665-4878-965D-42EB9B6BBF36}" presName="root2" presStyleCnt="0"/>
      <dgm:spPr/>
    </dgm:pt>
    <dgm:pt modelId="{A023A059-ECD9-41A6-85C8-6E263F5ABE9D}" type="pres">
      <dgm:prSet presAssocID="{DF244137-4665-4878-965D-42EB9B6BBF36}" presName="LevelTwoTextNode" presStyleLbl="node2" presStyleIdx="1" presStyleCnt="4" custLinFactNeighborX="25819" custLinFactNeighborY="45">
        <dgm:presLayoutVars>
          <dgm:chPref val="3"/>
        </dgm:presLayoutVars>
      </dgm:prSet>
      <dgm:spPr/>
    </dgm:pt>
    <dgm:pt modelId="{8B01B983-0F40-4550-AD9C-41CBE7235B79}" type="pres">
      <dgm:prSet presAssocID="{DF244137-4665-4878-965D-42EB9B6BBF36}" presName="level3hierChild" presStyleCnt="0"/>
      <dgm:spPr/>
    </dgm:pt>
    <dgm:pt modelId="{CB373E2E-CD33-47B5-A174-9278D339797E}" type="pres">
      <dgm:prSet presAssocID="{0C1BFF76-955D-4DE7-B7AA-E6259D06FFF0}" presName="conn2-1" presStyleLbl="parChTrans1D3" presStyleIdx="5" presStyleCnt="10"/>
      <dgm:spPr/>
    </dgm:pt>
    <dgm:pt modelId="{15E5D5DA-0295-4173-AE6B-1B7BF2BDBA12}" type="pres">
      <dgm:prSet presAssocID="{0C1BFF76-955D-4DE7-B7AA-E6259D06FFF0}" presName="connTx" presStyleLbl="parChTrans1D3" presStyleIdx="5" presStyleCnt="10"/>
      <dgm:spPr/>
    </dgm:pt>
    <dgm:pt modelId="{4055141B-86AD-4420-9053-0C7DC914665C}" type="pres">
      <dgm:prSet presAssocID="{F144ED2F-DD7D-486C-B353-6D1B626A5F93}" presName="root2" presStyleCnt="0"/>
      <dgm:spPr/>
    </dgm:pt>
    <dgm:pt modelId="{A4FBBDA6-8A21-4888-9801-380A01C3F0FB}" type="pres">
      <dgm:prSet presAssocID="{F144ED2F-DD7D-486C-B353-6D1B626A5F93}" presName="LevelTwoTextNode" presStyleLbl="node3" presStyleIdx="5" presStyleCnt="10" custLinFactNeighborX="-34506" custLinFactNeighborY="-1155">
        <dgm:presLayoutVars>
          <dgm:chPref val="3"/>
        </dgm:presLayoutVars>
      </dgm:prSet>
      <dgm:spPr/>
    </dgm:pt>
    <dgm:pt modelId="{E54B4869-0DE9-47E9-92D9-8559CC76A88F}" type="pres">
      <dgm:prSet presAssocID="{F144ED2F-DD7D-486C-B353-6D1B626A5F93}" presName="level3hierChild" presStyleCnt="0"/>
      <dgm:spPr/>
    </dgm:pt>
    <dgm:pt modelId="{BEC168EF-7A69-49FB-BF6D-62A249B3ED62}" type="pres">
      <dgm:prSet presAssocID="{E28791BB-B474-4E5D-8B86-803AD062A700}" presName="conn2-1" presStyleLbl="parChTrans1D3" presStyleIdx="6" presStyleCnt="10"/>
      <dgm:spPr/>
    </dgm:pt>
    <dgm:pt modelId="{33B28FE3-71FC-423C-B832-2A516C19F00A}" type="pres">
      <dgm:prSet presAssocID="{E28791BB-B474-4E5D-8B86-803AD062A700}" presName="connTx" presStyleLbl="parChTrans1D3" presStyleIdx="6" presStyleCnt="10"/>
      <dgm:spPr/>
    </dgm:pt>
    <dgm:pt modelId="{119391A1-5049-49BD-B609-8012D99A7157}" type="pres">
      <dgm:prSet presAssocID="{6B43854B-344C-4CE0-95FA-899035D3C7E6}" presName="root2" presStyleCnt="0"/>
      <dgm:spPr/>
    </dgm:pt>
    <dgm:pt modelId="{D959FD9D-79BB-4BBB-827A-626977F58912}" type="pres">
      <dgm:prSet presAssocID="{6B43854B-344C-4CE0-95FA-899035D3C7E6}" presName="LevelTwoTextNode" presStyleLbl="node3" presStyleIdx="6" presStyleCnt="10" custLinFactNeighborX="-34506" custLinFactNeighborY="-1155">
        <dgm:presLayoutVars>
          <dgm:chPref val="3"/>
        </dgm:presLayoutVars>
      </dgm:prSet>
      <dgm:spPr/>
    </dgm:pt>
    <dgm:pt modelId="{5C30A4EC-02EA-4917-B914-A8E1E284DD1A}" type="pres">
      <dgm:prSet presAssocID="{6B43854B-344C-4CE0-95FA-899035D3C7E6}" presName="level3hierChild" presStyleCnt="0"/>
      <dgm:spPr/>
    </dgm:pt>
    <dgm:pt modelId="{75DA768B-D43A-4F35-B097-1AE9E68CDB25}" type="pres">
      <dgm:prSet presAssocID="{A09EC5B5-179C-469F-9FB3-926FA14200C6}" presName="conn2-1" presStyleLbl="parChTrans1D3" presStyleIdx="7" presStyleCnt="10"/>
      <dgm:spPr/>
    </dgm:pt>
    <dgm:pt modelId="{90350B59-E885-4836-A08F-0E1017D3C33B}" type="pres">
      <dgm:prSet presAssocID="{A09EC5B5-179C-469F-9FB3-926FA14200C6}" presName="connTx" presStyleLbl="parChTrans1D3" presStyleIdx="7" presStyleCnt="10"/>
      <dgm:spPr/>
    </dgm:pt>
    <dgm:pt modelId="{2D0FA99B-2534-44B5-9AE5-42E59150240F}" type="pres">
      <dgm:prSet presAssocID="{8D11FABC-7050-4171-A500-E4C96080F79C}" presName="root2" presStyleCnt="0"/>
      <dgm:spPr/>
    </dgm:pt>
    <dgm:pt modelId="{173D13AB-E818-4D14-B31B-8E1492D6D5D1}" type="pres">
      <dgm:prSet presAssocID="{8D11FABC-7050-4171-A500-E4C96080F79C}" presName="LevelTwoTextNode" presStyleLbl="node3" presStyleIdx="7" presStyleCnt="10" custLinFactNeighborX="-34506" custLinFactNeighborY="-1155">
        <dgm:presLayoutVars>
          <dgm:chPref val="3"/>
        </dgm:presLayoutVars>
      </dgm:prSet>
      <dgm:spPr/>
    </dgm:pt>
    <dgm:pt modelId="{C157CCC5-1190-45EB-BC2A-2B5A47A4D780}" type="pres">
      <dgm:prSet presAssocID="{8D11FABC-7050-4171-A500-E4C96080F79C}" presName="level3hierChild" presStyleCnt="0"/>
      <dgm:spPr/>
    </dgm:pt>
    <dgm:pt modelId="{697A0270-5810-4CC6-A1B9-34A3DF75A255}" type="pres">
      <dgm:prSet presAssocID="{09752A6C-2B6A-4BB2-92A5-7EA29D713906}" presName="conn2-1" presStyleLbl="parChTrans1D2" presStyleIdx="2" presStyleCnt="4"/>
      <dgm:spPr/>
    </dgm:pt>
    <dgm:pt modelId="{C306EE57-A579-44E5-AF37-D7CED9BA909E}" type="pres">
      <dgm:prSet presAssocID="{09752A6C-2B6A-4BB2-92A5-7EA29D713906}" presName="connTx" presStyleLbl="parChTrans1D2" presStyleIdx="2" presStyleCnt="4"/>
      <dgm:spPr/>
    </dgm:pt>
    <dgm:pt modelId="{8C950D0E-C09E-4ED5-934B-630F9CC7AD23}" type="pres">
      <dgm:prSet presAssocID="{3190FD2B-AD86-4FFE-8B6C-3C621CD78A28}" presName="root2" presStyleCnt="0"/>
      <dgm:spPr/>
    </dgm:pt>
    <dgm:pt modelId="{3CD14C09-209F-4778-AFE2-8520D1EB275B}" type="pres">
      <dgm:prSet presAssocID="{3190FD2B-AD86-4FFE-8B6C-3C621CD78A28}" presName="LevelTwoTextNode" presStyleLbl="node2" presStyleIdx="2" presStyleCnt="4" custLinFactNeighborX="25819" custLinFactNeighborY="45">
        <dgm:presLayoutVars>
          <dgm:chPref val="3"/>
        </dgm:presLayoutVars>
      </dgm:prSet>
      <dgm:spPr/>
    </dgm:pt>
    <dgm:pt modelId="{9DC5E670-4780-4453-BB41-7F6E48DE8527}" type="pres">
      <dgm:prSet presAssocID="{3190FD2B-AD86-4FFE-8B6C-3C621CD78A28}" presName="level3hierChild" presStyleCnt="0"/>
      <dgm:spPr/>
    </dgm:pt>
    <dgm:pt modelId="{AEF92944-F230-49AF-8508-604A3A83F275}" type="pres">
      <dgm:prSet presAssocID="{3FEB5603-2C0A-49B8-BF82-83E18F16EC1E}" presName="conn2-1" presStyleLbl="parChTrans1D3" presStyleIdx="8" presStyleCnt="10"/>
      <dgm:spPr/>
    </dgm:pt>
    <dgm:pt modelId="{FC5D6FBF-6C79-463C-9138-E9FC600265D5}" type="pres">
      <dgm:prSet presAssocID="{3FEB5603-2C0A-49B8-BF82-83E18F16EC1E}" presName="connTx" presStyleLbl="parChTrans1D3" presStyleIdx="8" presStyleCnt="10"/>
      <dgm:spPr/>
    </dgm:pt>
    <dgm:pt modelId="{DDCCB0FD-0949-4A01-BF14-C0E027522987}" type="pres">
      <dgm:prSet presAssocID="{D27FCD73-B5F9-4F1F-82D4-FD3C384B1D1A}" presName="root2" presStyleCnt="0"/>
      <dgm:spPr/>
    </dgm:pt>
    <dgm:pt modelId="{6BB75103-9B57-4C1C-815B-67092B7D30A1}" type="pres">
      <dgm:prSet presAssocID="{D27FCD73-B5F9-4F1F-82D4-FD3C384B1D1A}" presName="LevelTwoTextNode" presStyleLbl="node3" presStyleIdx="8" presStyleCnt="10" custLinFactNeighborX="-34506" custLinFactNeighborY="-1155">
        <dgm:presLayoutVars>
          <dgm:chPref val="3"/>
        </dgm:presLayoutVars>
      </dgm:prSet>
      <dgm:spPr/>
    </dgm:pt>
    <dgm:pt modelId="{4F8CE67D-9EFE-421C-BFC5-A13CC0D8628A}" type="pres">
      <dgm:prSet presAssocID="{D27FCD73-B5F9-4F1F-82D4-FD3C384B1D1A}" presName="level3hierChild" presStyleCnt="0"/>
      <dgm:spPr/>
    </dgm:pt>
    <dgm:pt modelId="{2A05CDCA-0B17-48D1-8B65-E51AEC40E457}" type="pres">
      <dgm:prSet presAssocID="{D1B8AFDD-6A21-4CAC-BDDB-98CE5906C688}" presName="conn2-1" presStyleLbl="parChTrans1D2" presStyleIdx="3" presStyleCnt="4"/>
      <dgm:spPr/>
    </dgm:pt>
    <dgm:pt modelId="{2440F167-0DB1-475E-A0CF-3858FF6FC7C7}" type="pres">
      <dgm:prSet presAssocID="{D1B8AFDD-6A21-4CAC-BDDB-98CE5906C688}" presName="connTx" presStyleLbl="parChTrans1D2" presStyleIdx="3" presStyleCnt="4"/>
      <dgm:spPr/>
    </dgm:pt>
    <dgm:pt modelId="{C364AD3F-1411-4DC1-B6D7-11694FB77196}" type="pres">
      <dgm:prSet presAssocID="{DCBAAAD5-7508-4CA5-9E1D-5AC2AB532252}" presName="root2" presStyleCnt="0"/>
      <dgm:spPr/>
    </dgm:pt>
    <dgm:pt modelId="{235C1D02-3215-4786-8204-66ADB149C371}" type="pres">
      <dgm:prSet presAssocID="{DCBAAAD5-7508-4CA5-9E1D-5AC2AB532252}" presName="LevelTwoTextNode" presStyleLbl="node2" presStyleIdx="3" presStyleCnt="4" custLinFactNeighborX="25819" custLinFactNeighborY="45">
        <dgm:presLayoutVars>
          <dgm:chPref val="3"/>
        </dgm:presLayoutVars>
      </dgm:prSet>
      <dgm:spPr/>
    </dgm:pt>
    <dgm:pt modelId="{B4C1CD14-8648-49B5-A554-5E3E6B4DC931}" type="pres">
      <dgm:prSet presAssocID="{DCBAAAD5-7508-4CA5-9E1D-5AC2AB532252}" presName="level3hierChild" presStyleCnt="0"/>
      <dgm:spPr/>
    </dgm:pt>
    <dgm:pt modelId="{0EF5362C-1D93-43FB-A79A-66C2C8488E6C}" type="pres">
      <dgm:prSet presAssocID="{A6ED2551-3674-4C47-8FD0-9ACD760FA717}" presName="conn2-1" presStyleLbl="parChTrans1D3" presStyleIdx="9" presStyleCnt="10"/>
      <dgm:spPr/>
    </dgm:pt>
    <dgm:pt modelId="{9348EE23-97EE-4E64-B4F2-819F2F5CBB04}" type="pres">
      <dgm:prSet presAssocID="{A6ED2551-3674-4C47-8FD0-9ACD760FA717}" presName="connTx" presStyleLbl="parChTrans1D3" presStyleIdx="9" presStyleCnt="10"/>
      <dgm:spPr/>
    </dgm:pt>
    <dgm:pt modelId="{570F5C5C-DA28-4351-8C5D-E05A8E791F82}" type="pres">
      <dgm:prSet presAssocID="{3918D94A-D838-45BE-BC46-8383EE1E7E1B}" presName="root2" presStyleCnt="0"/>
      <dgm:spPr/>
    </dgm:pt>
    <dgm:pt modelId="{FBD2BC0A-399D-4324-9ECE-E0D3DC899F79}" type="pres">
      <dgm:prSet presAssocID="{3918D94A-D838-45BE-BC46-8383EE1E7E1B}" presName="LevelTwoTextNode" presStyleLbl="node3" presStyleIdx="9" presStyleCnt="10" custLinFactNeighborX="-34506" custLinFactNeighborY="-1155">
        <dgm:presLayoutVars>
          <dgm:chPref val="3"/>
        </dgm:presLayoutVars>
      </dgm:prSet>
      <dgm:spPr/>
    </dgm:pt>
    <dgm:pt modelId="{CF886C50-0BE4-42EB-8EDB-2AB54FE21DAF}" type="pres">
      <dgm:prSet presAssocID="{3918D94A-D838-45BE-BC46-8383EE1E7E1B}" presName="level3hierChild" presStyleCnt="0"/>
      <dgm:spPr/>
    </dgm:pt>
  </dgm:ptLst>
  <dgm:cxnLst>
    <dgm:cxn modelId="{B2E3F600-E273-4CD3-BDBA-FC2495AF703C}" type="presOf" srcId="{7BA0CAA9-C769-4753-AF87-1114E7915851}" destId="{B78DB976-E2C6-43B6-BAD3-54F29F3200FA}" srcOrd="0" destOrd="0" presId="urn:microsoft.com/office/officeart/2005/8/layout/hierarchy2"/>
    <dgm:cxn modelId="{0A7B9C04-1EED-4C2C-BC2A-6FFD68BB88ED}" srcId="{3190FD2B-AD86-4FFE-8B6C-3C621CD78A28}" destId="{D27FCD73-B5F9-4F1F-82D4-FD3C384B1D1A}" srcOrd="0" destOrd="0" parTransId="{3FEB5603-2C0A-49B8-BF82-83E18F16EC1E}" sibTransId="{B1CD243E-F946-42AA-B603-8E51BEFB53CE}"/>
    <dgm:cxn modelId="{9FF31E08-728C-41D5-B2AD-54D26D7B10E9}" type="presOf" srcId="{410F1D00-52DF-467B-969C-35AF1E81B002}" destId="{E66BA30B-97F6-4257-B459-33C08500E872}" srcOrd="0" destOrd="0" presId="urn:microsoft.com/office/officeart/2005/8/layout/hierarchy2"/>
    <dgm:cxn modelId="{EC768309-C13F-4C39-B102-43E790066B94}" type="presOf" srcId="{7D646709-5D9C-436F-BD73-7BC268A5EA63}" destId="{574F6F3B-28C4-437C-A1D7-6200C33342C1}" srcOrd="0" destOrd="0" presId="urn:microsoft.com/office/officeart/2005/8/layout/hierarchy2"/>
    <dgm:cxn modelId="{555CF30D-E13D-4800-BEC0-5294D04C49DE}" srcId="{D9666581-F4D3-450E-AE43-91B5966C9D32}" destId="{7D646709-5D9C-436F-BD73-7BC268A5EA63}" srcOrd="0" destOrd="0" parTransId="{5900D073-AB84-47AA-BB6E-1E82DB437C03}" sibTransId="{7E0CA678-E22E-4391-A6C2-270228101EDA}"/>
    <dgm:cxn modelId="{41ABAD12-A9BE-4C8D-A197-B3FD66E81CF0}" srcId="{DCBAAAD5-7508-4CA5-9E1D-5AC2AB532252}" destId="{3918D94A-D838-45BE-BC46-8383EE1E7E1B}" srcOrd="0" destOrd="0" parTransId="{A6ED2551-3674-4C47-8FD0-9ACD760FA717}" sibTransId="{A521B4F9-B0DC-40E7-B4EF-66F8B680CAD5}"/>
    <dgm:cxn modelId="{A7483515-A9F7-429E-9ADD-722257C3FAAE}" type="presOf" srcId="{2092EAE5-3FA3-4F34-9027-DEEDC69264C1}" destId="{8C4FD274-D73B-4A00-BC88-33A2C1122F2C}" srcOrd="0" destOrd="0" presId="urn:microsoft.com/office/officeart/2005/8/layout/hierarchy2"/>
    <dgm:cxn modelId="{58F0321A-22B7-4EB3-9F9B-ADAF402FE922}" srcId="{DF244137-4665-4878-965D-42EB9B6BBF36}" destId="{8D11FABC-7050-4171-A500-E4C96080F79C}" srcOrd="2" destOrd="0" parTransId="{A09EC5B5-179C-469F-9FB3-926FA14200C6}" sibTransId="{FF2EC28E-423A-4D3A-9731-D1E6A9EAF59B}"/>
    <dgm:cxn modelId="{1A05DB1C-23E3-445A-ADA9-4617CD514A89}" type="presOf" srcId="{8D11FABC-7050-4171-A500-E4C96080F79C}" destId="{173D13AB-E818-4D14-B31B-8E1492D6D5D1}" srcOrd="0" destOrd="0" presId="urn:microsoft.com/office/officeart/2005/8/layout/hierarchy2"/>
    <dgm:cxn modelId="{D6FC2D20-B7D0-4BA0-A2FA-577D13AAF87D}" type="presOf" srcId="{E440B174-0EB8-479D-B54C-A406AC2D0E20}" destId="{53CC3822-1450-4E3B-A61D-5346D0E07CBB}" srcOrd="1" destOrd="0" presId="urn:microsoft.com/office/officeart/2005/8/layout/hierarchy2"/>
    <dgm:cxn modelId="{3361B922-76F3-4A06-9477-B548CF7CCF3C}" srcId="{D9666581-F4D3-450E-AE43-91B5966C9D32}" destId="{410F1D00-52DF-467B-969C-35AF1E81B002}" srcOrd="3" destOrd="0" parTransId="{B9CB7781-21A3-4363-8DD8-0AC0C70D8A41}" sibTransId="{96A7FBE3-CED0-4660-A6E0-225B9709029A}"/>
    <dgm:cxn modelId="{597CE026-406B-4835-B6A9-F3EB652AA503}" srcId="{DF244137-4665-4878-965D-42EB9B6BBF36}" destId="{F144ED2F-DD7D-486C-B353-6D1B626A5F93}" srcOrd="0" destOrd="0" parTransId="{0C1BFF76-955D-4DE7-B7AA-E6259D06FFF0}" sibTransId="{03DA392A-A61F-4BC1-99B9-19E8543373FE}"/>
    <dgm:cxn modelId="{59659127-EAAE-4B0E-A672-CA559E3071C4}" type="presOf" srcId="{5900D073-AB84-47AA-BB6E-1E82DB437C03}" destId="{E82713B4-8564-4007-9DAA-708348D47300}" srcOrd="1" destOrd="0" presId="urn:microsoft.com/office/officeart/2005/8/layout/hierarchy2"/>
    <dgm:cxn modelId="{C75BA833-6C56-426C-BBA0-35D50B66D6B6}" srcId="{7BA0CAA9-C769-4753-AF87-1114E7915851}" destId="{D9666581-F4D3-450E-AE43-91B5966C9D32}" srcOrd="0" destOrd="0" parTransId="{ECC7F2DB-D008-4210-BFBD-3E3094F45C15}" sibTransId="{BADFE8C2-5AAF-4D1C-9378-F02EBBC39C9C}"/>
    <dgm:cxn modelId="{DBE8313C-B25B-4370-B86D-5A1D34CBDB2E}" type="presOf" srcId="{D1B8AFDD-6A21-4CAC-BDDB-98CE5906C688}" destId="{2A05CDCA-0B17-48D1-8B65-E51AEC40E457}" srcOrd="0" destOrd="0" presId="urn:microsoft.com/office/officeart/2005/8/layout/hierarchy2"/>
    <dgm:cxn modelId="{D8C31640-2B4A-42F5-AB1D-004BB78BEB23}" srcId="{D9666581-F4D3-450E-AE43-91B5966C9D32}" destId="{0B5DB440-BE58-4713-8F8E-3A5E8AB85CF5}" srcOrd="4" destOrd="0" parTransId="{E440B174-0EB8-479D-B54C-A406AC2D0E20}" sibTransId="{95B013E1-AFFA-4A9F-A724-06C09E6B0413}"/>
    <dgm:cxn modelId="{1156FA40-E485-434C-BD4F-4F620F3E6F7F}" type="presOf" srcId="{3918D94A-D838-45BE-BC46-8383EE1E7E1B}" destId="{FBD2BC0A-399D-4324-9ECE-E0D3DC899F79}" srcOrd="0" destOrd="0" presId="urn:microsoft.com/office/officeart/2005/8/layout/hierarchy2"/>
    <dgm:cxn modelId="{E6644042-DA65-46FC-8395-173114517911}" type="presOf" srcId="{0C1BFF76-955D-4DE7-B7AA-E6259D06FFF0}" destId="{CB373E2E-CD33-47B5-A174-9278D339797E}" srcOrd="0" destOrd="0" presId="urn:microsoft.com/office/officeart/2005/8/layout/hierarchy2"/>
    <dgm:cxn modelId="{34EBD242-9799-427B-9B2F-4CA7450EBD98}" type="presOf" srcId="{3FEB5603-2C0A-49B8-BF82-83E18F16EC1E}" destId="{FC5D6FBF-6C79-463C-9138-E9FC600265D5}" srcOrd="1" destOrd="0" presId="urn:microsoft.com/office/officeart/2005/8/layout/hierarchy2"/>
    <dgm:cxn modelId="{BDD1D263-A666-4249-BE13-632C1C1A8F3E}" type="presOf" srcId="{778D2023-1F76-4D10-9E04-C2BFC23419DE}" destId="{9FE4F264-CCAF-4EB7-806E-9F0C0C099EAC}" srcOrd="0" destOrd="0" presId="urn:microsoft.com/office/officeart/2005/8/layout/hierarchy2"/>
    <dgm:cxn modelId="{12BD2D45-77B3-471D-BF20-66AA012D3889}" srcId="{D9666581-F4D3-450E-AE43-91B5966C9D32}" destId="{2092EAE5-3FA3-4F34-9027-DEEDC69264C1}" srcOrd="1" destOrd="0" parTransId="{778D2023-1F76-4D10-9E04-C2BFC23419DE}" sibTransId="{9AEED37D-224D-4F79-8630-A936985FD208}"/>
    <dgm:cxn modelId="{F563B365-BF44-4244-99FF-5F12836C3F14}" type="presOf" srcId="{D1B8AFDD-6A21-4CAC-BDDB-98CE5906C688}" destId="{2440F167-0DB1-475E-A0CF-3858FF6FC7C7}" srcOrd="1" destOrd="0" presId="urn:microsoft.com/office/officeart/2005/8/layout/hierarchy2"/>
    <dgm:cxn modelId="{4BA5414A-E7B6-436C-A6D6-BBF88A72D0AA}" type="presOf" srcId="{0AD2EE61-11EA-4A08-B277-F9FC9E75711A}" destId="{642FCBCA-6ED4-45AF-9007-A9D721A95F5B}" srcOrd="1" destOrd="0" presId="urn:microsoft.com/office/officeart/2005/8/layout/hierarchy2"/>
    <dgm:cxn modelId="{1E15B94B-F81E-4AA4-834E-D591514747BB}" type="presOf" srcId="{0C1BFF76-955D-4DE7-B7AA-E6259D06FFF0}" destId="{15E5D5DA-0295-4173-AE6B-1B7BF2BDBA12}" srcOrd="1" destOrd="0" presId="urn:microsoft.com/office/officeart/2005/8/layout/hierarchy2"/>
    <dgm:cxn modelId="{9FD2594E-FAA8-40E7-9A84-27441BD88AD5}" srcId="{7BA0CAA9-C769-4753-AF87-1114E7915851}" destId="{DF244137-4665-4878-965D-42EB9B6BBF36}" srcOrd="1" destOrd="0" parTransId="{0AD2EE61-11EA-4A08-B277-F9FC9E75711A}" sibTransId="{AE463BA4-C11D-416F-80F9-26E3CC75DFE4}"/>
    <dgm:cxn modelId="{D607724F-979D-436C-A913-2142D0A8F416}" type="presOf" srcId="{09752A6C-2B6A-4BB2-92A5-7EA29D713906}" destId="{C306EE57-A579-44E5-AF37-D7CED9BA909E}" srcOrd="1" destOrd="0" presId="urn:microsoft.com/office/officeart/2005/8/layout/hierarchy2"/>
    <dgm:cxn modelId="{84170A72-ACA6-445B-8C6B-D06D63F8B5F3}" type="presOf" srcId="{ECC7F2DB-D008-4210-BFBD-3E3094F45C15}" destId="{55D33DDC-7888-4392-9F8F-6EC51CDAAB41}" srcOrd="1" destOrd="0" presId="urn:microsoft.com/office/officeart/2005/8/layout/hierarchy2"/>
    <dgm:cxn modelId="{EE9CD652-FAD3-4374-B81C-F0EA7C2213B7}" type="presOf" srcId="{3FEB5603-2C0A-49B8-BF82-83E18F16EC1E}" destId="{AEF92944-F230-49AF-8508-604A3A83F275}" srcOrd="0" destOrd="0" presId="urn:microsoft.com/office/officeart/2005/8/layout/hierarchy2"/>
    <dgm:cxn modelId="{3F957055-B0D3-4C21-9367-6052612F3220}" type="presOf" srcId="{A6ED2551-3674-4C47-8FD0-9ACD760FA717}" destId="{9348EE23-97EE-4E64-B4F2-819F2F5CBB04}" srcOrd="1" destOrd="0" presId="urn:microsoft.com/office/officeart/2005/8/layout/hierarchy2"/>
    <dgm:cxn modelId="{C866CF77-F53F-467A-AE3C-30BEFEAEFD47}" type="presOf" srcId="{A09EC5B5-179C-469F-9FB3-926FA14200C6}" destId="{75DA768B-D43A-4F35-B097-1AE9E68CDB25}" srcOrd="0" destOrd="0" presId="urn:microsoft.com/office/officeart/2005/8/layout/hierarchy2"/>
    <dgm:cxn modelId="{7011A25A-5F81-40FF-AE82-2FDE032DA508}" type="presOf" srcId="{0AD2EE61-11EA-4A08-B277-F9FC9E75711A}" destId="{78E77178-9B6B-4392-864D-7D9103BB2026}" srcOrd="0" destOrd="0" presId="urn:microsoft.com/office/officeart/2005/8/layout/hierarchy2"/>
    <dgm:cxn modelId="{2111B75A-BBB4-46B5-A676-178A0DA65E1B}" type="presOf" srcId="{D9666581-F4D3-450E-AE43-91B5966C9D32}" destId="{566B7482-B1F4-436C-B390-50BC65C126BB}" srcOrd="0" destOrd="0" presId="urn:microsoft.com/office/officeart/2005/8/layout/hierarchy2"/>
    <dgm:cxn modelId="{4888158B-A3E8-433D-AF68-B51893BE8DCA}" type="presOf" srcId="{B9CB7781-21A3-4363-8DD8-0AC0C70D8A41}" destId="{EA3F1613-FEC4-41FD-A4A4-C572C6518B0D}" srcOrd="1" destOrd="0" presId="urn:microsoft.com/office/officeart/2005/8/layout/hierarchy2"/>
    <dgm:cxn modelId="{F3C11F8E-6F1B-4BB4-8AB2-2BE4D8769840}" type="presOf" srcId="{778D2023-1F76-4D10-9E04-C2BFC23419DE}" destId="{807A2CD8-1332-424E-AD32-30FB61337D39}" srcOrd="1" destOrd="0" presId="urn:microsoft.com/office/officeart/2005/8/layout/hierarchy2"/>
    <dgm:cxn modelId="{7A904C95-0B7C-408A-A757-DE34EE784CA7}" type="presOf" srcId="{DCBAAAD5-7508-4CA5-9E1D-5AC2AB532252}" destId="{235C1D02-3215-4786-8204-66ADB149C371}" srcOrd="0" destOrd="0" presId="urn:microsoft.com/office/officeart/2005/8/layout/hierarchy2"/>
    <dgm:cxn modelId="{880C5096-D6E9-49CC-B782-1F41B745DB8D}" type="presOf" srcId="{E440B174-0EB8-479D-B54C-A406AC2D0E20}" destId="{67A4EECD-D668-4775-BD49-DBE3195333C2}" srcOrd="0" destOrd="0" presId="urn:microsoft.com/office/officeart/2005/8/layout/hierarchy2"/>
    <dgm:cxn modelId="{B2362A97-9EEA-4FE8-9D1C-B9A891E97C12}" type="presOf" srcId="{09BEA73C-5685-4A40-B9CA-32943FEFFB3E}" destId="{758E7BF4-7E06-44F9-A70A-51D76C902801}" srcOrd="0" destOrd="0" presId="urn:microsoft.com/office/officeart/2005/8/layout/hierarchy2"/>
    <dgm:cxn modelId="{982ACCAD-ACF4-43EA-87FD-E306F4CBBFBD}" type="presOf" srcId="{F144ED2F-DD7D-486C-B353-6D1B626A5F93}" destId="{A4FBBDA6-8A21-4888-9801-380A01C3F0FB}" srcOrd="0" destOrd="0" presId="urn:microsoft.com/office/officeart/2005/8/layout/hierarchy2"/>
    <dgm:cxn modelId="{FC546DAE-D610-404D-8808-D5892F51CA0E}" type="presOf" srcId="{E28791BB-B474-4E5D-8B86-803AD062A700}" destId="{BEC168EF-7A69-49FB-BF6D-62A249B3ED62}" srcOrd="0" destOrd="0" presId="urn:microsoft.com/office/officeart/2005/8/layout/hierarchy2"/>
    <dgm:cxn modelId="{A767F8B2-350B-49B6-8572-CC8D8416D76F}" type="presOf" srcId="{5900D073-AB84-47AA-BB6E-1E82DB437C03}" destId="{932D0BBA-191E-43B5-82E8-314B467E297A}" srcOrd="0" destOrd="0" presId="urn:microsoft.com/office/officeart/2005/8/layout/hierarchy2"/>
    <dgm:cxn modelId="{CE6490B3-1E2D-4C9B-B66B-B40BBEB45A02}" srcId="{7BA0CAA9-C769-4753-AF87-1114E7915851}" destId="{3190FD2B-AD86-4FFE-8B6C-3C621CD78A28}" srcOrd="2" destOrd="0" parTransId="{09752A6C-2B6A-4BB2-92A5-7EA29D713906}" sibTransId="{608B10DF-22D9-469E-AF60-3CC99059AD14}"/>
    <dgm:cxn modelId="{05B4F2B4-7D8B-4F8D-AB80-F2A6C72BBA77}" type="presOf" srcId="{09752A6C-2B6A-4BB2-92A5-7EA29D713906}" destId="{697A0270-5810-4CC6-A1B9-34A3DF75A255}" srcOrd="0" destOrd="0" presId="urn:microsoft.com/office/officeart/2005/8/layout/hierarchy2"/>
    <dgm:cxn modelId="{20FCC1B5-D8FC-442C-8266-6F6E38C69AAE}" type="presOf" srcId="{A6ED2551-3674-4C47-8FD0-9ACD760FA717}" destId="{0EF5362C-1D93-43FB-A79A-66C2C8488E6C}" srcOrd="0" destOrd="0" presId="urn:microsoft.com/office/officeart/2005/8/layout/hierarchy2"/>
    <dgm:cxn modelId="{2134D1BC-9713-4C17-B840-979D183960D7}" srcId="{09BEA73C-5685-4A40-B9CA-32943FEFFB3E}" destId="{7BA0CAA9-C769-4753-AF87-1114E7915851}" srcOrd="0" destOrd="0" parTransId="{D18804E1-1CF4-4D69-9E18-7F812E96983D}" sibTransId="{F10932B8-EDD0-40CB-B3C9-D5D2D703E20C}"/>
    <dgm:cxn modelId="{FF4FADC1-28EF-4D48-BDDD-EA759FCC7044}" type="presOf" srcId="{6B43854B-344C-4CE0-95FA-899035D3C7E6}" destId="{D959FD9D-79BB-4BBB-827A-626977F58912}" srcOrd="0" destOrd="0" presId="urn:microsoft.com/office/officeart/2005/8/layout/hierarchy2"/>
    <dgm:cxn modelId="{FE231ECE-1BC8-48D8-A5B0-93CB52E5C429}" type="presOf" srcId="{B9CB7781-21A3-4363-8DD8-0AC0C70D8A41}" destId="{A94D144E-34D7-443F-B4B7-1872E90E4D62}" srcOrd="0" destOrd="0" presId="urn:microsoft.com/office/officeart/2005/8/layout/hierarchy2"/>
    <dgm:cxn modelId="{09DA05D0-F298-49DB-B492-AA20242189BB}" type="presOf" srcId="{E28791BB-B474-4E5D-8B86-803AD062A700}" destId="{33B28FE3-71FC-423C-B832-2A516C19F00A}" srcOrd="1" destOrd="0" presId="urn:microsoft.com/office/officeart/2005/8/layout/hierarchy2"/>
    <dgm:cxn modelId="{F8E6F2D7-5AEC-409C-BE13-E6A430987CF3}" srcId="{7BA0CAA9-C769-4753-AF87-1114E7915851}" destId="{DCBAAAD5-7508-4CA5-9E1D-5AC2AB532252}" srcOrd="3" destOrd="0" parTransId="{D1B8AFDD-6A21-4CAC-BDDB-98CE5906C688}" sibTransId="{969F9019-D78D-4578-9626-6487EF852222}"/>
    <dgm:cxn modelId="{78EB5BD8-D12C-4C0C-ACD0-2FDBC0979C0A}" type="presOf" srcId="{3190FD2B-AD86-4FFE-8B6C-3C621CD78A28}" destId="{3CD14C09-209F-4778-AFE2-8520D1EB275B}" srcOrd="0" destOrd="0" presId="urn:microsoft.com/office/officeart/2005/8/layout/hierarchy2"/>
    <dgm:cxn modelId="{A7B0FBD9-69B9-41DF-AB76-43476B30C6E8}" srcId="{DF244137-4665-4878-965D-42EB9B6BBF36}" destId="{6B43854B-344C-4CE0-95FA-899035D3C7E6}" srcOrd="1" destOrd="0" parTransId="{E28791BB-B474-4E5D-8B86-803AD062A700}" sibTransId="{35A99A6A-507A-4A75-94F6-5C0C2F99C6C5}"/>
    <dgm:cxn modelId="{40FF2EDF-75A4-4A72-BBD2-29E99E85CBB4}" type="presOf" srcId="{A09EC5B5-179C-469F-9FB3-926FA14200C6}" destId="{90350B59-E885-4836-A08F-0E1017D3C33B}" srcOrd="1" destOrd="0" presId="urn:microsoft.com/office/officeart/2005/8/layout/hierarchy2"/>
    <dgm:cxn modelId="{081DFBE2-BFC0-4CBD-9886-176DA3345F1D}" type="presOf" srcId="{80FBA508-65F3-4309-9991-275065406414}" destId="{75562668-5DEA-42D0-96D0-6E8F9DF533D6}" srcOrd="1" destOrd="0" presId="urn:microsoft.com/office/officeart/2005/8/layout/hierarchy2"/>
    <dgm:cxn modelId="{36CD37E7-85F2-4DCA-8CC2-9DB4E38AC934}" type="presOf" srcId="{ECC7F2DB-D008-4210-BFBD-3E3094F45C15}" destId="{855F2083-BF8C-4566-B031-9136B6E0BA75}" srcOrd="0" destOrd="0" presId="urn:microsoft.com/office/officeart/2005/8/layout/hierarchy2"/>
    <dgm:cxn modelId="{9BCFF4E7-B848-42CD-A008-FBC43A5D979D}" type="presOf" srcId="{D27FCD73-B5F9-4F1F-82D4-FD3C384B1D1A}" destId="{6BB75103-9B57-4C1C-815B-67092B7D30A1}" srcOrd="0" destOrd="0" presId="urn:microsoft.com/office/officeart/2005/8/layout/hierarchy2"/>
    <dgm:cxn modelId="{A2A802EA-8DA8-4D76-9744-199940A7C4D5}" type="presOf" srcId="{DF244137-4665-4878-965D-42EB9B6BBF36}" destId="{A023A059-ECD9-41A6-85C8-6E263F5ABE9D}" srcOrd="0" destOrd="0" presId="urn:microsoft.com/office/officeart/2005/8/layout/hierarchy2"/>
    <dgm:cxn modelId="{8BBBB4EE-A7C2-43F6-9FAF-32127A51D10E}" type="presOf" srcId="{0B5DB440-BE58-4713-8F8E-3A5E8AB85CF5}" destId="{252030D1-804B-4EBE-8172-28B46D7BEB51}" srcOrd="0" destOrd="0" presId="urn:microsoft.com/office/officeart/2005/8/layout/hierarchy2"/>
    <dgm:cxn modelId="{CAE4C6FB-82A4-4711-BC41-E898F06FA459}" type="presOf" srcId="{F4D29B4F-D859-4749-9EBE-0A2D68E43EA5}" destId="{7991BF78-0465-40BD-B180-863A2E49E1AD}" srcOrd="0" destOrd="0" presId="urn:microsoft.com/office/officeart/2005/8/layout/hierarchy2"/>
    <dgm:cxn modelId="{FDAD41FD-FB16-4C74-9BFA-CA7BA6B96A07}" type="presOf" srcId="{80FBA508-65F3-4309-9991-275065406414}" destId="{1713CE2C-C394-4C80-895A-70990E6FFC8F}" srcOrd="0" destOrd="0" presId="urn:microsoft.com/office/officeart/2005/8/layout/hierarchy2"/>
    <dgm:cxn modelId="{0C7230FE-5B0B-442F-8A4A-9BBE8A2E23E1}" srcId="{D9666581-F4D3-450E-AE43-91B5966C9D32}" destId="{F4D29B4F-D859-4749-9EBE-0A2D68E43EA5}" srcOrd="2" destOrd="0" parTransId="{80FBA508-65F3-4309-9991-275065406414}" sibTransId="{4AA5983A-3D03-4141-8F79-CC9875750BC7}"/>
    <dgm:cxn modelId="{3B84D914-4064-461D-B063-F48AB322AF7F}" type="presParOf" srcId="{758E7BF4-7E06-44F9-A70A-51D76C902801}" destId="{353CF7C2-AC4B-41F0-8FE8-F3187CF15F19}" srcOrd="0" destOrd="0" presId="urn:microsoft.com/office/officeart/2005/8/layout/hierarchy2"/>
    <dgm:cxn modelId="{0C83CA91-2AD0-4B75-B96E-7ED1A2F9ADF3}" type="presParOf" srcId="{353CF7C2-AC4B-41F0-8FE8-F3187CF15F19}" destId="{B78DB976-E2C6-43B6-BAD3-54F29F3200FA}" srcOrd="0" destOrd="0" presId="urn:microsoft.com/office/officeart/2005/8/layout/hierarchy2"/>
    <dgm:cxn modelId="{1F8ADF84-3B99-4BD2-A80C-CDAB7AEC4B8B}" type="presParOf" srcId="{353CF7C2-AC4B-41F0-8FE8-F3187CF15F19}" destId="{906ED595-7634-4B6F-8264-035CCAEA0A90}" srcOrd="1" destOrd="0" presId="urn:microsoft.com/office/officeart/2005/8/layout/hierarchy2"/>
    <dgm:cxn modelId="{2D6CD735-16CB-4C02-B9B4-CF37E6D899B1}" type="presParOf" srcId="{906ED595-7634-4B6F-8264-035CCAEA0A90}" destId="{855F2083-BF8C-4566-B031-9136B6E0BA75}" srcOrd="0" destOrd="0" presId="urn:microsoft.com/office/officeart/2005/8/layout/hierarchy2"/>
    <dgm:cxn modelId="{805A102B-1C3A-4876-999E-0DAF07187BE9}" type="presParOf" srcId="{855F2083-BF8C-4566-B031-9136B6E0BA75}" destId="{55D33DDC-7888-4392-9F8F-6EC51CDAAB41}" srcOrd="0" destOrd="0" presId="urn:microsoft.com/office/officeart/2005/8/layout/hierarchy2"/>
    <dgm:cxn modelId="{10FAEA4A-F558-46E8-89F3-43C4BEB3FFD0}" type="presParOf" srcId="{906ED595-7634-4B6F-8264-035CCAEA0A90}" destId="{73C7117D-2D5F-4918-AFD5-DC3A94A1EA9C}" srcOrd="1" destOrd="0" presId="urn:microsoft.com/office/officeart/2005/8/layout/hierarchy2"/>
    <dgm:cxn modelId="{63C6DB8E-1182-4A93-B710-40EF2012E084}" type="presParOf" srcId="{73C7117D-2D5F-4918-AFD5-DC3A94A1EA9C}" destId="{566B7482-B1F4-436C-B390-50BC65C126BB}" srcOrd="0" destOrd="0" presId="urn:microsoft.com/office/officeart/2005/8/layout/hierarchy2"/>
    <dgm:cxn modelId="{2CFF5B22-BF57-4A1C-9546-6A8BD6C7A37A}" type="presParOf" srcId="{73C7117D-2D5F-4918-AFD5-DC3A94A1EA9C}" destId="{D365F528-E4DD-46A8-98B9-9C4740FCDCB3}" srcOrd="1" destOrd="0" presId="urn:microsoft.com/office/officeart/2005/8/layout/hierarchy2"/>
    <dgm:cxn modelId="{A85017B6-7EB0-4C58-93AE-4558D2C3AB33}" type="presParOf" srcId="{D365F528-E4DD-46A8-98B9-9C4740FCDCB3}" destId="{932D0BBA-191E-43B5-82E8-314B467E297A}" srcOrd="0" destOrd="0" presId="urn:microsoft.com/office/officeart/2005/8/layout/hierarchy2"/>
    <dgm:cxn modelId="{FEC8C7A5-F24D-481C-A4D4-AC64FEC04469}" type="presParOf" srcId="{932D0BBA-191E-43B5-82E8-314B467E297A}" destId="{E82713B4-8564-4007-9DAA-708348D47300}" srcOrd="0" destOrd="0" presId="urn:microsoft.com/office/officeart/2005/8/layout/hierarchy2"/>
    <dgm:cxn modelId="{5B3BACCA-A998-484C-A042-5A43085295AA}" type="presParOf" srcId="{D365F528-E4DD-46A8-98B9-9C4740FCDCB3}" destId="{B1FEF4A2-A7BE-4186-ACE5-8459B521664F}" srcOrd="1" destOrd="0" presId="urn:microsoft.com/office/officeart/2005/8/layout/hierarchy2"/>
    <dgm:cxn modelId="{AFDDC76C-5E59-4080-98CE-2F711A62546B}" type="presParOf" srcId="{B1FEF4A2-A7BE-4186-ACE5-8459B521664F}" destId="{574F6F3B-28C4-437C-A1D7-6200C33342C1}" srcOrd="0" destOrd="0" presId="urn:microsoft.com/office/officeart/2005/8/layout/hierarchy2"/>
    <dgm:cxn modelId="{951D73F0-BF6C-4815-BE79-179CFB4DB625}" type="presParOf" srcId="{B1FEF4A2-A7BE-4186-ACE5-8459B521664F}" destId="{9F999767-D62B-4FEE-A2A6-E0C927518F04}" srcOrd="1" destOrd="0" presId="urn:microsoft.com/office/officeart/2005/8/layout/hierarchy2"/>
    <dgm:cxn modelId="{448A72B5-937A-47CC-8025-B7F312165BC4}" type="presParOf" srcId="{D365F528-E4DD-46A8-98B9-9C4740FCDCB3}" destId="{9FE4F264-CCAF-4EB7-806E-9F0C0C099EAC}" srcOrd="2" destOrd="0" presId="urn:microsoft.com/office/officeart/2005/8/layout/hierarchy2"/>
    <dgm:cxn modelId="{DD28C18F-9D4E-48A6-AA3A-81162CA04C48}" type="presParOf" srcId="{9FE4F264-CCAF-4EB7-806E-9F0C0C099EAC}" destId="{807A2CD8-1332-424E-AD32-30FB61337D39}" srcOrd="0" destOrd="0" presId="urn:microsoft.com/office/officeart/2005/8/layout/hierarchy2"/>
    <dgm:cxn modelId="{2E9B9E34-86F8-4A92-BF77-0019EF272FE7}" type="presParOf" srcId="{D365F528-E4DD-46A8-98B9-9C4740FCDCB3}" destId="{71768CD6-9ED5-42EB-B83D-D73C528C5A1E}" srcOrd="3" destOrd="0" presId="urn:microsoft.com/office/officeart/2005/8/layout/hierarchy2"/>
    <dgm:cxn modelId="{99B29BF0-1500-4696-B273-7B316FC650CA}" type="presParOf" srcId="{71768CD6-9ED5-42EB-B83D-D73C528C5A1E}" destId="{8C4FD274-D73B-4A00-BC88-33A2C1122F2C}" srcOrd="0" destOrd="0" presId="urn:microsoft.com/office/officeart/2005/8/layout/hierarchy2"/>
    <dgm:cxn modelId="{FCD67B3E-E0B0-472E-8067-98BD9A50AF7C}" type="presParOf" srcId="{71768CD6-9ED5-42EB-B83D-D73C528C5A1E}" destId="{29A02B6C-2C4D-45AD-B5C4-63CEB14A3BDB}" srcOrd="1" destOrd="0" presId="urn:microsoft.com/office/officeart/2005/8/layout/hierarchy2"/>
    <dgm:cxn modelId="{9021C469-0B98-4074-A191-7321F08C3C72}" type="presParOf" srcId="{D365F528-E4DD-46A8-98B9-9C4740FCDCB3}" destId="{1713CE2C-C394-4C80-895A-70990E6FFC8F}" srcOrd="4" destOrd="0" presId="urn:microsoft.com/office/officeart/2005/8/layout/hierarchy2"/>
    <dgm:cxn modelId="{163FB087-AC10-4D63-9C15-C9034ED08966}" type="presParOf" srcId="{1713CE2C-C394-4C80-895A-70990E6FFC8F}" destId="{75562668-5DEA-42D0-96D0-6E8F9DF533D6}" srcOrd="0" destOrd="0" presId="urn:microsoft.com/office/officeart/2005/8/layout/hierarchy2"/>
    <dgm:cxn modelId="{D82A3E27-3F14-4119-9510-52EAAD87D6DF}" type="presParOf" srcId="{D365F528-E4DD-46A8-98B9-9C4740FCDCB3}" destId="{E5E99535-B3CC-4782-883B-0AE5A7C1819E}" srcOrd="5" destOrd="0" presId="urn:microsoft.com/office/officeart/2005/8/layout/hierarchy2"/>
    <dgm:cxn modelId="{C50E2A06-AA83-428F-8413-E7D5AA76DA0F}" type="presParOf" srcId="{E5E99535-B3CC-4782-883B-0AE5A7C1819E}" destId="{7991BF78-0465-40BD-B180-863A2E49E1AD}" srcOrd="0" destOrd="0" presId="urn:microsoft.com/office/officeart/2005/8/layout/hierarchy2"/>
    <dgm:cxn modelId="{90A0A0FA-B82B-4A07-9D19-1A36B84F15B1}" type="presParOf" srcId="{E5E99535-B3CC-4782-883B-0AE5A7C1819E}" destId="{BA90E431-E080-49EB-A316-EB1E262E3B08}" srcOrd="1" destOrd="0" presId="urn:microsoft.com/office/officeart/2005/8/layout/hierarchy2"/>
    <dgm:cxn modelId="{F781E2A8-263C-466A-97E1-D2E13160D64F}" type="presParOf" srcId="{D365F528-E4DD-46A8-98B9-9C4740FCDCB3}" destId="{A94D144E-34D7-443F-B4B7-1872E90E4D62}" srcOrd="6" destOrd="0" presId="urn:microsoft.com/office/officeart/2005/8/layout/hierarchy2"/>
    <dgm:cxn modelId="{03420622-47F7-4E43-BC76-88501A738803}" type="presParOf" srcId="{A94D144E-34D7-443F-B4B7-1872E90E4D62}" destId="{EA3F1613-FEC4-41FD-A4A4-C572C6518B0D}" srcOrd="0" destOrd="0" presId="urn:microsoft.com/office/officeart/2005/8/layout/hierarchy2"/>
    <dgm:cxn modelId="{7DC7F040-1A53-47D1-A688-25B10F4D4976}" type="presParOf" srcId="{D365F528-E4DD-46A8-98B9-9C4740FCDCB3}" destId="{FEAB273F-B618-4AB3-B088-10F9C7DB9A57}" srcOrd="7" destOrd="0" presId="urn:microsoft.com/office/officeart/2005/8/layout/hierarchy2"/>
    <dgm:cxn modelId="{D6FC07B2-C76E-4557-BF80-0AFA0A84102F}" type="presParOf" srcId="{FEAB273F-B618-4AB3-B088-10F9C7DB9A57}" destId="{E66BA30B-97F6-4257-B459-33C08500E872}" srcOrd="0" destOrd="0" presId="urn:microsoft.com/office/officeart/2005/8/layout/hierarchy2"/>
    <dgm:cxn modelId="{0324AECE-CF22-4DFE-94C0-E40E48566FFA}" type="presParOf" srcId="{FEAB273F-B618-4AB3-B088-10F9C7DB9A57}" destId="{933983B6-7D01-46D2-9C53-6C7EDF526CC0}" srcOrd="1" destOrd="0" presId="urn:microsoft.com/office/officeart/2005/8/layout/hierarchy2"/>
    <dgm:cxn modelId="{704FC843-0C4C-43C5-831B-8D81E512B098}" type="presParOf" srcId="{D365F528-E4DD-46A8-98B9-9C4740FCDCB3}" destId="{67A4EECD-D668-4775-BD49-DBE3195333C2}" srcOrd="8" destOrd="0" presId="urn:microsoft.com/office/officeart/2005/8/layout/hierarchy2"/>
    <dgm:cxn modelId="{F39B4EB6-497B-4920-B962-A4B9FCD29D57}" type="presParOf" srcId="{67A4EECD-D668-4775-BD49-DBE3195333C2}" destId="{53CC3822-1450-4E3B-A61D-5346D0E07CBB}" srcOrd="0" destOrd="0" presId="urn:microsoft.com/office/officeart/2005/8/layout/hierarchy2"/>
    <dgm:cxn modelId="{00454383-F191-4C0F-BA0C-833DB95F1076}" type="presParOf" srcId="{D365F528-E4DD-46A8-98B9-9C4740FCDCB3}" destId="{FC3139D3-1E57-4ED3-A529-7BFCEC19BB7C}" srcOrd="9" destOrd="0" presId="urn:microsoft.com/office/officeart/2005/8/layout/hierarchy2"/>
    <dgm:cxn modelId="{1B058770-4CFD-4C1A-B133-C5E13A51C6D0}" type="presParOf" srcId="{FC3139D3-1E57-4ED3-A529-7BFCEC19BB7C}" destId="{252030D1-804B-4EBE-8172-28B46D7BEB51}" srcOrd="0" destOrd="0" presId="urn:microsoft.com/office/officeart/2005/8/layout/hierarchy2"/>
    <dgm:cxn modelId="{7BE40A92-077F-472A-9700-C6476CA8B8FB}" type="presParOf" srcId="{FC3139D3-1E57-4ED3-A529-7BFCEC19BB7C}" destId="{F463FA6D-41B2-46D5-BE7B-E95376351B2D}" srcOrd="1" destOrd="0" presId="urn:microsoft.com/office/officeart/2005/8/layout/hierarchy2"/>
    <dgm:cxn modelId="{2F364476-66FC-4F62-B918-086073E45D14}" type="presParOf" srcId="{906ED595-7634-4B6F-8264-035CCAEA0A90}" destId="{78E77178-9B6B-4392-864D-7D9103BB2026}" srcOrd="2" destOrd="0" presId="urn:microsoft.com/office/officeart/2005/8/layout/hierarchy2"/>
    <dgm:cxn modelId="{5059B2F2-EC9C-4ED2-844F-99D6E946F661}" type="presParOf" srcId="{78E77178-9B6B-4392-864D-7D9103BB2026}" destId="{642FCBCA-6ED4-45AF-9007-A9D721A95F5B}" srcOrd="0" destOrd="0" presId="urn:microsoft.com/office/officeart/2005/8/layout/hierarchy2"/>
    <dgm:cxn modelId="{645E8018-BC07-4360-B6E9-F33C3DE0764C}" type="presParOf" srcId="{906ED595-7634-4B6F-8264-035CCAEA0A90}" destId="{FFC50050-9CF7-4DC4-BCEB-4D078A722231}" srcOrd="3" destOrd="0" presId="urn:microsoft.com/office/officeart/2005/8/layout/hierarchy2"/>
    <dgm:cxn modelId="{8E412EBD-7AD9-4D47-9474-4712E9A5E233}" type="presParOf" srcId="{FFC50050-9CF7-4DC4-BCEB-4D078A722231}" destId="{A023A059-ECD9-41A6-85C8-6E263F5ABE9D}" srcOrd="0" destOrd="0" presId="urn:microsoft.com/office/officeart/2005/8/layout/hierarchy2"/>
    <dgm:cxn modelId="{CF93897C-F46E-4C9D-8556-AFB526272E53}" type="presParOf" srcId="{FFC50050-9CF7-4DC4-BCEB-4D078A722231}" destId="{8B01B983-0F40-4550-AD9C-41CBE7235B79}" srcOrd="1" destOrd="0" presId="urn:microsoft.com/office/officeart/2005/8/layout/hierarchy2"/>
    <dgm:cxn modelId="{3E81EAB4-D3D3-4536-9257-7DD37F35A1F3}" type="presParOf" srcId="{8B01B983-0F40-4550-AD9C-41CBE7235B79}" destId="{CB373E2E-CD33-47B5-A174-9278D339797E}" srcOrd="0" destOrd="0" presId="urn:microsoft.com/office/officeart/2005/8/layout/hierarchy2"/>
    <dgm:cxn modelId="{B6D8082F-A698-43C8-B2FE-1A8509B6BFCE}" type="presParOf" srcId="{CB373E2E-CD33-47B5-A174-9278D339797E}" destId="{15E5D5DA-0295-4173-AE6B-1B7BF2BDBA12}" srcOrd="0" destOrd="0" presId="urn:microsoft.com/office/officeart/2005/8/layout/hierarchy2"/>
    <dgm:cxn modelId="{6EE732CC-A217-4836-8E1E-8435E688BA6C}" type="presParOf" srcId="{8B01B983-0F40-4550-AD9C-41CBE7235B79}" destId="{4055141B-86AD-4420-9053-0C7DC914665C}" srcOrd="1" destOrd="0" presId="urn:microsoft.com/office/officeart/2005/8/layout/hierarchy2"/>
    <dgm:cxn modelId="{101D4390-7BB6-426C-AC39-EE059769AF5F}" type="presParOf" srcId="{4055141B-86AD-4420-9053-0C7DC914665C}" destId="{A4FBBDA6-8A21-4888-9801-380A01C3F0FB}" srcOrd="0" destOrd="0" presId="urn:microsoft.com/office/officeart/2005/8/layout/hierarchy2"/>
    <dgm:cxn modelId="{30BEA613-15BA-4C19-A305-8C83EF2B760B}" type="presParOf" srcId="{4055141B-86AD-4420-9053-0C7DC914665C}" destId="{E54B4869-0DE9-47E9-92D9-8559CC76A88F}" srcOrd="1" destOrd="0" presId="urn:microsoft.com/office/officeart/2005/8/layout/hierarchy2"/>
    <dgm:cxn modelId="{2A1CD15C-07C6-4A97-A752-630312D46A60}" type="presParOf" srcId="{8B01B983-0F40-4550-AD9C-41CBE7235B79}" destId="{BEC168EF-7A69-49FB-BF6D-62A249B3ED62}" srcOrd="2" destOrd="0" presId="urn:microsoft.com/office/officeart/2005/8/layout/hierarchy2"/>
    <dgm:cxn modelId="{25F36E2A-1DFD-4286-8656-C7B14D60D746}" type="presParOf" srcId="{BEC168EF-7A69-49FB-BF6D-62A249B3ED62}" destId="{33B28FE3-71FC-423C-B832-2A516C19F00A}" srcOrd="0" destOrd="0" presId="urn:microsoft.com/office/officeart/2005/8/layout/hierarchy2"/>
    <dgm:cxn modelId="{AC6D6458-E5B5-4947-91C1-5F12AD16275D}" type="presParOf" srcId="{8B01B983-0F40-4550-AD9C-41CBE7235B79}" destId="{119391A1-5049-49BD-B609-8012D99A7157}" srcOrd="3" destOrd="0" presId="urn:microsoft.com/office/officeart/2005/8/layout/hierarchy2"/>
    <dgm:cxn modelId="{4701B5E3-3577-4C32-AE80-688A82C7E5BD}" type="presParOf" srcId="{119391A1-5049-49BD-B609-8012D99A7157}" destId="{D959FD9D-79BB-4BBB-827A-626977F58912}" srcOrd="0" destOrd="0" presId="urn:microsoft.com/office/officeart/2005/8/layout/hierarchy2"/>
    <dgm:cxn modelId="{A143AAF8-1AD8-42F9-A762-71F3C6A7BE2C}" type="presParOf" srcId="{119391A1-5049-49BD-B609-8012D99A7157}" destId="{5C30A4EC-02EA-4917-B914-A8E1E284DD1A}" srcOrd="1" destOrd="0" presId="urn:microsoft.com/office/officeart/2005/8/layout/hierarchy2"/>
    <dgm:cxn modelId="{11E2DF9F-D69B-4720-BEDD-528050AE40A2}" type="presParOf" srcId="{8B01B983-0F40-4550-AD9C-41CBE7235B79}" destId="{75DA768B-D43A-4F35-B097-1AE9E68CDB25}" srcOrd="4" destOrd="0" presId="urn:microsoft.com/office/officeart/2005/8/layout/hierarchy2"/>
    <dgm:cxn modelId="{E10E0CDF-5AED-43D1-8676-B8F684DBB003}" type="presParOf" srcId="{75DA768B-D43A-4F35-B097-1AE9E68CDB25}" destId="{90350B59-E885-4836-A08F-0E1017D3C33B}" srcOrd="0" destOrd="0" presId="urn:microsoft.com/office/officeart/2005/8/layout/hierarchy2"/>
    <dgm:cxn modelId="{B73324D7-31E7-4C07-B3BD-273AF55F8E6E}" type="presParOf" srcId="{8B01B983-0F40-4550-AD9C-41CBE7235B79}" destId="{2D0FA99B-2534-44B5-9AE5-42E59150240F}" srcOrd="5" destOrd="0" presId="urn:microsoft.com/office/officeart/2005/8/layout/hierarchy2"/>
    <dgm:cxn modelId="{0069C3FE-272E-401A-A789-177D7CA04B09}" type="presParOf" srcId="{2D0FA99B-2534-44B5-9AE5-42E59150240F}" destId="{173D13AB-E818-4D14-B31B-8E1492D6D5D1}" srcOrd="0" destOrd="0" presId="urn:microsoft.com/office/officeart/2005/8/layout/hierarchy2"/>
    <dgm:cxn modelId="{EEF582F0-57F0-4B48-9207-1FCA679342AC}" type="presParOf" srcId="{2D0FA99B-2534-44B5-9AE5-42E59150240F}" destId="{C157CCC5-1190-45EB-BC2A-2B5A47A4D780}" srcOrd="1" destOrd="0" presId="urn:microsoft.com/office/officeart/2005/8/layout/hierarchy2"/>
    <dgm:cxn modelId="{82882A92-58AC-4D30-968C-6C764F3BAD58}" type="presParOf" srcId="{906ED595-7634-4B6F-8264-035CCAEA0A90}" destId="{697A0270-5810-4CC6-A1B9-34A3DF75A255}" srcOrd="4" destOrd="0" presId="urn:microsoft.com/office/officeart/2005/8/layout/hierarchy2"/>
    <dgm:cxn modelId="{F0D4426A-08B2-480D-B8D7-C6DC4BA8BB49}" type="presParOf" srcId="{697A0270-5810-4CC6-A1B9-34A3DF75A255}" destId="{C306EE57-A579-44E5-AF37-D7CED9BA909E}" srcOrd="0" destOrd="0" presId="urn:microsoft.com/office/officeart/2005/8/layout/hierarchy2"/>
    <dgm:cxn modelId="{E5C11A68-0ED4-4D60-9B7C-36BD04920F46}" type="presParOf" srcId="{906ED595-7634-4B6F-8264-035CCAEA0A90}" destId="{8C950D0E-C09E-4ED5-934B-630F9CC7AD23}" srcOrd="5" destOrd="0" presId="urn:microsoft.com/office/officeart/2005/8/layout/hierarchy2"/>
    <dgm:cxn modelId="{6CC4AA5A-81D5-4B44-A00D-598D7E05B117}" type="presParOf" srcId="{8C950D0E-C09E-4ED5-934B-630F9CC7AD23}" destId="{3CD14C09-209F-4778-AFE2-8520D1EB275B}" srcOrd="0" destOrd="0" presId="urn:microsoft.com/office/officeart/2005/8/layout/hierarchy2"/>
    <dgm:cxn modelId="{FDCB6B3C-CF10-4888-B094-3F715FAEAB21}" type="presParOf" srcId="{8C950D0E-C09E-4ED5-934B-630F9CC7AD23}" destId="{9DC5E670-4780-4453-BB41-7F6E48DE8527}" srcOrd="1" destOrd="0" presId="urn:microsoft.com/office/officeart/2005/8/layout/hierarchy2"/>
    <dgm:cxn modelId="{98411B35-D96C-494B-B97E-A35760344DE4}" type="presParOf" srcId="{9DC5E670-4780-4453-BB41-7F6E48DE8527}" destId="{AEF92944-F230-49AF-8508-604A3A83F275}" srcOrd="0" destOrd="0" presId="urn:microsoft.com/office/officeart/2005/8/layout/hierarchy2"/>
    <dgm:cxn modelId="{B7FDC45E-09B6-4416-9033-630F4028FD73}" type="presParOf" srcId="{AEF92944-F230-49AF-8508-604A3A83F275}" destId="{FC5D6FBF-6C79-463C-9138-E9FC600265D5}" srcOrd="0" destOrd="0" presId="urn:microsoft.com/office/officeart/2005/8/layout/hierarchy2"/>
    <dgm:cxn modelId="{762C2F16-C0C8-4087-B8FC-709EE255AC55}" type="presParOf" srcId="{9DC5E670-4780-4453-BB41-7F6E48DE8527}" destId="{DDCCB0FD-0949-4A01-BF14-C0E027522987}" srcOrd="1" destOrd="0" presId="urn:microsoft.com/office/officeart/2005/8/layout/hierarchy2"/>
    <dgm:cxn modelId="{7BAB0EF0-4EE9-4A8D-9766-92344920A3CD}" type="presParOf" srcId="{DDCCB0FD-0949-4A01-BF14-C0E027522987}" destId="{6BB75103-9B57-4C1C-815B-67092B7D30A1}" srcOrd="0" destOrd="0" presId="urn:microsoft.com/office/officeart/2005/8/layout/hierarchy2"/>
    <dgm:cxn modelId="{A00F65DF-C77B-49E2-8338-43DF13227A5D}" type="presParOf" srcId="{DDCCB0FD-0949-4A01-BF14-C0E027522987}" destId="{4F8CE67D-9EFE-421C-BFC5-A13CC0D8628A}" srcOrd="1" destOrd="0" presId="urn:microsoft.com/office/officeart/2005/8/layout/hierarchy2"/>
    <dgm:cxn modelId="{19904283-4E29-437C-84B0-BCC161239CFE}" type="presParOf" srcId="{906ED595-7634-4B6F-8264-035CCAEA0A90}" destId="{2A05CDCA-0B17-48D1-8B65-E51AEC40E457}" srcOrd="6" destOrd="0" presId="urn:microsoft.com/office/officeart/2005/8/layout/hierarchy2"/>
    <dgm:cxn modelId="{EFBC749D-8656-48DC-8AEE-6479BE215603}" type="presParOf" srcId="{2A05CDCA-0B17-48D1-8B65-E51AEC40E457}" destId="{2440F167-0DB1-475E-A0CF-3858FF6FC7C7}" srcOrd="0" destOrd="0" presId="urn:microsoft.com/office/officeart/2005/8/layout/hierarchy2"/>
    <dgm:cxn modelId="{9FADC2EB-15F4-495F-B7DB-2EDB72EDF0D3}" type="presParOf" srcId="{906ED595-7634-4B6F-8264-035CCAEA0A90}" destId="{C364AD3F-1411-4DC1-B6D7-11694FB77196}" srcOrd="7" destOrd="0" presId="urn:microsoft.com/office/officeart/2005/8/layout/hierarchy2"/>
    <dgm:cxn modelId="{319528DA-B458-497A-A980-873E465D628B}" type="presParOf" srcId="{C364AD3F-1411-4DC1-B6D7-11694FB77196}" destId="{235C1D02-3215-4786-8204-66ADB149C371}" srcOrd="0" destOrd="0" presId="urn:microsoft.com/office/officeart/2005/8/layout/hierarchy2"/>
    <dgm:cxn modelId="{7C8A9059-B38F-4298-A0EC-EBF04938C46A}" type="presParOf" srcId="{C364AD3F-1411-4DC1-B6D7-11694FB77196}" destId="{B4C1CD14-8648-49B5-A554-5E3E6B4DC931}" srcOrd="1" destOrd="0" presId="urn:microsoft.com/office/officeart/2005/8/layout/hierarchy2"/>
    <dgm:cxn modelId="{83989EBF-CC45-49AF-BCCC-01A96E7FF52C}" type="presParOf" srcId="{B4C1CD14-8648-49B5-A554-5E3E6B4DC931}" destId="{0EF5362C-1D93-43FB-A79A-66C2C8488E6C}" srcOrd="0" destOrd="0" presId="urn:microsoft.com/office/officeart/2005/8/layout/hierarchy2"/>
    <dgm:cxn modelId="{D52B5746-3BAB-44A7-B0F5-1FE0C6D39DEA}" type="presParOf" srcId="{0EF5362C-1D93-43FB-A79A-66C2C8488E6C}" destId="{9348EE23-97EE-4E64-B4F2-819F2F5CBB04}" srcOrd="0" destOrd="0" presId="urn:microsoft.com/office/officeart/2005/8/layout/hierarchy2"/>
    <dgm:cxn modelId="{96DD9E79-FAE9-4856-AF05-3D840B1F2758}" type="presParOf" srcId="{B4C1CD14-8648-49B5-A554-5E3E6B4DC931}" destId="{570F5C5C-DA28-4351-8C5D-E05A8E791F82}" srcOrd="1" destOrd="0" presId="urn:microsoft.com/office/officeart/2005/8/layout/hierarchy2"/>
    <dgm:cxn modelId="{BCBA8A07-1672-4206-8663-8B9CABDB93AA}" type="presParOf" srcId="{570F5C5C-DA28-4351-8C5D-E05A8E791F82}" destId="{FBD2BC0A-399D-4324-9ECE-E0D3DC899F79}" srcOrd="0" destOrd="0" presId="urn:microsoft.com/office/officeart/2005/8/layout/hierarchy2"/>
    <dgm:cxn modelId="{3F64E2FE-5F97-4DC0-A45C-BC141B58312D}" type="presParOf" srcId="{570F5C5C-DA28-4351-8C5D-E05A8E791F82}" destId="{CF886C50-0BE4-42EB-8EDB-2AB54FE21DAF}" srcOrd="1" destOrd="0" presId="urn:microsoft.com/office/officeart/2005/8/layout/hierarchy2"/>
  </dgm:cxnLst>
  <dgm:bg/>
  <dgm:whole/>
  <dgm:extLst>
    <a:ext uri="http://schemas.microsoft.com/office/drawing/2008/diagram">
      <dsp:dataModelExt xmlns:dsp="http://schemas.microsoft.com/office/drawing/2008/diagram" relId="rId17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5B7079B-3207-48C3-B7FC-21DE1CEB1D3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n-US"/>
        </a:p>
      </dgm:t>
    </dgm:pt>
    <dgm:pt modelId="{BE3C33DA-410F-4AD4-915A-C4CCD0FAEFEE}">
      <dgm:prSet phldrT="[Text]"/>
      <dgm:spPr/>
      <dgm:t>
        <a:bodyPr/>
        <a:lstStyle/>
        <a:p>
          <a:pPr rtl="1"/>
          <a:r>
            <a:rPr lang="fa-IR" b="1">
              <a:latin typeface="IRNazanin" panose="02000506000000020002" pitchFamily="2" charset="-78"/>
              <a:cs typeface="B Nazanin" panose="00000400000000000000" pitchFamily="2" charset="-78"/>
            </a:rPr>
            <a:t>دانش صریح</a:t>
          </a:r>
          <a:endParaRPr lang="en-US" b="1">
            <a:latin typeface="IRNazanin" panose="02000506000000020002" pitchFamily="2" charset="-78"/>
            <a:cs typeface="B Nazanin" panose="00000400000000000000" pitchFamily="2" charset="-78"/>
          </a:endParaRPr>
        </a:p>
      </dgm:t>
    </dgm:pt>
    <dgm:pt modelId="{31109555-6ADA-442F-A07D-295DC7D851B9}" type="parTrans" cxnId="{E8043D03-4C3C-434C-B6EE-06C58E9B68EC}">
      <dgm:prSet/>
      <dgm:spPr/>
      <dgm:t>
        <a:bodyPr/>
        <a:lstStyle/>
        <a:p>
          <a:pPr rtl="1"/>
          <a:endParaRPr lang="en-US" b="1">
            <a:latin typeface="IRNazanin" panose="02000506000000020002" pitchFamily="2" charset="-78"/>
            <a:cs typeface="B Nazanin" panose="00000400000000000000" pitchFamily="2" charset="-78"/>
          </a:endParaRPr>
        </a:p>
      </dgm:t>
    </dgm:pt>
    <dgm:pt modelId="{997C2405-49BF-49B2-8D8D-21E6C002780F}" type="sibTrans" cxnId="{E8043D03-4C3C-434C-B6EE-06C58E9B68EC}">
      <dgm:prSet/>
      <dgm:spPr/>
      <dgm:t>
        <a:bodyPr/>
        <a:lstStyle/>
        <a:p>
          <a:pPr rtl="1"/>
          <a:endParaRPr lang="en-US" b="1">
            <a:latin typeface="IRNazanin" panose="02000506000000020002" pitchFamily="2" charset="-78"/>
            <a:cs typeface="B Nazanin" panose="00000400000000000000" pitchFamily="2" charset="-78"/>
          </a:endParaRPr>
        </a:p>
      </dgm:t>
    </dgm:pt>
    <dgm:pt modelId="{4C0C170D-FB69-4F70-A886-621583AD366E}">
      <dgm:prSet phldrT="[Text]"/>
      <dgm:spPr/>
      <dgm:t>
        <a:bodyPr/>
        <a:lstStyle/>
        <a:p>
          <a:pPr rtl="1"/>
          <a:r>
            <a:rPr lang="fa-IR" b="1">
              <a:latin typeface="IRNazanin" panose="02000506000000020002" pitchFamily="2" charset="-78"/>
              <a:cs typeface="B Nazanin" panose="00000400000000000000" pitchFamily="2" charset="-78"/>
            </a:rPr>
            <a:t>دانش یادگیری و علوم تربیتی</a:t>
          </a:r>
          <a:endParaRPr lang="en-US" b="1">
            <a:latin typeface="IRNazanin" panose="02000506000000020002" pitchFamily="2" charset="-78"/>
            <a:cs typeface="B Nazanin" panose="00000400000000000000" pitchFamily="2" charset="-78"/>
          </a:endParaRPr>
        </a:p>
      </dgm:t>
    </dgm:pt>
    <dgm:pt modelId="{35FBB2EE-A89A-445B-B8A5-4A797806B08D}" type="parTrans" cxnId="{0A1BDB30-2A67-4E1E-A619-DC61289FB084}">
      <dgm:prSet/>
      <dgm:spPr/>
      <dgm:t>
        <a:bodyPr/>
        <a:lstStyle/>
        <a:p>
          <a:pPr rtl="1"/>
          <a:endParaRPr lang="en-US" b="1">
            <a:latin typeface="IRNazanin" panose="02000506000000020002" pitchFamily="2" charset="-78"/>
            <a:cs typeface="B Nazanin" panose="00000400000000000000" pitchFamily="2" charset="-78"/>
          </a:endParaRPr>
        </a:p>
      </dgm:t>
    </dgm:pt>
    <dgm:pt modelId="{E8803FF2-7FB1-48FE-BF1E-5490789D077D}" type="sibTrans" cxnId="{0A1BDB30-2A67-4E1E-A619-DC61289FB084}">
      <dgm:prSet/>
      <dgm:spPr/>
      <dgm:t>
        <a:bodyPr/>
        <a:lstStyle/>
        <a:p>
          <a:pPr rtl="1"/>
          <a:endParaRPr lang="en-US" b="1">
            <a:latin typeface="IRNazanin" panose="02000506000000020002" pitchFamily="2" charset="-78"/>
            <a:cs typeface="B Nazanin" panose="00000400000000000000" pitchFamily="2" charset="-78"/>
          </a:endParaRPr>
        </a:p>
      </dgm:t>
    </dgm:pt>
    <dgm:pt modelId="{589137D6-8B47-4DED-A225-3BA9DC4E694B}">
      <dgm:prSet phldrT="[Text]"/>
      <dgm:spPr/>
      <dgm:t>
        <a:bodyPr/>
        <a:lstStyle/>
        <a:p>
          <a:pPr rtl="1"/>
          <a:r>
            <a:rPr lang="fa-IR" b="1">
              <a:latin typeface="IRNazanin" panose="02000506000000020002" pitchFamily="2" charset="-78"/>
              <a:cs typeface="B Nazanin" panose="00000400000000000000" pitchFamily="2" charset="-78"/>
            </a:rPr>
            <a:t>دانش طراحی فضا</a:t>
          </a:r>
          <a:endParaRPr lang="en-US" b="1">
            <a:latin typeface="IRNazanin" panose="02000506000000020002" pitchFamily="2" charset="-78"/>
            <a:cs typeface="B Nazanin" panose="00000400000000000000" pitchFamily="2" charset="-78"/>
          </a:endParaRPr>
        </a:p>
      </dgm:t>
    </dgm:pt>
    <dgm:pt modelId="{070CD100-1E34-4C98-BEF8-C6A0EB819021}" type="parTrans" cxnId="{3BA40CC0-6077-41D4-AF9C-C35A7A42B45A}">
      <dgm:prSet/>
      <dgm:spPr/>
      <dgm:t>
        <a:bodyPr/>
        <a:lstStyle/>
        <a:p>
          <a:pPr rtl="1"/>
          <a:endParaRPr lang="en-US" b="1">
            <a:latin typeface="IRNazanin" panose="02000506000000020002" pitchFamily="2" charset="-78"/>
            <a:cs typeface="B Nazanin" panose="00000400000000000000" pitchFamily="2" charset="-78"/>
          </a:endParaRPr>
        </a:p>
      </dgm:t>
    </dgm:pt>
    <dgm:pt modelId="{006538AB-DB51-4121-88D1-5DEDE0EC7D33}" type="sibTrans" cxnId="{3BA40CC0-6077-41D4-AF9C-C35A7A42B45A}">
      <dgm:prSet/>
      <dgm:spPr/>
      <dgm:t>
        <a:bodyPr/>
        <a:lstStyle/>
        <a:p>
          <a:pPr rtl="1"/>
          <a:endParaRPr lang="en-US" b="1">
            <a:latin typeface="IRNazanin" panose="02000506000000020002" pitchFamily="2" charset="-78"/>
            <a:cs typeface="B Nazanin" panose="00000400000000000000" pitchFamily="2" charset="-78"/>
          </a:endParaRPr>
        </a:p>
      </dgm:t>
    </dgm:pt>
    <dgm:pt modelId="{B45D4A04-A56C-4089-83DE-5C1C742020D8}">
      <dgm:prSet phldrT="[Text]"/>
      <dgm:spPr/>
      <dgm:t>
        <a:bodyPr/>
        <a:lstStyle/>
        <a:p>
          <a:pPr rtl="1"/>
          <a:r>
            <a:rPr lang="fa-IR" b="1">
              <a:latin typeface="IRNazanin" panose="02000506000000020002" pitchFamily="2" charset="-78"/>
              <a:cs typeface="B Nazanin" panose="00000400000000000000" pitchFamily="2" charset="-78"/>
            </a:rPr>
            <a:t>دانش مدیریت آموزشی </a:t>
          </a:r>
          <a:endParaRPr lang="en-US" b="1">
            <a:latin typeface="IRNazanin" panose="02000506000000020002" pitchFamily="2" charset="-78"/>
            <a:cs typeface="B Nazanin" panose="00000400000000000000" pitchFamily="2" charset="-78"/>
          </a:endParaRPr>
        </a:p>
      </dgm:t>
    </dgm:pt>
    <dgm:pt modelId="{A22D5156-505A-4978-AAE3-5C45F36AA098}" type="parTrans" cxnId="{D2B17ABB-99B7-46AA-9FAB-1FDC2036D51A}">
      <dgm:prSet/>
      <dgm:spPr/>
      <dgm:t>
        <a:bodyPr/>
        <a:lstStyle/>
        <a:p>
          <a:pPr rtl="1"/>
          <a:endParaRPr lang="en-US" b="1">
            <a:latin typeface="IRNazanin" panose="02000506000000020002" pitchFamily="2" charset="-78"/>
            <a:cs typeface="B Nazanin" panose="00000400000000000000" pitchFamily="2" charset="-78"/>
          </a:endParaRPr>
        </a:p>
      </dgm:t>
    </dgm:pt>
    <dgm:pt modelId="{3660CBCD-7092-4A25-988D-7272BFA398FB}" type="sibTrans" cxnId="{D2B17ABB-99B7-46AA-9FAB-1FDC2036D51A}">
      <dgm:prSet/>
      <dgm:spPr/>
      <dgm:t>
        <a:bodyPr/>
        <a:lstStyle/>
        <a:p>
          <a:pPr rtl="1"/>
          <a:endParaRPr lang="en-US" b="1">
            <a:latin typeface="IRNazanin" panose="02000506000000020002" pitchFamily="2" charset="-78"/>
            <a:cs typeface="B Nazanin" panose="00000400000000000000" pitchFamily="2" charset="-78"/>
          </a:endParaRPr>
        </a:p>
      </dgm:t>
    </dgm:pt>
    <dgm:pt modelId="{91CF90D9-2105-4ACA-9BF8-83B78319955D}">
      <dgm:prSet/>
      <dgm:spPr/>
      <dgm:t>
        <a:bodyPr/>
        <a:lstStyle/>
        <a:p>
          <a:pPr rtl="1"/>
          <a:r>
            <a:rPr lang="fa-IR" b="1">
              <a:latin typeface="IRNazanin" panose="02000506000000020002" pitchFamily="2" charset="-78"/>
              <a:cs typeface="B Nazanin" panose="00000400000000000000" pitchFamily="2" charset="-78"/>
            </a:rPr>
            <a:t>دانش‌های میان‌رشته‌ای</a:t>
          </a:r>
          <a:endParaRPr lang="en-US" b="1">
            <a:latin typeface="IRNazanin" panose="02000506000000020002" pitchFamily="2" charset="-78"/>
            <a:cs typeface="B Nazanin" panose="00000400000000000000" pitchFamily="2" charset="-78"/>
          </a:endParaRPr>
        </a:p>
      </dgm:t>
    </dgm:pt>
    <dgm:pt modelId="{F9AB8CB8-1A28-4901-ADDC-7AAF40BBE262}" type="parTrans" cxnId="{779418F0-E176-4FF3-B919-60E064B4D527}">
      <dgm:prSet/>
      <dgm:spPr/>
      <dgm:t>
        <a:bodyPr/>
        <a:lstStyle/>
        <a:p>
          <a:pPr rtl="1"/>
          <a:endParaRPr lang="en-US" b="1">
            <a:latin typeface="IRNazanin" panose="02000506000000020002" pitchFamily="2" charset="-78"/>
            <a:cs typeface="B Nazanin" panose="00000400000000000000" pitchFamily="2" charset="-78"/>
          </a:endParaRPr>
        </a:p>
      </dgm:t>
    </dgm:pt>
    <dgm:pt modelId="{10ADA4EA-747C-4B18-9E74-231F3B6E37EA}" type="sibTrans" cxnId="{779418F0-E176-4FF3-B919-60E064B4D527}">
      <dgm:prSet/>
      <dgm:spPr/>
      <dgm:t>
        <a:bodyPr/>
        <a:lstStyle/>
        <a:p>
          <a:pPr rtl="1"/>
          <a:endParaRPr lang="en-US" b="1">
            <a:latin typeface="IRNazanin" panose="02000506000000020002" pitchFamily="2" charset="-78"/>
            <a:cs typeface="B Nazanin" panose="00000400000000000000" pitchFamily="2" charset="-78"/>
          </a:endParaRPr>
        </a:p>
      </dgm:t>
    </dgm:pt>
    <dgm:pt modelId="{3C9462A6-124F-4A1C-A887-886284A4F1B1}">
      <dgm:prSet/>
      <dgm:spPr/>
      <dgm:t>
        <a:bodyPr/>
        <a:lstStyle/>
        <a:p>
          <a:pPr rtl="1"/>
          <a:r>
            <a:rPr lang="fa-IR" b="1">
              <a:latin typeface="IRNazanin" panose="02000506000000020002" pitchFamily="2" charset="-78"/>
              <a:cs typeface="B Nazanin" panose="00000400000000000000" pitchFamily="2" charset="-78"/>
            </a:rPr>
            <a:t>شناخت نظریات یادگیری</a:t>
          </a:r>
          <a:endParaRPr lang="en-US" b="1">
            <a:latin typeface="IRNazanin" panose="02000506000000020002" pitchFamily="2" charset="-78"/>
            <a:cs typeface="B Nazanin" panose="00000400000000000000" pitchFamily="2" charset="-78"/>
          </a:endParaRPr>
        </a:p>
      </dgm:t>
    </dgm:pt>
    <dgm:pt modelId="{85016F57-4B1D-40DD-9737-7918E2E9B106}" type="parTrans" cxnId="{5E26F86C-EEBF-49CA-A48C-8A709DEA8CED}">
      <dgm:prSet/>
      <dgm:spPr/>
      <dgm:t>
        <a:bodyPr/>
        <a:lstStyle/>
        <a:p>
          <a:pPr rtl="1"/>
          <a:endParaRPr lang="en-US" b="1">
            <a:latin typeface="IRNazanin" panose="02000506000000020002" pitchFamily="2" charset="-78"/>
            <a:cs typeface="B Nazanin" panose="00000400000000000000" pitchFamily="2" charset="-78"/>
          </a:endParaRPr>
        </a:p>
      </dgm:t>
    </dgm:pt>
    <dgm:pt modelId="{7CE96A2F-CE71-471A-9199-8A269F5FC02F}" type="sibTrans" cxnId="{5E26F86C-EEBF-49CA-A48C-8A709DEA8CED}">
      <dgm:prSet/>
      <dgm:spPr/>
      <dgm:t>
        <a:bodyPr/>
        <a:lstStyle/>
        <a:p>
          <a:pPr rtl="1"/>
          <a:endParaRPr lang="en-US" b="1">
            <a:latin typeface="IRNazanin" panose="02000506000000020002" pitchFamily="2" charset="-78"/>
            <a:cs typeface="B Nazanin" panose="00000400000000000000" pitchFamily="2" charset="-78"/>
          </a:endParaRPr>
        </a:p>
      </dgm:t>
    </dgm:pt>
    <dgm:pt modelId="{58FD6155-90DD-4544-A996-76683224ECE5}">
      <dgm:prSet/>
      <dgm:spPr/>
      <dgm:t>
        <a:bodyPr/>
        <a:lstStyle/>
        <a:p>
          <a:pPr rtl="1"/>
          <a:r>
            <a:rPr lang="fa-IR" b="1">
              <a:latin typeface="IRNazanin" panose="02000506000000020002" pitchFamily="2" charset="-78"/>
              <a:cs typeface="B Nazanin" panose="00000400000000000000" pitchFamily="2" charset="-78"/>
            </a:rPr>
            <a:t>آشنا با محتوای آموزشی</a:t>
          </a:r>
          <a:endParaRPr lang="en-US" b="1">
            <a:latin typeface="IRNazanin" panose="02000506000000020002" pitchFamily="2" charset="-78"/>
            <a:cs typeface="B Nazanin" panose="00000400000000000000" pitchFamily="2" charset="-78"/>
          </a:endParaRPr>
        </a:p>
      </dgm:t>
    </dgm:pt>
    <dgm:pt modelId="{2A73281A-1483-41D8-8BA5-AA5E6BC22CE0}" type="parTrans" cxnId="{E76EECB9-AC64-402A-B261-B4A13881B0EF}">
      <dgm:prSet/>
      <dgm:spPr/>
      <dgm:t>
        <a:bodyPr/>
        <a:lstStyle/>
        <a:p>
          <a:pPr rtl="1"/>
          <a:endParaRPr lang="en-US" b="1">
            <a:latin typeface="IRNazanin" panose="02000506000000020002" pitchFamily="2" charset="-78"/>
            <a:cs typeface="B Nazanin" panose="00000400000000000000" pitchFamily="2" charset="-78"/>
          </a:endParaRPr>
        </a:p>
      </dgm:t>
    </dgm:pt>
    <dgm:pt modelId="{B29F1C6E-7FA9-476D-8C0D-23A7C4616C7E}" type="sibTrans" cxnId="{E76EECB9-AC64-402A-B261-B4A13881B0EF}">
      <dgm:prSet/>
      <dgm:spPr/>
      <dgm:t>
        <a:bodyPr/>
        <a:lstStyle/>
        <a:p>
          <a:pPr rtl="1"/>
          <a:endParaRPr lang="en-US" b="1">
            <a:latin typeface="IRNazanin" panose="02000506000000020002" pitchFamily="2" charset="-78"/>
            <a:cs typeface="B Nazanin" panose="00000400000000000000" pitchFamily="2" charset="-78"/>
          </a:endParaRPr>
        </a:p>
      </dgm:t>
    </dgm:pt>
    <dgm:pt modelId="{735848C8-2106-49F8-BEA7-8F6FC97D5EFD}">
      <dgm:prSet/>
      <dgm:spPr/>
      <dgm:t>
        <a:bodyPr/>
        <a:lstStyle/>
        <a:p>
          <a:pPr rtl="1"/>
          <a:r>
            <a:rPr lang="fa-IR" b="1">
              <a:latin typeface="IRNazanin" panose="02000506000000020002" pitchFamily="2" charset="-78"/>
              <a:cs typeface="B Nazanin" panose="00000400000000000000" pitchFamily="2" charset="-78"/>
            </a:rPr>
            <a:t>آشنا به مبانی و اصول معماری محیط‌های یادگیری</a:t>
          </a:r>
          <a:endParaRPr lang="en-US" b="1">
            <a:latin typeface="IRNazanin" panose="02000506000000020002" pitchFamily="2" charset="-78"/>
            <a:cs typeface="B Nazanin" panose="00000400000000000000" pitchFamily="2" charset="-78"/>
          </a:endParaRPr>
        </a:p>
      </dgm:t>
    </dgm:pt>
    <dgm:pt modelId="{EDF1F816-88CC-4696-A8EA-4423866362D7}" type="parTrans" cxnId="{7CAFB92C-F597-4173-AC92-37E6FD7F1B3E}">
      <dgm:prSet/>
      <dgm:spPr/>
      <dgm:t>
        <a:bodyPr/>
        <a:lstStyle/>
        <a:p>
          <a:pPr rtl="1"/>
          <a:endParaRPr lang="en-US" b="1">
            <a:latin typeface="IRNazanin" panose="02000506000000020002" pitchFamily="2" charset="-78"/>
            <a:cs typeface="B Nazanin" panose="00000400000000000000" pitchFamily="2" charset="-78"/>
          </a:endParaRPr>
        </a:p>
      </dgm:t>
    </dgm:pt>
    <dgm:pt modelId="{38CA6F68-EDEC-4EBC-8A73-064A55EA7D5E}" type="sibTrans" cxnId="{7CAFB92C-F597-4173-AC92-37E6FD7F1B3E}">
      <dgm:prSet/>
      <dgm:spPr/>
      <dgm:t>
        <a:bodyPr/>
        <a:lstStyle/>
        <a:p>
          <a:pPr rtl="1"/>
          <a:endParaRPr lang="en-US" b="1">
            <a:latin typeface="IRNazanin" panose="02000506000000020002" pitchFamily="2" charset="-78"/>
            <a:cs typeface="B Nazanin" panose="00000400000000000000" pitchFamily="2" charset="-78"/>
          </a:endParaRPr>
        </a:p>
      </dgm:t>
    </dgm:pt>
    <dgm:pt modelId="{7EEE5754-BB51-4FF7-9988-A8D42D221EB4}">
      <dgm:prSet/>
      <dgm:spPr/>
      <dgm:t>
        <a:bodyPr/>
        <a:lstStyle/>
        <a:p>
          <a:pPr rtl="1"/>
          <a:r>
            <a:rPr lang="fa-IR" b="1">
              <a:latin typeface="IRNazanin" panose="02000506000000020002" pitchFamily="2" charset="-78"/>
              <a:cs typeface="B Nazanin" panose="00000400000000000000" pitchFamily="2" charset="-78"/>
            </a:rPr>
            <a:t>آشنا به ابعاد و زوایای جغرافیایی محیط</a:t>
          </a:r>
          <a:endParaRPr lang="en-US" b="1">
            <a:latin typeface="IRNazanin" panose="02000506000000020002" pitchFamily="2" charset="-78"/>
            <a:cs typeface="B Nazanin" panose="00000400000000000000" pitchFamily="2" charset="-78"/>
          </a:endParaRPr>
        </a:p>
      </dgm:t>
    </dgm:pt>
    <dgm:pt modelId="{A038620A-2F3F-48B9-ACF8-493112485E84}" type="parTrans" cxnId="{318F1FC6-694D-43CC-A626-0DCDFF34C901}">
      <dgm:prSet/>
      <dgm:spPr/>
      <dgm:t>
        <a:bodyPr/>
        <a:lstStyle/>
        <a:p>
          <a:pPr rtl="1"/>
          <a:endParaRPr lang="en-US" b="1">
            <a:latin typeface="IRNazanin" panose="02000506000000020002" pitchFamily="2" charset="-78"/>
            <a:cs typeface="B Nazanin" panose="00000400000000000000" pitchFamily="2" charset="-78"/>
          </a:endParaRPr>
        </a:p>
      </dgm:t>
    </dgm:pt>
    <dgm:pt modelId="{948835AD-E386-407D-9B83-97C7511E2721}" type="sibTrans" cxnId="{318F1FC6-694D-43CC-A626-0DCDFF34C901}">
      <dgm:prSet/>
      <dgm:spPr/>
      <dgm:t>
        <a:bodyPr/>
        <a:lstStyle/>
        <a:p>
          <a:pPr rtl="1"/>
          <a:endParaRPr lang="en-US" b="1">
            <a:latin typeface="IRNazanin" panose="02000506000000020002" pitchFamily="2" charset="-78"/>
            <a:cs typeface="B Nazanin" panose="00000400000000000000" pitchFamily="2" charset="-78"/>
          </a:endParaRPr>
        </a:p>
      </dgm:t>
    </dgm:pt>
    <dgm:pt modelId="{F7FCB69E-DB1D-4564-9028-DCA55CB808A3}">
      <dgm:prSet/>
      <dgm:spPr/>
      <dgm:t>
        <a:bodyPr/>
        <a:lstStyle/>
        <a:p>
          <a:pPr rtl="1"/>
          <a:r>
            <a:rPr lang="fa-IR" b="1">
              <a:latin typeface="IRNazanin" panose="02000506000000020002" pitchFamily="2" charset="-78"/>
              <a:cs typeface="B Nazanin" panose="00000400000000000000" pitchFamily="2" charset="-78"/>
            </a:rPr>
            <a:t>آشنا با نظریه‌های طراحی و معماری معاصر</a:t>
          </a:r>
          <a:endParaRPr lang="en-US" b="1">
            <a:latin typeface="IRNazanin" panose="02000506000000020002" pitchFamily="2" charset="-78"/>
            <a:cs typeface="B Nazanin" panose="00000400000000000000" pitchFamily="2" charset="-78"/>
          </a:endParaRPr>
        </a:p>
      </dgm:t>
    </dgm:pt>
    <dgm:pt modelId="{38990AA8-6EB5-46EE-A401-C35A0C7413C8}" type="parTrans" cxnId="{78FE2242-3197-4F5F-910A-E4420C5350BE}">
      <dgm:prSet/>
      <dgm:spPr/>
      <dgm:t>
        <a:bodyPr/>
        <a:lstStyle/>
        <a:p>
          <a:pPr rtl="1"/>
          <a:endParaRPr lang="en-US" b="1">
            <a:latin typeface="IRNazanin" panose="02000506000000020002" pitchFamily="2" charset="-78"/>
            <a:cs typeface="B Nazanin" panose="00000400000000000000" pitchFamily="2" charset="-78"/>
          </a:endParaRPr>
        </a:p>
      </dgm:t>
    </dgm:pt>
    <dgm:pt modelId="{AC74AA7B-BAFF-49A6-805A-9E8034A7B082}" type="sibTrans" cxnId="{78FE2242-3197-4F5F-910A-E4420C5350BE}">
      <dgm:prSet/>
      <dgm:spPr/>
      <dgm:t>
        <a:bodyPr/>
        <a:lstStyle/>
        <a:p>
          <a:pPr rtl="1"/>
          <a:endParaRPr lang="en-US" b="1">
            <a:latin typeface="IRNazanin" panose="02000506000000020002" pitchFamily="2" charset="-78"/>
            <a:cs typeface="B Nazanin" panose="00000400000000000000" pitchFamily="2" charset="-78"/>
          </a:endParaRPr>
        </a:p>
      </dgm:t>
    </dgm:pt>
    <dgm:pt modelId="{479A0699-0818-4F97-B326-83DC4897FD5E}">
      <dgm:prSet/>
      <dgm:spPr/>
      <dgm:t>
        <a:bodyPr/>
        <a:lstStyle/>
        <a:p>
          <a:pPr rtl="1"/>
          <a:r>
            <a:rPr lang="fa-IR" b="1">
              <a:latin typeface="IRNazanin" panose="02000506000000020002" pitchFamily="2" charset="-78"/>
              <a:cs typeface="B Nazanin" panose="00000400000000000000" pitchFamily="2" charset="-78"/>
            </a:rPr>
            <a:t>دانش طراحی محیط‌های یادگیری</a:t>
          </a:r>
          <a:endParaRPr lang="en-US" b="1">
            <a:latin typeface="IRNazanin" panose="02000506000000020002" pitchFamily="2" charset="-78"/>
            <a:cs typeface="B Nazanin" panose="00000400000000000000" pitchFamily="2" charset="-78"/>
          </a:endParaRPr>
        </a:p>
      </dgm:t>
    </dgm:pt>
    <dgm:pt modelId="{110B904B-F389-4CAA-9425-989353D8E01D}" type="parTrans" cxnId="{01BDC2C5-79AC-426B-90F5-2034A17AE8AC}">
      <dgm:prSet/>
      <dgm:spPr/>
      <dgm:t>
        <a:bodyPr/>
        <a:lstStyle/>
        <a:p>
          <a:pPr rtl="1"/>
          <a:endParaRPr lang="en-US" b="1">
            <a:latin typeface="IRNazanin" panose="02000506000000020002" pitchFamily="2" charset="-78"/>
            <a:cs typeface="B Nazanin" panose="00000400000000000000" pitchFamily="2" charset="-78"/>
          </a:endParaRPr>
        </a:p>
      </dgm:t>
    </dgm:pt>
    <dgm:pt modelId="{82DC3DD1-5340-4D33-81BF-0C64F8298641}" type="sibTrans" cxnId="{01BDC2C5-79AC-426B-90F5-2034A17AE8AC}">
      <dgm:prSet/>
      <dgm:spPr/>
      <dgm:t>
        <a:bodyPr/>
        <a:lstStyle/>
        <a:p>
          <a:pPr rtl="1"/>
          <a:endParaRPr lang="en-US" b="1">
            <a:latin typeface="IRNazanin" panose="02000506000000020002" pitchFamily="2" charset="-78"/>
            <a:cs typeface="B Nazanin" panose="00000400000000000000" pitchFamily="2" charset="-78"/>
          </a:endParaRPr>
        </a:p>
      </dgm:t>
    </dgm:pt>
    <dgm:pt modelId="{59A5E29D-B54B-41EF-9B35-41F089CDE29C}">
      <dgm:prSet/>
      <dgm:spPr/>
      <dgm:t>
        <a:bodyPr/>
        <a:lstStyle/>
        <a:p>
          <a:pPr rtl="1"/>
          <a:r>
            <a:rPr lang="fa-IR" b="1">
              <a:latin typeface="IRNazanin" panose="02000506000000020002" pitchFamily="2" charset="-78"/>
              <a:cs typeface="B Nazanin" panose="00000400000000000000" pitchFamily="2" charset="-78"/>
            </a:rPr>
            <a:t>دانش مدیریت یا دانش‌های مرتبط</a:t>
          </a:r>
          <a:endParaRPr lang="en-US" b="1">
            <a:latin typeface="IRNazanin" panose="02000506000000020002" pitchFamily="2" charset="-78"/>
            <a:cs typeface="B Nazanin" panose="00000400000000000000" pitchFamily="2" charset="-78"/>
          </a:endParaRPr>
        </a:p>
      </dgm:t>
    </dgm:pt>
    <dgm:pt modelId="{3AB2CAE5-CAEC-48D8-BD08-5DABEE2353A7}" type="parTrans" cxnId="{42BCB108-CF08-4F50-95A7-70387CC6F705}">
      <dgm:prSet/>
      <dgm:spPr/>
      <dgm:t>
        <a:bodyPr/>
        <a:lstStyle/>
        <a:p>
          <a:pPr rtl="1"/>
          <a:endParaRPr lang="en-US" b="1">
            <a:latin typeface="IRNazanin" panose="02000506000000020002" pitchFamily="2" charset="-78"/>
            <a:cs typeface="B Nazanin" panose="00000400000000000000" pitchFamily="2" charset="-78"/>
          </a:endParaRPr>
        </a:p>
      </dgm:t>
    </dgm:pt>
    <dgm:pt modelId="{9FA07B7F-5CE3-4A45-B0D1-E869EDDBAF5A}" type="sibTrans" cxnId="{42BCB108-CF08-4F50-95A7-70387CC6F705}">
      <dgm:prSet/>
      <dgm:spPr/>
      <dgm:t>
        <a:bodyPr/>
        <a:lstStyle/>
        <a:p>
          <a:pPr rtl="1"/>
          <a:endParaRPr lang="en-US" b="1">
            <a:latin typeface="IRNazanin" panose="02000506000000020002" pitchFamily="2" charset="-78"/>
            <a:cs typeface="B Nazanin" panose="00000400000000000000" pitchFamily="2" charset="-78"/>
          </a:endParaRPr>
        </a:p>
      </dgm:t>
    </dgm:pt>
    <dgm:pt modelId="{3BAF729E-8957-41F3-8424-F74FA1A743CE}">
      <dgm:prSet/>
      <dgm:spPr/>
      <dgm:t>
        <a:bodyPr/>
        <a:lstStyle/>
        <a:p>
          <a:pPr rtl="1"/>
          <a:r>
            <a:rPr lang="fa-IR" b="1">
              <a:latin typeface="IRNazanin" panose="02000506000000020002" pitchFamily="2" charset="-78"/>
              <a:cs typeface="B Nazanin" panose="00000400000000000000" pitchFamily="2" charset="-78"/>
            </a:rPr>
            <a:t>تربیت‌بدنی</a:t>
          </a:r>
          <a:endParaRPr lang="en-US" b="1">
            <a:latin typeface="IRNazanin" panose="02000506000000020002" pitchFamily="2" charset="-78"/>
            <a:cs typeface="B Nazanin" panose="00000400000000000000" pitchFamily="2" charset="-78"/>
          </a:endParaRPr>
        </a:p>
      </dgm:t>
    </dgm:pt>
    <dgm:pt modelId="{4107F99D-6F55-42D7-9006-076A06E51A98}" type="parTrans" cxnId="{B780086A-E7BE-422E-9CF6-B5E6EA180259}">
      <dgm:prSet/>
      <dgm:spPr/>
      <dgm:t>
        <a:bodyPr/>
        <a:lstStyle/>
        <a:p>
          <a:endParaRPr lang="en-US">
            <a:cs typeface="B Nazanin" panose="00000400000000000000" pitchFamily="2" charset="-78"/>
          </a:endParaRPr>
        </a:p>
      </dgm:t>
    </dgm:pt>
    <dgm:pt modelId="{EB5DBFC8-C4CC-4DCA-B35E-FFD4CCEAEE07}" type="sibTrans" cxnId="{B780086A-E7BE-422E-9CF6-B5E6EA180259}">
      <dgm:prSet/>
      <dgm:spPr/>
      <dgm:t>
        <a:bodyPr/>
        <a:lstStyle/>
        <a:p>
          <a:endParaRPr lang="en-US">
            <a:cs typeface="B Nazanin" panose="00000400000000000000" pitchFamily="2" charset="-78"/>
          </a:endParaRPr>
        </a:p>
      </dgm:t>
    </dgm:pt>
    <dgm:pt modelId="{A88FE959-CE0F-48BD-B162-91EDC2233174}">
      <dgm:prSet/>
      <dgm:spPr/>
      <dgm:t>
        <a:bodyPr/>
        <a:lstStyle/>
        <a:p>
          <a:pPr rtl="1"/>
          <a:r>
            <a:rPr lang="fa-IR" b="1">
              <a:latin typeface="IRNazanin" panose="02000506000000020002" pitchFamily="2" charset="-78"/>
              <a:cs typeface="B Nazanin" panose="00000400000000000000" pitchFamily="2" charset="-78"/>
            </a:rPr>
            <a:t>علوم اجتماعی</a:t>
          </a:r>
          <a:endParaRPr lang="en-US" b="1">
            <a:latin typeface="IRNazanin" panose="02000506000000020002" pitchFamily="2" charset="-78"/>
            <a:cs typeface="B Nazanin" panose="00000400000000000000" pitchFamily="2" charset="-78"/>
          </a:endParaRPr>
        </a:p>
      </dgm:t>
    </dgm:pt>
    <dgm:pt modelId="{A7980F2B-9C1B-4B60-B85C-1ED46D897F74}" type="parTrans" cxnId="{6FB451A3-4A36-49F4-A876-39F67F6441D8}">
      <dgm:prSet/>
      <dgm:spPr/>
      <dgm:t>
        <a:bodyPr/>
        <a:lstStyle/>
        <a:p>
          <a:endParaRPr lang="en-US">
            <a:cs typeface="B Nazanin" panose="00000400000000000000" pitchFamily="2" charset="-78"/>
          </a:endParaRPr>
        </a:p>
      </dgm:t>
    </dgm:pt>
    <dgm:pt modelId="{802A6323-B17A-487C-AF8F-3E78737729C2}" type="sibTrans" cxnId="{6FB451A3-4A36-49F4-A876-39F67F6441D8}">
      <dgm:prSet/>
      <dgm:spPr/>
      <dgm:t>
        <a:bodyPr/>
        <a:lstStyle/>
        <a:p>
          <a:endParaRPr lang="en-US">
            <a:cs typeface="B Nazanin" panose="00000400000000000000" pitchFamily="2" charset="-78"/>
          </a:endParaRPr>
        </a:p>
      </dgm:t>
    </dgm:pt>
    <dgm:pt modelId="{071E4E75-CD86-4E35-B880-80644D89D310}">
      <dgm:prSet/>
      <dgm:spPr/>
      <dgm:t>
        <a:bodyPr/>
        <a:lstStyle/>
        <a:p>
          <a:pPr rtl="1"/>
          <a:r>
            <a:rPr lang="fa-IR" b="1">
              <a:latin typeface="IRNazanin" panose="02000506000000020002" pitchFamily="2" charset="-78"/>
              <a:cs typeface="B Nazanin" panose="00000400000000000000" pitchFamily="2" charset="-78"/>
            </a:rPr>
            <a:t>روان‌شناسی</a:t>
          </a:r>
          <a:endParaRPr lang="en-US" b="1">
            <a:latin typeface="IRNazanin" panose="02000506000000020002" pitchFamily="2" charset="-78"/>
            <a:cs typeface="B Nazanin" panose="00000400000000000000" pitchFamily="2" charset="-78"/>
          </a:endParaRPr>
        </a:p>
      </dgm:t>
    </dgm:pt>
    <dgm:pt modelId="{C59DAAED-4F3F-4321-A067-11FB64FD929B}" type="parTrans" cxnId="{979CAF49-9774-48F7-B26B-DE069D8CB87E}">
      <dgm:prSet/>
      <dgm:spPr/>
      <dgm:t>
        <a:bodyPr/>
        <a:lstStyle/>
        <a:p>
          <a:endParaRPr lang="en-US">
            <a:cs typeface="B Nazanin" panose="00000400000000000000" pitchFamily="2" charset="-78"/>
          </a:endParaRPr>
        </a:p>
      </dgm:t>
    </dgm:pt>
    <dgm:pt modelId="{CDF289B7-4CA5-4F57-9865-9BE88A4A940C}" type="sibTrans" cxnId="{979CAF49-9774-48F7-B26B-DE069D8CB87E}">
      <dgm:prSet/>
      <dgm:spPr/>
      <dgm:t>
        <a:bodyPr/>
        <a:lstStyle/>
        <a:p>
          <a:endParaRPr lang="en-US">
            <a:cs typeface="B Nazanin" panose="00000400000000000000" pitchFamily="2" charset="-78"/>
          </a:endParaRPr>
        </a:p>
      </dgm:t>
    </dgm:pt>
    <dgm:pt modelId="{E41A740D-A02D-450E-B93C-3D1261F47B52}">
      <dgm:prSet/>
      <dgm:spPr/>
      <dgm:t>
        <a:bodyPr/>
        <a:lstStyle/>
        <a:p>
          <a:r>
            <a:rPr lang="fa-IR" b="1">
              <a:latin typeface="IRNazanin" panose="02000506000000020002" pitchFamily="2" charset="-78"/>
              <a:cs typeface="B Nazanin" panose="00000400000000000000" pitchFamily="2" charset="-78"/>
            </a:rPr>
            <a:t>آگاهی از علوم تربیتی</a:t>
          </a:r>
          <a:endParaRPr lang="en-US" b="1">
            <a:latin typeface="IRNazanin" panose="02000506000000020002" pitchFamily="2" charset="-78"/>
            <a:cs typeface="B Nazanin" panose="00000400000000000000" pitchFamily="2" charset="-78"/>
          </a:endParaRPr>
        </a:p>
      </dgm:t>
    </dgm:pt>
    <dgm:pt modelId="{4A16502A-FDCA-4B03-B3CF-4584367F3CDE}" type="parTrans" cxnId="{4A7EF5F4-D79C-4628-8EB7-608193BF9498}">
      <dgm:prSet/>
      <dgm:spPr/>
      <dgm:t>
        <a:bodyPr/>
        <a:lstStyle/>
        <a:p>
          <a:endParaRPr lang="en-US">
            <a:cs typeface="B Nazanin" panose="00000400000000000000" pitchFamily="2" charset="-78"/>
          </a:endParaRPr>
        </a:p>
      </dgm:t>
    </dgm:pt>
    <dgm:pt modelId="{7602D7D3-5B3F-4E4F-B332-E539EBEFA172}" type="sibTrans" cxnId="{4A7EF5F4-D79C-4628-8EB7-608193BF9498}">
      <dgm:prSet/>
      <dgm:spPr/>
      <dgm:t>
        <a:bodyPr/>
        <a:lstStyle/>
        <a:p>
          <a:endParaRPr lang="en-US">
            <a:cs typeface="B Nazanin" panose="00000400000000000000" pitchFamily="2" charset="-78"/>
          </a:endParaRPr>
        </a:p>
      </dgm:t>
    </dgm:pt>
    <dgm:pt modelId="{F9DDBBF9-C35E-4874-AFB9-08618B38172A}" type="pres">
      <dgm:prSet presAssocID="{35B7079B-3207-48C3-B7FC-21DE1CEB1D33}" presName="Name0" presStyleCnt="0">
        <dgm:presLayoutVars>
          <dgm:chPref val="1"/>
          <dgm:dir val="rev"/>
          <dgm:animOne val="branch"/>
          <dgm:animLvl val="lvl"/>
          <dgm:resizeHandles val="exact"/>
        </dgm:presLayoutVars>
      </dgm:prSet>
      <dgm:spPr/>
    </dgm:pt>
    <dgm:pt modelId="{FBC859B1-9F79-4BD0-9D05-7B89A14B2941}" type="pres">
      <dgm:prSet presAssocID="{BE3C33DA-410F-4AD4-915A-C4CCD0FAEFEE}" presName="root1" presStyleCnt="0"/>
      <dgm:spPr/>
    </dgm:pt>
    <dgm:pt modelId="{9A1540BE-9F96-4AEA-9918-40133D984C5A}" type="pres">
      <dgm:prSet presAssocID="{BE3C33DA-410F-4AD4-915A-C4CCD0FAEFEE}" presName="LevelOneTextNode" presStyleLbl="node0" presStyleIdx="0" presStyleCnt="1">
        <dgm:presLayoutVars>
          <dgm:chPref val="3"/>
        </dgm:presLayoutVars>
      </dgm:prSet>
      <dgm:spPr/>
    </dgm:pt>
    <dgm:pt modelId="{F80F1A42-7912-431B-851C-F8F77557EC55}" type="pres">
      <dgm:prSet presAssocID="{BE3C33DA-410F-4AD4-915A-C4CCD0FAEFEE}" presName="level2hierChild" presStyleCnt="0"/>
      <dgm:spPr/>
    </dgm:pt>
    <dgm:pt modelId="{29A6161E-6FE6-41CB-AC46-3F12ECE22660}" type="pres">
      <dgm:prSet presAssocID="{35FBB2EE-A89A-445B-B8A5-4A797806B08D}" presName="conn2-1" presStyleLbl="parChTrans1D2" presStyleIdx="0" presStyleCnt="4"/>
      <dgm:spPr/>
    </dgm:pt>
    <dgm:pt modelId="{C6D7C9F3-D65E-4FE3-AE13-F0C341B13ED1}" type="pres">
      <dgm:prSet presAssocID="{35FBB2EE-A89A-445B-B8A5-4A797806B08D}" presName="connTx" presStyleLbl="parChTrans1D2" presStyleIdx="0" presStyleCnt="4"/>
      <dgm:spPr/>
    </dgm:pt>
    <dgm:pt modelId="{DB2093D9-69FF-4CB4-9749-6B6410B283AD}" type="pres">
      <dgm:prSet presAssocID="{4C0C170D-FB69-4F70-A886-621583AD366E}" presName="root2" presStyleCnt="0"/>
      <dgm:spPr/>
    </dgm:pt>
    <dgm:pt modelId="{1E551F34-F211-444A-B8A8-972E2FBE4CCF}" type="pres">
      <dgm:prSet presAssocID="{4C0C170D-FB69-4F70-A886-621583AD366E}" presName="LevelTwoTextNode" presStyleLbl="node2" presStyleIdx="0" presStyleCnt="4">
        <dgm:presLayoutVars>
          <dgm:chPref val="3"/>
        </dgm:presLayoutVars>
      </dgm:prSet>
      <dgm:spPr/>
    </dgm:pt>
    <dgm:pt modelId="{2DA30B85-B1D7-498E-BE6D-2BBB40221DD6}" type="pres">
      <dgm:prSet presAssocID="{4C0C170D-FB69-4F70-A886-621583AD366E}" presName="level3hierChild" presStyleCnt="0"/>
      <dgm:spPr/>
    </dgm:pt>
    <dgm:pt modelId="{2CA969B1-2BEA-432C-BE3A-1C07D9B93B49}" type="pres">
      <dgm:prSet presAssocID="{85016F57-4B1D-40DD-9737-7918E2E9B106}" presName="conn2-1" presStyleLbl="parChTrans1D3" presStyleIdx="0" presStyleCnt="11"/>
      <dgm:spPr/>
    </dgm:pt>
    <dgm:pt modelId="{2E8A3501-2BAB-41CE-AC9C-E3269679E08D}" type="pres">
      <dgm:prSet presAssocID="{85016F57-4B1D-40DD-9737-7918E2E9B106}" presName="connTx" presStyleLbl="parChTrans1D3" presStyleIdx="0" presStyleCnt="11"/>
      <dgm:spPr/>
    </dgm:pt>
    <dgm:pt modelId="{2EAB14F6-3F05-4ADF-B513-78E1C4ED5210}" type="pres">
      <dgm:prSet presAssocID="{3C9462A6-124F-4A1C-A887-886284A4F1B1}" presName="root2" presStyleCnt="0"/>
      <dgm:spPr/>
    </dgm:pt>
    <dgm:pt modelId="{B5A2894D-CB5F-4522-8B0D-1C805D78DECC}" type="pres">
      <dgm:prSet presAssocID="{3C9462A6-124F-4A1C-A887-886284A4F1B1}" presName="LevelTwoTextNode" presStyleLbl="node3" presStyleIdx="0" presStyleCnt="11">
        <dgm:presLayoutVars>
          <dgm:chPref val="3"/>
        </dgm:presLayoutVars>
      </dgm:prSet>
      <dgm:spPr/>
    </dgm:pt>
    <dgm:pt modelId="{BA33BAFD-EF9C-4E61-B875-AA4A1F21E574}" type="pres">
      <dgm:prSet presAssocID="{3C9462A6-124F-4A1C-A887-886284A4F1B1}" presName="level3hierChild" presStyleCnt="0"/>
      <dgm:spPr/>
    </dgm:pt>
    <dgm:pt modelId="{F8FFBD4E-D632-4DAD-9973-7A3A9DFB6380}" type="pres">
      <dgm:prSet presAssocID="{4A16502A-FDCA-4B03-B3CF-4584367F3CDE}" presName="conn2-1" presStyleLbl="parChTrans1D3" presStyleIdx="1" presStyleCnt="11"/>
      <dgm:spPr/>
    </dgm:pt>
    <dgm:pt modelId="{DB972C9B-6918-4F98-A1AE-0671113DC594}" type="pres">
      <dgm:prSet presAssocID="{4A16502A-FDCA-4B03-B3CF-4584367F3CDE}" presName="connTx" presStyleLbl="parChTrans1D3" presStyleIdx="1" presStyleCnt="11"/>
      <dgm:spPr/>
    </dgm:pt>
    <dgm:pt modelId="{97B06607-FB4C-4B56-90F8-94B75C49B633}" type="pres">
      <dgm:prSet presAssocID="{E41A740D-A02D-450E-B93C-3D1261F47B52}" presName="root2" presStyleCnt="0"/>
      <dgm:spPr/>
    </dgm:pt>
    <dgm:pt modelId="{A7800B15-2A02-48A4-A269-EB7A8D4901AC}" type="pres">
      <dgm:prSet presAssocID="{E41A740D-A02D-450E-B93C-3D1261F47B52}" presName="LevelTwoTextNode" presStyleLbl="node3" presStyleIdx="1" presStyleCnt="11">
        <dgm:presLayoutVars>
          <dgm:chPref val="3"/>
        </dgm:presLayoutVars>
      </dgm:prSet>
      <dgm:spPr/>
    </dgm:pt>
    <dgm:pt modelId="{BC67CF7B-58FE-4CFF-A9EF-3F5676C8A4F2}" type="pres">
      <dgm:prSet presAssocID="{E41A740D-A02D-450E-B93C-3D1261F47B52}" presName="level3hierChild" presStyleCnt="0"/>
      <dgm:spPr/>
    </dgm:pt>
    <dgm:pt modelId="{A935CDFD-46D6-4881-896F-8C0E80DF66C7}" type="pres">
      <dgm:prSet presAssocID="{2A73281A-1483-41D8-8BA5-AA5E6BC22CE0}" presName="conn2-1" presStyleLbl="parChTrans1D3" presStyleIdx="2" presStyleCnt="11"/>
      <dgm:spPr/>
    </dgm:pt>
    <dgm:pt modelId="{DAD3DB82-86A9-40B8-A202-3AC230A42E86}" type="pres">
      <dgm:prSet presAssocID="{2A73281A-1483-41D8-8BA5-AA5E6BC22CE0}" presName="connTx" presStyleLbl="parChTrans1D3" presStyleIdx="2" presStyleCnt="11"/>
      <dgm:spPr/>
    </dgm:pt>
    <dgm:pt modelId="{2FA453CF-1356-4931-8394-84139A22D8A3}" type="pres">
      <dgm:prSet presAssocID="{58FD6155-90DD-4544-A996-76683224ECE5}" presName="root2" presStyleCnt="0"/>
      <dgm:spPr/>
    </dgm:pt>
    <dgm:pt modelId="{773F721E-F0EA-444D-A743-344B152D7B9C}" type="pres">
      <dgm:prSet presAssocID="{58FD6155-90DD-4544-A996-76683224ECE5}" presName="LevelTwoTextNode" presStyleLbl="node3" presStyleIdx="2" presStyleCnt="11">
        <dgm:presLayoutVars>
          <dgm:chPref val="3"/>
        </dgm:presLayoutVars>
      </dgm:prSet>
      <dgm:spPr/>
    </dgm:pt>
    <dgm:pt modelId="{1B2E6680-7CBE-4D55-BD21-C30D75563EC9}" type="pres">
      <dgm:prSet presAssocID="{58FD6155-90DD-4544-A996-76683224ECE5}" presName="level3hierChild" presStyleCnt="0"/>
      <dgm:spPr/>
    </dgm:pt>
    <dgm:pt modelId="{30167F2A-5BAC-4833-8E1F-24DF29A5E786}" type="pres">
      <dgm:prSet presAssocID="{070CD100-1E34-4C98-BEF8-C6A0EB819021}" presName="conn2-1" presStyleLbl="parChTrans1D2" presStyleIdx="1" presStyleCnt="4"/>
      <dgm:spPr/>
    </dgm:pt>
    <dgm:pt modelId="{6B6A3542-CB0A-41D5-8418-F99813989936}" type="pres">
      <dgm:prSet presAssocID="{070CD100-1E34-4C98-BEF8-C6A0EB819021}" presName="connTx" presStyleLbl="parChTrans1D2" presStyleIdx="1" presStyleCnt="4"/>
      <dgm:spPr/>
    </dgm:pt>
    <dgm:pt modelId="{89DB8A64-CE9E-4C96-A5A7-3951CE3FD5DF}" type="pres">
      <dgm:prSet presAssocID="{589137D6-8B47-4DED-A225-3BA9DC4E694B}" presName="root2" presStyleCnt="0"/>
      <dgm:spPr/>
    </dgm:pt>
    <dgm:pt modelId="{9FFA03C2-B72A-4419-859C-877FBABC7411}" type="pres">
      <dgm:prSet presAssocID="{589137D6-8B47-4DED-A225-3BA9DC4E694B}" presName="LevelTwoTextNode" presStyleLbl="node2" presStyleIdx="1" presStyleCnt="4">
        <dgm:presLayoutVars>
          <dgm:chPref val="3"/>
        </dgm:presLayoutVars>
      </dgm:prSet>
      <dgm:spPr/>
    </dgm:pt>
    <dgm:pt modelId="{1A49E8BF-0F83-468C-BB45-93539E0E04EA}" type="pres">
      <dgm:prSet presAssocID="{589137D6-8B47-4DED-A225-3BA9DC4E694B}" presName="level3hierChild" presStyleCnt="0"/>
      <dgm:spPr/>
    </dgm:pt>
    <dgm:pt modelId="{A6F9D646-4BF9-4752-AC55-58CB78216A4F}" type="pres">
      <dgm:prSet presAssocID="{EDF1F816-88CC-4696-A8EA-4423866362D7}" presName="conn2-1" presStyleLbl="parChTrans1D3" presStyleIdx="3" presStyleCnt="11"/>
      <dgm:spPr/>
    </dgm:pt>
    <dgm:pt modelId="{62FFEA47-ABD6-4D53-B39B-69D99C0CC5E6}" type="pres">
      <dgm:prSet presAssocID="{EDF1F816-88CC-4696-A8EA-4423866362D7}" presName="connTx" presStyleLbl="parChTrans1D3" presStyleIdx="3" presStyleCnt="11"/>
      <dgm:spPr/>
    </dgm:pt>
    <dgm:pt modelId="{87E76F7F-78D6-4128-A689-E3BE6F325E28}" type="pres">
      <dgm:prSet presAssocID="{735848C8-2106-49F8-BEA7-8F6FC97D5EFD}" presName="root2" presStyleCnt="0"/>
      <dgm:spPr/>
    </dgm:pt>
    <dgm:pt modelId="{E419123A-7590-4FE0-A883-92F0441E458E}" type="pres">
      <dgm:prSet presAssocID="{735848C8-2106-49F8-BEA7-8F6FC97D5EFD}" presName="LevelTwoTextNode" presStyleLbl="node3" presStyleIdx="3" presStyleCnt="11">
        <dgm:presLayoutVars>
          <dgm:chPref val="3"/>
        </dgm:presLayoutVars>
      </dgm:prSet>
      <dgm:spPr/>
    </dgm:pt>
    <dgm:pt modelId="{DE879908-0C48-4A6D-84FA-6EB8834D7F36}" type="pres">
      <dgm:prSet presAssocID="{735848C8-2106-49F8-BEA7-8F6FC97D5EFD}" presName="level3hierChild" presStyleCnt="0"/>
      <dgm:spPr/>
    </dgm:pt>
    <dgm:pt modelId="{845D152E-80DB-4059-96CA-AA0DD6D40B8D}" type="pres">
      <dgm:prSet presAssocID="{110B904B-F389-4CAA-9425-989353D8E01D}" presName="conn2-1" presStyleLbl="parChTrans1D3" presStyleIdx="4" presStyleCnt="11"/>
      <dgm:spPr/>
    </dgm:pt>
    <dgm:pt modelId="{4C0A18AC-34AB-42A8-9409-1EA4F3C33C6C}" type="pres">
      <dgm:prSet presAssocID="{110B904B-F389-4CAA-9425-989353D8E01D}" presName="connTx" presStyleLbl="parChTrans1D3" presStyleIdx="4" presStyleCnt="11"/>
      <dgm:spPr/>
    </dgm:pt>
    <dgm:pt modelId="{2BFFAB07-C467-4DF2-B2BB-723633A295DA}" type="pres">
      <dgm:prSet presAssocID="{479A0699-0818-4F97-B326-83DC4897FD5E}" presName="root2" presStyleCnt="0"/>
      <dgm:spPr/>
    </dgm:pt>
    <dgm:pt modelId="{9769B6FC-30EC-438E-B4F6-529109773886}" type="pres">
      <dgm:prSet presAssocID="{479A0699-0818-4F97-B326-83DC4897FD5E}" presName="LevelTwoTextNode" presStyleLbl="node3" presStyleIdx="4" presStyleCnt="11">
        <dgm:presLayoutVars>
          <dgm:chPref val="3"/>
        </dgm:presLayoutVars>
      </dgm:prSet>
      <dgm:spPr/>
    </dgm:pt>
    <dgm:pt modelId="{211D4234-9918-4668-97A4-3A5D864BE9A2}" type="pres">
      <dgm:prSet presAssocID="{479A0699-0818-4F97-B326-83DC4897FD5E}" presName="level3hierChild" presStyleCnt="0"/>
      <dgm:spPr/>
    </dgm:pt>
    <dgm:pt modelId="{FED817FF-70E4-4DB1-B51B-7007030BEF7F}" type="pres">
      <dgm:prSet presAssocID="{38990AA8-6EB5-46EE-A401-C35A0C7413C8}" presName="conn2-1" presStyleLbl="parChTrans1D3" presStyleIdx="5" presStyleCnt="11"/>
      <dgm:spPr/>
    </dgm:pt>
    <dgm:pt modelId="{3801A63D-D8B7-48FE-9172-3F4966625BA6}" type="pres">
      <dgm:prSet presAssocID="{38990AA8-6EB5-46EE-A401-C35A0C7413C8}" presName="connTx" presStyleLbl="parChTrans1D3" presStyleIdx="5" presStyleCnt="11"/>
      <dgm:spPr/>
    </dgm:pt>
    <dgm:pt modelId="{50EB9E32-5671-442F-9707-16695C63E7D9}" type="pres">
      <dgm:prSet presAssocID="{F7FCB69E-DB1D-4564-9028-DCA55CB808A3}" presName="root2" presStyleCnt="0"/>
      <dgm:spPr/>
    </dgm:pt>
    <dgm:pt modelId="{F882A42F-6422-4A41-9A6A-F7F34CC4548C}" type="pres">
      <dgm:prSet presAssocID="{F7FCB69E-DB1D-4564-9028-DCA55CB808A3}" presName="LevelTwoTextNode" presStyleLbl="node3" presStyleIdx="5" presStyleCnt="11">
        <dgm:presLayoutVars>
          <dgm:chPref val="3"/>
        </dgm:presLayoutVars>
      </dgm:prSet>
      <dgm:spPr/>
    </dgm:pt>
    <dgm:pt modelId="{EB21381B-6DFE-4EE6-914C-DD52FBCC0B56}" type="pres">
      <dgm:prSet presAssocID="{F7FCB69E-DB1D-4564-9028-DCA55CB808A3}" presName="level3hierChild" presStyleCnt="0"/>
      <dgm:spPr/>
    </dgm:pt>
    <dgm:pt modelId="{1E758FEF-0F3F-4A7F-BF64-08D2863D8377}" type="pres">
      <dgm:prSet presAssocID="{A038620A-2F3F-48B9-ACF8-493112485E84}" presName="conn2-1" presStyleLbl="parChTrans1D3" presStyleIdx="6" presStyleCnt="11"/>
      <dgm:spPr/>
    </dgm:pt>
    <dgm:pt modelId="{FBB45CFD-E874-468B-88F5-5B669DF80CF1}" type="pres">
      <dgm:prSet presAssocID="{A038620A-2F3F-48B9-ACF8-493112485E84}" presName="connTx" presStyleLbl="parChTrans1D3" presStyleIdx="6" presStyleCnt="11"/>
      <dgm:spPr/>
    </dgm:pt>
    <dgm:pt modelId="{65D89000-461D-4B39-9CDE-AD79BC06C70D}" type="pres">
      <dgm:prSet presAssocID="{7EEE5754-BB51-4FF7-9988-A8D42D221EB4}" presName="root2" presStyleCnt="0"/>
      <dgm:spPr/>
    </dgm:pt>
    <dgm:pt modelId="{959D04B6-750E-4621-8B28-DE3E9E93C6B4}" type="pres">
      <dgm:prSet presAssocID="{7EEE5754-BB51-4FF7-9988-A8D42D221EB4}" presName="LevelTwoTextNode" presStyleLbl="node3" presStyleIdx="6" presStyleCnt="11">
        <dgm:presLayoutVars>
          <dgm:chPref val="3"/>
        </dgm:presLayoutVars>
      </dgm:prSet>
      <dgm:spPr/>
    </dgm:pt>
    <dgm:pt modelId="{50346769-116A-48CE-B882-EEA11618194F}" type="pres">
      <dgm:prSet presAssocID="{7EEE5754-BB51-4FF7-9988-A8D42D221EB4}" presName="level3hierChild" presStyleCnt="0"/>
      <dgm:spPr/>
    </dgm:pt>
    <dgm:pt modelId="{6AF38BA3-1622-4B36-A645-C7812D0D8EAE}" type="pres">
      <dgm:prSet presAssocID="{A22D5156-505A-4978-AAE3-5C45F36AA098}" presName="conn2-1" presStyleLbl="parChTrans1D2" presStyleIdx="2" presStyleCnt="4"/>
      <dgm:spPr/>
    </dgm:pt>
    <dgm:pt modelId="{9B269287-351E-40BE-9EC4-A70AE79A3FCE}" type="pres">
      <dgm:prSet presAssocID="{A22D5156-505A-4978-AAE3-5C45F36AA098}" presName="connTx" presStyleLbl="parChTrans1D2" presStyleIdx="2" presStyleCnt="4"/>
      <dgm:spPr/>
    </dgm:pt>
    <dgm:pt modelId="{C6975C81-A14E-48CC-A338-6CC02EA5E78A}" type="pres">
      <dgm:prSet presAssocID="{B45D4A04-A56C-4089-83DE-5C1C742020D8}" presName="root2" presStyleCnt="0"/>
      <dgm:spPr/>
    </dgm:pt>
    <dgm:pt modelId="{F2C5253B-BA1D-4DC4-82FB-FC41D012F749}" type="pres">
      <dgm:prSet presAssocID="{B45D4A04-A56C-4089-83DE-5C1C742020D8}" presName="LevelTwoTextNode" presStyleLbl="node2" presStyleIdx="2" presStyleCnt="4">
        <dgm:presLayoutVars>
          <dgm:chPref val="3"/>
        </dgm:presLayoutVars>
      </dgm:prSet>
      <dgm:spPr/>
    </dgm:pt>
    <dgm:pt modelId="{D0D4B60D-9932-4461-A9E5-9AD76ADBA1F1}" type="pres">
      <dgm:prSet presAssocID="{B45D4A04-A56C-4089-83DE-5C1C742020D8}" presName="level3hierChild" presStyleCnt="0"/>
      <dgm:spPr/>
    </dgm:pt>
    <dgm:pt modelId="{07B64870-6DD0-4F69-8024-75BFA7F28361}" type="pres">
      <dgm:prSet presAssocID="{3AB2CAE5-CAEC-48D8-BD08-5DABEE2353A7}" presName="conn2-1" presStyleLbl="parChTrans1D3" presStyleIdx="7" presStyleCnt="11"/>
      <dgm:spPr/>
    </dgm:pt>
    <dgm:pt modelId="{760A853D-FF8E-4751-919D-F1D0FF8DD3D1}" type="pres">
      <dgm:prSet presAssocID="{3AB2CAE5-CAEC-48D8-BD08-5DABEE2353A7}" presName="connTx" presStyleLbl="parChTrans1D3" presStyleIdx="7" presStyleCnt="11"/>
      <dgm:spPr/>
    </dgm:pt>
    <dgm:pt modelId="{C9D5CFA7-2CE0-4775-A68E-F578438F7840}" type="pres">
      <dgm:prSet presAssocID="{59A5E29D-B54B-41EF-9B35-41F089CDE29C}" presName="root2" presStyleCnt="0"/>
      <dgm:spPr/>
    </dgm:pt>
    <dgm:pt modelId="{A200CDC9-2084-4A66-A6CB-FD246F74E07E}" type="pres">
      <dgm:prSet presAssocID="{59A5E29D-B54B-41EF-9B35-41F089CDE29C}" presName="LevelTwoTextNode" presStyleLbl="node3" presStyleIdx="7" presStyleCnt="11">
        <dgm:presLayoutVars>
          <dgm:chPref val="3"/>
        </dgm:presLayoutVars>
      </dgm:prSet>
      <dgm:spPr/>
    </dgm:pt>
    <dgm:pt modelId="{1D4B73EA-B9C1-4870-AC8C-34ED3ADDA232}" type="pres">
      <dgm:prSet presAssocID="{59A5E29D-B54B-41EF-9B35-41F089CDE29C}" presName="level3hierChild" presStyleCnt="0"/>
      <dgm:spPr/>
    </dgm:pt>
    <dgm:pt modelId="{8621BEB0-3D1E-4227-87E6-EAED071AF3EF}" type="pres">
      <dgm:prSet presAssocID="{F9AB8CB8-1A28-4901-ADDC-7AAF40BBE262}" presName="conn2-1" presStyleLbl="parChTrans1D2" presStyleIdx="3" presStyleCnt="4"/>
      <dgm:spPr/>
    </dgm:pt>
    <dgm:pt modelId="{78593B30-3043-4C2C-8777-BED88EA6E7BE}" type="pres">
      <dgm:prSet presAssocID="{F9AB8CB8-1A28-4901-ADDC-7AAF40BBE262}" presName="connTx" presStyleLbl="parChTrans1D2" presStyleIdx="3" presStyleCnt="4"/>
      <dgm:spPr/>
    </dgm:pt>
    <dgm:pt modelId="{5A765210-5C4B-4483-BEB2-120F5F758BCA}" type="pres">
      <dgm:prSet presAssocID="{91CF90D9-2105-4ACA-9BF8-83B78319955D}" presName="root2" presStyleCnt="0"/>
      <dgm:spPr/>
    </dgm:pt>
    <dgm:pt modelId="{6BA29C73-7E37-475C-8785-10167D910370}" type="pres">
      <dgm:prSet presAssocID="{91CF90D9-2105-4ACA-9BF8-83B78319955D}" presName="LevelTwoTextNode" presStyleLbl="node2" presStyleIdx="3" presStyleCnt="4">
        <dgm:presLayoutVars>
          <dgm:chPref val="3"/>
        </dgm:presLayoutVars>
      </dgm:prSet>
      <dgm:spPr/>
    </dgm:pt>
    <dgm:pt modelId="{5A0F908D-7F9A-4419-9EC2-CB7C1FE8B50B}" type="pres">
      <dgm:prSet presAssocID="{91CF90D9-2105-4ACA-9BF8-83B78319955D}" presName="level3hierChild" presStyleCnt="0"/>
      <dgm:spPr/>
    </dgm:pt>
    <dgm:pt modelId="{5F531DF4-6A8B-4F66-A58C-A50FFBE7572E}" type="pres">
      <dgm:prSet presAssocID="{C59DAAED-4F3F-4321-A067-11FB64FD929B}" presName="conn2-1" presStyleLbl="parChTrans1D3" presStyleIdx="8" presStyleCnt="11"/>
      <dgm:spPr/>
    </dgm:pt>
    <dgm:pt modelId="{CE3ABA65-2B06-4FE4-8AE6-C3DA3A4C848F}" type="pres">
      <dgm:prSet presAssocID="{C59DAAED-4F3F-4321-A067-11FB64FD929B}" presName="connTx" presStyleLbl="parChTrans1D3" presStyleIdx="8" presStyleCnt="11"/>
      <dgm:spPr/>
    </dgm:pt>
    <dgm:pt modelId="{E8DDFF93-9178-44A2-B1F4-AFE5CE630BB4}" type="pres">
      <dgm:prSet presAssocID="{071E4E75-CD86-4E35-B880-80644D89D310}" presName="root2" presStyleCnt="0"/>
      <dgm:spPr/>
    </dgm:pt>
    <dgm:pt modelId="{8D1E0D9C-1FB5-43A2-BF28-394C67EEC7DB}" type="pres">
      <dgm:prSet presAssocID="{071E4E75-CD86-4E35-B880-80644D89D310}" presName="LevelTwoTextNode" presStyleLbl="node3" presStyleIdx="8" presStyleCnt="11">
        <dgm:presLayoutVars>
          <dgm:chPref val="3"/>
        </dgm:presLayoutVars>
      </dgm:prSet>
      <dgm:spPr/>
    </dgm:pt>
    <dgm:pt modelId="{99961FE6-2147-4C73-A698-B1BA9EA7A373}" type="pres">
      <dgm:prSet presAssocID="{071E4E75-CD86-4E35-B880-80644D89D310}" presName="level3hierChild" presStyleCnt="0"/>
      <dgm:spPr/>
    </dgm:pt>
    <dgm:pt modelId="{335D4391-8D4B-4A7E-933D-A57622F8CD7C}" type="pres">
      <dgm:prSet presAssocID="{A7980F2B-9C1B-4B60-B85C-1ED46D897F74}" presName="conn2-1" presStyleLbl="parChTrans1D3" presStyleIdx="9" presStyleCnt="11"/>
      <dgm:spPr/>
    </dgm:pt>
    <dgm:pt modelId="{9BBDBEFF-3984-4F94-807F-69DB48B5E0B3}" type="pres">
      <dgm:prSet presAssocID="{A7980F2B-9C1B-4B60-B85C-1ED46D897F74}" presName="connTx" presStyleLbl="parChTrans1D3" presStyleIdx="9" presStyleCnt="11"/>
      <dgm:spPr/>
    </dgm:pt>
    <dgm:pt modelId="{189F4A0B-5525-4AC0-9AB4-35DAACAAF7CB}" type="pres">
      <dgm:prSet presAssocID="{A88FE959-CE0F-48BD-B162-91EDC2233174}" presName="root2" presStyleCnt="0"/>
      <dgm:spPr/>
    </dgm:pt>
    <dgm:pt modelId="{3EA3CD68-1A3A-4110-98BC-9FACDA4CB746}" type="pres">
      <dgm:prSet presAssocID="{A88FE959-CE0F-48BD-B162-91EDC2233174}" presName="LevelTwoTextNode" presStyleLbl="node3" presStyleIdx="9" presStyleCnt="11">
        <dgm:presLayoutVars>
          <dgm:chPref val="3"/>
        </dgm:presLayoutVars>
      </dgm:prSet>
      <dgm:spPr/>
    </dgm:pt>
    <dgm:pt modelId="{CB83D7CF-7FFE-4812-8A46-5EF59C2508BD}" type="pres">
      <dgm:prSet presAssocID="{A88FE959-CE0F-48BD-B162-91EDC2233174}" presName="level3hierChild" presStyleCnt="0"/>
      <dgm:spPr/>
    </dgm:pt>
    <dgm:pt modelId="{0E19DE09-55D9-4CB3-A4AB-BB394623E77A}" type="pres">
      <dgm:prSet presAssocID="{4107F99D-6F55-42D7-9006-076A06E51A98}" presName="conn2-1" presStyleLbl="parChTrans1D3" presStyleIdx="10" presStyleCnt="11"/>
      <dgm:spPr/>
    </dgm:pt>
    <dgm:pt modelId="{28D7D614-FE9D-4FA1-8D51-B4FAFA08ED3A}" type="pres">
      <dgm:prSet presAssocID="{4107F99D-6F55-42D7-9006-076A06E51A98}" presName="connTx" presStyleLbl="parChTrans1D3" presStyleIdx="10" presStyleCnt="11"/>
      <dgm:spPr/>
    </dgm:pt>
    <dgm:pt modelId="{8BAED034-EDAF-432E-8D38-DD7565B5F4BF}" type="pres">
      <dgm:prSet presAssocID="{3BAF729E-8957-41F3-8424-F74FA1A743CE}" presName="root2" presStyleCnt="0"/>
      <dgm:spPr/>
    </dgm:pt>
    <dgm:pt modelId="{DCA15CB3-0C5C-435F-93CC-552E146DE5D3}" type="pres">
      <dgm:prSet presAssocID="{3BAF729E-8957-41F3-8424-F74FA1A743CE}" presName="LevelTwoTextNode" presStyleLbl="node3" presStyleIdx="10" presStyleCnt="11">
        <dgm:presLayoutVars>
          <dgm:chPref val="3"/>
        </dgm:presLayoutVars>
      </dgm:prSet>
      <dgm:spPr/>
    </dgm:pt>
    <dgm:pt modelId="{54CEE042-CDDF-477D-ACEA-92EF5D96FB64}" type="pres">
      <dgm:prSet presAssocID="{3BAF729E-8957-41F3-8424-F74FA1A743CE}" presName="level3hierChild" presStyleCnt="0"/>
      <dgm:spPr/>
    </dgm:pt>
  </dgm:ptLst>
  <dgm:cxnLst>
    <dgm:cxn modelId="{724DE100-ACF5-43A8-9D19-4D84134CEAA1}" type="presOf" srcId="{BE3C33DA-410F-4AD4-915A-C4CCD0FAEFEE}" destId="{9A1540BE-9F96-4AEA-9918-40133D984C5A}" srcOrd="0" destOrd="0" presId="urn:microsoft.com/office/officeart/2008/layout/HorizontalMultiLevelHierarchy"/>
    <dgm:cxn modelId="{E8043D03-4C3C-434C-B6EE-06C58E9B68EC}" srcId="{35B7079B-3207-48C3-B7FC-21DE1CEB1D33}" destId="{BE3C33DA-410F-4AD4-915A-C4CCD0FAEFEE}" srcOrd="0" destOrd="0" parTransId="{31109555-6ADA-442F-A07D-295DC7D851B9}" sibTransId="{997C2405-49BF-49B2-8D8D-21E6C002780F}"/>
    <dgm:cxn modelId="{42BCB108-CF08-4F50-95A7-70387CC6F705}" srcId="{B45D4A04-A56C-4089-83DE-5C1C742020D8}" destId="{59A5E29D-B54B-41EF-9B35-41F089CDE29C}" srcOrd="0" destOrd="0" parTransId="{3AB2CAE5-CAEC-48D8-BD08-5DABEE2353A7}" sibTransId="{9FA07B7F-5CE3-4A45-B0D1-E869EDDBAF5A}"/>
    <dgm:cxn modelId="{240B5213-FDFA-4B29-BACD-406BE90EA9B9}" type="presOf" srcId="{91CF90D9-2105-4ACA-9BF8-83B78319955D}" destId="{6BA29C73-7E37-475C-8785-10167D910370}" srcOrd="0" destOrd="0" presId="urn:microsoft.com/office/officeart/2008/layout/HorizontalMultiLevelHierarchy"/>
    <dgm:cxn modelId="{10A09B1D-7910-44BB-9BB0-66C36B02FD12}" type="presOf" srcId="{C59DAAED-4F3F-4321-A067-11FB64FD929B}" destId="{CE3ABA65-2B06-4FE4-8AE6-C3DA3A4C848F}" srcOrd="1" destOrd="0" presId="urn:microsoft.com/office/officeart/2008/layout/HorizontalMultiLevelHierarchy"/>
    <dgm:cxn modelId="{8697FE1D-B8A8-4049-BDE5-D97D38AE8EB3}" type="presOf" srcId="{85016F57-4B1D-40DD-9737-7918E2E9B106}" destId="{2CA969B1-2BEA-432C-BE3A-1C07D9B93B49}" srcOrd="0" destOrd="0" presId="urn:microsoft.com/office/officeart/2008/layout/HorizontalMultiLevelHierarchy"/>
    <dgm:cxn modelId="{EE4D1020-B905-4029-9A6B-D7CB1A5C4693}" type="presOf" srcId="{3C9462A6-124F-4A1C-A887-886284A4F1B1}" destId="{B5A2894D-CB5F-4522-8B0D-1C805D78DECC}" srcOrd="0" destOrd="0" presId="urn:microsoft.com/office/officeart/2008/layout/HorizontalMultiLevelHierarchy"/>
    <dgm:cxn modelId="{F03C3220-95AD-4F01-BD8B-EF6B9B7B5390}" type="presOf" srcId="{7EEE5754-BB51-4FF7-9988-A8D42D221EB4}" destId="{959D04B6-750E-4621-8B28-DE3E9E93C6B4}" srcOrd="0" destOrd="0" presId="urn:microsoft.com/office/officeart/2008/layout/HorizontalMultiLevelHierarchy"/>
    <dgm:cxn modelId="{62581422-3D32-45D4-9190-DDE16E35DAC4}" type="presOf" srcId="{A038620A-2F3F-48B9-ACF8-493112485E84}" destId="{1E758FEF-0F3F-4A7F-BF64-08D2863D8377}" srcOrd="0" destOrd="0" presId="urn:microsoft.com/office/officeart/2008/layout/HorizontalMultiLevelHierarchy"/>
    <dgm:cxn modelId="{B1D7AA25-12B0-4AC8-98FE-0FF7B6FA888D}" type="presOf" srcId="{E41A740D-A02D-450E-B93C-3D1261F47B52}" destId="{A7800B15-2A02-48A4-A269-EB7A8D4901AC}" srcOrd="0" destOrd="0" presId="urn:microsoft.com/office/officeart/2008/layout/HorizontalMultiLevelHierarchy"/>
    <dgm:cxn modelId="{7CAFB92C-F597-4173-AC92-37E6FD7F1B3E}" srcId="{589137D6-8B47-4DED-A225-3BA9DC4E694B}" destId="{735848C8-2106-49F8-BEA7-8F6FC97D5EFD}" srcOrd="0" destOrd="0" parTransId="{EDF1F816-88CC-4696-A8EA-4423866362D7}" sibTransId="{38CA6F68-EDEC-4EBC-8A73-064A55EA7D5E}"/>
    <dgm:cxn modelId="{0A1BDB30-2A67-4E1E-A619-DC61289FB084}" srcId="{BE3C33DA-410F-4AD4-915A-C4CCD0FAEFEE}" destId="{4C0C170D-FB69-4F70-A886-621583AD366E}" srcOrd="0" destOrd="0" parTransId="{35FBB2EE-A89A-445B-B8A5-4A797806B08D}" sibTransId="{E8803FF2-7FB1-48FE-BF1E-5490789D077D}"/>
    <dgm:cxn modelId="{B2850B31-8C3E-4D90-B37D-D7DD05A6B7B2}" type="presOf" srcId="{C59DAAED-4F3F-4321-A067-11FB64FD929B}" destId="{5F531DF4-6A8B-4F66-A58C-A50FFBE7572E}" srcOrd="0" destOrd="0" presId="urn:microsoft.com/office/officeart/2008/layout/HorizontalMultiLevelHierarchy"/>
    <dgm:cxn modelId="{E4A60932-0A0E-43F2-AB93-3D3E5802E774}" type="presOf" srcId="{59A5E29D-B54B-41EF-9B35-41F089CDE29C}" destId="{A200CDC9-2084-4A66-A6CB-FD246F74E07E}" srcOrd="0" destOrd="0" presId="urn:microsoft.com/office/officeart/2008/layout/HorizontalMultiLevelHierarchy"/>
    <dgm:cxn modelId="{D4A37B34-05C9-47E3-9303-BD84E7BE5964}" type="presOf" srcId="{A7980F2B-9C1B-4B60-B85C-1ED46D897F74}" destId="{335D4391-8D4B-4A7E-933D-A57622F8CD7C}" srcOrd="0" destOrd="0" presId="urn:microsoft.com/office/officeart/2008/layout/HorizontalMultiLevelHierarchy"/>
    <dgm:cxn modelId="{3BE9D039-7211-4883-8433-B1B549C32B09}" type="presOf" srcId="{3BAF729E-8957-41F3-8424-F74FA1A743CE}" destId="{DCA15CB3-0C5C-435F-93CC-552E146DE5D3}" srcOrd="0" destOrd="0" presId="urn:microsoft.com/office/officeart/2008/layout/HorizontalMultiLevelHierarchy"/>
    <dgm:cxn modelId="{C6ADD33E-6348-4E35-8FD4-08715EF235FF}" type="presOf" srcId="{2A73281A-1483-41D8-8BA5-AA5E6BC22CE0}" destId="{DAD3DB82-86A9-40B8-A202-3AC230A42E86}" srcOrd="1" destOrd="0" presId="urn:microsoft.com/office/officeart/2008/layout/HorizontalMultiLevelHierarchy"/>
    <dgm:cxn modelId="{915D215C-28A3-41C9-8DC4-1D8BE764FBC3}" type="presOf" srcId="{735848C8-2106-49F8-BEA7-8F6FC97D5EFD}" destId="{E419123A-7590-4FE0-A883-92F0441E458E}" srcOrd="0" destOrd="0" presId="urn:microsoft.com/office/officeart/2008/layout/HorizontalMultiLevelHierarchy"/>
    <dgm:cxn modelId="{68B8765C-47A0-40C2-B253-D7D4A165692B}" type="presOf" srcId="{38990AA8-6EB5-46EE-A401-C35A0C7413C8}" destId="{3801A63D-D8B7-48FE-9172-3F4966625BA6}" srcOrd="1" destOrd="0" presId="urn:microsoft.com/office/officeart/2008/layout/HorizontalMultiLevelHierarchy"/>
    <dgm:cxn modelId="{78FE2242-3197-4F5F-910A-E4420C5350BE}" srcId="{589137D6-8B47-4DED-A225-3BA9DC4E694B}" destId="{F7FCB69E-DB1D-4564-9028-DCA55CB808A3}" srcOrd="2" destOrd="0" parTransId="{38990AA8-6EB5-46EE-A401-C35A0C7413C8}" sibTransId="{AC74AA7B-BAFF-49A6-805A-9E8034A7B082}"/>
    <dgm:cxn modelId="{60CB4044-3B70-4297-835C-695FE7359ECA}" type="presOf" srcId="{F9AB8CB8-1A28-4901-ADDC-7AAF40BBE262}" destId="{78593B30-3043-4C2C-8777-BED88EA6E7BE}" srcOrd="1" destOrd="0" presId="urn:microsoft.com/office/officeart/2008/layout/HorizontalMultiLevelHierarchy"/>
    <dgm:cxn modelId="{979CAF49-9774-48F7-B26B-DE069D8CB87E}" srcId="{91CF90D9-2105-4ACA-9BF8-83B78319955D}" destId="{071E4E75-CD86-4E35-B880-80644D89D310}" srcOrd="0" destOrd="0" parTransId="{C59DAAED-4F3F-4321-A067-11FB64FD929B}" sibTransId="{CDF289B7-4CA5-4F57-9865-9BE88A4A940C}"/>
    <dgm:cxn modelId="{8968E749-888B-4130-B9FD-4FC8256F1117}" type="presOf" srcId="{38990AA8-6EB5-46EE-A401-C35A0C7413C8}" destId="{FED817FF-70E4-4DB1-B51B-7007030BEF7F}" srcOrd="0" destOrd="0" presId="urn:microsoft.com/office/officeart/2008/layout/HorizontalMultiLevelHierarchy"/>
    <dgm:cxn modelId="{B780086A-E7BE-422E-9CF6-B5E6EA180259}" srcId="{91CF90D9-2105-4ACA-9BF8-83B78319955D}" destId="{3BAF729E-8957-41F3-8424-F74FA1A743CE}" srcOrd="2" destOrd="0" parTransId="{4107F99D-6F55-42D7-9006-076A06E51A98}" sibTransId="{EB5DBFC8-C4CC-4DCA-B35E-FFD4CCEAEE07}"/>
    <dgm:cxn modelId="{4C50236B-8EA8-4C46-88C1-F37835F2AD0B}" type="presOf" srcId="{58FD6155-90DD-4544-A996-76683224ECE5}" destId="{773F721E-F0EA-444D-A743-344B152D7B9C}" srcOrd="0" destOrd="0" presId="urn:microsoft.com/office/officeart/2008/layout/HorizontalMultiLevelHierarchy"/>
    <dgm:cxn modelId="{125A5A6C-C85A-4EE8-8AC1-F5345389C736}" type="presOf" srcId="{35FBB2EE-A89A-445B-B8A5-4A797806B08D}" destId="{29A6161E-6FE6-41CB-AC46-3F12ECE22660}" srcOrd="0" destOrd="0" presId="urn:microsoft.com/office/officeart/2008/layout/HorizontalMultiLevelHierarchy"/>
    <dgm:cxn modelId="{5E26F86C-EEBF-49CA-A48C-8A709DEA8CED}" srcId="{4C0C170D-FB69-4F70-A886-621583AD366E}" destId="{3C9462A6-124F-4A1C-A887-886284A4F1B1}" srcOrd="0" destOrd="0" parTransId="{85016F57-4B1D-40DD-9737-7918E2E9B106}" sibTransId="{7CE96A2F-CE71-471A-9199-8A269F5FC02F}"/>
    <dgm:cxn modelId="{671E0A4E-A22A-4141-8309-0E959E86A689}" type="presOf" srcId="{A22D5156-505A-4978-AAE3-5C45F36AA098}" destId="{9B269287-351E-40BE-9EC4-A70AE79A3FCE}" srcOrd="1" destOrd="0" presId="urn:microsoft.com/office/officeart/2008/layout/HorizontalMultiLevelHierarchy"/>
    <dgm:cxn modelId="{29FF1A72-3085-49DB-94E9-26E682AA7CEF}" type="presOf" srcId="{A22D5156-505A-4978-AAE3-5C45F36AA098}" destId="{6AF38BA3-1622-4B36-A645-C7812D0D8EAE}" srcOrd="0" destOrd="0" presId="urn:microsoft.com/office/officeart/2008/layout/HorizontalMultiLevelHierarchy"/>
    <dgm:cxn modelId="{A161277A-10AE-4BF9-8ACF-5F327C82450F}" type="presOf" srcId="{4107F99D-6F55-42D7-9006-076A06E51A98}" destId="{0E19DE09-55D9-4CB3-A4AB-BB394623E77A}" srcOrd="0" destOrd="0" presId="urn:microsoft.com/office/officeart/2008/layout/HorizontalMultiLevelHierarchy"/>
    <dgm:cxn modelId="{AE56CE7B-7E06-46E8-B703-088370F8F496}" type="presOf" srcId="{B45D4A04-A56C-4089-83DE-5C1C742020D8}" destId="{F2C5253B-BA1D-4DC4-82FB-FC41D012F749}" srcOrd="0" destOrd="0" presId="urn:microsoft.com/office/officeart/2008/layout/HorizontalMultiLevelHierarchy"/>
    <dgm:cxn modelId="{F0951380-B7EF-4C74-AF84-3F1B191CD881}" type="presOf" srcId="{EDF1F816-88CC-4696-A8EA-4423866362D7}" destId="{A6F9D646-4BF9-4752-AC55-58CB78216A4F}" srcOrd="0" destOrd="0" presId="urn:microsoft.com/office/officeart/2008/layout/HorizontalMultiLevelHierarchy"/>
    <dgm:cxn modelId="{CE1EE29D-5B1F-4CEB-A6DA-32FB8A360C92}" type="presOf" srcId="{EDF1F816-88CC-4696-A8EA-4423866362D7}" destId="{62FFEA47-ABD6-4D53-B39B-69D99C0CC5E6}" srcOrd="1" destOrd="0" presId="urn:microsoft.com/office/officeart/2008/layout/HorizontalMultiLevelHierarchy"/>
    <dgm:cxn modelId="{668E529E-0062-43DE-B779-40D9D44FC7A9}" type="presOf" srcId="{A88FE959-CE0F-48BD-B162-91EDC2233174}" destId="{3EA3CD68-1A3A-4110-98BC-9FACDA4CB746}" srcOrd="0" destOrd="0" presId="urn:microsoft.com/office/officeart/2008/layout/HorizontalMultiLevelHierarchy"/>
    <dgm:cxn modelId="{E6539AA1-B7A4-4896-A15D-8179C173CC2F}" type="presOf" srcId="{4A16502A-FDCA-4B03-B3CF-4584367F3CDE}" destId="{F8FFBD4E-D632-4DAD-9973-7A3A9DFB6380}" srcOrd="0" destOrd="0" presId="urn:microsoft.com/office/officeart/2008/layout/HorizontalMultiLevelHierarchy"/>
    <dgm:cxn modelId="{6FB451A3-4A36-49F4-A876-39F67F6441D8}" srcId="{91CF90D9-2105-4ACA-9BF8-83B78319955D}" destId="{A88FE959-CE0F-48BD-B162-91EDC2233174}" srcOrd="1" destOrd="0" parTransId="{A7980F2B-9C1B-4B60-B85C-1ED46D897F74}" sibTransId="{802A6323-B17A-487C-AF8F-3E78737729C2}"/>
    <dgm:cxn modelId="{71E0D9A5-0033-4D62-AE8B-5DFD5518F934}" type="presOf" srcId="{F9AB8CB8-1A28-4901-ADDC-7AAF40BBE262}" destId="{8621BEB0-3D1E-4227-87E6-EAED071AF3EF}" srcOrd="0" destOrd="0" presId="urn:microsoft.com/office/officeart/2008/layout/HorizontalMultiLevelHierarchy"/>
    <dgm:cxn modelId="{AC90C3B1-30F5-4624-AE28-B1BE8E66E105}" type="presOf" srcId="{4A16502A-FDCA-4B03-B3CF-4584367F3CDE}" destId="{DB972C9B-6918-4F98-A1AE-0671113DC594}" srcOrd="1" destOrd="0" presId="urn:microsoft.com/office/officeart/2008/layout/HorizontalMultiLevelHierarchy"/>
    <dgm:cxn modelId="{DD7BA4B2-F53E-4230-9313-C22866C26769}" type="presOf" srcId="{110B904B-F389-4CAA-9425-989353D8E01D}" destId="{845D152E-80DB-4059-96CA-AA0DD6D40B8D}" srcOrd="0" destOrd="0" presId="urn:microsoft.com/office/officeart/2008/layout/HorizontalMultiLevelHierarchy"/>
    <dgm:cxn modelId="{E76EECB9-AC64-402A-B261-B4A13881B0EF}" srcId="{4C0C170D-FB69-4F70-A886-621583AD366E}" destId="{58FD6155-90DD-4544-A996-76683224ECE5}" srcOrd="2" destOrd="0" parTransId="{2A73281A-1483-41D8-8BA5-AA5E6BC22CE0}" sibTransId="{B29F1C6E-7FA9-476D-8C0D-23A7C4616C7E}"/>
    <dgm:cxn modelId="{D2B17ABB-99B7-46AA-9FAB-1FDC2036D51A}" srcId="{BE3C33DA-410F-4AD4-915A-C4CCD0FAEFEE}" destId="{B45D4A04-A56C-4089-83DE-5C1C742020D8}" srcOrd="2" destOrd="0" parTransId="{A22D5156-505A-4978-AAE3-5C45F36AA098}" sibTransId="{3660CBCD-7092-4A25-988D-7272BFA398FB}"/>
    <dgm:cxn modelId="{3BA40CC0-6077-41D4-AF9C-C35A7A42B45A}" srcId="{BE3C33DA-410F-4AD4-915A-C4CCD0FAEFEE}" destId="{589137D6-8B47-4DED-A225-3BA9DC4E694B}" srcOrd="1" destOrd="0" parTransId="{070CD100-1E34-4C98-BEF8-C6A0EB819021}" sibTransId="{006538AB-DB51-4121-88D1-5DEDE0EC7D33}"/>
    <dgm:cxn modelId="{70BC6DC3-C063-4DB8-99B4-0F105A096D66}" type="presOf" srcId="{A7980F2B-9C1B-4B60-B85C-1ED46D897F74}" destId="{9BBDBEFF-3984-4F94-807F-69DB48B5E0B3}" srcOrd="1" destOrd="0" presId="urn:microsoft.com/office/officeart/2008/layout/HorizontalMultiLevelHierarchy"/>
    <dgm:cxn modelId="{3CA92EC5-F26C-40C7-8855-CE4EC76E32EA}" type="presOf" srcId="{070CD100-1E34-4C98-BEF8-C6A0EB819021}" destId="{6B6A3542-CB0A-41D5-8418-F99813989936}" srcOrd="1" destOrd="0" presId="urn:microsoft.com/office/officeart/2008/layout/HorizontalMultiLevelHierarchy"/>
    <dgm:cxn modelId="{01BDC2C5-79AC-426B-90F5-2034A17AE8AC}" srcId="{589137D6-8B47-4DED-A225-3BA9DC4E694B}" destId="{479A0699-0818-4F97-B326-83DC4897FD5E}" srcOrd="1" destOrd="0" parTransId="{110B904B-F389-4CAA-9425-989353D8E01D}" sibTransId="{82DC3DD1-5340-4D33-81BF-0C64F8298641}"/>
    <dgm:cxn modelId="{318F1FC6-694D-43CC-A626-0DCDFF34C901}" srcId="{589137D6-8B47-4DED-A225-3BA9DC4E694B}" destId="{7EEE5754-BB51-4FF7-9988-A8D42D221EB4}" srcOrd="3" destOrd="0" parTransId="{A038620A-2F3F-48B9-ACF8-493112485E84}" sibTransId="{948835AD-E386-407D-9B83-97C7511E2721}"/>
    <dgm:cxn modelId="{96A656C7-43B2-4324-A12A-085D5CAF7867}" type="presOf" srcId="{3AB2CAE5-CAEC-48D8-BD08-5DABEE2353A7}" destId="{07B64870-6DD0-4F69-8024-75BFA7F28361}" srcOrd="0" destOrd="0" presId="urn:microsoft.com/office/officeart/2008/layout/HorizontalMultiLevelHierarchy"/>
    <dgm:cxn modelId="{F86A10CA-3247-4977-B1F2-1E84CB5F2229}" type="presOf" srcId="{3AB2CAE5-CAEC-48D8-BD08-5DABEE2353A7}" destId="{760A853D-FF8E-4751-919D-F1D0FF8DD3D1}" srcOrd="1" destOrd="0" presId="urn:microsoft.com/office/officeart/2008/layout/HorizontalMultiLevelHierarchy"/>
    <dgm:cxn modelId="{4C89A5D6-513E-41CD-8CBB-70753800988C}" type="presOf" srcId="{35B7079B-3207-48C3-B7FC-21DE1CEB1D33}" destId="{F9DDBBF9-C35E-4874-AFB9-08618B38172A}" srcOrd="0" destOrd="0" presId="urn:microsoft.com/office/officeart/2008/layout/HorizontalMultiLevelHierarchy"/>
    <dgm:cxn modelId="{7E2441D7-5874-48EF-9172-EBDA9C732F08}" type="presOf" srcId="{070CD100-1E34-4C98-BEF8-C6A0EB819021}" destId="{30167F2A-5BAC-4833-8E1F-24DF29A5E786}" srcOrd="0" destOrd="0" presId="urn:microsoft.com/office/officeart/2008/layout/HorizontalMultiLevelHierarchy"/>
    <dgm:cxn modelId="{962BB6D8-2E3B-4706-A236-16B1164DF56C}" type="presOf" srcId="{85016F57-4B1D-40DD-9737-7918E2E9B106}" destId="{2E8A3501-2BAB-41CE-AC9C-E3269679E08D}" srcOrd="1" destOrd="0" presId="urn:microsoft.com/office/officeart/2008/layout/HorizontalMultiLevelHierarchy"/>
    <dgm:cxn modelId="{FD98D7E9-A721-453A-9F59-2D8F6D383471}" type="presOf" srcId="{110B904B-F389-4CAA-9425-989353D8E01D}" destId="{4C0A18AC-34AB-42A8-9409-1EA4F3C33C6C}" srcOrd="1" destOrd="0" presId="urn:microsoft.com/office/officeart/2008/layout/HorizontalMultiLevelHierarchy"/>
    <dgm:cxn modelId="{570F0BEF-D687-4F1A-9445-C599A43BDA78}" type="presOf" srcId="{4107F99D-6F55-42D7-9006-076A06E51A98}" destId="{28D7D614-FE9D-4FA1-8D51-B4FAFA08ED3A}" srcOrd="1" destOrd="0" presId="urn:microsoft.com/office/officeart/2008/layout/HorizontalMultiLevelHierarchy"/>
    <dgm:cxn modelId="{779418F0-E176-4FF3-B919-60E064B4D527}" srcId="{BE3C33DA-410F-4AD4-915A-C4CCD0FAEFEE}" destId="{91CF90D9-2105-4ACA-9BF8-83B78319955D}" srcOrd="3" destOrd="0" parTransId="{F9AB8CB8-1A28-4901-ADDC-7AAF40BBE262}" sibTransId="{10ADA4EA-747C-4B18-9E74-231F3B6E37EA}"/>
    <dgm:cxn modelId="{F5E0D2F0-FAB5-40CE-A9B2-F7F64DE94354}" type="presOf" srcId="{4C0C170D-FB69-4F70-A886-621583AD366E}" destId="{1E551F34-F211-444A-B8A8-972E2FBE4CCF}" srcOrd="0" destOrd="0" presId="urn:microsoft.com/office/officeart/2008/layout/HorizontalMultiLevelHierarchy"/>
    <dgm:cxn modelId="{D5DEEEF1-3289-45C3-9741-46B1C441FA48}" type="presOf" srcId="{F7FCB69E-DB1D-4564-9028-DCA55CB808A3}" destId="{F882A42F-6422-4A41-9A6A-F7F34CC4548C}" srcOrd="0" destOrd="0" presId="urn:microsoft.com/office/officeart/2008/layout/HorizontalMultiLevelHierarchy"/>
    <dgm:cxn modelId="{60BA27F3-AA99-45DE-943B-D84173303247}" type="presOf" srcId="{2A73281A-1483-41D8-8BA5-AA5E6BC22CE0}" destId="{A935CDFD-46D6-4881-896F-8C0E80DF66C7}" srcOrd="0" destOrd="0" presId="urn:microsoft.com/office/officeart/2008/layout/HorizontalMultiLevelHierarchy"/>
    <dgm:cxn modelId="{5C8DA3F3-98C5-4687-989F-D2E757158F5E}" type="presOf" srcId="{A038620A-2F3F-48B9-ACF8-493112485E84}" destId="{FBB45CFD-E874-468B-88F5-5B669DF80CF1}" srcOrd="1" destOrd="0" presId="urn:microsoft.com/office/officeart/2008/layout/HorizontalMultiLevelHierarchy"/>
    <dgm:cxn modelId="{4A7EF5F4-D79C-4628-8EB7-608193BF9498}" srcId="{4C0C170D-FB69-4F70-A886-621583AD366E}" destId="{E41A740D-A02D-450E-B93C-3D1261F47B52}" srcOrd="1" destOrd="0" parTransId="{4A16502A-FDCA-4B03-B3CF-4584367F3CDE}" sibTransId="{7602D7D3-5B3F-4E4F-B332-E539EBEFA172}"/>
    <dgm:cxn modelId="{3654A7F7-D279-438D-B0C8-8944D9C07B96}" type="presOf" srcId="{589137D6-8B47-4DED-A225-3BA9DC4E694B}" destId="{9FFA03C2-B72A-4419-859C-877FBABC7411}" srcOrd="0" destOrd="0" presId="urn:microsoft.com/office/officeart/2008/layout/HorizontalMultiLevelHierarchy"/>
    <dgm:cxn modelId="{8989A5FB-4D53-4E23-9F46-FA7327B974BD}" type="presOf" srcId="{071E4E75-CD86-4E35-B880-80644D89D310}" destId="{8D1E0D9C-1FB5-43A2-BF28-394C67EEC7DB}" srcOrd="0" destOrd="0" presId="urn:microsoft.com/office/officeart/2008/layout/HorizontalMultiLevelHierarchy"/>
    <dgm:cxn modelId="{21F551FC-86A1-4014-A705-BFD88874BD23}" type="presOf" srcId="{35FBB2EE-A89A-445B-B8A5-4A797806B08D}" destId="{C6D7C9F3-D65E-4FE3-AE13-F0C341B13ED1}" srcOrd="1" destOrd="0" presId="urn:microsoft.com/office/officeart/2008/layout/HorizontalMultiLevelHierarchy"/>
    <dgm:cxn modelId="{5E7E5FFF-346B-4289-9602-6639ABAB0563}" type="presOf" srcId="{479A0699-0818-4F97-B326-83DC4897FD5E}" destId="{9769B6FC-30EC-438E-B4F6-529109773886}" srcOrd="0" destOrd="0" presId="urn:microsoft.com/office/officeart/2008/layout/HorizontalMultiLevelHierarchy"/>
    <dgm:cxn modelId="{305A9134-AC1C-4BCD-B380-BBE637CA60F3}" type="presParOf" srcId="{F9DDBBF9-C35E-4874-AFB9-08618B38172A}" destId="{FBC859B1-9F79-4BD0-9D05-7B89A14B2941}" srcOrd="0" destOrd="0" presId="urn:microsoft.com/office/officeart/2008/layout/HorizontalMultiLevelHierarchy"/>
    <dgm:cxn modelId="{F1B3E86C-6CCA-4239-BD04-9D2CBC936909}" type="presParOf" srcId="{FBC859B1-9F79-4BD0-9D05-7B89A14B2941}" destId="{9A1540BE-9F96-4AEA-9918-40133D984C5A}" srcOrd="0" destOrd="0" presId="urn:microsoft.com/office/officeart/2008/layout/HorizontalMultiLevelHierarchy"/>
    <dgm:cxn modelId="{4B00C129-F9AE-49E2-870C-EC6BC6363EFE}" type="presParOf" srcId="{FBC859B1-9F79-4BD0-9D05-7B89A14B2941}" destId="{F80F1A42-7912-431B-851C-F8F77557EC55}" srcOrd="1" destOrd="0" presId="urn:microsoft.com/office/officeart/2008/layout/HorizontalMultiLevelHierarchy"/>
    <dgm:cxn modelId="{835C7F65-BA5F-4B78-9695-FC457D99DFE2}" type="presParOf" srcId="{F80F1A42-7912-431B-851C-F8F77557EC55}" destId="{29A6161E-6FE6-41CB-AC46-3F12ECE22660}" srcOrd="0" destOrd="0" presId="urn:microsoft.com/office/officeart/2008/layout/HorizontalMultiLevelHierarchy"/>
    <dgm:cxn modelId="{E8993053-FD81-423E-8C9D-A197C89D93C2}" type="presParOf" srcId="{29A6161E-6FE6-41CB-AC46-3F12ECE22660}" destId="{C6D7C9F3-D65E-4FE3-AE13-F0C341B13ED1}" srcOrd="0" destOrd="0" presId="urn:microsoft.com/office/officeart/2008/layout/HorizontalMultiLevelHierarchy"/>
    <dgm:cxn modelId="{431225E9-5EEC-427F-A83C-FEC69BB59F17}" type="presParOf" srcId="{F80F1A42-7912-431B-851C-F8F77557EC55}" destId="{DB2093D9-69FF-4CB4-9749-6B6410B283AD}" srcOrd="1" destOrd="0" presId="urn:microsoft.com/office/officeart/2008/layout/HorizontalMultiLevelHierarchy"/>
    <dgm:cxn modelId="{1DE3622B-41BB-40BD-B57C-2F66A4052513}" type="presParOf" srcId="{DB2093D9-69FF-4CB4-9749-6B6410B283AD}" destId="{1E551F34-F211-444A-B8A8-972E2FBE4CCF}" srcOrd="0" destOrd="0" presId="urn:microsoft.com/office/officeart/2008/layout/HorizontalMultiLevelHierarchy"/>
    <dgm:cxn modelId="{0FE42378-5C4E-411A-B300-4A00351D4AF4}" type="presParOf" srcId="{DB2093D9-69FF-4CB4-9749-6B6410B283AD}" destId="{2DA30B85-B1D7-498E-BE6D-2BBB40221DD6}" srcOrd="1" destOrd="0" presId="urn:microsoft.com/office/officeart/2008/layout/HorizontalMultiLevelHierarchy"/>
    <dgm:cxn modelId="{AB824E3E-B2E0-4281-A0BF-1FE0F29FF881}" type="presParOf" srcId="{2DA30B85-B1D7-498E-BE6D-2BBB40221DD6}" destId="{2CA969B1-2BEA-432C-BE3A-1C07D9B93B49}" srcOrd="0" destOrd="0" presId="urn:microsoft.com/office/officeart/2008/layout/HorizontalMultiLevelHierarchy"/>
    <dgm:cxn modelId="{1ECBE318-2A5B-4968-94EF-D43044462271}" type="presParOf" srcId="{2CA969B1-2BEA-432C-BE3A-1C07D9B93B49}" destId="{2E8A3501-2BAB-41CE-AC9C-E3269679E08D}" srcOrd="0" destOrd="0" presId="urn:microsoft.com/office/officeart/2008/layout/HorizontalMultiLevelHierarchy"/>
    <dgm:cxn modelId="{9E1872B8-B6A5-4BF8-BD45-3525AB4FA7E2}" type="presParOf" srcId="{2DA30B85-B1D7-498E-BE6D-2BBB40221DD6}" destId="{2EAB14F6-3F05-4ADF-B513-78E1C4ED5210}" srcOrd="1" destOrd="0" presId="urn:microsoft.com/office/officeart/2008/layout/HorizontalMultiLevelHierarchy"/>
    <dgm:cxn modelId="{D6E2F9BC-E2F1-4470-92DC-EF57F9FE77A9}" type="presParOf" srcId="{2EAB14F6-3F05-4ADF-B513-78E1C4ED5210}" destId="{B5A2894D-CB5F-4522-8B0D-1C805D78DECC}" srcOrd="0" destOrd="0" presId="urn:microsoft.com/office/officeart/2008/layout/HorizontalMultiLevelHierarchy"/>
    <dgm:cxn modelId="{D66A7BD8-55CD-472B-8FE0-F02D4B34B72B}" type="presParOf" srcId="{2EAB14F6-3F05-4ADF-B513-78E1C4ED5210}" destId="{BA33BAFD-EF9C-4E61-B875-AA4A1F21E574}" srcOrd="1" destOrd="0" presId="urn:microsoft.com/office/officeart/2008/layout/HorizontalMultiLevelHierarchy"/>
    <dgm:cxn modelId="{7A57B839-8BAF-48C8-B188-EB398DD54905}" type="presParOf" srcId="{2DA30B85-B1D7-498E-BE6D-2BBB40221DD6}" destId="{F8FFBD4E-D632-4DAD-9973-7A3A9DFB6380}" srcOrd="2" destOrd="0" presId="urn:microsoft.com/office/officeart/2008/layout/HorizontalMultiLevelHierarchy"/>
    <dgm:cxn modelId="{8E4C7FA0-7878-4F58-947E-122338C9F56A}" type="presParOf" srcId="{F8FFBD4E-D632-4DAD-9973-7A3A9DFB6380}" destId="{DB972C9B-6918-4F98-A1AE-0671113DC594}" srcOrd="0" destOrd="0" presId="urn:microsoft.com/office/officeart/2008/layout/HorizontalMultiLevelHierarchy"/>
    <dgm:cxn modelId="{E3A2582F-7862-4CAB-9F5D-04A4449BBCE8}" type="presParOf" srcId="{2DA30B85-B1D7-498E-BE6D-2BBB40221DD6}" destId="{97B06607-FB4C-4B56-90F8-94B75C49B633}" srcOrd="3" destOrd="0" presId="urn:microsoft.com/office/officeart/2008/layout/HorizontalMultiLevelHierarchy"/>
    <dgm:cxn modelId="{D539AA9F-5EBA-4722-9537-85B125FE9843}" type="presParOf" srcId="{97B06607-FB4C-4B56-90F8-94B75C49B633}" destId="{A7800B15-2A02-48A4-A269-EB7A8D4901AC}" srcOrd="0" destOrd="0" presId="urn:microsoft.com/office/officeart/2008/layout/HorizontalMultiLevelHierarchy"/>
    <dgm:cxn modelId="{79C221B5-C584-4CDE-BC04-6683291EEF1C}" type="presParOf" srcId="{97B06607-FB4C-4B56-90F8-94B75C49B633}" destId="{BC67CF7B-58FE-4CFF-A9EF-3F5676C8A4F2}" srcOrd="1" destOrd="0" presId="urn:microsoft.com/office/officeart/2008/layout/HorizontalMultiLevelHierarchy"/>
    <dgm:cxn modelId="{FD0D430C-F488-4606-8D2A-E8CC66550B96}" type="presParOf" srcId="{2DA30B85-B1D7-498E-BE6D-2BBB40221DD6}" destId="{A935CDFD-46D6-4881-896F-8C0E80DF66C7}" srcOrd="4" destOrd="0" presId="urn:microsoft.com/office/officeart/2008/layout/HorizontalMultiLevelHierarchy"/>
    <dgm:cxn modelId="{0D74CE3C-860A-4912-A420-F4038E8A14B5}" type="presParOf" srcId="{A935CDFD-46D6-4881-896F-8C0E80DF66C7}" destId="{DAD3DB82-86A9-40B8-A202-3AC230A42E86}" srcOrd="0" destOrd="0" presId="urn:microsoft.com/office/officeart/2008/layout/HorizontalMultiLevelHierarchy"/>
    <dgm:cxn modelId="{17316B9C-F273-40D4-AE60-44E0A4C86CB7}" type="presParOf" srcId="{2DA30B85-B1D7-498E-BE6D-2BBB40221DD6}" destId="{2FA453CF-1356-4931-8394-84139A22D8A3}" srcOrd="5" destOrd="0" presId="urn:microsoft.com/office/officeart/2008/layout/HorizontalMultiLevelHierarchy"/>
    <dgm:cxn modelId="{CFD7C0DD-0A2F-4FEE-A7CA-EB472F0769F0}" type="presParOf" srcId="{2FA453CF-1356-4931-8394-84139A22D8A3}" destId="{773F721E-F0EA-444D-A743-344B152D7B9C}" srcOrd="0" destOrd="0" presId="urn:microsoft.com/office/officeart/2008/layout/HorizontalMultiLevelHierarchy"/>
    <dgm:cxn modelId="{D1824423-B5C4-487F-A3C5-16C913D3CEA3}" type="presParOf" srcId="{2FA453CF-1356-4931-8394-84139A22D8A3}" destId="{1B2E6680-7CBE-4D55-BD21-C30D75563EC9}" srcOrd="1" destOrd="0" presId="urn:microsoft.com/office/officeart/2008/layout/HorizontalMultiLevelHierarchy"/>
    <dgm:cxn modelId="{849248D5-D429-4032-BE4C-7AAFDBA38265}" type="presParOf" srcId="{F80F1A42-7912-431B-851C-F8F77557EC55}" destId="{30167F2A-5BAC-4833-8E1F-24DF29A5E786}" srcOrd="2" destOrd="0" presId="urn:microsoft.com/office/officeart/2008/layout/HorizontalMultiLevelHierarchy"/>
    <dgm:cxn modelId="{45708D72-5F58-4F80-8D38-2D0E705A52DF}" type="presParOf" srcId="{30167F2A-5BAC-4833-8E1F-24DF29A5E786}" destId="{6B6A3542-CB0A-41D5-8418-F99813989936}" srcOrd="0" destOrd="0" presId="urn:microsoft.com/office/officeart/2008/layout/HorizontalMultiLevelHierarchy"/>
    <dgm:cxn modelId="{F5C8BB5A-CC01-4C0D-A209-15C906CF222F}" type="presParOf" srcId="{F80F1A42-7912-431B-851C-F8F77557EC55}" destId="{89DB8A64-CE9E-4C96-A5A7-3951CE3FD5DF}" srcOrd="3" destOrd="0" presId="urn:microsoft.com/office/officeart/2008/layout/HorizontalMultiLevelHierarchy"/>
    <dgm:cxn modelId="{78AB3895-1157-43C5-854E-4DEC7634B515}" type="presParOf" srcId="{89DB8A64-CE9E-4C96-A5A7-3951CE3FD5DF}" destId="{9FFA03C2-B72A-4419-859C-877FBABC7411}" srcOrd="0" destOrd="0" presId="urn:microsoft.com/office/officeart/2008/layout/HorizontalMultiLevelHierarchy"/>
    <dgm:cxn modelId="{CA50AB6F-0412-49CA-B3F6-41D78F23190F}" type="presParOf" srcId="{89DB8A64-CE9E-4C96-A5A7-3951CE3FD5DF}" destId="{1A49E8BF-0F83-468C-BB45-93539E0E04EA}" srcOrd="1" destOrd="0" presId="urn:microsoft.com/office/officeart/2008/layout/HorizontalMultiLevelHierarchy"/>
    <dgm:cxn modelId="{489D10BB-E141-4F42-A1C4-60B3432782B3}" type="presParOf" srcId="{1A49E8BF-0F83-468C-BB45-93539E0E04EA}" destId="{A6F9D646-4BF9-4752-AC55-58CB78216A4F}" srcOrd="0" destOrd="0" presId="urn:microsoft.com/office/officeart/2008/layout/HorizontalMultiLevelHierarchy"/>
    <dgm:cxn modelId="{0C6F37ED-E08D-4F45-B688-FF6575B2D744}" type="presParOf" srcId="{A6F9D646-4BF9-4752-AC55-58CB78216A4F}" destId="{62FFEA47-ABD6-4D53-B39B-69D99C0CC5E6}" srcOrd="0" destOrd="0" presId="urn:microsoft.com/office/officeart/2008/layout/HorizontalMultiLevelHierarchy"/>
    <dgm:cxn modelId="{FA5B2BD7-DE10-4D2E-AC42-AC1957DDE24F}" type="presParOf" srcId="{1A49E8BF-0F83-468C-BB45-93539E0E04EA}" destId="{87E76F7F-78D6-4128-A689-E3BE6F325E28}" srcOrd="1" destOrd="0" presId="urn:microsoft.com/office/officeart/2008/layout/HorizontalMultiLevelHierarchy"/>
    <dgm:cxn modelId="{77A2AE5B-B7A1-4206-9C12-630E58A519D5}" type="presParOf" srcId="{87E76F7F-78D6-4128-A689-E3BE6F325E28}" destId="{E419123A-7590-4FE0-A883-92F0441E458E}" srcOrd="0" destOrd="0" presId="urn:microsoft.com/office/officeart/2008/layout/HorizontalMultiLevelHierarchy"/>
    <dgm:cxn modelId="{55D27687-A639-4862-B376-82011382C9AA}" type="presParOf" srcId="{87E76F7F-78D6-4128-A689-E3BE6F325E28}" destId="{DE879908-0C48-4A6D-84FA-6EB8834D7F36}" srcOrd="1" destOrd="0" presId="urn:microsoft.com/office/officeart/2008/layout/HorizontalMultiLevelHierarchy"/>
    <dgm:cxn modelId="{A7350FB9-FDEE-4596-8F6D-74AE21B1ABCF}" type="presParOf" srcId="{1A49E8BF-0F83-468C-BB45-93539E0E04EA}" destId="{845D152E-80DB-4059-96CA-AA0DD6D40B8D}" srcOrd="2" destOrd="0" presId="urn:microsoft.com/office/officeart/2008/layout/HorizontalMultiLevelHierarchy"/>
    <dgm:cxn modelId="{20D2AC8C-CA86-4A18-B728-A1E0551133E0}" type="presParOf" srcId="{845D152E-80DB-4059-96CA-AA0DD6D40B8D}" destId="{4C0A18AC-34AB-42A8-9409-1EA4F3C33C6C}" srcOrd="0" destOrd="0" presId="urn:microsoft.com/office/officeart/2008/layout/HorizontalMultiLevelHierarchy"/>
    <dgm:cxn modelId="{677173F7-5854-4CE4-B383-4DD6D4842B7F}" type="presParOf" srcId="{1A49E8BF-0F83-468C-BB45-93539E0E04EA}" destId="{2BFFAB07-C467-4DF2-B2BB-723633A295DA}" srcOrd="3" destOrd="0" presId="urn:microsoft.com/office/officeart/2008/layout/HorizontalMultiLevelHierarchy"/>
    <dgm:cxn modelId="{502E0510-80C6-48F8-90D6-26F99F71E1AD}" type="presParOf" srcId="{2BFFAB07-C467-4DF2-B2BB-723633A295DA}" destId="{9769B6FC-30EC-438E-B4F6-529109773886}" srcOrd="0" destOrd="0" presId="urn:microsoft.com/office/officeart/2008/layout/HorizontalMultiLevelHierarchy"/>
    <dgm:cxn modelId="{5F82C7F9-7108-4988-A153-80CFAE30CE3A}" type="presParOf" srcId="{2BFFAB07-C467-4DF2-B2BB-723633A295DA}" destId="{211D4234-9918-4668-97A4-3A5D864BE9A2}" srcOrd="1" destOrd="0" presId="urn:microsoft.com/office/officeart/2008/layout/HorizontalMultiLevelHierarchy"/>
    <dgm:cxn modelId="{4AA51FE8-7A0D-45D1-92BD-50B503E31054}" type="presParOf" srcId="{1A49E8BF-0F83-468C-BB45-93539E0E04EA}" destId="{FED817FF-70E4-4DB1-B51B-7007030BEF7F}" srcOrd="4" destOrd="0" presId="urn:microsoft.com/office/officeart/2008/layout/HorizontalMultiLevelHierarchy"/>
    <dgm:cxn modelId="{6613C944-C9A2-45B6-B259-A514C7B2685D}" type="presParOf" srcId="{FED817FF-70E4-4DB1-B51B-7007030BEF7F}" destId="{3801A63D-D8B7-48FE-9172-3F4966625BA6}" srcOrd="0" destOrd="0" presId="urn:microsoft.com/office/officeart/2008/layout/HorizontalMultiLevelHierarchy"/>
    <dgm:cxn modelId="{F2203E53-B5B5-4789-9AEB-6A7991EEF90B}" type="presParOf" srcId="{1A49E8BF-0F83-468C-BB45-93539E0E04EA}" destId="{50EB9E32-5671-442F-9707-16695C63E7D9}" srcOrd="5" destOrd="0" presId="urn:microsoft.com/office/officeart/2008/layout/HorizontalMultiLevelHierarchy"/>
    <dgm:cxn modelId="{9FDA78BC-CEE8-46A3-BF46-A88C487A4AD9}" type="presParOf" srcId="{50EB9E32-5671-442F-9707-16695C63E7D9}" destId="{F882A42F-6422-4A41-9A6A-F7F34CC4548C}" srcOrd="0" destOrd="0" presId="urn:microsoft.com/office/officeart/2008/layout/HorizontalMultiLevelHierarchy"/>
    <dgm:cxn modelId="{3141076C-8436-4154-B7D1-5534F57D337E}" type="presParOf" srcId="{50EB9E32-5671-442F-9707-16695C63E7D9}" destId="{EB21381B-6DFE-4EE6-914C-DD52FBCC0B56}" srcOrd="1" destOrd="0" presId="urn:microsoft.com/office/officeart/2008/layout/HorizontalMultiLevelHierarchy"/>
    <dgm:cxn modelId="{28D26D14-8402-4449-AF91-0B6281AC8299}" type="presParOf" srcId="{1A49E8BF-0F83-468C-BB45-93539E0E04EA}" destId="{1E758FEF-0F3F-4A7F-BF64-08D2863D8377}" srcOrd="6" destOrd="0" presId="urn:microsoft.com/office/officeart/2008/layout/HorizontalMultiLevelHierarchy"/>
    <dgm:cxn modelId="{9B5E901C-BB68-42B2-B59B-4CB4DA9C109A}" type="presParOf" srcId="{1E758FEF-0F3F-4A7F-BF64-08D2863D8377}" destId="{FBB45CFD-E874-468B-88F5-5B669DF80CF1}" srcOrd="0" destOrd="0" presId="urn:microsoft.com/office/officeart/2008/layout/HorizontalMultiLevelHierarchy"/>
    <dgm:cxn modelId="{3DD9F12D-4093-48D5-B8A7-42AACEF66FF3}" type="presParOf" srcId="{1A49E8BF-0F83-468C-BB45-93539E0E04EA}" destId="{65D89000-461D-4B39-9CDE-AD79BC06C70D}" srcOrd="7" destOrd="0" presId="urn:microsoft.com/office/officeart/2008/layout/HorizontalMultiLevelHierarchy"/>
    <dgm:cxn modelId="{EC98CE19-DA43-435A-BC0F-BD6A61C686D9}" type="presParOf" srcId="{65D89000-461D-4B39-9CDE-AD79BC06C70D}" destId="{959D04B6-750E-4621-8B28-DE3E9E93C6B4}" srcOrd="0" destOrd="0" presId="urn:microsoft.com/office/officeart/2008/layout/HorizontalMultiLevelHierarchy"/>
    <dgm:cxn modelId="{3150E457-9A5A-4F31-BA5C-789F1B01153C}" type="presParOf" srcId="{65D89000-461D-4B39-9CDE-AD79BC06C70D}" destId="{50346769-116A-48CE-B882-EEA11618194F}" srcOrd="1" destOrd="0" presId="urn:microsoft.com/office/officeart/2008/layout/HorizontalMultiLevelHierarchy"/>
    <dgm:cxn modelId="{C8243589-204D-4A3F-B642-ABFF47A55D4E}" type="presParOf" srcId="{F80F1A42-7912-431B-851C-F8F77557EC55}" destId="{6AF38BA3-1622-4B36-A645-C7812D0D8EAE}" srcOrd="4" destOrd="0" presId="urn:microsoft.com/office/officeart/2008/layout/HorizontalMultiLevelHierarchy"/>
    <dgm:cxn modelId="{0D7B7401-369D-463F-84DD-FE942EBB020D}" type="presParOf" srcId="{6AF38BA3-1622-4B36-A645-C7812D0D8EAE}" destId="{9B269287-351E-40BE-9EC4-A70AE79A3FCE}" srcOrd="0" destOrd="0" presId="urn:microsoft.com/office/officeart/2008/layout/HorizontalMultiLevelHierarchy"/>
    <dgm:cxn modelId="{A357AE52-F130-4415-B9C3-5A8AE4BBB478}" type="presParOf" srcId="{F80F1A42-7912-431B-851C-F8F77557EC55}" destId="{C6975C81-A14E-48CC-A338-6CC02EA5E78A}" srcOrd="5" destOrd="0" presId="urn:microsoft.com/office/officeart/2008/layout/HorizontalMultiLevelHierarchy"/>
    <dgm:cxn modelId="{5CA9E271-47B9-4FB8-B1EC-EFD2B1B0A700}" type="presParOf" srcId="{C6975C81-A14E-48CC-A338-6CC02EA5E78A}" destId="{F2C5253B-BA1D-4DC4-82FB-FC41D012F749}" srcOrd="0" destOrd="0" presId="urn:microsoft.com/office/officeart/2008/layout/HorizontalMultiLevelHierarchy"/>
    <dgm:cxn modelId="{22C17141-30D9-40F2-90D3-2C8FEB1F02D5}" type="presParOf" srcId="{C6975C81-A14E-48CC-A338-6CC02EA5E78A}" destId="{D0D4B60D-9932-4461-A9E5-9AD76ADBA1F1}" srcOrd="1" destOrd="0" presId="urn:microsoft.com/office/officeart/2008/layout/HorizontalMultiLevelHierarchy"/>
    <dgm:cxn modelId="{B1D9FB35-B222-4F2E-B54E-43ABDDF66148}" type="presParOf" srcId="{D0D4B60D-9932-4461-A9E5-9AD76ADBA1F1}" destId="{07B64870-6DD0-4F69-8024-75BFA7F28361}" srcOrd="0" destOrd="0" presId="urn:microsoft.com/office/officeart/2008/layout/HorizontalMultiLevelHierarchy"/>
    <dgm:cxn modelId="{A8FF8A79-A8DE-49FB-8802-4713738F23E1}" type="presParOf" srcId="{07B64870-6DD0-4F69-8024-75BFA7F28361}" destId="{760A853D-FF8E-4751-919D-F1D0FF8DD3D1}" srcOrd="0" destOrd="0" presId="urn:microsoft.com/office/officeart/2008/layout/HorizontalMultiLevelHierarchy"/>
    <dgm:cxn modelId="{8B0C5187-4F4B-49E3-B33D-D3C2544FB7AB}" type="presParOf" srcId="{D0D4B60D-9932-4461-A9E5-9AD76ADBA1F1}" destId="{C9D5CFA7-2CE0-4775-A68E-F578438F7840}" srcOrd="1" destOrd="0" presId="urn:microsoft.com/office/officeart/2008/layout/HorizontalMultiLevelHierarchy"/>
    <dgm:cxn modelId="{705F8E93-9C15-42BC-94B3-7AEF224D6642}" type="presParOf" srcId="{C9D5CFA7-2CE0-4775-A68E-F578438F7840}" destId="{A200CDC9-2084-4A66-A6CB-FD246F74E07E}" srcOrd="0" destOrd="0" presId="urn:microsoft.com/office/officeart/2008/layout/HorizontalMultiLevelHierarchy"/>
    <dgm:cxn modelId="{2795433E-90A6-4D70-8440-0F065F0AD2EE}" type="presParOf" srcId="{C9D5CFA7-2CE0-4775-A68E-F578438F7840}" destId="{1D4B73EA-B9C1-4870-AC8C-34ED3ADDA232}" srcOrd="1" destOrd="0" presId="urn:microsoft.com/office/officeart/2008/layout/HorizontalMultiLevelHierarchy"/>
    <dgm:cxn modelId="{223F6B96-FAD2-448F-8B72-703B5AA99C0E}" type="presParOf" srcId="{F80F1A42-7912-431B-851C-F8F77557EC55}" destId="{8621BEB0-3D1E-4227-87E6-EAED071AF3EF}" srcOrd="6" destOrd="0" presId="urn:microsoft.com/office/officeart/2008/layout/HorizontalMultiLevelHierarchy"/>
    <dgm:cxn modelId="{E55B4C80-92C8-44C2-A770-3A75980DAA3D}" type="presParOf" srcId="{8621BEB0-3D1E-4227-87E6-EAED071AF3EF}" destId="{78593B30-3043-4C2C-8777-BED88EA6E7BE}" srcOrd="0" destOrd="0" presId="urn:microsoft.com/office/officeart/2008/layout/HorizontalMultiLevelHierarchy"/>
    <dgm:cxn modelId="{98A54777-B26A-4ABD-81D0-33B3CAE85A13}" type="presParOf" srcId="{F80F1A42-7912-431B-851C-F8F77557EC55}" destId="{5A765210-5C4B-4483-BEB2-120F5F758BCA}" srcOrd="7" destOrd="0" presId="urn:microsoft.com/office/officeart/2008/layout/HorizontalMultiLevelHierarchy"/>
    <dgm:cxn modelId="{AEE24AC6-F7EE-4F60-B022-5A34D71CA540}" type="presParOf" srcId="{5A765210-5C4B-4483-BEB2-120F5F758BCA}" destId="{6BA29C73-7E37-475C-8785-10167D910370}" srcOrd="0" destOrd="0" presId="urn:microsoft.com/office/officeart/2008/layout/HorizontalMultiLevelHierarchy"/>
    <dgm:cxn modelId="{C41980FB-1AA3-49CD-8DEB-617BBAC8A13C}" type="presParOf" srcId="{5A765210-5C4B-4483-BEB2-120F5F758BCA}" destId="{5A0F908D-7F9A-4419-9EC2-CB7C1FE8B50B}" srcOrd="1" destOrd="0" presId="urn:microsoft.com/office/officeart/2008/layout/HorizontalMultiLevelHierarchy"/>
    <dgm:cxn modelId="{90D40004-4A7A-4216-888F-7ACE12EC41BE}" type="presParOf" srcId="{5A0F908D-7F9A-4419-9EC2-CB7C1FE8B50B}" destId="{5F531DF4-6A8B-4F66-A58C-A50FFBE7572E}" srcOrd="0" destOrd="0" presId="urn:microsoft.com/office/officeart/2008/layout/HorizontalMultiLevelHierarchy"/>
    <dgm:cxn modelId="{4D7D6090-1561-427E-A09F-5346FD17B772}" type="presParOf" srcId="{5F531DF4-6A8B-4F66-A58C-A50FFBE7572E}" destId="{CE3ABA65-2B06-4FE4-8AE6-C3DA3A4C848F}" srcOrd="0" destOrd="0" presId="urn:microsoft.com/office/officeart/2008/layout/HorizontalMultiLevelHierarchy"/>
    <dgm:cxn modelId="{491813B1-0DC9-43AE-9D64-1A2E79A829F1}" type="presParOf" srcId="{5A0F908D-7F9A-4419-9EC2-CB7C1FE8B50B}" destId="{E8DDFF93-9178-44A2-B1F4-AFE5CE630BB4}" srcOrd="1" destOrd="0" presId="urn:microsoft.com/office/officeart/2008/layout/HorizontalMultiLevelHierarchy"/>
    <dgm:cxn modelId="{922EA540-31C3-4868-84C6-B1E92F63FAFA}" type="presParOf" srcId="{E8DDFF93-9178-44A2-B1F4-AFE5CE630BB4}" destId="{8D1E0D9C-1FB5-43A2-BF28-394C67EEC7DB}" srcOrd="0" destOrd="0" presId="urn:microsoft.com/office/officeart/2008/layout/HorizontalMultiLevelHierarchy"/>
    <dgm:cxn modelId="{E275C211-B5F0-4533-8909-8FAF2BA6B871}" type="presParOf" srcId="{E8DDFF93-9178-44A2-B1F4-AFE5CE630BB4}" destId="{99961FE6-2147-4C73-A698-B1BA9EA7A373}" srcOrd="1" destOrd="0" presId="urn:microsoft.com/office/officeart/2008/layout/HorizontalMultiLevelHierarchy"/>
    <dgm:cxn modelId="{34C61C7D-032E-4B43-B68A-7165CDC63D08}" type="presParOf" srcId="{5A0F908D-7F9A-4419-9EC2-CB7C1FE8B50B}" destId="{335D4391-8D4B-4A7E-933D-A57622F8CD7C}" srcOrd="2" destOrd="0" presId="urn:microsoft.com/office/officeart/2008/layout/HorizontalMultiLevelHierarchy"/>
    <dgm:cxn modelId="{1AEC702C-C06F-44EE-BA63-A766DA64BF8E}" type="presParOf" srcId="{335D4391-8D4B-4A7E-933D-A57622F8CD7C}" destId="{9BBDBEFF-3984-4F94-807F-69DB48B5E0B3}" srcOrd="0" destOrd="0" presId="urn:microsoft.com/office/officeart/2008/layout/HorizontalMultiLevelHierarchy"/>
    <dgm:cxn modelId="{77F7F0D9-1648-4CF0-9DCB-177BB61FB6B6}" type="presParOf" srcId="{5A0F908D-7F9A-4419-9EC2-CB7C1FE8B50B}" destId="{189F4A0B-5525-4AC0-9AB4-35DAACAAF7CB}" srcOrd="3" destOrd="0" presId="urn:microsoft.com/office/officeart/2008/layout/HorizontalMultiLevelHierarchy"/>
    <dgm:cxn modelId="{D9D45A43-05F5-4D36-9009-E27E9C607FDD}" type="presParOf" srcId="{189F4A0B-5525-4AC0-9AB4-35DAACAAF7CB}" destId="{3EA3CD68-1A3A-4110-98BC-9FACDA4CB746}" srcOrd="0" destOrd="0" presId="urn:microsoft.com/office/officeart/2008/layout/HorizontalMultiLevelHierarchy"/>
    <dgm:cxn modelId="{20C1720F-9CC8-4FE6-AE64-95B24E8FF8C4}" type="presParOf" srcId="{189F4A0B-5525-4AC0-9AB4-35DAACAAF7CB}" destId="{CB83D7CF-7FFE-4812-8A46-5EF59C2508BD}" srcOrd="1" destOrd="0" presId="urn:microsoft.com/office/officeart/2008/layout/HorizontalMultiLevelHierarchy"/>
    <dgm:cxn modelId="{A3CBFA8F-B95D-4753-87F4-410C9D10C225}" type="presParOf" srcId="{5A0F908D-7F9A-4419-9EC2-CB7C1FE8B50B}" destId="{0E19DE09-55D9-4CB3-A4AB-BB394623E77A}" srcOrd="4" destOrd="0" presId="urn:microsoft.com/office/officeart/2008/layout/HorizontalMultiLevelHierarchy"/>
    <dgm:cxn modelId="{5EDD103B-AAA7-4378-ADB9-2BA9F8C3C2DB}" type="presParOf" srcId="{0E19DE09-55D9-4CB3-A4AB-BB394623E77A}" destId="{28D7D614-FE9D-4FA1-8D51-B4FAFA08ED3A}" srcOrd="0" destOrd="0" presId="urn:microsoft.com/office/officeart/2008/layout/HorizontalMultiLevelHierarchy"/>
    <dgm:cxn modelId="{8A1DAE17-09FA-41E2-B00C-1E7B1D848D30}" type="presParOf" srcId="{5A0F908D-7F9A-4419-9EC2-CB7C1FE8B50B}" destId="{8BAED034-EDAF-432E-8D38-DD7565B5F4BF}" srcOrd="5" destOrd="0" presId="urn:microsoft.com/office/officeart/2008/layout/HorizontalMultiLevelHierarchy"/>
    <dgm:cxn modelId="{4811495D-97D6-4614-BC4A-0FC4E011D047}" type="presParOf" srcId="{8BAED034-EDAF-432E-8D38-DD7565B5F4BF}" destId="{DCA15CB3-0C5C-435F-93CC-552E146DE5D3}" srcOrd="0" destOrd="0" presId="urn:microsoft.com/office/officeart/2008/layout/HorizontalMultiLevelHierarchy"/>
    <dgm:cxn modelId="{15B52B8E-B73E-46F9-9BAC-04F700A21A0A}" type="presParOf" srcId="{8BAED034-EDAF-432E-8D38-DD7565B5F4BF}" destId="{54CEE042-CDDF-477D-ACEA-92EF5D96FB64}" srcOrd="1" destOrd="0" presId="urn:microsoft.com/office/officeart/2008/layout/HorizontalMultiLevelHierarchy"/>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AE31AA2-3D1A-43FE-9046-6FEF79D20049}" type="doc">
      <dgm:prSet loTypeId="urn:microsoft.com/office/officeart/2005/8/layout/radial6" loCatId="relationship" qsTypeId="urn:microsoft.com/office/officeart/2005/8/quickstyle/3d1" qsCatId="3D" csTypeId="urn:microsoft.com/office/officeart/2005/8/colors/colorful1" csCatId="colorful" phldr="1"/>
      <dgm:spPr/>
      <dgm:t>
        <a:bodyPr/>
        <a:lstStyle/>
        <a:p>
          <a:endParaRPr lang="en-US"/>
        </a:p>
      </dgm:t>
    </dgm:pt>
    <dgm:pt modelId="{7BDDC080-DFD6-4D85-8A86-A0B130573AE4}">
      <dgm:prSet phldrT="[Text]"/>
      <dgm:spPr/>
      <dgm:t>
        <a:bodyPr/>
        <a:lstStyle/>
        <a:p>
          <a:r>
            <a:rPr lang="fa-IR" b="1">
              <a:latin typeface="IRNazanin" panose="02000506000000020002" pitchFamily="2" charset="-78"/>
              <a:cs typeface="B Nazanin" panose="00000400000000000000" pitchFamily="2" charset="-78"/>
            </a:rPr>
            <a:t>دانش یادگیری و علوم تربیتی</a:t>
          </a:r>
          <a:endParaRPr lang="en-US" b="1">
            <a:latin typeface="IRNazanin" panose="02000506000000020002" pitchFamily="2" charset="-78"/>
            <a:cs typeface="B Nazanin" panose="00000400000000000000" pitchFamily="2" charset="-78"/>
          </a:endParaRPr>
        </a:p>
      </dgm:t>
    </dgm:pt>
    <dgm:pt modelId="{3A2FA0D7-00A4-4E50-8759-D75546858608}" type="parTrans" cxnId="{27BC560B-1563-473D-8F8A-CB45A9425961}">
      <dgm:prSet/>
      <dgm:spPr/>
      <dgm:t>
        <a:bodyPr/>
        <a:lstStyle/>
        <a:p>
          <a:endParaRPr lang="en-US" b="1">
            <a:latin typeface="IRNazanin" panose="02000506000000020002" pitchFamily="2" charset="-78"/>
            <a:cs typeface="B Nazanin" panose="00000400000000000000" pitchFamily="2" charset="-78"/>
          </a:endParaRPr>
        </a:p>
      </dgm:t>
    </dgm:pt>
    <dgm:pt modelId="{E969E7F2-F31B-4465-BD1A-3158A01AD26C}" type="sibTrans" cxnId="{27BC560B-1563-473D-8F8A-CB45A9425961}">
      <dgm:prSet/>
      <dgm:spPr/>
      <dgm:t>
        <a:bodyPr/>
        <a:lstStyle/>
        <a:p>
          <a:endParaRPr lang="en-US" b="1">
            <a:latin typeface="IRNazanin" panose="02000506000000020002" pitchFamily="2" charset="-78"/>
            <a:cs typeface="B Nazanin" panose="00000400000000000000" pitchFamily="2" charset="-78"/>
          </a:endParaRPr>
        </a:p>
      </dgm:t>
    </dgm:pt>
    <dgm:pt modelId="{3E30404E-3AF9-4B02-9120-EAC422F0C204}">
      <dgm:prSet phldrT="[Text]"/>
      <dgm:spPr/>
      <dgm:t>
        <a:bodyPr/>
        <a:lstStyle/>
        <a:p>
          <a:r>
            <a:rPr lang="fa-IR" b="1">
              <a:latin typeface="IRNazanin" panose="02000506000000020002" pitchFamily="2" charset="-78"/>
              <a:cs typeface="B Nazanin" panose="00000400000000000000" pitchFamily="2" charset="-78"/>
            </a:rPr>
            <a:t>شناخت نظریات یادگیری</a:t>
          </a:r>
          <a:endParaRPr lang="en-US" b="1">
            <a:latin typeface="IRNazanin" panose="02000506000000020002" pitchFamily="2" charset="-78"/>
            <a:cs typeface="B Nazanin" panose="00000400000000000000" pitchFamily="2" charset="-78"/>
          </a:endParaRPr>
        </a:p>
      </dgm:t>
    </dgm:pt>
    <dgm:pt modelId="{F92C26EA-87C6-438B-B1A0-1DBB40B0DDBC}" type="parTrans" cxnId="{9396F583-C82A-40FA-813C-86E6537E3139}">
      <dgm:prSet/>
      <dgm:spPr/>
      <dgm:t>
        <a:bodyPr/>
        <a:lstStyle/>
        <a:p>
          <a:endParaRPr lang="en-US" b="1">
            <a:latin typeface="IRNazanin" panose="02000506000000020002" pitchFamily="2" charset="-78"/>
            <a:cs typeface="B Nazanin" panose="00000400000000000000" pitchFamily="2" charset="-78"/>
          </a:endParaRPr>
        </a:p>
      </dgm:t>
    </dgm:pt>
    <dgm:pt modelId="{A436E2F6-8FE0-47E5-B5ED-482B24424287}" type="sibTrans" cxnId="{9396F583-C82A-40FA-813C-86E6537E3139}">
      <dgm:prSet/>
      <dgm:spPr/>
      <dgm:t>
        <a:bodyPr/>
        <a:lstStyle/>
        <a:p>
          <a:endParaRPr lang="en-US" b="1">
            <a:latin typeface="IRNazanin" panose="02000506000000020002" pitchFamily="2" charset="-78"/>
            <a:cs typeface="B Nazanin" panose="00000400000000000000" pitchFamily="2" charset="-78"/>
          </a:endParaRPr>
        </a:p>
      </dgm:t>
    </dgm:pt>
    <dgm:pt modelId="{1A83064A-AB92-48B9-8FED-C96D27D92E7F}">
      <dgm:prSet phldrT="[Text]"/>
      <dgm:spPr/>
      <dgm:t>
        <a:bodyPr/>
        <a:lstStyle/>
        <a:p>
          <a:r>
            <a:rPr lang="fa-IR" b="1">
              <a:latin typeface="IRNazanin" panose="02000506000000020002" pitchFamily="2" charset="-78"/>
              <a:cs typeface="B Nazanin" panose="00000400000000000000" pitchFamily="2" charset="-78"/>
            </a:rPr>
            <a:t>دانش علوم تربیتی</a:t>
          </a:r>
          <a:endParaRPr lang="en-US" b="1">
            <a:latin typeface="IRNazanin" panose="02000506000000020002" pitchFamily="2" charset="-78"/>
            <a:cs typeface="B Nazanin" panose="00000400000000000000" pitchFamily="2" charset="-78"/>
          </a:endParaRPr>
        </a:p>
      </dgm:t>
    </dgm:pt>
    <dgm:pt modelId="{B4EAA010-27E6-404F-82C9-5B1C11EBB723}" type="parTrans" cxnId="{C79D27DF-299B-480A-802B-812B8EA9C03E}">
      <dgm:prSet/>
      <dgm:spPr/>
      <dgm:t>
        <a:bodyPr/>
        <a:lstStyle/>
        <a:p>
          <a:endParaRPr lang="en-US" b="1">
            <a:latin typeface="IRNazanin" panose="02000506000000020002" pitchFamily="2" charset="-78"/>
            <a:cs typeface="B Nazanin" panose="00000400000000000000" pitchFamily="2" charset="-78"/>
          </a:endParaRPr>
        </a:p>
      </dgm:t>
    </dgm:pt>
    <dgm:pt modelId="{26B4C844-8FF8-4E9E-94DC-A6AAFCBDCC25}" type="sibTrans" cxnId="{C79D27DF-299B-480A-802B-812B8EA9C03E}">
      <dgm:prSet/>
      <dgm:spPr/>
      <dgm:t>
        <a:bodyPr/>
        <a:lstStyle/>
        <a:p>
          <a:endParaRPr lang="en-US" b="1">
            <a:latin typeface="IRNazanin" panose="02000506000000020002" pitchFamily="2" charset="-78"/>
            <a:cs typeface="B Nazanin" panose="00000400000000000000" pitchFamily="2" charset="-78"/>
          </a:endParaRPr>
        </a:p>
      </dgm:t>
    </dgm:pt>
    <dgm:pt modelId="{48252685-48F5-4B3F-8DDE-0968D5EF0C0F}">
      <dgm:prSet phldrT="[Text]"/>
      <dgm:spPr/>
      <dgm:t>
        <a:bodyPr/>
        <a:lstStyle/>
        <a:p>
          <a:r>
            <a:rPr lang="fa-IR" b="1">
              <a:latin typeface="IRNazanin" panose="02000506000000020002" pitchFamily="2" charset="-78"/>
              <a:cs typeface="B Nazanin" panose="00000400000000000000" pitchFamily="2" charset="-78"/>
            </a:rPr>
            <a:t>آشنا با محتوای آموزشی</a:t>
          </a:r>
          <a:endParaRPr lang="en-US" b="1">
            <a:latin typeface="IRNazanin" panose="02000506000000020002" pitchFamily="2" charset="-78"/>
            <a:cs typeface="B Nazanin" panose="00000400000000000000" pitchFamily="2" charset="-78"/>
          </a:endParaRPr>
        </a:p>
      </dgm:t>
    </dgm:pt>
    <dgm:pt modelId="{BD0629FB-2C9A-4DFC-A886-E0F6DF5FB560}" type="parTrans" cxnId="{7C81F451-09A8-4FE4-A35A-6E9DFA397B55}">
      <dgm:prSet/>
      <dgm:spPr/>
      <dgm:t>
        <a:bodyPr/>
        <a:lstStyle/>
        <a:p>
          <a:endParaRPr lang="en-US" b="1">
            <a:latin typeface="IRNazanin" panose="02000506000000020002" pitchFamily="2" charset="-78"/>
            <a:cs typeface="B Nazanin" panose="00000400000000000000" pitchFamily="2" charset="-78"/>
          </a:endParaRPr>
        </a:p>
      </dgm:t>
    </dgm:pt>
    <dgm:pt modelId="{6A7056A1-4A35-4EEB-B4FA-E27BF3F3F920}" type="sibTrans" cxnId="{7C81F451-09A8-4FE4-A35A-6E9DFA397B55}">
      <dgm:prSet/>
      <dgm:spPr/>
      <dgm:t>
        <a:bodyPr/>
        <a:lstStyle/>
        <a:p>
          <a:endParaRPr lang="en-US" b="1">
            <a:latin typeface="IRNazanin" panose="02000506000000020002" pitchFamily="2" charset="-78"/>
            <a:cs typeface="B Nazanin" panose="00000400000000000000" pitchFamily="2" charset="-78"/>
          </a:endParaRPr>
        </a:p>
      </dgm:t>
    </dgm:pt>
    <dgm:pt modelId="{0132FBFF-7909-4AEF-8168-5CD944A35953}" type="pres">
      <dgm:prSet presAssocID="{9AE31AA2-3D1A-43FE-9046-6FEF79D20049}" presName="Name0" presStyleCnt="0">
        <dgm:presLayoutVars>
          <dgm:chMax val="1"/>
          <dgm:dir/>
          <dgm:animLvl val="ctr"/>
          <dgm:resizeHandles val="exact"/>
        </dgm:presLayoutVars>
      </dgm:prSet>
      <dgm:spPr/>
    </dgm:pt>
    <dgm:pt modelId="{BA29EDA6-E7AD-4E3C-BBD4-5FAB8B4E0E2D}" type="pres">
      <dgm:prSet presAssocID="{7BDDC080-DFD6-4D85-8A86-A0B130573AE4}" presName="centerShape" presStyleLbl="node0" presStyleIdx="0" presStyleCnt="1"/>
      <dgm:spPr/>
    </dgm:pt>
    <dgm:pt modelId="{C4F0FDAA-D90C-411C-A0C8-BB46EF10DA47}" type="pres">
      <dgm:prSet presAssocID="{3E30404E-3AF9-4B02-9120-EAC422F0C204}" presName="node" presStyleLbl="node1" presStyleIdx="0" presStyleCnt="3">
        <dgm:presLayoutVars>
          <dgm:bulletEnabled val="1"/>
        </dgm:presLayoutVars>
      </dgm:prSet>
      <dgm:spPr/>
    </dgm:pt>
    <dgm:pt modelId="{761B52D0-2758-47C0-B460-B67AB4D1A14A}" type="pres">
      <dgm:prSet presAssocID="{3E30404E-3AF9-4B02-9120-EAC422F0C204}" presName="dummy" presStyleCnt="0"/>
      <dgm:spPr/>
    </dgm:pt>
    <dgm:pt modelId="{6D4F8883-BA0D-4435-81EC-8D3FFA05F2D8}" type="pres">
      <dgm:prSet presAssocID="{A436E2F6-8FE0-47E5-B5ED-482B24424287}" presName="sibTrans" presStyleLbl="sibTrans2D1" presStyleIdx="0" presStyleCnt="3"/>
      <dgm:spPr/>
    </dgm:pt>
    <dgm:pt modelId="{77334484-4925-4156-9A8D-0A59AE56D95C}" type="pres">
      <dgm:prSet presAssocID="{1A83064A-AB92-48B9-8FED-C96D27D92E7F}" presName="node" presStyleLbl="node1" presStyleIdx="1" presStyleCnt="3">
        <dgm:presLayoutVars>
          <dgm:bulletEnabled val="1"/>
        </dgm:presLayoutVars>
      </dgm:prSet>
      <dgm:spPr/>
    </dgm:pt>
    <dgm:pt modelId="{4C927A92-8220-4064-9391-EA5F1B896467}" type="pres">
      <dgm:prSet presAssocID="{1A83064A-AB92-48B9-8FED-C96D27D92E7F}" presName="dummy" presStyleCnt="0"/>
      <dgm:spPr/>
    </dgm:pt>
    <dgm:pt modelId="{F9BB52C6-07F7-4AE9-B869-032019988FDD}" type="pres">
      <dgm:prSet presAssocID="{26B4C844-8FF8-4E9E-94DC-A6AAFCBDCC25}" presName="sibTrans" presStyleLbl="sibTrans2D1" presStyleIdx="1" presStyleCnt="3"/>
      <dgm:spPr/>
    </dgm:pt>
    <dgm:pt modelId="{66F722AF-000C-4AF0-B0D0-5EB2962A9E7E}" type="pres">
      <dgm:prSet presAssocID="{48252685-48F5-4B3F-8DDE-0968D5EF0C0F}" presName="node" presStyleLbl="node1" presStyleIdx="2" presStyleCnt="3">
        <dgm:presLayoutVars>
          <dgm:bulletEnabled val="1"/>
        </dgm:presLayoutVars>
      </dgm:prSet>
      <dgm:spPr/>
    </dgm:pt>
    <dgm:pt modelId="{4F9EBBE2-19F2-4BCC-8BD6-6EC3CBBF252D}" type="pres">
      <dgm:prSet presAssocID="{48252685-48F5-4B3F-8DDE-0968D5EF0C0F}" presName="dummy" presStyleCnt="0"/>
      <dgm:spPr/>
    </dgm:pt>
    <dgm:pt modelId="{B61C9D14-BD6E-4EAC-987B-F68AAE5226DE}" type="pres">
      <dgm:prSet presAssocID="{6A7056A1-4A35-4EEB-B4FA-E27BF3F3F920}" presName="sibTrans" presStyleLbl="sibTrans2D1" presStyleIdx="2" presStyleCnt="3"/>
      <dgm:spPr/>
    </dgm:pt>
  </dgm:ptLst>
  <dgm:cxnLst>
    <dgm:cxn modelId="{27BC560B-1563-473D-8F8A-CB45A9425961}" srcId="{9AE31AA2-3D1A-43FE-9046-6FEF79D20049}" destId="{7BDDC080-DFD6-4D85-8A86-A0B130573AE4}" srcOrd="0" destOrd="0" parTransId="{3A2FA0D7-00A4-4E50-8759-D75546858608}" sibTransId="{E969E7F2-F31B-4465-BD1A-3158A01AD26C}"/>
    <dgm:cxn modelId="{D9723325-894E-47E5-9267-7913FDE5F1AB}" type="presOf" srcId="{9AE31AA2-3D1A-43FE-9046-6FEF79D20049}" destId="{0132FBFF-7909-4AEF-8168-5CD944A35953}" srcOrd="0" destOrd="0" presId="urn:microsoft.com/office/officeart/2005/8/layout/radial6"/>
    <dgm:cxn modelId="{B6BB7A4E-56E1-4106-9D08-9DDE64BFD4DB}" type="presOf" srcId="{48252685-48F5-4B3F-8DDE-0968D5EF0C0F}" destId="{66F722AF-000C-4AF0-B0D0-5EB2962A9E7E}" srcOrd="0" destOrd="0" presId="urn:microsoft.com/office/officeart/2005/8/layout/radial6"/>
    <dgm:cxn modelId="{7C81F451-09A8-4FE4-A35A-6E9DFA397B55}" srcId="{7BDDC080-DFD6-4D85-8A86-A0B130573AE4}" destId="{48252685-48F5-4B3F-8DDE-0968D5EF0C0F}" srcOrd="2" destOrd="0" parTransId="{BD0629FB-2C9A-4DFC-A886-E0F6DF5FB560}" sibTransId="{6A7056A1-4A35-4EEB-B4FA-E27BF3F3F920}"/>
    <dgm:cxn modelId="{64CA8975-0BCA-4EBB-B3F6-9F4525BF0B0B}" type="presOf" srcId="{7BDDC080-DFD6-4D85-8A86-A0B130573AE4}" destId="{BA29EDA6-E7AD-4E3C-BBD4-5FAB8B4E0E2D}" srcOrd="0" destOrd="0" presId="urn:microsoft.com/office/officeart/2005/8/layout/radial6"/>
    <dgm:cxn modelId="{9396F583-C82A-40FA-813C-86E6537E3139}" srcId="{7BDDC080-DFD6-4D85-8A86-A0B130573AE4}" destId="{3E30404E-3AF9-4B02-9120-EAC422F0C204}" srcOrd="0" destOrd="0" parTransId="{F92C26EA-87C6-438B-B1A0-1DBB40B0DDBC}" sibTransId="{A436E2F6-8FE0-47E5-B5ED-482B24424287}"/>
    <dgm:cxn modelId="{81F80FA1-218E-472D-8B39-449AFFEE8687}" type="presOf" srcId="{26B4C844-8FF8-4E9E-94DC-A6AAFCBDCC25}" destId="{F9BB52C6-07F7-4AE9-B869-032019988FDD}" srcOrd="0" destOrd="0" presId="urn:microsoft.com/office/officeart/2005/8/layout/radial6"/>
    <dgm:cxn modelId="{56E040C6-473F-4A95-ACB8-49DE017D2075}" type="presOf" srcId="{3E30404E-3AF9-4B02-9120-EAC422F0C204}" destId="{C4F0FDAA-D90C-411C-A0C8-BB46EF10DA47}" srcOrd="0" destOrd="0" presId="urn:microsoft.com/office/officeart/2005/8/layout/radial6"/>
    <dgm:cxn modelId="{B75344D8-ADED-4FA7-A7CD-2E572E875B55}" type="presOf" srcId="{A436E2F6-8FE0-47E5-B5ED-482B24424287}" destId="{6D4F8883-BA0D-4435-81EC-8D3FFA05F2D8}" srcOrd="0" destOrd="0" presId="urn:microsoft.com/office/officeart/2005/8/layout/radial6"/>
    <dgm:cxn modelId="{C79D27DF-299B-480A-802B-812B8EA9C03E}" srcId="{7BDDC080-DFD6-4D85-8A86-A0B130573AE4}" destId="{1A83064A-AB92-48B9-8FED-C96D27D92E7F}" srcOrd="1" destOrd="0" parTransId="{B4EAA010-27E6-404F-82C9-5B1C11EBB723}" sibTransId="{26B4C844-8FF8-4E9E-94DC-A6AAFCBDCC25}"/>
    <dgm:cxn modelId="{5369C8F2-E20D-4E9B-9C5C-94A7DA635CEE}" type="presOf" srcId="{6A7056A1-4A35-4EEB-B4FA-E27BF3F3F920}" destId="{B61C9D14-BD6E-4EAC-987B-F68AAE5226DE}" srcOrd="0" destOrd="0" presId="urn:microsoft.com/office/officeart/2005/8/layout/radial6"/>
    <dgm:cxn modelId="{B69BCAFE-F5F3-4773-9117-F75F37A3711B}" type="presOf" srcId="{1A83064A-AB92-48B9-8FED-C96D27D92E7F}" destId="{77334484-4925-4156-9A8D-0A59AE56D95C}" srcOrd="0" destOrd="0" presId="urn:microsoft.com/office/officeart/2005/8/layout/radial6"/>
    <dgm:cxn modelId="{BA4ADCBA-EE6B-4145-BD2B-8921B7416CE7}" type="presParOf" srcId="{0132FBFF-7909-4AEF-8168-5CD944A35953}" destId="{BA29EDA6-E7AD-4E3C-BBD4-5FAB8B4E0E2D}" srcOrd="0" destOrd="0" presId="urn:microsoft.com/office/officeart/2005/8/layout/radial6"/>
    <dgm:cxn modelId="{F2ADB635-3789-4D3E-AFA1-E5DAE525B314}" type="presParOf" srcId="{0132FBFF-7909-4AEF-8168-5CD944A35953}" destId="{C4F0FDAA-D90C-411C-A0C8-BB46EF10DA47}" srcOrd="1" destOrd="0" presId="urn:microsoft.com/office/officeart/2005/8/layout/radial6"/>
    <dgm:cxn modelId="{C8EBB5F8-1B0E-4834-8E8E-1FD7F7AF1DE7}" type="presParOf" srcId="{0132FBFF-7909-4AEF-8168-5CD944A35953}" destId="{761B52D0-2758-47C0-B460-B67AB4D1A14A}" srcOrd="2" destOrd="0" presId="urn:microsoft.com/office/officeart/2005/8/layout/radial6"/>
    <dgm:cxn modelId="{8E84F80B-1AB9-48B9-8CCA-E9CC0A2F06A0}" type="presParOf" srcId="{0132FBFF-7909-4AEF-8168-5CD944A35953}" destId="{6D4F8883-BA0D-4435-81EC-8D3FFA05F2D8}" srcOrd="3" destOrd="0" presId="urn:microsoft.com/office/officeart/2005/8/layout/radial6"/>
    <dgm:cxn modelId="{06A43BBB-8E11-43D2-A0EA-82AFC7D9C9D9}" type="presParOf" srcId="{0132FBFF-7909-4AEF-8168-5CD944A35953}" destId="{77334484-4925-4156-9A8D-0A59AE56D95C}" srcOrd="4" destOrd="0" presId="urn:microsoft.com/office/officeart/2005/8/layout/radial6"/>
    <dgm:cxn modelId="{58866A63-7570-4EA4-92F7-5269900C3D70}" type="presParOf" srcId="{0132FBFF-7909-4AEF-8168-5CD944A35953}" destId="{4C927A92-8220-4064-9391-EA5F1B896467}" srcOrd="5" destOrd="0" presId="urn:microsoft.com/office/officeart/2005/8/layout/radial6"/>
    <dgm:cxn modelId="{15D311F4-7938-4822-993D-5D9BFD21F71A}" type="presParOf" srcId="{0132FBFF-7909-4AEF-8168-5CD944A35953}" destId="{F9BB52C6-07F7-4AE9-B869-032019988FDD}" srcOrd="6" destOrd="0" presId="urn:microsoft.com/office/officeart/2005/8/layout/radial6"/>
    <dgm:cxn modelId="{D73C15C5-E586-437A-BBAB-4939AD6515CF}" type="presParOf" srcId="{0132FBFF-7909-4AEF-8168-5CD944A35953}" destId="{66F722AF-000C-4AF0-B0D0-5EB2962A9E7E}" srcOrd="7" destOrd="0" presId="urn:microsoft.com/office/officeart/2005/8/layout/radial6"/>
    <dgm:cxn modelId="{2C691260-977B-4CA4-935C-E1FFF62B23A0}" type="presParOf" srcId="{0132FBFF-7909-4AEF-8168-5CD944A35953}" destId="{4F9EBBE2-19F2-4BCC-8BD6-6EC3CBBF252D}" srcOrd="8" destOrd="0" presId="urn:microsoft.com/office/officeart/2005/8/layout/radial6"/>
    <dgm:cxn modelId="{1A0FFA6B-38D9-436A-9E16-10417BE6B501}" type="presParOf" srcId="{0132FBFF-7909-4AEF-8168-5CD944A35953}" destId="{B61C9D14-BD6E-4EAC-987B-F68AAE5226DE}" srcOrd="9" destOrd="0" presId="urn:microsoft.com/office/officeart/2005/8/layout/radial6"/>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1FF8589-BB70-49A1-976E-EC45691C15B0}"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3D5C3B2D-AB06-434A-AF42-130A68627EC4}">
      <dgm:prSet phldrT="[Text]" custT="1"/>
      <dgm:spPr/>
      <dgm:t>
        <a:bodyPr/>
        <a:lstStyle/>
        <a:p>
          <a:pPr algn="ctr" rtl="1"/>
          <a:r>
            <a:rPr lang="fa-IR" sz="1700" b="1">
              <a:latin typeface="IRNazanin" panose="02000506000000020002" pitchFamily="2" charset="-78"/>
              <a:cs typeface="B Nazanin" panose="00000400000000000000" pitchFamily="2" charset="-78"/>
            </a:rPr>
            <a:t>دانش طراحی فضا</a:t>
          </a:r>
          <a:endParaRPr lang="en-US" sz="1700" b="1">
            <a:latin typeface="IRNazanin" panose="02000506000000020002" pitchFamily="2" charset="-78"/>
            <a:cs typeface="B Nazanin" panose="00000400000000000000" pitchFamily="2" charset="-78"/>
          </a:endParaRPr>
        </a:p>
      </dgm:t>
    </dgm:pt>
    <dgm:pt modelId="{6CA63039-3969-4C17-BB39-F633C6699EF2}" type="parTrans" cxnId="{A8737B22-6DF0-4399-91B8-285F9F4013F0}">
      <dgm:prSet/>
      <dgm:spPr/>
      <dgm:t>
        <a:bodyPr/>
        <a:lstStyle/>
        <a:p>
          <a:pPr algn="ctr"/>
          <a:endParaRPr lang="en-US" b="1">
            <a:latin typeface="IRNazanin" panose="02000506000000020002" pitchFamily="2" charset="-78"/>
            <a:cs typeface="B Nazanin" panose="00000400000000000000" pitchFamily="2" charset="-78"/>
          </a:endParaRPr>
        </a:p>
      </dgm:t>
    </dgm:pt>
    <dgm:pt modelId="{C3B6E6F9-1C94-4493-ADAB-6088BA9CEE00}" type="sibTrans" cxnId="{A8737B22-6DF0-4399-91B8-285F9F4013F0}">
      <dgm:prSet/>
      <dgm:spPr/>
      <dgm:t>
        <a:bodyPr/>
        <a:lstStyle/>
        <a:p>
          <a:pPr algn="ctr"/>
          <a:endParaRPr lang="en-US" b="1">
            <a:latin typeface="IRNazanin" panose="02000506000000020002" pitchFamily="2" charset="-78"/>
            <a:cs typeface="B Nazanin" panose="00000400000000000000" pitchFamily="2" charset="-78"/>
          </a:endParaRPr>
        </a:p>
      </dgm:t>
    </dgm:pt>
    <dgm:pt modelId="{BFE7010F-505F-40D7-A197-CDF52A19F892}">
      <dgm:prSet phldrT="[Text]" custT="1"/>
      <dgm:spPr/>
      <dgm:t>
        <a:bodyPr/>
        <a:lstStyle/>
        <a:p>
          <a:pPr algn="ctr" rtl="1"/>
          <a:r>
            <a:rPr lang="fa-IR" sz="900" b="1">
              <a:latin typeface="IRNazanin" panose="02000506000000020002" pitchFamily="2" charset="-78"/>
              <a:cs typeface="B Nazanin" panose="00000400000000000000" pitchFamily="2" charset="-78"/>
            </a:rPr>
            <a:t>آشنا به مبانی و اصول معماری محیط‌های یادگیری</a:t>
          </a:r>
          <a:endParaRPr lang="en-US" sz="900" b="1">
            <a:latin typeface="IRNazanin" panose="02000506000000020002" pitchFamily="2" charset="-78"/>
            <a:cs typeface="B Nazanin" panose="00000400000000000000" pitchFamily="2" charset="-78"/>
          </a:endParaRPr>
        </a:p>
      </dgm:t>
    </dgm:pt>
    <dgm:pt modelId="{64CF1849-27C6-4D75-8B03-ABD87EB12077}" type="parTrans" cxnId="{3B67801B-E33D-40C0-8924-9C05816888DA}">
      <dgm:prSet/>
      <dgm:spPr/>
      <dgm:t>
        <a:bodyPr/>
        <a:lstStyle/>
        <a:p>
          <a:pPr algn="ctr"/>
          <a:endParaRPr lang="en-US" b="1">
            <a:latin typeface="IRNazanin" panose="02000506000000020002" pitchFamily="2" charset="-78"/>
            <a:cs typeface="B Nazanin" panose="00000400000000000000" pitchFamily="2" charset="-78"/>
          </a:endParaRPr>
        </a:p>
      </dgm:t>
    </dgm:pt>
    <dgm:pt modelId="{94AF45E6-5EFB-4049-A985-FDD81CF8206B}" type="sibTrans" cxnId="{3B67801B-E33D-40C0-8924-9C05816888DA}">
      <dgm:prSet/>
      <dgm:spPr/>
      <dgm:t>
        <a:bodyPr/>
        <a:lstStyle/>
        <a:p>
          <a:pPr algn="ctr"/>
          <a:endParaRPr lang="en-US" b="1">
            <a:latin typeface="IRNazanin" panose="02000506000000020002" pitchFamily="2" charset="-78"/>
            <a:cs typeface="B Nazanin" panose="00000400000000000000" pitchFamily="2" charset="-78"/>
          </a:endParaRPr>
        </a:p>
      </dgm:t>
    </dgm:pt>
    <dgm:pt modelId="{ACE022FF-BFA1-4EFE-ABF4-CE4FAFA17267}">
      <dgm:prSet phldrT="[Text]" custT="1"/>
      <dgm:spPr/>
      <dgm:t>
        <a:bodyPr/>
        <a:lstStyle/>
        <a:p>
          <a:pPr algn="ctr" rtl="1"/>
          <a:r>
            <a:rPr lang="fa-IR" sz="900" b="1">
              <a:latin typeface="IRNazanin" panose="02000506000000020002" pitchFamily="2" charset="-78"/>
              <a:cs typeface="B Nazanin" panose="00000400000000000000" pitchFamily="2" charset="-78"/>
            </a:rPr>
            <a:t>آشنا با نظریه‌های طراحی و معماری معاصر</a:t>
          </a:r>
          <a:endParaRPr lang="en-US" sz="900" b="1">
            <a:latin typeface="IRNazanin" panose="02000506000000020002" pitchFamily="2" charset="-78"/>
            <a:cs typeface="B Nazanin" panose="00000400000000000000" pitchFamily="2" charset="-78"/>
          </a:endParaRPr>
        </a:p>
      </dgm:t>
    </dgm:pt>
    <dgm:pt modelId="{FE893436-6907-4E83-84DB-F638D8C7CBCC}" type="parTrans" cxnId="{66D7BC44-D7A7-49BE-9A5A-E9167BA66560}">
      <dgm:prSet/>
      <dgm:spPr/>
      <dgm:t>
        <a:bodyPr/>
        <a:lstStyle/>
        <a:p>
          <a:pPr algn="ctr"/>
          <a:endParaRPr lang="en-US" b="1">
            <a:latin typeface="IRNazanin" panose="02000506000000020002" pitchFamily="2" charset="-78"/>
            <a:cs typeface="B Nazanin" panose="00000400000000000000" pitchFamily="2" charset="-78"/>
          </a:endParaRPr>
        </a:p>
      </dgm:t>
    </dgm:pt>
    <dgm:pt modelId="{D096B858-CCEE-4380-A4E9-B768A4202C2C}" type="sibTrans" cxnId="{66D7BC44-D7A7-49BE-9A5A-E9167BA66560}">
      <dgm:prSet/>
      <dgm:spPr/>
      <dgm:t>
        <a:bodyPr/>
        <a:lstStyle/>
        <a:p>
          <a:pPr algn="ctr"/>
          <a:endParaRPr lang="en-US" b="1">
            <a:latin typeface="IRNazanin" panose="02000506000000020002" pitchFamily="2" charset="-78"/>
            <a:cs typeface="B Nazanin" panose="00000400000000000000" pitchFamily="2" charset="-78"/>
          </a:endParaRPr>
        </a:p>
      </dgm:t>
    </dgm:pt>
    <dgm:pt modelId="{17FA7A63-52F7-4D8A-B772-E934E1942B71}">
      <dgm:prSet phldrT="[Text]"/>
      <dgm:spPr/>
      <dgm:t>
        <a:bodyPr/>
        <a:lstStyle/>
        <a:p>
          <a:pPr algn="ctr" rtl="1"/>
          <a:r>
            <a:rPr lang="fa-IR" b="1">
              <a:latin typeface="IRNazanin" panose="02000506000000020002" pitchFamily="2" charset="-78"/>
              <a:cs typeface="B Nazanin" panose="00000400000000000000" pitchFamily="2" charset="-78"/>
            </a:rPr>
            <a:t>دانش طراحی محیط‌های یادگیری </a:t>
          </a:r>
          <a:endParaRPr lang="en-US" b="1">
            <a:latin typeface="IRNazanin" panose="02000506000000020002" pitchFamily="2" charset="-78"/>
            <a:cs typeface="B Nazanin" panose="00000400000000000000" pitchFamily="2" charset="-78"/>
          </a:endParaRPr>
        </a:p>
      </dgm:t>
    </dgm:pt>
    <dgm:pt modelId="{A0495C49-D7FA-48FC-96F9-29FF7C02D55C}" type="parTrans" cxnId="{FF9AA72A-3A22-4B9C-B131-FB867B46A88F}">
      <dgm:prSet/>
      <dgm:spPr/>
      <dgm:t>
        <a:bodyPr/>
        <a:lstStyle/>
        <a:p>
          <a:pPr algn="ctr"/>
          <a:endParaRPr lang="en-US" b="1">
            <a:latin typeface="IRNazanin" panose="02000506000000020002" pitchFamily="2" charset="-78"/>
            <a:cs typeface="B Nazanin" panose="00000400000000000000" pitchFamily="2" charset="-78"/>
          </a:endParaRPr>
        </a:p>
      </dgm:t>
    </dgm:pt>
    <dgm:pt modelId="{767FD961-3981-4CF0-A0C4-D9BBED86D62A}" type="sibTrans" cxnId="{FF9AA72A-3A22-4B9C-B131-FB867B46A88F}">
      <dgm:prSet/>
      <dgm:spPr/>
      <dgm:t>
        <a:bodyPr/>
        <a:lstStyle/>
        <a:p>
          <a:pPr algn="ctr"/>
          <a:endParaRPr lang="en-US" b="1">
            <a:latin typeface="IRNazanin" panose="02000506000000020002" pitchFamily="2" charset="-78"/>
            <a:cs typeface="B Nazanin" panose="00000400000000000000" pitchFamily="2" charset="-78"/>
          </a:endParaRPr>
        </a:p>
      </dgm:t>
    </dgm:pt>
    <dgm:pt modelId="{243EAC43-37EB-400C-B270-A9915A7B740A}">
      <dgm:prSet phldrT="[Text]" custT="1"/>
      <dgm:spPr/>
      <dgm:t>
        <a:bodyPr/>
        <a:lstStyle/>
        <a:p>
          <a:pPr algn="ctr" rtl="1"/>
          <a:r>
            <a:rPr lang="fa-IR" sz="900" b="1">
              <a:latin typeface="IRNazanin" panose="02000506000000020002" pitchFamily="2" charset="-78"/>
              <a:cs typeface="B Nazanin" panose="00000400000000000000" pitchFamily="2" charset="-78"/>
            </a:rPr>
            <a:t>آشنا به ابعاد و زوایای جغرافیایی محیط </a:t>
          </a:r>
          <a:endParaRPr lang="en-US" sz="900" b="1">
            <a:latin typeface="IRNazanin" panose="02000506000000020002" pitchFamily="2" charset="-78"/>
            <a:cs typeface="B Nazanin" panose="00000400000000000000" pitchFamily="2" charset="-78"/>
          </a:endParaRPr>
        </a:p>
      </dgm:t>
    </dgm:pt>
    <dgm:pt modelId="{7340377E-59A5-42A3-8B7B-7FCA8BE9CED3}" type="parTrans" cxnId="{34519008-8B25-4300-A5E7-0E31DBFEF176}">
      <dgm:prSet/>
      <dgm:spPr/>
      <dgm:t>
        <a:bodyPr/>
        <a:lstStyle/>
        <a:p>
          <a:pPr algn="ctr"/>
          <a:endParaRPr lang="en-US" b="1">
            <a:latin typeface="IRNazanin" panose="02000506000000020002" pitchFamily="2" charset="-78"/>
            <a:cs typeface="B Nazanin" panose="00000400000000000000" pitchFamily="2" charset="-78"/>
          </a:endParaRPr>
        </a:p>
      </dgm:t>
    </dgm:pt>
    <dgm:pt modelId="{FC6DB760-F521-402E-9E9B-B9932ECEF602}" type="sibTrans" cxnId="{34519008-8B25-4300-A5E7-0E31DBFEF176}">
      <dgm:prSet/>
      <dgm:spPr/>
      <dgm:t>
        <a:bodyPr/>
        <a:lstStyle/>
        <a:p>
          <a:pPr algn="ctr"/>
          <a:endParaRPr lang="en-US" b="1">
            <a:latin typeface="IRNazanin" panose="02000506000000020002" pitchFamily="2" charset="-78"/>
            <a:cs typeface="B Nazanin" panose="00000400000000000000" pitchFamily="2" charset="-78"/>
          </a:endParaRPr>
        </a:p>
      </dgm:t>
    </dgm:pt>
    <dgm:pt modelId="{3E23AB19-E9BA-4848-A74F-2EC11ECB9245}" type="pres">
      <dgm:prSet presAssocID="{31FF8589-BB70-49A1-976E-EC45691C15B0}" presName="Name0" presStyleCnt="0">
        <dgm:presLayoutVars>
          <dgm:chMax val="1"/>
          <dgm:dir/>
          <dgm:animLvl val="ctr"/>
          <dgm:resizeHandles val="exact"/>
        </dgm:presLayoutVars>
      </dgm:prSet>
      <dgm:spPr/>
    </dgm:pt>
    <dgm:pt modelId="{6598E68A-FF55-4D74-BC28-8DC78399A780}" type="pres">
      <dgm:prSet presAssocID="{3D5C3B2D-AB06-434A-AF42-130A68627EC4}" presName="centerShape" presStyleLbl="node0" presStyleIdx="0" presStyleCnt="1" custScaleX="80132" custScaleY="84522"/>
      <dgm:spPr/>
    </dgm:pt>
    <dgm:pt modelId="{DDDE489F-AAE6-42D1-87F8-F6D5EBE678B6}" type="pres">
      <dgm:prSet presAssocID="{BFE7010F-505F-40D7-A197-CDF52A19F892}" presName="node" presStyleLbl="node1" presStyleIdx="0" presStyleCnt="4">
        <dgm:presLayoutVars>
          <dgm:bulletEnabled val="1"/>
        </dgm:presLayoutVars>
      </dgm:prSet>
      <dgm:spPr/>
    </dgm:pt>
    <dgm:pt modelId="{39D46BA5-6F24-48A9-B4A8-9FFB70612B15}" type="pres">
      <dgm:prSet presAssocID="{BFE7010F-505F-40D7-A197-CDF52A19F892}" presName="dummy" presStyleCnt="0"/>
      <dgm:spPr/>
    </dgm:pt>
    <dgm:pt modelId="{A8995D07-537A-4DA6-8484-78BA6A4407C8}" type="pres">
      <dgm:prSet presAssocID="{94AF45E6-5EFB-4049-A985-FDD81CF8206B}" presName="sibTrans" presStyleLbl="sibTrans2D1" presStyleIdx="0" presStyleCnt="4"/>
      <dgm:spPr/>
    </dgm:pt>
    <dgm:pt modelId="{A8DB350D-B076-44DD-8FFB-B97024F6BE10}" type="pres">
      <dgm:prSet presAssocID="{ACE022FF-BFA1-4EFE-ABF4-CE4FAFA17267}" presName="node" presStyleLbl="node1" presStyleIdx="1" presStyleCnt="4">
        <dgm:presLayoutVars>
          <dgm:bulletEnabled val="1"/>
        </dgm:presLayoutVars>
      </dgm:prSet>
      <dgm:spPr/>
    </dgm:pt>
    <dgm:pt modelId="{9AF95D87-DD8E-412E-A755-E0E701378DB5}" type="pres">
      <dgm:prSet presAssocID="{ACE022FF-BFA1-4EFE-ABF4-CE4FAFA17267}" presName="dummy" presStyleCnt="0"/>
      <dgm:spPr/>
    </dgm:pt>
    <dgm:pt modelId="{63968912-505E-49CE-89EB-52084AFEB75B}" type="pres">
      <dgm:prSet presAssocID="{D096B858-CCEE-4380-A4E9-B768A4202C2C}" presName="sibTrans" presStyleLbl="sibTrans2D1" presStyleIdx="1" presStyleCnt="4"/>
      <dgm:spPr/>
    </dgm:pt>
    <dgm:pt modelId="{EE3F4C0A-00E2-468F-85DD-7C852AC6B3F9}" type="pres">
      <dgm:prSet presAssocID="{17FA7A63-52F7-4D8A-B772-E934E1942B71}" presName="node" presStyleLbl="node1" presStyleIdx="2" presStyleCnt="4">
        <dgm:presLayoutVars>
          <dgm:bulletEnabled val="1"/>
        </dgm:presLayoutVars>
      </dgm:prSet>
      <dgm:spPr/>
    </dgm:pt>
    <dgm:pt modelId="{F9CCC9E7-5D35-476A-B638-13409BA5FD49}" type="pres">
      <dgm:prSet presAssocID="{17FA7A63-52F7-4D8A-B772-E934E1942B71}" presName="dummy" presStyleCnt="0"/>
      <dgm:spPr/>
    </dgm:pt>
    <dgm:pt modelId="{76118613-FE5D-495F-99E8-EC066A019538}" type="pres">
      <dgm:prSet presAssocID="{767FD961-3981-4CF0-A0C4-D9BBED86D62A}" presName="sibTrans" presStyleLbl="sibTrans2D1" presStyleIdx="2" presStyleCnt="4"/>
      <dgm:spPr/>
    </dgm:pt>
    <dgm:pt modelId="{A314AE0E-7F5A-43F5-B3A5-F412BF760C18}" type="pres">
      <dgm:prSet presAssocID="{243EAC43-37EB-400C-B270-A9915A7B740A}" presName="node" presStyleLbl="node1" presStyleIdx="3" presStyleCnt="4">
        <dgm:presLayoutVars>
          <dgm:bulletEnabled val="1"/>
        </dgm:presLayoutVars>
      </dgm:prSet>
      <dgm:spPr/>
    </dgm:pt>
    <dgm:pt modelId="{4CF5496C-BA18-41FD-8850-FBED4B2A4890}" type="pres">
      <dgm:prSet presAssocID="{243EAC43-37EB-400C-B270-A9915A7B740A}" presName="dummy" presStyleCnt="0"/>
      <dgm:spPr/>
    </dgm:pt>
    <dgm:pt modelId="{27E6684B-AF4C-4AB7-9DF7-89382C8E4266}" type="pres">
      <dgm:prSet presAssocID="{FC6DB760-F521-402E-9E9B-B9932ECEF602}" presName="sibTrans" presStyleLbl="sibTrans2D1" presStyleIdx="3" presStyleCnt="4"/>
      <dgm:spPr/>
    </dgm:pt>
  </dgm:ptLst>
  <dgm:cxnLst>
    <dgm:cxn modelId="{34519008-8B25-4300-A5E7-0E31DBFEF176}" srcId="{3D5C3B2D-AB06-434A-AF42-130A68627EC4}" destId="{243EAC43-37EB-400C-B270-A9915A7B740A}" srcOrd="3" destOrd="0" parTransId="{7340377E-59A5-42A3-8B7B-7FCA8BE9CED3}" sibTransId="{FC6DB760-F521-402E-9E9B-B9932ECEF602}"/>
    <dgm:cxn modelId="{488A9B09-3F77-491D-AFAD-EBFE5B39964B}" type="presOf" srcId="{767FD961-3981-4CF0-A0C4-D9BBED86D62A}" destId="{76118613-FE5D-495F-99E8-EC066A019538}" srcOrd="0" destOrd="0" presId="urn:microsoft.com/office/officeart/2005/8/layout/radial6"/>
    <dgm:cxn modelId="{3B67801B-E33D-40C0-8924-9C05816888DA}" srcId="{3D5C3B2D-AB06-434A-AF42-130A68627EC4}" destId="{BFE7010F-505F-40D7-A197-CDF52A19F892}" srcOrd="0" destOrd="0" parTransId="{64CF1849-27C6-4D75-8B03-ABD87EB12077}" sibTransId="{94AF45E6-5EFB-4049-A985-FDD81CF8206B}"/>
    <dgm:cxn modelId="{A8737B22-6DF0-4399-91B8-285F9F4013F0}" srcId="{31FF8589-BB70-49A1-976E-EC45691C15B0}" destId="{3D5C3B2D-AB06-434A-AF42-130A68627EC4}" srcOrd="0" destOrd="0" parTransId="{6CA63039-3969-4C17-BB39-F633C6699EF2}" sibTransId="{C3B6E6F9-1C94-4493-ADAB-6088BA9CEE00}"/>
    <dgm:cxn modelId="{FF9AA72A-3A22-4B9C-B131-FB867B46A88F}" srcId="{3D5C3B2D-AB06-434A-AF42-130A68627EC4}" destId="{17FA7A63-52F7-4D8A-B772-E934E1942B71}" srcOrd="2" destOrd="0" parTransId="{A0495C49-D7FA-48FC-96F9-29FF7C02D55C}" sibTransId="{767FD961-3981-4CF0-A0C4-D9BBED86D62A}"/>
    <dgm:cxn modelId="{A7B7652F-80AC-466C-9D21-E245FB499614}" type="presOf" srcId="{243EAC43-37EB-400C-B270-A9915A7B740A}" destId="{A314AE0E-7F5A-43F5-B3A5-F412BF760C18}" srcOrd="0" destOrd="0" presId="urn:microsoft.com/office/officeart/2005/8/layout/radial6"/>
    <dgm:cxn modelId="{F0177062-073E-4EE2-ADFB-6ACBEC17EE64}" type="presOf" srcId="{ACE022FF-BFA1-4EFE-ABF4-CE4FAFA17267}" destId="{A8DB350D-B076-44DD-8FFB-B97024F6BE10}" srcOrd="0" destOrd="0" presId="urn:microsoft.com/office/officeart/2005/8/layout/radial6"/>
    <dgm:cxn modelId="{66D7BC44-D7A7-49BE-9A5A-E9167BA66560}" srcId="{3D5C3B2D-AB06-434A-AF42-130A68627EC4}" destId="{ACE022FF-BFA1-4EFE-ABF4-CE4FAFA17267}" srcOrd="1" destOrd="0" parTransId="{FE893436-6907-4E83-84DB-F638D8C7CBCC}" sibTransId="{D096B858-CCEE-4380-A4E9-B768A4202C2C}"/>
    <dgm:cxn modelId="{925DD34C-5CEC-4604-AE87-4CE651D4A94A}" type="presOf" srcId="{3D5C3B2D-AB06-434A-AF42-130A68627EC4}" destId="{6598E68A-FF55-4D74-BC28-8DC78399A780}" srcOrd="0" destOrd="0" presId="urn:microsoft.com/office/officeart/2005/8/layout/radial6"/>
    <dgm:cxn modelId="{3A813556-FA62-4C32-B533-67A5CC8BCC67}" type="presOf" srcId="{FC6DB760-F521-402E-9E9B-B9932ECEF602}" destId="{27E6684B-AF4C-4AB7-9DF7-89382C8E4266}" srcOrd="0" destOrd="0" presId="urn:microsoft.com/office/officeart/2005/8/layout/radial6"/>
    <dgm:cxn modelId="{3060B192-0064-4BE2-9767-B5AE0A8818BF}" type="presOf" srcId="{17FA7A63-52F7-4D8A-B772-E934E1942B71}" destId="{EE3F4C0A-00E2-468F-85DD-7C852AC6B3F9}" srcOrd="0" destOrd="0" presId="urn:microsoft.com/office/officeart/2005/8/layout/radial6"/>
    <dgm:cxn modelId="{61168AA3-67F8-44F2-A8F8-6ADE00256D25}" type="presOf" srcId="{BFE7010F-505F-40D7-A197-CDF52A19F892}" destId="{DDDE489F-AAE6-42D1-87F8-F6D5EBE678B6}" srcOrd="0" destOrd="0" presId="urn:microsoft.com/office/officeart/2005/8/layout/radial6"/>
    <dgm:cxn modelId="{FBAE42B3-9CEC-4E02-8FDB-8900D544C315}" type="presOf" srcId="{D096B858-CCEE-4380-A4E9-B768A4202C2C}" destId="{63968912-505E-49CE-89EB-52084AFEB75B}" srcOrd="0" destOrd="0" presId="urn:microsoft.com/office/officeart/2005/8/layout/radial6"/>
    <dgm:cxn modelId="{E67755BC-0543-4BFE-8754-FB43AAE2104A}" type="presOf" srcId="{31FF8589-BB70-49A1-976E-EC45691C15B0}" destId="{3E23AB19-E9BA-4848-A74F-2EC11ECB9245}" srcOrd="0" destOrd="0" presId="urn:microsoft.com/office/officeart/2005/8/layout/radial6"/>
    <dgm:cxn modelId="{52CFE0F5-79A9-4A1A-90F3-08E9D5953A01}" type="presOf" srcId="{94AF45E6-5EFB-4049-A985-FDD81CF8206B}" destId="{A8995D07-537A-4DA6-8484-78BA6A4407C8}" srcOrd="0" destOrd="0" presId="urn:microsoft.com/office/officeart/2005/8/layout/radial6"/>
    <dgm:cxn modelId="{29BE6321-4695-4963-A35D-9820A2B00D9F}" type="presParOf" srcId="{3E23AB19-E9BA-4848-A74F-2EC11ECB9245}" destId="{6598E68A-FF55-4D74-BC28-8DC78399A780}" srcOrd="0" destOrd="0" presId="urn:microsoft.com/office/officeart/2005/8/layout/radial6"/>
    <dgm:cxn modelId="{F1253110-A87D-4A78-A2AF-1B58E2889A92}" type="presParOf" srcId="{3E23AB19-E9BA-4848-A74F-2EC11ECB9245}" destId="{DDDE489F-AAE6-42D1-87F8-F6D5EBE678B6}" srcOrd="1" destOrd="0" presId="urn:microsoft.com/office/officeart/2005/8/layout/radial6"/>
    <dgm:cxn modelId="{DEAA5B27-FED8-4BBA-BBAF-DD0914B8A8EB}" type="presParOf" srcId="{3E23AB19-E9BA-4848-A74F-2EC11ECB9245}" destId="{39D46BA5-6F24-48A9-B4A8-9FFB70612B15}" srcOrd="2" destOrd="0" presId="urn:microsoft.com/office/officeart/2005/8/layout/radial6"/>
    <dgm:cxn modelId="{2F3B95F8-EBB5-4988-B30F-75C8995B5DAE}" type="presParOf" srcId="{3E23AB19-E9BA-4848-A74F-2EC11ECB9245}" destId="{A8995D07-537A-4DA6-8484-78BA6A4407C8}" srcOrd="3" destOrd="0" presId="urn:microsoft.com/office/officeart/2005/8/layout/radial6"/>
    <dgm:cxn modelId="{AFFD1183-B1A1-4C4D-AA63-2D5A6F890DF6}" type="presParOf" srcId="{3E23AB19-E9BA-4848-A74F-2EC11ECB9245}" destId="{A8DB350D-B076-44DD-8FFB-B97024F6BE10}" srcOrd="4" destOrd="0" presId="urn:microsoft.com/office/officeart/2005/8/layout/radial6"/>
    <dgm:cxn modelId="{5066BD7D-23F5-4E17-9363-AD7A848A0443}" type="presParOf" srcId="{3E23AB19-E9BA-4848-A74F-2EC11ECB9245}" destId="{9AF95D87-DD8E-412E-A755-E0E701378DB5}" srcOrd="5" destOrd="0" presId="urn:microsoft.com/office/officeart/2005/8/layout/radial6"/>
    <dgm:cxn modelId="{79C88653-C9F9-4917-BC9D-60CE5BEC9AE0}" type="presParOf" srcId="{3E23AB19-E9BA-4848-A74F-2EC11ECB9245}" destId="{63968912-505E-49CE-89EB-52084AFEB75B}" srcOrd="6" destOrd="0" presId="urn:microsoft.com/office/officeart/2005/8/layout/radial6"/>
    <dgm:cxn modelId="{F6D4A5CC-2696-44BD-8577-E5F1473CE2C5}" type="presParOf" srcId="{3E23AB19-E9BA-4848-A74F-2EC11ECB9245}" destId="{EE3F4C0A-00E2-468F-85DD-7C852AC6B3F9}" srcOrd="7" destOrd="0" presId="urn:microsoft.com/office/officeart/2005/8/layout/radial6"/>
    <dgm:cxn modelId="{728BAED2-8860-4DB1-9097-05B221D401A1}" type="presParOf" srcId="{3E23AB19-E9BA-4848-A74F-2EC11ECB9245}" destId="{F9CCC9E7-5D35-476A-B638-13409BA5FD49}" srcOrd="8" destOrd="0" presId="urn:microsoft.com/office/officeart/2005/8/layout/radial6"/>
    <dgm:cxn modelId="{DDEE63BE-2FEE-4A21-9E8B-760B1BFE6057}" type="presParOf" srcId="{3E23AB19-E9BA-4848-A74F-2EC11ECB9245}" destId="{76118613-FE5D-495F-99E8-EC066A019538}" srcOrd="9" destOrd="0" presId="urn:microsoft.com/office/officeart/2005/8/layout/radial6"/>
    <dgm:cxn modelId="{A3DCFE41-2AF2-4449-A850-DF96BFB8270B}" type="presParOf" srcId="{3E23AB19-E9BA-4848-A74F-2EC11ECB9245}" destId="{A314AE0E-7F5A-43F5-B3A5-F412BF760C18}" srcOrd="10" destOrd="0" presId="urn:microsoft.com/office/officeart/2005/8/layout/radial6"/>
    <dgm:cxn modelId="{098F4011-2D89-4B0D-BB94-C40ED1AB3275}" type="presParOf" srcId="{3E23AB19-E9BA-4848-A74F-2EC11ECB9245}" destId="{4CF5496C-BA18-41FD-8850-FBED4B2A4890}" srcOrd="11" destOrd="0" presId="urn:microsoft.com/office/officeart/2005/8/layout/radial6"/>
    <dgm:cxn modelId="{A9DBFD17-BF45-4B46-9A2F-6DBF51B32B4B}" type="presParOf" srcId="{3E23AB19-E9BA-4848-A74F-2EC11ECB9245}" destId="{27E6684B-AF4C-4AB7-9DF7-89382C8E4266}" srcOrd="12" destOrd="0" presId="urn:microsoft.com/office/officeart/2005/8/layout/radial6"/>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9D8EE95-9050-4281-8210-F1B1D1CB02BB}" type="doc">
      <dgm:prSet loTypeId="urn:microsoft.com/office/officeart/2005/8/layout/radial6" loCatId="cycle" qsTypeId="urn:microsoft.com/office/officeart/2005/8/quickstyle/3d1" qsCatId="3D" csTypeId="urn:microsoft.com/office/officeart/2005/8/colors/colorful1" csCatId="colorful" phldr="1"/>
      <dgm:spPr/>
      <dgm:t>
        <a:bodyPr/>
        <a:lstStyle/>
        <a:p>
          <a:endParaRPr lang="en-US"/>
        </a:p>
      </dgm:t>
    </dgm:pt>
    <dgm:pt modelId="{CB1B643D-84E1-4C5B-B46E-2806B4B5A098}">
      <dgm:prSet phldrT="[Text]"/>
      <dgm:spPr/>
      <dgm:t>
        <a:bodyPr/>
        <a:lstStyle/>
        <a:p>
          <a:r>
            <a:rPr lang="fa-IR" b="1">
              <a:latin typeface="IRNazanin" panose="02000506000000020002" pitchFamily="2" charset="-78"/>
              <a:cs typeface="B Nazanin" panose="00000400000000000000" pitchFamily="2" charset="-78"/>
            </a:rPr>
            <a:t>دانش‌های فرارشته‌ای</a:t>
          </a:r>
          <a:endParaRPr lang="en-US" b="1">
            <a:latin typeface="IRNazanin" panose="02000506000000020002" pitchFamily="2" charset="-78"/>
            <a:cs typeface="B Nazanin" panose="00000400000000000000" pitchFamily="2" charset="-78"/>
          </a:endParaRPr>
        </a:p>
      </dgm:t>
    </dgm:pt>
    <dgm:pt modelId="{98D0D6D4-F413-4EE9-9DE3-C0946F7E0439}" type="parTrans" cxnId="{B4E2E720-21D5-40D7-830D-252BBE524B40}">
      <dgm:prSet/>
      <dgm:spPr/>
      <dgm:t>
        <a:bodyPr/>
        <a:lstStyle/>
        <a:p>
          <a:endParaRPr lang="en-US" b="1">
            <a:latin typeface="IRNazanin" panose="02000506000000020002" pitchFamily="2" charset="-78"/>
            <a:cs typeface="B Nazanin" panose="00000400000000000000" pitchFamily="2" charset="-78"/>
          </a:endParaRPr>
        </a:p>
      </dgm:t>
    </dgm:pt>
    <dgm:pt modelId="{B79BBBCF-FC56-488C-B79B-8EBAA5339124}" type="sibTrans" cxnId="{B4E2E720-21D5-40D7-830D-252BBE524B40}">
      <dgm:prSet/>
      <dgm:spPr/>
      <dgm:t>
        <a:bodyPr/>
        <a:lstStyle/>
        <a:p>
          <a:endParaRPr lang="en-US" b="1">
            <a:latin typeface="IRNazanin" panose="02000506000000020002" pitchFamily="2" charset="-78"/>
            <a:cs typeface="B Nazanin" panose="00000400000000000000" pitchFamily="2" charset="-78"/>
          </a:endParaRPr>
        </a:p>
      </dgm:t>
    </dgm:pt>
    <dgm:pt modelId="{77B46EC6-571A-4438-86AA-354B7DF010D5}">
      <dgm:prSet phldrT="[Text]"/>
      <dgm:spPr/>
      <dgm:t>
        <a:bodyPr/>
        <a:lstStyle/>
        <a:p>
          <a:r>
            <a:rPr lang="fa-IR" b="1">
              <a:latin typeface="IRNazanin" panose="02000506000000020002" pitchFamily="2" charset="-78"/>
              <a:cs typeface="B Nazanin" panose="00000400000000000000" pitchFamily="2" charset="-78"/>
            </a:rPr>
            <a:t>مدیریت تغییر</a:t>
          </a:r>
          <a:endParaRPr lang="en-US" b="1">
            <a:latin typeface="IRNazanin" panose="02000506000000020002" pitchFamily="2" charset="-78"/>
            <a:cs typeface="B Nazanin" panose="00000400000000000000" pitchFamily="2" charset="-78"/>
          </a:endParaRPr>
        </a:p>
      </dgm:t>
    </dgm:pt>
    <dgm:pt modelId="{13DA0F27-14F6-4FFD-B134-67546949BCCD}" type="parTrans" cxnId="{26FBC318-45FB-4BB6-8999-40C15166B92F}">
      <dgm:prSet/>
      <dgm:spPr/>
      <dgm:t>
        <a:bodyPr/>
        <a:lstStyle/>
        <a:p>
          <a:endParaRPr lang="en-US" b="1">
            <a:latin typeface="IRNazanin" panose="02000506000000020002" pitchFamily="2" charset="-78"/>
            <a:cs typeface="B Nazanin" panose="00000400000000000000" pitchFamily="2" charset="-78"/>
          </a:endParaRPr>
        </a:p>
      </dgm:t>
    </dgm:pt>
    <dgm:pt modelId="{D1D84865-E8A2-46F3-B1B5-0D34E60DFD34}" type="sibTrans" cxnId="{26FBC318-45FB-4BB6-8999-40C15166B92F}">
      <dgm:prSet/>
      <dgm:spPr/>
      <dgm:t>
        <a:bodyPr/>
        <a:lstStyle/>
        <a:p>
          <a:endParaRPr lang="en-US" b="1">
            <a:latin typeface="IRNazanin" panose="02000506000000020002" pitchFamily="2" charset="-78"/>
            <a:cs typeface="B Nazanin" panose="00000400000000000000" pitchFamily="2" charset="-78"/>
          </a:endParaRPr>
        </a:p>
      </dgm:t>
    </dgm:pt>
    <dgm:pt modelId="{91E65E0F-0A89-46AD-933B-9E72622E77D2}">
      <dgm:prSet phldrT="[Text]" custT="1"/>
      <dgm:spPr/>
      <dgm:t>
        <a:bodyPr/>
        <a:lstStyle/>
        <a:p>
          <a:r>
            <a:rPr lang="fa-IR" sz="900" b="1">
              <a:latin typeface="IRNazanin" panose="02000506000000020002" pitchFamily="2" charset="-78"/>
              <a:cs typeface="B Nazanin" panose="00000400000000000000" pitchFamily="2" charset="-78"/>
            </a:rPr>
            <a:t>روان‌شناسی</a:t>
          </a:r>
          <a:endParaRPr lang="en-US" sz="900" b="1">
            <a:latin typeface="IRNazanin" panose="02000506000000020002" pitchFamily="2" charset="-78"/>
            <a:cs typeface="B Nazanin" panose="00000400000000000000" pitchFamily="2" charset="-78"/>
          </a:endParaRPr>
        </a:p>
      </dgm:t>
    </dgm:pt>
    <dgm:pt modelId="{2A01777B-B3B6-4B92-BAE7-D1E6195F0768}" type="parTrans" cxnId="{4D3331ED-0FF4-4499-8D03-48ACE812E752}">
      <dgm:prSet/>
      <dgm:spPr/>
      <dgm:t>
        <a:bodyPr/>
        <a:lstStyle/>
        <a:p>
          <a:endParaRPr lang="en-US" b="1">
            <a:latin typeface="IRNazanin" panose="02000506000000020002" pitchFamily="2" charset="-78"/>
            <a:cs typeface="B Nazanin" panose="00000400000000000000" pitchFamily="2" charset="-78"/>
          </a:endParaRPr>
        </a:p>
      </dgm:t>
    </dgm:pt>
    <dgm:pt modelId="{D7405175-57BD-485A-A12A-C4B2735AF59F}" type="sibTrans" cxnId="{4D3331ED-0FF4-4499-8D03-48ACE812E752}">
      <dgm:prSet/>
      <dgm:spPr/>
      <dgm:t>
        <a:bodyPr/>
        <a:lstStyle/>
        <a:p>
          <a:endParaRPr lang="en-US" b="1">
            <a:latin typeface="IRNazanin" panose="02000506000000020002" pitchFamily="2" charset="-78"/>
            <a:cs typeface="B Nazanin" panose="00000400000000000000" pitchFamily="2" charset="-78"/>
          </a:endParaRPr>
        </a:p>
      </dgm:t>
    </dgm:pt>
    <dgm:pt modelId="{8FC61E67-4FA4-45C9-80E3-72B0D6613B31}">
      <dgm:prSet phldrT="[Text]"/>
      <dgm:spPr/>
      <dgm:t>
        <a:bodyPr/>
        <a:lstStyle/>
        <a:p>
          <a:r>
            <a:rPr lang="fa-IR" b="1">
              <a:latin typeface="IRNazanin" panose="02000506000000020002" pitchFamily="2" charset="-78"/>
              <a:cs typeface="B Nazanin" panose="00000400000000000000" pitchFamily="2" charset="-78"/>
            </a:rPr>
            <a:t>دانش تربیت بدنی</a:t>
          </a:r>
          <a:endParaRPr lang="en-US" b="1">
            <a:latin typeface="IRNazanin" panose="02000506000000020002" pitchFamily="2" charset="-78"/>
            <a:cs typeface="B Nazanin" panose="00000400000000000000" pitchFamily="2" charset="-78"/>
          </a:endParaRPr>
        </a:p>
      </dgm:t>
    </dgm:pt>
    <dgm:pt modelId="{0D364C7A-4EE1-4FA1-8313-85F1683E9DFF}" type="parTrans" cxnId="{8A26EF3F-D3E7-418D-9DA3-FB89CB188C02}">
      <dgm:prSet/>
      <dgm:spPr/>
      <dgm:t>
        <a:bodyPr/>
        <a:lstStyle/>
        <a:p>
          <a:endParaRPr lang="en-US" b="1">
            <a:latin typeface="IRNazanin" panose="02000506000000020002" pitchFamily="2" charset="-78"/>
            <a:cs typeface="B Nazanin" panose="00000400000000000000" pitchFamily="2" charset="-78"/>
          </a:endParaRPr>
        </a:p>
      </dgm:t>
    </dgm:pt>
    <dgm:pt modelId="{8EA17D89-AFBC-4F66-9598-C564BF8F1995}" type="sibTrans" cxnId="{8A26EF3F-D3E7-418D-9DA3-FB89CB188C02}">
      <dgm:prSet/>
      <dgm:spPr/>
      <dgm:t>
        <a:bodyPr/>
        <a:lstStyle/>
        <a:p>
          <a:endParaRPr lang="en-US" b="1">
            <a:latin typeface="IRNazanin" panose="02000506000000020002" pitchFamily="2" charset="-78"/>
            <a:cs typeface="B Nazanin" panose="00000400000000000000" pitchFamily="2" charset="-78"/>
          </a:endParaRPr>
        </a:p>
      </dgm:t>
    </dgm:pt>
    <dgm:pt modelId="{8CE99619-FE9A-42B5-8BDD-D182640FCC8A}">
      <dgm:prSet phldrT="[Text]"/>
      <dgm:spPr/>
      <dgm:t>
        <a:bodyPr/>
        <a:lstStyle/>
        <a:p>
          <a:r>
            <a:rPr lang="fa-IR" b="1">
              <a:latin typeface="IRNazanin" panose="02000506000000020002" pitchFamily="2" charset="-78"/>
              <a:cs typeface="B Nazanin" panose="00000400000000000000" pitchFamily="2" charset="-78"/>
            </a:rPr>
            <a:t>علوم اجتماعی</a:t>
          </a:r>
          <a:endParaRPr lang="en-US" b="1">
            <a:latin typeface="IRNazanin" panose="02000506000000020002" pitchFamily="2" charset="-78"/>
            <a:cs typeface="B Nazanin" panose="00000400000000000000" pitchFamily="2" charset="-78"/>
          </a:endParaRPr>
        </a:p>
      </dgm:t>
    </dgm:pt>
    <dgm:pt modelId="{86E0C978-3A49-4A05-A665-7E7F17DB18C1}" type="parTrans" cxnId="{F6F791DC-F7BC-4D4A-AA95-6BDA73DEEC1F}">
      <dgm:prSet/>
      <dgm:spPr/>
      <dgm:t>
        <a:bodyPr/>
        <a:lstStyle/>
        <a:p>
          <a:endParaRPr lang="en-US" b="1">
            <a:latin typeface="IRNazanin" panose="02000506000000020002" pitchFamily="2" charset="-78"/>
            <a:cs typeface="B Nazanin" panose="00000400000000000000" pitchFamily="2" charset="-78"/>
          </a:endParaRPr>
        </a:p>
      </dgm:t>
    </dgm:pt>
    <dgm:pt modelId="{05879D7C-CB32-4724-B961-392BFBA61FC3}" type="sibTrans" cxnId="{F6F791DC-F7BC-4D4A-AA95-6BDA73DEEC1F}">
      <dgm:prSet/>
      <dgm:spPr/>
      <dgm:t>
        <a:bodyPr/>
        <a:lstStyle/>
        <a:p>
          <a:endParaRPr lang="en-US" b="1">
            <a:latin typeface="IRNazanin" panose="02000506000000020002" pitchFamily="2" charset="-78"/>
            <a:cs typeface="B Nazanin" panose="00000400000000000000" pitchFamily="2" charset="-78"/>
          </a:endParaRPr>
        </a:p>
      </dgm:t>
    </dgm:pt>
    <dgm:pt modelId="{182E7AAF-1E53-4D60-B6F3-ABAE35F39EE2}" type="pres">
      <dgm:prSet presAssocID="{99D8EE95-9050-4281-8210-F1B1D1CB02BB}" presName="Name0" presStyleCnt="0">
        <dgm:presLayoutVars>
          <dgm:chMax val="1"/>
          <dgm:dir/>
          <dgm:animLvl val="ctr"/>
          <dgm:resizeHandles val="exact"/>
        </dgm:presLayoutVars>
      </dgm:prSet>
      <dgm:spPr/>
    </dgm:pt>
    <dgm:pt modelId="{EDFBBFB1-6210-4A25-97F5-A296AA5C0DED}" type="pres">
      <dgm:prSet presAssocID="{CB1B643D-84E1-4C5B-B46E-2806B4B5A098}" presName="centerShape" presStyleLbl="node0" presStyleIdx="0" presStyleCnt="1"/>
      <dgm:spPr/>
    </dgm:pt>
    <dgm:pt modelId="{A4611082-BFE1-441B-8280-57082C119623}" type="pres">
      <dgm:prSet presAssocID="{77B46EC6-571A-4438-86AA-354B7DF010D5}" presName="node" presStyleLbl="node1" presStyleIdx="0" presStyleCnt="4">
        <dgm:presLayoutVars>
          <dgm:bulletEnabled val="1"/>
        </dgm:presLayoutVars>
      </dgm:prSet>
      <dgm:spPr/>
    </dgm:pt>
    <dgm:pt modelId="{294DF38E-F09C-461D-8A9C-5DBF3AB6FD9E}" type="pres">
      <dgm:prSet presAssocID="{77B46EC6-571A-4438-86AA-354B7DF010D5}" presName="dummy" presStyleCnt="0"/>
      <dgm:spPr/>
    </dgm:pt>
    <dgm:pt modelId="{526D7E8C-BF84-4F3C-876E-411E74276AE3}" type="pres">
      <dgm:prSet presAssocID="{D1D84865-E8A2-46F3-B1B5-0D34E60DFD34}" presName="sibTrans" presStyleLbl="sibTrans2D1" presStyleIdx="0" presStyleCnt="4"/>
      <dgm:spPr/>
    </dgm:pt>
    <dgm:pt modelId="{D6D00E20-AD93-44C6-9ABA-A36C0F608389}" type="pres">
      <dgm:prSet presAssocID="{91E65E0F-0A89-46AD-933B-9E72622E77D2}" presName="node" presStyleLbl="node1" presStyleIdx="1" presStyleCnt="4">
        <dgm:presLayoutVars>
          <dgm:bulletEnabled val="1"/>
        </dgm:presLayoutVars>
      </dgm:prSet>
      <dgm:spPr/>
    </dgm:pt>
    <dgm:pt modelId="{6E02503A-9A6D-4C94-8068-F61EFD9CA211}" type="pres">
      <dgm:prSet presAssocID="{91E65E0F-0A89-46AD-933B-9E72622E77D2}" presName="dummy" presStyleCnt="0"/>
      <dgm:spPr/>
    </dgm:pt>
    <dgm:pt modelId="{306E1A75-A45F-486D-A97C-1382765E6333}" type="pres">
      <dgm:prSet presAssocID="{D7405175-57BD-485A-A12A-C4B2735AF59F}" presName="sibTrans" presStyleLbl="sibTrans2D1" presStyleIdx="1" presStyleCnt="4"/>
      <dgm:spPr/>
    </dgm:pt>
    <dgm:pt modelId="{42E08B7B-9494-4DCE-A374-C1D16AA1E3CD}" type="pres">
      <dgm:prSet presAssocID="{8FC61E67-4FA4-45C9-80E3-72B0D6613B31}" presName="node" presStyleLbl="node1" presStyleIdx="2" presStyleCnt="4">
        <dgm:presLayoutVars>
          <dgm:bulletEnabled val="1"/>
        </dgm:presLayoutVars>
      </dgm:prSet>
      <dgm:spPr/>
    </dgm:pt>
    <dgm:pt modelId="{06643852-4A9E-45F7-99F2-06981BDE3E0C}" type="pres">
      <dgm:prSet presAssocID="{8FC61E67-4FA4-45C9-80E3-72B0D6613B31}" presName="dummy" presStyleCnt="0"/>
      <dgm:spPr/>
    </dgm:pt>
    <dgm:pt modelId="{3F9150B9-35AB-48F2-BBFC-E8F45D536446}" type="pres">
      <dgm:prSet presAssocID="{8EA17D89-AFBC-4F66-9598-C564BF8F1995}" presName="sibTrans" presStyleLbl="sibTrans2D1" presStyleIdx="2" presStyleCnt="4"/>
      <dgm:spPr/>
    </dgm:pt>
    <dgm:pt modelId="{08CD2321-4FFF-4AFF-AB71-97D16290162D}" type="pres">
      <dgm:prSet presAssocID="{8CE99619-FE9A-42B5-8BDD-D182640FCC8A}" presName="node" presStyleLbl="node1" presStyleIdx="3" presStyleCnt="4">
        <dgm:presLayoutVars>
          <dgm:bulletEnabled val="1"/>
        </dgm:presLayoutVars>
      </dgm:prSet>
      <dgm:spPr/>
    </dgm:pt>
    <dgm:pt modelId="{F3A83E57-236B-4918-BE97-B487B426EFFD}" type="pres">
      <dgm:prSet presAssocID="{8CE99619-FE9A-42B5-8BDD-D182640FCC8A}" presName="dummy" presStyleCnt="0"/>
      <dgm:spPr/>
    </dgm:pt>
    <dgm:pt modelId="{1C0A513B-14BC-4F40-89CD-20CC0019EEE1}" type="pres">
      <dgm:prSet presAssocID="{05879D7C-CB32-4724-B961-392BFBA61FC3}" presName="sibTrans" presStyleLbl="sibTrans2D1" presStyleIdx="3" presStyleCnt="4"/>
      <dgm:spPr/>
    </dgm:pt>
  </dgm:ptLst>
  <dgm:cxnLst>
    <dgm:cxn modelId="{B1D0D701-835C-4F45-A4CF-105DC2FE9C9C}" type="presOf" srcId="{91E65E0F-0A89-46AD-933B-9E72622E77D2}" destId="{D6D00E20-AD93-44C6-9ABA-A36C0F608389}" srcOrd="0" destOrd="0" presId="urn:microsoft.com/office/officeart/2005/8/layout/radial6"/>
    <dgm:cxn modelId="{26FBC318-45FB-4BB6-8999-40C15166B92F}" srcId="{CB1B643D-84E1-4C5B-B46E-2806B4B5A098}" destId="{77B46EC6-571A-4438-86AA-354B7DF010D5}" srcOrd="0" destOrd="0" parTransId="{13DA0F27-14F6-4FFD-B134-67546949BCCD}" sibTransId="{D1D84865-E8A2-46F3-B1B5-0D34E60DFD34}"/>
    <dgm:cxn modelId="{B4E2E720-21D5-40D7-830D-252BBE524B40}" srcId="{99D8EE95-9050-4281-8210-F1B1D1CB02BB}" destId="{CB1B643D-84E1-4C5B-B46E-2806B4B5A098}" srcOrd="0" destOrd="0" parTransId="{98D0D6D4-F413-4EE9-9DE3-C0946F7E0439}" sibTransId="{B79BBBCF-FC56-488C-B79B-8EBAA5339124}"/>
    <dgm:cxn modelId="{2A13E72D-F928-40DD-B615-4E57333E0259}" type="presOf" srcId="{99D8EE95-9050-4281-8210-F1B1D1CB02BB}" destId="{182E7AAF-1E53-4D60-B6F3-ABAE35F39EE2}" srcOrd="0" destOrd="0" presId="urn:microsoft.com/office/officeart/2005/8/layout/radial6"/>
    <dgm:cxn modelId="{3ED4EC34-59A4-4EE8-92B9-2B71F48C57AF}" type="presOf" srcId="{8EA17D89-AFBC-4F66-9598-C564BF8F1995}" destId="{3F9150B9-35AB-48F2-BBFC-E8F45D536446}" srcOrd="0" destOrd="0" presId="urn:microsoft.com/office/officeart/2005/8/layout/radial6"/>
    <dgm:cxn modelId="{8A26EF3F-D3E7-418D-9DA3-FB89CB188C02}" srcId="{CB1B643D-84E1-4C5B-B46E-2806B4B5A098}" destId="{8FC61E67-4FA4-45C9-80E3-72B0D6613B31}" srcOrd="2" destOrd="0" parTransId="{0D364C7A-4EE1-4FA1-8313-85F1683E9DFF}" sibTransId="{8EA17D89-AFBC-4F66-9598-C564BF8F1995}"/>
    <dgm:cxn modelId="{05BCDA94-6E90-43B6-BEF3-785234FD1E7B}" type="presOf" srcId="{77B46EC6-571A-4438-86AA-354B7DF010D5}" destId="{A4611082-BFE1-441B-8280-57082C119623}" srcOrd="0" destOrd="0" presId="urn:microsoft.com/office/officeart/2005/8/layout/radial6"/>
    <dgm:cxn modelId="{92C36FAD-B138-470C-BC2A-2E2EDDB3ED49}" type="presOf" srcId="{CB1B643D-84E1-4C5B-B46E-2806B4B5A098}" destId="{EDFBBFB1-6210-4A25-97F5-A296AA5C0DED}" srcOrd="0" destOrd="0" presId="urn:microsoft.com/office/officeart/2005/8/layout/radial6"/>
    <dgm:cxn modelId="{95CD98AF-1A39-4D7A-B5EC-39179B119D86}" type="presOf" srcId="{8CE99619-FE9A-42B5-8BDD-D182640FCC8A}" destId="{08CD2321-4FFF-4AFF-AB71-97D16290162D}" srcOrd="0" destOrd="0" presId="urn:microsoft.com/office/officeart/2005/8/layout/radial6"/>
    <dgm:cxn modelId="{7839A4B7-CF0E-49A1-8722-92F7CB8E4041}" type="presOf" srcId="{8FC61E67-4FA4-45C9-80E3-72B0D6613B31}" destId="{42E08B7B-9494-4DCE-A374-C1D16AA1E3CD}" srcOrd="0" destOrd="0" presId="urn:microsoft.com/office/officeart/2005/8/layout/radial6"/>
    <dgm:cxn modelId="{F6F791DC-F7BC-4D4A-AA95-6BDA73DEEC1F}" srcId="{CB1B643D-84E1-4C5B-B46E-2806B4B5A098}" destId="{8CE99619-FE9A-42B5-8BDD-D182640FCC8A}" srcOrd="3" destOrd="0" parTransId="{86E0C978-3A49-4A05-A665-7E7F17DB18C1}" sibTransId="{05879D7C-CB32-4724-B961-392BFBA61FC3}"/>
    <dgm:cxn modelId="{B89DE6DC-AE33-4C77-A70D-F6A59060A61C}" type="presOf" srcId="{D7405175-57BD-485A-A12A-C4B2735AF59F}" destId="{306E1A75-A45F-486D-A97C-1382765E6333}" srcOrd="0" destOrd="0" presId="urn:microsoft.com/office/officeart/2005/8/layout/radial6"/>
    <dgm:cxn modelId="{D7C8BDE5-3716-41A1-A67E-5C4C78482CE7}" type="presOf" srcId="{D1D84865-E8A2-46F3-B1B5-0D34E60DFD34}" destId="{526D7E8C-BF84-4F3C-876E-411E74276AE3}" srcOrd="0" destOrd="0" presId="urn:microsoft.com/office/officeart/2005/8/layout/radial6"/>
    <dgm:cxn modelId="{4D3331ED-0FF4-4499-8D03-48ACE812E752}" srcId="{CB1B643D-84E1-4C5B-B46E-2806B4B5A098}" destId="{91E65E0F-0A89-46AD-933B-9E72622E77D2}" srcOrd="1" destOrd="0" parTransId="{2A01777B-B3B6-4B92-BAE7-D1E6195F0768}" sibTransId="{D7405175-57BD-485A-A12A-C4B2735AF59F}"/>
    <dgm:cxn modelId="{420222EF-8AFA-41FD-BD1F-E845E230A6AC}" type="presOf" srcId="{05879D7C-CB32-4724-B961-392BFBA61FC3}" destId="{1C0A513B-14BC-4F40-89CD-20CC0019EEE1}" srcOrd="0" destOrd="0" presId="urn:microsoft.com/office/officeart/2005/8/layout/radial6"/>
    <dgm:cxn modelId="{E879A835-190F-4AAD-9ECF-BD7F50E7C79C}" type="presParOf" srcId="{182E7AAF-1E53-4D60-B6F3-ABAE35F39EE2}" destId="{EDFBBFB1-6210-4A25-97F5-A296AA5C0DED}" srcOrd="0" destOrd="0" presId="urn:microsoft.com/office/officeart/2005/8/layout/radial6"/>
    <dgm:cxn modelId="{45B1C66F-C4C8-4E18-9AD8-BCFB268E6AC2}" type="presParOf" srcId="{182E7AAF-1E53-4D60-B6F3-ABAE35F39EE2}" destId="{A4611082-BFE1-441B-8280-57082C119623}" srcOrd="1" destOrd="0" presId="urn:microsoft.com/office/officeart/2005/8/layout/radial6"/>
    <dgm:cxn modelId="{978B2994-D127-4A40-BFBB-426689866592}" type="presParOf" srcId="{182E7AAF-1E53-4D60-B6F3-ABAE35F39EE2}" destId="{294DF38E-F09C-461D-8A9C-5DBF3AB6FD9E}" srcOrd="2" destOrd="0" presId="urn:microsoft.com/office/officeart/2005/8/layout/radial6"/>
    <dgm:cxn modelId="{D8C3C55E-AE56-47C6-966E-1EBD077EAEDD}" type="presParOf" srcId="{182E7AAF-1E53-4D60-B6F3-ABAE35F39EE2}" destId="{526D7E8C-BF84-4F3C-876E-411E74276AE3}" srcOrd="3" destOrd="0" presId="urn:microsoft.com/office/officeart/2005/8/layout/radial6"/>
    <dgm:cxn modelId="{39B3077A-E047-4C49-AA31-B3D9A4570260}" type="presParOf" srcId="{182E7AAF-1E53-4D60-B6F3-ABAE35F39EE2}" destId="{D6D00E20-AD93-44C6-9ABA-A36C0F608389}" srcOrd="4" destOrd="0" presId="urn:microsoft.com/office/officeart/2005/8/layout/radial6"/>
    <dgm:cxn modelId="{17F1A3CF-BCD7-4149-A5A5-CC64374E4E83}" type="presParOf" srcId="{182E7AAF-1E53-4D60-B6F3-ABAE35F39EE2}" destId="{6E02503A-9A6D-4C94-8068-F61EFD9CA211}" srcOrd="5" destOrd="0" presId="urn:microsoft.com/office/officeart/2005/8/layout/radial6"/>
    <dgm:cxn modelId="{4F2A7C11-8F68-43AB-B6DB-4C52FD254367}" type="presParOf" srcId="{182E7AAF-1E53-4D60-B6F3-ABAE35F39EE2}" destId="{306E1A75-A45F-486D-A97C-1382765E6333}" srcOrd="6" destOrd="0" presId="urn:microsoft.com/office/officeart/2005/8/layout/radial6"/>
    <dgm:cxn modelId="{14A99F92-AB0E-4A38-907A-83C83410106F}" type="presParOf" srcId="{182E7AAF-1E53-4D60-B6F3-ABAE35F39EE2}" destId="{42E08B7B-9494-4DCE-A374-C1D16AA1E3CD}" srcOrd="7" destOrd="0" presId="urn:microsoft.com/office/officeart/2005/8/layout/radial6"/>
    <dgm:cxn modelId="{829D7D11-B6FC-4F31-B30F-021E529BD9AB}" type="presParOf" srcId="{182E7AAF-1E53-4D60-B6F3-ABAE35F39EE2}" destId="{06643852-4A9E-45F7-99F2-06981BDE3E0C}" srcOrd="8" destOrd="0" presId="urn:microsoft.com/office/officeart/2005/8/layout/radial6"/>
    <dgm:cxn modelId="{B5178D55-5E82-411F-B365-3794401B9B66}" type="presParOf" srcId="{182E7AAF-1E53-4D60-B6F3-ABAE35F39EE2}" destId="{3F9150B9-35AB-48F2-BBFC-E8F45D536446}" srcOrd="9" destOrd="0" presId="urn:microsoft.com/office/officeart/2005/8/layout/radial6"/>
    <dgm:cxn modelId="{FF5D229C-C24E-4A76-AEA2-032C407FEDE7}" type="presParOf" srcId="{182E7AAF-1E53-4D60-B6F3-ABAE35F39EE2}" destId="{08CD2321-4FFF-4AFF-AB71-97D16290162D}" srcOrd="10" destOrd="0" presId="urn:microsoft.com/office/officeart/2005/8/layout/radial6"/>
    <dgm:cxn modelId="{93077627-B4BD-4BA8-A234-1F1541993DB9}" type="presParOf" srcId="{182E7AAF-1E53-4D60-B6F3-ABAE35F39EE2}" destId="{F3A83E57-236B-4918-BE97-B487B426EFFD}" srcOrd="11" destOrd="0" presId="urn:microsoft.com/office/officeart/2005/8/layout/radial6"/>
    <dgm:cxn modelId="{32FA0E57-A813-4802-8D8C-FA774FED78E3}" type="presParOf" srcId="{182E7AAF-1E53-4D60-B6F3-ABAE35F39EE2}" destId="{1C0A513B-14BC-4F40-89CD-20CC0019EEE1}" srcOrd="12" destOrd="0" presId="urn:microsoft.com/office/officeart/2005/8/layout/radial6"/>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3A6C7E8-217B-492B-80D7-2457DD600CC7}" type="doc">
      <dgm:prSet loTypeId="urn:microsoft.com/office/officeart/2005/8/layout/radial6" loCatId="cycle" qsTypeId="urn:microsoft.com/office/officeart/2005/8/quickstyle/simple1" qsCatId="simple" csTypeId="urn:microsoft.com/office/officeart/2005/8/colors/colorful5" csCatId="colorful" phldr="1"/>
      <dgm:spPr/>
      <dgm:t>
        <a:bodyPr/>
        <a:lstStyle/>
        <a:p>
          <a:endParaRPr lang="en-US"/>
        </a:p>
      </dgm:t>
    </dgm:pt>
    <dgm:pt modelId="{A7A95144-8A79-412F-9114-EA8752A6DB7D}">
      <dgm:prSet phldrT="[Text]" custT="1"/>
      <dgm:spPr/>
      <dgm:t>
        <a:bodyPr/>
        <a:lstStyle/>
        <a:p>
          <a:r>
            <a:rPr lang="fa-IR" sz="1600" b="1">
              <a:latin typeface="IRNazanin" panose="02000506000000020002" pitchFamily="2" charset="-78"/>
              <a:cs typeface="B Nazanin" panose="00000400000000000000" pitchFamily="2" charset="-78"/>
            </a:rPr>
            <a:t>شایستگی‌های نگرشی</a:t>
          </a:r>
          <a:endParaRPr lang="en-US" sz="1600" b="1">
            <a:latin typeface="IRNazanin" panose="02000506000000020002" pitchFamily="2" charset="-78"/>
            <a:cs typeface="B Nazanin" panose="00000400000000000000" pitchFamily="2" charset="-78"/>
          </a:endParaRPr>
        </a:p>
      </dgm:t>
    </dgm:pt>
    <dgm:pt modelId="{7CF90D30-1F57-4F0D-8581-DB63660501FB}" type="parTrans" cxnId="{A2F5D6D3-68F5-4908-87F0-2F4DFDD83614}">
      <dgm:prSet/>
      <dgm:spPr/>
      <dgm:t>
        <a:bodyPr/>
        <a:lstStyle/>
        <a:p>
          <a:endParaRPr lang="en-US" sz="1200" b="1">
            <a:latin typeface="IRNazanin" panose="02000506000000020002" pitchFamily="2" charset="-78"/>
            <a:cs typeface="B Nazanin" panose="00000400000000000000" pitchFamily="2" charset="-78"/>
          </a:endParaRPr>
        </a:p>
      </dgm:t>
    </dgm:pt>
    <dgm:pt modelId="{29A5632A-0DCE-4385-B93F-BC1CCE477E0C}" type="sibTrans" cxnId="{A2F5D6D3-68F5-4908-87F0-2F4DFDD83614}">
      <dgm:prSet/>
      <dgm:spPr/>
      <dgm:t>
        <a:bodyPr/>
        <a:lstStyle/>
        <a:p>
          <a:endParaRPr lang="en-US" sz="1200" b="1">
            <a:latin typeface="IRNazanin" panose="02000506000000020002" pitchFamily="2" charset="-78"/>
            <a:cs typeface="B Nazanin" panose="00000400000000000000" pitchFamily="2" charset="-78"/>
          </a:endParaRPr>
        </a:p>
      </dgm:t>
    </dgm:pt>
    <dgm:pt modelId="{59AC754A-3130-4077-BE51-192F5AEC5506}">
      <dgm:prSet phldrT="[Text]" custT="1"/>
      <dgm:spPr/>
      <dgm:t>
        <a:bodyPr/>
        <a:lstStyle/>
        <a:p>
          <a:r>
            <a:rPr lang="fa-IR" sz="1000" b="1">
              <a:latin typeface="IRNazanin" panose="02000506000000020002" pitchFamily="2" charset="-78"/>
              <a:cs typeface="B Nazanin" panose="00000400000000000000" pitchFamily="2" charset="-78"/>
            </a:rPr>
            <a:t>تغییرطلبی</a:t>
          </a:r>
          <a:endParaRPr lang="en-US" sz="1000" b="1">
            <a:latin typeface="IRNazanin" panose="02000506000000020002" pitchFamily="2" charset="-78"/>
            <a:cs typeface="B Nazanin" panose="00000400000000000000" pitchFamily="2" charset="-78"/>
          </a:endParaRPr>
        </a:p>
      </dgm:t>
    </dgm:pt>
    <dgm:pt modelId="{E1903AE1-0713-4A31-A122-B7387A0E52FF}" type="parTrans" cxnId="{D06826BD-B37D-4C28-BB2C-CFB1E0B3E61D}">
      <dgm:prSet/>
      <dgm:spPr/>
      <dgm:t>
        <a:bodyPr/>
        <a:lstStyle/>
        <a:p>
          <a:endParaRPr lang="en-US" sz="1200" b="1">
            <a:latin typeface="IRNazanin" panose="02000506000000020002" pitchFamily="2" charset="-78"/>
            <a:cs typeface="B Nazanin" panose="00000400000000000000" pitchFamily="2" charset="-78"/>
          </a:endParaRPr>
        </a:p>
      </dgm:t>
    </dgm:pt>
    <dgm:pt modelId="{014BCC2C-8806-4794-B6EA-82E8D8A26A1D}" type="sibTrans" cxnId="{D06826BD-B37D-4C28-BB2C-CFB1E0B3E61D}">
      <dgm:prSet/>
      <dgm:spPr/>
      <dgm:t>
        <a:bodyPr/>
        <a:lstStyle/>
        <a:p>
          <a:endParaRPr lang="en-US" sz="1200" b="1">
            <a:latin typeface="IRNazanin" panose="02000506000000020002" pitchFamily="2" charset="-78"/>
            <a:cs typeface="B Nazanin" panose="00000400000000000000" pitchFamily="2" charset="-78"/>
          </a:endParaRPr>
        </a:p>
      </dgm:t>
    </dgm:pt>
    <dgm:pt modelId="{7DA7DECA-DC61-4BF7-945B-3D74E2A9926C}">
      <dgm:prSet phldrT="[Text]" custT="1"/>
      <dgm:spPr/>
      <dgm:t>
        <a:bodyPr/>
        <a:lstStyle/>
        <a:p>
          <a:r>
            <a:rPr lang="fa-IR" sz="1200" b="1">
              <a:latin typeface="IRNazanin" panose="02000506000000020002" pitchFamily="2" charset="-78"/>
              <a:cs typeface="B Nazanin" panose="00000400000000000000" pitchFamily="2" charset="-78"/>
            </a:rPr>
            <a:t>تفکر تیمی</a:t>
          </a:r>
          <a:endParaRPr lang="en-US" sz="1200" b="1">
            <a:latin typeface="IRNazanin" panose="02000506000000020002" pitchFamily="2" charset="-78"/>
            <a:cs typeface="B Nazanin" panose="00000400000000000000" pitchFamily="2" charset="-78"/>
          </a:endParaRPr>
        </a:p>
      </dgm:t>
    </dgm:pt>
    <dgm:pt modelId="{BEBE0BC1-984E-48E2-89A6-CC1E1AA5AB97}" type="parTrans" cxnId="{C118A8C1-0215-469F-AD17-09C9D819F425}">
      <dgm:prSet/>
      <dgm:spPr/>
      <dgm:t>
        <a:bodyPr/>
        <a:lstStyle/>
        <a:p>
          <a:endParaRPr lang="en-US" sz="1200" b="1">
            <a:latin typeface="IRNazanin" panose="02000506000000020002" pitchFamily="2" charset="-78"/>
            <a:cs typeface="B Nazanin" panose="00000400000000000000" pitchFamily="2" charset="-78"/>
          </a:endParaRPr>
        </a:p>
      </dgm:t>
    </dgm:pt>
    <dgm:pt modelId="{C50873CE-3BA4-4525-A0F0-13857C419574}" type="sibTrans" cxnId="{C118A8C1-0215-469F-AD17-09C9D819F425}">
      <dgm:prSet/>
      <dgm:spPr/>
      <dgm:t>
        <a:bodyPr/>
        <a:lstStyle/>
        <a:p>
          <a:endParaRPr lang="en-US" sz="1200" b="1">
            <a:latin typeface="IRNazanin" panose="02000506000000020002" pitchFamily="2" charset="-78"/>
            <a:cs typeface="B Nazanin" panose="00000400000000000000" pitchFamily="2" charset="-78"/>
          </a:endParaRPr>
        </a:p>
      </dgm:t>
    </dgm:pt>
    <dgm:pt modelId="{9E7FEF0C-A6B4-4BA9-AD06-ACE37060A5E9}">
      <dgm:prSet custT="1"/>
      <dgm:spPr/>
      <dgm:t>
        <a:bodyPr/>
        <a:lstStyle/>
        <a:p>
          <a:r>
            <a:rPr lang="fa-IR" sz="1200" b="1">
              <a:latin typeface="IRNazanin" panose="02000506000000020002" pitchFamily="2" charset="-78"/>
              <a:cs typeface="B Nazanin" panose="00000400000000000000" pitchFamily="2" charset="-78"/>
            </a:rPr>
            <a:t>تفکر پژوهشی</a:t>
          </a:r>
          <a:endParaRPr lang="en-US" sz="1200" b="1">
            <a:latin typeface="IRNazanin" panose="02000506000000020002" pitchFamily="2" charset="-78"/>
            <a:cs typeface="B Nazanin" panose="00000400000000000000" pitchFamily="2" charset="-78"/>
          </a:endParaRPr>
        </a:p>
      </dgm:t>
    </dgm:pt>
    <dgm:pt modelId="{E8F700DA-9749-49D0-BCE6-85D8F9188229}" type="parTrans" cxnId="{E868C1CD-5CDE-403B-B411-D6190BB0A021}">
      <dgm:prSet/>
      <dgm:spPr/>
      <dgm:t>
        <a:bodyPr/>
        <a:lstStyle/>
        <a:p>
          <a:endParaRPr lang="en-US" sz="1200" b="1">
            <a:latin typeface="IRNazanin" panose="02000506000000020002" pitchFamily="2" charset="-78"/>
            <a:cs typeface="B Nazanin" panose="00000400000000000000" pitchFamily="2" charset="-78"/>
          </a:endParaRPr>
        </a:p>
      </dgm:t>
    </dgm:pt>
    <dgm:pt modelId="{57939926-F9E1-45A6-8C28-2F0E44BF8DBA}" type="sibTrans" cxnId="{E868C1CD-5CDE-403B-B411-D6190BB0A021}">
      <dgm:prSet/>
      <dgm:spPr/>
      <dgm:t>
        <a:bodyPr/>
        <a:lstStyle/>
        <a:p>
          <a:endParaRPr lang="en-US" sz="1200" b="1">
            <a:latin typeface="IRNazanin" panose="02000506000000020002" pitchFamily="2" charset="-78"/>
            <a:cs typeface="B Nazanin" panose="00000400000000000000" pitchFamily="2" charset="-78"/>
          </a:endParaRPr>
        </a:p>
      </dgm:t>
    </dgm:pt>
    <dgm:pt modelId="{037B1D5F-1934-464F-BD59-3A2C021B24F0}">
      <dgm:prSet custT="1"/>
      <dgm:spPr/>
      <dgm:t>
        <a:bodyPr/>
        <a:lstStyle/>
        <a:p>
          <a:r>
            <a:rPr lang="ar-SA" sz="1050" b="1">
              <a:latin typeface="IRNazanin" panose="02000506000000020002" pitchFamily="2" charset="-78"/>
              <a:cs typeface="B Nazanin" panose="00000400000000000000" pitchFamily="2" charset="-78"/>
            </a:rPr>
            <a:t>باور به رهبری</a:t>
          </a:r>
          <a:r>
            <a:rPr lang="fa-IR" sz="1050" b="1">
              <a:latin typeface="IRNazanin" panose="02000506000000020002" pitchFamily="2" charset="-78"/>
              <a:cs typeface="B Nazanin" panose="00000400000000000000" pitchFamily="2" charset="-78"/>
            </a:rPr>
            <a:t> </a:t>
          </a:r>
          <a:r>
            <a:rPr lang="ar-SA" sz="1050" b="1">
              <a:latin typeface="IRNazanin" panose="02000506000000020002" pitchFamily="2" charset="-78"/>
              <a:cs typeface="B Nazanin" panose="00000400000000000000" pitchFamily="2" charset="-78"/>
            </a:rPr>
            <a:t>یادگیری</a:t>
          </a:r>
          <a:endParaRPr lang="en-US" sz="1050" b="1">
            <a:latin typeface="IRNazanin" panose="02000506000000020002" pitchFamily="2" charset="-78"/>
            <a:cs typeface="B Nazanin" panose="00000400000000000000" pitchFamily="2" charset="-78"/>
          </a:endParaRPr>
        </a:p>
      </dgm:t>
    </dgm:pt>
    <dgm:pt modelId="{D682C09E-295F-4E1D-9F91-FAAD9B0BAB6A}" type="parTrans" cxnId="{A6389C71-E175-4694-9A80-EB9187C1802B}">
      <dgm:prSet/>
      <dgm:spPr/>
      <dgm:t>
        <a:bodyPr/>
        <a:lstStyle/>
        <a:p>
          <a:endParaRPr lang="en-US" sz="1200" b="1">
            <a:latin typeface="IRNazanin" panose="02000506000000020002" pitchFamily="2" charset="-78"/>
            <a:cs typeface="B Nazanin" panose="00000400000000000000" pitchFamily="2" charset="-78"/>
          </a:endParaRPr>
        </a:p>
      </dgm:t>
    </dgm:pt>
    <dgm:pt modelId="{E174FEA8-FF33-466C-A105-D04818772498}" type="sibTrans" cxnId="{A6389C71-E175-4694-9A80-EB9187C1802B}">
      <dgm:prSet/>
      <dgm:spPr/>
      <dgm:t>
        <a:bodyPr/>
        <a:lstStyle/>
        <a:p>
          <a:endParaRPr lang="en-US" sz="1200" b="1">
            <a:latin typeface="IRNazanin" panose="02000506000000020002" pitchFamily="2" charset="-78"/>
            <a:cs typeface="B Nazanin" panose="00000400000000000000" pitchFamily="2" charset="-78"/>
          </a:endParaRPr>
        </a:p>
      </dgm:t>
    </dgm:pt>
    <dgm:pt modelId="{15E5CDFC-99B9-4BFD-9A52-084D8273A4C2}">
      <dgm:prSet phldrT="[Text]" custT="1"/>
      <dgm:spPr/>
      <dgm:t>
        <a:bodyPr/>
        <a:lstStyle/>
        <a:p>
          <a:r>
            <a:rPr lang="fa-IR" sz="900" b="1">
              <a:latin typeface="IRNazanin" panose="02000506000000020002" pitchFamily="2" charset="-78"/>
              <a:cs typeface="B Nazanin" panose="00000400000000000000" pitchFamily="2" charset="-78"/>
            </a:rPr>
            <a:t>تفکر ارزش‌مدارانه</a:t>
          </a:r>
          <a:endParaRPr lang="en-US" sz="900" b="1">
            <a:latin typeface="IRNazanin" panose="02000506000000020002" pitchFamily="2" charset="-78"/>
            <a:cs typeface="B Nazanin" panose="00000400000000000000" pitchFamily="2" charset="-78"/>
          </a:endParaRPr>
        </a:p>
      </dgm:t>
    </dgm:pt>
    <dgm:pt modelId="{950FC0CB-DCC8-4472-960C-7972900A1C10}" type="parTrans" cxnId="{75A63F96-05BE-4014-8C2C-49484C81F0EA}">
      <dgm:prSet/>
      <dgm:spPr/>
      <dgm:t>
        <a:bodyPr/>
        <a:lstStyle/>
        <a:p>
          <a:endParaRPr lang="en-US" sz="1200" b="1">
            <a:latin typeface="IRNazanin" panose="02000506000000020002" pitchFamily="2" charset="-78"/>
            <a:cs typeface="B Nazanin" panose="00000400000000000000" pitchFamily="2" charset="-78"/>
          </a:endParaRPr>
        </a:p>
      </dgm:t>
    </dgm:pt>
    <dgm:pt modelId="{5812E9B2-6A45-4097-8435-31ED47ACD8A8}" type="sibTrans" cxnId="{75A63F96-05BE-4014-8C2C-49484C81F0EA}">
      <dgm:prSet/>
      <dgm:spPr/>
      <dgm:t>
        <a:bodyPr/>
        <a:lstStyle/>
        <a:p>
          <a:endParaRPr lang="en-US" sz="1200" b="1">
            <a:latin typeface="IRNazanin" panose="02000506000000020002" pitchFamily="2" charset="-78"/>
            <a:cs typeface="B Nazanin" panose="00000400000000000000" pitchFamily="2" charset="-78"/>
          </a:endParaRPr>
        </a:p>
      </dgm:t>
    </dgm:pt>
    <dgm:pt modelId="{B5116ACB-52D5-42A8-AD80-7C8DF77BCE60}" type="pres">
      <dgm:prSet presAssocID="{43A6C7E8-217B-492B-80D7-2457DD600CC7}" presName="Name0" presStyleCnt="0">
        <dgm:presLayoutVars>
          <dgm:chMax val="1"/>
          <dgm:dir/>
          <dgm:animLvl val="ctr"/>
          <dgm:resizeHandles val="exact"/>
        </dgm:presLayoutVars>
      </dgm:prSet>
      <dgm:spPr/>
    </dgm:pt>
    <dgm:pt modelId="{B55366AA-7B01-4E12-B3C4-AD394B5DA490}" type="pres">
      <dgm:prSet presAssocID="{A7A95144-8A79-412F-9114-EA8752A6DB7D}" presName="centerShape" presStyleLbl="node0" presStyleIdx="0" presStyleCnt="1"/>
      <dgm:spPr/>
    </dgm:pt>
    <dgm:pt modelId="{12A8181C-55B0-4A8C-8ED3-9A74D4E9352D}" type="pres">
      <dgm:prSet presAssocID="{9E7FEF0C-A6B4-4BA9-AD06-ACE37060A5E9}" presName="node" presStyleLbl="node1" presStyleIdx="0" presStyleCnt="5">
        <dgm:presLayoutVars>
          <dgm:bulletEnabled val="1"/>
        </dgm:presLayoutVars>
      </dgm:prSet>
      <dgm:spPr/>
    </dgm:pt>
    <dgm:pt modelId="{302B60A0-6ABD-4424-8B39-EE621CFB6B09}" type="pres">
      <dgm:prSet presAssocID="{9E7FEF0C-A6B4-4BA9-AD06-ACE37060A5E9}" presName="dummy" presStyleCnt="0"/>
      <dgm:spPr/>
    </dgm:pt>
    <dgm:pt modelId="{A3DD5463-783E-4052-8B89-09532DB3C0BD}" type="pres">
      <dgm:prSet presAssocID="{57939926-F9E1-45A6-8C28-2F0E44BF8DBA}" presName="sibTrans" presStyleLbl="sibTrans2D1" presStyleIdx="0" presStyleCnt="5"/>
      <dgm:spPr/>
    </dgm:pt>
    <dgm:pt modelId="{A4F4CFFC-EC70-40F3-AC30-2EC7E3C9A92A}" type="pres">
      <dgm:prSet presAssocID="{59AC754A-3130-4077-BE51-192F5AEC5506}" presName="node" presStyleLbl="node1" presStyleIdx="1" presStyleCnt="5">
        <dgm:presLayoutVars>
          <dgm:bulletEnabled val="1"/>
        </dgm:presLayoutVars>
      </dgm:prSet>
      <dgm:spPr/>
    </dgm:pt>
    <dgm:pt modelId="{EBD5455E-E7A9-44DC-8587-6031ADD2E8D9}" type="pres">
      <dgm:prSet presAssocID="{59AC754A-3130-4077-BE51-192F5AEC5506}" presName="dummy" presStyleCnt="0"/>
      <dgm:spPr/>
    </dgm:pt>
    <dgm:pt modelId="{6EC9129A-2E0D-4359-8824-AD1945112A90}" type="pres">
      <dgm:prSet presAssocID="{014BCC2C-8806-4794-B6EA-82E8D8A26A1D}" presName="sibTrans" presStyleLbl="sibTrans2D1" presStyleIdx="1" presStyleCnt="5"/>
      <dgm:spPr/>
    </dgm:pt>
    <dgm:pt modelId="{36B195D4-FB10-4F08-9F7E-B77DD28B0B89}" type="pres">
      <dgm:prSet presAssocID="{7DA7DECA-DC61-4BF7-945B-3D74E2A9926C}" presName="node" presStyleLbl="node1" presStyleIdx="2" presStyleCnt="5">
        <dgm:presLayoutVars>
          <dgm:bulletEnabled val="1"/>
        </dgm:presLayoutVars>
      </dgm:prSet>
      <dgm:spPr/>
    </dgm:pt>
    <dgm:pt modelId="{65558686-648C-4155-9287-37796357C0FE}" type="pres">
      <dgm:prSet presAssocID="{7DA7DECA-DC61-4BF7-945B-3D74E2A9926C}" presName="dummy" presStyleCnt="0"/>
      <dgm:spPr/>
    </dgm:pt>
    <dgm:pt modelId="{5FA6DD11-F8B8-4C09-BDE6-ECADDD4F717D}" type="pres">
      <dgm:prSet presAssocID="{C50873CE-3BA4-4525-A0F0-13857C419574}" presName="sibTrans" presStyleLbl="sibTrans2D1" presStyleIdx="2" presStyleCnt="5"/>
      <dgm:spPr/>
    </dgm:pt>
    <dgm:pt modelId="{CD1EF97C-947D-44EA-9470-E030DCFB03E9}" type="pres">
      <dgm:prSet presAssocID="{037B1D5F-1934-464F-BD59-3A2C021B24F0}" presName="node" presStyleLbl="node1" presStyleIdx="3" presStyleCnt="5">
        <dgm:presLayoutVars>
          <dgm:bulletEnabled val="1"/>
        </dgm:presLayoutVars>
      </dgm:prSet>
      <dgm:spPr/>
    </dgm:pt>
    <dgm:pt modelId="{B31AE8AD-EC66-4207-B68B-8E9D0F73F17A}" type="pres">
      <dgm:prSet presAssocID="{037B1D5F-1934-464F-BD59-3A2C021B24F0}" presName="dummy" presStyleCnt="0"/>
      <dgm:spPr/>
    </dgm:pt>
    <dgm:pt modelId="{51D87E55-3CBD-4CD5-9300-8F337DD9DFDA}" type="pres">
      <dgm:prSet presAssocID="{E174FEA8-FF33-466C-A105-D04818772498}" presName="sibTrans" presStyleLbl="sibTrans2D1" presStyleIdx="3" presStyleCnt="5"/>
      <dgm:spPr/>
    </dgm:pt>
    <dgm:pt modelId="{A5BCD573-5324-442B-AA77-71DF32AA6E7D}" type="pres">
      <dgm:prSet presAssocID="{15E5CDFC-99B9-4BFD-9A52-084D8273A4C2}" presName="node" presStyleLbl="node1" presStyleIdx="4" presStyleCnt="5">
        <dgm:presLayoutVars>
          <dgm:bulletEnabled val="1"/>
        </dgm:presLayoutVars>
      </dgm:prSet>
      <dgm:spPr/>
    </dgm:pt>
    <dgm:pt modelId="{C8801B22-E82A-469F-9163-9F05C3671F66}" type="pres">
      <dgm:prSet presAssocID="{15E5CDFC-99B9-4BFD-9A52-084D8273A4C2}" presName="dummy" presStyleCnt="0"/>
      <dgm:spPr/>
    </dgm:pt>
    <dgm:pt modelId="{041B3F02-7085-4630-B1E5-62A6386575A4}" type="pres">
      <dgm:prSet presAssocID="{5812E9B2-6A45-4097-8435-31ED47ACD8A8}" presName="sibTrans" presStyleLbl="sibTrans2D1" presStyleIdx="4" presStyleCnt="5"/>
      <dgm:spPr/>
    </dgm:pt>
  </dgm:ptLst>
  <dgm:cxnLst>
    <dgm:cxn modelId="{DCC68302-E6AD-471F-A647-4A5B1C290E18}" type="presOf" srcId="{9E7FEF0C-A6B4-4BA9-AD06-ACE37060A5E9}" destId="{12A8181C-55B0-4A8C-8ED3-9A74D4E9352D}" srcOrd="0" destOrd="0" presId="urn:microsoft.com/office/officeart/2005/8/layout/radial6"/>
    <dgm:cxn modelId="{CE191C16-63DA-4F9A-9FAD-64293750CCBA}" type="presOf" srcId="{5812E9B2-6A45-4097-8435-31ED47ACD8A8}" destId="{041B3F02-7085-4630-B1E5-62A6386575A4}" srcOrd="0" destOrd="0" presId="urn:microsoft.com/office/officeart/2005/8/layout/radial6"/>
    <dgm:cxn modelId="{1CFC9816-B046-4A7C-9A14-CFB2C74A5073}" type="presOf" srcId="{A7A95144-8A79-412F-9114-EA8752A6DB7D}" destId="{B55366AA-7B01-4E12-B3C4-AD394B5DA490}" srcOrd="0" destOrd="0" presId="urn:microsoft.com/office/officeart/2005/8/layout/radial6"/>
    <dgm:cxn modelId="{F42B0B1A-9CA4-419F-B9AF-6A0A72D2410F}" type="presOf" srcId="{014BCC2C-8806-4794-B6EA-82E8D8A26A1D}" destId="{6EC9129A-2E0D-4359-8824-AD1945112A90}" srcOrd="0" destOrd="0" presId="urn:microsoft.com/office/officeart/2005/8/layout/radial6"/>
    <dgm:cxn modelId="{48DD6F27-8058-4F2B-B2D6-AEC63EC81AEE}" type="presOf" srcId="{59AC754A-3130-4077-BE51-192F5AEC5506}" destId="{A4F4CFFC-EC70-40F3-AC30-2EC7E3C9A92A}" srcOrd="0" destOrd="0" presId="urn:microsoft.com/office/officeart/2005/8/layout/radial6"/>
    <dgm:cxn modelId="{80565D3C-2417-4ED8-9A58-48A2C5F9CD18}" type="presOf" srcId="{15E5CDFC-99B9-4BFD-9A52-084D8273A4C2}" destId="{A5BCD573-5324-442B-AA77-71DF32AA6E7D}" srcOrd="0" destOrd="0" presId="urn:microsoft.com/office/officeart/2005/8/layout/radial6"/>
    <dgm:cxn modelId="{6778836A-A221-46BD-8B66-D95809F5AE88}" type="presOf" srcId="{E174FEA8-FF33-466C-A105-D04818772498}" destId="{51D87E55-3CBD-4CD5-9300-8F337DD9DFDA}" srcOrd="0" destOrd="0" presId="urn:microsoft.com/office/officeart/2005/8/layout/radial6"/>
    <dgm:cxn modelId="{A6389C71-E175-4694-9A80-EB9187C1802B}" srcId="{A7A95144-8A79-412F-9114-EA8752A6DB7D}" destId="{037B1D5F-1934-464F-BD59-3A2C021B24F0}" srcOrd="3" destOrd="0" parTransId="{D682C09E-295F-4E1D-9F91-FAAD9B0BAB6A}" sibTransId="{E174FEA8-FF33-466C-A105-D04818772498}"/>
    <dgm:cxn modelId="{2F472994-10E9-4ED1-BA38-5D47210A2709}" type="presOf" srcId="{57939926-F9E1-45A6-8C28-2F0E44BF8DBA}" destId="{A3DD5463-783E-4052-8B89-09532DB3C0BD}" srcOrd="0" destOrd="0" presId="urn:microsoft.com/office/officeart/2005/8/layout/radial6"/>
    <dgm:cxn modelId="{75A63F96-05BE-4014-8C2C-49484C81F0EA}" srcId="{A7A95144-8A79-412F-9114-EA8752A6DB7D}" destId="{15E5CDFC-99B9-4BFD-9A52-084D8273A4C2}" srcOrd="4" destOrd="0" parTransId="{950FC0CB-DCC8-4472-960C-7972900A1C10}" sibTransId="{5812E9B2-6A45-4097-8435-31ED47ACD8A8}"/>
    <dgm:cxn modelId="{F385D0A1-8A65-4FE6-92BB-D265D85B3777}" type="presOf" srcId="{43A6C7E8-217B-492B-80D7-2457DD600CC7}" destId="{B5116ACB-52D5-42A8-AD80-7C8DF77BCE60}" srcOrd="0" destOrd="0" presId="urn:microsoft.com/office/officeart/2005/8/layout/radial6"/>
    <dgm:cxn modelId="{AAA5B8B4-4800-462F-9D75-6FB0C4E01D79}" type="presOf" srcId="{037B1D5F-1934-464F-BD59-3A2C021B24F0}" destId="{CD1EF97C-947D-44EA-9470-E030DCFB03E9}" srcOrd="0" destOrd="0" presId="urn:microsoft.com/office/officeart/2005/8/layout/radial6"/>
    <dgm:cxn modelId="{D06826BD-B37D-4C28-BB2C-CFB1E0B3E61D}" srcId="{A7A95144-8A79-412F-9114-EA8752A6DB7D}" destId="{59AC754A-3130-4077-BE51-192F5AEC5506}" srcOrd="1" destOrd="0" parTransId="{E1903AE1-0713-4A31-A122-B7387A0E52FF}" sibTransId="{014BCC2C-8806-4794-B6EA-82E8D8A26A1D}"/>
    <dgm:cxn modelId="{C118A8C1-0215-469F-AD17-09C9D819F425}" srcId="{A7A95144-8A79-412F-9114-EA8752A6DB7D}" destId="{7DA7DECA-DC61-4BF7-945B-3D74E2A9926C}" srcOrd="2" destOrd="0" parTransId="{BEBE0BC1-984E-48E2-89A6-CC1E1AA5AB97}" sibTransId="{C50873CE-3BA4-4525-A0F0-13857C419574}"/>
    <dgm:cxn modelId="{0AD520C6-99EF-4927-93E8-243F2616447E}" type="presOf" srcId="{7DA7DECA-DC61-4BF7-945B-3D74E2A9926C}" destId="{36B195D4-FB10-4F08-9F7E-B77DD28B0B89}" srcOrd="0" destOrd="0" presId="urn:microsoft.com/office/officeart/2005/8/layout/radial6"/>
    <dgm:cxn modelId="{E868C1CD-5CDE-403B-B411-D6190BB0A021}" srcId="{A7A95144-8A79-412F-9114-EA8752A6DB7D}" destId="{9E7FEF0C-A6B4-4BA9-AD06-ACE37060A5E9}" srcOrd="0" destOrd="0" parTransId="{E8F700DA-9749-49D0-BCE6-85D8F9188229}" sibTransId="{57939926-F9E1-45A6-8C28-2F0E44BF8DBA}"/>
    <dgm:cxn modelId="{A2F5D6D3-68F5-4908-87F0-2F4DFDD83614}" srcId="{43A6C7E8-217B-492B-80D7-2457DD600CC7}" destId="{A7A95144-8A79-412F-9114-EA8752A6DB7D}" srcOrd="0" destOrd="0" parTransId="{7CF90D30-1F57-4F0D-8581-DB63660501FB}" sibTransId="{29A5632A-0DCE-4385-B93F-BC1CCE477E0C}"/>
    <dgm:cxn modelId="{6A0EDBE3-38BF-4CAB-B8F6-739C160F7903}" type="presOf" srcId="{C50873CE-3BA4-4525-A0F0-13857C419574}" destId="{5FA6DD11-F8B8-4C09-BDE6-ECADDD4F717D}" srcOrd="0" destOrd="0" presId="urn:microsoft.com/office/officeart/2005/8/layout/radial6"/>
    <dgm:cxn modelId="{0759AF56-1FAA-4AF7-8579-CFD5C5F0E7F7}" type="presParOf" srcId="{B5116ACB-52D5-42A8-AD80-7C8DF77BCE60}" destId="{B55366AA-7B01-4E12-B3C4-AD394B5DA490}" srcOrd="0" destOrd="0" presId="urn:microsoft.com/office/officeart/2005/8/layout/radial6"/>
    <dgm:cxn modelId="{9C0B2F7E-AC95-48E1-8468-3F08BCB3735C}" type="presParOf" srcId="{B5116ACB-52D5-42A8-AD80-7C8DF77BCE60}" destId="{12A8181C-55B0-4A8C-8ED3-9A74D4E9352D}" srcOrd="1" destOrd="0" presId="urn:microsoft.com/office/officeart/2005/8/layout/radial6"/>
    <dgm:cxn modelId="{9812BA08-0F19-453B-A7B9-DD878F532019}" type="presParOf" srcId="{B5116ACB-52D5-42A8-AD80-7C8DF77BCE60}" destId="{302B60A0-6ABD-4424-8B39-EE621CFB6B09}" srcOrd="2" destOrd="0" presId="urn:microsoft.com/office/officeart/2005/8/layout/radial6"/>
    <dgm:cxn modelId="{B8F0E5B5-0B67-418D-89A2-80ABF522C48C}" type="presParOf" srcId="{B5116ACB-52D5-42A8-AD80-7C8DF77BCE60}" destId="{A3DD5463-783E-4052-8B89-09532DB3C0BD}" srcOrd="3" destOrd="0" presId="urn:microsoft.com/office/officeart/2005/8/layout/radial6"/>
    <dgm:cxn modelId="{CC215B5D-C76C-4FE7-8F44-CEBBDF167314}" type="presParOf" srcId="{B5116ACB-52D5-42A8-AD80-7C8DF77BCE60}" destId="{A4F4CFFC-EC70-40F3-AC30-2EC7E3C9A92A}" srcOrd="4" destOrd="0" presId="urn:microsoft.com/office/officeart/2005/8/layout/radial6"/>
    <dgm:cxn modelId="{CEC5C314-F21E-4F14-84A7-286CEC679363}" type="presParOf" srcId="{B5116ACB-52D5-42A8-AD80-7C8DF77BCE60}" destId="{EBD5455E-E7A9-44DC-8587-6031ADD2E8D9}" srcOrd="5" destOrd="0" presId="urn:microsoft.com/office/officeart/2005/8/layout/radial6"/>
    <dgm:cxn modelId="{29EBC05D-5C7D-4B6F-8582-FC7C243ADDA5}" type="presParOf" srcId="{B5116ACB-52D5-42A8-AD80-7C8DF77BCE60}" destId="{6EC9129A-2E0D-4359-8824-AD1945112A90}" srcOrd="6" destOrd="0" presId="urn:microsoft.com/office/officeart/2005/8/layout/radial6"/>
    <dgm:cxn modelId="{0E62E55A-B3A9-413C-86D1-61B832CAD208}" type="presParOf" srcId="{B5116ACB-52D5-42A8-AD80-7C8DF77BCE60}" destId="{36B195D4-FB10-4F08-9F7E-B77DD28B0B89}" srcOrd="7" destOrd="0" presId="urn:microsoft.com/office/officeart/2005/8/layout/radial6"/>
    <dgm:cxn modelId="{44B4C0C6-62A1-48E5-A1D7-21D35A68F69A}" type="presParOf" srcId="{B5116ACB-52D5-42A8-AD80-7C8DF77BCE60}" destId="{65558686-648C-4155-9287-37796357C0FE}" srcOrd="8" destOrd="0" presId="urn:microsoft.com/office/officeart/2005/8/layout/radial6"/>
    <dgm:cxn modelId="{F0ADEA4E-84B1-427C-8AF3-0601BCCF8E52}" type="presParOf" srcId="{B5116ACB-52D5-42A8-AD80-7C8DF77BCE60}" destId="{5FA6DD11-F8B8-4C09-BDE6-ECADDD4F717D}" srcOrd="9" destOrd="0" presId="urn:microsoft.com/office/officeart/2005/8/layout/radial6"/>
    <dgm:cxn modelId="{54833124-B10C-4930-95B4-16C8F6497B59}" type="presParOf" srcId="{B5116ACB-52D5-42A8-AD80-7C8DF77BCE60}" destId="{CD1EF97C-947D-44EA-9470-E030DCFB03E9}" srcOrd="10" destOrd="0" presId="urn:microsoft.com/office/officeart/2005/8/layout/radial6"/>
    <dgm:cxn modelId="{1CB856F6-A045-4F3A-B47C-C54D8D700C85}" type="presParOf" srcId="{B5116ACB-52D5-42A8-AD80-7C8DF77BCE60}" destId="{B31AE8AD-EC66-4207-B68B-8E9D0F73F17A}" srcOrd="11" destOrd="0" presId="urn:microsoft.com/office/officeart/2005/8/layout/radial6"/>
    <dgm:cxn modelId="{E6B8AC8A-7BA9-4D21-B6F3-87F5E44BD69C}" type="presParOf" srcId="{B5116ACB-52D5-42A8-AD80-7C8DF77BCE60}" destId="{51D87E55-3CBD-4CD5-9300-8F337DD9DFDA}" srcOrd="12" destOrd="0" presId="urn:microsoft.com/office/officeart/2005/8/layout/radial6"/>
    <dgm:cxn modelId="{AC004277-8635-41F6-9F9B-436483A96CF9}" type="presParOf" srcId="{B5116ACB-52D5-42A8-AD80-7C8DF77BCE60}" destId="{A5BCD573-5324-442B-AA77-71DF32AA6E7D}" srcOrd="13" destOrd="0" presId="urn:microsoft.com/office/officeart/2005/8/layout/radial6"/>
    <dgm:cxn modelId="{2B9758CC-5E03-4D62-BF80-66AF089B3264}" type="presParOf" srcId="{B5116ACB-52D5-42A8-AD80-7C8DF77BCE60}" destId="{C8801B22-E82A-469F-9163-9F05C3671F66}" srcOrd="14" destOrd="0" presId="urn:microsoft.com/office/officeart/2005/8/layout/radial6"/>
    <dgm:cxn modelId="{D771E829-F284-4516-82BE-DEEE32EE7341}" type="presParOf" srcId="{B5116ACB-52D5-42A8-AD80-7C8DF77BCE60}" destId="{041B3F02-7085-4630-B1E5-62A6386575A4}" srcOrd="15" destOrd="0" presId="urn:microsoft.com/office/officeart/2005/8/layout/radial6"/>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74EE1D6-34E9-4984-A894-115AEF230BA6}"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455E8DAF-2222-4568-903C-3C70A1B1480B}">
      <dgm:prSet phldrT="[Text]"/>
      <dgm:spPr/>
      <dgm:t>
        <a:bodyPr/>
        <a:lstStyle/>
        <a:p>
          <a:r>
            <a:rPr lang="fa-IR">
              <a:latin typeface="IRNazanin" panose="02000506000000020002" pitchFamily="2" charset="-78"/>
              <a:cs typeface="B Nazanin" panose="00000400000000000000" pitchFamily="2" charset="-78"/>
            </a:rPr>
            <a:t>تفکر تیمی</a:t>
          </a:r>
          <a:endParaRPr lang="en-US">
            <a:latin typeface="IRNazanin" panose="02000506000000020002" pitchFamily="2" charset="-78"/>
            <a:cs typeface="B Nazanin" panose="00000400000000000000" pitchFamily="2" charset="-78"/>
          </a:endParaRPr>
        </a:p>
      </dgm:t>
    </dgm:pt>
    <dgm:pt modelId="{B7ECFFFD-1422-48F1-A50F-503281224313}" type="parTrans" cxnId="{2789CB3E-3929-435C-8814-DA904629301B}">
      <dgm:prSet/>
      <dgm:spPr/>
      <dgm:t>
        <a:bodyPr/>
        <a:lstStyle/>
        <a:p>
          <a:endParaRPr lang="en-US">
            <a:latin typeface="IRNazanin" panose="02000506000000020002" pitchFamily="2" charset="-78"/>
            <a:cs typeface="B Nazanin" panose="00000400000000000000" pitchFamily="2" charset="-78"/>
          </a:endParaRPr>
        </a:p>
      </dgm:t>
    </dgm:pt>
    <dgm:pt modelId="{3D4CDD5A-9A6C-4F7D-B532-24AF4C70D269}" type="sibTrans" cxnId="{2789CB3E-3929-435C-8814-DA904629301B}">
      <dgm:prSet/>
      <dgm:spPr/>
      <dgm:t>
        <a:bodyPr/>
        <a:lstStyle/>
        <a:p>
          <a:endParaRPr lang="en-US">
            <a:latin typeface="IRNazanin" panose="02000506000000020002" pitchFamily="2" charset="-78"/>
            <a:cs typeface="B Nazanin" panose="00000400000000000000" pitchFamily="2" charset="-78"/>
          </a:endParaRPr>
        </a:p>
      </dgm:t>
    </dgm:pt>
    <dgm:pt modelId="{195DBAF6-1C3B-4F68-8EA6-01E3DA5DCC7D}">
      <dgm:prSet phldrT="[Text]"/>
      <dgm:spPr/>
      <dgm:t>
        <a:bodyPr/>
        <a:lstStyle/>
        <a:p>
          <a:r>
            <a:rPr lang="fa-IR" b="1">
              <a:latin typeface="IRNazanin" panose="02000506000000020002" pitchFamily="2" charset="-78"/>
              <a:cs typeface="B Nazanin" panose="00000400000000000000" pitchFamily="2" charset="-78"/>
            </a:rPr>
            <a:t>باور به دموکراسی و مردم‌سالاری</a:t>
          </a:r>
          <a:endParaRPr lang="en-US">
            <a:latin typeface="IRNazanin" panose="02000506000000020002" pitchFamily="2" charset="-78"/>
            <a:cs typeface="B Nazanin" panose="00000400000000000000" pitchFamily="2" charset="-78"/>
          </a:endParaRPr>
        </a:p>
      </dgm:t>
    </dgm:pt>
    <dgm:pt modelId="{FF5171B7-6E11-4AF6-81E8-73BB685D287F}" type="parTrans" cxnId="{0E677C13-0255-481B-86E5-8C3070637449}">
      <dgm:prSet/>
      <dgm:spPr/>
      <dgm:t>
        <a:bodyPr/>
        <a:lstStyle/>
        <a:p>
          <a:endParaRPr lang="en-US">
            <a:latin typeface="IRNazanin" panose="02000506000000020002" pitchFamily="2" charset="-78"/>
            <a:cs typeface="B Nazanin" panose="00000400000000000000" pitchFamily="2" charset="-78"/>
          </a:endParaRPr>
        </a:p>
      </dgm:t>
    </dgm:pt>
    <dgm:pt modelId="{5B05F773-8BCE-48B9-80FC-CC7173D045A1}" type="sibTrans" cxnId="{0E677C13-0255-481B-86E5-8C3070637449}">
      <dgm:prSet/>
      <dgm:spPr/>
      <dgm:t>
        <a:bodyPr/>
        <a:lstStyle/>
        <a:p>
          <a:endParaRPr lang="en-US">
            <a:latin typeface="IRNazanin" panose="02000506000000020002" pitchFamily="2" charset="-78"/>
            <a:cs typeface="B Nazanin" panose="00000400000000000000" pitchFamily="2" charset="-78"/>
          </a:endParaRPr>
        </a:p>
      </dgm:t>
    </dgm:pt>
    <dgm:pt modelId="{F0598BE9-C804-4AB1-BA07-E4DDA8930246}">
      <dgm:prSet phldrT="[Text]"/>
      <dgm:spPr/>
      <dgm:t>
        <a:bodyPr/>
        <a:lstStyle/>
        <a:p>
          <a:r>
            <a:rPr lang="fa-IR">
              <a:latin typeface="IRNazanin" panose="02000506000000020002" pitchFamily="2" charset="-78"/>
              <a:cs typeface="B Nazanin" panose="00000400000000000000" pitchFamily="2" charset="-78"/>
            </a:rPr>
            <a:t>مشارکت‌پذیر و مشارکت‌جو</a:t>
          </a:r>
          <a:endParaRPr lang="en-US">
            <a:latin typeface="IRNazanin" panose="02000506000000020002" pitchFamily="2" charset="-78"/>
            <a:cs typeface="B Nazanin" panose="00000400000000000000" pitchFamily="2" charset="-78"/>
          </a:endParaRPr>
        </a:p>
      </dgm:t>
    </dgm:pt>
    <dgm:pt modelId="{5FE0FC8C-219B-4535-8555-3597AB6111AE}" type="parTrans" cxnId="{89CB9D01-BA65-4B2D-B723-48D82EF98014}">
      <dgm:prSet/>
      <dgm:spPr/>
      <dgm:t>
        <a:bodyPr/>
        <a:lstStyle/>
        <a:p>
          <a:endParaRPr lang="en-US">
            <a:latin typeface="IRNazanin" panose="02000506000000020002" pitchFamily="2" charset="-78"/>
            <a:cs typeface="B Nazanin" panose="00000400000000000000" pitchFamily="2" charset="-78"/>
          </a:endParaRPr>
        </a:p>
      </dgm:t>
    </dgm:pt>
    <dgm:pt modelId="{069AD63C-1F00-4254-85F8-0C2F7755F268}" type="sibTrans" cxnId="{89CB9D01-BA65-4B2D-B723-48D82EF98014}">
      <dgm:prSet/>
      <dgm:spPr/>
      <dgm:t>
        <a:bodyPr/>
        <a:lstStyle/>
        <a:p>
          <a:endParaRPr lang="en-US">
            <a:latin typeface="IRNazanin" panose="02000506000000020002" pitchFamily="2" charset="-78"/>
            <a:cs typeface="B Nazanin" panose="00000400000000000000" pitchFamily="2" charset="-78"/>
          </a:endParaRPr>
        </a:p>
      </dgm:t>
    </dgm:pt>
    <dgm:pt modelId="{CB4321D2-512A-4313-AE20-CADB5118F04E}">
      <dgm:prSet phldrT="[Text]"/>
      <dgm:spPr/>
      <dgm:t>
        <a:bodyPr/>
        <a:lstStyle/>
        <a:p>
          <a:r>
            <a:rPr lang="fa-IR" b="1">
              <a:latin typeface="IRNazanin" panose="02000506000000020002" pitchFamily="2" charset="-78"/>
              <a:cs typeface="B Nazanin" panose="00000400000000000000" pitchFamily="2" charset="-78"/>
            </a:rPr>
            <a:t>اهل مشورت با متخصصین و اشتراک ایده‌ها</a:t>
          </a:r>
          <a:endParaRPr lang="en-US">
            <a:latin typeface="IRNazanin" panose="02000506000000020002" pitchFamily="2" charset="-78"/>
            <a:cs typeface="B Nazanin" panose="00000400000000000000" pitchFamily="2" charset="-78"/>
          </a:endParaRPr>
        </a:p>
      </dgm:t>
    </dgm:pt>
    <dgm:pt modelId="{1CB95974-E1A5-4093-B4FA-440627953756}" type="parTrans" cxnId="{F1E44050-FFB8-4D57-90BA-AB132B9390DA}">
      <dgm:prSet/>
      <dgm:spPr/>
      <dgm:t>
        <a:bodyPr/>
        <a:lstStyle/>
        <a:p>
          <a:endParaRPr lang="en-US">
            <a:latin typeface="IRNazanin" panose="02000506000000020002" pitchFamily="2" charset="-78"/>
            <a:cs typeface="B Nazanin" panose="00000400000000000000" pitchFamily="2" charset="-78"/>
          </a:endParaRPr>
        </a:p>
      </dgm:t>
    </dgm:pt>
    <dgm:pt modelId="{D3F29B3E-C370-4415-B24B-428EA6C08F48}" type="sibTrans" cxnId="{F1E44050-FFB8-4D57-90BA-AB132B9390DA}">
      <dgm:prSet/>
      <dgm:spPr/>
      <dgm:t>
        <a:bodyPr/>
        <a:lstStyle/>
        <a:p>
          <a:endParaRPr lang="en-US">
            <a:latin typeface="IRNazanin" panose="02000506000000020002" pitchFamily="2" charset="-78"/>
            <a:cs typeface="B Nazanin" panose="00000400000000000000" pitchFamily="2" charset="-78"/>
          </a:endParaRPr>
        </a:p>
      </dgm:t>
    </dgm:pt>
    <dgm:pt modelId="{E8CDA23B-0E0B-4124-9769-E90570CE8654}" type="pres">
      <dgm:prSet presAssocID="{274EE1D6-34E9-4984-A894-115AEF230BA6}" presName="Name0" presStyleCnt="0">
        <dgm:presLayoutVars>
          <dgm:chMax val="1"/>
          <dgm:dir/>
          <dgm:animLvl val="ctr"/>
          <dgm:resizeHandles val="exact"/>
        </dgm:presLayoutVars>
      </dgm:prSet>
      <dgm:spPr/>
    </dgm:pt>
    <dgm:pt modelId="{3F1EABE7-FFD8-4EA0-A9B3-FC763770E081}" type="pres">
      <dgm:prSet presAssocID="{455E8DAF-2222-4568-903C-3C70A1B1480B}" presName="centerShape" presStyleLbl="node0" presStyleIdx="0" presStyleCnt="1"/>
      <dgm:spPr/>
    </dgm:pt>
    <dgm:pt modelId="{90968DC9-1185-4A64-A38C-C94C02F7F27D}" type="pres">
      <dgm:prSet presAssocID="{195DBAF6-1C3B-4F68-8EA6-01E3DA5DCC7D}" presName="node" presStyleLbl="node1" presStyleIdx="0" presStyleCnt="3">
        <dgm:presLayoutVars>
          <dgm:bulletEnabled val="1"/>
        </dgm:presLayoutVars>
      </dgm:prSet>
      <dgm:spPr/>
    </dgm:pt>
    <dgm:pt modelId="{42E49A8C-7B97-4126-BC59-B5FCBA3C4F8A}" type="pres">
      <dgm:prSet presAssocID="{195DBAF6-1C3B-4F68-8EA6-01E3DA5DCC7D}" presName="dummy" presStyleCnt="0"/>
      <dgm:spPr/>
    </dgm:pt>
    <dgm:pt modelId="{E20D091E-F089-4088-9969-5865DB9BE918}" type="pres">
      <dgm:prSet presAssocID="{5B05F773-8BCE-48B9-80FC-CC7173D045A1}" presName="sibTrans" presStyleLbl="sibTrans2D1" presStyleIdx="0" presStyleCnt="3"/>
      <dgm:spPr/>
    </dgm:pt>
    <dgm:pt modelId="{A6147C8A-EA15-4937-AA7C-AFBDD7E395C5}" type="pres">
      <dgm:prSet presAssocID="{F0598BE9-C804-4AB1-BA07-E4DDA8930246}" presName="node" presStyleLbl="node1" presStyleIdx="1" presStyleCnt="3">
        <dgm:presLayoutVars>
          <dgm:bulletEnabled val="1"/>
        </dgm:presLayoutVars>
      </dgm:prSet>
      <dgm:spPr/>
    </dgm:pt>
    <dgm:pt modelId="{47D4454D-9583-409E-B524-B185F8598971}" type="pres">
      <dgm:prSet presAssocID="{F0598BE9-C804-4AB1-BA07-E4DDA8930246}" presName="dummy" presStyleCnt="0"/>
      <dgm:spPr/>
    </dgm:pt>
    <dgm:pt modelId="{ABAA3EAF-3CA4-469F-80B1-F56CF7A91387}" type="pres">
      <dgm:prSet presAssocID="{069AD63C-1F00-4254-85F8-0C2F7755F268}" presName="sibTrans" presStyleLbl="sibTrans2D1" presStyleIdx="1" presStyleCnt="3"/>
      <dgm:spPr/>
    </dgm:pt>
    <dgm:pt modelId="{6A938242-73A7-402E-BA00-497A8E104976}" type="pres">
      <dgm:prSet presAssocID="{CB4321D2-512A-4313-AE20-CADB5118F04E}" presName="node" presStyleLbl="node1" presStyleIdx="2" presStyleCnt="3">
        <dgm:presLayoutVars>
          <dgm:bulletEnabled val="1"/>
        </dgm:presLayoutVars>
      </dgm:prSet>
      <dgm:spPr/>
    </dgm:pt>
    <dgm:pt modelId="{9FCD9C22-96A7-4D31-9ADC-E631CF30CCFB}" type="pres">
      <dgm:prSet presAssocID="{CB4321D2-512A-4313-AE20-CADB5118F04E}" presName="dummy" presStyleCnt="0"/>
      <dgm:spPr/>
    </dgm:pt>
    <dgm:pt modelId="{C3C5DA73-851D-4AF9-AE1A-4BE88B00296B}" type="pres">
      <dgm:prSet presAssocID="{D3F29B3E-C370-4415-B24B-428EA6C08F48}" presName="sibTrans" presStyleLbl="sibTrans2D1" presStyleIdx="2" presStyleCnt="3"/>
      <dgm:spPr/>
    </dgm:pt>
  </dgm:ptLst>
  <dgm:cxnLst>
    <dgm:cxn modelId="{89CB9D01-BA65-4B2D-B723-48D82EF98014}" srcId="{455E8DAF-2222-4568-903C-3C70A1B1480B}" destId="{F0598BE9-C804-4AB1-BA07-E4DDA8930246}" srcOrd="1" destOrd="0" parTransId="{5FE0FC8C-219B-4535-8555-3597AB6111AE}" sibTransId="{069AD63C-1F00-4254-85F8-0C2F7755F268}"/>
    <dgm:cxn modelId="{0E677C13-0255-481B-86E5-8C3070637449}" srcId="{455E8DAF-2222-4568-903C-3C70A1B1480B}" destId="{195DBAF6-1C3B-4F68-8EA6-01E3DA5DCC7D}" srcOrd="0" destOrd="0" parTransId="{FF5171B7-6E11-4AF6-81E8-73BB685D287F}" sibTransId="{5B05F773-8BCE-48B9-80FC-CC7173D045A1}"/>
    <dgm:cxn modelId="{9EEDA21E-5784-487E-930D-DCB4DCC457D4}" type="presOf" srcId="{069AD63C-1F00-4254-85F8-0C2F7755F268}" destId="{ABAA3EAF-3CA4-469F-80B1-F56CF7A91387}" srcOrd="0" destOrd="0" presId="urn:microsoft.com/office/officeart/2005/8/layout/radial6"/>
    <dgm:cxn modelId="{2789CB3E-3929-435C-8814-DA904629301B}" srcId="{274EE1D6-34E9-4984-A894-115AEF230BA6}" destId="{455E8DAF-2222-4568-903C-3C70A1B1480B}" srcOrd="0" destOrd="0" parTransId="{B7ECFFFD-1422-48F1-A50F-503281224313}" sibTransId="{3D4CDD5A-9A6C-4F7D-B532-24AF4C70D269}"/>
    <dgm:cxn modelId="{20371544-D887-4094-AB8A-4400A15BA23E}" type="presOf" srcId="{D3F29B3E-C370-4415-B24B-428EA6C08F48}" destId="{C3C5DA73-851D-4AF9-AE1A-4BE88B00296B}" srcOrd="0" destOrd="0" presId="urn:microsoft.com/office/officeart/2005/8/layout/radial6"/>
    <dgm:cxn modelId="{41B11B6E-1D58-43EF-9BE3-7123EA46FD55}" type="presOf" srcId="{274EE1D6-34E9-4984-A894-115AEF230BA6}" destId="{E8CDA23B-0E0B-4124-9769-E90570CE8654}" srcOrd="0" destOrd="0" presId="urn:microsoft.com/office/officeart/2005/8/layout/radial6"/>
    <dgm:cxn modelId="{F1E44050-FFB8-4D57-90BA-AB132B9390DA}" srcId="{455E8DAF-2222-4568-903C-3C70A1B1480B}" destId="{CB4321D2-512A-4313-AE20-CADB5118F04E}" srcOrd="2" destOrd="0" parTransId="{1CB95974-E1A5-4093-B4FA-440627953756}" sibTransId="{D3F29B3E-C370-4415-B24B-428EA6C08F48}"/>
    <dgm:cxn modelId="{CF34AD75-0A44-4AD6-9A1C-E48937DBDB2B}" type="presOf" srcId="{5B05F773-8BCE-48B9-80FC-CC7173D045A1}" destId="{E20D091E-F089-4088-9969-5865DB9BE918}" srcOrd="0" destOrd="0" presId="urn:microsoft.com/office/officeart/2005/8/layout/radial6"/>
    <dgm:cxn modelId="{D139918F-5FCB-4918-94BB-C144EFA13442}" type="presOf" srcId="{CB4321D2-512A-4313-AE20-CADB5118F04E}" destId="{6A938242-73A7-402E-BA00-497A8E104976}" srcOrd="0" destOrd="0" presId="urn:microsoft.com/office/officeart/2005/8/layout/radial6"/>
    <dgm:cxn modelId="{E58F0F90-7573-4F31-B4EE-94C0D8A18D82}" type="presOf" srcId="{F0598BE9-C804-4AB1-BA07-E4DDA8930246}" destId="{A6147C8A-EA15-4937-AA7C-AFBDD7E395C5}" srcOrd="0" destOrd="0" presId="urn:microsoft.com/office/officeart/2005/8/layout/radial6"/>
    <dgm:cxn modelId="{5DB76EC8-CFD1-4A60-8C24-A0637EFF406F}" type="presOf" srcId="{195DBAF6-1C3B-4F68-8EA6-01E3DA5DCC7D}" destId="{90968DC9-1185-4A64-A38C-C94C02F7F27D}" srcOrd="0" destOrd="0" presId="urn:microsoft.com/office/officeart/2005/8/layout/radial6"/>
    <dgm:cxn modelId="{EE3676D5-4CDE-4B8B-8559-FA5F1E1703D4}" type="presOf" srcId="{455E8DAF-2222-4568-903C-3C70A1B1480B}" destId="{3F1EABE7-FFD8-4EA0-A9B3-FC763770E081}" srcOrd="0" destOrd="0" presId="urn:microsoft.com/office/officeart/2005/8/layout/radial6"/>
    <dgm:cxn modelId="{C5E93BED-7AA8-4354-8425-CAE38D214230}" type="presParOf" srcId="{E8CDA23B-0E0B-4124-9769-E90570CE8654}" destId="{3F1EABE7-FFD8-4EA0-A9B3-FC763770E081}" srcOrd="0" destOrd="0" presId="urn:microsoft.com/office/officeart/2005/8/layout/radial6"/>
    <dgm:cxn modelId="{6CC7FBC5-18F6-49B2-A0DF-2C5005587657}" type="presParOf" srcId="{E8CDA23B-0E0B-4124-9769-E90570CE8654}" destId="{90968DC9-1185-4A64-A38C-C94C02F7F27D}" srcOrd="1" destOrd="0" presId="urn:microsoft.com/office/officeart/2005/8/layout/radial6"/>
    <dgm:cxn modelId="{04DD50D0-F4DD-429E-90B5-F072B11DC18B}" type="presParOf" srcId="{E8CDA23B-0E0B-4124-9769-E90570CE8654}" destId="{42E49A8C-7B97-4126-BC59-B5FCBA3C4F8A}" srcOrd="2" destOrd="0" presId="urn:microsoft.com/office/officeart/2005/8/layout/radial6"/>
    <dgm:cxn modelId="{89CF2664-C3C7-47A3-88B2-23E49B077A79}" type="presParOf" srcId="{E8CDA23B-0E0B-4124-9769-E90570CE8654}" destId="{E20D091E-F089-4088-9969-5865DB9BE918}" srcOrd="3" destOrd="0" presId="urn:microsoft.com/office/officeart/2005/8/layout/radial6"/>
    <dgm:cxn modelId="{3E427362-9BE0-4615-995B-F8E8E80BB09A}" type="presParOf" srcId="{E8CDA23B-0E0B-4124-9769-E90570CE8654}" destId="{A6147C8A-EA15-4937-AA7C-AFBDD7E395C5}" srcOrd="4" destOrd="0" presId="urn:microsoft.com/office/officeart/2005/8/layout/radial6"/>
    <dgm:cxn modelId="{69B4E522-5BD0-44DB-BA97-2D0FD9BB36CF}" type="presParOf" srcId="{E8CDA23B-0E0B-4124-9769-E90570CE8654}" destId="{47D4454D-9583-409E-B524-B185F8598971}" srcOrd="5" destOrd="0" presId="urn:microsoft.com/office/officeart/2005/8/layout/radial6"/>
    <dgm:cxn modelId="{5C76CE53-184A-4100-A760-25B0A3C9F762}" type="presParOf" srcId="{E8CDA23B-0E0B-4124-9769-E90570CE8654}" destId="{ABAA3EAF-3CA4-469F-80B1-F56CF7A91387}" srcOrd="6" destOrd="0" presId="urn:microsoft.com/office/officeart/2005/8/layout/radial6"/>
    <dgm:cxn modelId="{24BEAF5D-3C47-4126-8583-E9FF4B012F6B}" type="presParOf" srcId="{E8CDA23B-0E0B-4124-9769-E90570CE8654}" destId="{6A938242-73A7-402E-BA00-497A8E104976}" srcOrd="7" destOrd="0" presId="urn:microsoft.com/office/officeart/2005/8/layout/radial6"/>
    <dgm:cxn modelId="{9778906F-2120-41F9-8B7B-F449B1C8A954}" type="presParOf" srcId="{E8CDA23B-0E0B-4124-9769-E90570CE8654}" destId="{9FCD9C22-96A7-4D31-9ADC-E631CF30CCFB}" srcOrd="8" destOrd="0" presId="urn:microsoft.com/office/officeart/2005/8/layout/radial6"/>
    <dgm:cxn modelId="{0338B01C-7EA8-4429-9107-6AFA89F02BC4}" type="presParOf" srcId="{E8CDA23B-0E0B-4124-9769-E90570CE8654}" destId="{C3C5DA73-851D-4AF9-AE1A-4BE88B00296B}" srcOrd="9" destOrd="0" presId="urn:microsoft.com/office/officeart/2005/8/layout/radial6"/>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E788BA53-98AF-4B18-876D-BFE42E47E3FB}"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9D39CC74-A8ED-44DC-89E2-65A818C45B96}">
      <dgm:prSet phldrT="[Text]"/>
      <dgm:spPr/>
      <dgm:t>
        <a:bodyPr/>
        <a:lstStyle/>
        <a:p>
          <a:pPr algn="ctr"/>
          <a:r>
            <a:rPr lang="fa-IR">
              <a:latin typeface="IRNazanin" panose="02000506000000020002" pitchFamily="2" charset="-78"/>
              <a:cs typeface="B Nazanin" panose="00000400000000000000" pitchFamily="2" charset="-78"/>
            </a:rPr>
            <a:t>تفکر ارزش‌مدارانه</a:t>
          </a:r>
          <a:endParaRPr lang="en-US">
            <a:latin typeface="IRNazanin" panose="02000506000000020002" pitchFamily="2" charset="-78"/>
            <a:cs typeface="B Nazanin" panose="00000400000000000000" pitchFamily="2" charset="-78"/>
          </a:endParaRPr>
        </a:p>
      </dgm:t>
    </dgm:pt>
    <dgm:pt modelId="{6F36F81B-B504-4C04-936C-F9853B93AC52}" type="parTrans" cxnId="{DB59EF41-1A84-4205-B565-47E0B792F9D1}">
      <dgm:prSet/>
      <dgm:spPr/>
      <dgm:t>
        <a:bodyPr/>
        <a:lstStyle/>
        <a:p>
          <a:pPr algn="ctr"/>
          <a:endParaRPr lang="en-US">
            <a:latin typeface="IRNazanin" panose="02000506000000020002" pitchFamily="2" charset="-78"/>
            <a:cs typeface="B Nazanin" panose="00000400000000000000" pitchFamily="2" charset="-78"/>
          </a:endParaRPr>
        </a:p>
      </dgm:t>
    </dgm:pt>
    <dgm:pt modelId="{19389472-0C3F-4833-8979-95DF58E2F5C4}" type="sibTrans" cxnId="{DB59EF41-1A84-4205-B565-47E0B792F9D1}">
      <dgm:prSet/>
      <dgm:spPr/>
      <dgm:t>
        <a:bodyPr/>
        <a:lstStyle/>
        <a:p>
          <a:pPr algn="ctr"/>
          <a:endParaRPr lang="en-US">
            <a:latin typeface="IRNazanin" panose="02000506000000020002" pitchFamily="2" charset="-78"/>
            <a:cs typeface="B Nazanin" panose="00000400000000000000" pitchFamily="2" charset="-78"/>
          </a:endParaRPr>
        </a:p>
      </dgm:t>
    </dgm:pt>
    <dgm:pt modelId="{6F1A5C36-D8B3-41F6-97C0-007E9A1D6BC4}">
      <dgm:prSet phldrT="[Text]"/>
      <dgm:spPr/>
      <dgm:t>
        <a:bodyPr/>
        <a:lstStyle/>
        <a:p>
          <a:pPr algn="ctr"/>
          <a:r>
            <a:rPr lang="fa-IR">
              <a:latin typeface="IRNazanin" panose="02000506000000020002" pitchFamily="2" charset="-78"/>
              <a:cs typeface="B Nazanin" panose="00000400000000000000" pitchFamily="2" charset="-78"/>
            </a:rPr>
            <a:t>وجدانی کارکردن</a:t>
          </a:r>
          <a:endParaRPr lang="en-US">
            <a:latin typeface="IRNazanin" panose="02000506000000020002" pitchFamily="2" charset="-78"/>
            <a:cs typeface="B Nazanin" panose="00000400000000000000" pitchFamily="2" charset="-78"/>
          </a:endParaRPr>
        </a:p>
      </dgm:t>
    </dgm:pt>
    <dgm:pt modelId="{069BD42F-E3B1-47A1-9E14-C35D036921FD}" type="parTrans" cxnId="{4F26988F-5E3E-4EAF-A2AF-B0CA9065B526}">
      <dgm:prSet/>
      <dgm:spPr/>
      <dgm:t>
        <a:bodyPr/>
        <a:lstStyle/>
        <a:p>
          <a:pPr algn="ctr"/>
          <a:endParaRPr lang="en-US">
            <a:latin typeface="IRNazanin" panose="02000506000000020002" pitchFamily="2" charset="-78"/>
            <a:cs typeface="B Nazanin" panose="00000400000000000000" pitchFamily="2" charset="-78"/>
          </a:endParaRPr>
        </a:p>
      </dgm:t>
    </dgm:pt>
    <dgm:pt modelId="{ABA6FDAF-90D9-4446-AF82-44197A7BC970}" type="sibTrans" cxnId="{4F26988F-5E3E-4EAF-A2AF-B0CA9065B526}">
      <dgm:prSet/>
      <dgm:spPr/>
      <dgm:t>
        <a:bodyPr/>
        <a:lstStyle/>
        <a:p>
          <a:pPr algn="ctr"/>
          <a:endParaRPr lang="en-US">
            <a:latin typeface="IRNazanin" panose="02000506000000020002" pitchFamily="2" charset="-78"/>
            <a:cs typeface="B Nazanin" panose="00000400000000000000" pitchFamily="2" charset="-78"/>
          </a:endParaRPr>
        </a:p>
      </dgm:t>
    </dgm:pt>
    <dgm:pt modelId="{20F0ACC7-D8CC-43D8-BEE8-60D53056F602}">
      <dgm:prSet phldrT="[Text]"/>
      <dgm:spPr/>
      <dgm:t>
        <a:bodyPr/>
        <a:lstStyle/>
        <a:p>
          <a:pPr algn="ctr"/>
          <a:r>
            <a:rPr lang="fa-IR">
              <a:latin typeface="IRNazanin" panose="02000506000000020002" pitchFamily="2" charset="-78"/>
              <a:cs typeface="B Nazanin" panose="00000400000000000000" pitchFamily="2" charset="-78"/>
            </a:rPr>
            <a:t>گسترش کار خیر</a:t>
          </a:r>
          <a:endParaRPr lang="en-US">
            <a:latin typeface="IRNazanin" panose="02000506000000020002" pitchFamily="2" charset="-78"/>
            <a:cs typeface="B Nazanin" panose="00000400000000000000" pitchFamily="2" charset="-78"/>
          </a:endParaRPr>
        </a:p>
      </dgm:t>
    </dgm:pt>
    <dgm:pt modelId="{5E0FA50D-F8B0-4C07-87C6-6001029EBC70}" type="parTrans" cxnId="{21D9B90E-146D-4129-8DCA-295F4C3130AC}">
      <dgm:prSet/>
      <dgm:spPr/>
      <dgm:t>
        <a:bodyPr/>
        <a:lstStyle/>
        <a:p>
          <a:pPr algn="ctr"/>
          <a:endParaRPr lang="en-US">
            <a:latin typeface="IRNazanin" panose="02000506000000020002" pitchFamily="2" charset="-78"/>
            <a:cs typeface="B Nazanin" panose="00000400000000000000" pitchFamily="2" charset="-78"/>
          </a:endParaRPr>
        </a:p>
      </dgm:t>
    </dgm:pt>
    <dgm:pt modelId="{903564A1-561B-4C21-94D5-3602928C7565}" type="sibTrans" cxnId="{21D9B90E-146D-4129-8DCA-295F4C3130AC}">
      <dgm:prSet/>
      <dgm:spPr/>
      <dgm:t>
        <a:bodyPr/>
        <a:lstStyle/>
        <a:p>
          <a:pPr algn="ctr"/>
          <a:endParaRPr lang="en-US">
            <a:latin typeface="IRNazanin" panose="02000506000000020002" pitchFamily="2" charset="-78"/>
            <a:cs typeface="B Nazanin" panose="00000400000000000000" pitchFamily="2" charset="-78"/>
          </a:endParaRPr>
        </a:p>
      </dgm:t>
    </dgm:pt>
    <dgm:pt modelId="{038CBD81-1AD9-4432-A1BD-5D6C96E32B4C}">
      <dgm:prSet phldrT="[Text]"/>
      <dgm:spPr/>
      <dgm:t>
        <a:bodyPr/>
        <a:lstStyle/>
        <a:p>
          <a:pPr algn="ctr"/>
          <a:r>
            <a:rPr lang="fa-IR">
              <a:latin typeface="IRNazanin" panose="02000506000000020002" pitchFamily="2" charset="-78"/>
              <a:cs typeface="B Nazanin" panose="00000400000000000000" pitchFamily="2" charset="-78"/>
            </a:rPr>
            <a:t>پاکدستی</a:t>
          </a:r>
          <a:endParaRPr lang="en-US">
            <a:latin typeface="IRNazanin" panose="02000506000000020002" pitchFamily="2" charset="-78"/>
            <a:cs typeface="B Nazanin" panose="00000400000000000000" pitchFamily="2" charset="-78"/>
          </a:endParaRPr>
        </a:p>
      </dgm:t>
    </dgm:pt>
    <dgm:pt modelId="{FB37DA83-7D7A-41FB-89BD-6B813268AB46}" type="parTrans" cxnId="{E87FDB56-70DF-410A-9F22-4CFA8B47E505}">
      <dgm:prSet/>
      <dgm:spPr/>
      <dgm:t>
        <a:bodyPr/>
        <a:lstStyle/>
        <a:p>
          <a:pPr algn="ctr"/>
          <a:endParaRPr lang="en-US">
            <a:latin typeface="IRNazanin" panose="02000506000000020002" pitchFamily="2" charset="-78"/>
            <a:cs typeface="B Nazanin" panose="00000400000000000000" pitchFamily="2" charset="-78"/>
          </a:endParaRPr>
        </a:p>
      </dgm:t>
    </dgm:pt>
    <dgm:pt modelId="{9C8426EB-E017-47FC-B80F-34C892466ECC}" type="sibTrans" cxnId="{E87FDB56-70DF-410A-9F22-4CFA8B47E505}">
      <dgm:prSet/>
      <dgm:spPr/>
      <dgm:t>
        <a:bodyPr/>
        <a:lstStyle/>
        <a:p>
          <a:pPr algn="ctr"/>
          <a:endParaRPr lang="en-US">
            <a:latin typeface="IRNazanin" panose="02000506000000020002" pitchFamily="2" charset="-78"/>
            <a:cs typeface="B Nazanin" panose="00000400000000000000" pitchFamily="2" charset="-78"/>
          </a:endParaRPr>
        </a:p>
      </dgm:t>
    </dgm:pt>
    <dgm:pt modelId="{9ACB38CD-EBD9-4B69-AD2D-831BEE753CD8}" type="pres">
      <dgm:prSet presAssocID="{E788BA53-98AF-4B18-876D-BFE42E47E3FB}" presName="Name0" presStyleCnt="0">
        <dgm:presLayoutVars>
          <dgm:chMax val="1"/>
          <dgm:dir/>
          <dgm:animLvl val="ctr"/>
          <dgm:resizeHandles val="exact"/>
        </dgm:presLayoutVars>
      </dgm:prSet>
      <dgm:spPr/>
    </dgm:pt>
    <dgm:pt modelId="{072B3294-66D8-44E6-B312-5300CF113FEA}" type="pres">
      <dgm:prSet presAssocID="{9D39CC74-A8ED-44DC-89E2-65A818C45B96}" presName="centerShape" presStyleLbl="node0" presStyleIdx="0" presStyleCnt="1"/>
      <dgm:spPr/>
    </dgm:pt>
    <dgm:pt modelId="{C4737CAB-2182-416B-8536-1C1395DAEA4C}" type="pres">
      <dgm:prSet presAssocID="{6F1A5C36-D8B3-41F6-97C0-007E9A1D6BC4}" presName="node" presStyleLbl="node1" presStyleIdx="0" presStyleCnt="3">
        <dgm:presLayoutVars>
          <dgm:bulletEnabled val="1"/>
        </dgm:presLayoutVars>
      </dgm:prSet>
      <dgm:spPr/>
    </dgm:pt>
    <dgm:pt modelId="{8EC2F071-2AC3-4F2B-87C4-303985A6141A}" type="pres">
      <dgm:prSet presAssocID="{6F1A5C36-D8B3-41F6-97C0-007E9A1D6BC4}" presName="dummy" presStyleCnt="0"/>
      <dgm:spPr/>
    </dgm:pt>
    <dgm:pt modelId="{4DE36A61-570F-4A7C-966A-211546D33A11}" type="pres">
      <dgm:prSet presAssocID="{ABA6FDAF-90D9-4446-AF82-44197A7BC970}" presName="sibTrans" presStyleLbl="sibTrans2D1" presStyleIdx="0" presStyleCnt="3"/>
      <dgm:spPr/>
    </dgm:pt>
    <dgm:pt modelId="{060A6573-361F-4786-9257-ED152F9F39DD}" type="pres">
      <dgm:prSet presAssocID="{20F0ACC7-D8CC-43D8-BEE8-60D53056F602}" presName="node" presStyleLbl="node1" presStyleIdx="1" presStyleCnt="3">
        <dgm:presLayoutVars>
          <dgm:bulletEnabled val="1"/>
        </dgm:presLayoutVars>
      </dgm:prSet>
      <dgm:spPr/>
    </dgm:pt>
    <dgm:pt modelId="{1093E090-40FD-40EE-A10E-FBE041A67433}" type="pres">
      <dgm:prSet presAssocID="{20F0ACC7-D8CC-43D8-BEE8-60D53056F602}" presName="dummy" presStyleCnt="0"/>
      <dgm:spPr/>
    </dgm:pt>
    <dgm:pt modelId="{472FA7DA-AD5B-4B60-B7E0-F94459FCD6B0}" type="pres">
      <dgm:prSet presAssocID="{903564A1-561B-4C21-94D5-3602928C7565}" presName="sibTrans" presStyleLbl="sibTrans2D1" presStyleIdx="1" presStyleCnt="3"/>
      <dgm:spPr/>
    </dgm:pt>
    <dgm:pt modelId="{691C37B4-D72A-4D7B-9B6F-675237EA46F9}" type="pres">
      <dgm:prSet presAssocID="{038CBD81-1AD9-4432-A1BD-5D6C96E32B4C}" presName="node" presStyleLbl="node1" presStyleIdx="2" presStyleCnt="3">
        <dgm:presLayoutVars>
          <dgm:bulletEnabled val="1"/>
        </dgm:presLayoutVars>
      </dgm:prSet>
      <dgm:spPr/>
    </dgm:pt>
    <dgm:pt modelId="{A8A1CE02-9352-4642-AB57-A9E5A79D5C68}" type="pres">
      <dgm:prSet presAssocID="{038CBD81-1AD9-4432-A1BD-5D6C96E32B4C}" presName="dummy" presStyleCnt="0"/>
      <dgm:spPr/>
    </dgm:pt>
    <dgm:pt modelId="{EE8434D9-65A5-4921-8E95-354B7BAD0241}" type="pres">
      <dgm:prSet presAssocID="{9C8426EB-E017-47FC-B80F-34C892466ECC}" presName="sibTrans" presStyleLbl="sibTrans2D1" presStyleIdx="2" presStyleCnt="3"/>
      <dgm:spPr/>
    </dgm:pt>
  </dgm:ptLst>
  <dgm:cxnLst>
    <dgm:cxn modelId="{A56F2603-6D69-4170-A0FD-5FB8F9147AB9}" type="presOf" srcId="{9D39CC74-A8ED-44DC-89E2-65A818C45B96}" destId="{072B3294-66D8-44E6-B312-5300CF113FEA}" srcOrd="0" destOrd="0" presId="urn:microsoft.com/office/officeart/2005/8/layout/radial6"/>
    <dgm:cxn modelId="{21D9B90E-146D-4129-8DCA-295F4C3130AC}" srcId="{9D39CC74-A8ED-44DC-89E2-65A818C45B96}" destId="{20F0ACC7-D8CC-43D8-BEE8-60D53056F602}" srcOrd="1" destOrd="0" parTransId="{5E0FA50D-F8B0-4C07-87C6-6001029EBC70}" sibTransId="{903564A1-561B-4C21-94D5-3602928C7565}"/>
    <dgm:cxn modelId="{586A8412-0254-4403-A8D1-4271FB0BE573}" type="presOf" srcId="{20F0ACC7-D8CC-43D8-BEE8-60D53056F602}" destId="{060A6573-361F-4786-9257-ED152F9F39DD}" srcOrd="0" destOrd="0" presId="urn:microsoft.com/office/officeart/2005/8/layout/radial6"/>
    <dgm:cxn modelId="{A14CB113-B387-4A3A-B218-3E7BC1FE080A}" type="presOf" srcId="{ABA6FDAF-90D9-4446-AF82-44197A7BC970}" destId="{4DE36A61-570F-4A7C-966A-211546D33A11}" srcOrd="0" destOrd="0" presId="urn:microsoft.com/office/officeart/2005/8/layout/radial6"/>
    <dgm:cxn modelId="{1F92663F-81AB-4E74-B8D8-287B6F1F0401}" type="presOf" srcId="{9C8426EB-E017-47FC-B80F-34C892466ECC}" destId="{EE8434D9-65A5-4921-8E95-354B7BAD0241}" srcOrd="0" destOrd="0" presId="urn:microsoft.com/office/officeart/2005/8/layout/radial6"/>
    <dgm:cxn modelId="{DB59EF41-1A84-4205-B565-47E0B792F9D1}" srcId="{E788BA53-98AF-4B18-876D-BFE42E47E3FB}" destId="{9D39CC74-A8ED-44DC-89E2-65A818C45B96}" srcOrd="0" destOrd="0" parTransId="{6F36F81B-B504-4C04-936C-F9853B93AC52}" sibTransId="{19389472-0C3F-4833-8979-95DF58E2F5C4}"/>
    <dgm:cxn modelId="{E87FDB56-70DF-410A-9F22-4CFA8B47E505}" srcId="{9D39CC74-A8ED-44DC-89E2-65A818C45B96}" destId="{038CBD81-1AD9-4432-A1BD-5D6C96E32B4C}" srcOrd="2" destOrd="0" parTransId="{FB37DA83-7D7A-41FB-89BD-6B813268AB46}" sibTransId="{9C8426EB-E017-47FC-B80F-34C892466ECC}"/>
    <dgm:cxn modelId="{4F26988F-5E3E-4EAF-A2AF-B0CA9065B526}" srcId="{9D39CC74-A8ED-44DC-89E2-65A818C45B96}" destId="{6F1A5C36-D8B3-41F6-97C0-007E9A1D6BC4}" srcOrd="0" destOrd="0" parTransId="{069BD42F-E3B1-47A1-9E14-C35D036921FD}" sibTransId="{ABA6FDAF-90D9-4446-AF82-44197A7BC970}"/>
    <dgm:cxn modelId="{04E58CAE-58A8-4CE0-B908-ECCFA581F229}" type="presOf" srcId="{6F1A5C36-D8B3-41F6-97C0-007E9A1D6BC4}" destId="{C4737CAB-2182-416B-8536-1C1395DAEA4C}" srcOrd="0" destOrd="0" presId="urn:microsoft.com/office/officeart/2005/8/layout/radial6"/>
    <dgm:cxn modelId="{B7AC05B9-8CEB-4309-A315-A2BF64B3ED4C}" type="presOf" srcId="{038CBD81-1AD9-4432-A1BD-5D6C96E32B4C}" destId="{691C37B4-D72A-4D7B-9B6F-675237EA46F9}" srcOrd="0" destOrd="0" presId="urn:microsoft.com/office/officeart/2005/8/layout/radial6"/>
    <dgm:cxn modelId="{5E5D45BE-3D8E-4E47-96D8-5568B0AABC9F}" type="presOf" srcId="{E788BA53-98AF-4B18-876D-BFE42E47E3FB}" destId="{9ACB38CD-EBD9-4B69-AD2D-831BEE753CD8}" srcOrd="0" destOrd="0" presId="urn:microsoft.com/office/officeart/2005/8/layout/radial6"/>
    <dgm:cxn modelId="{076AA1C6-D100-4593-BCC5-3B17817C2DA5}" type="presOf" srcId="{903564A1-561B-4C21-94D5-3602928C7565}" destId="{472FA7DA-AD5B-4B60-B7E0-F94459FCD6B0}" srcOrd="0" destOrd="0" presId="urn:microsoft.com/office/officeart/2005/8/layout/radial6"/>
    <dgm:cxn modelId="{240FC363-DFC2-4F18-83C1-A5EB66C6A71F}" type="presParOf" srcId="{9ACB38CD-EBD9-4B69-AD2D-831BEE753CD8}" destId="{072B3294-66D8-44E6-B312-5300CF113FEA}" srcOrd="0" destOrd="0" presId="urn:microsoft.com/office/officeart/2005/8/layout/radial6"/>
    <dgm:cxn modelId="{0FD0B894-F09C-44A3-8EF2-36E349FCCF95}" type="presParOf" srcId="{9ACB38CD-EBD9-4B69-AD2D-831BEE753CD8}" destId="{C4737CAB-2182-416B-8536-1C1395DAEA4C}" srcOrd="1" destOrd="0" presId="urn:microsoft.com/office/officeart/2005/8/layout/radial6"/>
    <dgm:cxn modelId="{FE937482-8316-4094-81A2-C776B4EA2E69}" type="presParOf" srcId="{9ACB38CD-EBD9-4B69-AD2D-831BEE753CD8}" destId="{8EC2F071-2AC3-4F2B-87C4-303985A6141A}" srcOrd="2" destOrd="0" presId="urn:microsoft.com/office/officeart/2005/8/layout/radial6"/>
    <dgm:cxn modelId="{A9552B6B-8F06-48FE-BB90-EE1DE3E1EEE8}" type="presParOf" srcId="{9ACB38CD-EBD9-4B69-AD2D-831BEE753CD8}" destId="{4DE36A61-570F-4A7C-966A-211546D33A11}" srcOrd="3" destOrd="0" presId="urn:microsoft.com/office/officeart/2005/8/layout/radial6"/>
    <dgm:cxn modelId="{5372F5CB-F0A8-4AFF-B3F8-7B37D43A16F9}" type="presParOf" srcId="{9ACB38CD-EBD9-4B69-AD2D-831BEE753CD8}" destId="{060A6573-361F-4786-9257-ED152F9F39DD}" srcOrd="4" destOrd="0" presId="urn:microsoft.com/office/officeart/2005/8/layout/radial6"/>
    <dgm:cxn modelId="{6BBAF3F5-EA7B-4376-8C81-B3172F0B22BE}" type="presParOf" srcId="{9ACB38CD-EBD9-4B69-AD2D-831BEE753CD8}" destId="{1093E090-40FD-40EE-A10E-FBE041A67433}" srcOrd="5" destOrd="0" presId="urn:microsoft.com/office/officeart/2005/8/layout/radial6"/>
    <dgm:cxn modelId="{A5D14E24-AF26-43D0-84B2-E64F22258DED}" type="presParOf" srcId="{9ACB38CD-EBD9-4B69-AD2D-831BEE753CD8}" destId="{472FA7DA-AD5B-4B60-B7E0-F94459FCD6B0}" srcOrd="6" destOrd="0" presId="urn:microsoft.com/office/officeart/2005/8/layout/radial6"/>
    <dgm:cxn modelId="{294BA247-E855-4881-B143-D26939A999BB}" type="presParOf" srcId="{9ACB38CD-EBD9-4B69-AD2D-831BEE753CD8}" destId="{691C37B4-D72A-4D7B-9B6F-675237EA46F9}" srcOrd="7" destOrd="0" presId="urn:microsoft.com/office/officeart/2005/8/layout/radial6"/>
    <dgm:cxn modelId="{4F6AD7D7-C08D-4B4A-ADBB-E531EC0B24B9}" type="presParOf" srcId="{9ACB38CD-EBD9-4B69-AD2D-831BEE753CD8}" destId="{A8A1CE02-9352-4642-AB57-A9E5A79D5C68}" srcOrd="8" destOrd="0" presId="urn:microsoft.com/office/officeart/2005/8/layout/radial6"/>
    <dgm:cxn modelId="{14C2D500-F175-4611-B743-6EEE5CC8E89D}" type="presParOf" srcId="{9ACB38CD-EBD9-4B69-AD2D-831BEE753CD8}" destId="{EE8434D9-65A5-4921-8E95-354B7BAD0241}" srcOrd="9" destOrd="0" presId="urn:microsoft.com/office/officeart/2005/8/layout/radial6"/>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C43920-E719-409F-AD34-673329979198}">
      <dsp:nvSpPr>
        <dsp:cNvPr id="0" name=""/>
        <dsp:cNvSpPr/>
      </dsp:nvSpPr>
      <dsp:spPr>
        <a:xfrm>
          <a:off x="1988824" y="8302546"/>
          <a:ext cx="625972" cy="108734"/>
        </a:xfrm>
        <a:custGeom>
          <a:avLst/>
          <a:gdLst/>
          <a:ahLst/>
          <a:cxnLst/>
          <a:rect l="0" t="0" r="0" b="0"/>
          <a:pathLst>
            <a:path>
              <a:moveTo>
                <a:pt x="0" y="0"/>
              </a:moveTo>
              <a:lnTo>
                <a:pt x="312986" y="0"/>
              </a:lnTo>
              <a:lnTo>
                <a:pt x="312986" y="108734"/>
              </a:lnTo>
              <a:lnTo>
                <a:pt x="625972" y="10873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285926" y="8341030"/>
        <a:ext cx="31767" cy="31767"/>
      </dsp:txXfrm>
    </dsp:sp>
    <dsp:sp modelId="{3577A62C-D386-441B-A4C7-FF285EC7F32C}">
      <dsp:nvSpPr>
        <dsp:cNvPr id="0" name=""/>
        <dsp:cNvSpPr/>
      </dsp:nvSpPr>
      <dsp:spPr>
        <a:xfrm>
          <a:off x="1988824" y="8038401"/>
          <a:ext cx="627655" cy="264145"/>
        </a:xfrm>
        <a:custGeom>
          <a:avLst/>
          <a:gdLst/>
          <a:ahLst/>
          <a:cxnLst/>
          <a:rect l="0" t="0" r="0" b="0"/>
          <a:pathLst>
            <a:path>
              <a:moveTo>
                <a:pt x="0" y="264145"/>
              </a:moveTo>
              <a:lnTo>
                <a:pt x="313827" y="264145"/>
              </a:lnTo>
              <a:lnTo>
                <a:pt x="313827" y="0"/>
              </a:lnTo>
              <a:lnTo>
                <a:pt x="627655"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285627" y="8153449"/>
        <a:ext cx="34048" cy="34048"/>
      </dsp:txXfrm>
    </dsp:sp>
    <dsp:sp modelId="{7FABB92D-427A-4902-8597-DB0471249C49}">
      <dsp:nvSpPr>
        <dsp:cNvPr id="0" name=""/>
        <dsp:cNvSpPr/>
      </dsp:nvSpPr>
      <dsp:spPr>
        <a:xfrm>
          <a:off x="1231687" y="4718703"/>
          <a:ext cx="224683" cy="3583843"/>
        </a:xfrm>
        <a:custGeom>
          <a:avLst/>
          <a:gdLst/>
          <a:ahLst/>
          <a:cxnLst/>
          <a:rect l="0" t="0" r="0" b="0"/>
          <a:pathLst>
            <a:path>
              <a:moveTo>
                <a:pt x="0" y="0"/>
              </a:moveTo>
              <a:lnTo>
                <a:pt x="112341" y="0"/>
              </a:lnTo>
              <a:lnTo>
                <a:pt x="112341" y="3583843"/>
              </a:lnTo>
              <a:lnTo>
                <a:pt x="224683" y="358384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1254257" y="6420852"/>
        <a:ext cx="179543" cy="179543"/>
      </dsp:txXfrm>
    </dsp:sp>
    <dsp:sp modelId="{FE99CD37-FB2E-4177-9173-01E0DE78EBFC}">
      <dsp:nvSpPr>
        <dsp:cNvPr id="0" name=""/>
        <dsp:cNvSpPr/>
      </dsp:nvSpPr>
      <dsp:spPr>
        <a:xfrm>
          <a:off x="2277898" y="6219240"/>
          <a:ext cx="347281" cy="1464664"/>
        </a:xfrm>
        <a:custGeom>
          <a:avLst/>
          <a:gdLst/>
          <a:ahLst/>
          <a:cxnLst/>
          <a:rect l="0" t="0" r="0" b="0"/>
          <a:pathLst>
            <a:path>
              <a:moveTo>
                <a:pt x="0" y="0"/>
              </a:moveTo>
              <a:lnTo>
                <a:pt x="173640" y="0"/>
              </a:lnTo>
              <a:lnTo>
                <a:pt x="173640" y="1464664"/>
              </a:lnTo>
              <a:lnTo>
                <a:pt x="347281" y="146466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13907" y="6913941"/>
        <a:ext cx="75263" cy="75263"/>
      </dsp:txXfrm>
    </dsp:sp>
    <dsp:sp modelId="{1962EA40-C151-4873-8E67-4EAEE93C8986}">
      <dsp:nvSpPr>
        <dsp:cNvPr id="0" name=""/>
        <dsp:cNvSpPr/>
      </dsp:nvSpPr>
      <dsp:spPr>
        <a:xfrm>
          <a:off x="2277898" y="6219240"/>
          <a:ext cx="347281" cy="1216195"/>
        </a:xfrm>
        <a:custGeom>
          <a:avLst/>
          <a:gdLst/>
          <a:ahLst/>
          <a:cxnLst/>
          <a:rect l="0" t="0" r="0" b="0"/>
          <a:pathLst>
            <a:path>
              <a:moveTo>
                <a:pt x="0" y="0"/>
              </a:moveTo>
              <a:lnTo>
                <a:pt x="173640" y="0"/>
              </a:lnTo>
              <a:lnTo>
                <a:pt x="173640" y="1216195"/>
              </a:lnTo>
              <a:lnTo>
                <a:pt x="347281" y="121619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19918" y="6795718"/>
        <a:ext cx="63240" cy="63240"/>
      </dsp:txXfrm>
    </dsp:sp>
    <dsp:sp modelId="{06301642-B188-45C8-9DA5-E1468A1D2BA6}">
      <dsp:nvSpPr>
        <dsp:cNvPr id="0" name=""/>
        <dsp:cNvSpPr/>
      </dsp:nvSpPr>
      <dsp:spPr>
        <a:xfrm>
          <a:off x="2277898" y="6219240"/>
          <a:ext cx="347281" cy="968786"/>
        </a:xfrm>
        <a:custGeom>
          <a:avLst/>
          <a:gdLst/>
          <a:ahLst/>
          <a:cxnLst/>
          <a:rect l="0" t="0" r="0" b="0"/>
          <a:pathLst>
            <a:path>
              <a:moveTo>
                <a:pt x="0" y="0"/>
              </a:moveTo>
              <a:lnTo>
                <a:pt x="173640" y="0"/>
              </a:lnTo>
              <a:lnTo>
                <a:pt x="173640" y="968786"/>
              </a:lnTo>
              <a:lnTo>
                <a:pt x="347281" y="96878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25810" y="6677905"/>
        <a:ext cx="51457" cy="51457"/>
      </dsp:txXfrm>
    </dsp:sp>
    <dsp:sp modelId="{17155517-8786-4C43-9CAC-7900616A4EEE}">
      <dsp:nvSpPr>
        <dsp:cNvPr id="0" name=""/>
        <dsp:cNvSpPr/>
      </dsp:nvSpPr>
      <dsp:spPr>
        <a:xfrm>
          <a:off x="2277898" y="6219240"/>
          <a:ext cx="347281" cy="722427"/>
        </a:xfrm>
        <a:custGeom>
          <a:avLst/>
          <a:gdLst/>
          <a:ahLst/>
          <a:cxnLst/>
          <a:rect l="0" t="0" r="0" b="0"/>
          <a:pathLst>
            <a:path>
              <a:moveTo>
                <a:pt x="0" y="0"/>
              </a:moveTo>
              <a:lnTo>
                <a:pt x="173640" y="0"/>
              </a:lnTo>
              <a:lnTo>
                <a:pt x="173640" y="722427"/>
              </a:lnTo>
              <a:lnTo>
                <a:pt x="347281" y="722427"/>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31499" y="6560415"/>
        <a:ext cx="40078" cy="40078"/>
      </dsp:txXfrm>
    </dsp:sp>
    <dsp:sp modelId="{9BB1B86C-1721-40A1-9FB7-CC6F7A079006}">
      <dsp:nvSpPr>
        <dsp:cNvPr id="0" name=""/>
        <dsp:cNvSpPr/>
      </dsp:nvSpPr>
      <dsp:spPr>
        <a:xfrm>
          <a:off x="2277898" y="6219240"/>
          <a:ext cx="347281" cy="476068"/>
        </a:xfrm>
        <a:custGeom>
          <a:avLst/>
          <a:gdLst/>
          <a:ahLst/>
          <a:cxnLst/>
          <a:rect l="0" t="0" r="0" b="0"/>
          <a:pathLst>
            <a:path>
              <a:moveTo>
                <a:pt x="0" y="0"/>
              </a:moveTo>
              <a:lnTo>
                <a:pt x="173640" y="0"/>
              </a:lnTo>
              <a:lnTo>
                <a:pt x="173640" y="476068"/>
              </a:lnTo>
              <a:lnTo>
                <a:pt x="347281" y="476068"/>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36807" y="6442543"/>
        <a:ext cx="29463" cy="29463"/>
      </dsp:txXfrm>
    </dsp:sp>
    <dsp:sp modelId="{94674DC1-681E-41CC-A26A-D699BCB1462B}">
      <dsp:nvSpPr>
        <dsp:cNvPr id="0" name=""/>
        <dsp:cNvSpPr/>
      </dsp:nvSpPr>
      <dsp:spPr>
        <a:xfrm>
          <a:off x="2277898" y="6219240"/>
          <a:ext cx="347281" cy="229187"/>
        </a:xfrm>
        <a:custGeom>
          <a:avLst/>
          <a:gdLst/>
          <a:ahLst/>
          <a:cxnLst/>
          <a:rect l="0" t="0" r="0" b="0"/>
          <a:pathLst>
            <a:path>
              <a:moveTo>
                <a:pt x="0" y="0"/>
              </a:moveTo>
              <a:lnTo>
                <a:pt x="173640" y="0"/>
              </a:lnTo>
              <a:lnTo>
                <a:pt x="173640" y="229187"/>
              </a:lnTo>
              <a:lnTo>
                <a:pt x="347281" y="229187"/>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1136" y="6323432"/>
        <a:ext cx="20804" cy="20804"/>
      </dsp:txXfrm>
    </dsp:sp>
    <dsp:sp modelId="{09109EF4-20DD-4A9E-BCC1-EBDEFDEC97D1}">
      <dsp:nvSpPr>
        <dsp:cNvPr id="0" name=""/>
        <dsp:cNvSpPr/>
      </dsp:nvSpPr>
      <dsp:spPr>
        <a:xfrm>
          <a:off x="2277898" y="6156349"/>
          <a:ext cx="347281" cy="91440"/>
        </a:xfrm>
        <a:custGeom>
          <a:avLst/>
          <a:gdLst/>
          <a:ahLst/>
          <a:cxnLst/>
          <a:rect l="0" t="0" r="0" b="0"/>
          <a:pathLst>
            <a:path>
              <a:moveTo>
                <a:pt x="0" y="62891"/>
              </a:moveTo>
              <a:lnTo>
                <a:pt x="173640" y="62891"/>
              </a:lnTo>
              <a:lnTo>
                <a:pt x="173640" y="45720"/>
              </a:lnTo>
              <a:lnTo>
                <a:pt x="347281" y="4572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2846" y="6193376"/>
        <a:ext cx="17385" cy="17385"/>
      </dsp:txXfrm>
    </dsp:sp>
    <dsp:sp modelId="{C57C48E2-02D7-468E-A0CD-A8CADF441F91}">
      <dsp:nvSpPr>
        <dsp:cNvPr id="0" name=""/>
        <dsp:cNvSpPr/>
      </dsp:nvSpPr>
      <dsp:spPr>
        <a:xfrm>
          <a:off x="2277898" y="5956231"/>
          <a:ext cx="347281" cy="263008"/>
        </a:xfrm>
        <a:custGeom>
          <a:avLst/>
          <a:gdLst/>
          <a:ahLst/>
          <a:cxnLst/>
          <a:rect l="0" t="0" r="0" b="0"/>
          <a:pathLst>
            <a:path>
              <a:moveTo>
                <a:pt x="0" y="263008"/>
              </a:moveTo>
              <a:lnTo>
                <a:pt x="173640" y="263008"/>
              </a:lnTo>
              <a:lnTo>
                <a:pt x="173640" y="0"/>
              </a:lnTo>
              <a:lnTo>
                <a:pt x="347281"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0648" y="6076845"/>
        <a:ext cx="21781" cy="21781"/>
      </dsp:txXfrm>
    </dsp:sp>
    <dsp:sp modelId="{85A27635-2D72-4AAC-9216-CF9609449B9F}">
      <dsp:nvSpPr>
        <dsp:cNvPr id="0" name=""/>
        <dsp:cNvSpPr/>
      </dsp:nvSpPr>
      <dsp:spPr>
        <a:xfrm>
          <a:off x="2277898" y="5720623"/>
          <a:ext cx="359442" cy="498617"/>
        </a:xfrm>
        <a:custGeom>
          <a:avLst/>
          <a:gdLst/>
          <a:ahLst/>
          <a:cxnLst/>
          <a:rect l="0" t="0" r="0" b="0"/>
          <a:pathLst>
            <a:path>
              <a:moveTo>
                <a:pt x="0" y="498617"/>
              </a:moveTo>
              <a:lnTo>
                <a:pt x="179721" y="498617"/>
              </a:lnTo>
              <a:lnTo>
                <a:pt x="179721" y="0"/>
              </a:lnTo>
              <a:lnTo>
                <a:pt x="359442"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2252" y="5954565"/>
        <a:ext cx="30733" cy="30733"/>
      </dsp:txXfrm>
    </dsp:sp>
    <dsp:sp modelId="{8A6B3EDE-D47E-44E8-B904-B6BCB454E120}">
      <dsp:nvSpPr>
        <dsp:cNvPr id="0" name=""/>
        <dsp:cNvSpPr/>
      </dsp:nvSpPr>
      <dsp:spPr>
        <a:xfrm>
          <a:off x="2277898" y="5482977"/>
          <a:ext cx="354208" cy="736263"/>
        </a:xfrm>
        <a:custGeom>
          <a:avLst/>
          <a:gdLst/>
          <a:ahLst/>
          <a:cxnLst/>
          <a:rect l="0" t="0" r="0" b="0"/>
          <a:pathLst>
            <a:path>
              <a:moveTo>
                <a:pt x="0" y="736263"/>
              </a:moveTo>
              <a:lnTo>
                <a:pt x="177104" y="736263"/>
              </a:lnTo>
              <a:lnTo>
                <a:pt x="177104" y="0"/>
              </a:lnTo>
              <a:lnTo>
                <a:pt x="354208"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34576" y="5830683"/>
        <a:ext cx="40851" cy="40851"/>
      </dsp:txXfrm>
    </dsp:sp>
    <dsp:sp modelId="{DC3099E3-B7BB-41B8-9828-6EAC0FF601C8}">
      <dsp:nvSpPr>
        <dsp:cNvPr id="0" name=""/>
        <dsp:cNvSpPr/>
      </dsp:nvSpPr>
      <dsp:spPr>
        <a:xfrm>
          <a:off x="1231687" y="4718703"/>
          <a:ext cx="221478" cy="1500537"/>
        </a:xfrm>
        <a:custGeom>
          <a:avLst/>
          <a:gdLst/>
          <a:ahLst/>
          <a:cxnLst/>
          <a:rect l="0" t="0" r="0" b="0"/>
          <a:pathLst>
            <a:path>
              <a:moveTo>
                <a:pt x="0" y="0"/>
              </a:moveTo>
              <a:lnTo>
                <a:pt x="110739" y="0"/>
              </a:lnTo>
              <a:lnTo>
                <a:pt x="110739" y="1500537"/>
              </a:lnTo>
              <a:lnTo>
                <a:pt x="221478" y="1500537"/>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304507" y="5431052"/>
        <a:ext cx="75839" cy="75839"/>
      </dsp:txXfrm>
    </dsp:sp>
    <dsp:sp modelId="{A71CB087-46D3-4A3A-909A-C46CFA0D0C43}">
      <dsp:nvSpPr>
        <dsp:cNvPr id="0" name=""/>
        <dsp:cNvSpPr/>
      </dsp:nvSpPr>
      <dsp:spPr>
        <a:xfrm>
          <a:off x="1937790" y="3555064"/>
          <a:ext cx="91440" cy="1668272"/>
        </a:xfrm>
        <a:custGeom>
          <a:avLst/>
          <a:gdLst/>
          <a:ahLst/>
          <a:cxnLst/>
          <a:rect l="0" t="0" r="0" b="0"/>
          <a:pathLst>
            <a:path>
              <a:moveTo>
                <a:pt x="45720" y="0"/>
              </a:moveTo>
              <a:lnTo>
                <a:pt x="75303" y="0"/>
              </a:lnTo>
              <a:lnTo>
                <a:pt x="75303" y="1668272"/>
              </a:lnTo>
              <a:lnTo>
                <a:pt x="104886" y="166827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41777" y="4347467"/>
        <a:ext cx="83466" cy="83466"/>
      </dsp:txXfrm>
    </dsp:sp>
    <dsp:sp modelId="{B476BA64-F298-4571-ACD6-B0D049FB2280}">
      <dsp:nvSpPr>
        <dsp:cNvPr id="0" name=""/>
        <dsp:cNvSpPr/>
      </dsp:nvSpPr>
      <dsp:spPr>
        <a:xfrm>
          <a:off x="2575129" y="4994086"/>
          <a:ext cx="106490" cy="202916"/>
        </a:xfrm>
        <a:custGeom>
          <a:avLst/>
          <a:gdLst/>
          <a:ahLst/>
          <a:cxnLst/>
          <a:rect l="0" t="0" r="0" b="0"/>
          <a:pathLst>
            <a:path>
              <a:moveTo>
                <a:pt x="0" y="0"/>
              </a:moveTo>
              <a:lnTo>
                <a:pt x="53245" y="0"/>
              </a:lnTo>
              <a:lnTo>
                <a:pt x="53245" y="202916"/>
              </a:lnTo>
              <a:lnTo>
                <a:pt x="106490" y="20291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2645" y="5089815"/>
        <a:ext cx="11458" cy="11458"/>
      </dsp:txXfrm>
    </dsp:sp>
    <dsp:sp modelId="{4879485F-633F-4F12-AAEF-B62C90446F53}">
      <dsp:nvSpPr>
        <dsp:cNvPr id="0" name=""/>
        <dsp:cNvSpPr/>
      </dsp:nvSpPr>
      <dsp:spPr>
        <a:xfrm>
          <a:off x="2575129" y="4948366"/>
          <a:ext cx="106490" cy="91440"/>
        </a:xfrm>
        <a:custGeom>
          <a:avLst/>
          <a:gdLst/>
          <a:ahLst/>
          <a:cxnLst/>
          <a:rect l="0" t="0" r="0" b="0"/>
          <a:pathLst>
            <a:path>
              <a:moveTo>
                <a:pt x="0" y="45720"/>
              </a:moveTo>
              <a:lnTo>
                <a:pt x="106490"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5712" y="4991424"/>
        <a:ext cx="5324" cy="5324"/>
      </dsp:txXfrm>
    </dsp:sp>
    <dsp:sp modelId="{0803C860-2C79-4337-A69C-9D03CD20A633}">
      <dsp:nvSpPr>
        <dsp:cNvPr id="0" name=""/>
        <dsp:cNvSpPr/>
      </dsp:nvSpPr>
      <dsp:spPr>
        <a:xfrm>
          <a:off x="2575129" y="4791170"/>
          <a:ext cx="106490" cy="202916"/>
        </a:xfrm>
        <a:custGeom>
          <a:avLst/>
          <a:gdLst/>
          <a:ahLst/>
          <a:cxnLst/>
          <a:rect l="0" t="0" r="0" b="0"/>
          <a:pathLst>
            <a:path>
              <a:moveTo>
                <a:pt x="0" y="202916"/>
              </a:moveTo>
              <a:lnTo>
                <a:pt x="53245" y="202916"/>
              </a:lnTo>
              <a:lnTo>
                <a:pt x="53245" y="0"/>
              </a:lnTo>
              <a:lnTo>
                <a:pt x="10649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2645" y="4886899"/>
        <a:ext cx="11458" cy="11458"/>
      </dsp:txXfrm>
    </dsp:sp>
    <dsp:sp modelId="{612B515D-D87B-4C8A-99D0-3B6E83A9D4F1}">
      <dsp:nvSpPr>
        <dsp:cNvPr id="0" name=""/>
        <dsp:cNvSpPr/>
      </dsp:nvSpPr>
      <dsp:spPr>
        <a:xfrm>
          <a:off x="1937790" y="3555064"/>
          <a:ext cx="91440" cy="1439022"/>
        </a:xfrm>
        <a:custGeom>
          <a:avLst/>
          <a:gdLst/>
          <a:ahLst/>
          <a:cxnLst/>
          <a:rect l="0" t="0" r="0" b="0"/>
          <a:pathLst>
            <a:path>
              <a:moveTo>
                <a:pt x="45720" y="0"/>
              </a:moveTo>
              <a:lnTo>
                <a:pt x="75303" y="0"/>
              </a:lnTo>
              <a:lnTo>
                <a:pt x="75303" y="1439022"/>
              </a:lnTo>
              <a:lnTo>
                <a:pt x="104886" y="143902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47504" y="4238569"/>
        <a:ext cx="72011" cy="72011"/>
      </dsp:txXfrm>
    </dsp:sp>
    <dsp:sp modelId="{F0D032D4-D150-4911-9802-1914B720CC29}">
      <dsp:nvSpPr>
        <dsp:cNvPr id="0" name=""/>
        <dsp:cNvSpPr/>
      </dsp:nvSpPr>
      <dsp:spPr>
        <a:xfrm>
          <a:off x="2571018" y="3990834"/>
          <a:ext cx="137175" cy="571944"/>
        </a:xfrm>
        <a:custGeom>
          <a:avLst/>
          <a:gdLst/>
          <a:ahLst/>
          <a:cxnLst/>
          <a:rect l="0" t="0" r="0" b="0"/>
          <a:pathLst>
            <a:path>
              <a:moveTo>
                <a:pt x="0" y="0"/>
              </a:moveTo>
              <a:lnTo>
                <a:pt x="68587" y="0"/>
              </a:lnTo>
              <a:lnTo>
                <a:pt x="68587" y="571944"/>
              </a:lnTo>
              <a:lnTo>
                <a:pt x="137175" y="57194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4902" y="4262102"/>
        <a:ext cx="29408" cy="29408"/>
      </dsp:txXfrm>
    </dsp:sp>
    <dsp:sp modelId="{D6806874-696C-4013-BFBC-1C0BDC754DB5}">
      <dsp:nvSpPr>
        <dsp:cNvPr id="0" name=""/>
        <dsp:cNvSpPr/>
      </dsp:nvSpPr>
      <dsp:spPr>
        <a:xfrm>
          <a:off x="2571018" y="3990834"/>
          <a:ext cx="137175" cy="369028"/>
        </a:xfrm>
        <a:custGeom>
          <a:avLst/>
          <a:gdLst/>
          <a:ahLst/>
          <a:cxnLst/>
          <a:rect l="0" t="0" r="0" b="0"/>
          <a:pathLst>
            <a:path>
              <a:moveTo>
                <a:pt x="0" y="0"/>
              </a:moveTo>
              <a:lnTo>
                <a:pt x="68587" y="0"/>
              </a:lnTo>
              <a:lnTo>
                <a:pt x="68587" y="369028"/>
              </a:lnTo>
              <a:lnTo>
                <a:pt x="137175" y="36902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9764" y="4165506"/>
        <a:ext cx="19684" cy="19684"/>
      </dsp:txXfrm>
    </dsp:sp>
    <dsp:sp modelId="{11993AB0-6A27-40F3-8E5D-9395EC1DA1FB}">
      <dsp:nvSpPr>
        <dsp:cNvPr id="0" name=""/>
        <dsp:cNvSpPr/>
      </dsp:nvSpPr>
      <dsp:spPr>
        <a:xfrm>
          <a:off x="2571018" y="3990834"/>
          <a:ext cx="137175" cy="166112"/>
        </a:xfrm>
        <a:custGeom>
          <a:avLst/>
          <a:gdLst/>
          <a:ahLst/>
          <a:cxnLst/>
          <a:rect l="0" t="0" r="0" b="0"/>
          <a:pathLst>
            <a:path>
              <a:moveTo>
                <a:pt x="0" y="0"/>
              </a:moveTo>
              <a:lnTo>
                <a:pt x="68587" y="0"/>
              </a:lnTo>
              <a:lnTo>
                <a:pt x="68587" y="166112"/>
              </a:lnTo>
              <a:lnTo>
                <a:pt x="137175" y="16611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4220" y="4068504"/>
        <a:ext cx="10771" cy="10771"/>
      </dsp:txXfrm>
    </dsp:sp>
    <dsp:sp modelId="{34A78CD7-AC69-48F3-AC6C-BAE11E63E480}">
      <dsp:nvSpPr>
        <dsp:cNvPr id="0" name=""/>
        <dsp:cNvSpPr/>
      </dsp:nvSpPr>
      <dsp:spPr>
        <a:xfrm>
          <a:off x="2571018" y="3908310"/>
          <a:ext cx="137175" cy="91440"/>
        </a:xfrm>
        <a:custGeom>
          <a:avLst/>
          <a:gdLst/>
          <a:ahLst/>
          <a:cxnLst/>
          <a:rect l="0" t="0" r="0" b="0"/>
          <a:pathLst>
            <a:path>
              <a:moveTo>
                <a:pt x="0" y="82524"/>
              </a:moveTo>
              <a:lnTo>
                <a:pt x="68587" y="82524"/>
              </a:lnTo>
              <a:lnTo>
                <a:pt x="68587" y="45720"/>
              </a:lnTo>
              <a:lnTo>
                <a:pt x="137175"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6055" y="3950479"/>
        <a:ext cx="7101" cy="7101"/>
      </dsp:txXfrm>
    </dsp:sp>
    <dsp:sp modelId="{7E034391-7AAA-4119-B81A-CE72AE0D1EDC}">
      <dsp:nvSpPr>
        <dsp:cNvPr id="0" name=""/>
        <dsp:cNvSpPr/>
      </dsp:nvSpPr>
      <dsp:spPr>
        <a:xfrm>
          <a:off x="1937790" y="3555064"/>
          <a:ext cx="91440" cy="435769"/>
        </a:xfrm>
        <a:custGeom>
          <a:avLst/>
          <a:gdLst/>
          <a:ahLst/>
          <a:cxnLst/>
          <a:rect l="0" t="0" r="0" b="0"/>
          <a:pathLst>
            <a:path>
              <a:moveTo>
                <a:pt x="45720" y="0"/>
              </a:moveTo>
              <a:lnTo>
                <a:pt x="73247" y="0"/>
              </a:lnTo>
              <a:lnTo>
                <a:pt x="73247" y="435769"/>
              </a:lnTo>
              <a:lnTo>
                <a:pt x="100775" y="435769"/>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72529" y="3761968"/>
        <a:ext cx="21961" cy="21961"/>
      </dsp:txXfrm>
    </dsp:sp>
    <dsp:sp modelId="{DD958649-3552-409B-8893-5F3FF0558DDE}">
      <dsp:nvSpPr>
        <dsp:cNvPr id="0" name=""/>
        <dsp:cNvSpPr/>
      </dsp:nvSpPr>
      <dsp:spPr>
        <a:xfrm>
          <a:off x="1937790" y="3555064"/>
          <a:ext cx="91440" cy="221132"/>
        </a:xfrm>
        <a:custGeom>
          <a:avLst/>
          <a:gdLst/>
          <a:ahLst/>
          <a:cxnLst/>
          <a:rect l="0" t="0" r="0" b="0"/>
          <a:pathLst>
            <a:path>
              <a:moveTo>
                <a:pt x="45720" y="0"/>
              </a:moveTo>
              <a:lnTo>
                <a:pt x="73250" y="0"/>
              </a:lnTo>
              <a:lnTo>
                <a:pt x="73250" y="221132"/>
              </a:lnTo>
              <a:lnTo>
                <a:pt x="100780" y="22113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77813" y="3659933"/>
        <a:ext cx="11394" cy="11394"/>
      </dsp:txXfrm>
    </dsp:sp>
    <dsp:sp modelId="{EACEC594-0D83-42A7-9385-125F127B612F}">
      <dsp:nvSpPr>
        <dsp:cNvPr id="0" name=""/>
        <dsp:cNvSpPr/>
      </dsp:nvSpPr>
      <dsp:spPr>
        <a:xfrm>
          <a:off x="2571023" y="3573281"/>
          <a:ext cx="132990" cy="202916"/>
        </a:xfrm>
        <a:custGeom>
          <a:avLst/>
          <a:gdLst/>
          <a:ahLst/>
          <a:cxnLst/>
          <a:rect l="0" t="0" r="0" b="0"/>
          <a:pathLst>
            <a:path>
              <a:moveTo>
                <a:pt x="0" y="0"/>
              </a:moveTo>
              <a:lnTo>
                <a:pt x="66495" y="0"/>
              </a:lnTo>
              <a:lnTo>
                <a:pt x="66495" y="202916"/>
              </a:lnTo>
              <a:lnTo>
                <a:pt x="132990" y="20291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1453" y="3668673"/>
        <a:ext cx="12130" cy="12130"/>
      </dsp:txXfrm>
    </dsp:sp>
    <dsp:sp modelId="{D58881CF-61F7-4AEC-AEE7-51430D03F078}">
      <dsp:nvSpPr>
        <dsp:cNvPr id="0" name=""/>
        <dsp:cNvSpPr/>
      </dsp:nvSpPr>
      <dsp:spPr>
        <a:xfrm>
          <a:off x="2571023" y="3527561"/>
          <a:ext cx="132990" cy="91440"/>
        </a:xfrm>
        <a:custGeom>
          <a:avLst/>
          <a:gdLst/>
          <a:ahLst/>
          <a:cxnLst/>
          <a:rect l="0" t="0" r="0" b="0"/>
          <a:pathLst>
            <a:path>
              <a:moveTo>
                <a:pt x="0" y="45720"/>
              </a:moveTo>
              <a:lnTo>
                <a:pt x="132990"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4194" y="3569956"/>
        <a:ext cx="6649" cy="6649"/>
      </dsp:txXfrm>
    </dsp:sp>
    <dsp:sp modelId="{B253B31F-856B-4B6B-A53A-80A52C047E83}">
      <dsp:nvSpPr>
        <dsp:cNvPr id="0" name=""/>
        <dsp:cNvSpPr/>
      </dsp:nvSpPr>
      <dsp:spPr>
        <a:xfrm>
          <a:off x="2571023" y="3370364"/>
          <a:ext cx="132990" cy="202916"/>
        </a:xfrm>
        <a:custGeom>
          <a:avLst/>
          <a:gdLst/>
          <a:ahLst/>
          <a:cxnLst/>
          <a:rect l="0" t="0" r="0" b="0"/>
          <a:pathLst>
            <a:path>
              <a:moveTo>
                <a:pt x="0" y="202916"/>
              </a:moveTo>
              <a:lnTo>
                <a:pt x="66495" y="202916"/>
              </a:lnTo>
              <a:lnTo>
                <a:pt x="66495" y="0"/>
              </a:lnTo>
              <a:lnTo>
                <a:pt x="13299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1453" y="3465757"/>
        <a:ext cx="12130" cy="12130"/>
      </dsp:txXfrm>
    </dsp:sp>
    <dsp:sp modelId="{510A4D77-7477-4BA5-9EFB-419911FADFC0}">
      <dsp:nvSpPr>
        <dsp:cNvPr id="0" name=""/>
        <dsp:cNvSpPr/>
      </dsp:nvSpPr>
      <dsp:spPr>
        <a:xfrm>
          <a:off x="1937790" y="3509344"/>
          <a:ext cx="91440" cy="91440"/>
        </a:xfrm>
        <a:custGeom>
          <a:avLst/>
          <a:gdLst/>
          <a:ahLst/>
          <a:cxnLst/>
          <a:rect l="0" t="0" r="0" b="0"/>
          <a:pathLst>
            <a:path>
              <a:moveTo>
                <a:pt x="45720" y="45720"/>
              </a:moveTo>
              <a:lnTo>
                <a:pt x="73250" y="45720"/>
              </a:lnTo>
              <a:lnTo>
                <a:pt x="73250" y="63936"/>
              </a:lnTo>
              <a:lnTo>
                <a:pt x="100780" y="6393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82060" y="3553614"/>
        <a:ext cx="2899" cy="2899"/>
      </dsp:txXfrm>
    </dsp:sp>
    <dsp:sp modelId="{E6FF8F2B-89CB-4AE4-8AE5-20EA16419B6E}">
      <dsp:nvSpPr>
        <dsp:cNvPr id="0" name=""/>
        <dsp:cNvSpPr/>
      </dsp:nvSpPr>
      <dsp:spPr>
        <a:xfrm>
          <a:off x="2572291" y="2759435"/>
          <a:ext cx="106490" cy="405832"/>
        </a:xfrm>
        <a:custGeom>
          <a:avLst/>
          <a:gdLst/>
          <a:ahLst/>
          <a:cxnLst/>
          <a:rect l="0" t="0" r="0" b="0"/>
          <a:pathLst>
            <a:path>
              <a:moveTo>
                <a:pt x="0" y="0"/>
              </a:moveTo>
              <a:lnTo>
                <a:pt x="53245" y="0"/>
              </a:lnTo>
              <a:lnTo>
                <a:pt x="53245" y="405832"/>
              </a:lnTo>
              <a:lnTo>
                <a:pt x="106490" y="40583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5047" y="2951862"/>
        <a:ext cx="20978" cy="20978"/>
      </dsp:txXfrm>
    </dsp:sp>
    <dsp:sp modelId="{2A293492-8B6E-4626-9655-D4E614A50374}">
      <dsp:nvSpPr>
        <dsp:cNvPr id="0" name=""/>
        <dsp:cNvSpPr/>
      </dsp:nvSpPr>
      <dsp:spPr>
        <a:xfrm>
          <a:off x="2572291" y="2759435"/>
          <a:ext cx="106490" cy="202916"/>
        </a:xfrm>
        <a:custGeom>
          <a:avLst/>
          <a:gdLst/>
          <a:ahLst/>
          <a:cxnLst/>
          <a:rect l="0" t="0" r="0" b="0"/>
          <a:pathLst>
            <a:path>
              <a:moveTo>
                <a:pt x="0" y="0"/>
              </a:moveTo>
              <a:lnTo>
                <a:pt x="53245" y="0"/>
              </a:lnTo>
              <a:lnTo>
                <a:pt x="53245" y="202916"/>
              </a:lnTo>
              <a:lnTo>
                <a:pt x="106490" y="20291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9807" y="2855164"/>
        <a:ext cx="11458" cy="11458"/>
      </dsp:txXfrm>
    </dsp:sp>
    <dsp:sp modelId="{94A4CE9C-09C9-4212-92C7-5C3A302A8651}">
      <dsp:nvSpPr>
        <dsp:cNvPr id="0" name=""/>
        <dsp:cNvSpPr/>
      </dsp:nvSpPr>
      <dsp:spPr>
        <a:xfrm>
          <a:off x="2572291" y="2713715"/>
          <a:ext cx="106490" cy="91440"/>
        </a:xfrm>
        <a:custGeom>
          <a:avLst/>
          <a:gdLst/>
          <a:ahLst/>
          <a:cxnLst/>
          <a:rect l="0" t="0" r="0" b="0"/>
          <a:pathLst>
            <a:path>
              <a:moveTo>
                <a:pt x="0" y="45720"/>
              </a:moveTo>
              <a:lnTo>
                <a:pt x="106490"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2874" y="2756773"/>
        <a:ext cx="5324" cy="5324"/>
      </dsp:txXfrm>
    </dsp:sp>
    <dsp:sp modelId="{9CDC9775-5D79-4384-BC6C-F7D9DF1F015F}">
      <dsp:nvSpPr>
        <dsp:cNvPr id="0" name=""/>
        <dsp:cNvSpPr/>
      </dsp:nvSpPr>
      <dsp:spPr>
        <a:xfrm>
          <a:off x="2572291" y="2556519"/>
          <a:ext cx="106490" cy="202916"/>
        </a:xfrm>
        <a:custGeom>
          <a:avLst/>
          <a:gdLst/>
          <a:ahLst/>
          <a:cxnLst/>
          <a:rect l="0" t="0" r="0" b="0"/>
          <a:pathLst>
            <a:path>
              <a:moveTo>
                <a:pt x="0" y="202916"/>
              </a:moveTo>
              <a:lnTo>
                <a:pt x="53245" y="202916"/>
              </a:lnTo>
              <a:lnTo>
                <a:pt x="53245" y="0"/>
              </a:lnTo>
              <a:lnTo>
                <a:pt x="10649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9807" y="2652248"/>
        <a:ext cx="11458" cy="11458"/>
      </dsp:txXfrm>
    </dsp:sp>
    <dsp:sp modelId="{AE3B7DE9-2FA6-4277-8E33-CA3D1FB8DEA2}">
      <dsp:nvSpPr>
        <dsp:cNvPr id="0" name=""/>
        <dsp:cNvSpPr/>
      </dsp:nvSpPr>
      <dsp:spPr>
        <a:xfrm>
          <a:off x="2572291" y="2353602"/>
          <a:ext cx="106490" cy="405832"/>
        </a:xfrm>
        <a:custGeom>
          <a:avLst/>
          <a:gdLst/>
          <a:ahLst/>
          <a:cxnLst/>
          <a:rect l="0" t="0" r="0" b="0"/>
          <a:pathLst>
            <a:path>
              <a:moveTo>
                <a:pt x="0" y="405832"/>
              </a:moveTo>
              <a:lnTo>
                <a:pt x="53245" y="405832"/>
              </a:lnTo>
              <a:lnTo>
                <a:pt x="53245" y="0"/>
              </a:lnTo>
              <a:lnTo>
                <a:pt x="10649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5047" y="2546029"/>
        <a:ext cx="20978" cy="20978"/>
      </dsp:txXfrm>
    </dsp:sp>
    <dsp:sp modelId="{E50C49C9-5591-490D-A9B8-6E23BCF98097}">
      <dsp:nvSpPr>
        <dsp:cNvPr id="0" name=""/>
        <dsp:cNvSpPr/>
      </dsp:nvSpPr>
      <dsp:spPr>
        <a:xfrm>
          <a:off x="1937790" y="2759435"/>
          <a:ext cx="91440" cy="795628"/>
        </a:xfrm>
        <a:custGeom>
          <a:avLst/>
          <a:gdLst/>
          <a:ahLst/>
          <a:cxnLst/>
          <a:rect l="0" t="0" r="0" b="0"/>
          <a:pathLst>
            <a:path>
              <a:moveTo>
                <a:pt x="45720" y="795628"/>
              </a:moveTo>
              <a:lnTo>
                <a:pt x="73884" y="795628"/>
              </a:lnTo>
              <a:lnTo>
                <a:pt x="73884" y="0"/>
              </a:lnTo>
              <a:lnTo>
                <a:pt x="102048"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63569" y="3137309"/>
        <a:ext cx="39881" cy="39881"/>
      </dsp:txXfrm>
    </dsp:sp>
    <dsp:sp modelId="{6667287B-2269-4631-8D8C-357B14C6C19A}">
      <dsp:nvSpPr>
        <dsp:cNvPr id="0" name=""/>
        <dsp:cNvSpPr/>
      </dsp:nvSpPr>
      <dsp:spPr>
        <a:xfrm>
          <a:off x="1231687" y="3555064"/>
          <a:ext cx="219369" cy="1163638"/>
        </a:xfrm>
        <a:custGeom>
          <a:avLst/>
          <a:gdLst/>
          <a:ahLst/>
          <a:cxnLst/>
          <a:rect l="0" t="0" r="0" b="0"/>
          <a:pathLst>
            <a:path>
              <a:moveTo>
                <a:pt x="0" y="1163638"/>
              </a:moveTo>
              <a:lnTo>
                <a:pt x="109684" y="1163638"/>
              </a:lnTo>
              <a:lnTo>
                <a:pt x="109684" y="0"/>
              </a:lnTo>
              <a:lnTo>
                <a:pt x="219369" y="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311769" y="4107280"/>
        <a:ext cx="59206" cy="59206"/>
      </dsp:txXfrm>
    </dsp:sp>
    <dsp:sp modelId="{2F089B40-611A-4858-BC41-692D987071E1}">
      <dsp:nvSpPr>
        <dsp:cNvPr id="0" name=""/>
        <dsp:cNvSpPr/>
      </dsp:nvSpPr>
      <dsp:spPr>
        <a:xfrm>
          <a:off x="3755448" y="2215652"/>
          <a:ext cx="155923" cy="202916"/>
        </a:xfrm>
        <a:custGeom>
          <a:avLst/>
          <a:gdLst/>
          <a:ahLst/>
          <a:cxnLst/>
          <a:rect l="0" t="0" r="0" b="0"/>
          <a:pathLst>
            <a:path>
              <a:moveTo>
                <a:pt x="0" y="0"/>
              </a:moveTo>
              <a:lnTo>
                <a:pt x="77961" y="0"/>
              </a:lnTo>
              <a:lnTo>
                <a:pt x="77961" y="202916"/>
              </a:lnTo>
              <a:lnTo>
                <a:pt x="155923" y="20291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7012" y="2310712"/>
        <a:ext cx="12795" cy="12795"/>
      </dsp:txXfrm>
    </dsp:sp>
    <dsp:sp modelId="{7C733D84-3986-484C-90BD-F5E7A2FA9337}">
      <dsp:nvSpPr>
        <dsp:cNvPr id="0" name=""/>
        <dsp:cNvSpPr/>
      </dsp:nvSpPr>
      <dsp:spPr>
        <a:xfrm>
          <a:off x="3755448" y="2169932"/>
          <a:ext cx="155923" cy="91440"/>
        </a:xfrm>
        <a:custGeom>
          <a:avLst/>
          <a:gdLst/>
          <a:ahLst/>
          <a:cxnLst/>
          <a:rect l="0" t="0" r="0" b="0"/>
          <a:pathLst>
            <a:path>
              <a:moveTo>
                <a:pt x="0" y="45720"/>
              </a:moveTo>
              <a:lnTo>
                <a:pt x="155923"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9512" y="2211753"/>
        <a:ext cx="7796" cy="7796"/>
      </dsp:txXfrm>
    </dsp:sp>
    <dsp:sp modelId="{AE83B3FE-DA2E-4AE0-916B-FB9E28180D35}">
      <dsp:nvSpPr>
        <dsp:cNvPr id="0" name=""/>
        <dsp:cNvSpPr/>
      </dsp:nvSpPr>
      <dsp:spPr>
        <a:xfrm>
          <a:off x="3755448" y="2012735"/>
          <a:ext cx="155923" cy="202916"/>
        </a:xfrm>
        <a:custGeom>
          <a:avLst/>
          <a:gdLst/>
          <a:ahLst/>
          <a:cxnLst/>
          <a:rect l="0" t="0" r="0" b="0"/>
          <a:pathLst>
            <a:path>
              <a:moveTo>
                <a:pt x="0" y="202916"/>
              </a:moveTo>
              <a:lnTo>
                <a:pt x="77961" y="202916"/>
              </a:lnTo>
              <a:lnTo>
                <a:pt x="77961" y="0"/>
              </a:lnTo>
              <a:lnTo>
                <a:pt x="155923"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7012" y="2107796"/>
        <a:ext cx="12795" cy="12795"/>
      </dsp:txXfrm>
    </dsp:sp>
    <dsp:sp modelId="{6C3AD21E-3132-45BE-B34A-D926013E069F}">
      <dsp:nvSpPr>
        <dsp:cNvPr id="0" name=""/>
        <dsp:cNvSpPr/>
      </dsp:nvSpPr>
      <dsp:spPr>
        <a:xfrm>
          <a:off x="1986785" y="1954897"/>
          <a:ext cx="1236211" cy="260754"/>
        </a:xfrm>
        <a:custGeom>
          <a:avLst/>
          <a:gdLst/>
          <a:ahLst/>
          <a:cxnLst/>
          <a:rect l="0" t="0" r="0" b="0"/>
          <a:pathLst>
            <a:path>
              <a:moveTo>
                <a:pt x="0" y="0"/>
              </a:moveTo>
              <a:lnTo>
                <a:pt x="618105" y="0"/>
              </a:lnTo>
              <a:lnTo>
                <a:pt x="618105" y="260754"/>
              </a:lnTo>
              <a:lnTo>
                <a:pt x="1236211" y="26075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573305" y="2053689"/>
        <a:ext cx="63170" cy="63170"/>
      </dsp:txXfrm>
    </dsp:sp>
    <dsp:sp modelId="{9C78D39B-38FA-456E-991C-65D961A83266}">
      <dsp:nvSpPr>
        <dsp:cNvPr id="0" name=""/>
        <dsp:cNvSpPr/>
      </dsp:nvSpPr>
      <dsp:spPr>
        <a:xfrm>
          <a:off x="1986785" y="1866546"/>
          <a:ext cx="1232031" cy="91440"/>
        </a:xfrm>
        <a:custGeom>
          <a:avLst/>
          <a:gdLst/>
          <a:ahLst/>
          <a:cxnLst/>
          <a:rect l="0" t="0" r="0" b="0"/>
          <a:pathLst>
            <a:path>
              <a:moveTo>
                <a:pt x="0" y="88351"/>
              </a:moveTo>
              <a:lnTo>
                <a:pt x="616015" y="88351"/>
              </a:lnTo>
              <a:lnTo>
                <a:pt x="616015" y="45720"/>
              </a:lnTo>
              <a:lnTo>
                <a:pt x="1232031" y="4572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571981" y="1881446"/>
        <a:ext cx="61638" cy="61638"/>
      </dsp:txXfrm>
    </dsp:sp>
    <dsp:sp modelId="{DCAAFCB4-D478-4423-AC52-7A9D1D946BE1}">
      <dsp:nvSpPr>
        <dsp:cNvPr id="0" name=""/>
        <dsp:cNvSpPr/>
      </dsp:nvSpPr>
      <dsp:spPr>
        <a:xfrm>
          <a:off x="3751268" y="1709349"/>
          <a:ext cx="155923" cy="138096"/>
        </a:xfrm>
        <a:custGeom>
          <a:avLst/>
          <a:gdLst/>
          <a:ahLst/>
          <a:cxnLst/>
          <a:rect l="0" t="0" r="0" b="0"/>
          <a:pathLst>
            <a:path>
              <a:moveTo>
                <a:pt x="0" y="0"/>
              </a:moveTo>
              <a:lnTo>
                <a:pt x="77961" y="0"/>
              </a:lnTo>
              <a:lnTo>
                <a:pt x="77961" y="138096"/>
              </a:lnTo>
              <a:lnTo>
                <a:pt x="155923" y="13809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4023" y="1773190"/>
        <a:ext cx="10414" cy="10414"/>
      </dsp:txXfrm>
    </dsp:sp>
    <dsp:sp modelId="{84C8006A-A467-467B-88EB-1BB5160D947B}">
      <dsp:nvSpPr>
        <dsp:cNvPr id="0" name=""/>
        <dsp:cNvSpPr/>
      </dsp:nvSpPr>
      <dsp:spPr>
        <a:xfrm>
          <a:off x="3751268" y="1598810"/>
          <a:ext cx="155923" cy="91440"/>
        </a:xfrm>
        <a:custGeom>
          <a:avLst/>
          <a:gdLst/>
          <a:ahLst/>
          <a:cxnLst/>
          <a:rect l="0" t="0" r="0" b="0"/>
          <a:pathLst>
            <a:path>
              <a:moveTo>
                <a:pt x="0" y="110539"/>
              </a:moveTo>
              <a:lnTo>
                <a:pt x="77961" y="110539"/>
              </a:lnTo>
              <a:lnTo>
                <a:pt x="77961" y="45720"/>
              </a:lnTo>
              <a:lnTo>
                <a:pt x="155923"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5009" y="1640308"/>
        <a:ext cx="8442" cy="8442"/>
      </dsp:txXfrm>
    </dsp:sp>
    <dsp:sp modelId="{8CEC480A-0234-46EA-A4B6-AC4A6032DA09}">
      <dsp:nvSpPr>
        <dsp:cNvPr id="0" name=""/>
        <dsp:cNvSpPr/>
      </dsp:nvSpPr>
      <dsp:spPr>
        <a:xfrm>
          <a:off x="3751268" y="1441613"/>
          <a:ext cx="155923" cy="267735"/>
        </a:xfrm>
        <a:custGeom>
          <a:avLst/>
          <a:gdLst/>
          <a:ahLst/>
          <a:cxnLst/>
          <a:rect l="0" t="0" r="0" b="0"/>
          <a:pathLst>
            <a:path>
              <a:moveTo>
                <a:pt x="0" y="267735"/>
              </a:moveTo>
              <a:lnTo>
                <a:pt x="77961" y="267735"/>
              </a:lnTo>
              <a:lnTo>
                <a:pt x="77961" y="0"/>
              </a:lnTo>
              <a:lnTo>
                <a:pt x="155923"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1484" y="1567735"/>
        <a:ext cx="15491" cy="15491"/>
      </dsp:txXfrm>
    </dsp:sp>
    <dsp:sp modelId="{EBB923DF-18ED-4FAC-98A4-BC84AC2D8EDD}">
      <dsp:nvSpPr>
        <dsp:cNvPr id="0" name=""/>
        <dsp:cNvSpPr/>
      </dsp:nvSpPr>
      <dsp:spPr>
        <a:xfrm>
          <a:off x="3751268" y="1238697"/>
          <a:ext cx="155923" cy="470652"/>
        </a:xfrm>
        <a:custGeom>
          <a:avLst/>
          <a:gdLst/>
          <a:ahLst/>
          <a:cxnLst/>
          <a:rect l="0" t="0" r="0" b="0"/>
          <a:pathLst>
            <a:path>
              <a:moveTo>
                <a:pt x="0" y="470652"/>
              </a:moveTo>
              <a:lnTo>
                <a:pt x="77961" y="470652"/>
              </a:lnTo>
              <a:lnTo>
                <a:pt x="77961" y="0"/>
              </a:lnTo>
              <a:lnTo>
                <a:pt x="155923"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16835" y="1461628"/>
        <a:ext cx="24790" cy="24790"/>
      </dsp:txXfrm>
    </dsp:sp>
    <dsp:sp modelId="{28444B76-19CE-4D2E-9327-B12DF103F8EC}">
      <dsp:nvSpPr>
        <dsp:cNvPr id="0" name=""/>
        <dsp:cNvSpPr/>
      </dsp:nvSpPr>
      <dsp:spPr>
        <a:xfrm>
          <a:off x="1986785" y="1709349"/>
          <a:ext cx="1232031" cy="245548"/>
        </a:xfrm>
        <a:custGeom>
          <a:avLst/>
          <a:gdLst/>
          <a:ahLst/>
          <a:cxnLst/>
          <a:rect l="0" t="0" r="0" b="0"/>
          <a:pathLst>
            <a:path>
              <a:moveTo>
                <a:pt x="0" y="245548"/>
              </a:moveTo>
              <a:lnTo>
                <a:pt x="616015" y="245548"/>
              </a:lnTo>
              <a:lnTo>
                <a:pt x="616015" y="0"/>
              </a:lnTo>
              <a:lnTo>
                <a:pt x="1232031"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571394" y="1800717"/>
        <a:ext cx="62813" cy="62813"/>
      </dsp:txXfrm>
    </dsp:sp>
    <dsp:sp modelId="{0369D314-9FA8-4556-909F-D2DBA1AF7C08}">
      <dsp:nvSpPr>
        <dsp:cNvPr id="0" name=""/>
        <dsp:cNvSpPr/>
      </dsp:nvSpPr>
      <dsp:spPr>
        <a:xfrm>
          <a:off x="2746967" y="1320750"/>
          <a:ext cx="295239" cy="207411"/>
        </a:xfrm>
        <a:custGeom>
          <a:avLst/>
          <a:gdLst/>
          <a:ahLst/>
          <a:cxnLst/>
          <a:rect l="0" t="0" r="0" b="0"/>
          <a:pathLst>
            <a:path>
              <a:moveTo>
                <a:pt x="0" y="0"/>
              </a:moveTo>
              <a:lnTo>
                <a:pt x="147619" y="0"/>
              </a:lnTo>
              <a:lnTo>
                <a:pt x="147619" y="207411"/>
              </a:lnTo>
              <a:lnTo>
                <a:pt x="295239" y="20741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5567" y="1415435"/>
        <a:ext cx="18040" cy="18040"/>
      </dsp:txXfrm>
    </dsp:sp>
    <dsp:sp modelId="{41010E5A-52D7-4D83-9FFC-ADD16D00755F}">
      <dsp:nvSpPr>
        <dsp:cNvPr id="0" name=""/>
        <dsp:cNvSpPr/>
      </dsp:nvSpPr>
      <dsp:spPr>
        <a:xfrm>
          <a:off x="2746967" y="1275030"/>
          <a:ext cx="295239" cy="91440"/>
        </a:xfrm>
        <a:custGeom>
          <a:avLst/>
          <a:gdLst/>
          <a:ahLst/>
          <a:cxnLst/>
          <a:rect l="0" t="0" r="0" b="0"/>
          <a:pathLst>
            <a:path>
              <a:moveTo>
                <a:pt x="0" y="45720"/>
              </a:moveTo>
              <a:lnTo>
                <a:pt x="147619" y="45720"/>
              </a:lnTo>
              <a:lnTo>
                <a:pt x="147619" y="50215"/>
              </a:lnTo>
              <a:lnTo>
                <a:pt x="295239" y="50215"/>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7205" y="1313368"/>
        <a:ext cx="14763" cy="14763"/>
      </dsp:txXfrm>
    </dsp:sp>
    <dsp:sp modelId="{F535F965-E17E-4BDC-B6FB-0D14A8216A6D}">
      <dsp:nvSpPr>
        <dsp:cNvPr id="0" name=""/>
        <dsp:cNvSpPr/>
      </dsp:nvSpPr>
      <dsp:spPr>
        <a:xfrm>
          <a:off x="2746967" y="1122328"/>
          <a:ext cx="295239" cy="198421"/>
        </a:xfrm>
        <a:custGeom>
          <a:avLst/>
          <a:gdLst/>
          <a:ahLst/>
          <a:cxnLst/>
          <a:rect l="0" t="0" r="0" b="0"/>
          <a:pathLst>
            <a:path>
              <a:moveTo>
                <a:pt x="0" y="198421"/>
              </a:moveTo>
              <a:lnTo>
                <a:pt x="147619" y="198421"/>
              </a:lnTo>
              <a:lnTo>
                <a:pt x="147619" y="0"/>
              </a:lnTo>
              <a:lnTo>
                <a:pt x="295239"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5694" y="1212646"/>
        <a:ext cx="17786" cy="17786"/>
      </dsp:txXfrm>
    </dsp:sp>
    <dsp:sp modelId="{67151DD8-80D2-4A3A-992F-9DB8FF2F4AA8}">
      <dsp:nvSpPr>
        <dsp:cNvPr id="0" name=""/>
        <dsp:cNvSpPr/>
      </dsp:nvSpPr>
      <dsp:spPr>
        <a:xfrm>
          <a:off x="1986785" y="1320750"/>
          <a:ext cx="227729" cy="634147"/>
        </a:xfrm>
        <a:custGeom>
          <a:avLst/>
          <a:gdLst/>
          <a:ahLst/>
          <a:cxnLst/>
          <a:rect l="0" t="0" r="0" b="0"/>
          <a:pathLst>
            <a:path>
              <a:moveTo>
                <a:pt x="0" y="634147"/>
              </a:moveTo>
              <a:lnTo>
                <a:pt x="113864" y="634147"/>
              </a:lnTo>
              <a:lnTo>
                <a:pt x="113864" y="0"/>
              </a:lnTo>
              <a:lnTo>
                <a:pt x="227729"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83805" y="1620979"/>
        <a:ext cx="33689" cy="33689"/>
      </dsp:txXfrm>
    </dsp:sp>
    <dsp:sp modelId="{70A391BD-6930-4AD0-A525-0191AB798B27}">
      <dsp:nvSpPr>
        <dsp:cNvPr id="0" name=""/>
        <dsp:cNvSpPr/>
      </dsp:nvSpPr>
      <dsp:spPr>
        <a:xfrm>
          <a:off x="1986785" y="1117833"/>
          <a:ext cx="227729" cy="837064"/>
        </a:xfrm>
        <a:custGeom>
          <a:avLst/>
          <a:gdLst/>
          <a:ahLst/>
          <a:cxnLst/>
          <a:rect l="0" t="0" r="0" b="0"/>
          <a:pathLst>
            <a:path>
              <a:moveTo>
                <a:pt x="0" y="837064"/>
              </a:moveTo>
              <a:lnTo>
                <a:pt x="113864" y="837064"/>
              </a:lnTo>
              <a:lnTo>
                <a:pt x="113864" y="0"/>
              </a:lnTo>
              <a:lnTo>
                <a:pt x="227729"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78962" y="1514678"/>
        <a:ext cx="43374" cy="43374"/>
      </dsp:txXfrm>
    </dsp:sp>
    <dsp:sp modelId="{81D52F0B-7EFF-4B4B-8B08-883D4AAFBFAE}">
      <dsp:nvSpPr>
        <dsp:cNvPr id="0" name=""/>
        <dsp:cNvSpPr/>
      </dsp:nvSpPr>
      <dsp:spPr>
        <a:xfrm>
          <a:off x="1231687" y="1954897"/>
          <a:ext cx="222644" cy="2763805"/>
        </a:xfrm>
        <a:custGeom>
          <a:avLst/>
          <a:gdLst/>
          <a:ahLst/>
          <a:cxnLst/>
          <a:rect l="0" t="0" r="0" b="0"/>
          <a:pathLst>
            <a:path>
              <a:moveTo>
                <a:pt x="0" y="2763805"/>
              </a:moveTo>
              <a:lnTo>
                <a:pt x="111322" y="2763805"/>
              </a:lnTo>
              <a:lnTo>
                <a:pt x="111322" y="0"/>
              </a:lnTo>
              <a:lnTo>
                <a:pt x="222644" y="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1273691" y="3267481"/>
        <a:ext cx="138637" cy="138637"/>
      </dsp:txXfrm>
    </dsp:sp>
    <dsp:sp modelId="{550271A4-1D17-461B-8303-FC2C054EE13D}">
      <dsp:nvSpPr>
        <dsp:cNvPr id="0" name=""/>
        <dsp:cNvSpPr/>
      </dsp:nvSpPr>
      <dsp:spPr>
        <a:xfrm>
          <a:off x="2754347" y="886234"/>
          <a:ext cx="281757" cy="91440"/>
        </a:xfrm>
        <a:custGeom>
          <a:avLst/>
          <a:gdLst/>
          <a:ahLst/>
          <a:cxnLst/>
          <a:rect l="0" t="0" r="0" b="0"/>
          <a:pathLst>
            <a:path>
              <a:moveTo>
                <a:pt x="0" y="45720"/>
              </a:moveTo>
              <a:lnTo>
                <a:pt x="281757"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8182" y="924910"/>
        <a:ext cx="14087" cy="14087"/>
      </dsp:txXfrm>
    </dsp:sp>
    <dsp:sp modelId="{9C227C30-BDC3-4F81-9405-C680D77B7E07}">
      <dsp:nvSpPr>
        <dsp:cNvPr id="0" name=""/>
        <dsp:cNvSpPr/>
      </dsp:nvSpPr>
      <dsp:spPr>
        <a:xfrm>
          <a:off x="1986785" y="686670"/>
          <a:ext cx="235109" cy="245283"/>
        </a:xfrm>
        <a:custGeom>
          <a:avLst/>
          <a:gdLst/>
          <a:ahLst/>
          <a:cxnLst/>
          <a:rect l="0" t="0" r="0" b="0"/>
          <a:pathLst>
            <a:path>
              <a:moveTo>
                <a:pt x="0" y="0"/>
              </a:moveTo>
              <a:lnTo>
                <a:pt x="117554" y="0"/>
              </a:lnTo>
              <a:lnTo>
                <a:pt x="117554" y="245283"/>
              </a:lnTo>
              <a:lnTo>
                <a:pt x="235109" y="24528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95845" y="800818"/>
        <a:ext cx="16988" cy="16988"/>
      </dsp:txXfrm>
    </dsp:sp>
    <dsp:sp modelId="{5EBDB4DF-6736-43FA-90E0-D94886236EAC}">
      <dsp:nvSpPr>
        <dsp:cNvPr id="0" name=""/>
        <dsp:cNvSpPr/>
      </dsp:nvSpPr>
      <dsp:spPr>
        <a:xfrm>
          <a:off x="2754347" y="424663"/>
          <a:ext cx="281757" cy="304374"/>
        </a:xfrm>
        <a:custGeom>
          <a:avLst/>
          <a:gdLst/>
          <a:ahLst/>
          <a:cxnLst/>
          <a:rect l="0" t="0" r="0" b="0"/>
          <a:pathLst>
            <a:path>
              <a:moveTo>
                <a:pt x="0" y="0"/>
              </a:moveTo>
              <a:lnTo>
                <a:pt x="140878" y="0"/>
              </a:lnTo>
              <a:lnTo>
                <a:pt x="140878" y="304374"/>
              </a:lnTo>
              <a:lnTo>
                <a:pt x="281757" y="30437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4857" y="566481"/>
        <a:ext cx="20738" cy="20738"/>
      </dsp:txXfrm>
    </dsp:sp>
    <dsp:sp modelId="{0C24A12C-DE86-4C1A-9CC9-F566DF1F88CB}">
      <dsp:nvSpPr>
        <dsp:cNvPr id="0" name=""/>
        <dsp:cNvSpPr/>
      </dsp:nvSpPr>
      <dsp:spPr>
        <a:xfrm>
          <a:off x="2754347" y="424663"/>
          <a:ext cx="281757" cy="101458"/>
        </a:xfrm>
        <a:custGeom>
          <a:avLst/>
          <a:gdLst/>
          <a:ahLst/>
          <a:cxnLst/>
          <a:rect l="0" t="0" r="0" b="0"/>
          <a:pathLst>
            <a:path>
              <a:moveTo>
                <a:pt x="0" y="0"/>
              </a:moveTo>
              <a:lnTo>
                <a:pt x="140878" y="0"/>
              </a:lnTo>
              <a:lnTo>
                <a:pt x="140878" y="101458"/>
              </a:lnTo>
              <a:lnTo>
                <a:pt x="281757" y="10145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7739" y="467905"/>
        <a:ext cx="14973" cy="14973"/>
      </dsp:txXfrm>
    </dsp:sp>
    <dsp:sp modelId="{ABD5442E-30B9-46F8-A3C9-589FD60F1CC8}">
      <dsp:nvSpPr>
        <dsp:cNvPr id="0" name=""/>
        <dsp:cNvSpPr/>
      </dsp:nvSpPr>
      <dsp:spPr>
        <a:xfrm>
          <a:off x="2754347" y="323205"/>
          <a:ext cx="281757" cy="101458"/>
        </a:xfrm>
        <a:custGeom>
          <a:avLst/>
          <a:gdLst/>
          <a:ahLst/>
          <a:cxnLst/>
          <a:rect l="0" t="0" r="0" b="0"/>
          <a:pathLst>
            <a:path>
              <a:moveTo>
                <a:pt x="0" y="101458"/>
              </a:moveTo>
              <a:lnTo>
                <a:pt x="140878" y="101458"/>
              </a:lnTo>
              <a:lnTo>
                <a:pt x="140878" y="0"/>
              </a:lnTo>
              <a:lnTo>
                <a:pt x="281757"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7739" y="366447"/>
        <a:ext cx="14973" cy="14973"/>
      </dsp:txXfrm>
    </dsp:sp>
    <dsp:sp modelId="{E4523909-2988-4746-87EB-1B353357BA46}">
      <dsp:nvSpPr>
        <dsp:cNvPr id="0" name=""/>
        <dsp:cNvSpPr/>
      </dsp:nvSpPr>
      <dsp:spPr>
        <a:xfrm>
          <a:off x="2754347" y="120288"/>
          <a:ext cx="281757" cy="304374"/>
        </a:xfrm>
        <a:custGeom>
          <a:avLst/>
          <a:gdLst/>
          <a:ahLst/>
          <a:cxnLst/>
          <a:rect l="0" t="0" r="0" b="0"/>
          <a:pathLst>
            <a:path>
              <a:moveTo>
                <a:pt x="0" y="304374"/>
              </a:moveTo>
              <a:lnTo>
                <a:pt x="140878" y="304374"/>
              </a:lnTo>
              <a:lnTo>
                <a:pt x="140878" y="0"/>
              </a:lnTo>
              <a:lnTo>
                <a:pt x="281757"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4857" y="262106"/>
        <a:ext cx="20738" cy="20738"/>
      </dsp:txXfrm>
    </dsp:sp>
    <dsp:sp modelId="{E80A6820-25C2-4CA3-A75F-DF16A7E2858E}">
      <dsp:nvSpPr>
        <dsp:cNvPr id="0" name=""/>
        <dsp:cNvSpPr/>
      </dsp:nvSpPr>
      <dsp:spPr>
        <a:xfrm>
          <a:off x="1986785" y="424663"/>
          <a:ext cx="235109" cy="262007"/>
        </a:xfrm>
        <a:custGeom>
          <a:avLst/>
          <a:gdLst/>
          <a:ahLst/>
          <a:cxnLst/>
          <a:rect l="0" t="0" r="0" b="0"/>
          <a:pathLst>
            <a:path>
              <a:moveTo>
                <a:pt x="0" y="262007"/>
              </a:moveTo>
              <a:lnTo>
                <a:pt x="117554" y="262007"/>
              </a:lnTo>
              <a:lnTo>
                <a:pt x="117554" y="0"/>
              </a:lnTo>
              <a:lnTo>
                <a:pt x="235109"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95539" y="546866"/>
        <a:ext cx="17601" cy="17601"/>
      </dsp:txXfrm>
    </dsp:sp>
    <dsp:sp modelId="{0C69F37C-60D0-45B6-B0AF-9B3BC286E57C}">
      <dsp:nvSpPr>
        <dsp:cNvPr id="0" name=""/>
        <dsp:cNvSpPr/>
      </dsp:nvSpPr>
      <dsp:spPr>
        <a:xfrm>
          <a:off x="1231687" y="686670"/>
          <a:ext cx="222644" cy="4032032"/>
        </a:xfrm>
        <a:custGeom>
          <a:avLst/>
          <a:gdLst/>
          <a:ahLst/>
          <a:cxnLst/>
          <a:rect l="0" t="0" r="0" b="0"/>
          <a:pathLst>
            <a:path>
              <a:moveTo>
                <a:pt x="0" y="4032032"/>
              </a:moveTo>
              <a:lnTo>
                <a:pt x="111322" y="4032032"/>
              </a:lnTo>
              <a:lnTo>
                <a:pt x="111322" y="0"/>
              </a:lnTo>
              <a:lnTo>
                <a:pt x="222644" y="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1242055" y="2601732"/>
        <a:ext cx="201908" cy="201908"/>
      </dsp:txXfrm>
    </dsp:sp>
    <dsp:sp modelId="{4BC9EFF7-4005-41FE-A27E-CDCD537CC5E9}">
      <dsp:nvSpPr>
        <dsp:cNvPr id="0" name=""/>
        <dsp:cNvSpPr/>
      </dsp:nvSpPr>
      <dsp:spPr>
        <a:xfrm rot="16200000">
          <a:off x="-227934" y="4539982"/>
          <a:ext cx="2561804" cy="3574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شایستگی‌های مدیر به مثابه طراح محیط کالبدی یادگیری</a:t>
          </a:r>
          <a:endParaRPr lang="en-US" sz="900" b="1" kern="1200">
            <a:latin typeface="IRNazanin" panose="02000506000000020002" pitchFamily="2" charset="-78"/>
            <a:cs typeface="B Nazanin" panose="00000400000000000000" pitchFamily="2" charset="-78"/>
          </a:endParaRPr>
        </a:p>
      </dsp:txBody>
      <dsp:txXfrm>
        <a:off x="-227934" y="4539982"/>
        <a:ext cx="2561804" cy="357441"/>
      </dsp:txXfrm>
    </dsp:sp>
    <dsp:sp modelId="{085E5D25-8F89-4427-966F-596B5F45F0EE}">
      <dsp:nvSpPr>
        <dsp:cNvPr id="0" name=""/>
        <dsp:cNvSpPr/>
      </dsp:nvSpPr>
      <dsp:spPr>
        <a:xfrm>
          <a:off x="1454332" y="605504"/>
          <a:ext cx="532452" cy="16233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دانشی</a:t>
          </a:r>
          <a:endParaRPr lang="en-US" sz="1000" b="1" kern="1200">
            <a:latin typeface="IRNazanin" panose="02000506000000020002" pitchFamily="2" charset="-78"/>
            <a:cs typeface="B Nazanin" panose="00000400000000000000" pitchFamily="2" charset="-78"/>
          </a:endParaRPr>
        </a:p>
      </dsp:txBody>
      <dsp:txXfrm>
        <a:off x="1454332" y="605504"/>
        <a:ext cx="532452" cy="162333"/>
      </dsp:txXfrm>
    </dsp:sp>
    <dsp:sp modelId="{B6BA85A5-FF00-43B2-9CBE-5A340150207C}">
      <dsp:nvSpPr>
        <dsp:cNvPr id="0" name=""/>
        <dsp:cNvSpPr/>
      </dsp:nvSpPr>
      <dsp:spPr>
        <a:xfrm>
          <a:off x="2221894" y="343496"/>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دانش صریح</a:t>
          </a:r>
          <a:endParaRPr lang="en-US" sz="600" b="1" kern="1200">
            <a:latin typeface="IRNazanin" panose="02000506000000020002" pitchFamily="2" charset="-78"/>
            <a:cs typeface="B Nazanin" panose="00000400000000000000" pitchFamily="2" charset="-78"/>
          </a:endParaRPr>
        </a:p>
      </dsp:txBody>
      <dsp:txXfrm>
        <a:off x="2221894" y="343496"/>
        <a:ext cx="532452" cy="162333"/>
      </dsp:txXfrm>
    </dsp:sp>
    <dsp:sp modelId="{AEA89315-7229-4E4F-A350-6E189EEA6584}">
      <dsp:nvSpPr>
        <dsp:cNvPr id="0" name=""/>
        <dsp:cNvSpPr/>
      </dsp:nvSpPr>
      <dsp:spPr>
        <a:xfrm>
          <a:off x="3036105" y="39122"/>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دانش یادگیری و علوم تربیتی</a:t>
          </a:r>
          <a:endParaRPr lang="en-US" sz="400" b="1" kern="1200">
            <a:latin typeface="IRNazanin" panose="02000506000000020002" pitchFamily="2" charset="-78"/>
            <a:cs typeface="B Nazanin" panose="00000400000000000000" pitchFamily="2" charset="-78"/>
          </a:endParaRPr>
        </a:p>
      </dsp:txBody>
      <dsp:txXfrm>
        <a:off x="3036105" y="39122"/>
        <a:ext cx="532452" cy="162333"/>
      </dsp:txXfrm>
    </dsp:sp>
    <dsp:sp modelId="{138B383C-4C03-4D5A-B47A-C3624C0C56C4}">
      <dsp:nvSpPr>
        <dsp:cNvPr id="0" name=""/>
        <dsp:cNvSpPr/>
      </dsp:nvSpPr>
      <dsp:spPr>
        <a:xfrm>
          <a:off x="3036105" y="242038"/>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دانش طراحی</a:t>
          </a:r>
          <a:endParaRPr lang="en-US" sz="600" b="1" kern="1200">
            <a:latin typeface="IRNazanin" panose="02000506000000020002" pitchFamily="2" charset="-78"/>
            <a:cs typeface="B Nazanin" panose="00000400000000000000" pitchFamily="2" charset="-78"/>
          </a:endParaRPr>
        </a:p>
      </dsp:txBody>
      <dsp:txXfrm>
        <a:off x="3036105" y="242038"/>
        <a:ext cx="532452" cy="162333"/>
      </dsp:txXfrm>
    </dsp:sp>
    <dsp:sp modelId="{C84B180B-D82C-462A-8D56-BADAC7CE0A48}">
      <dsp:nvSpPr>
        <dsp:cNvPr id="0" name=""/>
        <dsp:cNvSpPr/>
      </dsp:nvSpPr>
      <dsp:spPr>
        <a:xfrm>
          <a:off x="3036105" y="444955"/>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دانش مدیریت آموزشی</a:t>
          </a:r>
          <a:endParaRPr lang="en-US" sz="400" b="1" kern="1200">
            <a:latin typeface="IRNazanin" panose="02000506000000020002" pitchFamily="2" charset="-78"/>
            <a:cs typeface="B Nazanin" panose="00000400000000000000" pitchFamily="2" charset="-78"/>
          </a:endParaRPr>
        </a:p>
      </dsp:txBody>
      <dsp:txXfrm>
        <a:off x="3036105" y="444955"/>
        <a:ext cx="532452" cy="162333"/>
      </dsp:txXfrm>
    </dsp:sp>
    <dsp:sp modelId="{E1690FDA-BE41-479F-9FBB-350BE6C75B83}">
      <dsp:nvSpPr>
        <dsp:cNvPr id="0" name=""/>
        <dsp:cNvSpPr/>
      </dsp:nvSpPr>
      <dsp:spPr>
        <a:xfrm>
          <a:off x="3036105" y="647871"/>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دانش‌های فرارشته‌ای</a:t>
          </a:r>
          <a:endParaRPr lang="en-US" sz="400" b="1" kern="1200">
            <a:latin typeface="IRNazanin" panose="02000506000000020002" pitchFamily="2" charset="-78"/>
            <a:cs typeface="B Nazanin" panose="00000400000000000000" pitchFamily="2" charset="-78"/>
          </a:endParaRPr>
        </a:p>
      </dsp:txBody>
      <dsp:txXfrm>
        <a:off x="3036105" y="647871"/>
        <a:ext cx="532452" cy="162333"/>
      </dsp:txXfrm>
    </dsp:sp>
    <dsp:sp modelId="{924308C4-7EB9-4232-B112-4DEB5189417C}">
      <dsp:nvSpPr>
        <dsp:cNvPr id="0" name=""/>
        <dsp:cNvSpPr/>
      </dsp:nvSpPr>
      <dsp:spPr>
        <a:xfrm>
          <a:off x="2221894" y="850787"/>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دانش ضمنی</a:t>
          </a:r>
          <a:endParaRPr lang="en-US" sz="600" b="1" kern="1200">
            <a:latin typeface="IRNazanin" panose="02000506000000020002" pitchFamily="2" charset="-78"/>
            <a:cs typeface="B Nazanin" panose="00000400000000000000" pitchFamily="2" charset="-78"/>
          </a:endParaRPr>
        </a:p>
      </dsp:txBody>
      <dsp:txXfrm>
        <a:off x="2221894" y="850787"/>
        <a:ext cx="532452" cy="162333"/>
      </dsp:txXfrm>
    </dsp:sp>
    <dsp:sp modelId="{84547D24-5DE0-4C1C-AB2E-E12CB1CD2475}">
      <dsp:nvSpPr>
        <dsp:cNvPr id="0" name=""/>
        <dsp:cNvSpPr/>
      </dsp:nvSpPr>
      <dsp:spPr>
        <a:xfrm>
          <a:off x="3036105" y="850787"/>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تجربه‌ی پست‌های مختلف آموزشی</a:t>
          </a:r>
          <a:endParaRPr lang="en-US" sz="400" b="1" kern="1200">
            <a:latin typeface="IRNazanin" panose="02000506000000020002" pitchFamily="2" charset="-78"/>
            <a:cs typeface="B Nazanin" panose="00000400000000000000" pitchFamily="2" charset="-78"/>
          </a:endParaRPr>
        </a:p>
      </dsp:txBody>
      <dsp:txXfrm>
        <a:off x="3036105" y="850787"/>
        <a:ext cx="532452" cy="162333"/>
      </dsp:txXfrm>
    </dsp:sp>
    <dsp:sp modelId="{8116CABA-0990-4DB5-AF58-5892A2073019}">
      <dsp:nvSpPr>
        <dsp:cNvPr id="0" name=""/>
        <dsp:cNvSpPr/>
      </dsp:nvSpPr>
      <dsp:spPr>
        <a:xfrm>
          <a:off x="1454332" y="1873731"/>
          <a:ext cx="532452" cy="16233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نگرشی</a:t>
          </a:r>
          <a:endParaRPr lang="en-US" sz="1000" b="1" kern="1200">
            <a:latin typeface="IRNazanin" panose="02000506000000020002" pitchFamily="2" charset="-78"/>
            <a:cs typeface="B Nazanin" panose="00000400000000000000" pitchFamily="2" charset="-78"/>
          </a:endParaRPr>
        </a:p>
      </dsp:txBody>
      <dsp:txXfrm>
        <a:off x="1454332" y="1873731"/>
        <a:ext cx="532452" cy="162333"/>
      </dsp:txXfrm>
    </dsp:sp>
    <dsp:sp modelId="{32BF7900-3C1C-4EAC-BE73-7DB7DD13D4DD}">
      <dsp:nvSpPr>
        <dsp:cNvPr id="0" name=""/>
        <dsp:cNvSpPr/>
      </dsp:nvSpPr>
      <dsp:spPr>
        <a:xfrm>
          <a:off x="2214515" y="1036667"/>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تغییر طلب</a:t>
          </a:r>
          <a:endParaRPr lang="en-US" sz="600" b="1" kern="1200">
            <a:latin typeface="IRNazanin" panose="02000506000000020002" pitchFamily="2" charset="-78"/>
            <a:cs typeface="B Nazanin" panose="00000400000000000000" pitchFamily="2" charset="-78"/>
          </a:endParaRPr>
        </a:p>
      </dsp:txBody>
      <dsp:txXfrm>
        <a:off x="2214515" y="1036667"/>
        <a:ext cx="532452" cy="162333"/>
      </dsp:txXfrm>
    </dsp:sp>
    <dsp:sp modelId="{7C9686FD-9983-4FD2-9514-12307EDBBF90}">
      <dsp:nvSpPr>
        <dsp:cNvPr id="0" name=""/>
        <dsp:cNvSpPr/>
      </dsp:nvSpPr>
      <dsp:spPr>
        <a:xfrm>
          <a:off x="2214515" y="1239583"/>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تفکر تیمی</a:t>
          </a:r>
          <a:endParaRPr lang="en-US" sz="600" b="1" kern="1200">
            <a:latin typeface="IRNazanin" panose="02000506000000020002" pitchFamily="2" charset="-78"/>
            <a:cs typeface="B Nazanin" panose="00000400000000000000" pitchFamily="2" charset="-78"/>
          </a:endParaRPr>
        </a:p>
      </dsp:txBody>
      <dsp:txXfrm>
        <a:off x="2214515" y="1239583"/>
        <a:ext cx="532452" cy="162333"/>
      </dsp:txXfrm>
    </dsp:sp>
    <dsp:sp modelId="{FA60B967-84C0-47C7-945F-CDF7FF428727}">
      <dsp:nvSpPr>
        <dsp:cNvPr id="0" name=""/>
        <dsp:cNvSpPr/>
      </dsp:nvSpPr>
      <dsp:spPr>
        <a:xfrm>
          <a:off x="3042207" y="1041162"/>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مشارکت‌پذیر و مشارکت‌جو</a:t>
          </a:r>
          <a:endParaRPr lang="en-US" sz="400" b="1" kern="1200">
            <a:latin typeface="IRNazanin" panose="02000506000000020002" pitchFamily="2" charset="-78"/>
            <a:cs typeface="B Nazanin" panose="00000400000000000000" pitchFamily="2" charset="-78"/>
          </a:endParaRPr>
        </a:p>
      </dsp:txBody>
      <dsp:txXfrm>
        <a:off x="3042207" y="1041162"/>
        <a:ext cx="532452" cy="162333"/>
      </dsp:txXfrm>
    </dsp:sp>
    <dsp:sp modelId="{2504969F-57FA-43DE-8723-46934BAA9985}">
      <dsp:nvSpPr>
        <dsp:cNvPr id="0" name=""/>
        <dsp:cNvSpPr/>
      </dsp:nvSpPr>
      <dsp:spPr>
        <a:xfrm>
          <a:off x="3042207" y="1244078"/>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اهل مشورت با متخصصین و اشتراک ایده‌ها</a:t>
          </a:r>
          <a:endParaRPr lang="en-US" sz="400" b="1" kern="1200">
            <a:latin typeface="IRNazanin" panose="02000506000000020002" pitchFamily="2" charset="-78"/>
            <a:cs typeface="B Nazanin" panose="00000400000000000000" pitchFamily="2" charset="-78"/>
          </a:endParaRPr>
        </a:p>
      </dsp:txBody>
      <dsp:txXfrm>
        <a:off x="3042207" y="1244078"/>
        <a:ext cx="532452" cy="162333"/>
      </dsp:txXfrm>
    </dsp:sp>
    <dsp:sp modelId="{231264FF-52FF-4C05-8261-C14122AECABF}">
      <dsp:nvSpPr>
        <dsp:cNvPr id="0" name=""/>
        <dsp:cNvSpPr/>
      </dsp:nvSpPr>
      <dsp:spPr>
        <a:xfrm>
          <a:off x="3042207" y="1446995"/>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باور به دموکراسی و مردم‌سالاری</a:t>
          </a:r>
          <a:endParaRPr lang="en-US" sz="400" b="1" kern="1200">
            <a:latin typeface="IRNazanin" panose="02000506000000020002" pitchFamily="2" charset="-78"/>
            <a:cs typeface="B Nazanin" panose="00000400000000000000" pitchFamily="2" charset="-78"/>
          </a:endParaRPr>
        </a:p>
      </dsp:txBody>
      <dsp:txXfrm>
        <a:off x="3042207" y="1446995"/>
        <a:ext cx="532452" cy="162333"/>
      </dsp:txXfrm>
    </dsp:sp>
    <dsp:sp modelId="{62E7EDA4-AE35-4A41-822E-BE946C169546}">
      <dsp:nvSpPr>
        <dsp:cNvPr id="0" name=""/>
        <dsp:cNvSpPr/>
      </dsp:nvSpPr>
      <dsp:spPr>
        <a:xfrm>
          <a:off x="3218816" y="1628183"/>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نگاه ارزشمدارانه</a:t>
          </a:r>
          <a:endParaRPr lang="en-US" sz="400" b="1" kern="1200">
            <a:latin typeface="IRNazanin" panose="02000506000000020002" pitchFamily="2" charset="-78"/>
            <a:cs typeface="B Nazanin" panose="00000400000000000000" pitchFamily="2" charset="-78"/>
          </a:endParaRPr>
        </a:p>
      </dsp:txBody>
      <dsp:txXfrm>
        <a:off x="3218816" y="1628183"/>
        <a:ext cx="532452" cy="162333"/>
      </dsp:txXfrm>
    </dsp:sp>
    <dsp:sp modelId="{CC2FAA1F-6A80-4486-8469-C86A19ADFB03}">
      <dsp:nvSpPr>
        <dsp:cNvPr id="0" name=""/>
        <dsp:cNvSpPr/>
      </dsp:nvSpPr>
      <dsp:spPr>
        <a:xfrm>
          <a:off x="3907192" y="1157530"/>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گسترش کار خیر</a:t>
          </a:r>
          <a:endParaRPr lang="en-US" sz="600" b="1" kern="1200">
            <a:latin typeface="IRNazanin" panose="02000506000000020002" pitchFamily="2" charset="-78"/>
            <a:cs typeface="B Nazanin" panose="00000400000000000000" pitchFamily="2" charset="-78"/>
          </a:endParaRPr>
        </a:p>
      </dsp:txBody>
      <dsp:txXfrm>
        <a:off x="3907192" y="1157530"/>
        <a:ext cx="532452" cy="162333"/>
      </dsp:txXfrm>
    </dsp:sp>
    <dsp:sp modelId="{1DE2252D-5609-427B-99FC-B53B8F02F60A}">
      <dsp:nvSpPr>
        <dsp:cNvPr id="0" name=""/>
        <dsp:cNvSpPr/>
      </dsp:nvSpPr>
      <dsp:spPr>
        <a:xfrm>
          <a:off x="3907192" y="1360447"/>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پاکدستی</a:t>
          </a:r>
          <a:endParaRPr lang="en-US" sz="600" b="1" kern="1200">
            <a:latin typeface="IRNazanin" panose="02000506000000020002" pitchFamily="2" charset="-78"/>
            <a:cs typeface="B Nazanin" panose="00000400000000000000" pitchFamily="2" charset="-78"/>
          </a:endParaRPr>
        </a:p>
      </dsp:txBody>
      <dsp:txXfrm>
        <a:off x="3907192" y="1360447"/>
        <a:ext cx="532452" cy="162333"/>
      </dsp:txXfrm>
    </dsp:sp>
    <dsp:sp modelId="{7D3B419E-5888-4AE8-83C4-738B89B1D6C9}">
      <dsp:nvSpPr>
        <dsp:cNvPr id="0" name=""/>
        <dsp:cNvSpPr/>
      </dsp:nvSpPr>
      <dsp:spPr>
        <a:xfrm>
          <a:off x="3907192" y="1563363"/>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وجدانی کار کردن</a:t>
          </a:r>
          <a:endParaRPr lang="en-US" sz="600" b="1" kern="1200">
            <a:latin typeface="IRNazanin" panose="02000506000000020002" pitchFamily="2" charset="-78"/>
            <a:cs typeface="B Nazanin" panose="00000400000000000000" pitchFamily="2" charset="-78"/>
          </a:endParaRPr>
        </a:p>
      </dsp:txBody>
      <dsp:txXfrm>
        <a:off x="3907192" y="1563363"/>
        <a:ext cx="532452" cy="162333"/>
      </dsp:txXfrm>
    </dsp:sp>
    <dsp:sp modelId="{5115F3AC-D5EA-42BD-AC93-DD7EC8FEE8E1}">
      <dsp:nvSpPr>
        <dsp:cNvPr id="0" name=""/>
        <dsp:cNvSpPr/>
      </dsp:nvSpPr>
      <dsp:spPr>
        <a:xfrm>
          <a:off x="3907192" y="1766279"/>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انسجام نیروها</a:t>
          </a:r>
          <a:endParaRPr lang="en-US" sz="600" b="1" kern="1200">
            <a:latin typeface="IRNazanin" panose="02000506000000020002" pitchFamily="2" charset="-78"/>
            <a:cs typeface="B Nazanin" panose="00000400000000000000" pitchFamily="2" charset="-78"/>
          </a:endParaRPr>
        </a:p>
      </dsp:txBody>
      <dsp:txXfrm>
        <a:off x="3907192" y="1766279"/>
        <a:ext cx="532452" cy="162333"/>
      </dsp:txXfrm>
    </dsp:sp>
    <dsp:sp modelId="{70D066BF-DF0C-4685-976B-6CFC32518016}">
      <dsp:nvSpPr>
        <dsp:cNvPr id="0" name=""/>
        <dsp:cNvSpPr/>
      </dsp:nvSpPr>
      <dsp:spPr>
        <a:xfrm>
          <a:off x="3218816" y="1831099"/>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باور به رهبری یادگیری</a:t>
          </a:r>
          <a:endParaRPr lang="en-US" sz="400" b="1" kern="1200">
            <a:latin typeface="IRNazanin" panose="02000506000000020002" pitchFamily="2" charset="-78"/>
            <a:cs typeface="B Nazanin" panose="00000400000000000000" pitchFamily="2" charset="-78"/>
          </a:endParaRPr>
        </a:p>
      </dsp:txBody>
      <dsp:txXfrm>
        <a:off x="3218816" y="1831099"/>
        <a:ext cx="532452" cy="162333"/>
      </dsp:txXfrm>
    </dsp:sp>
    <dsp:sp modelId="{AE3C671F-EA6D-4A86-8F5F-AAF4A7DE338C}">
      <dsp:nvSpPr>
        <dsp:cNvPr id="0" name=""/>
        <dsp:cNvSpPr/>
      </dsp:nvSpPr>
      <dsp:spPr>
        <a:xfrm>
          <a:off x="3222996" y="2134485"/>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نگاه پژوهشی</a:t>
          </a:r>
          <a:endParaRPr lang="en-US" sz="600" b="1" kern="1200">
            <a:latin typeface="IRNazanin" panose="02000506000000020002" pitchFamily="2" charset="-78"/>
            <a:cs typeface="B Nazanin" panose="00000400000000000000" pitchFamily="2" charset="-78"/>
          </a:endParaRPr>
        </a:p>
      </dsp:txBody>
      <dsp:txXfrm>
        <a:off x="3222996" y="2134485"/>
        <a:ext cx="532452" cy="162333"/>
      </dsp:txXfrm>
    </dsp:sp>
    <dsp:sp modelId="{C9947B25-9635-402E-81D6-7124B79120D7}">
      <dsp:nvSpPr>
        <dsp:cNvPr id="0" name=""/>
        <dsp:cNvSpPr/>
      </dsp:nvSpPr>
      <dsp:spPr>
        <a:xfrm>
          <a:off x="3911372" y="1931569"/>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جامعیت و همه‌جانبه‌نگری</a:t>
          </a:r>
          <a:endParaRPr lang="en-US" sz="400" b="1" kern="1200">
            <a:latin typeface="IRNazanin" panose="02000506000000020002" pitchFamily="2" charset="-78"/>
            <a:cs typeface="B Nazanin" panose="00000400000000000000" pitchFamily="2" charset="-78"/>
          </a:endParaRPr>
        </a:p>
      </dsp:txBody>
      <dsp:txXfrm>
        <a:off x="3911372" y="1931569"/>
        <a:ext cx="532452" cy="162333"/>
      </dsp:txXfrm>
    </dsp:sp>
    <dsp:sp modelId="{40F4EB5A-5C99-4CC6-B402-34D363A45939}">
      <dsp:nvSpPr>
        <dsp:cNvPr id="0" name=""/>
        <dsp:cNvSpPr/>
      </dsp:nvSpPr>
      <dsp:spPr>
        <a:xfrm>
          <a:off x="3911372" y="2134485"/>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انعطاف‌پذیری</a:t>
          </a:r>
          <a:endParaRPr lang="en-US" sz="600" b="1" kern="1200">
            <a:latin typeface="IRNazanin" panose="02000506000000020002" pitchFamily="2" charset="-78"/>
            <a:cs typeface="B Nazanin" panose="00000400000000000000" pitchFamily="2" charset="-78"/>
          </a:endParaRPr>
        </a:p>
      </dsp:txBody>
      <dsp:txXfrm>
        <a:off x="3911372" y="2134485"/>
        <a:ext cx="532452" cy="162333"/>
      </dsp:txXfrm>
    </dsp:sp>
    <dsp:sp modelId="{C7116925-A2EA-4B69-90AA-0A46621328A2}">
      <dsp:nvSpPr>
        <dsp:cNvPr id="0" name=""/>
        <dsp:cNvSpPr/>
      </dsp:nvSpPr>
      <dsp:spPr>
        <a:xfrm>
          <a:off x="3911372" y="2337401"/>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زرف‌اندیشی (تعمق)</a:t>
          </a:r>
          <a:endParaRPr lang="en-US" sz="600" b="1" kern="1200">
            <a:latin typeface="IRNazanin" panose="02000506000000020002" pitchFamily="2" charset="-78"/>
            <a:cs typeface="B Nazanin" panose="00000400000000000000" pitchFamily="2" charset="-78"/>
          </a:endParaRPr>
        </a:p>
      </dsp:txBody>
      <dsp:txXfrm>
        <a:off x="3911372" y="2337401"/>
        <a:ext cx="532452" cy="162333"/>
      </dsp:txXfrm>
    </dsp:sp>
    <dsp:sp modelId="{A9C72FCB-9BB0-45F0-BBF1-077830F54D92}">
      <dsp:nvSpPr>
        <dsp:cNvPr id="0" name=""/>
        <dsp:cNvSpPr/>
      </dsp:nvSpPr>
      <dsp:spPr>
        <a:xfrm>
          <a:off x="1451057" y="3473897"/>
          <a:ext cx="532452" cy="16233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مهارتی</a:t>
          </a:r>
          <a:endParaRPr lang="en-US" sz="1000" b="1" kern="1200">
            <a:latin typeface="IRNazanin" panose="02000506000000020002" pitchFamily="2" charset="-78"/>
            <a:cs typeface="B Nazanin" panose="00000400000000000000" pitchFamily="2" charset="-78"/>
          </a:endParaRPr>
        </a:p>
      </dsp:txBody>
      <dsp:txXfrm>
        <a:off x="1451057" y="3473897"/>
        <a:ext cx="532452" cy="162333"/>
      </dsp:txXfrm>
    </dsp:sp>
    <dsp:sp modelId="{5076497A-FE90-4EB1-A700-975A9FC09C8F}">
      <dsp:nvSpPr>
        <dsp:cNvPr id="0" name=""/>
        <dsp:cNvSpPr/>
      </dsp:nvSpPr>
      <dsp:spPr>
        <a:xfrm>
          <a:off x="2039838" y="2610933"/>
          <a:ext cx="532452" cy="29700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ارتباط و تعامل سازنده</a:t>
          </a:r>
          <a:endParaRPr lang="en-US" sz="600" b="1" kern="1200">
            <a:latin typeface="IRNazanin" panose="02000506000000020002" pitchFamily="2" charset="-78"/>
            <a:cs typeface="B Nazanin" panose="00000400000000000000" pitchFamily="2" charset="-78"/>
          </a:endParaRPr>
        </a:p>
      </dsp:txBody>
      <dsp:txXfrm>
        <a:off x="2039838" y="2610933"/>
        <a:ext cx="532452" cy="297003"/>
      </dsp:txXfrm>
    </dsp:sp>
    <dsp:sp modelId="{EA3EAAC5-8BFB-48DF-883B-28F03F5095A9}">
      <dsp:nvSpPr>
        <dsp:cNvPr id="0" name=""/>
        <dsp:cNvSpPr/>
      </dsp:nvSpPr>
      <dsp:spPr>
        <a:xfrm>
          <a:off x="2678781" y="2272436"/>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توانایی جلب اعتماد</a:t>
          </a:r>
          <a:endParaRPr lang="en-US" sz="400" b="1" kern="1200">
            <a:latin typeface="IRNazanin" panose="02000506000000020002" pitchFamily="2" charset="-78"/>
            <a:cs typeface="B Nazanin" panose="00000400000000000000" pitchFamily="2" charset="-78"/>
          </a:endParaRPr>
        </a:p>
      </dsp:txBody>
      <dsp:txXfrm>
        <a:off x="2678781" y="2272436"/>
        <a:ext cx="532452" cy="162333"/>
      </dsp:txXfrm>
    </dsp:sp>
    <dsp:sp modelId="{CDF0C67B-53C9-469E-9C89-419FE4AE223D}">
      <dsp:nvSpPr>
        <dsp:cNvPr id="0" name=""/>
        <dsp:cNvSpPr/>
      </dsp:nvSpPr>
      <dsp:spPr>
        <a:xfrm>
          <a:off x="2678781" y="2475352"/>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سازمان‌ها</a:t>
          </a:r>
          <a:endParaRPr lang="en-US" sz="400" b="1" kern="1200">
            <a:latin typeface="IRNazanin" panose="02000506000000020002" pitchFamily="2" charset="-78"/>
            <a:cs typeface="B Nazanin" panose="00000400000000000000" pitchFamily="2" charset="-78"/>
          </a:endParaRPr>
        </a:p>
      </dsp:txBody>
      <dsp:txXfrm>
        <a:off x="2678781" y="2475352"/>
        <a:ext cx="532452" cy="162333"/>
      </dsp:txXfrm>
    </dsp:sp>
    <dsp:sp modelId="{3FA71D81-188D-4BB3-88D5-B8F3585DDD85}">
      <dsp:nvSpPr>
        <dsp:cNvPr id="0" name=""/>
        <dsp:cNvSpPr/>
      </dsp:nvSpPr>
      <dsp:spPr>
        <a:xfrm>
          <a:off x="2678781" y="2678268"/>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دانش‌آموزان</a:t>
          </a:r>
          <a:endParaRPr lang="en-US" sz="400" b="1" kern="1200">
            <a:latin typeface="IRNazanin" panose="02000506000000020002" pitchFamily="2" charset="-78"/>
            <a:cs typeface="B Nazanin" panose="00000400000000000000" pitchFamily="2" charset="-78"/>
          </a:endParaRPr>
        </a:p>
      </dsp:txBody>
      <dsp:txXfrm>
        <a:off x="2678781" y="2678268"/>
        <a:ext cx="532452" cy="162333"/>
      </dsp:txXfrm>
    </dsp:sp>
    <dsp:sp modelId="{5EE109F6-9B3B-4A9B-8100-F59EA81D3080}">
      <dsp:nvSpPr>
        <dsp:cNvPr id="0" name=""/>
        <dsp:cNvSpPr/>
      </dsp:nvSpPr>
      <dsp:spPr>
        <a:xfrm>
          <a:off x="2678781" y="2881185"/>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همکاران و ممعلم‌ها</a:t>
          </a:r>
          <a:endParaRPr lang="en-US" sz="400" b="1" kern="1200">
            <a:latin typeface="IRNazanin" panose="02000506000000020002" pitchFamily="2" charset="-78"/>
            <a:cs typeface="B Nazanin" panose="00000400000000000000" pitchFamily="2" charset="-78"/>
          </a:endParaRPr>
        </a:p>
      </dsp:txBody>
      <dsp:txXfrm>
        <a:off x="2678781" y="2881185"/>
        <a:ext cx="532452" cy="162333"/>
      </dsp:txXfrm>
    </dsp:sp>
    <dsp:sp modelId="{0180813A-DDD7-4700-AA9A-F26F096374B3}">
      <dsp:nvSpPr>
        <dsp:cNvPr id="0" name=""/>
        <dsp:cNvSpPr/>
      </dsp:nvSpPr>
      <dsp:spPr>
        <a:xfrm>
          <a:off x="2678781" y="3084101"/>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اولیا</a:t>
          </a:r>
          <a:endParaRPr lang="en-US" sz="400" b="1" kern="1200">
            <a:latin typeface="IRNazanin" panose="02000506000000020002" pitchFamily="2" charset="-78"/>
            <a:cs typeface="B Nazanin" panose="00000400000000000000" pitchFamily="2" charset="-78"/>
          </a:endParaRPr>
        </a:p>
      </dsp:txBody>
      <dsp:txXfrm>
        <a:off x="2678781" y="3084101"/>
        <a:ext cx="532452" cy="162333"/>
      </dsp:txXfrm>
    </dsp:sp>
    <dsp:sp modelId="{C8AD24D4-ECDB-4BCA-AC64-E5CA5E35F611}">
      <dsp:nvSpPr>
        <dsp:cNvPr id="0" name=""/>
        <dsp:cNvSpPr/>
      </dsp:nvSpPr>
      <dsp:spPr>
        <a:xfrm>
          <a:off x="2038571" y="3492114"/>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نوآوری و خلاقیت</a:t>
          </a:r>
          <a:endParaRPr lang="en-US" sz="600" b="1" kern="1200">
            <a:latin typeface="IRNazanin" panose="02000506000000020002" pitchFamily="2" charset="-78"/>
            <a:cs typeface="B Nazanin" panose="00000400000000000000" pitchFamily="2" charset="-78"/>
          </a:endParaRPr>
        </a:p>
      </dsp:txBody>
      <dsp:txXfrm>
        <a:off x="2038571" y="3492114"/>
        <a:ext cx="532452" cy="162333"/>
      </dsp:txXfrm>
    </dsp:sp>
    <dsp:sp modelId="{8C226210-2E2D-4652-B257-0A61D1BBCFB0}">
      <dsp:nvSpPr>
        <dsp:cNvPr id="0" name=""/>
        <dsp:cNvSpPr/>
      </dsp:nvSpPr>
      <dsp:spPr>
        <a:xfrm>
          <a:off x="2704014" y="3289198"/>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گشودگی</a:t>
          </a:r>
          <a:endParaRPr lang="en-US" sz="600" b="1" kern="1200">
            <a:latin typeface="IRNazanin" panose="02000506000000020002" pitchFamily="2" charset="-78"/>
            <a:cs typeface="B Nazanin" panose="00000400000000000000" pitchFamily="2" charset="-78"/>
          </a:endParaRPr>
        </a:p>
      </dsp:txBody>
      <dsp:txXfrm>
        <a:off x="2704014" y="3289198"/>
        <a:ext cx="532452" cy="162333"/>
      </dsp:txXfrm>
    </dsp:sp>
    <dsp:sp modelId="{AC759A6C-521D-467B-9AB1-A60B1AC24135}">
      <dsp:nvSpPr>
        <dsp:cNvPr id="0" name=""/>
        <dsp:cNvSpPr/>
      </dsp:nvSpPr>
      <dsp:spPr>
        <a:xfrm>
          <a:off x="2704014" y="3492114"/>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خلاقیت</a:t>
          </a:r>
          <a:endParaRPr lang="en-US" sz="600" b="1" kern="1200">
            <a:latin typeface="IRNazanin" panose="02000506000000020002" pitchFamily="2" charset="-78"/>
            <a:cs typeface="B Nazanin" panose="00000400000000000000" pitchFamily="2" charset="-78"/>
          </a:endParaRPr>
        </a:p>
      </dsp:txBody>
      <dsp:txXfrm>
        <a:off x="2704014" y="3492114"/>
        <a:ext cx="532452" cy="162333"/>
      </dsp:txXfrm>
    </dsp:sp>
    <dsp:sp modelId="{DE911DA9-DF1E-47BE-8EBB-05A7586D9297}">
      <dsp:nvSpPr>
        <dsp:cNvPr id="0" name=""/>
        <dsp:cNvSpPr/>
      </dsp:nvSpPr>
      <dsp:spPr>
        <a:xfrm>
          <a:off x="2704014" y="3695030"/>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ایده‌پردازی</a:t>
          </a:r>
          <a:endParaRPr lang="en-US" sz="600" b="1" kern="1200">
            <a:latin typeface="IRNazanin" panose="02000506000000020002" pitchFamily="2" charset="-78"/>
            <a:cs typeface="B Nazanin" panose="00000400000000000000" pitchFamily="2" charset="-78"/>
          </a:endParaRPr>
        </a:p>
      </dsp:txBody>
      <dsp:txXfrm>
        <a:off x="2704014" y="3695030"/>
        <a:ext cx="532452" cy="162333"/>
      </dsp:txXfrm>
    </dsp:sp>
    <dsp:sp modelId="{77994CE3-0F05-430F-98B5-C77180362D4F}">
      <dsp:nvSpPr>
        <dsp:cNvPr id="0" name=""/>
        <dsp:cNvSpPr/>
      </dsp:nvSpPr>
      <dsp:spPr>
        <a:xfrm>
          <a:off x="2038571" y="3695030"/>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مهارت برنامه‌ریزی</a:t>
          </a:r>
          <a:endParaRPr lang="en-US" sz="600" b="1" kern="1200">
            <a:latin typeface="IRNazanin" panose="02000506000000020002" pitchFamily="2" charset="-78"/>
            <a:cs typeface="B Nazanin" panose="00000400000000000000" pitchFamily="2" charset="-78"/>
          </a:endParaRPr>
        </a:p>
      </dsp:txBody>
      <dsp:txXfrm>
        <a:off x="2038571" y="3695030"/>
        <a:ext cx="532452" cy="162333"/>
      </dsp:txXfrm>
    </dsp:sp>
    <dsp:sp modelId="{C4EB6E9C-93F9-41ED-B93F-71B33CC56502}">
      <dsp:nvSpPr>
        <dsp:cNvPr id="0" name=""/>
        <dsp:cNvSpPr/>
      </dsp:nvSpPr>
      <dsp:spPr>
        <a:xfrm>
          <a:off x="2038566" y="3909667"/>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مشارکت‌جویی و انجام کارگروهی</a:t>
          </a:r>
          <a:endParaRPr lang="en-US" sz="400" b="1" kern="1200">
            <a:latin typeface="IRNazanin" panose="02000506000000020002" pitchFamily="2" charset="-78"/>
            <a:cs typeface="B Nazanin" panose="00000400000000000000" pitchFamily="2" charset="-78"/>
          </a:endParaRPr>
        </a:p>
      </dsp:txBody>
      <dsp:txXfrm>
        <a:off x="2038566" y="3909667"/>
        <a:ext cx="532452" cy="162333"/>
      </dsp:txXfrm>
    </dsp:sp>
    <dsp:sp modelId="{E2A450EE-F250-49F0-B6F2-FFC4703342E0}">
      <dsp:nvSpPr>
        <dsp:cNvPr id="0" name=""/>
        <dsp:cNvSpPr/>
      </dsp:nvSpPr>
      <dsp:spPr>
        <a:xfrm>
          <a:off x="2708194" y="3872863"/>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کار تیمی</a:t>
          </a:r>
          <a:endParaRPr lang="en-US" sz="600" b="1" kern="1200">
            <a:latin typeface="IRNazanin" panose="02000506000000020002" pitchFamily="2" charset="-78"/>
            <a:cs typeface="B Nazanin" panose="00000400000000000000" pitchFamily="2" charset="-78"/>
          </a:endParaRPr>
        </a:p>
      </dsp:txBody>
      <dsp:txXfrm>
        <a:off x="2708194" y="3872863"/>
        <a:ext cx="532452" cy="162333"/>
      </dsp:txXfrm>
    </dsp:sp>
    <dsp:sp modelId="{602A17DF-F277-4570-8A41-40CE38E0EEA9}">
      <dsp:nvSpPr>
        <dsp:cNvPr id="0" name=""/>
        <dsp:cNvSpPr/>
      </dsp:nvSpPr>
      <dsp:spPr>
        <a:xfrm>
          <a:off x="2708194" y="4075779"/>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انتقال تجربه</a:t>
          </a:r>
          <a:endParaRPr lang="en-US" sz="600" b="1" kern="1200">
            <a:latin typeface="IRNazanin" panose="02000506000000020002" pitchFamily="2" charset="-78"/>
            <a:cs typeface="B Nazanin" panose="00000400000000000000" pitchFamily="2" charset="-78"/>
          </a:endParaRPr>
        </a:p>
      </dsp:txBody>
      <dsp:txXfrm>
        <a:off x="2708194" y="4075779"/>
        <a:ext cx="532452" cy="162333"/>
      </dsp:txXfrm>
    </dsp:sp>
    <dsp:sp modelId="{A7C38275-2646-4B4A-AD7E-C17E99271893}">
      <dsp:nvSpPr>
        <dsp:cNvPr id="0" name=""/>
        <dsp:cNvSpPr/>
      </dsp:nvSpPr>
      <dsp:spPr>
        <a:xfrm>
          <a:off x="2708194" y="4278696"/>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اشتراک ایده‌ها</a:t>
          </a:r>
          <a:endParaRPr lang="en-US" sz="600" b="1" kern="1200">
            <a:latin typeface="IRNazanin" panose="02000506000000020002" pitchFamily="2" charset="-78"/>
            <a:cs typeface="B Nazanin" panose="00000400000000000000" pitchFamily="2" charset="-78"/>
          </a:endParaRPr>
        </a:p>
      </dsp:txBody>
      <dsp:txXfrm>
        <a:off x="2708194" y="4278696"/>
        <a:ext cx="532452" cy="162333"/>
      </dsp:txXfrm>
    </dsp:sp>
    <dsp:sp modelId="{757B6870-A8BD-489A-B9BF-A211C784FC4A}">
      <dsp:nvSpPr>
        <dsp:cNvPr id="0" name=""/>
        <dsp:cNvSpPr/>
      </dsp:nvSpPr>
      <dsp:spPr>
        <a:xfrm>
          <a:off x="2708194" y="4481612"/>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مشورت گرفتن</a:t>
          </a:r>
          <a:endParaRPr lang="en-US" sz="600" b="1" kern="1200">
            <a:latin typeface="IRNazanin" panose="02000506000000020002" pitchFamily="2" charset="-78"/>
            <a:cs typeface="B Nazanin" panose="00000400000000000000" pitchFamily="2" charset="-78"/>
          </a:endParaRPr>
        </a:p>
      </dsp:txBody>
      <dsp:txXfrm>
        <a:off x="2708194" y="4481612"/>
        <a:ext cx="532452" cy="162333"/>
      </dsp:txXfrm>
    </dsp:sp>
    <dsp:sp modelId="{A393B44B-CC32-4582-8A65-854E9FB5BAB8}">
      <dsp:nvSpPr>
        <dsp:cNvPr id="0" name=""/>
        <dsp:cNvSpPr/>
      </dsp:nvSpPr>
      <dsp:spPr>
        <a:xfrm>
          <a:off x="2042676" y="4912920"/>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مهارت‌های پژوهشی</a:t>
          </a:r>
          <a:endParaRPr lang="en-US" sz="600" b="1" kern="1200">
            <a:latin typeface="IRNazanin" panose="02000506000000020002" pitchFamily="2" charset="-78"/>
            <a:cs typeface="B Nazanin" panose="00000400000000000000" pitchFamily="2" charset="-78"/>
          </a:endParaRPr>
        </a:p>
      </dsp:txBody>
      <dsp:txXfrm>
        <a:off x="2042676" y="4912920"/>
        <a:ext cx="532452" cy="162333"/>
      </dsp:txXfrm>
    </dsp:sp>
    <dsp:sp modelId="{4B27B162-1DCD-46AB-98C9-ABCA20661E82}">
      <dsp:nvSpPr>
        <dsp:cNvPr id="0" name=""/>
        <dsp:cNvSpPr/>
      </dsp:nvSpPr>
      <dsp:spPr>
        <a:xfrm>
          <a:off x="2681619" y="4710003"/>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پرسشگری</a:t>
          </a:r>
          <a:endParaRPr lang="en-US" sz="600" b="1" kern="1200">
            <a:latin typeface="IRNazanin" panose="02000506000000020002" pitchFamily="2" charset="-78"/>
            <a:cs typeface="B Nazanin" panose="00000400000000000000" pitchFamily="2" charset="-78"/>
          </a:endParaRPr>
        </a:p>
      </dsp:txBody>
      <dsp:txXfrm>
        <a:off x="2681619" y="4710003"/>
        <a:ext cx="532452" cy="162333"/>
      </dsp:txXfrm>
    </dsp:sp>
    <dsp:sp modelId="{803A8030-88F7-4C94-997E-3BE35695EB06}">
      <dsp:nvSpPr>
        <dsp:cNvPr id="0" name=""/>
        <dsp:cNvSpPr/>
      </dsp:nvSpPr>
      <dsp:spPr>
        <a:xfrm>
          <a:off x="2681619" y="4912920"/>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مشاهده‌گری</a:t>
          </a:r>
        </a:p>
      </dsp:txBody>
      <dsp:txXfrm>
        <a:off x="2681619" y="4912920"/>
        <a:ext cx="532452" cy="162333"/>
      </dsp:txXfrm>
    </dsp:sp>
    <dsp:sp modelId="{03869CA3-702B-4CD7-9BB1-9426182BF0F3}">
      <dsp:nvSpPr>
        <dsp:cNvPr id="0" name=""/>
        <dsp:cNvSpPr/>
      </dsp:nvSpPr>
      <dsp:spPr>
        <a:xfrm>
          <a:off x="2681619" y="5115836"/>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قدرت تحلیل</a:t>
          </a:r>
          <a:endParaRPr lang="en-US" sz="600" b="1" kern="1200">
            <a:latin typeface="IRNazanin" panose="02000506000000020002" pitchFamily="2" charset="-78"/>
            <a:cs typeface="B Nazanin" panose="00000400000000000000" pitchFamily="2" charset="-78"/>
          </a:endParaRPr>
        </a:p>
      </dsp:txBody>
      <dsp:txXfrm>
        <a:off x="2681619" y="5115836"/>
        <a:ext cx="532452" cy="162333"/>
      </dsp:txXfrm>
    </dsp:sp>
    <dsp:sp modelId="{C38E9DF7-7948-4036-B374-6CFA2096C7E5}">
      <dsp:nvSpPr>
        <dsp:cNvPr id="0" name=""/>
        <dsp:cNvSpPr/>
      </dsp:nvSpPr>
      <dsp:spPr>
        <a:xfrm>
          <a:off x="2042676" y="5115836"/>
          <a:ext cx="532452" cy="21500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مهارت سنجش نیازها</a:t>
          </a:r>
          <a:endParaRPr lang="en-US" sz="600" b="1" kern="1200">
            <a:latin typeface="IRNazanin" panose="02000506000000020002" pitchFamily="2" charset="-78"/>
            <a:cs typeface="B Nazanin" panose="00000400000000000000" pitchFamily="2" charset="-78"/>
          </a:endParaRPr>
        </a:p>
      </dsp:txBody>
      <dsp:txXfrm>
        <a:off x="2042676" y="5115836"/>
        <a:ext cx="532452" cy="215000"/>
      </dsp:txXfrm>
    </dsp:sp>
    <dsp:sp modelId="{E42D7B02-24C0-46EA-B927-4549D0121888}">
      <dsp:nvSpPr>
        <dsp:cNvPr id="0" name=""/>
        <dsp:cNvSpPr/>
      </dsp:nvSpPr>
      <dsp:spPr>
        <a:xfrm>
          <a:off x="1453166" y="6127327"/>
          <a:ext cx="824731" cy="18382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خصیصه‌های فردی</a:t>
          </a:r>
          <a:endParaRPr lang="en-US" sz="1000" b="1" kern="1200">
            <a:latin typeface="IRNazanin" panose="02000506000000020002" pitchFamily="2" charset="-78"/>
            <a:cs typeface="B Nazanin" panose="00000400000000000000" pitchFamily="2" charset="-78"/>
          </a:endParaRPr>
        </a:p>
      </dsp:txBody>
      <dsp:txXfrm>
        <a:off x="1453166" y="6127327"/>
        <a:ext cx="824731" cy="183825"/>
      </dsp:txXfrm>
    </dsp:sp>
    <dsp:sp modelId="{2D1EB0F2-7272-4898-96AE-8F47D072DA2C}">
      <dsp:nvSpPr>
        <dsp:cNvPr id="0" name=""/>
        <dsp:cNvSpPr/>
      </dsp:nvSpPr>
      <dsp:spPr>
        <a:xfrm>
          <a:off x="2632106" y="5380350"/>
          <a:ext cx="580064"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پشتکار و جدیت در کار</a:t>
          </a:r>
          <a:endParaRPr lang="en-US" sz="600" b="1" kern="1200">
            <a:latin typeface="IRNazanin" panose="02000506000000020002" pitchFamily="2" charset="-78"/>
            <a:cs typeface="B Nazanin" panose="00000400000000000000" pitchFamily="2" charset="-78"/>
          </a:endParaRPr>
        </a:p>
      </dsp:txBody>
      <dsp:txXfrm>
        <a:off x="2632106" y="5380350"/>
        <a:ext cx="580064" cy="205253"/>
      </dsp:txXfrm>
    </dsp:sp>
    <dsp:sp modelId="{0351D9E3-87F8-4280-B7F8-0D7F6FD72B26}">
      <dsp:nvSpPr>
        <dsp:cNvPr id="0" name=""/>
        <dsp:cNvSpPr/>
      </dsp:nvSpPr>
      <dsp:spPr>
        <a:xfrm>
          <a:off x="2637340" y="5617996"/>
          <a:ext cx="580064"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ریزبینی</a:t>
          </a:r>
          <a:endParaRPr lang="en-US" sz="600" b="1" kern="1200">
            <a:latin typeface="IRNazanin" panose="02000506000000020002" pitchFamily="2" charset="-78"/>
            <a:cs typeface="B Nazanin" panose="00000400000000000000" pitchFamily="2" charset="-78"/>
          </a:endParaRPr>
        </a:p>
      </dsp:txBody>
      <dsp:txXfrm>
        <a:off x="2637340" y="5617996"/>
        <a:ext cx="580064" cy="205253"/>
      </dsp:txXfrm>
    </dsp:sp>
    <dsp:sp modelId="{432E619A-B83D-4F3A-982C-452D75119B89}">
      <dsp:nvSpPr>
        <dsp:cNvPr id="0" name=""/>
        <dsp:cNvSpPr/>
      </dsp:nvSpPr>
      <dsp:spPr>
        <a:xfrm>
          <a:off x="2625179" y="5853604"/>
          <a:ext cx="588988"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شجاعت و ریسک‌پذیری</a:t>
          </a:r>
          <a:endParaRPr lang="en-US" sz="600" b="1" kern="1200">
            <a:latin typeface="IRNazanin" panose="02000506000000020002" pitchFamily="2" charset="-78"/>
            <a:cs typeface="B Nazanin" panose="00000400000000000000" pitchFamily="2" charset="-78"/>
          </a:endParaRPr>
        </a:p>
      </dsp:txBody>
      <dsp:txXfrm>
        <a:off x="2625179" y="5853604"/>
        <a:ext cx="588988" cy="205253"/>
      </dsp:txXfrm>
    </dsp:sp>
    <dsp:sp modelId="{6C7A03B0-7645-436A-927F-2B25E3DF2D84}">
      <dsp:nvSpPr>
        <dsp:cNvPr id="0" name=""/>
        <dsp:cNvSpPr/>
      </dsp:nvSpPr>
      <dsp:spPr>
        <a:xfrm>
          <a:off x="2625179" y="6099442"/>
          <a:ext cx="580064"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اهل مطالعه و هدفمند</a:t>
          </a:r>
          <a:endParaRPr lang="en-US" sz="600" b="1" kern="1200">
            <a:latin typeface="IRNazanin" panose="02000506000000020002" pitchFamily="2" charset="-78"/>
            <a:cs typeface="B Nazanin" panose="00000400000000000000" pitchFamily="2" charset="-78"/>
          </a:endParaRPr>
        </a:p>
      </dsp:txBody>
      <dsp:txXfrm>
        <a:off x="2625179" y="6099442"/>
        <a:ext cx="580064" cy="205253"/>
      </dsp:txXfrm>
    </dsp:sp>
    <dsp:sp modelId="{5DAAACCA-2491-4466-B81E-ABDA47D809BF}">
      <dsp:nvSpPr>
        <dsp:cNvPr id="0" name=""/>
        <dsp:cNvSpPr/>
      </dsp:nvSpPr>
      <dsp:spPr>
        <a:xfrm>
          <a:off x="2625179" y="6345279"/>
          <a:ext cx="583019" cy="20629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نوآور و خلاق</a:t>
          </a:r>
          <a:endParaRPr lang="en-US" sz="600" b="1" kern="1200">
            <a:latin typeface="IRNazanin" panose="02000506000000020002" pitchFamily="2" charset="-78"/>
            <a:cs typeface="B Nazanin" panose="00000400000000000000" pitchFamily="2" charset="-78"/>
          </a:endParaRPr>
        </a:p>
      </dsp:txBody>
      <dsp:txXfrm>
        <a:off x="2625179" y="6345279"/>
        <a:ext cx="583019" cy="206297"/>
      </dsp:txXfrm>
    </dsp:sp>
    <dsp:sp modelId="{96173F9E-337B-4E81-8C6C-F14B55B0778B}">
      <dsp:nvSpPr>
        <dsp:cNvPr id="0" name=""/>
        <dsp:cNvSpPr/>
      </dsp:nvSpPr>
      <dsp:spPr>
        <a:xfrm>
          <a:off x="2625179" y="6592160"/>
          <a:ext cx="583019" cy="20629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مشارکت‌پذیر و مشارکت‌جو</a:t>
          </a:r>
          <a:endParaRPr lang="en-US" sz="600" b="1" kern="1200">
            <a:latin typeface="IRNazanin" panose="02000506000000020002" pitchFamily="2" charset="-78"/>
            <a:cs typeface="B Nazanin" panose="00000400000000000000" pitchFamily="2" charset="-78"/>
          </a:endParaRPr>
        </a:p>
      </dsp:txBody>
      <dsp:txXfrm>
        <a:off x="2625179" y="6592160"/>
        <a:ext cx="583019" cy="206297"/>
      </dsp:txXfrm>
    </dsp:sp>
    <dsp:sp modelId="{651A90C0-E40F-4319-8CB4-87C20B5C7256}">
      <dsp:nvSpPr>
        <dsp:cNvPr id="0" name=""/>
        <dsp:cNvSpPr/>
      </dsp:nvSpPr>
      <dsp:spPr>
        <a:xfrm>
          <a:off x="2625179" y="6839041"/>
          <a:ext cx="580064"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عملگرا و اهل برنامه‌ریزی</a:t>
          </a:r>
          <a:endParaRPr lang="en-US" sz="600" b="1" kern="1200">
            <a:latin typeface="IRNazanin" panose="02000506000000020002" pitchFamily="2" charset="-78"/>
            <a:cs typeface="B Nazanin" panose="00000400000000000000" pitchFamily="2" charset="-78"/>
          </a:endParaRPr>
        </a:p>
      </dsp:txBody>
      <dsp:txXfrm>
        <a:off x="2625179" y="6839041"/>
        <a:ext cx="580064" cy="205253"/>
      </dsp:txXfrm>
    </dsp:sp>
    <dsp:sp modelId="{BF5EE517-4150-474B-9978-FA79B3621C81}">
      <dsp:nvSpPr>
        <dsp:cNvPr id="0" name=""/>
        <dsp:cNvSpPr/>
      </dsp:nvSpPr>
      <dsp:spPr>
        <a:xfrm>
          <a:off x="2625179" y="7084878"/>
          <a:ext cx="583019" cy="20629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صبوری</a:t>
          </a:r>
          <a:endParaRPr lang="en-US" sz="600" b="1" kern="1200">
            <a:latin typeface="IRNazanin" panose="02000506000000020002" pitchFamily="2" charset="-78"/>
            <a:cs typeface="B Nazanin" panose="00000400000000000000" pitchFamily="2" charset="-78"/>
          </a:endParaRPr>
        </a:p>
      </dsp:txBody>
      <dsp:txXfrm>
        <a:off x="2625179" y="7084878"/>
        <a:ext cx="583019" cy="206297"/>
      </dsp:txXfrm>
    </dsp:sp>
    <dsp:sp modelId="{16333260-C7F0-45A8-ABEE-633156DA81EB}">
      <dsp:nvSpPr>
        <dsp:cNvPr id="0" name=""/>
        <dsp:cNvSpPr/>
      </dsp:nvSpPr>
      <dsp:spPr>
        <a:xfrm>
          <a:off x="2625179" y="7331759"/>
          <a:ext cx="586001" cy="207352"/>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خوشرویی</a:t>
          </a:r>
          <a:endParaRPr lang="en-US" sz="600" b="1" kern="1200">
            <a:latin typeface="IRNazanin" panose="02000506000000020002" pitchFamily="2" charset="-78"/>
            <a:cs typeface="B Nazanin" panose="00000400000000000000" pitchFamily="2" charset="-78"/>
          </a:endParaRPr>
        </a:p>
      </dsp:txBody>
      <dsp:txXfrm>
        <a:off x="2625179" y="7331759"/>
        <a:ext cx="586001" cy="207352"/>
      </dsp:txXfrm>
    </dsp:sp>
    <dsp:sp modelId="{A72D44E7-D7A0-42DE-B67E-D0A7F52B1CF7}">
      <dsp:nvSpPr>
        <dsp:cNvPr id="0" name=""/>
        <dsp:cNvSpPr/>
      </dsp:nvSpPr>
      <dsp:spPr>
        <a:xfrm>
          <a:off x="2625179" y="7579695"/>
          <a:ext cx="589009" cy="208419"/>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روحیه پژوهشگرانه</a:t>
          </a:r>
          <a:endParaRPr lang="en-US" sz="600" b="1" kern="1200">
            <a:latin typeface="IRNazanin" panose="02000506000000020002" pitchFamily="2" charset="-78"/>
            <a:cs typeface="B Nazanin" panose="00000400000000000000" pitchFamily="2" charset="-78"/>
          </a:endParaRPr>
        </a:p>
      </dsp:txBody>
      <dsp:txXfrm>
        <a:off x="2625179" y="7579695"/>
        <a:ext cx="589009" cy="208419"/>
      </dsp:txXfrm>
    </dsp:sp>
    <dsp:sp modelId="{0C5F46CF-AE29-47F6-A36E-8F6721B11183}">
      <dsp:nvSpPr>
        <dsp:cNvPr id="0" name=""/>
        <dsp:cNvSpPr/>
      </dsp:nvSpPr>
      <dsp:spPr>
        <a:xfrm>
          <a:off x="1456371" y="8221379"/>
          <a:ext cx="532452" cy="16233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انگیزشی</a:t>
          </a:r>
          <a:endParaRPr lang="en-US" sz="1000" b="1" kern="1200">
            <a:latin typeface="IRNazanin" panose="02000506000000020002" pitchFamily="2" charset="-78"/>
            <a:cs typeface="B Nazanin" panose="00000400000000000000" pitchFamily="2" charset="-78"/>
          </a:endParaRPr>
        </a:p>
      </dsp:txBody>
      <dsp:txXfrm>
        <a:off x="1456371" y="8221379"/>
        <a:ext cx="532452" cy="162333"/>
      </dsp:txXfrm>
    </dsp:sp>
    <dsp:sp modelId="{8A448F86-B1B3-45E2-8A82-BE1EBAC6E016}">
      <dsp:nvSpPr>
        <dsp:cNvPr id="0" name=""/>
        <dsp:cNvSpPr/>
      </dsp:nvSpPr>
      <dsp:spPr>
        <a:xfrm>
          <a:off x="2616479" y="7932265"/>
          <a:ext cx="847068" cy="21227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عشق و علاقه به کار</a:t>
          </a:r>
          <a:endParaRPr lang="en-US" sz="800" b="1" kern="1200">
            <a:latin typeface="IRNazanin" panose="02000506000000020002" pitchFamily="2" charset="-78"/>
            <a:cs typeface="B Nazanin" panose="00000400000000000000" pitchFamily="2" charset="-78"/>
          </a:endParaRPr>
        </a:p>
      </dsp:txBody>
      <dsp:txXfrm>
        <a:off x="2616479" y="7932265"/>
        <a:ext cx="847068" cy="212271"/>
      </dsp:txXfrm>
    </dsp:sp>
    <dsp:sp modelId="{216313C2-E397-48A4-AA4A-C45A8C211623}">
      <dsp:nvSpPr>
        <dsp:cNvPr id="0" name=""/>
        <dsp:cNvSpPr/>
      </dsp:nvSpPr>
      <dsp:spPr>
        <a:xfrm>
          <a:off x="2614796" y="8307604"/>
          <a:ext cx="947334" cy="20735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داشتن سابقۀ اقدام عملی</a:t>
          </a:r>
          <a:endParaRPr lang="en-US" sz="800" b="1" kern="1200">
            <a:latin typeface="IRNazanin" panose="02000506000000020002" pitchFamily="2" charset="-78"/>
            <a:cs typeface="B Nazanin" panose="00000400000000000000" pitchFamily="2" charset="-78"/>
          </a:endParaRPr>
        </a:p>
      </dsp:txBody>
      <dsp:txXfrm>
        <a:off x="2614796" y="8307604"/>
        <a:ext cx="947334" cy="207354"/>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1A2085-CD37-4A46-8B3F-CEC733E66B9F}">
      <dsp:nvSpPr>
        <dsp:cNvPr id="0" name=""/>
        <dsp:cNvSpPr/>
      </dsp:nvSpPr>
      <dsp:spPr>
        <a:xfrm>
          <a:off x="1397159" y="340877"/>
          <a:ext cx="2089831" cy="2089831"/>
        </a:xfrm>
        <a:prstGeom prst="blockArc">
          <a:avLst>
            <a:gd name="adj1" fmla="val 9000000"/>
            <a:gd name="adj2" fmla="val 16200000"/>
            <a:gd name="adj3" fmla="val 4643"/>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627D46E-2AB2-4593-A7AE-898DB8781A1C}">
      <dsp:nvSpPr>
        <dsp:cNvPr id="0" name=""/>
        <dsp:cNvSpPr/>
      </dsp:nvSpPr>
      <dsp:spPr>
        <a:xfrm>
          <a:off x="1397159" y="340877"/>
          <a:ext cx="2089831" cy="2089831"/>
        </a:xfrm>
        <a:prstGeom prst="blockArc">
          <a:avLst>
            <a:gd name="adj1" fmla="val 1800000"/>
            <a:gd name="adj2" fmla="val 9000000"/>
            <a:gd name="adj3" fmla="val 4643"/>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4A540FF-6B83-42BE-94EC-8C6E80340894}">
      <dsp:nvSpPr>
        <dsp:cNvPr id="0" name=""/>
        <dsp:cNvSpPr/>
      </dsp:nvSpPr>
      <dsp:spPr>
        <a:xfrm>
          <a:off x="1397159" y="340877"/>
          <a:ext cx="2089831" cy="2089831"/>
        </a:xfrm>
        <a:prstGeom prst="blockArc">
          <a:avLst>
            <a:gd name="adj1" fmla="val 16200000"/>
            <a:gd name="adj2" fmla="val 1800000"/>
            <a:gd name="adj3" fmla="val 4643"/>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74E0790-CAFE-43ED-992B-37FEF7C8B88E}">
      <dsp:nvSpPr>
        <dsp:cNvPr id="0" name=""/>
        <dsp:cNvSpPr/>
      </dsp:nvSpPr>
      <dsp:spPr>
        <a:xfrm>
          <a:off x="1960790" y="904508"/>
          <a:ext cx="962569" cy="962569"/>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a:latin typeface="IRNazanin" panose="02000506000000020002" pitchFamily="2" charset="-78"/>
              <a:cs typeface="B Nazanin" panose="00000400000000000000" pitchFamily="2" charset="-78"/>
            </a:rPr>
            <a:t>تفکر پژوهشی</a:t>
          </a:r>
          <a:endParaRPr lang="en-US" sz="1400" b="1" kern="1200">
            <a:latin typeface="IRNazanin" panose="02000506000000020002" pitchFamily="2" charset="-78"/>
            <a:cs typeface="B Nazanin" panose="00000400000000000000" pitchFamily="2" charset="-78"/>
          </a:endParaRPr>
        </a:p>
      </dsp:txBody>
      <dsp:txXfrm>
        <a:off x="2101755" y="1045473"/>
        <a:ext cx="680639" cy="680639"/>
      </dsp:txXfrm>
    </dsp:sp>
    <dsp:sp modelId="{DBBBE876-0EFA-4967-8A3F-7811FAF58E67}">
      <dsp:nvSpPr>
        <dsp:cNvPr id="0" name=""/>
        <dsp:cNvSpPr/>
      </dsp:nvSpPr>
      <dsp:spPr>
        <a:xfrm>
          <a:off x="2059377" y="-28030"/>
          <a:ext cx="765395" cy="786330"/>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جامعیت و همه‌جانبه‌نگری</a:t>
          </a:r>
          <a:endParaRPr lang="en-US" sz="800" b="1" kern="1200">
            <a:latin typeface="IRNazanin" panose="02000506000000020002" pitchFamily="2" charset="-78"/>
            <a:cs typeface="B Nazanin" panose="00000400000000000000" pitchFamily="2" charset="-78"/>
          </a:endParaRPr>
        </a:p>
      </dsp:txBody>
      <dsp:txXfrm>
        <a:off x="2171467" y="87125"/>
        <a:ext cx="541215" cy="556020"/>
      </dsp:txXfrm>
    </dsp:sp>
    <dsp:sp modelId="{DD679140-FE6C-44DA-AAB8-00216D0DD0F4}">
      <dsp:nvSpPr>
        <dsp:cNvPr id="0" name=""/>
        <dsp:cNvSpPr/>
      </dsp:nvSpPr>
      <dsp:spPr>
        <a:xfrm>
          <a:off x="2929879" y="1507243"/>
          <a:ext cx="792225" cy="777759"/>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انعطاف‌پذیری</a:t>
          </a:r>
          <a:endParaRPr lang="en-US" sz="900" b="1" kern="1200">
            <a:latin typeface="IRNazanin" panose="02000506000000020002" pitchFamily="2" charset="-78"/>
            <a:cs typeface="B Nazanin" panose="00000400000000000000" pitchFamily="2" charset="-78"/>
          </a:endParaRPr>
        </a:p>
      </dsp:txBody>
      <dsp:txXfrm>
        <a:off x="3045898" y="1621143"/>
        <a:ext cx="560187" cy="549959"/>
      </dsp:txXfrm>
    </dsp:sp>
    <dsp:sp modelId="{EFF404BF-7339-42F0-80B9-B532FA587BF6}">
      <dsp:nvSpPr>
        <dsp:cNvPr id="0" name=""/>
        <dsp:cNvSpPr/>
      </dsp:nvSpPr>
      <dsp:spPr>
        <a:xfrm>
          <a:off x="1181734" y="1525337"/>
          <a:ext cx="752849" cy="741569"/>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ژرف‌اندیشی</a:t>
          </a:r>
          <a:endParaRPr lang="en-US" sz="900" b="1" kern="1200">
            <a:latin typeface="IRNazanin" panose="02000506000000020002" pitchFamily="2" charset="-78"/>
            <a:cs typeface="B Nazanin" panose="00000400000000000000" pitchFamily="2" charset="-78"/>
          </a:endParaRPr>
        </a:p>
      </dsp:txBody>
      <dsp:txXfrm>
        <a:off x="1291986" y="1633937"/>
        <a:ext cx="532345" cy="524369"/>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51CBD7-A792-4523-A4D0-6F2931961856}">
      <dsp:nvSpPr>
        <dsp:cNvPr id="0" name=""/>
        <dsp:cNvSpPr/>
      </dsp:nvSpPr>
      <dsp:spPr>
        <a:xfrm>
          <a:off x="1336509" y="288169"/>
          <a:ext cx="1921840" cy="1921840"/>
        </a:xfrm>
        <a:prstGeom prst="blockArc">
          <a:avLst>
            <a:gd name="adj1" fmla="val 11880000"/>
            <a:gd name="adj2" fmla="val 16200000"/>
            <a:gd name="adj3" fmla="val 4642"/>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8D83393-0A83-46FA-AE13-921B33F6A13E}">
      <dsp:nvSpPr>
        <dsp:cNvPr id="0" name=""/>
        <dsp:cNvSpPr/>
      </dsp:nvSpPr>
      <dsp:spPr>
        <a:xfrm>
          <a:off x="1336509" y="288169"/>
          <a:ext cx="1921840" cy="1921840"/>
        </a:xfrm>
        <a:prstGeom prst="blockArc">
          <a:avLst>
            <a:gd name="adj1" fmla="val 7560000"/>
            <a:gd name="adj2" fmla="val 11880000"/>
            <a:gd name="adj3" fmla="val 4642"/>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0244172-88BC-4350-AF52-0ECC51B6C834}">
      <dsp:nvSpPr>
        <dsp:cNvPr id="0" name=""/>
        <dsp:cNvSpPr/>
      </dsp:nvSpPr>
      <dsp:spPr>
        <a:xfrm>
          <a:off x="1336509" y="288169"/>
          <a:ext cx="1921840" cy="1921840"/>
        </a:xfrm>
        <a:prstGeom prst="blockArc">
          <a:avLst>
            <a:gd name="adj1" fmla="val 3240000"/>
            <a:gd name="adj2" fmla="val 756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D6E54AD-0C5A-481E-BE47-2F112FF9EC30}">
      <dsp:nvSpPr>
        <dsp:cNvPr id="0" name=""/>
        <dsp:cNvSpPr/>
      </dsp:nvSpPr>
      <dsp:spPr>
        <a:xfrm>
          <a:off x="1336509" y="288169"/>
          <a:ext cx="1921840" cy="1921840"/>
        </a:xfrm>
        <a:prstGeom prst="blockArc">
          <a:avLst>
            <a:gd name="adj1" fmla="val 20520000"/>
            <a:gd name="adj2" fmla="val 324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E654810-CF0C-4D4A-A1D8-9A0142687458}">
      <dsp:nvSpPr>
        <dsp:cNvPr id="0" name=""/>
        <dsp:cNvSpPr/>
      </dsp:nvSpPr>
      <dsp:spPr>
        <a:xfrm>
          <a:off x="1336509" y="288169"/>
          <a:ext cx="1921840" cy="1921840"/>
        </a:xfrm>
        <a:prstGeom prst="blockArc">
          <a:avLst>
            <a:gd name="adj1" fmla="val 16200000"/>
            <a:gd name="adj2" fmla="val 2052000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31EF5B7-E391-4C7D-87D7-9241D6246569}">
      <dsp:nvSpPr>
        <dsp:cNvPr id="0" name=""/>
        <dsp:cNvSpPr/>
      </dsp:nvSpPr>
      <dsp:spPr>
        <a:xfrm>
          <a:off x="1792665" y="759097"/>
          <a:ext cx="1009529" cy="97998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rtl="1">
            <a:lnSpc>
              <a:spcPct val="50000"/>
            </a:lnSpc>
            <a:spcBef>
              <a:spcPct val="0"/>
            </a:spcBef>
            <a:spcAft>
              <a:spcPct val="35000"/>
            </a:spcAft>
            <a:buNone/>
          </a:pPr>
          <a:r>
            <a:rPr lang="fa-IR" sz="1400" b="1" kern="1200" baseline="0">
              <a:latin typeface="IRNazanin" panose="02000506000000020002" pitchFamily="2" charset="-78"/>
              <a:cs typeface="B Nazanin" panose="00000400000000000000" pitchFamily="2" charset="-78"/>
            </a:rPr>
            <a:t>ارتباط و تعامل سازنده</a:t>
          </a:r>
          <a:endParaRPr lang="en-US" sz="1400" b="1" kern="1200" baseline="0">
            <a:latin typeface="IRNazanin" panose="02000506000000020002" pitchFamily="2" charset="-78"/>
            <a:cs typeface="B Nazanin" panose="00000400000000000000" pitchFamily="2" charset="-78"/>
          </a:endParaRPr>
        </a:p>
      </dsp:txBody>
      <dsp:txXfrm>
        <a:off x="1940507" y="902612"/>
        <a:ext cx="713845" cy="692954"/>
      </dsp:txXfrm>
    </dsp:sp>
    <dsp:sp modelId="{841498B3-7520-4B61-B1E7-A4E8BEF8473D}">
      <dsp:nvSpPr>
        <dsp:cNvPr id="0" name=""/>
        <dsp:cNvSpPr/>
      </dsp:nvSpPr>
      <dsp:spPr>
        <a:xfrm>
          <a:off x="1987647" y="691"/>
          <a:ext cx="619565" cy="619565"/>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baseline="0">
              <a:latin typeface="IRNazanin" panose="02000506000000020002" pitchFamily="2" charset="-78"/>
              <a:cs typeface="B Nazanin" panose="00000400000000000000" pitchFamily="2" charset="-78"/>
            </a:rPr>
            <a:t>توانایی جلب اعتماد</a:t>
          </a:r>
          <a:endParaRPr lang="en-US" sz="1050" b="1" kern="1200" baseline="0">
            <a:latin typeface="IRNazanin" panose="02000506000000020002" pitchFamily="2" charset="-78"/>
            <a:cs typeface="B Nazanin" panose="00000400000000000000" pitchFamily="2" charset="-78"/>
          </a:endParaRPr>
        </a:p>
      </dsp:txBody>
      <dsp:txXfrm>
        <a:off x="2078380" y="91424"/>
        <a:ext cx="438099" cy="438099"/>
      </dsp:txXfrm>
    </dsp:sp>
    <dsp:sp modelId="{8A83E855-9D08-4779-9864-FFCE4CE0D73B}">
      <dsp:nvSpPr>
        <dsp:cNvPr id="0" name=""/>
        <dsp:cNvSpPr/>
      </dsp:nvSpPr>
      <dsp:spPr>
        <a:xfrm>
          <a:off x="2880323" y="649258"/>
          <a:ext cx="619565" cy="619565"/>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baseline="0">
              <a:latin typeface="IRNazanin" panose="02000506000000020002" pitchFamily="2" charset="-78"/>
              <a:cs typeface="B Nazanin" panose="00000400000000000000" pitchFamily="2" charset="-78"/>
            </a:rPr>
            <a:t>ارتباط با اولیا </a:t>
          </a:r>
          <a:endParaRPr lang="en-US" sz="1050" b="1" kern="1200" baseline="0">
            <a:latin typeface="IRNazanin" panose="02000506000000020002" pitchFamily="2" charset="-78"/>
            <a:cs typeface="B Nazanin" panose="00000400000000000000" pitchFamily="2" charset="-78"/>
          </a:endParaRPr>
        </a:p>
      </dsp:txBody>
      <dsp:txXfrm>
        <a:off x="2971056" y="739991"/>
        <a:ext cx="438099" cy="438099"/>
      </dsp:txXfrm>
    </dsp:sp>
    <dsp:sp modelId="{4148E143-D6E4-46C2-AED2-6B45F2D937AD}">
      <dsp:nvSpPr>
        <dsp:cNvPr id="0" name=""/>
        <dsp:cNvSpPr/>
      </dsp:nvSpPr>
      <dsp:spPr>
        <a:xfrm>
          <a:off x="2539351" y="1698662"/>
          <a:ext cx="619565" cy="619565"/>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ارتباط با همکاران و معلمان</a:t>
          </a:r>
          <a:endParaRPr lang="en-US" sz="1050" b="1" kern="1200">
            <a:latin typeface="IRNazanin" panose="02000506000000020002" pitchFamily="2" charset="-78"/>
            <a:cs typeface="B Nazanin" panose="00000400000000000000" pitchFamily="2" charset="-78"/>
          </a:endParaRPr>
        </a:p>
      </dsp:txBody>
      <dsp:txXfrm>
        <a:off x="2630084" y="1789395"/>
        <a:ext cx="438099" cy="438099"/>
      </dsp:txXfrm>
    </dsp:sp>
    <dsp:sp modelId="{2D8E6304-EECA-455A-B3CC-B9F050C2DFA6}">
      <dsp:nvSpPr>
        <dsp:cNvPr id="0" name=""/>
        <dsp:cNvSpPr/>
      </dsp:nvSpPr>
      <dsp:spPr>
        <a:xfrm>
          <a:off x="1435942" y="1698662"/>
          <a:ext cx="619565" cy="619565"/>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ارتباط با </a:t>
          </a:r>
          <a:r>
            <a:rPr lang="fa-IR" sz="700" b="1" kern="1200">
              <a:latin typeface="IRNazanin" panose="02000506000000020002" pitchFamily="2" charset="-78"/>
              <a:cs typeface="B Nazanin" panose="00000400000000000000" pitchFamily="2" charset="-78"/>
            </a:rPr>
            <a:t>دانش‌آموزان</a:t>
          </a:r>
          <a:endParaRPr lang="en-US" sz="700" b="1" kern="1200">
            <a:latin typeface="IRNazanin" panose="02000506000000020002" pitchFamily="2" charset="-78"/>
            <a:cs typeface="B Nazanin" panose="00000400000000000000" pitchFamily="2" charset="-78"/>
          </a:endParaRPr>
        </a:p>
      </dsp:txBody>
      <dsp:txXfrm>
        <a:off x="1526675" y="1789395"/>
        <a:ext cx="438099" cy="438099"/>
      </dsp:txXfrm>
    </dsp:sp>
    <dsp:sp modelId="{F78AFAD4-7239-4CB3-9434-323D9848476A}">
      <dsp:nvSpPr>
        <dsp:cNvPr id="0" name=""/>
        <dsp:cNvSpPr/>
      </dsp:nvSpPr>
      <dsp:spPr>
        <a:xfrm>
          <a:off x="1094970" y="649258"/>
          <a:ext cx="619565" cy="619565"/>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rtl="1">
            <a:lnSpc>
              <a:spcPct val="90000"/>
            </a:lnSpc>
            <a:spcBef>
              <a:spcPct val="0"/>
            </a:spcBef>
            <a:spcAft>
              <a:spcPct val="35000"/>
            </a:spcAft>
            <a:buNone/>
          </a:pPr>
          <a:r>
            <a:rPr lang="fa-IR" sz="1000" b="1" kern="1200" baseline="0">
              <a:latin typeface="IRNazanin" panose="02000506000000020002" pitchFamily="2" charset="-78"/>
              <a:cs typeface="B Nazanin" panose="00000400000000000000" pitchFamily="2" charset="-78"/>
            </a:rPr>
            <a:t>ارتباط</a:t>
          </a:r>
          <a:r>
            <a:rPr lang="fa-IR" sz="1000" b="1" kern="1200">
              <a:latin typeface="IRNazanin" panose="02000506000000020002" pitchFamily="2" charset="-78"/>
              <a:cs typeface="B Nazanin" panose="00000400000000000000" pitchFamily="2" charset="-78"/>
            </a:rPr>
            <a:t> با سازمان‌ها</a:t>
          </a:r>
          <a:endParaRPr lang="en-US" sz="1000" b="1" kern="1200">
            <a:latin typeface="IRNazanin" panose="02000506000000020002" pitchFamily="2" charset="-78"/>
            <a:cs typeface="B Nazanin" panose="00000400000000000000" pitchFamily="2" charset="-78"/>
          </a:endParaRPr>
        </a:p>
      </dsp:txBody>
      <dsp:txXfrm>
        <a:off x="1185703" y="739991"/>
        <a:ext cx="438099" cy="438099"/>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5BF597-98F2-47AD-BE30-74144C5BC940}">
      <dsp:nvSpPr>
        <dsp:cNvPr id="0" name=""/>
        <dsp:cNvSpPr/>
      </dsp:nvSpPr>
      <dsp:spPr>
        <a:xfrm>
          <a:off x="1245524" y="278457"/>
          <a:ext cx="1745646" cy="1745646"/>
        </a:xfrm>
        <a:prstGeom prst="blockArc">
          <a:avLst>
            <a:gd name="adj1" fmla="val 9000000"/>
            <a:gd name="adj2" fmla="val 1620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A0757FC-30D5-403A-9B9D-6F1B099FA7BC}">
      <dsp:nvSpPr>
        <dsp:cNvPr id="0" name=""/>
        <dsp:cNvSpPr/>
      </dsp:nvSpPr>
      <dsp:spPr>
        <a:xfrm>
          <a:off x="1245524" y="278457"/>
          <a:ext cx="1745646" cy="1745646"/>
        </a:xfrm>
        <a:prstGeom prst="blockArc">
          <a:avLst>
            <a:gd name="adj1" fmla="val 1800000"/>
            <a:gd name="adj2" fmla="val 900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4F1EEC9-A126-4003-8CD3-CE8E85043309}">
      <dsp:nvSpPr>
        <dsp:cNvPr id="0" name=""/>
        <dsp:cNvSpPr/>
      </dsp:nvSpPr>
      <dsp:spPr>
        <a:xfrm>
          <a:off x="1245524" y="278457"/>
          <a:ext cx="1745646" cy="1745646"/>
        </a:xfrm>
        <a:prstGeom prst="blockArc">
          <a:avLst>
            <a:gd name="adj1" fmla="val 16200000"/>
            <a:gd name="adj2" fmla="val 180000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FC6345E-2E19-442E-958D-41A4806A888E}">
      <dsp:nvSpPr>
        <dsp:cNvPr id="0" name=""/>
        <dsp:cNvSpPr/>
      </dsp:nvSpPr>
      <dsp:spPr>
        <a:xfrm>
          <a:off x="1716400" y="749332"/>
          <a:ext cx="803895" cy="80389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نوآوری و خلاقیت</a:t>
          </a:r>
          <a:endParaRPr lang="en-US" sz="1300" b="1" kern="1200">
            <a:latin typeface="IRNazanin" panose="02000506000000020002" pitchFamily="2" charset="-78"/>
            <a:cs typeface="B Nazanin" panose="00000400000000000000" pitchFamily="2" charset="-78"/>
          </a:endParaRPr>
        </a:p>
      </dsp:txBody>
      <dsp:txXfrm>
        <a:off x="1834128" y="867060"/>
        <a:ext cx="568439" cy="568439"/>
      </dsp:txXfrm>
    </dsp:sp>
    <dsp:sp modelId="{F47CCF2E-9F3A-429A-ABEC-6F68E78D0EC4}">
      <dsp:nvSpPr>
        <dsp:cNvPr id="0" name=""/>
        <dsp:cNvSpPr/>
      </dsp:nvSpPr>
      <dsp:spPr>
        <a:xfrm>
          <a:off x="1788846" y="-17112"/>
          <a:ext cx="659003" cy="631654"/>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گشودگی</a:t>
          </a:r>
          <a:endParaRPr lang="en-US" sz="1050" b="1" kern="1200">
            <a:latin typeface="IRNazanin" panose="02000506000000020002" pitchFamily="2" charset="-78"/>
            <a:cs typeface="B Nazanin" panose="00000400000000000000" pitchFamily="2" charset="-78"/>
          </a:endParaRPr>
        </a:p>
      </dsp:txBody>
      <dsp:txXfrm>
        <a:off x="1885355" y="75392"/>
        <a:ext cx="465985" cy="446646"/>
      </dsp:txXfrm>
    </dsp:sp>
    <dsp:sp modelId="{8338747D-0489-45F3-9FE0-73320AD2AD1E}">
      <dsp:nvSpPr>
        <dsp:cNvPr id="0" name=""/>
        <dsp:cNvSpPr/>
      </dsp:nvSpPr>
      <dsp:spPr>
        <a:xfrm>
          <a:off x="2471321" y="1205066"/>
          <a:ext cx="770738" cy="744993"/>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خلاقیت</a:t>
          </a:r>
          <a:endParaRPr lang="en-US" sz="1200" b="1" kern="1200">
            <a:latin typeface="IRNazanin" panose="02000506000000020002" pitchFamily="2" charset="-78"/>
            <a:cs typeface="B Nazanin" panose="00000400000000000000" pitchFamily="2" charset="-78"/>
          </a:endParaRPr>
        </a:p>
      </dsp:txBody>
      <dsp:txXfrm>
        <a:off x="2584193" y="1314168"/>
        <a:ext cx="544994" cy="526789"/>
      </dsp:txXfrm>
    </dsp:sp>
    <dsp:sp modelId="{15CB8F5A-7D63-4F94-ADD2-592822498D3F}">
      <dsp:nvSpPr>
        <dsp:cNvPr id="0" name=""/>
        <dsp:cNvSpPr/>
      </dsp:nvSpPr>
      <dsp:spPr>
        <a:xfrm>
          <a:off x="979419" y="1183730"/>
          <a:ext cx="801170" cy="787665"/>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baseline="0">
              <a:latin typeface="IRNazanin" panose="02000506000000020002" pitchFamily="2" charset="-78"/>
              <a:cs typeface="B Nazanin" panose="00000400000000000000" pitchFamily="2" charset="-78"/>
            </a:rPr>
            <a:t>ایده‌پردازی</a:t>
          </a:r>
          <a:endParaRPr lang="en-US" sz="1050" b="1" kern="1200" baseline="0">
            <a:latin typeface="IRNazanin" panose="02000506000000020002" pitchFamily="2" charset="-78"/>
            <a:cs typeface="B Nazanin" panose="00000400000000000000" pitchFamily="2" charset="-78"/>
          </a:endParaRPr>
        </a:p>
      </dsp:txBody>
      <dsp:txXfrm>
        <a:off x="1096748" y="1299081"/>
        <a:ext cx="566512" cy="556963"/>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FC85BF-EADC-447E-A6F5-65CEA64B17A8}">
      <dsp:nvSpPr>
        <dsp:cNvPr id="0" name=""/>
        <dsp:cNvSpPr/>
      </dsp:nvSpPr>
      <dsp:spPr>
        <a:xfrm>
          <a:off x="1649668" y="327598"/>
          <a:ext cx="2187062" cy="2187062"/>
        </a:xfrm>
        <a:prstGeom prst="blockArc">
          <a:avLst>
            <a:gd name="adj1" fmla="val 10800000"/>
            <a:gd name="adj2" fmla="val 16200000"/>
            <a:gd name="adj3" fmla="val 4642"/>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58528D7-3180-4F7D-800F-FA4568D103FB}">
      <dsp:nvSpPr>
        <dsp:cNvPr id="0" name=""/>
        <dsp:cNvSpPr/>
      </dsp:nvSpPr>
      <dsp:spPr>
        <a:xfrm>
          <a:off x="1649668" y="327598"/>
          <a:ext cx="2187062" cy="2187062"/>
        </a:xfrm>
        <a:prstGeom prst="blockArc">
          <a:avLst>
            <a:gd name="adj1" fmla="val 5400000"/>
            <a:gd name="adj2" fmla="val 1080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9271DA8-4143-43E8-8B2C-4245ECBDA231}">
      <dsp:nvSpPr>
        <dsp:cNvPr id="0" name=""/>
        <dsp:cNvSpPr/>
      </dsp:nvSpPr>
      <dsp:spPr>
        <a:xfrm>
          <a:off x="1649668" y="327598"/>
          <a:ext cx="2187062" cy="2187062"/>
        </a:xfrm>
        <a:prstGeom prst="blockArc">
          <a:avLst>
            <a:gd name="adj1" fmla="val 0"/>
            <a:gd name="adj2" fmla="val 540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25E07B3-76EB-480B-BE07-A4DA0EB9F1EA}">
      <dsp:nvSpPr>
        <dsp:cNvPr id="0" name=""/>
        <dsp:cNvSpPr/>
      </dsp:nvSpPr>
      <dsp:spPr>
        <a:xfrm>
          <a:off x="1649668" y="327598"/>
          <a:ext cx="2187062" cy="2187062"/>
        </a:xfrm>
        <a:prstGeom prst="blockArc">
          <a:avLst>
            <a:gd name="adj1" fmla="val 16200000"/>
            <a:gd name="adj2" fmla="val 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29B5139-59FA-436A-936B-7BA468663357}">
      <dsp:nvSpPr>
        <dsp:cNvPr id="0" name=""/>
        <dsp:cNvSpPr/>
      </dsp:nvSpPr>
      <dsp:spPr>
        <a:xfrm>
          <a:off x="2239565" y="917495"/>
          <a:ext cx="1007268" cy="10072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مشارکت و انجام کارگروهی</a:t>
          </a:r>
          <a:endParaRPr lang="en-US" sz="1200" b="1" kern="1200">
            <a:latin typeface="IRNazanin" panose="02000506000000020002" pitchFamily="2" charset="-78"/>
            <a:cs typeface="B Nazanin" panose="00000400000000000000" pitchFamily="2" charset="-78"/>
          </a:endParaRPr>
        </a:p>
      </dsp:txBody>
      <dsp:txXfrm>
        <a:off x="2387076" y="1065006"/>
        <a:ext cx="712246" cy="712246"/>
      </dsp:txXfrm>
    </dsp:sp>
    <dsp:sp modelId="{0B67531A-A769-4A0B-93C1-A16E56563CED}">
      <dsp:nvSpPr>
        <dsp:cNvPr id="0" name=""/>
        <dsp:cNvSpPr/>
      </dsp:nvSpPr>
      <dsp:spPr>
        <a:xfrm>
          <a:off x="2390655" y="437"/>
          <a:ext cx="705088" cy="70508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کارتیمی</a:t>
          </a:r>
          <a:endParaRPr lang="en-US" sz="1050" b="1" kern="1200">
            <a:latin typeface="IRNazanin" panose="02000506000000020002" pitchFamily="2" charset="-78"/>
            <a:cs typeface="B Nazanin" panose="00000400000000000000" pitchFamily="2" charset="-78"/>
          </a:endParaRPr>
        </a:p>
      </dsp:txBody>
      <dsp:txXfrm>
        <a:off x="2493913" y="103695"/>
        <a:ext cx="498572" cy="498572"/>
      </dsp:txXfrm>
    </dsp:sp>
    <dsp:sp modelId="{E183D59A-AE0C-482E-9519-05693344498C}">
      <dsp:nvSpPr>
        <dsp:cNvPr id="0" name=""/>
        <dsp:cNvSpPr/>
      </dsp:nvSpPr>
      <dsp:spPr>
        <a:xfrm>
          <a:off x="3458804" y="1068585"/>
          <a:ext cx="705088" cy="70508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انتقال تجربه</a:t>
          </a:r>
          <a:endParaRPr lang="en-US" sz="1050" b="1" kern="1200">
            <a:latin typeface="IRNazanin" panose="02000506000000020002" pitchFamily="2" charset="-78"/>
            <a:cs typeface="B Nazanin" panose="00000400000000000000" pitchFamily="2" charset="-78"/>
          </a:endParaRPr>
        </a:p>
      </dsp:txBody>
      <dsp:txXfrm>
        <a:off x="3562062" y="1171843"/>
        <a:ext cx="498572" cy="498572"/>
      </dsp:txXfrm>
    </dsp:sp>
    <dsp:sp modelId="{77CA7B3F-3970-44A6-859E-53CA631F56B5}">
      <dsp:nvSpPr>
        <dsp:cNvPr id="0" name=""/>
        <dsp:cNvSpPr/>
      </dsp:nvSpPr>
      <dsp:spPr>
        <a:xfrm>
          <a:off x="2390655" y="2136734"/>
          <a:ext cx="705088" cy="70508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مشورت گرفتن</a:t>
          </a:r>
          <a:endParaRPr lang="en-US" sz="1050" b="1" kern="1200">
            <a:latin typeface="IRNazanin" panose="02000506000000020002" pitchFamily="2" charset="-78"/>
            <a:cs typeface="B Nazanin" panose="00000400000000000000" pitchFamily="2" charset="-78"/>
          </a:endParaRPr>
        </a:p>
      </dsp:txBody>
      <dsp:txXfrm>
        <a:off x="2493913" y="2239992"/>
        <a:ext cx="498572" cy="498572"/>
      </dsp:txXfrm>
    </dsp:sp>
    <dsp:sp modelId="{23A1A2D9-DD9D-4D63-AE60-6E10CB6C21CC}">
      <dsp:nvSpPr>
        <dsp:cNvPr id="0" name=""/>
        <dsp:cNvSpPr/>
      </dsp:nvSpPr>
      <dsp:spPr>
        <a:xfrm>
          <a:off x="1322507" y="1068585"/>
          <a:ext cx="705088" cy="705088"/>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اشتراک ایده‌ها</a:t>
          </a:r>
          <a:endParaRPr lang="en-US" sz="1050" b="1" kern="1200">
            <a:latin typeface="IRNazanin" panose="02000506000000020002" pitchFamily="2" charset="-78"/>
            <a:cs typeface="B Nazanin" panose="00000400000000000000" pitchFamily="2" charset="-78"/>
          </a:endParaRPr>
        </a:p>
      </dsp:txBody>
      <dsp:txXfrm>
        <a:off x="1425765" y="1171843"/>
        <a:ext cx="498572" cy="49857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74110-690F-43D2-9AC5-5BB5A1323209}">
      <dsp:nvSpPr>
        <dsp:cNvPr id="0" name=""/>
        <dsp:cNvSpPr/>
      </dsp:nvSpPr>
      <dsp:spPr>
        <a:xfrm>
          <a:off x="1469851" y="324100"/>
          <a:ext cx="2165696" cy="2165696"/>
        </a:xfrm>
        <a:prstGeom prst="blockArc">
          <a:avLst>
            <a:gd name="adj1" fmla="val 9000000"/>
            <a:gd name="adj2" fmla="val 16200000"/>
            <a:gd name="adj3" fmla="val 4641"/>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A67F577-2176-482C-8AA0-95B6CC485B57}">
      <dsp:nvSpPr>
        <dsp:cNvPr id="0" name=""/>
        <dsp:cNvSpPr/>
      </dsp:nvSpPr>
      <dsp:spPr>
        <a:xfrm>
          <a:off x="1469851" y="324100"/>
          <a:ext cx="2165696" cy="2165696"/>
        </a:xfrm>
        <a:prstGeom prst="blockArc">
          <a:avLst>
            <a:gd name="adj1" fmla="val 1800000"/>
            <a:gd name="adj2" fmla="val 9000000"/>
            <a:gd name="adj3" fmla="val 4641"/>
          </a:avLst>
        </a:prstGeom>
        <a:solidFill>
          <a:schemeClr val="accent4">
            <a:hueOff val="-2232385"/>
            <a:satOff val="13449"/>
            <a:lumOff val="107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2ED0F70-B7FF-4CA7-9958-068F7A8E2EF4}">
      <dsp:nvSpPr>
        <dsp:cNvPr id="0" name=""/>
        <dsp:cNvSpPr/>
      </dsp:nvSpPr>
      <dsp:spPr>
        <a:xfrm>
          <a:off x="1469851" y="324100"/>
          <a:ext cx="2165696" cy="2165696"/>
        </a:xfrm>
        <a:prstGeom prst="blockArc">
          <a:avLst>
            <a:gd name="adj1" fmla="val 16200000"/>
            <a:gd name="adj2" fmla="val 1800000"/>
            <a:gd name="adj3" fmla="val 4641"/>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26BDF25-AF6D-4728-89DD-2E268745D292}">
      <dsp:nvSpPr>
        <dsp:cNvPr id="0" name=""/>
        <dsp:cNvSpPr/>
      </dsp:nvSpPr>
      <dsp:spPr>
        <a:xfrm>
          <a:off x="2054125" y="908374"/>
          <a:ext cx="997148" cy="99714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baseline="0">
              <a:latin typeface="IRNazanin" panose="02000506000000020002" pitchFamily="2" charset="-78"/>
              <a:cs typeface="B Nazanin" panose="00000400000000000000" pitchFamily="2" charset="-78"/>
            </a:rPr>
            <a:t>مهارت‌های پژوهشی</a:t>
          </a:r>
          <a:endParaRPr lang="en-US" sz="1400" b="1" kern="1200" baseline="0">
            <a:latin typeface="IRNazanin" panose="02000506000000020002" pitchFamily="2" charset="-78"/>
            <a:cs typeface="B Nazanin" panose="00000400000000000000" pitchFamily="2" charset="-78"/>
          </a:endParaRPr>
        </a:p>
      </dsp:txBody>
      <dsp:txXfrm>
        <a:off x="2200154" y="1054403"/>
        <a:ext cx="705090" cy="705090"/>
      </dsp:txXfrm>
    </dsp:sp>
    <dsp:sp modelId="{2F74D4B4-1EEF-4432-9C41-B79664AE8B23}">
      <dsp:nvSpPr>
        <dsp:cNvPr id="0" name=""/>
        <dsp:cNvSpPr/>
      </dsp:nvSpPr>
      <dsp:spPr>
        <a:xfrm>
          <a:off x="2203698" y="226"/>
          <a:ext cx="698003" cy="698003"/>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a:latin typeface="IRNazanin" panose="02000506000000020002" pitchFamily="2" charset="-78"/>
              <a:cs typeface="B Nazanin" panose="00000400000000000000" pitchFamily="2" charset="-78"/>
            </a:rPr>
            <a:t>پرسشگری</a:t>
          </a:r>
          <a:endParaRPr lang="en-US" sz="1400" b="1" kern="1200">
            <a:latin typeface="IRNazanin" panose="02000506000000020002" pitchFamily="2" charset="-78"/>
            <a:cs typeface="B Nazanin" panose="00000400000000000000" pitchFamily="2" charset="-78"/>
          </a:endParaRPr>
        </a:p>
      </dsp:txBody>
      <dsp:txXfrm>
        <a:off x="2305918" y="102446"/>
        <a:ext cx="493563" cy="493563"/>
      </dsp:txXfrm>
    </dsp:sp>
    <dsp:sp modelId="{74201C8D-3DC1-4A85-9F59-1BE52AFD2661}">
      <dsp:nvSpPr>
        <dsp:cNvPr id="0" name=""/>
        <dsp:cNvSpPr/>
      </dsp:nvSpPr>
      <dsp:spPr>
        <a:xfrm>
          <a:off x="3119710" y="1586806"/>
          <a:ext cx="698003" cy="698003"/>
        </a:xfrm>
        <a:prstGeom prst="ellipse">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مشاهده‌گری</a:t>
          </a:r>
          <a:endParaRPr lang="en-US" sz="1200" b="1" kern="1200">
            <a:latin typeface="IRNazanin" panose="02000506000000020002" pitchFamily="2" charset="-78"/>
            <a:cs typeface="B Nazanin" panose="00000400000000000000" pitchFamily="2" charset="-78"/>
          </a:endParaRPr>
        </a:p>
      </dsp:txBody>
      <dsp:txXfrm>
        <a:off x="3221930" y="1689026"/>
        <a:ext cx="493563" cy="493563"/>
      </dsp:txXfrm>
    </dsp:sp>
    <dsp:sp modelId="{0BA3B977-5250-4BC1-BB67-265A38D8B4FB}">
      <dsp:nvSpPr>
        <dsp:cNvPr id="0" name=""/>
        <dsp:cNvSpPr/>
      </dsp:nvSpPr>
      <dsp:spPr>
        <a:xfrm>
          <a:off x="1287685" y="1586806"/>
          <a:ext cx="698003" cy="698003"/>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قدرت تحلیل</a:t>
          </a:r>
          <a:endParaRPr lang="en-US" sz="1200" b="1" kern="1200">
            <a:latin typeface="IRNazanin" panose="02000506000000020002" pitchFamily="2" charset="-78"/>
            <a:cs typeface="B Nazanin" panose="00000400000000000000" pitchFamily="2" charset="-78"/>
          </a:endParaRPr>
        </a:p>
      </dsp:txBody>
      <dsp:txXfrm>
        <a:off x="1389905" y="1689026"/>
        <a:ext cx="493563" cy="49356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600B08-CDB9-47D8-BB11-8903385C9B33}">
      <dsp:nvSpPr>
        <dsp:cNvPr id="0" name=""/>
        <dsp:cNvSpPr/>
      </dsp:nvSpPr>
      <dsp:spPr>
        <a:xfrm>
          <a:off x="1429586" y="389"/>
          <a:ext cx="791441" cy="791441"/>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cs typeface="B Nazanin" panose="00000400000000000000" pitchFamily="2" charset="-78"/>
            </a:rPr>
            <a:t>خصیصه‌ی پژوهشی</a:t>
          </a:r>
          <a:endParaRPr lang="en-US" sz="1200" b="1" kern="1200">
            <a:cs typeface="B Nazanin" panose="00000400000000000000" pitchFamily="2" charset="-78"/>
          </a:endParaRPr>
        </a:p>
      </dsp:txBody>
      <dsp:txXfrm>
        <a:off x="1545490" y="116293"/>
        <a:ext cx="559633" cy="559633"/>
      </dsp:txXfrm>
    </dsp:sp>
    <dsp:sp modelId="{608E51D0-E639-45D6-B6CC-C32FF0748AF7}">
      <dsp:nvSpPr>
        <dsp:cNvPr id="0" name=""/>
        <dsp:cNvSpPr/>
      </dsp:nvSpPr>
      <dsp:spPr>
        <a:xfrm rot="3600000">
          <a:off x="2014235" y="771999"/>
          <a:ext cx="210399" cy="267111"/>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en-US" sz="1000" b="1" kern="1200">
            <a:cs typeface="B Nazanin" panose="00000400000000000000" pitchFamily="2" charset="-78"/>
          </a:endParaRPr>
        </a:p>
      </dsp:txBody>
      <dsp:txXfrm>
        <a:off x="2030015" y="798089"/>
        <a:ext cx="147279" cy="160267"/>
      </dsp:txXfrm>
    </dsp:sp>
    <dsp:sp modelId="{76C932BA-0991-4294-9E89-F93A53ADB369}">
      <dsp:nvSpPr>
        <dsp:cNvPr id="0" name=""/>
        <dsp:cNvSpPr/>
      </dsp:nvSpPr>
      <dsp:spPr>
        <a:xfrm>
          <a:off x="2023797" y="1029593"/>
          <a:ext cx="791441" cy="791441"/>
        </a:xfrm>
        <a:prstGeom prst="ellipse">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cs typeface="B Nazanin" panose="00000400000000000000" pitchFamily="2" charset="-78"/>
            </a:rPr>
            <a:t>تفکر پژوهشی</a:t>
          </a:r>
          <a:endParaRPr lang="en-US" sz="1200" b="1" kern="1200">
            <a:cs typeface="B Nazanin" panose="00000400000000000000" pitchFamily="2" charset="-78"/>
          </a:endParaRPr>
        </a:p>
      </dsp:txBody>
      <dsp:txXfrm>
        <a:off x="2139701" y="1145497"/>
        <a:ext cx="559633" cy="559633"/>
      </dsp:txXfrm>
    </dsp:sp>
    <dsp:sp modelId="{2C858382-3A8A-4D2D-A713-F866F374C813}">
      <dsp:nvSpPr>
        <dsp:cNvPr id="0" name=""/>
        <dsp:cNvSpPr/>
      </dsp:nvSpPr>
      <dsp:spPr>
        <a:xfrm rot="10800000">
          <a:off x="1726062" y="1291758"/>
          <a:ext cx="210399" cy="267111"/>
        </a:xfrm>
        <a:prstGeom prst="rightArrow">
          <a:avLst>
            <a:gd name="adj1" fmla="val 60000"/>
            <a:gd name="adj2" fmla="val 50000"/>
          </a:avLst>
        </a:prstGeom>
        <a:solidFill>
          <a:schemeClr val="accent3">
            <a:hueOff val="5625132"/>
            <a:satOff val="-8440"/>
            <a:lumOff val="-137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en-US" sz="1000" b="1" kern="1200">
            <a:cs typeface="B Nazanin" panose="00000400000000000000" pitchFamily="2" charset="-78"/>
          </a:endParaRPr>
        </a:p>
      </dsp:txBody>
      <dsp:txXfrm rot="10800000">
        <a:off x="1789182" y="1345180"/>
        <a:ext cx="147279" cy="160267"/>
      </dsp:txXfrm>
    </dsp:sp>
    <dsp:sp modelId="{934FB0F8-AFE9-4363-8253-9417B0AD9962}">
      <dsp:nvSpPr>
        <dsp:cNvPr id="0" name=""/>
        <dsp:cNvSpPr/>
      </dsp:nvSpPr>
      <dsp:spPr>
        <a:xfrm>
          <a:off x="835375" y="1029593"/>
          <a:ext cx="791441" cy="791441"/>
        </a:xfrm>
        <a:prstGeom prst="ellips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cs typeface="B Nazanin" panose="00000400000000000000" pitchFamily="2" charset="-78"/>
            </a:rPr>
            <a:t>مهارت پژوهشی</a:t>
          </a:r>
          <a:endParaRPr lang="en-US" sz="1200" b="1" kern="1200">
            <a:cs typeface="B Nazanin" panose="00000400000000000000" pitchFamily="2" charset="-78"/>
          </a:endParaRPr>
        </a:p>
      </dsp:txBody>
      <dsp:txXfrm>
        <a:off x="951279" y="1145497"/>
        <a:ext cx="559633" cy="559633"/>
      </dsp:txXfrm>
    </dsp:sp>
    <dsp:sp modelId="{810C0609-4D65-42E8-85AF-46A8187DF76D}">
      <dsp:nvSpPr>
        <dsp:cNvPr id="0" name=""/>
        <dsp:cNvSpPr/>
      </dsp:nvSpPr>
      <dsp:spPr>
        <a:xfrm rot="18000000">
          <a:off x="1420025" y="782313"/>
          <a:ext cx="210399" cy="267111"/>
        </a:xfrm>
        <a:prstGeom prst="rightArrow">
          <a:avLst>
            <a:gd name="adj1" fmla="val 60000"/>
            <a:gd name="adj2" fmla="val 50000"/>
          </a:avLst>
        </a:prstGeom>
        <a:solidFill>
          <a:schemeClr val="accent3">
            <a:hueOff val="11250264"/>
            <a:satOff val="-16880"/>
            <a:lumOff val="-274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en-US" sz="1000" b="1" kern="1200">
            <a:cs typeface="B Nazanin" panose="00000400000000000000" pitchFamily="2" charset="-78"/>
          </a:endParaRPr>
        </a:p>
      </dsp:txBody>
      <dsp:txXfrm>
        <a:off x="1435805" y="863067"/>
        <a:ext cx="147279" cy="160267"/>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9BA087-4F8C-4F3E-9AB7-C0F696DABC18}">
      <dsp:nvSpPr>
        <dsp:cNvPr id="0" name=""/>
        <dsp:cNvSpPr/>
      </dsp:nvSpPr>
      <dsp:spPr>
        <a:xfrm>
          <a:off x="1608810" y="322935"/>
          <a:ext cx="2157654" cy="2157654"/>
        </a:xfrm>
        <a:prstGeom prst="blockArc">
          <a:avLst>
            <a:gd name="adj1" fmla="val 5400000"/>
            <a:gd name="adj2" fmla="val 16200000"/>
            <a:gd name="adj3" fmla="val 4635"/>
          </a:avLst>
        </a:prstGeom>
        <a:solidFill>
          <a:schemeClr val="accent3">
            <a:hueOff val="11250264"/>
            <a:satOff val="-16880"/>
            <a:lumOff val="-274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A9A1305-EE8B-444B-BBA4-850003C0FE3C}">
      <dsp:nvSpPr>
        <dsp:cNvPr id="0" name=""/>
        <dsp:cNvSpPr/>
      </dsp:nvSpPr>
      <dsp:spPr>
        <a:xfrm>
          <a:off x="1608810" y="322935"/>
          <a:ext cx="2157654" cy="2157654"/>
        </a:xfrm>
        <a:prstGeom prst="blockArc">
          <a:avLst>
            <a:gd name="adj1" fmla="val 16200000"/>
            <a:gd name="adj2" fmla="val 5400000"/>
            <a:gd name="adj3" fmla="val 4635"/>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6C73A93-C8D3-44EF-BED1-99796CD0644C}">
      <dsp:nvSpPr>
        <dsp:cNvPr id="0" name=""/>
        <dsp:cNvSpPr/>
      </dsp:nvSpPr>
      <dsp:spPr>
        <a:xfrm>
          <a:off x="2191579" y="905704"/>
          <a:ext cx="992116" cy="992116"/>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شایستگی‌های</a:t>
          </a:r>
          <a:r>
            <a:rPr lang="fa-IR" sz="1500" b="1" kern="1200">
              <a:latin typeface="IRNazanin" panose="02000506000000020002" pitchFamily="2" charset="-78"/>
              <a:cs typeface="B Nazanin" panose="00000400000000000000" pitchFamily="2" charset="-78"/>
            </a:rPr>
            <a:t> انگیزشی</a:t>
          </a:r>
          <a:endParaRPr lang="en-US" sz="1500" b="1" kern="1200">
            <a:latin typeface="IRNazanin" panose="02000506000000020002" pitchFamily="2" charset="-78"/>
            <a:cs typeface="B Nazanin" panose="00000400000000000000" pitchFamily="2" charset="-78"/>
          </a:endParaRPr>
        </a:p>
      </dsp:txBody>
      <dsp:txXfrm>
        <a:off x="2336871" y="1050996"/>
        <a:ext cx="701532" cy="701532"/>
      </dsp:txXfrm>
    </dsp:sp>
    <dsp:sp modelId="{C55D2133-6FC3-433B-B145-3DCE05066174}">
      <dsp:nvSpPr>
        <dsp:cNvPr id="0" name=""/>
        <dsp:cNvSpPr/>
      </dsp:nvSpPr>
      <dsp:spPr>
        <a:xfrm>
          <a:off x="2340396" y="695"/>
          <a:ext cx="694481" cy="694481"/>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عشق و علاقه به کار</a:t>
          </a:r>
          <a:endParaRPr lang="en-US" sz="1050" b="1" kern="1200">
            <a:latin typeface="IRNazanin" panose="02000506000000020002" pitchFamily="2" charset="-78"/>
            <a:cs typeface="B Nazanin" panose="00000400000000000000" pitchFamily="2" charset="-78"/>
          </a:endParaRPr>
        </a:p>
      </dsp:txBody>
      <dsp:txXfrm>
        <a:off x="2442100" y="102399"/>
        <a:ext cx="491073" cy="491073"/>
      </dsp:txXfrm>
    </dsp:sp>
    <dsp:sp modelId="{7262213C-A1A3-40E3-92D7-B05DC768B5B2}">
      <dsp:nvSpPr>
        <dsp:cNvPr id="0" name=""/>
        <dsp:cNvSpPr/>
      </dsp:nvSpPr>
      <dsp:spPr>
        <a:xfrm>
          <a:off x="2340396" y="2108347"/>
          <a:ext cx="694481" cy="694481"/>
        </a:xfrm>
        <a:prstGeom prst="ellips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داشتن سابقۀ اقدام عملی</a:t>
          </a:r>
          <a:endParaRPr lang="en-US" sz="900" b="1" kern="1200">
            <a:latin typeface="IRNazanin" panose="02000506000000020002" pitchFamily="2" charset="-78"/>
            <a:cs typeface="B Nazanin" panose="00000400000000000000" pitchFamily="2" charset="-78"/>
          </a:endParaRPr>
        </a:p>
      </dsp:txBody>
      <dsp:txXfrm>
        <a:off x="2442100" y="2210051"/>
        <a:ext cx="491073" cy="491073"/>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987FBC-767B-40CB-A178-8778D0FECBA0}">
      <dsp:nvSpPr>
        <dsp:cNvPr id="0" name=""/>
        <dsp:cNvSpPr/>
      </dsp:nvSpPr>
      <dsp:spPr>
        <a:xfrm>
          <a:off x="0" y="1562"/>
          <a:ext cx="3002279" cy="0"/>
        </a:xfrm>
        <a:prstGeom prst="lin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90851D0-F421-4011-A725-8CFDC36238C1}">
      <dsp:nvSpPr>
        <dsp:cNvPr id="0" name=""/>
        <dsp:cNvSpPr/>
      </dsp:nvSpPr>
      <dsp:spPr>
        <a:xfrm>
          <a:off x="2401824" y="1562"/>
          <a:ext cx="600456" cy="31972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vert" wrap="square" lIns="60960" tIns="60960" rIns="60960" bIns="60960" numCol="1" spcCol="1270" anchor="ctr" anchorCtr="0">
          <a:noAutofit/>
        </a:bodyPr>
        <a:lstStyle/>
        <a:p>
          <a:pPr marL="0" lvl="0" indent="0" algn="ctr" defTabSz="711200" rtl="1">
            <a:lnSpc>
              <a:spcPct val="90000"/>
            </a:lnSpc>
            <a:spcBef>
              <a:spcPct val="0"/>
            </a:spcBef>
            <a:spcAft>
              <a:spcPct val="35000"/>
            </a:spcAft>
            <a:buNone/>
          </a:pPr>
          <a:r>
            <a:rPr lang="fa-IR" sz="1600" b="1" kern="1200">
              <a:latin typeface="IRNazanin" panose="02000506000000020002" pitchFamily="2" charset="-78"/>
              <a:cs typeface="B Nazanin" panose="00000400000000000000" pitchFamily="2" charset="-78"/>
            </a:rPr>
            <a:t>اقدامات عملی مدیران مدارس</a:t>
          </a:r>
          <a:endParaRPr lang="en-US" sz="1600" b="1" kern="1200">
            <a:latin typeface="IRNazanin" panose="02000506000000020002" pitchFamily="2" charset="-78"/>
            <a:cs typeface="B Nazanin" panose="00000400000000000000" pitchFamily="2" charset="-78"/>
          </a:endParaRPr>
        </a:p>
      </dsp:txBody>
      <dsp:txXfrm>
        <a:off x="2401824" y="1562"/>
        <a:ext cx="600456" cy="3197274"/>
      </dsp:txXfrm>
    </dsp:sp>
    <dsp:sp modelId="{7FF26157-67A7-4371-A739-ECCFB70403B0}">
      <dsp:nvSpPr>
        <dsp:cNvPr id="0" name=""/>
        <dsp:cNvSpPr/>
      </dsp:nvSpPr>
      <dsp:spPr>
        <a:xfrm>
          <a:off x="0" y="14188"/>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ساخت سالن ورزشی</a:t>
          </a:r>
          <a:endParaRPr lang="en-US" sz="1100" b="1" kern="1200">
            <a:latin typeface="IRNazanin" panose="02000506000000020002" pitchFamily="2" charset="-78"/>
            <a:cs typeface="B Nazanin" panose="00000400000000000000" pitchFamily="2" charset="-78"/>
          </a:endParaRPr>
        </a:p>
      </dsp:txBody>
      <dsp:txXfrm>
        <a:off x="0" y="14188"/>
        <a:ext cx="2356789" cy="252519"/>
      </dsp:txXfrm>
    </dsp:sp>
    <dsp:sp modelId="{F13C779E-52BB-4B12-A876-10E83C36BC06}">
      <dsp:nvSpPr>
        <dsp:cNvPr id="0" name=""/>
        <dsp:cNvSpPr/>
      </dsp:nvSpPr>
      <dsp:spPr>
        <a:xfrm>
          <a:off x="0" y="266707"/>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8C0ED74-D638-47BE-AB5A-F79E426852A3}">
      <dsp:nvSpPr>
        <dsp:cNvPr id="0" name=""/>
        <dsp:cNvSpPr/>
      </dsp:nvSpPr>
      <dsp:spPr>
        <a:xfrm>
          <a:off x="0" y="279333"/>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بازسازی سرویس بهداشتی</a:t>
          </a:r>
          <a:endParaRPr lang="en-US" sz="1100" b="1" kern="1200">
            <a:latin typeface="IRNazanin" panose="02000506000000020002" pitchFamily="2" charset="-78"/>
            <a:cs typeface="B Nazanin" panose="00000400000000000000" pitchFamily="2" charset="-78"/>
          </a:endParaRPr>
        </a:p>
      </dsp:txBody>
      <dsp:txXfrm>
        <a:off x="0" y="279333"/>
        <a:ext cx="2356789" cy="252519"/>
      </dsp:txXfrm>
    </dsp:sp>
    <dsp:sp modelId="{7FD3CB32-546D-4FF8-BA77-9AD024B801CA}">
      <dsp:nvSpPr>
        <dsp:cNvPr id="0" name=""/>
        <dsp:cNvSpPr/>
      </dsp:nvSpPr>
      <dsp:spPr>
        <a:xfrm>
          <a:off x="0" y="531852"/>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F552A54-B6D1-4BD4-AB99-740A4CD9F342}">
      <dsp:nvSpPr>
        <dsp:cNvPr id="0" name=""/>
        <dsp:cNvSpPr/>
      </dsp:nvSpPr>
      <dsp:spPr>
        <a:xfrm>
          <a:off x="0" y="544478"/>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ایده‌پردازی برای طراحی حیاط و ورودی مدرسه</a:t>
          </a:r>
          <a:endParaRPr lang="en-US" sz="1100" b="1" kern="1200">
            <a:latin typeface="IRNazanin" panose="02000506000000020002" pitchFamily="2" charset="-78"/>
            <a:cs typeface="B Nazanin" panose="00000400000000000000" pitchFamily="2" charset="-78"/>
          </a:endParaRPr>
        </a:p>
      </dsp:txBody>
      <dsp:txXfrm>
        <a:off x="0" y="544478"/>
        <a:ext cx="2356789" cy="252519"/>
      </dsp:txXfrm>
    </dsp:sp>
    <dsp:sp modelId="{6285F0B9-3B5F-4A3A-AD20-ED5CF865A568}">
      <dsp:nvSpPr>
        <dsp:cNvPr id="0" name=""/>
        <dsp:cNvSpPr/>
      </dsp:nvSpPr>
      <dsp:spPr>
        <a:xfrm>
          <a:off x="0" y="796997"/>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DAC5487-591A-4C00-8D79-263FBD9F1658}">
      <dsp:nvSpPr>
        <dsp:cNvPr id="0" name=""/>
        <dsp:cNvSpPr/>
      </dsp:nvSpPr>
      <dsp:spPr>
        <a:xfrm>
          <a:off x="0" y="809623"/>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اتاق مدیریت احساسات و آرامش</a:t>
          </a:r>
          <a:endParaRPr lang="en-US" sz="1100" b="1" kern="1200">
            <a:latin typeface="IRNazanin" panose="02000506000000020002" pitchFamily="2" charset="-78"/>
            <a:cs typeface="B Nazanin" panose="00000400000000000000" pitchFamily="2" charset="-78"/>
          </a:endParaRPr>
        </a:p>
      </dsp:txBody>
      <dsp:txXfrm>
        <a:off x="0" y="809623"/>
        <a:ext cx="2356789" cy="252519"/>
      </dsp:txXfrm>
    </dsp:sp>
    <dsp:sp modelId="{6CB7E8D1-1E4E-4DD4-B9F0-6677F78D32F0}">
      <dsp:nvSpPr>
        <dsp:cNvPr id="0" name=""/>
        <dsp:cNvSpPr/>
      </dsp:nvSpPr>
      <dsp:spPr>
        <a:xfrm>
          <a:off x="0" y="106214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1CB85AA-CF0E-47F5-A8A9-D75D358CCB3E}">
      <dsp:nvSpPr>
        <dsp:cNvPr id="0" name=""/>
        <dsp:cNvSpPr/>
      </dsp:nvSpPr>
      <dsp:spPr>
        <a:xfrm>
          <a:off x="0" y="1074768"/>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اتاق جغرافیا</a:t>
          </a:r>
          <a:endParaRPr lang="en-US" sz="1100" b="1" kern="1200">
            <a:latin typeface="IRNazanin" panose="02000506000000020002" pitchFamily="2" charset="-78"/>
            <a:cs typeface="B Nazanin" panose="00000400000000000000" pitchFamily="2" charset="-78"/>
          </a:endParaRPr>
        </a:p>
      </dsp:txBody>
      <dsp:txXfrm>
        <a:off x="0" y="1074768"/>
        <a:ext cx="2356789" cy="252519"/>
      </dsp:txXfrm>
    </dsp:sp>
    <dsp:sp modelId="{2D4804F5-6D6E-455E-A22F-FFA2E9F81BC5}">
      <dsp:nvSpPr>
        <dsp:cNvPr id="0" name=""/>
        <dsp:cNvSpPr/>
      </dsp:nvSpPr>
      <dsp:spPr>
        <a:xfrm>
          <a:off x="0" y="1327288"/>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3532144-E465-4BE4-BB7C-88C33A8475F5}">
      <dsp:nvSpPr>
        <dsp:cNvPr id="0" name=""/>
        <dsp:cNvSpPr/>
      </dsp:nvSpPr>
      <dsp:spPr>
        <a:xfrm>
          <a:off x="0" y="133991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باغچۀ آموزشی و مشارکت اولیا</a:t>
          </a:r>
          <a:endParaRPr lang="en-US" sz="1100" b="1" kern="1200">
            <a:latin typeface="IRNazanin" panose="02000506000000020002" pitchFamily="2" charset="-78"/>
            <a:cs typeface="B Nazanin" panose="00000400000000000000" pitchFamily="2" charset="-78"/>
          </a:endParaRPr>
        </a:p>
      </dsp:txBody>
      <dsp:txXfrm>
        <a:off x="0" y="1339914"/>
        <a:ext cx="2356789" cy="252519"/>
      </dsp:txXfrm>
    </dsp:sp>
    <dsp:sp modelId="{CB8C56F6-1BF6-4A7B-87C5-E8ED6460E123}">
      <dsp:nvSpPr>
        <dsp:cNvPr id="0" name=""/>
        <dsp:cNvSpPr/>
      </dsp:nvSpPr>
      <dsp:spPr>
        <a:xfrm>
          <a:off x="0" y="159243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7A71C09-21B8-421D-B3DD-4B3CA10E8922}">
      <dsp:nvSpPr>
        <dsp:cNvPr id="0" name=""/>
        <dsp:cNvSpPr/>
      </dsp:nvSpPr>
      <dsp:spPr>
        <a:xfrm>
          <a:off x="0" y="1605059"/>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کافی‌شاپ در مدرسه</a:t>
          </a:r>
          <a:endParaRPr lang="en-US" sz="1100" b="1" kern="1200">
            <a:latin typeface="IRNazanin" panose="02000506000000020002" pitchFamily="2" charset="-78"/>
            <a:cs typeface="B Nazanin" panose="00000400000000000000" pitchFamily="2" charset="-78"/>
          </a:endParaRPr>
        </a:p>
      </dsp:txBody>
      <dsp:txXfrm>
        <a:off x="0" y="1605059"/>
        <a:ext cx="2356789" cy="252519"/>
      </dsp:txXfrm>
    </dsp:sp>
    <dsp:sp modelId="{615485ED-2506-4090-91D5-CCC334A3A2EF}">
      <dsp:nvSpPr>
        <dsp:cNvPr id="0" name=""/>
        <dsp:cNvSpPr/>
      </dsp:nvSpPr>
      <dsp:spPr>
        <a:xfrm>
          <a:off x="0" y="1857578"/>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0E455CF-E316-46A9-A8A8-92D2ABF4095A}">
      <dsp:nvSpPr>
        <dsp:cNvPr id="0" name=""/>
        <dsp:cNvSpPr/>
      </dsp:nvSpPr>
      <dsp:spPr>
        <a:xfrm>
          <a:off x="0" y="187020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برگزاری اردوی درون‌مدرسه‌ای</a:t>
          </a:r>
          <a:endParaRPr lang="en-US" sz="1100" b="1" kern="1200">
            <a:latin typeface="IRNazanin" panose="02000506000000020002" pitchFamily="2" charset="-78"/>
            <a:cs typeface="B Nazanin" panose="00000400000000000000" pitchFamily="2" charset="-78"/>
          </a:endParaRPr>
        </a:p>
      </dsp:txBody>
      <dsp:txXfrm>
        <a:off x="0" y="1870204"/>
        <a:ext cx="2356789" cy="252519"/>
      </dsp:txXfrm>
    </dsp:sp>
    <dsp:sp modelId="{1A0865BC-4D5A-40AE-AC95-1BEEB2DAC78A}">
      <dsp:nvSpPr>
        <dsp:cNvPr id="0" name=""/>
        <dsp:cNvSpPr/>
      </dsp:nvSpPr>
      <dsp:spPr>
        <a:xfrm>
          <a:off x="0" y="212272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F0F949A-DC32-492E-93D6-19BB5710FDC1}">
      <dsp:nvSpPr>
        <dsp:cNvPr id="0" name=""/>
        <dsp:cNvSpPr/>
      </dsp:nvSpPr>
      <dsp:spPr>
        <a:xfrm>
          <a:off x="0" y="2135349"/>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مشارکت بچه‌ها در طراحی مدرسه</a:t>
          </a:r>
          <a:endParaRPr lang="en-US" sz="1100" b="1" kern="1200">
            <a:latin typeface="IRNazanin" panose="02000506000000020002" pitchFamily="2" charset="-78"/>
            <a:cs typeface="B Nazanin" panose="00000400000000000000" pitchFamily="2" charset="-78"/>
          </a:endParaRPr>
        </a:p>
      </dsp:txBody>
      <dsp:txXfrm>
        <a:off x="0" y="2135349"/>
        <a:ext cx="2356789" cy="252519"/>
      </dsp:txXfrm>
    </dsp:sp>
    <dsp:sp modelId="{8CAB26AA-7EA6-4FBB-8070-67CA91F575AE}">
      <dsp:nvSpPr>
        <dsp:cNvPr id="0" name=""/>
        <dsp:cNvSpPr/>
      </dsp:nvSpPr>
      <dsp:spPr>
        <a:xfrm>
          <a:off x="0" y="2387868"/>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946507F-ADA1-474E-AB7D-4A914366EF7E}">
      <dsp:nvSpPr>
        <dsp:cNvPr id="0" name=""/>
        <dsp:cNvSpPr/>
      </dsp:nvSpPr>
      <dsp:spPr>
        <a:xfrm>
          <a:off x="0" y="240049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مرتب‌سازی و زیباسازی فضا</a:t>
          </a:r>
          <a:endParaRPr lang="en-US" sz="1100" b="1" kern="1200">
            <a:latin typeface="IRNazanin" panose="02000506000000020002" pitchFamily="2" charset="-78"/>
            <a:cs typeface="B Nazanin" panose="00000400000000000000" pitchFamily="2" charset="-78"/>
          </a:endParaRPr>
        </a:p>
      </dsp:txBody>
      <dsp:txXfrm>
        <a:off x="0" y="2400494"/>
        <a:ext cx="2356789" cy="252519"/>
      </dsp:txXfrm>
    </dsp:sp>
    <dsp:sp modelId="{5AAC5C02-7405-4ED2-8C4E-8FE9E0B4E7C1}">
      <dsp:nvSpPr>
        <dsp:cNvPr id="0" name=""/>
        <dsp:cNvSpPr/>
      </dsp:nvSpPr>
      <dsp:spPr>
        <a:xfrm>
          <a:off x="0" y="265301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58C650-4972-41B2-B86F-50B0B8217BE7}">
      <dsp:nvSpPr>
        <dsp:cNvPr id="0" name=""/>
        <dsp:cNvSpPr/>
      </dsp:nvSpPr>
      <dsp:spPr>
        <a:xfrm>
          <a:off x="0" y="2665639"/>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راهروهای یادگیری</a:t>
          </a:r>
          <a:endParaRPr lang="en-US" sz="1100" b="1" kern="1200">
            <a:latin typeface="IRNazanin" panose="02000506000000020002" pitchFamily="2" charset="-78"/>
            <a:cs typeface="B Nazanin" panose="00000400000000000000" pitchFamily="2" charset="-78"/>
          </a:endParaRPr>
        </a:p>
      </dsp:txBody>
      <dsp:txXfrm>
        <a:off x="0" y="2665639"/>
        <a:ext cx="2356789" cy="252519"/>
      </dsp:txXfrm>
    </dsp:sp>
    <dsp:sp modelId="{7D569CC4-3238-4881-BBDB-76942E936979}">
      <dsp:nvSpPr>
        <dsp:cNvPr id="0" name=""/>
        <dsp:cNvSpPr/>
      </dsp:nvSpPr>
      <dsp:spPr>
        <a:xfrm>
          <a:off x="0" y="2918158"/>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FD0E8B4-FEB6-40AB-99D1-81C5248CEFF9}">
      <dsp:nvSpPr>
        <dsp:cNvPr id="0" name=""/>
        <dsp:cNvSpPr/>
      </dsp:nvSpPr>
      <dsp:spPr>
        <a:xfrm>
          <a:off x="0" y="293078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تمیز و مرتب کردن ساختمان</a:t>
          </a:r>
          <a:endParaRPr lang="en-US" sz="1100" b="1" kern="1200">
            <a:latin typeface="IRNazanin" panose="02000506000000020002" pitchFamily="2" charset="-78"/>
            <a:cs typeface="B Nazanin" panose="00000400000000000000" pitchFamily="2" charset="-78"/>
          </a:endParaRPr>
        </a:p>
      </dsp:txBody>
      <dsp:txXfrm>
        <a:off x="0" y="2930784"/>
        <a:ext cx="2356789" cy="252519"/>
      </dsp:txXfrm>
    </dsp:sp>
    <dsp:sp modelId="{F2BC57ED-79C8-45A8-82DB-91BBE47F1F37}">
      <dsp:nvSpPr>
        <dsp:cNvPr id="0" name=""/>
        <dsp:cNvSpPr/>
      </dsp:nvSpPr>
      <dsp:spPr>
        <a:xfrm>
          <a:off x="0" y="318330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441567-68E1-455B-A038-4591159AD76C}">
      <dsp:nvSpPr>
        <dsp:cNvPr id="0" name=""/>
        <dsp:cNvSpPr/>
      </dsp:nvSpPr>
      <dsp:spPr>
        <a:xfrm>
          <a:off x="1586839" y="405739"/>
          <a:ext cx="2785160" cy="2785160"/>
        </a:xfrm>
        <a:prstGeom prst="blockArc">
          <a:avLst>
            <a:gd name="adj1" fmla="val 12600000"/>
            <a:gd name="adj2" fmla="val 16200000"/>
            <a:gd name="adj3" fmla="val 4518"/>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F84310B-7DA6-4F0D-827D-9C07937DDF6C}">
      <dsp:nvSpPr>
        <dsp:cNvPr id="0" name=""/>
        <dsp:cNvSpPr/>
      </dsp:nvSpPr>
      <dsp:spPr>
        <a:xfrm>
          <a:off x="1586839" y="405739"/>
          <a:ext cx="2785160" cy="2785160"/>
        </a:xfrm>
        <a:prstGeom prst="blockArc">
          <a:avLst>
            <a:gd name="adj1" fmla="val 9000000"/>
            <a:gd name="adj2" fmla="val 12600000"/>
            <a:gd name="adj3" fmla="val 4518"/>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423D663-A037-449F-8C17-5ED4AC42C1F4}">
      <dsp:nvSpPr>
        <dsp:cNvPr id="0" name=""/>
        <dsp:cNvSpPr/>
      </dsp:nvSpPr>
      <dsp:spPr>
        <a:xfrm>
          <a:off x="1586839" y="405739"/>
          <a:ext cx="2785160" cy="2785160"/>
        </a:xfrm>
        <a:prstGeom prst="blockArc">
          <a:avLst>
            <a:gd name="adj1" fmla="val 5400000"/>
            <a:gd name="adj2" fmla="val 9000000"/>
            <a:gd name="adj3" fmla="val 4518"/>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AE0C8EF-573F-4786-B0CB-CE36ECB45148}">
      <dsp:nvSpPr>
        <dsp:cNvPr id="0" name=""/>
        <dsp:cNvSpPr/>
      </dsp:nvSpPr>
      <dsp:spPr>
        <a:xfrm>
          <a:off x="1586839" y="405739"/>
          <a:ext cx="2785160" cy="2785160"/>
        </a:xfrm>
        <a:prstGeom prst="blockArc">
          <a:avLst>
            <a:gd name="adj1" fmla="val 1800000"/>
            <a:gd name="adj2" fmla="val 5400000"/>
            <a:gd name="adj3" fmla="val 4518"/>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AD253B6-B194-4D20-BAAA-A4F845F77202}">
      <dsp:nvSpPr>
        <dsp:cNvPr id="0" name=""/>
        <dsp:cNvSpPr/>
      </dsp:nvSpPr>
      <dsp:spPr>
        <a:xfrm>
          <a:off x="1586839" y="405739"/>
          <a:ext cx="2785160" cy="2785160"/>
        </a:xfrm>
        <a:prstGeom prst="blockArc">
          <a:avLst>
            <a:gd name="adj1" fmla="val 19800000"/>
            <a:gd name="adj2" fmla="val 1800000"/>
            <a:gd name="adj3" fmla="val 4518"/>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17DA6A4-F6FC-4B16-AF20-100283106DFA}">
      <dsp:nvSpPr>
        <dsp:cNvPr id="0" name=""/>
        <dsp:cNvSpPr/>
      </dsp:nvSpPr>
      <dsp:spPr>
        <a:xfrm>
          <a:off x="1586839" y="405739"/>
          <a:ext cx="2785160" cy="2785160"/>
        </a:xfrm>
        <a:prstGeom prst="blockArc">
          <a:avLst>
            <a:gd name="adj1" fmla="val 16200000"/>
            <a:gd name="adj2" fmla="val 19800000"/>
            <a:gd name="adj3" fmla="val 4518"/>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AE6B048-C669-41D0-BA1C-ABBB24FE89DB}">
      <dsp:nvSpPr>
        <dsp:cNvPr id="0" name=""/>
        <dsp:cNvSpPr/>
      </dsp:nvSpPr>
      <dsp:spPr>
        <a:xfrm>
          <a:off x="2355312" y="1174212"/>
          <a:ext cx="1248214" cy="124821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a:latin typeface="IRNazanin" panose="02000506000000020002" pitchFamily="2" charset="-78"/>
              <a:cs typeface="B Nazanin" panose="00000400000000000000" pitchFamily="2" charset="-78"/>
            </a:rPr>
            <a:t>وضع موجود فضای یادگیری</a:t>
          </a:r>
          <a:endParaRPr lang="en-US" sz="1400" b="1" kern="1200">
            <a:latin typeface="IRNazanin" panose="02000506000000020002" pitchFamily="2" charset="-78"/>
            <a:cs typeface="B Nazanin" panose="00000400000000000000" pitchFamily="2" charset="-78"/>
          </a:endParaRPr>
        </a:p>
      </dsp:txBody>
      <dsp:txXfrm>
        <a:off x="2538109" y="1357009"/>
        <a:ext cx="882620" cy="882620"/>
      </dsp:txXfrm>
    </dsp:sp>
    <dsp:sp modelId="{C65A6F05-6B10-4E31-A046-B069B915E5F7}">
      <dsp:nvSpPr>
        <dsp:cNvPr id="0" name=""/>
        <dsp:cNvSpPr/>
      </dsp:nvSpPr>
      <dsp:spPr>
        <a:xfrm>
          <a:off x="2542545" y="319"/>
          <a:ext cx="873749" cy="873749"/>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تراکم بالای دانش‌آموزان</a:t>
          </a:r>
          <a:endParaRPr lang="en-US" sz="1050" b="1" kern="1200">
            <a:latin typeface="IRNazanin" panose="02000506000000020002" pitchFamily="2" charset="-78"/>
            <a:cs typeface="B Nazanin" panose="00000400000000000000" pitchFamily="2" charset="-78"/>
          </a:endParaRPr>
        </a:p>
      </dsp:txBody>
      <dsp:txXfrm>
        <a:off x="2670503" y="128277"/>
        <a:ext cx="617833" cy="617833"/>
      </dsp:txXfrm>
    </dsp:sp>
    <dsp:sp modelId="{7340C98B-F883-4373-A18C-AE491FD111AB}">
      <dsp:nvSpPr>
        <dsp:cNvPr id="0" name=""/>
        <dsp:cNvSpPr/>
      </dsp:nvSpPr>
      <dsp:spPr>
        <a:xfrm>
          <a:off x="3721314" y="680882"/>
          <a:ext cx="873749" cy="873749"/>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یکسان بودن طراحی فضای داخلی و معماری تمام مدارس</a:t>
          </a:r>
          <a:endParaRPr lang="en-US" sz="900" b="1" kern="1200">
            <a:latin typeface="IRNazanin" panose="02000506000000020002" pitchFamily="2" charset="-78"/>
            <a:cs typeface="B Nazanin" panose="00000400000000000000" pitchFamily="2" charset="-78"/>
          </a:endParaRPr>
        </a:p>
      </dsp:txBody>
      <dsp:txXfrm>
        <a:off x="3849272" y="808840"/>
        <a:ext cx="617833" cy="617833"/>
      </dsp:txXfrm>
    </dsp:sp>
    <dsp:sp modelId="{8B324835-BE0F-4127-B0E8-EEFCA9FCA456}">
      <dsp:nvSpPr>
        <dsp:cNvPr id="0" name=""/>
        <dsp:cNvSpPr/>
      </dsp:nvSpPr>
      <dsp:spPr>
        <a:xfrm>
          <a:off x="3721314" y="2042007"/>
          <a:ext cx="873749" cy="873749"/>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مشکلات سرمایشی، گرمایشی، تهویه‌ی هوا و نور نامناسب</a:t>
          </a:r>
          <a:endParaRPr lang="en-US" sz="900" b="1" kern="1200">
            <a:latin typeface="IRNazanin" panose="02000506000000020002" pitchFamily="2" charset="-78"/>
            <a:cs typeface="B Nazanin" panose="00000400000000000000" pitchFamily="2" charset="-78"/>
          </a:endParaRPr>
        </a:p>
      </dsp:txBody>
      <dsp:txXfrm>
        <a:off x="3849272" y="2169965"/>
        <a:ext cx="617833" cy="617833"/>
      </dsp:txXfrm>
    </dsp:sp>
    <dsp:sp modelId="{57EEB7A2-0F8D-467C-B2F4-DEE20E317CFE}">
      <dsp:nvSpPr>
        <dsp:cNvPr id="0" name=""/>
        <dsp:cNvSpPr/>
      </dsp:nvSpPr>
      <dsp:spPr>
        <a:xfrm>
          <a:off x="2542545" y="2722570"/>
          <a:ext cx="873749" cy="873749"/>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طراحی نامتناسب با نیازهای دانش‌آموزان </a:t>
          </a:r>
          <a:endParaRPr lang="en-US" sz="1050" b="1" kern="1200">
            <a:latin typeface="IRNazanin" panose="02000506000000020002" pitchFamily="2" charset="-78"/>
            <a:cs typeface="B Nazanin" panose="00000400000000000000" pitchFamily="2" charset="-78"/>
          </a:endParaRPr>
        </a:p>
      </dsp:txBody>
      <dsp:txXfrm>
        <a:off x="2670503" y="2850528"/>
        <a:ext cx="617833" cy="617833"/>
      </dsp:txXfrm>
    </dsp:sp>
    <dsp:sp modelId="{2652D7C5-18C4-4FE8-8281-95EAFF9E6B3B}">
      <dsp:nvSpPr>
        <dsp:cNvPr id="0" name=""/>
        <dsp:cNvSpPr/>
      </dsp:nvSpPr>
      <dsp:spPr>
        <a:xfrm>
          <a:off x="1363775" y="2042007"/>
          <a:ext cx="873749" cy="873749"/>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تاثیرات روحی-روانی فضای فعلی روی دانش‌آموزان </a:t>
          </a:r>
          <a:endParaRPr lang="en-US" sz="900" b="1" kern="1200">
            <a:latin typeface="IRNazanin" panose="02000506000000020002" pitchFamily="2" charset="-78"/>
            <a:cs typeface="B Nazanin" panose="00000400000000000000" pitchFamily="2" charset="-78"/>
          </a:endParaRPr>
        </a:p>
      </dsp:txBody>
      <dsp:txXfrm>
        <a:off x="1491733" y="2169965"/>
        <a:ext cx="617833" cy="617833"/>
      </dsp:txXfrm>
    </dsp:sp>
    <dsp:sp modelId="{DE64E932-C9B4-4EFA-B9A4-27C01813AAD8}">
      <dsp:nvSpPr>
        <dsp:cNvPr id="0" name=""/>
        <dsp:cNvSpPr/>
      </dsp:nvSpPr>
      <dsp:spPr>
        <a:xfrm>
          <a:off x="1363775" y="680882"/>
          <a:ext cx="873749" cy="873749"/>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فضای بدون انعطاف</a:t>
          </a:r>
          <a:endParaRPr lang="en-US" sz="1050" b="1" kern="1200">
            <a:latin typeface="IRNazanin" panose="02000506000000020002" pitchFamily="2" charset="-78"/>
            <a:cs typeface="B Nazanin" panose="00000400000000000000" pitchFamily="2" charset="-78"/>
          </a:endParaRPr>
        </a:p>
      </dsp:txBody>
      <dsp:txXfrm>
        <a:off x="1491733" y="808840"/>
        <a:ext cx="617833" cy="617833"/>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9D941D-6C1D-41A4-9C9F-F9596109D3E6}">
      <dsp:nvSpPr>
        <dsp:cNvPr id="0" name=""/>
        <dsp:cNvSpPr/>
      </dsp:nvSpPr>
      <dsp:spPr>
        <a:xfrm>
          <a:off x="0" y="0"/>
          <a:ext cx="3275985" cy="0"/>
        </a:xfrm>
        <a:prstGeom prst="lin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sp>
    <dsp:sp modelId="{639FCA20-4F90-45D1-B59A-FB6493E6737E}">
      <dsp:nvSpPr>
        <dsp:cNvPr id="0" name=""/>
        <dsp:cNvSpPr/>
      </dsp:nvSpPr>
      <dsp:spPr>
        <a:xfrm>
          <a:off x="2271634" y="1923"/>
          <a:ext cx="1004350" cy="39356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rtl="1">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اگر من طراح بودم ...</a:t>
          </a:r>
          <a:endParaRPr lang="en-US" sz="1300" b="1" kern="1200">
            <a:latin typeface="IRNazanin" panose="02000506000000020002" pitchFamily="2" charset="-78"/>
            <a:cs typeface="B Nazanin" panose="00000400000000000000" pitchFamily="2" charset="-78"/>
          </a:endParaRPr>
        </a:p>
      </dsp:txBody>
      <dsp:txXfrm>
        <a:off x="2271634" y="1923"/>
        <a:ext cx="1004350" cy="3935692"/>
      </dsp:txXfrm>
    </dsp:sp>
    <dsp:sp modelId="{1EEA0D5B-C059-44E5-A922-A71F250E6862}">
      <dsp:nvSpPr>
        <dsp:cNvPr id="0" name=""/>
        <dsp:cNvSpPr/>
      </dsp:nvSpPr>
      <dsp:spPr>
        <a:xfrm>
          <a:off x="1479" y="22462"/>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طراحی کافی شاپ در مدرسه</a:t>
          </a:r>
          <a:endParaRPr lang="en-US" sz="1050" b="1" kern="1200">
            <a:latin typeface="IRNazanin" panose="02000506000000020002" pitchFamily="2" charset="-78"/>
            <a:cs typeface="B Nazanin" panose="00000400000000000000" pitchFamily="2" charset="-78"/>
          </a:endParaRPr>
        </a:p>
      </dsp:txBody>
      <dsp:txXfrm>
        <a:off x="1479" y="22462"/>
        <a:ext cx="2227589" cy="410768"/>
      </dsp:txXfrm>
    </dsp:sp>
    <dsp:sp modelId="{84BF4E91-0CDE-4FD6-9BB1-395D107417D5}">
      <dsp:nvSpPr>
        <dsp:cNvPr id="0" name=""/>
        <dsp:cNvSpPr/>
      </dsp:nvSpPr>
      <dsp:spPr>
        <a:xfrm>
          <a:off x="1479" y="433230"/>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A10CBCD7-D83E-4235-9A0A-1817D1B023D3}">
      <dsp:nvSpPr>
        <dsp:cNvPr id="0" name=""/>
        <dsp:cNvSpPr/>
      </dsp:nvSpPr>
      <dsp:spPr>
        <a:xfrm>
          <a:off x="1479" y="453769"/>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استفاده از انرژی خورشیدی برای تامین برق</a:t>
          </a:r>
          <a:endParaRPr lang="en-US" sz="1050" b="1" kern="1200">
            <a:latin typeface="IRNazanin" panose="02000506000000020002" pitchFamily="2" charset="-78"/>
            <a:cs typeface="B Nazanin" panose="00000400000000000000" pitchFamily="2" charset="-78"/>
          </a:endParaRPr>
        </a:p>
      </dsp:txBody>
      <dsp:txXfrm>
        <a:off x="1479" y="453769"/>
        <a:ext cx="2227589" cy="410768"/>
      </dsp:txXfrm>
    </dsp:sp>
    <dsp:sp modelId="{6FF6100A-53F9-4AAA-AFC0-360070FD2684}">
      <dsp:nvSpPr>
        <dsp:cNvPr id="0" name=""/>
        <dsp:cNvSpPr/>
      </dsp:nvSpPr>
      <dsp:spPr>
        <a:xfrm>
          <a:off x="1479" y="864537"/>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3BBE32A5-9A93-4A7D-8974-8424CE117BD6}">
      <dsp:nvSpPr>
        <dsp:cNvPr id="0" name=""/>
        <dsp:cNvSpPr/>
      </dsp:nvSpPr>
      <dsp:spPr>
        <a:xfrm>
          <a:off x="1479" y="885076"/>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رعایت ایمنی ساختمان مدرسه</a:t>
          </a:r>
          <a:endParaRPr lang="en-US" sz="1050" b="1" kern="1200">
            <a:latin typeface="IRNazanin" panose="02000506000000020002" pitchFamily="2" charset="-78"/>
            <a:cs typeface="B Nazanin" panose="00000400000000000000" pitchFamily="2" charset="-78"/>
          </a:endParaRPr>
        </a:p>
      </dsp:txBody>
      <dsp:txXfrm>
        <a:off x="1479" y="885076"/>
        <a:ext cx="2227589" cy="410768"/>
      </dsp:txXfrm>
    </dsp:sp>
    <dsp:sp modelId="{EF340ED1-DB39-4BAC-862C-DC8515A2A588}">
      <dsp:nvSpPr>
        <dsp:cNvPr id="0" name=""/>
        <dsp:cNvSpPr/>
      </dsp:nvSpPr>
      <dsp:spPr>
        <a:xfrm>
          <a:off x="1479" y="1295845"/>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45A70B93-A6D8-40FE-86A4-FB541A574098}">
      <dsp:nvSpPr>
        <dsp:cNvPr id="0" name=""/>
        <dsp:cNvSpPr/>
      </dsp:nvSpPr>
      <dsp:spPr>
        <a:xfrm>
          <a:off x="1479" y="1316383"/>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ساخت سرویس بهداشتی مناسب</a:t>
          </a:r>
          <a:endParaRPr lang="en-US" sz="1050" b="1" kern="1200">
            <a:latin typeface="IRNazanin" panose="02000506000000020002" pitchFamily="2" charset="-78"/>
            <a:cs typeface="B Nazanin" panose="00000400000000000000" pitchFamily="2" charset="-78"/>
          </a:endParaRPr>
        </a:p>
      </dsp:txBody>
      <dsp:txXfrm>
        <a:off x="1479" y="1316383"/>
        <a:ext cx="2227589" cy="410768"/>
      </dsp:txXfrm>
    </dsp:sp>
    <dsp:sp modelId="{BA6EEE20-78C7-483D-8046-9A32E30C5778}">
      <dsp:nvSpPr>
        <dsp:cNvPr id="0" name=""/>
        <dsp:cNvSpPr/>
      </dsp:nvSpPr>
      <dsp:spPr>
        <a:xfrm>
          <a:off x="1479" y="1727152"/>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71EB7DF5-072A-4882-8157-C448AA7C60C7}">
      <dsp:nvSpPr>
        <dsp:cNvPr id="0" name=""/>
        <dsp:cNvSpPr/>
      </dsp:nvSpPr>
      <dsp:spPr>
        <a:xfrm>
          <a:off x="1479" y="1747690"/>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استفاده از مولفه‌های حیوان و طبیعت</a:t>
          </a:r>
          <a:endParaRPr lang="en-US" sz="1050" b="1" kern="1200">
            <a:latin typeface="IRNazanin" panose="02000506000000020002" pitchFamily="2" charset="-78"/>
            <a:cs typeface="B Nazanin" panose="00000400000000000000" pitchFamily="2" charset="-78"/>
          </a:endParaRPr>
        </a:p>
      </dsp:txBody>
      <dsp:txXfrm>
        <a:off x="1479" y="1747690"/>
        <a:ext cx="2227589" cy="410768"/>
      </dsp:txXfrm>
    </dsp:sp>
    <dsp:sp modelId="{B776DCA0-B93D-4ACC-AF32-4BDC1F9DFA68}">
      <dsp:nvSpPr>
        <dsp:cNvPr id="0" name=""/>
        <dsp:cNvSpPr/>
      </dsp:nvSpPr>
      <dsp:spPr>
        <a:xfrm>
          <a:off x="1479" y="2158459"/>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8572ECAA-CA0C-49C5-8456-006E476DD287}">
      <dsp:nvSpPr>
        <dsp:cNvPr id="0" name=""/>
        <dsp:cNvSpPr/>
      </dsp:nvSpPr>
      <dsp:spPr>
        <a:xfrm>
          <a:off x="528593" y="2190339"/>
          <a:ext cx="1198287" cy="4438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ساخت سالن ورزشی</a:t>
          </a:r>
          <a:endParaRPr lang="en-US" sz="1050" b="1" kern="1200">
            <a:latin typeface="IRNazanin" panose="02000506000000020002" pitchFamily="2" charset="-78"/>
            <a:cs typeface="B Nazanin" panose="00000400000000000000" pitchFamily="2" charset="-78"/>
          </a:endParaRPr>
        </a:p>
      </dsp:txBody>
      <dsp:txXfrm>
        <a:off x="528593" y="2190339"/>
        <a:ext cx="1198287" cy="443810"/>
      </dsp:txXfrm>
    </dsp:sp>
    <dsp:sp modelId="{8A61D9A0-5098-494F-840E-EA2A3F6C3119}">
      <dsp:nvSpPr>
        <dsp:cNvPr id="0" name=""/>
        <dsp:cNvSpPr/>
      </dsp:nvSpPr>
      <dsp:spPr>
        <a:xfrm>
          <a:off x="1479" y="2622808"/>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7D3C4876-CEC7-476E-AB3D-EF52EE9E6C04}">
      <dsp:nvSpPr>
        <dsp:cNvPr id="0" name=""/>
        <dsp:cNvSpPr/>
      </dsp:nvSpPr>
      <dsp:spPr>
        <a:xfrm>
          <a:off x="1479" y="2643347"/>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قابلیت استفاده از ابزار هوشمند</a:t>
          </a:r>
          <a:endParaRPr lang="en-US" sz="1050" b="1" kern="1200">
            <a:latin typeface="IRNazanin" panose="02000506000000020002" pitchFamily="2" charset="-78"/>
            <a:cs typeface="B Nazanin" panose="00000400000000000000" pitchFamily="2" charset="-78"/>
          </a:endParaRPr>
        </a:p>
      </dsp:txBody>
      <dsp:txXfrm>
        <a:off x="1479" y="2643347"/>
        <a:ext cx="2227589" cy="410768"/>
      </dsp:txXfrm>
    </dsp:sp>
    <dsp:sp modelId="{E5DAF9C6-71D9-4381-9142-9F17B557ED4A}">
      <dsp:nvSpPr>
        <dsp:cNvPr id="0" name=""/>
        <dsp:cNvSpPr/>
      </dsp:nvSpPr>
      <dsp:spPr>
        <a:xfrm>
          <a:off x="1479" y="3054115"/>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0404BF82-EBA6-453B-B690-F48114BFB4A7}">
      <dsp:nvSpPr>
        <dsp:cNvPr id="0" name=""/>
        <dsp:cNvSpPr/>
      </dsp:nvSpPr>
      <dsp:spPr>
        <a:xfrm>
          <a:off x="1479" y="3074654"/>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چیدمان گرد مبلمان کلاس و مناسب فعالیت‌های گروهی</a:t>
          </a:r>
          <a:endParaRPr lang="en-US" sz="1050" b="1" kern="1200">
            <a:latin typeface="IRNazanin" panose="02000506000000020002" pitchFamily="2" charset="-78"/>
            <a:cs typeface="B Nazanin" panose="00000400000000000000" pitchFamily="2" charset="-78"/>
          </a:endParaRPr>
        </a:p>
      </dsp:txBody>
      <dsp:txXfrm>
        <a:off x="1479" y="3074654"/>
        <a:ext cx="2227589" cy="410768"/>
      </dsp:txXfrm>
    </dsp:sp>
    <dsp:sp modelId="{C15200DA-5E15-425D-96DA-24C332F07239}">
      <dsp:nvSpPr>
        <dsp:cNvPr id="0" name=""/>
        <dsp:cNvSpPr/>
      </dsp:nvSpPr>
      <dsp:spPr>
        <a:xfrm>
          <a:off x="1479" y="3485423"/>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CE313087-4DC0-4E78-B5AC-99BBDB3131CA}">
      <dsp:nvSpPr>
        <dsp:cNvPr id="0" name=""/>
        <dsp:cNvSpPr/>
      </dsp:nvSpPr>
      <dsp:spPr>
        <a:xfrm>
          <a:off x="1479" y="3505961"/>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کلاس‌های موضوعی/کارگاهی</a:t>
          </a:r>
          <a:endParaRPr lang="en-US" sz="1050" b="1" kern="1200">
            <a:latin typeface="IRNazanin" panose="02000506000000020002" pitchFamily="2" charset="-78"/>
            <a:cs typeface="B Nazanin" panose="00000400000000000000" pitchFamily="2" charset="-78"/>
          </a:endParaRPr>
        </a:p>
      </dsp:txBody>
      <dsp:txXfrm>
        <a:off x="1479" y="3505961"/>
        <a:ext cx="2227589" cy="410768"/>
      </dsp:txXfrm>
    </dsp:sp>
    <dsp:sp modelId="{E021BB53-B9E5-405D-BBEC-457D7A98605B}">
      <dsp:nvSpPr>
        <dsp:cNvPr id="0" name=""/>
        <dsp:cNvSpPr/>
      </dsp:nvSpPr>
      <dsp:spPr>
        <a:xfrm>
          <a:off x="1479" y="3916730"/>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498063-1D05-4EDC-918D-C46C15B5562B}">
      <dsp:nvSpPr>
        <dsp:cNvPr id="0" name=""/>
        <dsp:cNvSpPr/>
      </dsp:nvSpPr>
      <dsp:spPr>
        <a:xfrm>
          <a:off x="4067431" y="1678158"/>
          <a:ext cx="1060735" cy="530367"/>
        </a:xfrm>
        <a:prstGeom prst="roundRect">
          <a:avLst>
            <a:gd name="adj" fmla="val 10000"/>
          </a:avLst>
        </a:prstGeom>
        <a:solidFill>
          <a:srgbClr val="C00000"/>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شایستگی‌های دانش‌محور</a:t>
          </a:r>
          <a:endParaRPr lang="en-US" sz="1300" b="1" kern="1200">
            <a:latin typeface="IRNazanin" panose="02000506000000020002" pitchFamily="2" charset="-78"/>
            <a:cs typeface="B Nazanin" panose="00000400000000000000" pitchFamily="2" charset="-78"/>
          </a:endParaRPr>
        </a:p>
      </dsp:txBody>
      <dsp:txXfrm>
        <a:off x="4082965" y="1693692"/>
        <a:ext cx="1029667" cy="499299"/>
      </dsp:txXfrm>
    </dsp:sp>
    <dsp:sp modelId="{F60533D6-9649-41AD-8B0A-38060FAF9E94}">
      <dsp:nvSpPr>
        <dsp:cNvPr id="0" name=""/>
        <dsp:cNvSpPr/>
      </dsp:nvSpPr>
      <dsp:spPr>
        <a:xfrm rot="14267007">
          <a:off x="3402580" y="1560387"/>
          <a:ext cx="867317" cy="32124"/>
        </a:xfrm>
        <a:custGeom>
          <a:avLst/>
          <a:gdLst/>
          <a:ahLst/>
          <a:cxnLst/>
          <a:rect l="0" t="0" r="0" b="0"/>
          <a:pathLst>
            <a:path>
              <a:moveTo>
                <a:pt x="0" y="16062"/>
              </a:moveTo>
              <a:lnTo>
                <a:pt x="867317" y="16062"/>
              </a:lnTo>
            </a:path>
          </a:pathLst>
        </a:custGeom>
        <a:noFill/>
        <a:ln w="25400" cap="flat" cmpd="sng" algn="ctr">
          <a:solidFill>
            <a:schemeClr val="accent4">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3814556" y="1554766"/>
        <a:ext cx="43365" cy="43365"/>
      </dsp:txXfrm>
    </dsp:sp>
    <dsp:sp modelId="{FA10408C-4CA4-4EF3-8F8F-B055222BFB0C}">
      <dsp:nvSpPr>
        <dsp:cNvPr id="0" name=""/>
        <dsp:cNvSpPr/>
      </dsp:nvSpPr>
      <dsp:spPr>
        <a:xfrm>
          <a:off x="2544311" y="944373"/>
          <a:ext cx="1060735" cy="530367"/>
        </a:xfrm>
        <a:prstGeom prst="roundRect">
          <a:avLst>
            <a:gd name="adj" fmla="val 10000"/>
          </a:avLst>
        </a:prstGeom>
        <a:solidFill>
          <a:srgbClr val="EF8B47"/>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 صریح</a:t>
          </a:r>
          <a:endParaRPr lang="en-US" sz="1300" b="1" kern="1200">
            <a:latin typeface="IRNazanin" panose="02000506000000020002" pitchFamily="2" charset="-78"/>
            <a:cs typeface="B Nazanin" panose="00000400000000000000" pitchFamily="2" charset="-78"/>
          </a:endParaRPr>
        </a:p>
      </dsp:txBody>
      <dsp:txXfrm>
        <a:off x="2559845" y="959907"/>
        <a:ext cx="1029667" cy="499299"/>
      </dsp:txXfrm>
    </dsp:sp>
    <dsp:sp modelId="{21019296-08A0-419E-A70D-75896C1F2F66}">
      <dsp:nvSpPr>
        <dsp:cNvPr id="0" name=""/>
        <dsp:cNvSpPr/>
      </dsp:nvSpPr>
      <dsp:spPr>
        <a:xfrm rot="14890319">
          <a:off x="1846527" y="721308"/>
          <a:ext cx="1017310" cy="32124"/>
        </a:xfrm>
        <a:custGeom>
          <a:avLst/>
          <a:gdLst/>
          <a:ahLst/>
          <a:cxnLst/>
          <a:rect l="0" t="0" r="0" b="0"/>
          <a:pathLst>
            <a:path>
              <a:moveTo>
                <a:pt x="0" y="16062"/>
              </a:moveTo>
              <a:lnTo>
                <a:pt x="1017310"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29749" y="711937"/>
        <a:ext cx="50865" cy="50865"/>
      </dsp:txXfrm>
    </dsp:sp>
    <dsp:sp modelId="{7C2E77CE-7B89-4C7D-B086-D936C0C04078}">
      <dsp:nvSpPr>
        <dsp:cNvPr id="0" name=""/>
        <dsp:cNvSpPr/>
      </dsp:nvSpPr>
      <dsp:spPr>
        <a:xfrm>
          <a:off x="1105317" y="0"/>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 یادگیری و علوم تربیتی</a:t>
          </a:r>
          <a:endParaRPr lang="en-US" sz="1300" kern="1200">
            <a:latin typeface="IRNazanin" panose="02000506000000020002" pitchFamily="2" charset="-78"/>
            <a:cs typeface="B Nazanin" panose="00000400000000000000" pitchFamily="2" charset="-78"/>
          </a:endParaRPr>
        </a:p>
      </dsp:txBody>
      <dsp:txXfrm>
        <a:off x="1120851" y="15534"/>
        <a:ext cx="1029667" cy="499299"/>
      </dsp:txXfrm>
    </dsp:sp>
    <dsp:sp modelId="{6A783EA9-A4F9-4964-9C33-24A1BE40B919}">
      <dsp:nvSpPr>
        <dsp:cNvPr id="0" name=""/>
        <dsp:cNvSpPr/>
      </dsp:nvSpPr>
      <dsp:spPr>
        <a:xfrm rot="13249114">
          <a:off x="2096048" y="1026705"/>
          <a:ext cx="510321" cy="32124"/>
        </a:xfrm>
        <a:custGeom>
          <a:avLst/>
          <a:gdLst/>
          <a:ahLst/>
          <a:cxnLst/>
          <a:rect l="0" t="0" r="0" b="0"/>
          <a:pathLst>
            <a:path>
              <a:moveTo>
                <a:pt x="0" y="16062"/>
              </a:moveTo>
              <a:lnTo>
                <a:pt x="510321"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38451" y="1030009"/>
        <a:ext cx="25516" cy="25516"/>
      </dsp:txXfrm>
    </dsp:sp>
    <dsp:sp modelId="{97ABB89C-82FE-4FAB-A542-75DB0FB0BB4A}">
      <dsp:nvSpPr>
        <dsp:cNvPr id="0" name=""/>
        <dsp:cNvSpPr/>
      </dsp:nvSpPr>
      <dsp:spPr>
        <a:xfrm>
          <a:off x="1097373" y="610793"/>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 طراحی فضا</a:t>
          </a:r>
        </a:p>
      </dsp:txBody>
      <dsp:txXfrm>
        <a:off x="1112907" y="626327"/>
        <a:ext cx="1029667" cy="499299"/>
      </dsp:txXfrm>
    </dsp:sp>
    <dsp:sp modelId="{F7C95320-826D-4DE2-BB36-966C12D29D10}">
      <dsp:nvSpPr>
        <dsp:cNvPr id="0" name=""/>
        <dsp:cNvSpPr/>
      </dsp:nvSpPr>
      <dsp:spPr>
        <a:xfrm rot="8664892">
          <a:off x="2113766" y="1331666"/>
          <a:ext cx="474887" cy="32124"/>
        </a:xfrm>
        <a:custGeom>
          <a:avLst/>
          <a:gdLst/>
          <a:ahLst/>
          <a:cxnLst/>
          <a:rect l="0" t="0" r="0" b="0"/>
          <a:pathLst>
            <a:path>
              <a:moveTo>
                <a:pt x="0" y="16062"/>
              </a:moveTo>
              <a:lnTo>
                <a:pt x="474887"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39337" y="1335856"/>
        <a:ext cx="23744" cy="23744"/>
      </dsp:txXfrm>
    </dsp:sp>
    <dsp:sp modelId="{E01E81A3-C93E-4754-93FA-A7E246DFA47B}">
      <dsp:nvSpPr>
        <dsp:cNvPr id="0" name=""/>
        <dsp:cNvSpPr/>
      </dsp:nvSpPr>
      <dsp:spPr>
        <a:xfrm>
          <a:off x="1097373" y="1220716"/>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 تخصصی مدیریت آموزشی</a:t>
          </a:r>
          <a:endParaRPr lang="en-US" sz="1300" kern="1200">
            <a:latin typeface="IRNazanin" panose="02000506000000020002" pitchFamily="2" charset="-78"/>
            <a:cs typeface="B Nazanin" panose="00000400000000000000" pitchFamily="2" charset="-78"/>
          </a:endParaRPr>
        </a:p>
      </dsp:txBody>
      <dsp:txXfrm>
        <a:off x="1112907" y="1236250"/>
        <a:ext cx="1029667" cy="499299"/>
      </dsp:txXfrm>
    </dsp:sp>
    <dsp:sp modelId="{C8BAF3EF-B458-4A52-9F61-9B7EFA71D022}">
      <dsp:nvSpPr>
        <dsp:cNvPr id="0" name=""/>
        <dsp:cNvSpPr/>
      </dsp:nvSpPr>
      <dsp:spPr>
        <a:xfrm rot="6812752">
          <a:off x="1867831" y="1636627"/>
          <a:ext cx="966757" cy="32124"/>
        </a:xfrm>
        <a:custGeom>
          <a:avLst/>
          <a:gdLst/>
          <a:ahLst/>
          <a:cxnLst/>
          <a:rect l="0" t="0" r="0" b="0"/>
          <a:pathLst>
            <a:path>
              <a:moveTo>
                <a:pt x="0" y="16062"/>
              </a:moveTo>
              <a:lnTo>
                <a:pt x="966757"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27040" y="1628521"/>
        <a:ext cx="48337" cy="48337"/>
      </dsp:txXfrm>
    </dsp:sp>
    <dsp:sp modelId="{D3319D30-8F20-43C5-9353-1FE20D373DEF}">
      <dsp:nvSpPr>
        <dsp:cNvPr id="0" name=""/>
        <dsp:cNvSpPr/>
      </dsp:nvSpPr>
      <dsp:spPr>
        <a:xfrm>
          <a:off x="1097373" y="1830638"/>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دانش‌های فرارشته‌ای</a:t>
          </a:r>
          <a:endParaRPr lang="en-US" sz="1300" kern="1200">
            <a:latin typeface="IRNazanin" panose="02000506000000020002" pitchFamily="2" charset="-78"/>
            <a:cs typeface="B Nazanin" panose="00000400000000000000" pitchFamily="2" charset="-78"/>
          </a:endParaRPr>
        </a:p>
      </dsp:txBody>
      <dsp:txXfrm>
        <a:off x="1112907" y="1846172"/>
        <a:ext cx="1029667" cy="499299"/>
      </dsp:txXfrm>
    </dsp:sp>
    <dsp:sp modelId="{A2DFB5C9-47D5-4F8B-9AA1-677F59DC0BFA}">
      <dsp:nvSpPr>
        <dsp:cNvPr id="0" name=""/>
        <dsp:cNvSpPr/>
      </dsp:nvSpPr>
      <dsp:spPr>
        <a:xfrm rot="7489468">
          <a:off x="3337048" y="2308916"/>
          <a:ext cx="929794" cy="32124"/>
        </a:xfrm>
        <a:custGeom>
          <a:avLst/>
          <a:gdLst/>
          <a:ahLst/>
          <a:cxnLst/>
          <a:rect l="0" t="0" r="0" b="0"/>
          <a:pathLst>
            <a:path>
              <a:moveTo>
                <a:pt x="0" y="16062"/>
              </a:moveTo>
              <a:lnTo>
                <a:pt x="929794" y="16062"/>
              </a:lnTo>
            </a:path>
          </a:pathLst>
        </a:custGeom>
        <a:noFill/>
        <a:ln w="25400" cap="flat" cmpd="sng" algn="ctr">
          <a:solidFill>
            <a:schemeClr val="accent4">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3778700" y="2301733"/>
        <a:ext cx="46489" cy="46489"/>
      </dsp:txXfrm>
    </dsp:sp>
    <dsp:sp modelId="{8211C508-6251-4259-842F-80F350A558EA}">
      <dsp:nvSpPr>
        <dsp:cNvPr id="0" name=""/>
        <dsp:cNvSpPr/>
      </dsp:nvSpPr>
      <dsp:spPr>
        <a:xfrm>
          <a:off x="2475724" y="2441431"/>
          <a:ext cx="1060735" cy="530367"/>
        </a:xfrm>
        <a:prstGeom prst="roundRect">
          <a:avLst>
            <a:gd name="adj" fmla="val 10000"/>
          </a:avLst>
        </a:prstGeom>
        <a:solidFill>
          <a:srgbClr val="EF8B47"/>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 ضمنی</a:t>
          </a:r>
          <a:endParaRPr lang="en-US" sz="1300" b="1" kern="1200">
            <a:latin typeface="IRNazanin" panose="02000506000000020002" pitchFamily="2" charset="-78"/>
            <a:cs typeface="B Nazanin" panose="00000400000000000000" pitchFamily="2" charset="-78"/>
          </a:endParaRPr>
        </a:p>
      </dsp:txBody>
      <dsp:txXfrm>
        <a:off x="2491258" y="2456965"/>
        <a:ext cx="1029667" cy="499299"/>
      </dsp:txXfrm>
    </dsp:sp>
    <dsp:sp modelId="{8DE89A33-9927-4309-87F8-1D1090D03B21}">
      <dsp:nvSpPr>
        <dsp:cNvPr id="0" name=""/>
        <dsp:cNvSpPr/>
      </dsp:nvSpPr>
      <dsp:spPr>
        <a:xfrm rot="10809414">
          <a:off x="2158107" y="2690118"/>
          <a:ext cx="317617" cy="32124"/>
        </a:xfrm>
        <a:custGeom>
          <a:avLst/>
          <a:gdLst/>
          <a:ahLst/>
          <a:cxnLst/>
          <a:rect l="0" t="0" r="0" b="0"/>
          <a:pathLst>
            <a:path>
              <a:moveTo>
                <a:pt x="0" y="16062"/>
              </a:moveTo>
              <a:lnTo>
                <a:pt x="317617"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08975" y="2698240"/>
        <a:ext cx="15880" cy="15880"/>
      </dsp:txXfrm>
    </dsp:sp>
    <dsp:sp modelId="{4806E428-B08D-4CE1-A029-D91438270A2E}">
      <dsp:nvSpPr>
        <dsp:cNvPr id="0" name=""/>
        <dsp:cNvSpPr/>
      </dsp:nvSpPr>
      <dsp:spPr>
        <a:xfrm>
          <a:off x="1097373" y="2440561"/>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0" kern="1200">
              <a:latin typeface="IRNazanin" panose="02000506000000020002" pitchFamily="2" charset="-78"/>
              <a:cs typeface="B Nazanin" panose="00000400000000000000" pitchFamily="2" charset="-78"/>
            </a:rPr>
            <a:t>تجربه‌ی پست‌های مختلف آموزشی</a:t>
          </a:r>
          <a:endParaRPr lang="en-US" sz="1300" b="0" kern="1200">
            <a:latin typeface="IRNazanin" panose="02000506000000020002" pitchFamily="2" charset="-78"/>
            <a:cs typeface="B Nazanin" panose="00000400000000000000" pitchFamily="2" charset="-78"/>
          </a:endParaRPr>
        </a:p>
      </dsp:txBody>
      <dsp:txXfrm>
        <a:off x="1112907" y="2456095"/>
        <a:ext cx="1029667" cy="49929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44F030-42A4-48A7-89CF-1058955EA2EC}">
      <dsp:nvSpPr>
        <dsp:cNvPr id="0" name=""/>
        <dsp:cNvSpPr/>
      </dsp:nvSpPr>
      <dsp:spPr>
        <a:xfrm>
          <a:off x="1855589" y="712589"/>
          <a:ext cx="1775221" cy="1775221"/>
        </a:xfrm>
        <a:prstGeom prst="ellipse">
          <a:avLst/>
        </a:prstGeom>
        <a:gradFill rotWithShape="0">
          <a:gsLst>
            <a:gs pos="0">
              <a:schemeClr val="accent2">
                <a:alpha val="50000"/>
                <a:hueOff val="0"/>
                <a:satOff val="0"/>
                <a:lumOff val="0"/>
                <a:alphaOff val="0"/>
                <a:shade val="51000"/>
                <a:satMod val="130000"/>
              </a:schemeClr>
            </a:gs>
            <a:gs pos="80000">
              <a:schemeClr val="accent2">
                <a:alpha val="50000"/>
                <a:hueOff val="0"/>
                <a:satOff val="0"/>
                <a:lumOff val="0"/>
                <a:alphaOff val="0"/>
                <a:shade val="93000"/>
                <a:satMod val="130000"/>
              </a:schemeClr>
            </a:gs>
            <a:gs pos="100000">
              <a:schemeClr val="accent2">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fa-IR" sz="1500" b="1" kern="1200">
              <a:latin typeface="IRNazanin" panose="02000506000000020002" pitchFamily="2" charset="-78"/>
              <a:cs typeface="B Nazanin" panose="00000400000000000000" pitchFamily="2" charset="-78"/>
            </a:rPr>
            <a:t>موانع و محدودیت‌ها </a:t>
          </a:r>
          <a:endParaRPr lang="en-US" sz="1500" b="1" kern="1200">
            <a:latin typeface="IRNazanin" panose="02000506000000020002" pitchFamily="2" charset="-78"/>
            <a:cs typeface="B Nazanin" panose="00000400000000000000" pitchFamily="2" charset="-78"/>
          </a:endParaRPr>
        </a:p>
      </dsp:txBody>
      <dsp:txXfrm>
        <a:off x="2115564" y="972564"/>
        <a:ext cx="1255271" cy="1255271"/>
      </dsp:txXfrm>
    </dsp:sp>
    <dsp:sp modelId="{69DFAD61-B44D-4F9B-B700-6010026B37A6}">
      <dsp:nvSpPr>
        <dsp:cNvPr id="0" name=""/>
        <dsp:cNvSpPr/>
      </dsp:nvSpPr>
      <dsp:spPr>
        <a:xfrm>
          <a:off x="2299394" y="316"/>
          <a:ext cx="887610" cy="887610"/>
        </a:xfrm>
        <a:prstGeom prst="ellipse">
          <a:avLst/>
        </a:prstGeom>
        <a:gradFill rotWithShape="0">
          <a:gsLst>
            <a:gs pos="0">
              <a:schemeClr val="accent3">
                <a:alpha val="50000"/>
                <a:hueOff val="0"/>
                <a:satOff val="0"/>
                <a:lumOff val="0"/>
                <a:alphaOff val="0"/>
                <a:shade val="51000"/>
                <a:satMod val="130000"/>
              </a:schemeClr>
            </a:gs>
            <a:gs pos="80000">
              <a:schemeClr val="accent3">
                <a:alpha val="50000"/>
                <a:hueOff val="0"/>
                <a:satOff val="0"/>
                <a:lumOff val="0"/>
                <a:alphaOff val="0"/>
                <a:shade val="93000"/>
                <a:satMod val="130000"/>
              </a:schemeClr>
            </a:gs>
            <a:gs pos="100000">
              <a:schemeClr val="accent3">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موانع ساختاری</a:t>
          </a:r>
          <a:endParaRPr lang="en-US" sz="1300" b="1" kern="1200">
            <a:latin typeface="IRNazanin" panose="02000506000000020002" pitchFamily="2" charset="-78"/>
            <a:cs typeface="B Nazanin" panose="00000400000000000000" pitchFamily="2" charset="-78"/>
          </a:endParaRPr>
        </a:p>
      </dsp:txBody>
      <dsp:txXfrm>
        <a:off x="2429381" y="130303"/>
        <a:ext cx="627636" cy="627636"/>
      </dsp:txXfrm>
    </dsp:sp>
    <dsp:sp modelId="{A9252C19-F958-4708-A640-D39720F9FC59}">
      <dsp:nvSpPr>
        <dsp:cNvPr id="0" name=""/>
        <dsp:cNvSpPr/>
      </dsp:nvSpPr>
      <dsp:spPr>
        <a:xfrm>
          <a:off x="3455472" y="1156394"/>
          <a:ext cx="887610" cy="887610"/>
        </a:xfrm>
        <a:prstGeom prst="ellipse">
          <a:avLst/>
        </a:prstGeom>
        <a:gradFill rotWithShape="0">
          <a:gsLst>
            <a:gs pos="0">
              <a:schemeClr val="accent4">
                <a:alpha val="50000"/>
                <a:hueOff val="0"/>
                <a:satOff val="0"/>
                <a:lumOff val="0"/>
                <a:alphaOff val="0"/>
                <a:shade val="51000"/>
                <a:satMod val="130000"/>
              </a:schemeClr>
            </a:gs>
            <a:gs pos="80000">
              <a:schemeClr val="accent4">
                <a:alpha val="50000"/>
                <a:hueOff val="0"/>
                <a:satOff val="0"/>
                <a:lumOff val="0"/>
                <a:alphaOff val="0"/>
                <a:shade val="93000"/>
                <a:satMod val="130000"/>
              </a:schemeClr>
            </a:gs>
            <a:gs pos="100000">
              <a:schemeClr val="accent4">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cs typeface="B Nazanin" panose="00000400000000000000" pitchFamily="2" charset="-78"/>
            </a:rPr>
            <a:t>موانع مالی</a:t>
          </a:r>
          <a:endParaRPr lang="en-US" sz="1300" b="1" kern="1200">
            <a:cs typeface="B Nazanin" panose="00000400000000000000" pitchFamily="2" charset="-78"/>
          </a:endParaRPr>
        </a:p>
      </dsp:txBody>
      <dsp:txXfrm>
        <a:off x="3585459" y="1286381"/>
        <a:ext cx="627636" cy="627636"/>
      </dsp:txXfrm>
    </dsp:sp>
    <dsp:sp modelId="{F33EA9F8-9294-4CBE-A2D3-84E9D452EE88}">
      <dsp:nvSpPr>
        <dsp:cNvPr id="0" name=""/>
        <dsp:cNvSpPr/>
      </dsp:nvSpPr>
      <dsp:spPr>
        <a:xfrm>
          <a:off x="2299394" y="2312472"/>
          <a:ext cx="887610" cy="887610"/>
        </a:xfrm>
        <a:prstGeom prst="ellipse">
          <a:avLst/>
        </a:prstGeom>
        <a:gradFill rotWithShape="0">
          <a:gsLst>
            <a:gs pos="0">
              <a:schemeClr val="accent5">
                <a:alpha val="50000"/>
                <a:hueOff val="0"/>
                <a:satOff val="0"/>
                <a:lumOff val="0"/>
                <a:alphaOff val="0"/>
                <a:shade val="51000"/>
                <a:satMod val="130000"/>
              </a:schemeClr>
            </a:gs>
            <a:gs pos="80000">
              <a:schemeClr val="accent5">
                <a:alpha val="50000"/>
                <a:hueOff val="0"/>
                <a:satOff val="0"/>
                <a:lumOff val="0"/>
                <a:alphaOff val="0"/>
                <a:shade val="93000"/>
                <a:satMod val="130000"/>
              </a:schemeClr>
            </a:gs>
            <a:gs pos="100000">
              <a:schemeClr val="accent5">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موانع فرهنگی</a:t>
          </a:r>
          <a:endParaRPr lang="en-US" sz="1300" b="1" kern="1200">
            <a:latin typeface="IRNazanin" panose="02000506000000020002" pitchFamily="2" charset="-78"/>
            <a:cs typeface="B Nazanin" panose="00000400000000000000" pitchFamily="2" charset="-78"/>
          </a:endParaRPr>
        </a:p>
      </dsp:txBody>
      <dsp:txXfrm>
        <a:off x="2429381" y="2442459"/>
        <a:ext cx="627636" cy="627636"/>
      </dsp:txXfrm>
    </dsp:sp>
    <dsp:sp modelId="{01DA7300-EE49-4688-891D-B1D5ACB88237}">
      <dsp:nvSpPr>
        <dsp:cNvPr id="0" name=""/>
        <dsp:cNvSpPr/>
      </dsp:nvSpPr>
      <dsp:spPr>
        <a:xfrm>
          <a:off x="1143316" y="1156394"/>
          <a:ext cx="887610" cy="887610"/>
        </a:xfrm>
        <a:prstGeom prst="ellipse">
          <a:avLst/>
        </a:prstGeom>
        <a:gradFill rotWithShape="0">
          <a:gsLst>
            <a:gs pos="0">
              <a:schemeClr val="accent6">
                <a:alpha val="50000"/>
                <a:hueOff val="0"/>
                <a:satOff val="0"/>
                <a:lumOff val="0"/>
                <a:alphaOff val="0"/>
                <a:shade val="51000"/>
                <a:satMod val="130000"/>
              </a:schemeClr>
            </a:gs>
            <a:gs pos="80000">
              <a:schemeClr val="accent6">
                <a:alpha val="50000"/>
                <a:hueOff val="0"/>
                <a:satOff val="0"/>
                <a:lumOff val="0"/>
                <a:alphaOff val="0"/>
                <a:shade val="93000"/>
                <a:satMod val="130000"/>
              </a:schemeClr>
            </a:gs>
            <a:gs pos="100000">
              <a:schemeClr val="accent6">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نبود فناوری</a:t>
          </a:r>
          <a:endParaRPr lang="en-US" sz="1300" b="1" kern="1200">
            <a:latin typeface="IRNazanin" panose="02000506000000020002" pitchFamily="2" charset="-78"/>
            <a:cs typeface="B Nazanin" panose="00000400000000000000" pitchFamily="2" charset="-78"/>
          </a:endParaRPr>
        </a:p>
      </dsp:txBody>
      <dsp:txXfrm>
        <a:off x="1273303" y="1286381"/>
        <a:ext cx="627636" cy="627636"/>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66E64C-5101-41BE-B58C-BD698B45CF27}">
      <dsp:nvSpPr>
        <dsp:cNvPr id="0" name=""/>
        <dsp:cNvSpPr/>
      </dsp:nvSpPr>
      <dsp:spPr>
        <a:xfrm>
          <a:off x="1389858" y="389554"/>
          <a:ext cx="2563332" cy="2563332"/>
        </a:xfrm>
        <a:prstGeom prst="blockArc">
          <a:avLst>
            <a:gd name="adj1" fmla="val 12600000"/>
            <a:gd name="adj2" fmla="val 16200000"/>
            <a:gd name="adj3" fmla="val 4507"/>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028702E-2E8C-44B5-A4F4-43467B435096}">
      <dsp:nvSpPr>
        <dsp:cNvPr id="0" name=""/>
        <dsp:cNvSpPr/>
      </dsp:nvSpPr>
      <dsp:spPr>
        <a:xfrm>
          <a:off x="1389858" y="389554"/>
          <a:ext cx="2563332" cy="2563332"/>
        </a:xfrm>
        <a:prstGeom prst="blockArc">
          <a:avLst>
            <a:gd name="adj1" fmla="val 9000000"/>
            <a:gd name="adj2" fmla="val 12600000"/>
            <a:gd name="adj3" fmla="val 4507"/>
          </a:avLst>
        </a:prstGeom>
        <a:solidFill>
          <a:schemeClr val="accent4">
            <a:hueOff val="-3571816"/>
            <a:satOff val="21519"/>
            <a:lumOff val="172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3848C3D-50B8-4BA5-BBCB-7D2929426C3F}">
      <dsp:nvSpPr>
        <dsp:cNvPr id="0" name=""/>
        <dsp:cNvSpPr/>
      </dsp:nvSpPr>
      <dsp:spPr>
        <a:xfrm>
          <a:off x="1389858" y="389554"/>
          <a:ext cx="2563332" cy="2563332"/>
        </a:xfrm>
        <a:prstGeom prst="blockArc">
          <a:avLst>
            <a:gd name="adj1" fmla="val 5400000"/>
            <a:gd name="adj2" fmla="val 9000000"/>
            <a:gd name="adj3" fmla="val 4507"/>
          </a:avLst>
        </a:prstGeom>
        <a:solidFill>
          <a:schemeClr val="accent4">
            <a:hueOff val="-2678862"/>
            <a:satOff val="16139"/>
            <a:lumOff val="129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D4492FA-13E2-4F1F-BC99-3EA97C468ACC}">
      <dsp:nvSpPr>
        <dsp:cNvPr id="0" name=""/>
        <dsp:cNvSpPr/>
      </dsp:nvSpPr>
      <dsp:spPr>
        <a:xfrm>
          <a:off x="1389858" y="389554"/>
          <a:ext cx="2563332" cy="2563332"/>
        </a:xfrm>
        <a:prstGeom prst="blockArc">
          <a:avLst>
            <a:gd name="adj1" fmla="val 1800000"/>
            <a:gd name="adj2" fmla="val 5400000"/>
            <a:gd name="adj3" fmla="val 4507"/>
          </a:avLst>
        </a:prstGeom>
        <a:solidFill>
          <a:schemeClr val="accent4">
            <a:hueOff val="-1785908"/>
            <a:satOff val="10760"/>
            <a:lumOff val="86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B4647E1-9B1B-40B8-A6C0-FE50CD0C514F}">
      <dsp:nvSpPr>
        <dsp:cNvPr id="0" name=""/>
        <dsp:cNvSpPr/>
      </dsp:nvSpPr>
      <dsp:spPr>
        <a:xfrm>
          <a:off x="1389858" y="389554"/>
          <a:ext cx="2563332" cy="2563332"/>
        </a:xfrm>
        <a:prstGeom prst="blockArc">
          <a:avLst>
            <a:gd name="adj1" fmla="val 19800000"/>
            <a:gd name="adj2" fmla="val 1800000"/>
            <a:gd name="adj3" fmla="val 4507"/>
          </a:avLst>
        </a:prstGeom>
        <a:solidFill>
          <a:schemeClr val="accent4">
            <a:hueOff val="-892954"/>
            <a:satOff val="5380"/>
            <a:lumOff val="43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B70D283-7E29-45ED-8652-7F3170FECEDB}">
      <dsp:nvSpPr>
        <dsp:cNvPr id="0" name=""/>
        <dsp:cNvSpPr/>
      </dsp:nvSpPr>
      <dsp:spPr>
        <a:xfrm>
          <a:off x="1389858" y="389554"/>
          <a:ext cx="2563332" cy="2563332"/>
        </a:xfrm>
        <a:prstGeom prst="blockArc">
          <a:avLst>
            <a:gd name="adj1" fmla="val 16200000"/>
            <a:gd name="adj2" fmla="val 19800000"/>
            <a:gd name="adj3" fmla="val 4507"/>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6CBF530-99C8-4462-B9B3-8FCF3D8F475D}">
      <dsp:nvSpPr>
        <dsp:cNvPr id="0" name=""/>
        <dsp:cNvSpPr/>
      </dsp:nvSpPr>
      <dsp:spPr>
        <a:xfrm>
          <a:off x="2098521" y="1098217"/>
          <a:ext cx="1146006" cy="1146006"/>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fa-IR" sz="1500" b="1" kern="1200">
              <a:latin typeface="IRNazanin" panose="02000506000000020002" pitchFamily="2" charset="-78"/>
              <a:cs typeface="B Nazanin" panose="00000400000000000000" pitchFamily="2" charset="-78"/>
            </a:rPr>
            <a:t>موانع ساختاری</a:t>
          </a:r>
          <a:endParaRPr lang="en-US" sz="1500" b="1" kern="1200">
            <a:latin typeface="IRNazanin" panose="02000506000000020002" pitchFamily="2" charset="-78"/>
            <a:cs typeface="B Nazanin" panose="00000400000000000000" pitchFamily="2" charset="-78"/>
          </a:endParaRPr>
        </a:p>
      </dsp:txBody>
      <dsp:txXfrm>
        <a:off x="2266350" y="1266046"/>
        <a:ext cx="810348" cy="810348"/>
      </dsp:txXfrm>
    </dsp:sp>
    <dsp:sp modelId="{6A9B3ADC-BCB8-40FC-A4C5-336FA308151C}">
      <dsp:nvSpPr>
        <dsp:cNvPr id="0" name=""/>
        <dsp:cNvSpPr/>
      </dsp:nvSpPr>
      <dsp:spPr>
        <a:xfrm>
          <a:off x="2244932" y="-14383"/>
          <a:ext cx="853184" cy="865634"/>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نبود اختیار کافی برای مدیران</a:t>
          </a:r>
          <a:endParaRPr lang="en-US" sz="1050" b="1" kern="1200">
            <a:latin typeface="IRNazanin" panose="02000506000000020002" pitchFamily="2" charset="-78"/>
            <a:cs typeface="B Nazanin" panose="00000400000000000000" pitchFamily="2" charset="-78"/>
          </a:endParaRPr>
        </a:p>
      </dsp:txBody>
      <dsp:txXfrm>
        <a:off x="2369878" y="112386"/>
        <a:ext cx="603292" cy="612096"/>
      </dsp:txXfrm>
    </dsp:sp>
    <dsp:sp modelId="{8DA95D57-6F98-4874-A301-95BD3EFF7B6C}">
      <dsp:nvSpPr>
        <dsp:cNvPr id="0" name=""/>
        <dsp:cNvSpPr/>
      </dsp:nvSpPr>
      <dsp:spPr>
        <a:xfrm>
          <a:off x="3299967" y="594052"/>
          <a:ext cx="913005" cy="901549"/>
        </a:xfrm>
        <a:prstGeom prst="ellipse">
          <a:avLst/>
        </a:prstGeom>
        <a:solidFill>
          <a:schemeClr val="accent4">
            <a:hueOff val="-892954"/>
            <a:satOff val="5380"/>
            <a:lumOff val="43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قوانین </a:t>
          </a:r>
        </a:p>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دست و پاگیر </a:t>
          </a:r>
        </a:p>
      </dsp:txBody>
      <dsp:txXfrm>
        <a:off x="3433673" y="726081"/>
        <a:ext cx="645593" cy="637491"/>
      </dsp:txXfrm>
    </dsp:sp>
    <dsp:sp modelId="{38744C6B-F09F-442D-B2AF-57E44DF915CF}">
      <dsp:nvSpPr>
        <dsp:cNvPr id="0" name=""/>
        <dsp:cNvSpPr/>
      </dsp:nvSpPr>
      <dsp:spPr>
        <a:xfrm>
          <a:off x="3355367" y="1896511"/>
          <a:ext cx="802204" cy="802204"/>
        </a:xfrm>
        <a:prstGeom prst="ellipse">
          <a:avLst/>
        </a:prstGeom>
        <a:solidFill>
          <a:schemeClr val="accent4">
            <a:hueOff val="-1785908"/>
            <a:satOff val="10760"/>
            <a:lumOff val="86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عدم حرفه‌مندی در انتخاب و انتصاب مدیران </a:t>
          </a:r>
          <a:endParaRPr lang="en-US" sz="800" b="1" kern="1200">
            <a:latin typeface="IRNazanin" panose="02000506000000020002" pitchFamily="2" charset="-78"/>
            <a:cs typeface="B Nazanin" panose="00000400000000000000" pitchFamily="2" charset="-78"/>
          </a:endParaRPr>
        </a:p>
      </dsp:txBody>
      <dsp:txXfrm>
        <a:off x="3472847" y="2013991"/>
        <a:ext cx="567244" cy="567244"/>
      </dsp:txXfrm>
    </dsp:sp>
    <dsp:sp modelId="{FAC4CF4B-D6AD-4125-8841-86C06B896E84}">
      <dsp:nvSpPr>
        <dsp:cNvPr id="0" name=""/>
        <dsp:cNvSpPr/>
      </dsp:nvSpPr>
      <dsp:spPr>
        <a:xfrm>
          <a:off x="2270422" y="2522905"/>
          <a:ext cx="802204" cy="802204"/>
        </a:xfrm>
        <a:prstGeom prst="ellipse">
          <a:avLst/>
        </a:prstGeom>
        <a:solidFill>
          <a:schemeClr val="accent4">
            <a:hueOff val="-2678862"/>
            <a:satOff val="16139"/>
            <a:lumOff val="129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cs typeface="B Nazanin" panose="00000400000000000000" pitchFamily="2" charset="-78"/>
            </a:rPr>
            <a:t>گستردگی نقش مدیر</a:t>
          </a:r>
          <a:endParaRPr lang="en-US" sz="1200" b="1" kern="1200">
            <a:cs typeface="B Nazanin" panose="00000400000000000000" pitchFamily="2" charset="-78"/>
          </a:endParaRPr>
        </a:p>
      </dsp:txBody>
      <dsp:txXfrm>
        <a:off x="2387902" y="2640385"/>
        <a:ext cx="567244" cy="567244"/>
      </dsp:txXfrm>
    </dsp:sp>
    <dsp:sp modelId="{DE3075CB-10EC-41AC-958E-D574AFD5D0F9}">
      <dsp:nvSpPr>
        <dsp:cNvPr id="0" name=""/>
        <dsp:cNvSpPr/>
      </dsp:nvSpPr>
      <dsp:spPr>
        <a:xfrm>
          <a:off x="1138772" y="1849145"/>
          <a:ext cx="895613" cy="896936"/>
        </a:xfrm>
        <a:prstGeom prst="ellipse">
          <a:avLst/>
        </a:prstGeom>
        <a:solidFill>
          <a:schemeClr val="accent4">
            <a:hueOff val="-3571816"/>
            <a:satOff val="21519"/>
            <a:lumOff val="1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22275" rtl="1">
            <a:lnSpc>
              <a:spcPct val="90000"/>
            </a:lnSpc>
            <a:spcBef>
              <a:spcPct val="0"/>
            </a:spcBef>
            <a:spcAft>
              <a:spcPct val="35000"/>
            </a:spcAft>
            <a:buNone/>
          </a:pPr>
          <a:r>
            <a:rPr lang="fa-IR" sz="950" b="1" kern="1200">
              <a:latin typeface="IRNazanin" panose="02000506000000020002" pitchFamily="2" charset="-78"/>
              <a:cs typeface="B Nazanin" panose="00000400000000000000" pitchFamily="2" charset="-78"/>
            </a:rPr>
            <a:t>بازی ندادن مدیر در طراحی ساختمان مدرسه</a:t>
          </a:r>
          <a:endParaRPr lang="en-US" sz="950" b="1" kern="1200">
            <a:latin typeface="IRNazanin" panose="02000506000000020002" pitchFamily="2" charset="-78"/>
            <a:cs typeface="B Nazanin" panose="00000400000000000000" pitchFamily="2" charset="-78"/>
          </a:endParaRPr>
        </a:p>
      </dsp:txBody>
      <dsp:txXfrm>
        <a:off x="1269931" y="1980498"/>
        <a:ext cx="633295" cy="634230"/>
      </dsp:txXfrm>
    </dsp:sp>
    <dsp:sp modelId="{2FD89B1F-1706-4D9D-B0BE-141A85AB9925}">
      <dsp:nvSpPr>
        <dsp:cNvPr id="0" name=""/>
        <dsp:cNvSpPr/>
      </dsp:nvSpPr>
      <dsp:spPr>
        <a:xfrm>
          <a:off x="1133317" y="583166"/>
          <a:ext cx="906523" cy="923321"/>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ضعف مدیریت آموزش و پرورش</a:t>
          </a:r>
          <a:endParaRPr lang="en-US" sz="1050" b="1" kern="1200">
            <a:latin typeface="IRNazanin" panose="02000506000000020002" pitchFamily="2" charset="-78"/>
            <a:cs typeface="B Nazanin" panose="00000400000000000000" pitchFamily="2" charset="-78"/>
          </a:endParaRPr>
        </a:p>
      </dsp:txBody>
      <dsp:txXfrm>
        <a:off x="1266074" y="718383"/>
        <a:ext cx="641009" cy="65288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0E68B2-10AC-4AB1-B63D-C25A785A33CD}">
      <dsp:nvSpPr>
        <dsp:cNvPr id="0" name=""/>
        <dsp:cNvSpPr/>
      </dsp:nvSpPr>
      <dsp:spPr>
        <a:xfrm>
          <a:off x="1437664" y="395619"/>
          <a:ext cx="2633931" cy="2633931"/>
        </a:xfrm>
        <a:prstGeom prst="blockArc">
          <a:avLst>
            <a:gd name="adj1" fmla="val 9000000"/>
            <a:gd name="adj2" fmla="val 16200000"/>
            <a:gd name="adj3" fmla="val 4643"/>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34F84F0-D528-4614-94D4-ED50D8567BF7}">
      <dsp:nvSpPr>
        <dsp:cNvPr id="0" name=""/>
        <dsp:cNvSpPr/>
      </dsp:nvSpPr>
      <dsp:spPr>
        <a:xfrm>
          <a:off x="1437664" y="395619"/>
          <a:ext cx="2633931" cy="2633931"/>
        </a:xfrm>
        <a:prstGeom prst="blockArc">
          <a:avLst>
            <a:gd name="adj1" fmla="val 1800000"/>
            <a:gd name="adj2" fmla="val 9000000"/>
            <a:gd name="adj3" fmla="val 4643"/>
          </a:avLst>
        </a:prstGeom>
        <a:solidFill>
          <a:schemeClr val="accent4">
            <a:hueOff val="-2232385"/>
            <a:satOff val="13449"/>
            <a:lumOff val="107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2DEBB37-D3CC-4175-A247-18809152884E}">
      <dsp:nvSpPr>
        <dsp:cNvPr id="0" name=""/>
        <dsp:cNvSpPr/>
      </dsp:nvSpPr>
      <dsp:spPr>
        <a:xfrm>
          <a:off x="1437664" y="395619"/>
          <a:ext cx="2633931" cy="2633931"/>
        </a:xfrm>
        <a:prstGeom prst="blockArc">
          <a:avLst>
            <a:gd name="adj1" fmla="val 16200000"/>
            <a:gd name="adj2" fmla="val 1800000"/>
            <a:gd name="adj3" fmla="val 4643"/>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3FD9C93-BCA4-465C-85EE-F4AF9D90B0DA}">
      <dsp:nvSpPr>
        <dsp:cNvPr id="0" name=""/>
        <dsp:cNvSpPr/>
      </dsp:nvSpPr>
      <dsp:spPr>
        <a:xfrm>
          <a:off x="2148019" y="1105974"/>
          <a:ext cx="1213220" cy="1213220"/>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موانع فرهنگی</a:t>
          </a:r>
          <a:endParaRPr lang="en-US" sz="1300" b="1" kern="1200">
            <a:latin typeface="IRNazanin" panose="02000506000000020002" pitchFamily="2" charset="-78"/>
            <a:cs typeface="B Nazanin" panose="00000400000000000000" pitchFamily="2" charset="-78"/>
          </a:endParaRPr>
        </a:p>
      </dsp:txBody>
      <dsp:txXfrm>
        <a:off x="2325691" y="1283646"/>
        <a:ext cx="857876" cy="857876"/>
      </dsp:txXfrm>
    </dsp:sp>
    <dsp:sp modelId="{A76DEF91-84CF-440C-A838-C286497CCC93}">
      <dsp:nvSpPr>
        <dsp:cNvPr id="0" name=""/>
        <dsp:cNvSpPr/>
      </dsp:nvSpPr>
      <dsp:spPr>
        <a:xfrm>
          <a:off x="2330002" y="1565"/>
          <a:ext cx="849254" cy="849254"/>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نگرش مسئولین</a:t>
          </a:r>
          <a:endParaRPr lang="en-US" sz="1050" b="1" kern="1200">
            <a:latin typeface="IRNazanin" panose="02000506000000020002" pitchFamily="2" charset="-78"/>
            <a:cs typeface="B Nazanin" panose="00000400000000000000" pitchFamily="2" charset="-78"/>
          </a:endParaRPr>
        </a:p>
      </dsp:txBody>
      <dsp:txXfrm>
        <a:off x="2454372" y="125935"/>
        <a:ext cx="600514" cy="600514"/>
      </dsp:txXfrm>
    </dsp:sp>
    <dsp:sp modelId="{867E603E-2AB0-4AF4-AABB-F0DDA37ECD24}">
      <dsp:nvSpPr>
        <dsp:cNvPr id="0" name=""/>
        <dsp:cNvSpPr/>
      </dsp:nvSpPr>
      <dsp:spPr>
        <a:xfrm>
          <a:off x="3444051" y="1931154"/>
          <a:ext cx="849254" cy="849254"/>
        </a:xfrm>
        <a:prstGeom prst="ellipse">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نگرش مدیر و همکاران</a:t>
          </a:r>
          <a:endParaRPr lang="en-US" sz="1050" b="1" kern="1200">
            <a:latin typeface="IRNazanin" panose="02000506000000020002" pitchFamily="2" charset="-78"/>
            <a:cs typeface="B Nazanin" panose="00000400000000000000" pitchFamily="2" charset="-78"/>
          </a:endParaRPr>
        </a:p>
      </dsp:txBody>
      <dsp:txXfrm>
        <a:off x="3568421" y="2055524"/>
        <a:ext cx="600514" cy="600514"/>
      </dsp:txXfrm>
    </dsp:sp>
    <dsp:sp modelId="{ED5B40A7-1C40-4FB3-B810-1163ACB68901}">
      <dsp:nvSpPr>
        <dsp:cNvPr id="0" name=""/>
        <dsp:cNvSpPr/>
      </dsp:nvSpPr>
      <dsp:spPr>
        <a:xfrm>
          <a:off x="1215953" y="1931154"/>
          <a:ext cx="849254" cy="849254"/>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نگرش اولیا و جامعه</a:t>
          </a:r>
          <a:endParaRPr lang="en-US" sz="1050" b="1" kern="1200">
            <a:latin typeface="IRNazanin" panose="02000506000000020002" pitchFamily="2" charset="-78"/>
            <a:cs typeface="B Nazanin" panose="00000400000000000000" pitchFamily="2" charset="-78"/>
          </a:endParaRPr>
        </a:p>
      </dsp:txBody>
      <dsp:txXfrm>
        <a:off x="1340323" y="2055524"/>
        <a:ext cx="600514" cy="600514"/>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8DB976-E2C6-43B6-BAD3-54F29F3200FA}">
      <dsp:nvSpPr>
        <dsp:cNvPr id="0" name=""/>
        <dsp:cNvSpPr/>
      </dsp:nvSpPr>
      <dsp:spPr>
        <a:xfrm>
          <a:off x="4180002" y="2596430"/>
          <a:ext cx="1219402" cy="77265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fa-IR" sz="1500" b="1" kern="1200">
              <a:cs typeface="B Nazanin" panose="00000400000000000000" pitchFamily="2" charset="-78"/>
            </a:rPr>
            <a:t>موانع و محدودیت‌ها</a:t>
          </a:r>
          <a:endParaRPr lang="en-US" sz="1500" b="1" kern="1200">
            <a:cs typeface="B Nazanin" panose="00000400000000000000" pitchFamily="2" charset="-78"/>
          </a:endParaRPr>
        </a:p>
      </dsp:txBody>
      <dsp:txXfrm>
        <a:off x="4202632" y="2619060"/>
        <a:ext cx="1174142" cy="727399"/>
      </dsp:txXfrm>
    </dsp:sp>
    <dsp:sp modelId="{855F2083-BF8C-4566-B031-9136B6E0BA75}">
      <dsp:nvSpPr>
        <dsp:cNvPr id="0" name=""/>
        <dsp:cNvSpPr/>
      </dsp:nvSpPr>
      <dsp:spPr>
        <a:xfrm rot="14433699">
          <a:off x="2679449" y="2098668"/>
          <a:ext cx="2012156" cy="15826"/>
        </a:xfrm>
        <a:custGeom>
          <a:avLst/>
          <a:gdLst/>
          <a:ahLst/>
          <a:cxnLst/>
          <a:rect l="0" t="0" r="0" b="0"/>
          <a:pathLst>
            <a:path>
              <a:moveTo>
                <a:pt x="0" y="7913"/>
              </a:moveTo>
              <a:lnTo>
                <a:pt x="2012156" y="791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cs typeface="B Nazanin" panose="00000400000000000000" pitchFamily="2" charset="-78"/>
          </a:endParaRPr>
        </a:p>
      </dsp:txBody>
      <dsp:txXfrm rot="10800000">
        <a:off x="3635224" y="2056278"/>
        <a:ext cx="100607" cy="100607"/>
      </dsp:txXfrm>
    </dsp:sp>
    <dsp:sp modelId="{566B7482-B1F4-436C-B390-50BC65C126BB}">
      <dsp:nvSpPr>
        <dsp:cNvPr id="0" name=""/>
        <dsp:cNvSpPr/>
      </dsp:nvSpPr>
      <dsp:spPr>
        <a:xfrm>
          <a:off x="2315945" y="1011626"/>
          <a:ext cx="875108" cy="43755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ساختاری</a:t>
          </a:r>
          <a:endParaRPr lang="en-US" sz="1200" b="1" kern="1200" baseline="0">
            <a:cs typeface="B Nazanin" panose="00000400000000000000" pitchFamily="2" charset="-78"/>
          </a:endParaRPr>
        </a:p>
      </dsp:txBody>
      <dsp:txXfrm>
        <a:off x="2328761" y="1024442"/>
        <a:ext cx="849476" cy="411922"/>
      </dsp:txXfrm>
    </dsp:sp>
    <dsp:sp modelId="{932D0BBA-191E-43B5-82E8-314B467E297A}">
      <dsp:nvSpPr>
        <dsp:cNvPr id="0" name=""/>
        <dsp:cNvSpPr/>
      </dsp:nvSpPr>
      <dsp:spPr>
        <a:xfrm rot="13742789">
          <a:off x="1207232" y="716677"/>
          <a:ext cx="1339472" cy="15826"/>
        </a:xfrm>
        <a:custGeom>
          <a:avLst/>
          <a:gdLst/>
          <a:ahLst/>
          <a:cxnLst/>
          <a:rect l="0" t="0" r="0" b="0"/>
          <a:pathLst>
            <a:path>
              <a:moveTo>
                <a:pt x="0" y="7913"/>
              </a:moveTo>
              <a:lnTo>
                <a:pt x="1339472"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43482" y="691104"/>
        <a:ext cx="66973" cy="66973"/>
      </dsp:txXfrm>
    </dsp:sp>
    <dsp:sp modelId="{574F6F3B-28C4-437C-A1D7-6200C33342C1}">
      <dsp:nvSpPr>
        <dsp:cNvPr id="0" name=""/>
        <dsp:cNvSpPr/>
      </dsp:nvSpPr>
      <dsp:spPr>
        <a:xfrm>
          <a:off x="562883" y="0"/>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قوانین دست و پا گیر</a:t>
          </a:r>
          <a:endParaRPr lang="en-US" sz="1000" b="1" kern="1200">
            <a:cs typeface="B Nazanin" panose="00000400000000000000" pitchFamily="2" charset="-78"/>
          </a:endParaRPr>
        </a:p>
      </dsp:txBody>
      <dsp:txXfrm>
        <a:off x="575699" y="12816"/>
        <a:ext cx="849476" cy="411922"/>
      </dsp:txXfrm>
    </dsp:sp>
    <dsp:sp modelId="{9FE4F264-CCAF-4EB7-806E-9F0C0C099EAC}">
      <dsp:nvSpPr>
        <dsp:cNvPr id="0" name=""/>
        <dsp:cNvSpPr/>
      </dsp:nvSpPr>
      <dsp:spPr>
        <a:xfrm rot="12604554">
          <a:off x="1369694" y="968271"/>
          <a:ext cx="1014549" cy="15826"/>
        </a:xfrm>
        <a:custGeom>
          <a:avLst/>
          <a:gdLst/>
          <a:ahLst/>
          <a:cxnLst/>
          <a:rect l="0" t="0" r="0" b="0"/>
          <a:pathLst>
            <a:path>
              <a:moveTo>
                <a:pt x="0" y="7913"/>
              </a:moveTo>
              <a:lnTo>
                <a:pt x="1014549"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605" y="950820"/>
        <a:ext cx="50727" cy="50727"/>
      </dsp:txXfrm>
    </dsp:sp>
    <dsp:sp modelId="{8C4FD274-D73B-4A00-BC88-33A2C1122F2C}">
      <dsp:nvSpPr>
        <dsp:cNvPr id="0" name=""/>
        <dsp:cNvSpPr/>
      </dsp:nvSpPr>
      <dsp:spPr>
        <a:xfrm>
          <a:off x="562883" y="503188"/>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گستردگی نقش مدیران</a:t>
          </a:r>
          <a:endParaRPr lang="en-US" sz="1000" b="1" kern="1200">
            <a:cs typeface="B Nazanin" panose="00000400000000000000" pitchFamily="2" charset="-78"/>
          </a:endParaRPr>
        </a:p>
      </dsp:txBody>
      <dsp:txXfrm>
        <a:off x="575699" y="516004"/>
        <a:ext cx="849476" cy="411922"/>
      </dsp:txXfrm>
    </dsp:sp>
    <dsp:sp modelId="{1713CE2C-C394-4C80-895A-70990E6FFC8F}">
      <dsp:nvSpPr>
        <dsp:cNvPr id="0" name=""/>
        <dsp:cNvSpPr/>
      </dsp:nvSpPr>
      <dsp:spPr>
        <a:xfrm rot="10820559">
          <a:off x="1437984" y="1219864"/>
          <a:ext cx="877968" cy="15826"/>
        </a:xfrm>
        <a:custGeom>
          <a:avLst/>
          <a:gdLst/>
          <a:ahLst/>
          <a:cxnLst/>
          <a:rect l="0" t="0" r="0" b="0"/>
          <a:pathLst>
            <a:path>
              <a:moveTo>
                <a:pt x="0" y="7913"/>
              </a:moveTo>
              <a:lnTo>
                <a:pt x="877968"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1205829"/>
        <a:ext cx="43898" cy="43898"/>
      </dsp:txXfrm>
    </dsp:sp>
    <dsp:sp modelId="{7991BF78-0465-40BD-B180-863A2E49E1AD}">
      <dsp:nvSpPr>
        <dsp:cNvPr id="0" name=""/>
        <dsp:cNvSpPr/>
      </dsp:nvSpPr>
      <dsp:spPr>
        <a:xfrm>
          <a:off x="562883" y="1006375"/>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نبود اختیار کافی برای مدیران</a:t>
          </a:r>
          <a:endParaRPr lang="en-US" sz="1000" b="1" kern="1200">
            <a:cs typeface="B Nazanin" panose="00000400000000000000" pitchFamily="2" charset="-78"/>
          </a:endParaRPr>
        </a:p>
      </dsp:txBody>
      <dsp:txXfrm>
        <a:off x="575699" y="1019191"/>
        <a:ext cx="849476" cy="411922"/>
      </dsp:txXfrm>
    </dsp:sp>
    <dsp:sp modelId="{A94D144E-34D7-443F-B4B7-1872E90E4D62}">
      <dsp:nvSpPr>
        <dsp:cNvPr id="0" name=""/>
        <dsp:cNvSpPr/>
      </dsp:nvSpPr>
      <dsp:spPr>
        <a:xfrm rot="9026398">
          <a:off x="1372305" y="1471458"/>
          <a:ext cx="1009327" cy="15826"/>
        </a:xfrm>
        <a:custGeom>
          <a:avLst/>
          <a:gdLst/>
          <a:ahLst/>
          <a:cxnLst/>
          <a:rect l="0" t="0" r="0" b="0"/>
          <a:pathLst>
            <a:path>
              <a:moveTo>
                <a:pt x="0" y="7913"/>
              </a:moveTo>
              <a:lnTo>
                <a:pt x="1009327"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735" y="1454138"/>
        <a:ext cx="50466" cy="50466"/>
      </dsp:txXfrm>
    </dsp:sp>
    <dsp:sp modelId="{E66BA30B-97F6-4257-B459-33C08500E872}">
      <dsp:nvSpPr>
        <dsp:cNvPr id="0" name=""/>
        <dsp:cNvSpPr/>
      </dsp:nvSpPr>
      <dsp:spPr>
        <a:xfrm>
          <a:off x="562883" y="1509563"/>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ضعف</a:t>
          </a:r>
          <a:r>
            <a:rPr lang="fa-IR" sz="800" b="1" kern="1200">
              <a:cs typeface="B Nazanin" panose="00000400000000000000" pitchFamily="2" charset="-78"/>
            </a:rPr>
            <a:t> مدیریت آموزش و پرورش</a:t>
          </a:r>
          <a:endParaRPr lang="en-US" sz="800" b="1" kern="1200">
            <a:cs typeface="B Nazanin" panose="00000400000000000000" pitchFamily="2" charset="-78"/>
          </a:endParaRPr>
        </a:p>
      </dsp:txBody>
      <dsp:txXfrm>
        <a:off x="575699" y="1522379"/>
        <a:ext cx="849476" cy="411922"/>
      </dsp:txXfrm>
    </dsp:sp>
    <dsp:sp modelId="{67A4EECD-D668-4775-BD49-DBE3195333C2}">
      <dsp:nvSpPr>
        <dsp:cNvPr id="0" name=""/>
        <dsp:cNvSpPr/>
      </dsp:nvSpPr>
      <dsp:spPr>
        <a:xfrm rot="7874981">
          <a:off x="1211189" y="1723052"/>
          <a:ext cx="1331559" cy="15826"/>
        </a:xfrm>
        <a:custGeom>
          <a:avLst/>
          <a:gdLst/>
          <a:ahLst/>
          <a:cxnLst/>
          <a:rect l="0" t="0" r="0" b="0"/>
          <a:pathLst>
            <a:path>
              <a:moveTo>
                <a:pt x="0" y="7913"/>
              </a:moveTo>
              <a:lnTo>
                <a:pt x="1331559"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43680" y="1697676"/>
        <a:ext cx="66577" cy="66577"/>
      </dsp:txXfrm>
    </dsp:sp>
    <dsp:sp modelId="{252030D1-804B-4EBE-8172-28B46D7BEB51}">
      <dsp:nvSpPr>
        <dsp:cNvPr id="0" name=""/>
        <dsp:cNvSpPr/>
      </dsp:nvSpPr>
      <dsp:spPr>
        <a:xfrm>
          <a:off x="562883" y="2012750"/>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a-IR" sz="800" b="1" kern="1200">
              <a:cs typeface="B Nazanin" panose="00000400000000000000" pitchFamily="2" charset="-78"/>
            </a:rPr>
            <a:t>عدم حرفه‌مندی در انتخاب و انتصاب مدیران</a:t>
          </a:r>
          <a:endParaRPr lang="en-US" sz="800" b="1" kern="1200">
            <a:cs typeface="B Nazanin" panose="00000400000000000000" pitchFamily="2" charset="-78"/>
          </a:endParaRPr>
        </a:p>
      </dsp:txBody>
      <dsp:txXfrm>
        <a:off x="575699" y="2025566"/>
        <a:ext cx="849476" cy="411922"/>
      </dsp:txXfrm>
    </dsp:sp>
    <dsp:sp modelId="{78E77178-9B6B-4392-864D-7D9103BB2026}">
      <dsp:nvSpPr>
        <dsp:cNvPr id="0" name=""/>
        <dsp:cNvSpPr/>
      </dsp:nvSpPr>
      <dsp:spPr>
        <a:xfrm rot="9914920">
          <a:off x="3174200" y="3105043"/>
          <a:ext cx="1022654" cy="15826"/>
        </a:xfrm>
        <a:custGeom>
          <a:avLst/>
          <a:gdLst/>
          <a:ahLst/>
          <a:cxnLst/>
          <a:rect l="0" t="0" r="0" b="0"/>
          <a:pathLst>
            <a:path>
              <a:moveTo>
                <a:pt x="0" y="7913"/>
              </a:moveTo>
              <a:lnTo>
                <a:pt x="1022654" y="791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3659961" y="3087390"/>
        <a:ext cx="51132" cy="51132"/>
      </dsp:txXfrm>
    </dsp:sp>
    <dsp:sp modelId="{A023A059-ECD9-41A6-85C8-6E263F5ABE9D}">
      <dsp:nvSpPr>
        <dsp:cNvPr id="0" name=""/>
        <dsp:cNvSpPr/>
      </dsp:nvSpPr>
      <dsp:spPr>
        <a:xfrm>
          <a:off x="2315945" y="3024376"/>
          <a:ext cx="875108" cy="43755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فرهنگی</a:t>
          </a:r>
          <a:endParaRPr lang="en-US" sz="1200" b="1" kern="1200" baseline="0">
            <a:cs typeface="B Nazanin" panose="00000400000000000000" pitchFamily="2" charset="-78"/>
          </a:endParaRPr>
        </a:p>
      </dsp:txBody>
      <dsp:txXfrm>
        <a:off x="2328761" y="3037192"/>
        <a:ext cx="849476" cy="411922"/>
      </dsp:txXfrm>
    </dsp:sp>
    <dsp:sp modelId="{CB373E2E-CD33-47B5-A174-9278D339797E}">
      <dsp:nvSpPr>
        <dsp:cNvPr id="0" name=""/>
        <dsp:cNvSpPr/>
      </dsp:nvSpPr>
      <dsp:spPr>
        <a:xfrm rot="12604554">
          <a:off x="1369694" y="2981021"/>
          <a:ext cx="1014549" cy="15826"/>
        </a:xfrm>
        <a:custGeom>
          <a:avLst/>
          <a:gdLst/>
          <a:ahLst/>
          <a:cxnLst/>
          <a:rect l="0" t="0" r="0" b="0"/>
          <a:pathLst>
            <a:path>
              <a:moveTo>
                <a:pt x="0" y="7913"/>
              </a:moveTo>
              <a:lnTo>
                <a:pt x="1014549"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605" y="2963570"/>
        <a:ext cx="50727" cy="50727"/>
      </dsp:txXfrm>
    </dsp:sp>
    <dsp:sp modelId="{A4FBBDA6-8A21-4888-9801-380A01C3F0FB}">
      <dsp:nvSpPr>
        <dsp:cNvPr id="0" name=""/>
        <dsp:cNvSpPr/>
      </dsp:nvSpPr>
      <dsp:spPr>
        <a:xfrm>
          <a:off x="562883" y="2515938"/>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نگرش مسئولین</a:t>
          </a:r>
          <a:endParaRPr lang="en-US" sz="1000" b="1" kern="1200">
            <a:cs typeface="B Nazanin" panose="00000400000000000000" pitchFamily="2" charset="-78"/>
          </a:endParaRPr>
        </a:p>
      </dsp:txBody>
      <dsp:txXfrm>
        <a:off x="575699" y="2528754"/>
        <a:ext cx="849476" cy="411922"/>
      </dsp:txXfrm>
    </dsp:sp>
    <dsp:sp modelId="{BEC168EF-7A69-49FB-BF6D-62A249B3ED62}">
      <dsp:nvSpPr>
        <dsp:cNvPr id="0" name=""/>
        <dsp:cNvSpPr/>
      </dsp:nvSpPr>
      <dsp:spPr>
        <a:xfrm rot="10820559">
          <a:off x="1437984" y="3232614"/>
          <a:ext cx="877968" cy="15826"/>
        </a:xfrm>
        <a:custGeom>
          <a:avLst/>
          <a:gdLst/>
          <a:ahLst/>
          <a:cxnLst/>
          <a:rect l="0" t="0" r="0" b="0"/>
          <a:pathLst>
            <a:path>
              <a:moveTo>
                <a:pt x="0" y="7913"/>
              </a:moveTo>
              <a:lnTo>
                <a:pt x="877968"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3218579"/>
        <a:ext cx="43898" cy="43898"/>
      </dsp:txXfrm>
    </dsp:sp>
    <dsp:sp modelId="{D959FD9D-79BB-4BBB-827A-626977F58912}">
      <dsp:nvSpPr>
        <dsp:cNvPr id="0" name=""/>
        <dsp:cNvSpPr/>
      </dsp:nvSpPr>
      <dsp:spPr>
        <a:xfrm>
          <a:off x="562883" y="3019125"/>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نگرش مدیر و همکاران</a:t>
          </a:r>
          <a:endParaRPr lang="en-US" sz="1000" b="1" kern="1200">
            <a:cs typeface="B Nazanin" panose="00000400000000000000" pitchFamily="2" charset="-78"/>
          </a:endParaRPr>
        </a:p>
      </dsp:txBody>
      <dsp:txXfrm>
        <a:off x="575699" y="3031941"/>
        <a:ext cx="849476" cy="411922"/>
      </dsp:txXfrm>
    </dsp:sp>
    <dsp:sp modelId="{75DA768B-D43A-4F35-B097-1AE9E68CDB25}">
      <dsp:nvSpPr>
        <dsp:cNvPr id="0" name=""/>
        <dsp:cNvSpPr/>
      </dsp:nvSpPr>
      <dsp:spPr>
        <a:xfrm rot="9026398">
          <a:off x="1372305" y="3484208"/>
          <a:ext cx="1009327" cy="15826"/>
        </a:xfrm>
        <a:custGeom>
          <a:avLst/>
          <a:gdLst/>
          <a:ahLst/>
          <a:cxnLst/>
          <a:rect l="0" t="0" r="0" b="0"/>
          <a:pathLst>
            <a:path>
              <a:moveTo>
                <a:pt x="0" y="7913"/>
              </a:moveTo>
              <a:lnTo>
                <a:pt x="1009327"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735" y="3466888"/>
        <a:ext cx="50466" cy="50466"/>
      </dsp:txXfrm>
    </dsp:sp>
    <dsp:sp modelId="{173D13AB-E818-4D14-B31B-8E1492D6D5D1}">
      <dsp:nvSpPr>
        <dsp:cNvPr id="0" name=""/>
        <dsp:cNvSpPr/>
      </dsp:nvSpPr>
      <dsp:spPr>
        <a:xfrm>
          <a:off x="562883" y="3522313"/>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نگرش اولیا و جامعه</a:t>
          </a:r>
          <a:endParaRPr lang="en-US" sz="1000" b="1" kern="1200">
            <a:cs typeface="B Nazanin" panose="00000400000000000000" pitchFamily="2" charset="-78"/>
          </a:endParaRPr>
        </a:p>
      </dsp:txBody>
      <dsp:txXfrm>
        <a:off x="575699" y="3535129"/>
        <a:ext cx="849476" cy="411922"/>
      </dsp:txXfrm>
    </dsp:sp>
    <dsp:sp modelId="{697A0270-5810-4CC6-A1B9-34A3DF75A255}">
      <dsp:nvSpPr>
        <dsp:cNvPr id="0" name=""/>
        <dsp:cNvSpPr/>
      </dsp:nvSpPr>
      <dsp:spPr>
        <a:xfrm rot="7678720">
          <a:off x="2881986" y="3608231"/>
          <a:ext cx="1607084" cy="15826"/>
        </a:xfrm>
        <a:custGeom>
          <a:avLst/>
          <a:gdLst/>
          <a:ahLst/>
          <a:cxnLst/>
          <a:rect l="0" t="0" r="0" b="0"/>
          <a:pathLst>
            <a:path>
              <a:moveTo>
                <a:pt x="0" y="7913"/>
              </a:moveTo>
              <a:lnTo>
                <a:pt x="1607084" y="791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3645351" y="3575967"/>
        <a:ext cx="80354" cy="80354"/>
      </dsp:txXfrm>
    </dsp:sp>
    <dsp:sp modelId="{3CD14C09-209F-4778-AFE2-8520D1EB275B}">
      <dsp:nvSpPr>
        <dsp:cNvPr id="0" name=""/>
        <dsp:cNvSpPr/>
      </dsp:nvSpPr>
      <dsp:spPr>
        <a:xfrm>
          <a:off x="2315945" y="4030751"/>
          <a:ext cx="875108" cy="43755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مالی</a:t>
          </a:r>
          <a:endParaRPr lang="en-US" sz="1200" b="1" kern="1200" baseline="0">
            <a:cs typeface="B Nazanin" panose="00000400000000000000" pitchFamily="2" charset="-78"/>
          </a:endParaRPr>
        </a:p>
      </dsp:txBody>
      <dsp:txXfrm>
        <a:off x="2328761" y="4043567"/>
        <a:ext cx="849476" cy="411922"/>
      </dsp:txXfrm>
    </dsp:sp>
    <dsp:sp modelId="{AEF92944-F230-49AF-8508-604A3A83F275}">
      <dsp:nvSpPr>
        <dsp:cNvPr id="0" name=""/>
        <dsp:cNvSpPr/>
      </dsp:nvSpPr>
      <dsp:spPr>
        <a:xfrm rot="10820559">
          <a:off x="1437984" y="4238989"/>
          <a:ext cx="877968" cy="15826"/>
        </a:xfrm>
        <a:custGeom>
          <a:avLst/>
          <a:gdLst/>
          <a:ahLst/>
          <a:cxnLst/>
          <a:rect l="0" t="0" r="0" b="0"/>
          <a:pathLst>
            <a:path>
              <a:moveTo>
                <a:pt x="0" y="7913"/>
              </a:moveTo>
              <a:lnTo>
                <a:pt x="877968"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4224954"/>
        <a:ext cx="43898" cy="43898"/>
      </dsp:txXfrm>
    </dsp:sp>
    <dsp:sp modelId="{6BB75103-9B57-4C1C-815B-67092B7D30A1}">
      <dsp:nvSpPr>
        <dsp:cNvPr id="0" name=""/>
        <dsp:cNvSpPr/>
      </dsp:nvSpPr>
      <dsp:spPr>
        <a:xfrm>
          <a:off x="562883" y="4025500"/>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کمبود بودجه</a:t>
          </a:r>
          <a:endParaRPr lang="en-US" sz="1000" b="1" kern="1200">
            <a:cs typeface="B Nazanin" panose="00000400000000000000" pitchFamily="2" charset="-78"/>
          </a:endParaRPr>
        </a:p>
      </dsp:txBody>
      <dsp:txXfrm>
        <a:off x="575699" y="4038316"/>
        <a:ext cx="849476" cy="411922"/>
      </dsp:txXfrm>
    </dsp:sp>
    <dsp:sp modelId="{2A05CDCA-0B17-48D1-8B65-E51AEC40E457}">
      <dsp:nvSpPr>
        <dsp:cNvPr id="0" name=""/>
        <dsp:cNvSpPr/>
      </dsp:nvSpPr>
      <dsp:spPr>
        <a:xfrm rot="7151635">
          <a:off x="2671777" y="3859825"/>
          <a:ext cx="2027501" cy="15826"/>
        </a:xfrm>
        <a:custGeom>
          <a:avLst/>
          <a:gdLst/>
          <a:ahLst/>
          <a:cxnLst/>
          <a:rect l="0" t="0" r="0" b="0"/>
          <a:pathLst>
            <a:path>
              <a:moveTo>
                <a:pt x="0" y="7913"/>
              </a:moveTo>
              <a:lnTo>
                <a:pt x="2027501" y="791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cs typeface="B Nazanin" panose="00000400000000000000" pitchFamily="2" charset="-78"/>
          </a:endParaRPr>
        </a:p>
      </dsp:txBody>
      <dsp:txXfrm rot="10800000">
        <a:off x="3634840" y="3817050"/>
        <a:ext cx="101375" cy="101375"/>
      </dsp:txXfrm>
    </dsp:sp>
    <dsp:sp modelId="{235C1D02-3215-4786-8204-66ADB149C371}">
      <dsp:nvSpPr>
        <dsp:cNvPr id="0" name=""/>
        <dsp:cNvSpPr/>
      </dsp:nvSpPr>
      <dsp:spPr>
        <a:xfrm>
          <a:off x="2315945" y="4533938"/>
          <a:ext cx="875108" cy="43755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فناوری</a:t>
          </a:r>
          <a:endParaRPr lang="en-US" sz="1200" b="1" kern="1200" baseline="0">
            <a:cs typeface="B Nazanin" panose="00000400000000000000" pitchFamily="2" charset="-78"/>
          </a:endParaRPr>
        </a:p>
      </dsp:txBody>
      <dsp:txXfrm>
        <a:off x="2328761" y="4546754"/>
        <a:ext cx="849476" cy="411922"/>
      </dsp:txXfrm>
    </dsp:sp>
    <dsp:sp modelId="{0EF5362C-1D93-43FB-A79A-66C2C8488E6C}">
      <dsp:nvSpPr>
        <dsp:cNvPr id="0" name=""/>
        <dsp:cNvSpPr/>
      </dsp:nvSpPr>
      <dsp:spPr>
        <a:xfrm rot="10820559">
          <a:off x="1437984" y="4742177"/>
          <a:ext cx="877968" cy="15826"/>
        </a:xfrm>
        <a:custGeom>
          <a:avLst/>
          <a:gdLst/>
          <a:ahLst/>
          <a:cxnLst/>
          <a:rect l="0" t="0" r="0" b="0"/>
          <a:pathLst>
            <a:path>
              <a:moveTo>
                <a:pt x="0" y="7913"/>
              </a:moveTo>
              <a:lnTo>
                <a:pt x="877968"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4728141"/>
        <a:ext cx="43898" cy="43898"/>
      </dsp:txXfrm>
    </dsp:sp>
    <dsp:sp modelId="{FBD2BC0A-399D-4324-9ECE-E0D3DC899F79}">
      <dsp:nvSpPr>
        <dsp:cNvPr id="0" name=""/>
        <dsp:cNvSpPr/>
      </dsp:nvSpPr>
      <dsp:spPr>
        <a:xfrm>
          <a:off x="562883" y="4528688"/>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نداشتن قابلیت فناورانه</a:t>
          </a:r>
          <a:endParaRPr lang="en-US" sz="1000" b="1" kern="1200">
            <a:cs typeface="B Nazanin" panose="00000400000000000000" pitchFamily="2" charset="-78"/>
          </a:endParaRPr>
        </a:p>
      </dsp:txBody>
      <dsp:txXfrm>
        <a:off x="575699" y="4541504"/>
        <a:ext cx="849476" cy="41192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19DE09-55D9-4CB3-A4AB-BB394623E77A}">
      <dsp:nvSpPr>
        <dsp:cNvPr id="0" name=""/>
        <dsp:cNvSpPr/>
      </dsp:nvSpPr>
      <dsp:spPr>
        <a:xfrm>
          <a:off x="2174535" y="5781939"/>
          <a:ext cx="322702" cy="614904"/>
        </a:xfrm>
        <a:custGeom>
          <a:avLst/>
          <a:gdLst/>
          <a:ahLst/>
          <a:cxnLst/>
          <a:rect l="0" t="0" r="0" b="0"/>
          <a:pathLst>
            <a:path>
              <a:moveTo>
                <a:pt x="322702" y="0"/>
              </a:moveTo>
              <a:lnTo>
                <a:pt x="161351" y="0"/>
              </a:lnTo>
              <a:lnTo>
                <a:pt x="161351" y="614904"/>
              </a:lnTo>
              <a:lnTo>
                <a:pt x="0" y="61490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18525" y="6072031"/>
        <a:ext cx="34721" cy="34721"/>
      </dsp:txXfrm>
    </dsp:sp>
    <dsp:sp modelId="{335D4391-8D4B-4A7E-933D-A57622F8CD7C}">
      <dsp:nvSpPr>
        <dsp:cNvPr id="0" name=""/>
        <dsp:cNvSpPr/>
      </dsp:nvSpPr>
      <dsp:spPr>
        <a:xfrm>
          <a:off x="2174535" y="5736219"/>
          <a:ext cx="322702" cy="91440"/>
        </a:xfrm>
        <a:custGeom>
          <a:avLst/>
          <a:gdLst/>
          <a:ahLst/>
          <a:cxnLst/>
          <a:rect l="0" t="0" r="0" b="0"/>
          <a:pathLst>
            <a:path>
              <a:moveTo>
                <a:pt x="322702" y="45720"/>
              </a:moveTo>
              <a:lnTo>
                <a:pt x="0" y="4572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27819" y="5773872"/>
        <a:ext cx="16135" cy="16135"/>
      </dsp:txXfrm>
    </dsp:sp>
    <dsp:sp modelId="{5F531DF4-6A8B-4F66-A58C-A50FFBE7572E}">
      <dsp:nvSpPr>
        <dsp:cNvPr id="0" name=""/>
        <dsp:cNvSpPr/>
      </dsp:nvSpPr>
      <dsp:spPr>
        <a:xfrm>
          <a:off x="2174535" y="5167034"/>
          <a:ext cx="322702" cy="614904"/>
        </a:xfrm>
        <a:custGeom>
          <a:avLst/>
          <a:gdLst/>
          <a:ahLst/>
          <a:cxnLst/>
          <a:rect l="0" t="0" r="0" b="0"/>
          <a:pathLst>
            <a:path>
              <a:moveTo>
                <a:pt x="322702" y="614904"/>
              </a:moveTo>
              <a:lnTo>
                <a:pt x="161351" y="614904"/>
              </a:lnTo>
              <a:lnTo>
                <a:pt x="161351" y="0"/>
              </a:lnTo>
              <a:lnTo>
                <a:pt x="0"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18525" y="5457126"/>
        <a:ext cx="34721" cy="34721"/>
      </dsp:txXfrm>
    </dsp:sp>
    <dsp:sp modelId="{8621BEB0-3D1E-4227-87E6-EAED071AF3EF}">
      <dsp:nvSpPr>
        <dsp:cNvPr id="0" name=""/>
        <dsp:cNvSpPr/>
      </dsp:nvSpPr>
      <dsp:spPr>
        <a:xfrm>
          <a:off x="4110748" y="3322320"/>
          <a:ext cx="322702" cy="2459619"/>
        </a:xfrm>
        <a:custGeom>
          <a:avLst/>
          <a:gdLst/>
          <a:ahLst/>
          <a:cxnLst/>
          <a:rect l="0" t="0" r="0" b="0"/>
          <a:pathLst>
            <a:path>
              <a:moveTo>
                <a:pt x="322702" y="0"/>
              </a:moveTo>
              <a:lnTo>
                <a:pt x="161351" y="0"/>
              </a:lnTo>
              <a:lnTo>
                <a:pt x="161351" y="2459619"/>
              </a:lnTo>
              <a:lnTo>
                <a:pt x="0" y="2459619"/>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4210082" y="4490112"/>
        <a:ext cx="124034" cy="124034"/>
      </dsp:txXfrm>
    </dsp:sp>
    <dsp:sp modelId="{07B64870-6DD0-4F69-8024-75BFA7F28361}">
      <dsp:nvSpPr>
        <dsp:cNvPr id="0" name=""/>
        <dsp:cNvSpPr/>
      </dsp:nvSpPr>
      <dsp:spPr>
        <a:xfrm>
          <a:off x="2174535" y="4506409"/>
          <a:ext cx="322702" cy="91440"/>
        </a:xfrm>
        <a:custGeom>
          <a:avLst/>
          <a:gdLst/>
          <a:ahLst/>
          <a:cxnLst/>
          <a:rect l="0" t="0" r="0" b="0"/>
          <a:pathLst>
            <a:path>
              <a:moveTo>
                <a:pt x="322702" y="45720"/>
              </a:moveTo>
              <a:lnTo>
                <a:pt x="0" y="4572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27819" y="4544062"/>
        <a:ext cx="16135" cy="16135"/>
      </dsp:txXfrm>
    </dsp:sp>
    <dsp:sp modelId="{6AF38BA3-1622-4B36-A645-C7812D0D8EAE}">
      <dsp:nvSpPr>
        <dsp:cNvPr id="0" name=""/>
        <dsp:cNvSpPr/>
      </dsp:nvSpPr>
      <dsp:spPr>
        <a:xfrm>
          <a:off x="4110748" y="3322320"/>
          <a:ext cx="322702" cy="1229809"/>
        </a:xfrm>
        <a:custGeom>
          <a:avLst/>
          <a:gdLst/>
          <a:ahLst/>
          <a:cxnLst/>
          <a:rect l="0" t="0" r="0" b="0"/>
          <a:pathLst>
            <a:path>
              <a:moveTo>
                <a:pt x="322702" y="0"/>
              </a:moveTo>
              <a:lnTo>
                <a:pt x="161351" y="0"/>
              </a:lnTo>
              <a:lnTo>
                <a:pt x="161351" y="1229809"/>
              </a:lnTo>
              <a:lnTo>
                <a:pt x="0" y="1229809"/>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4240313" y="3905438"/>
        <a:ext cx="63572" cy="63572"/>
      </dsp:txXfrm>
    </dsp:sp>
    <dsp:sp modelId="{1E758FEF-0F3F-4A7F-BF64-08D2863D8377}">
      <dsp:nvSpPr>
        <dsp:cNvPr id="0" name=""/>
        <dsp:cNvSpPr/>
      </dsp:nvSpPr>
      <dsp:spPr>
        <a:xfrm>
          <a:off x="2174535" y="3014867"/>
          <a:ext cx="322702" cy="922357"/>
        </a:xfrm>
        <a:custGeom>
          <a:avLst/>
          <a:gdLst/>
          <a:ahLst/>
          <a:cxnLst/>
          <a:rect l="0" t="0" r="0" b="0"/>
          <a:pathLst>
            <a:path>
              <a:moveTo>
                <a:pt x="322702" y="0"/>
              </a:moveTo>
              <a:lnTo>
                <a:pt x="161351" y="0"/>
              </a:lnTo>
              <a:lnTo>
                <a:pt x="161351" y="922357"/>
              </a:lnTo>
              <a:lnTo>
                <a:pt x="0" y="92235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1457" y="3451616"/>
        <a:ext cx="48858" cy="48858"/>
      </dsp:txXfrm>
    </dsp:sp>
    <dsp:sp modelId="{FED817FF-70E4-4DB1-B51B-7007030BEF7F}">
      <dsp:nvSpPr>
        <dsp:cNvPr id="0" name=""/>
        <dsp:cNvSpPr/>
      </dsp:nvSpPr>
      <dsp:spPr>
        <a:xfrm>
          <a:off x="2174535" y="3014867"/>
          <a:ext cx="322702" cy="307452"/>
        </a:xfrm>
        <a:custGeom>
          <a:avLst/>
          <a:gdLst/>
          <a:ahLst/>
          <a:cxnLst/>
          <a:rect l="0" t="0" r="0" b="0"/>
          <a:pathLst>
            <a:path>
              <a:moveTo>
                <a:pt x="322702" y="0"/>
              </a:moveTo>
              <a:lnTo>
                <a:pt x="161351" y="0"/>
              </a:lnTo>
              <a:lnTo>
                <a:pt x="161351" y="307452"/>
              </a:lnTo>
              <a:lnTo>
                <a:pt x="0" y="30745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24744" y="3157450"/>
        <a:ext cx="22285" cy="22285"/>
      </dsp:txXfrm>
    </dsp:sp>
    <dsp:sp modelId="{845D152E-80DB-4059-96CA-AA0DD6D40B8D}">
      <dsp:nvSpPr>
        <dsp:cNvPr id="0" name=""/>
        <dsp:cNvSpPr/>
      </dsp:nvSpPr>
      <dsp:spPr>
        <a:xfrm>
          <a:off x="2174535" y="2707415"/>
          <a:ext cx="322702" cy="307452"/>
        </a:xfrm>
        <a:custGeom>
          <a:avLst/>
          <a:gdLst/>
          <a:ahLst/>
          <a:cxnLst/>
          <a:rect l="0" t="0" r="0" b="0"/>
          <a:pathLst>
            <a:path>
              <a:moveTo>
                <a:pt x="322702" y="307452"/>
              </a:moveTo>
              <a:lnTo>
                <a:pt x="161351" y="307452"/>
              </a:lnTo>
              <a:lnTo>
                <a:pt x="161351" y="0"/>
              </a:lnTo>
              <a:lnTo>
                <a:pt x="0"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24744" y="2849998"/>
        <a:ext cx="22285" cy="22285"/>
      </dsp:txXfrm>
    </dsp:sp>
    <dsp:sp modelId="{A6F9D646-4BF9-4752-AC55-58CB78216A4F}">
      <dsp:nvSpPr>
        <dsp:cNvPr id="0" name=""/>
        <dsp:cNvSpPr/>
      </dsp:nvSpPr>
      <dsp:spPr>
        <a:xfrm>
          <a:off x="2174535" y="2092510"/>
          <a:ext cx="322702" cy="922357"/>
        </a:xfrm>
        <a:custGeom>
          <a:avLst/>
          <a:gdLst/>
          <a:ahLst/>
          <a:cxnLst/>
          <a:rect l="0" t="0" r="0" b="0"/>
          <a:pathLst>
            <a:path>
              <a:moveTo>
                <a:pt x="322702" y="922357"/>
              </a:moveTo>
              <a:lnTo>
                <a:pt x="161351" y="922357"/>
              </a:lnTo>
              <a:lnTo>
                <a:pt x="161351" y="0"/>
              </a:lnTo>
              <a:lnTo>
                <a:pt x="0"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1457" y="2529259"/>
        <a:ext cx="48858" cy="48858"/>
      </dsp:txXfrm>
    </dsp:sp>
    <dsp:sp modelId="{30167F2A-5BAC-4833-8E1F-24DF29A5E786}">
      <dsp:nvSpPr>
        <dsp:cNvPr id="0" name=""/>
        <dsp:cNvSpPr/>
      </dsp:nvSpPr>
      <dsp:spPr>
        <a:xfrm>
          <a:off x="4110748" y="3014867"/>
          <a:ext cx="322702" cy="307452"/>
        </a:xfrm>
        <a:custGeom>
          <a:avLst/>
          <a:gdLst/>
          <a:ahLst/>
          <a:cxnLst/>
          <a:rect l="0" t="0" r="0" b="0"/>
          <a:pathLst>
            <a:path>
              <a:moveTo>
                <a:pt x="322702" y="307452"/>
              </a:moveTo>
              <a:lnTo>
                <a:pt x="161351" y="307452"/>
              </a:lnTo>
              <a:lnTo>
                <a:pt x="161351" y="0"/>
              </a:lnTo>
              <a:lnTo>
                <a:pt x="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4260956" y="3157450"/>
        <a:ext cx="22285" cy="22285"/>
      </dsp:txXfrm>
    </dsp:sp>
    <dsp:sp modelId="{A935CDFD-46D6-4881-896F-8C0E80DF66C7}">
      <dsp:nvSpPr>
        <dsp:cNvPr id="0" name=""/>
        <dsp:cNvSpPr/>
      </dsp:nvSpPr>
      <dsp:spPr>
        <a:xfrm>
          <a:off x="2174535" y="862700"/>
          <a:ext cx="322702" cy="614904"/>
        </a:xfrm>
        <a:custGeom>
          <a:avLst/>
          <a:gdLst/>
          <a:ahLst/>
          <a:cxnLst/>
          <a:rect l="0" t="0" r="0" b="0"/>
          <a:pathLst>
            <a:path>
              <a:moveTo>
                <a:pt x="322702" y="0"/>
              </a:moveTo>
              <a:lnTo>
                <a:pt x="161351" y="0"/>
              </a:lnTo>
              <a:lnTo>
                <a:pt x="161351" y="614904"/>
              </a:lnTo>
              <a:lnTo>
                <a:pt x="0" y="61490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8525" y="1152791"/>
        <a:ext cx="34721" cy="34721"/>
      </dsp:txXfrm>
    </dsp:sp>
    <dsp:sp modelId="{F8FFBD4E-D632-4DAD-9973-7A3A9DFB6380}">
      <dsp:nvSpPr>
        <dsp:cNvPr id="0" name=""/>
        <dsp:cNvSpPr/>
      </dsp:nvSpPr>
      <dsp:spPr>
        <a:xfrm>
          <a:off x="2174535" y="816980"/>
          <a:ext cx="322702" cy="91440"/>
        </a:xfrm>
        <a:custGeom>
          <a:avLst/>
          <a:gdLst/>
          <a:ahLst/>
          <a:cxnLst/>
          <a:rect l="0" t="0" r="0" b="0"/>
          <a:pathLst>
            <a:path>
              <a:moveTo>
                <a:pt x="322702" y="45720"/>
              </a:moveTo>
              <a:lnTo>
                <a:pt x="0" y="4572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27819" y="854632"/>
        <a:ext cx="16135" cy="16135"/>
      </dsp:txXfrm>
    </dsp:sp>
    <dsp:sp modelId="{2CA969B1-2BEA-432C-BE3A-1C07D9B93B49}">
      <dsp:nvSpPr>
        <dsp:cNvPr id="0" name=""/>
        <dsp:cNvSpPr/>
      </dsp:nvSpPr>
      <dsp:spPr>
        <a:xfrm>
          <a:off x="2174535" y="247795"/>
          <a:ext cx="322702" cy="614904"/>
        </a:xfrm>
        <a:custGeom>
          <a:avLst/>
          <a:gdLst/>
          <a:ahLst/>
          <a:cxnLst/>
          <a:rect l="0" t="0" r="0" b="0"/>
          <a:pathLst>
            <a:path>
              <a:moveTo>
                <a:pt x="322702" y="614904"/>
              </a:moveTo>
              <a:lnTo>
                <a:pt x="161351" y="614904"/>
              </a:lnTo>
              <a:lnTo>
                <a:pt x="161351" y="0"/>
              </a:lnTo>
              <a:lnTo>
                <a:pt x="0"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8525" y="537886"/>
        <a:ext cx="34721" cy="34721"/>
      </dsp:txXfrm>
    </dsp:sp>
    <dsp:sp modelId="{29A6161E-6FE6-41CB-AC46-3F12ECE22660}">
      <dsp:nvSpPr>
        <dsp:cNvPr id="0" name=""/>
        <dsp:cNvSpPr/>
      </dsp:nvSpPr>
      <dsp:spPr>
        <a:xfrm>
          <a:off x="4110748" y="862700"/>
          <a:ext cx="322702" cy="2459619"/>
        </a:xfrm>
        <a:custGeom>
          <a:avLst/>
          <a:gdLst/>
          <a:ahLst/>
          <a:cxnLst/>
          <a:rect l="0" t="0" r="0" b="0"/>
          <a:pathLst>
            <a:path>
              <a:moveTo>
                <a:pt x="322702" y="2459619"/>
              </a:moveTo>
              <a:lnTo>
                <a:pt x="161351" y="2459619"/>
              </a:lnTo>
              <a:lnTo>
                <a:pt x="161351" y="0"/>
              </a:lnTo>
              <a:lnTo>
                <a:pt x="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4210082" y="2030492"/>
        <a:ext cx="124034" cy="124034"/>
      </dsp:txXfrm>
    </dsp:sp>
    <dsp:sp modelId="{9A1540BE-9F96-4AEA-9918-40133D984C5A}">
      <dsp:nvSpPr>
        <dsp:cNvPr id="0" name=""/>
        <dsp:cNvSpPr/>
      </dsp:nvSpPr>
      <dsp:spPr>
        <a:xfrm rot="5400000">
          <a:off x="3384875" y="3076358"/>
          <a:ext cx="2589073" cy="49192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rtl="1">
            <a:lnSpc>
              <a:spcPct val="90000"/>
            </a:lnSpc>
            <a:spcBef>
              <a:spcPct val="0"/>
            </a:spcBef>
            <a:spcAft>
              <a:spcPct val="35000"/>
            </a:spcAft>
            <a:buNone/>
          </a:pPr>
          <a:r>
            <a:rPr lang="fa-IR" sz="2400" b="1" kern="1200">
              <a:latin typeface="IRNazanin" panose="02000506000000020002" pitchFamily="2" charset="-78"/>
              <a:cs typeface="B Nazanin" panose="00000400000000000000" pitchFamily="2" charset="-78"/>
            </a:rPr>
            <a:t>دانش صریح</a:t>
          </a:r>
          <a:endParaRPr lang="en-US" sz="2400" b="1" kern="1200">
            <a:latin typeface="IRNazanin" panose="02000506000000020002" pitchFamily="2" charset="-78"/>
            <a:cs typeface="B Nazanin" panose="00000400000000000000" pitchFamily="2" charset="-78"/>
          </a:endParaRPr>
        </a:p>
      </dsp:txBody>
      <dsp:txXfrm>
        <a:off x="3384875" y="3076358"/>
        <a:ext cx="2589073" cy="491923"/>
      </dsp:txXfrm>
    </dsp:sp>
    <dsp:sp modelId="{1E551F34-F211-444A-B8A8-972E2FBE4CCF}">
      <dsp:nvSpPr>
        <dsp:cNvPr id="0" name=""/>
        <dsp:cNvSpPr/>
      </dsp:nvSpPr>
      <dsp:spPr>
        <a:xfrm>
          <a:off x="2497238" y="616738"/>
          <a:ext cx="1613510" cy="49192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یادگیری و علوم تربیتی</a:t>
          </a:r>
          <a:endParaRPr lang="en-US" sz="1200" b="1" kern="1200">
            <a:latin typeface="IRNazanin" panose="02000506000000020002" pitchFamily="2" charset="-78"/>
            <a:cs typeface="B Nazanin" panose="00000400000000000000" pitchFamily="2" charset="-78"/>
          </a:endParaRPr>
        </a:p>
      </dsp:txBody>
      <dsp:txXfrm>
        <a:off x="2497238" y="616738"/>
        <a:ext cx="1613510" cy="491923"/>
      </dsp:txXfrm>
    </dsp:sp>
    <dsp:sp modelId="{B5A2894D-CB5F-4522-8B0D-1C805D78DECC}">
      <dsp:nvSpPr>
        <dsp:cNvPr id="0" name=""/>
        <dsp:cNvSpPr/>
      </dsp:nvSpPr>
      <dsp:spPr>
        <a:xfrm>
          <a:off x="561025" y="1833"/>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شناخت نظریات یادگیری</a:t>
          </a:r>
          <a:endParaRPr lang="en-US" sz="1200" b="1" kern="1200">
            <a:latin typeface="IRNazanin" panose="02000506000000020002" pitchFamily="2" charset="-78"/>
            <a:cs typeface="B Nazanin" panose="00000400000000000000" pitchFamily="2" charset="-78"/>
          </a:endParaRPr>
        </a:p>
      </dsp:txBody>
      <dsp:txXfrm>
        <a:off x="561025" y="1833"/>
        <a:ext cx="1613510" cy="491923"/>
      </dsp:txXfrm>
    </dsp:sp>
    <dsp:sp modelId="{A7800B15-2A02-48A4-A269-EB7A8D4901AC}">
      <dsp:nvSpPr>
        <dsp:cNvPr id="0" name=""/>
        <dsp:cNvSpPr/>
      </dsp:nvSpPr>
      <dsp:spPr>
        <a:xfrm>
          <a:off x="561025" y="616738"/>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آگاهی از علوم تربیتی</a:t>
          </a:r>
          <a:endParaRPr lang="en-US" sz="1200" b="1" kern="1200">
            <a:latin typeface="IRNazanin" panose="02000506000000020002" pitchFamily="2" charset="-78"/>
            <a:cs typeface="B Nazanin" panose="00000400000000000000" pitchFamily="2" charset="-78"/>
          </a:endParaRPr>
        </a:p>
      </dsp:txBody>
      <dsp:txXfrm>
        <a:off x="561025" y="616738"/>
        <a:ext cx="1613510" cy="491923"/>
      </dsp:txXfrm>
    </dsp:sp>
    <dsp:sp modelId="{773F721E-F0EA-444D-A743-344B152D7B9C}">
      <dsp:nvSpPr>
        <dsp:cNvPr id="0" name=""/>
        <dsp:cNvSpPr/>
      </dsp:nvSpPr>
      <dsp:spPr>
        <a:xfrm>
          <a:off x="561025" y="1231643"/>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با محتوای آموزشی</a:t>
          </a:r>
          <a:endParaRPr lang="en-US" sz="1200" b="1" kern="1200">
            <a:latin typeface="IRNazanin" panose="02000506000000020002" pitchFamily="2" charset="-78"/>
            <a:cs typeface="B Nazanin" panose="00000400000000000000" pitchFamily="2" charset="-78"/>
          </a:endParaRPr>
        </a:p>
      </dsp:txBody>
      <dsp:txXfrm>
        <a:off x="561025" y="1231643"/>
        <a:ext cx="1613510" cy="491923"/>
      </dsp:txXfrm>
    </dsp:sp>
    <dsp:sp modelId="{9FFA03C2-B72A-4419-859C-877FBABC7411}">
      <dsp:nvSpPr>
        <dsp:cNvPr id="0" name=""/>
        <dsp:cNvSpPr/>
      </dsp:nvSpPr>
      <dsp:spPr>
        <a:xfrm>
          <a:off x="2497238" y="2768905"/>
          <a:ext cx="1613510" cy="49192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طراحی فضا</a:t>
          </a:r>
          <a:endParaRPr lang="en-US" sz="1200" b="1" kern="1200">
            <a:latin typeface="IRNazanin" panose="02000506000000020002" pitchFamily="2" charset="-78"/>
            <a:cs typeface="B Nazanin" panose="00000400000000000000" pitchFamily="2" charset="-78"/>
          </a:endParaRPr>
        </a:p>
      </dsp:txBody>
      <dsp:txXfrm>
        <a:off x="2497238" y="2768905"/>
        <a:ext cx="1613510" cy="491923"/>
      </dsp:txXfrm>
    </dsp:sp>
    <dsp:sp modelId="{E419123A-7590-4FE0-A883-92F0441E458E}">
      <dsp:nvSpPr>
        <dsp:cNvPr id="0" name=""/>
        <dsp:cNvSpPr/>
      </dsp:nvSpPr>
      <dsp:spPr>
        <a:xfrm>
          <a:off x="561025" y="1846548"/>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به مبانی و اصول معماری محیط‌های یادگیری</a:t>
          </a:r>
          <a:endParaRPr lang="en-US" sz="1200" b="1" kern="1200">
            <a:latin typeface="IRNazanin" panose="02000506000000020002" pitchFamily="2" charset="-78"/>
            <a:cs typeface="B Nazanin" panose="00000400000000000000" pitchFamily="2" charset="-78"/>
          </a:endParaRPr>
        </a:p>
      </dsp:txBody>
      <dsp:txXfrm>
        <a:off x="561025" y="1846548"/>
        <a:ext cx="1613510" cy="491923"/>
      </dsp:txXfrm>
    </dsp:sp>
    <dsp:sp modelId="{9769B6FC-30EC-438E-B4F6-529109773886}">
      <dsp:nvSpPr>
        <dsp:cNvPr id="0" name=""/>
        <dsp:cNvSpPr/>
      </dsp:nvSpPr>
      <dsp:spPr>
        <a:xfrm>
          <a:off x="561025" y="2461453"/>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طراحی محیط‌های یادگیری</a:t>
          </a:r>
          <a:endParaRPr lang="en-US" sz="1200" b="1" kern="1200">
            <a:latin typeface="IRNazanin" panose="02000506000000020002" pitchFamily="2" charset="-78"/>
            <a:cs typeface="B Nazanin" panose="00000400000000000000" pitchFamily="2" charset="-78"/>
          </a:endParaRPr>
        </a:p>
      </dsp:txBody>
      <dsp:txXfrm>
        <a:off x="561025" y="2461453"/>
        <a:ext cx="1613510" cy="491923"/>
      </dsp:txXfrm>
    </dsp:sp>
    <dsp:sp modelId="{F882A42F-6422-4A41-9A6A-F7F34CC4548C}">
      <dsp:nvSpPr>
        <dsp:cNvPr id="0" name=""/>
        <dsp:cNvSpPr/>
      </dsp:nvSpPr>
      <dsp:spPr>
        <a:xfrm>
          <a:off x="561025" y="3076358"/>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با نظریه‌های طراحی و معماری معاصر</a:t>
          </a:r>
          <a:endParaRPr lang="en-US" sz="1200" b="1" kern="1200">
            <a:latin typeface="IRNazanin" panose="02000506000000020002" pitchFamily="2" charset="-78"/>
            <a:cs typeface="B Nazanin" panose="00000400000000000000" pitchFamily="2" charset="-78"/>
          </a:endParaRPr>
        </a:p>
      </dsp:txBody>
      <dsp:txXfrm>
        <a:off x="561025" y="3076358"/>
        <a:ext cx="1613510" cy="491923"/>
      </dsp:txXfrm>
    </dsp:sp>
    <dsp:sp modelId="{959D04B6-750E-4621-8B28-DE3E9E93C6B4}">
      <dsp:nvSpPr>
        <dsp:cNvPr id="0" name=""/>
        <dsp:cNvSpPr/>
      </dsp:nvSpPr>
      <dsp:spPr>
        <a:xfrm>
          <a:off x="561025" y="3691262"/>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به ابعاد و زوایای جغرافیایی محیط</a:t>
          </a:r>
          <a:endParaRPr lang="en-US" sz="1200" b="1" kern="1200">
            <a:latin typeface="IRNazanin" panose="02000506000000020002" pitchFamily="2" charset="-78"/>
            <a:cs typeface="B Nazanin" panose="00000400000000000000" pitchFamily="2" charset="-78"/>
          </a:endParaRPr>
        </a:p>
      </dsp:txBody>
      <dsp:txXfrm>
        <a:off x="561025" y="3691262"/>
        <a:ext cx="1613510" cy="491923"/>
      </dsp:txXfrm>
    </dsp:sp>
    <dsp:sp modelId="{F2C5253B-BA1D-4DC4-82FB-FC41D012F749}">
      <dsp:nvSpPr>
        <dsp:cNvPr id="0" name=""/>
        <dsp:cNvSpPr/>
      </dsp:nvSpPr>
      <dsp:spPr>
        <a:xfrm>
          <a:off x="2497238" y="4306167"/>
          <a:ext cx="1613510" cy="49192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مدیریت آموزشی </a:t>
          </a:r>
          <a:endParaRPr lang="en-US" sz="1200" b="1" kern="1200">
            <a:latin typeface="IRNazanin" panose="02000506000000020002" pitchFamily="2" charset="-78"/>
            <a:cs typeface="B Nazanin" panose="00000400000000000000" pitchFamily="2" charset="-78"/>
          </a:endParaRPr>
        </a:p>
      </dsp:txBody>
      <dsp:txXfrm>
        <a:off x="2497238" y="4306167"/>
        <a:ext cx="1613510" cy="491923"/>
      </dsp:txXfrm>
    </dsp:sp>
    <dsp:sp modelId="{A200CDC9-2084-4A66-A6CB-FD246F74E07E}">
      <dsp:nvSpPr>
        <dsp:cNvPr id="0" name=""/>
        <dsp:cNvSpPr/>
      </dsp:nvSpPr>
      <dsp:spPr>
        <a:xfrm>
          <a:off x="561025" y="4306167"/>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مدیریت یا دانش‌های مرتبط</a:t>
          </a:r>
          <a:endParaRPr lang="en-US" sz="1200" b="1" kern="1200">
            <a:latin typeface="IRNazanin" panose="02000506000000020002" pitchFamily="2" charset="-78"/>
            <a:cs typeface="B Nazanin" panose="00000400000000000000" pitchFamily="2" charset="-78"/>
          </a:endParaRPr>
        </a:p>
      </dsp:txBody>
      <dsp:txXfrm>
        <a:off x="561025" y="4306167"/>
        <a:ext cx="1613510" cy="491923"/>
      </dsp:txXfrm>
    </dsp:sp>
    <dsp:sp modelId="{6BA29C73-7E37-475C-8785-10167D910370}">
      <dsp:nvSpPr>
        <dsp:cNvPr id="0" name=""/>
        <dsp:cNvSpPr/>
      </dsp:nvSpPr>
      <dsp:spPr>
        <a:xfrm>
          <a:off x="2497238" y="5535977"/>
          <a:ext cx="1613510" cy="49192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دانش‌های میان‌رشته‌ای</a:t>
          </a:r>
          <a:endParaRPr lang="en-US" sz="1200" b="1" kern="1200">
            <a:latin typeface="IRNazanin" panose="02000506000000020002" pitchFamily="2" charset="-78"/>
            <a:cs typeface="B Nazanin" panose="00000400000000000000" pitchFamily="2" charset="-78"/>
          </a:endParaRPr>
        </a:p>
      </dsp:txBody>
      <dsp:txXfrm>
        <a:off x="2497238" y="5535977"/>
        <a:ext cx="1613510" cy="491923"/>
      </dsp:txXfrm>
    </dsp:sp>
    <dsp:sp modelId="{8D1E0D9C-1FB5-43A2-BF28-394C67EEC7DB}">
      <dsp:nvSpPr>
        <dsp:cNvPr id="0" name=""/>
        <dsp:cNvSpPr/>
      </dsp:nvSpPr>
      <dsp:spPr>
        <a:xfrm>
          <a:off x="561025" y="4921072"/>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روان‌شناسی</a:t>
          </a:r>
          <a:endParaRPr lang="en-US" sz="1200" b="1" kern="1200">
            <a:latin typeface="IRNazanin" panose="02000506000000020002" pitchFamily="2" charset="-78"/>
            <a:cs typeface="B Nazanin" panose="00000400000000000000" pitchFamily="2" charset="-78"/>
          </a:endParaRPr>
        </a:p>
      </dsp:txBody>
      <dsp:txXfrm>
        <a:off x="561025" y="4921072"/>
        <a:ext cx="1613510" cy="491923"/>
      </dsp:txXfrm>
    </dsp:sp>
    <dsp:sp modelId="{3EA3CD68-1A3A-4110-98BC-9FACDA4CB746}">
      <dsp:nvSpPr>
        <dsp:cNvPr id="0" name=""/>
        <dsp:cNvSpPr/>
      </dsp:nvSpPr>
      <dsp:spPr>
        <a:xfrm>
          <a:off x="561025" y="5535977"/>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علوم اجتماعی</a:t>
          </a:r>
          <a:endParaRPr lang="en-US" sz="1200" b="1" kern="1200">
            <a:latin typeface="IRNazanin" panose="02000506000000020002" pitchFamily="2" charset="-78"/>
            <a:cs typeface="B Nazanin" panose="00000400000000000000" pitchFamily="2" charset="-78"/>
          </a:endParaRPr>
        </a:p>
      </dsp:txBody>
      <dsp:txXfrm>
        <a:off x="561025" y="5535977"/>
        <a:ext cx="1613510" cy="491923"/>
      </dsp:txXfrm>
    </dsp:sp>
    <dsp:sp modelId="{DCA15CB3-0C5C-435F-93CC-552E146DE5D3}">
      <dsp:nvSpPr>
        <dsp:cNvPr id="0" name=""/>
        <dsp:cNvSpPr/>
      </dsp:nvSpPr>
      <dsp:spPr>
        <a:xfrm>
          <a:off x="561025" y="6150882"/>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تربیت‌بدنی</a:t>
          </a:r>
          <a:endParaRPr lang="en-US" sz="1200" b="1" kern="1200">
            <a:latin typeface="IRNazanin" panose="02000506000000020002" pitchFamily="2" charset="-78"/>
            <a:cs typeface="B Nazanin" panose="00000400000000000000" pitchFamily="2" charset="-78"/>
          </a:endParaRPr>
        </a:p>
      </dsp:txBody>
      <dsp:txXfrm>
        <a:off x="561025" y="6150882"/>
        <a:ext cx="1613510" cy="49192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1C9D14-BD6E-4EAC-987B-F68AAE5226DE}">
      <dsp:nvSpPr>
        <dsp:cNvPr id="0" name=""/>
        <dsp:cNvSpPr/>
      </dsp:nvSpPr>
      <dsp:spPr>
        <a:xfrm>
          <a:off x="1258392" y="344155"/>
          <a:ext cx="2299054" cy="2299054"/>
        </a:xfrm>
        <a:prstGeom prst="blockArc">
          <a:avLst>
            <a:gd name="adj1" fmla="val 9000000"/>
            <a:gd name="adj2" fmla="val 16200000"/>
            <a:gd name="adj3" fmla="val 4639"/>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9BB52C6-07F7-4AE9-B869-032019988FDD}">
      <dsp:nvSpPr>
        <dsp:cNvPr id="0" name=""/>
        <dsp:cNvSpPr/>
      </dsp:nvSpPr>
      <dsp:spPr>
        <a:xfrm>
          <a:off x="1258392" y="344155"/>
          <a:ext cx="2299054" cy="2299054"/>
        </a:xfrm>
        <a:prstGeom prst="blockArc">
          <a:avLst>
            <a:gd name="adj1" fmla="val 1800000"/>
            <a:gd name="adj2" fmla="val 9000000"/>
            <a:gd name="adj3" fmla="val 4639"/>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D4F8883-BA0D-4435-81EC-8D3FFA05F2D8}">
      <dsp:nvSpPr>
        <dsp:cNvPr id="0" name=""/>
        <dsp:cNvSpPr/>
      </dsp:nvSpPr>
      <dsp:spPr>
        <a:xfrm>
          <a:off x="1258392" y="344155"/>
          <a:ext cx="2299054" cy="2299054"/>
        </a:xfrm>
        <a:prstGeom prst="blockArc">
          <a:avLst>
            <a:gd name="adj1" fmla="val 16200000"/>
            <a:gd name="adj2" fmla="val 1800000"/>
            <a:gd name="adj3" fmla="val 4639"/>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A29EDA6-E7AD-4E3C-BBD4-5FAB8B4E0E2D}">
      <dsp:nvSpPr>
        <dsp:cNvPr id="0" name=""/>
        <dsp:cNvSpPr/>
      </dsp:nvSpPr>
      <dsp:spPr>
        <a:xfrm>
          <a:off x="1878836" y="964599"/>
          <a:ext cx="1058167" cy="1058167"/>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 یادگیری و علوم تربیتی</a:t>
          </a:r>
          <a:endParaRPr lang="en-US" sz="1300" b="1" kern="1200">
            <a:latin typeface="IRNazanin" panose="02000506000000020002" pitchFamily="2" charset="-78"/>
            <a:cs typeface="B Nazanin" panose="00000400000000000000" pitchFamily="2" charset="-78"/>
          </a:endParaRPr>
        </a:p>
      </dsp:txBody>
      <dsp:txXfrm>
        <a:off x="2033801" y="1119564"/>
        <a:ext cx="748237" cy="748237"/>
      </dsp:txXfrm>
    </dsp:sp>
    <dsp:sp modelId="{C4F0FDAA-D90C-411C-A0C8-BB46EF10DA47}">
      <dsp:nvSpPr>
        <dsp:cNvPr id="0" name=""/>
        <dsp:cNvSpPr/>
      </dsp:nvSpPr>
      <dsp:spPr>
        <a:xfrm>
          <a:off x="2037561" y="462"/>
          <a:ext cx="740717" cy="740717"/>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شناخت نظریات یادگیری</a:t>
          </a:r>
          <a:endParaRPr lang="en-US" sz="900" b="1" kern="1200">
            <a:latin typeface="IRNazanin" panose="02000506000000020002" pitchFamily="2" charset="-78"/>
            <a:cs typeface="B Nazanin" panose="00000400000000000000" pitchFamily="2" charset="-78"/>
          </a:endParaRPr>
        </a:p>
      </dsp:txBody>
      <dsp:txXfrm>
        <a:off x="2146036" y="108937"/>
        <a:ext cx="523767" cy="523767"/>
      </dsp:txXfrm>
    </dsp:sp>
    <dsp:sp modelId="{77334484-4925-4156-9A8D-0A59AE56D95C}">
      <dsp:nvSpPr>
        <dsp:cNvPr id="0" name=""/>
        <dsp:cNvSpPr/>
      </dsp:nvSpPr>
      <dsp:spPr>
        <a:xfrm>
          <a:off x="3009987" y="1684755"/>
          <a:ext cx="740717" cy="740717"/>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دانش علوم تربیتی</a:t>
          </a:r>
          <a:endParaRPr lang="en-US" sz="900" b="1" kern="1200">
            <a:latin typeface="IRNazanin" panose="02000506000000020002" pitchFamily="2" charset="-78"/>
            <a:cs typeface="B Nazanin" panose="00000400000000000000" pitchFamily="2" charset="-78"/>
          </a:endParaRPr>
        </a:p>
      </dsp:txBody>
      <dsp:txXfrm>
        <a:off x="3118462" y="1793230"/>
        <a:ext cx="523767" cy="523767"/>
      </dsp:txXfrm>
    </dsp:sp>
    <dsp:sp modelId="{66F722AF-000C-4AF0-B0D0-5EB2962A9E7E}">
      <dsp:nvSpPr>
        <dsp:cNvPr id="0" name=""/>
        <dsp:cNvSpPr/>
      </dsp:nvSpPr>
      <dsp:spPr>
        <a:xfrm>
          <a:off x="1065134" y="1684755"/>
          <a:ext cx="740717" cy="740717"/>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با محتوای آموزشی</a:t>
          </a:r>
          <a:endParaRPr lang="en-US" sz="900" b="1" kern="1200">
            <a:latin typeface="IRNazanin" panose="02000506000000020002" pitchFamily="2" charset="-78"/>
            <a:cs typeface="B Nazanin" panose="00000400000000000000" pitchFamily="2" charset="-78"/>
          </a:endParaRPr>
        </a:p>
      </dsp:txBody>
      <dsp:txXfrm>
        <a:off x="1173609" y="1793230"/>
        <a:ext cx="523767" cy="52376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E6684B-AF4C-4AB7-9DF7-89382C8E4266}">
      <dsp:nvSpPr>
        <dsp:cNvPr id="0" name=""/>
        <dsp:cNvSpPr/>
      </dsp:nvSpPr>
      <dsp:spPr>
        <a:xfrm>
          <a:off x="1714630" y="403990"/>
          <a:ext cx="2689599" cy="2689599"/>
        </a:xfrm>
        <a:prstGeom prst="blockArc">
          <a:avLst>
            <a:gd name="adj1" fmla="val 10800000"/>
            <a:gd name="adj2" fmla="val 16200000"/>
            <a:gd name="adj3" fmla="val 4641"/>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6118613-FE5D-495F-99E8-EC066A019538}">
      <dsp:nvSpPr>
        <dsp:cNvPr id="0" name=""/>
        <dsp:cNvSpPr/>
      </dsp:nvSpPr>
      <dsp:spPr>
        <a:xfrm>
          <a:off x="1714630" y="403990"/>
          <a:ext cx="2689599" cy="2689599"/>
        </a:xfrm>
        <a:prstGeom prst="blockArc">
          <a:avLst>
            <a:gd name="adj1" fmla="val 5400000"/>
            <a:gd name="adj2" fmla="val 10800000"/>
            <a:gd name="adj3" fmla="val 4641"/>
          </a:avLst>
        </a:prstGeom>
        <a:solidFill>
          <a:schemeClr val="accent4">
            <a:hueOff val="-2976513"/>
            <a:satOff val="17933"/>
            <a:lumOff val="1437"/>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3968912-505E-49CE-89EB-52084AFEB75B}">
      <dsp:nvSpPr>
        <dsp:cNvPr id="0" name=""/>
        <dsp:cNvSpPr/>
      </dsp:nvSpPr>
      <dsp:spPr>
        <a:xfrm>
          <a:off x="1714630" y="403990"/>
          <a:ext cx="2689599" cy="2689599"/>
        </a:xfrm>
        <a:prstGeom prst="blockArc">
          <a:avLst>
            <a:gd name="adj1" fmla="val 0"/>
            <a:gd name="adj2" fmla="val 5400000"/>
            <a:gd name="adj3" fmla="val 4641"/>
          </a:avLst>
        </a:prstGeom>
        <a:solidFill>
          <a:schemeClr val="accent4">
            <a:hueOff val="-1488257"/>
            <a:satOff val="8966"/>
            <a:lumOff val="719"/>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8995D07-537A-4DA6-8484-78BA6A4407C8}">
      <dsp:nvSpPr>
        <dsp:cNvPr id="0" name=""/>
        <dsp:cNvSpPr/>
      </dsp:nvSpPr>
      <dsp:spPr>
        <a:xfrm>
          <a:off x="1714630" y="403990"/>
          <a:ext cx="2689599" cy="2689599"/>
        </a:xfrm>
        <a:prstGeom prst="blockArc">
          <a:avLst>
            <a:gd name="adj1" fmla="val 16200000"/>
            <a:gd name="adj2" fmla="val 0"/>
            <a:gd name="adj3" fmla="val 4641"/>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598E68A-FF55-4D74-BC28-8DC78399A780}">
      <dsp:nvSpPr>
        <dsp:cNvPr id="0" name=""/>
        <dsp:cNvSpPr/>
      </dsp:nvSpPr>
      <dsp:spPr>
        <a:xfrm>
          <a:off x="2563247" y="1225424"/>
          <a:ext cx="992364" cy="1046730"/>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755650" rtl="1">
            <a:lnSpc>
              <a:spcPct val="90000"/>
            </a:lnSpc>
            <a:spcBef>
              <a:spcPct val="0"/>
            </a:spcBef>
            <a:spcAft>
              <a:spcPct val="35000"/>
            </a:spcAft>
            <a:buNone/>
          </a:pPr>
          <a:r>
            <a:rPr lang="fa-IR" sz="1700" b="1" kern="1200">
              <a:latin typeface="IRNazanin" panose="02000506000000020002" pitchFamily="2" charset="-78"/>
              <a:cs typeface="B Nazanin" panose="00000400000000000000" pitchFamily="2" charset="-78"/>
            </a:rPr>
            <a:t>دانش طراحی فضا</a:t>
          </a:r>
          <a:endParaRPr lang="en-US" sz="1700" b="1" kern="1200">
            <a:latin typeface="IRNazanin" panose="02000506000000020002" pitchFamily="2" charset="-78"/>
            <a:cs typeface="B Nazanin" panose="00000400000000000000" pitchFamily="2" charset="-78"/>
          </a:endParaRPr>
        </a:p>
      </dsp:txBody>
      <dsp:txXfrm>
        <a:off x="2708575" y="1378714"/>
        <a:ext cx="701708" cy="740150"/>
      </dsp:txXfrm>
    </dsp:sp>
    <dsp:sp modelId="{DDDE489F-AAE6-42D1-87F8-F6D5EBE678B6}">
      <dsp:nvSpPr>
        <dsp:cNvPr id="0" name=""/>
        <dsp:cNvSpPr/>
      </dsp:nvSpPr>
      <dsp:spPr>
        <a:xfrm>
          <a:off x="2625985" y="1753"/>
          <a:ext cx="866888" cy="86688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به مبانی و اصول معماری محیط‌های یادگیری</a:t>
          </a:r>
          <a:endParaRPr lang="en-US" sz="900" b="1" kern="1200">
            <a:latin typeface="IRNazanin" panose="02000506000000020002" pitchFamily="2" charset="-78"/>
            <a:cs typeface="B Nazanin" panose="00000400000000000000" pitchFamily="2" charset="-78"/>
          </a:endParaRPr>
        </a:p>
      </dsp:txBody>
      <dsp:txXfrm>
        <a:off x="2752938" y="128706"/>
        <a:ext cx="612982" cy="612982"/>
      </dsp:txXfrm>
    </dsp:sp>
    <dsp:sp modelId="{A8DB350D-B076-44DD-8FFB-B97024F6BE10}">
      <dsp:nvSpPr>
        <dsp:cNvPr id="0" name=""/>
        <dsp:cNvSpPr/>
      </dsp:nvSpPr>
      <dsp:spPr>
        <a:xfrm>
          <a:off x="3939577" y="1315345"/>
          <a:ext cx="866888" cy="866888"/>
        </a:xfrm>
        <a:prstGeom prst="ellipse">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با نظریه‌های طراحی و معماری معاصر</a:t>
          </a:r>
          <a:endParaRPr lang="en-US" sz="900" b="1" kern="1200">
            <a:latin typeface="IRNazanin" panose="02000506000000020002" pitchFamily="2" charset="-78"/>
            <a:cs typeface="B Nazanin" panose="00000400000000000000" pitchFamily="2" charset="-78"/>
          </a:endParaRPr>
        </a:p>
      </dsp:txBody>
      <dsp:txXfrm>
        <a:off x="4066530" y="1442298"/>
        <a:ext cx="612982" cy="612982"/>
      </dsp:txXfrm>
    </dsp:sp>
    <dsp:sp modelId="{EE3F4C0A-00E2-468F-85DD-7C852AC6B3F9}">
      <dsp:nvSpPr>
        <dsp:cNvPr id="0" name=""/>
        <dsp:cNvSpPr/>
      </dsp:nvSpPr>
      <dsp:spPr>
        <a:xfrm>
          <a:off x="2625985" y="2628937"/>
          <a:ext cx="866888" cy="866888"/>
        </a:xfrm>
        <a:prstGeom prst="ellipse">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دانش طراحی محیط‌های یادگیری </a:t>
          </a:r>
          <a:endParaRPr lang="en-US" sz="1000" b="1" kern="1200">
            <a:latin typeface="IRNazanin" panose="02000506000000020002" pitchFamily="2" charset="-78"/>
            <a:cs typeface="B Nazanin" panose="00000400000000000000" pitchFamily="2" charset="-78"/>
          </a:endParaRPr>
        </a:p>
      </dsp:txBody>
      <dsp:txXfrm>
        <a:off x="2752938" y="2755890"/>
        <a:ext cx="612982" cy="612982"/>
      </dsp:txXfrm>
    </dsp:sp>
    <dsp:sp modelId="{A314AE0E-7F5A-43F5-B3A5-F412BF760C18}">
      <dsp:nvSpPr>
        <dsp:cNvPr id="0" name=""/>
        <dsp:cNvSpPr/>
      </dsp:nvSpPr>
      <dsp:spPr>
        <a:xfrm>
          <a:off x="1312393" y="1315345"/>
          <a:ext cx="866888" cy="866888"/>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به ابعاد و زوایای جغرافیایی محیط </a:t>
          </a:r>
          <a:endParaRPr lang="en-US" sz="900" b="1" kern="1200">
            <a:latin typeface="IRNazanin" panose="02000506000000020002" pitchFamily="2" charset="-78"/>
            <a:cs typeface="B Nazanin" panose="00000400000000000000" pitchFamily="2" charset="-78"/>
          </a:endParaRPr>
        </a:p>
      </dsp:txBody>
      <dsp:txXfrm>
        <a:off x="1439346" y="1442298"/>
        <a:ext cx="612982" cy="61298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A513B-14BC-4F40-89CD-20CC0019EEE1}">
      <dsp:nvSpPr>
        <dsp:cNvPr id="0" name=""/>
        <dsp:cNvSpPr/>
      </dsp:nvSpPr>
      <dsp:spPr>
        <a:xfrm>
          <a:off x="1245555" y="300675"/>
          <a:ext cx="2004689" cy="2004689"/>
        </a:xfrm>
        <a:prstGeom prst="blockArc">
          <a:avLst>
            <a:gd name="adj1" fmla="val 10800000"/>
            <a:gd name="adj2" fmla="val 16200000"/>
            <a:gd name="adj3" fmla="val 4641"/>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F9150B9-35AB-48F2-BBFC-E8F45D536446}">
      <dsp:nvSpPr>
        <dsp:cNvPr id="0" name=""/>
        <dsp:cNvSpPr/>
      </dsp:nvSpPr>
      <dsp:spPr>
        <a:xfrm>
          <a:off x="1245555" y="300675"/>
          <a:ext cx="2004689" cy="2004689"/>
        </a:xfrm>
        <a:prstGeom prst="blockArc">
          <a:avLst>
            <a:gd name="adj1" fmla="val 5400000"/>
            <a:gd name="adj2" fmla="val 10800000"/>
            <a:gd name="adj3" fmla="val 4641"/>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06E1A75-A45F-486D-A97C-1382765E6333}">
      <dsp:nvSpPr>
        <dsp:cNvPr id="0" name=""/>
        <dsp:cNvSpPr/>
      </dsp:nvSpPr>
      <dsp:spPr>
        <a:xfrm>
          <a:off x="1245555" y="300675"/>
          <a:ext cx="2004689" cy="2004689"/>
        </a:xfrm>
        <a:prstGeom prst="blockArc">
          <a:avLst>
            <a:gd name="adj1" fmla="val 0"/>
            <a:gd name="adj2" fmla="val 5400000"/>
            <a:gd name="adj3" fmla="val 4641"/>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26D7E8C-BF84-4F3C-876E-411E74276AE3}">
      <dsp:nvSpPr>
        <dsp:cNvPr id="0" name=""/>
        <dsp:cNvSpPr/>
      </dsp:nvSpPr>
      <dsp:spPr>
        <a:xfrm>
          <a:off x="1245555" y="300675"/>
          <a:ext cx="2004689" cy="2004689"/>
        </a:xfrm>
        <a:prstGeom prst="blockArc">
          <a:avLst>
            <a:gd name="adj1" fmla="val 16200000"/>
            <a:gd name="adj2" fmla="val 0"/>
            <a:gd name="adj3" fmla="val 4641"/>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EDFBBFB1-6210-4A25-97F5-A296AA5C0DED}">
      <dsp:nvSpPr>
        <dsp:cNvPr id="0" name=""/>
        <dsp:cNvSpPr/>
      </dsp:nvSpPr>
      <dsp:spPr>
        <a:xfrm>
          <a:off x="1786356" y="841476"/>
          <a:ext cx="923087" cy="923087"/>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دانش‌های فرارشته‌ای</a:t>
          </a:r>
          <a:endParaRPr lang="en-US" sz="1300" b="1" kern="1200">
            <a:latin typeface="IRNazanin" panose="02000506000000020002" pitchFamily="2" charset="-78"/>
            <a:cs typeface="B Nazanin" panose="00000400000000000000" pitchFamily="2" charset="-78"/>
          </a:endParaRPr>
        </a:p>
      </dsp:txBody>
      <dsp:txXfrm>
        <a:off x="1921539" y="976659"/>
        <a:ext cx="652721" cy="652721"/>
      </dsp:txXfrm>
    </dsp:sp>
    <dsp:sp modelId="{A4611082-BFE1-441B-8280-57082C119623}">
      <dsp:nvSpPr>
        <dsp:cNvPr id="0" name=""/>
        <dsp:cNvSpPr/>
      </dsp:nvSpPr>
      <dsp:spPr>
        <a:xfrm>
          <a:off x="1924819" y="856"/>
          <a:ext cx="646161" cy="646161"/>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مدیریت تغییر</a:t>
          </a:r>
          <a:endParaRPr lang="en-US" sz="800" b="1" kern="1200">
            <a:latin typeface="IRNazanin" panose="02000506000000020002" pitchFamily="2" charset="-78"/>
            <a:cs typeface="B Nazanin" panose="00000400000000000000" pitchFamily="2" charset="-78"/>
          </a:endParaRPr>
        </a:p>
      </dsp:txBody>
      <dsp:txXfrm>
        <a:off x="2019447" y="95484"/>
        <a:ext cx="456905" cy="456905"/>
      </dsp:txXfrm>
    </dsp:sp>
    <dsp:sp modelId="{D6D00E20-AD93-44C6-9ABA-A36C0F608389}">
      <dsp:nvSpPr>
        <dsp:cNvPr id="0" name=""/>
        <dsp:cNvSpPr/>
      </dsp:nvSpPr>
      <dsp:spPr>
        <a:xfrm>
          <a:off x="2903902" y="979939"/>
          <a:ext cx="646161" cy="646161"/>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روان‌شناسی</a:t>
          </a:r>
          <a:endParaRPr lang="en-US" sz="900" b="1" kern="1200">
            <a:latin typeface="IRNazanin" panose="02000506000000020002" pitchFamily="2" charset="-78"/>
            <a:cs typeface="B Nazanin" panose="00000400000000000000" pitchFamily="2" charset="-78"/>
          </a:endParaRPr>
        </a:p>
      </dsp:txBody>
      <dsp:txXfrm>
        <a:off x="2998530" y="1074567"/>
        <a:ext cx="456905" cy="456905"/>
      </dsp:txXfrm>
    </dsp:sp>
    <dsp:sp modelId="{42E08B7B-9494-4DCE-A374-C1D16AA1E3CD}">
      <dsp:nvSpPr>
        <dsp:cNvPr id="0" name=""/>
        <dsp:cNvSpPr/>
      </dsp:nvSpPr>
      <dsp:spPr>
        <a:xfrm>
          <a:off x="1924819" y="1959022"/>
          <a:ext cx="646161" cy="646161"/>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دانش تربیت بدنی</a:t>
          </a:r>
          <a:endParaRPr lang="en-US" sz="800" b="1" kern="1200">
            <a:latin typeface="IRNazanin" panose="02000506000000020002" pitchFamily="2" charset="-78"/>
            <a:cs typeface="B Nazanin" panose="00000400000000000000" pitchFamily="2" charset="-78"/>
          </a:endParaRPr>
        </a:p>
      </dsp:txBody>
      <dsp:txXfrm>
        <a:off x="2019447" y="2053650"/>
        <a:ext cx="456905" cy="456905"/>
      </dsp:txXfrm>
    </dsp:sp>
    <dsp:sp modelId="{08CD2321-4FFF-4AFF-AB71-97D16290162D}">
      <dsp:nvSpPr>
        <dsp:cNvPr id="0" name=""/>
        <dsp:cNvSpPr/>
      </dsp:nvSpPr>
      <dsp:spPr>
        <a:xfrm>
          <a:off x="945736" y="979939"/>
          <a:ext cx="646161" cy="646161"/>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علوم اجتماعی</a:t>
          </a:r>
          <a:endParaRPr lang="en-US" sz="800" b="1" kern="1200">
            <a:latin typeface="IRNazanin" panose="02000506000000020002" pitchFamily="2" charset="-78"/>
            <a:cs typeface="B Nazanin" panose="00000400000000000000" pitchFamily="2" charset="-78"/>
          </a:endParaRPr>
        </a:p>
      </dsp:txBody>
      <dsp:txXfrm>
        <a:off x="1040364" y="1074567"/>
        <a:ext cx="456905" cy="456905"/>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1B3F02-7085-4630-B1E5-62A6386575A4}">
      <dsp:nvSpPr>
        <dsp:cNvPr id="0" name=""/>
        <dsp:cNvSpPr/>
      </dsp:nvSpPr>
      <dsp:spPr>
        <a:xfrm>
          <a:off x="1507263" y="346290"/>
          <a:ext cx="2309312" cy="2309312"/>
        </a:xfrm>
        <a:prstGeom prst="blockArc">
          <a:avLst>
            <a:gd name="adj1" fmla="val 11880000"/>
            <a:gd name="adj2" fmla="val 16200000"/>
            <a:gd name="adj3" fmla="val 4641"/>
          </a:avLst>
        </a:prstGeom>
        <a:solidFill>
          <a:schemeClr val="accent5">
            <a:hueOff val="-9933876"/>
            <a:satOff val="39811"/>
            <a:lumOff val="862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1D87E55-3CBD-4CD5-9300-8F337DD9DFDA}">
      <dsp:nvSpPr>
        <dsp:cNvPr id="0" name=""/>
        <dsp:cNvSpPr/>
      </dsp:nvSpPr>
      <dsp:spPr>
        <a:xfrm>
          <a:off x="1507263" y="346290"/>
          <a:ext cx="2309312" cy="2309312"/>
        </a:xfrm>
        <a:prstGeom prst="blockArc">
          <a:avLst>
            <a:gd name="adj1" fmla="val 7560000"/>
            <a:gd name="adj2" fmla="val 11880000"/>
            <a:gd name="adj3" fmla="val 4641"/>
          </a:avLst>
        </a:prstGeom>
        <a:solidFill>
          <a:schemeClr val="accent5">
            <a:hueOff val="-7450407"/>
            <a:satOff val="29858"/>
            <a:lumOff val="647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FA6DD11-F8B8-4C09-BDE6-ECADDD4F717D}">
      <dsp:nvSpPr>
        <dsp:cNvPr id="0" name=""/>
        <dsp:cNvSpPr/>
      </dsp:nvSpPr>
      <dsp:spPr>
        <a:xfrm>
          <a:off x="1507263" y="346290"/>
          <a:ext cx="2309312" cy="2309312"/>
        </a:xfrm>
        <a:prstGeom prst="blockArc">
          <a:avLst>
            <a:gd name="adj1" fmla="val 3240000"/>
            <a:gd name="adj2" fmla="val 7560000"/>
            <a:gd name="adj3" fmla="val 4641"/>
          </a:avLst>
        </a:prstGeom>
        <a:solidFill>
          <a:schemeClr val="accent5">
            <a:hueOff val="-4966938"/>
            <a:satOff val="19906"/>
            <a:lumOff val="431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EC9129A-2E0D-4359-8824-AD1945112A90}">
      <dsp:nvSpPr>
        <dsp:cNvPr id="0" name=""/>
        <dsp:cNvSpPr/>
      </dsp:nvSpPr>
      <dsp:spPr>
        <a:xfrm>
          <a:off x="1507263" y="346290"/>
          <a:ext cx="2309312" cy="2309312"/>
        </a:xfrm>
        <a:prstGeom prst="blockArc">
          <a:avLst>
            <a:gd name="adj1" fmla="val 20520000"/>
            <a:gd name="adj2" fmla="val 3240000"/>
            <a:gd name="adj3" fmla="val 4641"/>
          </a:avLst>
        </a:prstGeom>
        <a:solidFill>
          <a:schemeClr val="accent5">
            <a:hueOff val="-2483469"/>
            <a:satOff val="9953"/>
            <a:lumOff val="2157"/>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3DD5463-783E-4052-8B89-09532DB3C0BD}">
      <dsp:nvSpPr>
        <dsp:cNvPr id="0" name=""/>
        <dsp:cNvSpPr/>
      </dsp:nvSpPr>
      <dsp:spPr>
        <a:xfrm>
          <a:off x="1507263" y="346290"/>
          <a:ext cx="2309312" cy="2309312"/>
        </a:xfrm>
        <a:prstGeom prst="blockArc">
          <a:avLst>
            <a:gd name="adj1" fmla="val 16200000"/>
            <a:gd name="adj2" fmla="val 20520000"/>
            <a:gd name="adj3" fmla="val 4641"/>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55366AA-7B01-4E12-B3C4-AD394B5DA490}">
      <dsp:nvSpPr>
        <dsp:cNvPr id="0" name=""/>
        <dsp:cNvSpPr/>
      </dsp:nvSpPr>
      <dsp:spPr>
        <a:xfrm>
          <a:off x="2130315" y="969342"/>
          <a:ext cx="1063208" cy="106320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fa-IR" sz="1600" b="1" kern="1200">
              <a:latin typeface="IRNazanin" panose="02000506000000020002" pitchFamily="2" charset="-78"/>
              <a:cs typeface="B Nazanin" panose="00000400000000000000" pitchFamily="2" charset="-78"/>
            </a:rPr>
            <a:t>شایستگی‌های نگرشی</a:t>
          </a:r>
          <a:endParaRPr lang="en-US" sz="1600" b="1" kern="1200">
            <a:latin typeface="IRNazanin" panose="02000506000000020002" pitchFamily="2" charset="-78"/>
            <a:cs typeface="B Nazanin" panose="00000400000000000000" pitchFamily="2" charset="-78"/>
          </a:endParaRPr>
        </a:p>
      </dsp:txBody>
      <dsp:txXfrm>
        <a:off x="2286018" y="1125045"/>
        <a:ext cx="751802" cy="751802"/>
      </dsp:txXfrm>
    </dsp:sp>
    <dsp:sp modelId="{12A8181C-55B0-4A8C-8ED3-9A74D4E9352D}">
      <dsp:nvSpPr>
        <dsp:cNvPr id="0" name=""/>
        <dsp:cNvSpPr/>
      </dsp:nvSpPr>
      <dsp:spPr>
        <a:xfrm>
          <a:off x="2289797" y="960"/>
          <a:ext cx="744245" cy="744245"/>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تفکر پژوهشی</a:t>
          </a:r>
          <a:endParaRPr lang="en-US" sz="1200" b="1" kern="1200">
            <a:latin typeface="IRNazanin" panose="02000506000000020002" pitchFamily="2" charset="-78"/>
            <a:cs typeface="B Nazanin" panose="00000400000000000000" pitchFamily="2" charset="-78"/>
          </a:endParaRPr>
        </a:p>
      </dsp:txBody>
      <dsp:txXfrm>
        <a:off x="2398789" y="109952"/>
        <a:ext cx="526261" cy="526261"/>
      </dsp:txXfrm>
    </dsp:sp>
    <dsp:sp modelId="{A4F4CFFC-EC70-40F3-AC30-2EC7E3C9A92A}">
      <dsp:nvSpPr>
        <dsp:cNvPr id="0" name=""/>
        <dsp:cNvSpPr/>
      </dsp:nvSpPr>
      <dsp:spPr>
        <a:xfrm>
          <a:off x="3362458" y="780295"/>
          <a:ext cx="744245" cy="744245"/>
        </a:xfrm>
        <a:prstGeom prst="ellipse">
          <a:avLst/>
        </a:prstGeom>
        <a:solidFill>
          <a:schemeClr val="accent5">
            <a:hueOff val="-2483469"/>
            <a:satOff val="9953"/>
            <a:lumOff val="215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تغییرطلبی</a:t>
          </a:r>
          <a:endParaRPr lang="en-US" sz="1000" b="1" kern="1200">
            <a:latin typeface="IRNazanin" panose="02000506000000020002" pitchFamily="2" charset="-78"/>
            <a:cs typeface="B Nazanin" panose="00000400000000000000" pitchFamily="2" charset="-78"/>
          </a:endParaRPr>
        </a:p>
      </dsp:txBody>
      <dsp:txXfrm>
        <a:off x="3471450" y="889287"/>
        <a:ext cx="526261" cy="526261"/>
      </dsp:txXfrm>
    </dsp:sp>
    <dsp:sp modelId="{36B195D4-FB10-4F08-9F7E-B77DD28B0B89}">
      <dsp:nvSpPr>
        <dsp:cNvPr id="0" name=""/>
        <dsp:cNvSpPr/>
      </dsp:nvSpPr>
      <dsp:spPr>
        <a:xfrm>
          <a:off x="2952738" y="2041284"/>
          <a:ext cx="744245" cy="744245"/>
        </a:xfrm>
        <a:prstGeom prst="ellipse">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تفکر تیمی</a:t>
          </a:r>
          <a:endParaRPr lang="en-US" sz="1200" b="1" kern="1200">
            <a:latin typeface="IRNazanin" panose="02000506000000020002" pitchFamily="2" charset="-78"/>
            <a:cs typeface="B Nazanin" panose="00000400000000000000" pitchFamily="2" charset="-78"/>
          </a:endParaRPr>
        </a:p>
      </dsp:txBody>
      <dsp:txXfrm>
        <a:off x="3061730" y="2150276"/>
        <a:ext cx="526261" cy="526261"/>
      </dsp:txXfrm>
    </dsp:sp>
    <dsp:sp modelId="{CD1EF97C-947D-44EA-9470-E030DCFB03E9}">
      <dsp:nvSpPr>
        <dsp:cNvPr id="0" name=""/>
        <dsp:cNvSpPr/>
      </dsp:nvSpPr>
      <dsp:spPr>
        <a:xfrm>
          <a:off x="1626855" y="2041284"/>
          <a:ext cx="744245" cy="744245"/>
        </a:xfrm>
        <a:prstGeom prst="ellipse">
          <a:avLst/>
        </a:prstGeom>
        <a:solidFill>
          <a:schemeClr val="accent5">
            <a:hueOff val="-7450407"/>
            <a:satOff val="29858"/>
            <a:lumOff val="647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ar-SA" sz="1050" b="1" kern="1200">
              <a:latin typeface="IRNazanin" panose="02000506000000020002" pitchFamily="2" charset="-78"/>
              <a:cs typeface="B Nazanin" panose="00000400000000000000" pitchFamily="2" charset="-78"/>
            </a:rPr>
            <a:t>باور به رهبری</a:t>
          </a:r>
          <a:r>
            <a:rPr lang="fa-IR" sz="1050" b="1" kern="1200">
              <a:latin typeface="IRNazanin" panose="02000506000000020002" pitchFamily="2" charset="-78"/>
              <a:cs typeface="B Nazanin" panose="00000400000000000000" pitchFamily="2" charset="-78"/>
            </a:rPr>
            <a:t> </a:t>
          </a:r>
          <a:r>
            <a:rPr lang="ar-SA" sz="1050" b="1" kern="1200">
              <a:latin typeface="IRNazanin" panose="02000506000000020002" pitchFamily="2" charset="-78"/>
              <a:cs typeface="B Nazanin" panose="00000400000000000000" pitchFamily="2" charset="-78"/>
            </a:rPr>
            <a:t>یادگیری</a:t>
          </a:r>
          <a:endParaRPr lang="en-US" sz="1050" b="1" kern="1200">
            <a:latin typeface="IRNazanin" panose="02000506000000020002" pitchFamily="2" charset="-78"/>
            <a:cs typeface="B Nazanin" panose="00000400000000000000" pitchFamily="2" charset="-78"/>
          </a:endParaRPr>
        </a:p>
      </dsp:txBody>
      <dsp:txXfrm>
        <a:off x="1735847" y="2150276"/>
        <a:ext cx="526261" cy="526261"/>
      </dsp:txXfrm>
    </dsp:sp>
    <dsp:sp modelId="{A5BCD573-5324-442B-AA77-71DF32AA6E7D}">
      <dsp:nvSpPr>
        <dsp:cNvPr id="0" name=""/>
        <dsp:cNvSpPr/>
      </dsp:nvSpPr>
      <dsp:spPr>
        <a:xfrm>
          <a:off x="1217135" y="780295"/>
          <a:ext cx="744245" cy="744245"/>
        </a:xfrm>
        <a:prstGeom prst="ellipse">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تفکر ارزش‌مدارانه</a:t>
          </a:r>
          <a:endParaRPr lang="en-US" sz="900" b="1" kern="1200">
            <a:latin typeface="IRNazanin" panose="02000506000000020002" pitchFamily="2" charset="-78"/>
            <a:cs typeface="B Nazanin" panose="00000400000000000000" pitchFamily="2" charset="-78"/>
          </a:endParaRPr>
        </a:p>
      </dsp:txBody>
      <dsp:txXfrm>
        <a:off x="1326127" y="889287"/>
        <a:ext cx="526261" cy="526261"/>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C5DA73-851D-4AF9-AE1A-4BE88B00296B}">
      <dsp:nvSpPr>
        <dsp:cNvPr id="0" name=""/>
        <dsp:cNvSpPr/>
      </dsp:nvSpPr>
      <dsp:spPr>
        <a:xfrm>
          <a:off x="1140678" y="306391"/>
          <a:ext cx="2046803" cy="2046803"/>
        </a:xfrm>
        <a:prstGeom prst="blockArc">
          <a:avLst>
            <a:gd name="adj1" fmla="val 9000000"/>
            <a:gd name="adj2" fmla="val 1620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BAA3EAF-3CA4-469F-80B1-F56CF7A91387}">
      <dsp:nvSpPr>
        <dsp:cNvPr id="0" name=""/>
        <dsp:cNvSpPr/>
      </dsp:nvSpPr>
      <dsp:spPr>
        <a:xfrm>
          <a:off x="1140678" y="306391"/>
          <a:ext cx="2046803" cy="2046803"/>
        </a:xfrm>
        <a:prstGeom prst="blockArc">
          <a:avLst>
            <a:gd name="adj1" fmla="val 1800000"/>
            <a:gd name="adj2" fmla="val 900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20D091E-F089-4088-9969-5865DB9BE918}">
      <dsp:nvSpPr>
        <dsp:cNvPr id="0" name=""/>
        <dsp:cNvSpPr/>
      </dsp:nvSpPr>
      <dsp:spPr>
        <a:xfrm>
          <a:off x="1140678" y="306391"/>
          <a:ext cx="2046803" cy="2046803"/>
        </a:xfrm>
        <a:prstGeom prst="blockArc">
          <a:avLst>
            <a:gd name="adj1" fmla="val 16200000"/>
            <a:gd name="adj2" fmla="val 180000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F1EABE7-FFD8-4EA0-A9B3-FC763770E081}">
      <dsp:nvSpPr>
        <dsp:cNvPr id="0" name=""/>
        <dsp:cNvSpPr/>
      </dsp:nvSpPr>
      <dsp:spPr>
        <a:xfrm>
          <a:off x="1692800" y="858513"/>
          <a:ext cx="942558" cy="9425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r>
            <a:rPr lang="fa-IR" sz="1800" kern="1200">
              <a:latin typeface="IRNazanin" panose="02000506000000020002" pitchFamily="2" charset="-78"/>
              <a:cs typeface="B Nazanin" panose="00000400000000000000" pitchFamily="2" charset="-78"/>
            </a:rPr>
            <a:t>تفکر تیمی</a:t>
          </a:r>
          <a:endParaRPr lang="en-US" sz="1800" kern="1200">
            <a:latin typeface="IRNazanin" panose="02000506000000020002" pitchFamily="2" charset="-78"/>
            <a:cs typeface="B Nazanin" panose="00000400000000000000" pitchFamily="2" charset="-78"/>
          </a:endParaRPr>
        </a:p>
      </dsp:txBody>
      <dsp:txXfrm>
        <a:off x="1830834" y="996547"/>
        <a:ext cx="666490" cy="666490"/>
      </dsp:txXfrm>
    </dsp:sp>
    <dsp:sp modelId="{90968DC9-1185-4A64-A38C-C94C02F7F27D}">
      <dsp:nvSpPr>
        <dsp:cNvPr id="0" name=""/>
        <dsp:cNvSpPr/>
      </dsp:nvSpPr>
      <dsp:spPr>
        <a:xfrm>
          <a:off x="1834184" y="248"/>
          <a:ext cx="659790" cy="659790"/>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fa-IR" sz="700" b="1" kern="1200">
              <a:latin typeface="IRNazanin" panose="02000506000000020002" pitchFamily="2" charset="-78"/>
              <a:cs typeface="B Nazanin" panose="00000400000000000000" pitchFamily="2" charset="-78"/>
            </a:rPr>
            <a:t>باور به دموکراسی و مردم‌سالاری</a:t>
          </a:r>
          <a:endParaRPr lang="en-US" sz="700" kern="1200">
            <a:latin typeface="IRNazanin" panose="02000506000000020002" pitchFamily="2" charset="-78"/>
            <a:cs typeface="B Nazanin" panose="00000400000000000000" pitchFamily="2" charset="-78"/>
          </a:endParaRPr>
        </a:p>
      </dsp:txBody>
      <dsp:txXfrm>
        <a:off x="1930808" y="96872"/>
        <a:ext cx="466542" cy="466542"/>
      </dsp:txXfrm>
    </dsp:sp>
    <dsp:sp modelId="{A6147C8A-EA15-4937-AA7C-AFBDD7E395C5}">
      <dsp:nvSpPr>
        <dsp:cNvPr id="0" name=""/>
        <dsp:cNvSpPr/>
      </dsp:nvSpPr>
      <dsp:spPr>
        <a:xfrm>
          <a:off x="2699906" y="1499721"/>
          <a:ext cx="659790" cy="659790"/>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fa-IR" sz="700" kern="1200">
              <a:latin typeface="IRNazanin" panose="02000506000000020002" pitchFamily="2" charset="-78"/>
              <a:cs typeface="B Nazanin" panose="00000400000000000000" pitchFamily="2" charset="-78"/>
            </a:rPr>
            <a:t>مشارکت‌پذیر و مشارکت‌جو</a:t>
          </a:r>
          <a:endParaRPr lang="en-US" sz="700" kern="1200">
            <a:latin typeface="IRNazanin" panose="02000506000000020002" pitchFamily="2" charset="-78"/>
            <a:cs typeface="B Nazanin" panose="00000400000000000000" pitchFamily="2" charset="-78"/>
          </a:endParaRPr>
        </a:p>
      </dsp:txBody>
      <dsp:txXfrm>
        <a:off x="2796530" y="1596345"/>
        <a:ext cx="466542" cy="466542"/>
      </dsp:txXfrm>
    </dsp:sp>
    <dsp:sp modelId="{6A938242-73A7-402E-BA00-497A8E104976}">
      <dsp:nvSpPr>
        <dsp:cNvPr id="0" name=""/>
        <dsp:cNvSpPr/>
      </dsp:nvSpPr>
      <dsp:spPr>
        <a:xfrm>
          <a:off x="968463" y="1499721"/>
          <a:ext cx="659790" cy="659790"/>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fa-IR" sz="700" b="1" kern="1200">
              <a:latin typeface="IRNazanin" panose="02000506000000020002" pitchFamily="2" charset="-78"/>
              <a:cs typeface="B Nazanin" panose="00000400000000000000" pitchFamily="2" charset="-78"/>
            </a:rPr>
            <a:t>اهل مشورت با متخصصین و اشتراک ایده‌ها</a:t>
          </a:r>
          <a:endParaRPr lang="en-US" sz="700" kern="1200">
            <a:latin typeface="IRNazanin" panose="02000506000000020002" pitchFamily="2" charset="-78"/>
            <a:cs typeface="B Nazanin" panose="00000400000000000000" pitchFamily="2" charset="-78"/>
          </a:endParaRPr>
        </a:p>
      </dsp:txBody>
      <dsp:txXfrm>
        <a:off x="1065087" y="1596345"/>
        <a:ext cx="466542" cy="466542"/>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8434D9-65A5-4921-8E95-354B7BAD0241}">
      <dsp:nvSpPr>
        <dsp:cNvPr id="0" name=""/>
        <dsp:cNvSpPr/>
      </dsp:nvSpPr>
      <dsp:spPr>
        <a:xfrm>
          <a:off x="1175948" y="317493"/>
          <a:ext cx="2113422" cy="2113422"/>
        </a:xfrm>
        <a:prstGeom prst="blockArc">
          <a:avLst>
            <a:gd name="adj1" fmla="val 9000000"/>
            <a:gd name="adj2" fmla="val 16200000"/>
            <a:gd name="adj3" fmla="val 4643"/>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72FA7DA-AD5B-4B60-B7E0-F94459FCD6B0}">
      <dsp:nvSpPr>
        <dsp:cNvPr id="0" name=""/>
        <dsp:cNvSpPr/>
      </dsp:nvSpPr>
      <dsp:spPr>
        <a:xfrm>
          <a:off x="1175948" y="317493"/>
          <a:ext cx="2113422" cy="2113422"/>
        </a:xfrm>
        <a:prstGeom prst="blockArc">
          <a:avLst>
            <a:gd name="adj1" fmla="val 1800000"/>
            <a:gd name="adj2" fmla="val 9000000"/>
            <a:gd name="adj3" fmla="val 4643"/>
          </a:avLst>
        </a:prstGeom>
        <a:solidFill>
          <a:schemeClr val="accent4">
            <a:hueOff val="-2232385"/>
            <a:satOff val="13449"/>
            <a:lumOff val="107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DE36A61-570F-4A7C-966A-211546D33A11}">
      <dsp:nvSpPr>
        <dsp:cNvPr id="0" name=""/>
        <dsp:cNvSpPr/>
      </dsp:nvSpPr>
      <dsp:spPr>
        <a:xfrm>
          <a:off x="1175948" y="317493"/>
          <a:ext cx="2113422" cy="2113422"/>
        </a:xfrm>
        <a:prstGeom prst="blockArc">
          <a:avLst>
            <a:gd name="adj1" fmla="val 16200000"/>
            <a:gd name="adj2" fmla="val 1800000"/>
            <a:gd name="adj3" fmla="val 4643"/>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72B3294-66D8-44E6-B312-5300CF113FEA}">
      <dsp:nvSpPr>
        <dsp:cNvPr id="0" name=""/>
        <dsp:cNvSpPr/>
      </dsp:nvSpPr>
      <dsp:spPr>
        <a:xfrm>
          <a:off x="1745900" y="887445"/>
          <a:ext cx="973518" cy="97351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kern="1200">
              <a:latin typeface="IRNazanin" panose="02000506000000020002" pitchFamily="2" charset="-78"/>
              <a:cs typeface="B Nazanin" panose="00000400000000000000" pitchFamily="2" charset="-78"/>
            </a:rPr>
            <a:t>تفکر ارزش‌مدارانه</a:t>
          </a:r>
          <a:endParaRPr lang="en-US" sz="1400" kern="1200">
            <a:latin typeface="IRNazanin" panose="02000506000000020002" pitchFamily="2" charset="-78"/>
            <a:cs typeface="B Nazanin" panose="00000400000000000000" pitchFamily="2" charset="-78"/>
          </a:endParaRPr>
        </a:p>
      </dsp:txBody>
      <dsp:txXfrm>
        <a:off x="1888468" y="1030013"/>
        <a:ext cx="688382" cy="688382"/>
      </dsp:txXfrm>
    </dsp:sp>
    <dsp:sp modelId="{C4737CAB-2182-416B-8536-1C1395DAEA4C}">
      <dsp:nvSpPr>
        <dsp:cNvPr id="0" name=""/>
        <dsp:cNvSpPr/>
      </dsp:nvSpPr>
      <dsp:spPr>
        <a:xfrm>
          <a:off x="1891928" y="1294"/>
          <a:ext cx="681462" cy="681462"/>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kern="1200">
              <a:latin typeface="IRNazanin" panose="02000506000000020002" pitchFamily="2" charset="-78"/>
              <a:cs typeface="B Nazanin" panose="00000400000000000000" pitchFamily="2" charset="-78"/>
            </a:rPr>
            <a:t>وجدانی کارکردن</a:t>
          </a:r>
          <a:endParaRPr lang="en-US" sz="1200" kern="1200">
            <a:latin typeface="IRNazanin" panose="02000506000000020002" pitchFamily="2" charset="-78"/>
            <a:cs typeface="B Nazanin" panose="00000400000000000000" pitchFamily="2" charset="-78"/>
          </a:endParaRPr>
        </a:p>
      </dsp:txBody>
      <dsp:txXfrm>
        <a:off x="1991726" y="101092"/>
        <a:ext cx="481866" cy="481866"/>
      </dsp:txXfrm>
    </dsp:sp>
    <dsp:sp modelId="{060A6573-361F-4786-9257-ED152F9F39DD}">
      <dsp:nvSpPr>
        <dsp:cNvPr id="0" name=""/>
        <dsp:cNvSpPr/>
      </dsp:nvSpPr>
      <dsp:spPr>
        <a:xfrm>
          <a:off x="2785821" y="1549562"/>
          <a:ext cx="681462" cy="681462"/>
        </a:xfrm>
        <a:prstGeom prst="ellipse">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kern="1200">
              <a:latin typeface="IRNazanin" panose="02000506000000020002" pitchFamily="2" charset="-78"/>
              <a:cs typeface="B Nazanin" panose="00000400000000000000" pitchFamily="2" charset="-78"/>
            </a:rPr>
            <a:t>گسترش کار خیر</a:t>
          </a:r>
          <a:endParaRPr lang="en-US" sz="1200" kern="1200">
            <a:latin typeface="IRNazanin" panose="02000506000000020002" pitchFamily="2" charset="-78"/>
            <a:cs typeface="B Nazanin" panose="00000400000000000000" pitchFamily="2" charset="-78"/>
          </a:endParaRPr>
        </a:p>
      </dsp:txBody>
      <dsp:txXfrm>
        <a:off x="2885619" y="1649360"/>
        <a:ext cx="481866" cy="481866"/>
      </dsp:txXfrm>
    </dsp:sp>
    <dsp:sp modelId="{691C37B4-D72A-4D7B-9B6F-675237EA46F9}">
      <dsp:nvSpPr>
        <dsp:cNvPr id="0" name=""/>
        <dsp:cNvSpPr/>
      </dsp:nvSpPr>
      <dsp:spPr>
        <a:xfrm>
          <a:off x="998035" y="1549562"/>
          <a:ext cx="681462" cy="681462"/>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kern="1200">
              <a:latin typeface="IRNazanin" panose="02000506000000020002" pitchFamily="2" charset="-78"/>
              <a:cs typeface="B Nazanin" panose="00000400000000000000" pitchFamily="2" charset="-78"/>
            </a:rPr>
            <a:t>پاکدستی</a:t>
          </a:r>
          <a:endParaRPr lang="en-US" sz="1200" kern="1200">
            <a:latin typeface="IRNazanin" panose="02000506000000020002" pitchFamily="2" charset="-78"/>
            <a:cs typeface="B Nazanin" panose="00000400000000000000" pitchFamily="2" charset="-78"/>
          </a:endParaRPr>
        </a:p>
      </dsp:txBody>
      <dsp:txXfrm>
        <a:off x="1097833" y="1649360"/>
        <a:ext cx="481866" cy="481866"/>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16.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18.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695A7AA257746FB84727B1651AF46F0"/>
        <w:category>
          <w:name w:val="General"/>
          <w:gallery w:val="placeholder"/>
        </w:category>
        <w:types>
          <w:type w:val="bbPlcHdr"/>
        </w:types>
        <w:behaviors>
          <w:behavior w:val="content"/>
        </w:behaviors>
        <w:guid w:val="{FB668DD6-43E1-4B5F-9BF0-B4C914844042}"/>
      </w:docPartPr>
      <w:docPartBody>
        <w:p w:rsidR="006C019F" w:rsidRDefault="005A2E39">
          <w:pPr>
            <w:pStyle w:val="0695A7AA257746FB84727B1651AF46F0"/>
          </w:pPr>
          <w:r w:rsidRPr="00C94917">
            <w:rPr>
              <w:rStyle w:val="PlaceholderText"/>
            </w:rPr>
            <w:t>Click here to enter text.</w:t>
          </w:r>
        </w:p>
      </w:docPartBody>
    </w:docPart>
    <w:docPart>
      <w:docPartPr>
        <w:name w:val="DA1E1790AA6A479983C262CC8A427F90"/>
        <w:category>
          <w:name w:val="General"/>
          <w:gallery w:val="placeholder"/>
        </w:category>
        <w:types>
          <w:type w:val="bbPlcHdr"/>
        </w:types>
        <w:behaviors>
          <w:behavior w:val="content"/>
        </w:behaviors>
        <w:guid w:val="{1812FCE7-504C-4BF8-93EA-573DB182E032}"/>
      </w:docPartPr>
      <w:docPartBody>
        <w:p w:rsidR="006C019F" w:rsidRDefault="005A2E39">
          <w:pPr>
            <w:pStyle w:val="DA1E1790AA6A479983C262CC8A427F90"/>
          </w:pPr>
          <w:r w:rsidRPr="00C94917">
            <w:rPr>
              <w:rStyle w:val="PlaceholderText"/>
            </w:rPr>
            <w:t>Click here to enter text.</w:t>
          </w:r>
        </w:p>
      </w:docPartBody>
    </w:docPart>
    <w:docPart>
      <w:docPartPr>
        <w:name w:val="CF52CC6416CC4D448F00CA12B695ADE4"/>
        <w:category>
          <w:name w:val="General"/>
          <w:gallery w:val="placeholder"/>
        </w:category>
        <w:types>
          <w:type w:val="bbPlcHdr"/>
        </w:types>
        <w:behaviors>
          <w:behavior w:val="content"/>
        </w:behaviors>
        <w:guid w:val="{3CA564A5-B13B-43B5-8761-835EDC7573FA}"/>
      </w:docPartPr>
      <w:docPartBody>
        <w:p w:rsidR="006C019F" w:rsidRDefault="005A2E39">
          <w:pPr>
            <w:pStyle w:val="CF52CC6416CC4D448F00CA12B695ADE4"/>
          </w:pPr>
          <w:r w:rsidRPr="00C94917">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Times New Roman Bold">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font>
  <w:font w:name="IRNazanin">
    <w:panose1 w:val="02000506000000020002"/>
    <w:charset w:val="00"/>
    <w:family w:val="auto"/>
    <w:pitch w:val="variable"/>
    <w:sig w:usb0="21002A87" w:usb1="00000000" w:usb2="00000000"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rand Kufi Mazar">
    <w:altName w:val="Times New Roman"/>
    <w:charset w:val="B2"/>
    <w:family w:val="auto"/>
    <w:pitch w:val="variable"/>
    <w:sig w:usb0="00002001" w:usb1="00000000" w:usb2="00000000" w:usb3="00000000" w:csb0="00000040" w:csb1="00000000"/>
  </w:font>
  <w:font w:name="Nazanin">
    <w:altName w:val="Arial"/>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 Lotus">
    <w:panose1 w:val="00000400000000000000"/>
    <w:charset w:val="B2"/>
    <w:family w:val="auto"/>
    <w:pitch w:val="variable"/>
    <w:sig w:usb0="00002001" w:usb1="80000000" w:usb2="00000008" w:usb3="00000000" w:csb0="00000040" w:csb1="00000000"/>
  </w:font>
  <w:font w:name="Arial Rounded MT Bold">
    <w:panose1 w:val="020F0704030504030204"/>
    <w:charset w:val="00"/>
    <w:family w:val="swiss"/>
    <w:pitch w:val="variable"/>
    <w:sig w:usb0="00000003" w:usb1="00000000" w:usb2="00000000" w:usb3="00000000" w:csb0="00000001" w:csb1="00000000"/>
  </w:font>
  <w:font w:name="Titr">
    <w:altName w:val="Arial"/>
    <w:charset w:val="B2"/>
    <w:family w:val="auto"/>
    <w:pitch w:val="variable"/>
    <w:sig w:usb0="00002001" w:usb1="80000000" w:usb2="00000008" w:usb3="00000000" w:csb0="00000040" w:csb1="00000000"/>
  </w:font>
  <w:font w:name="Homa">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BLotus">
    <w:altName w:val="Arial"/>
    <w:panose1 w:val="00000000000000000000"/>
    <w:charset w:val="B2"/>
    <w:family w:val="auto"/>
    <w:notTrueType/>
    <w:pitch w:val="default"/>
    <w:sig w:usb0="00002001" w:usb1="00000000" w:usb2="00000000" w:usb3="00000000" w:csb0="00000040" w:csb1="00000000"/>
  </w:font>
  <w:font w:name="Lotus">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Nazanintar">
    <w:panose1 w:val="02000500000000000000"/>
    <w:charset w:val="00"/>
    <w:family w:val="auto"/>
    <w:pitch w:val="variable"/>
    <w:sig w:usb0="800020A7" w:usb1="D000004A" w:usb2="00000008" w:usb3="00000000" w:csb0="00000051" w:csb1="00000000"/>
  </w:font>
  <w:font w:name="Batang">
    <w:altName w:val="바탕"/>
    <w:panose1 w:val="02030600000101010101"/>
    <w:charset w:val="81"/>
    <w:family w:val="roman"/>
    <w:pitch w:val="variable"/>
    <w:sig w:usb0="B00002AF" w:usb1="69D77CFB" w:usb2="00000030" w:usb3="00000000" w:csb0="0008009F" w:csb1="00000000"/>
  </w:font>
  <w:font w:name="IranNastaliq">
    <w:panose1 w:val="02020505000000020003"/>
    <w:charset w:val="00"/>
    <w:family w:val="roman"/>
    <w:pitch w:val="variable"/>
    <w:sig w:usb0="61002A87" w:usb1="80000000" w:usb2="00000008" w:usb3="00000000" w:csb0="000101FF"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E39"/>
    <w:rsid w:val="0009227C"/>
    <w:rsid w:val="00160154"/>
    <w:rsid w:val="00197058"/>
    <w:rsid w:val="001E2664"/>
    <w:rsid w:val="002354F3"/>
    <w:rsid w:val="002459F7"/>
    <w:rsid w:val="005A2E39"/>
    <w:rsid w:val="005B6B96"/>
    <w:rsid w:val="006C019F"/>
    <w:rsid w:val="007D2271"/>
    <w:rsid w:val="00835B79"/>
    <w:rsid w:val="009F1CBF"/>
    <w:rsid w:val="00BC42F0"/>
    <w:rsid w:val="00D83765"/>
    <w:rsid w:val="00D95E91"/>
    <w:rsid w:val="00F01ADA"/>
    <w:rsid w:val="00F714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695A7AA257746FB84727B1651AF46F0">
    <w:name w:val="0695A7AA257746FB84727B1651AF46F0"/>
  </w:style>
  <w:style w:type="paragraph" w:customStyle="1" w:styleId="DA1E1790AA6A479983C262CC8A427F90">
    <w:name w:val="DA1E1790AA6A479983C262CC8A427F90"/>
  </w:style>
  <w:style w:type="paragraph" w:customStyle="1" w:styleId="CF52CC6416CC4D448F00CA12B695ADE4">
    <w:name w:val="CF52CC6416CC4D448F00CA12B695AD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اخت20</b:Tag>
    <b:SourceType>JournalArticle</b:SourceType>
    <b:Guid>{A984FC73-4125-4D3D-85B6-E9D939A5D3A5}</b:Guid>
    <b:Title>Influence of UNESCO in the Development of Lifelong Learning</b:Title>
    <b:JournalName>Open Journal of Social Sciences</b:JournalName>
    <b:Year>2020</b:Year>
    <b:Pages>103-112</b:Pages>
    <b:Author>
      <b:Author>
        <b:NameList>
          <b:Person>
            <b:Last>اختر</b:Last>
            <b:First>جارین</b:First>
          </b:Person>
        </b:NameList>
      </b:Author>
    </b:Author>
    <b:Volume>8</b:Volume>
    <b:DOI>10.4236/jss.2020.83010 </b:DOI>
    <b:RefOrder>1</b:RefOrder>
  </b:Source>
  <b:Source>
    <b:Tag>آهن98</b:Tag>
    <b:SourceType>Book</b:SourceType>
    <b:Guid>{2070BF2C-2499-4CDA-B153-1191BDA223B9}</b:Guid>
    <b:Title>مقدمه‌ای بر مدیریت آموزشی</b:Title>
    <b:Year>1398</b:Year>
    <b:City>تهران</b:City>
    <b:Publisher>نشر نی</b:Publisher>
    <b:Pages>268</b:Pages>
    <b:Author>
      <b:Author>
        <b:NameList>
          <b:Person>
            <b:Last>آهنچیان</b:Last>
            <b:First>محمدرضا</b:First>
          </b:Person>
        </b:NameList>
      </b:Author>
    </b:Author>
    <b:RefOrder>2</b:RefOrder>
  </b:Source>
  <b:Source>
    <b:Tag>ایر90</b:Tag>
    <b:SourceType>Book</b:SourceType>
    <b:Guid>{D705103E-5EA1-4B1F-991F-E797052644FB}</b:Guid>
    <b:Author>
      <b:Author>
        <b:NameList>
          <b:Person>
            <b:Last>مبانی تحول بنیادین</b:Last>
            <b:First>درنظام</b:First>
            <b:Middle>تعلیم و تربیت رسمی جمهوری اسلامی ایران</b:Middle>
          </b:Person>
        </b:NameList>
      </b:Author>
    </b:Author>
    <b:Title>مبانی نظری تحول بنیادین درنظام تعلیم و تربیت رسمی عمومی جمهوری اسلامی ایران</b:Title>
    <b:Year>1390</b:Year>
    <b:City>تهران</b:City>
    <b:Publisher>-</b:Publisher>
    <b:RefOrder>3</b:RefOrder>
  </b:Source>
  <b:Source>
    <b:Tag>کام86</b:Tag>
    <b:SourceType>Book</b:SourceType>
    <b:Guid>{1014DF60-E8C9-43A2-BFF9-79D4EA96001B}</b:Guid>
    <b:Title>دستور زبان طراحی محیط‌های یادگیری، مفاهیم و تجربه‌ها</b:Title>
    <b:Year>1386</b:Year>
    <b:City>تهران</b:City>
    <b:Publisher>سبحان نور</b:Publisher>
    <b:Edition>اول</b:Edition>
    <b:Author>
      <b:Author>
        <b:NameList>
          <b:Person>
            <b:Last>کامل‌نیا</b:Last>
            <b:First>حامد</b:First>
          </b:Person>
        </b:NameList>
      </b:Author>
    </b:Author>
    <b:RefOrder>5</b:RefOrder>
  </b:Source>
  <b:Source>
    <b:Tag>Placeholder1</b:Tag>
    <b:SourceType>Book</b:SourceType>
    <b:Guid>{71DB7CE1-71E9-4B3F-9C77-BD8D33743218}</b:Guid>
    <b:Author>
      <b:Author>
        <b:NameList>
          <b:Person>
            <b:Last>مبانی تحویل بنیادین</b:Last>
            <b:First>درنظام تعلیم و تربیت رسمی جمهوری اسلامی ایران</b:First>
          </b:Person>
        </b:NameList>
      </b:Author>
    </b:Author>
    <b:Title>مبانی نظری تحول بنیادین درنظام تعلیم و تربیت رسمی عمومی جمهوری اسلامی ایران</b:Title>
    <b:Year>1390</b:Year>
    <b:City>تهران</b:City>
    <b:Publisher>-</b:Publisher>
    <b:RefOrder>4</b:RefOrder>
  </b:Source>
</b:Sources>
</file>

<file path=customXml/itemProps1.xml><?xml version="1.0" encoding="utf-8"?>
<ds:datastoreItem xmlns:ds="http://schemas.openxmlformats.org/officeDocument/2006/customXml" ds:itemID="{CC046FF9-BEF3-47AD-B379-8F2154E4C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تمپلیت انگلیسی .dotm</Template>
  <TotalTime>11853</TotalTime>
  <Pages>227</Pages>
  <Words>51830</Words>
  <Characters>295436</Characters>
  <Application>Microsoft Office Word</Application>
  <DocSecurity>0</DocSecurity>
  <Lines>2461</Lines>
  <Paragraphs>693</Paragraphs>
  <ScaleCrop>false</ScaleCrop>
  <HeadingPairs>
    <vt:vector size="2" baseType="variant">
      <vt:variant>
        <vt:lpstr>Title</vt:lpstr>
      </vt:variant>
      <vt:variant>
        <vt:i4>1</vt:i4>
      </vt:variant>
    </vt:vector>
  </HeadingPairs>
  <TitlesOfParts>
    <vt:vector size="1" baseType="lpstr">
      <vt:lpstr>نوع سند:</vt:lpstr>
    </vt:vector>
  </TitlesOfParts>
  <Company>Grizli777</Company>
  <LinksUpToDate>false</LinksUpToDate>
  <CharactersWithSpaces>346573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نوع سند:</dc:title>
  <dc:subject/>
  <dc:creator>Windows User</dc:creator>
  <cp:keywords/>
  <dc:description/>
  <cp:lastModifiedBy>leila mesbah</cp:lastModifiedBy>
  <cp:revision>605</cp:revision>
  <cp:lastPrinted>2020-10-26T09:48:00Z</cp:lastPrinted>
  <dcterms:created xsi:type="dcterms:W3CDTF">2020-12-29T18:23:00Z</dcterms:created>
  <dcterms:modified xsi:type="dcterms:W3CDTF">2023-09-09T09:57:00Z</dcterms:modified>
</cp:coreProperties>
</file>