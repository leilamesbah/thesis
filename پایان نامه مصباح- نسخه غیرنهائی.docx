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104FD" w14:textId="77777777" w:rsidR="00E433D6" w:rsidRPr="003244F1" w:rsidRDefault="00E433D6" w:rsidP="004C6E4E">
      <w:pPr>
        <w:jc w:val="center"/>
        <w:rPr>
          <w:rFonts w:asciiTheme="minorHAnsi" w:hAnsiTheme="minorHAnsi" w:cs="B Zar"/>
          <w:rtl/>
          <w:lang w:bidi="fa-IR"/>
        </w:rPr>
      </w:pPr>
    </w:p>
    <w:sdt>
      <w:sdtPr>
        <w:rPr>
          <w:rtl/>
          <w:lang w:bidi="ar-BH"/>
        </w:rPr>
        <w:alias w:val="1"/>
        <w:tag w:val="1"/>
        <w:id w:val="34781849"/>
        <w:lock w:val="sdtContentLocked"/>
        <w:placeholder>
          <w:docPart w:val="0695A7AA257746FB84727B1651AF46F0"/>
        </w:placeholder>
      </w:sdtPr>
      <w:sdtEndPr>
        <w:rPr>
          <w:rFonts w:cs="B Zar"/>
          <w:b/>
          <w:bCs/>
          <w:sz w:val="26"/>
          <w:szCs w:val="26"/>
          <w:vertAlign w:val="superscript"/>
        </w:rPr>
      </w:sdtEndPr>
      <w:sdtContent>
        <w:p w14:paraId="69596394" w14:textId="77777777" w:rsidR="007B61DE" w:rsidRPr="00FE7F93" w:rsidRDefault="007B61DE" w:rsidP="007B61DE">
          <w:pPr>
            <w:jc w:val="center"/>
            <w:rPr>
              <w:rtl/>
              <w:lang w:bidi="ar-BH"/>
            </w:rPr>
          </w:pPr>
          <w:r w:rsidRPr="00FE7F93">
            <w:rPr>
              <w:noProof/>
            </w:rPr>
            <w:drawing>
              <wp:inline distT="0" distB="0" distL="0" distR="0" wp14:anchorId="25956BBD" wp14:editId="705306ED">
                <wp:extent cx="1065366" cy="857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77720" cy="867191"/>
                        </a:xfrm>
                        <a:prstGeom prst="rect">
                          <a:avLst/>
                        </a:prstGeom>
                        <a:ln>
                          <a:noFill/>
                        </a:ln>
                      </pic:spPr>
                    </pic:pic>
                  </a:graphicData>
                </a:graphic>
              </wp:inline>
            </w:drawing>
          </w:r>
        </w:p>
        <w:p w14:paraId="254E26C5" w14:textId="77777777" w:rsidR="007B61DE" w:rsidRPr="002102BB" w:rsidRDefault="007B61DE" w:rsidP="007B61DE">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tbl>
      <w:tblPr>
        <w:tblW w:w="5000" w:type="pct"/>
        <w:tblCellMar>
          <w:left w:w="0" w:type="dxa"/>
          <w:right w:w="15" w:type="dxa"/>
        </w:tblCellMar>
        <w:tblLook w:val="04A0" w:firstRow="1" w:lastRow="0" w:firstColumn="1" w:lastColumn="0" w:noHBand="0" w:noVBand="1"/>
      </w:tblPr>
      <w:tblGrid>
        <w:gridCol w:w="217"/>
        <w:gridCol w:w="8286"/>
      </w:tblGrid>
      <w:tr w:rsidR="00B141E9" w:rsidRPr="00932AD5" w14:paraId="786CDEA7" w14:textId="77777777" w:rsidTr="00932AD5">
        <w:tc>
          <w:tcPr>
            <w:tcW w:w="0" w:type="auto"/>
            <w:vAlign w:val="center"/>
            <w:hideMark/>
          </w:tcPr>
          <w:p w14:paraId="65DE2B18" w14:textId="77777777" w:rsidR="00932AD5" w:rsidRPr="00932AD5" w:rsidRDefault="00932AD5" w:rsidP="00932AD5">
            <w:pPr>
              <w:bidi w:val="0"/>
              <w:rPr>
                <w:rFonts w:eastAsia="Times New Roman" w:cs="Times New Roman"/>
              </w:rPr>
            </w:pPr>
            <w:r w:rsidRPr="00932AD5">
              <w:rPr>
                <w:rFonts w:eastAsia="Times New Roman" w:cs="Times New Roman"/>
              </w:rPr>
              <w:t> </w:t>
            </w:r>
          </w:p>
        </w:tc>
        <w:tc>
          <w:tcPr>
            <w:tcW w:w="0" w:type="auto"/>
            <w:vAlign w:val="center"/>
            <w:hideMark/>
          </w:tcPr>
          <w:p w14:paraId="172819A7" w14:textId="65850902" w:rsidR="00932AD5" w:rsidRPr="00932AD5" w:rsidRDefault="00B141E9" w:rsidP="00B141E9">
            <w:pPr>
              <w:jc w:val="center"/>
              <w:rPr>
                <w:rFonts w:eastAsia="Times New Roman" w:cs="Times New Roman"/>
                <w:lang w:bidi="fa-IR"/>
              </w:rPr>
            </w:pPr>
            <w:r>
              <w:rPr>
                <w:rFonts w:cs="B Zar" w:hint="cs"/>
                <w:b/>
                <w:bCs/>
                <w:rtl/>
                <w:lang w:bidi="ar-BH"/>
              </w:rPr>
              <w:t xml:space="preserve">دانشکده </w:t>
            </w:r>
            <w:r w:rsidR="00932AD5" w:rsidRPr="00932AD5">
              <w:rPr>
                <w:rFonts w:cs="B Zar"/>
                <w:b/>
                <w:bCs/>
                <w:rtl/>
                <w:lang w:bidi="ar-BH"/>
              </w:rPr>
              <w:t>علوم تربيتي و روانشناسي</w:t>
            </w:r>
          </w:p>
        </w:tc>
      </w:tr>
    </w:tbl>
    <w:p w14:paraId="05253950" w14:textId="77777777" w:rsidR="00842D4F" w:rsidRPr="002102BB" w:rsidRDefault="00842D4F" w:rsidP="007B61DE">
      <w:pPr>
        <w:spacing w:line="276" w:lineRule="auto"/>
        <w:jc w:val="center"/>
        <w:rPr>
          <w:rFonts w:cs="B Nazanin"/>
          <w:sz w:val="20"/>
          <w:szCs w:val="20"/>
          <w:lang w:bidi="ar-BH"/>
        </w:rPr>
      </w:pPr>
    </w:p>
    <w:p w14:paraId="00147607" w14:textId="77777777" w:rsidR="00842D4F" w:rsidRPr="002102BB" w:rsidRDefault="00842D4F" w:rsidP="007B61DE">
      <w:pPr>
        <w:spacing w:line="276" w:lineRule="auto"/>
        <w:jc w:val="center"/>
        <w:rPr>
          <w:rFonts w:cs="B Nazanin"/>
          <w:sz w:val="20"/>
          <w:szCs w:val="20"/>
          <w:rtl/>
          <w:lang w:bidi="ar-BH"/>
        </w:rPr>
      </w:pPr>
    </w:p>
    <w:p w14:paraId="2C00945B" w14:textId="4B7B2C08" w:rsidR="007B61DE" w:rsidRPr="002102BB" w:rsidRDefault="007B61DE" w:rsidP="007B61DE">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2D48282D" w14:textId="51287C98" w:rsidR="007B61DE" w:rsidRPr="002102BB" w:rsidRDefault="007B61DE" w:rsidP="007B61DE">
      <w:pPr>
        <w:spacing w:line="276" w:lineRule="auto"/>
        <w:jc w:val="center"/>
        <w:rPr>
          <w:rFonts w:cs="B Zar"/>
          <w:b/>
          <w:bCs/>
          <w:rtl/>
          <w:lang w:bidi="ar-BH"/>
        </w:rPr>
      </w:pPr>
      <w:r w:rsidRPr="002102BB">
        <w:rPr>
          <w:rFonts w:cs="B Zar"/>
          <w:b/>
          <w:bCs/>
          <w:rtl/>
          <w:lang w:bidi="ar-BH"/>
        </w:rPr>
        <w:t xml:space="preserve">رشته </w:t>
      </w:r>
      <w:r w:rsidR="00E149DC">
        <w:rPr>
          <w:rFonts w:cs="B Zar" w:hint="cs"/>
          <w:b/>
          <w:bCs/>
          <w:rtl/>
          <w:lang w:bidi="ar-BH"/>
        </w:rPr>
        <w:t xml:space="preserve">مدیریت آموزشی </w:t>
      </w:r>
    </w:p>
    <w:p w14:paraId="0059F802" w14:textId="77777777" w:rsidR="00842D4F" w:rsidRDefault="00842D4F" w:rsidP="007B61DE">
      <w:pPr>
        <w:spacing w:before="360"/>
        <w:jc w:val="center"/>
        <w:rPr>
          <w:rFonts w:cs="B Zar"/>
          <w:b/>
          <w:bCs/>
          <w:sz w:val="40"/>
          <w:szCs w:val="40"/>
          <w:rtl/>
          <w:lang w:bidi="ar-BH"/>
        </w:rPr>
      </w:pPr>
    </w:p>
    <w:p w14:paraId="7DF76951" w14:textId="77777777" w:rsidR="00E149DC" w:rsidRPr="002102BB" w:rsidRDefault="00E149DC" w:rsidP="007B61DE">
      <w:pPr>
        <w:spacing w:before="360"/>
        <w:jc w:val="center"/>
        <w:rPr>
          <w:rFonts w:cs="B Zar"/>
          <w:b/>
          <w:bCs/>
          <w:sz w:val="40"/>
          <w:szCs w:val="40"/>
          <w:rtl/>
          <w:lang w:bidi="ar-BH"/>
        </w:rPr>
      </w:pPr>
    </w:p>
    <w:sdt>
      <w:sdtPr>
        <w:rPr>
          <w:rFonts w:cs="B Zar"/>
          <w:b/>
          <w:bCs/>
          <w:sz w:val="36"/>
          <w:szCs w:val="36"/>
          <w:rtl/>
          <w:lang w:bidi="ar-BH"/>
        </w:rPr>
        <w:alias w:val="1"/>
        <w:tag w:val="1"/>
        <w:id w:val="-238332149"/>
        <w:lock w:val="sdtContentLocked"/>
        <w:placeholder>
          <w:docPart w:val="0695A7AA257746FB84727B1651AF46F0"/>
        </w:placeholder>
      </w:sdtPr>
      <w:sdtEndPr/>
      <w:sdtContent>
        <w:p w14:paraId="168C1548" w14:textId="77777777" w:rsidR="007B61DE" w:rsidRPr="002102BB" w:rsidRDefault="007B61DE" w:rsidP="0028244C">
          <w:pPr>
            <w:jc w:val="center"/>
            <w:rPr>
              <w:rFonts w:cs="B Zar"/>
              <w:b/>
              <w:bCs/>
              <w:sz w:val="36"/>
              <w:szCs w:val="36"/>
              <w:rtl/>
              <w:lang w:bidi="ar-BH"/>
            </w:rPr>
          </w:pPr>
          <w:r w:rsidRPr="00FE7F93">
            <w:rPr>
              <w:rFonts w:cs="B Zar"/>
              <w:b/>
              <w:bCs/>
              <w:sz w:val="36"/>
              <w:szCs w:val="36"/>
              <w:rtl/>
              <w:lang w:bidi="ar-BH"/>
            </w:rPr>
            <w:t>عنوان</w:t>
          </w:r>
        </w:p>
      </w:sdtContent>
    </w:sdt>
    <w:p w14:paraId="1719399C" w14:textId="38A90D1A" w:rsidR="007B61DE" w:rsidRPr="002102BB" w:rsidRDefault="00463DFF" w:rsidP="0028244C">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p w14:paraId="3DC3DE56" w14:textId="77777777" w:rsidR="0028244C" w:rsidRPr="002102BB" w:rsidRDefault="0028244C" w:rsidP="007B61DE">
      <w:pPr>
        <w:spacing w:before="600"/>
        <w:jc w:val="center"/>
        <w:rPr>
          <w:rFonts w:cs="B Zar"/>
          <w:b/>
          <w:bCs/>
          <w:lang w:bidi="ar-BH"/>
        </w:rPr>
      </w:pPr>
    </w:p>
    <w:sdt>
      <w:sdtPr>
        <w:rPr>
          <w:rFonts w:cs="B Zar" w:hint="cs"/>
          <w:b/>
          <w:bCs/>
          <w:rtl/>
          <w:lang w:bidi="ar-BH"/>
        </w:rPr>
        <w:alias w:val="1"/>
        <w:tag w:val="1"/>
        <w:id w:val="-1541272781"/>
        <w:lock w:val="sdtContentLocked"/>
        <w:placeholder>
          <w:docPart w:val="0695A7AA257746FB84727B1651AF46F0"/>
        </w:placeholder>
      </w:sdtPr>
      <w:sdtEndPr/>
      <w:sdtContent>
        <w:p w14:paraId="1E354BE9" w14:textId="77777777" w:rsidR="007B61DE" w:rsidRPr="002102BB" w:rsidRDefault="002A2069" w:rsidP="007B61DE">
          <w:pPr>
            <w:spacing w:before="600"/>
            <w:jc w:val="center"/>
            <w:rPr>
              <w:rFonts w:cs="B Zar"/>
              <w:b/>
              <w:bCs/>
              <w:rtl/>
              <w:lang w:bidi="ar-BH"/>
            </w:rPr>
          </w:pPr>
          <w:r w:rsidRPr="00FE7F93">
            <w:rPr>
              <w:rFonts w:cs="B Zar" w:hint="cs"/>
              <w:b/>
              <w:bCs/>
              <w:rtl/>
              <w:lang w:bidi="ar-BH"/>
            </w:rPr>
            <w:t>دانشجو</w:t>
          </w:r>
        </w:p>
      </w:sdtContent>
    </w:sdt>
    <w:p w14:paraId="7DADFE4F" w14:textId="2382A42E" w:rsidR="007B61DE" w:rsidRPr="002102BB" w:rsidRDefault="00E9259D" w:rsidP="007B61DE">
      <w:pPr>
        <w:jc w:val="center"/>
        <w:rPr>
          <w:rFonts w:cs="B Zar"/>
          <w:b/>
          <w:bCs/>
          <w:sz w:val="28"/>
          <w:szCs w:val="28"/>
          <w:lang w:bidi="ar-BH"/>
        </w:rPr>
      </w:pPr>
      <w:r>
        <w:rPr>
          <w:rFonts w:cs="B Zar" w:hint="cs"/>
          <w:b/>
          <w:bCs/>
          <w:sz w:val="28"/>
          <w:szCs w:val="28"/>
          <w:rtl/>
          <w:lang w:bidi="ar-BH"/>
        </w:rPr>
        <w:t>لیلا مصباح</w:t>
      </w:r>
    </w:p>
    <w:p w14:paraId="170226A5" w14:textId="77777777" w:rsidR="007B61DE" w:rsidRPr="002102BB" w:rsidRDefault="007B61DE" w:rsidP="007B61DE">
      <w:pPr>
        <w:spacing w:before="600"/>
        <w:jc w:val="center"/>
        <w:rPr>
          <w:rFonts w:cs="B Zar"/>
          <w:b/>
          <w:bCs/>
          <w:sz w:val="20"/>
          <w:szCs w:val="20"/>
          <w:lang w:bidi="ar-BH"/>
        </w:rPr>
      </w:pPr>
    </w:p>
    <w:p w14:paraId="48914ADA" w14:textId="0A9014CA" w:rsidR="007B61DE" w:rsidRPr="002102BB" w:rsidRDefault="007B61DE" w:rsidP="007B61DE">
      <w:pPr>
        <w:spacing w:before="600"/>
        <w:jc w:val="center"/>
        <w:rPr>
          <w:rFonts w:cs="B Zar"/>
          <w:b/>
          <w:bCs/>
          <w:lang w:bidi="ar-BH"/>
        </w:rPr>
      </w:pPr>
      <w:r w:rsidRPr="002102BB">
        <w:rPr>
          <w:rFonts w:cs="B Zar"/>
          <w:b/>
          <w:bCs/>
          <w:rtl/>
          <w:lang w:bidi="ar-BH"/>
        </w:rPr>
        <w:t xml:space="preserve">استاد راهنما </w:t>
      </w:r>
    </w:p>
    <w:p w14:paraId="08F16EE8" w14:textId="7F08AADE" w:rsidR="007B61DE" w:rsidRPr="002102BB" w:rsidRDefault="00622BD7" w:rsidP="00B37707">
      <w:pPr>
        <w:jc w:val="center"/>
        <w:rPr>
          <w:rFonts w:cs="B Zar"/>
          <w:b/>
          <w:bCs/>
          <w:sz w:val="28"/>
          <w:szCs w:val="28"/>
          <w:rtl/>
          <w:lang w:bidi="ar-BH"/>
        </w:rPr>
      </w:pPr>
      <w:r w:rsidRPr="002102BB">
        <w:rPr>
          <w:rFonts w:cs="B Zar" w:hint="cs"/>
          <w:b/>
          <w:bCs/>
          <w:sz w:val="28"/>
          <w:szCs w:val="28"/>
          <w:rtl/>
          <w:lang w:bidi="fa-IR"/>
        </w:rPr>
        <w:t xml:space="preserve">دکتر </w:t>
      </w:r>
      <w:r w:rsidR="006752E3">
        <w:rPr>
          <w:rFonts w:cs="B Zar" w:hint="cs"/>
          <w:b/>
          <w:bCs/>
          <w:sz w:val="28"/>
          <w:szCs w:val="28"/>
          <w:rtl/>
          <w:lang w:bidi="fa-IR"/>
        </w:rPr>
        <w:t xml:space="preserve">فریبا </w:t>
      </w:r>
      <w:proofErr w:type="spellStart"/>
      <w:r w:rsidR="006752E3">
        <w:rPr>
          <w:rFonts w:cs="B Zar" w:hint="cs"/>
          <w:b/>
          <w:bCs/>
          <w:sz w:val="28"/>
          <w:szCs w:val="28"/>
          <w:rtl/>
          <w:lang w:bidi="fa-IR"/>
        </w:rPr>
        <w:t>عدلی</w:t>
      </w:r>
      <w:proofErr w:type="spellEnd"/>
    </w:p>
    <w:p w14:paraId="5C088675" w14:textId="77777777" w:rsidR="007B61DE" w:rsidRPr="002102BB" w:rsidRDefault="007B61DE" w:rsidP="007B61DE">
      <w:pPr>
        <w:jc w:val="center"/>
        <w:rPr>
          <w:rFonts w:cs="B Zar"/>
          <w:sz w:val="32"/>
          <w:szCs w:val="32"/>
          <w:lang w:bidi="ar-BH"/>
        </w:rPr>
      </w:pPr>
    </w:p>
    <w:p w14:paraId="4E1B2C11" w14:textId="77777777" w:rsidR="00FB4117" w:rsidRPr="002102BB" w:rsidRDefault="00FB4117" w:rsidP="007B61DE">
      <w:pPr>
        <w:jc w:val="center"/>
        <w:rPr>
          <w:rFonts w:cs="B Zar"/>
          <w:sz w:val="32"/>
          <w:szCs w:val="32"/>
          <w:lang w:bidi="ar-BH"/>
        </w:rPr>
      </w:pPr>
    </w:p>
    <w:p w14:paraId="037661CB" w14:textId="77777777" w:rsidR="00842D4F" w:rsidRPr="002102BB" w:rsidRDefault="00842D4F" w:rsidP="007B61DE">
      <w:pPr>
        <w:jc w:val="center"/>
        <w:rPr>
          <w:rFonts w:cs="B Zar"/>
          <w:sz w:val="32"/>
          <w:szCs w:val="32"/>
          <w:lang w:bidi="ar-BH"/>
        </w:rPr>
      </w:pPr>
    </w:p>
    <w:p w14:paraId="6F926583" w14:textId="5DA8CE24" w:rsidR="0028244C" w:rsidRPr="002102BB" w:rsidRDefault="006752E3" w:rsidP="002102BB">
      <w:pPr>
        <w:spacing w:after="160" w:line="259" w:lineRule="auto"/>
        <w:jc w:val="center"/>
        <w:rPr>
          <w:rFonts w:cs="B Zar"/>
          <w:b/>
          <w:bCs/>
          <w:rtl/>
          <w:lang w:bidi="fa-IR"/>
        </w:rPr>
      </w:pPr>
      <w:r>
        <w:rPr>
          <w:rFonts w:cs="B Zar" w:hint="cs"/>
          <w:b/>
          <w:bCs/>
          <w:rtl/>
          <w:lang w:bidi="ar-BH"/>
        </w:rPr>
        <w:t>شهریورماه سال 1402</w:t>
      </w:r>
    </w:p>
    <w:p w14:paraId="240D299A" w14:textId="77777777" w:rsidR="009D3DD4" w:rsidRPr="002102BB" w:rsidRDefault="009D3DD4" w:rsidP="007B61DE">
      <w:pPr>
        <w:spacing w:after="160" w:line="259" w:lineRule="auto"/>
        <w:jc w:val="center"/>
        <w:rPr>
          <w:rFonts w:cs="B Zar"/>
          <w:b/>
          <w:bCs/>
          <w:sz w:val="20"/>
          <w:szCs w:val="20"/>
          <w:rtl/>
          <w:lang w:bidi="ar-BH"/>
        </w:rPr>
        <w:sectPr w:rsidR="009D3DD4" w:rsidRPr="002102BB" w:rsidSect="00A47F48">
          <w:headerReference w:type="even" r:id="rId9"/>
          <w:footnotePr>
            <w:numRestart w:val="eachPage"/>
          </w:footnotePr>
          <w:type w:val="oddPage"/>
          <w:pgSz w:w="11906" w:h="16838" w:code="9"/>
          <w:pgMar w:top="825" w:right="1418" w:bottom="1418" w:left="1418" w:header="425" w:footer="238" w:gutter="567"/>
          <w:cols w:space="708"/>
          <w:bidi/>
          <w:rtlGutter/>
          <w:docGrid w:linePitch="360"/>
        </w:sectPr>
      </w:pPr>
    </w:p>
    <w:tbl>
      <w:tblPr>
        <w:tblStyle w:val="TableGrid"/>
        <w:tblpPr w:leftFromText="180" w:rightFromText="180" w:vertAnchor="text" w:horzAnchor="margin" w:tblpX="-890" w:tblpY="369"/>
        <w:tblW w:w="10060" w:type="dxa"/>
        <w:tblLook w:val="04A0" w:firstRow="1" w:lastRow="0" w:firstColumn="1" w:lastColumn="0" w:noHBand="0" w:noVBand="1"/>
      </w:tblPr>
      <w:tblGrid>
        <w:gridCol w:w="5098"/>
        <w:gridCol w:w="4962"/>
      </w:tblGrid>
      <w:tr w:rsidR="00FE7F93" w:rsidRPr="004B56E1" w14:paraId="63743A94" w14:textId="77777777" w:rsidTr="0052178B">
        <w:trPr>
          <w:trHeight w:val="518"/>
        </w:trPr>
        <w:tc>
          <w:tcPr>
            <w:tcW w:w="10060" w:type="dxa"/>
            <w:gridSpan w:val="2"/>
            <w:vAlign w:val="center"/>
          </w:tcPr>
          <w:bookmarkStart w:id="0" w:name="_Hlk59613723"/>
          <w:p w14:paraId="2801ADC6" w14:textId="3E33D6F0" w:rsidR="00FE7F93" w:rsidRPr="004B56E1" w:rsidRDefault="00A07E8C" w:rsidP="0052178B">
            <w:pPr>
              <w:bidi w:val="0"/>
              <w:spacing w:after="160" w:line="259" w:lineRule="auto"/>
              <w:rPr>
                <w:rFonts w:asciiTheme="majorBidi" w:hAnsiTheme="majorBidi" w:cstheme="majorBidi"/>
                <w:highlight w:val="yellow"/>
                <w:rtl/>
                <w:lang w:bidi="fa-IR"/>
              </w:rPr>
            </w:pPr>
            <w:sdt>
              <w:sdtPr>
                <w:rPr>
                  <w:rFonts w:asciiTheme="majorBidi" w:hAnsiTheme="majorBidi" w:cstheme="majorBidi"/>
                  <w:b/>
                  <w:bCs/>
                  <w:sz w:val="28"/>
                  <w:szCs w:val="26"/>
                  <w:lang w:bidi="ar-BH"/>
                </w:rPr>
                <w:alias w:val="1"/>
                <w:tag w:val="1"/>
                <w:id w:val="201995252"/>
                <w:lock w:val="contentLocked"/>
                <w:placeholder>
                  <w:docPart w:val="DA1E1790AA6A479983C262CC8A427F90"/>
                </w:placeholder>
              </w:sdtPr>
              <w:sdtEndPr/>
              <w:sdtContent>
                <w:r w:rsidR="00FE7F93" w:rsidRPr="00810B22">
                  <w:rPr>
                    <w:rFonts w:asciiTheme="majorBidi" w:hAnsiTheme="majorBidi" w:cstheme="majorBidi"/>
                    <w:b/>
                    <w:bCs/>
                    <w:sz w:val="28"/>
                    <w:szCs w:val="26"/>
                    <w:lang w:bidi="ar-BH"/>
                  </w:rPr>
                  <w:t>Title</w:t>
                </w:r>
              </w:sdtContent>
            </w:sdt>
            <w:r w:rsidR="00FE7F93" w:rsidRPr="00810B22">
              <w:rPr>
                <w:rFonts w:asciiTheme="majorBidi" w:hAnsiTheme="majorBidi" w:cstheme="majorBidi"/>
                <w:sz w:val="28"/>
                <w:szCs w:val="26"/>
                <w:lang w:bidi="ar-BH"/>
              </w:rPr>
              <w:t>:</w:t>
            </w:r>
            <w:r w:rsidR="00751058">
              <w:rPr>
                <w:rFonts w:asciiTheme="majorBidi" w:hAnsiTheme="majorBidi" w:cstheme="majorBidi" w:hint="cs"/>
                <w:sz w:val="28"/>
                <w:szCs w:val="26"/>
                <w:rtl/>
                <w:lang w:bidi="ar-BH"/>
              </w:rPr>
              <w:t xml:space="preserve"> </w:t>
            </w:r>
            <w:r w:rsidR="00751058" w:rsidRPr="0039797C">
              <w:t xml:space="preserve"> Identify the co</w:t>
            </w:r>
            <w:r w:rsidR="00751058">
              <w:rPr>
                <w:rFonts w:asciiTheme="minorHAnsi" w:hAnsiTheme="minorHAnsi"/>
              </w:rPr>
              <w:t>mpetencies</w:t>
            </w:r>
            <w:r w:rsidR="00751058" w:rsidRPr="0039797C">
              <w:t xml:space="preserve"> of an educational administrator as a learning environment designer</w:t>
            </w:r>
          </w:p>
        </w:tc>
      </w:tr>
      <w:tr w:rsidR="00FE7F93" w:rsidRPr="004B56E1" w14:paraId="50E0ABA9" w14:textId="77777777" w:rsidTr="0052178B">
        <w:trPr>
          <w:trHeight w:val="467"/>
        </w:trPr>
        <w:tc>
          <w:tcPr>
            <w:tcW w:w="5098" w:type="dxa"/>
            <w:vAlign w:val="center"/>
          </w:tcPr>
          <w:p w14:paraId="7CF81BB3" w14:textId="193D62C1" w:rsidR="00FE7F93" w:rsidRPr="004B56E1" w:rsidRDefault="00A07E8C"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927618221"/>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Surname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Mesbah</w:t>
            </w:r>
          </w:p>
        </w:tc>
        <w:tc>
          <w:tcPr>
            <w:tcW w:w="4962" w:type="dxa"/>
            <w:vAlign w:val="center"/>
          </w:tcPr>
          <w:p w14:paraId="554B9D5C" w14:textId="2EC0811C" w:rsidR="00FE7F93" w:rsidRPr="004B56E1" w:rsidRDefault="00A07E8C"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1401180849"/>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Leila</w:t>
            </w:r>
          </w:p>
        </w:tc>
      </w:tr>
      <w:tr w:rsidR="00FE7F93" w:rsidRPr="004B56E1" w14:paraId="11348BDC" w14:textId="77777777" w:rsidTr="0052178B">
        <w:trPr>
          <w:trHeight w:val="934"/>
        </w:trPr>
        <w:tc>
          <w:tcPr>
            <w:tcW w:w="5098" w:type="dxa"/>
          </w:tcPr>
          <w:p w14:paraId="5626590C" w14:textId="23BFC3F6" w:rsidR="00FE7F93" w:rsidRPr="00810B22" w:rsidRDefault="00A07E8C"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91385073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First Supervisor</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w:t>
            </w:r>
            <w:r w:rsidR="0080147E">
              <w:rPr>
                <w:rFonts w:asciiTheme="majorBidi" w:hAnsiTheme="majorBidi" w:cstheme="majorBidi"/>
                <w:sz w:val="22"/>
                <w:szCs w:val="22"/>
                <w:lang w:bidi="ar-BH"/>
              </w:rPr>
              <w:t>Dr. Fariba Adli</w:t>
            </w:r>
          </w:p>
          <w:p w14:paraId="1832F55B" w14:textId="0D991308" w:rsidR="00FE7F93" w:rsidRPr="00810B22" w:rsidRDefault="00A07E8C" w:rsidP="0052178B">
            <w:pPr>
              <w:bidi w:val="0"/>
              <w:spacing w:after="160"/>
              <w:rPr>
                <w:rFonts w:asciiTheme="majorBidi" w:hAnsiTheme="majorBidi" w:cstheme="majorBidi"/>
                <w:lang w:bidi="ar-BH"/>
              </w:rPr>
            </w:pPr>
            <w:sdt>
              <w:sdtPr>
                <w:rPr>
                  <w:rFonts w:asciiTheme="majorBidi" w:hAnsiTheme="majorBidi" w:cstheme="majorBidi"/>
                  <w:b/>
                  <w:bCs/>
                  <w:sz w:val="22"/>
                  <w:szCs w:val="22"/>
                  <w:lang w:bidi="ar-BH"/>
                </w:rPr>
                <w:alias w:val="1"/>
                <w:tag w:val="1"/>
                <w:id w:val="188929665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Affiliation</w:t>
                </w:r>
              </w:sdtContent>
            </w:sdt>
            <w:r w:rsidR="00FE7F93" w:rsidRPr="00810B22">
              <w:rPr>
                <w:rFonts w:asciiTheme="majorBidi" w:hAnsiTheme="majorBidi" w:cstheme="majorBidi"/>
                <w:sz w:val="22"/>
                <w:szCs w:val="22"/>
                <w:lang w:bidi="ar-BH"/>
              </w:rPr>
              <w:t>: Department</w:t>
            </w:r>
            <w:r w:rsidR="00FE7F93" w:rsidRPr="00810B22">
              <w:rPr>
                <w:rFonts w:asciiTheme="majorBidi" w:hAnsiTheme="majorBidi" w:cstheme="majorBidi"/>
                <w:sz w:val="22"/>
                <w:szCs w:val="22"/>
                <w:rtl/>
                <w:lang w:bidi="ar-BH"/>
              </w:rPr>
              <w:t xml:space="preserve"> </w:t>
            </w:r>
            <w:r w:rsidR="00FE7F93" w:rsidRPr="00810B22">
              <w:rPr>
                <w:rFonts w:asciiTheme="majorBidi" w:hAnsiTheme="majorBidi" w:cstheme="majorBidi"/>
                <w:sz w:val="22"/>
                <w:szCs w:val="22"/>
                <w:lang w:bidi="ar-BH"/>
              </w:rPr>
              <w:t>o</w:t>
            </w:r>
            <w:r w:rsidR="00571C8A">
              <w:rPr>
                <w:rFonts w:asciiTheme="majorBidi" w:hAnsiTheme="majorBidi" w:cstheme="majorBidi"/>
                <w:sz w:val="22"/>
                <w:szCs w:val="22"/>
                <w:lang w:bidi="ar-BH"/>
              </w:rPr>
              <w:t>f Educational administratio</w:t>
            </w:r>
            <w:r w:rsidR="00875F3D">
              <w:rPr>
                <w:rFonts w:asciiTheme="majorBidi" w:hAnsiTheme="majorBidi" w:cstheme="majorBidi"/>
                <w:sz w:val="22"/>
                <w:szCs w:val="22"/>
                <w:lang w:bidi="ar-BH"/>
              </w:rPr>
              <w:t>n</w:t>
            </w:r>
            <w:r w:rsidR="00FE7F93" w:rsidRPr="00810B22">
              <w:rPr>
                <w:rFonts w:asciiTheme="majorBidi" w:hAnsiTheme="majorBidi" w:cstheme="majorBidi"/>
                <w:sz w:val="22"/>
                <w:szCs w:val="22"/>
                <w:lang w:bidi="ar-BH"/>
              </w:rPr>
              <w:t>, Faculty o</w:t>
            </w:r>
            <w:r w:rsidR="00875F3D">
              <w:rPr>
                <w:rFonts w:asciiTheme="majorBidi" w:hAnsiTheme="majorBidi" w:cstheme="majorBidi"/>
                <w:sz w:val="22"/>
                <w:szCs w:val="22"/>
                <w:lang w:bidi="ar-BH"/>
              </w:rPr>
              <w:t xml:space="preserve">f education and </w:t>
            </w:r>
            <w:proofErr w:type="spellStart"/>
            <w:proofErr w:type="gramStart"/>
            <w:r w:rsidR="00875F3D">
              <w:rPr>
                <w:rFonts w:asciiTheme="majorBidi" w:hAnsiTheme="majorBidi" w:cstheme="majorBidi"/>
                <w:sz w:val="22"/>
                <w:szCs w:val="22"/>
                <w:lang w:bidi="ar-BH"/>
              </w:rPr>
              <w:t>psycology</w:t>
            </w:r>
            <w:proofErr w:type="spellEnd"/>
            <w:r w:rsidR="00875F3D">
              <w:rPr>
                <w:rFonts w:asciiTheme="majorBidi" w:hAnsiTheme="majorBidi" w:cstheme="majorBidi"/>
                <w:sz w:val="22"/>
                <w:szCs w:val="22"/>
                <w:lang w:bidi="ar-BH"/>
              </w:rPr>
              <w:t xml:space="preserve"> </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 Alzahra University, Tehran, Iran.                     </w:t>
            </w:r>
          </w:p>
        </w:tc>
        <w:tc>
          <w:tcPr>
            <w:tcW w:w="4962" w:type="dxa"/>
          </w:tcPr>
          <w:p w14:paraId="75FB6F49" w14:textId="77777777" w:rsidR="00FE7F93" w:rsidRPr="00810B22" w:rsidRDefault="00A07E8C"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575631287"/>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Second Supervisor</w:t>
                </w:r>
              </w:sdtContent>
            </w:sdt>
            <w:r w:rsidR="00FE7F93" w:rsidRPr="00810B22">
              <w:rPr>
                <w:rFonts w:asciiTheme="majorBidi" w:hAnsiTheme="majorBidi" w:cstheme="majorBidi"/>
                <w:sz w:val="22"/>
                <w:szCs w:val="22"/>
                <w:lang w:bidi="ar-BH"/>
              </w:rPr>
              <w:t>:</w:t>
            </w:r>
          </w:p>
          <w:p w14:paraId="49E92B72" w14:textId="77777777" w:rsidR="00FE7F93" w:rsidRPr="00810B22" w:rsidRDefault="00A07E8C" w:rsidP="0052178B">
            <w:pPr>
              <w:bidi w:val="0"/>
              <w:spacing w:after="160"/>
              <w:rPr>
                <w:rFonts w:asciiTheme="majorBidi" w:hAnsiTheme="majorBidi" w:cstheme="majorBidi"/>
                <w:sz w:val="32"/>
                <w:szCs w:val="32"/>
                <w:rtl/>
                <w:lang w:bidi="fa-IR"/>
              </w:rPr>
            </w:pPr>
            <w:sdt>
              <w:sdtPr>
                <w:rPr>
                  <w:rFonts w:asciiTheme="majorBidi" w:hAnsiTheme="majorBidi" w:cstheme="majorBidi"/>
                  <w:b/>
                  <w:bCs/>
                  <w:sz w:val="22"/>
                  <w:szCs w:val="22"/>
                  <w:lang w:bidi="fa-IR"/>
                </w:rPr>
                <w:alias w:val="1"/>
                <w:tag w:val="1"/>
                <w:id w:val="-475912424"/>
                <w:lock w:val="contentLocked"/>
                <w:placeholder>
                  <w:docPart w:val="DA1E1790AA6A479983C262CC8A427F90"/>
                </w:placeholder>
              </w:sdtPr>
              <w:sdtEndPr/>
              <w:sdtContent>
                <w:r w:rsidR="00FE7F93" w:rsidRPr="00810B22">
                  <w:rPr>
                    <w:rFonts w:asciiTheme="majorBidi" w:hAnsiTheme="majorBidi" w:cstheme="majorBidi"/>
                    <w:b/>
                    <w:bCs/>
                    <w:sz w:val="22"/>
                    <w:szCs w:val="22"/>
                    <w:lang w:bidi="fa-IR"/>
                  </w:rPr>
                  <w:t>Affiliation</w:t>
                </w:r>
              </w:sdtContent>
            </w:sdt>
            <w:r w:rsidR="00FE7F93" w:rsidRPr="00810B22">
              <w:rPr>
                <w:rFonts w:asciiTheme="majorBidi" w:hAnsiTheme="majorBidi" w:cstheme="majorBidi"/>
                <w:sz w:val="22"/>
                <w:szCs w:val="22"/>
                <w:lang w:bidi="fa-IR"/>
              </w:rPr>
              <w:t xml:space="preserve">: </w:t>
            </w:r>
            <w:r w:rsidR="00FE7F93" w:rsidRPr="00810B22">
              <w:rPr>
                <w:rFonts w:asciiTheme="majorBidi" w:hAnsiTheme="majorBidi" w:cstheme="majorBidi"/>
                <w:sz w:val="22"/>
                <w:szCs w:val="22"/>
                <w:lang w:bidi="ar-BH"/>
              </w:rPr>
              <w:t xml:space="preserve">Department of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Faculty of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r w:rsidR="00FE7F93" w:rsidRPr="00810B22">
              <w:rPr>
                <w:rFonts w:asciiTheme="majorBidi" w:hAnsiTheme="majorBidi" w:cstheme="majorBidi"/>
                <w:sz w:val="22"/>
                <w:szCs w:val="22"/>
                <w:rtl/>
                <w:lang w:bidi="ar-BH"/>
              </w:rPr>
              <w:t>...</w:t>
            </w:r>
            <w:proofErr w:type="gramEnd"/>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(University)</w:t>
            </w:r>
            <w:r w:rsidR="00FE7F93" w:rsidRPr="00810B22">
              <w:rPr>
                <w:rFonts w:asciiTheme="majorBidi" w:hAnsiTheme="majorBidi" w:cstheme="majorBidi"/>
                <w:sz w:val="22"/>
                <w:szCs w:val="22"/>
                <w:rtl/>
                <w:lang w:bidi="fa-IR"/>
              </w:rPr>
              <w:t>....</w:t>
            </w:r>
            <w:r w:rsidR="00FE7F93" w:rsidRPr="00810B22">
              <w:rPr>
                <w:rFonts w:asciiTheme="majorBidi" w:hAnsiTheme="majorBidi" w:cstheme="majorBidi"/>
                <w:sz w:val="22"/>
                <w:szCs w:val="22"/>
                <w:lang w:bidi="ar-BH"/>
              </w:rPr>
              <w:t xml:space="preserve">,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city),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(country)</w:t>
            </w:r>
            <w:r w:rsidR="00FE7F93" w:rsidRPr="00810B22">
              <w:rPr>
                <w:rFonts w:asciiTheme="majorBidi" w:hAnsiTheme="majorBidi" w:cstheme="majorBidi"/>
                <w:sz w:val="22"/>
                <w:szCs w:val="22"/>
                <w:rtl/>
                <w:lang w:bidi="ar-BH"/>
              </w:rPr>
              <w:t>...</w:t>
            </w:r>
          </w:p>
        </w:tc>
      </w:tr>
      <w:tr w:rsidR="00FE7F93" w:rsidRPr="004B56E1" w14:paraId="07E1062E" w14:textId="77777777" w:rsidTr="0052178B">
        <w:trPr>
          <w:trHeight w:val="948"/>
        </w:trPr>
        <w:tc>
          <w:tcPr>
            <w:tcW w:w="5098" w:type="dxa"/>
          </w:tcPr>
          <w:p w14:paraId="27E6296D" w14:textId="77777777" w:rsidR="00FE7F93" w:rsidRPr="00773273" w:rsidRDefault="00A07E8C"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96597095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First</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43CFFE68" w14:textId="3B42FA5F" w:rsidR="00FE7F93" w:rsidRPr="00773273" w:rsidRDefault="00A07E8C"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280880685"/>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w:t>
            </w:r>
            <w:proofErr w:type="gramStart"/>
            <w:r w:rsidR="00FE7F93" w:rsidRPr="00773273">
              <w:rPr>
                <w:rFonts w:asciiTheme="majorBidi" w:hAnsiTheme="majorBidi" w:cstheme="majorBidi"/>
                <w:sz w:val="22"/>
                <w:szCs w:val="22"/>
                <w:lang w:bidi="ar-BH"/>
              </w:rPr>
              <w:t>o</w:t>
            </w:r>
            <w:r w:rsidR="00875F3D">
              <w:rPr>
                <w:rFonts w:asciiTheme="majorBidi" w:hAnsiTheme="majorBidi" w:cstheme="majorBidi"/>
                <w:sz w:val="22"/>
                <w:szCs w:val="22"/>
                <w:lang w:bidi="ar-BH"/>
              </w:rPr>
              <w:t>f  Educational</w:t>
            </w:r>
            <w:proofErr w:type="gramEnd"/>
            <w:r w:rsidR="00875F3D">
              <w:rPr>
                <w:rFonts w:asciiTheme="majorBidi" w:hAnsiTheme="majorBidi" w:cstheme="majorBidi"/>
                <w:sz w:val="22"/>
                <w:szCs w:val="22"/>
                <w:lang w:bidi="ar-BH"/>
              </w:rPr>
              <w:t xml:space="preserve"> administration</w:t>
            </w:r>
            <w:r w:rsidR="00FE7F93" w:rsidRPr="00773273">
              <w:rPr>
                <w:rFonts w:asciiTheme="majorBidi" w:hAnsiTheme="majorBidi" w:cstheme="majorBidi"/>
                <w:sz w:val="22"/>
                <w:szCs w:val="22"/>
                <w:lang w:bidi="ar-BH"/>
              </w:rPr>
              <w:t xml:space="preserve">, Faculty of </w:t>
            </w:r>
            <w:r w:rsidR="00875F3D">
              <w:rPr>
                <w:rFonts w:asciiTheme="majorBidi" w:hAnsiTheme="majorBidi" w:cstheme="majorBidi"/>
                <w:sz w:val="22"/>
                <w:szCs w:val="22"/>
                <w:lang w:bidi="ar-BH"/>
              </w:rPr>
              <w:t xml:space="preserve"> education and </w:t>
            </w:r>
            <w:proofErr w:type="spellStart"/>
            <w:r w:rsidR="00875F3D">
              <w:rPr>
                <w:rFonts w:asciiTheme="majorBidi" w:hAnsiTheme="majorBidi" w:cstheme="majorBidi"/>
                <w:sz w:val="22"/>
                <w:szCs w:val="22"/>
                <w:lang w:bidi="ar-BH"/>
              </w:rPr>
              <w:t>psycology</w:t>
            </w:r>
            <w:proofErr w:type="spellEnd"/>
            <w:r w:rsidR="00875F3D" w:rsidRPr="00810B22">
              <w:rPr>
                <w:rFonts w:asciiTheme="majorBidi" w:hAnsiTheme="majorBidi" w:cstheme="majorBidi"/>
                <w:sz w:val="22"/>
                <w:szCs w:val="22"/>
                <w:lang w:bidi="ar-BH"/>
              </w:rPr>
              <w:t xml:space="preserve"> Alzahra University, Tehran, Iran.                     </w:t>
            </w:r>
          </w:p>
        </w:tc>
        <w:tc>
          <w:tcPr>
            <w:tcW w:w="4962" w:type="dxa"/>
          </w:tcPr>
          <w:p w14:paraId="1D5FC462" w14:textId="77777777" w:rsidR="00FE7F93" w:rsidRPr="00773273" w:rsidRDefault="00A07E8C"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55550569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Second</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7DFDACF4" w14:textId="77777777" w:rsidR="00FE7F93" w:rsidRPr="00773273" w:rsidRDefault="00A07E8C"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1197694688"/>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of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Faculty of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r w:rsidR="00FE7F93" w:rsidRPr="00773273">
              <w:rPr>
                <w:rFonts w:asciiTheme="majorBidi" w:hAnsiTheme="majorBidi" w:cstheme="majorBidi"/>
                <w:sz w:val="22"/>
                <w:szCs w:val="22"/>
                <w:rtl/>
                <w:lang w:bidi="ar-BH"/>
              </w:rPr>
              <w:t>...</w:t>
            </w:r>
            <w:proofErr w:type="gramEnd"/>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(University)</w:t>
            </w:r>
            <w:r w:rsidR="00FE7F93" w:rsidRPr="00773273">
              <w:rPr>
                <w:rFonts w:asciiTheme="majorBidi" w:hAnsiTheme="majorBidi" w:cstheme="majorBidi"/>
                <w:sz w:val="22"/>
                <w:szCs w:val="22"/>
                <w:rtl/>
                <w:lang w:bidi="fa-IR"/>
              </w:rPr>
              <w:t>....</w:t>
            </w:r>
            <w:r w:rsidR="00FE7F93" w:rsidRPr="00773273">
              <w:rPr>
                <w:rFonts w:asciiTheme="majorBidi" w:hAnsiTheme="majorBidi" w:cstheme="majorBidi"/>
                <w:sz w:val="22"/>
                <w:szCs w:val="22"/>
                <w:lang w:bidi="ar-BH"/>
              </w:rPr>
              <w:t xml:space="preserve">,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proofErr w:type="gramEnd"/>
            <w:r w:rsidR="00FE7F93" w:rsidRPr="00773273">
              <w:rPr>
                <w:rFonts w:asciiTheme="majorBidi" w:hAnsiTheme="majorBidi" w:cstheme="majorBidi"/>
                <w:sz w:val="22"/>
                <w:szCs w:val="22"/>
                <w:lang w:bidi="ar-BH"/>
              </w:rPr>
              <w:t xml:space="preserve">city),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(country)</w:t>
            </w:r>
            <w:r w:rsidR="00FE7F93" w:rsidRPr="00773273">
              <w:rPr>
                <w:rFonts w:asciiTheme="majorBidi" w:hAnsiTheme="majorBidi" w:cstheme="majorBidi"/>
                <w:sz w:val="22"/>
                <w:szCs w:val="22"/>
                <w:rtl/>
                <w:lang w:bidi="ar-BH"/>
              </w:rPr>
              <w:t>...</w:t>
            </w:r>
          </w:p>
        </w:tc>
      </w:tr>
      <w:tr w:rsidR="00FE7F93" w:rsidRPr="004B56E1" w14:paraId="62A7E509" w14:textId="77777777" w:rsidTr="0052178B">
        <w:trPr>
          <w:trHeight w:val="307"/>
        </w:trPr>
        <w:tc>
          <w:tcPr>
            <w:tcW w:w="10060" w:type="dxa"/>
            <w:gridSpan w:val="2"/>
          </w:tcPr>
          <w:p w14:paraId="5EB6B7CD" w14:textId="47498AFE" w:rsidR="00FE7F93" w:rsidRPr="00773273" w:rsidRDefault="00A07E8C"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449896102"/>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Degree</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w:t>
            </w:r>
            <w:r w:rsidR="00403755">
              <w:rPr>
                <w:rFonts w:asciiTheme="majorBidi" w:hAnsiTheme="majorBidi" w:cstheme="majorBidi"/>
                <w:sz w:val="22"/>
                <w:szCs w:val="22"/>
                <w:lang w:bidi="ar-BH"/>
              </w:rPr>
              <w:t>Masters</w:t>
            </w:r>
          </w:p>
          <w:p w14:paraId="22B609F1" w14:textId="270C895B" w:rsidR="00FE7F93" w:rsidRPr="00773273" w:rsidRDefault="00A07E8C"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295441803"/>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Department</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Educational </w:t>
            </w:r>
            <w:r w:rsidR="00107A61">
              <w:rPr>
                <w:rFonts w:asciiTheme="majorBidi" w:hAnsiTheme="majorBidi" w:cstheme="majorBidi"/>
                <w:sz w:val="22"/>
                <w:szCs w:val="22"/>
                <w:lang w:bidi="ar-BH"/>
              </w:rPr>
              <w:t>A</w:t>
            </w:r>
            <w:r w:rsidR="00875F3D">
              <w:rPr>
                <w:rFonts w:asciiTheme="majorBidi" w:hAnsiTheme="majorBidi" w:cstheme="majorBidi"/>
                <w:sz w:val="22"/>
                <w:szCs w:val="22"/>
                <w:lang w:bidi="ar-BH"/>
              </w:rPr>
              <w:t>dministration</w:t>
            </w:r>
          </w:p>
          <w:p w14:paraId="3CA82D8E" w14:textId="641F1444" w:rsidR="00FE7F93" w:rsidRPr="00773273" w:rsidRDefault="00A07E8C"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81640775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Faculty</w:t>
                </w:r>
              </w:sdtContent>
            </w:sdt>
            <w:r w:rsidR="00FE7F93" w:rsidRPr="00773273">
              <w:rPr>
                <w:rFonts w:asciiTheme="majorBidi" w:hAnsiTheme="majorBidi" w:cstheme="majorBidi"/>
                <w:sz w:val="22"/>
                <w:szCs w:val="22"/>
                <w:lang w:bidi="ar-BH"/>
              </w:rPr>
              <w:t>:</w:t>
            </w:r>
            <w:r w:rsidR="00107A61">
              <w:rPr>
                <w:rFonts w:asciiTheme="majorBidi" w:hAnsiTheme="majorBidi" w:cstheme="majorBidi"/>
                <w:sz w:val="22"/>
                <w:szCs w:val="22"/>
                <w:lang w:bidi="ar-BH"/>
              </w:rPr>
              <w:t xml:space="preserve">  Education and </w:t>
            </w:r>
            <w:r w:rsidR="00403755">
              <w:rPr>
                <w:rFonts w:asciiTheme="majorBidi" w:hAnsiTheme="majorBidi" w:cstheme="majorBidi" w:hint="cs"/>
                <w:sz w:val="22"/>
                <w:szCs w:val="22"/>
                <w:rtl/>
                <w:lang w:bidi="ar-BH"/>
              </w:rPr>
              <w:t>\</w:t>
            </w:r>
            <w:proofErr w:type="spellStart"/>
            <w:r w:rsidR="00107A61">
              <w:rPr>
                <w:rFonts w:asciiTheme="majorBidi" w:hAnsiTheme="majorBidi" w:cstheme="majorBidi"/>
                <w:sz w:val="22"/>
                <w:szCs w:val="22"/>
                <w:lang w:bidi="ar-BH"/>
              </w:rPr>
              <w:t>sycology</w:t>
            </w:r>
            <w:proofErr w:type="spellEnd"/>
          </w:p>
          <w:sdt>
            <w:sdtPr>
              <w:rPr>
                <w:rFonts w:asciiTheme="majorBidi" w:hAnsiTheme="majorBidi" w:cstheme="majorBidi"/>
                <w:b/>
                <w:bCs/>
                <w:sz w:val="22"/>
                <w:szCs w:val="22"/>
                <w:lang w:bidi="ar-BH"/>
              </w:rPr>
              <w:alias w:val="1"/>
              <w:tag w:val="1"/>
              <w:id w:val="939103461"/>
              <w:lock w:val="contentLocked"/>
              <w:placeholder>
                <w:docPart w:val="DA1E1790AA6A479983C262CC8A427F90"/>
              </w:placeholder>
            </w:sdtPr>
            <w:sdtEndPr/>
            <w:sdtContent>
              <w:p w14:paraId="1AE8739C" w14:textId="77777777" w:rsidR="00FE7F93" w:rsidRPr="004B56E1" w:rsidRDefault="00FE7F93" w:rsidP="0052178B">
                <w:pPr>
                  <w:bidi w:val="0"/>
                  <w:spacing w:after="160" w:line="259" w:lineRule="auto"/>
                  <w:rPr>
                    <w:rFonts w:asciiTheme="majorBidi" w:hAnsiTheme="majorBidi" w:cstheme="majorBidi"/>
                    <w:b/>
                    <w:bCs/>
                    <w:highlight w:val="yellow"/>
                    <w:lang w:bidi="ar-BH"/>
                  </w:rPr>
                </w:pPr>
                <w:r w:rsidRPr="00773273">
                  <w:rPr>
                    <w:rFonts w:asciiTheme="majorBidi" w:hAnsiTheme="majorBidi" w:cstheme="majorBidi"/>
                    <w:b/>
                    <w:bCs/>
                    <w:sz w:val="22"/>
                    <w:szCs w:val="22"/>
                    <w:lang w:bidi="ar-BH"/>
                  </w:rPr>
                  <w:t>Alzahra university</w:t>
                </w:r>
              </w:p>
            </w:sdtContent>
          </w:sdt>
        </w:tc>
      </w:tr>
      <w:tr w:rsidR="00FE7F93" w:rsidRPr="004B56E1" w14:paraId="02558E1D" w14:textId="77777777" w:rsidTr="0052178B">
        <w:trPr>
          <w:trHeight w:val="306"/>
        </w:trPr>
        <w:tc>
          <w:tcPr>
            <w:tcW w:w="5098" w:type="dxa"/>
          </w:tcPr>
          <w:p w14:paraId="5E0A8167" w14:textId="77777777" w:rsidR="00FE7F93" w:rsidRPr="00773273" w:rsidRDefault="00A07E8C"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26358140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Subject</w:t>
                </w:r>
              </w:sdtContent>
            </w:sdt>
            <w:r w:rsidR="00FE7F93" w:rsidRPr="00773273">
              <w:rPr>
                <w:rFonts w:asciiTheme="majorBidi" w:hAnsiTheme="majorBidi" w:cstheme="majorBidi"/>
                <w:sz w:val="22"/>
                <w:szCs w:val="22"/>
                <w:lang w:bidi="ar-BH"/>
              </w:rPr>
              <w:t>:</w:t>
            </w:r>
          </w:p>
        </w:tc>
        <w:tc>
          <w:tcPr>
            <w:tcW w:w="4962" w:type="dxa"/>
          </w:tcPr>
          <w:p w14:paraId="54134547" w14:textId="77777777" w:rsidR="00FE7F93" w:rsidRPr="00773273" w:rsidRDefault="00A07E8C"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48591101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Field</w:t>
                </w:r>
              </w:sdtContent>
            </w:sdt>
            <w:r w:rsidR="00FE7F93" w:rsidRPr="00773273">
              <w:rPr>
                <w:rFonts w:asciiTheme="majorBidi" w:hAnsiTheme="majorBidi" w:cstheme="majorBidi"/>
                <w:sz w:val="22"/>
                <w:szCs w:val="22"/>
                <w:lang w:bidi="ar-BH"/>
              </w:rPr>
              <w:t>:</w:t>
            </w:r>
          </w:p>
        </w:tc>
      </w:tr>
      <w:tr w:rsidR="00FE7F93" w:rsidRPr="004B56E1" w14:paraId="616A44FA" w14:textId="77777777" w:rsidTr="0052178B">
        <w:trPr>
          <w:trHeight w:val="4276"/>
        </w:trPr>
        <w:tc>
          <w:tcPr>
            <w:tcW w:w="10060" w:type="dxa"/>
            <w:gridSpan w:val="2"/>
          </w:tcPr>
          <w:p w14:paraId="27398F6E" w14:textId="77777777" w:rsidR="00FE7F93" w:rsidRPr="00773273" w:rsidRDefault="00A07E8C" w:rsidP="0052178B">
            <w:pPr>
              <w:bidi w:val="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746795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Abstract</w:t>
                </w:r>
              </w:sdtContent>
            </w:sdt>
            <w:r w:rsidR="00FE7F93" w:rsidRPr="00773273">
              <w:rPr>
                <w:rFonts w:asciiTheme="majorBidi" w:hAnsiTheme="majorBidi" w:cstheme="majorBidi"/>
                <w:sz w:val="22"/>
                <w:szCs w:val="22"/>
                <w:lang w:bidi="ar-BH"/>
              </w:rPr>
              <w:t>:</w:t>
            </w:r>
          </w:p>
          <w:p w14:paraId="66403ED6" w14:textId="77777777" w:rsidR="00FE7F93" w:rsidRPr="00773273" w:rsidRDefault="00FE7F93" w:rsidP="0052178B">
            <w:pPr>
              <w:bidi w:val="0"/>
              <w:rPr>
                <w:rFonts w:asciiTheme="majorBidi" w:hAnsiTheme="majorBidi" w:cstheme="majorBidi"/>
                <w:sz w:val="22"/>
                <w:szCs w:val="22"/>
                <w:lang w:bidi="ar-BH"/>
              </w:rPr>
            </w:pPr>
          </w:p>
          <w:p w14:paraId="49B77A59" w14:textId="77777777" w:rsidR="00FE7F93" w:rsidRPr="00773273" w:rsidRDefault="00FE7F93" w:rsidP="0052178B">
            <w:pPr>
              <w:bidi w:val="0"/>
              <w:rPr>
                <w:rFonts w:asciiTheme="majorBidi" w:hAnsiTheme="majorBidi" w:cstheme="majorBidi"/>
                <w:sz w:val="22"/>
                <w:szCs w:val="22"/>
                <w:lang w:bidi="ar-BH"/>
              </w:rPr>
            </w:pPr>
          </w:p>
          <w:p w14:paraId="1EDD83AC" w14:textId="77777777" w:rsidR="00FE7F93" w:rsidRPr="00773273" w:rsidRDefault="00FE7F93" w:rsidP="0052178B">
            <w:pPr>
              <w:bidi w:val="0"/>
              <w:rPr>
                <w:rFonts w:asciiTheme="majorBidi" w:hAnsiTheme="majorBidi" w:cstheme="majorBidi"/>
                <w:sz w:val="22"/>
                <w:szCs w:val="22"/>
                <w:lang w:bidi="ar-BH"/>
              </w:rPr>
            </w:pPr>
          </w:p>
          <w:p w14:paraId="33112112" w14:textId="77777777" w:rsidR="00FE7F93" w:rsidRPr="00773273" w:rsidRDefault="00FE7F93" w:rsidP="0052178B">
            <w:pPr>
              <w:bidi w:val="0"/>
              <w:rPr>
                <w:rFonts w:asciiTheme="majorBidi" w:hAnsiTheme="majorBidi" w:cstheme="majorBidi"/>
                <w:sz w:val="22"/>
                <w:szCs w:val="22"/>
                <w:lang w:bidi="ar-BH"/>
              </w:rPr>
            </w:pPr>
          </w:p>
          <w:p w14:paraId="332E833C" w14:textId="77777777" w:rsidR="00FE7F93" w:rsidRPr="00773273" w:rsidRDefault="00FE7F93" w:rsidP="0052178B">
            <w:pPr>
              <w:bidi w:val="0"/>
              <w:rPr>
                <w:rFonts w:asciiTheme="majorBidi" w:hAnsiTheme="majorBidi" w:cstheme="majorBidi"/>
                <w:sz w:val="22"/>
                <w:szCs w:val="22"/>
                <w:lang w:bidi="ar-BH"/>
              </w:rPr>
            </w:pPr>
          </w:p>
          <w:p w14:paraId="1A6D6A84" w14:textId="77777777" w:rsidR="00FE7F93" w:rsidRPr="00773273" w:rsidRDefault="00FE7F93" w:rsidP="0052178B">
            <w:pPr>
              <w:bidi w:val="0"/>
              <w:rPr>
                <w:rFonts w:asciiTheme="majorBidi" w:hAnsiTheme="majorBidi" w:cstheme="majorBidi"/>
                <w:sz w:val="22"/>
                <w:szCs w:val="22"/>
                <w:lang w:bidi="ar-BH"/>
              </w:rPr>
            </w:pPr>
          </w:p>
          <w:p w14:paraId="729C1BFF" w14:textId="77777777" w:rsidR="00FE7F93" w:rsidRPr="00773273" w:rsidRDefault="00FE7F93" w:rsidP="0052178B">
            <w:pPr>
              <w:bidi w:val="0"/>
              <w:rPr>
                <w:rFonts w:asciiTheme="majorBidi" w:hAnsiTheme="majorBidi" w:cstheme="majorBidi"/>
                <w:sz w:val="22"/>
                <w:szCs w:val="22"/>
                <w:lang w:bidi="ar-BH"/>
              </w:rPr>
            </w:pPr>
          </w:p>
          <w:p w14:paraId="69EB01DE" w14:textId="77777777" w:rsidR="00FE7F93" w:rsidRPr="00773273" w:rsidRDefault="00FE7F93" w:rsidP="0052178B">
            <w:pPr>
              <w:bidi w:val="0"/>
              <w:rPr>
                <w:rFonts w:asciiTheme="majorBidi" w:hAnsiTheme="majorBidi" w:cstheme="majorBidi"/>
                <w:sz w:val="22"/>
                <w:szCs w:val="22"/>
                <w:lang w:bidi="ar-BH"/>
              </w:rPr>
            </w:pPr>
          </w:p>
          <w:p w14:paraId="77B381C7" w14:textId="77777777" w:rsidR="00FE7F93" w:rsidRPr="00773273" w:rsidRDefault="00FE7F93" w:rsidP="0052178B">
            <w:pPr>
              <w:bidi w:val="0"/>
              <w:rPr>
                <w:rFonts w:asciiTheme="majorBidi" w:hAnsiTheme="majorBidi" w:cstheme="majorBidi"/>
                <w:sz w:val="22"/>
                <w:szCs w:val="22"/>
                <w:lang w:bidi="ar-BH"/>
              </w:rPr>
            </w:pPr>
          </w:p>
          <w:p w14:paraId="3C86B138" w14:textId="77777777" w:rsidR="00FE7F93" w:rsidRPr="00773273" w:rsidRDefault="00FE7F93" w:rsidP="0052178B">
            <w:pPr>
              <w:bidi w:val="0"/>
              <w:rPr>
                <w:rFonts w:asciiTheme="majorBidi" w:hAnsiTheme="majorBidi" w:cstheme="majorBidi"/>
                <w:sz w:val="22"/>
                <w:szCs w:val="22"/>
                <w:rtl/>
                <w:lang w:bidi="ar-BH"/>
              </w:rPr>
            </w:pPr>
          </w:p>
          <w:p w14:paraId="164989FD" w14:textId="77777777" w:rsidR="00FE7F93" w:rsidRPr="00773273" w:rsidRDefault="00FE7F93" w:rsidP="0052178B">
            <w:pPr>
              <w:bidi w:val="0"/>
              <w:rPr>
                <w:rFonts w:asciiTheme="majorBidi" w:hAnsiTheme="majorBidi" w:cstheme="majorBidi"/>
                <w:sz w:val="22"/>
                <w:szCs w:val="22"/>
                <w:rtl/>
                <w:lang w:bidi="ar-BH"/>
              </w:rPr>
            </w:pPr>
          </w:p>
          <w:p w14:paraId="1E3F5DD1" w14:textId="77777777" w:rsidR="00FE7F93" w:rsidRPr="00773273" w:rsidRDefault="00FE7F93" w:rsidP="0052178B">
            <w:pPr>
              <w:bidi w:val="0"/>
              <w:rPr>
                <w:rFonts w:asciiTheme="majorBidi" w:hAnsiTheme="majorBidi" w:cstheme="majorBidi"/>
                <w:sz w:val="22"/>
                <w:szCs w:val="22"/>
                <w:rtl/>
                <w:lang w:bidi="ar-BH"/>
              </w:rPr>
            </w:pPr>
          </w:p>
          <w:p w14:paraId="7FFEE986" w14:textId="77777777" w:rsidR="00FE7F93" w:rsidRPr="00773273" w:rsidRDefault="00FE7F93" w:rsidP="0052178B">
            <w:pPr>
              <w:bidi w:val="0"/>
              <w:rPr>
                <w:rFonts w:asciiTheme="majorBidi" w:hAnsiTheme="majorBidi" w:cstheme="majorBidi"/>
                <w:sz w:val="22"/>
                <w:szCs w:val="22"/>
                <w:rtl/>
                <w:lang w:bidi="ar-BH"/>
              </w:rPr>
            </w:pPr>
          </w:p>
          <w:p w14:paraId="7151A845" w14:textId="77777777" w:rsidR="00FE7F93" w:rsidRPr="00773273" w:rsidRDefault="00FE7F93" w:rsidP="0052178B">
            <w:pPr>
              <w:bidi w:val="0"/>
              <w:rPr>
                <w:rFonts w:asciiTheme="majorBidi" w:hAnsiTheme="majorBidi" w:cstheme="majorBidi"/>
                <w:sz w:val="22"/>
                <w:szCs w:val="22"/>
                <w:rtl/>
                <w:lang w:bidi="ar-BH"/>
              </w:rPr>
            </w:pPr>
          </w:p>
          <w:p w14:paraId="64B1632A" w14:textId="77777777" w:rsidR="00FE7F93" w:rsidRPr="00773273" w:rsidRDefault="00FE7F93" w:rsidP="0052178B">
            <w:pPr>
              <w:bidi w:val="0"/>
              <w:rPr>
                <w:rFonts w:asciiTheme="majorBidi" w:hAnsiTheme="majorBidi" w:cstheme="majorBidi"/>
                <w:sz w:val="22"/>
                <w:szCs w:val="22"/>
                <w:rtl/>
                <w:lang w:bidi="ar-BH"/>
              </w:rPr>
            </w:pPr>
          </w:p>
          <w:p w14:paraId="04362518" w14:textId="77777777" w:rsidR="00FE7F93" w:rsidRPr="00773273" w:rsidRDefault="00FE7F93" w:rsidP="0052178B">
            <w:pPr>
              <w:bidi w:val="0"/>
              <w:rPr>
                <w:rFonts w:asciiTheme="majorBidi" w:hAnsiTheme="majorBidi" w:cstheme="majorBidi"/>
                <w:sz w:val="22"/>
                <w:szCs w:val="22"/>
                <w:rtl/>
                <w:lang w:bidi="ar-BH"/>
              </w:rPr>
            </w:pPr>
          </w:p>
          <w:p w14:paraId="2C39AD3C" w14:textId="77777777" w:rsidR="00FE7F93" w:rsidRPr="00773273" w:rsidRDefault="00FE7F93" w:rsidP="0052178B">
            <w:pPr>
              <w:bidi w:val="0"/>
              <w:rPr>
                <w:rFonts w:asciiTheme="majorBidi" w:hAnsiTheme="majorBidi" w:cstheme="majorBidi"/>
                <w:sz w:val="22"/>
                <w:szCs w:val="22"/>
                <w:lang w:bidi="ar-BH"/>
              </w:rPr>
            </w:pPr>
          </w:p>
          <w:p w14:paraId="3BB7B462" w14:textId="77777777" w:rsidR="00FE7F93" w:rsidRPr="00773273" w:rsidRDefault="00FE7F93" w:rsidP="0052178B">
            <w:pPr>
              <w:bidi w:val="0"/>
              <w:rPr>
                <w:rFonts w:asciiTheme="majorBidi" w:hAnsiTheme="majorBidi" w:cstheme="majorBidi"/>
                <w:sz w:val="22"/>
                <w:szCs w:val="22"/>
                <w:lang w:bidi="ar-BH"/>
              </w:rPr>
            </w:pPr>
          </w:p>
          <w:p w14:paraId="118FE86C" w14:textId="77777777" w:rsidR="00FE7F93" w:rsidRPr="00773273" w:rsidRDefault="00FE7F93" w:rsidP="0052178B">
            <w:pPr>
              <w:bidi w:val="0"/>
              <w:rPr>
                <w:rFonts w:asciiTheme="majorBidi" w:hAnsiTheme="majorBidi" w:cstheme="majorBidi"/>
                <w:sz w:val="22"/>
                <w:szCs w:val="22"/>
                <w:lang w:bidi="ar-BH"/>
              </w:rPr>
            </w:pPr>
          </w:p>
          <w:p w14:paraId="58D44263" w14:textId="77777777" w:rsidR="00FE7F93" w:rsidRPr="00773273" w:rsidRDefault="00FE7F93" w:rsidP="0052178B">
            <w:pPr>
              <w:bidi w:val="0"/>
              <w:rPr>
                <w:rFonts w:asciiTheme="majorBidi" w:hAnsiTheme="majorBidi" w:cstheme="majorBidi"/>
                <w:sz w:val="22"/>
                <w:szCs w:val="22"/>
                <w:lang w:bidi="ar-BH"/>
              </w:rPr>
            </w:pPr>
          </w:p>
          <w:p w14:paraId="6203B0EC" w14:textId="77777777" w:rsidR="00FE7F93" w:rsidRPr="00773273" w:rsidRDefault="00FE7F93" w:rsidP="0052178B">
            <w:pPr>
              <w:bidi w:val="0"/>
              <w:rPr>
                <w:rFonts w:asciiTheme="majorBidi" w:hAnsiTheme="majorBidi" w:cstheme="majorBidi"/>
                <w:sz w:val="22"/>
                <w:szCs w:val="22"/>
                <w:rtl/>
                <w:lang w:bidi="ar-BH"/>
              </w:rPr>
            </w:pPr>
          </w:p>
          <w:p w14:paraId="42A72939" w14:textId="77777777" w:rsidR="00FE7F93" w:rsidRPr="00773273" w:rsidRDefault="00FE7F93" w:rsidP="0052178B">
            <w:pPr>
              <w:bidi w:val="0"/>
              <w:rPr>
                <w:rFonts w:asciiTheme="majorBidi" w:hAnsiTheme="majorBidi" w:cstheme="majorBidi"/>
                <w:sz w:val="22"/>
                <w:szCs w:val="22"/>
                <w:lang w:bidi="ar-BH"/>
              </w:rPr>
            </w:pPr>
          </w:p>
          <w:p w14:paraId="21E5413B" w14:textId="77777777" w:rsidR="00FE7F93" w:rsidRPr="00773273" w:rsidRDefault="00FE7F93" w:rsidP="0052178B">
            <w:pPr>
              <w:bidi w:val="0"/>
              <w:rPr>
                <w:rFonts w:asciiTheme="majorBidi" w:hAnsiTheme="majorBidi" w:cstheme="majorBidi"/>
                <w:sz w:val="22"/>
                <w:szCs w:val="22"/>
                <w:rtl/>
                <w:lang w:bidi="ar-BH"/>
              </w:rPr>
            </w:pPr>
          </w:p>
          <w:p w14:paraId="73043FE2" w14:textId="77777777" w:rsidR="00FE7F93" w:rsidRPr="00773273" w:rsidRDefault="00FE7F93" w:rsidP="0052178B">
            <w:pPr>
              <w:bidi w:val="0"/>
              <w:rPr>
                <w:rFonts w:asciiTheme="majorBidi" w:hAnsiTheme="majorBidi" w:cstheme="majorBidi"/>
                <w:sz w:val="22"/>
                <w:szCs w:val="22"/>
                <w:rtl/>
                <w:lang w:bidi="ar-BH"/>
              </w:rPr>
            </w:pPr>
          </w:p>
          <w:p w14:paraId="0513BDF0" w14:textId="77777777" w:rsidR="00FE7F93" w:rsidRPr="00773273" w:rsidRDefault="00FE7F93" w:rsidP="0052178B">
            <w:pPr>
              <w:bidi w:val="0"/>
              <w:rPr>
                <w:rFonts w:asciiTheme="majorBidi" w:hAnsiTheme="majorBidi" w:cstheme="majorBidi"/>
                <w:lang w:bidi="ar-BH"/>
              </w:rPr>
            </w:pPr>
          </w:p>
        </w:tc>
      </w:tr>
      <w:tr w:rsidR="00FE7F93" w:rsidRPr="004B56E1" w14:paraId="2201ACC8" w14:textId="77777777" w:rsidTr="00712E8C">
        <w:trPr>
          <w:trHeight w:val="620"/>
        </w:trPr>
        <w:tc>
          <w:tcPr>
            <w:tcW w:w="10060" w:type="dxa"/>
            <w:gridSpan w:val="2"/>
            <w:vAlign w:val="center"/>
          </w:tcPr>
          <w:p w14:paraId="44E50BC7" w14:textId="77777777" w:rsidR="00FE7F93" w:rsidRPr="004B56E1" w:rsidRDefault="00A07E8C"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584107160"/>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Keywords</w:t>
                </w:r>
              </w:sdtContent>
            </w:sdt>
            <w:r w:rsidR="00FE7F93" w:rsidRPr="00773273">
              <w:rPr>
                <w:rFonts w:asciiTheme="majorBidi" w:hAnsiTheme="majorBidi" w:cstheme="majorBidi"/>
                <w:sz w:val="22"/>
                <w:szCs w:val="22"/>
                <w:lang w:bidi="ar-BH"/>
              </w:rPr>
              <w:t>:</w:t>
            </w:r>
          </w:p>
        </w:tc>
      </w:tr>
      <w:bookmarkEnd w:id="0"/>
    </w:tbl>
    <w:p w14:paraId="16E71E2B" w14:textId="77777777" w:rsidR="00AF32C7" w:rsidRDefault="00AF32C7" w:rsidP="00AF32C7">
      <w:pPr>
        <w:rPr>
          <w:rFonts w:cs="B Zar"/>
          <w:b/>
          <w:bCs/>
          <w:lang w:bidi="ar-BH"/>
        </w:rPr>
      </w:pPr>
    </w:p>
    <w:p w14:paraId="3B7D07BA" w14:textId="77777777" w:rsidR="00BC0F8E" w:rsidRPr="002102BB" w:rsidRDefault="00BC0F8E" w:rsidP="00AF32C7">
      <w:pPr>
        <w:rPr>
          <w:rFonts w:cs="B Zar"/>
          <w:b/>
          <w:bCs/>
          <w:rtl/>
          <w:lang w:bidi="ar-BH"/>
        </w:rPr>
        <w:sectPr w:rsidR="00BC0F8E" w:rsidRPr="002102BB" w:rsidSect="00AF32C7">
          <w:headerReference w:type="even" r:id="rId10"/>
          <w:footnotePr>
            <w:numRestart w:val="eachPage"/>
          </w:footnotePr>
          <w:pgSz w:w="11906" w:h="16838" w:code="9"/>
          <w:pgMar w:top="825" w:right="1418" w:bottom="1418" w:left="1418" w:header="425" w:footer="238" w:gutter="567"/>
          <w:cols w:space="708"/>
          <w:bidi/>
          <w:rtlGutter/>
          <w:docGrid w:linePitch="360"/>
        </w:sectPr>
      </w:pPr>
    </w:p>
    <w:p w14:paraId="469E3593" w14:textId="77777777" w:rsidR="003A0B11" w:rsidRPr="003A0B11" w:rsidRDefault="003A0B11" w:rsidP="003A0B11">
      <w:pPr>
        <w:tabs>
          <w:tab w:val="left" w:pos="3778"/>
        </w:tabs>
        <w:rPr>
          <w:rFonts w:cs="B Zar"/>
          <w:lang w:bidi="ar-BH"/>
        </w:rPr>
      </w:pPr>
    </w:p>
    <w:tbl>
      <w:tblPr>
        <w:tblStyle w:val="TableGrid"/>
        <w:tblpPr w:leftFromText="180" w:rightFromText="180" w:vertAnchor="text" w:horzAnchor="margin" w:tblpX="-464" w:tblpY="369"/>
        <w:tblW w:w="9894" w:type="dxa"/>
        <w:tblLook w:val="04A0" w:firstRow="1" w:lastRow="0" w:firstColumn="1" w:lastColumn="0" w:noHBand="0" w:noVBand="1"/>
      </w:tblPr>
      <w:tblGrid>
        <w:gridCol w:w="5211"/>
        <w:gridCol w:w="4683"/>
      </w:tblGrid>
      <w:tr w:rsidR="00FE7F93" w:rsidRPr="00E54734" w14:paraId="6D7AE1F6" w14:textId="77777777" w:rsidTr="0052178B">
        <w:trPr>
          <w:trHeight w:val="518"/>
        </w:trPr>
        <w:tc>
          <w:tcPr>
            <w:tcW w:w="9894" w:type="dxa"/>
            <w:gridSpan w:val="2"/>
            <w:vAlign w:val="center"/>
          </w:tcPr>
          <w:bookmarkStart w:id="1" w:name="_Hlk59613840"/>
          <w:p w14:paraId="3E7A1B6C" w14:textId="77777777" w:rsidR="00FE7F93" w:rsidRPr="00E54734" w:rsidRDefault="00A07E8C" w:rsidP="0052178B">
            <w:pPr>
              <w:spacing w:after="160" w:line="259" w:lineRule="auto"/>
              <w:rPr>
                <w:rFonts w:cs="B Nazanin"/>
                <w:sz w:val="28"/>
                <w:szCs w:val="28"/>
                <w:rtl/>
                <w:lang w:bidi="fa-IR"/>
              </w:rPr>
            </w:pPr>
            <w:sdt>
              <w:sdtPr>
                <w:rPr>
                  <w:rFonts w:cs="B Nazanin"/>
                  <w:b/>
                  <w:bCs/>
                  <w:sz w:val="28"/>
                  <w:szCs w:val="28"/>
                  <w:rtl/>
                  <w:lang w:bidi="ar-BH"/>
                </w:rPr>
                <w:alias w:val="1"/>
                <w:tag w:val="1"/>
                <w:id w:val="-970742807"/>
                <w:lock w:val="contentLocked"/>
                <w:placeholder>
                  <w:docPart w:val="CF52CC6416CC4D448F00CA12B695ADE4"/>
                </w:placeholder>
              </w:sdtPr>
              <w:sdtEndPr/>
              <w:sdtContent>
                <w:r w:rsidR="00FE7F93" w:rsidRPr="00E54734">
                  <w:rPr>
                    <w:rFonts w:cs="B Nazanin"/>
                    <w:b/>
                    <w:bCs/>
                    <w:sz w:val="28"/>
                    <w:szCs w:val="28"/>
                    <w:rtl/>
                    <w:lang w:bidi="ar-BH"/>
                  </w:rPr>
                  <w:t>عنوان</w:t>
                </w:r>
              </w:sdtContent>
            </w:sdt>
            <w:r w:rsidR="00FE7F93" w:rsidRPr="00E54734">
              <w:rPr>
                <w:rFonts w:cs="B Nazanin"/>
                <w:sz w:val="28"/>
                <w:szCs w:val="28"/>
                <w:rtl/>
                <w:lang w:bidi="ar-BH"/>
              </w:rPr>
              <w:t>:</w:t>
            </w:r>
            <w:r w:rsidR="00FE7F93" w:rsidRPr="00E54734">
              <w:rPr>
                <w:rFonts w:cs="B Nazanin" w:hint="cs"/>
                <w:sz w:val="28"/>
                <w:szCs w:val="28"/>
                <w:rtl/>
                <w:lang w:bidi="fa-IR"/>
              </w:rPr>
              <w:t xml:space="preserve"> </w:t>
            </w:r>
          </w:p>
        </w:tc>
      </w:tr>
      <w:tr w:rsidR="00FE7F93" w:rsidRPr="00E54734" w14:paraId="216A667B" w14:textId="77777777" w:rsidTr="0052178B">
        <w:trPr>
          <w:trHeight w:val="467"/>
        </w:trPr>
        <w:tc>
          <w:tcPr>
            <w:tcW w:w="5211" w:type="dxa"/>
            <w:vAlign w:val="center"/>
          </w:tcPr>
          <w:p w14:paraId="1E3B9181"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424800179"/>
                <w:lock w:val="contentLocked"/>
                <w:placeholder>
                  <w:docPart w:val="CF52CC6416CC4D448F00CA12B695ADE4"/>
                </w:placeholder>
              </w:sdtPr>
              <w:sdtEndPr/>
              <w:sdtContent>
                <w:r w:rsidR="00FE7F93" w:rsidRPr="00E54734">
                  <w:rPr>
                    <w:rFonts w:cs="B Nazanin"/>
                    <w:b/>
                    <w:bCs/>
                    <w:sz w:val="22"/>
                    <w:szCs w:val="22"/>
                    <w:rtl/>
                    <w:lang w:bidi="ar-BH"/>
                  </w:rPr>
                  <w:t>نام</w:t>
                </w:r>
              </w:sdtContent>
            </w:sdt>
            <w:r w:rsidR="00FE7F93" w:rsidRPr="00E54734">
              <w:rPr>
                <w:rFonts w:cs="B Nazanin"/>
                <w:sz w:val="22"/>
                <w:szCs w:val="22"/>
                <w:rtl/>
                <w:lang w:bidi="ar-BH"/>
              </w:rPr>
              <w:t>:</w:t>
            </w:r>
          </w:p>
        </w:tc>
        <w:tc>
          <w:tcPr>
            <w:tcW w:w="4683" w:type="dxa"/>
            <w:vAlign w:val="center"/>
          </w:tcPr>
          <w:p w14:paraId="6E49D482"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829647000"/>
                <w:lock w:val="contentLocked"/>
                <w:placeholder>
                  <w:docPart w:val="CF52CC6416CC4D448F00CA12B695ADE4"/>
                </w:placeholder>
              </w:sdtPr>
              <w:sdtEndPr>
                <w:rPr>
                  <w:rFonts w:hint="cs"/>
                  <w:lang w:bidi="fa-IR"/>
                </w:rPr>
              </w:sdtEndPr>
              <w:sdtContent>
                <w:r w:rsidR="00FE7F93" w:rsidRPr="00E54734">
                  <w:rPr>
                    <w:rFonts w:cs="B Nazanin"/>
                    <w:b/>
                    <w:bCs/>
                    <w:sz w:val="22"/>
                    <w:szCs w:val="22"/>
                    <w:rtl/>
                    <w:lang w:bidi="ar-BH"/>
                  </w:rPr>
                  <w:t>نام</w:t>
                </w:r>
                <w:r w:rsidR="00FE7F93" w:rsidRPr="00E54734">
                  <w:rPr>
                    <w:rFonts w:cs="B Nazanin" w:hint="cs"/>
                    <w:b/>
                    <w:bCs/>
                    <w:sz w:val="22"/>
                    <w:szCs w:val="22"/>
                    <w:rtl/>
                    <w:lang w:bidi="ar-BH"/>
                  </w:rPr>
                  <w:t>‌</w:t>
                </w:r>
                <w:r w:rsidR="00FE7F93" w:rsidRPr="00E54734">
                  <w:rPr>
                    <w:rFonts w:cs="B Nazanin" w:hint="cs"/>
                    <w:b/>
                    <w:bCs/>
                    <w:sz w:val="22"/>
                    <w:szCs w:val="22"/>
                    <w:rtl/>
                    <w:lang w:bidi="fa-IR"/>
                  </w:rPr>
                  <w:t>خانوادگی</w:t>
                </w:r>
              </w:sdtContent>
            </w:sdt>
            <w:r w:rsidR="00FE7F93" w:rsidRPr="00E54734">
              <w:rPr>
                <w:rFonts w:cs="B Nazanin"/>
                <w:sz w:val="22"/>
                <w:szCs w:val="22"/>
                <w:rtl/>
                <w:lang w:bidi="ar-BH"/>
              </w:rPr>
              <w:t>:</w:t>
            </w:r>
          </w:p>
        </w:tc>
      </w:tr>
      <w:tr w:rsidR="00FE7F93" w:rsidRPr="00E54734" w14:paraId="6D8C3CAD" w14:textId="77777777" w:rsidTr="0052178B">
        <w:trPr>
          <w:trHeight w:val="934"/>
        </w:trPr>
        <w:tc>
          <w:tcPr>
            <w:tcW w:w="5211" w:type="dxa"/>
          </w:tcPr>
          <w:p w14:paraId="09EA3BDA" w14:textId="77777777" w:rsidR="00FE7F93" w:rsidRPr="00E54734" w:rsidRDefault="00A07E8C" w:rsidP="0052178B">
            <w:pPr>
              <w:spacing w:after="160"/>
              <w:rPr>
                <w:rFonts w:cs="B Nazanin"/>
                <w:sz w:val="22"/>
                <w:szCs w:val="22"/>
                <w:rtl/>
                <w:lang w:bidi="ar-BH"/>
              </w:rPr>
            </w:pPr>
            <w:sdt>
              <w:sdtPr>
                <w:rPr>
                  <w:rFonts w:cs="B Nazanin"/>
                  <w:b/>
                  <w:bCs/>
                  <w:sz w:val="22"/>
                  <w:szCs w:val="22"/>
                  <w:rtl/>
                  <w:lang w:bidi="ar-BH"/>
                </w:rPr>
                <w:alias w:val="1"/>
                <w:tag w:val="1"/>
                <w:id w:val="-394204298"/>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تاد</w:t>
                </w:r>
                <w:r w:rsidR="00FE7F93" w:rsidRPr="00E54734">
                  <w:rPr>
                    <w:rFonts w:cs="B Nazanin"/>
                    <w:b/>
                    <w:bCs/>
                    <w:sz w:val="22"/>
                    <w:szCs w:val="22"/>
                    <w:rtl/>
                    <w:lang w:bidi="ar-BH"/>
                  </w:rPr>
                  <w:t xml:space="preserve"> راهنما</w:t>
                </w:r>
                <w:r w:rsidR="00FE7F93" w:rsidRPr="00E54734">
                  <w:rPr>
                    <w:rFonts w:cs="B Nazanin" w:hint="cs"/>
                    <w:b/>
                    <w:bCs/>
                    <w:sz w:val="22"/>
                    <w:szCs w:val="22"/>
                    <w:rtl/>
                    <w:lang w:bidi="ar-BH"/>
                  </w:rPr>
                  <w:t>ی دوم</w:t>
                </w:r>
              </w:sdtContent>
            </w:sdt>
            <w:r w:rsidR="00FE7F93" w:rsidRPr="00E54734">
              <w:rPr>
                <w:rFonts w:cs="B Nazanin"/>
                <w:sz w:val="22"/>
                <w:szCs w:val="22"/>
                <w:rtl/>
                <w:lang w:bidi="ar-BH"/>
              </w:rPr>
              <w:t>:</w:t>
            </w:r>
          </w:p>
          <w:p w14:paraId="7A06D263" w14:textId="77777777" w:rsidR="00FE7F93" w:rsidRPr="00E54734" w:rsidRDefault="00A07E8C" w:rsidP="0052178B">
            <w:pPr>
              <w:spacing w:after="160"/>
              <w:rPr>
                <w:rFonts w:cs="B Nazanin"/>
                <w:lang w:bidi="ar-BH"/>
              </w:rPr>
            </w:pPr>
            <w:sdt>
              <w:sdtPr>
                <w:rPr>
                  <w:rFonts w:cs="B Nazanin" w:hint="cs"/>
                  <w:b/>
                  <w:bCs/>
                  <w:sz w:val="22"/>
                  <w:szCs w:val="22"/>
                  <w:rtl/>
                  <w:lang w:bidi="ar-BH"/>
                </w:rPr>
                <w:alias w:val="1"/>
                <w:tag w:val="1"/>
                <w:id w:val="-1371372087"/>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72C22902" w14:textId="77777777" w:rsidR="00FE7F93" w:rsidRPr="00E54734" w:rsidRDefault="00A07E8C" w:rsidP="0052178B">
            <w:pPr>
              <w:spacing w:after="160"/>
              <w:rPr>
                <w:rFonts w:cs="B Nazanin"/>
                <w:sz w:val="22"/>
                <w:szCs w:val="22"/>
                <w:rtl/>
                <w:lang w:bidi="ar-BH"/>
              </w:rPr>
            </w:pPr>
            <w:sdt>
              <w:sdtPr>
                <w:rPr>
                  <w:rFonts w:cs="B Nazanin" w:hint="cs"/>
                  <w:b/>
                  <w:bCs/>
                  <w:sz w:val="22"/>
                  <w:szCs w:val="22"/>
                  <w:rtl/>
                  <w:lang w:bidi="ar-BH"/>
                </w:rPr>
                <w:alias w:val="1"/>
                <w:tag w:val="1"/>
                <w:id w:val="357009178"/>
                <w:lock w:val="contentLocked"/>
                <w:placeholder>
                  <w:docPart w:val="CF52CC6416CC4D448F00CA12B695ADE4"/>
                </w:placeholder>
              </w:sdtPr>
              <w:sdtEndPr/>
              <w:sdtContent>
                <w:r w:rsidR="00FE7F93" w:rsidRPr="00E54734">
                  <w:rPr>
                    <w:rFonts w:cs="B Nazanin" w:hint="cs"/>
                    <w:b/>
                    <w:bCs/>
                    <w:sz w:val="22"/>
                    <w:szCs w:val="22"/>
                    <w:rtl/>
                    <w:lang w:bidi="ar-BH"/>
                  </w:rPr>
                  <w:t>استاد راهنمای اول</w:t>
                </w:r>
              </w:sdtContent>
            </w:sdt>
            <w:r w:rsidR="00FE7F93" w:rsidRPr="00E54734">
              <w:rPr>
                <w:rFonts w:cs="B Nazanin" w:hint="cs"/>
                <w:sz w:val="22"/>
                <w:szCs w:val="22"/>
                <w:rtl/>
                <w:lang w:bidi="ar-BH"/>
              </w:rPr>
              <w:t>:</w:t>
            </w:r>
          </w:p>
          <w:p w14:paraId="1DAC141C" w14:textId="77777777" w:rsidR="00FE7F93" w:rsidRPr="00E54734" w:rsidRDefault="00A07E8C" w:rsidP="0052178B">
            <w:pPr>
              <w:spacing w:after="160"/>
              <w:rPr>
                <w:rFonts w:cs="B Nazanin"/>
                <w:sz w:val="32"/>
                <w:szCs w:val="32"/>
                <w:rtl/>
                <w:lang w:bidi="fa-IR"/>
              </w:rPr>
            </w:pPr>
            <w:sdt>
              <w:sdtPr>
                <w:rPr>
                  <w:rFonts w:cs="B Nazanin"/>
                  <w:b/>
                  <w:bCs/>
                  <w:sz w:val="22"/>
                  <w:szCs w:val="22"/>
                  <w:rtl/>
                  <w:lang w:bidi="ar-BH"/>
                </w:rPr>
                <w:alias w:val="1"/>
                <w:tag w:val="1"/>
                <w:id w:val="598834740"/>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گروه</w:t>
            </w:r>
            <w:r w:rsidR="00FE7F93" w:rsidRPr="00E54734">
              <w:rPr>
                <w:rFonts w:cs="B Nazanin" w:hint="cs"/>
                <w:sz w:val="22"/>
                <w:szCs w:val="22"/>
                <w:rtl/>
                <w:lang w:bidi="fa-IR"/>
              </w:rPr>
              <w:t xml:space="preserve">......، دانشکده .......، دانشگاه </w:t>
            </w:r>
            <w:proofErr w:type="spellStart"/>
            <w:r w:rsidR="00FE7F93" w:rsidRPr="00E54734">
              <w:rPr>
                <w:rFonts w:cs="B Nazanin" w:hint="cs"/>
                <w:sz w:val="22"/>
                <w:szCs w:val="22"/>
                <w:rtl/>
                <w:lang w:bidi="fa-IR"/>
              </w:rPr>
              <w:t>الزهرا</w:t>
            </w:r>
            <w:proofErr w:type="spellEnd"/>
            <w:r w:rsidR="00FE7F93" w:rsidRPr="00E54734">
              <w:rPr>
                <w:rFonts w:cs="B Nazanin" w:hint="cs"/>
                <w:sz w:val="22"/>
                <w:szCs w:val="22"/>
                <w:rtl/>
                <w:lang w:bidi="fa-IR"/>
              </w:rPr>
              <w:t>، تهران، ایران.</w:t>
            </w:r>
          </w:p>
        </w:tc>
      </w:tr>
      <w:tr w:rsidR="00FE7F93" w:rsidRPr="00E54734" w14:paraId="00FECDED" w14:textId="77777777" w:rsidTr="0052178B">
        <w:trPr>
          <w:trHeight w:val="948"/>
        </w:trPr>
        <w:tc>
          <w:tcPr>
            <w:tcW w:w="5211" w:type="dxa"/>
          </w:tcPr>
          <w:p w14:paraId="3800B621" w14:textId="77777777" w:rsidR="00FE7F93" w:rsidRPr="00E54734" w:rsidRDefault="00A07E8C" w:rsidP="0052178B">
            <w:pPr>
              <w:spacing w:after="160"/>
              <w:rPr>
                <w:rFonts w:cs="B Nazanin"/>
                <w:sz w:val="22"/>
                <w:szCs w:val="22"/>
                <w:rtl/>
                <w:lang w:bidi="ar-BH"/>
              </w:rPr>
            </w:pPr>
            <w:sdt>
              <w:sdtPr>
                <w:rPr>
                  <w:rFonts w:cs="B Nazanin"/>
                  <w:b/>
                  <w:bCs/>
                  <w:sz w:val="22"/>
                  <w:szCs w:val="22"/>
                  <w:rtl/>
                  <w:lang w:bidi="ar-BH"/>
                </w:rPr>
                <w:alias w:val="1"/>
                <w:tag w:val="1"/>
                <w:id w:val="492689806"/>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w:t>
                </w:r>
                <w:r w:rsidR="00FE7F93" w:rsidRPr="00E54734">
                  <w:rPr>
                    <w:rFonts w:cs="B Nazanin"/>
                    <w:b/>
                    <w:bCs/>
                    <w:sz w:val="22"/>
                    <w:szCs w:val="22"/>
                    <w:rtl/>
                    <w:lang w:bidi="ar-BH"/>
                  </w:rPr>
                  <w:t>د مشاور</w:t>
                </w:r>
                <w:r w:rsidR="00FE7F93" w:rsidRPr="00E54734">
                  <w:rPr>
                    <w:rFonts w:cs="B Nazanin" w:hint="cs"/>
                    <w:b/>
                    <w:bCs/>
                    <w:sz w:val="22"/>
                    <w:szCs w:val="22"/>
                    <w:rtl/>
                    <w:lang w:bidi="ar-BH"/>
                  </w:rPr>
                  <w:t xml:space="preserve"> دوم</w:t>
                </w:r>
              </w:sdtContent>
            </w:sdt>
            <w:r w:rsidR="00FE7F93" w:rsidRPr="00E54734">
              <w:rPr>
                <w:rFonts w:cs="B Nazanin"/>
                <w:sz w:val="22"/>
                <w:szCs w:val="22"/>
                <w:rtl/>
                <w:lang w:bidi="ar-BH"/>
              </w:rPr>
              <w:t>:</w:t>
            </w:r>
          </w:p>
          <w:p w14:paraId="0E57DE71" w14:textId="77777777" w:rsidR="00FE7F93" w:rsidRPr="00E54734" w:rsidRDefault="00A07E8C" w:rsidP="0052178B">
            <w:pPr>
              <w:spacing w:after="160"/>
              <w:rPr>
                <w:rFonts w:cs="B Nazanin"/>
                <w:lang w:bidi="ar-BH"/>
              </w:rPr>
            </w:pPr>
            <w:sdt>
              <w:sdtPr>
                <w:rPr>
                  <w:rFonts w:cs="B Nazanin" w:hint="cs"/>
                  <w:b/>
                  <w:bCs/>
                  <w:sz w:val="22"/>
                  <w:szCs w:val="22"/>
                  <w:rtl/>
                  <w:lang w:bidi="ar-BH"/>
                </w:rPr>
                <w:alias w:val="1"/>
                <w:tag w:val="1"/>
                <w:id w:val="-417338334"/>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5BFD4F58" w14:textId="77777777" w:rsidR="00FE7F93" w:rsidRPr="00E54734" w:rsidRDefault="00A07E8C" w:rsidP="0052178B">
            <w:pPr>
              <w:spacing w:after="160"/>
              <w:rPr>
                <w:rFonts w:cs="B Nazanin"/>
                <w:sz w:val="22"/>
                <w:szCs w:val="22"/>
                <w:rtl/>
                <w:lang w:bidi="ar-BH"/>
              </w:rPr>
            </w:pPr>
            <w:sdt>
              <w:sdtPr>
                <w:rPr>
                  <w:rFonts w:cs="B Nazanin" w:hint="cs"/>
                  <w:b/>
                  <w:bCs/>
                  <w:sz w:val="22"/>
                  <w:szCs w:val="22"/>
                  <w:rtl/>
                  <w:lang w:bidi="ar-BH"/>
                </w:rPr>
                <w:alias w:val="1"/>
                <w:tag w:val="1"/>
                <w:id w:val="-837995458"/>
                <w:lock w:val="contentLocked"/>
                <w:placeholder>
                  <w:docPart w:val="CF52CC6416CC4D448F00CA12B695ADE4"/>
                </w:placeholder>
              </w:sdtPr>
              <w:sdtEndPr/>
              <w:sdtContent>
                <w:r w:rsidR="00FE7F93" w:rsidRPr="00E54734">
                  <w:rPr>
                    <w:rFonts w:cs="B Nazanin" w:hint="cs"/>
                    <w:b/>
                    <w:bCs/>
                    <w:sz w:val="22"/>
                    <w:szCs w:val="22"/>
                    <w:rtl/>
                    <w:lang w:bidi="ar-BH"/>
                  </w:rPr>
                  <w:t>استاد مشاور اول</w:t>
                </w:r>
              </w:sdtContent>
            </w:sdt>
            <w:r w:rsidR="00FE7F93" w:rsidRPr="00E54734">
              <w:rPr>
                <w:rFonts w:cs="B Nazanin" w:hint="cs"/>
                <w:sz w:val="22"/>
                <w:szCs w:val="22"/>
                <w:rtl/>
                <w:lang w:bidi="ar-BH"/>
              </w:rPr>
              <w:t>:</w:t>
            </w:r>
          </w:p>
          <w:p w14:paraId="1FD9C8F3" w14:textId="77777777" w:rsidR="00FE7F93" w:rsidRPr="00E54734" w:rsidRDefault="00A07E8C" w:rsidP="0052178B">
            <w:pPr>
              <w:spacing w:after="160"/>
              <w:rPr>
                <w:rFonts w:cs="B Nazanin"/>
                <w:lang w:bidi="ar-BH"/>
              </w:rPr>
            </w:pPr>
            <w:sdt>
              <w:sdtPr>
                <w:rPr>
                  <w:rFonts w:cs="B Nazanin"/>
                  <w:b/>
                  <w:bCs/>
                  <w:sz w:val="22"/>
                  <w:szCs w:val="22"/>
                  <w:rtl/>
                  <w:lang w:bidi="ar-BH"/>
                </w:rPr>
                <w:alias w:val="1"/>
                <w:tag w:val="1"/>
                <w:id w:val="-2027936309"/>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r>
      <w:tr w:rsidR="00FE7F93" w:rsidRPr="00E54734" w14:paraId="08464A80" w14:textId="77777777" w:rsidTr="0052178B">
        <w:trPr>
          <w:trHeight w:val="307"/>
        </w:trPr>
        <w:tc>
          <w:tcPr>
            <w:tcW w:w="9894" w:type="dxa"/>
            <w:gridSpan w:val="2"/>
          </w:tcPr>
          <w:p w14:paraId="4A2EA0B0"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32861882"/>
                <w:lock w:val="contentLocked"/>
                <w:placeholder>
                  <w:docPart w:val="CF52CC6416CC4D448F00CA12B695ADE4"/>
                </w:placeholder>
              </w:sdtPr>
              <w:sdtEndPr/>
              <w:sdtContent>
                <w:r w:rsidR="00FE7F93" w:rsidRPr="00E54734">
                  <w:rPr>
                    <w:rFonts w:cs="B Nazanin"/>
                    <w:b/>
                    <w:bCs/>
                    <w:sz w:val="22"/>
                    <w:szCs w:val="22"/>
                    <w:rtl/>
                    <w:lang w:bidi="ar-BH"/>
                  </w:rPr>
                  <w:t>مقطع</w:t>
                </w:r>
              </w:sdtContent>
            </w:sdt>
            <w:r w:rsidR="00FE7F93" w:rsidRPr="00E54734">
              <w:rPr>
                <w:rFonts w:cs="B Nazanin"/>
                <w:sz w:val="22"/>
                <w:szCs w:val="22"/>
                <w:rtl/>
                <w:lang w:bidi="ar-BH"/>
              </w:rPr>
              <w:t>:</w:t>
            </w:r>
          </w:p>
          <w:p w14:paraId="79D7647D"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1734917007"/>
                <w:lock w:val="contentLocked"/>
                <w:placeholder>
                  <w:docPart w:val="CF52CC6416CC4D448F00CA12B695ADE4"/>
                </w:placeholder>
              </w:sdtPr>
              <w:sdtEndPr/>
              <w:sdtContent>
                <w:r w:rsidR="00FE7F93" w:rsidRPr="00E54734">
                  <w:rPr>
                    <w:rFonts w:cs="B Nazanin"/>
                    <w:b/>
                    <w:bCs/>
                    <w:sz w:val="22"/>
                    <w:szCs w:val="22"/>
                    <w:rtl/>
                    <w:lang w:bidi="ar-BH"/>
                  </w:rPr>
                  <w:t>گروه</w:t>
                </w:r>
              </w:sdtContent>
            </w:sdt>
            <w:r w:rsidR="00FE7F93" w:rsidRPr="00E54734">
              <w:rPr>
                <w:rFonts w:cs="B Nazanin"/>
                <w:sz w:val="22"/>
                <w:szCs w:val="22"/>
                <w:rtl/>
                <w:lang w:bidi="ar-BH"/>
              </w:rPr>
              <w:t>:</w:t>
            </w:r>
          </w:p>
          <w:p w14:paraId="573711EF"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1089818389"/>
                <w:lock w:val="contentLocked"/>
                <w:placeholder>
                  <w:docPart w:val="CF52CC6416CC4D448F00CA12B695ADE4"/>
                </w:placeholder>
              </w:sdtPr>
              <w:sdtEndPr/>
              <w:sdtContent>
                <w:r w:rsidR="00FE7F93" w:rsidRPr="00E54734">
                  <w:rPr>
                    <w:rFonts w:cs="B Nazanin"/>
                    <w:b/>
                    <w:bCs/>
                    <w:sz w:val="22"/>
                    <w:szCs w:val="22"/>
                    <w:rtl/>
                    <w:lang w:bidi="ar-BH"/>
                  </w:rPr>
                  <w:t>دانشکده</w:t>
                </w:r>
              </w:sdtContent>
            </w:sdt>
            <w:r w:rsidR="00FE7F93" w:rsidRPr="00E54734">
              <w:rPr>
                <w:rFonts w:cs="B Nazanin"/>
                <w:sz w:val="22"/>
                <w:szCs w:val="22"/>
                <w:rtl/>
                <w:lang w:bidi="ar-BH"/>
              </w:rPr>
              <w:t>:</w:t>
            </w:r>
          </w:p>
          <w:sdt>
            <w:sdtPr>
              <w:rPr>
                <w:rFonts w:cs="B Nazanin"/>
                <w:b/>
                <w:bCs/>
                <w:sz w:val="22"/>
                <w:szCs w:val="22"/>
                <w:rtl/>
                <w:lang w:bidi="ar-BH"/>
              </w:rPr>
              <w:alias w:val="1"/>
              <w:tag w:val="1"/>
              <w:id w:val="1116405111"/>
              <w:lock w:val="contentLocked"/>
              <w:placeholder>
                <w:docPart w:val="CF52CC6416CC4D448F00CA12B695ADE4"/>
              </w:placeholder>
            </w:sdtPr>
            <w:sdtEndPr>
              <w:rPr>
                <w:rFonts w:hint="cs"/>
                <w:vertAlign w:val="superscript"/>
              </w:rPr>
            </w:sdtEndPr>
            <w:sdtContent>
              <w:p w14:paraId="76B7E7D8" w14:textId="77777777" w:rsidR="00FE7F93" w:rsidRPr="00E54734" w:rsidRDefault="00FE7F93" w:rsidP="0052178B">
                <w:pPr>
                  <w:spacing w:after="160" w:line="259" w:lineRule="auto"/>
                  <w:rPr>
                    <w:rFonts w:cs="B Nazanin"/>
                    <w:b/>
                    <w:bCs/>
                    <w:lang w:bidi="ar-BH"/>
                  </w:rPr>
                </w:pPr>
                <w:r w:rsidRPr="00E54734">
                  <w:rPr>
                    <w:rFonts w:cs="B Nazanin"/>
                    <w:b/>
                    <w:bCs/>
                    <w:sz w:val="22"/>
                    <w:szCs w:val="22"/>
                    <w:rtl/>
                    <w:lang w:bidi="ar-BH"/>
                  </w:rPr>
                  <w:t>دانشگاه الزهرا</w:t>
                </w:r>
                <w:r w:rsidRPr="00E54734">
                  <w:rPr>
                    <w:rFonts w:cs="B Nazanin" w:hint="cs"/>
                    <w:b/>
                    <w:bCs/>
                    <w:sz w:val="22"/>
                    <w:szCs w:val="22"/>
                    <w:vertAlign w:val="superscript"/>
                    <w:rtl/>
                    <w:lang w:bidi="ar-BH"/>
                  </w:rPr>
                  <w:t>(س)</w:t>
                </w:r>
              </w:p>
            </w:sdtContent>
          </w:sdt>
        </w:tc>
      </w:tr>
      <w:tr w:rsidR="00FE7F93" w:rsidRPr="00E54734" w14:paraId="32B351F9" w14:textId="77777777" w:rsidTr="0052178B">
        <w:trPr>
          <w:trHeight w:val="306"/>
        </w:trPr>
        <w:tc>
          <w:tcPr>
            <w:tcW w:w="5211" w:type="dxa"/>
          </w:tcPr>
          <w:p w14:paraId="0BA4BBE3"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1668666261"/>
                <w:lock w:val="contentLocked"/>
                <w:placeholder>
                  <w:docPart w:val="CF52CC6416CC4D448F00CA12B695ADE4"/>
                </w:placeholder>
              </w:sdtPr>
              <w:sdtEndPr/>
              <w:sdtContent>
                <w:r w:rsidR="00FE7F93" w:rsidRPr="00E54734">
                  <w:rPr>
                    <w:rFonts w:cs="B Nazanin"/>
                    <w:b/>
                    <w:bCs/>
                    <w:sz w:val="22"/>
                    <w:szCs w:val="22"/>
                    <w:rtl/>
                    <w:lang w:bidi="ar-BH"/>
                  </w:rPr>
                  <w:t>زمینه پژوهش</w:t>
                </w:r>
              </w:sdtContent>
            </w:sdt>
            <w:r w:rsidR="00FE7F93" w:rsidRPr="00E54734">
              <w:rPr>
                <w:rFonts w:cs="B Nazanin"/>
                <w:sz w:val="22"/>
                <w:szCs w:val="22"/>
                <w:rtl/>
                <w:lang w:bidi="ar-BH"/>
              </w:rPr>
              <w:t>:</w:t>
            </w:r>
          </w:p>
        </w:tc>
        <w:tc>
          <w:tcPr>
            <w:tcW w:w="4683" w:type="dxa"/>
          </w:tcPr>
          <w:p w14:paraId="49C8AD76"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392810803"/>
                <w:lock w:val="contentLocked"/>
                <w:placeholder>
                  <w:docPart w:val="CF52CC6416CC4D448F00CA12B695ADE4"/>
                </w:placeholder>
              </w:sdtPr>
              <w:sdtEndPr/>
              <w:sdtContent>
                <w:r w:rsidR="00FE7F93" w:rsidRPr="00E54734">
                  <w:rPr>
                    <w:rFonts w:cs="B Nazanin"/>
                    <w:b/>
                    <w:bCs/>
                    <w:sz w:val="22"/>
                    <w:szCs w:val="22"/>
                    <w:rtl/>
                    <w:lang w:bidi="ar-BH"/>
                  </w:rPr>
                  <w:t>رشته/ گرایش</w:t>
                </w:r>
              </w:sdtContent>
            </w:sdt>
            <w:r w:rsidR="00FE7F93" w:rsidRPr="00E54734">
              <w:rPr>
                <w:rFonts w:cs="B Nazanin"/>
                <w:sz w:val="22"/>
                <w:szCs w:val="22"/>
                <w:rtl/>
                <w:lang w:bidi="ar-BH"/>
              </w:rPr>
              <w:t>:</w:t>
            </w:r>
          </w:p>
        </w:tc>
      </w:tr>
      <w:tr w:rsidR="00FE7F93" w:rsidRPr="00E54734" w14:paraId="198C0908" w14:textId="77777777" w:rsidTr="0052178B">
        <w:trPr>
          <w:trHeight w:val="4276"/>
        </w:trPr>
        <w:tc>
          <w:tcPr>
            <w:tcW w:w="9894" w:type="dxa"/>
            <w:gridSpan w:val="2"/>
          </w:tcPr>
          <w:p w14:paraId="245C8996" w14:textId="77777777" w:rsidR="00FE7F93" w:rsidRPr="00E54734" w:rsidRDefault="00A07E8C" w:rsidP="00B847A3">
            <w:pPr>
              <w:pStyle w:val="ac"/>
            </w:pPr>
            <w:sdt>
              <w:sdtPr>
                <w:rPr>
                  <w:rFonts w:hint="cs"/>
                  <w:rtl/>
                </w:rPr>
                <w:alias w:val="1"/>
                <w:tag w:val="1"/>
                <w:id w:val="39635213"/>
                <w:lock w:val="contentLocked"/>
                <w:placeholder>
                  <w:docPart w:val="CF52CC6416CC4D448F00CA12B695ADE4"/>
                </w:placeholder>
              </w:sdtPr>
              <w:sdtEndPr/>
              <w:sdtContent>
                <w:r w:rsidR="00FE7F93" w:rsidRPr="00E54734">
                  <w:rPr>
                    <w:rFonts w:hint="cs"/>
                    <w:rtl/>
                  </w:rPr>
                  <w:t>چکیده</w:t>
                </w:r>
              </w:sdtContent>
            </w:sdt>
            <w:r w:rsidR="00FE7F93" w:rsidRPr="00E54734">
              <w:rPr>
                <w:rFonts w:hint="cs"/>
                <w:rtl/>
              </w:rPr>
              <w:t>:</w:t>
            </w:r>
          </w:p>
          <w:p w14:paraId="0D1707F4" w14:textId="77777777" w:rsidR="00FE7F93" w:rsidRPr="00E54734" w:rsidRDefault="00FE7F93" w:rsidP="0052178B">
            <w:pPr>
              <w:rPr>
                <w:rFonts w:cs="B Nazanin"/>
                <w:sz w:val="22"/>
                <w:szCs w:val="22"/>
                <w:lang w:bidi="ar-BH"/>
              </w:rPr>
            </w:pPr>
          </w:p>
          <w:p w14:paraId="4798C18E" w14:textId="77777777" w:rsidR="00FE7F93" w:rsidRPr="00E54734" w:rsidRDefault="00FE7F93" w:rsidP="0052178B">
            <w:pPr>
              <w:rPr>
                <w:rFonts w:cs="B Nazanin"/>
                <w:sz w:val="22"/>
                <w:szCs w:val="22"/>
                <w:lang w:bidi="ar-BH"/>
              </w:rPr>
            </w:pPr>
          </w:p>
          <w:p w14:paraId="4A463AFA" w14:textId="77777777" w:rsidR="00FE7F93" w:rsidRPr="00E54734" w:rsidRDefault="00FE7F93" w:rsidP="0052178B">
            <w:pPr>
              <w:rPr>
                <w:rFonts w:cs="B Nazanin"/>
                <w:sz w:val="22"/>
                <w:szCs w:val="22"/>
                <w:lang w:bidi="ar-BH"/>
              </w:rPr>
            </w:pPr>
          </w:p>
          <w:p w14:paraId="03517339" w14:textId="77777777" w:rsidR="00FE7F93" w:rsidRPr="00E54734" w:rsidRDefault="00FE7F93" w:rsidP="0052178B">
            <w:pPr>
              <w:rPr>
                <w:rFonts w:cs="B Nazanin"/>
                <w:sz w:val="22"/>
                <w:szCs w:val="22"/>
                <w:lang w:bidi="ar-BH"/>
              </w:rPr>
            </w:pPr>
          </w:p>
          <w:p w14:paraId="66BE027C" w14:textId="77777777" w:rsidR="00FE7F93" w:rsidRPr="00E54734" w:rsidRDefault="00FE7F93" w:rsidP="0052178B">
            <w:pPr>
              <w:rPr>
                <w:rFonts w:cs="B Nazanin"/>
                <w:sz w:val="22"/>
                <w:szCs w:val="22"/>
                <w:lang w:bidi="ar-BH"/>
              </w:rPr>
            </w:pPr>
          </w:p>
          <w:p w14:paraId="22723268" w14:textId="77777777" w:rsidR="00FE7F93" w:rsidRPr="00E54734" w:rsidRDefault="00FE7F93" w:rsidP="0052178B">
            <w:pPr>
              <w:rPr>
                <w:rFonts w:cs="B Nazanin"/>
                <w:sz w:val="22"/>
                <w:szCs w:val="22"/>
                <w:lang w:bidi="ar-BH"/>
              </w:rPr>
            </w:pPr>
          </w:p>
          <w:p w14:paraId="120484B8" w14:textId="77777777" w:rsidR="00FE7F93" w:rsidRPr="00E54734" w:rsidRDefault="00FE7F93" w:rsidP="0052178B">
            <w:pPr>
              <w:rPr>
                <w:rFonts w:cs="B Nazanin"/>
                <w:sz w:val="22"/>
                <w:szCs w:val="22"/>
                <w:lang w:bidi="fa-IR"/>
              </w:rPr>
            </w:pPr>
          </w:p>
          <w:p w14:paraId="52643E84" w14:textId="77777777" w:rsidR="00FE7F93" w:rsidRPr="00E54734" w:rsidRDefault="00FE7F93" w:rsidP="0052178B">
            <w:pPr>
              <w:rPr>
                <w:rFonts w:cs="B Nazanin"/>
                <w:sz w:val="22"/>
                <w:szCs w:val="22"/>
                <w:lang w:bidi="ar-BH"/>
              </w:rPr>
            </w:pPr>
          </w:p>
          <w:p w14:paraId="6ABF2637" w14:textId="77777777" w:rsidR="00FE7F93" w:rsidRPr="00E54734" w:rsidRDefault="00FE7F93" w:rsidP="0052178B">
            <w:pPr>
              <w:rPr>
                <w:rFonts w:cs="B Nazanin"/>
                <w:sz w:val="22"/>
                <w:szCs w:val="22"/>
                <w:lang w:bidi="ar-BH"/>
              </w:rPr>
            </w:pPr>
          </w:p>
          <w:p w14:paraId="422A0B22" w14:textId="77777777" w:rsidR="00FE7F93" w:rsidRPr="00E54734" w:rsidRDefault="00FE7F93" w:rsidP="0052178B">
            <w:pPr>
              <w:rPr>
                <w:rFonts w:cs="B Nazanin"/>
                <w:sz w:val="22"/>
                <w:szCs w:val="22"/>
                <w:rtl/>
                <w:lang w:bidi="ar-BH"/>
              </w:rPr>
            </w:pPr>
          </w:p>
          <w:p w14:paraId="61F9FA8E" w14:textId="77777777" w:rsidR="00FE7F93" w:rsidRPr="00E54734" w:rsidRDefault="00FE7F93" w:rsidP="0052178B">
            <w:pPr>
              <w:rPr>
                <w:rFonts w:cs="B Nazanin"/>
                <w:sz w:val="22"/>
                <w:szCs w:val="22"/>
                <w:rtl/>
                <w:lang w:bidi="ar-BH"/>
              </w:rPr>
            </w:pPr>
          </w:p>
          <w:p w14:paraId="4E0E064E" w14:textId="77777777" w:rsidR="00FE7F93" w:rsidRPr="00E54734" w:rsidRDefault="00FE7F93" w:rsidP="0052178B">
            <w:pPr>
              <w:rPr>
                <w:rFonts w:cs="B Nazanin"/>
                <w:sz w:val="22"/>
                <w:szCs w:val="22"/>
                <w:rtl/>
                <w:lang w:bidi="ar-BH"/>
              </w:rPr>
            </w:pPr>
          </w:p>
          <w:p w14:paraId="0B14CDAF" w14:textId="77777777" w:rsidR="00FE7F93" w:rsidRPr="00E54734" w:rsidRDefault="00FE7F93" w:rsidP="0052178B">
            <w:pPr>
              <w:rPr>
                <w:rFonts w:cs="B Nazanin"/>
                <w:sz w:val="22"/>
                <w:szCs w:val="22"/>
                <w:rtl/>
                <w:lang w:bidi="ar-BH"/>
              </w:rPr>
            </w:pPr>
          </w:p>
          <w:p w14:paraId="382362E7" w14:textId="77777777" w:rsidR="00FE7F93" w:rsidRPr="00E54734" w:rsidRDefault="00FE7F93" w:rsidP="0052178B">
            <w:pPr>
              <w:rPr>
                <w:rFonts w:cs="B Nazanin"/>
                <w:sz w:val="22"/>
                <w:szCs w:val="22"/>
                <w:rtl/>
                <w:lang w:bidi="ar-BH"/>
              </w:rPr>
            </w:pPr>
          </w:p>
          <w:p w14:paraId="409617D4" w14:textId="77777777" w:rsidR="00FE7F93" w:rsidRPr="00E54734" w:rsidRDefault="00FE7F93" w:rsidP="0052178B">
            <w:pPr>
              <w:rPr>
                <w:rFonts w:cs="B Nazanin"/>
                <w:sz w:val="22"/>
                <w:szCs w:val="22"/>
                <w:rtl/>
                <w:lang w:bidi="ar-BH"/>
              </w:rPr>
            </w:pPr>
          </w:p>
          <w:p w14:paraId="591CE6AC" w14:textId="77777777" w:rsidR="00FE7F93" w:rsidRPr="00E54734" w:rsidRDefault="00FE7F93" w:rsidP="0052178B">
            <w:pPr>
              <w:rPr>
                <w:rFonts w:cs="B Nazanin"/>
                <w:sz w:val="22"/>
                <w:szCs w:val="22"/>
                <w:rtl/>
                <w:lang w:bidi="ar-BH"/>
              </w:rPr>
            </w:pPr>
          </w:p>
          <w:p w14:paraId="44CA3956" w14:textId="77777777" w:rsidR="00FE7F93" w:rsidRPr="00E54734" w:rsidRDefault="00FE7F93" w:rsidP="0052178B">
            <w:pPr>
              <w:rPr>
                <w:rFonts w:cs="B Nazanin"/>
                <w:sz w:val="22"/>
                <w:szCs w:val="22"/>
                <w:rtl/>
                <w:lang w:bidi="ar-BH"/>
              </w:rPr>
            </w:pPr>
          </w:p>
          <w:p w14:paraId="1D0684D1" w14:textId="77777777" w:rsidR="00FE7F93" w:rsidRPr="00E54734" w:rsidRDefault="00FE7F93" w:rsidP="0052178B">
            <w:pPr>
              <w:rPr>
                <w:rFonts w:cs="B Nazanin"/>
                <w:sz w:val="22"/>
                <w:szCs w:val="22"/>
                <w:rtl/>
                <w:lang w:bidi="ar-BH"/>
              </w:rPr>
            </w:pPr>
          </w:p>
          <w:p w14:paraId="1E2200F9" w14:textId="77777777" w:rsidR="00FE7F93" w:rsidRPr="00E54734" w:rsidRDefault="00FE7F93" w:rsidP="0052178B">
            <w:pPr>
              <w:rPr>
                <w:rFonts w:cs="B Nazanin"/>
                <w:sz w:val="22"/>
                <w:szCs w:val="22"/>
                <w:lang w:bidi="ar-BH"/>
              </w:rPr>
            </w:pPr>
          </w:p>
        </w:tc>
      </w:tr>
      <w:tr w:rsidR="00FE7F93" w:rsidRPr="008B1A07" w14:paraId="28B03718" w14:textId="77777777" w:rsidTr="0052178B">
        <w:trPr>
          <w:trHeight w:val="118"/>
        </w:trPr>
        <w:tc>
          <w:tcPr>
            <w:tcW w:w="9894" w:type="dxa"/>
            <w:gridSpan w:val="2"/>
            <w:vAlign w:val="center"/>
          </w:tcPr>
          <w:p w14:paraId="2C4330B4" w14:textId="77777777" w:rsidR="00FE7F93" w:rsidRPr="00E54734" w:rsidRDefault="00A07E8C" w:rsidP="0052178B">
            <w:pPr>
              <w:spacing w:after="160" w:line="259" w:lineRule="auto"/>
              <w:rPr>
                <w:rFonts w:cs="B Nazanin"/>
                <w:sz w:val="22"/>
                <w:szCs w:val="22"/>
                <w:lang w:bidi="ar-BH"/>
              </w:rPr>
            </w:pPr>
            <w:sdt>
              <w:sdtPr>
                <w:rPr>
                  <w:rFonts w:cs="B Nazanin"/>
                  <w:b/>
                  <w:bCs/>
                  <w:sz w:val="22"/>
                  <w:szCs w:val="22"/>
                  <w:rtl/>
                  <w:lang w:bidi="ar-BH"/>
                </w:rPr>
                <w:alias w:val="1"/>
                <w:tag w:val="1"/>
                <w:id w:val="-1838298096"/>
                <w:lock w:val="contentLocked"/>
                <w:placeholder>
                  <w:docPart w:val="CF52CC6416CC4D448F00CA12B695ADE4"/>
                </w:placeholder>
              </w:sdtPr>
              <w:sdtEndPr/>
              <w:sdtContent>
                <w:r w:rsidR="00FE7F93" w:rsidRPr="00E54734">
                  <w:rPr>
                    <w:rFonts w:cs="B Nazanin"/>
                    <w:b/>
                    <w:bCs/>
                    <w:sz w:val="22"/>
                    <w:szCs w:val="22"/>
                    <w:rtl/>
                    <w:lang w:bidi="ar-BH"/>
                  </w:rPr>
                  <w:t>کلیدواژه</w:t>
                </w:r>
              </w:sdtContent>
            </w:sdt>
            <w:r w:rsidR="00FE7F93" w:rsidRPr="00E54734">
              <w:rPr>
                <w:rFonts w:cs="B Nazanin"/>
                <w:sz w:val="22"/>
                <w:szCs w:val="22"/>
                <w:rtl/>
                <w:lang w:bidi="ar-BH"/>
              </w:rPr>
              <w:t>:</w:t>
            </w:r>
          </w:p>
        </w:tc>
      </w:tr>
      <w:bookmarkEnd w:id="1"/>
    </w:tbl>
    <w:p w14:paraId="0B3E550F" w14:textId="3EAF89DB" w:rsidR="003A0B11" w:rsidRPr="003A0B11" w:rsidRDefault="003A0B11" w:rsidP="003A0B11">
      <w:pPr>
        <w:tabs>
          <w:tab w:val="left" w:pos="3778"/>
        </w:tabs>
        <w:rPr>
          <w:rFonts w:cs="B Zar"/>
          <w:rtl/>
          <w:lang w:bidi="ar-BH"/>
        </w:rPr>
        <w:sectPr w:rsidR="003A0B11" w:rsidRPr="003A0B11" w:rsidSect="00A47F48">
          <w:footnotePr>
            <w:numRestart w:val="eachPage"/>
          </w:footnotePr>
          <w:type w:val="oddPage"/>
          <w:pgSz w:w="11906" w:h="16838" w:code="9"/>
          <w:pgMar w:top="825" w:right="1418" w:bottom="1418" w:left="1418" w:header="425" w:footer="238" w:gutter="567"/>
          <w:cols w:space="708"/>
          <w:bidi/>
          <w:rtlGutter/>
          <w:docGrid w:linePitch="360"/>
        </w:sectPr>
      </w:pPr>
    </w:p>
    <w:p w14:paraId="7151E2E8" w14:textId="77777777" w:rsidR="00915E66" w:rsidRPr="002102BB" w:rsidRDefault="00915E66" w:rsidP="00A32E3B">
      <w:pPr>
        <w:jc w:val="center"/>
        <w:rPr>
          <w:rFonts w:cs="B Zar"/>
          <w:b/>
          <w:bCs/>
          <w:rtl/>
          <w:lang w:bidi="ar-BH"/>
        </w:rPr>
      </w:pPr>
    </w:p>
    <w:p w14:paraId="6D7AE2E7" w14:textId="77777777" w:rsidR="00335421" w:rsidRPr="002102BB" w:rsidRDefault="00335421" w:rsidP="00A32E3B">
      <w:pPr>
        <w:jc w:val="center"/>
        <w:rPr>
          <w:rFonts w:cs="B Zar"/>
          <w:b/>
          <w:bCs/>
          <w:rtl/>
          <w:lang w:bidi="ar-BH"/>
        </w:rPr>
      </w:pPr>
    </w:p>
    <w:p w14:paraId="1E5FA53E" w14:textId="77777777" w:rsidR="00335421" w:rsidRPr="002102BB" w:rsidRDefault="00335421" w:rsidP="00A32E3B">
      <w:pPr>
        <w:jc w:val="center"/>
        <w:rPr>
          <w:rFonts w:cs="B Zar"/>
          <w:b/>
          <w:bCs/>
          <w:lang w:bidi="ar-BH"/>
        </w:rPr>
      </w:pPr>
    </w:p>
    <w:p w14:paraId="5652EF99" w14:textId="77777777" w:rsidR="00915E66" w:rsidRPr="002102BB" w:rsidRDefault="00915E66" w:rsidP="00A32E3B">
      <w:pPr>
        <w:jc w:val="center"/>
        <w:rPr>
          <w:rFonts w:cs="B Zar"/>
          <w:b/>
          <w:bCs/>
          <w:lang w:bidi="ar-BH"/>
        </w:rPr>
      </w:pPr>
    </w:p>
    <w:p w14:paraId="46BEA3A3" w14:textId="77777777" w:rsidR="00915E66" w:rsidRPr="002102BB" w:rsidRDefault="00915E66" w:rsidP="00A32E3B">
      <w:pPr>
        <w:jc w:val="center"/>
        <w:rPr>
          <w:rFonts w:cs="B Zar"/>
          <w:b/>
          <w:bCs/>
          <w:rtl/>
          <w:lang w:bidi="ar-BH"/>
        </w:rPr>
      </w:pPr>
    </w:p>
    <w:p w14:paraId="1A988300" w14:textId="77777777" w:rsidR="00335421" w:rsidRPr="002102BB" w:rsidRDefault="00335421" w:rsidP="00A32E3B">
      <w:pPr>
        <w:jc w:val="center"/>
        <w:rPr>
          <w:rFonts w:cs="B Zar"/>
          <w:b/>
          <w:bCs/>
          <w:rtl/>
          <w:lang w:bidi="ar-BH"/>
        </w:rPr>
      </w:pPr>
    </w:p>
    <w:p w14:paraId="67E66838" w14:textId="77777777" w:rsidR="00335421" w:rsidRPr="002102BB" w:rsidRDefault="00335421" w:rsidP="00A32E3B">
      <w:pPr>
        <w:jc w:val="center"/>
        <w:rPr>
          <w:rFonts w:cs="B Zar"/>
          <w:b/>
          <w:bCs/>
          <w:lang w:bidi="ar-BH"/>
        </w:rPr>
      </w:pPr>
      <w:r w:rsidRPr="002102BB">
        <w:rPr>
          <w:rFonts w:cs="B Zar"/>
          <w:b/>
          <w:bCs/>
          <w:noProof/>
          <w:rtl/>
        </w:rPr>
        <w:drawing>
          <wp:inline distT="0" distB="0" distL="0" distR="0" wp14:anchorId="3C3DA710" wp14:editId="243ED91F">
            <wp:extent cx="3947160" cy="3493135"/>
            <wp:effectExtent l="0" t="0" r="0" b="0"/>
            <wp:docPr id="8" name="Picture 33" descr="ÙØªÛØ¬Ù ØªØµÙÛØ±Û Ø¨Ø±Ø§Û Ø¨Ø³Ù Ø§ÙÙÙ Ø§ÙØ±Ø­ÙÙ Ø§ÙØ±Ø­Û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ÛØ¬Ù ØªØµÙÛØ±Û Ø¨Ø±Ø§Û Ø¨Ø³Ù Ø§ÙÙÙ Ø§ÙØ±Ø­ÙÙ Ø§ÙØ±Ø­ÛÙ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7160" cy="3493135"/>
                    </a:xfrm>
                    <a:prstGeom prst="rect">
                      <a:avLst/>
                    </a:prstGeom>
                    <a:noFill/>
                    <a:ln>
                      <a:noFill/>
                    </a:ln>
                  </pic:spPr>
                </pic:pic>
              </a:graphicData>
            </a:graphic>
          </wp:inline>
        </w:drawing>
      </w:r>
    </w:p>
    <w:p w14:paraId="0D3928A7" w14:textId="77777777" w:rsidR="003949D6" w:rsidRPr="002102BB" w:rsidRDefault="003949D6" w:rsidP="00A32E3B">
      <w:pPr>
        <w:jc w:val="center"/>
        <w:rPr>
          <w:rFonts w:cs="B Zar"/>
          <w:b/>
          <w:bCs/>
          <w:rtl/>
          <w:lang w:bidi="ar-BH"/>
        </w:rPr>
      </w:pPr>
    </w:p>
    <w:p w14:paraId="64D94F41" w14:textId="77777777" w:rsidR="003949D6" w:rsidRPr="002102BB" w:rsidRDefault="003949D6" w:rsidP="003949D6">
      <w:pPr>
        <w:rPr>
          <w:rFonts w:cs="B Zar"/>
          <w:rtl/>
          <w:lang w:bidi="ar-BH"/>
        </w:rPr>
      </w:pPr>
    </w:p>
    <w:p w14:paraId="7FC2607A" w14:textId="77777777" w:rsidR="003949D6" w:rsidRPr="002102BB" w:rsidRDefault="003949D6" w:rsidP="003949D6">
      <w:pPr>
        <w:rPr>
          <w:rFonts w:cs="B Zar"/>
          <w:rtl/>
          <w:lang w:bidi="ar-BH"/>
        </w:rPr>
      </w:pPr>
    </w:p>
    <w:p w14:paraId="5EFC2FCA" w14:textId="77777777" w:rsidR="003949D6" w:rsidRPr="002102BB" w:rsidRDefault="003949D6" w:rsidP="003949D6">
      <w:pPr>
        <w:rPr>
          <w:rFonts w:cs="B Zar"/>
          <w:rtl/>
          <w:lang w:bidi="ar-BH"/>
        </w:rPr>
      </w:pPr>
    </w:p>
    <w:p w14:paraId="0BC241CF" w14:textId="77777777" w:rsidR="003949D6" w:rsidRPr="002102BB" w:rsidRDefault="003949D6" w:rsidP="003949D6">
      <w:pPr>
        <w:rPr>
          <w:rFonts w:cs="B Zar"/>
          <w:rtl/>
          <w:lang w:bidi="ar-BH"/>
        </w:rPr>
      </w:pPr>
    </w:p>
    <w:p w14:paraId="36636B7B" w14:textId="77777777" w:rsidR="003949D6" w:rsidRPr="002102BB" w:rsidRDefault="003949D6" w:rsidP="003949D6">
      <w:pPr>
        <w:rPr>
          <w:rFonts w:cs="B Zar"/>
          <w:rtl/>
          <w:lang w:bidi="ar-BH"/>
        </w:rPr>
      </w:pPr>
    </w:p>
    <w:p w14:paraId="1F1F19E3" w14:textId="77777777" w:rsidR="003949D6" w:rsidRPr="002102BB" w:rsidRDefault="003949D6" w:rsidP="003949D6">
      <w:pPr>
        <w:rPr>
          <w:rFonts w:cs="B Zar"/>
          <w:rtl/>
          <w:lang w:bidi="ar-BH"/>
        </w:rPr>
      </w:pPr>
    </w:p>
    <w:p w14:paraId="0730E8E5" w14:textId="77777777" w:rsidR="003949D6" w:rsidRPr="002102BB" w:rsidRDefault="003949D6" w:rsidP="003949D6">
      <w:pPr>
        <w:rPr>
          <w:rFonts w:cs="B Zar"/>
          <w:rtl/>
          <w:lang w:bidi="ar-BH"/>
        </w:rPr>
      </w:pPr>
    </w:p>
    <w:p w14:paraId="7A633AFB" w14:textId="77777777" w:rsidR="003949D6" w:rsidRPr="002102BB" w:rsidRDefault="003949D6" w:rsidP="003949D6">
      <w:pPr>
        <w:rPr>
          <w:rFonts w:cs="B Zar"/>
          <w:rtl/>
          <w:lang w:bidi="ar-BH"/>
        </w:rPr>
      </w:pPr>
    </w:p>
    <w:p w14:paraId="4BDAAC50" w14:textId="77777777" w:rsidR="003949D6" w:rsidRPr="002102BB" w:rsidRDefault="003949D6" w:rsidP="003949D6">
      <w:pPr>
        <w:rPr>
          <w:rFonts w:cs="B Zar"/>
          <w:rtl/>
          <w:lang w:bidi="ar-BH"/>
        </w:rPr>
      </w:pPr>
    </w:p>
    <w:p w14:paraId="1F116017" w14:textId="77777777" w:rsidR="003949D6" w:rsidRPr="002102BB" w:rsidRDefault="003949D6" w:rsidP="003949D6">
      <w:pPr>
        <w:rPr>
          <w:rFonts w:cs="B Zar"/>
          <w:rtl/>
          <w:lang w:bidi="ar-BH"/>
        </w:rPr>
      </w:pPr>
    </w:p>
    <w:p w14:paraId="78A022D3" w14:textId="77777777" w:rsidR="003949D6" w:rsidRPr="002102BB" w:rsidRDefault="003949D6" w:rsidP="003949D6">
      <w:pPr>
        <w:rPr>
          <w:rFonts w:cs="B Zar"/>
          <w:rtl/>
          <w:lang w:bidi="ar-BH"/>
        </w:rPr>
      </w:pPr>
    </w:p>
    <w:p w14:paraId="3264FC01" w14:textId="77777777" w:rsidR="00714B0B" w:rsidRDefault="00714B0B">
      <w:pPr>
        <w:bidi w:val="0"/>
        <w:rPr>
          <w:rtl/>
          <w:lang w:bidi="ar-BH"/>
        </w:rPr>
      </w:pPr>
      <w:r>
        <w:rPr>
          <w:rtl/>
          <w:lang w:bidi="ar-BH"/>
        </w:rPr>
        <w:br w:type="page"/>
      </w:r>
    </w:p>
    <w:sdt>
      <w:sdtPr>
        <w:rPr>
          <w:rtl/>
          <w:lang w:bidi="ar-BH"/>
        </w:rPr>
        <w:alias w:val="1"/>
        <w:tag w:val="1"/>
        <w:id w:val="1413656177"/>
        <w:lock w:val="sdtContentLocked"/>
        <w:placeholder>
          <w:docPart w:val="0695A7AA257746FB84727B1651AF46F0"/>
        </w:placeholder>
      </w:sdtPr>
      <w:sdtEndPr>
        <w:rPr>
          <w:rFonts w:cs="B Zar"/>
          <w:b/>
          <w:bCs/>
          <w:sz w:val="26"/>
          <w:szCs w:val="26"/>
          <w:vertAlign w:val="superscript"/>
        </w:rPr>
      </w:sdtEndPr>
      <w:sdtContent>
        <w:p w14:paraId="672475DF" w14:textId="77777777" w:rsidR="00842D4F" w:rsidRPr="00FE7F93" w:rsidRDefault="00842D4F" w:rsidP="00842D4F">
          <w:pPr>
            <w:jc w:val="center"/>
            <w:rPr>
              <w:rtl/>
              <w:lang w:bidi="ar-BH"/>
            </w:rPr>
          </w:pPr>
          <w:r w:rsidRPr="00FE7F93">
            <w:rPr>
              <w:noProof/>
            </w:rPr>
            <w:drawing>
              <wp:inline distT="0" distB="0" distL="0" distR="0" wp14:anchorId="1A1C389B" wp14:editId="47B44A94">
                <wp:extent cx="893107" cy="71864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93107" cy="718641"/>
                        </a:xfrm>
                        <a:prstGeom prst="rect">
                          <a:avLst/>
                        </a:prstGeom>
                        <a:ln>
                          <a:noFill/>
                        </a:ln>
                      </pic:spPr>
                    </pic:pic>
                  </a:graphicData>
                </a:graphic>
              </wp:inline>
            </w:drawing>
          </w:r>
        </w:p>
        <w:p w14:paraId="7CCADF19" w14:textId="77777777" w:rsidR="00842D4F" w:rsidRPr="002102BB" w:rsidRDefault="00842D4F" w:rsidP="00842D4F">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DDDC24A" w14:textId="19888FB5" w:rsidR="00842D4F" w:rsidRPr="002A383F" w:rsidRDefault="00842D4F" w:rsidP="00842D4F">
      <w:pPr>
        <w:spacing w:line="276" w:lineRule="auto"/>
        <w:jc w:val="center"/>
        <w:rPr>
          <w:rFonts w:ascii="Calibri" w:hAnsi="Calibri" w:cs="Calibri"/>
          <w:b/>
          <w:bCs/>
          <w:rtl/>
          <w:lang w:bidi="fa-IR"/>
        </w:rPr>
      </w:pPr>
      <w:r w:rsidRPr="002102BB">
        <w:rPr>
          <w:rFonts w:cs="B Zar"/>
          <w:b/>
          <w:bCs/>
          <w:rtl/>
          <w:lang w:bidi="ar-BH"/>
        </w:rPr>
        <w:t>دانشکده</w:t>
      </w:r>
      <w:r w:rsidR="00FD11B7">
        <w:rPr>
          <w:rFonts w:cs="B Zar" w:hint="cs"/>
          <w:b/>
          <w:bCs/>
          <w:rtl/>
          <w:lang w:bidi="ar-BH"/>
        </w:rPr>
        <w:t xml:space="preserve"> علوم تربیتی و روانشناسی</w:t>
      </w:r>
      <w:r w:rsidRPr="002102BB">
        <w:rPr>
          <w:rFonts w:cs="B Zar"/>
          <w:b/>
          <w:bCs/>
          <w:rtl/>
          <w:lang w:bidi="ar-BH"/>
        </w:rPr>
        <w:t xml:space="preserve"> </w:t>
      </w:r>
    </w:p>
    <w:p w14:paraId="0F733C45" w14:textId="77777777" w:rsidR="0098495A" w:rsidRPr="002102BB" w:rsidRDefault="0098495A" w:rsidP="00842D4F">
      <w:pPr>
        <w:spacing w:line="276" w:lineRule="auto"/>
        <w:jc w:val="center"/>
        <w:rPr>
          <w:rFonts w:cs="B Nazanin"/>
          <w:sz w:val="20"/>
          <w:szCs w:val="20"/>
          <w:lang w:bidi="ar-BH"/>
        </w:rPr>
      </w:pPr>
    </w:p>
    <w:p w14:paraId="52DBDD0F" w14:textId="77777777" w:rsidR="00842D4F" w:rsidRPr="002102BB" w:rsidRDefault="00842D4F" w:rsidP="00842D4F">
      <w:pPr>
        <w:spacing w:line="276" w:lineRule="auto"/>
        <w:jc w:val="center"/>
        <w:rPr>
          <w:rFonts w:cs="B Nazanin"/>
          <w:sz w:val="20"/>
          <w:szCs w:val="20"/>
          <w:rtl/>
          <w:lang w:bidi="ar-BH"/>
        </w:rPr>
      </w:pPr>
    </w:p>
    <w:p w14:paraId="57BC78EA" w14:textId="38309E62" w:rsidR="00842D4F" w:rsidRPr="002102BB" w:rsidRDefault="00842D4F" w:rsidP="00842D4F">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74779B7F" w14:textId="7B8E81D5" w:rsidR="00842D4F" w:rsidRPr="002102BB" w:rsidRDefault="00842D4F" w:rsidP="00842D4F">
      <w:pPr>
        <w:spacing w:line="276" w:lineRule="auto"/>
        <w:jc w:val="center"/>
        <w:rPr>
          <w:rFonts w:cs="B Zar"/>
          <w:b/>
          <w:bCs/>
          <w:rtl/>
          <w:lang w:bidi="ar-BH"/>
        </w:rPr>
      </w:pPr>
      <w:r w:rsidRPr="002102BB">
        <w:rPr>
          <w:rFonts w:cs="B Zar"/>
          <w:b/>
          <w:bCs/>
          <w:rtl/>
          <w:lang w:bidi="ar-BH"/>
        </w:rPr>
        <w:t xml:space="preserve">رشته </w:t>
      </w:r>
      <w:r w:rsidR="00FD11B7">
        <w:rPr>
          <w:rFonts w:cs="B Zar" w:hint="cs"/>
          <w:b/>
          <w:bCs/>
          <w:rtl/>
          <w:lang w:bidi="ar-BH"/>
        </w:rPr>
        <w:t>مدیریت آموزشی</w:t>
      </w:r>
    </w:p>
    <w:p w14:paraId="2B9545F5" w14:textId="77777777" w:rsidR="00842D4F" w:rsidRPr="002102BB" w:rsidRDefault="00842D4F" w:rsidP="00842D4F">
      <w:pPr>
        <w:spacing w:before="360"/>
        <w:jc w:val="center"/>
        <w:rPr>
          <w:rFonts w:cs="B Zar"/>
          <w:b/>
          <w:bCs/>
          <w:sz w:val="40"/>
          <w:szCs w:val="40"/>
          <w:rtl/>
          <w:lang w:bidi="ar-BH"/>
        </w:rPr>
      </w:pPr>
    </w:p>
    <w:sdt>
      <w:sdtPr>
        <w:rPr>
          <w:rFonts w:cs="B Zar"/>
          <w:b/>
          <w:bCs/>
          <w:sz w:val="36"/>
          <w:szCs w:val="36"/>
          <w:rtl/>
          <w:lang w:bidi="ar-BH"/>
        </w:rPr>
        <w:alias w:val="1"/>
        <w:tag w:val="1"/>
        <w:id w:val="-813559646"/>
        <w:lock w:val="sdtContentLocked"/>
        <w:placeholder>
          <w:docPart w:val="0695A7AA257746FB84727B1651AF46F0"/>
        </w:placeholder>
      </w:sdtPr>
      <w:sdtEndPr/>
      <w:sdtContent>
        <w:p w14:paraId="18A9945C" w14:textId="77777777" w:rsidR="00842D4F" w:rsidRPr="002102BB" w:rsidRDefault="00842D4F" w:rsidP="00842D4F">
          <w:pPr>
            <w:jc w:val="center"/>
            <w:rPr>
              <w:rFonts w:cs="B Zar"/>
              <w:b/>
              <w:bCs/>
              <w:sz w:val="36"/>
              <w:szCs w:val="36"/>
              <w:rtl/>
              <w:lang w:bidi="ar-BH"/>
            </w:rPr>
          </w:pPr>
          <w:r w:rsidRPr="00FE7F93">
            <w:rPr>
              <w:rFonts w:cs="B Zar"/>
              <w:b/>
              <w:bCs/>
              <w:sz w:val="36"/>
              <w:szCs w:val="36"/>
              <w:rtl/>
              <w:lang w:bidi="ar-BH"/>
            </w:rPr>
            <w:t>عنوان</w:t>
          </w:r>
        </w:p>
      </w:sdtContent>
    </w:sdt>
    <w:p w14:paraId="74EA2890" w14:textId="77777777" w:rsidR="00FD11B7" w:rsidRPr="002102BB" w:rsidRDefault="00FD11B7" w:rsidP="00FD11B7">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sdt>
      <w:sdtPr>
        <w:rPr>
          <w:rFonts w:cs="B Zar" w:hint="cs"/>
          <w:b/>
          <w:bCs/>
          <w:rtl/>
          <w:lang w:bidi="ar-BH"/>
        </w:rPr>
        <w:alias w:val="1"/>
        <w:tag w:val="1"/>
        <w:id w:val="-46065573"/>
        <w:lock w:val="sdtContentLocked"/>
        <w:placeholder>
          <w:docPart w:val="0695A7AA257746FB84727B1651AF46F0"/>
        </w:placeholder>
      </w:sdtPr>
      <w:sdtEndPr/>
      <w:sdtContent>
        <w:p w14:paraId="5E26A326" w14:textId="77777777" w:rsidR="00842D4F" w:rsidRPr="002102BB" w:rsidRDefault="00842D4F" w:rsidP="00842D4F">
          <w:pPr>
            <w:spacing w:before="600"/>
            <w:jc w:val="center"/>
            <w:rPr>
              <w:rFonts w:cs="B Zar"/>
              <w:b/>
              <w:bCs/>
              <w:rtl/>
              <w:lang w:bidi="ar-BH"/>
            </w:rPr>
          </w:pPr>
          <w:r w:rsidRPr="00FE7F93">
            <w:rPr>
              <w:rFonts w:cs="B Zar" w:hint="cs"/>
              <w:b/>
              <w:bCs/>
              <w:rtl/>
              <w:lang w:bidi="ar-BH"/>
            </w:rPr>
            <w:t>دانشجو</w:t>
          </w:r>
        </w:p>
      </w:sdtContent>
    </w:sdt>
    <w:p w14:paraId="0B4DC053" w14:textId="21A28CE4" w:rsidR="00842D4F" w:rsidRPr="002102BB" w:rsidRDefault="00FD11B7" w:rsidP="00FD11B7">
      <w:pPr>
        <w:jc w:val="center"/>
        <w:rPr>
          <w:rFonts w:cs="B Zar"/>
          <w:b/>
          <w:bCs/>
          <w:sz w:val="28"/>
          <w:szCs w:val="28"/>
          <w:lang w:bidi="ar-BH"/>
        </w:rPr>
      </w:pPr>
      <w:r>
        <w:rPr>
          <w:rFonts w:cs="B Zar" w:hint="cs"/>
          <w:b/>
          <w:bCs/>
          <w:sz w:val="28"/>
          <w:szCs w:val="28"/>
          <w:rtl/>
          <w:lang w:bidi="ar-BH"/>
        </w:rPr>
        <w:t>لیلا مصباح</w:t>
      </w:r>
    </w:p>
    <w:p w14:paraId="40D7E99F" w14:textId="77777777" w:rsidR="00842D4F" w:rsidRPr="002102BB" w:rsidRDefault="00842D4F" w:rsidP="00842D4F">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راهنما </w:t>
      </w:r>
    </w:p>
    <w:p w14:paraId="12843A8A" w14:textId="4220E34B"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فریبا عدلی</w:t>
      </w:r>
    </w:p>
    <w:p w14:paraId="75C685F7" w14:textId="77777777" w:rsidR="00D406A0" w:rsidRPr="002102BB" w:rsidRDefault="00D406A0" w:rsidP="00D406A0">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w:t>
      </w:r>
      <w:r w:rsidRPr="002102BB">
        <w:rPr>
          <w:rFonts w:cs="B Zar" w:hint="cs"/>
          <w:b/>
          <w:bCs/>
          <w:rtl/>
          <w:lang w:bidi="ar-BH"/>
        </w:rPr>
        <w:t>مشاور</w:t>
      </w:r>
    </w:p>
    <w:p w14:paraId="28C6D5A6" w14:textId="535B0FE3"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گلنار مهران</w:t>
      </w:r>
    </w:p>
    <w:p w14:paraId="6EFEFF31" w14:textId="77777777" w:rsidR="00D406A0" w:rsidRPr="002102BB" w:rsidRDefault="00D406A0" w:rsidP="00842D4F">
      <w:pPr>
        <w:jc w:val="center"/>
        <w:rPr>
          <w:rFonts w:cs="B Zar"/>
          <w:sz w:val="32"/>
          <w:szCs w:val="32"/>
          <w:rtl/>
          <w:lang w:bidi="ar-BH"/>
        </w:rPr>
      </w:pPr>
    </w:p>
    <w:p w14:paraId="4790FC5A" w14:textId="77777777" w:rsidR="00BA3DF7" w:rsidRPr="002102BB" w:rsidRDefault="00BA3DF7" w:rsidP="00842D4F">
      <w:pPr>
        <w:jc w:val="center"/>
        <w:rPr>
          <w:rFonts w:cs="B Zar"/>
          <w:sz w:val="32"/>
          <w:szCs w:val="32"/>
          <w:lang w:bidi="ar-BH"/>
        </w:rPr>
      </w:pPr>
    </w:p>
    <w:p w14:paraId="1BAEAF90" w14:textId="54D69210" w:rsidR="00714B0B" w:rsidRDefault="00FD11B7" w:rsidP="00714B0B">
      <w:pPr>
        <w:spacing w:after="160" w:line="259" w:lineRule="auto"/>
        <w:jc w:val="center"/>
        <w:rPr>
          <w:rFonts w:cs="B Zar"/>
          <w:b/>
          <w:bCs/>
          <w:rtl/>
          <w:lang w:bidi="ar-BH"/>
        </w:rPr>
      </w:pPr>
      <w:r>
        <w:rPr>
          <w:rFonts w:cs="B Zar" w:hint="cs"/>
          <w:sz w:val="32"/>
          <w:szCs w:val="32"/>
          <w:rtl/>
          <w:lang w:bidi="ar-BH"/>
        </w:rPr>
        <w:t>شهریور ماه 1402</w:t>
      </w:r>
    </w:p>
    <w:p w14:paraId="1791F82A" w14:textId="77777777" w:rsidR="00714B0B" w:rsidRDefault="00714B0B" w:rsidP="00714B0B">
      <w:pPr>
        <w:spacing w:after="160" w:line="259" w:lineRule="auto"/>
        <w:jc w:val="center"/>
        <w:rPr>
          <w:rFonts w:cs="B Zar"/>
          <w:b/>
          <w:bCs/>
          <w:rtl/>
          <w:lang w:bidi="ar-BH"/>
        </w:rPr>
      </w:pPr>
      <w:r>
        <w:rPr>
          <w:rFonts w:cs="B Zar"/>
          <w:b/>
          <w:bCs/>
          <w:rtl/>
          <w:lang w:bidi="ar-BH"/>
        </w:rPr>
        <w:br w:type="page"/>
      </w:r>
    </w:p>
    <w:p w14:paraId="55EA165C" w14:textId="77777777" w:rsidR="003949D6" w:rsidRPr="002102BB" w:rsidRDefault="00B7415D" w:rsidP="003949D6">
      <w:pPr>
        <w:jc w:val="center"/>
        <w:rPr>
          <w:rFonts w:cs="B Nazanin"/>
          <w:b/>
          <w:bCs/>
          <w:sz w:val="32"/>
          <w:szCs w:val="32"/>
          <w:rtl/>
          <w:lang w:bidi="ar-BH"/>
        </w:rPr>
      </w:pPr>
      <w:r w:rsidRPr="002102BB">
        <w:rPr>
          <w:rFonts w:cs="B Nazanin" w:hint="cs"/>
          <w:b/>
          <w:bCs/>
          <w:sz w:val="32"/>
          <w:szCs w:val="32"/>
          <w:rtl/>
          <w:lang w:bidi="ar-BH"/>
        </w:rPr>
        <w:t>ب</w:t>
      </w:r>
      <w:r w:rsidR="001A7985" w:rsidRPr="002102BB">
        <w:rPr>
          <w:rFonts w:cs="B Nazanin" w:hint="cs"/>
          <w:b/>
          <w:bCs/>
          <w:sz w:val="32"/>
          <w:szCs w:val="32"/>
          <w:rtl/>
          <w:lang w:bidi="ar-BH"/>
        </w:rPr>
        <w:t>ا</w:t>
      </w:r>
      <w:r w:rsidRPr="002102BB">
        <w:rPr>
          <w:rFonts w:cs="B Nazanin" w:hint="cs"/>
          <w:b/>
          <w:bCs/>
          <w:sz w:val="32"/>
          <w:szCs w:val="32"/>
          <w:rtl/>
          <w:lang w:bidi="ar-BH"/>
        </w:rPr>
        <w:t>سمه‌</w:t>
      </w:r>
      <w:r w:rsidR="006B7843" w:rsidRPr="002102BB">
        <w:rPr>
          <w:rFonts w:cs="B Nazanin" w:hint="cs"/>
          <w:b/>
          <w:bCs/>
          <w:sz w:val="32"/>
          <w:szCs w:val="32"/>
          <w:rtl/>
          <w:lang w:bidi="ar-BH"/>
        </w:rPr>
        <w:t>تعالی</w:t>
      </w:r>
    </w:p>
    <w:tbl>
      <w:tblPr>
        <w:tblStyle w:val="TableGrid"/>
        <w:tblpPr w:leftFromText="180" w:rightFromText="180" w:vertAnchor="text" w:horzAnchor="margin" w:tblpXSpec="center" w:tblpY="299"/>
        <w:tblW w:w="9255" w:type="dxa"/>
        <w:tblLook w:val="04A0" w:firstRow="1" w:lastRow="0" w:firstColumn="1" w:lastColumn="0" w:noHBand="0" w:noVBand="1"/>
      </w:tblPr>
      <w:tblGrid>
        <w:gridCol w:w="7230"/>
        <w:gridCol w:w="2025"/>
      </w:tblGrid>
      <w:tr w:rsidR="002102BB" w:rsidRPr="002102BB" w14:paraId="61F8FC42" w14:textId="77777777" w:rsidTr="00FC698D">
        <w:trPr>
          <w:trHeight w:val="1261"/>
        </w:trPr>
        <w:sdt>
          <w:sdtPr>
            <w:rPr>
              <w:rFonts w:cs="B Nazanin"/>
              <w:bCs/>
              <w:sz w:val="28"/>
              <w:szCs w:val="28"/>
              <w:rtl/>
              <w:lang w:bidi="ar-BH"/>
            </w:rPr>
            <w:alias w:val="1"/>
            <w:tag w:val="1"/>
            <w:id w:val="-1940594182"/>
            <w:lock w:val="sdtContentLocked"/>
            <w:placeholder>
              <w:docPart w:val="0695A7AA257746FB84727B1651AF46F0"/>
            </w:placeholder>
          </w:sdtPr>
          <w:sdtEndPr/>
          <w:sdtContent>
            <w:tc>
              <w:tcPr>
                <w:tcW w:w="7230" w:type="dxa"/>
                <w:vAlign w:val="center"/>
              </w:tcPr>
              <w:p w14:paraId="10689C9E" w14:textId="77777777" w:rsidR="00FC698D" w:rsidRPr="004A6757" w:rsidRDefault="008D7FE3" w:rsidP="008D7FE3">
                <w:pPr>
                  <w:contextualSpacing/>
                  <w:jc w:val="center"/>
                  <w:rPr>
                    <w:rFonts w:cs="B Nazanin"/>
                    <w:bCs/>
                    <w:sz w:val="28"/>
                    <w:szCs w:val="28"/>
                    <w:rtl/>
                    <w:lang w:bidi="ar-BH"/>
                  </w:rPr>
                </w:pPr>
                <w:r w:rsidRPr="004A6757">
                  <w:rPr>
                    <w:rFonts w:cs="B Nazanin"/>
                    <w:bCs/>
                    <w:sz w:val="28"/>
                    <w:szCs w:val="28"/>
                    <w:rtl/>
                    <w:lang w:bidi="ar-BH"/>
                  </w:rPr>
                  <w:t>تعهد اصالت اثر</w:t>
                </w:r>
                <w:r w:rsidR="00A87B8B" w:rsidRPr="004A6757">
                  <w:rPr>
                    <w:rFonts w:cs="B Nazanin"/>
                    <w:bCs/>
                    <w:sz w:val="28"/>
                    <w:szCs w:val="28"/>
                    <w:rtl/>
                    <w:lang w:bidi="ar-BH"/>
                  </w:rPr>
                  <w:t xml:space="preserve"> دانشگاه الزهرا</w:t>
                </w:r>
                <w:r w:rsidR="00BC1331" w:rsidRPr="004A6757">
                  <w:rPr>
                    <w:rFonts w:cs="B Nazanin" w:hint="cs"/>
                    <w:bCs/>
                    <w:sz w:val="28"/>
                    <w:szCs w:val="28"/>
                    <w:vertAlign w:val="superscript"/>
                    <w:rtl/>
                    <w:lang w:bidi="ar-BH"/>
                  </w:rPr>
                  <w:t>(س)</w:t>
                </w:r>
                <w:r w:rsidR="00A87B8B" w:rsidRPr="004A6757">
                  <w:rPr>
                    <w:rFonts w:cs="B Nazanin"/>
                    <w:bCs/>
                    <w:sz w:val="28"/>
                    <w:szCs w:val="28"/>
                    <w:rtl/>
                    <w:lang w:bidi="ar-BH"/>
                  </w:rPr>
                  <w:t xml:space="preserve"> </w:t>
                </w:r>
              </w:p>
            </w:tc>
          </w:sdtContent>
        </w:sdt>
        <w:tc>
          <w:tcPr>
            <w:tcW w:w="2025" w:type="dxa"/>
            <w:vAlign w:val="center"/>
          </w:tcPr>
          <w:p w14:paraId="184D2108" w14:textId="3D416635" w:rsidR="00FC698D" w:rsidRPr="002102BB" w:rsidRDefault="00FC698D" w:rsidP="00FC698D">
            <w:pPr>
              <w:jc w:val="center"/>
              <w:rPr>
                <w:rFonts w:cs="B Nazanin"/>
                <w:sz w:val="18"/>
                <w:szCs w:val="18"/>
                <w:lang w:bidi="ar-BH"/>
              </w:rPr>
            </w:pPr>
            <w:r w:rsidRPr="002102BB">
              <w:rPr>
                <w:rFonts w:cs="B Nazanin"/>
                <w:noProof/>
              </w:rPr>
              <w:drawing>
                <wp:inline distT="0" distB="0" distL="0" distR="0" wp14:anchorId="6A9DF96A" wp14:editId="497635B1">
                  <wp:extent cx="619125" cy="733425"/>
                  <wp:effectExtent l="0" t="0" r="9525" b="952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9125" cy="733425"/>
                          </a:xfrm>
                          <a:prstGeom prst="rect">
                            <a:avLst/>
                          </a:prstGeom>
                        </pic:spPr>
                      </pic:pic>
                    </a:graphicData>
                  </a:graphic>
                </wp:inline>
              </w:drawing>
            </w:r>
            <w:r w:rsidR="00835A81">
              <w:rPr>
                <w:noProof/>
              </w:rPr>
              <mc:AlternateContent>
                <mc:Choice Requires="wpg">
                  <w:drawing>
                    <wp:anchor distT="0" distB="0" distL="114300" distR="114300" simplePos="0" relativeHeight="251674112" behindDoc="0" locked="0" layoutInCell="1" allowOverlap="1" wp14:anchorId="24C5BB42" wp14:editId="5E31F2ED">
                      <wp:simplePos x="0" y="0"/>
                      <wp:positionH relativeFrom="column">
                        <wp:posOffset>6396990</wp:posOffset>
                      </wp:positionH>
                      <wp:positionV relativeFrom="paragraph">
                        <wp:posOffset>610870</wp:posOffset>
                      </wp:positionV>
                      <wp:extent cx="666750" cy="895350"/>
                      <wp:effectExtent l="12065" t="1270" r="6985" b="8255"/>
                      <wp:wrapNone/>
                      <wp:docPr id="20256948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895350"/>
                                <a:chOff x="0" y="0"/>
                                <a:chExt cx="6667" cy="8953"/>
                              </a:xfrm>
                            </wpg:grpSpPr>
                            <wps:wsp>
                              <wps:cNvPr id="496437299" name="Text Box 9"/>
                              <wps:cNvSpPr txBox="1">
                                <a:spLocks noChangeArrowheads="1"/>
                              </wps:cNvSpPr>
                              <wps:spPr bwMode="auto">
                                <a:xfrm>
                                  <a:off x="0" y="4572"/>
                                  <a:ext cx="6667" cy="4381"/>
                                </a:xfrm>
                                <a:prstGeom prst="rect">
                                  <a:avLst/>
                                </a:prstGeom>
                                <a:solidFill>
                                  <a:srgbClr val="FFFFFF"/>
                                </a:solidFill>
                                <a:ln w="6350">
                                  <a:solidFill>
                                    <a:srgbClr val="FFFFFF"/>
                                  </a:solidFill>
                                  <a:miter lim="800000"/>
                                  <a:headEnd/>
                                  <a:tailEnd/>
                                </a:ln>
                              </wps:spPr>
                              <wps:txb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vert="horz" wrap="square" lIns="91440" tIns="45720" rIns="91440" bIns="45720" anchor="t" anchorCtr="0" upright="1">
                                <a:noAutofit/>
                              </wps:bodyPr>
                            </wps:wsp>
                            <pic:pic xmlns:pic="http://schemas.openxmlformats.org/drawingml/2006/picture">
                              <pic:nvPicPr>
                                <pic:cNvPr id="127026159" name="Picture 282" descr="University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90" y="0"/>
                                  <a:ext cx="6477" cy="54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page">
                        <wp14:pctHeight>0</wp14:pctHeight>
                      </wp14:sizeRelV>
                    </wp:anchor>
                  </w:drawing>
                </mc:Choice>
                <mc:Fallback>
                  <w:pict>
                    <v:group w14:anchorId="24C5BB42" id="Group 277" o:spid="_x0000_s1026" style="position:absolute;left:0;text-align:left;margin-left:503.7pt;margin-top:48.1pt;width:52.5pt;height:70.5pt;z-index:251674112;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">
                      <v:shapetype id="_x0000_t202" coordsize="21600,21600" o:spt="202" path="m,l,21600r21600,l21600,xe">
                        <v:stroke joinstyle="miter"/>
                        <v:path gradientshapeok="t" o:connecttype="rect"/>
                      </v:shapetype>
                      <v:shape id="Text Box 9" o:spid="_x0000_s1027"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" strokecolor="white" strokeweight=".5pt">
                        <v:textbo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8" type="#_x0000_t75" alt="UniversityPicture"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">
                        <v:imagedata r:id="rId14" o:title="UniversityPicture"/>
                      </v:shape>
                    </v:group>
                  </w:pict>
                </mc:Fallback>
              </mc:AlternateContent>
            </w:r>
            <w:r w:rsidR="00835A81">
              <w:rPr>
                <w:noProof/>
              </w:rPr>
              <mc:AlternateContent>
                <mc:Choice Requires="wpg">
                  <w:drawing>
                    <wp:anchor distT="0" distB="0" distL="114300" distR="114300" simplePos="0" relativeHeight="251675136" behindDoc="0" locked="0" layoutInCell="1" allowOverlap="1" wp14:anchorId="33F21973" wp14:editId="6FC3B9C8">
                      <wp:simplePos x="0" y="0"/>
                      <wp:positionH relativeFrom="column">
                        <wp:posOffset>6396990</wp:posOffset>
                      </wp:positionH>
                      <wp:positionV relativeFrom="paragraph">
                        <wp:posOffset>610870</wp:posOffset>
                      </wp:positionV>
                      <wp:extent cx="666750" cy="895350"/>
                      <wp:effectExtent l="0" t="0" r="0" b="0"/>
                      <wp:wrapNone/>
                      <wp:docPr id="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750" cy="895350"/>
                                <a:chOff x="0" y="0"/>
                                <a:chExt cx="666750" cy="895350"/>
                              </a:xfrm>
                            </wpg:grpSpPr>
                            <wps:wsp>
                              <wps:cNvPr id="20" name="Text Box 9"/>
                              <wps:cNvSpPr txBox="1"/>
                              <wps:spPr>
                                <a:xfrm>
                                  <a:off x="0" y="457200"/>
                                  <a:ext cx="666750" cy="438150"/>
                                </a:xfrm>
                                <a:prstGeom prst="rect">
                                  <a:avLst/>
                                </a:prstGeom>
                                <a:solidFill>
                                  <a:sysClr val="window" lastClr="FFFFFF"/>
                                </a:solidFill>
                                <a:ln w="6350">
                                  <a:solidFill>
                                    <a:sysClr val="window" lastClr="FFFFFF"/>
                                  </a:solidFill>
                                </a:ln>
                                <a:effectLst/>
                              </wps:spPr>
                              <wps:txb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D:\Science\UniversityPicture.jpg"/>
                                <pic:cNvPicPr>
                                  <a:picLocks noChangeAspect="1"/>
                                </pic:cNvPicPr>
                              </pic:nvPicPr>
                              <pic:blipFill>
                                <a:blip r:embed="rId13" cstate="print"/>
                                <a:srcRect/>
                                <a:stretch>
                                  <a:fillRect/>
                                </a:stretch>
                              </pic:blipFill>
                              <pic:spPr bwMode="auto">
                                <a:xfrm>
                                  <a:off x="19050" y="0"/>
                                  <a:ext cx="647700" cy="542925"/>
                                </a:xfrm>
                                <a:prstGeom prst="rect">
                                  <a:avLst/>
                                </a:prstGeom>
                                <a:noFill/>
                                <a:ln>
                                  <a:noFill/>
                                </a:ln>
                              </pic:spPr>
                            </pic:pic>
                          </wpg:wgp>
                        </a:graphicData>
                      </a:graphic>
                      <wp14:sizeRelH relativeFrom="margin">
                        <wp14:pctWidth>0</wp14:pctWidth>
                      </wp14:sizeRelH>
                      <wp14:sizeRelV relativeFrom="page">
                        <wp14:pctHeight>0</wp14:pctHeight>
                      </wp14:sizeRelV>
                    </wp:anchor>
                  </w:drawing>
                </mc:Choice>
                <mc:Fallback>
                  <w:pict>
                    <v:group w14:anchorId="33F21973" id="Group 6" o:spid="_x0000_s1029" style="position:absolute;left:0;text-align:left;margin-left:503.7pt;margin-top:48.1pt;width:52.5pt;height:70.5pt;z-index:251675136;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">
                      <v:shape id="Text Box 9" o:spid="_x0000_s1030"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" fillcolor="window" strokecolor="window" strokeweight=".5pt">
                        <v:textbo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 id="Picture 21" o:spid="_x0000_s1031" type="#_x0000_t75"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">
                        <v:imagedata r:id="rId14" o:title="UniversityPicture"/>
                      </v:shape>
                    </v:group>
                  </w:pict>
                </mc:Fallback>
              </mc:AlternateContent>
            </w:r>
          </w:p>
        </w:tc>
      </w:tr>
      <w:tr w:rsidR="002102BB" w:rsidRPr="002102BB" w14:paraId="3AF9FB84" w14:textId="77777777" w:rsidTr="00FC698D">
        <w:trPr>
          <w:trHeight w:val="6795"/>
        </w:trPr>
        <w:tc>
          <w:tcPr>
            <w:tcW w:w="9255" w:type="dxa"/>
            <w:gridSpan w:val="2"/>
          </w:tcPr>
          <w:p w14:paraId="27F24D57" w14:textId="77777777" w:rsidR="00FC698D" w:rsidRPr="002102BB" w:rsidRDefault="00FC698D" w:rsidP="00FC698D">
            <w:pPr>
              <w:spacing w:before="360"/>
              <w:ind w:firstLine="108"/>
              <w:contextualSpacing/>
              <w:rPr>
                <w:rFonts w:cs="B Nazanin"/>
                <w:rtl/>
                <w:lang w:bidi="ar-BH"/>
              </w:rPr>
            </w:pPr>
          </w:p>
          <w:p w14:paraId="158DC286" w14:textId="7AECDECB" w:rsidR="00A87B8B" w:rsidRPr="002102BB" w:rsidRDefault="00A87B8B" w:rsidP="00A87B8B">
            <w:pPr>
              <w:contextualSpacing/>
              <w:rPr>
                <w:rFonts w:cs="B Nazanin"/>
                <w:b/>
                <w:sz w:val="26"/>
                <w:szCs w:val="26"/>
                <w:lang w:bidi="fa-IR"/>
              </w:rPr>
            </w:pPr>
            <w:r w:rsidRPr="002102BB">
              <w:rPr>
                <w:rFonts w:cs="B Nazanin" w:hint="cs"/>
                <w:b/>
                <w:sz w:val="26"/>
                <w:szCs w:val="26"/>
                <w:rtl/>
                <w:lang w:bidi="fa-IR"/>
              </w:rPr>
              <w:t>اینجانب</w:t>
            </w:r>
            <w:r w:rsidRPr="002102BB">
              <w:rPr>
                <w:rFonts w:cs="B Nazanin"/>
                <w:b/>
                <w:sz w:val="26"/>
                <w:szCs w:val="26"/>
                <w:lang w:bidi="fa-IR"/>
              </w:rPr>
              <w:t xml:space="preserve"> </w:t>
            </w:r>
            <w:proofErr w:type="spellStart"/>
            <w:r w:rsidR="00953005">
              <w:rPr>
                <w:rFonts w:cs="B Nazanin" w:hint="cs"/>
                <w:b/>
                <w:sz w:val="26"/>
                <w:szCs w:val="26"/>
                <w:rtl/>
                <w:lang w:bidi="fa-IR"/>
              </w:rPr>
              <w:t>لیلامصباح</w:t>
            </w:r>
            <w:proofErr w:type="spellEnd"/>
            <w:r w:rsidRPr="002102BB">
              <w:rPr>
                <w:rFonts w:cs="B Nazanin" w:hint="cs"/>
                <w:b/>
                <w:sz w:val="26"/>
                <w:szCs w:val="26"/>
                <w:rtl/>
                <w:lang w:bidi="fa-IR"/>
              </w:rPr>
              <w:t xml:space="preserve"> </w:t>
            </w:r>
            <w:proofErr w:type="spellStart"/>
            <w:r w:rsidRPr="002102BB">
              <w:rPr>
                <w:rFonts w:cs="B Nazanin" w:hint="cs"/>
                <w:b/>
                <w:sz w:val="26"/>
                <w:szCs w:val="26"/>
                <w:rtl/>
                <w:lang w:bidi="fa-IR"/>
              </w:rPr>
              <w:t>دانش‌آموخته</w:t>
            </w:r>
            <w:proofErr w:type="spellEnd"/>
            <w:r w:rsidRPr="002102BB">
              <w:rPr>
                <w:rFonts w:cs="B Nazanin" w:hint="cs"/>
                <w:b/>
                <w:sz w:val="26"/>
                <w:szCs w:val="26"/>
                <w:rtl/>
                <w:lang w:bidi="fa-IR"/>
              </w:rPr>
              <w:t xml:space="preserve"> مقطع</w:t>
            </w:r>
            <w:r w:rsidR="00953005">
              <w:rPr>
                <w:rFonts w:cs="B Nazanin" w:hint="cs"/>
                <w:b/>
                <w:sz w:val="26"/>
                <w:szCs w:val="26"/>
                <w:rtl/>
                <w:lang w:bidi="fa-IR"/>
              </w:rPr>
              <w:t xml:space="preserve"> کارشناسی ارشد</w:t>
            </w:r>
            <w:r w:rsidRPr="002102BB">
              <w:rPr>
                <w:rFonts w:cs="B Nazanin" w:hint="cs"/>
                <w:b/>
                <w:sz w:val="26"/>
                <w:szCs w:val="26"/>
                <w:rtl/>
                <w:lang w:bidi="fa-IR"/>
              </w:rPr>
              <w:t xml:space="preserve"> در رشته</w:t>
            </w:r>
            <w:r w:rsidRPr="002102BB">
              <w:rPr>
                <w:rFonts w:cs="B Nazanin"/>
                <w:b/>
                <w:sz w:val="26"/>
                <w:szCs w:val="26"/>
                <w:lang w:bidi="fa-IR"/>
              </w:rPr>
              <w:t xml:space="preserve"> </w:t>
            </w:r>
            <w:r w:rsidR="00953005">
              <w:rPr>
                <w:rFonts w:cs="B Nazanin" w:hint="cs"/>
                <w:b/>
                <w:sz w:val="26"/>
                <w:szCs w:val="26"/>
                <w:rtl/>
                <w:lang w:bidi="fa-IR"/>
              </w:rPr>
              <w:t>مدیریت آموزشی</w:t>
            </w:r>
            <w:r w:rsidRPr="002102BB">
              <w:rPr>
                <w:rFonts w:cs="B Nazanin"/>
                <w:b/>
                <w:sz w:val="26"/>
                <w:szCs w:val="26"/>
                <w:lang w:bidi="fa-IR"/>
              </w:rPr>
              <w:t xml:space="preserve"> </w:t>
            </w:r>
            <w:r w:rsidRPr="002102BB">
              <w:rPr>
                <w:rFonts w:cs="B Nazanin" w:hint="cs"/>
                <w:b/>
                <w:sz w:val="26"/>
                <w:szCs w:val="26"/>
                <w:rtl/>
                <w:lang w:bidi="fa-IR"/>
              </w:rPr>
              <w:t>که</w:t>
            </w:r>
            <w:r w:rsidRPr="002102BB">
              <w:rPr>
                <w:rFonts w:cs="B Nazanin"/>
                <w:b/>
                <w:sz w:val="26"/>
                <w:szCs w:val="26"/>
                <w:lang w:bidi="fa-IR"/>
              </w:rPr>
              <w:t xml:space="preserve"> </w:t>
            </w:r>
            <w:r w:rsidRPr="002102BB">
              <w:rPr>
                <w:rFonts w:cs="B Nazanin" w:hint="cs"/>
                <w:b/>
                <w:sz w:val="26"/>
                <w:szCs w:val="26"/>
                <w:rtl/>
                <w:lang w:bidi="fa-IR"/>
              </w:rPr>
              <w:t xml:space="preserve">در تاریخ ..................... از </w:t>
            </w:r>
            <w:proofErr w:type="spellStart"/>
            <w:r w:rsidRPr="002102BB">
              <w:rPr>
                <w:rFonts w:cs="B Nazanin" w:hint="cs"/>
                <w:b/>
                <w:sz w:val="26"/>
                <w:szCs w:val="26"/>
                <w:rtl/>
                <w:lang w:bidi="fa-IR"/>
              </w:rPr>
              <w:t>پایان‌نامه</w:t>
            </w:r>
            <w:proofErr w:type="spellEnd"/>
            <w:r w:rsidR="00BC1331" w:rsidRPr="002102BB">
              <w:rPr>
                <w:rFonts w:cs="B Nazanin" w:hint="cs"/>
                <w:b/>
                <w:sz w:val="26"/>
                <w:szCs w:val="26"/>
                <w:rtl/>
                <w:lang w:bidi="fa-IR"/>
              </w:rPr>
              <w:t>/ رساله</w:t>
            </w:r>
            <w:r w:rsidRPr="002102BB">
              <w:rPr>
                <w:rFonts w:cs="B Nazanin" w:hint="cs"/>
                <w:b/>
                <w:sz w:val="26"/>
                <w:szCs w:val="26"/>
                <w:rtl/>
                <w:lang w:bidi="fa-IR"/>
              </w:rPr>
              <w:t xml:space="preserve"> خود</w:t>
            </w:r>
            <w:r w:rsidRPr="002102BB">
              <w:rPr>
                <w:rFonts w:cs="B Nazanin"/>
                <w:b/>
                <w:sz w:val="26"/>
                <w:szCs w:val="26"/>
                <w:lang w:bidi="fa-IR"/>
              </w:rPr>
              <w:t xml:space="preserve"> </w:t>
            </w:r>
            <w:r w:rsidRPr="002102BB">
              <w:rPr>
                <w:rFonts w:cs="B Nazanin" w:hint="cs"/>
                <w:b/>
                <w:sz w:val="26"/>
                <w:szCs w:val="26"/>
                <w:rtl/>
                <w:lang w:bidi="fa-IR"/>
              </w:rPr>
              <w:t>تحت</w:t>
            </w:r>
            <w:r w:rsidRPr="002102BB">
              <w:rPr>
                <w:rFonts w:cs="B Nazanin"/>
                <w:b/>
                <w:sz w:val="26"/>
                <w:szCs w:val="26"/>
                <w:lang w:bidi="fa-IR"/>
              </w:rPr>
              <w:t xml:space="preserve"> </w:t>
            </w:r>
            <w:r w:rsidRPr="002102BB">
              <w:rPr>
                <w:rFonts w:cs="B Nazanin" w:hint="cs"/>
                <w:b/>
                <w:sz w:val="26"/>
                <w:szCs w:val="26"/>
                <w:rtl/>
                <w:lang w:bidi="fa-IR"/>
              </w:rPr>
              <w:t>عنوان: ....................................................................</w:t>
            </w:r>
            <w:r w:rsidR="001A7985" w:rsidRPr="002102BB">
              <w:rPr>
                <w:rFonts w:cs="B Nazanin" w:hint="cs"/>
                <w:b/>
                <w:sz w:val="26"/>
                <w:szCs w:val="26"/>
                <w:rtl/>
                <w:lang w:bidi="fa-IR"/>
              </w:rPr>
              <w:t>....................</w:t>
            </w:r>
            <w:r w:rsidRPr="002102BB">
              <w:rPr>
                <w:rFonts w:cs="B Nazanin" w:hint="cs"/>
                <w:b/>
                <w:sz w:val="26"/>
                <w:szCs w:val="26"/>
                <w:rtl/>
                <w:lang w:bidi="fa-IR"/>
              </w:rPr>
              <w:t>.........................................................................................................................</w:t>
            </w:r>
          </w:p>
          <w:p w14:paraId="7A6C3FD4" w14:textId="77777777" w:rsidR="00A87B8B" w:rsidRPr="002102BB" w:rsidRDefault="00A87B8B" w:rsidP="00A87B8B">
            <w:pPr>
              <w:contextualSpacing/>
              <w:jc w:val="both"/>
              <w:rPr>
                <w:rFonts w:cs="B Nazanin"/>
                <w:b/>
                <w:sz w:val="26"/>
                <w:szCs w:val="26"/>
                <w:rtl/>
                <w:lang w:bidi="fa-IR"/>
              </w:rPr>
            </w:pPr>
            <w:r w:rsidRPr="002102BB">
              <w:rPr>
                <w:rFonts w:cs="B Nazanin" w:hint="cs"/>
                <w:b/>
                <w:sz w:val="26"/>
                <w:szCs w:val="26"/>
                <w:rtl/>
                <w:lang w:bidi="fa-IR"/>
              </w:rPr>
              <w:t xml:space="preserve">با کسب درجه ................................. دفاع </w:t>
            </w:r>
            <w:proofErr w:type="spellStart"/>
            <w:r w:rsidRPr="002102BB">
              <w:rPr>
                <w:rFonts w:cs="B Nazanin" w:hint="cs"/>
                <w:b/>
                <w:sz w:val="26"/>
                <w:szCs w:val="26"/>
                <w:rtl/>
                <w:lang w:bidi="fa-IR"/>
              </w:rPr>
              <w:t>نموده‌ام</w:t>
            </w:r>
            <w:proofErr w:type="spellEnd"/>
            <w:r w:rsidRPr="002102BB">
              <w:rPr>
                <w:rFonts w:cs="B Nazanin" w:hint="cs"/>
                <w:b/>
                <w:sz w:val="26"/>
                <w:szCs w:val="26"/>
                <w:rtl/>
                <w:cs/>
                <w:lang w:bidi="fa-IR"/>
              </w:rPr>
              <w:t xml:space="preserve">‎‏، متعهد </w:t>
            </w:r>
            <w:proofErr w:type="spellStart"/>
            <w:r w:rsidRPr="002102BB">
              <w:rPr>
                <w:rFonts w:cs="B Nazanin" w:hint="cs"/>
                <w:b/>
                <w:sz w:val="26"/>
                <w:szCs w:val="26"/>
                <w:rtl/>
                <w:cs/>
                <w:lang w:bidi="fa-IR"/>
              </w:rPr>
              <w:t>می‌شوم</w:t>
            </w:r>
            <w:proofErr w:type="spellEnd"/>
            <w:r w:rsidRPr="002102BB">
              <w:rPr>
                <w:rFonts w:cs="B Nazanin" w:hint="cs"/>
                <w:b/>
                <w:sz w:val="26"/>
                <w:szCs w:val="26"/>
                <w:rtl/>
                <w:cs/>
                <w:lang w:bidi="fa-IR"/>
              </w:rPr>
              <w:t xml:space="preserve">: </w:t>
            </w:r>
          </w:p>
          <w:sdt>
            <w:sdtPr>
              <w:rPr>
                <w:rFonts w:hint="cs"/>
                <w:b/>
                <w:sz w:val="24"/>
                <w:szCs w:val="24"/>
                <w:rtl/>
                <w:lang w:bidi="fa-IR"/>
              </w:rPr>
              <w:alias w:val="1"/>
              <w:tag w:val="1"/>
              <w:id w:val="254330894"/>
              <w:lock w:val="sdtContentLocked"/>
              <w:placeholder>
                <w:docPart w:val="0695A7AA257746FB84727B1651AF46F0"/>
              </w:placeholder>
            </w:sdtPr>
            <w:sdtEndPr/>
            <w:sdtContent>
              <w:p w14:paraId="25D9AE3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BC1331" w:rsidRPr="002102BB">
                  <w:rPr>
                    <w:rFonts w:hint="cs"/>
                    <w:b/>
                    <w:sz w:val="24"/>
                    <w:szCs w:val="24"/>
                    <w:rtl/>
                    <w:lang w:bidi="fa-IR"/>
                  </w:rPr>
                  <w:t>/ رساله</w:t>
                </w:r>
                <w:r w:rsidRPr="002102BB">
                  <w:rPr>
                    <w:rFonts w:hint="cs"/>
                    <w:b/>
                    <w:sz w:val="24"/>
                    <w:szCs w:val="24"/>
                    <w:rtl/>
                    <w:lang w:bidi="fa-IR"/>
                  </w:rPr>
                  <w:t xml:space="preserve"> دستاورد پژوهش اینجانب بوده و محتوای آن از درستی و اصالت برخوردار است.</w:t>
                </w:r>
              </w:p>
              <w:p w14:paraId="2AFD33BF"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و محتوای آن تاکنون توسط اینجانب یا فرد دیگری برای دریافت مدرک یا امتیاز در هیچ‌‌ کجا ارائه نشده است.</w:t>
                </w:r>
              </w:p>
              <w:p w14:paraId="4EB6EFF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مقالات مستخرج از این پایان‌نامه</w:t>
                </w:r>
                <w:r w:rsidR="00E51754" w:rsidRPr="002102BB">
                  <w:rPr>
                    <w:rFonts w:hint="cs"/>
                    <w:b/>
                    <w:sz w:val="24"/>
                    <w:szCs w:val="24"/>
                    <w:rtl/>
                    <w:lang w:bidi="fa-IR"/>
                  </w:rPr>
                  <w:t>/ رساله</w:t>
                </w:r>
                <w:r w:rsidRPr="002102BB">
                  <w:rPr>
                    <w:rFonts w:hint="cs"/>
                    <w:b/>
                    <w:sz w:val="24"/>
                    <w:szCs w:val="24"/>
                    <w:rtl/>
                    <w:lang w:bidi="fa-IR"/>
                  </w:rPr>
                  <w:t xml:space="preserve"> کاملاً منطبق بر آن بوده و از هرگونه جعل</w:t>
                </w:r>
                <w:r w:rsidR="004D2855" w:rsidRPr="002102BB">
                  <w:rPr>
                    <w:rFonts w:hint="cs"/>
                    <w:b/>
                    <w:sz w:val="24"/>
                    <w:szCs w:val="24"/>
                    <w:rtl/>
                    <w:lang w:bidi="fa-IR"/>
                  </w:rPr>
                  <w:t>ِ</w:t>
                </w:r>
                <w:r w:rsidR="001F0E66" w:rsidRPr="002102BB">
                  <w:rPr>
                    <w:rFonts w:hint="cs"/>
                    <w:b/>
                    <w:sz w:val="24"/>
                    <w:szCs w:val="24"/>
                    <w:rtl/>
                    <w:lang w:bidi="fa-IR"/>
                  </w:rPr>
                  <w:t>‌</w:t>
                </w:r>
                <w:r w:rsidRPr="002102BB">
                  <w:rPr>
                    <w:rFonts w:hint="cs"/>
                    <w:b/>
                    <w:sz w:val="24"/>
                    <w:szCs w:val="24"/>
                    <w:rtl/>
                    <w:lang w:bidi="fa-IR"/>
                  </w:rPr>
                  <w:t xml:space="preserve">داده و یا تغییر اطلاعات پرهیز خواهم نمود. </w:t>
                </w:r>
              </w:p>
              <w:p w14:paraId="5B20BECE"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آثار</w:t>
                </w:r>
                <w:r w:rsidRPr="002102BB">
                  <w:rPr>
                    <w:b/>
                    <w:sz w:val="24"/>
                    <w:szCs w:val="24"/>
                    <w:rtl/>
                    <w:lang w:bidi="fa-IR"/>
                  </w:rPr>
                  <w:t xml:space="preserve"> </w:t>
                </w:r>
                <w:r w:rsidR="001A7985" w:rsidRPr="002102BB">
                  <w:rPr>
                    <w:rFonts w:hint="cs"/>
                    <w:b/>
                    <w:sz w:val="24"/>
                    <w:szCs w:val="24"/>
                    <w:rtl/>
                    <w:lang w:bidi="fa-IR"/>
                  </w:rPr>
                  <w:t>مستخرج</w:t>
                </w:r>
                <w:r w:rsidRPr="002102BB">
                  <w:rPr>
                    <w:b/>
                    <w:sz w:val="24"/>
                    <w:szCs w:val="24"/>
                    <w:rtl/>
                    <w:lang w:bidi="fa-IR"/>
                  </w:rPr>
                  <w:t xml:space="preserve"> </w:t>
                </w:r>
                <w:r w:rsidRPr="002102BB">
                  <w:rPr>
                    <w:rFonts w:hint="cs"/>
                    <w:b/>
                    <w:sz w:val="24"/>
                    <w:szCs w:val="24"/>
                    <w:rtl/>
                    <w:lang w:bidi="fa-IR"/>
                  </w:rPr>
                  <w:t>از</w:t>
                </w:r>
                <w:r w:rsidRPr="002102BB">
                  <w:rPr>
                    <w:b/>
                    <w:sz w:val="24"/>
                    <w:szCs w:val="24"/>
                    <w:rtl/>
                    <w:lang w:bidi="fa-IR"/>
                  </w:rPr>
                  <w:t xml:space="preserve"> </w:t>
                </w:r>
                <w:r w:rsidRPr="002102BB">
                  <w:rPr>
                    <w:rFonts w:hint="cs"/>
                    <w:b/>
                    <w:sz w:val="24"/>
                    <w:szCs w:val="24"/>
                    <w:rtl/>
                    <w:lang w:bidi="fa-IR"/>
                  </w:rPr>
                  <w:t>این</w:t>
                </w:r>
                <w:r w:rsidRPr="002102BB">
                  <w:rPr>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راهنما</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درصورت تشخیص استاد راهنمای نخست،</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مشاور</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نشانی</w:t>
                </w:r>
                <w:r w:rsidRPr="002102BB">
                  <w:rPr>
                    <w:b/>
                    <w:sz w:val="24"/>
                    <w:szCs w:val="24"/>
                    <w:rtl/>
                    <w:lang w:bidi="fa-IR"/>
                  </w:rPr>
                  <w:t xml:space="preserve"> </w:t>
                </w:r>
                <w:r w:rsidRPr="002102BB">
                  <w:rPr>
                    <w:rFonts w:hint="cs"/>
                    <w:b/>
                    <w:sz w:val="24"/>
                    <w:szCs w:val="24"/>
                    <w:rtl/>
                    <w:lang w:bidi="fa-IR"/>
                  </w:rPr>
                  <w:t>رایانامۀ</w:t>
                </w:r>
                <w:r w:rsidRPr="002102BB">
                  <w:rPr>
                    <w:b/>
                    <w:sz w:val="24"/>
                    <w:szCs w:val="24"/>
                    <w:rtl/>
                    <w:lang w:bidi="fa-IR"/>
                  </w:rPr>
                  <w:t xml:space="preserve"> </w:t>
                </w:r>
                <w:r w:rsidRPr="002102BB">
                  <w:rPr>
                    <w:rFonts w:hint="cs"/>
                    <w:b/>
                    <w:sz w:val="24"/>
                    <w:szCs w:val="24"/>
                    <w:rtl/>
                    <w:lang w:bidi="fa-IR"/>
                  </w:rPr>
                  <w:t>سازمانی</w:t>
                </w:r>
                <w:r w:rsidRPr="002102BB">
                  <w:rPr>
                    <w:b/>
                    <w:sz w:val="24"/>
                    <w:szCs w:val="24"/>
                    <w:rtl/>
                    <w:lang w:bidi="fa-IR"/>
                  </w:rPr>
                  <w:t xml:space="preserve"> </w:t>
                </w:r>
                <w:r w:rsidRPr="002102BB">
                  <w:rPr>
                    <w:rFonts w:hint="cs"/>
                    <w:b/>
                    <w:sz w:val="24"/>
                    <w:szCs w:val="24"/>
                    <w:rtl/>
                    <w:lang w:bidi="fa-IR"/>
                  </w:rPr>
                  <w:t>آنان</w:t>
                </w:r>
                <w:r w:rsidRPr="002102BB">
                  <w:rPr>
                    <w:b/>
                    <w:sz w:val="24"/>
                    <w:szCs w:val="24"/>
                    <w:rtl/>
                    <w:lang w:bidi="fa-IR"/>
                  </w:rPr>
                  <w:t xml:space="preserve"> </w:t>
                </w:r>
                <w:r w:rsidRPr="002102BB">
                  <w:rPr>
                    <w:rFonts w:hint="cs"/>
                    <w:b/>
                    <w:sz w:val="24"/>
                    <w:szCs w:val="24"/>
                    <w:rtl/>
                    <w:lang w:bidi="fa-IR"/>
                  </w:rPr>
                  <w:t>را</w:t>
                </w:r>
                <w:r w:rsidRPr="002102BB">
                  <w:rPr>
                    <w:b/>
                    <w:sz w:val="24"/>
                    <w:szCs w:val="24"/>
                    <w:rtl/>
                    <w:lang w:bidi="fa-IR"/>
                  </w:rPr>
                  <w:t xml:space="preserve"> </w:t>
                </w:r>
                <w:r w:rsidRPr="002102BB">
                  <w:rPr>
                    <w:rFonts w:hint="cs"/>
                    <w:b/>
                    <w:sz w:val="24"/>
                    <w:szCs w:val="24"/>
                    <w:rtl/>
                    <w:lang w:bidi="fa-IR"/>
                  </w:rPr>
                  <w:t>درج خواهم کرد.</w:t>
                </w:r>
              </w:p>
              <w:p w14:paraId="1244CA24"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b/>
                    <w:sz w:val="24"/>
                    <w:szCs w:val="24"/>
                    <w:rtl/>
                  </w:rPr>
                  <w:t>حق نشر</w:t>
                </w:r>
                <w:r w:rsidRPr="002102BB">
                  <w:rPr>
                    <w:rFonts w:hint="cs"/>
                    <w:b/>
                    <w:sz w:val="24"/>
                    <w:szCs w:val="24"/>
                    <w:rtl/>
                  </w:rPr>
                  <w:t>،</w:t>
                </w:r>
                <w:r w:rsidRPr="002102BB">
                  <w:rPr>
                    <w:b/>
                    <w:sz w:val="24"/>
                    <w:szCs w:val="24"/>
                    <w:rtl/>
                  </w:rPr>
                  <w:t xml:space="preserve"> تکثير و درآمدهاي حاصل از </w:t>
                </w: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مطابق </w:t>
                </w:r>
                <w:r w:rsidRPr="002102BB">
                  <w:rPr>
                    <w:b/>
                    <w:sz w:val="24"/>
                    <w:szCs w:val="24"/>
                    <w:rtl/>
                    <w:lang w:bidi="fa-IR"/>
                  </w:rPr>
                  <w:t>آيين</w:t>
                </w:r>
                <w:r w:rsidRPr="002102BB">
                  <w:rPr>
                    <w:rFonts w:hint="cs"/>
                    <w:b/>
                    <w:sz w:val="24"/>
                    <w:szCs w:val="24"/>
                    <w:rtl/>
                    <w:lang w:bidi="fa-IR"/>
                  </w:rPr>
                  <w:softHyphen/>
                </w:r>
                <w:r w:rsidRPr="002102BB">
                  <w:rPr>
                    <w:b/>
                    <w:sz w:val="24"/>
                    <w:szCs w:val="24"/>
                    <w:rtl/>
                    <w:lang w:bidi="fa-IR"/>
                  </w:rPr>
                  <w:t>نامه</w:t>
                </w:r>
                <w:r w:rsidRPr="002102BB">
                  <w:rPr>
                    <w:b/>
                    <w:sz w:val="24"/>
                    <w:szCs w:val="24"/>
                    <w:rtl/>
                  </w:rPr>
                  <w:t xml:space="preserve"> </w:t>
                </w:r>
                <w:r w:rsidRPr="002102BB">
                  <w:rPr>
                    <w:b/>
                    <w:sz w:val="24"/>
                    <w:szCs w:val="24"/>
                    <w:rtl/>
                    <w:lang w:bidi="fa-IR"/>
                  </w:rPr>
                  <w:t>مالکيت فکري و</w:t>
                </w:r>
                <w:r w:rsidRPr="002102BB">
                  <w:rPr>
                    <w:rFonts w:hint="cs"/>
                    <w:b/>
                    <w:sz w:val="24"/>
                    <w:szCs w:val="24"/>
                    <w:rtl/>
                    <w:lang w:bidi="fa-IR"/>
                  </w:rPr>
                  <w:t xml:space="preserve"> </w:t>
                </w:r>
                <w:r w:rsidRPr="002102BB">
                  <w:rPr>
                    <w:b/>
                    <w:sz w:val="24"/>
                    <w:szCs w:val="24"/>
                    <w:rtl/>
                    <w:lang w:bidi="fa-IR"/>
                  </w:rPr>
                  <w:t>تجاري</w:t>
                </w:r>
                <w:r w:rsidRPr="002102BB">
                  <w:rPr>
                    <w:b/>
                    <w:sz w:val="24"/>
                    <w:szCs w:val="24"/>
                    <w:rtl/>
                    <w:lang w:bidi="fa-IR"/>
                  </w:rPr>
                  <w:softHyphen/>
                  <w:t>سازي دانشگاه</w:t>
                </w:r>
                <w:r w:rsidRPr="002102BB">
                  <w:rPr>
                    <w:b/>
                    <w:sz w:val="24"/>
                    <w:szCs w:val="24"/>
                    <w:rtl/>
                    <w:lang w:bidi="fa-IR"/>
                  </w:rPr>
                  <w:softHyphen/>
                  <w:t>الزهر</w:t>
                </w:r>
                <w:r w:rsidRPr="002102BB">
                  <w:rPr>
                    <w:rFonts w:hint="cs"/>
                    <w:b/>
                    <w:sz w:val="24"/>
                    <w:szCs w:val="24"/>
                    <w:rtl/>
                    <w:lang w:bidi="fa-IR"/>
                  </w:rPr>
                  <w:t>ا مصوب هیات امنا دانشگاه مورخ 30/11/1397 متعلق به دانشگاه است و هرگونه بهره‌مندی و یا نشر دستاوردهای حاصل از این تحقیق اعم از چاپ کتاب، مقاله و ...، چه در زمان دانشجویی و یا بعد از فراغت از تحصیل، با کسب اجازه از معاونت</w:t>
                </w:r>
                <w:r w:rsidR="002B147C" w:rsidRPr="002102BB">
                  <w:rPr>
                    <w:rFonts w:hint="cs"/>
                    <w:b/>
                    <w:sz w:val="24"/>
                    <w:szCs w:val="24"/>
                    <w:rtl/>
                    <w:lang w:bidi="fa-IR"/>
                  </w:rPr>
                  <w:t xml:space="preserve"> پژوهشی</w:t>
                </w:r>
                <w:r w:rsidR="00425F9B" w:rsidRPr="002102BB">
                  <w:rPr>
                    <w:rFonts w:hint="cs"/>
                    <w:b/>
                    <w:sz w:val="24"/>
                    <w:szCs w:val="24"/>
                    <w:rtl/>
                    <w:lang w:bidi="fa-IR"/>
                  </w:rPr>
                  <w:t xml:space="preserve"> دانشگاه</w:t>
                </w:r>
                <w:r w:rsidR="002B147C" w:rsidRPr="002102BB">
                  <w:rPr>
                    <w:rFonts w:hint="cs"/>
                    <w:b/>
                    <w:sz w:val="24"/>
                    <w:szCs w:val="24"/>
                    <w:rtl/>
                    <w:lang w:bidi="fa-IR"/>
                  </w:rPr>
                  <w:t xml:space="preserve"> </w:t>
                </w:r>
                <w:r w:rsidRPr="002102BB">
                  <w:rPr>
                    <w:rFonts w:hint="cs"/>
                    <w:b/>
                    <w:sz w:val="24"/>
                    <w:szCs w:val="24"/>
                    <w:rtl/>
                    <w:lang w:bidi="fa-IR"/>
                  </w:rPr>
                  <w:t>مجاز می</w:t>
                </w:r>
                <w:r w:rsidRPr="002102BB">
                  <w:rPr>
                    <w:b/>
                    <w:sz w:val="24"/>
                    <w:szCs w:val="24"/>
                    <w:rtl/>
                    <w:lang w:bidi="fa-IR"/>
                  </w:rPr>
                  <w:softHyphen/>
                </w:r>
                <w:r w:rsidR="00FE7F93">
                  <w:rPr>
                    <w:rFonts w:hint="cs"/>
                    <w:b/>
                    <w:sz w:val="24"/>
                    <w:szCs w:val="24"/>
                    <w:rtl/>
                    <w:lang w:bidi="fa-IR"/>
                  </w:rPr>
                  <w:t>باشد و</w:t>
                </w:r>
                <w:r w:rsidRPr="002102BB">
                  <w:rPr>
                    <w:rFonts w:ascii="Arial" w:eastAsiaTheme="minorHAnsi" w:hAnsi="Arial"/>
                    <w:b/>
                    <w:sz w:val="24"/>
                    <w:szCs w:val="24"/>
                    <w:rtl/>
                  </w:rPr>
                  <w:t xml:space="preserve"> </w:t>
                </w:r>
                <w:r w:rsidRPr="002102BB">
                  <w:rPr>
                    <w:b/>
                    <w:sz w:val="24"/>
                    <w:szCs w:val="24"/>
                    <w:rtl/>
                  </w:rPr>
                  <w:t>چنانچه تدوين پايان</w:t>
                </w:r>
                <w:r w:rsidRPr="002102BB">
                  <w:rPr>
                    <w:b/>
                    <w:sz w:val="24"/>
                    <w:szCs w:val="24"/>
                    <w:rtl/>
                  </w:rPr>
                  <w:softHyphen/>
                  <w:t>نامه</w:t>
                </w:r>
                <w:r w:rsidRPr="002102BB">
                  <w:rPr>
                    <w:rFonts w:hint="cs"/>
                    <w:b/>
                    <w:sz w:val="24"/>
                    <w:szCs w:val="24"/>
                    <w:rtl/>
                  </w:rPr>
                  <w:t>/</w:t>
                </w:r>
                <w:r w:rsidR="00E51754" w:rsidRPr="002102BB">
                  <w:rPr>
                    <w:rFonts w:hint="cs"/>
                    <w:b/>
                    <w:sz w:val="24"/>
                    <w:szCs w:val="24"/>
                    <w:rtl/>
                  </w:rPr>
                  <w:t xml:space="preserve"> </w:t>
                </w:r>
                <w:r w:rsidRPr="002102BB">
                  <w:rPr>
                    <w:b/>
                    <w:sz w:val="24"/>
                    <w:szCs w:val="24"/>
                    <w:rtl/>
                  </w:rPr>
                  <w:t>رساله منجر به اختراع و يا دستيابی به دانش فنی جديد شود، مشمول احکام مرتبط با اختراع اثر و يا نوآوري، مندرج در آيين</w:t>
                </w:r>
                <w:r w:rsidRPr="002102BB">
                  <w:rPr>
                    <w:b/>
                    <w:sz w:val="24"/>
                    <w:szCs w:val="24"/>
                    <w:rtl/>
                  </w:rPr>
                  <w:softHyphen/>
                  <w:t xml:space="preserve">نامه </w:t>
                </w:r>
                <w:r w:rsidRPr="002102BB">
                  <w:rPr>
                    <w:rFonts w:hint="cs"/>
                    <w:b/>
                    <w:sz w:val="24"/>
                    <w:szCs w:val="24"/>
                    <w:rtl/>
                  </w:rPr>
                  <w:t xml:space="preserve">فوق </w:t>
                </w:r>
                <w:r w:rsidRPr="002102BB">
                  <w:rPr>
                    <w:b/>
                    <w:sz w:val="24"/>
                    <w:szCs w:val="24"/>
                    <w:rtl/>
                  </w:rPr>
                  <w:t>خواهد بود</w:t>
                </w:r>
                <w:r w:rsidRPr="002102BB">
                  <w:rPr>
                    <w:rFonts w:hint="cs"/>
                    <w:b/>
                    <w:sz w:val="24"/>
                    <w:szCs w:val="24"/>
                    <w:rtl/>
                  </w:rPr>
                  <w:t>.</w:t>
                </w:r>
              </w:p>
              <w:p w14:paraId="740B90BB"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حقوق</w:t>
                </w:r>
                <w:r w:rsidRPr="002102BB">
                  <w:rPr>
                    <w:b/>
                    <w:sz w:val="24"/>
                    <w:szCs w:val="24"/>
                    <w:rtl/>
                    <w:lang w:bidi="fa-IR"/>
                  </w:rPr>
                  <w:t xml:space="preserve"> </w:t>
                </w:r>
                <w:r w:rsidRPr="002102BB">
                  <w:rPr>
                    <w:rFonts w:hint="cs"/>
                    <w:b/>
                    <w:sz w:val="24"/>
                    <w:szCs w:val="24"/>
                    <w:rtl/>
                    <w:lang w:bidi="fa-IR"/>
                  </w:rPr>
                  <w:t>معنوی</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کسانی</w:t>
                </w:r>
                <w:r w:rsidRPr="002102BB">
                  <w:rPr>
                    <w:b/>
                    <w:sz w:val="24"/>
                    <w:szCs w:val="24"/>
                    <w:rtl/>
                    <w:lang w:bidi="fa-IR"/>
                  </w:rPr>
                  <w:t xml:space="preserve"> </w:t>
                </w:r>
                <w:r w:rsidRPr="002102BB">
                  <w:rPr>
                    <w:rFonts w:hint="cs"/>
                    <w:b/>
                    <w:sz w:val="24"/>
                    <w:szCs w:val="24"/>
                    <w:rtl/>
                    <w:lang w:bidi="fa-IR"/>
                  </w:rPr>
                  <w:t>را</w:t>
                </w:r>
                <w:r w:rsidR="008C0A1C" w:rsidRPr="002102BB">
                  <w:rPr>
                    <w:rFonts w:hint="cs"/>
                    <w:b/>
                    <w:sz w:val="24"/>
                    <w:szCs w:val="24"/>
                    <w:rtl/>
                    <w:lang w:bidi="fa-IR"/>
                  </w:rPr>
                  <w:t xml:space="preserve"> </w:t>
                </w:r>
                <w:r w:rsidRPr="002102BB">
                  <w:rPr>
                    <w:rFonts w:hint="cs"/>
                    <w:b/>
                    <w:sz w:val="24"/>
                    <w:szCs w:val="24"/>
                    <w:rtl/>
                    <w:lang w:bidi="fa-IR"/>
                  </w:rPr>
                  <w:t>که</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به‌دست ‌‌آمدن</w:t>
                </w:r>
                <w:r w:rsidRPr="002102BB">
                  <w:rPr>
                    <w:b/>
                    <w:sz w:val="24"/>
                    <w:szCs w:val="24"/>
                    <w:rtl/>
                    <w:lang w:bidi="fa-IR"/>
                  </w:rPr>
                  <w:t xml:space="preserve"> </w:t>
                </w:r>
                <w:r w:rsidRPr="002102BB">
                  <w:rPr>
                    <w:rFonts w:hint="cs"/>
                    <w:b/>
                    <w:sz w:val="24"/>
                    <w:szCs w:val="24"/>
                    <w:rtl/>
                    <w:lang w:bidi="fa-IR"/>
                  </w:rPr>
                  <w:t>نتایج</w:t>
                </w:r>
                <w:r w:rsidRPr="002102BB">
                  <w:rPr>
                    <w:b/>
                    <w:sz w:val="24"/>
                    <w:szCs w:val="24"/>
                    <w:rtl/>
                    <w:lang w:bidi="fa-IR"/>
                  </w:rPr>
                  <w:t xml:space="preserve"> </w:t>
                </w:r>
                <w:r w:rsidRPr="002102BB">
                  <w:rPr>
                    <w:rFonts w:hint="cs"/>
                    <w:b/>
                    <w:sz w:val="24"/>
                    <w:szCs w:val="24"/>
                    <w:rtl/>
                    <w:lang w:bidi="fa-IR"/>
                  </w:rPr>
                  <w:t>اصلی</w:t>
                </w:r>
                <w:r w:rsidRPr="002102BB">
                  <w:rPr>
                    <w:rFonts w:eastAsiaTheme="minorHAnsi" w:hint="cs"/>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 xml:space="preserve"> تاثیرگذار</w:t>
                </w:r>
                <w:r w:rsidRPr="002102BB">
                  <w:rPr>
                    <w:b/>
                    <w:sz w:val="24"/>
                    <w:szCs w:val="24"/>
                    <w:rtl/>
                    <w:lang w:bidi="fa-IR"/>
                  </w:rPr>
                  <w:t xml:space="preserve"> </w:t>
                </w:r>
                <w:r w:rsidRPr="002102BB">
                  <w:rPr>
                    <w:rFonts w:hint="cs"/>
                    <w:b/>
                    <w:sz w:val="24"/>
                    <w:szCs w:val="24"/>
                    <w:rtl/>
                    <w:lang w:bidi="fa-IR"/>
                  </w:rPr>
                  <w:t>بوده‌اند،</w:t>
                </w:r>
                <w:r w:rsidRPr="002102BB">
                  <w:rPr>
                    <w:b/>
                    <w:sz w:val="24"/>
                    <w:szCs w:val="24"/>
                    <w:rtl/>
                    <w:lang w:bidi="fa-IR"/>
                  </w:rPr>
                  <w:t xml:space="preserve"> </w:t>
                </w:r>
                <w:r w:rsidRPr="002102BB">
                  <w:rPr>
                    <w:rFonts w:hint="cs"/>
                    <w:b/>
                    <w:sz w:val="24"/>
                    <w:szCs w:val="24"/>
                    <w:rtl/>
                    <w:lang w:bidi="fa-IR"/>
                  </w:rPr>
                  <w:t>رعایت</w:t>
                </w:r>
                <w:r w:rsidRPr="002102BB">
                  <w:rPr>
                    <w:b/>
                    <w:sz w:val="24"/>
                    <w:szCs w:val="24"/>
                    <w:rtl/>
                    <w:lang w:bidi="fa-IR"/>
                  </w:rPr>
                  <w:t xml:space="preserve"> </w:t>
                </w:r>
                <w:r w:rsidRPr="002102BB">
                  <w:rPr>
                    <w:rFonts w:hint="cs"/>
                    <w:b/>
                    <w:sz w:val="24"/>
                    <w:szCs w:val="24"/>
                    <w:rtl/>
                    <w:lang w:bidi="fa-IR"/>
                  </w:rPr>
                  <w:t>کرده‌ و</w:t>
                </w:r>
                <w:r w:rsidRPr="002102BB">
                  <w:rPr>
                    <w:b/>
                    <w:sz w:val="24"/>
                    <w:szCs w:val="24"/>
                    <w:rtl/>
                    <w:lang w:bidi="fa-IR"/>
                  </w:rPr>
                  <w:t xml:space="preserve"> </w:t>
                </w:r>
                <w:r w:rsidRPr="002102BB">
                  <w:rPr>
                    <w:rFonts w:hint="cs"/>
                    <w:b/>
                    <w:sz w:val="24"/>
                    <w:szCs w:val="24"/>
                    <w:rtl/>
                    <w:lang w:bidi="fa-IR"/>
                  </w:rPr>
                  <w:t>هنگام</w:t>
                </w:r>
                <w:r w:rsidRPr="002102BB">
                  <w:rPr>
                    <w:b/>
                    <w:sz w:val="24"/>
                    <w:szCs w:val="24"/>
                    <w:rtl/>
                    <w:lang w:bidi="fa-IR"/>
                  </w:rPr>
                  <w:t xml:space="preserve"> </w:t>
                </w:r>
                <w:r w:rsidRPr="002102BB">
                  <w:rPr>
                    <w:rFonts w:hint="cs"/>
                    <w:b/>
                    <w:sz w:val="24"/>
                    <w:szCs w:val="24"/>
                    <w:rtl/>
                    <w:lang w:bidi="fa-IR"/>
                  </w:rPr>
                  <w:t>به کار بردن</w:t>
                </w:r>
                <w:r w:rsidRPr="002102BB">
                  <w:rPr>
                    <w:b/>
                    <w:sz w:val="24"/>
                    <w:szCs w:val="24"/>
                    <w:rtl/>
                    <w:lang w:bidi="fa-IR"/>
                  </w:rPr>
                  <w:t xml:space="preserve"> </w:t>
                </w:r>
                <w:r w:rsidRPr="002102BB">
                  <w:rPr>
                    <w:rFonts w:hint="cs"/>
                    <w:b/>
                    <w:sz w:val="24"/>
                    <w:szCs w:val="24"/>
                    <w:rtl/>
                    <w:lang w:bidi="fa-IR"/>
                  </w:rPr>
                  <w:t>دستاورد</w:t>
                </w:r>
                <w:r w:rsidRPr="002102BB">
                  <w:rPr>
                    <w:b/>
                    <w:sz w:val="24"/>
                    <w:szCs w:val="24"/>
                    <w:rtl/>
                    <w:lang w:bidi="fa-IR"/>
                  </w:rPr>
                  <w:t xml:space="preserve"> </w:t>
                </w:r>
                <w:r w:rsidRPr="002102BB">
                  <w:rPr>
                    <w:rFonts w:hint="cs"/>
                    <w:b/>
                    <w:sz w:val="24"/>
                    <w:szCs w:val="24"/>
                    <w:rtl/>
                    <w:lang w:bidi="fa-IR"/>
                  </w:rPr>
                  <w:t>پژوهش‌های</w:t>
                </w:r>
                <w:r w:rsidRPr="002102BB">
                  <w:rPr>
                    <w:b/>
                    <w:sz w:val="24"/>
                    <w:szCs w:val="24"/>
                    <w:rtl/>
                    <w:lang w:bidi="fa-IR"/>
                  </w:rPr>
                  <w:t xml:space="preserve"> </w:t>
                </w:r>
                <w:r w:rsidRPr="002102BB">
                  <w:rPr>
                    <w:rFonts w:hint="cs"/>
                    <w:b/>
                    <w:sz w:val="24"/>
                    <w:szCs w:val="24"/>
                    <w:rtl/>
                    <w:lang w:bidi="fa-IR"/>
                  </w:rPr>
                  <w:t>دیگران</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آن،</w:t>
                </w:r>
                <w:r w:rsidRPr="002102BB">
                  <w:rPr>
                    <w:b/>
                    <w:sz w:val="24"/>
                    <w:szCs w:val="24"/>
                    <w:rtl/>
                    <w:lang w:bidi="fa-IR"/>
                  </w:rPr>
                  <w:t xml:space="preserve"> </w:t>
                </w:r>
                <w:r w:rsidRPr="002102BB">
                  <w:rPr>
                    <w:rFonts w:hint="cs"/>
                    <w:b/>
                    <w:sz w:val="24"/>
                    <w:szCs w:val="24"/>
                    <w:rtl/>
                    <w:lang w:bidi="fa-IR"/>
                  </w:rPr>
                  <w:t>با</w:t>
                </w:r>
                <w:r w:rsidRPr="002102BB">
                  <w:rPr>
                    <w:b/>
                    <w:sz w:val="24"/>
                    <w:szCs w:val="24"/>
                    <w:rtl/>
                    <w:lang w:bidi="fa-IR"/>
                  </w:rPr>
                  <w:t xml:space="preserve"> </w:t>
                </w:r>
                <w:r w:rsidRPr="002102BB">
                  <w:rPr>
                    <w:rFonts w:hint="cs"/>
                    <w:b/>
                    <w:sz w:val="24"/>
                    <w:szCs w:val="24"/>
                    <w:rtl/>
                    <w:lang w:bidi="fa-IR"/>
                  </w:rPr>
                  <w:t>دقت</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به ‌درستی</w:t>
                </w:r>
                <w:r w:rsidRPr="002102BB">
                  <w:rPr>
                    <w:b/>
                    <w:sz w:val="24"/>
                    <w:szCs w:val="24"/>
                    <w:rtl/>
                    <w:lang w:bidi="fa-IR"/>
                  </w:rPr>
                  <w:t xml:space="preserve"> </w:t>
                </w:r>
                <w:r w:rsidRPr="002102BB">
                  <w:rPr>
                    <w:rFonts w:hint="cs"/>
                    <w:b/>
                    <w:sz w:val="24"/>
                    <w:szCs w:val="24"/>
                    <w:rtl/>
                    <w:lang w:bidi="fa-IR"/>
                  </w:rPr>
                  <w:t>به</w:t>
                </w:r>
                <w:r w:rsidRPr="002102BB">
                  <w:rPr>
                    <w:b/>
                    <w:sz w:val="24"/>
                    <w:szCs w:val="24"/>
                    <w:rtl/>
                    <w:lang w:bidi="fa-IR"/>
                  </w:rPr>
                  <w:t xml:space="preserve"> </w:t>
                </w:r>
                <w:r w:rsidRPr="002102BB">
                  <w:rPr>
                    <w:rFonts w:hint="cs"/>
                    <w:b/>
                    <w:sz w:val="24"/>
                    <w:szCs w:val="24"/>
                    <w:rtl/>
                    <w:lang w:bidi="fa-IR"/>
                  </w:rPr>
                  <w:t>آن‌ها</w:t>
                </w:r>
                <w:r w:rsidRPr="002102BB">
                  <w:rPr>
                    <w:b/>
                    <w:sz w:val="24"/>
                    <w:szCs w:val="24"/>
                    <w:rtl/>
                    <w:lang w:bidi="fa-IR"/>
                  </w:rPr>
                  <w:t xml:space="preserve"> </w:t>
                </w:r>
                <w:r w:rsidRPr="002102BB">
                  <w:rPr>
                    <w:rFonts w:hint="cs"/>
                    <w:b/>
                    <w:sz w:val="24"/>
                    <w:szCs w:val="24"/>
                    <w:rtl/>
                    <w:lang w:bidi="fa-IR"/>
                  </w:rPr>
                  <w:t>استناد</w:t>
                </w:r>
                <w:r w:rsidRPr="002102BB">
                  <w:rPr>
                    <w:b/>
                    <w:sz w:val="24"/>
                    <w:szCs w:val="24"/>
                    <w:rtl/>
                    <w:lang w:bidi="fa-IR"/>
                  </w:rPr>
                  <w:t xml:space="preserve"> </w:t>
                </w:r>
                <w:r w:rsidRPr="002102BB">
                  <w:rPr>
                    <w:rFonts w:hint="cs"/>
                    <w:b/>
                    <w:sz w:val="24"/>
                    <w:szCs w:val="24"/>
                    <w:rtl/>
                    <w:lang w:bidi="fa-IR"/>
                  </w:rPr>
                  <w:t>نموده‌ام، درغیراین</w:t>
                </w:r>
                <w:r w:rsidR="00D361D5" w:rsidRPr="002102BB">
                  <w:rPr>
                    <w:rFonts w:hint="cs"/>
                    <w:b/>
                    <w:sz w:val="24"/>
                    <w:szCs w:val="24"/>
                    <w:rtl/>
                    <w:lang w:bidi="fa-IR"/>
                  </w:rPr>
                  <w:t>‌</w:t>
                </w:r>
                <w:r w:rsidRPr="002102BB">
                  <w:rPr>
                    <w:rFonts w:hint="cs"/>
                    <w:b/>
                    <w:sz w:val="24"/>
                    <w:szCs w:val="24"/>
                    <w:rtl/>
                    <w:lang w:bidi="fa-IR"/>
                  </w:rPr>
                  <w:t>صورت برابر قوانین و مقررات مسئول بوده و دانشگاه در این خصوص مسئولیتی ندارد.</w:t>
                </w:r>
              </w:p>
              <w:p w14:paraId="7ABC44F9" w14:textId="77777777" w:rsidR="0009420D" w:rsidRPr="002102BB" w:rsidRDefault="0009420D" w:rsidP="00961C41">
                <w:pPr>
                  <w:pStyle w:val="ListParagraph"/>
                  <w:numPr>
                    <w:ilvl w:val="0"/>
                    <w:numId w:val="12"/>
                  </w:numPr>
                  <w:spacing w:after="0" w:line="240" w:lineRule="auto"/>
                  <w:ind w:left="245" w:hanging="192"/>
                  <w:jc w:val="both"/>
                  <w:rPr>
                    <w:b/>
                    <w:sz w:val="24"/>
                    <w:szCs w:val="24"/>
                    <w:rtl/>
                    <w:lang w:bidi="fa-IR"/>
                  </w:rPr>
                </w:pPr>
                <w:r w:rsidRPr="002102BB">
                  <w:rPr>
                    <w:rFonts w:hint="cs"/>
                    <w:b/>
                    <w:sz w:val="24"/>
                    <w:szCs w:val="24"/>
                    <w:rtl/>
                    <w:lang w:bidi="fa-IR"/>
                  </w:rPr>
                  <w:t xml:space="preserve">در صورت اثبات </w:t>
                </w:r>
                <w:r w:rsidR="00FE7F93">
                  <w:rPr>
                    <w:rFonts w:hint="cs"/>
                    <w:b/>
                    <w:sz w:val="24"/>
                    <w:szCs w:val="24"/>
                    <w:rtl/>
                    <w:lang w:bidi="fa-IR"/>
                  </w:rPr>
                  <w:t>تقلب در تهیه پایان نامه/ رساله،</w:t>
                </w:r>
                <w:r w:rsidRPr="002102BB">
                  <w:rPr>
                    <w:rFonts w:hint="cs"/>
                    <w:b/>
                    <w:sz w:val="24"/>
                    <w:szCs w:val="24"/>
                    <w:rtl/>
                    <w:lang w:bidi="fa-IR"/>
                  </w:rPr>
                  <w:t xml:space="preserve"> برابر قانون پیشگیری و مقابله با تقلب در وزارت علوم </w:t>
                </w:r>
                <w:r w:rsidR="005A2E7A" w:rsidRPr="002102BB">
                  <w:rPr>
                    <w:rFonts w:hint="cs"/>
                    <w:b/>
                    <w:sz w:val="24"/>
                    <w:szCs w:val="24"/>
                    <w:rtl/>
                    <w:lang w:bidi="fa-IR"/>
                  </w:rPr>
                  <w:t xml:space="preserve">با دانشجو رفتار خواهد شد. </w:t>
                </w:r>
              </w:p>
            </w:sdtContent>
          </w:sdt>
          <w:p w14:paraId="23AF0C27" w14:textId="77777777" w:rsidR="00FC698D" w:rsidRPr="002102BB" w:rsidRDefault="00FC698D" w:rsidP="00A87B8B">
            <w:pPr>
              <w:pStyle w:val="ListParagraph"/>
              <w:spacing w:after="0" w:line="240" w:lineRule="auto"/>
              <w:jc w:val="both"/>
              <w:rPr>
                <w:b/>
                <w:sz w:val="24"/>
                <w:szCs w:val="24"/>
                <w:rtl/>
                <w:lang w:bidi="ar-BH"/>
              </w:rPr>
            </w:pPr>
            <w:r w:rsidRPr="002102BB">
              <w:rPr>
                <w:sz w:val="24"/>
                <w:szCs w:val="24"/>
                <w:rtl/>
                <w:lang w:bidi="ar-BH"/>
              </w:rPr>
              <w:t xml:space="preserve"> </w:t>
            </w:r>
          </w:p>
          <w:tbl>
            <w:tblPr>
              <w:tblStyle w:val="TableGrid"/>
              <w:tblpPr w:leftFromText="180" w:rightFromText="180" w:vertAnchor="text" w:horzAnchor="page" w:tblpX="1" w:tblpY="171"/>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tblGrid>
            <w:tr w:rsidR="002102BB" w:rsidRPr="002102BB" w14:paraId="3F9D1912" w14:textId="77777777" w:rsidTr="00803195">
              <w:trPr>
                <w:trHeight w:val="1151"/>
              </w:trPr>
              <w:tc>
                <w:tcPr>
                  <w:tcW w:w="3856" w:type="dxa"/>
                </w:tcPr>
                <w:p w14:paraId="0D720C36" w14:textId="77777777" w:rsidR="00FC698D" w:rsidRPr="002102BB" w:rsidRDefault="00FC698D" w:rsidP="00FC698D">
                  <w:pPr>
                    <w:contextualSpacing/>
                    <w:rPr>
                      <w:rFonts w:cs="B Nazanin"/>
                      <w:b/>
                      <w:rtl/>
                      <w:lang w:bidi="ar-BH"/>
                    </w:rPr>
                  </w:pPr>
                  <w:r w:rsidRPr="002102BB">
                    <w:rPr>
                      <w:rFonts w:cs="B Nazanin"/>
                      <w:rtl/>
                      <w:lang w:bidi="ar-BH"/>
                    </w:rPr>
                    <w:t xml:space="preserve">      نام و نام خانوادگی دانشجو:</w:t>
                  </w:r>
                </w:p>
                <w:p w14:paraId="6B4B3780" w14:textId="77777777" w:rsidR="00FC698D" w:rsidRPr="002102BB" w:rsidRDefault="00FC698D" w:rsidP="00FC698D">
                  <w:pPr>
                    <w:contextualSpacing/>
                    <w:rPr>
                      <w:rFonts w:cs="B Nazanin"/>
                      <w:b/>
                      <w:rtl/>
                      <w:lang w:bidi="ar-BH"/>
                    </w:rPr>
                  </w:pPr>
                  <w:r w:rsidRPr="002102BB">
                    <w:rPr>
                      <w:rFonts w:cs="B Nazanin"/>
                      <w:rtl/>
                      <w:lang w:bidi="ar-BH"/>
                    </w:rPr>
                    <w:t xml:space="preserve"> </w:t>
                  </w:r>
                  <w:r w:rsidR="00464F8E" w:rsidRPr="002102BB">
                    <w:rPr>
                      <w:rFonts w:cs="B Nazanin"/>
                      <w:lang w:bidi="ar-BH"/>
                    </w:rPr>
                    <w:t xml:space="preserve">          </w:t>
                  </w:r>
                  <w:r w:rsidRPr="002102BB">
                    <w:rPr>
                      <w:rFonts w:cs="B Nazanin"/>
                      <w:rtl/>
                      <w:lang w:bidi="ar-BH"/>
                    </w:rPr>
                    <w:t>تاریخ و امضا</w:t>
                  </w:r>
                </w:p>
              </w:tc>
            </w:tr>
          </w:tbl>
          <w:p w14:paraId="08D78CDA" w14:textId="77777777" w:rsidR="00FC698D" w:rsidRPr="002102BB" w:rsidRDefault="00FC698D" w:rsidP="00FC698D">
            <w:pPr>
              <w:jc w:val="center"/>
              <w:rPr>
                <w:rFonts w:cs="B Nazanin"/>
                <w:rtl/>
                <w:lang w:bidi="ar-BH"/>
              </w:rPr>
            </w:pPr>
          </w:p>
          <w:p w14:paraId="50433B58" w14:textId="77777777" w:rsidR="00FC698D" w:rsidRPr="002102BB" w:rsidRDefault="00FC698D" w:rsidP="00FC698D">
            <w:pPr>
              <w:rPr>
                <w:rFonts w:cs="B Nazanin"/>
                <w:rtl/>
                <w:lang w:bidi="ar-BH"/>
              </w:rPr>
            </w:pPr>
          </w:p>
          <w:p w14:paraId="3E4888FE" w14:textId="77777777" w:rsidR="00FC698D" w:rsidRPr="002102BB" w:rsidRDefault="00FC698D" w:rsidP="00FC698D">
            <w:pPr>
              <w:ind w:firstLine="3861"/>
              <w:jc w:val="center"/>
              <w:rPr>
                <w:rFonts w:cs="B Nazanin"/>
                <w:rtl/>
                <w:lang w:bidi="ar-BH"/>
              </w:rPr>
            </w:pPr>
          </w:p>
          <w:p w14:paraId="7FBC52EF" w14:textId="77777777" w:rsidR="00B322C4" w:rsidRPr="002102BB" w:rsidRDefault="00B322C4" w:rsidP="00FC698D">
            <w:pPr>
              <w:ind w:firstLine="3861"/>
              <w:jc w:val="center"/>
              <w:rPr>
                <w:rFonts w:cs="B Nazanin"/>
                <w:rtl/>
                <w:lang w:bidi="ar-BH"/>
              </w:rPr>
            </w:pPr>
          </w:p>
          <w:p w14:paraId="76C692C8" w14:textId="77777777" w:rsidR="00B322C4" w:rsidRPr="002102BB" w:rsidRDefault="00B322C4" w:rsidP="00FC698D">
            <w:pPr>
              <w:ind w:firstLine="3861"/>
              <w:jc w:val="center"/>
              <w:rPr>
                <w:rFonts w:cs="B Nazanin"/>
                <w:lang w:bidi="ar-BH"/>
              </w:rPr>
            </w:pPr>
          </w:p>
        </w:tc>
      </w:tr>
      <w:tr w:rsidR="002102BB" w:rsidRPr="002102BB" w14:paraId="25AEDFEB" w14:textId="77777777" w:rsidTr="00FC698D">
        <w:trPr>
          <w:trHeight w:val="973"/>
        </w:trPr>
        <w:tc>
          <w:tcPr>
            <w:tcW w:w="9255" w:type="dxa"/>
            <w:gridSpan w:val="2"/>
          </w:tcPr>
          <w:p w14:paraId="2332D058" w14:textId="77777777" w:rsidR="00A87B8B" w:rsidRPr="002102BB" w:rsidRDefault="00A87B8B" w:rsidP="00FC698D">
            <w:pPr>
              <w:spacing w:before="120" w:line="192" w:lineRule="auto"/>
              <w:rPr>
                <w:rFonts w:cs="B Nazanin"/>
                <w:b/>
                <w:rtl/>
                <w:lang w:bidi="fa-IR"/>
              </w:rPr>
            </w:pPr>
            <w:r w:rsidRPr="002102BB">
              <w:rPr>
                <w:rFonts w:cs="B Nazanin" w:hint="cs"/>
                <w:b/>
                <w:rtl/>
                <w:lang w:bidi="fa-IR"/>
              </w:rPr>
              <w:t>این پایان</w:t>
            </w:r>
            <w:r w:rsidRPr="002102BB">
              <w:rPr>
                <w:rFonts w:cs="B Nazanin"/>
                <w:b/>
                <w:rtl/>
                <w:lang w:bidi="fa-IR"/>
              </w:rPr>
              <w:softHyphen/>
            </w:r>
            <w:r w:rsidRPr="002102BB">
              <w:rPr>
                <w:rFonts w:cs="B Nazanin" w:hint="cs"/>
                <w:b/>
                <w:rtl/>
                <w:lang w:bidi="fa-IR"/>
              </w:rPr>
              <w:t>نامه</w:t>
            </w:r>
            <w:r w:rsidR="00E51754" w:rsidRPr="002102BB">
              <w:rPr>
                <w:rFonts w:cs="B Nazanin" w:hint="cs"/>
                <w:b/>
                <w:rtl/>
                <w:lang w:bidi="fa-IR"/>
              </w:rPr>
              <w:t>/ رساله</w:t>
            </w:r>
            <w:r w:rsidRPr="002102BB">
              <w:rPr>
                <w:rFonts w:cs="B Nazanin" w:hint="cs"/>
                <w:b/>
                <w:rtl/>
                <w:lang w:bidi="fa-IR"/>
              </w:rPr>
              <w:t xml:space="preserve"> با حمایت مالی ................................................................. انجام رسیده است.</w:t>
            </w:r>
          </w:p>
          <w:p w14:paraId="6F6F8E31" w14:textId="77777777" w:rsidR="00FC698D" w:rsidRPr="002102BB" w:rsidRDefault="00A87B8B" w:rsidP="00FC698D">
            <w:pPr>
              <w:spacing w:before="120" w:line="192" w:lineRule="auto"/>
              <w:rPr>
                <w:rFonts w:cs="B Nazanin"/>
                <w:lang w:bidi="ar-BH"/>
              </w:rPr>
            </w:pPr>
            <w:r w:rsidRPr="002102BB">
              <w:rPr>
                <w:rFonts w:cs="B Nazanin" w:hint="cs"/>
                <w:b/>
                <w:rtl/>
                <w:lang w:bidi="fa-IR"/>
              </w:rPr>
              <w:t xml:space="preserve">(ویژه </w:t>
            </w:r>
            <w:proofErr w:type="spellStart"/>
            <w:r w:rsidRPr="002102BB">
              <w:rPr>
                <w:rFonts w:cs="B Nazanin" w:hint="cs"/>
                <w:b/>
                <w:rtl/>
                <w:lang w:bidi="fa-IR"/>
              </w:rPr>
              <w:t>پایان‌نامه</w:t>
            </w:r>
            <w:proofErr w:type="spellEnd"/>
            <w:r w:rsidR="00E51754" w:rsidRPr="002102BB">
              <w:rPr>
                <w:rFonts w:cs="B Nazanin" w:hint="cs"/>
                <w:b/>
                <w:rtl/>
                <w:lang w:bidi="fa-IR"/>
              </w:rPr>
              <w:t xml:space="preserve">/ </w:t>
            </w:r>
            <w:proofErr w:type="spellStart"/>
            <w:r w:rsidR="00E51754" w:rsidRPr="002102BB">
              <w:rPr>
                <w:rFonts w:cs="B Nazanin" w:hint="cs"/>
                <w:b/>
                <w:rtl/>
                <w:lang w:bidi="fa-IR"/>
              </w:rPr>
              <w:t>رساله</w:t>
            </w:r>
            <w:r w:rsidRPr="002102BB">
              <w:rPr>
                <w:rFonts w:cs="B Nazanin" w:hint="cs"/>
                <w:b/>
                <w:rtl/>
                <w:lang w:bidi="fa-IR"/>
              </w:rPr>
              <w:t>‌هایی</w:t>
            </w:r>
            <w:proofErr w:type="spellEnd"/>
            <w:r w:rsidRPr="002102BB">
              <w:rPr>
                <w:rFonts w:cs="B Nazanin" w:hint="cs"/>
                <w:b/>
                <w:rtl/>
                <w:lang w:bidi="fa-IR"/>
              </w:rPr>
              <w:t xml:space="preserve"> که موافقت معاونت پژوهشی دانشگاه </w:t>
            </w:r>
            <w:proofErr w:type="spellStart"/>
            <w:r w:rsidRPr="002102BB">
              <w:rPr>
                <w:rFonts w:cs="B Nazanin" w:hint="cs"/>
                <w:b/>
                <w:rtl/>
                <w:lang w:bidi="fa-IR"/>
              </w:rPr>
              <w:t>الزهرا</w:t>
            </w:r>
            <w:proofErr w:type="spellEnd"/>
            <w:r w:rsidRPr="002102BB">
              <w:rPr>
                <w:rFonts w:cs="B Nazanin" w:hint="cs"/>
                <w:b/>
                <w:rtl/>
                <w:lang w:bidi="fa-IR"/>
              </w:rPr>
              <w:t xml:space="preserve"> و سازمان حمایت کننده را دارند.)</w:t>
            </w:r>
          </w:p>
        </w:tc>
      </w:tr>
    </w:tbl>
    <w:p w14:paraId="40D1066C" w14:textId="77777777" w:rsidR="00714B0B" w:rsidRDefault="00714B0B">
      <w:pPr>
        <w:bidi w:val="0"/>
        <w:rPr>
          <w:rFonts w:cs="B Nazanin"/>
          <w:b/>
          <w:bCs/>
          <w:sz w:val="26"/>
          <w:szCs w:val="26"/>
          <w:rtl/>
          <w:lang w:bidi="ar-BH"/>
        </w:rPr>
      </w:pPr>
      <w:r>
        <w:rPr>
          <w:rFonts w:cs="B Nazanin"/>
          <w:b/>
          <w:bCs/>
          <w:sz w:val="26"/>
          <w:szCs w:val="26"/>
          <w:rtl/>
          <w:lang w:bidi="ar-BH"/>
        </w:rPr>
        <w:br w:type="page"/>
      </w:r>
    </w:p>
    <w:p w14:paraId="79420F4A" w14:textId="77777777" w:rsidR="00983708" w:rsidRDefault="00983708" w:rsidP="00B847A3">
      <w:pPr>
        <w:pStyle w:val="ac"/>
      </w:pPr>
    </w:p>
    <w:p w14:paraId="56B61BD0" w14:textId="21DD2383" w:rsidR="00211AAA" w:rsidRPr="00211AAA" w:rsidRDefault="00211AAA" w:rsidP="00B847A3">
      <w:pPr>
        <w:pStyle w:val="ac"/>
        <w:rPr>
          <w:rtl/>
        </w:rPr>
      </w:pPr>
      <w:r w:rsidRPr="00211AAA">
        <w:rPr>
          <w:rtl/>
        </w:rPr>
        <w:t>لطفا تصو</w:t>
      </w:r>
      <w:r w:rsidRPr="00211AAA">
        <w:rPr>
          <w:rFonts w:hint="cs"/>
          <w:rtl/>
        </w:rPr>
        <w:t>ی</w:t>
      </w:r>
      <w:r w:rsidRPr="00211AAA">
        <w:rPr>
          <w:rFonts w:hint="eastAsia"/>
          <w:rtl/>
        </w:rPr>
        <w:t>ر</w:t>
      </w:r>
      <w:r w:rsidRPr="00211AAA">
        <w:rPr>
          <w:rtl/>
        </w:rPr>
        <w:t xml:space="preserve"> کاربرگ گواه</w:t>
      </w:r>
      <w:r w:rsidRPr="00211AAA">
        <w:rPr>
          <w:rFonts w:hint="cs"/>
          <w:rtl/>
        </w:rPr>
        <w:t>ی</w:t>
      </w:r>
      <w:r w:rsidRPr="00211AAA">
        <w:rPr>
          <w:rtl/>
        </w:rPr>
        <w:t xml:space="preserve"> دفاع پا</w:t>
      </w:r>
      <w:r w:rsidRPr="00211AAA">
        <w:rPr>
          <w:rFonts w:hint="cs"/>
          <w:rtl/>
        </w:rPr>
        <w:t>ی</w:t>
      </w:r>
      <w:r w:rsidRPr="00211AAA">
        <w:rPr>
          <w:rFonts w:hint="eastAsia"/>
          <w:rtl/>
        </w:rPr>
        <w:t>ان</w:t>
      </w:r>
      <w:r w:rsidRPr="00211AAA">
        <w:rPr>
          <w:rtl/>
        </w:rPr>
        <w:t xml:space="preserve"> نامه/ رساله، امضا شده توسط اسات</w:t>
      </w:r>
      <w:r w:rsidRPr="00211AAA">
        <w:rPr>
          <w:rFonts w:hint="cs"/>
          <w:rtl/>
        </w:rPr>
        <w:t>ی</w:t>
      </w:r>
      <w:r w:rsidRPr="00211AAA">
        <w:rPr>
          <w:rFonts w:hint="eastAsia"/>
          <w:rtl/>
        </w:rPr>
        <w:t>د</w:t>
      </w:r>
      <w:r w:rsidRPr="00211AAA">
        <w:rPr>
          <w:rtl/>
        </w:rPr>
        <w:t xml:space="preserve"> در جلسه دفاع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یی</w:t>
      </w:r>
      <w:r w:rsidRPr="00211AAA">
        <w:rPr>
          <w:rFonts w:hint="eastAsia"/>
          <w:rtl/>
        </w:rPr>
        <w:t>د</w:t>
      </w:r>
      <w:r w:rsidRPr="00211AAA">
        <w:rPr>
          <w:rtl/>
        </w:rPr>
        <w:t>.</w:t>
      </w:r>
    </w:p>
    <w:p w14:paraId="2355E6C3" w14:textId="553EF11A" w:rsidR="00211AAA" w:rsidRPr="00211AAA" w:rsidRDefault="00211AAA" w:rsidP="00B847A3">
      <w:pPr>
        <w:pStyle w:val="ac"/>
        <w:rPr>
          <w:rtl/>
        </w:rPr>
      </w:pPr>
      <w:r w:rsidRPr="00211AAA">
        <w:rPr>
          <w:rFonts w:hint="eastAsia"/>
          <w:rtl/>
        </w:rPr>
        <w:t>شما</w:t>
      </w:r>
      <w:r w:rsidRPr="00211AAA">
        <w:rPr>
          <w:rtl/>
        </w:rPr>
        <w:t xml:space="preserve"> م</w:t>
      </w:r>
      <w:r w:rsidRPr="00211AAA">
        <w:rPr>
          <w:rFonts w:hint="cs"/>
          <w:rtl/>
        </w:rPr>
        <w:t>ی</w:t>
      </w:r>
      <w:r w:rsidR="00983708">
        <w:rPr>
          <w:rFonts w:hint="cs"/>
          <w:rtl/>
        </w:rPr>
        <w:t>‌</w:t>
      </w:r>
      <w:r w:rsidRPr="00211AAA">
        <w:rPr>
          <w:rFonts w:hint="eastAsia"/>
          <w:rtl/>
        </w:rPr>
        <w:t>توان</w:t>
      </w:r>
      <w:r w:rsidRPr="00211AAA">
        <w:rPr>
          <w:rFonts w:hint="cs"/>
          <w:rtl/>
        </w:rPr>
        <w:t>ی</w:t>
      </w:r>
      <w:r w:rsidRPr="00211AAA">
        <w:rPr>
          <w:rFonts w:hint="eastAsia"/>
          <w:rtl/>
        </w:rPr>
        <w:t>د</w:t>
      </w:r>
      <w:r w:rsidRPr="00211AAA">
        <w:rPr>
          <w:rtl/>
        </w:rPr>
        <w:t xml:space="preserve"> کاربرگ گواه</w:t>
      </w:r>
      <w:r w:rsidRPr="00211AAA">
        <w:rPr>
          <w:rFonts w:hint="cs"/>
          <w:rtl/>
        </w:rPr>
        <w:t>ی</w:t>
      </w:r>
      <w:r w:rsidRPr="00211AAA">
        <w:rPr>
          <w:rtl/>
        </w:rPr>
        <w:t xml:space="preserve"> دفاع خود را از کارشناس دانشکده در</w:t>
      </w:r>
      <w:r w:rsidRPr="00211AAA">
        <w:rPr>
          <w:rFonts w:hint="cs"/>
          <w:rtl/>
        </w:rPr>
        <w:t>ی</w:t>
      </w:r>
      <w:r w:rsidRPr="00211AAA">
        <w:rPr>
          <w:rFonts w:hint="eastAsia"/>
          <w:rtl/>
        </w:rPr>
        <w:t>افت</w:t>
      </w:r>
      <w:r w:rsidRPr="00211AAA">
        <w:rPr>
          <w:rtl/>
        </w:rPr>
        <w:t xml:space="preserve"> نما</w:t>
      </w:r>
      <w:r w:rsidRPr="00211AAA">
        <w:rPr>
          <w:rFonts w:hint="cs"/>
          <w:rtl/>
        </w:rPr>
        <w:t>یی</w:t>
      </w:r>
      <w:r w:rsidRPr="00211AAA">
        <w:rPr>
          <w:rFonts w:hint="eastAsia"/>
          <w:rtl/>
        </w:rPr>
        <w:t>د</w:t>
      </w:r>
      <w:r w:rsidRPr="00211AAA">
        <w:rPr>
          <w:rtl/>
        </w:rPr>
        <w:t>.</w:t>
      </w:r>
    </w:p>
    <w:p w14:paraId="73591260" w14:textId="79BF14E3" w:rsidR="0047146E" w:rsidRDefault="00211AAA" w:rsidP="00B847A3">
      <w:pPr>
        <w:pStyle w:val="ac"/>
        <w:rPr>
          <w:b/>
          <w:bCs/>
          <w:sz w:val="32"/>
          <w:szCs w:val="32"/>
          <w:rtl/>
        </w:rPr>
      </w:pPr>
      <w:r w:rsidRPr="00211AAA">
        <w:rPr>
          <w:rFonts w:hint="eastAsia"/>
          <w:rtl/>
        </w:rPr>
        <w:t>لازم</w:t>
      </w:r>
      <w:r w:rsidRPr="00211AAA">
        <w:rPr>
          <w:rtl/>
        </w:rPr>
        <w:t xml:space="preserve"> به ذکر است؛ دانشجو</w:t>
      </w:r>
      <w:r w:rsidRPr="00211AAA">
        <w:rPr>
          <w:rFonts w:hint="cs"/>
          <w:rtl/>
        </w:rPr>
        <w:t>ی</w:t>
      </w:r>
      <w:r w:rsidRPr="00211AAA">
        <w:rPr>
          <w:rFonts w:hint="eastAsia"/>
          <w:rtl/>
        </w:rPr>
        <w:t>ان</w:t>
      </w:r>
      <w:r w:rsidRPr="00211AAA">
        <w:rPr>
          <w:rFonts w:hint="cs"/>
          <w:rtl/>
        </w:rPr>
        <w:t>ی</w:t>
      </w:r>
      <w:r w:rsidRPr="00211AAA">
        <w:rPr>
          <w:rtl/>
        </w:rPr>
        <w:t xml:space="preserve"> که قبل از پا</w:t>
      </w:r>
      <w:r w:rsidRPr="00211AAA">
        <w:rPr>
          <w:rFonts w:hint="cs"/>
          <w:rtl/>
        </w:rPr>
        <w:t>ی</w:t>
      </w:r>
      <w:r w:rsidRPr="00211AAA">
        <w:rPr>
          <w:rFonts w:hint="eastAsia"/>
          <w:rtl/>
        </w:rPr>
        <w:t>ان</w:t>
      </w:r>
      <w:r w:rsidRPr="00211AAA">
        <w:rPr>
          <w:rtl/>
        </w:rPr>
        <w:t xml:space="preserve"> سال 98 از پا</w:t>
      </w:r>
      <w:r w:rsidRPr="00211AAA">
        <w:rPr>
          <w:rFonts w:hint="cs"/>
          <w:rtl/>
        </w:rPr>
        <w:t>ی</w:t>
      </w:r>
      <w:r w:rsidRPr="00211AAA">
        <w:rPr>
          <w:rFonts w:hint="eastAsia"/>
          <w:rtl/>
        </w:rPr>
        <w:t>ان</w:t>
      </w:r>
      <w:r w:rsidRPr="00211AAA">
        <w:rPr>
          <w:rtl/>
        </w:rPr>
        <w:t xml:space="preserve"> نامه/ رساله خود دفاع نمود</w:t>
      </w:r>
      <w:r w:rsidR="00983708">
        <w:rPr>
          <w:rFonts w:hint="cs"/>
          <w:rtl/>
        </w:rPr>
        <w:t>ه ا</w:t>
      </w:r>
      <w:r w:rsidRPr="00211AAA">
        <w:rPr>
          <w:rtl/>
        </w:rPr>
        <w:t>ند، م</w:t>
      </w:r>
      <w:r w:rsidRPr="00211AAA">
        <w:rPr>
          <w:rFonts w:hint="cs"/>
          <w:rtl/>
        </w:rPr>
        <w:t>ی</w:t>
      </w:r>
      <w:r>
        <w:rPr>
          <w:rFonts w:hint="cs"/>
          <w:rtl/>
        </w:rPr>
        <w:t>‌</w:t>
      </w:r>
      <w:r w:rsidRPr="00211AAA">
        <w:rPr>
          <w:rFonts w:hint="eastAsia"/>
          <w:rtl/>
        </w:rPr>
        <w:t>توانند</w:t>
      </w:r>
      <w:r w:rsidRPr="00211AAA">
        <w:rPr>
          <w:rtl/>
        </w:rPr>
        <w:t xml:space="preserve"> تصو</w:t>
      </w:r>
      <w:r w:rsidRPr="00211AAA">
        <w:rPr>
          <w:rFonts w:hint="cs"/>
          <w:rtl/>
        </w:rPr>
        <w:t>ی</w:t>
      </w:r>
      <w:r w:rsidRPr="00211AAA">
        <w:rPr>
          <w:rFonts w:hint="eastAsia"/>
          <w:rtl/>
        </w:rPr>
        <w:t>ر</w:t>
      </w:r>
      <w:r w:rsidRPr="00211AAA">
        <w:rPr>
          <w:rtl/>
        </w:rPr>
        <w:t xml:space="preserve"> صورتجلسه دفاع خود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w:t>
      </w:r>
      <w:r w:rsidRPr="00211AAA">
        <w:rPr>
          <w:rFonts w:hint="eastAsia"/>
          <w:rtl/>
        </w:rPr>
        <w:t>ند</w:t>
      </w:r>
      <w:r w:rsidRPr="00211AAA">
        <w:rPr>
          <w:rtl/>
        </w:rPr>
        <w:t>.</w:t>
      </w:r>
      <w:r w:rsidR="0047146E">
        <w:rPr>
          <w:b/>
          <w:bCs/>
          <w:sz w:val="32"/>
          <w:szCs w:val="32"/>
          <w:rtl/>
        </w:rPr>
        <w:br w:type="page"/>
      </w:r>
    </w:p>
    <w:p w14:paraId="191D7B7E" w14:textId="76D8BECD" w:rsidR="00431889" w:rsidRPr="00982738" w:rsidRDefault="00867AA8" w:rsidP="00431889">
      <w:pPr>
        <w:pStyle w:val="Footer"/>
        <w:ind w:left="282" w:hanging="142"/>
        <w:rPr>
          <w:rStyle w:val="PlaceholderText"/>
          <w:rFonts w:ascii="IranNastaliq" w:hAnsi="IranNastaliq" w:cs="IranNastaliq"/>
          <w:color w:val="auto"/>
          <w:kern w:val="32"/>
          <w:sz w:val="56"/>
          <w:szCs w:val="56"/>
          <w:rtl/>
          <w:lang w:bidi="ar-BH"/>
        </w:rPr>
      </w:pPr>
      <w:r w:rsidRPr="00982738">
        <w:rPr>
          <w:rFonts w:ascii="IranNastaliq" w:hAnsi="IranNastaliq" w:cs="IranNastaliq"/>
          <w:sz w:val="56"/>
          <w:szCs w:val="56"/>
          <w:rtl/>
          <w:lang w:bidi="ar-BH"/>
        </w:rPr>
        <w:t xml:space="preserve">تقدیم </w:t>
      </w:r>
      <w:r w:rsidR="0021297F" w:rsidRPr="00982738">
        <w:rPr>
          <w:rStyle w:val="PlaceholderText"/>
          <w:rFonts w:ascii="IranNastaliq" w:hAnsi="IranNastaliq" w:cs="IranNastaliq"/>
          <w:color w:val="auto"/>
          <w:sz w:val="56"/>
          <w:szCs w:val="56"/>
          <w:rtl/>
          <w:lang w:bidi="ar-BH"/>
        </w:rPr>
        <w:t>به فرزندانم</w:t>
      </w:r>
    </w:p>
    <w:p w14:paraId="74BCC54D" w14:textId="77777777" w:rsidR="00431889" w:rsidRPr="00982738" w:rsidRDefault="00431889" w:rsidP="00982738">
      <w:pPr>
        <w:spacing w:line="276" w:lineRule="auto"/>
        <w:ind w:left="139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محمدمهدی</w:t>
      </w:r>
    </w:p>
    <w:p w14:paraId="00C7C002" w14:textId="77777777" w:rsidR="00431889" w:rsidRPr="00982738" w:rsidRDefault="00431889" w:rsidP="00982738">
      <w:pPr>
        <w:spacing w:line="276" w:lineRule="auto"/>
        <w:ind w:left="184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امیرحسین</w:t>
      </w:r>
    </w:p>
    <w:p w14:paraId="7DC8B6A9" w14:textId="77777777" w:rsidR="00431889" w:rsidRPr="00431889" w:rsidRDefault="00431889" w:rsidP="00982738">
      <w:pPr>
        <w:spacing w:line="276" w:lineRule="auto"/>
        <w:ind w:left="247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و امیرعباس</w:t>
      </w:r>
    </w:p>
    <w:p w14:paraId="3C5E1600" w14:textId="1B474B03" w:rsidR="00867AA8" w:rsidRPr="00982738" w:rsidRDefault="0021297F" w:rsidP="00982738">
      <w:pPr>
        <w:spacing w:line="276" w:lineRule="auto"/>
        <w:jc w:val="center"/>
        <w:rPr>
          <w:rStyle w:val="PlaceholderText"/>
          <w:rFonts w:ascii="IranNastaliq" w:hAnsi="IranNastaliq" w:cs="IranNastaliq"/>
          <w:color w:val="auto"/>
          <w:sz w:val="56"/>
          <w:szCs w:val="56"/>
          <w:rtl/>
          <w:lang w:bidi="fa-IR"/>
        </w:rPr>
      </w:pPr>
      <w:r w:rsidRPr="00982738">
        <w:rPr>
          <w:rStyle w:val="PlaceholderText"/>
          <w:rFonts w:ascii="IranNastaliq" w:hAnsi="IranNastaliq" w:cs="IranNastaliq"/>
          <w:color w:val="auto"/>
          <w:sz w:val="56"/>
          <w:szCs w:val="56"/>
          <w:rtl/>
          <w:lang w:bidi="ar-BH"/>
        </w:rPr>
        <w:t xml:space="preserve">که </w:t>
      </w:r>
      <w:r w:rsidR="00431889" w:rsidRPr="00982738">
        <w:rPr>
          <w:rStyle w:val="PlaceholderText"/>
          <w:rFonts w:ascii="IranNastaliq" w:hAnsi="IranNastaliq" w:cs="IranNastaliq"/>
          <w:color w:val="auto"/>
          <w:sz w:val="56"/>
          <w:szCs w:val="56"/>
          <w:rtl/>
          <w:lang w:bidi="ar-BH"/>
        </w:rPr>
        <w:t xml:space="preserve">بیشترین صبوری را در طول انجام این پژوهش </w:t>
      </w:r>
      <w:r w:rsidR="00982738" w:rsidRPr="00982738">
        <w:rPr>
          <w:rStyle w:val="PlaceholderText"/>
          <w:rFonts w:ascii="IranNastaliq" w:hAnsi="IranNastaliq" w:cs="IranNastaliq" w:hint="cs"/>
          <w:color w:val="auto"/>
          <w:sz w:val="56"/>
          <w:szCs w:val="56"/>
          <w:rtl/>
          <w:lang w:bidi="ar-BH"/>
        </w:rPr>
        <w:t xml:space="preserve">با من </w:t>
      </w:r>
      <w:r w:rsidR="00431889" w:rsidRPr="00982738">
        <w:rPr>
          <w:rStyle w:val="PlaceholderText"/>
          <w:rFonts w:ascii="IranNastaliq" w:hAnsi="IranNastaliq" w:cs="IranNastaliq"/>
          <w:color w:val="auto"/>
          <w:sz w:val="56"/>
          <w:szCs w:val="56"/>
          <w:rtl/>
          <w:lang w:bidi="ar-BH"/>
        </w:rPr>
        <w:t>داشتند و هر قدم را به امید آینده‌ای روشن برای آنها برمیدا</w:t>
      </w:r>
      <w:r w:rsidR="00431889" w:rsidRPr="00982738">
        <w:rPr>
          <w:rStyle w:val="PlaceholderText"/>
          <w:rFonts w:ascii="IranNastaliq" w:hAnsi="IranNastaliq" w:cs="IranNastaliq" w:hint="cs"/>
          <w:color w:val="auto"/>
          <w:sz w:val="56"/>
          <w:szCs w:val="56"/>
          <w:rtl/>
          <w:lang w:bidi="fa-IR"/>
        </w:rPr>
        <w:t>رم.</w:t>
      </w:r>
    </w:p>
    <w:p w14:paraId="15C7F757" w14:textId="77777777" w:rsidR="00431889" w:rsidRPr="00431889" w:rsidRDefault="00431889" w:rsidP="00431889">
      <w:pPr>
        <w:spacing w:line="276" w:lineRule="auto"/>
        <w:jc w:val="both"/>
        <w:rPr>
          <w:rFonts w:ascii="IranNastaliq" w:hAnsi="IranNastaliq" w:cs="IranNastaliq"/>
          <w:sz w:val="56"/>
          <w:szCs w:val="56"/>
          <w:rtl/>
          <w:lang w:bidi="fa-IR"/>
        </w:rPr>
      </w:pPr>
    </w:p>
    <w:p w14:paraId="007ED0F3" w14:textId="621EF6B5" w:rsidR="00EE6AB7" w:rsidRPr="00982738" w:rsidRDefault="00982738" w:rsidP="00EE6AB7">
      <w:pPr>
        <w:rPr>
          <w:rFonts w:ascii="IranNastaliq" w:hAnsi="IranNastaliq" w:cs="IranNastaliq"/>
          <w:sz w:val="56"/>
          <w:szCs w:val="56"/>
          <w:rtl/>
          <w:lang w:bidi="ar-BH"/>
        </w:rPr>
      </w:pPr>
      <w:r>
        <w:rPr>
          <w:rFonts w:ascii="IranNastaliq" w:hAnsi="IranNastaliq" w:cs="IranNastaliq" w:hint="cs"/>
          <w:sz w:val="56"/>
          <w:szCs w:val="56"/>
          <w:rtl/>
          <w:lang w:bidi="ar-BH"/>
        </w:rPr>
        <w:t xml:space="preserve">و این پژوهش را </w:t>
      </w:r>
      <w:r w:rsidRPr="00982738">
        <w:rPr>
          <w:rFonts w:ascii="IranNastaliq" w:hAnsi="IranNastaliq" w:cs="IranNastaliq"/>
          <w:sz w:val="56"/>
          <w:szCs w:val="56"/>
          <w:rtl/>
          <w:lang w:bidi="ar-BH"/>
        </w:rPr>
        <w:t xml:space="preserve"> تقدیم </w:t>
      </w:r>
      <w:r>
        <w:rPr>
          <w:rFonts w:ascii="IranNastaliq" w:hAnsi="IranNastaliq" w:cs="IranNastaliq" w:hint="cs"/>
          <w:sz w:val="56"/>
          <w:szCs w:val="56"/>
          <w:rtl/>
          <w:lang w:bidi="ar-BH"/>
        </w:rPr>
        <w:t xml:space="preserve">می‌کنم </w:t>
      </w:r>
      <w:r w:rsidRPr="00982738">
        <w:rPr>
          <w:rFonts w:ascii="IranNastaliq" w:hAnsi="IranNastaliq" w:cs="IranNastaliq"/>
          <w:sz w:val="56"/>
          <w:szCs w:val="56"/>
          <w:rtl/>
          <w:lang w:bidi="ar-BH"/>
        </w:rPr>
        <w:t xml:space="preserve">به تمام مدیران مدارس این سرزمین که بدون شک یکی از سخت‌ترین و حساس‌ترین مسئولیت‌ها، تربیت نسل آینده </w:t>
      </w:r>
      <w:r>
        <w:rPr>
          <w:rFonts w:ascii="IranNastaliq" w:hAnsi="IranNastaliq" w:cs="IranNastaliq" w:hint="cs"/>
          <w:sz w:val="56"/>
          <w:szCs w:val="56"/>
          <w:rtl/>
          <w:lang w:bidi="ar-BH"/>
        </w:rPr>
        <w:t xml:space="preserve">، </w:t>
      </w:r>
      <w:r w:rsidRPr="00982738">
        <w:rPr>
          <w:rFonts w:ascii="IranNastaliq" w:hAnsi="IranNastaliq" w:cs="IranNastaliq"/>
          <w:sz w:val="56"/>
          <w:szCs w:val="56"/>
          <w:rtl/>
          <w:lang w:bidi="ar-BH"/>
        </w:rPr>
        <w:t>بر عهده‌ی ایشان است.</w:t>
      </w:r>
    </w:p>
    <w:p w14:paraId="1C22B0AE" w14:textId="77777777" w:rsidR="00EE6AB7" w:rsidRPr="002102BB" w:rsidRDefault="00EE6AB7" w:rsidP="00EE6AB7">
      <w:pPr>
        <w:rPr>
          <w:rFonts w:cs="B Zar"/>
          <w:rtl/>
          <w:lang w:bidi="ar-BH"/>
        </w:rPr>
      </w:pPr>
    </w:p>
    <w:p w14:paraId="79E0B1BD" w14:textId="77777777" w:rsidR="00EE6AB7" w:rsidRPr="002102BB" w:rsidRDefault="00EE6AB7" w:rsidP="00EE6AB7">
      <w:pPr>
        <w:rPr>
          <w:rFonts w:cs="B Zar"/>
          <w:rtl/>
          <w:lang w:bidi="ar-BH"/>
        </w:rPr>
      </w:pPr>
    </w:p>
    <w:p w14:paraId="3C0FA3A6" w14:textId="77777777" w:rsidR="00EE6AB7" w:rsidRPr="002102BB" w:rsidRDefault="00EE6AB7" w:rsidP="00EE6AB7">
      <w:pPr>
        <w:rPr>
          <w:rFonts w:cs="B Zar"/>
          <w:rtl/>
          <w:lang w:bidi="ar-BH"/>
        </w:rPr>
      </w:pPr>
    </w:p>
    <w:p w14:paraId="3F05DC77" w14:textId="77777777" w:rsidR="00EE6AB7" w:rsidRPr="002102BB" w:rsidRDefault="00EE6AB7" w:rsidP="00EE6AB7">
      <w:pPr>
        <w:rPr>
          <w:rFonts w:cs="B Zar"/>
          <w:rtl/>
          <w:lang w:bidi="ar-BH"/>
        </w:rPr>
      </w:pPr>
    </w:p>
    <w:p w14:paraId="5EE78DCE" w14:textId="77777777" w:rsidR="00EE6AB7" w:rsidRPr="002102BB" w:rsidRDefault="00EE6AB7" w:rsidP="00EE6AB7">
      <w:pPr>
        <w:rPr>
          <w:rFonts w:cs="B Zar"/>
          <w:rtl/>
          <w:lang w:bidi="ar-BH"/>
        </w:rPr>
      </w:pPr>
    </w:p>
    <w:p w14:paraId="74380A19" w14:textId="77777777" w:rsidR="00EE6AB7" w:rsidRPr="002102BB" w:rsidRDefault="00EE6AB7" w:rsidP="00EE6AB7">
      <w:pPr>
        <w:rPr>
          <w:rFonts w:cs="B Zar"/>
          <w:rtl/>
          <w:lang w:bidi="ar-BH"/>
        </w:rPr>
      </w:pPr>
    </w:p>
    <w:p w14:paraId="24E8615C" w14:textId="77777777" w:rsidR="00EE6AB7" w:rsidRPr="002102BB" w:rsidRDefault="00EE6AB7" w:rsidP="00EE6AB7">
      <w:pPr>
        <w:rPr>
          <w:rFonts w:cs="B Zar"/>
          <w:rtl/>
          <w:lang w:bidi="ar-BH"/>
        </w:rPr>
      </w:pPr>
    </w:p>
    <w:p w14:paraId="01EBDF11" w14:textId="77777777" w:rsidR="00EE6AB7" w:rsidRPr="002102BB" w:rsidRDefault="00EE6AB7" w:rsidP="00EE6AB7">
      <w:pPr>
        <w:rPr>
          <w:rFonts w:cs="B Zar"/>
          <w:rtl/>
          <w:lang w:bidi="ar-BH"/>
        </w:rPr>
      </w:pPr>
    </w:p>
    <w:p w14:paraId="2B6F1863" w14:textId="06872960"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پیش از </w:t>
      </w:r>
      <w:proofErr w:type="spellStart"/>
      <w:r>
        <w:rPr>
          <w:rFonts w:ascii="IranNastaliq" w:hAnsi="IranNastaliq" w:cs="IranNastaliq" w:hint="cs"/>
          <w:sz w:val="48"/>
          <w:szCs w:val="48"/>
          <w:rtl/>
          <w:lang w:bidi="fa-IR"/>
        </w:rPr>
        <w:t>هرچیز</w:t>
      </w:r>
      <w:proofErr w:type="spellEnd"/>
      <w:r>
        <w:rPr>
          <w:rFonts w:ascii="IranNastaliq" w:hAnsi="IranNastaliq" w:cs="IranNastaliq" w:hint="cs"/>
          <w:sz w:val="48"/>
          <w:szCs w:val="48"/>
          <w:rtl/>
          <w:lang w:bidi="fa-IR"/>
        </w:rPr>
        <w:t xml:space="preserve"> </w:t>
      </w:r>
      <w:r w:rsidR="001A1A56" w:rsidRPr="00982738">
        <w:rPr>
          <w:rFonts w:ascii="IranNastaliq" w:hAnsi="IranNastaliq" w:cs="IranNastaliq" w:hint="cs"/>
          <w:sz w:val="48"/>
          <w:szCs w:val="48"/>
          <w:rtl/>
          <w:lang w:bidi="fa-IR"/>
        </w:rPr>
        <w:t>سپاس</w:t>
      </w:r>
      <w:r>
        <w:rPr>
          <w:rFonts w:ascii="IranNastaliq" w:hAnsi="IranNastaliq" w:cs="IranNastaliq" w:hint="cs"/>
          <w:sz w:val="48"/>
          <w:szCs w:val="48"/>
          <w:rtl/>
          <w:lang w:bidi="fa-IR"/>
        </w:rPr>
        <w:t xml:space="preserve"> </w:t>
      </w:r>
      <w:proofErr w:type="spellStart"/>
      <w:r>
        <w:rPr>
          <w:rFonts w:ascii="IranNastaliq" w:hAnsi="IranNastaliq" w:cs="IranNastaliq" w:hint="cs"/>
          <w:sz w:val="48"/>
          <w:szCs w:val="48"/>
          <w:rtl/>
          <w:lang w:bidi="fa-IR"/>
        </w:rPr>
        <w:t>می‌گویم</w:t>
      </w:r>
      <w:proofErr w:type="spellEnd"/>
      <w:r w:rsidR="001A1A56" w:rsidRPr="00982738">
        <w:rPr>
          <w:rFonts w:ascii="IranNastaliq" w:hAnsi="IranNastaliq" w:cs="IranNastaliq" w:hint="cs"/>
          <w:sz w:val="48"/>
          <w:szCs w:val="48"/>
          <w:rtl/>
          <w:lang w:bidi="fa-IR"/>
        </w:rPr>
        <w:t xml:space="preserve"> خداوند بزرگ </w:t>
      </w:r>
      <w:r>
        <w:rPr>
          <w:rFonts w:ascii="IranNastaliq" w:hAnsi="IranNastaliq" w:cs="IranNastaliq" w:hint="cs"/>
          <w:sz w:val="48"/>
          <w:szCs w:val="48"/>
          <w:rtl/>
          <w:lang w:bidi="fa-IR"/>
        </w:rPr>
        <w:t xml:space="preserve">را </w:t>
      </w:r>
      <w:r w:rsidR="001A1A56" w:rsidRPr="00982738">
        <w:rPr>
          <w:rFonts w:ascii="IranNastaliq" w:hAnsi="IranNastaliq" w:cs="IranNastaliq" w:hint="cs"/>
          <w:sz w:val="48"/>
          <w:szCs w:val="48"/>
          <w:rtl/>
          <w:lang w:bidi="fa-IR"/>
        </w:rPr>
        <w:t xml:space="preserve">که توفیق انجام این پژوهش را </w:t>
      </w:r>
      <w:r w:rsidR="00EA16ED" w:rsidRPr="00982738">
        <w:rPr>
          <w:rFonts w:ascii="IranNastaliq" w:hAnsi="IranNastaliq" w:cs="IranNastaliq" w:hint="cs"/>
          <w:sz w:val="48"/>
          <w:szCs w:val="48"/>
          <w:rtl/>
          <w:lang w:bidi="fa-IR"/>
        </w:rPr>
        <w:t xml:space="preserve">به من داد تا </w:t>
      </w:r>
      <w:r>
        <w:rPr>
          <w:rFonts w:ascii="IranNastaliq" w:hAnsi="IranNastaliq" w:cs="IranNastaliq" w:hint="cs"/>
          <w:sz w:val="48"/>
          <w:szCs w:val="48"/>
          <w:rtl/>
          <w:lang w:bidi="fa-IR"/>
        </w:rPr>
        <w:t xml:space="preserve"> افتخار این را داشته باشم که</w:t>
      </w:r>
      <w:r w:rsidR="00EA16ED" w:rsidRPr="00982738">
        <w:rPr>
          <w:rFonts w:ascii="IranNastaliq" w:hAnsi="IranNastaliq" w:cs="IranNastaliq" w:hint="cs"/>
          <w:sz w:val="48"/>
          <w:szCs w:val="48"/>
          <w:rtl/>
          <w:lang w:bidi="fa-IR"/>
        </w:rPr>
        <w:t xml:space="preserve"> گامی هرچند کوچک  در جهت بهبود وضعیت نظام آموزشی کشور عزیزمان برداشته باشم.</w:t>
      </w:r>
    </w:p>
    <w:p w14:paraId="549B0050" w14:textId="37851F64" w:rsidR="00EA16ED" w:rsidRPr="00982738" w:rsidRDefault="00EA16ED"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سپاسگزارم از استاد راهنمای  بزرگوارم </w:t>
      </w:r>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سرکار خانم دکتر فریبا </w:t>
      </w:r>
      <w:proofErr w:type="spellStart"/>
      <w:r w:rsidRPr="00982738">
        <w:rPr>
          <w:rFonts w:ascii="IranNastaliq" w:hAnsi="IranNastaliq" w:cs="IranNastaliq" w:hint="cs"/>
          <w:sz w:val="48"/>
          <w:szCs w:val="48"/>
          <w:rtl/>
          <w:lang w:bidi="fa-IR"/>
        </w:rPr>
        <w:t>عدلی</w:t>
      </w:r>
      <w:proofErr w:type="spellEnd"/>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 که </w:t>
      </w:r>
      <w:r w:rsidR="007A5E5F" w:rsidRPr="00982738">
        <w:rPr>
          <w:rFonts w:ascii="IranNastaliq" w:hAnsi="IranNastaliq" w:cs="IranNastaliq" w:hint="cs"/>
          <w:sz w:val="48"/>
          <w:szCs w:val="48"/>
          <w:rtl/>
          <w:lang w:bidi="fa-IR"/>
        </w:rPr>
        <w:t xml:space="preserve"> مهر </w:t>
      </w:r>
      <w:proofErr w:type="spellStart"/>
      <w:r w:rsidR="007A5E5F" w:rsidRPr="00982738">
        <w:rPr>
          <w:rFonts w:ascii="IranNastaliq" w:hAnsi="IranNastaliq" w:cs="IranNastaliq" w:hint="cs"/>
          <w:sz w:val="48"/>
          <w:szCs w:val="48"/>
          <w:rtl/>
          <w:lang w:bidi="fa-IR"/>
        </w:rPr>
        <w:t>بی‌دریغشان</w:t>
      </w:r>
      <w:proofErr w:type="spellEnd"/>
      <w:r w:rsidR="007A5E5F" w:rsidRPr="00982738">
        <w:rPr>
          <w:rFonts w:ascii="IranNastaliq" w:hAnsi="IranNastaliq" w:cs="IranNastaliq" w:hint="cs"/>
          <w:sz w:val="48"/>
          <w:szCs w:val="48"/>
          <w:rtl/>
          <w:lang w:bidi="fa-IR"/>
        </w:rPr>
        <w:t xml:space="preserve">  را نثار این شاگرد </w:t>
      </w:r>
      <w:proofErr w:type="spellStart"/>
      <w:r w:rsidR="007A5E5F" w:rsidRPr="00982738">
        <w:rPr>
          <w:rFonts w:ascii="IranNastaliq" w:hAnsi="IranNastaliq" w:cs="IranNastaliq" w:hint="cs"/>
          <w:sz w:val="48"/>
          <w:szCs w:val="48"/>
          <w:rtl/>
          <w:lang w:bidi="fa-IR"/>
        </w:rPr>
        <w:t>کوچکشان</w:t>
      </w:r>
      <w:proofErr w:type="spellEnd"/>
      <w:r w:rsidR="007A5E5F" w:rsidRPr="00982738">
        <w:rPr>
          <w:rFonts w:ascii="IranNastaliq" w:hAnsi="IranNastaliq" w:cs="IranNastaliq" w:hint="cs"/>
          <w:sz w:val="48"/>
          <w:szCs w:val="48"/>
          <w:rtl/>
          <w:lang w:bidi="fa-IR"/>
        </w:rPr>
        <w:t xml:space="preserve"> </w:t>
      </w:r>
      <w:r w:rsidR="00982738">
        <w:rPr>
          <w:rFonts w:ascii="IranNastaliq" w:hAnsi="IranNastaliq" w:cs="IranNastaliq" w:hint="cs"/>
          <w:sz w:val="48"/>
          <w:szCs w:val="48"/>
          <w:rtl/>
          <w:lang w:bidi="fa-IR"/>
        </w:rPr>
        <w:t>کردند</w:t>
      </w:r>
      <w:r w:rsidR="007A5E5F" w:rsidRPr="00982738">
        <w:rPr>
          <w:rFonts w:ascii="IranNastaliq" w:hAnsi="IranNastaliq" w:cs="IranNastaliq" w:hint="cs"/>
          <w:sz w:val="48"/>
          <w:szCs w:val="48"/>
          <w:rtl/>
          <w:lang w:bidi="fa-IR"/>
        </w:rPr>
        <w:t xml:space="preserve"> و </w:t>
      </w:r>
      <w:r w:rsidRPr="00982738">
        <w:rPr>
          <w:rFonts w:ascii="IranNastaliq" w:hAnsi="IranNastaliq" w:cs="IranNastaliq" w:hint="cs"/>
          <w:sz w:val="48"/>
          <w:szCs w:val="48"/>
          <w:rtl/>
          <w:lang w:bidi="fa-IR"/>
        </w:rPr>
        <w:t xml:space="preserve">با </w:t>
      </w:r>
      <w:proofErr w:type="spellStart"/>
      <w:r w:rsidRPr="00982738">
        <w:rPr>
          <w:rFonts w:ascii="IranNastaliq" w:hAnsi="IranNastaliq" w:cs="IranNastaliq" w:hint="cs"/>
          <w:sz w:val="48"/>
          <w:szCs w:val="48"/>
          <w:rtl/>
          <w:lang w:bidi="fa-IR"/>
        </w:rPr>
        <w:t>راهنمایی‌های</w:t>
      </w:r>
      <w:proofErr w:type="spellEnd"/>
      <w:r w:rsidRPr="00982738">
        <w:rPr>
          <w:rFonts w:ascii="IranNastaliq" w:hAnsi="IranNastaliq" w:cs="IranNastaliq" w:hint="cs"/>
          <w:sz w:val="48"/>
          <w:szCs w:val="48"/>
          <w:rtl/>
          <w:lang w:bidi="fa-IR"/>
        </w:rPr>
        <w:t xml:space="preserve"> دلسوزانه </w:t>
      </w:r>
      <w:r w:rsidR="007A5E5F" w:rsidRP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نه تنها همراه من در تمام مراحل نگارش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بودند ، بلکه از ایشان درس اخلاق و زندگی </w:t>
      </w:r>
      <w:proofErr w:type="spellStart"/>
      <w:r w:rsidRPr="00982738">
        <w:rPr>
          <w:rFonts w:ascii="IranNastaliq" w:hAnsi="IranNastaliq" w:cs="IranNastaliq" w:hint="cs"/>
          <w:sz w:val="48"/>
          <w:szCs w:val="48"/>
          <w:rtl/>
          <w:lang w:bidi="fa-IR"/>
        </w:rPr>
        <w:t>آموختم.</w:t>
      </w:r>
      <w:r w:rsidR="007A5E5F" w:rsidRPr="00982738">
        <w:rPr>
          <w:rFonts w:ascii="IranNastaliq" w:hAnsi="IranNastaliq" w:cs="IranNastaliq" w:hint="cs"/>
          <w:sz w:val="48"/>
          <w:szCs w:val="48"/>
          <w:rtl/>
          <w:lang w:bidi="fa-IR"/>
        </w:rPr>
        <w:t>بدون</w:t>
      </w:r>
      <w:proofErr w:type="spellEnd"/>
      <w:r w:rsidR="007A5E5F" w:rsidRPr="00982738">
        <w:rPr>
          <w:rFonts w:ascii="IranNastaliq" w:hAnsi="IranNastaliq" w:cs="IranNastaliq" w:hint="cs"/>
          <w:sz w:val="48"/>
          <w:szCs w:val="48"/>
          <w:rtl/>
          <w:lang w:bidi="fa-IR"/>
        </w:rPr>
        <w:t xml:space="preserve"> شک یکی از افتخارات من </w:t>
      </w:r>
      <w:r w:rsidR="00982738">
        <w:rPr>
          <w:rFonts w:ascii="IranNastaliq" w:hAnsi="IranNastaliq" w:cs="IranNastaliq" w:hint="cs"/>
          <w:sz w:val="48"/>
          <w:szCs w:val="48"/>
          <w:rtl/>
          <w:lang w:bidi="fa-IR"/>
        </w:rPr>
        <w:t xml:space="preserve">در زندگی، </w:t>
      </w:r>
      <w:r w:rsidR="007A5E5F" w:rsidRPr="00982738">
        <w:rPr>
          <w:rFonts w:ascii="IranNastaliq" w:hAnsi="IranNastaliq" w:cs="IranNastaliq" w:hint="cs"/>
          <w:sz w:val="48"/>
          <w:szCs w:val="48"/>
          <w:rtl/>
          <w:lang w:bidi="fa-IR"/>
        </w:rPr>
        <w:t>شاگردی کردن در محضر ایشان است</w:t>
      </w:r>
      <w:r w:rsidR="00982738">
        <w:rPr>
          <w:rFonts w:ascii="IranNastaliq" w:hAnsi="IranNastaliq" w:cs="IranNastaliq" w:hint="cs"/>
          <w:sz w:val="48"/>
          <w:szCs w:val="48"/>
          <w:rtl/>
          <w:lang w:bidi="fa-IR"/>
        </w:rPr>
        <w:t xml:space="preserve"> و از خداوند بزرگ برایشان سلامتی و موفقیت روزافزون آرزومندم.</w:t>
      </w:r>
    </w:p>
    <w:p w14:paraId="5EA04CEF" w14:textId="09837418"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سپاسگزارم </w:t>
      </w:r>
      <w:r w:rsidR="00EA16ED" w:rsidRPr="00982738">
        <w:rPr>
          <w:rFonts w:ascii="IranNastaliq" w:hAnsi="IranNastaliq" w:cs="IranNastaliq" w:hint="cs"/>
          <w:sz w:val="48"/>
          <w:szCs w:val="48"/>
          <w:rtl/>
          <w:lang w:bidi="fa-IR"/>
        </w:rPr>
        <w:t xml:space="preserve">از استاد مشاور عزیزم، سرکار خانم دکتر مهران، </w:t>
      </w:r>
      <w:proofErr w:type="spellStart"/>
      <w:r w:rsidR="00EA16ED" w:rsidRPr="00982738">
        <w:rPr>
          <w:rFonts w:ascii="IranNastaliq" w:hAnsi="IranNastaliq" w:cs="IranNastaliq" w:hint="cs"/>
          <w:sz w:val="48"/>
          <w:szCs w:val="48"/>
          <w:rtl/>
          <w:lang w:bidi="fa-IR"/>
        </w:rPr>
        <w:t>بی‌نهایت</w:t>
      </w:r>
      <w:proofErr w:type="spellEnd"/>
      <w:r w:rsidR="00EA16ED" w:rsidRPr="00982738">
        <w:rPr>
          <w:rFonts w:ascii="IranNastaliq" w:hAnsi="IranNastaliq" w:cs="IranNastaliq" w:hint="cs"/>
          <w:sz w:val="48"/>
          <w:szCs w:val="48"/>
          <w:rtl/>
          <w:lang w:bidi="fa-IR"/>
        </w:rPr>
        <w:t xml:space="preserve"> سپاسگزارم بخاطر وجود </w:t>
      </w:r>
      <w:proofErr w:type="spellStart"/>
      <w:r w:rsidR="00EA16ED" w:rsidRPr="00982738">
        <w:rPr>
          <w:rFonts w:ascii="IranNastaliq" w:hAnsi="IranNastaliq" w:cs="IranNastaliq" w:hint="cs"/>
          <w:sz w:val="48"/>
          <w:szCs w:val="48"/>
          <w:rtl/>
          <w:lang w:bidi="fa-IR"/>
        </w:rPr>
        <w:t>پرمهرشان</w:t>
      </w:r>
      <w:proofErr w:type="spellEnd"/>
      <w:r w:rsidR="00EA16ED"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که شوق حرکت را در من بیدار </w:t>
      </w:r>
      <w:proofErr w:type="spellStart"/>
      <w:r w:rsidR="007A5E5F" w:rsidRPr="00982738">
        <w:rPr>
          <w:rFonts w:ascii="IranNastaliq" w:hAnsi="IranNastaliq" w:cs="IranNastaliq" w:hint="cs"/>
          <w:sz w:val="48"/>
          <w:szCs w:val="48"/>
          <w:rtl/>
          <w:lang w:bidi="fa-IR"/>
        </w:rPr>
        <w:t>می‌کرد</w:t>
      </w:r>
      <w:proofErr w:type="spellEnd"/>
      <w:r w:rsidR="007A5E5F" w:rsidRPr="00982738">
        <w:rPr>
          <w:rFonts w:ascii="IranNastaliq" w:hAnsi="IranNastaliq" w:cs="IranNastaliq" w:hint="cs"/>
          <w:sz w:val="48"/>
          <w:szCs w:val="48"/>
          <w:rtl/>
          <w:lang w:bidi="fa-IR"/>
        </w:rPr>
        <w:t xml:space="preserve"> و از </w:t>
      </w:r>
      <w:proofErr w:type="spellStart"/>
      <w:r w:rsidR="00EA16ED" w:rsidRPr="00982738">
        <w:rPr>
          <w:rFonts w:ascii="IranNastaliq" w:hAnsi="IranNastaliq" w:cs="IranNastaliq" w:hint="cs"/>
          <w:sz w:val="48"/>
          <w:szCs w:val="48"/>
          <w:rtl/>
          <w:lang w:bidi="fa-IR"/>
        </w:rPr>
        <w:t>راهنمایی‌ها</w:t>
      </w:r>
      <w:proofErr w:type="spellEnd"/>
      <w:r w:rsidR="00EA16ED" w:rsidRPr="00982738">
        <w:rPr>
          <w:rFonts w:ascii="IranNastaliq" w:hAnsi="IranNastaliq" w:cs="IranNastaliq" w:hint="cs"/>
          <w:sz w:val="48"/>
          <w:szCs w:val="48"/>
          <w:rtl/>
          <w:lang w:bidi="fa-IR"/>
        </w:rPr>
        <w:t xml:space="preserve"> و بیان نکات </w:t>
      </w:r>
      <w:proofErr w:type="spellStart"/>
      <w:r w:rsidR="00EA16ED" w:rsidRPr="00982738">
        <w:rPr>
          <w:rFonts w:ascii="IranNastaliq" w:hAnsi="IranNastaliq" w:cs="IranNastaliq" w:hint="cs"/>
          <w:sz w:val="48"/>
          <w:szCs w:val="48"/>
          <w:rtl/>
          <w:lang w:bidi="fa-IR"/>
        </w:rPr>
        <w:t>ارزشمند</w:t>
      </w:r>
      <w:r w:rsidR="007A5E5F" w:rsidRPr="00982738">
        <w:rPr>
          <w:rFonts w:ascii="IranNastaliq" w:hAnsi="IranNastaliq" w:cs="IranNastaliq" w:hint="cs"/>
          <w:sz w:val="48"/>
          <w:szCs w:val="48"/>
          <w:rtl/>
          <w:lang w:bidi="fa-IR"/>
        </w:rPr>
        <w:t>شان</w:t>
      </w:r>
      <w:proofErr w:type="spellEnd"/>
      <w:r w:rsidR="007A5E5F" w:rsidRPr="00982738">
        <w:rPr>
          <w:rFonts w:ascii="IranNastaliq" w:hAnsi="IranNastaliq" w:cs="IranNastaliq" w:hint="cs"/>
          <w:sz w:val="48"/>
          <w:szCs w:val="48"/>
          <w:rtl/>
          <w:lang w:bidi="fa-IR"/>
        </w:rPr>
        <w:t xml:space="preserve"> </w:t>
      </w:r>
      <w:proofErr w:type="spellStart"/>
      <w:r w:rsidR="007A5E5F" w:rsidRPr="00982738">
        <w:rPr>
          <w:rFonts w:ascii="IranNastaliq" w:hAnsi="IranNastaliq" w:cs="IranNastaliq" w:hint="cs"/>
          <w:sz w:val="48"/>
          <w:szCs w:val="48"/>
          <w:rtl/>
          <w:lang w:bidi="fa-IR"/>
        </w:rPr>
        <w:t>بهره‌ی</w:t>
      </w:r>
      <w:proofErr w:type="spellEnd"/>
      <w:r w:rsidR="007A5E5F" w:rsidRPr="00982738">
        <w:rPr>
          <w:rFonts w:ascii="IranNastaliq" w:hAnsi="IranNastaliq" w:cs="IranNastaliq" w:hint="cs"/>
          <w:sz w:val="48"/>
          <w:szCs w:val="48"/>
          <w:rtl/>
          <w:lang w:bidi="fa-IR"/>
        </w:rPr>
        <w:t xml:space="preserve"> فراوان بردم.</w:t>
      </w:r>
      <w:r w:rsidR="00EA16ED" w:rsidRPr="00982738">
        <w:rPr>
          <w:rFonts w:ascii="IranNastaliq" w:hAnsi="IranNastaliq" w:cs="IranNastaliq" w:hint="cs"/>
          <w:sz w:val="48"/>
          <w:szCs w:val="48"/>
          <w:rtl/>
          <w:lang w:bidi="fa-IR"/>
        </w:rPr>
        <w:t xml:space="preserve"> </w:t>
      </w:r>
    </w:p>
    <w:p w14:paraId="07AF32B6" w14:textId="68C41602" w:rsidR="00431889"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ar-BH"/>
        </w:rPr>
        <w:t>س</w:t>
      </w:r>
      <w:r w:rsidR="00814E2B" w:rsidRPr="00982738">
        <w:rPr>
          <w:rFonts w:ascii="IranNastaliq" w:hAnsi="IranNastaliq" w:cs="IranNastaliq"/>
          <w:sz w:val="48"/>
          <w:szCs w:val="48"/>
          <w:rtl/>
          <w:lang w:bidi="ar-BH"/>
        </w:rPr>
        <w:t>پاسگزار</w:t>
      </w:r>
      <w:r w:rsidR="00431889" w:rsidRPr="00982738">
        <w:rPr>
          <w:rFonts w:ascii="IranNastaliq" w:hAnsi="IranNastaliq" w:cs="IranNastaliq"/>
          <w:sz w:val="48"/>
          <w:szCs w:val="48"/>
          <w:rtl/>
          <w:lang w:bidi="fa-IR"/>
        </w:rPr>
        <w:t>م از پدر</w:t>
      </w:r>
      <w:r w:rsidRPr="00982738">
        <w:rPr>
          <w:rFonts w:ascii="IranNastaliq" w:hAnsi="IranNastaliq" w:cs="IranNastaliq" w:hint="cs"/>
          <w:sz w:val="48"/>
          <w:szCs w:val="48"/>
          <w:rtl/>
          <w:lang w:bidi="fa-IR"/>
        </w:rPr>
        <w:t xml:space="preserve">  </w:t>
      </w:r>
      <w:proofErr w:type="spellStart"/>
      <w:r w:rsidRPr="00982738">
        <w:rPr>
          <w:rFonts w:ascii="IranNastaliq" w:hAnsi="IranNastaliq" w:cs="IranNastaliq" w:hint="cs"/>
          <w:sz w:val="48"/>
          <w:szCs w:val="48"/>
          <w:rtl/>
          <w:lang w:bidi="fa-IR"/>
        </w:rPr>
        <w:t>عزیز</w:t>
      </w:r>
      <w:r w:rsidR="00982738">
        <w:rPr>
          <w:rFonts w:ascii="IranNastaliq" w:hAnsi="IranNastaliq" w:cs="IranNastaliq" w:hint="cs"/>
          <w:sz w:val="48"/>
          <w:szCs w:val="48"/>
          <w:rtl/>
          <w:lang w:bidi="fa-IR"/>
        </w:rPr>
        <w:t>تر</w:t>
      </w:r>
      <w:proofErr w:type="spellEnd"/>
      <w:r w:rsidR="00982738">
        <w:rPr>
          <w:rFonts w:ascii="IranNastaliq" w:hAnsi="IranNastaliq" w:cs="IranNastaliq" w:hint="cs"/>
          <w:sz w:val="48"/>
          <w:szCs w:val="48"/>
          <w:rtl/>
          <w:lang w:bidi="fa-IR"/>
        </w:rPr>
        <w:t xml:space="preserve"> از جانم</w:t>
      </w:r>
      <w:r w:rsidRPr="00982738">
        <w:rPr>
          <w:rFonts w:ascii="IranNastaliq" w:hAnsi="IranNastaliq" w:cs="IranNastaliq" w:hint="cs"/>
          <w:sz w:val="48"/>
          <w:szCs w:val="48"/>
          <w:rtl/>
          <w:lang w:bidi="fa-IR"/>
        </w:rPr>
        <w:t xml:space="preserve"> که هرچه دارم همه  را مدیون ایشان هستم  و از </w:t>
      </w:r>
      <w:r w:rsidR="00431889" w:rsidRPr="00982738">
        <w:rPr>
          <w:rFonts w:ascii="IranNastaliq" w:hAnsi="IranNastaliq" w:cs="IranNastaliq"/>
          <w:sz w:val="48"/>
          <w:szCs w:val="48"/>
          <w:rtl/>
          <w:lang w:bidi="fa-IR"/>
        </w:rPr>
        <w:t xml:space="preserve"> مادر و خواهر</w:t>
      </w:r>
      <w:r w:rsidRPr="00982738">
        <w:rPr>
          <w:rFonts w:ascii="IranNastaliq" w:hAnsi="IranNastaliq" w:cs="IranNastaliq" w:hint="cs"/>
          <w:sz w:val="48"/>
          <w:szCs w:val="48"/>
          <w:rtl/>
          <w:lang w:bidi="fa-IR"/>
        </w:rPr>
        <w:t xml:space="preserve"> عزیزم بخاطر </w:t>
      </w:r>
      <w:proofErr w:type="spellStart"/>
      <w:r w:rsidRPr="00982738">
        <w:rPr>
          <w:rFonts w:ascii="IranNastaliq" w:hAnsi="IranNastaliq" w:cs="IranNastaliq" w:hint="cs"/>
          <w:sz w:val="48"/>
          <w:szCs w:val="48"/>
          <w:rtl/>
          <w:lang w:bidi="fa-IR"/>
        </w:rPr>
        <w:t>حمایت‌هایشان</w:t>
      </w:r>
      <w:proofErr w:type="spellEnd"/>
      <w:r w:rsidRPr="00982738">
        <w:rPr>
          <w:rFonts w:ascii="IranNastaliq" w:hAnsi="IranNastaliq" w:cs="IranNastaliq" w:hint="cs"/>
          <w:sz w:val="48"/>
          <w:szCs w:val="48"/>
          <w:rtl/>
          <w:lang w:bidi="fa-IR"/>
        </w:rPr>
        <w:t xml:space="preserve"> </w:t>
      </w:r>
      <w:r w:rsidR="00431889" w:rsidRPr="00982738">
        <w:rPr>
          <w:rFonts w:ascii="IranNastaliq" w:hAnsi="IranNastaliq" w:cs="IranNastaliq"/>
          <w:sz w:val="48"/>
          <w:szCs w:val="48"/>
          <w:rtl/>
          <w:lang w:bidi="fa-IR"/>
        </w:rPr>
        <w:t xml:space="preserve"> که اگر  نبود </w:t>
      </w:r>
      <w:proofErr w:type="spellStart"/>
      <w:r w:rsidR="00431889" w:rsidRPr="00982738">
        <w:rPr>
          <w:rFonts w:ascii="IranNastaliq" w:hAnsi="IranNastaliq" w:cs="IranNastaliq"/>
          <w:sz w:val="48"/>
          <w:szCs w:val="48"/>
          <w:rtl/>
          <w:lang w:bidi="fa-IR"/>
        </w:rPr>
        <w:t>نمی‌توانستم</w:t>
      </w:r>
      <w:proofErr w:type="spellEnd"/>
      <w:r w:rsidR="00431889" w:rsidRPr="00982738">
        <w:rPr>
          <w:rFonts w:ascii="IranNastaliq" w:hAnsi="IranNastaliq" w:cs="IranNastaliq"/>
          <w:sz w:val="48"/>
          <w:szCs w:val="48"/>
          <w:rtl/>
          <w:lang w:bidi="fa-IR"/>
        </w:rPr>
        <w:t xml:space="preserve"> این کار را به سرانجام بر</w:t>
      </w:r>
      <w:r w:rsidRPr="00982738">
        <w:rPr>
          <w:rFonts w:ascii="IranNastaliq" w:hAnsi="IranNastaliq" w:cs="IranNastaliq" w:hint="cs"/>
          <w:sz w:val="48"/>
          <w:szCs w:val="48"/>
          <w:rtl/>
          <w:lang w:bidi="fa-IR"/>
        </w:rPr>
        <w:t>سانم.</w:t>
      </w:r>
    </w:p>
    <w:p w14:paraId="63F1217E" w14:textId="07541A91" w:rsidR="00431889" w:rsidRPr="00982738" w:rsidRDefault="00431889" w:rsidP="00982738">
      <w:pPr>
        <w:jc w:val="both"/>
        <w:rPr>
          <w:rFonts w:ascii="IranNastaliq" w:hAnsi="IranNastaliq" w:cs="IranNastaliq"/>
          <w:sz w:val="48"/>
          <w:szCs w:val="48"/>
          <w:rtl/>
          <w:lang w:bidi="fa-IR"/>
        </w:rPr>
      </w:pPr>
      <w:r w:rsidRPr="00982738">
        <w:rPr>
          <w:rFonts w:ascii="IranNastaliq" w:hAnsi="IranNastaliq" w:cs="IranNastaliq"/>
          <w:sz w:val="48"/>
          <w:szCs w:val="48"/>
          <w:rtl/>
          <w:lang w:bidi="fa-IR"/>
        </w:rPr>
        <w:t>و سپاسگزارم از تمام مدیرانی</w:t>
      </w:r>
      <w:r w:rsidR="007A5E5F" w:rsidRPr="00982738">
        <w:rPr>
          <w:rFonts w:ascii="IranNastaliq" w:hAnsi="IranNastaliq" w:cs="IranNastaliq" w:hint="cs"/>
          <w:sz w:val="48"/>
          <w:szCs w:val="48"/>
          <w:rtl/>
          <w:lang w:bidi="fa-IR"/>
        </w:rPr>
        <w:t xml:space="preserve"> </w:t>
      </w:r>
      <w:r w:rsidRPr="00982738">
        <w:rPr>
          <w:rFonts w:ascii="IranNastaliq" w:hAnsi="IranNastaliq" w:cs="IranNastaliq"/>
          <w:sz w:val="48"/>
          <w:szCs w:val="48"/>
          <w:rtl/>
          <w:lang w:bidi="fa-IR"/>
        </w:rPr>
        <w:t xml:space="preserve">که در طول انجام این پژوهش، علیرغم وظایف بیشمار و زمان محدودی که داشتند، مرا همراهی </w:t>
      </w:r>
      <w:proofErr w:type="spellStart"/>
      <w:r w:rsidRPr="00982738">
        <w:rPr>
          <w:rFonts w:ascii="IranNastaliq" w:hAnsi="IranNastaliq" w:cs="IranNastaliq"/>
          <w:sz w:val="48"/>
          <w:szCs w:val="48"/>
          <w:rtl/>
          <w:lang w:bidi="fa-IR"/>
        </w:rPr>
        <w:t>کردند.</w:t>
      </w:r>
      <w:r w:rsidR="007A5E5F" w:rsidRPr="00982738">
        <w:rPr>
          <w:rFonts w:ascii="IranNastaliq" w:hAnsi="IranNastaliq" w:cs="IranNastaliq" w:hint="cs"/>
          <w:sz w:val="48"/>
          <w:szCs w:val="48"/>
          <w:rtl/>
          <w:lang w:bidi="fa-IR"/>
        </w:rPr>
        <w:t>و</w:t>
      </w:r>
      <w:proofErr w:type="spellEnd"/>
      <w:r w:rsidR="007A5E5F" w:rsidRPr="00982738">
        <w:rPr>
          <w:rFonts w:ascii="IranNastaliq" w:hAnsi="IranNastaliq" w:cs="IranNastaliq" w:hint="cs"/>
          <w:sz w:val="48"/>
          <w:szCs w:val="48"/>
          <w:rtl/>
          <w:lang w:bidi="fa-IR"/>
        </w:rPr>
        <w:t xml:space="preserve"> از اساتید بزرگوار </w:t>
      </w:r>
      <w:proofErr w:type="spellStart"/>
      <w:r w:rsidR="007A5E5F" w:rsidRPr="00982738">
        <w:rPr>
          <w:rFonts w:ascii="IranNastaliq" w:hAnsi="IranNastaliq" w:cs="IranNastaliq" w:hint="cs"/>
          <w:sz w:val="48"/>
          <w:szCs w:val="48"/>
          <w:rtl/>
          <w:lang w:bidi="fa-IR"/>
        </w:rPr>
        <w:t>شرکت‌کننده</w:t>
      </w:r>
      <w:proofErr w:type="spellEnd"/>
      <w:r w:rsidR="007A5E5F" w:rsidRPr="00982738">
        <w:rPr>
          <w:rFonts w:ascii="IranNastaliq" w:hAnsi="IranNastaliq" w:cs="IranNastaliq" w:hint="cs"/>
          <w:sz w:val="48"/>
          <w:szCs w:val="48"/>
          <w:rtl/>
          <w:lang w:bidi="fa-IR"/>
        </w:rPr>
        <w:t xml:space="preserve"> در این پژوهش، که بدون چشمداشت آنچه را که از دانش و تجربه داشتند در اختیار من قرار دادند.</w:t>
      </w:r>
    </w:p>
    <w:p w14:paraId="513A08CE" w14:textId="656CA897" w:rsidR="007A5E5F"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و از داوران محترم که قبول زحمت کردند و داوری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را برعهده گرفتند سپاسگزارم.</w:t>
      </w:r>
    </w:p>
    <w:p w14:paraId="13BABFE1" w14:textId="77777777" w:rsidR="00814E2B" w:rsidRPr="001A1A56" w:rsidRDefault="00814E2B" w:rsidP="00EE6AB7">
      <w:pPr>
        <w:rPr>
          <w:rFonts w:ascii="IranNastaliq" w:hAnsi="IranNastaliq" w:cs="IranNastaliq"/>
          <w:sz w:val="44"/>
          <w:szCs w:val="44"/>
          <w:rtl/>
          <w:lang w:bidi="ar-BH"/>
        </w:rPr>
      </w:pPr>
    </w:p>
    <w:p w14:paraId="6DECE534" w14:textId="740FBD6F" w:rsidR="00937D94" w:rsidRPr="002102BB" w:rsidRDefault="00937D94" w:rsidP="00B847A3">
      <w:pPr>
        <w:pStyle w:val="ac"/>
      </w:pPr>
    </w:p>
    <w:sdt>
      <w:sdtPr>
        <w:rPr>
          <w:rFonts w:hint="cs"/>
          <w:rtl/>
        </w:rPr>
        <w:alias w:val="1"/>
        <w:tag w:val="1"/>
        <w:id w:val="-1663928520"/>
        <w:lock w:val="sdtContentLocked"/>
        <w:placeholder>
          <w:docPart w:val="0695A7AA257746FB84727B1651AF46F0"/>
        </w:placeholder>
      </w:sdtPr>
      <w:sdtEndPr/>
      <w:sdtContent>
        <w:p w14:paraId="3421F0DB" w14:textId="77777777" w:rsidR="006508DB" w:rsidRPr="002102BB" w:rsidRDefault="006508DB" w:rsidP="00B847A3">
          <w:pPr>
            <w:pStyle w:val="ac"/>
            <w:rPr>
              <w:rtl/>
            </w:rPr>
          </w:pPr>
          <w:r w:rsidRPr="0052178B">
            <w:rPr>
              <w:rFonts w:hint="cs"/>
              <w:rtl/>
            </w:rPr>
            <w:t>چکیده</w:t>
          </w:r>
        </w:p>
      </w:sdtContent>
    </w:sdt>
    <w:p w14:paraId="4C4A07FD" w14:textId="0DE8B1D0" w:rsidR="00AD34D6" w:rsidRDefault="00B847A3" w:rsidP="00B847A3">
      <w:pPr>
        <w:pStyle w:val="ac"/>
        <w:rPr>
          <w:rtl/>
        </w:rPr>
      </w:pPr>
      <w:r>
        <w:rPr>
          <w:rFonts w:hint="cs"/>
          <w:rtl/>
        </w:rPr>
        <w:t xml:space="preserve">پژوهش حاضر با هدف شناسایی شایستگی‌های مدیران مدارس مقطع ابتدایی به‌مثابه طراح محیط کالبدی یادگیری انجام شد. </w:t>
      </w:r>
      <w:r w:rsidR="00A00501">
        <w:rPr>
          <w:rFonts w:hint="cs"/>
          <w:rtl/>
        </w:rPr>
        <w:t>رویکرد این پژوهش کیفی و با روش پدیدارشناسی</w:t>
      </w:r>
      <w:r w:rsidR="00A00501">
        <w:rPr>
          <w:rtl/>
        </w:rPr>
        <w:t xml:space="preserve"> است</w:t>
      </w:r>
      <w:r w:rsidR="00A00501">
        <w:rPr>
          <w:rFonts w:hint="cs"/>
          <w:rtl/>
        </w:rPr>
        <w:t xml:space="preserve">. </w:t>
      </w:r>
      <w:r>
        <w:rPr>
          <w:rFonts w:hint="cs"/>
          <w:rtl/>
        </w:rPr>
        <w:t>در این پژوهش با 23 نفر از مدیران مدارس دولتی مقطع ابتدایی شهر تهران و 10 نفر از متخصصین آموزش و پرورش و اعضای هیات علمی رشته‌ معماری که از طریق نمونه‌گیری هدفمند</w:t>
      </w:r>
      <w:r w:rsidR="00A00501">
        <w:rPr>
          <w:rFonts w:hint="cs"/>
          <w:rtl/>
        </w:rPr>
        <w:t xml:space="preserve"> و گلوله برفی انتخاب شدند مصاحبه نیمه‌ساختاریافته‌ی عمیق به عمل آمد. یافته‌های حاصل از پژوهش در 5 دسته‌ی اصلی شایستگی‌های دانش‌محور با 2 مقوله فرعی و 5 زیرمقوله، نگرشی</w:t>
      </w:r>
      <w:r w:rsidR="00A00501">
        <w:t xml:space="preserve"> </w:t>
      </w:r>
      <w:r w:rsidR="00A00501" w:rsidRPr="00A00501">
        <w:rPr>
          <w:rFonts w:hint="cs"/>
          <w:rtl/>
        </w:rPr>
        <w:t xml:space="preserve"> با 5 مقوله فرعی و 10 زیرمقوله</w:t>
      </w:r>
      <w:r w:rsidR="00A00501">
        <w:rPr>
          <w:rFonts w:hint="cs"/>
          <w:rtl/>
        </w:rPr>
        <w:t xml:space="preserve">، مهارتی با </w:t>
      </w:r>
      <w:r w:rsidR="00AA6060">
        <w:rPr>
          <w:rFonts w:hint="cs"/>
          <w:rtl/>
        </w:rPr>
        <w:t>6</w:t>
      </w:r>
      <w:r w:rsidR="00A00501">
        <w:rPr>
          <w:rFonts w:hint="cs"/>
          <w:rtl/>
        </w:rPr>
        <w:t xml:space="preserve"> مقوله فرعی و</w:t>
      </w:r>
      <w:r w:rsidR="00AA6060">
        <w:rPr>
          <w:rFonts w:hint="cs"/>
          <w:rtl/>
        </w:rPr>
        <w:t xml:space="preserve"> 15 زیرمقوله</w:t>
      </w:r>
      <w:r w:rsidR="00A00501">
        <w:rPr>
          <w:rFonts w:hint="cs"/>
          <w:rtl/>
        </w:rPr>
        <w:t>، انگیزشی</w:t>
      </w:r>
      <w:r w:rsidR="00AA6060">
        <w:rPr>
          <w:rFonts w:hint="cs"/>
          <w:rtl/>
        </w:rPr>
        <w:t xml:space="preserve"> با 2 مقوله فرعی </w:t>
      </w:r>
      <w:r w:rsidR="00A00501">
        <w:rPr>
          <w:rFonts w:hint="cs"/>
          <w:rtl/>
        </w:rPr>
        <w:t xml:space="preserve">و خصیصه‌های فردی </w:t>
      </w:r>
      <w:r w:rsidR="00AA6060">
        <w:rPr>
          <w:rFonts w:hint="cs"/>
          <w:rtl/>
        </w:rPr>
        <w:t xml:space="preserve">با 10 مقوله فرعی </w:t>
      </w:r>
      <w:r w:rsidR="00A00501">
        <w:rPr>
          <w:rFonts w:hint="cs"/>
          <w:rtl/>
        </w:rPr>
        <w:t>دسته‌بندی می‌شوند.</w:t>
      </w:r>
      <w:r w:rsidR="00AA6060">
        <w:rPr>
          <w:rFonts w:hint="cs"/>
          <w:rtl/>
        </w:rPr>
        <w:t xml:space="preserve"> بر اساس نتایج این پژوهش، باید با فراهم کردن فرصت‌ها و امکانات مناسب در چهاردسته‌ی فرهنگی، ساختاری، مالی و فناوری به تربیت مدیرانی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 و اعتقاد به رهبری یادگیری در قرن 21پرداخته شود.</w:t>
      </w:r>
    </w:p>
    <w:p w14:paraId="42950C03" w14:textId="77777777" w:rsidR="00AA6060" w:rsidRPr="002102BB" w:rsidRDefault="00AA6060" w:rsidP="00B847A3">
      <w:pPr>
        <w:pStyle w:val="ac"/>
        <w:rPr>
          <w:rtl/>
        </w:rPr>
      </w:pPr>
    </w:p>
    <w:p w14:paraId="4F21538B" w14:textId="39DA2D73" w:rsidR="00AD34D6" w:rsidRPr="002102BB" w:rsidRDefault="00AD34D6" w:rsidP="00B847A3">
      <w:pPr>
        <w:pStyle w:val="ac"/>
        <w:rPr>
          <w:b/>
          <w:bCs/>
          <w:rtl/>
        </w:rPr>
      </w:pPr>
      <w:r w:rsidRPr="002102BB">
        <w:rPr>
          <w:b/>
          <w:bCs/>
          <w:rtl/>
        </w:rPr>
        <w:t>کلیدواژه</w:t>
      </w:r>
      <w:r w:rsidRPr="002102BB">
        <w:rPr>
          <w:b/>
          <w:bCs/>
          <w:rtl/>
        </w:rPr>
        <w:softHyphen/>
        <w:t>ها:</w:t>
      </w:r>
      <w:r w:rsidR="00F0114A" w:rsidRPr="002102BB">
        <w:rPr>
          <w:rFonts w:hint="cs"/>
          <w:b/>
          <w:bCs/>
          <w:rtl/>
        </w:rPr>
        <w:t xml:space="preserve"> </w:t>
      </w:r>
      <w:r w:rsidR="00B847A3">
        <w:rPr>
          <w:rFonts w:hint="cs"/>
          <w:rtl/>
        </w:rPr>
        <w:t>مدیریت آموزشی، شایستگی مدیر مدرسه، محیط کالبدی یادگیری، طراحی محیط یادگیری، مدیریت مدرسه</w:t>
      </w:r>
    </w:p>
    <w:p w14:paraId="4C8EE525" w14:textId="77777777" w:rsidR="00814E2B" w:rsidRPr="002102BB" w:rsidRDefault="00814E2B" w:rsidP="00814E2B">
      <w:pPr>
        <w:rPr>
          <w:rFonts w:cs="B Zar"/>
          <w:rtl/>
          <w:lang w:bidi="ar-BH"/>
        </w:rPr>
      </w:pPr>
    </w:p>
    <w:p w14:paraId="20F99AA1" w14:textId="77777777" w:rsidR="00814E2B" w:rsidRPr="002102BB" w:rsidRDefault="00814E2B" w:rsidP="00814E2B">
      <w:pPr>
        <w:rPr>
          <w:rFonts w:cs="B Zar"/>
          <w:rtl/>
          <w:lang w:bidi="ar-BH"/>
        </w:rPr>
      </w:pPr>
    </w:p>
    <w:p w14:paraId="22ADD254" w14:textId="77777777" w:rsidR="006508DB" w:rsidRPr="002102BB" w:rsidRDefault="006508DB" w:rsidP="00814E2B">
      <w:pPr>
        <w:rPr>
          <w:rFonts w:cs="B Zar"/>
          <w:rtl/>
          <w:lang w:bidi="ar-BH"/>
        </w:rPr>
      </w:pPr>
    </w:p>
    <w:p w14:paraId="016AB111" w14:textId="77777777" w:rsidR="006508DB" w:rsidRPr="002102BB" w:rsidRDefault="006508DB" w:rsidP="006508DB">
      <w:pPr>
        <w:rPr>
          <w:rFonts w:cs="B Zar"/>
          <w:rtl/>
          <w:lang w:bidi="ar-BH"/>
        </w:rPr>
      </w:pPr>
    </w:p>
    <w:p w14:paraId="751796C4" w14:textId="77777777" w:rsidR="006508DB" w:rsidRPr="002102BB" w:rsidRDefault="006508DB" w:rsidP="006508DB">
      <w:pPr>
        <w:rPr>
          <w:rFonts w:cs="B Zar"/>
          <w:rtl/>
          <w:lang w:bidi="ar-BH"/>
        </w:rPr>
      </w:pPr>
    </w:p>
    <w:p w14:paraId="24FFC2E2" w14:textId="77777777" w:rsidR="006508DB" w:rsidRPr="002102BB" w:rsidRDefault="006508DB" w:rsidP="006508DB">
      <w:pPr>
        <w:rPr>
          <w:rFonts w:cs="B Zar"/>
          <w:rtl/>
          <w:lang w:bidi="ar-BH"/>
        </w:rPr>
      </w:pPr>
    </w:p>
    <w:p w14:paraId="02E429DA" w14:textId="77777777" w:rsidR="006508DB" w:rsidRPr="002102BB" w:rsidRDefault="006508DB" w:rsidP="006508DB">
      <w:pPr>
        <w:rPr>
          <w:rFonts w:cs="B Zar"/>
          <w:rtl/>
          <w:lang w:bidi="ar-BH"/>
        </w:rPr>
      </w:pPr>
    </w:p>
    <w:p w14:paraId="06264A32" w14:textId="77777777" w:rsidR="006508DB" w:rsidRPr="002102BB" w:rsidRDefault="006508DB" w:rsidP="006508DB">
      <w:pPr>
        <w:rPr>
          <w:rFonts w:cs="B Zar"/>
          <w:rtl/>
          <w:lang w:bidi="ar-BH"/>
        </w:rPr>
      </w:pPr>
    </w:p>
    <w:p w14:paraId="05F903E9" w14:textId="77777777" w:rsidR="006508DB" w:rsidRPr="002102BB" w:rsidRDefault="006508DB" w:rsidP="006508DB">
      <w:pPr>
        <w:rPr>
          <w:rFonts w:cs="B Zar"/>
          <w:rtl/>
          <w:lang w:bidi="ar-BH"/>
        </w:rPr>
      </w:pPr>
    </w:p>
    <w:p w14:paraId="3D17BE67" w14:textId="77777777" w:rsidR="006508DB" w:rsidRPr="002102BB" w:rsidRDefault="006508DB" w:rsidP="006508DB">
      <w:pPr>
        <w:rPr>
          <w:rFonts w:cs="B Zar"/>
          <w:rtl/>
          <w:lang w:bidi="ar-BH"/>
        </w:rPr>
      </w:pPr>
    </w:p>
    <w:p w14:paraId="52F04BEA" w14:textId="77777777" w:rsidR="007445A3" w:rsidRPr="002102BB" w:rsidRDefault="007445A3" w:rsidP="007732CE">
      <w:pPr>
        <w:jc w:val="center"/>
        <w:rPr>
          <w:rFonts w:cs="B Nazanin"/>
          <w:b/>
          <w:bCs/>
          <w:sz w:val="40"/>
          <w:szCs w:val="32"/>
          <w:lang w:bidi="fa-IR"/>
        </w:rPr>
      </w:pPr>
    </w:p>
    <w:p w14:paraId="679D226D" w14:textId="77777777" w:rsidR="007445A3" w:rsidRPr="002102BB" w:rsidRDefault="007445A3" w:rsidP="007732CE">
      <w:pPr>
        <w:jc w:val="center"/>
        <w:rPr>
          <w:rFonts w:cs="B Nazanin"/>
          <w:b/>
          <w:bCs/>
          <w:sz w:val="40"/>
          <w:szCs w:val="32"/>
          <w:lang w:bidi="fa-IR"/>
        </w:rPr>
      </w:pPr>
    </w:p>
    <w:p w14:paraId="1AB54FEA" w14:textId="12DF8CA3" w:rsidR="007445A3" w:rsidRPr="002102BB" w:rsidRDefault="007445A3" w:rsidP="00AA6060">
      <w:pPr>
        <w:rPr>
          <w:rFonts w:cs="B Nazanin"/>
          <w:b/>
          <w:bCs/>
          <w:sz w:val="40"/>
          <w:szCs w:val="32"/>
          <w:lang w:bidi="fa-IR"/>
        </w:rPr>
      </w:pPr>
    </w:p>
    <w:sdt>
      <w:sdtPr>
        <w:rPr>
          <w:rFonts w:cs="B Nazanin" w:hint="cs"/>
          <w:b/>
          <w:bCs/>
          <w:sz w:val="40"/>
          <w:szCs w:val="32"/>
          <w:rtl/>
          <w:lang w:bidi="fa-IR"/>
        </w:rPr>
        <w:alias w:val="1"/>
        <w:tag w:val="1"/>
        <w:id w:val="1300489099"/>
        <w:lock w:val="sdtContentLocked"/>
        <w:placeholder>
          <w:docPart w:val="0695A7AA257746FB84727B1651AF46F0"/>
        </w:placeholder>
      </w:sdtPr>
      <w:sdtEndPr/>
      <w:sdtContent>
        <w:p w14:paraId="38C78892" w14:textId="77777777" w:rsidR="006508DB" w:rsidRPr="002102BB" w:rsidRDefault="007732CE" w:rsidP="007732CE">
          <w:pPr>
            <w:jc w:val="center"/>
            <w:rPr>
              <w:rFonts w:cs="B Nazanin"/>
              <w:b/>
              <w:bCs/>
              <w:sz w:val="40"/>
              <w:szCs w:val="32"/>
              <w:rtl/>
              <w:lang w:bidi="fa-IR"/>
            </w:rPr>
          </w:pPr>
          <w:r w:rsidRPr="00614A23">
            <w:rPr>
              <w:rFonts w:cs="B Nazanin" w:hint="cs"/>
              <w:b/>
              <w:bCs/>
              <w:sz w:val="40"/>
              <w:szCs w:val="32"/>
              <w:rtl/>
              <w:lang w:bidi="fa-IR"/>
            </w:rPr>
            <w:t>فهرست مطالب</w:t>
          </w:r>
        </w:p>
      </w:sdtContent>
    </w:sdt>
    <w:bookmarkStart w:id="2" w:name="_Toc37414695"/>
    <w:bookmarkStart w:id="3" w:name="_Toc37433990"/>
    <w:p w14:paraId="2AA4B105" w14:textId="387CF6BB" w:rsidR="004B6928" w:rsidRDefault="007E5600">
      <w:pPr>
        <w:pStyle w:val="TOC1"/>
        <w:rPr>
          <w:rFonts w:asciiTheme="minorHAnsi" w:eastAsiaTheme="minorEastAsia" w:hAnsiTheme="minorHAnsi" w:cstheme="minorBidi"/>
          <w:caps w:val="0"/>
          <w:color w:val="auto"/>
          <w:kern w:val="2"/>
          <w:szCs w:val="22"/>
          <w:rtl/>
          <w:lang w:bidi="ar-SA"/>
          <w14:ligatures w14:val="standardContextual"/>
        </w:rPr>
      </w:pPr>
      <w:r w:rsidRPr="002102BB">
        <w:rPr>
          <w:rFonts w:cs="B Zar"/>
          <w:bCs/>
          <w:color w:val="auto"/>
          <w:rtl/>
        </w:rPr>
        <w:fldChar w:fldCharType="begin"/>
      </w:r>
      <w:r w:rsidRPr="002102BB">
        <w:rPr>
          <w:rFonts w:cs="B Zar"/>
          <w:bCs/>
          <w:color w:val="auto"/>
          <w:rtl/>
        </w:rPr>
        <w:instrText xml:space="preserve"> </w:instrText>
      </w:r>
      <w:r w:rsidRPr="002102BB">
        <w:rPr>
          <w:rFonts w:cs="B Zar"/>
          <w:bCs/>
          <w:color w:val="auto"/>
        </w:rPr>
        <w:instrText>TOC</w:instrText>
      </w:r>
      <w:r w:rsidRPr="002102BB">
        <w:rPr>
          <w:rFonts w:cs="B Zar"/>
          <w:bCs/>
          <w:color w:val="auto"/>
          <w:rtl/>
        </w:rPr>
        <w:instrText xml:space="preserve"> \</w:instrText>
      </w:r>
      <w:r w:rsidRPr="002102BB">
        <w:rPr>
          <w:rFonts w:cs="B Zar"/>
          <w:bCs/>
          <w:color w:val="auto"/>
        </w:rPr>
        <w:instrText>o "</w:instrText>
      </w:r>
      <w:r w:rsidRPr="002102BB">
        <w:rPr>
          <w:rFonts w:cs="B Zar"/>
          <w:bCs/>
          <w:color w:val="auto"/>
          <w:rtl/>
        </w:rPr>
        <w:instrText>1-1</w:instrText>
      </w:r>
      <w:r w:rsidRPr="002102BB">
        <w:rPr>
          <w:rFonts w:cs="B Zar"/>
          <w:bCs/>
          <w:color w:val="auto"/>
        </w:rPr>
        <w:instrText>" \h \z \t</w:instrText>
      </w:r>
      <w:r w:rsidRPr="002102BB">
        <w:rPr>
          <w:rFonts w:cs="B Zar"/>
          <w:bCs/>
          <w:color w:val="auto"/>
          <w:rtl/>
        </w:rPr>
        <w:instrText xml:space="preserve"> "تيتر 1-1,1,تيتر 1-1-1,1" </w:instrText>
      </w:r>
      <w:r w:rsidRPr="002102BB">
        <w:rPr>
          <w:rFonts w:cs="B Zar"/>
          <w:bCs/>
          <w:color w:val="auto"/>
          <w:rtl/>
        </w:rPr>
        <w:fldChar w:fldCharType="separate"/>
      </w:r>
      <w:hyperlink w:anchor="_Toc145160945" w:history="1">
        <w:r w:rsidR="004B6928" w:rsidRPr="006977FF">
          <w:rPr>
            <w:rStyle w:val="Hyperlink"/>
            <w:rFonts w:ascii="IranNastaliq" w:hAnsi="IranNastaliq" w:cs="B Titr"/>
            <w:rtl/>
          </w:rPr>
          <w:t>فصل اول</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23</w:t>
        </w:r>
        <w:r w:rsidR="004B6928">
          <w:rPr>
            <w:webHidden/>
            <w:rtl/>
          </w:rPr>
          <w:fldChar w:fldCharType="end"/>
        </w:r>
      </w:hyperlink>
    </w:p>
    <w:p w14:paraId="0B27DC52" w14:textId="20182FDC"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46" w:history="1">
        <w:r w:rsidR="004B6928" w:rsidRPr="006977FF">
          <w:rPr>
            <w:rStyle w:val="Hyperlink"/>
          </w:rPr>
          <w:t>1.</w:t>
        </w:r>
        <w:r w:rsidR="004B6928" w:rsidRPr="006977FF">
          <w:rPr>
            <w:rStyle w:val="Hyperlink"/>
            <w:rtl/>
            <w:lang w:bidi="fa-IR"/>
          </w:rPr>
          <w:t xml:space="preserve"> کل</w:t>
        </w:r>
        <w:r w:rsidR="004B6928" w:rsidRPr="006977FF">
          <w:rPr>
            <w:rStyle w:val="Hyperlink"/>
            <w:rFonts w:hint="cs"/>
            <w:rtl/>
            <w:lang w:bidi="fa-IR"/>
          </w:rPr>
          <w:t>ی</w:t>
        </w:r>
        <w:r w:rsidR="004B6928" w:rsidRPr="006977FF">
          <w:rPr>
            <w:rStyle w:val="Hyperlink"/>
            <w:rFonts w:hint="eastAsia"/>
            <w:rtl/>
            <w:lang w:bidi="fa-IR"/>
          </w:rPr>
          <w:t>ات</w:t>
        </w:r>
        <w:r w:rsidR="004B6928" w:rsidRPr="006977FF">
          <w:rPr>
            <w:rStyle w:val="Hyperlink"/>
            <w:rtl/>
            <w:lang w:bidi="fa-IR"/>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25</w:t>
        </w:r>
        <w:r w:rsidR="004B6928">
          <w:rPr>
            <w:webHidden/>
            <w:rtl/>
          </w:rPr>
          <w:fldChar w:fldCharType="end"/>
        </w:r>
      </w:hyperlink>
    </w:p>
    <w:p w14:paraId="133BDE8E" w14:textId="65FDC497"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47" w:history="1">
        <w:r w:rsidR="004B6928" w:rsidRPr="006977FF">
          <w:rPr>
            <w:rStyle w:val="Hyperlink"/>
            <w:rFonts w:ascii="Times New Roman Bold" w:hAnsi="Times New Roman Bold" w:cs="Times New Roman Bold"/>
            <w:rtl/>
            <w:lang w:bidi="fa-IR"/>
          </w:rPr>
          <w:t>1‏-‏1‏.</w:t>
        </w:r>
        <w:r w:rsidR="004B6928" w:rsidRPr="006977FF">
          <w:rPr>
            <w:rStyle w:val="Hyperlink"/>
            <w:rtl/>
            <w:lang w:bidi="ar-DZ"/>
          </w:rPr>
          <w:t xml:space="preserve"> مقدمه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25</w:t>
        </w:r>
        <w:r w:rsidR="004B6928">
          <w:rPr>
            <w:webHidden/>
            <w:rtl/>
          </w:rPr>
          <w:fldChar w:fldCharType="end"/>
        </w:r>
      </w:hyperlink>
    </w:p>
    <w:p w14:paraId="7AD599DE" w14:textId="655051E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48" w:history="1">
        <w:r w:rsidR="004B6928" w:rsidRPr="006977FF">
          <w:rPr>
            <w:rStyle w:val="Hyperlink"/>
            <w:rFonts w:ascii="Times New Roman Bold" w:hAnsi="Times New Roman Bold" w:cs="Times New Roman Bold"/>
            <w:lang w:bidi="fa-IR"/>
          </w:rPr>
          <w:t>1‏-‏2‏.</w:t>
        </w:r>
        <w:r w:rsidR="004B6928" w:rsidRPr="006977FF">
          <w:rPr>
            <w:rStyle w:val="Hyperlink"/>
            <w:rtl/>
            <w:lang w:bidi="ar-DZ"/>
          </w:rPr>
          <w:t xml:space="preserve"> ب</w:t>
        </w:r>
        <w:r w:rsidR="004B6928" w:rsidRPr="006977FF">
          <w:rPr>
            <w:rStyle w:val="Hyperlink"/>
            <w:rFonts w:hint="cs"/>
            <w:rtl/>
            <w:lang w:bidi="ar-DZ"/>
          </w:rPr>
          <w:t>ی</w:t>
        </w:r>
        <w:r w:rsidR="004B6928" w:rsidRPr="006977FF">
          <w:rPr>
            <w:rStyle w:val="Hyperlink"/>
            <w:rFonts w:hint="eastAsia"/>
            <w:rtl/>
            <w:lang w:bidi="ar-DZ"/>
          </w:rPr>
          <w:t>ان</w:t>
        </w:r>
        <w:r w:rsidR="004B6928" w:rsidRPr="006977FF">
          <w:rPr>
            <w:rStyle w:val="Hyperlink"/>
            <w:rtl/>
            <w:lang w:bidi="ar-DZ"/>
          </w:rPr>
          <w:t xml:space="preserve"> مساله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26</w:t>
        </w:r>
        <w:r w:rsidR="004B6928">
          <w:rPr>
            <w:webHidden/>
            <w:rtl/>
          </w:rPr>
          <w:fldChar w:fldCharType="end"/>
        </w:r>
      </w:hyperlink>
    </w:p>
    <w:p w14:paraId="6F7CC0E6" w14:textId="2B22A8E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49" w:history="1">
        <w:r w:rsidR="004B6928" w:rsidRPr="006977FF">
          <w:rPr>
            <w:rStyle w:val="Hyperlink"/>
            <w:rFonts w:ascii="Times New Roman Bold" w:hAnsi="Times New Roman Bold" w:cs="Times New Roman Bold"/>
            <w:lang w:bidi="fa-IR"/>
          </w:rPr>
          <w:t>1‏-‏3‏.</w:t>
        </w:r>
        <w:r w:rsidR="004B6928" w:rsidRPr="006977FF">
          <w:rPr>
            <w:rStyle w:val="Hyperlink"/>
            <w:rtl/>
            <w:lang w:bidi="ar-DZ"/>
          </w:rPr>
          <w:t xml:space="preserve"> اهم</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و ضرورت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28</w:t>
        </w:r>
        <w:r w:rsidR="004B6928">
          <w:rPr>
            <w:webHidden/>
            <w:rtl/>
          </w:rPr>
          <w:fldChar w:fldCharType="end"/>
        </w:r>
      </w:hyperlink>
    </w:p>
    <w:p w14:paraId="20011D16" w14:textId="7AEA5F0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0" w:history="1">
        <w:r w:rsidR="004B6928" w:rsidRPr="006977FF">
          <w:rPr>
            <w:rStyle w:val="Hyperlink"/>
            <w:rFonts w:ascii="Times New Roman Bold" w:hAnsi="Times New Roman Bold" w:cs="Times New Roman Bold"/>
            <w:lang w:bidi="fa-IR"/>
          </w:rPr>
          <w:t>1‏-‏4‏.</w:t>
        </w:r>
        <w:r w:rsidR="004B6928" w:rsidRPr="006977FF">
          <w:rPr>
            <w:rStyle w:val="Hyperlink"/>
            <w:rtl/>
            <w:lang w:bidi="ar-DZ"/>
          </w:rPr>
          <w:t xml:space="preserve"> هدف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65C58D43" w14:textId="59DB257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1" w:history="1">
        <w:r w:rsidR="004B6928" w:rsidRPr="006977FF">
          <w:rPr>
            <w:rStyle w:val="Hyperlink"/>
            <w:rFonts w:ascii="Times New Roman Bold" w:hAnsi="Times New Roman Bold" w:cs="Times New Roman Bold"/>
            <w:rtl/>
            <w:lang w:bidi="fa-IR"/>
          </w:rPr>
          <w:t>1‏-‏5‏.</w:t>
        </w:r>
        <w:r w:rsidR="004B6928" w:rsidRPr="006977FF">
          <w:rPr>
            <w:rStyle w:val="Hyperlink"/>
            <w:rtl/>
            <w:lang w:bidi="ar-DZ"/>
          </w:rPr>
          <w:t xml:space="preserve"> سوالات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66C92CFD" w14:textId="1D7538B8"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2" w:history="1">
        <w:r w:rsidR="004B6928" w:rsidRPr="006977FF">
          <w:rPr>
            <w:rStyle w:val="Hyperlink"/>
            <w:rFonts w:ascii="Times New Roman Bold" w:hAnsi="Times New Roman Bold" w:cs="Times New Roman Bold"/>
            <w:rtl/>
            <w:lang w:bidi="fa-IR"/>
          </w:rPr>
          <w:t>1‏-‏6‏.</w:t>
        </w:r>
        <w:r w:rsidR="004B6928" w:rsidRPr="006977FF">
          <w:rPr>
            <w:rStyle w:val="Hyperlink"/>
            <w:rtl/>
            <w:lang w:bidi="ar-DZ"/>
          </w:rPr>
          <w:t xml:space="preserve"> تعر</w:t>
        </w:r>
        <w:r w:rsidR="004B6928" w:rsidRPr="006977FF">
          <w:rPr>
            <w:rStyle w:val="Hyperlink"/>
            <w:rFonts w:hint="cs"/>
            <w:rtl/>
            <w:lang w:bidi="ar-DZ"/>
          </w:rPr>
          <w:t>ی</w:t>
        </w:r>
        <w:r w:rsidR="004B6928" w:rsidRPr="006977FF">
          <w:rPr>
            <w:rStyle w:val="Hyperlink"/>
            <w:rFonts w:hint="eastAsia"/>
            <w:rtl/>
            <w:lang w:bidi="ar-DZ"/>
          </w:rPr>
          <w:t>ف</w:t>
        </w:r>
        <w:r w:rsidR="004B6928" w:rsidRPr="006977FF">
          <w:rPr>
            <w:rStyle w:val="Hyperlink"/>
            <w:rtl/>
            <w:lang w:bidi="ar-DZ"/>
          </w:rPr>
          <w:t xml:space="preserve"> مفاه</w:t>
        </w:r>
        <w:r w:rsidR="004B6928" w:rsidRPr="006977FF">
          <w:rPr>
            <w:rStyle w:val="Hyperlink"/>
            <w:rFonts w:hint="cs"/>
            <w:rtl/>
            <w:lang w:bidi="ar-DZ"/>
          </w:rPr>
          <w:t>ی</w:t>
        </w:r>
        <w:r w:rsidR="004B6928" w:rsidRPr="006977FF">
          <w:rPr>
            <w:rStyle w:val="Hyperlink"/>
            <w:rFonts w:hint="eastAsia"/>
            <w:rtl/>
            <w:lang w:bidi="ar-DZ"/>
          </w:rPr>
          <w:t>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4ECFC418" w14:textId="68540C6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3" w:history="1">
        <w:r w:rsidR="004B6928" w:rsidRPr="006977FF">
          <w:rPr>
            <w:rStyle w:val="Hyperlink"/>
            <w:rFonts w:ascii="IranNastaliq" w:hAnsi="IranNastaliq" w:cs="B Titr"/>
            <w:rtl/>
          </w:rPr>
          <w:t>فصل دوم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33</w:t>
        </w:r>
        <w:r w:rsidR="004B6928">
          <w:rPr>
            <w:webHidden/>
            <w:rtl/>
          </w:rPr>
          <w:fldChar w:fldCharType="end"/>
        </w:r>
      </w:hyperlink>
    </w:p>
    <w:p w14:paraId="13A2B2ED" w14:textId="724E744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4" w:history="1">
        <w:r w:rsidR="004B6928" w:rsidRPr="006977FF">
          <w:rPr>
            <w:rStyle w:val="Hyperlink"/>
            <w:rtl/>
          </w:rPr>
          <w:t>2. ادب</w:t>
        </w:r>
        <w:r w:rsidR="004B6928" w:rsidRPr="006977FF">
          <w:rPr>
            <w:rStyle w:val="Hyperlink"/>
            <w:rFonts w:hint="cs"/>
            <w:rtl/>
          </w:rPr>
          <w:t>ی</w:t>
        </w:r>
        <w:r w:rsidR="004B6928" w:rsidRPr="006977FF">
          <w:rPr>
            <w:rStyle w:val="Hyperlink"/>
            <w:rFonts w:hint="eastAsia"/>
            <w:rtl/>
          </w:rPr>
          <w:t>ات</w:t>
        </w:r>
        <w:r w:rsidR="004B6928" w:rsidRPr="006977FF">
          <w:rPr>
            <w:rStyle w:val="Hyperlink"/>
            <w:rtl/>
          </w:rPr>
          <w:t xml:space="preserve"> نظر</w:t>
        </w:r>
        <w:r w:rsidR="004B6928" w:rsidRPr="006977FF">
          <w:rPr>
            <w:rStyle w:val="Hyperlink"/>
            <w:rFonts w:hint="cs"/>
            <w:rtl/>
          </w:rPr>
          <w:t>ی</w:t>
        </w:r>
        <w:r w:rsidR="004B6928" w:rsidRPr="006977FF">
          <w:rPr>
            <w:rStyle w:val="Hyperlink"/>
            <w:rtl/>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35</w:t>
        </w:r>
        <w:r w:rsidR="004B6928">
          <w:rPr>
            <w:webHidden/>
            <w:rtl/>
          </w:rPr>
          <w:fldChar w:fldCharType="end"/>
        </w:r>
      </w:hyperlink>
    </w:p>
    <w:p w14:paraId="63B6D848" w14:textId="0217389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5" w:history="1">
        <w:r w:rsidR="004B6928" w:rsidRPr="006977FF">
          <w:rPr>
            <w:rStyle w:val="Hyperlink"/>
            <w:rFonts w:ascii="Times New Roman Bold" w:hAnsi="Times New Roman Bold" w:cs="Times New Roman Bold"/>
            <w:rtl/>
            <w:lang w:bidi="fa-IR"/>
          </w:rPr>
          <w:t>2‏-‏1‏.</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آموزش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35</w:t>
        </w:r>
        <w:r w:rsidR="004B6928">
          <w:rPr>
            <w:webHidden/>
            <w:rtl/>
          </w:rPr>
          <w:fldChar w:fldCharType="end"/>
        </w:r>
      </w:hyperlink>
    </w:p>
    <w:p w14:paraId="7894261C" w14:textId="6F774CB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6" w:history="1">
        <w:r w:rsidR="004B6928" w:rsidRPr="006977FF">
          <w:rPr>
            <w:rStyle w:val="Hyperlink"/>
            <w:rFonts w:ascii="Times New Roman Bold" w:hAnsi="Times New Roman Bold" w:cs="Times New Roman Bold"/>
            <w:rtl/>
            <w:lang w:bidi="fa-IR"/>
          </w:rPr>
          <w:t>2‏-‏2‏.</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37</w:t>
        </w:r>
        <w:r w:rsidR="004B6928">
          <w:rPr>
            <w:webHidden/>
            <w:rtl/>
          </w:rPr>
          <w:fldChar w:fldCharType="end"/>
        </w:r>
      </w:hyperlink>
    </w:p>
    <w:p w14:paraId="6686E5D9" w14:textId="203816DB"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7" w:history="1">
        <w:r w:rsidR="004B6928" w:rsidRPr="006977FF">
          <w:rPr>
            <w:rStyle w:val="Hyperlink"/>
            <w:rFonts w:ascii="Times New Roman Bold" w:hAnsi="Times New Roman Bold" w:cs="Times New Roman Bold"/>
            <w:rtl/>
            <w:lang w:bidi="fa-IR"/>
          </w:rPr>
          <w:t>2‏-‏3‏.</w:t>
        </w:r>
        <w:r w:rsidR="004B6928" w:rsidRPr="006977FF">
          <w:rPr>
            <w:rStyle w:val="Hyperlink"/>
            <w:rtl/>
            <w:lang w:bidi="ar-DZ"/>
          </w:rPr>
          <w:t xml:space="preserve"> مدرسه به عنوان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37</w:t>
        </w:r>
        <w:r w:rsidR="004B6928">
          <w:rPr>
            <w:webHidden/>
            <w:rtl/>
          </w:rPr>
          <w:fldChar w:fldCharType="end"/>
        </w:r>
      </w:hyperlink>
    </w:p>
    <w:p w14:paraId="602CA267" w14:textId="5E54372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8" w:history="1">
        <w:r w:rsidR="004B6928" w:rsidRPr="006977FF">
          <w:rPr>
            <w:rStyle w:val="Hyperlink"/>
            <w:rFonts w:ascii="Times New Roman Bold" w:hAnsi="Times New Roman Bold" w:cs="Times New Roman Bold"/>
            <w:rtl/>
            <w:lang w:bidi="fa-IR"/>
          </w:rPr>
          <w:t>2‏-‏4‏.</w:t>
        </w:r>
        <w:r w:rsidR="004B6928" w:rsidRPr="006977FF">
          <w:rPr>
            <w:rStyle w:val="Hyperlink"/>
            <w:rtl/>
            <w:lang w:bidi="ar-DZ"/>
          </w:rPr>
          <w:t xml:space="preserve"> طراح</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38</w:t>
        </w:r>
        <w:r w:rsidR="004B6928">
          <w:rPr>
            <w:webHidden/>
            <w:rtl/>
          </w:rPr>
          <w:fldChar w:fldCharType="end"/>
        </w:r>
      </w:hyperlink>
    </w:p>
    <w:p w14:paraId="2B5F2AD4" w14:textId="62BA85E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59" w:history="1">
        <w:r w:rsidR="004B6928" w:rsidRPr="006977FF">
          <w:rPr>
            <w:rStyle w:val="Hyperlink"/>
            <w:rFonts w:ascii="Times New Roman Bold" w:hAnsi="Times New Roman Bold" w:cs="Times New Roman Bold"/>
            <w:lang w:bidi="fa-IR"/>
          </w:rPr>
          <w:t>2‏-‏5‏.</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39</w:t>
        </w:r>
        <w:r w:rsidR="004B6928">
          <w:rPr>
            <w:webHidden/>
            <w:rtl/>
          </w:rPr>
          <w:fldChar w:fldCharType="end"/>
        </w:r>
      </w:hyperlink>
    </w:p>
    <w:p w14:paraId="7CFABF95" w14:textId="6AE3625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0" w:history="1">
        <w:r w:rsidR="004B6928" w:rsidRPr="006977FF">
          <w:rPr>
            <w:rStyle w:val="Hyperlink"/>
            <w:rtl/>
            <w:lang w:bidi="ar-DZ"/>
          </w:rPr>
          <w:t>2-5-1. تعر</w:t>
        </w:r>
        <w:r w:rsidR="004B6928" w:rsidRPr="006977FF">
          <w:rPr>
            <w:rStyle w:val="Hyperlink"/>
            <w:rFonts w:hint="cs"/>
            <w:rtl/>
            <w:lang w:bidi="ar-DZ"/>
          </w:rPr>
          <w:t>ی</w:t>
        </w:r>
        <w:r w:rsidR="004B6928" w:rsidRPr="006977FF">
          <w:rPr>
            <w:rStyle w:val="Hyperlink"/>
            <w:rFonts w:hint="eastAsia"/>
            <w:rtl/>
            <w:lang w:bidi="ar-DZ"/>
          </w:rPr>
          <w:t>ف</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39</w:t>
        </w:r>
        <w:r w:rsidR="004B6928">
          <w:rPr>
            <w:webHidden/>
            <w:rtl/>
          </w:rPr>
          <w:fldChar w:fldCharType="end"/>
        </w:r>
      </w:hyperlink>
    </w:p>
    <w:p w14:paraId="3A94BCA7" w14:textId="5F5449B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1" w:history="1">
        <w:r w:rsidR="004B6928" w:rsidRPr="006977FF">
          <w:rPr>
            <w:rStyle w:val="Hyperlink"/>
            <w:rtl/>
            <w:lang w:bidi="ar-DZ"/>
          </w:rPr>
          <w:t>2-5-2.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رآموزش</w:t>
        </w:r>
        <w:r w:rsidR="004B6928" w:rsidRPr="006977FF">
          <w:rPr>
            <w:rStyle w:val="Hyperlink"/>
            <w:rFonts w:hint="cs"/>
            <w:rtl/>
            <w:lang w:bidi="ar-DZ"/>
          </w:rPr>
          <w:t>ی</w:t>
        </w:r>
        <w:r w:rsidR="004B6928" w:rsidRPr="006977FF">
          <w:rPr>
            <w:rStyle w:val="Hyperlink"/>
            <w:rtl/>
            <w:lang w:bidi="ar-DZ"/>
          </w:rPr>
          <w:t xml:space="preserve"> به مثابه طراح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41</w:t>
        </w:r>
        <w:r w:rsidR="004B6928">
          <w:rPr>
            <w:webHidden/>
            <w:rtl/>
          </w:rPr>
          <w:fldChar w:fldCharType="end"/>
        </w:r>
      </w:hyperlink>
    </w:p>
    <w:p w14:paraId="77162084" w14:textId="5A8D096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2" w:history="1">
        <w:r w:rsidR="004B6928" w:rsidRPr="006977FF">
          <w:rPr>
            <w:rStyle w:val="Hyperlink"/>
            <w:rFonts w:ascii="Times New Roman Bold" w:hAnsi="Times New Roman Bold" w:cs="Times New Roman Bold"/>
            <w:rtl/>
            <w:lang w:bidi="fa-IR"/>
          </w:rPr>
          <w:t>2‏-‏6‏.</w:t>
        </w:r>
        <w:r w:rsidR="004B6928" w:rsidRPr="006977FF">
          <w:rPr>
            <w:rStyle w:val="Hyperlink"/>
            <w:rtl/>
            <w:lang w:bidi="ar-DZ"/>
          </w:rPr>
          <w:t xml:space="preserve"> پ</w:t>
        </w:r>
        <w:r w:rsidR="004B6928" w:rsidRPr="006977FF">
          <w:rPr>
            <w:rStyle w:val="Hyperlink"/>
            <w:rFonts w:hint="cs"/>
            <w:rtl/>
            <w:lang w:bidi="ar-DZ"/>
          </w:rPr>
          <w:t>ی</w:t>
        </w:r>
        <w:r w:rsidR="004B6928" w:rsidRPr="006977FF">
          <w:rPr>
            <w:rStyle w:val="Hyperlink"/>
            <w:rFonts w:hint="eastAsia"/>
            <w:rtl/>
            <w:lang w:bidi="ar-DZ"/>
          </w:rPr>
          <w:t>ش</w:t>
        </w:r>
        <w:r w:rsidR="004B6928" w:rsidRPr="006977FF">
          <w:rPr>
            <w:rStyle w:val="Hyperlink"/>
            <w:rFonts w:hint="cs"/>
            <w:rtl/>
            <w:lang w:bidi="ar-DZ"/>
          </w:rPr>
          <w:t>ی</w:t>
        </w:r>
        <w:r w:rsidR="004B6928" w:rsidRPr="006977FF">
          <w:rPr>
            <w:rStyle w:val="Hyperlink"/>
            <w:rFonts w:hint="eastAsia"/>
            <w:rtl/>
            <w:lang w:bidi="ar-DZ"/>
          </w:rPr>
          <w:t>نه</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61</w:t>
        </w:r>
        <w:r w:rsidR="004B6928">
          <w:rPr>
            <w:webHidden/>
            <w:rtl/>
          </w:rPr>
          <w:fldChar w:fldCharType="end"/>
        </w:r>
      </w:hyperlink>
    </w:p>
    <w:p w14:paraId="26EA5D98" w14:textId="4108C2AB"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3" w:history="1">
        <w:r w:rsidR="004B6928" w:rsidRPr="006977FF">
          <w:rPr>
            <w:rStyle w:val="Hyperlink"/>
            <w:rFonts w:ascii="Times New Roman Bold" w:hAnsi="Times New Roman Bold" w:cs="Times New Roman Bold"/>
            <w:rtl/>
            <w:lang w:bidi="fa-IR"/>
          </w:rPr>
          <w:t>2‏-‏7‏.</w:t>
        </w:r>
        <w:r w:rsidR="004B6928" w:rsidRPr="006977FF">
          <w:rPr>
            <w:rStyle w:val="Hyperlink"/>
            <w:rtl/>
            <w:lang w:bidi="ar-DZ"/>
          </w:rPr>
          <w:t xml:space="preserve"> نت</w:t>
        </w:r>
        <w:r w:rsidR="004B6928" w:rsidRPr="006977FF">
          <w:rPr>
            <w:rStyle w:val="Hyperlink"/>
            <w:rFonts w:hint="cs"/>
            <w:rtl/>
            <w:lang w:bidi="ar-DZ"/>
          </w:rPr>
          <w:t>ی</w:t>
        </w:r>
        <w:r w:rsidR="004B6928" w:rsidRPr="006977FF">
          <w:rPr>
            <w:rStyle w:val="Hyperlink"/>
            <w:rFonts w:hint="eastAsia"/>
            <w:rtl/>
            <w:lang w:bidi="ar-DZ"/>
          </w:rPr>
          <w:t>جه‌گ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68</w:t>
        </w:r>
        <w:r w:rsidR="004B6928">
          <w:rPr>
            <w:webHidden/>
            <w:rtl/>
          </w:rPr>
          <w:fldChar w:fldCharType="end"/>
        </w:r>
      </w:hyperlink>
    </w:p>
    <w:p w14:paraId="08154A97" w14:textId="723F016B"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4" w:history="1">
        <w:r w:rsidR="004B6928" w:rsidRPr="006977FF">
          <w:rPr>
            <w:rStyle w:val="Hyperlink"/>
            <w:rFonts w:ascii="IranNastaliq" w:hAnsi="IranNastaliq" w:cs="B Titr"/>
            <w:rtl/>
          </w:rPr>
          <w:t>فصل سوم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69</w:t>
        </w:r>
        <w:r w:rsidR="004B6928">
          <w:rPr>
            <w:webHidden/>
            <w:rtl/>
          </w:rPr>
          <w:fldChar w:fldCharType="end"/>
        </w:r>
      </w:hyperlink>
    </w:p>
    <w:p w14:paraId="33DB4970" w14:textId="36F09DA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5" w:history="1">
        <w:r w:rsidR="004B6928" w:rsidRPr="006977FF">
          <w:rPr>
            <w:rStyle w:val="Hyperlink"/>
            <w:rtl/>
          </w:rPr>
          <w:t>3. روش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7E9D2B92" w14:textId="695CC1BD"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6" w:history="1">
        <w:r w:rsidR="004B6928" w:rsidRPr="006977FF">
          <w:rPr>
            <w:rStyle w:val="Hyperlink"/>
            <w:rFonts w:ascii="Times New Roman Bold" w:hAnsi="Times New Roman Bold" w:cs="Times New Roman Bold"/>
            <w:rtl/>
            <w:lang w:bidi="fa-IR"/>
          </w:rPr>
          <w:t>3‏-‏1‏.</w:t>
        </w:r>
        <w:r w:rsidR="004B6928" w:rsidRPr="006977FF">
          <w:rPr>
            <w:rStyle w:val="Hyperlink"/>
            <w:rtl/>
            <w:lang w:bidi="ar-DZ"/>
          </w:rPr>
          <w:t xml:space="preserve"> روش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6E9D70BB" w14:textId="4D76D0EC"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7" w:history="1">
        <w:r w:rsidR="004B6928" w:rsidRPr="006977FF">
          <w:rPr>
            <w:rStyle w:val="Hyperlink"/>
            <w:rFonts w:ascii="Times New Roman Bold" w:hAnsi="Times New Roman Bold" w:cs="Times New Roman Bold"/>
            <w:rtl/>
            <w:lang w:bidi="fa-IR"/>
          </w:rPr>
          <w:t>3‏-‏2‏.</w:t>
        </w:r>
        <w:r w:rsidR="004B6928" w:rsidRPr="006977FF">
          <w:rPr>
            <w:rStyle w:val="Hyperlink"/>
            <w:rtl/>
            <w:lang w:bidi="ar-DZ"/>
          </w:rPr>
          <w:t xml:space="preserve"> شرکت کنندگان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28FA96F8" w14:textId="610E3D0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8" w:history="1">
        <w:r w:rsidR="004B6928" w:rsidRPr="006977FF">
          <w:rPr>
            <w:rStyle w:val="Hyperlink"/>
            <w:rFonts w:ascii="Times New Roman Bold" w:hAnsi="Times New Roman Bold" w:cs="Times New Roman Bold"/>
            <w:rtl/>
            <w:lang w:bidi="fa-IR"/>
          </w:rPr>
          <w:t>3‏-‏3‏.</w:t>
        </w:r>
        <w:r w:rsidR="004B6928" w:rsidRPr="006977FF">
          <w:rPr>
            <w:rStyle w:val="Hyperlink"/>
            <w:rtl/>
            <w:lang w:bidi="ar-DZ"/>
          </w:rPr>
          <w:t xml:space="preserve"> روش گردآور</w:t>
        </w:r>
        <w:r w:rsidR="004B6928" w:rsidRPr="006977FF">
          <w:rPr>
            <w:rStyle w:val="Hyperlink"/>
            <w:rFonts w:hint="cs"/>
            <w:rtl/>
            <w:lang w:bidi="ar-DZ"/>
          </w:rPr>
          <w:t>ی</w:t>
        </w:r>
        <w:r w:rsidR="004B6928" w:rsidRPr="006977FF">
          <w:rPr>
            <w:rStyle w:val="Hyperlink"/>
            <w:rtl/>
            <w:lang w:bidi="ar-DZ"/>
          </w:rPr>
          <w:t xml:space="preserve"> داده‌ها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77</w:t>
        </w:r>
        <w:r w:rsidR="004B6928">
          <w:rPr>
            <w:webHidden/>
            <w:rtl/>
          </w:rPr>
          <w:fldChar w:fldCharType="end"/>
        </w:r>
      </w:hyperlink>
    </w:p>
    <w:p w14:paraId="307E6443" w14:textId="2B6896B5"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69" w:history="1">
        <w:r w:rsidR="004B6928" w:rsidRPr="006977FF">
          <w:rPr>
            <w:rStyle w:val="Hyperlink"/>
            <w:rFonts w:ascii="Times New Roman Bold" w:hAnsi="Times New Roman Bold" w:cs="Times New Roman Bold"/>
            <w:rtl/>
            <w:lang w:bidi="fa-IR"/>
          </w:rPr>
          <w:t>3‏-‏4‏.</w:t>
        </w:r>
        <w:r w:rsidR="004B6928" w:rsidRPr="006977FF">
          <w:rPr>
            <w:rStyle w:val="Hyperlink"/>
            <w:rtl/>
            <w:lang w:bidi="ar-DZ"/>
          </w:rPr>
          <w:t xml:space="preserve"> روش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داده 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83</w:t>
        </w:r>
        <w:r w:rsidR="004B6928">
          <w:rPr>
            <w:webHidden/>
            <w:rtl/>
          </w:rPr>
          <w:fldChar w:fldCharType="end"/>
        </w:r>
      </w:hyperlink>
    </w:p>
    <w:p w14:paraId="7BD932B5" w14:textId="1CFC5995"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0" w:history="1">
        <w:r w:rsidR="004B6928" w:rsidRPr="006977FF">
          <w:rPr>
            <w:rStyle w:val="Hyperlink"/>
            <w:rFonts w:ascii="Times New Roman Bold" w:hAnsi="Times New Roman Bold" w:cs="Times New Roman Bold"/>
            <w:rtl/>
            <w:lang w:bidi="fa-IR"/>
          </w:rPr>
          <w:t>3‏-‏5‏.</w:t>
        </w:r>
        <w:r w:rsidR="004B6928" w:rsidRPr="006977FF">
          <w:rPr>
            <w:rStyle w:val="Hyperlink"/>
            <w:rtl/>
            <w:lang w:bidi="ar-DZ"/>
          </w:rPr>
          <w:t xml:space="preserve"> اعتبار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83</w:t>
        </w:r>
        <w:r w:rsidR="004B6928">
          <w:rPr>
            <w:webHidden/>
            <w:rtl/>
          </w:rPr>
          <w:fldChar w:fldCharType="end"/>
        </w:r>
      </w:hyperlink>
    </w:p>
    <w:p w14:paraId="567B37D3" w14:textId="24DA88A6"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1" w:history="1">
        <w:r w:rsidR="004B6928" w:rsidRPr="006977FF">
          <w:rPr>
            <w:rStyle w:val="Hyperlink"/>
            <w:rFonts w:ascii="IranNastaliq" w:hAnsi="IranNastaliq" w:cs="B Titr"/>
            <w:rtl/>
          </w:rPr>
          <w:t>فصل چهارم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87</w:t>
        </w:r>
        <w:r w:rsidR="004B6928">
          <w:rPr>
            <w:webHidden/>
            <w:rtl/>
          </w:rPr>
          <w:fldChar w:fldCharType="end"/>
        </w:r>
      </w:hyperlink>
    </w:p>
    <w:p w14:paraId="50196D0C" w14:textId="4D7CCCD7"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2" w:history="1">
        <w:r w:rsidR="004B6928" w:rsidRPr="006977FF">
          <w:rPr>
            <w:rStyle w:val="Hyperlink"/>
            <w:rtl/>
            <w:lang w:bidi="fa-IR"/>
          </w:rPr>
          <w:t xml:space="preserve">4. </w:t>
        </w:r>
        <w:r w:rsidR="004B6928" w:rsidRPr="006977FF">
          <w:rPr>
            <w:rStyle w:val="Hyperlink"/>
            <w:rFonts w:hint="cs"/>
            <w:rtl/>
            <w:lang w:bidi="fa-IR"/>
          </w:rPr>
          <w:t>ی</w:t>
        </w:r>
        <w:r w:rsidR="004B6928" w:rsidRPr="006977FF">
          <w:rPr>
            <w:rStyle w:val="Hyperlink"/>
            <w:rFonts w:hint="eastAsia"/>
            <w:rtl/>
            <w:lang w:bidi="fa-IR"/>
          </w:rPr>
          <w:t>افته‌ها</w:t>
        </w:r>
        <w:r w:rsidR="004B6928" w:rsidRPr="006977FF">
          <w:rPr>
            <w:rStyle w:val="Hyperlink"/>
            <w:rFonts w:hint="cs"/>
            <w:rtl/>
            <w:lang w:bidi="fa-IR"/>
          </w:rPr>
          <w:t>ی</w:t>
        </w:r>
        <w:r w:rsidR="004B6928" w:rsidRPr="006977FF">
          <w:rPr>
            <w:rStyle w:val="Hyperlink"/>
            <w:rtl/>
            <w:lang w:bidi="fa-IR"/>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7A794590" w14:textId="58E7EC0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3" w:history="1">
        <w:r w:rsidR="004B6928" w:rsidRPr="006977FF">
          <w:rPr>
            <w:rStyle w:val="Hyperlink"/>
            <w:rFonts w:ascii="Times New Roman Bold" w:hAnsi="Times New Roman Bold" w:cs="Times New Roman Bold"/>
            <w:lang w:bidi="fa-IR"/>
          </w:rPr>
          <w:t>4‏-‏1‏.</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مصاحبه‌ها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196EAE36" w14:textId="7176756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4" w:history="1">
        <w:r w:rsidR="004B6928" w:rsidRPr="006977FF">
          <w:rPr>
            <w:rStyle w:val="Hyperlink"/>
            <w:rtl/>
            <w:lang w:bidi="ar-DZ"/>
          </w:rPr>
          <w:t>ارتباطات سازمان</w:t>
        </w:r>
        <w:r w:rsidR="004B6928" w:rsidRPr="006977FF">
          <w:rPr>
            <w:rStyle w:val="Hyperlink"/>
            <w:rFonts w:hint="cs"/>
            <w:rtl/>
            <w:lang w:bidi="ar-DZ"/>
          </w:rPr>
          <w:t>ی</w:t>
        </w:r>
        <w:r w:rsidR="004B6928" w:rsidRPr="006977FF">
          <w:rPr>
            <w:rStyle w:val="Hyperlink"/>
            <w:rtl/>
            <w:lang w:bidi="ar-DZ"/>
          </w:rPr>
          <w:t xml:space="preserve"> و تعامل سازنده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461DFBB3" w14:textId="5EAC703F"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5" w:history="1">
        <w:r w:rsidR="004B6928" w:rsidRPr="006977FF">
          <w:rPr>
            <w:rStyle w:val="Hyperlink"/>
            <w:rtl/>
            <w:lang w:bidi="ar-DZ"/>
          </w:rPr>
          <w:t>مشارکت‌جو و مشارکت‌پذ</w:t>
        </w:r>
        <w:r w:rsidR="004B6928" w:rsidRPr="006977FF">
          <w:rPr>
            <w:rStyle w:val="Hyperlink"/>
            <w:rFonts w:hint="cs"/>
            <w:rtl/>
            <w:lang w:bidi="ar-DZ"/>
          </w:rPr>
          <w:t>ی</w:t>
        </w:r>
        <w:r w:rsidR="004B6928" w:rsidRPr="006977FF">
          <w:rPr>
            <w:rStyle w:val="Hyperlink"/>
            <w:rFonts w:hint="eastAsia"/>
            <w:rtl/>
            <w:lang w:bidi="ar-DZ"/>
          </w:rPr>
          <w:t>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92</w:t>
        </w:r>
        <w:r w:rsidR="004B6928">
          <w:rPr>
            <w:webHidden/>
            <w:rtl/>
          </w:rPr>
          <w:fldChar w:fldCharType="end"/>
        </w:r>
      </w:hyperlink>
    </w:p>
    <w:p w14:paraId="074DD0B5" w14:textId="77488C9B"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6" w:history="1">
        <w:r w:rsidR="004B6928" w:rsidRPr="006977FF">
          <w:rPr>
            <w:rStyle w:val="Hyperlink"/>
            <w:rtl/>
            <w:lang w:bidi="ar-DZ"/>
          </w:rPr>
          <w:t>اهل مشورت با متخصص</w:t>
        </w:r>
        <w:r w:rsidR="004B6928" w:rsidRPr="006977FF">
          <w:rPr>
            <w:rStyle w:val="Hyperlink"/>
            <w:rFonts w:hint="cs"/>
            <w:rtl/>
            <w:lang w:bidi="ar-DZ"/>
          </w:rPr>
          <w:t>ی</w:t>
        </w:r>
        <w:r w:rsidR="004B6928" w:rsidRPr="006977FF">
          <w:rPr>
            <w:rStyle w:val="Hyperlink"/>
            <w:rFonts w:hint="eastAsia"/>
            <w:rtl/>
            <w:lang w:bidi="ar-DZ"/>
          </w:rPr>
          <w:t>ن</w:t>
        </w:r>
        <w:r w:rsidR="004B6928" w:rsidRPr="006977FF">
          <w:rPr>
            <w:rStyle w:val="Hyperlink"/>
            <w:rtl/>
            <w:lang w:bidi="ar-DZ"/>
          </w:rPr>
          <w:t xml:space="preserve"> و اشتراک ا</w:t>
        </w:r>
        <w:r w:rsidR="004B6928" w:rsidRPr="006977FF">
          <w:rPr>
            <w:rStyle w:val="Hyperlink"/>
            <w:rFonts w:hint="cs"/>
            <w:rtl/>
            <w:lang w:bidi="ar-DZ"/>
          </w:rPr>
          <w:t>ی</w:t>
        </w:r>
        <w:r w:rsidR="004B6928" w:rsidRPr="006977FF">
          <w:rPr>
            <w:rStyle w:val="Hyperlink"/>
            <w:rFonts w:hint="eastAsia"/>
            <w:rtl/>
            <w:lang w:bidi="ar-DZ"/>
          </w:rPr>
          <w:t>ده‌ها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93</w:t>
        </w:r>
        <w:r w:rsidR="004B6928">
          <w:rPr>
            <w:webHidden/>
            <w:rtl/>
          </w:rPr>
          <w:fldChar w:fldCharType="end"/>
        </w:r>
      </w:hyperlink>
    </w:p>
    <w:p w14:paraId="4F4C5897" w14:textId="044E44B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7" w:history="1">
        <w:r w:rsidR="004B6928" w:rsidRPr="006977FF">
          <w:rPr>
            <w:rStyle w:val="Hyperlink"/>
            <w:rtl/>
            <w:lang w:bidi="ar-DZ"/>
          </w:rPr>
          <w:t>روح</w:t>
        </w:r>
        <w:r w:rsidR="004B6928" w:rsidRPr="006977FF">
          <w:rPr>
            <w:rStyle w:val="Hyperlink"/>
            <w:rFonts w:hint="cs"/>
            <w:rtl/>
            <w:lang w:bidi="ar-DZ"/>
          </w:rPr>
          <w:t>ی</w:t>
        </w:r>
        <w:r w:rsidR="004B6928" w:rsidRPr="006977FF">
          <w:rPr>
            <w:rStyle w:val="Hyperlink"/>
            <w:rFonts w:hint="eastAsia"/>
            <w:rtl/>
            <w:lang w:bidi="ar-DZ"/>
          </w:rPr>
          <w:t>ه‌</w:t>
        </w:r>
        <w:r w:rsidR="004B6928" w:rsidRPr="006977FF">
          <w:rPr>
            <w:rStyle w:val="Hyperlink"/>
            <w:rFonts w:hint="cs"/>
            <w:rtl/>
            <w:lang w:bidi="ar-DZ"/>
          </w:rPr>
          <w:t>ی</w:t>
        </w:r>
        <w:r w:rsidR="004B6928" w:rsidRPr="006977FF">
          <w:rPr>
            <w:rStyle w:val="Hyperlink"/>
            <w:rtl/>
            <w:lang w:bidi="ar-DZ"/>
          </w:rPr>
          <w:t xml:space="preserve"> پژوهشگرانه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95</w:t>
        </w:r>
        <w:r w:rsidR="004B6928">
          <w:rPr>
            <w:webHidden/>
            <w:rtl/>
          </w:rPr>
          <w:fldChar w:fldCharType="end"/>
        </w:r>
      </w:hyperlink>
    </w:p>
    <w:p w14:paraId="3EEF7278" w14:textId="5C0A67D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8" w:history="1">
        <w:r w:rsidR="004B6928" w:rsidRPr="006977FF">
          <w:rPr>
            <w:rStyle w:val="Hyperlink"/>
            <w:rtl/>
            <w:lang w:bidi="ar-DZ"/>
          </w:rPr>
          <w:t>دانش‌</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و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97</w:t>
        </w:r>
        <w:r w:rsidR="004B6928">
          <w:rPr>
            <w:webHidden/>
            <w:rtl/>
          </w:rPr>
          <w:fldChar w:fldCharType="end"/>
        </w:r>
      </w:hyperlink>
    </w:p>
    <w:p w14:paraId="030748BA" w14:textId="637D5A3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79" w:history="1">
        <w:r w:rsidR="004B6928" w:rsidRPr="006977FF">
          <w:rPr>
            <w:rStyle w:val="Hyperlink"/>
            <w:rtl/>
            <w:lang w:bidi="ar-DZ"/>
          </w:rPr>
          <w:t>دانش طراح</w:t>
        </w:r>
        <w:r w:rsidR="004B6928" w:rsidRPr="006977FF">
          <w:rPr>
            <w:rStyle w:val="Hyperlink"/>
            <w:rFonts w:hint="cs"/>
            <w:rtl/>
            <w:lang w:bidi="ar-DZ"/>
          </w:rPr>
          <w:t>ی</w:t>
        </w:r>
        <w:r w:rsidR="004B6928" w:rsidRPr="006977FF">
          <w:rPr>
            <w:rStyle w:val="Hyperlink"/>
            <w:rtl/>
            <w:lang w:bidi="ar-DZ"/>
          </w:rPr>
          <w:t xml:space="preserve"> و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ف</w:t>
        </w:r>
        <w:r w:rsidR="004B6928" w:rsidRPr="006977FF">
          <w:rPr>
            <w:rStyle w:val="Hyperlink"/>
            <w:rFonts w:hint="cs"/>
            <w:rtl/>
            <w:lang w:bidi="ar-DZ"/>
          </w:rPr>
          <w:t>ی</w:t>
        </w:r>
        <w:r w:rsidR="004B6928" w:rsidRPr="006977FF">
          <w:rPr>
            <w:rStyle w:val="Hyperlink"/>
            <w:rFonts w:hint="eastAsia"/>
            <w:rtl/>
            <w:lang w:bidi="ar-DZ"/>
          </w:rPr>
          <w:t>ز</w:t>
        </w:r>
        <w:r w:rsidR="004B6928" w:rsidRPr="006977FF">
          <w:rPr>
            <w:rStyle w:val="Hyperlink"/>
            <w:rFonts w:hint="cs"/>
            <w:rtl/>
            <w:lang w:bidi="ar-DZ"/>
          </w:rPr>
          <w:t>ی</w:t>
        </w:r>
        <w:r w:rsidR="004B6928" w:rsidRPr="006977FF">
          <w:rPr>
            <w:rStyle w:val="Hyperlink"/>
            <w:rFonts w:hint="eastAsia"/>
            <w:rtl/>
            <w:lang w:bidi="ar-DZ"/>
          </w:rPr>
          <w:t>ک</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99</w:t>
        </w:r>
        <w:r w:rsidR="004B6928">
          <w:rPr>
            <w:webHidden/>
            <w:rtl/>
          </w:rPr>
          <w:fldChar w:fldCharType="end"/>
        </w:r>
      </w:hyperlink>
    </w:p>
    <w:p w14:paraId="497DC6F6" w14:textId="5627F8B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0" w:history="1">
        <w:r w:rsidR="004B6928" w:rsidRPr="006977FF">
          <w:rPr>
            <w:rStyle w:val="Hyperlink"/>
            <w:rtl/>
            <w:lang w:bidi="ar-DZ"/>
          </w:rPr>
          <w:t>باور به خروج از ش</w:t>
        </w:r>
        <w:r w:rsidR="004B6928" w:rsidRPr="006977FF">
          <w:rPr>
            <w:rStyle w:val="Hyperlink"/>
            <w:rFonts w:hint="cs"/>
            <w:rtl/>
            <w:lang w:bidi="ar-DZ"/>
          </w:rPr>
          <w:t>ی</w:t>
        </w:r>
        <w:r w:rsidR="004B6928" w:rsidRPr="006977FF">
          <w:rPr>
            <w:rStyle w:val="Hyperlink"/>
            <w:rFonts w:hint="eastAsia"/>
            <w:rtl/>
            <w:lang w:bidi="ar-DZ"/>
          </w:rPr>
          <w:t>وه‌ها</w:t>
        </w:r>
        <w:r w:rsidR="004B6928" w:rsidRPr="006977FF">
          <w:rPr>
            <w:rStyle w:val="Hyperlink"/>
            <w:rFonts w:hint="cs"/>
            <w:rtl/>
            <w:lang w:bidi="ar-DZ"/>
          </w:rPr>
          <w:t>ی</w:t>
        </w:r>
        <w:r w:rsidR="004B6928" w:rsidRPr="006977FF">
          <w:rPr>
            <w:rStyle w:val="Hyperlink"/>
            <w:rtl/>
            <w:lang w:bidi="ar-DZ"/>
          </w:rPr>
          <w:t xml:space="preserve"> آموزش سنت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101</w:t>
        </w:r>
        <w:r w:rsidR="004B6928">
          <w:rPr>
            <w:webHidden/>
            <w:rtl/>
          </w:rPr>
          <w:fldChar w:fldCharType="end"/>
        </w:r>
      </w:hyperlink>
    </w:p>
    <w:p w14:paraId="79469878" w14:textId="025B94C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1" w:history="1">
        <w:r w:rsidR="004B6928" w:rsidRPr="006977FF">
          <w:rPr>
            <w:rStyle w:val="Hyperlink"/>
            <w:rtl/>
            <w:lang w:bidi="ar-DZ"/>
          </w:rPr>
          <w:t>نوآور</w:t>
        </w:r>
        <w:r w:rsidR="004B6928" w:rsidRPr="006977FF">
          <w:rPr>
            <w:rStyle w:val="Hyperlink"/>
            <w:rFonts w:hint="cs"/>
            <w:rtl/>
            <w:lang w:bidi="ar-DZ"/>
          </w:rPr>
          <w:t>ی</w:t>
        </w:r>
        <w:r w:rsidR="004B6928" w:rsidRPr="006977FF">
          <w:rPr>
            <w:rStyle w:val="Hyperlink"/>
            <w:rtl/>
            <w:lang w:bidi="ar-DZ"/>
          </w:rPr>
          <w:t xml:space="preserve"> و خلاق</w:t>
        </w:r>
        <w:r w:rsidR="004B6928" w:rsidRPr="006977FF">
          <w:rPr>
            <w:rStyle w:val="Hyperlink"/>
            <w:rFonts w:hint="cs"/>
            <w:rtl/>
            <w:lang w:bidi="ar-DZ"/>
          </w:rPr>
          <w:t>ی</w:t>
        </w:r>
        <w:r w:rsidR="004B6928" w:rsidRPr="006977FF">
          <w:rPr>
            <w:rStyle w:val="Hyperlink"/>
            <w:rFonts w:hint="eastAsia"/>
            <w:rtl/>
            <w:lang w:bidi="ar-DZ"/>
          </w:rPr>
          <w:t>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102</w:t>
        </w:r>
        <w:r w:rsidR="004B6928">
          <w:rPr>
            <w:webHidden/>
            <w:rtl/>
          </w:rPr>
          <w:fldChar w:fldCharType="end"/>
        </w:r>
      </w:hyperlink>
    </w:p>
    <w:p w14:paraId="245420EB" w14:textId="110EAD1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2" w:history="1">
        <w:r w:rsidR="004B6928" w:rsidRPr="006977FF">
          <w:rPr>
            <w:rStyle w:val="Hyperlink"/>
            <w:rtl/>
            <w:lang w:bidi="ar-DZ"/>
          </w:rPr>
          <w:t>پشتکار و جد</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داشتن و مسئول</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پذ</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103</w:t>
        </w:r>
        <w:r w:rsidR="004B6928">
          <w:rPr>
            <w:webHidden/>
            <w:rtl/>
          </w:rPr>
          <w:fldChar w:fldCharType="end"/>
        </w:r>
      </w:hyperlink>
    </w:p>
    <w:p w14:paraId="4A7F8B72" w14:textId="7F069ED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3" w:history="1">
        <w:r w:rsidR="004B6928" w:rsidRPr="006977FF">
          <w:rPr>
            <w:rStyle w:val="Hyperlink"/>
            <w:rtl/>
            <w:lang w:bidi="ar-DZ"/>
          </w:rPr>
          <w:t>باورداشتن به اهم</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فضا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(داشتن نگاه چندبعد</w:t>
        </w:r>
        <w:r w:rsidR="004B6928" w:rsidRPr="006977FF">
          <w:rPr>
            <w:rStyle w:val="Hyperlink"/>
            <w:rFonts w:hint="cs"/>
            <w:rtl/>
            <w:lang w:bidi="ar-DZ"/>
          </w:rPr>
          <w:t>ی</w:t>
        </w:r>
        <w:r w:rsidR="004B6928" w:rsidRPr="006977FF">
          <w:rPr>
            <w:rStyle w:val="Hyperlink"/>
            <w:rtl/>
            <w:lang w:bidi="ar-DZ"/>
          </w:rPr>
          <w: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104</w:t>
        </w:r>
        <w:r w:rsidR="004B6928">
          <w:rPr>
            <w:webHidden/>
            <w:rtl/>
          </w:rPr>
          <w:fldChar w:fldCharType="end"/>
        </w:r>
      </w:hyperlink>
    </w:p>
    <w:p w14:paraId="1A157779" w14:textId="1511D7F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4" w:history="1">
        <w:r w:rsidR="004B6928" w:rsidRPr="006977FF">
          <w:rPr>
            <w:rStyle w:val="Hyperlink"/>
            <w:rtl/>
            <w:lang w:bidi="ar-DZ"/>
          </w:rPr>
          <w:t>در‌س‌خوانده‌</w:t>
        </w:r>
        <w:r w:rsidR="004B6928" w:rsidRPr="006977FF">
          <w:rPr>
            <w:rStyle w:val="Hyperlink"/>
            <w:rFonts w:hint="cs"/>
            <w:rtl/>
            <w:lang w:bidi="ar-DZ"/>
          </w:rPr>
          <w:t>ی</w:t>
        </w:r>
        <w:r w:rsidR="004B6928" w:rsidRPr="006977FF">
          <w:rPr>
            <w:rStyle w:val="Hyperlink"/>
            <w:rtl/>
            <w:lang w:bidi="ar-DZ"/>
          </w:rPr>
          <w:t xml:space="preserve"> رشته‌</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آموزش</w:t>
        </w:r>
        <w:r w:rsidR="004B6928" w:rsidRPr="006977FF">
          <w:rPr>
            <w:rStyle w:val="Hyperlink"/>
            <w:rFonts w:hint="cs"/>
            <w:rtl/>
            <w:lang w:bidi="ar-DZ"/>
          </w:rPr>
          <w:t>ی‌ی</w:t>
        </w:r>
        <w:r w:rsidR="004B6928" w:rsidRPr="006977FF">
          <w:rPr>
            <w:rStyle w:val="Hyperlink"/>
            <w:rFonts w:hint="eastAsia"/>
            <w:rtl/>
            <w:lang w:bidi="ar-DZ"/>
          </w:rPr>
          <w:t>ا</w:t>
        </w:r>
        <w:r w:rsidR="004B6928" w:rsidRPr="006977FF">
          <w:rPr>
            <w:rStyle w:val="Hyperlink"/>
            <w:rtl/>
            <w:lang w:bidi="ar-DZ"/>
          </w:rPr>
          <w:t xml:space="preserve"> رشته‌ها</w:t>
        </w:r>
        <w:r w:rsidR="004B6928" w:rsidRPr="006977FF">
          <w:rPr>
            <w:rStyle w:val="Hyperlink"/>
            <w:rFonts w:hint="cs"/>
            <w:rtl/>
            <w:lang w:bidi="ar-DZ"/>
          </w:rPr>
          <w:t>ی</w:t>
        </w:r>
        <w:r w:rsidR="004B6928" w:rsidRPr="006977FF">
          <w:rPr>
            <w:rStyle w:val="Hyperlink"/>
            <w:rtl/>
            <w:lang w:bidi="ar-DZ"/>
          </w:rPr>
          <w:t xml:space="preserve"> مرتبط با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و علوم ترب</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105</w:t>
        </w:r>
        <w:r w:rsidR="004B6928">
          <w:rPr>
            <w:webHidden/>
            <w:rtl/>
          </w:rPr>
          <w:fldChar w:fldCharType="end"/>
        </w:r>
      </w:hyperlink>
    </w:p>
    <w:p w14:paraId="44951561" w14:textId="07DB306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5" w:history="1">
        <w:r w:rsidR="004B6928" w:rsidRPr="006977FF">
          <w:rPr>
            <w:rStyle w:val="Hyperlink"/>
            <w:rtl/>
            <w:lang w:bidi="ar-DZ"/>
          </w:rPr>
          <w:t>داشتن تجربه‌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105</w:t>
        </w:r>
        <w:r w:rsidR="004B6928">
          <w:rPr>
            <w:webHidden/>
            <w:rtl/>
          </w:rPr>
          <w:fldChar w:fldCharType="end"/>
        </w:r>
      </w:hyperlink>
    </w:p>
    <w:p w14:paraId="2661FB76" w14:textId="5B1971E6"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6" w:history="1">
        <w:r w:rsidR="004B6928" w:rsidRPr="006977FF">
          <w:rPr>
            <w:rStyle w:val="Hyperlink"/>
            <w:rtl/>
            <w:lang w:bidi="ar-DZ"/>
          </w:rPr>
          <w:t>د</w:t>
        </w:r>
        <w:r w:rsidR="004B6928" w:rsidRPr="006977FF">
          <w:rPr>
            <w:rStyle w:val="Hyperlink"/>
            <w:rFonts w:hint="cs"/>
            <w:rtl/>
            <w:lang w:bidi="ar-DZ"/>
          </w:rPr>
          <w:t>ی</w:t>
        </w:r>
        <w:r w:rsidR="004B6928" w:rsidRPr="006977FF">
          <w:rPr>
            <w:rStyle w:val="Hyperlink"/>
            <w:rFonts w:hint="eastAsia"/>
            <w:rtl/>
            <w:lang w:bidi="ar-DZ"/>
          </w:rPr>
          <w:t>دن</w:t>
        </w:r>
        <w:r w:rsidR="004B6928" w:rsidRPr="006977FF">
          <w:rPr>
            <w:rStyle w:val="Hyperlink"/>
            <w:rtl/>
            <w:lang w:bidi="ar-DZ"/>
          </w:rPr>
          <w:t xml:space="preserve"> نکات مثبت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107</w:t>
        </w:r>
        <w:r w:rsidR="004B6928">
          <w:rPr>
            <w:webHidden/>
            <w:rtl/>
          </w:rPr>
          <w:fldChar w:fldCharType="end"/>
        </w:r>
      </w:hyperlink>
    </w:p>
    <w:p w14:paraId="17F8B3D0" w14:textId="21120AD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7" w:history="1">
        <w:r w:rsidR="004B6928" w:rsidRPr="006977FF">
          <w:rPr>
            <w:rStyle w:val="Hyperlink"/>
            <w:rtl/>
            <w:lang w:bidi="ar-DZ"/>
          </w:rPr>
          <w:t>کارکردن با عشق و علاقه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107</w:t>
        </w:r>
        <w:r w:rsidR="004B6928">
          <w:rPr>
            <w:webHidden/>
            <w:rtl/>
          </w:rPr>
          <w:fldChar w:fldCharType="end"/>
        </w:r>
      </w:hyperlink>
    </w:p>
    <w:p w14:paraId="3B16F327" w14:textId="6FF753A5"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8" w:history="1">
        <w:r w:rsidR="004B6928" w:rsidRPr="006977FF">
          <w:rPr>
            <w:rStyle w:val="Hyperlink"/>
            <w:rtl/>
            <w:lang w:bidi="ar-DZ"/>
          </w:rPr>
          <w:t>ارزش‌ها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7A7AE8AB" w14:textId="7C6A81C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89" w:history="1">
        <w:r w:rsidR="004B6928" w:rsidRPr="006977FF">
          <w:rPr>
            <w:rStyle w:val="Hyperlink"/>
            <w:rtl/>
            <w:lang w:bidi="ar-DZ"/>
          </w:rPr>
          <w:t>باور به دموکراس</w:t>
        </w:r>
        <w:r w:rsidR="004B6928" w:rsidRPr="006977FF">
          <w:rPr>
            <w:rStyle w:val="Hyperlink"/>
            <w:rFonts w:hint="cs"/>
            <w:rtl/>
            <w:lang w:bidi="ar-DZ"/>
          </w:rPr>
          <w:t>ی</w:t>
        </w:r>
        <w:r w:rsidR="004B6928" w:rsidRPr="006977FF">
          <w:rPr>
            <w:rStyle w:val="Hyperlink"/>
            <w:rtl/>
            <w:lang w:bidi="ar-DZ"/>
          </w:rPr>
          <w:t xml:space="preserve"> و مردم سالار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583CEF97" w14:textId="4836F51D"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0" w:history="1">
        <w:r w:rsidR="004B6928" w:rsidRPr="006977FF">
          <w:rPr>
            <w:rStyle w:val="Hyperlink"/>
            <w:rtl/>
            <w:lang w:bidi="ar-DZ"/>
          </w:rPr>
          <w:t>تفکر س</w:t>
        </w:r>
        <w:r w:rsidR="004B6928" w:rsidRPr="006977FF">
          <w:rPr>
            <w:rStyle w:val="Hyperlink"/>
            <w:rFonts w:hint="cs"/>
            <w:rtl/>
            <w:lang w:bidi="ar-DZ"/>
          </w:rPr>
          <w:t>ی</w:t>
        </w:r>
        <w:r w:rsidR="004B6928" w:rsidRPr="006977FF">
          <w:rPr>
            <w:rStyle w:val="Hyperlink"/>
            <w:rFonts w:hint="eastAsia"/>
            <w:rtl/>
            <w:lang w:bidi="ar-DZ"/>
          </w:rPr>
          <w:t>ستم</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34C05D48" w14:textId="0DB1285A"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1" w:history="1">
        <w:r w:rsidR="004B6928" w:rsidRPr="006977FF">
          <w:rPr>
            <w:rStyle w:val="Hyperlink"/>
            <w:rtl/>
            <w:lang w:bidi="ar-DZ"/>
          </w:rPr>
          <w:t>مهارت سنجش ن</w:t>
        </w:r>
        <w:r w:rsidR="004B6928" w:rsidRPr="006977FF">
          <w:rPr>
            <w:rStyle w:val="Hyperlink"/>
            <w:rFonts w:hint="cs"/>
            <w:rtl/>
            <w:lang w:bidi="ar-DZ"/>
          </w:rPr>
          <w:t>ی</w:t>
        </w:r>
        <w:r w:rsidR="004B6928" w:rsidRPr="006977FF">
          <w:rPr>
            <w:rStyle w:val="Hyperlink"/>
            <w:rFonts w:hint="eastAsia"/>
            <w:rtl/>
            <w:lang w:bidi="ar-DZ"/>
          </w:rPr>
          <w:t>ازها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52C75C6F" w14:textId="3CEF1846"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2" w:history="1">
        <w:r w:rsidR="004B6928" w:rsidRPr="006977FF">
          <w:rPr>
            <w:rStyle w:val="Hyperlink"/>
            <w:rtl/>
            <w:lang w:bidi="ar-DZ"/>
          </w:rPr>
          <w:t>تسه</w:t>
        </w:r>
        <w:r w:rsidR="004B6928" w:rsidRPr="006977FF">
          <w:rPr>
            <w:rStyle w:val="Hyperlink"/>
            <w:rFonts w:hint="cs"/>
            <w:rtl/>
            <w:lang w:bidi="ar-DZ"/>
          </w:rPr>
          <w:t>ی</w:t>
        </w:r>
        <w:r w:rsidR="004B6928" w:rsidRPr="006977FF">
          <w:rPr>
            <w:rStyle w:val="Hyperlink"/>
            <w:rFonts w:hint="eastAsia"/>
            <w:rtl/>
            <w:lang w:bidi="ar-DZ"/>
          </w:rPr>
          <w:t>لگر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453200E4" w14:textId="2BB4755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3" w:history="1">
        <w:r w:rsidR="004B6928" w:rsidRPr="006977FF">
          <w:rPr>
            <w:rStyle w:val="Hyperlink"/>
            <w:rtl/>
            <w:lang w:bidi="ar-DZ"/>
          </w:rPr>
          <w:t>حما</w:t>
        </w:r>
        <w:r w:rsidR="004B6928" w:rsidRPr="006977FF">
          <w:rPr>
            <w:rStyle w:val="Hyperlink"/>
            <w:rFonts w:hint="cs"/>
            <w:rtl/>
            <w:lang w:bidi="ar-DZ"/>
          </w:rPr>
          <w:t>ی</w:t>
        </w:r>
        <w:r w:rsidR="004B6928" w:rsidRPr="006977FF">
          <w:rPr>
            <w:rStyle w:val="Hyperlink"/>
            <w:rFonts w:hint="eastAsia"/>
            <w:rtl/>
            <w:lang w:bidi="ar-DZ"/>
          </w:rPr>
          <w:t>تگر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2A58FA41" w14:textId="288367CD"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4" w:history="1">
        <w:r w:rsidR="004B6928" w:rsidRPr="006977FF">
          <w:rPr>
            <w:rStyle w:val="Hyperlink"/>
            <w:rtl/>
            <w:lang w:bidi="ar-DZ"/>
          </w:rPr>
          <w:t>دغدغه‌مند</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328557C5" w14:textId="1BB6046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5" w:history="1">
        <w:r w:rsidR="004B6928" w:rsidRPr="006977FF">
          <w:rPr>
            <w:rStyle w:val="Hyperlink"/>
            <w:rtl/>
            <w:lang w:bidi="ar-DZ"/>
          </w:rPr>
          <w:t>معتقد به کرامت دانش‌آموز</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110</w:t>
        </w:r>
        <w:r w:rsidR="004B6928">
          <w:rPr>
            <w:webHidden/>
            <w:rtl/>
          </w:rPr>
          <w:fldChar w:fldCharType="end"/>
        </w:r>
      </w:hyperlink>
    </w:p>
    <w:p w14:paraId="4084F755" w14:textId="4EC6FA4A"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6" w:history="1">
        <w:r w:rsidR="004B6928" w:rsidRPr="006977FF">
          <w:rPr>
            <w:rStyle w:val="Hyperlink"/>
            <w:rtl/>
            <w:lang w:bidi="ar-DZ"/>
          </w:rPr>
          <w:t>جسور و ر</w:t>
        </w:r>
        <w:r w:rsidR="004B6928" w:rsidRPr="006977FF">
          <w:rPr>
            <w:rStyle w:val="Hyperlink"/>
            <w:rFonts w:hint="cs"/>
            <w:rtl/>
            <w:lang w:bidi="ar-DZ"/>
          </w:rPr>
          <w:t>ی</w:t>
        </w:r>
        <w:r w:rsidR="004B6928" w:rsidRPr="006977FF">
          <w:rPr>
            <w:rStyle w:val="Hyperlink"/>
            <w:rFonts w:hint="eastAsia"/>
            <w:rtl/>
            <w:lang w:bidi="ar-DZ"/>
          </w:rPr>
          <w:t>سک‌پذ</w:t>
        </w:r>
        <w:r w:rsidR="004B6928" w:rsidRPr="006977FF">
          <w:rPr>
            <w:rStyle w:val="Hyperlink"/>
            <w:rFonts w:hint="cs"/>
            <w:rtl/>
            <w:lang w:bidi="ar-DZ"/>
          </w:rPr>
          <w:t>ی</w:t>
        </w:r>
        <w:r w:rsidR="004B6928" w:rsidRPr="006977FF">
          <w:rPr>
            <w:rStyle w:val="Hyperlink"/>
            <w:rFonts w:hint="eastAsia"/>
            <w:rtl/>
            <w:lang w:bidi="ar-DZ"/>
          </w:rPr>
          <w:t>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110</w:t>
        </w:r>
        <w:r w:rsidR="004B6928">
          <w:rPr>
            <w:webHidden/>
            <w:rtl/>
          </w:rPr>
          <w:fldChar w:fldCharType="end"/>
        </w:r>
      </w:hyperlink>
    </w:p>
    <w:p w14:paraId="48115EC1" w14:textId="4AE49B3C"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7" w:history="1">
        <w:r w:rsidR="004B6928" w:rsidRPr="006977FF">
          <w:rPr>
            <w:rStyle w:val="Hyperlink"/>
            <w:rtl/>
            <w:lang w:bidi="ar-DZ"/>
          </w:rPr>
          <w:t>صبور</w:t>
        </w:r>
        <w:r w:rsidR="004B6928" w:rsidRPr="006977FF">
          <w:rPr>
            <w:rStyle w:val="Hyperlink"/>
            <w:rFonts w:hint="cs"/>
            <w:rtl/>
            <w:lang w:bidi="ar-DZ"/>
          </w:rPr>
          <w:t>ی</w:t>
        </w:r>
        <w:r w:rsidR="004B6928" w:rsidRPr="006977FF">
          <w:rPr>
            <w:rStyle w:val="Hyperlink"/>
            <w:rtl/>
            <w:lang w:bidi="ar-DZ"/>
          </w:rPr>
          <w:t xml:space="preserve"> و شک</w:t>
        </w:r>
        <w:r w:rsidR="004B6928" w:rsidRPr="006977FF">
          <w:rPr>
            <w:rStyle w:val="Hyperlink"/>
            <w:rFonts w:hint="cs"/>
            <w:rtl/>
            <w:lang w:bidi="ar-DZ"/>
          </w:rPr>
          <w:t>ی</w:t>
        </w:r>
        <w:r w:rsidR="004B6928" w:rsidRPr="006977FF">
          <w:rPr>
            <w:rStyle w:val="Hyperlink"/>
            <w:rFonts w:hint="eastAsia"/>
            <w:rtl/>
            <w:lang w:bidi="ar-DZ"/>
          </w:rPr>
          <w:t>با</w:t>
        </w:r>
        <w:r w:rsidR="004B6928" w:rsidRPr="006977FF">
          <w:rPr>
            <w:rStyle w:val="Hyperlink"/>
            <w:rFonts w:hint="cs"/>
            <w:rtl/>
            <w:lang w:bidi="ar-DZ"/>
          </w:rPr>
          <w:t>یی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5D6CFB03" w14:textId="6B35728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8" w:history="1">
        <w:r w:rsidR="004B6928" w:rsidRPr="006977FF">
          <w:rPr>
            <w:rStyle w:val="Hyperlink"/>
            <w:rFonts w:ascii="Times New Roman Bold" w:hAnsi="Times New Roman Bold" w:cs="Times New Roman Bold"/>
            <w:rtl/>
            <w:lang w:bidi="fa-IR"/>
          </w:rPr>
          <w:t>4‏-‏2‏.</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جانب</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38E68752" w14:textId="6D3A3E38"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0999" w:history="1">
        <w:r w:rsidR="004B6928" w:rsidRPr="006977FF">
          <w:rPr>
            <w:rStyle w:val="Hyperlink"/>
            <w:lang w:bidi="ar-DZ"/>
          </w:rPr>
          <w:t>4-2-1.</w:t>
        </w:r>
        <w:r w:rsidR="004B6928" w:rsidRPr="006977FF">
          <w:rPr>
            <w:rStyle w:val="Hyperlink"/>
            <w:rtl/>
            <w:lang w:bidi="ar-DZ"/>
          </w:rPr>
          <w:t xml:space="preserve"> وضع</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موجود فضاها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7EE21779" w14:textId="23C408A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0" w:history="1">
        <w:r w:rsidR="004B6928" w:rsidRPr="006977FF">
          <w:rPr>
            <w:rStyle w:val="Hyperlink"/>
            <w:lang w:bidi="ar-DZ"/>
          </w:rPr>
          <w:t>4-2-2.</w:t>
        </w:r>
        <w:r w:rsidR="004B6928" w:rsidRPr="006977FF">
          <w:rPr>
            <w:rStyle w:val="Hyperlink"/>
            <w:rtl/>
            <w:lang w:bidi="ar-DZ"/>
          </w:rPr>
          <w:t xml:space="preserve"> موانع و محدود</w:t>
        </w:r>
        <w:r w:rsidR="004B6928" w:rsidRPr="006977FF">
          <w:rPr>
            <w:rStyle w:val="Hyperlink"/>
            <w:rFonts w:hint="cs"/>
            <w:rtl/>
            <w:lang w:bidi="ar-DZ"/>
          </w:rPr>
          <w:t>ی</w:t>
        </w:r>
        <w:r w:rsidR="004B6928" w:rsidRPr="006977FF">
          <w:rPr>
            <w:rStyle w:val="Hyperlink"/>
            <w:rFonts w:hint="eastAsia"/>
            <w:rtl/>
            <w:lang w:bidi="ar-DZ"/>
          </w:rPr>
          <w:t>ت‌ها</w:t>
        </w:r>
        <w:r w:rsidR="004B6928" w:rsidRPr="006977FF">
          <w:rPr>
            <w:rStyle w:val="Hyperlink"/>
            <w:rFonts w:hint="cs"/>
            <w:rtl/>
            <w:lang w:bidi="ar-DZ"/>
          </w:rPr>
          <w:t>ی</w:t>
        </w:r>
        <w:r w:rsidR="004B6928" w:rsidRPr="006977FF">
          <w:rPr>
            <w:rStyle w:val="Hyperlink"/>
            <w:rtl/>
            <w:lang w:bidi="ar-DZ"/>
          </w:rPr>
          <w:t xml:space="preserve"> سر راه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برا</w:t>
        </w:r>
        <w:r w:rsidR="004B6928" w:rsidRPr="006977FF">
          <w:rPr>
            <w:rStyle w:val="Hyperlink"/>
            <w:rFonts w:hint="cs"/>
            <w:rtl/>
            <w:lang w:bidi="ar-DZ"/>
          </w:rPr>
          <w:t>ی</w:t>
        </w:r>
        <w:r w:rsidR="004B6928" w:rsidRPr="006977FF">
          <w:rPr>
            <w:rStyle w:val="Hyperlink"/>
            <w:rtl/>
            <w:lang w:bidi="ar-DZ"/>
          </w:rPr>
          <w:t xml:space="preserve"> استفاده‌ از فضاها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درون و ب</w:t>
        </w:r>
        <w:r w:rsidR="004B6928" w:rsidRPr="006977FF">
          <w:rPr>
            <w:rStyle w:val="Hyperlink"/>
            <w:rFonts w:hint="cs"/>
            <w:rtl/>
            <w:lang w:bidi="ar-DZ"/>
          </w:rPr>
          <w:t>ی</w:t>
        </w:r>
        <w:r w:rsidR="004B6928" w:rsidRPr="006977FF">
          <w:rPr>
            <w:rStyle w:val="Hyperlink"/>
            <w:rFonts w:hint="eastAsia"/>
            <w:rtl/>
            <w:lang w:bidi="ar-DZ"/>
          </w:rPr>
          <w:t>رون</w:t>
        </w:r>
        <w:r w:rsidR="004B6928" w:rsidRPr="006977FF">
          <w:rPr>
            <w:rStyle w:val="Hyperlink"/>
            <w:rtl/>
            <w:lang w:bidi="ar-DZ"/>
          </w:rPr>
          <w:t xml:space="preserve"> از مدرسه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120</w:t>
        </w:r>
        <w:r w:rsidR="004B6928">
          <w:rPr>
            <w:webHidden/>
            <w:rtl/>
          </w:rPr>
          <w:fldChar w:fldCharType="end"/>
        </w:r>
      </w:hyperlink>
    </w:p>
    <w:p w14:paraId="42AB701F" w14:textId="6507E36C"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1" w:history="1">
        <w:r w:rsidR="004B6928" w:rsidRPr="006977FF">
          <w:rPr>
            <w:rStyle w:val="Hyperlink"/>
            <w:rtl/>
            <w:lang w:bidi="ar-DZ"/>
          </w:rPr>
          <w:t>4-2-3. و</w:t>
        </w:r>
        <w:r w:rsidR="004B6928" w:rsidRPr="006977FF">
          <w:rPr>
            <w:rStyle w:val="Hyperlink"/>
            <w:rFonts w:hint="cs"/>
            <w:rtl/>
            <w:lang w:bidi="ar-DZ"/>
          </w:rPr>
          <w:t>ی</w:t>
        </w:r>
        <w:r w:rsidR="004B6928" w:rsidRPr="006977FF">
          <w:rPr>
            <w:rStyle w:val="Hyperlink"/>
            <w:rFonts w:hint="eastAsia"/>
            <w:rtl/>
            <w:lang w:bidi="ar-DZ"/>
          </w:rPr>
          <w:t>ژگ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مطلوب از د</w:t>
        </w:r>
        <w:r w:rsidR="004B6928" w:rsidRPr="006977FF">
          <w:rPr>
            <w:rStyle w:val="Hyperlink"/>
            <w:rFonts w:hint="cs"/>
            <w:rtl/>
            <w:lang w:bidi="ar-DZ"/>
          </w:rPr>
          <w:t>ی</w:t>
        </w:r>
        <w:r w:rsidR="004B6928" w:rsidRPr="006977FF">
          <w:rPr>
            <w:rStyle w:val="Hyperlink"/>
            <w:rFonts w:hint="eastAsia"/>
            <w:rtl/>
            <w:lang w:bidi="ar-DZ"/>
          </w:rPr>
          <w:t>د</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ران</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136</w:t>
        </w:r>
        <w:r w:rsidR="004B6928">
          <w:rPr>
            <w:webHidden/>
            <w:rtl/>
          </w:rPr>
          <w:fldChar w:fldCharType="end"/>
        </w:r>
      </w:hyperlink>
    </w:p>
    <w:p w14:paraId="45F93625" w14:textId="488615E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2" w:history="1">
        <w:r w:rsidR="004B6928" w:rsidRPr="006977FF">
          <w:rPr>
            <w:rStyle w:val="Hyperlink"/>
            <w:rtl/>
            <w:lang w:bidi="ar-DZ"/>
          </w:rPr>
          <w:t>4-2-4. اگر من طراح بودم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140</w:t>
        </w:r>
        <w:r w:rsidR="004B6928">
          <w:rPr>
            <w:webHidden/>
            <w:rtl/>
          </w:rPr>
          <w:fldChar w:fldCharType="end"/>
        </w:r>
      </w:hyperlink>
    </w:p>
    <w:p w14:paraId="049EFDF7" w14:textId="02FB7429"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3" w:history="1">
        <w:r w:rsidR="004B6928" w:rsidRPr="006977FF">
          <w:rPr>
            <w:rStyle w:val="Hyperlink"/>
            <w:rFonts w:ascii="Times New Roman Bold" w:hAnsi="Times New Roman Bold" w:cs="Times New Roman Bold"/>
            <w:rtl/>
            <w:lang w:bidi="fa-IR"/>
          </w:rPr>
          <w:t>4‏-‏3‏.</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مشاهدات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143</w:t>
        </w:r>
        <w:r w:rsidR="004B6928">
          <w:rPr>
            <w:webHidden/>
            <w:rtl/>
          </w:rPr>
          <w:fldChar w:fldCharType="end"/>
        </w:r>
      </w:hyperlink>
    </w:p>
    <w:p w14:paraId="62819C02" w14:textId="4388EC08"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4" w:history="1">
        <w:r w:rsidR="004B6928" w:rsidRPr="006977FF">
          <w:rPr>
            <w:rStyle w:val="Hyperlink"/>
            <w:rtl/>
            <w:lang w:bidi="ar-DZ"/>
          </w:rPr>
          <w:t>4-3-1. اقدامات عمل</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در طراح</w:t>
        </w:r>
        <w:r w:rsidR="004B6928" w:rsidRPr="006977FF">
          <w:rPr>
            <w:rStyle w:val="Hyperlink"/>
            <w:rFonts w:hint="cs"/>
            <w:rtl/>
            <w:lang w:bidi="ar-DZ"/>
          </w:rPr>
          <w:t>ی</w:t>
        </w:r>
        <w:r w:rsidR="004B6928" w:rsidRPr="006977FF">
          <w:rPr>
            <w:rStyle w:val="Hyperlink"/>
            <w:rtl/>
            <w:lang w:bidi="ar-DZ"/>
          </w:rPr>
          <w:t xml:space="preserve"> داخل</w:t>
        </w:r>
        <w:r w:rsidR="004B6928" w:rsidRPr="006977FF">
          <w:rPr>
            <w:rStyle w:val="Hyperlink"/>
            <w:rFonts w:hint="cs"/>
            <w:rtl/>
            <w:lang w:bidi="ar-DZ"/>
          </w:rPr>
          <w:t>ی</w:t>
        </w:r>
        <w:r w:rsidR="004B6928" w:rsidRPr="006977FF">
          <w:rPr>
            <w:rStyle w:val="Hyperlink"/>
            <w:rtl/>
            <w:lang w:bidi="ar-DZ"/>
          </w:rPr>
          <w:t xml:space="preserve"> فضاها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143</w:t>
        </w:r>
        <w:r w:rsidR="004B6928">
          <w:rPr>
            <w:webHidden/>
            <w:rtl/>
          </w:rPr>
          <w:fldChar w:fldCharType="end"/>
        </w:r>
      </w:hyperlink>
    </w:p>
    <w:p w14:paraId="214AEA2C" w14:textId="382741C2"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5" w:history="1">
        <w:r w:rsidR="004B6928" w:rsidRPr="006977FF">
          <w:rPr>
            <w:rStyle w:val="Hyperlink"/>
            <w:lang w:bidi="ar-DZ"/>
          </w:rPr>
          <w:t>4-3-2.</w:t>
        </w:r>
        <w:r w:rsidR="004B6928" w:rsidRPr="006977FF">
          <w:rPr>
            <w:rStyle w:val="Hyperlink"/>
            <w:rtl/>
            <w:lang w:bidi="ar-DZ"/>
          </w:rPr>
          <w:t xml:space="preserve"> وضع</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موجود فضاها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151</w:t>
        </w:r>
        <w:r w:rsidR="004B6928">
          <w:rPr>
            <w:webHidden/>
            <w:rtl/>
          </w:rPr>
          <w:fldChar w:fldCharType="end"/>
        </w:r>
      </w:hyperlink>
    </w:p>
    <w:p w14:paraId="52064D9C" w14:textId="44B7684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6" w:history="1">
        <w:r w:rsidR="004B6928" w:rsidRPr="006977FF">
          <w:rPr>
            <w:rStyle w:val="Hyperlink"/>
            <w:lang w:bidi="ar-DZ"/>
          </w:rPr>
          <w:t>4-3-3.</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اسناد</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152</w:t>
        </w:r>
        <w:r w:rsidR="004B6928">
          <w:rPr>
            <w:webHidden/>
            <w:rtl/>
          </w:rPr>
          <w:fldChar w:fldCharType="end"/>
        </w:r>
      </w:hyperlink>
    </w:p>
    <w:p w14:paraId="56DC3948" w14:textId="3BB76E2A"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7" w:history="1">
        <w:r w:rsidR="004B6928" w:rsidRPr="006977FF">
          <w:rPr>
            <w:rStyle w:val="Hyperlink"/>
            <w:rFonts w:cs="B Titr"/>
            <w:rtl/>
          </w:rPr>
          <w:t>فصل پنجم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156</w:t>
        </w:r>
        <w:r w:rsidR="004B6928">
          <w:rPr>
            <w:webHidden/>
            <w:rtl/>
          </w:rPr>
          <w:fldChar w:fldCharType="end"/>
        </w:r>
      </w:hyperlink>
    </w:p>
    <w:p w14:paraId="598E504D" w14:textId="298AA215"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8" w:history="1">
        <w:r w:rsidR="004B6928" w:rsidRPr="006977FF">
          <w:rPr>
            <w:rStyle w:val="Hyperlink"/>
          </w:rPr>
          <w:t>5.</w:t>
        </w:r>
        <w:r w:rsidR="004B6928" w:rsidRPr="006977FF">
          <w:rPr>
            <w:rStyle w:val="Hyperlink"/>
            <w:rtl/>
          </w:rPr>
          <w:t xml:space="preserve"> بحث و نت</w:t>
        </w:r>
        <w:r w:rsidR="004B6928" w:rsidRPr="006977FF">
          <w:rPr>
            <w:rStyle w:val="Hyperlink"/>
            <w:rFonts w:hint="cs"/>
            <w:rtl/>
          </w:rPr>
          <w:t>ی</w:t>
        </w:r>
        <w:r w:rsidR="004B6928" w:rsidRPr="006977FF">
          <w:rPr>
            <w:rStyle w:val="Hyperlink"/>
            <w:rFonts w:hint="eastAsia"/>
            <w:rtl/>
          </w:rPr>
          <w:t>جه‌گ</w:t>
        </w:r>
        <w:r w:rsidR="004B6928" w:rsidRPr="006977FF">
          <w:rPr>
            <w:rStyle w:val="Hyperlink"/>
            <w:rFonts w:hint="cs"/>
            <w:rtl/>
          </w:rPr>
          <w:t>ی</w:t>
        </w:r>
        <w:r w:rsidR="004B6928" w:rsidRPr="006977FF">
          <w:rPr>
            <w:rStyle w:val="Hyperlink"/>
            <w:rFonts w:hint="eastAsia"/>
            <w:rtl/>
          </w:rPr>
          <w:t>ر</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157</w:t>
        </w:r>
        <w:r w:rsidR="004B6928">
          <w:rPr>
            <w:webHidden/>
            <w:rtl/>
          </w:rPr>
          <w:fldChar w:fldCharType="end"/>
        </w:r>
      </w:hyperlink>
    </w:p>
    <w:p w14:paraId="43AB8F4F" w14:textId="24C8A77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09" w:history="1">
        <w:r w:rsidR="004B6928" w:rsidRPr="006977FF">
          <w:rPr>
            <w:rStyle w:val="Hyperlink"/>
            <w:rFonts w:ascii="Times New Roman Bold" w:hAnsi="Times New Roman Bold" w:cs="Times New Roman Bold"/>
            <w:rtl/>
            <w:lang w:bidi="fa-IR"/>
          </w:rPr>
          <w:t>5‏-‏1‏.</w:t>
        </w:r>
        <w:r w:rsidR="004B6928" w:rsidRPr="006977FF">
          <w:rPr>
            <w:rStyle w:val="Hyperlink"/>
            <w:rtl/>
            <w:lang w:bidi="ar-DZ"/>
          </w:rPr>
          <w:t xml:space="preserve"> خلاصه‌</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157</w:t>
        </w:r>
        <w:r w:rsidR="004B6928">
          <w:rPr>
            <w:webHidden/>
            <w:rtl/>
          </w:rPr>
          <w:fldChar w:fldCharType="end"/>
        </w:r>
      </w:hyperlink>
    </w:p>
    <w:p w14:paraId="27A5B4C6" w14:textId="7A6AB2D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0" w:history="1">
        <w:r w:rsidR="004B6928" w:rsidRPr="006977FF">
          <w:rPr>
            <w:rStyle w:val="Hyperlink"/>
            <w:rFonts w:ascii="Times New Roman Bold" w:hAnsi="Times New Roman Bold" w:cs="Times New Roman Bold"/>
            <w:rtl/>
            <w:lang w:bidi="fa-IR"/>
          </w:rPr>
          <w:t>5‏-‏2‏.</w:t>
        </w:r>
        <w:r w:rsidR="004B6928" w:rsidRPr="006977FF">
          <w:rPr>
            <w:rStyle w:val="Hyperlink"/>
            <w:rtl/>
            <w:lang w:bidi="ar-DZ"/>
          </w:rPr>
          <w:t xml:space="preserve"> پاسخ به پرسش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158</w:t>
        </w:r>
        <w:r w:rsidR="004B6928">
          <w:rPr>
            <w:webHidden/>
            <w:rtl/>
          </w:rPr>
          <w:fldChar w:fldCharType="end"/>
        </w:r>
      </w:hyperlink>
    </w:p>
    <w:p w14:paraId="1B14D910" w14:textId="5286F4EA"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1" w:history="1">
        <w:r w:rsidR="004B6928" w:rsidRPr="006977FF">
          <w:rPr>
            <w:rStyle w:val="Hyperlink"/>
            <w:lang w:bidi="ar-DZ"/>
          </w:rPr>
          <w:t>5-2-1.</w:t>
        </w:r>
        <w:r w:rsidR="004B6928" w:rsidRPr="006977FF">
          <w:rPr>
            <w:rStyle w:val="Hyperlink"/>
            <w:rtl/>
            <w:lang w:val="ar-SA" w:bidi="ar-DZ"/>
          </w:rPr>
          <w:t xml:space="preserve"> </w:t>
        </w:r>
        <w:r w:rsidR="004B6928" w:rsidRPr="006977FF">
          <w:rPr>
            <w:rStyle w:val="Hyperlink"/>
            <w:rtl/>
            <w:lang w:bidi="ar-DZ"/>
          </w:rPr>
          <w:t xml:space="preserve">نمودار </w:t>
        </w:r>
        <w:r w:rsidR="004B6928" w:rsidRPr="006977FF">
          <w:rPr>
            <w:rStyle w:val="Hyperlink"/>
            <w:rFonts w:hint="cs"/>
            <w:rtl/>
            <w:lang w:bidi="ar-DZ"/>
          </w:rPr>
          <w:t>ی</w:t>
        </w:r>
        <w:r w:rsidR="004B6928" w:rsidRPr="006977FF">
          <w:rPr>
            <w:rStyle w:val="Hyperlink"/>
            <w:rFonts w:hint="eastAsia"/>
            <w:rtl/>
            <w:lang w:bidi="ar-DZ"/>
          </w:rPr>
          <w:t>افته‌ها</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159</w:t>
        </w:r>
        <w:r w:rsidR="004B6928">
          <w:rPr>
            <w:webHidden/>
            <w:rtl/>
          </w:rPr>
          <w:fldChar w:fldCharType="end"/>
        </w:r>
      </w:hyperlink>
    </w:p>
    <w:p w14:paraId="09D7F915" w14:textId="14C97138"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2" w:history="1">
        <w:r w:rsidR="004B6928" w:rsidRPr="006977FF">
          <w:rPr>
            <w:rStyle w:val="Hyperlink"/>
            <w:lang w:bidi="ar-DZ"/>
          </w:rPr>
          <w:t>5-2-2.</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دانش‌محور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160</w:t>
        </w:r>
        <w:r w:rsidR="004B6928">
          <w:rPr>
            <w:webHidden/>
            <w:rtl/>
          </w:rPr>
          <w:fldChar w:fldCharType="end"/>
        </w:r>
      </w:hyperlink>
    </w:p>
    <w:p w14:paraId="3D7B4BEF" w14:textId="6EB0A89F"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3" w:history="1">
        <w:r w:rsidR="004B6928" w:rsidRPr="006977FF">
          <w:rPr>
            <w:rStyle w:val="Hyperlink"/>
            <w:rtl/>
            <w:lang w:bidi="ar-DZ"/>
          </w:rPr>
          <w:t>5-2-3.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نگرش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168</w:t>
        </w:r>
        <w:r w:rsidR="004B6928">
          <w:rPr>
            <w:webHidden/>
            <w:rtl/>
          </w:rPr>
          <w:fldChar w:fldCharType="end"/>
        </w:r>
      </w:hyperlink>
    </w:p>
    <w:p w14:paraId="3E1CD73B" w14:textId="1764B550"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4" w:history="1">
        <w:r w:rsidR="004B6928" w:rsidRPr="006977FF">
          <w:rPr>
            <w:rStyle w:val="Hyperlink"/>
            <w:lang w:bidi="ar-DZ"/>
          </w:rPr>
          <w:t>5-2-4.</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مهارت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174</w:t>
        </w:r>
        <w:r w:rsidR="004B6928">
          <w:rPr>
            <w:webHidden/>
            <w:rtl/>
          </w:rPr>
          <w:fldChar w:fldCharType="end"/>
        </w:r>
      </w:hyperlink>
    </w:p>
    <w:p w14:paraId="7379D03E" w14:textId="5F0F36C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5" w:history="1">
        <w:r w:rsidR="004B6928" w:rsidRPr="006977FF">
          <w:rPr>
            <w:rStyle w:val="Hyperlink"/>
            <w:rtl/>
            <w:lang w:bidi="ar-DZ"/>
          </w:rPr>
          <w:t>5-2-5. خص</w:t>
        </w:r>
        <w:r w:rsidR="004B6928" w:rsidRPr="006977FF">
          <w:rPr>
            <w:rStyle w:val="Hyperlink"/>
            <w:rFonts w:hint="cs"/>
            <w:rtl/>
            <w:lang w:bidi="ar-DZ"/>
          </w:rPr>
          <w:t>ی</w:t>
        </w:r>
        <w:r w:rsidR="004B6928" w:rsidRPr="006977FF">
          <w:rPr>
            <w:rStyle w:val="Hyperlink"/>
            <w:rFonts w:hint="eastAsia"/>
            <w:rtl/>
            <w:lang w:bidi="ar-DZ"/>
          </w:rPr>
          <w:t>صه‌ها</w:t>
        </w:r>
        <w:r w:rsidR="004B6928" w:rsidRPr="006977FF">
          <w:rPr>
            <w:rStyle w:val="Hyperlink"/>
            <w:rFonts w:hint="cs"/>
            <w:rtl/>
            <w:lang w:bidi="ar-DZ"/>
          </w:rPr>
          <w:t>ی</w:t>
        </w:r>
        <w:r w:rsidR="004B6928" w:rsidRPr="006977FF">
          <w:rPr>
            <w:rStyle w:val="Hyperlink"/>
            <w:rtl/>
            <w:lang w:bidi="ar-DZ"/>
          </w:rPr>
          <w:t xml:space="preserve"> فرد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181</w:t>
        </w:r>
        <w:r w:rsidR="004B6928">
          <w:rPr>
            <w:webHidden/>
            <w:rtl/>
          </w:rPr>
          <w:fldChar w:fldCharType="end"/>
        </w:r>
      </w:hyperlink>
    </w:p>
    <w:p w14:paraId="2336C440" w14:textId="616923A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6" w:history="1">
        <w:r w:rsidR="004B6928" w:rsidRPr="006977FF">
          <w:rPr>
            <w:rStyle w:val="Hyperlink"/>
            <w:rtl/>
            <w:lang w:bidi="ar-DZ"/>
          </w:rPr>
          <w:t>5-2-6.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انگ</w:t>
        </w:r>
        <w:r w:rsidR="004B6928" w:rsidRPr="006977FF">
          <w:rPr>
            <w:rStyle w:val="Hyperlink"/>
            <w:rFonts w:hint="cs"/>
            <w:rtl/>
            <w:lang w:bidi="ar-DZ"/>
          </w:rPr>
          <w:t>ی</w:t>
        </w:r>
        <w:r w:rsidR="004B6928" w:rsidRPr="006977FF">
          <w:rPr>
            <w:rStyle w:val="Hyperlink"/>
            <w:rFonts w:hint="eastAsia"/>
            <w:rtl/>
            <w:lang w:bidi="ar-DZ"/>
          </w:rPr>
          <w:t>زش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184</w:t>
        </w:r>
        <w:r w:rsidR="004B6928">
          <w:rPr>
            <w:webHidden/>
            <w:rtl/>
          </w:rPr>
          <w:fldChar w:fldCharType="end"/>
        </w:r>
      </w:hyperlink>
    </w:p>
    <w:p w14:paraId="07138A1E" w14:textId="7ACC49F7"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7" w:history="1">
        <w:r w:rsidR="004B6928" w:rsidRPr="006977FF">
          <w:rPr>
            <w:rStyle w:val="Hyperlink"/>
            <w:rFonts w:ascii="Times New Roman Bold" w:hAnsi="Times New Roman Bold" w:cs="Times New Roman Bold"/>
            <w:rtl/>
            <w:lang w:bidi="fa-IR"/>
          </w:rPr>
          <w:t>5‏-‏3‏.</w:t>
        </w:r>
        <w:r w:rsidR="004B6928" w:rsidRPr="006977FF">
          <w:rPr>
            <w:rStyle w:val="Hyperlink"/>
            <w:rtl/>
            <w:lang w:bidi="ar-DZ"/>
          </w:rPr>
          <w:t xml:space="preserve">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افته‌ها</w:t>
        </w:r>
        <w:r w:rsidR="004B6928" w:rsidRPr="006977FF">
          <w:rPr>
            <w:rStyle w:val="Hyperlink"/>
            <w:rFonts w:hint="cs"/>
            <w:rtl/>
            <w:lang w:bidi="ar-DZ"/>
          </w:rPr>
          <w:t>ی</w:t>
        </w:r>
        <w:r w:rsidR="004B6928" w:rsidRPr="006977FF">
          <w:rPr>
            <w:rStyle w:val="Hyperlink"/>
            <w:rtl/>
            <w:lang w:bidi="ar-DZ"/>
          </w:rPr>
          <w:t xml:space="preserve"> جانب</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189</w:t>
        </w:r>
        <w:r w:rsidR="004B6928">
          <w:rPr>
            <w:webHidden/>
            <w:rtl/>
          </w:rPr>
          <w:fldChar w:fldCharType="end"/>
        </w:r>
      </w:hyperlink>
    </w:p>
    <w:p w14:paraId="13A66396" w14:textId="18C810A6"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8" w:history="1">
        <w:r w:rsidR="004B6928" w:rsidRPr="006977FF">
          <w:rPr>
            <w:rStyle w:val="Hyperlink"/>
            <w:rtl/>
            <w:lang w:bidi="ar-DZ"/>
          </w:rPr>
          <w:t>5-3-1. وضع موجود فضا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189</w:t>
        </w:r>
        <w:r w:rsidR="004B6928">
          <w:rPr>
            <w:webHidden/>
            <w:rtl/>
          </w:rPr>
          <w:fldChar w:fldCharType="end"/>
        </w:r>
      </w:hyperlink>
    </w:p>
    <w:p w14:paraId="71473E4A" w14:textId="286D3474"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19" w:history="1">
        <w:r w:rsidR="004B6928" w:rsidRPr="006977FF">
          <w:rPr>
            <w:rStyle w:val="Hyperlink"/>
            <w:rtl/>
            <w:lang w:bidi="ar-DZ"/>
          </w:rPr>
          <w:t>5-3-2. وضع مطلوب فضا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از نگاه مد</w:t>
        </w:r>
        <w:r w:rsidR="004B6928" w:rsidRPr="006977FF">
          <w:rPr>
            <w:rStyle w:val="Hyperlink"/>
            <w:rFonts w:hint="cs"/>
            <w:rtl/>
            <w:lang w:bidi="ar-DZ"/>
          </w:rPr>
          <w:t>ی</w:t>
        </w:r>
        <w:r w:rsidR="004B6928" w:rsidRPr="006977FF">
          <w:rPr>
            <w:rStyle w:val="Hyperlink"/>
            <w:rFonts w:hint="eastAsia"/>
            <w:rtl/>
            <w:lang w:bidi="ar-DZ"/>
          </w:rPr>
          <w:t>ران</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191</w:t>
        </w:r>
        <w:r w:rsidR="004B6928">
          <w:rPr>
            <w:webHidden/>
            <w:rtl/>
          </w:rPr>
          <w:fldChar w:fldCharType="end"/>
        </w:r>
      </w:hyperlink>
    </w:p>
    <w:p w14:paraId="552DA40D" w14:textId="196B24DE"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0" w:history="1">
        <w:r w:rsidR="004B6928" w:rsidRPr="006977FF">
          <w:rPr>
            <w:rStyle w:val="Hyperlink"/>
            <w:rtl/>
            <w:lang w:bidi="ar-DZ"/>
          </w:rPr>
          <w:t>5-3-3. اگر من طراح بودم ...</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192</w:t>
        </w:r>
        <w:r w:rsidR="004B6928">
          <w:rPr>
            <w:webHidden/>
            <w:rtl/>
          </w:rPr>
          <w:fldChar w:fldCharType="end"/>
        </w:r>
      </w:hyperlink>
    </w:p>
    <w:p w14:paraId="52FB7AA3" w14:textId="3CC2F13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1" w:history="1">
        <w:r w:rsidR="004B6928" w:rsidRPr="006977FF">
          <w:rPr>
            <w:rStyle w:val="Hyperlink"/>
            <w:lang w:bidi="ar-DZ"/>
          </w:rPr>
          <w:t>5-3-4.</w:t>
        </w:r>
        <w:r w:rsidR="004B6928" w:rsidRPr="006977FF">
          <w:rPr>
            <w:rStyle w:val="Hyperlink"/>
            <w:rtl/>
            <w:lang w:bidi="ar-DZ"/>
          </w:rPr>
          <w:t xml:space="preserve"> موانع و محدود</w:t>
        </w:r>
        <w:r w:rsidR="004B6928" w:rsidRPr="006977FF">
          <w:rPr>
            <w:rStyle w:val="Hyperlink"/>
            <w:rFonts w:hint="cs"/>
            <w:rtl/>
            <w:lang w:bidi="ar-DZ"/>
          </w:rPr>
          <w:t>ی</w:t>
        </w:r>
        <w:r w:rsidR="004B6928" w:rsidRPr="006977FF">
          <w:rPr>
            <w:rStyle w:val="Hyperlink"/>
            <w:rFonts w:hint="eastAsia"/>
            <w:rtl/>
            <w:lang w:bidi="ar-DZ"/>
          </w:rPr>
          <w:t>ت‌ها</w:t>
        </w:r>
        <w:r w:rsidR="004B6928" w:rsidRPr="006977FF">
          <w:rPr>
            <w:rStyle w:val="Hyperlink"/>
            <w:rtl/>
            <w:lang w:bidi="ar-DZ"/>
          </w:rPr>
          <w:t xml:space="preserve"> برا</w:t>
        </w:r>
        <w:r w:rsidR="004B6928" w:rsidRPr="006977FF">
          <w:rPr>
            <w:rStyle w:val="Hyperlink"/>
            <w:rFonts w:hint="cs"/>
            <w:rtl/>
            <w:lang w:bidi="ar-DZ"/>
          </w:rPr>
          <w:t>ی</w:t>
        </w:r>
        <w:r w:rsidR="004B6928" w:rsidRPr="006977FF">
          <w:rPr>
            <w:rStyle w:val="Hyperlink"/>
            <w:rtl/>
            <w:lang w:bidi="ar-DZ"/>
          </w:rPr>
          <w:t xml:space="preserve"> ا</w:t>
        </w:r>
        <w:r w:rsidR="004B6928" w:rsidRPr="006977FF">
          <w:rPr>
            <w:rStyle w:val="Hyperlink"/>
            <w:rFonts w:hint="cs"/>
            <w:rtl/>
            <w:lang w:bidi="ar-DZ"/>
          </w:rPr>
          <w:t>ی</w:t>
        </w:r>
        <w:r w:rsidR="004B6928" w:rsidRPr="006977FF">
          <w:rPr>
            <w:rStyle w:val="Hyperlink"/>
            <w:rFonts w:hint="eastAsia"/>
            <w:rtl/>
            <w:lang w:bidi="ar-DZ"/>
          </w:rPr>
          <w:t>فا</w:t>
        </w:r>
        <w:r w:rsidR="004B6928" w:rsidRPr="006977FF">
          <w:rPr>
            <w:rStyle w:val="Hyperlink"/>
            <w:rFonts w:hint="cs"/>
            <w:rtl/>
            <w:lang w:bidi="ar-DZ"/>
          </w:rPr>
          <w:t>ی</w:t>
        </w:r>
        <w:r w:rsidR="004B6928" w:rsidRPr="006977FF">
          <w:rPr>
            <w:rStyle w:val="Hyperlink"/>
            <w:rtl/>
            <w:lang w:bidi="ar-DZ"/>
          </w:rPr>
          <w:t xml:space="preserve"> نقش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به مثابه طراح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193</w:t>
        </w:r>
        <w:r w:rsidR="004B6928">
          <w:rPr>
            <w:webHidden/>
            <w:rtl/>
          </w:rPr>
          <w:fldChar w:fldCharType="end"/>
        </w:r>
      </w:hyperlink>
    </w:p>
    <w:p w14:paraId="149C98FB" w14:textId="696B6747"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2" w:history="1">
        <w:r w:rsidR="004B6928" w:rsidRPr="006977FF">
          <w:rPr>
            <w:rStyle w:val="Hyperlink"/>
            <w:rFonts w:ascii="Times New Roman Bold" w:hAnsi="Times New Roman Bold" w:cs="Times New Roman Bold"/>
            <w:rtl/>
            <w:lang w:bidi="fa-IR"/>
          </w:rPr>
          <w:t>5‏-‏4‏.</w:t>
        </w:r>
        <w:r w:rsidR="004B6928" w:rsidRPr="006977FF">
          <w:rPr>
            <w:rStyle w:val="Hyperlink"/>
            <w:rtl/>
            <w:lang w:bidi="ar-DZ"/>
          </w:rPr>
          <w:t xml:space="preserve"> بحث و نت</w:t>
        </w:r>
        <w:r w:rsidR="004B6928" w:rsidRPr="006977FF">
          <w:rPr>
            <w:rStyle w:val="Hyperlink"/>
            <w:rFonts w:hint="cs"/>
            <w:rtl/>
            <w:lang w:bidi="ar-DZ"/>
          </w:rPr>
          <w:t>ی</w:t>
        </w:r>
        <w:r w:rsidR="004B6928" w:rsidRPr="006977FF">
          <w:rPr>
            <w:rStyle w:val="Hyperlink"/>
            <w:rFonts w:hint="eastAsia"/>
            <w:rtl/>
            <w:lang w:bidi="ar-DZ"/>
          </w:rPr>
          <w:t>جه‌گ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200</w:t>
        </w:r>
        <w:r w:rsidR="004B6928">
          <w:rPr>
            <w:webHidden/>
            <w:rtl/>
          </w:rPr>
          <w:fldChar w:fldCharType="end"/>
        </w:r>
      </w:hyperlink>
    </w:p>
    <w:p w14:paraId="56A59FE3" w14:textId="5E12418A"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3" w:history="1">
        <w:r w:rsidR="004B6928" w:rsidRPr="006977FF">
          <w:rPr>
            <w:rStyle w:val="Hyperlink"/>
            <w:rFonts w:ascii="Times New Roman Bold" w:hAnsi="Times New Roman Bold" w:cs="Times New Roman Bold"/>
            <w:rtl/>
            <w:lang w:bidi="fa-IR"/>
          </w:rPr>
          <w:t>5‏-‏5‏.</w:t>
        </w:r>
        <w:r w:rsidR="004B6928" w:rsidRPr="006977FF">
          <w:rPr>
            <w:rStyle w:val="Hyperlink"/>
            <w:rtl/>
            <w:lang w:bidi="ar-DZ"/>
          </w:rPr>
          <w:t xml:space="preserve"> پ</w:t>
        </w:r>
        <w:r w:rsidR="004B6928" w:rsidRPr="006977FF">
          <w:rPr>
            <w:rStyle w:val="Hyperlink"/>
            <w:rFonts w:hint="cs"/>
            <w:rtl/>
            <w:lang w:bidi="ar-DZ"/>
          </w:rPr>
          <w:t>ی</w:t>
        </w:r>
        <w:r w:rsidR="004B6928" w:rsidRPr="006977FF">
          <w:rPr>
            <w:rStyle w:val="Hyperlink"/>
            <w:rFonts w:hint="eastAsia"/>
            <w:rtl/>
            <w:lang w:bidi="ar-DZ"/>
          </w:rPr>
          <w:t>شنهادات</w:t>
        </w:r>
        <w:r w:rsidR="004B6928" w:rsidRPr="006977FF">
          <w:rPr>
            <w:rStyle w:val="Hyperlink"/>
            <w:rtl/>
            <w:lang w:bidi="ar-DZ"/>
          </w:rPr>
          <w:t xml:space="preserve"> کاربرد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203</w:t>
        </w:r>
        <w:r w:rsidR="004B6928">
          <w:rPr>
            <w:webHidden/>
            <w:rtl/>
          </w:rPr>
          <w:fldChar w:fldCharType="end"/>
        </w:r>
      </w:hyperlink>
    </w:p>
    <w:p w14:paraId="2AF3A4FA" w14:textId="499BE98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4" w:history="1">
        <w:r w:rsidR="004B6928" w:rsidRPr="006977FF">
          <w:rPr>
            <w:rStyle w:val="Hyperlink"/>
            <w:rFonts w:ascii="Times New Roman Bold" w:hAnsi="Times New Roman Bold" w:cs="Times New Roman Bold"/>
            <w:rtl/>
            <w:lang w:bidi="fa-IR"/>
          </w:rPr>
          <w:t>5‏-‏6‏.</w:t>
        </w:r>
        <w:r w:rsidR="004B6928" w:rsidRPr="006977FF">
          <w:rPr>
            <w:rStyle w:val="Hyperlink"/>
            <w:rtl/>
            <w:lang w:bidi="ar-DZ"/>
          </w:rPr>
          <w:t xml:space="preserve"> موضوعات و پ</w:t>
        </w:r>
        <w:r w:rsidR="004B6928" w:rsidRPr="006977FF">
          <w:rPr>
            <w:rStyle w:val="Hyperlink"/>
            <w:rFonts w:hint="cs"/>
            <w:rtl/>
            <w:lang w:bidi="ar-DZ"/>
          </w:rPr>
          <w:t>ی</w:t>
        </w:r>
        <w:r w:rsidR="004B6928" w:rsidRPr="006977FF">
          <w:rPr>
            <w:rStyle w:val="Hyperlink"/>
            <w:rFonts w:hint="eastAsia"/>
            <w:rtl/>
            <w:lang w:bidi="ar-DZ"/>
          </w:rPr>
          <w:t>شنهادات</w:t>
        </w:r>
        <w:r w:rsidR="004B6928" w:rsidRPr="006977FF">
          <w:rPr>
            <w:rStyle w:val="Hyperlink"/>
            <w:rtl/>
            <w:lang w:bidi="ar-DZ"/>
          </w:rPr>
          <w:t xml:space="preserve"> پژوهش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204</w:t>
        </w:r>
        <w:r w:rsidR="004B6928">
          <w:rPr>
            <w:webHidden/>
            <w:rtl/>
          </w:rPr>
          <w:fldChar w:fldCharType="end"/>
        </w:r>
      </w:hyperlink>
    </w:p>
    <w:p w14:paraId="600CD8AB" w14:textId="0533724B"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5" w:history="1">
        <w:r w:rsidR="004B6928" w:rsidRPr="006977FF">
          <w:rPr>
            <w:rStyle w:val="Hyperlink"/>
            <w:rFonts w:ascii="Times New Roman Bold" w:hAnsi="Times New Roman Bold" w:cs="Times New Roman Bold"/>
            <w:lang w:bidi="fa-IR"/>
          </w:rPr>
          <w:t>5‏-‏7‏.</w:t>
        </w:r>
        <w:r w:rsidR="004B6928" w:rsidRPr="006977FF">
          <w:rPr>
            <w:rStyle w:val="Hyperlink"/>
            <w:rtl/>
            <w:lang w:bidi="ar-DZ"/>
          </w:rPr>
          <w:t xml:space="preserve"> محدود</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ها</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204</w:t>
        </w:r>
        <w:r w:rsidR="004B6928">
          <w:rPr>
            <w:webHidden/>
            <w:rtl/>
          </w:rPr>
          <w:fldChar w:fldCharType="end"/>
        </w:r>
      </w:hyperlink>
    </w:p>
    <w:p w14:paraId="67E10DC2" w14:textId="1E3A463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6" w:history="1">
        <w:r w:rsidR="004B6928" w:rsidRPr="006977FF">
          <w:rPr>
            <w:rStyle w:val="Hyperlink"/>
            <w:rtl/>
          </w:rPr>
          <w:t>فهرست منابع و مآخذ</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207</w:t>
        </w:r>
        <w:r w:rsidR="004B6928">
          <w:rPr>
            <w:webHidden/>
            <w:rtl/>
          </w:rPr>
          <w:fldChar w:fldCharType="end"/>
        </w:r>
      </w:hyperlink>
    </w:p>
    <w:p w14:paraId="3FD9AC0F" w14:textId="6A97FA9D"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7" w:history="1">
        <w:r w:rsidR="004B6928" w:rsidRPr="006977FF">
          <w:rPr>
            <w:rStyle w:val="Hyperlink"/>
            <w:rtl/>
          </w:rPr>
          <w:t>پ</w:t>
        </w:r>
        <w:r w:rsidR="004B6928" w:rsidRPr="006977FF">
          <w:rPr>
            <w:rStyle w:val="Hyperlink"/>
            <w:rFonts w:hint="cs"/>
            <w:rtl/>
          </w:rPr>
          <w:t>ی</w:t>
        </w:r>
        <w:r w:rsidR="004B6928" w:rsidRPr="006977FF">
          <w:rPr>
            <w:rStyle w:val="Hyperlink"/>
            <w:rtl/>
          </w:rPr>
          <w:t>وست‌ها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213</w:t>
        </w:r>
        <w:r w:rsidR="004B6928">
          <w:rPr>
            <w:webHidden/>
            <w:rtl/>
          </w:rPr>
          <w:fldChar w:fldCharType="end"/>
        </w:r>
      </w:hyperlink>
    </w:p>
    <w:p w14:paraId="1CAA9A76" w14:textId="49EEFD03"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8" w:history="1">
        <w:r w:rsidR="004B6928" w:rsidRPr="006977FF">
          <w:rPr>
            <w:rStyle w:val="Hyperlink"/>
            <w:rtl/>
          </w:rPr>
          <w:t>واژهنامه توص</w:t>
        </w:r>
        <w:r w:rsidR="004B6928" w:rsidRPr="006977FF">
          <w:rPr>
            <w:rStyle w:val="Hyperlink"/>
            <w:rFonts w:hint="cs"/>
            <w:rtl/>
          </w:rPr>
          <w:t>ی</w:t>
        </w:r>
        <w:r w:rsidR="004B6928" w:rsidRPr="006977FF">
          <w:rPr>
            <w:rStyle w:val="Hyperlink"/>
            <w:rFonts w:hint="eastAsia"/>
            <w:rtl/>
          </w:rPr>
          <w:t>ف</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215</w:t>
        </w:r>
        <w:r w:rsidR="004B6928">
          <w:rPr>
            <w:webHidden/>
            <w:rtl/>
          </w:rPr>
          <w:fldChar w:fldCharType="end"/>
        </w:r>
      </w:hyperlink>
    </w:p>
    <w:p w14:paraId="57F460A1" w14:textId="26D2131F"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29" w:history="1">
        <w:r w:rsidR="004B6928" w:rsidRPr="006977FF">
          <w:rPr>
            <w:rStyle w:val="Hyperlink"/>
            <w:rtl/>
          </w:rPr>
          <w:t>واژه‌نامه انگل</w:t>
        </w:r>
        <w:r w:rsidR="004B6928" w:rsidRPr="006977FF">
          <w:rPr>
            <w:rStyle w:val="Hyperlink"/>
            <w:rFonts w:hint="cs"/>
            <w:rtl/>
          </w:rPr>
          <w:t>ی</w:t>
        </w:r>
        <w:r w:rsidR="004B6928" w:rsidRPr="006977FF">
          <w:rPr>
            <w:rStyle w:val="Hyperlink"/>
            <w:rFonts w:hint="eastAsia"/>
            <w:rtl/>
          </w:rPr>
          <w:t>س</w:t>
        </w:r>
        <w:r w:rsidR="004B6928" w:rsidRPr="006977FF">
          <w:rPr>
            <w:rStyle w:val="Hyperlink"/>
            <w:rFonts w:hint="cs"/>
            <w:rtl/>
          </w:rPr>
          <w:t>ی</w:t>
        </w:r>
        <w:r w:rsidR="004B6928" w:rsidRPr="006977FF">
          <w:rPr>
            <w:rStyle w:val="Hyperlink"/>
            <w:rtl/>
          </w:rPr>
          <w:t xml:space="preserve"> به فارس</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217</w:t>
        </w:r>
        <w:r w:rsidR="004B6928">
          <w:rPr>
            <w:webHidden/>
            <w:rtl/>
          </w:rPr>
          <w:fldChar w:fldCharType="end"/>
        </w:r>
      </w:hyperlink>
    </w:p>
    <w:p w14:paraId="552BF06E" w14:textId="44EDF6C7"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30" w:history="1">
        <w:r w:rsidR="004B6928" w:rsidRPr="006977FF">
          <w:rPr>
            <w:rStyle w:val="Hyperlink"/>
            <w:rtl/>
          </w:rPr>
          <w:t>واژهنامه فارس</w:t>
        </w:r>
        <w:r w:rsidR="004B6928" w:rsidRPr="006977FF">
          <w:rPr>
            <w:rStyle w:val="Hyperlink"/>
            <w:rFonts w:hint="cs"/>
            <w:rtl/>
          </w:rPr>
          <w:t>ی</w:t>
        </w:r>
        <w:r w:rsidR="004B6928" w:rsidRPr="006977FF">
          <w:rPr>
            <w:rStyle w:val="Hyperlink"/>
            <w:rtl/>
          </w:rPr>
          <w:t xml:space="preserve"> به انگل</w:t>
        </w:r>
        <w:r w:rsidR="004B6928" w:rsidRPr="006977FF">
          <w:rPr>
            <w:rStyle w:val="Hyperlink"/>
            <w:rFonts w:hint="cs"/>
            <w:rtl/>
          </w:rPr>
          <w:t>ی</w:t>
        </w:r>
        <w:r w:rsidR="004B6928" w:rsidRPr="006977FF">
          <w:rPr>
            <w:rStyle w:val="Hyperlink"/>
            <w:rFonts w:hint="eastAsia"/>
            <w:rtl/>
          </w:rPr>
          <w:t>س</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219</w:t>
        </w:r>
        <w:r w:rsidR="004B6928">
          <w:rPr>
            <w:webHidden/>
            <w:rtl/>
          </w:rPr>
          <w:fldChar w:fldCharType="end"/>
        </w:r>
      </w:hyperlink>
    </w:p>
    <w:p w14:paraId="11B3940A" w14:textId="27ED3C3F"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31" w:history="1">
        <w:r w:rsidR="004B6928" w:rsidRPr="006977FF">
          <w:rPr>
            <w:rStyle w:val="Hyperlink"/>
            <w:rtl/>
          </w:rPr>
          <w:t>فهرست مقاله‌ها</w:t>
        </w:r>
        <w:r w:rsidR="004B6928" w:rsidRPr="006977FF">
          <w:rPr>
            <w:rStyle w:val="Hyperlink"/>
            <w:rFonts w:hint="cs"/>
            <w:rtl/>
          </w:rPr>
          <w:t>ی</w:t>
        </w:r>
        <w:r w:rsidR="004B6928" w:rsidRPr="006977FF">
          <w:rPr>
            <w:rStyle w:val="Hyperlink"/>
            <w:rtl/>
          </w:rPr>
          <w:t xml:space="preserve"> مستخرج از پا</w:t>
        </w:r>
        <w:r w:rsidR="004B6928" w:rsidRPr="006977FF">
          <w:rPr>
            <w:rStyle w:val="Hyperlink"/>
            <w:rFonts w:hint="cs"/>
            <w:rtl/>
          </w:rPr>
          <w:t>ی</w:t>
        </w:r>
        <w:r w:rsidR="004B6928" w:rsidRPr="006977FF">
          <w:rPr>
            <w:rStyle w:val="Hyperlink"/>
            <w:rFonts w:hint="eastAsia"/>
            <w:rtl/>
          </w:rPr>
          <w:t>ان</w:t>
        </w:r>
        <w:r w:rsidR="004B6928" w:rsidRPr="006977FF">
          <w:rPr>
            <w:rStyle w:val="Hyperlink"/>
            <w:rtl/>
          </w:rPr>
          <w:t>نامه/ رساله دانشجو</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221</w:t>
        </w:r>
        <w:r w:rsidR="004B6928">
          <w:rPr>
            <w:webHidden/>
            <w:rtl/>
          </w:rPr>
          <w:fldChar w:fldCharType="end"/>
        </w:r>
      </w:hyperlink>
    </w:p>
    <w:p w14:paraId="31430293" w14:textId="0321370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32" w:history="1">
        <w:r w:rsidR="004B6928" w:rsidRPr="006977FF">
          <w:rPr>
            <w:rStyle w:val="Hyperlink"/>
            <w:rtl/>
          </w:rPr>
          <w:t>کارنامک</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223</w:t>
        </w:r>
        <w:r w:rsidR="004B6928">
          <w:rPr>
            <w:webHidden/>
            <w:rtl/>
          </w:rPr>
          <w:fldChar w:fldCharType="end"/>
        </w:r>
      </w:hyperlink>
    </w:p>
    <w:p w14:paraId="72C68B0E" w14:textId="5D3B3111" w:rsidR="004B6928" w:rsidRDefault="00A07E8C">
      <w:pPr>
        <w:pStyle w:val="TOC1"/>
        <w:rPr>
          <w:rFonts w:asciiTheme="minorHAnsi" w:eastAsiaTheme="minorEastAsia" w:hAnsiTheme="minorHAnsi" w:cstheme="minorBidi"/>
          <w:caps w:val="0"/>
          <w:color w:val="auto"/>
          <w:kern w:val="2"/>
          <w:szCs w:val="22"/>
          <w:rtl/>
          <w:lang w:bidi="ar-SA"/>
          <w14:ligatures w14:val="standardContextual"/>
        </w:rPr>
      </w:pPr>
      <w:hyperlink w:anchor="_Toc145161033" w:history="1">
        <w:r w:rsidR="004B6928" w:rsidRPr="006977FF">
          <w:rPr>
            <w:rStyle w:val="Hyperlink"/>
          </w:rPr>
          <w:t>Abstract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224</w:t>
        </w:r>
        <w:r w:rsidR="004B6928">
          <w:rPr>
            <w:webHidden/>
            <w:rtl/>
          </w:rPr>
          <w:fldChar w:fldCharType="end"/>
        </w:r>
      </w:hyperlink>
    </w:p>
    <w:p w14:paraId="1E6C7BE6" w14:textId="45D18721" w:rsidR="00981997" w:rsidRPr="002102BB" w:rsidRDefault="007E5600" w:rsidP="00FD6F92">
      <w:pPr>
        <w:rPr>
          <w:rFonts w:cs="B Nazanin"/>
          <w:sz w:val="28"/>
          <w:szCs w:val="28"/>
          <w:rtl/>
        </w:rPr>
      </w:pPr>
      <w:r w:rsidRPr="002102BB">
        <w:rPr>
          <w:rFonts w:asciiTheme="majorBidi" w:hAnsiTheme="majorBidi" w:cs="B Zar"/>
          <w:bCs/>
          <w:noProof/>
          <w:sz w:val="22"/>
          <w:rtl/>
          <w:lang w:bidi="ar-BH"/>
        </w:rPr>
        <w:fldChar w:fldCharType="end"/>
      </w:r>
    </w:p>
    <w:p w14:paraId="42D9E01A" w14:textId="77777777" w:rsidR="00981997" w:rsidRPr="002102BB" w:rsidRDefault="00981997" w:rsidP="00FD6F92">
      <w:pPr>
        <w:rPr>
          <w:rFonts w:cs="B Nazanin"/>
          <w:sz w:val="28"/>
          <w:szCs w:val="28"/>
          <w:rtl/>
        </w:rPr>
      </w:pPr>
    </w:p>
    <w:p w14:paraId="3B770C1A" w14:textId="77777777" w:rsidR="00981997" w:rsidRPr="002102BB" w:rsidRDefault="00981997" w:rsidP="00FD6F92">
      <w:pPr>
        <w:rPr>
          <w:rFonts w:cs="B Nazanin"/>
          <w:sz w:val="28"/>
          <w:szCs w:val="28"/>
          <w:rtl/>
        </w:rPr>
      </w:pPr>
    </w:p>
    <w:p w14:paraId="6118264C" w14:textId="77777777" w:rsidR="00981997" w:rsidRPr="002102BB" w:rsidRDefault="00981997" w:rsidP="00FD6F92">
      <w:pPr>
        <w:rPr>
          <w:rFonts w:cs="B Nazanin"/>
          <w:sz w:val="28"/>
          <w:szCs w:val="28"/>
          <w:rtl/>
        </w:rPr>
      </w:pPr>
    </w:p>
    <w:p w14:paraId="76821E2D" w14:textId="77777777" w:rsidR="00981997" w:rsidRPr="002102BB" w:rsidRDefault="00981997" w:rsidP="00FD6F92">
      <w:pPr>
        <w:rPr>
          <w:rFonts w:cs="B Nazanin"/>
          <w:sz w:val="28"/>
          <w:szCs w:val="28"/>
          <w:rtl/>
        </w:rPr>
      </w:pPr>
    </w:p>
    <w:p w14:paraId="78CCAC1D" w14:textId="77777777" w:rsidR="00981997" w:rsidRPr="002102BB" w:rsidRDefault="00981997" w:rsidP="00FD6F92">
      <w:pPr>
        <w:rPr>
          <w:rFonts w:cs="B Nazanin"/>
          <w:sz w:val="28"/>
          <w:szCs w:val="28"/>
          <w:rtl/>
        </w:rPr>
      </w:pPr>
    </w:p>
    <w:p w14:paraId="5EF3D9D5" w14:textId="77777777" w:rsidR="00981997" w:rsidRPr="002102BB" w:rsidRDefault="00981997" w:rsidP="00FD6F92">
      <w:pPr>
        <w:rPr>
          <w:rFonts w:cs="B Nazanin"/>
          <w:sz w:val="28"/>
          <w:szCs w:val="28"/>
          <w:rtl/>
        </w:rPr>
      </w:pPr>
    </w:p>
    <w:p w14:paraId="4BF89F9D" w14:textId="77777777" w:rsidR="00A96C6A" w:rsidRDefault="00A96C6A" w:rsidP="00FD6F92">
      <w:pPr>
        <w:rPr>
          <w:rFonts w:cs="B Nazanin"/>
          <w:sz w:val="28"/>
          <w:szCs w:val="28"/>
          <w:rtl/>
        </w:rPr>
      </w:pPr>
    </w:p>
    <w:p w14:paraId="1C101EB5" w14:textId="77777777" w:rsidR="00A96C6A" w:rsidRDefault="00A96C6A" w:rsidP="00FD6F92">
      <w:pPr>
        <w:rPr>
          <w:rFonts w:cs="B Nazanin"/>
          <w:sz w:val="28"/>
          <w:szCs w:val="28"/>
          <w:rtl/>
        </w:rPr>
      </w:pPr>
      <w:r>
        <w:rPr>
          <w:rFonts w:cs="B Nazanin"/>
          <w:sz w:val="28"/>
          <w:szCs w:val="28"/>
          <w:rtl/>
        </w:rPr>
        <w:br w:type="page"/>
      </w:r>
    </w:p>
    <w:p w14:paraId="3176C2F9" w14:textId="77777777" w:rsidR="000246D0" w:rsidRPr="002102BB" w:rsidRDefault="000246D0" w:rsidP="00606F78">
      <w:pPr>
        <w:spacing w:before="240" w:after="240"/>
        <w:jc w:val="center"/>
        <w:rPr>
          <w:rFonts w:cs="B Nazanin"/>
          <w:b/>
          <w:bCs/>
          <w:sz w:val="32"/>
          <w:szCs w:val="32"/>
          <w:rtl/>
          <w:lang w:val="en-AU" w:bidi="ar-BH"/>
        </w:rPr>
      </w:pPr>
      <w:r w:rsidRPr="002102BB">
        <w:rPr>
          <w:rFonts w:cs="B Nazanin"/>
          <w:b/>
          <w:bCs/>
          <w:sz w:val="32"/>
          <w:szCs w:val="32"/>
          <w:rtl/>
          <w:lang w:val="en-AU" w:bidi="ar-BH"/>
        </w:rPr>
        <w:t>فهرست کوته‌نوشت‌ها</w:t>
      </w:r>
      <w:bookmarkEnd w:id="2"/>
      <w:bookmarkEnd w:id="3"/>
      <w:r w:rsidR="005E76FE" w:rsidRPr="002102BB">
        <w:rPr>
          <w:rFonts w:cs="B Nazanin" w:hint="cs"/>
          <w:b/>
          <w:bCs/>
          <w:sz w:val="32"/>
          <w:szCs w:val="32"/>
          <w:rtl/>
          <w:lang w:val="en-AU" w:bidi="ar-BH"/>
        </w:rPr>
        <w:t xml:space="preserve"> (علائم اختصاری)</w:t>
      </w:r>
    </w:p>
    <w:p w14:paraId="2A96AC1D" w14:textId="77777777" w:rsidR="00B45514" w:rsidRPr="002102BB" w:rsidRDefault="00B45514" w:rsidP="00DC462E">
      <w:pPr>
        <w:jc w:val="lowKashida"/>
        <w:rPr>
          <w:rFonts w:cs="B Nazanin"/>
          <w:sz w:val="22"/>
          <w:szCs w:val="28"/>
          <w:rtl/>
          <w:lang w:val="en-AU" w:bidi="ar-BH"/>
        </w:rPr>
      </w:pPr>
    </w:p>
    <w:tbl>
      <w:tblPr>
        <w:tblStyle w:val="TableGrid"/>
        <w:bidiVisual/>
        <w:tblW w:w="0" w:type="auto"/>
        <w:tblLook w:val="04A0" w:firstRow="1" w:lastRow="0" w:firstColumn="1" w:lastColumn="0" w:noHBand="0" w:noVBand="1"/>
      </w:tblPr>
      <w:tblGrid>
        <w:gridCol w:w="793"/>
        <w:gridCol w:w="7700"/>
      </w:tblGrid>
      <w:tr w:rsidR="002102BB" w:rsidRPr="002102BB" w14:paraId="371BA316" w14:textId="77777777" w:rsidTr="00F93C4B">
        <w:tc>
          <w:tcPr>
            <w:tcW w:w="873" w:type="dxa"/>
            <w:shd w:val="clear" w:color="auto" w:fill="FFFFFF" w:themeFill="background1"/>
          </w:tcPr>
          <w:p w14:paraId="7155A2D5" w14:textId="22A06D36"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7D54BE76" w14:textId="435B5A35" w:rsidR="00B45514" w:rsidRPr="002102BB" w:rsidRDefault="00B45514" w:rsidP="00DC462E">
            <w:pPr>
              <w:jc w:val="lowKashida"/>
              <w:rPr>
                <w:rFonts w:cs="B Nazanin"/>
                <w:sz w:val="22"/>
                <w:szCs w:val="28"/>
                <w:rtl/>
                <w:lang w:val="en-AU" w:bidi="ar-BH"/>
              </w:rPr>
            </w:pPr>
          </w:p>
        </w:tc>
      </w:tr>
      <w:tr w:rsidR="002102BB" w:rsidRPr="002102BB" w14:paraId="7BBF0E2D" w14:textId="77777777" w:rsidTr="00F93C4B">
        <w:tc>
          <w:tcPr>
            <w:tcW w:w="873" w:type="dxa"/>
            <w:shd w:val="clear" w:color="auto" w:fill="FFFFFF" w:themeFill="background1"/>
          </w:tcPr>
          <w:p w14:paraId="3A4C6453" w14:textId="7CC9CBE5"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1FB19C1F" w14:textId="7F8A6ECE" w:rsidR="00B45514" w:rsidRPr="002102BB" w:rsidRDefault="00B45514" w:rsidP="00DC462E">
            <w:pPr>
              <w:jc w:val="lowKashida"/>
              <w:rPr>
                <w:rFonts w:cs="B Nazanin"/>
                <w:sz w:val="22"/>
                <w:szCs w:val="28"/>
                <w:rtl/>
                <w:lang w:val="en-AU" w:bidi="ar-BH"/>
              </w:rPr>
            </w:pPr>
          </w:p>
        </w:tc>
      </w:tr>
      <w:tr w:rsidR="002102BB" w:rsidRPr="002102BB" w14:paraId="5FF274EA" w14:textId="77777777" w:rsidTr="00F93C4B">
        <w:tc>
          <w:tcPr>
            <w:tcW w:w="873" w:type="dxa"/>
            <w:shd w:val="clear" w:color="auto" w:fill="FFFFFF" w:themeFill="background1"/>
          </w:tcPr>
          <w:p w14:paraId="6B8FC809" w14:textId="697F9D02"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05F9EC7F" w14:textId="64A00228" w:rsidR="00B45514" w:rsidRPr="002102BB" w:rsidRDefault="00B45514" w:rsidP="00DC462E">
            <w:pPr>
              <w:jc w:val="lowKashida"/>
              <w:rPr>
                <w:rFonts w:cs="B Nazanin"/>
                <w:sz w:val="22"/>
                <w:szCs w:val="28"/>
                <w:rtl/>
                <w:lang w:val="en-AU" w:bidi="ar-BH"/>
              </w:rPr>
            </w:pPr>
          </w:p>
        </w:tc>
      </w:tr>
    </w:tbl>
    <w:p w14:paraId="737C185C" w14:textId="77777777" w:rsidR="00DC0958" w:rsidRPr="002102BB" w:rsidRDefault="00DC0958" w:rsidP="00DC0958">
      <w:pPr>
        <w:rPr>
          <w:rFonts w:cs="B Zar"/>
          <w:rtl/>
          <w:lang w:bidi="ar-BH"/>
        </w:rPr>
      </w:pPr>
    </w:p>
    <w:p w14:paraId="7ABF7C14" w14:textId="77777777" w:rsidR="00DC0958" w:rsidRPr="002102BB" w:rsidRDefault="00DC0958" w:rsidP="00DC0958">
      <w:pPr>
        <w:rPr>
          <w:rFonts w:cs="B Zar"/>
          <w:rtl/>
          <w:lang w:bidi="ar-BH"/>
        </w:rPr>
      </w:pPr>
    </w:p>
    <w:tbl>
      <w:tblPr>
        <w:tblStyle w:val="TableGrid"/>
        <w:bidiVisual/>
        <w:tblW w:w="0" w:type="auto"/>
        <w:tblLook w:val="04A0" w:firstRow="1" w:lastRow="0" w:firstColumn="1" w:lastColumn="0" w:noHBand="0" w:noVBand="1"/>
      </w:tblPr>
      <w:tblGrid>
        <w:gridCol w:w="7417"/>
        <w:gridCol w:w="1076"/>
      </w:tblGrid>
      <w:tr w:rsidR="00F93C4B" w14:paraId="52BE681B" w14:textId="77777777" w:rsidTr="00F93C4B">
        <w:tc>
          <w:tcPr>
            <w:tcW w:w="7632" w:type="dxa"/>
          </w:tcPr>
          <w:p w14:paraId="674B449F" w14:textId="10470BA8" w:rsidR="00F93C4B" w:rsidRPr="00E24B48" w:rsidRDefault="00F93C4B" w:rsidP="00F93C4B">
            <w:pPr>
              <w:bidi w:val="0"/>
              <w:rPr>
                <w:rFonts w:cs="B Zar"/>
                <w:sz w:val="22"/>
                <w:szCs w:val="22"/>
                <w:rtl/>
                <w:lang w:bidi="ar-BH"/>
              </w:rPr>
            </w:pPr>
            <w:r w:rsidRPr="00E24B48">
              <w:rPr>
                <w:sz w:val="22"/>
                <w:szCs w:val="22"/>
              </w:rPr>
              <w:t xml:space="preserve">Trends in International Mathematics and </w:t>
            </w:r>
            <w:proofErr w:type="spellStart"/>
            <w:r w:rsidRPr="00E24B48">
              <w:rPr>
                <w:sz w:val="22"/>
                <w:szCs w:val="22"/>
              </w:rPr>
              <w:t>Sience</w:t>
            </w:r>
            <w:proofErr w:type="spellEnd"/>
            <w:r w:rsidRPr="00E24B48">
              <w:rPr>
                <w:sz w:val="22"/>
                <w:szCs w:val="22"/>
              </w:rPr>
              <w:t xml:space="preserve"> study</w:t>
            </w:r>
          </w:p>
        </w:tc>
        <w:tc>
          <w:tcPr>
            <w:tcW w:w="1087" w:type="dxa"/>
          </w:tcPr>
          <w:p w14:paraId="4D9470F6" w14:textId="6042E691" w:rsidR="00F93C4B" w:rsidRPr="00E24B48" w:rsidRDefault="00F93C4B" w:rsidP="00F93C4B">
            <w:pPr>
              <w:pStyle w:val="FootnoteText"/>
              <w:bidi w:val="0"/>
              <w:rPr>
                <w:sz w:val="22"/>
                <w:szCs w:val="22"/>
                <w:rtl/>
              </w:rPr>
            </w:pPr>
            <w:r w:rsidRPr="00E24B48">
              <w:rPr>
                <w:sz w:val="22"/>
                <w:szCs w:val="22"/>
              </w:rPr>
              <w:t xml:space="preserve">TIMSS </w:t>
            </w:r>
          </w:p>
        </w:tc>
      </w:tr>
      <w:tr w:rsidR="00F93C4B" w14:paraId="68C96A24" w14:textId="77777777" w:rsidTr="00F93C4B">
        <w:tc>
          <w:tcPr>
            <w:tcW w:w="7632" w:type="dxa"/>
          </w:tcPr>
          <w:p w14:paraId="6DACAC5F" w14:textId="46B7DAD8" w:rsidR="00F93C4B" w:rsidRPr="00E24B48" w:rsidRDefault="00F93C4B" w:rsidP="00F93C4B">
            <w:pPr>
              <w:pStyle w:val="FootnoteText"/>
              <w:bidi w:val="0"/>
              <w:rPr>
                <w:sz w:val="22"/>
                <w:szCs w:val="22"/>
                <w:rtl/>
              </w:rPr>
            </w:pPr>
            <w:r w:rsidRPr="00E24B48">
              <w:rPr>
                <w:sz w:val="22"/>
                <w:szCs w:val="22"/>
              </w:rPr>
              <w:t>Progress in International Reading Literacy Study</w:t>
            </w:r>
          </w:p>
        </w:tc>
        <w:tc>
          <w:tcPr>
            <w:tcW w:w="1087" w:type="dxa"/>
          </w:tcPr>
          <w:p w14:paraId="145DAD2E" w14:textId="39ECD83A" w:rsidR="00F93C4B" w:rsidRPr="00E24B48" w:rsidRDefault="00F93C4B" w:rsidP="00F93C4B">
            <w:pPr>
              <w:bidi w:val="0"/>
              <w:rPr>
                <w:rFonts w:cs="B Zar"/>
                <w:sz w:val="22"/>
                <w:szCs w:val="22"/>
                <w:rtl/>
                <w:lang w:bidi="ar-BH"/>
              </w:rPr>
            </w:pPr>
            <w:r w:rsidRPr="00E24B48">
              <w:rPr>
                <w:sz w:val="22"/>
                <w:szCs w:val="22"/>
              </w:rPr>
              <w:t>PIRLS</w:t>
            </w:r>
          </w:p>
        </w:tc>
      </w:tr>
      <w:tr w:rsidR="00F93C4B" w14:paraId="17147E7B" w14:textId="77777777" w:rsidTr="00F93C4B">
        <w:tc>
          <w:tcPr>
            <w:tcW w:w="7632" w:type="dxa"/>
          </w:tcPr>
          <w:p w14:paraId="11F9DC45" w14:textId="613BCBC6" w:rsidR="00F93C4B" w:rsidRPr="00E24B48" w:rsidRDefault="00F93C4B" w:rsidP="00F93C4B">
            <w:pPr>
              <w:bidi w:val="0"/>
              <w:rPr>
                <w:rFonts w:cs="B Zar"/>
                <w:sz w:val="22"/>
                <w:szCs w:val="22"/>
                <w:rtl/>
                <w:lang w:bidi="ar-BH"/>
              </w:rPr>
            </w:pPr>
            <w:r w:rsidRPr="00E24B48">
              <w:rPr>
                <w:rStyle w:val="Char2"/>
                <w:sz w:val="22"/>
                <w:szCs w:val="22"/>
              </w:rPr>
              <w:t xml:space="preserve">The </w:t>
            </w:r>
            <w:proofErr w:type="spellStart"/>
            <w:r w:rsidRPr="00E24B48">
              <w:rPr>
                <w:rStyle w:val="Char2"/>
                <w:sz w:val="22"/>
                <w:szCs w:val="22"/>
              </w:rPr>
              <w:t>Organisation</w:t>
            </w:r>
            <w:proofErr w:type="spellEnd"/>
            <w:r w:rsidRPr="00E24B48">
              <w:rPr>
                <w:rStyle w:val="Char2"/>
                <w:sz w:val="22"/>
                <w:szCs w:val="22"/>
              </w:rPr>
              <w:t xml:space="preserve"> for Economic Co-operation and Development</w:t>
            </w:r>
            <w:r w:rsidRPr="00E24B48">
              <w:rPr>
                <w:rFonts w:ascii="Calibri" w:hAnsi="Calibri" w:cs="Calibri"/>
                <w:sz w:val="22"/>
                <w:szCs w:val="22"/>
              </w:rPr>
              <w:t> </w:t>
            </w:r>
          </w:p>
        </w:tc>
        <w:tc>
          <w:tcPr>
            <w:tcW w:w="1087" w:type="dxa"/>
          </w:tcPr>
          <w:p w14:paraId="3983F9D7" w14:textId="03F03567" w:rsidR="00F93C4B" w:rsidRPr="00E24B48" w:rsidRDefault="00F93C4B" w:rsidP="00F93C4B">
            <w:pPr>
              <w:bidi w:val="0"/>
              <w:rPr>
                <w:rFonts w:cs="B Zar"/>
                <w:sz w:val="22"/>
                <w:szCs w:val="22"/>
                <w:rtl/>
                <w:lang w:bidi="ar-BH"/>
              </w:rPr>
            </w:pPr>
            <w:r w:rsidRPr="00E24B48">
              <w:rPr>
                <w:rStyle w:val="Char2"/>
                <w:sz w:val="22"/>
                <w:szCs w:val="22"/>
              </w:rPr>
              <w:t>OECD</w:t>
            </w:r>
          </w:p>
        </w:tc>
      </w:tr>
      <w:tr w:rsidR="00F93C4B" w14:paraId="6FC78769" w14:textId="77777777" w:rsidTr="00F93C4B">
        <w:tc>
          <w:tcPr>
            <w:tcW w:w="7632" w:type="dxa"/>
          </w:tcPr>
          <w:p w14:paraId="0844F234" w14:textId="77777777" w:rsidR="00F93C4B" w:rsidRDefault="00F93C4B" w:rsidP="00DC0958">
            <w:pPr>
              <w:rPr>
                <w:rFonts w:cs="B Zar"/>
                <w:rtl/>
                <w:lang w:bidi="ar-BH"/>
              </w:rPr>
            </w:pPr>
          </w:p>
        </w:tc>
        <w:tc>
          <w:tcPr>
            <w:tcW w:w="1087" w:type="dxa"/>
          </w:tcPr>
          <w:p w14:paraId="580C6D3C" w14:textId="77777777" w:rsidR="00F93C4B" w:rsidRDefault="00F93C4B" w:rsidP="00DC0958">
            <w:pPr>
              <w:rPr>
                <w:rFonts w:cs="B Zar"/>
                <w:rtl/>
                <w:lang w:bidi="ar-BH"/>
              </w:rPr>
            </w:pPr>
          </w:p>
        </w:tc>
      </w:tr>
    </w:tbl>
    <w:p w14:paraId="1F07F272" w14:textId="77777777" w:rsidR="00DC0958" w:rsidRPr="002102BB" w:rsidRDefault="00DC0958" w:rsidP="00DC0958">
      <w:pPr>
        <w:rPr>
          <w:rFonts w:cs="B Zar"/>
          <w:rtl/>
          <w:lang w:bidi="ar-BH"/>
        </w:rPr>
      </w:pPr>
    </w:p>
    <w:p w14:paraId="0EECB78A" w14:textId="77777777" w:rsidR="00DC0958" w:rsidRPr="002102BB" w:rsidRDefault="00DC0958" w:rsidP="00DC0958">
      <w:pPr>
        <w:rPr>
          <w:rFonts w:cs="B Zar"/>
          <w:rtl/>
          <w:lang w:bidi="ar-BH"/>
        </w:rPr>
      </w:pPr>
    </w:p>
    <w:p w14:paraId="2A49DE7C" w14:textId="77777777" w:rsidR="00DC0958" w:rsidRPr="002102BB" w:rsidRDefault="00DC0958" w:rsidP="00DC0958">
      <w:pPr>
        <w:rPr>
          <w:rFonts w:cs="B Zar"/>
          <w:rtl/>
          <w:lang w:bidi="ar-BH"/>
        </w:rPr>
      </w:pPr>
    </w:p>
    <w:p w14:paraId="6EE8FB1C" w14:textId="77777777" w:rsidR="00DC0958" w:rsidRPr="002102BB" w:rsidRDefault="00DC0958" w:rsidP="00DC0958">
      <w:pPr>
        <w:rPr>
          <w:rFonts w:cs="B Zar"/>
          <w:rtl/>
          <w:lang w:bidi="ar-BH"/>
        </w:rPr>
      </w:pPr>
    </w:p>
    <w:p w14:paraId="7AF6469F" w14:textId="77777777" w:rsidR="00DC0958" w:rsidRPr="002102BB" w:rsidRDefault="00DC0958" w:rsidP="00DC0958">
      <w:pPr>
        <w:rPr>
          <w:rFonts w:cs="B Zar"/>
          <w:rtl/>
          <w:lang w:bidi="ar-BH"/>
        </w:rPr>
      </w:pPr>
    </w:p>
    <w:p w14:paraId="55003FDD" w14:textId="77777777" w:rsidR="00DC0958" w:rsidRPr="002102BB" w:rsidRDefault="00DC0958" w:rsidP="00DC0958">
      <w:pPr>
        <w:rPr>
          <w:rFonts w:cs="B Zar"/>
          <w:rtl/>
          <w:lang w:bidi="ar-BH"/>
        </w:rPr>
      </w:pPr>
    </w:p>
    <w:p w14:paraId="059EF61A" w14:textId="77777777" w:rsidR="00DC0958" w:rsidRPr="002102BB" w:rsidRDefault="00DC0958" w:rsidP="00DC0958">
      <w:pPr>
        <w:rPr>
          <w:rFonts w:cs="B Zar"/>
          <w:rtl/>
          <w:lang w:bidi="ar-BH"/>
        </w:rPr>
      </w:pPr>
    </w:p>
    <w:p w14:paraId="3E53FDBD" w14:textId="77777777" w:rsidR="00DC0958" w:rsidRPr="002102BB" w:rsidRDefault="00DC0958" w:rsidP="00DC0958">
      <w:pPr>
        <w:rPr>
          <w:rFonts w:cs="B Zar"/>
          <w:lang w:bidi="ar-BH"/>
        </w:rPr>
      </w:pPr>
    </w:p>
    <w:p w14:paraId="373A21A3" w14:textId="77777777" w:rsidR="007445A3" w:rsidRPr="002102BB" w:rsidRDefault="007445A3" w:rsidP="00DC0958">
      <w:pPr>
        <w:rPr>
          <w:rFonts w:cs="B Zar"/>
          <w:lang w:bidi="ar-BH"/>
        </w:rPr>
      </w:pPr>
    </w:p>
    <w:p w14:paraId="4C294C38" w14:textId="77777777" w:rsidR="007445A3" w:rsidRPr="002102BB" w:rsidRDefault="007445A3" w:rsidP="00DC0958">
      <w:pPr>
        <w:rPr>
          <w:rFonts w:cs="B Zar"/>
          <w:lang w:bidi="ar-BH"/>
        </w:rPr>
      </w:pPr>
    </w:p>
    <w:p w14:paraId="675DF0A9" w14:textId="77777777" w:rsidR="007445A3" w:rsidRPr="002102BB" w:rsidRDefault="007445A3" w:rsidP="00DC0958">
      <w:pPr>
        <w:rPr>
          <w:rFonts w:cs="B Zar"/>
          <w:lang w:bidi="ar-BH"/>
        </w:rPr>
      </w:pPr>
    </w:p>
    <w:p w14:paraId="19E667F3" w14:textId="77777777" w:rsidR="007445A3" w:rsidRPr="002102BB" w:rsidRDefault="007445A3" w:rsidP="00DC0958">
      <w:pPr>
        <w:rPr>
          <w:rFonts w:cs="B Zar"/>
          <w:lang w:bidi="ar-BH"/>
        </w:rPr>
      </w:pPr>
    </w:p>
    <w:p w14:paraId="372EA5FA" w14:textId="77777777" w:rsidR="007445A3" w:rsidRPr="002102BB" w:rsidRDefault="007445A3" w:rsidP="00DC0958">
      <w:pPr>
        <w:rPr>
          <w:rFonts w:cs="B Zar"/>
          <w:lang w:bidi="ar-BH"/>
        </w:rPr>
      </w:pPr>
    </w:p>
    <w:p w14:paraId="13A2335A" w14:textId="77777777" w:rsidR="007445A3" w:rsidRPr="002102BB" w:rsidRDefault="007445A3" w:rsidP="00DC0958">
      <w:pPr>
        <w:rPr>
          <w:rFonts w:cs="B Zar"/>
          <w:lang w:bidi="ar-BH"/>
        </w:rPr>
      </w:pPr>
    </w:p>
    <w:p w14:paraId="5098BAC4" w14:textId="77777777" w:rsidR="007445A3" w:rsidRPr="002102BB" w:rsidRDefault="007445A3" w:rsidP="00DC0958">
      <w:pPr>
        <w:rPr>
          <w:rFonts w:cs="B Zar"/>
          <w:lang w:bidi="ar-BH"/>
        </w:rPr>
      </w:pPr>
    </w:p>
    <w:p w14:paraId="0E41DE74" w14:textId="77777777" w:rsidR="007445A3" w:rsidRPr="002102BB" w:rsidRDefault="007445A3" w:rsidP="00DC0958">
      <w:pPr>
        <w:rPr>
          <w:rFonts w:cs="B Zar"/>
          <w:lang w:bidi="ar-BH"/>
        </w:rPr>
      </w:pPr>
    </w:p>
    <w:p w14:paraId="0FFFB52D" w14:textId="77777777" w:rsidR="007445A3" w:rsidRPr="002102BB" w:rsidRDefault="007445A3" w:rsidP="00DC0958">
      <w:pPr>
        <w:rPr>
          <w:rFonts w:cs="B Zar"/>
          <w:lang w:bidi="ar-BH"/>
        </w:rPr>
      </w:pPr>
    </w:p>
    <w:p w14:paraId="5FD63931" w14:textId="77777777" w:rsidR="007445A3" w:rsidRPr="002102BB" w:rsidRDefault="007445A3" w:rsidP="00DC0958">
      <w:pPr>
        <w:rPr>
          <w:rFonts w:cs="B Zar"/>
          <w:lang w:bidi="ar-BH"/>
        </w:rPr>
      </w:pPr>
    </w:p>
    <w:p w14:paraId="385CEF55" w14:textId="77777777" w:rsidR="007445A3" w:rsidRPr="002102BB" w:rsidRDefault="007445A3" w:rsidP="00DC0958">
      <w:pPr>
        <w:rPr>
          <w:rFonts w:cs="B Zar"/>
          <w:lang w:bidi="ar-BH"/>
        </w:rPr>
      </w:pPr>
    </w:p>
    <w:p w14:paraId="6056643F" w14:textId="77777777" w:rsidR="007445A3" w:rsidRPr="002102BB" w:rsidRDefault="007445A3" w:rsidP="00DC0958">
      <w:pPr>
        <w:rPr>
          <w:rFonts w:cs="B Zar"/>
          <w:lang w:bidi="ar-BH"/>
        </w:rPr>
      </w:pPr>
    </w:p>
    <w:p w14:paraId="6D50B2F4" w14:textId="77777777" w:rsidR="007445A3" w:rsidRPr="002102BB" w:rsidRDefault="007445A3" w:rsidP="00DC0958">
      <w:pPr>
        <w:rPr>
          <w:rFonts w:cs="B Zar"/>
          <w:lang w:bidi="ar-BH"/>
        </w:rPr>
      </w:pPr>
    </w:p>
    <w:p w14:paraId="4BEE3453" w14:textId="77777777" w:rsidR="007445A3" w:rsidRPr="002102BB" w:rsidRDefault="007445A3" w:rsidP="00DC0958">
      <w:pPr>
        <w:rPr>
          <w:rFonts w:cs="B Zar"/>
          <w:lang w:bidi="ar-BH"/>
        </w:rPr>
      </w:pPr>
    </w:p>
    <w:p w14:paraId="0C5A2D65" w14:textId="77777777" w:rsidR="007445A3" w:rsidRPr="002102BB" w:rsidRDefault="007445A3" w:rsidP="00DC0958">
      <w:pPr>
        <w:rPr>
          <w:rFonts w:cs="B Zar"/>
          <w:lang w:bidi="ar-BH"/>
        </w:rPr>
      </w:pPr>
    </w:p>
    <w:p w14:paraId="7A8C3BFA" w14:textId="77777777" w:rsidR="00B45514" w:rsidRPr="002102BB" w:rsidRDefault="00B45514">
      <w:pPr>
        <w:bidi w:val="0"/>
        <w:rPr>
          <w:rFonts w:cs="B Zar"/>
          <w:rtl/>
          <w:lang w:bidi="ar-BH"/>
        </w:rPr>
      </w:pPr>
      <w:r w:rsidRPr="002102BB">
        <w:rPr>
          <w:rFonts w:cs="B Zar"/>
          <w:rtl/>
          <w:lang w:bidi="ar-BH"/>
        </w:rPr>
        <w:br w:type="page"/>
      </w:r>
    </w:p>
    <w:p w14:paraId="70E5E02D" w14:textId="77777777" w:rsidR="00DC0958" w:rsidRPr="002102BB" w:rsidRDefault="00DC0958" w:rsidP="00B847A3">
      <w:pPr>
        <w:pStyle w:val="ac"/>
        <w:rPr>
          <w:rtl/>
          <w:lang w:val="en-AU"/>
        </w:rPr>
      </w:pPr>
      <w:bookmarkStart w:id="4" w:name="_Toc37114061"/>
      <w:bookmarkStart w:id="5" w:name="_Toc37622861"/>
      <w:r w:rsidRPr="002102BB">
        <w:rPr>
          <w:rtl/>
          <w:lang w:val="en-AU"/>
        </w:rPr>
        <w:t>فهرست جدول‌ها</w:t>
      </w:r>
      <w:bookmarkEnd w:id="4"/>
      <w:bookmarkEnd w:id="5"/>
    </w:p>
    <w:p w14:paraId="1A9AED58" w14:textId="105FBB5A" w:rsidR="00EA104D" w:rsidRDefault="00B520CF" w:rsidP="00B847A3">
      <w:pPr>
        <w:pStyle w:val="ac"/>
      </w:pPr>
      <w:r>
        <w:rPr>
          <w:rtl/>
          <w:lang w:val="en-AU"/>
        </w:rPr>
        <w:fldChar w:fldCharType="begin"/>
      </w:r>
      <w:r>
        <w:rPr>
          <w:rtl/>
          <w:lang w:val="en-AU"/>
        </w:rPr>
        <w:instrText xml:space="preserve"> </w:instrText>
      </w:r>
      <w:r>
        <w:rPr>
          <w:lang w:val="en-AU"/>
        </w:rPr>
        <w:instrText>TOC</w:instrText>
      </w:r>
      <w:r>
        <w:rPr>
          <w:rtl/>
          <w:lang w:val="en-AU"/>
        </w:rPr>
        <w:instrText xml:space="preserve"> \</w:instrText>
      </w:r>
      <w:r>
        <w:rPr>
          <w:lang w:val="en-AU"/>
        </w:rPr>
        <w:instrText>h \z \c</w:instrText>
      </w:r>
      <w:r>
        <w:rPr>
          <w:rtl/>
          <w:lang w:val="en-AU"/>
        </w:rPr>
        <w:instrText xml:space="preserve"> "جدول" </w:instrText>
      </w:r>
      <w:r>
        <w:rPr>
          <w:rtl/>
          <w:lang w:val="en-AU"/>
        </w:rPr>
        <w:fldChar w:fldCharType="separate"/>
      </w:r>
    </w:p>
    <w:p w14:paraId="44900F8D" w14:textId="4EC68465" w:rsidR="00EA104D" w:rsidRDefault="00EA104D">
      <w:pPr>
        <w:pStyle w:val="TableofFigures"/>
        <w:tabs>
          <w:tab w:val="right" w:leader="dot" w:pos="8493"/>
        </w:tabs>
        <w:rPr>
          <w:rFonts w:eastAsiaTheme="minorEastAsia" w:cstheme="minorBidi"/>
          <w:caps w:val="0"/>
          <w:noProof/>
          <w:kern w:val="2"/>
          <w:sz w:val="22"/>
          <w:szCs w:val="22"/>
          <w:rtl/>
          <w14:ligatures w14:val="standardContextual"/>
        </w:rPr>
      </w:pPr>
      <w:hyperlink w:anchor="_Toc145243396" w:history="1">
        <w:r w:rsidRPr="00E9799C">
          <w:rPr>
            <w:rStyle w:val="Hyperlink"/>
            <w:noProof/>
            <w:rtl/>
            <w:lang w:bidi="fa-IR"/>
          </w:rPr>
          <w:t>جدول 1</w:t>
        </w:r>
        <w:r w:rsidRPr="00E9799C">
          <w:rPr>
            <w:rStyle w:val="Hyperlink"/>
            <w:noProof/>
            <w:rtl/>
            <w:lang w:bidi="fa-IR"/>
          </w:rPr>
          <w:noBreakHyphen/>
          <w:t>1</w:t>
        </w:r>
        <w:r w:rsidRPr="00E9799C">
          <w:rPr>
            <w:rStyle w:val="Hyperlink"/>
            <w:noProof/>
            <w:lang w:bidi="fa-IR"/>
          </w:rPr>
          <w:t xml:space="preserve">  </w:t>
        </w:r>
        <w:r w:rsidRPr="00E9799C">
          <w:rPr>
            <w:rStyle w:val="Hyperlink"/>
            <w:b/>
            <w:bCs/>
            <w:noProof/>
            <w:rtl/>
            <w:lang w:bidi="fa-IR"/>
          </w:rPr>
          <w:t>نمونه تعار</w:t>
        </w:r>
        <w:r w:rsidRPr="00E9799C">
          <w:rPr>
            <w:rStyle w:val="Hyperlink"/>
            <w:rFonts w:hint="cs"/>
            <w:b/>
            <w:bCs/>
            <w:noProof/>
            <w:rtl/>
            <w:lang w:bidi="fa-IR"/>
          </w:rPr>
          <w:t>ی</w:t>
        </w:r>
        <w:r w:rsidRPr="00E9799C">
          <w:rPr>
            <w:rStyle w:val="Hyperlink"/>
            <w:b/>
            <w:bCs/>
            <w:noProof/>
            <w:rtl/>
            <w:lang w:bidi="fa-IR"/>
          </w:rPr>
          <w:t>ف ارائه شده از مفهوم شا</w:t>
        </w:r>
        <w:r w:rsidRPr="00E9799C">
          <w:rPr>
            <w:rStyle w:val="Hyperlink"/>
            <w:rFonts w:hint="cs"/>
            <w:b/>
            <w:bCs/>
            <w:noProof/>
            <w:rtl/>
            <w:lang w:bidi="fa-IR"/>
          </w:rPr>
          <w:t>ی</w:t>
        </w:r>
        <w:r w:rsidRPr="00E9799C">
          <w:rPr>
            <w:rStyle w:val="Hyperlink"/>
            <w:b/>
            <w:bCs/>
            <w:noProof/>
            <w:rtl/>
            <w:lang w:bidi="fa-IR"/>
          </w:rPr>
          <w:t>ستگ</w:t>
        </w:r>
        <w:r w:rsidRPr="00E9799C">
          <w:rPr>
            <w:rStyle w:val="Hyperlink"/>
            <w:rFonts w:hint="cs"/>
            <w:b/>
            <w:b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145243396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831320F" w14:textId="4F430BDE" w:rsidR="00DC0958" w:rsidRPr="002102BB" w:rsidRDefault="00B520CF" w:rsidP="00B847A3">
      <w:pPr>
        <w:pStyle w:val="ac"/>
        <w:rPr>
          <w:rtl/>
          <w:lang w:val="en-AU"/>
        </w:rPr>
      </w:pPr>
      <w:r>
        <w:rPr>
          <w:rtl/>
          <w:lang w:val="en-AU"/>
        </w:rPr>
        <w:fldChar w:fldCharType="end"/>
      </w:r>
    </w:p>
    <w:p w14:paraId="725A43A9" w14:textId="77777777" w:rsidR="00DC0958" w:rsidRPr="002102BB" w:rsidRDefault="00DC0958" w:rsidP="00B847A3">
      <w:pPr>
        <w:pStyle w:val="ac"/>
        <w:rPr>
          <w:rtl/>
          <w:lang w:val="en-AU"/>
        </w:rPr>
      </w:pPr>
      <w:r w:rsidRPr="002102BB">
        <w:rPr>
          <w:rtl/>
          <w:lang w:val="en-AU"/>
        </w:rPr>
        <w:t>توضیح: این صفحه برای نوشتن فهرست جدول‌ها</w:t>
      </w:r>
      <w:r w:rsidRPr="002102BB">
        <w:rPr>
          <w:rFonts w:hint="cs"/>
          <w:rtl/>
          <w:lang w:val="en-AU"/>
        </w:rPr>
        <w:t>ی</w:t>
      </w:r>
      <w:r w:rsidRPr="002102BB">
        <w:rPr>
          <w:rtl/>
          <w:lang w:val="en-AU"/>
        </w:rPr>
        <w:t xml:space="preserve"> موجود در پا</w:t>
      </w:r>
      <w:r w:rsidRPr="002102BB">
        <w:rPr>
          <w:rFonts w:hint="cs"/>
          <w:rtl/>
          <w:lang w:val="en-AU"/>
        </w:rPr>
        <w:t>ی</w:t>
      </w:r>
      <w:r w:rsidRPr="002102BB">
        <w:rPr>
          <w:rFonts w:hint="eastAsia"/>
          <w:rtl/>
          <w:lang w:val="en-AU"/>
        </w:rPr>
        <w:t>ان‌نامه</w:t>
      </w:r>
      <w:r w:rsidRPr="002102BB">
        <w:rPr>
          <w:rtl/>
          <w:lang w:val="en-AU"/>
        </w:rPr>
        <w:t>/ رساله م</w:t>
      </w:r>
      <w:r w:rsidRPr="002102BB">
        <w:rPr>
          <w:rFonts w:hint="cs"/>
          <w:rtl/>
          <w:lang w:val="en-AU"/>
        </w:rPr>
        <w:t>ی‌</w:t>
      </w:r>
      <w:r w:rsidRPr="002102BB">
        <w:rPr>
          <w:rFonts w:hint="eastAsia"/>
          <w:rtl/>
          <w:lang w:val="en-AU"/>
        </w:rPr>
        <w:t>باشد</w:t>
      </w:r>
      <w:r w:rsidRPr="002102BB">
        <w:rPr>
          <w:rtl/>
          <w:lang w:val="en-AU"/>
        </w:rPr>
        <w:t>، چنانچه در پا</w:t>
      </w:r>
      <w:r w:rsidRPr="002102BB">
        <w:rPr>
          <w:rFonts w:hint="cs"/>
          <w:rtl/>
          <w:lang w:val="en-AU"/>
        </w:rPr>
        <w:t>ی</w:t>
      </w:r>
      <w:r w:rsidRPr="002102BB">
        <w:rPr>
          <w:rFonts w:hint="eastAsia"/>
          <w:rtl/>
          <w:lang w:val="en-AU"/>
        </w:rPr>
        <w:t>ان‌نامه</w:t>
      </w:r>
      <w:r w:rsidRPr="002102BB">
        <w:rPr>
          <w:rtl/>
          <w:lang w:val="en-AU"/>
        </w:rPr>
        <w:t>/ رساله خود از هیچ جدولی استفاده</w:t>
      </w:r>
      <w:r w:rsidR="00EA1704" w:rsidRPr="002102BB">
        <w:rPr>
          <w:rFonts w:hint="cs"/>
          <w:rtl/>
          <w:lang w:val="en-AU"/>
        </w:rPr>
        <w:t xml:space="preserve"> </w:t>
      </w:r>
      <w:r w:rsidRPr="002102BB">
        <w:rPr>
          <w:rtl/>
          <w:lang w:val="en-AU"/>
        </w:rPr>
        <w:t>‌نشده است، لطفاً این صفحه را پاک‌کن</w:t>
      </w:r>
      <w:r w:rsidRPr="002102BB">
        <w:rPr>
          <w:rFonts w:hint="cs"/>
          <w:rtl/>
          <w:lang w:val="en-AU"/>
        </w:rPr>
        <w:t>ی</w:t>
      </w:r>
      <w:r w:rsidRPr="002102BB">
        <w:rPr>
          <w:rFonts w:hint="eastAsia"/>
          <w:rtl/>
          <w:lang w:val="en-AU"/>
        </w:rPr>
        <w:t>د</w:t>
      </w:r>
      <w:r w:rsidRPr="002102BB">
        <w:rPr>
          <w:rtl/>
          <w:lang w:val="en-AU"/>
        </w:rPr>
        <w:t xml:space="preserve">. </w:t>
      </w:r>
    </w:p>
    <w:p w14:paraId="0BE29EE9" w14:textId="77777777" w:rsidR="00B60F98" w:rsidRPr="002102BB" w:rsidRDefault="00B60F98" w:rsidP="00B847A3">
      <w:pPr>
        <w:pStyle w:val="ac"/>
        <w:rPr>
          <w:rtl/>
          <w:lang w:val="en-AU"/>
        </w:rPr>
      </w:pPr>
      <w:r w:rsidRPr="002102BB">
        <w:rPr>
          <w:rFonts w:hint="cs"/>
          <w:rtl/>
          <w:lang w:val="en-AU"/>
        </w:rPr>
        <w:t>استخراج فهرست</w:t>
      </w:r>
      <w:r w:rsidRPr="002102BB">
        <w:rPr>
          <w:lang w:val="en-AU"/>
        </w:rPr>
        <w:t xml:space="preserve"> </w:t>
      </w:r>
      <w:r w:rsidRPr="002102BB">
        <w:rPr>
          <w:rFonts w:hint="cs"/>
          <w:rtl/>
          <w:lang w:val="en-AU"/>
        </w:rPr>
        <w:t>جدول</w:t>
      </w:r>
      <w:r w:rsidRPr="002102BB">
        <w:rPr>
          <w:rtl/>
          <w:lang w:val="en-AU"/>
        </w:rPr>
        <w:softHyphen/>
      </w:r>
      <w:r w:rsidRPr="002102BB">
        <w:rPr>
          <w:rFonts w:hint="cs"/>
          <w:rtl/>
          <w:lang w:val="en-AU"/>
        </w:rPr>
        <w:t>ها باید با امکانات خودکار نرم</w:t>
      </w:r>
      <w:r w:rsidR="00BC0E43">
        <w:rPr>
          <w:lang w:val="en-AU"/>
        </w:rPr>
        <w:softHyphen/>
      </w:r>
      <w:r w:rsidRPr="002102BB">
        <w:rPr>
          <w:rFonts w:hint="cs"/>
          <w:rtl/>
          <w:lang w:val="en-AU"/>
        </w:rPr>
        <w:t xml:space="preserve">افزار صورت گیرد. به این منظور از سربرگ </w:t>
      </w:r>
      <w:r w:rsidRPr="002102BB">
        <w:rPr>
          <w:lang w:val="en-AU"/>
        </w:rPr>
        <w:t>References</w:t>
      </w:r>
      <w:r w:rsidRPr="002102BB">
        <w:rPr>
          <w:rFonts w:hint="cs"/>
          <w:rtl/>
          <w:lang w:val="en-AU"/>
        </w:rPr>
        <w:t xml:space="preserve"> سپس </w:t>
      </w:r>
      <w:r w:rsidRPr="002102BB">
        <w:rPr>
          <w:lang w:val="en-AU"/>
        </w:rPr>
        <w:t>insert table of figures</w:t>
      </w:r>
      <w:r w:rsidRPr="002102BB">
        <w:rPr>
          <w:rFonts w:hint="cs"/>
          <w:rtl/>
          <w:lang w:val="en-AU"/>
        </w:rPr>
        <w:t xml:space="preserve"> و انتخاب سرعنوان جدول استفاده کنید.</w:t>
      </w:r>
    </w:p>
    <w:p w14:paraId="40C0ACA9" w14:textId="44F9B732" w:rsidR="00A65CFE" w:rsidRDefault="00A65CFE" w:rsidP="00DA3D5E">
      <w:pPr>
        <w:rPr>
          <w:rtl/>
          <w:lang w:val="en-AU"/>
        </w:rPr>
      </w:pPr>
      <w:bookmarkStart w:id="6" w:name="_Toc37114062"/>
      <w:bookmarkStart w:id="7" w:name="_Toc37622862"/>
    </w:p>
    <w:p w14:paraId="0FB07A8C" w14:textId="10F276B5" w:rsidR="00D269B7" w:rsidRPr="002102BB" w:rsidRDefault="00937D94" w:rsidP="00DA3D5E">
      <w:pPr>
        <w:rPr>
          <w:lang w:val="en-AU"/>
        </w:rPr>
      </w:pPr>
      <w:r w:rsidRPr="002102BB">
        <w:rPr>
          <w:rtl/>
          <w:lang w:val="en-AU"/>
        </w:rPr>
        <w:br w:type="page"/>
      </w:r>
    </w:p>
    <w:p w14:paraId="005A03C9" w14:textId="77777777" w:rsidR="00836DB0" w:rsidRPr="002102BB" w:rsidRDefault="00836DB0" w:rsidP="00B847A3">
      <w:pPr>
        <w:pStyle w:val="ac"/>
        <w:rPr>
          <w:rtl/>
          <w:lang w:val="en-AU"/>
        </w:rPr>
      </w:pPr>
      <w:r w:rsidRPr="002102BB">
        <w:rPr>
          <w:rtl/>
          <w:lang w:val="en-AU"/>
        </w:rPr>
        <w:t>فهرست شکل‌ها</w:t>
      </w:r>
      <w:bookmarkEnd w:id="6"/>
      <w:bookmarkEnd w:id="7"/>
    </w:p>
    <w:p w14:paraId="1FB0F278" w14:textId="1C7159F5"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r>
        <w:rPr>
          <w:caps w:val="0"/>
          <w:rtl/>
          <w:lang w:val="en-AU" w:bidi="ar-BH"/>
        </w:rPr>
        <w:fldChar w:fldCharType="begin"/>
      </w:r>
      <w:r>
        <w:rPr>
          <w:caps w:val="0"/>
          <w:rtl/>
          <w:lang w:val="en-AU" w:bidi="ar-BH"/>
        </w:rPr>
        <w:instrText xml:space="preserve"> </w:instrText>
      </w:r>
      <w:r>
        <w:rPr>
          <w:caps w:val="0"/>
          <w:lang w:val="en-AU" w:bidi="ar-BH"/>
        </w:rPr>
        <w:instrText>TOC</w:instrText>
      </w:r>
      <w:r>
        <w:rPr>
          <w:caps w:val="0"/>
          <w:rtl/>
          <w:lang w:val="en-AU" w:bidi="ar-BH"/>
        </w:rPr>
        <w:instrText xml:space="preserve"> \</w:instrText>
      </w:r>
      <w:r>
        <w:rPr>
          <w:caps w:val="0"/>
          <w:lang w:val="en-AU" w:bidi="ar-BH"/>
        </w:rPr>
        <w:instrText>h \z \t</w:instrText>
      </w:r>
      <w:r>
        <w:rPr>
          <w:caps w:val="0"/>
          <w:rtl/>
          <w:lang w:val="en-AU" w:bidi="ar-BH"/>
        </w:rPr>
        <w:instrText xml:space="preserve"> "شكل." \</w:instrText>
      </w:r>
      <w:r>
        <w:rPr>
          <w:caps w:val="0"/>
          <w:lang w:val="en-AU" w:bidi="ar-BH"/>
        </w:rPr>
        <w:instrText>c</w:instrText>
      </w:r>
      <w:r>
        <w:rPr>
          <w:caps w:val="0"/>
          <w:rtl/>
          <w:lang w:val="en-AU" w:bidi="ar-BH"/>
        </w:rPr>
        <w:instrText xml:space="preserve"> "شکل" </w:instrText>
      </w:r>
      <w:r>
        <w:rPr>
          <w:caps w:val="0"/>
          <w:rtl/>
          <w:lang w:val="en-AU" w:bidi="ar-BH"/>
        </w:rPr>
        <w:fldChar w:fldCharType="separate"/>
      </w:r>
      <w:hyperlink w:anchor="_Toc145245224" w:history="1">
        <w:r w:rsidRPr="00A6405B">
          <w:rPr>
            <w:rStyle w:val="Hyperlink"/>
            <w:rFonts w:asciiTheme="majorBidi" w:hAnsiTheme="majorBidi"/>
            <w:noProof/>
            <w:rtl/>
            <w:lang w:bidi="ar-DZ"/>
          </w:rPr>
          <w:t>شكل2-1</w:t>
        </w:r>
        <w:r w:rsidRPr="00A6405B">
          <w:rPr>
            <w:rStyle w:val="Hyperlink"/>
            <w:noProof/>
            <w:lang w:bidi="ar-BH"/>
          </w:rPr>
          <w:t xml:space="preserve"> </w:t>
        </w:r>
        <w:r w:rsidRPr="00A6405B">
          <w:rPr>
            <w:rStyle w:val="Hyperlink"/>
            <w:noProof/>
            <w:rtl/>
            <w:lang w:bidi="ar-BH"/>
          </w:rPr>
          <w:t>طرح</w:t>
        </w:r>
        <w:r w:rsidRPr="00A6405B">
          <w:rPr>
            <w:rStyle w:val="Hyperlink"/>
            <w:noProof/>
            <w:rtl/>
            <w:lang w:bidi="fa-IR"/>
          </w:rPr>
          <w:t xml:space="preserve"> مدارس رفتارگرا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252B8B0" w14:textId="70E1E7C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5" w:history="1">
        <w:r w:rsidRPr="00A6405B">
          <w:rPr>
            <w:rStyle w:val="Hyperlink"/>
            <w:rFonts w:asciiTheme="majorBidi" w:hAnsiTheme="majorBidi"/>
            <w:noProof/>
            <w:lang w:bidi="ar-DZ"/>
          </w:rPr>
          <w:t>شكل2-2</w:t>
        </w:r>
        <w:r w:rsidRPr="00A6405B">
          <w:rPr>
            <w:rStyle w:val="Hyperlink"/>
            <w:noProof/>
            <w:rtl/>
            <w:lang w:bidi="fa-IR"/>
          </w:rPr>
          <w:t xml:space="preserve"> طرح مدارس شناخت‌گرا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1A8422A3" w14:textId="494A595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6" w:history="1">
        <w:r w:rsidRPr="00A6405B">
          <w:rPr>
            <w:rStyle w:val="Hyperlink"/>
            <w:noProof/>
            <w:lang w:bidi="fa-IR"/>
          </w:rPr>
          <w:t>شكل2-3</w:t>
        </w:r>
        <w:r w:rsidRPr="00A6405B">
          <w:rPr>
            <w:rStyle w:val="Hyperlink"/>
            <w:noProof/>
            <w:rtl/>
            <w:lang w:bidi="fa-IR"/>
          </w:rPr>
          <w:t xml:space="preserve"> طرح مدارس سازنده‌گرا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5A3193DD" w14:textId="5AFC471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7" w:history="1">
        <w:r w:rsidRPr="00A6405B">
          <w:rPr>
            <w:rStyle w:val="Hyperlink"/>
            <w:noProof/>
            <w:lang w:bidi="ar-BH"/>
          </w:rPr>
          <w:t>شكل3-1</w:t>
        </w:r>
        <w:r w:rsidRPr="00A6405B">
          <w:rPr>
            <w:rStyle w:val="Hyperlink"/>
            <w:noProof/>
            <w:rtl/>
            <w:lang w:bidi="ar-BH"/>
          </w:rPr>
          <w:t xml:space="preserve"> چگونگ</w:t>
        </w:r>
        <w:r w:rsidRPr="00A6405B">
          <w:rPr>
            <w:rStyle w:val="Hyperlink"/>
            <w:rFonts w:hint="cs"/>
            <w:noProof/>
            <w:rtl/>
            <w:lang w:bidi="ar-BH"/>
          </w:rPr>
          <w:t>ی</w:t>
        </w:r>
        <w:r w:rsidRPr="00A6405B">
          <w:rPr>
            <w:rStyle w:val="Hyperlink"/>
            <w:noProof/>
            <w:rtl/>
            <w:lang w:bidi="ar-BH"/>
          </w:rPr>
          <w:t xml:space="preserve"> توسعه‌</w:t>
        </w:r>
        <w:r w:rsidRPr="00A6405B">
          <w:rPr>
            <w:rStyle w:val="Hyperlink"/>
            <w:rFonts w:hint="cs"/>
            <w:noProof/>
            <w:rtl/>
            <w:lang w:bidi="ar-BH"/>
          </w:rPr>
          <w:t>ی</w:t>
        </w:r>
        <w:r w:rsidRPr="00A6405B">
          <w:rPr>
            <w:rStyle w:val="Hyperlink"/>
            <w:rFonts w:hint="eastAsia"/>
            <w:noProof/>
            <w:rtl/>
            <w:lang w:bidi="ar-BH"/>
          </w:rPr>
          <w:t>افتگ</w:t>
        </w:r>
        <w:r w:rsidRPr="00A6405B">
          <w:rPr>
            <w:rStyle w:val="Hyperlink"/>
            <w:rFonts w:hint="cs"/>
            <w:noProof/>
            <w:rtl/>
            <w:lang w:bidi="ar-BH"/>
          </w:rPr>
          <w:t>ی</w:t>
        </w:r>
        <w:r w:rsidRPr="00A6405B">
          <w:rPr>
            <w:rStyle w:val="Hyperlink"/>
            <w:noProof/>
            <w:rtl/>
            <w:lang w:bidi="ar-BH"/>
          </w:rPr>
          <w:t xml:space="preserve"> مناطق شهر تهران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3B027E85" w14:textId="3273A2E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r:id="rId15" w:anchor="_Toc145245228" w:history="1">
        <w:r w:rsidRPr="00A6405B">
          <w:rPr>
            <w:rStyle w:val="Hyperlink"/>
            <w:rFonts w:ascii="IRNazanin" w:hAnsi="IRNazanin"/>
            <w:noProof/>
            <w:lang w:bidi="ar-BH"/>
          </w:rPr>
          <w:t>شكل1-1</w:t>
        </w:r>
        <w:r w:rsidRPr="00A6405B">
          <w:rPr>
            <w:rStyle w:val="Hyperlink"/>
            <w:noProof/>
            <w:rtl/>
            <w:lang w:bidi="ar-BH"/>
          </w:rPr>
          <w:t xml:space="preserve"> مثلث‌ساز</w:t>
        </w:r>
        <w:r w:rsidRPr="00A6405B">
          <w:rPr>
            <w:rStyle w:val="Hyperlink"/>
            <w:rFonts w:hint="cs"/>
            <w:noProof/>
            <w:rtl/>
            <w:lang w:bidi="ar-BH"/>
          </w:rPr>
          <w:t>ی</w:t>
        </w:r>
        <w:r w:rsidRPr="00A6405B">
          <w:rPr>
            <w:rStyle w:val="Hyperlink"/>
            <w:noProof/>
            <w:rtl/>
            <w:lang w:bidi="ar-BH"/>
          </w:rPr>
          <w:t xml:space="preserve"> برا</w:t>
        </w:r>
        <w:r w:rsidRPr="00A6405B">
          <w:rPr>
            <w:rStyle w:val="Hyperlink"/>
            <w:rFonts w:hint="cs"/>
            <w:noProof/>
            <w:rtl/>
            <w:lang w:bidi="ar-BH"/>
          </w:rPr>
          <w:t>ی</w:t>
        </w:r>
        <w:r w:rsidRPr="00A6405B">
          <w:rPr>
            <w:rStyle w:val="Hyperlink"/>
            <w:noProof/>
            <w:rtl/>
            <w:lang w:bidi="ar-BH"/>
          </w:rPr>
          <w:t xml:space="preserve"> جمع‌آور</w:t>
        </w:r>
        <w:r w:rsidRPr="00A6405B">
          <w:rPr>
            <w:rStyle w:val="Hyperlink"/>
            <w:rFonts w:hint="cs"/>
            <w:noProof/>
            <w:rtl/>
            <w:lang w:bidi="ar-BH"/>
          </w:rPr>
          <w:t>ی</w:t>
        </w:r>
        <w:r w:rsidRPr="00A6405B">
          <w:rPr>
            <w:rStyle w:val="Hyperlink"/>
            <w:noProof/>
            <w:rtl/>
            <w:lang w:bidi="ar-BH"/>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69BC8A1B" w14:textId="54AA9823"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9" w:history="1">
        <w:r w:rsidRPr="00A6405B">
          <w:rPr>
            <w:rStyle w:val="Hyperlink"/>
            <w:noProof/>
            <w:rtl/>
            <w:lang w:bidi="ar-BH"/>
          </w:rPr>
          <w:t>شكل4-1 طراح</w:t>
        </w:r>
        <w:r w:rsidRPr="00A6405B">
          <w:rPr>
            <w:rStyle w:val="Hyperlink"/>
            <w:rFonts w:hint="cs"/>
            <w:noProof/>
            <w:rtl/>
            <w:lang w:bidi="ar-BH"/>
          </w:rPr>
          <w:t>ی</w:t>
        </w:r>
        <w:r w:rsidRPr="00A6405B">
          <w:rPr>
            <w:rStyle w:val="Hyperlink"/>
            <w:noProof/>
            <w:rtl/>
            <w:lang w:bidi="ar-BH"/>
          </w:rPr>
          <w:t xml:space="preserve"> باغچه‌</w:t>
        </w:r>
        <w:r w:rsidRPr="00A6405B">
          <w:rPr>
            <w:rStyle w:val="Hyperlink"/>
            <w:rFonts w:hint="cs"/>
            <w:noProof/>
            <w:rtl/>
            <w:lang w:bidi="ar-BH"/>
          </w:rPr>
          <w:t>ی</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با مشارکت اول</w:t>
        </w:r>
        <w:r w:rsidRPr="00A6405B">
          <w:rPr>
            <w:rStyle w:val="Hyperlink"/>
            <w:rFonts w:hint="cs"/>
            <w:noProof/>
            <w:rtl/>
            <w:lang w:bidi="ar-BH"/>
          </w:rPr>
          <w:t>ی</w:t>
        </w:r>
        <w:r w:rsidRPr="00A6405B">
          <w:rPr>
            <w:rStyle w:val="Hyperlink"/>
            <w:rFonts w:hint="eastAsia"/>
            <w:noProof/>
            <w:rtl/>
            <w:lang w:bidi="ar-BH"/>
          </w:rPr>
          <w:t>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010B2D31" w14:textId="4318866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0" w:history="1">
        <w:r w:rsidRPr="00A6405B">
          <w:rPr>
            <w:rStyle w:val="Hyperlink"/>
            <w:noProof/>
            <w:lang w:bidi="ar-BH"/>
          </w:rPr>
          <w:t>شكل4-2</w:t>
        </w:r>
        <w:r w:rsidRPr="00A6405B">
          <w:rPr>
            <w:rStyle w:val="Hyperlink"/>
            <w:noProof/>
            <w:rtl/>
            <w:lang w:bidi="ar-BH"/>
          </w:rPr>
          <w:t xml:space="preserve"> طرح نقشه‌</w:t>
        </w:r>
        <w:r w:rsidRPr="00A6405B">
          <w:rPr>
            <w:rStyle w:val="Hyperlink"/>
            <w:rFonts w:hint="cs"/>
            <w:noProof/>
            <w:rtl/>
            <w:lang w:bidi="ar-BH"/>
          </w:rPr>
          <w:t>ی</w:t>
        </w:r>
        <w:r w:rsidRPr="00A6405B">
          <w:rPr>
            <w:rStyle w:val="Hyperlink"/>
            <w:noProof/>
            <w:rtl/>
            <w:lang w:bidi="ar-BH"/>
          </w:rPr>
          <w:t xml:space="preserve"> جهان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24D15C30" w14:textId="6A79A2F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1" w:history="1">
        <w:r w:rsidRPr="00A6405B">
          <w:rPr>
            <w:rStyle w:val="Hyperlink"/>
            <w:noProof/>
            <w:rtl/>
            <w:lang w:bidi="ar-BH"/>
          </w:rPr>
          <w:t>شكل4-3 منظومه شمس</w:t>
        </w:r>
        <w:r w:rsidRPr="00A6405B">
          <w:rPr>
            <w:rStyle w:val="Hyperlink"/>
            <w:rFonts w:hint="cs"/>
            <w:noProof/>
            <w:rtl/>
            <w:lang w:bidi="ar-BH"/>
          </w:rPr>
          <w:t>ی</w:t>
        </w:r>
        <w:r w:rsidRPr="00A6405B">
          <w:rPr>
            <w:rStyle w:val="Hyperlink"/>
            <w:noProof/>
            <w:rtl/>
            <w:lang w:bidi="ar-BH"/>
          </w:rPr>
          <w:t xml:space="preserve"> متحرک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0ECA5770" w14:textId="5384D15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2" w:history="1">
        <w:r w:rsidRPr="00A6405B">
          <w:rPr>
            <w:rStyle w:val="Hyperlink"/>
            <w:noProof/>
            <w:lang w:bidi="ar-DZ"/>
          </w:rPr>
          <w:t>شكل4-4</w:t>
        </w:r>
        <w:r w:rsidRPr="00A6405B">
          <w:rPr>
            <w:rStyle w:val="Hyperlink"/>
            <w:noProof/>
            <w:rtl/>
            <w:lang w:bidi="ar-BH"/>
          </w:rPr>
          <w:t xml:space="preserve"> ا</w:t>
        </w:r>
        <w:r w:rsidRPr="00A6405B">
          <w:rPr>
            <w:rStyle w:val="Hyperlink"/>
            <w:rFonts w:hint="cs"/>
            <w:noProof/>
            <w:rtl/>
            <w:lang w:bidi="ar-BH"/>
          </w:rPr>
          <w:t>ی</w:t>
        </w:r>
        <w:r w:rsidRPr="00A6405B">
          <w:rPr>
            <w:rStyle w:val="Hyperlink"/>
            <w:rFonts w:hint="eastAsia"/>
            <w:noProof/>
            <w:rtl/>
            <w:lang w:bidi="ar-BH"/>
          </w:rPr>
          <w:t>ن</w:t>
        </w:r>
        <w:r w:rsidRPr="00A6405B">
          <w:rPr>
            <w:rStyle w:val="Hyperlink"/>
            <w:noProof/>
            <w:rtl/>
            <w:lang w:bidi="ar-BH"/>
          </w:rPr>
          <w:t xml:space="preserve"> د</w:t>
        </w:r>
        <w:r w:rsidRPr="00A6405B">
          <w:rPr>
            <w:rStyle w:val="Hyperlink"/>
            <w:rFonts w:hint="cs"/>
            <w:noProof/>
            <w:rtl/>
            <w:lang w:bidi="ar-BH"/>
          </w:rPr>
          <w:t>ی</w:t>
        </w:r>
        <w:r w:rsidRPr="00A6405B">
          <w:rPr>
            <w:rStyle w:val="Hyperlink"/>
            <w:rFonts w:hint="eastAsia"/>
            <w:noProof/>
            <w:rtl/>
            <w:lang w:bidi="ar-BH"/>
          </w:rPr>
          <w:t>وار</w:t>
        </w:r>
        <w:r w:rsidRPr="00A6405B">
          <w:rPr>
            <w:rStyle w:val="Hyperlink"/>
            <w:noProof/>
            <w:rtl/>
            <w:lang w:bidi="ar-BH"/>
          </w:rPr>
          <w:t xml:space="preserve"> مخصوص نصب کارها</w:t>
        </w:r>
        <w:r w:rsidRPr="00A6405B">
          <w:rPr>
            <w:rStyle w:val="Hyperlink"/>
            <w:rFonts w:hint="cs"/>
            <w:noProof/>
            <w:rtl/>
            <w:lang w:bidi="ar-BH"/>
          </w:rPr>
          <w:t>ی</w:t>
        </w:r>
        <w:r w:rsidRPr="00A6405B">
          <w:rPr>
            <w:rStyle w:val="Hyperlink"/>
            <w:noProof/>
            <w:rtl/>
            <w:lang w:bidi="ar-BH"/>
          </w:rPr>
          <w:t xml:space="preserve"> بچه‌ها قرارداده شده 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038912EF" w14:textId="71207717"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3" w:history="1">
        <w:r w:rsidRPr="00A6405B">
          <w:rPr>
            <w:rStyle w:val="Hyperlink"/>
            <w:noProof/>
            <w:lang w:bidi="ar-BH"/>
          </w:rPr>
          <w:t>شكل4-5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3CA80F3D" w14:textId="64ACD2F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4" w:history="1">
        <w:r w:rsidRPr="00A6405B">
          <w:rPr>
            <w:rStyle w:val="Hyperlink"/>
            <w:noProof/>
            <w:rtl/>
            <w:lang w:bidi="ar-BH"/>
          </w:rPr>
          <w:t>شكل4-6 نمازخانه رنگ</w:t>
        </w:r>
        <w:r w:rsidRPr="00A6405B">
          <w:rPr>
            <w:rStyle w:val="Hyperlink"/>
            <w:rFonts w:hint="cs"/>
            <w:noProof/>
            <w:rtl/>
            <w:lang w:bidi="ar-BH"/>
          </w:rPr>
          <w:t>ی</w:t>
        </w:r>
        <w:r w:rsidRPr="00A6405B">
          <w:rPr>
            <w:rStyle w:val="Hyperlink"/>
            <w:noProof/>
            <w:rtl/>
            <w:lang w:bidi="ar-BH"/>
          </w:rPr>
          <w:t xml:space="preserve"> رنگ</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165D6008" w14:textId="5B34C97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5" w:history="1">
        <w:r w:rsidRPr="00A6405B">
          <w:rPr>
            <w:rStyle w:val="Hyperlink"/>
            <w:noProof/>
            <w:rtl/>
            <w:lang w:bidi="ar-BH"/>
          </w:rPr>
          <w:t>شكل4-7 کتابخانه تعامل</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1739CC01" w14:textId="6DCC17E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6" w:history="1">
        <w:r w:rsidRPr="00A6405B">
          <w:rPr>
            <w:rStyle w:val="Hyperlink"/>
            <w:noProof/>
            <w:lang w:bidi="ar-BH"/>
          </w:rPr>
          <w:t>شكل4-8</w:t>
        </w:r>
        <w:r w:rsidRPr="00A6405B">
          <w:rPr>
            <w:rStyle w:val="Hyperlink"/>
            <w:noProof/>
            <w:rtl/>
            <w:lang w:bidi="fa-IR"/>
          </w:rPr>
          <w:t xml:space="preserve"> کلاس تعامل</w:t>
        </w:r>
        <w:r w:rsidRPr="00A6405B">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1F540594" w14:textId="00726AF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7" w:history="1">
        <w:r w:rsidRPr="00A6405B">
          <w:rPr>
            <w:rStyle w:val="Hyperlink"/>
            <w:noProof/>
            <w:rtl/>
            <w:lang w:bidi="ar-BH"/>
          </w:rPr>
          <w:t>شكل4-9 تم کلاس زنبور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14:paraId="7566AF9E" w14:textId="51B2D002"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8" w:history="1">
        <w:r w:rsidRPr="00A6405B">
          <w:rPr>
            <w:rStyle w:val="Hyperlink"/>
            <w:noProof/>
            <w:rtl/>
            <w:lang w:bidi="ar-BH"/>
          </w:rPr>
          <w:t>شكل4-10 مشارکت بچه‌ها در طراح</w:t>
        </w:r>
        <w:r w:rsidRPr="00A6405B">
          <w:rPr>
            <w:rStyle w:val="Hyperlink"/>
            <w:rFonts w:hint="cs"/>
            <w:noProof/>
            <w:rtl/>
            <w:lang w:bidi="ar-BH"/>
          </w:rPr>
          <w:t>ی</w:t>
        </w:r>
        <w:r w:rsidRPr="00A6405B">
          <w:rPr>
            <w:rStyle w:val="Hyperlink"/>
            <w:noProof/>
            <w:rtl/>
            <w:lang w:bidi="ar-BH"/>
          </w:rPr>
          <w:t xml:space="preserve"> مدرسه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14:paraId="7F6C2AB8" w14:textId="2AB3BE89"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9" w:history="1">
        <w:r w:rsidRPr="00A6405B">
          <w:rPr>
            <w:rStyle w:val="Hyperlink"/>
            <w:noProof/>
            <w:rtl/>
            <w:lang w:bidi="ar-BH"/>
          </w:rPr>
          <w:t>شكل4-11 راهروها</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14:paraId="73AFCB74" w14:textId="7A4BF55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0" w:history="1">
        <w:r w:rsidRPr="00A6405B">
          <w:rPr>
            <w:rStyle w:val="Hyperlink"/>
            <w:noProof/>
            <w:lang w:bidi="ar-BH"/>
          </w:rPr>
          <w:t>شكل4-12</w:t>
        </w:r>
        <w:r w:rsidRPr="00A6405B">
          <w:rPr>
            <w:rStyle w:val="Hyperlink"/>
            <w:noProof/>
            <w:rtl/>
            <w:lang w:bidi="ar-BH"/>
          </w:rPr>
          <w:t xml:space="preserve"> د</w:t>
        </w:r>
        <w:r w:rsidRPr="00A6405B">
          <w:rPr>
            <w:rStyle w:val="Hyperlink"/>
            <w:rFonts w:hint="cs"/>
            <w:noProof/>
            <w:rtl/>
            <w:lang w:bidi="ar-BH"/>
          </w:rPr>
          <w:t>ی</w:t>
        </w:r>
        <w:r w:rsidRPr="00A6405B">
          <w:rPr>
            <w:rStyle w:val="Hyperlink"/>
            <w:rFonts w:hint="eastAsia"/>
            <w:noProof/>
            <w:rtl/>
            <w:lang w:bidi="ar-BH"/>
          </w:rPr>
          <w:t>وار</w:t>
        </w:r>
        <w:r w:rsidRPr="00A6405B">
          <w:rPr>
            <w:rStyle w:val="Hyperlink"/>
            <w:noProof/>
            <w:rtl/>
            <w:lang w:bidi="ar-BH"/>
          </w:rPr>
          <w:t xml:space="preserve"> صخره نورد</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148</w:t>
        </w:r>
        <w:r>
          <w:rPr>
            <w:noProof/>
            <w:webHidden/>
            <w:rtl/>
          </w:rPr>
          <w:fldChar w:fldCharType="end"/>
        </w:r>
      </w:hyperlink>
    </w:p>
    <w:p w14:paraId="3A1D0FA9" w14:textId="511E4E62"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1" w:history="1">
        <w:r w:rsidRPr="00A6405B">
          <w:rPr>
            <w:rStyle w:val="Hyperlink"/>
            <w:rFonts w:cs="B Zar"/>
            <w:noProof/>
            <w:rtl/>
            <w:lang w:val="ru-RU" w:bidi="ar-BH"/>
          </w:rPr>
          <w:t>فضا</w:t>
        </w:r>
        <w:r w:rsidRPr="00A6405B">
          <w:rPr>
            <w:rStyle w:val="Hyperlink"/>
            <w:rFonts w:cs="B Zar" w:hint="cs"/>
            <w:noProof/>
            <w:rtl/>
            <w:lang w:val="ru-RU" w:bidi="ar-BH"/>
          </w:rPr>
          <w:t>ی</w:t>
        </w:r>
        <w:r w:rsidRPr="00A6405B">
          <w:rPr>
            <w:rStyle w:val="Hyperlink"/>
            <w:rFonts w:cs="B Zar"/>
            <w:noProof/>
            <w:rtl/>
            <w:lang w:val="ru-RU" w:bidi="ar-BH"/>
          </w:rPr>
          <w:t xml:space="preserve"> بدون انعطاف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07EE9D3D" w14:textId="0EC0C6B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2" w:history="1">
        <w:r w:rsidRPr="00A6405B">
          <w:rPr>
            <w:rStyle w:val="Hyperlink"/>
            <w:noProof/>
            <w:lang w:bidi="ar-BH"/>
          </w:rPr>
          <w:t>شكل4-13</w:t>
        </w:r>
        <w:r w:rsidRPr="00A6405B">
          <w:rPr>
            <w:rStyle w:val="Hyperlink"/>
            <w:noProof/>
            <w:rtl/>
            <w:lang w:bidi="fa-IR"/>
          </w:rPr>
          <w:t xml:space="preserve"> مبلمان نامناسب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6812F4A4" w14:textId="6BFD6FD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3" w:history="1">
        <w:r w:rsidRPr="00A6405B">
          <w:rPr>
            <w:rStyle w:val="Hyperlink"/>
            <w:rFonts w:asciiTheme="majorBidi" w:hAnsiTheme="majorBidi"/>
            <w:noProof/>
            <w:lang w:val="fa-IR" w:bidi="ar-DZ"/>
          </w:rPr>
          <w:t>شكل5-1</w:t>
        </w:r>
        <w:r w:rsidRPr="00A6405B">
          <w:rPr>
            <w:rStyle w:val="Hyperlink"/>
            <w:noProof/>
            <w:rtl/>
            <w:lang w:bidi="ar-BH"/>
          </w:rPr>
          <w:t xml:space="preserve"> شا</w:t>
        </w:r>
        <w:r w:rsidRPr="00A6405B">
          <w:rPr>
            <w:rStyle w:val="Hyperlink"/>
            <w:rFonts w:hint="cs"/>
            <w:noProof/>
            <w:rtl/>
            <w:lang w:bidi="ar-BH"/>
          </w:rPr>
          <w:t>ی</w:t>
        </w:r>
        <w:r w:rsidRPr="00A6405B">
          <w:rPr>
            <w:rStyle w:val="Hyperlink"/>
            <w:noProof/>
            <w:rtl/>
            <w:lang w:bidi="ar-BH"/>
          </w:rPr>
          <w:t>ستگ</w:t>
        </w:r>
        <w:r w:rsidRPr="00A6405B">
          <w:rPr>
            <w:rStyle w:val="Hyperlink"/>
            <w:rFonts w:hint="cs"/>
            <w:noProof/>
            <w:rtl/>
            <w:lang w:bidi="ar-BH"/>
          </w:rPr>
          <w:t>ی‌</w:t>
        </w:r>
        <w:r w:rsidRPr="00A6405B">
          <w:rPr>
            <w:rStyle w:val="Hyperlink"/>
            <w:noProof/>
            <w:rtl/>
            <w:lang w:bidi="ar-BH"/>
          </w:rPr>
          <w:t>ها</w:t>
        </w:r>
        <w:r w:rsidRPr="00A6405B">
          <w:rPr>
            <w:rStyle w:val="Hyperlink"/>
            <w:rFonts w:hint="cs"/>
            <w:noProof/>
            <w:rtl/>
            <w:lang w:bidi="ar-BH"/>
          </w:rPr>
          <w:t>ی</w:t>
        </w:r>
        <w:r w:rsidRPr="00A6405B">
          <w:rPr>
            <w:rStyle w:val="Hyperlink"/>
            <w:noProof/>
            <w:rtl/>
            <w:lang w:bidi="ar-BH"/>
          </w:rPr>
          <w:t xml:space="preserve"> دانش</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noProof/>
            <w:rtl/>
            <w:lang w:bidi="ar-BH"/>
          </w:rPr>
          <w:t>از مد</w:t>
        </w:r>
        <w:r w:rsidRPr="00A6405B">
          <w:rPr>
            <w:rStyle w:val="Hyperlink"/>
            <w:rFonts w:hint="cs"/>
            <w:noProof/>
            <w:rtl/>
            <w:lang w:bidi="ar-BH"/>
          </w:rPr>
          <w:t>ی</w:t>
        </w:r>
        <w:r w:rsidRPr="00A6405B">
          <w:rPr>
            <w:rStyle w:val="Hyperlink"/>
            <w:noProof/>
            <w:rtl/>
            <w:lang w:bidi="ar-BH"/>
          </w:rPr>
          <w:t>ر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14:paraId="3A401C5B" w14:textId="6249348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r:id="rId16" w:anchor="_Toc145245244" w:history="1">
        <w:r w:rsidRPr="00A6405B">
          <w:rPr>
            <w:rStyle w:val="Hyperlink"/>
            <w:rFonts w:asciiTheme="majorBidi" w:hAnsiTheme="majorBidi"/>
            <w:noProof/>
            <w:lang w:val="fa-IR" w:bidi="ar-DZ"/>
          </w:rPr>
          <w:t>شكل1-2</w:t>
        </w:r>
        <w:r w:rsidRPr="00A6405B">
          <w:rPr>
            <w:rStyle w:val="Hyperlink"/>
            <w:noProof/>
            <w:rtl/>
            <w:lang w:bidi="ar-BH"/>
          </w:rPr>
          <w:t xml:space="preserve"> مجموعه دانش‌ها</w:t>
        </w:r>
        <w:r w:rsidRPr="00A6405B">
          <w:rPr>
            <w:rStyle w:val="Hyperlink"/>
            <w:rFonts w:hint="cs"/>
            <w:noProof/>
            <w:rtl/>
            <w:lang w:bidi="ar-BH"/>
          </w:rPr>
          <w:t>ی</w:t>
        </w:r>
        <w:r w:rsidRPr="00A6405B">
          <w:rPr>
            <w:rStyle w:val="Hyperlink"/>
            <w:noProof/>
            <w:rtl/>
            <w:lang w:bidi="ar-BH"/>
          </w:rPr>
          <w:t xml:space="preserve"> صر</w:t>
        </w:r>
        <w:r w:rsidRPr="00A6405B">
          <w:rPr>
            <w:rStyle w:val="Hyperlink"/>
            <w:rFonts w:hint="cs"/>
            <w:noProof/>
            <w:rtl/>
            <w:lang w:bidi="ar-BH"/>
          </w:rPr>
          <w:t>ی</w:t>
        </w:r>
        <w:r w:rsidRPr="00A6405B">
          <w:rPr>
            <w:rStyle w:val="Hyperlink"/>
            <w:noProof/>
            <w:rtl/>
            <w:lang w:bidi="ar-BH"/>
          </w:rPr>
          <w:t>ح مورد ن</w:t>
        </w:r>
        <w:r w:rsidRPr="00A6405B">
          <w:rPr>
            <w:rStyle w:val="Hyperlink"/>
            <w:rFonts w:hint="cs"/>
            <w:noProof/>
            <w:rtl/>
            <w:lang w:bidi="ar-BH"/>
          </w:rPr>
          <w:t>ی</w:t>
        </w:r>
        <w:r w:rsidRPr="00A6405B">
          <w:rPr>
            <w:rStyle w:val="Hyperlink"/>
            <w:noProof/>
            <w:rtl/>
            <w:lang w:bidi="ar-BH"/>
          </w:rPr>
          <w:t>از مد</w:t>
        </w:r>
        <w:r w:rsidRPr="00A6405B">
          <w:rPr>
            <w:rStyle w:val="Hyperlink"/>
            <w:rFonts w:hint="cs"/>
            <w:noProof/>
            <w:rtl/>
            <w:lang w:bidi="ar-BH"/>
          </w:rPr>
          <w:t>ی</w:t>
        </w:r>
        <w:r w:rsidRPr="00A6405B">
          <w:rPr>
            <w:rStyle w:val="Hyperlink"/>
            <w:noProof/>
            <w:rtl/>
            <w:lang w:bidi="ar-BH"/>
          </w:rPr>
          <w:t>ر آموزش</w:t>
        </w:r>
        <w:r w:rsidRPr="00A6405B">
          <w:rPr>
            <w:rStyle w:val="Hyperlink"/>
            <w:rFonts w:hint="cs"/>
            <w:noProof/>
            <w:rtl/>
            <w:lang w:bidi="ar-BH"/>
          </w:rPr>
          <w:t>ی</w:t>
        </w:r>
        <w:r w:rsidRPr="00A6405B">
          <w:rPr>
            <w:rStyle w:val="Hyperlink"/>
            <w:noProof/>
            <w:rtl/>
            <w:lang w:bidi="ar-BH"/>
          </w:rPr>
          <w:t xml:space="preserve">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159</w:t>
        </w:r>
        <w:r>
          <w:rPr>
            <w:noProof/>
            <w:webHidden/>
            <w:rtl/>
          </w:rPr>
          <w:fldChar w:fldCharType="end"/>
        </w:r>
      </w:hyperlink>
    </w:p>
    <w:p w14:paraId="488CB4A9" w14:textId="1E36202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5" w:history="1">
        <w:r w:rsidRPr="00A6405B">
          <w:rPr>
            <w:rStyle w:val="Hyperlink"/>
            <w:rFonts w:asciiTheme="majorBidi" w:hAnsiTheme="majorBidi"/>
            <w:noProof/>
            <w:lang w:bidi="ar-DZ"/>
          </w:rPr>
          <w:t>شكل5-2</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شکل‌دهنده‌</w:t>
        </w:r>
        <w:r w:rsidRPr="00A6405B">
          <w:rPr>
            <w:rStyle w:val="Hyperlink"/>
            <w:rFonts w:hint="cs"/>
            <w:noProof/>
            <w:rtl/>
            <w:lang w:bidi="ar-BH"/>
          </w:rPr>
          <w:t>ی</w:t>
        </w:r>
        <w:r w:rsidRPr="00A6405B">
          <w:rPr>
            <w:rStyle w:val="Hyperlink"/>
            <w:noProof/>
            <w:rtl/>
            <w:lang w:bidi="ar-BH"/>
          </w:rPr>
          <w:t xml:space="preserve"> دانش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sidRPr="00A6405B">
          <w:rPr>
            <w:rStyle w:val="Hyperlink"/>
            <w:noProof/>
            <w:rtl/>
            <w:lang w:bidi="ar-BH"/>
          </w:rPr>
          <w:t xml:space="preserve"> و علوم ترب</w:t>
        </w:r>
        <w:r w:rsidRPr="00A6405B">
          <w:rPr>
            <w:rStyle w:val="Hyperlink"/>
            <w:rFonts w:hint="cs"/>
            <w:noProof/>
            <w:rtl/>
            <w:lang w:bidi="ar-BH"/>
          </w:rPr>
          <w:t>ی</w:t>
        </w:r>
        <w:r w:rsidRPr="00A6405B">
          <w:rPr>
            <w:rStyle w:val="Hyperlink"/>
            <w:noProof/>
            <w:rtl/>
            <w:lang w:bidi="ar-BH"/>
          </w:rPr>
          <w:t>ت</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58FB9CEC" w14:textId="3FFCD48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6" w:history="1">
        <w:r w:rsidRPr="00A6405B">
          <w:rPr>
            <w:rStyle w:val="Hyperlink"/>
            <w:rFonts w:asciiTheme="majorBidi" w:hAnsiTheme="majorBidi"/>
            <w:noProof/>
            <w:lang w:bidi="ar-DZ"/>
          </w:rPr>
          <w:t>شكل5-3</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شکل‌دهنده‌</w:t>
        </w:r>
        <w:r w:rsidRPr="00A6405B">
          <w:rPr>
            <w:rStyle w:val="Hyperlink"/>
            <w:rFonts w:hint="cs"/>
            <w:noProof/>
            <w:rtl/>
            <w:lang w:bidi="ar-BH"/>
          </w:rPr>
          <w:t>ی</w:t>
        </w:r>
        <w:r w:rsidRPr="00A6405B">
          <w:rPr>
            <w:rStyle w:val="Hyperlink"/>
            <w:noProof/>
            <w:rtl/>
            <w:lang w:bidi="ar-BH"/>
          </w:rPr>
          <w:t xml:space="preserve"> دانش طراح</w:t>
        </w:r>
        <w:r w:rsidRPr="00A6405B">
          <w:rPr>
            <w:rStyle w:val="Hyperlink"/>
            <w:rFonts w:hint="cs"/>
            <w:noProof/>
            <w:rtl/>
            <w:lang w:bidi="ar-BH"/>
          </w:rPr>
          <w:t>ی</w:t>
        </w:r>
        <w:r w:rsidRPr="00A6405B">
          <w:rPr>
            <w:rStyle w:val="Hyperlink"/>
            <w:noProof/>
            <w:rtl/>
            <w:lang w:bidi="ar-BH"/>
          </w:rPr>
          <w:t xml:space="preserve"> فضا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14:paraId="47BFE84B" w14:textId="25FB66E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7" w:history="1">
        <w:r w:rsidRPr="00A6405B">
          <w:rPr>
            <w:rStyle w:val="Hyperlink"/>
            <w:rFonts w:ascii="IRNazanin" w:hAnsi="IRNazanin"/>
            <w:noProof/>
            <w:lang w:val="fa-IR" w:bidi="ar-BH"/>
          </w:rPr>
          <w:t>شكل5-4</w:t>
        </w:r>
        <w:r w:rsidRPr="00A6405B">
          <w:rPr>
            <w:rStyle w:val="Hyperlink"/>
            <w:rFonts w:ascii="Calibri" w:hAnsi="Calibri" w:cs="Calibri"/>
            <w:noProof/>
            <w:rtl/>
            <w:lang w:bidi="fa-IR"/>
          </w:rPr>
          <w:t xml:space="preserve"> د</w:t>
        </w:r>
        <w:r w:rsidRPr="00A6405B">
          <w:rPr>
            <w:rStyle w:val="Hyperlink"/>
            <w:noProof/>
            <w:rtl/>
            <w:lang w:bidi="ar-BH"/>
          </w:rPr>
          <w:t>انش‌ها</w:t>
        </w:r>
        <w:r w:rsidRPr="00A6405B">
          <w:rPr>
            <w:rStyle w:val="Hyperlink"/>
            <w:rFonts w:hint="cs"/>
            <w:noProof/>
            <w:rtl/>
            <w:lang w:bidi="ar-BH"/>
          </w:rPr>
          <w:t>ی</w:t>
        </w:r>
        <w:r w:rsidRPr="00A6405B">
          <w:rPr>
            <w:rStyle w:val="Hyperlink"/>
            <w:noProof/>
            <w:rtl/>
            <w:lang w:bidi="ar-BH"/>
          </w:rPr>
          <w:t xml:space="preserve"> فرارشته‌ا</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283F67EE" w14:textId="08A4418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8" w:history="1">
        <w:r w:rsidRPr="00A6405B">
          <w:rPr>
            <w:rStyle w:val="Hyperlink"/>
            <w:rFonts w:ascii="IRNazanin" w:hAnsi="IRNazanin"/>
            <w:noProof/>
            <w:lang w:val="fa-IR" w:bidi="ar-BH"/>
          </w:rPr>
          <w:t>شكل5-5</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نگرش</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166</w:t>
        </w:r>
        <w:r>
          <w:rPr>
            <w:noProof/>
            <w:webHidden/>
            <w:rtl/>
          </w:rPr>
          <w:fldChar w:fldCharType="end"/>
        </w:r>
      </w:hyperlink>
    </w:p>
    <w:p w14:paraId="2382D168" w14:textId="44B3D7D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9" w:history="1">
        <w:r w:rsidRPr="00A6405B">
          <w:rPr>
            <w:rStyle w:val="Hyperlink"/>
            <w:rFonts w:ascii="IRNazanin" w:hAnsi="IRNazanin"/>
            <w:noProof/>
            <w:lang w:val="fa-IR" w:bidi="ar-BH"/>
          </w:rPr>
          <w:t>شكل5-6</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تفکر ت</w:t>
        </w:r>
        <w:r w:rsidRPr="00A6405B">
          <w:rPr>
            <w:rStyle w:val="Hyperlink"/>
            <w:rFonts w:hint="cs"/>
            <w:noProof/>
            <w:rtl/>
            <w:lang w:bidi="ar-BH"/>
          </w:rPr>
          <w:t>ی</w:t>
        </w:r>
        <w:r w:rsidRPr="00A6405B">
          <w:rPr>
            <w:rStyle w:val="Hyperlink"/>
            <w:rFonts w:hint="eastAsia"/>
            <w:noProof/>
            <w:rtl/>
            <w:lang w:bidi="ar-BH"/>
          </w:rPr>
          <w:t>م</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167</w:t>
        </w:r>
        <w:r>
          <w:rPr>
            <w:noProof/>
            <w:webHidden/>
            <w:rtl/>
          </w:rPr>
          <w:fldChar w:fldCharType="end"/>
        </w:r>
      </w:hyperlink>
    </w:p>
    <w:p w14:paraId="6CA8423E" w14:textId="3D40C43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0" w:history="1">
        <w:r w:rsidRPr="00A6405B">
          <w:rPr>
            <w:rStyle w:val="Hyperlink"/>
            <w:rFonts w:asciiTheme="majorBidi" w:hAnsiTheme="majorBidi"/>
            <w:noProof/>
            <w:lang w:val="fa-IR" w:bidi="ar-DZ"/>
          </w:rPr>
          <w:t>شكل5-7</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تفکر ارزش‌مدارانه برا</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0E023EF6" w14:textId="37637CB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1" w:history="1">
        <w:r w:rsidRPr="00A6405B">
          <w:rPr>
            <w:rStyle w:val="Hyperlink"/>
            <w:noProof/>
            <w:rtl/>
            <w:lang w:bidi="ar-BH"/>
          </w:rPr>
          <w:t>مد</w:t>
        </w:r>
        <w:r w:rsidRPr="00A6405B">
          <w:rPr>
            <w:rStyle w:val="Hyperlink"/>
            <w:rFonts w:hint="cs"/>
            <w:noProof/>
            <w:rtl/>
            <w:lang w:bidi="ar-BH"/>
          </w:rPr>
          <w:t>ی</w:t>
        </w:r>
        <w:r w:rsidRPr="00A6405B">
          <w:rPr>
            <w:rStyle w:val="Hyperlink"/>
            <w:noProof/>
            <w:rtl/>
            <w:lang w:bidi="ar-BH"/>
          </w:rPr>
          <w:t>ر آموزش</w:t>
        </w:r>
        <w:r w:rsidRPr="00A6405B">
          <w:rPr>
            <w:rStyle w:val="Hyperlink"/>
            <w:rFonts w:hint="cs"/>
            <w:noProof/>
            <w:rtl/>
            <w:lang w:bidi="ar-BH"/>
          </w:rPr>
          <w:t>ی</w:t>
        </w:r>
        <w:r w:rsidRPr="00A6405B">
          <w:rPr>
            <w:rStyle w:val="Hyperlink"/>
            <w:noProof/>
            <w:rtl/>
            <w:lang w:bidi="ar-BH"/>
          </w:rPr>
          <w:t xml:space="preserve"> به مشابه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07360F5B" w14:textId="1EE629B5"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2" w:history="1">
        <w:r w:rsidRPr="00A6405B">
          <w:rPr>
            <w:rStyle w:val="Hyperlink"/>
            <w:rFonts w:ascii="IRNazanin" w:hAnsi="IRNazanin"/>
            <w:noProof/>
            <w:lang w:val="ar-SA" w:bidi="ar-BH"/>
          </w:rPr>
          <w:t>شكل5-8</w:t>
        </w:r>
        <w:r w:rsidRPr="00A6405B">
          <w:rPr>
            <w:rStyle w:val="Hyperlink"/>
            <w:noProof/>
            <w:rtl/>
            <w:lang w:bidi="ar-BH"/>
          </w:rPr>
          <w:t xml:space="preserve"> تفکر پژوهش</w:t>
        </w:r>
        <w:r w:rsidRPr="00A6405B">
          <w:rPr>
            <w:rStyle w:val="Hyperlink"/>
            <w:rFonts w:hint="cs"/>
            <w:noProof/>
            <w:rtl/>
            <w:lang w:bidi="ar-BH"/>
          </w:rPr>
          <w:t>ی</w:t>
        </w:r>
        <w:r w:rsidRPr="00A6405B">
          <w:rPr>
            <w:rStyle w:val="Hyperlink"/>
            <w:noProof/>
            <w:rtl/>
            <w:lang w:bidi="ar-BH"/>
          </w:rPr>
          <w:t xml:space="preserve"> برا</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170</w:t>
        </w:r>
        <w:r>
          <w:rPr>
            <w:noProof/>
            <w:webHidden/>
            <w:rtl/>
          </w:rPr>
          <w:fldChar w:fldCharType="end"/>
        </w:r>
      </w:hyperlink>
    </w:p>
    <w:p w14:paraId="3FF7BB13" w14:textId="0FC2E05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3" w:history="1">
        <w:r w:rsidRPr="00A6405B">
          <w:rPr>
            <w:rStyle w:val="Hyperlink"/>
            <w:noProof/>
            <w:lang w:bidi="ar-BH"/>
          </w:rPr>
          <w:t>شكل5-9</w:t>
        </w:r>
        <w:r w:rsidRPr="00A6405B">
          <w:rPr>
            <w:rStyle w:val="Hyperlink"/>
            <w:noProof/>
            <w:rtl/>
            <w:lang w:bidi="ar-BH"/>
          </w:rPr>
          <w:t xml:space="preserve"> شا</w:t>
        </w:r>
        <w:r w:rsidRPr="00A6405B">
          <w:rPr>
            <w:rStyle w:val="Hyperlink"/>
            <w:rFonts w:hint="cs"/>
            <w:noProof/>
            <w:rtl/>
            <w:lang w:bidi="ar-BH"/>
          </w:rPr>
          <w:t>ی</w:t>
        </w:r>
        <w:r w:rsidRPr="00A6405B">
          <w:rPr>
            <w:rStyle w:val="Hyperlink"/>
            <w:noProof/>
            <w:rtl/>
            <w:lang w:bidi="ar-BH"/>
          </w:rPr>
          <w:t>ستگ</w:t>
        </w:r>
        <w:r w:rsidRPr="00A6405B">
          <w:rPr>
            <w:rStyle w:val="Hyperlink"/>
            <w:rFonts w:hint="cs"/>
            <w:noProof/>
            <w:rtl/>
            <w:lang w:bidi="ar-BH"/>
          </w:rPr>
          <w:t>ی‌</w:t>
        </w:r>
        <w:r w:rsidRPr="00A6405B">
          <w:rPr>
            <w:rStyle w:val="Hyperlink"/>
            <w:noProof/>
            <w:rtl/>
            <w:lang w:bidi="ar-BH"/>
          </w:rPr>
          <w:t>ها</w:t>
        </w:r>
        <w:r w:rsidRPr="00A6405B">
          <w:rPr>
            <w:rStyle w:val="Hyperlink"/>
            <w:rFonts w:hint="cs"/>
            <w:noProof/>
            <w:rtl/>
            <w:lang w:bidi="ar-BH"/>
          </w:rPr>
          <w:t>ی</w:t>
        </w:r>
        <w:r w:rsidRPr="00A6405B">
          <w:rPr>
            <w:rStyle w:val="Hyperlink"/>
            <w:noProof/>
            <w:rtl/>
            <w:lang w:bidi="ar-BH"/>
          </w:rPr>
          <w:t xml:space="preserve"> مهارت</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noProof/>
            <w:rtl/>
            <w:lang w:bidi="ar-BH"/>
          </w:rPr>
          <w:t>رآموزش</w:t>
        </w:r>
        <w:r w:rsidRPr="00A6405B">
          <w:rPr>
            <w:rStyle w:val="Hyperlink"/>
            <w:rFonts w:hint="cs"/>
            <w:noProof/>
            <w:rtl/>
            <w:lang w:bidi="ar-BH"/>
          </w:rPr>
          <w:t>ی</w:t>
        </w:r>
        <w:r w:rsidRPr="00A6405B">
          <w:rPr>
            <w:rStyle w:val="Hyperlink"/>
            <w:noProof/>
            <w:rtl/>
            <w:lang w:bidi="ar-BH"/>
          </w:rPr>
          <w:t xml:space="preserve">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173</w:t>
        </w:r>
        <w:r>
          <w:rPr>
            <w:noProof/>
            <w:webHidden/>
            <w:rtl/>
          </w:rPr>
          <w:fldChar w:fldCharType="end"/>
        </w:r>
      </w:hyperlink>
    </w:p>
    <w:p w14:paraId="1DD09767" w14:textId="7A74454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4" w:history="1">
        <w:r w:rsidRPr="00A6405B">
          <w:rPr>
            <w:rStyle w:val="Hyperlink"/>
            <w:rFonts w:ascii="IRNazanin" w:hAnsi="IRNazanin"/>
            <w:noProof/>
            <w:lang w:val="fa-IR" w:bidi="ar-BH"/>
          </w:rPr>
          <w:t>شكل5-10</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ارتباطات و تعامل سازنده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173</w:t>
        </w:r>
        <w:r>
          <w:rPr>
            <w:noProof/>
            <w:webHidden/>
            <w:rtl/>
          </w:rPr>
          <w:fldChar w:fldCharType="end"/>
        </w:r>
      </w:hyperlink>
    </w:p>
    <w:p w14:paraId="664D198A" w14:textId="601EDF73"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5" w:history="1">
        <w:r w:rsidRPr="00A6405B">
          <w:rPr>
            <w:rStyle w:val="Hyperlink"/>
            <w:rFonts w:ascii="IRNazanin" w:hAnsi="IRNazanin"/>
            <w:noProof/>
            <w:lang w:bidi="ar-BH"/>
          </w:rPr>
          <w:t>شكل5-12</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نوآور</w:t>
        </w:r>
        <w:r w:rsidRPr="00A6405B">
          <w:rPr>
            <w:rStyle w:val="Hyperlink"/>
            <w:rFonts w:hint="cs"/>
            <w:noProof/>
            <w:rtl/>
            <w:lang w:bidi="ar-BH"/>
          </w:rPr>
          <w:t>ی</w:t>
        </w:r>
        <w:r w:rsidRPr="00A6405B">
          <w:rPr>
            <w:rStyle w:val="Hyperlink"/>
            <w:noProof/>
            <w:rtl/>
            <w:lang w:bidi="ar-BH"/>
          </w:rPr>
          <w:t xml:space="preserve"> و خلاق</w:t>
        </w:r>
        <w:r w:rsidRPr="00A6405B">
          <w:rPr>
            <w:rStyle w:val="Hyperlink"/>
            <w:rFonts w:hint="cs"/>
            <w:noProof/>
            <w:rtl/>
            <w:lang w:bidi="ar-BH"/>
          </w:rPr>
          <w:t>ی</w:t>
        </w:r>
        <w:r w:rsidRPr="00A6405B">
          <w:rPr>
            <w:rStyle w:val="Hyperlink"/>
            <w:rFonts w:hint="eastAsia"/>
            <w:noProof/>
            <w:rtl/>
            <w:lang w:bidi="ar-BH"/>
          </w:rPr>
          <w:t>ت</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175</w:t>
        </w:r>
        <w:r>
          <w:rPr>
            <w:noProof/>
            <w:webHidden/>
            <w:rtl/>
          </w:rPr>
          <w:fldChar w:fldCharType="end"/>
        </w:r>
      </w:hyperlink>
    </w:p>
    <w:p w14:paraId="36D9BC25" w14:textId="0A5D6407"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6" w:history="1">
        <w:r w:rsidRPr="00A6405B">
          <w:rPr>
            <w:rStyle w:val="Hyperlink"/>
            <w:noProof/>
            <w:rtl/>
            <w:lang w:bidi="ar-BH"/>
          </w:rPr>
          <w:t>شكل5-13 شاخص‌ها</w:t>
        </w:r>
        <w:r w:rsidRPr="00A6405B">
          <w:rPr>
            <w:rStyle w:val="Hyperlink"/>
            <w:rFonts w:hint="cs"/>
            <w:noProof/>
            <w:rtl/>
            <w:lang w:bidi="ar-BH"/>
          </w:rPr>
          <w:t>ی</w:t>
        </w:r>
        <w:r w:rsidRPr="00A6405B">
          <w:rPr>
            <w:rStyle w:val="Hyperlink"/>
            <w:noProof/>
            <w:rtl/>
            <w:lang w:bidi="ar-BH"/>
          </w:rPr>
          <w:t xml:space="preserve"> مشارکت و انجام کارگروه</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176</w:t>
        </w:r>
        <w:r>
          <w:rPr>
            <w:noProof/>
            <w:webHidden/>
            <w:rtl/>
          </w:rPr>
          <w:fldChar w:fldCharType="end"/>
        </w:r>
      </w:hyperlink>
    </w:p>
    <w:p w14:paraId="5A139854" w14:textId="5EAF2A36"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7" w:history="1">
        <w:r w:rsidRPr="00A6405B">
          <w:rPr>
            <w:rStyle w:val="Hyperlink"/>
            <w:rFonts w:ascii="IRNazanin" w:hAnsi="IRNazanin"/>
            <w:noProof/>
            <w:lang w:bidi="ar-BH"/>
          </w:rPr>
          <w:t>شكل5-14</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مهارت پژوهش</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177</w:t>
        </w:r>
        <w:r>
          <w:rPr>
            <w:noProof/>
            <w:webHidden/>
            <w:rtl/>
          </w:rPr>
          <w:fldChar w:fldCharType="end"/>
        </w:r>
      </w:hyperlink>
    </w:p>
    <w:p w14:paraId="3CC7B3E5" w14:textId="28FB95D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8" w:history="1">
        <w:r w:rsidRPr="00A6405B">
          <w:rPr>
            <w:rStyle w:val="Hyperlink"/>
            <w:rFonts w:ascii="IRNazanin" w:hAnsi="IRNazanin"/>
            <w:noProof/>
            <w:lang w:bidi="ar-BH"/>
          </w:rPr>
          <w:t>شكل5-15</w:t>
        </w:r>
        <w:r w:rsidRPr="00A6405B">
          <w:rPr>
            <w:rStyle w:val="Hyperlink"/>
            <w:noProof/>
            <w:rtl/>
            <w:lang w:bidi="ar-BH"/>
          </w:rPr>
          <w:t xml:space="preserve"> خص</w:t>
        </w:r>
        <w:r w:rsidRPr="00A6405B">
          <w:rPr>
            <w:rStyle w:val="Hyperlink"/>
            <w:rFonts w:hint="cs"/>
            <w:noProof/>
            <w:rtl/>
            <w:lang w:bidi="ar-BH"/>
          </w:rPr>
          <w:t>ی</w:t>
        </w:r>
        <w:r w:rsidRPr="00A6405B">
          <w:rPr>
            <w:rStyle w:val="Hyperlink"/>
            <w:rFonts w:hint="eastAsia"/>
            <w:noProof/>
            <w:rtl/>
            <w:lang w:bidi="ar-BH"/>
          </w:rPr>
          <w:t>صه‌ها</w:t>
        </w:r>
        <w:r w:rsidRPr="00A6405B">
          <w:rPr>
            <w:rStyle w:val="Hyperlink"/>
            <w:rFonts w:hint="cs"/>
            <w:noProof/>
            <w:rtl/>
            <w:lang w:bidi="ar-BH"/>
          </w:rPr>
          <w:t>ی</w:t>
        </w:r>
        <w:r w:rsidRPr="00A6405B">
          <w:rPr>
            <w:rStyle w:val="Hyperlink"/>
            <w:noProof/>
            <w:rtl/>
            <w:lang w:bidi="ar-BH"/>
          </w:rPr>
          <w:t xml:space="preserve"> فرد</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179</w:t>
        </w:r>
        <w:r>
          <w:rPr>
            <w:noProof/>
            <w:webHidden/>
            <w:rtl/>
          </w:rPr>
          <w:fldChar w:fldCharType="end"/>
        </w:r>
      </w:hyperlink>
    </w:p>
    <w:p w14:paraId="544D28D0" w14:textId="54400D44"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9" w:history="1">
        <w:r w:rsidRPr="00A6405B">
          <w:rPr>
            <w:rStyle w:val="Hyperlink"/>
            <w:noProof/>
            <w:rtl/>
            <w:lang w:bidi="ar-BH"/>
          </w:rPr>
          <w:t>شكل5-16 ارتباط ب</w:t>
        </w:r>
        <w:r w:rsidRPr="00A6405B">
          <w:rPr>
            <w:rStyle w:val="Hyperlink"/>
            <w:rFonts w:hint="cs"/>
            <w:noProof/>
            <w:rtl/>
            <w:lang w:bidi="ar-BH"/>
          </w:rPr>
          <w:t>ی</w:t>
        </w:r>
        <w:r w:rsidRPr="00A6405B">
          <w:rPr>
            <w:rStyle w:val="Hyperlink"/>
            <w:rFonts w:hint="eastAsia"/>
            <w:noProof/>
            <w:rtl/>
            <w:lang w:bidi="ar-BH"/>
          </w:rPr>
          <w:t>ن</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روح</w:t>
        </w:r>
        <w:r w:rsidRPr="00A6405B">
          <w:rPr>
            <w:rStyle w:val="Hyperlink"/>
            <w:rFonts w:hint="cs"/>
            <w:noProof/>
            <w:rtl/>
            <w:lang w:bidi="ar-BH"/>
          </w:rPr>
          <w:t>ی</w:t>
        </w:r>
        <w:r w:rsidRPr="00A6405B">
          <w:rPr>
            <w:rStyle w:val="Hyperlink"/>
            <w:rFonts w:hint="eastAsia"/>
            <w:noProof/>
            <w:rtl/>
            <w:lang w:bidi="ar-BH"/>
          </w:rPr>
          <w:t>ه‌</w:t>
        </w:r>
        <w:r w:rsidRPr="00A6405B">
          <w:rPr>
            <w:rStyle w:val="Hyperlink"/>
            <w:rFonts w:hint="cs"/>
            <w:noProof/>
            <w:rtl/>
            <w:lang w:bidi="ar-BH"/>
          </w:rPr>
          <w:t>ی</w:t>
        </w:r>
        <w:r w:rsidRPr="00A6405B">
          <w:rPr>
            <w:rStyle w:val="Hyperlink"/>
            <w:noProof/>
            <w:rtl/>
            <w:lang w:bidi="ar-BH"/>
          </w:rPr>
          <w:t xml:space="preserve"> پژوهشگرانه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182</w:t>
        </w:r>
        <w:r>
          <w:rPr>
            <w:noProof/>
            <w:webHidden/>
            <w:rtl/>
          </w:rPr>
          <w:fldChar w:fldCharType="end"/>
        </w:r>
      </w:hyperlink>
    </w:p>
    <w:p w14:paraId="2F239E7D" w14:textId="553CAF46"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0" w:history="1">
        <w:r w:rsidRPr="00A6405B">
          <w:rPr>
            <w:rStyle w:val="Hyperlink"/>
            <w:noProof/>
            <w:lang w:bidi="ar-BH"/>
          </w:rPr>
          <w:t>شكل5-17</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انگ</w:t>
        </w:r>
        <w:r w:rsidRPr="00A6405B">
          <w:rPr>
            <w:rStyle w:val="Hyperlink"/>
            <w:rFonts w:hint="cs"/>
            <w:noProof/>
            <w:rtl/>
            <w:lang w:bidi="ar-BH"/>
          </w:rPr>
          <w:t>ی</w:t>
        </w:r>
        <w:r w:rsidRPr="00A6405B">
          <w:rPr>
            <w:rStyle w:val="Hyperlink"/>
            <w:rFonts w:hint="eastAsia"/>
            <w:noProof/>
            <w:rtl/>
            <w:lang w:bidi="ar-BH"/>
          </w:rPr>
          <w:t>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183</w:t>
        </w:r>
        <w:r>
          <w:rPr>
            <w:noProof/>
            <w:webHidden/>
            <w:rtl/>
          </w:rPr>
          <w:fldChar w:fldCharType="end"/>
        </w:r>
      </w:hyperlink>
    </w:p>
    <w:p w14:paraId="0483DC9C" w14:textId="5EF1E14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1" w:history="1">
        <w:r w:rsidRPr="00A6405B">
          <w:rPr>
            <w:rStyle w:val="Hyperlink"/>
            <w:rFonts w:ascii="IRNazanin" w:hAnsi="IRNazanin"/>
            <w:noProof/>
            <w:lang w:val="ar-SA" w:bidi="ar-BH"/>
          </w:rPr>
          <w:t>شكل5-18</w:t>
        </w:r>
        <w:r w:rsidRPr="00A6405B">
          <w:rPr>
            <w:rStyle w:val="Hyperlink"/>
            <w:noProof/>
            <w:rtl/>
            <w:lang w:bidi="ar-BH"/>
          </w:rPr>
          <w:t xml:space="preserve"> اقدامات عمل</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مدارس در راستا</w:t>
        </w:r>
        <w:r w:rsidRPr="00A6405B">
          <w:rPr>
            <w:rStyle w:val="Hyperlink"/>
            <w:rFonts w:hint="cs"/>
            <w:noProof/>
            <w:rtl/>
            <w:lang w:bidi="ar-BH"/>
          </w:rPr>
          <w:t>ی</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انگ</w:t>
        </w:r>
        <w:r w:rsidRPr="00A6405B">
          <w:rPr>
            <w:rStyle w:val="Hyperlink"/>
            <w:rFonts w:hint="cs"/>
            <w:noProof/>
            <w:rtl/>
            <w:lang w:bidi="ar-BH"/>
          </w:rPr>
          <w:t>ی</w:t>
        </w:r>
        <w:r w:rsidRPr="00A6405B">
          <w:rPr>
            <w:rStyle w:val="Hyperlink"/>
            <w:rFonts w:hint="eastAsia"/>
            <w:noProof/>
            <w:rtl/>
            <w:lang w:bidi="ar-BH"/>
          </w:rPr>
          <w:t>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186</w:t>
        </w:r>
        <w:r>
          <w:rPr>
            <w:noProof/>
            <w:webHidden/>
            <w:rtl/>
          </w:rPr>
          <w:fldChar w:fldCharType="end"/>
        </w:r>
      </w:hyperlink>
    </w:p>
    <w:p w14:paraId="51B2ECD1" w14:textId="5BACA2E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2" w:history="1">
        <w:r w:rsidRPr="00A6405B">
          <w:rPr>
            <w:rStyle w:val="Hyperlink"/>
            <w:rFonts w:ascii="IRNazanin" w:hAnsi="IRNazanin"/>
            <w:noProof/>
            <w:lang w:val="ar-SA" w:bidi="ar-BH"/>
          </w:rPr>
          <w:t>شكل5-19</w:t>
        </w:r>
        <w:r w:rsidRPr="00A6405B">
          <w:rPr>
            <w:rStyle w:val="Hyperlink"/>
            <w:noProof/>
            <w:rtl/>
            <w:lang w:bidi="ar-BH"/>
          </w:rPr>
          <w:t xml:space="preserve"> وضع موجود مح</w:t>
        </w:r>
        <w:r w:rsidRPr="00A6405B">
          <w:rPr>
            <w:rStyle w:val="Hyperlink"/>
            <w:rFonts w:hint="cs"/>
            <w:noProof/>
            <w:rtl/>
            <w:lang w:bidi="ar-BH"/>
          </w:rPr>
          <w:t>ی</w:t>
        </w:r>
        <w:r w:rsidRPr="00A6405B">
          <w:rPr>
            <w:rStyle w:val="Hyperlink"/>
            <w:rFonts w:hint="eastAsia"/>
            <w:noProof/>
            <w:rtl/>
            <w:lang w:bidi="ar-BH"/>
          </w:rPr>
          <w:t>ط‌ها</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187</w:t>
        </w:r>
        <w:r>
          <w:rPr>
            <w:noProof/>
            <w:webHidden/>
            <w:rtl/>
          </w:rPr>
          <w:fldChar w:fldCharType="end"/>
        </w:r>
      </w:hyperlink>
    </w:p>
    <w:p w14:paraId="5833E4D7" w14:textId="6FB2DD0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3" w:history="1">
        <w:r w:rsidRPr="00A6405B">
          <w:rPr>
            <w:rStyle w:val="Hyperlink"/>
            <w:rFonts w:ascii="IRNazanin" w:hAnsi="IRNazanin"/>
            <w:noProof/>
            <w:lang w:val="ar-SA" w:bidi="ar-BH"/>
          </w:rPr>
          <w:t>شكل5-20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190</w:t>
        </w:r>
        <w:r>
          <w:rPr>
            <w:noProof/>
            <w:webHidden/>
            <w:rtl/>
          </w:rPr>
          <w:fldChar w:fldCharType="end"/>
        </w:r>
      </w:hyperlink>
    </w:p>
    <w:p w14:paraId="59DF00EB" w14:textId="6F914DB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4" w:history="1">
        <w:r w:rsidRPr="00A6405B">
          <w:rPr>
            <w:rStyle w:val="Hyperlink"/>
            <w:noProof/>
            <w:rtl/>
            <w:lang w:bidi="ar-BH"/>
          </w:rPr>
          <w:t>شكل5-21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192</w:t>
        </w:r>
        <w:r>
          <w:rPr>
            <w:noProof/>
            <w:webHidden/>
            <w:rtl/>
          </w:rPr>
          <w:fldChar w:fldCharType="end"/>
        </w:r>
      </w:hyperlink>
    </w:p>
    <w:p w14:paraId="5B331807" w14:textId="2DE23FE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5" w:history="1">
        <w:r w:rsidRPr="00A6405B">
          <w:rPr>
            <w:rStyle w:val="Hyperlink"/>
            <w:rFonts w:cs="B Zar"/>
            <w:noProof/>
            <w:lang w:val="fa-IR" w:bidi="ar-BH"/>
          </w:rPr>
          <w:t>شكل5-22</w:t>
        </w:r>
        <w:r w:rsidRPr="00A6405B">
          <w:rPr>
            <w:rStyle w:val="Hyperlink"/>
            <w:noProof/>
            <w:rtl/>
            <w:lang w:bidi="ar-BH"/>
          </w:rPr>
          <w:t xml:space="preserve"> موانع ساختار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192</w:t>
        </w:r>
        <w:r>
          <w:rPr>
            <w:noProof/>
            <w:webHidden/>
            <w:rtl/>
          </w:rPr>
          <w:fldChar w:fldCharType="end"/>
        </w:r>
      </w:hyperlink>
    </w:p>
    <w:p w14:paraId="522DAA85" w14:textId="46F7947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6" w:history="1">
        <w:r w:rsidRPr="00A6405B">
          <w:rPr>
            <w:rStyle w:val="Hyperlink"/>
            <w:noProof/>
            <w:lang w:bidi="ar-BH"/>
          </w:rPr>
          <w:t>شكل5-23</w:t>
        </w:r>
        <w:r w:rsidRPr="00A6405B">
          <w:rPr>
            <w:rStyle w:val="Hyperlink"/>
            <w:noProof/>
            <w:rtl/>
            <w:lang w:bidi="ar-BH"/>
          </w:rPr>
          <w:t xml:space="preserve"> موانع فرهنگ</w:t>
        </w:r>
        <w:r w:rsidRPr="00A6405B">
          <w:rPr>
            <w:rStyle w:val="Hyperlink"/>
            <w:rFonts w:hint="cs"/>
            <w:noProof/>
            <w:rtl/>
            <w:lang w:bidi="ar-BH"/>
          </w:rPr>
          <w:t>ی</w:t>
        </w:r>
        <w:r w:rsidRPr="00A6405B">
          <w:rPr>
            <w:rStyle w:val="Hyperlink"/>
            <w:noProof/>
            <w:rtl/>
            <w:lang w:bidi="ar-BH"/>
          </w:rPr>
          <w:t xml:space="preserve">  بر سر راه مد</w:t>
        </w:r>
        <w:r w:rsidRPr="00A6405B">
          <w:rPr>
            <w:rStyle w:val="Hyperlink"/>
            <w:rFonts w:hint="cs"/>
            <w:noProof/>
            <w:rtl/>
            <w:lang w:bidi="ar-BH"/>
          </w:rPr>
          <w:t>ی</w:t>
        </w:r>
        <w:r w:rsidRPr="00A6405B">
          <w:rPr>
            <w:rStyle w:val="Hyperlink"/>
            <w:noProof/>
            <w:rtl/>
            <w:lang w:bidi="ar-BH"/>
          </w:rPr>
          <w:t>ر به‌مثابه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195</w:t>
        </w:r>
        <w:r>
          <w:rPr>
            <w:noProof/>
            <w:webHidden/>
            <w:rtl/>
          </w:rPr>
          <w:fldChar w:fldCharType="end"/>
        </w:r>
      </w:hyperlink>
    </w:p>
    <w:p w14:paraId="3CF39253" w14:textId="34A7E35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7" w:history="1">
        <w:r w:rsidRPr="00A6405B">
          <w:rPr>
            <w:rStyle w:val="Hyperlink"/>
            <w:noProof/>
            <w:rtl/>
            <w:lang w:bidi="ar-BH"/>
          </w:rPr>
          <w:t>شكل5-24 موانع و محدود</w:t>
        </w:r>
        <w:r w:rsidRPr="00A6405B">
          <w:rPr>
            <w:rStyle w:val="Hyperlink"/>
            <w:rFonts w:hint="cs"/>
            <w:noProof/>
            <w:rtl/>
            <w:lang w:bidi="ar-BH"/>
          </w:rPr>
          <w:t>ی</w:t>
        </w:r>
        <w:r w:rsidRPr="00A6405B">
          <w:rPr>
            <w:rStyle w:val="Hyperlink"/>
            <w:rFonts w:hint="eastAsia"/>
            <w:noProof/>
            <w:rtl/>
            <w:lang w:bidi="ar-BH"/>
          </w:rPr>
          <w:t>ت‌ها</w:t>
        </w:r>
        <w:r w:rsidRPr="00A6405B">
          <w:rPr>
            <w:rStyle w:val="Hyperlink"/>
            <w:noProof/>
            <w:rtl/>
            <w:lang w:bidi="ar-BH"/>
          </w:rPr>
          <w:t xml:space="preserve"> در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نگاه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198</w:t>
        </w:r>
        <w:r>
          <w:rPr>
            <w:noProof/>
            <w:webHidden/>
            <w:rtl/>
          </w:rPr>
          <w:fldChar w:fldCharType="end"/>
        </w:r>
      </w:hyperlink>
    </w:p>
    <w:p w14:paraId="6741441B" w14:textId="53C8557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8" w:history="1">
        <w:r w:rsidRPr="00A6405B">
          <w:rPr>
            <w:rStyle w:val="Hyperlink"/>
            <w:rFonts w:eastAsia="Times New Roman"/>
            <w:noProof/>
            <w:rtl/>
            <w:lang w:val="fa-IR" w:bidi="ar-BH"/>
          </w:rPr>
          <w:t>شكل5-25</w:t>
        </w:r>
        <w:r w:rsidRPr="00A6405B">
          <w:rPr>
            <w:rStyle w:val="Hyperlink"/>
            <w:noProof/>
            <w:rtl/>
            <w:lang w:bidi="ar-BH"/>
          </w:rPr>
          <w:t xml:space="preserve"> ابعاد تاث</w:t>
        </w:r>
        <w:r w:rsidRPr="00A6405B">
          <w:rPr>
            <w:rStyle w:val="Hyperlink"/>
            <w:rFonts w:hint="cs"/>
            <w:noProof/>
            <w:rtl/>
            <w:lang w:bidi="ar-BH"/>
          </w:rPr>
          <w:t>ی</w:t>
        </w:r>
        <w:r w:rsidRPr="00A6405B">
          <w:rPr>
            <w:rStyle w:val="Hyperlink"/>
            <w:rFonts w:hint="eastAsia"/>
            <w:noProof/>
            <w:rtl/>
            <w:lang w:bidi="ar-BH"/>
          </w:rPr>
          <w:t>رگذار</w:t>
        </w:r>
        <w:r w:rsidRPr="00A6405B">
          <w:rPr>
            <w:rStyle w:val="Hyperlink"/>
            <w:noProof/>
            <w:rtl/>
            <w:lang w:bidi="ar-BH"/>
          </w:rPr>
          <w:t xml:space="preserve"> بر بن</w:t>
        </w:r>
        <w:r w:rsidRPr="00A6405B">
          <w:rPr>
            <w:rStyle w:val="Hyperlink"/>
            <w:rFonts w:hint="cs"/>
            <w:noProof/>
            <w:rtl/>
            <w:lang w:bidi="ar-BH"/>
          </w:rPr>
          <w:t>ی</w:t>
        </w:r>
        <w:r w:rsidRPr="00A6405B">
          <w:rPr>
            <w:rStyle w:val="Hyperlink"/>
            <w:rFonts w:hint="eastAsia"/>
            <w:noProof/>
            <w:rtl/>
            <w:lang w:bidi="ar-BH"/>
          </w:rPr>
          <w:t>ان</w:t>
        </w:r>
        <w:r w:rsidRPr="00A6405B">
          <w:rPr>
            <w:rStyle w:val="Hyperlink"/>
            <w:noProof/>
            <w:rtl/>
            <w:lang w:bidi="ar-BH"/>
          </w:rPr>
          <w:t xml:space="preserve"> نظام 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199</w:t>
        </w:r>
        <w:r>
          <w:rPr>
            <w:noProof/>
            <w:webHidden/>
            <w:rtl/>
          </w:rPr>
          <w:fldChar w:fldCharType="end"/>
        </w:r>
      </w:hyperlink>
    </w:p>
    <w:p w14:paraId="4D8F555E" w14:textId="4DDEA45D" w:rsidR="00836DB0" w:rsidRPr="002102BB" w:rsidRDefault="00527CBA" w:rsidP="00B847A3">
      <w:pPr>
        <w:pStyle w:val="ac"/>
        <w:rPr>
          <w:rtl/>
          <w:lang w:val="en-AU"/>
        </w:rPr>
      </w:pPr>
      <w:r>
        <w:rPr>
          <w:rFonts w:asciiTheme="minorHAnsi" w:eastAsiaTheme="minorHAnsi" w:hAnsiTheme="minorHAnsi"/>
          <w:caps/>
          <w:noProof w:val="0"/>
          <w:sz w:val="24"/>
          <w:szCs w:val="24"/>
          <w:rtl/>
          <w:lang w:val="en-AU" w:bidi="ar-BH"/>
        </w:rPr>
        <w:fldChar w:fldCharType="end"/>
      </w:r>
    </w:p>
    <w:p w14:paraId="0ECAE4FA" w14:textId="77777777" w:rsidR="00836DB0" w:rsidRPr="002102BB" w:rsidRDefault="00836DB0"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شکل‌ها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خود از هیچ شکلی 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w:t>
      </w:r>
      <w:r w:rsidR="000C2A16" w:rsidRPr="002102BB">
        <w:rPr>
          <w:rFonts w:cs="B Nazanin" w:hint="cs"/>
          <w:sz w:val="32"/>
          <w:szCs w:val="28"/>
          <w:rtl/>
          <w:lang w:val="en-AU" w:bidi="ar-BH"/>
        </w:rPr>
        <w:t xml:space="preserve"> </w:t>
      </w:r>
      <w:r w:rsidRPr="002102BB">
        <w:rPr>
          <w:rFonts w:cs="B Nazanin"/>
          <w:sz w:val="32"/>
          <w:szCs w:val="28"/>
          <w:rtl/>
          <w:lang w:val="en-AU" w:bidi="ar-BH"/>
        </w:rPr>
        <w:t>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18BF111B" w14:textId="77777777" w:rsidR="00B60F98" w:rsidRPr="002102BB" w:rsidRDefault="00B60F98" w:rsidP="00BC0E43">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شکل</w:t>
      </w:r>
      <w:r w:rsidRPr="002102BB">
        <w:rPr>
          <w:rFonts w:cs="B Nazanin"/>
          <w:sz w:val="32"/>
          <w:szCs w:val="28"/>
          <w:rtl/>
          <w:lang w:val="en-AU" w:bidi="ar-BH"/>
        </w:rPr>
        <w:softHyphen/>
      </w:r>
      <w:r w:rsidRPr="002102BB">
        <w:rPr>
          <w:rFonts w:cs="B Nazanin" w:hint="cs"/>
          <w:sz w:val="32"/>
          <w:szCs w:val="28"/>
          <w:rtl/>
          <w:lang w:val="en-AU" w:bidi="ar-BH"/>
        </w:rPr>
        <w:t>ها باید با امکانات خودکار نرم</w:t>
      </w:r>
      <w:r w:rsidR="00BC0E43">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Pr="002102BB">
        <w:rPr>
          <w:rFonts w:cs="B Nazanin" w:hint="cs"/>
          <w:sz w:val="32"/>
          <w:szCs w:val="28"/>
          <w:rtl/>
          <w:lang w:val="en-AU" w:bidi="ar-BH"/>
        </w:rPr>
        <w:t xml:space="preserve"> و انتخاب سر عنوان شکل استفاده کنید.</w:t>
      </w:r>
    </w:p>
    <w:p w14:paraId="74FFFAD1" w14:textId="77777777" w:rsidR="00836DB0" w:rsidRPr="002102BB" w:rsidRDefault="00836DB0" w:rsidP="00836DB0">
      <w:pPr>
        <w:rPr>
          <w:rFonts w:cs="B Zar"/>
          <w:rtl/>
          <w:lang w:bidi="ar-BH"/>
        </w:rPr>
      </w:pPr>
    </w:p>
    <w:p w14:paraId="1B46251B" w14:textId="77777777" w:rsidR="00836DB0" w:rsidRPr="002102BB" w:rsidRDefault="00836DB0" w:rsidP="00836DB0">
      <w:pPr>
        <w:rPr>
          <w:rFonts w:cs="B Zar"/>
          <w:rtl/>
          <w:lang w:bidi="ar-BH"/>
        </w:rPr>
      </w:pPr>
    </w:p>
    <w:p w14:paraId="6D0A35FA" w14:textId="77777777" w:rsidR="007445A3" w:rsidRPr="002102BB" w:rsidRDefault="007445A3" w:rsidP="00DA3D5E">
      <w:pPr>
        <w:rPr>
          <w:lang w:val="en-AU"/>
        </w:rPr>
      </w:pPr>
      <w:bookmarkStart w:id="8" w:name="_Toc37114063"/>
      <w:bookmarkStart w:id="9" w:name="_Toc37622863"/>
    </w:p>
    <w:p w14:paraId="3BC5A85D" w14:textId="77777777" w:rsidR="007445A3" w:rsidRPr="002102BB" w:rsidRDefault="007445A3" w:rsidP="00DA3D5E">
      <w:pPr>
        <w:rPr>
          <w:lang w:val="en-AU"/>
        </w:rPr>
      </w:pPr>
    </w:p>
    <w:p w14:paraId="28D8CB08" w14:textId="77777777" w:rsidR="00D269B7" w:rsidRPr="002102BB" w:rsidRDefault="00D269B7" w:rsidP="00DA3D5E">
      <w:pPr>
        <w:rPr>
          <w:lang w:val="en-AU"/>
        </w:rPr>
      </w:pPr>
    </w:p>
    <w:p w14:paraId="1FF1C42E" w14:textId="77777777" w:rsidR="00D269B7" w:rsidRPr="002102BB" w:rsidRDefault="00D269B7" w:rsidP="00DA3D5E">
      <w:pPr>
        <w:rPr>
          <w:lang w:val="en-AU"/>
        </w:rPr>
      </w:pPr>
    </w:p>
    <w:p w14:paraId="18FFDD20" w14:textId="77777777" w:rsidR="00D269B7" w:rsidRPr="002102BB" w:rsidRDefault="00D269B7" w:rsidP="00DA3D5E">
      <w:pPr>
        <w:rPr>
          <w:lang w:val="en-AU"/>
        </w:rPr>
      </w:pPr>
    </w:p>
    <w:p w14:paraId="2AD2C1E2" w14:textId="77777777" w:rsidR="00D269B7" w:rsidRPr="002102BB" w:rsidRDefault="00D269B7" w:rsidP="00DA3D5E">
      <w:pPr>
        <w:rPr>
          <w:lang w:val="en-AU"/>
        </w:rPr>
      </w:pPr>
    </w:p>
    <w:p w14:paraId="7264C9D9" w14:textId="77777777" w:rsidR="00D269B7" w:rsidRPr="002102BB" w:rsidRDefault="00D269B7" w:rsidP="00DA3D5E">
      <w:pPr>
        <w:rPr>
          <w:lang w:val="en-AU"/>
        </w:rPr>
      </w:pPr>
    </w:p>
    <w:p w14:paraId="1FA0865D" w14:textId="77777777" w:rsidR="00D269B7" w:rsidRPr="002102BB" w:rsidRDefault="00D269B7" w:rsidP="00DA3D5E">
      <w:pPr>
        <w:rPr>
          <w:lang w:val="en-AU"/>
        </w:rPr>
      </w:pPr>
    </w:p>
    <w:p w14:paraId="6C4F736D" w14:textId="77777777" w:rsidR="00D5625C" w:rsidRPr="002102BB" w:rsidRDefault="00D5625C" w:rsidP="00DA3D5E">
      <w:pPr>
        <w:rPr>
          <w:lang w:val="en-AU"/>
        </w:rPr>
      </w:pPr>
    </w:p>
    <w:p w14:paraId="3F0C0E0A" w14:textId="77777777" w:rsidR="00D5625C" w:rsidRPr="002102BB" w:rsidRDefault="00D5625C" w:rsidP="00DA3D5E">
      <w:pPr>
        <w:rPr>
          <w:lang w:val="en-AU"/>
        </w:rPr>
      </w:pPr>
    </w:p>
    <w:p w14:paraId="4C836FC5" w14:textId="77777777" w:rsidR="0030157A" w:rsidRPr="002102BB" w:rsidRDefault="0030157A" w:rsidP="00DA3D5E">
      <w:pPr>
        <w:rPr>
          <w:b/>
          <w:bCs/>
          <w:sz w:val="28"/>
          <w:rtl/>
          <w:lang w:val="en-AU"/>
        </w:rPr>
      </w:pPr>
    </w:p>
    <w:p w14:paraId="6963C61C" w14:textId="77777777" w:rsidR="0030157A" w:rsidRPr="002102BB" w:rsidRDefault="0030157A" w:rsidP="00DA3D5E">
      <w:pPr>
        <w:rPr>
          <w:b/>
          <w:bCs/>
          <w:sz w:val="28"/>
          <w:rtl/>
          <w:lang w:val="en-AU"/>
        </w:rPr>
      </w:pPr>
    </w:p>
    <w:p w14:paraId="33B40F71" w14:textId="77777777" w:rsidR="0030157A" w:rsidRPr="002102BB" w:rsidRDefault="0030157A" w:rsidP="00DA3D5E">
      <w:pPr>
        <w:rPr>
          <w:b/>
          <w:bCs/>
          <w:sz w:val="28"/>
          <w:rtl/>
          <w:lang w:val="en-AU"/>
        </w:rPr>
      </w:pPr>
    </w:p>
    <w:p w14:paraId="1DC131C7" w14:textId="77777777" w:rsidR="0030157A" w:rsidRPr="002102BB" w:rsidRDefault="0030157A" w:rsidP="00DA3D5E">
      <w:pPr>
        <w:rPr>
          <w:b/>
          <w:bCs/>
          <w:sz w:val="28"/>
          <w:rtl/>
          <w:lang w:val="en-AU"/>
        </w:rPr>
      </w:pPr>
    </w:p>
    <w:p w14:paraId="179F5CF6" w14:textId="77777777" w:rsidR="0030157A" w:rsidRPr="002102BB" w:rsidRDefault="0030157A" w:rsidP="00DA3D5E">
      <w:pPr>
        <w:rPr>
          <w:b/>
          <w:bCs/>
          <w:sz w:val="28"/>
          <w:rtl/>
          <w:lang w:val="en-AU"/>
        </w:rPr>
      </w:pPr>
    </w:p>
    <w:p w14:paraId="57BE0FA6" w14:textId="77777777" w:rsidR="00D7412D" w:rsidRDefault="00D7412D" w:rsidP="00DA3D5E">
      <w:pPr>
        <w:rPr>
          <w:rFonts w:asciiTheme="majorBidi" w:hAnsiTheme="majorBidi" w:cs="B Nazanin"/>
          <w:b/>
          <w:bCs/>
          <w:noProof/>
          <w:sz w:val="28"/>
          <w:rtl/>
          <w:lang w:val="en-AU" w:bidi="ar-DZ"/>
        </w:rPr>
      </w:pPr>
      <w:r>
        <w:rPr>
          <w:b/>
          <w:bCs/>
          <w:sz w:val="28"/>
          <w:rtl/>
          <w:lang w:val="en-AU"/>
        </w:rPr>
        <w:br w:type="page"/>
      </w:r>
    </w:p>
    <w:p w14:paraId="316B3BAE" w14:textId="77777777" w:rsidR="007D0431" w:rsidRPr="002102BB" w:rsidRDefault="007D0431" w:rsidP="00B847A3">
      <w:pPr>
        <w:pStyle w:val="ac"/>
        <w:rPr>
          <w:rtl/>
          <w:lang w:val="en-AU"/>
        </w:rPr>
      </w:pPr>
      <w:r w:rsidRPr="002102BB">
        <w:rPr>
          <w:rFonts w:hint="cs"/>
          <w:rtl/>
          <w:lang w:val="en-AU"/>
        </w:rPr>
        <w:t xml:space="preserve">فهرست </w:t>
      </w:r>
      <w:r w:rsidRPr="002102BB">
        <w:rPr>
          <w:rtl/>
          <w:lang w:val="en-AU"/>
        </w:rPr>
        <w:t>نمودارها</w:t>
      </w:r>
      <w:bookmarkEnd w:id="8"/>
      <w:bookmarkEnd w:id="9"/>
    </w:p>
    <w:p w14:paraId="79DD5D05" w14:textId="523CF060" w:rsidR="00981997" w:rsidRPr="002102BB" w:rsidRDefault="00A02AEC"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007D0431" w:rsidRPr="002102BB">
        <w:rPr>
          <w:color w:val="auto"/>
          <w:lang w:val="en-AU"/>
        </w:rPr>
        <w:instrText>TOC</w:instrText>
      </w:r>
      <w:r w:rsidR="007D0431" w:rsidRPr="002102BB">
        <w:rPr>
          <w:color w:val="auto"/>
          <w:rtl/>
          <w:lang w:val="en-AU"/>
        </w:rPr>
        <w:instrText xml:space="preserve"> \</w:instrText>
      </w:r>
      <w:r w:rsidR="007D0431" w:rsidRPr="002102BB">
        <w:rPr>
          <w:color w:val="auto"/>
          <w:lang w:val="en-AU"/>
        </w:rPr>
        <w:instrText>h \z \t</w:instrText>
      </w:r>
      <w:r w:rsidR="007D0431" w:rsidRPr="002102BB">
        <w:rPr>
          <w:color w:val="auto"/>
          <w:rtl/>
          <w:lang w:val="en-AU"/>
        </w:rPr>
        <w:instrText xml:space="preserve"> "نمودار,1" </w:instrText>
      </w:r>
      <w:r w:rsidRPr="002102BB">
        <w:rPr>
          <w:b/>
          <w:color w:val="auto"/>
          <w:rtl/>
          <w:lang w:val="en-AU"/>
        </w:rPr>
        <w:fldChar w:fldCharType="separate"/>
      </w:r>
      <w:hyperlink w:anchor="_Toc53856512" w:history="1">
        <w:r w:rsidR="00981997" w:rsidRPr="002102BB">
          <w:rPr>
            <w:rStyle w:val="Hyperlink"/>
            <w:rFonts w:hint="eastAsia"/>
            <w:color w:val="auto"/>
            <w:rtl/>
          </w:rPr>
          <w:t>نمودار</w:t>
        </w:r>
        <w:r w:rsidR="00981997" w:rsidRPr="002102BB">
          <w:rPr>
            <w:rStyle w:val="Hyperlink"/>
            <w:color w:val="auto"/>
            <w:rtl/>
          </w:rPr>
          <w:t xml:space="preserve"> 2-1</w:t>
        </w:r>
        <w:r w:rsidR="00981997" w:rsidRPr="002102BB">
          <w:rPr>
            <w:rStyle w:val="Hyperlink"/>
            <w:color w:val="auto"/>
            <w:rtl/>
            <w:lang w:bidi="fa-IR"/>
          </w:rPr>
          <w:t xml:space="preserve"> </w:t>
        </w:r>
        <w:r w:rsidR="00981997" w:rsidRPr="002102BB">
          <w:rPr>
            <w:rStyle w:val="Hyperlink"/>
            <w:rFonts w:hint="eastAsia"/>
            <w:color w:val="auto"/>
            <w:rtl/>
            <w:lang w:bidi="fa-IR"/>
          </w:rPr>
          <w:t>دانشجو</w:t>
        </w:r>
        <w:r w:rsidR="00981997" w:rsidRPr="002102BB">
          <w:rPr>
            <w:rStyle w:val="Hyperlink"/>
            <w:rFonts w:hint="cs"/>
            <w:color w:val="auto"/>
            <w:rtl/>
            <w:lang w:bidi="fa-IR"/>
          </w:rPr>
          <w:t>ی</w:t>
        </w:r>
        <w:r w:rsidR="00981997" w:rsidRPr="002102BB">
          <w:rPr>
            <w:rStyle w:val="Hyperlink"/>
            <w:rFonts w:hint="eastAsia"/>
            <w:color w:val="auto"/>
            <w:rtl/>
            <w:lang w:bidi="fa-IR"/>
          </w:rPr>
          <w:t>ان</w:t>
        </w:r>
        <w:r w:rsidR="00981997" w:rsidRPr="002102BB">
          <w:rPr>
            <w:rStyle w:val="Hyperlink"/>
            <w:color w:val="auto"/>
            <w:rtl/>
            <w:lang w:bidi="fa-IR"/>
          </w:rPr>
          <w:t xml:space="preserve"> </w:t>
        </w:r>
        <w:r w:rsidR="00981997" w:rsidRPr="002102BB">
          <w:rPr>
            <w:rStyle w:val="Hyperlink"/>
            <w:rFonts w:hint="eastAsia"/>
            <w:color w:val="auto"/>
            <w:rtl/>
            <w:lang w:bidi="fa-IR"/>
          </w:rPr>
          <w:t>اعزام</w:t>
        </w:r>
        <w:r w:rsidR="00981997" w:rsidRPr="002102BB">
          <w:rPr>
            <w:rStyle w:val="Hyperlink"/>
            <w:rFonts w:hint="cs"/>
            <w:color w:val="auto"/>
            <w:rtl/>
            <w:lang w:bidi="fa-IR"/>
          </w:rPr>
          <w:t>ی</w:t>
        </w:r>
        <w:r w:rsidR="00981997" w:rsidRPr="002102BB">
          <w:rPr>
            <w:rStyle w:val="Hyperlink"/>
            <w:color w:val="auto"/>
            <w:rtl/>
            <w:lang w:bidi="fa-IR"/>
          </w:rPr>
          <w:t xml:space="preserve"> </w:t>
        </w:r>
        <w:r w:rsidR="00981997" w:rsidRPr="002102BB">
          <w:rPr>
            <w:rStyle w:val="Hyperlink"/>
            <w:rFonts w:hint="eastAsia"/>
            <w:color w:val="auto"/>
            <w:rtl/>
            <w:lang w:bidi="fa-IR"/>
          </w:rPr>
          <w:t>به</w:t>
        </w:r>
        <w:r w:rsidR="00981997" w:rsidRPr="002102BB">
          <w:rPr>
            <w:rStyle w:val="Hyperlink"/>
            <w:color w:val="auto"/>
            <w:rtl/>
            <w:lang w:bidi="fa-IR"/>
          </w:rPr>
          <w:t xml:space="preserve"> </w:t>
        </w:r>
        <w:r w:rsidR="00981997" w:rsidRPr="002102BB">
          <w:rPr>
            <w:rStyle w:val="Hyperlink"/>
            <w:rFonts w:hint="eastAsia"/>
            <w:color w:val="auto"/>
            <w:rtl/>
            <w:lang w:bidi="fa-IR"/>
          </w:rPr>
          <w:t>فرصت</w:t>
        </w:r>
        <w:r w:rsidR="00981997" w:rsidRPr="002102BB">
          <w:rPr>
            <w:rStyle w:val="Hyperlink"/>
            <w:color w:val="auto"/>
            <w:rtl/>
            <w:lang w:bidi="fa-IR"/>
          </w:rPr>
          <w:t xml:space="preserve"> </w:t>
        </w:r>
        <w:r w:rsidR="00981997" w:rsidRPr="002102BB">
          <w:rPr>
            <w:rStyle w:val="Hyperlink"/>
            <w:rFonts w:hint="eastAsia"/>
            <w:color w:val="auto"/>
            <w:rtl/>
            <w:lang w:bidi="fa-IR"/>
          </w:rPr>
          <w:t>کوتاه</w:t>
        </w:r>
        <w:r w:rsidR="00981997" w:rsidRPr="002102BB">
          <w:rPr>
            <w:rStyle w:val="Hyperlink"/>
            <w:color w:val="auto"/>
            <w:rtl/>
            <w:lang w:bidi="fa-IR"/>
          </w:rPr>
          <w:t xml:space="preserve"> </w:t>
        </w:r>
        <w:r w:rsidR="00981997" w:rsidRPr="002102BB">
          <w:rPr>
            <w:rStyle w:val="Hyperlink"/>
            <w:rFonts w:hint="eastAsia"/>
            <w:color w:val="auto"/>
            <w:rtl/>
            <w:lang w:bidi="fa-IR"/>
          </w:rPr>
          <w:t>مدت</w:t>
        </w:r>
        <w:r w:rsidR="00981997" w:rsidRPr="002102BB">
          <w:rPr>
            <w:rStyle w:val="Hyperlink"/>
            <w:color w:val="auto"/>
            <w:rtl/>
            <w:lang w:bidi="fa-IR"/>
          </w:rPr>
          <w:t xml:space="preserve"> </w:t>
        </w:r>
        <w:r w:rsidR="00981997" w:rsidRPr="002102BB">
          <w:rPr>
            <w:rStyle w:val="Hyperlink"/>
            <w:rFonts w:hint="eastAsia"/>
            <w:color w:val="auto"/>
            <w:rtl/>
            <w:lang w:bidi="fa-IR"/>
          </w:rPr>
          <w:t>تحق</w:t>
        </w:r>
        <w:r w:rsidR="00981997" w:rsidRPr="002102BB">
          <w:rPr>
            <w:rStyle w:val="Hyperlink"/>
            <w:rFonts w:hint="cs"/>
            <w:color w:val="auto"/>
            <w:rtl/>
            <w:lang w:bidi="fa-IR"/>
          </w:rPr>
          <w:t>ی</w:t>
        </w:r>
        <w:r w:rsidR="00981997" w:rsidRPr="002102BB">
          <w:rPr>
            <w:rStyle w:val="Hyperlink"/>
            <w:rFonts w:hint="eastAsia"/>
            <w:color w:val="auto"/>
            <w:rtl/>
            <w:lang w:bidi="fa-IR"/>
          </w:rPr>
          <w:t>قات</w:t>
        </w:r>
        <w:r w:rsidR="00981997" w:rsidRPr="002102BB">
          <w:rPr>
            <w:rStyle w:val="Hyperlink"/>
            <w:rFonts w:hint="cs"/>
            <w:color w:val="auto"/>
            <w:rtl/>
            <w:lang w:bidi="fa-IR"/>
          </w:rPr>
          <w:t>ی</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53856512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r>
        <w:r w:rsidR="00981997" w:rsidRPr="002102BB">
          <w:rPr>
            <w:webHidden/>
            <w:color w:val="auto"/>
            <w:rtl/>
          </w:rPr>
          <w:fldChar w:fldCharType="separate"/>
        </w:r>
        <w:r w:rsidR="00945B89">
          <w:rPr>
            <w:b/>
            <w:bCs/>
            <w:webHidden/>
            <w:color w:val="auto"/>
          </w:rPr>
          <w:t>Error! Bookmark not defined.</w:t>
        </w:r>
        <w:r w:rsidR="00981997" w:rsidRPr="002102BB">
          <w:rPr>
            <w:webHidden/>
            <w:color w:val="auto"/>
            <w:rtl/>
          </w:rPr>
          <w:fldChar w:fldCharType="end"/>
        </w:r>
      </w:hyperlink>
    </w:p>
    <w:p w14:paraId="3C468EB7" w14:textId="77777777" w:rsidR="007D0431" w:rsidRPr="002102BB" w:rsidRDefault="00A02AEC" w:rsidP="007D0431">
      <w:pPr>
        <w:spacing w:line="276" w:lineRule="auto"/>
        <w:jc w:val="lowKashida"/>
        <w:rPr>
          <w:rtl/>
          <w:lang w:val="en-AU"/>
        </w:rPr>
      </w:pPr>
      <w:r w:rsidRPr="002102BB">
        <w:rPr>
          <w:rtl/>
          <w:lang w:val="en-AU"/>
        </w:rPr>
        <w:fldChar w:fldCharType="end"/>
      </w:r>
    </w:p>
    <w:p w14:paraId="79DDCCBB" w14:textId="77777777" w:rsidR="00B7415D" w:rsidRPr="002102BB" w:rsidRDefault="007D0431"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نمودارها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xml:space="preserve">/ رساله خود از هیچ </w:t>
      </w:r>
      <w:r w:rsidRPr="002102BB">
        <w:rPr>
          <w:rFonts w:cs="B Nazanin" w:hint="cs"/>
          <w:sz w:val="32"/>
          <w:szCs w:val="28"/>
          <w:rtl/>
          <w:lang w:val="en-AU" w:bidi="ar-BH"/>
        </w:rPr>
        <w:t>نموداری</w:t>
      </w:r>
      <w:r w:rsidR="000C2A16" w:rsidRPr="002102BB">
        <w:rPr>
          <w:rFonts w:cs="B Nazanin" w:hint="cs"/>
          <w:sz w:val="32"/>
          <w:szCs w:val="28"/>
          <w:rtl/>
          <w:lang w:val="en-AU" w:bidi="ar-BH"/>
        </w:rPr>
        <w:t xml:space="preserve"> </w:t>
      </w:r>
      <w:r w:rsidRPr="002102BB">
        <w:rPr>
          <w:rFonts w:cs="B Nazanin"/>
          <w:sz w:val="32"/>
          <w:szCs w:val="28"/>
          <w:rtl/>
          <w:lang w:val="en-AU" w:bidi="ar-BH"/>
        </w:rPr>
        <w:t>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4D04225C" w14:textId="77777777" w:rsidR="009A55EF" w:rsidRPr="002102BB" w:rsidRDefault="009A55EF" w:rsidP="00F50361">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نمودارها باید با امکانات خودکار نرم</w:t>
      </w:r>
      <w:r w:rsidR="00F50361">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00F50361">
        <w:rPr>
          <w:rFonts w:cs="B Nazanin" w:hint="cs"/>
          <w:sz w:val="32"/>
          <w:szCs w:val="28"/>
          <w:rtl/>
          <w:lang w:val="en-AU" w:bidi="ar-BH"/>
        </w:rPr>
        <w:t xml:space="preserve"> و انتخاب سر</w:t>
      </w:r>
      <w:r w:rsidRPr="002102BB">
        <w:rPr>
          <w:rFonts w:cs="B Nazanin" w:hint="cs"/>
          <w:sz w:val="32"/>
          <w:szCs w:val="28"/>
          <w:rtl/>
          <w:lang w:val="en-AU" w:bidi="ar-BH"/>
        </w:rPr>
        <w:t>عنوان نمودار را استفاده کنید.</w:t>
      </w:r>
    </w:p>
    <w:p w14:paraId="32A70A26" w14:textId="77777777" w:rsidR="002248AC" w:rsidRPr="002102BB" w:rsidRDefault="002248AC" w:rsidP="00C73661">
      <w:pPr>
        <w:jc w:val="center"/>
        <w:rPr>
          <w:rFonts w:cs="B Nazanin"/>
          <w:b/>
          <w:bCs/>
          <w:sz w:val="26"/>
          <w:szCs w:val="26"/>
          <w:lang w:bidi="ar-BH"/>
        </w:rPr>
      </w:pPr>
    </w:p>
    <w:p w14:paraId="4D3D2EC4" w14:textId="77777777" w:rsidR="00E86593" w:rsidRPr="002102BB" w:rsidRDefault="00E86593" w:rsidP="00112786">
      <w:pPr>
        <w:rPr>
          <w:rtl/>
          <w:lang w:bidi="ar-BH"/>
        </w:rPr>
      </w:pPr>
    </w:p>
    <w:p w14:paraId="3F3802AC" w14:textId="77777777" w:rsidR="00E86593" w:rsidRPr="002102BB" w:rsidRDefault="00E86593" w:rsidP="00E86593">
      <w:pPr>
        <w:rPr>
          <w:rtl/>
          <w:lang w:bidi="ar-BH"/>
        </w:rPr>
      </w:pPr>
    </w:p>
    <w:p w14:paraId="62CB68C8" w14:textId="77777777" w:rsidR="00E86593" w:rsidRPr="002102BB" w:rsidRDefault="00E86593" w:rsidP="00E86593">
      <w:pPr>
        <w:rPr>
          <w:rtl/>
          <w:lang w:bidi="ar-BH"/>
        </w:rPr>
      </w:pPr>
    </w:p>
    <w:p w14:paraId="307FBADE" w14:textId="77777777" w:rsidR="00E86593" w:rsidRPr="002102BB" w:rsidRDefault="00E86593" w:rsidP="00E86593">
      <w:pPr>
        <w:rPr>
          <w:rtl/>
          <w:lang w:bidi="ar-BH"/>
        </w:rPr>
      </w:pPr>
    </w:p>
    <w:p w14:paraId="2F3093F1" w14:textId="77777777" w:rsidR="00E86593" w:rsidRPr="002102BB" w:rsidRDefault="00E86593" w:rsidP="00E86593">
      <w:pPr>
        <w:rPr>
          <w:rtl/>
          <w:lang w:bidi="ar-BH"/>
        </w:rPr>
      </w:pPr>
    </w:p>
    <w:p w14:paraId="75A84E5A" w14:textId="77777777" w:rsidR="00E86593" w:rsidRPr="002102BB" w:rsidRDefault="00E86593" w:rsidP="00E86593">
      <w:pPr>
        <w:rPr>
          <w:rtl/>
          <w:lang w:bidi="ar-BH"/>
        </w:rPr>
      </w:pPr>
    </w:p>
    <w:p w14:paraId="54D2CFAD" w14:textId="77777777" w:rsidR="00E86593" w:rsidRPr="002102BB" w:rsidRDefault="00E86593" w:rsidP="00E86593">
      <w:pPr>
        <w:rPr>
          <w:rtl/>
          <w:lang w:bidi="ar-BH"/>
        </w:rPr>
      </w:pPr>
    </w:p>
    <w:p w14:paraId="3675F8CA" w14:textId="77777777" w:rsidR="00E86593" w:rsidRPr="002102BB" w:rsidRDefault="00E86593" w:rsidP="00E86593">
      <w:pPr>
        <w:rPr>
          <w:rtl/>
          <w:lang w:bidi="ar-BH"/>
        </w:rPr>
      </w:pPr>
    </w:p>
    <w:p w14:paraId="66D62829" w14:textId="77777777" w:rsidR="00E86593" w:rsidRPr="002102BB" w:rsidRDefault="00E86593" w:rsidP="00E86593">
      <w:pPr>
        <w:rPr>
          <w:rtl/>
          <w:lang w:bidi="ar-BH"/>
        </w:rPr>
      </w:pPr>
    </w:p>
    <w:p w14:paraId="40CF9160" w14:textId="77777777" w:rsidR="00E86593" w:rsidRPr="002102BB" w:rsidRDefault="00E86593" w:rsidP="00E86593">
      <w:pPr>
        <w:rPr>
          <w:rtl/>
          <w:lang w:bidi="ar-BH"/>
        </w:rPr>
      </w:pPr>
    </w:p>
    <w:p w14:paraId="7608D99A" w14:textId="77777777" w:rsidR="00E86593" w:rsidRPr="002102BB" w:rsidRDefault="00E86593" w:rsidP="00E86593">
      <w:pPr>
        <w:rPr>
          <w:rtl/>
          <w:lang w:bidi="ar-BH"/>
        </w:rPr>
      </w:pPr>
    </w:p>
    <w:p w14:paraId="4C90DEF5" w14:textId="77777777" w:rsidR="00E86593" w:rsidRPr="002102BB" w:rsidRDefault="00E86593" w:rsidP="00E86593">
      <w:pPr>
        <w:rPr>
          <w:rtl/>
          <w:lang w:bidi="ar-BH"/>
        </w:rPr>
      </w:pPr>
    </w:p>
    <w:p w14:paraId="6CC63A23" w14:textId="77777777" w:rsidR="00E86593" w:rsidRPr="002102BB" w:rsidRDefault="00E86593" w:rsidP="00E86593">
      <w:pPr>
        <w:rPr>
          <w:rtl/>
          <w:lang w:bidi="ar-BH"/>
        </w:rPr>
      </w:pPr>
    </w:p>
    <w:p w14:paraId="0BB14874" w14:textId="77777777" w:rsidR="00E86593" w:rsidRPr="002102BB" w:rsidRDefault="00E86593" w:rsidP="00E86593">
      <w:pPr>
        <w:rPr>
          <w:rtl/>
          <w:lang w:bidi="ar-BH"/>
        </w:rPr>
      </w:pPr>
    </w:p>
    <w:p w14:paraId="2B3547CF" w14:textId="77777777" w:rsidR="00E86593" w:rsidRPr="002102BB" w:rsidRDefault="00E86593" w:rsidP="00E86593">
      <w:pPr>
        <w:rPr>
          <w:rtl/>
          <w:lang w:bidi="ar-BH"/>
        </w:rPr>
      </w:pPr>
    </w:p>
    <w:p w14:paraId="3610967C" w14:textId="77777777" w:rsidR="00E86593" w:rsidRPr="002102BB" w:rsidRDefault="00E86593" w:rsidP="00E86593">
      <w:pPr>
        <w:rPr>
          <w:rtl/>
          <w:lang w:bidi="ar-BH"/>
        </w:rPr>
      </w:pPr>
    </w:p>
    <w:p w14:paraId="3569D50F" w14:textId="77777777" w:rsidR="00E86593" w:rsidRPr="002102BB" w:rsidRDefault="00E86593" w:rsidP="00E86593">
      <w:pPr>
        <w:rPr>
          <w:rtl/>
          <w:lang w:bidi="ar-BH"/>
        </w:rPr>
      </w:pPr>
    </w:p>
    <w:p w14:paraId="381F7B43" w14:textId="77777777" w:rsidR="00E86593" w:rsidRPr="002102BB" w:rsidRDefault="00E86593" w:rsidP="00E86593">
      <w:pPr>
        <w:rPr>
          <w:rtl/>
          <w:lang w:bidi="ar-BH"/>
        </w:rPr>
      </w:pPr>
    </w:p>
    <w:p w14:paraId="2AC898E0" w14:textId="77777777" w:rsidR="00E86593" w:rsidRPr="002102BB" w:rsidRDefault="00E86593" w:rsidP="00E86593">
      <w:pPr>
        <w:rPr>
          <w:rtl/>
          <w:lang w:bidi="ar-BH"/>
        </w:rPr>
      </w:pPr>
    </w:p>
    <w:p w14:paraId="6C9D938D" w14:textId="77777777" w:rsidR="00E86593" w:rsidRPr="002102BB" w:rsidRDefault="00E86593" w:rsidP="00E86593">
      <w:pPr>
        <w:rPr>
          <w:rtl/>
          <w:lang w:bidi="ar-BH"/>
        </w:rPr>
      </w:pPr>
    </w:p>
    <w:p w14:paraId="743281AE" w14:textId="77777777" w:rsidR="00E86593" w:rsidRPr="002102BB" w:rsidRDefault="00E86593" w:rsidP="00E86593">
      <w:pPr>
        <w:rPr>
          <w:rtl/>
          <w:lang w:bidi="ar-BH"/>
        </w:rPr>
      </w:pPr>
    </w:p>
    <w:p w14:paraId="50A5DAFC" w14:textId="77777777" w:rsidR="00E86593" w:rsidRPr="002102BB" w:rsidRDefault="00E86593" w:rsidP="00E86593">
      <w:pPr>
        <w:rPr>
          <w:rtl/>
          <w:lang w:bidi="ar-BH"/>
        </w:rPr>
      </w:pPr>
    </w:p>
    <w:p w14:paraId="05CEC93F" w14:textId="77777777" w:rsidR="00E86593" w:rsidRPr="002102BB" w:rsidRDefault="00E86593" w:rsidP="00E86593">
      <w:pPr>
        <w:rPr>
          <w:rtl/>
          <w:lang w:bidi="ar-BH"/>
        </w:rPr>
      </w:pPr>
    </w:p>
    <w:p w14:paraId="690B253D" w14:textId="77777777" w:rsidR="00E86593" w:rsidRPr="002102BB" w:rsidRDefault="00E86593" w:rsidP="00E86593">
      <w:pPr>
        <w:rPr>
          <w:rtl/>
          <w:lang w:bidi="ar-BH"/>
        </w:rPr>
      </w:pPr>
    </w:p>
    <w:p w14:paraId="6BA08D91" w14:textId="77777777" w:rsidR="00E86593" w:rsidRPr="002102BB" w:rsidRDefault="00E86593" w:rsidP="00E86593">
      <w:pPr>
        <w:rPr>
          <w:rtl/>
          <w:lang w:bidi="ar-BH"/>
        </w:rPr>
      </w:pPr>
    </w:p>
    <w:p w14:paraId="0963EFE9" w14:textId="77777777" w:rsidR="00E86593" w:rsidRPr="002102BB" w:rsidRDefault="00E86593" w:rsidP="00E86593">
      <w:pPr>
        <w:rPr>
          <w:rtl/>
          <w:lang w:bidi="ar-BH"/>
        </w:rPr>
      </w:pPr>
    </w:p>
    <w:p w14:paraId="59F7776A" w14:textId="77777777" w:rsidR="00E86593" w:rsidRPr="002102BB" w:rsidRDefault="00E86593" w:rsidP="00E86593">
      <w:pPr>
        <w:tabs>
          <w:tab w:val="left" w:pos="1219"/>
        </w:tabs>
        <w:rPr>
          <w:rtl/>
          <w:lang w:bidi="ar-BH"/>
        </w:rPr>
      </w:pPr>
      <w:r w:rsidRPr="002102BB">
        <w:rPr>
          <w:rtl/>
          <w:lang w:bidi="ar-BH"/>
        </w:rPr>
        <w:tab/>
      </w:r>
    </w:p>
    <w:p w14:paraId="05ACF913" w14:textId="77777777" w:rsidR="00E86593" w:rsidRPr="002102BB" w:rsidRDefault="00E86593" w:rsidP="00E86593">
      <w:pPr>
        <w:rPr>
          <w:lang w:bidi="ar-BH"/>
        </w:rPr>
      </w:pPr>
    </w:p>
    <w:p w14:paraId="57DC0007" w14:textId="77777777" w:rsidR="00D269B7" w:rsidRPr="002102BB" w:rsidRDefault="00D269B7" w:rsidP="00E86593">
      <w:pPr>
        <w:rPr>
          <w:lang w:bidi="ar-BH"/>
        </w:rPr>
      </w:pPr>
    </w:p>
    <w:p w14:paraId="2DF9FA3D" w14:textId="77777777" w:rsidR="00D269B7" w:rsidRPr="002102BB" w:rsidRDefault="00D269B7" w:rsidP="00E86593">
      <w:pPr>
        <w:rPr>
          <w:lang w:bidi="ar-BH"/>
        </w:rPr>
      </w:pPr>
    </w:p>
    <w:p w14:paraId="6A01CD00" w14:textId="77777777" w:rsidR="00D269B7" w:rsidRPr="002102BB" w:rsidRDefault="00D269B7" w:rsidP="00E86593">
      <w:pPr>
        <w:rPr>
          <w:lang w:bidi="ar-BH"/>
        </w:rPr>
      </w:pPr>
    </w:p>
    <w:p w14:paraId="622266D8" w14:textId="77777777" w:rsidR="00D269B7" w:rsidRPr="002102BB" w:rsidRDefault="00D269B7" w:rsidP="00E86593">
      <w:pPr>
        <w:rPr>
          <w:lang w:bidi="ar-BH"/>
        </w:rPr>
      </w:pPr>
    </w:p>
    <w:p w14:paraId="5CD0513F" w14:textId="77777777" w:rsidR="00850AB3" w:rsidRPr="002102BB" w:rsidRDefault="00850AB3" w:rsidP="00E86593">
      <w:pPr>
        <w:rPr>
          <w:rtl/>
          <w:lang w:bidi="ar-BH"/>
        </w:rPr>
      </w:pPr>
      <w:r w:rsidRPr="002102BB">
        <w:rPr>
          <w:rtl/>
          <w:lang w:bidi="ar-BH"/>
        </w:rPr>
        <w:br w:type="page"/>
      </w:r>
    </w:p>
    <w:p w14:paraId="3EC9C37D" w14:textId="77777777" w:rsidR="00E86593" w:rsidRPr="002102BB" w:rsidRDefault="00E86593" w:rsidP="00B847A3">
      <w:pPr>
        <w:pStyle w:val="ac"/>
        <w:rPr>
          <w:rtl/>
          <w:lang w:val="en-AU"/>
        </w:rPr>
      </w:pPr>
      <w:bookmarkStart w:id="10" w:name="_Toc37114064"/>
      <w:bookmarkStart w:id="11" w:name="_Toc37622864"/>
      <w:r w:rsidRPr="002102BB">
        <w:rPr>
          <w:rtl/>
          <w:lang w:val="en-AU"/>
        </w:rPr>
        <w:t>فهرست پ</w:t>
      </w:r>
      <w:r w:rsidRPr="002102BB">
        <w:rPr>
          <w:rFonts w:hint="cs"/>
          <w:rtl/>
          <w:lang w:val="en-AU"/>
        </w:rPr>
        <w:t>ی</w:t>
      </w:r>
      <w:r w:rsidRPr="002102BB">
        <w:rPr>
          <w:rFonts w:hint="eastAsia"/>
          <w:rtl/>
          <w:lang w:val="en-AU"/>
        </w:rPr>
        <w:t>وست‌ها</w:t>
      </w:r>
      <w:bookmarkEnd w:id="10"/>
      <w:bookmarkEnd w:id="11"/>
    </w:p>
    <w:p w14:paraId="5D5D77F0" w14:textId="20591EFF" w:rsidR="002D6A8E" w:rsidRPr="002102BB" w:rsidRDefault="00A02AEC" w:rsidP="001B0034">
      <w:pPr>
        <w:pStyle w:val="TOC1"/>
        <w:rPr>
          <w:rFonts w:eastAsiaTheme="minorEastAsia" w:cstheme="minorBidi"/>
          <w:color w:val="auto"/>
          <w:szCs w:val="22"/>
          <w:rtl/>
        </w:rPr>
      </w:pPr>
      <w:r w:rsidRPr="002102BB">
        <w:rPr>
          <w:b/>
          <w:color w:val="auto"/>
          <w:sz w:val="28"/>
          <w:szCs w:val="28"/>
          <w:rtl/>
          <w:lang w:val="en-AU"/>
        </w:rPr>
        <w:fldChar w:fldCharType="begin"/>
      </w:r>
      <w:r w:rsidR="00E86593" w:rsidRPr="002102BB">
        <w:rPr>
          <w:color w:val="auto"/>
          <w:sz w:val="28"/>
          <w:szCs w:val="28"/>
          <w:lang w:val="en-AU"/>
        </w:rPr>
        <w:instrText>TOC</w:instrText>
      </w:r>
      <w:r w:rsidR="00E86593" w:rsidRPr="002102BB">
        <w:rPr>
          <w:color w:val="auto"/>
          <w:sz w:val="28"/>
          <w:szCs w:val="28"/>
          <w:rtl/>
          <w:lang w:val="en-AU"/>
        </w:rPr>
        <w:instrText xml:space="preserve"> \</w:instrText>
      </w:r>
      <w:r w:rsidR="00E86593" w:rsidRPr="002102BB">
        <w:rPr>
          <w:color w:val="auto"/>
          <w:sz w:val="28"/>
          <w:szCs w:val="28"/>
          <w:lang w:val="en-AU"/>
        </w:rPr>
        <w:instrText>h \z \t</w:instrText>
      </w:r>
      <w:r w:rsidR="00E86593" w:rsidRPr="002102BB">
        <w:rPr>
          <w:color w:val="auto"/>
          <w:sz w:val="28"/>
          <w:szCs w:val="28"/>
          <w:rtl/>
          <w:lang w:val="en-AU"/>
        </w:rPr>
        <w:instrText xml:space="preserve"> "پیوست,1" </w:instrText>
      </w:r>
      <w:r w:rsidRPr="002102BB">
        <w:rPr>
          <w:b/>
          <w:color w:val="auto"/>
          <w:sz w:val="28"/>
          <w:szCs w:val="28"/>
          <w:rtl/>
          <w:lang w:val="en-AU"/>
        </w:rPr>
        <w:fldChar w:fldCharType="separate"/>
      </w:r>
      <w:hyperlink w:anchor="_Toc37689387" w:history="1">
        <w:r w:rsidR="002D6A8E" w:rsidRPr="002102BB">
          <w:rPr>
            <w:rStyle w:val="Hyperlink"/>
            <w:color w:val="auto"/>
            <w:rtl/>
          </w:rPr>
          <w:t>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rStyle w:val="Hyperlink"/>
            <w:color w:val="auto"/>
            <w:rtl/>
          </w:rPr>
          <w:t xml:space="preserve"> 1. نمونه 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webHidden/>
            <w:color w:val="auto"/>
            <w:rtl/>
          </w:rPr>
          <w:tab/>
        </w:r>
        <w:r w:rsidRPr="002102BB">
          <w:rPr>
            <w:webHidden/>
            <w:color w:val="auto"/>
            <w:rtl/>
          </w:rPr>
          <w:fldChar w:fldCharType="begin"/>
        </w:r>
        <w:r w:rsidR="002D6A8E" w:rsidRPr="002102BB">
          <w:rPr>
            <w:webHidden/>
            <w:color w:val="auto"/>
          </w:rPr>
          <w:instrText>PAGEREF</w:instrText>
        </w:r>
        <w:r w:rsidR="002D6A8E" w:rsidRPr="002102BB">
          <w:rPr>
            <w:webHidden/>
            <w:color w:val="auto"/>
            <w:rtl/>
          </w:rPr>
          <w:instrText xml:space="preserve"> _</w:instrText>
        </w:r>
        <w:r w:rsidR="002D6A8E" w:rsidRPr="002102BB">
          <w:rPr>
            <w:webHidden/>
            <w:color w:val="auto"/>
          </w:rPr>
          <w:instrText>Toc37689387 \h</w:instrText>
        </w:r>
        <w:r w:rsidRPr="002102BB">
          <w:rPr>
            <w:webHidden/>
            <w:color w:val="auto"/>
            <w:rtl/>
          </w:rPr>
        </w:r>
        <w:r w:rsidRPr="002102BB">
          <w:rPr>
            <w:webHidden/>
            <w:color w:val="auto"/>
            <w:rtl/>
          </w:rPr>
          <w:fldChar w:fldCharType="separate"/>
        </w:r>
        <w:r w:rsidR="00945B89">
          <w:rPr>
            <w:webHidden/>
            <w:color w:val="auto"/>
            <w:rtl/>
          </w:rPr>
          <w:t>213</w:t>
        </w:r>
        <w:r w:rsidRPr="002102BB">
          <w:rPr>
            <w:webHidden/>
            <w:color w:val="auto"/>
            <w:rtl/>
          </w:rPr>
          <w:fldChar w:fldCharType="end"/>
        </w:r>
      </w:hyperlink>
    </w:p>
    <w:p w14:paraId="65CF10BF" w14:textId="77777777" w:rsidR="00E86593" w:rsidRPr="002102BB" w:rsidRDefault="00A02AEC" w:rsidP="00E86593">
      <w:pPr>
        <w:spacing w:line="276" w:lineRule="auto"/>
        <w:jc w:val="lowKashida"/>
        <w:rPr>
          <w:rFonts w:cs="B Nazanin"/>
          <w:sz w:val="28"/>
          <w:szCs w:val="28"/>
          <w:rtl/>
          <w:lang w:val="en-AU"/>
        </w:rPr>
      </w:pPr>
      <w:r w:rsidRPr="002102BB">
        <w:rPr>
          <w:rFonts w:cs="B Nazanin"/>
          <w:sz w:val="28"/>
          <w:szCs w:val="28"/>
          <w:rtl/>
          <w:lang w:val="en-AU"/>
        </w:rPr>
        <w:fldChar w:fldCharType="end"/>
      </w:r>
    </w:p>
    <w:p w14:paraId="60D3387B" w14:textId="1E29B76B" w:rsidR="00404AC7" w:rsidRPr="002102BB" w:rsidRDefault="00E86593" w:rsidP="00FD6F92">
      <w:pPr>
        <w:spacing w:line="276" w:lineRule="auto"/>
        <w:jc w:val="lowKashida"/>
        <w:rPr>
          <w:rtl/>
          <w:lang w:bidi="ar-BH"/>
        </w:rPr>
      </w:pPr>
      <w:r w:rsidRPr="002102BB">
        <w:rPr>
          <w:rFonts w:cs="B Nazanin"/>
          <w:sz w:val="28"/>
          <w:szCs w:val="28"/>
          <w:rtl/>
          <w:lang w:val="en-AU" w:bidi="ar-BH"/>
        </w:rPr>
        <w:t>توضیح: این صفحه برای نوشتن فهرست پ</w:t>
      </w:r>
      <w:r w:rsidRPr="002102BB">
        <w:rPr>
          <w:rFonts w:cs="B Nazanin" w:hint="cs"/>
          <w:sz w:val="28"/>
          <w:szCs w:val="28"/>
          <w:rtl/>
          <w:lang w:val="en-AU" w:bidi="ar-BH"/>
        </w:rPr>
        <w:t>ی</w:t>
      </w:r>
      <w:r w:rsidRPr="002102BB">
        <w:rPr>
          <w:rFonts w:cs="B Nazanin" w:hint="eastAsia"/>
          <w:sz w:val="28"/>
          <w:szCs w:val="28"/>
          <w:rtl/>
          <w:lang w:val="en-AU" w:bidi="ar-BH"/>
        </w:rPr>
        <w:t>وست‌ها</w:t>
      </w:r>
      <w:r w:rsidRPr="002102BB">
        <w:rPr>
          <w:rFonts w:cs="B Nazanin" w:hint="cs"/>
          <w:sz w:val="28"/>
          <w:szCs w:val="28"/>
          <w:rtl/>
          <w:lang w:val="en-AU" w:bidi="ar-BH"/>
        </w:rPr>
        <w:t>ی</w:t>
      </w:r>
      <w:r w:rsidRPr="002102BB">
        <w:rPr>
          <w:rFonts w:cs="B Nazanin"/>
          <w:sz w:val="28"/>
          <w:szCs w:val="28"/>
          <w:rtl/>
          <w:lang w:val="en-AU" w:bidi="ar-BH"/>
        </w:rPr>
        <w:t xml:space="preserve"> موجود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م</w:t>
      </w:r>
      <w:r w:rsidRPr="002102BB">
        <w:rPr>
          <w:rFonts w:cs="B Nazanin" w:hint="cs"/>
          <w:sz w:val="28"/>
          <w:szCs w:val="28"/>
          <w:rtl/>
          <w:lang w:val="en-AU" w:bidi="ar-BH"/>
        </w:rPr>
        <w:t>ی‌</w:t>
      </w:r>
      <w:r w:rsidRPr="002102BB">
        <w:rPr>
          <w:rFonts w:cs="B Nazanin" w:hint="eastAsia"/>
          <w:sz w:val="28"/>
          <w:szCs w:val="28"/>
          <w:rtl/>
          <w:lang w:val="en-AU" w:bidi="ar-BH"/>
        </w:rPr>
        <w:t>باشد</w:t>
      </w:r>
      <w:r w:rsidRPr="002102BB">
        <w:rPr>
          <w:rFonts w:cs="B Nazanin"/>
          <w:sz w:val="28"/>
          <w:szCs w:val="28"/>
          <w:rtl/>
          <w:lang w:val="en-AU" w:bidi="ar-BH"/>
        </w:rPr>
        <w:t>، چنانچه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خود هیچ پیوستی وجود ندارد، لطفاً این صفحه را پاک</w:t>
      </w:r>
      <w:r w:rsidR="000C2A16" w:rsidRPr="002102BB">
        <w:rPr>
          <w:rFonts w:cs="B Nazanin" w:hint="cs"/>
          <w:sz w:val="28"/>
          <w:szCs w:val="28"/>
          <w:rtl/>
          <w:lang w:val="en-AU" w:bidi="ar-BH"/>
        </w:rPr>
        <w:t xml:space="preserve"> </w:t>
      </w:r>
      <w:r w:rsidRPr="002102BB">
        <w:rPr>
          <w:rFonts w:cs="B Nazanin"/>
          <w:sz w:val="28"/>
          <w:szCs w:val="28"/>
          <w:rtl/>
          <w:lang w:val="en-AU" w:bidi="ar-BH"/>
        </w:rPr>
        <w:t>‌کن</w:t>
      </w:r>
      <w:r w:rsidRPr="002102BB">
        <w:rPr>
          <w:rFonts w:cs="B Nazanin" w:hint="cs"/>
          <w:sz w:val="28"/>
          <w:szCs w:val="28"/>
          <w:rtl/>
          <w:lang w:val="en-AU" w:bidi="ar-BH"/>
        </w:rPr>
        <w:t>ی</w:t>
      </w:r>
      <w:r w:rsidRPr="002102BB">
        <w:rPr>
          <w:rFonts w:cs="B Nazanin" w:hint="eastAsia"/>
          <w:sz w:val="28"/>
          <w:szCs w:val="28"/>
          <w:rtl/>
          <w:lang w:val="en-AU" w:bidi="ar-BH"/>
        </w:rPr>
        <w:t>د</w:t>
      </w:r>
      <w:r w:rsidRPr="002102BB">
        <w:rPr>
          <w:rFonts w:cs="B Nazanin"/>
          <w:sz w:val="28"/>
          <w:szCs w:val="28"/>
          <w:rtl/>
          <w:lang w:val="en-AU" w:bidi="ar-BH"/>
        </w:rPr>
        <w:t>.</w:t>
      </w:r>
    </w:p>
    <w:p w14:paraId="222AAC83" w14:textId="77777777" w:rsidR="00404AC7" w:rsidRPr="002102BB" w:rsidRDefault="00404AC7" w:rsidP="00404AC7">
      <w:pPr>
        <w:rPr>
          <w:rtl/>
          <w:lang w:bidi="ar-BH"/>
        </w:rPr>
      </w:pPr>
    </w:p>
    <w:p w14:paraId="5A28F1A8" w14:textId="77777777" w:rsidR="00404AC7" w:rsidRPr="002102BB" w:rsidRDefault="00404AC7" w:rsidP="00404AC7">
      <w:pPr>
        <w:rPr>
          <w:rtl/>
          <w:lang w:bidi="ar-BH"/>
        </w:rPr>
      </w:pPr>
    </w:p>
    <w:p w14:paraId="6FCBB297" w14:textId="77777777" w:rsidR="00404AC7" w:rsidRPr="002102BB" w:rsidRDefault="00404AC7" w:rsidP="00B847A3">
      <w:pPr>
        <w:pStyle w:val="ac"/>
        <w:rPr>
          <w:rtl/>
        </w:rPr>
      </w:pPr>
    </w:p>
    <w:p w14:paraId="748F2EA8" w14:textId="77777777" w:rsidR="007E19E1" w:rsidRPr="002102BB" w:rsidRDefault="007E19E1" w:rsidP="00404AC7">
      <w:pPr>
        <w:rPr>
          <w:rtl/>
          <w:lang w:bidi="ar-BH"/>
        </w:rPr>
      </w:pPr>
    </w:p>
    <w:p w14:paraId="33FDE123" w14:textId="77777777" w:rsidR="007E19E1" w:rsidRPr="002102BB" w:rsidRDefault="007E19E1" w:rsidP="007E19E1">
      <w:pPr>
        <w:rPr>
          <w:rtl/>
          <w:lang w:bidi="ar-BH"/>
        </w:rPr>
      </w:pPr>
    </w:p>
    <w:p w14:paraId="2DB2CA2B" w14:textId="77777777" w:rsidR="007E19E1" w:rsidRPr="002102BB" w:rsidRDefault="007E19E1" w:rsidP="007E19E1">
      <w:pPr>
        <w:rPr>
          <w:rtl/>
          <w:lang w:bidi="ar-BH"/>
        </w:rPr>
      </w:pPr>
    </w:p>
    <w:p w14:paraId="3F028DEA" w14:textId="77777777" w:rsidR="007E19E1" w:rsidRPr="002102BB" w:rsidRDefault="007E19E1" w:rsidP="007E19E1">
      <w:pPr>
        <w:rPr>
          <w:rtl/>
          <w:lang w:bidi="ar-BH"/>
        </w:rPr>
      </w:pPr>
    </w:p>
    <w:p w14:paraId="600B2FFC" w14:textId="77777777" w:rsidR="007E19E1" w:rsidRPr="002102BB" w:rsidRDefault="007E19E1" w:rsidP="007E19E1">
      <w:pPr>
        <w:rPr>
          <w:rtl/>
          <w:lang w:bidi="ar-BH"/>
        </w:rPr>
      </w:pPr>
    </w:p>
    <w:p w14:paraId="283CB88E" w14:textId="77777777" w:rsidR="007E19E1" w:rsidRPr="002102BB" w:rsidRDefault="007E19E1" w:rsidP="007E19E1">
      <w:pPr>
        <w:rPr>
          <w:rtl/>
          <w:lang w:bidi="ar-BH"/>
        </w:rPr>
      </w:pPr>
    </w:p>
    <w:p w14:paraId="3C80E98A" w14:textId="77777777" w:rsidR="007E19E1" w:rsidRPr="002102BB" w:rsidRDefault="007E19E1" w:rsidP="007E19E1">
      <w:pPr>
        <w:rPr>
          <w:rtl/>
          <w:lang w:bidi="ar-BH"/>
        </w:rPr>
      </w:pPr>
    </w:p>
    <w:p w14:paraId="388C37B0" w14:textId="77777777" w:rsidR="007E19E1" w:rsidRPr="002102BB" w:rsidRDefault="007E19E1" w:rsidP="007E19E1">
      <w:pPr>
        <w:rPr>
          <w:rtl/>
          <w:lang w:bidi="ar-BH"/>
        </w:rPr>
      </w:pPr>
    </w:p>
    <w:p w14:paraId="76412BA2" w14:textId="77777777" w:rsidR="007E19E1" w:rsidRPr="002102BB" w:rsidRDefault="007E19E1" w:rsidP="007E19E1">
      <w:pPr>
        <w:rPr>
          <w:rtl/>
          <w:lang w:bidi="ar-BH"/>
        </w:rPr>
      </w:pPr>
    </w:p>
    <w:p w14:paraId="3D33D7BE" w14:textId="77777777" w:rsidR="007E19E1" w:rsidRPr="002102BB" w:rsidRDefault="007E19E1" w:rsidP="007E19E1">
      <w:pPr>
        <w:rPr>
          <w:rtl/>
          <w:lang w:bidi="ar-BH"/>
        </w:rPr>
      </w:pPr>
    </w:p>
    <w:p w14:paraId="08E87176" w14:textId="77777777" w:rsidR="007E19E1" w:rsidRPr="002102BB" w:rsidRDefault="007E19E1" w:rsidP="007E19E1">
      <w:pPr>
        <w:rPr>
          <w:rtl/>
          <w:lang w:bidi="ar-BH"/>
        </w:rPr>
      </w:pPr>
    </w:p>
    <w:p w14:paraId="585582C0" w14:textId="77777777" w:rsidR="007E19E1" w:rsidRPr="002102BB" w:rsidRDefault="007E19E1" w:rsidP="007E19E1">
      <w:pPr>
        <w:rPr>
          <w:rtl/>
          <w:lang w:bidi="ar-BH"/>
        </w:rPr>
      </w:pPr>
    </w:p>
    <w:p w14:paraId="6385D325" w14:textId="77777777" w:rsidR="007E19E1" w:rsidRPr="002102BB" w:rsidRDefault="007E19E1" w:rsidP="007E19E1">
      <w:pPr>
        <w:rPr>
          <w:rtl/>
          <w:lang w:bidi="ar-BH"/>
        </w:rPr>
      </w:pPr>
    </w:p>
    <w:p w14:paraId="200212A7" w14:textId="77777777" w:rsidR="007E19E1" w:rsidRPr="002102BB" w:rsidRDefault="007E19E1" w:rsidP="007E19E1">
      <w:pPr>
        <w:rPr>
          <w:rtl/>
          <w:lang w:bidi="ar-BH"/>
        </w:rPr>
      </w:pPr>
    </w:p>
    <w:p w14:paraId="0A924CD7" w14:textId="77777777" w:rsidR="007E19E1" w:rsidRPr="002102BB" w:rsidRDefault="007E19E1" w:rsidP="007E19E1">
      <w:pPr>
        <w:ind w:firstLine="720"/>
        <w:rPr>
          <w:rtl/>
          <w:lang w:bidi="ar-BH"/>
        </w:rPr>
        <w:sectPr w:rsidR="007E19E1" w:rsidRPr="002102BB" w:rsidSect="00B21171">
          <w:headerReference w:type="even" r:id="rId17"/>
          <w:headerReference w:type="default" r:id="rId18"/>
          <w:footnotePr>
            <w:numRestart w:val="eachPage"/>
          </w:footnotePr>
          <w:pgSz w:w="11906" w:h="16838" w:code="9"/>
          <w:pgMar w:top="1418" w:right="1985" w:bottom="1418" w:left="1418" w:header="680" w:footer="1134" w:gutter="0"/>
          <w:cols w:space="708"/>
          <w:titlePg/>
          <w:bidi/>
          <w:rtlGutter/>
          <w:docGrid w:linePitch="360"/>
        </w:sectPr>
      </w:pPr>
    </w:p>
    <w:p w14:paraId="299A821D" w14:textId="77777777" w:rsidR="007E19E1" w:rsidRPr="002102BB" w:rsidRDefault="007E19E1" w:rsidP="00B847A3">
      <w:pPr>
        <w:pStyle w:val="ac"/>
      </w:pPr>
    </w:p>
    <w:p w14:paraId="277E5A3E" w14:textId="77777777" w:rsidR="007E19E1" w:rsidRPr="002102BB" w:rsidRDefault="007E19E1" w:rsidP="00B847A3">
      <w:pPr>
        <w:pStyle w:val="ac"/>
      </w:pPr>
    </w:p>
    <w:p w14:paraId="3558CFD8" w14:textId="77777777" w:rsidR="007E19E1" w:rsidRPr="002102BB" w:rsidRDefault="007E19E1" w:rsidP="00B847A3">
      <w:pPr>
        <w:pStyle w:val="ac"/>
      </w:pPr>
    </w:p>
    <w:p w14:paraId="2B2A6AB6" w14:textId="77777777" w:rsidR="007E19E1" w:rsidRPr="002102BB" w:rsidRDefault="007E19E1" w:rsidP="00B847A3">
      <w:pPr>
        <w:pStyle w:val="ac"/>
      </w:pPr>
    </w:p>
    <w:p w14:paraId="154C8869" w14:textId="77777777" w:rsidR="007E19E1" w:rsidRPr="002102BB" w:rsidRDefault="007E19E1" w:rsidP="00B847A3">
      <w:pPr>
        <w:pStyle w:val="ac"/>
      </w:pPr>
    </w:p>
    <w:p w14:paraId="3419D1C7" w14:textId="77777777" w:rsidR="007E19E1" w:rsidRPr="002102BB" w:rsidRDefault="007E19E1" w:rsidP="00B847A3">
      <w:pPr>
        <w:pStyle w:val="ac"/>
      </w:pPr>
    </w:p>
    <w:p w14:paraId="5D918A85" w14:textId="77777777" w:rsidR="007E19E1" w:rsidRPr="002102BB" w:rsidRDefault="007E19E1" w:rsidP="00B847A3">
      <w:pPr>
        <w:pStyle w:val="ac"/>
      </w:pPr>
    </w:p>
    <w:bookmarkStart w:id="12" w:name="_Toc145160945" w:displacedByCustomXml="next"/>
    <w:sdt>
      <w:sdtPr>
        <w:rPr>
          <w:rFonts w:ascii="IranNastaliq" w:hAnsi="IranNastaliq" w:cs="B Titr"/>
          <w:sz w:val="52"/>
          <w:szCs w:val="52"/>
          <w:rtl/>
          <w:lang w:bidi="ar-BH"/>
        </w:rPr>
        <w:alias w:val="1"/>
        <w:tag w:val="1"/>
        <w:id w:val="2145393072"/>
        <w:lock w:val="sdtContentLocked"/>
        <w:placeholder>
          <w:docPart w:val="0695A7AA257746FB84727B1651AF46F0"/>
        </w:placeholder>
      </w:sdtPr>
      <w:sdtEndPr/>
      <w:sdtContent>
        <w:p w14:paraId="337BF83E" w14:textId="77777777" w:rsidR="007E19E1" w:rsidRPr="002102BB" w:rsidRDefault="007E19E1" w:rsidP="007E19E1">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12" w:displacedByCustomXml="prev"/>
    <w:p w14:paraId="35EF39E4" w14:textId="77777777" w:rsidR="007E19E1" w:rsidRPr="002102BB" w:rsidRDefault="007E19E1" w:rsidP="00B847A3">
      <w:pPr>
        <w:pStyle w:val="ac"/>
        <w:rPr>
          <w:rtl/>
        </w:rPr>
      </w:pPr>
    </w:p>
    <w:p w14:paraId="718AF480" w14:textId="59FCC7F8" w:rsidR="007E19E1" w:rsidRPr="002102BB" w:rsidRDefault="007759DD" w:rsidP="003A76EE">
      <w:pPr>
        <w:ind w:firstLine="43"/>
        <w:jc w:val="center"/>
        <w:rPr>
          <w:rtl/>
          <w:lang w:bidi="ar-BH"/>
        </w:rPr>
      </w:pPr>
      <w:r w:rsidRPr="007759DD">
        <w:rPr>
          <w:rFonts w:asciiTheme="majorBidi" w:hAnsiTheme="majorBidi" w:cs="B Titr" w:hint="cs"/>
          <w:b/>
          <w:bCs/>
          <w:noProof/>
          <w:sz w:val="60"/>
          <w:szCs w:val="60"/>
          <w:rtl/>
          <w:lang w:bidi="fa-IR"/>
        </w:rPr>
        <w:t>کلیات پژوهش</w:t>
      </w:r>
    </w:p>
    <w:p w14:paraId="7AD2BAB9" w14:textId="77777777" w:rsidR="007E19E1" w:rsidRPr="002102BB" w:rsidRDefault="007E19E1" w:rsidP="007E19E1">
      <w:pPr>
        <w:rPr>
          <w:rtl/>
          <w:lang w:bidi="ar-BH"/>
        </w:rPr>
      </w:pPr>
    </w:p>
    <w:p w14:paraId="01523E87" w14:textId="77777777" w:rsidR="005D72E1" w:rsidRPr="002102BB" w:rsidRDefault="005D72E1" w:rsidP="007E19E1">
      <w:pPr>
        <w:rPr>
          <w:rtl/>
          <w:lang w:bidi="ar-BH"/>
        </w:rPr>
      </w:pPr>
    </w:p>
    <w:p w14:paraId="4B356323" w14:textId="77777777" w:rsidR="005D72E1" w:rsidRPr="002102BB" w:rsidRDefault="005D72E1" w:rsidP="005D72E1">
      <w:pPr>
        <w:rPr>
          <w:rtl/>
          <w:lang w:bidi="ar-BH"/>
        </w:rPr>
      </w:pPr>
    </w:p>
    <w:p w14:paraId="5A2901FE" w14:textId="77777777" w:rsidR="005D72E1" w:rsidRPr="002102BB" w:rsidRDefault="005D72E1" w:rsidP="005D72E1">
      <w:pPr>
        <w:rPr>
          <w:rtl/>
          <w:lang w:bidi="ar-BH"/>
        </w:rPr>
      </w:pPr>
    </w:p>
    <w:p w14:paraId="723E4F21" w14:textId="77777777" w:rsidR="005D72E1" w:rsidRPr="002102BB" w:rsidRDefault="005D72E1" w:rsidP="005D72E1">
      <w:pPr>
        <w:rPr>
          <w:rtl/>
          <w:lang w:bidi="ar-BH"/>
        </w:rPr>
      </w:pPr>
    </w:p>
    <w:p w14:paraId="5B6E875E" w14:textId="77777777" w:rsidR="005D72E1" w:rsidRPr="002102BB" w:rsidRDefault="005D72E1" w:rsidP="005D72E1">
      <w:pPr>
        <w:rPr>
          <w:rtl/>
          <w:lang w:bidi="ar-BH"/>
        </w:rPr>
      </w:pPr>
    </w:p>
    <w:p w14:paraId="3A4C0E05" w14:textId="77777777" w:rsidR="005D72E1" w:rsidRPr="002102BB" w:rsidRDefault="005D72E1" w:rsidP="005D72E1">
      <w:pPr>
        <w:rPr>
          <w:rtl/>
          <w:lang w:bidi="ar-BH"/>
        </w:rPr>
      </w:pPr>
    </w:p>
    <w:p w14:paraId="12C2ACBC" w14:textId="77777777" w:rsidR="005D72E1" w:rsidRPr="002102BB" w:rsidRDefault="005D72E1" w:rsidP="005D72E1">
      <w:pPr>
        <w:rPr>
          <w:rtl/>
          <w:lang w:bidi="ar-BH"/>
        </w:rPr>
      </w:pPr>
    </w:p>
    <w:p w14:paraId="516976BF" w14:textId="77777777" w:rsidR="005D72E1" w:rsidRPr="002102BB" w:rsidRDefault="005D72E1" w:rsidP="005D72E1">
      <w:pPr>
        <w:rPr>
          <w:rtl/>
          <w:lang w:bidi="ar-BH"/>
        </w:rPr>
      </w:pPr>
    </w:p>
    <w:p w14:paraId="55FD5E0B" w14:textId="77777777" w:rsidR="005D72E1" w:rsidRPr="002102BB" w:rsidRDefault="005D72E1" w:rsidP="005D72E1">
      <w:pPr>
        <w:rPr>
          <w:rtl/>
          <w:lang w:bidi="ar-BH"/>
        </w:rPr>
      </w:pPr>
    </w:p>
    <w:p w14:paraId="740DB1F8" w14:textId="77777777" w:rsidR="005D72E1" w:rsidRPr="002102BB" w:rsidRDefault="005D72E1" w:rsidP="005D72E1">
      <w:pPr>
        <w:rPr>
          <w:rtl/>
          <w:lang w:bidi="ar-BH"/>
        </w:rPr>
      </w:pPr>
    </w:p>
    <w:p w14:paraId="4C717F76" w14:textId="77777777" w:rsidR="005D72E1" w:rsidRPr="002102BB" w:rsidRDefault="005D72E1" w:rsidP="005D72E1">
      <w:pPr>
        <w:rPr>
          <w:rtl/>
          <w:lang w:bidi="ar-BH"/>
        </w:rPr>
      </w:pPr>
    </w:p>
    <w:p w14:paraId="3933C22F" w14:textId="77777777" w:rsidR="005D72E1" w:rsidRPr="002102BB" w:rsidRDefault="005D72E1" w:rsidP="005D72E1">
      <w:pPr>
        <w:rPr>
          <w:rtl/>
          <w:lang w:bidi="ar-BH"/>
        </w:rPr>
      </w:pPr>
    </w:p>
    <w:p w14:paraId="11AD69A2" w14:textId="77777777" w:rsidR="005D72E1" w:rsidRPr="002102BB" w:rsidRDefault="005D72E1" w:rsidP="005D72E1">
      <w:pPr>
        <w:rPr>
          <w:rtl/>
          <w:lang w:bidi="ar-BH"/>
        </w:rPr>
      </w:pPr>
    </w:p>
    <w:p w14:paraId="44BA1630" w14:textId="77777777" w:rsidR="005D72E1" w:rsidRPr="002102BB" w:rsidRDefault="005D72E1" w:rsidP="005D72E1">
      <w:pPr>
        <w:rPr>
          <w:rtl/>
          <w:lang w:bidi="ar-BH"/>
        </w:rPr>
      </w:pPr>
    </w:p>
    <w:p w14:paraId="31F1FAF7" w14:textId="77777777" w:rsidR="005D72E1" w:rsidRPr="002102BB" w:rsidRDefault="005D72E1" w:rsidP="005D72E1">
      <w:pPr>
        <w:rPr>
          <w:rtl/>
          <w:lang w:bidi="ar-BH"/>
        </w:rPr>
      </w:pPr>
    </w:p>
    <w:p w14:paraId="2B35B32B" w14:textId="77777777" w:rsidR="005D72E1" w:rsidRPr="002102BB" w:rsidRDefault="005D72E1" w:rsidP="005D72E1">
      <w:pPr>
        <w:tabs>
          <w:tab w:val="left" w:pos="2875"/>
        </w:tabs>
        <w:rPr>
          <w:rtl/>
          <w:lang w:bidi="ar-BH"/>
        </w:rPr>
        <w:sectPr w:rsidR="005D72E1" w:rsidRPr="002102BB" w:rsidSect="00F63047">
          <w:headerReference w:type="default" r:id="rId19"/>
          <w:footnotePr>
            <w:numRestart w:val="eachPage"/>
          </w:footnotePr>
          <w:type w:val="oddPage"/>
          <w:pgSz w:w="11906" w:h="16838" w:code="9"/>
          <w:pgMar w:top="1418" w:right="1418" w:bottom="1418" w:left="1418" w:header="425" w:footer="238" w:gutter="567"/>
          <w:cols w:space="708"/>
          <w:titlePg/>
          <w:bidi/>
          <w:rtlGutter/>
          <w:docGrid w:linePitch="360"/>
        </w:sectPr>
      </w:pPr>
    </w:p>
    <w:p w14:paraId="32AE900B" w14:textId="77777777" w:rsidR="00B31EF8" w:rsidRDefault="00B31EF8" w:rsidP="00B31EF8">
      <w:pPr>
        <w:pStyle w:val="1"/>
      </w:pPr>
      <w:bookmarkStart w:id="13" w:name="_Toc145160946"/>
      <w:bookmarkStart w:id="14" w:name="_Toc37114067"/>
      <w:bookmarkStart w:id="15" w:name="_Toc37622867"/>
      <w:r w:rsidRPr="00B31EF8">
        <w:rPr>
          <w:rFonts w:hint="cs"/>
          <w:rtl/>
          <w:lang w:bidi="fa-IR"/>
        </w:rPr>
        <w:t>کلیات پژوهش</w:t>
      </w:r>
      <w:bookmarkEnd w:id="13"/>
      <w:r w:rsidRPr="00B31EF8">
        <w:rPr>
          <w:rtl/>
        </w:rPr>
        <w:t xml:space="preserve"> </w:t>
      </w:r>
    </w:p>
    <w:p w14:paraId="2723A924" w14:textId="0889A40B" w:rsidR="00FD77DC" w:rsidRDefault="00FD77DC" w:rsidP="00B847A3">
      <w:pPr>
        <w:pStyle w:val="ac"/>
        <w:rPr>
          <w:rtl/>
        </w:rPr>
      </w:pPr>
      <w:r>
        <w:rPr>
          <w:rFonts w:hint="cs"/>
          <w:rtl/>
        </w:rPr>
        <w:t>در این فصل از پژوهش به بیان مساله‌ی پژوهش، اهمیت و ضرورت، هدف و سوال پژوهش و همچنین تعریف مفاهیم می‌پردازیم.</w:t>
      </w:r>
    </w:p>
    <w:p w14:paraId="1B9015CA" w14:textId="221EEFB0" w:rsidR="005D72E1" w:rsidRPr="002102BB" w:rsidRDefault="00013A25" w:rsidP="00790776">
      <w:pPr>
        <w:pStyle w:val="1-1"/>
        <w:rPr>
          <w:rtl/>
        </w:rPr>
      </w:pPr>
      <w:bookmarkStart w:id="16" w:name="_Toc145160947"/>
      <w:bookmarkEnd w:id="14"/>
      <w:bookmarkEnd w:id="15"/>
      <w:r>
        <w:rPr>
          <w:rFonts w:hint="cs"/>
          <w:rtl/>
        </w:rPr>
        <w:t>مقدمه</w:t>
      </w:r>
      <w:bookmarkEnd w:id="16"/>
    </w:p>
    <w:p w14:paraId="7B342DCE" w14:textId="3327EEAB" w:rsidR="005521CA" w:rsidRPr="00296EA8" w:rsidRDefault="005521CA" w:rsidP="00B847A3">
      <w:pPr>
        <w:pStyle w:val="ac"/>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sidR="0095399C">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sidR="002D1F7E">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sidR="0095399C">
        <w:rPr>
          <w:rStyle w:val="FootnoteReference"/>
          <w:rtl/>
        </w:rPr>
        <w:footnoteReference w:id="2"/>
      </w:r>
      <w:r w:rsidR="0095399C">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w:t>
      </w:r>
      <w:r w:rsidR="002D1F7E">
        <w:rPr>
          <w:rFonts w:hint="cs"/>
          <w:rtl/>
        </w:rPr>
        <w:t>مدرسه</w:t>
      </w:r>
      <w:r>
        <w:rPr>
          <w:rFonts w:hint="cs"/>
          <w:rtl/>
        </w:rPr>
        <w:t xml:space="preserve"> است.</w:t>
      </w:r>
      <w:r w:rsidRPr="00296EA8">
        <w:rPr>
          <w:rFonts w:hint="cs"/>
          <w:rtl/>
        </w:rPr>
        <w:t xml:space="preserve"> </w:t>
      </w:r>
    </w:p>
    <w:p w14:paraId="1BCE1FC4" w14:textId="2C881D8B" w:rsidR="005521CA" w:rsidRPr="00296EA8" w:rsidRDefault="00FD77DC" w:rsidP="00B847A3">
      <w:pPr>
        <w:pStyle w:val="ac"/>
        <w:rPr>
          <w:rtl/>
        </w:rPr>
      </w:pPr>
      <w:r>
        <w:rPr>
          <w:rFonts w:hint="cs"/>
          <w:rtl/>
        </w:rPr>
        <w:t xml:space="preserve">     مدیریت مدرسه یکی از سطوح مدیریت آموزشی است. </w:t>
      </w:r>
      <w:r w:rsidR="005521CA" w:rsidRPr="00296EA8">
        <w:rPr>
          <w:rtl/>
        </w:rPr>
        <w:t>محوریت مدیریت آموزشی</w:t>
      </w:r>
      <w:r w:rsidR="005521CA" w:rsidRPr="00296EA8">
        <w:rPr>
          <w:rFonts w:hint="cs"/>
          <w:rtl/>
        </w:rPr>
        <w:t>،</w:t>
      </w:r>
      <w:r w:rsidR="005521CA" w:rsidRPr="00296EA8">
        <w:rPr>
          <w:rtl/>
        </w:rPr>
        <w:t xml:space="preserve"> اثرگذاری مدبرانه بر فرآیند یاددهی</w:t>
      </w:r>
      <w:r w:rsidR="005521CA" w:rsidRPr="00296EA8">
        <w:rPr>
          <w:rFonts w:hint="cs"/>
          <w:rtl/>
        </w:rPr>
        <w:t xml:space="preserve"> </w:t>
      </w:r>
      <w:r w:rsidR="005521CA" w:rsidRPr="00296EA8">
        <w:rPr>
          <w:rtl/>
        </w:rPr>
        <w:t>یادگیری است. مفهومی که در منابع دانشگاهی و پژوهش‌ها کمتر به</w:t>
      </w:r>
      <w:r w:rsidR="005521CA">
        <w:rPr>
          <w:rFonts w:hint="cs"/>
          <w:rtl/>
        </w:rPr>
        <w:t>‌</w:t>
      </w:r>
      <w:r w:rsidR="005521CA"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005521CA" w:rsidRPr="00296EA8">
        <w:rPr>
          <w:rFonts w:hint="cs"/>
          <w:rtl/>
        </w:rPr>
        <w:t xml:space="preserve">. </w:t>
      </w:r>
      <w:r w:rsidR="005521CA" w:rsidRPr="00296EA8">
        <w:rPr>
          <w:rtl/>
        </w:rPr>
        <w:t>با توجه به روند تغییرات در ویژگی‌های آموزش و یادگیری</w:t>
      </w:r>
      <w:r w:rsidR="005521CA" w:rsidRPr="00296EA8">
        <w:rPr>
          <w:rFonts w:hint="cs"/>
          <w:rtl/>
        </w:rPr>
        <w:t xml:space="preserve"> از قرن بیستم تاکنون،</w:t>
      </w:r>
      <w:r w:rsidR="005521CA" w:rsidRPr="00296EA8">
        <w:rPr>
          <w:rtl/>
        </w:rPr>
        <w:t xml:space="preserve"> از مدیریت آموزشی انتظار می‌رود بتواند پاسخگوی انتظارات ویژه در هر دوران </w:t>
      </w:r>
      <w:r w:rsidR="005521CA" w:rsidRPr="00296EA8">
        <w:rPr>
          <w:rFonts w:hint="cs"/>
          <w:rtl/>
        </w:rPr>
        <w:t>باشد</w:t>
      </w:r>
      <w:r w:rsidR="005521CA" w:rsidRPr="00296EA8">
        <w:rPr>
          <w:rtl/>
        </w:rPr>
        <w:t>(آهنچیان، 1398).</w:t>
      </w:r>
      <w:r w:rsidR="00511B82">
        <w:rPr>
          <w:rFonts w:hint="cs"/>
          <w:rtl/>
        </w:rPr>
        <w:t xml:space="preserve"> </w:t>
      </w:r>
      <w:r>
        <w:rPr>
          <w:rFonts w:hint="cs"/>
          <w:rtl/>
        </w:rPr>
        <w:t xml:space="preserve">لذا </w:t>
      </w:r>
      <w:r w:rsidR="005521CA" w:rsidRPr="00296EA8">
        <w:rPr>
          <w:rFonts w:hint="cs"/>
          <w:rtl/>
        </w:rPr>
        <w:t>مدیر</w:t>
      </w:r>
      <w:r>
        <w:rPr>
          <w:rFonts w:hint="cs"/>
          <w:rtl/>
        </w:rPr>
        <w:t>ان</w:t>
      </w:r>
      <w:r w:rsidR="00511B82">
        <w:rPr>
          <w:rFonts w:hint="cs"/>
          <w:rtl/>
        </w:rPr>
        <w:t xml:space="preserve"> مدرسه</w:t>
      </w:r>
      <w:r w:rsidR="005521CA" w:rsidRPr="00296EA8">
        <w:rPr>
          <w:rFonts w:hint="cs"/>
          <w:rtl/>
        </w:rPr>
        <w:t xml:space="preserve"> در جایگاه تخصصی یادگیری، می‌توان</w:t>
      </w:r>
      <w:r>
        <w:rPr>
          <w:rFonts w:hint="cs"/>
          <w:rtl/>
        </w:rPr>
        <w:t>ن</w:t>
      </w:r>
      <w:r w:rsidR="005521CA" w:rsidRPr="00296EA8">
        <w:rPr>
          <w:rFonts w:hint="cs"/>
          <w:rtl/>
        </w:rPr>
        <w:t>د با بهره‌گیری از رویکردهای تربیتی جدید در طراحی محیط‌های یادگیری موثر در مد</w:t>
      </w:r>
      <w:r w:rsidR="00511B82">
        <w:rPr>
          <w:rFonts w:hint="cs"/>
          <w:rtl/>
        </w:rPr>
        <w:t>رسه</w:t>
      </w:r>
      <w:r w:rsidR="005521CA" w:rsidRPr="00296EA8">
        <w:rPr>
          <w:rFonts w:hint="cs"/>
          <w:rtl/>
        </w:rPr>
        <w:t>، نقش بسزایی در تحقق اهداف آموزش و پرورش ایفا کن</w:t>
      </w:r>
      <w:r>
        <w:rPr>
          <w:rFonts w:hint="cs"/>
          <w:rtl/>
        </w:rPr>
        <w:t>ن</w:t>
      </w:r>
      <w:r w:rsidR="005521CA" w:rsidRPr="00296EA8">
        <w:rPr>
          <w:rFonts w:hint="cs"/>
          <w:rtl/>
        </w:rPr>
        <w:t xml:space="preserve">د. این موضوع نیاز به مدیران </w:t>
      </w:r>
      <w:r w:rsidR="005521CA">
        <w:rPr>
          <w:rFonts w:hint="cs"/>
          <w:rtl/>
        </w:rPr>
        <w:t>شایسته</w:t>
      </w:r>
      <w:r w:rsidR="005521CA" w:rsidRPr="00296EA8">
        <w:rPr>
          <w:rFonts w:hint="cs"/>
          <w:rtl/>
        </w:rPr>
        <w:t xml:space="preserve"> را </w:t>
      </w:r>
      <w:r>
        <w:rPr>
          <w:rFonts w:hint="cs"/>
          <w:rtl/>
        </w:rPr>
        <w:t xml:space="preserve">که توانایی طراحی محیط یادگیری را داشته باشند </w:t>
      </w:r>
      <w:r w:rsidR="005521CA" w:rsidRPr="00296EA8">
        <w:rPr>
          <w:rFonts w:hint="cs"/>
          <w:rtl/>
        </w:rPr>
        <w:t>دوچندان کرده است</w:t>
      </w:r>
      <w:r>
        <w:rPr>
          <w:rFonts w:hint="cs"/>
          <w:rtl/>
        </w:rPr>
        <w:t>. علی‌رغم اهمیت شایستگی مدیران در این زمینه،</w:t>
      </w:r>
      <w:r w:rsidR="005521CA" w:rsidRPr="00296EA8">
        <w:rPr>
          <w:rFonts w:hint="cs"/>
          <w:rtl/>
        </w:rPr>
        <w:t xml:space="preserve"> ادبیات نظری موجود کمتر به بررسی نقش</w:t>
      </w:r>
      <w:r w:rsidR="00CD3442">
        <w:rPr>
          <w:rFonts w:hint="cs"/>
          <w:rtl/>
        </w:rPr>
        <w:t xml:space="preserve"> کلیدی</w:t>
      </w:r>
      <w:r w:rsidR="005521CA" w:rsidRPr="00296EA8">
        <w:rPr>
          <w:rFonts w:hint="cs"/>
          <w:rtl/>
        </w:rPr>
        <w:t xml:space="preserve"> مدیران مد</w:t>
      </w:r>
      <w:r w:rsidR="00E94258">
        <w:rPr>
          <w:rFonts w:hint="cs"/>
          <w:rtl/>
        </w:rPr>
        <w:t>ارس</w:t>
      </w:r>
      <w:r w:rsidR="005521CA" w:rsidRPr="00296EA8">
        <w:rPr>
          <w:rFonts w:hint="cs"/>
          <w:rtl/>
        </w:rPr>
        <w:t xml:space="preserve"> </w:t>
      </w:r>
      <w:r w:rsidR="00E94258">
        <w:rPr>
          <w:rFonts w:hint="cs"/>
          <w:rtl/>
        </w:rPr>
        <w:t xml:space="preserve">ابتدایی </w:t>
      </w:r>
      <w:r w:rsidR="005521CA" w:rsidRPr="00296EA8">
        <w:rPr>
          <w:rFonts w:hint="cs"/>
          <w:rtl/>
        </w:rPr>
        <w:t>به عنوان طراح محیط کالبدی</w:t>
      </w:r>
      <w:r w:rsidR="005F68CC">
        <w:rPr>
          <w:rStyle w:val="FootnoteReference"/>
          <w:rtl/>
        </w:rPr>
        <w:footnoteReference w:id="3"/>
      </w:r>
      <w:r w:rsidR="005521CA" w:rsidRPr="00296EA8">
        <w:rPr>
          <w:rFonts w:hint="cs"/>
          <w:rtl/>
        </w:rPr>
        <w:t xml:space="preserve"> یادگیری</w:t>
      </w:r>
      <w:r w:rsidR="005521CA">
        <w:rPr>
          <w:rFonts w:hint="cs"/>
          <w:rtl/>
        </w:rPr>
        <w:t xml:space="preserve"> و به تبع آن بیان شایستگی‌های آنان </w:t>
      </w:r>
      <w:r w:rsidR="005521CA" w:rsidRPr="00296EA8">
        <w:rPr>
          <w:rFonts w:hint="cs"/>
          <w:rtl/>
        </w:rPr>
        <w:t xml:space="preserve">پرداخته است. </w:t>
      </w:r>
      <w:r w:rsidR="00CD3442">
        <w:rPr>
          <w:rFonts w:hint="cs"/>
          <w:rtl/>
        </w:rPr>
        <w:t>لذا</w:t>
      </w:r>
      <w:r w:rsidR="00CD3442" w:rsidRPr="00296EA8">
        <w:rPr>
          <w:rFonts w:hint="cs"/>
          <w:rtl/>
        </w:rPr>
        <w:t xml:space="preserve"> این پژوهش </w:t>
      </w:r>
      <w:r w:rsidR="00CD3442">
        <w:rPr>
          <w:rFonts w:hint="cs"/>
          <w:rtl/>
        </w:rPr>
        <w:t>با فرض اینکه برخی</w:t>
      </w:r>
      <w:r w:rsidR="00153E5C">
        <w:rPr>
          <w:rFonts w:hint="cs"/>
          <w:rtl/>
        </w:rPr>
        <w:t xml:space="preserve"> از</w:t>
      </w:r>
      <w:r w:rsidR="00CD3442">
        <w:rPr>
          <w:rFonts w:hint="cs"/>
          <w:rtl/>
        </w:rPr>
        <w:t xml:space="preserve"> مدیران دارای شایستگی‌های لازم به‌عنوان طراح محیط یادگیری هستند، ب</w:t>
      </w:r>
      <w:r w:rsidR="005521CA" w:rsidRPr="00296EA8">
        <w:rPr>
          <w:rtl/>
        </w:rPr>
        <w:t>ا استفاده از روش</w:t>
      </w:r>
      <w:r w:rsidR="005521CA" w:rsidRPr="00296EA8">
        <w:rPr>
          <w:rFonts w:hint="cs"/>
          <w:rtl/>
        </w:rPr>
        <w:t>‌</w:t>
      </w:r>
      <w:r w:rsidR="005521CA" w:rsidRPr="00296EA8">
        <w:rPr>
          <w:rtl/>
        </w:rPr>
        <w:t xml:space="preserve">های اکتشافی در صدد شناسایی </w:t>
      </w:r>
      <w:r w:rsidR="00CD3442">
        <w:rPr>
          <w:rFonts w:hint="cs"/>
          <w:rtl/>
        </w:rPr>
        <w:t xml:space="preserve">این </w:t>
      </w:r>
      <w:r w:rsidR="005521CA" w:rsidRPr="00296EA8">
        <w:rPr>
          <w:rFonts w:hint="cs"/>
          <w:rtl/>
        </w:rPr>
        <w:t>شایستگی‌ها</w:t>
      </w:r>
      <w:r w:rsidR="005521CA" w:rsidRPr="00296EA8">
        <w:rPr>
          <w:rtl/>
        </w:rPr>
        <w:t>ست</w:t>
      </w:r>
      <w:r w:rsidR="005521CA" w:rsidRPr="00296EA8">
        <w:t>.</w:t>
      </w:r>
    </w:p>
    <w:p w14:paraId="6A2B3D6F" w14:textId="23AEBED9" w:rsidR="00454B0D" w:rsidRDefault="005B2783" w:rsidP="00454B0D">
      <w:pPr>
        <w:pStyle w:val="1-1"/>
      </w:pPr>
      <w:bookmarkStart w:id="17" w:name="_Toc145160948"/>
      <w:r>
        <w:rPr>
          <w:rFonts w:hint="cs"/>
          <w:rtl/>
        </w:rPr>
        <w:t>بیان مساله</w:t>
      </w:r>
      <w:bookmarkEnd w:id="17"/>
    </w:p>
    <w:p w14:paraId="5ECB4C19" w14:textId="1EC144FD" w:rsidR="00454B0D" w:rsidRPr="00296EA8" w:rsidRDefault="00454B0D" w:rsidP="00B847A3">
      <w:pPr>
        <w:pStyle w:val="ac"/>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4"/>
      </w:r>
      <w:r w:rsidRPr="00296EA8">
        <w:rPr>
          <w:rFonts w:hint="cs"/>
          <w:rtl/>
        </w:rPr>
        <w:t>، طی گزارشی "یادگیری برای بودن</w:t>
      </w:r>
      <w:r>
        <w:rPr>
          <w:rStyle w:val="FootnoteReference"/>
          <w:rtl/>
        </w:rPr>
        <w:footnoteReference w:id="5"/>
      </w:r>
      <w:r w:rsidRPr="00296EA8">
        <w:rPr>
          <w:rFonts w:hint="cs"/>
          <w:rtl/>
        </w:rPr>
        <w:t>" را نقطۀ عطفی در "آموزش مادام‌العمر</w:t>
      </w:r>
      <w:r>
        <w:rPr>
          <w:rStyle w:val="FootnoteReference"/>
          <w:rtl/>
        </w:rPr>
        <w:footnoteReference w:id="6"/>
      </w:r>
      <w:r w:rsidRPr="00296EA8">
        <w:rPr>
          <w:rFonts w:hint="cs"/>
          <w:rtl/>
        </w:rPr>
        <w:t>" دانست و باروس</w:t>
      </w:r>
      <w:r>
        <w:t xml:space="preserve"> </w:t>
      </w:r>
      <w:r>
        <w:rPr>
          <w:rStyle w:val="FootnoteReference"/>
        </w:rPr>
        <w:footnoteReference w:id="7"/>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w:t>
      </w:r>
      <w:r w:rsidR="00F93C4B" w:rsidRPr="00296EA8">
        <w:rPr>
          <w:rFonts w:hint="cs"/>
          <w:rtl/>
        </w:rPr>
        <w:t>(اختر</w:t>
      </w:r>
      <w:r w:rsidR="00F93C4B">
        <w:rPr>
          <w:rFonts w:hint="cs"/>
          <w:rtl/>
        </w:rPr>
        <w:t>،</w:t>
      </w:r>
      <w:r w:rsidR="00F93C4B" w:rsidRPr="00296EA8">
        <w:rPr>
          <w:rFonts w:hint="cs"/>
          <w:rtl/>
        </w:rPr>
        <w:t xml:space="preserve"> 2020)</w:t>
      </w:r>
      <w:r w:rsidRPr="00296EA8">
        <w:rPr>
          <w:rFonts w:hint="cs"/>
          <w:rtl/>
        </w:rPr>
        <w:t xml:space="preserve">. </w:t>
      </w:r>
    </w:p>
    <w:p w14:paraId="46314C70" w14:textId="769C9718" w:rsidR="0095399C" w:rsidRDefault="00A63CEE" w:rsidP="00B847A3">
      <w:pPr>
        <w:pStyle w:val="ac"/>
        <w:rPr>
          <w:rtl/>
        </w:rPr>
      </w:pPr>
      <w:r>
        <w:rPr>
          <w:rFonts w:hint="cs"/>
          <w:rtl/>
        </w:rPr>
        <w:t xml:space="preserve">    </w:t>
      </w:r>
      <w:r w:rsidR="00454B0D"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00454B0D" w:rsidRPr="00296EA8">
        <w:rPr>
          <w:rStyle w:val="FootnoteReference"/>
          <w:rtl/>
        </w:rPr>
        <w:footnoteReference w:id="8"/>
      </w:r>
      <w:r w:rsidR="00454B0D" w:rsidRPr="00296EA8">
        <w:rPr>
          <w:rFonts w:hint="cs"/>
          <w:rtl/>
        </w:rPr>
        <w:t xml:space="preserve"> و پرلز</w:t>
      </w:r>
      <w:r w:rsidR="00454B0D" w:rsidRPr="00296EA8">
        <w:rPr>
          <w:rStyle w:val="FootnoteReference"/>
          <w:rtl/>
        </w:rPr>
        <w:footnoteReference w:id="9"/>
      </w:r>
      <w:r w:rsidR="00454B0D"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00454B0D" w:rsidRPr="00296EA8">
        <w:rPr>
          <w:rStyle w:val="FootnoteReference"/>
          <w:rtl/>
        </w:rPr>
        <w:footnoteReference w:id="10"/>
      </w:r>
      <w:r w:rsidR="00454B0D" w:rsidRPr="00296EA8">
        <w:rPr>
          <w:rFonts w:hint="cs"/>
          <w:rtl/>
        </w:rPr>
        <w:t xml:space="preserve"> ، در حالیکه نمره‌ی ایران پایین‌تر از نمره‌ی میانگین است، با نمره‌ی کل 443  در درس ریاضیات پایه‌ی چهارم</w:t>
      </w:r>
      <w:r w:rsidR="00153E5C">
        <w:rPr>
          <w:rFonts w:hint="cs"/>
          <w:rtl/>
        </w:rPr>
        <w:t xml:space="preserve"> دبستان</w:t>
      </w:r>
      <w:r w:rsidR="00454B0D" w:rsidRPr="00296EA8">
        <w:rPr>
          <w:rFonts w:hint="cs"/>
          <w:rtl/>
        </w:rPr>
        <w:t xml:space="preserve"> میان 58 کشور شرکت</w:t>
      </w:r>
      <w:r w:rsidR="00153E5C">
        <w:rPr>
          <w:rFonts w:hint="cs"/>
          <w:rtl/>
        </w:rPr>
        <w:t>‌</w:t>
      </w:r>
      <w:r w:rsidR="00454B0D" w:rsidRPr="00296EA8">
        <w:rPr>
          <w:rFonts w:hint="cs"/>
          <w:rtl/>
        </w:rPr>
        <w:t xml:space="preserve">کننده در جایگاه 50 و میان 12 همسایه در جایگاه 9 قرار گرفته است. همچنین در درس علوم </w:t>
      </w:r>
      <w:r w:rsidR="00153E5C">
        <w:rPr>
          <w:rFonts w:hint="cs"/>
          <w:rtl/>
        </w:rPr>
        <w:t xml:space="preserve">ابتدایی </w:t>
      </w:r>
      <w:r w:rsidR="00454B0D" w:rsidRPr="00296EA8">
        <w:rPr>
          <w:rFonts w:hint="cs"/>
          <w:rtl/>
        </w:rPr>
        <w:t>با نمره‌ی 441 در جایگاه 48 قرار دارد. در پایه‌ی هشتم در درس ریاضیات از بین 39 کشور رتبه‌ی 29 و در درس علوم رتبه‌ی 32 را کسب کرده‌است</w:t>
      </w:r>
      <w:r w:rsidR="00454B0D">
        <w:rPr>
          <w:rFonts w:hint="cs"/>
          <w:rtl/>
        </w:rPr>
        <w:t xml:space="preserve"> (مولیس</w:t>
      </w:r>
      <w:r w:rsidR="00454B0D" w:rsidRPr="00264BE4">
        <w:rPr>
          <w:rFonts w:hint="cs"/>
          <w:rtl/>
        </w:rPr>
        <w:t xml:space="preserve"> </w:t>
      </w:r>
      <w:r w:rsidR="00454B0D">
        <w:rPr>
          <w:rFonts w:hint="cs"/>
          <w:rtl/>
        </w:rPr>
        <w:t>و مارتین و فوی کلی و فیشبن</w:t>
      </w:r>
      <w:r w:rsidR="00454B0D">
        <w:rPr>
          <w:rStyle w:val="FootnoteReference"/>
          <w:rtl/>
        </w:rPr>
        <w:t xml:space="preserve"> </w:t>
      </w:r>
      <w:r w:rsidR="00454B0D">
        <w:rPr>
          <w:rStyle w:val="FootnoteReference"/>
          <w:rtl/>
        </w:rPr>
        <w:footnoteReference w:id="11"/>
      </w:r>
      <w:r w:rsidR="00454B0D">
        <w:rPr>
          <w:rFonts w:hint="cs"/>
          <w:rtl/>
        </w:rPr>
        <w:t>، 2019)</w:t>
      </w:r>
      <w:r w:rsidR="00454B0D" w:rsidRPr="00296EA8">
        <w:rPr>
          <w:rFonts w:hint="cs"/>
          <w:rtl/>
        </w:rPr>
        <w:t xml:space="preserve">. این آمارهای نگران‌کننده بیانگر آن است که کیفیت یادگیری دانش‌آموزان </w:t>
      </w:r>
      <w:r w:rsidR="00153E5C">
        <w:rPr>
          <w:rFonts w:hint="cs"/>
          <w:rtl/>
        </w:rPr>
        <w:t xml:space="preserve">ابتدایی </w:t>
      </w:r>
      <w:r w:rsidR="00454B0D" w:rsidRPr="00296EA8">
        <w:rPr>
          <w:rFonts w:hint="cs"/>
          <w:rtl/>
        </w:rPr>
        <w:t>ما بسیار پایین است.</w:t>
      </w:r>
      <w:r w:rsidR="00454B0D">
        <w:t xml:space="preserve"> </w:t>
      </w:r>
      <w:r w:rsidR="00454B0D" w:rsidRPr="00296EA8">
        <w:rPr>
          <w:rFonts w:hint="cs"/>
          <w:rtl/>
        </w:rPr>
        <w:t>برای کسب موفقیت در سنجش کیفیت یادگیری، عوامل مختلفی مورد توجه قرار</w:t>
      </w:r>
      <w:r w:rsidR="00E24B48">
        <w:rPr>
          <w:rFonts w:hint="cs"/>
          <w:rtl/>
        </w:rPr>
        <w:t xml:space="preserve"> می‌</w:t>
      </w:r>
      <w:r w:rsidR="00454B0D" w:rsidRPr="00296EA8">
        <w:rPr>
          <w:rFonts w:hint="cs"/>
          <w:rtl/>
        </w:rPr>
        <w:t>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22FD2B51" w14:textId="2515E152" w:rsidR="00454B0D" w:rsidRPr="00296EA8" w:rsidRDefault="002A2CD8" w:rsidP="00B847A3">
      <w:pPr>
        <w:pStyle w:val="ac"/>
        <w:rPr>
          <w:rtl/>
        </w:rPr>
      </w:pPr>
      <w:r>
        <w:rPr>
          <w:rFonts w:hint="cs"/>
          <w:rtl/>
        </w:rPr>
        <w:t xml:space="preserve">     </w:t>
      </w:r>
      <w:r w:rsidR="00454B0D" w:rsidRPr="00296EA8">
        <w:rPr>
          <w:rFonts w:hint="cs"/>
          <w:rtl/>
        </w:rPr>
        <w:t>بر مبنای تعریف سازمان همکاری و توسعۀ اقتصادی</w:t>
      </w:r>
      <w:r w:rsidR="00454B0D">
        <w:rPr>
          <w:rStyle w:val="FootnoteReference"/>
          <w:rtl/>
        </w:rPr>
        <w:footnoteReference w:id="12"/>
      </w:r>
      <w:r w:rsidR="00454B0D" w:rsidRPr="00296EA8">
        <w:rPr>
          <w:rFonts w:hint="cs"/>
          <w:rtl/>
        </w:rPr>
        <w:t xml:space="preserve"> (2021)، </w:t>
      </w:r>
      <w:r w:rsidR="00454B0D" w:rsidRPr="00296EA8">
        <w:rPr>
          <w:rtl/>
        </w:rPr>
        <w:t>مح</w:t>
      </w:r>
      <w:r w:rsidR="00454B0D" w:rsidRPr="00296EA8">
        <w:rPr>
          <w:rFonts w:hint="cs"/>
          <w:rtl/>
        </w:rPr>
        <w:t>ی</w:t>
      </w:r>
      <w:r w:rsidR="00454B0D" w:rsidRPr="00296EA8">
        <w:rPr>
          <w:rFonts w:hint="eastAsia"/>
          <w:rtl/>
        </w:rPr>
        <w:t>ط</w:t>
      </w:r>
      <w:r w:rsidR="00454B0D" w:rsidRPr="00296EA8">
        <w:rPr>
          <w:rtl/>
        </w:rPr>
        <w:t xml:space="preserve">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 بافتی</w:t>
      </w:r>
      <w:r w:rsidR="00454B0D" w:rsidRPr="00296EA8">
        <w:rPr>
          <w:rtl/>
        </w:rPr>
        <w:t xml:space="preserve"> را فراهم م</w:t>
      </w:r>
      <w:r w:rsidR="00454B0D" w:rsidRPr="00296EA8">
        <w:rPr>
          <w:rFonts w:hint="cs"/>
          <w:rtl/>
        </w:rPr>
        <w:t>ی‌</w:t>
      </w:r>
      <w:r w:rsidR="00454B0D" w:rsidRPr="00296EA8">
        <w:rPr>
          <w:rtl/>
        </w:rPr>
        <w:t xml:space="preserve">کند که </w:t>
      </w:r>
      <w:r w:rsidR="00454B0D" w:rsidRPr="006C5942">
        <w:rPr>
          <w:rFonts w:hint="cs"/>
          <w:rtl/>
        </w:rPr>
        <w:t>ی</w:t>
      </w:r>
      <w:r w:rsidR="00454B0D" w:rsidRPr="006C5942">
        <w:rPr>
          <w:rFonts w:hint="eastAsia"/>
          <w:rtl/>
        </w:rPr>
        <w:t>ادگ</w:t>
      </w:r>
      <w:r w:rsidR="00454B0D" w:rsidRPr="006C5942">
        <w:rPr>
          <w:rFonts w:hint="cs"/>
          <w:rtl/>
        </w:rPr>
        <w:t>ی</w:t>
      </w:r>
      <w:r w:rsidR="00454B0D" w:rsidRPr="006C5942">
        <w:rPr>
          <w:rFonts w:hint="eastAsia"/>
          <w:rtl/>
        </w:rPr>
        <w:t>ر</w:t>
      </w:r>
      <w:r w:rsidR="00454B0D" w:rsidRPr="006C5942">
        <w:rPr>
          <w:rFonts w:hint="cs"/>
          <w:rtl/>
        </w:rPr>
        <w:t>ی</w:t>
      </w:r>
      <w:r w:rsidR="00454B0D" w:rsidRPr="006C5942">
        <w:rPr>
          <w:rtl/>
        </w:rPr>
        <w:t xml:space="preserve"> در آن </w:t>
      </w:r>
      <w:r w:rsidR="006C5942" w:rsidRPr="006C5942">
        <w:rPr>
          <w:rFonts w:hint="cs"/>
          <w:rtl/>
        </w:rPr>
        <w:t>انجام می‌شود</w:t>
      </w:r>
      <w:r w:rsidR="00454B0D" w:rsidRPr="006C5942">
        <w:rPr>
          <w:rFonts w:hint="cs"/>
          <w:rtl/>
        </w:rPr>
        <w:t>.</w:t>
      </w:r>
      <w:r w:rsidR="00454B0D" w:rsidRPr="006C5942">
        <w:rPr>
          <w:rtl/>
        </w:rPr>
        <w:t xml:space="preserve"> </w:t>
      </w:r>
      <w:r w:rsidR="00454B0D" w:rsidRPr="006C5942">
        <w:rPr>
          <w:rFonts w:hint="cs"/>
          <w:rtl/>
        </w:rPr>
        <w:t>به عبارت دیگر</w:t>
      </w:r>
      <w:r w:rsidR="00454B0D" w:rsidRPr="00296EA8">
        <w:rPr>
          <w:rFonts w:hint="cs"/>
          <w:rtl/>
        </w:rPr>
        <w:t xml:space="preserve">، یادگیری نیازمند بستری مناسب است که آن را محیط یادگیری می‌نامیم. </w:t>
      </w:r>
      <w:r w:rsidR="00454B0D" w:rsidRPr="00296EA8">
        <w:rPr>
          <w:rtl/>
        </w:rPr>
        <w:t>محیطی از پیش اندیشیده که یاددهنده آن را به قصد یاددهی و یادگیری می</w:t>
      </w:r>
      <w:r w:rsidR="00454B0D" w:rsidRPr="00296EA8">
        <w:rPr>
          <w:rFonts w:hint="cs"/>
          <w:rtl/>
        </w:rPr>
        <w:t>‌</w:t>
      </w:r>
      <w:r w:rsidR="00454B0D" w:rsidRPr="00296EA8">
        <w:rPr>
          <w:rtl/>
        </w:rPr>
        <w:t>سازد (رحیمی، 1389).</w:t>
      </w:r>
      <w:r w:rsidR="00454B0D"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5739046" w14:textId="6DA4CD7A" w:rsidR="00454B0D" w:rsidRPr="00296EA8" w:rsidRDefault="00454B0D" w:rsidP="00B847A3">
      <w:pPr>
        <w:pStyle w:val="ac"/>
        <w:rPr>
          <w:rtl/>
        </w:rPr>
      </w:pPr>
      <w:r w:rsidRPr="00296EA8">
        <w:rPr>
          <w:rFonts w:hint="cs"/>
          <w:rtl/>
        </w:rPr>
        <w:t xml:space="preserve"> </w:t>
      </w:r>
      <w:r w:rsidR="002A2CD8">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3"/>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1D72C312" w14:textId="635D1FC2" w:rsidR="00454B0D" w:rsidRPr="00296EA8" w:rsidRDefault="002A2CD8" w:rsidP="00B847A3">
      <w:pPr>
        <w:pStyle w:val="ac"/>
        <w:rPr>
          <w:rtl/>
        </w:rPr>
      </w:pPr>
      <w:r>
        <w:rPr>
          <w:rFonts w:hint="cs"/>
          <w:rtl/>
        </w:rPr>
        <w:t xml:space="preserve">     </w:t>
      </w:r>
      <w:r w:rsidR="00454B0D" w:rsidRPr="00296EA8">
        <w:rPr>
          <w:rFonts w:hint="cs"/>
          <w:rtl/>
        </w:rPr>
        <w:t>در خلق محیط یادگیری افراد مختلفی درگیر هستند</w:t>
      </w:r>
      <w:r w:rsidR="006C5942">
        <w:rPr>
          <w:rFonts w:hint="cs"/>
          <w:rtl/>
        </w:rPr>
        <w:t xml:space="preserve">. </w:t>
      </w:r>
      <w:r w:rsidR="00454B0D" w:rsidRPr="00296EA8">
        <w:rPr>
          <w:rFonts w:hint="cs"/>
          <w:rtl/>
        </w:rPr>
        <w:t xml:space="preserve">یکی از این افراد مدیر </w:t>
      </w:r>
      <w:r w:rsidR="006C5942">
        <w:rPr>
          <w:rFonts w:hint="cs"/>
          <w:rtl/>
        </w:rPr>
        <w:t>مدرسه</w:t>
      </w:r>
      <w:r w:rsidR="00454B0D" w:rsidRPr="00296EA8">
        <w:rPr>
          <w:rFonts w:hint="cs"/>
          <w:rtl/>
        </w:rPr>
        <w:t xml:space="preserve"> است. </w:t>
      </w:r>
      <w:r w:rsidR="006C5942">
        <w:rPr>
          <w:rFonts w:hint="cs"/>
          <w:rtl/>
        </w:rPr>
        <w:t xml:space="preserve">مدیریت مدرسه یکی از سطوح مدیریت آموزشی است. </w:t>
      </w:r>
      <w:r w:rsidR="00454B0D" w:rsidRPr="00296EA8">
        <w:rPr>
          <w:rFonts w:hint="cs"/>
          <w:rtl/>
        </w:rPr>
        <w:t xml:space="preserve">کارکرد نوین و رسالت مدیرآموزشی </w:t>
      </w:r>
      <w:r w:rsidR="00454B0D" w:rsidRPr="00296EA8">
        <w:rPr>
          <w:rtl/>
        </w:rPr>
        <w:t>تدبیر فرآیند یاددهی-یادگیری از طریق مداخله در فضای یادگیری و میدان</w:t>
      </w:r>
      <w:r w:rsidR="00454B0D" w:rsidRPr="00296EA8">
        <w:rPr>
          <w:rFonts w:hint="cs"/>
          <w:rtl/>
        </w:rPr>
        <w:t>‌</w:t>
      </w:r>
      <w:r w:rsidR="00454B0D" w:rsidRPr="00296EA8">
        <w:rPr>
          <w:rtl/>
        </w:rPr>
        <w:t>های کوچک و بزرگ آموزشی است</w:t>
      </w:r>
      <w:r w:rsidR="00454B0D" w:rsidRPr="00296EA8">
        <w:rPr>
          <w:rFonts w:hint="cs"/>
          <w:rtl/>
        </w:rPr>
        <w:t xml:space="preserve"> </w:t>
      </w:r>
      <w:sdt>
        <w:sdtPr>
          <w:rPr>
            <w:rFonts w:hint="cs"/>
            <w:rtl/>
          </w:rPr>
          <w:id w:val="474724809"/>
          <w:citation/>
        </w:sdtPr>
        <w:sdtEndPr/>
        <w:sdtContent>
          <w:r w:rsidR="00454B0D" w:rsidRPr="00296EA8">
            <w:rPr>
              <w:rtl/>
            </w:rPr>
            <w:fldChar w:fldCharType="begin"/>
          </w:r>
          <w:r w:rsidR="00454B0D" w:rsidRPr="00296EA8">
            <w:rPr>
              <w:rtl/>
            </w:rPr>
            <w:instrText xml:space="preserve"> </w:instrText>
          </w:r>
          <w:r w:rsidR="00454B0D" w:rsidRPr="00296EA8">
            <w:rPr>
              <w:rFonts w:hint="cs"/>
            </w:rPr>
            <w:instrText>CITATION</w:instrText>
          </w:r>
          <w:r w:rsidR="00454B0D" w:rsidRPr="00296EA8">
            <w:rPr>
              <w:rFonts w:hint="cs"/>
              <w:rtl/>
            </w:rPr>
            <w:instrText xml:space="preserve"> آهن98 \</w:instrText>
          </w:r>
          <w:r w:rsidR="00454B0D" w:rsidRPr="00296EA8">
            <w:rPr>
              <w:rFonts w:hint="cs"/>
            </w:rPr>
            <w:instrText xml:space="preserve">l </w:instrText>
          </w:r>
          <w:r w:rsidR="00454B0D" w:rsidRPr="00296EA8">
            <w:rPr>
              <w:rFonts w:hint="cs"/>
              <w:rtl/>
            </w:rPr>
            <w:instrText>1065</w:instrText>
          </w:r>
          <w:r w:rsidR="00454B0D" w:rsidRPr="00296EA8">
            <w:rPr>
              <w:rtl/>
            </w:rPr>
            <w:instrText xml:space="preserve"> </w:instrText>
          </w:r>
          <w:r w:rsidR="00454B0D" w:rsidRPr="00296EA8">
            <w:rPr>
              <w:rtl/>
            </w:rPr>
            <w:fldChar w:fldCharType="separate"/>
          </w:r>
          <w:r w:rsidR="00454B0D" w:rsidRPr="00296EA8">
            <w:rPr>
              <w:rFonts w:hint="cs"/>
              <w:rtl/>
            </w:rPr>
            <w:t>(آهنچیان, 1398)</w:t>
          </w:r>
          <w:r w:rsidR="00454B0D" w:rsidRPr="00296EA8">
            <w:rPr>
              <w:rtl/>
            </w:rPr>
            <w:fldChar w:fldCharType="end"/>
          </w:r>
        </w:sdtContent>
      </w:sdt>
      <w:r w:rsidR="00454B0D" w:rsidRPr="00296EA8">
        <w:rPr>
          <w:rtl/>
        </w:rPr>
        <w:t>.</w:t>
      </w:r>
      <w:r w:rsidR="00454B0D" w:rsidRPr="00296EA8">
        <w:rPr>
          <w:rFonts w:hint="cs"/>
          <w:rtl/>
        </w:rPr>
        <w:t xml:space="preserve"> اما</w:t>
      </w:r>
      <w:r w:rsidR="00454B0D" w:rsidRPr="00296EA8">
        <w:rPr>
          <w:rFonts w:hint="cs"/>
          <w:color w:val="FF0000"/>
          <w:rtl/>
        </w:rPr>
        <w:t xml:space="preserve"> </w:t>
      </w:r>
      <w:r w:rsidR="00454B0D" w:rsidRPr="00296EA8">
        <w:rPr>
          <w:rFonts w:hint="cs"/>
          <w:rtl/>
        </w:rPr>
        <w:t xml:space="preserve">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w:t>
      </w:r>
      <w:r w:rsidR="006C5942">
        <w:rPr>
          <w:rFonts w:hint="cs"/>
          <w:rtl/>
        </w:rPr>
        <w:t>مدرسه</w:t>
      </w:r>
      <w:r w:rsidR="00454B0D" w:rsidRPr="00296EA8">
        <w:rPr>
          <w:rFonts w:hint="cs"/>
          <w:rtl/>
        </w:rPr>
        <w:t xml:space="preserve"> نگاه نشده است و خلا جدی در تمامی فرآیندها از آموزش تا جذب مدیران و تعیین حیطه‌ی اختیارات آنها دیده می‌شود. این مساله به نوبه‌ی خود، باعث </w:t>
      </w:r>
      <w:r w:rsidR="006C5942">
        <w:rPr>
          <w:rFonts w:hint="cs"/>
          <w:rtl/>
        </w:rPr>
        <w:t>کاهش</w:t>
      </w:r>
      <w:r w:rsidR="00454B0D" w:rsidRPr="00296EA8">
        <w:rPr>
          <w:rFonts w:hint="cs"/>
          <w:rtl/>
        </w:rPr>
        <w:t xml:space="preserve"> کیفیت یاددهی-یادگیری دانش‌آموزان و به تبع آن وضعیت نظام آموزشی شده است.</w:t>
      </w:r>
    </w:p>
    <w:p w14:paraId="2C092296" w14:textId="73FC033A" w:rsidR="002A2CD8" w:rsidRPr="00C32364" w:rsidRDefault="002A2CD8" w:rsidP="00B847A3">
      <w:pPr>
        <w:pStyle w:val="ac"/>
        <w:rPr>
          <w:rFonts w:asciiTheme="minorHAnsi" w:hAnsiTheme="minorHAnsi"/>
        </w:rPr>
      </w:pPr>
      <w:r>
        <w:rPr>
          <w:rFonts w:hint="cs"/>
          <w:rtl/>
        </w:rPr>
        <w:t xml:space="preserve">     </w:t>
      </w:r>
      <w:r w:rsidR="00454B0D" w:rsidRPr="00296EA8">
        <w:rPr>
          <w:rFonts w:hint="cs"/>
          <w:rtl/>
        </w:rPr>
        <w:t>در سال‌های اخیر مطالعاتی در کشور انجام شده</w:t>
      </w:r>
      <w:r w:rsidR="00454B0D">
        <w:rPr>
          <w:rFonts w:hint="cs"/>
          <w:color w:val="FF0000"/>
          <w:rtl/>
        </w:rPr>
        <w:t>‌</w:t>
      </w:r>
      <w:r w:rsidR="00454B0D"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w:t>
      </w:r>
      <w:r w:rsidR="00E94258">
        <w:rPr>
          <w:rFonts w:hint="cs"/>
          <w:rtl/>
        </w:rPr>
        <w:t>مدرسه در مقطع ابتدایی</w:t>
      </w:r>
      <w:r w:rsidR="00454B0D" w:rsidRPr="00296EA8">
        <w:rPr>
          <w:rFonts w:hint="cs"/>
          <w:rtl/>
        </w:rPr>
        <w:t xml:space="preserve"> انجام نشده است. لذا این پژوهش با این فرض که یکی از وظایف مدیران</w:t>
      </w:r>
      <w:r w:rsidR="006C5942">
        <w:rPr>
          <w:rFonts w:hint="cs"/>
          <w:rtl/>
        </w:rPr>
        <w:t xml:space="preserve"> مدرسه</w:t>
      </w:r>
      <w:r w:rsidR="00454B0D" w:rsidRPr="00296EA8">
        <w:rPr>
          <w:rFonts w:hint="cs"/>
          <w:rtl/>
        </w:rPr>
        <w:t xml:space="preserve"> طراحی فضای یادگیری است به دنبال کشف مولفه‌هایی است که شایستگی‌های مدیران</w:t>
      </w:r>
      <w:r w:rsidR="00E94258">
        <w:rPr>
          <w:rFonts w:hint="cs"/>
          <w:rtl/>
        </w:rPr>
        <w:t xml:space="preserve"> مدارس ابتدایی</w:t>
      </w:r>
      <w:r w:rsidR="00454B0D" w:rsidRPr="00296EA8">
        <w:rPr>
          <w:rFonts w:hint="cs"/>
          <w:rtl/>
        </w:rPr>
        <w:t xml:space="preserve"> را در طراحی مدارس منعکس می‌کند.</w:t>
      </w:r>
    </w:p>
    <w:p w14:paraId="3937FD22" w14:textId="06C4193E" w:rsidR="00454B0D" w:rsidRDefault="00A61F97" w:rsidP="002A2CD8">
      <w:pPr>
        <w:pStyle w:val="1-1"/>
      </w:pPr>
      <w:bookmarkStart w:id="18" w:name="_Toc145160949"/>
      <w:r>
        <w:rPr>
          <w:rFonts w:hint="cs"/>
          <w:rtl/>
        </w:rPr>
        <w:t>اهمیت و ضرورت پژوهش</w:t>
      </w:r>
      <w:bookmarkEnd w:id="18"/>
    </w:p>
    <w:p w14:paraId="52677809" w14:textId="46E2DE0C" w:rsidR="00B94B06" w:rsidRDefault="00B94B06" w:rsidP="00B847A3">
      <w:pPr>
        <w:pStyle w:val="ac"/>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این قدرت را دارند تا یادگیری را حمایت کنند (تابش، 1396). </w:t>
      </w:r>
      <w:r w:rsidR="000B2B92">
        <w:rPr>
          <w:rFonts w:hint="cs"/>
          <w:rtl/>
        </w:rPr>
        <w:t xml:space="preserve">از طرف دیگر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w:t>
      </w:r>
      <w:r w:rsidR="000B2B92">
        <w:rPr>
          <w:rFonts w:hint="cs"/>
          <w:rtl/>
        </w:rPr>
        <w:t xml:space="preserve"> </w:t>
      </w:r>
      <w:r>
        <w:rPr>
          <w:rFonts w:hint="cs"/>
          <w:rtl/>
        </w:rPr>
        <w:t>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w:t>
      </w:r>
      <w:r w:rsidR="000B2B92">
        <w:rPr>
          <w:rFonts w:hint="cs"/>
          <w:rtl/>
        </w:rPr>
        <w:t xml:space="preserve"> از این رو بررسی ابعاد مختلف محیط یادگیری به‌عنوان یکی از ستون‌های مهم در افزایش کیفیت یادگیری بسیار اهمیت دارد.</w:t>
      </w:r>
    </w:p>
    <w:p w14:paraId="0CB1FFC7" w14:textId="6B9DAC18" w:rsidR="00721BAB" w:rsidRDefault="000B2B92" w:rsidP="00B847A3">
      <w:pPr>
        <w:pStyle w:val="ac"/>
        <w:rPr>
          <w:rtl/>
        </w:rPr>
      </w:pPr>
      <w:r>
        <w:rPr>
          <w:rFonts w:hint="cs"/>
          <w:rtl/>
        </w:rPr>
        <w:t xml:space="preserve">     ضرورت پژوهش نیز از دو منظر نظری و عملی بحث می‌شود. </w:t>
      </w:r>
      <w:r w:rsidR="00721BAB">
        <w:rPr>
          <w:rFonts w:hint="cs"/>
          <w:rtl/>
        </w:rPr>
        <w:t xml:space="preserve">در بُعد نظری </w:t>
      </w:r>
      <w:r w:rsidR="00B94B06" w:rsidRPr="00296EA8">
        <w:rPr>
          <w:rtl/>
        </w:rPr>
        <w:t>به دل</w:t>
      </w:r>
      <w:r w:rsidR="00B94B06" w:rsidRPr="00296EA8">
        <w:rPr>
          <w:rFonts w:hint="cs"/>
          <w:rtl/>
        </w:rPr>
        <w:t>ی</w:t>
      </w:r>
      <w:r w:rsidR="00B94B06" w:rsidRPr="00296EA8">
        <w:rPr>
          <w:rFonts w:hint="eastAsia"/>
          <w:rtl/>
        </w:rPr>
        <w:t>ل</w:t>
      </w:r>
      <w:r w:rsidR="00B94B06" w:rsidRPr="00296EA8">
        <w:rPr>
          <w:rtl/>
        </w:rPr>
        <w:t xml:space="preserve"> ماه</w:t>
      </w:r>
      <w:r w:rsidR="00B94B06" w:rsidRPr="00296EA8">
        <w:rPr>
          <w:rFonts w:hint="cs"/>
          <w:rtl/>
        </w:rPr>
        <w:t>ی</w:t>
      </w:r>
      <w:r w:rsidR="00B94B06" w:rsidRPr="00296EA8">
        <w:rPr>
          <w:rFonts w:hint="eastAsia"/>
          <w:rtl/>
        </w:rPr>
        <w:t>ت</w:t>
      </w:r>
      <w:r w:rsidR="00B94B06" w:rsidRPr="00296EA8">
        <w:rPr>
          <w:rtl/>
        </w:rPr>
        <w:t xml:space="preserve"> ب</w:t>
      </w:r>
      <w:r w:rsidR="00B94B06" w:rsidRPr="00296EA8">
        <w:rPr>
          <w:rFonts w:hint="cs"/>
          <w:rtl/>
        </w:rPr>
        <w:t>ی</w:t>
      </w:r>
      <w:r w:rsidR="00B94B06" w:rsidRPr="00296EA8">
        <w:rPr>
          <w:rFonts w:hint="eastAsia"/>
          <w:rtl/>
        </w:rPr>
        <w:t>ن</w:t>
      </w:r>
      <w:r w:rsidR="00B94B06" w:rsidRPr="00296EA8">
        <w:rPr>
          <w:rtl/>
        </w:rPr>
        <w:t xml:space="preserve"> رشته</w:t>
      </w:r>
      <w:r w:rsidR="00B94B06">
        <w:rPr>
          <w:rFonts w:hint="cs"/>
          <w:rtl/>
        </w:rPr>
        <w:t>‌</w:t>
      </w:r>
      <w:r w:rsidR="00B94B06" w:rsidRPr="00296EA8">
        <w:rPr>
          <w:rtl/>
        </w:rPr>
        <w:t>ا</w:t>
      </w:r>
      <w:r w:rsidR="00B94B06" w:rsidRPr="00296EA8">
        <w:rPr>
          <w:rFonts w:hint="cs"/>
          <w:rtl/>
        </w:rPr>
        <w:t>ی</w:t>
      </w:r>
      <w:r w:rsidR="00B94B06" w:rsidRPr="00296EA8">
        <w:rPr>
          <w:rtl/>
        </w:rPr>
        <w:t xml:space="preserve"> معمار</w:t>
      </w:r>
      <w:r w:rsidR="00B94B06" w:rsidRPr="00296EA8">
        <w:rPr>
          <w:rFonts w:hint="cs"/>
          <w:rtl/>
        </w:rPr>
        <w:t>ی</w:t>
      </w:r>
      <w:r w:rsidR="006C5942">
        <w:rPr>
          <w:rFonts w:hint="cs"/>
          <w:rtl/>
        </w:rPr>
        <w:t xml:space="preserve"> آموزشی</w:t>
      </w:r>
      <w:r w:rsidR="00B94B06" w:rsidRPr="00296EA8">
        <w:rPr>
          <w:rtl/>
        </w:rPr>
        <w:t xml:space="preserve"> و ارتباط انکارناپذ</w:t>
      </w:r>
      <w:r w:rsidR="00B94B06" w:rsidRPr="00296EA8">
        <w:rPr>
          <w:rFonts w:hint="cs"/>
          <w:rtl/>
        </w:rPr>
        <w:t>ی</w:t>
      </w:r>
      <w:r w:rsidR="00B94B06" w:rsidRPr="00296EA8">
        <w:rPr>
          <w:rFonts w:hint="eastAsia"/>
          <w:rtl/>
        </w:rPr>
        <w:t>ر</w:t>
      </w:r>
      <w:r w:rsidR="00B94B06" w:rsidRPr="00296EA8">
        <w:rPr>
          <w:rtl/>
        </w:rPr>
        <w:t xml:space="preserve"> آن با سا</w:t>
      </w:r>
      <w:r w:rsidR="00B94B06" w:rsidRPr="00296EA8">
        <w:rPr>
          <w:rFonts w:hint="cs"/>
          <w:rtl/>
        </w:rPr>
        <w:t>ی</w:t>
      </w:r>
      <w:r w:rsidR="00B94B06" w:rsidRPr="00296EA8">
        <w:rPr>
          <w:rFonts w:hint="eastAsia"/>
          <w:rtl/>
        </w:rPr>
        <w:t>ر</w:t>
      </w:r>
      <w:r w:rsidR="00B94B06" w:rsidRPr="00296EA8">
        <w:rPr>
          <w:rtl/>
        </w:rPr>
        <w:t xml:space="preserve"> علوم همانند علوم </w:t>
      </w:r>
      <w:r w:rsidR="00B94B06" w:rsidRPr="00296EA8">
        <w:rPr>
          <w:rFonts w:hint="cs"/>
          <w:rtl/>
        </w:rPr>
        <w:t xml:space="preserve">تربیتی، </w:t>
      </w:r>
      <w:r w:rsidR="00B94B06" w:rsidRPr="00296EA8">
        <w:rPr>
          <w:rtl/>
        </w:rPr>
        <w:t>اجتماع</w:t>
      </w:r>
      <w:r w:rsidR="00B94B06" w:rsidRPr="00296EA8">
        <w:rPr>
          <w:rFonts w:hint="cs"/>
          <w:rtl/>
        </w:rPr>
        <w:t>ی</w:t>
      </w:r>
      <w:r w:rsidR="00B94B06" w:rsidRPr="00296EA8">
        <w:rPr>
          <w:rtl/>
        </w:rPr>
        <w:t>،</w:t>
      </w:r>
      <w:r w:rsidR="00B94B06" w:rsidRPr="00296EA8">
        <w:rPr>
          <w:rFonts w:hint="cs"/>
          <w:rtl/>
        </w:rPr>
        <w:t xml:space="preserve"> </w:t>
      </w:r>
      <w:r w:rsidR="00B94B06" w:rsidRPr="00296EA8">
        <w:rPr>
          <w:rtl/>
        </w:rPr>
        <w:t xml:space="preserve">هنر و </w:t>
      </w:r>
      <w:r w:rsidR="00B94B06" w:rsidRPr="00296EA8">
        <w:rPr>
          <w:rFonts w:hint="cs"/>
          <w:rtl/>
        </w:rPr>
        <w:t>غیره</w:t>
      </w:r>
      <w:r w:rsidR="00721BAB">
        <w:rPr>
          <w:rFonts w:hint="cs"/>
          <w:rtl/>
        </w:rPr>
        <w:t>،</w:t>
      </w:r>
      <w:r w:rsidR="00B94B06" w:rsidRPr="00296EA8">
        <w:rPr>
          <w:rtl/>
        </w:rPr>
        <w:t xml:space="preserve"> نه</w:t>
      </w:r>
      <w:r w:rsidR="00B94B06" w:rsidRPr="00296EA8">
        <w:rPr>
          <w:rFonts w:hint="cs"/>
          <w:rtl/>
        </w:rPr>
        <w:t>‌</w:t>
      </w:r>
      <w:r w:rsidR="00B94B06" w:rsidRPr="00296EA8">
        <w:rPr>
          <w:rtl/>
        </w:rPr>
        <w:t>تنها</w:t>
      </w:r>
      <w:r w:rsidR="00B94B06" w:rsidRPr="00296EA8">
        <w:rPr>
          <w:rFonts w:hint="cs"/>
          <w:rtl/>
        </w:rPr>
        <w:t xml:space="preserve"> </w:t>
      </w:r>
      <w:r w:rsidR="00B94B06" w:rsidRPr="00296EA8">
        <w:rPr>
          <w:rFonts w:hint="eastAsia"/>
          <w:rtl/>
        </w:rPr>
        <w:t>محصول</w:t>
      </w:r>
      <w:r w:rsidR="00B94B06" w:rsidRPr="00296EA8">
        <w:rPr>
          <w:rtl/>
        </w:rPr>
        <w:t xml:space="preserve"> نها</w:t>
      </w:r>
      <w:r w:rsidR="00B94B06" w:rsidRPr="00296EA8">
        <w:rPr>
          <w:rFonts w:hint="cs"/>
          <w:rtl/>
        </w:rPr>
        <w:t>یی</w:t>
      </w:r>
      <w:r w:rsidR="00B94B06" w:rsidRPr="00296EA8">
        <w:rPr>
          <w:rtl/>
        </w:rPr>
        <w:t xml:space="preserve"> طراح</w:t>
      </w:r>
      <w:r w:rsidR="00B94B06" w:rsidRPr="00296EA8">
        <w:rPr>
          <w:rFonts w:hint="cs"/>
          <w:rtl/>
        </w:rPr>
        <w:t>ی</w:t>
      </w:r>
      <w:r w:rsidR="00B94B06">
        <w:rPr>
          <w:rFonts w:hint="cs"/>
          <w:rtl/>
        </w:rPr>
        <w:t xml:space="preserve"> فضای آموزشی</w:t>
      </w:r>
      <w:r w:rsidR="00B94B06" w:rsidRPr="00296EA8">
        <w:rPr>
          <w:rtl/>
        </w:rPr>
        <w:t xml:space="preserve"> بلکه فرا</w:t>
      </w:r>
      <w:r w:rsidR="00B94B06" w:rsidRPr="00296EA8">
        <w:rPr>
          <w:rFonts w:hint="cs"/>
          <w:rtl/>
        </w:rPr>
        <w:t>ی</w:t>
      </w:r>
      <w:r w:rsidR="00B94B06" w:rsidRPr="00296EA8">
        <w:rPr>
          <w:rFonts w:hint="eastAsia"/>
          <w:rtl/>
        </w:rPr>
        <w:t>ند</w:t>
      </w:r>
      <w:r w:rsidR="00B94B06" w:rsidRPr="00296EA8">
        <w:rPr>
          <w:rtl/>
        </w:rPr>
        <w:t xml:space="preserve"> طراح</w:t>
      </w:r>
      <w:r w:rsidR="00B94B06" w:rsidRPr="00296EA8">
        <w:rPr>
          <w:rFonts w:hint="cs"/>
          <w:rtl/>
        </w:rPr>
        <w:t>ی</w:t>
      </w:r>
      <w:r w:rsidR="00B94B06" w:rsidRPr="00296EA8">
        <w:rPr>
          <w:rtl/>
        </w:rPr>
        <w:t xml:space="preserve"> </w:t>
      </w:r>
      <w:r w:rsidR="00B94B06">
        <w:rPr>
          <w:rFonts w:hint="cs"/>
          <w:rtl/>
        </w:rPr>
        <w:t xml:space="preserve">نیز </w:t>
      </w:r>
      <w:r w:rsidR="00B94B06" w:rsidRPr="00296EA8">
        <w:rPr>
          <w:rtl/>
        </w:rPr>
        <w:t>مورد اهم</w:t>
      </w:r>
      <w:r w:rsidR="00B94B06" w:rsidRPr="00296EA8">
        <w:rPr>
          <w:rFonts w:hint="cs"/>
          <w:rtl/>
        </w:rPr>
        <w:t>ی</w:t>
      </w:r>
      <w:r w:rsidR="00B94B06" w:rsidRPr="00296EA8">
        <w:rPr>
          <w:rFonts w:hint="eastAsia"/>
          <w:rtl/>
        </w:rPr>
        <w:t>ت</w:t>
      </w:r>
      <w:r w:rsidR="00B94B06" w:rsidRPr="00296EA8">
        <w:rPr>
          <w:rtl/>
        </w:rPr>
        <w:t xml:space="preserve"> واقع م</w:t>
      </w:r>
      <w:r w:rsidR="00B94B06" w:rsidRPr="00296EA8">
        <w:rPr>
          <w:rFonts w:hint="cs"/>
          <w:rtl/>
        </w:rPr>
        <w:t>ی</w:t>
      </w:r>
      <w:r w:rsidR="00B94B06">
        <w:rPr>
          <w:rFonts w:hint="cs"/>
          <w:rtl/>
        </w:rPr>
        <w:t>‌</w:t>
      </w:r>
      <w:r w:rsidR="00B94B06" w:rsidRPr="00296EA8">
        <w:rPr>
          <w:rtl/>
        </w:rPr>
        <w:t>شود</w:t>
      </w:r>
      <w:r w:rsidR="00B94B06" w:rsidRPr="00296EA8">
        <w:rPr>
          <w:rFonts w:hint="cs"/>
          <w:rtl/>
        </w:rPr>
        <w:t xml:space="preserve"> (شهبازی و طهماسبی و باغ عنایت،1394). در رهنامۀ نظام تربیت رسمی و عمومی در جمهوری اسلامی ایران نیز آمده است که </w:t>
      </w:r>
      <w:r w:rsidR="00B94B06" w:rsidRPr="00296EA8">
        <w:rPr>
          <w:rtl/>
        </w:rPr>
        <w:t>طراحی و</w:t>
      </w:r>
      <w:r w:rsidR="00B94B06" w:rsidRPr="00296EA8">
        <w:rPr>
          <w:rFonts w:hint="cs"/>
          <w:rtl/>
        </w:rPr>
        <w:t xml:space="preserve"> </w:t>
      </w:r>
      <w:r w:rsidR="00B94B06" w:rsidRPr="00296EA8">
        <w:rPr>
          <w:rtl/>
        </w:rPr>
        <w:t>ساخت فضا</w:t>
      </w:r>
      <w:r w:rsidR="00B94B06" w:rsidRPr="00296EA8">
        <w:rPr>
          <w:rFonts w:hint="cs"/>
          <w:rtl/>
        </w:rPr>
        <w:t xml:space="preserve">ی یادگیری </w:t>
      </w:r>
      <w:r w:rsidR="00B94B06" w:rsidRPr="00296EA8">
        <w:rPr>
          <w:rtl/>
        </w:rPr>
        <w:t>موضوعی میان رشته</w:t>
      </w:r>
      <w:r w:rsidR="00B94B06" w:rsidRPr="00296EA8">
        <w:rPr>
          <w:rFonts w:hint="cs"/>
          <w:rtl/>
        </w:rPr>
        <w:t>‌</w:t>
      </w:r>
      <w:r w:rsidR="00B94B06" w:rsidRPr="00296EA8">
        <w:rPr>
          <w:rtl/>
        </w:rPr>
        <w:t>ای است و</w:t>
      </w:r>
      <w:r w:rsidR="00B94B06" w:rsidRPr="00296EA8">
        <w:rPr>
          <w:rFonts w:hint="cs"/>
          <w:rtl/>
        </w:rPr>
        <w:t xml:space="preserve"> </w:t>
      </w:r>
      <w:r w:rsidR="00B94B06" w:rsidRPr="00296EA8">
        <w:rPr>
          <w:rtl/>
        </w:rPr>
        <w:t xml:space="preserve">دخالت </w:t>
      </w:r>
      <w:r>
        <w:rPr>
          <w:rFonts w:hint="cs"/>
          <w:rtl/>
        </w:rPr>
        <w:t xml:space="preserve">مجموعه‌ی </w:t>
      </w:r>
      <w:r w:rsidR="00B94B06" w:rsidRPr="00296EA8">
        <w:rPr>
          <w:rtl/>
        </w:rPr>
        <w:t>دانش</w:t>
      </w:r>
      <w:r w:rsidR="00B94B06" w:rsidRPr="00296EA8">
        <w:rPr>
          <w:rFonts w:hint="cs"/>
          <w:rtl/>
        </w:rPr>
        <w:t>‌</w:t>
      </w:r>
      <w:r w:rsidR="00B94B06" w:rsidRPr="00296EA8">
        <w:rPr>
          <w:rtl/>
        </w:rPr>
        <w:t xml:space="preserve"> مختلف را طلب می</w:t>
      </w:r>
      <w:r w:rsidR="00B94B06" w:rsidRPr="00296EA8">
        <w:rPr>
          <w:rFonts w:hint="cs"/>
          <w:rtl/>
        </w:rPr>
        <w:t>‌</w:t>
      </w:r>
      <w:r w:rsidR="00B94B06" w:rsidRPr="00296EA8">
        <w:rPr>
          <w:rtl/>
        </w:rPr>
        <w:t>كند</w:t>
      </w:r>
      <w:r w:rsidR="00B94B06" w:rsidRPr="00296EA8">
        <w:rPr>
          <w:rFonts w:hint="cs"/>
          <w:rtl/>
        </w:rPr>
        <w:t>.</w:t>
      </w:r>
      <w:r w:rsidR="004F1372">
        <w:rPr>
          <w:rFonts w:hint="cs"/>
          <w:rtl/>
        </w:rPr>
        <w:t xml:space="preserve"> </w:t>
      </w:r>
      <w:r w:rsidR="00B94B06" w:rsidRPr="00296EA8">
        <w:rPr>
          <w:rtl/>
        </w:rPr>
        <w:t>لذا ضرورت دارد دانش</w:t>
      </w:r>
      <w:r>
        <w:rPr>
          <w:rFonts w:hint="cs"/>
          <w:rtl/>
        </w:rPr>
        <w:t>ی</w:t>
      </w:r>
      <w:r w:rsidR="00B94B06" w:rsidRPr="00296EA8">
        <w:rPr>
          <w:rtl/>
        </w:rPr>
        <w:t xml:space="preserve"> به</w:t>
      </w:r>
      <w:r w:rsidR="00B94B06" w:rsidRPr="00296EA8">
        <w:rPr>
          <w:rFonts w:hint="cs"/>
          <w:rtl/>
        </w:rPr>
        <w:t>‌</w:t>
      </w:r>
      <w:r w:rsidR="00B94B06" w:rsidRPr="00296EA8">
        <w:rPr>
          <w:rtl/>
        </w:rPr>
        <w:t>کار گرفته شود که به عنوان</w:t>
      </w:r>
      <w:r w:rsidR="00721BAB">
        <w:rPr>
          <w:rFonts w:hint="cs"/>
          <w:rtl/>
        </w:rPr>
        <w:t xml:space="preserve"> رکن</w:t>
      </w:r>
      <w:r w:rsidR="00B94B06" w:rsidRPr="00296EA8">
        <w:rPr>
          <w:rtl/>
        </w:rPr>
        <w:t xml:space="preserve"> مهم و تاثیرگذار در طراحی و </w:t>
      </w:r>
      <w:r w:rsidR="00B94B06" w:rsidRPr="00296EA8">
        <w:rPr>
          <w:rFonts w:hint="cs"/>
          <w:rtl/>
        </w:rPr>
        <w:t>س</w:t>
      </w:r>
      <w:r w:rsidR="00B94B06" w:rsidRPr="00296EA8">
        <w:rPr>
          <w:rtl/>
        </w:rPr>
        <w:t>اخت ف</w:t>
      </w:r>
      <w:r w:rsidR="00B94B06" w:rsidRPr="00296EA8">
        <w:rPr>
          <w:rFonts w:hint="cs"/>
          <w:rtl/>
        </w:rPr>
        <w:t>ض</w:t>
      </w:r>
      <w:r w:rsidR="00B94B06" w:rsidRPr="00296EA8">
        <w:rPr>
          <w:rtl/>
        </w:rPr>
        <w:t>ا</w:t>
      </w:r>
      <w:r w:rsidR="00B94B06" w:rsidRPr="00296EA8">
        <w:rPr>
          <w:rFonts w:hint="cs"/>
          <w:rtl/>
        </w:rPr>
        <w:t>ی</w:t>
      </w:r>
      <w:r w:rsidR="00B94B06" w:rsidRPr="00296EA8">
        <w:rPr>
          <w:rtl/>
        </w:rPr>
        <w:t xml:space="preserve"> كالبدی موثرتر باشد.</w:t>
      </w:r>
      <w:r w:rsidR="00B94B06" w:rsidRPr="00296EA8">
        <w:rPr>
          <w:rFonts w:hint="cs"/>
          <w:rtl/>
        </w:rPr>
        <w:t xml:space="preserve"> یکی از </w:t>
      </w:r>
      <w:r w:rsidR="004F1372">
        <w:rPr>
          <w:rFonts w:hint="cs"/>
          <w:rtl/>
        </w:rPr>
        <w:t xml:space="preserve">این </w:t>
      </w:r>
      <w:r>
        <w:rPr>
          <w:rFonts w:hint="cs"/>
          <w:rtl/>
        </w:rPr>
        <w:t xml:space="preserve">مجموعه </w:t>
      </w:r>
      <w:r w:rsidR="00B94B06" w:rsidRPr="00296EA8">
        <w:rPr>
          <w:rFonts w:hint="cs"/>
          <w:rtl/>
        </w:rPr>
        <w:t xml:space="preserve">دانش‌ تاثیرگذار، دانش تربیتی است </w:t>
      </w:r>
      <w:sdt>
        <w:sdtPr>
          <w:rPr>
            <w:rFonts w:hint="cs"/>
            <w:rtl/>
          </w:rPr>
          <w:id w:val="-1345315474"/>
          <w:citation/>
        </w:sdtPr>
        <w:sdtEndPr/>
        <w:sdtContent>
          <w:r w:rsidR="00B94B06" w:rsidRPr="00296EA8">
            <w:rPr>
              <w:rtl/>
            </w:rPr>
            <w:fldChar w:fldCharType="begin"/>
          </w:r>
          <w:r w:rsidR="00B94B06" w:rsidRPr="00296EA8">
            <w:instrText xml:space="preserve">CITATION </w:instrText>
          </w:r>
          <w:r w:rsidR="00B94B06" w:rsidRPr="00296EA8">
            <w:rPr>
              <w:rtl/>
            </w:rPr>
            <w:instrText>ایر90</w:instrText>
          </w:r>
          <w:r w:rsidR="00B94B06" w:rsidRPr="00296EA8">
            <w:instrText xml:space="preserve"> \p 401 \l 1065 </w:instrText>
          </w:r>
          <w:r w:rsidR="00B94B06" w:rsidRPr="00296EA8">
            <w:rPr>
              <w:rtl/>
            </w:rPr>
            <w:fldChar w:fldCharType="separate"/>
          </w:r>
          <w:r w:rsidR="00B94B06" w:rsidRPr="00296EA8">
            <w:rPr>
              <w:rFonts w:hint="cs"/>
              <w:rtl/>
            </w:rPr>
            <w:t>(مبانی تحول بنیادین, 1390, ص. 401)</w:t>
          </w:r>
          <w:r w:rsidR="00B94B06" w:rsidRPr="00296EA8">
            <w:rPr>
              <w:rtl/>
            </w:rPr>
            <w:fldChar w:fldCharType="end"/>
          </w:r>
        </w:sdtContent>
      </w:sdt>
      <w:r w:rsidR="00B94B06" w:rsidRPr="00296EA8">
        <w:rPr>
          <w:rFonts w:hint="cs"/>
          <w:rtl/>
        </w:rPr>
        <w:t xml:space="preserve">. مدیریت </w:t>
      </w:r>
      <w:r w:rsidR="004F1372">
        <w:rPr>
          <w:rFonts w:hint="cs"/>
          <w:rtl/>
        </w:rPr>
        <w:t>آموزشی</w:t>
      </w:r>
      <w:r w:rsidR="00B94B06" w:rsidRPr="00296EA8">
        <w:rPr>
          <w:rFonts w:hint="cs"/>
          <w:rtl/>
        </w:rPr>
        <w:t xml:space="preserve"> </w:t>
      </w:r>
      <w:r w:rsidR="00B94B06">
        <w:rPr>
          <w:rFonts w:hint="cs"/>
          <w:rtl/>
        </w:rPr>
        <w:t xml:space="preserve">که </w:t>
      </w:r>
      <w:r w:rsidR="00B94B06" w:rsidRPr="00296EA8">
        <w:rPr>
          <w:rFonts w:hint="cs"/>
          <w:rtl/>
        </w:rPr>
        <w:t xml:space="preserve">در دسته‌ی دانش‌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طراحان آموزشی تاکید کرده‌اند (اسکندری، 1398). </w:t>
      </w:r>
      <w:r w:rsidR="004F1372">
        <w:rPr>
          <w:rFonts w:hint="cs"/>
          <w:rtl/>
        </w:rPr>
        <w:t xml:space="preserve">این در حالیست که در ادبیات نظری موجود از دریچه‌ی مدیریت مدرسه به عنوان یکی از سطوح مدیریت آموزشی به </w:t>
      </w:r>
      <w:r w:rsidR="002E30BE">
        <w:rPr>
          <w:rFonts w:hint="cs"/>
          <w:rtl/>
        </w:rPr>
        <w:t>این مساله</w:t>
      </w:r>
      <w:r w:rsidR="004F1372">
        <w:rPr>
          <w:rFonts w:hint="cs"/>
          <w:rtl/>
        </w:rPr>
        <w:t xml:space="preserve"> نگاه نشده و علی‌رغم اهمیت موضوع به‌عنوان یکی از وظایفی که مدیران مدارس برای انجام آن نیازمند شایستگی‌ هستند نادیده گرفته شده است. </w:t>
      </w:r>
      <w:r w:rsidR="00B94B06" w:rsidRPr="00296EA8">
        <w:rPr>
          <w:rFonts w:hint="cs"/>
          <w:rtl/>
        </w:rPr>
        <w:t xml:space="preserve">لذا شناسایی شایستگی‌های مدیران </w:t>
      </w:r>
      <w:r w:rsidR="004F1372">
        <w:rPr>
          <w:rFonts w:hint="cs"/>
          <w:rtl/>
        </w:rPr>
        <w:t>مدارس</w:t>
      </w:r>
      <w:r w:rsidR="00B94B06" w:rsidRPr="00296EA8">
        <w:rPr>
          <w:rFonts w:hint="cs"/>
          <w:rtl/>
        </w:rPr>
        <w:t xml:space="preserve"> به مثابه طراح فضای کالبدی یادگیری ضروری به نظر می‌رسد</w:t>
      </w:r>
      <w:r w:rsidR="00721BAB">
        <w:rPr>
          <w:rFonts w:hint="cs"/>
          <w:rtl/>
        </w:rPr>
        <w:t xml:space="preserve">. </w:t>
      </w:r>
      <w:r w:rsidR="00721BAB" w:rsidRPr="00296EA8">
        <w:rPr>
          <w:rFonts w:hint="cs"/>
          <w:rtl/>
        </w:rPr>
        <w:t xml:space="preserve">افزون بر این یافته‌های این پژوهش می‌تواند </w:t>
      </w:r>
      <w:r w:rsidR="00721BAB">
        <w:rPr>
          <w:rFonts w:hint="cs"/>
          <w:rtl/>
        </w:rPr>
        <w:t xml:space="preserve">به غنای ادبیات </w:t>
      </w:r>
      <w:r w:rsidR="00721BAB" w:rsidRPr="00296EA8">
        <w:rPr>
          <w:rFonts w:hint="cs"/>
          <w:rtl/>
        </w:rPr>
        <w:t xml:space="preserve">در بخش </w:t>
      </w:r>
      <w:r w:rsidR="00721BAB">
        <w:rPr>
          <w:rFonts w:hint="cs"/>
          <w:rtl/>
        </w:rPr>
        <w:t xml:space="preserve">مبانی </w:t>
      </w:r>
      <w:r w:rsidR="00721BAB" w:rsidRPr="00296EA8">
        <w:rPr>
          <w:rFonts w:hint="cs"/>
          <w:rtl/>
        </w:rPr>
        <w:t>نظری زیرنظام راهبری و مدیریت  و تامین فضا، تجهیزات و فناوری سند تحول، در حیطه‌ی طراحی فضاهای یادگیری و شایستگی‌های مدیران کمک کند.</w:t>
      </w:r>
    </w:p>
    <w:p w14:paraId="369EA128" w14:textId="180BCCA1" w:rsidR="00B27752" w:rsidRDefault="00721BAB" w:rsidP="00B847A3">
      <w:pPr>
        <w:pStyle w:val="ac"/>
        <w:rPr>
          <w:rtl/>
        </w:rPr>
      </w:pPr>
      <w:r>
        <w:rPr>
          <w:rFonts w:hint="cs"/>
          <w:rtl/>
        </w:rPr>
        <w:t xml:space="preserve">    </w:t>
      </w:r>
      <w:r w:rsidR="002E30BE">
        <w:rPr>
          <w:rFonts w:hint="cs"/>
          <w:rtl/>
        </w:rPr>
        <w:t>در</w:t>
      </w:r>
      <w:r w:rsidR="002E30BE" w:rsidRPr="00296EA8">
        <w:rPr>
          <w:rFonts w:hint="cs"/>
          <w:rtl/>
        </w:rPr>
        <w:t xml:space="preserve"> </w:t>
      </w:r>
      <w:r w:rsidR="002E30BE">
        <w:rPr>
          <w:rFonts w:hint="cs"/>
          <w:rtl/>
        </w:rPr>
        <w:t>بُعد عملی</w:t>
      </w:r>
      <w:r w:rsidR="002E30BE" w:rsidRPr="00296EA8">
        <w:rPr>
          <w:rFonts w:hint="cs"/>
          <w:rtl/>
        </w:rPr>
        <w:t xml:space="preserve">، </w:t>
      </w:r>
      <w:r w:rsidR="00B27752" w:rsidRPr="00296EA8">
        <w:rPr>
          <w:rFonts w:hint="cs"/>
          <w:rtl/>
        </w:rPr>
        <w:t>نتایج این پژوهش</w:t>
      </w:r>
      <w:r w:rsidR="00B27752">
        <w:rPr>
          <w:rFonts w:hint="cs"/>
          <w:rtl/>
        </w:rPr>
        <w:t>،</w:t>
      </w:r>
      <w:r>
        <w:rPr>
          <w:rFonts w:hint="cs"/>
          <w:rtl/>
        </w:rPr>
        <w:t xml:space="preserve"> </w:t>
      </w:r>
      <w:r w:rsidR="00B94B06" w:rsidRPr="00296EA8">
        <w:rPr>
          <w:rFonts w:hint="cs"/>
          <w:rtl/>
        </w:rPr>
        <w:t>ابزاری برای سنجش و ارزیابی عملکرد مدیران و انتخاب و انتصاب</w:t>
      </w:r>
      <w:r w:rsidR="00B27752">
        <w:rPr>
          <w:rFonts w:hint="cs"/>
          <w:rtl/>
        </w:rPr>
        <w:t xml:space="preserve"> آنان</w:t>
      </w:r>
      <w:r w:rsidR="00B94B06" w:rsidRPr="00296EA8">
        <w:rPr>
          <w:rFonts w:hint="cs"/>
          <w:rtl/>
        </w:rPr>
        <w:t xml:space="preserve"> در اختیار سیاستگذاران قرار می‌دهد و باعث توجه بیشتر آنان به جایگاه مدیران مدرسه و بازبینی مسئولیت‌های ایشان به عنوان بازیگران اصلی تحول در سیستم آموزشی </w:t>
      </w:r>
      <w:bookmarkStart w:id="19" w:name="_Toc145160950"/>
      <w:r w:rsidR="00B27752">
        <w:rPr>
          <w:rFonts w:hint="cs"/>
          <w:rtl/>
        </w:rPr>
        <w:t xml:space="preserve">می‌شود. همچنین به تدوین راهکارهای اجرائی در راستای عملیاتی کردن زیرنظام‌های </w:t>
      </w:r>
      <w:r w:rsidR="00B27752" w:rsidRPr="00296EA8">
        <w:rPr>
          <w:rFonts w:hint="cs"/>
          <w:rtl/>
        </w:rPr>
        <w:t>راهبری و مدیریت و تامین فضا، تجهیزات و فناوری سند تحول</w:t>
      </w:r>
      <w:r w:rsidR="00B27752">
        <w:rPr>
          <w:rFonts w:hint="cs"/>
          <w:rtl/>
        </w:rPr>
        <w:t>، کمک می‌کند.</w:t>
      </w:r>
      <w:r w:rsidR="002E30BE">
        <w:rPr>
          <w:rFonts w:hint="cs"/>
          <w:rtl/>
        </w:rPr>
        <w:t xml:space="preserve"> ی</w:t>
      </w:r>
      <w:r w:rsidR="00B27752">
        <w:rPr>
          <w:rFonts w:hint="cs"/>
          <w:rtl/>
        </w:rPr>
        <w:t xml:space="preserve">افته‌های این پژوهش، </w:t>
      </w:r>
      <w:r w:rsidR="00E94258">
        <w:rPr>
          <w:rFonts w:hint="cs"/>
          <w:rtl/>
        </w:rPr>
        <w:t>می‌تواند در طراحی</w:t>
      </w:r>
      <w:r w:rsidR="00B27752" w:rsidRPr="00296EA8">
        <w:rPr>
          <w:rFonts w:hint="cs"/>
          <w:rtl/>
        </w:rPr>
        <w:t xml:space="preserve"> دوره‌های آموزشی </w:t>
      </w:r>
      <w:r w:rsidR="00B27752">
        <w:rPr>
          <w:rFonts w:hint="cs"/>
          <w:rtl/>
        </w:rPr>
        <w:t xml:space="preserve">و ضمن خدمت </w:t>
      </w:r>
      <w:r w:rsidR="00B27752" w:rsidRPr="00296EA8">
        <w:rPr>
          <w:rFonts w:hint="cs"/>
          <w:rtl/>
        </w:rPr>
        <w:t>مدیران مد</w:t>
      </w:r>
      <w:r w:rsidR="00B27752">
        <w:rPr>
          <w:rFonts w:hint="cs"/>
          <w:rtl/>
        </w:rPr>
        <w:t>ارس و دروس دانشگاهی رشته‌ی مدیریت آموزشی</w:t>
      </w:r>
      <w:r w:rsidR="00E94258">
        <w:rPr>
          <w:rFonts w:hint="cs"/>
          <w:rtl/>
        </w:rPr>
        <w:t xml:space="preserve"> </w:t>
      </w:r>
      <w:r w:rsidR="002E30BE">
        <w:rPr>
          <w:rFonts w:hint="cs"/>
          <w:rtl/>
        </w:rPr>
        <w:t xml:space="preserve">نیز </w:t>
      </w:r>
      <w:r w:rsidR="00E94258">
        <w:rPr>
          <w:rFonts w:hint="cs"/>
          <w:rtl/>
        </w:rPr>
        <w:t xml:space="preserve">به‌کار گرفته ‌شود. </w:t>
      </w:r>
    </w:p>
    <w:p w14:paraId="05D7FF11" w14:textId="526713EB" w:rsidR="00B94B06" w:rsidRDefault="006C4CA8" w:rsidP="00B27752">
      <w:pPr>
        <w:pStyle w:val="1-1"/>
      </w:pPr>
      <w:r>
        <w:rPr>
          <w:rFonts w:hint="cs"/>
          <w:rtl/>
        </w:rPr>
        <w:t>هدف پژوهش</w:t>
      </w:r>
      <w:bookmarkEnd w:id="19"/>
    </w:p>
    <w:p w14:paraId="3863D775" w14:textId="008240E8" w:rsidR="00956299" w:rsidRPr="00296EA8" w:rsidRDefault="00956299" w:rsidP="00B847A3">
      <w:pPr>
        <w:pStyle w:val="ac"/>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sidR="00B27752">
        <w:rPr>
          <w:rFonts w:hint="cs"/>
          <w:rtl/>
        </w:rPr>
        <w:t xml:space="preserve"> به‌مثابه</w:t>
      </w:r>
      <w:r w:rsidRPr="00296EA8">
        <w:rPr>
          <w:rtl/>
        </w:rPr>
        <w:t xml:space="preserve"> </w:t>
      </w:r>
      <w:r w:rsidRPr="00296EA8">
        <w:rPr>
          <w:rFonts w:hint="cs"/>
          <w:rtl/>
        </w:rPr>
        <w:t>طراح محیط کالبدی یادگیری</w:t>
      </w:r>
    </w:p>
    <w:p w14:paraId="694D6E5B" w14:textId="77777777" w:rsidR="00956299" w:rsidRPr="00296EA8" w:rsidRDefault="00956299" w:rsidP="00956299">
      <w:pPr>
        <w:pStyle w:val="1-1"/>
        <w:rPr>
          <w:rtl/>
        </w:rPr>
      </w:pPr>
      <w:bookmarkStart w:id="20" w:name="_Toc145160951"/>
      <w:r w:rsidRPr="00296EA8">
        <w:rPr>
          <w:rtl/>
        </w:rPr>
        <w:t>سوالات پژوهش</w:t>
      </w:r>
      <w:bookmarkEnd w:id="20"/>
    </w:p>
    <w:p w14:paraId="5A8F8481" w14:textId="24D6B7F8" w:rsidR="00956299" w:rsidRPr="00296EA8" w:rsidRDefault="00956299" w:rsidP="00B847A3">
      <w:pPr>
        <w:pStyle w:val="ac"/>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w:t>
      </w:r>
      <w:r w:rsidR="00E94258">
        <w:rPr>
          <w:rFonts w:hint="cs"/>
          <w:rtl/>
        </w:rPr>
        <w:t xml:space="preserve">‌مثابه </w:t>
      </w:r>
      <w:r w:rsidRPr="00296EA8">
        <w:rPr>
          <w:rFonts w:hint="cs"/>
          <w:rtl/>
        </w:rPr>
        <w:t>طراح محیط کالبدی یادگیری کدامند؟</w:t>
      </w:r>
    </w:p>
    <w:p w14:paraId="4EDB34D6" w14:textId="77777777" w:rsidR="00956299" w:rsidRPr="00296EA8" w:rsidRDefault="00956299" w:rsidP="0031279F">
      <w:pPr>
        <w:pStyle w:val="1-1"/>
        <w:rPr>
          <w:rtl/>
        </w:rPr>
      </w:pPr>
      <w:bookmarkStart w:id="21" w:name="_Toc145160952"/>
      <w:r w:rsidRPr="00296EA8">
        <w:rPr>
          <w:rFonts w:hint="cs"/>
          <w:rtl/>
        </w:rPr>
        <w:t>تعریف مفاهیم</w:t>
      </w:r>
      <w:bookmarkEnd w:id="21"/>
    </w:p>
    <w:p w14:paraId="4A86C5C4" w14:textId="1CA9EC34" w:rsidR="00956299" w:rsidRPr="00296EA8" w:rsidRDefault="00956299" w:rsidP="00B847A3">
      <w:pPr>
        <w:pStyle w:val="ac"/>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sidR="00E94258">
        <w:rPr>
          <w:rFonts w:hint="cs"/>
          <w:rtl/>
        </w:rPr>
        <w:t xml:space="preserve">، </w:t>
      </w:r>
      <w:r w:rsidRPr="00C73B2A">
        <w:rPr>
          <w:rFonts w:hint="cs"/>
          <w:rtl/>
        </w:rPr>
        <w:t>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w:t>
      </w:r>
      <w:r w:rsidR="00E94258">
        <w:rPr>
          <w:rFonts w:hint="cs"/>
          <w:rtl/>
        </w:rPr>
        <w:t xml:space="preserve"> (عارف و مرادی شیرازی، 1395).</w:t>
      </w:r>
    </w:p>
    <w:p w14:paraId="2F5DC9BE" w14:textId="447255CE" w:rsidR="00956299" w:rsidRPr="00296EA8" w:rsidRDefault="00956299" w:rsidP="00B847A3">
      <w:pPr>
        <w:pStyle w:val="ac"/>
        <w:rPr>
          <w:rtl/>
        </w:rPr>
      </w:pPr>
      <w:r w:rsidRPr="00296EA8">
        <w:rPr>
          <w:rFonts w:hint="cs"/>
          <w:rtl/>
        </w:rPr>
        <w:t>مدیرآموزشی: مدیر آموزشی کسی است که تدبیر فرآیند یاددهی-یادگیری را در سازمان آموزشی بر عهده دارد</w:t>
      </w:r>
      <w:r w:rsidR="003A76EE">
        <w:rPr>
          <w:rFonts w:hint="cs"/>
          <w:rtl/>
        </w:rPr>
        <w:t xml:space="preserve"> (آهنچیان،1398)</w:t>
      </w:r>
      <w:r w:rsidRPr="00296EA8">
        <w:rPr>
          <w:rFonts w:hint="cs"/>
          <w:rtl/>
        </w:rPr>
        <w:t>. در این پژوهش مدیر مدرسه</w:t>
      </w:r>
      <w:r>
        <w:rPr>
          <w:rFonts w:hint="cs"/>
          <w:rtl/>
        </w:rPr>
        <w:t xml:space="preserve"> در مقطع ابتدایی</w:t>
      </w:r>
      <w:r w:rsidRPr="00296EA8">
        <w:rPr>
          <w:rFonts w:hint="cs"/>
          <w:rtl/>
        </w:rPr>
        <w:t xml:space="preserve"> مدنظر است.</w:t>
      </w:r>
    </w:p>
    <w:p w14:paraId="0B80E6C9" w14:textId="25CC8192" w:rsidR="00F31C3D" w:rsidRDefault="00956299" w:rsidP="005F68CC">
      <w:pPr>
        <w:pStyle w:val="ac"/>
        <w:rPr>
          <w:rtl/>
        </w:rPr>
      </w:pPr>
      <w:r w:rsidRPr="00296EA8">
        <w:rPr>
          <w:rFonts w:hint="cs"/>
          <w:rtl/>
        </w:rPr>
        <w:t>محی</w:t>
      </w:r>
      <w:r w:rsidR="003A76EE">
        <w:rPr>
          <w:rFonts w:hint="cs"/>
          <w:rtl/>
        </w:rPr>
        <w:t>ط</w:t>
      </w:r>
      <w:r w:rsidRPr="00296EA8">
        <w:rPr>
          <w:rFonts w:hint="cs"/>
          <w:rtl/>
        </w:rPr>
        <w:t xml:space="preserve"> کالبدی یادگیری</w:t>
      </w:r>
      <w:r w:rsidR="005F68CC">
        <w:rPr>
          <w:rStyle w:val="FootnoteReference"/>
          <w:rtl/>
        </w:rPr>
        <w:footnoteReference w:id="14"/>
      </w:r>
      <w:r w:rsidRPr="00296EA8">
        <w:rPr>
          <w:rFonts w:hint="cs"/>
          <w:rtl/>
        </w:rPr>
        <w:t xml:space="preserve">: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sidR="007A1288">
        <w:rPr>
          <w:rFonts w:hint="cs"/>
          <w:rtl/>
        </w:rPr>
        <w:t xml:space="preserve"> (اوای‌سی‌دی</w:t>
      </w:r>
      <w:r w:rsidR="007A1288">
        <w:rPr>
          <w:rStyle w:val="FootnoteReference"/>
          <w:rtl/>
        </w:rPr>
        <w:footnoteReference w:id="15"/>
      </w:r>
      <w:r w:rsidR="007A1288">
        <w:rPr>
          <w:rFonts w:hint="cs"/>
          <w:rtl/>
        </w:rPr>
        <w:t>،2021)</w:t>
      </w:r>
      <w:r w:rsidRPr="00296EA8">
        <w:rPr>
          <w:rFonts w:hint="cs"/>
          <w:rtl/>
        </w:rPr>
        <w:t xml:space="preserve">. </w:t>
      </w:r>
    </w:p>
    <w:p w14:paraId="3C115A30" w14:textId="105A1B20" w:rsidR="00F31C3D" w:rsidRDefault="00F31C3D" w:rsidP="00B847A3">
      <w:pPr>
        <w:pStyle w:val="ac"/>
        <w:rPr>
          <w:rtl/>
        </w:rPr>
        <w:sectPr w:rsidR="00F31C3D" w:rsidSect="00956299">
          <w:footnotePr>
            <w:numRestart w:val="eachPage"/>
          </w:footnotePr>
          <w:type w:val="oddPage"/>
          <w:pgSz w:w="12240" w:h="15840"/>
          <w:pgMar w:top="1440" w:right="1440" w:bottom="1440" w:left="1440" w:header="720" w:footer="720" w:gutter="0"/>
          <w:cols w:space="720"/>
          <w:docGrid w:linePitch="360"/>
        </w:sectPr>
      </w:pPr>
    </w:p>
    <w:p w14:paraId="6835EB99" w14:textId="77777777" w:rsidR="009D3765" w:rsidRPr="002102BB" w:rsidRDefault="009D3765" w:rsidP="009D3765">
      <w:pPr>
        <w:rPr>
          <w:rtl/>
          <w:lang w:bidi="ar-BH"/>
        </w:rPr>
      </w:pPr>
    </w:p>
    <w:p w14:paraId="779C352E" w14:textId="77777777" w:rsidR="009D3765" w:rsidRPr="002102BB" w:rsidRDefault="009D3765" w:rsidP="009D3765">
      <w:pPr>
        <w:rPr>
          <w:rtl/>
          <w:lang w:bidi="ar-BH"/>
        </w:rPr>
      </w:pPr>
    </w:p>
    <w:p w14:paraId="3EB1156E" w14:textId="77777777" w:rsidR="009D3765" w:rsidRPr="002102BB" w:rsidRDefault="009D3765" w:rsidP="009D3765">
      <w:pPr>
        <w:rPr>
          <w:rtl/>
          <w:lang w:bidi="ar-BH"/>
        </w:rPr>
      </w:pPr>
    </w:p>
    <w:p w14:paraId="2A8FF035" w14:textId="77777777" w:rsidR="009D3765" w:rsidRPr="002102BB" w:rsidRDefault="009D3765" w:rsidP="009D3765">
      <w:pPr>
        <w:rPr>
          <w:rtl/>
          <w:lang w:bidi="ar-BH"/>
        </w:rPr>
      </w:pPr>
    </w:p>
    <w:p w14:paraId="6EFEF386" w14:textId="77777777" w:rsidR="009D3765" w:rsidRPr="002102BB" w:rsidRDefault="009D3765" w:rsidP="009D3765">
      <w:pPr>
        <w:rPr>
          <w:rtl/>
          <w:lang w:bidi="ar-BH"/>
        </w:rPr>
      </w:pPr>
    </w:p>
    <w:p w14:paraId="45D14674" w14:textId="77777777" w:rsidR="009D3765" w:rsidRPr="002102BB" w:rsidRDefault="009D3765" w:rsidP="009D3765">
      <w:pPr>
        <w:rPr>
          <w:rtl/>
          <w:lang w:bidi="ar-BH"/>
        </w:rPr>
      </w:pPr>
    </w:p>
    <w:p w14:paraId="0888A3D7" w14:textId="77777777" w:rsidR="009D3765" w:rsidRPr="002102BB" w:rsidRDefault="009D3765" w:rsidP="009D3765">
      <w:pPr>
        <w:rPr>
          <w:rtl/>
          <w:lang w:bidi="ar-BH"/>
        </w:rPr>
      </w:pPr>
    </w:p>
    <w:p w14:paraId="7D021E75" w14:textId="77777777" w:rsidR="009D3765" w:rsidRPr="002102BB" w:rsidRDefault="009D3765" w:rsidP="009D3765">
      <w:pPr>
        <w:rPr>
          <w:rtl/>
          <w:lang w:bidi="ar-BH"/>
        </w:rPr>
      </w:pPr>
    </w:p>
    <w:p w14:paraId="555766EA" w14:textId="77777777" w:rsidR="009D3765" w:rsidRPr="002102BB" w:rsidRDefault="009D3765" w:rsidP="009D3765">
      <w:pPr>
        <w:rPr>
          <w:rtl/>
          <w:lang w:bidi="ar-BH"/>
        </w:rPr>
      </w:pPr>
    </w:p>
    <w:p w14:paraId="1513F4F4" w14:textId="77777777" w:rsidR="009D3765" w:rsidRPr="002102BB" w:rsidRDefault="009D3765" w:rsidP="009D3765">
      <w:pPr>
        <w:rPr>
          <w:rtl/>
          <w:lang w:bidi="ar-BH"/>
        </w:rPr>
      </w:pPr>
    </w:p>
    <w:p w14:paraId="39A8F53B" w14:textId="77777777" w:rsidR="009D3765" w:rsidRPr="002102BB" w:rsidRDefault="009D3765" w:rsidP="009D3765">
      <w:pPr>
        <w:rPr>
          <w:rtl/>
          <w:lang w:bidi="ar-BH"/>
        </w:rPr>
      </w:pPr>
    </w:p>
    <w:p w14:paraId="21D4A1F1" w14:textId="77777777" w:rsidR="009D3765" w:rsidRPr="002102BB" w:rsidRDefault="009D3765" w:rsidP="009D3765">
      <w:pPr>
        <w:rPr>
          <w:rtl/>
          <w:lang w:bidi="ar-BH"/>
        </w:rPr>
      </w:pPr>
    </w:p>
    <w:p w14:paraId="7555554B" w14:textId="77777777" w:rsidR="009D3765" w:rsidRPr="002102BB" w:rsidRDefault="009D3765" w:rsidP="009D3765">
      <w:pPr>
        <w:rPr>
          <w:rtl/>
          <w:lang w:bidi="ar-BH"/>
        </w:rPr>
      </w:pPr>
    </w:p>
    <w:p w14:paraId="65B607AB" w14:textId="77777777" w:rsidR="009D3765" w:rsidRPr="002102BB" w:rsidRDefault="009D3765" w:rsidP="009D3765">
      <w:pPr>
        <w:rPr>
          <w:rtl/>
          <w:lang w:bidi="ar-BH"/>
        </w:rPr>
      </w:pPr>
    </w:p>
    <w:p w14:paraId="13511AD8" w14:textId="77777777" w:rsidR="009D3765" w:rsidRPr="002102BB" w:rsidRDefault="009D3765" w:rsidP="009D3765">
      <w:pPr>
        <w:rPr>
          <w:rtl/>
          <w:lang w:bidi="ar-BH"/>
        </w:rPr>
      </w:pPr>
    </w:p>
    <w:p w14:paraId="297F7D47" w14:textId="77777777" w:rsidR="009D3765" w:rsidRPr="002102BB" w:rsidRDefault="009D3765" w:rsidP="009D3765">
      <w:pPr>
        <w:rPr>
          <w:rtl/>
          <w:lang w:bidi="ar-BH"/>
        </w:rPr>
      </w:pPr>
    </w:p>
    <w:p w14:paraId="1AF5D819" w14:textId="77777777" w:rsidR="009D3765" w:rsidRPr="002102BB" w:rsidRDefault="009D3765" w:rsidP="009D3765">
      <w:pPr>
        <w:rPr>
          <w:rtl/>
          <w:lang w:bidi="ar-BH"/>
        </w:rPr>
      </w:pPr>
    </w:p>
    <w:p w14:paraId="646FFF9C" w14:textId="77777777" w:rsidR="009D3765" w:rsidRPr="002102BB" w:rsidRDefault="009D3765" w:rsidP="009D3765">
      <w:pPr>
        <w:rPr>
          <w:rtl/>
          <w:lang w:bidi="ar-BH"/>
        </w:rPr>
      </w:pPr>
    </w:p>
    <w:p w14:paraId="37ADFD48" w14:textId="77777777" w:rsidR="009D3765" w:rsidRPr="002102BB" w:rsidRDefault="009D3765" w:rsidP="009D3765">
      <w:pPr>
        <w:rPr>
          <w:rtl/>
          <w:lang w:bidi="ar-BH"/>
        </w:rPr>
      </w:pPr>
    </w:p>
    <w:p w14:paraId="28DA856E" w14:textId="77777777" w:rsidR="009D3765" w:rsidRPr="002102BB" w:rsidRDefault="009D3765" w:rsidP="009D3765">
      <w:pPr>
        <w:tabs>
          <w:tab w:val="left" w:pos="1363"/>
        </w:tabs>
        <w:rPr>
          <w:rtl/>
          <w:lang w:bidi="ar-BH"/>
        </w:rPr>
        <w:sectPr w:rsidR="009D3765" w:rsidRPr="002102BB" w:rsidSect="005922C9">
          <w:headerReference w:type="even" r:id="rId20"/>
          <w:headerReference w:type="default" r:id="rId21"/>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623D915E" w14:textId="77777777" w:rsidR="009D3765" w:rsidRPr="002102BB" w:rsidRDefault="009D3765" w:rsidP="00B847A3">
      <w:pPr>
        <w:pStyle w:val="ac"/>
        <w:rPr>
          <w:rtl/>
        </w:rPr>
      </w:pPr>
    </w:p>
    <w:p w14:paraId="6EFEBD21" w14:textId="77777777" w:rsidR="009D3765" w:rsidRPr="002102BB" w:rsidRDefault="009D3765" w:rsidP="00B847A3">
      <w:pPr>
        <w:pStyle w:val="ac"/>
        <w:rPr>
          <w:rtl/>
        </w:rPr>
      </w:pPr>
    </w:p>
    <w:p w14:paraId="3DAA901A" w14:textId="77777777" w:rsidR="005D72E1" w:rsidRPr="002102BB" w:rsidRDefault="005D72E1" w:rsidP="00B847A3">
      <w:pPr>
        <w:pStyle w:val="ac"/>
      </w:pPr>
    </w:p>
    <w:p w14:paraId="53670BB0" w14:textId="77777777" w:rsidR="009D3765" w:rsidRPr="002102BB" w:rsidRDefault="009D3765" w:rsidP="00B847A3">
      <w:pPr>
        <w:pStyle w:val="ac"/>
      </w:pPr>
    </w:p>
    <w:p w14:paraId="33383B66" w14:textId="77777777" w:rsidR="009D3765" w:rsidRPr="002102BB" w:rsidRDefault="009D3765" w:rsidP="00B847A3">
      <w:pPr>
        <w:pStyle w:val="ac"/>
      </w:pPr>
    </w:p>
    <w:p w14:paraId="0F4B9771" w14:textId="77777777" w:rsidR="009D3765" w:rsidRPr="002102BB" w:rsidRDefault="009D3765" w:rsidP="00B847A3">
      <w:pPr>
        <w:pStyle w:val="ac"/>
      </w:pPr>
    </w:p>
    <w:p w14:paraId="61FD864B" w14:textId="77777777" w:rsidR="009D3765" w:rsidRPr="002102BB" w:rsidRDefault="009D3765" w:rsidP="00B847A3">
      <w:pPr>
        <w:pStyle w:val="ac"/>
      </w:pPr>
    </w:p>
    <w:bookmarkStart w:id="22" w:name="_Toc37114073" w:displacedByCustomXml="next"/>
    <w:bookmarkStart w:id="23" w:name="_Toc37622874" w:displacedByCustomXml="next"/>
    <w:bookmarkStart w:id="24" w:name="_Toc145160953" w:displacedByCustomXml="next"/>
    <w:sdt>
      <w:sdtPr>
        <w:rPr>
          <w:rFonts w:ascii="IranNastaliq" w:hAnsi="IranNastaliq" w:cs="B Titr"/>
          <w:sz w:val="52"/>
          <w:szCs w:val="52"/>
          <w:rtl/>
          <w:lang w:bidi="ar-BH"/>
        </w:rPr>
        <w:alias w:val="1"/>
        <w:tag w:val="1"/>
        <w:id w:val="1755789680"/>
        <w:lock w:val="sdtContentLocked"/>
        <w:placeholder>
          <w:docPart w:val="0695A7AA257746FB84727B1651AF46F0"/>
        </w:placeholder>
      </w:sdtPr>
      <w:sdtEndPr>
        <w:rPr>
          <w:rFonts w:hint="cs"/>
        </w:rPr>
      </w:sdtEndPr>
      <w:sdtContent>
        <w:p w14:paraId="5615C695" w14:textId="77777777" w:rsidR="009D3765" w:rsidRPr="002102BB" w:rsidRDefault="009D3765" w:rsidP="009D3765">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22" w:displacedByCustomXml="next"/>
        <w:bookmarkEnd w:id="23" w:displacedByCustomXml="next"/>
      </w:sdtContent>
    </w:sdt>
    <w:bookmarkEnd w:id="24" w:displacedByCustomXml="prev"/>
    <w:p w14:paraId="1C702C14" w14:textId="77777777" w:rsidR="002807AE" w:rsidRPr="002102BB" w:rsidRDefault="002807AE" w:rsidP="00B847A3">
      <w:pPr>
        <w:pStyle w:val="ac"/>
        <w:rPr>
          <w:rtl/>
        </w:rPr>
      </w:pPr>
    </w:p>
    <w:p w14:paraId="60A16C5A" w14:textId="77777777" w:rsidR="00021837" w:rsidRPr="00021837" w:rsidRDefault="00021837" w:rsidP="00021837">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41AB8916" w14:textId="77777777" w:rsidR="004B7007" w:rsidRPr="002102BB" w:rsidRDefault="004B7007" w:rsidP="00021837">
      <w:pPr>
        <w:jc w:val="center"/>
        <w:rPr>
          <w:rtl/>
          <w:lang w:bidi="ar-BH"/>
        </w:rPr>
      </w:pPr>
    </w:p>
    <w:p w14:paraId="6CB6E309" w14:textId="77777777" w:rsidR="004B7007" w:rsidRPr="002102BB" w:rsidRDefault="004B7007" w:rsidP="004B7007">
      <w:pPr>
        <w:rPr>
          <w:rtl/>
          <w:lang w:bidi="ar-BH"/>
        </w:rPr>
      </w:pPr>
    </w:p>
    <w:p w14:paraId="3F30CC80" w14:textId="77777777" w:rsidR="004B7007" w:rsidRPr="002102BB" w:rsidRDefault="004B7007" w:rsidP="004B7007">
      <w:pPr>
        <w:rPr>
          <w:rtl/>
          <w:lang w:bidi="ar-BH"/>
        </w:rPr>
      </w:pPr>
    </w:p>
    <w:p w14:paraId="4E222AA2" w14:textId="77777777" w:rsidR="004B7007" w:rsidRPr="002102BB" w:rsidRDefault="004B7007" w:rsidP="004B7007">
      <w:pPr>
        <w:rPr>
          <w:rtl/>
          <w:lang w:bidi="ar-BH"/>
        </w:rPr>
      </w:pPr>
    </w:p>
    <w:p w14:paraId="0FCA646B" w14:textId="77777777" w:rsidR="004B7007" w:rsidRPr="002102BB" w:rsidRDefault="004B7007" w:rsidP="004B7007">
      <w:pPr>
        <w:rPr>
          <w:rtl/>
          <w:lang w:bidi="ar-BH"/>
        </w:rPr>
      </w:pPr>
    </w:p>
    <w:p w14:paraId="627B0EFF" w14:textId="77777777" w:rsidR="004B7007" w:rsidRPr="002102BB" w:rsidRDefault="004B7007" w:rsidP="004B7007">
      <w:pPr>
        <w:rPr>
          <w:rtl/>
          <w:lang w:bidi="ar-BH"/>
        </w:rPr>
      </w:pPr>
    </w:p>
    <w:p w14:paraId="25FB3A55" w14:textId="77777777" w:rsidR="004B7007" w:rsidRPr="002102BB" w:rsidRDefault="004B7007" w:rsidP="004B7007">
      <w:pPr>
        <w:rPr>
          <w:rtl/>
          <w:lang w:bidi="ar-BH"/>
        </w:rPr>
      </w:pPr>
    </w:p>
    <w:p w14:paraId="31F9A5B9" w14:textId="77777777" w:rsidR="004B7007" w:rsidRPr="002102BB" w:rsidRDefault="004B7007" w:rsidP="004B7007">
      <w:pPr>
        <w:rPr>
          <w:rtl/>
          <w:lang w:bidi="ar-BH"/>
        </w:rPr>
      </w:pPr>
    </w:p>
    <w:p w14:paraId="515771B0" w14:textId="77777777" w:rsidR="004B7007" w:rsidRPr="002102BB" w:rsidRDefault="004B7007" w:rsidP="004B7007">
      <w:pPr>
        <w:rPr>
          <w:rtl/>
          <w:lang w:bidi="ar-BH"/>
        </w:rPr>
      </w:pPr>
    </w:p>
    <w:p w14:paraId="22B151B8" w14:textId="77777777" w:rsidR="004B7007" w:rsidRPr="002102BB" w:rsidRDefault="004B7007" w:rsidP="004B7007">
      <w:pPr>
        <w:rPr>
          <w:rtl/>
          <w:lang w:bidi="ar-BH"/>
        </w:rPr>
      </w:pPr>
    </w:p>
    <w:p w14:paraId="0798BF16" w14:textId="77777777" w:rsidR="004B7007" w:rsidRPr="002102BB" w:rsidRDefault="004B7007" w:rsidP="004B7007">
      <w:pPr>
        <w:rPr>
          <w:rtl/>
          <w:lang w:bidi="ar-BH"/>
        </w:rPr>
      </w:pPr>
    </w:p>
    <w:p w14:paraId="09E76E29" w14:textId="77777777" w:rsidR="004B7007" w:rsidRPr="002102BB" w:rsidRDefault="004B7007" w:rsidP="004B7007">
      <w:pPr>
        <w:rPr>
          <w:rtl/>
          <w:lang w:bidi="ar-BH"/>
        </w:rPr>
      </w:pPr>
    </w:p>
    <w:p w14:paraId="0E79D318" w14:textId="77777777" w:rsidR="004B7007" w:rsidRPr="002102BB" w:rsidRDefault="004B7007" w:rsidP="004B7007">
      <w:pPr>
        <w:rPr>
          <w:rtl/>
          <w:lang w:bidi="ar-BH"/>
        </w:rPr>
      </w:pPr>
    </w:p>
    <w:p w14:paraId="72A3FC09" w14:textId="77777777" w:rsidR="004B7007" w:rsidRPr="002102BB" w:rsidRDefault="004B7007" w:rsidP="004B7007">
      <w:pPr>
        <w:rPr>
          <w:rtl/>
          <w:lang w:bidi="ar-BH"/>
        </w:rPr>
      </w:pPr>
    </w:p>
    <w:p w14:paraId="1808C794" w14:textId="77777777" w:rsidR="004B7007" w:rsidRPr="002102BB" w:rsidRDefault="004B7007" w:rsidP="004B7007">
      <w:pPr>
        <w:rPr>
          <w:rtl/>
          <w:lang w:bidi="ar-BH"/>
        </w:rPr>
      </w:pPr>
    </w:p>
    <w:p w14:paraId="23DD383B" w14:textId="77777777" w:rsidR="004B7007" w:rsidRPr="002102BB" w:rsidRDefault="004B7007" w:rsidP="004B7007">
      <w:pPr>
        <w:jc w:val="center"/>
        <w:rPr>
          <w:rtl/>
          <w:lang w:bidi="ar-BH"/>
        </w:rPr>
        <w:sectPr w:rsidR="004B7007" w:rsidRPr="002102BB" w:rsidSect="005D72E1">
          <w:headerReference w:type="default" r:id="rId22"/>
          <w:footnotePr>
            <w:numRestart w:val="eachPage"/>
          </w:footnotePr>
          <w:type w:val="oddPage"/>
          <w:pgSz w:w="11906" w:h="16838" w:code="9"/>
          <w:pgMar w:top="1418" w:right="1418" w:bottom="1418" w:left="1418" w:header="567" w:footer="284" w:gutter="567"/>
          <w:cols w:space="708"/>
          <w:bidi/>
          <w:rtlGutter/>
          <w:docGrid w:linePitch="360"/>
        </w:sectPr>
      </w:pPr>
    </w:p>
    <w:p w14:paraId="7FFBDA4C" w14:textId="75A6638F" w:rsidR="004B7007" w:rsidRPr="002102BB" w:rsidRDefault="001C3CDE" w:rsidP="004B7007">
      <w:pPr>
        <w:pStyle w:val="1"/>
        <w:rPr>
          <w:rtl/>
        </w:rPr>
      </w:pPr>
      <w:bookmarkStart w:id="25" w:name="_Toc145160954"/>
      <w:r>
        <w:rPr>
          <w:rFonts w:hint="cs"/>
          <w:rtl/>
        </w:rPr>
        <w:t>ادبیات نظری پژوهش</w:t>
      </w:r>
      <w:bookmarkEnd w:id="25"/>
    </w:p>
    <w:p w14:paraId="231F8D1C" w14:textId="44E266DC" w:rsidR="00E51A76" w:rsidRPr="002102BB" w:rsidRDefault="007A1288" w:rsidP="00B847A3">
      <w:pPr>
        <w:pStyle w:val="ac"/>
      </w:pPr>
      <w:r>
        <w:rPr>
          <w:rFonts w:hint="cs"/>
          <w:rtl/>
        </w:rPr>
        <w:t xml:space="preserve">در </w:t>
      </w:r>
      <w:r w:rsidRPr="00527CBA">
        <w:rPr>
          <w:rFonts w:hint="cs"/>
          <w:rtl/>
        </w:rPr>
        <w:t xml:space="preserve">این فصل از پژوهش </w:t>
      </w:r>
      <w:r w:rsidR="00527CBA" w:rsidRPr="00527CBA">
        <w:rPr>
          <w:rFonts w:hint="cs"/>
          <w:rtl/>
        </w:rPr>
        <w:t xml:space="preserve">مبانی نظری شامل </w:t>
      </w:r>
      <w:r w:rsidRPr="00527CBA">
        <w:rPr>
          <w:rFonts w:hint="cs"/>
          <w:rtl/>
        </w:rPr>
        <w:t>تعریف مدیریت آموزشی</w:t>
      </w:r>
      <w:r>
        <w:rPr>
          <w:rFonts w:hint="cs"/>
          <w:rtl/>
        </w:rPr>
        <w:t xml:space="preserve"> و مسئولیت‌ها و وظایف مدیر، محیط یادگیری، طراحی محیط یادگیری، شایستگی و تعریف آن، شایستگی‌های مدیر به‌مثابه طراح محیط کالبدی یادگیری پیشینه‌ی پژوهش </w:t>
      </w:r>
      <w:r w:rsidR="00527CBA">
        <w:rPr>
          <w:rFonts w:hint="cs"/>
          <w:rtl/>
        </w:rPr>
        <w:t>و جمع‌بندی از پژوهش ارائه می‌شود</w:t>
      </w:r>
      <w:r>
        <w:rPr>
          <w:rFonts w:hint="cs"/>
          <w:rtl/>
        </w:rPr>
        <w:t xml:space="preserve">. </w:t>
      </w:r>
    </w:p>
    <w:p w14:paraId="4D2568BC" w14:textId="0F1FCEEA" w:rsidR="007467F9" w:rsidRPr="00D83DF4" w:rsidRDefault="007467F9" w:rsidP="00926A77">
      <w:pPr>
        <w:pStyle w:val="1-1"/>
        <w:rPr>
          <w:rtl/>
        </w:rPr>
      </w:pPr>
      <w:bookmarkStart w:id="26" w:name="_Toc126314595"/>
      <w:bookmarkStart w:id="27" w:name="_Toc126371266"/>
      <w:bookmarkStart w:id="28" w:name="_Toc127365955"/>
      <w:bookmarkStart w:id="29" w:name="_Toc145160955"/>
      <w:r w:rsidRPr="00D83DF4">
        <w:rPr>
          <w:rFonts w:hint="cs"/>
          <w:rtl/>
        </w:rPr>
        <w:t>مدیریت آموزشی</w:t>
      </w:r>
      <w:bookmarkEnd w:id="26"/>
      <w:bookmarkEnd w:id="27"/>
      <w:bookmarkEnd w:id="28"/>
      <w:bookmarkEnd w:id="29"/>
      <w:r w:rsidRPr="00D83DF4">
        <w:rPr>
          <w:rFonts w:hint="cs"/>
          <w:rtl/>
        </w:rPr>
        <w:t xml:space="preserve"> </w:t>
      </w:r>
    </w:p>
    <w:p w14:paraId="7EF1DEB7" w14:textId="00BC5D3F" w:rsidR="001E02EE" w:rsidRPr="00D83DF4" w:rsidRDefault="001E02EE" w:rsidP="00B847A3">
      <w:pPr>
        <w:pStyle w:val="ac"/>
        <w:rPr>
          <w:rtl/>
        </w:rPr>
      </w:pPr>
      <w:r w:rsidRPr="00D83DF4">
        <w:rPr>
          <w:rFonts w:hint="cs"/>
          <w:rtl/>
        </w:rPr>
        <w:t>ساپر</w:t>
      </w:r>
      <w:r w:rsidRPr="00D83DF4">
        <w:rPr>
          <w:rStyle w:val="FootnoteReference"/>
          <w:rtl/>
        </w:rPr>
        <w:footnoteReference w:id="16"/>
      </w:r>
      <w:r w:rsidRPr="00D83DF4">
        <w:rPr>
          <w:rFonts w:hint="cs"/>
          <w:rtl/>
        </w:rPr>
        <w:t xml:space="preserve"> (2002) مدیریت آموزشی را چنین تعریف می‌کند: مجموع</w:t>
      </w:r>
      <w:r>
        <w:rPr>
          <w:rFonts w:hint="cs"/>
          <w:rtl/>
        </w:rPr>
        <w:t>ه‌ی</w:t>
      </w:r>
      <w:r w:rsidRPr="00D83DF4">
        <w:rPr>
          <w:rFonts w:hint="cs"/>
          <w:rtl/>
        </w:rPr>
        <w:t xml:space="preserve">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1FFA01FA" w14:textId="03E610F2" w:rsidR="001E02EE" w:rsidRDefault="001E02EE" w:rsidP="00B847A3">
      <w:pPr>
        <w:pStyle w:val="ac"/>
        <w:rPr>
          <w:rtl/>
        </w:rPr>
      </w:pPr>
      <w:r>
        <w:rPr>
          <w:rFonts w:hint="cs"/>
          <w:rtl/>
        </w:rPr>
        <w:t xml:space="preserve">     </w:t>
      </w: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7"/>
      </w:r>
      <w:r w:rsidRPr="00D83DF4">
        <w:rPr>
          <w:rFonts w:hint="cs"/>
          <w:rtl/>
        </w:rPr>
        <w:t xml:space="preserve"> به‌وجود می‌آید. مدیریت‌گرایی تاکید بر روش‌ها به قیمت نادیده‌گرفتن اهداف و ارزش‌های آموزشی است.</w:t>
      </w:r>
    </w:p>
    <w:p w14:paraId="4BAC2D29" w14:textId="153F1B66" w:rsidR="001E02EE" w:rsidRDefault="001E02EE" w:rsidP="00B847A3">
      <w:pPr>
        <w:pStyle w:val="ac"/>
        <w:rPr>
          <w:rtl/>
        </w:rPr>
      </w:pPr>
      <w:r>
        <w:rPr>
          <w:rFonts w:hint="cs"/>
          <w:rtl/>
        </w:rPr>
        <w:t xml:space="preserve">     </w:t>
      </w: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w:t>
      </w:r>
      <w:r w:rsidR="00DC3237">
        <w:rPr>
          <w:rFonts w:hint="cs"/>
          <w:rtl/>
        </w:rPr>
        <w:t>همه</w:t>
      </w:r>
      <w:r w:rsidRPr="00D83DF4">
        <w:rPr>
          <w:rFonts w:hint="cs"/>
          <w:rtl/>
        </w:rPr>
        <w:t>‌ی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19D4D744" w14:textId="77777777" w:rsidR="009D7C88" w:rsidRDefault="001E02EE" w:rsidP="009D7C88">
      <w:pPr>
        <w:pStyle w:val="ac"/>
        <w:rPr>
          <w:color w:val="FF0000"/>
          <w:rtl/>
        </w:rPr>
      </w:pPr>
      <w:r>
        <w:rPr>
          <w:rFonts w:hint="cs"/>
          <w:rtl/>
        </w:rPr>
        <w:t xml:space="preserve">     </w:t>
      </w:r>
      <w:r w:rsidR="007467F9"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Pr>
          <w:rFonts w:hint="cs"/>
          <w:rtl/>
        </w:rPr>
        <w:t>،</w:t>
      </w:r>
      <w:r w:rsidR="007467F9" w:rsidRPr="00A83BA0">
        <w:rPr>
          <w:rFonts w:hint="cs"/>
          <w:rtl/>
        </w:rPr>
        <w:t xml:space="preserve"> 1398</w:t>
      </w:r>
      <w:r>
        <w:rPr>
          <w:rFonts w:hint="cs"/>
          <w:rtl/>
        </w:rPr>
        <w:t xml:space="preserve">: </w:t>
      </w:r>
      <w:r w:rsidR="007467F9" w:rsidRPr="00D83DF4">
        <w:rPr>
          <w:rFonts w:hint="cs"/>
          <w:rtl/>
        </w:rPr>
        <w:t>62).</w:t>
      </w:r>
    </w:p>
    <w:p w14:paraId="44374592" w14:textId="036F126C" w:rsidR="007467F9" w:rsidRPr="009D7C88" w:rsidRDefault="009D7C88" w:rsidP="009D7C88">
      <w:pPr>
        <w:pStyle w:val="ac"/>
        <w:rPr>
          <w:color w:val="FF0000"/>
          <w:rtl/>
        </w:rPr>
      </w:pPr>
      <w:r>
        <w:rPr>
          <w:rFonts w:hint="cs"/>
          <w:color w:val="FF0000"/>
          <w:rtl/>
        </w:rPr>
        <w:t xml:space="preserve">     </w:t>
      </w:r>
      <w:r w:rsidR="007467F9" w:rsidRPr="00D83DF4">
        <w:rPr>
          <w:rFonts w:hint="cs"/>
          <w:rtl/>
        </w:rPr>
        <w:t xml:space="preserve">آهنچیان (1398) نیز مدیریت آموزشی </w:t>
      </w:r>
      <w:r w:rsidR="007467F9">
        <w:rPr>
          <w:rFonts w:hint="cs"/>
          <w:rtl/>
        </w:rPr>
        <w:t xml:space="preserve">را </w:t>
      </w:r>
      <w:r w:rsidR="007467F9" w:rsidRPr="00D83DF4">
        <w:rPr>
          <w:rFonts w:hint="cs"/>
          <w:rtl/>
        </w:rPr>
        <w:t>در یک تعریف عام هدایت مدبرانۀ فعالیت‌های یاددهی-یادگیری در یک محیط رسمی آموزش</w:t>
      </w:r>
      <w:r>
        <w:rPr>
          <w:rFonts w:hint="cs"/>
          <w:rtl/>
        </w:rPr>
        <w:t>ی</w:t>
      </w:r>
      <w:r w:rsidR="007467F9" w:rsidRPr="00D83DF4">
        <w:rPr>
          <w:rFonts w:hint="cs"/>
          <w:rtl/>
        </w:rPr>
        <w:t xml:space="preserve"> </w:t>
      </w:r>
      <w:r w:rsidR="007467F9">
        <w:rPr>
          <w:rFonts w:hint="cs"/>
          <w:rtl/>
        </w:rPr>
        <w:t xml:space="preserve">می‌داند </w:t>
      </w:r>
      <w:r w:rsidR="007467F9" w:rsidRPr="00D83DF4">
        <w:rPr>
          <w:rFonts w:hint="cs"/>
          <w:rtl/>
        </w:rPr>
        <w:t>که با اعمال کمی اختصار می‌توان آن را تدبیر فرآیند یاددهی-یادگیری دانست. منظور از تدبیر در اینجا نوعی مداخل</w:t>
      </w:r>
      <w:r w:rsidR="001E02EE">
        <w:rPr>
          <w:rFonts w:hint="cs"/>
          <w:rtl/>
        </w:rPr>
        <w:t>ه‌ی</w:t>
      </w:r>
      <w:r w:rsidR="007467F9" w:rsidRPr="00D83DF4">
        <w:rPr>
          <w:rFonts w:hint="cs"/>
          <w:rtl/>
        </w:rPr>
        <w:t xml:space="preserve"> هوشمندانه و همراه با شناخت از ظرایف و پیچیدگی‌های فرآیند یاددهی-یادگیری است. مدیریت آموزشی به‌عنوان یک رشته و مفهوم خاص عبارتست از: علمی که به بررسی نظام</w:t>
      </w:r>
      <w:r>
        <w:rPr>
          <w:rFonts w:hint="cs"/>
          <w:rtl/>
        </w:rPr>
        <w:t>‌</w:t>
      </w:r>
      <w:r w:rsidR="007467F9" w:rsidRPr="00D83DF4">
        <w:rPr>
          <w:rFonts w:hint="cs"/>
          <w:rtl/>
        </w:rPr>
        <w:t>دار مداخله‌های مدیریتی در فرآیندهای آموزشی می‌پردازد تا از این طریق نتایج موردانتظار از کوشش یاددهندگان و یادگیرندگان را بهبود بخشد.</w:t>
      </w:r>
      <w:r w:rsidR="007467F9">
        <w:rPr>
          <w:rFonts w:hint="cs"/>
          <w:rtl/>
        </w:rPr>
        <w:t xml:space="preserve"> </w:t>
      </w:r>
      <w:r w:rsidR="007467F9" w:rsidRPr="00D83DF4">
        <w:rPr>
          <w:rFonts w:hint="cs"/>
          <w:rtl/>
        </w:rPr>
        <w:t>بر اساس تعریف خاص؛</w:t>
      </w:r>
    </w:p>
    <w:p w14:paraId="1774BEC5" w14:textId="77777777" w:rsidR="007467F9" w:rsidRPr="00E94258" w:rsidRDefault="007467F9" w:rsidP="00E94258">
      <w:pPr>
        <w:pStyle w:val="afa"/>
        <w:numPr>
          <w:ilvl w:val="0"/>
          <w:numId w:val="13"/>
        </w:numPr>
        <w:ind w:left="583"/>
        <w:rPr>
          <w:sz w:val="28"/>
          <w:szCs w:val="28"/>
        </w:rPr>
      </w:pPr>
      <w:r w:rsidRPr="00E94258">
        <w:rPr>
          <w:rFonts w:hint="cs"/>
          <w:sz w:val="28"/>
          <w:szCs w:val="28"/>
          <w:rtl/>
        </w:rPr>
        <w:t>مدیریت آموزشی علم است؛</w:t>
      </w:r>
    </w:p>
    <w:p w14:paraId="74C73F0A"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مطالعات آن </w:t>
      </w:r>
      <w:proofErr w:type="spellStart"/>
      <w:r w:rsidRPr="00E94258">
        <w:rPr>
          <w:rFonts w:hint="cs"/>
          <w:sz w:val="28"/>
          <w:szCs w:val="28"/>
          <w:rtl/>
        </w:rPr>
        <w:t>نظام‌یافته</w:t>
      </w:r>
      <w:proofErr w:type="spellEnd"/>
      <w:r w:rsidRPr="00E94258">
        <w:rPr>
          <w:rFonts w:hint="cs"/>
          <w:sz w:val="28"/>
          <w:szCs w:val="28"/>
          <w:rtl/>
        </w:rPr>
        <w:t xml:space="preserve"> و هدفمند است؛</w:t>
      </w:r>
    </w:p>
    <w:p w14:paraId="1ACA5AAC"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تمرکز این مطالعات بر </w:t>
      </w:r>
      <w:proofErr w:type="spellStart"/>
      <w:r w:rsidRPr="00E94258">
        <w:rPr>
          <w:rFonts w:hint="cs"/>
          <w:sz w:val="28"/>
          <w:szCs w:val="28"/>
          <w:rtl/>
        </w:rPr>
        <w:t>مداخله‌های</w:t>
      </w:r>
      <w:proofErr w:type="spellEnd"/>
      <w:r w:rsidRPr="00E94258">
        <w:rPr>
          <w:rFonts w:hint="cs"/>
          <w:sz w:val="28"/>
          <w:szCs w:val="28"/>
          <w:rtl/>
        </w:rPr>
        <w:t xml:space="preserve"> مدیریتی است؛</w:t>
      </w:r>
    </w:p>
    <w:p w14:paraId="60052BA9"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مداخله، در فضای یادگیری یا </w:t>
      </w:r>
      <w:proofErr w:type="spellStart"/>
      <w:r w:rsidRPr="00E94258">
        <w:rPr>
          <w:rFonts w:hint="cs"/>
          <w:sz w:val="28"/>
          <w:szCs w:val="28"/>
          <w:rtl/>
        </w:rPr>
        <w:t>میدان‌های</w:t>
      </w:r>
      <w:proofErr w:type="spellEnd"/>
      <w:r w:rsidRPr="00E94258">
        <w:rPr>
          <w:rFonts w:hint="cs"/>
          <w:sz w:val="28"/>
          <w:szCs w:val="28"/>
          <w:rtl/>
        </w:rPr>
        <w:t xml:space="preserve"> کوچک و بزرگ آموزشی رخ </w:t>
      </w:r>
      <w:proofErr w:type="spellStart"/>
      <w:r w:rsidRPr="00E94258">
        <w:rPr>
          <w:rFonts w:hint="cs"/>
          <w:sz w:val="28"/>
          <w:szCs w:val="28"/>
          <w:rtl/>
        </w:rPr>
        <w:t>می‌دهد</w:t>
      </w:r>
      <w:proofErr w:type="spellEnd"/>
      <w:r w:rsidRPr="00E94258">
        <w:rPr>
          <w:rFonts w:hint="cs"/>
          <w:sz w:val="28"/>
          <w:szCs w:val="28"/>
          <w:rtl/>
        </w:rPr>
        <w:t>؛</w:t>
      </w:r>
    </w:p>
    <w:p w14:paraId="4168CE8E"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هر </w:t>
      </w:r>
      <w:proofErr w:type="spellStart"/>
      <w:r w:rsidRPr="00E94258">
        <w:rPr>
          <w:rFonts w:hint="cs"/>
          <w:sz w:val="28"/>
          <w:szCs w:val="28"/>
          <w:rtl/>
        </w:rPr>
        <w:t>مداخله‌ای</w:t>
      </w:r>
      <w:proofErr w:type="spellEnd"/>
      <w:r w:rsidRPr="00E94258">
        <w:rPr>
          <w:rFonts w:hint="cs"/>
          <w:sz w:val="28"/>
          <w:szCs w:val="28"/>
          <w:rtl/>
        </w:rPr>
        <w:t xml:space="preserve"> متوجه </w:t>
      </w:r>
      <w:proofErr w:type="spellStart"/>
      <w:r w:rsidRPr="00E94258">
        <w:rPr>
          <w:rFonts w:hint="cs"/>
          <w:sz w:val="28"/>
          <w:szCs w:val="28"/>
          <w:rtl/>
        </w:rPr>
        <w:t>نتیجه‌ی</w:t>
      </w:r>
      <w:proofErr w:type="spellEnd"/>
      <w:r w:rsidRPr="00E94258">
        <w:rPr>
          <w:rFonts w:hint="cs"/>
          <w:sz w:val="28"/>
          <w:szCs w:val="28"/>
          <w:rtl/>
        </w:rPr>
        <w:t xml:space="preserve"> مورد انتظاری از آموزش یا متمرکز بر مقصود یا هدف معینی است.‌</w:t>
      </w:r>
    </w:p>
    <w:p w14:paraId="6CC90775" w14:textId="77777777" w:rsidR="007467F9" w:rsidRPr="00E94258" w:rsidRDefault="007467F9" w:rsidP="00E94258">
      <w:pPr>
        <w:pStyle w:val="afa"/>
        <w:numPr>
          <w:ilvl w:val="0"/>
          <w:numId w:val="13"/>
        </w:numPr>
        <w:ind w:left="583"/>
        <w:rPr>
          <w:sz w:val="28"/>
          <w:szCs w:val="28"/>
        </w:rPr>
      </w:pPr>
      <w:proofErr w:type="spellStart"/>
      <w:r w:rsidRPr="00E94258">
        <w:rPr>
          <w:rFonts w:hint="cs"/>
          <w:sz w:val="28"/>
          <w:szCs w:val="28"/>
          <w:rtl/>
        </w:rPr>
        <w:t>مداخلۀ</w:t>
      </w:r>
      <w:proofErr w:type="spellEnd"/>
      <w:r w:rsidRPr="00E94258">
        <w:rPr>
          <w:rFonts w:hint="cs"/>
          <w:sz w:val="28"/>
          <w:szCs w:val="28"/>
          <w:rtl/>
        </w:rPr>
        <w:t xml:space="preserve"> </w:t>
      </w:r>
      <w:proofErr w:type="spellStart"/>
      <w:r w:rsidRPr="00E94258">
        <w:rPr>
          <w:rFonts w:hint="cs"/>
          <w:sz w:val="28"/>
          <w:szCs w:val="28"/>
          <w:rtl/>
        </w:rPr>
        <w:t>اثربخش</w:t>
      </w:r>
      <w:proofErr w:type="spellEnd"/>
      <w:r w:rsidRPr="00E94258">
        <w:rPr>
          <w:rFonts w:hint="cs"/>
          <w:sz w:val="28"/>
          <w:szCs w:val="28"/>
          <w:rtl/>
        </w:rPr>
        <w:t xml:space="preserve"> مدیریت آموزشی بدون توجه و کوشش مربی و فرد </w:t>
      </w:r>
      <w:proofErr w:type="spellStart"/>
      <w:r w:rsidRPr="00E94258">
        <w:rPr>
          <w:rFonts w:hint="cs"/>
          <w:sz w:val="28"/>
          <w:szCs w:val="28"/>
          <w:rtl/>
        </w:rPr>
        <w:t>تربیت‌شده</w:t>
      </w:r>
      <w:proofErr w:type="spellEnd"/>
      <w:r w:rsidRPr="00E94258">
        <w:rPr>
          <w:rFonts w:hint="cs"/>
          <w:sz w:val="28"/>
          <w:szCs w:val="28"/>
          <w:rtl/>
        </w:rPr>
        <w:t xml:space="preserve"> در هر سطحی از آموزش که </w:t>
      </w:r>
      <w:proofErr w:type="spellStart"/>
      <w:r w:rsidRPr="00E94258">
        <w:rPr>
          <w:rFonts w:hint="cs"/>
          <w:sz w:val="28"/>
          <w:szCs w:val="28"/>
          <w:rtl/>
        </w:rPr>
        <w:t>قرارداشته</w:t>
      </w:r>
      <w:proofErr w:type="spellEnd"/>
      <w:r w:rsidRPr="00E94258">
        <w:rPr>
          <w:rFonts w:hint="cs"/>
          <w:sz w:val="28"/>
          <w:szCs w:val="28"/>
          <w:rtl/>
        </w:rPr>
        <w:t xml:space="preserve"> باشند، </w:t>
      </w:r>
      <w:proofErr w:type="spellStart"/>
      <w:r w:rsidRPr="00E94258">
        <w:rPr>
          <w:rFonts w:hint="cs"/>
          <w:sz w:val="28"/>
          <w:szCs w:val="28"/>
          <w:rtl/>
        </w:rPr>
        <w:t>امکان‌پذیر</w:t>
      </w:r>
      <w:proofErr w:type="spellEnd"/>
      <w:r w:rsidRPr="00E94258">
        <w:rPr>
          <w:rFonts w:hint="cs"/>
          <w:sz w:val="28"/>
          <w:szCs w:val="28"/>
          <w:rtl/>
        </w:rPr>
        <w:t xml:space="preserve"> نیست، ضمن اینکه مدیر آموزشی در </w:t>
      </w:r>
      <w:proofErr w:type="spellStart"/>
      <w:r w:rsidRPr="00E94258">
        <w:rPr>
          <w:rFonts w:hint="cs"/>
          <w:sz w:val="28"/>
          <w:szCs w:val="28"/>
          <w:rtl/>
        </w:rPr>
        <w:t>برانگیختن</w:t>
      </w:r>
      <w:proofErr w:type="spellEnd"/>
      <w:r w:rsidRPr="00E94258">
        <w:rPr>
          <w:rFonts w:hint="cs"/>
          <w:sz w:val="28"/>
          <w:szCs w:val="28"/>
          <w:rtl/>
        </w:rPr>
        <w:t xml:space="preserve"> و تشویق این </w:t>
      </w:r>
      <w:proofErr w:type="spellStart"/>
      <w:r w:rsidRPr="00E94258">
        <w:rPr>
          <w:rFonts w:hint="cs"/>
          <w:sz w:val="28"/>
          <w:szCs w:val="28"/>
          <w:rtl/>
        </w:rPr>
        <w:t>کوشش‌ها</w:t>
      </w:r>
      <w:proofErr w:type="spellEnd"/>
      <w:r w:rsidRPr="00E94258">
        <w:rPr>
          <w:rFonts w:hint="cs"/>
          <w:sz w:val="28"/>
          <w:szCs w:val="28"/>
          <w:rtl/>
        </w:rPr>
        <w:t xml:space="preserve"> عامل اثرگذاری است؛</w:t>
      </w:r>
    </w:p>
    <w:p w14:paraId="77300697" w14:textId="380FF7D5" w:rsidR="007467F9" w:rsidRPr="00E94258" w:rsidRDefault="007467F9" w:rsidP="00E94258">
      <w:pPr>
        <w:pStyle w:val="afa"/>
        <w:numPr>
          <w:ilvl w:val="0"/>
          <w:numId w:val="13"/>
        </w:numPr>
        <w:ind w:left="583"/>
        <w:rPr>
          <w:sz w:val="28"/>
          <w:szCs w:val="28"/>
        </w:rPr>
      </w:pPr>
      <w:r w:rsidRPr="00E94258">
        <w:rPr>
          <w:rFonts w:hint="cs"/>
          <w:sz w:val="28"/>
          <w:szCs w:val="28"/>
          <w:rtl/>
        </w:rPr>
        <w:t xml:space="preserve">رویکرد </w:t>
      </w:r>
      <w:proofErr w:type="spellStart"/>
      <w:r w:rsidRPr="00E94258">
        <w:rPr>
          <w:rFonts w:hint="cs"/>
          <w:sz w:val="28"/>
          <w:szCs w:val="28"/>
          <w:rtl/>
        </w:rPr>
        <w:t>مداخل</w:t>
      </w:r>
      <w:r w:rsidR="00052504">
        <w:rPr>
          <w:rFonts w:hint="cs"/>
          <w:sz w:val="28"/>
          <w:szCs w:val="28"/>
          <w:rtl/>
        </w:rPr>
        <w:t>ه‌ی</w:t>
      </w:r>
      <w:proofErr w:type="spellEnd"/>
      <w:r w:rsidRPr="00E94258">
        <w:rPr>
          <w:rFonts w:hint="cs"/>
          <w:sz w:val="28"/>
          <w:szCs w:val="28"/>
          <w:rtl/>
        </w:rPr>
        <w:t xml:space="preserve"> مدیر آموزشی در فرآیند آموزش، بهبود یادگیری است. از سوی دیگر، بهبود یادگیری، نشانگر سطح </w:t>
      </w:r>
      <w:r w:rsidRPr="00E94258">
        <w:rPr>
          <w:rFonts w:hint="cs"/>
          <w:color w:val="auto"/>
          <w:sz w:val="28"/>
          <w:szCs w:val="28"/>
          <w:rtl/>
        </w:rPr>
        <w:t xml:space="preserve">موفقیت مدیر است </w:t>
      </w:r>
      <w:r w:rsidR="00E94258" w:rsidRPr="00E94258">
        <w:rPr>
          <w:rFonts w:hint="cs"/>
          <w:color w:val="auto"/>
          <w:sz w:val="28"/>
          <w:szCs w:val="28"/>
          <w:rtl/>
        </w:rPr>
        <w:t>(</w:t>
      </w:r>
      <w:proofErr w:type="spellStart"/>
      <w:r w:rsidR="00E94258" w:rsidRPr="00E94258">
        <w:rPr>
          <w:rFonts w:hint="cs"/>
          <w:color w:val="auto"/>
          <w:sz w:val="28"/>
          <w:szCs w:val="28"/>
          <w:rtl/>
        </w:rPr>
        <w:t>آهنچیان</w:t>
      </w:r>
      <w:proofErr w:type="spellEnd"/>
      <w:r w:rsidR="00E94258" w:rsidRPr="00E94258">
        <w:rPr>
          <w:rFonts w:hint="cs"/>
          <w:color w:val="auto"/>
          <w:sz w:val="28"/>
          <w:szCs w:val="28"/>
          <w:rtl/>
        </w:rPr>
        <w:t>, 1398)</w:t>
      </w:r>
      <w:r w:rsidRPr="00E94258">
        <w:rPr>
          <w:rFonts w:hint="cs"/>
          <w:sz w:val="28"/>
          <w:szCs w:val="28"/>
          <w:rtl/>
        </w:rPr>
        <w:t>.</w:t>
      </w:r>
    </w:p>
    <w:p w14:paraId="0879CF10" w14:textId="76203104" w:rsidR="007467F9" w:rsidRDefault="00052504" w:rsidP="00B847A3">
      <w:pPr>
        <w:pStyle w:val="ac"/>
      </w:pPr>
      <w:r>
        <w:rPr>
          <w:rFonts w:hint="cs"/>
          <w:rtl/>
        </w:rPr>
        <w:t xml:space="preserve">     </w:t>
      </w:r>
      <w:r w:rsidR="007467F9">
        <w:rPr>
          <w:rFonts w:hint="cs"/>
          <w:rtl/>
        </w:rPr>
        <w:t xml:space="preserve">این پژوهش نیز مدیریت آموزشی را تدبیر فرآیند یاددهی-یادگیری می‌داند که </w:t>
      </w:r>
      <w:r w:rsidR="007467F9" w:rsidRPr="007C2155">
        <w:rPr>
          <w:rtl/>
        </w:rPr>
        <w:t>از طریق</w:t>
      </w:r>
      <w:r w:rsidR="007467F9">
        <w:rPr>
          <w:rtl/>
        </w:rPr>
        <w:t xml:space="preserve"> مداخله در فضای یادگیری و میدان</w:t>
      </w:r>
      <w:r w:rsidR="007467F9">
        <w:rPr>
          <w:rFonts w:hint="cs"/>
          <w:rtl/>
        </w:rPr>
        <w:t>‌</w:t>
      </w:r>
      <w:r w:rsidR="007467F9" w:rsidRPr="007C2155">
        <w:rPr>
          <w:rtl/>
        </w:rPr>
        <w:t>های کوچک و بزرگ آموزشی است</w:t>
      </w:r>
      <w:r w:rsidR="007467F9">
        <w:rPr>
          <w:rFonts w:hint="cs"/>
          <w:rtl/>
        </w:rPr>
        <w:t xml:space="preserve"> و</w:t>
      </w:r>
      <w:r w:rsidR="007467F9" w:rsidRPr="00D83DF4">
        <w:rPr>
          <w:rFonts w:hint="cs"/>
          <w:rtl/>
        </w:rPr>
        <w:t xml:space="preserve"> یک مدیر آموزشی، آنگاه می‌تواند به تدبیر فرآیند یاددهی-یادگیری بپردازد که</w:t>
      </w:r>
      <w:r w:rsidR="007467F9">
        <w:rPr>
          <w:rFonts w:hint="cs"/>
          <w:rtl/>
        </w:rPr>
        <w:t xml:space="preserve"> </w:t>
      </w:r>
      <w:r w:rsidR="007467F9" w:rsidRPr="00D83DF4">
        <w:rPr>
          <w:rFonts w:hint="cs"/>
          <w:rtl/>
        </w:rPr>
        <w:t>به ماهیت یاددهی-یادگیری پی ببرد و در حد تسلط دربار</w:t>
      </w:r>
      <w:r w:rsidR="007467F9">
        <w:rPr>
          <w:rFonts w:hint="cs"/>
          <w:rtl/>
        </w:rPr>
        <w:t>ه‌ی</w:t>
      </w:r>
      <w:r w:rsidR="007467F9" w:rsidRPr="00D83DF4">
        <w:rPr>
          <w:rFonts w:hint="cs"/>
          <w:rtl/>
        </w:rPr>
        <w:t xml:space="preserve"> یاددهی و یادگیری دانش لازم را داشته باشد</w:t>
      </w:r>
      <w:r w:rsidR="007467F9">
        <w:rPr>
          <w:rFonts w:hint="cs"/>
          <w:rtl/>
        </w:rPr>
        <w:t xml:space="preserve"> و </w:t>
      </w:r>
      <w:r w:rsidR="007467F9"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r>
        <w:rPr>
          <w:rFonts w:hint="cs"/>
          <w:rtl/>
        </w:rPr>
        <w:t xml:space="preserve"> مدیریت آموزشی سطوح مختلفی دارد که یکی از این سطوح مدیریت مدرسه است که در این پژوهش مدنظر است.</w:t>
      </w:r>
    </w:p>
    <w:p w14:paraId="328A1286" w14:textId="21D406ED" w:rsidR="007467F9" w:rsidRDefault="00052504" w:rsidP="001571A8">
      <w:pPr>
        <w:pStyle w:val="ac"/>
        <w:rPr>
          <w:rtl/>
        </w:rPr>
      </w:pPr>
      <w:r>
        <w:rPr>
          <w:rFonts w:hint="cs"/>
          <w:rtl/>
        </w:rPr>
        <w:t xml:space="preserve">     </w:t>
      </w:r>
      <w:r w:rsidR="007467F9" w:rsidRPr="00D83DF4">
        <w:rPr>
          <w:rFonts w:hint="cs"/>
          <w:rtl/>
        </w:rPr>
        <w:t xml:space="preserve">بر اساس مفهوم‌پردازی مدیریت </w:t>
      </w:r>
      <w:r>
        <w:rPr>
          <w:rFonts w:hint="cs"/>
          <w:rtl/>
        </w:rPr>
        <w:t>مدرسه</w:t>
      </w:r>
      <w:r w:rsidR="007467F9" w:rsidRPr="00D83DF4">
        <w:rPr>
          <w:rFonts w:hint="cs"/>
          <w:rtl/>
        </w:rPr>
        <w:t xml:space="preserve">، رابطۀ مفهومی معناداری بین نقش مدیر </w:t>
      </w:r>
      <w:r>
        <w:rPr>
          <w:rFonts w:hint="cs"/>
          <w:rtl/>
        </w:rPr>
        <w:t>مدرسه</w:t>
      </w:r>
      <w:r w:rsidR="007467F9" w:rsidRPr="00D83DF4">
        <w:rPr>
          <w:rFonts w:hint="cs"/>
          <w:rtl/>
        </w:rPr>
        <w:t xml:space="preserve"> و طراح آموزشی در فرآیند یاددهی-یادگیری وجود دارد. این مدیر </w:t>
      </w:r>
      <w:r>
        <w:rPr>
          <w:rFonts w:hint="cs"/>
          <w:rtl/>
        </w:rPr>
        <w:t>مدرسه</w:t>
      </w:r>
      <w:r w:rsidR="007467F9" w:rsidRPr="00D83DF4">
        <w:rPr>
          <w:rFonts w:hint="cs"/>
          <w:rtl/>
        </w:rPr>
        <w:t xml:space="preserve"> است که راهبری این فرآیند و تدبیر سایر امور موثر در موفقیت اجرای فرآیند را برعهده دارد.</w:t>
      </w:r>
      <w:r w:rsidR="007467F9">
        <w:rPr>
          <w:rFonts w:hint="cs"/>
          <w:rtl/>
        </w:rPr>
        <w:t xml:space="preserve"> یکی از این امور مهم طراحی محیط کالبدی یادگیری است.</w:t>
      </w:r>
    </w:p>
    <w:p w14:paraId="75F568C8" w14:textId="77777777" w:rsidR="007467F9" w:rsidRPr="00075EAF" w:rsidRDefault="007467F9" w:rsidP="004F52D2">
      <w:pPr>
        <w:pStyle w:val="1-1"/>
        <w:rPr>
          <w:rtl/>
        </w:rPr>
      </w:pPr>
      <w:bookmarkStart w:id="30" w:name="_Toc126371268"/>
      <w:bookmarkStart w:id="31" w:name="_Toc127365966"/>
      <w:bookmarkStart w:id="32" w:name="_Toc145160956"/>
      <w:bookmarkStart w:id="33" w:name="_Hlk140487915"/>
      <w:r w:rsidRPr="00075EAF">
        <w:rPr>
          <w:rtl/>
        </w:rPr>
        <w:t>محیط یادگیری (محیط کالبدی یادگیری)</w:t>
      </w:r>
      <w:bookmarkEnd w:id="30"/>
      <w:bookmarkEnd w:id="31"/>
      <w:bookmarkEnd w:id="32"/>
    </w:p>
    <w:bookmarkEnd w:id="33"/>
    <w:p w14:paraId="62C1B325" w14:textId="77814443" w:rsidR="007467F9" w:rsidRDefault="007467F9" w:rsidP="00B847A3">
      <w:pPr>
        <w:pStyle w:val="ac"/>
        <w:rPr>
          <w:rtl/>
        </w:rPr>
      </w:pPr>
      <w:r w:rsidRPr="007C2155">
        <w:rPr>
          <w:rtl/>
        </w:rPr>
        <w:t>یادگیری فرآیندی است</w:t>
      </w:r>
      <w:r>
        <w:rPr>
          <w:rtl/>
        </w:rPr>
        <w:t xml:space="preserve"> که در خلا</w:t>
      </w:r>
      <w:r w:rsidR="001571A8">
        <w:rPr>
          <w:rFonts w:hint="cs"/>
          <w:rtl/>
        </w:rPr>
        <w:t>ء</w:t>
      </w:r>
      <w:r>
        <w:rPr>
          <w:rtl/>
        </w:rPr>
        <w:t xml:space="preserve">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یادگیری می سازد (رحیمی</w:t>
      </w:r>
      <w:r w:rsidRPr="007C2155">
        <w:rPr>
          <w:rtl/>
        </w:rPr>
        <w:t>، 1389).</w:t>
      </w:r>
    </w:p>
    <w:p w14:paraId="3C028143" w14:textId="46E81A14" w:rsidR="007467F9" w:rsidRDefault="00052504" w:rsidP="00B847A3">
      <w:pPr>
        <w:pStyle w:val="ac"/>
        <w:rPr>
          <w:rtl/>
        </w:rPr>
      </w:pPr>
      <w:r>
        <w:rPr>
          <w:rFonts w:hint="cs"/>
          <w:rtl/>
        </w:rPr>
        <w:t xml:space="preserve">     </w:t>
      </w:r>
      <w:r w:rsidR="007467F9" w:rsidRPr="00D83DF4">
        <w:rPr>
          <w:rFonts w:hint="cs"/>
          <w:rtl/>
        </w:rPr>
        <w:t xml:space="preserve">بر مبنای تعریف سازمان همکاری و توسعۀ اقتصادی (2021) ، </w:t>
      </w:r>
      <w:r w:rsidR="007467F9" w:rsidRPr="00D83DF4">
        <w:rPr>
          <w:rtl/>
        </w:rPr>
        <w:t>مح</w:t>
      </w:r>
      <w:r w:rsidR="007467F9" w:rsidRPr="00D83DF4">
        <w:rPr>
          <w:rFonts w:hint="cs"/>
          <w:rtl/>
        </w:rPr>
        <w:t>ی</w:t>
      </w:r>
      <w:r w:rsidR="007467F9" w:rsidRPr="00D83DF4">
        <w:rPr>
          <w:rFonts w:hint="eastAsia"/>
          <w:rtl/>
        </w:rPr>
        <w:t>ط</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 بافتی</w:t>
      </w:r>
      <w:r w:rsidR="007467F9" w:rsidRPr="00D83DF4">
        <w:rPr>
          <w:rtl/>
        </w:rPr>
        <w:t xml:space="preserve"> را فراهم م</w:t>
      </w:r>
      <w:r w:rsidR="007467F9" w:rsidRPr="00D83DF4">
        <w:rPr>
          <w:rFonts w:hint="cs"/>
          <w:rtl/>
        </w:rPr>
        <w:t>ی‌</w:t>
      </w:r>
      <w:r w:rsidR="007467F9" w:rsidRPr="00D83DF4">
        <w:rPr>
          <w:rtl/>
        </w:rPr>
        <w:t xml:space="preserve">کند که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در آن صورت م</w:t>
      </w:r>
      <w:r w:rsidR="007467F9" w:rsidRPr="00D83DF4">
        <w:rPr>
          <w:rFonts w:hint="cs"/>
          <w:rtl/>
        </w:rPr>
        <w:t>ی</w:t>
      </w:r>
      <w:r w:rsidR="007467F9">
        <w:rPr>
          <w:rFonts w:hint="cs"/>
          <w:rtl/>
        </w:rPr>
        <w:t>‌</w:t>
      </w:r>
      <w:r w:rsidR="007467F9" w:rsidRPr="00D83DF4">
        <w:rPr>
          <w:rtl/>
        </w:rPr>
        <w:t>گ</w:t>
      </w:r>
      <w:r w:rsidR="007467F9" w:rsidRPr="00D83DF4">
        <w:rPr>
          <w:rFonts w:hint="cs"/>
          <w:rtl/>
        </w:rPr>
        <w:t>ی</w:t>
      </w:r>
      <w:r w:rsidR="007467F9" w:rsidRPr="00D83DF4">
        <w:rPr>
          <w:rFonts w:hint="eastAsia"/>
          <w:rtl/>
        </w:rPr>
        <w:t>رد</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مفهوم ارگان</w:t>
      </w:r>
      <w:r w:rsidR="007467F9" w:rsidRPr="00D83DF4">
        <w:rPr>
          <w:rFonts w:hint="cs"/>
          <w:rtl/>
        </w:rPr>
        <w:t>ی</w:t>
      </w:r>
      <w:r w:rsidR="007467F9" w:rsidRPr="00D83DF4">
        <w:rPr>
          <w:rFonts w:hint="eastAsia"/>
          <w:rtl/>
        </w:rPr>
        <w:t>ک</w:t>
      </w:r>
      <w:r w:rsidR="007467F9" w:rsidRPr="00D83DF4">
        <w:rPr>
          <w:rtl/>
        </w:rPr>
        <w:t xml:space="preserve"> و کل</w:t>
      </w:r>
      <w:r w:rsidR="007467F9" w:rsidRPr="00D83DF4">
        <w:rPr>
          <w:rFonts w:hint="cs"/>
          <w:rtl/>
        </w:rPr>
        <w:t>‌</w:t>
      </w:r>
      <w:r w:rsidR="007467F9" w:rsidRPr="00D83DF4">
        <w:rPr>
          <w:rtl/>
        </w:rPr>
        <w:t>نگر</w:t>
      </w:r>
      <w:r w:rsidR="007467F9" w:rsidRPr="00D83DF4">
        <w:rPr>
          <w:rFonts w:hint="cs"/>
          <w:rtl/>
        </w:rPr>
        <w:t xml:space="preserve"> و دربرگیرندۀ</w:t>
      </w:r>
      <w:r w:rsidR="007467F9" w:rsidRPr="00D83DF4">
        <w:rPr>
          <w:rtl/>
        </w:rPr>
        <w:t xml:space="preserve"> </w:t>
      </w:r>
      <w:r w:rsidR="007467F9" w:rsidRPr="00D83DF4">
        <w:rPr>
          <w:rFonts w:hint="cs"/>
          <w:rtl/>
        </w:rPr>
        <w:t>یادگیری جاری و تنظیمات مرتبط با آن است:</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اکوس</w:t>
      </w:r>
      <w:r w:rsidR="007467F9" w:rsidRPr="00D83DF4">
        <w:rPr>
          <w:rFonts w:hint="cs"/>
          <w:rtl/>
        </w:rPr>
        <w:t>ی</w:t>
      </w:r>
      <w:r w:rsidR="007467F9" w:rsidRPr="00D83DF4">
        <w:rPr>
          <w:rFonts w:hint="eastAsia"/>
          <w:rtl/>
        </w:rPr>
        <w:t>ستم</w:t>
      </w:r>
      <w:r w:rsidR="007467F9" w:rsidRPr="00D83DF4">
        <w:rPr>
          <w:rtl/>
        </w:rPr>
        <w:t xml:space="preserve"> که شامل فعال</w:t>
      </w:r>
      <w:r w:rsidR="007467F9" w:rsidRPr="00D83DF4">
        <w:rPr>
          <w:rFonts w:hint="cs"/>
          <w:rtl/>
        </w:rPr>
        <w:t>ی</w:t>
      </w:r>
      <w:r w:rsidR="007467F9" w:rsidRPr="00D83DF4">
        <w:rPr>
          <w:rFonts w:hint="eastAsia"/>
          <w:rtl/>
        </w:rPr>
        <w:t>ت</w:t>
      </w:r>
      <w:r w:rsidR="007467F9" w:rsidRPr="00D83DF4">
        <w:rPr>
          <w:rtl/>
        </w:rPr>
        <w:t xml:space="preserve"> و نتا</w:t>
      </w:r>
      <w:r w:rsidR="007467F9" w:rsidRPr="00D83DF4">
        <w:rPr>
          <w:rFonts w:hint="cs"/>
          <w:rtl/>
        </w:rPr>
        <w:t>ی</w:t>
      </w:r>
      <w:r w:rsidR="007467F9" w:rsidRPr="00D83DF4">
        <w:rPr>
          <w:rFonts w:hint="eastAsia"/>
          <w:rtl/>
        </w:rPr>
        <w:t>ج</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است. عناصر ز</w:t>
      </w:r>
      <w:r w:rsidR="007467F9" w:rsidRPr="00D83DF4">
        <w:rPr>
          <w:rFonts w:hint="cs"/>
          <w:rtl/>
        </w:rPr>
        <w:t>ی</w:t>
      </w:r>
      <w:r w:rsidR="007467F9" w:rsidRPr="00D83DF4">
        <w:rPr>
          <w:rFonts w:hint="eastAsia"/>
          <w:rtl/>
        </w:rPr>
        <w:t>ر</w:t>
      </w:r>
      <w:r w:rsidR="007467F9" w:rsidRPr="00D83DF4">
        <w:rPr>
          <w:rtl/>
        </w:rPr>
        <w:t xml:space="preserve"> در قلب هر مح</w:t>
      </w:r>
      <w:r w:rsidR="007467F9" w:rsidRPr="00D83DF4">
        <w:rPr>
          <w:rFonts w:hint="cs"/>
          <w:rtl/>
        </w:rPr>
        <w:t>ی</w:t>
      </w:r>
      <w:r w:rsidR="007467F9" w:rsidRPr="00D83DF4">
        <w:rPr>
          <w:rFonts w:hint="eastAsia"/>
          <w:rtl/>
        </w:rPr>
        <w:t>ط</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قرار دارند: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رندگان</w:t>
      </w:r>
      <w:r w:rsidR="007467F9" w:rsidRPr="00D83DF4">
        <w:rPr>
          <w:rtl/>
        </w:rPr>
        <w:t xml:space="preserve"> (چه کس</w:t>
      </w:r>
      <w:r w:rsidR="007467F9" w:rsidRPr="00D83DF4">
        <w:rPr>
          <w:rFonts w:hint="cs"/>
          <w:rtl/>
        </w:rPr>
        <w:t>ی</w:t>
      </w:r>
      <w:r w:rsidR="007467F9" w:rsidRPr="00D83DF4">
        <w:rPr>
          <w:rFonts w:hint="eastAsia"/>
          <w:rtl/>
        </w:rPr>
        <w:t>؟</w:t>
      </w:r>
      <w:r w:rsidR="007467F9" w:rsidRPr="00D83DF4">
        <w:rPr>
          <w:rtl/>
        </w:rPr>
        <w:t>)، مرب</w:t>
      </w:r>
      <w:r w:rsidR="007467F9" w:rsidRPr="00D83DF4">
        <w:rPr>
          <w:rFonts w:hint="cs"/>
          <w:rtl/>
        </w:rPr>
        <w:t>ی</w:t>
      </w:r>
      <w:r w:rsidR="007467F9" w:rsidRPr="00D83DF4">
        <w:rPr>
          <w:rFonts w:hint="eastAsia"/>
          <w:rtl/>
        </w:rPr>
        <w:t>ان</w:t>
      </w:r>
      <w:r w:rsidR="007467F9" w:rsidRPr="00D83DF4">
        <w:rPr>
          <w:rtl/>
        </w:rPr>
        <w:t xml:space="preserve"> (با چه کس</w:t>
      </w:r>
      <w:r w:rsidR="007467F9" w:rsidRPr="00D83DF4">
        <w:rPr>
          <w:rFonts w:hint="cs"/>
          <w:rtl/>
        </w:rPr>
        <w:t>ی</w:t>
      </w:r>
      <w:r w:rsidR="007467F9" w:rsidRPr="00D83DF4">
        <w:rPr>
          <w:rFonts w:hint="eastAsia"/>
          <w:rtl/>
        </w:rPr>
        <w:t>؟</w:t>
      </w:r>
      <w:r w:rsidR="007467F9" w:rsidRPr="00D83DF4">
        <w:rPr>
          <w:rtl/>
        </w:rPr>
        <w:t>)، محتوا (چه چ</w:t>
      </w:r>
      <w:r w:rsidR="007467F9" w:rsidRPr="00D83DF4">
        <w:rPr>
          <w:rFonts w:hint="cs"/>
          <w:rtl/>
        </w:rPr>
        <w:t>ی</w:t>
      </w:r>
      <w:r w:rsidR="007467F9" w:rsidRPr="00D83DF4">
        <w:rPr>
          <w:rFonts w:hint="eastAsia"/>
          <w:rtl/>
        </w:rPr>
        <w:t>ز</w:t>
      </w:r>
      <w:r w:rsidR="007467F9" w:rsidRPr="00D83DF4">
        <w:rPr>
          <w:rFonts w:hint="cs"/>
          <w:rtl/>
        </w:rPr>
        <w:t>ی</w:t>
      </w:r>
      <w:r w:rsidR="007467F9" w:rsidRPr="00D83DF4">
        <w:rPr>
          <w:rFonts w:hint="eastAsia"/>
          <w:rtl/>
        </w:rPr>
        <w:t>؟</w:t>
      </w:r>
      <w:r w:rsidR="007467F9" w:rsidRPr="00D83DF4">
        <w:rPr>
          <w:rtl/>
        </w:rPr>
        <w:t xml:space="preserve">) و منابع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شامل فضا (با چه؟)؛ ا</w:t>
      </w:r>
      <w:r w:rsidR="007467F9" w:rsidRPr="00D83DF4">
        <w:rPr>
          <w:rFonts w:hint="cs"/>
          <w:rtl/>
        </w:rPr>
        <w:t>ی</w:t>
      </w:r>
      <w:r w:rsidR="007467F9" w:rsidRPr="00D83DF4">
        <w:rPr>
          <w:rFonts w:hint="eastAsia"/>
          <w:rtl/>
        </w:rPr>
        <w:t>نکه</w:t>
      </w:r>
      <w:r w:rsidR="007467F9" w:rsidRPr="00D83DF4">
        <w:rPr>
          <w:rtl/>
        </w:rPr>
        <w:t xml:space="preserve"> چگونه مح</w:t>
      </w:r>
      <w:r w:rsidR="007467F9" w:rsidRPr="00D83DF4">
        <w:rPr>
          <w:rFonts w:hint="cs"/>
          <w:rtl/>
        </w:rPr>
        <w:t>ی</w:t>
      </w:r>
      <w:r w:rsidR="007467F9" w:rsidRPr="00D83DF4">
        <w:rPr>
          <w:rFonts w:hint="eastAsia"/>
          <w:rtl/>
        </w:rPr>
        <w:t>ط</w:t>
      </w:r>
      <w:r w:rsidR="007467F9">
        <w:rPr>
          <w:rFonts w:hint="cs"/>
          <w:rtl/>
        </w:rPr>
        <w:t>‌</w:t>
      </w:r>
      <w:r w:rsidR="007467F9" w:rsidRPr="00D83DF4">
        <w:rPr>
          <w:rtl/>
        </w:rPr>
        <w:t>ها</w:t>
      </w:r>
      <w:r w:rsidR="007467F9" w:rsidRPr="00D83DF4">
        <w:rPr>
          <w:rFonts w:hint="cs"/>
          <w:rtl/>
        </w:rPr>
        <w:t>ی</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را م</w:t>
      </w:r>
      <w:r w:rsidR="007467F9" w:rsidRPr="00D83DF4">
        <w:rPr>
          <w:rFonts w:hint="cs"/>
          <w:rtl/>
        </w:rPr>
        <w:t>ی</w:t>
      </w:r>
      <w:r w:rsidR="007467F9">
        <w:rPr>
          <w:rFonts w:hint="cs"/>
          <w:rtl/>
        </w:rPr>
        <w:t>‌</w:t>
      </w:r>
      <w:r w:rsidR="007467F9" w:rsidRPr="00D83DF4">
        <w:rPr>
          <w:rtl/>
        </w:rPr>
        <w:t>توان سازمانده</w:t>
      </w:r>
      <w:r w:rsidR="007467F9" w:rsidRPr="00D83DF4">
        <w:rPr>
          <w:rFonts w:hint="cs"/>
          <w:rtl/>
        </w:rPr>
        <w:t>ی</w:t>
      </w:r>
      <w:r w:rsidR="007467F9" w:rsidRPr="00D83DF4">
        <w:rPr>
          <w:rtl/>
        </w:rPr>
        <w:t xml:space="preserve"> کرد، چالش</w:t>
      </w:r>
      <w:r w:rsidR="007467F9" w:rsidRPr="00D83DF4">
        <w:rPr>
          <w:rFonts w:hint="cs"/>
          <w:rtl/>
        </w:rPr>
        <w:t>ی</w:t>
      </w:r>
      <w:r w:rsidR="007467F9" w:rsidRPr="00D83DF4">
        <w:rPr>
          <w:rtl/>
        </w:rPr>
        <w:t xml:space="preserve"> مستمر مبتن</w:t>
      </w:r>
      <w:r w:rsidR="007467F9" w:rsidRPr="00D83DF4">
        <w:rPr>
          <w:rFonts w:hint="cs"/>
          <w:rtl/>
        </w:rPr>
        <w:t>ی</w:t>
      </w:r>
      <w:r w:rsidR="007467F9" w:rsidRPr="00D83DF4">
        <w:rPr>
          <w:rtl/>
        </w:rPr>
        <w:t xml:space="preserve"> بر تخص</w:t>
      </w:r>
      <w:r w:rsidR="007467F9" w:rsidRPr="00D83DF4">
        <w:rPr>
          <w:rFonts w:hint="cs"/>
          <w:rtl/>
        </w:rPr>
        <w:t>ی</w:t>
      </w:r>
      <w:r w:rsidR="007467F9" w:rsidRPr="00D83DF4">
        <w:rPr>
          <w:rFonts w:hint="eastAsia"/>
          <w:rtl/>
        </w:rPr>
        <w:t>ص</w:t>
      </w:r>
      <w:r w:rsidR="007467F9" w:rsidRPr="00D83DF4">
        <w:rPr>
          <w:rtl/>
        </w:rPr>
        <w:t xml:space="preserve"> عادلانه و کارآمد منابع آموزش</w:t>
      </w:r>
      <w:r w:rsidR="007467F9" w:rsidRPr="00D83DF4">
        <w:rPr>
          <w:rFonts w:hint="cs"/>
          <w:rtl/>
        </w:rPr>
        <w:t>ی</w:t>
      </w:r>
      <w:r w:rsidR="007467F9" w:rsidRPr="00D83DF4">
        <w:rPr>
          <w:rtl/>
        </w:rPr>
        <w:t xml:space="preserve"> (منابع انسان</w:t>
      </w:r>
      <w:r w:rsidR="007467F9" w:rsidRPr="00D83DF4">
        <w:rPr>
          <w:rFonts w:hint="cs"/>
          <w:rtl/>
        </w:rPr>
        <w:t>ی</w:t>
      </w:r>
      <w:r w:rsidR="007467F9" w:rsidRPr="00D83DF4">
        <w:rPr>
          <w:rFonts w:hint="eastAsia"/>
          <w:rtl/>
        </w:rPr>
        <w:t>،</w:t>
      </w:r>
      <w:r w:rsidR="007467F9" w:rsidRPr="00D83DF4">
        <w:rPr>
          <w:rtl/>
        </w:rPr>
        <w:t xml:space="preserve"> منابع مال</w:t>
      </w:r>
      <w:r w:rsidR="007467F9" w:rsidRPr="00D83DF4">
        <w:rPr>
          <w:rFonts w:hint="cs"/>
          <w:rtl/>
        </w:rPr>
        <w:t>ی</w:t>
      </w:r>
      <w:r w:rsidR="007467F9" w:rsidRPr="00D83DF4">
        <w:rPr>
          <w:rFonts w:hint="eastAsia"/>
          <w:rtl/>
        </w:rPr>
        <w:t>،</w:t>
      </w:r>
      <w:r w:rsidR="007467F9" w:rsidRPr="00D83DF4">
        <w:rPr>
          <w:rtl/>
        </w:rPr>
        <w:t xml:space="preserve"> منابع ماد</w:t>
      </w:r>
      <w:r w:rsidR="007467F9" w:rsidRPr="00D83DF4">
        <w:rPr>
          <w:rFonts w:hint="cs"/>
          <w:rtl/>
        </w:rPr>
        <w:t>ی</w:t>
      </w:r>
      <w:r w:rsidR="007467F9" w:rsidRPr="00D83DF4">
        <w:rPr>
          <w:rtl/>
        </w:rPr>
        <w:t xml:space="preserve"> و م</w:t>
      </w:r>
      <w:r w:rsidR="007467F9" w:rsidRPr="00D83DF4">
        <w:rPr>
          <w:rFonts w:hint="eastAsia"/>
          <w:rtl/>
        </w:rPr>
        <w:t>نابع</w:t>
      </w:r>
      <w:r w:rsidR="007467F9" w:rsidRPr="00D83DF4">
        <w:rPr>
          <w:rtl/>
        </w:rPr>
        <w:t xml:space="preserve"> زمان</w:t>
      </w:r>
      <w:r w:rsidR="007467F9" w:rsidRPr="00D83DF4">
        <w:rPr>
          <w:rFonts w:hint="cs"/>
          <w:rtl/>
        </w:rPr>
        <w:t>ی</w:t>
      </w:r>
      <w:r w:rsidR="007467F9" w:rsidRPr="00D83DF4">
        <w:rPr>
          <w:rtl/>
        </w:rPr>
        <w:t>)</w:t>
      </w:r>
      <w:r w:rsidR="007467F9" w:rsidRPr="00D83DF4">
        <w:rPr>
          <w:rFonts w:hint="cs"/>
          <w:rtl/>
        </w:rPr>
        <w:t xml:space="preserve"> است</w:t>
      </w:r>
      <w:r w:rsidR="007A1288">
        <w:rPr>
          <w:rFonts w:hint="cs"/>
          <w:rtl/>
        </w:rPr>
        <w:t xml:space="preserve"> (اوای‌سی‌دی،2021)</w:t>
      </w:r>
      <w:r w:rsidR="007467F9" w:rsidRPr="00D83DF4">
        <w:rPr>
          <w:rtl/>
        </w:rPr>
        <w:t>.</w:t>
      </w:r>
    </w:p>
    <w:p w14:paraId="4725B39E" w14:textId="2C4A9DA5" w:rsidR="007467F9" w:rsidRDefault="00052504" w:rsidP="00B847A3">
      <w:pPr>
        <w:pStyle w:val="ac"/>
        <w:rPr>
          <w:rtl/>
        </w:rPr>
      </w:pPr>
      <w:r>
        <w:rPr>
          <w:rFonts w:hint="cs"/>
          <w:rtl/>
        </w:rPr>
        <w:t xml:space="preserve">     </w:t>
      </w:r>
      <w:r w:rsidR="007467F9" w:rsidRPr="00500EED">
        <w:rPr>
          <w:rtl/>
        </w:rPr>
        <w:t>ون نوت چیم و بیکفورد (2002) اعتقاد دارند یکی از عواملی که اغلب در فرآیند آموزش و یادگیری نادیده گرفته می</w:t>
      </w:r>
      <w:r w:rsidR="007467F9">
        <w:rPr>
          <w:rFonts w:hint="cs"/>
          <w:rtl/>
        </w:rPr>
        <w:t>‌</w:t>
      </w:r>
      <w:r w:rsidR="007467F9" w:rsidRPr="00500EED">
        <w:rPr>
          <w:rtl/>
        </w:rPr>
        <w:t>شود، تأثیر فضا (یعنی امکانات و امکانات فضاها و ابزارها) بر یادگیری است.</w:t>
      </w:r>
    </w:p>
    <w:p w14:paraId="0C688ACB" w14:textId="77777777" w:rsidR="007467F9" w:rsidRPr="00075EAF" w:rsidRDefault="007467F9" w:rsidP="00EC11E8">
      <w:pPr>
        <w:pStyle w:val="1-1"/>
        <w:rPr>
          <w:rtl/>
        </w:rPr>
      </w:pPr>
      <w:bookmarkStart w:id="34" w:name="_Toc127365961"/>
      <w:bookmarkStart w:id="35" w:name="_Toc145160957"/>
      <w:r w:rsidRPr="00075EAF">
        <w:rPr>
          <w:rtl/>
        </w:rPr>
        <w:t>مدرسه</w:t>
      </w:r>
      <w:bookmarkEnd w:id="34"/>
      <w:r w:rsidRPr="00075EAF">
        <w:rPr>
          <w:rtl/>
        </w:rPr>
        <w:t xml:space="preserve"> به عنوان</w:t>
      </w:r>
      <w:r>
        <w:rPr>
          <w:rFonts w:hint="cs"/>
          <w:rtl/>
        </w:rPr>
        <w:t xml:space="preserve"> محیط یادگیری</w:t>
      </w:r>
      <w:bookmarkEnd w:id="35"/>
    </w:p>
    <w:p w14:paraId="21A151C8" w14:textId="506D3266" w:rsidR="007467F9" w:rsidRDefault="007467F9" w:rsidP="00B847A3">
      <w:pPr>
        <w:pStyle w:val="ac"/>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w:t>
      </w:r>
      <w:r w:rsidR="00052504">
        <w:rPr>
          <w:rFonts w:hint="cs"/>
          <w:rtl/>
        </w:rPr>
        <w:t>،</w:t>
      </w:r>
      <w:r w:rsidRPr="00D83DF4">
        <w:rPr>
          <w:rFonts w:hint="cs"/>
          <w:rtl/>
        </w:rPr>
        <w:t xml:space="preserve"> 1386</w:t>
      </w:r>
      <w:r w:rsidR="00052504">
        <w:rPr>
          <w:rFonts w:hint="cs"/>
          <w:rtl/>
        </w:rPr>
        <w:t>:</w:t>
      </w:r>
      <w:r w:rsidRPr="00D83DF4">
        <w:rPr>
          <w:rFonts w:hint="cs"/>
          <w:rtl/>
        </w:rPr>
        <w:t xml:space="preserve"> 19)</w:t>
      </w:r>
      <w:r w:rsidRPr="00D83DF4">
        <w:rPr>
          <w:rtl/>
        </w:rPr>
        <w:t xml:space="preserve"> </w:t>
      </w:r>
      <w:r w:rsidRPr="00D83DF4">
        <w:rPr>
          <w:rFonts w:hint="cs"/>
          <w:rtl/>
        </w:rPr>
        <w:t>.</w:t>
      </w:r>
    </w:p>
    <w:p w14:paraId="44CB3CCC" w14:textId="13DDCCCC" w:rsidR="007467F9" w:rsidRPr="00D83DF4" w:rsidRDefault="00052504" w:rsidP="00B847A3">
      <w:pPr>
        <w:pStyle w:val="ac"/>
        <w:rPr>
          <w:rFonts w:ascii="Times New Roman"/>
          <w:b/>
          <w:bCs/>
          <w:rtl/>
        </w:rPr>
      </w:pPr>
      <w:r>
        <w:rPr>
          <w:rFonts w:hint="cs"/>
          <w:rtl/>
        </w:rPr>
        <w:t xml:space="preserve">     </w:t>
      </w:r>
      <w:r w:rsidR="007467F9" w:rsidRPr="00D83DF4">
        <w:rPr>
          <w:rFonts w:hint="cs"/>
          <w:rtl/>
        </w:rPr>
        <w:t xml:space="preserve">در مبانی نظری سند تحول بنیادین </w:t>
      </w:r>
      <w:r w:rsidR="007467F9" w:rsidRPr="009A6779">
        <w:rPr>
          <w:rFonts w:hint="cs"/>
          <w:rtl/>
        </w:rPr>
        <w:t xml:space="preserve">آموزش و پرورش آمده‌ که </w:t>
      </w:r>
      <w:r w:rsidR="007467F9" w:rsidRPr="00D83DF4">
        <w:rPr>
          <w:rtl/>
        </w:rPr>
        <w:t xml:space="preserve">مدرسه محیط اجتماعی </w:t>
      </w:r>
      <w:r w:rsidR="007467F9" w:rsidRPr="00963B57">
        <w:rPr>
          <w:rtl/>
        </w:rPr>
        <w:t>سازمان یافته</w:t>
      </w:r>
      <w:r w:rsidR="007467F9">
        <w:rPr>
          <w:rFonts w:hint="cs"/>
          <w:rtl/>
        </w:rPr>
        <w:t>‌</w:t>
      </w:r>
      <w:r w:rsidR="007467F9" w:rsidRPr="00963B57">
        <w:rPr>
          <w:rtl/>
        </w:rPr>
        <w:t>ای</w:t>
      </w:r>
      <w:r w:rsidR="007467F9" w:rsidRPr="00963B57">
        <w:rPr>
          <w:rFonts w:hint="cs"/>
          <w:rtl/>
        </w:rPr>
        <w:t xml:space="preserve"> </w:t>
      </w:r>
      <w:r w:rsidR="007467F9" w:rsidRPr="00D83DF4">
        <w:rPr>
          <w:rtl/>
        </w:rPr>
        <w:t>برای کسب مجموعه</w:t>
      </w:r>
      <w:r w:rsidR="007467F9" w:rsidRPr="00D83DF4">
        <w:rPr>
          <w:rFonts w:hint="cs"/>
          <w:rtl/>
        </w:rPr>
        <w:t>‌</w:t>
      </w:r>
      <w:r w:rsidR="007467F9" w:rsidRPr="00D83DF4">
        <w:rPr>
          <w:rtl/>
        </w:rPr>
        <w:t>ای از شایســتگی</w:t>
      </w:r>
      <w:r w:rsidR="007467F9">
        <w:rPr>
          <w:rFonts w:hint="cs"/>
          <w:rtl/>
        </w:rPr>
        <w:t>‌</w:t>
      </w:r>
      <w:r w:rsidR="007467F9" w:rsidRPr="00D83DF4">
        <w:rPr>
          <w:rtl/>
        </w:rPr>
        <w:t>های لازم</w:t>
      </w:r>
      <w:r w:rsidR="007467F9">
        <w:rPr>
          <w:rFonts w:hint="cs"/>
          <w:rtl/>
        </w:rPr>
        <w:t xml:space="preserve"> است </w:t>
      </w:r>
      <w:r w:rsidR="007467F9" w:rsidRPr="00D83DF4">
        <w:rPr>
          <w:rtl/>
        </w:rPr>
        <w:t>که متربیــان برای وصول به مرتبه</w:t>
      </w:r>
      <w:r w:rsidR="007467F9">
        <w:rPr>
          <w:rFonts w:hint="cs"/>
          <w:rtl/>
        </w:rPr>
        <w:t>‌</w:t>
      </w:r>
      <w:r w:rsidR="007467F9" w:rsidRPr="00D83DF4">
        <w:rPr>
          <w:rtl/>
        </w:rPr>
        <w:t>ای از</w:t>
      </w:r>
      <w:r w:rsidR="007467F9">
        <w:rPr>
          <w:rFonts w:hint="cs"/>
          <w:rtl/>
        </w:rPr>
        <w:t xml:space="preserve"> </w:t>
      </w:r>
      <w:r w:rsidR="007467F9" w:rsidRPr="00D83DF4">
        <w:rPr>
          <w:rtl/>
        </w:rPr>
        <w:t>آمادگی جهت تحقق حیات طیبه در هم</w:t>
      </w:r>
      <w:r w:rsidR="007467F9">
        <w:rPr>
          <w:rFonts w:hint="cs"/>
          <w:rtl/>
        </w:rPr>
        <w:t>ه‌ی</w:t>
      </w:r>
      <w:r w:rsidR="007467F9" w:rsidRPr="00D83DF4">
        <w:rPr>
          <w:rtl/>
        </w:rPr>
        <w:t xml:space="preserve"> ابعاد فردی، خانوادگی و اجتماعی باید آنها را به دســت آورند</w:t>
      </w:r>
      <w:r w:rsidR="007467F9">
        <w:rPr>
          <w:rFonts w:hint="cs"/>
          <w:rtl/>
        </w:rPr>
        <w:t xml:space="preserve">. </w:t>
      </w:r>
      <w:r w:rsidR="007467F9" w:rsidRPr="00D83DF4">
        <w:rPr>
          <w:rtl/>
        </w:rPr>
        <w:t>از این رو</w:t>
      </w:r>
      <w:r w:rsidR="007467F9">
        <w:rPr>
          <w:rFonts w:hint="cs"/>
          <w:rtl/>
        </w:rPr>
        <w:t xml:space="preserve"> </w:t>
      </w:r>
      <w:r w:rsidR="007467F9" w:rsidRPr="00D83DF4">
        <w:rPr>
          <w:rtl/>
        </w:rPr>
        <w:t>مدرســه فضای اجتماعی</w:t>
      </w:r>
      <w:r w:rsidR="007467F9">
        <w:rPr>
          <w:rFonts w:hint="cs"/>
          <w:rtl/>
        </w:rPr>
        <w:t xml:space="preserve"> </w:t>
      </w:r>
      <w:r w:rsidR="007467F9" w:rsidRPr="00D83DF4">
        <w:rPr>
          <w:rtl/>
        </w:rPr>
        <w:t>هدفمندی اســت كه از طریق زنجیره</w:t>
      </w:r>
      <w:r w:rsidR="007467F9">
        <w:rPr>
          <w:rFonts w:hint="cs"/>
          <w:rtl/>
        </w:rPr>
        <w:t>‌</w:t>
      </w:r>
      <w:r w:rsidR="007467F9" w:rsidRPr="00D83DF4">
        <w:rPr>
          <w:rtl/>
        </w:rPr>
        <w:t>ای از موقعیت</w:t>
      </w:r>
      <w:r w:rsidR="007467F9">
        <w:rPr>
          <w:rFonts w:hint="cs"/>
          <w:rtl/>
        </w:rPr>
        <w:t>‌</w:t>
      </w:r>
      <w:r w:rsidR="007467F9" w:rsidRPr="00D83DF4">
        <w:rPr>
          <w:rtl/>
        </w:rPr>
        <w:t>ها، فرصت ِ حرکت رشــدیابنده و تعالی</w:t>
      </w:r>
      <w:r w:rsidR="007467F9">
        <w:rPr>
          <w:rFonts w:hint="cs"/>
          <w:rtl/>
        </w:rPr>
        <w:t>‌</w:t>
      </w:r>
      <w:r w:rsidR="007467F9" w:rsidRPr="00D83DF4">
        <w:rPr>
          <w:rtl/>
        </w:rPr>
        <w:t>بخش را برای متربیان فراهم می</w:t>
      </w:r>
      <w:r w:rsidR="007467F9">
        <w:rPr>
          <w:rFonts w:hint="cs"/>
          <w:rtl/>
        </w:rPr>
        <w:t>‌</w:t>
      </w:r>
      <w:r w:rsidR="007467F9" w:rsidRPr="00D83DF4">
        <w:rPr>
          <w:rtl/>
        </w:rPr>
        <w:t>سازد که در آن شایستگی</w:t>
      </w:r>
      <w:r w:rsidR="007467F9">
        <w:rPr>
          <w:rFonts w:hint="cs"/>
          <w:rtl/>
        </w:rPr>
        <w:t>‌</w:t>
      </w:r>
      <w:r w:rsidR="007467F9" w:rsidRPr="00D83DF4">
        <w:rPr>
          <w:rtl/>
        </w:rPr>
        <w:t>های لازم برای درك و بهبود موقعیت خود و</w:t>
      </w:r>
      <w:r w:rsidR="007467F9">
        <w:rPr>
          <w:rFonts w:hint="cs"/>
          <w:rtl/>
        </w:rPr>
        <w:t xml:space="preserve"> </w:t>
      </w:r>
      <w:r w:rsidR="007467F9" w:rsidRPr="00D83DF4">
        <w:rPr>
          <w:rtl/>
        </w:rPr>
        <w:t>دیگران از طریق یادگیری</w:t>
      </w:r>
      <w:r w:rsidR="007467F9">
        <w:rPr>
          <w:rFonts w:hint="cs"/>
          <w:rtl/>
        </w:rPr>
        <w:t>‌</w:t>
      </w:r>
      <w:r w:rsidR="007467F9" w:rsidRPr="00D83DF4">
        <w:rPr>
          <w:rtl/>
        </w:rPr>
        <w:t>های رســمی و</w:t>
      </w:r>
      <w:r w:rsidR="007467F9">
        <w:rPr>
          <w:rFonts w:hint="cs"/>
          <w:rtl/>
        </w:rPr>
        <w:t xml:space="preserve"> </w:t>
      </w:r>
      <w:r w:rsidR="007467F9" w:rsidRPr="00D83DF4">
        <w:rPr>
          <w:rtl/>
        </w:rPr>
        <w:t>غیر رسمی كسب می</w:t>
      </w:r>
      <w:r w:rsidR="007467F9">
        <w:rPr>
          <w:rFonts w:hint="cs"/>
          <w:rtl/>
        </w:rPr>
        <w:t>‌</w:t>
      </w:r>
      <w:r w:rsidR="007467F9" w:rsidRPr="00D83DF4">
        <w:rPr>
          <w:rtl/>
        </w:rPr>
        <w:t>شود</w:t>
      </w:r>
      <w:r w:rsidR="007467F9">
        <w:rPr>
          <w:rFonts w:hint="cs"/>
          <w:rtl/>
        </w:rPr>
        <w:t xml:space="preserve">. </w:t>
      </w:r>
      <w:r w:rsidR="007467F9" w:rsidRPr="009A6779">
        <w:rPr>
          <w:rFonts w:hint="cs"/>
          <w:rtl/>
        </w:rPr>
        <w:t xml:space="preserve">همچنین آمده‌است </w:t>
      </w:r>
      <w:r w:rsidR="007467F9">
        <w:rPr>
          <w:rFonts w:hint="cs"/>
          <w:rtl/>
        </w:rPr>
        <w:t>که</w:t>
      </w:r>
      <w:r w:rsidR="007467F9" w:rsidRPr="00D83DF4">
        <w:rPr>
          <w:rtl/>
        </w:rPr>
        <w:t xml:space="preserve"> فضای تربیتی به کلاس درس خلاصه نم</w:t>
      </w:r>
      <w:r w:rsidR="007467F9" w:rsidRPr="00D83DF4">
        <w:rPr>
          <w:rFonts w:hint="cs"/>
          <w:rtl/>
        </w:rPr>
        <w:t>ی‌</w:t>
      </w:r>
      <w:r w:rsidR="007467F9" w:rsidRPr="00D83DF4">
        <w:rPr>
          <w:rtl/>
        </w:rPr>
        <w:t>شــود بلکه تربیت، در محیط تربیتی</w:t>
      </w:r>
      <w:r w:rsidR="007467F9" w:rsidRPr="00D83DF4">
        <w:rPr>
          <w:rFonts w:hint="cs"/>
          <w:rtl/>
        </w:rPr>
        <w:t xml:space="preserve"> </w:t>
      </w:r>
      <w:r w:rsidR="007467F9" w:rsidRPr="00D83DF4">
        <w:rPr>
          <w:rtl/>
        </w:rPr>
        <w:t>اتفاق می</w:t>
      </w:r>
      <w:r w:rsidR="007467F9">
        <w:rPr>
          <w:rFonts w:hint="cs"/>
          <w:rtl/>
        </w:rPr>
        <w:t>‌</w:t>
      </w:r>
      <w:r w:rsidR="007467F9" w:rsidRPr="00D83DF4">
        <w:rPr>
          <w:rtl/>
        </w:rPr>
        <w:t>افتد که شامل کلاس درس، حیاط مدرسه، آزمایشگاه</w:t>
      </w:r>
      <w:r w:rsidR="007467F9" w:rsidRPr="00D83DF4">
        <w:rPr>
          <w:rFonts w:hint="cs"/>
          <w:rtl/>
        </w:rPr>
        <w:t>‌</w:t>
      </w:r>
      <w:r w:rsidR="007467F9" w:rsidRPr="00D83DF4">
        <w:rPr>
          <w:rtl/>
        </w:rPr>
        <w:t>ها، کارگاه</w:t>
      </w:r>
      <w:r w:rsidR="007467F9" w:rsidRPr="00D83DF4">
        <w:rPr>
          <w:rFonts w:hint="cs"/>
          <w:rtl/>
        </w:rPr>
        <w:t>‌</w:t>
      </w:r>
      <w:r w:rsidR="007467F9" w:rsidRPr="00D83DF4">
        <w:rPr>
          <w:rtl/>
        </w:rPr>
        <w:t>ها و حتی محیط خارج از مدرسه می</w:t>
      </w:r>
      <w:r w:rsidR="007467F9" w:rsidRPr="00D83DF4">
        <w:rPr>
          <w:rFonts w:hint="cs"/>
          <w:rtl/>
        </w:rPr>
        <w:t>‌</w:t>
      </w:r>
      <w:r w:rsidR="007467F9" w:rsidRPr="00D83DF4">
        <w:rPr>
          <w:rtl/>
        </w:rPr>
        <w:t>باشد. درتمام این محیط</w:t>
      </w:r>
      <w:r w:rsidR="007467F9" w:rsidRPr="00D83DF4">
        <w:rPr>
          <w:rFonts w:hint="cs"/>
          <w:rtl/>
        </w:rPr>
        <w:t>‌</w:t>
      </w:r>
      <w:r w:rsidR="007467F9" w:rsidRPr="00D83DF4">
        <w:rPr>
          <w:rtl/>
        </w:rPr>
        <w:t>ها، پیام</w:t>
      </w:r>
      <w:r w:rsidR="007467F9" w:rsidRPr="00D83DF4">
        <w:rPr>
          <w:rFonts w:hint="cs"/>
          <w:rtl/>
        </w:rPr>
        <w:t>‌</w:t>
      </w:r>
      <w:r w:rsidR="007467F9" w:rsidRPr="00D83DF4">
        <w:rPr>
          <w:rtl/>
        </w:rPr>
        <w:t>های تربیتی به متربیان منتقل می</w:t>
      </w:r>
      <w:r w:rsidR="007467F9" w:rsidRPr="00D83DF4">
        <w:rPr>
          <w:rFonts w:hint="cs"/>
          <w:rtl/>
        </w:rPr>
        <w:t>‌</w:t>
      </w:r>
      <w:r w:rsidR="007467F9" w:rsidRPr="00D83DF4">
        <w:rPr>
          <w:rtl/>
        </w:rPr>
        <w:t>شود. لذا برای دست یابی و تحقق اهداف تربیتی، باید تمام این محیط</w:t>
      </w:r>
      <w:r w:rsidR="007467F9" w:rsidRPr="00D83DF4">
        <w:rPr>
          <w:rFonts w:hint="cs"/>
          <w:rtl/>
        </w:rPr>
        <w:t>‌</w:t>
      </w:r>
      <w:r w:rsidR="007467F9" w:rsidRPr="00D83DF4">
        <w:rPr>
          <w:rtl/>
        </w:rPr>
        <w:t>ها مدیریت و هماهنگ شوند. زیرا از منظر فلسفه تربیت رسمی و عمومی، مدرسه کانون تربیتی محله و تجلی</w:t>
      </w:r>
      <w:r w:rsidR="007467F9" w:rsidRPr="00D83DF4">
        <w:rPr>
          <w:rFonts w:hint="cs"/>
          <w:rtl/>
        </w:rPr>
        <w:t xml:space="preserve"> </w:t>
      </w:r>
      <w:r w:rsidR="007467F9" w:rsidRPr="00D83DF4">
        <w:rPr>
          <w:rtl/>
        </w:rPr>
        <w:t>بخش حیات طیبه است بنابراین باید در طراحی و ساخت مدرسه تدابیری اتخاذ کرد تا ارتباطات مدرسه با محیط تسهیل شود و زمینه</w:t>
      </w:r>
      <w:r>
        <w:rPr>
          <w:rFonts w:hint="cs"/>
          <w:rtl/>
        </w:rPr>
        <w:t>‌ی</w:t>
      </w:r>
      <w:r w:rsidR="007467F9" w:rsidRPr="00D83DF4">
        <w:rPr>
          <w:rtl/>
        </w:rPr>
        <w:t xml:space="preserve"> ارائ</w:t>
      </w:r>
      <w:r>
        <w:rPr>
          <w:rFonts w:hint="cs"/>
          <w:rtl/>
        </w:rPr>
        <w:t>ه‌ی</w:t>
      </w:r>
      <w:r w:rsidR="007467F9" w:rsidRPr="00D83DF4">
        <w:rPr>
          <w:rtl/>
        </w:rPr>
        <w:t xml:space="preserve"> خدمات مؤثر به محیط در آن </w:t>
      </w:r>
      <w:r w:rsidR="007467F9" w:rsidRPr="000E552B">
        <w:rPr>
          <w:rtl/>
        </w:rPr>
        <w:t>تدارک شود</w:t>
      </w:r>
      <w:r w:rsidR="007467F9" w:rsidRPr="000E552B">
        <w:rPr>
          <w:rFonts w:hint="cs"/>
          <w:rtl/>
        </w:rPr>
        <w:t xml:space="preserve"> (</w:t>
      </w:r>
      <w:r w:rsidR="007467F9" w:rsidRPr="000E552B">
        <w:rPr>
          <w:rtl/>
        </w:rPr>
        <w:t>مبان</w:t>
      </w:r>
      <w:r w:rsidR="007467F9" w:rsidRPr="00D83DF4">
        <w:rPr>
          <w:rtl/>
        </w:rPr>
        <w:t>ی نظری تحول بنیادین درنظام تعلیم و تربیت رسمی عمومی جمهوری اسل</w:t>
      </w:r>
      <w:r w:rsidR="007467F9" w:rsidRPr="00D83DF4">
        <w:rPr>
          <w:rFonts w:hint="cs"/>
          <w:rtl/>
        </w:rPr>
        <w:t>ا</w:t>
      </w:r>
      <w:r w:rsidR="007467F9" w:rsidRPr="00D83DF4">
        <w:rPr>
          <w:rtl/>
        </w:rPr>
        <w:t>می ایران، 1390</w:t>
      </w:r>
      <w:r>
        <w:rPr>
          <w:rFonts w:hint="cs"/>
          <w:rtl/>
        </w:rPr>
        <w:t>:</w:t>
      </w:r>
      <w:r w:rsidR="007467F9" w:rsidRPr="00D83DF4">
        <w:rPr>
          <w:rtl/>
        </w:rPr>
        <w:t xml:space="preserve"> 3</w:t>
      </w:r>
      <w:r w:rsidR="007467F9" w:rsidRPr="00D83DF4">
        <w:rPr>
          <w:rFonts w:hint="cs"/>
          <w:rtl/>
        </w:rPr>
        <w:t>99)</w:t>
      </w:r>
      <w:r w:rsidR="007467F9">
        <w:rPr>
          <w:rFonts w:hint="cs"/>
          <w:rtl/>
        </w:rPr>
        <w:t>.</w:t>
      </w:r>
    </w:p>
    <w:p w14:paraId="43E84177" w14:textId="77777777" w:rsidR="007467F9" w:rsidRPr="00D83DF4" w:rsidRDefault="007467F9" w:rsidP="00C460B0">
      <w:pPr>
        <w:pStyle w:val="1-1"/>
        <w:rPr>
          <w:rtl/>
        </w:rPr>
      </w:pPr>
      <w:bookmarkStart w:id="36" w:name="_Toc127365964"/>
      <w:bookmarkStart w:id="37" w:name="_Toc145160958"/>
      <w:r w:rsidRPr="00D83DF4">
        <w:rPr>
          <w:rFonts w:hint="cs"/>
          <w:rtl/>
        </w:rPr>
        <w:t xml:space="preserve">طراحی </w:t>
      </w:r>
      <w:bookmarkEnd w:id="36"/>
      <w:r>
        <w:rPr>
          <w:rFonts w:hint="cs"/>
          <w:rtl/>
        </w:rPr>
        <w:t>محیط کالبدی</w:t>
      </w:r>
      <w:r w:rsidRPr="00D83DF4">
        <w:rPr>
          <w:rFonts w:hint="cs"/>
          <w:rtl/>
        </w:rPr>
        <w:t xml:space="preserve"> یادگیری</w:t>
      </w:r>
      <w:bookmarkEnd w:id="37"/>
    </w:p>
    <w:p w14:paraId="40244686" w14:textId="764181FA" w:rsidR="007467F9" w:rsidRDefault="007467F9" w:rsidP="00B847A3">
      <w:pPr>
        <w:pStyle w:val="ac"/>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w:t>
      </w:r>
      <w:r w:rsidR="00052504">
        <w:rPr>
          <w:rFonts w:hint="cs"/>
          <w:rtl/>
        </w:rPr>
        <w:t>:</w:t>
      </w:r>
      <w:r w:rsidRPr="00D83DF4">
        <w:rPr>
          <w:rFonts w:hint="cs"/>
          <w:rtl/>
        </w:rPr>
        <w:t>399).</w:t>
      </w:r>
    </w:p>
    <w:p w14:paraId="0EB618F0" w14:textId="4AB8F9C7" w:rsidR="007467F9" w:rsidRDefault="007467F9" w:rsidP="004B6928">
      <w:pPr>
        <w:pStyle w:val="1-1"/>
      </w:pPr>
      <w:bookmarkStart w:id="38" w:name="_Toc145160959"/>
      <w:r w:rsidRPr="004B6928">
        <w:rPr>
          <w:rFonts w:hint="cs"/>
          <w:rtl/>
        </w:rPr>
        <w:t>شایستگی‌</w:t>
      </w:r>
      <w:bookmarkEnd w:id="38"/>
    </w:p>
    <w:p w14:paraId="1F583906" w14:textId="30F79DFB" w:rsidR="00F7149F" w:rsidRPr="00D83DF4" w:rsidRDefault="00F7149F" w:rsidP="00B847A3">
      <w:pPr>
        <w:pStyle w:val="ac"/>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sidR="00945884">
        <w:rPr>
          <w:rFonts w:hint="cs"/>
          <w:rtl/>
        </w:rPr>
        <w:t xml:space="preserve"> </w:t>
      </w:r>
      <w:r w:rsidR="00945884" w:rsidRPr="00D83DF4">
        <w:rPr>
          <w:rFonts w:hint="cs"/>
          <w:rtl/>
        </w:rPr>
        <w:t>مبهم بودن معنای شایستگی به</w:t>
      </w:r>
      <w:r w:rsidR="00945884">
        <w:rPr>
          <w:rFonts w:hint="cs"/>
          <w:rtl/>
        </w:rPr>
        <w:t>‌</w:t>
      </w:r>
      <w:r w:rsidR="00945884" w:rsidRPr="00D83DF4">
        <w:rPr>
          <w:rFonts w:hint="cs"/>
          <w:rtl/>
        </w:rPr>
        <w:t>عنوان یک مساله‌ی مهم، از سوی بسیاری از محققان مطرح شده است (</w:t>
      </w:r>
      <w:r w:rsidR="007653B9">
        <w:rPr>
          <w:rFonts w:hint="cs"/>
          <w:rtl/>
        </w:rPr>
        <w:t>عارف و مرادی شیرازی، 1395)</w:t>
      </w:r>
      <w:r w:rsidR="00945884" w:rsidRPr="00D83DF4">
        <w:rPr>
          <w:rFonts w:hint="cs"/>
          <w:rtl/>
        </w:rPr>
        <w:t>.</w:t>
      </w:r>
    </w:p>
    <w:p w14:paraId="63B1A887" w14:textId="0142C063" w:rsidR="004B7007" w:rsidRPr="002102BB" w:rsidRDefault="00ED61B3" w:rsidP="00B9168D">
      <w:pPr>
        <w:pStyle w:val="1-1-1"/>
        <w:rPr>
          <w:rtl/>
        </w:rPr>
      </w:pPr>
      <w:bookmarkStart w:id="39" w:name="_Toc145160960"/>
      <w:r>
        <w:rPr>
          <w:rFonts w:hint="cs"/>
          <w:rtl/>
        </w:rPr>
        <w:t>تعریف شایستگی</w:t>
      </w:r>
      <w:bookmarkEnd w:id="39"/>
    </w:p>
    <w:p w14:paraId="09B81A87" w14:textId="0A55CDBE" w:rsidR="00780AA8" w:rsidRPr="00D83DF4" w:rsidRDefault="00780AA8" w:rsidP="00B847A3">
      <w:pPr>
        <w:pStyle w:val="ac"/>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sidR="002D6162">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00AA36CD"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عارف و مرادی شیرازی</w:t>
      </w:r>
      <w:r w:rsidR="002D6162">
        <w:rPr>
          <w:rFonts w:hint="cs"/>
          <w:rtl/>
        </w:rPr>
        <w:t xml:space="preserve"> </w:t>
      </w:r>
      <w:r>
        <w:rPr>
          <w:rFonts w:hint="cs"/>
          <w:rtl/>
        </w:rPr>
        <w:t xml:space="preserve">(1395)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19"/>
      </w:r>
      <w:r w:rsidRPr="00D83DF4">
        <w:rPr>
          <w:rFonts w:hint="cs"/>
          <w:rtl/>
        </w:rPr>
        <w:t xml:space="preserve"> (2010)، لاک</w:t>
      </w:r>
      <w:r>
        <w:rPr>
          <w:rStyle w:val="FootnoteReference"/>
          <w:rtl/>
        </w:rPr>
        <w:footnoteReference w:id="20"/>
      </w:r>
      <w:r w:rsidRPr="00D83DF4">
        <w:rPr>
          <w:rFonts w:hint="cs"/>
          <w:rtl/>
        </w:rPr>
        <w:t xml:space="preserve"> (2012) و وینی</w:t>
      </w:r>
      <w:r>
        <w:rPr>
          <w:rStyle w:val="FootnoteReference"/>
          <w:rtl/>
        </w:rPr>
        <w:footnoteReference w:id="21"/>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604AEC6B" w14:textId="77777777" w:rsidR="001C0877" w:rsidRDefault="00780AA8" w:rsidP="00B847A3">
      <w:pPr>
        <w:pStyle w:val="ac"/>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47CF5AF2" w14:textId="08B2CC87" w:rsidR="005F6FE3" w:rsidRDefault="005F6FE3" w:rsidP="005F6FE3">
      <w:pPr>
        <w:pStyle w:val="00"/>
        <w:jc w:val="center"/>
      </w:pPr>
      <w:bookmarkStart w:id="40" w:name="_Toc145243396"/>
      <w:r>
        <w:rPr>
          <w:rtl/>
        </w:rPr>
        <w:t xml:space="preserve">جدول </w:t>
      </w:r>
      <w:r>
        <w:rPr>
          <w:rFonts w:hint="cs"/>
          <w:rtl/>
        </w:rPr>
        <w:t>1</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2 </w:instrText>
      </w:r>
      <w:r>
        <w:rPr>
          <w:rtl/>
        </w:rPr>
        <w:fldChar w:fldCharType="separate"/>
      </w:r>
      <w:r>
        <w:rPr>
          <w:noProof/>
          <w:rtl/>
        </w:rPr>
        <w:t>1</w:t>
      </w:r>
      <w:r>
        <w:rPr>
          <w:rtl/>
        </w:rPr>
        <w:fldChar w:fldCharType="end"/>
      </w:r>
      <w:r>
        <w:t xml:space="preserve">  </w:t>
      </w:r>
      <w:r w:rsidRPr="005F6FE3">
        <w:rPr>
          <w:rFonts w:cs="B Nazanin"/>
          <w:b/>
          <w:bCs/>
          <w:szCs w:val="22"/>
          <w:rtl/>
        </w:rPr>
        <w:t>نمونه تعار</w:t>
      </w:r>
      <w:r w:rsidRPr="005F6FE3">
        <w:rPr>
          <w:rFonts w:cs="B Nazanin" w:hint="cs"/>
          <w:b/>
          <w:bCs/>
          <w:szCs w:val="22"/>
          <w:rtl/>
        </w:rPr>
        <w:t>ی</w:t>
      </w:r>
      <w:r w:rsidRPr="005F6FE3">
        <w:rPr>
          <w:rFonts w:cs="B Nazanin" w:hint="eastAsia"/>
          <w:b/>
          <w:bCs/>
          <w:szCs w:val="22"/>
          <w:rtl/>
        </w:rPr>
        <w:t>ف</w:t>
      </w:r>
      <w:r w:rsidRPr="005F6FE3">
        <w:rPr>
          <w:rFonts w:cs="B Nazanin"/>
          <w:b/>
          <w:bCs/>
          <w:szCs w:val="22"/>
          <w:rtl/>
        </w:rPr>
        <w:t xml:space="preserve"> ارائه شده از مفهوم شا</w:t>
      </w:r>
      <w:r w:rsidRPr="005F6FE3">
        <w:rPr>
          <w:rFonts w:cs="B Nazanin" w:hint="cs"/>
          <w:b/>
          <w:bCs/>
          <w:szCs w:val="22"/>
          <w:rtl/>
        </w:rPr>
        <w:t>ی</w:t>
      </w:r>
      <w:r w:rsidRPr="005F6FE3">
        <w:rPr>
          <w:rFonts w:cs="B Nazanin" w:hint="eastAsia"/>
          <w:b/>
          <w:bCs/>
          <w:szCs w:val="22"/>
          <w:rtl/>
        </w:rPr>
        <w:t>ستگ</w:t>
      </w:r>
      <w:r w:rsidRPr="005F6FE3">
        <w:rPr>
          <w:rFonts w:cs="B Nazanin" w:hint="cs"/>
          <w:b/>
          <w:bCs/>
          <w:szCs w:val="22"/>
          <w:rtl/>
        </w:rPr>
        <w:t>ی</w:t>
      </w:r>
      <w:bookmarkEnd w:id="40"/>
    </w:p>
    <w:tbl>
      <w:tblPr>
        <w:tblStyle w:val="TableGrid"/>
        <w:bidiVisual/>
        <w:tblW w:w="0" w:type="auto"/>
        <w:jc w:val="center"/>
        <w:tblLook w:val="04A0" w:firstRow="1" w:lastRow="0" w:firstColumn="1" w:lastColumn="0" w:noHBand="0" w:noVBand="1"/>
      </w:tblPr>
      <w:tblGrid>
        <w:gridCol w:w="1636"/>
        <w:gridCol w:w="6857"/>
      </w:tblGrid>
      <w:tr w:rsidR="00FE5AD0" w:rsidRPr="006079BB" w14:paraId="316462A3" w14:textId="77777777" w:rsidTr="00B520CF">
        <w:trPr>
          <w:jc w:val="center"/>
        </w:trPr>
        <w:tc>
          <w:tcPr>
            <w:tcW w:w="1636" w:type="dxa"/>
            <w:vAlign w:val="center"/>
          </w:tcPr>
          <w:p w14:paraId="045A85F0" w14:textId="77777777" w:rsidR="00FE5AD0" w:rsidRPr="006079BB" w:rsidRDefault="00FE5AD0" w:rsidP="006079BB">
            <w:pPr>
              <w:jc w:val="center"/>
              <w:rPr>
                <w:rFonts w:cs="B Nazanin"/>
                <w:b/>
                <w:bCs/>
                <w:sz w:val="22"/>
                <w:szCs w:val="22"/>
                <w:rtl/>
              </w:rPr>
            </w:pPr>
            <w:r w:rsidRPr="006079BB">
              <w:rPr>
                <w:rFonts w:cs="B Nazanin"/>
                <w:b/>
                <w:bCs/>
                <w:sz w:val="22"/>
                <w:szCs w:val="22"/>
                <w:rtl/>
              </w:rPr>
              <w:t>نویسنده‌(ها)</w:t>
            </w:r>
          </w:p>
        </w:tc>
        <w:tc>
          <w:tcPr>
            <w:tcW w:w="6857" w:type="dxa"/>
          </w:tcPr>
          <w:p w14:paraId="1FD10974" w14:textId="77777777" w:rsidR="00FE5AD0" w:rsidRPr="006079BB" w:rsidRDefault="00FE5AD0" w:rsidP="006079BB">
            <w:pPr>
              <w:jc w:val="center"/>
              <w:rPr>
                <w:rFonts w:cs="B Nazanin"/>
                <w:b/>
                <w:bCs/>
                <w:sz w:val="22"/>
                <w:szCs w:val="22"/>
                <w:rtl/>
              </w:rPr>
            </w:pPr>
            <w:r w:rsidRPr="006079BB">
              <w:rPr>
                <w:rFonts w:cs="B Nazanin"/>
                <w:b/>
                <w:bCs/>
                <w:sz w:val="22"/>
                <w:szCs w:val="22"/>
                <w:rtl/>
              </w:rPr>
              <w:t>تعریف</w:t>
            </w:r>
          </w:p>
        </w:tc>
      </w:tr>
      <w:tr w:rsidR="00FE5AD0" w:rsidRPr="006079BB" w14:paraId="0BB1E040" w14:textId="77777777" w:rsidTr="00B520CF">
        <w:trPr>
          <w:jc w:val="center"/>
        </w:trPr>
        <w:tc>
          <w:tcPr>
            <w:tcW w:w="1636" w:type="dxa"/>
            <w:vAlign w:val="center"/>
          </w:tcPr>
          <w:p w14:paraId="7328C33B" w14:textId="77777777" w:rsidR="00FE5AD0" w:rsidRPr="006079BB" w:rsidRDefault="00FE5AD0" w:rsidP="006079BB">
            <w:pPr>
              <w:rPr>
                <w:rFonts w:cs="B Nazanin"/>
                <w:sz w:val="22"/>
                <w:szCs w:val="22"/>
                <w:rtl/>
              </w:rPr>
            </w:pPr>
            <w:r w:rsidRPr="006079BB">
              <w:rPr>
                <w:rFonts w:cs="B Nazanin"/>
                <w:sz w:val="22"/>
                <w:szCs w:val="22"/>
                <w:rtl/>
              </w:rPr>
              <w:t>اسپنسر و اسپنسر</w:t>
            </w:r>
            <w:r w:rsidRPr="006079BB">
              <w:rPr>
                <w:rStyle w:val="FootnoteReference"/>
                <w:rFonts w:ascii="IRNazanin" w:hAnsi="IRNazanin" w:cs="B Nazanin"/>
                <w:color w:val="000000"/>
                <w:sz w:val="22"/>
                <w:szCs w:val="22"/>
                <w:rtl/>
              </w:rPr>
              <w:footnoteReference w:id="22"/>
            </w:r>
          </w:p>
          <w:p w14:paraId="7DD69B3A" w14:textId="77777777" w:rsidR="00FE5AD0" w:rsidRPr="006079BB" w:rsidRDefault="00FE5AD0" w:rsidP="006079BB">
            <w:pPr>
              <w:rPr>
                <w:rFonts w:cs="B Nazanin"/>
                <w:sz w:val="22"/>
                <w:szCs w:val="22"/>
                <w:rtl/>
              </w:rPr>
            </w:pPr>
            <w:r w:rsidRPr="006079BB">
              <w:rPr>
                <w:rFonts w:cs="B Nazanin"/>
                <w:sz w:val="22"/>
                <w:szCs w:val="22"/>
                <w:rtl/>
              </w:rPr>
              <w:t>(1993)</w:t>
            </w:r>
          </w:p>
        </w:tc>
        <w:tc>
          <w:tcPr>
            <w:tcW w:w="6857" w:type="dxa"/>
          </w:tcPr>
          <w:p w14:paraId="2D0DF662" w14:textId="77777777" w:rsidR="00FE5AD0" w:rsidRPr="006079BB" w:rsidRDefault="00FE5AD0" w:rsidP="006079BB">
            <w:pPr>
              <w:rPr>
                <w:rFonts w:cs="B Nazanin"/>
                <w:sz w:val="22"/>
                <w:szCs w:val="22"/>
                <w:rtl/>
              </w:rPr>
            </w:pPr>
            <w:r w:rsidRPr="006079BB">
              <w:rPr>
                <w:rFonts w:cs="B Nazanin"/>
                <w:sz w:val="22"/>
                <w:szCs w:val="22"/>
                <w:rtl/>
              </w:rPr>
              <w:t>شایستگی ویژگی اساسی و بنیادین یک فرد است که به‌طور علی با عملکرد عالی (اندازه‌گیری شده به‌وسیله‌ی معیار و استانداردی مشخص) در یک شغل یا موقعیت مرتبط می‌شود. "ویژگی بنیادین" بدین معنی است که شایستگی عمدتا جزء عمیق و ماندگاری از شخصیت یک فرد بوده و قادر است رفتار را در گستره‌ی وسیعی از موقعیت‌ها و وظایف شغلی پیش‌بینی نماید. "به‌طور علی مرتبط می‌شود" بدین معنی است که شایستگی می‌تواند موجب بروز رفتار و عملکرد شده یا آنها را پیش‌بینی نماید و "اندازه‌گیری شده به‌وسیله‌ی معیار و استانداردی مشخص" به این معناست که شایستگی پیش‌بینی کننده‌ی عملکردی است که توسط یک استاندارد و معیار اندازه‌گیری شده است.</w:t>
            </w:r>
          </w:p>
        </w:tc>
      </w:tr>
      <w:tr w:rsidR="00FE5AD0" w:rsidRPr="006079BB" w14:paraId="5EFBF557" w14:textId="77777777" w:rsidTr="00B520CF">
        <w:trPr>
          <w:jc w:val="center"/>
        </w:trPr>
        <w:tc>
          <w:tcPr>
            <w:tcW w:w="1636" w:type="dxa"/>
            <w:vAlign w:val="center"/>
          </w:tcPr>
          <w:p w14:paraId="41F4B823" w14:textId="77777777" w:rsidR="00FE5AD0" w:rsidRPr="006079BB" w:rsidRDefault="00FE5AD0" w:rsidP="006079BB">
            <w:pPr>
              <w:rPr>
                <w:rFonts w:cs="B Nazanin"/>
                <w:sz w:val="22"/>
                <w:szCs w:val="22"/>
                <w:rtl/>
              </w:rPr>
            </w:pPr>
            <w:r w:rsidRPr="006079BB">
              <w:rPr>
                <w:rFonts w:cs="B Nazanin"/>
                <w:sz w:val="22"/>
                <w:szCs w:val="22"/>
                <w:rtl/>
              </w:rPr>
              <w:t>اسپنسر، مک کللند</w:t>
            </w:r>
            <w:r w:rsidRPr="006079BB">
              <w:rPr>
                <w:rStyle w:val="FootnoteReference"/>
                <w:rFonts w:ascii="IRNazanin" w:hAnsi="IRNazanin" w:cs="B Nazanin"/>
                <w:color w:val="000000"/>
                <w:sz w:val="22"/>
                <w:szCs w:val="22"/>
                <w:rtl/>
              </w:rPr>
              <w:footnoteReference w:id="23"/>
            </w:r>
            <w:r w:rsidRPr="006079BB">
              <w:rPr>
                <w:rFonts w:cs="B Nazanin"/>
                <w:sz w:val="22"/>
                <w:szCs w:val="22"/>
                <w:rtl/>
              </w:rPr>
              <w:t xml:space="preserve"> و اسپنسر (1994)</w:t>
            </w:r>
          </w:p>
        </w:tc>
        <w:tc>
          <w:tcPr>
            <w:tcW w:w="6857" w:type="dxa"/>
          </w:tcPr>
          <w:p w14:paraId="6448FC17" w14:textId="77777777" w:rsidR="00FE5AD0" w:rsidRPr="006079BB" w:rsidRDefault="00FE5AD0" w:rsidP="006079BB">
            <w:pPr>
              <w:rPr>
                <w:rFonts w:cs="B Nazanin"/>
                <w:sz w:val="22"/>
                <w:szCs w:val="22"/>
                <w:rtl/>
              </w:rPr>
            </w:pPr>
            <w:r w:rsidRPr="006079BB">
              <w:rPr>
                <w:rFonts w:cs="B Nazanin"/>
                <w:sz w:val="22"/>
                <w:szCs w:val="22"/>
                <w:rtl/>
              </w:rPr>
              <w:t>ترکیبی از انگیزه‌ها، خصیصه‌ها، خودانگاره‌ها، نگرش‌ها یا ارزش‌ها، دانش محتوایی یا مهارت‌های شناختی رفتار؛ هر ویژگی فردی که می‌تواند به‌طور قابل اطمینانی قابل اندازه‌گیری یا قابل شمارش بوده و نیز بتواند متمایزکننده کارکنان عالی از کارکنان متوسط باشد.</w:t>
            </w:r>
          </w:p>
        </w:tc>
      </w:tr>
      <w:tr w:rsidR="00FE5AD0" w:rsidRPr="006079BB" w14:paraId="7E2B6374" w14:textId="77777777" w:rsidTr="00B520CF">
        <w:trPr>
          <w:jc w:val="center"/>
        </w:trPr>
        <w:tc>
          <w:tcPr>
            <w:tcW w:w="1636" w:type="dxa"/>
            <w:vAlign w:val="center"/>
          </w:tcPr>
          <w:p w14:paraId="02FFF588" w14:textId="77777777" w:rsidR="00FE5AD0" w:rsidRPr="006079BB" w:rsidRDefault="00FE5AD0" w:rsidP="006079BB">
            <w:pPr>
              <w:rPr>
                <w:rFonts w:cs="B Nazanin"/>
                <w:sz w:val="22"/>
                <w:szCs w:val="22"/>
                <w:rtl/>
              </w:rPr>
            </w:pPr>
            <w:r w:rsidRPr="006079BB">
              <w:rPr>
                <w:rFonts w:cs="B Nazanin"/>
                <w:sz w:val="22"/>
                <w:szCs w:val="22"/>
                <w:rtl/>
              </w:rPr>
              <w:t>را</w:t>
            </w:r>
            <w:r w:rsidRPr="006079BB">
              <w:rPr>
                <w:rFonts w:cs="B Nazanin" w:hint="cs"/>
                <w:sz w:val="22"/>
                <w:szCs w:val="22"/>
                <w:rtl/>
              </w:rPr>
              <w:t>ث</w:t>
            </w:r>
            <w:r w:rsidRPr="006079BB">
              <w:rPr>
                <w:rFonts w:cs="B Nazanin"/>
                <w:sz w:val="22"/>
                <w:szCs w:val="22"/>
                <w:rtl/>
              </w:rPr>
              <w:t>ول (1996)</w:t>
            </w:r>
          </w:p>
        </w:tc>
        <w:tc>
          <w:tcPr>
            <w:tcW w:w="6857" w:type="dxa"/>
          </w:tcPr>
          <w:p w14:paraId="307B1D9A" w14:textId="77777777" w:rsidR="00FE5AD0" w:rsidRPr="006079BB" w:rsidRDefault="00FE5AD0" w:rsidP="006079BB">
            <w:pPr>
              <w:rPr>
                <w:rFonts w:cs="B Nazanin"/>
                <w:sz w:val="22"/>
                <w:szCs w:val="22"/>
                <w:rtl/>
              </w:rPr>
            </w:pPr>
            <w:r w:rsidRPr="006079BB">
              <w:rPr>
                <w:rFonts w:cs="B Nazanin" w:hint="cs"/>
                <w:sz w:val="22"/>
                <w:szCs w:val="22"/>
                <w:rtl/>
              </w:rPr>
              <w:t>شایستگی ویژگی‌های بنیادین کارکنان موفق است که می‌تواند شامل مجموعه‌ای از دانش، مهارت‌ها، خصیصه‌ها، توانایی‌ها، نگرش‌ها و یا باورها باشد.</w:t>
            </w:r>
          </w:p>
        </w:tc>
      </w:tr>
      <w:tr w:rsidR="00FE5AD0" w:rsidRPr="006079BB" w14:paraId="01099D85" w14:textId="77777777" w:rsidTr="00B520CF">
        <w:trPr>
          <w:jc w:val="center"/>
        </w:trPr>
        <w:tc>
          <w:tcPr>
            <w:tcW w:w="1636" w:type="dxa"/>
            <w:vAlign w:val="center"/>
          </w:tcPr>
          <w:p w14:paraId="6193470F" w14:textId="77777777" w:rsidR="00FE5AD0" w:rsidRPr="006079BB" w:rsidRDefault="00FE5AD0" w:rsidP="006079BB">
            <w:pPr>
              <w:rPr>
                <w:rFonts w:cs="B Nazanin"/>
                <w:sz w:val="22"/>
                <w:szCs w:val="22"/>
                <w:rtl/>
              </w:rPr>
            </w:pPr>
            <w:r w:rsidRPr="006079BB">
              <w:rPr>
                <w:rFonts w:cs="B Nazanin"/>
                <w:sz w:val="22"/>
                <w:szCs w:val="22"/>
                <w:rtl/>
              </w:rPr>
              <w:t>پاری</w:t>
            </w:r>
            <w:r w:rsidRPr="006079BB">
              <w:rPr>
                <w:rStyle w:val="FootnoteReference"/>
                <w:rFonts w:ascii="IRNazanin" w:hAnsi="IRNazanin" w:cs="B Nazanin"/>
                <w:sz w:val="22"/>
                <w:szCs w:val="22"/>
                <w:rtl/>
              </w:rPr>
              <w:footnoteReference w:id="24"/>
            </w:r>
            <w:r w:rsidRPr="006079BB">
              <w:rPr>
                <w:rFonts w:cs="B Nazanin"/>
                <w:sz w:val="22"/>
                <w:szCs w:val="22"/>
                <w:rtl/>
              </w:rPr>
              <w:t xml:space="preserve"> (1996)</w:t>
            </w:r>
          </w:p>
        </w:tc>
        <w:tc>
          <w:tcPr>
            <w:tcW w:w="6857" w:type="dxa"/>
          </w:tcPr>
          <w:p w14:paraId="6A19F645" w14:textId="77777777" w:rsidR="00FE5AD0" w:rsidRPr="006079BB" w:rsidRDefault="00FE5AD0" w:rsidP="006079BB">
            <w:pPr>
              <w:rPr>
                <w:rFonts w:cs="B Nazanin"/>
                <w:sz w:val="22"/>
                <w:szCs w:val="22"/>
                <w:rtl/>
              </w:rPr>
            </w:pPr>
            <w:r w:rsidRPr="006079BB">
              <w:rPr>
                <w:rFonts w:cs="B Nazanin" w:hint="cs"/>
                <w:sz w:val="22"/>
                <w:szCs w:val="22"/>
                <w:rtl/>
              </w:rPr>
              <w:t>شایستگی خوشه‌ای از دانش، مهارت‌ها و نگرش‌های مرتبط به هم است که بر روی بخش اصلی شغل یک فرد تاثیرگذار است، با عملکرد یک شغل همبستگی دارد، می‌تواند بر اساس استانداردهای مورد قبول</w:t>
            </w:r>
            <w:r w:rsidRPr="006079BB">
              <w:rPr>
                <w:rStyle w:val="FootnoteReference"/>
                <w:rFonts w:ascii="IRNazanin" w:hAnsi="IRNazanin" w:cs="B Nazanin"/>
                <w:sz w:val="22"/>
                <w:szCs w:val="22"/>
                <w:rtl/>
              </w:rPr>
              <w:footnoteReference w:id="25"/>
            </w:r>
            <w:r w:rsidRPr="006079BB">
              <w:rPr>
                <w:rFonts w:cs="B Nazanin" w:hint="cs"/>
                <w:sz w:val="22"/>
                <w:szCs w:val="22"/>
                <w:rtl/>
              </w:rPr>
              <w:t xml:space="preserve"> اندازه‌گیری شود و همچنین از طریق آموزش و توسعه، بهبود داده شود.</w:t>
            </w:r>
          </w:p>
        </w:tc>
      </w:tr>
      <w:tr w:rsidR="00FE5AD0" w:rsidRPr="006079BB" w14:paraId="7F5B6922" w14:textId="77777777" w:rsidTr="00B520CF">
        <w:trPr>
          <w:jc w:val="center"/>
        </w:trPr>
        <w:tc>
          <w:tcPr>
            <w:tcW w:w="1636" w:type="dxa"/>
            <w:vAlign w:val="center"/>
          </w:tcPr>
          <w:p w14:paraId="68ECB2BB" w14:textId="77777777" w:rsidR="00FE5AD0" w:rsidRPr="006079BB" w:rsidRDefault="00FE5AD0" w:rsidP="006079BB">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26"/>
            </w:r>
            <w:r w:rsidRPr="006079BB">
              <w:rPr>
                <w:rFonts w:cs="B Nazanin"/>
                <w:sz w:val="22"/>
                <w:szCs w:val="22"/>
                <w:rtl/>
              </w:rPr>
              <w:t xml:space="preserve"> (1999)</w:t>
            </w:r>
          </w:p>
        </w:tc>
        <w:tc>
          <w:tcPr>
            <w:tcW w:w="6857" w:type="dxa"/>
          </w:tcPr>
          <w:p w14:paraId="5B91B1B6" w14:textId="77777777" w:rsidR="00FE5AD0" w:rsidRPr="006079BB" w:rsidRDefault="00FE5AD0" w:rsidP="006079BB">
            <w:pPr>
              <w:rPr>
                <w:rFonts w:cs="B Nazanin"/>
                <w:sz w:val="22"/>
                <w:szCs w:val="22"/>
                <w:rtl/>
              </w:rPr>
            </w:pPr>
            <w:r w:rsidRPr="006079BB">
              <w:rPr>
                <w:rFonts w:cs="B Nazanin" w:hint="cs"/>
                <w:sz w:val="22"/>
                <w:szCs w:val="22"/>
                <w:rtl/>
              </w:rPr>
              <w:t>شرحی مکتوب از عادات کاری قابل اندازه‌گیری و مهارت‌های شخصی که به‌منظور دستیابی به اهداف کاری مورد استفاده قرار می‌گیرد.</w:t>
            </w:r>
          </w:p>
        </w:tc>
      </w:tr>
      <w:tr w:rsidR="00FE5AD0" w:rsidRPr="006079BB" w14:paraId="61D3A9FD" w14:textId="77777777" w:rsidTr="00B520CF">
        <w:trPr>
          <w:jc w:val="center"/>
        </w:trPr>
        <w:tc>
          <w:tcPr>
            <w:tcW w:w="1636" w:type="dxa"/>
            <w:vAlign w:val="center"/>
          </w:tcPr>
          <w:p w14:paraId="70DD2B45" w14:textId="77777777" w:rsidR="00FE5AD0" w:rsidRPr="006079BB" w:rsidRDefault="00FE5AD0" w:rsidP="006079BB">
            <w:pPr>
              <w:rPr>
                <w:rFonts w:cs="B Nazanin"/>
                <w:sz w:val="22"/>
                <w:szCs w:val="22"/>
                <w:rtl/>
              </w:rPr>
            </w:pPr>
            <w:r w:rsidRPr="006079BB">
              <w:rPr>
                <w:rFonts w:cs="B Nazanin"/>
                <w:sz w:val="22"/>
                <w:szCs w:val="22"/>
                <w:rtl/>
              </w:rPr>
              <w:t>اَتی و اورث</w:t>
            </w:r>
            <w:r w:rsidRPr="006079BB">
              <w:rPr>
                <w:rStyle w:val="FootnoteReference"/>
                <w:rFonts w:ascii="IRNazanin" w:hAnsi="IRNazanin" w:cs="B Nazanin"/>
                <w:color w:val="000000"/>
                <w:sz w:val="22"/>
                <w:szCs w:val="22"/>
                <w:rtl/>
              </w:rPr>
              <w:footnoteReference w:id="27"/>
            </w:r>
            <w:r w:rsidRPr="006079BB">
              <w:rPr>
                <w:rFonts w:cs="B Nazanin"/>
                <w:sz w:val="22"/>
                <w:szCs w:val="22"/>
                <w:rtl/>
              </w:rPr>
              <w:t xml:space="preserve"> (1999)</w:t>
            </w:r>
          </w:p>
        </w:tc>
        <w:tc>
          <w:tcPr>
            <w:tcW w:w="6857" w:type="dxa"/>
          </w:tcPr>
          <w:p w14:paraId="6FD1E1E3" w14:textId="77777777" w:rsidR="00FE5AD0" w:rsidRPr="006079BB" w:rsidRDefault="00FE5AD0" w:rsidP="006079BB">
            <w:pPr>
              <w:rPr>
                <w:rFonts w:cs="B Nazanin"/>
                <w:sz w:val="22"/>
                <w:szCs w:val="22"/>
                <w:rtl/>
              </w:rPr>
            </w:pPr>
            <w:r w:rsidRPr="006079BB">
              <w:rPr>
                <w:rFonts w:cs="B Nazanin" w:hint="cs"/>
                <w:sz w:val="22"/>
                <w:szCs w:val="22"/>
                <w:rtl/>
              </w:rPr>
              <w:t>مجموعه‌ای از ابعاد قابل مشاهده‌ی عملکرد از قبیل دانش فردی، مهارت‌ها، نگرش‌ها و رفتارها و همچنین فرایندهای تیمی و قابلیت‌های سازمانی که به عملکرد بالا مرتبط می‌شوند و برای سازمان مزیت رقابتی پایدار فراهم می‌کند.</w:t>
            </w:r>
          </w:p>
        </w:tc>
      </w:tr>
      <w:tr w:rsidR="00FE5AD0" w:rsidRPr="006079BB" w14:paraId="2EA205C2" w14:textId="77777777" w:rsidTr="00B520CF">
        <w:trPr>
          <w:jc w:val="center"/>
        </w:trPr>
        <w:tc>
          <w:tcPr>
            <w:tcW w:w="1636" w:type="dxa"/>
            <w:vAlign w:val="center"/>
          </w:tcPr>
          <w:p w14:paraId="102D37BD" w14:textId="77777777" w:rsidR="00FE5AD0" w:rsidRPr="006079BB" w:rsidRDefault="00FE5AD0" w:rsidP="006079BB">
            <w:pPr>
              <w:rPr>
                <w:rFonts w:cs="B Nazanin"/>
                <w:sz w:val="22"/>
                <w:szCs w:val="22"/>
                <w:rtl/>
              </w:rPr>
            </w:pPr>
            <w:r w:rsidRPr="006079BB">
              <w:rPr>
                <w:rFonts w:cs="B Nazanin"/>
                <w:sz w:val="22"/>
                <w:szCs w:val="22"/>
                <w:rtl/>
              </w:rPr>
              <w:t>اریک</w:t>
            </w:r>
            <w:r w:rsidRPr="006079BB">
              <w:rPr>
                <w:rFonts w:cs="B Nazanin"/>
                <w:sz w:val="22"/>
                <w:szCs w:val="22"/>
              </w:rPr>
              <w:t xml:space="preserve"> </w:t>
            </w:r>
            <w:r w:rsidRPr="006079BB">
              <w:rPr>
                <w:rFonts w:cs="B Nazanin"/>
                <w:sz w:val="22"/>
                <w:szCs w:val="22"/>
                <w:rtl/>
              </w:rPr>
              <w:t>سودرکویست</w:t>
            </w:r>
            <w:r w:rsidRPr="006079BB">
              <w:rPr>
                <w:rStyle w:val="FootnoteReference"/>
                <w:rFonts w:ascii="IRNazanin" w:hAnsi="IRNazanin" w:cs="B Nazanin"/>
                <w:color w:val="000000"/>
                <w:sz w:val="22"/>
                <w:szCs w:val="22"/>
                <w:rtl/>
              </w:rPr>
              <w:footnoteReference w:id="28"/>
            </w:r>
            <w:r w:rsidRPr="006079BB">
              <w:rPr>
                <w:rFonts w:cs="B Nazanin"/>
                <w:sz w:val="22"/>
                <w:szCs w:val="22"/>
                <w:rtl/>
              </w:rPr>
              <w:t xml:space="preserve"> و همکاران (2010)</w:t>
            </w:r>
          </w:p>
        </w:tc>
        <w:tc>
          <w:tcPr>
            <w:tcW w:w="6857" w:type="dxa"/>
          </w:tcPr>
          <w:p w14:paraId="31C0058F" w14:textId="77777777" w:rsidR="00FE5AD0" w:rsidRPr="006079BB" w:rsidRDefault="00FE5AD0" w:rsidP="006079BB">
            <w:pPr>
              <w:rPr>
                <w:rFonts w:cs="B Nazanin"/>
                <w:sz w:val="22"/>
                <w:szCs w:val="22"/>
                <w:rtl/>
              </w:rPr>
            </w:pPr>
            <w:r w:rsidRPr="006079BB">
              <w:rPr>
                <w:rFonts w:cs="B Nazanin" w:hint="cs"/>
                <w:sz w:val="22"/>
                <w:szCs w:val="22"/>
                <w:rtl/>
              </w:rPr>
              <w:t>دانش، مهارت‌ها و توانایی‌های زیربنایی عملکرد موثر و موفقیت‌آمیز در یک شغل که قابل مشاهده و اندازه‌گیری بوده و عملکرد عالی را از عملکرد متوسط متمایز می‌سازد.</w:t>
            </w:r>
          </w:p>
        </w:tc>
      </w:tr>
      <w:tr w:rsidR="00FE5AD0" w:rsidRPr="006079BB" w14:paraId="037BF40C" w14:textId="77777777" w:rsidTr="00B520CF">
        <w:trPr>
          <w:jc w:val="center"/>
        </w:trPr>
        <w:tc>
          <w:tcPr>
            <w:tcW w:w="1636" w:type="dxa"/>
            <w:vAlign w:val="center"/>
          </w:tcPr>
          <w:p w14:paraId="18C3AFE8" w14:textId="77777777" w:rsidR="00FE5AD0" w:rsidRPr="006079BB" w:rsidRDefault="00FE5AD0" w:rsidP="006079BB">
            <w:pPr>
              <w:rPr>
                <w:rFonts w:cs="B Nazanin"/>
                <w:sz w:val="22"/>
                <w:szCs w:val="22"/>
                <w:rtl/>
              </w:rPr>
            </w:pPr>
            <w:r w:rsidRPr="006079BB">
              <w:rPr>
                <w:rFonts w:cs="B Nazanin"/>
                <w:sz w:val="22"/>
                <w:szCs w:val="22"/>
                <w:rtl/>
              </w:rPr>
              <w:t>کمپیون</w:t>
            </w:r>
            <w:r w:rsidRPr="006079BB">
              <w:rPr>
                <w:rStyle w:val="FootnoteReference"/>
                <w:rFonts w:ascii="IRNazanin" w:hAnsi="IRNazanin" w:cs="B Nazanin"/>
                <w:color w:val="000000"/>
                <w:sz w:val="22"/>
                <w:szCs w:val="22"/>
                <w:rtl/>
              </w:rPr>
              <w:footnoteReference w:id="29"/>
            </w:r>
            <w:r w:rsidRPr="006079BB">
              <w:rPr>
                <w:rFonts w:cs="B Nazanin"/>
                <w:sz w:val="22"/>
                <w:szCs w:val="22"/>
                <w:rtl/>
              </w:rPr>
              <w:t xml:space="preserve"> و همکاران (1999)</w:t>
            </w:r>
          </w:p>
        </w:tc>
        <w:tc>
          <w:tcPr>
            <w:tcW w:w="6857" w:type="dxa"/>
          </w:tcPr>
          <w:p w14:paraId="26401540" w14:textId="77777777" w:rsidR="00FE5AD0" w:rsidRPr="006079BB" w:rsidRDefault="00FE5AD0" w:rsidP="00B520CF">
            <w:pPr>
              <w:keepNext/>
              <w:rPr>
                <w:rFonts w:cs="B Nazanin"/>
                <w:sz w:val="22"/>
                <w:szCs w:val="22"/>
                <w:rtl/>
              </w:rPr>
            </w:pPr>
            <w:r w:rsidRPr="006079BB">
              <w:rPr>
                <w:rFonts w:cs="B Nazanin" w:hint="cs"/>
                <w:sz w:val="22"/>
                <w:szCs w:val="22"/>
                <w:rtl/>
              </w:rPr>
              <w:t>مجموعه‌ای از دانش، مهارت‌ها، توانایی‌ها و ویژگی‌های دیگری که به منظور ارائه‌ی عملکرد موثر در مشاغل تعیین شده موردنیاز می‌شود.</w:t>
            </w:r>
          </w:p>
        </w:tc>
      </w:tr>
    </w:tbl>
    <w:p w14:paraId="1B01D917" w14:textId="77777777" w:rsidR="00F21CC8" w:rsidRPr="00F21CC8" w:rsidRDefault="00F21CC8" w:rsidP="00B96000">
      <w:pPr>
        <w:pStyle w:val="1-1-1"/>
        <w:rPr>
          <w:rtl/>
        </w:rPr>
      </w:pPr>
      <w:bookmarkStart w:id="41" w:name="_Toc145160961"/>
      <w:r w:rsidRPr="00F21CC8">
        <w:rPr>
          <w:rFonts w:hint="cs"/>
          <w:rtl/>
        </w:rPr>
        <w:t>شایستگی‌های مدیرآموزشی به مثابه طراح محیط یادگیری</w:t>
      </w:r>
      <w:bookmarkEnd w:id="41"/>
    </w:p>
    <w:p w14:paraId="30F21247" w14:textId="77777777" w:rsidR="00F21CC8" w:rsidRPr="00F21CC8" w:rsidRDefault="00F21CC8" w:rsidP="00B847A3">
      <w:pPr>
        <w:pStyle w:val="ac"/>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51B3EA99" w14:textId="2593F887" w:rsidR="00F21CC8" w:rsidRPr="00F21CC8" w:rsidRDefault="00211B26" w:rsidP="00B847A3">
      <w:pPr>
        <w:pStyle w:val="ac"/>
        <w:rPr>
          <w:rtl/>
        </w:rPr>
      </w:pPr>
      <w:r>
        <w:t xml:space="preserve">    </w:t>
      </w:r>
      <w:r>
        <w:rPr>
          <w:rFonts w:hint="cs"/>
          <w:rtl/>
        </w:rPr>
        <w:t xml:space="preserve"> </w:t>
      </w:r>
      <w:r w:rsidR="00F21CC8" w:rsidRPr="00F21CC8">
        <w:rPr>
          <w:rFonts w:hint="cs"/>
          <w:rtl/>
        </w:rPr>
        <w:t>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7E3BC5A2" w14:textId="76EBB3EB" w:rsidR="00F21CC8" w:rsidRPr="00F21CC8" w:rsidRDefault="00211B26" w:rsidP="00B847A3">
      <w:pPr>
        <w:pStyle w:val="ac"/>
        <w:rPr>
          <w:rtl/>
        </w:rPr>
      </w:pPr>
      <w:r>
        <w:rPr>
          <w:rFonts w:hint="cs"/>
          <w:rtl/>
        </w:rPr>
        <w:t xml:space="preserve">     </w:t>
      </w:r>
      <w:r w:rsidR="00F21CC8" w:rsidRPr="00F21CC8">
        <w:rPr>
          <w:rFonts w:hint="cs"/>
          <w:rtl/>
        </w:rPr>
        <w:t xml:space="preserve">ابراهیمی، خنیفر، سیفی و فیاضی  (1399)  شایستگی‌های مربوط به مدیران مدارس را به صورت زیر دسته بندی کرده‌اند: </w:t>
      </w:r>
    </w:p>
    <w:p w14:paraId="5619DC79" w14:textId="33DF55FF" w:rsidR="00F21CC8" w:rsidRPr="00F21CC8" w:rsidRDefault="00211B26" w:rsidP="00B847A3">
      <w:pPr>
        <w:pStyle w:val="ac"/>
        <w:rPr>
          <w:rtl/>
        </w:rPr>
      </w:pPr>
      <w:r>
        <w:rPr>
          <w:rFonts w:hint="cs"/>
          <w:rtl/>
        </w:rPr>
        <w:t xml:space="preserve">     </w:t>
      </w:r>
      <w:r w:rsidR="00F21CC8" w:rsidRPr="00F21CC8">
        <w:rPr>
          <w:rFonts w:hint="cs"/>
          <w:rtl/>
        </w:rPr>
        <w:t xml:space="preserve">شایستگی‌های دانشی: </w:t>
      </w:r>
      <w:r w:rsidR="00F21CC8" w:rsidRPr="00F21CC8">
        <w:rPr>
          <w:rtl/>
        </w:rPr>
        <w:t>دانش عموم</w:t>
      </w:r>
      <w:r w:rsidR="00F21CC8" w:rsidRPr="00F21CC8">
        <w:rPr>
          <w:rFonts w:hint="cs"/>
          <w:rtl/>
        </w:rPr>
        <w:t>ی</w:t>
      </w:r>
      <w:r w:rsidR="00F21CC8" w:rsidRPr="00F21CC8">
        <w:rPr>
          <w:rtl/>
        </w:rPr>
        <w:t xml:space="preserve"> در زم</w:t>
      </w:r>
      <w:r w:rsidR="00F21CC8" w:rsidRPr="00F21CC8">
        <w:rPr>
          <w:rFonts w:hint="cs"/>
          <w:rtl/>
        </w:rPr>
        <w:t>ی</w:t>
      </w:r>
      <w:r w:rsidR="00F21CC8" w:rsidRPr="00F21CC8">
        <w:rPr>
          <w:rFonts w:hint="eastAsia"/>
          <w:rtl/>
        </w:rPr>
        <w:t>نه</w:t>
      </w:r>
      <w:r w:rsidR="00F21CC8" w:rsidRPr="00F21CC8">
        <w:rPr>
          <w:rtl/>
        </w:rPr>
        <w:t xml:space="preserve"> مدیریت و مدیریت آموزش</w:t>
      </w:r>
      <w:r w:rsidR="00F21CC8" w:rsidRPr="00F21CC8">
        <w:rPr>
          <w:rFonts w:hint="cs"/>
          <w:rtl/>
        </w:rPr>
        <w:t xml:space="preserve">ی. </w:t>
      </w:r>
      <w:r w:rsidR="00F21CC8" w:rsidRPr="00F21CC8">
        <w:rPr>
          <w:rtl/>
        </w:rPr>
        <w:t>دانش ب</w:t>
      </w:r>
      <w:r w:rsidR="00F21CC8" w:rsidRPr="00F21CC8">
        <w:rPr>
          <w:rFonts w:hint="cs"/>
          <w:rtl/>
        </w:rPr>
        <w:t>ه‌</w:t>
      </w:r>
      <w:r w:rsidR="00F21CC8" w:rsidRPr="00F21CC8">
        <w:rPr>
          <w:rtl/>
        </w:rPr>
        <w:t>روز در زم</w:t>
      </w:r>
      <w:r w:rsidR="00F21CC8" w:rsidRPr="00F21CC8">
        <w:rPr>
          <w:rFonts w:hint="cs"/>
          <w:rtl/>
        </w:rPr>
        <w:t>ی</w:t>
      </w:r>
      <w:r w:rsidR="00F21CC8" w:rsidRPr="00F21CC8">
        <w:rPr>
          <w:rFonts w:hint="eastAsia"/>
          <w:rtl/>
        </w:rPr>
        <w:t>نه</w:t>
      </w:r>
      <w:r w:rsidR="00F21CC8" w:rsidRPr="00F21CC8">
        <w:rPr>
          <w:rFonts w:hint="eastAsia"/>
        </w:rPr>
        <w:t>‌</w:t>
      </w:r>
      <w:r w:rsidR="00F21CC8" w:rsidRPr="00F21CC8">
        <w:rPr>
          <w:rFonts w:hint="cs"/>
          <w:rtl/>
        </w:rPr>
        <w:t>ی</w:t>
      </w:r>
      <w:r w:rsidR="00F21CC8" w:rsidRPr="00F21CC8">
        <w:rPr>
          <w:rtl/>
        </w:rPr>
        <w:t xml:space="preserve"> یادگ</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Fonts w:hint="eastAsia"/>
          <w:rtl/>
        </w:rPr>
        <w:t>،</w:t>
      </w:r>
      <w:r w:rsidR="00F21CC8" w:rsidRPr="00F21CC8">
        <w:rPr>
          <w:rtl/>
        </w:rPr>
        <w:t xml:space="preserve"> آموزش و تدریس و شناخت قوان</w:t>
      </w:r>
      <w:r w:rsidR="00F21CC8" w:rsidRPr="00F21CC8">
        <w:rPr>
          <w:rFonts w:hint="cs"/>
          <w:rtl/>
        </w:rPr>
        <w:t>ی</w:t>
      </w:r>
      <w:r w:rsidR="00F21CC8" w:rsidRPr="00F21CC8">
        <w:rPr>
          <w:rFonts w:hint="eastAsia"/>
          <w:rtl/>
        </w:rPr>
        <w:t>ن</w:t>
      </w:r>
      <w:r w:rsidR="00F21CC8" w:rsidRPr="00F21CC8">
        <w:rPr>
          <w:rtl/>
        </w:rPr>
        <w:t xml:space="preserve"> اجرای</w:t>
      </w:r>
      <w:r w:rsidR="00F21CC8" w:rsidRPr="00F21CC8">
        <w:rPr>
          <w:rFonts w:hint="cs"/>
          <w:rtl/>
        </w:rPr>
        <w:t xml:space="preserve">ی </w:t>
      </w:r>
      <w:r w:rsidR="00F21CC8" w:rsidRPr="00F21CC8">
        <w:rPr>
          <w:rFonts w:hint="eastAsia"/>
          <w:rtl/>
        </w:rPr>
        <w:t>مرتبط</w:t>
      </w:r>
      <w:r w:rsidR="00F21CC8" w:rsidRPr="00F21CC8">
        <w:rPr>
          <w:rFonts w:hint="cs"/>
          <w:rtl/>
        </w:rPr>
        <w:t xml:space="preserve">، </w:t>
      </w:r>
      <w:r w:rsidR="00F21CC8" w:rsidRPr="00F21CC8">
        <w:rPr>
          <w:rtl/>
        </w:rPr>
        <w:t>دانش مح</w:t>
      </w:r>
      <w:r w:rsidR="00F21CC8" w:rsidRPr="00F21CC8">
        <w:rPr>
          <w:rFonts w:hint="cs"/>
          <w:rtl/>
        </w:rPr>
        <w:t>ی</w:t>
      </w:r>
      <w:r w:rsidR="00F21CC8" w:rsidRPr="00F21CC8">
        <w:rPr>
          <w:rFonts w:hint="eastAsia"/>
          <w:rtl/>
        </w:rPr>
        <w:t>ط</w:t>
      </w:r>
      <w:r w:rsidR="00F21CC8" w:rsidRPr="00F21CC8">
        <w:rPr>
          <w:rFonts w:hint="cs"/>
          <w:rtl/>
        </w:rPr>
        <w:t>ی</w:t>
      </w:r>
      <w:r w:rsidR="00F21CC8" w:rsidRPr="00F21CC8">
        <w:rPr>
          <w:rtl/>
        </w:rPr>
        <w:t xml:space="preserve"> و دانش</w:t>
      </w:r>
      <w:r w:rsidR="00F21CC8" w:rsidRPr="00F21CC8">
        <w:rPr>
          <w:rFonts w:hint="cs"/>
          <w:rtl/>
        </w:rPr>
        <w:t xml:space="preserve"> </w:t>
      </w:r>
      <w:r w:rsidR="00F21CC8" w:rsidRPr="00F21CC8">
        <w:rPr>
          <w:rtl/>
        </w:rPr>
        <w:t>فناور</w:t>
      </w:r>
      <w:r w:rsidR="00F21CC8" w:rsidRPr="00F21CC8">
        <w:rPr>
          <w:rFonts w:hint="cs"/>
          <w:rtl/>
        </w:rPr>
        <w:t>ی</w:t>
      </w:r>
      <w:r w:rsidR="00F21CC8" w:rsidRPr="00F21CC8">
        <w:rPr>
          <w:rtl/>
        </w:rPr>
        <w:t xml:space="preserve"> اط</w:t>
      </w:r>
      <w:r w:rsidR="00F21CC8" w:rsidRPr="00F21CC8">
        <w:rPr>
          <w:rFonts w:hint="cs"/>
          <w:rtl/>
        </w:rPr>
        <w:t>لاع</w:t>
      </w:r>
      <w:r w:rsidR="00F21CC8" w:rsidRPr="00F21CC8">
        <w:rPr>
          <w:rtl/>
        </w:rPr>
        <w:t>ات</w:t>
      </w:r>
    </w:p>
    <w:p w14:paraId="392BFB47" w14:textId="77777777" w:rsidR="00F21CC8" w:rsidRPr="00F21CC8" w:rsidRDefault="00F21CC8" w:rsidP="00B847A3">
      <w:pPr>
        <w:pStyle w:val="ac"/>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6753AD28" w14:textId="161706B1" w:rsidR="00F21CC8" w:rsidRPr="00F21CC8" w:rsidRDefault="00211B26" w:rsidP="00B847A3">
      <w:pPr>
        <w:pStyle w:val="ac"/>
        <w:rPr>
          <w:rtl/>
        </w:rPr>
      </w:pPr>
      <w:r>
        <w:rPr>
          <w:rFonts w:hint="cs"/>
          <w:rtl/>
        </w:rPr>
        <w:t xml:space="preserve">     </w:t>
      </w:r>
      <w:r w:rsidR="00F21CC8" w:rsidRPr="00F21CC8">
        <w:rPr>
          <w:rFonts w:hint="cs"/>
          <w:rtl/>
        </w:rPr>
        <w:t xml:space="preserve">شایستگی‌های حرفه‌ای: مشتری‌مداری، مدیریت تعارض، </w:t>
      </w:r>
      <w:r w:rsidR="00F21CC8" w:rsidRPr="00F21CC8">
        <w:rPr>
          <w:rtl/>
        </w:rPr>
        <w:t>التزام به ارزش</w:t>
      </w:r>
      <w:r w:rsidR="00F21CC8" w:rsidRPr="00F21CC8">
        <w:rPr>
          <w:rFonts w:hint="cs"/>
          <w:rtl/>
        </w:rPr>
        <w:t>‌</w:t>
      </w:r>
      <w:r w:rsidR="00F21CC8" w:rsidRPr="00F21CC8">
        <w:rPr>
          <w:rtl/>
        </w:rPr>
        <w:t>ها</w:t>
      </w:r>
      <w:r w:rsidR="00F21CC8" w:rsidRPr="00F21CC8">
        <w:rPr>
          <w:rFonts w:hint="cs"/>
          <w:rtl/>
        </w:rPr>
        <w:t>ی</w:t>
      </w:r>
      <w:r w:rsidR="00F21CC8" w:rsidRPr="00F21CC8">
        <w:rPr>
          <w:rtl/>
        </w:rPr>
        <w:t xml:space="preserve"> جامعه، صداقت</w:t>
      </w:r>
      <w:r w:rsidR="00F21CC8" w:rsidRPr="00F21CC8">
        <w:rPr>
          <w:rFonts w:hint="cs"/>
          <w:rtl/>
        </w:rPr>
        <w:t xml:space="preserve">، </w:t>
      </w:r>
      <w:r w:rsidR="00F21CC8" w:rsidRPr="00F21CC8">
        <w:rPr>
          <w:rtl/>
        </w:rPr>
        <w:t>سعه صد</w:t>
      </w:r>
      <w:r w:rsidR="00F21CC8" w:rsidRPr="00F21CC8">
        <w:rPr>
          <w:rFonts w:hint="cs"/>
          <w:rtl/>
        </w:rPr>
        <w:t xml:space="preserve">ر و انعطاف‌پذیری </w:t>
      </w:r>
    </w:p>
    <w:p w14:paraId="1026B39F" w14:textId="0A6B4E42" w:rsidR="00F21CC8" w:rsidRPr="00F21CC8" w:rsidRDefault="00211B26" w:rsidP="00B847A3">
      <w:pPr>
        <w:pStyle w:val="ac"/>
        <w:rPr>
          <w:rtl/>
        </w:rPr>
      </w:pPr>
      <w:r>
        <w:rPr>
          <w:rFonts w:hint="cs"/>
          <w:rtl/>
        </w:rPr>
        <w:t xml:space="preserve">     </w:t>
      </w:r>
      <w:r w:rsidR="00F21CC8" w:rsidRPr="00F21CC8">
        <w:rPr>
          <w:rFonts w:hint="cs"/>
          <w:rtl/>
        </w:rPr>
        <w:t xml:space="preserve">شایستگی‌ ارتباطی: </w:t>
      </w:r>
      <w:r w:rsidR="00F21CC8" w:rsidRPr="00F21CC8">
        <w:rPr>
          <w:rtl/>
        </w:rPr>
        <w:t>اخ</w:t>
      </w:r>
      <w:r w:rsidR="00F21CC8" w:rsidRPr="00F21CC8">
        <w:rPr>
          <w:rFonts w:hint="cs"/>
          <w:rtl/>
        </w:rPr>
        <w:t>لا</w:t>
      </w:r>
      <w:r w:rsidR="00F21CC8" w:rsidRPr="00F21CC8">
        <w:rPr>
          <w:rtl/>
        </w:rPr>
        <w:t>ق و رفتار حسنه، توانای</w:t>
      </w:r>
      <w:r w:rsidR="00F21CC8" w:rsidRPr="00F21CC8">
        <w:rPr>
          <w:rFonts w:hint="cs"/>
          <w:rtl/>
        </w:rPr>
        <w:t>ی</w:t>
      </w:r>
      <w:r w:rsidR="00F21CC8" w:rsidRPr="00F21CC8">
        <w:rPr>
          <w:rtl/>
        </w:rPr>
        <w:t xml:space="preserve"> ارتباط با کارکنان</w:t>
      </w:r>
      <w:r w:rsidR="00F21CC8" w:rsidRPr="00F21CC8">
        <w:rPr>
          <w:rFonts w:hint="cs"/>
          <w:rtl/>
        </w:rPr>
        <w:t>،</w:t>
      </w:r>
      <w:r w:rsidR="00F21CC8" w:rsidRPr="00F21CC8">
        <w:rPr>
          <w:rtl/>
        </w:rPr>
        <w:t xml:space="preserve"> فهم و</w:t>
      </w:r>
      <w:r w:rsidR="00F21CC8" w:rsidRPr="00F21CC8">
        <w:rPr>
          <w:rFonts w:hint="cs"/>
          <w:rtl/>
        </w:rPr>
        <w:t xml:space="preserve"> </w:t>
      </w:r>
      <w:r w:rsidR="00F21CC8" w:rsidRPr="00F21CC8">
        <w:rPr>
          <w:rFonts w:hint="eastAsia"/>
          <w:rtl/>
        </w:rPr>
        <w:t>درک</w:t>
      </w:r>
      <w:r w:rsidR="00F21CC8" w:rsidRPr="00F21CC8">
        <w:rPr>
          <w:rtl/>
        </w:rPr>
        <w:t xml:space="preserve"> دیدگاه ها</w:t>
      </w:r>
      <w:r w:rsidR="00F21CC8" w:rsidRPr="00F21CC8">
        <w:rPr>
          <w:rFonts w:hint="cs"/>
          <w:rtl/>
        </w:rPr>
        <w:t>ی</w:t>
      </w:r>
      <w:r w:rsidR="00F21CC8" w:rsidRPr="00F21CC8">
        <w:rPr>
          <w:rtl/>
        </w:rPr>
        <w:t xml:space="preserve"> دیگران</w:t>
      </w:r>
      <w:r w:rsidR="00F21CC8" w:rsidRPr="00F21CC8">
        <w:rPr>
          <w:rFonts w:hint="cs"/>
          <w:rtl/>
        </w:rPr>
        <w:t xml:space="preserve">، </w:t>
      </w:r>
      <w:r w:rsidR="00F21CC8" w:rsidRPr="00F21CC8">
        <w:rPr>
          <w:rtl/>
        </w:rPr>
        <w:t>توانای</w:t>
      </w:r>
      <w:r w:rsidR="00F21CC8" w:rsidRPr="00F21CC8">
        <w:rPr>
          <w:rFonts w:hint="cs"/>
          <w:rtl/>
        </w:rPr>
        <w:t>ی</w:t>
      </w:r>
      <w:r w:rsidR="00F21CC8" w:rsidRPr="00F21CC8">
        <w:rPr>
          <w:rtl/>
        </w:rPr>
        <w:t xml:space="preserve"> ارتباط با مدیران مدارس و</w:t>
      </w:r>
      <w:r w:rsidR="00F21CC8" w:rsidRPr="00F21CC8">
        <w:rPr>
          <w:rFonts w:hint="cs"/>
          <w:rtl/>
        </w:rPr>
        <w:t xml:space="preserve"> </w:t>
      </w:r>
      <w:r w:rsidR="00F21CC8" w:rsidRPr="00F21CC8">
        <w:rPr>
          <w:rFonts w:hint="eastAsia"/>
          <w:rtl/>
        </w:rPr>
        <w:t>برقرار</w:t>
      </w:r>
      <w:r w:rsidR="00F21CC8" w:rsidRPr="00F21CC8">
        <w:rPr>
          <w:rFonts w:hint="cs"/>
          <w:rtl/>
        </w:rPr>
        <w:t>ی</w:t>
      </w:r>
      <w:r w:rsidR="00F21CC8" w:rsidRPr="00F21CC8">
        <w:rPr>
          <w:rtl/>
        </w:rPr>
        <w:t xml:space="preserve"> روابط روشن و آشک</w:t>
      </w:r>
      <w:r w:rsidR="00F21CC8" w:rsidRPr="00F21CC8">
        <w:rPr>
          <w:rFonts w:hint="cs"/>
          <w:rtl/>
        </w:rPr>
        <w:t xml:space="preserve">ار و </w:t>
      </w:r>
      <w:r w:rsidR="00F21CC8" w:rsidRPr="00F21CC8">
        <w:rPr>
          <w:rtl/>
        </w:rPr>
        <w:t>توانای</w:t>
      </w:r>
      <w:r w:rsidR="00F21CC8" w:rsidRPr="00F21CC8">
        <w:rPr>
          <w:rFonts w:hint="cs"/>
          <w:rtl/>
        </w:rPr>
        <w:t>ی</w:t>
      </w:r>
      <w:r w:rsidR="00F21CC8" w:rsidRPr="00F21CC8">
        <w:rPr>
          <w:rtl/>
        </w:rPr>
        <w:t xml:space="preserve"> تعامل</w:t>
      </w:r>
      <w:r w:rsidR="00F21CC8" w:rsidRPr="00F21CC8">
        <w:rPr>
          <w:rFonts w:hint="cs"/>
          <w:rtl/>
        </w:rPr>
        <w:t xml:space="preserve"> </w:t>
      </w:r>
      <w:r w:rsidR="00F21CC8" w:rsidRPr="00F21CC8">
        <w:rPr>
          <w:rFonts w:hint="eastAsia"/>
          <w:rtl/>
        </w:rPr>
        <w:t>با</w:t>
      </w:r>
      <w:r w:rsidR="00F21CC8" w:rsidRPr="00F21CC8">
        <w:rPr>
          <w:rtl/>
        </w:rPr>
        <w:t xml:space="preserve"> والدین دانش آموزان</w:t>
      </w:r>
    </w:p>
    <w:p w14:paraId="37C5974E" w14:textId="5AE6792C" w:rsidR="00F21CC8" w:rsidRPr="00F21CC8" w:rsidRDefault="00211B26" w:rsidP="00B847A3">
      <w:pPr>
        <w:pStyle w:val="ac"/>
        <w:rPr>
          <w:rtl/>
        </w:rPr>
      </w:pPr>
      <w:r>
        <w:rPr>
          <w:rFonts w:hint="cs"/>
          <w:rtl/>
        </w:rPr>
        <w:t xml:space="preserve">     </w:t>
      </w:r>
      <w:r w:rsidR="00F21CC8" w:rsidRPr="00F21CC8">
        <w:rPr>
          <w:rFonts w:hint="cs"/>
          <w:rtl/>
        </w:rPr>
        <w:t xml:space="preserve">شایستگی‌های اجرایی: </w:t>
      </w:r>
      <w:r w:rsidR="00F21CC8" w:rsidRPr="00F21CC8">
        <w:rPr>
          <w:rtl/>
        </w:rPr>
        <w:t>ریسك</w:t>
      </w:r>
      <w:r w:rsidR="00F21CC8" w:rsidRPr="00F21CC8">
        <w:rPr>
          <w:rFonts w:hint="cs"/>
          <w:rtl/>
        </w:rPr>
        <w:t>‌</w:t>
      </w:r>
      <w:r w:rsidR="00F21CC8" w:rsidRPr="00F21CC8">
        <w:rPr>
          <w:rtl/>
        </w:rPr>
        <w:t>پذیر</w:t>
      </w:r>
      <w:r w:rsidR="00F21CC8" w:rsidRPr="00F21CC8">
        <w:rPr>
          <w:rFonts w:hint="cs"/>
          <w:rtl/>
        </w:rPr>
        <w:t xml:space="preserve">ی، </w:t>
      </w:r>
      <w:r w:rsidR="00F21CC8" w:rsidRPr="00F21CC8">
        <w:rPr>
          <w:rtl/>
        </w:rPr>
        <w:t>مدیریت منابع</w:t>
      </w:r>
      <w:r w:rsidR="00F21CC8" w:rsidRPr="00F21CC8">
        <w:rPr>
          <w:rFonts w:hint="cs"/>
          <w:rtl/>
        </w:rPr>
        <w:t xml:space="preserve">، </w:t>
      </w:r>
      <w:r w:rsidR="00F21CC8" w:rsidRPr="00F21CC8">
        <w:rPr>
          <w:rtl/>
        </w:rPr>
        <w:t>مدیریت اطل</w:t>
      </w:r>
      <w:r w:rsidR="00F21CC8" w:rsidRPr="00F21CC8">
        <w:rPr>
          <w:rFonts w:hint="cs"/>
          <w:rtl/>
        </w:rPr>
        <w:t>ا</w:t>
      </w:r>
      <w:r w:rsidR="00F21CC8" w:rsidRPr="00F21CC8">
        <w:rPr>
          <w:rtl/>
        </w:rPr>
        <w:t>عات، بازخورد به</w:t>
      </w:r>
      <w:r w:rsidR="00F21CC8" w:rsidRPr="00F21CC8">
        <w:rPr>
          <w:rFonts w:hint="cs"/>
          <w:rtl/>
        </w:rPr>
        <w:t xml:space="preserve"> </w:t>
      </w:r>
      <w:r w:rsidR="00F21CC8" w:rsidRPr="00F21CC8">
        <w:rPr>
          <w:rtl/>
        </w:rPr>
        <w:t>موقع، برنامه عمل</w:t>
      </w:r>
      <w:r w:rsidR="00F21CC8" w:rsidRPr="00F21CC8">
        <w:rPr>
          <w:rFonts w:hint="cs"/>
          <w:rtl/>
        </w:rPr>
        <w:t>ی</w:t>
      </w:r>
      <w:r w:rsidR="00F21CC8" w:rsidRPr="00F21CC8">
        <w:rPr>
          <w:rFonts w:hint="eastAsia"/>
          <w:rtl/>
        </w:rPr>
        <w:t>ات</w:t>
      </w:r>
      <w:r w:rsidR="00F21CC8" w:rsidRPr="00F21CC8">
        <w:rPr>
          <w:rFonts w:hint="cs"/>
          <w:rtl/>
        </w:rPr>
        <w:t>ی</w:t>
      </w:r>
    </w:p>
    <w:p w14:paraId="324A5C2F" w14:textId="0105F51C" w:rsidR="00F21CC8" w:rsidRPr="00F21CC8" w:rsidRDefault="00211B26" w:rsidP="00B847A3">
      <w:pPr>
        <w:pStyle w:val="ac"/>
        <w:rPr>
          <w:rtl/>
        </w:rPr>
      </w:pPr>
      <w:r>
        <w:rPr>
          <w:rFonts w:hint="cs"/>
          <w:rtl/>
        </w:rPr>
        <w:t xml:space="preserve">     </w:t>
      </w:r>
      <w:r w:rsidR="00F21CC8" w:rsidRPr="00F21CC8">
        <w:rPr>
          <w:rFonts w:hint="cs"/>
          <w:rtl/>
        </w:rPr>
        <w:t xml:space="preserve">شایستگی‌های ادراکی: </w:t>
      </w:r>
      <w:r w:rsidR="00F21CC8" w:rsidRPr="00F21CC8">
        <w:rPr>
          <w:rtl/>
        </w:rPr>
        <w:t>خل</w:t>
      </w:r>
      <w:r w:rsidR="00F21CC8" w:rsidRPr="00F21CC8">
        <w:rPr>
          <w:rFonts w:hint="cs"/>
          <w:rtl/>
        </w:rPr>
        <w:t>ا</w:t>
      </w:r>
      <w:r w:rsidR="00F21CC8" w:rsidRPr="00F21CC8">
        <w:rPr>
          <w:rtl/>
        </w:rPr>
        <w:t>ق</w:t>
      </w:r>
      <w:r w:rsidR="00F21CC8" w:rsidRPr="00F21CC8">
        <w:rPr>
          <w:rFonts w:hint="cs"/>
          <w:rtl/>
        </w:rPr>
        <w:t>ی</w:t>
      </w:r>
      <w:r w:rsidR="00F21CC8" w:rsidRPr="00F21CC8">
        <w:rPr>
          <w:rFonts w:hint="eastAsia"/>
          <w:rtl/>
        </w:rPr>
        <w:t>ت</w:t>
      </w:r>
      <w:r w:rsidR="00F21CC8" w:rsidRPr="00F21CC8">
        <w:rPr>
          <w:rtl/>
        </w:rPr>
        <w:t xml:space="preserve"> و نوآور</w:t>
      </w:r>
      <w:r w:rsidR="00F21CC8" w:rsidRPr="00F21CC8">
        <w:rPr>
          <w:rFonts w:hint="cs"/>
          <w:rtl/>
        </w:rPr>
        <w:t>ی، ت</w:t>
      </w:r>
      <w:r w:rsidR="00F21CC8" w:rsidRPr="00F21CC8">
        <w:rPr>
          <w:rtl/>
        </w:rPr>
        <w:t>فکر منطق</w:t>
      </w:r>
      <w:r w:rsidR="00F21CC8" w:rsidRPr="00F21CC8">
        <w:rPr>
          <w:rFonts w:hint="cs"/>
          <w:rtl/>
        </w:rPr>
        <w:t>ی</w:t>
      </w:r>
      <w:r w:rsidR="00F21CC8" w:rsidRPr="00F21CC8">
        <w:rPr>
          <w:rtl/>
        </w:rPr>
        <w:t xml:space="preserve"> و بص</w:t>
      </w:r>
      <w:r w:rsidR="00F21CC8" w:rsidRPr="00F21CC8">
        <w:rPr>
          <w:rFonts w:hint="cs"/>
          <w:rtl/>
        </w:rPr>
        <w:t>ی</w:t>
      </w:r>
      <w:r w:rsidR="00F21CC8" w:rsidRPr="00F21CC8">
        <w:rPr>
          <w:rFonts w:hint="eastAsia"/>
          <w:rtl/>
        </w:rPr>
        <w:t>رت</w:t>
      </w:r>
      <w:r w:rsidR="00F21CC8" w:rsidRPr="00F21CC8">
        <w:rPr>
          <w:rFonts w:hint="cs"/>
          <w:rtl/>
        </w:rPr>
        <w:t xml:space="preserve"> </w:t>
      </w:r>
    </w:p>
    <w:p w14:paraId="69BF5089" w14:textId="2062CF83" w:rsidR="00F21CC8" w:rsidRPr="00F21CC8" w:rsidRDefault="00211B26" w:rsidP="00B847A3">
      <w:pPr>
        <w:pStyle w:val="ac"/>
        <w:rPr>
          <w:rtl/>
        </w:rPr>
      </w:pPr>
      <w:r>
        <w:rPr>
          <w:rFonts w:hint="cs"/>
          <w:rtl/>
        </w:rPr>
        <w:t xml:space="preserve">     </w:t>
      </w:r>
      <w:r w:rsidR="00F21CC8" w:rsidRPr="00F21CC8">
        <w:rPr>
          <w:rFonts w:hint="cs"/>
          <w:rtl/>
        </w:rPr>
        <w:t>شایستگی‌های پایه: ا</w:t>
      </w:r>
      <w:r w:rsidR="00F21CC8" w:rsidRPr="00F21CC8">
        <w:rPr>
          <w:rtl/>
        </w:rPr>
        <w:t>لگو</w:t>
      </w:r>
      <w:r w:rsidR="00F21CC8" w:rsidRPr="00F21CC8">
        <w:rPr>
          <w:rFonts w:hint="cs"/>
          <w:rtl/>
        </w:rPr>
        <w:t xml:space="preserve"> </w:t>
      </w:r>
      <w:r w:rsidR="00F21CC8" w:rsidRPr="00F21CC8">
        <w:rPr>
          <w:rtl/>
        </w:rPr>
        <w:t>بودن،</w:t>
      </w:r>
      <w:r w:rsidR="00F21CC8" w:rsidRPr="00F21CC8">
        <w:rPr>
          <w:rFonts w:hint="cs"/>
          <w:rtl/>
        </w:rPr>
        <w:t xml:space="preserve"> </w:t>
      </w:r>
      <w:r w:rsidR="00F21CC8" w:rsidRPr="00F21CC8">
        <w:rPr>
          <w:rtl/>
        </w:rPr>
        <w:t>مسئول</w:t>
      </w:r>
      <w:r w:rsidR="00F21CC8" w:rsidRPr="00F21CC8">
        <w:rPr>
          <w:rFonts w:hint="cs"/>
          <w:rtl/>
        </w:rPr>
        <w:t>ی</w:t>
      </w:r>
      <w:r w:rsidR="00F21CC8" w:rsidRPr="00F21CC8">
        <w:rPr>
          <w:rFonts w:hint="eastAsia"/>
          <w:rtl/>
        </w:rPr>
        <w:t>ت</w:t>
      </w:r>
      <w:r w:rsidR="00F21CC8" w:rsidRPr="00F21CC8">
        <w:rPr>
          <w:rFonts w:hint="eastAsia"/>
        </w:rPr>
        <w:t>‌</w:t>
      </w:r>
      <w:r w:rsidR="00F21CC8" w:rsidRPr="00F21CC8">
        <w:rPr>
          <w:rFonts w:hint="eastAsia"/>
          <w:rtl/>
        </w:rPr>
        <w:t>پذیر</w:t>
      </w:r>
      <w:r w:rsidR="00F21CC8" w:rsidRPr="00F21CC8">
        <w:rPr>
          <w:rFonts w:hint="cs"/>
          <w:rtl/>
        </w:rPr>
        <w:t>ی</w:t>
      </w:r>
      <w:r w:rsidR="00F21CC8" w:rsidRPr="00F21CC8">
        <w:rPr>
          <w:rFonts w:hint="eastAsia"/>
          <w:rtl/>
        </w:rPr>
        <w:t>،</w:t>
      </w:r>
      <w:r w:rsidR="00F21CC8" w:rsidRPr="00F21CC8">
        <w:rPr>
          <w:rtl/>
        </w:rPr>
        <w:t xml:space="preserve"> تعهد،</w:t>
      </w:r>
      <w:r w:rsidR="00F21CC8" w:rsidRPr="00F21CC8">
        <w:rPr>
          <w:rFonts w:hint="cs"/>
          <w:rtl/>
        </w:rPr>
        <w:t xml:space="preserve"> </w:t>
      </w:r>
      <w:r w:rsidR="00F21CC8" w:rsidRPr="00F21CC8">
        <w:rPr>
          <w:rtl/>
        </w:rPr>
        <w:t>مشارکت</w:t>
      </w:r>
      <w:r w:rsidR="00F21CC8" w:rsidRPr="00F21CC8">
        <w:rPr>
          <w:rFonts w:hint="cs"/>
          <w:rtl/>
        </w:rPr>
        <w:t>‌</w:t>
      </w:r>
      <w:r w:rsidR="00F21CC8" w:rsidRPr="00F21CC8">
        <w:rPr>
          <w:rtl/>
        </w:rPr>
        <w:t>پذیر</w:t>
      </w:r>
      <w:r w:rsidR="00F21CC8" w:rsidRPr="00F21CC8">
        <w:rPr>
          <w:rFonts w:hint="cs"/>
          <w:rtl/>
        </w:rPr>
        <w:t>ی</w:t>
      </w:r>
      <w:r w:rsidR="00F21CC8" w:rsidRPr="00F21CC8">
        <w:rPr>
          <w:rFonts w:hint="eastAsia"/>
          <w:rtl/>
        </w:rPr>
        <w:t>،</w:t>
      </w:r>
      <w:r w:rsidR="00F21CC8" w:rsidRPr="00F21CC8">
        <w:rPr>
          <w:rtl/>
        </w:rPr>
        <w:t xml:space="preserve"> یادگ</w:t>
      </w:r>
      <w:r w:rsidR="00F21CC8" w:rsidRPr="00F21CC8">
        <w:rPr>
          <w:rFonts w:hint="cs"/>
          <w:rtl/>
        </w:rPr>
        <w:t>ی</w:t>
      </w:r>
      <w:r w:rsidR="00F21CC8" w:rsidRPr="00F21CC8">
        <w:rPr>
          <w:rFonts w:hint="eastAsia"/>
          <w:rtl/>
        </w:rPr>
        <w:t>رندگ</w:t>
      </w:r>
      <w:r w:rsidR="00F21CC8" w:rsidRPr="00F21CC8">
        <w:rPr>
          <w:rFonts w:hint="cs"/>
          <w:rtl/>
        </w:rPr>
        <w:t>ی</w:t>
      </w:r>
      <w:r w:rsidR="00F21CC8" w:rsidRPr="00F21CC8">
        <w:rPr>
          <w:rFonts w:hint="eastAsia"/>
          <w:rtl/>
        </w:rPr>
        <w:t>،</w:t>
      </w:r>
      <w:r w:rsidR="00F21CC8" w:rsidRPr="00F21CC8">
        <w:rPr>
          <w:rtl/>
        </w:rPr>
        <w:t xml:space="preserve"> کمال</w:t>
      </w:r>
      <w:r w:rsidR="00F21CC8" w:rsidRPr="00F21CC8">
        <w:rPr>
          <w:rFonts w:hint="cs"/>
          <w:rtl/>
        </w:rPr>
        <w:t>‌</w:t>
      </w:r>
      <w:r w:rsidR="00F21CC8" w:rsidRPr="00F21CC8">
        <w:rPr>
          <w:rtl/>
        </w:rPr>
        <w:t>جوی</w:t>
      </w:r>
      <w:r w:rsidR="00F21CC8" w:rsidRPr="00F21CC8">
        <w:rPr>
          <w:rFonts w:hint="cs"/>
          <w:rtl/>
        </w:rPr>
        <w:t>ی</w:t>
      </w:r>
      <w:r w:rsidR="00F21CC8" w:rsidRPr="00F21CC8">
        <w:rPr>
          <w:rFonts w:hint="eastAsia"/>
          <w:rtl/>
        </w:rPr>
        <w:t>،</w:t>
      </w:r>
      <w:r w:rsidR="00F21CC8" w:rsidRPr="00F21CC8">
        <w:rPr>
          <w:rtl/>
        </w:rPr>
        <w:t xml:space="preserve"> خودارتقای</w:t>
      </w:r>
      <w:r w:rsidR="00F21CC8" w:rsidRPr="00F21CC8">
        <w:rPr>
          <w:rFonts w:hint="cs"/>
          <w:rtl/>
        </w:rPr>
        <w:t>ی</w:t>
      </w:r>
      <w:r w:rsidR="00F21CC8" w:rsidRPr="00F21CC8">
        <w:rPr>
          <w:rFonts w:hint="eastAsia"/>
          <w:rtl/>
        </w:rPr>
        <w:t>،</w:t>
      </w:r>
      <w:r w:rsidR="00F21CC8" w:rsidRPr="00F21CC8">
        <w:rPr>
          <w:rtl/>
        </w:rPr>
        <w:t xml:space="preserve"> خودمدیریت</w:t>
      </w:r>
      <w:r w:rsidR="00F21CC8" w:rsidRPr="00F21CC8">
        <w:rPr>
          <w:rFonts w:hint="cs"/>
          <w:rtl/>
        </w:rPr>
        <w:t>ی</w:t>
      </w:r>
      <w:r w:rsidR="00F21CC8" w:rsidRPr="00F21CC8">
        <w:rPr>
          <w:rtl/>
        </w:rPr>
        <w:t xml:space="preserve"> و</w:t>
      </w:r>
      <w:r w:rsidR="00F21CC8" w:rsidRPr="00F21CC8">
        <w:rPr>
          <w:rFonts w:hint="cs"/>
          <w:rtl/>
        </w:rPr>
        <w:t xml:space="preserve"> اعتماد به نفس</w:t>
      </w:r>
    </w:p>
    <w:p w14:paraId="6B819353" w14:textId="67496173" w:rsidR="00F21CC8" w:rsidRPr="00F21CC8" w:rsidRDefault="00211B26" w:rsidP="00B847A3">
      <w:pPr>
        <w:pStyle w:val="ac"/>
        <w:rPr>
          <w:rtl/>
        </w:rPr>
      </w:pPr>
      <w:r>
        <w:rPr>
          <w:rFonts w:hint="cs"/>
          <w:rtl/>
        </w:rPr>
        <w:t xml:space="preserve">     </w:t>
      </w:r>
      <w:r w:rsidR="00F21CC8"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00F21CC8" w:rsidRPr="00F21CC8">
        <w:rPr>
          <w:rtl/>
        </w:rPr>
        <w:t>وش منطق</w:t>
      </w:r>
      <w:r w:rsidR="00F21CC8" w:rsidRPr="00F21CC8">
        <w:rPr>
          <w:rFonts w:hint="cs"/>
          <w:rtl/>
        </w:rPr>
        <w:t>ی</w:t>
      </w:r>
      <w:r w:rsidR="00F21CC8" w:rsidRPr="00F21CC8">
        <w:rPr>
          <w:rFonts w:hint="eastAsia"/>
          <w:rtl/>
        </w:rPr>
        <w:t>،</w:t>
      </w:r>
      <w:r w:rsidR="00F21CC8" w:rsidRPr="00F21CC8">
        <w:rPr>
          <w:rtl/>
        </w:rPr>
        <w:t xml:space="preserve"> هوش م</w:t>
      </w:r>
      <w:r w:rsidR="00F21CC8" w:rsidRPr="00F21CC8">
        <w:rPr>
          <w:rFonts w:hint="cs"/>
          <w:rtl/>
        </w:rPr>
        <w:t>ی</w:t>
      </w:r>
      <w:r w:rsidR="00F21CC8" w:rsidRPr="00F21CC8">
        <w:rPr>
          <w:rFonts w:hint="eastAsia"/>
          <w:rtl/>
        </w:rPr>
        <w:t>ان</w:t>
      </w:r>
      <w:r w:rsidR="00F21CC8" w:rsidRPr="00F21CC8">
        <w:rPr>
          <w:rtl/>
        </w:rPr>
        <w:t xml:space="preserve"> ـ فرد</w:t>
      </w:r>
      <w:r w:rsidR="00F21CC8" w:rsidRPr="00F21CC8">
        <w:rPr>
          <w:rFonts w:hint="cs"/>
          <w:rtl/>
        </w:rPr>
        <w:t>ی</w:t>
      </w:r>
      <w:r w:rsidR="00F21CC8" w:rsidRPr="00F21CC8">
        <w:rPr>
          <w:rFonts w:hint="eastAsia"/>
          <w:rtl/>
        </w:rPr>
        <w:t>،</w:t>
      </w:r>
      <w:r w:rsidR="00F21CC8" w:rsidRPr="00F21CC8">
        <w:rPr>
          <w:rtl/>
        </w:rPr>
        <w:t xml:space="preserve"> هوش فرهنگ</w:t>
      </w:r>
      <w:r w:rsidR="00F21CC8" w:rsidRPr="00F21CC8">
        <w:rPr>
          <w:rFonts w:hint="cs"/>
          <w:rtl/>
        </w:rPr>
        <w:t>ی</w:t>
      </w:r>
      <w:r w:rsidR="00F21CC8" w:rsidRPr="00F21CC8">
        <w:rPr>
          <w:rFonts w:hint="eastAsia"/>
          <w:rtl/>
        </w:rPr>
        <w:t>،</w:t>
      </w:r>
      <w:r w:rsidR="00F21CC8" w:rsidRPr="00F21CC8">
        <w:rPr>
          <w:rFonts w:hint="cs"/>
          <w:rtl/>
        </w:rPr>
        <w:t xml:space="preserve"> هوش </w:t>
      </w:r>
      <w:r w:rsidR="00F21CC8" w:rsidRPr="00F21CC8">
        <w:rPr>
          <w:rtl/>
        </w:rPr>
        <w:t>ه</w:t>
      </w:r>
      <w:r w:rsidR="00F21CC8" w:rsidRPr="00F21CC8">
        <w:rPr>
          <w:rFonts w:hint="cs"/>
          <w:rtl/>
        </w:rPr>
        <w:t>ی</w:t>
      </w:r>
      <w:r w:rsidR="00F21CC8" w:rsidRPr="00F21CC8">
        <w:rPr>
          <w:rFonts w:hint="eastAsia"/>
          <w:rtl/>
        </w:rPr>
        <w:t>جانــ</w:t>
      </w:r>
      <w:r w:rsidR="00F21CC8" w:rsidRPr="00F21CC8">
        <w:rPr>
          <w:rFonts w:hint="cs"/>
          <w:rtl/>
        </w:rPr>
        <w:t>ی</w:t>
      </w:r>
      <w:r w:rsidR="00F21CC8" w:rsidRPr="00F21CC8">
        <w:rPr>
          <w:rFonts w:hint="eastAsia"/>
          <w:rtl/>
        </w:rPr>
        <w:t>،</w:t>
      </w:r>
      <w:r w:rsidR="00F21CC8" w:rsidRPr="00F21CC8">
        <w:rPr>
          <w:rtl/>
        </w:rPr>
        <w:t xml:space="preserve"> خل</w:t>
      </w:r>
      <w:r w:rsidR="00F21CC8" w:rsidRPr="00F21CC8">
        <w:rPr>
          <w:rFonts w:hint="cs"/>
          <w:rtl/>
        </w:rPr>
        <w:t>ا</w:t>
      </w:r>
      <w:r w:rsidR="00F21CC8" w:rsidRPr="00F21CC8">
        <w:rPr>
          <w:rtl/>
        </w:rPr>
        <w:t>ق</w:t>
      </w:r>
      <w:r w:rsidR="00F21CC8" w:rsidRPr="00F21CC8">
        <w:rPr>
          <w:rFonts w:hint="cs"/>
          <w:rtl/>
        </w:rPr>
        <w:t>ی</w:t>
      </w:r>
      <w:r w:rsidR="00F21CC8" w:rsidRPr="00F21CC8">
        <w:rPr>
          <w:rFonts w:hint="eastAsia"/>
          <w:rtl/>
        </w:rPr>
        <w:t>ت،</w:t>
      </w:r>
      <w:r w:rsidR="00F21CC8" w:rsidRPr="00F21CC8">
        <w:rPr>
          <w:rtl/>
        </w:rPr>
        <w:t xml:space="preserve"> توانا</w:t>
      </w:r>
      <w:r w:rsidR="00F21CC8" w:rsidRPr="00F21CC8">
        <w:rPr>
          <w:rFonts w:hint="cs"/>
          <w:rtl/>
        </w:rPr>
        <w:t>یی</w:t>
      </w:r>
      <w:r w:rsidR="00F21CC8" w:rsidRPr="00F21CC8">
        <w:rPr>
          <w:rtl/>
        </w:rPr>
        <w:t xml:space="preserve"> رهبر</w:t>
      </w:r>
      <w:r w:rsidR="00F21CC8" w:rsidRPr="00F21CC8">
        <w:rPr>
          <w:rFonts w:hint="cs"/>
          <w:rtl/>
        </w:rPr>
        <w:t>ی</w:t>
      </w:r>
      <w:r w:rsidR="00F21CC8" w:rsidRPr="00F21CC8">
        <w:rPr>
          <w:rFonts w:hint="eastAsia"/>
          <w:rtl/>
        </w:rPr>
        <w:t>،</w:t>
      </w:r>
      <w:r w:rsidR="00F21CC8" w:rsidRPr="00F21CC8">
        <w:rPr>
          <w:rtl/>
        </w:rPr>
        <w:t xml:space="preserve"> توانا</w:t>
      </w:r>
      <w:r w:rsidR="00F21CC8" w:rsidRPr="00F21CC8">
        <w:rPr>
          <w:rFonts w:hint="cs"/>
          <w:rtl/>
        </w:rPr>
        <w:t>یی</w:t>
      </w:r>
      <w:r w:rsidR="00F21CC8" w:rsidRPr="00F21CC8">
        <w:rPr>
          <w:rtl/>
        </w:rPr>
        <w:t xml:space="preserve"> مد</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Fonts w:hint="eastAsia"/>
          <w:rtl/>
        </w:rPr>
        <w:t>ت</w:t>
      </w:r>
      <w:r w:rsidR="00F21CC8" w:rsidRPr="00F21CC8">
        <w:rPr>
          <w:rFonts w:hint="cs"/>
          <w:rtl/>
        </w:rPr>
        <w:t>ی</w:t>
      </w:r>
      <w:r w:rsidR="00F21CC8" w:rsidRPr="00F21CC8">
        <w:rPr>
          <w:rFonts w:hint="eastAsia"/>
          <w:rtl/>
        </w:rPr>
        <w:t>،</w:t>
      </w:r>
      <w:r w:rsidR="00F21CC8" w:rsidRPr="00F21CC8">
        <w:rPr>
          <w:rtl/>
        </w:rPr>
        <w:t xml:space="preserve"> قدرت تصم</w:t>
      </w:r>
      <w:r w:rsidR="00F21CC8" w:rsidRPr="00F21CC8">
        <w:rPr>
          <w:rFonts w:hint="cs"/>
          <w:rtl/>
        </w:rPr>
        <w:t>ی</w:t>
      </w:r>
      <w:r w:rsidR="00F21CC8" w:rsidRPr="00F21CC8">
        <w:rPr>
          <w:rFonts w:hint="eastAsia"/>
          <w:rtl/>
        </w:rPr>
        <w:t>م</w:t>
      </w:r>
      <w:r w:rsidR="00F21CC8" w:rsidRPr="00F21CC8">
        <w:rPr>
          <w:rFonts w:hint="eastAsia"/>
        </w:rPr>
        <w:t>‌</w:t>
      </w:r>
      <w:r w:rsidR="00F21CC8" w:rsidRPr="00F21CC8">
        <w:rPr>
          <w:rFonts w:hint="cs"/>
          <w:rtl/>
        </w:rPr>
        <w:t xml:space="preserve">گیری)، </w:t>
      </w:r>
      <w:r w:rsidR="00F21CC8" w:rsidRPr="00F21CC8">
        <w:rPr>
          <w:rtl/>
        </w:rPr>
        <w:t>مســائل اعتقاد</w:t>
      </w:r>
      <w:r w:rsidR="00F21CC8" w:rsidRPr="00F21CC8">
        <w:rPr>
          <w:rFonts w:hint="cs"/>
          <w:rtl/>
        </w:rPr>
        <w:t xml:space="preserve">ی و </w:t>
      </w:r>
      <w:r w:rsidR="00F21CC8" w:rsidRPr="00F21CC8">
        <w:rPr>
          <w:rFonts w:hint="eastAsia"/>
          <w:rtl/>
        </w:rPr>
        <w:t>اخ</w:t>
      </w:r>
      <w:r w:rsidR="00F21CC8" w:rsidRPr="00F21CC8">
        <w:rPr>
          <w:rFonts w:hint="cs"/>
          <w:rtl/>
        </w:rPr>
        <w:t>لا</w:t>
      </w:r>
      <w:r w:rsidR="00F21CC8" w:rsidRPr="00F21CC8">
        <w:rPr>
          <w:rFonts w:hint="eastAsia"/>
          <w:rtl/>
        </w:rPr>
        <w:t>ق</w:t>
      </w:r>
      <w:r w:rsidR="00F21CC8" w:rsidRPr="00F21CC8">
        <w:rPr>
          <w:rFonts w:hint="cs"/>
          <w:rtl/>
        </w:rPr>
        <w:t>ی</w:t>
      </w:r>
      <w:r w:rsidR="00F21CC8" w:rsidRPr="00F21CC8">
        <w:rPr>
          <w:rtl/>
        </w:rPr>
        <w:t xml:space="preserve"> (اخ</w:t>
      </w:r>
      <w:r w:rsidR="00F21CC8" w:rsidRPr="00F21CC8">
        <w:rPr>
          <w:rFonts w:hint="cs"/>
          <w:rtl/>
        </w:rPr>
        <w:t>لا</w:t>
      </w:r>
      <w:r w:rsidR="00F21CC8" w:rsidRPr="00F21CC8">
        <w:rPr>
          <w:rtl/>
        </w:rPr>
        <w:t>ق حسنه، التزام به ارزش</w:t>
      </w:r>
      <w:r w:rsidR="00F21CC8" w:rsidRPr="00F21CC8">
        <w:rPr>
          <w:rFonts w:hint="cs"/>
          <w:rtl/>
        </w:rPr>
        <w:t>‌</w:t>
      </w:r>
      <w:r w:rsidR="00F21CC8" w:rsidRPr="00F21CC8">
        <w:rPr>
          <w:rtl/>
        </w:rPr>
        <w:t>ها</w:t>
      </w:r>
      <w:r w:rsidR="00F21CC8" w:rsidRPr="00F21CC8">
        <w:rPr>
          <w:rFonts w:hint="cs"/>
          <w:rtl/>
        </w:rPr>
        <w:t>ی</w:t>
      </w:r>
      <w:r w:rsidR="00F21CC8" w:rsidRPr="00F21CC8">
        <w:rPr>
          <w:rtl/>
        </w:rPr>
        <w:t xml:space="preserve"> جامعه، سعه </w:t>
      </w:r>
      <w:r w:rsidR="00F21CC8" w:rsidRPr="00F21CC8">
        <w:rPr>
          <w:rFonts w:hint="cs"/>
          <w:rtl/>
        </w:rPr>
        <w:t xml:space="preserve">صدر، </w:t>
      </w:r>
      <w:r w:rsidR="00F21CC8" w:rsidRPr="00F21CC8">
        <w:rPr>
          <w:rtl/>
        </w:rPr>
        <w:t>مهربان</w:t>
      </w:r>
      <w:r w:rsidR="00F21CC8" w:rsidRPr="00F21CC8">
        <w:rPr>
          <w:rFonts w:hint="cs"/>
          <w:rtl/>
        </w:rPr>
        <w:t>ی</w:t>
      </w:r>
      <w:r w:rsidR="00F21CC8" w:rsidRPr="00F21CC8">
        <w:rPr>
          <w:rFonts w:hint="eastAsia"/>
          <w:rtl/>
        </w:rPr>
        <w:t>،</w:t>
      </w:r>
      <w:r w:rsidR="00F21CC8" w:rsidRPr="00F21CC8">
        <w:rPr>
          <w:rtl/>
        </w:rPr>
        <w:t xml:space="preserve"> مسئول</w:t>
      </w:r>
      <w:r w:rsidR="00F21CC8" w:rsidRPr="00F21CC8">
        <w:rPr>
          <w:rFonts w:hint="cs"/>
          <w:rtl/>
        </w:rPr>
        <w:t>ی</w:t>
      </w:r>
      <w:r w:rsidR="00F21CC8" w:rsidRPr="00F21CC8">
        <w:rPr>
          <w:rFonts w:hint="eastAsia"/>
          <w:rtl/>
        </w:rPr>
        <w:t>ت</w:t>
      </w:r>
      <w:r w:rsidR="00F21CC8" w:rsidRPr="00F21CC8">
        <w:rPr>
          <w:rFonts w:hint="cs"/>
          <w:rtl/>
        </w:rPr>
        <w:t>‌</w:t>
      </w:r>
      <w:r w:rsidR="00F21CC8" w:rsidRPr="00F21CC8">
        <w:rPr>
          <w:rFonts w:hint="eastAsia"/>
          <w:rtl/>
        </w:rPr>
        <w:t>پذ</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tl/>
        </w:rPr>
        <w:t>)</w:t>
      </w:r>
      <w:r w:rsidR="00F21CC8" w:rsidRPr="00F21CC8">
        <w:rPr>
          <w:rFonts w:hint="cs"/>
          <w:rtl/>
        </w:rPr>
        <w:t xml:space="preserve"> می‌دانند. </w:t>
      </w:r>
    </w:p>
    <w:p w14:paraId="12E5916E" w14:textId="77777777" w:rsidR="000B17CD" w:rsidRDefault="000B17CD" w:rsidP="005D64C1">
      <w:pPr>
        <w:pStyle w:val="1-1-1-1"/>
        <w:rPr>
          <w:rtl/>
        </w:rPr>
      </w:pPr>
      <w:r w:rsidRPr="00D83DF4">
        <w:rPr>
          <w:rFonts w:hint="cs"/>
          <w:rtl/>
        </w:rPr>
        <w:t>ذهنیت فلسفی</w:t>
      </w:r>
      <w:r>
        <w:rPr>
          <w:rFonts w:hint="cs"/>
          <w:rtl/>
        </w:rPr>
        <w:t xml:space="preserve"> به مثابه نگرش</w:t>
      </w:r>
    </w:p>
    <w:p w14:paraId="0C08F4B8" w14:textId="77777777" w:rsidR="000B17CD" w:rsidRDefault="000B17CD" w:rsidP="00B847A3">
      <w:pPr>
        <w:pStyle w:val="ac"/>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30"/>
      </w:r>
      <w:r w:rsidRPr="00D83DF4">
        <w:rPr>
          <w:rFonts w:hint="cs"/>
          <w:rtl/>
        </w:rPr>
        <w:t>، ژرف‌اندیشی(تعمق)</w:t>
      </w:r>
      <w:r w:rsidRPr="00D83DF4">
        <w:rPr>
          <w:rStyle w:val="FootnoteReference"/>
          <w:rtl/>
        </w:rPr>
        <w:footnoteReference w:id="31"/>
      </w:r>
      <w:r w:rsidRPr="00D83DF4">
        <w:rPr>
          <w:rFonts w:hint="cs"/>
          <w:rtl/>
        </w:rPr>
        <w:t xml:space="preserve"> و انعطاف‌پذیری</w:t>
      </w:r>
      <w:r w:rsidRPr="00D83DF4">
        <w:rPr>
          <w:rStyle w:val="FootnoteReference"/>
          <w:rtl/>
        </w:rPr>
        <w:footnoteReference w:id="32"/>
      </w:r>
      <w:r w:rsidRPr="00D83DF4">
        <w:rPr>
          <w:rFonts w:hint="cs"/>
          <w:rtl/>
        </w:rPr>
        <w:t xml:space="preserve"> نام برده و برای اندازه‌گیری هرکدام از این سه بعد شاخص‌هایی را عنوان کرده‌است.</w:t>
      </w:r>
    </w:p>
    <w:p w14:paraId="2046FB30" w14:textId="77777777" w:rsidR="005D64C1" w:rsidRPr="00D83DF4" w:rsidRDefault="005D64C1" w:rsidP="00B847A3">
      <w:pPr>
        <w:pStyle w:val="ac"/>
        <w:rPr>
          <w:rtl/>
        </w:rPr>
      </w:pPr>
    </w:p>
    <w:p w14:paraId="4EA0DC75" w14:textId="77777777" w:rsidR="000B17CD" w:rsidRPr="00211B26" w:rsidRDefault="000B17CD" w:rsidP="00B21171">
      <w:pPr>
        <w:pStyle w:val="afa"/>
        <w:rPr>
          <w:sz w:val="28"/>
          <w:szCs w:val="28"/>
          <w:rtl/>
        </w:rPr>
      </w:pPr>
      <w:r w:rsidRPr="00211B26">
        <w:rPr>
          <w:rFonts w:hint="cs"/>
          <w:sz w:val="28"/>
          <w:szCs w:val="28"/>
          <w:rtl/>
        </w:rPr>
        <w:t>جامعیت:</w:t>
      </w:r>
    </w:p>
    <w:p w14:paraId="0C365564"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مشاهده‌ی امور خاص با توجه به ارتباط آنها به یک زمینه‌ی وسیع</w:t>
      </w:r>
    </w:p>
    <w:p w14:paraId="1B768B7D"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ارتباط دادن مسائل حاضر به هدف‌های دور</w:t>
      </w:r>
    </w:p>
    <w:p w14:paraId="2DD1E9B1"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به‌کاربردن قوه‌ی تعمیم</w:t>
      </w:r>
    </w:p>
    <w:p w14:paraId="68FEF660"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توجه به جنبه‌های نظری</w:t>
      </w:r>
    </w:p>
    <w:p w14:paraId="183EC13B" w14:textId="77777777" w:rsidR="000B17CD" w:rsidRPr="00211B26" w:rsidRDefault="000B17CD" w:rsidP="00B21171">
      <w:pPr>
        <w:pStyle w:val="afa"/>
        <w:rPr>
          <w:sz w:val="28"/>
          <w:szCs w:val="28"/>
          <w:rtl/>
        </w:rPr>
      </w:pPr>
      <w:proofErr w:type="spellStart"/>
      <w:r w:rsidRPr="00211B26">
        <w:rPr>
          <w:rFonts w:hint="cs"/>
          <w:sz w:val="28"/>
          <w:szCs w:val="28"/>
          <w:rtl/>
        </w:rPr>
        <w:t>ژرف‌اندیشی</w:t>
      </w:r>
      <w:proofErr w:type="spellEnd"/>
      <w:r w:rsidRPr="00211B26">
        <w:rPr>
          <w:rFonts w:hint="cs"/>
          <w:sz w:val="28"/>
          <w:szCs w:val="28"/>
          <w:rtl/>
        </w:rPr>
        <w:t xml:space="preserve"> (تعمق):</w:t>
      </w:r>
    </w:p>
    <w:p w14:paraId="3A87ADAE"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مورد سوال قراردادن آنچه را که دیگران مسلم و بدیهی تلقی </w:t>
      </w:r>
      <w:proofErr w:type="spellStart"/>
      <w:r w:rsidRPr="00211B26">
        <w:rPr>
          <w:rFonts w:hint="cs"/>
          <w:sz w:val="28"/>
          <w:szCs w:val="28"/>
          <w:rtl/>
        </w:rPr>
        <w:t>می‌کنند</w:t>
      </w:r>
      <w:proofErr w:type="spellEnd"/>
      <w:r w:rsidRPr="00211B26">
        <w:rPr>
          <w:rFonts w:hint="cs"/>
          <w:sz w:val="28"/>
          <w:szCs w:val="28"/>
          <w:rtl/>
        </w:rPr>
        <w:t>.</w:t>
      </w:r>
    </w:p>
    <w:p w14:paraId="021EBD5D" w14:textId="77777777" w:rsidR="000B17CD" w:rsidRPr="00211B26" w:rsidRDefault="000B17CD" w:rsidP="00161EAD">
      <w:pPr>
        <w:pStyle w:val="afa"/>
        <w:numPr>
          <w:ilvl w:val="1"/>
          <w:numId w:val="16"/>
        </w:numPr>
        <w:rPr>
          <w:sz w:val="28"/>
          <w:szCs w:val="28"/>
          <w:rtl/>
        </w:rPr>
      </w:pPr>
      <w:r w:rsidRPr="00211B26">
        <w:rPr>
          <w:rFonts w:hint="cs"/>
          <w:sz w:val="28"/>
          <w:szCs w:val="28"/>
          <w:rtl/>
        </w:rPr>
        <w:t>کشف امور اساسی و بیان آنها در هر موقعیت</w:t>
      </w:r>
    </w:p>
    <w:p w14:paraId="70534165"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توجه به اشارات و امور مربوط به </w:t>
      </w:r>
      <w:proofErr w:type="spellStart"/>
      <w:r w:rsidRPr="00211B26">
        <w:rPr>
          <w:rFonts w:hint="cs"/>
          <w:sz w:val="28"/>
          <w:szCs w:val="28"/>
          <w:rtl/>
        </w:rPr>
        <w:t>جنبه‌های</w:t>
      </w:r>
      <w:proofErr w:type="spellEnd"/>
      <w:r w:rsidRPr="00211B26">
        <w:rPr>
          <w:rFonts w:hint="cs"/>
          <w:sz w:val="28"/>
          <w:szCs w:val="28"/>
          <w:rtl/>
        </w:rPr>
        <w:t xml:space="preserve"> اساسی در هر موقعیت</w:t>
      </w:r>
    </w:p>
    <w:p w14:paraId="4500AAC4"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قضاوت و حکم را به روش </w:t>
      </w:r>
      <w:proofErr w:type="spellStart"/>
      <w:r w:rsidRPr="00211B26">
        <w:rPr>
          <w:rFonts w:hint="cs"/>
          <w:sz w:val="28"/>
          <w:szCs w:val="28"/>
          <w:rtl/>
        </w:rPr>
        <w:t>فرضیه‌ای-قیاسی</w:t>
      </w:r>
      <w:proofErr w:type="spellEnd"/>
      <w:r w:rsidRPr="00211B26">
        <w:rPr>
          <w:rFonts w:hint="cs"/>
          <w:sz w:val="28"/>
          <w:szCs w:val="28"/>
          <w:rtl/>
        </w:rPr>
        <w:t xml:space="preserve"> قراردادن</w:t>
      </w:r>
    </w:p>
    <w:p w14:paraId="45A40156" w14:textId="77777777" w:rsidR="000B17CD" w:rsidRPr="00211B26" w:rsidRDefault="000B17CD" w:rsidP="00B21171">
      <w:pPr>
        <w:pStyle w:val="afa"/>
        <w:rPr>
          <w:sz w:val="28"/>
          <w:szCs w:val="28"/>
          <w:rtl/>
        </w:rPr>
      </w:pPr>
      <w:proofErr w:type="spellStart"/>
      <w:r w:rsidRPr="00211B26">
        <w:rPr>
          <w:rFonts w:hint="cs"/>
          <w:sz w:val="28"/>
          <w:szCs w:val="28"/>
          <w:rtl/>
        </w:rPr>
        <w:t>انعطاف‌پذیری</w:t>
      </w:r>
      <w:proofErr w:type="spellEnd"/>
      <w:r w:rsidRPr="00211B26">
        <w:rPr>
          <w:rFonts w:hint="cs"/>
          <w:sz w:val="28"/>
          <w:szCs w:val="28"/>
          <w:rtl/>
        </w:rPr>
        <w:t>:</w:t>
      </w:r>
    </w:p>
    <w:p w14:paraId="3FD41BCE" w14:textId="77777777" w:rsidR="000B17CD" w:rsidRPr="00211B26" w:rsidRDefault="000B17CD" w:rsidP="00161EAD">
      <w:pPr>
        <w:pStyle w:val="afa"/>
        <w:numPr>
          <w:ilvl w:val="1"/>
          <w:numId w:val="17"/>
        </w:numPr>
        <w:rPr>
          <w:sz w:val="28"/>
          <w:szCs w:val="28"/>
          <w:rtl/>
        </w:rPr>
      </w:pPr>
      <w:proofErr w:type="spellStart"/>
      <w:r w:rsidRPr="00211B26">
        <w:rPr>
          <w:rFonts w:hint="cs"/>
          <w:sz w:val="28"/>
          <w:szCs w:val="28"/>
          <w:rtl/>
        </w:rPr>
        <w:t>رهاساختن</w:t>
      </w:r>
      <w:proofErr w:type="spellEnd"/>
      <w:r w:rsidRPr="00211B26">
        <w:rPr>
          <w:rFonts w:hint="cs"/>
          <w:sz w:val="28"/>
          <w:szCs w:val="28"/>
          <w:rtl/>
        </w:rPr>
        <w:t xml:space="preserve"> خود از جمود روانی</w:t>
      </w:r>
    </w:p>
    <w:p w14:paraId="473B8653" w14:textId="77777777" w:rsidR="000B17CD" w:rsidRPr="00211B26" w:rsidRDefault="000B17CD" w:rsidP="00161EAD">
      <w:pPr>
        <w:pStyle w:val="afa"/>
        <w:numPr>
          <w:ilvl w:val="1"/>
          <w:numId w:val="17"/>
        </w:numPr>
        <w:rPr>
          <w:sz w:val="28"/>
          <w:szCs w:val="28"/>
          <w:rtl/>
        </w:rPr>
      </w:pPr>
      <w:proofErr w:type="spellStart"/>
      <w:r w:rsidRPr="00211B26">
        <w:rPr>
          <w:rFonts w:hint="cs"/>
          <w:sz w:val="28"/>
          <w:szCs w:val="28"/>
          <w:rtl/>
        </w:rPr>
        <w:t>ارزش‌سنجی</w:t>
      </w:r>
      <w:proofErr w:type="spellEnd"/>
      <w:r w:rsidRPr="00211B26">
        <w:rPr>
          <w:rFonts w:hint="cs"/>
          <w:sz w:val="28"/>
          <w:szCs w:val="28"/>
          <w:rtl/>
        </w:rPr>
        <w:t xml:space="preserve"> افکار و نظریات بدون توجه به منبع آنها</w:t>
      </w:r>
    </w:p>
    <w:p w14:paraId="519D0BD9" w14:textId="77777777" w:rsidR="000B17CD" w:rsidRPr="00211B26" w:rsidRDefault="000B17CD" w:rsidP="00161EAD">
      <w:pPr>
        <w:pStyle w:val="afa"/>
        <w:numPr>
          <w:ilvl w:val="1"/>
          <w:numId w:val="17"/>
        </w:numPr>
        <w:rPr>
          <w:sz w:val="28"/>
          <w:szCs w:val="28"/>
          <w:rtl/>
        </w:rPr>
      </w:pPr>
      <w:r w:rsidRPr="00211B26">
        <w:rPr>
          <w:rFonts w:hint="cs"/>
          <w:sz w:val="28"/>
          <w:szCs w:val="28"/>
          <w:rtl/>
        </w:rPr>
        <w:t>توجه به مسائل مورد بحث از جهات متعدد</w:t>
      </w:r>
    </w:p>
    <w:p w14:paraId="10DC5AAD" w14:textId="77777777" w:rsidR="000B17CD" w:rsidRPr="00211B26" w:rsidRDefault="000B17CD" w:rsidP="00161EAD">
      <w:pPr>
        <w:pStyle w:val="afa"/>
        <w:numPr>
          <w:ilvl w:val="1"/>
          <w:numId w:val="17"/>
        </w:numPr>
        <w:rPr>
          <w:sz w:val="28"/>
          <w:szCs w:val="28"/>
          <w:rtl/>
        </w:rPr>
      </w:pPr>
      <w:r w:rsidRPr="00211B26">
        <w:rPr>
          <w:rFonts w:hint="cs"/>
          <w:sz w:val="28"/>
          <w:szCs w:val="28"/>
          <w:rtl/>
        </w:rPr>
        <w:t xml:space="preserve">پذیرفتن </w:t>
      </w:r>
      <w:proofErr w:type="spellStart"/>
      <w:r w:rsidRPr="00211B26">
        <w:rPr>
          <w:rFonts w:hint="cs"/>
          <w:sz w:val="28"/>
          <w:szCs w:val="28"/>
          <w:rtl/>
        </w:rPr>
        <w:t>نظریه‌ها</w:t>
      </w:r>
      <w:proofErr w:type="spellEnd"/>
      <w:r w:rsidRPr="00211B26">
        <w:rPr>
          <w:rFonts w:hint="cs"/>
          <w:sz w:val="28"/>
          <w:szCs w:val="28"/>
          <w:rtl/>
        </w:rPr>
        <w:t xml:space="preserve"> یا </w:t>
      </w:r>
      <w:proofErr w:type="spellStart"/>
      <w:r w:rsidRPr="00211B26">
        <w:rPr>
          <w:rFonts w:hint="cs"/>
          <w:sz w:val="28"/>
          <w:szCs w:val="28"/>
          <w:rtl/>
        </w:rPr>
        <w:t>قضاوت‌های</w:t>
      </w:r>
      <w:proofErr w:type="spellEnd"/>
      <w:r w:rsidRPr="00211B26">
        <w:rPr>
          <w:rFonts w:hint="cs"/>
          <w:sz w:val="28"/>
          <w:szCs w:val="28"/>
          <w:rtl/>
        </w:rPr>
        <w:t xml:space="preserve"> موقتی و شرطی و علاقه به اخذ تصمیم در مواقع مبهم </w:t>
      </w:r>
    </w:p>
    <w:p w14:paraId="708F6654" w14:textId="2B43781E" w:rsidR="000B17CD" w:rsidRDefault="00211B26" w:rsidP="00B847A3">
      <w:pPr>
        <w:pStyle w:val="ac"/>
        <w:rPr>
          <w:rtl/>
        </w:rPr>
      </w:pPr>
      <w:r>
        <w:rPr>
          <w:rFonts w:hint="cs"/>
          <w:rtl/>
        </w:rPr>
        <w:t xml:space="preserve">     </w:t>
      </w:r>
      <w:r w:rsidR="000B17CD" w:rsidRPr="00D83DF4">
        <w:rPr>
          <w:rFonts w:hint="cs"/>
          <w:rtl/>
        </w:rPr>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4855894B" w14:textId="6A703170" w:rsidR="000B17CD" w:rsidRDefault="00211B26" w:rsidP="00B847A3">
      <w:pPr>
        <w:pStyle w:val="ac"/>
        <w:rPr>
          <w:rtl/>
        </w:rPr>
      </w:pPr>
      <w:r>
        <w:rPr>
          <w:rFonts w:hint="cs"/>
          <w:rtl/>
        </w:rPr>
        <w:t xml:space="preserve">     </w:t>
      </w:r>
      <w:r w:rsidR="000B17CD">
        <w:rPr>
          <w:rFonts w:hint="cs"/>
          <w:rtl/>
        </w:rPr>
        <w:t xml:space="preserve">با توجه به اینکه مدیر </w:t>
      </w:r>
      <w:r>
        <w:rPr>
          <w:rFonts w:hint="cs"/>
          <w:rtl/>
        </w:rPr>
        <w:t>آموزشی</w:t>
      </w:r>
      <w:r w:rsidR="000B17CD">
        <w:rPr>
          <w:rFonts w:hint="cs"/>
          <w:rtl/>
        </w:rPr>
        <w:t xml:space="preserve">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1480E7ED" w14:textId="7C7070BC" w:rsidR="000B17CD" w:rsidRDefault="00211B26" w:rsidP="00B847A3">
      <w:pPr>
        <w:pStyle w:val="ac"/>
        <w:rPr>
          <w:rtl/>
        </w:rPr>
      </w:pPr>
      <w:r>
        <w:rPr>
          <w:rFonts w:hint="cs"/>
          <w:rtl/>
        </w:rPr>
        <w:t xml:space="preserve">     </w:t>
      </w:r>
      <w:r w:rsidR="000B17CD">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sidR="000B17CD">
        <w:rPr>
          <w:rStyle w:val="FootnoteReference"/>
          <w:rtl/>
        </w:rPr>
        <w:footnoteReference w:id="33"/>
      </w:r>
      <w:r w:rsidR="000B17CD">
        <w:rPr>
          <w:rFonts w:hint="cs"/>
          <w:rtl/>
        </w:rPr>
        <w:t xml:space="preserve"> و ضمنی</w:t>
      </w:r>
      <w:r w:rsidR="000B17CD">
        <w:rPr>
          <w:rStyle w:val="FootnoteReference"/>
          <w:rtl/>
        </w:rPr>
        <w:footnoteReference w:id="34"/>
      </w:r>
      <w:r w:rsidR="000B17CD">
        <w:rPr>
          <w:rFonts w:hint="cs"/>
          <w:rtl/>
        </w:rPr>
        <w:t xml:space="preserve"> اشاره شده است که در ادامه به بیان ادبیات آن پرداخته شده‌است.</w:t>
      </w:r>
    </w:p>
    <w:p w14:paraId="304E353B" w14:textId="77777777" w:rsidR="000B17CD" w:rsidRDefault="000B17CD" w:rsidP="005D64C1">
      <w:pPr>
        <w:pStyle w:val="1-1-1-1"/>
        <w:rPr>
          <w:rtl/>
        </w:rPr>
      </w:pPr>
      <w:r>
        <w:rPr>
          <w:rFonts w:hint="cs"/>
          <w:rtl/>
        </w:rPr>
        <w:t>دانش ضمنی طراحی محیط کالبدی یادگیری</w:t>
      </w:r>
    </w:p>
    <w:p w14:paraId="435CF2DF" w14:textId="77777777" w:rsidR="000B17CD" w:rsidRDefault="000B17CD" w:rsidP="00B847A3">
      <w:pPr>
        <w:pStyle w:val="ac"/>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35"/>
      </w:r>
      <w:r>
        <w:rPr>
          <w:rFonts w:hint="cs"/>
          <w:rtl/>
        </w:rPr>
        <w:t xml:space="preserve"> و رویه‌ای</w:t>
      </w:r>
      <w:r>
        <w:rPr>
          <w:rStyle w:val="FootnoteReference"/>
          <w:rtl/>
        </w:rPr>
        <w:footnoteReference w:id="36"/>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37"/>
      </w:r>
      <w:r>
        <w:rPr>
          <w:rFonts w:hint="cs"/>
          <w:rtl/>
        </w:rPr>
        <w:t xml:space="preserve"> و کانتر</w:t>
      </w:r>
      <w:r>
        <w:rPr>
          <w:rStyle w:val="FootnoteReference"/>
          <w:rtl/>
        </w:rPr>
        <w:footnoteReference w:id="38"/>
      </w:r>
      <w:r>
        <w:rPr>
          <w:rFonts w:hint="cs"/>
          <w:rtl/>
        </w:rPr>
        <w:t xml:space="preserve"> (1999،1962) است. پولانی و کانتر(1999،1962) دانش را قدرت اقدام و اخذ تصمیمات ارزش‌آفرین تعریف کرده‌اند. همچنین اولین طبقه‌بندی از مصنوعات دانش</w:t>
      </w:r>
      <w:r>
        <w:rPr>
          <w:rStyle w:val="FootnoteReference"/>
          <w:rtl/>
        </w:rPr>
        <w:footnoteReference w:id="39"/>
      </w:r>
      <w:r>
        <w:rPr>
          <w:rFonts w:hint="cs"/>
          <w:rtl/>
        </w:rPr>
        <w:t xml:space="preserve"> نیز توسط پولانی (1962) ارائه شد. پولانی دانش را فرآیند دانستن تعریف می‌کند و از نظر او این فرآیند سه سطح دارد:</w:t>
      </w:r>
    </w:p>
    <w:p w14:paraId="5FDE3811"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6B19C2F5"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6592897"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تخصص: دانش عملی به‌علاوه‌ی توانایی تاثیرگذاری بر قوانین و قلمرو دانش</w:t>
      </w:r>
    </w:p>
    <w:p w14:paraId="3576FECD" w14:textId="79AFF35A" w:rsidR="000B17CD" w:rsidRDefault="00211B26" w:rsidP="00B847A3">
      <w:pPr>
        <w:pStyle w:val="ac"/>
        <w:rPr>
          <w:rtl/>
        </w:rPr>
      </w:pPr>
      <w:r>
        <w:rPr>
          <w:rFonts w:hint="cs"/>
          <w:rtl/>
        </w:rPr>
        <w:t xml:space="preserve">     </w:t>
      </w:r>
      <w:r w:rsidR="000B17CD">
        <w:rPr>
          <w:rFonts w:hint="cs"/>
          <w:rtl/>
        </w:rPr>
        <w:t>پولانی بر اساس این سطوح، طبقه‌بندی مصنوعات دانش را تحت سه عنوان دانش صریح</w:t>
      </w:r>
      <w:r w:rsidR="000B17CD">
        <w:rPr>
          <w:rStyle w:val="FootnoteReference"/>
          <w:rtl/>
        </w:rPr>
        <w:footnoteReference w:id="40"/>
      </w:r>
      <w:r w:rsidR="000B17CD">
        <w:rPr>
          <w:rFonts w:hint="cs"/>
          <w:rtl/>
        </w:rPr>
        <w:t>، دانش تلویحی(ضمنی)</w:t>
      </w:r>
      <w:r w:rsidR="000B17CD">
        <w:rPr>
          <w:rStyle w:val="FootnoteReference"/>
          <w:rtl/>
        </w:rPr>
        <w:footnoteReference w:id="41"/>
      </w:r>
      <w:r w:rsidR="000B17CD">
        <w:rPr>
          <w:rFonts w:hint="cs"/>
          <w:rtl/>
        </w:rPr>
        <w:t xml:space="preserve"> و دانش مستتر</w:t>
      </w:r>
      <w:r w:rsidR="000B17CD">
        <w:rPr>
          <w:rStyle w:val="FootnoteReference"/>
          <w:rtl/>
        </w:rPr>
        <w:footnoteReference w:id="42"/>
      </w:r>
      <w:r w:rsidR="000B17CD">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000B17CD"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sidR="000B17CD">
        <w:rPr>
          <w:rFonts w:hint="cs"/>
          <w:rtl/>
        </w:rPr>
        <w:t xml:space="preserve"> که می‌توان آن را دانش شخصی نامید،</w:t>
      </w:r>
      <w:r w:rsidR="000B17CD" w:rsidRPr="008E2808">
        <w:rPr>
          <w:rFonts w:hint="cs"/>
          <w:rtl/>
        </w:rPr>
        <w:t xml:space="preserve"> متعلق به افراد </w:t>
      </w:r>
      <w:r w:rsidR="000B17CD">
        <w:rPr>
          <w:rFonts w:hint="cs"/>
          <w:rtl/>
        </w:rPr>
        <w:t xml:space="preserve">است، ریشه در تجربیات فرد دارد </w:t>
      </w:r>
      <w:r w:rsidR="000B17CD" w:rsidRPr="008E2808">
        <w:rPr>
          <w:rFonts w:hint="cs"/>
          <w:rtl/>
        </w:rPr>
        <w:t>و دارای قلمرو وسیع و ارزشمند است</w:t>
      </w:r>
      <w:r w:rsidR="000B17CD">
        <w:rPr>
          <w:rFonts w:hint="cs"/>
          <w:rtl/>
        </w:rPr>
        <w:t xml:space="preserve"> (عدلی، 1384)</w:t>
      </w:r>
      <w:r w:rsidR="000B17CD" w:rsidRPr="008E2808">
        <w:rPr>
          <w:rFonts w:hint="cs"/>
          <w:rtl/>
        </w:rPr>
        <w:t>.</w:t>
      </w:r>
      <w:r w:rsidR="000B17CD">
        <w:rPr>
          <w:rFonts w:hint="cs"/>
          <w:rtl/>
        </w:rPr>
        <w:t xml:space="preserve"> </w:t>
      </w:r>
    </w:p>
    <w:p w14:paraId="3119BF10" w14:textId="1522CF3D" w:rsidR="000B17CD" w:rsidRDefault="00211B26" w:rsidP="00B847A3">
      <w:pPr>
        <w:pStyle w:val="ac"/>
        <w:rPr>
          <w:rtl/>
        </w:rPr>
      </w:pPr>
      <w:r>
        <w:rPr>
          <w:rFonts w:hint="cs"/>
          <w:rtl/>
        </w:rPr>
        <w:t xml:space="preserve">     </w:t>
      </w:r>
      <w:r w:rsidR="000B17CD">
        <w:rPr>
          <w:rFonts w:hint="cs"/>
          <w:rtl/>
        </w:rPr>
        <w:t>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همین دلیل، دانش طراحی معماری را می‌توان دانش «بینابینی</w:t>
      </w:r>
      <w:r w:rsidR="000B17CD">
        <w:rPr>
          <w:rStyle w:val="FootnoteReference"/>
          <w:rtl/>
        </w:rPr>
        <w:footnoteReference w:id="43"/>
      </w:r>
      <w:r w:rsidR="000B17CD">
        <w:rPr>
          <w:rFonts w:hint="cs"/>
          <w:rtl/>
        </w:rPr>
        <w:t xml:space="preserve">» نامید که هر دو بعد دانش را شامل می‌شود. </w:t>
      </w:r>
    </w:p>
    <w:p w14:paraId="43C39251" w14:textId="309DD44F" w:rsidR="000B17CD" w:rsidRDefault="00211B26" w:rsidP="00B847A3">
      <w:pPr>
        <w:pStyle w:val="ac"/>
        <w:rPr>
          <w:rtl/>
        </w:rPr>
      </w:pPr>
      <w:r>
        <w:rPr>
          <w:rFonts w:hint="cs"/>
          <w:rtl/>
        </w:rPr>
        <w:t xml:space="preserve">     </w:t>
      </w:r>
      <w:r w:rsidR="000B17CD">
        <w:rPr>
          <w:rFonts w:hint="cs"/>
          <w:rtl/>
        </w:rPr>
        <w:t>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40D10E88" w14:textId="0C86A355" w:rsidR="000B17CD" w:rsidRDefault="00211B26" w:rsidP="00B847A3">
      <w:pPr>
        <w:pStyle w:val="ac"/>
        <w:rPr>
          <w:rtl/>
        </w:rPr>
      </w:pPr>
      <w:r>
        <w:rPr>
          <w:rFonts w:hint="cs"/>
          <w:rtl/>
        </w:rPr>
        <w:t xml:space="preserve">     </w:t>
      </w:r>
      <w:r w:rsidR="000B17CD">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sidR="000B17CD">
        <w:rPr>
          <w:rStyle w:val="FootnoteReference"/>
          <w:rtl/>
        </w:rPr>
        <w:footnoteReference w:id="44"/>
      </w:r>
      <w:r w:rsidR="000B17CD">
        <w:rPr>
          <w:rFonts w:hint="cs"/>
          <w:rtl/>
        </w:rPr>
        <w:t xml:space="preserve"> فرآیند طراحی را یک عمل تصمیم‌گیری می‌داند. </w:t>
      </w:r>
    </w:p>
    <w:p w14:paraId="2F2760D5" w14:textId="77777777" w:rsidR="000B17CD" w:rsidRDefault="000B17CD" w:rsidP="005D64C1">
      <w:pPr>
        <w:pStyle w:val="1-1-1-1"/>
        <w:rPr>
          <w:rtl/>
        </w:rPr>
      </w:pPr>
      <w:r w:rsidRPr="002F4368">
        <w:rPr>
          <w:rFonts w:hint="cs"/>
          <w:rtl/>
        </w:rPr>
        <w:t>دانش صریح</w:t>
      </w:r>
      <w:r>
        <w:rPr>
          <w:rFonts w:hint="cs"/>
          <w:rtl/>
        </w:rPr>
        <w:t xml:space="preserve"> در طراحی محیط کالبدی یادگیری</w:t>
      </w:r>
    </w:p>
    <w:p w14:paraId="14BA94A9" w14:textId="77777777" w:rsidR="000B17CD" w:rsidRDefault="000B17CD" w:rsidP="00B847A3">
      <w:pPr>
        <w:pStyle w:val="ac"/>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0BA7457E" w14:textId="510AD9E6" w:rsidR="004B7007" w:rsidRDefault="000B17CD" w:rsidP="00B847A3">
      <w:pPr>
        <w:pStyle w:val="ac"/>
      </w:pPr>
      <w:r>
        <w:rPr>
          <w:rFonts w:hint="cs"/>
          <w:rtl/>
        </w:rPr>
        <w:t xml:space="preserve">یک مدیر آموزشی باید با </w:t>
      </w:r>
      <w:r w:rsidR="00211B26">
        <w:rPr>
          <w:rFonts w:hint="cs"/>
          <w:rtl/>
        </w:rPr>
        <w:t xml:space="preserve">مجموعه </w:t>
      </w:r>
      <w:r>
        <w:rPr>
          <w:rFonts w:hint="cs"/>
          <w:rtl/>
        </w:rPr>
        <w:t>دانش‌ دیگری همچون روان</w:t>
      </w:r>
      <w:r w:rsidR="00211B26">
        <w:rPr>
          <w:rFonts w:hint="cs"/>
          <w:rtl/>
        </w:rPr>
        <w:t>‌</w:t>
      </w:r>
      <w:r>
        <w:rPr>
          <w:rFonts w:hint="cs"/>
          <w:rtl/>
        </w:rPr>
        <w:t>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33DC7AED" w14:textId="77777777" w:rsidR="00D95374" w:rsidRDefault="00D95374" w:rsidP="00211B26">
      <w:pPr>
        <w:pStyle w:val="4"/>
        <w:rPr>
          <w:rtl/>
        </w:rPr>
      </w:pPr>
      <w:r>
        <w:rPr>
          <w:rFonts w:hint="cs"/>
          <w:rtl/>
        </w:rPr>
        <w:t>مروری بر تاریخچه طراحی مدارس در ایران و جهان</w:t>
      </w:r>
    </w:p>
    <w:p w14:paraId="2C64AF6A" w14:textId="77777777" w:rsidR="00D95374" w:rsidRDefault="00D95374" w:rsidP="00B847A3">
      <w:pPr>
        <w:pStyle w:val="ac"/>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رایت</w:t>
      </w:r>
      <w:r>
        <w:rPr>
          <w:rStyle w:val="FootnoteReference"/>
          <w:rtl/>
        </w:rPr>
        <w:footnoteReference w:id="45"/>
      </w:r>
      <w:r>
        <w:rPr>
          <w:rFonts w:hint="cs"/>
          <w:rtl/>
        </w:rPr>
        <w:t>(1867-1959)، آلدو وان ایک</w:t>
      </w:r>
      <w:r>
        <w:rPr>
          <w:rStyle w:val="FootnoteReference"/>
          <w:rtl/>
        </w:rPr>
        <w:footnoteReference w:id="46"/>
      </w:r>
      <w:r>
        <w:rPr>
          <w:rFonts w:hint="cs"/>
          <w:rtl/>
        </w:rPr>
        <w:t xml:space="preserve"> (1918-1999)، آلوار آلتو</w:t>
      </w:r>
      <w:r>
        <w:rPr>
          <w:rStyle w:val="FootnoteReference"/>
          <w:rtl/>
        </w:rPr>
        <w:footnoteReference w:id="47"/>
      </w:r>
      <w:r>
        <w:rPr>
          <w:rFonts w:hint="cs"/>
          <w:rtl/>
        </w:rPr>
        <w:t xml:space="preserve"> (1898-1976)، هرمان هرتزبرگر</w:t>
      </w:r>
      <w:r>
        <w:rPr>
          <w:rStyle w:val="FootnoteReference"/>
          <w:rtl/>
        </w:rPr>
        <w:footnoteReference w:id="48"/>
      </w:r>
      <w:r>
        <w:rPr>
          <w:rFonts w:hint="cs"/>
          <w:rtl/>
        </w:rPr>
        <w:t xml:space="preserve"> (1932) و لویی کان (1974-1901)</w:t>
      </w:r>
      <w:r w:rsidRPr="00D83DF4">
        <w:rPr>
          <w:rFonts w:hint="cs"/>
          <w:rtl/>
        </w:rPr>
        <w:t xml:space="preserve"> </w:t>
      </w:r>
      <w:r>
        <w:rPr>
          <w:rFonts w:hint="cs"/>
          <w:rtl/>
        </w:rPr>
        <w:t>نام برد.</w:t>
      </w:r>
    </w:p>
    <w:p w14:paraId="2DAA3CC4" w14:textId="68F2635E" w:rsidR="00D95374" w:rsidRDefault="00211B26" w:rsidP="00B847A3">
      <w:pPr>
        <w:pStyle w:val="ac"/>
        <w:rPr>
          <w:rtl/>
        </w:rPr>
      </w:pPr>
      <w:r>
        <w:rPr>
          <w:rFonts w:hint="cs"/>
          <w:rtl/>
        </w:rPr>
        <w:t xml:space="preserve">     </w:t>
      </w:r>
      <w:r w:rsidR="00D95374">
        <w:rPr>
          <w:rFonts w:hint="cs"/>
          <w:rtl/>
        </w:rPr>
        <w:t>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rsidR="00D95374">
        <w:t xml:space="preserve"> </w:t>
      </w:r>
      <w:r w:rsidR="00D95374">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76E9FB13" w14:textId="128DE972" w:rsidR="00D95374" w:rsidRDefault="00211B26" w:rsidP="00B847A3">
      <w:pPr>
        <w:pStyle w:val="ac"/>
        <w:rPr>
          <w:rtl/>
        </w:rPr>
      </w:pPr>
      <w:r>
        <w:rPr>
          <w:rFonts w:hint="cs"/>
          <w:rtl/>
        </w:rPr>
        <w:t xml:space="preserve">     </w:t>
      </w:r>
      <w:r w:rsidR="00D95374">
        <w:rPr>
          <w:rFonts w:hint="cs"/>
          <w:rtl/>
        </w:rPr>
        <w:t>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0951F9DF" w14:textId="67C4E6A1" w:rsidR="00D95374" w:rsidRDefault="00211B26" w:rsidP="00B847A3">
      <w:pPr>
        <w:pStyle w:val="ac"/>
        <w:rPr>
          <w:rtl/>
        </w:rPr>
      </w:pPr>
      <w:r>
        <w:rPr>
          <w:rFonts w:hint="cs"/>
          <w:rtl/>
        </w:rPr>
        <w:t xml:space="preserve">     </w:t>
      </w:r>
      <w:r w:rsidR="00D95374">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28EB9E21" w14:textId="77777777" w:rsidR="00D95374" w:rsidRPr="00D83DF4" w:rsidRDefault="00D95374" w:rsidP="00211B26">
      <w:pPr>
        <w:pStyle w:val="4"/>
        <w:rPr>
          <w:rtl/>
        </w:rPr>
      </w:pPr>
      <w:bookmarkStart w:id="42" w:name="_Toc126314597"/>
      <w:bookmarkStart w:id="43" w:name="_Toc126371267"/>
      <w:bookmarkStart w:id="44" w:name="_Toc127365965"/>
      <w:bookmarkStart w:id="45" w:name="_Toc126314596"/>
      <w:r>
        <w:rPr>
          <w:rFonts w:hint="cs"/>
          <w:rtl/>
        </w:rPr>
        <w:t>دانش</w:t>
      </w:r>
      <w:r w:rsidRPr="00D83DF4">
        <w:rPr>
          <w:rFonts w:hint="cs"/>
          <w:rtl/>
        </w:rPr>
        <w:t xml:space="preserve"> یادگیری</w:t>
      </w:r>
      <w:bookmarkEnd w:id="42"/>
      <w:bookmarkEnd w:id="43"/>
      <w:bookmarkEnd w:id="44"/>
      <w:r>
        <w:rPr>
          <w:rFonts w:hint="cs"/>
          <w:rtl/>
        </w:rPr>
        <w:t xml:space="preserve"> (نظریات یادگیری)</w:t>
      </w:r>
    </w:p>
    <w:p w14:paraId="721E21B7" w14:textId="77777777" w:rsidR="00D95374" w:rsidRPr="0055153A" w:rsidRDefault="00D95374" w:rsidP="00B847A3">
      <w:pPr>
        <w:pStyle w:val="ac"/>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پژوهشگران متعدی در این زمینه‌ از دیدگاه نظریات مختلف یادگیری مطالعه کرده‌اند. به نظر روک</w:t>
      </w:r>
      <w:r>
        <w:rPr>
          <w:rStyle w:val="FootnoteReference"/>
          <w:rtl/>
        </w:rPr>
        <w:footnoteReference w:id="49"/>
      </w:r>
      <w:r>
        <w:rPr>
          <w:rFonts w:hint="cs"/>
          <w:rtl/>
        </w:rPr>
        <w:t>، چوی</w:t>
      </w:r>
      <w:r>
        <w:rPr>
          <w:rStyle w:val="FootnoteReference"/>
          <w:rtl/>
        </w:rPr>
        <w:footnoteReference w:id="50"/>
      </w:r>
      <w:r>
        <w:rPr>
          <w:rFonts w:hint="cs"/>
          <w:rtl/>
        </w:rPr>
        <w:t xml:space="preserve"> و مک‌دونالد</w:t>
      </w:r>
      <w:r>
        <w:rPr>
          <w:rStyle w:val="FootnoteReference"/>
          <w:rtl/>
        </w:rPr>
        <w:footnoteReference w:id="51"/>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52"/>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09005F7F" w14:textId="77777777" w:rsidR="00D95374" w:rsidRPr="00211B26" w:rsidRDefault="00D95374" w:rsidP="00211B26">
      <w:pPr>
        <w:rPr>
          <w:rFonts w:cs="B Nazanin"/>
          <w:b/>
          <w:bCs/>
          <w:sz w:val="28"/>
          <w:szCs w:val="28"/>
          <w:rtl/>
        </w:rPr>
      </w:pPr>
      <w:bookmarkStart w:id="46" w:name="_Toc126314598"/>
      <w:bookmarkStart w:id="47" w:name="_Toc126371270"/>
      <w:bookmarkStart w:id="48" w:name="_Toc127365968"/>
      <w:bookmarkEnd w:id="45"/>
      <w:r w:rsidRPr="00211B26">
        <w:rPr>
          <w:rFonts w:cs="B Nazanin" w:hint="cs"/>
          <w:b/>
          <w:bCs/>
          <w:sz w:val="28"/>
          <w:szCs w:val="28"/>
          <w:rtl/>
        </w:rPr>
        <w:t>رفتارگرایی</w:t>
      </w:r>
      <w:bookmarkEnd w:id="46"/>
      <w:r w:rsidRPr="00211B26">
        <w:rPr>
          <w:rStyle w:val="FootnoteReference"/>
          <w:rFonts w:cs="B Nazanin"/>
          <w:b/>
          <w:bCs/>
          <w:sz w:val="28"/>
          <w:szCs w:val="28"/>
          <w:rtl/>
        </w:rPr>
        <w:footnoteReference w:id="53"/>
      </w:r>
      <w:bookmarkEnd w:id="47"/>
      <w:bookmarkEnd w:id="48"/>
    </w:p>
    <w:p w14:paraId="6E5C41E8" w14:textId="77777777" w:rsidR="00D95374" w:rsidRPr="00D83DF4" w:rsidRDefault="00D95374" w:rsidP="00B847A3">
      <w:pPr>
        <w:pStyle w:val="ac"/>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64595904" w14:textId="77777777" w:rsidR="00D95374" w:rsidRDefault="00D95374" w:rsidP="00B847A3">
      <w:pPr>
        <w:pStyle w:val="ac"/>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49"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49"/>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54"/>
      </w:r>
      <w:r w:rsidRPr="00D83DF4">
        <w:rPr>
          <w:rtl/>
        </w:rPr>
        <w:t>.</w:t>
      </w:r>
    </w:p>
    <w:p w14:paraId="50549CC2" w14:textId="66A23A15" w:rsidR="00EC56CF" w:rsidRDefault="00EC56CF" w:rsidP="00B847A3">
      <w:pPr>
        <w:pStyle w:val="ac"/>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EC56CF" w14:paraId="38E909B9" w14:textId="77777777" w:rsidTr="005D64C1">
        <w:tc>
          <w:tcPr>
            <w:tcW w:w="8493" w:type="dxa"/>
          </w:tcPr>
          <w:p w14:paraId="09205852" w14:textId="055B3F53" w:rsidR="00EC56CF" w:rsidRPr="00EC56CF" w:rsidRDefault="00EC56CF" w:rsidP="00EC56CF">
            <w:pPr>
              <w:pStyle w:val="a0"/>
              <w:jc w:val="left"/>
              <w:rPr>
                <w:rFonts w:asciiTheme="majorBidi" w:hAnsiTheme="majorBidi"/>
                <w:noProof/>
                <w:kern w:val="0"/>
                <w:sz w:val="26"/>
                <w:szCs w:val="28"/>
                <w:rtl/>
                <w:lang w:bidi="ar-DZ"/>
              </w:rPr>
            </w:pPr>
            <w:bookmarkStart w:id="50" w:name="_Toc145245224"/>
            <w:r w:rsidRPr="00EC56CF">
              <w:rPr>
                <w:noProof/>
              </w:rPr>
              <w:drawing>
                <wp:anchor distT="0" distB="0" distL="114300" distR="114300" simplePos="0" relativeHeight="251632640" behindDoc="0" locked="0" layoutInCell="1" allowOverlap="1" wp14:anchorId="3699A2CB" wp14:editId="5DDFBE85">
                  <wp:simplePos x="0" y="0"/>
                  <wp:positionH relativeFrom="margin">
                    <wp:posOffset>-65405</wp:posOffset>
                  </wp:positionH>
                  <wp:positionV relativeFrom="margin">
                    <wp:posOffset>155575</wp:posOffset>
                  </wp:positionV>
                  <wp:extent cx="5265420" cy="1167765"/>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23">
                            <a:extLst>
                              <a:ext uri="{28A0092B-C50C-407E-A947-70E740481C1C}">
                                <a14:useLocalDpi xmlns:a14="http://schemas.microsoft.com/office/drawing/2010/main" val="0"/>
                              </a:ext>
                            </a:extLst>
                          </a:blip>
                          <a:srcRect b="2488"/>
                          <a:stretch/>
                        </pic:blipFill>
                        <pic:spPr bwMode="auto">
                          <a:xfrm>
                            <a:off x="0" y="0"/>
                            <a:ext cx="5265420"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6CF">
              <w:rPr>
                <w:rFonts w:hint="cs"/>
                <w:rtl/>
              </w:rPr>
              <w:t>طرح</w:t>
            </w:r>
            <w:r>
              <w:rPr>
                <w:rFonts w:hint="cs"/>
                <w:rtl/>
                <w:lang w:bidi="fa-IR"/>
              </w:rPr>
              <w:t xml:space="preserve"> مدارس رفتارگرا</w:t>
            </w:r>
            <w:bookmarkEnd w:id="50"/>
          </w:p>
        </w:tc>
      </w:tr>
    </w:tbl>
    <w:p w14:paraId="281C6E61" w14:textId="06C53C75" w:rsidR="00FC1294" w:rsidRPr="00D83DF4" w:rsidRDefault="00FC1294" w:rsidP="00211B26">
      <w:pPr>
        <w:rPr>
          <w:rtl/>
        </w:rPr>
      </w:pPr>
      <w:bookmarkStart w:id="51" w:name="_Toc126371271"/>
      <w:bookmarkStart w:id="52" w:name="_Toc127365969"/>
      <w:r w:rsidRPr="00211B26">
        <w:rPr>
          <w:rFonts w:cs="B Nazanin" w:hint="cs"/>
          <w:b/>
          <w:bCs/>
          <w:sz w:val="28"/>
          <w:szCs w:val="28"/>
          <w:rtl/>
        </w:rPr>
        <w:t>شناخت‌گرایی</w:t>
      </w:r>
      <w:r w:rsidRPr="00D83DF4">
        <w:rPr>
          <w:rStyle w:val="FootnoteReference"/>
          <w:rtl/>
        </w:rPr>
        <w:footnoteReference w:id="55"/>
      </w:r>
      <w:bookmarkEnd w:id="51"/>
      <w:bookmarkEnd w:id="52"/>
    </w:p>
    <w:p w14:paraId="7114831E" w14:textId="08546DEA" w:rsidR="005D64C1" w:rsidRDefault="00FC1294" w:rsidP="00B847A3">
      <w:pPr>
        <w:pStyle w:val="ac"/>
        <w:rPr>
          <w:rtl/>
        </w:rPr>
      </w:pPr>
      <w:r w:rsidRPr="00D83DF4">
        <w:rPr>
          <w:rFonts w:hint="cs"/>
          <w:rtl/>
        </w:rPr>
        <w:t xml:space="preserve">نظریه‌های شناختی </w:t>
      </w:r>
      <w:r w:rsidRPr="004210CC">
        <w:rPr>
          <w:rFonts w:hint="cs"/>
          <w:rtl/>
        </w:rPr>
        <w:t xml:space="preserve">یادگیری را برحسب تغییراتی در فرآیندهای شناختی تبیین می‌کنند. </w:t>
      </w:r>
      <w:r w:rsidRPr="00D83DF4">
        <w:rPr>
          <w:rtl/>
        </w:rPr>
        <w:t>شناخت گرا</w:t>
      </w:r>
      <w:r w:rsidRPr="00D83DF4">
        <w:rPr>
          <w:rFonts w:hint="cs"/>
          <w:rtl/>
        </w:rPr>
        <w:t>یی</w:t>
      </w:r>
      <w:r w:rsidRPr="00D83DF4">
        <w:rPr>
          <w:rtl/>
        </w:rPr>
        <w:t xml:space="preserve"> زمان</w:t>
      </w:r>
      <w:r w:rsidRPr="00D83DF4">
        <w:rPr>
          <w:rFonts w:hint="cs"/>
          <w:rtl/>
        </w:rPr>
        <w:t>ی</w:t>
      </w:r>
      <w:r w:rsidRPr="00D83DF4">
        <w:rPr>
          <w:rtl/>
        </w:rPr>
        <w:t xml:space="preserve"> پد</w:t>
      </w:r>
      <w:r w:rsidRPr="00D83DF4">
        <w:rPr>
          <w:rFonts w:hint="cs"/>
          <w:rtl/>
        </w:rPr>
        <w:t>ی</w:t>
      </w:r>
      <w:r w:rsidRPr="00D83DF4">
        <w:rPr>
          <w:rFonts w:hint="eastAsia"/>
          <w:rtl/>
        </w:rPr>
        <w:t>دار</w:t>
      </w:r>
      <w:r w:rsidRPr="00D83DF4">
        <w:rPr>
          <w:rtl/>
        </w:rPr>
        <w:t xml:space="preserve"> شد که محققان در</w:t>
      </w:r>
      <w:r w:rsidRPr="00D83DF4">
        <w:rPr>
          <w:rFonts w:hint="cs"/>
          <w:rtl/>
        </w:rPr>
        <w:t>ی</w:t>
      </w:r>
      <w:r w:rsidRPr="00D83DF4">
        <w:rPr>
          <w:rFonts w:hint="eastAsia"/>
          <w:rtl/>
        </w:rPr>
        <w:t>افتند</w:t>
      </w:r>
      <w:r w:rsidRPr="00D83DF4">
        <w:rPr>
          <w:rtl/>
        </w:rPr>
        <w:t xml:space="preserve"> رفتارگرا</w:t>
      </w:r>
      <w:r w:rsidRPr="00D83DF4">
        <w:rPr>
          <w:rFonts w:hint="cs"/>
          <w:rtl/>
        </w:rPr>
        <w:t>یی</w:t>
      </w:r>
      <w:r w:rsidRPr="00D83DF4">
        <w:rPr>
          <w:rtl/>
        </w:rPr>
        <w:t xml:space="preserve"> همه انواع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در نظر نم</w:t>
      </w:r>
      <w:r w:rsidRPr="00D83DF4">
        <w:rPr>
          <w:rFonts w:hint="cs"/>
          <w:rtl/>
        </w:rPr>
        <w:t>ی</w:t>
      </w:r>
      <w:r w:rsidRPr="00D83DF4">
        <w:rPr>
          <w:rtl/>
        </w:rPr>
        <w:t xml:space="preserve"> گ</w:t>
      </w:r>
      <w:r w:rsidRPr="00D83DF4">
        <w:rPr>
          <w:rFonts w:hint="cs"/>
          <w:rtl/>
        </w:rPr>
        <w:t>ی</w:t>
      </w:r>
      <w:r w:rsidRPr="00D83DF4">
        <w:rPr>
          <w:rFonts w:hint="eastAsia"/>
          <w:rtl/>
        </w:rPr>
        <w:t>رد</w:t>
      </w:r>
      <w:r w:rsidRPr="00D83DF4">
        <w:rPr>
          <w:rtl/>
        </w:rPr>
        <w:t>.</w:t>
      </w:r>
      <w:r w:rsidRPr="00D83DF4">
        <w:rPr>
          <w:rFonts w:hint="cs"/>
          <w:rtl/>
        </w:rPr>
        <w:t xml:space="preserve"> </w:t>
      </w:r>
      <w:r>
        <w:rPr>
          <w:rFonts w:hint="cs"/>
          <w:rtl/>
        </w:rPr>
        <w:t>نظریه‌ی گشتالت، نظریه‌ی رشد پیاژه، شرطی شدن انتظاری تولمن</w:t>
      </w:r>
      <w:r>
        <w:rPr>
          <w:rStyle w:val="FootnoteReference"/>
          <w:rtl/>
        </w:rPr>
        <w:footnoteReference w:id="56"/>
      </w:r>
      <w:r>
        <w:rPr>
          <w:rFonts w:hint="cs"/>
          <w:rtl/>
        </w:rPr>
        <w:t xml:space="preserve">، نظریه‌ی شناخت اجتماعی </w:t>
      </w:r>
      <w:r w:rsidRPr="00D83DF4">
        <w:rPr>
          <w:rFonts w:hint="cs"/>
          <w:rtl/>
        </w:rPr>
        <w:t>بندورا</w:t>
      </w:r>
      <w:r w:rsidRPr="00D83DF4">
        <w:rPr>
          <w:rStyle w:val="FootnoteReference"/>
          <w:rtl/>
        </w:rPr>
        <w:footnoteReference w:id="57"/>
      </w:r>
      <w:r>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t>.</w:t>
      </w:r>
      <w:r>
        <w:rPr>
          <w:rFonts w:hint="cs"/>
          <w:rtl/>
        </w:rPr>
        <w:t xml:space="preserve"> </w:t>
      </w:r>
      <w:r w:rsidRPr="00D83DF4">
        <w:rPr>
          <w:rtl/>
        </w:rPr>
        <w:t>مدارس</w:t>
      </w:r>
      <w:r w:rsidRPr="00D83DF4">
        <w:rPr>
          <w:rFonts w:hint="cs"/>
          <w:rtl/>
        </w:rPr>
        <w:t>ی</w:t>
      </w:r>
      <w:r w:rsidRPr="00D83DF4">
        <w:rPr>
          <w:rtl/>
        </w:rPr>
        <w:t xml:space="preserve"> که از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پ</w:t>
      </w:r>
      <w:r w:rsidRPr="00D83DF4">
        <w:rPr>
          <w:rFonts w:hint="cs"/>
          <w:rtl/>
        </w:rPr>
        <w:t>ی</w:t>
      </w:r>
      <w:r w:rsidRPr="00D83DF4">
        <w:rPr>
          <w:rFonts w:hint="eastAsia"/>
          <w:rtl/>
        </w:rPr>
        <w:t>رو</w:t>
      </w:r>
      <w:r w:rsidRPr="00D83DF4">
        <w:rPr>
          <w:rFonts w:hint="cs"/>
          <w:rtl/>
        </w:rPr>
        <w:t>ی</w:t>
      </w:r>
      <w:r w:rsidRPr="00D83DF4">
        <w:rPr>
          <w:rtl/>
        </w:rPr>
        <w:t xml:space="preserve"> م</w:t>
      </w:r>
      <w:r w:rsidRPr="00D83DF4">
        <w:rPr>
          <w:rFonts w:hint="cs"/>
          <w:rtl/>
        </w:rPr>
        <w:t>ی‌</w:t>
      </w:r>
      <w:r w:rsidRPr="00D83DF4">
        <w:rPr>
          <w:rFonts w:hint="eastAsia"/>
          <w:rtl/>
        </w:rPr>
        <w:t>کنند،</w:t>
      </w:r>
      <w:r w:rsidRPr="00D83DF4">
        <w:rPr>
          <w:rtl/>
        </w:rPr>
        <w:t xml:space="preserve"> معمولاً مانند محوطه‌ها</w:t>
      </w:r>
      <w:r w:rsidRPr="00D83DF4">
        <w:rPr>
          <w:rFonts w:hint="cs"/>
          <w:rtl/>
        </w:rPr>
        <w:t>ی</w:t>
      </w:r>
      <w:r w:rsidRPr="00D83DF4">
        <w:rPr>
          <w:rtl/>
        </w:rPr>
        <w:t xml:space="preserve"> دانشگاه</w:t>
      </w:r>
      <w:r w:rsidRPr="00D83DF4">
        <w:rPr>
          <w:rFonts w:hint="cs"/>
          <w:rtl/>
        </w:rPr>
        <w:t>ی</w:t>
      </w:r>
      <w:r w:rsidRPr="00D83DF4">
        <w:rPr>
          <w:rtl/>
        </w:rPr>
        <w:t xml:space="preserve"> چ</w:t>
      </w:r>
      <w:r w:rsidRPr="00D83DF4">
        <w:rPr>
          <w:rFonts w:hint="cs"/>
          <w:rtl/>
        </w:rPr>
        <w:t>ی</w:t>
      </w:r>
      <w:r w:rsidRPr="00D83DF4">
        <w:rPr>
          <w:rFonts w:hint="eastAsia"/>
          <w:rtl/>
        </w:rPr>
        <w:t>ده</w:t>
      </w:r>
      <w:r w:rsidRPr="00D83DF4">
        <w:rPr>
          <w:rtl/>
        </w:rPr>
        <w:t xml:space="preserve"> شده‌اند و اغلب قاب‌بند</w:t>
      </w:r>
      <w:r w:rsidRPr="00D83DF4">
        <w:rPr>
          <w:rFonts w:hint="cs"/>
          <w:rtl/>
        </w:rPr>
        <w:t>ی</w:t>
      </w:r>
      <w:r w:rsidRPr="00D83DF4">
        <w:rPr>
          <w:rtl/>
        </w:rPr>
        <w:t xml:space="preserve"> م</w:t>
      </w:r>
      <w:r w:rsidRPr="00D83DF4">
        <w:rPr>
          <w:rFonts w:hint="cs"/>
          <w:rtl/>
        </w:rPr>
        <w:t>ی‌</w:t>
      </w:r>
      <w:r w:rsidRPr="00D83DF4">
        <w:rPr>
          <w:rFonts w:hint="eastAsia"/>
          <w:rtl/>
        </w:rPr>
        <w:t>شوند</w:t>
      </w:r>
      <w:r w:rsidRPr="00D83DF4">
        <w:rPr>
          <w:rtl/>
        </w:rPr>
        <w:t>. آنها معمولاً ساختمان</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w:t>
      </w:r>
      <w:r w:rsidRPr="00D83DF4">
        <w:rPr>
          <w:rFonts w:hint="cs"/>
          <w:rtl/>
        </w:rPr>
        <w:t>ی</w:t>
      </w:r>
      <w:r w:rsidRPr="00D83DF4">
        <w:rPr>
          <w:rFonts w:hint="eastAsia"/>
          <w:rtl/>
        </w:rPr>
        <w:t>ا</w:t>
      </w:r>
      <w:r w:rsidRPr="00D83DF4">
        <w:rPr>
          <w:rtl/>
        </w:rPr>
        <w:t xml:space="preserve"> دو طبقه هستند که توسط راهروها</w:t>
      </w:r>
      <w:r w:rsidRPr="00D83DF4">
        <w:rPr>
          <w:rFonts w:hint="cs"/>
          <w:rtl/>
        </w:rPr>
        <w:t>ی</w:t>
      </w:r>
      <w:r w:rsidRPr="00D83DF4">
        <w:rPr>
          <w:rtl/>
        </w:rPr>
        <w:t xml:space="preserve"> مختلف به</w:t>
      </w:r>
      <w:r>
        <w:rPr>
          <w:rFonts w:hint="cs"/>
          <w:rtl/>
        </w:rPr>
        <w:t>‌</w:t>
      </w:r>
      <w:r w:rsidRPr="00D83DF4">
        <w:rPr>
          <w:rtl/>
        </w:rPr>
        <w:t>هم متصل م</w:t>
      </w:r>
      <w:r w:rsidRPr="00D83DF4">
        <w:rPr>
          <w:rFonts w:hint="cs"/>
          <w:rtl/>
        </w:rPr>
        <w:t>ی</w:t>
      </w:r>
      <w:r>
        <w:rPr>
          <w:rFonts w:hint="cs"/>
          <w:rtl/>
        </w:rPr>
        <w:t>‌</w:t>
      </w:r>
      <w:r w:rsidRPr="00D83DF4">
        <w:rPr>
          <w:rtl/>
        </w:rPr>
        <w:t>شوند</w:t>
      </w:r>
      <w:r>
        <w:rPr>
          <w:rFonts w:hint="cs"/>
          <w:rtl/>
        </w:rPr>
        <w:t xml:space="preserve"> تا</w:t>
      </w:r>
      <w:r w:rsidRPr="00D83DF4">
        <w:rPr>
          <w:rtl/>
        </w:rPr>
        <w:t xml:space="preserve"> فرصت</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دانش</w:t>
      </w:r>
      <w:r>
        <w:rPr>
          <w:rFonts w:hint="cs"/>
          <w:rtl/>
        </w:rPr>
        <w:t>‌</w:t>
      </w:r>
      <w:r w:rsidRPr="00D83DF4">
        <w:rPr>
          <w:rtl/>
        </w:rPr>
        <w:t xml:space="preserve">آموزان فراهم </w:t>
      </w:r>
      <w:r>
        <w:rPr>
          <w:rFonts w:hint="cs"/>
          <w:rtl/>
        </w:rPr>
        <w:t>شود که</w:t>
      </w:r>
      <w:r w:rsidRPr="00D83DF4">
        <w:rPr>
          <w:rtl/>
        </w:rPr>
        <w:t xml:space="preserve"> با فضا</w:t>
      </w:r>
      <w:r w:rsidRPr="00D83DF4">
        <w:rPr>
          <w:rFonts w:hint="cs"/>
          <w:rtl/>
        </w:rPr>
        <w:t>ی</w:t>
      </w:r>
      <w:r w:rsidRPr="00D83DF4">
        <w:rPr>
          <w:rtl/>
        </w:rPr>
        <w:t xml:space="preserve"> باز تعامل داشته باشند و </w:t>
      </w:r>
      <w:r>
        <w:rPr>
          <w:rFonts w:hint="cs"/>
          <w:rtl/>
        </w:rPr>
        <w:t xml:space="preserve">همچنین </w:t>
      </w:r>
      <w:r w:rsidRPr="00D83DF4">
        <w:rPr>
          <w:rtl/>
        </w:rPr>
        <w:t>از رو</w:t>
      </w:r>
      <w:r w:rsidRPr="00D83DF4">
        <w:rPr>
          <w:rFonts w:hint="cs"/>
          <w:rtl/>
        </w:rPr>
        <w:t>ی</w:t>
      </w:r>
      <w:r w:rsidRPr="00D83DF4">
        <w:rPr>
          <w:rFonts w:hint="eastAsia"/>
          <w:rtl/>
        </w:rPr>
        <w:t>کرد</w:t>
      </w:r>
      <w:r w:rsidRPr="00D83DF4">
        <w:rPr>
          <w:rtl/>
        </w:rPr>
        <w:t xml:space="preserve"> اکتشاف</w:t>
      </w:r>
      <w:r w:rsidRPr="00D83DF4">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w:t>
      </w:r>
      <w:r w:rsidRPr="00D83DF4">
        <w:rPr>
          <w:rFonts w:hint="cs"/>
          <w:rtl/>
        </w:rPr>
        <w:t>ی</w:t>
      </w:r>
      <w:r>
        <w:rPr>
          <w:rFonts w:hint="cs"/>
          <w:rtl/>
        </w:rPr>
        <w:t>‌</w:t>
      </w:r>
      <w:r w:rsidRPr="00D83DF4">
        <w:rPr>
          <w:rtl/>
        </w:rPr>
        <w:t>کنند</w:t>
      </w:r>
      <w:r>
        <w:rPr>
          <w:rFonts w:hint="cs"/>
          <w:rtl/>
        </w:rPr>
        <w:t xml:space="preserve">. </w:t>
      </w:r>
      <w:r w:rsidRPr="00D83DF4">
        <w:rPr>
          <w:rFonts w:hint="eastAsia"/>
          <w:rtl/>
        </w:rPr>
        <w:t>اگر</w:t>
      </w:r>
      <w:r w:rsidRPr="00D83DF4">
        <w:rPr>
          <w:rtl/>
        </w:rPr>
        <w:t xml:space="preserve"> به کودک اجازه داده شود به </w:t>
      </w:r>
    </w:p>
    <w:p w14:paraId="65C3522F" w14:textId="6CFA210D" w:rsidR="00FC1294" w:rsidRDefault="00527CBA" w:rsidP="00B847A3">
      <w:pPr>
        <w:pStyle w:val="ac"/>
        <w:rPr>
          <w:rtl/>
        </w:rPr>
      </w:pPr>
      <w:r w:rsidRPr="00211B26">
        <w:rPr>
          <w:b/>
          <w:bCs/>
          <w:lang w:bidi="ar-SA"/>
        </w:rPr>
        <w:drawing>
          <wp:anchor distT="0" distB="0" distL="114300" distR="114300" simplePos="0" relativeHeight="251631616" behindDoc="0" locked="0" layoutInCell="1" allowOverlap="1" wp14:anchorId="769BECC7" wp14:editId="7FC43A6E">
            <wp:simplePos x="0" y="0"/>
            <wp:positionH relativeFrom="margin">
              <wp:posOffset>-487680</wp:posOffset>
            </wp:positionH>
            <wp:positionV relativeFrom="margin">
              <wp:posOffset>1061720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24">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tl/>
        </w:rPr>
        <w:t>جا</w:t>
      </w:r>
      <w:r w:rsidR="00FC1294" w:rsidRPr="00D83DF4">
        <w:rPr>
          <w:rFonts w:hint="cs"/>
          <w:rtl/>
        </w:rPr>
        <w:t>ی</w:t>
      </w:r>
      <w:r w:rsidR="00FC1294" w:rsidRPr="00D83DF4">
        <w:rPr>
          <w:rtl/>
        </w:rPr>
        <w:t xml:space="preserve"> گوش دادن به دستورات معلم، خودش آزما</w:t>
      </w:r>
      <w:r w:rsidR="00FC1294" w:rsidRPr="00D83DF4">
        <w:rPr>
          <w:rFonts w:hint="cs"/>
          <w:rtl/>
        </w:rPr>
        <w:t>ی</w:t>
      </w:r>
      <w:r w:rsidR="00FC1294" w:rsidRPr="00D83DF4">
        <w:rPr>
          <w:rFonts w:hint="eastAsia"/>
          <w:rtl/>
        </w:rPr>
        <w:t>ش</w:t>
      </w:r>
      <w:r w:rsidR="00FC1294" w:rsidRPr="00D83DF4">
        <w:rPr>
          <w:rtl/>
        </w:rPr>
        <w:t xml:space="preserve"> کند، </w:t>
      </w:r>
      <w:r w:rsidR="00FC1294" w:rsidRPr="00D83DF4">
        <w:rPr>
          <w:rFonts w:hint="cs"/>
          <w:rtl/>
        </w:rPr>
        <w:t>ی</w:t>
      </w:r>
      <w:r w:rsidR="00FC1294" w:rsidRPr="00D83DF4">
        <w:rPr>
          <w:rFonts w:hint="eastAsia"/>
          <w:rtl/>
        </w:rPr>
        <w:t>ادگ</w:t>
      </w:r>
      <w:r w:rsidR="00FC1294" w:rsidRPr="00D83DF4">
        <w:rPr>
          <w:rFonts w:hint="cs"/>
          <w:rtl/>
        </w:rPr>
        <w:t>ی</w:t>
      </w:r>
      <w:r w:rsidR="00FC1294" w:rsidRPr="00D83DF4">
        <w:rPr>
          <w:rFonts w:hint="eastAsia"/>
          <w:rtl/>
        </w:rPr>
        <w:t>ر</w:t>
      </w:r>
      <w:r w:rsidR="00FC1294" w:rsidRPr="00D83DF4">
        <w:rPr>
          <w:rFonts w:hint="cs"/>
          <w:rtl/>
        </w:rPr>
        <w:t>ی</w:t>
      </w:r>
      <w:r w:rsidR="00FC1294" w:rsidRPr="00D83DF4">
        <w:rPr>
          <w:rtl/>
        </w:rPr>
        <w:t xml:space="preserve"> بس</w:t>
      </w:r>
      <w:r w:rsidR="00FC1294" w:rsidRPr="00D83DF4">
        <w:rPr>
          <w:rFonts w:hint="cs"/>
          <w:rtl/>
        </w:rPr>
        <w:t>ی</w:t>
      </w:r>
      <w:r w:rsidR="00FC1294" w:rsidRPr="00D83DF4">
        <w:rPr>
          <w:rFonts w:hint="eastAsia"/>
          <w:rtl/>
        </w:rPr>
        <w:t>ار</w:t>
      </w:r>
      <w:r w:rsidR="00FC1294" w:rsidRPr="00D83DF4">
        <w:rPr>
          <w:rtl/>
        </w:rPr>
        <w:t xml:space="preserve"> معنادارتر است. به هم</w:t>
      </w:r>
      <w:r w:rsidR="00FC1294" w:rsidRPr="00D83DF4">
        <w:rPr>
          <w:rFonts w:hint="cs"/>
          <w:rtl/>
        </w:rPr>
        <w:t>ی</w:t>
      </w:r>
      <w:r w:rsidR="00FC1294" w:rsidRPr="00D83DF4">
        <w:rPr>
          <w:rFonts w:hint="eastAsia"/>
          <w:rtl/>
        </w:rPr>
        <w:t>ن</w:t>
      </w:r>
      <w:r w:rsidR="00FC1294" w:rsidRPr="00D83DF4">
        <w:rPr>
          <w:rtl/>
        </w:rPr>
        <w:t xml:space="preserve"> دل</w:t>
      </w:r>
      <w:r w:rsidR="00FC1294" w:rsidRPr="00D83DF4">
        <w:rPr>
          <w:rFonts w:hint="cs"/>
          <w:rtl/>
        </w:rPr>
        <w:t>ی</w:t>
      </w:r>
      <w:r w:rsidR="00FC1294" w:rsidRPr="00D83DF4">
        <w:rPr>
          <w:rFonts w:hint="eastAsia"/>
          <w:rtl/>
        </w:rPr>
        <w:t>ل</w:t>
      </w:r>
      <w:r w:rsidR="00FC1294" w:rsidRPr="00D83DF4">
        <w:rPr>
          <w:rtl/>
        </w:rPr>
        <w:t xml:space="preserve"> است که در کنار تعامل اجتماع</w:t>
      </w:r>
      <w:r w:rsidR="00FC1294" w:rsidRPr="00D83DF4">
        <w:rPr>
          <w:rFonts w:hint="cs"/>
          <w:rtl/>
        </w:rPr>
        <w:t>ی</w:t>
      </w:r>
      <w:r w:rsidR="00FC1294" w:rsidRPr="00D83DF4">
        <w:rPr>
          <w:rtl/>
        </w:rPr>
        <w:t xml:space="preserve"> به مکان</w:t>
      </w:r>
      <w:r w:rsidR="00FC1294">
        <w:rPr>
          <w:rFonts w:hint="cs"/>
          <w:rtl/>
        </w:rPr>
        <w:t>‌</w:t>
      </w:r>
      <w:r w:rsidR="00FC1294" w:rsidRPr="00D83DF4">
        <w:rPr>
          <w:rtl/>
        </w:rPr>
        <w:t>ها</w:t>
      </w:r>
      <w:r w:rsidR="00FC1294" w:rsidRPr="00D83DF4">
        <w:rPr>
          <w:rFonts w:hint="cs"/>
          <w:rtl/>
        </w:rPr>
        <w:t>یی</w:t>
      </w:r>
      <w:r w:rsidR="00FC1294" w:rsidRPr="00D83DF4">
        <w:rPr>
          <w:rtl/>
        </w:rPr>
        <w:t xml:space="preserve"> برا</w:t>
      </w:r>
      <w:r w:rsidR="00FC1294" w:rsidRPr="00D83DF4">
        <w:rPr>
          <w:rFonts w:hint="cs"/>
          <w:rtl/>
        </w:rPr>
        <w:t>ی</w:t>
      </w:r>
      <w:r w:rsidR="00FC1294" w:rsidRPr="00D83DF4">
        <w:rPr>
          <w:rtl/>
        </w:rPr>
        <w:t xml:space="preserve"> مطالعه فرد</w:t>
      </w:r>
      <w:r w:rsidR="00FC1294" w:rsidRPr="00D83DF4">
        <w:rPr>
          <w:rFonts w:hint="cs"/>
          <w:rtl/>
        </w:rPr>
        <w:t>ی</w:t>
      </w:r>
      <w:r w:rsidR="00FC1294" w:rsidRPr="00D83DF4">
        <w:rPr>
          <w:rtl/>
        </w:rPr>
        <w:t xml:space="preserve"> و گروه</w:t>
      </w:r>
      <w:r w:rsidR="00FC1294" w:rsidRPr="00D83DF4">
        <w:rPr>
          <w:rFonts w:hint="cs"/>
          <w:rtl/>
        </w:rPr>
        <w:t>ی</w:t>
      </w:r>
      <w:r w:rsidR="00FC1294" w:rsidRPr="00D83DF4">
        <w:rPr>
          <w:rtl/>
        </w:rPr>
        <w:t xml:space="preserve"> ن</w:t>
      </w:r>
      <w:r w:rsidR="00FC1294" w:rsidRPr="00D83DF4">
        <w:rPr>
          <w:rFonts w:hint="cs"/>
          <w:rtl/>
        </w:rPr>
        <w:t>ی</w:t>
      </w:r>
      <w:r w:rsidR="00FC1294" w:rsidRPr="00D83DF4">
        <w:rPr>
          <w:rFonts w:hint="eastAsia"/>
          <w:rtl/>
        </w:rPr>
        <w:t>از</w:t>
      </w:r>
      <w:r w:rsidR="00FC1294" w:rsidRPr="00D83DF4">
        <w:rPr>
          <w:rtl/>
        </w:rPr>
        <w:t xml:space="preserve"> است</w:t>
      </w:r>
      <w:r w:rsidR="00FC1294" w:rsidRPr="00D83DF4">
        <w:rPr>
          <w:rFonts w:hint="cs"/>
          <w:rtl/>
        </w:rPr>
        <w:t xml:space="preserve"> (گونئی و آلب، 2012)</w:t>
      </w:r>
      <w:r w:rsidR="00FC1294" w:rsidRPr="00D83DF4">
        <w:rPr>
          <w:rtl/>
        </w:rPr>
        <w:t>.</w:t>
      </w:r>
    </w:p>
    <w:p w14:paraId="260285B3" w14:textId="77777777" w:rsidR="00527CBA" w:rsidRPr="007C50F4" w:rsidRDefault="00527CBA" w:rsidP="00527CBA">
      <w:pPr>
        <w:pStyle w:val="a0"/>
        <w:jc w:val="left"/>
        <w:rPr>
          <w:rFonts w:asciiTheme="majorBidi" w:hAnsiTheme="majorBidi"/>
          <w:noProof/>
          <w:kern w:val="0"/>
          <w:sz w:val="26"/>
          <w:szCs w:val="28"/>
          <w:lang w:bidi="ar-DZ"/>
        </w:rPr>
      </w:pPr>
      <w:bookmarkStart w:id="53" w:name="_Toc127365970"/>
      <w:bookmarkStart w:id="54" w:name="_Toc145245225"/>
      <w:r>
        <w:rPr>
          <w:rFonts w:hint="cs"/>
          <w:noProof/>
          <w:rtl/>
          <w:lang w:bidi="fa-IR"/>
        </w:rPr>
        <w:t>طرح مدارس شناخت‌گرا</w:t>
      </w:r>
      <w:bookmarkEnd w:id="54"/>
    </w:p>
    <w:p w14:paraId="006F0CDE" w14:textId="757A396E" w:rsidR="00FC1294" w:rsidRDefault="00FC1294" w:rsidP="00FC1294">
      <w:pPr>
        <w:rPr>
          <w:rtl/>
        </w:rPr>
      </w:pPr>
    </w:p>
    <w:p w14:paraId="1134B1D7" w14:textId="3C4A0076" w:rsidR="00FC1294" w:rsidRPr="00D83DF4" w:rsidRDefault="00FC1294" w:rsidP="005D64C1">
      <w:pPr>
        <w:pStyle w:val="4"/>
        <w:rPr>
          <w:rtl/>
        </w:rPr>
      </w:pPr>
      <w:proofErr w:type="spellStart"/>
      <w:r w:rsidRPr="006F294A">
        <w:rPr>
          <w:rFonts w:hint="cs"/>
          <w:rtl/>
        </w:rPr>
        <w:t>سازنده‌گرایی</w:t>
      </w:r>
      <w:proofErr w:type="spellEnd"/>
      <w:r>
        <w:rPr>
          <w:rStyle w:val="FootnoteReference"/>
          <w:rtl/>
        </w:rPr>
        <w:footnoteReference w:id="58"/>
      </w:r>
      <w:r w:rsidRPr="006F294A">
        <w:rPr>
          <w:rFonts w:hint="cs"/>
          <w:rtl/>
        </w:rPr>
        <w:t xml:space="preserve"> (</w:t>
      </w:r>
      <w:r w:rsidRPr="00D83DF4">
        <w:rPr>
          <w:rFonts w:hint="cs"/>
          <w:rtl/>
        </w:rPr>
        <w:t xml:space="preserve">نظریات یادگیری </w:t>
      </w:r>
      <w:proofErr w:type="spellStart"/>
      <w:r w:rsidRPr="00D83DF4">
        <w:rPr>
          <w:rFonts w:hint="cs"/>
          <w:rtl/>
        </w:rPr>
        <w:t>شناخت-سازنده‌گرا</w:t>
      </w:r>
      <w:proofErr w:type="spellEnd"/>
      <w:r w:rsidRPr="00D83DF4">
        <w:rPr>
          <w:rFonts w:hint="cs"/>
          <w:rtl/>
        </w:rPr>
        <w:t>)</w:t>
      </w:r>
      <w:bookmarkEnd w:id="53"/>
    </w:p>
    <w:p w14:paraId="2D9733A3" w14:textId="1118AD86" w:rsidR="00FC1294" w:rsidRPr="00D83DF4" w:rsidRDefault="00FC1294" w:rsidP="00B847A3">
      <w:pPr>
        <w:pStyle w:val="ac"/>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59"/>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60"/>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7859AE13" w14:textId="29244DB0" w:rsidR="00FC1294" w:rsidRDefault="000D3346" w:rsidP="00B847A3">
      <w:pPr>
        <w:pStyle w:val="ac"/>
        <w:rPr>
          <w:rtl/>
        </w:rPr>
      </w:pPr>
      <w:r>
        <w:drawing>
          <wp:anchor distT="0" distB="0" distL="114300" distR="114300" simplePos="0" relativeHeight="251635712" behindDoc="0" locked="0" layoutInCell="1" allowOverlap="1" wp14:anchorId="0E621A08" wp14:editId="70A90E37">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این </w:t>
      </w:r>
      <w:r w:rsidR="00FC1294"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sidR="00FC1294">
        <w:rPr>
          <w:rFonts w:hint="cs"/>
          <w:rtl/>
        </w:rPr>
        <w:t>، 1398</w:t>
      </w:r>
      <w:r w:rsidR="00FC1294" w:rsidRPr="00386995">
        <w:rPr>
          <w:rFonts w:hint="cs"/>
          <w:rtl/>
        </w:rPr>
        <w:t>)</w:t>
      </w:r>
    </w:p>
    <w:p w14:paraId="70C51E3E" w14:textId="77777777" w:rsidR="000D3346" w:rsidRPr="00055CE6" w:rsidRDefault="000D3346" w:rsidP="005D64C1">
      <w:pPr>
        <w:pStyle w:val="a0"/>
        <w:spacing w:before="0" w:line="240" w:lineRule="auto"/>
        <w:jc w:val="left"/>
        <w:rPr>
          <w:noProof/>
          <w:kern w:val="0"/>
          <w:sz w:val="28"/>
          <w:szCs w:val="28"/>
          <w:lang w:bidi="fa-IR"/>
        </w:rPr>
      </w:pPr>
      <w:bookmarkStart w:id="55" w:name="_Toc145245226"/>
      <w:r>
        <w:rPr>
          <w:rFonts w:hint="cs"/>
          <w:noProof/>
          <w:rtl/>
          <w:lang w:bidi="fa-IR"/>
        </w:rPr>
        <w:t>طرح مدارس سازنده‌گرا</w:t>
      </w:r>
      <w:bookmarkEnd w:id="55"/>
    </w:p>
    <w:p w14:paraId="23781121" w14:textId="3E24E9A6" w:rsidR="00FC1294" w:rsidRPr="00D83DF4" w:rsidRDefault="00FC1294" w:rsidP="005D64C1">
      <w:pPr>
        <w:pStyle w:val="4"/>
        <w:rPr>
          <w:rtl/>
        </w:rPr>
      </w:pPr>
      <w:bookmarkStart w:id="56" w:name="_Toc127365971"/>
      <w:proofErr w:type="spellStart"/>
      <w:r w:rsidRPr="00D83DF4">
        <w:rPr>
          <w:rtl/>
        </w:rPr>
        <w:t>ارتباط</w:t>
      </w:r>
      <w:r w:rsidRPr="00D83DF4">
        <w:rPr>
          <w:rFonts w:hint="cs"/>
          <w:rtl/>
        </w:rPr>
        <w:t>‌</w:t>
      </w:r>
      <w:r w:rsidRPr="00D83DF4">
        <w:rPr>
          <w:rtl/>
        </w:rPr>
        <w:t>گرایی</w:t>
      </w:r>
      <w:bookmarkEnd w:id="56"/>
      <w:proofErr w:type="spellEnd"/>
    </w:p>
    <w:p w14:paraId="5035ED23" w14:textId="4C48FECF" w:rsidR="00FC1294" w:rsidRDefault="00FC1294" w:rsidP="00B847A3">
      <w:pPr>
        <w:pStyle w:val="ac"/>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گرفته می‌شود</w:t>
      </w:r>
      <w:r>
        <w:t xml:space="preserve"> </w:t>
      </w:r>
      <w:r>
        <w:rPr>
          <w:rFonts w:hint="cs"/>
          <w:rtl/>
        </w:rPr>
        <w:t xml:space="preserve"> «یادگیری شبکه‌ای</w:t>
      </w:r>
      <w:r>
        <w:rPr>
          <w:rStyle w:val="FootnoteReference"/>
          <w:rtl/>
        </w:rPr>
        <w:footnoteReference w:id="61"/>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واقع ارتباط‌گرایی به‌جای طراحی نظام‌های آموزشی(که مورد تائید نظریه‌های شناختی است) و طراحی محیط‌های یادگیری (که در نظریه‌ی سازنده‌گرایی مطرح شده‌است) اصطلاح طراحی زیست‌بوم‌های یادگیری</w:t>
      </w:r>
      <w:r>
        <w:rPr>
          <w:rStyle w:val="FootnoteReference"/>
          <w:rtl/>
        </w:rPr>
        <w:footnoteReference w:id="62"/>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3FD742DD" w14:textId="77777777" w:rsidR="00FC1294" w:rsidRPr="00D83DF4" w:rsidRDefault="00FC1294" w:rsidP="00B847A3">
      <w:pPr>
        <w:pStyle w:val="ac"/>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402CE862" w14:textId="77777777" w:rsidR="00FC1294" w:rsidRDefault="00FC1294" w:rsidP="005D64C1">
      <w:pPr>
        <w:pStyle w:val="1-1-1-1"/>
        <w:rPr>
          <w:rtl/>
        </w:rPr>
      </w:pPr>
      <w:r w:rsidRPr="00D83DF4">
        <w:rPr>
          <w:rFonts w:hint="cs"/>
          <w:rtl/>
        </w:rPr>
        <w:t>تخصص نظریۀ یادگیری در طراحی فضای یادگیری</w:t>
      </w:r>
    </w:p>
    <w:p w14:paraId="15DBD81D" w14:textId="77777777" w:rsidR="00FC1294" w:rsidRPr="00D83DF4" w:rsidRDefault="00FC1294" w:rsidP="00B847A3">
      <w:pPr>
        <w:pStyle w:val="ac"/>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6456AA4A" w14:textId="2DFE8237" w:rsidR="004B7007" w:rsidRDefault="00FC1294" w:rsidP="00B847A3">
      <w:pPr>
        <w:pStyle w:val="ac"/>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31A0DB1D" w14:textId="5A090F4B" w:rsidR="00FE0FFE" w:rsidRDefault="00FE0FFE" w:rsidP="005D64C1">
      <w:pPr>
        <w:pStyle w:val="a1"/>
        <w:ind w:left="2473"/>
        <w:jc w:val="left"/>
      </w:pPr>
      <w:r w:rsidRPr="009D4E6A">
        <w:rPr>
          <w:rtl/>
        </w:rPr>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3D1395" w:rsidRPr="003D1395" w14:paraId="47BD9596" w14:textId="77777777" w:rsidTr="003D1395">
        <w:tc>
          <w:tcPr>
            <w:tcW w:w="3960" w:type="dxa"/>
            <w:shd w:val="clear" w:color="auto" w:fill="000000" w:themeFill="text1"/>
          </w:tcPr>
          <w:p w14:paraId="735074BD" w14:textId="77777777" w:rsidR="003D1395" w:rsidRPr="005D64C1" w:rsidRDefault="003D1395" w:rsidP="005D64C1">
            <w:pPr>
              <w:jc w:val="center"/>
              <w:rPr>
                <w:rFonts w:cs="B Nazanin"/>
                <w:b/>
                <w:bCs/>
                <w:sz w:val="22"/>
                <w:szCs w:val="22"/>
                <w:rtl/>
              </w:rPr>
            </w:pPr>
            <w:r w:rsidRPr="005D64C1">
              <w:rPr>
                <w:rFonts w:cs="B Nazanin" w:hint="cs"/>
                <w:b/>
                <w:bCs/>
                <w:sz w:val="22"/>
                <w:szCs w:val="22"/>
                <w:rtl/>
              </w:rPr>
              <w:t>اصول اساسی تصمیمات طراحی</w:t>
            </w:r>
          </w:p>
        </w:tc>
        <w:tc>
          <w:tcPr>
            <w:tcW w:w="3780" w:type="dxa"/>
            <w:shd w:val="clear" w:color="auto" w:fill="000000" w:themeFill="text1"/>
            <w:vAlign w:val="center"/>
          </w:tcPr>
          <w:p w14:paraId="709B6E78"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w:t>
            </w:r>
            <w:r w:rsidRPr="005D64C1">
              <w:rPr>
                <w:rFonts w:cs="B Nazanin"/>
                <w:b/>
                <w:bCs/>
                <w:sz w:val="22"/>
                <w:szCs w:val="22"/>
                <w:rtl/>
              </w:rPr>
              <w:t xml:space="preserve"> چگونه اجرا م</w:t>
            </w:r>
            <w:r w:rsidRPr="005D64C1">
              <w:rPr>
                <w:rFonts w:cs="B Nazanin" w:hint="cs"/>
                <w:b/>
                <w:bCs/>
                <w:sz w:val="22"/>
                <w:szCs w:val="22"/>
                <w:rtl/>
              </w:rPr>
              <w:t>ی</w:t>
            </w:r>
            <w:r w:rsidRPr="005D64C1">
              <w:rPr>
                <w:rFonts w:cs="B Nazanin"/>
                <w:b/>
                <w:bCs/>
                <w:sz w:val="22"/>
                <w:szCs w:val="22"/>
                <w:rtl/>
              </w:rPr>
              <w:t xml:space="preserve"> شود</w:t>
            </w:r>
          </w:p>
        </w:tc>
        <w:tc>
          <w:tcPr>
            <w:tcW w:w="2240" w:type="dxa"/>
            <w:shd w:val="clear" w:color="auto" w:fill="000000" w:themeFill="text1"/>
            <w:vAlign w:val="center"/>
          </w:tcPr>
          <w:p w14:paraId="15E9DC85"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 یادگیری</w:t>
            </w:r>
          </w:p>
        </w:tc>
      </w:tr>
      <w:tr w:rsidR="003D1395" w:rsidRPr="003D1395" w14:paraId="507E7C35" w14:textId="77777777" w:rsidTr="003D1395">
        <w:tc>
          <w:tcPr>
            <w:tcW w:w="3960" w:type="dxa"/>
          </w:tcPr>
          <w:p w14:paraId="4F2068F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شرایط</w:t>
            </w:r>
            <w:r w:rsidRPr="005D64C1">
              <w:rPr>
                <w:rFonts w:cs="B Nazanin"/>
                <w:sz w:val="22"/>
                <w:szCs w:val="22"/>
                <w:rtl/>
              </w:rPr>
              <w:t xml:space="preserve"> برقرار</w:t>
            </w:r>
            <w:r w:rsidRPr="005D64C1">
              <w:rPr>
                <w:rFonts w:cs="B Nazanin" w:hint="cs"/>
                <w:sz w:val="22"/>
                <w:szCs w:val="22"/>
                <w:rtl/>
              </w:rPr>
              <w:t>ی</w:t>
            </w:r>
            <w:r w:rsidRPr="005D64C1">
              <w:rPr>
                <w:rFonts w:cs="B Nazanin"/>
                <w:sz w:val="22"/>
                <w:szCs w:val="22"/>
                <w:rtl/>
              </w:rPr>
              <w:t xml:space="preserve"> تماس و پاسخ را برا</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فراهم م</w:t>
            </w:r>
            <w:r w:rsidRPr="005D64C1">
              <w:rPr>
                <w:rFonts w:cs="B Nazanin" w:hint="cs"/>
                <w:sz w:val="22"/>
                <w:szCs w:val="22"/>
                <w:rtl/>
              </w:rPr>
              <w:t>ی‌</w:t>
            </w:r>
            <w:r w:rsidRPr="005D64C1">
              <w:rPr>
                <w:rFonts w:cs="B Nazanin"/>
                <w:sz w:val="22"/>
                <w:szCs w:val="22"/>
                <w:rtl/>
              </w:rPr>
              <w:t>کند که شامل انتقال محتوا از معلم به دانش آموز است. ا</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طرح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تواند</w:t>
            </w:r>
            <w:r w:rsidRPr="005D64C1">
              <w:rPr>
                <w:rFonts w:cs="B Nazanin"/>
                <w:sz w:val="22"/>
                <w:szCs w:val="22"/>
                <w:rtl/>
              </w:rPr>
              <w:t xml:space="preserve"> به دانش‌آموزان اجازه دهد تا</w:t>
            </w:r>
            <w:r w:rsidRPr="005D64C1">
              <w:rPr>
                <w:rFonts w:cs="B Nazanin" w:hint="cs"/>
                <w:sz w:val="22"/>
                <w:szCs w:val="22"/>
                <w:rtl/>
              </w:rPr>
              <w:t xml:space="preserve"> یک به یک</w:t>
            </w:r>
            <w:r w:rsidRPr="005D64C1">
              <w:rPr>
                <w:rFonts w:cs="B Nazanin"/>
                <w:sz w:val="22"/>
                <w:szCs w:val="22"/>
                <w:rtl/>
              </w:rPr>
              <w:t xml:space="preserve"> با ماش</w:t>
            </w:r>
            <w:r w:rsidRPr="005D64C1">
              <w:rPr>
                <w:rFonts w:cs="B Nazanin" w:hint="cs"/>
                <w:sz w:val="22"/>
                <w:szCs w:val="22"/>
                <w:rtl/>
              </w:rPr>
              <w:t>ی</w:t>
            </w:r>
            <w:r w:rsidRPr="005D64C1">
              <w:rPr>
                <w:rFonts w:cs="B Nazanin" w:hint="eastAsia"/>
                <w:sz w:val="22"/>
                <w:szCs w:val="22"/>
                <w:rtl/>
              </w:rPr>
              <w:t>ن‌ها</w:t>
            </w:r>
            <w:r w:rsidRPr="005D64C1">
              <w:rPr>
                <w:rFonts w:cs="B Nazanin"/>
                <w:sz w:val="22"/>
                <w:szCs w:val="22"/>
                <w:rtl/>
              </w:rPr>
              <w:t xml:space="preserve"> تعامل داشته باشند.</w:t>
            </w:r>
          </w:p>
        </w:tc>
        <w:tc>
          <w:tcPr>
            <w:tcW w:w="3780" w:type="dxa"/>
            <w:vAlign w:val="center"/>
          </w:tcPr>
          <w:p w14:paraId="2967C4E4"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 xml:space="preserve">مستلزم </w:t>
            </w:r>
            <w:r w:rsidRPr="005D64C1">
              <w:rPr>
                <w:rFonts w:cs="B Nazanin"/>
                <w:sz w:val="22"/>
                <w:szCs w:val="22"/>
                <w:rtl/>
              </w:rPr>
              <w:t>شرط</w:t>
            </w:r>
            <w:r w:rsidRPr="005D64C1">
              <w:rPr>
                <w:rFonts w:cs="B Nazanin" w:hint="cs"/>
                <w:sz w:val="22"/>
                <w:szCs w:val="22"/>
                <w:rtl/>
              </w:rPr>
              <w:t>ی‌</w:t>
            </w:r>
            <w:r w:rsidRPr="005D64C1">
              <w:rPr>
                <w:rFonts w:cs="B Nazanin"/>
                <w:sz w:val="22"/>
                <w:szCs w:val="22"/>
                <w:rtl/>
              </w:rPr>
              <w:t>ساز</w:t>
            </w:r>
            <w:r w:rsidRPr="005D64C1">
              <w:rPr>
                <w:rFonts w:cs="B Nazanin" w:hint="cs"/>
                <w:sz w:val="22"/>
                <w:szCs w:val="22"/>
                <w:rtl/>
              </w:rPr>
              <w:t>ی</w:t>
            </w:r>
            <w:r w:rsidRPr="005D64C1">
              <w:rPr>
                <w:rFonts w:cs="B Nazanin"/>
                <w:sz w:val="22"/>
                <w:szCs w:val="22"/>
                <w:rtl/>
              </w:rPr>
              <w:t xml:space="preserve"> رفتارها بر اساس محرک ها است.</w:t>
            </w:r>
          </w:p>
        </w:tc>
        <w:tc>
          <w:tcPr>
            <w:tcW w:w="2240" w:type="dxa"/>
            <w:vAlign w:val="center"/>
          </w:tcPr>
          <w:p w14:paraId="0CF92DA8" w14:textId="77777777" w:rsidR="003D1395" w:rsidRPr="005D64C1" w:rsidRDefault="003D1395" w:rsidP="005D64C1">
            <w:pPr>
              <w:jc w:val="center"/>
              <w:rPr>
                <w:rFonts w:cs="B Nazanin"/>
                <w:sz w:val="22"/>
                <w:szCs w:val="22"/>
                <w:rtl/>
              </w:rPr>
            </w:pPr>
            <w:r w:rsidRPr="005D64C1">
              <w:rPr>
                <w:rFonts w:cs="B Nazanin" w:hint="cs"/>
                <w:sz w:val="22"/>
                <w:szCs w:val="22"/>
                <w:rtl/>
              </w:rPr>
              <w:t>نظریه رفتارگرایی</w:t>
            </w:r>
          </w:p>
          <w:p w14:paraId="4E593CCE" w14:textId="7CD97C8F" w:rsidR="003D1395" w:rsidRPr="005D64C1" w:rsidRDefault="003D1395" w:rsidP="005D64C1">
            <w:pPr>
              <w:jc w:val="center"/>
              <w:rPr>
                <w:rFonts w:cs="B Nazanin"/>
                <w:sz w:val="22"/>
                <w:szCs w:val="22"/>
                <w:rtl/>
              </w:rPr>
            </w:pPr>
            <w:r w:rsidRPr="005D64C1">
              <w:rPr>
                <w:rFonts w:cs="B Nazanin" w:hint="cs"/>
                <w:sz w:val="22"/>
                <w:szCs w:val="22"/>
                <w:rtl/>
              </w:rPr>
              <w:t>(اسکینر، 1938)</w:t>
            </w:r>
          </w:p>
        </w:tc>
      </w:tr>
      <w:tr w:rsidR="003D1395" w:rsidRPr="003D1395" w14:paraId="715E4CBC" w14:textId="77777777" w:rsidTr="003D1395">
        <w:tc>
          <w:tcPr>
            <w:tcW w:w="3960" w:type="dxa"/>
          </w:tcPr>
          <w:p w14:paraId="1F6FE123" w14:textId="4B89B984"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امکان مشاهده مستق</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را اغلب با الگوبردار</w:t>
            </w:r>
            <w:r w:rsidRPr="005D64C1">
              <w:rPr>
                <w:rFonts w:cs="B Nazanin" w:hint="cs"/>
                <w:sz w:val="22"/>
                <w:szCs w:val="22"/>
                <w:rtl/>
              </w:rPr>
              <w:t>ی</w:t>
            </w:r>
            <w:r w:rsidRPr="005D64C1">
              <w:rPr>
                <w:rFonts w:cs="B Nazanin"/>
                <w:sz w:val="22"/>
                <w:szCs w:val="22"/>
                <w:rtl/>
              </w:rPr>
              <w:t xml:space="preserve"> از رفتارها</w:t>
            </w:r>
            <w:r w:rsidRPr="005D64C1">
              <w:rPr>
                <w:rFonts w:cs="B Nazanin" w:hint="cs"/>
                <w:sz w:val="22"/>
                <w:szCs w:val="22"/>
                <w:rtl/>
              </w:rPr>
              <w:t>ی</w:t>
            </w:r>
            <w:r w:rsidRPr="005D64C1">
              <w:rPr>
                <w:rFonts w:cs="B Nazanin"/>
                <w:sz w:val="22"/>
                <w:szCs w:val="22"/>
                <w:rtl/>
              </w:rPr>
              <w:t xml:space="preserve"> صح</w:t>
            </w:r>
            <w:r w:rsidRPr="005D64C1">
              <w:rPr>
                <w:rFonts w:cs="B Nazanin" w:hint="cs"/>
                <w:sz w:val="22"/>
                <w:szCs w:val="22"/>
                <w:rtl/>
              </w:rPr>
              <w:t>ی</w:t>
            </w:r>
            <w:r w:rsidRPr="005D64C1">
              <w:rPr>
                <w:rFonts w:cs="B Nazanin" w:hint="eastAsia"/>
                <w:sz w:val="22"/>
                <w:szCs w:val="22"/>
                <w:rtl/>
              </w:rPr>
              <w:t>ح</w:t>
            </w:r>
            <w:r w:rsidRPr="005D64C1">
              <w:rPr>
                <w:rFonts w:cs="B Nazanin"/>
                <w:sz w:val="22"/>
                <w:szCs w:val="22"/>
                <w:rtl/>
              </w:rPr>
              <w:t xml:space="preserve"> توسط معلم</w:t>
            </w:r>
            <w:r w:rsidRPr="005D64C1">
              <w:rPr>
                <w:rFonts w:cs="B Nazanin" w:hint="cs"/>
                <w:sz w:val="22"/>
                <w:szCs w:val="22"/>
                <w:rtl/>
              </w:rPr>
              <w:t xml:space="preserve">، </w:t>
            </w:r>
            <w:r w:rsidRPr="005D64C1">
              <w:rPr>
                <w:rFonts w:cs="B Nazanin"/>
                <w:sz w:val="22"/>
                <w:szCs w:val="22"/>
                <w:rtl/>
              </w:rPr>
              <w:t>فراهم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221CB410"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فرد</w:t>
            </w:r>
            <w:r w:rsidRPr="005D64C1">
              <w:rPr>
                <w:rFonts w:cs="B Nazanin" w:hint="cs"/>
                <w:sz w:val="22"/>
                <w:szCs w:val="22"/>
                <w:rtl/>
              </w:rPr>
              <w:t>ی</w:t>
            </w:r>
            <w:r w:rsidRPr="005D64C1">
              <w:rPr>
                <w:rFonts w:cs="B Nazanin"/>
                <w:sz w:val="22"/>
                <w:szCs w:val="22"/>
                <w:rtl/>
              </w:rPr>
              <w:t xml:space="preserve"> است که م</w:t>
            </w:r>
            <w:r w:rsidRPr="005D64C1">
              <w:rPr>
                <w:rFonts w:cs="B Nazanin" w:hint="cs"/>
                <w:sz w:val="22"/>
                <w:szCs w:val="22"/>
                <w:rtl/>
              </w:rPr>
              <w:t>ی‌</w:t>
            </w:r>
            <w:r w:rsidRPr="005D64C1">
              <w:rPr>
                <w:rFonts w:cs="B Nazanin"/>
                <w:sz w:val="22"/>
                <w:szCs w:val="22"/>
                <w:rtl/>
              </w:rPr>
              <w:t>تواند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مشاهده </w:t>
            </w:r>
            <w:r w:rsidRPr="005D64C1">
              <w:rPr>
                <w:rFonts w:cs="B Nazanin" w:hint="cs"/>
                <w:sz w:val="22"/>
                <w:szCs w:val="22"/>
                <w:rtl/>
              </w:rPr>
              <w:t>به تکامل برسد.</w:t>
            </w:r>
          </w:p>
        </w:tc>
        <w:tc>
          <w:tcPr>
            <w:tcW w:w="2240" w:type="dxa"/>
            <w:vAlign w:val="center"/>
          </w:tcPr>
          <w:p w14:paraId="42349411" w14:textId="77777777" w:rsidR="003D1395" w:rsidRPr="005D64C1" w:rsidRDefault="003D1395" w:rsidP="005D64C1">
            <w:pPr>
              <w:jc w:val="center"/>
              <w:rPr>
                <w:rFonts w:cs="B Nazanin"/>
                <w:sz w:val="22"/>
                <w:szCs w:val="22"/>
                <w:rtl/>
              </w:rPr>
            </w:pPr>
            <w:r w:rsidRPr="005D64C1">
              <w:rPr>
                <w:rFonts w:cs="B Nazanin" w:hint="cs"/>
                <w:sz w:val="22"/>
                <w:szCs w:val="22"/>
                <w:rtl/>
              </w:rPr>
              <w:t>نظریه پردازش اطلاعات/ یادگیری اجتماعی</w:t>
            </w:r>
          </w:p>
          <w:p w14:paraId="76212A3D" w14:textId="77777777" w:rsidR="003D1395" w:rsidRPr="005D64C1" w:rsidRDefault="003D1395" w:rsidP="005D64C1">
            <w:pPr>
              <w:jc w:val="center"/>
              <w:rPr>
                <w:rFonts w:cs="B Nazanin"/>
                <w:sz w:val="22"/>
                <w:szCs w:val="22"/>
                <w:rtl/>
              </w:rPr>
            </w:pPr>
            <w:r w:rsidRPr="005D64C1">
              <w:rPr>
                <w:rFonts w:cs="B Nazanin" w:hint="cs"/>
                <w:sz w:val="22"/>
                <w:szCs w:val="22"/>
                <w:rtl/>
              </w:rPr>
              <w:t>(بندورا، 1977)</w:t>
            </w:r>
          </w:p>
        </w:tc>
      </w:tr>
      <w:tr w:rsidR="003D1395" w:rsidRPr="003D1395" w14:paraId="2672CAAC" w14:textId="77777777" w:rsidTr="003D1395">
        <w:tc>
          <w:tcPr>
            <w:tcW w:w="3960" w:type="dxa"/>
          </w:tcPr>
          <w:p w14:paraId="49B2BBC3"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ها</w:t>
            </w:r>
            <w:r w:rsidRPr="005D64C1">
              <w:rPr>
                <w:rFonts w:cs="B Nazanin" w:hint="cs"/>
                <w:sz w:val="22"/>
                <w:szCs w:val="22"/>
                <w:rtl/>
              </w:rPr>
              <w:t>یی</w:t>
            </w:r>
            <w:r w:rsidRPr="005D64C1">
              <w:rPr>
                <w:rFonts w:cs="B Nazanin"/>
                <w:sz w:val="22"/>
                <w:szCs w:val="22"/>
                <w:rtl/>
              </w:rPr>
              <w:t xml:space="preserve"> است که امکان کشف را فراهم م</w:t>
            </w:r>
            <w:r w:rsidRPr="005D64C1">
              <w:rPr>
                <w:rFonts w:cs="B Nazanin" w:hint="cs"/>
                <w:sz w:val="22"/>
                <w:szCs w:val="22"/>
                <w:rtl/>
              </w:rPr>
              <w:t>ی</w:t>
            </w:r>
            <w:r w:rsidRPr="005D64C1">
              <w:rPr>
                <w:rFonts w:cs="B Nazanin"/>
                <w:sz w:val="22"/>
                <w:szCs w:val="22"/>
                <w:rtl/>
              </w:rPr>
              <w:t xml:space="preserve"> کند، نقش معلم غ</w:t>
            </w:r>
            <w:r w:rsidRPr="005D64C1">
              <w:rPr>
                <w:rFonts w:cs="B Nazanin" w:hint="cs"/>
                <w:sz w:val="22"/>
                <w:szCs w:val="22"/>
                <w:rtl/>
              </w:rPr>
              <w:t>ی</w:t>
            </w:r>
            <w:r w:rsidRPr="005D64C1">
              <w:rPr>
                <w:rFonts w:cs="B Nazanin" w:hint="eastAsia"/>
                <w:sz w:val="22"/>
                <w:szCs w:val="22"/>
                <w:rtl/>
              </w:rPr>
              <w:t>رمتمرکزتر</w:t>
            </w:r>
            <w:r w:rsidRPr="005D64C1">
              <w:rPr>
                <w:rFonts w:cs="B Nazanin"/>
                <w:sz w:val="22"/>
                <w:szCs w:val="22"/>
                <w:rtl/>
              </w:rPr>
              <w:t xml:space="preserve"> و تاک</w:t>
            </w:r>
            <w:r w:rsidRPr="005D64C1">
              <w:rPr>
                <w:rFonts w:cs="B Nazanin" w:hint="cs"/>
                <w:sz w:val="22"/>
                <w:szCs w:val="22"/>
                <w:rtl/>
              </w:rPr>
              <w:t>ی</w:t>
            </w:r>
            <w:r w:rsidRPr="005D64C1">
              <w:rPr>
                <w:rFonts w:cs="B Nazanin" w:hint="eastAsia"/>
                <w:sz w:val="22"/>
                <w:szCs w:val="22"/>
                <w:rtl/>
              </w:rPr>
              <w:t>د</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شتر</w:t>
            </w:r>
            <w:r w:rsidRPr="005D64C1">
              <w:rPr>
                <w:rFonts w:cs="B Nazanin"/>
                <w:sz w:val="22"/>
                <w:szCs w:val="22"/>
                <w:rtl/>
              </w:rPr>
              <w:t xml:space="preserve"> بر ابزار</w:t>
            </w:r>
            <w:r w:rsidRPr="005D64C1">
              <w:rPr>
                <w:rFonts w:cs="B Nazanin" w:hint="cs"/>
                <w:sz w:val="22"/>
                <w:szCs w:val="22"/>
                <w:rtl/>
              </w:rPr>
              <w:t xml:space="preserve"> است.</w:t>
            </w:r>
          </w:p>
        </w:tc>
        <w:tc>
          <w:tcPr>
            <w:tcW w:w="3780" w:type="dxa"/>
            <w:vAlign w:val="center"/>
          </w:tcPr>
          <w:p w14:paraId="68D9FE3B"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hint="cs"/>
                <w:sz w:val="22"/>
                <w:szCs w:val="22"/>
                <w:rtl/>
              </w:rPr>
              <w:t xml:space="preserve">ی </w:t>
            </w:r>
            <w:r w:rsidRPr="005D64C1">
              <w:rPr>
                <w:rFonts w:cs="B Nazanin"/>
                <w:sz w:val="22"/>
                <w:szCs w:val="22"/>
                <w:rtl/>
              </w:rPr>
              <w:t xml:space="preserve"> </w:t>
            </w:r>
            <w:r w:rsidRPr="005D64C1">
              <w:rPr>
                <w:rFonts w:cs="B Nazanin" w:hint="cs"/>
                <w:sz w:val="22"/>
                <w:szCs w:val="22"/>
                <w:rtl/>
              </w:rPr>
              <w:t xml:space="preserve">هم </w:t>
            </w:r>
            <w:r w:rsidRPr="005D64C1">
              <w:rPr>
                <w:rFonts w:cs="B Nazanin"/>
                <w:sz w:val="22"/>
                <w:szCs w:val="22"/>
                <w:rtl/>
              </w:rPr>
              <w:t>فرد</w:t>
            </w:r>
            <w:r w:rsidRPr="005D64C1">
              <w:rPr>
                <w:rFonts w:cs="B Nazanin" w:hint="cs"/>
                <w:sz w:val="22"/>
                <w:szCs w:val="22"/>
                <w:rtl/>
              </w:rPr>
              <w:t>ی</w:t>
            </w:r>
            <w:r w:rsidRPr="005D64C1">
              <w:rPr>
                <w:rFonts w:cs="B Nazanin"/>
                <w:sz w:val="22"/>
                <w:szCs w:val="22"/>
                <w:rtl/>
              </w:rPr>
              <w:t xml:space="preserve"> و هم اجتماع</w:t>
            </w:r>
            <w:r w:rsidRPr="005D64C1">
              <w:rPr>
                <w:rFonts w:cs="B Nazanin" w:hint="cs"/>
                <w:sz w:val="22"/>
                <w:szCs w:val="22"/>
                <w:rtl/>
              </w:rPr>
              <w:t>ی</w:t>
            </w:r>
            <w:r w:rsidRPr="005D64C1">
              <w:rPr>
                <w:rFonts w:cs="B Nazanin"/>
                <w:sz w:val="22"/>
                <w:szCs w:val="22"/>
                <w:rtl/>
              </w:rPr>
              <w:t xml:space="preserve"> است که در آن فرد مراحل رشد را ط</w:t>
            </w:r>
            <w:r w:rsidRPr="005D64C1">
              <w:rPr>
                <w:rFonts w:cs="B Nazanin" w:hint="cs"/>
                <w:sz w:val="22"/>
                <w:szCs w:val="22"/>
                <w:rtl/>
              </w:rPr>
              <w:t>ی</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 و درک خود از جهان را بر اساس کشف م</w:t>
            </w:r>
            <w:r w:rsidRPr="005D64C1">
              <w:rPr>
                <w:rFonts w:cs="B Nazanin" w:hint="cs"/>
                <w:sz w:val="22"/>
                <w:szCs w:val="22"/>
                <w:rtl/>
              </w:rPr>
              <w:t>ی</w:t>
            </w:r>
            <w:r w:rsidRPr="005D64C1">
              <w:rPr>
                <w:rFonts w:cs="B Nazanin"/>
                <w:sz w:val="22"/>
                <w:szCs w:val="22"/>
                <w:rtl/>
              </w:rPr>
              <w:t xml:space="preserve"> سازد.</w:t>
            </w:r>
          </w:p>
        </w:tc>
        <w:tc>
          <w:tcPr>
            <w:tcW w:w="2240" w:type="dxa"/>
            <w:vAlign w:val="center"/>
          </w:tcPr>
          <w:p w14:paraId="0DFB07D6" w14:textId="3E8C7236" w:rsidR="003D1395" w:rsidRPr="005D64C1" w:rsidRDefault="003D1395" w:rsidP="005D64C1">
            <w:pPr>
              <w:jc w:val="center"/>
              <w:rPr>
                <w:rFonts w:cs="B Nazanin"/>
                <w:sz w:val="22"/>
                <w:szCs w:val="22"/>
                <w:rtl/>
              </w:rPr>
            </w:pPr>
            <w:r w:rsidRPr="005D64C1">
              <w:rPr>
                <w:rFonts w:cs="B Nazanin" w:hint="cs"/>
                <w:sz w:val="22"/>
                <w:szCs w:val="22"/>
                <w:rtl/>
              </w:rPr>
              <w:t>سازنده گرایی</w:t>
            </w:r>
          </w:p>
          <w:p w14:paraId="72684D85" w14:textId="77777777" w:rsidR="003D1395" w:rsidRPr="005D64C1" w:rsidRDefault="003D1395" w:rsidP="005D64C1">
            <w:pPr>
              <w:jc w:val="center"/>
              <w:rPr>
                <w:rFonts w:cs="B Nazanin"/>
                <w:sz w:val="22"/>
                <w:szCs w:val="22"/>
                <w:rtl/>
              </w:rPr>
            </w:pPr>
            <w:r w:rsidRPr="005D64C1">
              <w:rPr>
                <w:rFonts w:cs="B Nazanin" w:hint="cs"/>
                <w:sz w:val="22"/>
                <w:szCs w:val="22"/>
                <w:rtl/>
              </w:rPr>
              <w:t>(پیاژه، 1977)</w:t>
            </w:r>
          </w:p>
        </w:tc>
      </w:tr>
      <w:tr w:rsidR="003D1395" w:rsidRPr="003D1395" w14:paraId="249F06E5" w14:textId="77777777" w:rsidTr="003D1395">
        <w:tc>
          <w:tcPr>
            <w:tcW w:w="3960" w:type="dxa"/>
          </w:tcPr>
          <w:p w14:paraId="1CD5FCEE"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r w:rsidRPr="005D64C1">
              <w:rPr>
                <w:rFonts w:cs="B Nazanin" w:hint="cs"/>
                <w:sz w:val="22"/>
                <w:szCs w:val="22"/>
                <w:rtl/>
              </w:rPr>
              <w:t xml:space="preserve">را </w:t>
            </w:r>
            <w:r w:rsidRPr="005D64C1">
              <w:rPr>
                <w:rFonts w:cs="B Nazanin"/>
                <w:sz w:val="22"/>
                <w:szCs w:val="22"/>
                <w:rtl/>
              </w:rPr>
              <w:t>برا</w:t>
            </w:r>
            <w:r w:rsidRPr="005D64C1">
              <w:rPr>
                <w:rFonts w:cs="B Nazanin" w:hint="cs"/>
                <w:sz w:val="22"/>
                <w:szCs w:val="22"/>
                <w:rtl/>
              </w:rPr>
              <w:t>ی</w:t>
            </w:r>
            <w:r w:rsidRPr="005D64C1">
              <w:rPr>
                <w:rFonts w:cs="B Nazanin"/>
                <w:sz w:val="22"/>
                <w:szCs w:val="22"/>
                <w:rtl/>
              </w:rPr>
              <w:t xml:space="preserve"> بحث گروه</w:t>
            </w:r>
            <w:r w:rsidRPr="005D64C1">
              <w:rPr>
                <w:rFonts w:cs="B Nazanin" w:hint="cs"/>
                <w:sz w:val="22"/>
                <w:szCs w:val="22"/>
                <w:rtl/>
              </w:rPr>
              <w:t>ی</w:t>
            </w:r>
            <w:r w:rsidRPr="005D64C1">
              <w:rPr>
                <w:rFonts w:cs="B Nazanin"/>
                <w:sz w:val="22"/>
                <w:szCs w:val="22"/>
                <w:rtl/>
              </w:rPr>
              <w:t xml:space="preserve"> و </w:t>
            </w:r>
            <w:r w:rsidRPr="005D64C1">
              <w:rPr>
                <w:rFonts w:cs="B Nazanin" w:hint="cs"/>
                <w:sz w:val="22"/>
                <w:szCs w:val="22"/>
                <w:rtl/>
              </w:rPr>
              <w:t>قابلیت های محیطی را</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انواع بس</w:t>
            </w:r>
            <w:r w:rsidRPr="005D64C1">
              <w:rPr>
                <w:rFonts w:cs="B Nazanin" w:hint="cs"/>
                <w:sz w:val="22"/>
                <w:szCs w:val="22"/>
                <w:rtl/>
              </w:rPr>
              <w:t>ی</w:t>
            </w:r>
            <w:r w:rsidRPr="005D64C1">
              <w:rPr>
                <w:rFonts w:cs="B Nazanin" w:hint="eastAsia"/>
                <w:sz w:val="22"/>
                <w:szCs w:val="22"/>
                <w:rtl/>
              </w:rPr>
              <w:t>ار</w:t>
            </w:r>
            <w:r w:rsidRPr="005D64C1">
              <w:rPr>
                <w:rFonts w:cs="B Nazanin" w:hint="cs"/>
                <w:sz w:val="22"/>
                <w:szCs w:val="22"/>
                <w:rtl/>
              </w:rPr>
              <w:t>ی</w:t>
            </w:r>
            <w:r w:rsidRPr="005D64C1">
              <w:rPr>
                <w:rFonts w:cs="B Nazanin"/>
                <w:sz w:val="22"/>
                <w:szCs w:val="22"/>
                <w:rtl/>
              </w:rPr>
              <w:t xml:space="preserve"> از ابزارها و تعاملات اجتماع</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درگیر میکند.</w:t>
            </w:r>
          </w:p>
        </w:tc>
        <w:tc>
          <w:tcPr>
            <w:tcW w:w="3780" w:type="dxa"/>
            <w:vAlign w:val="center"/>
          </w:tcPr>
          <w:p w14:paraId="58550522"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اجتماع</w:t>
            </w:r>
            <w:r w:rsidRPr="005D64C1">
              <w:rPr>
                <w:rFonts w:cs="B Nazanin" w:hint="cs"/>
                <w:sz w:val="22"/>
                <w:szCs w:val="22"/>
                <w:rtl/>
              </w:rPr>
              <w:t>ی</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افراد و با واسطه ابزار (اعم از ف</w:t>
            </w:r>
            <w:r w:rsidRPr="005D64C1">
              <w:rPr>
                <w:rFonts w:cs="B Nazanin" w:hint="cs"/>
                <w:sz w:val="22"/>
                <w:szCs w:val="22"/>
                <w:rtl/>
              </w:rPr>
              <w:t>ی</w:t>
            </w:r>
            <w:r w:rsidRPr="005D64C1">
              <w:rPr>
                <w:rFonts w:cs="B Nazanin" w:hint="eastAsia"/>
                <w:sz w:val="22"/>
                <w:szCs w:val="22"/>
                <w:rtl/>
              </w:rPr>
              <w:t>ز</w:t>
            </w:r>
            <w:r w:rsidRPr="005D64C1">
              <w:rPr>
                <w:rFonts w:cs="B Nazanin" w:hint="cs"/>
                <w:sz w:val="22"/>
                <w:szCs w:val="22"/>
                <w:rtl/>
              </w:rPr>
              <w:t>ی</w:t>
            </w:r>
            <w:r w:rsidRPr="005D64C1">
              <w:rPr>
                <w:rFonts w:cs="B Nazanin" w:hint="eastAsia"/>
                <w:sz w:val="22"/>
                <w:szCs w:val="22"/>
                <w:rtl/>
              </w:rPr>
              <w:t>ک</w:t>
            </w:r>
            <w:r w:rsidRPr="005D64C1">
              <w:rPr>
                <w:rFonts w:cs="B Nazanin" w:hint="cs"/>
                <w:sz w:val="22"/>
                <w:szCs w:val="22"/>
                <w:rtl/>
              </w:rPr>
              <w:t>ی</w:t>
            </w:r>
            <w:r w:rsidRPr="005D64C1">
              <w:rPr>
                <w:rFonts w:cs="B Nazanin"/>
                <w:sz w:val="22"/>
                <w:szCs w:val="22"/>
                <w:rtl/>
              </w:rPr>
              <w:t xml:space="preserve"> و مفهوم</w:t>
            </w:r>
            <w:r w:rsidRPr="005D64C1">
              <w:rPr>
                <w:rFonts w:cs="B Nazanin" w:hint="cs"/>
                <w:sz w:val="22"/>
                <w:szCs w:val="22"/>
                <w:rtl/>
              </w:rPr>
              <w:t>ی</w:t>
            </w:r>
            <w:r w:rsidRPr="005D64C1">
              <w:rPr>
                <w:rFonts w:cs="B Nazanin"/>
                <w:sz w:val="22"/>
                <w:szCs w:val="22"/>
                <w:rtl/>
              </w:rPr>
              <w:t>) است. معلم و همسالان (د</w:t>
            </w:r>
            <w:r w:rsidRPr="005D64C1">
              <w:rPr>
                <w:rFonts w:cs="B Nazanin" w:hint="cs"/>
                <w:sz w:val="22"/>
                <w:szCs w:val="22"/>
                <w:rtl/>
              </w:rPr>
              <w:t>ی</w:t>
            </w:r>
            <w:r w:rsidRPr="005D64C1">
              <w:rPr>
                <w:rFonts w:cs="B Nazanin" w:hint="eastAsia"/>
                <w:sz w:val="22"/>
                <w:szCs w:val="22"/>
                <w:rtl/>
              </w:rPr>
              <w:t>گران</w:t>
            </w:r>
            <w:r w:rsidRPr="005D64C1">
              <w:rPr>
                <w:rFonts w:cs="B Nazanin"/>
                <w:sz w:val="22"/>
                <w:szCs w:val="22"/>
                <w:rtl/>
              </w:rPr>
              <w:t xml:space="preserve"> آگاه تر)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تعامل اجتماع</w:t>
            </w:r>
            <w:r w:rsidRPr="005D64C1">
              <w:rPr>
                <w:rFonts w:cs="B Nazanin" w:hint="cs"/>
                <w:sz w:val="22"/>
                <w:szCs w:val="22"/>
                <w:rtl/>
              </w:rPr>
              <w:t>ی</w:t>
            </w:r>
            <w:r w:rsidRPr="005D64C1">
              <w:rPr>
                <w:rFonts w:cs="B Nazanin"/>
                <w:sz w:val="22"/>
                <w:szCs w:val="22"/>
                <w:rtl/>
              </w:rPr>
              <w:t xml:space="preserve"> به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فرد کمک م</w:t>
            </w:r>
            <w:r w:rsidRPr="005D64C1">
              <w:rPr>
                <w:rFonts w:cs="B Nazanin" w:hint="cs"/>
                <w:sz w:val="22"/>
                <w:szCs w:val="22"/>
                <w:rtl/>
              </w:rPr>
              <w:t>ی</w:t>
            </w:r>
            <w:r w:rsidRPr="005D64C1">
              <w:rPr>
                <w:rFonts w:cs="B Nazanin"/>
                <w:sz w:val="22"/>
                <w:szCs w:val="22"/>
                <w:rtl/>
              </w:rPr>
              <w:t xml:space="preserve"> کنند.</w:t>
            </w:r>
          </w:p>
        </w:tc>
        <w:tc>
          <w:tcPr>
            <w:tcW w:w="2240" w:type="dxa"/>
            <w:vAlign w:val="center"/>
          </w:tcPr>
          <w:p w14:paraId="50B2DEEA" w14:textId="77777777" w:rsidR="003D1395" w:rsidRPr="005D64C1" w:rsidRDefault="003D1395" w:rsidP="005D64C1">
            <w:pPr>
              <w:jc w:val="center"/>
              <w:rPr>
                <w:rFonts w:cs="B Nazanin"/>
                <w:sz w:val="22"/>
                <w:szCs w:val="22"/>
                <w:rtl/>
              </w:rPr>
            </w:pPr>
            <w:r w:rsidRPr="005D64C1">
              <w:rPr>
                <w:rFonts w:cs="B Nazanin"/>
                <w:sz w:val="22"/>
                <w:szCs w:val="22"/>
                <w:rtl/>
              </w:rPr>
              <w:t>نظر</w:t>
            </w:r>
            <w:r w:rsidRPr="005D64C1">
              <w:rPr>
                <w:rFonts w:cs="B Nazanin" w:hint="cs"/>
                <w:sz w:val="22"/>
                <w:szCs w:val="22"/>
                <w:rtl/>
              </w:rPr>
              <w:t>ی</w:t>
            </w:r>
            <w:r w:rsidRPr="005D64C1">
              <w:rPr>
                <w:rFonts w:cs="B Nazanin" w:hint="eastAsia"/>
                <w:sz w:val="22"/>
                <w:szCs w:val="22"/>
                <w:rtl/>
              </w:rPr>
              <w:t>ه</w:t>
            </w:r>
            <w:r w:rsidRPr="005D64C1">
              <w:rPr>
                <w:rFonts w:cs="B Nazanin" w:hint="eastAsia"/>
                <w:sz w:val="22"/>
                <w:szCs w:val="22"/>
              </w:rPr>
              <w:t>‌</w:t>
            </w:r>
            <w:r w:rsidRPr="005D64C1">
              <w:rPr>
                <w:rFonts w:cs="B Nazanin" w:hint="cs"/>
                <w:sz w:val="22"/>
                <w:szCs w:val="22"/>
                <w:rtl/>
              </w:rPr>
              <w:t xml:space="preserve">ی </w:t>
            </w:r>
            <w:r w:rsidRPr="005D64C1">
              <w:rPr>
                <w:rFonts w:cs="B Nazanin"/>
                <w:sz w:val="22"/>
                <w:szCs w:val="22"/>
                <w:rtl/>
              </w:rPr>
              <w:t>اجتماع</w:t>
            </w:r>
            <w:r w:rsidRPr="005D64C1">
              <w:rPr>
                <w:rFonts w:cs="B Nazanin" w:hint="cs"/>
                <w:sz w:val="22"/>
                <w:szCs w:val="22"/>
                <w:rtl/>
              </w:rPr>
              <w:t>ی</w:t>
            </w:r>
            <w:r w:rsidRPr="005D64C1">
              <w:rPr>
                <w:rFonts w:cs="B Nazanin"/>
                <w:sz w:val="22"/>
                <w:szCs w:val="22"/>
                <w:rtl/>
              </w:rPr>
              <w:t>-فرهنگ</w:t>
            </w:r>
            <w:r w:rsidRPr="005D64C1">
              <w:rPr>
                <w:rFonts w:cs="B Nazanin" w:hint="cs"/>
                <w:sz w:val="22"/>
                <w:szCs w:val="22"/>
                <w:rtl/>
              </w:rPr>
              <w:t>ی</w:t>
            </w:r>
          </w:p>
          <w:p w14:paraId="791E909E" w14:textId="77777777" w:rsidR="003D1395" w:rsidRPr="005D64C1" w:rsidRDefault="003D1395" w:rsidP="005D64C1">
            <w:pPr>
              <w:jc w:val="center"/>
              <w:rPr>
                <w:rFonts w:cs="B Nazanin"/>
                <w:sz w:val="22"/>
                <w:szCs w:val="22"/>
                <w:rtl/>
              </w:rPr>
            </w:pPr>
            <w:r w:rsidRPr="005D64C1">
              <w:rPr>
                <w:rFonts w:cs="B Nazanin"/>
                <w:sz w:val="22"/>
                <w:szCs w:val="22"/>
                <w:rtl/>
              </w:rPr>
              <w:t>(و</w:t>
            </w:r>
            <w:r w:rsidRPr="005D64C1">
              <w:rPr>
                <w:rFonts w:cs="B Nazanin" w:hint="cs"/>
                <w:sz w:val="22"/>
                <w:szCs w:val="22"/>
                <w:rtl/>
              </w:rPr>
              <w:t>ی</w:t>
            </w:r>
            <w:r w:rsidRPr="005D64C1">
              <w:rPr>
                <w:rFonts w:cs="B Nazanin" w:hint="eastAsia"/>
                <w:sz w:val="22"/>
                <w:szCs w:val="22"/>
                <w:rtl/>
              </w:rPr>
              <w:t>گوتسک</w:t>
            </w:r>
            <w:r w:rsidRPr="005D64C1">
              <w:rPr>
                <w:rFonts w:cs="B Nazanin" w:hint="cs"/>
                <w:sz w:val="22"/>
                <w:szCs w:val="22"/>
                <w:rtl/>
              </w:rPr>
              <w:t xml:space="preserve">ی </w:t>
            </w:r>
            <w:r w:rsidRPr="005D64C1">
              <w:rPr>
                <w:rFonts w:cs="B Nazanin" w:hint="eastAsia"/>
                <w:sz w:val="22"/>
                <w:szCs w:val="22"/>
                <w:rtl/>
              </w:rPr>
              <w:t>،</w:t>
            </w:r>
            <w:r w:rsidRPr="005D64C1">
              <w:rPr>
                <w:rFonts w:cs="B Nazanin"/>
                <w:sz w:val="22"/>
                <w:szCs w:val="22"/>
                <w:rtl/>
              </w:rPr>
              <w:t>1978)</w:t>
            </w:r>
          </w:p>
        </w:tc>
      </w:tr>
      <w:tr w:rsidR="003D1395" w:rsidRPr="003D1395" w14:paraId="179F1458" w14:textId="77777777" w:rsidTr="003D1395">
        <w:tc>
          <w:tcPr>
            <w:tcW w:w="3960" w:type="dxa"/>
          </w:tcPr>
          <w:p w14:paraId="03D83EA9"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r w:rsidRPr="005D64C1">
              <w:rPr>
                <w:rFonts w:cs="B Nazanin" w:hint="cs"/>
                <w:sz w:val="22"/>
                <w:szCs w:val="22"/>
                <w:rtl/>
              </w:rPr>
              <w:t xml:space="preserve">قابلیت هایی است </w:t>
            </w:r>
            <w:r w:rsidRPr="005D64C1">
              <w:rPr>
                <w:rFonts w:cs="B Nazanin"/>
                <w:sz w:val="22"/>
                <w:szCs w:val="22"/>
                <w:rtl/>
              </w:rPr>
              <w:t xml:space="preserve">که بر </w:t>
            </w:r>
            <w:r w:rsidRPr="005D64C1">
              <w:rPr>
                <w:rFonts w:cs="B Nazanin" w:hint="cs"/>
                <w:sz w:val="22"/>
                <w:szCs w:val="22"/>
                <w:rtl/>
              </w:rPr>
              <w:t>مبنای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خاص فرهنگ</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گفتگو</w:t>
            </w:r>
            <w:r w:rsidRPr="005D64C1">
              <w:rPr>
                <w:rFonts w:cs="B Nazanin"/>
                <w:sz w:val="22"/>
                <w:szCs w:val="22"/>
                <w:rtl/>
              </w:rPr>
              <w:t xml:space="preserve"> در مورد د</w:t>
            </w:r>
            <w:r w:rsidRPr="005D64C1">
              <w:rPr>
                <w:rFonts w:cs="B Nazanin" w:hint="cs"/>
                <w:sz w:val="22"/>
                <w:szCs w:val="22"/>
                <w:rtl/>
              </w:rPr>
              <w:t>ی</w:t>
            </w:r>
            <w:r w:rsidRPr="005D64C1">
              <w:rPr>
                <w:rFonts w:cs="B Nazanin" w:hint="eastAsia"/>
                <w:sz w:val="22"/>
                <w:szCs w:val="22"/>
                <w:rtl/>
              </w:rPr>
              <w:t>دگاه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مختلف را تسه</w:t>
            </w:r>
            <w:r w:rsidRPr="005D64C1">
              <w:rPr>
                <w:rFonts w:cs="B Nazanin" w:hint="cs"/>
                <w:sz w:val="22"/>
                <w:szCs w:val="22"/>
                <w:rtl/>
              </w:rPr>
              <w:t>ی</w:t>
            </w:r>
            <w:r w:rsidRPr="005D64C1">
              <w:rPr>
                <w:rFonts w:cs="B Nazanin" w:hint="eastAsia"/>
                <w:sz w:val="22"/>
                <w:szCs w:val="22"/>
                <w:rtl/>
              </w:rPr>
              <w:t>ل</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19E8871A"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عمل </w:t>
            </w:r>
            <w:r w:rsidRPr="005D64C1">
              <w:rPr>
                <w:rFonts w:cs="B Nazanin" w:hint="cs"/>
                <w:sz w:val="22"/>
                <w:szCs w:val="22"/>
                <w:rtl/>
              </w:rPr>
              <w:t>وابسته به</w:t>
            </w:r>
            <w:r w:rsidRPr="005D64C1">
              <w:rPr>
                <w:rFonts w:cs="B Nazanin"/>
                <w:sz w:val="22"/>
                <w:szCs w:val="22"/>
                <w:rtl/>
              </w:rPr>
              <w:t xml:space="preserve"> فرهنگ است که در آن شناخت فرد</w:t>
            </w:r>
            <w:r w:rsidRPr="005D64C1">
              <w:rPr>
                <w:rFonts w:cs="B Nazanin" w:hint="cs"/>
                <w:sz w:val="22"/>
                <w:szCs w:val="22"/>
                <w:rtl/>
              </w:rPr>
              <w:t>ی</w:t>
            </w:r>
            <w:r w:rsidRPr="005D64C1">
              <w:rPr>
                <w:rFonts w:cs="B Nazanin"/>
                <w:sz w:val="22"/>
                <w:szCs w:val="22"/>
                <w:rtl/>
              </w:rPr>
              <w:t xml:space="preserve"> ر</w:t>
            </w:r>
            <w:r w:rsidRPr="005D64C1">
              <w:rPr>
                <w:rFonts w:cs="B Nazanin" w:hint="cs"/>
                <w:sz w:val="22"/>
                <w:szCs w:val="22"/>
                <w:rtl/>
              </w:rPr>
              <w:t>ی</w:t>
            </w:r>
            <w:r w:rsidRPr="005D64C1">
              <w:rPr>
                <w:rFonts w:cs="B Nazanin" w:hint="eastAsia"/>
                <w:sz w:val="22"/>
                <w:szCs w:val="22"/>
                <w:rtl/>
              </w:rPr>
              <w:t>شه</w:t>
            </w:r>
            <w:r w:rsidRPr="005D64C1">
              <w:rPr>
                <w:rFonts w:cs="B Nazanin"/>
                <w:sz w:val="22"/>
                <w:szCs w:val="22"/>
                <w:rtl/>
              </w:rPr>
              <w:t xml:space="preserve"> در زم</w:t>
            </w:r>
            <w:r w:rsidRPr="005D64C1">
              <w:rPr>
                <w:rFonts w:cs="B Nazanin" w:hint="cs"/>
                <w:sz w:val="22"/>
                <w:szCs w:val="22"/>
                <w:rtl/>
              </w:rPr>
              <w:t>ی</w:t>
            </w:r>
            <w:r w:rsidRPr="005D64C1">
              <w:rPr>
                <w:rFonts w:cs="B Nazanin" w:hint="eastAsia"/>
                <w:sz w:val="22"/>
                <w:szCs w:val="22"/>
                <w:rtl/>
              </w:rPr>
              <w:t>نه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مفاه</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و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فرهنگ</w:t>
            </w:r>
            <w:r w:rsidRPr="005D64C1">
              <w:rPr>
                <w:rFonts w:cs="B Nazanin" w:hint="cs"/>
                <w:sz w:val="22"/>
                <w:szCs w:val="22"/>
                <w:rtl/>
              </w:rPr>
              <w:t>ی</w:t>
            </w:r>
            <w:r w:rsidRPr="005D64C1">
              <w:rPr>
                <w:rFonts w:cs="B Nazanin"/>
                <w:sz w:val="22"/>
                <w:szCs w:val="22"/>
                <w:rtl/>
              </w:rPr>
              <w:t xml:space="preserve"> خاص دارد.</w:t>
            </w:r>
          </w:p>
        </w:tc>
        <w:tc>
          <w:tcPr>
            <w:tcW w:w="2240" w:type="dxa"/>
            <w:vAlign w:val="center"/>
          </w:tcPr>
          <w:p w14:paraId="0893C2A5" w14:textId="77777777" w:rsidR="003D1395" w:rsidRPr="005D64C1" w:rsidRDefault="003D1395" w:rsidP="005D64C1">
            <w:pPr>
              <w:jc w:val="center"/>
              <w:rPr>
                <w:rFonts w:cs="B Nazanin"/>
                <w:sz w:val="22"/>
                <w:szCs w:val="22"/>
                <w:rtl/>
              </w:rPr>
            </w:pPr>
            <w:r w:rsidRPr="005D64C1">
              <w:rPr>
                <w:rFonts w:cs="B Nazanin" w:hint="cs"/>
                <w:sz w:val="22"/>
                <w:szCs w:val="22"/>
                <w:rtl/>
              </w:rPr>
              <w:t>شناخت موقعیتی</w:t>
            </w:r>
          </w:p>
          <w:p w14:paraId="279EF162" w14:textId="77777777" w:rsidR="003D1395" w:rsidRPr="005D64C1" w:rsidRDefault="003D1395" w:rsidP="005D64C1">
            <w:pPr>
              <w:jc w:val="center"/>
              <w:rPr>
                <w:rFonts w:cs="B Nazanin"/>
                <w:sz w:val="22"/>
                <w:szCs w:val="22"/>
                <w:rtl/>
              </w:rPr>
            </w:pPr>
            <w:r w:rsidRPr="005D64C1">
              <w:rPr>
                <w:rFonts w:cs="B Nazanin" w:hint="cs"/>
                <w:sz w:val="22"/>
                <w:szCs w:val="22"/>
                <w:rtl/>
              </w:rPr>
              <w:t>(براون و همکاران، 1989)</w:t>
            </w:r>
          </w:p>
        </w:tc>
      </w:tr>
      <w:tr w:rsidR="003D1395" w:rsidRPr="003D1395" w14:paraId="16BD663E" w14:textId="77777777" w:rsidTr="003D1395">
        <w:tc>
          <w:tcPr>
            <w:tcW w:w="3960" w:type="dxa"/>
          </w:tcPr>
          <w:p w14:paraId="4CDC425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 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حرفه ا</w:t>
            </w:r>
            <w:r w:rsidRPr="005D64C1">
              <w:rPr>
                <w:rFonts w:cs="B Nazanin" w:hint="cs"/>
                <w:sz w:val="22"/>
                <w:szCs w:val="22"/>
                <w:rtl/>
              </w:rPr>
              <w:t>ی</w:t>
            </w:r>
            <w:r w:rsidRPr="005D64C1">
              <w:rPr>
                <w:rFonts w:cs="B Nazanin"/>
                <w:sz w:val="22"/>
                <w:szCs w:val="22"/>
                <w:rtl/>
              </w:rPr>
              <w:t xml:space="preserve"> با فرصت 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افراد </w:t>
            </w:r>
            <w:r w:rsidRPr="005D64C1">
              <w:rPr>
                <w:rFonts w:cs="B Nazanin" w:hint="cs"/>
                <w:sz w:val="22"/>
                <w:szCs w:val="22"/>
                <w:rtl/>
              </w:rPr>
              <w:t>جهت</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مشارکت است.</w:t>
            </w:r>
          </w:p>
        </w:tc>
        <w:tc>
          <w:tcPr>
            <w:tcW w:w="3780" w:type="dxa"/>
            <w:vAlign w:val="center"/>
          </w:tcPr>
          <w:p w14:paraId="38EA03A9"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مشارکت</w:t>
            </w:r>
            <w:r w:rsidRPr="005D64C1">
              <w:rPr>
                <w:rFonts w:cs="B Nazanin" w:hint="cs"/>
                <w:sz w:val="22"/>
                <w:szCs w:val="22"/>
                <w:rtl/>
              </w:rPr>
              <w:t xml:space="preserve"> سطح بالای</w:t>
            </w:r>
            <w:r w:rsidRPr="005D64C1">
              <w:rPr>
                <w:rFonts w:cs="B Nazanin"/>
                <w:sz w:val="22"/>
                <w:szCs w:val="22"/>
                <w:rtl/>
              </w:rPr>
              <w:t xml:space="preserve"> روزافزون در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جامعه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در فعال</w:t>
            </w:r>
            <w:r w:rsidRPr="005D64C1">
              <w:rPr>
                <w:rFonts w:cs="B Nazanin" w:hint="cs"/>
                <w:sz w:val="22"/>
                <w:szCs w:val="22"/>
                <w:rtl/>
              </w:rPr>
              <w:t>ی</w:t>
            </w:r>
            <w:r w:rsidRPr="005D64C1">
              <w:rPr>
                <w:rFonts w:cs="B Nazanin" w:hint="eastAsia"/>
                <w:sz w:val="22"/>
                <w:szCs w:val="22"/>
                <w:rtl/>
              </w:rPr>
              <w:t>ت</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معتبر است.</w:t>
            </w:r>
          </w:p>
        </w:tc>
        <w:tc>
          <w:tcPr>
            <w:tcW w:w="2240" w:type="dxa"/>
            <w:vAlign w:val="center"/>
          </w:tcPr>
          <w:p w14:paraId="049B2E22" w14:textId="77777777" w:rsidR="003D1395" w:rsidRPr="005D64C1" w:rsidRDefault="003D1395" w:rsidP="005D64C1">
            <w:pPr>
              <w:jc w:val="center"/>
              <w:rPr>
                <w:rFonts w:cs="B Nazanin"/>
                <w:sz w:val="22"/>
                <w:szCs w:val="22"/>
                <w:rtl/>
              </w:rPr>
            </w:pPr>
            <w:r w:rsidRPr="005D64C1">
              <w:rPr>
                <w:rFonts w:cs="B Nazanin" w:hint="cs"/>
                <w:sz w:val="22"/>
                <w:szCs w:val="22"/>
                <w:rtl/>
              </w:rPr>
              <w:t>یادگیری موقعیتی</w:t>
            </w:r>
          </w:p>
          <w:p w14:paraId="5045899F" w14:textId="77777777" w:rsidR="003D1395" w:rsidRPr="005D64C1" w:rsidRDefault="003D1395" w:rsidP="005D64C1">
            <w:pPr>
              <w:jc w:val="center"/>
              <w:rPr>
                <w:rFonts w:cs="B Nazanin"/>
                <w:sz w:val="22"/>
                <w:szCs w:val="22"/>
                <w:rtl/>
              </w:rPr>
            </w:pPr>
            <w:r w:rsidRPr="005D64C1">
              <w:rPr>
                <w:rFonts w:cs="B Nazanin" w:hint="cs"/>
                <w:sz w:val="22"/>
                <w:szCs w:val="22"/>
                <w:rtl/>
              </w:rPr>
              <w:t>(لاو و ونگار، 1991)</w:t>
            </w:r>
          </w:p>
        </w:tc>
      </w:tr>
      <w:tr w:rsidR="003D1395" w:rsidRPr="003D1395" w14:paraId="5FADE5E2" w14:textId="77777777" w:rsidTr="003D1395">
        <w:tc>
          <w:tcPr>
            <w:tcW w:w="3960" w:type="dxa"/>
          </w:tcPr>
          <w:p w14:paraId="7B0804F4"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مح</w:t>
            </w:r>
            <w:r w:rsidRPr="005D64C1">
              <w:rPr>
                <w:rFonts w:cs="B Nazanin" w:hint="cs"/>
                <w:sz w:val="22"/>
                <w:szCs w:val="22"/>
                <w:rtl/>
              </w:rPr>
              <w:t>ی</w:t>
            </w:r>
            <w:r w:rsidRPr="005D64C1">
              <w:rPr>
                <w:rFonts w:cs="B Nazanin" w:hint="eastAsia"/>
                <w:sz w:val="22"/>
                <w:szCs w:val="22"/>
                <w:rtl/>
              </w:rPr>
              <w:t>ط‌ها</w:t>
            </w:r>
            <w:r w:rsidRPr="005D64C1">
              <w:rPr>
                <w:rFonts w:cs="B Nazanin" w:hint="cs"/>
                <w:sz w:val="22"/>
                <w:szCs w:val="22"/>
                <w:rtl/>
              </w:rPr>
              <w:t>ی</w:t>
            </w:r>
            <w:r w:rsidRPr="005D64C1">
              <w:rPr>
                <w:rFonts w:cs="B Nazanin"/>
                <w:sz w:val="22"/>
                <w:szCs w:val="22"/>
                <w:rtl/>
              </w:rPr>
              <w:t xml:space="preserve"> حرفه‌ا</w:t>
            </w:r>
            <w:r w:rsidRPr="005D64C1">
              <w:rPr>
                <w:rFonts w:cs="B Nazanin" w:hint="cs"/>
                <w:sz w:val="22"/>
                <w:szCs w:val="22"/>
                <w:rtl/>
              </w:rPr>
              <w:t>ی</w:t>
            </w:r>
            <w:r w:rsidRPr="005D64C1">
              <w:rPr>
                <w:rFonts w:cs="B Nazanin"/>
                <w:sz w:val="22"/>
                <w:szCs w:val="22"/>
                <w:rtl/>
              </w:rPr>
              <w:t xml:space="preserve"> است که در آن افراد با مشاهده و صحبت با کارشناسان،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معتبر</w:t>
            </w:r>
            <w:r w:rsidRPr="005D64C1">
              <w:rPr>
                <w:rFonts w:cs="B Nazanin"/>
                <w:sz w:val="22"/>
                <w:szCs w:val="22"/>
                <w:rtl/>
              </w:rPr>
              <w:t xml:space="preserve"> را در</w:t>
            </w:r>
            <w:r w:rsidRPr="005D64C1">
              <w:rPr>
                <w:rFonts w:cs="B Nazanin" w:hint="cs"/>
                <w:sz w:val="22"/>
                <w:szCs w:val="22"/>
                <w:rtl/>
              </w:rPr>
              <w:t>ی</w:t>
            </w:r>
            <w:r w:rsidRPr="005D64C1">
              <w:rPr>
                <w:rFonts w:cs="B Nazanin" w:hint="eastAsia"/>
                <w:sz w:val="22"/>
                <w:szCs w:val="22"/>
                <w:rtl/>
              </w:rPr>
              <w:t>افت</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کنند</w:t>
            </w:r>
            <w:r w:rsidRPr="005D64C1">
              <w:rPr>
                <w:rFonts w:cs="B Nazanin"/>
                <w:sz w:val="22"/>
                <w:szCs w:val="22"/>
                <w:rtl/>
              </w:rPr>
              <w:t>. ابزارها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درک فرآ</w:t>
            </w:r>
            <w:r w:rsidRPr="005D64C1">
              <w:rPr>
                <w:rFonts w:cs="B Nazanin" w:hint="cs"/>
                <w:sz w:val="22"/>
                <w:szCs w:val="22"/>
                <w:rtl/>
              </w:rPr>
              <w:t>ی</w:t>
            </w:r>
            <w:r w:rsidRPr="005D64C1">
              <w:rPr>
                <w:rFonts w:cs="B Nazanin" w:hint="eastAsia"/>
                <w:sz w:val="22"/>
                <w:szCs w:val="22"/>
                <w:rtl/>
              </w:rPr>
              <w:t>ندها</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r w:rsidRPr="005D64C1">
              <w:rPr>
                <w:rFonts w:cs="B Nazanin"/>
                <w:sz w:val="22"/>
                <w:szCs w:val="22"/>
                <w:rtl/>
              </w:rPr>
              <w:t xml:space="preserve"> متخصصان در دسترس هستند.</w:t>
            </w:r>
          </w:p>
        </w:tc>
        <w:tc>
          <w:tcPr>
            <w:tcW w:w="3780" w:type="dxa"/>
            <w:vAlign w:val="center"/>
          </w:tcPr>
          <w:p w14:paraId="7DB2F9D3"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مستلزم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فرد</w:t>
            </w:r>
            <w:r w:rsidRPr="005D64C1">
              <w:rPr>
                <w:rFonts w:cs="B Nazanin" w:hint="cs"/>
                <w:sz w:val="22"/>
                <w:szCs w:val="22"/>
                <w:rtl/>
              </w:rPr>
              <w:t>ی</w:t>
            </w:r>
            <w:r w:rsidRPr="005D64C1">
              <w:rPr>
                <w:rFonts w:cs="B Nazanin"/>
                <w:sz w:val="22"/>
                <w:szCs w:val="22"/>
                <w:rtl/>
              </w:rPr>
              <w:t xml:space="preserve"> در وظا</w:t>
            </w:r>
            <w:r w:rsidRPr="005D64C1">
              <w:rPr>
                <w:rFonts w:cs="B Nazanin" w:hint="cs"/>
                <w:sz w:val="22"/>
                <w:szCs w:val="22"/>
                <w:rtl/>
              </w:rPr>
              <w:t>ی</w:t>
            </w:r>
            <w:r w:rsidRPr="005D64C1">
              <w:rPr>
                <w:rFonts w:cs="B Nazanin" w:hint="eastAsia"/>
                <w:sz w:val="22"/>
                <w:szCs w:val="22"/>
                <w:rtl/>
              </w:rPr>
              <w:t>ف</w:t>
            </w:r>
            <w:r w:rsidRPr="005D64C1">
              <w:rPr>
                <w:rFonts w:cs="B Nazanin" w:hint="cs"/>
                <w:sz w:val="22"/>
                <w:szCs w:val="22"/>
                <w:rtl/>
              </w:rPr>
              <w:t>ی</w:t>
            </w:r>
            <w:r w:rsidRPr="005D64C1">
              <w:rPr>
                <w:rFonts w:cs="B Nazanin"/>
                <w:sz w:val="22"/>
                <w:szCs w:val="22"/>
                <w:rtl/>
              </w:rPr>
              <w:t xml:space="preserve"> است که مشابه </w:t>
            </w:r>
            <w:r w:rsidRPr="005D64C1">
              <w:rPr>
                <w:rFonts w:cs="B Nazanin" w:hint="cs"/>
                <w:sz w:val="22"/>
                <w:szCs w:val="22"/>
                <w:rtl/>
              </w:rPr>
              <w:t>ی</w:t>
            </w:r>
            <w:r w:rsidRPr="005D64C1">
              <w:rPr>
                <w:rFonts w:cs="B Nazanin" w:hint="eastAsia"/>
                <w:sz w:val="22"/>
                <w:szCs w:val="22"/>
                <w:rtl/>
              </w:rPr>
              <w:t>ا</w:t>
            </w:r>
            <w:r w:rsidRPr="005D64C1">
              <w:rPr>
                <w:rFonts w:cs="B Nazanin"/>
                <w:sz w:val="22"/>
                <w:szCs w:val="22"/>
                <w:rtl/>
              </w:rPr>
              <w:t xml:space="preserve"> </w:t>
            </w:r>
            <w:r w:rsidRPr="005D64C1">
              <w:rPr>
                <w:rFonts w:cs="B Nazanin" w:hint="cs"/>
                <w:sz w:val="22"/>
                <w:szCs w:val="22"/>
                <w:rtl/>
              </w:rPr>
              <w:t>قابل قیاس با</w:t>
            </w:r>
            <w:r w:rsidRPr="005D64C1">
              <w:rPr>
                <w:rFonts w:cs="B Nazanin"/>
                <w:sz w:val="22"/>
                <w:szCs w:val="22"/>
                <w:rtl/>
              </w:rPr>
              <w:t xml:space="preserve">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متخصص در حوزه مورد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درک چگونگ</w:t>
            </w:r>
            <w:r w:rsidRPr="005D64C1">
              <w:rPr>
                <w:rFonts w:cs="B Nazanin" w:hint="cs"/>
                <w:sz w:val="22"/>
                <w:szCs w:val="22"/>
                <w:rtl/>
              </w:rPr>
              <w:t>ی</w:t>
            </w:r>
            <w:r w:rsidRPr="005D64C1">
              <w:rPr>
                <w:rFonts w:cs="B Nazanin"/>
                <w:sz w:val="22"/>
                <w:szCs w:val="22"/>
                <w:rtl/>
              </w:rPr>
              <w:t xml:space="preserve"> تفکر کارشناسان در مورد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انجام </w:t>
            </w:r>
            <w:r w:rsidRPr="005D64C1">
              <w:rPr>
                <w:rFonts w:cs="B Nazanin" w:hint="cs"/>
                <w:sz w:val="22"/>
                <w:szCs w:val="22"/>
                <w:rtl/>
              </w:rPr>
              <w:t>آنها</w:t>
            </w:r>
            <w:r w:rsidRPr="005D64C1">
              <w:rPr>
                <w:rFonts w:cs="B Nazanin"/>
                <w:sz w:val="22"/>
                <w:szCs w:val="22"/>
                <w:rtl/>
              </w:rPr>
              <w:t>ست.</w:t>
            </w:r>
          </w:p>
        </w:tc>
        <w:tc>
          <w:tcPr>
            <w:tcW w:w="2240" w:type="dxa"/>
            <w:vAlign w:val="center"/>
          </w:tcPr>
          <w:p w14:paraId="56271727" w14:textId="77777777" w:rsidR="003D1395" w:rsidRPr="005D64C1" w:rsidRDefault="003D1395" w:rsidP="005D64C1">
            <w:pPr>
              <w:jc w:val="center"/>
              <w:rPr>
                <w:rFonts w:cs="B Nazanin"/>
                <w:sz w:val="22"/>
                <w:szCs w:val="22"/>
                <w:rtl/>
              </w:rPr>
            </w:pPr>
            <w:r w:rsidRPr="005D64C1">
              <w:rPr>
                <w:rFonts w:cs="B Nazanin"/>
                <w:sz w:val="22"/>
                <w:szCs w:val="22"/>
                <w:rtl/>
              </w:rPr>
              <w:t>کارآموز</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p>
          <w:p w14:paraId="34B0049E" w14:textId="77777777" w:rsidR="003D1395" w:rsidRPr="005D64C1" w:rsidRDefault="003D1395" w:rsidP="005D64C1">
            <w:pPr>
              <w:jc w:val="center"/>
              <w:rPr>
                <w:rFonts w:cs="B Nazanin"/>
                <w:sz w:val="22"/>
                <w:szCs w:val="22"/>
                <w:rtl/>
              </w:rPr>
            </w:pPr>
            <w:r w:rsidRPr="005D64C1">
              <w:rPr>
                <w:rFonts w:cs="B Nazanin"/>
                <w:sz w:val="22"/>
                <w:szCs w:val="22"/>
                <w:rtl/>
              </w:rPr>
              <w:t>(کال</w:t>
            </w:r>
            <w:r w:rsidRPr="005D64C1">
              <w:rPr>
                <w:rFonts w:cs="B Nazanin" w:hint="cs"/>
                <w:sz w:val="22"/>
                <w:szCs w:val="22"/>
                <w:rtl/>
              </w:rPr>
              <w:t>ی</w:t>
            </w:r>
            <w:r w:rsidRPr="005D64C1">
              <w:rPr>
                <w:rFonts w:cs="B Nazanin" w:hint="eastAsia"/>
                <w:sz w:val="22"/>
                <w:szCs w:val="22"/>
                <w:rtl/>
              </w:rPr>
              <w:t>نز</w:t>
            </w:r>
            <w:r w:rsidRPr="005D64C1">
              <w:rPr>
                <w:rFonts w:cs="B Nazanin"/>
                <w:sz w:val="22"/>
                <w:szCs w:val="22"/>
                <w:rtl/>
              </w:rPr>
              <w:t xml:space="preserve"> و همکاران، 1991)</w:t>
            </w:r>
          </w:p>
        </w:tc>
      </w:tr>
    </w:tbl>
    <w:p w14:paraId="1A10D47E" w14:textId="77777777" w:rsidR="004B7007" w:rsidRPr="002102BB" w:rsidRDefault="004B7007" w:rsidP="004B7007">
      <w:pPr>
        <w:rPr>
          <w:rtl/>
          <w:lang w:bidi="ar-BH"/>
        </w:rPr>
      </w:pPr>
    </w:p>
    <w:p w14:paraId="39EF28C9" w14:textId="77777777" w:rsidR="00916C52" w:rsidRPr="00D83DF4" w:rsidRDefault="00916C52" w:rsidP="005D64C1">
      <w:pPr>
        <w:pStyle w:val="1-1-1-1"/>
        <w:rPr>
          <w:rtl/>
        </w:rPr>
      </w:pPr>
      <w:r w:rsidRPr="00D83DF4">
        <w:rPr>
          <w:rFonts w:hint="cs"/>
          <w:rtl/>
        </w:rPr>
        <w:t>اصول طراحی</w:t>
      </w:r>
      <w:r>
        <w:rPr>
          <w:rFonts w:hint="cs"/>
          <w:rtl/>
        </w:rPr>
        <w:t xml:space="preserve"> محیط‌های</w:t>
      </w:r>
      <w:r w:rsidRPr="00D83DF4">
        <w:rPr>
          <w:rFonts w:hint="cs"/>
          <w:rtl/>
        </w:rPr>
        <w:t xml:space="preserve"> یادگیری</w:t>
      </w:r>
    </w:p>
    <w:p w14:paraId="26FC7E03" w14:textId="77777777" w:rsidR="00916C52" w:rsidRDefault="00916C52" w:rsidP="00B847A3">
      <w:pPr>
        <w:pStyle w:val="ac"/>
        <w:rPr>
          <w:rtl/>
        </w:rPr>
      </w:pPr>
      <w:r>
        <w:rPr>
          <w:rFonts w:hint="cs"/>
          <w:rtl/>
        </w:rPr>
        <w:t>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یونیسف</w:t>
      </w:r>
      <w:r>
        <w:rPr>
          <w:rStyle w:val="FootnoteReference"/>
          <w:rtl/>
        </w:rPr>
        <w:footnoteReference w:id="63"/>
      </w:r>
      <w:r>
        <w:rPr>
          <w:rFonts w:hint="cs"/>
          <w:rtl/>
        </w:rPr>
        <w:t>(2006)  در مورد مدارس کودک‌پسند</w:t>
      </w:r>
      <w:r>
        <w:rPr>
          <w:rStyle w:val="FootnoteReference"/>
          <w:rtl/>
        </w:rPr>
        <w:footnoteReference w:id="64"/>
      </w:r>
      <w:r>
        <w:rPr>
          <w:rFonts w:hint="cs"/>
          <w:rtl/>
        </w:rPr>
        <w:t xml:space="preserve">، گزارش </w:t>
      </w:r>
      <w:r>
        <w:t>SCRI</w:t>
      </w:r>
      <w:r>
        <w:rPr>
          <w:rStyle w:val="FootnoteReference"/>
        </w:rPr>
        <w:footnoteReference w:id="65"/>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66"/>
      </w:r>
      <w:r>
        <w:rPr>
          <w:rFonts w:hint="cs"/>
          <w:rtl/>
        </w:rPr>
        <w:t xml:space="preserve"> (ژانگ و بارت</w:t>
      </w:r>
      <w:r>
        <w:rPr>
          <w:rStyle w:val="FootnoteReference"/>
          <w:rtl/>
        </w:rPr>
        <w:footnoteReference w:id="67"/>
      </w:r>
      <w:r>
        <w:rPr>
          <w:rFonts w:hint="cs"/>
          <w:rtl/>
        </w:rPr>
        <w:t>، 2009) ، گزارش مدارس شاد - چارچوبی برای سلامت فراگیر و صلح در آسیا</w:t>
      </w:r>
      <w:r>
        <w:rPr>
          <w:rStyle w:val="FootnoteReference"/>
          <w:rtl/>
        </w:rPr>
        <w:footnoteReference w:id="68"/>
      </w:r>
      <w:r>
        <w:rPr>
          <w:rFonts w:hint="cs"/>
          <w:rtl/>
        </w:rPr>
        <w:t xml:space="preserve"> ارائه شده توسط یونسکو</w:t>
      </w:r>
      <w:r>
        <w:rPr>
          <w:rStyle w:val="FootnoteReference"/>
          <w:rtl/>
        </w:rPr>
        <w:footnoteReference w:id="69"/>
      </w:r>
      <w:r>
        <w:rPr>
          <w:rFonts w:hint="cs"/>
          <w:rtl/>
        </w:rPr>
        <w:t xml:space="preserve"> (2016) ، 33 اصل طراحی آموزشی برای مدارس و مراکز یادگیری</w:t>
      </w:r>
      <w:r>
        <w:rPr>
          <w:rStyle w:val="FootnoteReference"/>
          <w:rtl/>
        </w:rPr>
        <w:footnoteReference w:id="70"/>
      </w:r>
      <w:r>
        <w:rPr>
          <w:rFonts w:hint="cs"/>
          <w:rtl/>
        </w:rPr>
        <w:t xml:space="preserve"> ارائه شده توسط موسسه‌ی </w:t>
      </w:r>
      <w:r>
        <w:t>NCEF</w:t>
      </w:r>
      <w:r>
        <w:rPr>
          <w:rStyle w:val="FootnoteReference"/>
          <w:rtl/>
        </w:rPr>
        <w:footnoteReference w:id="71"/>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72"/>
      </w:r>
      <w:r>
        <w:rPr>
          <w:rFonts w:hint="cs"/>
          <w:rtl/>
        </w:rPr>
        <w:t>، 2003) و زبان طراحی مدرسه</w:t>
      </w:r>
      <w:r>
        <w:t xml:space="preserve"> </w:t>
      </w:r>
      <w:r>
        <w:rPr>
          <w:rFonts w:hint="cs"/>
          <w:rtl/>
        </w:rPr>
        <w:t>(نیر</w:t>
      </w:r>
      <w:r>
        <w:rPr>
          <w:rStyle w:val="FootnoteReference"/>
          <w:rtl/>
        </w:rPr>
        <w:footnoteReference w:id="73"/>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3F7B0E82" w14:textId="77777777" w:rsidR="00916C52" w:rsidRDefault="00916C52" w:rsidP="005D64C1">
      <w:pPr>
        <w:pStyle w:val="4"/>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EE86DC3" w14:textId="77777777" w:rsidR="00916C52" w:rsidRPr="00921AED" w:rsidRDefault="00916C52" w:rsidP="00B847A3">
      <w:pPr>
        <w:pStyle w:val="ac"/>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الکتریکی 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65C7B831" w14:textId="77777777" w:rsidR="00916C52" w:rsidRPr="00B6067B" w:rsidRDefault="00916C52" w:rsidP="005D64C1">
      <w:pPr>
        <w:pStyle w:val="4"/>
        <w:rPr>
          <w:rtl/>
        </w:rPr>
      </w:pPr>
      <w:r w:rsidRPr="00B6067B">
        <w:rPr>
          <w:rFonts w:hint="cs"/>
          <w:rtl/>
        </w:rPr>
        <w:t>33 اصل طراحی</w:t>
      </w:r>
      <w:r>
        <w:rPr>
          <w:rFonts w:hint="cs"/>
          <w:rtl/>
        </w:rPr>
        <w:t xml:space="preserve"> آموزشی برای مدارس و مراکز یادگیری</w:t>
      </w:r>
    </w:p>
    <w:p w14:paraId="39F20E70" w14:textId="77777777" w:rsidR="00916C52" w:rsidRDefault="00916C52" w:rsidP="00B847A3">
      <w:pPr>
        <w:pStyle w:val="ac"/>
        <w:rPr>
          <w:rtl/>
        </w:rPr>
      </w:pPr>
      <w:r>
        <w:rPr>
          <w:rFonts w:hint="cs"/>
          <w:rtl/>
        </w:rPr>
        <w:t>در سال 1997 تحقیقی توسط موسسۀ ان‌سی‌ای‌اف</w:t>
      </w:r>
      <w:r>
        <w:rPr>
          <w:rStyle w:val="FootnoteReference"/>
          <w:rtl/>
        </w:rPr>
        <w:footnoteReference w:id="74"/>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1620A1FA" w14:textId="77777777" w:rsidR="00916C52" w:rsidRPr="00F7259E" w:rsidRDefault="00916C52" w:rsidP="00B847A3">
      <w:pPr>
        <w:pStyle w:val="ac"/>
        <w:rPr>
          <w:rtl/>
        </w:rPr>
      </w:pPr>
      <w:r w:rsidRPr="00F7259E">
        <w:rPr>
          <w:rFonts w:hint="cs"/>
          <w:rtl/>
        </w:rPr>
        <w:t>اصل 1 -  زیادکردن همکاری و مشارکت در زمینۀ طراحی و برنامه‌ریزی مدرسه</w:t>
      </w:r>
    </w:p>
    <w:p w14:paraId="7CF2ABA3" w14:textId="77777777" w:rsidR="00916C52" w:rsidRPr="00F7259E" w:rsidRDefault="00916C52" w:rsidP="00B847A3">
      <w:pPr>
        <w:pStyle w:val="ac"/>
        <w:rPr>
          <w:rtl/>
        </w:rPr>
      </w:pPr>
      <w:r w:rsidRPr="00F7259E">
        <w:rPr>
          <w:rFonts w:hint="cs"/>
          <w:rtl/>
        </w:rPr>
        <w:t>اصل 2- ساختن یک برنامۀ مدیریت امکانات فعال و پویا</w:t>
      </w:r>
    </w:p>
    <w:p w14:paraId="04AF98C9" w14:textId="77777777" w:rsidR="00916C52" w:rsidRPr="00F7259E" w:rsidRDefault="00916C52" w:rsidP="00B847A3">
      <w:pPr>
        <w:pStyle w:val="ac"/>
        <w:rPr>
          <w:rtl/>
        </w:rPr>
      </w:pPr>
      <w:r w:rsidRPr="00F7259E">
        <w:rPr>
          <w:rFonts w:hint="cs"/>
          <w:rtl/>
        </w:rPr>
        <w:t>اصل 3- طرح مدرسه به عنوان مراکز یادگیری محله‌ای</w:t>
      </w:r>
    </w:p>
    <w:p w14:paraId="5F850134" w14:textId="77777777" w:rsidR="00916C52" w:rsidRPr="00F7259E" w:rsidRDefault="00916C52" w:rsidP="00B847A3">
      <w:pPr>
        <w:pStyle w:val="ac"/>
        <w:rPr>
          <w:rtl/>
        </w:rPr>
      </w:pPr>
      <w:r w:rsidRPr="00F7259E">
        <w:rPr>
          <w:rFonts w:hint="cs"/>
          <w:rtl/>
        </w:rPr>
        <w:t>اصل 4- طرح برای یادگیری که مستقیما در جامعه به‌کار برده شود.</w:t>
      </w:r>
    </w:p>
    <w:p w14:paraId="0C8C0BD9" w14:textId="77777777" w:rsidR="00916C52" w:rsidRPr="00F7259E" w:rsidRDefault="00916C52" w:rsidP="00B847A3">
      <w:pPr>
        <w:pStyle w:val="ac"/>
        <w:rPr>
          <w:rtl/>
        </w:rPr>
      </w:pPr>
      <w:r w:rsidRPr="00F7259E">
        <w:rPr>
          <w:rFonts w:hint="cs"/>
          <w:rtl/>
        </w:rPr>
        <w:t>اصل 5- به وجود آوردن مدارس کوچکتر</w:t>
      </w:r>
    </w:p>
    <w:p w14:paraId="73AF4325" w14:textId="77777777" w:rsidR="00916C52" w:rsidRPr="00F7259E" w:rsidRDefault="00916C52" w:rsidP="00B847A3">
      <w:pPr>
        <w:pStyle w:val="ac"/>
        <w:rPr>
          <w:rtl/>
        </w:rPr>
      </w:pPr>
      <w:r w:rsidRPr="00F7259E">
        <w:rPr>
          <w:rFonts w:hint="cs"/>
          <w:rtl/>
        </w:rPr>
        <w:t>اصل 6- جایگزین کردن سازگاری زمینه درحالیکه تنوع طراحی فراهم می‌شود.</w:t>
      </w:r>
    </w:p>
    <w:p w14:paraId="25AFCEF1" w14:textId="77777777" w:rsidR="00916C52" w:rsidRPr="00F7259E" w:rsidRDefault="00916C52" w:rsidP="00B847A3">
      <w:pPr>
        <w:pStyle w:val="ac"/>
        <w:rPr>
          <w:rtl/>
        </w:rPr>
      </w:pPr>
      <w:r w:rsidRPr="00F7259E">
        <w:rPr>
          <w:rFonts w:hint="cs"/>
          <w:rtl/>
        </w:rPr>
        <w:t>اصل 7- نگاه به خانه به عنوان طرح و الگویی برای مدرسه</w:t>
      </w:r>
    </w:p>
    <w:p w14:paraId="64A2A7A0" w14:textId="77777777" w:rsidR="00916C52" w:rsidRPr="00F7259E" w:rsidRDefault="00916C52" w:rsidP="00B847A3">
      <w:pPr>
        <w:pStyle w:val="ac"/>
        <w:rPr>
          <w:rtl/>
        </w:rPr>
      </w:pPr>
      <w:r w:rsidRPr="00F7259E">
        <w:rPr>
          <w:rFonts w:hint="cs"/>
          <w:rtl/>
        </w:rPr>
        <w:t>اصل 8- طراحی مسیرهای غیریکنواخت و در عین حال نظارت‌شده (پرهیز از راهروهای مستقیم)</w:t>
      </w:r>
    </w:p>
    <w:p w14:paraId="4F05882E" w14:textId="77777777" w:rsidR="00916C52" w:rsidRPr="00F7259E" w:rsidRDefault="00916C52" w:rsidP="00B847A3">
      <w:pPr>
        <w:pStyle w:val="ac"/>
        <w:rPr>
          <w:rtl/>
        </w:rPr>
      </w:pPr>
      <w:r w:rsidRPr="00F7259E">
        <w:rPr>
          <w:rFonts w:hint="cs"/>
          <w:rtl/>
        </w:rPr>
        <w:t>اصل 9- طراحی برای مدارس سالم</w:t>
      </w:r>
    </w:p>
    <w:p w14:paraId="22462B7F" w14:textId="77777777" w:rsidR="00916C52" w:rsidRPr="00F7259E" w:rsidRDefault="00916C52" w:rsidP="00B847A3">
      <w:pPr>
        <w:pStyle w:val="ac"/>
        <w:rPr>
          <w:rtl/>
        </w:rPr>
      </w:pPr>
      <w:r w:rsidRPr="00F7259E">
        <w:rPr>
          <w:rFonts w:hint="cs"/>
          <w:rtl/>
        </w:rPr>
        <w:t xml:space="preserve">اصل 10- دسته‌کردن محدوده‌های آموزشی </w:t>
      </w:r>
    </w:p>
    <w:p w14:paraId="78FF785B" w14:textId="77777777" w:rsidR="00916C52" w:rsidRPr="00F7259E" w:rsidRDefault="00916C52" w:rsidP="00B847A3">
      <w:pPr>
        <w:pStyle w:val="ac"/>
        <w:rPr>
          <w:rtl/>
        </w:rPr>
      </w:pPr>
      <w:r w:rsidRPr="00F7259E">
        <w:rPr>
          <w:rFonts w:hint="cs"/>
          <w:rtl/>
        </w:rPr>
        <w:t>اصل 11- فراهم آوردن فضاهائی برای استفاده‌ی مشترک از منابع</w:t>
      </w:r>
    </w:p>
    <w:p w14:paraId="7BB9375C" w14:textId="77777777" w:rsidR="00916C52" w:rsidRPr="00F7259E" w:rsidRDefault="00916C52" w:rsidP="00B847A3">
      <w:pPr>
        <w:pStyle w:val="ac"/>
        <w:rPr>
          <w:rtl/>
        </w:rPr>
      </w:pPr>
      <w:r w:rsidRPr="00F7259E">
        <w:rPr>
          <w:rFonts w:hint="cs"/>
          <w:rtl/>
        </w:rPr>
        <w:t>اصل 12- طراحی برای فضاها و گروه‌های مختلف یادگیری</w:t>
      </w:r>
    </w:p>
    <w:p w14:paraId="0B8DD1D1" w14:textId="77777777" w:rsidR="00916C52" w:rsidRPr="00F7259E" w:rsidRDefault="00916C52" w:rsidP="00B847A3">
      <w:pPr>
        <w:pStyle w:val="ac"/>
        <w:rPr>
          <w:rtl/>
        </w:rPr>
      </w:pPr>
      <w:r w:rsidRPr="00F7259E">
        <w:rPr>
          <w:rFonts w:hint="cs"/>
          <w:rtl/>
        </w:rPr>
        <w:t>اصل 13- کوچک در نظر گرفتن اندازه‌ی کلاس (منظور از کوچکی کلاس‌ها، کم بودن تعداد دانش‌آموزان است)</w:t>
      </w:r>
    </w:p>
    <w:p w14:paraId="5AB6E91C" w14:textId="77777777" w:rsidR="00916C52" w:rsidRPr="00F7259E" w:rsidRDefault="00916C52" w:rsidP="00B847A3">
      <w:pPr>
        <w:pStyle w:val="ac"/>
        <w:rPr>
          <w:rtl/>
        </w:rPr>
      </w:pPr>
      <w:r w:rsidRPr="00F7259E">
        <w:rPr>
          <w:rFonts w:hint="cs"/>
          <w:rtl/>
        </w:rPr>
        <w:t>اصل 14- فراهم کردن بخش‌های فعالیتی کاملا تعریف شده و غنی از منابع</w:t>
      </w:r>
    </w:p>
    <w:p w14:paraId="3619BB21" w14:textId="77777777" w:rsidR="00916C52" w:rsidRPr="00F7259E" w:rsidRDefault="00916C52" w:rsidP="00B847A3">
      <w:pPr>
        <w:pStyle w:val="ac"/>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142CA04E" w14:textId="77777777" w:rsidR="00916C52" w:rsidRPr="00F7259E" w:rsidRDefault="00916C52" w:rsidP="00B847A3">
      <w:pPr>
        <w:pStyle w:val="ac"/>
        <w:rPr>
          <w:rtl/>
        </w:rPr>
      </w:pPr>
      <w:r w:rsidRPr="00F7259E">
        <w:rPr>
          <w:rFonts w:hint="cs"/>
          <w:rtl/>
        </w:rPr>
        <w:t xml:space="preserve">اصل 16- </w:t>
      </w:r>
      <w:r w:rsidRPr="00F7259E">
        <w:rPr>
          <w:rtl/>
        </w:rPr>
        <w:t>فراهم آوردن فضایی مانند خانه برای هر یادگیرنده</w:t>
      </w:r>
    </w:p>
    <w:p w14:paraId="0F0E9679" w14:textId="77777777" w:rsidR="00916C52" w:rsidRPr="00F7259E" w:rsidRDefault="00916C52" w:rsidP="00B847A3">
      <w:pPr>
        <w:pStyle w:val="ac"/>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DAF5408" w14:textId="77777777" w:rsidR="00916C52" w:rsidRPr="00F7259E" w:rsidRDefault="00916C52" w:rsidP="00B847A3">
      <w:pPr>
        <w:pStyle w:val="ac"/>
        <w:rPr>
          <w:rtl/>
        </w:rPr>
      </w:pPr>
      <w:r w:rsidRPr="00F7259E">
        <w:rPr>
          <w:rFonts w:hint="cs"/>
          <w:rtl/>
        </w:rPr>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A3799F7" w14:textId="77777777" w:rsidR="00916C52" w:rsidRPr="00F7259E" w:rsidRDefault="00916C52" w:rsidP="00B847A3">
      <w:pPr>
        <w:pStyle w:val="ac"/>
      </w:pPr>
      <w:r w:rsidRPr="00F7259E">
        <w:rPr>
          <w:rFonts w:hint="cs"/>
          <w:rtl/>
        </w:rPr>
        <w:t>اصل 19- تشویق هدایت مدیریتی با مرکززدائی از فضاهای مدیران (متناظر با صفحه 142 کتاب)</w:t>
      </w:r>
    </w:p>
    <w:p w14:paraId="121A5128" w14:textId="77777777" w:rsidR="00916C52" w:rsidRPr="00F7259E" w:rsidRDefault="00916C52" w:rsidP="00B847A3">
      <w:pPr>
        <w:pStyle w:val="ac"/>
        <w:rPr>
          <w:rtl/>
        </w:rPr>
      </w:pPr>
      <w:r w:rsidRPr="00F7259E">
        <w:rPr>
          <w:rFonts w:hint="cs"/>
          <w:rtl/>
        </w:rPr>
        <w:t>اصل 20- به وجودآوردن میدانگاه اجتماعی</w:t>
      </w:r>
    </w:p>
    <w:p w14:paraId="16A81665" w14:textId="77777777" w:rsidR="00916C52" w:rsidRPr="00F7259E" w:rsidRDefault="00916C52" w:rsidP="00B847A3">
      <w:pPr>
        <w:pStyle w:val="ac"/>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496FD045" w14:textId="77777777" w:rsidR="00916C52" w:rsidRPr="00F7259E" w:rsidRDefault="00916C52" w:rsidP="00B847A3">
      <w:pPr>
        <w:pStyle w:val="ac"/>
        <w:rPr>
          <w:rtl/>
        </w:rPr>
      </w:pPr>
      <w:r w:rsidRPr="00F7259E">
        <w:rPr>
          <w:rFonts w:hint="cs"/>
          <w:rtl/>
        </w:rPr>
        <w:t>اصل22- ایجاد</w:t>
      </w:r>
      <w:r w:rsidRPr="00F7259E">
        <w:rPr>
          <w:rtl/>
        </w:rPr>
        <w:t xml:space="preserve"> فضاهای خلوت</w:t>
      </w:r>
    </w:p>
    <w:p w14:paraId="6195CE04" w14:textId="77777777" w:rsidR="00916C52" w:rsidRPr="00F7259E" w:rsidRDefault="00916C52" w:rsidP="00B847A3">
      <w:pPr>
        <w:pStyle w:val="ac"/>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B0D5F52" w14:textId="77777777" w:rsidR="00916C52" w:rsidRPr="00F7259E" w:rsidRDefault="00916C52" w:rsidP="00B847A3">
      <w:pPr>
        <w:pStyle w:val="ac"/>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5B0EADE5" w14:textId="77777777" w:rsidR="00916C52" w:rsidRPr="00F7259E" w:rsidRDefault="00916C52" w:rsidP="00B847A3">
      <w:pPr>
        <w:pStyle w:val="ac"/>
        <w:rPr>
          <w:rtl/>
        </w:rPr>
      </w:pPr>
      <w:r w:rsidRPr="00F7259E">
        <w:rPr>
          <w:rFonts w:hint="cs"/>
          <w:rtl/>
        </w:rPr>
        <w:t xml:space="preserve">اصل 25- </w:t>
      </w:r>
      <w:r w:rsidRPr="00F7259E">
        <w:rPr>
          <w:rtl/>
        </w:rPr>
        <w:t>فراهم آوردن مراکز اطالعاتی خانوادهها</w:t>
      </w:r>
    </w:p>
    <w:p w14:paraId="5D32139D" w14:textId="77777777" w:rsidR="00916C52" w:rsidRPr="00F7259E" w:rsidRDefault="00916C52" w:rsidP="00B847A3">
      <w:pPr>
        <w:pStyle w:val="ac"/>
        <w:rPr>
          <w:rtl/>
        </w:rPr>
      </w:pPr>
      <w:r w:rsidRPr="00F7259E">
        <w:rPr>
          <w:rFonts w:hint="cs"/>
          <w:rtl/>
        </w:rPr>
        <w:t>اصل 26- ف</w:t>
      </w:r>
      <w:r w:rsidRPr="00F7259E">
        <w:rPr>
          <w:rtl/>
        </w:rPr>
        <w:t>راهم آوردن مراکز خدماتی بهداشتی</w:t>
      </w:r>
    </w:p>
    <w:p w14:paraId="65275DAD" w14:textId="77777777" w:rsidR="00916C52" w:rsidRPr="00F7259E" w:rsidRDefault="00916C52" w:rsidP="00B847A3">
      <w:pPr>
        <w:pStyle w:val="ac"/>
        <w:rPr>
          <w:rtl/>
        </w:rPr>
      </w:pPr>
      <w:r w:rsidRPr="00F7259E">
        <w:rPr>
          <w:rFonts w:hint="cs"/>
          <w:rtl/>
        </w:rPr>
        <w:t>اصل 27- ط</w:t>
      </w:r>
      <w:r w:rsidRPr="00F7259E">
        <w:rPr>
          <w:rtl/>
        </w:rPr>
        <w:t>راحی فضاها با احترام و در نظر گرفتن نیازهای رشد</w:t>
      </w:r>
    </w:p>
    <w:p w14:paraId="3241A86A" w14:textId="77777777" w:rsidR="00916C52" w:rsidRPr="00F7259E" w:rsidRDefault="00916C52" w:rsidP="00B847A3">
      <w:pPr>
        <w:pStyle w:val="ac"/>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1BE6B9EF" w14:textId="77777777" w:rsidR="00916C52" w:rsidRPr="00F7259E" w:rsidRDefault="00916C52" w:rsidP="00B847A3">
      <w:pPr>
        <w:pStyle w:val="ac"/>
        <w:rPr>
          <w:rtl/>
        </w:rPr>
      </w:pPr>
      <w:r w:rsidRPr="00F7259E">
        <w:rPr>
          <w:rFonts w:hint="cs"/>
          <w:rtl/>
        </w:rPr>
        <w:t xml:space="preserve">اصل 29- </w:t>
      </w:r>
      <w:r w:rsidRPr="00F7259E">
        <w:rPr>
          <w:rtl/>
        </w:rPr>
        <w:t>طراح ساختمان سالم</w:t>
      </w:r>
    </w:p>
    <w:p w14:paraId="7D77CDFA" w14:textId="77777777" w:rsidR="00916C52" w:rsidRPr="00F7259E" w:rsidRDefault="00916C52" w:rsidP="00B847A3">
      <w:pPr>
        <w:pStyle w:val="ac"/>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7825ECF3" w14:textId="77777777" w:rsidR="00916C52" w:rsidRPr="00F7259E" w:rsidRDefault="00916C52" w:rsidP="00B847A3">
      <w:pPr>
        <w:pStyle w:val="ac"/>
        <w:rPr>
          <w:rtl/>
        </w:rPr>
      </w:pPr>
      <w:r w:rsidRPr="00F7259E">
        <w:rPr>
          <w:rFonts w:hint="cs"/>
          <w:rtl/>
        </w:rPr>
        <w:t xml:space="preserve">اصل 31- </w:t>
      </w:r>
      <w:r w:rsidRPr="00F7259E">
        <w:rPr>
          <w:rtl/>
        </w:rPr>
        <w:t>طراحی فضاهای عبوری میان فضاهای داخلی و خارجی</w:t>
      </w:r>
    </w:p>
    <w:p w14:paraId="62000D4D" w14:textId="77777777" w:rsidR="00916C52" w:rsidRPr="00F7259E" w:rsidRDefault="00916C52" w:rsidP="00B847A3">
      <w:pPr>
        <w:pStyle w:val="ac"/>
        <w:rPr>
          <w:rtl/>
        </w:rPr>
      </w:pPr>
      <w:r w:rsidRPr="00F7259E">
        <w:rPr>
          <w:rFonts w:hint="cs"/>
          <w:rtl/>
        </w:rPr>
        <w:t xml:space="preserve">اصل 32- </w:t>
      </w:r>
      <w:r w:rsidRPr="00F7259E">
        <w:rPr>
          <w:rtl/>
        </w:rPr>
        <w:t>فراهم کردن محیطهای یادگیری متنوع برای یادگیری</w:t>
      </w:r>
    </w:p>
    <w:p w14:paraId="370B39E2" w14:textId="77777777" w:rsidR="00916C52" w:rsidRDefault="00916C52" w:rsidP="00B847A3">
      <w:pPr>
        <w:pStyle w:val="ac"/>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75"/>
      </w:r>
      <w:r>
        <w:rPr>
          <w:rFonts w:hint="cs"/>
          <w:rtl/>
        </w:rPr>
        <w:t>، 2000)</w:t>
      </w:r>
    </w:p>
    <w:p w14:paraId="44B8770E" w14:textId="77777777" w:rsidR="00916C52" w:rsidRDefault="00916C52" w:rsidP="005D64C1">
      <w:pPr>
        <w:pStyle w:val="4"/>
        <w:rPr>
          <w:rtl/>
        </w:rPr>
      </w:pPr>
      <w:r>
        <w:t>6</w:t>
      </w:r>
      <w:r>
        <w:rPr>
          <w:rFonts w:hint="cs"/>
          <w:rtl/>
        </w:rPr>
        <w:t xml:space="preserve"> اصل طراحی </w:t>
      </w:r>
      <w:proofErr w:type="spellStart"/>
      <w:r>
        <w:rPr>
          <w:rFonts w:hint="cs"/>
          <w:rtl/>
        </w:rPr>
        <w:t>محیط‌های</w:t>
      </w:r>
      <w:proofErr w:type="spellEnd"/>
      <w:r>
        <w:rPr>
          <w:rFonts w:hint="cs"/>
          <w:rtl/>
        </w:rPr>
        <w:t xml:space="preserve"> آموزشی قرن بیست و یکم</w:t>
      </w:r>
    </w:p>
    <w:p w14:paraId="73BC39C3" w14:textId="77777777" w:rsidR="00916C52" w:rsidRDefault="00916C52" w:rsidP="00B847A3">
      <w:pPr>
        <w:pStyle w:val="ac"/>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1700DA57" w14:textId="77777777" w:rsidR="00916C52" w:rsidRDefault="00916C52" w:rsidP="00B847A3">
      <w:pPr>
        <w:pStyle w:val="ac"/>
        <w:rPr>
          <w:rtl/>
        </w:rPr>
      </w:pPr>
      <w:r>
        <w:rPr>
          <w:rFonts w:hint="cs"/>
          <w:rtl/>
        </w:rPr>
        <w:t>اصل اول: محیط آموزشی باید آموزش و یادگیری را افزایش دهد و همه‌ی نیازهای دانش‌آموزان را برآورده سازد.</w:t>
      </w:r>
    </w:p>
    <w:p w14:paraId="16C4EFAF" w14:textId="77777777" w:rsidR="00916C52" w:rsidRDefault="00916C52" w:rsidP="00B847A3">
      <w:pPr>
        <w:pStyle w:val="ac"/>
        <w:rPr>
          <w:rtl/>
        </w:rPr>
      </w:pPr>
      <w:r>
        <w:rPr>
          <w:rFonts w:hint="cs"/>
          <w:rtl/>
        </w:rPr>
        <w:t>اصل دوم: محیط آموزشی باید به‌عنوان مرکز جامعه به کار رود.</w:t>
      </w:r>
    </w:p>
    <w:p w14:paraId="1C2BC945" w14:textId="77777777" w:rsidR="00916C52" w:rsidRDefault="00916C52" w:rsidP="00B847A3">
      <w:pPr>
        <w:pStyle w:val="ac"/>
        <w:rPr>
          <w:rtl/>
        </w:rPr>
      </w:pPr>
      <w:r>
        <w:rPr>
          <w:rFonts w:hint="cs"/>
          <w:rtl/>
        </w:rPr>
        <w:t>اصل سوم: محیط آموزشی باید نتیجه‌ی یک روند برنامه‌ریزی و طراحی که همه‌ی علائق جامعه را دربرگیرد، باشد.</w:t>
      </w:r>
    </w:p>
    <w:p w14:paraId="56D5147D" w14:textId="77777777" w:rsidR="00916C52" w:rsidRDefault="00916C52" w:rsidP="00B847A3">
      <w:pPr>
        <w:pStyle w:val="ac"/>
        <w:rPr>
          <w:rtl/>
        </w:rPr>
      </w:pPr>
      <w:r>
        <w:rPr>
          <w:rFonts w:hint="cs"/>
          <w:rtl/>
        </w:rPr>
        <w:t>اصل چهارم: محیط آموزشی باید امنیت و سلامتی را فراهم کند.</w:t>
      </w:r>
    </w:p>
    <w:p w14:paraId="477FD0A2" w14:textId="77777777" w:rsidR="00916C52" w:rsidRDefault="00916C52" w:rsidP="00B847A3">
      <w:pPr>
        <w:pStyle w:val="ac"/>
        <w:rPr>
          <w:rtl/>
        </w:rPr>
      </w:pPr>
      <w:r>
        <w:rPr>
          <w:rFonts w:hint="cs"/>
          <w:rtl/>
        </w:rPr>
        <w:t>اصل پنجم: محیط‌های آموزشی باید به‌طور موثر از منابع موجود استفاده کنند.</w:t>
      </w:r>
    </w:p>
    <w:p w14:paraId="0D73ACCC" w14:textId="77777777" w:rsidR="00916C52" w:rsidRDefault="00916C52" w:rsidP="00B847A3">
      <w:pPr>
        <w:pStyle w:val="ac"/>
        <w:rPr>
          <w:rtl/>
        </w:rPr>
      </w:pPr>
      <w:r>
        <w:rPr>
          <w:rFonts w:hint="cs"/>
          <w:rtl/>
        </w:rPr>
        <w:t>اصل ششم: محیط آموزشی باید انعطاف‌پذیر و قابل وفق دادن باشد (محسنی ومهدی‌زاده، 1392).</w:t>
      </w:r>
    </w:p>
    <w:p w14:paraId="29B8CEB3" w14:textId="77777777" w:rsidR="00916C52" w:rsidRDefault="00916C52" w:rsidP="005D64C1">
      <w:pPr>
        <w:pStyle w:val="4"/>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31DE7288" w14:textId="77777777" w:rsidR="00916C52" w:rsidRDefault="00916C52" w:rsidP="00B847A3">
      <w:pPr>
        <w:pStyle w:val="ac"/>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3DDCAC84"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فضای آموزشی، </w:t>
      </w:r>
      <w:proofErr w:type="spellStart"/>
      <w:r w:rsidRPr="005D64C1">
        <w:rPr>
          <w:rFonts w:hint="cs"/>
          <w:sz w:val="28"/>
          <w:szCs w:val="28"/>
          <w:rtl/>
        </w:rPr>
        <w:t>به‌صورتی</w:t>
      </w:r>
      <w:proofErr w:type="spellEnd"/>
      <w:r w:rsidRPr="005D64C1">
        <w:rPr>
          <w:rFonts w:hint="cs"/>
          <w:sz w:val="28"/>
          <w:szCs w:val="28"/>
          <w:rtl/>
        </w:rPr>
        <w:t xml:space="preserve"> که در </w:t>
      </w:r>
      <w:proofErr w:type="spellStart"/>
      <w:r w:rsidRPr="005D64C1">
        <w:rPr>
          <w:rFonts w:hint="cs"/>
          <w:sz w:val="28"/>
          <w:szCs w:val="28"/>
          <w:rtl/>
        </w:rPr>
        <w:t>بردارنده‌ی</w:t>
      </w:r>
      <w:proofErr w:type="spellEnd"/>
      <w:r w:rsidRPr="005D64C1">
        <w:rPr>
          <w:rFonts w:hint="cs"/>
          <w:sz w:val="28"/>
          <w:szCs w:val="28"/>
          <w:rtl/>
        </w:rPr>
        <w:t xml:space="preserve"> ترکیب افراد مختلف جامعه باشد.</w:t>
      </w:r>
    </w:p>
    <w:p w14:paraId="55D3070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محیط (اجتماعی، محیط مصنوع و طبیعی) اطراف مدرسه </w:t>
      </w:r>
      <w:proofErr w:type="spellStart"/>
      <w:r w:rsidRPr="005D64C1">
        <w:rPr>
          <w:rFonts w:hint="cs"/>
          <w:sz w:val="28"/>
          <w:szCs w:val="28"/>
          <w:rtl/>
        </w:rPr>
        <w:t>علاوه‌بر</w:t>
      </w:r>
      <w:proofErr w:type="spellEnd"/>
      <w:r w:rsidRPr="005D64C1">
        <w:rPr>
          <w:rFonts w:hint="cs"/>
          <w:sz w:val="28"/>
          <w:szCs w:val="28"/>
          <w:rtl/>
        </w:rPr>
        <w:t xml:space="preserve"> خود مدرسه</w:t>
      </w:r>
    </w:p>
    <w:p w14:paraId="1BC0EDBC"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برای </w:t>
      </w:r>
      <w:proofErr w:type="spellStart"/>
      <w:r w:rsidRPr="005D64C1">
        <w:rPr>
          <w:rFonts w:hint="cs"/>
          <w:sz w:val="28"/>
          <w:szCs w:val="28"/>
          <w:rtl/>
        </w:rPr>
        <w:t>یادگیری‌ای</w:t>
      </w:r>
      <w:proofErr w:type="spellEnd"/>
      <w:r w:rsidRPr="005D64C1">
        <w:rPr>
          <w:rFonts w:hint="cs"/>
          <w:sz w:val="28"/>
          <w:szCs w:val="28"/>
          <w:rtl/>
        </w:rPr>
        <w:t xml:space="preserve"> که مستقیم در جامعه اتفاق افتد (ارتباط مدرسه با اجتماع)</w:t>
      </w:r>
    </w:p>
    <w:p w14:paraId="536D118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محیط آموزشی </w:t>
      </w:r>
      <w:proofErr w:type="spellStart"/>
      <w:r w:rsidRPr="005D64C1">
        <w:rPr>
          <w:rFonts w:hint="cs"/>
          <w:sz w:val="28"/>
          <w:szCs w:val="28"/>
          <w:rtl/>
        </w:rPr>
        <w:t>به‌عنوان</w:t>
      </w:r>
      <w:proofErr w:type="spellEnd"/>
      <w:r w:rsidRPr="005D64C1">
        <w:rPr>
          <w:rFonts w:hint="cs"/>
          <w:sz w:val="28"/>
          <w:szCs w:val="28"/>
          <w:rtl/>
        </w:rPr>
        <w:t xml:space="preserve"> مرکز جامعه (مرکز محله) به کار رود.</w:t>
      </w:r>
    </w:p>
    <w:p w14:paraId="1A452AED"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با محله و دیگر اماکن عمومی ارتباط </w:t>
      </w:r>
      <w:proofErr w:type="spellStart"/>
      <w:r w:rsidRPr="005D64C1">
        <w:rPr>
          <w:rFonts w:hint="cs"/>
          <w:sz w:val="28"/>
          <w:szCs w:val="28"/>
          <w:rtl/>
        </w:rPr>
        <w:t>داشته‌باشد</w:t>
      </w:r>
      <w:proofErr w:type="spellEnd"/>
      <w:r w:rsidRPr="005D64C1">
        <w:rPr>
          <w:rFonts w:hint="cs"/>
          <w:sz w:val="28"/>
          <w:szCs w:val="28"/>
          <w:rtl/>
        </w:rPr>
        <w:t>.</w:t>
      </w:r>
      <w:r w:rsidRPr="005D64C1">
        <w:rPr>
          <w:sz w:val="28"/>
          <w:szCs w:val="28"/>
        </w:rPr>
        <w:t xml:space="preserve"> </w:t>
      </w:r>
    </w:p>
    <w:p w14:paraId="6A8C8E40" w14:textId="77777777" w:rsidR="00916C52" w:rsidRPr="005D64C1" w:rsidRDefault="00916C52" w:rsidP="00161EAD">
      <w:pPr>
        <w:pStyle w:val="afa"/>
        <w:numPr>
          <w:ilvl w:val="0"/>
          <w:numId w:val="19"/>
        </w:numPr>
        <w:rPr>
          <w:sz w:val="28"/>
          <w:szCs w:val="28"/>
        </w:rPr>
      </w:pPr>
      <w:r w:rsidRPr="005D64C1">
        <w:rPr>
          <w:rFonts w:hint="cs"/>
          <w:sz w:val="28"/>
          <w:szCs w:val="28"/>
          <w:rtl/>
        </w:rPr>
        <w:t>ایجاد کالبد و فضای متناسب برای هر گروه سنی خاص</w:t>
      </w:r>
    </w:p>
    <w:p w14:paraId="2D3A2A62"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متنوع برای </w:t>
      </w:r>
      <w:proofErr w:type="spellStart"/>
      <w:r w:rsidRPr="005D64C1">
        <w:rPr>
          <w:rFonts w:hint="cs"/>
          <w:sz w:val="28"/>
          <w:szCs w:val="28"/>
          <w:rtl/>
        </w:rPr>
        <w:t>آموزش‌های</w:t>
      </w:r>
      <w:proofErr w:type="spellEnd"/>
      <w:r w:rsidRPr="005D64C1">
        <w:rPr>
          <w:rFonts w:hint="cs"/>
          <w:sz w:val="28"/>
          <w:szCs w:val="28"/>
          <w:rtl/>
        </w:rPr>
        <w:t xml:space="preserve"> متنوع برای احترام به </w:t>
      </w:r>
      <w:proofErr w:type="spellStart"/>
      <w:r w:rsidRPr="005D64C1">
        <w:rPr>
          <w:rFonts w:hint="cs"/>
          <w:sz w:val="28"/>
          <w:szCs w:val="28"/>
          <w:rtl/>
        </w:rPr>
        <w:t>دانش‌آموزان</w:t>
      </w:r>
      <w:proofErr w:type="spellEnd"/>
      <w:r w:rsidRPr="005D64C1">
        <w:rPr>
          <w:rFonts w:hint="cs"/>
          <w:sz w:val="28"/>
          <w:szCs w:val="28"/>
          <w:rtl/>
        </w:rPr>
        <w:t xml:space="preserve"> و </w:t>
      </w:r>
      <w:proofErr w:type="spellStart"/>
      <w:r w:rsidRPr="005D64C1">
        <w:rPr>
          <w:rFonts w:hint="cs"/>
          <w:sz w:val="28"/>
          <w:szCs w:val="28"/>
          <w:rtl/>
        </w:rPr>
        <w:t>درنظرگرفتن</w:t>
      </w:r>
      <w:proofErr w:type="spellEnd"/>
      <w:r w:rsidRPr="005D64C1">
        <w:rPr>
          <w:rFonts w:hint="cs"/>
          <w:sz w:val="28"/>
          <w:szCs w:val="28"/>
          <w:rtl/>
        </w:rPr>
        <w:t xml:space="preserve"> استعدادها و خصوصیات فردی (طراحی بر اساس </w:t>
      </w:r>
      <w:proofErr w:type="spellStart"/>
      <w:r w:rsidRPr="005D64C1">
        <w:rPr>
          <w:rFonts w:hint="cs"/>
          <w:sz w:val="28"/>
          <w:szCs w:val="28"/>
          <w:rtl/>
        </w:rPr>
        <w:t>هوش‌های</w:t>
      </w:r>
      <w:proofErr w:type="spellEnd"/>
      <w:r w:rsidRPr="005D64C1">
        <w:rPr>
          <w:rFonts w:hint="cs"/>
          <w:sz w:val="28"/>
          <w:szCs w:val="28"/>
          <w:rtl/>
        </w:rPr>
        <w:t xml:space="preserve"> </w:t>
      </w:r>
      <w:proofErr w:type="spellStart"/>
      <w:r w:rsidRPr="005D64C1">
        <w:rPr>
          <w:rFonts w:hint="cs"/>
          <w:sz w:val="28"/>
          <w:szCs w:val="28"/>
          <w:rtl/>
        </w:rPr>
        <w:t>چندگانه</w:t>
      </w:r>
      <w:proofErr w:type="spellEnd"/>
      <w:r w:rsidRPr="005D64C1">
        <w:rPr>
          <w:rFonts w:hint="cs"/>
          <w:sz w:val="28"/>
          <w:szCs w:val="28"/>
          <w:rtl/>
        </w:rPr>
        <w:t>)</w:t>
      </w:r>
    </w:p>
    <w:p w14:paraId="2B78B21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فضای مناسب برای آموزش گروهی (کارگاه یادگیری، </w:t>
      </w:r>
      <w:proofErr w:type="spellStart"/>
      <w:r w:rsidRPr="005D64C1">
        <w:rPr>
          <w:rFonts w:hint="cs"/>
          <w:sz w:val="28"/>
          <w:szCs w:val="28"/>
          <w:rtl/>
        </w:rPr>
        <w:t>سوئیت</w:t>
      </w:r>
      <w:proofErr w:type="spellEnd"/>
      <w:r w:rsidRPr="005D64C1">
        <w:rPr>
          <w:rFonts w:hint="cs"/>
          <w:sz w:val="28"/>
          <w:szCs w:val="28"/>
          <w:rtl/>
        </w:rPr>
        <w:t xml:space="preserve"> یادگیری، اجتماع کوچک یادگیری، </w:t>
      </w:r>
      <w:proofErr w:type="spellStart"/>
      <w:r w:rsidRPr="005D64C1">
        <w:rPr>
          <w:rFonts w:hint="cs"/>
          <w:sz w:val="28"/>
          <w:szCs w:val="28"/>
          <w:rtl/>
        </w:rPr>
        <w:t>آتلیه‌های</w:t>
      </w:r>
      <w:proofErr w:type="spellEnd"/>
      <w:r w:rsidRPr="005D64C1">
        <w:rPr>
          <w:rFonts w:hint="cs"/>
          <w:sz w:val="28"/>
          <w:szCs w:val="28"/>
          <w:rtl/>
        </w:rPr>
        <w:t xml:space="preserve"> </w:t>
      </w:r>
      <w:proofErr w:type="spellStart"/>
      <w:r w:rsidRPr="005D64C1">
        <w:rPr>
          <w:rFonts w:hint="cs"/>
          <w:sz w:val="28"/>
          <w:szCs w:val="28"/>
          <w:rtl/>
        </w:rPr>
        <w:t>پروژه‌محور</w:t>
      </w:r>
      <w:proofErr w:type="spellEnd"/>
      <w:r w:rsidRPr="005D64C1">
        <w:rPr>
          <w:rFonts w:hint="cs"/>
          <w:sz w:val="28"/>
          <w:szCs w:val="28"/>
          <w:rtl/>
        </w:rPr>
        <w:t xml:space="preserve">، ایجاد </w:t>
      </w:r>
      <w:proofErr w:type="spellStart"/>
      <w:r w:rsidRPr="005D64C1">
        <w:rPr>
          <w:rFonts w:hint="cs"/>
          <w:sz w:val="28"/>
          <w:szCs w:val="28"/>
          <w:rtl/>
        </w:rPr>
        <w:t>فضاهایی</w:t>
      </w:r>
      <w:proofErr w:type="spellEnd"/>
      <w:r w:rsidRPr="005D64C1">
        <w:rPr>
          <w:rFonts w:hint="cs"/>
          <w:sz w:val="28"/>
          <w:szCs w:val="28"/>
          <w:rtl/>
        </w:rPr>
        <w:t xml:space="preserve"> برای </w:t>
      </w:r>
      <w:proofErr w:type="spellStart"/>
      <w:r w:rsidRPr="005D64C1">
        <w:rPr>
          <w:rFonts w:hint="cs"/>
          <w:sz w:val="28"/>
          <w:szCs w:val="28"/>
          <w:rtl/>
        </w:rPr>
        <w:t>استفاده‌ی</w:t>
      </w:r>
      <w:proofErr w:type="spellEnd"/>
      <w:r w:rsidRPr="005D64C1">
        <w:rPr>
          <w:rFonts w:hint="cs"/>
          <w:sz w:val="28"/>
          <w:szCs w:val="28"/>
          <w:rtl/>
        </w:rPr>
        <w:t xml:space="preserve"> مشترک از منابع)</w:t>
      </w:r>
    </w:p>
    <w:p w14:paraId="5055EB6F"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لازم برای </w:t>
      </w:r>
      <w:proofErr w:type="spellStart"/>
      <w:r w:rsidRPr="005D64C1">
        <w:rPr>
          <w:rFonts w:hint="cs"/>
          <w:sz w:val="28"/>
          <w:szCs w:val="28"/>
          <w:rtl/>
        </w:rPr>
        <w:t>آموزش‌های</w:t>
      </w:r>
      <w:proofErr w:type="spellEnd"/>
      <w:r w:rsidRPr="005D64C1">
        <w:rPr>
          <w:rFonts w:hint="cs"/>
          <w:sz w:val="28"/>
          <w:szCs w:val="28"/>
          <w:rtl/>
        </w:rPr>
        <w:t xml:space="preserve"> فردی متناسب با </w:t>
      </w:r>
      <w:proofErr w:type="spellStart"/>
      <w:r w:rsidRPr="005D64C1">
        <w:rPr>
          <w:rFonts w:hint="cs"/>
          <w:sz w:val="28"/>
          <w:szCs w:val="28"/>
          <w:rtl/>
        </w:rPr>
        <w:t>ویژگی‌های</w:t>
      </w:r>
      <w:proofErr w:type="spellEnd"/>
      <w:r w:rsidRPr="005D64C1">
        <w:rPr>
          <w:rFonts w:hint="cs"/>
          <w:sz w:val="28"/>
          <w:szCs w:val="28"/>
          <w:rtl/>
        </w:rPr>
        <w:t xml:space="preserve"> روانی، ذهنی، هوشی و ادراکی هر فرد</w:t>
      </w:r>
    </w:p>
    <w:p w14:paraId="0B35E68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کارگاه، آزمایشگاه، </w:t>
      </w:r>
      <w:proofErr w:type="spellStart"/>
      <w:r w:rsidRPr="005D64C1">
        <w:rPr>
          <w:rFonts w:hint="cs"/>
          <w:sz w:val="28"/>
          <w:szCs w:val="28"/>
          <w:rtl/>
        </w:rPr>
        <w:t>آتلیه‌های</w:t>
      </w:r>
      <w:proofErr w:type="spellEnd"/>
      <w:r w:rsidRPr="005D64C1">
        <w:rPr>
          <w:rFonts w:hint="cs"/>
          <w:sz w:val="28"/>
          <w:szCs w:val="28"/>
          <w:rtl/>
        </w:rPr>
        <w:t xml:space="preserve"> هنری و محل یادگیری </w:t>
      </w:r>
      <w:proofErr w:type="spellStart"/>
      <w:r w:rsidRPr="005D64C1">
        <w:rPr>
          <w:rFonts w:hint="cs"/>
          <w:sz w:val="28"/>
          <w:szCs w:val="28"/>
          <w:rtl/>
        </w:rPr>
        <w:t>مهارت‌های</w:t>
      </w:r>
      <w:proofErr w:type="spellEnd"/>
      <w:r w:rsidRPr="005D64C1">
        <w:rPr>
          <w:rFonts w:hint="cs"/>
          <w:sz w:val="28"/>
          <w:szCs w:val="28"/>
          <w:rtl/>
        </w:rPr>
        <w:t xml:space="preserve"> زندگی</w:t>
      </w:r>
    </w:p>
    <w:p w14:paraId="2DDA9846"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بهره‌گیری</w:t>
      </w:r>
      <w:proofErr w:type="spellEnd"/>
      <w:r w:rsidRPr="005D64C1">
        <w:rPr>
          <w:rFonts w:hint="cs"/>
          <w:sz w:val="28"/>
          <w:szCs w:val="28"/>
          <w:rtl/>
        </w:rPr>
        <w:t xml:space="preserve"> از محیط باز </w:t>
      </w:r>
      <w:proofErr w:type="spellStart"/>
      <w:r w:rsidRPr="005D64C1">
        <w:rPr>
          <w:rFonts w:hint="cs"/>
          <w:sz w:val="28"/>
          <w:szCs w:val="28"/>
          <w:rtl/>
        </w:rPr>
        <w:t>به‌عنوان</w:t>
      </w:r>
      <w:proofErr w:type="spellEnd"/>
      <w:r w:rsidRPr="005D64C1">
        <w:rPr>
          <w:rFonts w:hint="cs"/>
          <w:sz w:val="28"/>
          <w:szCs w:val="28"/>
          <w:rtl/>
        </w:rPr>
        <w:t xml:space="preserve"> فضای یادگیری و ارتباط درون و برون (با ایجاد </w:t>
      </w:r>
      <w:proofErr w:type="spellStart"/>
      <w:r w:rsidRPr="005D64C1">
        <w:rPr>
          <w:rFonts w:hint="cs"/>
          <w:sz w:val="28"/>
          <w:szCs w:val="28"/>
          <w:rtl/>
        </w:rPr>
        <w:t>تراس‌های</w:t>
      </w:r>
      <w:proofErr w:type="spellEnd"/>
      <w:r w:rsidRPr="005D64C1">
        <w:rPr>
          <w:rFonts w:hint="cs"/>
          <w:sz w:val="28"/>
          <w:szCs w:val="28"/>
          <w:rtl/>
        </w:rPr>
        <w:t xml:space="preserve"> یادگیری، شفافیت فضایی و </w:t>
      </w:r>
      <w:proofErr w:type="spellStart"/>
      <w:r w:rsidRPr="005D64C1">
        <w:rPr>
          <w:rFonts w:hint="cs"/>
          <w:sz w:val="28"/>
          <w:szCs w:val="28"/>
          <w:rtl/>
        </w:rPr>
        <w:t>چشم‌اندازهای</w:t>
      </w:r>
      <w:proofErr w:type="spellEnd"/>
      <w:r w:rsidRPr="005D64C1">
        <w:rPr>
          <w:rFonts w:hint="cs"/>
          <w:sz w:val="28"/>
          <w:szCs w:val="28"/>
          <w:rtl/>
        </w:rPr>
        <w:t xml:space="preserve"> داخلی و خارجی)</w:t>
      </w:r>
    </w:p>
    <w:p w14:paraId="3610823B"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فضاهای استراحت و تفکر فردی یا گروهی کوچک (فضای دنج، فضای خانه مانند و </w:t>
      </w:r>
      <w:proofErr w:type="spellStart"/>
      <w:r w:rsidRPr="005D64C1">
        <w:rPr>
          <w:rFonts w:hint="cs"/>
          <w:sz w:val="28"/>
          <w:szCs w:val="28"/>
          <w:rtl/>
        </w:rPr>
        <w:t>قفسه‌های</w:t>
      </w:r>
      <w:proofErr w:type="spellEnd"/>
      <w:r w:rsidRPr="005D64C1">
        <w:rPr>
          <w:rFonts w:hint="cs"/>
          <w:sz w:val="28"/>
          <w:szCs w:val="28"/>
          <w:rtl/>
        </w:rPr>
        <w:t xml:space="preserve"> فردی و فضا با </w:t>
      </w:r>
      <w:proofErr w:type="spellStart"/>
      <w:r w:rsidRPr="005D64C1">
        <w:rPr>
          <w:rFonts w:hint="cs"/>
          <w:sz w:val="28"/>
          <w:szCs w:val="28"/>
          <w:rtl/>
        </w:rPr>
        <w:t>مبلمان</w:t>
      </w:r>
      <w:proofErr w:type="spellEnd"/>
      <w:r w:rsidRPr="005D64C1">
        <w:rPr>
          <w:rFonts w:hint="cs"/>
          <w:sz w:val="28"/>
          <w:szCs w:val="28"/>
          <w:rtl/>
        </w:rPr>
        <w:t xml:space="preserve"> راحت)</w:t>
      </w:r>
    </w:p>
    <w:p w14:paraId="3260F23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کلاس و فضاهای قابل انعطاف برای </w:t>
      </w:r>
      <w:proofErr w:type="spellStart"/>
      <w:r w:rsidRPr="005D64C1">
        <w:rPr>
          <w:rFonts w:hint="cs"/>
          <w:sz w:val="28"/>
          <w:szCs w:val="28"/>
          <w:rtl/>
        </w:rPr>
        <w:t>آموزش‌ها</w:t>
      </w:r>
      <w:proofErr w:type="spellEnd"/>
      <w:r w:rsidRPr="005D64C1">
        <w:rPr>
          <w:rFonts w:hint="cs"/>
          <w:sz w:val="28"/>
          <w:szCs w:val="28"/>
          <w:rtl/>
        </w:rPr>
        <w:t xml:space="preserve"> و </w:t>
      </w:r>
      <w:proofErr w:type="spellStart"/>
      <w:r w:rsidRPr="005D64C1">
        <w:rPr>
          <w:rFonts w:hint="cs"/>
          <w:sz w:val="28"/>
          <w:szCs w:val="28"/>
          <w:rtl/>
        </w:rPr>
        <w:t>کارکردهای</w:t>
      </w:r>
      <w:proofErr w:type="spellEnd"/>
      <w:r w:rsidRPr="005D64C1">
        <w:rPr>
          <w:rFonts w:hint="cs"/>
          <w:sz w:val="28"/>
          <w:szCs w:val="28"/>
          <w:rtl/>
        </w:rPr>
        <w:t xml:space="preserve"> متنوع</w:t>
      </w:r>
    </w:p>
    <w:p w14:paraId="4C3A0213" w14:textId="77777777" w:rsidR="00916C52" w:rsidRPr="005D64C1" w:rsidRDefault="00916C52" w:rsidP="00161EAD">
      <w:pPr>
        <w:pStyle w:val="afa"/>
        <w:numPr>
          <w:ilvl w:val="0"/>
          <w:numId w:val="19"/>
        </w:numPr>
        <w:rPr>
          <w:sz w:val="28"/>
          <w:szCs w:val="28"/>
        </w:rPr>
      </w:pPr>
      <w:r w:rsidRPr="005D64C1">
        <w:rPr>
          <w:rFonts w:hint="cs"/>
          <w:sz w:val="28"/>
          <w:szCs w:val="28"/>
          <w:rtl/>
        </w:rPr>
        <w:t>فضای لازم برای بازی (آموزش از طریق بازی)</w:t>
      </w:r>
    </w:p>
    <w:p w14:paraId="686E6CA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w:t>
      </w:r>
      <w:proofErr w:type="spellStart"/>
      <w:r w:rsidRPr="005D64C1">
        <w:rPr>
          <w:rFonts w:hint="cs"/>
          <w:sz w:val="28"/>
          <w:szCs w:val="28"/>
          <w:rtl/>
        </w:rPr>
        <w:t>فضاها</w:t>
      </w:r>
      <w:proofErr w:type="spellEnd"/>
      <w:r w:rsidRPr="005D64C1">
        <w:rPr>
          <w:rFonts w:hint="cs"/>
          <w:sz w:val="28"/>
          <w:szCs w:val="28"/>
          <w:rtl/>
        </w:rPr>
        <w:t xml:space="preserve"> براساس تقویت و رشد تمامی ابزار شناخت</w:t>
      </w:r>
    </w:p>
    <w:p w14:paraId="6F4BA6D2" w14:textId="77777777" w:rsidR="00916C52" w:rsidRPr="005D64C1" w:rsidRDefault="00916C52" w:rsidP="00161EAD">
      <w:pPr>
        <w:pStyle w:val="afa"/>
        <w:numPr>
          <w:ilvl w:val="0"/>
          <w:numId w:val="19"/>
        </w:numPr>
        <w:rPr>
          <w:sz w:val="28"/>
          <w:szCs w:val="28"/>
        </w:rPr>
      </w:pPr>
      <w:r w:rsidRPr="005D64C1">
        <w:rPr>
          <w:rFonts w:hint="cs"/>
          <w:sz w:val="28"/>
          <w:szCs w:val="28"/>
          <w:rtl/>
        </w:rPr>
        <w:t>طراحی فضاهای لازم برای خانواده و جامعه در کنار مدرسه (مرکز اطلاعات خانواده، مرکز خدمات بهداشتی)</w:t>
      </w:r>
    </w:p>
    <w:p w14:paraId="444BCA2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فرهنگی آموزشی برای </w:t>
      </w:r>
      <w:proofErr w:type="spellStart"/>
      <w:r w:rsidRPr="005D64C1">
        <w:rPr>
          <w:rFonts w:hint="cs"/>
          <w:sz w:val="28"/>
          <w:szCs w:val="28"/>
          <w:rtl/>
        </w:rPr>
        <w:t>همه‌ی</w:t>
      </w:r>
      <w:proofErr w:type="spellEnd"/>
      <w:r w:rsidRPr="005D64C1">
        <w:rPr>
          <w:rFonts w:hint="cs"/>
          <w:sz w:val="28"/>
          <w:szCs w:val="28"/>
          <w:rtl/>
        </w:rPr>
        <w:t xml:space="preserve"> افراد در </w:t>
      </w:r>
      <w:proofErr w:type="spellStart"/>
      <w:r w:rsidRPr="005D64C1">
        <w:rPr>
          <w:rFonts w:hint="cs"/>
          <w:sz w:val="28"/>
          <w:szCs w:val="28"/>
          <w:rtl/>
        </w:rPr>
        <w:t>همه‌ی</w:t>
      </w:r>
      <w:proofErr w:type="spellEnd"/>
      <w:r w:rsidRPr="005D64C1">
        <w:rPr>
          <w:rFonts w:hint="cs"/>
          <w:sz w:val="28"/>
          <w:szCs w:val="28"/>
          <w:rtl/>
        </w:rPr>
        <w:t xml:space="preserve"> سنین</w:t>
      </w:r>
    </w:p>
    <w:p w14:paraId="2A977B1C"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راه‌اندازی</w:t>
      </w:r>
      <w:proofErr w:type="spellEnd"/>
      <w:r w:rsidRPr="005D64C1">
        <w:rPr>
          <w:rFonts w:hint="cs"/>
          <w:sz w:val="28"/>
          <w:szCs w:val="28"/>
          <w:rtl/>
        </w:rPr>
        <w:t xml:space="preserve"> یک میدان اجتماعی</w:t>
      </w:r>
    </w:p>
    <w:p w14:paraId="105AB07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خلوت برای </w:t>
      </w:r>
      <w:proofErr w:type="spellStart"/>
      <w:r w:rsidRPr="005D64C1">
        <w:rPr>
          <w:rFonts w:hint="cs"/>
          <w:sz w:val="28"/>
          <w:szCs w:val="28"/>
          <w:rtl/>
        </w:rPr>
        <w:t>تجمع‌های</w:t>
      </w:r>
      <w:proofErr w:type="spellEnd"/>
      <w:r w:rsidRPr="005D64C1">
        <w:rPr>
          <w:rFonts w:hint="cs"/>
          <w:sz w:val="28"/>
          <w:szCs w:val="28"/>
          <w:rtl/>
        </w:rPr>
        <w:t xml:space="preserve"> کوچک</w:t>
      </w:r>
    </w:p>
    <w:p w14:paraId="022FE60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بخش تعلیم مشاغل و </w:t>
      </w:r>
      <w:proofErr w:type="spellStart"/>
      <w:r w:rsidRPr="005D64C1">
        <w:rPr>
          <w:rFonts w:hint="cs"/>
          <w:sz w:val="28"/>
          <w:szCs w:val="28"/>
          <w:rtl/>
        </w:rPr>
        <w:t>کارآموزی</w:t>
      </w:r>
      <w:proofErr w:type="spellEnd"/>
    </w:p>
    <w:p w14:paraId="029746A6" w14:textId="77777777" w:rsidR="00916C52" w:rsidRPr="005D64C1" w:rsidRDefault="00916C52" w:rsidP="00161EAD">
      <w:pPr>
        <w:pStyle w:val="afa"/>
        <w:numPr>
          <w:ilvl w:val="0"/>
          <w:numId w:val="19"/>
        </w:numPr>
        <w:rPr>
          <w:sz w:val="28"/>
          <w:szCs w:val="28"/>
        </w:rPr>
      </w:pPr>
      <w:r w:rsidRPr="005D64C1">
        <w:rPr>
          <w:rFonts w:hint="cs"/>
          <w:sz w:val="28"/>
          <w:szCs w:val="28"/>
          <w:rtl/>
        </w:rPr>
        <w:t>ساخت ورزشگاه</w:t>
      </w:r>
    </w:p>
    <w:p w14:paraId="007E0E13" w14:textId="77777777" w:rsidR="00916C52" w:rsidRPr="005D64C1" w:rsidRDefault="00916C52" w:rsidP="00161EAD">
      <w:pPr>
        <w:pStyle w:val="afa"/>
        <w:numPr>
          <w:ilvl w:val="0"/>
          <w:numId w:val="19"/>
        </w:numPr>
        <w:rPr>
          <w:sz w:val="28"/>
          <w:szCs w:val="28"/>
        </w:rPr>
      </w:pPr>
      <w:r w:rsidRPr="005D64C1">
        <w:rPr>
          <w:rFonts w:hint="cs"/>
          <w:sz w:val="28"/>
          <w:szCs w:val="28"/>
          <w:rtl/>
        </w:rPr>
        <w:t>ساخت مسجد یا نمازخانه</w:t>
      </w:r>
    </w:p>
    <w:p w14:paraId="7EEEA91D" w14:textId="77777777" w:rsidR="00916C52" w:rsidRPr="005D64C1" w:rsidRDefault="00916C52" w:rsidP="00161EAD">
      <w:pPr>
        <w:pStyle w:val="afa"/>
        <w:numPr>
          <w:ilvl w:val="0"/>
          <w:numId w:val="19"/>
        </w:numPr>
        <w:rPr>
          <w:sz w:val="28"/>
          <w:szCs w:val="28"/>
        </w:rPr>
      </w:pPr>
      <w:r w:rsidRPr="005D64C1">
        <w:rPr>
          <w:rFonts w:hint="cs"/>
          <w:sz w:val="28"/>
          <w:szCs w:val="28"/>
          <w:rtl/>
        </w:rPr>
        <w:t>ایجاد فضاهای مختلف در بیرون برای یادگیری در محیط</w:t>
      </w:r>
    </w:p>
    <w:p w14:paraId="24DABB48" w14:textId="77777777" w:rsidR="00916C52" w:rsidRPr="005D64C1" w:rsidRDefault="00916C52" w:rsidP="00161EAD">
      <w:pPr>
        <w:pStyle w:val="afa"/>
        <w:numPr>
          <w:ilvl w:val="0"/>
          <w:numId w:val="19"/>
        </w:numPr>
        <w:rPr>
          <w:sz w:val="28"/>
          <w:szCs w:val="28"/>
        </w:rPr>
      </w:pPr>
      <w:r w:rsidRPr="005D64C1">
        <w:rPr>
          <w:rFonts w:hint="cs"/>
          <w:sz w:val="28"/>
          <w:szCs w:val="28"/>
          <w:rtl/>
        </w:rPr>
        <w:t>در نظر گرفتن شرایط اقلیمی و پایدار</w:t>
      </w:r>
    </w:p>
    <w:p w14:paraId="764F8727" w14:textId="77777777" w:rsidR="00916C52" w:rsidRDefault="00916C52" w:rsidP="004B6928">
      <w:pPr>
        <w:pStyle w:val="1-1"/>
        <w:rPr>
          <w:rtl/>
        </w:rPr>
      </w:pPr>
      <w:bookmarkStart w:id="57" w:name="_Toc126314604"/>
      <w:bookmarkStart w:id="58" w:name="_Toc126371276"/>
      <w:bookmarkStart w:id="59" w:name="_Toc127365976"/>
      <w:bookmarkStart w:id="60" w:name="_Toc145160962"/>
      <w:r w:rsidRPr="00D83DF4">
        <w:rPr>
          <w:rFonts w:hint="cs"/>
          <w:rtl/>
        </w:rPr>
        <w:t>پیشینه پژوهش</w:t>
      </w:r>
      <w:bookmarkEnd w:id="57"/>
      <w:bookmarkEnd w:id="58"/>
      <w:bookmarkEnd w:id="59"/>
      <w:bookmarkEnd w:id="60"/>
    </w:p>
    <w:p w14:paraId="6400E6BD" w14:textId="77777777" w:rsidR="00916C52" w:rsidRPr="00AE63F6" w:rsidRDefault="00916C52" w:rsidP="00B847A3">
      <w:pPr>
        <w:pStyle w:val="ac"/>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1A0DF5E" w14:textId="77777777" w:rsidR="00916C52" w:rsidRDefault="00916C52" w:rsidP="00B847A3">
      <w:pPr>
        <w:pStyle w:val="ac"/>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63A5D28B" w14:textId="77777777" w:rsidR="00916C52" w:rsidRDefault="00916C52" w:rsidP="00B847A3">
      <w:pPr>
        <w:pStyle w:val="ac"/>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6B8AFD94" w14:textId="77777777" w:rsidR="00916C52" w:rsidRPr="00A7661D" w:rsidRDefault="00916C52" w:rsidP="00B847A3">
      <w:pPr>
        <w:pStyle w:val="ac"/>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آموزان تاثیرگذاری عمیقی داشته و این امر 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4E2F03DC" w14:textId="77777777" w:rsidR="00916C52" w:rsidRDefault="00916C52" w:rsidP="00B847A3">
      <w:pPr>
        <w:pStyle w:val="ac"/>
        <w:rPr>
          <w:rtl/>
        </w:rPr>
      </w:pPr>
      <w:r w:rsidRPr="00D83DF4">
        <w:rPr>
          <w:rFonts w:hint="cs"/>
          <w:rtl/>
        </w:rPr>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7CB3FABE" w14:textId="77777777" w:rsidR="00916C52" w:rsidRPr="00D83DF4" w:rsidRDefault="00916C52" w:rsidP="00B847A3">
      <w:pPr>
        <w:pStyle w:val="ac"/>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که از میان فضاهای کالبدی مدارس به 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1FA7337A" w14:textId="77777777" w:rsidR="00916C52" w:rsidRPr="00D83DF4" w:rsidRDefault="00916C52" w:rsidP="00B847A3">
      <w:pPr>
        <w:pStyle w:val="ac"/>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6C6E8AE3" w14:textId="77777777" w:rsidR="00916C52" w:rsidRPr="00D83DF4" w:rsidRDefault="00916C52" w:rsidP="00B847A3">
      <w:pPr>
        <w:pStyle w:val="ac"/>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67D30FD0" w14:textId="77777777" w:rsidR="00916C52" w:rsidRPr="00D83DF4" w:rsidRDefault="00916C52" w:rsidP="00B847A3">
      <w:pPr>
        <w:pStyle w:val="ac"/>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27128764" w14:textId="77777777" w:rsidR="00916C52" w:rsidRPr="00D83DF4" w:rsidRDefault="00916C52" w:rsidP="00B847A3">
      <w:pPr>
        <w:pStyle w:val="ac"/>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0CE0BF3A" w14:textId="77777777" w:rsidR="00916C52" w:rsidRPr="00D83DF4" w:rsidRDefault="00916C52" w:rsidP="00B847A3">
      <w:pPr>
        <w:pStyle w:val="ac"/>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2514DAE1" w14:textId="63E85A2F" w:rsidR="00916C52" w:rsidRPr="00D83DF4" w:rsidRDefault="00916C52" w:rsidP="00B847A3">
      <w:pPr>
        <w:pStyle w:val="ac"/>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C1DB62B" w14:textId="77777777" w:rsidR="00916C52" w:rsidRPr="00A723EA" w:rsidRDefault="00916C52" w:rsidP="00161EAD">
      <w:pPr>
        <w:pStyle w:val="afa"/>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0AE24D97" w14:textId="77777777" w:rsidR="00916C52" w:rsidRPr="00A723EA" w:rsidRDefault="00916C52" w:rsidP="00161EAD">
      <w:pPr>
        <w:pStyle w:val="afa"/>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26C755A6" w14:textId="77777777" w:rsidR="00916C52" w:rsidRPr="00A723EA" w:rsidRDefault="00916C52" w:rsidP="00161EAD">
      <w:pPr>
        <w:pStyle w:val="afa"/>
        <w:numPr>
          <w:ilvl w:val="0"/>
          <w:numId w:val="18"/>
        </w:numPr>
      </w:pPr>
      <w:r w:rsidRPr="00A723EA">
        <w:rPr>
          <w:rtl/>
        </w:rPr>
        <w:t>در طراحی مدارس، نگاه به خانه باید  وجود داشته باشد.</w:t>
      </w:r>
    </w:p>
    <w:p w14:paraId="482D9932" w14:textId="77777777" w:rsidR="00916C52" w:rsidRPr="00A723EA" w:rsidRDefault="00916C52" w:rsidP="00161EAD">
      <w:pPr>
        <w:pStyle w:val="afa"/>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185AEF7A" w14:textId="77777777" w:rsidR="00916C52" w:rsidRPr="00A723EA" w:rsidRDefault="00916C52" w:rsidP="00161EAD">
      <w:pPr>
        <w:pStyle w:val="afa"/>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3A1ECC4" w14:textId="77777777" w:rsidR="00916C52" w:rsidRDefault="00916C52" w:rsidP="00B847A3">
      <w:pPr>
        <w:pStyle w:val="ac"/>
        <w:rPr>
          <w:rtl/>
        </w:rPr>
      </w:pPr>
      <w:r>
        <w:rPr>
          <w:rFonts w:hint="cs"/>
          <w:rtl/>
        </w:rPr>
        <w:t>استرنبرگ</w:t>
      </w:r>
      <w:r>
        <w:rPr>
          <w:rStyle w:val="FootnoteReference"/>
          <w:rtl/>
        </w:rPr>
        <w:footnoteReference w:id="76"/>
      </w:r>
      <w:r>
        <w:rPr>
          <w:rFonts w:hint="cs"/>
          <w:rtl/>
        </w:rPr>
        <w:t xml:space="preserve"> (2023) در مقاله‌ای با عنوان "قلب تپنده‌ مدرسه</w:t>
      </w:r>
      <w:r>
        <w:rPr>
          <w:rStyle w:val="FootnoteReference"/>
          <w:rtl/>
        </w:rPr>
        <w:footnoteReference w:id="77"/>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78"/>
      </w:r>
      <w:r>
        <w:rPr>
          <w:rtl/>
        </w:rPr>
        <w:t>، هرمان هرتزبرگر</w:t>
      </w:r>
      <w:r>
        <w:rPr>
          <w:rStyle w:val="FootnoteReference"/>
          <w:rtl/>
        </w:rPr>
        <w:footnoteReference w:id="79"/>
      </w:r>
      <w:r>
        <w:rPr>
          <w:rtl/>
        </w:rPr>
        <w:t xml:space="preserve"> و شرکت معماران</w:t>
      </w:r>
      <w:r>
        <w:rPr>
          <w:rFonts w:hint="cs"/>
          <w:rtl/>
        </w:rPr>
        <w:t xml:space="preserve"> ون دن بروک و باکما</w:t>
      </w:r>
      <w:r>
        <w:rPr>
          <w:rStyle w:val="FootnoteReference"/>
          <w:rtl/>
        </w:rPr>
        <w:footnoteReference w:id="80"/>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2605060E" w14:textId="77777777" w:rsidR="00916C52" w:rsidRDefault="00916C52" w:rsidP="00B847A3">
      <w:pPr>
        <w:pStyle w:val="ac"/>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29C5FB76" w14:textId="77777777" w:rsidR="00916C52" w:rsidRPr="00B75D37" w:rsidRDefault="00916C52" w:rsidP="00B847A3">
      <w:pPr>
        <w:pStyle w:val="ac"/>
        <w:rPr>
          <w:rtl/>
        </w:rPr>
      </w:pPr>
      <w:r>
        <w:rPr>
          <w:rtl/>
        </w:rPr>
        <w:t>ساسون</w:t>
      </w:r>
      <w:r>
        <w:rPr>
          <w:rStyle w:val="FootnoteReference"/>
          <w:rtl/>
        </w:rPr>
        <w:footnoteReference w:id="81"/>
      </w:r>
      <w:r>
        <w:rPr>
          <w:rtl/>
        </w:rPr>
        <w:t xml:space="preserve">، </w:t>
      </w:r>
      <w:r>
        <w:rPr>
          <w:rFonts w:hint="cs"/>
          <w:rtl/>
        </w:rPr>
        <w:t>ی</w:t>
      </w:r>
      <w:r>
        <w:rPr>
          <w:rFonts w:hint="eastAsia"/>
          <w:rtl/>
        </w:rPr>
        <w:t>هودا</w:t>
      </w:r>
      <w:r>
        <w:rPr>
          <w:rStyle w:val="FootnoteReference"/>
          <w:rtl/>
        </w:rPr>
        <w:footnoteReference w:id="82"/>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83"/>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84"/>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85"/>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2B4CB66F" w14:textId="77777777" w:rsidR="00916C52" w:rsidRPr="00D83DF4" w:rsidRDefault="00916C52" w:rsidP="00B847A3">
      <w:pPr>
        <w:pStyle w:val="ac"/>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38FF8EA0" w14:textId="77777777" w:rsidR="00916C52" w:rsidRPr="00D83DF4" w:rsidRDefault="00916C52" w:rsidP="00B847A3">
      <w:pPr>
        <w:pStyle w:val="ac"/>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3F0F62D9" w14:textId="77777777" w:rsidR="00916C52" w:rsidRPr="00D83DF4" w:rsidRDefault="00916C52" w:rsidP="004B6928">
      <w:pPr>
        <w:pStyle w:val="1-1"/>
        <w:rPr>
          <w:rtl/>
        </w:rPr>
      </w:pPr>
      <w:bookmarkStart w:id="61" w:name="_Toc145160963"/>
      <w:r>
        <w:rPr>
          <w:rFonts w:hint="cs"/>
          <w:rtl/>
        </w:rPr>
        <w:t>نتیجه‌گیری</w:t>
      </w:r>
      <w:bookmarkEnd w:id="61"/>
    </w:p>
    <w:p w14:paraId="4C4FE6B0" w14:textId="77777777" w:rsidR="00916C52" w:rsidRDefault="00916C52" w:rsidP="00B847A3">
      <w:pPr>
        <w:pStyle w:val="ac"/>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71363742" w14:textId="77777777" w:rsidR="0044297A" w:rsidRPr="002102BB" w:rsidRDefault="0044297A" w:rsidP="004B7007">
      <w:pPr>
        <w:rPr>
          <w:rtl/>
          <w:lang w:bidi="ar-BH"/>
        </w:rPr>
      </w:pPr>
    </w:p>
    <w:p w14:paraId="47F2CB53" w14:textId="77777777" w:rsidR="0044297A" w:rsidRPr="002102BB" w:rsidRDefault="0044297A" w:rsidP="0044297A">
      <w:pPr>
        <w:rPr>
          <w:rtl/>
          <w:lang w:bidi="ar-BH"/>
        </w:rPr>
      </w:pPr>
    </w:p>
    <w:p w14:paraId="486EFBCE" w14:textId="77777777" w:rsidR="0044297A" w:rsidRPr="002102BB" w:rsidRDefault="0044297A" w:rsidP="0044297A">
      <w:pPr>
        <w:tabs>
          <w:tab w:val="left" w:pos="1027"/>
        </w:tabs>
        <w:rPr>
          <w:rtl/>
          <w:lang w:bidi="ar-BH"/>
        </w:rPr>
        <w:sectPr w:rsidR="0044297A" w:rsidRPr="002102BB" w:rsidSect="001A7A67">
          <w:headerReference w:type="even" r:id="rId26"/>
          <w:headerReference w:type="default" r:id="rId27"/>
          <w:footnotePr>
            <w:numRestart w:val="eachPage"/>
          </w:footnotePr>
          <w:type w:val="oddPage"/>
          <w:pgSz w:w="11906" w:h="16838" w:code="9"/>
          <w:pgMar w:top="1418" w:right="1418" w:bottom="1418" w:left="1418" w:header="737" w:footer="1134" w:gutter="567"/>
          <w:cols w:space="708"/>
          <w:bidi/>
          <w:rtlGutter/>
          <w:docGrid w:linePitch="360"/>
        </w:sectPr>
      </w:pPr>
    </w:p>
    <w:p w14:paraId="64BEE0B4" w14:textId="77777777" w:rsidR="0044297A" w:rsidRPr="002102BB" w:rsidRDefault="0044297A" w:rsidP="00B847A3">
      <w:pPr>
        <w:pStyle w:val="ac"/>
        <w:rPr>
          <w:rtl/>
        </w:rPr>
      </w:pPr>
    </w:p>
    <w:p w14:paraId="09BF558D" w14:textId="77777777" w:rsidR="0044297A" w:rsidRPr="002102BB" w:rsidRDefault="0044297A" w:rsidP="00B847A3">
      <w:pPr>
        <w:pStyle w:val="ac"/>
        <w:rPr>
          <w:rtl/>
        </w:rPr>
      </w:pPr>
    </w:p>
    <w:p w14:paraId="0C41B4E1" w14:textId="77777777" w:rsidR="009D3765" w:rsidRPr="002102BB" w:rsidRDefault="009D3765" w:rsidP="00B847A3">
      <w:pPr>
        <w:pStyle w:val="ac"/>
      </w:pPr>
    </w:p>
    <w:p w14:paraId="4FC4C71F" w14:textId="77777777" w:rsidR="0044297A" w:rsidRPr="002102BB" w:rsidRDefault="0044297A" w:rsidP="00B847A3">
      <w:pPr>
        <w:pStyle w:val="ac"/>
      </w:pPr>
    </w:p>
    <w:p w14:paraId="4B17D09F" w14:textId="77777777" w:rsidR="0044297A" w:rsidRPr="002102BB" w:rsidRDefault="0044297A" w:rsidP="00B847A3">
      <w:pPr>
        <w:pStyle w:val="ac"/>
      </w:pPr>
    </w:p>
    <w:p w14:paraId="6BAB2DDD" w14:textId="77777777" w:rsidR="0044297A" w:rsidRPr="002102BB" w:rsidRDefault="0044297A" w:rsidP="00B847A3">
      <w:pPr>
        <w:pStyle w:val="ac"/>
      </w:pPr>
    </w:p>
    <w:p w14:paraId="210B69C7" w14:textId="77777777" w:rsidR="0044297A" w:rsidRPr="002102BB" w:rsidRDefault="0044297A" w:rsidP="00B847A3">
      <w:pPr>
        <w:pStyle w:val="ac"/>
      </w:pPr>
    </w:p>
    <w:p w14:paraId="4DE5BFC0" w14:textId="77777777" w:rsidR="0044297A" w:rsidRPr="002102BB" w:rsidRDefault="0044297A" w:rsidP="0044297A">
      <w:pPr>
        <w:pStyle w:val="1"/>
        <w:numPr>
          <w:ilvl w:val="0"/>
          <w:numId w:val="0"/>
        </w:numPr>
        <w:jc w:val="center"/>
        <w:rPr>
          <w:rFonts w:ascii="IranNastaliq" w:hAnsi="IranNastaliq" w:cs="B Titr"/>
          <w:sz w:val="52"/>
          <w:szCs w:val="52"/>
          <w:rtl/>
          <w:lang w:bidi="ar-BH"/>
        </w:rPr>
      </w:pPr>
      <w:bookmarkStart w:id="62" w:name="_Toc37114081"/>
      <w:bookmarkStart w:id="63" w:name="_Toc37622882"/>
      <w:bookmarkStart w:id="64" w:name="_Toc145160964"/>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62"/>
      <w:bookmarkEnd w:id="63"/>
      <w:bookmarkEnd w:id="64"/>
    </w:p>
    <w:p w14:paraId="01F9F508" w14:textId="77777777" w:rsidR="0044297A" w:rsidRPr="002102BB" w:rsidRDefault="0044297A" w:rsidP="00B847A3">
      <w:pPr>
        <w:pStyle w:val="ac"/>
        <w:rPr>
          <w:rtl/>
        </w:rPr>
      </w:pPr>
    </w:p>
    <w:p w14:paraId="677A3D9B" w14:textId="77777777" w:rsidR="00240B64" w:rsidRPr="00240B64" w:rsidRDefault="00240B64" w:rsidP="00240B64">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60EA3239" w14:textId="77777777" w:rsidR="00D61AAE" w:rsidRPr="002102BB" w:rsidRDefault="00D61AAE" w:rsidP="00D61AAE">
      <w:pPr>
        <w:rPr>
          <w:rtl/>
          <w:lang w:bidi="ar-DZ"/>
        </w:rPr>
      </w:pPr>
    </w:p>
    <w:p w14:paraId="1395A2EE" w14:textId="77777777" w:rsidR="00D61AAE" w:rsidRPr="002102BB" w:rsidRDefault="00D61AAE" w:rsidP="00D61AAE">
      <w:pPr>
        <w:rPr>
          <w:rtl/>
          <w:lang w:bidi="ar-DZ"/>
        </w:rPr>
      </w:pPr>
    </w:p>
    <w:p w14:paraId="6E983F5A" w14:textId="77777777" w:rsidR="00D61AAE" w:rsidRPr="002102BB" w:rsidRDefault="00D61AAE" w:rsidP="00D61AAE">
      <w:pPr>
        <w:rPr>
          <w:rtl/>
          <w:lang w:bidi="ar-DZ"/>
        </w:rPr>
      </w:pPr>
    </w:p>
    <w:p w14:paraId="61C3570E" w14:textId="77777777" w:rsidR="00D61AAE" w:rsidRPr="002102BB" w:rsidRDefault="00D61AAE" w:rsidP="00D61AAE">
      <w:pPr>
        <w:rPr>
          <w:rtl/>
          <w:lang w:bidi="ar-DZ"/>
        </w:rPr>
      </w:pPr>
    </w:p>
    <w:p w14:paraId="1DEF9B90" w14:textId="77777777" w:rsidR="00D61AAE" w:rsidRPr="002102BB" w:rsidRDefault="00D61AAE" w:rsidP="00D61AAE">
      <w:pPr>
        <w:rPr>
          <w:rtl/>
          <w:lang w:bidi="ar-DZ"/>
        </w:rPr>
      </w:pPr>
    </w:p>
    <w:p w14:paraId="0C2FB73C" w14:textId="77777777" w:rsidR="00D61AAE" w:rsidRPr="002102BB" w:rsidRDefault="00D61AAE" w:rsidP="00D61AAE">
      <w:pPr>
        <w:rPr>
          <w:rtl/>
          <w:lang w:bidi="ar-DZ"/>
        </w:rPr>
      </w:pPr>
    </w:p>
    <w:p w14:paraId="1D953D0F" w14:textId="77777777" w:rsidR="00D61AAE" w:rsidRPr="002102BB" w:rsidRDefault="00D61AAE" w:rsidP="00D61AAE">
      <w:pPr>
        <w:rPr>
          <w:rtl/>
          <w:lang w:bidi="ar-DZ"/>
        </w:rPr>
      </w:pPr>
    </w:p>
    <w:p w14:paraId="01542E23" w14:textId="77777777" w:rsidR="00D61AAE" w:rsidRPr="002102BB" w:rsidRDefault="00D61AAE" w:rsidP="00D61AAE">
      <w:pPr>
        <w:rPr>
          <w:rtl/>
          <w:lang w:bidi="ar-DZ"/>
        </w:rPr>
      </w:pPr>
    </w:p>
    <w:p w14:paraId="157AA559" w14:textId="77777777" w:rsidR="00D61AAE" w:rsidRPr="002102BB" w:rsidRDefault="00D61AAE" w:rsidP="00D61AAE">
      <w:pPr>
        <w:rPr>
          <w:rtl/>
          <w:lang w:bidi="ar-DZ"/>
        </w:rPr>
      </w:pPr>
    </w:p>
    <w:p w14:paraId="1D25F664" w14:textId="77777777" w:rsidR="00D61AAE" w:rsidRPr="002102BB" w:rsidRDefault="00D61AAE" w:rsidP="00D61AAE">
      <w:pPr>
        <w:rPr>
          <w:rtl/>
          <w:lang w:bidi="ar-DZ"/>
        </w:rPr>
      </w:pPr>
    </w:p>
    <w:p w14:paraId="546A1C00" w14:textId="77777777" w:rsidR="00D61AAE" w:rsidRPr="002102BB" w:rsidRDefault="00D61AAE" w:rsidP="00D61AAE">
      <w:pPr>
        <w:rPr>
          <w:rtl/>
          <w:lang w:bidi="ar-DZ"/>
        </w:rPr>
      </w:pPr>
    </w:p>
    <w:p w14:paraId="05C12101" w14:textId="77777777" w:rsidR="00D61AAE" w:rsidRPr="002102BB" w:rsidRDefault="00D61AAE" w:rsidP="00D61AAE">
      <w:pPr>
        <w:rPr>
          <w:rtl/>
          <w:lang w:bidi="ar-DZ"/>
        </w:rPr>
      </w:pPr>
    </w:p>
    <w:p w14:paraId="5D1BDBDC" w14:textId="77777777" w:rsidR="00D61AAE" w:rsidRPr="002102BB" w:rsidRDefault="00D61AAE" w:rsidP="00D61AAE">
      <w:pPr>
        <w:rPr>
          <w:rtl/>
          <w:lang w:bidi="ar-DZ"/>
        </w:rPr>
      </w:pPr>
    </w:p>
    <w:p w14:paraId="10CE5F1E" w14:textId="77777777" w:rsidR="00D61AAE" w:rsidRPr="002102BB" w:rsidRDefault="00D61AAE" w:rsidP="00D61AAE">
      <w:pPr>
        <w:rPr>
          <w:rtl/>
          <w:lang w:bidi="ar-DZ"/>
        </w:rPr>
      </w:pPr>
    </w:p>
    <w:p w14:paraId="5823AD5B" w14:textId="77777777" w:rsidR="00D61AAE" w:rsidRPr="002102BB" w:rsidRDefault="00D61AAE" w:rsidP="00D61AAE">
      <w:pPr>
        <w:rPr>
          <w:rtl/>
          <w:lang w:bidi="ar-DZ"/>
        </w:rPr>
      </w:pPr>
    </w:p>
    <w:p w14:paraId="6BBE6362" w14:textId="77777777" w:rsidR="00D61AAE" w:rsidRPr="002102BB" w:rsidRDefault="00D61AAE" w:rsidP="00D61AAE">
      <w:pPr>
        <w:rPr>
          <w:rtl/>
          <w:lang w:bidi="ar-DZ"/>
        </w:rPr>
      </w:pPr>
    </w:p>
    <w:p w14:paraId="01F792F4" w14:textId="77777777" w:rsidR="00D61AAE" w:rsidRPr="002102BB" w:rsidRDefault="00D61AAE" w:rsidP="00D61AAE">
      <w:pPr>
        <w:tabs>
          <w:tab w:val="left" w:pos="2659"/>
        </w:tabs>
        <w:rPr>
          <w:rtl/>
          <w:lang w:bidi="ar-DZ"/>
        </w:rPr>
        <w:sectPr w:rsidR="00D61AAE" w:rsidRPr="002102BB" w:rsidSect="0044297A">
          <w:headerReference w:type="even" r:id="rId28"/>
          <w:headerReference w:type="default" r:id="rId29"/>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1DEC86CC" w14:textId="3617949F" w:rsidR="00D61AAE" w:rsidRPr="002102BB" w:rsidRDefault="00240B64" w:rsidP="00D61AAE">
      <w:pPr>
        <w:pStyle w:val="1"/>
        <w:rPr>
          <w:rtl/>
        </w:rPr>
      </w:pPr>
      <w:bookmarkStart w:id="65" w:name="_Toc37114082"/>
      <w:bookmarkStart w:id="66" w:name="_Toc37622883"/>
      <w:bookmarkStart w:id="67" w:name="_Toc145160965"/>
      <w:r>
        <w:rPr>
          <w:rFonts w:hint="cs"/>
          <w:rtl/>
        </w:rPr>
        <w:t>روش پژوهش</w:t>
      </w:r>
      <w:bookmarkEnd w:id="65"/>
      <w:bookmarkEnd w:id="66"/>
      <w:bookmarkEnd w:id="67"/>
    </w:p>
    <w:p w14:paraId="3DE2F0E5" w14:textId="77777777" w:rsidR="008F0D2C" w:rsidRDefault="008F0D2C" w:rsidP="00B847A3">
      <w:pPr>
        <w:pStyle w:val="ac"/>
        <w:rPr>
          <w:rtl/>
        </w:rPr>
      </w:pPr>
      <w:bookmarkStart w:id="68" w:name="_Toc37114083"/>
      <w:bookmarkStart w:id="69"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78D29E29" w14:textId="781AE354" w:rsidR="00D61AAE" w:rsidRPr="002102BB" w:rsidRDefault="00E47F3A" w:rsidP="00D61AAE">
      <w:pPr>
        <w:pStyle w:val="1-1"/>
        <w:rPr>
          <w:rtl/>
        </w:rPr>
      </w:pPr>
      <w:bookmarkStart w:id="70" w:name="_Toc145160966"/>
      <w:bookmarkEnd w:id="68"/>
      <w:bookmarkEnd w:id="69"/>
      <w:r>
        <w:rPr>
          <w:rFonts w:hint="cs"/>
          <w:rtl/>
        </w:rPr>
        <w:t>روش پژوهش</w:t>
      </w:r>
      <w:bookmarkEnd w:id="70"/>
    </w:p>
    <w:p w14:paraId="5507EB61" w14:textId="5E5F8995" w:rsidR="00E47F3A" w:rsidRDefault="00E47F3A" w:rsidP="00B847A3">
      <w:pPr>
        <w:pStyle w:val="ac"/>
        <w:rPr>
          <w:rtl/>
        </w:rPr>
      </w:pPr>
      <w:bookmarkStart w:id="71" w:name="_Toc37114085"/>
      <w:bookmarkStart w:id="72"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86"/>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87"/>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5AB40DE7" w14:textId="77777777" w:rsidR="00302950" w:rsidRDefault="00302950" w:rsidP="006A5561">
      <w:pPr>
        <w:pStyle w:val="1-1"/>
        <w:rPr>
          <w:rtl/>
        </w:rPr>
      </w:pPr>
      <w:bookmarkStart w:id="73" w:name="_Toc145160967"/>
      <w:r>
        <w:rPr>
          <w:rtl/>
        </w:rPr>
        <w:t>شرکت کنندگان پژوهش</w:t>
      </w:r>
      <w:bookmarkEnd w:id="73"/>
    </w:p>
    <w:p w14:paraId="48865060" w14:textId="1E9A6F49" w:rsidR="00302950" w:rsidRDefault="00302950" w:rsidP="00B847A3">
      <w:pPr>
        <w:pStyle w:val="ac"/>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88"/>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63C65D92" w14:textId="77777777" w:rsidR="00302950" w:rsidRDefault="00302950" w:rsidP="00B847A3">
      <w:pPr>
        <w:pStyle w:val="ac"/>
        <w:rPr>
          <w:rtl/>
        </w:rPr>
      </w:pPr>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4E95F4F5" w14:textId="1B24B1CD" w:rsidR="00302950" w:rsidRDefault="00302950" w:rsidP="00B847A3">
      <w:pPr>
        <w:pStyle w:val="ac"/>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69E330CB" w14:textId="05200C42" w:rsidR="00302950" w:rsidRPr="00B44959" w:rsidRDefault="00302950" w:rsidP="00B847A3">
      <w:pPr>
        <w:pStyle w:val="a1"/>
        <w:ind w:left="2833"/>
        <w:jc w:val="left"/>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302950" w:rsidRPr="006A5561" w14:paraId="64D518DE" w14:textId="77777777" w:rsidTr="00683D4A">
        <w:trPr>
          <w:trHeight w:val="263"/>
          <w:jc w:val="center"/>
        </w:trPr>
        <w:tc>
          <w:tcPr>
            <w:tcW w:w="2262" w:type="dxa"/>
          </w:tcPr>
          <w:p w14:paraId="4BD3DB2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میزان توسعه‌یافتگی</w:t>
            </w:r>
          </w:p>
        </w:tc>
        <w:tc>
          <w:tcPr>
            <w:tcW w:w="4134" w:type="dxa"/>
          </w:tcPr>
          <w:p w14:paraId="198A2C6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مناطق</w:t>
            </w:r>
          </w:p>
        </w:tc>
      </w:tr>
      <w:tr w:rsidR="00302950" w:rsidRPr="006A5561" w14:paraId="3BCA2900" w14:textId="77777777" w:rsidTr="00683D4A">
        <w:trPr>
          <w:trHeight w:val="256"/>
          <w:jc w:val="center"/>
        </w:trPr>
        <w:tc>
          <w:tcPr>
            <w:tcW w:w="2262" w:type="dxa"/>
          </w:tcPr>
          <w:p w14:paraId="5E27ED1D" w14:textId="77777777" w:rsidR="00302950" w:rsidRPr="00B847A3" w:rsidRDefault="00302950" w:rsidP="00B847A3">
            <w:pPr>
              <w:jc w:val="center"/>
              <w:rPr>
                <w:rFonts w:cs="B Nazanin"/>
                <w:sz w:val="22"/>
                <w:szCs w:val="22"/>
                <w:rtl/>
              </w:rPr>
            </w:pPr>
            <w:r w:rsidRPr="00B847A3">
              <w:rPr>
                <w:rFonts w:cs="B Nazanin"/>
                <w:sz w:val="22"/>
                <w:szCs w:val="22"/>
                <w:rtl/>
              </w:rPr>
              <w:t>فراتوسعه</w:t>
            </w:r>
            <w:r w:rsidRPr="00B847A3">
              <w:rPr>
                <w:rFonts w:cs="B Nazanin" w:hint="cs"/>
                <w:sz w:val="22"/>
                <w:szCs w:val="22"/>
                <w:rtl/>
              </w:rPr>
              <w:t>‌</w:t>
            </w:r>
            <w:r w:rsidRPr="00B847A3">
              <w:rPr>
                <w:rFonts w:cs="B Nazanin"/>
                <w:sz w:val="22"/>
                <w:szCs w:val="22"/>
                <w:rtl/>
              </w:rPr>
              <w:t>یافته</w:t>
            </w:r>
          </w:p>
        </w:tc>
        <w:tc>
          <w:tcPr>
            <w:tcW w:w="4134" w:type="dxa"/>
          </w:tcPr>
          <w:p w14:paraId="3CC06407" w14:textId="77777777" w:rsidR="00302950" w:rsidRPr="00B847A3" w:rsidRDefault="00302950" w:rsidP="00B847A3">
            <w:pPr>
              <w:jc w:val="center"/>
              <w:rPr>
                <w:rFonts w:cs="B Nazanin"/>
                <w:sz w:val="22"/>
                <w:szCs w:val="22"/>
                <w:rtl/>
              </w:rPr>
            </w:pPr>
            <w:r w:rsidRPr="00B847A3">
              <w:rPr>
                <w:rFonts w:cs="B Nazanin" w:hint="cs"/>
                <w:sz w:val="22"/>
                <w:szCs w:val="22"/>
                <w:rtl/>
              </w:rPr>
              <w:t>6</w:t>
            </w:r>
          </w:p>
        </w:tc>
      </w:tr>
      <w:tr w:rsidR="00302950" w:rsidRPr="006A5561" w14:paraId="385A4079" w14:textId="77777777" w:rsidTr="00683D4A">
        <w:trPr>
          <w:trHeight w:val="263"/>
          <w:jc w:val="center"/>
        </w:trPr>
        <w:tc>
          <w:tcPr>
            <w:tcW w:w="2262" w:type="dxa"/>
          </w:tcPr>
          <w:p w14:paraId="5593B147"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روبه با</w:t>
            </w:r>
            <w:r w:rsidRPr="00B847A3">
              <w:rPr>
                <w:rFonts w:cs="B Nazanin" w:hint="cs"/>
                <w:sz w:val="22"/>
                <w:szCs w:val="22"/>
                <w:rtl/>
              </w:rPr>
              <w:t>لا</w:t>
            </w:r>
          </w:p>
        </w:tc>
        <w:tc>
          <w:tcPr>
            <w:tcW w:w="4134" w:type="dxa"/>
          </w:tcPr>
          <w:p w14:paraId="1E04C730" w14:textId="77777777" w:rsidR="00302950" w:rsidRPr="00B847A3" w:rsidRDefault="00302950" w:rsidP="00B847A3">
            <w:pPr>
              <w:jc w:val="center"/>
              <w:rPr>
                <w:rFonts w:cs="B Nazanin"/>
                <w:sz w:val="22"/>
                <w:szCs w:val="22"/>
                <w:rtl/>
              </w:rPr>
            </w:pPr>
            <w:r w:rsidRPr="00B847A3">
              <w:rPr>
                <w:rFonts w:cs="B Nazanin" w:hint="cs"/>
                <w:sz w:val="22"/>
                <w:szCs w:val="22"/>
                <w:rtl/>
              </w:rPr>
              <w:t>3،1،2،7</w:t>
            </w:r>
          </w:p>
        </w:tc>
      </w:tr>
      <w:tr w:rsidR="00302950" w:rsidRPr="006A5561" w14:paraId="341E3822" w14:textId="77777777" w:rsidTr="00683D4A">
        <w:trPr>
          <w:trHeight w:val="256"/>
          <w:jc w:val="center"/>
        </w:trPr>
        <w:tc>
          <w:tcPr>
            <w:tcW w:w="2262" w:type="dxa"/>
          </w:tcPr>
          <w:p w14:paraId="79683918" w14:textId="77777777" w:rsidR="00302950" w:rsidRPr="00B847A3" w:rsidRDefault="00302950" w:rsidP="00B847A3">
            <w:pPr>
              <w:jc w:val="center"/>
              <w:rPr>
                <w:rFonts w:cs="B Nazanin"/>
                <w:sz w:val="22"/>
                <w:szCs w:val="22"/>
                <w:rtl/>
              </w:rPr>
            </w:pPr>
            <w:r w:rsidRPr="00B847A3">
              <w:rPr>
                <w:rFonts w:cs="B Nazanin"/>
                <w:sz w:val="22"/>
                <w:szCs w:val="22"/>
                <w:rtl/>
              </w:rPr>
              <w:t>نیمه برخوردار</w:t>
            </w:r>
          </w:p>
        </w:tc>
        <w:tc>
          <w:tcPr>
            <w:tcW w:w="4134" w:type="dxa"/>
          </w:tcPr>
          <w:p w14:paraId="2E635770" w14:textId="77777777" w:rsidR="00302950" w:rsidRPr="00B847A3" w:rsidRDefault="00302950" w:rsidP="00B847A3">
            <w:pPr>
              <w:jc w:val="center"/>
              <w:rPr>
                <w:rFonts w:cs="B Nazanin"/>
                <w:sz w:val="22"/>
                <w:szCs w:val="22"/>
                <w:rtl/>
              </w:rPr>
            </w:pPr>
            <w:r w:rsidRPr="00B847A3">
              <w:rPr>
                <w:rFonts w:cs="B Nazanin" w:hint="cs"/>
                <w:sz w:val="22"/>
                <w:szCs w:val="22"/>
                <w:rtl/>
              </w:rPr>
              <w:t>11،5،4،13</w:t>
            </w:r>
          </w:p>
        </w:tc>
      </w:tr>
      <w:tr w:rsidR="00302950" w:rsidRPr="006A5561" w14:paraId="17A458A4" w14:textId="77777777" w:rsidTr="00683D4A">
        <w:trPr>
          <w:trHeight w:val="256"/>
          <w:jc w:val="center"/>
        </w:trPr>
        <w:tc>
          <w:tcPr>
            <w:tcW w:w="2262" w:type="dxa"/>
          </w:tcPr>
          <w:p w14:paraId="065C3F08"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 به پایین</w:t>
            </w:r>
          </w:p>
        </w:tc>
        <w:tc>
          <w:tcPr>
            <w:tcW w:w="4134" w:type="dxa"/>
          </w:tcPr>
          <w:p w14:paraId="1BEABEBF" w14:textId="77777777" w:rsidR="00302950" w:rsidRPr="00B847A3" w:rsidRDefault="00302950" w:rsidP="00B847A3">
            <w:pPr>
              <w:jc w:val="center"/>
              <w:rPr>
                <w:rFonts w:cs="B Nazanin"/>
                <w:sz w:val="22"/>
                <w:szCs w:val="22"/>
                <w:rtl/>
              </w:rPr>
            </w:pPr>
            <w:r w:rsidRPr="00B847A3">
              <w:rPr>
                <w:rFonts w:cs="B Nazanin" w:hint="cs"/>
                <w:sz w:val="22"/>
                <w:szCs w:val="22"/>
                <w:rtl/>
              </w:rPr>
              <w:t>8، 9،10،12،14،15،16،18،19،20،21،22</w:t>
            </w:r>
          </w:p>
        </w:tc>
      </w:tr>
      <w:tr w:rsidR="00302950" w:rsidRPr="006A5561" w14:paraId="4211AF4F" w14:textId="77777777" w:rsidTr="00683D4A">
        <w:trPr>
          <w:trHeight w:val="256"/>
          <w:jc w:val="center"/>
        </w:trPr>
        <w:tc>
          <w:tcPr>
            <w:tcW w:w="2262" w:type="dxa"/>
          </w:tcPr>
          <w:p w14:paraId="16E94859" w14:textId="77777777" w:rsidR="00302950" w:rsidRPr="00B847A3" w:rsidRDefault="00302950" w:rsidP="00B847A3">
            <w:pPr>
              <w:jc w:val="center"/>
              <w:rPr>
                <w:rFonts w:cs="B Nazanin"/>
                <w:sz w:val="22"/>
                <w:szCs w:val="22"/>
                <w:rtl/>
              </w:rPr>
            </w:pPr>
            <w:r w:rsidRPr="00B847A3">
              <w:rPr>
                <w:rFonts w:cs="B Nazanin"/>
                <w:sz w:val="22"/>
                <w:szCs w:val="22"/>
                <w:rtl/>
              </w:rPr>
              <w:t>محروم</w:t>
            </w:r>
          </w:p>
        </w:tc>
        <w:tc>
          <w:tcPr>
            <w:tcW w:w="4134" w:type="dxa"/>
          </w:tcPr>
          <w:p w14:paraId="0E893DBA" w14:textId="77777777" w:rsidR="00302950" w:rsidRPr="00B847A3" w:rsidRDefault="00302950" w:rsidP="00B847A3">
            <w:pPr>
              <w:jc w:val="center"/>
              <w:rPr>
                <w:rFonts w:cs="B Nazanin"/>
                <w:sz w:val="22"/>
                <w:szCs w:val="22"/>
                <w:rtl/>
              </w:rPr>
            </w:pPr>
            <w:r w:rsidRPr="00B847A3">
              <w:rPr>
                <w:rFonts w:cs="B Nazanin" w:hint="cs"/>
                <w:sz w:val="22"/>
                <w:szCs w:val="22"/>
                <w:rtl/>
              </w:rPr>
              <w:t>17</w:t>
            </w:r>
          </w:p>
        </w:tc>
      </w:tr>
    </w:tbl>
    <w:p w14:paraId="3B7F4004" w14:textId="77777777" w:rsidR="00302950" w:rsidRDefault="00302950" w:rsidP="00302950">
      <w:pPr>
        <w:pStyle w:val="Caption"/>
        <w:bidi w:val="0"/>
        <w:ind w:left="144"/>
        <w:jc w:val="center"/>
        <w:rPr>
          <w:b w:val="0"/>
          <w:bCs w:val="0"/>
          <w:i/>
          <w:iCs/>
          <w:sz w:val="20"/>
          <w:rtl/>
        </w:rPr>
      </w:pPr>
    </w:p>
    <w:p w14:paraId="1BC7BCE3" w14:textId="35ECE5BB" w:rsidR="00302950" w:rsidRPr="00B847A3" w:rsidRDefault="00302950" w:rsidP="00B847A3">
      <w:pPr>
        <w:pStyle w:val="ac"/>
        <w:rPr>
          <w:rtl/>
        </w:rPr>
      </w:pPr>
      <w:r w:rsidRPr="00B847A3">
        <w:rPr>
          <w:rStyle w:val="Char"/>
          <w:rFonts w:hint="cs"/>
          <w:rtl/>
        </w:rPr>
        <w:t xml:space="preserve">از آنجا که </w:t>
      </w:r>
      <w:r w:rsidRPr="00B847A3">
        <w:rPr>
          <w:rStyle w:val="Char"/>
          <w:rtl/>
        </w:rPr>
        <w:t>معاون پژوهش اداره</w:t>
      </w:r>
      <w:r w:rsidRPr="00B847A3">
        <w:rPr>
          <w:rStyle w:val="Char"/>
          <w:rFonts w:hint="cs"/>
          <w:rtl/>
        </w:rPr>
        <w:t>‌ی</w:t>
      </w:r>
      <w:r w:rsidRPr="00B847A3">
        <w:rPr>
          <w:rStyle w:val="Char"/>
          <w:rtl/>
        </w:rPr>
        <w:t xml:space="preserve"> کل آموزش و پرورش </w:t>
      </w:r>
      <w:r w:rsidRPr="00B847A3">
        <w:rPr>
          <w:rStyle w:val="Char"/>
          <w:rFonts w:hint="cs"/>
          <w:rtl/>
        </w:rPr>
        <w:t>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بالا، شمال)، منطقه‌5 (نیمه برخوردار، غرب)، منطقه‌ی 8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پایین، شرق) و منطقه 17 (محروم، جنوب) انتخاب شد</w:t>
      </w:r>
      <w:r w:rsidRPr="00B847A3">
        <w:rPr>
          <w:rFonts w:hint="cs"/>
          <w:rtl/>
        </w:rPr>
        <w:t xml:space="preserve">ند. </w:t>
      </w:r>
    </w:p>
    <w:p w14:paraId="58A6055D" w14:textId="6092E3DA" w:rsidR="00302950" w:rsidRDefault="00302950" w:rsidP="00B21171">
      <w:pPr>
        <w:pStyle w:val="afa"/>
        <w:rPr>
          <w:rtl/>
        </w:rPr>
      </w:pPr>
    </w:p>
    <w:p w14:paraId="7428A3C3" w14:textId="6AF07DB6" w:rsidR="00302950" w:rsidRDefault="00B847A3" w:rsidP="00B21171">
      <w:pPr>
        <w:pStyle w:val="afa"/>
        <w:rPr>
          <w:rtl/>
        </w:rPr>
      </w:pPr>
      <w:r>
        <w:rPr>
          <w:noProof/>
        </w:rPr>
        <w:drawing>
          <wp:anchor distT="0" distB="0" distL="114300" distR="114300" simplePos="0" relativeHeight="251637760" behindDoc="0" locked="0" layoutInCell="1" allowOverlap="1" wp14:anchorId="7A0FD9EE" wp14:editId="26FF273C">
            <wp:simplePos x="0" y="0"/>
            <wp:positionH relativeFrom="margin">
              <wp:posOffset>502920</wp:posOffset>
            </wp:positionH>
            <wp:positionV relativeFrom="margin">
              <wp:posOffset>952500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F6E05" w14:textId="3D39BC10" w:rsidR="00302950" w:rsidRDefault="00302950" w:rsidP="00B21171">
      <w:pPr>
        <w:pStyle w:val="afa"/>
        <w:rPr>
          <w:rtl/>
        </w:rPr>
      </w:pPr>
    </w:p>
    <w:p w14:paraId="0ECC8B2A" w14:textId="63C04ACF" w:rsidR="00302950" w:rsidRDefault="00302950" w:rsidP="00B21171">
      <w:pPr>
        <w:pStyle w:val="afa"/>
        <w:rPr>
          <w:rtl/>
        </w:rPr>
      </w:pPr>
    </w:p>
    <w:p w14:paraId="58037976" w14:textId="77777777" w:rsidR="00302950" w:rsidRDefault="00302950" w:rsidP="00B21171">
      <w:pPr>
        <w:pStyle w:val="afa"/>
        <w:rPr>
          <w:rtl/>
        </w:rPr>
      </w:pPr>
    </w:p>
    <w:p w14:paraId="18578E58" w14:textId="77777777" w:rsidR="00302950" w:rsidRDefault="00302950" w:rsidP="00B21171">
      <w:pPr>
        <w:pStyle w:val="afa"/>
        <w:rPr>
          <w:rtl/>
        </w:rPr>
      </w:pPr>
    </w:p>
    <w:p w14:paraId="71FC7DB6" w14:textId="77777777" w:rsidR="00302950" w:rsidRDefault="00302950" w:rsidP="00B21171">
      <w:pPr>
        <w:pStyle w:val="afa"/>
        <w:rPr>
          <w:rtl/>
        </w:rPr>
      </w:pPr>
    </w:p>
    <w:p w14:paraId="7E6FB4B6" w14:textId="77777777" w:rsidR="00302950" w:rsidRDefault="00302950" w:rsidP="00B21171">
      <w:pPr>
        <w:pStyle w:val="afa"/>
        <w:rPr>
          <w:rtl/>
        </w:rPr>
      </w:pPr>
    </w:p>
    <w:p w14:paraId="2392ABE7" w14:textId="77777777" w:rsidR="00B21171" w:rsidRDefault="00B21171" w:rsidP="00B21171">
      <w:pPr>
        <w:pStyle w:val="afa"/>
        <w:rPr>
          <w:rtl/>
        </w:rPr>
      </w:pPr>
    </w:p>
    <w:p w14:paraId="7E3C0F83" w14:textId="77777777" w:rsidR="00B847A3" w:rsidRPr="00571D8B" w:rsidRDefault="00B847A3" w:rsidP="00B847A3">
      <w:pPr>
        <w:pStyle w:val="a0"/>
        <w:ind w:left="2383"/>
        <w:jc w:val="left"/>
        <w:rPr>
          <w:i/>
          <w:iCs/>
        </w:rPr>
      </w:pPr>
      <w:bookmarkStart w:id="74" w:name="_Toc145245227"/>
      <w:r w:rsidRPr="00571D8B">
        <w:rPr>
          <w:rFonts w:hint="cs"/>
          <w:rtl/>
        </w:rPr>
        <w:t>چگونگی توسعه‌یافتگی مناطق شهر تهران</w:t>
      </w:r>
      <w:bookmarkEnd w:id="74"/>
    </w:p>
    <w:p w14:paraId="7BF36654" w14:textId="77777777" w:rsidR="00302950" w:rsidRDefault="00302950" w:rsidP="00B847A3">
      <w:pPr>
        <w:pStyle w:val="ac"/>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3A99090" w14:textId="74FDFD26" w:rsidR="00302950" w:rsidRDefault="00302950" w:rsidP="00B847A3">
      <w:pPr>
        <w:pStyle w:val="ac"/>
        <w:rPr>
          <w:rtl/>
        </w:rPr>
      </w:pPr>
      <w:r w:rsidRPr="00033E10">
        <w:rPr>
          <w:rStyle w:val="ListParagraphChar"/>
          <w:rtl/>
        </w:rPr>
        <w:t xml:space="preserve">جدول شماره </w:t>
      </w:r>
      <w:r w:rsidR="00033E10">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5B1BBB74" w14:textId="77777777" w:rsidR="00302950" w:rsidRDefault="00302950" w:rsidP="00B847A3">
      <w:pPr>
        <w:pStyle w:val="ac"/>
      </w:pPr>
    </w:p>
    <w:p w14:paraId="1BFD4C02" w14:textId="77777777" w:rsidR="00FB39FE" w:rsidRDefault="00FB39FE" w:rsidP="00B847A3">
      <w:pPr>
        <w:pStyle w:val="ac"/>
      </w:pPr>
    </w:p>
    <w:p w14:paraId="10567430" w14:textId="77777777" w:rsidR="00FB39FE" w:rsidRDefault="00FB39FE" w:rsidP="00B847A3">
      <w:pPr>
        <w:pStyle w:val="ac"/>
      </w:pPr>
    </w:p>
    <w:p w14:paraId="1B8CCABD" w14:textId="77777777" w:rsidR="00FB39FE" w:rsidRDefault="00FB39FE" w:rsidP="00B847A3">
      <w:pPr>
        <w:pStyle w:val="ac"/>
        <w:rPr>
          <w:rtl/>
        </w:rPr>
      </w:pPr>
    </w:p>
    <w:p w14:paraId="51F3347F" w14:textId="0862A841" w:rsidR="00302950" w:rsidRPr="000A5892" w:rsidRDefault="00302950" w:rsidP="00033E10">
      <w:pPr>
        <w:pStyle w:val="a1"/>
        <w:rPr>
          <w:i/>
          <w:iCs/>
        </w:rPr>
      </w:pPr>
      <w:r w:rsidRPr="000A5892">
        <w:rPr>
          <w:rFonts w:hint="cs"/>
          <w:rtl/>
        </w:rPr>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1"/>
        <w:gridCol w:w="1036"/>
        <w:gridCol w:w="939"/>
        <w:gridCol w:w="1280"/>
        <w:gridCol w:w="1028"/>
        <w:gridCol w:w="1027"/>
        <w:gridCol w:w="1029"/>
        <w:gridCol w:w="993"/>
      </w:tblGrid>
      <w:tr w:rsidR="00D56285" w:rsidRPr="00FB39FE" w14:paraId="5572C99C" w14:textId="77777777" w:rsidTr="00D56285">
        <w:tc>
          <w:tcPr>
            <w:tcW w:w="1167" w:type="dxa"/>
            <w:vAlign w:val="center"/>
          </w:tcPr>
          <w:p w14:paraId="7A31C06E" w14:textId="77777777" w:rsidR="00302950" w:rsidRPr="00033E10" w:rsidRDefault="00302950" w:rsidP="00D56285">
            <w:pPr>
              <w:jc w:val="center"/>
              <w:rPr>
                <w:rFonts w:cs="B Nazanin"/>
                <w:b/>
                <w:bCs/>
                <w:sz w:val="22"/>
                <w:szCs w:val="22"/>
                <w:rtl/>
              </w:rPr>
            </w:pPr>
            <w:r w:rsidRPr="00033E10">
              <w:rPr>
                <w:rFonts w:cs="B Nazanin"/>
                <w:b/>
                <w:bCs/>
                <w:sz w:val="22"/>
                <w:szCs w:val="22"/>
                <w:rtl/>
              </w:rPr>
              <w:t>کد شرکت‌کننده</w:t>
            </w:r>
          </w:p>
        </w:tc>
        <w:tc>
          <w:tcPr>
            <w:tcW w:w="1158" w:type="dxa"/>
            <w:vAlign w:val="center"/>
          </w:tcPr>
          <w:p w14:paraId="61B0230F" w14:textId="77777777" w:rsidR="00302950" w:rsidRPr="00033E10" w:rsidRDefault="00302950" w:rsidP="00D56285">
            <w:pPr>
              <w:jc w:val="center"/>
              <w:rPr>
                <w:rFonts w:cs="B Nazanin"/>
                <w:b/>
                <w:bCs/>
                <w:sz w:val="22"/>
                <w:szCs w:val="22"/>
                <w:rtl/>
              </w:rPr>
            </w:pPr>
            <w:r w:rsidRPr="00033E10">
              <w:rPr>
                <w:rFonts w:cs="B Nazanin"/>
                <w:b/>
                <w:bCs/>
                <w:sz w:val="22"/>
                <w:szCs w:val="22"/>
                <w:rtl/>
              </w:rPr>
              <w:t>جنسیت</w:t>
            </w:r>
          </w:p>
        </w:tc>
        <w:tc>
          <w:tcPr>
            <w:tcW w:w="962" w:type="dxa"/>
            <w:vAlign w:val="center"/>
          </w:tcPr>
          <w:p w14:paraId="3D3DF441" w14:textId="77777777" w:rsidR="00302950" w:rsidRPr="00033E10" w:rsidRDefault="00302950" w:rsidP="00D56285">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0CD03A7B" w14:textId="77777777" w:rsidR="00302950" w:rsidRPr="00033E10" w:rsidRDefault="00302950" w:rsidP="00D56285">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2B60447F" w14:textId="77777777" w:rsidR="00302950" w:rsidRPr="00033E10" w:rsidRDefault="00302950" w:rsidP="00D56285">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27307E60" w14:textId="77777777" w:rsidR="00302950" w:rsidRPr="00033E10" w:rsidRDefault="00302950" w:rsidP="00D56285">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0A6CF23C"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095949B"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خدمت</w:t>
            </w:r>
          </w:p>
        </w:tc>
      </w:tr>
      <w:tr w:rsidR="00D56285" w:rsidRPr="00FB39FE" w14:paraId="4A8BF34C" w14:textId="77777777" w:rsidTr="00D56285">
        <w:tc>
          <w:tcPr>
            <w:tcW w:w="1167" w:type="dxa"/>
            <w:vAlign w:val="center"/>
          </w:tcPr>
          <w:p w14:paraId="2FAD54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279211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C65D0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9EADA2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1BF445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21AD65F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42E97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5A74B68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 سال</w:t>
            </w:r>
          </w:p>
        </w:tc>
      </w:tr>
      <w:tr w:rsidR="00D56285" w:rsidRPr="00FB39FE" w14:paraId="18BE923E" w14:textId="77777777" w:rsidTr="00D56285">
        <w:tc>
          <w:tcPr>
            <w:tcW w:w="1167" w:type="dxa"/>
            <w:vAlign w:val="center"/>
          </w:tcPr>
          <w:p w14:paraId="76018DA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34A491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87052C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82512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4999D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3FA07D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AF17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BA44A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 سال</w:t>
            </w:r>
          </w:p>
        </w:tc>
      </w:tr>
      <w:tr w:rsidR="00D56285" w:rsidRPr="00FB39FE" w14:paraId="6657E2B8" w14:textId="77777777" w:rsidTr="00D56285">
        <w:tc>
          <w:tcPr>
            <w:tcW w:w="1167" w:type="dxa"/>
            <w:vAlign w:val="center"/>
          </w:tcPr>
          <w:p w14:paraId="61FD0B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3B2B3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99BAFA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4AD6D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برنامه‌ریزی درسی</w:t>
            </w:r>
          </w:p>
        </w:tc>
        <w:tc>
          <w:tcPr>
            <w:tcW w:w="1160" w:type="dxa"/>
            <w:vAlign w:val="center"/>
          </w:tcPr>
          <w:p w14:paraId="2C48386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69A8E88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FECD7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0C1A4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B289FEA" w14:textId="77777777" w:rsidTr="00D56285">
        <w:tc>
          <w:tcPr>
            <w:tcW w:w="1167" w:type="dxa"/>
            <w:vAlign w:val="center"/>
          </w:tcPr>
          <w:p w14:paraId="54A193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5A4432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B03A95" w14:textId="77777777" w:rsidR="00302950" w:rsidRPr="00033E10" w:rsidRDefault="00302950" w:rsidP="00D56285">
            <w:pPr>
              <w:jc w:val="center"/>
              <w:rPr>
                <w:rFonts w:cs="B Nazanin"/>
                <w:sz w:val="22"/>
                <w:szCs w:val="22"/>
                <w:rtl/>
              </w:rPr>
            </w:pPr>
          </w:p>
        </w:tc>
        <w:tc>
          <w:tcPr>
            <w:tcW w:w="1430" w:type="dxa"/>
            <w:vAlign w:val="center"/>
          </w:tcPr>
          <w:p w14:paraId="18C427B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3388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2C0EDA0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CEB9B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5B8BC9D" w14:textId="77777777" w:rsidR="00302950" w:rsidRPr="00033E10" w:rsidRDefault="00302950" w:rsidP="00D56285">
            <w:pPr>
              <w:jc w:val="center"/>
              <w:rPr>
                <w:rFonts w:cs="B Nazanin"/>
                <w:sz w:val="22"/>
                <w:szCs w:val="22"/>
                <w:rtl/>
              </w:rPr>
            </w:pPr>
          </w:p>
        </w:tc>
      </w:tr>
      <w:tr w:rsidR="00D56285" w:rsidRPr="00FB39FE" w14:paraId="71B68FCD" w14:textId="77777777" w:rsidTr="00D56285">
        <w:tc>
          <w:tcPr>
            <w:tcW w:w="1167" w:type="dxa"/>
            <w:vAlign w:val="center"/>
          </w:tcPr>
          <w:p w14:paraId="208B956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25F019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71568E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B6606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741D49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229C0F6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807A01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795324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19 سال</w:t>
            </w:r>
          </w:p>
        </w:tc>
      </w:tr>
      <w:tr w:rsidR="00D56285" w:rsidRPr="00FB39FE" w14:paraId="22E816EA" w14:textId="77777777" w:rsidTr="00D56285">
        <w:tc>
          <w:tcPr>
            <w:tcW w:w="1167" w:type="dxa"/>
            <w:vAlign w:val="center"/>
          </w:tcPr>
          <w:p w14:paraId="03B7AC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38673BD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B6F714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D59D0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69A501C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7A4335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F74880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493BDE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34 سال</w:t>
            </w:r>
          </w:p>
        </w:tc>
      </w:tr>
      <w:tr w:rsidR="00D56285" w:rsidRPr="00FB39FE" w14:paraId="453D0689" w14:textId="77777777" w:rsidTr="00D56285">
        <w:tc>
          <w:tcPr>
            <w:tcW w:w="1167" w:type="dxa"/>
            <w:vAlign w:val="center"/>
          </w:tcPr>
          <w:p w14:paraId="3CC3C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3EE8EB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890DFFA" w14:textId="77777777" w:rsidR="00302950" w:rsidRPr="00033E10" w:rsidRDefault="00302950" w:rsidP="00D56285">
            <w:pPr>
              <w:jc w:val="center"/>
              <w:rPr>
                <w:rFonts w:cs="B Nazanin"/>
                <w:sz w:val="22"/>
                <w:szCs w:val="22"/>
                <w:rtl/>
              </w:rPr>
            </w:pPr>
          </w:p>
        </w:tc>
        <w:tc>
          <w:tcPr>
            <w:tcW w:w="1430" w:type="dxa"/>
            <w:vAlign w:val="center"/>
          </w:tcPr>
          <w:p w14:paraId="38ED39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7FD2788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4867B7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DEB20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5040139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19A6EE7F" w14:textId="77777777" w:rsidTr="00D56285">
        <w:tc>
          <w:tcPr>
            <w:tcW w:w="1167" w:type="dxa"/>
            <w:vAlign w:val="center"/>
          </w:tcPr>
          <w:p w14:paraId="51309E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5149AB1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235722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76982C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5CC18F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51E686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C02D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4EAB38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82ABCA3" w14:textId="77777777" w:rsidTr="00D56285">
        <w:tc>
          <w:tcPr>
            <w:tcW w:w="1167" w:type="dxa"/>
            <w:vAlign w:val="center"/>
          </w:tcPr>
          <w:p w14:paraId="341838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036DA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358A4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AA40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72B6B23B" w14:textId="77777777" w:rsidR="00302950" w:rsidRPr="00033E10" w:rsidRDefault="00302950" w:rsidP="00D56285">
            <w:pPr>
              <w:jc w:val="center"/>
              <w:rPr>
                <w:rFonts w:cs="B Nazanin"/>
                <w:sz w:val="22"/>
                <w:szCs w:val="22"/>
                <w:rtl/>
              </w:rPr>
            </w:pPr>
          </w:p>
        </w:tc>
        <w:tc>
          <w:tcPr>
            <w:tcW w:w="1159" w:type="dxa"/>
            <w:vAlign w:val="center"/>
          </w:tcPr>
          <w:p w14:paraId="65E074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EE8D26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74DCDD8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E16E30D" w14:textId="77777777" w:rsidTr="00D56285">
        <w:tc>
          <w:tcPr>
            <w:tcW w:w="1167" w:type="dxa"/>
            <w:vAlign w:val="center"/>
          </w:tcPr>
          <w:p w14:paraId="7A938F2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9E7D87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68D6B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70180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F9B13B8" w14:textId="77777777" w:rsidR="00302950" w:rsidRPr="00033E10" w:rsidRDefault="00302950" w:rsidP="00D56285">
            <w:pPr>
              <w:jc w:val="center"/>
              <w:rPr>
                <w:rFonts w:cs="B Nazanin"/>
                <w:sz w:val="22"/>
                <w:szCs w:val="22"/>
                <w:rtl/>
              </w:rPr>
            </w:pPr>
          </w:p>
        </w:tc>
        <w:tc>
          <w:tcPr>
            <w:tcW w:w="1159" w:type="dxa"/>
            <w:vAlign w:val="center"/>
          </w:tcPr>
          <w:p w14:paraId="0B506A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7086B5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909F55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r>
      <w:tr w:rsidR="00D56285" w:rsidRPr="00FB39FE" w14:paraId="1E54A7C9" w14:textId="77777777" w:rsidTr="00D56285">
        <w:tc>
          <w:tcPr>
            <w:tcW w:w="1167" w:type="dxa"/>
            <w:vAlign w:val="center"/>
          </w:tcPr>
          <w:p w14:paraId="2F1143A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445C9CD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FA52D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1485D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403C3EA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623B84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04C6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D43D5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35 سال</w:t>
            </w:r>
          </w:p>
        </w:tc>
      </w:tr>
      <w:tr w:rsidR="00D56285" w:rsidRPr="00FB39FE" w14:paraId="13E3D058" w14:textId="77777777" w:rsidTr="00D56285">
        <w:tc>
          <w:tcPr>
            <w:tcW w:w="1167" w:type="dxa"/>
            <w:vAlign w:val="center"/>
          </w:tcPr>
          <w:p w14:paraId="30B59E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428D09E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7C1D87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29AC0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25D006B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389F66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628BD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73FEDF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 سال</w:t>
            </w:r>
          </w:p>
        </w:tc>
      </w:tr>
      <w:tr w:rsidR="00D56285" w:rsidRPr="00FB39FE" w14:paraId="02DB8315" w14:textId="77777777" w:rsidTr="00D56285">
        <w:tc>
          <w:tcPr>
            <w:tcW w:w="1167" w:type="dxa"/>
            <w:vAlign w:val="center"/>
          </w:tcPr>
          <w:p w14:paraId="25BC74F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9DF2B8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194A133" w14:textId="77777777" w:rsidR="00302950" w:rsidRPr="00033E10" w:rsidRDefault="00302950" w:rsidP="00D56285">
            <w:pPr>
              <w:jc w:val="center"/>
              <w:rPr>
                <w:rFonts w:cs="B Nazanin"/>
                <w:sz w:val="22"/>
                <w:szCs w:val="22"/>
                <w:rtl/>
              </w:rPr>
            </w:pPr>
          </w:p>
        </w:tc>
        <w:tc>
          <w:tcPr>
            <w:tcW w:w="1430" w:type="dxa"/>
            <w:vAlign w:val="center"/>
          </w:tcPr>
          <w:p w14:paraId="0DF8D0E3" w14:textId="77777777" w:rsidR="00302950" w:rsidRPr="00033E10" w:rsidRDefault="00302950" w:rsidP="00D56285">
            <w:pPr>
              <w:jc w:val="center"/>
              <w:rPr>
                <w:rFonts w:cs="B Nazanin"/>
                <w:sz w:val="22"/>
                <w:szCs w:val="22"/>
                <w:rtl/>
              </w:rPr>
            </w:pPr>
          </w:p>
        </w:tc>
        <w:tc>
          <w:tcPr>
            <w:tcW w:w="1160" w:type="dxa"/>
            <w:vAlign w:val="center"/>
          </w:tcPr>
          <w:p w14:paraId="1D7240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4313C7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8DFF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723F563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36 سال</w:t>
            </w:r>
          </w:p>
        </w:tc>
      </w:tr>
      <w:tr w:rsidR="00D56285" w:rsidRPr="00FB39FE" w14:paraId="6A87B094" w14:textId="77777777" w:rsidTr="00D56285">
        <w:tc>
          <w:tcPr>
            <w:tcW w:w="1167" w:type="dxa"/>
            <w:vAlign w:val="center"/>
          </w:tcPr>
          <w:p w14:paraId="3A405C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5239AE9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9EBB4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267C88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52844FB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38F2D83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75D09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2747049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2986B7A" w14:textId="77777777" w:rsidTr="00D56285">
        <w:tc>
          <w:tcPr>
            <w:tcW w:w="1167" w:type="dxa"/>
            <w:vAlign w:val="center"/>
          </w:tcPr>
          <w:p w14:paraId="728DFF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4C9179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3E63C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32BE5F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4C53FE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4D51B79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2FCB6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43FBEB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7FAA9991" w14:textId="77777777" w:rsidTr="00D56285">
        <w:tc>
          <w:tcPr>
            <w:tcW w:w="1167" w:type="dxa"/>
            <w:vAlign w:val="center"/>
          </w:tcPr>
          <w:p w14:paraId="1C5FED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2730D5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76A99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F8B24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812DB9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167F73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2730D3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02CFF9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33 سال</w:t>
            </w:r>
          </w:p>
        </w:tc>
      </w:tr>
      <w:tr w:rsidR="00D56285" w:rsidRPr="00FB39FE" w14:paraId="297B0011" w14:textId="77777777" w:rsidTr="00D56285">
        <w:tc>
          <w:tcPr>
            <w:tcW w:w="1167" w:type="dxa"/>
            <w:vAlign w:val="center"/>
          </w:tcPr>
          <w:p w14:paraId="4ED25E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782BA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D28EC6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601F72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24741F0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15D784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7F469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46864E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r>
      <w:tr w:rsidR="00D56285" w:rsidRPr="00FB39FE" w14:paraId="4C7DEC70" w14:textId="77777777" w:rsidTr="00D56285">
        <w:tc>
          <w:tcPr>
            <w:tcW w:w="1167" w:type="dxa"/>
            <w:vAlign w:val="center"/>
          </w:tcPr>
          <w:p w14:paraId="6EBE518F" w14:textId="77777777" w:rsidR="00302950" w:rsidRPr="00033E10" w:rsidRDefault="00302950" w:rsidP="00D56285">
            <w:pPr>
              <w:jc w:val="center"/>
              <w:rPr>
                <w:rFonts w:cs="B Nazanin"/>
                <w:sz w:val="22"/>
                <w:szCs w:val="22"/>
                <w:rtl/>
              </w:rPr>
            </w:pPr>
            <w:r w:rsidRPr="00033E10">
              <w:rPr>
                <w:rFonts w:cs="B Nazanin" w:hint="cs"/>
                <w:sz w:val="22"/>
                <w:szCs w:val="22"/>
                <w:rtl/>
              </w:rPr>
              <w:t>18</w:t>
            </w:r>
          </w:p>
        </w:tc>
        <w:tc>
          <w:tcPr>
            <w:tcW w:w="1158" w:type="dxa"/>
            <w:vAlign w:val="center"/>
          </w:tcPr>
          <w:p w14:paraId="164BBC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288ADF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0085B23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تعلیم و تربیت کودکان پیش‌دبستان</w:t>
            </w:r>
          </w:p>
        </w:tc>
        <w:tc>
          <w:tcPr>
            <w:tcW w:w="1160" w:type="dxa"/>
            <w:vAlign w:val="center"/>
          </w:tcPr>
          <w:p w14:paraId="2411F2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5F824D7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4E237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1571DED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37 سال</w:t>
            </w:r>
          </w:p>
        </w:tc>
      </w:tr>
      <w:tr w:rsidR="00D56285" w:rsidRPr="00FB39FE" w14:paraId="142E7AA1" w14:textId="77777777" w:rsidTr="00D56285">
        <w:tc>
          <w:tcPr>
            <w:tcW w:w="1167" w:type="dxa"/>
            <w:vAlign w:val="center"/>
          </w:tcPr>
          <w:p w14:paraId="15E46FD6" w14:textId="77777777" w:rsidR="00302950" w:rsidRPr="00033E10" w:rsidRDefault="00302950" w:rsidP="00D56285">
            <w:pPr>
              <w:jc w:val="center"/>
              <w:rPr>
                <w:rFonts w:cs="B Nazanin"/>
                <w:sz w:val="22"/>
                <w:szCs w:val="22"/>
                <w:rtl/>
              </w:rPr>
            </w:pPr>
            <w:r w:rsidRPr="00033E10">
              <w:rPr>
                <w:rFonts w:cs="B Nazanin" w:hint="cs"/>
                <w:sz w:val="22"/>
                <w:szCs w:val="22"/>
                <w:rtl/>
              </w:rPr>
              <w:t>19</w:t>
            </w:r>
          </w:p>
        </w:tc>
        <w:tc>
          <w:tcPr>
            <w:tcW w:w="1158" w:type="dxa"/>
            <w:vAlign w:val="center"/>
          </w:tcPr>
          <w:p w14:paraId="77A334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4B2EFC9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49DEB1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195022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323AFB6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BCA571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3C7CA0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 سال</w:t>
            </w:r>
          </w:p>
        </w:tc>
      </w:tr>
      <w:tr w:rsidR="00D56285" w:rsidRPr="00FB39FE" w14:paraId="7386BFC0" w14:textId="77777777" w:rsidTr="00D56285">
        <w:tc>
          <w:tcPr>
            <w:tcW w:w="1167" w:type="dxa"/>
            <w:vAlign w:val="center"/>
          </w:tcPr>
          <w:p w14:paraId="5623266A" w14:textId="77777777" w:rsidR="00302950" w:rsidRPr="00033E10" w:rsidRDefault="00302950" w:rsidP="00D56285">
            <w:pPr>
              <w:jc w:val="center"/>
              <w:rPr>
                <w:rFonts w:cs="B Nazanin"/>
                <w:sz w:val="22"/>
                <w:szCs w:val="22"/>
                <w:rtl/>
              </w:rPr>
            </w:pPr>
            <w:r w:rsidRPr="00033E10">
              <w:rPr>
                <w:rFonts w:cs="B Nazanin" w:hint="cs"/>
                <w:sz w:val="22"/>
                <w:szCs w:val="22"/>
                <w:rtl/>
              </w:rPr>
              <w:t>20</w:t>
            </w:r>
          </w:p>
        </w:tc>
        <w:tc>
          <w:tcPr>
            <w:tcW w:w="1158" w:type="dxa"/>
            <w:vAlign w:val="center"/>
          </w:tcPr>
          <w:p w14:paraId="1D8585A1" w14:textId="77777777" w:rsidR="00302950" w:rsidRPr="00033E10" w:rsidRDefault="00302950" w:rsidP="00D56285">
            <w:pPr>
              <w:jc w:val="center"/>
              <w:rPr>
                <w:rFonts w:cs="B Nazanin"/>
                <w:sz w:val="22"/>
                <w:szCs w:val="22"/>
                <w:rtl/>
              </w:rPr>
            </w:pPr>
            <w:r w:rsidRPr="00033E10">
              <w:rPr>
                <w:rFonts w:cs="B Nazanin" w:hint="cs"/>
                <w:sz w:val="22"/>
                <w:szCs w:val="22"/>
                <w:rtl/>
              </w:rPr>
              <w:t>زن</w:t>
            </w:r>
          </w:p>
        </w:tc>
        <w:tc>
          <w:tcPr>
            <w:tcW w:w="962" w:type="dxa"/>
            <w:vAlign w:val="center"/>
          </w:tcPr>
          <w:p w14:paraId="26643227" w14:textId="77777777" w:rsidR="00302950" w:rsidRPr="00033E10" w:rsidRDefault="00302950" w:rsidP="00D56285">
            <w:pPr>
              <w:jc w:val="center"/>
              <w:rPr>
                <w:rFonts w:cs="B Nazanin"/>
                <w:sz w:val="22"/>
                <w:szCs w:val="22"/>
                <w:rtl/>
              </w:rPr>
            </w:pPr>
          </w:p>
        </w:tc>
        <w:tc>
          <w:tcPr>
            <w:tcW w:w="1430" w:type="dxa"/>
            <w:vAlign w:val="center"/>
          </w:tcPr>
          <w:p w14:paraId="6CE4D2A3" w14:textId="77777777" w:rsidR="00302950" w:rsidRPr="00033E10" w:rsidRDefault="00302950" w:rsidP="00D56285">
            <w:pPr>
              <w:jc w:val="center"/>
              <w:rPr>
                <w:rFonts w:cs="B Nazanin"/>
                <w:sz w:val="22"/>
                <w:szCs w:val="22"/>
                <w:rtl/>
              </w:rPr>
            </w:pPr>
          </w:p>
        </w:tc>
        <w:tc>
          <w:tcPr>
            <w:tcW w:w="1160" w:type="dxa"/>
            <w:vAlign w:val="center"/>
          </w:tcPr>
          <w:p w14:paraId="2171BA91" w14:textId="77777777" w:rsidR="00302950" w:rsidRPr="00033E10" w:rsidRDefault="00302950" w:rsidP="00D56285">
            <w:pPr>
              <w:jc w:val="center"/>
              <w:rPr>
                <w:rFonts w:cs="B Nazanin"/>
                <w:sz w:val="22"/>
                <w:szCs w:val="22"/>
                <w:rtl/>
              </w:rPr>
            </w:pPr>
          </w:p>
        </w:tc>
        <w:tc>
          <w:tcPr>
            <w:tcW w:w="1159" w:type="dxa"/>
            <w:vAlign w:val="center"/>
          </w:tcPr>
          <w:p w14:paraId="230F10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ECCE2B" w14:textId="77777777" w:rsidR="00302950" w:rsidRPr="00033E10" w:rsidRDefault="00302950" w:rsidP="00D56285">
            <w:pPr>
              <w:jc w:val="center"/>
              <w:rPr>
                <w:rFonts w:cs="B Nazanin"/>
                <w:sz w:val="22"/>
                <w:szCs w:val="22"/>
                <w:rtl/>
              </w:rPr>
            </w:pPr>
          </w:p>
        </w:tc>
        <w:tc>
          <w:tcPr>
            <w:tcW w:w="1156" w:type="dxa"/>
            <w:vAlign w:val="center"/>
          </w:tcPr>
          <w:p w14:paraId="7EADFB18" w14:textId="77777777" w:rsidR="00302950" w:rsidRPr="00033E10" w:rsidRDefault="00302950" w:rsidP="00D56285">
            <w:pPr>
              <w:jc w:val="center"/>
              <w:rPr>
                <w:rFonts w:cs="B Nazanin"/>
                <w:sz w:val="22"/>
                <w:szCs w:val="22"/>
                <w:rtl/>
              </w:rPr>
            </w:pPr>
          </w:p>
        </w:tc>
      </w:tr>
      <w:tr w:rsidR="00D56285" w:rsidRPr="00FB39FE" w14:paraId="68F97BAF" w14:textId="77777777" w:rsidTr="00D56285">
        <w:tc>
          <w:tcPr>
            <w:tcW w:w="1167" w:type="dxa"/>
            <w:vAlign w:val="center"/>
          </w:tcPr>
          <w:p w14:paraId="137728A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5D5F6AE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309510C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1B0D1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575FDCA0" w14:textId="77777777" w:rsidR="00302950" w:rsidRPr="00033E10" w:rsidRDefault="00302950" w:rsidP="00D56285">
            <w:pPr>
              <w:jc w:val="center"/>
              <w:rPr>
                <w:rFonts w:cs="B Nazanin"/>
                <w:sz w:val="22"/>
                <w:szCs w:val="22"/>
                <w:rtl/>
              </w:rPr>
            </w:pPr>
            <w:r w:rsidRPr="00033E10">
              <w:rPr>
                <w:rFonts w:cs="B Nazanin" w:hint="cs"/>
                <w:sz w:val="22"/>
                <w:szCs w:val="22"/>
                <w:rtl/>
              </w:rPr>
              <w:t>30 دقیقه</w:t>
            </w:r>
          </w:p>
        </w:tc>
        <w:tc>
          <w:tcPr>
            <w:tcW w:w="1159" w:type="dxa"/>
            <w:vAlign w:val="center"/>
          </w:tcPr>
          <w:p w14:paraId="139FDAA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6938A5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152FE1E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0CBC6924" w14:textId="77777777" w:rsidTr="00D56285">
        <w:tc>
          <w:tcPr>
            <w:tcW w:w="1167" w:type="dxa"/>
            <w:vAlign w:val="center"/>
          </w:tcPr>
          <w:p w14:paraId="460AC795"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26978542"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1DDFFE8F"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353575AA"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5EEFB9B2" w14:textId="77777777" w:rsidR="00302950" w:rsidRPr="00033E10" w:rsidRDefault="00302950" w:rsidP="00D56285">
            <w:pPr>
              <w:jc w:val="center"/>
              <w:rPr>
                <w:rFonts w:cs="B Nazanin"/>
                <w:sz w:val="22"/>
                <w:szCs w:val="22"/>
                <w:rtl/>
              </w:rPr>
            </w:pPr>
          </w:p>
        </w:tc>
        <w:tc>
          <w:tcPr>
            <w:tcW w:w="1159" w:type="dxa"/>
            <w:vAlign w:val="center"/>
          </w:tcPr>
          <w:p w14:paraId="2DB3D1AF" w14:textId="77777777" w:rsidR="00302950" w:rsidRPr="00033E10" w:rsidRDefault="00302950" w:rsidP="00D56285">
            <w:pPr>
              <w:jc w:val="center"/>
              <w:rPr>
                <w:rFonts w:ascii="Calibri" w:hAnsi="Calibri" w:cs="B Nazanin"/>
                <w:color w:val="000000"/>
                <w:sz w:val="22"/>
                <w:szCs w:val="22"/>
                <w:rtl/>
              </w:rPr>
            </w:pPr>
          </w:p>
        </w:tc>
        <w:tc>
          <w:tcPr>
            <w:tcW w:w="1158" w:type="dxa"/>
            <w:vAlign w:val="center"/>
          </w:tcPr>
          <w:p w14:paraId="667FEF41" w14:textId="77777777" w:rsidR="00302950" w:rsidRPr="00033E10" w:rsidRDefault="00302950" w:rsidP="00D56285">
            <w:pPr>
              <w:jc w:val="center"/>
              <w:rPr>
                <w:rFonts w:cs="B Nazanin"/>
                <w:sz w:val="22"/>
                <w:szCs w:val="22"/>
                <w:rtl/>
              </w:rPr>
            </w:pPr>
          </w:p>
        </w:tc>
        <w:tc>
          <w:tcPr>
            <w:tcW w:w="1156" w:type="dxa"/>
            <w:vAlign w:val="center"/>
          </w:tcPr>
          <w:p w14:paraId="550A71CB" w14:textId="77777777" w:rsidR="00302950" w:rsidRPr="00033E10" w:rsidRDefault="00302950" w:rsidP="00D56285">
            <w:pPr>
              <w:jc w:val="center"/>
              <w:rPr>
                <w:rFonts w:cs="B Nazanin"/>
                <w:sz w:val="22"/>
                <w:szCs w:val="22"/>
                <w:rtl/>
              </w:rPr>
            </w:pPr>
          </w:p>
        </w:tc>
      </w:tr>
      <w:tr w:rsidR="00D56285" w:rsidRPr="00FB39FE" w14:paraId="437D2304" w14:textId="77777777" w:rsidTr="00D56285">
        <w:tc>
          <w:tcPr>
            <w:tcW w:w="1167" w:type="dxa"/>
            <w:vAlign w:val="center"/>
          </w:tcPr>
          <w:p w14:paraId="331A4F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135EA3B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0BC55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42B4F3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4C8B3CB6" w14:textId="77777777" w:rsidR="00302950" w:rsidRPr="00033E10" w:rsidRDefault="00302950" w:rsidP="00D56285">
            <w:pPr>
              <w:jc w:val="center"/>
              <w:rPr>
                <w:rFonts w:cs="B Nazanin"/>
                <w:sz w:val="22"/>
                <w:szCs w:val="22"/>
                <w:rtl/>
              </w:rPr>
            </w:pPr>
          </w:p>
        </w:tc>
        <w:tc>
          <w:tcPr>
            <w:tcW w:w="1159" w:type="dxa"/>
            <w:vAlign w:val="center"/>
          </w:tcPr>
          <w:p w14:paraId="14A4E7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54D8F91" w14:textId="77777777" w:rsidR="00302950" w:rsidRPr="00033E10" w:rsidRDefault="00302950" w:rsidP="00D56285">
            <w:pPr>
              <w:jc w:val="center"/>
              <w:rPr>
                <w:rFonts w:cs="B Nazanin"/>
                <w:sz w:val="22"/>
                <w:szCs w:val="22"/>
                <w:rtl/>
              </w:rPr>
            </w:pPr>
          </w:p>
        </w:tc>
        <w:tc>
          <w:tcPr>
            <w:tcW w:w="1156" w:type="dxa"/>
            <w:vAlign w:val="center"/>
          </w:tcPr>
          <w:p w14:paraId="5B8975E8" w14:textId="77777777" w:rsidR="00302950" w:rsidRPr="00033E10" w:rsidRDefault="00302950" w:rsidP="00D56285">
            <w:pPr>
              <w:jc w:val="center"/>
              <w:rPr>
                <w:rFonts w:cs="B Nazanin"/>
                <w:sz w:val="22"/>
                <w:szCs w:val="22"/>
                <w:rtl/>
              </w:rPr>
            </w:pPr>
          </w:p>
        </w:tc>
      </w:tr>
      <w:tr w:rsidR="00D56285" w:rsidRPr="00FB39FE" w14:paraId="3831E16D" w14:textId="77777777" w:rsidTr="00D56285">
        <w:tc>
          <w:tcPr>
            <w:tcW w:w="1167" w:type="dxa"/>
            <w:vAlign w:val="center"/>
          </w:tcPr>
          <w:p w14:paraId="32B5333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6C7A618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DFC59C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50BEF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مدریت آموزشی</w:t>
            </w:r>
          </w:p>
        </w:tc>
        <w:tc>
          <w:tcPr>
            <w:tcW w:w="1160" w:type="dxa"/>
            <w:vAlign w:val="center"/>
          </w:tcPr>
          <w:p w14:paraId="75E41FD6" w14:textId="77777777" w:rsidR="00302950" w:rsidRPr="00033E10" w:rsidRDefault="00302950" w:rsidP="00D56285">
            <w:pPr>
              <w:jc w:val="center"/>
              <w:rPr>
                <w:rFonts w:cs="B Nazanin"/>
                <w:sz w:val="22"/>
                <w:szCs w:val="22"/>
                <w:rtl/>
              </w:rPr>
            </w:pPr>
          </w:p>
        </w:tc>
        <w:tc>
          <w:tcPr>
            <w:tcW w:w="1159" w:type="dxa"/>
            <w:vAlign w:val="center"/>
          </w:tcPr>
          <w:p w14:paraId="4BA64A4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57D6C06" w14:textId="77777777" w:rsidR="00302950" w:rsidRPr="00033E10" w:rsidRDefault="00302950" w:rsidP="00D56285">
            <w:pPr>
              <w:jc w:val="center"/>
              <w:rPr>
                <w:rFonts w:cs="B Nazanin"/>
                <w:sz w:val="22"/>
                <w:szCs w:val="22"/>
                <w:rtl/>
              </w:rPr>
            </w:pPr>
          </w:p>
        </w:tc>
        <w:tc>
          <w:tcPr>
            <w:tcW w:w="1156" w:type="dxa"/>
            <w:vAlign w:val="center"/>
          </w:tcPr>
          <w:p w14:paraId="77A60C46" w14:textId="77777777" w:rsidR="00302950" w:rsidRPr="00033E10" w:rsidRDefault="00302950" w:rsidP="00D56285">
            <w:pPr>
              <w:jc w:val="center"/>
              <w:rPr>
                <w:rFonts w:cs="B Nazanin"/>
                <w:sz w:val="22"/>
                <w:szCs w:val="22"/>
                <w:rtl/>
              </w:rPr>
            </w:pPr>
          </w:p>
        </w:tc>
      </w:tr>
      <w:tr w:rsidR="00D56285" w:rsidRPr="00FB39FE" w14:paraId="00419089" w14:textId="77777777" w:rsidTr="00D56285">
        <w:tc>
          <w:tcPr>
            <w:tcW w:w="1167" w:type="dxa"/>
            <w:vAlign w:val="center"/>
          </w:tcPr>
          <w:p w14:paraId="6CA1E0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1920EB9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FA0AE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980B84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5A2A4166" w14:textId="77777777" w:rsidR="00302950" w:rsidRPr="00033E10" w:rsidRDefault="00302950" w:rsidP="00D56285">
            <w:pPr>
              <w:jc w:val="center"/>
              <w:rPr>
                <w:rFonts w:cs="B Nazanin"/>
                <w:sz w:val="22"/>
                <w:szCs w:val="22"/>
                <w:rtl/>
              </w:rPr>
            </w:pPr>
          </w:p>
        </w:tc>
        <w:tc>
          <w:tcPr>
            <w:tcW w:w="1159" w:type="dxa"/>
            <w:vAlign w:val="center"/>
          </w:tcPr>
          <w:p w14:paraId="221BDC8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1E79477" w14:textId="77777777" w:rsidR="00302950" w:rsidRPr="00033E10" w:rsidRDefault="00302950" w:rsidP="00D56285">
            <w:pPr>
              <w:jc w:val="center"/>
              <w:rPr>
                <w:rFonts w:cs="B Nazanin"/>
                <w:sz w:val="22"/>
                <w:szCs w:val="22"/>
                <w:rtl/>
              </w:rPr>
            </w:pPr>
          </w:p>
        </w:tc>
        <w:tc>
          <w:tcPr>
            <w:tcW w:w="1156" w:type="dxa"/>
            <w:vAlign w:val="center"/>
          </w:tcPr>
          <w:p w14:paraId="4C374AE8" w14:textId="77777777" w:rsidR="00302950" w:rsidRPr="00033E10" w:rsidRDefault="00302950" w:rsidP="00D56285">
            <w:pPr>
              <w:jc w:val="center"/>
              <w:rPr>
                <w:rFonts w:cs="B Nazanin"/>
                <w:sz w:val="22"/>
                <w:szCs w:val="22"/>
                <w:rtl/>
              </w:rPr>
            </w:pPr>
          </w:p>
        </w:tc>
      </w:tr>
      <w:tr w:rsidR="00D56285" w:rsidRPr="00FB39FE" w14:paraId="76BF987D" w14:textId="77777777" w:rsidTr="00D56285">
        <w:tc>
          <w:tcPr>
            <w:tcW w:w="1167" w:type="dxa"/>
            <w:vAlign w:val="center"/>
          </w:tcPr>
          <w:p w14:paraId="6E527A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w:t>
            </w:r>
          </w:p>
        </w:tc>
        <w:tc>
          <w:tcPr>
            <w:tcW w:w="1158" w:type="dxa"/>
            <w:vAlign w:val="center"/>
          </w:tcPr>
          <w:p w14:paraId="6D369E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3629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7A860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C75DD1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60AFA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EB00628" w14:textId="77777777" w:rsidR="00302950" w:rsidRPr="00033E10" w:rsidRDefault="00302950" w:rsidP="00D56285">
            <w:pPr>
              <w:jc w:val="center"/>
              <w:rPr>
                <w:rFonts w:cs="B Nazanin"/>
                <w:sz w:val="22"/>
                <w:szCs w:val="22"/>
                <w:rtl/>
              </w:rPr>
            </w:pPr>
          </w:p>
        </w:tc>
        <w:tc>
          <w:tcPr>
            <w:tcW w:w="1156" w:type="dxa"/>
            <w:vAlign w:val="center"/>
          </w:tcPr>
          <w:p w14:paraId="51E91B0D" w14:textId="77777777" w:rsidR="00302950" w:rsidRPr="00033E10" w:rsidRDefault="00302950" w:rsidP="00D56285">
            <w:pPr>
              <w:jc w:val="center"/>
              <w:rPr>
                <w:rFonts w:cs="B Nazanin"/>
                <w:sz w:val="22"/>
                <w:szCs w:val="22"/>
                <w:rtl/>
              </w:rPr>
            </w:pPr>
          </w:p>
        </w:tc>
      </w:tr>
      <w:tr w:rsidR="00D56285" w:rsidRPr="00FB39FE" w14:paraId="6616B76B" w14:textId="77777777" w:rsidTr="00D56285">
        <w:tc>
          <w:tcPr>
            <w:tcW w:w="1167" w:type="dxa"/>
            <w:vAlign w:val="center"/>
          </w:tcPr>
          <w:p w14:paraId="2F49DA4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3F480B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EDCC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2DD2B0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9C852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550C4A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38CF147" w14:textId="77777777" w:rsidR="00302950" w:rsidRPr="00033E10" w:rsidRDefault="00302950" w:rsidP="00D56285">
            <w:pPr>
              <w:jc w:val="center"/>
              <w:rPr>
                <w:rFonts w:cs="B Nazanin"/>
                <w:sz w:val="22"/>
                <w:szCs w:val="22"/>
                <w:rtl/>
              </w:rPr>
            </w:pPr>
          </w:p>
        </w:tc>
        <w:tc>
          <w:tcPr>
            <w:tcW w:w="1156" w:type="dxa"/>
            <w:vAlign w:val="center"/>
          </w:tcPr>
          <w:p w14:paraId="61110C6E" w14:textId="77777777" w:rsidR="00302950" w:rsidRPr="00033E10" w:rsidRDefault="00302950" w:rsidP="00D56285">
            <w:pPr>
              <w:jc w:val="center"/>
              <w:rPr>
                <w:rFonts w:cs="B Nazanin"/>
                <w:sz w:val="22"/>
                <w:szCs w:val="22"/>
                <w:rtl/>
              </w:rPr>
            </w:pPr>
          </w:p>
        </w:tc>
      </w:tr>
      <w:tr w:rsidR="00D56285" w:rsidRPr="00FB39FE" w14:paraId="24B8C595" w14:textId="77777777" w:rsidTr="00D56285">
        <w:tc>
          <w:tcPr>
            <w:tcW w:w="1167" w:type="dxa"/>
            <w:vAlign w:val="center"/>
          </w:tcPr>
          <w:p w14:paraId="10876D73" w14:textId="77777777" w:rsidR="00302950" w:rsidRPr="00033E10" w:rsidRDefault="00302950" w:rsidP="00D56285">
            <w:pPr>
              <w:jc w:val="center"/>
              <w:rPr>
                <w:rFonts w:cs="B Nazanin"/>
                <w:sz w:val="22"/>
                <w:szCs w:val="22"/>
                <w:rtl/>
              </w:rPr>
            </w:pPr>
            <w:r w:rsidRPr="00033E10">
              <w:rPr>
                <w:rFonts w:cs="B Nazanin" w:hint="cs"/>
                <w:sz w:val="22"/>
                <w:szCs w:val="22"/>
                <w:rtl/>
              </w:rPr>
              <w:t>28</w:t>
            </w:r>
          </w:p>
        </w:tc>
        <w:tc>
          <w:tcPr>
            <w:tcW w:w="1158" w:type="dxa"/>
            <w:vAlign w:val="center"/>
          </w:tcPr>
          <w:p w14:paraId="367E85A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ED95BD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3A40A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73CB5C6" w14:textId="77777777" w:rsidR="00302950" w:rsidRPr="00033E10" w:rsidRDefault="00302950" w:rsidP="00D56285">
            <w:pPr>
              <w:jc w:val="center"/>
              <w:rPr>
                <w:rFonts w:cs="B Nazanin"/>
                <w:sz w:val="22"/>
                <w:szCs w:val="22"/>
                <w:rtl/>
              </w:rPr>
            </w:pPr>
          </w:p>
        </w:tc>
        <w:tc>
          <w:tcPr>
            <w:tcW w:w="1159" w:type="dxa"/>
            <w:vAlign w:val="center"/>
          </w:tcPr>
          <w:p w14:paraId="5F1640D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3C2AF74" w14:textId="77777777" w:rsidR="00302950" w:rsidRPr="00033E10" w:rsidRDefault="00302950" w:rsidP="00D56285">
            <w:pPr>
              <w:jc w:val="center"/>
              <w:rPr>
                <w:rFonts w:cs="B Nazanin"/>
                <w:sz w:val="22"/>
                <w:szCs w:val="22"/>
                <w:rtl/>
              </w:rPr>
            </w:pPr>
          </w:p>
        </w:tc>
        <w:tc>
          <w:tcPr>
            <w:tcW w:w="1156" w:type="dxa"/>
            <w:vAlign w:val="center"/>
          </w:tcPr>
          <w:p w14:paraId="0ED1E131" w14:textId="77777777" w:rsidR="00302950" w:rsidRPr="00033E10" w:rsidRDefault="00302950" w:rsidP="00D56285">
            <w:pPr>
              <w:jc w:val="center"/>
              <w:rPr>
                <w:rFonts w:cs="B Nazanin"/>
                <w:sz w:val="22"/>
                <w:szCs w:val="22"/>
                <w:rtl/>
              </w:rPr>
            </w:pPr>
          </w:p>
        </w:tc>
      </w:tr>
      <w:tr w:rsidR="00D56285" w:rsidRPr="00FB39FE" w14:paraId="67A6863A" w14:textId="77777777" w:rsidTr="00D56285">
        <w:tc>
          <w:tcPr>
            <w:tcW w:w="1167" w:type="dxa"/>
            <w:vAlign w:val="bottom"/>
          </w:tcPr>
          <w:p w14:paraId="5F80A21E" w14:textId="77777777" w:rsidR="00302950" w:rsidRPr="00033E10" w:rsidRDefault="00302950" w:rsidP="00D56285">
            <w:pPr>
              <w:jc w:val="center"/>
              <w:rPr>
                <w:rFonts w:cs="B Nazanin"/>
                <w:sz w:val="22"/>
                <w:szCs w:val="22"/>
                <w:rtl/>
              </w:rPr>
            </w:pPr>
            <w:r w:rsidRPr="00033E10">
              <w:rPr>
                <w:rFonts w:cs="B Nazanin" w:hint="cs"/>
                <w:sz w:val="22"/>
                <w:szCs w:val="22"/>
                <w:rtl/>
              </w:rPr>
              <w:t>29</w:t>
            </w:r>
          </w:p>
        </w:tc>
        <w:tc>
          <w:tcPr>
            <w:tcW w:w="1158" w:type="dxa"/>
            <w:vAlign w:val="center"/>
          </w:tcPr>
          <w:p w14:paraId="64D8538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A0A55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86186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8621A1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369041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73232FF" w14:textId="77777777" w:rsidR="00302950" w:rsidRPr="00033E10" w:rsidRDefault="00302950" w:rsidP="00D56285">
            <w:pPr>
              <w:jc w:val="center"/>
              <w:rPr>
                <w:rFonts w:cs="B Nazanin"/>
                <w:sz w:val="22"/>
                <w:szCs w:val="22"/>
                <w:rtl/>
              </w:rPr>
            </w:pPr>
          </w:p>
        </w:tc>
        <w:tc>
          <w:tcPr>
            <w:tcW w:w="1156" w:type="dxa"/>
            <w:vAlign w:val="center"/>
          </w:tcPr>
          <w:p w14:paraId="3BDB505B"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D56285" w:rsidRPr="00FB39FE" w14:paraId="6F77DDA6" w14:textId="77777777" w:rsidTr="00D56285">
        <w:tc>
          <w:tcPr>
            <w:tcW w:w="1167" w:type="dxa"/>
            <w:vAlign w:val="center"/>
          </w:tcPr>
          <w:p w14:paraId="7A7850BC" w14:textId="77777777" w:rsidR="00302950" w:rsidRPr="00033E10" w:rsidRDefault="00302950" w:rsidP="00D56285">
            <w:pPr>
              <w:jc w:val="center"/>
              <w:rPr>
                <w:rFonts w:cs="B Nazanin"/>
                <w:sz w:val="22"/>
                <w:szCs w:val="22"/>
                <w:rtl/>
              </w:rPr>
            </w:pPr>
            <w:r w:rsidRPr="00033E10">
              <w:rPr>
                <w:rFonts w:cs="B Nazanin" w:hint="cs"/>
                <w:sz w:val="22"/>
                <w:szCs w:val="22"/>
                <w:rtl/>
              </w:rPr>
              <w:t>30</w:t>
            </w:r>
          </w:p>
        </w:tc>
        <w:tc>
          <w:tcPr>
            <w:tcW w:w="1158" w:type="dxa"/>
            <w:vAlign w:val="center"/>
          </w:tcPr>
          <w:p w14:paraId="74BE2B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3E8BCA0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D300B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20CEEB2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3D1F46D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3EDE851" w14:textId="77777777" w:rsidR="00302950" w:rsidRPr="00033E10" w:rsidRDefault="00302950" w:rsidP="00D56285">
            <w:pPr>
              <w:jc w:val="center"/>
              <w:rPr>
                <w:rFonts w:cs="B Nazanin"/>
                <w:sz w:val="22"/>
                <w:szCs w:val="22"/>
                <w:rtl/>
              </w:rPr>
            </w:pPr>
          </w:p>
        </w:tc>
        <w:tc>
          <w:tcPr>
            <w:tcW w:w="1156" w:type="dxa"/>
            <w:vAlign w:val="center"/>
          </w:tcPr>
          <w:p w14:paraId="08F66470" w14:textId="77777777" w:rsidR="00302950" w:rsidRPr="00033E10" w:rsidRDefault="00302950" w:rsidP="00D56285">
            <w:pPr>
              <w:jc w:val="center"/>
              <w:rPr>
                <w:rFonts w:cs="B Nazanin"/>
                <w:sz w:val="22"/>
                <w:szCs w:val="22"/>
                <w:rtl/>
              </w:rPr>
            </w:pPr>
          </w:p>
        </w:tc>
      </w:tr>
      <w:tr w:rsidR="00D56285" w:rsidRPr="00FB39FE" w14:paraId="0EA145A9" w14:textId="77777777" w:rsidTr="00D56285">
        <w:tc>
          <w:tcPr>
            <w:tcW w:w="1167" w:type="dxa"/>
            <w:vAlign w:val="center"/>
          </w:tcPr>
          <w:p w14:paraId="647F15A6" w14:textId="77777777" w:rsidR="00302950" w:rsidRPr="00033E10" w:rsidRDefault="00302950" w:rsidP="00D56285">
            <w:pPr>
              <w:jc w:val="center"/>
              <w:rPr>
                <w:rFonts w:cs="B Nazanin"/>
                <w:sz w:val="22"/>
                <w:szCs w:val="22"/>
                <w:rtl/>
              </w:rPr>
            </w:pPr>
            <w:r w:rsidRPr="00033E10">
              <w:rPr>
                <w:rFonts w:cs="B Nazanin" w:hint="cs"/>
                <w:sz w:val="22"/>
                <w:szCs w:val="22"/>
                <w:rtl/>
              </w:rPr>
              <w:t>31</w:t>
            </w:r>
          </w:p>
        </w:tc>
        <w:tc>
          <w:tcPr>
            <w:tcW w:w="1158" w:type="dxa"/>
            <w:vAlign w:val="center"/>
          </w:tcPr>
          <w:p w14:paraId="7A6E745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A7140A8" w14:textId="77777777" w:rsidR="00302950" w:rsidRPr="00033E10" w:rsidRDefault="00302950" w:rsidP="00D56285">
            <w:pPr>
              <w:jc w:val="center"/>
              <w:rPr>
                <w:rFonts w:cs="B Nazanin"/>
                <w:sz w:val="22"/>
                <w:szCs w:val="22"/>
                <w:rtl/>
              </w:rPr>
            </w:pPr>
            <w:r w:rsidRPr="00033E10">
              <w:rPr>
                <w:rFonts w:cs="B Nazanin" w:hint="cs"/>
                <w:sz w:val="22"/>
                <w:szCs w:val="22"/>
                <w:rtl/>
              </w:rPr>
              <w:t>دکترا</w:t>
            </w:r>
          </w:p>
        </w:tc>
        <w:tc>
          <w:tcPr>
            <w:tcW w:w="1430" w:type="dxa"/>
            <w:vAlign w:val="bottom"/>
          </w:tcPr>
          <w:p w14:paraId="65CA69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137EF45" w14:textId="77777777" w:rsidR="00302950" w:rsidRPr="00033E10" w:rsidRDefault="00302950" w:rsidP="00D56285">
            <w:pPr>
              <w:jc w:val="center"/>
              <w:rPr>
                <w:rFonts w:cs="B Nazanin"/>
                <w:sz w:val="22"/>
                <w:szCs w:val="22"/>
                <w:rtl/>
              </w:rPr>
            </w:pPr>
          </w:p>
        </w:tc>
        <w:tc>
          <w:tcPr>
            <w:tcW w:w="1159" w:type="dxa"/>
            <w:vAlign w:val="bottom"/>
          </w:tcPr>
          <w:p w14:paraId="79E2FA8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13B25D1F" w14:textId="77777777" w:rsidR="00302950" w:rsidRPr="00033E10" w:rsidRDefault="00302950" w:rsidP="00D56285">
            <w:pPr>
              <w:jc w:val="center"/>
              <w:rPr>
                <w:rFonts w:cs="B Nazanin"/>
                <w:sz w:val="22"/>
                <w:szCs w:val="22"/>
                <w:rtl/>
              </w:rPr>
            </w:pPr>
          </w:p>
        </w:tc>
        <w:tc>
          <w:tcPr>
            <w:tcW w:w="1156" w:type="dxa"/>
            <w:vAlign w:val="center"/>
          </w:tcPr>
          <w:p w14:paraId="3CAB31C6" w14:textId="77777777" w:rsidR="00302950" w:rsidRPr="00033E10" w:rsidRDefault="00302950" w:rsidP="00D56285">
            <w:pPr>
              <w:jc w:val="center"/>
              <w:rPr>
                <w:rFonts w:cs="B Nazanin"/>
                <w:sz w:val="22"/>
                <w:szCs w:val="22"/>
                <w:rtl/>
              </w:rPr>
            </w:pPr>
          </w:p>
        </w:tc>
      </w:tr>
      <w:tr w:rsidR="00D56285" w:rsidRPr="00FB39FE" w14:paraId="17FEEFAC" w14:textId="77777777" w:rsidTr="00D56285">
        <w:tc>
          <w:tcPr>
            <w:tcW w:w="1167" w:type="dxa"/>
            <w:vAlign w:val="center"/>
          </w:tcPr>
          <w:p w14:paraId="5BFA17DE" w14:textId="77777777" w:rsidR="00302950" w:rsidRPr="00033E10" w:rsidRDefault="00302950" w:rsidP="00D56285">
            <w:pPr>
              <w:jc w:val="center"/>
              <w:rPr>
                <w:rFonts w:cs="B Nazanin"/>
                <w:sz w:val="22"/>
                <w:szCs w:val="22"/>
                <w:rtl/>
              </w:rPr>
            </w:pPr>
          </w:p>
        </w:tc>
        <w:tc>
          <w:tcPr>
            <w:tcW w:w="1158" w:type="dxa"/>
            <w:vAlign w:val="center"/>
          </w:tcPr>
          <w:p w14:paraId="247297B0" w14:textId="77777777" w:rsidR="00302950" w:rsidRPr="00033E10" w:rsidRDefault="00302950" w:rsidP="00D56285">
            <w:pPr>
              <w:jc w:val="center"/>
              <w:rPr>
                <w:rFonts w:cs="B Nazanin"/>
                <w:sz w:val="22"/>
                <w:szCs w:val="22"/>
                <w:rtl/>
              </w:rPr>
            </w:pPr>
          </w:p>
        </w:tc>
        <w:tc>
          <w:tcPr>
            <w:tcW w:w="962" w:type="dxa"/>
            <w:vAlign w:val="center"/>
          </w:tcPr>
          <w:p w14:paraId="5B31EDF6" w14:textId="77777777" w:rsidR="00302950" w:rsidRPr="00033E10" w:rsidRDefault="00302950" w:rsidP="00D56285">
            <w:pPr>
              <w:jc w:val="center"/>
              <w:rPr>
                <w:rFonts w:cs="B Nazanin"/>
                <w:sz w:val="22"/>
                <w:szCs w:val="22"/>
                <w:rtl/>
              </w:rPr>
            </w:pPr>
          </w:p>
        </w:tc>
        <w:tc>
          <w:tcPr>
            <w:tcW w:w="1430" w:type="dxa"/>
            <w:vAlign w:val="center"/>
          </w:tcPr>
          <w:p w14:paraId="2582EAF5" w14:textId="77777777" w:rsidR="00302950" w:rsidRPr="00033E10" w:rsidRDefault="00302950" w:rsidP="00D56285">
            <w:pPr>
              <w:jc w:val="center"/>
              <w:rPr>
                <w:rFonts w:cs="B Nazanin"/>
                <w:sz w:val="22"/>
                <w:szCs w:val="22"/>
                <w:rtl/>
              </w:rPr>
            </w:pPr>
          </w:p>
        </w:tc>
        <w:tc>
          <w:tcPr>
            <w:tcW w:w="1160" w:type="dxa"/>
            <w:vAlign w:val="center"/>
          </w:tcPr>
          <w:p w14:paraId="2A7C84C2" w14:textId="77777777" w:rsidR="00302950" w:rsidRPr="00033E10" w:rsidRDefault="00302950" w:rsidP="00D56285">
            <w:pPr>
              <w:jc w:val="center"/>
              <w:rPr>
                <w:rFonts w:cs="B Nazanin"/>
                <w:sz w:val="22"/>
                <w:szCs w:val="22"/>
                <w:rtl/>
              </w:rPr>
            </w:pPr>
          </w:p>
        </w:tc>
        <w:tc>
          <w:tcPr>
            <w:tcW w:w="1159" w:type="dxa"/>
            <w:vAlign w:val="bottom"/>
          </w:tcPr>
          <w:p w14:paraId="05FDD275" w14:textId="77777777" w:rsidR="00302950" w:rsidRPr="00033E10" w:rsidRDefault="00302950" w:rsidP="00D56285">
            <w:pPr>
              <w:jc w:val="center"/>
              <w:rPr>
                <w:rFonts w:cs="B Nazanin"/>
                <w:sz w:val="22"/>
                <w:szCs w:val="22"/>
                <w:rtl/>
              </w:rPr>
            </w:pPr>
          </w:p>
        </w:tc>
        <w:tc>
          <w:tcPr>
            <w:tcW w:w="1158" w:type="dxa"/>
            <w:vAlign w:val="center"/>
          </w:tcPr>
          <w:p w14:paraId="757F8D05" w14:textId="77777777" w:rsidR="00302950" w:rsidRPr="00033E10" w:rsidRDefault="00302950" w:rsidP="00D56285">
            <w:pPr>
              <w:jc w:val="center"/>
              <w:rPr>
                <w:rFonts w:cs="B Nazanin"/>
                <w:sz w:val="22"/>
                <w:szCs w:val="22"/>
                <w:rtl/>
              </w:rPr>
            </w:pPr>
          </w:p>
        </w:tc>
        <w:tc>
          <w:tcPr>
            <w:tcW w:w="1156" w:type="dxa"/>
            <w:vAlign w:val="center"/>
          </w:tcPr>
          <w:p w14:paraId="3951F3B3" w14:textId="77777777" w:rsidR="00302950" w:rsidRPr="00033E10" w:rsidRDefault="00302950" w:rsidP="00D56285">
            <w:pPr>
              <w:jc w:val="center"/>
              <w:rPr>
                <w:rFonts w:cs="B Nazanin"/>
                <w:sz w:val="22"/>
                <w:szCs w:val="22"/>
                <w:rtl/>
              </w:rPr>
            </w:pPr>
          </w:p>
        </w:tc>
      </w:tr>
      <w:tr w:rsidR="00D56285" w:rsidRPr="00FB39FE" w14:paraId="3D5C7D74" w14:textId="77777777" w:rsidTr="00D56285">
        <w:tc>
          <w:tcPr>
            <w:tcW w:w="1167" w:type="dxa"/>
            <w:vAlign w:val="center"/>
          </w:tcPr>
          <w:p w14:paraId="2A3D6490" w14:textId="77777777" w:rsidR="00302950" w:rsidRPr="00033E10" w:rsidRDefault="00302950" w:rsidP="00D56285">
            <w:pPr>
              <w:jc w:val="center"/>
              <w:rPr>
                <w:rFonts w:cs="B Nazanin"/>
                <w:sz w:val="22"/>
                <w:szCs w:val="22"/>
                <w:rtl/>
              </w:rPr>
            </w:pPr>
          </w:p>
        </w:tc>
        <w:tc>
          <w:tcPr>
            <w:tcW w:w="1158" w:type="dxa"/>
            <w:vAlign w:val="center"/>
          </w:tcPr>
          <w:p w14:paraId="1047C24E" w14:textId="77777777" w:rsidR="00302950" w:rsidRPr="00033E10" w:rsidRDefault="00302950" w:rsidP="00D56285">
            <w:pPr>
              <w:jc w:val="center"/>
              <w:rPr>
                <w:rFonts w:cs="B Nazanin"/>
                <w:sz w:val="22"/>
                <w:szCs w:val="22"/>
                <w:rtl/>
              </w:rPr>
            </w:pPr>
          </w:p>
        </w:tc>
        <w:tc>
          <w:tcPr>
            <w:tcW w:w="962" w:type="dxa"/>
            <w:vAlign w:val="center"/>
          </w:tcPr>
          <w:p w14:paraId="2BF5E395" w14:textId="77777777" w:rsidR="00302950" w:rsidRPr="00033E10" w:rsidRDefault="00302950" w:rsidP="00D56285">
            <w:pPr>
              <w:jc w:val="center"/>
              <w:rPr>
                <w:rFonts w:cs="B Nazanin"/>
                <w:sz w:val="22"/>
                <w:szCs w:val="22"/>
                <w:rtl/>
              </w:rPr>
            </w:pPr>
          </w:p>
        </w:tc>
        <w:tc>
          <w:tcPr>
            <w:tcW w:w="1430" w:type="dxa"/>
            <w:vAlign w:val="center"/>
          </w:tcPr>
          <w:p w14:paraId="13289C48" w14:textId="77777777" w:rsidR="00302950" w:rsidRPr="00033E10" w:rsidRDefault="00302950" w:rsidP="00D56285">
            <w:pPr>
              <w:jc w:val="center"/>
              <w:rPr>
                <w:rFonts w:cs="B Nazanin"/>
                <w:sz w:val="22"/>
                <w:szCs w:val="22"/>
                <w:rtl/>
              </w:rPr>
            </w:pPr>
          </w:p>
        </w:tc>
        <w:tc>
          <w:tcPr>
            <w:tcW w:w="1160" w:type="dxa"/>
            <w:vAlign w:val="center"/>
          </w:tcPr>
          <w:p w14:paraId="18001EC5" w14:textId="77777777" w:rsidR="00302950" w:rsidRPr="00033E10" w:rsidRDefault="00302950" w:rsidP="00D56285">
            <w:pPr>
              <w:jc w:val="center"/>
              <w:rPr>
                <w:rFonts w:cs="B Nazanin"/>
                <w:sz w:val="22"/>
                <w:szCs w:val="22"/>
                <w:rtl/>
              </w:rPr>
            </w:pPr>
          </w:p>
        </w:tc>
        <w:tc>
          <w:tcPr>
            <w:tcW w:w="1159" w:type="dxa"/>
            <w:vAlign w:val="bottom"/>
          </w:tcPr>
          <w:p w14:paraId="57A93046" w14:textId="77777777" w:rsidR="00302950" w:rsidRPr="00033E10" w:rsidRDefault="00302950" w:rsidP="00D56285">
            <w:pPr>
              <w:jc w:val="center"/>
              <w:rPr>
                <w:rFonts w:cs="B Nazanin"/>
                <w:sz w:val="22"/>
                <w:szCs w:val="22"/>
                <w:rtl/>
              </w:rPr>
            </w:pPr>
          </w:p>
        </w:tc>
        <w:tc>
          <w:tcPr>
            <w:tcW w:w="1158" w:type="dxa"/>
            <w:vAlign w:val="center"/>
          </w:tcPr>
          <w:p w14:paraId="10ADDCED" w14:textId="77777777" w:rsidR="00302950" w:rsidRPr="00033E10" w:rsidRDefault="00302950" w:rsidP="00D56285">
            <w:pPr>
              <w:jc w:val="center"/>
              <w:rPr>
                <w:rFonts w:cs="B Nazanin"/>
                <w:sz w:val="22"/>
                <w:szCs w:val="22"/>
                <w:rtl/>
              </w:rPr>
            </w:pPr>
          </w:p>
        </w:tc>
        <w:tc>
          <w:tcPr>
            <w:tcW w:w="1156" w:type="dxa"/>
            <w:vAlign w:val="center"/>
          </w:tcPr>
          <w:p w14:paraId="79012E5C" w14:textId="77777777" w:rsidR="00302950" w:rsidRPr="00033E10" w:rsidRDefault="00302950" w:rsidP="00D56285">
            <w:pPr>
              <w:jc w:val="center"/>
              <w:rPr>
                <w:rFonts w:cs="B Nazanin"/>
                <w:sz w:val="22"/>
                <w:szCs w:val="22"/>
                <w:rtl/>
              </w:rPr>
            </w:pPr>
          </w:p>
        </w:tc>
      </w:tr>
      <w:tr w:rsidR="00D56285" w:rsidRPr="00FB39FE" w14:paraId="080F97D1" w14:textId="77777777" w:rsidTr="00D56285">
        <w:tc>
          <w:tcPr>
            <w:tcW w:w="1167" w:type="dxa"/>
            <w:vAlign w:val="center"/>
          </w:tcPr>
          <w:p w14:paraId="204592B3" w14:textId="77777777" w:rsidR="00302950" w:rsidRPr="00033E10" w:rsidRDefault="00302950" w:rsidP="00D56285">
            <w:pPr>
              <w:jc w:val="center"/>
              <w:rPr>
                <w:rFonts w:cs="B Nazanin"/>
                <w:sz w:val="22"/>
                <w:szCs w:val="22"/>
                <w:rtl/>
              </w:rPr>
            </w:pPr>
          </w:p>
        </w:tc>
        <w:tc>
          <w:tcPr>
            <w:tcW w:w="1158" w:type="dxa"/>
            <w:vAlign w:val="center"/>
          </w:tcPr>
          <w:p w14:paraId="2819A26A" w14:textId="77777777" w:rsidR="00302950" w:rsidRPr="00033E10" w:rsidRDefault="00302950" w:rsidP="00D56285">
            <w:pPr>
              <w:jc w:val="center"/>
              <w:rPr>
                <w:rFonts w:cs="B Nazanin"/>
                <w:sz w:val="22"/>
                <w:szCs w:val="22"/>
                <w:rtl/>
              </w:rPr>
            </w:pPr>
          </w:p>
        </w:tc>
        <w:tc>
          <w:tcPr>
            <w:tcW w:w="962" w:type="dxa"/>
            <w:vAlign w:val="center"/>
          </w:tcPr>
          <w:p w14:paraId="7A78779F" w14:textId="77777777" w:rsidR="00302950" w:rsidRPr="00033E10" w:rsidRDefault="00302950" w:rsidP="00D56285">
            <w:pPr>
              <w:jc w:val="center"/>
              <w:rPr>
                <w:rFonts w:cs="B Nazanin"/>
                <w:sz w:val="22"/>
                <w:szCs w:val="22"/>
                <w:rtl/>
              </w:rPr>
            </w:pPr>
          </w:p>
        </w:tc>
        <w:tc>
          <w:tcPr>
            <w:tcW w:w="1430" w:type="dxa"/>
            <w:vAlign w:val="center"/>
          </w:tcPr>
          <w:p w14:paraId="7A921B06" w14:textId="77777777" w:rsidR="00302950" w:rsidRPr="00033E10" w:rsidRDefault="00302950" w:rsidP="00D56285">
            <w:pPr>
              <w:jc w:val="center"/>
              <w:rPr>
                <w:rFonts w:cs="B Nazanin"/>
                <w:sz w:val="22"/>
                <w:szCs w:val="22"/>
                <w:rtl/>
              </w:rPr>
            </w:pPr>
          </w:p>
        </w:tc>
        <w:tc>
          <w:tcPr>
            <w:tcW w:w="1160" w:type="dxa"/>
            <w:vAlign w:val="center"/>
          </w:tcPr>
          <w:p w14:paraId="5223B694" w14:textId="77777777" w:rsidR="00302950" w:rsidRPr="00033E10" w:rsidRDefault="00302950" w:rsidP="00D56285">
            <w:pPr>
              <w:jc w:val="center"/>
              <w:rPr>
                <w:rFonts w:cs="B Nazanin"/>
                <w:sz w:val="22"/>
                <w:szCs w:val="22"/>
                <w:rtl/>
              </w:rPr>
            </w:pPr>
          </w:p>
        </w:tc>
        <w:tc>
          <w:tcPr>
            <w:tcW w:w="1159" w:type="dxa"/>
            <w:vAlign w:val="center"/>
          </w:tcPr>
          <w:p w14:paraId="3F204048" w14:textId="77777777" w:rsidR="00302950" w:rsidRPr="00033E10" w:rsidRDefault="00302950" w:rsidP="00D56285">
            <w:pPr>
              <w:jc w:val="center"/>
              <w:rPr>
                <w:rFonts w:cs="B Nazanin"/>
                <w:sz w:val="22"/>
                <w:szCs w:val="22"/>
                <w:rtl/>
              </w:rPr>
            </w:pPr>
          </w:p>
        </w:tc>
        <w:tc>
          <w:tcPr>
            <w:tcW w:w="1158" w:type="dxa"/>
            <w:vAlign w:val="center"/>
          </w:tcPr>
          <w:p w14:paraId="534ECEF1" w14:textId="77777777" w:rsidR="00302950" w:rsidRPr="00033E10" w:rsidRDefault="00302950" w:rsidP="00D56285">
            <w:pPr>
              <w:jc w:val="center"/>
              <w:rPr>
                <w:rFonts w:cs="B Nazanin"/>
                <w:sz w:val="22"/>
                <w:szCs w:val="22"/>
                <w:rtl/>
              </w:rPr>
            </w:pPr>
          </w:p>
        </w:tc>
        <w:tc>
          <w:tcPr>
            <w:tcW w:w="1156" w:type="dxa"/>
            <w:vAlign w:val="center"/>
          </w:tcPr>
          <w:p w14:paraId="1165C3A7" w14:textId="77777777" w:rsidR="00302950" w:rsidRPr="00033E10" w:rsidRDefault="00302950" w:rsidP="00D56285">
            <w:pPr>
              <w:jc w:val="center"/>
              <w:rPr>
                <w:rFonts w:cs="B Nazanin"/>
                <w:sz w:val="22"/>
                <w:szCs w:val="22"/>
                <w:rtl/>
              </w:rPr>
            </w:pPr>
          </w:p>
        </w:tc>
      </w:tr>
    </w:tbl>
    <w:p w14:paraId="593FDE9A" w14:textId="77777777" w:rsidR="00302950" w:rsidRDefault="00302950" w:rsidP="00B847A3">
      <w:pPr>
        <w:pStyle w:val="ac"/>
        <w:rPr>
          <w:rtl/>
        </w:rPr>
      </w:pPr>
    </w:p>
    <w:p w14:paraId="024BA433" w14:textId="12C7CCBB" w:rsidR="00302950" w:rsidRDefault="00B94871" w:rsidP="00B847A3">
      <w:pPr>
        <w:pStyle w:val="ac"/>
      </w:pPr>
      <w:r>
        <w:drawing>
          <wp:anchor distT="0" distB="0" distL="114300" distR="114300" simplePos="0" relativeHeight="251638784" behindDoc="0" locked="0" layoutInCell="1" allowOverlap="1" wp14:anchorId="383726A9" wp14:editId="4FCC3857">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302950" w:rsidRPr="001471DE">
        <w:rPr>
          <w:rtl/>
        </w:rPr>
        <w:t>به طور کلی می</w:t>
      </w:r>
      <w:r w:rsidR="00302950" w:rsidRPr="001471DE">
        <w:rPr>
          <w:rFonts w:hint="cs"/>
          <w:rtl/>
        </w:rPr>
        <w:t>‌</w:t>
      </w:r>
      <w:r w:rsidR="00302950" w:rsidRPr="001471DE">
        <w:rPr>
          <w:rtl/>
        </w:rPr>
        <w:t xml:space="preserve">توان گفت نسبت جنسیت شرکت کنندگان </w:t>
      </w:r>
      <w:r w:rsidR="00302950">
        <w:rPr>
          <w:rFonts w:hint="cs"/>
          <w:rtl/>
        </w:rPr>
        <w:t>زن و مرد به نسبت 2 به 1 است</w:t>
      </w:r>
      <w:r w:rsidR="00302950" w:rsidRPr="001471DE">
        <w:rPr>
          <w:rtl/>
        </w:rPr>
        <w:t>. از بین</w:t>
      </w:r>
      <w:r w:rsidR="00302950">
        <w:rPr>
          <w:rFonts w:hint="cs"/>
          <w:rtl/>
        </w:rPr>
        <w:t xml:space="preserve"> 32</w:t>
      </w:r>
      <w:r w:rsidR="00302950" w:rsidRPr="001471DE">
        <w:rPr>
          <w:rtl/>
        </w:rPr>
        <w:t xml:space="preserve"> مصاحبه شونده، </w:t>
      </w:r>
      <w:r w:rsidR="00302950">
        <w:rPr>
          <w:rFonts w:hint="cs"/>
          <w:rtl/>
        </w:rPr>
        <w:t>22</w:t>
      </w:r>
      <w:r w:rsidR="00302950" w:rsidRPr="001471DE">
        <w:rPr>
          <w:rtl/>
        </w:rPr>
        <w:t xml:space="preserve"> نفر زن و </w:t>
      </w:r>
      <w:r w:rsidR="00302950">
        <w:rPr>
          <w:rFonts w:hint="cs"/>
          <w:rtl/>
        </w:rPr>
        <w:t>10</w:t>
      </w:r>
      <w:r w:rsidR="00302950" w:rsidRPr="001471DE">
        <w:rPr>
          <w:rFonts w:hint="cs"/>
          <w:rtl/>
        </w:rPr>
        <w:t xml:space="preserve"> </w:t>
      </w:r>
      <w:r w:rsidR="00302950" w:rsidRPr="001471DE">
        <w:rPr>
          <w:rtl/>
        </w:rPr>
        <w:t>نفر مرد هستند</w:t>
      </w:r>
      <w:r w:rsidR="00302950" w:rsidRPr="001471DE">
        <w:t xml:space="preserve">. </w:t>
      </w:r>
      <w:r w:rsidR="00302950" w:rsidRPr="001471DE">
        <w:rPr>
          <w:rFonts w:hint="cs"/>
          <w:rtl/>
        </w:rPr>
        <w:t xml:space="preserve"> </w:t>
      </w:r>
      <w:r w:rsidR="00302950" w:rsidRPr="001471DE">
        <w:rPr>
          <w:rtl/>
        </w:rPr>
        <w:t>همچنین در رابطه با رشته</w:t>
      </w:r>
      <w:r w:rsidR="00302950" w:rsidRPr="001471DE">
        <w:rPr>
          <w:rFonts w:hint="cs"/>
          <w:rtl/>
        </w:rPr>
        <w:t>‌ی</w:t>
      </w:r>
      <w:r w:rsidR="00302950" w:rsidRPr="001471DE">
        <w:rPr>
          <w:rtl/>
        </w:rPr>
        <w:t xml:space="preserve"> تحصیلی مدیران مدرسه مورد مصاحبه در این پژوهش، از بین </w:t>
      </w:r>
      <w:r w:rsidR="00302950">
        <w:rPr>
          <w:rFonts w:hint="cs"/>
          <w:rtl/>
        </w:rPr>
        <w:t>21</w:t>
      </w:r>
      <w:r w:rsidR="00302950" w:rsidRPr="001471DE">
        <w:rPr>
          <w:rtl/>
        </w:rPr>
        <w:t xml:space="preserve"> نفر مدیر، </w:t>
      </w:r>
      <w:r w:rsidR="00302950">
        <w:t>7</w:t>
      </w:r>
      <w:r w:rsidR="00302950" w:rsidRPr="001471DE">
        <w:rPr>
          <w:rtl/>
        </w:rPr>
        <w:t xml:space="preserve"> نفر از آنان دارای مدرک مدیریت</w:t>
      </w:r>
      <w:r w:rsidR="00302950">
        <w:rPr>
          <w:rFonts w:hint="cs"/>
          <w:rtl/>
        </w:rPr>
        <w:t xml:space="preserve"> و برنامه‌ریزی</w:t>
      </w:r>
      <w:r w:rsidR="00302950" w:rsidRPr="001471DE">
        <w:rPr>
          <w:rtl/>
        </w:rPr>
        <w:t xml:space="preserve"> آموزشی</w:t>
      </w:r>
      <w:r w:rsidR="00302950">
        <w:rPr>
          <w:rFonts w:hint="cs"/>
          <w:rtl/>
        </w:rPr>
        <w:t>،</w:t>
      </w:r>
      <w:r w:rsidR="00302950" w:rsidRPr="001471DE">
        <w:rPr>
          <w:rtl/>
        </w:rPr>
        <w:t xml:space="preserve"> </w:t>
      </w:r>
      <w:r w:rsidR="00302950">
        <w:rPr>
          <w:rFonts w:hint="cs"/>
          <w:rtl/>
        </w:rPr>
        <w:t>12</w:t>
      </w:r>
      <w:r w:rsidR="00302950" w:rsidRPr="001471DE">
        <w:rPr>
          <w:rtl/>
        </w:rPr>
        <w:t xml:space="preserve"> نفر</w:t>
      </w:r>
      <w:r w:rsidR="00302950">
        <w:rPr>
          <w:rFonts w:hint="cs"/>
          <w:rtl/>
        </w:rPr>
        <w:t xml:space="preserve"> دارای مدرک مرتبط با علوم تربیتی از قبیل برنامه‌ریزی درسی، آموزش ابتدایی، مشاوره و روانشناسی </w:t>
      </w:r>
      <w:r w:rsidR="00302950" w:rsidRPr="001471DE">
        <w:rPr>
          <w:rtl/>
        </w:rPr>
        <w:t xml:space="preserve"> </w:t>
      </w:r>
      <w:r w:rsidR="00302950">
        <w:rPr>
          <w:rFonts w:hint="cs"/>
          <w:rtl/>
        </w:rPr>
        <w:t>و 1 نفر از مدرک غیرمرتبط برخوردار بودند</w:t>
      </w:r>
      <w:r w:rsidR="00302950" w:rsidRPr="001471DE">
        <w:rPr>
          <w:rtl/>
        </w:rPr>
        <w:t xml:space="preserve">. به عبارت دیگر، </w:t>
      </w:r>
      <w:r w:rsidR="00302950">
        <w:t>62</w:t>
      </w:r>
      <w:r w:rsidR="00302950" w:rsidRPr="001471DE">
        <w:rPr>
          <w:rtl/>
        </w:rPr>
        <w:t xml:space="preserve"> درصد از مدیران مورد مطالعه دارای مدرک مرتبط با حرفه خود، مدیریت و برنامه</w:t>
      </w:r>
      <w:r w:rsidR="00302950">
        <w:rPr>
          <w:rFonts w:hint="cs"/>
          <w:rtl/>
        </w:rPr>
        <w:t>‌</w:t>
      </w:r>
      <w:r w:rsidR="00302950" w:rsidRPr="001471DE">
        <w:rPr>
          <w:rtl/>
        </w:rPr>
        <w:t>ریزی آموزشی بودند</w:t>
      </w:r>
      <w:r w:rsidR="00302950">
        <w:rPr>
          <w:rFonts w:hint="cs"/>
          <w:rtl/>
        </w:rPr>
        <w:t xml:space="preserve">. </w:t>
      </w:r>
      <w:r w:rsidR="00302950">
        <w:t xml:space="preserve">33 </w:t>
      </w:r>
      <w:r w:rsidR="00302950">
        <w:rPr>
          <w:rFonts w:hint="cs"/>
          <w:rtl/>
        </w:rPr>
        <w:t xml:space="preserve"> </w:t>
      </w:r>
      <w:r w:rsidR="00302950" w:rsidRPr="001471DE">
        <w:rPr>
          <w:rtl/>
        </w:rPr>
        <w:t>درصد دارای مدرک</w:t>
      </w:r>
      <w:r w:rsidR="00302950">
        <w:rPr>
          <w:rFonts w:hint="cs"/>
          <w:rtl/>
        </w:rPr>
        <w:t>‌</w:t>
      </w:r>
      <w:r w:rsidR="00302950" w:rsidRPr="001471DE">
        <w:rPr>
          <w:rtl/>
        </w:rPr>
        <w:t xml:space="preserve">های مرتبط با </w:t>
      </w:r>
      <w:r w:rsidR="00302950">
        <w:rPr>
          <w:rFonts w:hint="cs"/>
          <w:rtl/>
        </w:rPr>
        <w:t>علوم تربیتی</w:t>
      </w:r>
      <w:r w:rsidR="00302950" w:rsidRPr="001471DE">
        <w:rPr>
          <w:rtl/>
        </w:rPr>
        <w:t xml:space="preserve"> و </w:t>
      </w:r>
      <w:r w:rsidR="00302950">
        <w:rPr>
          <w:rFonts w:hint="cs"/>
          <w:rtl/>
        </w:rPr>
        <w:t xml:space="preserve">5 </w:t>
      </w:r>
      <w:r w:rsidR="00302950" w:rsidRPr="001471DE">
        <w:rPr>
          <w:rtl/>
        </w:rPr>
        <w:t>درصد فاقد تحصیل</w:t>
      </w:r>
      <w:r w:rsidR="00302950">
        <w:rPr>
          <w:rFonts w:hint="cs"/>
          <w:rtl/>
        </w:rPr>
        <w:t>ا</w:t>
      </w:r>
      <w:r w:rsidR="00302950" w:rsidRPr="001471DE">
        <w:rPr>
          <w:rtl/>
        </w:rPr>
        <w:t>ت مرتبط با حرفه</w:t>
      </w:r>
      <w:r w:rsidR="00302950">
        <w:rPr>
          <w:rFonts w:hint="cs"/>
          <w:rtl/>
        </w:rPr>
        <w:t>‌ی</w:t>
      </w:r>
      <w:r w:rsidR="00302950" w:rsidRPr="001471DE">
        <w:rPr>
          <w:rtl/>
        </w:rPr>
        <w:t xml:space="preserve"> مدیریت بودند</w:t>
      </w:r>
      <w:r w:rsidR="00302950" w:rsidRPr="001471DE">
        <w:t>.</w:t>
      </w:r>
      <w:r w:rsidR="00302950">
        <w:rPr>
          <w:rFonts w:hint="cs"/>
          <w:rtl/>
        </w:rPr>
        <w:t xml:space="preserve"> </w:t>
      </w:r>
    </w:p>
    <w:p w14:paraId="2B319118" w14:textId="0B7C4043" w:rsidR="00036583" w:rsidRDefault="00036583" w:rsidP="00B847A3">
      <w:pPr>
        <w:pStyle w:val="ac"/>
      </w:pPr>
    </w:p>
    <w:p w14:paraId="10F70E86" w14:textId="50CF2693" w:rsidR="00036583" w:rsidRDefault="00835A81" w:rsidP="00B847A3">
      <w:pPr>
        <w:pStyle w:val="ac"/>
      </w:pPr>
      <w:r>
        <mc:AlternateContent>
          <mc:Choice Requires="wps">
            <w:drawing>
              <wp:anchor distT="0" distB="0" distL="114300" distR="114300" simplePos="0" relativeHeight="251679232" behindDoc="0" locked="0" layoutInCell="1" allowOverlap="1" wp14:anchorId="70A07D94" wp14:editId="3073429C">
                <wp:simplePos x="0" y="0"/>
                <wp:positionH relativeFrom="column">
                  <wp:posOffset>972185</wp:posOffset>
                </wp:positionH>
                <wp:positionV relativeFrom="paragraph">
                  <wp:posOffset>62230</wp:posOffset>
                </wp:positionV>
                <wp:extent cx="4671060" cy="365760"/>
                <wp:effectExtent l="0" t="1270" r="0" b="4445"/>
                <wp:wrapThrough wrapText="bothSides">
                  <wp:wrapPolygon edited="0">
                    <wp:start x="-44" y="0"/>
                    <wp:lineTo x="-44" y="21150"/>
                    <wp:lineTo x="21600" y="21150"/>
                    <wp:lineTo x="21600" y="0"/>
                    <wp:lineTo x="-44" y="0"/>
                  </wp:wrapPolygon>
                </wp:wrapThrough>
                <wp:docPr id="13542922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7D94" id="Text Box 14" o:spid="_x0000_s1032" type="#_x0000_t202" style="position:absolute;left:0;text-align:left;margin-left:76.55pt;margin-top:4.9pt;width:367.8pt;height:28.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9wh7AEAAME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" stroked="f">
                <v:textbox inset="0,0,0,0">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mc:Fallback>
        </mc:AlternateContent>
      </w:r>
    </w:p>
    <w:p w14:paraId="7C3DBEBC" w14:textId="121F26C5" w:rsidR="00036583" w:rsidRDefault="00036583" w:rsidP="00B847A3">
      <w:pPr>
        <w:pStyle w:val="ac"/>
      </w:pPr>
    </w:p>
    <w:p w14:paraId="79D02512" w14:textId="373D0BEE" w:rsidR="00036583" w:rsidRDefault="00036583" w:rsidP="00B847A3">
      <w:pPr>
        <w:pStyle w:val="ac"/>
      </w:pPr>
    </w:p>
    <w:p w14:paraId="2E4C2A41" w14:textId="77777777" w:rsidR="00036583" w:rsidRDefault="00036583" w:rsidP="00B847A3">
      <w:pPr>
        <w:pStyle w:val="ac"/>
        <w:rPr>
          <w:rtl/>
        </w:rPr>
      </w:pPr>
    </w:p>
    <w:p w14:paraId="7BF0B720" w14:textId="2D58CEE2" w:rsidR="00302950" w:rsidRDefault="00302950" w:rsidP="00B847A3">
      <w:pPr>
        <w:pStyle w:val="ac"/>
      </w:pPr>
    </w:p>
    <w:p w14:paraId="469CED26" w14:textId="77777777" w:rsidR="00162202" w:rsidRDefault="00162202" w:rsidP="00B847A3">
      <w:pPr>
        <w:pStyle w:val="ac"/>
      </w:pPr>
    </w:p>
    <w:p w14:paraId="5311A453" w14:textId="77777777" w:rsidR="00162202" w:rsidRDefault="00162202" w:rsidP="00B847A3">
      <w:pPr>
        <w:pStyle w:val="ac"/>
      </w:pPr>
    </w:p>
    <w:p w14:paraId="5100759B" w14:textId="77777777" w:rsidR="00162202" w:rsidRDefault="00162202" w:rsidP="00B847A3">
      <w:pPr>
        <w:pStyle w:val="ac"/>
      </w:pPr>
    </w:p>
    <w:p w14:paraId="0E66B305" w14:textId="77777777" w:rsidR="00162202" w:rsidRDefault="00162202" w:rsidP="00B847A3">
      <w:pPr>
        <w:pStyle w:val="ac"/>
      </w:pPr>
    </w:p>
    <w:p w14:paraId="1EA220B8" w14:textId="77777777" w:rsidR="00162202" w:rsidRDefault="00162202" w:rsidP="00B847A3">
      <w:pPr>
        <w:pStyle w:val="ac"/>
      </w:pPr>
    </w:p>
    <w:p w14:paraId="136B398F" w14:textId="77777777" w:rsidR="00162202" w:rsidRDefault="00162202" w:rsidP="00B847A3">
      <w:pPr>
        <w:pStyle w:val="ac"/>
      </w:pPr>
    </w:p>
    <w:p w14:paraId="75635424" w14:textId="77777777" w:rsidR="00162202" w:rsidRDefault="00162202" w:rsidP="00B847A3">
      <w:pPr>
        <w:pStyle w:val="ac"/>
      </w:pPr>
    </w:p>
    <w:p w14:paraId="53FC8C8F" w14:textId="77777777" w:rsidR="00162202" w:rsidRDefault="00162202" w:rsidP="00B847A3">
      <w:pPr>
        <w:pStyle w:val="ac"/>
      </w:pPr>
    </w:p>
    <w:p w14:paraId="4BE15A0A" w14:textId="77777777" w:rsidR="00F36B02" w:rsidRDefault="00F36B02" w:rsidP="00B847A3">
      <w:pPr>
        <w:pStyle w:val="ac"/>
        <w:rPr>
          <w:rtl/>
        </w:rPr>
      </w:pPr>
      <w:r>
        <w:rPr>
          <w:rFonts w:hint="cs"/>
          <w:rtl/>
        </w:rPr>
        <w:t>همچنین 48 درصد از مدیران دارای مدرک کارشناسی، 38 درصد مدرک کارشناسی ارشد و 14 درصد از مدرک دکترا برخوردار بودند.</w:t>
      </w:r>
    </w:p>
    <w:p w14:paraId="68FF2953" w14:textId="77777777" w:rsidR="00162202" w:rsidRDefault="00162202" w:rsidP="00B847A3">
      <w:pPr>
        <w:pStyle w:val="ac"/>
        <w:rPr>
          <w:rtl/>
        </w:rPr>
      </w:pPr>
    </w:p>
    <w:p w14:paraId="77E7E3D9" w14:textId="77777777" w:rsidR="00A01DC9" w:rsidRDefault="00A01DC9" w:rsidP="00B847A3">
      <w:pPr>
        <w:pStyle w:val="ac"/>
        <w:rPr>
          <w:rtl/>
        </w:rPr>
      </w:pPr>
    </w:p>
    <w:p w14:paraId="6DF879E1" w14:textId="77777777" w:rsidR="00A01DC9" w:rsidRDefault="00A01DC9" w:rsidP="00B847A3">
      <w:pPr>
        <w:pStyle w:val="ac"/>
        <w:rPr>
          <w:rtl/>
        </w:rPr>
      </w:pPr>
    </w:p>
    <w:p w14:paraId="766CBD29" w14:textId="77777777" w:rsidR="00A01DC9" w:rsidRDefault="00A01DC9" w:rsidP="00B847A3">
      <w:pPr>
        <w:pStyle w:val="ac"/>
      </w:pPr>
    </w:p>
    <w:p w14:paraId="5213A4EB" w14:textId="76303547" w:rsidR="00A01DC9" w:rsidRDefault="005C2D86" w:rsidP="005C2D86">
      <w:pPr>
        <w:pStyle w:val="a3"/>
        <w:numPr>
          <w:ilvl w:val="0"/>
          <w:numId w:val="0"/>
        </w:numPr>
        <w:ind w:left="2070"/>
        <w:jc w:val="left"/>
      </w:pPr>
      <w:r>
        <w:rPr>
          <w:rFonts w:hint="cs"/>
          <w:rtl/>
        </w:rPr>
        <w:t xml:space="preserve">نمودار 3-2 </w:t>
      </w:r>
      <w:r w:rsidR="00A01DC9">
        <w:rPr>
          <w:rFonts w:hint="cs"/>
          <w:rtl/>
        </w:rPr>
        <w:t>مدرک تحصیلی مدیران مدرسه</w:t>
      </w:r>
    </w:p>
    <w:p w14:paraId="0CC2F9F9" w14:textId="77777777" w:rsidR="00A01DC9" w:rsidRDefault="00A01DC9" w:rsidP="009E4891">
      <w:pPr>
        <w:pStyle w:val="a3"/>
        <w:numPr>
          <w:ilvl w:val="0"/>
          <w:numId w:val="0"/>
        </w:numPr>
        <w:ind w:left="11"/>
        <w:jc w:val="left"/>
      </w:pPr>
    </w:p>
    <w:p w14:paraId="4F23DA8F" w14:textId="77777777" w:rsidR="00162202" w:rsidRDefault="00162202" w:rsidP="00162202">
      <w:pPr>
        <w:spacing w:line="259" w:lineRule="auto"/>
        <w:jc w:val="center"/>
        <w:rPr>
          <w:rtl/>
          <w:lang w:bidi="fa-IR"/>
        </w:rPr>
      </w:pPr>
      <w:r>
        <w:rPr>
          <w:noProof/>
        </w:rPr>
        <w:drawing>
          <wp:inline distT="0" distB="0" distL="0" distR="0" wp14:anchorId="1E1F8C24" wp14:editId="3B500D0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D84785E" w14:textId="77777777" w:rsidR="00162202" w:rsidRDefault="00162202" w:rsidP="00B847A3">
      <w:pPr>
        <w:pStyle w:val="ac"/>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4E0A6E83" w14:textId="77777777" w:rsidR="00162202" w:rsidRDefault="00162202" w:rsidP="00B21171">
      <w:pPr>
        <w:pStyle w:val="afa"/>
        <w:rPr>
          <w:rtl/>
        </w:rPr>
      </w:pPr>
    </w:p>
    <w:p w14:paraId="48F44C28" w14:textId="52A638C7" w:rsidR="009E4891" w:rsidRDefault="005C2D86" w:rsidP="005C2D86">
      <w:pPr>
        <w:pStyle w:val="a3"/>
        <w:numPr>
          <w:ilvl w:val="0"/>
          <w:numId w:val="0"/>
        </w:numPr>
        <w:ind w:left="2070"/>
        <w:jc w:val="left"/>
        <w:rPr>
          <w:rtl/>
        </w:rPr>
      </w:pPr>
      <w:r>
        <w:rPr>
          <w:rFonts w:hint="cs"/>
          <w:rtl/>
        </w:rPr>
        <w:t xml:space="preserve">نمودار 3-3 </w:t>
      </w:r>
      <w:r w:rsidR="009E4891">
        <w:rPr>
          <w:rFonts w:hint="cs"/>
          <w:rtl/>
        </w:rPr>
        <w:t>جمعیت شناختی متخصصین</w:t>
      </w:r>
    </w:p>
    <w:p w14:paraId="61AB17E3" w14:textId="77777777" w:rsidR="009E4891" w:rsidRPr="009E4891" w:rsidRDefault="009E4891" w:rsidP="009E4891">
      <w:pPr>
        <w:rPr>
          <w:lang w:bidi="fa-IR"/>
        </w:rPr>
      </w:pPr>
    </w:p>
    <w:p w14:paraId="013E728F" w14:textId="77777777" w:rsidR="00162202" w:rsidRDefault="00162202" w:rsidP="00162202">
      <w:pPr>
        <w:jc w:val="center"/>
      </w:pPr>
      <w:r>
        <w:rPr>
          <w:noProof/>
        </w:rPr>
        <w:drawing>
          <wp:inline distT="0" distB="0" distL="0" distR="0" wp14:anchorId="0911B2F9" wp14:editId="070BA89E">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3BD78B1" w14:textId="77777777" w:rsidR="00162202" w:rsidRDefault="00162202" w:rsidP="00162202"/>
    <w:p w14:paraId="26CC069B" w14:textId="77777777" w:rsidR="00162202" w:rsidRDefault="00162202" w:rsidP="005C2D86">
      <w:pPr>
        <w:pStyle w:val="1-1"/>
        <w:rPr>
          <w:rtl/>
        </w:rPr>
      </w:pPr>
      <w:bookmarkStart w:id="75" w:name="_Toc145160968"/>
      <w:r>
        <w:rPr>
          <w:rFonts w:hint="cs"/>
          <w:rtl/>
        </w:rPr>
        <w:t>روش گردآوری داده‌ها</w:t>
      </w:r>
      <w:bookmarkEnd w:id="75"/>
    </w:p>
    <w:p w14:paraId="7C262140" w14:textId="77777777" w:rsidR="00162202" w:rsidRDefault="00162202" w:rsidP="00B847A3">
      <w:pPr>
        <w:pStyle w:val="ac"/>
        <w:rPr>
          <w:rtl/>
        </w:rPr>
      </w:pPr>
      <w:r>
        <w:rPr>
          <w:rFonts w:hint="cs"/>
          <w:rtl/>
        </w:rPr>
        <w:t>داده‌های این پژوهش با استفاده از تکنیک مثلث‌سازی</w:t>
      </w:r>
      <w:r>
        <w:rPr>
          <w:rStyle w:val="FootnoteReference"/>
          <w:rtl/>
        </w:rPr>
        <w:footnoteReference w:id="89"/>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5DD69640" w14:textId="77777777" w:rsidR="00162202" w:rsidRDefault="00162202" w:rsidP="00B847A3">
      <w:pPr>
        <w:pStyle w:val="ac"/>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0C4EF4C9" w14:textId="77777777" w:rsidR="00162202" w:rsidRDefault="00162202" w:rsidP="00B847A3">
      <w:pPr>
        <w:pStyle w:val="ac"/>
        <w:rPr>
          <w:rtl/>
        </w:rPr>
      </w:pPr>
      <w:r>
        <w:rPr>
          <w:rFonts w:hint="cs"/>
          <w:rtl/>
        </w:rPr>
        <w:t>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مابقی سوالات در طی مصاحبه و با توجه به پاسخ شرکت‌کنندگان شکل می‌گرفت. درمجموع 370 دقیقه 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4C118D33" w14:textId="77777777" w:rsidR="00162202" w:rsidRDefault="00162202" w:rsidP="00B847A3">
      <w:pPr>
        <w:pStyle w:val="ac"/>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5862B09F" w14:textId="77777777" w:rsidR="00162202" w:rsidRDefault="00162202" w:rsidP="00B847A3">
      <w:pPr>
        <w:pStyle w:val="ac"/>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تعطیلات سبب طولانی شدن فرآیند مصاحبه‌ها شد، با اینحال چند مصاحبه به صورت تلفنی انجام 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5D1EAE75" w14:textId="77777777" w:rsidR="00162202" w:rsidRDefault="00162202" w:rsidP="00B847A3">
      <w:pPr>
        <w:pStyle w:val="ac"/>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7D17B184" w14:textId="77777777" w:rsidR="00162202" w:rsidRPr="00ED4952" w:rsidRDefault="00162202" w:rsidP="00ED4952">
      <w:pPr>
        <w:pStyle w:val="afc"/>
        <w:rPr>
          <w:rtl/>
        </w:rPr>
      </w:pPr>
      <w:proofErr w:type="spellStart"/>
      <w:r w:rsidRPr="00ED4952">
        <w:rPr>
          <w:rFonts w:hint="cs"/>
          <w:rtl/>
        </w:rPr>
        <w:t>مصاحبه‌شونده</w:t>
      </w:r>
      <w:proofErr w:type="spellEnd"/>
      <w:r w:rsidRPr="00ED4952">
        <w:rPr>
          <w:rFonts w:hint="cs"/>
          <w:rtl/>
        </w:rPr>
        <w:t xml:space="preserve"> مدیر کد 1: "</w:t>
      </w:r>
      <w:proofErr w:type="spellStart"/>
      <w:r w:rsidRPr="00ED4952">
        <w:rPr>
          <w:rtl/>
        </w:rPr>
        <w:t>کتابخانه‌ام</w:t>
      </w:r>
      <w:proofErr w:type="spellEnd"/>
      <w:r w:rsidRPr="00ED4952">
        <w:rPr>
          <w:rtl/>
        </w:rPr>
        <w:t xml:space="preserve"> کوچک است. </w:t>
      </w:r>
      <w:proofErr w:type="spellStart"/>
      <w:r w:rsidRPr="00ED4952">
        <w:rPr>
          <w:rtl/>
        </w:rPr>
        <w:t>سایزها</w:t>
      </w:r>
      <w:proofErr w:type="spellEnd"/>
      <w:r w:rsidRPr="00ED4952">
        <w:rPr>
          <w:rtl/>
        </w:rPr>
        <w:t xml:space="preserve"> را بزرگتر </w:t>
      </w:r>
      <w:proofErr w:type="spellStart"/>
      <w:r w:rsidRPr="00ED4952">
        <w:rPr>
          <w:rtl/>
        </w:rPr>
        <w:t>می‌کنم</w:t>
      </w:r>
      <w:proofErr w:type="spellEnd"/>
      <w:r w:rsidRPr="00ED4952">
        <w:rPr>
          <w:rtl/>
        </w:rPr>
        <w:t>. طوری باشد که ساعت کتابخانه (</w:t>
      </w:r>
      <w:proofErr w:type="spellStart"/>
      <w:r w:rsidRPr="00ED4952">
        <w:rPr>
          <w:rtl/>
        </w:rPr>
        <w:t>داشته‌باشیم</w:t>
      </w:r>
      <w:proofErr w:type="spellEnd"/>
      <w:r w:rsidRPr="00ED4952">
        <w:rPr>
          <w:rtl/>
        </w:rPr>
        <w:t xml:space="preserve">). ما یک </w:t>
      </w:r>
      <w:proofErr w:type="spellStart"/>
      <w:r w:rsidRPr="00ED4952">
        <w:rPr>
          <w:rtl/>
        </w:rPr>
        <w:t>برنامه‌ی</w:t>
      </w:r>
      <w:proofErr w:type="spellEnd"/>
      <w:r w:rsidRPr="00ED4952">
        <w:rPr>
          <w:rtl/>
        </w:rPr>
        <w:t xml:space="preserve"> بوم داریم که هر </w:t>
      </w:r>
      <w:proofErr w:type="spellStart"/>
      <w:r w:rsidRPr="00ED4952">
        <w:rPr>
          <w:rtl/>
        </w:rPr>
        <w:t>مدرسه‌ای</w:t>
      </w:r>
      <w:proofErr w:type="spellEnd"/>
      <w:r w:rsidRPr="00ED4952">
        <w:rPr>
          <w:rtl/>
        </w:rPr>
        <w:t xml:space="preserve"> در هر </w:t>
      </w:r>
      <w:proofErr w:type="spellStart"/>
      <w:r w:rsidRPr="00ED4952">
        <w:rPr>
          <w:rtl/>
        </w:rPr>
        <w:t>منطقه‌ای</w:t>
      </w:r>
      <w:proofErr w:type="spellEnd"/>
      <w:r w:rsidRPr="00ED4952">
        <w:rPr>
          <w:rtl/>
        </w:rPr>
        <w:t xml:space="preserve">، یک </w:t>
      </w:r>
      <w:proofErr w:type="spellStart"/>
      <w:r w:rsidRPr="00ED4952">
        <w:rPr>
          <w:rtl/>
        </w:rPr>
        <w:t>برنامه‌ی</w:t>
      </w:r>
      <w:proofErr w:type="spellEnd"/>
      <w:r w:rsidRPr="00ED4952">
        <w:rPr>
          <w:rtl/>
        </w:rPr>
        <w:t xml:space="preserve"> </w:t>
      </w:r>
      <w:proofErr w:type="spellStart"/>
      <w:r w:rsidRPr="00ED4952">
        <w:rPr>
          <w:rtl/>
        </w:rPr>
        <w:t>ویژه‌ی</w:t>
      </w:r>
      <w:proofErr w:type="spellEnd"/>
      <w:r w:rsidRPr="00ED4952">
        <w:rPr>
          <w:rtl/>
        </w:rPr>
        <w:t xml:space="preserve"> آن مدرسه و خاص آن مدرسه با توجه به شرایط و وضعیت دانش آموزی و نیازی که آن مدرسه دارد، </w:t>
      </w:r>
      <w:proofErr w:type="spellStart"/>
      <w:r w:rsidRPr="00ED4952">
        <w:rPr>
          <w:rtl/>
        </w:rPr>
        <w:t>مشکلاتش</w:t>
      </w:r>
      <w:proofErr w:type="spellEnd"/>
      <w:r w:rsidRPr="00ED4952">
        <w:rPr>
          <w:rtl/>
        </w:rPr>
        <w:t xml:space="preserve"> را دربیاورد و برحسب آن، دو ساعت در هفته ساعت آزاد (دارد) که </w:t>
      </w:r>
      <w:r w:rsidRPr="00ED4952">
        <w:rPr>
          <w:rFonts w:hint="cs"/>
          <w:rtl/>
        </w:rPr>
        <w:t>(</w:t>
      </w:r>
      <w:r w:rsidRPr="00ED4952">
        <w:rPr>
          <w:rtl/>
        </w:rPr>
        <w:t xml:space="preserve">در این </w:t>
      </w:r>
      <w:proofErr w:type="spellStart"/>
      <w:r w:rsidRPr="00ED4952">
        <w:rPr>
          <w:rtl/>
        </w:rPr>
        <w:t>دوساعت</w:t>
      </w:r>
      <w:proofErr w:type="spellEnd"/>
      <w:r w:rsidRPr="00ED4952">
        <w:rPr>
          <w:rtl/>
        </w:rPr>
        <w:t xml:space="preserve">) </w:t>
      </w:r>
      <w:proofErr w:type="spellStart"/>
      <w:r w:rsidRPr="00ED4952">
        <w:rPr>
          <w:rtl/>
        </w:rPr>
        <w:t>می‌توانیم</w:t>
      </w:r>
      <w:proofErr w:type="spellEnd"/>
      <w:r w:rsidRPr="00ED4952">
        <w:rPr>
          <w:rtl/>
        </w:rPr>
        <w:t xml:space="preserve"> در رابطه با آن (مشکل) با بچه ها </w:t>
      </w:r>
      <w:proofErr w:type="spellStart"/>
      <w:r w:rsidRPr="00ED4952">
        <w:rPr>
          <w:rtl/>
        </w:rPr>
        <w:t>کارکنیم</w:t>
      </w:r>
      <w:proofErr w:type="spellEnd"/>
      <w:r w:rsidRPr="00ED4952">
        <w:rPr>
          <w:rtl/>
        </w:rPr>
        <w:t xml:space="preserve">. خیلی راحت </w:t>
      </w:r>
      <w:proofErr w:type="spellStart"/>
      <w:r w:rsidRPr="00ED4952">
        <w:rPr>
          <w:rtl/>
        </w:rPr>
        <w:t>می‌توانیم</w:t>
      </w:r>
      <w:proofErr w:type="spellEnd"/>
      <w:r w:rsidRPr="00ED4952">
        <w:rPr>
          <w:rtl/>
        </w:rPr>
        <w:t xml:space="preserve"> کتابخانه را (برای) این کار بکنیم اما چون فضا را نداریم </w:t>
      </w:r>
      <w:proofErr w:type="spellStart"/>
      <w:r w:rsidRPr="00ED4952">
        <w:rPr>
          <w:rtl/>
        </w:rPr>
        <w:t>نمی‌شود</w:t>
      </w:r>
      <w:proofErr w:type="spellEnd"/>
      <w:r w:rsidRPr="00ED4952">
        <w:rPr>
          <w:rtl/>
        </w:rPr>
        <w:t xml:space="preserve">. حجم </w:t>
      </w:r>
      <w:proofErr w:type="spellStart"/>
      <w:r w:rsidRPr="00ED4952">
        <w:rPr>
          <w:rtl/>
        </w:rPr>
        <w:t>کتاب‌ها</w:t>
      </w:r>
      <w:proofErr w:type="spellEnd"/>
      <w:r w:rsidRPr="00ED4952">
        <w:rPr>
          <w:rtl/>
        </w:rPr>
        <w:t xml:space="preserve"> زیاد است، </w:t>
      </w:r>
      <w:proofErr w:type="spellStart"/>
      <w:r w:rsidRPr="00ED4952">
        <w:rPr>
          <w:rtl/>
        </w:rPr>
        <w:t>کتاب‌هایمان</w:t>
      </w:r>
      <w:proofErr w:type="spellEnd"/>
      <w:r w:rsidRPr="00ED4952">
        <w:rPr>
          <w:rtl/>
        </w:rPr>
        <w:t xml:space="preserve"> خیلی </w:t>
      </w:r>
      <w:proofErr w:type="spellStart"/>
      <w:r w:rsidRPr="00ED4952">
        <w:rPr>
          <w:rtl/>
        </w:rPr>
        <w:t>کتاب‌های</w:t>
      </w:r>
      <w:proofErr w:type="spellEnd"/>
      <w:r w:rsidRPr="00ED4952">
        <w:rPr>
          <w:rtl/>
        </w:rPr>
        <w:t xml:space="preserve"> خوبی است اما تعداد </w:t>
      </w:r>
      <w:proofErr w:type="spellStart"/>
      <w:r w:rsidRPr="00ED4952">
        <w:rPr>
          <w:rtl/>
        </w:rPr>
        <w:t>دانش‌آموزان</w:t>
      </w:r>
      <w:proofErr w:type="spellEnd"/>
      <w:r w:rsidRPr="00ED4952">
        <w:rPr>
          <w:rtl/>
        </w:rPr>
        <w:t xml:space="preserve"> که در مرز چهل </w:t>
      </w:r>
      <w:proofErr w:type="spellStart"/>
      <w:r w:rsidRPr="00ED4952">
        <w:rPr>
          <w:rtl/>
        </w:rPr>
        <w:t>تاست</w:t>
      </w:r>
      <w:proofErr w:type="spellEnd"/>
      <w:r w:rsidRPr="00ED4952">
        <w:rPr>
          <w:rtl/>
        </w:rPr>
        <w:t xml:space="preserve"> اگر بخواهیم ببریم در کتابخانه یک </w:t>
      </w:r>
      <w:proofErr w:type="spellStart"/>
      <w:r w:rsidRPr="00ED4952">
        <w:rPr>
          <w:rtl/>
        </w:rPr>
        <w:t>بلبشویی</w:t>
      </w:r>
      <w:proofErr w:type="spellEnd"/>
      <w:r w:rsidRPr="00ED4952">
        <w:rPr>
          <w:rtl/>
        </w:rPr>
        <w:t xml:space="preserve"> </w:t>
      </w:r>
      <w:proofErr w:type="spellStart"/>
      <w:r w:rsidRPr="00ED4952">
        <w:rPr>
          <w:rtl/>
        </w:rPr>
        <w:t>می‌شود</w:t>
      </w:r>
      <w:proofErr w:type="spellEnd"/>
      <w:r w:rsidRPr="00ED4952">
        <w:rPr>
          <w:rtl/>
        </w:rPr>
        <w:t xml:space="preserve"> که نگو.</w:t>
      </w:r>
      <w:r w:rsidRPr="00ED4952">
        <w:rPr>
          <w:rFonts w:hint="cs"/>
          <w:rtl/>
        </w:rPr>
        <w:t>"</w:t>
      </w:r>
    </w:p>
    <w:p w14:paraId="11020E31" w14:textId="77777777" w:rsidR="00162202" w:rsidRDefault="00162202" w:rsidP="00B847A3">
      <w:pPr>
        <w:pStyle w:val="ac"/>
        <w:rPr>
          <w:rtl/>
        </w:rPr>
      </w:pPr>
      <w:r>
        <w:rPr>
          <w:rFonts w:hint="cs"/>
          <w:rtl/>
        </w:rPr>
        <w:t>سپس پژوهشگر با تکرار دوباره‌ی مطلب و با بیانی خلاصه‌تر گفت:</w:t>
      </w:r>
    </w:p>
    <w:p w14:paraId="16E71D62" w14:textId="77777777" w:rsidR="00162202" w:rsidRPr="00174432" w:rsidRDefault="00162202" w:rsidP="00174432">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3B5EF931" w14:textId="77777777" w:rsidR="00162202" w:rsidRPr="00DE6A5B" w:rsidRDefault="00162202" w:rsidP="00174432">
      <w:pPr>
        <w:pStyle w:val="afc"/>
        <w:ind w:left="223" w:firstLine="0"/>
        <w:rPr>
          <w:rtl/>
        </w:rPr>
      </w:pPr>
      <w:proofErr w:type="spellStart"/>
      <w:r>
        <w:rPr>
          <w:rFonts w:hint="cs"/>
          <w:rtl/>
        </w:rPr>
        <w:t>مصاحبه‌شونده</w:t>
      </w:r>
      <w:proofErr w:type="spellEnd"/>
      <w:r>
        <w:rPr>
          <w:rFonts w:hint="cs"/>
          <w:rtl/>
        </w:rPr>
        <w:t xml:space="preserve"> مدیر کد 1:</w:t>
      </w:r>
      <w:r w:rsidRPr="00B22119">
        <w:rPr>
          <w:rFonts w:hint="cs"/>
          <w:rtl/>
        </w:rPr>
        <w:t xml:space="preserve"> </w:t>
      </w:r>
      <w:r w:rsidRPr="00DE6A5B">
        <w:rPr>
          <w:rFonts w:hint="cs"/>
          <w:rtl/>
        </w:rPr>
        <w:t>"ب</w:t>
      </w:r>
      <w:r w:rsidRPr="00DE6A5B">
        <w:rPr>
          <w:rtl/>
        </w:rPr>
        <w:t xml:space="preserve">له. ببینید آزمایشگاه با یک فضای بزرگتر. آزمایشگاه فعلی که داریم نصف همین است. فقط وسایل آزمایشگاه در آنجا </w:t>
      </w:r>
      <w:proofErr w:type="spellStart"/>
      <w:r w:rsidRPr="00DE6A5B">
        <w:rPr>
          <w:rtl/>
        </w:rPr>
        <w:t>گنجانده‌شده‌است</w:t>
      </w:r>
      <w:proofErr w:type="spellEnd"/>
      <w:r w:rsidRPr="00DE6A5B">
        <w:rPr>
          <w:rtl/>
        </w:rPr>
        <w:t xml:space="preserve">. دقیقا کتابخانه هم </w:t>
      </w:r>
      <w:proofErr w:type="spellStart"/>
      <w:r w:rsidRPr="00DE6A5B">
        <w:rPr>
          <w:rtl/>
        </w:rPr>
        <w:t>همین‌قدر</w:t>
      </w:r>
      <w:proofErr w:type="spellEnd"/>
      <w:r w:rsidRPr="00DE6A5B">
        <w:rPr>
          <w:rtl/>
        </w:rPr>
        <w:t xml:space="preserve"> است. حجم </w:t>
      </w:r>
      <w:proofErr w:type="spellStart"/>
      <w:r w:rsidRPr="00DE6A5B">
        <w:rPr>
          <w:rtl/>
        </w:rPr>
        <w:t>کتاب‌ها</w:t>
      </w:r>
      <w:proofErr w:type="spellEnd"/>
      <w:r w:rsidRPr="00DE6A5B">
        <w:rPr>
          <w:rtl/>
        </w:rPr>
        <w:t xml:space="preserve"> خیلی خوب و </w:t>
      </w:r>
      <w:proofErr w:type="spellStart"/>
      <w:r w:rsidRPr="00DE6A5B">
        <w:rPr>
          <w:rtl/>
        </w:rPr>
        <w:t>عالیست</w:t>
      </w:r>
      <w:proofErr w:type="spellEnd"/>
      <w:r w:rsidRPr="00DE6A5B">
        <w:rPr>
          <w:rtl/>
        </w:rPr>
        <w:t xml:space="preserve"> اما جایی برای </w:t>
      </w:r>
      <w:proofErr w:type="spellStart"/>
      <w:r w:rsidRPr="00DE6A5B">
        <w:rPr>
          <w:rtl/>
        </w:rPr>
        <w:t>مطالعه‌ی</w:t>
      </w:r>
      <w:proofErr w:type="spellEnd"/>
      <w:r w:rsidRPr="00DE6A5B">
        <w:rPr>
          <w:rtl/>
        </w:rPr>
        <w:t xml:space="preserve"> بچه نیست. حداقل </w:t>
      </w:r>
      <w:proofErr w:type="spellStart"/>
      <w:r w:rsidRPr="00DE6A5B">
        <w:rPr>
          <w:rtl/>
        </w:rPr>
        <w:t>هفته‌ای</w:t>
      </w:r>
      <w:proofErr w:type="spellEnd"/>
      <w:r w:rsidRPr="00DE6A5B">
        <w:rPr>
          <w:rtl/>
        </w:rPr>
        <w:t xml:space="preserve"> یکی دو روز بتواند بیاید به جای فضای کلاس در آن کتابخانه برود ، کتابی را که دوست دارد بردارد و </w:t>
      </w:r>
      <w:proofErr w:type="spellStart"/>
      <w:r w:rsidRPr="00DE6A5B">
        <w:rPr>
          <w:rtl/>
        </w:rPr>
        <w:t>مطالعه‌کند</w:t>
      </w:r>
      <w:proofErr w:type="spellEnd"/>
      <w:r w:rsidRPr="00DE6A5B">
        <w:rPr>
          <w:rtl/>
        </w:rPr>
        <w:t xml:space="preserve"> و </w:t>
      </w:r>
      <w:proofErr w:type="spellStart"/>
      <w:r w:rsidRPr="00DE6A5B">
        <w:rPr>
          <w:rtl/>
        </w:rPr>
        <w:t>خلاصه‌ای</w:t>
      </w:r>
      <w:proofErr w:type="spellEnd"/>
      <w:r w:rsidRPr="00DE6A5B">
        <w:rPr>
          <w:rtl/>
        </w:rPr>
        <w:t xml:space="preserve"> هم معلم بگیرد از آنچه خوانده و بخواهد انتقال بدهد. </w:t>
      </w:r>
      <w:proofErr w:type="spellStart"/>
      <w:r w:rsidRPr="00DE6A5B">
        <w:rPr>
          <w:rtl/>
        </w:rPr>
        <w:t>این‌ها</w:t>
      </w:r>
      <w:proofErr w:type="spellEnd"/>
      <w:r w:rsidRPr="00DE6A5B">
        <w:rPr>
          <w:rtl/>
        </w:rPr>
        <w:t xml:space="preserve"> خیلی </w:t>
      </w:r>
      <w:proofErr w:type="spellStart"/>
      <w:r w:rsidRPr="00DE6A5B">
        <w:rPr>
          <w:rtl/>
        </w:rPr>
        <w:t>خوبند</w:t>
      </w:r>
      <w:proofErr w:type="spellEnd"/>
      <w:r w:rsidRPr="00DE6A5B">
        <w:rPr>
          <w:rtl/>
        </w:rPr>
        <w:t xml:space="preserve"> اما </w:t>
      </w:r>
      <w:proofErr w:type="spellStart"/>
      <w:r w:rsidRPr="00DE6A5B">
        <w:rPr>
          <w:rtl/>
        </w:rPr>
        <w:t>این‌ها</w:t>
      </w:r>
      <w:proofErr w:type="spellEnd"/>
      <w:r w:rsidRPr="00DE6A5B">
        <w:rPr>
          <w:rtl/>
        </w:rPr>
        <w:t xml:space="preserve"> را نداریم.</w:t>
      </w:r>
      <w:r w:rsidRPr="00DE6A5B">
        <w:rPr>
          <w:rFonts w:hint="cs"/>
          <w:rtl/>
        </w:rPr>
        <w:t>"</w:t>
      </w:r>
    </w:p>
    <w:p w14:paraId="458A964E" w14:textId="77777777" w:rsidR="00162202" w:rsidRDefault="00162202" w:rsidP="00B847A3">
      <w:pPr>
        <w:pStyle w:val="ac"/>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0B50F71"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"ببین شما اگر الان وارد  راهروی </w:t>
      </w:r>
      <w:proofErr w:type="spellStart"/>
      <w:r w:rsidRPr="00B22119">
        <w:rPr>
          <w:rFonts w:hint="cs"/>
          <w:rtl/>
        </w:rPr>
        <w:t>مدرسه‌ی</w:t>
      </w:r>
      <w:proofErr w:type="spellEnd"/>
      <w:r w:rsidRPr="00B22119">
        <w:rPr>
          <w:rFonts w:hint="cs"/>
          <w:rtl/>
        </w:rPr>
        <w:t xml:space="preserve"> ما شدین دقت کردین که کف راهرو یک سری طرح ها کشیده شده . اینها بازی </w:t>
      </w:r>
      <w:proofErr w:type="spellStart"/>
      <w:r w:rsidRPr="00B22119">
        <w:rPr>
          <w:rFonts w:hint="cs"/>
          <w:rtl/>
        </w:rPr>
        <w:t>هایی</w:t>
      </w:r>
      <w:proofErr w:type="spellEnd"/>
      <w:r w:rsidRPr="00B22119">
        <w:rPr>
          <w:rFonts w:hint="cs"/>
          <w:rtl/>
        </w:rPr>
        <w:t xml:space="preserve">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w:t>
      </w:r>
      <w:proofErr w:type="spellStart"/>
      <w:r w:rsidRPr="00B22119">
        <w:rPr>
          <w:rFonts w:hint="cs"/>
          <w:rtl/>
        </w:rPr>
        <w:t>چسبونیم</w:t>
      </w:r>
      <w:proofErr w:type="spellEnd"/>
      <w:r w:rsidRPr="00B22119">
        <w:rPr>
          <w:rFonts w:hint="cs"/>
          <w:rtl/>
        </w:rPr>
        <w:t xml:space="preserve">  روی دیوار، هر معلمی میاد میگه من مثلا قرآن دارم ، </w:t>
      </w:r>
      <w:proofErr w:type="spellStart"/>
      <w:r w:rsidRPr="00B22119">
        <w:rPr>
          <w:rFonts w:hint="cs"/>
          <w:rtl/>
        </w:rPr>
        <w:t>تاس</w:t>
      </w:r>
      <w:proofErr w:type="spellEnd"/>
      <w:r w:rsidRPr="00B22119">
        <w:rPr>
          <w:rFonts w:hint="cs"/>
          <w:rtl/>
        </w:rPr>
        <w:t xml:space="preserve"> لازم </w:t>
      </w:r>
      <w:proofErr w:type="spellStart"/>
      <w:r w:rsidRPr="00B22119">
        <w:rPr>
          <w:rFonts w:hint="cs"/>
          <w:rtl/>
        </w:rPr>
        <w:t>داره</w:t>
      </w:r>
      <w:proofErr w:type="spellEnd"/>
      <w:r w:rsidRPr="00B22119">
        <w:rPr>
          <w:rFonts w:hint="cs"/>
          <w:rtl/>
        </w:rPr>
        <w:t xml:space="preserve">، دایره لازم </w:t>
      </w:r>
      <w:proofErr w:type="spellStart"/>
      <w:r w:rsidRPr="00B22119">
        <w:rPr>
          <w:rFonts w:hint="cs"/>
          <w:rtl/>
        </w:rPr>
        <w:t>داره</w:t>
      </w:r>
      <w:proofErr w:type="spellEnd"/>
      <w:r w:rsidRPr="00B22119">
        <w:rPr>
          <w:rFonts w:hint="cs"/>
          <w:rtl/>
        </w:rPr>
        <w:t xml:space="preserve"> و ... وسایل رو خود متناسب با بازی میگه. تغییر فضا وقتی از کلاس میان بیرون تاثیر یادگیری رو بیشتر میکنه نسبت به وقتی که نشسته توی کلاس، </w:t>
      </w:r>
      <w:proofErr w:type="spellStart"/>
      <w:r w:rsidRPr="00B22119">
        <w:rPr>
          <w:rFonts w:hint="cs"/>
          <w:rtl/>
        </w:rPr>
        <w:t>یه</w:t>
      </w:r>
      <w:proofErr w:type="spellEnd"/>
      <w:r w:rsidRPr="00B22119">
        <w:rPr>
          <w:rFonts w:hint="cs"/>
          <w:rtl/>
        </w:rPr>
        <w:t xml:space="preserve"> روز میبری آزمایشگاه، </w:t>
      </w:r>
      <w:proofErr w:type="spellStart"/>
      <w:r w:rsidRPr="00B22119">
        <w:rPr>
          <w:rFonts w:hint="cs"/>
          <w:rtl/>
        </w:rPr>
        <w:t>یه</w:t>
      </w:r>
      <w:proofErr w:type="spellEnd"/>
      <w:r w:rsidRPr="00B22119">
        <w:rPr>
          <w:rFonts w:hint="cs"/>
          <w:rtl/>
        </w:rPr>
        <w:t xml:space="preserve"> روز میبری </w:t>
      </w:r>
      <w:proofErr w:type="spellStart"/>
      <w:r w:rsidRPr="00B22119">
        <w:rPr>
          <w:rFonts w:hint="cs"/>
          <w:rtl/>
        </w:rPr>
        <w:t>کتابخونه</w:t>
      </w:r>
      <w:proofErr w:type="spellEnd"/>
      <w:r w:rsidRPr="00B22119">
        <w:rPr>
          <w:rFonts w:hint="cs"/>
          <w:rtl/>
        </w:rPr>
        <w:t xml:space="preserve">، </w:t>
      </w:r>
      <w:proofErr w:type="spellStart"/>
      <w:r w:rsidRPr="00B22119">
        <w:rPr>
          <w:rFonts w:hint="cs"/>
          <w:rtl/>
        </w:rPr>
        <w:t>یه</w:t>
      </w:r>
      <w:proofErr w:type="spellEnd"/>
      <w:r w:rsidRPr="00B22119">
        <w:rPr>
          <w:rFonts w:hint="cs"/>
          <w:rtl/>
        </w:rPr>
        <w:t xml:space="preserve"> روز می بری اتاق بازی. اینها همه باعث میشه تغییر فضا یادگیری رو بیشتر میکنه. حالا من به معلم میگم بازی رو طراحی کن و به من نشون </w:t>
      </w:r>
      <w:proofErr w:type="spellStart"/>
      <w:r w:rsidRPr="00B22119">
        <w:rPr>
          <w:rFonts w:hint="cs"/>
          <w:rtl/>
        </w:rPr>
        <w:t>بدده</w:t>
      </w:r>
      <w:proofErr w:type="spellEnd"/>
      <w:r w:rsidRPr="00B22119">
        <w:rPr>
          <w:rFonts w:hint="cs"/>
          <w:rtl/>
        </w:rPr>
        <w:t xml:space="preserve"> اگر از نظرم خوب بود در شورای معلمین میگذاریم همه نظر بدن و اگر گفتن خوبه به اسم شما روی دیوار راهروی طبقه ی بالا می نویسیم که </w:t>
      </w:r>
      <w:proofErr w:type="spellStart"/>
      <w:r w:rsidRPr="00B22119">
        <w:rPr>
          <w:rFonts w:hint="cs"/>
          <w:rtl/>
        </w:rPr>
        <w:t>هرکسی</w:t>
      </w:r>
      <w:proofErr w:type="spellEnd"/>
      <w:r w:rsidRPr="00B22119">
        <w:rPr>
          <w:rFonts w:hint="cs"/>
          <w:rtl/>
        </w:rPr>
        <w:t xml:space="preserve"> </w:t>
      </w:r>
      <w:proofErr w:type="spellStart"/>
      <w:r w:rsidRPr="00B22119">
        <w:rPr>
          <w:rFonts w:hint="cs"/>
          <w:rtl/>
        </w:rPr>
        <w:t>داره</w:t>
      </w:r>
      <w:proofErr w:type="spellEnd"/>
      <w:r w:rsidRPr="00B22119">
        <w:rPr>
          <w:rFonts w:hint="cs"/>
          <w:rtl/>
        </w:rPr>
        <w:t xml:space="preserve"> اون بازی رو انجام میده </w:t>
      </w:r>
      <w:proofErr w:type="spellStart"/>
      <w:r w:rsidRPr="00B22119">
        <w:rPr>
          <w:rFonts w:hint="cs"/>
          <w:rtl/>
        </w:rPr>
        <w:t>بدونه</w:t>
      </w:r>
      <w:proofErr w:type="spellEnd"/>
      <w:r w:rsidRPr="00B22119">
        <w:rPr>
          <w:rFonts w:hint="cs"/>
          <w:rtl/>
        </w:rPr>
        <w:t xml:space="preserve"> که این بازی رو فلانی طراحی کرده این باعث میشه معلم هم انگیزه پیدا کنه. داریم به این سمت میریم که بچه ها رو از توی کلاس بکشیم بیرون و توی </w:t>
      </w:r>
      <w:proofErr w:type="spellStart"/>
      <w:r w:rsidRPr="00B22119">
        <w:rPr>
          <w:rFonts w:hint="cs"/>
          <w:rtl/>
        </w:rPr>
        <w:t>یه</w:t>
      </w:r>
      <w:proofErr w:type="spellEnd"/>
      <w:r w:rsidRPr="00B22119">
        <w:rPr>
          <w:rFonts w:hint="cs"/>
          <w:rtl/>
        </w:rPr>
        <w:t xml:space="preserve"> فضای جدیدتر بازی کنن. مثلا در سالن ورزش ما معلم ها میرن اونجا </w:t>
      </w:r>
      <w:proofErr w:type="spellStart"/>
      <w:r w:rsidRPr="00B22119">
        <w:rPr>
          <w:rFonts w:hint="cs"/>
          <w:rtl/>
        </w:rPr>
        <w:t>وتلفیق</w:t>
      </w:r>
      <w:proofErr w:type="spellEnd"/>
      <w:r w:rsidRPr="00B22119">
        <w:rPr>
          <w:rFonts w:hint="cs"/>
          <w:rtl/>
        </w:rPr>
        <w:t xml:space="preserve"> میکنن درس تربیت بدنی رو با ریاضی، با فارسی، با درس های دیگه، و بچه ها بخاطر رنگی </w:t>
      </w:r>
      <w:proofErr w:type="spellStart"/>
      <w:r w:rsidRPr="00B22119">
        <w:rPr>
          <w:rFonts w:hint="cs"/>
          <w:rtl/>
        </w:rPr>
        <w:t>رنگی</w:t>
      </w:r>
      <w:proofErr w:type="spellEnd"/>
      <w:r w:rsidRPr="00B22119">
        <w:rPr>
          <w:rFonts w:hint="cs"/>
          <w:rtl/>
        </w:rPr>
        <w:t xml:space="preserve"> بودن اونجا و بخاطر اینه کفشش رو </w:t>
      </w:r>
      <w:proofErr w:type="spellStart"/>
      <w:r w:rsidRPr="00B22119">
        <w:rPr>
          <w:rFonts w:hint="cs"/>
          <w:rtl/>
        </w:rPr>
        <w:t>درمیاره</w:t>
      </w:r>
      <w:proofErr w:type="spellEnd"/>
      <w:r w:rsidRPr="00B22119">
        <w:rPr>
          <w:rFonts w:hint="cs"/>
          <w:rtl/>
        </w:rPr>
        <w:t xml:space="preserve"> و راحت دراز </w:t>
      </w:r>
      <w:proofErr w:type="spellStart"/>
      <w:r w:rsidRPr="00B22119">
        <w:rPr>
          <w:rFonts w:hint="cs"/>
          <w:rtl/>
        </w:rPr>
        <w:t>میکشه</w:t>
      </w:r>
      <w:proofErr w:type="spellEnd"/>
      <w:r w:rsidRPr="00B22119">
        <w:rPr>
          <w:rFonts w:hint="cs"/>
          <w:rtl/>
        </w:rPr>
        <w:t xml:space="preserve"> و </w:t>
      </w:r>
      <w:proofErr w:type="spellStart"/>
      <w:r w:rsidRPr="00B22119">
        <w:rPr>
          <w:rFonts w:hint="cs"/>
          <w:rtl/>
        </w:rPr>
        <w:t>بشینه</w:t>
      </w:r>
      <w:proofErr w:type="spellEnd"/>
      <w:r w:rsidRPr="00B22119">
        <w:rPr>
          <w:rFonts w:hint="cs"/>
          <w:rtl/>
        </w:rPr>
        <w:t xml:space="preserve"> چهارزانو اونجا رو خیلی دوست </w:t>
      </w:r>
      <w:proofErr w:type="spellStart"/>
      <w:r w:rsidRPr="00B22119">
        <w:rPr>
          <w:rFonts w:hint="cs"/>
          <w:rtl/>
        </w:rPr>
        <w:t>داره</w:t>
      </w:r>
      <w:proofErr w:type="spellEnd"/>
      <w:r w:rsidRPr="00B22119">
        <w:rPr>
          <w:rFonts w:hint="cs"/>
          <w:rtl/>
        </w:rPr>
        <w:t xml:space="preserve">. فکر میکنم که این شکل سنتی میز و نیمکت </w:t>
      </w:r>
      <w:proofErr w:type="spellStart"/>
      <w:r w:rsidRPr="00B22119">
        <w:rPr>
          <w:rFonts w:hint="cs"/>
          <w:rtl/>
        </w:rPr>
        <w:t>هایی</w:t>
      </w:r>
      <w:proofErr w:type="spellEnd"/>
      <w:r w:rsidRPr="00B22119">
        <w:rPr>
          <w:rFonts w:hint="cs"/>
          <w:rtl/>
        </w:rPr>
        <w:t xml:space="preserve"> که داریم خیلی دیگه نباید </w:t>
      </w:r>
      <w:proofErr w:type="spellStart"/>
      <w:r w:rsidRPr="00B22119">
        <w:rPr>
          <w:rFonts w:hint="cs"/>
          <w:rtl/>
        </w:rPr>
        <w:t>ازش</w:t>
      </w:r>
      <w:proofErr w:type="spellEnd"/>
      <w:r w:rsidRPr="00B22119">
        <w:rPr>
          <w:rFonts w:hint="cs"/>
          <w:rtl/>
        </w:rPr>
        <w:t xml:space="preserve"> استفاده بشه. خب ما دیگه فضا نداریم، فضای ما اون </w:t>
      </w:r>
      <w:proofErr w:type="spellStart"/>
      <w:r w:rsidRPr="00B22119">
        <w:rPr>
          <w:rFonts w:hint="cs"/>
          <w:rtl/>
        </w:rPr>
        <w:t>کلاسه</w:t>
      </w:r>
      <w:proofErr w:type="spellEnd"/>
      <w:r w:rsidRPr="00B22119">
        <w:rPr>
          <w:rFonts w:hint="cs"/>
          <w:rtl/>
        </w:rPr>
        <w:t xml:space="preserve">، بچه میدونه اون کلاس </w:t>
      </w:r>
      <w:proofErr w:type="spellStart"/>
      <w:r w:rsidRPr="00B22119">
        <w:rPr>
          <w:rFonts w:hint="cs"/>
          <w:rtl/>
        </w:rPr>
        <w:t>یه</w:t>
      </w:r>
      <w:proofErr w:type="spellEnd"/>
      <w:r w:rsidRPr="00B22119">
        <w:rPr>
          <w:rFonts w:hint="cs"/>
          <w:rtl/>
        </w:rPr>
        <w:t xml:space="preserve"> مکان </w:t>
      </w:r>
      <w:proofErr w:type="spellStart"/>
      <w:r w:rsidRPr="00B22119">
        <w:rPr>
          <w:rFonts w:hint="cs"/>
          <w:rtl/>
        </w:rPr>
        <w:t>امنیه</w:t>
      </w:r>
      <w:proofErr w:type="spellEnd"/>
      <w:r w:rsidRPr="00B22119">
        <w:rPr>
          <w:rFonts w:hint="cs"/>
          <w:rtl/>
        </w:rPr>
        <w:t xml:space="preserve"> که میتونه با </w:t>
      </w:r>
      <w:proofErr w:type="spellStart"/>
      <w:r w:rsidRPr="00B22119">
        <w:rPr>
          <w:rFonts w:hint="cs"/>
          <w:rtl/>
        </w:rPr>
        <w:t>معلمش</w:t>
      </w:r>
      <w:proofErr w:type="spellEnd"/>
      <w:r w:rsidRPr="00B22119">
        <w:rPr>
          <w:rFonts w:hint="cs"/>
          <w:rtl/>
        </w:rPr>
        <w:t xml:space="preserve"> توش قرار </w:t>
      </w:r>
      <w:proofErr w:type="spellStart"/>
      <w:r w:rsidRPr="00B22119">
        <w:rPr>
          <w:rFonts w:hint="cs"/>
          <w:rtl/>
        </w:rPr>
        <w:t>بگیره.اما</w:t>
      </w:r>
      <w:proofErr w:type="spellEnd"/>
      <w:r w:rsidRPr="00B22119">
        <w:rPr>
          <w:rFonts w:hint="cs"/>
          <w:rtl/>
        </w:rPr>
        <w:t xml:space="preserve"> معلم هم نیاز </w:t>
      </w:r>
      <w:proofErr w:type="spellStart"/>
      <w:r w:rsidRPr="00B22119">
        <w:rPr>
          <w:rFonts w:hint="cs"/>
          <w:rtl/>
        </w:rPr>
        <w:t>داره</w:t>
      </w:r>
      <w:proofErr w:type="spellEnd"/>
      <w:r w:rsidRPr="00B22119">
        <w:rPr>
          <w:rFonts w:hint="cs"/>
          <w:rtl/>
        </w:rPr>
        <w:t xml:space="preserve"> برای بعضی از دروس از کلاس خارج بشه." </w:t>
      </w:r>
    </w:p>
    <w:p w14:paraId="6D1E4B79" w14:textId="77777777" w:rsidR="00162202" w:rsidRPr="00AD661A" w:rsidRDefault="00162202" w:rsidP="00B847A3">
      <w:pPr>
        <w:pStyle w:val="ac"/>
        <w:rPr>
          <w:rtl/>
        </w:rPr>
      </w:pPr>
      <w:r>
        <w:rPr>
          <w:rFonts w:hint="cs"/>
          <w:rtl/>
        </w:rPr>
        <w:t>سپس پژوهشگر برداشت خود را از این صحبت‌ها با جملات زیر با مدیر درمیان گذاشت:</w:t>
      </w:r>
    </w:p>
    <w:p w14:paraId="3E4250AD" w14:textId="77777777" w:rsidR="00162202" w:rsidRPr="00174432" w:rsidRDefault="00162202" w:rsidP="00174432">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111DD019"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"نه هنوز کامل </w:t>
      </w:r>
      <w:proofErr w:type="spellStart"/>
      <w:r w:rsidRPr="00B22119">
        <w:rPr>
          <w:rFonts w:hint="cs"/>
          <w:rtl/>
        </w:rPr>
        <w:t>نتونستم</w:t>
      </w:r>
      <w:proofErr w:type="spellEnd"/>
      <w:r w:rsidRPr="00B22119">
        <w:rPr>
          <w:rFonts w:hint="cs"/>
          <w:rtl/>
        </w:rPr>
        <w:t xml:space="preserve">. تلاش دارن می کنن همه. </w:t>
      </w:r>
      <w:proofErr w:type="spellStart"/>
      <w:r w:rsidRPr="00B22119">
        <w:rPr>
          <w:rFonts w:hint="cs"/>
          <w:rtl/>
        </w:rPr>
        <w:t>یه</w:t>
      </w:r>
      <w:proofErr w:type="spellEnd"/>
      <w:r w:rsidRPr="00B22119">
        <w:rPr>
          <w:rFonts w:hint="cs"/>
          <w:rtl/>
        </w:rPr>
        <w:t xml:space="preserve"> چیز جالبی که وجود داشت من </w:t>
      </w:r>
      <w:proofErr w:type="spellStart"/>
      <w:r w:rsidRPr="00B22119">
        <w:rPr>
          <w:rFonts w:hint="cs"/>
          <w:rtl/>
        </w:rPr>
        <w:t>تاکیدم</w:t>
      </w:r>
      <w:proofErr w:type="spellEnd"/>
      <w:r w:rsidRPr="00B22119">
        <w:rPr>
          <w:rFonts w:hint="cs"/>
          <w:rtl/>
        </w:rPr>
        <w:t xml:space="preserve"> روی رفتار با بچه ها خیلی زیاده. دلم </w:t>
      </w:r>
      <w:proofErr w:type="spellStart"/>
      <w:r w:rsidRPr="00B22119">
        <w:rPr>
          <w:rFonts w:hint="cs"/>
          <w:rtl/>
        </w:rPr>
        <w:t>نمی</w:t>
      </w:r>
      <w:proofErr w:type="spellEnd"/>
      <w:r w:rsidRPr="00B22119">
        <w:rPr>
          <w:rFonts w:hint="cs"/>
          <w:rtl/>
        </w:rPr>
        <w:t xml:space="preserve"> </w:t>
      </w:r>
      <w:proofErr w:type="spellStart"/>
      <w:r w:rsidRPr="00B22119">
        <w:rPr>
          <w:rFonts w:hint="cs"/>
          <w:rtl/>
        </w:rPr>
        <w:t>خواد</w:t>
      </w:r>
      <w:proofErr w:type="spellEnd"/>
      <w:r w:rsidRPr="00B22119">
        <w:rPr>
          <w:rFonts w:hint="cs"/>
          <w:rtl/>
        </w:rPr>
        <w:t xml:space="preserve"> اینجا هیچ بچه ای رو دعوا کنیم و تمام </w:t>
      </w:r>
      <w:proofErr w:type="spellStart"/>
      <w:r w:rsidRPr="00B22119">
        <w:rPr>
          <w:rFonts w:hint="cs"/>
          <w:rtl/>
        </w:rPr>
        <w:t>تلاشم</w:t>
      </w:r>
      <w:proofErr w:type="spellEnd"/>
      <w:r w:rsidRPr="00B22119">
        <w:rPr>
          <w:rFonts w:hint="cs"/>
          <w:rtl/>
        </w:rPr>
        <w:t xml:space="preserve"> رو می کنم این رو به دیگران آموزش بدم. درسته که ناظم ها همیشه </w:t>
      </w:r>
      <w:proofErr w:type="spellStart"/>
      <w:r w:rsidRPr="00B22119">
        <w:rPr>
          <w:rFonts w:hint="cs"/>
          <w:rtl/>
        </w:rPr>
        <w:t>اینطورن</w:t>
      </w:r>
      <w:proofErr w:type="spellEnd"/>
      <w:r w:rsidRPr="00B22119">
        <w:rPr>
          <w:rFonts w:hint="cs"/>
          <w:rtl/>
        </w:rPr>
        <w:t xml:space="preserve"> که بچه ها رو دعوا می کنن. اما در مدرسه ی من اگر کسی دعوا کند برخورد شدید می کنم. بچه های من هفت تا نه ساله ان. مفهومی از اخراج و پرونده و غیره رو </w:t>
      </w:r>
      <w:proofErr w:type="spellStart"/>
      <w:r w:rsidRPr="00B22119">
        <w:rPr>
          <w:rFonts w:hint="cs"/>
          <w:rtl/>
        </w:rPr>
        <w:t>نمی</w:t>
      </w:r>
      <w:proofErr w:type="spellEnd"/>
      <w:r w:rsidRPr="00B22119">
        <w:rPr>
          <w:rFonts w:hint="cs"/>
          <w:rtl/>
        </w:rPr>
        <w:t xml:space="preserve"> </w:t>
      </w:r>
      <w:proofErr w:type="spellStart"/>
      <w:r w:rsidRPr="00B22119">
        <w:rPr>
          <w:rFonts w:hint="cs"/>
          <w:rtl/>
        </w:rPr>
        <w:t>فهمه</w:t>
      </w:r>
      <w:proofErr w:type="spellEnd"/>
      <w:r w:rsidRPr="00B22119">
        <w:rPr>
          <w:rFonts w:hint="cs"/>
          <w:rtl/>
        </w:rPr>
        <w:t xml:space="preserve"> و فقط آشفته میشه و استرس می گیره. این رو دارم تلاش می کنم تا جا بندازم. این رفتار به نظر من خیلی مهمه. اگر بچه احساس امنیت روانی کند درس را هم خوب یاد می گیرد. قشنگ میگن روزی که تو هستی با روزی که نیستی رفتارها با بچه ها فرق میکنه. البته ضعف </w:t>
      </w:r>
      <w:proofErr w:type="spellStart"/>
      <w:r w:rsidRPr="00B22119">
        <w:rPr>
          <w:rFonts w:hint="cs"/>
          <w:rtl/>
        </w:rPr>
        <w:t>مدیریته</w:t>
      </w:r>
      <w:proofErr w:type="spellEnd"/>
      <w:r w:rsidRPr="00B22119">
        <w:rPr>
          <w:rFonts w:hint="cs"/>
          <w:rtl/>
        </w:rPr>
        <w:t xml:space="preserve">، نباید اینجوری باشه. عین یک پلیس. خیلی بده. اما در مورد معلم ها دارد این اتفاق </w:t>
      </w:r>
      <w:proofErr w:type="spellStart"/>
      <w:r w:rsidRPr="00B22119">
        <w:rPr>
          <w:rFonts w:hint="cs"/>
          <w:rtl/>
        </w:rPr>
        <w:t>میفته</w:t>
      </w:r>
      <w:proofErr w:type="spellEnd"/>
      <w:r w:rsidRPr="00B22119">
        <w:rPr>
          <w:rFonts w:hint="cs"/>
          <w:rtl/>
        </w:rPr>
        <w:t>.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02DDA6B0" w14:textId="77777777" w:rsidR="00162202" w:rsidRDefault="00162202" w:rsidP="00B847A3">
      <w:pPr>
        <w:pStyle w:val="ac"/>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0C505B33" w14:textId="77777777" w:rsidR="00162202" w:rsidRPr="00D01848" w:rsidRDefault="00162202" w:rsidP="00ED4952">
      <w:pPr>
        <w:pStyle w:val="afc"/>
        <w:rPr>
          <w:rtl/>
        </w:rPr>
      </w:pPr>
      <w:proofErr w:type="spellStart"/>
      <w:r w:rsidRPr="00D01848">
        <w:rPr>
          <w:rFonts w:hint="cs"/>
          <w:rtl/>
        </w:rPr>
        <w:t>مصاحبه‌شونده</w:t>
      </w:r>
      <w:proofErr w:type="spellEnd"/>
      <w:r w:rsidRPr="00D01848">
        <w:rPr>
          <w:rFonts w:hint="cs"/>
          <w:rtl/>
        </w:rPr>
        <w:t xml:space="preserve">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w:t>
      </w:r>
      <w:proofErr w:type="spellStart"/>
      <w:r w:rsidRPr="00D01848">
        <w:rPr>
          <w:rtl/>
        </w:rPr>
        <w:t>مهم</w:t>
      </w:r>
      <w:r w:rsidRPr="00D01848">
        <w:rPr>
          <w:rFonts w:hint="cs"/>
          <w:rtl/>
        </w:rPr>
        <w:t>ی</w:t>
      </w:r>
      <w:r w:rsidRPr="00D01848">
        <w:rPr>
          <w:rFonts w:hint="eastAsia"/>
          <w:rtl/>
        </w:rPr>
        <w:t>ه</w:t>
      </w:r>
      <w:proofErr w:type="spellEnd"/>
      <w:r w:rsidRPr="00D01848">
        <w:rPr>
          <w:rFonts w:hint="eastAsia"/>
          <w:rtl/>
        </w:rPr>
        <w:t>،</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w:t>
      </w:r>
      <w:proofErr w:type="spellStart"/>
      <w:r w:rsidRPr="00D01848">
        <w:rPr>
          <w:rtl/>
        </w:rPr>
        <w:t>واقعا</w:t>
      </w:r>
      <w:proofErr w:type="spellEnd"/>
      <w:r w:rsidRPr="00D01848">
        <w:rPr>
          <w:rtl/>
        </w:rPr>
        <w:t xml:space="preserve"> مهمه، </w:t>
      </w:r>
      <w:r w:rsidRPr="00D01848">
        <w:rPr>
          <w:rFonts w:hint="cs"/>
          <w:rtl/>
        </w:rPr>
        <w:t>ی</w:t>
      </w:r>
      <w:r w:rsidRPr="00D01848">
        <w:rPr>
          <w:rFonts w:hint="eastAsia"/>
          <w:rtl/>
        </w:rPr>
        <w:t>عن</w:t>
      </w:r>
      <w:r w:rsidRPr="00D01848">
        <w:rPr>
          <w:rFonts w:hint="cs"/>
          <w:rtl/>
        </w:rPr>
        <w:t>ی</w:t>
      </w:r>
      <w:r w:rsidRPr="00D01848">
        <w:rPr>
          <w:rtl/>
        </w:rPr>
        <w:t xml:space="preserve"> شما </w:t>
      </w:r>
      <w:proofErr w:type="spellStart"/>
      <w:r w:rsidRPr="00D01848">
        <w:rPr>
          <w:rtl/>
        </w:rPr>
        <w:t>هرچ</w:t>
      </w:r>
      <w:r w:rsidRPr="00D01848">
        <w:rPr>
          <w:rFonts w:hint="cs"/>
          <w:rtl/>
        </w:rPr>
        <w:t>ی</w:t>
      </w:r>
      <w:proofErr w:type="spellEnd"/>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w:t>
      </w:r>
      <w:proofErr w:type="spellStart"/>
      <w:r w:rsidRPr="00D01848">
        <w:rPr>
          <w:rtl/>
        </w:rPr>
        <w:t>دان</w:t>
      </w:r>
      <w:r w:rsidRPr="00D01848">
        <w:rPr>
          <w:rFonts w:hint="cs"/>
          <w:rtl/>
        </w:rPr>
        <w:t>ش‌آ</w:t>
      </w:r>
      <w:r w:rsidRPr="00D01848">
        <w:rPr>
          <w:rtl/>
        </w:rPr>
        <w:t>موز</w:t>
      </w:r>
      <w:proofErr w:type="spellEnd"/>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w:t>
      </w:r>
      <w:proofErr w:type="spellStart"/>
      <w:r w:rsidRPr="00D01848">
        <w:rPr>
          <w:rtl/>
        </w:rPr>
        <w:t>استثنائات</w:t>
      </w:r>
      <w:proofErr w:type="spellEnd"/>
      <w:r w:rsidRPr="00D01848">
        <w:rPr>
          <w:rtl/>
        </w:rPr>
        <w:t xml:space="preserve"> هم وجود </w:t>
      </w:r>
      <w:proofErr w:type="spellStart"/>
      <w:r w:rsidRPr="00D01848">
        <w:rPr>
          <w:rtl/>
        </w:rPr>
        <w:t>داره</w:t>
      </w:r>
      <w:proofErr w:type="spellEnd"/>
      <w:r w:rsidRPr="00D01848">
        <w:rPr>
          <w:rtl/>
        </w:rPr>
        <w:t xml:space="preserve">،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w:t>
      </w:r>
      <w:proofErr w:type="spellStart"/>
      <w:r w:rsidRPr="00D01848">
        <w:rPr>
          <w:rtl/>
        </w:rPr>
        <w:t>راهتما</w:t>
      </w:r>
      <w:r w:rsidRPr="00D01848">
        <w:rPr>
          <w:rFonts w:hint="cs"/>
          <w:rtl/>
        </w:rPr>
        <w:t>یی</w:t>
      </w:r>
      <w:proofErr w:type="spellEnd"/>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ول</w:t>
      </w:r>
      <w:r w:rsidRPr="00D01848">
        <w:rPr>
          <w:rFonts w:hint="cs"/>
          <w:rtl/>
        </w:rPr>
        <w:t>ی</w:t>
      </w:r>
      <w:r w:rsidRPr="00D01848">
        <w:rPr>
          <w:rtl/>
        </w:rPr>
        <w:t xml:space="preserve"> </w:t>
      </w:r>
      <w:proofErr w:type="spellStart"/>
      <w:r w:rsidRPr="00D01848">
        <w:rPr>
          <w:rFonts w:hint="cs"/>
          <w:rtl/>
        </w:rPr>
        <w:t>ی</w:t>
      </w:r>
      <w:r w:rsidRPr="00D01848">
        <w:rPr>
          <w:rFonts w:hint="eastAsia"/>
          <w:rtl/>
        </w:rPr>
        <w:t>ه</w:t>
      </w:r>
      <w:proofErr w:type="spellEnd"/>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w:t>
      </w:r>
      <w:proofErr w:type="spellStart"/>
      <w:r w:rsidRPr="00D01848">
        <w:rPr>
          <w:rtl/>
        </w:rPr>
        <w:t>کمکشون</w:t>
      </w:r>
      <w:proofErr w:type="spellEnd"/>
      <w:r w:rsidRPr="00D01848">
        <w:rPr>
          <w:rtl/>
        </w:rPr>
        <w:t xml:space="preserve">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w:t>
      </w:r>
      <w:proofErr w:type="spellStart"/>
      <w:r w:rsidRPr="00D01848">
        <w:rPr>
          <w:rtl/>
        </w:rPr>
        <w:t>ملزمم</w:t>
      </w:r>
      <w:proofErr w:type="spellEnd"/>
      <w:r w:rsidRPr="00D01848">
        <w:rPr>
          <w:rtl/>
        </w:rPr>
        <w:t xml:space="preserve">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w:t>
      </w:r>
      <w:proofErr w:type="spellStart"/>
      <w:r w:rsidRPr="00D01848">
        <w:rPr>
          <w:rtl/>
        </w:rPr>
        <w:t>سنگ</w:t>
      </w:r>
      <w:r w:rsidRPr="00D01848">
        <w:rPr>
          <w:rFonts w:hint="cs"/>
          <w:rtl/>
        </w:rPr>
        <w:t>ی</w:t>
      </w:r>
      <w:r w:rsidRPr="00D01848">
        <w:rPr>
          <w:rFonts w:hint="eastAsia"/>
          <w:rtl/>
        </w:rPr>
        <w:t>نه</w:t>
      </w:r>
      <w:proofErr w:type="spellEnd"/>
      <w:r w:rsidRPr="00D01848">
        <w:rPr>
          <w:rFonts w:hint="eastAsia"/>
          <w:rtl/>
        </w:rPr>
        <w:t>،</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w:t>
      </w:r>
      <w:proofErr w:type="spellStart"/>
      <w:r w:rsidRPr="00D01848">
        <w:rPr>
          <w:rtl/>
        </w:rPr>
        <w:t>تمامشون</w:t>
      </w:r>
      <w:proofErr w:type="spellEnd"/>
      <w:r w:rsidRPr="00D01848">
        <w:rPr>
          <w:rtl/>
        </w:rPr>
        <w:t xml:space="preserve">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کردم، فضا آوردم</w:t>
      </w:r>
      <w:r w:rsidRPr="00D01848">
        <w:rPr>
          <w:rFonts w:hint="cs"/>
          <w:rtl/>
        </w:rPr>
        <w:t xml:space="preserve"> ..."</w:t>
      </w:r>
    </w:p>
    <w:p w14:paraId="01C75BEC" w14:textId="77777777" w:rsidR="00162202" w:rsidRDefault="00162202" w:rsidP="00B847A3">
      <w:pPr>
        <w:pStyle w:val="ac"/>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581E0D2B" w14:textId="77777777" w:rsidR="00162202" w:rsidRDefault="00162202" w:rsidP="00ED4952">
      <w:pPr>
        <w:pStyle w:val="afc"/>
        <w:rPr>
          <w:rtl/>
        </w:rPr>
      </w:pPr>
      <w:proofErr w:type="spellStart"/>
      <w:r>
        <w:rPr>
          <w:rFonts w:hint="cs"/>
          <w:rtl/>
        </w:rPr>
        <w:t>مصاحبه‌شونده</w:t>
      </w:r>
      <w:proofErr w:type="spellEnd"/>
      <w:r>
        <w:rPr>
          <w:rFonts w:hint="cs"/>
          <w:rtl/>
        </w:rPr>
        <w:t xml:space="preserve"> مدیر کد 5: چون در روش سنتی می بینم پاسخگو نیست. رشته ی خودم لیسانس مرتبط نبود. فوق لیسانس </w:t>
      </w:r>
      <w:proofErr w:type="spellStart"/>
      <w:r>
        <w:rPr>
          <w:rFonts w:hint="cs"/>
          <w:rtl/>
        </w:rPr>
        <w:t>دوسال</w:t>
      </w:r>
      <w:proofErr w:type="spellEnd"/>
      <w:r>
        <w:rPr>
          <w:rFonts w:hint="cs"/>
          <w:rtl/>
        </w:rPr>
        <w:t xml:space="preserve"> درس </w:t>
      </w:r>
      <w:proofErr w:type="spellStart"/>
      <w:r>
        <w:rPr>
          <w:rFonts w:hint="cs"/>
          <w:rtl/>
        </w:rPr>
        <w:t>میخوندم</w:t>
      </w:r>
      <w:proofErr w:type="spellEnd"/>
      <w:r>
        <w:rPr>
          <w:rFonts w:hint="cs"/>
          <w:rtl/>
        </w:rPr>
        <w:t xml:space="preserve">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w:t>
      </w:r>
      <w:proofErr w:type="spellStart"/>
      <w:r>
        <w:rPr>
          <w:rFonts w:hint="cs"/>
          <w:rtl/>
        </w:rPr>
        <w:t>داره</w:t>
      </w:r>
      <w:proofErr w:type="spellEnd"/>
      <w:r>
        <w:rPr>
          <w:rFonts w:hint="cs"/>
          <w:rtl/>
        </w:rPr>
        <w:t xml:space="preserve"> خمیازه </w:t>
      </w:r>
      <w:proofErr w:type="spellStart"/>
      <w:r>
        <w:rPr>
          <w:rFonts w:hint="cs"/>
          <w:rtl/>
        </w:rPr>
        <w:t>میکشه</w:t>
      </w:r>
      <w:proofErr w:type="spellEnd"/>
      <w:r>
        <w:rPr>
          <w:rFonts w:hint="cs"/>
          <w:rtl/>
        </w:rPr>
        <w:t xml:space="preserve"> هیچ انرژی ای نداره. میخواد بره خونه مادر با بدبختی </w:t>
      </w:r>
      <w:proofErr w:type="spellStart"/>
      <w:r>
        <w:rPr>
          <w:rFonts w:hint="cs"/>
          <w:rtl/>
        </w:rPr>
        <w:t>بشینه</w:t>
      </w:r>
      <w:proofErr w:type="spellEnd"/>
      <w:r>
        <w:rPr>
          <w:rFonts w:hint="cs"/>
          <w:rtl/>
        </w:rPr>
        <w:t xml:space="preserve"> بالای سرش تکالیف رو انجام بده . در اجرا ضعف ها دستم اومد و خدا رو شکر </w:t>
      </w:r>
      <w:proofErr w:type="spellStart"/>
      <w:r>
        <w:rPr>
          <w:rFonts w:hint="cs"/>
          <w:rtl/>
        </w:rPr>
        <w:t>ارتباطم</w:t>
      </w:r>
      <w:proofErr w:type="spellEnd"/>
      <w:r>
        <w:rPr>
          <w:rFonts w:hint="cs"/>
          <w:rtl/>
        </w:rPr>
        <w:t xml:space="preserve"> با دانشگاه خیلی خوب بود. اساتید خیلی خوبی داشتم و پایان نامه ام به این سمت گرایش دادم در </w:t>
      </w:r>
      <w:proofErr w:type="spellStart"/>
      <w:r>
        <w:rPr>
          <w:rFonts w:hint="cs"/>
          <w:rtl/>
        </w:rPr>
        <w:t>رابزه</w:t>
      </w:r>
      <w:proofErr w:type="spellEnd"/>
      <w:r>
        <w:rPr>
          <w:rFonts w:hint="cs"/>
          <w:rtl/>
        </w:rPr>
        <w:t xml:space="preserve"> با </w:t>
      </w:r>
      <w:proofErr w:type="spellStart"/>
      <w:r>
        <w:rPr>
          <w:rFonts w:hint="cs"/>
          <w:rtl/>
        </w:rPr>
        <w:t>خودکارآمدی</w:t>
      </w:r>
      <w:proofErr w:type="spellEnd"/>
      <w:r>
        <w:rPr>
          <w:rFonts w:hint="cs"/>
          <w:rtl/>
        </w:rPr>
        <w:t xml:space="preserve"> بچه ها که بچه ها چقدر </w:t>
      </w:r>
      <w:proofErr w:type="spellStart"/>
      <w:r>
        <w:rPr>
          <w:rFonts w:hint="cs"/>
          <w:rtl/>
        </w:rPr>
        <w:t>میتونن</w:t>
      </w:r>
      <w:proofErr w:type="spellEnd"/>
      <w:r>
        <w:rPr>
          <w:rFonts w:hint="cs"/>
          <w:rtl/>
        </w:rPr>
        <w:t xml:space="preserve"> از خودشون انتظار </w:t>
      </w:r>
      <w:proofErr w:type="spellStart"/>
      <w:r>
        <w:rPr>
          <w:rFonts w:hint="cs"/>
          <w:rtl/>
        </w:rPr>
        <w:t>اشته</w:t>
      </w:r>
      <w:proofErr w:type="spellEnd"/>
      <w:r>
        <w:rPr>
          <w:rFonts w:hint="cs"/>
          <w:rtl/>
        </w:rPr>
        <w:t xml:space="preserve"> باشن؟ ما چطور </w:t>
      </w:r>
      <w:proofErr w:type="spellStart"/>
      <w:r>
        <w:rPr>
          <w:rFonts w:hint="cs"/>
          <w:rtl/>
        </w:rPr>
        <w:t>میتونیم</w:t>
      </w:r>
      <w:proofErr w:type="spellEnd"/>
      <w:r>
        <w:rPr>
          <w:rFonts w:hint="cs"/>
          <w:rtl/>
        </w:rPr>
        <w:t xml:space="preserve"> این رو ذاتی کنیم بچه از خودش انتظار داشته باشه. نه با تهدید و تشویق و تنبیه من </w:t>
      </w:r>
      <w:proofErr w:type="spellStart"/>
      <w:r>
        <w:rPr>
          <w:rFonts w:hint="cs"/>
          <w:rtl/>
        </w:rPr>
        <w:t>بخواد</w:t>
      </w:r>
      <w:proofErr w:type="spellEnd"/>
      <w:r>
        <w:rPr>
          <w:rFonts w:hint="cs"/>
          <w:rtl/>
        </w:rPr>
        <w:t xml:space="preserve">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w:t>
      </w:r>
      <w:proofErr w:type="spellStart"/>
      <w:r>
        <w:rPr>
          <w:rFonts w:hint="cs"/>
          <w:rtl/>
        </w:rPr>
        <w:t>دونستن</w:t>
      </w:r>
      <w:proofErr w:type="spellEnd"/>
      <w:r>
        <w:rPr>
          <w:rFonts w:hint="cs"/>
          <w:rtl/>
        </w:rPr>
        <w:t xml:space="preserve"> عیب نیست. من شاید تنها مدیری بودم ، وقتی میری بازدید یک مدرسه و به یک مدیر دیگه </w:t>
      </w:r>
      <w:proofErr w:type="spellStart"/>
      <w:r>
        <w:rPr>
          <w:rFonts w:hint="cs"/>
          <w:rtl/>
        </w:rPr>
        <w:t>بخوای</w:t>
      </w:r>
      <w:proofErr w:type="spellEnd"/>
      <w:r>
        <w:rPr>
          <w:rFonts w:hint="cs"/>
          <w:rtl/>
        </w:rPr>
        <w:t xml:space="preserve"> بگی میخوام بیام از مدرسه </w:t>
      </w:r>
      <w:proofErr w:type="spellStart"/>
      <w:r>
        <w:rPr>
          <w:rFonts w:hint="cs"/>
          <w:rtl/>
        </w:rPr>
        <w:t>ات</w:t>
      </w:r>
      <w:proofErr w:type="spellEnd"/>
      <w:r>
        <w:rPr>
          <w:rFonts w:hint="cs"/>
          <w:rtl/>
        </w:rPr>
        <w:t xml:space="preserve">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w:t>
      </w:r>
      <w:proofErr w:type="spellStart"/>
      <w:r>
        <w:rPr>
          <w:rFonts w:hint="cs"/>
          <w:rtl/>
        </w:rPr>
        <w:t>یادگرفتن</w:t>
      </w:r>
      <w:proofErr w:type="spellEnd"/>
      <w:r>
        <w:rPr>
          <w:rFonts w:hint="cs"/>
          <w:rtl/>
        </w:rPr>
        <w:t xml:space="preserve">.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w:t>
      </w:r>
      <w:proofErr w:type="spellStart"/>
      <w:r>
        <w:rPr>
          <w:rFonts w:hint="cs"/>
          <w:rtl/>
        </w:rPr>
        <w:t>خروجیش</w:t>
      </w:r>
      <w:proofErr w:type="spellEnd"/>
      <w:r>
        <w:rPr>
          <w:rFonts w:hint="cs"/>
          <w:rtl/>
        </w:rPr>
        <w:t xml:space="preserve"> چیه. روزمرگی رو دوست ندارم.</w:t>
      </w:r>
    </w:p>
    <w:p w14:paraId="13EC0E29" w14:textId="77777777" w:rsidR="00162202" w:rsidRDefault="00162202" w:rsidP="00B847A3">
      <w:pPr>
        <w:pStyle w:val="ac"/>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61E7EED1" w14:textId="77777777" w:rsidR="00162202" w:rsidRDefault="00162202" w:rsidP="00B847A3">
      <w:pPr>
        <w:pStyle w:val="ac"/>
        <w:rPr>
          <w:rtl/>
        </w:rPr>
      </w:pPr>
      <w:r>
        <w:rPr>
          <w:rFonts w:hint="cs"/>
          <w:rtl/>
        </w:rPr>
        <w:t>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19C1C369" w14:textId="77777777" w:rsidR="00162202" w:rsidRDefault="00162202" w:rsidP="00B847A3">
      <w:pPr>
        <w:pStyle w:val="ac"/>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397253CF" w14:textId="77777777" w:rsidR="00162202" w:rsidRDefault="00162202" w:rsidP="00174432">
      <w:pPr>
        <w:pStyle w:val="1-1"/>
        <w:rPr>
          <w:rtl/>
        </w:rPr>
      </w:pPr>
      <w:bookmarkStart w:id="76" w:name="_Toc145160969"/>
      <w:r>
        <w:rPr>
          <w:rtl/>
        </w:rPr>
        <w:t>روش تحلیل داده ها</w:t>
      </w:r>
      <w:bookmarkEnd w:id="76"/>
    </w:p>
    <w:p w14:paraId="7205FCAB" w14:textId="77777777" w:rsidR="00162202" w:rsidRDefault="00162202" w:rsidP="00B847A3">
      <w:pPr>
        <w:pStyle w:val="ac"/>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ABB2F78" w14:textId="77777777" w:rsidR="00162202" w:rsidRDefault="00162202" w:rsidP="00174432">
      <w:pPr>
        <w:pStyle w:val="1-1"/>
        <w:rPr>
          <w:rtl/>
        </w:rPr>
      </w:pPr>
      <w:bookmarkStart w:id="77" w:name="_Toc145160970"/>
      <w:r>
        <w:rPr>
          <w:rFonts w:hint="cs"/>
          <w:rtl/>
        </w:rPr>
        <w:t>اعتبار پژوهش</w:t>
      </w:r>
      <w:bookmarkEnd w:id="77"/>
    </w:p>
    <w:p w14:paraId="2A18F878" w14:textId="77777777" w:rsidR="00162202" w:rsidRDefault="00162202" w:rsidP="00B847A3">
      <w:pPr>
        <w:pStyle w:val="ac"/>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27888929" w14:textId="3953E6F0" w:rsidR="00162202" w:rsidRDefault="00835A81" w:rsidP="00B21171">
      <w:pPr>
        <w:pStyle w:val="afa"/>
        <w:rPr>
          <w:rtl/>
        </w:rPr>
      </w:pPr>
      <w:r>
        <w:rPr>
          <w:noProof/>
          <w:rtl/>
        </w:rPr>
        <mc:AlternateContent>
          <mc:Choice Requires="wps">
            <w:drawing>
              <wp:anchor distT="0" distB="0" distL="114300" distR="114300" simplePos="0" relativeHeight="251681280" behindDoc="0" locked="0" layoutInCell="1" allowOverlap="1" wp14:anchorId="69A24B1C" wp14:editId="5D30EF29">
                <wp:simplePos x="0" y="0"/>
                <wp:positionH relativeFrom="column">
                  <wp:posOffset>2682240</wp:posOffset>
                </wp:positionH>
                <wp:positionV relativeFrom="paragraph">
                  <wp:posOffset>176530</wp:posOffset>
                </wp:positionV>
                <wp:extent cx="2550160" cy="381000"/>
                <wp:effectExtent l="0" t="0" r="0" b="0"/>
                <wp:wrapNone/>
                <wp:docPr id="11151508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0160" cy="381000"/>
                        </a:xfrm>
                        <a:prstGeom prst="rect">
                          <a:avLst/>
                        </a:prstGeom>
                        <a:solidFill>
                          <a:prstClr val="white"/>
                        </a:solidFill>
                        <a:ln>
                          <a:noFill/>
                        </a:ln>
                      </wps:spPr>
                      <wps:txbx>
                        <w:txbxContent>
                          <w:p w14:paraId="53C23287" w14:textId="555A07AF" w:rsidR="00162202" w:rsidRPr="00D7282C" w:rsidRDefault="00162202" w:rsidP="003A202D">
                            <w:pPr>
                              <w:pStyle w:val="a0"/>
                              <w:rPr>
                                <w:rFonts w:ascii="IRNazanin" w:hAnsi="IRNazanin"/>
                                <w:i/>
                                <w:iCs/>
                              </w:rPr>
                            </w:pPr>
                            <w:bookmarkStart w:id="78" w:name="_Toc145245228"/>
                            <w:r w:rsidRPr="00D7282C">
                              <w:rPr>
                                <w:rFonts w:hint="cs"/>
                                <w:rtl/>
                              </w:rPr>
                              <w:t>مثلث‌سازی برای جمع‌آوری داده‌ها</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4B1C" id="Text Box 4" o:spid="_x0000_s1033" type="#_x0000_t202" style="position:absolute;left:0;text-align:left;margin-left:211.2pt;margin-top:13.9pt;width:200.8pt;height:30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" stroked="f">
                <v:textbox inset="0,0,0,0">
                  <w:txbxContent>
                    <w:p w14:paraId="53C23287" w14:textId="555A07AF" w:rsidR="00162202" w:rsidRPr="00D7282C" w:rsidRDefault="00162202" w:rsidP="003A202D">
                      <w:pPr>
                        <w:pStyle w:val="a0"/>
                        <w:rPr>
                          <w:rFonts w:ascii="IRNazanin" w:hAnsi="IRNazanin"/>
                          <w:i/>
                          <w:iCs/>
                        </w:rPr>
                      </w:pPr>
                      <w:bookmarkStart w:id="79" w:name="_Toc145245228"/>
                      <w:r w:rsidRPr="00D7282C">
                        <w:rPr>
                          <w:rFonts w:hint="cs"/>
                          <w:rtl/>
                        </w:rPr>
                        <w:t>مثلث‌سازی برای جمع‌آوری داده‌ها</w:t>
                      </w:r>
                      <w:bookmarkEnd w:id="79"/>
                    </w:p>
                  </w:txbxContent>
                </v:textbox>
              </v:shape>
            </w:pict>
          </mc:Fallback>
        </mc:AlternateContent>
      </w:r>
      <w:r>
        <w:rPr>
          <w:noProof/>
          <w:rtl/>
        </w:rPr>
        <mc:AlternateContent>
          <mc:Choice Requires="wpg">
            <w:drawing>
              <wp:anchor distT="0" distB="0" distL="114300" distR="114300" simplePos="0" relativeHeight="251680256" behindDoc="0" locked="0" layoutInCell="1" allowOverlap="1" wp14:anchorId="63503B7C" wp14:editId="26CD269D">
                <wp:simplePos x="0" y="0"/>
                <wp:positionH relativeFrom="column">
                  <wp:posOffset>-373380</wp:posOffset>
                </wp:positionH>
                <wp:positionV relativeFrom="paragraph">
                  <wp:posOffset>5715</wp:posOffset>
                </wp:positionV>
                <wp:extent cx="4213860" cy="1630680"/>
                <wp:effectExtent l="3175" t="635" r="2540" b="0"/>
                <wp:wrapNone/>
                <wp:docPr id="159667077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3860" cy="1630680"/>
                          <a:chOff x="228" y="0"/>
                          <a:chExt cx="42138" cy="16306"/>
                        </a:xfrm>
                      </wpg:grpSpPr>
                      <wps:wsp>
                        <wps:cNvPr id="1752339865" name="Isosceles Triangle 1"/>
                        <wps:cNvSpPr>
                          <a:spLocks noChangeArrowheads="1"/>
                        </wps:cNvSpPr>
                        <wps:spPr bwMode="auto">
                          <a:xfrm>
                            <a:off x="12992" y="3695"/>
                            <a:ext cx="19431" cy="11202"/>
                          </a:xfrm>
                          <a:prstGeom prst="triangle">
                            <a:avLst>
                              <a:gd name="adj" fmla="val 50000"/>
                            </a:avLst>
                          </a:prstGeom>
                          <a:solidFill>
                            <a:srgbClr val="FFC000"/>
                          </a:solidFill>
                          <a:ln w="25400">
                            <a:solidFill>
                              <a:schemeClr val="accent1">
                                <a:lumMod val="15000"/>
                                <a:lumOff val="0"/>
                              </a:schemeClr>
                            </a:solidFill>
                            <a:miter lim="800000"/>
                            <a:headEnd/>
                            <a:tailEnd/>
                          </a:ln>
                        </wps:spPr>
                        <wps:txbx>
                          <w:txbxContent>
                            <w:p w14:paraId="1A7FB969" w14:textId="77777777" w:rsidR="00162202" w:rsidRDefault="00162202" w:rsidP="00162202">
                              <w:pPr>
                                <w:jc w:val="center"/>
                              </w:pPr>
                            </w:p>
                          </w:txbxContent>
                        </wps:txbx>
                        <wps:bodyPr rot="0" vert="horz" wrap="square" lIns="91440" tIns="45720" rIns="91440" bIns="45720" anchor="ctr" anchorCtr="0" upright="1">
                          <a:noAutofit/>
                        </wps:bodyPr>
                      </wps:wsp>
                      <wps:wsp>
                        <wps:cNvPr id="1411799527" name="Text Box 2"/>
                        <wps:cNvSpPr txBox="1">
                          <a:spLocks noChangeArrowheads="1"/>
                        </wps:cNvSpPr>
                        <wps:spPr bwMode="auto">
                          <a:xfrm>
                            <a:off x="17602" y="0"/>
                            <a:ext cx="9068" cy="35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wps:txbx>
                        <wps:bodyPr rot="0" vert="horz" wrap="square" lIns="91440" tIns="45720" rIns="91440" bIns="45720" anchor="t" anchorCtr="0" upright="1">
                          <a:noAutofit/>
                        </wps:bodyPr>
                      </wps:wsp>
                      <wps:wsp>
                        <wps:cNvPr id="1085362526" name="Text Box 2"/>
                        <wps:cNvSpPr txBox="1">
                          <a:spLocks noChangeArrowheads="1"/>
                        </wps:cNvSpPr>
                        <wps:spPr bwMode="auto">
                          <a:xfrm>
                            <a:off x="30784" y="12649"/>
                            <a:ext cx="11583"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wps:txbx>
                        <wps:bodyPr rot="0" vert="horz" wrap="square" lIns="91440" tIns="45720" rIns="91440" bIns="45720" anchor="t" anchorCtr="0" upright="1">
                          <a:noAutofit/>
                        </wps:bodyPr>
                      </wps:wsp>
                      <wps:wsp>
                        <wps:cNvPr id="454425611" name="Text Box 2"/>
                        <wps:cNvSpPr txBox="1">
                          <a:spLocks noChangeArrowheads="1"/>
                        </wps:cNvSpPr>
                        <wps:spPr bwMode="auto">
                          <a:xfrm>
                            <a:off x="228" y="12801"/>
                            <a:ext cx="13030"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3503B7C" id="Group 3" o:spid="_x0000_s1034" style="position:absolute;left:0;text-align:left;margin-left:-29.4pt;margin-top:.45pt;width:331.8pt;height:128.4pt;z-index:251680256;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35"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" fillcolor="#ffc000" strokecolor="#0a121c [484]" strokeweight="2pt">
                  <v:textbox>
                    <w:txbxContent>
                      <w:p w14:paraId="1A7FB969" w14:textId="77777777" w:rsidR="00162202" w:rsidRDefault="00162202" w:rsidP="00162202">
                        <w:pPr>
                          <w:jc w:val="center"/>
                        </w:pPr>
                      </w:p>
                    </w:txbxContent>
                  </v:textbox>
                </v:shape>
                <v:shape id="Text Box 2" o:spid="_x0000_s1036"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" fillcolor="white [3201]" stroked="f" strokeweight=".5pt">
                  <v:textbo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1037"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" filled="f" stroked="f" strokeweight=".5pt">
                  <v:textbo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1038"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" filled="f" stroked="f" strokeweight=".5pt">
                  <v:textbo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v:textbox>
                </v:shape>
              </v:group>
            </w:pict>
          </mc:Fallback>
        </mc:AlternateContent>
      </w:r>
    </w:p>
    <w:p w14:paraId="3C02C349" w14:textId="77777777" w:rsidR="00162202" w:rsidRDefault="00162202" w:rsidP="00B21171">
      <w:pPr>
        <w:pStyle w:val="afa"/>
        <w:rPr>
          <w:rtl/>
        </w:rPr>
      </w:pPr>
    </w:p>
    <w:p w14:paraId="510A95BE" w14:textId="0B0A6392" w:rsidR="00162202" w:rsidRDefault="00162202" w:rsidP="00162202">
      <w:pPr>
        <w:bidi w:val="0"/>
        <w:spacing w:line="259" w:lineRule="auto"/>
        <w:rPr>
          <w:color w:val="000000"/>
          <w:sz w:val="28"/>
          <w:szCs w:val="28"/>
          <w:rtl/>
          <w:lang w:bidi="fa-IR"/>
        </w:rPr>
      </w:pPr>
      <w:r>
        <w:rPr>
          <w:rtl/>
        </w:rPr>
        <w:br w:type="page"/>
      </w:r>
    </w:p>
    <w:p w14:paraId="1F97B822" w14:textId="77777777" w:rsidR="00162202" w:rsidRDefault="00162202" w:rsidP="00B847A3">
      <w:pPr>
        <w:pStyle w:val="ac"/>
        <w:rPr>
          <w:rtl/>
        </w:rPr>
      </w:pPr>
    </w:p>
    <w:bookmarkEnd w:id="71"/>
    <w:bookmarkEnd w:id="72"/>
    <w:p w14:paraId="7FA0A42A" w14:textId="77777777" w:rsidR="00155BFF" w:rsidRPr="002102BB" w:rsidRDefault="00155BFF" w:rsidP="00B847A3">
      <w:pPr>
        <w:pStyle w:val="ac"/>
        <w:rPr>
          <w:rtl/>
        </w:rPr>
        <w:sectPr w:rsidR="00155BFF" w:rsidRPr="002102BB" w:rsidSect="00BA72E3">
          <w:headerReference w:type="even" r:id="rId34"/>
          <w:headerReference w:type="default" r:id="rId35"/>
          <w:footnotePr>
            <w:numRestart w:val="eachPage"/>
          </w:footnotePr>
          <w:type w:val="oddPage"/>
          <w:pgSz w:w="11906" w:h="16838" w:code="9"/>
          <w:pgMar w:top="1418" w:right="1418" w:bottom="1418" w:left="1418" w:header="737" w:footer="1134" w:gutter="567"/>
          <w:cols w:space="708"/>
          <w:bidi/>
          <w:rtlGutter/>
          <w:docGrid w:linePitch="360"/>
        </w:sectPr>
      </w:pPr>
    </w:p>
    <w:p w14:paraId="50C6CD8D" w14:textId="77777777" w:rsidR="00D61AAE" w:rsidRPr="002102BB" w:rsidRDefault="00D61AAE" w:rsidP="00B847A3">
      <w:pPr>
        <w:pStyle w:val="ac"/>
        <w:rPr>
          <w:rtl/>
        </w:rPr>
      </w:pPr>
    </w:p>
    <w:p w14:paraId="75C88272" w14:textId="77777777" w:rsidR="00B63AC2" w:rsidRPr="002102BB" w:rsidRDefault="00B63AC2" w:rsidP="00B847A3">
      <w:pPr>
        <w:pStyle w:val="ac"/>
      </w:pPr>
    </w:p>
    <w:p w14:paraId="284142A8" w14:textId="77777777" w:rsidR="00B63AC2" w:rsidRPr="002102BB" w:rsidRDefault="00B63AC2" w:rsidP="00B847A3">
      <w:pPr>
        <w:pStyle w:val="ac"/>
      </w:pPr>
    </w:p>
    <w:p w14:paraId="6AA6E897" w14:textId="77777777" w:rsidR="00B63AC2" w:rsidRPr="002102BB" w:rsidRDefault="00B63AC2" w:rsidP="00B847A3">
      <w:pPr>
        <w:pStyle w:val="ac"/>
      </w:pPr>
    </w:p>
    <w:p w14:paraId="2035E696" w14:textId="77777777" w:rsidR="00B63AC2" w:rsidRPr="002102BB" w:rsidRDefault="00B63AC2" w:rsidP="00B847A3">
      <w:pPr>
        <w:pStyle w:val="ac"/>
      </w:pPr>
    </w:p>
    <w:p w14:paraId="4EDBDA63" w14:textId="77777777" w:rsidR="00B63AC2" w:rsidRPr="002102BB" w:rsidRDefault="00B63AC2" w:rsidP="00B847A3">
      <w:pPr>
        <w:pStyle w:val="ac"/>
      </w:pPr>
    </w:p>
    <w:p w14:paraId="6355F642" w14:textId="77777777" w:rsidR="00B63AC2" w:rsidRPr="002102BB" w:rsidRDefault="00B63AC2" w:rsidP="00D61AAE">
      <w:pPr>
        <w:rPr>
          <w:lang w:bidi="ar-DZ"/>
        </w:rPr>
      </w:pPr>
    </w:p>
    <w:p w14:paraId="73D52A33" w14:textId="77777777" w:rsidR="00B63AC2" w:rsidRPr="002102BB" w:rsidRDefault="00B63AC2" w:rsidP="00B63AC2">
      <w:pPr>
        <w:pStyle w:val="1"/>
        <w:numPr>
          <w:ilvl w:val="0"/>
          <w:numId w:val="0"/>
        </w:numPr>
        <w:ind w:left="340"/>
        <w:jc w:val="center"/>
        <w:rPr>
          <w:rFonts w:ascii="IranNastaliq" w:hAnsi="IranNastaliq" w:cs="B Titr"/>
          <w:sz w:val="56"/>
          <w:szCs w:val="52"/>
          <w:rtl/>
          <w:lang w:bidi="ar-BH"/>
        </w:rPr>
      </w:pPr>
      <w:bookmarkStart w:id="80" w:name="_Toc33010421"/>
      <w:bookmarkStart w:id="81" w:name="_Toc37114089"/>
      <w:bookmarkStart w:id="82" w:name="_Toc37622890"/>
      <w:bookmarkStart w:id="83" w:name="_Toc145160971"/>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80"/>
      <w:bookmarkEnd w:id="81"/>
      <w:bookmarkEnd w:id="82"/>
      <w:bookmarkEnd w:id="83"/>
    </w:p>
    <w:p w14:paraId="53C0D9C4" w14:textId="77777777" w:rsidR="00B63AC2" w:rsidRPr="002102BB" w:rsidRDefault="00B63AC2" w:rsidP="00B847A3">
      <w:pPr>
        <w:pStyle w:val="ac"/>
        <w:rPr>
          <w:rtl/>
        </w:rPr>
      </w:pPr>
    </w:p>
    <w:p w14:paraId="60A30000" w14:textId="77777777" w:rsidR="00E00FEF" w:rsidRPr="00E00FEF" w:rsidRDefault="00E00FEF" w:rsidP="00E00FEF">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4996F55B" w14:textId="77777777" w:rsidR="00B63AC2" w:rsidRPr="002102BB" w:rsidRDefault="00B63AC2" w:rsidP="00E00FEF">
      <w:pPr>
        <w:tabs>
          <w:tab w:val="left" w:pos="919"/>
        </w:tabs>
        <w:jc w:val="center"/>
        <w:rPr>
          <w:rtl/>
          <w:lang w:bidi="ar-DZ"/>
        </w:rPr>
      </w:pPr>
    </w:p>
    <w:p w14:paraId="3F4F75F5" w14:textId="77777777" w:rsidR="00B63AC2" w:rsidRPr="002102BB" w:rsidRDefault="00B63AC2" w:rsidP="00B63AC2">
      <w:pPr>
        <w:rPr>
          <w:rtl/>
          <w:lang w:bidi="ar-DZ"/>
        </w:rPr>
      </w:pPr>
    </w:p>
    <w:p w14:paraId="666CFFEF" w14:textId="77777777" w:rsidR="00B63AC2" w:rsidRPr="002102BB" w:rsidRDefault="00B63AC2" w:rsidP="00B63AC2">
      <w:pPr>
        <w:rPr>
          <w:rtl/>
          <w:lang w:bidi="ar-DZ"/>
        </w:rPr>
      </w:pPr>
    </w:p>
    <w:p w14:paraId="7EA35C0C" w14:textId="77777777" w:rsidR="00B63AC2" w:rsidRPr="002102BB" w:rsidRDefault="00B63AC2" w:rsidP="00B63AC2">
      <w:pPr>
        <w:rPr>
          <w:rtl/>
          <w:lang w:bidi="ar-DZ"/>
        </w:rPr>
      </w:pPr>
    </w:p>
    <w:p w14:paraId="5C0F2B99" w14:textId="77777777" w:rsidR="00B63AC2" w:rsidRPr="002102BB" w:rsidRDefault="00B63AC2" w:rsidP="00B63AC2">
      <w:pPr>
        <w:rPr>
          <w:rtl/>
          <w:lang w:bidi="ar-DZ"/>
        </w:rPr>
      </w:pPr>
    </w:p>
    <w:p w14:paraId="4D087482" w14:textId="77777777" w:rsidR="00B63AC2" w:rsidRPr="002102BB" w:rsidRDefault="00B63AC2" w:rsidP="00B63AC2">
      <w:pPr>
        <w:rPr>
          <w:rtl/>
          <w:lang w:bidi="ar-DZ"/>
        </w:rPr>
      </w:pPr>
    </w:p>
    <w:p w14:paraId="586A7697" w14:textId="77777777" w:rsidR="00B63AC2" w:rsidRPr="002102BB" w:rsidRDefault="00B63AC2" w:rsidP="00B63AC2">
      <w:pPr>
        <w:rPr>
          <w:rtl/>
          <w:lang w:bidi="ar-DZ"/>
        </w:rPr>
      </w:pPr>
    </w:p>
    <w:p w14:paraId="0754771F" w14:textId="77777777" w:rsidR="00B63AC2" w:rsidRPr="002102BB" w:rsidRDefault="00B63AC2" w:rsidP="00B63AC2">
      <w:pPr>
        <w:rPr>
          <w:rtl/>
          <w:lang w:bidi="ar-DZ"/>
        </w:rPr>
      </w:pPr>
    </w:p>
    <w:p w14:paraId="4E6A81D4" w14:textId="77777777" w:rsidR="00B63AC2" w:rsidRPr="002102BB" w:rsidRDefault="00B63AC2" w:rsidP="00B63AC2">
      <w:pPr>
        <w:rPr>
          <w:rtl/>
          <w:lang w:bidi="ar-DZ"/>
        </w:rPr>
      </w:pPr>
    </w:p>
    <w:p w14:paraId="67038A3D" w14:textId="77777777" w:rsidR="00B63AC2" w:rsidRPr="002102BB" w:rsidRDefault="00B63AC2" w:rsidP="00B63AC2">
      <w:pPr>
        <w:rPr>
          <w:rtl/>
          <w:lang w:bidi="ar-DZ"/>
        </w:rPr>
      </w:pPr>
    </w:p>
    <w:p w14:paraId="0DDB3967" w14:textId="77777777" w:rsidR="00B63AC2" w:rsidRPr="002102BB" w:rsidRDefault="00B63AC2" w:rsidP="00B63AC2">
      <w:pPr>
        <w:rPr>
          <w:rtl/>
          <w:lang w:bidi="ar-DZ"/>
        </w:rPr>
      </w:pPr>
    </w:p>
    <w:p w14:paraId="2E35E5D5" w14:textId="77777777" w:rsidR="00B63AC2" w:rsidRPr="002102BB" w:rsidRDefault="00B63AC2" w:rsidP="00B63AC2">
      <w:pPr>
        <w:rPr>
          <w:rtl/>
          <w:lang w:bidi="ar-DZ"/>
        </w:rPr>
      </w:pPr>
    </w:p>
    <w:p w14:paraId="64BEE5CF" w14:textId="77777777" w:rsidR="00B63AC2" w:rsidRPr="002102BB" w:rsidRDefault="00B63AC2" w:rsidP="00B63AC2">
      <w:pPr>
        <w:rPr>
          <w:rtl/>
          <w:lang w:bidi="ar-DZ"/>
        </w:rPr>
      </w:pPr>
    </w:p>
    <w:p w14:paraId="0A831057" w14:textId="77777777" w:rsidR="00B63AC2" w:rsidRPr="002102BB" w:rsidRDefault="00B63AC2" w:rsidP="00B63AC2">
      <w:pPr>
        <w:rPr>
          <w:rtl/>
          <w:lang w:bidi="ar-DZ"/>
        </w:rPr>
      </w:pPr>
    </w:p>
    <w:p w14:paraId="6116A0C9" w14:textId="77777777" w:rsidR="00B63AC2" w:rsidRPr="002102BB" w:rsidRDefault="00B63AC2" w:rsidP="00B63AC2">
      <w:pPr>
        <w:rPr>
          <w:rtl/>
          <w:lang w:bidi="ar-DZ"/>
        </w:rPr>
      </w:pPr>
    </w:p>
    <w:p w14:paraId="3C232E4A" w14:textId="77777777" w:rsidR="00B63AC2" w:rsidRPr="002102BB" w:rsidRDefault="00B63AC2" w:rsidP="00B63AC2">
      <w:pPr>
        <w:rPr>
          <w:rtl/>
          <w:lang w:bidi="ar-DZ"/>
        </w:rPr>
      </w:pPr>
    </w:p>
    <w:p w14:paraId="2CB39C9C" w14:textId="77777777" w:rsidR="00B63AC2" w:rsidRPr="002102BB" w:rsidRDefault="00B63AC2" w:rsidP="00B63AC2">
      <w:pPr>
        <w:rPr>
          <w:rtl/>
          <w:lang w:bidi="ar-DZ"/>
        </w:rPr>
      </w:pPr>
    </w:p>
    <w:p w14:paraId="018BCA58" w14:textId="77777777" w:rsidR="00B63AC2" w:rsidRPr="002102BB" w:rsidRDefault="00B63AC2" w:rsidP="00B63AC2">
      <w:pPr>
        <w:rPr>
          <w:rtl/>
          <w:lang w:bidi="ar-DZ"/>
        </w:rPr>
      </w:pPr>
    </w:p>
    <w:p w14:paraId="6ADE31E3" w14:textId="77777777" w:rsidR="00B63AC2" w:rsidRPr="002102BB" w:rsidRDefault="00B63AC2" w:rsidP="00B63AC2">
      <w:pPr>
        <w:rPr>
          <w:rtl/>
          <w:lang w:bidi="ar-DZ"/>
        </w:rPr>
      </w:pPr>
    </w:p>
    <w:p w14:paraId="692CB9D7" w14:textId="77777777" w:rsidR="00B63AC2" w:rsidRPr="002102BB" w:rsidRDefault="00B63AC2" w:rsidP="00B63AC2">
      <w:pPr>
        <w:tabs>
          <w:tab w:val="left" w:pos="2407"/>
        </w:tabs>
        <w:rPr>
          <w:rtl/>
          <w:lang w:bidi="ar-DZ"/>
        </w:rPr>
        <w:sectPr w:rsidR="00B63AC2" w:rsidRPr="002102BB" w:rsidSect="0044297A">
          <w:headerReference w:type="default" r:id="rId36"/>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5C961022" w14:textId="00AAC158" w:rsidR="00B63AC2" w:rsidRPr="002102BB" w:rsidRDefault="00BD22B9" w:rsidP="00E00FEF">
      <w:pPr>
        <w:pStyle w:val="1"/>
        <w:rPr>
          <w:rtl/>
          <w:lang w:bidi="fa-IR"/>
        </w:rPr>
      </w:pPr>
      <w:bookmarkStart w:id="84" w:name="_Toc37114090"/>
      <w:bookmarkStart w:id="85" w:name="_Toc37622891"/>
      <w:bookmarkStart w:id="86" w:name="_Toc144152755"/>
      <w:bookmarkStart w:id="87" w:name="_Toc145160972"/>
      <w:proofErr w:type="spellStart"/>
      <w:r>
        <w:rPr>
          <w:rFonts w:hint="cs"/>
          <w:rtl/>
          <w:lang w:bidi="fa-IR"/>
        </w:rPr>
        <w:t>یافته‌های</w:t>
      </w:r>
      <w:proofErr w:type="spellEnd"/>
      <w:r>
        <w:rPr>
          <w:rFonts w:hint="cs"/>
          <w:rtl/>
          <w:lang w:bidi="fa-IR"/>
        </w:rPr>
        <w:t xml:space="preserve"> پژوهش</w:t>
      </w:r>
      <w:bookmarkEnd w:id="84"/>
      <w:bookmarkEnd w:id="85"/>
      <w:bookmarkEnd w:id="86"/>
      <w:bookmarkEnd w:id="87"/>
    </w:p>
    <w:p w14:paraId="390DAE7B" w14:textId="2D4A3569" w:rsidR="00890DF4" w:rsidRDefault="00890DF4" w:rsidP="00B847A3">
      <w:pPr>
        <w:pStyle w:val="ac"/>
        <w:rPr>
          <w:rtl/>
        </w:rPr>
      </w:pPr>
      <w:r>
        <w:rPr>
          <w:rtl/>
        </w:rPr>
        <w:t>در این فصل‌ی</w:t>
      </w:r>
      <w:r>
        <w:rPr>
          <w:rFonts w:hint="cs"/>
          <w:rtl/>
        </w:rPr>
        <w:t xml:space="preserve">افته‌های این پژوهش در </w:t>
      </w:r>
      <w:r w:rsidR="003244F1">
        <w:rPr>
          <w:rFonts w:hint="cs"/>
          <w:rtl/>
        </w:rPr>
        <w:t>سه</w:t>
      </w:r>
      <w:r>
        <w:rPr>
          <w:rFonts w:hint="cs"/>
          <w:rtl/>
        </w:rPr>
        <w:t xml:space="preserve">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sidR="00400DC7">
        <w:rPr>
          <w:rFonts w:hint="cs"/>
          <w:rtl/>
        </w:rPr>
        <w:t xml:space="preserve">یافته‌های بدست آمده از مشاهدات </w:t>
      </w:r>
      <w:r w:rsidR="00A02C44">
        <w:rPr>
          <w:rFonts w:hint="cs"/>
          <w:rtl/>
        </w:rPr>
        <w:t xml:space="preserve">و در بخش سوم یافته‌های حاصل از تحلیل اسناد </w:t>
      </w:r>
      <w:r w:rsidR="001C5E1F">
        <w:rPr>
          <w:rFonts w:hint="cs"/>
          <w:rtl/>
        </w:rPr>
        <w:t xml:space="preserve">ارائه شده و در بخش چهارم یافته‌های جانبی پژوهش شامل </w:t>
      </w:r>
      <w:r w:rsidR="008A6DF9">
        <w:rPr>
          <w:rFonts w:hint="cs"/>
          <w:rtl/>
        </w:rPr>
        <w:t>وضع موجود و وضع مطلوب محیط‌های یادگیری از دید مدیران و متخصصان</w:t>
      </w:r>
      <w:r>
        <w:rPr>
          <w:rFonts w:hint="cs"/>
          <w:rtl/>
        </w:rPr>
        <w:t xml:space="preserve"> و همچنین موانع و محدودیت‌هایی که </w:t>
      </w:r>
      <w:r w:rsidR="00F077D1">
        <w:rPr>
          <w:rFonts w:hint="cs"/>
          <w:rtl/>
        </w:rPr>
        <w:t>بر سر راه مدیران وجود دارد</w:t>
      </w:r>
      <w:r>
        <w:rPr>
          <w:rFonts w:hint="cs"/>
          <w:rtl/>
        </w:rPr>
        <w:t xml:space="preserve"> آورده می‌شود.</w:t>
      </w:r>
    </w:p>
    <w:p w14:paraId="0621E3BC" w14:textId="44E4E8DA" w:rsidR="00B63AC2" w:rsidRDefault="00890DF4" w:rsidP="00890DF4">
      <w:pPr>
        <w:pStyle w:val="1-1"/>
      </w:pPr>
      <w:bookmarkStart w:id="88" w:name="_Toc145160973"/>
      <w:r>
        <w:rPr>
          <w:rFonts w:hint="cs"/>
          <w:rtl/>
        </w:rPr>
        <w:t>یافته‌های حاصل از مصاحبه‌ها</w:t>
      </w:r>
      <w:bookmarkEnd w:id="88"/>
      <w:r w:rsidR="0070766E" w:rsidRPr="002102BB">
        <w:rPr>
          <w:rtl/>
        </w:rPr>
        <w:t xml:space="preserve"> </w:t>
      </w:r>
    </w:p>
    <w:p w14:paraId="50F29750" w14:textId="33A72176" w:rsidR="0017264D" w:rsidRDefault="0017264D" w:rsidP="00B847A3">
      <w:pPr>
        <w:pStyle w:val="ac"/>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3952F719" w14:textId="77777777" w:rsidR="00CD0CCC" w:rsidRDefault="00FF3D3D" w:rsidP="00B847A3">
      <w:pPr>
        <w:pStyle w:val="ac"/>
        <w:rPr>
          <w:rtl/>
        </w:rPr>
      </w:pPr>
      <w:r>
        <w:rPr>
          <w:rFonts w:hint="cs"/>
          <w:rtl/>
        </w:rPr>
        <w:t xml:space="preserve">پاسخ‌های </w:t>
      </w:r>
      <w:r w:rsidR="00CD0CCC">
        <w:rPr>
          <w:rFonts w:hint="cs"/>
          <w:rtl/>
        </w:rPr>
        <w:t>شرکت‌کنندگان در ادامه آورده شده است:</w:t>
      </w:r>
      <w:bookmarkStart w:id="89" w:name="_Toc144152758"/>
      <w:bookmarkStart w:id="90" w:name="_Toc37114092"/>
      <w:bookmarkStart w:id="91" w:name="_Toc37622893"/>
    </w:p>
    <w:p w14:paraId="1BAF4AA8" w14:textId="1A7944D9" w:rsidR="00623E32" w:rsidRDefault="00623E32" w:rsidP="00CD0CCC">
      <w:pPr>
        <w:pStyle w:val="1-1-1"/>
        <w:numPr>
          <w:ilvl w:val="0"/>
          <w:numId w:val="0"/>
        </w:numPr>
        <w:ind w:left="11"/>
        <w:rPr>
          <w:rtl/>
        </w:rPr>
      </w:pPr>
      <w:bookmarkStart w:id="92" w:name="_Toc145160974"/>
      <w:r>
        <w:rPr>
          <w:rFonts w:hint="cs"/>
          <w:rtl/>
        </w:rPr>
        <w:t>ارتباطات سازمانی و تعامل سازنده</w:t>
      </w:r>
      <w:bookmarkEnd w:id="89"/>
      <w:bookmarkEnd w:id="92"/>
    </w:p>
    <w:p w14:paraId="2ECFE2E1" w14:textId="08696258" w:rsidR="00623E32" w:rsidRDefault="00623E32" w:rsidP="00B847A3">
      <w:pPr>
        <w:pStyle w:val="ac"/>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783F8F07" w14:textId="37E51DBD" w:rsidR="00623E32" w:rsidRPr="003047B2" w:rsidRDefault="00623E32" w:rsidP="00B847A3">
      <w:pPr>
        <w:pStyle w:val="ac"/>
        <w:rPr>
          <w:rFonts w:cs="Calibri"/>
          <w:rtl/>
        </w:rPr>
      </w:pPr>
      <w:r>
        <w:rPr>
          <w:rFonts w:hint="cs"/>
          <w:rtl/>
        </w:rPr>
        <w:t>کد 2:‌</w:t>
      </w:r>
      <w:r w:rsidR="003047B2">
        <w:rPr>
          <w:rFonts w:hint="cs"/>
          <w:rtl/>
        </w:rPr>
        <w:t xml:space="preserve"> </w:t>
      </w:r>
      <w:r w:rsidR="003047B2">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sidR="003047B2">
        <w:rPr>
          <w:rFonts w:cs="Calibri" w:hint="cs"/>
          <w:rtl/>
        </w:rPr>
        <w:t>"</w:t>
      </w:r>
    </w:p>
    <w:p w14:paraId="395EEFB6" w14:textId="3F771D5E" w:rsidR="00623E32" w:rsidRPr="003047B2" w:rsidRDefault="00623E32" w:rsidP="00B847A3">
      <w:pPr>
        <w:pStyle w:val="ac"/>
        <w:rPr>
          <w:rFonts w:cs="Calibri"/>
          <w:bCs/>
          <w:rtl/>
        </w:rPr>
      </w:pPr>
      <w:r>
        <w:rPr>
          <w:rFonts w:hint="cs"/>
          <w:rtl/>
        </w:rPr>
        <w:t>کد 3:</w:t>
      </w:r>
      <w:r>
        <w:rPr>
          <w:rtl/>
        </w:rPr>
        <w:t xml:space="preserve"> </w:t>
      </w:r>
      <w:r w:rsidR="003047B2">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sidR="003047B2">
        <w:rPr>
          <w:rFonts w:cs="Calibri" w:hint="cs"/>
          <w:rtl/>
        </w:rPr>
        <w:t>"</w:t>
      </w:r>
    </w:p>
    <w:p w14:paraId="0A1EEFD0" w14:textId="4378D489" w:rsidR="00623E32" w:rsidRPr="003047B2" w:rsidRDefault="003047B2" w:rsidP="00B847A3">
      <w:pPr>
        <w:pStyle w:val="ac"/>
        <w:rPr>
          <w:rFonts w:cs="Calibri"/>
          <w:rtl/>
        </w:rPr>
      </w:pPr>
      <w:r>
        <w:rPr>
          <w:rFonts w:cs="Calibri" w:hint="cs"/>
          <w:rtl/>
        </w:rPr>
        <w:t>"</w:t>
      </w:r>
      <w:r w:rsidR="00623E32" w:rsidRPr="009B4F72">
        <w:rPr>
          <w:rtl/>
        </w:rPr>
        <w:t>مالی اگر شفاف باشه دست مدیر بازه تا همه</w:t>
      </w:r>
      <w:r w:rsidR="00623E32">
        <w:rPr>
          <w:rFonts w:hint="cs"/>
          <w:rtl/>
        </w:rPr>
        <w:t>‌</w:t>
      </w:r>
      <w:r w:rsidR="00623E32" w:rsidRPr="009B4F72">
        <w:rPr>
          <w:rtl/>
        </w:rPr>
        <w:t>ی کارها رو انجام بده. خیلی جاها این مالی رو جدی نمی</w:t>
      </w:r>
      <w:r w:rsidR="00623E32">
        <w:rPr>
          <w:rFonts w:hint="cs"/>
          <w:rtl/>
        </w:rPr>
        <w:t>‌</w:t>
      </w:r>
      <w:r w:rsidR="00623E32" w:rsidRPr="009B4F72">
        <w:rPr>
          <w:rtl/>
        </w:rPr>
        <w:t>گیرن. اگر از نظر مالی شفاف باش</w:t>
      </w:r>
      <w:r w:rsidR="00623E32">
        <w:rPr>
          <w:rFonts w:hint="cs"/>
          <w:rtl/>
        </w:rPr>
        <w:t>ه</w:t>
      </w:r>
      <w:r w:rsidR="00623E32" w:rsidRPr="009B4F72">
        <w:rPr>
          <w:rtl/>
        </w:rPr>
        <w:t xml:space="preserve"> ارتباطش با همه خوب است. اگر از این نظر شفاف نباشد این را می</w:t>
      </w:r>
      <w:r w:rsidR="00623E32">
        <w:rPr>
          <w:rFonts w:hint="cs"/>
          <w:rtl/>
        </w:rPr>
        <w:t>‌</w:t>
      </w:r>
      <w:r w:rsidR="00623E32" w:rsidRPr="009B4F72">
        <w:rPr>
          <w:rtl/>
        </w:rPr>
        <w:t>خواهد سرپوش بگذارد</w:t>
      </w:r>
      <w:r w:rsidR="00623E32">
        <w:rPr>
          <w:rtl/>
        </w:rPr>
        <w:t>‌ی</w:t>
      </w:r>
      <w:r w:rsidR="00623E32" w:rsidRPr="009B4F72">
        <w:rPr>
          <w:rtl/>
        </w:rPr>
        <w:t>ا مدیریتش را با خشونت پیش می</w:t>
      </w:r>
      <w:r w:rsidR="00623E32">
        <w:rPr>
          <w:rFonts w:hint="cs"/>
          <w:rtl/>
        </w:rPr>
        <w:t>‌</w:t>
      </w:r>
      <w:r w:rsidR="00623E32" w:rsidRPr="009B4F72">
        <w:rPr>
          <w:rtl/>
        </w:rPr>
        <w:t>برد. کار شفاف باشد مشکل خاصی ندارد.</w:t>
      </w:r>
      <w:r>
        <w:rPr>
          <w:rFonts w:cs="Calibri" w:hint="cs"/>
          <w:rtl/>
        </w:rPr>
        <w:t>"</w:t>
      </w:r>
    </w:p>
    <w:p w14:paraId="5FE2B81B" w14:textId="14495FBE" w:rsidR="00623E32" w:rsidRPr="003047B2" w:rsidRDefault="00623E32" w:rsidP="00B847A3">
      <w:pPr>
        <w:pStyle w:val="ac"/>
        <w:rPr>
          <w:rFonts w:cs="Calibri"/>
          <w:bCs/>
          <w:rtl/>
        </w:rPr>
      </w:pPr>
      <w:r>
        <w:rPr>
          <w:rFonts w:hint="cs"/>
          <w:rtl/>
        </w:rPr>
        <w:t>کد 5:</w:t>
      </w:r>
      <w:r w:rsidRPr="002A4F66">
        <w:rPr>
          <w:rtl/>
        </w:rPr>
        <w:t xml:space="preserve"> </w:t>
      </w:r>
      <w:r w:rsidR="003047B2">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sidR="003047B2">
        <w:rPr>
          <w:rFonts w:cs="Calibri" w:hint="cs"/>
          <w:rtl/>
        </w:rPr>
        <w:t>"</w:t>
      </w:r>
    </w:p>
    <w:p w14:paraId="17BDD0D5" w14:textId="1066E726" w:rsidR="00623E32" w:rsidRPr="003047B2" w:rsidRDefault="00623E32" w:rsidP="00B847A3">
      <w:pPr>
        <w:pStyle w:val="ac"/>
        <w:rPr>
          <w:rFonts w:cs="Calibri"/>
          <w:rtl/>
        </w:rPr>
      </w:pPr>
      <w:r>
        <w:rPr>
          <w:rFonts w:hint="cs"/>
          <w:rtl/>
        </w:rPr>
        <w:t xml:space="preserve">کد 6: </w:t>
      </w:r>
      <w:r w:rsidR="003047B2">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sidR="003047B2">
        <w:rPr>
          <w:rFonts w:cs="Calibri" w:hint="cs"/>
          <w:rtl/>
        </w:rPr>
        <w:t>"</w:t>
      </w:r>
    </w:p>
    <w:p w14:paraId="680139DE" w14:textId="5E17CBF5" w:rsidR="00623E32" w:rsidRPr="003047B2" w:rsidRDefault="00623E32" w:rsidP="00B847A3">
      <w:pPr>
        <w:pStyle w:val="ac"/>
        <w:rPr>
          <w:rFonts w:cs="Calibri"/>
          <w:bCs/>
          <w:rtl/>
        </w:rPr>
      </w:pPr>
      <w:r>
        <w:rPr>
          <w:rFonts w:hint="cs"/>
          <w:rtl/>
        </w:rPr>
        <w:t xml:space="preserve">کد12: </w:t>
      </w:r>
      <w:r w:rsidR="003047B2">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sidR="003047B2">
        <w:rPr>
          <w:rFonts w:cs="Calibri" w:hint="cs"/>
          <w:rtl/>
        </w:rPr>
        <w:t>"</w:t>
      </w:r>
    </w:p>
    <w:p w14:paraId="1215E639" w14:textId="3EA8BCCE" w:rsidR="00623E32" w:rsidRPr="003047B2" w:rsidRDefault="00623E32" w:rsidP="00B847A3">
      <w:pPr>
        <w:pStyle w:val="ac"/>
        <w:rPr>
          <w:rFonts w:cs="Calibri"/>
          <w:rtl/>
        </w:rPr>
      </w:pPr>
      <w:r>
        <w:rPr>
          <w:rFonts w:hint="cs"/>
          <w:rtl/>
        </w:rPr>
        <w:t xml:space="preserve">کد 14: </w:t>
      </w:r>
      <w:r w:rsidR="003047B2">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sidR="003047B2">
        <w:rPr>
          <w:rFonts w:cs="Calibri" w:hint="cs"/>
          <w:rtl/>
        </w:rPr>
        <w:t>"</w:t>
      </w:r>
    </w:p>
    <w:p w14:paraId="6D2DD3C0" w14:textId="37DE8931" w:rsidR="00623E32" w:rsidRPr="0076088E" w:rsidRDefault="00623E32" w:rsidP="00B847A3">
      <w:pPr>
        <w:pStyle w:val="ac"/>
        <w:rPr>
          <w:rFonts w:cs="Calibri"/>
          <w:rtl/>
        </w:rPr>
      </w:pPr>
      <w:r>
        <w:rPr>
          <w:rFonts w:hint="cs"/>
          <w:rtl/>
        </w:rPr>
        <w:t xml:space="preserve">کد 15: </w:t>
      </w:r>
      <w:r w:rsidR="003047B2">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sidR="0076088E">
        <w:rPr>
          <w:rFonts w:cs="Calibri" w:hint="cs"/>
          <w:rtl/>
        </w:rPr>
        <w:t>"</w:t>
      </w:r>
    </w:p>
    <w:p w14:paraId="3252A6F5" w14:textId="5015C975" w:rsidR="003047B2" w:rsidRPr="0076088E" w:rsidRDefault="003047B2" w:rsidP="00B847A3">
      <w:pPr>
        <w:pStyle w:val="ac"/>
        <w:rPr>
          <w:rFonts w:cs="Calibri"/>
          <w:rtl/>
        </w:rPr>
      </w:pPr>
      <w:r>
        <w:rPr>
          <w:rFonts w:hint="cs"/>
          <w:rtl/>
        </w:rPr>
        <w:t xml:space="preserve">کد 29: </w:t>
      </w:r>
      <w:r w:rsidR="0076088E">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sidR="0076088E">
        <w:rPr>
          <w:rFonts w:cs="Calibri" w:hint="cs"/>
          <w:rtl/>
        </w:rPr>
        <w:t>"</w:t>
      </w:r>
    </w:p>
    <w:p w14:paraId="27DBCC6A" w14:textId="6609E2CF" w:rsidR="003047B2" w:rsidRPr="0076088E" w:rsidRDefault="003047B2" w:rsidP="00B847A3">
      <w:pPr>
        <w:pStyle w:val="ac"/>
        <w:rPr>
          <w:rFonts w:cs="Calibri"/>
          <w:rtl/>
        </w:rPr>
      </w:pPr>
      <w:r>
        <w:rPr>
          <w:rFonts w:hint="cs"/>
          <w:rtl/>
        </w:rPr>
        <w:t xml:space="preserve">کد 22: </w:t>
      </w:r>
      <w:r w:rsidR="0076088E">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sidR="0076088E">
        <w:rPr>
          <w:rFonts w:cs="Calibri" w:hint="cs"/>
          <w:rtl/>
        </w:rPr>
        <w:t>"</w:t>
      </w:r>
    </w:p>
    <w:p w14:paraId="12214BB0" w14:textId="77777777" w:rsidR="00623E32" w:rsidRDefault="00623E32" w:rsidP="007B57AB">
      <w:pPr>
        <w:pStyle w:val="1-1-1"/>
        <w:numPr>
          <w:ilvl w:val="0"/>
          <w:numId w:val="0"/>
        </w:numPr>
        <w:ind w:left="11"/>
        <w:rPr>
          <w:rtl/>
        </w:rPr>
      </w:pPr>
      <w:bookmarkStart w:id="93" w:name="_Toc144152759"/>
      <w:bookmarkStart w:id="94" w:name="_Toc145160975"/>
      <w:r w:rsidRPr="00F811F4">
        <w:rPr>
          <w:rFonts w:hint="cs"/>
          <w:rtl/>
        </w:rPr>
        <w:t>مشارکت‌جو</w:t>
      </w:r>
      <w:r>
        <w:rPr>
          <w:rFonts w:hint="cs"/>
          <w:rtl/>
        </w:rPr>
        <w:t xml:space="preserve"> و مشارکت‌پذیر</w:t>
      </w:r>
      <w:bookmarkEnd w:id="93"/>
      <w:bookmarkEnd w:id="94"/>
      <w:r>
        <w:rPr>
          <w:rFonts w:hint="cs"/>
          <w:rtl/>
        </w:rPr>
        <w:t xml:space="preserve"> </w:t>
      </w:r>
    </w:p>
    <w:p w14:paraId="226157CF" w14:textId="06D0BDE6" w:rsidR="00623E32" w:rsidRPr="0076088E" w:rsidRDefault="00623E32" w:rsidP="00B847A3">
      <w:pPr>
        <w:pStyle w:val="ac"/>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0B7274DF" w14:textId="29C38B0C" w:rsidR="00623E32" w:rsidRPr="0076088E" w:rsidRDefault="00623E32" w:rsidP="00B847A3">
      <w:pPr>
        <w:pStyle w:val="ac"/>
        <w:rPr>
          <w:rFonts w:cs="Calibri"/>
          <w:rtl/>
        </w:rPr>
      </w:pPr>
      <w:r>
        <w:rPr>
          <w:rFonts w:hint="cs"/>
          <w:rtl/>
        </w:rPr>
        <w:t xml:space="preserve">کد 3: </w:t>
      </w:r>
      <w:r w:rsidR="0076088E">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sidR="0076088E">
        <w:rPr>
          <w:rFonts w:cs="Calibri" w:hint="cs"/>
          <w:rtl/>
        </w:rPr>
        <w:t>"</w:t>
      </w:r>
    </w:p>
    <w:p w14:paraId="40FA4C3A" w14:textId="39BEA51C" w:rsidR="00623E32" w:rsidRPr="0076088E" w:rsidRDefault="00623E32" w:rsidP="00B847A3">
      <w:pPr>
        <w:pStyle w:val="ac"/>
        <w:rPr>
          <w:rFonts w:cs="Calibri"/>
        </w:rPr>
      </w:pPr>
      <w:r>
        <w:rPr>
          <w:rFonts w:hint="cs"/>
          <w:rtl/>
        </w:rPr>
        <w:t xml:space="preserve">کد 12: </w:t>
      </w:r>
      <w:r w:rsidR="0076088E">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sidR="0076088E">
        <w:rPr>
          <w:rFonts w:cs="Calibri" w:hint="cs"/>
          <w:rtl/>
        </w:rPr>
        <w:t>"</w:t>
      </w:r>
    </w:p>
    <w:p w14:paraId="5D4B3645" w14:textId="780136E5" w:rsidR="00623E32" w:rsidRPr="0076088E" w:rsidRDefault="00623E32" w:rsidP="00B847A3">
      <w:pPr>
        <w:pStyle w:val="ac"/>
        <w:rPr>
          <w:rFonts w:cs="Calibri"/>
          <w:rtl/>
        </w:rPr>
      </w:pPr>
      <w:r>
        <w:rPr>
          <w:rFonts w:hint="cs"/>
          <w:rtl/>
        </w:rPr>
        <w:t xml:space="preserve">کد 12: </w:t>
      </w:r>
      <w:r w:rsidR="0076088E">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sidR="0076088E">
        <w:rPr>
          <w:rFonts w:cs="Calibri" w:hint="cs"/>
          <w:rtl/>
        </w:rPr>
        <w:t>"</w:t>
      </w:r>
    </w:p>
    <w:p w14:paraId="296DCFCE" w14:textId="5420CACF"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724C8709" w14:textId="65C5568F" w:rsidR="0076088E" w:rsidRPr="0076088E" w:rsidRDefault="0076088E" w:rsidP="00B847A3">
      <w:pPr>
        <w:pStyle w:val="ac"/>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7CE54A05" w14:textId="48E48CE5" w:rsidR="0076088E" w:rsidRPr="0076088E" w:rsidRDefault="0076088E" w:rsidP="00B847A3">
      <w:pPr>
        <w:pStyle w:val="ac"/>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355956F" w14:textId="255D6E03" w:rsidR="0076088E" w:rsidRPr="0076088E" w:rsidRDefault="0076088E" w:rsidP="00B847A3">
      <w:pPr>
        <w:pStyle w:val="ac"/>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0552814B" w14:textId="01DBE098" w:rsidR="0076088E" w:rsidRPr="0076088E" w:rsidRDefault="0076088E" w:rsidP="00B847A3">
      <w:pPr>
        <w:pStyle w:val="ac"/>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74C9EA66" w14:textId="77777777" w:rsidR="00623E32" w:rsidRDefault="00623E32" w:rsidP="007B57AB">
      <w:pPr>
        <w:pStyle w:val="1-1-1"/>
        <w:numPr>
          <w:ilvl w:val="0"/>
          <w:numId w:val="0"/>
        </w:numPr>
        <w:ind w:left="11"/>
        <w:rPr>
          <w:rtl/>
        </w:rPr>
      </w:pPr>
      <w:bookmarkStart w:id="95" w:name="_Toc144152760"/>
      <w:bookmarkStart w:id="96" w:name="_Toc145160976"/>
      <w:r w:rsidRPr="000042FA">
        <w:rPr>
          <w:rFonts w:hint="cs"/>
          <w:rtl/>
        </w:rPr>
        <w:t>اهل</w:t>
      </w:r>
      <w:r>
        <w:rPr>
          <w:rFonts w:hint="cs"/>
          <w:rtl/>
        </w:rPr>
        <w:t xml:space="preserve"> مشورت با متخصصین و اشتراک ایده‌ها</w:t>
      </w:r>
      <w:bookmarkEnd w:id="95"/>
      <w:bookmarkEnd w:id="96"/>
    </w:p>
    <w:p w14:paraId="01323FB9" w14:textId="63C8E24F" w:rsidR="00623E32" w:rsidRPr="0076088E" w:rsidRDefault="00623E32" w:rsidP="00B847A3">
      <w:pPr>
        <w:pStyle w:val="ac"/>
        <w:rPr>
          <w:rFonts w:cs="Calibri"/>
          <w:rtl/>
        </w:rPr>
      </w:pPr>
      <w:r>
        <w:rPr>
          <w:rFonts w:hint="cs"/>
          <w:rtl/>
        </w:rPr>
        <w:t xml:space="preserve">کد3: </w:t>
      </w:r>
      <w:r w:rsidR="0076088E">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sidR="0076088E">
        <w:rPr>
          <w:rFonts w:cs="Calibri" w:hint="cs"/>
          <w:rtl/>
        </w:rPr>
        <w:t>"</w:t>
      </w:r>
    </w:p>
    <w:p w14:paraId="7FC348A3" w14:textId="531E894F" w:rsidR="00623E32" w:rsidRPr="0076088E" w:rsidRDefault="0076088E" w:rsidP="00B847A3">
      <w:pPr>
        <w:pStyle w:val="ac"/>
        <w:rPr>
          <w:rFonts w:cs="Calibri"/>
          <w:rtl/>
        </w:rPr>
      </w:pPr>
      <w:r>
        <w:rPr>
          <w:rFonts w:cs="Calibri" w:hint="cs"/>
          <w:rtl/>
        </w:rPr>
        <w:t>"</w:t>
      </w:r>
      <w:r w:rsidR="00623E32">
        <w:rPr>
          <w:rtl/>
        </w:rPr>
        <w:t>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کار را انجام دهد‌یک اکیپ تخصصی در کنار هم دیگر قرار بگیرند تا بتوانند‌یک محیط خوبی را برای دانش آموز رقم بزنند.</w:t>
      </w:r>
      <w:r>
        <w:rPr>
          <w:rFonts w:cs="Calibri" w:hint="cs"/>
          <w:rtl/>
        </w:rPr>
        <w:t>"</w:t>
      </w:r>
    </w:p>
    <w:p w14:paraId="01C68A68" w14:textId="4E2C7387" w:rsidR="00623E32" w:rsidRPr="0076088E" w:rsidRDefault="00623E32" w:rsidP="00B847A3">
      <w:pPr>
        <w:pStyle w:val="ac"/>
        <w:rPr>
          <w:rFonts w:cs="Calibri"/>
          <w:rtl/>
        </w:rPr>
      </w:pPr>
      <w:r>
        <w:rPr>
          <w:rFonts w:hint="cs"/>
          <w:rtl/>
        </w:rPr>
        <w:t xml:space="preserve">کد </w:t>
      </w:r>
      <w:r w:rsidR="0076088E">
        <w:rPr>
          <w:rFonts w:hint="cs"/>
          <w:rtl/>
        </w:rPr>
        <w:t>5</w:t>
      </w:r>
      <w:r>
        <w:rPr>
          <w:rFonts w:hint="cs"/>
          <w:rtl/>
        </w:rPr>
        <w:t xml:space="preserve">: </w:t>
      </w:r>
      <w:r w:rsidR="0076088E">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sidR="0076088E">
        <w:rPr>
          <w:rFonts w:cs="Calibri" w:hint="cs"/>
          <w:rtl/>
        </w:rPr>
        <w:t>"</w:t>
      </w:r>
    </w:p>
    <w:p w14:paraId="38B87A18" w14:textId="6014A675"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sidR="0076088E">
        <w:rPr>
          <w:rFonts w:cs="Calibri" w:hint="cs"/>
          <w:rtl/>
        </w:rPr>
        <w:t>"</w:t>
      </w:r>
    </w:p>
    <w:p w14:paraId="2F83BD9C" w14:textId="0502FD23" w:rsidR="0076088E" w:rsidRPr="0076088E" w:rsidRDefault="0076088E" w:rsidP="00B847A3">
      <w:pPr>
        <w:pStyle w:val="ac"/>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20847B0D" w14:textId="77777777" w:rsidR="00623E32" w:rsidRDefault="00623E32" w:rsidP="007B57AB">
      <w:pPr>
        <w:pStyle w:val="1-1-1"/>
        <w:numPr>
          <w:ilvl w:val="0"/>
          <w:numId w:val="0"/>
        </w:numPr>
        <w:ind w:left="11"/>
        <w:rPr>
          <w:rtl/>
        </w:rPr>
      </w:pPr>
      <w:bookmarkStart w:id="97" w:name="_Toc144152761"/>
      <w:bookmarkStart w:id="98" w:name="_Toc145160977"/>
      <w:r>
        <w:rPr>
          <w:rFonts w:hint="cs"/>
          <w:rtl/>
        </w:rPr>
        <w:t>روحیه‌ی پژوهشگرانه</w:t>
      </w:r>
      <w:bookmarkEnd w:id="97"/>
      <w:bookmarkEnd w:id="98"/>
    </w:p>
    <w:p w14:paraId="15716456" w14:textId="77777777" w:rsidR="00623E32" w:rsidRDefault="00623E32" w:rsidP="00B847A3">
      <w:pPr>
        <w:pStyle w:val="ac"/>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3A22FD13" w14:textId="710434CD" w:rsidR="00623E32" w:rsidRPr="0076088E" w:rsidRDefault="00623E32" w:rsidP="00B847A3">
      <w:pPr>
        <w:pStyle w:val="ac"/>
        <w:rPr>
          <w:rFonts w:cs="Calibri"/>
          <w:bCs/>
          <w:rtl/>
        </w:rPr>
      </w:pPr>
      <w:r>
        <w:rPr>
          <w:rFonts w:hint="cs"/>
          <w:rtl/>
        </w:rPr>
        <w:t>کد 12:‌</w:t>
      </w:r>
      <w:r w:rsidR="0076088E">
        <w:rPr>
          <w:rFonts w:hint="cs"/>
          <w:rtl/>
        </w:rPr>
        <w:t xml:space="preserve"> </w:t>
      </w:r>
      <w:r w:rsidR="0076088E">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sidR="0076088E">
        <w:rPr>
          <w:rFonts w:cs="Calibri" w:hint="cs"/>
          <w:rtl/>
        </w:rPr>
        <w:t>"</w:t>
      </w:r>
    </w:p>
    <w:p w14:paraId="6B53A6D4" w14:textId="1A76A5AF"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sidR="0076088E">
        <w:rPr>
          <w:rFonts w:cs="Calibri" w:hint="cs"/>
          <w:rtl/>
        </w:rPr>
        <w:t>"</w:t>
      </w:r>
    </w:p>
    <w:p w14:paraId="0334068F" w14:textId="39DAC493" w:rsidR="00623E32" w:rsidRPr="0076088E" w:rsidRDefault="00623E32" w:rsidP="00B847A3">
      <w:pPr>
        <w:pStyle w:val="ac"/>
        <w:rPr>
          <w:rFonts w:cs="Calibri"/>
          <w:rtl/>
        </w:rPr>
      </w:pPr>
      <w:r>
        <w:rPr>
          <w:rFonts w:hint="cs"/>
          <w:rtl/>
        </w:rPr>
        <w:t xml:space="preserve">کد 5: </w:t>
      </w:r>
      <w:r w:rsidR="0076088E">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ای 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sidR="0076088E">
        <w:rPr>
          <w:rFonts w:cs="Calibri" w:hint="cs"/>
          <w:rtl/>
        </w:rPr>
        <w:t>"</w:t>
      </w:r>
    </w:p>
    <w:p w14:paraId="7DEC5305" w14:textId="5082D2FA"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15293EBE" w14:textId="70F0D5D4" w:rsidR="0076088E" w:rsidRPr="0076088E" w:rsidRDefault="0076088E" w:rsidP="00B847A3">
      <w:pPr>
        <w:pStyle w:val="ac"/>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6A58C647" w14:textId="44BAB5DD" w:rsidR="0076088E" w:rsidRPr="00262A59" w:rsidRDefault="0076088E" w:rsidP="00B847A3">
      <w:pPr>
        <w:pStyle w:val="ac"/>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sidR="00262A59">
        <w:rPr>
          <w:rFonts w:cs="Calibri" w:hint="cs"/>
          <w:rtl/>
        </w:rPr>
        <w:t>"</w:t>
      </w:r>
    </w:p>
    <w:p w14:paraId="6ABB8807" w14:textId="5FCA2BF2" w:rsidR="0076088E" w:rsidRPr="00262A59" w:rsidRDefault="00262A59" w:rsidP="00B847A3">
      <w:pPr>
        <w:pStyle w:val="ac"/>
        <w:rPr>
          <w:rFonts w:cs="Calibri"/>
          <w:rtl/>
        </w:rPr>
      </w:pPr>
      <w:r>
        <w:rPr>
          <w:rFonts w:cs="Calibri" w:hint="cs"/>
          <w:rtl/>
        </w:rPr>
        <w:t>"</w:t>
      </w:r>
      <w:r w:rsidR="0076088E" w:rsidRPr="009B4F72">
        <w:rPr>
          <w:rtl/>
        </w:rPr>
        <w:t xml:space="preserve">اگر </w:t>
      </w:r>
      <w:r w:rsidR="0076088E">
        <w:rPr>
          <w:rFonts w:hint="cs"/>
          <w:rtl/>
        </w:rPr>
        <w:t xml:space="preserve">روحیه‌ی پژوهشگرانه </w:t>
      </w:r>
      <w:r w:rsidR="0076088E" w:rsidRPr="009B4F72">
        <w:rPr>
          <w:rtl/>
        </w:rPr>
        <w:t>نباشه نمی</w:t>
      </w:r>
      <w:r w:rsidR="0076088E" w:rsidRPr="009B4F72">
        <w:rPr>
          <w:rtl/>
        </w:rPr>
        <w:softHyphen/>
        <w:t>تونه از محیط درست استفاده کنه. چون ما معتقدیم اصولا کسی که در راس</w:t>
      </w:r>
      <w:r w:rsidR="0076088E">
        <w:rPr>
          <w:rtl/>
        </w:rPr>
        <w:t>‌ی</w:t>
      </w:r>
      <w:r w:rsidR="0076088E" w:rsidRPr="009B4F72">
        <w:rPr>
          <w:rtl/>
        </w:rPr>
        <w:t>ه مجموعه قرار می</w:t>
      </w:r>
      <w:r w:rsidR="0076088E" w:rsidRPr="009B4F72">
        <w:rPr>
          <w:rtl/>
        </w:rPr>
        <w:softHyphen/>
        <w:t>گیره خیلی خوبه همه</w:t>
      </w:r>
      <w:r w:rsidR="0076088E" w:rsidRPr="009B4F72">
        <w:rPr>
          <w:rtl/>
        </w:rPr>
        <w:softHyphen/>
        <w:t>ی این اطلاعات رو داشته باشه.</w:t>
      </w:r>
      <w:r w:rsidR="0076088E">
        <w:rPr>
          <w:rtl/>
        </w:rPr>
        <w:t>‌ی</w:t>
      </w:r>
      <w:r w:rsidR="0076088E" w:rsidRPr="009B4F72">
        <w:rPr>
          <w:rtl/>
        </w:rPr>
        <w:t>ه وقت هست شما مدیری هستین که این ویژگی</w:t>
      </w:r>
      <w:r w:rsidR="0076088E" w:rsidRPr="009B4F72">
        <w:rPr>
          <w:rtl/>
        </w:rPr>
        <w:softHyphen/>
        <w:t>ها رو ندارین. ببینید من نمیگم برای این</w:t>
      </w:r>
      <w:r w:rsidR="0076088E" w:rsidRPr="009B4F72">
        <w:rPr>
          <w:rtl/>
        </w:rPr>
        <w:softHyphen/>
        <w:t>که بتونه مدیریت کنه باید پژوهش سنگینی کنه که در واقع انقدر درگیر ابعاد نظری بشه که اصل کار از دستش در بره. تو روحیه</w:t>
      </w:r>
      <w:r w:rsidR="0076088E" w:rsidRPr="009B4F72">
        <w:rPr>
          <w:rtl/>
        </w:rPr>
        <w:softHyphen/>
        <w:t>ی پژوهشگری، نگاه پژوهشگرانه، نگاه عمیق و قدرت تحلیل و ویژگی</w:t>
      </w:r>
      <w:r w:rsidR="0076088E" w:rsidRPr="009B4F72">
        <w:rPr>
          <w:rtl/>
        </w:rPr>
        <w:softHyphen/>
        <w:t>هایی که</w:t>
      </w:r>
      <w:r w:rsidR="0076088E">
        <w:rPr>
          <w:rtl/>
        </w:rPr>
        <w:t>‌ی</w:t>
      </w:r>
      <w:r w:rsidR="0076088E" w:rsidRPr="009B4F72">
        <w:rPr>
          <w:rtl/>
        </w:rPr>
        <w:t>ک پژوهشگر در پژوهش خودش لحاظ می</w:t>
      </w:r>
      <w:r w:rsidR="0076088E" w:rsidRPr="009B4F72">
        <w:rPr>
          <w:rtl/>
        </w:rPr>
        <w:softHyphen/>
        <w:t>کنه رو باید داشته باشه و بعد از افرادی بهره ببره که قابلیت</w:t>
      </w:r>
      <w:r w:rsidR="0076088E" w:rsidRPr="009B4F72">
        <w:rPr>
          <w:rtl/>
        </w:rPr>
        <w:softHyphen/>
        <w:t>های لازم رو برای انجام این پژوهش</w:t>
      </w:r>
      <w:r w:rsidR="0076088E" w:rsidRPr="009B4F72">
        <w:rPr>
          <w:rtl/>
        </w:rPr>
        <w:softHyphen/>
        <w:t>ها داشته باشن</w:t>
      </w:r>
      <w:r w:rsidR="0076088E">
        <w:rPr>
          <w:rtl/>
        </w:rPr>
        <w:t>‌ی</w:t>
      </w:r>
      <w:r w:rsidR="0076088E" w:rsidRPr="009B4F72">
        <w:rPr>
          <w:rtl/>
        </w:rPr>
        <w:t>ا حداقل این نگاه رو داشته باشن. چون قرار نیست مدیر به تنهایی برنامه</w:t>
      </w:r>
      <w:r w:rsidR="0076088E"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0076088E" w:rsidRPr="009B4F72">
        <w:rPr>
          <w:rtl/>
        </w:rPr>
        <w:softHyphen/>
        <w:t>گر قوی</w:t>
      </w:r>
      <w:r w:rsidR="0076088E" w:rsidRPr="009B4F72">
        <w:rPr>
          <w:rtl/>
        </w:rPr>
        <w:softHyphen/>
        <w:t>ای باشی. مشاهده فقط دیدن که نیست. مشاهده</w:t>
      </w:r>
      <w:r w:rsidR="0076088E" w:rsidRPr="009B4F72">
        <w:rPr>
          <w:rtl/>
        </w:rPr>
        <w:softHyphen/>
        <w:t>گری قوی</w:t>
      </w:r>
      <w:r w:rsidR="0076088E" w:rsidRPr="009B4F72">
        <w:rPr>
          <w:rtl/>
        </w:rPr>
        <w:softHyphen/>
        <w:t>ای داشته باشی و همه</w:t>
      </w:r>
      <w:r w:rsidR="0076088E" w:rsidRPr="009B4F72">
        <w:rPr>
          <w:rtl/>
        </w:rPr>
        <w:softHyphen/>
        <w:t>ی آن چیزی که در وضع موجود وجود داره را بتونی خوب احساس و احصا کنی و این</w:t>
      </w:r>
      <w:r w:rsidR="0076088E" w:rsidRPr="009B4F72">
        <w:rPr>
          <w:rtl/>
        </w:rPr>
        <w:softHyphen/>
        <w:t>ها رو اهم و فی</w:t>
      </w:r>
      <w:r w:rsidR="0076088E" w:rsidRPr="009B4F72">
        <w:rPr>
          <w:rtl/>
        </w:rPr>
        <w:softHyphen/>
        <w:t>الاهم کنی، تحلیل کنی و نیازهای فضای فیزیکی رو با توجه به همون ابعادی که عرض کردم، شناسایی کنی و این</w:t>
      </w:r>
      <w:r w:rsidR="0076088E" w:rsidRPr="009B4F72">
        <w:rPr>
          <w:rtl/>
        </w:rPr>
        <w:softHyphen/>
        <w:t>ها رو کنار هم در</w:t>
      </w:r>
      <w:r w:rsidR="0076088E">
        <w:rPr>
          <w:rtl/>
        </w:rPr>
        <w:t>‌ی</w:t>
      </w:r>
      <w:r w:rsidR="0076088E" w:rsidRPr="009B4F72">
        <w:rPr>
          <w:rtl/>
        </w:rPr>
        <w:t>ک ماتریکس چندگانه (چند بعدی) قرار بدی تا برسی به این</w:t>
      </w:r>
      <w:r w:rsidR="0076088E" w:rsidRPr="009B4F72">
        <w:rPr>
          <w:rtl/>
        </w:rPr>
        <w:softHyphen/>
        <w:t>که فلان قسمت از طبقه</w:t>
      </w:r>
      <w:r w:rsidR="0076088E" w:rsidRPr="009B4F72">
        <w:rPr>
          <w:rtl/>
        </w:rPr>
        <w:softHyphen/>
        <w:t>ی سوم به درد فلان کار می</w:t>
      </w:r>
      <w:r w:rsidR="0076088E" w:rsidRPr="009B4F72">
        <w:rPr>
          <w:rtl/>
        </w:rPr>
        <w:softHyphen/>
        <w:t>خوره</w:t>
      </w:r>
      <w:r>
        <w:rPr>
          <w:rFonts w:hint="cs"/>
          <w:rtl/>
        </w:rPr>
        <w:t>.</w:t>
      </w:r>
      <w:r>
        <w:rPr>
          <w:rFonts w:cs="Calibri" w:hint="cs"/>
          <w:rtl/>
        </w:rPr>
        <w:t>"</w:t>
      </w:r>
    </w:p>
    <w:p w14:paraId="375E6682" w14:textId="561FC360" w:rsidR="0076088E" w:rsidRPr="00262A59" w:rsidRDefault="0076088E" w:rsidP="00B847A3">
      <w:pPr>
        <w:pStyle w:val="ac"/>
        <w:rPr>
          <w:rFonts w:cs="Calibri"/>
          <w:rtl/>
        </w:rPr>
      </w:pPr>
      <w:r>
        <w:rPr>
          <w:rFonts w:hint="cs"/>
          <w:rtl/>
        </w:rPr>
        <w:t xml:space="preserve">کد 22: </w:t>
      </w:r>
      <w:r w:rsidR="00262A59">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sidR="00262A59">
        <w:rPr>
          <w:rFonts w:cs="Calibri" w:hint="cs"/>
          <w:rtl/>
        </w:rPr>
        <w:t>"</w:t>
      </w:r>
    </w:p>
    <w:p w14:paraId="6E39D410" w14:textId="0EEC889B" w:rsidR="00623E32" w:rsidRDefault="00623E32" w:rsidP="007B57AB">
      <w:pPr>
        <w:pStyle w:val="1-1-1"/>
        <w:numPr>
          <w:ilvl w:val="0"/>
          <w:numId w:val="0"/>
        </w:numPr>
        <w:ind w:left="11"/>
        <w:rPr>
          <w:rtl/>
        </w:rPr>
      </w:pPr>
      <w:bookmarkStart w:id="99" w:name="_Toc144152762"/>
      <w:bookmarkStart w:id="100" w:name="_Toc145160978"/>
      <w:r>
        <w:rPr>
          <w:rFonts w:hint="cs"/>
          <w:rtl/>
        </w:rPr>
        <w:t>دانش‌یادگیری</w:t>
      </w:r>
      <w:bookmarkEnd w:id="99"/>
      <w:r w:rsidR="005C0509">
        <w:rPr>
          <w:rFonts w:hint="cs"/>
          <w:rtl/>
        </w:rPr>
        <w:t xml:space="preserve"> و محیط یادگیری</w:t>
      </w:r>
      <w:bookmarkEnd w:id="100"/>
    </w:p>
    <w:p w14:paraId="3B895449" w14:textId="77777777" w:rsidR="00623E32" w:rsidRDefault="00623E32" w:rsidP="00B847A3">
      <w:pPr>
        <w:pStyle w:val="ac"/>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1E7352B5" w14:textId="22AB9291" w:rsidR="00623E32" w:rsidRPr="005C0509" w:rsidRDefault="00623E32" w:rsidP="00B847A3">
      <w:pPr>
        <w:pStyle w:val="ac"/>
        <w:rPr>
          <w:rFonts w:cs="Calibri"/>
          <w:rtl/>
        </w:rPr>
      </w:pPr>
      <w:r>
        <w:rPr>
          <w:rFonts w:hint="cs"/>
          <w:rtl/>
        </w:rPr>
        <w:t xml:space="preserve">کد 3: </w:t>
      </w:r>
      <w:r w:rsidR="005C0509">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sidR="005C0509">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sidR="005C0509">
        <w:rPr>
          <w:rFonts w:cs="Calibri" w:hint="cs"/>
          <w:rtl/>
        </w:rPr>
        <w:t>"</w:t>
      </w:r>
    </w:p>
    <w:p w14:paraId="4938A998" w14:textId="664B2C1C" w:rsidR="00623E32" w:rsidRPr="005C0509" w:rsidRDefault="005C0509" w:rsidP="00B847A3">
      <w:pPr>
        <w:pStyle w:val="ac"/>
        <w:rPr>
          <w:rFonts w:cs="Calibri"/>
          <w:rtl/>
        </w:rPr>
      </w:pPr>
      <w:r>
        <w:rPr>
          <w:rFonts w:cs="Calibri" w:hint="cs"/>
          <w:rtl/>
        </w:rPr>
        <w:t>"</w:t>
      </w:r>
      <w:r w:rsidR="00623E32" w:rsidRPr="001636B3">
        <w:rPr>
          <w:rtl/>
        </w:rPr>
        <w:t>مدیری هم که تحصیل کرده است می‌تواند تاثیر خوبی داشته باشد. مدیری که خلاق است و تحصیل کرده هستش</w:t>
      </w:r>
      <w:r w:rsidR="00623E32">
        <w:rPr>
          <w:rtl/>
        </w:rPr>
        <w:t>‌ی</w:t>
      </w:r>
      <w:r w:rsidR="00623E32" w:rsidRPr="001636B3">
        <w:rPr>
          <w:rtl/>
        </w:rPr>
        <w:t>عنی خودش در کار بوده،  شاید مدیری بیاید خلاق هم باشد ولی به دور از آن نظریه‌ها</w:t>
      </w:r>
      <w:r w:rsidR="00623E32">
        <w:rPr>
          <w:rtl/>
        </w:rPr>
        <w:t>‌ی</w:t>
      </w:r>
      <w:r w:rsidR="00623E32" w:rsidRPr="001636B3">
        <w:rPr>
          <w:rtl/>
        </w:rPr>
        <w:t>ک چیزایی هم بخواهد تحمیل کند</w:t>
      </w:r>
      <w:r w:rsidR="00623E32">
        <w:rPr>
          <w:rtl/>
        </w:rPr>
        <w:t>‌ی</w:t>
      </w:r>
      <w:r w:rsidR="00623E32" w:rsidRPr="001636B3">
        <w:rPr>
          <w:rtl/>
        </w:rPr>
        <w:t>ک حالت دیکتاتور مانند، (بخواهد)</w:t>
      </w:r>
      <w:r w:rsidR="00623E32">
        <w:rPr>
          <w:rtl/>
        </w:rPr>
        <w:t>‌ی</w:t>
      </w:r>
      <w:r w:rsidR="00623E32" w:rsidRPr="001636B3">
        <w:rPr>
          <w:rtl/>
        </w:rPr>
        <w:t>ک چیزهایی را اینجوری انجام بدهند (تا مثلا) سکوت در مدرسه ایجاد شود در حالی که سکوت در مدرسه ما</w:t>
      </w:r>
      <w:r w:rsidR="00623E32">
        <w:rPr>
          <w:rtl/>
        </w:rPr>
        <w:t>‌ی</w:t>
      </w:r>
      <w:r w:rsidR="00623E32" w:rsidRPr="001636B3">
        <w:rPr>
          <w:rtl/>
        </w:rPr>
        <w:t>ک مفهوم خوبی ندارد ما می‌خواهیم چالش باشد، ما می‌خواهیم تعارض باشد برای دانش‌آموز، ولی شاید</w:t>
      </w:r>
      <w:r w:rsidR="00623E32">
        <w:rPr>
          <w:rtl/>
        </w:rPr>
        <w:t>‌ی</w:t>
      </w:r>
      <w:r w:rsidR="00623E32" w:rsidRPr="001636B3">
        <w:rPr>
          <w:rtl/>
        </w:rPr>
        <w:t xml:space="preserve">ک مدیری باشد که در زمینه نظریه‌ها ضعیف باشد بعد بیاید بگوید من این کار را در مدرسه ‌انجام </w:t>
      </w:r>
      <w:r w:rsidR="00623E32">
        <w:rPr>
          <w:rtl/>
        </w:rPr>
        <w:t>می‌</w:t>
      </w:r>
      <w:r w:rsidR="00623E32" w:rsidRPr="001636B3">
        <w:rPr>
          <w:rtl/>
        </w:rPr>
        <w:t>دهم بعد سکوت در مدرسه‌ام حکم فرماست، جای معلمم مشخص است، جای دانش‌آموزم مشخص است، هیچکس حرکت نمی‌کند و فقط در</w:t>
      </w:r>
      <w:r w:rsidR="00623E32">
        <w:rPr>
          <w:rtl/>
        </w:rPr>
        <w:t>‌ی</w:t>
      </w:r>
      <w:r w:rsidR="00623E32" w:rsidRPr="001636B3">
        <w:rPr>
          <w:rtl/>
        </w:rPr>
        <w:t>ک چارچوب محتوا را تدریس می‌کند. دانش آموز بیاید و خارج بشود و برود و</w:t>
      </w:r>
      <w:r w:rsidR="00623E32">
        <w:rPr>
          <w:rtl/>
        </w:rPr>
        <w:t>‌ی</w:t>
      </w:r>
      <w:r w:rsidR="00623E32" w:rsidRPr="001636B3">
        <w:rPr>
          <w:rtl/>
        </w:rPr>
        <w:t>ک سری کارها را به اولیا نشان دهیم، این مدیر با آن مدیر خیلی فرق می‌کند.</w:t>
      </w:r>
      <w:r>
        <w:rPr>
          <w:rFonts w:cs="Calibri" w:hint="cs"/>
          <w:rtl/>
        </w:rPr>
        <w:t>"</w:t>
      </w:r>
    </w:p>
    <w:p w14:paraId="1DCEFCC5" w14:textId="4FBD6D87" w:rsidR="00623E32" w:rsidRDefault="00623E32" w:rsidP="00B847A3">
      <w:pPr>
        <w:pStyle w:val="ac"/>
        <w:rPr>
          <w:rtl/>
        </w:rPr>
      </w:pPr>
      <w:r>
        <w:rPr>
          <w:rFonts w:hint="cs"/>
          <w:rtl/>
        </w:rPr>
        <w:t>پژوهشگرخطاب به کد 12: نظریات رایج</w:t>
      </w:r>
      <w:r w:rsidR="005C0509">
        <w:rPr>
          <w:rFonts w:hint="cs"/>
          <w:rtl/>
        </w:rPr>
        <w:t xml:space="preserve"> </w:t>
      </w:r>
      <w:r>
        <w:rPr>
          <w:rFonts w:hint="cs"/>
          <w:rtl/>
        </w:rPr>
        <w:t>‌یادگیری چقدر در ایده پردازی به شما کمک کرده یا نظریه‌ی خودتون چقدر متاثر از اینها بوده؟</w:t>
      </w:r>
    </w:p>
    <w:p w14:paraId="28C3CF29" w14:textId="29B18E01" w:rsidR="00623E32" w:rsidRPr="005C0509" w:rsidRDefault="005C0509" w:rsidP="00B847A3">
      <w:pPr>
        <w:pStyle w:val="ac"/>
        <w:rPr>
          <w:rFonts w:cs="Calibri"/>
          <w:rtl/>
        </w:rPr>
      </w:pPr>
      <w:r>
        <w:rPr>
          <w:rFonts w:cs="Calibri" w:hint="cs"/>
          <w:rtl/>
        </w:rPr>
        <w:t>"</w:t>
      </w:r>
      <w:r w:rsidR="00623E32">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7AEF1735" w14:textId="33755797" w:rsidR="00623E32" w:rsidRPr="005C0509" w:rsidRDefault="00623E32" w:rsidP="00B847A3">
      <w:pPr>
        <w:pStyle w:val="ac"/>
        <w:rPr>
          <w:rFonts w:cs="Calibri"/>
          <w:rtl/>
        </w:rPr>
      </w:pPr>
      <w:r>
        <w:rPr>
          <w:rFonts w:hint="cs"/>
          <w:rtl/>
        </w:rPr>
        <w:t xml:space="preserve">کد 5: </w:t>
      </w:r>
      <w:r w:rsidR="005C0509">
        <w:rPr>
          <w:rFonts w:cs="Calibri" w:hint="cs"/>
          <w:rtl/>
        </w:rPr>
        <w:t>"</w:t>
      </w:r>
      <w:r w:rsidRPr="009B4F72">
        <w:rPr>
          <w:rtl/>
        </w:rPr>
        <w:t>ببینید متاسفانه</w:t>
      </w:r>
      <w:r w:rsidR="005C0509">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sidR="005C0509">
        <w:rPr>
          <w:rFonts w:cs="Calibri" w:hint="cs"/>
          <w:rtl/>
        </w:rPr>
        <w:t>"</w:t>
      </w:r>
    </w:p>
    <w:p w14:paraId="1A3E9AA9" w14:textId="2964034A" w:rsidR="005C0509" w:rsidRPr="005C0509" w:rsidRDefault="005C0509" w:rsidP="00B847A3">
      <w:pPr>
        <w:pStyle w:val="ac"/>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EC0121E" w14:textId="125D9FB6" w:rsidR="005C0509" w:rsidRPr="005C0509" w:rsidRDefault="005C0509" w:rsidP="00B847A3">
      <w:pPr>
        <w:pStyle w:val="ac"/>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59840919" w14:textId="6A81AE58" w:rsidR="005C0509" w:rsidRPr="00F84908" w:rsidRDefault="005C0509" w:rsidP="00B847A3">
      <w:pPr>
        <w:pStyle w:val="ac"/>
        <w:rPr>
          <w:rFonts w:cs="Calibri"/>
          <w:bCs/>
          <w:rtl/>
        </w:rPr>
      </w:pPr>
      <w:r>
        <w:rPr>
          <w:rFonts w:hint="cs"/>
          <w:rtl/>
        </w:rPr>
        <w:t xml:space="preserve">کد 25: </w:t>
      </w:r>
      <w:r w:rsidR="00F84908">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sidR="00F84908">
        <w:rPr>
          <w:rFonts w:cs="Calibri" w:hint="cs"/>
          <w:rtl/>
        </w:rPr>
        <w:t>"</w:t>
      </w:r>
    </w:p>
    <w:p w14:paraId="395DFC31" w14:textId="033597BC" w:rsidR="005C0509" w:rsidRPr="00F84908" w:rsidRDefault="005C0509" w:rsidP="00B847A3">
      <w:pPr>
        <w:pStyle w:val="ac"/>
        <w:rPr>
          <w:rFonts w:cs="Calibri"/>
          <w:rtl/>
        </w:rPr>
      </w:pPr>
      <w:r w:rsidRPr="004963BA">
        <w:rPr>
          <w:rFonts w:hint="cs"/>
          <w:rtl/>
        </w:rPr>
        <w:t>کد 29:</w:t>
      </w:r>
      <w:r>
        <w:rPr>
          <w:rFonts w:hint="cs"/>
          <w:bCs/>
          <w:rtl/>
        </w:rPr>
        <w:t xml:space="preserve"> </w:t>
      </w:r>
      <w:r w:rsidR="00F84908">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sidR="00F84908">
        <w:rPr>
          <w:rFonts w:cs="Calibri" w:hint="cs"/>
          <w:rtl/>
        </w:rPr>
        <w:t>"</w:t>
      </w:r>
    </w:p>
    <w:p w14:paraId="65A0C428" w14:textId="4689E82D" w:rsidR="005C0509" w:rsidRPr="00F84908" w:rsidRDefault="005C0509" w:rsidP="00B847A3">
      <w:pPr>
        <w:pStyle w:val="ac"/>
        <w:rPr>
          <w:rFonts w:cs="Calibri"/>
          <w:bCs/>
          <w:rtl/>
        </w:rPr>
      </w:pPr>
      <w:r>
        <w:rPr>
          <w:rFonts w:hint="cs"/>
          <w:rtl/>
        </w:rPr>
        <w:t xml:space="preserve">کد 31: </w:t>
      </w:r>
      <w:r w:rsidR="00F84908">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sidR="00F84908">
        <w:rPr>
          <w:rFonts w:cs="Calibri" w:hint="cs"/>
          <w:rtl/>
        </w:rPr>
        <w:t>"</w:t>
      </w:r>
    </w:p>
    <w:p w14:paraId="415A38C0" w14:textId="378271D9" w:rsidR="00623E32" w:rsidRDefault="00623E32" w:rsidP="007B57AB">
      <w:pPr>
        <w:pStyle w:val="1-1-1"/>
        <w:numPr>
          <w:ilvl w:val="0"/>
          <w:numId w:val="0"/>
        </w:numPr>
        <w:ind w:left="11"/>
        <w:rPr>
          <w:rtl/>
        </w:rPr>
      </w:pPr>
      <w:bookmarkStart w:id="101" w:name="_Toc144152763"/>
      <w:bookmarkStart w:id="102" w:name="_Toc145160979"/>
      <w:r>
        <w:rPr>
          <w:rFonts w:hint="cs"/>
          <w:rtl/>
        </w:rPr>
        <w:t>دانش طراحی</w:t>
      </w:r>
      <w:bookmarkEnd w:id="101"/>
      <w:r w:rsidR="00F84908">
        <w:rPr>
          <w:rFonts w:hint="cs"/>
          <w:rtl/>
        </w:rPr>
        <w:t xml:space="preserve"> و محیط فیزیکی</w:t>
      </w:r>
      <w:bookmarkEnd w:id="102"/>
    </w:p>
    <w:p w14:paraId="3D3FF830" w14:textId="153CFF9A" w:rsidR="00623E32" w:rsidRPr="00F84908" w:rsidRDefault="00623E32" w:rsidP="00B847A3">
      <w:pPr>
        <w:pStyle w:val="ac"/>
        <w:rPr>
          <w:rFonts w:cs="Calibri"/>
          <w:rtl/>
        </w:rPr>
      </w:pPr>
      <w:r>
        <w:rPr>
          <w:rFonts w:hint="cs"/>
          <w:rtl/>
        </w:rPr>
        <w:t xml:space="preserve">کد 6: </w:t>
      </w:r>
      <w:r w:rsidR="00F84908">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sidR="00F84908">
        <w:rPr>
          <w:rFonts w:cs="Calibri" w:hint="cs"/>
          <w:rtl/>
        </w:rPr>
        <w:t>"</w:t>
      </w:r>
    </w:p>
    <w:p w14:paraId="7EF5B2AA" w14:textId="3FEF7ED3" w:rsidR="00F84908" w:rsidRPr="00F84908" w:rsidRDefault="00F84908" w:rsidP="00B847A3">
      <w:pPr>
        <w:pStyle w:val="ac"/>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ک فضای آموزشی انتخاب کنیم آیا از قبل دقت کرده‌ایم که این مدیر باید در طراحی فضای آموزشی همکاری داشته باشد؟ این فعلا نه مقدور است 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32D42C34" w14:textId="19411849" w:rsidR="00F84908" w:rsidRPr="00F84908" w:rsidRDefault="00F84908" w:rsidP="00B847A3">
      <w:pPr>
        <w:pStyle w:val="ac"/>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10B097E4" w14:textId="3FEEB5E3" w:rsidR="00F84908" w:rsidRPr="00F84908" w:rsidRDefault="00F84908" w:rsidP="00B847A3">
      <w:pPr>
        <w:pStyle w:val="ac"/>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5A212C7E" w14:textId="77777777" w:rsidR="00623E32" w:rsidRDefault="00623E32" w:rsidP="007B57AB">
      <w:pPr>
        <w:pStyle w:val="1-1-1"/>
        <w:numPr>
          <w:ilvl w:val="0"/>
          <w:numId w:val="0"/>
        </w:numPr>
        <w:ind w:left="11"/>
        <w:rPr>
          <w:rtl/>
        </w:rPr>
      </w:pPr>
      <w:bookmarkStart w:id="103" w:name="_Toc144152764"/>
      <w:bookmarkStart w:id="104" w:name="_Toc145160980"/>
      <w:r>
        <w:rPr>
          <w:rFonts w:hint="cs"/>
          <w:rtl/>
        </w:rPr>
        <w:t>باور به خروج از شیوه‌های آموزش سنتی</w:t>
      </w:r>
      <w:bookmarkEnd w:id="103"/>
      <w:bookmarkEnd w:id="104"/>
    </w:p>
    <w:p w14:paraId="45B4BC8F" w14:textId="77777777" w:rsidR="00623E32" w:rsidRDefault="00623E32" w:rsidP="00B847A3">
      <w:pPr>
        <w:pStyle w:val="ac"/>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41B28B2C" w14:textId="021BD380" w:rsidR="00623E32" w:rsidRDefault="00623E32" w:rsidP="00B847A3">
      <w:pPr>
        <w:pStyle w:val="ac"/>
        <w:rPr>
          <w:rFonts w:ascii="Cambria" w:hAnsi="Cambria" w:cs="Cambria"/>
          <w:rtl/>
        </w:rPr>
      </w:pPr>
      <w:r>
        <w:rPr>
          <w:rFonts w:hint="cs"/>
          <w:rtl/>
        </w:rPr>
        <w:t xml:space="preserve">کد 2: </w:t>
      </w:r>
      <w:r w:rsidR="00540339">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sidR="00540339">
        <w:rPr>
          <w:rFonts w:ascii="Cambria" w:hAnsi="Cambria" w:cs="Cambria" w:hint="cs"/>
          <w:rtl/>
        </w:rPr>
        <w:t>"</w:t>
      </w:r>
    </w:p>
    <w:p w14:paraId="7991ECED" w14:textId="4DFB30F4" w:rsidR="00623E32" w:rsidRPr="00540339" w:rsidRDefault="00623E32" w:rsidP="00B847A3">
      <w:pPr>
        <w:pStyle w:val="ac"/>
        <w:rPr>
          <w:rFonts w:ascii="Cambria" w:hAnsi="Cambria" w:cs="Calibri"/>
          <w:rtl/>
        </w:rPr>
      </w:pPr>
      <w:r w:rsidRPr="006445D5">
        <w:rPr>
          <w:rFonts w:hint="cs"/>
          <w:rtl/>
        </w:rPr>
        <w:t xml:space="preserve">کد 3: </w:t>
      </w:r>
      <w:r w:rsidR="00540339">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sidR="00540339">
        <w:rPr>
          <w:rFonts w:cs="Calibri" w:hint="cs"/>
          <w:rtl/>
        </w:rPr>
        <w:t>"</w:t>
      </w:r>
    </w:p>
    <w:p w14:paraId="6E3B270C" w14:textId="51A1D46A" w:rsidR="00623E32" w:rsidRPr="00540339" w:rsidRDefault="00623E32" w:rsidP="00B847A3">
      <w:pPr>
        <w:pStyle w:val="ac"/>
        <w:rPr>
          <w:rFonts w:cs="Calibri"/>
          <w:rtl/>
        </w:rPr>
      </w:pPr>
      <w:r w:rsidRPr="00AD436B">
        <w:rPr>
          <w:rFonts w:hint="cs"/>
          <w:rtl/>
        </w:rPr>
        <w:t xml:space="preserve">کد 12: </w:t>
      </w:r>
      <w:r w:rsidR="00540339">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sidR="00540339">
        <w:rPr>
          <w:rFonts w:cs="Calibri" w:hint="cs"/>
          <w:rtl/>
        </w:rPr>
        <w:t>"</w:t>
      </w:r>
    </w:p>
    <w:p w14:paraId="6E55E760" w14:textId="7830AF0A" w:rsidR="00623E32" w:rsidRPr="00540339" w:rsidRDefault="00623E32" w:rsidP="00B847A3">
      <w:pPr>
        <w:pStyle w:val="ac"/>
        <w:rPr>
          <w:rFonts w:cs="Calibri"/>
          <w:bCs/>
          <w:rtl/>
        </w:rPr>
      </w:pPr>
      <w:r w:rsidRPr="0092590A">
        <w:rPr>
          <w:rFonts w:hint="cs"/>
          <w:rtl/>
        </w:rPr>
        <w:t xml:space="preserve">کد5: </w:t>
      </w:r>
      <w:r w:rsidR="00540339">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sidR="00540339">
        <w:rPr>
          <w:rFonts w:cs="Calibri" w:hint="cs"/>
          <w:rtl/>
        </w:rPr>
        <w:t>"</w:t>
      </w:r>
    </w:p>
    <w:p w14:paraId="709A3CFE" w14:textId="782FFC9E" w:rsidR="00623E32" w:rsidRPr="00540339" w:rsidRDefault="00623E32" w:rsidP="00B847A3">
      <w:pPr>
        <w:pStyle w:val="ac"/>
        <w:rPr>
          <w:rFonts w:cs="Calibri"/>
          <w:bCs/>
          <w:rtl/>
        </w:rPr>
      </w:pPr>
      <w:r w:rsidRPr="00D2784F">
        <w:rPr>
          <w:rFonts w:hint="cs"/>
          <w:rtl/>
        </w:rPr>
        <w:t xml:space="preserve">کد 15: </w:t>
      </w:r>
      <w:r w:rsidR="00540339">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مدل متفاوت مبلمان در کلاس هم دقیقا مهمه. ببینید معلم راهبره ولی در 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sidR="00540339">
        <w:rPr>
          <w:rFonts w:cs="Calibri" w:hint="cs"/>
          <w:rtl/>
        </w:rPr>
        <w:t>"</w:t>
      </w:r>
    </w:p>
    <w:p w14:paraId="6822C47F" w14:textId="397B8812" w:rsidR="00623E32" w:rsidRPr="00540339" w:rsidRDefault="00623E32" w:rsidP="00B847A3">
      <w:pPr>
        <w:pStyle w:val="ac"/>
        <w:rPr>
          <w:rFonts w:cs="Calibri"/>
          <w:bCs/>
          <w:rtl/>
        </w:rPr>
      </w:pPr>
      <w:r>
        <w:rPr>
          <w:rFonts w:hint="cs"/>
          <w:rtl/>
        </w:rPr>
        <w:t xml:space="preserve">کد 17: </w:t>
      </w:r>
      <w:r w:rsidR="00540339">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sidR="00540339">
        <w:rPr>
          <w:rFonts w:cs="Calibri" w:hint="cs"/>
          <w:rtl/>
        </w:rPr>
        <w:t>"</w:t>
      </w:r>
    </w:p>
    <w:p w14:paraId="18D92F74" w14:textId="77777777" w:rsidR="00623E32" w:rsidRDefault="00623E32" w:rsidP="007B57AB">
      <w:pPr>
        <w:pStyle w:val="1-1-1"/>
        <w:numPr>
          <w:ilvl w:val="0"/>
          <w:numId w:val="0"/>
        </w:numPr>
        <w:ind w:left="11"/>
        <w:rPr>
          <w:rtl/>
        </w:rPr>
      </w:pPr>
      <w:bookmarkStart w:id="105" w:name="_Toc144152765"/>
      <w:bookmarkStart w:id="106" w:name="_Toc145160981"/>
      <w:r>
        <w:rPr>
          <w:rFonts w:hint="cs"/>
          <w:rtl/>
        </w:rPr>
        <w:t>نوآوری و خلاقیت</w:t>
      </w:r>
      <w:bookmarkEnd w:id="105"/>
      <w:bookmarkEnd w:id="106"/>
    </w:p>
    <w:p w14:paraId="5EFE3D85" w14:textId="77777777" w:rsidR="00623E32" w:rsidRDefault="00623E32" w:rsidP="00B847A3">
      <w:pPr>
        <w:pStyle w:val="ac"/>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5A8B02FD" w14:textId="1A633BCD" w:rsidR="00623E32" w:rsidRPr="00C67547" w:rsidRDefault="00623E32" w:rsidP="00B847A3">
      <w:pPr>
        <w:pStyle w:val="ac"/>
        <w:rPr>
          <w:rFonts w:cs="Calibri"/>
          <w:bCs/>
          <w:rtl/>
        </w:rPr>
      </w:pPr>
      <w:r w:rsidRPr="00BB5AAE">
        <w:rPr>
          <w:rFonts w:hint="cs"/>
          <w:rtl/>
        </w:rPr>
        <w:t>کد</w:t>
      </w:r>
      <w:r>
        <w:rPr>
          <w:rFonts w:hint="cs"/>
          <w:rtl/>
        </w:rPr>
        <w:t xml:space="preserve"> 3</w:t>
      </w:r>
      <w:r w:rsidRPr="00BB5AAE">
        <w:rPr>
          <w:rFonts w:hint="cs"/>
          <w:rtl/>
        </w:rPr>
        <w:t xml:space="preserve">: </w:t>
      </w:r>
      <w:r w:rsidR="00C67547">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sidR="00C67547">
        <w:rPr>
          <w:rFonts w:cs="Calibri" w:hint="cs"/>
          <w:rtl/>
        </w:rPr>
        <w:t>"</w:t>
      </w:r>
    </w:p>
    <w:p w14:paraId="21FE7E6D" w14:textId="328C6051" w:rsidR="00623E32" w:rsidRPr="00C67547" w:rsidRDefault="00623E32" w:rsidP="00B847A3">
      <w:pPr>
        <w:pStyle w:val="ac"/>
        <w:rPr>
          <w:rFonts w:cs="Calibri"/>
          <w:rtl/>
        </w:rPr>
      </w:pPr>
      <w:r>
        <w:rPr>
          <w:rFonts w:hint="cs"/>
          <w:rtl/>
        </w:rPr>
        <w:t xml:space="preserve">کد 12: </w:t>
      </w:r>
      <w:r w:rsidR="00C67547">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ه توپ داشته باشم، داشتم 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sidR="00C67547">
        <w:rPr>
          <w:rFonts w:cs="Calibri" w:hint="cs"/>
          <w:rtl/>
        </w:rPr>
        <w:t>"</w:t>
      </w:r>
    </w:p>
    <w:p w14:paraId="3609FB23" w14:textId="452C9557" w:rsidR="00540339" w:rsidRPr="00C67547" w:rsidRDefault="00540339" w:rsidP="00B847A3">
      <w:pPr>
        <w:pStyle w:val="ac"/>
        <w:rPr>
          <w:rFonts w:cs="Calibri"/>
          <w:rtl/>
        </w:rPr>
      </w:pPr>
      <w:r>
        <w:rPr>
          <w:rFonts w:hint="cs"/>
          <w:rtl/>
        </w:rPr>
        <w:t xml:space="preserve">کد 22: </w:t>
      </w:r>
      <w:r w:rsidR="00C67547">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sidR="00C67547">
        <w:rPr>
          <w:rFonts w:cs="Calibri" w:hint="cs"/>
          <w:rtl/>
        </w:rPr>
        <w:t>"</w:t>
      </w:r>
    </w:p>
    <w:p w14:paraId="3B44DF42" w14:textId="77777777" w:rsidR="00623E32" w:rsidRDefault="00623E32" w:rsidP="007B57AB">
      <w:pPr>
        <w:pStyle w:val="1-1-1"/>
        <w:numPr>
          <w:ilvl w:val="0"/>
          <w:numId w:val="0"/>
        </w:numPr>
        <w:ind w:left="11"/>
        <w:rPr>
          <w:rtl/>
        </w:rPr>
      </w:pPr>
      <w:bookmarkStart w:id="107" w:name="_Toc144152766"/>
      <w:bookmarkStart w:id="108" w:name="_Toc145160982"/>
      <w:r>
        <w:rPr>
          <w:rFonts w:hint="cs"/>
          <w:rtl/>
        </w:rPr>
        <w:t>پشتکار و جدیت داشتن و مسئولیت پذیری</w:t>
      </w:r>
      <w:bookmarkEnd w:id="107"/>
      <w:bookmarkEnd w:id="108"/>
    </w:p>
    <w:p w14:paraId="5C35C1A3" w14:textId="4771B762" w:rsidR="00623E32" w:rsidRPr="0094662B" w:rsidRDefault="00623E32" w:rsidP="00B847A3">
      <w:pPr>
        <w:pStyle w:val="ac"/>
        <w:rPr>
          <w:rFonts w:cs="Calibri"/>
          <w:bCs/>
          <w:rtl/>
        </w:rPr>
      </w:pPr>
      <w:r w:rsidRPr="007A15B8">
        <w:rPr>
          <w:rFonts w:hint="cs"/>
          <w:rtl/>
        </w:rPr>
        <w:t xml:space="preserve">کد 3: </w:t>
      </w:r>
      <w:r w:rsidR="0094662B">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sidR="0094662B">
        <w:rPr>
          <w:rFonts w:cs="Calibri" w:hint="cs"/>
          <w:rtl/>
        </w:rPr>
        <w:t>"</w:t>
      </w:r>
    </w:p>
    <w:p w14:paraId="1552822E" w14:textId="220B9B60" w:rsidR="00623E32" w:rsidRDefault="0094662B" w:rsidP="00B847A3">
      <w:pPr>
        <w:pStyle w:val="ac"/>
        <w:rPr>
          <w:bCs/>
          <w:rtl/>
        </w:rPr>
      </w:pPr>
      <w:r>
        <w:rPr>
          <w:rFonts w:cs="Calibri" w:hint="cs"/>
          <w:rtl/>
        </w:rPr>
        <w:t>"</w:t>
      </w:r>
      <w:r w:rsidR="00623E32">
        <w:rPr>
          <w:rFonts w:hint="cs"/>
          <w:rtl/>
        </w:rPr>
        <w:t>م</w:t>
      </w:r>
      <w:r w:rsidR="00623E32" w:rsidRPr="007A15B8">
        <w:rPr>
          <w:rtl/>
        </w:rPr>
        <w:t>ن نزدیک</w:t>
      </w:r>
      <w:r w:rsidR="00623E32" w:rsidRPr="009B4F72">
        <w:rPr>
          <w:rtl/>
        </w:rPr>
        <w:t xml:space="preserve"> چهارشنبه سوری بود این باغچه را درست کردیم، من</w:t>
      </w:r>
      <w:r w:rsidR="00623E32">
        <w:rPr>
          <w:rtl/>
        </w:rPr>
        <w:t>‌ی</w:t>
      </w:r>
      <w:r w:rsidR="00623E32"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00623E32" w:rsidRPr="009B4F72">
        <w:rPr>
          <w:rtl/>
        </w:rPr>
        <w:t>اینم که</w:t>
      </w:r>
      <w:r w:rsidR="00623E32">
        <w:rPr>
          <w:rtl/>
        </w:rPr>
        <w:t>‌ی</w:t>
      </w:r>
      <w:r w:rsidR="00623E32" w:rsidRPr="009B4F72">
        <w:rPr>
          <w:rtl/>
        </w:rPr>
        <w:t>ه کاری توی مدرسه بشه.</w:t>
      </w:r>
    </w:p>
    <w:p w14:paraId="1958CAC5" w14:textId="7024C14A" w:rsidR="00623E32" w:rsidRDefault="00623E32" w:rsidP="00B847A3">
      <w:pPr>
        <w:pStyle w:val="ac"/>
        <w:rPr>
          <w:rFonts w:cs="Calibri"/>
          <w:rtl/>
        </w:rPr>
      </w:pPr>
      <w:r>
        <w:rPr>
          <w:rFonts w:hint="cs"/>
          <w:rtl/>
        </w:rPr>
        <w:t>کد 5:</w:t>
      </w:r>
      <w:r w:rsidRPr="00525F67">
        <w:rPr>
          <w:rtl/>
        </w:rPr>
        <w:t xml:space="preserve"> </w:t>
      </w:r>
      <w:r w:rsidR="0094662B">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sidR="0094662B">
        <w:rPr>
          <w:rFonts w:cs="Calibri" w:hint="cs"/>
          <w:rtl/>
        </w:rPr>
        <w:t>"</w:t>
      </w:r>
    </w:p>
    <w:p w14:paraId="20F719C8" w14:textId="64E11F87" w:rsidR="00D05891" w:rsidRPr="0094662B" w:rsidRDefault="00D05891" w:rsidP="00B847A3">
      <w:pPr>
        <w:pStyle w:val="ac"/>
        <w:rPr>
          <w:rFonts w:cs="Calibri"/>
          <w:bCs/>
          <w:rtl/>
        </w:rPr>
      </w:pPr>
      <w:r>
        <w:rPr>
          <w:rFonts w:cs="Calibri" w:hint="cs"/>
          <w:rtl/>
        </w:rPr>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sidR="009715A4">
        <w:rPr>
          <w:rFonts w:hint="cs"/>
          <w:rtl/>
        </w:rPr>
        <w:t>"</w:t>
      </w:r>
    </w:p>
    <w:p w14:paraId="7E67B9E9" w14:textId="77777777" w:rsidR="00623E32" w:rsidRDefault="00623E32" w:rsidP="00B847A3">
      <w:pPr>
        <w:pStyle w:val="ac"/>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55731099" w14:textId="1EDFBA08" w:rsidR="004D07DC" w:rsidRPr="00490686" w:rsidRDefault="004D07DC" w:rsidP="00B847A3">
      <w:pPr>
        <w:pStyle w:val="ac"/>
        <w:rPr>
          <w:rFonts w:cs="Calibri"/>
          <w:rtl/>
        </w:rPr>
      </w:pPr>
      <w:r>
        <w:rPr>
          <w:rFonts w:hint="cs"/>
          <w:rtl/>
        </w:rPr>
        <w:t xml:space="preserve">کد </w:t>
      </w:r>
      <w:r w:rsidRPr="00490686">
        <w:rPr>
          <w:rFonts w:hint="cs"/>
          <w:rtl/>
        </w:rPr>
        <w:t>33</w:t>
      </w:r>
      <w:r w:rsidR="00490686">
        <w:rPr>
          <w:rFonts w:hint="cs"/>
          <w:rtl/>
        </w:rPr>
        <w:t xml:space="preserve">: </w:t>
      </w:r>
      <w:r w:rsidR="00490686">
        <w:rPr>
          <w:rFonts w:cs="Calibri" w:hint="cs"/>
          <w:rtl/>
        </w:rPr>
        <w:t>"</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مد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واقعاً</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اون</w:t>
      </w:r>
      <w:r w:rsidR="00490686" w:rsidRPr="00490686">
        <w:rPr>
          <w:rtl/>
        </w:rPr>
        <w:t xml:space="preserve"> </w:t>
      </w:r>
      <w:r w:rsidR="00490686" w:rsidRPr="00490686">
        <w:rPr>
          <w:rFonts w:hint="eastAsia"/>
          <w:rtl/>
        </w:rPr>
        <w:t>نگران</w:t>
      </w:r>
      <w:r w:rsidR="00490686" w:rsidRPr="00490686">
        <w:rPr>
          <w:rFonts w:hint="cs"/>
          <w:rtl/>
        </w:rPr>
        <w:t>ی</w:t>
      </w:r>
      <w:r w:rsidR="00490686" w:rsidRPr="00490686">
        <w:rPr>
          <w:rtl/>
        </w:rPr>
        <w:t xml:space="preserve"> </w:t>
      </w:r>
      <w:r w:rsidR="00490686" w:rsidRPr="00490686">
        <w:rPr>
          <w:rFonts w:hint="eastAsia"/>
          <w:rtl/>
        </w:rPr>
        <w:t>رو</w:t>
      </w:r>
      <w:r w:rsidR="00490686" w:rsidRPr="00490686">
        <w:rPr>
          <w:rtl/>
        </w:rPr>
        <w:t xml:space="preserve"> </w:t>
      </w:r>
      <w:r w:rsidR="00490686" w:rsidRPr="00490686">
        <w:rPr>
          <w:rFonts w:hint="eastAsia"/>
          <w:rtl/>
        </w:rPr>
        <w:t>داشته</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کار</w:t>
      </w:r>
      <w:r w:rsidR="00490686" w:rsidRPr="00490686">
        <w:rPr>
          <w:rtl/>
        </w:rPr>
        <w:t xml:space="preserve"> </w:t>
      </w:r>
      <w:r w:rsidR="00490686" w:rsidRPr="00490686">
        <w:rPr>
          <w:rFonts w:hint="eastAsia"/>
          <w:rtl/>
        </w:rPr>
        <w:t>بلد</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ذره</w:t>
      </w:r>
      <w:r w:rsidR="00490686" w:rsidRPr="00490686">
        <w:rPr>
          <w:rtl/>
        </w:rPr>
        <w:t xml:space="preserve"> </w:t>
      </w:r>
      <w:r w:rsidR="00490686" w:rsidRPr="00490686">
        <w:rPr>
          <w:rFonts w:hint="eastAsia"/>
          <w:rtl/>
        </w:rPr>
        <w:t>ذهنش</w:t>
      </w:r>
      <w:r w:rsidR="00490686" w:rsidRPr="00490686">
        <w:rPr>
          <w:rtl/>
        </w:rPr>
        <w:t xml:space="preserve"> </w:t>
      </w:r>
      <w:r w:rsidR="00490686" w:rsidRPr="00490686">
        <w:rPr>
          <w:rFonts w:hint="eastAsia"/>
          <w:rtl/>
        </w:rPr>
        <w:t>را</w:t>
      </w:r>
      <w:r w:rsidR="00490686" w:rsidRPr="00490686">
        <w:rPr>
          <w:rtl/>
        </w:rPr>
        <w:t xml:space="preserve"> </w:t>
      </w:r>
      <w:r w:rsidR="00490686" w:rsidRPr="00490686">
        <w:rPr>
          <w:rFonts w:hint="eastAsia"/>
          <w:rtl/>
        </w:rPr>
        <w:t>درگ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مسائل</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راحت</w:t>
      </w:r>
      <w:r w:rsidR="00490686" w:rsidRPr="00490686">
        <w:rPr>
          <w:rFonts w:hint="cs"/>
          <w:rtl/>
        </w:rPr>
        <w:t>ی</w:t>
      </w:r>
      <w:r w:rsidR="00490686" w:rsidRPr="00490686">
        <w:rPr>
          <w:rtl/>
        </w:rPr>
        <w:t xml:space="preserve"> </w:t>
      </w:r>
      <w:r w:rsidR="00490686" w:rsidRPr="00490686">
        <w:rPr>
          <w:rFonts w:hint="eastAsia"/>
          <w:rtl/>
        </w:rPr>
        <w:t>خودش</w:t>
      </w:r>
      <w:r w:rsidR="00490686" w:rsidRPr="00490686">
        <w:rPr>
          <w:rtl/>
        </w:rPr>
        <w:t xml:space="preserve"> </w:t>
      </w:r>
      <w:r w:rsidR="00490686" w:rsidRPr="00490686">
        <w:rPr>
          <w:rFonts w:hint="eastAsia"/>
          <w:rtl/>
        </w:rPr>
        <w:t>نبا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فکر</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بب</w:t>
      </w:r>
      <w:r w:rsidR="00490686" w:rsidRPr="00490686">
        <w:rPr>
          <w:rFonts w:hint="cs"/>
          <w:rtl/>
        </w:rPr>
        <w:t>ی</w:t>
      </w:r>
      <w:r w:rsidR="00490686" w:rsidRPr="00490686">
        <w:rPr>
          <w:rFonts w:hint="eastAsia"/>
          <w:rtl/>
        </w:rPr>
        <w:t>ن</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از</w:t>
      </w:r>
      <w:r w:rsidR="00490686" w:rsidRPr="00490686">
        <w:rPr>
          <w:rtl/>
        </w:rPr>
        <w:t xml:space="preserve"> </w:t>
      </w:r>
      <w:r w:rsidR="00490686" w:rsidRPr="00490686">
        <w:rPr>
          <w:rFonts w:hint="eastAsia"/>
          <w:rtl/>
        </w:rPr>
        <w:t>خودم</w:t>
      </w:r>
      <w:r w:rsidR="00490686" w:rsidRPr="00490686">
        <w:rPr>
          <w:rtl/>
        </w:rPr>
        <w:t xml:space="preserve"> </w:t>
      </w:r>
      <w:r w:rsidR="00490686" w:rsidRPr="00490686">
        <w:rPr>
          <w:rFonts w:hint="eastAsia"/>
          <w:rtl/>
        </w:rPr>
        <w:t>نم</w:t>
      </w:r>
      <w:r w:rsidR="00490686" w:rsidRPr="00490686">
        <w:rPr>
          <w:rFonts w:hint="cs"/>
          <w:rtl/>
        </w:rPr>
        <w:t>ی</w:t>
      </w:r>
      <w:r w:rsidR="00490686" w:rsidRPr="00490686">
        <w:rPr>
          <w:rFonts w:hint="eastAsia"/>
          <w:rtl/>
        </w:rPr>
        <w:t>خوام</w:t>
      </w:r>
      <w:r w:rsidR="00490686" w:rsidRPr="00490686">
        <w:rPr>
          <w:rtl/>
        </w:rPr>
        <w:t xml:space="preserve"> </w:t>
      </w:r>
      <w:r w:rsidR="00490686" w:rsidRPr="00490686">
        <w:rPr>
          <w:rFonts w:hint="eastAsia"/>
          <w:rtl/>
        </w:rPr>
        <w:t>تعر</w:t>
      </w:r>
      <w:r w:rsidR="00490686" w:rsidRPr="00490686">
        <w:rPr>
          <w:rFonts w:hint="cs"/>
          <w:rtl/>
        </w:rPr>
        <w:t>ی</w:t>
      </w:r>
      <w:r w:rsidR="00490686" w:rsidRPr="00490686">
        <w:rPr>
          <w:rFonts w:hint="eastAsia"/>
          <w:rtl/>
        </w:rPr>
        <w:t>ف</w:t>
      </w:r>
      <w:r w:rsidR="00490686" w:rsidRPr="00490686">
        <w:rPr>
          <w:rtl/>
        </w:rPr>
        <w:t xml:space="preserve"> </w:t>
      </w:r>
      <w:r w:rsidR="00490686" w:rsidRPr="00490686">
        <w:rPr>
          <w:rFonts w:hint="eastAsia"/>
          <w:rtl/>
        </w:rPr>
        <w:t>کنم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زنگ</w:t>
      </w:r>
      <w:r w:rsidR="00490686" w:rsidRPr="00490686">
        <w:rPr>
          <w:rtl/>
        </w:rPr>
        <w:t xml:space="preserve"> </w:t>
      </w:r>
      <w:r w:rsidR="00490686" w:rsidRPr="00490686">
        <w:rPr>
          <w:rFonts w:hint="eastAsia"/>
          <w:rtl/>
        </w:rPr>
        <w:t>زدن</w:t>
      </w:r>
      <w:r w:rsidR="00490686" w:rsidRPr="00490686">
        <w:rPr>
          <w:rtl/>
        </w:rPr>
        <w:t xml:space="preserve"> </w:t>
      </w:r>
      <w:r w:rsidR="00490686" w:rsidRPr="00490686">
        <w:rPr>
          <w:rFonts w:hint="eastAsia"/>
          <w:rtl/>
        </w:rPr>
        <w:t>سوم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که</w:t>
      </w:r>
      <w:r w:rsidR="00490686" w:rsidRPr="00490686">
        <w:rPr>
          <w:rtl/>
        </w:rPr>
        <w:t xml:space="preserve"> </w:t>
      </w:r>
      <w:r w:rsidR="00490686" w:rsidRPr="00490686">
        <w:rPr>
          <w:rFonts w:hint="eastAsia"/>
          <w:rtl/>
        </w:rPr>
        <w:t>خانم</w:t>
      </w:r>
      <w:r w:rsidR="00490686" w:rsidRPr="00490686">
        <w:rPr>
          <w:rtl/>
        </w:rPr>
        <w:t xml:space="preserve"> </w:t>
      </w:r>
      <w:r w:rsidR="00490686">
        <w:rPr>
          <w:rFonts w:hint="eastAsia"/>
          <w:rtl/>
        </w:rPr>
        <w:t>نجف</w:t>
      </w:r>
      <w:r w:rsidR="00490686">
        <w:rPr>
          <w:rFonts w:hint="cs"/>
          <w:rtl/>
        </w:rPr>
        <w:t>ی</w:t>
      </w:r>
      <w:r w:rsidR="00490686">
        <w:rPr>
          <w:rtl/>
        </w:rPr>
        <w:t xml:space="preserve"> </w:t>
      </w:r>
      <w:r w:rsidR="00490686">
        <w:rPr>
          <w:rFonts w:hint="eastAsia"/>
          <w:rtl/>
        </w:rPr>
        <w:t>مدرسه</w:t>
      </w:r>
      <w:r w:rsidR="00490686">
        <w:rPr>
          <w:rtl/>
        </w:rPr>
        <w:t xml:space="preserve"> </w:t>
      </w:r>
      <w:r w:rsidR="00490686">
        <w:rPr>
          <w:rFonts w:hint="eastAsia"/>
          <w:rtl/>
        </w:rPr>
        <w:t>رو</w:t>
      </w:r>
      <w:r w:rsidR="00490686">
        <w:rPr>
          <w:rtl/>
        </w:rPr>
        <w:t xml:space="preserve"> </w:t>
      </w:r>
      <w:r w:rsidR="00490686">
        <w:rPr>
          <w:rFonts w:hint="eastAsia"/>
          <w:rtl/>
        </w:rPr>
        <w:t>م</w:t>
      </w:r>
      <w:r w:rsidR="00490686">
        <w:rPr>
          <w:rFonts w:hint="cs"/>
          <w:rtl/>
        </w:rPr>
        <w:t>ی</w:t>
      </w:r>
      <w:r w:rsidR="00490686">
        <w:rPr>
          <w:rFonts w:hint="eastAsia"/>
          <w:rtl/>
        </w:rPr>
        <w:t>خوا</w:t>
      </w:r>
      <w:r w:rsidR="00490686">
        <w:rPr>
          <w:rFonts w:hint="cs"/>
          <w:rtl/>
        </w:rPr>
        <w:t>ی</w:t>
      </w:r>
      <w:r w:rsidR="00490686">
        <w:rPr>
          <w:rFonts w:hint="eastAsia"/>
          <w:rtl/>
        </w:rPr>
        <w:t>م</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م</w:t>
      </w:r>
      <w:r w:rsidR="00490686">
        <w:rPr>
          <w:rtl/>
        </w:rPr>
        <w:t xml:space="preserve"> </w:t>
      </w:r>
      <w:r w:rsidR="00490686">
        <w:rPr>
          <w:rFonts w:hint="eastAsia"/>
          <w:rtl/>
        </w:rPr>
        <w:t>من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راحت</w:t>
      </w:r>
      <w:r w:rsidR="00490686">
        <w:rPr>
          <w:rtl/>
        </w:rPr>
        <w:t xml:space="preserve"> </w:t>
      </w:r>
      <w:r w:rsidR="00490686">
        <w:rPr>
          <w:rFonts w:hint="eastAsia"/>
          <w:rtl/>
        </w:rPr>
        <w:t>م</w:t>
      </w:r>
      <w:r w:rsidR="00490686">
        <w:rPr>
          <w:rFonts w:hint="cs"/>
          <w:rtl/>
        </w:rPr>
        <w:t>ی</w:t>
      </w:r>
      <w:r w:rsidR="00490686">
        <w:rPr>
          <w:rFonts w:hint="eastAsia"/>
          <w:rtl/>
        </w:rPr>
        <w:t>تونستم</w:t>
      </w:r>
      <w:r w:rsidR="00490686">
        <w:rPr>
          <w:rtl/>
        </w:rPr>
        <w:t xml:space="preserve"> </w:t>
      </w:r>
      <w:r w:rsidR="00490686">
        <w:rPr>
          <w:rFonts w:hint="eastAsia"/>
          <w:rtl/>
        </w:rPr>
        <w:t>ن</w:t>
      </w:r>
      <w:r w:rsidR="00490686">
        <w:rPr>
          <w:rFonts w:hint="cs"/>
          <w:rtl/>
        </w:rPr>
        <w:t>ی</w:t>
      </w:r>
      <w:r w:rsidR="00490686">
        <w:rPr>
          <w:rFonts w:hint="eastAsia"/>
          <w:rtl/>
        </w:rPr>
        <w:t>ام</w:t>
      </w:r>
      <w:r w:rsidR="00490686">
        <w:rPr>
          <w:rtl/>
        </w:rPr>
        <w:t xml:space="preserve"> </w:t>
      </w:r>
      <w:r w:rsidR="00490686">
        <w:rPr>
          <w:rFonts w:hint="eastAsia"/>
          <w:rtl/>
        </w:rPr>
        <w:t>در</w:t>
      </w:r>
      <w:r w:rsidR="00490686">
        <w:rPr>
          <w:rtl/>
        </w:rPr>
        <w:t xml:space="preserve"> </w:t>
      </w:r>
      <w:r w:rsidR="00490686">
        <w:rPr>
          <w:rFonts w:hint="eastAsia"/>
          <w:rtl/>
        </w:rPr>
        <w:t>مدرسه</w:t>
      </w:r>
      <w:r w:rsidR="00490686">
        <w:rPr>
          <w:rtl/>
        </w:rPr>
        <w:t xml:space="preserve"> </w:t>
      </w:r>
      <w:r w:rsidR="00490686">
        <w:rPr>
          <w:rFonts w:hint="eastAsia"/>
          <w:rtl/>
        </w:rPr>
        <w:t>در</w:t>
      </w:r>
      <w:r w:rsidR="00490686">
        <w:rPr>
          <w:rtl/>
        </w:rPr>
        <w:t xml:space="preserve"> </w:t>
      </w:r>
      <w:r w:rsidR="00490686">
        <w:rPr>
          <w:rFonts w:hint="eastAsia"/>
          <w:rtl/>
        </w:rPr>
        <w:t>رو</w:t>
      </w:r>
      <w:r w:rsidR="00490686">
        <w:rPr>
          <w:rtl/>
        </w:rPr>
        <w:t xml:space="preserve"> </w:t>
      </w:r>
      <w:r w:rsidR="00490686">
        <w:rPr>
          <w:rFonts w:hint="eastAsia"/>
          <w:rtl/>
        </w:rPr>
        <w:t>باز</w:t>
      </w:r>
      <w:r w:rsidR="00490686">
        <w:rPr>
          <w:rtl/>
        </w:rPr>
        <w:t xml:space="preserve"> </w:t>
      </w:r>
      <w:r w:rsidR="00490686">
        <w:rPr>
          <w:rFonts w:hint="eastAsia"/>
          <w:rtl/>
        </w:rPr>
        <w:t>بکنم</w:t>
      </w:r>
      <w:r w:rsidR="00490686">
        <w:rPr>
          <w:rtl/>
        </w:rPr>
        <w:t xml:space="preserve"> </w:t>
      </w:r>
      <w:r w:rsidR="00490686">
        <w:rPr>
          <w:rFonts w:hint="eastAsia"/>
          <w:rtl/>
        </w:rPr>
        <w:t>بگم</w:t>
      </w:r>
      <w:r w:rsidR="00490686">
        <w:rPr>
          <w:rtl/>
        </w:rPr>
        <w:t xml:space="preserve"> </w:t>
      </w:r>
      <w:r w:rsidR="00490686">
        <w:rPr>
          <w:rFonts w:hint="eastAsia"/>
          <w:rtl/>
        </w:rPr>
        <w:t>خودتون</w:t>
      </w:r>
      <w:r w:rsidR="00490686">
        <w:rPr>
          <w:rtl/>
        </w:rPr>
        <w:t xml:space="preserve"> </w:t>
      </w:r>
      <w:r w:rsidR="00490686">
        <w:rPr>
          <w:rFonts w:hint="eastAsia"/>
          <w:rtl/>
        </w:rPr>
        <w:t>ب</w:t>
      </w:r>
      <w:r w:rsidR="00490686">
        <w:rPr>
          <w:rFonts w:hint="cs"/>
          <w:rtl/>
        </w:rPr>
        <w:t>ی</w:t>
      </w:r>
      <w:r w:rsidR="00490686">
        <w:rPr>
          <w:rFonts w:hint="eastAsia"/>
          <w:rtl/>
        </w:rPr>
        <w:t>ا</w:t>
      </w:r>
      <w:r w:rsidR="00490686">
        <w:rPr>
          <w:rFonts w:hint="cs"/>
          <w:rtl/>
        </w:rPr>
        <w:t>یی</w:t>
      </w:r>
      <w:r w:rsidR="00490686">
        <w:rPr>
          <w:rFonts w:hint="eastAsia"/>
          <w:rtl/>
        </w:rPr>
        <w:t>د</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اما</w:t>
      </w:r>
      <w:r w:rsidR="00490686">
        <w:rPr>
          <w:rtl/>
        </w:rPr>
        <w:t xml:space="preserve"> </w:t>
      </w:r>
      <w:r w:rsidR="00490686">
        <w:rPr>
          <w:rFonts w:hint="eastAsia"/>
          <w:rtl/>
        </w:rPr>
        <w:t>باور</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سفرم</w:t>
      </w:r>
      <w:r w:rsidR="00490686">
        <w:rPr>
          <w:rtl/>
        </w:rPr>
        <w:t xml:space="preserve"> </w:t>
      </w:r>
      <w:r w:rsidR="00490686">
        <w:rPr>
          <w:rFonts w:hint="eastAsia"/>
          <w:rtl/>
        </w:rPr>
        <w:t>را</w:t>
      </w:r>
      <w:r w:rsidR="00490686">
        <w:rPr>
          <w:rtl/>
        </w:rPr>
        <w:t xml:space="preserve"> </w:t>
      </w:r>
      <w:r w:rsidR="00490686">
        <w:rPr>
          <w:rFonts w:hint="eastAsia"/>
          <w:rtl/>
        </w:rPr>
        <w:t>لغو</w:t>
      </w:r>
      <w:r w:rsidR="00490686">
        <w:rPr>
          <w:rtl/>
        </w:rPr>
        <w:t xml:space="preserve"> </w:t>
      </w:r>
      <w:r w:rsidR="00490686">
        <w:rPr>
          <w:rFonts w:hint="eastAsia"/>
          <w:rtl/>
        </w:rPr>
        <w:t>کردم</w:t>
      </w:r>
      <w:r w:rsidR="00490686">
        <w:rPr>
          <w:rtl/>
        </w:rPr>
        <w:t xml:space="preserve"> </w:t>
      </w:r>
      <w:r w:rsidR="00490686">
        <w:rPr>
          <w:rFonts w:hint="eastAsia"/>
          <w:rtl/>
        </w:rPr>
        <w:t>گفتم</w:t>
      </w:r>
      <w:r w:rsidR="00490686">
        <w:rPr>
          <w:rtl/>
        </w:rPr>
        <w:t xml:space="preserve"> </w:t>
      </w:r>
      <w:r w:rsidR="00490686">
        <w:rPr>
          <w:rFonts w:hint="cs"/>
          <w:rtl/>
        </w:rPr>
        <w:t>۸</w:t>
      </w:r>
      <w:r w:rsidR="00490686">
        <w:rPr>
          <w:rtl/>
        </w:rPr>
        <w:t xml:space="preserve"> </w:t>
      </w:r>
      <w:r w:rsidR="00490686">
        <w:rPr>
          <w:rFonts w:hint="eastAsia"/>
          <w:rtl/>
        </w:rPr>
        <w:t>سال</w:t>
      </w:r>
      <w:r w:rsidR="00490686">
        <w:rPr>
          <w:rtl/>
        </w:rPr>
        <w:t xml:space="preserve"> </w:t>
      </w:r>
      <w:r w:rsidR="00490686">
        <w:rPr>
          <w:rFonts w:hint="eastAsia"/>
          <w:rtl/>
        </w:rPr>
        <w:t>ما</w:t>
      </w:r>
      <w:r w:rsidR="00490686">
        <w:rPr>
          <w:rtl/>
        </w:rPr>
        <w:t xml:space="preserve"> </w:t>
      </w:r>
      <w:r w:rsidR="00490686">
        <w:rPr>
          <w:rFonts w:hint="eastAsia"/>
          <w:rtl/>
        </w:rPr>
        <w:t>منتظر</w:t>
      </w:r>
      <w:r w:rsidR="00490686">
        <w:rPr>
          <w:rtl/>
        </w:rPr>
        <w:t xml:space="preserve"> </w:t>
      </w:r>
      <w:r w:rsidR="00490686">
        <w:rPr>
          <w:rFonts w:hint="eastAsia"/>
          <w:rtl/>
        </w:rPr>
        <w:t>ا</w:t>
      </w:r>
      <w:r w:rsidR="00490686">
        <w:rPr>
          <w:rFonts w:hint="cs"/>
          <w:rtl/>
        </w:rPr>
        <w:t>ی</w:t>
      </w:r>
      <w:r w:rsidR="00490686">
        <w:rPr>
          <w:rFonts w:hint="eastAsia"/>
          <w:rtl/>
        </w:rPr>
        <w:t>ن</w:t>
      </w:r>
      <w:r w:rsidR="00490686">
        <w:rPr>
          <w:rtl/>
        </w:rPr>
        <w:t xml:space="preserve"> </w:t>
      </w:r>
      <w:r w:rsidR="00490686">
        <w:rPr>
          <w:rFonts w:hint="eastAsia"/>
          <w:rtl/>
        </w:rPr>
        <w:t>هست</w:t>
      </w:r>
      <w:r w:rsidR="00490686">
        <w:rPr>
          <w:rFonts w:hint="cs"/>
          <w:rtl/>
        </w:rPr>
        <w:t>ی</w:t>
      </w:r>
      <w:r w:rsidR="00490686">
        <w:rPr>
          <w:rFonts w:hint="eastAsia"/>
          <w:rtl/>
        </w:rPr>
        <w:t>م</w:t>
      </w:r>
      <w:r w:rsidR="00490686">
        <w:rPr>
          <w:rtl/>
        </w:rPr>
        <w:t xml:space="preserve"> </w:t>
      </w:r>
      <w:r w:rsidR="00490686">
        <w:rPr>
          <w:rFonts w:hint="eastAsia"/>
          <w:rtl/>
        </w:rPr>
        <w:t>د</w:t>
      </w:r>
      <w:r w:rsidR="00490686">
        <w:rPr>
          <w:rFonts w:hint="cs"/>
          <w:rtl/>
        </w:rPr>
        <w:t>ی</w:t>
      </w:r>
      <w:r w:rsidR="00490686">
        <w:rPr>
          <w:rFonts w:hint="eastAsia"/>
          <w:rtl/>
        </w:rPr>
        <w:t>گه</w:t>
      </w:r>
      <w:r w:rsidR="00490686">
        <w:rPr>
          <w:rtl/>
        </w:rPr>
        <w:t xml:space="preserve"> </w:t>
      </w:r>
      <w:r w:rsidR="00490686">
        <w:rPr>
          <w:rFonts w:hint="eastAsia"/>
          <w:rtl/>
        </w:rPr>
        <w:t>پس</w:t>
      </w:r>
      <w:r w:rsidR="00490686">
        <w:rPr>
          <w:rtl/>
        </w:rPr>
        <w:t xml:space="preserve"> </w:t>
      </w:r>
      <w:r w:rsidR="00490686">
        <w:rPr>
          <w:rFonts w:hint="eastAsia"/>
          <w:rtl/>
        </w:rPr>
        <w:t>بزار</w:t>
      </w:r>
      <w:r w:rsidR="00490686">
        <w:rPr>
          <w:rtl/>
        </w:rPr>
        <w:t xml:space="preserve"> </w:t>
      </w:r>
      <w:r w:rsidR="00490686">
        <w:rPr>
          <w:rFonts w:hint="eastAsia"/>
          <w:rtl/>
        </w:rPr>
        <w:t>برم</w:t>
      </w:r>
      <w:r w:rsidR="00490686">
        <w:rPr>
          <w:rtl/>
        </w:rPr>
        <w:t xml:space="preserve"> </w:t>
      </w:r>
      <w:r w:rsidR="00490686">
        <w:rPr>
          <w:rFonts w:hint="eastAsia"/>
          <w:rtl/>
        </w:rPr>
        <w:t>سراغ</w:t>
      </w:r>
      <w:r w:rsidR="00490686">
        <w:rPr>
          <w:rtl/>
        </w:rPr>
        <w:t xml:space="preserve"> </w:t>
      </w:r>
      <w:r w:rsidR="00490686">
        <w:rPr>
          <w:rFonts w:hint="eastAsia"/>
          <w:rtl/>
        </w:rPr>
        <w:t>کار</w:t>
      </w:r>
      <w:r w:rsidR="00490686">
        <w:rPr>
          <w:rtl/>
        </w:rPr>
        <w:t xml:space="preserve"> </w:t>
      </w:r>
      <w:r w:rsidR="00490686">
        <w:rPr>
          <w:rFonts w:hint="eastAsia"/>
          <w:rtl/>
        </w:rPr>
        <w:t>آمدم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و</w:t>
      </w:r>
      <w:r w:rsidR="00490686">
        <w:rPr>
          <w:rtl/>
        </w:rPr>
        <w:t xml:space="preserve"> </w:t>
      </w:r>
      <w:r w:rsidR="00490686">
        <w:rPr>
          <w:rFonts w:hint="eastAsia"/>
          <w:rtl/>
        </w:rPr>
        <w:t>واقعاً</w:t>
      </w:r>
      <w:r w:rsidR="00490686">
        <w:rPr>
          <w:rtl/>
        </w:rPr>
        <w:t xml:space="preserve"> </w:t>
      </w:r>
      <w:r w:rsidR="00490686">
        <w:rPr>
          <w:rFonts w:hint="eastAsia"/>
          <w:rtl/>
        </w:rPr>
        <w:t>خوب</w:t>
      </w:r>
      <w:r w:rsidR="00490686">
        <w:rPr>
          <w:rtl/>
        </w:rPr>
        <w:t xml:space="preserve"> </w:t>
      </w:r>
      <w:r w:rsidR="00490686">
        <w:rPr>
          <w:rFonts w:hint="eastAsia"/>
          <w:rtl/>
        </w:rPr>
        <w:t>شد</w:t>
      </w:r>
      <w:r w:rsidR="00490686">
        <w:rPr>
          <w:rtl/>
        </w:rPr>
        <w:t xml:space="preserve"> </w:t>
      </w:r>
      <w:r w:rsidR="00490686">
        <w:rPr>
          <w:rFonts w:hint="eastAsia"/>
          <w:rtl/>
        </w:rPr>
        <w:t>که</w:t>
      </w:r>
      <w:r w:rsidR="00490686">
        <w:rPr>
          <w:rtl/>
        </w:rPr>
        <w:t xml:space="preserve"> </w:t>
      </w:r>
      <w:r w:rsidR="00490686">
        <w:rPr>
          <w:rFonts w:hint="eastAsia"/>
          <w:rtl/>
        </w:rPr>
        <w:t>اومدم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چون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کار</w:t>
      </w:r>
      <w:r w:rsidR="00490686">
        <w:rPr>
          <w:rtl/>
        </w:rPr>
        <w:t xml:space="preserve"> </w:t>
      </w:r>
      <w:r w:rsidR="00490686">
        <w:rPr>
          <w:rFonts w:hint="eastAsia"/>
          <w:rtl/>
        </w:rPr>
        <w:t>داشت</w:t>
      </w:r>
      <w:r w:rsidR="00490686">
        <w:rPr>
          <w:rtl/>
        </w:rPr>
        <w:t xml:space="preserve"> </w:t>
      </w:r>
      <w:r w:rsidR="00490686">
        <w:rPr>
          <w:rFonts w:hint="eastAsia"/>
          <w:rtl/>
        </w:rPr>
        <w:t>مثلاً</w:t>
      </w:r>
      <w:r w:rsidR="00490686">
        <w:rPr>
          <w:rtl/>
        </w:rPr>
        <w:t xml:space="preserve"> </w:t>
      </w:r>
      <w:r w:rsidR="00490686">
        <w:rPr>
          <w:rFonts w:hint="eastAsia"/>
          <w:rtl/>
        </w:rPr>
        <w:t>ناجور</w:t>
      </w:r>
      <w:r w:rsidR="00490686">
        <w:rPr>
          <w:rtl/>
        </w:rPr>
        <w:t xml:space="preserve"> </w:t>
      </w:r>
      <w:r w:rsidR="00490686">
        <w:rPr>
          <w:rFonts w:hint="eastAsia"/>
          <w:rtl/>
        </w:rPr>
        <w:t>پ</w:t>
      </w:r>
      <w:r w:rsidR="00490686">
        <w:rPr>
          <w:rFonts w:hint="cs"/>
          <w:rtl/>
        </w:rPr>
        <w:t>ی</w:t>
      </w:r>
      <w:r w:rsidR="00490686">
        <w:rPr>
          <w:rFonts w:hint="eastAsia"/>
          <w:rtl/>
        </w:rPr>
        <w:t>ش</w:t>
      </w:r>
      <w:r w:rsidR="00490686">
        <w:rPr>
          <w:rtl/>
        </w:rPr>
        <w:t xml:space="preserve"> </w:t>
      </w:r>
      <w:r w:rsidR="00490686">
        <w:rPr>
          <w:rFonts w:hint="eastAsia"/>
          <w:rtl/>
        </w:rPr>
        <w:t>م</w:t>
      </w:r>
      <w:r w:rsidR="00490686">
        <w:rPr>
          <w:rFonts w:hint="cs"/>
          <w:rtl/>
        </w:rPr>
        <w:t>ی</w:t>
      </w:r>
      <w:r w:rsidR="00490686">
        <w:rPr>
          <w:rFonts w:hint="eastAsia"/>
          <w:rtl/>
        </w:rPr>
        <w:t>رفت</w:t>
      </w:r>
      <w:r w:rsidR="00490686">
        <w:rPr>
          <w:rtl/>
        </w:rPr>
        <w:t xml:space="preserve"> </w:t>
      </w:r>
      <w:r w:rsidR="00490686">
        <w:rPr>
          <w:rFonts w:hint="eastAsia"/>
          <w:rtl/>
        </w:rPr>
        <w:t>بعد</w:t>
      </w:r>
      <w:r w:rsidR="00490686">
        <w:rPr>
          <w:rtl/>
        </w:rPr>
        <w:t xml:space="preserve"> </w:t>
      </w:r>
      <w:r w:rsidR="00490686">
        <w:rPr>
          <w:rFonts w:hint="eastAsia"/>
          <w:rtl/>
        </w:rPr>
        <w:t>زنگ</w:t>
      </w:r>
      <w:r w:rsidR="00490686">
        <w:rPr>
          <w:rtl/>
        </w:rPr>
        <w:t xml:space="preserve"> </w:t>
      </w:r>
      <w:r w:rsidR="00490686">
        <w:rPr>
          <w:rFonts w:hint="eastAsia"/>
          <w:rtl/>
        </w:rPr>
        <w:t>زدم</w:t>
      </w:r>
      <w:r w:rsidR="00490686">
        <w:rPr>
          <w:rtl/>
        </w:rPr>
        <w:t xml:space="preserve"> </w:t>
      </w:r>
      <w:r w:rsidR="00490686">
        <w:rPr>
          <w:rFonts w:hint="eastAsia"/>
          <w:rtl/>
        </w:rPr>
        <w:t>خود</w:t>
      </w:r>
      <w:r w:rsidR="00490686">
        <w:rPr>
          <w:rtl/>
        </w:rPr>
        <w:t xml:space="preserve"> </w:t>
      </w:r>
      <w:r w:rsidR="00490686">
        <w:rPr>
          <w:rFonts w:hint="eastAsia"/>
          <w:rtl/>
        </w:rPr>
        <w:t>مسئول</w:t>
      </w:r>
      <w:r w:rsidR="00490686">
        <w:rPr>
          <w:rFonts w:hint="cs"/>
          <w:rtl/>
        </w:rPr>
        <w:t>ی</w:t>
      </w:r>
      <w:r w:rsidR="00490686">
        <w:rPr>
          <w:rFonts w:hint="eastAsia"/>
          <w:rtl/>
        </w:rPr>
        <w:t>ن</w:t>
      </w:r>
      <w:r w:rsidR="00490686">
        <w:rPr>
          <w:rtl/>
        </w:rPr>
        <w:t xml:space="preserve"> </w:t>
      </w:r>
      <w:r w:rsidR="00490686">
        <w:rPr>
          <w:rFonts w:hint="eastAsia"/>
          <w:rtl/>
        </w:rPr>
        <w:t>شهردار</w:t>
      </w:r>
      <w:r w:rsidR="00490686">
        <w:rPr>
          <w:rFonts w:hint="cs"/>
          <w:rtl/>
        </w:rPr>
        <w:t>ی</w:t>
      </w:r>
      <w:r w:rsidR="00490686">
        <w:rPr>
          <w:rtl/>
        </w:rPr>
        <w:t xml:space="preserve"> </w:t>
      </w:r>
      <w:r w:rsidR="00490686">
        <w:rPr>
          <w:rFonts w:hint="eastAsia"/>
          <w:rtl/>
        </w:rPr>
        <w:t>بنده</w:t>
      </w:r>
      <w:r w:rsidR="00490686">
        <w:rPr>
          <w:rtl/>
        </w:rPr>
        <w:t xml:space="preserve"> </w:t>
      </w:r>
      <w:r w:rsidR="00490686">
        <w:rPr>
          <w:rFonts w:hint="eastAsia"/>
          <w:rtl/>
        </w:rPr>
        <w:t>خداها</w:t>
      </w:r>
      <w:r w:rsidR="00490686">
        <w:rPr>
          <w:rtl/>
        </w:rPr>
        <w:t xml:space="preserve"> </w:t>
      </w:r>
      <w:r w:rsidR="00490686">
        <w:rPr>
          <w:rFonts w:hint="eastAsia"/>
          <w:rtl/>
        </w:rPr>
        <w:t>آمدند</w:t>
      </w:r>
      <w:r w:rsidR="00490686">
        <w:rPr>
          <w:rFonts w:cs="Calibri" w:hint="cs"/>
          <w:rtl/>
        </w:rPr>
        <w:t>"</w:t>
      </w:r>
    </w:p>
    <w:p w14:paraId="6C541162" w14:textId="77777777" w:rsidR="00623E32" w:rsidRDefault="00623E32" w:rsidP="007B57AB">
      <w:pPr>
        <w:pStyle w:val="1-1-1"/>
        <w:numPr>
          <w:ilvl w:val="0"/>
          <w:numId w:val="0"/>
        </w:numPr>
        <w:ind w:left="11"/>
        <w:rPr>
          <w:rtl/>
        </w:rPr>
      </w:pPr>
      <w:bookmarkStart w:id="109" w:name="_Toc144152767"/>
      <w:bookmarkStart w:id="110" w:name="_Toc145160983"/>
      <w:r>
        <w:rPr>
          <w:rFonts w:hint="cs"/>
          <w:rtl/>
        </w:rPr>
        <w:t>باورداشتن به اهمیت فضای‌یادگیری (داشتن نگاه چندبعدی)</w:t>
      </w:r>
      <w:bookmarkEnd w:id="109"/>
      <w:bookmarkEnd w:id="110"/>
      <w:r>
        <w:rPr>
          <w:rFonts w:hint="cs"/>
          <w:rtl/>
        </w:rPr>
        <w:t xml:space="preserve"> </w:t>
      </w:r>
    </w:p>
    <w:p w14:paraId="702BD29C" w14:textId="30B3D03E" w:rsidR="00623E32" w:rsidRDefault="00623E32" w:rsidP="00B847A3">
      <w:pPr>
        <w:pStyle w:val="ac"/>
        <w:rPr>
          <w:rFonts w:ascii="Cambria" w:hAnsi="Cambria" w:cs="Cambria"/>
          <w:rtl/>
        </w:rPr>
      </w:pPr>
      <w:r>
        <w:rPr>
          <w:rFonts w:hint="cs"/>
          <w:rtl/>
        </w:rPr>
        <w:t xml:space="preserve">کد 2: </w:t>
      </w:r>
      <w:r w:rsidR="00E626FF">
        <w:rPr>
          <w:rFonts w:cs="Calibri" w:hint="cs"/>
          <w:rtl/>
        </w:rPr>
        <w:t>"</w:t>
      </w:r>
      <w:r w:rsidR="00A821D9">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5C3BAE2B" w14:textId="7D489FD4" w:rsidR="00623E32" w:rsidRPr="00E626FF" w:rsidRDefault="00623E32" w:rsidP="00B847A3">
      <w:pPr>
        <w:pStyle w:val="ac"/>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sidR="00E626FF">
        <w:rPr>
          <w:rFonts w:cs="Calibri" w:hint="cs"/>
          <w:rtl/>
        </w:rPr>
        <w:t>"</w:t>
      </w:r>
    </w:p>
    <w:p w14:paraId="1F1229D0" w14:textId="3C187CDA" w:rsidR="00623E32" w:rsidRPr="00E626FF" w:rsidRDefault="00623E32" w:rsidP="00B847A3">
      <w:pPr>
        <w:pStyle w:val="ac"/>
        <w:rPr>
          <w:rFonts w:cs="Calibri"/>
          <w:bCs/>
          <w:rtl/>
        </w:rPr>
      </w:pPr>
      <w:r>
        <w:rPr>
          <w:rFonts w:hint="cs"/>
          <w:rtl/>
        </w:rPr>
        <w:t>کد 5:</w:t>
      </w:r>
      <w:r>
        <w:rPr>
          <w:rFonts w:hint="cs"/>
          <w:bCs/>
          <w:rtl/>
        </w:rPr>
        <w:t xml:space="preserve"> </w:t>
      </w:r>
      <w:r w:rsidR="00E626FF">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sidR="00E626FF">
        <w:rPr>
          <w:rFonts w:cs="Calibri" w:hint="cs"/>
          <w:rtl/>
        </w:rPr>
        <w:t>"</w:t>
      </w:r>
    </w:p>
    <w:p w14:paraId="16DAC4F1" w14:textId="77777777" w:rsidR="00623E32" w:rsidRDefault="00623E32" w:rsidP="007B57AB">
      <w:pPr>
        <w:pStyle w:val="1-1-1"/>
        <w:numPr>
          <w:ilvl w:val="0"/>
          <w:numId w:val="0"/>
        </w:numPr>
        <w:ind w:left="11"/>
        <w:rPr>
          <w:rtl/>
        </w:rPr>
      </w:pPr>
      <w:bookmarkStart w:id="111" w:name="_Toc144152768"/>
      <w:bookmarkStart w:id="112" w:name="_Toc145160984"/>
      <w:r>
        <w:rPr>
          <w:rFonts w:hint="cs"/>
          <w:rtl/>
        </w:rPr>
        <w:t>در‌س‌خوانده‌ی رشته‌ی مدیریت آموزشی‌یا رشته‌های مرتبط با مدیریت و علوم تربیتی</w:t>
      </w:r>
      <w:bookmarkEnd w:id="111"/>
      <w:bookmarkEnd w:id="112"/>
    </w:p>
    <w:p w14:paraId="61C203C0" w14:textId="0E459DA3" w:rsidR="00623E32" w:rsidRPr="00F95085" w:rsidRDefault="00623E32" w:rsidP="00B847A3">
      <w:pPr>
        <w:pStyle w:val="ac"/>
        <w:rPr>
          <w:rFonts w:cs="Calibri"/>
          <w:bCs/>
          <w:rtl/>
        </w:rPr>
      </w:pPr>
      <w:r>
        <w:rPr>
          <w:rFonts w:hint="cs"/>
          <w:rtl/>
        </w:rPr>
        <w:t>کد 12:‌</w:t>
      </w:r>
      <w:r w:rsidR="00F95085">
        <w:rPr>
          <w:rFonts w:hint="cs"/>
          <w:rtl/>
        </w:rPr>
        <w:t xml:space="preserve"> </w:t>
      </w:r>
      <w:r w:rsidR="00F95085">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sidR="00F95085">
        <w:rPr>
          <w:rFonts w:cs="Calibri" w:hint="cs"/>
          <w:rtl/>
        </w:rPr>
        <w:t>"</w:t>
      </w:r>
    </w:p>
    <w:p w14:paraId="6B16D169" w14:textId="77777777" w:rsidR="00623E32" w:rsidRDefault="00623E32" w:rsidP="007B57AB">
      <w:pPr>
        <w:pStyle w:val="1-1-1"/>
        <w:numPr>
          <w:ilvl w:val="0"/>
          <w:numId w:val="0"/>
        </w:numPr>
        <w:ind w:left="11"/>
        <w:rPr>
          <w:rtl/>
        </w:rPr>
      </w:pPr>
      <w:bookmarkStart w:id="113" w:name="_Toc144152769"/>
      <w:bookmarkStart w:id="114" w:name="_Toc145160985"/>
      <w:r>
        <w:rPr>
          <w:rFonts w:hint="cs"/>
          <w:rtl/>
        </w:rPr>
        <w:t>داشتن تجربه‌</w:t>
      </w:r>
      <w:bookmarkEnd w:id="113"/>
      <w:bookmarkEnd w:id="114"/>
    </w:p>
    <w:p w14:paraId="656CA23A" w14:textId="26F889E9" w:rsidR="00623E32" w:rsidRPr="008516F3" w:rsidRDefault="00623E32" w:rsidP="00B847A3">
      <w:pPr>
        <w:pStyle w:val="ac"/>
        <w:rPr>
          <w:rFonts w:cs="Calibri"/>
          <w:rtl/>
        </w:rPr>
      </w:pPr>
      <w:r w:rsidRPr="00FB5249">
        <w:rPr>
          <w:rFonts w:hint="cs"/>
          <w:rtl/>
        </w:rPr>
        <w:t xml:space="preserve">کد 2: </w:t>
      </w:r>
      <w:r w:rsidR="008516F3">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sidR="008516F3">
        <w:rPr>
          <w:rFonts w:cs="Calibri" w:hint="cs"/>
          <w:rtl/>
        </w:rPr>
        <w:t>"</w:t>
      </w:r>
    </w:p>
    <w:p w14:paraId="1398794B" w14:textId="3E4ACCE4" w:rsidR="00623E32" w:rsidRPr="008516F3" w:rsidRDefault="00623E32" w:rsidP="00B847A3">
      <w:pPr>
        <w:pStyle w:val="ac"/>
        <w:rPr>
          <w:rFonts w:cs="Calibri"/>
          <w:rtl/>
        </w:rPr>
      </w:pPr>
      <w:r w:rsidRPr="004233B0">
        <w:rPr>
          <w:rFonts w:hint="cs"/>
          <w:rtl/>
        </w:rPr>
        <w:t>کد 3:</w:t>
      </w:r>
      <w:r w:rsidRPr="004233B0">
        <w:rPr>
          <w:rtl/>
        </w:rPr>
        <w:t xml:space="preserve"> </w:t>
      </w:r>
      <w:r w:rsidR="008516F3">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sidR="008516F3">
        <w:rPr>
          <w:rFonts w:cs="Calibri" w:hint="cs"/>
          <w:rtl/>
        </w:rPr>
        <w:t>"</w:t>
      </w:r>
    </w:p>
    <w:p w14:paraId="5B71ED23" w14:textId="6DD0E6EE" w:rsidR="00623E32" w:rsidRPr="008516F3" w:rsidRDefault="00623E32" w:rsidP="00B847A3">
      <w:pPr>
        <w:pStyle w:val="ac"/>
        <w:rPr>
          <w:rFonts w:cs="Calibri"/>
          <w:rtl/>
        </w:rPr>
      </w:pPr>
      <w:r>
        <w:rPr>
          <w:rFonts w:hint="cs"/>
          <w:rtl/>
        </w:rPr>
        <w:t xml:space="preserve">کد 6: </w:t>
      </w:r>
      <w:r w:rsidR="008516F3">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sidR="008516F3">
        <w:rPr>
          <w:rFonts w:cs="Calibri" w:hint="cs"/>
          <w:rtl/>
        </w:rPr>
        <w:t>"</w:t>
      </w:r>
    </w:p>
    <w:p w14:paraId="3CA34F13" w14:textId="0FA837E3" w:rsidR="00623E32" w:rsidRPr="008516F3" w:rsidRDefault="00623E32" w:rsidP="00B847A3">
      <w:pPr>
        <w:pStyle w:val="ac"/>
        <w:rPr>
          <w:rFonts w:cs="Calibri"/>
          <w:rtl/>
        </w:rPr>
      </w:pPr>
      <w:r>
        <w:rPr>
          <w:rFonts w:hint="cs"/>
          <w:rtl/>
        </w:rPr>
        <w:t xml:space="preserve">کد 12: </w:t>
      </w:r>
      <w:r w:rsidR="008516F3">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خواست معاون بشم. الان که من 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sidR="008516F3">
        <w:rPr>
          <w:rFonts w:cs="Calibri" w:hint="cs"/>
          <w:rtl/>
        </w:rPr>
        <w:t>"</w:t>
      </w:r>
    </w:p>
    <w:p w14:paraId="601D734D" w14:textId="0DF3BF94" w:rsidR="00623E32" w:rsidRDefault="00623E32" w:rsidP="00B847A3">
      <w:pPr>
        <w:pStyle w:val="ac"/>
        <w:rPr>
          <w:rtl/>
        </w:rPr>
      </w:pPr>
      <w:r>
        <w:rPr>
          <w:rFonts w:hint="cs"/>
          <w:rtl/>
        </w:rPr>
        <w:t xml:space="preserve">کد 15: </w:t>
      </w:r>
      <w:r w:rsidR="008516F3">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sidR="008516F3">
        <w:rPr>
          <w:rFonts w:cs="Calibri" w:hint="cs"/>
          <w:rtl/>
        </w:rPr>
        <w:t>"</w:t>
      </w:r>
      <w:r>
        <w:rPr>
          <w:rFonts w:hint="cs"/>
          <w:rtl/>
        </w:rPr>
        <w:t xml:space="preserve"> </w:t>
      </w:r>
    </w:p>
    <w:p w14:paraId="64DD4449" w14:textId="1FB4D810" w:rsidR="00623E32" w:rsidRPr="008516F3" w:rsidRDefault="008516F3" w:rsidP="00B847A3">
      <w:pPr>
        <w:pStyle w:val="ac"/>
        <w:rPr>
          <w:rFonts w:cs="Calibri"/>
          <w:rtl/>
        </w:rPr>
      </w:pPr>
      <w:r>
        <w:rPr>
          <w:rFonts w:cs="Calibri" w:hint="cs"/>
          <w:rtl/>
        </w:rPr>
        <w:t>"</w:t>
      </w:r>
      <w:r w:rsidR="00623E32">
        <w:rPr>
          <w:rtl/>
        </w:rPr>
        <w:t xml:space="preserve">مدیری می‌تواند خوب ایفای نقش بکند که این مراحل را گذرانده باشد مدیری که معلم </w:t>
      </w:r>
      <w:r w:rsidR="00623E32">
        <w:rPr>
          <w:rFonts w:ascii="Calibri" w:hAnsi="Calibri" w:cs="Calibri"/>
          <w:rtl/>
        </w:rPr>
        <w:t xml:space="preserve"> </w:t>
      </w:r>
      <w:r w:rsidR="00623E32">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686E3DEC" w14:textId="5D3A36AB" w:rsidR="008516F3" w:rsidRPr="008516F3" w:rsidRDefault="008516F3" w:rsidP="00B847A3">
      <w:pPr>
        <w:pStyle w:val="ac"/>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684A757A" w14:textId="09231688" w:rsidR="008516F3" w:rsidRDefault="008516F3" w:rsidP="00B847A3">
      <w:pPr>
        <w:pStyle w:val="ac"/>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0B89B4FF" w14:textId="72D24EB9" w:rsidR="008516F3" w:rsidRPr="00553DE6" w:rsidRDefault="008516F3" w:rsidP="00B847A3">
      <w:pPr>
        <w:pStyle w:val="ac"/>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13AA1335" w14:textId="4792B8C8" w:rsidR="008516F3" w:rsidRPr="00553DE6" w:rsidRDefault="00553DE6" w:rsidP="00B847A3">
      <w:pPr>
        <w:pStyle w:val="ac"/>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17919344" w14:textId="77777777" w:rsidR="00623E32" w:rsidRDefault="00623E32" w:rsidP="007B57AB">
      <w:pPr>
        <w:pStyle w:val="1-1-1"/>
        <w:numPr>
          <w:ilvl w:val="0"/>
          <w:numId w:val="0"/>
        </w:numPr>
        <w:ind w:left="11"/>
        <w:rPr>
          <w:rtl/>
        </w:rPr>
      </w:pPr>
      <w:bookmarkStart w:id="115" w:name="_Toc144152770"/>
      <w:bookmarkStart w:id="116" w:name="_Toc145160986"/>
      <w:r>
        <w:rPr>
          <w:rFonts w:hint="cs"/>
          <w:rtl/>
        </w:rPr>
        <w:t>دیدن نکات مثبت</w:t>
      </w:r>
      <w:bookmarkEnd w:id="115"/>
      <w:bookmarkEnd w:id="116"/>
    </w:p>
    <w:p w14:paraId="46CB5D03" w14:textId="30EAD240" w:rsidR="00623E32" w:rsidRPr="008516F3" w:rsidRDefault="00623E32" w:rsidP="00B847A3">
      <w:pPr>
        <w:pStyle w:val="ac"/>
        <w:rPr>
          <w:rStyle w:val="Char"/>
          <w:rFonts w:cs="Calibri"/>
          <w:rtl/>
        </w:rPr>
      </w:pPr>
      <w:r>
        <w:rPr>
          <w:rFonts w:hint="cs"/>
          <w:rtl/>
        </w:rPr>
        <w:t>کد 12:</w:t>
      </w:r>
      <w:r w:rsidR="00F329A5">
        <w:t xml:space="preserve"> </w:t>
      </w:r>
      <w:r w:rsidR="008516F3">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
          <w:rtl/>
        </w:rPr>
        <w:t>می</w:t>
      </w:r>
      <w:r w:rsidRPr="00EE30BB">
        <w:rPr>
          <w:rStyle w:val="Char"/>
          <w:rFonts w:hint="cs"/>
          <w:rtl/>
        </w:rPr>
        <w:t>‌</w:t>
      </w:r>
      <w:r w:rsidRPr="00EE30BB">
        <w:rPr>
          <w:rStyle w:val="Char"/>
          <w:rtl/>
        </w:rPr>
        <w:t>کنم در اون سوالتون این خیلی مفید و موثر باشه که افرادی رو انتخاب کنیم که علاوه بر تعاملی که دارن، آدم</w:t>
      </w:r>
      <w:r w:rsidRPr="00EE30BB">
        <w:rPr>
          <w:rStyle w:val="Char"/>
          <w:rFonts w:hint="cs"/>
          <w:rtl/>
        </w:rPr>
        <w:t>‌</w:t>
      </w:r>
      <w:r w:rsidRPr="00EE30BB">
        <w:rPr>
          <w:rStyle w:val="Char"/>
          <w:rtl/>
        </w:rPr>
        <w:t>هایی باشن که ریزترین نکات مثبت دیگران رو ببینن. انقدر منفی‌ها رو نبینن.‌یه معلمی‌دارم متولد سال 45 ه.‌یکی دوبار ک</w:t>
      </w:r>
      <w:r w:rsidRPr="00EE30BB">
        <w:rPr>
          <w:rStyle w:val="Char"/>
          <w:rFonts w:hint="cs"/>
          <w:rtl/>
        </w:rPr>
        <w:t>ه</w:t>
      </w:r>
      <w:r w:rsidRPr="00EE30BB">
        <w:rPr>
          <w:rStyle w:val="Char"/>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
          <w:rFonts w:hint="cs"/>
          <w:rtl/>
        </w:rPr>
        <w:t>‌</w:t>
      </w:r>
      <w:r w:rsidRPr="00EE30BB">
        <w:rPr>
          <w:rStyle w:val="Char"/>
          <w:rtl/>
        </w:rPr>
        <w:t>ای که کسی که داره کار می</w:t>
      </w:r>
      <w:r w:rsidRPr="00EE30BB">
        <w:rPr>
          <w:rStyle w:val="Char"/>
          <w:rFonts w:hint="cs"/>
          <w:rtl/>
        </w:rPr>
        <w:t>‌</w:t>
      </w:r>
      <w:r w:rsidRPr="00EE30BB">
        <w:rPr>
          <w:rStyle w:val="Char"/>
          <w:rtl/>
        </w:rPr>
        <w:t>کنه رو نمی</w:t>
      </w:r>
      <w:r w:rsidRPr="00EE30BB">
        <w:rPr>
          <w:rStyle w:val="Char"/>
          <w:rFonts w:hint="cs"/>
          <w:rtl/>
        </w:rPr>
        <w:t>‌</w:t>
      </w:r>
      <w:r w:rsidRPr="00EE30BB">
        <w:rPr>
          <w:rStyle w:val="Char"/>
          <w:rtl/>
        </w:rPr>
        <w:t>بینیم و فکر می</w:t>
      </w:r>
      <w:r w:rsidRPr="00EE30BB">
        <w:rPr>
          <w:rStyle w:val="Char"/>
          <w:rFonts w:hint="cs"/>
          <w:rtl/>
        </w:rPr>
        <w:t>‌</w:t>
      </w:r>
      <w:r w:rsidRPr="00EE30BB">
        <w:rPr>
          <w:rStyle w:val="Char"/>
          <w:rtl/>
        </w:rPr>
        <w:t>کنیم اگر ازش تعریف کنیم پررو میشه. نمی</w:t>
      </w:r>
      <w:r w:rsidRPr="00EE30BB">
        <w:rPr>
          <w:rStyle w:val="Char"/>
          <w:rFonts w:hint="cs"/>
          <w:rtl/>
        </w:rPr>
        <w:t>‌</w:t>
      </w:r>
      <w:r w:rsidRPr="00EE30BB">
        <w:rPr>
          <w:rStyle w:val="Char"/>
          <w:rtl/>
        </w:rPr>
        <w:t>دونیم داریم رو به جلو هلش می</w:t>
      </w:r>
      <w:r w:rsidRPr="00EE30BB">
        <w:rPr>
          <w:rStyle w:val="Char"/>
          <w:rFonts w:hint="cs"/>
          <w:rtl/>
        </w:rPr>
        <w:t>‌</w:t>
      </w:r>
      <w:r w:rsidRPr="00EE30BB">
        <w:rPr>
          <w:rStyle w:val="Char"/>
          <w:rtl/>
        </w:rPr>
        <w:t>دیم. فکر م</w:t>
      </w:r>
      <w:r w:rsidRPr="00EE30BB">
        <w:rPr>
          <w:rStyle w:val="Char"/>
          <w:rFonts w:hint="cs"/>
          <w:rtl/>
        </w:rPr>
        <w:t>ی‌</w:t>
      </w:r>
      <w:r w:rsidRPr="00EE30BB">
        <w:rPr>
          <w:rStyle w:val="Char"/>
          <w:rtl/>
        </w:rPr>
        <w:t>کنم در این مسائل هم باید بازنگری</w:t>
      </w:r>
      <w:r w:rsidRPr="00EE30BB">
        <w:rPr>
          <w:rStyle w:val="Char"/>
          <w:rFonts w:hint="cs"/>
          <w:rtl/>
        </w:rPr>
        <w:t>‌</w:t>
      </w:r>
      <w:r w:rsidRPr="00EE30BB">
        <w:rPr>
          <w:rStyle w:val="Char"/>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
          <w:rFonts w:hint="cs"/>
          <w:rtl/>
        </w:rPr>
        <w:t>‌</w:t>
      </w:r>
      <w:r w:rsidRPr="00EE30BB">
        <w:rPr>
          <w:rStyle w:val="Char"/>
          <w:rtl/>
        </w:rPr>
        <w:t>خواد چیکار کنه. خیلی کارها می</w:t>
      </w:r>
      <w:r w:rsidRPr="00EE30BB">
        <w:rPr>
          <w:rStyle w:val="Char"/>
          <w:rFonts w:hint="cs"/>
          <w:rtl/>
        </w:rPr>
        <w:t>‌</w:t>
      </w:r>
      <w:r w:rsidRPr="00EE30BB">
        <w:rPr>
          <w:rStyle w:val="Char"/>
          <w:rtl/>
        </w:rPr>
        <w:t>تونه پیش بره. این دیده شدم رو من امسال از سه تا معلم قدیمی‌شنیدم</w:t>
      </w:r>
      <w:r w:rsidRPr="00EE30BB">
        <w:rPr>
          <w:rStyle w:val="Char"/>
          <w:rFonts w:hint="cs"/>
          <w:rtl/>
        </w:rPr>
        <w:t>.</w:t>
      </w:r>
      <w:r w:rsidR="008516F3">
        <w:rPr>
          <w:rStyle w:val="Char"/>
          <w:rFonts w:cs="Calibri" w:hint="cs"/>
          <w:rtl/>
        </w:rPr>
        <w:t>"</w:t>
      </w:r>
    </w:p>
    <w:p w14:paraId="02BC169B" w14:textId="77777777" w:rsidR="00623E32" w:rsidRDefault="00623E32" w:rsidP="007B57AB">
      <w:pPr>
        <w:pStyle w:val="1-1-1"/>
        <w:numPr>
          <w:ilvl w:val="0"/>
          <w:numId w:val="0"/>
        </w:numPr>
        <w:ind w:left="11"/>
        <w:rPr>
          <w:rtl/>
        </w:rPr>
      </w:pPr>
      <w:bookmarkStart w:id="117" w:name="_Toc144152771"/>
      <w:bookmarkStart w:id="118" w:name="_Toc145160987"/>
      <w:r>
        <w:rPr>
          <w:rFonts w:hint="cs"/>
          <w:rtl/>
        </w:rPr>
        <w:t>کارکردن با عشق و علاقه</w:t>
      </w:r>
      <w:bookmarkEnd w:id="117"/>
      <w:bookmarkEnd w:id="118"/>
    </w:p>
    <w:p w14:paraId="04BBFBF9" w14:textId="3A5DB237" w:rsidR="00623E32" w:rsidRPr="008516F3" w:rsidRDefault="00623E32" w:rsidP="00B847A3">
      <w:pPr>
        <w:pStyle w:val="ac"/>
        <w:rPr>
          <w:rFonts w:cs="Calibri"/>
          <w:bCs/>
          <w:rtl/>
        </w:rPr>
      </w:pPr>
      <w:r>
        <w:rPr>
          <w:rFonts w:hint="cs"/>
          <w:rtl/>
        </w:rPr>
        <w:t xml:space="preserve">کد 3: </w:t>
      </w:r>
      <w:r w:rsidR="008516F3">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sidR="008516F3">
        <w:rPr>
          <w:rFonts w:cs="Calibri" w:hint="cs"/>
          <w:rtl/>
        </w:rPr>
        <w:t>"</w:t>
      </w:r>
    </w:p>
    <w:p w14:paraId="3ABE33C3" w14:textId="613A66F6" w:rsidR="00623E32" w:rsidRPr="008516F3" w:rsidRDefault="008516F3" w:rsidP="00B847A3">
      <w:pPr>
        <w:pStyle w:val="ac"/>
        <w:rPr>
          <w:rFonts w:cs="Calibri"/>
          <w:rtl/>
        </w:rPr>
      </w:pPr>
      <w:r>
        <w:rPr>
          <w:rFonts w:cs="Calibri" w:hint="cs"/>
          <w:rtl/>
        </w:rPr>
        <w:t>"</w:t>
      </w:r>
      <w:r w:rsidR="00623E32">
        <w:rPr>
          <w:rtl/>
        </w:rPr>
        <w:t>مدیران اولاً باید خودشان بخواهند ما الان اکثراً مدیران را برای هرکاری می‌گوییم مدیر بیاید</w:t>
      </w:r>
      <w:r w:rsidR="00623E32">
        <w:rPr>
          <w:rFonts w:ascii="Times New Roman" w:cs="Times New Roman" w:hint="cs"/>
          <w:rtl/>
        </w:rPr>
        <w:t xml:space="preserve"> </w:t>
      </w:r>
      <w:r w:rsidR="00623E32">
        <w:rPr>
          <w:rtl/>
        </w:rPr>
        <w:t>ولی مدیری که علاقمند است و انگیزه دارد باید</w:t>
      </w:r>
      <w:r w:rsidR="00623E32">
        <w:rPr>
          <w:rFonts w:ascii="Times New Roman" w:cs="Times New Roman"/>
          <w:rtl/>
        </w:rPr>
        <w:t xml:space="preserve"> </w:t>
      </w:r>
      <w:r w:rsidR="00623E32">
        <w:rPr>
          <w:rtl/>
        </w:rPr>
        <w:t>انتخاب بشود‌یا مثلاً انتخابی باشد</w:t>
      </w:r>
      <w:r w:rsidR="00623E32">
        <w:rPr>
          <w:rFonts w:hint="cs"/>
          <w:rtl/>
        </w:rPr>
        <w:t>،</w:t>
      </w:r>
      <w:r w:rsidR="00623E32">
        <w:rPr>
          <w:rtl/>
        </w:rPr>
        <w:t>‌یعنی مدیر خودش انتخاب کند</w:t>
      </w:r>
      <w:r w:rsidR="00623E32">
        <w:rPr>
          <w:rFonts w:hint="cs"/>
          <w:rtl/>
        </w:rPr>
        <w:t>.</w:t>
      </w:r>
      <w:r w:rsidR="00623E32">
        <w:rPr>
          <w:rtl/>
        </w:rPr>
        <w:t xml:space="preserve"> آن موقع که مدیر خودش انتخاب می</w:t>
      </w:r>
      <w:r w:rsidR="00623E32">
        <w:rPr>
          <w:rFonts w:hint="cs"/>
          <w:rtl/>
        </w:rPr>
        <w:t>‌</w:t>
      </w:r>
      <w:r w:rsidR="00623E32">
        <w:rPr>
          <w:rtl/>
        </w:rPr>
        <w:t xml:space="preserve">کند </w:t>
      </w:r>
      <w:r w:rsidR="00623E32">
        <w:rPr>
          <w:rFonts w:hint="cs"/>
          <w:rtl/>
        </w:rPr>
        <w:t>خ</w:t>
      </w:r>
      <w:r w:rsidR="00623E32">
        <w:rPr>
          <w:rtl/>
        </w:rPr>
        <w:t>یلی فرق می‌کند</w:t>
      </w:r>
      <w:r w:rsidR="00623E32">
        <w:rPr>
          <w:rFonts w:hint="cs"/>
          <w:rtl/>
        </w:rPr>
        <w:t>،</w:t>
      </w:r>
      <w:r w:rsidR="00623E32">
        <w:rPr>
          <w:rtl/>
        </w:rPr>
        <w:t xml:space="preserve"> آنجا</w:t>
      </w:r>
      <w:r w:rsidR="00623E32">
        <w:rPr>
          <w:rFonts w:hint="cs"/>
          <w:rtl/>
        </w:rPr>
        <w:t>(ست که)</w:t>
      </w:r>
      <w:r w:rsidR="00623E32">
        <w:rPr>
          <w:rtl/>
        </w:rPr>
        <w:t>‌یادگیری حاصل می‌شود</w:t>
      </w:r>
      <w:r w:rsidR="00623E32">
        <w:rPr>
          <w:rFonts w:hint="cs"/>
          <w:rtl/>
        </w:rPr>
        <w:t>.</w:t>
      </w:r>
      <w:r w:rsidR="00623E32">
        <w:rPr>
          <w:rtl/>
        </w:rPr>
        <w:t xml:space="preserve"> ولی اگر به</w:t>
      </w:r>
      <w:r w:rsidR="00623E32">
        <w:rPr>
          <w:rFonts w:hint="cs"/>
          <w:rtl/>
        </w:rPr>
        <w:t>‌</w:t>
      </w:r>
      <w:r w:rsidR="00623E32">
        <w:rPr>
          <w:rtl/>
        </w:rPr>
        <w:t>صورت اجباری باشد</w:t>
      </w:r>
      <w:r w:rsidR="00623E32">
        <w:rPr>
          <w:rFonts w:ascii="Times New Roman" w:cs="Times New Roman"/>
          <w:rtl/>
        </w:rPr>
        <w:t xml:space="preserve"> </w:t>
      </w:r>
      <w:r w:rsidR="00623E32">
        <w:rPr>
          <w:rtl/>
        </w:rPr>
        <w:t>فقط می‌خواهد ساعتش رو پر کند ولی این مدیری که با علاقه انتخاب می‌کند</w:t>
      </w:r>
      <w:r w:rsidR="00623E32">
        <w:rPr>
          <w:rFonts w:ascii="Times New Roman" w:cs="Times New Roman"/>
          <w:rtl/>
        </w:rPr>
        <w:t xml:space="preserve"> </w:t>
      </w:r>
      <w:r w:rsidR="00623E32">
        <w:rPr>
          <w:rtl/>
        </w:rPr>
        <w:t>آن وقت هست که می</w:t>
      </w:r>
      <w:r w:rsidR="00623E32">
        <w:rPr>
          <w:rFonts w:hint="cs"/>
          <w:rtl/>
        </w:rPr>
        <w:t>‌</w:t>
      </w:r>
      <w:r w:rsidR="00623E32">
        <w:rPr>
          <w:rtl/>
        </w:rPr>
        <w:t>تواند در راس کار</w:t>
      </w:r>
      <w:r w:rsidR="00623E32">
        <w:rPr>
          <w:rFonts w:hint="cs"/>
          <w:rtl/>
        </w:rPr>
        <w:t xml:space="preserve"> باشد برای بیان خواسته‌ها</w:t>
      </w:r>
      <w:r>
        <w:rPr>
          <w:rFonts w:cs="Calibri" w:hint="cs"/>
          <w:rtl/>
        </w:rPr>
        <w:t>"</w:t>
      </w:r>
    </w:p>
    <w:p w14:paraId="2DD48212" w14:textId="77777777" w:rsidR="00623E32" w:rsidRDefault="00623E32" w:rsidP="007B57AB">
      <w:pPr>
        <w:pStyle w:val="1-1-1"/>
        <w:numPr>
          <w:ilvl w:val="0"/>
          <w:numId w:val="0"/>
        </w:numPr>
        <w:ind w:left="11"/>
        <w:rPr>
          <w:rtl/>
        </w:rPr>
      </w:pPr>
      <w:bookmarkStart w:id="119" w:name="_Toc144152772"/>
      <w:bookmarkStart w:id="120" w:name="_Toc145160988"/>
      <w:r>
        <w:rPr>
          <w:rFonts w:hint="cs"/>
          <w:rtl/>
        </w:rPr>
        <w:t>ارزش‌ها</w:t>
      </w:r>
      <w:bookmarkEnd w:id="119"/>
      <w:bookmarkEnd w:id="120"/>
    </w:p>
    <w:p w14:paraId="4C8EA69C" w14:textId="24B34023" w:rsidR="00623E32" w:rsidRPr="001E1B0B" w:rsidRDefault="00623E32" w:rsidP="00B847A3">
      <w:pPr>
        <w:pStyle w:val="ac"/>
        <w:rPr>
          <w:rFonts w:cs="Calibri"/>
          <w:rtl/>
        </w:rPr>
      </w:pPr>
      <w:r>
        <w:rPr>
          <w:rFonts w:hint="cs"/>
          <w:rtl/>
        </w:rPr>
        <w:t xml:space="preserve">کد  5: </w:t>
      </w:r>
      <w:r w:rsidR="001E1B0B">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sidR="001E1B0B">
        <w:rPr>
          <w:rFonts w:cs="Calibri" w:hint="cs"/>
          <w:rtl/>
        </w:rPr>
        <w:t>"</w:t>
      </w:r>
    </w:p>
    <w:p w14:paraId="6679FD20" w14:textId="77777777" w:rsidR="00623E32" w:rsidRDefault="00623E32" w:rsidP="007B57AB">
      <w:pPr>
        <w:pStyle w:val="1-1-1"/>
        <w:numPr>
          <w:ilvl w:val="0"/>
          <w:numId w:val="0"/>
        </w:numPr>
        <w:ind w:left="11"/>
        <w:rPr>
          <w:rtl/>
        </w:rPr>
      </w:pPr>
      <w:bookmarkStart w:id="121" w:name="_Toc144152782"/>
      <w:bookmarkStart w:id="122" w:name="_Toc145160989"/>
      <w:r>
        <w:rPr>
          <w:rFonts w:hint="cs"/>
          <w:rtl/>
        </w:rPr>
        <w:t>باور به دموکراسی و مردم سالاری</w:t>
      </w:r>
      <w:bookmarkEnd w:id="121"/>
      <w:bookmarkEnd w:id="122"/>
    </w:p>
    <w:p w14:paraId="70F0A2FE" w14:textId="057D55A1" w:rsidR="00623E32" w:rsidRPr="001E1B0B" w:rsidRDefault="00623E32" w:rsidP="00B847A3">
      <w:pPr>
        <w:pStyle w:val="ac"/>
        <w:rPr>
          <w:rFonts w:cs="Calibri"/>
          <w:rtl/>
        </w:rPr>
      </w:pPr>
      <w:r>
        <w:rPr>
          <w:rFonts w:hint="cs"/>
          <w:rtl/>
        </w:rPr>
        <w:t>کد 24:</w:t>
      </w:r>
      <w:r w:rsidRPr="001776F8">
        <w:rPr>
          <w:rtl/>
        </w:rPr>
        <w:t xml:space="preserve"> </w:t>
      </w:r>
      <w:r w:rsidR="001E1B0B">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sidR="001E1B0B">
        <w:rPr>
          <w:rFonts w:cs="Calibri" w:hint="cs"/>
          <w:rtl/>
        </w:rPr>
        <w:t>"</w:t>
      </w:r>
    </w:p>
    <w:p w14:paraId="5AA9D977" w14:textId="33648E70" w:rsidR="00623E32" w:rsidRPr="001E1B0B" w:rsidRDefault="00623E32" w:rsidP="00B847A3">
      <w:pPr>
        <w:pStyle w:val="ac"/>
        <w:rPr>
          <w:rFonts w:cs="Calibri"/>
          <w:rtl/>
        </w:rPr>
      </w:pPr>
      <w:r>
        <w:rPr>
          <w:rFonts w:hint="cs"/>
          <w:rtl/>
        </w:rPr>
        <w:t>کد 25:</w:t>
      </w:r>
      <w:r w:rsidRPr="009B4F72">
        <w:rPr>
          <w:rtl/>
        </w:rPr>
        <w:t xml:space="preserve"> </w:t>
      </w:r>
      <w:r w:rsidR="001E1B0B">
        <w:rPr>
          <w:rFonts w:cs="Calibri" w:hint="cs"/>
          <w:rtl/>
        </w:rPr>
        <w:t>"</w:t>
      </w:r>
      <w:r w:rsidRPr="009B4F72">
        <w:rPr>
          <w:rtl/>
        </w:rPr>
        <w:t>عجب نداشته باشه. اهل گفتگو باشه.</w:t>
      </w:r>
      <w:r w:rsidR="001E1B0B">
        <w:rPr>
          <w:rFonts w:cs="Calibri" w:hint="cs"/>
          <w:rtl/>
        </w:rPr>
        <w:t>"</w:t>
      </w:r>
    </w:p>
    <w:p w14:paraId="41089959" w14:textId="77777777" w:rsidR="00623E32" w:rsidRDefault="00623E32" w:rsidP="007B57AB">
      <w:pPr>
        <w:pStyle w:val="1-1-1"/>
        <w:numPr>
          <w:ilvl w:val="0"/>
          <w:numId w:val="0"/>
        </w:numPr>
        <w:ind w:left="11"/>
        <w:rPr>
          <w:rtl/>
        </w:rPr>
      </w:pPr>
      <w:bookmarkStart w:id="123" w:name="_Toc144152783"/>
      <w:bookmarkStart w:id="124" w:name="_Toc145160990"/>
      <w:r>
        <w:rPr>
          <w:rFonts w:hint="cs"/>
          <w:rtl/>
        </w:rPr>
        <w:t>تفکر سیستمی</w:t>
      </w:r>
      <w:bookmarkEnd w:id="123"/>
      <w:bookmarkEnd w:id="124"/>
    </w:p>
    <w:p w14:paraId="01EFD37D" w14:textId="3811A3A0" w:rsidR="00623E32" w:rsidRDefault="00623E32" w:rsidP="00B847A3">
      <w:pPr>
        <w:pStyle w:val="ac"/>
        <w:rPr>
          <w:rtl/>
        </w:rPr>
      </w:pPr>
      <w:r>
        <w:rPr>
          <w:rFonts w:hint="cs"/>
          <w:rtl/>
        </w:rPr>
        <w:t xml:space="preserve">کد 5: </w:t>
      </w:r>
      <w:r w:rsidR="00947A90">
        <w:rPr>
          <w:rFonts w:cs="Calibri" w:hint="cs"/>
          <w:rtl/>
        </w:rPr>
        <w:t>"</w:t>
      </w:r>
      <w:r w:rsidR="00546AB6">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sidR="00947A90">
        <w:rPr>
          <w:rFonts w:hint="cs"/>
          <w:rtl/>
        </w:rPr>
        <w:t>"</w:t>
      </w:r>
    </w:p>
    <w:p w14:paraId="347D3E03" w14:textId="4DCA69C3" w:rsidR="0073066B" w:rsidRDefault="0073066B" w:rsidP="00B847A3">
      <w:pPr>
        <w:pStyle w:val="ac"/>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689101F4" w14:textId="77777777" w:rsidR="00623E32" w:rsidRDefault="00623E32" w:rsidP="007B57AB">
      <w:pPr>
        <w:pStyle w:val="1-1-1"/>
        <w:numPr>
          <w:ilvl w:val="0"/>
          <w:numId w:val="0"/>
        </w:numPr>
        <w:ind w:left="11"/>
        <w:rPr>
          <w:rtl/>
        </w:rPr>
      </w:pPr>
      <w:bookmarkStart w:id="125" w:name="_Toc144152784"/>
      <w:bookmarkStart w:id="126" w:name="_Toc145160991"/>
      <w:r>
        <w:rPr>
          <w:rFonts w:hint="cs"/>
          <w:rtl/>
        </w:rPr>
        <w:t>مهارت سنجش نیازها</w:t>
      </w:r>
      <w:bookmarkEnd w:id="125"/>
      <w:bookmarkEnd w:id="126"/>
    </w:p>
    <w:p w14:paraId="1E04D98B" w14:textId="637A6E1B" w:rsidR="00623E32" w:rsidRPr="00480778" w:rsidRDefault="00F329A5" w:rsidP="00B847A3">
      <w:pPr>
        <w:pStyle w:val="ac"/>
        <w:rPr>
          <w:rFonts w:cs="Calibri"/>
          <w:rtl/>
        </w:rPr>
      </w:pPr>
      <w:r>
        <w:rPr>
          <w:rFonts w:hint="cs"/>
          <w:rtl/>
        </w:rPr>
        <w:t>ک</w:t>
      </w:r>
      <w:r w:rsidR="00623E32">
        <w:rPr>
          <w:rFonts w:hint="cs"/>
          <w:rtl/>
        </w:rPr>
        <w:t xml:space="preserve">د 22: </w:t>
      </w:r>
      <w:r w:rsidR="00480778">
        <w:rPr>
          <w:rFonts w:cs="Calibri" w:hint="cs"/>
          <w:rtl/>
        </w:rPr>
        <w:t>"</w:t>
      </w:r>
      <w:r w:rsidR="00623E32" w:rsidRPr="009B4F72">
        <w:rPr>
          <w:rtl/>
        </w:rPr>
        <w:t>ویژگی دیگری که حتما حتما</w:t>
      </w:r>
      <w:r w:rsidR="00623E32">
        <w:rPr>
          <w:rtl/>
        </w:rPr>
        <w:t>‌ی</w:t>
      </w:r>
      <w:r w:rsidR="00623E32" w:rsidRPr="009B4F72">
        <w:rPr>
          <w:rtl/>
        </w:rPr>
        <w:t>ک مدیر آموزشی باید ازش برخوردار باشه، بایستی مهارت سنجش نیازها رو داشته باشه.</w:t>
      </w:r>
      <w:r w:rsidR="00623E32">
        <w:rPr>
          <w:rtl/>
        </w:rPr>
        <w:t>‌ی</w:t>
      </w:r>
      <w:r w:rsidR="00623E32"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sidR="00623E32">
        <w:rPr>
          <w:rtl/>
        </w:rPr>
        <w:t>‌ی</w:t>
      </w:r>
      <w:r w:rsidR="00623E32"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sidR="00623E32">
        <w:rPr>
          <w:rtl/>
        </w:rPr>
        <w:t>‌ی</w:t>
      </w:r>
      <w:r w:rsidR="00623E32" w:rsidRPr="009B4F72">
        <w:rPr>
          <w:rtl/>
        </w:rPr>
        <w:t>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sidR="00480778">
        <w:rPr>
          <w:rFonts w:cs="Calibri" w:hint="cs"/>
          <w:rtl/>
        </w:rPr>
        <w:t>"</w:t>
      </w:r>
    </w:p>
    <w:p w14:paraId="3B1A6331" w14:textId="064936B1" w:rsidR="00623E32" w:rsidRDefault="00623E32" w:rsidP="00B847A3">
      <w:pPr>
        <w:pStyle w:val="ac"/>
        <w:rPr>
          <w:rtl/>
        </w:rPr>
      </w:pPr>
      <w:r>
        <w:rPr>
          <w:rFonts w:hint="cs"/>
          <w:rtl/>
        </w:rPr>
        <w:t xml:space="preserve">کد 27: </w:t>
      </w:r>
      <w:r w:rsidR="00480778">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sidR="00480778">
        <w:rPr>
          <w:rFonts w:cs="Calibri" w:hint="cs"/>
          <w:rtl/>
        </w:rPr>
        <w:t>"</w:t>
      </w:r>
      <w:r w:rsidRPr="009B4F72">
        <w:rPr>
          <w:rtl/>
        </w:rPr>
        <w:t xml:space="preserve"> </w:t>
      </w:r>
    </w:p>
    <w:p w14:paraId="447093A4" w14:textId="6850C9DA" w:rsidR="000A44F0" w:rsidRDefault="00D6322C" w:rsidP="007B57AB">
      <w:pPr>
        <w:pStyle w:val="1-1-1"/>
        <w:numPr>
          <w:ilvl w:val="0"/>
          <w:numId w:val="0"/>
        </w:numPr>
        <w:ind w:left="11"/>
      </w:pPr>
      <w:bookmarkStart w:id="127" w:name="_Toc145160992"/>
      <w:r>
        <w:rPr>
          <w:rFonts w:hint="cs"/>
          <w:rtl/>
        </w:rPr>
        <w:t>تسهیلگر</w:t>
      </w:r>
      <w:bookmarkEnd w:id="127"/>
    </w:p>
    <w:p w14:paraId="46402831" w14:textId="30FC9EB0" w:rsidR="00035DAB" w:rsidRDefault="00035DAB" w:rsidP="00B847A3">
      <w:pPr>
        <w:pStyle w:val="ac"/>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C03B94D" w14:textId="1FB1C7B9" w:rsidR="00D6322C" w:rsidRDefault="00D6322C" w:rsidP="00B847A3">
      <w:pPr>
        <w:pStyle w:val="ac"/>
        <w:rPr>
          <w:rtl/>
        </w:rPr>
      </w:pPr>
      <w:r>
        <w:rPr>
          <w:rFonts w:hint="cs"/>
          <w:rtl/>
        </w:rPr>
        <w:t xml:space="preserve">کد 22: </w:t>
      </w:r>
      <w:r>
        <w:rPr>
          <w:rFonts w:cs="Calibri" w:hint="cs"/>
          <w:rtl/>
        </w:rPr>
        <w:t>"</w:t>
      </w:r>
      <w:r w:rsidR="00E10A4E" w:rsidRPr="00E10A4E">
        <w:rPr>
          <w:rtl/>
        </w:rPr>
        <w:t xml:space="preserve"> </w:t>
      </w:r>
      <w:r w:rsidR="00E10A4E">
        <w:rPr>
          <w:rtl/>
        </w:rPr>
        <w:t>از ویژگی برنامه ریزی، ناظر بودن، تسهیلگری و حامی بودن باید برخوردار باشه. یک کوچ قوی باشه، مانیتورینگ قوی داشته باشه</w:t>
      </w:r>
      <w:r w:rsidR="00E10A4E">
        <w:rPr>
          <w:rFonts w:hint="cs"/>
          <w:rtl/>
        </w:rPr>
        <w:t>."</w:t>
      </w:r>
    </w:p>
    <w:p w14:paraId="255802B9" w14:textId="09B7E306" w:rsidR="00FC2DA1" w:rsidRPr="00FC2DA1" w:rsidRDefault="00FC2DA1" w:rsidP="00B847A3">
      <w:pPr>
        <w:pStyle w:val="ac"/>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03691D09" w14:textId="5DF76F7D" w:rsidR="00035DAB" w:rsidRDefault="00035DAB" w:rsidP="007B57AB">
      <w:pPr>
        <w:pStyle w:val="1-1-1"/>
        <w:numPr>
          <w:ilvl w:val="0"/>
          <w:numId w:val="0"/>
        </w:numPr>
        <w:ind w:left="11"/>
      </w:pPr>
      <w:bookmarkStart w:id="128" w:name="_Toc145160993"/>
      <w:r>
        <w:rPr>
          <w:rFonts w:hint="cs"/>
          <w:rtl/>
        </w:rPr>
        <w:t>ح</w:t>
      </w:r>
      <w:r w:rsidR="00823FBE">
        <w:rPr>
          <w:rFonts w:hint="cs"/>
          <w:rtl/>
        </w:rPr>
        <w:t>مایتگر</w:t>
      </w:r>
      <w:bookmarkEnd w:id="128"/>
    </w:p>
    <w:p w14:paraId="3347A40B" w14:textId="77777777" w:rsidR="00823FBE" w:rsidRDefault="00823FBE" w:rsidP="00B847A3">
      <w:pPr>
        <w:pStyle w:val="ac"/>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4C4FDF2" w14:textId="0307FEA4" w:rsidR="006419A6" w:rsidRDefault="006419A6" w:rsidP="002F3B8E">
      <w:pPr>
        <w:pStyle w:val="1-1-1"/>
        <w:numPr>
          <w:ilvl w:val="0"/>
          <w:numId w:val="0"/>
        </w:numPr>
        <w:ind w:left="11"/>
      </w:pPr>
      <w:bookmarkStart w:id="129" w:name="_Toc145160994"/>
      <w:r>
        <w:rPr>
          <w:rFonts w:hint="cs"/>
          <w:rtl/>
        </w:rPr>
        <w:t>دغدغه‌م</w:t>
      </w:r>
      <w:r w:rsidR="00BD18AB">
        <w:rPr>
          <w:rFonts w:hint="cs"/>
          <w:rtl/>
        </w:rPr>
        <w:t>ند</w:t>
      </w:r>
      <w:bookmarkEnd w:id="129"/>
    </w:p>
    <w:p w14:paraId="1D9DA6F8" w14:textId="093A09EF" w:rsidR="00BD18AB" w:rsidRPr="000B7511" w:rsidRDefault="000B7511" w:rsidP="00B847A3">
      <w:pPr>
        <w:pStyle w:val="ac"/>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247034CF" w14:textId="194A5B2C" w:rsidR="001250A1" w:rsidRPr="00104A66" w:rsidRDefault="00BD18AB" w:rsidP="00B847A3">
      <w:pPr>
        <w:pStyle w:val="ac"/>
        <w:rPr>
          <w:rFonts w:cs="Calibri"/>
          <w:rtl/>
        </w:rPr>
      </w:pPr>
      <w:r>
        <w:rPr>
          <w:rFonts w:hint="cs"/>
          <w:rtl/>
        </w:rPr>
        <w:t xml:space="preserve">کد 33: </w:t>
      </w:r>
      <w:r>
        <w:rPr>
          <w:rFonts w:cs="Calibri" w:hint="cs"/>
          <w:rtl/>
        </w:rPr>
        <w:t>"</w:t>
      </w:r>
      <w:r w:rsidRPr="00BD18AB">
        <w:rPr>
          <w:rFonts w:hint="cs"/>
          <w:rtl/>
        </w:rPr>
        <w:t xml:space="preserve"> </w:t>
      </w:r>
      <w:r w:rsidR="001250A1">
        <w:rPr>
          <w:rFonts w:hint="eastAsia"/>
          <w:rtl/>
        </w:rPr>
        <w:t>اون</w:t>
      </w:r>
      <w:r w:rsidR="001250A1">
        <w:rPr>
          <w:rtl/>
        </w:rPr>
        <w:t xml:space="preserve"> </w:t>
      </w:r>
      <w:r w:rsidR="001250A1">
        <w:rPr>
          <w:rFonts w:hint="eastAsia"/>
          <w:rtl/>
        </w:rPr>
        <w:t>دغدغه</w:t>
      </w:r>
      <w:r w:rsidR="001250A1">
        <w:rPr>
          <w:rtl/>
        </w:rPr>
        <w:t xml:space="preserve"> </w:t>
      </w:r>
      <w:r w:rsidR="001250A1">
        <w:rPr>
          <w:rFonts w:hint="eastAsia"/>
          <w:rtl/>
        </w:rPr>
        <w:t>فکر</w:t>
      </w:r>
      <w:r w:rsidR="001250A1">
        <w:rPr>
          <w:rFonts w:hint="cs"/>
          <w:rtl/>
        </w:rPr>
        <w:t>ی</w:t>
      </w:r>
      <w:r w:rsidR="001250A1">
        <w:rPr>
          <w:rtl/>
        </w:rPr>
        <w:t xml:space="preserve"> </w:t>
      </w:r>
      <w:r w:rsidR="001250A1">
        <w:rPr>
          <w:rFonts w:hint="eastAsia"/>
          <w:rtl/>
        </w:rPr>
        <w:t>مثلاً</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همکار</w:t>
      </w:r>
      <w:r w:rsidR="001250A1">
        <w:rPr>
          <w:rtl/>
        </w:rPr>
        <w:t xml:space="preserve"> </w:t>
      </w:r>
      <w:r w:rsidR="001250A1">
        <w:rPr>
          <w:rFonts w:hint="eastAsia"/>
          <w:rtl/>
        </w:rPr>
        <w:t>دار</w:t>
      </w:r>
      <w:r w:rsidR="001250A1">
        <w:rPr>
          <w:rFonts w:hint="cs"/>
          <w:rtl/>
        </w:rPr>
        <w:t>ی</w:t>
      </w:r>
      <w:r w:rsidR="001250A1">
        <w:rPr>
          <w:rFonts w:hint="eastAsia"/>
          <w:rtl/>
        </w:rPr>
        <w:t>م</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هم</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هست</w:t>
      </w:r>
      <w:r w:rsidR="001250A1">
        <w:rPr>
          <w:rtl/>
        </w:rPr>
        <w:t xml:space="preserve"> </w:t>
      </w:r>
      <w:r w:rsidR="001250A1">
        <w:rPr>
          <w:rFonts w:hint="eastAsia"/>
          <w:rtl/>
        </w:rPr>
        <w:t>خونسرد</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راحت</w:t>
      </w:r>
      <w:r w:rsidR="001250A1">
        <w:rPr>
          <w:rtl/>
        </w:rPr>
        <w:t xml:space="preserve"> </w:t>
      </w:r>
      <w:r w:rsidR="001250A1">
        <w:rPr>
          <w:rFonts w:hint="eastAsia"/>
          <w:rtl/>
        </w:rPr>
        <w:t>ا</w:t>
      </w:r>
      <w:r w:rsidR="001250A1">
        <w:rPr>
          <w:rFonts w:hint="cs"/>
          <w:rtl/>
        </w:rPr>
        <w:t>ی</w:t>
      </w:r>
      <w:r w:rsidR="001250A1">
        <w:rPr>
          <w:rFonts w:hint="eastAsia"/>
          <w:rtl/>
        </w:rPr>
        <w:t>ن</w:t>
      </w:r>
      <w:r w:rsidR="001250A1">
        <w:rPr>
          <w:rtl/>
        </w:rPr>
        <w:t xml:space="preserve"> </w:t>
      </w:r>
      <w:r w:rsidR="001250A1">
        <w:rPr>
          <w:rFonts w:hint="eastAsia"/>
          <w:rtl/>
        </w:rPr>
        <w:t>را</w:t>
      </w:r>
      <w:r w:rsidR="001250A1">
        <w:rPr>
          <w:rtl/>
        </w:rPr>
        <w:t xml:space="preserve"> </w:t>
      </w:r>
      <w:r w:rsidR="001250A1">
        <w:rPr>
          <w:rFonts w:hint="eastAsia"/>
          <w:rtl/>
        </w:rPr>
        <w:t>م</w:t>
      </w:r>
      <w:r w:rsidR="001250A1">
        <w:rPr>
          <w:rFonts w:hint="cs"/>
          <w:rtl/>
        </w:rPr>
        <w:t>ی</w:t>
      </w:r>
      <w:r w:rsidR="001250A1">
        <w:rPr>
          <w:rFonts w:hint="eastAsia"/>
          <w:rtl/>
        </w:rPr>
        <w:t>گذارند</w:t>
      </w:r>
      <w:r w:rsidR="001250A1">
        <w:rPr>
          <w:rtl/>
        </w:rPr>
        <w:t xml:space="preserve"> </w:t>
      </w:r>
      <w:r w:rsidR="001250A1">
        <w:rPr>
          <w:rFonts w:hint="eastAsia"/>
          <w:rtl/>
        </w:rPr>
        <w:t>در</w:t>
      </w:r>
      <w:r w:rsidR="001250A1">
        <w:rPr>
          <w:rtl/>
        </w:rPr>
        <w:t xml:space="preserve"> </w:t>
      </w:r>
      <w:r w:rsidR="001250A1">
        <w:rPr>
          <w:rFonts w:hint="eastAsia"/>
          <w:rtl/>
        </w:rPr>
        <w:t>مدرسه</w:t>
      </w:r>
      <w:r w:rsidR="001250A1">
        <w:rPr>
          <w:rtl/>
        </w:rPr>
        <w:t xml:space="preserve"> </w:t>
      </w:r>
      <w:r w:rsidR="001250A1">
        <w:rPr>
          <w:rFonts w:hint="eastAsia"/>
          <w:rtl/>
        </w:rPr>
        <w:t>ما</w:t>
      </w:r>
      <w:r w:rsidR="001250A1">
        <w:rPr>
          <w:rtl/>
        </w:rPr>
        <w:t xml:space="preserve"> </w:t>
      </w:r>
      <w:r w:rsidR="001250A1">
        <w:rPr>
          <w:rFonts w:hint="eastAsia"/>
          <w:rtl/>
        </w:rPr>
        <w:t>داشت</w:t>
      </w:r>
      <w:r w:rsidR="001250A1">
        <w:rPr>
          <w:rFonts w:hint="cs"/>
          <w:rtl/>
        </w:rPr>
        <w:t>ی</w:t>
      </w:r>
      <w:r w:rsidR="001250A1">
        <w:rPr>
          <w:rFonts w:hint="eastAsia"/>
          <w:rtl/>
        </w:rPr>
        <w:t>م</w:t>
      </w:r>
      <w:r w:rsidR="001250A1">
        <w:rPr>
          <w:rtl/>
        </w:rPr>
        <w:t xml:space="preserve"> </w:t>
      </w:r>
      <w:r w:rsidR="001250A1">
        <w:rPr>
          <w:rFonts w:hint="eastAsia"/>
          <w:rtl/>
        </w:rPr>
        <w:t>گذاشتنش</w:t>
      </w:r>
      <w:r w:rsidR="001250A1">
        <w:rPr>
          <w:rtl/>
        </w:rPr>
        <w:t xml:space="preserve"> </w:t>
      </w:r>
      <w:r w:rsidR="001250A1">
        <w:rPr>
          <w:rFonts w:hint="eastAsia"/>
          <w:rtl/>
        </w:rPr>
        <w:t>تو</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خوب</w:t>
      </w:r>
      <w:r w:rsidR="001250A1">
        <w:rPr>
          <w:rtl/>
        </w:rPr>
        <w:t xml:space="preserve"> </w:t>
      </w:r>
      <w:r w:rsidR="001250A1">
        <w:rPr>
          <w:rFonts w:hint="eastAsia"/>
          <w:rtl/>
        </w:rPr>
        <w:t>بگو</w:t>
      </w:r>
      <w:r w:rsidR="001250A1">
        <w:rPr>
          <w:rtl/>
        </w:rPr>
        <w:t xml:space="preserve"> </w:t>
      </w:r>
      <w:r w:rsidR="001250A1">
        <w:rPr>
          <w:rFonts w:hint="eastAsia"/>
          <w:rtl/>
        </w:rPr>
        <w:t>دو</w:t>
      </w:r>
      <w:r w:rsidR="001250A1">
        <w:rPr>
          <w:rtl/>
        </w:rPr>
        <w:t xml:space="preserve"> </w:t>
      </w:r>
      <w:r w:rsidR="001250A1">
        <w:rPr>
          <w:rFonts w:hint="eastAsia"/>
          <w:rtl/>
        </w:rPr>
        <w:t>سال</w:t>
      </w:r>
      <w:r w:rsidR="001250A1">
        <w:rPr>
          <w:rtl/>
        </w:rPr>
        <w:t xml:space="preserve"> </w:t>
      </w:r>
      <w:r w:rsidR="001250A1">
        <w:rPr>
          <w:rFonts w:hint="eastAsia"/>
          <w:rtl/>
        </w:rPr>
        <w:t>کرونا</w:t>
      </w:r>
      <w:r w:rsidR="001250A1">
        <w:rPr>
          <w:rtl/>
        </w:rPr>
        <w:t xml:space="preserve"> </w:t>
      </w:r>
      <w:r w:rsidR="001250A1">
        <w:rPr>
          <w:rFonts w:hint="eastAsia"/>
          <w:rtl/>
        </w:rPr>
        <w:t>بوده</w:t>
      </w:r>
      <w:r w:rsidR="001250A1">
        <w:rPr>
          <w:rtl/>
        </w:rPr>
        <w:t xml:space="preserve"> </w:t>
      </w:r>
      <w:r w:rsidR="001250A1">
        <w:rPr>
          <w:rFonts w:hint="eastAsia"/>
          <w:rtl/>
        </w:rPr>
        <w:t>شما</w:t>
      </w:r>
      <w:r w:rsidR="001250A1">
        <w:rPr>
          <w:rtl/>
        </w:rPr>
        <w:t xml:space="preserve"> </w:t>
      </w:r>
      <w:r w:rsidR="001250A1">
        <w:rPr>
          <w:rFonts w:hint="eastAsia"/>
          <w:rtl/>
        </w:rPr>
        <w:t>بس</w:t>
      </w:r>
      <w:r w:rsidR="001250A1">
        <w:rPr>
          <w:rFonts w:hint="cs"/>
          <w:rtl/>
        </w:rPr>
        <w:t>ی</w:t>
      </w:r>
      <w:r w:rsidR="001250A1">
        <w:rPr>
          <w:rFonts w:hint="eastAsia"/>
          <w:rtl/>
        </w:rPr>
        <w:t>ار</w:t>
      </w:r>
      <w:r w:rsidR="001250A1">
        <w:rPr>
          <w:rtl/>
        </w:rPr>
        <w:t xml:space="preserve"> </w:t>
      </w:r>
      <w:r w:rsidR="001250A1">
        <w:rPr>
          <w:rFonts w:hint="eastAsia"/>
          <w:rtl/>
        </w:rPr>
        <w:t>زمان</w:t>
      </w:r>
      <w:r w:rsidR="001250A1">
        <w:rPr>
          <w:rtl/>
        </w:rPr>
        <w:t xml:space="preserve"> </w:t>
      </w:r>
      <w:r w:rsidR="001250A1">
        <w:rPr>
          <w:rFonts w:hint="eastAsia"/>
          <w:rtl/>
        </w:rPr>
        <w:t>مناسب</w:t>
      </w:r>
      <w:r w:rsidR="001250A1">
        <w:rPr>
          <w:rFonts w:hint="cs"/>
          <w:rtl/>
        </w:rPr>
        <w:t>ی</w:t>
      </w:r>
      <w:r w:rsidR="001250A1">
        <w:rPr>
          <w:rtl/>
        </w:rPr>
        <w:t xml:space="preserve"> </w:t>
      </w:r>
      <w:r w:rsidR="001250A1">
        <w:rPr>
          <w:rFonts w:hint="eastAsia"/>
          <w:rtl/>
        </w:rPr>
        <w:t>داشت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بتوان</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را</w:t>
      </w:r>
      <w:r w:rsidR="001250A1">
        <w:rPr>
          <w:rtl/>
        </w:rPr>
        <w:t xml:space="preserve"> </w:t>
      </w:r>
      <w:r w:rsidR="001250A1">
        <w:rPr>
          <w:rFonts w:hint="eastAsia"/>
          <w:rtl/>
        </w:rPr>
        <w:t>آماده</w:t>
      </w:r>
      <w:r w:rsidR="001250A1">
        <w:rPr>
          <w:rtl/>
        </w:rPr>
        <w:t xml:space="preserve"> </w:t>
      </w:r>
      <w:r w:rsidR="001250A1">
        <w:rPr>
          <w:rFonts w:hint="eastAsia"/>
          <w:rtl/>
        </w:rPr>
        <w:t>کن</w:t>
      </w:r>
      <w:r w:rsidR="001250A1">
        <w:rPr>
          <w:rFonts w:hint="cs"/>
          <w:rtl/>
        </w:rPr>
        <w:t>ی</w:t>
      </w:r>
      <w:r w:rsidR="001250A1">
        <w:rPr>
          <w:rtl/>
        </w:rPr>
        <w:t xml:space="preserve"> </w:t>
      </w:r>
      <w:r w:rsidR="001250A1">
        <w:rPr>
          <w:rFonts w:hint="eastAsia"/>
          <w:rtl/>
        </w:rPr>
        <w:t>برا</w:t>
      </w:r>
      <w:r w:rsidR="001250A1">
        <w:rPr>
          <w:rFonts w:hint="cs"/>
          <w:rtl/>
        </w:rPr>
        <w:t>ی</w:t>
      </w:r>
      <w:r w:rsidR="001250A1">
        <w:rPr>
          <w:rtl/>
        </w:rPr>
        <w:t xml:space="preserve"> </w:t>
      </w:r>
      <w:r w:rsidR="001250A1">
        <w:rPr>
          <w:rFonts w:hint="eastAsia"/>
          <w:rtl/>
        </w:rPr>
        <w:t>بعد</w:t>
      </w:r>
      <w:r w:rsidR="001250A1">
        <w:rPr>
          <w:rtl/>
        </w:rPr>
        <w:t xml:space="preserve"> </w:t>
      </w:r>
      <w:r w:rsidR="001250A1">
        <w:rPr>
          <w:rFonts w:hint="eastAsia"/>
          <w:rtl/>
        </w:rPr>
        <w:t>بالاخره</w:t>
      </w:r>
      <w:r w:rsidR="001250A1">
        <w:rPr>
          <w:rtl/>
        </w:rPr>
        <w:t xml:space="preserve"> </w:t>
      </w:r>
      <w:r w:rsidR="001250A1">
        <w:rPr>
          <w:rFonts w:hint="eastAsia"/>
          <w:rtl/>
        </w:rPr>
        <w:t>بچه</w:t>
      </w:r>
      <w:r w:rsidR="00280B2A">
        <w:rPr>
          <w:rFonts w:asciiTheme="minorHAnsi" w:hAnsiTheme="minorHAnsi" w:hint="eastAsia"/>
        </w:rPr>
        <w:t>‌</w:t>
      </w:r>
      <w:r w:rsidR="001250A1">
        <w:rPr>
          <w:rFonts w:hint="eastAsia"/>
          <w:rtl/>
        </w:rPr>
        <w:t>ها</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آمدند</w:t>
      </w:r>
      <w:r w:rsidR="001250A1">
        <w:rPr>
          <w:rtl/>
        </w:rPr>
        <w:t xml:space="preserve"> </w:t>
      </w:r>
      <w:r w:rsidR="001250A1">
        <w:rPr>
          <w:rFonts w:hint="eastAsia"/>
          <w:rtl/>
        </w:rPr>
        <w:t>ا</w:t>
      </w:r>
      <w:r w:rsidR="001250A1">
        <w:rPr>
          <w:rFonts w:hint="cs"/>
          <w:rtl/>
        </w:rPr>
        <w:t>ی</w:t>
      </w:r>
      <w:r w:rsidR="001250A1">
        <w:rPr>
          <w:rFonts w:hint="eastAsia"/>
          <w:rtl/>
        </w:rPr>
        <w:t>شون</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هر</w:t>
      </w:r>
      <w:r w:rsidR="001250A1">
        <w:rPr>
          <w:rtl/>
        </w:rPr>
        <w:t xml:space="preserve"> </w:t>
      </w:r>
      <w:r w:rsidR="001250A1">
        <w:rPr>
          <w:rFonts w:hint="eastAsia"/>
          <w:rtl/>
        </w:rPr>
        <w:t>چ</w:t>
      </w:r>
      <w:r w:rsidR="001250A1">
        <w:rPr>
          <w:rFonts w:hint="cs"/>
          <w:rtl/>
        </w:rPr>
        <w:t>ی</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گفت</w:t>
      </w:r>
      <w:r w:rsidR="001250A1">
        <w:rPr>
          <w:rFonts w:hint="cs"/>
          <w:rtl/>
        </w:rPr>
        <w:t>ی</w:t>
      </w:r>
      <w:r w:rsidR="00E91A70">
        <w:rPr>
          <w:rFonts w:hint="cs"/>
          <w:rtl/>
        </w:rPr>
        <w:t xml:space="preserve"> (می‌گفت)</w:t>
      </w:r>
      <w:r w:rsidR="001250A1">
        <w:rPr>
          <w:rtl/>
        </w:rPr>
        <w:t xml:space="preserve"> </w:t>
      </w:r>
      <w:r w:rsidR="001250A1">
        <w:rPr>
          <w:rFonts w:hint="eastAsia"/>
          <w:rtl/>
        </w:rPr>
        <w:t>ولش</w:t>
      </w:r>
      <w:r w:rsidR="001250A1">
        <w:rPr>
          <w:rtl/>
        </w:rPr>
        <w:t xml:space="preserve"> </w:t>
      </w:r>
      <w:r w:rsidR="001250A1">
        <w:rPr>
          <w:rFonts w:hint="eastAsia"/>
          <w:rtl/>
        </w:rPr>
        <w:t>کن</w:t>
      </w:r>
      <w:r w:rsidR="001250A1">
        <w:rPr>
          <w:rFonts w:hint="cs"/>
          <w:rtl/>
        </w:rPr>
        <w:t>ی</w:t>
      </w:r>
      <w:r w:rsidR="001250A1">
        <w:rPr>
          <w:rFonts w:hint="eastAsia"/>
          <w:rtl/>
        </w:rPr>
        <w:t>د</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اشکال</w:t>
      </w:r>
      <w:r w:rsidR="001250A1">
        <w:rPr>
          <w:rtl/>
        </w:rPr>
        <w:t xml:space="preserve"> </w:t>
      </w:r>
      <w:r w:rsidR="001250A1">
        <w:rPr>
          <w:rFonts w:hint="eastAsia"/>
          <w:rtl/>
        </w:rPr>
        <w:t>نداره</w:t>
      </w:r>
      <w:r w:rsidR="00E91A70">
        <w:rPr>
          <w:rFonts w:hint="cs"/>
          <w:rtl/>
        </w:rPr>
        <w:t>،</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گذره</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پول</w:t>
      </w:r>
      <w:r w:rsidR="001250A1">
        <w:rPr>
          <w:rtl/>
        </w:rPr>
        <w:t xml:space="preserve"> </w:t>
      </w:r>
      <w:r w:rsidR="001250A1">
        <w:rPr>
          <w:rFonts w:hint="eastAsia"/>
          <w:rtl/>
        </w:rPr>
        <w:t>ندار</w:t>
      </w:r>
      <w:r w:rsidR="001250A1">
        <w:rPr>
          <w:rFonts w:hint="cs"/>
          <w:rtl/>
        </w:rPr>
        <w:t>ی</w:t>
      </w:r>
      <w:r w:rsidR="001250A1">
        <w:rPr>
          <w:rFonts w:hint="eastAsia"/>
          <w:rtl/>
        </w:rPr>
        <w:t>م</w:t>
      </w:r>
      <w:r w:rsidR="00E91A70">
        <w:rPr>
          <w:rFonts w:hint="cs"/>
          <w:rtl/>
        </w:rPr>
        <w:t>،</w:t>
      </w:r>
      <w:r w:rsidR="001250A1">
        <w:rPr>
          <w:rtl/>
        </w:rPr>
        <w:t xml:space="preserve"> </w:t>
      </w:r>
      <w:r w:rsidR="001250A1">
        <w:rPr>
          <w:rFonts w:hint="eastAsia"/>
          <w:rtl/>
        </w:rPr>
        <w:t>در</w:t>
      </w:r>
      <w:r w:rsidR="001250A1">
        <w:rPr>
          <w:rtl/>
        </w:rPr>
        <w:t xml:space="preserve"> </w:t>
      </w:r>
      <w:r w:rsidR="001250A1">
        <w:rPr>
          <w:rFonts w:hint="eastAsia"/>
          <w:rtl/>
        </w:rPr>
        <w:t>صورت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پولم</w:t>
      </w:r>
      <w:r w:rsidR="001250A1">
        <w:rPr>
          <w:rtl/>
        </w:rPr>
        <w:t xml:space="preserve"> </w:t>
      </w:r>
      <w:r w:rsidR="001250A1">
        <w:rPr>
          <w:rFonts w:hint="eastAsia"/>
          <w:rtl/>
        </w:rPr>
        <w:t>داشتند</w:t>
      </w:r>
      <w:r w:rsidR="001250A1">
        <w:rPr>
          <w:rtl/>
        </w:rPr>
        <w:t xml:space="preserve"> </w:t>
      </w:r>
      <w:r w:rsidR="001250A1">
        <w:rPr>
          <w:rFonts w:hint="eastAsia"/>
          <w:rtl/>
        </w:rPr>
        <w:t>ول</w:t>
      </w:r>
      <w:r w:rsidR="001250A1">
        <w:rPr>
          <w:rFonts w:hint="cs"/>
          <w:rtl/>
        </w:rPr>
        <w:t>ی</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آن</w:t>
      </w:r>
      <w:r w:rsidR="001250A1">
        <w:rPr>
          <w:rtl/>
        </w:rPr>
        <w:t xml:space="preserve"> </w:t>
      </w:r>
      <w:r w:rsidR="001250A1">
        <w:rPr>
          <w:rFonts w:hint="eastAsia"/>
          <w:rtl/>
        </w:rPr>
        <w:t>دغدغه</w:t>
      </w:r>
      <w:r w:rsidR="001250A1">
        <w:rPr>
          <w:rtl/>
        </w:rPr>
        <w:t xml:space="preserve"> </w:t>
      </w:r>
      <w:r w:rsidR="001250A1">
        <w:rPr>
          <w:rFonts w:hint="eastAsia"/>
          <w:rtl/>
        </w:rPr>
        <w:t>را</w:t>
      </w:r>
      <w:r w:rsidR="001250A1">
        <w:rPr>
          <w:rtl/>
        </w:rPr>
        <w:t xml:space="preserve"> </w:t>
      </w:r>
      <w:r w:rsidR="001250A1">
        <w:rPr>
          <w:rFonts w:hint="eastAsia"/>
          <w:rtl/>
        </w:rPr>
        <w:t>داشته</w:t>
      </w:r>
      <w:r w:rsidR="001250A1">
        <w:rPr>
          <w:rtl/>
        </w:rPr>
        <w:t xml:space="preserve"> </w:t>
      </w:r>
      <w:r w:rsidR="001250A1">
        <w:rPr>
          <w:rFonts w:hint="eastAsia"/>
          <w:rtl/>
        </w:rPr>
        <w:t>باشد</w:t>
      </w:r>
      <w:r w:rsidR="001250A1">
        <w:rPr>
          <w:rtl/>
        </w:rPr>
        <w:t xml:space="preserve"> </w:t>
      </w:r>
      <w:r w:rsidR="001250A1">
        <w:rPr>
          <w:rFonts w:hint="eastAsia"/>
          <w:rtl/>
        </w:rPr>
        <w:t>که</w:t>
      </w:r>
      <w:r w:rsidR="001250A1">
        <w:rPr>
          <w:rtl/>
        </w:rPr>
        <w:t xml:space="preserve"> </w:t>
      </w:r>
      <w:r w:rsidR="001250A1">
        <w:rPr>
          <w:rFonts w:hint="eastAsia"/>
          <w:rtl/>
        </w:rPr>
        <w:t>شما</w:t>
      </w:r>
      <w:r w:rsidR="001250A1">
        <w:rPr>
          <w:rtl/>
        </w:rPr>
        <w:t xml:space="preserve"> </w:t>
      </w:r>
      <w:r w:rsidR="001250A1">
        <w:rPr>
          <w:rFonts w:hint="eastAsia"/>
          <w:rtl/>
        </w:rPr>
        <w:t>الان</w:t>
      </w:r>
      <w:r w:rsidR="001250A1">
        <w:rPr>
          <w:rtl/>
        </w:rPr>
        <w:t xml:space="preserve"> </w:t>
      </w:r>
      <w:r w:rsidR="001250A1">
        <w:rPr>
          <w:rFonts w:hint="eastAsia"/>
          <w:rtl/>
        </w:rPr>
        <w:t>که</w:t>
      </w:r>
      <w:r w:rsidR="001250A1">
        <w:rPr>
          <w:rtl/>
        </w:rPr>
        <w:t xml:space="preserve"> </w:t>
      </w:r>
      <w:r w:rsidR="001250A1">
        <w:rPr>
          <w:rFonts w:hint="eastAsia"/>
          <w:rtl/>
        </w:rPr>
        <w:t>بچه</w:t>
      </w:r>
      <w:r w:rsidR="00280B2A">
        <w:rPr>
          <w:rFonts w:hint="cs"/>
          <w:rtl/>
        </w:rPr>
        <w:t>‌</w:t>
      </w:r>
      <w:r w:rsidR="001250A1">
        <w:rPr>
          <w:rFonts w:hint="eastAsia"/>
          <w:rtl/>
        </w:rPr>
        <w:t>ها</w:t>
      </w:r>
      <w:r w:rsidR="001250A1">
        <w:rPr>
          <w:rtl/>
        </w:rPr>
        <w:t xml:space="preserve"> </w:t>
      </w:r>
      <w:r w:rsidR="001250A1">
        <w:rPr>
          <w:rFonts w:hint="eastAsia"/>
          <w:rtl/>
        </w:rPr>
        <w:t>م</w:t>
      </w:r>
      <w:r w:rsidR="001250A1">
        <w:rPr>
          <w:rFonts w:hint="cs"/>
          <w:rtl/>
        </w:rPr>
        <w:t>ی</w:t>
      </w:r>
      <w:r w:rsidR="001250A1">
        <w:rPr>
          <w:rFonts w:hint="eastAsia"/>
          <w:rtl/>
        </w:rPr>
        <w:t>ان</w:t>
      </w:r>
      <w:r w:rsidR="00E91A70">
        <w:rPr>
          <w:rFonts w:hint="cs"/>
          <w:rtl/>
        </w:rPr>
        <w:t xml:space="preserve"> (باید فضا رو آماده کنی)</w:t>
      </w:r>
      <w:r w:rsidR="00280B2A">
        <w:rPr>
          <w:rFonts w:hint="cs"/>
          <w:rtl/>
        </w:rPr>
        <w:t xml:space="preserve">. </w:t>
      </w:r>
      <w:r w:rsidR="00280B2A">
        <w:rPr>
          <w:rFonts w:hint="eastAsia"/>
          <w:rtl/>
        </w:rPr>
        <w:t>به</w:t>
      </w:r>
      <w:r w:rsidR="00280B2A">
        <w:rPr>
          <w:rtl/>
        </w:rPr>
        <w:t xml:space="preserve"> </w:t>
      </w:r>
      <w:r w:rsidR="00280B2A">
        <w:rPr>
          <w:rFonts w:hint="eastAsia"/>
          <w:rtl/>
        </w:rPr>
        <w:t>نظر</w:t>
      </w:r>
      <w:r w:rsidR="00280B2A">
        <w:rPr>
          <w:rtl/>
        </w:rPr>
        <w:t xml:space="preserve"> </w:t>
      </w:r>
      <w:r w:rsidR="00280B2A">
        <w:rPr>
          <w:rFonts w:hint="eastAsia"/>
          <w:rtl/>
        </w:rPr>
        <w:t>من</w:t>
      </w:r>
      <w:r w:rsidR="00280B2A">
        <w:rPr>
          <w:rtl/>
        </w:rPr>
        <w:t xml:space="preserve"> </w:t>
      </w:r>
      <w:r w:rsidR="00280B2A">
        <w:rPr>
          <w:rFonts w:hint="eastAsia"/>
          <w:rtl/>
        </w:rPr>
        <w:t>کس</w:t>
      </w:r>
      <w:r w:rsidR="00280B2A">
        <w:rPr>
          <w:rFonts w:hint="cs"/>
          <w:rtl/>
        </w:rPr>
        <w:t>ی</w:t>
      </w:r>
      <w:r w:rsidR="00280B2A">
        <w:rPr>
          <w:rtl/>
        </w:rPr>
        <w:t xml:space="preserve"> </w:t>
      </w:r>
      <w:r w:rsidR="00280B2A">
        <w:rPr>
          <w:rFonts w:hint="eastAsia"/>
          <w:rtl/>
        </w:rPr>
        <w:t>که</w:t>
      </w:r>
      <w:r w:rsidR="00280B2A">
        <w:rPr>
          <w:rtl/>
        </w:rPr>
        <w:t xml:space="preserve"> </w:t>
      </w:r>
      <w:r w:rsidR="00280B2A">
        <w:rPr>
          <w:rFonts w:hint="eastAsia"/>
          <w:rtl/>
        </w:rPr>
        <w:t>ب</w:t>
      </w:r>
      <w:r w:rsidR="00280B2A">
        <w:rPr>
          <w:rFonts w:hint="cs"/>
          <w:rtl/>
        </w:rPr>
        <w:t>ی</w:t>
      </w:r>
      <w:r w:rsidR="00280B2A">
        <w:rPr>
          <w:rtl/>
        </w:rPr>
        <w:softHyphen/>
      </w:r>
      <w:r w:rsidR="00280B2A">
        <w:rPr>
          <w:rFonts w:hint="eastAsia"/>
          <w:rtl/>
        </w:rPr>
        <w:t>خ</w:t>
      </w:r>
      <w:r w:rsidR="00280B2A">
        <w:rPr>
          <w:rFonts w:hint="cs"/>
          <w:rtl/>
        </w:rPr>
        <w:t>ی</w:t>
      </w:r>
      <w:r w:rsidR="00280B2A">
        <w:rPr>
          <w:rFonts w:hint="eastAsia"/>
          <w:rtl/>
        </w:rPr>
        <w:t>ال</w:t>
      </w:r>
      <w:r w:rsidR="00280B2A">
        <w:rPr>
          <w:rtl/>
        </w:rPr>
        <w:t xml:space="preserve"> </w:t>
      </w:r>
      <w:r w:rsidR="00280B2A">
        <w:rPr>
          <w:rFonts w:hint="eastAsia"/>
          <w:rtl/>
        </w:rPr>
        <w:t>باشه</w:t>
      </w:r>
      <w:r w:rsidR="00280B2A">
        <w:rPr>
          <w:rtl/>
        </w:rPr>
        <w:t xml:space="preserve"> </w:t>
      </w:r>
      <w:r w:rsidR="00280B2A">
        <w:rPr>
          <w:rFonts w:hint="eastAsia"/>
          <w:rtl/>
        </w:rPr>
        <w:t>برا</w:t>
      </w:r>
      <w:r w:rsidR="00280B2A">
        <w:rPr>
          <w:rFonts w:hint="cs"/>
          <w:rtl/>
        </w:rPr>
        <w:t>ی</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Fonts w:hint="cs"/>
          <w:rtl/>
        </w:rPr>
        <w:t>ی</w:t>
      </w:r>
      <w:r w:rsidR="00280B2A">
        <w:rPr>
          <w:rFonts w:hint="eastAsia"/>
          <w:rtl/>
        </w:rPr>
        <w:t>ت</w:t>
      </w:r>
      <w:r w:rsidR="00280B2A">
        <w:rPr>
          <w:rtl/>
        </w:rPr>
        <w:t xml:space="preserve"> </w:t>
      </w:r>
      <w:r w:rsidR="00280B2A">
        <w:rPr>
          <w:rFonts w:hint="eastAsia"/>
          <w:rtl/>
        </w:rPr>
        <w:t>مناسب</w:t>
      </w:r>
      <w:r w:rsidR="00280B2A">
        <w:rPr>
          <w:rtl/>
        </w:rPr>
        <w:t xml:space="preserve"> </w:t>
      </w:r>
      <w:r w:rsidR="00280B2A">
        <w:rPr>
          <w:rFonts w:hint="eastAsia"/>
          <w:rtl/>
        </w:rPr>
        <w:t>ن</w:t>
      </w:r>
      <w:r w:rsidR="00280B2A">
        <w:rPr>
          <w:rFonts w:hint="cs"/>
          <w:rtl/>
        </w:rPr>
        <w:t>ی</w:t>
      </w:r>
      <w:r w:rsidR="00280B2A">
        <w:rPr>
          <w:rFonts w:hint="eastAsia"/>
          <w:rtl/>
        </w:rPr>
        <w:t>ست</w:t>
      </w:r>
      <w:r w:rsidR="00280B2A">
        <w:rPr>
          <w:rtl/>
        </w:rPr>
        <w:t xml:space="preserve">. </w:t>
      </w:r>
      <w:r w:rsidR="00280B2A">
        <w:rPr>
          <w:rFonts w:hint="eastAsia"/>
          <w:rtl/>
        </w:rPr>
        <w:t>متاسفانه</w:t>
      </w:r>
      <w:r w:rsidR="00280B2A">
        <w:rPr>
          <w:rtl/>
        </w:rPr>
        <w:t xml:space="preserve"> </w:t>
      </w:r>
      <w:r w:rsidR="00280B2A">
        <w:rPr>
          <w:rFonts w:hint="eastAsia"/>
          <w:rtl/>
        </w:rPr>
        <w:t>اداره</w:t>
      </w:r>
      <w:r w:rsidR="00280B2A">
        <w:rPr>
          <w:rtl/>
        </w:rPr>
        <w:t xml:space="preserve"> </w:t>
      </w:r>
      <w:r w:rsidR="00280B2A">
        <w:rPr>
          <w:rFonts w:hint="eastAsia"/>
          <w:rtl/>
        </w:rPr>
        <w:t>در</w:t>
      </w:r>
      <w:r w:rsidR="00280B2A">
        <w:rPr>
          <w:rtl/>
        </w:rPr>
        <w:t xml:space="preserve"> </w:t>
      </w:r>
      <w:r w:rsidR="00280B2A">
        <w:rPr>
          <w:rFonts w:hint="eastAsia"/>
          <w:rtl/>
        </w:rPr>
        <w:t>انتخاب</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tl/>
        </w:rPr>
        <w:t xml:space="preserve"> </w:t>
      </w:r>
      <w:r w:rsidR="00280B2A">
        <w:rPr>
          <w:rFonts w:hint="eastAsia"/>
          <w:rtl/>
        </w:rPr>
        <w:t>به</w:t>
      </w:r>
      <w:r w:rsidR="00280B2A">
        <w:rPr>
          <w:rtl/>
        </w:rPr>
        <w:t xml:space="preserve"> </w:t>
      </w:r>
      <w:r w:rsidR="00280B2A">
        <w:rPr>
          <w:rFonts w:hint="eastAsia"/>
          <w:rtl/>
        </w:rPr>
        <w:t>ا</w:t>
      </w:r>
      <w:r w:rsidR="00280B2A">
        <w:rPr>
          <w:rFonts w:hint="cs"/>
          <w:rtl/>
        </w:rPr>
        <w:t>ی</w:t>
      </w:r>
      <w:r w:rsidR="00280B2A">
        <w:rPr>
          <w:rFonts w:hint="eastAsia"/>
          <w:rtl/>
        </w:rPr>
        <w:t>ن</w:t>
      </w:r>
      <w:r w:rsidR="00280B2A">
        <w:rPr>
          <w:rtl/>
        </w:rPr>
        <w:t xml:space="preserve"> </w:t>
      </w:r>
      <w:r w:rsidR="00280B2A">
        <w:rPr>
          <w:rFonts w:hint="eastAsia"/>
          <w:rtl/>
        </w:rPr>
        <w:t>چ</w:t>
      </w:r>
      <w:r w:rsidR="00280B2A">
        <w:rPr>
          <w:rFonts w:hint="cs"/>
          <w:rtl/>
        </w:rPr>
        <w:t>ی</w:t>
      </w:r>
      <w:r w:rsidR="00280B2A">
        <w:rPr>
          <w:rFonts w:hint="eastAsia"/>
          <w:rtl/>
        </w:rPr>
        <w:t>زها</w:t>
      </w:r>
      <w:r w:rsidR="00280B2A">
        <w:rPr>
          <w:rtl/>
        </w:rPr>
        <w:t xml:space="preserve"> </w:t>
      </w:r>
      <w:r w:rsidR="00280B2A">
        <w:rPr>
          <w:rFonts w:hint="eastAsia"/>
          <w:rtl/>
        </w:rPr>
        <w:t>توجه</w:t>
      </w:r>
      <w:r w:rsidR="00280B2A">
        <w:rPr>
          <w:rtl/>
        </w:rPr>
        <w:t xml:space="preserve"> </w:t>
      </w:r>
      <w:r w:rsidR="00280B2A">
        <w:rPr>
          <w:rFonts w:hint="eastAsia"/>
          <w:rtl/>
        </w:rPr>
        <w:t>نم</w:t>
      </w:r>
      <w:r w:rsidR="00280B2A">
        <w:rPr>
          <w:rFonts w:hint="cs"/>
          <w:rtl/>
        </w:rPr>
        <w:t>ی</w:t>
      </w:r>
      <w:r w:rsidR="00280B2A">
        <w:rPr>
          <w:rtl/>
        </w:rPr>
        <w:softHyphen/>
      </w:r>
      <w:r w:rsidR="00280B2A">
        <w:rPr>
          <w:rFonts w:hint="eastAsia"/>
          <w:rtl/>
        </w:rPr>
        <w:t>کنه</w:t>
      </w:r>
      <w:r w:rsidR="00280B2A">
        <w:rPr>
          <w:rtl/>
        </w:rPr>
        <w:t>.</w:t>
      </w:r>
      <w:r w:rsidR="00104A66">
        <w:rPr>
          <w:rFonts w:cs="Calibri" w:hint="cs"/>
          <w:rtl/>
        </w:rPr>
        <w:t>"</w:t>
      </w:r>
    </w:p>
    <w:p w14:paraId="6D8472C9" w14:textId="307E3506" w:rsidR="00823FBE" w:rsidRDefault="004E239C" w:rsidP="006419A6">
      <w:pPr>
        <w:pStyle w:val="1-1-1"/>
        <w:numPr>
          <w:ilvl w:val="0"/>
          <w:numId w:val="0"/>
        </w:numPr>
        <w:ind w:left="11"/>
      </w:pPr>
      <w:bookmarkStart w:id="130" w:name="_Toc145160995"/>
      <w:r>
        <w:rPr>
          <w:rFonts w:hint="cs"/>
          <w:rtl/>
        </w:rPr>
        <w:t>معتقد به کرامت دانش‌آموز</w:t>
      </w:r>
      <w:bookmarkEnd w:id="130"/>
    </w:p>
    <w:p w14:paraId="4053D6C0" w14:textId="02AB8303" w:rsidR="00017A1C" w:rsidRPr="00017A1C" w:rsidRDefault="00017A1C" w:rsidP="00B847A3">
      <w:pPr>
        <w:pStyle w:val="ac"/>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75D400B9" w14:textId="4BC42F35" w:rsidR="000A2CCB" w:rsidRPr="000A2CCB" w:rsidRDefault="000A2CCB" w:rsidP="00B847A3">
      <w:pPr>
        <w:pStyle w:val="ac"/>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233E8562" w14:textId="1AE8F38C" w:rsidR="0099759C" w:rsidRPr="0099759C" w:rsidRDefault="0099759C" w:rsidP="00B847A3">
      <w:pPr>
        <w:pStyle w:val="ac"/>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418C8596" w14:textId="33AD87C6" w:rsidR="004E239C" w:rsidRDefault="004E239C" w:rsidP="00B847A3">
      <w:pPr>
        <w:pStyle w:val="ac"/>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31A5A21B" w14:textId="322D9DBE" w:rsidR="002F3B8E" w:rsidRDefault="000E4398" w:rsidP="00604700">
      <w:pPr>
        <w:pStyle w:val="1-1-1"/>
        <w:numPr>
          <w:ilvl w:val="0"/>
          <w:numId w:val="0"/>
        </w:numPr>
        <w:ind w:left="11"/>
      </w:pPr>
      <w:bookmarkStart w:id="131" w:name="_Toc145160996"/>
      <w:r>
        <w:rPr>
          <w:rFonts w:hint="cs"/>
          <w:rtl/>
        </w:rPr>
        <w:t>جسور</w:t>
      </w:r>
      <w:r w:rsidR="002F3B8E">
        <w:rPr>
          <w:rFonts w:hint="cs"/>
          <w:rtl/>
        </w:rPr>
        <w:t xml:space="preserve"> و ریسک‌پذیر</w:t>
      </w:r>
      <w:bookmarkEnd w:id="131"/>
    </w:p>
    <w:p w14:paraId="48B9EA1A" w14:textId="6A5BA6E7" w:rsidR="007B4941" w:rsidRDefault="007B4941" w:rsidP="00B847A3">
      <w:pPr>
        <w:pStyle w:val="ac"/>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508C052A" w14:textId="5B806E81" w:rsidR="000E4398" w:rsidRPr="00971E44" w:rsidRDefault="000E4398" w:rsidP="00B847A3">
      <w:pPr>
        <w:pStyle w:val="ac"/>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sidR="00971E44">
        <w:rPr>
          <w:rFonts w:cs="Calibri" w:hint="cs"/>
          <w:rtl/>
        </w:rPr>
        <w:t>"</w:t>
      </w:r>
    </w:p>
    <w:p w14:paraId="36585208" w14:textId="49AC607F" w:rsidR="007B4941" w:rsidRDefault="005A107F" w:rsidP="005A107F">
      <w:pPr>
        <w:pStyle w:val="1-1-1"/>
        <w:numPr>
          <w:ilvl w:val="0"/>
          <w:numId w:val="0"/>
        </w:numPr>
        <w:ind w:left="11"/>
      </w:pPr>
      <w:bookmarkStart w:id="132" w:name="_Toc145160997"/>
      <w:r>
        <w:rPr>
          <w:rFonts w:hint="cs"/>
          <w:rtl/>
        </w:rPr>
        <w:t>صبوری و شکیبایی</w:t>
      </w:r>
      <w:bookmarkEnd w:id="132"/>
    </w:p>
    <w:p w14:paraId="4FF25147" w14:textId="2D7EA657" w:rsidR="00E91A70" w:rsidRPr="00E91A70" w:rsidRDefault="00E91A70" w:rsidP="00B847A3">
      <w:pPr>
        <w:pStyle w:val="ac"/>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67145B6" w14:textId="50F48CC1" w:rsidR="002F3B8E" w:rsidRPr="0052471F" w:rsidRDefault="005A107F" w:rsidP="00B847A3">
      <w:pPr>
        <w:pStyle w:val="ac"/>
        <w:rPr>
          <w:rFonts w:cs="Calibri"/>
          <w:rtl/>
        </w:rPr>
      </w:pPr>
      <w:r>
        <w:rPr>
          <w:rFonts w:cs="Calibri" w:hint="cs"/>
          <w:rtl/>
        </w:rPr>
        <w:t>کد 33</w:t>
      </w:r>
      <w:r w:rsidR="0052471F">
        <w:rPr>
          <w:rFonts w:cs="Calibri" w:hint="cs"/>
          <w:rtl/>
        </w:rPr>
        <w:t>: "</w:t>
      </w:r>
      <w:r w:rsidR="0052471F" w:rsidRPr="0052471F">
        <w:rPr>
          <w:rFonts w:hint="eastAsia"/>
          <w:rtl/>
        </w:rPr>
        <w:t xml:space="preserve"> </w:t>
      </w:r>
      <w:r w:rsidR="0052471F">
        <w:rPr>
          <w:rFonts w:hint="eastAsia"/>
          <w:rtl/>
        </w:rPr>
        <w:t>صبور</w:t>
      </w:r>
      <w:r w:rsidR="0052471F">
        <w:rPr>
          <w:rFonts w:hint="cs"/>
          <w:rtl/>
        </w:rPr>
        <w:t>ی</w:t>
      </w:r>
      <w:r w:rsidR="0052471F">
        <w:rPr>
          <w:rtl/>
        </w:rPr>
        <w:t xml:space="preserve"> </w:t>
      </w:r>
      <w:r w:rsidR="0052471F">
        <w:rPr>
          <w:rFonts w:hint="eastAsia"/>
          <w:rtl/>
        </w:rPr>
        <w:t>و</w:t>
      </w:r>
      <w:r w:rsidR="0052471F">
        <w:rPr>
          <w:rtl/>
        </w:rPr>
        <w:t xml:space="preserve"> </w:t>
      </w:r>
      <w:r w:rsidR="0052471F">
        <w:rPr>
          <w:rFonts w:hint="eastAsia"/>
          <w:rtl/>
        </w:rPr>
        <w:t>شک</w:t>
      </w:r>
      <w:r w:rsidR="0052471F">
        <w:rPr>
          <w:rFonts w:hint="cs"/>
          <w:rtl/>
        </w:rPr>
        <w:t>ی</w:t>
      </w:r>
      <w:r w:rsidR="0052471F">
        <w:rPr>
          <w:rFonts w:hint="eastAsia"/>
          <w:rtl/>
        </w:rPr>
        <w:t>با</w:t>
      </w:r>
      <w:r w:rsidR="0052471F">
        <w:rPr>
          <w:rFonts w:hint="cs"/>
          <w:rtl/>
        </w:rPr>
        <w:t>یی</w:t>
      </w:r>
      <w:r w:rsidR="0052471F">
        <w:rPr>
          <w:rtl/>
        </w:rPr>
        <w:t xml:space="preserve"> </w:t>
      </w:r>
      <w:r w:rsidR="0052471F">
        <w:rPr>
          <w:rFonts w:hint="eastAsia"/>
          <w:rtl/>
        </w:rPr>
        <w:t>خ</w:t>
      </w:r>
      <w:r w:rsidR="0052471F">
        <w:rPr>
          <w:rFonts w:hint="cs"/>
          <w:rtl/>
        </w:rPr>
        <w:t>ی</w:t>
      </w:r>
      <w:r w:rsidR="0052471F">
        <w:rPr>
          <w:rFonts w:hint="eastAsia"/>
          <w:rtl/>
        </w:rPr>
        <w:t>ل</w:t>
      </w:r>
      <w:r w:rsidR="0052471F">
        <w:rPr>
          <w:rFonts w:hint="cs"/>
          <w:rtl/>
        </w:rPr>
        <w:t>ی</w:t>
      </w:r>
      <w:r w:rsidR="0052471F">
        <w:rPr>
          <w:rtl/>
        </w:rPr>
        <w:t xml:space="preserve"> </w:t>
      </w:r>
      <w:r w:rsidR="0052471F">
        <w:rPr>
          <w:rFonts w:hint="eastAsia"/>
          <w:rtl/>
        </w:rPr>
        <w:t>مهمه</w:t>
      </w:r>
      <w:r w:rsidR="0052471F">
        <w:rPr>
          <w:rtl/>
        </w:rPr>
        <w:t>.</w:t>
      </w:r>
      <w:r w:rsidR="0052471F">
        <w:rPr>
          <w:rFonts w:cs="Calibri" w:hint="cs"/>
          <w:rtl/>
        </w:rPr>
        <w:t>"</w:t>
      </w:r>
    </w:p>
    <w:p w14:paraId="7E5C2364" w14:textId="77777777" w:rsidR="00623E32" w:rsidRDefault="00623E32" w:rsidP="00D84CFB">
      <w:pPr>
        <w:pStyle w:val="1-1"/>
        <w:rPr>
          <w:rtl/>
        </w:rPr>
      </w:pPr>
      <w:bookmarkStart w:id="133" w:name="_Toc144152785"/>
      <w:bookmarkStart w:id="134" w:name="_Toc145160998"/>
      <w:r>
        <w:rPr>
          <w:rFonts w:hint="cs"/>
          <w:rtl/>
        </w:rPr>
        <w:t>یافته‌های جانبی پژوهش</w:t>
      </w:r>
      <w:bookmarkEnd w:id="133"/>
      <w:bookmarkEnd w:id="134"/>
    </w:p>
    <w:p w14:paraId="2FC6B64E" w14:textId="77777777" w:rsidR="00623E32" w:rsidRDefault="00623E32" w:rsidP="00F329A5">
      <w:pPr>
        <w:pStyle w:val="1-1-1"/>
      </w:pPr>
      <w:bookmarkStart w:id="135" w:name="_Toc144152786"/>
      <w:bookmarkStart w:id="136" w:name="_Toc145160999"/>
      <w:r>
        <w:rPr>
          <w:rFonts w:hint="cs"/>
          <w:rtl/>
        </w:rPr>
        <w:t>وضعیت موجود فضاهای‌یادگیری</w:t>
      </w:r>
      <w:bookmarkEnd w:id="135"/>
      <w:bookmarkEnd w:id="136"/>
    </w:p>
    <w:p w14:paraId="3A098767" w14:textId="5F7BD046" w:rsidR="00FA47EE" w:rsidRPr="00CB225B" w:rsidRDefault="00FA47EE" w:rsidP="00B847A3">
      <w:pPr>
        <w:pStyle w:val="ac"/>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sidR="00BA66A0">
        <w:rPr>
          <w:rFonts w:hint="cs"/>
          <w:rtl/>
        </w:rPr>
        <w:t xml:space="preserve"> با گفتن نظر خود، به توص</w:t>
      </w:r>
      <w:r w:rsidR="006F2CDA">
        <w:rPr>
          <w:rFonts w:hint="cs"/>
          <w:rtl/>
        </w:rPr>
        <w:t>یف وضع موجود پرداختند:</w:t>
      </w:r>
    </w:p>
    <w:p w14:paraId="754C954A" w14:textId="77777777" w:rsidR="00623E32" w:rsidRDefault="00623E32" w:rsidP="004E07A2">
      <w:pPr>
        <w:pStyle w:val="1-1-1-1"/>
        <w:rPr>
          <w:rtl/>
        </w:rPr>
      </w:pPr>
      <w:bookmarkStart w:id="137" w:name="_Toc144152787"/>
      <w:r>
        <w:rPr>
          <w:rFonts w:hint="cs"/>
          <w:rtl/>
        </w:rPr>
        <w:t>تراکم بالای دانش‌آموزان</w:t>
      </w:r>
      <w:bookmarkEnd w:id="137"/>
    </w:p>
    <w:p w14:paraId="1608389D" w14:textId="77777777" w:rsidR="00623E32" w:rsidRPr="001E4758" w:rsidRDefault="00623E32" w:rsidP="00B847A3">
      <w:pPr>
        <w:pStyle w:val="ac"/>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547094E8" w14:textId="11391766" w:rsidR="00623E32" w:rsidRPr="006F2CDA" w:rsidRDefault="00623E32" w:rsidP="00B847A3">
      <w:pPr>
        <w:pStyle w:val="ac"/>
        <w:rPr>
          <w:rFonts w:cs="Calibri"/>
          <w:bCs/>
          <w:rtl/>
        </w:rPr>
      </w:pPr>
      <w:r w:rsidRPr="00A74EFA">
        <w:rPr>
          <w:rFonts w:hint="cs"/>
          <w:rtl/>
        </w:rPr>
        <w:t xml:space="preserve">کد 2: </w:t>
      </w:r>
      <w:r w:rsidR="006F2CDA">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sidR="006F2CDA">
        <w:rPr>
          <w:rFonts w:cs="Calibri" w:hint="cs"/>
          <w:rtl/>
        </w:rPr>
        <w:t>"</w:t>
      </w:r>
    </w:p>
    <w:p w14:paraId="7E0D791F" w14:textId="7333AF09" w:rsidR="00623E32" w:rsidRPr="006F2CDA" w:rsidRDefault="00623E32" w:rsidP="00B847A3">
      <w:pPr>
        <w:pStyle w:val="ac"/>
        <w:rPr>
          <w:rFonts w:cs="Calibri"/>
          <w:bCs/>
          <w:rtl/>
        </w:rPr>
      </w:pPr>
      <w:r w:rsidRPr="007A72C1">
        <w:rPr>
          <w:rFonts w:hint="cs"/>
          <w:rtl/>
        </w:rPr>
        <w:t xml:space="preserve">کد 4: </w:t>
      </w:r>
      <w:r w:rsidR="006F2CDA">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sidR="006F2CDA">
        <w:rPr>
          <w:rFonts w:cs="Calibri" w:hint="cs"/>
          <w:rtl/>
        </w:rPr>
        <w:t>"</w:t>
      </w:r>
    </w:p>
    <w:p w14:paraId="65EC893B" w14:textId="3E8361FF" w:rsidR="00623E32" w:rsidRPr="006F2CDA" w:rsidRDefault="006F2CDA" w:rsidP="00B847A3">
      <w:pPr>
        <w:pStyle w:val="ac"/>
        <w:rPr>
          <w:rFonts w:cs="Calibri"/>
          <w:bCs/>
          <w:rtl/>
        </w:rPr>
      </w:pPr>
      <w:r>
        <w:rPr>
          <w:rFonts w:cs="Calibri" w:hint="cs"/>
          <w:rtl/>
        </w:rPr>
        <w:t>"</w:t>
      </w:r>
      <w:r w:rsidR="00623E32" w:rsidRPr="00D92FB2">
        <w:rPr>
          <w:rtl/>
        </w:rPr>
        <w:t>ما انقدر جامون کمه بچه</w:t>
      </w:r>
      <w:r w:rsidR="00623E32">
        <w:rPr>
          <w:rtl/>
        </w:rPr>
        <w:t>‌ها</w:t>
      </w:r>
      <w:r w:rsidR="00623E32" w:rsidRPr="00D92FB2">
        <w:rPr>
          <w:rtl/>
        </w:rPr>
        <w:t xml:space="preserve"> در صف </w:t>
      </w:r>
      <w:r w:rsidR="00623E32">
        <w:rPr>
          <w:rtl/>
        </w:rPr>
        <w:t>می‌</w:t>
      </w:r>
      <w:r w:rsidR="00623E32" w:rsidRPr="00D92FB2">
        <w:rPr>
          <w:rtl/>
        </w:rPr>
        <w:t xml:space="preserve">ایستند میان کنار کمد، معلم کنارشون </w:t>
      </w:r>
      <w:r w:rsidR="00623E32">
        <w:rPr>
          <w:rtl/>
        </w:rPr>
        <w:t>می‌</w:t>
      </w:r>
      <w:r w:rsidR="00623E32" w:rsidRPr="00D92FB2">
        <w:rPr>
          <w:rtl/>
        </w:rPr>
        <w:t>ایسته تا کتاب را بگیرند و ببرند. این هم از فضای کتابخونه.</w:t>
      </w:r>
      <w:r>
        <w:rPr>
          <w:rFonts w:cs="Calibri" w:hint="cs"/>
          <w:rtl/>
        </w:rPr>
        <w:t>"</w:t>
      </w:r>
    </w:p>
    <w:p w14:paraId="3E5976B9" w14:textId="362B3317" w:rsidR="00623E32" w:rsidRPr="006923A9" w:rsidRDefault="00623E32" w:rsidP="00B847A3">
      <w:pPr>
        <w:pStyle w:val="ac"/>
        <w:rPr>
          <w:rFonts w:cs="Calibri"/>
          <w:rtl/>
        </w:rPr>
      </w:pPr>
      <w:r w:rsidRPr="00586000">
        <w:rPr>
          <w:rFonts w:hint="cs"/>
          <w:rtl/>
        </w:rPr>
        <w:t xml:space="preserve">کد 5: </w:t>
      </w:r>
      <w:r w:rsidR="006923A9">
        <w:rPr>
          <w:rFonts w:cs="Calibri" w:hint="cs"/>
          <w:rtl/>
        </w:rPr>
        <w:t>"</w:t>
      </w:r>
      <w:r w:rsidRPr="00586000">
        <w:rPr>
          <w:rtl/>
        </w:rPr>
        <w:t>چیزی که معضله و من امسال خیلی روش مقاومت کردم و بالا نبردم، تعداد بالای دانش آموز در فضا است.</w:t>
      </w:r>
      <w:r w:rsidR="006923A9">
        <w:rPr>
          <w:rFonts w:cs="Calibri" w:hint="cs"/>
          <w:rtl/>
        </w:rPr>
        <w:t>"</w:t>
      </w:r>
    </w:p>
    <w:p w14:paraId="092C6C54" w14:textId="088768A3" w:rsidR="00623E32" w:rsidRPr="006923A9" w:rsidRDefault="00623E32" w:rsidP="00B847A3">
      <w:pPr>
        <w:pStyle w:val="ac"/>
        <w:rPr>
          <w:rFonts w:cs="Calibri"/>
          <w:bCs/>
          <w:rtl/>
        </w:rPr>
      </w:pPr>
      <w:r>
        <w:rPr>
          <w:rFonts w:hint="cs"/>
          <w:rtl/>
        </w:rPr>
        <w:t xml:space="preserve">کد 6: </w:t>
      </w:r>
      <w:r w:rsidR="006923A9">
        <w:rPr>
          <w:rFonts w:cs="Calibri" w:hint="cs"/>
          <w:rtl/>
        </w:rPr>
        <w:t>"</w:t>
      </w:r>
      <w:r w:rsidRPr="00D92FB2">
        <w:rPr>
          <w:rtl/>
        </w:rPr>
        <w:t>کلاس</w:t>
      </w:r>
      <w:r w:rsidR="006923A9">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sidR="006923A9">
        <w:rPr>
          <w:rFonts w:cs="Calibri" w:hint="cs"/>
          <w:rtl/>
        </w:rPr>
        <w:t>"</w:t>
      </w:r>
    </w:p>
    <w:p w14:paraId="0844932F" w14:textId="59C7D326" w:rsidR="00623E32" w:rsidRPr="006923A9" w:rsidRDefault="00623E32" w:rsidP="00B847A3">
      <w:pPr>
        <w:pStyle w:val="ac"/>
        <w:rPr>
          <w:rFonts w:cs="Calibri"/>
          <w:rtl/>
        </w:rPr>
      </w:pPr>
      <w:r>
        <w:rPr>
          <w:rFonts w:hint="cs"/>
          <w:rtl/>
        </w:rPr>
        <w:t xml:space="preserve">کد 8 : </w:t>
      </w:r>
      <w:r w:rsidR="006923A9">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6923A9">
        <w:rPr>
          <w:rFonts w:cs="Calibri" w:hint="cs"/>
          <w:rtl/>
        </w:rPr>
        <w:t>"</w:t>
      </w:r>
    </w:p>
    <w:p w14:paraId="49CF1C2F" w14:textId="2EF7FED7" w:rsidR="00623E32" w:rsidRPr="00EB122E" w:rsidRDefault="00623E32" w:rsidP="00B847A3">
      <w:pPr>
        <w:pStyle w:val="ac"/>
        <w:rPr>
          <w:rFonts w:cs="Calibri"/>
          <w:rtl/>
        </w:rPr>
      </w:pPr>
      <w:r>
        <w:rPr>
          <w:rFonts w:hint="cs"/>
          <w:rtl/>
        </w:rPr>
        <w:t xml:space="preserve">کد 14: </w:t>
      </w:r>
      <w:r w:rsidR="00EB122E">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EB122E">
        <w:rPr>
          <w:rFonts w:cs="Calibri" w:hint="cs"/>
          <w:rtl/>
        </w:rPr>
        <w:t>"</w:t>
      </w:r>
    </w:p>
    <w:p w14:paraId="29791410" w14:textId="207B9CD1" w:rsidR="00623E32" w:rsidRPr="00EB122E" w:rsidRDefault="00EB122E" w:rsidP="00B847A3">
      <w:pPr>
        <w:pStyle w:val="ac"/>
        <w:rPr>
          <w:rFonts w:cs="Calibri"/>
          <w:rtl/>
        </w:rPr>
      </w:pPr>
      <w:r>
        <w:rPr>
          <w:rFonts w:cs="Calibri" w:hint="cs"/>
          <w:rtl/>
        </w:rPr>
        <w:t>"</w:t>
      </w:r>
      <w:r w:rsidR="00623E32"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sidR="00623E32">
        <w:rPr>
          <w:rtl/>
        </w:rPr>
        <w:t>‌ی</w:t>
      </w:r>
      <w:r w:rsidR="00623E32"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25036D40" w14:textId="3BAA74A3" w:rsidR="00623E32" w:rsidRDefault="00623E32" w:rsidP="00B847A3">
      <w:pPr>
        <w:pStyle w:val="ac"/>
        <w:rPr>
          <w:rFonts w:cs="Calibri"/>
          <w:rtl/>
        </w:rPr>
      </w:pPr>
      <w:r>
        <w:rPr>
          <w:rFonts w:hint="cs"/>
          <w:rtl/>
        </w:rPr>
        <w:t xml:space="preserve">کد 21: </w:t>
      </w:r>
      <w:r w:rsidR="00FC0B9E">
        <w:rPr>
          <w:rFonts w:cs="Calibri" w:hint="cs"/>
          <w:rtl/>
        </w:rPr>
        <w:t>"</w:t>
      </w:r>
      <w:r w:rsidRPr="00D92FB2">
        <w:rPr>
          <w:rtl/>
        </w:rPr>
        <w:t>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sidR="00FC0B9E">
        <w:rPr>
          <w:rFonts w:cs="Calibri" w:hint="cs"/>
          <w:rtl/>
        </w:rPr>
        <w:t>"</w:t>
      </w:r>
    </w:p>
    <w:p w14:paraId="349A5D01" w14:textId="229741FF" w:rsidR="00A47E7D" w:rsidRPr="005C701E" w:rsidRDefault="00A47E7D" w:rsidP="00B847A3">
      <w:pPr>
        <w:pStyle w:val="ac"/>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sidR="005C701E">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sidR="005C701E">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sidR="005C701E">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sidR="005C701E">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sidR="005C701E">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sidR="005C701E">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sidR="005C701E">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sidR="005C701E">
        <w:rPr>
          <w:rFonts w:hint="cs"/>
          <w:rtl/>
        </w:rPr>
        <w:t>.</w:t>
      </w:r>
      <w:r w:rsidR="005C701E">
        <w:rPr>
          <w:rFonts w:cs="Calibri" w:hint="cs"/>
          <w:rtl/>
        </w:rPr>
        <w:t>"</w:t>
      </w:r>
    </w:p>
    <w:p w14:paraId="0F82F603" w14:textId="7FB5FEF0" w:rsidR="00623E32" w:rsidRDefault="00623E32" w:rsidP="004E07A2">
      <w:pPr>
        <w:pStyle w:val="1-1-1-1"/>
        <w:rPr>
          <w:rtl/>
        </w:rPr>
      </w:pPr>
      <w:bookmarkStart w:id="138" w:name="_Toc144152788"/>
      <w:r>
        <w:rPr>
          <w:rFonts w:hint="cs"/>
          <w:rtl/>
        </w:rPr>
        <w:t xml:space="preserve">فضای </w:t>
      </w:r>
      <w:r w:rsidR="00FC0B9E">
        <w:rPr>
          <w:rFonts w:hint="cs"/>
          <w:rtl/>
        </w:rPr>
        <w:t xml:space="preserve">یادگیری </w:t>
      </w:r>
      <w:r>
        <w:rPr>
          <w:rFonts w:hint="cs"/>
          <w:rtl/>
        </w:rPr>
        <w:t>بدون انعطاف</w:t>
      </w:r>
      <w:bookmarkEnd w:id="138"/>
      <w:r>
        <w:rPr>
          <w:rFonts w:hint="cs"/>
          <w:rtl/>
        </w:rPr>
        <w:t xml:space="preserve"> </w:t>
      </w:r>
    </w:p>
    <w:p w14:paraId="2E2488B0" w14:textId="77777777" w:rsidR="00623E32" w:rsidRPr="008B133C" w:rsidRDefault="00623E32" w:rsidP="001F1265">
      <w:pPr>
        <w:pStyle w:val="4"/>
        <w:rPr>
          <w:rtl/>
        </w:rPr>
      </w:pPr>
      <w:proofErr w:type="spellStart"/>
      <w:r w:rsidRPr="008B133C">
        <w:rPr>
          <w:rFonts w:hint="cs"/>
          <w:rtl/>
        </w:rPr>
        <w:t>مبلمان</w:t>
      </w:r>
      <w:proofErr w:type="spellEnd"/>
    </w:p>
    <w:p w14:paraId="4A9C993C" w14:textId="126485DB" w:rsidR="00623E32" w:rsidRPr="00752C0D" w:rsidRDefault="00623E32" w:rsidP="00B847A3">
      <w:pPr>
        <w:pStyle w:val="ac"/>
        <w:rPr>
          <w:rFonts w:cs="Calibri"/>
          <w:rtl/>
        </w:rPr>
      </w:pPr>
      <w:r>
        <w:rPr>
          <w:rFonts w:hint="cs"/>
          <w:rtl/>
        </w:rPr>
        <w:t xml:space="preserve">کد 4: </w:t>
      </w:r>
      <w:r w:rsidR="00752C0D">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sidR="00752C0D">
        <w:rPr>
          <w:rFonts w:cs="Calibri" w:hint="cs"/>
          <w:rtl/>
        </w:rPr>
        <w:t>"</w:t>
      </w:r>
    </w:p>
    <w:p w14:paraId="74AF6FB4" w14:textId="233FA73B" w:rsidR="00623E32" w:rsidRPr="00752C0D" w:rsidRDefault="00623E32" w:rsidP="00B847A3">
      <w:pPr>
        <w:pStyle w:val="ac"/>
        <w:rPr>
          <w:rFonts w:cs="Calibri"/>
          <w:rtl/>
        </w:rPr>
      </w:pPr>
      <w:r>
        <w:rPr>
          <w:rFonts w:hint="cs"/>
          <w:rtl/>
        </w:rPr>
        <w:t xml:space="preserve">کد 8: </w:t>
      </w:r>
      <w:r w:rsidR="00752C0D">
        <w:rPr>
          <w:rFonts w:cs="Calibri" w:hint="cs"/>
          <w:rtl/>
        </w:rPr>
        <w:t>"</w:t>
      </w:r>
      <w:r w:rsidRPr="00D92FB2">
        <w:rPr>
          <w:rtl/>
        </w:rPr>
        <w:t>ببینید</w:t>
      </w:r>
      <w:r w:rsidR="007E6CC5">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sidR="00752C0D">
        <w:rPr>
          <w:rFonts w:cs="Calibri" w:hint="cs"/>
          <w:rtl/>
        </w:rPr>
        <w:t>"</w:t>
      </w:r>
    </w:p>
    <w:p w14:paraId="095D5597" w14:textId="3909B758" w:rsidR="00623E32" w:rsidRPr="007E6CC5" w:rsidRDefault="00752C0D" w:rsidP="00B847A3">
      <w:pPr>
        <w:pStyle w:val="ac"/>
        <w:rPr>
          <w:rFonts w:cs="Calibri"/>
          <w:rtl/>
        </w:rPr>
      </w:pPr>
      <w:r>
        <w:rPr>
          <w:rFonts w:cs="Calibri" w:hint="cs"/>
          <w:rtl/>
        </w:rPr>
        <w:t>"</w:t>
      </w:r>
      <w:r w:rsidR="00623E32" w:rsidRPr="00D92FB2">
        <w:rPr>
          <w:rtl/>
        </w:rPr>
        <w:t>اصلا. به هیچ عنوان. شما حتی بگو</w:t>
      </w:r>
      <w:r w:rsidR="00623E32">
        <w:rPr>
          <w:rtl/>
        </w:rPr>
        <w:t>‌ی</w:t>
      </w:r>
      <w:r w:rsidR="00623E32" w:rsidRPr="00D92FB2">
        <w:rPr>
          <w:rtl/>
        </w:rPr>
        <w:t>ک درصد. به این خاطر که میز و نیمکت</w:t>
      </w:r>
      <w:r w:rsidR="00623E32">
        <w:rPr>
          <w:rtl/>
        </w:rPr>
        <w:t>‌ها</w:t>
      </w:r>
      <w:r w:rsidR="00623E32" w:rsidRPr="00D92FB2">
        <w:rPr>
          <w:rtl/>
        </w:rPr>
        <w:t xml:space="preserve"> متناسب با سن بچه</w:t>
      </w:r>
      <w:r w:rsidR="00623E32">
        <w:rPr>
          <w:rtl/>
        </w:rPr>
        <w:t>‌ها</w:t>
      </w:r>
      <w:r w:rsidR="00623E32" w:rsidRPr="00D92FB2">
        <w:rPr>
          <w:rtl/>
        </w:rPr>
        <w:t xml:space="preserve"> نیست. رنگ آمیزی بسیار نامتناسب هست. فضای فیزیکی صد در صد غیر استانداردی داره. اندازه</w:t>
      </w:r>
      <w:r w:rsidR="00623E32">
        <w:rPr>
          <w:rtl/>
        </w:rPr>
        <w:t>‌ی</w:t>
      </w:r>
      <w:r w:rsidR="00623E32"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7E6CC5">
        <w:rPr>
          <w:rFonts w:cs="Calibri" w:hint="cs"/>
          <w:rtl/>
        </w:rPr>
        <w:t>"</w:t>
      </w:r>
    </w:p>
    <w:p w14:paraId="5CA92572" w14:textId="047601B4" w:rsidR="00623E32" w:rsidRPr="007E6CC5" w:rsidRDefault="00623E32" w:rsidP="00B847A3">
      <w:pPr>
        <w:pStyle w:val="ac"/>
        <w:rPr>
          <w:rFonts w:cs="Calibri"/>
          <w:rtl/>
        </w:rPr>
      </w:pPr>
      <w:r>
        <w:rPr>
          <w:rFonts w:hint="cs"/>
          <w:rtl/>
        </w:rPr>
        <w:t xml:space="preserve">کد 14: </w:t>
      </w:r>
      <w:r w:rsidR="007E6CC5">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7E6CC5">
        <w:rPr>
          <w:rFonts w:cs="Calibri" w:hint="cs"/>
          <w:rtl/>
        </w:rPr>
        <w:t>"</w:t>
      </w:r>
    </w:p>
    <w:p w14:paraId="600E6AF7" w14:textId="379DBCB0" w:rsidR="00623E32" w:rsidRPr="007E6CC5" w:rsidRDefault="00623E32" w:rsidP="00B847A3">
      <w:pPr>
        <w:pStyle w:val="ac"/>
        <w:rPr>
          <w:rFonts w:cs="Calibri"/>
          <w:rtl/>
        </w:rPr>
      </w:pPr>
      <w:r>
        <w:rPr>
          <w:rFonts w:hint="cs"/>
          <w:rtl/>
        </w:rPr>
        <w:t xml:space="preserve">کد 15: </w:t>
      </w:r>
      <w:r w:rsidR="007E6CC5">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007E6CC5">
        <w:rPr>
          <w:rFonts w:cs="Calibri" w:hint="cs"/>
          <w:rtl/>
        </w:rPr>
        <w:t>"</w:t>
      </w:r>
    </w:p>
    <w:p w14:paraId="242A7CCB" w14:textId="0ACEA09A" w:rsidR="00623E32" w:rsidRPr="00732747" w:rsidRDefault="00623E32" w:rsidP="00B847A3">
      <w:pPr>
        <w:pStyle w:val="ac"/>
        <w:rPr>
          <w:rFonts w:cs="Calibri"/>
          <w:rtl/>
        </w:rPr>
      </w:pPr>
      <w:r>
        <w:rPr>
          <w:rFonts w:hint="cs"/>
          <w:rtl/>
        </w:rPr>
        <w:t xml:space="preserve">کد 29: </w:t>
      </w:r>
      <w:r w:rsidR="007E6CC5">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sidR="00732747">
        <w:rPr>
          <w:rFonts w:hint="cs"/>
          <w:rtl/>
        </w:rPr>
        <w:t>د</w:t>
      </w:r>
      <w:r w:rsidRPr="00D92FB2">
        <w:rPr>
          <w:rtl/>
        </w:rPr>
        <w:t xml:space="preserve">ر سخته این تغییر و انعطاف که ازش صرف نظر </w:t>
      </w:r>
      <w:r>
        <w:rPr>
          <w:rtl/>
        </w:rPr>
        <w:t>می‌</w:t>
      </w:r>
      <w:r w:rsidRPr="00D92FB2">
        <w:rPr>
          <w:rtl/>
        </w:rPr>
        <w:t>کنند.</w:t>
      </w:r>
      <w:r w:rsidR="00732747">
        <w:rPr>
          <w:rFonts w:cs="Calibri" w:hint="cs"/>
          <w:rtl/>
        </w:rPr>
        <w:t>"</w:t>
      </w:r>
    </w:p>
    <w:p w14:paraId="0D024347" w14:textId="2C89A15C" w:rsidR="00623E32" w:rsidRPr="00732747" w:rsidRDefault="00732747" w:rsidP="00B847A3">
      <w:pPr>
        <w:pStyle w:val="ac"/>
        <w:rPr>
          <w:rFonts w:cs="Calibri"/>
          <w:rtl/>
        </w:rPr>
      </w:pPr>
      <w:r>
        <w:rPr>
          <w:rFonts w:cs="Calibri" w:hint="cs"/>
          <w:rtl/>
        </w:rPr>
        <w:t>"</w:t>
      </w:r>
      <w:r w:rsidR="00623E32" w:rsidRPr="00D92FB2">
        <w:rPr>
          <w:rtl/>
        </w:rPr>
        <w:t xml:space="preserve">حالا حیاط را نگاه کنید. ما دو کلاس را به ندرت </w:t>
      </w:r>
      <w:r w:rsidR="00623E32">
        <w:rPr>
          <w:rtl/>
        </w:rPr>
        <w:t>می‌</w:t>
      </w:r>
      <w:r w:rsidR="00623E32" w:rsidRPr="00D92FB2">
        <w:rPr>
          <w:rtl/>
        </w:rPr>
        <w:t>توانیم ببریم حیاط .</w:t>
      </w:r>
      <w:r w:rsidR="00623E32">
        <w:rPr>
          <w:rtl/>
        </w:rPr>
        <w:t>‌ی</w:t>
      </w:r>
      <w:r w:rsidR="00623E32" w:rsidRPr="00D92FB2">
        <w:rPr>
          <w:rtl/>
        </w:rPr>
        <w:t>ک کلاس آنچنان ن</w:t>
      </w:r>
      <w:r w:rsidR="00623E32">
        <w:rPr>
          <w:rtl/>
        </w:rPr>
        <w:t>می‌</w:t>
      </w:r>
      <w:r w:rsidR="00623E32" w:rsidRPr="00D92FB2">
        <w:rPr>
          <w:rtl/>
        </w:rPr>
        <w:t>تواند برای جمع آوری برگ</w:t>
      </w:r>
      <w:r w:rsidR="00623E32">
        <w:rPr>
          <w:rtl/>
        </w:rPr>
        <w:t>‌ی</w:t>
      </w:r>
      <w:r w:rsidR="00623E32" w:rsidRPr="00D92FB2">
        <w:rPr>
          <w:rtl/>
        </w:rPr>
        <w:t>ا سنگ بره چون نوع مبلمان حیاط اصلا مناسب حتی</w:t>
      </w:r>
      <w:r w:rsidR="00623E32">
        <w:rPr>
          <w:rtl/>
        </w:rPr>
        <w:t>‌ی</w:t>
      </w:r>
      <w:r w:rsidR="00623E32" w:rsidRPr="00D92FB2">
        <w:rPr>
          <w:rtl/>
        </w:rPr>
        <w:t>ک کلاس ورزش نیست. معلم</w:t>
      </w:r>
      <w:r w:rsidR="00623E32">
        <w:rPr>
          <w:rtl/>
        </w:rPr>
        <w:t>‌</w:t>
      </w:r>
      <w:r w:rsidR="00623E32">
        <w:rPr>
          <w:rFonts w:hint="cs"/>
          <w:rtl/>
        </w:rPr>
        <w:t xml:space="preserve"> </w:t>
      </w:r>
      <w:r w:rsidR="00623E32">
        <w:rPr>
          <w:rtl/>
        </w:rPr>
        <w:t>ی</w:t>
      </w:r>
      <w:r w:rsidR="00623E32" w:rsidRPr="00D92FB2">
        <w:rPr>
          <w:rtl/>
        </w:rPr>
        <w:t>ا باید صرف نظر کنه از روش تدریس فعال</w:t>
      </w:r>
      <w:r w:rsidR="00623E32">
        <w:rPr>
          <w:rFonts w:hint="cs"/>
          <w:rtl/>
        </w:rPr>
        <w:t xml:space="preserve"> </w:t>
      </w:r>
      <w:r w:rsidR="00623E32">
        <w:rPr>
          <w:rtl/>
        </w:rPr>
        <w:t>‌ی</w:t>
      </w:r>
      <w:r w:rsidR="00623E32" w:rsidRPr="00D92FB2">
        <w:rPr>
          <w:rtl/>
        </w:rPr>
        <w:t>ا اینکه برنامه</w:t>
      </w:r>
      <w:r w:rsidR="00623E32">
        <w:rPr>
          <w:rtl/>
        </w:rPr>
        <w:t>‌ی</w:t>
      </w:r>
      <w:r w:rsidR="00623E32" w:rsidRPr="00D92FB2">
        <w:rPr>
          <w:rtl/>
        </w:rPr>
        <w:t xml:space="preserve"> کاریش رو عوض کنه. چون توی دردسر میفته از خیر خیلی چیزها میگذره. اینها </w:t>
      </w:r>
      <w:r w:rsidR="00623E32">
        <w:rPr>
          <w:rtl/>
        </w:rPr>
        <w:t>می‌</w:t>
      </w:r>
      <w:r w:rsidR="00623E32" w:rsidRPr="00D92FB2">
        <w:rPr>
          <w:rtl/>
        </w:rPr>
        <w:t>شوند مستقیم.</w:t>
      </w:r>
      <w:r>
        <w:rPr>
          <w:rFonts w:cs="Calibri" w:hint="cs"/>
          <w:rtl/>
        </w:rPr>
        <w:t>"</w:t>
      </w:r>
    </w:p>
    <w:p w14:paraId="2ADBB1DE" w14:textId="16FA2905" w:rsidR="00623E32" w:rsidRDefault="00623E32" w:rsidP="00B847A3">
      <w:pPr>
        <w:pStyle w:val="ac"/>
        <w:rPr>
          <w:rFonts w:cs="Calibri"/>
          <w:rtl/>
        </w:rPr>
      </w:pPr>
      <w:r>
        <w:rPr>
          <w:rFonts w:hint="cs"/>
          <w:rtl/>
        </w:rPr>
        <w:t xml:space="preserve">کد 27: </w:t>
      </w:r>
      <w:r w:rsidR="00732747">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sidR="00732747">
        <w:rPr>
          <w:rFonts w:cs="Calibri" w:hint="cs"/>
          <w:rtl/>
        </w:rPr>
        <w:t>"</w:t>
      </w:r>
    </w:p>
    <w:p w14:paraId="10DE0B34" w14:textId="179678D4" w:rsidR="008F56A5" w:rsidRPr="00832DCC" w:rsidRDefault="008F56A5" w:rsidP="00B847A3">
      <w:pPr>
        <w:pStyle w:val="ac"/>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sidR="00362E94">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sidR="00362E94">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sidR="00362E94">
        <w:rPr>
          <w:rFonts w:hint="cs"/>
          <w:rtl/>
        </w:rPr>
        <w:t>ت</w:t>
      </w:r>
      <w:r>
        <w:rPr>
          <w:rtl/>
        </w:rPr>
        <w:t xml:space="preserve"> </w:t>
      </w:r>
      <w:r>
        <w:rPr>
          <w:rFonts w:hint="eastAsia"/>
          <w:rtl/>
        </w:rPr>
        <w:t>وجود</w:t>
      </w:r>
      <w:r>
        <w:rPr>
          <w:rtl/>
        </w:rPr>
        <w:t xml:space="preserve"> </w:t>
      </w:r>
      <w:r>
        <w:rPr>
          <w:rFonts w:hint="eastAsia"/>
          <w:rtl/>
        </w:rPr>
        <w:t>ندارد</w:t>
      </w:r>
      <w:r w:rsidR="00362E94">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sidR="00362E94">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sidR="00362E94">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sidR="00362E94">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sidR="00362E94">
        <w:rPr>
          <w:rFonts w:asciiTheme="minorHAnsi" w:hAnsiTheme="minorHAnsi" w:hint="eastAsia"/>
        </w:rPr>
        <w:t>‌</w:t>
      </w:r>
      <w:r>
        <w:rPr>
          <w:rFonts w:hint="eastAsia"/>
          <w:rtl/>
        </w:rPr>
        <w:t>ها</w:t>
      </w:r>
      <w:r w:rsidR="00362E94">
        <w:rPr>
          <w:rFonts w:hint="cs"/>
          <w:rtl/>
        </w:rPr>
        <w:t>.</w:t>
      </w:r>
      <w:r w:rsidR="00832DCC">
        <w:rPr>
          <w:rFonts w:cs="Calibri" w:hint="cs"/>
          <w:rtl/>
        </w:rPr>
        <w:t>"</w:t>
      </w:r>
    </w:p>
    <w:p w14:paraId="49435888" w14:textId="77777777" w:rsidR="00623E32" w:rsidRPr="008B133C" w:rsidRDefault="00623E32" w:rsidP="001F1265">
      <w:pPr>
        <w:pStyle w:val="afb"/>
        <w:rPr>
          <w:rtl/>
        </w:rPr>
      </w:pPr>
      <w:r w:rsidRPr="008B133C">
        <w:rPr>
          <w:rFonts w:hint="cs"/>
          <w:rtl/>
        </w:rPr>
        <w:t>مکتب‌خانه‌ای و مناسب سخنرانی</w:t>
      </w:r>
    </w:p>
    <w:p w14:paraId="37A82CCD" w14:textId="03A4D5FE" w:rsidR="00623E32" w:rsidRPr="00732747" w:rsidRDefault="00623E32" w:rsidP="00B847A3">
      <w:pPr>
        <w:pStyle w:val="ac"/>
        <w:rPr>
          <w:rFonts w:cs="Calibri"/>
          <w:rtl/>
        </w:rPr>
      </w:pPr>
      <w:r>
        <w:rPr>
          <w:rFonts w:hint="cs"/>
          <w:rtl/>
        </w:rPr>
        <w:t xml:space="preserve">کد 2: </w:t>
      </w:r>
      <w:r w:rsidR="00732747">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49CB94AE" w14:textId="65B21397" w:rsidR="00623E32" w:rsidRPr="00732747" w:rsidRDefault="00623E32" w:rsidP="00B847A3">
      <w:pPr>
        <w:pStyle w:val="ac"/>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sidR="00732747">
        <w:rPr>
          <w:rFonts w:cs="Calibri" w:hint="cs"/>
          <w:rtl/>
        </w:rPr>
        <w:t>"</w:t>
      </w:r>
    </w:p>
    <w:p w14:paraId="2213B9BE" w14:textId="7BA66909" w:rsidR="00623E32" w:rsidRDefault="00623E32" w:rsidP="00B847A3">
      <w:pPr>
        <w:pStyle w:val="ac"/>
        <w:rPr>
          <w:rtl/>
        </w:rPr>
      </w:pPr>
      <w:r w:rsidRPr="00C705CB">
        <w:rPr>
          <w:rFonts w:hint="cs"/>
          <w:rtl/>
        </w:rPr>
        <w:t xml:space="preserve">کد 4: </w:t>
      </w:r>
      <w:r w:rsidR="00732747">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69C98264" w14:textId="10B3FA34" w:rsidR="00623E32" w:rsidRPr="00161EAD" w:rsidRDefault="00623E32" w:rsidP="00B847A3">
      <w:pPr>
        <w:pStyle w:val="ac"/>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sidR="00161EAD">
        <w:rPr>
          <w:rFonts w:cs="Calibri" w:hint="cs"/>
          <w:rtl/>
        </w:rPr>
        <w:t>"</w:t>
      </w:r>
    </w:p>
    <w:p w14:paraId="729C2465" w14:textId="02C54DEC" w:rsidR="00623E32" w:rsidRDefault="00623E32" w:rsidP="00B847A3">
      <w:pPr>
        <w:pStyle w:val="ac"/>
        <w:rPr>
          <w:rFonts w:cs="Calibri"/>
          <w:rtl/>
        </w:rPr>
      </w:pPr>
      <w:r w:rsidRPr="00014660">
        <w:rPr>
          <w:rFonts w:hint="cs"/>
          <w:rtl/>
        </w:rPr>
        <w:t xml:space="preserve">کد </w:t>
      </w:r>
      <w:r>
        <w:rPr>
          <w:rFonts w:hint="cs"/>
          <w:rtl/>
        </w:rPr>
        <w:t>12</w:t>
      </w:r>
      <w:r w:rsidRPr="00014660">
        <w:rPr>
          <w:rFonts w:hint="cs"/>
          <w:rtl/>
        </w:rPr>
        <w:t xml:space="preserve">: </w:t>
      </w:r>
      <w:r w:rsidR="00161EAD">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sidR="00161EAD">
        <w:rPr>
          <w:rFonts w:cs="Calibri" w:hint="cs"/>
          <w:rtl/>
        </w:rPr>
        <w:t>"</w:t>
      </w:r>
    </w:p>
    <w:p w14:paraId="1572A796" w14:textId="434FBDC0" w:rsidR="00832DCC" w:rsidRPr="00832DCC" w:rsidRDefault="00832DCC" w:rsidP="00B847A3">
      <w:pPr>
        <w:pStyle w:val="ac"/>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6B2D305F" w14:textId="77777777" w:rsidR="00623E32" w:rsidRDefault="00623E32" w:rsidP="004E07A2">
      <w:pPr>
        <w:pStyle w:val="1-1-1-1"/>
        <w:rPr>
          <w:rtl/>
        </w:rPr>
      </w:pPr>
      <w:bookmarkStart w:id="139" w:name="_Toc144152789"/>
      <w:r>
        <w:rPr>
          <w:rFonts w:hint="cs"/>
          <w:rtl/>
        </w:rPr>
        <w:t>یکسان بودن طراحی فضای داخلی و معماری تمام مدارس</w:t>
      </w:r>
      <w:bookmarkEnd w:id="139"/>
    </w:p>
    <w:p w14:paraId="3FA5AC1D" w14:textId="65F8556A" w:rsidR="00623E32" w:rsidRPr="00161EAD" w:rsidRDefault="00623E32" w:rsidP="00B847A3">
      <w:pPr>
        <w:pStyle w:val="ac"/>
        <w:rPr>
          <w:rFonts w:cs="Calibri"/>
          <w:rtl/>
        </w:rPr>
      </w:pPr>
      <w:r>
        <w:rPr>
          <w:rFonts w:hint="cs"/>
          <w:rtl/>
        </w:rPr>
        <w:t xml:space="preserve">کد 2: </w:t>
      </w:r>
      <w:r w:rsidR="00161EAD">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sidR="00161EAD">
        <w:rPr>
          <w:rFonts w:cs="Calibri" w:hint="cs"/>
          <w:rtl/>
        </w:rPr>
        <w:t>"</w:t>
      </w:r>
    </w:p>
    <w:p w14:paraId="51C8BB43" w14:textId="0DC327C1" w:rsidR="00623E32" w:rsidRPr="00161EAD" w:rsidRDefault="00623E32" w:rsidP="00B847A3">
      <w:pPr>
        <w:pStyle w:val="ac"/>
        <w:rPr>
          <w:rFonts w:cs="Calibri"/>
          <w:rtl/>
        </w:rPr>
      </w:pPr>
      <w:r>
        <w:rPr>
          <w:rFonts w:hint="cs"/>
          <w:rtl/>
        </w:rPr>
        <w:t xml:space="preserve">کد 15: </w:t>
      </w:r>
      <w:r w:rsidR="00161EAD">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sidR="00161EAD">
        <w:rPr>
          <w:rFonts w:cs="Calibri" w:hint="cs"/>
          <w:rtl/>
        </w:rPr>
        <w:t>"</w:t>
      </w:r>
    </w:p>
    <w:p w14:paraId="1CC4D44E" w14:textId="12D8BFE1" w:rsidR="00623E32" w:rsidRDefault="00623E32" w:rsidP="00B847A3">
      <w:pPr>
        <w:pStyle w:val="ac"/>
        <w:rPr>
          <w:rtl/>
        </w:rPr>
      </w:pPr>
      <w:r w:rsidRPr="0040649C">
        <w:rPr>
          <w:rFonts w:hint="cs"/>
          <w:rtl/>
        </w:rPr>
        <w:t xml:space="preserve">کد 29: </w:t>
      </w:r>
      <w:r w:rsidR="00161EAD">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46117B71" w14:textId="33636A5E" w:rsidR="00623E32" w:rsidRPr="00161EAD" w:rsidRDefault="00623E32" w:rsidP="00B847A3">
      <w:pPr>
        <w:pStyle w:val="ac"/>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27B9865A" w14:textId="07F457FE" w:rsidR="00623E32" w:rsidRPr="00161EAD" w:rsidRDefault="00623E32" w:rsidP="00B847A3">
      <w:pPr>
        <w:pStyle w:val="ac"/>
        <w:rPr>
          <w:rFonts w:cs="Calibri"/>
          <w:rtl/>
        </w:rPr>
      </w:pPr>
      <w:r w:rsidRPr="00D92FB2">
        <w:rPr>
          <w:rtl/>
        </w:rPr>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sidR="00161EAD">
        <w:rPr>
          <w:rFonts w:cs="Calibri" w:hint="cs"/>
          <w:rtl/>
        </w:rPr>
        <w:t>"</w:t>
      </w:r>
    </w:p>
    <w:p w14:paraId="1363FE8B" w14:textId="77777777" w:rsidR="00623E32" w:rsidRDefault="00623E32" w:rsidP="004E07A2">
      <w:pPr>
        <w:pStyle w:val="1-1-1-1"/>
        <w:rPr>
          <w:rtl/>
        </w:rPr>
      </w:pPr>
      <w:bookmarkStart w:id="140" w:name="_Toc144152790"/>
      <w:r>
        <w:rPr>
          <w:rFonts w:hint="cs"/>
          <w:rtl/>
        </w:rPr>
        <w:t>مشکلات سرمایشی، گرمایشی، تهویه‌ی هوا و نور</w:t>
      </w:r>
      <w:bookmarkEnd w:id="140"/>
    </w:p>
    <w:p w14:paraId="7E28D7C9" w14:textId="51F0975F" w:rsidR="00623E32" w:rsidRPr="0056552C" w:rsidRDefault="00623E32" w:rsidP="00B847A3">
      <w:pPr>
        <w:pStyle w:val="ac"/>
        <w:rPr>
          <w:rFonts w:cs="Calibri"/>
          <w:rtl/>
        </w:rPr>
      </w:pPr>
      <w:r>
        <w:rPr>
          <w:rFonts w:hint="cs"/>
          <w:rtl/>
        </w:rPr>
        <w:t xml:space="preserve">کد2: </w:t>
      </w:r>
      <w:r w:rsidR="0056552C">
        <w:rPr>
          <w:rFonts w:cs="Calibri" w:hint="cs"/>
          <w:rtl/>
        </w:rPr>
        <w:t>"</w:t>
      </w:r>
      <w:r w:rsidRPr="00D92FB2">
        <w:rPr>
          <w:rtl/>
        </w:rPr>
        <w:t>ما به غیر از بحث آموزش بحث جسمانی هم برامون مهمه.</w:t>
      </w:r>
      <w:r w:rsidR="0056552C">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7FEB2A2F" w14:textId="15EC0522" w:rsidR="00623E32" w:rsidRPr="0056552C" w:rsidRDefault="00623E32" w:rsidP="00B847A3">
      <w:pPr>
        <w:pStyle w:val="ac"/>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sidR="0056552C">
        <w:rPr>
          <w:rFonts w:cs="Calibri" w:hint="cs"/>
          <w:rtl/>
        </w:rPr>
        <w:t>"</w:t>
      </w:r>
    </w:p>
    <w:p w14:paraId="7BBE4A20" w14:textId="4A07B1AC" w:rsidR="00623E32" w:rsidRPr="0056552C" w:rsidRDefault="00623E32" w:rsidP="00B847A3">
      <w:pPr>
        <w:pStyle w:val="ac"/>
        <w:rPr>
          <w:rFonts w:cs="Calibri"/>
          <w:rtl/>
        </w:rPr>
      </w:pPr>
      <w:r>
        <w:rPr>
          <w:rFonts w:hint="cs"/>
          <w:rtl/>
        </w:rPr>
        <w:t xml:space="preserve">کد 5: </w:t>
      </w:r>
      <w:r w:rsidR="0056552C">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sidR="0056552C">
        <w:rPr>
          <w:rFonts w:cs="Calibri" w:hint="cs"/>
          <w:rtl/>
        </w:rPr>
        <w:t>"</w:t>
      </w:r>
    </w:p>
    <w:p w14:paraId="4E2EB3F9" w14:textId="122DA898" w:rsidR="00623E32" w:rsidRPr="0056552C" w:rsidRDefault="00623E32" w:rsidP="00B847A3">
      <w:pPr>
        <w:pStyle w:val="ac"/>
        <w:rPr>
          <w:rFonts w:cs="Calibri"/>
          <w:rtl/>
        </w:rPr>
      </w:pPr>
      <w:r>
        <w:rPr>
          <w:rFonts w:hint="cs"/>
          <w:rtl/>
        </w:rPr>
        <w:t xml:space="preserve">کد 6: </w:t>
      </w:r>
      <w:r w:rsidR="0056552C">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sidR="0056552C">
        <w:rPr>
          <w:rFonts w:cs="Calibri" w:hint="cs"/>
          <w:rtl/>
        </w:rPr>
        <w:t>"</w:t>
      </w:r>
    </w:p>
    <w:p w14:paraId="70BB2528" w14:textId="0D1EE2D1"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sidR="0056552C">
        <w:rPr>
          <w:rFonts w:cs="Calibri" w:hint="cs"/>
          <w:rtl/>
        </w:rPr>
        <w:t>"</w:t>
      </w:r>
    </w:p>
    <w:p w14:paraId="568D573B" w14:textId="77777777" w:rsidR="00623E32" w:rsidRDefault="00623E32" w:rsidP="004E07A2">
      <w:pPr>
        <w:pStyle w:val="1-1-1-1"/>
        <w:rPr>
          <w:rtl/>
        </w:rPr>
      </w:pPr>
      <w:bookmarkStart w:id="141" w:name="_Toc144152791"/>
      <w:r>
        <w:rPr>
          <w:rFonts w:hint="cs"/>
          <w:rtl/>
        </w:rPr>
        <w:t>تاثیرات روحی-روانی فضای فعلی روی دانش‌آموزان</w:t>
      </w:r>
      <w:bookmarkEnd w:id="141"/>
    </w:p>
    <w:p w14:paraId="07585B43" w14:textId="392B5886" w:rsidR="00623E32" w:rsidRPr="0056552C" w:rsidRDefault="00F329A5" w:rsidP="00B847A3">
      <w:pPr>
        <w:pStyle w:val="ac"/>
        <w:rPr>
          <w:rFonts w:cs="Calibri"/>
          <w:rtl/>
        </w:rPr>
      </w:pPr>
      <w:r>
        <w:rPr>
          <w:rFonts w:hint="cs"/>
          <w:rtl/>
        </w:rPr>
        <w:t>ک</w:t>
      </w:r>
      <w:r w:rsidR="00623E32">
        <w:rPr>
          <w:rFonts w:hint="cs"/>
          <w:rtl/>
        </w:rPr>
        <w:t xml:space="preserve">د 3: </w:t>
      </w:r>
      <w:r w:rsidR="0056552C">
        <w:rPr>
          <w:rFonts w:cs="Calibri" w:hint="cs"/>
          <w:rtl/>
        </w:rPr>
        <w:t>"</w:t>
      </w:r>
      <w:r w:rsidR="00623E32" w:rsidRPr="00D92FB2">
        <w:rPr>
          <w:rtl/>
        </w:rPr>
        <w:t xml:space="preserve">شما الان بروید و این ساختمان را نگاه کنید. پونزده سال بود در این مدرسه مستقر بودند. راهرو را بروید نگاه کنید، مثل خوابگاه </w:t>
      </w:r>
      <w:r w:rsidR="00623E32">
        <w:rPr>
          <w:rtl/>
        </w:rPr>
        <w:t>می‌</w:t>
      </w:r>
      <w:r w:rsidR="00623E32" w:rsidRPr="00D92FB2">
        <w:rPr>
          <w:rtl/>
        </w:rPr>
        <w:t xml:space="preserve">ماند. در و دیوار نقاشی ندارد. رنگ ندارد. محتوا </w:t>
      </w:r>
      <w:r w:rsidR="00623E32">
        <w:rPr>
          <w:rtl/>
        </w:rPr>
        <w:t>می‌</w:t>
      </w:r>
      <w:r w:rsidR="00623E32" w:rsidRPr="00D92FB2">
        <w:rPr>
          <w:rtl/>
        </w:rPr>
        <w:t>خواهد</w:t>
      </w:r>
      <w:r w:rsidR="00623E32">
        <w:rPr>
          <w:rFonts w:hint="cs"/>
          <w:rtl/>
        </w:rPr>
        <w:t xml:space="preserve"> </w:t>
      </w:r>
      <w:r w:rsidR="00623E32">
        <w:rPr>
          <w:rtl/>
        </w:rPr>
        <w:t>‌ی</w:t>
      </w:r>
      <w:r w:rsidR="00623E32" w:rsidRPr="00D92FB2">
        <w:rPr>
          <w:rtl/>
        </w:rPr>
        <w:t>اد بگیرد ندارد. من تماما در این فکر هستم که اینجا را درست کنم و بعد بازنشسسته بشوم.</w:t>
      </w:r>
      <w:r w:rsidR="0056552C">
        <w:rPr>
          <w:rFonts w:cs="Calibri" w:hint="cs"/>
          <w:rtl/>
        </w:rPr>
        <w:t>"</w:t>
      </w:r>
    </w:p>
    <w:p w14:paraId="63B1D13C" w14:textId="6431D093" w:rsidR="00623E32" w:rsidRPr="0056552C" w:rsidRDefault="00623E32" w:rsidP="00B847A3">
      <w:pPr>
        <w:pStyle w:val="ac"/>
        <w:rPr>
          <w:rFonts w:cs="Calibri"/>
          <w:rtl/>
        </w:rPr>
      </w:pPr>
      <w:r w:rsidRPr="00047585">
        <w:rPr>
          <w:rFonts w:hint="cs"/>
          <w:rtl/>
        </w:rPr>
        <w:t xml:space="preserve">کد 24: </w:t>
      </w:r>
      <w:r w:rsidR="0056552C">
        <w:rPr>
          <w:rFonts w:cs="Calibri" w:hint="cs"/>
          <w:rtl/>
        </w:rPr>
        <w:t>"</w:t>
      </w:r>
      <w:r w:rsidRPr="00047585">
        <w:rPr>
          <w:rtl/>
        </w:rPr>
        <w:t>چینش</w:t>
      </w:r>
      <w:r w:rsidRPr="00D92FB2">
        <w:rPr>
          <w:rtl/>
        </w:rPr>
        <w:t xml:space="preserve"> صندلی‌های فعلی ما استبداد است، روح استبداد بر آن حاکم است.</w:t>
      </w:r>
      <w:r w:rsidR="0056552C">
        <w:rPr>
          <w:rFonts w:cs="Calibri" w:hint="cs"/>
          <w:rtl/>
        </w:rPr>
        <w:t>"</w:t>
      </w:r>
    </w:p>
    <w:p w14:paraId="37B4D7F8" w14:textId="5B40508B"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sidR="006F0F38">
        <w:rPr>
          <w:rFonts w:hint="cs"/>
          <w:rtl/>
        </w:rPr>
        <w:t xml:space="preserve"> </w:t>
      </w:r>
      <w:r>
        <w:rPr>
          <w:rtl/>
        </w:rPr>
        <w:t>ی</w:t>
      </w:r>
      <w:r w:rsidRPr="00D92FB2">
        <w:rPr>
          <w:rtl/>
        </w:rPr>
        <w:t>عنی معماری بیمارستان</w:t>
      </w:r>
      <w:r w:rsidR="006F0F38">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sidR="006F0F38">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sidR="006F0F38">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sidR="0056552C">
        <w:rPr>
          <w:rFonts w:cs="Calibri" w:hint="cs"/>
          <w:rtl/>
        </w:rPr>
        <w:t>"</w:t>
      </w:r>
    </w:p>
    <w:p w14:paraId="2FCE1186" w14:textId="77777777" w:rsidR="00623E32" w:rsidRDefault="00623E32" w:rsidP="004E07A2">
      <w:pPr>
        <w:pStyle w:val="1-1-1-1"/>
        <w:rPr>
          <w:rtl/>
        </w:rPr>
      </w:pPr>
      <w:bookmarkStart w:id="142" w:name="_Toc144152792"/>
      <w:r>
        <w:rPr>
          <w:rFonts w:hint="cs"/>
          <w:rtl/>
        </w:rPr>
        <w:t>طراحی نامتناسب با نیازهای دانش‌آموزان</w:t>
      </w:r>
      <w:bookmarkEnd w:id="142"/>
    </w:p>
    <w:p w14:paraId="0F82FFA6" w14:textId="6A26D001" w:rsidR="00623E32" w:rsidRPr="0056552C" w:rsidRDefault="00623E32" w:rsidP="00B847A3">
      <w:pPr>
        <w:pStyle w:val="ac"/>
        <w:rPr>
          <w:rFonts w:cs="Calibri"/>
          <w:rtl/>
        </w:rPr>
      </w:pPr>
      <w:r>
        <w:rPr>
          <w:rFonts w:hint="cs"/>
          <w:rtl/>
        </w:rPr>
        <w:t xml:space="preserve">کد 2:‌ </w:t>
      </w:r>
      <w:r w:rsidR="0056552C">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sidR="0056552C">
        <w:rPr>
          <w:rFonts w:cs="Calibri" w:hint="cs"/>
          <w:rtl/>
        </w:rPr>
        <w:t>"</w:t>
      </w:r>
    </w:p>
    <w:p w14:paraId="2F963F19" w14:textId="0E079EDB" w:rsidR="00623E32" w:rsidRPr="0056552C" w:rsidRDefault="00623E32" w:rsidP="00B847A3">
      <w:pPr>
        <w:pStyle w:val="ac"/>
        <w:rPr>
          <w:rFonts w:cs="Calibri"/>
          <w:rtl/>
        </w:rPr>
      </w:pPr>
      <w:r w:rsidRPr="00C82214">
        <w:rPr>
          <w:rFonts w:hint="cs"/>
          <w:rtl/>
        </w:rPr>
        <w:t xml:space="preserve">کد 18: </w:t>
      </w:r>
      <w:r w:rsidR="0056552C">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sidR="0056552C">
        <w:rPr>
          <w:rFonts w:cs="Calibri" w:hint="cs"/>
          <w:rtl/>
        </w:rPr>
        <w:t>"</w:t>
      </w:r>
    </w:p>
    <w:p w14:paraId="31FF79F9" w14:textId="456BE21C" w:rsidR="00623E32" w:rsidRPr="0056552C" w:rsidRDefault="00623E32" w:rsidP="00B847A3">
      <w:pPr>
        <w:pStyle w:val="ac"/>
        <w:rPr>
          <w:rFonts w:cs="Calibri"/>
          <w:rtl/>
        </w:rPr>
      </w:pPr>
      <w:r>
        <w:rPr>
          <w:rFonts w:hint="cs"/>
          <w:rtl/>
        </w:rPr>
        <w:t xml:space="preserve">کد 21: </w:t>
      </w:r>
      <w:r w:rsidR="0056552C">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sidR="0056552C">
        <w:rPr>
          <w:rFonts w:cs="Calibri" w:hint="cs"/>
          <w:rtl/>
        </w:rPr>
        <w:t>"</w:t>
      </w:r>
    </w:p>
    <w:p w14:paraId="30F721C5" w14:textId="113CEDB3"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13D75404" w14:textId="4D5ED796" w:rsidR="00623E32" w:rsidRPr="0056552C" w:rsidRDefault="00623E32" w:rsidP="00B847A3">
      <w:pPr>
        <w:pStyle w:val="ac"/>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sidR="006F0F38">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sidR="0056552C">
        <w:rPr>
          <w:rFonts w:cs="Calibri" w:hint="cs"/>
          <w:rtl/>
        </w:rPr>
        <w:t>"</w:t>
      </w:r>
    </w:p>
    <w:p w14:paraId="46BEE1F0" w14:textId="77777777" w:rsidR="00623E32" w:rsidRDefault="00623E32" w:rsidP="008D3F23">
      <w:pPr>
        <w:pStyle w:val="1-1-1"/>
      </w:pPr>
      <w:bookmarkStart w:id="143" w:name="_Toc144152793"/>
      <w:bookmarkStart w:id="144" w:name="_Toc145161000"/>
      <w:bookmarkStart w:id="145" w:name="_Hlk143977015"/>
      <w:r>
        <w:rPr>
          <w:rFonts w:hint="cs"/>
          <w:rtl/>
        </w:rPr>
        <w:t>موانع و محدودیت‌های سر راه مدیران برای استفاده‌ از فضاهای‌یادگیری درون و بیرون از مدرسه</w:t>
      </w:r>
      <w:bookmarkEnd w:id="143"/>
      <w:bookmarkEnd w:id="144"/>
    </w:p>
    <w:p w14:paraId="5F77F4B3" w14:textId="7536540D" w:rsidR="00390279" w:rsidRDefault="00390279" w:rsidP="00B847A3">
      <w:pPr>
        <w:pStyle w:val="ac"/>
        <w:rPr>
          <w:rtl/>
        </w:rPr>
      </w:pPr>
      <w:r>
        <w:rPr>
          <w:rFonts w:hint="cs"/>
          <w:rtl/>
        </w:rPr>
        <w:t xml:space="preserve">شرکت‌کنندگان پژوهش در پاسخ به این سوال که </w:t>
      </w:r>
      <w:r>
        <w:rPr>
          <w:rFonts w:hint="cs"/>
          <w:sz w:val="26"/>
          <w:rtl/>
        </w:rPr>
        <w:t>شما</w:t>
      </w:r>
      <w:r w:rsidR="00956048">
        <w:rPr>
          <w:rFonts w:hint="cs"/>
          <w:rtl/>
        </w:rPr>
        <w:t>(مدیر مدرسه)</w:t>
      </w:r>
      <w:r>
        <w:rPr>
          <w:rFonts w:hint="cs"/>
          <w:sz w:val="26"/>
          <w:rtl/>
        </w:rPr>
        <w:t xml:space="preserve"> برای طراحی محیط یادگیری مناسب در مدرسه با چه موانعی روبروهستید؟</w:t>
      </w:r>
      <w:r w:rsidR="00956048">
        <w:rPr>
          <w:rFonts w:hint="cs"/>
          <w:rtl/>
        </w:rPr>
        <w:t xml:space="preserve"> پاسخ‌های زیر را ارائه دادند:</w:t>
      </w:r>
    </w:p>
    <w:p w14:paraId="23EE8EC7" w14:textId="38088C31" w:rsidR="00623E32" w:rsidRDefault="00623E32" w:rsidP="004E07A2">
      <w:pPr>
        <w:pStyle w:val="1-1-1-1"/>
        <w:rPr>
          <w:rtl/>
        </w:rPr>
      </w:pPr>
      <w:bookmarkStart w:id="146" w:name="_Toc144152794"/>
      <w:bookmarkEnd w:id="145"/>
      <w:r>
        <w:rPr>
          <w:rFonts w:hint="cs"/>
          <w:rtl/>
        </w:rPr>
        <w:t>نبود بودجه‌ی</w:t>
      </w:r>
      <w:r w:rsidR="002E66EA">
        <w:rPr>
          <w:rFonts w:hint="cs"/>
          <w:rtl/>
        </w:rPr>
        <w:t xml:space="preserve"> </w:t>
      </w:r>
      <w:r>
        <w:rPr>
          <w:rFonts w:hint="cs"/>
          <w:rtl/>
        </w:rPr>
        <w:t>کافی</w:t>
      </w:r>
      <w:bookmarkEnd w:id="146"/>
    </w:p>
    <w:p w14:paraId="11E832ED" w14:textId="77777777" w:rsidR="00623E32" w:rsidRDefault="00623E32" w:rsidP="00B847A3">
      <w:pPr>
        <w:pStyle w:val="ac"/>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13F65E48" w14:textId="3E0EB382" w:rsidR="00623E32" w:rsidRPr="00956048" w:rsidRDefault="00623E32" w:rsidP="00B847A3">
      <w:pPr>
        <w:pStyle w:val="ac"/>
        <w:rPr>
          <w:rFonts w:cs="Calibri"/>
          <w:rtl/>
        </w:rPr>
      </w:pPr>
      <w:r>
        <w:rPr>
          <w:rFonts w:hint="cs"/>
          <w:rtl/>
        </w:rPr>
        <w:t>کد 8:</w:t>
      </w:r>
      <w:r w:rsidR="00956048">
        <w:rPr>
          <w:rFonts w:hint="cs"/>
          <w:rtl/>
        </w:rPr>
        <w:t xml:space="preserve"> </w:t>
      </w:r>
      <w:r w:rsidR="00956048">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sidR="00956048">
        <w:rPr>
          <w:rFonts w:cs="Calibri" w:hint="cs"/>
          <w:rtl/>
        </w:rPr>
        <w:t>"</w:t>
      </w:r>
    </w:p>
    <w:p w14:paraId="6D8B9BC3" w14:textId="6237D431" w:rsidR="00623E32" w:rsidRPr="00956048" w:rsidRDefault="00623E32" w:rsidP="00B847A3">
      <w:pPr>
        <w:pStyle w:val="ac"/>
        <w:rPr>
          <w:rFonts w:cs="Calibri"/>
          <w:rtl/>
        </w:rPr>
      </w:pPr>
      <w:r>
        <w:rPr>
          <w:rFonts w:hint="cs"/>
          <w:rtl/>
        </w:rPr>
        <w:t xml:space="preserve">کد 12: </w:t>
      </w:r>
      <w:r w:rsidR="00956048">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sidR="00956048">
        <w:rPr>
          <w:rFonts w:cs="Calibri" w:hint="cs"/>
          <w:rtl/>
        </w:rPr>
        <w:t>"</w:t>
      </w:r>
    </w:p>
    <w:p w14:paraId="1FE37D1B" w14:textId="75733FB5"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sidR="00956048">
        <w:rPr>
          <w:rFonts w:cs="Calibri" w:hint="cs"/>
          <w:rtl/>
        </w:rPr>
        <w:t>"</w:t>
      </w:r>
    </w:p>
    <w:p w14:paraId="7543329F" w14:textId="6160020E" w:rsidR="00623E32" w:rsidRDefault="00623E32" w:rsidP="00B847A3">
      <w:pPr>
        <w:pStyle w:val="ac"/>
        <w:rPr>
          <w:rtl/>
        </w:rPr>
      </w:pPr>
      <w:r>
        <w:rPr>
          <w:rFonts w:hint="cs"/>
          <w:rtl/>
        </w:rPr>
        <w:t xml:space="preserve">کد 15: </w:t>
      </w:r>
      <w:r w:rsidR="00956048">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2DF9F859" w14:textId="3B3BC44E" w:rsidR="00623E32" w:rsidRPr="00956048" w:rsidRDefault="00623E32" w:rsidP="00B847A3">
      <w:pPr>
        <w:pStyle w:val="ac"/>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sidR="00956048">
        <w:rPr>
          <w:rFonts w:cs="Calibri" w:hint="cs"/>
          <w:rtl/>
        </w:rPr>
        <w:t>"</w:t>
      </w:r>
    </w:p>
    <w:p w14:paraId="69B92819" w14:textId="71FE59D7" w:rsidR="00623E32" w:rsidRPr="00956048" w:rsidRDefault="00623E32" w:rsidP="00B847A3">
      <w:pPr>
        <w:pStyle w:val="ac"/>
        <w:rPr>
          <w:rFonts w:cs="Calibri"/>
          <w:rtl/>
        </w:rPr>
      </w:pPr>
      <w:r>
        <w:rPr>
          <w:rFonts w:hint="cs"/>
          <w:rtl/>
        </w:rPr>
        <w:t xml:space="preserve">کد 17: </w:t>
      </w:r>
      <w:r w:rsidR="00956048">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sidR="00956048">
        <w:rPr>
          <w:rFonts w:cs="Calibri" w:hint="cs"/>
          <w:rtl/>
        </w:rPr>
        <w:t>"</w:t>
      </w:r>
    </w:p>
    <w:p w14:paraId="7F444901" w14:textId="5EC93242" w:rsidR="00623E32" w:rsidRPr="00956048" w:rsidRDefault="00623E32" w:rsidP="00B847A3">
      <w:pPr>
        <w:pStyle w:val="ac"/>
        <w:rPr>
          <w:rFonts w:cs="Calibri"/>
          <w:rtl/>
        </w:rPr>
      </w:pPr>
      <w:r>
        <w:rPr>
          <w:rFonts w:hint="cs"/>
          <w:rtl/>
        </w:rPr>
        <w:t xml:space="preserve">کد 19: </w:t>
      </w:r>
      <w:r w:rsidR="00956048">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cs="Calibri" w:hint="cs"/>
          <w:rtl/>
        </w:rPr>
        <w:t>"</w:t>
      </w:r>
    </w:p>
    <w:p w14:paraId="79B1AA37" w14:textId="77777777" w:rsidR="00623E32" w:rsidRDefault="00623E32" w:rsidP="004E07A2">
      <w:pPr>
        <w:pStyle w:val="1-1-1-1"/>
        <w:rPr>
          <w:rtl/>
        </w:rPr>
      </w:pPr>
      <w:bookmarkStart w:id="147" w:name="_Toc144152795"/>
      <w:r>
        <w:rPr>
          <w:rFonts w:hint="cs"/>
          <w:rtl/>
        </w:rPr>
        <w:t>تبدیل شدن به مدیر عمرانی</w:t>
      </w:r>
      <w:bookmarkEnd w:id="147"/>
    </w:p>
    <w:p w14:paraId="2FDBEDC0" w14:textId="77777777" w:rsidR="00623E32" w:rsidRDefault="00623E32" w:rsidP="00B847A3">
      <w:pPr>
        <w:pStyle w:val="ac"/>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233CBCA3" w14:textId="172565AD" w:rsidR="00623E32" w:rsidRPr="00956048" w:rsidRDefault="00623E32" w:rsidP="00B847A3">
      <w:pPr>
        <w:pStyle w:val="ac"/>
        <w:rPr>
          <w:rFonts w:cs="Calibri"/>
          <w:rtl/>
        </w:rPr>
      </w:pPr>
      <w:r>
        <w:rPr>
          <w:rFonts w:hint="cs"/>
          <w:rtl/>
        </w:rPr>
        <w:t xml:space="preserve">کد 3: </w:t>
      </w:r>
      <w:r w:rsidR="00956048">
        <w:rPr>
          <w:rFonts w:cs="Calibri" w:hint="cs"/>
          <w:rtl/>
        </w:rPr>
        <w:t>"</w:t>
      </w:r>
      <w:r w:rsidRPr="00463DB8">
        <w:rPr>
          <w:rtl/>
        </w:rPr>
        <w:t>بیست میلیون لرزگیر پله زدیم، بیست میلیون منبع اب رو تعمیر کردیم.</w:t>
      </w:r>
      <w:r w:rsidR="00956048">
        <w:rPr>
          <w:rFonts w:cs="Calibri" w:hint="cs"/>
          <w:rtl/>
        </w:rPr>
        <w:t>"</w:t>
      </w:r>
    </w:p>
    <w:p w14:paraId="6C1D838B" w14:textId="5A1EA8AC" w:rsidR="00623E32" w:rsidRPr="00956048" w:rsidRDefault="00623E32" w:rsidP="00B847A3">
      <w:pPr>
        <w:pStyle w:val="ac"/>
        <w:rPr>
          <w:rFonts w:cs="Calibri"/>
          <w:rtl/>
        </w:rPr>
      </w:pPr>
      <w:r>
        <w:rPr>
          <w:rFonts w:hint="cs"/>
          <w:rtl/>
        </w:rPr>
        <w:t xml:space="preserve">کد 4: </w:t>
      </w:r>
      <w:r w:rsidR="00956048">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sidR="00956048">
        <w:rPr>
          <w:rFonts w:cs="Calibri" w:hint="cs"/>
          <w:rtl/>
        </w:rPr>
        <w:t>"</w:t>
      </w:r>
    </w:p>
    <w:p w14:paraId="434C4C87" w14:textId="71B31609"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sidR="00956048">
        <w:rPr>
          <w:rFonts w:eastAsiaTheme="majorEastAsia" w:cs="Calibri" w:hint="cs"/>
          <w:kern w:val="28"/>
          <w:rtl/>
        </w:rPr>
        <w:t>"</w:t>
      </w:r>
    </w:p>
    <w:p w14:paraId="6120B992" w14:textId="74D34C64" w:rsidR="00623E32" w:rsidRDefault="00623E32" w:rsidP="00B847A3">
      <w:pPr>
        <w:pStyle w:val="ac"/>
        <w:rPr>
          <w:rFonts w:eastAsiaTheme="majorEastAsia" w:cs="Calibri"/>
          <w:kern w:val="28"/>
          <w:rtl/>
        </w:rPr>
      </w:pPr>
      <w:r w:rsidRPr="00675835">
        <w:rPr>
          <w:rFonts w:hint="cs"/>
          <w:rtl/>
        </w:rPr>
        <w:t xml:space="preserve">کد 21: </w:t>
      </w:r>
      <w:r w:rsidR="00956048">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eastAsiaTheme="majorEastAsia" w:cs="Calibri" w:hint="cs"/>
          <w:kern w:val="28"/>
          <w:rtl/>
        </w:rPr>
        <w:t>"</w:t>
      </w:r>
    </w:p>
    <w:p w14:paraId="7EF21CE7" w14:textId="69F49D85" w:rsidR="005636B2" w:rsidRPr="00956048" w:rsidRDefault="005636B2" w:rsidP="00B847A3">
      <w:pPr>
        <w:pStyle w:val="ac"/>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3F7C10C6" w14:textId="77777777" w:rsidR="00623E32" w:rsidRDefault="00623E32" w:rsidP="004E07A2">
      <w:pPr>
        <w:pStyle w:val="1-1-1-1"/>
        <w:rPr>
          <w:rtl/>
        </w:rPr>
      </w:pPr>
      <w:bookmarkStart w:id="148" w:name="_Toc144152796"/>
      <w:bookmarkStart w:id="149" w:name="_Hlk143978919"/>
      <w:r>
        <w:rPr>
          <w:rFonts w:hint="cs"/>
          <w:rtl/>
        </w:rPr>
        <w:t>قوانین دست و پاگیر و پاسخگوئی مدیر</w:t>
      </w:r>
      <w:bookmarkEnd w:id="148"/>
    </w:p>
    <w:p w14:paraId="159C43A4" w14:textId="4372315D" w:rsidR="00623E32" w:rsidRPr="005636B2" w:rsidRDefault="00623E32" w:rsidP="00B847A3">
      <w:pPr>
        <w:pStyle w:val="ac"/>
        <w:rPr>
          <w:rFonts w:cs="Calibri"/>
          <w:rtl/>
        </w:rPr>
      </w:pPr>
      <w:bookmarkStart w:id="150" w:name="_Hlk143978967"/>
      <w:bookmarkEnd w:id="149"/>
      <w:r>
        <w:rPr>
          <w:rFonts w:hint="cs"/>
          <w:rtl/>
        </w:rPr>
        <w:t xml:space="preserve">کد 2: </w:t>
      </w:r>
      <w:r w:rsidR="005636B2">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sidR="005636B2">
        <w:rPr>
          <w:rFonts w:cs="Calibri" w:hint="cs"/>
          <w:rtl/>
        </w:rPr>
        <w:t>"</w:t>
      </w:r>
    </w:p>
    <w:p w14:paraId="26DB9789" w14:textId="3D15C61F" w:rsidR="00623E32" w:rsidRPr="005636B2" w:rsidRDefault="00623E32" w:rsidP="00B847A3">
      <w:pPr>
        <w:pStyle w:val="ac"/>
        <w:rPr>
          <w:rFonts w:cs="Calibri"/>
          <w:rtl/>
        </w:rPr>
      </w:pPr>
      <w:r>
        <w:rPr>
          <w:rFonts w:hint="cs"/>
          <w:rtl/>
        </w:rPr>
        <w:t xml:space="preserve">کد 4: </w:t>
      </w:r>
      <w:r w:rsidR="005636B2">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sidR="005636B2">
        <w:rPr>
          <w:rFonts w:cs="Calibri" w:hint="cs"/>
          <w:rtl/>
        </w:rPr>
        <w:t>"</w:t>
      </w:r>
    </w:p>
    <w:p w14:paraId="51513C02" w14:textId="7FE678DE" w:rsidR="00623E32" w:rsidRPr="00B43561" w:rsidRDefault="00623E32" w:rsidP="00B847A3">
      <w:pPr>
        <w:pStyle w:val="ac"/>
        <w:rPr>
          <w:rFonts w:cs="Calibri"/>
          <w:rtl/>
        </w:rPr>
      </w:pPr>
      <w:r>
        <w:rPr>
          <w:rFonts w:hint="cs"/>
          <w:rtl/>
        </w:rPr>
        <w:t>کد 8:</w:t>
      </w:r>
      <w:r w:rsidR="005636B2">
        <w:rPr>
          <w:rFonts w:hint="cs"/>
          <w:rtl/>
        </w:rPr>
        <w:t xml:space="preserve"> </w:t>
      </w:r>
      <w:r w:rsidR="005636B2">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sidR="009B54E7">
        <w:rPr>
          <w:rFonts w:hint="cs"/>
          <w:rtl/>
        </w:rPr>
        <w:t>‌</w:t>
      </w:r>
      <w:r w:rsidRPr="00463DB8">
        <w:rPr>
          <w:rtl/>
        </w:rPr>
        <w:t>های اطراف</w:t>
      </w:r>
      <w:r>
        <w:rPr>
          <w:rFonts w:hint="cs"/>
          <w:bCs/>
          <w:rtl/>
        </w:rPr>
        <w:t>)</w:t>
      </w:r>
      <w:r w:rsidRPr="00463DB8">
        <w:rPr>
          <w:rtl/>
        </w:rPr>
        <w:t xml:space="preserve"> استفاده کرده</w:t>
      </w:r>
      <w:r w:rsidR="009B54E7">
        <w:rPr>
          <w:rFonts w:hint="cs"/>
          <w:rtl/>
        </w:rPr>
        <w:t>‌</w:t>
      </w:r>
      <w:r w:rsidRPr="00463DB8">
        <w:rPr>
          <w:rtl/>
        </w:rPr>
        <w:t>اند</w:t>
      </w:r>
      <w:r w:rsidR="009B54E7">
        <w:rPr>
          <w:rFonts w:hint="cs"/>
          <w:rtl/>
        </w:rPr>
        <w:t xml:space="preserve"> </w:t>
      </w:r>
      <w:r w:rsidRPr="00463DB8">
        <w:rPr>
          <w:rtl/>
        </w:rPr>
        <w:t>اما نه به این شکل که دانش آموز ببرند. استفاده از برگ</w:t>
      </w:r>
      <w:r w:rsidR="009B54E7">
        <w:rPr>
          <w:rFonts w:hint="cs"/>
          <w:rtl/>
        </w:rPr>
        <w:t>‌</w:t>
      </w:r>
      <w:r w:rsidRPr="00463DB8">
        <w:rPr>
          <w:rtl/>
        </w:rPr>
        <w:t xml:space="preserve">ها و </w:t>
      </w:r>
      <w:r w:rsidR="009B54E7">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sidR="00B43561">
        <w:rPr>
          <w:rFonts w:cs="Calibri" w:hint="cs"/>
          <w:rtl/>
        </w:rPr>
        <w:t>"</w:t>
      </w:r>
    </w:p>
    <w:p w14:paraId="3477FF61" w14:textId="28E04606" w:rsidR="00623E32" w:rsidRPr="00B43561" w:rsidRDefault="00623E32" w:rsidP="00B847A3">
      <w:pPr>
        <w:pStyle w:val="ac"/>
        <w:rPr>
          <w:rFonts w:cs="Calibri"/>
          <w:rtl/>
        </w:rPr>
      </w:pPr>
      <w:r>
        <w:rPr>
          <w:rFonts w:hint="cs"/>
          <w:rtl/>
        </w:rPr>
        <w:t>کد 12:</w:t>
      </w:r>
      <w:r w:rsidRPr="002B6C55">
        <w:rPr>
          <w:rFonts w:eastAsiaTheme="majorEastAsia"/>
          <w:rtl/>
        </w:rPr>
        <w:t xml:space="preserve"> </w:t>
      </w:r>
      <w:r w:rsidR="00B43561">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sidR="00FB610F">
        <w:rPr>
          <w:rFonts w:hint="cs"/>
          <w:rtl/>
        </w:rPr>
        <w:t xml:space="preserve"> </w:t>
      </w:r>
      <w:r>
        <w:rPr>
          <w:rtl/>
        </w:rPr>
        <w:t>ی</w:t>
      </w:r>
      <w:r w:rsidRPr="00463DB8">
        <w:rPr>
          <w:rtl/>
        </w:rPr>
        <w:t>ه باغچه</w:t>
      </w:r>
      <w:r w:rsidR="00FB610F">
        <w:rPr>
          <w:rFonts w:hint="cs"/>
          <w:rtl/>
        </w:rPr>
        <w:t>‌</w:t>
      </w:r>
      <w:r w:rsidRPr="00463DB8">
        <w:rPr>
          <w:rtl/>
        </w:rPr>
        <w:t>ای میخوام درست کنم. این باغچه رو باید من از صد</w:t>
      </w:r>
      <w:r w:rsidR="00FB610F">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sidR="00FB610F">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sidR="00FB610F">
        <w:rPr>
          <w:rFonts w:hint="cs"/>
          <w:rtl/>
        </w:rPr>
        <w:t xml:space="preserve"> </w:t>
      </w:r>
      <w:r>
        <w:rPr>
          <w:rtl/>
        </w:rPr>
        <w:t>‌ی</w:t>
      </w:r>
      <w:r w:rsidRPr="00463DB8">
        <w:rPr>
          <w:rtl/>
        </w:rPr>
        <w:t>ه سری قوانین دست و پاگیره اما معضل اصلی و محدودیت اصلی همون مالیه.</w:t>
      </w:r>
    </w:p>
    <w:p w14:paraId="7A8D003B" w14:textId="04EDC0C5" w:rsidR="00623E32" w:rsidRPr="00B43561" w:rsidRDefault="00623E32" w:rsidP="00B847A3">
      <w:pPr>
        <w:pStyle w:val="ac"/>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sidR="00B43561">
        <w:rPr>
          <w:rFonts w:cs="Calibri" w:hint="cs"/>
          <w:rtl/>
        </w:rPr>
        <w:t>"</w:t>
      </w:r>
    </w:p>
    <w:p w14:paraId="0E4EC907" w14:textId="63A008A8" w:rsidR="00623E32" w:rsidRPr="00B43561" w:rsidRDefault="00623E32" w:rsidP="00B847A3">
      <w:pPr>
        <w:pStyle w:val="ac"/>
        <w:rPr>
          <w:rFonts w:cs="Calibri"/>
          <w:rtl/>
        </w:rPr>
      </w:pPr>
      <w:r>
        <w:rPr>
          <w:rFonts w:hint="cs"/>
          <w:rtl/>
        </w:rPr>
        <w:t xml:space="preserve">کد 14: </w:t>
      </w:r>
      <w:r w:rsidR="00B43561">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sidR="00B43561">
        <w:rPr>
          <w:rFonts w:cs="Calibri" w:hint="cs"/>
          <w:rtl/>
        </w:rPr>
        <w:t>"</w:t>
      </w:r>
    </w:p>
    <w:p w14:paraId="7F82D31A" w14:textId="77396719" w:rsidR="00623E32" w:rsidRPr="00B43561" w:rsidRDefault="00623E32" w:rsidP="00B847A3">
      <w:pPr>
        <w:pStyle w:val="ac"/>
        <w:rPr>
          <w:rFonts w:cs="Calibri"/>
          <w:rtl/>
        </w:rPr>
      </w:pPr>
      <w:r>
        <w:rPr>
          <w:rFonts w:hint="cs"/>
          <w:rtl/>
        </w:rPr>
        <w:t xml:space="preserve">کد 15: </w:t>
      </w:r>
      <w:r w:rsidR="00B43561">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sidR="00B43561">
        <w:rPr>
          <w:rFonts w:cs="Calibri" w:hint="cs"/>
          <w:rtl/>
        </w:rPr>
        <w:t>"</w:t>
      </w:r>
    </w:p>
    <w:p w14:paraId="58E98A2C" w14:textId="5B18781D" w:rsidR="00623E32" w:rsidRPr="00FB610F" w:rsidRDefault="00623E32" w:rsidP="00B847A3">
      <w:pPr>
        <w:pStyle w:val="ac"/>
        <w:rPr>
          <w:rFonts w:cs="Calibri"/>
          <w:rtl/>
        </w:rPr>
      </w:pPr>
      <w:r>
        <w:rPr>
          <w:rFonts w:hint="cs"/>
          <w:rtl/>
        </w:rPr>
        <w:t xml:space="preserve">کد 22: </w:t>
      </w:r>
      <w:r w:rsidR="00FB610F">
        <w:rPr>
          <w:rFonts w:cs="Calibri" w:hint="cs"/>
          <w:rtl/>
        </w:rPr>
        <w:t>"</w:t>
      </w:r>
      <w:r w:rsidRPr="00463DB8">
        <w:rPr>
          <w:rtl/>
        </w:rPr>
        <w:t>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sidR="00FB610F">
        <w:rPr>
          <w:rFonts w:cs="Calibri" w:hint="cs"/>
          <w:rtl/>
        </w:rPr>
        <w:t>"</w:t>
      </w:r>
    </w:p>
    <w:p w14:paraId="1266B266" w14:textId="1CBC910A" w:rsidR="00623E32" w:rsidRPr="00FB610F" w:rsidRDefault="00623E32" w:rsidP="00B847A3">
      <w:pPr>
        <w:pStyle w:val="ac"/>
        <w:rPr>
          <w:rFonts w:cs="Calibri"/>
          <w:rtl/>
        </w:rPr>
      </w:pPr>
      <w:r>
        <w:rPr>
          <w:rFonts w:hint="cs"/>
          <w:rtl/>
        </w:rPr>
        <w:t>کد 25:</w:t>
      </w:r>
      <w:r w:rsidR="00FB610F">
        <w:rPr>
          <w:rFonts w:hint="cs"/>
          <w:rtl/>
        </w:rPr>
        <w:t xml:space="preserve"> </w:t>
      </w:r>
      <w:r w:rsidR="00FB610F">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sidR="00FB610F">
        <w:rPr>
          <w:rFonts w:cs="Calibri" w:hint="cs"/>
          <w:rtl/>
        </w:rPr>
        <w:t>"</w:t>
      </w:r>
    </w:p>
    <w:p w14:paraId="08D6A290" w14:textId="77777777" w:rsidR="00623E32" w:rsidRDefault="00623E32" w:rsidP="004E07A2">
      <w:pPr>
        <w:pStyle w:val="1-1-1-1"/>
        <w:rPr>
          <w:rtl/>
        </w:rPr>
      </w:pPr>
      <w:bookmarkStart w:id="151" w:name="_Toc144152797"/>
      <w:bookmarkEnd w:id="150"/>
      <w:r>
        <w:rPr>
          <w:rFonts w:hint="cs"/>
          <w:rtl/>
        </w:rPr>
        <w:t>موانع فرهنگی</w:t>
      </w:r>
      <w:bookmarkEnd w:id="151"/>
    </w:p>
    <w:p w14:paraId="2D2727EF" w14:textId="2C32ED9E" w:rsidR="00623E32" w:rsidRDefault="00623E32" w:rsidP="001F1265">
      <w:pPr>
        <w:pStyle w:val="afb"/>
        <w:rPr>
          <w:rtl/>
        </w:rPr>
      </w:pPr>
      <w:r w:rsidRPr="00C31E83">
        <w:rPr>
          <w:rFonts w:hint="cs"/>
          <w:rtl/>
        </w:rPr>
        <w:t>نگرش مسئولین</w:t>
      </w:r>
    </w:p>
    <w:p w14:paraId="4113EA35" w14:textId="0EB16E20" w:rsidR="00086B22" w:rsidRPr="00FF71BE" w:rsidRDefault="00FF71BE" w:rsidP="00B847A3">
      <w:pPr>
        <w:pStyle w:val="ac"/>
        <w:rPr>
          <w:rFonts w:cs="Calibri"/>
          <w:rtl/>
        </w:rPr>
      </w:pPr>
      <w:r>
        <w:rPr>
          <w:rFonts w:hint="cs"/>
          <w:rtl/>
        </w:rPr>
        <w:t>کد 12:</w:t>
      </w:r>
      <w:r>
        <w:rPr>
          <w:rFonts w:cs="Calibri" w:hint="cs"/>
          <w:rtl/>
        </w:rPr>
        <w:t xml:space="preserve"> "</w:t>
      </w:r>
      <w:r w:rsidR="00623E32" w:rsidRPr="00463DB8">
        <w:rPr>
          <w:rtl/>
        </w:rPr>
        <w:t>ما اینجا باید به کارآفرینی فکر کنیم اینطوری نباشه که فقط از بچه</w:t>
      </w:r>
      <w:r w:rsidR="00623E32">
        <w:rPr>
          <w:rtl/>
        </w:rPr>
        <w:t>‌ها</w:t>
      </w:r>
      <w:r w:rsidR="00623E32" w:rsidRPr="00463DB8">
        <w:rPr>
          <w:rtl/>
        </w:rPr>
        <w:t>مون بخواهیم دکتر و مهندس بشن. بچه</w:t>
      </w:r>
      <w:r w:rsidR="00623E32">
        <w:rPr>
          <w:rtl/>
        </w:rPr>
        <w:t>‌ها</w:t>
      </w:r>
      <w:r w:rsidR="00623E32" w:rsidRPr="00463DB8">
        <w:rPr>
          <w:rtl/>
        </w:rPr>
        <w:t>مون باید به سمت کارافرینی پیش برن. همه</w:t>
      </w:r>
      <w:r w:rsidR="00623E32">
        <w:rPr>
          <w:rtl/>
        </w:rPr>
        <w:t>‌ی</w:t>
      </w:r>
      <w:r w:rsidR="00623E32" w:rsidRPr="00463DB8">
        <w:rPr>
          <w:rtl/>
        </w:rPr>
        <w:t xml:space="preserve"> این کارها رو میشه توی مدرسه انجام داد به شرطی که بودجه و امکاناتش در اختیارمون قرار بگیره و</w:t>
      </w:r>
      <w:r w:rsidR="00623E32">
        <w:rPr>
          <w:rtl/>
        </w:rPr>
        <w:t>‌ی</w:t>
      </w:r>
      <w:r w:rsidR="00623E32" w:rsidRPr="00463DB8">
        <w:rPr>
          <w:rtl/>
        </w:rPr>
        <w:t>ه سری آدمها که در راس کار</w:t>
      </w:r>
      <w:r w:rsidR="00623E32">
        <w:rPr>
          <w:rtl/>
        </w:rPr>
        <w:t>‌ی</w:t>
      </w:r>
      <w:r w:rsidR="00623E32" w:rsidRPr="00463DB8">
        <w:rPr>
          <w:rtl/>
        </w:rPr>
        <w:t>ک مجموعه ای قرار میگیرن دگم نباشن. وقتی تو داری توضیح مدی راجع به</w:t>
      </w:r>
      <w:r w:rsidR="00623E32">
        <w:rPr>
          <w:rtl/>
        </w:rPr>
        <w:t>‌ی</w:t>
      </w:r>
      <w:r w:rsidR="00623E32" w:rsidRPr="00463DB8">
        <w:rPr>
          <w:rtl/>
        </w:rPr>
        <w:t xml:space="preserve">ه مساله ای که من </w:t>
      </w:r>
      <w:r w:rsidR="00623E32">
        <w:rPr>
          <w:rtl/>
        </w:rPr>
        <w:t>می‌</w:t>
      </w:r>
      <w:r w:rsidR="00623E32" w:rsidRPr="00463DB8">
        <w:rPr>
          <w:rtl/>
        </w:rPr>
        <w:t>خوام این کار رو انجام بدم نگاه تمسخرآمیز اون فردی که بالا نشسته میتونه کاملا مسدود کنه ذهنت رو و دیگه نری سمتش. این خیلی مساله</w:t>
      </w:r>
      <w:r w:rsidR="00623E32">
        <w:rPr>
          <w:rtl/>
        </w:rPr>
        <w:t>‌ی</w:t>
      </w:r>
      <w:r w:rsidR="00623E32" w:rsidRPr="00463DB8">
        <w:rPr>
          <w:rtl/>
        </w:rPr>
        <w:t xml:space="preserve"> مهمیه. ما الان معاونت ابتدایی منطقه مون، خانم بنی جمالی انقدر ذهنش بازه، من زنگ میزنم</w:t>
      </w:r>
      <w:r>
        <w:rPr>
          <w:rFonts w:hint="cs"/>
          <w:rtl/>
        </w:rPr>
        <w:t xml:space="preserve"> </w:t>
      </w:r>
      <w:r w:rsidR="00623E32">
        <w:rPr>
          <w:rtl/>
        </w:rPr>
        <w:t>‌ی</w:t>
      </w:r>
      <w:r w:rsidR="00623E32" w:rsidRPr="00463DB8">
        <w:rPr>
          <w:rtl/>
        </w:rPr>
        <w:t>ه ایده</w:t>
      </w:r>
      <w:r>
        <w:rPr>
          <w:rFonts w:hint="cs"/>
          <w:rtl/>
        </w:rPr>
        <w:t>‌</w:t>
      </w:r>
      <w:r w:rsidR="00623E32"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sidR="00623E32">
        <w:rPr>
          <w:rtl/>
        </w:rPr>
        <w:t>‌ی</w:t>
      </w:r>
      <w:r w:rsidR="00623E32" w:rsidRPr="00463DB8">
        <w:rPr>
          <w:rtl/>
        </w:rPr>
        <w:t xml:space="preserve"> نقاشی</w:t>
      </w:r>
      <w:r w:rsidR="00623E32">
        <w:rPr>
          <w:rtl/>
        </w:rPr>
        <w:t>‌ها</w:t>
      </w:r>
      <w:r w:rsidR="00623E32" w:rsidRPr="00463DB8">
        <w:rPr>
          <w:rtl/>
        </w:rPr>
        <w:t xml:space="preserve"> رو کشید. من</w:t>
      </w:r>
      <w:r w:rsidR="00623E32">
        <w:rPr>
          <w:rtl/>
        </w:rPr>
        <w:t>‌ی</w:t>
      </w:r>
      <w:r w:rsidR="00623E32" w:rsidRPr="00463DB8">
        <w:rPr>
          <w:rtl/>
        </w:rPr>
        <w:t>ازده شب رفتم خونه و لایو گرفتم براش فرستادم. زنگ زد گفت نمیشه از تو</w:t>
      </w:r>
      <w:r w:rsidR="00623E32">
        <w:rPr>
          <w:rtl/>
        </w:rPr>
        <w:t>‌ی</w:t>
      </w:r>
      <w:r w:rsidR="00623E32" w:rsidRPr="00463DB8">
        <w:rPr>
          <w:rtl/>
        </w:rPr>
        <w:t xml:space="preserve">ه عالمه آدم تکثیر بشه؟! ببین اینکه به من انرژی میده من رو به جلو </w:t>
      </w:r>
      <w:r w:rsidR="00623E32">
        <w:rPr>
          <w:rtl/>
        </w:rPr>
        <w:t>می‌</w:t>
      </w:r>
      <w:r w:rsidR="00623E32"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7C42183" w14:textId="340CCE71" w:rsidR="00623E32" w:rsidRDefault="00623E32" w:rsidP="001F1265">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2A46652D" w14:textId="47DA77F3" w:rsidR="00623E32" w:rsidRDefault="00623E32" w:rsidP="00B847A3">
      <w:pPr>
        <w:pStyle w:val="ac"/>
        <w:rPr>
          <w:rtl/>
        </w:rPr>
      </w:pPr>
      <w:r>
        <w:rPr>
          <w:rFonts w:hint="cs"/>
          <w:rtl/>
        </w:rPr>
        <w:t xml:space="preserve">کد 2: </w:t>
      </w:r>
      <w:r w:rsidR="00FF71BE">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ه درسی بهش داده بشه ازش امتحان گرفته باشه ، تو خوبی و تو بدی . نگاه خط 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69A426DE" w14:textId="47A86822" w:rsidR="00623E32" w:rsidRPr="00FF71BE" w:rsidRDefault="00623E32" w:rsidP="00B847A3">
      <w:pPr>
        <w:pStyle w:val="ac"/>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59740357" w14:textId="22AFBCD1" w:rsidR="00623E32" w:rsidRPr="00FF71BE" w:rsidRDefault="00623E32" w:rsidP="00B847A3">
      <w:pPr>
        <w:pStyle w:val="ac"/>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sidR="00FF71BE">
        <w:rPr>
          <w:rFonts w:cs="Calibri" w:hint="cs"/>
          <w:rtl/>
        </w:rPr>
        <w:t>"</w:t>
      </w:r>
    </w:p>
    <w:p w14:paraId="52B101A3" w14:textId="02E41DA8" w:rsidR="00623E32" w:rsidRPr="00FF71BE" w:rsidRDefault="00623E32" w:rsidP="00B847A3">
      <w:pPr>
        <w:pStyle w:val="ac"/>
        <w:rPr>
          <w:rFonts w:cs="Calibri"/>
          <w:rtl/>
        </w:rPr>
      </w:pPr>
      <w:r>
        <w:rPr>
          <w:rFonts w:hint="cs"/>
          <w:rtl/>
        </w:rPr>
        <w:t>کد 22:‌</w:t>
      </w:r>
      <w:r w:rsidR="00FF71BE">
        <w:rPr>
          <w:rFonts w:hint="cs"/>
          <w:rtl/>
        </w:rPr>
        <w:t xml:space="preserve"> </w:t>
      </w:r>
      <w:r w:rsidR="00FF71BE">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sidR="00FF71BE">
        <w:rPr>
          <w:rFonts w:cs="Calibri" w:hint="cs"/>
          <w:rtl/>
        </w:rPr>
        <w:t>"</w:t>
      </w:r>
    </w:p>
    <w:p w14:paraId="6B98ACAB" w14:textId="674A6239" w:rsidR="00623E32" w:rsidRDefault="00623E32" w:rsidP="001F1265">
      <w:pPr>
        <w:pStyle w:val="afb"/>
        <w:rPr>
          <w:rtl/>
        </w:rPr>
      </w:pPr>
      <w:r w:rsidRPr="007E1479">
        <w:rPr>
          <w:rFonts w:hint="cs"/>
          <w:rtl/>
        </w:rPr>
        <w:t>نگرش اولیا</w:t>
      </w:r>
      <w:r>
        <w:rPr>
          <w:rFonts w:hint="cs"/>
          <w:rtl/>
        </w:rPr>
        <w:t xml:space="preserve"> و جامعه</w:t>
      </w:r>
    </w:p>
    <w:p w14:paraId="5B250FE2" w14:textId="6B107618" w:rsidR="00623E32" w:rsidRPr="00FF71BE" w:rsidRDefault="00623E32" w:rsidP="00B847A3">
      <w:pPr>
        <w:pStyle w:val="ac"/>
        <w:rPr>
          <w:rFonts w:cs="Calibri"/>
          <w:rtl/>
        </w:rPr>
      </w:pPr>
      <w:r>
        <w:rPr>
          <w:rFonts w:hint="cs"/>
          <w:rtl/>
        </w:rPr>
        <w:t xml:space="preserve">کد 4: </w:t>
      </w:r>
      <w:r w:rsidR="00FF71BE">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sidR="00FF71BE">
        <w:rPr>
          <w:rFonts w:cs="Calibri" w:hint="cs"/>
          <w:rtl/>
        </w:rPr>
        <w:t>"</w:t>
      </w:r>
    </w:p>
    <w:p w14:paraId="37DF435E" w14:textId="77777777" w:rsidR="00623E32" w:rsidRDefault="00623E32" w:rsidP="00B847A3">
      <w:pPr>
        <w:pStyle w:val="ac"/>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0B284711" w14:textId="095F8ACC" w:rsidR="00623E32" w:rsidRDefault="00623E32" w:rsidP="00B847A3">
      <w:pPr>
        <w:pStyle w:val="ac"/>
        <w:rPr>
          <w:rtl/>
        </w:rPr>
      </w:pPr>
      <w:r>
        <w:rPr>
          <w:rFonts w:hint="cs"/>
          <w:rtl/>
        </w:rPr>
        <w:t xml:space="preserve">کد 8: </w:t>
      </w:r>
      <w:r w:rsidR="00FA575C">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sidR="00FA575C">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233B0974" w14:textId="315C5DD8" w:rsidR="00623E32" w:rsidRPr="00FA575C" w:rsidRDefault="00623E32" w:rsidP="00B847A3">
      <w:pPr>
        <w:pStyle w:val="ac"/>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sidR="00FA575C">
        <w:rPr>
          <w:rFonts w:cs="Calibri" w:hint="cs"/>
          <w:rtl/>
        </w:rPr>
        <w:t>"</w:t>
      </w:r>
    </w:p>
    <w:p w14:paraId="2AE67C69" w14:textId="0703D9DD" w:rsidR="00623E32" w:rsidRPr="00FA575C" w:rsidRDefault="00623E32" w:rsidP="00B847A3">
      <w:pPr>
        <w:pStyle w:val="ac"/>
        <w:rPr>
          <w:rFonts w:cs="Calibri"/>
          <w:rtl/>
        </w:rPr>
      </w:pPr>
      <w:r>
        <w:rPr>
          <w:rFonts w:hint="cs"/>
          <w:rtl/>
        </w:rPr>
        <w:t xml:space="preserve">کد 12: </w:t>
      </w:r>
      <w:r w:rsidR="00FA575C">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sidR="00FA575C">
        <w:rPr>
          <w:rFonts w:cs="Calibri" w:hint="cs"/>
          <w:rtl/>
        </w:rPr>
        <w:t>"</w:t>
      </w:r>
    </w:p>
    <w:p w14:paraId="673F96BE" w14:textId="0A84DC31" w:rsidR="00623E32" w:rsidRPr="00FA575C" w:rsidRDefault="00623E32" w:rsidP="00B847A3">
      <w:pPr>
        <w:pStyle w:val="ac"/>
        <w:rPr>
          <w:rFonts w:cs="Calibri"/>
          <w:rtl/>
        </w:rPr>
      </w:pPr>
      <w:r>
        <w:rPr>
          <w:rFonts w:hint="cs"/>
          <w:rtl/>
        </w:rPr>
        <w:t xml:space="preserve">کد 22: </w:t>
      </w:r>
      <w:r w:rsidR="00FA575C">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ادگرفته‌است، خیلی دیگر برایش مهم نیست چقدر فضای کلاسش مطبوع و 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sidR="00FA575C">
        <w:rPr>
          <w:rFonts w:cs="Calibri" w:hint="cs"/>
          <w:rtl/>
        </w:rPr>
        <w:t>"</w:t>
      </w:r>
    </w:p>
    <w:p w14:paraId="0D86E59F" w14:textId="77777777" w:rsidR="00623E32" w:rsidRDefault="00623E32" w:rsidP="004E07A2">
      <w:pPr>
        <w:pStyle w:val="1-1-1-1"/>
        <w:rPr>
          <w:rtl/>
        </w:rPr>
      </w:pPr>
      <w:bookmarkStart w:id="152" w:name="_Toc144152798"/>
      <w:bookmarkStart w:id="153" w:name="_Hlk143979625"/>
      <w:r>
        <w:rPr>
          <w:rFonts w:hint="cs"/>
          <w:rtl/>
        </w:rPr>
        <w:t>نبود اختیار کافی برای مدیران</w:t>
      </w:r>
      <w:bookmarkEnd w:id="152"/>
    </w:p>
    <w:p w14:paraId="0B23BC23" w14:textId="5324A486" w:rsidR="00623E32" w:rsidRDefault="00623E32" w:rsidP="00B847A3">
      <w:pPr>
        <w:pStyle w:val="ac"/>
        <w:rPr>
          <w:rtl/>
        </w:rPr>
      </w:pPr>
      <w:bookmarkStart w:id="154" w:name="_Hlk143979666"/>
      <w:bookmarkEnd w:id="153"/>
      <w:r>
        <w:rPr>
          <w:rFonts w:hint="cs"/>
          <w:rtl/>
        </w:rPr>
        <w:t xml:space="preserve">کد 2: </w:t>
      </w:r>
      <w:r w:rsidR="007B07E7">
        <w:rPr>
          <w:rFonts w:cs="Calibri" w:hint="cs"/>
          <w:rtl/>
        </w:rPr>
        <w:t>"</w:t>
      </w:r>
      <w:r w:rsidRPr="00463DB8">
        <w:rPr>
          <w:rtl/>
        </w:rPr>
        <w:t>نمی</w:t>
      </w:r>
      <w:r w:rsidR="007B07E7">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4F5471B" w14:textId="01FCF6D3" w:rsidR="00623E32" w:rsidRPr="005D0DCA" w:rsidRDefault="00623E32" w:rsidP="00B847A3">
      <w:pPr>
        <w:pStyle w:val="ac"/>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sidR="005D0DCA">
        <w:rPr>
          <w:rFonts w:hint="cs"/>
          <w:rtl/>
        </w:rPr>
        <w:t>.</w:t>
      </w:r>
      <w:r w:rsidR="005D0DCA">
        <w:rPr>
          <w:rFonts w:cs="Calibri" w:hint="cs"/>
          <w:rtl/>
        </w:rPr>
        <w:t>"</w:t>
      </w:r>
    </w:p>
    <w:p w14:paraId="00B5C016" w14:textId="68312391" w:rsidR="00623E32" w:rsidRDefault="00623E32" w:rsidP="00B847A3">
      <w:pPr>
        <w:pStyle w:val="ac"/>
        <w:rPr>
          <w:rtl/>
        </w:rPr>
      </w:pPr>
      <w:r>
        <w:rPr>
          <w:rFonts w:hint="cs"/>
          <w:rtl/>
        </w:rPr>
        <w:t xml:space="preserve">کد 4: </w:t>
      </w:r>
      <w:r w:rsidR="005D0DCA">
        <w:rPr>
          <w:rFonts w:cs="Calibri" w:hint="cs"/>
          <w:rtl/>
        </w:rPr>
        <w:t>"</w:t>
      </w:r>
      <w:r w:rsidRPr="00463DB8">
        <w:rPr>
          <w:rtl/>
        </w:rPr>
        <w:t>ما نمی</w:t>
      </w:r>
      <w:r w:rsidR="005D0DCA">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5796C769" w14:textId="702FE2AF" w:rsidR="00623E32" w:rsidRPr="005D0DCA" w:rsidRDefault="00623E32" w:rsidP="00B847A3">
      <w:pPr>
        <w:pStyle w:val="ac"/>
        <w:rPr>
          <w:rFonts w:cs="Calibri"/>
          <w:rtl/>
        </w:rPr>
      </w:pPr>
      <w:r w:rsidRPr="00463DB8">
        <w:rPr>
          <w:rtl/>
        </w:rPr>
        <w:t>دستورالعمل</w:t>
      </w:r>
      <w:r w:rsidR="005D0DCA">
        <w:rPr>
          <w:rFonts w:hint="cs"/>
          <w:rtl/>
        </w:rPr>
        <w:t>‌</w:t>
      </w:r>
      <w:r w:rsidRPr="00463DB8">
        <w:rPr>
          <w:rtl/>
        </w:rPr>
        <w:t>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sidR="005D0DCA">
        <w:rPr>
          <w:rFonts w:hint="cs"/>
          <w:rtl/>
        </w:rPr>
        <w:t>.</w:t>
      </w:r>
      <w:r w:rsidR="005D0DCA">
        <w:rPr>
          <w:rFonts w:cs="Calibri" w:hint="cs"/>
          <w:rtl/>
        </w:rPr>
        <w:t>"</w:t>
      </w:r>
    </w:p>
    <w:p w14:paraId="4E6CE28F" w14:textId="569AFEE7" w:rsidR="00623E32" w:rsidRPr="005D0DCA" w:rsidRDefault="00623E32" w:rsidP="00B847A3">
      <w:pPr>
        <w:pStyle w:val="ac"/>
        <w:rPr>
          <w:rFonts w:cs="Calibri"/>
          <w:rtl/>
        </w:rPr>
      </w:pPr>
      <w:r>
        <w:rPr>
          <w:rFonts w:hint="cs"/>
          <w:rtl/>
        </w:rPr>
        <w:t xml:space="preserve">کد 22: </w:t>
      </w:r>
      <w:r w:rsidR="005D0DCA">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sidR="005D0DCA">
        <w:rPr>
          <w:rFonts w:cs="Calibri" w:hint="cs"/>
          <w:rtl/>
        </w:rPr>
        <w:t>"</w:t>
      </w:r>
    </w:p>
    <w:p w14:paraId="423C5DF8" w14:textId="1331B5AB" w:rsidR="00623E32" w:rsidRDefault="00623E32" w:rsidP="00B847A3">
      <w:pPr>
        <w:pStyle w:val="ac"/>
        <w:rPr>
          <w:rtl/>
        </w:rPr>
      </w:pPr>
      <w:r>
        <w:rPr>
          <w:rFonts w:hint="cs"/>
          <w:rtl/>
        </w:rPr>
        <w:t xml:space="preserve">کد 29: </w:t>
      </w:r>
      <w:r w:rsidR="005D0DCA">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20EDBAA7" w14:textId="75131B1D" w:rsidR="00623E32" w:rsidRPr="005D0DCA" w:rsidRDefault="00623E32" w:rsidP="00B847A3">
      <w:pPr>
        <w:pStyle w:val="ac"/>
        <w:rPr>
          <w:rFonts w:cs="Calibri"/>
          <w:rtl/>
        </w:rPr>
      </w:pPr>
      <w:r w:rsidRPr="00463DB8">
        <w:rPr>
          <w:rtl/>
        </w:rPr>
        <w:t>الان مدیران ما در ساختار دستشان بسته است و نمیتونن کاری رو انجام بدن.</w:t>
      </w:r>
      <w:r w:rsidR="005D0DCA">
        <w:rPr>
          <w:rFonts w:cs="Calibri" w:hint="cs"/>
          <w:rtl/>
        </w:rPr>
        <w:t>"</w:t>
      </w:r>
    </w:p>
    <w:p w14:paraId="5B1E5E0D" w14:textId="5A2EF549" w:rsidR="00623E32" w:rsidRDefault="00623E32" w:rsidP="00B847A3">
      <w:pPr>
        <w:pStyle w:val="ac"/>
        <w:rPr>
          <w:rtl/>
        </w:rPr>
      </w:pPr>
      <w:r>
        <w:rPr>
          <w:rFonts w:hint="cs"/>
          <w:rtl/>
        </w:rPr>
        <w:t xml:space="preserve">کد 30: </w:t>
      </w:r>
      <w:r w:rsidR="00413044">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370AFA35" w14:textId="5684CE81" w:rsidR="00623E32" w:rsidRPr="00413044" w:rsidRDefault="00623E32" w:rsidP="00B847A3">
      <w:pPr>
        <w:pStyle w:val="ac"/>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ک چیزی دیکته شده باشد و خودش اعتقادی نداشته باشد به این موضوع مطمئن باشید که آن کار به ثمر نمی‌رسد در اون مدرسه و نتیجه‌ای نمی‌دهد</w:t>
      </w:r>
      <w:r>
        <w:rPr>
          <w:rFonts w:hint="cs"/>
          <w:bCs/>
          <w:rtl/>
        </w:rPr>
        <w:t>.</w:t>
      </w:r>
      <w:r w:rsidR="00413044">
        <w:rPr>
          <w:rFonts w:cs="Calibri" w:hint="cs"/>
          <w:bCs/>
          <w:rtl/>
        </w:rPr>
        <w:t>"</w:t>
      </w:r>
    </w:p>
    <w:p w14:paraId="3B2D82CB" w14:textId="77777777" w:rsidR="00623E32" w:rsidRPr="007E1479" w:rsidRDefault="00623E32" w:rsidP="004E07A2">
      <w:pPr>
        <w:pStyle w:val="1-1-1-1"/>
        <w:rPr>
          <w:rtl/>
        </w:rPr>
      </w:pPr>
      <w:bookmarkStart w:id="155" w:name="_Toc144152799"/>
      <w:bookmarkStart w:id="156" w:name="_Hlk143980934"/>
      <w:bookmarkEnd w:id="154"/>
      <w:r>
        <w:rPr>
          <w:rFonts w:hint="cs"/>
          <w:rtl/>
        </w:rPr>
        <w:t>عدم دخالت مدیر در طراحی ساختمان مدرسه</w:t>
      </w:r>
      <w:bookmarkEnd w:id="155"/>
    </w:p>
    <w:p w14:paraId="5BFF80C8" w14:textId="6B6C8384" w:rsidR="00623E32" w:rsidRPr="00413044" w:rsidRDefault="00623E32" w:rsidP="00B847A3">
      <w:pPr>
        <w:pStyle w:val="ac"/>
        <w:rPr>
          <w:rFonts w:cs="Calibri"/>
          <w:rtl/>
        </w:rPr>
      </w:pPr>
      <w:r>
        <w:rPr>
          <w:rFonts w:hint="cs"/>
          <w:rtl/>
        </w:rPr>
        <w:t xml:space="preserve">کد 6: </w:t>
      </w:r>
      <w:r w:rsidR="00413044">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sidR="00413044">
        <w:rPr>
          <w:rFonts w:cs="Calibri" w:hint="cs"/>
          <w:rtl/>
        </w:rPr>
        <w:t>"</w:t>
      </w:r>
    </w:p>
    <w:p w14:paraId="73FC6D18" w14:textId="7B962E8B" w:rsidR="00623E32" w:rsidRPr="00657CF9" w:rsidRDefault="00623E32" w:rsidP="00B847A3">
      <w:pPr>
        <w:pStyle w:val="ac"/>
        <w:rPr>
          <w:rFonts w:cs="Calibri"/>
          <w:rtl/>
        </w:rPr>
      </w:pPr>
      <w:r>
        <w:rPr>
          <w:rFonts w:hint="cs"/>
          <w:rtl/>
        </w:rPr>
        <w:t xml:space="preserve">کد 12: </w:t>
      </w:r>
      <w:r w:rsidR="00413044">
        <w:rPr>
          <w:rFonts w:cs="Calibri" w:hint="cs"/>
          <w:rtl/>
        </w:rPr>
        <w:t>"</w:t>
      </w:r>
      <w:r w:rsidRPr="00463DB8">
        <w:rPr>
          <w:rtl/>
        </w:rPr>
        <w:t>من اگر این امکان برام وجود داشت که توی حیاط بتونم</w:t>
      </w:r>
      <w:r w:rsidR="00413044">
        <w:rPr>
          <w:rFonts w:hint="cs"/>
          <w:rtl/>
        </w:rPr>
        <w:t xml:space="preserve"> </w:t>
      </w:r>
      <w:r>
        <w:rPr>
          <w:rtl/>
        </w:rPr>
        <w:t>‌ی</w:t>
      </w:r>
      <w:r w:rsidRPr="00463DB8">
        <w:rPr>
          <w:rtl/>
        </w:rPr>
        <w:t>ه باغچه</w:t>
      </w:r>
      <w:r w:rsidR="00413044">
        <w:rPr>
          <w:rFonts w:hint="cs"/>
          <w:rtl/>
        </w:rPr>
        <w:t>‍</w:t>
      </w:r>
      <w:r w:rsidRPr="00463DB8">
        <w:rPr>
          <w:rtl/>
        </w:rPr>
        <w:t>ای درست کنم که بچه</w:t>
      </w:r>
      <w:r>
        <w:rPr>
          <w:rtl/>
        </w:rPr>
        <w:t>‌ها</w:t>
      </w:r>
      <w:r w:rsidRPr="00463DB8">
        <w:rPr>
          <w:rtl/>
        </w:rPr>
        <w:t xml:space="preserve"> برای زنگ علوم برن،</w:t>
      </w:r>
      <w:r>
        <w:rPr>
          <w:rtl/>
        </w:rPr>
        <w:t>‌</w:t>
      </w:r>
      <w:r w:rsidR="00413044">
        <w:rPr>
          <w:rFonts w:hint="cs"/>
          <w:rtl/>
        </w:rPr>
        <w:t xml:space="preserve"> </w:t>
      </w:r>
      <w:r>
        <w:rPr>
          <w:rtl/>
        </w:rPr>
        <w:t>ی</w:t>
      </w:r>
      <w:r w:rsidRPr="00463DB8">
        <w:rPr>
          <w:rtl/>
        </w:rPr>
        <w:t>ا اصلا کارآفرینی کنن، فلفل بکارن، گوجه فرنگی بکارن ، اصلا اید</w:t>
      </w:r>
      <w:r w:rsidR="00657CF9">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sidR="00657CF9">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sidR="00657CF9">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sidR="00657CF9">
        <w:rPr>
          <w:rFonts w:cs="Calibri" w:hint="cs"/>
          <w:rtl/>
        </w:rPr>
        <w:t>"</w:t>
      </w:r>
    </w:p>
    <w:p w14:paraId="35F215E6" w14:textId="375C6041" w:rsidR="00623E32" w:rsidRPr="00657CF9" w:rsidRDefault="00623E32" w:rsidP="00B847A3">
      <w:pPr>
        <w:pStyle w:val="ac"/>
        <w:rPr>
          <w:rFonts w:cs="Calibri"/>
          <w:rtl/>
        </w:rPr>
      </w:pPr>
      <w:r w:rsidRPr="00DA136F">
        <w:rPr>
          <w:rFonts w:hint="cs"/>
          <w:rtl/>
        </w:rPr>
        <w:t xml:space="preserve">کد 17: </w:t>
      </w:r>
      <w:r w:rsidR="00657CF9">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sidR="00657CF9">
        <w:rPr>
          <w:rFonts w:cs="Calibri" w:hint="cs"/>
          <w:rtl/>
        </w:rPr>
        <w:t>"</w:t>
      </w:r>
    </w:p>
    <w:p w14:paraId="233EECDA" w14:textId="3018AC58" w:rsidR="00623E32" w:rsidRPr="00657CF9" w:rsidRDefault="00623E32" w:rsidP="00B847A3">
      <w:pPr>
        <w:pStyle w:val="ac"/>
        <w:rPr>
          <w:rFonts w:cs="Calibri"/>
          <w:rtl/>
        </w:rPr>
      </w:pPr>
      <w:r>
        <w:rPr>
          <w:rFonts w:hint="cs"/>
          <w:rtl/>
        </w:rPr>
        <w:t xml:space="preserve">کد 22: </w:t>
      </w:r>
      <w:r w:rsidR="00657CF9">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sidR="00AB11D8">
        <w:rPr>
          <w:rFonts w:hint="cs"/>
          <w:rtl/>
        </w:rPr>
        <w:t xml:space="preserve">. </w:t>
      </w:r>
      <w:r w:rsidRPr="00463DB8">
        <w:rPr>
          <w:rtl/>
        </w:rPr>
        <w:t>گرچه از اونجا به بعد هم خیلی 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sidR="00657CF9">
        <w:rPr>
          <w:rFonts w:cs="Calibri" w:hint="cs"/>
          <w:rtl/>
        </w:rPr>
        <w:t>"</w:t>
      </w:r>
    </w:p>
    <w:p w14:paraId="401127EF" w14:textId="17DD2873" w:rsidR="00623E32" w:rsidRPr="002C708F" w:rsidRDefault="00623E32" w:rsidP="00B847A3">
      <w:pPr>
        <w:pStyle w:val="ac"/>
        <w:rPr>
          <w:rFonts w:cs="Calibri"/>
          <w:rtl/>
        </w:rPr>
      </w:pPr>
      <w:r>
        <w:rPr>
          <w:rFonts w:hint="cs"/>
          <w:rtl/>
        </w:rPr>
        <w:t xml:space="preserve">کد 23: </w:t>
      </w:r>
      <w:r w:rsidR="00AB11D8">
        <w:rPr>
          <w:rFonts w:cs="Calibri" w:hint="cs"/>
          <w:rtl/>
        </w:rPr>
        <w:t>"</w:t>
      </w:r>
      <w:r w:rsidRPr="00463DB8">
        <w:rPr>
          <w:rtl/>
        </w:rPr>
        <w:t>در حال حاضر مدیران آموزشی ما مدرسه را تحویل می‌گیرند. در هیچ کجای نقشۀ ساختمان، قرارداد، پیمانکار و</w:t>
      </w:r>
      <w:r w:rsidR="00AB11D8">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sidR="00AB11D8">
        <w:rPr>
          <w:rFonts w:hint="cs"/>
          <w:rtl/>
        </w:rPr>
        <w:t xml:space="preserve">از </w:t>
      </w:r>
      <w:r w:rsidRPr="00463DB8">
        <w:rPr>
          <w:rtl/>
        </w:rPr>
        <w:t>این چیدمان</w:t>
      </w:r>
      <w:r>
        <w:rPr>
          <w:rtl/>
        </w:rPr>
        <w:t>‌ها</w:t>
      </w:r>
      <w:r w:rsidRPr="00463DB8">
        <w:rPr>
          <w:rtl/>
        </w:rPr>
        <w:t xml:space="preserve"> آرامش می</w:t>
      </w:r>
      <w:r w:rsidR="006A542F">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sidR="002C708F">
        <w:rPr>
          <w:rFonts w:hint="cs"/>
          <w:rtl/>
        </w:rPr>
        <w:t>‌</w:t>
      </w:r>
      <w:r w:rsidRPr="00463DB8">
        <w:rPr>
          <w:rtl/>
        </w:rPr>
        <w:t>ای داره</w:t>
      </w:r>
      <w:r w:rsidR="002C708F">
        <w:rPr>
          <w:rFonts w:cs="Calibri" w:hint="cs"/>
          <w:rtl/>
        </w:rPr>
        <w:t>"</w:t>
      </w:r>
    </w:p>
    <w:p w14:paraId="6D35D343" w14:textId="1A6575FB" w:rsidR="00623E32" w:rsidRDefault="00623E32" w:rsidP="00B847A3">
      <w:pPr>
        <w:pStyle w:val="ac"/>
        <w:rPr>
          <w:rtl/>
        </w:rPr>
      </w:pPr>
      <w:r>
        <w:rPr>
          <w:rFonts w:hint="cs"/>
          <w:rtl/>
        </w:rPr>
        <w:t xml:space="preserve">کد 29: </w:t>
      </w:r>
      <w:r w:rsidR="002C708F">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44F6B091" w14:textId="416BEC7C" w:rsidR="00623E32" w:rsidRPr="002C708F" w:rsidRDefault="00623E32" w:rsidP="00B847A3">
      <w:pPr>
        <w:pStyle w:val="ac"/>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sidR="002C708F">
        <w:rPr>
          <w:rFonts w:cs="Calibri" w:hint="cs"/>
          <w:rtl/>
        </w:rPr>
        <w:t>"</w:t>
      </w:r>
    </w:p>
    <w:p w14:paraId="46E09500" w14:textId="77777777" w:rsidR="00623E32" w:rsidRDefault="00623E32" w:rsidP="004E07A2">
      <w:pPr>
        <w:pStyle w:val="1-1-1-1"/>
        <w:rPr>
          <w:rtl/>
        </w:rPr>
      </w:pPr>
      <w:bookmarkStart w:id="157" w:name="_Toc144152800"/>
      <w:r>
        <w:rPr>
          <w:rFonts w:hint="cs"/>
          <w:rtl/>
        </w:rPr>
        <w:t>ضعف مدیریت آموزش و پرورش</w:t>
      </w:r>
      <w:bookmarkEnd w:id="157"/>
    </w:p>
    <w:p w14:paraId="30C0F12D" w14:textId="318EC594" w:rsidR="00623E32" w:rsidRDefault="00623E32" w:rsidP="00B847A3">
      <w:pPr>
        <w:pStyle w:val="ac"/>
        <w:rPr>
          <w:rtl/>
        </w:rPr>
      </w:pPr>
      <w:r>
        <w:rPr>
          <w:rFonts w:hint="cs"/>
          <w:rtl/>
        </w:rPr>
        <w:t xml:space="preserve">کد 2: </w:t>
      </w:r>
      <w:r w:rsidR="002C708F">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ک مدیر از نقطه کور محل کارش بیاید برسد به نقطه آشکار خوب این نقطه آشکار وقتی هست 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74F10C75" w14:textId="4D3E94EF" w:rsidR="00623E32" w:rsidRPr="002C708F" w:rsidRDefault="00623E32" w:rsidP="00B847A3">
      <w:pPr>
        <w:pStyle w:val="ac"/>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sidR="002C708F">
        <w:rPr>
          <w:rFonts w:cs="Calibri" w:hint="cs"/>
          <w:rtl/>
        </w:rPr>
        <w:t>"</w:t>
      </w:r>
    </w:p>
    <w:p w14:paraId="5E77DEC9" w14:textId="770AD2E0" w:rsidR="00623E32" w:rsidRPr="001913AC" w:rsidRDefault="00623E32" w:rsidP="00B847A3">
      <w:pPr>
        <w:pStyle w:val="ac"/>
        <w:rPr>
          <w:rFonts w:cs="Calibri"/>
          <w:rtl/>
        </w:rPr>
      </w:pPr>
      <w:r>
        <w:rPr>
          <w:rFonts w:hint="cs"/>
          <w:rtl/>
        </w:rPr>
        <w:t xml:space="preserve">کد 4: </w:t>
      </w:r>
      <w:r w:rsidR="001913AC">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sidR="001913AC">
        <w:rPr>
          <w:rFonts w:cs="Calibri" w:hint="cs"/>
          <w:rtl/>
        </w:rPr>
        <w:t>"</w:t>
      </w:r>
    </w:p>
    <w:p w14:paraId="37AAAFA5" w14:textId="61AE4B36" w:rsidR="00623E32" w:rsidRPr="001913AC" w:rsidRDefault="00623E32" w:rsidP="00B847A3">
      <w:pPr>
        <w:pStyle w:val="ac"/>
        <w:rPr>
          <w:rFonts w:cs="Calibri"/>
          <w:rtl/>
        </w:rPr>
      </w:pPr>
      <w:r>
        <w:rPr>
          <w:rFonts w:hint="cs"/>
          <w:rtl/>
        </w:rPr>
        <w:t xml:space="preserve">کد 5: </w:t>
      </w:r>
      <w:r w:rsidR="001913AC">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2A2112A0" w14:textId="4D48F3FE" w:rsidR="00623E32" w:rsidRPr="00086029" w:rsidRDefault="00623E32" w:rsidP="00B847A3">
      <w:pPr>
        <w:pStyle w:val="ac"/>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sidR="00086029">
        <w:rPr>
          <w:rFonts w:hint="cs"/>
          <w:rtl/>
        </w:rPr>
        <w:t>.</w:t>
      </w:r>
    </w:p>
    <w:p w14:paraId="51D45B1E" w14:textId="6227F523" w:rsidR="00623E32" w:rsidRPr="001913AC" w:rsidRDefault="00623E32" w:rsidP="00B847A3">
      <w:pPr>
        <w:pStyle w:val="ac"/>
        <w:rPr>
          <w:rFonts w:cs="Calibri"/>
          <w:rtl/>
        </w:rPr>
      </w:pPr>
      <w:r w:rsidRPr="00463DB8">
        <w:rPr>
          <w:rtl/>
        </w:rPr>
        <w:t xml:space="preserve">من اگر </w:t>
      </w:r>
      <w:r>
        <w:rPr>
          <w:rtl/>
        </w:rPr>
        <w:t>می‌</w:t>
      </w:r>
      <w:r w:rsidRPr="00463DB8">
        <w:rPr>
          <w:rtl/>
        </w:rPr>
        <w:t>خواستم چنین کاری رو بکنم اولین کاری که می</w:t>
      </w:r>
      <w:r w:rsidR="00126C9E">
        <w:rPr>
          <w:rFonts w:hint="cs"/>
          <w:rtl/>
        </w:rPr>
        <w:t>‌</w:t>
      </w:r>
      <w:r w:rsidRPr="00463DB8">
        <w:rPr>
          <w:rtl/>
        </w:rPr>
        <w:t>کردم که الان هم اقدام کردم،</w:t>
      </w:r>
      <w:r w:rsidR="00126C9E">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sidR="001913AC">
        <w:rPr>
          <w:rFonts w:cs="Calibri" w:hint="cs"/>
          <w:rtl/>
        </w:rPr>
        <w:t>"</w:t>
      </w:r>
    </w:p>
    <w:p w14:paraId="5AB86351" w14:textId="4128948D" w:rsidR="00623E32" w:rsidRPr="001913AC" w:rsidRDefault="00623E32" w:rsidP="00B847A3">
      <w:pPr>
        <w:pStyle w:val="ac"/>
        <w:rPr>
          <w:rFonts w:cs="Calibri"/>
          <w:rtl/>
        </w:rPr>
      </w:pPr>
      <w:r>
        <w:rPr>
          <w:rFonts w:hint="cs"/>
          <w:rtl/>
        </w:rPr>
        <w:t xml:space="preserve">کد 14: </w:t>
      </w:r>
      <w:r w:rsidR="001913AC">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sidR="001913AC">
        <w:rPr>
          <w:rFonts w:cs="Calibri" w:hint="cs"/>
          <w:rtl/>
        </w:rPr>
        <w:t>"</w:t>
      </w:r>
    </w:p>
    <w:p w14:paraId="6EC6F6F6" w14:textId="31F423E6" w:rsidR="00623E32" w:rsidRPr="00126C9E" w:rsidRDefault="00623E32" w:rsidP="00B847A3">
      <w:pPr>
        <w:pStyle w:val="ac"/>
        <w:rPr>
          <w:rFonts w:cs="Calibri"/>
          <w:rtl/>
        </w:rPr>
      </w:pPr>
      <w:r>
        <w:rPr>
          <w:rFonts w:hint="cs"/>
          <w:rtl/>
        </w:rPr>
        <w:t>کد 23:</w:t>
      </w:r>
      <w:r w:rsidRPr="00581BBB">
        <w:rPr>
          <w:rtl/>
        </w:rPr>
        <w:t xml:space="preserve"> </w:t>
      </w:r>
      <w:r w:rsidR="001913AC">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sidR="001913AC">
        <w:rPr>
          <w:rFonts w:hint="cs"/>
          <w:rtl/>
        </w:rPr>
        <w:t>‌</w:t>
      </w:r>
      <w:r w:rsidRPr="00463DB8">
        <w:rPr>
          <w:rtl/>
        </w:rPr>
        <w:t>گردد به آموزش و پرورش که اگر در حوزۀ مدیریت آموزش و پرورش بتوانیم کلان‌تر نگاه کنیم، آن می‌تواند</w:t>
      </w:r>
      <w:r w:rsidR="001913AC">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sidR="00107267">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sidR="00107267">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sidR="00107267">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sidR="00126C9E">
        <w:rPr>
          <w:rFonts w:cs="Calibri" w:hint="cs"/>
          <w:rtl/>
        </w:rPr>
        <w:t>"</w:t>
      </w:r>
    </w:p>
    <w:p w14:paraId="61FD21B8" w14:textId="7D99A7B3" w:rsidR="00623E32" w:rsidRDefault="00623E32" w:rsidP="00B847A3">
      <w:pPr>
        <w:pStyle w:val="ac"/>
        <w:rPr>
          <w:rtl/>
        </w:rPr>
      </w:pPr>
      <w:r>
        <w:rPr>
          <w:rFonts w:hint="cs"/>
          <w:rtl/>
        </w:rPr>
        <w:t xml:space="preserve">کد 25: </w:t>
      </w:r>
      <w:r w:rsidR="00107267">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47036E7A" w14:textId="0AC37B50" w:rsidR="00623E32" w:rsidRPr="00107267" w:rsidRDefault="00623E32" w:rsidP="00B847A3">
      <w:pPr>
        <w:pStyle w:val="ac"/>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sidR="00107267">
        <w:rPr>
          <w:rFonts w:cs="Calibri" w:hint="cs"/>
          <w:rtl/>
        </w:rPr>
        <w:t>"</w:t>
      </w:r>
    </w:p>
    <w:p w14:paraId="69B227F8" w14:textId="47F559C1" w:rsidR="00623E32" w:rsidRDefault="00623E32" w:rsidP="00B847A3">
      <w:pPr>
        <w:pStyle w:val="ac"/>
        <w:rPr>
          <w:rtl/>
        </w:rPr>
      </w:pPr>
      <w:r>
        <w:rPr>
          <w:rFonts w:hint="cs"/>
          <w:rtl/>
        </w:rPr>
        <w:t xml:space="preserve">کد 29: </w:t>
      </w:r>
      <w:r w:rsidR="00CB4C64">
        <w:rPr>
          <w:rFonts w:cs="Calibri" w:hint="cs"/>
          <w:rtl/>
        </w:rPr>
        <w:t>"</w:t>
      </w:r>
      <w:r w:rsidRPr="00463DB8">
        <w:rPr>
          <w:rtl/>
        </w:rPr>
        <w:t>متاسفانه آموزش و پرورش هنوز داره به شکل مدیریت نیوتنی</w:t>
      </w:r>
      <w:r w:rsidR="00CB4C64">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sidR="00CB4C64">
        <w:rPr>
          <w:rFonts w:cs="Calibri" w:hint="cs"/>
          <w:rtl/>
        </w:rPr>
        <w:t>"</w:t>
      </w:r>
      <w:r w:rsidRPr="00463DB8">
        <w:rPr>
          <w:rtl/>
        </w:rPr>
        <w:t xml:space="preserve"> </w:t>
      </w:r>
    </w:p>
    <w:p w14:paraId="72B43347" w14:textId="77777777" w:rsidR="00623E32" w:rsidRDefault="00623E32" w:rsidP="004E07A2">
      <w:pPr>
        <w:pStyle w:val="1-1-1-1"/>
        <w:rPr>
          <w:rtl/>
        </w:rPr>
      </w:pPr>
      <w:bookmarkStart w:id="158" w:name="_Toc144152801"/>
      <w:bookmarkEnd w:id="156"/>
      <w:r>
        <w:rPr>
          <w:rFonts w:hint="cs"/>
          <w:rtl/>
        </w:rPr>
        <w:t>کمبود نیرو و ناتوانی معلم‌ها</w:t>
      </w:r>
      <w:bookmarkEnd w:id="158"/>
    </w:p>
    <w:p w14:paraId="06201100" w14:textId="2163A04B" w:rsidR="00623E32" w:rsidRPr="00CB4C64" w:rsidRDefault="00623E32" w:rsidP="00B847A3">
      <w:pPr>
        <w:pStyle w:val="ac"/>
        <w:rPr>
          <w:rFonts w:cs="Calibri"/>
          <w:rtl/>
        </w:rPr>
      </w:pPr>
      <w:r>
        <w:rPr>
          <w:rFonts w:hint="cs"/>
          <w:rtl/>
        </w:rPr>
        <w:t xml:space="preserve">کد 1: </w:t>
      </w:r>
      <w:r w:rsidR="00CB4C64">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1738D730" w14:textId="7CFFAA5C" w:rsidR="00623E32" w:rsidRPr="00CB4C64" w:rsidRDefault="00623E32" w:rsidP="00B847A3">
      <w:pPr>
        <w:pStyle w:val="ac"/>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ی بسیج و سپاه و اینهاست و دارن برمیدارند. اینها معلم نیستند و 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sidR="00CB4C64">
        <w:rPr>
          <w:rFonts w:cs="Calibri" w:hint="cs"/>
          <w:rtl/>
        </w:rPr>
        <w:t>"</w:t>
      </w:r>
    </w:p>
    <w:p w14:paraId="7AA40A06" w14:textId="26EC025B" w:rsidR="00623E32" w:rsidRPr="00CB4C64" w:rsidRDefault="00623E32" w:rsidP="00B847A3">
      <w:pPr>
        <w:pStyle w:val="ac"/>
        <w:rPr>
          <w:rFonts w:cs="Calibri"/>
          <w:rtl/>
        </w:rPr>
      </w:pPr>
      <w:r>
        <w:rPr>
          <w:rFonts w:hint="cs"/>
          <w:rtl/>
        </w:rPr>
        <w:t xml:space="preserve">کد 2: </w:t>
      </w:r>
      <w:r w:rsidR="00CB4C64">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sidR="00CB4C64">
        <w:rPr>
          <w:rFonts w:cs="Calibri" w:hint="cs"/>
          <w:rtl/>
        </w:rPr>
        <w:t>"</w:t>
      </w:r>
    </w:p>
    <w:p w14:paraId="0221943A" w14:textId="5D8736A1" w:rsidR="00623E32" w:rsidRPr="003C25BF" w:rsidRDefault="00623E32" w:rsidP="00B847A3">
      <w:pPr>
        <w:pStyle w:val="ac"/>
        <w:rPr>
          <w:rFonts w:cs="Calibri"/>
          <w:rtl/>
        </w:rPr>
      </w:pPr>
      <w:r>
        <w:rPr>
          <w:rFonts w:hint="cs"/>
          <w:rtl/>
        </w:rPr>
        <w:t xml:space="preserve">کد14: </w:t>
      </w:r>
      <w:r w:rsidR="003C25BF">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sidR="003C25BF">
        <w:rPr>
          <w:rFonts w:cs="Calibri" w:hint="cs"/>
          <w:rtl/>
        </w:rPr>
        <w:t>"</w:t>
      </w:r>
    </w:p>
    <w:p w14:paraId="5D4014EA" w14:textId="027A6B5F" w:rsidR="00623E32" w:rsidRPr="003C25BF" w:rsidRDefault="00623E32" w:rsidP="00B847A3">
      <w:pPr>
        <w:pStyle w:val="ac"/>
        <w:rPr>
          <w:rFonts w:cs="Calibri"/>
          <w:rtl/>
        </w:rPr>
      </w:pPr>
      <w:r>
        <w:rPr>
          <w:rFonts w:hint="cs"/>
          <w:rtl/>
        </w:rPr>
        <w:t xml:space="preserve">کد 15: </w:t>
      </w:r>
      <w:r w:rsidR="003C25BF">
        <w:rPr>
          <w:rFonts w:cs="Calibri" w:hint="cs"/>
          <w:rtl/>
        </w:rPr>
        <w:t>"</w:t>
      </w:r>
      <w:r w:rsidRPr="00463DB8">
        <w:rPr>
          <w:rtl/>
        </w:rPr>
        <w:t>ما مشکل نیرو داریم ما مشکل بودجه داریم.</w:t>
      </w:r>
      <w:r w:rsidR="003C25BF">
        <w:rPr>
          <w:rFonts w:cs="Calibri" w:hint="cs"/>
          <w:rtl/>
        </w:rPr>
        <w:t>"</w:t>
      </w:r>
    </w:p>
    <w:p w14:paraId="7E6F366A" w14:textId="4486084B" w:rsidR="00623E32" w:rsidRPr="003C25BF" w:rsidRDefault="00623E32" w:rsidP="00B847A3">
      <w:pPr>
        <w:pStyle w:val="ac"/>
        <w:rPr>
          <w:rFonts w:cs="Calibri"/>
          <w:rtl/>
        </w:rPr>
      </w:pPr>
      <w:r>
        <w:rPr>
          <w:rFonts w:hint="cs"/>
          <w:rtl/>
        </w:rPr>
        <w:t xml:space="preserve">کد 19: </w:t>
      </w:r>
      <w:r w:rsidR="003C25BF">
        <w:rPr>
          <w:rFonts w:cs="Calibri" w:hint="cs"/>
          <w:rtl/>
        </w:rPr>
        <w:t>"</w:t>
      </w:r>
      <w:r w:rsidRPr="00463DB8">
        <w:rPr>
          <w:rtl/>
        </w:rPr>
        <w:t>کمبود معلم، می</w:t>
      </w:r>
      <w:r w:rsidR="003C25BF">
        <w:rPr>
          <w:rFonts w:hint="cs"/>
          <w:rtl/>
        </w:rPr>
        <w:t>‌</w:t>
      </w:r>
      <w:r w:rsidRPr="00463DB8">
        <w:rPr>
          <w:rtl/>
        </w:rPr>
        <w:t>فرستند کلاس</w:t>
      </w:r>
      <w:r w:rsidR="003C25BF">
        <w:rPr>
          <w:rFonts w:hint="cs"/>
          <w:rtl/>
        </w:rPr>
        <w:t>‌</w:t>
      </w:r>
      <w:r w:rsidRPr="00463DB8">
        <w:rPr>
          <w:rtl/>
        </w:rPr>
        <w:t>ها را پر کنیم فقط. نگاه ن</w:t>
      </w:r>
      <w:r>
        <w:rPr>
          <w:rtl/>
        </w:rPr>
        <w:t>می‌</w:t>
      </w:r>
      <w:r w:rsidRPr="00463DB8">
        <w:rPr>
          <w:rtl/>
        </w:rPr>
        <w:t>کنند معلم توانمند هست</w:t>
      </w:r>
      <w:r w:rsidR="003C25BF">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sidR="003C25BF">
        <w:rPr>
          <w:rFonts w:hint="cs"/>
          <w:rtl/>
        </w:rPr>
        <w:t xml:space="preserve"> </w:t>
      </w:r>
      <w:r>
        <w:rPr>
          <w:rtl/>
        </w:rPr>
        <w:t>ی</w:t>
      </w:r>
      <w:r w:rsidRPr="00463DB8">
        <w:rPr>
          <w:rtl/>
        </w:rPr>
        <w:t>ک معلم آمده بود گفت من میخوام درس بدم ولی ریاضی رو نمی</w:t>
      </w:r>
      <w:r w:rsidR="003C25BF">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sidR="003C25BF">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sidR="003C25BF">
        <w:rPr>
          <w:rFonts w:hint="cs"/>
          <w:rtl/>
        </w:rPr>
        <w:t xml:space="preserve"> </w:t>
      </w:r>
      <w:r>
        <w:rPr>
          <w:rtl/>
        </w:rPr>
        <w:t>ی</w:t>
      </w:r>
      <w:r w:rsidRPr="00463DB8">
        <w:rPr>
          <w:rtl/>
        </w:rPr>
        <w:t>ه معلم خوبه و توانمنده ولی</w:t>
      </w:r>
      <w:r>
        <w:rPr>
          <w:rtl/>
        </w:rPr>
        <w:t>‌</w:t>
      </w:r>
      <w:r w:rsidR="003C25BF">
        <w:rPr>
          <w:rFonts w:hint="cs"/>
          <w:rtl/>
        </w:rPr>
        <w:t xml:space="preserve"> </w:t>
      </w:r>
      <w:r>
        <w:rPr>
          <w:rtl/>
        </w:rPr>
        <w:t>ی</w:t>
      </w:r>
      <w:r w:rsidRPr="00463DB8">
        <w:rPr>
          <w:rtl/>
        </w:rPr>
        <w:t>کی نیست. اداره میگه فقط باید بره سر 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sidR="003C25BF">
        <w:rPr>
          <w:rFonts w:cs="Calibri" w:hint="cs"/>
          <w:rtl/>
        </w:rPr>
        <w:t>"</w:t>
      </w:r>
    </w:p>
    <w:p w14:paraId="0B877673" w14:textId="77777777" w:rsidR="00623E32" w:rsidRDefault="00623E32" w:rsidP="004E07A2">
      <w:pPr>
        <w:pStyle w:val="1-1-1-1"/>
        <w:rPr>
          <w:rtl/>
        </w:rPr>
      </w:pPr>
      <w:bookmarkStart w:id="159" w:name="_Toc144152802"/>
      <w:r>
        <w:rPr>
          <w:rFonts w:hint="cs"/>
          <w:rtl/>
        </w:rPr>
        <w:t>زیاد بودن تعداد دانش‌آموزان</w:t>
      </w:r>
      <w:bookmarkEnd w:id="159"/>
    </w:p>
    <w:p w14:paraId="66D7C9A8" w14:textId="3CE09D60" w:rsidR="00623E32" w:rsidRPr="003C25BF" w:rsidRDefault="00623E32" w:rsidP="00B847A3">
      <w:pPr>
        <w:pStyle w:val="ac"/>
        <w:rPr>
          <w:rFonts w:cs="Calibri"/>
          <w:bCs/>
          <w:rtl/>
        </w:rPr>
      </w:pPr>
      <w:r w:rsidRPr="00297D72">
        <w:rPr>
          <w:rFonts w:hint="cs"/>
          <w:rtl/>
        </w:rPr>
        <w:t xml:space="preserve">کد 2: </w:t>
      </w:r>
      <w:r w:rsidR="003C25BF">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sidR="003C25BF">
        <w:rPr>
          <w:rFonts w:cs="Calibri" w:hint="cs"/>
          <w:rtl/>
        </w:rPr>
        <w:t>"</w:t>
      </w:r>
    </w:p>
    <w:p w14:paraId="7F600E7D" w14:textId="4147DA04" w:rsidR="00623E32" w:rsidRPr="003C25BF" w:rsidRDefault="00623E32" w:rsidP="00B847A3">
      <w:pPr>
        <w:pStyle w:val="ac"/>
        <w:rPr>
          <w:rFonts w:cs="Calibri"/>
          <w:bCs/>
          <w:rtl/>
        </w:rPr>
      </w:pPr>
      <w:r w:rsidRPr="00E20289">
        <w:rPr>
          <w:rFonts w:hint="cs"/>
          <w:rtl/>
        </w:rPr>
        <w:t xml:space="preserve">کد 3: </w:t>
      </w:r>
      <w:r w:rsidR="003C25BF">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sidR="003C25BF">
        <w:rPr>
          <w:rFonts w:cs="Calibri" w:hint="cs"/>
          <w:rtl/>
        </w:rPr>
        <w:t>"</w:t>
      </w:r>
    </w:p>
    <w:p w14:paraId="2318D729" w14:textId="617A3F24" w:rsidR="00623E32" w:rsidRPr="003C25BF" w:rsidRDefault="00623E32" w:rsidP="00B847A3">
      <w:pPr>
        <w:pStyle w:val="ac"/>
        <w:rPr>
          <w:rFonts w:cs="Calibri"/>
          <w:bCs/>
          <w:rtl/>
        </w:rPr>
      </w:pPr>
      <w:r>
        <w:rPr>
          <w:rFonts w:hint="cs"/>
          <w:rtl/>
        </w:rPr>
        <w:t xml:space="preserve">کد 15: </w:t>
      </w:r>
      <w:r w:rsidR="003C25BF">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sidR="003C25BF">
        <w:rPr>
          <w:rFonts w:cs="Calibri" w:hint="cs"/>
          <w:rtl/>
        </w:rPr>
        <w:t>"</w:t>
      </w:r>
    </w:p>
    <w:p w14:paraId="0B02FC37" w14:textId="77777777" w:rsidR="00623E32" w:rsidRDefault="00623E32" w:rsidP="00EF06D6">
      <w:pPr>
        <w:pStyle w:val="1-1-1"/>
        <w:rPr>
          <w:rtl/>
        </w:rPr>
      </w:pPr>
      <w:bookmarkStart w:id="160" w:name="_Toc144152803"/>
      <w:bookmarkStart w:id="161" w:name="_Toc145161001"/>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60"/>
      <w:bookmarkEnd w:id="161"/>
    </w:p>
    <w:p w14:paraId="616E382A" w14:textId="260B0FAA" w:rsidR="00780FE2" w:rsidRDefault="00FC62CF" w:rsidP="00B847A3">
      <w:pPr>
        <w:pStyle w:val="ac"/>
      </w:pPr>
      <w:bookmarkStart w:id="162" w:name="_Toc144152804"/>
      <w:r>
        <w:rPr>
          <w:rFonts w:hint="cs"/>
          <w:rtl/>
        </w:rPr>
        <w:t xml:space="preserve">مدیران در پاسخ به این سوال که یک محیط یادگیری مناسب را چگونه تعریف می‌کنید؟ </w:t>
      </w:r>
      <w:r w:rsidR="00AC5B0E">
        <w:rPr>
          <w:rFonts w:hint="cs"/>
          <w:rtl/>
        </w:rPr>
        <w:t xml:space="preserve"> </w:t>
      </w:r>
      <w:r>
        <w:rPr>
          <w:rFonts w:hint="cs"/>
          <w:rtl/>
        </w:rPr>
        <w:t>چنین پاسخ می‌دادند</w:t>
      </w:r>
      <w:r w:rsidR="00BC7C9A">
        <w:rPr>
          <w:rFonts w:hint="cs"/>
          <w:rtl/>
        </w:rPr>
        <w:t>:</w:t>
      </w:r>
    </w:p>
    <w:p w14:paraId="0C9285ED" w14:textId="09497084" w:rsidR="00623E32" w:rsidRDefault="00623E32" w:rsidP="004E07A2">
      <w:pPr>
        <w:pStyle w:val="1-1-1-1"/>
        <w:rPr>
          <w:rtl/>
        </w:rPr>
      </w:pPr>
      <w:r w:rsidRPr="005B0EF7">
        <w:rPr>
          <w:rFonts w:hint="cs"/>
          <w:rtl/>
        </w:rPr>
        <w:t>حیاط</w:t>
      </w:r>
      <w:r>
        <w:rPr>
          <w:rFonts w:hint="cs"/>
          <w:rtl/>
        </w:rPr>
        <w:t xml:space="preserve"> </w:t>
      </w:r>
      <w:r w:rsidRPr="00EF06D6">
        <w:rPr>
          <w:rFonts w:hint="cs"/>
          <w:rtl/>
        </w:rPr>
        <w:t>بزرگ</w:t>
      </w:r>
      <w:bookmarkEnd w:id="162"/>
    </w:p>
    <w:p w14:paraId="6C28948F" w14:textId="1164BA16" w:rsidR="00623E32" w:rsidRDefault="00623E32" w:rsidP="00B847A3">
      <w:pPr>
        <w:pStyle w:val="ac"/>
        <w:rPr>
          <w:rtl/>
        </w:rPr>
      </w:pPr>
      <w:r>
        <w:rPr>
          <w:rFonts w:hint="cs"/>
          <w:rtl/>
        </w:rPr>
        <w:t xml:space="preserve">کد 13: </w:t>
      </w:r>
      <w:r w:rsidR="00FC62CF">
        <w:rPr>
          <w:rFonts w:cs="Calibri" w:hint="cs"/>
          <w:rtl/>
        </w:rPr>
        <w:t>"</w:t>
      </w:r>
      <w:r w:rsidRPr="001E1904">
        <w:rPr>
          <w:rtl/>
        </w:rPr>
        <w:t>من دوست داشتم</w:t>
      </w:r>
      <w:r w:rsidR="00FC62CF">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sidR="00BC7C9A">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6BD82C61" w14:textId="4837AC79" w:rsidR="00623E32" w:rsidRPr="004B30C9" w:rsidRDefault="00623E32" w:rsidP="00B847A3">
      <w:pPr>
        <w:pStyle w:val="ac"/>
        <w:rPr>
          <w:rFonts w:cs="Calibri"/>
          <w:rtl/>
        </w:rPr>
      </w:pPr>
      <w:r>
        <w:rPr>
          <w:rFonts w:hint="cs"/>
          <w:rtl/>
        </w:rPr>
        <w:t>کد 18:</w:t>
      </w:r>
      <w:r w:rsidRPr="001E1904">
        <w:rPr>
          <w:rtl/>
        </w:rPr>
        <w:t xml:space="preserve"> </w:t>
      </w:r>
      <w:r w:rsidR="00BC7C9A">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sidR="004B30C9">
        <w:rPr>
          <w:rFonts w:cs="Calibri" w:hint="cs"/>
          <w:rtl/>
        </w:rPr>
        <w:t>"</w:t>
      </w:r>
    </w:p>
    <w:p w14:paraId="5F2B7DF2" w14:textId="77777777" w:rsidR="00623E32" w:rsidRDefault="00623E32" w:rsidP="004E07A2">
      <w:pPr>
        <w:pStyle w:val="1-1-1-1"/>
        <w:rPr>
          <w:rtl/>
        </w:rPr>
      </w:pPr>
      <w:bookmarkStart w:id="163" w:name="_Toc144152805"/>
      <w:r>
        <w:rPr>
          <w:rFonts w:hint="cs"/>
          <w:rtl/>
        </w:rPr>
        <w:t>طبقات و تعداد پله‌ها کم</w:t>
      </w:r>
      <w:bookmarkEnd w:id="163"/>
    </w:p>
    <w:p w14:paraId="228B9EBB" w14:textId="2F77C942" w:rsidR="00623E32" w:rsidRPr="004B30C9" w:rsidRDefault="00623E32" w:rsidP="00B847A3">
      <w:pPr>
        <w:pStyle w:val="ac"/>
        <w:rPr>
          <w:rFonts w:cs="Calibri"/>
          <w:rtl/>
        </w:rPr>
      </w:pPr>
      <w:r>
        <w:rPr>
          <w:rFonts w:hint="cs"/>
          <w:rtl/>
        </w:rPr>
        <w:t xml:space="preserve">کد 18: </w:t>
      </w:r>
      <w:r w:rsidR="004B30C9">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sidR="004B30C9">
        <w:rPr>
          <w:rFonts w:cs="Calibri" w:hint="cs"/>
          <w:rtl/>
        </w:rPr>
        <w:t>"</w:t>
      </w:r>
    </w:p>
    <w:p w14:paraId="61554266" w14:textId="77777777" w:rsidR="00623E32" w:rsidRDefault="00623E32" w:rsidP="004E07A2">
      <w:pPr>
        <w:pStyle w:val="1-1-1-1"/>
        <w:rPr>
          <w:rtl/>
        </w:rPr>
      </w:pPr>
      <w:bookmarkStart w:id="164" w:name="_Toc144152806"/>
      <w:r>
        <w:rPr>
          <w:rFonts w:hint="cs"/>
          <w:rtl/>
        </w:rPr>
        <w:t>طبیعت به‌مثابه فضای‌یادگیری</w:t>
      </w:r>
      <w:bookmarkEnd w:id="164"/>
    </w:p>
    <w:p w14:paraId="1EE1346C" w14:textId="2170B6E7" w:rsidR="00623E32" w:rsidRDefault="00623E32" w:rsidP="00B847A3">
      <w:pPr>
        <w:pStyle w:val="ac"/>
        <w:rPr>
          <w:rtl/>
        </w:rPr>
      </w:pPr>
      <w:r>
        <w:rPr>
          <w:rFonts w:hint="cs"/>
          <w:rtl/>
        </w:rPr>
        <w:t xml:space="preserve">کد 15: </w:t>
      </w:r>
      <w:r w:rsidR="004B30C9">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A4E641" w14:textId="7C259228" w:rsidR="00623E32" w:rsidRPr="004B30C9" w:rsidRDefault="00623E32" w:rsidP="00B847A3">
      <w:pPr>
        <w:pStyle w:val="ac"/>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sidR="004B30C9">
        <w:rPr>
          <w:rFonts w:cs="Calibri" w:hint="cs"/>
          <w:rtl/>
        </w:rPr>
        <w:t>"</w:t>
      </w:r>
    </w:p>
    <w:p w14:paraId="11222F59" w14:textId="77777777" w:rsidR="00623E32" w:rsidRDefault="00623E32" w:rsidP="004E07A2">
      <w:pPr>
        <w:pStyle w:val="1-1-1-1"/>
        <w:rPr>
          <w:rtl/>
        </w:rPr>
      </w:pPr>
      <w:bookmarkStart w:id="165" w:name="_Toc144152807"/>
      <w:r>
        <w:rPr>
          <w:rFonts w:hint="cs"/>
          <w:rtl/>
        </w:rPr>
        <w:t>مبلمان متفاوت و مناسب چیدمان‌ گرد یا یو شکل</w:t>
      </w:r>
      <w:bookmarkEnd w:id="165"/>
    </w:p>
    <w:p w14:paraId="677F13BD" w14:textId="35853BAB" w:rsidR="00623E32" w:rsidRPr="004B30C9" w:rsidRDefault="00623E32" w:rsidP="00B847A3">
      <w:pPr>
        <w:pStyle w:val="ac"/>
        <w:rPr>
          <w:rFonts w:cs="Calibri"/>
          <w:rtl/>
        </w:rPr>
      </w:pPr>
      <w:r>
        <w:rPr>
          <w:rFonts w:hint="cs"/>
          <w:rtl/>
        </w:rPr>
        <w:t xml:space="preserve">کد 3: </w:t>
      </w:r>
      <w:r w:rsidR="004B30C9">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sidR="004B30C9">
        <w:rPr>
          <w:rFonts w:cs="Calibri" w:hint="cs"/>
          <w:rtl/>
        </w:rPr>
        <w:t>"</w:t>
      </w:r>
    </w:p>
    <w:p w14:paraId="11253286" w14:textId="1534F814" w:rsidR="00623E32" w:rsidRPr="004B30C9" w:rsidRDefault="00623E32" w:rsidP="00B847A3">
      <w:pPr>
        <w:pStyle w:val="ac"/>
        <w:rPr>
          <w:rFonts w:cs="Calibri"/>
          <w:rtl/>
        </w:rPr>
      </w:pPr>
      <w:r>
        <w:rPr>
          <w:rFonts w:hint="cs"/>
          <w:rtl/>
        </w:rPr>
        <w:t xml:space="preserve">کد 4: </w:t>
      </w:r>
      <w:r w:rsidR="004B30C9">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sidR="004B30C9">
        <w:rPr>
          <w:rFonts w:cs="Calibri" w:hint="cs"/>
          <w:rtl/>
        </w:rPr>
        <w:t>"</w:t>
      </w:r>
    </w:p>
    <w:p w14:paraId="5B0FF1A1" w14:textId="13696A8E" w:rsidR="00623E32" w:rsidRPr="004B30C9" w:rsidRDefault="00623E32" w:rsidP="00B847A3">
      <w:pPr>
        <w:pStyle w:val="ac"/>
        <w:rPr>
          <w:rFonts w:cs="Calibri"/>
          <w:rtl/>
        </w:rPr>
      </w:pPr>
      <w:r>
        <w:rPr>
          <w:rFonts w:hint="cs"/>
          <w:rtl/>
        </w:rPr>
        <w:t xml:space="preserve">کد 15: </w:t>
      </w:r>
      <w:r w:rsidR="004B30C9">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sidR="00A15106">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sidR="004B30C9">
        <w:rPr>
          <w:rFonts w:cs="Calibri" w:hint="cs"/>
          <w:rtl/>
        </w:rPr>
        <w:t>"</w:t>
      </w:r>
    </w:p>
    <w:p w14:paraId="0DB59B1D" w14:textId="77777777" w:rsidR="00623E32" w:rsidRDefault="00623E32" w:rsidP="004E07A2">
      <w:pPr>
        <w:pStyle w:val="1-1-1-1"/>
        <w:rPr>
          <w:rtl/>
        </w:rPr>
      </w:pPr>
      <w:bookmarkStart w:id="166" w:name="_Toc144152808"/>
      <w:r>
        <w:rPr>
          <w:rFonts w:hint="cs"/>
          <w:rtl/>
        </w:rPr>
        <w:t>داشتن‌یک آزمایشگاه مجهز و مناسب</w:t>
      </w:r>
      <w:bookmarkEnd w:id="166"/>
    </w:p>
    <w:p w14:paraId="0B0C510D" w14:textId="6EE1B737" w:rsidR="00623E32" w:rsidRPr="00A15106" w:rsidRDefault="00623E32" w:rsidP="00B847A3">
      <w:pPr>
        <w:pStyle w:val="ac"/>
        <w:rPr>
          <w:rFonts w:cs="Calibri"/>
          <w:rtl/>
        </w:rPr>
      </w:pPr>
      <w:r>
        <w:rPr>
          <w:rFonts w:hint="cs"/>
          <w:rtl/>
        </w:rPr>
        <w:t xml:space="preserve">کد 15: </w:t>
      </w:r>
      <w:r w:rsidR="00A15106">
        <w:rPr>
          <w:rFonts w:cs="Calibri" w:hint="cs"/>
          <w:rtl/>
        </w:rPr>
        <w:t>"</w:t>
      </w:r>
      <w:r w:rsidRPr="001E1904">
        <w:rPr>
          <w:rtl/>
        </w:rPr>
        <w:t>مدارس ما آزمایشگاه ندارن. مهم ترین قسمت</w:t>
      </w:r>
      <w:r w:rsidR="00A15106">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sidR="00A15106">
        <w:rPr>
          <w:rFonts w:cs="Calibri" w:hint="cs"/>
          <w:rtl/>
        </w:rPr>
        <w:t>"</w:t>
      </w:r>
    </w:p>
    <w:p w14:paraId="728E04F6" w14:textId="77777777" w:rsidR="00623E32" w:rsidRDefault="00623E32" w:rsidP="004E07A2">
      <w:pPr>
        <w:pStyle w:val="1-1-1-1"/>
        <w:rPr>
          <w:rtl/>
        </w:rPr>
      </w:pPr>
      <w:bookmarkStart w:id="167" w:name="_Toc144152809"/>
      <w:r>
        <w:rPr>
          <w:rFonts w:hint="cs"/>
          <w:rtl/>
        </w:rPr>
        <w:t>فضای مناسب برای تغییر چیدمان مبلمان کلاس و فعالیت‌های گروهی</w:t>
      </w:r>
      <w:bookmarkEnd w:id="167"/>
    </w:p>
    <w:p w14:paraId="4D6135C5" w14:textId="552D07F6" w:rsidR="00623E32" w:rsidRDefault="00623E32" w:rsidP="00B847A3">
      <w:pPr>
        <w:pStyle w:val="ac"/>
        <w:rPr>
          <w:rtl/>
        </w:rPr>
      </w:pPr>
      <w:r>
        <w:rPr>
          <w:rFonts w:hint="cs"/>
          <w:rtl/>
        </w:rPr>
        <w:t>کد 13:</w:t>
      </w:r>
      <w:r w:rsidR="00A15106">
        <w:rPr>
          <w:rFonts w:hint="cs"/>
          <w:rtl/>
        </w:rPr>
        <w:t xml:space="preserve"> </w:t>
      </w:r>
      <w:r w:rsidR="00A15106">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sidR="00A15106">
        <w:rPr>
          <w:rFonts w:cs="Calibri" w:hint="cs"/>
          <w:rtl/>
        </w:rPr>
        <w:t>"</w:t>
      </w:r>
      <w:r w:rsidRPr="001E1904">
        <w:rPr>
          <w:rtl/>
        </w:rPr>
        <w:t xml:space="preserve"> </w:t>
      </w:r>
    </w:p>
    <w:p w14:paraId="2558AFB1" w14:textId="77777777" w:rsidR="00623E32" w:rsidRDefault="00623E32" w:rsidP="004E07A2">
      <w:pPr>
        <w:pStyle w:val="1-1-1-1"/>
        <w:rPr>
          <w:rtl/>
        </w:rPr>
      </w:pPr>
      <w:bookmarkStart w:id="168" w:name="_Toc144152810"/>
      <w:r>
        <w:rPr>
          <w:rFonts w:hint="cs"/>
          <w:rtl/>
        </w:rPr>
        <w:t>متناسب با سن‌یادگیرنده</w:t>
      </w:r>
      <w:bookmarkEnd w:id="168"/>
    </w:p>
    <w:p w14:paraId="5658ED12" w14:textId="371732EA" w:rsidR="00623E32" w:rsidRPr="00A15106" w:rsidRDefault="00623E32" w:rsidP="00B847A3">
      <w:pPr>
        <w:pStyle w:val="ac"/>
        <w:rPr>
          <w:rFonts w:cs="Calibri"/>
          <w:rtl/>
        </w:rPr>
      </w:pPr>
      <w:r>
        <w:rPr>
          <w:rFonts w:hint="cs"/>
          <w:rtl/>
        </w:rPr>
        <w:t xml:space="preserve">کد 5: </w:t>
      </w:r>
      <w:r w:rsidR="00A15106">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sidR="00A15106">
        <w:rPr>
          <w:rFonts w:cs="Calibri" w:hint="cs"/>
          <w:rtl/>
        </w:rPr>
        <w:t>"</w:t>
      </w:r>
    </w:p>
    <w:p w14:paraId="2C8BA83A" w14:textId="48E189F3" w:rsidR="00623E32" w:rsidRPr="00A15106" w:rsidRDefault="00623E32" w:rsidP="00B847A3">
      <w:pPr>
        <w:pStyle w:val="ac"/>
        <w:rPr>
          <w:rFonts w:cs="Calibri"/>
          <w:rtl/>
        </w:rPr>
      </w:pPr>
      <w:r>
        <w:rPr>
          <w:rFonts w:hint="cs"/>
          <w:rtl/>
        </w:rPr>
        <w:t xml:space="preserve">کد 8: </w:t>
      </w:r>
      <w:r w:rsidR="00A15106">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sidR="00A15106">
        <w:rPr>
          <w:rFonts w:cs="Calibri" w:hint="cs"/>
          <w:rtl/>
        </w:rPr>
        <w:t>"</w:t>
      </w:r>
    </w:p>
    <w:p w14:paraId="04C18700" w14:textId="77777777" w:rsidR="00623E32" w:rsidRDefault="00623E32" w:rsidP="004E07A2">
      <w:pPr>
        <w:pStyle w:val="1-1-1-1"/>
        <w:rPr>
          <w:rtl/>
        </w:rPr>
      </w:pPr>
      <w:bookmarkStart w:id="169" w:name="_Toc144152811"/>
      <w:r>
        <w:rPr>
          <w:rFonts w:hint="cs"/>
          <w:rtl/>
        </w:rPr>
        <w:t>امکان قراردادن کارهای بچه‌ها روی دیوار</w:t>
      </w:r>
      <w:bookmarkEnd w:id="169"/>
    </w:p>
    <w:p w14:paraId="0F64BAE2" w14:textId="2C27FFC6" w:rsidR="00623E32" w:rsidRDefault="00623E32" w:rsidP="00B847A3">
      <w:pPr>
        <w:pStyle w:val="ac"/>
        <w:rPr>
          <w:rtl/>
        </w:rPr>
      </w:pPr>
      <w:r>
        <w:rPr>
          <w:rFonts w:hint="cs"/>
          <w:rtl/>
        </w:rPr>
        <w:t xml:space="preserve">کد 5: </w:t>
      </w:r>
      <w:r w:rsidR="00A15106">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sidR="006460FA">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26622634" w14:textId="4A2515BB" w:rsidR="00623E32" w:rsidRPr="00A15106" w:rsidRDefault="00623E32" w:rsidP="00B847A3">
      <w:pPr>
        <w:pStyle w:val="ac"/>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sidR="00A15106">
        <w:rPr>
          <w:rFonts w:hint="cs"/>
          <w:rtl/>
        </w:rPr>
        <w:t>غیره</w:t>
      </w:r>
      <w:r w:rsidRPr="001E1904">
        <w:rPr>
          <w:rtl/>
        </w:rPr>
        <w:t xml:space="preserve"> باشه.</w:t>
      </w:r>
      <w:r w:rsidR="00A15106">
        <w:rPr>
          <w:rFonts w:cs="Calibri" w:hint="cs"/>
          <w:rtl/>
        </w:rPr>
        <w:t>"</w:t>
      </w:r>
    </w:p>
    <w:p w14:paraId="1E6051EA" w14:textId="77777777" w:rsidR="00623E32" w:rsidRDefault="00623E32" w:rsidP="004E07A2">
      <w:pPr>
        <w:pStyle w:val="1-1-1-1"/>
        <w:rPr>
          <w:rtl/>
        </w:rPr>
      </w:pPr>
      <w:bookmarkStart w:id="170" w:name="_Toc144152812"/>
      <w:r>
        <w:rPr>
          <w:rFonts w:hint="cs"/>
          <w:rtl/>
        </w:rPr>
        <w:t>دیوارهای رنگی رنگی</w:t>
      </w:r>
      <w:bookmarkEnd w:id="170"/>
    </w:p>
    <w:p w14:paraId="70333A3F" w14:textId="7DA56DA7" w:rsidR="00623E32" w:rsidRDefault="00623E32" w:rsidP="00B847A3">
      <w:pPr>
        <w:pStyle w:val="ac"/>
        <w:rPr>
          <w:rtl/>
        </w:rPr>
      </w:pPr>
      <w:r>
        <w:rPr>
          <w:rFonts w:hint="cs"/>
          <w:rtl/>
        </w:rPr>
        <w:t xml:space="preserve">کد 5: </w:t>
      </w:r>
      <w:r w:rsidR="00A15106">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sidR="001C5443">
        <w:rPr>
          <w:rFonts w:hint="cs"/>
          <w:rtl/>
        </w:rPr>
        <w:t>‌</w:t>
      </w:r>
      <w:r w:rsidRPr="001E1904">
        <w:rPr>
          <w:rtl/>
        </w:rPr>
        <w:t>ها رو نگاه کنید هر دیوارش</w:t>
      </w:r>
      <w:r>
        <w:rPr>
          <w:rtl/>
        </w:rPr>
        <w:t>‌ی</w:t>
      </w:r>
      <w:r w:rsidRPr="001E1904">
        <w:rPr>
          <w:rtl/>
        </w:rPr>
        <w:t>ه رنگه.</w:t>
      </w:r>
      <w:r>
        <w:rPr>
          <w:rtl/>
        </w:rPr>
        <w:t>‌</w:t>
      </w:r>
      <w:r w:rsidR="001C5443">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sidR="001C5443">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sidR="001C5443">
        <w:rPr>
          <w:rFonts w:hint="cs"/>
          <w:rtl/>
        </w:rPr>
        <w:t xml:space="preserve"> </w:t>
      </w:r>
      <w:r>
        <w:rPr>
          <w:rtl/>
        </w:rPr>
        <w:t>‌ی</w:t>
      </w:r>
      <w:r w:rsidRPr="001E1904">
        <w:rPr>
          <w:rtl/>
        </w:rPr>
        <w:t>ا آبیه</w:t>
      </w:r>
      <w:r w:rsidR="001C5443">
        <w:rPr>
          <w:rFonts w:hint="cs"/>
          <w:rtl/>
        </w:rPr>
        <w:t xml:space="preserve"> </w:t>
      </w:r>
      <w:r>
        <w:rPr>
          <w:rtl/>
        </w:rPr>
        <w:t>‌ی</w:t>
      </w:r>
      <w:r w:rsidRPr="001E1904">
        <w:rPr>
          <w:rtl/>
        </w:rPr>
        <w:t>ا قرمزه،</w:t>
      </w:r>
      <w:r w:rsidR="001C5443">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784E8496" w14:textId="4615930D" w:rsidR="00623E32" w:rsidRPr="00EF06D6" w:rsidRDefault="00623E32" w:rsidP="00B847A3">
      <w:pPr>
        <w:pStyle w:val="ac"/>
        <w:rPr>
          <w:rFonts w:cs="Calibri"/>
          <w:rtl/>
        </w:rPr>
      </w:pPr>
      <w:r w:rsidRPr="001E1904">
        <w:rPr>
          <w:rtl/>
        </w:rPr>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sidR="00EF06D6">
        <w:rPr>
          <w:rFonts w:cs="Calibri" w:hint="cs"/>
          <w:rtl/>
        </w:rPr>
        <w:t>"</w:t>
      </w:r>
    </w:p>
    <w:p w14:paraId="77415883" w14:textId="77777777" w:rsidR="00623E32" w:rsidRDefault="00623E32" w:rsidP="004E07A2">
      <w:pPr>
        <w:pStyle w:val="1-1-1-1"/>
        <w:rPr>
          <w:rtl/>
        </w:rPr>
      </w:pPr>
      <w:bookmarkStart w:id="171" w:name="_Toc144152813"/>
      <w:r>
        <w:rPr>
          <w:rFonts w:hint="cs"/>
          <w:rtl/>
        </w:rPr>
        <w:t>ساده و در عین حال جذاب</w:t>
      </w:r>
      <w:bookmarkEnd w:id="171"/>
    </w:p>
    <w:p w14:paraId="20ED9AB2" w14:textId="75D03541" w:rsidR="00623E32" w:rsidRPr="00EF06D6" w:rsidRDefault="00623E32" w:rsidP="00B847A3">
      <w:pPr>
        <w:pStyle w:val="ac"/>
        <w:rPr>
          <w:rFonts w:cs="Calibri"/>
          <w:rtl/>
        </w:rPr>
      </w:pPr>
      <w:r>
        <w:rPr>
          <w:rFonts w:hint="cs"/>
          <w:rtl/>
        </w:rPr>
        <w:t xml:space="preserve">کد 5: </w:t>
      </w:r>
      <w:r w:rsidR="00EF06D6">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sidR="00EF06D6">
        <w:rPr>
          <w:rFonts w:cs="Calibri" w:hint="cs"/>
          <w:rtl/>
        </w:rPr>
        <w:t>"</w:t>
      </w:r>
    </w:p>
    <w:p w14:paraId="565450F1" w14:textId="77777777" w:rsidR="00623E32" w:rsidRDefault="00623E32" w:rsidP="004E07A2">
      <w:pPr>
        <w:pStyle w:val="1-1-1-1"/>
        <w:rPr>
          <w:rtl/>
        </w:rPr>
      </w:pPr>
      <w:bookmarkStart w:id="172" w:name="_Toc144152814"/>
      <w:r>
        <w:rPr>
          <w:rFonts w:hint="cs"/>
          <w:rtl/>
        </w:rPr>
        <w:t>امکان تغییرات کوچک و ساده در فضا</w:t>
      </w:r>
      <w:bookmarkEnd w:id="172"/>
    </w:p>
    <w:p w14:paraId="7BB202D1" w14:textId="0D705A62" w:rsidR="00623E32" w:rsidRPr="002A03D1" w:rsidRDefault="00623E32" w:rsidP="00B847A3">
      <w:pPr>
        <w:pStyle w:val="ac"/>
        <w:rPr>
          <w:rFonts w:cs="Calibri"/>
          <w:rtl/>
        </w:rPr>
      </w:pPr>
      <w:r>
        <w:rPr>
          <w:rFonts w:hint="cs"/>
          <w:rtl/>
        </w:rPr>
        <w:t xml:space="preserve">کد 5: </w:t>
      </w:r>
      <w:r w:rsidR="002A03D1">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2A03D1">
        <w:rPr>
          <w:rFonts w:cs="Calibri" w:hint="cs"/>
          <w:rtl/>
        </w:rPr>
        <w:t>"</w:t>
      </w:r>
    </w:p>
    <w:p w14:paraId="772300E3" w14:textId="77777777" w:rsidR="00623E32" w:rsidRDefault="00623E32" w:rsidP="004E07A2">
      <w:pPr>
        <w:pStyle w:val="1-1-1-1"/>
        <w:rPr>
          <w:rtl/>
        </w:rPr>
      </w:pPr>
      <w:bookmarkStart w:id="173" w:name="_Toc144152815"/>
      <w:r>
        <w:rPr>
          <w:rFonts w:hint="cs"/>
          <w:rtl/>
        </w:rPr>
        <w:t>کتابخانه‌ی بزرگ</w:t>
      </w:r>
      <w:bookmarkEnd w:id="173"/>
    </w:p>
    <w:p w14:paraId="14E5F323" w14:textId="2A4824E4" w:rsidR="00623E32" w:rsidRPr="002A03D1" w:rsidRDefault="00623E32" w:rsidP="00B847A3">
      <w:pPr>
        <w:pStyle w:val="ac"/>
        <w:rPr>
          <w:rFonts w:cs="Calibri"/>
          <w:rtl/>
        </w:rPr>
      </w:pPr>
      <w:r w:rsidRPr="005B0EF7">
        <w:rPr>
          <w:rFonts w:hint="cs"/>
          <w:rtl/>
        </w:rPr>
        <w:t xml:space="preserve">کد 4: </w:t>
      </w:r>
      <w:r w:rsidR="002A03D1">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sidR="002A03D1">
        <w:rPr>
          <w:rFonts w:cs="Calibri" w:hint="cs"/>
          <w:rtl/>
        </w:rPr>
        <w:t>"</w:t>
      </w:r>
    </w:p>
    <w:p w14:paraId="54AD4421" w14:textId="77777777" w:rsidR="00623E32" w:rsidRDefault="00623E32" w:rsidP="004E07A2">
      <w:pPr>
        <w:pStyle w:val="1-1-1-1"/>
        <w:rPr>
          <w:rtl/>
        </w:rPr>
      </w:pPr>
      <w:bookmarkStart w:id="174" w:name="_Toc144152816"/>
      <w:r>
        <w:rPr>
          <w:rFonts w:hint="cs"/>
          <w:rtl/>
        </w:rPr>
        <w:t>اتاق بهداشت مناسب</w:t>
      </w:r>
      <w:bookmarkEnd w:id="174"/>
    </w:p>
    <w:p w14:paraId="161B8B98" w14:textId="2AD79F0D" w:rsidR="00623E32" w:rsidRPr="002A03D1" w:rsidRDefault="00623E32" w:rsidP="00B847A3">
      <w:pPr>
        <w:pStyle w:val="ac"/>
        <w:rPr>
          <w:rFonts w:cs="Calibri"/>
          <w:rtl/>
        </w:rPr>
      </w:pPr>
      <w:r>
        <w:rPr>
          <w:rFonts w:hint="cs"/>
          <w:rtl/>
        </w:rPr>
        <w:t xml:space="preserve">کد 4: </w:t>
      </w:r>
      <w:r w:rsidR="002A03D1">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sidR="002A03D1">
        <w:rPr>
          <w:rFonts w:cs="Calibri" w:hint="cs"/>
          <w:rtl/>
        </w:rPr>
        <w:t>"</w:t>
      </w:r>
    </w:p>
    <w:p w14:paraId="39C70562" w14:textId="77777777" w:rsidR="00623E32" w:rsidRDefault="00623E32" w:rsidP="004E07A2">
      <w:pPr>
        <w:pStyle w:val="1-1-1-1"/>
        <w:rPr>
          <w:rtl/>
        </w:rPr>
      </w:pPr>
      <w:bookmarkStart w:id="175" w:name="_Toc144152817"/>
      <w:r>
        <w:rPr>
          <w:rFonts w:hint="cs"/>
          <w:rtl/>
        </w:rPr>
        <w:t>تراکم مناسب و استاندارد دانش‌آموز</w:t>
      </w:r>
      <w:bookmarkEnd w:id="175"/>
    </w:p>
    <w:p w14:paraId="23265F2A" w14:textId="5C77BF7C" w:rsidR="00623E32" w:rsidRPr="002A03D1" w:rsidRDefault="00623E32" w:rsidP="00B847A3">
      <w:pPr>
        <w:pStyle w:val="ac"/>
        <w:rPr>
          <w:rFonts w:cs="Calibri"/>
          <w:bCs/>
          <w:rtl/>
        </w:rPr>
      </w:pPr>
      <w:r w:rsidRPr="00FA6E33">
        <w:rPr>
          <w:rFonts w:hint="cs"/>
          <w:rtl/>
        </w:rPr>
        <w:t xml:space="preserve">کد 3: </w:t>
      </w:r>
      <w:r w:rsidR="002A03D1">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sidR="002A03D1">
        <w:rPr>
          <w:rFonts w:cs="Calibri" w:hint="cs"/>
          <w:rtl/>
        </w:rPr>
        <w:t>"</w:t>
      </w:r>
    </w:p>
    <w:p w14:paraId="121D8A94" w14:textId="267C5A88" w:rsidR="00623E32" w:rsidRPr="002A03D1" w:rsidRDefault="00623E32" w:rsidP="00B847A3">
      <w:pPr>
        <w:pStyle w:val="ac"/>
        <w:rPr>
          <w:rFonts w:cs="Calibri"/>
          <w:bCs/>
          <w:sz w:val="24"/>
          <w:szCs w:val="24"/>
          <w:rtl/>
        </w:rPr>
      </w:pPr>
      <w:r>
        <w:rPr>
          <w:rFonts w:hint="cs"/>
          <w:rtl/>
        </w:rPr>
        <w:t xml:space="preserve">کد 4: </w:t>
      </w:r>
      <w:r w:rsidR="002A03D1">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sidR="002A03D1">
        <w:rPr>
          <w:rFonts w:cs="Calibri" w:hint="cs"/>
          <w:rtl/>
        </w:rPr>
        <w:t>"</w:t>
      </w:r>
    </w:p>
    <w:p w14:paraId="23800495" w14:textId="77777777" w:rsidR="00623E32" w:rsidRDefault="00623E32" w:rsidP="006265C3">
      <w:pPr>
        <w:pStyle w:val="1-1-1"/>
        <w:rPr>
          <w:rtl/>
        </w:rPr>
      </w:pPr>
      <w:bookmarkStart w:id="176" w:name="_Toc144152818"/>
      <w:bookmarkStart w:id="177" w:name="_Toc145161002"/>
      <w:r>
        <w:rPr>
          <w:rFonts w:hint="cs"/>
          <w:rtl/>
        </w:rPr>
        <w:t>اگر من طراح بودم</w:t>
      </w:r>
      <w:bookmarkEnd w:id="176"/>
      <w:bookmarkEnd w:id="177"/>
    </w:p>
    <w:p w14:paraId="013C9C34" w14:textId="77777777" w:rsidR="00623E32" w:rsidRDefault="00623E32" w:rsidP="00B847A3">
      <w:pPr>
        <w:pStyle w:val="ac"/>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0D4122BA" w14:textId="77777777" w:rsidR="00623E32" w:rsidRDefault="00623E32" w:rsidP="004E07A2">
      <w:pPr>
        <w:pStyle w:val="1-1-1-1"/>
        <w:rPr>
          <w:rtl/>
        </w:rPr>
      </w:pPr>
      <w:bookmarkStart w:id="178" w:name="_Toc144152819"/>
      <w:r>
        <w:rPr>
          <w:rFonts w:hint="cs"/>
          <w:rtl/>
        </w:rPr>
        <w:t>کلاس‌های موضوعی/کارگاهی</w:t>
      </w:r>
      <w:bookmarkEnd w:id="178"/>
    </w:p>
    <w:p w14:paraId="16DDF704" w14:textId="5422F22F" w:rsidR="00623E32" w:rsidRPr="00E65F3D" w:rsidRDefault="00623E32" w:rsidP="00B847A3">
      <w:pPr>
        <w:pStyle w:val="ac"/>
        <w:rPr>
          <w:rFonts w:cs="Calibri"/>
          <w:rtl/>
        </w:rPr>
      </w:pPr>
      <w:r>
        <w:rPr>
          <w:rFonts w:hint="cs"/>
          <w:rtl/>
        </w:rPr>
        <w:t xml:space="preserve">کد 5: </w:t>
      </w:r>
      <w:r w:rsidR="00E65F3D">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sidR="00E65F3D">
        <w:rPr>
          <w:rFonts w:cs="Calibri" w:hint="cs"/>
          <w:rtl/>
        </w:rPr>
        <w:t>"</w:t>
      </w:r>
    </w:p>
    <w:p w14:paraId="5C5A1155" w14:textId="4F2ADAE1" w:rsidR="00623E32" w:rsidRPr="00E65F3D" w:rsidRDefault="00623E32" w:rsidP="00B847A3">
      <w:pPr>
        <w:pStyle w:val="ac"/>
        <w:rPr>
          <w:rFonts w:cs="Calibri"/>
          <w:rtl/>
        </w:rPr>
      </w:pPr>
      <w:r>
        <w:rPr>
          <w:rFonts w:hint="cs"/>
          <w:rtl/>
        </w:rPr>
        <w:t xml:space="preserve">کد 12: </w:t>
      </w:r>
      <w:r w:rsidR="00E65F3D">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sidR="00E65F3D">
        <w:rPr>
          <w:rFonts w:cs="Calibri" w:hint="cs"/>
          <w:rtl/>
        </w:rPr>
        <w:t>"</w:t>
      </w:r>
    </w:p>
    <w:p w14:paraId="0657C6E8" w14:textId="637F9A78" w:rsidR="00623E32" w:rsidRPr="00E65F3D" w:rsidRDefault="00623E32" w:rsidP="00B847A3">
      <w:pPr>
        <w:pStyle w:val="ac"/>
        <w:rPr>
          <w:rFonts w:cs="Calibri"/>
          <w:rtl/>
        </w:rPr>
      </w:pPr>
      <w:r>
        <w:rPr>
          <w:rFonts w:hint="cs"/>
          <w:rtl/>
        </w:rPr>
        <w:t xml:space="preserve">کد 32: </w:t>
      </w:r>
      <w:r w:rsidR="00E65F3D">
        <w:rPr>
          <w:rFonts w:cs="Calibri" w:hint="cs"/>
          <w:rtl/>
        </w:rPr>
        <w:t>"</w:t>
      </w:r>
      <w:r w:rsidRPr="001E1904">
        <w:rPr>
          <w:rtl/>
        </w:rPr>
        <w:t>اگر</w:t>
      </w:r>
      <w:r>
        <w:rPr>
          <w:rtl/>
        </w:rPr>
        <w:t>‌ی</w:t>
      </w:r>
      <w:r w:rsidRPr="001E1904">
        <w:rPr>
          <w:rtl/>
        </w:rPr>
        <w:t>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خب اتاق آزمایشگاه به نوعی اتاق ساعت علوم ما می‌شود، اما فقط از تجهیزاتش استفاده می‌کنیم و فعالیتی نمی‌توانیم در آن انجام بدهیم این را افزایش می</w:t>
      </w:r>
      <w:r w:rsidR="00E65F3D">
        <w:rPr>
          <w:rFonts w:hint="cs"/>
          <w:rtl/>
        </w:rPr>
        <w:t>‌</w:t>
      </w:r>
      <w:r w:rsidRPr="001E1904">
        <w:rPr>
          <w:rtl/>
        </w:rPr>
        <w:t>دهم.</w:t>
      </w:r>
      <w:r w:rsidR="00E65F3D">
        <w:rPr>
          <w:rFonts w:cs="Calibri" w:hint="cs"/>
          <w:rtl/>
        </w:rPr>
        <w:t>"</w:t>
      </w:r>
    </w:p>
    <w:p w14:paraId="707665FB" w14:textId="77777777" w:rsidR="00623E32" w:rsidRDefault="00623E32" w:rsidP="004E07A2">
      <w:pPr>
        <w:pStyle w:val="1-1-1-1"/>
        <w:rPr>
          <w:rtl/>
        </w:rPr>
      </w:pPr>
      <w:bookmarkStart w:id="179" w:name="_Toc144152820"/>
      <w:r>
        <w:rPr>
          <w:rFonts w:hint="cs"/>
          <w:rtl/>
        </w:rPr>
        <w:t>چیدمان گرد مبلمان کلاس و مناسب فعالیت‌های گروهی</w:t>
      </w:r>
      <w:bookmarkEnd w:id="179"/>
    </w:p>
    <w:p w14:paraId="093334C4" w14:textId="2E097B24"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sidR="007C2576">
        <w:rPr>
          <w:rFonts w:cs="Calibri" w:hint="cs"/>
          <w:rtl/>
        </w:rPr>
        <w:t>"</w:t>
      </w:r>
    </w:p>
    <w:p w14:paraId="0C7BE9F2" w14:textId="77777777" w:rsidR="00623E32" w:rsidRDefault="00623E32" w:rsidP="004E07A2">
      <w:pPr>
        <w:pStyle w:val="1-1-1-1"/>
        <w:rPr>
          <w:rtl/>
        </w:rPr>
      </w:pPr>
      <w:bookmarkStart w:id="180" w:name="_Toc144152821"/>
      <w:r>
        <w:rPr>
          <w:rFonts w:hint="cs"/>
          <w:rtl/>
        </w:rPr>
        <w:t>ساخت سالن ورزشی</w:t>
      </w:r>
      <w:bookmarkEnd w:id="180"/>
    </w:p>
    <w:p w14:paraId="08CA98DF" w14:textId="7BDBBE4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sidR="007C2576">
        <w:rPr>
          <w:rFonts w:cs="Calibri" w:hint="cs"/>
          <w:rtl/>
        </w:rPr>
        <w:t>"</w:t>
      </w:r>
    </w:p>
    <w:p w14:paraId="5F576014" w14:textId="0CB5D86C" w:rsidR="00623E32" w:rsidRPr="007C2576" w:rsidRDefault="00623E32" w:rsidP="00B847A3">
      <w:pPr>
        <w:pStyle w:val="ac"/>
        <w:rPr>
          <w:rFonts w:cs="Calibri"/>
          <w:rtl/>
        </w:rPr>
      </w:pPr>
      <w:r>
        <w:rPr>
          <w:rFonts w:hint="cs"/>
          <w:rtl/>
        </w:rPr>
        <w:t xml:space="preserve">کد 13: </w:t>
      </w:r>
      <w:r w:rsidR="007C2576">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sidR="007C2576">
        <w:rPr>
          <w:rFonts w:cs="Calibri" w:hint="cs"/>
          <w:rtl/>
        </w:rPr>
        <w:t>"</w:t>
      </w:r>
    </w:p>
    <w:p w14:paraId="360DBA87" w14:textId="77777777" w:rsidR="00623E32" w:rsidRDefault="00623E32" w:rsidP="004E07A2">
      <w:pPr>
        <w:pStyle w:val="1-1-1-1"/>
        <w:rPr>
          <w:rtl/>
        </w:rPr>
      </w:pPr>
      <w:bookmarkStart w:id="181" w:name="_Toc144152822"/>
      <w:r>
        <w:rPr>
          <w:rFonts w:hint="cs"/>
          <w:rtl/>
        </w:rPr>
        <w:t>قابلیت استفاده از ابزار هوشمند</w:t>
      </w:r>
      <w:bookmarkEnd w:id="181"/>
    </w:p>
    <w:p w14:paraId="47B9B006" w14:textId="41F1F46A" w:rsidR="00623E32" w:rsidRPr="007C2576" w:rsidRDefault="006265C3" w:rsidP="00B847A3">
      <w:pPr>
        <w:pStyle w:val="ac"/>
        <w:rPr>
          <w:rFonts w:cs="Calibri"/>
          <w:rtl/>
        </w:rPr>
      </w:pPr>
      <w:r>
        <w:rPr>
          <w:rFonts w:hint="cs"/>
          <w:rtl/>
        </w:rPr>
        <w:t>ک</w:t>
      </w:r>
      <w:r w:rsidR="00623E32">
        <w:rPr>
          <w:rFonts w:hint="cs"/>
          <w:rtl/>
        </w:rPr>
        <w:t>د 12:</w:t>
      </w:r>
      <w:r w:rsidR="00623E32" w:rsidRPr="006C3F2D">
        <w:rPr>
          <w:rtl/>
        </w:rPr>
        <w:t xml:space="preserve"> </w:t>
      </w:r>
      <w:r w:rsidR="007C2576">
        <w:rPr>
          <w:rFonts w:cs="Calibri" w:hint="cs"/>
          <w:rtl/>
        </w:rPr>
        <w:t>"</w:t>
      </w:r>
      <w:r w:rsidR="00623E32" w:rsidRPr="001E1904">
        <w:rPr>
          <w:rtl/>
        </w:rPr>
        <w:t>حتما از ابزار هوشمند استفاده میکنم. توی</w:t>
      </w:r>
      <w:r w:rsidR="00623E32">
        <w:rPr>
          <w:rtl/>
        </w:rPr>
        <w:t>‌ی</w:t>
      </w:r>
      <w:r w:rsidR="00623E32" w:rsidRPr="001E1904">
        <w:rPr>
          <w:rtl/>
        </w:rPr>
        <w:t>ه محیط آموزشی</w:t>
      </w:r>
      <w:r w:rsidR="00623E32">
        <w:rPr>
          <w:rFonts w:hint="cs"/>
          <w:rtl/>
        </w:rPr>
        <w:t>‌</w:t>
      </w:r>
      <w:r w:rsidR="00623E32" w:rsidRPr="001E1904">
        <w:rPr>
          <w:rtl/>
        </w:rPr>
        <w:t>ای که ب شکل کارگاهی و هوشمند، همه</w:t>
      </w:r>
      <w:r w:rsidR="00623E32">
        <w:rPr>
          <w:rFonts w:hint="cs"/>
          <w:rtl/>
        </w:rPr>
        <w:t>‌</w:t>
      </w:r>
      <w:r w:rsidR="00623E32" w:rsidRPr="001E1904">
        <w:rPr>
          <w:rtl/>
        </w:rPr>
        <w:t>ی ابزارها و روش</w:t>
      </w:r>
      <w:r w:rsidR="00623E32">
        <w:rPr>
          <w:rtl/>
        </w:rPr>
        <w:t>‌ها</w:t>
      </w:r>
      <w:r w:rsidR="00623E32" w:rsidRPr="001E1904">
        <w:rPr>
          <w:rtl/>
        </w:rPr>
        <w:t xml:space="preserve"> نوینن. در کنار هم </w:t>
      </w:r>
      <w:r w:rsidR="00623E32">
        <w:rPr>
          <w:rtl/>
        </w:rPr>
        <w:t>می‌</w:t>
      </w:r>
      <w:r w:rsidR="00623E32" w:rsidRPr="001E1904">
        <w:rPr>
          <w:rtl/>
        </w:rPr>
        <w:t>تونه به موفقیت برسونه.</w:t>
      </w:r>
      <w:r w:rsidR="007C2576">
        <w:rPr>
          <w:rFonts w:cs="Calibri" w:hint="cs"/>
          <w:rtl/>
        </w:rPr>
        <w:t>"</w:t>
      </w:r>
    </w:p>
    <w:p w14:paraId="39A2ADFF" w14:textId="77777777" w:rsidR="00623E32" w:rsidRDefault="00623E32" w:rsidP="004E07A2">
      <w:pPr>
        <w:pStyle w:val="1-1-1-1"/>
        <w:rPr>
          <w:rtl/>
        </w:rPr>
      </w:pPr>
      <w:bookmarkStart w:id="182" w:name="_Toc144152823"/>
      <w:r>
        <w:rPr>
          <w:rFonts w:hint="cs"/>
          <w:rtl/>
        </w:rPr>
        <w:t>استفاده از مولفه‌های حیوان و طبیعت</w:t>
      </w:r>
      <w:bookmarkEnd w:id="182"/>
    </w:p>
    <w:p w14:paraId="30F9E4FB" w14:textId="718235DB"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sidR="007C2576">
        <w:rPr>
          <w:rFonts w:cs="Calibri" w:hint="cs"/>
          <w:rtl/>
        </w:rPr>
        <w:t>"</w:t>
      </w:r>
    </w:p>
    <w:p w14:paraId="7DD246C0" w14:textId="77777777" w:rsidR="00623E32" w:rsidRDefault="00623E32" w:rsidP="004E07A2">
      <w:pPr>
        <w:pStyle w:val="1-1-1-1"/>
        <w:rPr>
          <w:rtl/>
        </w:rPr>
      </w:pPr>
      <w:bookmarkStart w:id="183" w:name="_Toc144152824"/>
      <w:r>
        <w:rPr>
          <w:rFonts w:hint="cs"/>
          <w:rtl/>
        </w:rPr>
        <w:t>رعایت ایمنی ساختمان مدرسه</w:t>
      </w:r>
      <w:bookmarkEnd w:id="183"/>
    </w:p>
    <w:p w14:paraId="06F11E3A" w14:textId="273F8C55"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sidR="007C2576">
        <w:rPr>
          <w:rFonts w:cs="Calibri" w:hint="cs"/>
          <w:rtl/>
        </w:rPr>
        <w:t>"</w:t>
      </w:r>
    </w:p>
    <w:p w14:paraId="6B214EE4" w14:textId="77777777" w:rsidR="00623E32" w:rsidRDefault="00623E32" w:rsidP="004E07A2">
      <w:pPr>
        <w:pStyle w:val="1-1-1-1"/>
        <w:rPr>
          <w:rtl/>
        </w:rPr>
      </w:pPr>
      <w:bookmarkStart w:id="184" w:name="_Toc144152825"/>
      <w:r>
        <w:rPr>
          <w:rFonts w:hint="cs"/>
          <w:rtl/>
        </w:rPr>
        <w:t>ساخت سرویس بهداشتی مناسب</w:t>
      </w:r>
      <w:bookmarkEnd w:id="184"/>
    </w:p>
    <w:p w14:paraId="77DC6707" w14:textId="410B3200" w:rsidR="00623E32" w:rsidRPr="007C2576" w:rsidRDefault="00623E32" w:rsidP="00B847A3">
      <w:pPr>
        <w:pStyle w:val="ac"/>
        <w:rPr>
          <w:rStyle w:val="Char"/>
          <w:rFonts w:cs="Calibri"/>
          <w:rtl/>
        </w:rPr>
      </w:pPr>
      <w:r>
        <w:rPr>
          <w:rFonts w:hint="cs"/>
          <w:rtl/>
        </w:rPr>
        <w:t>کد 5</w:t>
      </w:r>
      <w:r w:rsidRPr="005B0EF7">
        <w:rPr>
          <w:rStyle w:val="Char"/>
          <w:rFonts w:hint="cs"/>
          <w:rtl/>
        </w:rPr>
        <w:t xml:space="preserve">: </w:t>
      </w:r>
      <w:r w:rsidR="007C2576">
        <w:rPr>
          <w:rStyle w:val="Char"/>
          <w:rFonts w:cs="Calibri" w:hint="cs"/>
          <w:rtl/>
        </w:rPr>
        <w:t>"</w:t>
      </w:r>
      <w:r w:rsidRPr="005B0EF7">
        <w:rPr>
          <w:rStyle w:val="Char"/>
          <w:rtl/>
        </w:rPr>
        <w:t>سرویس بهداشتیم فضاش سرده، این کار رو نمی</w:t>
      </w:r>
      <w:r w:rsidRPr="005B0EF7">
        <w:rPr>
          <w:rStyle w:val="Char"/>
          <w:rFonts w:hint="cs"/>
          <w:rtl/>
        </w:rPr>
        <w:t>‌</w:t>
      </w:r>
      <w:r w:rsidRPr="005B0EF7">
        <w:rPr>
          <w:rStyle w:val="Char"/>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
          <w:rFonts w:hint="cs"/>
          <w:rtl/>
        </w:rPr>
        <w:t>ی</w:t>
      </w:r>
      <w:r w:rsidRPr="005B0EF7">
        <w:rPr>
          <w:rStyle w:val="Char"/>
          <w:rtl/>
        </w:rPr>
        <w:t xml:space="preserve"> داشتم در همین مدرسه که سه سال معلم بودم و مادرش اجازه نداده ب</w:t>
      </w:r>
      <w:r w:rsidRPr="005B0EF7">
        <w:rPr>
          <w:rStyle w:val="Char"/>
          <w:rFonts w:hint="cs"/>
          <w:rtl/>
        </w:rPr>
        <w:t>و</w:t>
      </w:r>
      <w:r w:rsidRPr="005B0EF7">
        <w:rPr>
          <w:rStyle w:val="Char"/>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
          <w:rFonts w:hint="cs"/>
          <w:rtl/>
        </w:rPr>
        <w:t>‌ای</w:t>
      </w:r>
      <w:r w:rsidRPr="005B0EF7">
        <w:rPr>
          <w:rStyle w:val="Char"/>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
          <w:rFonts w:hint="cs"/>
          <w:rtl/>
        </w:rPr>
        <w:t>‌</w:t>
      </w:r>
      <w:r w:rsidRPr="005B0EF7">
        <w:rPr>
          <w:rStyle w:val="Char"/>
          <w:rtl/>
        </w:rPr>
        <w:t>تری می</w:t>
      </w:r>
      <w:r w:rsidRPr="005B0EF7">
        <w:rPr>
          <w:rStyle w:val="Char"/>
          <w:rFonts w:hint="cs"/>
          <w:rtl/>
        </w:rPr>
        <w:t>‌</w:t>
      </w:r>
      <w:r w:rsidRPr="005B0EF7">
        <w:rPr>
          <w:rStyle w:val="Char"/>
          <w:rtl/>
        </w:rPr>
        <w:t>ذاشتم</w:t>
      </w:r>
      <w:r w:rsidRPr="005B0EF7">
        <w:rPr>
          <w:rStyle w:val="Char"/>
          <w:rFonts w:hint="cs"/>
          <w:rtl/>
        </w:rPr>
        <w:t xml:space="preserve">. </w:t>
      </w:r>
      <w:r w:rsidRPr="005B0EF7">
        <w:rPr>
          <w:rStyle w:val="Char"/>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
          <w:rFonts w:hint="cs"/>
          <w:rtl/>
        </w:rPr>
        <w:t>‌</w:t>
      </w:r>
      <w:r w:rsidRPr="005B0EF7">
        <w:rPr>
          <w:rStyle w:val="Char"/>
          <w:rtl/>
        </w:rPr>
        <w:t>خواد پنج دقیقه بره دستشویی و بیاد سر کلاس. اگر موقع س</w:t>
      </w:r>
      <w:r w:rsidRPr="005B0EF7">
        <w:rPr>
          <w:rStyle w:val="Char"/>
          <w:rFonts w:hint="cs"/>
          <w:rtl/>
        </w:rPr>
        <w:t>اخ</w:t>
      </w:r>
      <w:r w:rsidRPr="005B0EF7">
        <w:rPr>
          <w:rStyle w:val="Char"/>
          <w:rtl/>
        </w:rPr>
        <w:t>ت دقت بشه که این فضا، فضای آموزشیه، فضای مدرسه است، چقدر میتونه کمک</w:t>
      </w:r>
      <w:r w:rsidRPr="005B0EF7">
        <w:rPr>
          <w:rStyle w:val="Char"/>
          <w:rFonts w:hint="cs"/>
          <w:rtl/>
        </w:rPr>
        <w:t>‌</w:t>
      </w:r>
      <w:r w:rsidRPr="005B0EF7">
        <w:rPr>
          <w:rStyle w:val="Char"/>
          <w:rtl/>
        </w:rPr>
        <w:t>کننده باشه.</w:t>
      </w:r>
      <w:r w:rsidR="007C2576">
        <w:rPr>
          <w:rStyle w:val="Char"/>
          <w:rFonts w:cs="Calibri" w:hint="cs"/>
          <w:rtl/>
        </w:rPr>
        <w:t>"</w:t>
      </w:r>
    </w:p>
    <w:p w14:paraId="42226310" w14:textId="77777777" w:rsidR="005B0EF7" w:rsidRDefault="00623E32" w:rsidP="004E07A2">
      <w:pPr>
        <w:pStyle w:val="1-1-1-1"/>
        <w:rPr>
          <w:rtl/>
        </w:rPr>
      </w:pPr>
      <w:bookmarkStart w:id="185" w:name="_Toc144152826"/>
      <w:r>
        <w:rPr>
          <w:rFonts w:hint="cs"/>
          <w:rtl/>
        </w:rPr>
        <w:t>استفاده از انرژی خورشیدی برای تامین برق</w:t>
      </w:r>
      <w:bookmarkEnd w:id="185"/>
    </w:p>
    <w:p w14:paraId="30BF3C2C" w14:textId="7A1775FB" w:rsidR="00623E32" w:rsidRPr="007C2576" w:rsidRDefault="00623E32" w:rsidP="00B847A3">
      <w:pPr>
        <w:pStyle w:val="ac"/>
        <w:rPr>
          <w:rFonts w:cs="Calibri"/>
          <w:rtl/>
        </w:rPr>
      </w:pPr>
      <w:r w:rsidRPr="005B0EF7">
        <w:rPr>
          <w:rStyle w:val="Char"/>
          <w:rFonts w:hint="cs"/>
          <w:rtl/>
        </w:rPr>
        <w:t xml:space="preserve">کد 5: </w:t>
      </w:r>
      <w:r w:rsidR="007C2576">
        <w:rPr>
          <w:rStyle w:val="Char"/>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های خورشیدی بذاریم. ما جمع 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sidR="007C2576">
        <w:rPr>
          <w:rFonts w:cs="Calibri" w:hint="cs"/>
          <w:rtl/>
        </w:rPr>
        <w:t>"</w:t>
      </w:r>
    </w:p>
    <w:p w14:paraId="33742A45" w14:textId="77777777" w:rsidR="00623E32" w:rsidRDefault="00623E32" w:rsidP="004E07A2">
      <w:pPr>
        <w:pStyle w:val="1-1-1-1"/>
        <w:rPr>
          <w:rtl/>
        </w:rPr>
      </w:pPr>
      <w:bookmarkStart w:id="186" w:name="_Toc144152827"/>
      <w:r>
        <w:rPr>
          <w:rFonts w:hint="cs"/>
          <w:rtl/>
        </w:rPr>
        <w:t>طراحی کافی شاپ در مدرسه</w:t>
      </w:r>
      <w:bookmarkEnd w:id="186"/>
    </w:p>
    <w:p w14:paraId="0A865B15" w14:textId="43A5A76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بچ</w:t>
      </w:r>
      <w:r w:rsidR="007C2576">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sidR="007C2576">
        <w:rPr>
          <w:rFonts w:cs="Calibri" w:hint="cs"/>
          <w:rtl/>
        </w:rPr>
        <w:t>"</w:t>
      </w:r>
    </w:p>
    <w:p w14:paraId="4975C1EC" w14:textId="04AC2B12" w:rsidR="00B63AC2" w:rsidRPr="002102BB" w:rsidRDefault="003912EE" w:rsidP="003912EE">
      <w:pPr>
        <w:pStyle w:val="1-1"/>
        <w:rPr>
          <w:rtl/>
        </w:rPr>
      </w:pPr>
      <w:bookmarkStart w:id="187" w:name="_Toc145161003"/>
      <w:bookmarkEnd w:id="90"/>
      <w:bookmarkEnd w:id="91"/>
      <w:r>
        <w:rPr>
          <w:rFonts w:hint="cs"/>
          <w:rtl/>
        </w:rPr>
        <w:t>یافته‌های حاصل از مشاهدات</w:t>
      </w:r>
      <w:bookmarkEnd w:id="187"/>
    </w:p>
    <w:p w14:paraId="459D54CC" w14:textId="4D2CFDF9" w:rsidR="00B63AC2" w:rsidRDefault="0008766B" w:rsidP="00B847A3">
      <w:pPr>
        <w:pStyle w:val="ac"/>
        <w:rPr>
          <w:rtl/>
        </w:rPr>
      </w:pPr>
      <w:r>
        <w:rPr>
          <w:rFonts w:hint="cs"/>
          <w:rtl/>
        </w:rPr>
        <w:t xml:space="preserve">در این بخش </w:t>
      </w:r>
      <w:r w:rsidR="004A55D3">
        <w:rPr>
          <w:rFonts w:hint="cs"/>
          <w:rtl/>
        </w:rPr>
        <w:t xml:space="preserve">یافته‌های حاصل از مشاهدات </w:t>
      </w:r>
      <w:r w:rsidR="00BD6BA3">
        <w:rPr>
          <w:rFonts w:hint="cs"/>
          <w:rtl/>
        </w:rPr>
        <w:t xml:space="preserve">از طریق </w:t>
      </w:r>
      <w:r w:rsidR="001F3F57">
        <w:rPr>
          <w:rFonts w:hint="cs"/>
          <w:rtl/>
        </w:rPr>
        <w:t>تصویر</w:t>
      </w:r>
      <w:r w:rsidR="00BD6BA3">
        <w:rPr>
          <w:rFonts w:hint="cs"/>
          <w:rtl/>
        </w:rPr>
        <w:t xml:space="preserve"> ارائه می‌شود. </w:t>
      </w:r>
      <w:r w:rsidR="005D0FE8">
        <w:rPr>
          <w:rFonts w:hint="cs"/>
          <w:rtl/>
        </w:rPr>
        <w:t>این یافته‌ها اقدامات عملی انجام شده توسط مدیران را به تصویر کشیده و می‌تواند موید نوع نگرش و انگیزش مدیران باشد.</w:t>
      </w:r>
      <w:r w:rsidR="00AE5871">
        <w:rPr>
          <w:rFonts w:hint="cs"/>
          <w:rtl/>
        </w:rPr>
        <w:t xml:space="preserve"> همچنین </w:t>
      </w:r>
      <w:r w:rsidR="00BD6BA3">
        <w:rPr>
          <w:rFonts w:hint="cs"/>
          <w:rtl/>
        </w:rPr>
        <w:t xml:space="preserve">این یافته‌ها موید </w:t>
      </w:r>
      <w:r w:rsidR="00105A57">
        <w:rPr>
          <w:rFonts w:hint="cs"/>
          <w:rtl/>
        </w:rPr>
        <w:t xml:space="preserve">یافته‌های جانبی پژوهش و نشان‌دهنده‌ی </w:t>
      </w:r>
      <w:r w:rsidR="00BD6BA3">
        <w:rPr>
          <w:rFonts w:hint="cs"/>
          <w:rtl/>
        </w:rPr>
        <w:t>وضعیت موجود فضا</w:t>
      </w:r>
      <w:r w:rsidR="00D10897">
        <w:rPr>
          <w:rFonts w:hint="cs"/>
          <w:rtl/>
        </w:rPr>
        <w:t>ها</w:t>
      </w:r>
      <w:r w:rsidR="00BD6BA3">
        <w:rPr>
          <w:rFonts w:hint="cs"/>
          <w:rtl/>
        </w:rPr>
        <w:t xml:space="preserve">ی کالبدی یادگیری </w:t>
      </w:r>
      <w:r w:rsidR="00105A57">
        <w:rPr>
          <w:rFonts w:hint="cs"/>
          <w:rtl/>
        </w:rPr>
        <w:t>هستند.</w:t>
      </w:r>
      <w:r w:rsidR="00E621D6">
        <w:rPr>
          <w:rFonts w:hint="cs"/>
          <w:rtl/>
        </w:rPr>
        <w:t xml:space="preserve"> </w:t>
      </w:r>
    </w:p>
    <w:p w14:paraId="7FC8E65D" w14:textId="6142F00C" w:rsidR="00AE5871" w:rsidRDefault="00AE5871" w:rsidP="00AE5871">
      <w:pPr>
        <w:pStyle w:val="1-1-1"/>
        <w:rPr>
          <w:rtl/>
        </w:rPr>
      </w:pPr>
      <w:bookmarkStart w:id="188" w:name="_Toc145161004"/>
      <w:r>
        <w:rPr>
          <w:rFonts w:hint="cs"/>
          <w:rtl/>
        </w:rPr>
        <w:t>اقدامات عملی مدیران در طراحی داخلی فضاهای یادگیری</w:t>
      </w:r>
      <w:bookmarkEnd w:id="188"/>
    </w:p>
    <w:p w14:paraId="73B163F0" w14:textId="542C2C68" w:rsidR="005013C6" w:rsidRDefault="005013C6" w:rsidP="004E07A2">
      <w:pPr>
        <w:pStyle w:val="1-1-1-1"/>
        <w:rPr>
          <w:rtl/>
        </w:rPr>
      </w:pPr>
      <w:r>
        <w:rPr>
          <w:rFonts w:hint="cs"/>
          <w:rtl/>
        </w:rPr>
        <w:t>طراحی باغچه‌ی آموزشی</w:t>
      </w:r>
    </w:p>
    <w:p w14:paraId="4D24C706" w14:textId="73E70C38" w:rsidR="00111942" w:rsidRPr="0087303B" w:rsidRDefault="00111942" w:rsidP="00B847A3">
      <w:pPr>
        <w:pStyle w:val="ac"/>
      </w:pPr>
      <w:r w:rsidRPr="0087303B">
        <w:rPr>
          <w:rFonts w:hint="cs"/>
          <w:rtl/>
        </w:rPr>
        <w:t xml:space="preserve">کد 3: </w:t>
      </w:r>
      <w:r w:rsidR="00BE7FA3">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16F4033B" w14:textId="1E42713A" w:rsidR="00111942" w:rsidRPr="00BE7FA3" w:rsidRDefault="00111942" w:rsidP="00B847A3">
      <w:pPr>
        <w:pStyle w:val="ac"/>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sidR="00BE7FA3">
        <w:rPr>
          <w:rFonts w:cs="Calibri" w:hint="cs"/>
          <w:rtl/>
        </w:rPr>
        <w:t>"</w:t>
      </w:r>
    </w:p>
    <w:p w14:paraId="2A2C9DF1" w14:textId="0846C81C" w:rsidR="00111942" w:rsidRDefault="00111942" w:rsidP="00B847A3">
      <w:pPr>
        <w:pStyle w:val="ac"/>
        <w:rPr>
          <w:rFonts w:cs="Calibri"/>
        </w:rPr>
      </w:pPr>
      <w:r w:rsidRPr="0087303B">
        <w:rPr>
          <w:rFonts w:hint="cs"/>
          <w:rtl/>
        </w:rPr>
        <w:t xml:space="preserve">کد 5: </w:t>
      </w:r>
      <w:r w:rsidR="00BE7FA3">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90"/>
      </w:tblGrid>
      <w:tr w:rsidR="001C7FF0" w14:paraId="5081631B" w14:textId="77777777" w:rsidTr="001C7FF0">
        <w:tc>
          <w:tcPr>
            <w:tcW w:w="3427" w:type="dxa"/>
          </w:tcPr>
          <w:p w14:paraId="0AE5A923" w14:textId="77777777" w:rsidR="001C7FF0" w:rsidRDefault="001C7FF0" w:rsidP="00B847A3">
            <w:pPr>
              <w:pStyle w:val="ac"/>
              <w:rPr>
                <w:rtl/>
              </w:rPr>
            </w:pPr>
          </w:p>
        </w:tc>
        <w:tc>
          <w:tcPr>
            <w:tcW w:w="5292" w:type="dxa"/>
            <w:vMerge w:val="restart"/>
          </w:tcPr>
          <w:p w14:paraId="27966A86" w14:textId="5B857A03" w:rsidR="001C7FF0" w:rsidRDefault="001C7FF0" w:rsidP="00B847A3">
            <w:pPr>
              <w:pStyle w:val="ac"/>
              <w:rPr>
                <w:rtl/>
              </w:rPr>
            </w:pPr>
            <w:r>
              <w:drawing>
                <wp:anchor distT="0" distB="0" distL="114300" distR="114300" simplePos="0" relativeHeight="251672576" behindDoc="0" locked="0" layoutInCell="1" allowOverlap="1" wp14:anchorId="2AA6A646" wp14:editId="28C87E56">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1C7FF0" w14:paraId="33DF41E7" w14:textId="77777777" w:rsidTr="001C7FF0">
        <w:trPr>
          <w:trHeight w:val="477"/>
        </w:trPr>
        <w:tc>
          <w:tcPr>
            <w:tcW w:w="3427" w:type="dxa"/>
            <w:vMerge w:val="restart"/>
          </w:tcPr>
          <w:p w14:paraId="0EC3E724" w14:textId="2C6CABBD" w:rsidR="001C7FF0" w:rsidRDefault="001C7FF0" w:rsidP="00B847A3">
            <w:pPr>
              <w:pStyle w:val="ac"/>
              <w:rPr>
                <w:rtl/>
              </w:rPr>
            </w:pPr>
            <w:r>
              <w:drawing>
                <wp:anchor distT="0" distB="0" distL="114300" distR="114300" simplePos="0" relativeHeight="251673600" behindDoc="0" locked="0" layoutInCell="1" allowOverlap="1" wp14:anchorId="60053817" wp14:editId="2EA36350">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C870BE0" w14:textId="77777777" w:rsidR="001C7FF0" w:rsidRDefault="001C7FF0" w:rsidP="00B847A3">
            <w:pPr>
              <w:pStyle w:val="ac"/>
              <w:rPr>
                <w:rtl/>
              </w:rPr>
            </w:pPr>
          </w:p>
        </w:tc>
      </w:tr>
      <w:tr w:rsidR="001C7FF0" w14:paraId="1579B997" w14:textId="77777777" w:rsidTr="001C7FF0">
        <w:tc>
          <w:tcPr>
            <w:tcW w:w="3427" w:type="dxa"/>
            <w:vMerge/>
          </w:tcPr>
          <w:p w14:paraId="16F0173C" w14:textId="77777777" w:rsidR="001C7FF0" w:rsidRDefault="001C7FF0" w:rsidP="00B847A3">
            <w:pPr>
              <w:pStyle w:val="ac"/>
              <w:rPr>
                <w:rtl/>
              </w:rPr>
            </w:pPr>
          </w:p>
        </w:tc>
        <w:tc>
          <w:tcPr>
            <w:tcW w:w="5292" w:type="dxa"/>
          </w:tcPr>
          <w:p w14:paraId="13B803E2" w14:textId="64DE054F" w:rsidR="001C7FF0" w:rsidRDefault="001C7FF0" w:rsidP="001C7FF0">
            <w:pPr>
              <w:pStyle w:val="a0"/>
              <w:ind w:left="0"/>
              <w:jc w:val="right"/>
              <w:rPr>
                <w:rtl/>
              </w:rPr>
            </w:pPr>
            <w:bookmarkStart w:id="189" w:name="_Toc145245229"/>
            <w:r>
              <w:rPr>
                <w:rFonts w:hint="cs"/>
                <w:rtl/>
              </w:rPr>
              <w:t>طراحی باغچه‌ی آموزشی با مشارکت اولیا</w:t>
            </w:r>
            <w:bookmarkEnd w:id="189"/>
          </w:p>
        </w:tc>
      </w:tr>
    </w:tbl>
    <w:p w14:paraId="7D1A85E3" w14:textId="4B7A4317" w:rsidR="006074D4" w:rsidRDefault="006074D4" w:rsidP="00B847A3">
      <w:pPr>
        <w:pStyle w:val="ac"/>
      </w:pPr>
    </w:p>
    <w:p w14:paraId="667ED587" w14:textId="51A28436" w:rsidR="00281723" w:rsidRDefault="00281723" w:rsidP="004E07A2">
      <w:pPr>
        <w:pStyle w:val="1-1-1-1"/>
      </w:pPr>
      <w:r>
        <w:rPr>
          <w:rFonts w:hint="cs"/>
          <w:rtl/>
        </w:rPr>
        <w:t>طراحی اتاق جغرافیا</w:t>
      </w:r>
    </w:p>
    <w:p w14:paraId="4E406CF0" w14:textId="5271F72D" w:rsidR="003B5F63" w:rsidRPr="00BE7FA3" w:rsidRDefault="003B5F63" w:rsidP="00B847A3">
      <w:pPr>
        <w:pStyle w:val="ac"/>
        <w:rPr>
          <w:rFonts w:cs="Calibri"/>
          <w:rtl/>
        </w:rPr>
      </w:pPr>
      <w:r w:rsidRPr="0087303B">
        <w:rPr>
          <w:rFonts w:hint="cs"/>
          <w:rtl/>
        </w:rPr>
        <w:t xml:space="preserve">کد 3: </w:t>
      </w:r>
      <w:r w:rsidR="00BE7FA3">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sidR="00E43A57">
        <w:rPr>
          <w:rFonts w:hint="cs"/>
          <w:rtl/>
        </w:rPr>
        <w:t>ل</w:t>
      </w:r>
      <w:r w:rsidRPr="0087303B">
        <w:rPr>
          <w:rtl/>
        </w:rPr>
        <w:t>اس خیلی خوبی بود.</w:t>
      </w:r>
      <w:r w:rsidR="00BE7FA3">
        <w:rPr>
          <w:rFonts w:cs="Calibri" w:hint="cs"/>
          <w:rtl/>
        </w:rPr>
        <w:t>"</w:t>
      </w:r>
    </w:p>
    <w:p w14:paraId="4F38C814" w14:textId="2CEB0EFE" w:rsidR="003F6471" w:rsidRDefault="001C7FF0" w:rsidP="00B847A3">
      <w:pPr>
        <w:pStyle w:val="ac"/>
        <w:rPr>
          <w:rtl/>
        </w:rPr>
      </w:pPr>
      <w:r>
        <w:drawing>
          <wp:anchor distT="0" distB="0" distL="114300" distR="114300" simplePos="0" relativeHeight="251660288" behindDoc="0" locked="0" layoutInCell="1" allowOverlap="1" wp14:anchorId="3A3A201C" wp14:editId="54213376">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7A9E">
        <w:rPr>
          <w:rFonts w:hint="cs"/>
          <w:rtl/>
        </w:rPr>
        <w:t xml:space="preserve">                        </w:t>
      </w:r>
      <w:r w:rsidR="003F6471">
        <w:rPr>
          <w:rFonts w:hint="cs"/>
          <w:rtl/>
        </w:rPr>
        <w:t xml:space="preserve"> </w:t>
      </w:r>
    </w:p>
    <w:p w14:paraId="76B753B0" w14:textId="77777777" w:rsidR="001C7FF0" w:rsidRDefault="001C7FF0" w:rsidP="00B847A3">
      <w:pPr>
        <w:pStyle w:val="ac"/>
        <w:rPr>
          <w:rtl/>
        </w:rPr>
      </w:pPr>
      <w:r>
        <w:drawing>
          <wp:anchor distT="0" distB="0" distL="114300" distR="114300" simplePos="0" relativeHeight="251661312" behindDoc="1" locked="0" layoutInCell="1" allowOverlap="1" wp14:anchorId="13D5E71B" wp14:editId="18C0158E">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9E">
        <w:rPr>
          <w:rFonts w:hint="cs"/>
          <w:rtl/>
        </w:rPr>
        <w:t xml:space="preserve">                                         </w:t>
      </w:r>
    </w:p>
    <w:p w14:paraId="4A561327" w14:textId="77777777" w:rsidR="001C7FF0" w:rsidRDefault="001C7FF0" w:rsidP="00B847A3">
      <w:pPr>
        <w:pStyle w:val="ac"/>
        <w:rPr>
          <w:rtl/>
        </w:rPr>
      </w:pPr>
    </w:p>
    <w:p w14:paraId="51214DE5" w14:textId="77777777" w:rsidR="001C7FF0" w:rsidRDefault="001C7FF0" w:rsidP="00B847A3">
      <w:pPr>
        <w:pStyle w:val="ac"/>
        <w:rPr>
          <w:rtl/>
        </w:rPr>
      </w:pPr>
    </w:p>
    <w:p w14:paraId="369FA371" w14:textId="77777777" w:rsidR="001C7FF0" w:rsidRDefault="001C7FF0" w:rsidP="00B847A3">
      <w:pPr>
        <w:pStyle w:val="ac"/>
        <w:rPr>
          <w:rtl/>
        </w:rPr>
      </w:pPr>
    </w:p>
    <w:p w14:paraId="19223C07" w14:textId="05B61DBE" w:rsidR="00E43A57" w:rsidRDefault="00997A9E" w:rsidP="00B847A3">
      <w:pPr>
        <w:pStyle w:val="ac"/>
        <w:rPr>
          <w:rtl/>
        </w:rPr>
      </w:pPr>
      <w:r>
        <w:rPr>
          <w:rFonts w:hint="cs"/>
          <w:rtl/>
        </w:rPr>
        <w:t xml:space="preserve"> </w:t>
      </w:r>
    </w:p>
    <w:p w14:paraId="65BC1BBA" w14:textId="67C52E55" w:rsidR="00062013" w:rsidRDefault="00062013" w:rsidP="001C7FF0">
      <w:pPr>
        <w:pStyle w:val="a0"/>
        <w:ind w:left="4813"/>
        <w:jc w:val="left"/>
      </w:pPr>
      <w:r>
        <w:rPr>
          <w:rFonts w:hint="cs"/>
          <w:rtl/>
        </w:rPr>
        <w:t xml:space="preserve"> </w:t>
      </w:r>
      <w:bookmarkStart w:id="190" w:name="_Toc145245230"/>
      <w:r w:rsidR="003B1545">
        <w:rPr>
          <w:rFonts w:hint="cs"/>
          <w:rtl/>
        </w:rPr>
        <w:t>طرح نقشه‌ی جهان</w:t>
      </w:r>
      <w:bookmarkEnd w:id="190"/>
      <w:r>
        <w:rPr>
          <w:rFonts w:hint="cs"/>
          <w:rtl/>
        </w:rPr>
        <w:t xml:space="preserve">                                                                                                 </w:t>
      </w:r>
    </w:p>
    <w:p w14:paraId="421D8C67" w14:textId="4D8970DD" w:rsidR="00D46225" w:rsidRDefault="00D46225" w:rsidP="001C7FF0">
      <w:pPr>
        <w:pStyle w:val="a0"/>
        <w:jc w:val="left"/>
        <w:rPr>
          <w:rtl/>
        </w:rPr>
      </w:pPr>
      <w:bookmarkStart w:id="191" w:name="_Toc145245231"/>
      <w:r>
        <w:rPr>
          <w:rFonts w:hint="cs"/>
          <w:rtl/>
        </w:rPr>
        <w:t>منظومه شمسی متحرک</w:t>
      </w:r>
      <w:bookmarkEnd w:id="191"/>
    </w:p>
    <w:p w14:paraId="3A970A81" w14:textId="77777777" w:rsidR="001C7FF0" w:rsidRDefault="001C7FF0" w:rsidP="00B847A3">
      <w:pPr>
        <w:pStyle w:val="ac"/>
        <w:rPr>
          <w:rtl/>
        </w:rPr>
      </w:pPr>
    </w:p>
    <w:p w14:paraId="07D292FF" w14:textId="4986271B" w:rsidR="00B63AC2" w:rsidRDefault="009F7A5B" w:rsidP="004E07A2">
      <w:pPr>
        <w:pStyle w:val="1-1-1-1"/>
      </w:pPr>
      <w:r>
        <w:rPr>
          <w:rFonts w:hint="cs"/>
          <w:rtl/>
        </w:rPr>
        <w:t>تعبیه‌ی محلی برای نصب کارهای بچه‌ها روی دیوار</w:t>
      </w:r>
    </w:p>
    <w:p w14:paraId="4E6C97DA" w14:textId="61F3D201" w:rsidR="001C5443" w:rsidRDefault="001C5443" w:rsidP="00B847A3">
      <w:pPr>
        <w:pStyle w:val="ac"/>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370A6D86" w14:textId="05CF3021" w:rsidR="001C5443" w:rsidRPr="00A15106" w:rsidRDefault="001C7FF0" w:rsidP="00B847A3">
      <w:pPr>
        <w:pStyle w:val="ac"/>
        <w:rPr>
          <w:rFonts w:cs="Calibri"/>
          <w:rtl/>
        </w:rPr>
      </w:pPr>
      <w:r>
        <w:rPr>
          <w:rFonts w:hint="cs"/>
          <w:rtl/>
        </w:rPr>
        <w:t xml:space="preserve">    </w:t>
      </w:r>
      <w:r w:rsidR="001C5443" w:rsidRPr="001E1904">
        <w:rPr>
          <w:rtl/>
        </w:rPr>
        <w:t>شما اتاق معاون من رو ببینید تمام کارهای بچه</w:t>
      </w:r>
      <w:r w:rsidR="001C5443">
        <w:rPr>
          <w:rFonts w:hint="cs"/>
          <w:rtl/>
        </w:rPr>
        <w:t>‌</w:t>
      </w:r>
      <w:r w:rsidR="001C5443" w:rsidRPr="001E1904">
        <w:rPr>
          <w:rtl/>
        </w:rPr>
        <w:t>ها روی دیواره. شاید شلوغ باشه ولی بچه</w:t>
      </w:r>
      <w:r w:rsidR="001C5443">
        <w:rPr>
          <w:rtl/>
        </w:rPr>
        <w:t>‌ها</w:t>
      </w:r>
      <w:r w:rsidR="001C5443" w:rsidRPr="001E1904">
        <w:rPr>
          <w:rtl/>
        </w:rPr>
        <w:t xml:space="preserve"> میان </w:t>
      </w:r>
      <w:r w:rsidR="001C5443">
        <w:rPr>
          <w:rtl/>
        </w:rPr>
        <w:t>می‌</w:t>
      </w:r>
      <w:r w:rsidR="001C5443" w:rsidRPr="001E1904">
        <w:rPr>
          <w:rtl/>
        </w:rPr>
        <w:t xml:space="preserve">بینن و لذت </w:t>
      </w:r>
      <w:r w:rsidR="001C5443">
        <w:rPr>
          <w:rtl/>
        </w:rPr>
        <w:t>می‌</w:t>
      </w:r>
      <w:r w:rsidR="001C5443" w:rsidRPr="001E1904">
        <w:rPr>
          <w:rtl/>
        </w:rPr>
        <w:t>برن. براشون مهمه که کار بچه روی دیواره. بچه</w:t>
      </w:r>
      <w:r w:rsidR="001C5443">
        <w:rPr>
          <w:rtl/>
        </w:rPr>
        <w:t>‌ها</w:t>
      </w:r>
      <w:r w:rsidR="001C5443" w:rsidRPr="001E1904">
        <w:rPr>
          <w:rtl/>
        </w:rPr>
        <w:t xml:space="preserve"> خیلی در تفکر انتزاعی نیستند که تشویق مهم باشه</w:t>
      </w:r>
      <w:r w:rsidR="001C5443">
        <w:rPr>
          <w:rtl/>
        </w:rPr>
        <w:t>‌ی</w:t>
      </w:r>
      <w:r w:rsidR="001C5443" w:rsidRPr="001E1904">
        <w:rPr>
          <w:rtl/>
        </w:rPr>
        <w:t>ا معلم چیزی رو بگه</w:t>
      </w:r>
      <w:r w:rsidR="001C5443">
        <w:rPr>
          <w:rFonts w:hint="cs"/>
          <w:rtl/>
        </w:rPr>
        <w:t xml:space="preserve">. </w:t>
      </w:r>
      <w:r w:rsidR="001C5443" w:rsidRPr="001E1904">
        <w:rPr>
          <w:rtl/>
        </w:rPr>
        <w:t xml:space="preserve">اون چیزی که </w:t>
      </w:r>
      <w:r w:rsidR="001C5443">
        <w:rPr>
          <w:rtl/>
        </w:rPr>
        <w:t>می‌</w:t>
      </w:r>
      <w:r w:rsidR="001C5443" w:rsidRPr="001E1904">
        <w:rPr>
          <w:rtl/>
        </w:rPr>
        <w:t xml:space="preserve">بینن براشون مهمه. </w:t>
      </w:r>
      <w:r w:rsidR="001C5443">
        <w:rPr>
          <w:rtl/>
        </w:rPr>
        <w:t>می‌</w:t>
      </w:r>
      <w:r w:rsidR="001C5443" w:rsidRPr="001E1904">
        <w:rPr>
          <w:rtl/>
        </w:rPr>
        <w:t>بینه کارش رفته روی دیوار، معلم تشویقش کرده، نه جایزه. ما امسال</w:t>
      </w:r>
      <w:r w:rsidR="001C5443">
        <w:rPr>
          <w:rtl/>
        </w:rPr>
        <w:t>‌ی</w:t>
      </w:r>
      <w:r w:rsidR="001C5443" w:rsidRPr="001E1904">
        <w:rPr>
          <w:rtl/>
        </w:rPr>
        <w:t>ک طرحی هم داریم مساله محور، اصلا جایزه رو حذفش کردیم.</w:t>
      </w:r>
      <w:r w:rsidR="001C5443">
        <w:rPr>
          <w:rtl/>
        </w:rPr>
        <w:t>‌ی</w:t>
      </w:r>
      <w:r w:rsidR="001C5443" w:rsidRPr="001E1904">
        <w:rPr>
          <w:rtl/>
        </w:rPr>
        <w:t>عنی ما اصلا کمد جوایزمون بر خلاف بقیه</w:t>
      </w:r>
      <w:r w:rsidR="001C5443">
        <w:rPr>
          <w:rtl/>
        </w:rPr>
        <w:t>‌ی</w:t>
      </w:r>
      <w:r w:rsidR="001C5443" w:rsidRPr="001E1904">
        <w:rPr>
          <w:rtl/>
        </w:rPr>
        <w:t xml:space="preserve"> مدارس امسال خیلی باز نشد. سعی کردیم بچه</w:t>
      </w:r>
      <w:r w:rsidR="001C5443">
        <w:rPr>
          <w:rtl/>
        </w:rPr>
        <w:t>‌ها</w:t>
      </w:r>
      <w:r w:rsidR="001C5443" w:rsidRPr="001E1904">
        <w:rPr>
          <w:rtl/>
        </w:rPr>
        <w:t xml:space="preserve"> رو به مدل دیگه تشویق کنیم. کارها و کارکردشون تشویق میشه تا اینکه به جهت مادی و هدیه و </w:t>
      </w:r>
      <w:r w:rsidR="001C5443">
        <w:rPr>
          <w:rFonts w:hint="cs"/>
          <w:rtl/>
        </w:rPr>
        <w:t>غیره</w:t>
      </w:r>
      <w:r w:rsidR="001C5443" w:rsidRPr="001E1904">
        <w:rPr>
          <w:rtl/>
        </w:rPr>
        <w:t xml:space="preserve"> باشه.</w:t>
      </w:r>
      <w:r w:rsidR="001C5443">
        <w:rPr>
          <w:rFonts w:cs="Calibri" w:hint="cs"/>
          <w:rtl/>
        </w:rPr>
        <w:t>"</w:t>
      </w:r>
    </w:p>
    <w:p w14:paraId="12C9D574" w14:textId="77777777" w:rsidR="0013588A" w:rsidRDefault="0013588A" w:rsidP="00B63AC2">
      <w:pPr>
        <w:rPr>
          <w:rtl/>
          <w:lang w:bidi="ar-DZ"/>
        </w:rPr>
      </w:pPr>
    </w:p>
    <w:p w14:paraId="681C870D" w14:textId="76BF4211" w:rsidR="009F7A5B" w:rsidRDefault="009F7A5B" w:rsidP="00797E62">
      <w:pPr>
        <w:keepNext/>
        <w:jc w:val="center"/>
      </w:pPr>
      <w:r>
        <w:rPr>
          <w:rFonts w:hint="cs"/>
          <w:noProof/>
          <w:lang w:bidi="fa-IR"/>
        </w:rPr>
        <w:drawing>
          <wp:inline distT="0" distB="0" distL="0" distR="0" wp14:anchorId="26A8EE3C" wp14:editId="6ADB9B17">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250EFEA0" w14:textId="5DFAB78D" w:rsidR="003A75EB" w:rsidRDefault="009F7A5B" w:rsidP="001C7FF0">
      <w:pPr>
        <w:pStyle w:val="a0"/>
        <w:ind w:left="2113"/>
        <w:jc w:val="left"/>
        <w:rPr>
          <w:lang w:bidi="ar-DZ"/>
        </w:rPr>
      </w:pPr>
      <w:bookmarkStart w:id="192" w:name="_Toc145245232"/>
      <w:r>
        <w:rPr>
          <w:rFonts w:hint="cs"/>
          <w:rtl/>
        </w:rPr>
        <w:t>این دیوار مخصوص نصب کارهای بچه‌ها قرارداده شده است.</w:t>
      </w:r>
      <w:bookmarkEnd w:id="192"/>
    </w:p>
    <w:p w14:paraId="55CC1ABD" w14:textId="40700E84" w:rsidR="00CE2E9F" w:rsidRDefault="00CE2E9F" w:rsidP="001C7FF0">
      <w:pPr>
        <w:jc w:val="center"/>
        <w:rPr>
          <w:rtl/>
          <w:lang w:bidi="ar-DZ"/>
        </w:rPr>
      </w:pPr>
      <w:r>
        <w:rPr>
          <w:noProof/>
        </w:rPr>
        <w:drawing>
          <wp:inline distT="0" distB="0" distL="0" distR="0" wp14:anchorId="0C72B3AF" wp14:editId="12A433C4">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6B46B652" w14:textId="1D331EB8" w:rsidR="00CE2E9F" w:rsidRDefault="00CE2E9F" w:rsidP="00BF4B5B">
      <w:pPr>
        <w:pStyle w:val="a0"/>
      </w:pPr>
      <w:bookmarkStart w:id="193" w:name="_Toc145245233"/>
      <w:bookmarkEnd w:id="193"/>
    </w:p>
    <w:p w14:paraId="35D8A509" w14:textId="6426304F" w:rsidR="00C04CAA" w:rsidRDefault="00510829" w:rsidP="001C7FF0">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1C7FF0" w14:paraId="1B92A9D7" w14:textId="77777777" w:rsidTr="001C7FF0">
        <w:tc>
          <w:tcPr>
            <w:tcW w:w="8719" w:type="dxa"/>
          </w:tcPr>
          <w:p w14:paraId="7C672210" w14:textId="7BF57AA8" w:rsidR="001C7FF0" w:rsidRDefault="001C7FF0" w:rsidP="001C7FF0">
            <w:pPr>
              <w:jc w:val="center"/>
              <w:rPr>
                <w:rtl/>
              </w:rPr>
            </w:pPr>
            <w:r>
              <w:rPr>
                <w:noProof/>
                <w:rtl/>
                <w:lang w:val="fa-IR"/>
              </w:rPr>
              <w:drawing>
                <wp:inline distT="0" distB="0" distL="0" distR="0" wp14:anchorId="5F9B5337" wp14:editId="78760CC5">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1C7FF0" w14:paraId="2964B440" w14:textId="77777777" w:rsidTr="001C7FF0">
        <w:tc>
          <w:tcPr>
            <w:tcW w:w="8719" w:type="dxa"/>
          </w:tcPr>
          <w:p w14:paraId="648A517A" w14:textId="450A4BA6" w:rsidR="001C7FF0" w:rsidRDefault="001C7FF0" w:rsidP="001C7FF0">
            <w:pPr>
              <w:pStyle w:val="a0"/>
              <w:jc w:val="left"/>
              <w:rPr>
                <w:noProof/>
                <w:rtl/>
              </w:rPr>
            </w:pPr>
            <w:bookmarkStart w:id="194" w:name="_Toc145245234"/>
            <w:r>
              <w:rPr>
                <w:rFonts w:hint="cs"/>
                <w:rtl/>
              </w:rPr>
              <w:t>نمازخانه رنگی رنگی</w:t>
            </w:r>
            <w:bookmarkEnd w:id="194"/>
          </w:p>
        </w:tc>
      </w:tr>
    </w:tbl>
    <w:p w14:paraId="0ED19578" w14:textId="4182DD77" w:rsidR="009F7972" w:rsidRDefault="009F7972" w:rsidP="00B847A3">
      <w:pPr>
        <w:pStyle w:val="ac"/>
        <w:rPr>
          <w:rtl/>
        </w:rPr>
      </w:pPr>
    </w:p>
    <w:p w14:paraId="3A6CC61A" w14:textId="3BC1BE5E" w:rsidR="00BF4B5B" w:rsidRDefault="00BF4B5B" w:rsidP="00B847A3">
      <w:pPr>
        <w:pStyle w:val="ac"/>
        <w:rPr>
          <w:rtl/>
        </w:rPr>
      </w:pPr>
    </w:p>
    <w:p w14:paraId="1F529CA6" w14:textId="48AEA5A3" w:rsidR="00BF4B5B" w:rsidRDefault="00BF4B5B" w:rsidP="00B847A3">
      <w:pPr>
        <w:pStyle w:val="ac"/>
        <w:rPr>
          <w:rtl/>
        </w:rPr>
      </w:pPr>
    </w:p>
    <w:p w14:paraId="1130EBEC" w14:textId="3E902788" w:rsidR="00E12582" w:rsidRDefault="00E12582" w:rsidP="00B847A3">
      <w:pPr>
        <w:pStyle w:val="ac"/>
        <w:rPr>
          <w:rtl/>
        </w:rPr>
      </w:pPr>
    </w:p>
    <w:p w14:paraId="61AC5AED" w14:textId="77777777" w:rsidR="00E12582" w:rsidRDefault="00E12582" w:rsidP="00B847A3">
      <w:pPr>
        <w:pStyle w:val="ac"/>
        <w:rPr>
          <w:rtl/>
        </w:rPr>
      </w:pPr>
    </w:p>
    <w:p w14:paraId="15F41422" w14:textId="1396087F" w:rsidR="00BF4B5B" w:rsidRDefault="00E12582" w:rsidP="004E07A2">
      <w:pPr>
        <w:pStyle w:val="1-1-1-1"/>
        <w:rPr>
          <w:rtl/>
        </w:rPr>
      </w:pPr>
      <w:r>
        <w:rPr>
          <w:noProof/>
        </w:rPr>
        <w:drawing>
          <wp:anchor distT="0" distB="0" distL="114300" distR="114300" simplePos="0" relativeHeight="251662336" behindDoc="0" locked="0" layoutInCell="1" allowOverlap="1" wp14:anchorId="3BE008F6" wp14:editId="1C079A57">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8823924" wp14:editId="333A06BC">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4B5B">
        <w:rPr>
          <w:rFonts w:hint="cs"/>
          <w:rtl/>
        </w:rPr>
        <w:t>طراحی کتابخانه</w:t>
      </w:r>
    </w:p>
    <w:p w14:paraId="4FB51DB0" w14:textId="5308F7B5" w:rsidR="00BF4B5B" w:rsidRDefault="00BF4B5B" w:rsidP="00B847A3">
      <w:pPr>
        <w:pStyle w:val="ac"/>
        <w:rPr>
          <w:rtl/>
        </w:rPr>
      </w:pPr>
    </w:p>
    <w:p w14:paraId="3BBC041A" w14:textId="707B8427" w:rsidR="00BF4B5B" w:rsidRDefault="00BF4B5B" w:rsidP="001C7FF0">
      <w:pPr>
        <w:pStyle w:val="a0"/>
        <w:ind w:left="673"/>
        <w:rPr>
          <w:rtl/>
        </w:rPr>
      </w:pPr>
      <w:bookmarkStart w:id="195" w:name="_Toc145245235"/>
      <w:r>
        <w:rPr>
          <w:rFonts w:hint="cs"/>
          <w:rtl/>
        </w:rPr>
        <w:t>کتابخانه تعاملی</w:t>
      </w:r>
      <w:bookmarkEnd w:id="195"/>
    </w:p>
    <w:p w14:paraId="5C036B5D" w14:textId="45B74C44" w:rsidR="00636661" w:rsidRDefault="00636661" w:rsidP="00B847A3">
      <w:pPr>
        <w:pStyle w:val="ac"/>
        <w:rPr>
          <w:rtl/>
        </w:rPr>
      </w:pPr>
    </w:p>
    <w:p w14:paraId="758143B0" w14:textId="77777777" w:rsidR="00680DF1" w:rsidRDefault="00680DF1" w:rsidP="00B847A3">
      <w:pPr>
        <w:pStyle w:val="ac"/>
        <w:rPr>
          <w:rtl/>
        </w:rPr>
      </w:pPr>
    </w:p>
    <w:p w14:paraId="7B8C94BD" w14:textId="77777777" w:rsidR="00680DF1" w:rsidRDefault="00680DF1" w:rsidP="00B847A3">
      <w:pPr>
        <w:pStyle w:val="ac"/>
        <w:rPr>
          <w:rtl/>
        </w:rPr>
      </w:pPr>
    </w:p>
    <w:p w14:paraId="66F4B4C6" w14:textId="637BAE0F" w:rsidR="00960311" w:rsidRDefault="005D4DD6" w:rsidP="004E07A2">
      <w:pPr>
        <w:pStyle w:val="1-1-1-1"/>
        <w:rPr>
          <w:rtl/>
        </w:rPr>
      </w:pPr>
      <w:r>
        <w:rPr>
          <w:rFonts w:hint="cs"/>
          <w:rtl/>
        </w:rPr>
        <w:t>کلاس‌های تعاملی</w:t>
      </w:r>
    </w:p>
    <w:p w14:paraId="45E8713C" w14:textId="46C4FF8A" w:rsidR="00A940B3" w:rsidRDefault="00A940B3" w:rsidP="001C7FF0">
      <w:pPr>
        <w:jc w:val="center"/>
      </w:pPr>
      <w:r>
        <w:rPr>
          <w:noProof/>
        </w:rPr>
        <w:drawing>
          <wp:inline distT="0" distB="0" distL="0" distR="0" wp14:anchorId="58C52D9C" wp14:editId="772F3ABD">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7C1A67D6" w14:textId="0E46C8EA" w:rsidR="00A940B3" w:rsidRPr="00B223EB" w:rsidRDefault="00CC0C44" w:rsidP="001C7FF0">
      <w:pPr>
        <w:pStyle w:val="a0"/>
        <w:jc w:val="left"/>
      </w:pPr>
      <w:bookmarkStart w:id="196" w:name="_Toc145245236"/>
      <w:r>
        <w:rPr>
          <w:rFonts w:asciiTheme="minorHAnsi" w:hAnsiTheme="minorHAnsi" w:hint="cs"/>
          <w:rtl/>
          <w:lang w:bidi="fa-IR"/>
        </w:rPr>
        <w:t>کلاس تعاملی</w:t>
      </w:r>
      <w:bookmarkEnd w:id="196"/>
    </w:p>
    <w:p w14:paraId="24E23B2C" w14:textId="2F614609" w:rsidR="00B223EB" w:rsidRPr="008B3751" w:rsidRDefault="008B3751" w:rsidP="00B847A3">
      <w:pPr>
        <w:pStyle w:val="ac"/>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هم، من 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61B43BA7" w14:textId="4F8D2CBF" w:rsidR="008B3751" w:rsidRDefault="00A243B4" w:rsidP="00B847A3">
      <w:pPr>
        <w:pStyle w:val="ac"/>
        <w:rPr>
          <w:rtl/>
        </w:rPr>
      </w:pPr>
      <w:r>
        <w:drawing>
          <wp:anchor distT="0" distB="0" distL="114300" distR="114300" simplePos="0" relativeHeight="251667456" behindDoc="0" locked="0" layoutInCell="1" allowOverlap="1" wp14:anchorId="2227C71D" wp14:editId="08B32CF9">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3DB9A" w14:textId="723CC88C" w:rsidR="006443FE" w:rsidRDefault="00235A59" w:rsidP="00680DF1">
      <w:pPr>
        <w:pStyle w:val="a0"/>
        <w:ind w:left="2653"/>
        <w:rPr>
          <w:rtl/>
        </w:rPr>
      </w:pPr>
      <w:bookmarkStart w:id="197" w:name="_Toc145245237"/>
      <w:r>
        <w:rPr>
          <w:rFonts w:hint="cs"/>
          <w:rtl/>
        </w:rPr>
        <w:t>تم کلاس زنبور</w:t>
      </w:r>
      <w:bookmarkEnd w:id="197"/>
    </w:p>
    <w:p w14:paraId="1129DA4D" w14:textId="6FF4D629" w:rsidR="000B0033" w:rsidRDefault="001F6FA9" w:rsidP="004E07A2">
      <w:pPr>
        <w:pStyle w:val="1-1-1-1"/>
        <w:rPr>
          <w:rtl/>
        </w:rPr>
      </w:pPr>
      <w:r>
        <w:rPr>
          <w:rFonts w:hint="cs"/>
          <w:rtl/>
        </w:rPr>
        <w:t>ت</w:t>
      </w:r>
      <w:r w:rsidR="006D413C">
        <w:rPr>
          <w:rFonts w:hint="cs"/>
          <w:rtl/>
        </w:rPr>
        <w:t>زئین دیوار حیاط مدرسه با وسایل بازیافتی</w:t>
      </w:r>
    </w:p>
    <w:p w14:paraId="2C9837F6" w14:textId="349CDC97" w:rsidR="009862D4" w:rsidRDefault="009862D4" w:rsidP="00B847A3">
      <w:pPr>
        <w:pStyle w:val="ac"/>
        <w:rPr>
          <w:rFonts w:cs="Calibri"/>
          <w:rtl/>
        </w:rPr>
      </w:pPr>
      <w:r w:rsidRPr="0087303B">
        <w:rPr>
          <w:rFonts w:hint="cs"/>
          <w:rtl/>
        </w:rPr>
        <w:t xml:space="preserve">کد 5: </w:t>
      </w:r>
      <w:r w:rsidR="00BE7FA3">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7E5BCB" w14:paraId="69109A0A" w14:textId="77777777" w:rsidTr="00B8012C">
        <w:tc>
          <w:tcPr>
            <w:tcW w:w="8493" w:type="dxa"/>
          </w:tcPr>
          <w:p w14:paraId="4AFE1998" w14:textId="77777777" w:rsidR="007E5BCB" w:rsidRDefault="007E5BCB" w:rsidP="00B8012C">
            <w:pPr>
              <w:jc w:val="center"/>
              <w:rPr>
                <w:rtl/>
              </w:rPr>
            </w:pPr>
            <w:r w:rsidRPr="00C738BB">
              <w:rPr>
                <w:noProof/>
              </w:rPr>
              <w:drawing>
                <wp:inline distT="0" distB="0" distL="0" distR="0" wp14:anchorId="3C2E2E9B" wp14:editId="2EB69CF4">
                  <wp:extent cx="4206240" cy="1893992"/>
                  <wp:effectExtent l="0" t="0" r="3810" b="0"/>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1267" cy="1900759"/>
                          </a:xfrm>
                          <a:prstGeom prst="rect">
                            <a:avLst/>
                          </a:prstGeom>
                          <a:noFill/>
                          <a:ln>
                            <a:noFill/>
                          </a:ln>
                        </pic:spPr>
                      </pic:pic>
                    </a:graphicData>
                  </a:graphic>
                </wp:inline>
              </w:drawing>
            </w:r>
          </w:p>
          <w:p w14:paraId="155E9897" w14:textId="4E4AB090" w:rsidR="00B8012C" w:rsidRDefault="00B8012C" w:rsidP="00B8012C">
            <w:pPr>
              <w:pStyle w:val="a0"/>
              <w:spacing w:after="0" w:line="240" w:lineRule="auto"/>
              <w:ind w:left="1008"/>
              <w:rPr>
                <w:rtl/>
              </w:rPr>
            </w:pPr>
            <w:bookmarkStart w:id="198" w:name="_Toc145245238"/>
            <w:r w:rsidRPr="00C738BB">
              <w:rPr>
                <w:rFonts w:hint="cs"/>
                <w:rtl/>
              </w:rPr>
              <w:t>مشارکت</w:t>
            </w:r>
            <w:r>
              <w:rPr>
                <w:rFonts w:hint="cs"/>
                <w:noProof/>
                <w:rtl/>
              </w:rPr>
              <w:t xml:space="preserve"> بچه‌ها در طراحی مدرسه</w:t>
            </w:r>
            <w:bookmarkEnd w:id="198"/>
          </w:p>
        </w:tc>
      </w:tr>
    </w:tbl>
    <w:p w14:paraId="3FB794D8" w14:textId="6D92E416" w:rsidR="009862D4" w:rsidRDefault="009862D4" w:rsidP="004E07A2">
      <w:pPr>
        <w:pStyle w:val="1-1-1-1"/>
        <w:rPr>
          <w:rtl/>
        </w:rPr>
      </w:pPr>
      <w:r>
        <w:rPr>
          <w:rFonts w:hint="cs"/>
          <w:rtl/>
        </w:rPr>
        <w:t>طراحی راهروهای یادگیری</w:t>
      </w:r>
    </w:p>
    <w:p w14:paraId="2A7A5C77" w14:textId="277B9F5A" w:rsidR="0031211D" w:rsidRDefault="00BE7FA3" w:rsidP="00B847A3">
      <w:pPr>
        <w:pStyle w:val="ac"/>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r w:rsidR="006A4AF2">
        <w:rPr>
          <w:rFonts w:cs="Calibri" w:hint="cs"/>
          <w:rtl/>
        </w:rPr>
        <w:t xml:space="preserve"> </w:t>
      </w:r>
      <w:r w:rsidR="005E3278">
        <w:rPr>
          <w:rFonts w:cs="Calibri" w:hint="cs"/>
          <w:rtl/>
        </w:rPr>
        <w:t xml:space="preserve"> </w:t>
      </w:r>
      <w:r w:rsidR="00404815">
        <w:rPr>
          <w:rFonts w:cs="Calibri" w:hint="cs"/>
          <w:rtl/>
        </w:rPr>
        <w:t xml:space="preserve"> </w:t>
      </w:r>
    </w:p>
    <w:tbl>
      <w:tblPr>
        <w:tblStyle w:val="TableGrid"/>
        <w:tblpPr w:leftFromText="180" w:rightFromText="180" w:vertAnchor="text" w:horzAnchor="page" w:tblpX="882" w:tblpY="398"/>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C11E5D" w14:paraId="6291E216" w14:textId="77777777" w:rsidTr="00B8012C">
        <w:tc>
          <w:tcPr>
            <w:tcW w:w="9630" w:type="dxa"/>
          </w:tcPr>
          <w:p w14:paraId="628AA37D" w14:textId="37D58606" w:rsidR="00C11E5D" w:rsidRDefault="00C11E5D" w:rsidP="00B847A3">
            <w:pPr>
              <w:pStyle w:val="ac"/>
              <w:rPr>
                <w:rtl/>
              </w:rPr>
            </w:pPr>
            <w:r>
              <w:drawing>
                <wp:anchor distT="0" distB="0" distL="114300" distR="114300" simplePos="0" relativeHeight="251687424" behindDoc="0" locked="0" layoutInCell="1" allowOverlap="1" wp14:anchorId="119B46BA" wp14:editId="6E20877C">
                  <wp:simplePos x="0" y="0"/>
                  <wp:positionH relativeFrom="margin">
                    <wp:posOffset>3194685</wp:posOffset>
                  </wp:positionH>
                  <wp:positionV relativeFrom="margin">
                    <wp:posOffset>1905</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86400" behindDoc="0" locked="0" layoutInCell="1" allowOverlap="1" wp14:anchorId="3112FA0E" wp14:editId="798D5E28">
                  <wp:simplePos x="0" y="0"/>
                  <wp:positionH relativeFrom="margin">
                    <wp:posOffset>-42545</wp:posOffset>
                  </wp:positionH>
                  <wp:positionV relativeFrom="margin">
                    <wp:posOffset>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ED5D6" w14:textId="4501DB4A" w:rsidR="00C11E5D" w:rsidRDefault="00C11E5D" w:rsidP="00B847A3">
            <w:pPr>
              <w:pStyle w:val="ac"/>
              <w:rPr>
                <w:rtl/>
              </w:rPr>
            </w:pPr>
          </w:p>
          <w:p w14:paraId="7D4E745D" w14:textId="253890D4" w:rsidR="00C11E5D" w:rsidRDefault="00C11E5D" w:rsidP="00B847A3">
            <w:pPr>
              <w:pStyle w:val="ac"/>
              <w:rPr>
                <w:rtl/>
              </w:rPr>
            </w:pPr>
          </w:p>
          <w:p w14:paraId="45D31D47" w14:textId="5619F643" w:rsidR="00C11E5D" w:rsidRDefault="00C11E5D" w:rsidP="00B847A3">
            <w:pPr>
              <w:pStyle w:val="ac"/>
              <w:rPr>
                <w:rtl/>
              </w:rPr>
            </w:pPr>
          </w:p>
          <w:p w14:paraId="4F17129F" w14:textId="340FBF7A" w:rsidR="00C11E5D" w:rsidRDefault="00C11E5D" w:rsidP="00B847A3">
            <w:pPr>
              <w:pStyle w:val="ac"/>
              <w:rPr>
                <w:rtl/>
              </w:rPr>
            </w:pPr>
          </w:p>
          <w:p w14:paraId="433231D5" w14:textId="77777777" w:rsidR="00C11E5D" w:rsidRDefault="00C11E5D" w:rsidP="00B847A3">
            <w:pPr>
              <w:pStyle w:val="ac"/>
              <w:rPr>
                <w:rtl/>
              </w:rPr>
            </w:pPr>
          </w:p>
          <w:p w14:paraId="6F9281FE" w14:textId="7ED8EB83" w:rsidR="00C11E5D" w:rsidRDefault="00C11E5D" w:rsidP="00DB41B8">
            <w:pPr>
              <w:pStyle w:val="a0"/>
              <w:spacing w:after="0" w:line="240" w:lineRule="auto"/>
              <w:ind w:left="4038"/>
              <w:jc w:val="left"/>
              <w:rPr>
                <w:rtl/>
              </w:rPr>
            </w:pPr>
            <w:bookmarkStart w:id="199" w:name="_Toc145245239"/>
            <w:r>
              <w:rPr>
                <w:rFonts w:hint="cs"/>
                <w:rtl/>
              </w:rPr>
              <w:t>راهروهای یادگیری</w:t>
            </w:r>
            <w:bookmarkEnd w:id="199"/>
          </w:p>
        </w:tc>
      </w:tr>
    </w:tbl>
    <w:p w14:paraId="5C3B6E9F" w14:textId="1F66E0EA" w:rsidR="00BE7FA3" w:rsidRDefault="0031211D" w:rsidP="004E07A2">
      <w:pPr>
        <w:pStyle w:val="1-1-1-1"/>
        <w:rPr>
          <w:rtl/>
        </w:rPr>
      </w:pPr>
      <w:r>
        <w:rPr>
          <w:rFonts w:hint="cs"/>
          <w:rtl/>
        </w:rPr>
        <w:t>ساخت سالن ورزشی</w:t>
      </w:r>
      <w:r w:rsidR="00404815">
        <w:rPr>
          <w:rFonts w:hint="cs"/>
          <w:rtl/>
        </w:rPr>
        <w:t xml:space="preserve">   </w:t>
      </w:r>
      <w:r w:rsidR="00932DD8">
        <w:rPr>
          <w:rFonts w:hint="cs"/>
          <w:rtl/>
        </w:rPr>
        <w:t xml:space="preserve"> </w:t>
      </w:r>
    </w:p>
    <w:p w14:paraId="3CC71CE6" w14:textId="16A3669F" w:rsidR="0031211D" w:rsidRDefault="0031211D" w:rsidP="00B847A3">
      <w:pPr>
        <w:pStyle w:val="ac"/>
        <w:rPr>
          <w:rFonts w:cs="Calibri"/>
          <w:rtl/>
        </w:rPr>
      </w:pPr>
      <w:r w:rsidRPr="0087303B">
        <w:rPr>
          <w:rFonts w:hint="cs"/>
          <w:rtl/>
        </w:rPr>
        <w:t xml:space="preserve">کد 12: </w:t>
      </w:r>
      <w:r>
        <w:rPr>
          <w:rFonts w:cs="Calibri" w:hint="cs"/>
          <w:rtl/>
        </w:rPr>
        <w:t>"</w:t>
      </w:r>
      <w:r w:rsidRPr="0087303B">
        <w:rPr>
          <w:rtl/>
        </w:rPr>
        <w:t xml:space="preserve">لطفی بود که هزینه </w:t>
      </w:r>
      <w:r w:rsidRPr="0087303B">
        <w:rPr>
          <w:rFonts w:hint="cs"/>
          <w:rtl/>
        </w:rPr>
        <w:t xml:space="preserve">(ساخت سالن ورزشی) </w:t>
      </w:r>
      <w:r w:rsidRPr="0087303B">
        <w:rPr>
          <w:rtl/>
        </w:rPr>
        <w:t>رو اداره</w:t>
      </w:r>
      <w:r w:rsidRPr="0087303B">
        <w:rPr>
          <w:rFonts w:hint="cs"/>
          <w:rtl/>
        </w:rPr>
        <w:t>‌</w:t>
      </w:r>
      <w:r w:rsidRPr="0087303B">
        <w:rPr>
          <w:rtl/>
        </w:rPr>
        <w:t>کل پرداخت کرد. هنوز هم خیلی</w:t>
      </w:r>
      <w:r w:rsidRPr="0087303B">
        <w:rPr>
          <w:rFonts w:hint="cs"/>
          <w:rtl/>
        </w:rPr>
        <w:t>‌</w:t>
      </w:r>
      <w:r w:rsidRPr="0087303B">
        <w:rPr>
          <w:rtl/>
        </w:rPr>
        <w:t>ها مخالفن و میگن اون سالن اجتماعات بود. اما من همیشه فکر می</w:t>
      </w:r>
      <w:r w:rsidRPr="0087303B">
        <w:rPr>
          <w:rFonts w:hint="cs"/>
          <w:rtl/>
        </w:rPr>
        <w:t>‌</w:t>
      </w:r>
      <w:r w:rsidRPr="0087303B">
        <w:rPr>
          <w:rtl/>
        </w:rPr>
        <w:t>کنم اولویت من بچه است. من مدیر دانش</w:t>
      </w:r>
      <w:r w:rsidRPr="0087303B">
        <w:rPr>
          <w:rFonts w:hint="cs"/>
          <w:rtl/>
        </w:rPr>
        <w:t>‌</w:t>
      </w:r>
      <w:r w:rsidRPr="0087303B">
        <w:rPr>
          <w:rtl/>
        </w:rPr>
        <w:t>آموزان هستم</w:t>
      </w:r>
      <w:r w:rsidRPr="0087303B">
        <w:rPr>
          <w:rFonts w:hint="cs"/>
          <w:rtl/>
        </w:rPr>
        <w:t>،</w:t>
      </w:r>
      <w:r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w:t>
      </w:r>
      <w:r w:rsidR="00DB41B8">
        <w:rPr>
          <w:rFonts w:hint="cs"/>
          <w:rtl/>
        </w:rPr>
        <w:t xml:space="preserve"> </w:t>
      </w:r>
      <w:r w:rsidR="00B8012C">
        <w:rPr>
          <w:rFonts w:hint="cs"/>
          <w:rtl/>
        </w:rPr>
        <w:t xml:space="preserve">ساخت </w:t>
      </w:r>
      <w:r w:rsidR="00B8012C" w:rsidRPr="0087303B">
        <w:rPr>
          <w:rtl/>
        </w:rPr>
        <w:t>که بشه برای هر زنگ استفاده کرد. به نظرم میاد که از هر فضایی باید استفاده کرد برای اینکه تغییری در روند آموزشی ایجاد بشه.</w:t>
      </w:r>
      <w:r w:rsidR="00B8012C">
        <w:rPr>
          <w:rFonts w:cs="Calibri" w:hint="cs"/>
          <w:rtl/>
        </w:rPr>
        <w:t>"</w:t>
      </w:r>
    </w:p>
    <w:p w14:paraId="6561E91F" w14:textId="4C9D0A53" w:rsidR="00DB41B8" w:rsidRDefault="00DB41B8" w:rsidP="00B847A3">
      <w:pPr>
        <w:pStyle w:val="ac"/>
        <w:rPr>
          <w:rFonts w:cs="Calibri"/>
          <w:rtl/>
        </w:rPr>
      </w:pPr>
      <w:r>
        <w:rPr>
          <w:rtl/>
          <w:lang w:val="fa-IR"/>
        </w:rPr>
        <w:drawing>
          <wp:anchor distT="0" distB="0" distL="114300" distR="114300" simplePos="0" relativeHeight="251670528" behindDoc="0" locked="0" layoutInCell="1" allowOverlap="1" wp14:anchorId="2ED9C625" wp14:editId="42B6E44E">
            <wp:simplePos x="0" y="0"/>
            <wp:positionH relativeFrom="margin">
              <wp:posOffset>288290</wp:posOffset>
            </wp:positionH>
            <wp:positionV relativeFrom="margin">
              <wp:posOffset>6751320</wp:posOffset>
            </wp:positionV>
            <wp:extent cx="4716780" cy="2099945"/>
            <wp:effectExtent l="0" t="0" r="762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6780" cy="2099945"/>
                    </a:xfrm>
                    <a:prstGeom prst="rect">
                      <a:avLst/>
                    </a:prstGeom>
                  </pic:spPr>
                </pic:pic>
              </a:graphicData>
            </a:graphic>
            <wp14:sizeRelH relativeFrom="margin">
              <wp14:pctWidth>0</wp14:pctWidth>
            </wp14:sizeRelH>
            <wp14:sizeRelV relativeFrom="margin">
              <wp14:pctHeight>0</wp14:pctHeight>
            </wp14:sizeRelV>
          </wp:anchor>
        </w:drawing>
      </w:r>
    </w:p>
    <w:p w14:paraId="4B18EDF5" w14:textId="0B93EEF9" w:rsidR="00B8012C" w:rsidRPr="0031211D" w:rsidRDefault="00B8012C" w:rsidP="00B847A3">
      <w:pPr>
        <w:pStyle w:val="ac"/>
        <w:rPr>
          <w:rtl/>
        </w:rPr>
      </w:pPr>
    </w:p>
    <w:p w14:paraId="74393E63" w14:textId="1636ADF8" w:rsidR="00DB41B8" w:rsidRDefault="00DB41B8" w:rsidP="00B847A3">
      <w:pPr>
        <w:pStyle w:val="ac"/>
        <w:rPr>
          <w:rtl/>
        </w:rPr>
      </w:pPr>
    </w:p>
    <w:p w14:paraId="5B41543A" w14:textId="36ACAA5A" w:rsidR="00DB41B8" w:rsidRDefault="00DB41B8" w:rsidP="00B847A3">
      <w:pPr>
        <w:pStyle w:val="ac"/>
        <w:rPr>
          <w:rtl/>
        </w:rPr>
      </w:pPr>
    </w:p>
    <w:p w14:paraId="33ADDCB8" w14:textId="77777777" w:rsidR="00DB41B8" w:rsidRDefault="00DB41B8" w:rsidP="00B847A3">
      <w:pPr>
        <w:pStyle w:val="ac"/>
        <w:rPr>
          <w:rtl/>
        </w:rPr>
      </w:pPr>
    </w:p>
    <w:p w14:paraId="0C16BFE3" w14:textId="77777777" w:rsidR="00DB41B8" w:rsidRDefault="00DB41B8" w:rsidP="00B847A3">
      <w:pPr>
        <w:pStyle w:val="ac"/>
        <w:rPr>
          <w:rtl/>
        </w:rPr>
      </w:pPr>
    </w:p>
    <w:p w14:paraId="3551D44A" w14:textId="77777777" w:rsidR="00DB41B8" w:rsidRDefault="00DB41B8" w:rsidP="00B847A3">
      <w:pPr>
        <w:pStyle w:val="ac"/>
        <w:rPr>
          <w:rtl/>
        </w:rPr>
      </w:pPr>
    </w:p>
    <w:p w14:paraId="74A85E95" w14:textId="77777777" w:rsidR="00DB41B8" w:rsidRDefault="00DB41B8" w:rsidP="00B847A3">
      <w:pPr>
        <w:pStyle w:val="ac"/>
        <w:rPr>
          <w:rtl/>
        </w:rPr>
      </w:pPr>
    </w:p>
    <w:p w14:paraId="39DA04D6" w14:textId="29A58354" w:rsidR="00DB41B8" w:rsidRDefault="00DB41B8" w:rsidP="00B847A3">
      <w:pPr>
        <w:pStyle w:val="ac"/>
        <w:rPr>
          <w:rtl/>
        </w:rPr>
      </w:pPr>
      <w:r>
        <w:rPr>
          <w:rtl/>
          <w:lang w:val="fa-IR"/>
        </w:rPr>
        <w:drawing>
          <wp:anchor distT="0" distB="0" distL="114300" distR="114300" simplePos="0" relativeHeight="251689472" behindDoc="0" locked="0" layoutInCell="1" allowOverlap="1" wp14:anchorId="1D3D0710" wp14:editId="4DF79908">
            <wp:simplePos x="0" y="0"/>
            <wp:positionH relativeFrom="margin">
              <wp:posOffset>-490855</wp:posOffset>
            </wp:positionH>
            <wp:positionV relativeFrom="margin">
              <wp:posOffset>345440</wp:posOffset>
            </wp:positionV>
            <wp:extent cx="3863975" cy="2329180"/>
            <wp:effectExtent l="5398" t="0" r="8572" b="8573"/>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52" cstate="print">
                      <a:extLst>
                        <a:ext uri="{28A0092B-C50C-407E-A947-70E740481C1C}">
                          <a14:useLocalDpi xmlns:a14="http://schemas.microsoft.com/office/drawing/2010/main" val="0"/>
                        </a:ext>
                      </a:extLst>
                    </a:blip>
                    <a:srcRect l="6437" r="18924"/>
                    <a:stretch/>
                  </pic:blipFill>
                  <pic:spPr bwMode="auto">
                    <a:xfrm rot="5400000">
                      <a:off x="0" y="0"/>
                      <a:ext cx="3863975"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9791" w14:textId="6B53BB8B" w:rsidR="00DB41B8" w:rsidRDefault="00DB41B8" w:rsidP="00B847A3">
      <w:pPr>
        <w:pStyle w:val="ac"/>
        <w:rPr>
          <w:rtl/>
        </w:rPr>
      </w:pPr>
      <w:r>
        <w:rPr>
          <w:rtl/>
          <w:lang w:val="fa-IR"/>
        </w:rPr>
        <w:drawing>
          <wp:anchor distT="0" distB="0" distL="114300" distR="114300" simplePos="0" relativeHeight="251690496" behindDoc="0" locked="0" layoutInCell="1" allowOverlap="1" wp14:anchorId="16753A95" wp14:editId="7D26A0E6">
            <wp:simplePos x="0" y="0"/>
            <wp:positionH relativeFrom="margin">
              <wp:posOffset>2459990</wp:posOffset>
            </wp:positionH>
            <wp:positionV relativeFrom="margin">
              <wp:posOffset>408305</wp:posOffset>
            </wp:positionV>
            <wp:extent cx="3878580" cy="2247900"/>
            <wp:effectExtent l="0" t="3810" r="3810" b="381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53" cstate="print">
                      <a:extLst>
                        <a:ext uri="{28A0092B-C50C-407E-A947-70E740481C1C}">
                          <a14:useLocalDpi xmlns:a14="http://schemas.microsoft.com/office/drawing/2010/main" val="0"/>
                        </a:ext>
                      </a:extLst>
                    </a:blip>
                    <a:srcRect l="11692" r="10692"/>
                    <a:stretch/>
                  </pic:blipFill>
                  <pic:spPr bwMode="auto">
                    <a:xfrm rot="5400000">
                      <a:off x="0" y="0"/>
                      <a:ext cx="387858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561B4" w14:textId="77777777" w:rsidR="00DB41B8" w:rsidRDefault="00DB41B8" w:rsidP="00B847A3">
      <w:pPr>
        <w:pStyle w:val="ac"/>
        <w:rPr>
          <w:rtl/>
        </w:rPr>
      </w:pPr>
    </w:p>
    <w:p w14:paraId="3EC27821" w14:textId="77777777" w:rsidR="00DB41B8" w:rsidRDefault="00DB41B8" w:rsidP="00B847A3">
      <w:pPr>
        <w:pStyle w:val="ac"/>
        <w:rPr>
          <w:rtl/>
        </w:rPr>
      </w:pPr>
    </w:p>
    <w:p w14:paraId="73BA8875" w14:textId="77777777" w:rsidR="00DB41B8" w:rsidRDefault="00DB41B8" w:rsidP="00B847A3">
      <w:pPr>
        <w:pStyle w:val="ac"/>
        <w:rPr>
          <w:rtl/>
        </w:rPr>
      </w:pPr>
    </w:p>
    <w:p w14:paraId="04D6F4EC" w14:textId="77777777" w:rsidR="00DB41B8" w:rsidRDefault="00DB41B8" w:rsidP="00B847A3">
      <w:pPr>
        <w:pStyle w:val="ac"/>
        <w:rPr>
          <w:rtl/>
        </w:rPr>
      </w:pPr>
    </w:p>
    <w:p w14:paraId="28F7CA6C" w14:textId="77777777" w:rsidR="00DB41B8" w:rsidRDefault="00DB41B8" w:rsidP="00B847A3">
      <w:pPr>
        <w:pStyle w:val="ac"/>
        <w:rPr>
          <w:rtl/>
        </w:rPr>
      </w:pPr>
    </w:p>
    <w:p w14:paraId="0F6EA575" w14:textId="77777777" w:rsidR="00DB41B8" w:rsidRDefault="00DB41B8" w:rsidP="00B847A3">
      <w:pPr>
        <w:pStyle w:val="ac"/>
        <w:rPr>
          <w:rtl/>
        </w:rPr>
      </w:pPr>
    </w:p>
    <w:p w14:paraId="590B1D17" w14:textId="77777777" w:rsidR="00DB41B8" w:rsidRDefault="00DB41B8" w:rsidP="00B847A3">
      <w:pPr>
        <w:pStyle w:val="ac"/>
        <w:rPr>
          <w:rtl/>
        </w:rPr>
      </w:pPr>
    </w:p>
    <w:p w14:paraId="1D3107EA" w14:textId="77777777" w:rsidR="00DB41B8" w:rsidRDefault="00DB41B8" w:rsidP="00B847A3">
      <w:pPr>
        <w:pStyle w:val="ac"/>
        <w:rPr>
          <w:rtl/>
        </w:rPr>
      </w:pPr>
    </w:p>
    <w:p w14:paraId="6C8B1391" w14:textId="77777777" w:rsidR="00DB41B8" w:rsidRDefault="00DB41B8" w:rsidP="00B847A3">
      <w:pPr>
        <w:pStyle w:val="ac"/>
        <w:rPr>
          <w:rtl/>
        </w:rPr>
      </w:pPr>
    </w:p>
    <w:p w14:paraId="2D9BF4C9" w14:textId="77777777" w:rsidR="00DB41B8" w:rsidRDefault="00DB41B8" w:rsidP="00B847A3">
      <w:pPr>
        <w:pStyle w:val="ac"/>
        <w:rPr>
          <w:rtl/>
        </w:rPr>
      </w:pPr>
    </w:p>
    <w:p w14:paraId="3471D27C" w14:textId="6D63D313" w:rsidR="006A4AF2" w:rsidRDefault="006A4AF2" w:rsidP="00B847A3">
      <w:pPr>
        <w:pStyle w:val="ac"/>
        <w:rPr>
          <w:rtl/>
        </w:rPr>
      </w:pPr>
    </w:p>
    <w:p w14:paraId="43937A7F" w14:textId="33B0CD8A" w:rsidR="006A4AF2" w:rsidRDefault="0031211D" w:rsidP="00B847A3">
      <w:pPr>
        <w:pStyle w:val="ac"/>
        <w:rPr>
          <w:rtl/>
        </w:rPr>
      </w:pPr>
      <w:r>
        <w:rPr>
          <w:rtl/>
          <w:lang w:val="fa-IR"/>
        </w:rPr>
        <w:drawing>
          <wp:inline distT="0" distB="0" distL="0" distR="0" wp14:anchorId="276455E5" wp14:editId="4863621D">
            <wp:extent cx="4785360" cy="2153215"/>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9076" cy="2159387"/>
                    </a:xfrm>
                    <a:prstGeom prst="rect">
                      <a:avLst/>
                    </a:prstGeom>
                  </pic:spPr>
                </pic:pic>
              </a:graphicData>
            </a:graphic>
          </wp:inline>
        </w:drawing>
      </w:r>
    </w:p>
    <w:p w14:paraId="4748BAC7" w14:textId="4835E629" w:rsidR="00AA6BC6" w:rsidRDefault="0031211D" w:rsidP="0020004D">
      <w:pPr>
        <w:pStyle w:val="a0"/>
        <w:jc w:val="left"/>
      </w:pPr>
      <w:bookmarkStart w:id="200" w:name="_Toc145245240"/>
      <w:r>
        <w:rPr>
          <w:rFonts w:hint="cs"/>
          <w:noProof/>
          <w:rtl/>
        </w:rPr>
        <w:t>د</w:t>
      </w:r>
      <w:r w:rsidR="00D767C8">
        <w:rPr>
          <w:rFonts w:hint="cs"/>
          <w:noProof/>
          <w:rtl/>
        </w:rPr>
        <w:t>یوار صخره نوردی</w:t>
      </w:r>
      <w:bookmarkEnd w:id="200"/>
    </w:p>
    <w:p w14:paraId="70E27884" w14:textId="4E8781A2" w:rsidR="00835725" w:rsidRDefault="0090694C" w:rsidP="00B847A3">
      <w:pPr>
        <w:pStyle w:val="ac"/>
        <w:rPr>
          <w:rtl/>
        </w:rPr>
      </w:pPr>
      <w:r>
        <w:rPr>
          <w:rFonts w:hint="cs"/>
          <w:rtl/>
        </w:rPr>
        <w:t xml:space="preserve"> </w:t>
      </w:r>
    </w:p>
    <w:p w14:paraId="3B0829BA" w14:textId="7E1961E0" w:rsidR="00412442" w:rsidRDefault="00412442">
      <w:pPr>
        <w:bidi w:val="0"/>
        <w:rPr>
          <w:rFonts w:eastAsia="Times New Roman" w:cs="B Nazanin"/>
          <w:noProof/>
          <w:sz w:val="28"/>
          <w:szCs w:val="28"/>
          <w:rtl/>
          <w:lang w:bidi="fa-IR"/>
        </w:rPr>
      </w:pPr>
      <w:r>
        <w:rPr>
          <w:rtl/>
        </w:rPr>
        <w:br w:type="page"/>
      </w:r>
    </w:p>
    <w:p w14:paraId="7688F56C" w14:textId="0D23D634" w:rsidR="00E015B2" w:rsidRDefault="00EF56E9" w:rsidP="00EF56E9">
      <w:pPr>
        <w:pStyle w:val="1-1-1"/>
      </w:pPr>
      <w:bookmarkStart w:id="201" w:name="_Toc145161005"/>
      <w:r>
        <w:rPr>
          <w:rFonts w:hint="cs"/>
          <w:rtl/>
        </w:rPr>
        <w:t>وضعیت موجود فضاهای یادگیری</w:t>
      </w:r>
      <w:bookmarkEnd w:id="201"/>
    </w:p>
    <w:p w14:paraId="7693FC9E" w14:textId="5E0457FB" w:rsidR="00914515" w:rsidRDefault="00412442" w:rsidP="004E07A2">
      <w:pPr>
        <w:pStyle w:val="1-1-1-1"/>
        <w:rPr>
          <w:rStyle w:val="Char0"/>
          <w:rFonts w:cs="B Zar"/>
          <w:b/>
          <w:bCs/>
          <w:color w:val="auto"/>
          <w:sz w:val="28"/>
          <w:szCs w:val="28"/>
          <w:rtl/>
        </w:rPr>
      </w:pPr>
      <w:bookmarkStart w:id="202" w:name="_Toc145245241"/>
      <w:r>
        <w:rPr>
          <w:rStyle w:val="Char0"/>
          <w:rFonts w:cs="B Zar" w:hint="cs"/>
          <w:b/>
          <w:bCs/>
          <w:color w:val="auto"/>
          <w:sz w:val="28"/>
          <w:szCs w:val="28"/>
          <w:rtl/>
        </w:rPr>
        <w:t>فضای بدون انعطاف</w:t>
      </w:r>
      <w:bookmarkEnd w:id="202"/>
    </w:p>
    <w:p w14:paraId="4600361C" w14:textId="3FBB53F8" w:rsidR="00914515" w:rsidRPr="00DC3136" w:rsidRDefault="00DC3136" w:rsidP="00B847A3">
      <w:pPr>
        <w:pStyle w:val="ac"/>
        <w:rPr>
          <w:rStyle w:val="Char0"/>
          <w:b w:val="0"/>
          <w:bCs w:val="0"/>
          <w:color w:val="auto"/>
          <w:kern w:val="0"/>
          <w:sz w:val="28"/>
          <w:szCs w:val="28"/>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CCF7C4A" w14:textId="77777777" w:rsidR="006F0F38" w:rsidRDefault="00DC3136" w:rsidP="00B847A3">
      <w:pPr>
        <w:pStyle w:val="ac"/>
      </w:pPr>
      <w:r>
        <w:drawing>
          <wp:inline distT="0" distB="0" distL="0" distR="0" wp14:anchorId="5FB9C640" wp14:editId="45E06E22">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0D12F29" w14:textId="60BBF64A" w:rsidR="005D3C0E" w:rsidRDefault="006F0F38" w:rsidP="0020004D">
      <w:pPr>
        <w:pStyle w:val="a0"/>
        <w:jc w:val="left"/>
      </w:pPr>
      <w:bookmarkStart w:id="203" w:name="_Toc145245242"/>
      <w:proofErr w:type="spellStart"/>
      <w:r>
        <w:rPr>
          <w:rFonts w:hint="cs"/>
          <w:rtl/>
          <w:lang w:bidi="fa-IR"/>
        </w:rPr>
        <w:t>مبلمان</w:t>
      </w:r>
      <w:proofErr w:type="spellEnd"/>
      <w:r>
        <w:rPr>
          <w:rFonts w:hint="cs"/>
          <w:rtl/>
          <w:lang w:bidi="fa-IR"/>
        </w:rPr>
        <w:t xml:space="preserve"> نامناسب</w:t>
      </w:r>
      <w:bookmarkEnd w:id="203"/>
    </w:p>
    <w:p w14:paraId="46CBD16B" w14:textId="13A89185" w:rsidR="006F0F38" w:rsidRPr="002102BB" w:rsidRDefault="006F0F38" w:rsidP="00B847A3">
      <w:pPr>
        <w:pStyle w:val="ac"/>
      </w:pPr>
      <w:r>
        <w:drawing>
          <wp:inline distT="0" distB="0" distL="0" distR="0" wp14:anchorId="60E09CF0" wp14:editId="1BAFE492">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28BDD043" w14:textId="77777777" w:rsidR="006F0F38" w:rsidRDefault="006F0F38" w:rsidP="00B847A3">
      <w:pPr>
        <w:pStyle w:val="ac"/>
        <w:rPr>
          <w:rtl/>
        </w:rPr>
      </w:pPr>
      <w:bookmarkStart w:id="204" w:name="_Toc37622898"/>
    </w:p>
    <w:p w14:paraId="21EEB6E4" w14:textId="77777777" w:rsidR="006F0F38" w:rsidRDefault="006F0F38" w:rsidP="00B847A3">
      <w:pPr>
        <w:pStyle w:val="ac"/>
        <w:rPr>
          <w:rtl/>
        </w:rPr>
      </w:pPr>
    </w:p>
    <w:p w14:paraId="3F7C61FB" w14:textId="77777777" w:rsidR="006F0F38" w:rsidRDefault="006F0F38" w:rsidP="004E07A2">
      <w:pPr>
        <w:pStyle w:val="1-1-1-1"/>
        <w:rPr>
          <w:rtl/>
        </w:rPr>
      </w:pPr>
      <w:r>
        <w:rPr>
          <w:rFonts w:hint="cs"/>
          <w:rtl/>
        </w:rPr>
        <w:t>طراحی نامتناسب با نیاز دانش‌آموزان</w:t>
      </w:r>
    </w:p>
    <w:p w14:paraId="1EDF8034" w14:textId="6F4E886F" w:rsidR="006F0F38" w:rsidRPr="0056552C" w:rsidRDefault="006F0F38" w:rsidP="00B847A3">
      <w:pPr>
        <w:pStyle w:val="ac"/>
        <w:rPr>
          <w:rFonts w:cs="Calibri"/>
          <w:rtl/>
        </w:rPr>
      </w:pPr>
      <w:r>
        <w:drawing>
          <wp:anchor distT="0" distB="0" distL="114300" distR="114300" simplePos="0" relativeHeight="251671552" behindDoc="0" locked="0" layoutInCell="1" allowOverlap="1" wp14:anchorId="09D31124" wp14:editId="7A6FA98D">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32692A23" w14:textId="77777777" w:rsidR="007650D0" w:rsidRDefault="007650D0" w:rsidP="00B847A3">
      <w:pPr>
        <w:pStyle w:val="ac"/>
        <w:rPr>
          <w:rtl/>
        </w:rPr>
      </w:pPr>
    </w:p>
    <w:p w14:paraId="2AD6996E" w14:textId="77777777" w:rsidR="007650D0" w:rsidRDefault="007650D0" w:rsidP="00B847A3">
      <w:pPr>
        <w:pStyle w:val="ac"/>
        <w:rPr>
          <w:rtl/>
        </w:rPr>
      </w:pPr>
    </w:p>
    <w:p w14:paraId="57A3F3D5" w14:textId="77777777" w:rsidR="00DA14F8" w:rsidRPr="00557F11" w:rsidRDefault="007650D0" w:rsidP="007650D0">
      <w:pPr>
        <w:pStyle w:val="1-1-1"/>
        <w:rPr>
          <w:rFonts w:ascii="Calibri" w:hAnsi="Calibri" w:cs="Calibri"/>
        </w:rPr>
      </w:pPr>
      <w:bookmarkStart w:id="205" w:name="_Toc145161006"/>
      <w:r>
        <w:rPr>
          <w:rFonts w:hint="cs"/>
          <w:rtl/>
        </w:rPr>
        <w:t>یافته‌های حاصل از تحلیل اسناد</w:t>
      </w:r>
      <w:bookmarkEnd w:id="205"/>
    </w:p>
    <w:p w14:paraId="253A00D3" w14:textId="54DA3D5B" w:rsidR="00557F11" w:rsidRDefault="00557F11" w:rsidP="00B847A3">
      <w:pPr>
        <w:pStyle w:val="ac"/>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End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lang w:bidi="ar-SA"/>
            </w:rPr>
            <w:t>(مبانی تحویل بنیادین, 1390, ص. 219)</w:t>
          </w:r>
          <w:r w:rsidRPr="00D83DF4">
            <w:rPr>
              <w:rtl/>
            </w:rPr>
            <w:fldChar w:fldCharType="end"/>
          </w:r>
        </w:sdtContent>
      </w:sdt>
    </w:p>
    <w:p w14:paraId="60ACDCBB" w14:textId="77777777" w:rsidR="00557F11" w:rsidRPr="00DA14F8" w:rsidRDefault="00557F11" w:rsidP="00B847A3">
      <w:pPr>
        <w:pStyle w:val="ac"/>
      </w:pPr>
    </w:p>
    <w:p w14:paraId="5F007BA2" w14:textId="5B2E5BD8" w:rsidR="00E11831" w:rsidRDefault="00E11831" w:rsidP="004E07A2">
      <w:pPr>
        <w:pStyle w:val="1-1-1-1"/>
        <w:rPr>
          <w:rtl/>
        </w:rPr>
      </w:pPr>
      <w:r>
        <w:rPr>
          <w:rFonts w:hint="cs"/>
          <w:rtl/>
        </w:rPr>
        <w:t xml:space="preserve">شایستگی‌‌های مدیر مدرسه </w:t>
      </w:r>
    </w:p>
    <w:p w14:paraId="503191A7" w14:textId="32AF92D9" w:rsidR="00E11831" w:rsidRDefault="00E11831" w:rsidP="00B847A3">
      <w:pPr>
        <w:pStyle w:val="ac"/>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004E07A2" w:rsidRPr="004E07A2">
        <w:t xml:space="preserve"> </w:t>
      </w:r>
    </w:p>
    <w:p w14:paraId="10A7543C" w14:textId="2FCC6AFF" w:rsidR="00E11831" w:rsidRDefault="00E11831" w:rsidP="001F1265">
      <w:pPr>
        <w:pStyle w:val="afb"/>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24EC3D3C" w14:textId="77777777" w:rsidR="004E07A2" w:rsidRDefault="00E11831" w:rsidP="00B847A3">
      <w:pPr>
        <w:pStyle w:val="ac"/>
        <w:rPr>
          <w:rtl/>
        </w:rPr>
      </w:pPr>
      <w:r>
        <w:rPr>
          <w:rFonts w:hint="cs"/>
          <w:rtl/>
        </w:rPr>
        <w:t xml:space="preserve">در افق چشم‌انداز سند تحول بنیادین آموزش و پرورش آمده است نظام تعلیم و تربیت رسمی </w:t>
      </w:r>
      <w:r w:rsidR="004E07A2">
        <w:rPr>
          <w:rFonts w:hint="cs"/>
          <w:rtl/>
        </w:rPr>
        <w:t>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1788374B" w14:textId="5FBDE820" w:rsidR="001571A8" w:rsidRDefault="001571A8" w:rsidP="00B847A3">
      <w:pPr>
        <w:pStyle w:val="ac"/>
        <w:rPr>
          <w:rtl/>
        </w:rPr>
      </w:pPr>
      <w:r w:rsidRPr="00D83DF4">
        <w:rPr>
          <w:rFonts w:hint="cs"/>
          <w:rtl/>
        </w:rPr>
        <w:t>در بند 7-4 برنام</w:t>
      </w:r>
      <w:r>
        <w:rPr>
          <w:rFonts w:hint="cs"/>
          <w:rtl/>
        </w:rPr>
        <w:t>ه‌ی</w:t>
      </w:r>
      <w:r w:rsidRPr="00D83DF4">
        <w:rPr>
          <w:rFonts w:hint="cs"/>
          <w:rtl/>
        </w:rPr>
        <w:t xml:space="preserve"> درسی ملی مصوب شورای‌عالی آموزش و پرورش </w:t>
      </w:r>
      <w:r>
        <w:rPr>
          <w:rFonts w:hint="cs"/>
          <w:rtl/>
        </w:rPr>
        <w:t xml:space="preserve">نیز مدیر مدرسه را </w:t>
      </w:r>
      <w:r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Pr>
          <w:rFonts w:hint="cs"/>
          <w:rtl/>
        </w:rPr>
        <w:t>دانسته و در بیان مسئولیت‌های او در حوزه‌ی محیط کالبدی یادگیری گفته</w:t>
      </w:r>
      <w:r w:rsidRPr="00D83DF4">
        <w:rPr>
          <w:rFonts w:hint="cs"/>
          <w:rtl/>
        </w:rPr>
        <w:t xml:space="preserve"> شده اس</w:t>
      </w:r>
      <w:r>
        <w:rPr>
          <w:rFonts w:hint="cs"/>
          <w:rtl/>
        </w:rPr>
        <w:t xml:space="preserve">ت که </w:t>
      </w:r>
      <w:r w:rsidRPr="00D83DF4">
        <w:rPr>
          <w:rFonts w:hint="cs"/>
          <w:rtl/>
        </w:rPr>
        <w:t>مسئولیت تامین و توسع</w:t>
      </w:r>
      <w:r>
        <w:rPr>
          <w:rFonts w:hint="cs"/>
          <w:rtl/>
        </w:rPr>
        <w:t>ه‌ی</w:t>
      </w:r>
      <w:r w:rsidRPr="00D83DF4">
        <w:rPr>
          <w:rFonts w:hint="cs"/>
          <w:rtl/>
        </w:rPr>
        <w:t xml:space="preserve"> محیط یادگیری را برای شکوفایی گرایش‌های فطری دانش‌آموزان برعهده دارد</w:t>
      </w:r>
      <w:r>
        <w:rPr>
          <w:rFonts w:hint="cs"/>
          <w:rtl/>
        </w:rPr>
        <w:t xml:space="preserve"> و</w:t>
      </w:r>
      <w:r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Pr>
          <w:rFonts w:hint="cs"/>
          <w:rtl/>
        </w:rPr>
        <w:t>.</w:t>
      </w:r>
    </w:p>
    <w:p w14:paraId="5D84E742" w14:textId="77777777" w:rsidR="004E07A2" w:rsidRDefault="00E11831" w:rsidP="001F1265">
      <w:pPr>
        <w:pStyle w:val="afb"/>
        <w:rPr>
          <w:rtl/>
        </w:rPr>
      </w:pPr>
      <w:r>
        <w:rPr>
          <w:rFonts w:hint="cs"/>
          <w:rtl/>
        </w:rPr>
        <w:t>نقدپذیر</w:t>
      </w:r>
    </w:p>
    <w:p w14:paraId="589575E4" w14:textId="03FA292D"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43D6886C" w14:textId="58BAECEA" w:rsidR="00E11831" w:rsidRDefault="00E11831" w:rsidP="001F1265">
      <w:pPr>
        <w:pStyle w:val="afb"/>
        <w:rPr>
          <w:rtl/>
        </w:rPr>
      </w:pPr>
      <w:r>
        <w:rPr>
          <w:rFonts w:hint="cs"/>
          <w:rtl/>
        </w:rPr>
        <w:t>مشارکت‌جو</w:t>
      </w:r>
    </w:p>
    <w:p w14:paraId="39AEF9F7" w14:textId="77777777"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7F026F59" w14:textId="2E17BF8F" w:rsidR="004E07A2" w:rsidRDefault="004E07A2" w:rsidP="001F1265">
      <w:pPr>
        <w:pStyle w:val="afb"/>
        <w:rPr>
          <w:rtl/>
        </w:rPr>
      </w:pPr>
      <w:r>
        <w:rPr>
          <w:rFonts w:hint="cs"/>
          <w:rtl/>
        </w:rPr>
        <w:t>راهبر آموزشی و تربیتی</w:t>
      </w:r>
    </w:p>
    <w:p w14:paraId="1FC95FBA" w14:textId="77777777" w:rsidR="004E07A2" w:rsidRDefault="004E07A2" w:rsidP="00B847A3">
      <w:pPr>
        <w:pStyle w:val="ac"/>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1B86DC97" w14:textId="4EB2B707" w:rsidR="004E07A2" w:rsidRDefault="00C07903" w:rsidP="001F1265">
      <w:pPr>
        <w:pStyle w:val="afb"/>
        <w:rPr>
          <w:rtl/>
        </w:rPr>
      </w:pPr>
      <w:r>
        <w:rPr>
          <w:rFonts w:hint="cs"/>
          <w:rtl/>
        </w:rPr>
        <w:t>ویژگی‌های محیط یادگیری مطلوب</w:t>
      </w:r>
    </w:p>
    <w:p w14:paraId="17957984" w14:textId="3E0BB483" w:rsidR="009A401C" w:rsidRPr="00880D10" w:rsidRDefault="00C07903" w:rsidP="00B847A3">
      <w:pPr>
        <w:pStyle w:val="ac"/>
        <w:rPr>
          <w:rtl/>
        </w:rPr>
      </w:pPr>
      <w:r>
        <w:rPr>
          <w:rFonts w:hint="cs"/>
          <w:rtl/>
        </w:rPr>
        <w:t xml:space="preserve">در نگاه حاکم بر سند تحول بنیادین </w:t>
      </w:r>
      <w:r w:rsidR="009A401C">
        <w:rPr>
          <w:rtl/>
        </w:rPr>
        <w:t>منظور از مدر</w:t>
      </w:r>
      <w:r w:rsidR="009A401C">
        <w:rPr>
          <w:rFonts w:hint="cs"/>
          <w:rtl/>
        </w:rPr>
        <w:t>س</w:t>
      </w:r>
      <w:r w:rsidR="009A401C">
        <w:rPr>
          <w:rtl/>
        </w:rPr>
        <w:t xml:space="preserve">ه تنها ساختار فیزیکی محیط بر فرایند تربیت نیست، بلکه این مفهوم، ترکیبی پیچیده از فضا، مکان، </w:t>
      </w:r>
      <w:r w:rsidR="009A401C">
        <w:rPr>
          <w:rFonts w:hint="cs"/>
          <w:rtl/>
        </w:rPr>
        <w:t xml:space="preserve">جو </w:t>
      </w:r>
      <w:r w:rsidR="009A401C">
        <w:rPr>
          <w:rtl/>
        </w:rPr>
        <w:t>و</w:t>
      </w:r>
      <w:r w:rsidR="009A401C">
        <w:rPr>
          <w:rFonts w:hint="cs"/>
          <w:rtl/>
        </w:rPr>
        <w:t xml:space="preserve"> </w:t>
      </w:r>
      <w:r w:rsidR="009A401C">
        <w:rPr>
          <w:rtl/>
        </w:rPr>
        <w:t>روابط انسانی و فرهنگی میان عوامل حاضر در آن است که ویـژگی</w:t>
      </w:r>
      <w:r w:rsidR="009A401C">
        <w:rPr>
          <w:rFonts w:hint="cs"/>
          <w:rtl/>
        </w:rPr>
        <w:t>‌</w:t>
      </w:r>
      <w:r w:rsidR="009A401C">
        <w:rPr>
          <w:rtl/>
        </w:rPr>
        <w:t>های منح</w:t>
      </w:r>
      <w:r w:rsidR="009A401C">
        <w:rPr>
          <w:rFonts w:hint="cs"/>
          <w:rtl/>
        </w:rPr>
        <w:t>ص</w:t>
      </w:r>
      <w:r w:rsidR="009A401C">
        <w:rPr>
          <w:rtl/>
        </w:rPr>
        <w:t>ر به فردی را برای زمینه</w:t>
      </w:r>
      <w:r w:rsidR="009A401C">
        <w:rPr>
          <w:rFonts w:hint="cs"/>
          <w:rtl/>
        </w:rPr>
        <w:t>‌</w:t>
      </w:r>
      <w:r w:rsidR="009A401C">
        <w:rPr>
          <w:rtl/>
        </w:rPr>
        <w:t>سازی منا</w:t>
      </w:r>
      <w:r w:rsidR="009A401C">
        <w:rPr>
          <w:rFonts w:hint="cs"/>
          <w:rtl/>
        </w:rPr>
        <w:t>س</w:t>
      </w:r>
      <w:r w:rsidR="009A401C">
        <w:rPr>
          <w:rtl/>
        </w:rPr>
        <w:t xml:space="preserve">ب جهت تکوین و تحول هویت فردی وجمعی متربیان به خصوص در </w:t>
      </w:r>
      <w:r w:rsidR="009A401C">
        <w:rPr>
          <w:rFonts w:hint="cs"/>
          <w:rtl/>
        </w:rPr>
        <w:t>س</w:t>
      </w:r>
      <w:r w:rsidR="009A401C">
        <w:rPr>
          <w:rtl/>
        </w:rPr>
        <w:t>نین کودکی و</w:t>
      </w:r>
      <w:r w:rsidR="009A401C">
        <w:rPr>
          <w:rFonts w:hint="cs"/>
          <w:rtl/>
        </w:rPr>
        <w:t xml:space="preserve"> </w:t>
      </w:r>
      <w:r w:rsidR="009A401C">
        <w:rPr>
          <w:rtl/>
        </w:rPr>
        <w:t>نوجوانی دارا</w:t>
      </w:r>
      <w:r w:rsidR="009A401C">
        <w:rPr>
          <w:rFonts w:hint="cs"/>
          <w:rtl/>
        </w:rPr>
        <w:t xml:space="preserve">ست </w:t>
      </w:r>
      <w:sdt>
        <w:sdtPr>
          <w:rPr>
            <w:rFonts w:hint="cs"/>
            <w:rtl/>
          </w:rPr>
          <w:id w:val="1669130993"/>
          <w:citation/>
        </w:sdtPr>
        <w:sdtEndPr/>
        <w:sdtContent>
          <w:r w:rsidR="009A401C">
            <w:rPr>
              <w:rtl/>
            </w:rPr>
            <w:fldChar w:fldCharType="begin"/>
          </w:r>
          <w:r w:rsidR="009A401C">
            <w:instrText>CITATION</w:instrText>
          </w:r>
          <w:r w:rsidR="009A401C">
            <w:rPr>
              <w:rtl/>
            </w:rPr>
            <w:instrText xml:space="preserve"> ایر90 \</w:instrText>
          </w:r>
          <w:r w:rsidR="009A401C">
            <w:instrText xml:space="preserve">p </w:instrText>
          </w:r>
          <w:r w:rsidR="009A401C">
            <w:rPr>
              <w:rtl/>
            </w:rPr>
            <w:instrText xml:space="preserve">246 </w:instrText>
          </w:r>
          <w:r w:rsidR="009A401C">
            <w:instrText xml:space="preserve">\l </w:instrText>
          </w:r>
          <w:r w:rsidR="009A401C">
            <w:rPr>
              <w:rtl/>
            </w:rPr>
            <w:instrText xml:space="preserve">1065 </w:instrText>
          </w:r>
          <w:r w:rsidR="009A401C">
            <w:rPr>
              <w:rtl/>
            </w:rPr>
            <w:fldChar w:fldCharType="separate"/>
          </w:r>
          <w:r w:rsidR="009A401C">
            <w:rPr>
              <w:rFonts w:hint="cs"/>
              <w:rtl/>
            </w:rPr>
            <w:t>(مبانی تحویل بنیادین, 1390, ص. 246)</w:t>
          </w:r>
          <w:r w:rsidR="009A401C">
            <w:rPr>
              <w:rtl/>
            </w:rPr>
            <w:fldChar w:fldCharType="end"/>
          </w:r>
        </w:sdtContent>
      </w:sdt>
      <w:r w:rsidR="009A401C">
        <w:rPr>
          <w:rFonts w:hint="cs"/>
          <w:rtl/>
        </w:rPr>
        <w:t>.</w:t>
      </w:r>
      <w:r>
        <w:rPr>
          <w:rFonts w:hint="cs"/>
          <w:rtl/>
        </w:rPr>
        <w:t xml:space="preserve"> </w:t>
      </w:r>
      <w:r w:rsidR="009A401C">
        <w:rPr>
          <w:rtl/>
        </w:rPr>
        <w:t>به س</w:t>
      </w:r>
      <w:r w:rsidR="009A401C" w:rsidRPr="00880D10">
        <w:rPr>
          <w:rtl/>
        </w:rPr>
        <w:t>خن د</w:t>
      </w:r>
      <w:r w:rsidR="009A401C">
        <w:rPr>
          <w:rtl/>
        </w:rPr>
        <w:t>ی</w:t>
      </w:r>
      <w:r w:rsidR="009A401C" w:rsidRPr="00880D10">
        <w:rPr>
          <w:rtl/>
        </w:rPr>
        <w:t>گر، می</w:t>
      </w:r>
      <w:r w:rsidR="009A401C" w:rsidRPr="00880D10">
        <w:rPr>
          <w:rFonts w:hint="cs"/>
          <w:rtl/>
        </w:rPr>
        <w:t>‌</w:t>
      </w:r>
      <w:r w:rsidR="009A401C" w:rsidRPr="00880D10">
        <w:rPr>
          <w:rtl/>
        </w:rPr>
        <w:t>توان گفت مدرس</w:t>
      </w:r>
      <w:r w:rsidR="009A401C" w:rsidRPr="00880D10">
        <w:rPr>
          <w:rFonts w:hint="cs"/>
          <w:rtl/>
        </w:rPr>
        <w:t>ۀ</w:t>
      </w:r>
      <w:r w:rsidR="009A401C" w:rsidRPr="00880D10">
        <w:rPr>
          <w:rtl/>
        </w:rPr>
        <w:t xml:space="preserve"> صالح را نه به صورت </w:t>
      </w:r>
      <w:r w:rsidR="009A401C">
        <w:rPr>
          <w:rtl/>
        </w:rPr>
        <w:t>ی</w:t>
      </w:r>
      <w:r w:rsidR="009A401C" w:rsidRPr="00880D10">
        <w:rPr>
          <w:rtl/>
        </w:rPr>
        <w:t>ک مکان</w:t>
      </w:r>
      <w:r w:rsidR="009A401C" w:rsidRPr="00880D10">
        <w:rPr>
          <w:rFonts w:hint="cs"/>
          <w:rtl/>
        </w:rPr>
        <w:t>(</w:t>
      </w:r>
      <w:r w:rsidR="009A401C" w:rsidRPr="00880D10">
        <w:t>place</w:t>
      </w:r>
      <w:r w:rsidR="009A401C" w:rsidRPr="00880D10">
        <w:rPr>
          <w:rFonts w:hint="cs"/>
          <w:rtl/>
        </w:rPr>
        <w:t xml:space="preserve">) </w:t>
      </w:r>
      <w:r w:rsidR="009A401C">
        <w:rPr>
          <w:rtl/>
        </w:rPr>
        <w:t>ی</w:t>
      </w:r>
      <w:r w:rsidR="009A401C" w:rsidRPr="00880D10">
        <w:rPr>
          <w:rtl/>
        </w:rPr>
        <w:t xml:space="preserve">ا </w:t>
      </w:r>
      <w:r w:rsidR="009A401C">
        <w:rPr>
          <w:rtl/>
        </w:rPr>
        <w:t>ی</w:t>
      </w:r>
      <w:r w:rsidR="009A401C" w:rsidRPr="00880D10">
        <w:rPr>
          <w:rtl/>
        </w:rPr>
        <w:t>ک فضا</w:t>
      </w:r>
      <w:r w:rsidR="009A401C" w:rsidRPr="00880D10">
        <w:rPr>
          <w:rFonts w:hint="cs"/>
          <w:rtl/>
        </w:rPr>
        <w:t>(</w:t>
      </w:r>
      <w:r w:rsidR="009A401C" w:rsidRPr="00880D10">
        <w:t>space</w:t>
      </w:r>
      <w:r w:rsidR="009A401C" w:rsidRPr="00880D10">
        <w:rPr>
          <w:rFonts w:hint="cs"/>
          <w:rtl/>
        </w:rPr>
        <w:t>)</w:t>
      </w:r>
      <w:r w:rsidR="009A401C" w:rsidRPr="00880D10">
        <w:rPr>
          <w:rtl/>
        </w:rPr>
        <w:t xml:space="preserve"> </w:t>
      </w:r>
      <w:r w:rsidR="009A401C" w:rsidRPr="00880D10">
        <w:rPr>
          <w:rFonts w:hint="cs"/>
          <w:rtl/>
        </w:rPr>
        <w:t xml:space="preserve">بلکه </w:t>
      </w:r>
      <w:r w:rsidR="009A401C" w:rsidRPr="00880D10">
        <w:rPr>
          <w:rtl/>
        </w:rPr>
        <w:t>به صورت ترک</w:t>
      </w:r>
      <w:r w:rsidR="009A401C">
        <w:rPr>
          <w:rtl/>
        </w:rPr>
        <w:t>ی</w:t>
      </w:r>
      <w:r w:rsidR="009A401C" w:rsidRPr="00880D10">
        <w:rPr>
          <w:rtl/>
        </w:rPr>
        <w:t>بی از فضا و مکان با</w:t>
      </w:r>
      <w:r w:rsidR="009A401C">
        <w:rPr>
          <w:rtl/>
        </w:rPr>
        <w:t>ی</w:t>
      </w:r>
      <w:r w:rsidR="009A401C" w:rsidRPr="00880D10">
        <w:rPr>
          <w:rtl/>
        </w:rPr>
        <w:t>د د</w:t>
      </w:r>
      <w:r w:rsidR="009A401C">
        <w:rPr>
          <w:rtl/>
        </w:rPr>
        <w:t>ی</w:t>
      </w:r>
      <w:r w:rsidR="009A401C" w:rsidRPr="00880D10">
        <w:rPr>
          <w:rtl/>
        </w:rPr>
        <w:t>د. منظور از</w:t>
      </w:r>
      <w:r w:rsidR="009A401C">
        <w:rPr>
          <w:rtl/>
        </w:rPr>
        <w:t xml:space="preserve"> "مکان" محیط مادی و کالبد مدرس</w:t>
      </w:r>
      <w:r w:rsidR="009A401C" w:rsidRPr="00880D10">
        <w:rPr>
          <w:rtl/>
        </w:rPr>
        <w:t xml:space="preserve">ه </w:t>
      </w:r>
      <w:r w:rsidR="009A401C">
        <w:rPr>
          <w:rtl/>
        </w:rPr>
        <w:t>اس</w:t>
      </w:r>
      <w:r w:rsidR="009A401C" w:rsidRPr="00880D10">
        <w:rPr>
          <w:rtl/>
        </w:rPr>
        <w:t>ت. اگر تلقی از مدرسه تنها کالبد باشد، محدو</w:t>
      </w:r>
      <w:r w:rsidR="009A401C">
        <w:rPr>
          <w:rtl/>
        </w:rPr>
        <w:t>یت‌ها</w:t>
      </w:r>
      <w:r w:rsidR="009A401C" w:rsidRPr="00880D10">
        <w:rPr>
          <w:rtl/>
        </w:rPr>
        <w:t>ی ز</w:t>
      </w:r>
      <w:r w:rsidR="009A401C">
        <w:rPr>
          <w:rtl/>
        </w:rPr>
        <w:t>ی</w:t>
      </w:r>
      <w:r w:rsidR="009A401C" w:rsidRPr="00880D10">
        <w:rPr>
          <w:rtl/>
        </w:rPr>
        <w:t>ادی در کارکرد و تأث</w:t>
      </w:r>
      <w:r w:rsidR="009A401C">
        <w:rPr>
          <w:rtl/>
        </w:rPr>
        <w:t>ی</w:t>
      </w:r>
      <w:r w:rsidR="009A401C" w:rsidRPr="00880D10">
        <w:rPr>
          <w:rtl/>
        </w:rPr>
        <w:t>رگذاری مدرسه ا</w:t>
      </w:r>
      <w:r w:rsidR="009A401C">
        <w:rPr>
          <w:rtl/>
        </w:rPr>
        <w:t>ی</w:t>
      </w:r>
      <w:r w:rsidR="009A401C" w:rsidRPr="00880D10">
        <w:rPr>
          <w:rtl/>
        </w:rPr>
        <w:t>جادخواهد شد. در ا</w:t>
      </w:r>
      <w:r w:rsidR="009A401C">
        <w:rPr>
          <w:rtl/>
        </w:rPr>
        <w:t>ی</w:t>
      </w:r>
      <w:r w:rsidR="009A401C" w:rsidRPr="00880D10">
        <w:rPr>
          <w:rtl/>
        </w:rPr>
        <w:t xml:space="preserve">ن صورت </w:t>
      </w:r>
      <w:r w:rsidR="009A401C">
        <w:rPr>
          <w:rtl/>
        </w:rPr>
        <w:t>تجارب متربیان تنها در چهارچوب ف</w:t>
      </w:r>
      <w:r w:rsidR="009A401C">
        <w:rPr>
          <w:rFonts w:hint="cs"/>
          <w:rtl/>
        </w:rPr>
        <w:t>ض</w:t>
      </w:r>
      <w:r w:rsidR="009A401C" w:rsidRPr="00880D10">
        <w:rPr>
          <w:rtl/>
        </w:rPr>
        <w:t>ای کالبدی مدرسه رخ می</w:t>
      </w:r>
      <w:r w:rsidR="009A401C">
        <w:rPr>
          <w:rFonts w:hint="cs"/>
          <w:rtl/>
        </w:rPr>
        <w:t>‌</w:t>
      </w:r>
      <w:r w:rsidR="009A401C">
        <w:rPr>
          <w:rtl/>
        </w:rPr>
        <w:t>دهد و به حدود مادی مدر</w:t>
      </w:r>
      <w:r w:rsidR="009A401C">
        <w:rPr>
          <w:rFonts w:hint="cs"/>
          <w:rtl/>
        </w:rPr>
        <w:t>س</w:t>
      </w:r>
      <w:r w:rsidR="009A401C" w:rsidRPr="00880D10">
        <w:rPr>
          <w:rtl/>
        </w:rPr>
        <w:t>ه مربوط می</w:t>
      </w:r>
      <w:r w:rsidR="009A401C">
        <w:rPr>
          <w:rFonts w:hint="cs"/>
          <w:rtl/>
        </w:rPr>
        <w:t>‌</w:t>
      </w:r>
      <w:r w:rsidR="009A401C" w:rsidRPr="00880D10">
        <w:rPr>
          <w:rtl/>
        </w:rPr>
        <w:t>شود. منظور از" فضا" ن</w:t>
      </w:r>
      <w:r w:rsidR="009A401C">
        <w:rPr>
          <w:rtl/>
        </w:rPr>
        <w:t>ی</w:t>
      </w:r>
      <w:r w:rsidR="009A401C" w:rsidRPr="00880D10">
        <w:rPr>
          <w:rtl/>
        </w:rPr>
        <w:t>ز ارزش</w:t>
      </w:r>
      <w:r w:rsidR="009A401C">
        <w:rPr>
          <w:rFonts w:hint="cs"/>
          <w:rtl/>
        </w:rPr>
        <w:t>‌</w:t>
      </w:r>
      <w:r w:rsidR="009A401C" w:rsidRPr="00880D10">
        <w:rPr>
          <w:rtl/>
        </w:rPr>
        <w:t xml:space="preserve">ها، </w:t>
      </w:r>
      <w:r w:rsidR="009A401C">
        <w:rPr>
          <w:rFonts w:hint="cs"/>
          <w:rtl/>
        </w:rPr>
        <w:t xml:space="preserve">هنجارها، رویّه‌ها </w:t>
      </w:r>
      <w:r w:rsidR="009A401C" w:rsidRPr="00880D10">
        <w:rPr>
          <w:rtl/>
        </w:rPr>
        <w:t xml:space="preserve">و فرهنگ حاکم بر مدرسه است. </w:t>
      </w:r>
      <w:r w:rsidR="009A401C">
        <w:rPr>
          <w:rFonts w:hint="cs"/>
          <w:rtl/>
        </w:rPr>
        <w:t>این بُعد</w:t>
      </w:r>
      <w:r w:rsidR="009A401C" w:rsidRPr="00880D10">
        <w:rPr>
          <w:rtl/>
        </w:rPr>
        <w:t xml:space="preserve"> از مدرسه با وجود اهم</w:t>
      </w:r>
      <w:r w:rsidR="009A401C">
        <w:rPr>
          <w:rtl/>
        </w:rPr>
        <w:t>ی</w:t>
      </w:r>
      <w:r w:rsidR="009A401C" w:rsidRPr="00880D10">
        <w:rPr>
          <w:rtl/>
        </w:rPr>
        <w:t>ت ز</w:t>
      </w:r>
      <w:r w:rsidR="009A401C">
        <w:rPr>
          <w:rtl/>
        </w:rPr>
        <w:t>ی</w:t>
      </w:r>
      <w:r w:rsidR="009A401C" w:rsidRPr="00880D10">
        <w:rPr>
          <w:rtl/>
        </w:rPr>
        <w:t>ادی که دارد ن</w:t>
      </w:r>
      <w:r w:rsidR="009A401C">
        <w:rPr>
          <w:rtl/>
        </w:rPr>
        <w:t>ی</w:t>
      </w:r>
      <w:r w:rsidR="009A401C" w:rsidRPr="00880D10">
        <w:rPr>
          <w:rtl/>
        </w:rPr>
        <w:t>ز نبا</w:t>
      </w:r>
      <w:r w:rsidR="009A401C">
        <w:rPr>
          <w:rtl/>
        </w:rPr>
        <w:t>ی</w:t>
      </w:r>
      <w:r w:rsidR="009A401C" w:rsidRPr="00880D10">
        <w:rPr>
          <w:rtl/>
        </w:rPr>
        <w:t>د جدای از مکان و کالبد مدرسه د</w:t>
      </w:r>
      <w:r w:rsidR="009A401C">
        <w:rPr>
          <w:rtl/>
        </w:rPr>
        <w:t>ی</w:t>
      </w:r>
      <w:r w:rsidR="009A401C" w:rsidRPr="00880D10">
        <w:rPr>
          <w:rtl/>
        </w:rPr>
        <w:t>ده شود</w:t>
      </w:r>
      <w:sdt>
        <w:sdtPr>
          <w:rPr>
            <w:rtl/>
          </w:rPr>
          <w:id w:val="-1148353797"/>
          <w:citation/>
        </w:sdtPr>
        <w:sdtEndPr/>
        <w:sdtContent>
          <w:r w:rsidR="009A401C" w:rsidRPr="00880D10">
            <w:rPr>
              <w:rtl/>
            </w:rPr>
            <w:fldChar w:fldCharType="begin"/>
          </w:r>
          <w:r w:rsidR="009A401C" w:rsidRPr="00880D10">
            <w:instrText>CITATION</w:instrText>
          </w:r>
          <w:r w:rsidR="009A401C" w:rsidRPr="00880D10">
            <w:rPr>
              <w:rtl/>
            </w:rPr>
            <w:instrText xml:space="preserve"> ایر90 \</w:instrText>
          </w:r>
          <w:r w:rsidR="009A401C" w:rsidRPr="00880D10">
            <w:instrText xml:space="preserve">p </w:instrText>
          </w:r>
          <w:r w:rsidR="009A401C" w:rsidRPr="00880D10">
            <w:rPr>
              <w:rtl/>
            </w:rPr>
            <w:instrText xml:space="preserve">294 </w:instrText>
          </w:r>
          <w:r w:rsidR="009A401C" w:rsidRPr="00880D10">
            <w:instrText xml:space="preserve">\l </w:instrText>
          </w:r>
          <w:r w:rsidR="009A401C" w:rsidRPr="00880D10">
            <w:rPr>
              <w:rtl/>
            </w:rPr>
            <w:instrText xml:space="preserve">1065 </w:instrText>
          </w:r>
          <w:r w:rsidR="009A401C" w:rsidRPr="00880D10">
            <w:rPr>
              <w:rtl/>
            </w:rPr>
            <w:fldChar w:fldCharType="separate"/>
          </w:r>
          <w:r w:rsidR="009A401C" w:rsidRPr="00880D10">
            <w:rPr>
              <w:rtl/>
            </w:rPr>
            <w:t xml:space="preserve"> </w:t>
          </w:r>
          <w:r w:rsidR="009A401C" w:rsidRPr="00880D10">
            <w:rPr>
              <w:rFonts w:hint="cs"/>
              <w:rtl/>
            </w:rPr>
            <w:t>(مبانی تحویل بنیادین, 1390, ص. 294)</w:t>
          </w:r>
          <w:r w:rsidR="009A401C" w:rsidRPr="00880D10">
            <w:rPr>
              <w:rtl/>
            </w:rPr>
            <w:fldChar w:fldCharType="end"/>
          </w:r>
        </w:sdtContent>
      </w:sdt>
      <w:r w:rsidR="009A401C">
        <w:rPr>
          <w:rFonts w:hint="cs"/>
          <w:rtl/>
        </w:rPr>
        <w:t>.</w:t>
      </w:r>
    </w:p>
    <w:p w14:paraId="47D1C389" w14:textId="77777777" w:rsidR="009A401C" w:rsidRDefault="009A401C" w:rsidP="004E07A2">
      <w:pPr>
        <w:pStyle w:val="1-1-1-1"/>
        <w:rPr>
          <w:rtl/>
        </w:rPr>
      </w:pPr>
      <w:r>
        <w:rPr>
          <w:rtl/>
        </w:rPr>
        <w:t>زیر نظام فضا، تجهیزات و فن</w:t>
      </w:r>
      <w:r>
        <w:rPr>
          <w:rFonts w:hint="cs"/>
          <w:rtl/>
        </w:rPr>
        <w:t>‌</w:t>
      </w:r>
      <w:r>
        <w:rPr>
          <w:rtl/>
        </w:rPr>
        <w:t>آور</w:t>
      </w:r>
      <w:r>
        <w:rPr>
          <w:rFonts w:hint="cs"/>
          <w:rtl/>
        </w:rPr>
        <w:t>ی</w:t>
      </w:r>
    </w:p>
    <w:p w14:paraId="5C63870E" w14:textId="22FFBBBB" w:rsidR="009A401C" w:rsidRDefault="009A401C" w:rsidP="00B847A3">
      <w:pPr>
        <w:pStyle w:val="ac"/>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0AA4FB10" w14:textId="77777777" w:rsidR="009A401C" w:rsidRDefault="009A401C" w:rsidP="009A401C">
      <w:pPr>
        <w:pStyle w:val="Subtitle"/>
        <w:rPr>
          <w:rtl/>
        </w:rPr>
      </w:pPr>
      <w:r>
        <w:rPr>
          <w:rFonts w:hint="cs"/>
          <w:rtl/>
        </w:rPr>
        <w:t>اصول تامین لوازم و تجهیزات و فناوری</w:t>
      </w:r>
    </w:p>
    <w:p w14:paraId="76404BCF" w14:textId="77777777" w:rsidR="009A401C" w:rsidRDefault="009A401C" w:rsidP="009A401C">
      <w:pPr>
        <w:pStyle w:val="afa"/>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BA92A7B" w14:textId="77777777" w:rsidR="009A401C" w:rsidRDefault="009A401C" w:rsidP="009A401C">
      <w:pPr>
        <w:pStyle w:val="Subtitle"/>
        <w:rPr>
          <w:rtl/>
        </w:rPr>
      </w:pPr>
      <w:r>
        <w:rPr>
          <w:rFonts w:hint="cs"/>
          <w:rtl/>
        </w:rPr>
        <w:t>بخش چرخش های تحول آفرین</w:t>
      </w:r>
    </w:p>
    <w:p w14:paraId="43CF61E9" w14:textId="77777777" w:rsidR="009A401C" w:rsidRDefault="009A401C" w:rsidP="009A401C">
      <w:pPr>
        <w:pStyle w:val="afa"/>
        <w:rPr>
          <w:rtl/>
        </w:rPr>
      </w:pPr>
      <w:proofErr w:type="spellStart"/>
      <w:r>
        <w:rPr>
          <w:rtl/>
        </w:rPr>
        <w:t>زیرنظام</w:t>
      </w:r>
      <w:proofErr w:type="spellEnd"/>
      <w:r>
        <w:rPr>
          <w:rtl/>
        </w:rPr>
        <w:t xml:space="preserve"> فضا، تجهیزات و فناوری</w:t>
      </w:r>
    </w:p>
    <w:p w14:paraId="05EC0E73" w14:textId="77777777" w:rsidR="009A401C" w:rsidRDefault="009A401C" w:rsidP="00B847A3">
      <w:pPr>
        <w:pStyle w:val="ac"/>
        <w:rPr>
          <w:rtl/>
        </w:rPr>
      </w:pPr>
      <w:r>
        <w:rPr>
          <w:rFonts w:hint="cs"/>
          <w:rtl/>
        </w:rPr>
        <w:t>ا</w:t>
      </w:r>
      <w:r>
        <w:rPr>
          <w:rtl/>
        </w:rPr>
        <w:t>ز تأمین کلاس درس به ساماندهی موقعیت‌های یادگیری</w:t>
      </w:r>
    </w:p>
    <w:p w14:paraId="4BF30D58" w14:textId="77777777" w:rsidR="009A401C" w:rsidRDefault="009A401C" w:rsidP="00B847A3">
      <w:pPr>
        <w:pStyle w:val="ac"/>
        <w:rPr>
          <w:rtl/>
        </w:rPr>
      </w:pPr>
      <w:r>
        <w:rPr>
          <w:rFonts w:hint="cs"/>
          <w:rtl/>
        </w:rPr>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653D251" w14:textId="77777777" w:rsidR="009A401C" w:rsidRDefault="009A401C" w:rsidP="00B847A3">
      <w:pPr>
        <w:pStyle w:val="ac"/>
        <w:rPr>
          <w:rtl/>
        </w:rPr>
      </w:pPr>
      <w:r>
        <w:rPr>
          <w:rtl/>
        </w:rPr>
        <w:t>از نگاه تفکیکی به فضای فیزیکی مدارس به نگاه فرآیندی به تربیت و ساخت مجتمع</w:t>
      </w:r>
      <w:r>
        <w:rPr>
          <w:rFonts w:hint="cs"/>
          <w:rtl/>
        </w:rPr>
        <w:t>‌</w:t>
      </w:r>
      <w:r>
        <w:rPr>
          <w:rtl/>
        </w:rPr>
        <w:t>های تربیتی</w:t>
      </w:r>
    </w:p>
    <w:p w14:paraId="18B8561A" w14:textId="77777777" w:rsidR="009A401C" w:rsidRDefault="009A401C" w:rsidP="00B847A3">
      <w:pPr>
        <w:pStyle w:val="ac"/>
        <w:rPr>
          <w:rtl/>
        </w:rPr>
      </w:pPr>
      <w:r>
        <w:rPr>
          <w:rtl/>
        </w:rPr>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2CBF3C4" w14:textId="77777777" w:rsidR="009A401C" w:rsidRDefault="009A401C" w:rsidP="00B847A3">
      <w:pPr>
        <w:pStyle w:val="ac"/>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15539B9E" w14:textId="77777777" w:rsidR="009A401C" w:rsidRDefault="009A401C" w:rsidP="00B847A3">
      <w:pPr>
        <w:pStyle w:val="ac"/>
        <w:rPr>
          <w:rtl/>
        </w:rPr>
      </w:pPr>
      <w:r>
        <w:rPr>
          <w:rtl/>
        </w:rPr>
        <w:t>از طراحی مدارس توسط مهندسین فنی به طراحی تیمی با لحاظ نمودن ابعاد مدرسه صالح</w:t>
      </w:r>
    </w:p>
    <w:p w14:paraId="4385C827" w14:textId="77777777" w:rsidR="009A401C" w:rsidRDefault="009A401C" w:rsidP="00B847A3">
      <w:pPr>
        <w:pStyle w:val="ac"/>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342F2521" w14:textId="56CB7DBF" w:rsidR="00ED2770" w:rsidRPr="00DC3136" w:rsidRDefault="00ED2770" w:rsidP="00B847A3">
      <w:pPr>
        <w:pStyle w:val="ac"/>
        <w:rPr>
          <w:rFonts w:ascii="Calibri" w:hAnsi="Calibri" w:cs="Calibri"/>
          <w:rtl/>
        </w:rPr>
      </w:pPr>
      <w:r>
        <w:rPr>
          <w:rtl/>
        </w:rPr>
        <w:br w:type="page"/>
      </w:r>
    </w:p>
    <w:p w14:paraId="4132E4A6" w14:textId="77777777" w:rsidR="007650D0" w:rsidRDefault="007650D0" w:rsidP="007650D0">
      <w:pPr>
        <w:rPr>
          <w:rtl/>
          <w:lang w:bidi="ar-BH"/>
        </w:rPr>
      </w:pPr>
    </w:p>
    <w:p w14:paraId="70BD3256" w14:textId="77777777" w:rsidR="007650D0" w:rsidRDefault="007650D0" w:rsidP="007650D0">
      <w:pPr>
        <w:rPr>
          <w:rtl/>
          <w:lang w:bidi="ar-BH"/>
        </w:rPr>
      </w:pPr>
    </w:p>
    <w:p w14:paraId="47E7CB9D" w14:textId="77777777" w:rsidR="007650D0" w:rsidRDefault="007650D0" w:rsidP="007650D0">
      <w:pPr>
        <w:rPr>
          <w:rtl/>
          <w:lang w:bidi="ar-BH"/>
        </w:rPr>
      </w:pPr>
    </w:p>
    <w:p w14:paraId="6A06B496" w14:textId="77777777" w:rsidR="007650D0" w:rsidRDefault="007650D0" w:rsidP="007650D0">
      <w:pPr>
        <w:rPr>
          <w:rtl/>
          <w:lang w:bidi="ar-BH"/>
        </w:rPr>
      </w:pPr>
    </w:p>
    <w:p w14:paraId="708BC279" w14:textId="77777777" w:rsidR="007650D0" w:rsidRDefault="007650D0" w:rsidP="007650D0">
      <w:pPr>
        <w:rPr>
          <w:rFonts w:cs="B Titr"/>
          <w:sz w:val="72"/>
          <w:szCs w:val="52"/>
          <w:rtl/>
          <w:lang w:bidi="ar-BH"/>
        </w:rPr>
      </w:pPr>
    </w:p>
    <w:p w14:paraId="5D414FC7" w14:textId="77777777" w:rsidR="007650D0" w:rsidRDefault="007650D0" w:rsidP="007650D0">
      <w:pPr>
        <w:rPr>
          <w:rtl/>
          <w:lang w:bidi="ar-BH"/>
        </w:rPr>
      </w:pPr>
    </w:p>
    <w:p w14:paraId="540B1661" w14:textId="3CB09498" w:rsidR="005D3C0E" w:rsidRPr="002102BB" w:rsidRDefault="005D3C0E" w:rsidP="00CC547F">
      <w:pPr>
        <w:pStyle w:val="1"/>
        <w:numPr>
          <w:ilvl w:val="0"/>
          <w:numId w:val="0"/>
        </w:numPr>
        <w:jc w:val="center"/>
        <w:rPr>
          <w:rFonts w:cs="B Titr"/>
          <w:sz w:val="72"/>
          <w:szCs w:val="52"/>
          <w:rtl/>
          <w:lang w:bidi="ar-BH"/>
        </w:rPr>
      </w:pPr>
      <w:bookmarkStart w:id="206" w:name="_Toc145161007"/>
      <w:r w:rsidRPr="00C73ED9">
        <w:rPr>
          <w:rFonts w:cs="B Titr"/>
          <w:sz w:val="72"/>
          <w:szCs w:val="52"/>
          <w:rtl/>
          <w:lang w:bidi="ar-BH"/>
        </w:rPr>
        <w:t xml:space="preserve">فصل </w:t>
      </w:r>
      <w:r w:rsidRPr="00C73ED9">
        <w:rPr>
          <w:rFonts w:cs="B Titr" w:hint="cs"/>
          <w:sz w:val="72"/>
          <w:szCs w:val="52"/>
          <w:rtl/>
          <w:lang w:bidi="ar-BH"/>
        </w:rPr>
        <w:t>پنجم</w:t>
      </w:r>
      <w:bookmarkEnd w:id="204"/>
      <w:bookmarkEnd w:id="206"/>
    </w:p>
    <w:p w14:paraId="486662F3" w14:textId="1F51AE0B" w:rsidR="0072677B" w:rsidRPr="002102BB" w:rsidRDefault="0072677B" w:rsidP="00B847A3">
      <w:pPr>
        <w:pStyle w:val="ac"/>
        <w:rPr>
          <w:rtl/>
        </w:rPr>
      </w:pPr>
    </w:p>
    <w:p w14:paraId="5C8BCAD9" w14:textId="70FB5ABC" w:rsidR="00AC6629" w:rsidRPr="00AC6629" w:rsidRDefault="00AC6629" w:rsidP="00AC6629">
      <w:pPr>
        <w:jc w:val="center"/>
        <w:rPr>
          <w:rFonts w:asciiTheme="majorBidi" w:hAnsiTheme="majorBidi" w:cs="B Titr"/>
          <w:b/>
          <w:bCs/>
          <w:noProof/>
          <w:sz w:val="60"/>
          <w:szCs w:val="60"/>
          <w:rtl/>
        </w:rPr>
      </w:pPr>
      <w:bookmarkStart w:id="207" w:name="_Toc144152829"/>
      <w:r w:rsidRPr="00AC6629">
        <w:rPr>
          <w:rFonts w:asciiTheme="majorBidi" w:hAnsiTheme="majorBidi" w:cs="B Titr" w:hint="cs"/>
          <w:b/>
          <w:bCs/>
          <w:noProof/>
          <w:sz w:val="60"/>
          <w:szCs w:val="60"/>
          <w:rtl/>
        </w:rPr>
        <w:t>بحث و نتیجه گیری</w:t>
      </w:r>
      <w:bookmarkEnd w:id="207"/>
    </w:p>
    <w:p w14:paraId="5AAEE0D8" w14:textId="2B333DD5" w:rsidR="005D3C0E" w:rsidRPr="002102BB" w:rsidRDefault="005D3C0E" w:rsidP="005D3C0E">
      <w:pPr>
        <w:rPr>
          <w:rtl/>
          <w:lang w:bidi="ar-DZ"/>
        </w:rPr>
      </w:pPr>
    </w:p>
    <w:p w14:paraId="01F49610" w14:textId="77777777" w:rsidR="005D3C0E" w:rsidRPr="002102BB" w:rsidRDefault="005D3C0E" w:rsidP="005D3C0E">
      <w:pPr>
        <w:rPr>
          <w:rtl/>
          <w:lang w:bidi="ar-DZ"/>
        </w:rPr>
      </w:pPr>
    </w:p>
    <w:p w14:paraId="1F2DA441" w14:textId="77777777" w:rsidR="005D3C0E" w:rsidRPr="002102BB" w:rsidRDefault="005D3C0E" w:rsidP="005D3C0E">
      <w:pPr>
        <w:rPr>
          <w:rtl/>
          <w:lang w:bidi="ar-DZ"/>
        </w:rPr>
      </w:pPr>
    </w:p>
    <w:p w14:paraId="35030D2F" w14:textId="0B8D94D6" w:rsidR="005D3C0E" w:rsidRPr="002102BB" w:rsidRDefault="005D3C0E" w:rsidP="005D3C0E">
      <w:pPr>
        <w:rPr>
          <w:rtl/>
          <w:lang w:bidi="ar-DZ"/>
        </w:rPr>
      </w:pPr>
    </w:p>
    <w:p w14:paraId="511D9E10" w14:textId="77777777" w:rsidR="005D3C0E" w:rsidRPr="002102BB" w:rsidRDefault="005D3C0E" w:rsidP="005D3C0E">
      <w:pPr>
        <w:rPr>
          <w:rtl/>
          <w:lang w:bidi="ar-DZ"/>
        </w:rPr>
      </w:pPr>
    </w:p>
    <w:p w14:paraId="7845AB6B" w14:textId="004E8287" w:rsidR="005D3C0E" w:rsidRPr="002102BB" w:rsidRDefault="005D3C0E" w:rsidP="005D3C0E">
      <w:pPr>
        <w:tabs>
          <w:tab w:val="left" w:pos="2299"/>
        </w:tabs>
        <w:rPr>
          <w:rtl/>
          <w:lang w:bidi="ar-DZ"/>
        </w:rPr>
        <w:sectPr w:rsidR="005D3C0E" w:rsidRPr="002102BB" w:rsidSect="005D3C0E">
          <w:headerReference w:type="even" r:id="rId58"/>
          <w:headerReference w:type="default" r:id="rId59"/>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73DDEE57" w14:textId="1C05DA43" w:rsidR="005D3C0E" w:rsidRDefault="00A65D92" w:rsidP="005D3C0E">
      <w:pPr>
        <w:pStyle w:val="1"/>
        <w:rPr>
          <w:lang w:bidi="ar-BH"/>
        </w:rPr>
      </w:pPr>
      <w:bookmarkStart w:id="208" w:name="_Toc37114097"/>
      <w:bookmarkStart w:id="209" w:name="_Toc37622899"/>
      <w:bookmarkStart w:id="210" w:name="_Toc145161008"/>
      <w:r>
        <w:rPr>
          <w:rFonts w:hint="cs"/>
          <w:rtl/>
        </w:rPr>
        <w:t>بحث و نتیجه‌گیری</w:t>
      </w:r>
      <w:bookmarkEnd w:id="208"/>
      <w:bookmarkEnd w:id="209"/>
      <w:bookmarkEnd w:id="210"/>
    </w:p>
    <w:p w14:paraId="629810C7" w14:textId="10DB722B" w:rsidR="00B25747" w:rsidRPr="002102BB" w:rsidRDefault="00B25747" w:rsidP="00B847A3">
      <w:pPr>
        <w:pStyle w:val="ac"/>
        <w:rPr>
          <w:rtl/>
          <w:lang w:bidi="ar-BH"/>
        </w:rPr>
      </w:pPr>
      <w:r>
        <w:rPr>
          <w:rFonts w:hint="cs"/>
          <w:rtl/>
        </w:rPr>
        <w:t xml:space="preserve">در این فصل از پژوهش، </w:t>
      </w:r>
      <w:r w:rsidR="00763416">
        <w:rPr>
          <w:rFonts w:hint="cs"/>
          <w:rtl/>
        </w:rPr>
        <w:t xml:space="preserve">ابتدا خلاصه‌ای از پژوهش نوشته شده است. سپس </w:t>
      </w:r>
      <w:r>
        <w:rPr>
          <w:rFonts w:hint="cs"/>
          <w:rtl/>
        </w:rPr>
        <w:t xml:space="preserve">به سوال اصلی پاسخ داده خواهد شد. </w:t>
      </w:r>
      <w:r w:rsidR="00763416">
        <w:rPr>
          <w:rFonts w:hint="cs"/>
          <w:rtl/>
        </w:rPr>
        <w:t xml:space="preserve">در ابتدای این بخش و </w:t>
      </w:r>
      <w:r>
        <w:rPr>
          <w:rFonts w:hint="cs"/>
          <w:rtl/>
        </w:rPr>
        <w:t xml:space="preserve">در پاسخ به سوال پژوهش </w:t>
      </w:r>
      <w:r w:rsidR="00763416">
        <w:rPr>
          <w:rFonts w:hint="cs"/>
          <w:rtl/>
        </w:rPr>
        <w:t xml:space="preserve">نمودار یافته‌های پژوهش و کدهای بدست‌آمده </w:t>
      </w:r>
      <w:r>
        <w:rPr>
          <w:rFonts w:hint="cs"/>
          <w:rtl/>
        </w:rPr>
        <w:t>ارائه شده است</w:t>
      </w:r>
      <w:r w:rsidR="00763416">
        <w:rPr>
          <w:rFonts w:hint="cs"/>
          <w:rtl/>
        </w:rPr>
        <w:t xml:space="preserve">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759A46ED" w14:textId="77777777" w:rsidR="006A5924" w:rsidRDefault="006A5924" w:rsidP="00847697">
      <w:pPr>
        <w:pStyle w:val="1-1"/>
        <w:rPr>
          <w:rtl/>
        </w:rPr>
      </w:pPr>
      <w:bookmarkStart w:id="211" w:name="_Toc144152830"/>
      <w:bookmarkStart w:id="212" w:name="_Toc145161009"/>
      <w:bookmarkStart w:id="213" w:name="_Toc37114098"/>
      <w:bookmarkStart w:id="214" w:name="_Toc37622900"/>
      <w:r>
        <w:rPr>
          <w:rFonts w:hint="cs"/>
          <w:rtl/>
        </w:rPr>
        <w:t>خلاصه‌ی پژوهش</w:t>
      </w:r>
      <w:bookmarkEnd w:id="211"/>
      <w:bookmarkEnd w:id="212"/>
    </w:p>
    <w:p w14:paraId="0706F815" w14:textId="0F7EAFBC" w:rsidR="000E3A1F" w:rsidRDefault="007650D0" w:rsidP="00B847A3">
      <w:pPr>
        <w:pStyle w:val="ac"/>
        <w:rPr>
          <w:rtl/>
        </w:rPr>
      </w:pPr>
      <w:bookmarkStart w:id="215" w:name="_Toc37114099"/>
      <w:bookmarkStart w:id="216" w:name="_Toc37622901"/>
      <w:bookmarkEnd w:id="213"/>
      <w:bookmarkEnd w:id="214"/>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w:t>
      </w:r>
      <w:r w:rsidR="004969B5">
        <w:rPr>
          <w:rFonts w:hint="cs"/>
          <w:rtl/>
        </w:rPr>
        <w:t>پژوهش‌ها و شواهد موجود،</w:t>
      </w:r>
      <w:r>
        <w:rPr>
          <w:rFonts w:hint="cs"/>
          <w:rtl/>
        </w:rPr>
        <w:t xml:space="preserve"> محیط کالبدی یادگیری است</w:t>
      </w:r>
      <w:r w:rsidR="004969B5">
        <w:rPr>
          <w:rFonts w:hint="cs"/>
          <w:rtl/>
        </w:rPr>
        <w:t xml:space="preserve">.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w:t>
      </w:r>
      <w:r w:rsidR="000E3A1F">
        <w:rPr>
          <w:rFonts w:hint="cs"/>
          <w:rtl/>
        </w:rPr>
        <w:t xml:space="preserve">این پژوهش به شناسایی شایستگی‌های مدیر آموزشی به‌مثابه طراح محیط کالبدی یادگیری </w:t>
      </w:r>
      <w:r w:rsidR="004969B5">
        <w:rPr>
          <w:rFonts w:hint="cs"/>
          <w:rtl/>
        </w:rPr>
        <w:t>می‌پردازد</w:t>
      </w:r>
      <w:r w:rsidR="000E3A1F">
        <w:rPr>
          <w:rFonts w:hint="cs"/>
          <w:rtl/>
        </w:rPr>
        <w:t xml:space="preserve">. پرسش و هدف اصلی این پژوهش، شناسایی شایستگی‌های مدیر آموزشی به مثابه طراح محیط کالبدی یادگیری </w:t>
      </w:r>
      <w:r w:rsidR="004969B5">
        <w:rPr>
          <w:rFonts w:hint="cs"/>
          <w:rtl/>
        </w:rPr>
        <w:t>است</w:t>
      </w:r>
      <w:r w:rsidR="000E3A1F">
        <w:rPr>
          <w:rFonts w:hint="cs"/>
          <w:rtl/>
        </w:rPr>
        <w:t xml:space="preserve">.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sidR="000E3A1F">
        <w:rPr>
          <w:rtl/>
        </w:rPr>
        <w:t>نمونه</w:t>
      </w:r>
      <w:r w:rsidR="000E3A1F">
        <w:rPr>
          <w:rFonts w:hint="cs"/>
          <w:rtl/>
        </w:rPr>
        <w:t>‌</w:t>
      </w:r>
      <w:r w:rsidR="000E3A1F">
        <w:rPr>
          <w:rtl/>
        </w:rPr>
        <w:t>گیری هدفمند و گلوله برفی استفاده شد</w:t>
      </w:r>
      <w:r w:rsidR="000E3A1F">
        <w:rPr>
          <w:rFonts w:hint="cs"/>
          <w:rtl/>
        </w:rPr>
        <w:t xml:space="preserve">. پس از آن برای جمع‌آوری داده‌های پژوهش با 23 نفر از مدیران مدارس دولتی </w:t>
      </w:r>
      <w:r w:rsidR="004969B5">
        <w:rPr>
          <w:rFonts w:hint="cs"/>
          <w:rtl/>
        </w:rPr>
        <w:t xml:space="preserve">شهر تهران </w:t>
      </w:r>
      <w:r w:rsidR="000E3A1F">
        <w:rPr>
          <w:rFonts w:hint="cs"/>
          <w:rtl/>
        </w:rPr>
        <w:t>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sidR="000E3A1F">
        <w:rPr>
          <w:rStyle w:val="FootnoteReference"/>
          <w:rtl/>
        </w:rPr>
        <w:footnoteReference w:id="90"/>
      </w:r>
      <w:r w:rsidR="000E3A1F">
        <w:rPr>
          <w:rFonts w:hint="cs"/>
          <w:rtl/>
        </w:rPr>
        <w:t xml:space="preserve"> کدگذاری شد و به روش سه مرحله‌ای بررسی و مفاهیم به دست آمده در 5 دسته‌ی اصلی، 24 مقوله و 30 زیرمقوله استخراج شدند. در ادامه به بررسی و تحلیل یافته‌های پژوهش، بحث و نتیجه‌گیری و بیان پیشنهادات و محدودیت‌های پژوهش می‌پردازیم.</w:t>
      </w:r>
    </w:p>
    <w:p w14:paraId="76B13C3C" w14:textId="77777777" w:rsidR="002B24AF" w:rsidRDefault="002B24AF" w:rsidP="00B847A3">
      <w:pPr>
        <w:pStyle w:val="ac"/>
        <w:rPr>
          <w:rtl/>
        </w:rPr>
      </w:pPr>
    </w:p>
    <w:p w14:paraId="2EC18CF7" w14:textId="77777777" w:rsidR="005F3734" w:rsidRDefault="005F3734" w:rsidP="005F3734">
      <w:pPr>
        <w:pStyle w:val="1-1"/>
        <w:rPr>
          <w:rtl/>
        </w:rPr>
      </w:pPr>
      <w:bookmarkStart w:id="217" w:name="_Toc144152831"/>
      <w:bookmarkStart w:id="218" w:name="_Toc145161010"/>
      <w:r>
        <w:rPr>
          <w:rFonts w:hint="cs"/>
          <w:rtl/>
        </w:rPr>
        <w:t>پاسخ به پرسش پژوهش</w:t>
      </w:r>
      <w:bookmarkEnd w:id="217"/>
      <w:bookmarkEnd w:id="218"/>
    </w:p>
    <w:p w14:paraId="3EB57A67" w14:textId="47D898C9" w:rsidR="004969B5" w:rsidRDefault="005F3734" w:rsidP="00B847A3">
      <w:pPr>
        <w:pStyle w:val="ac"/>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492A7EF1" w14:textId="6DA74F6C" w:rsidR="0017100B" w:rsidRDefault="004969B5" w:rsidP="0017100B">
      <w:pPr>
        <w:pStyle w:val="1-1-1"/>
      </w:pPr>
      <w:r>
        <w:rPr>
          <w:rtl/>
        </w:rPr>
        <w:br w:type="page"/>
      </w:r>
      <w:bookmarkStart w:id="219" w:name="_Toc145161011"/>
      <w:r w:rsidR="0017100B">
        <w:rPr>
          <w:noProof/>
          <w:rtl/>
          <w:lang w:val="ar-SA"/>
        </w:rPr>
        <w:drawing>
          <wp:anchor distT="0" distB="0" distL="114300" distR="114300" simplePos="0" relativeHeight="251666432" behindDoc="0" locked="0" layoutInCell="1" allowOverlap="1" wp14:anchorId="73109BB3" wp14:editId="03E1CE47">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0017100B">
        <w:rPr>
          <w:rFonts w:hint="cs"/>
          <w:rtl/>
        </w:rPr>
        <w:t>نمودار یافته‌های پژوهش</w:t>
      </w:r>
      <w:bookmarkEnd w:id="219"/>
    </w:p>
    <w:p w14:paraId="558D7AEF" w14:textId="3622BC87" w:rsidR="002B24AF" w:rsidRDefault="002B24AF" w:rsidP="0017100B">
      <w:pPr>
        <w:rPr>
          <w:rtl/>
        </w:rPr>
      </w:pPr>
      <w:r>
        <w:rPr>
          <w:rtl/>
        </w:rPr>
        <w:br w:type="page"/>
      </w:r>
    </w:p>
    <w:p w14:paraId="262DE1B8" w14:textId="74157086" w:rsidR="005F3734" w:rsidRDefault="005F3734" w:rsidP="00E3648E">
      <w:pPr>
        <w:pStyle w:val="1-1-1"/>
      </w:pPr>
      <w:bookmarkStart w:id="220" w:name="_Toc144152832"/>
      <w:bookmarkStart w:id="221" w:name="_Toc145161012"/>
      <w:r>
        <w:rPr>
          <w:rFonts w:hint="cs"/>
          <w:rtl/>
        </w:rPr>
        <w:t>شایستگی‌های دانش</w:t>
      </w:r>
      <w:bookmarkEnd w:id="220"/>
      <w:r w:rsidR="00763416">
        <w:rPr>
          <w:rFonts w:hint="cs"/>
          <w:rtl/>
        </w:rPr>
        <w:t>‌محور</w:t>
      </w:r>
      <w:bookmarkEnd w:id="221"/>
    </w:p>
    <w:bookmarkEnd w:id="215"/>
    <w:bookmarkEnd w:id="216"/>
    <w:p w14:paraId="444EF19C" w14:textId="41674F48" w:rsidR="005D3C0E" w:rsidRPr="002102BB" w:rsidRDefault="00D779A3" w:rsidP="00B847A3">
      <w:pPr>
        <w:pStyle w:val="ac"/>
        <w:rPr>
          <w:noProof w:val="0"/>
          <w:lang w:bidi="ar-BH"/>
        </w:rPr>
      </w:pPr>
      <w:r>
        <w:rPr>
          <w:rtl/>
          <w:lang w:val="fa-IR"/>
        </w:rPr>
        <w:drawing>
          <wp:anchor distT="0" distB="0" distL="114300" distR="114300" simplePos="0" relativeHeight="251639808" behindDoc="0" locked="0" layoutInCell="1" allowOverlap="1" wp14:anchorId="63EFBB57" wp14:editId="689A3BAB">
            <wp:simplePos x="0" y="0"/>
            <wp:positionH relativeFrom="column">
              <wp:posOffset>-99060</wp:posOffset>
            </wp:positionH>
            <wp:positionV relativeFrom="paragraph">
              <wp:posOffset>2174240</wp:posOffset>
            </wp:positionV>
            <wp:extent cx="6225540" cy="2971800"/>
            <wp:effectExtent l="0" t="38100" r="0" b="3810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margin">
              <wp14:pctWidth>0</wp14:pctWidth>
            </wp14:sizeRelH>
            <wp14:sizeRelV relativeFrom="margin">
              <wp14:pctHeight>0</wp14:pctHeight>
            </wp14:sizeRelV>
          </wp:anchor>
        </w:drawing>
      </w:r>
      <w:r w:rsidR="00D16313">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10C6B124" w14:textId="77777777" w:rsidR="00F56EFC" w:rsidRPr="00096F65" w:rsidRDefault="00F56EFC" w:rsidP="00763416">
      <w:pPr>
        <w:pStyle w:val="a0"/>
        <w:ind w:left="223"/>
        <w:rPr>
          <w:rFonts w:asciiTheme="majorBidi" w:hAnsiTheme="majorBidi"/>
          <w:noProof/>
          <w:kern w:val="0"/>
          <w:sz w:val="26"/>
          <w:szCs w:val="28"/>
          <w:lang w:val="fa-IR" w:bidi="ar-DZ"/>
        </w:rPr>
      </w:pPr>
      <w:bookmarkStart w:id="222" w:name="_Toc145245243"/>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bookmarkEnd w:id="222"/>
    </w:p>
    <w:p w14:paraId="66C6F9AD" w14:textId="6EE7E926" w:rsidR="00AE37B2" w:rsidRPr="009A4EC2" w:rsidRDefault="00F56EFC" w:rsidP="00B847A3">
      <w:pPr>
        <w:pStyle w:val="ac"/>
        <w:rPr>
          <w:rtl/>
        </w:rPr>
      </w:pPr>
      <w:r>
        <w:rPr>
          <w:rFonts w:hint="cs"/>
          <w:rtl/>
        </w:rPr>
        <w:t xml:space="preserve">     </w:t>
      </w:r>
      <w:r w:rsidR="00AE37B2">
        <w:rPr>
          <w:rFonts w:hint="cs"/>
          <w:rtl/>
        </w:rPr>
        <w:t>ابراهیمی و همکاران (1399) نیز در بیان شایستگی‌های دانش</w:t>
      </w:r>
      <w:r w:rsidR="00763416">
        <w:rPr>
          <w:rFonts w:hint="cs"/>
          <w:rtl/>
        </w:rPr>
        <w:t>‌محور</w:t>
      </w:r>
      <w:r w:rsidR="00AE37B2">
        <w:rPr>
          <w:rFonts w:hint="cs"/>
          <w:rtl/>
        </w:rPr>
        <w:t xml:space="preserve"> موردنیاز برای مدیران آموزشی، </w:t>
      </w:r>
      <w:r w:rsidR="00AE37B2" w:rsidRPr="00E3686D">
        <w:rPr>
          <w:rtl/>
        </w:rPr>
        <w:t>دانش عموم</w:t>
      </w:r>
      <w:r w:rsidR="00AE37B2" w:rsidRPr="00E3686D">
        <w:rPr>
          <w:rFonts w:hint="cs"/>
          <w:rtl/>
        </w:rPr>
        <w:t>ی</w:t>
      </w:r>
      <w:r w:rsidR="00AE37B2" w:rsidRPr="00E3686D">
        <w:rPr>
          <w:rtl/>
        </w:rPr>
        <w:t xml:space="preserve"> در زم</w:t>
      </w:r>
      <w:r w:rsidR="00AE37B2" w:rsidRPr="00E3686D">
        <w:rPr>
          <w:rFonts w:hint="cs"/>
          <w:rtl/>
        </w:rPr>
        <w:t>ی</w:t>
      </w:r>
      <w:r w:rsidR="00AE37B2" w:rsidRPr="00E3686D">
        <w:rPr>
          <w:rFonts w:hint="eastAsia"/>
          <w:rtl/>
        </w:rPr>
        <w:t>نه</w:t>
      </w:r>
      <w:r w:rsidR="00AE37B2" w:rsidRPr="00E3686D">
        <w:rPr>
          <w:rtl/>
        </w:rPr>
        <w:t xml:space="preserve"> مدیریت و مدیریت آموزش</w:t>
      </w:r>
      <w:r w:rsidR="00AE37B2" w:rsidRPr="00E3686D">
        <w:rPr>
          <w:rFonts w:hint="cs"/>
          <w:rtl/>
        </w:rPr>
        <w:t>ی</w:t>
      </w:r>
      <w:r w:rsidR="00AE37B2">
        <w:rPr>
          <w:rFonts w:hint="cs"/>
          <w:rtl/>
        </w:rPr>
        <w:t>،</w:t>
      </w:r>
      <w:r w:rsidR="00AE37B2" w:rsidRPr="00E3686D">
        <w:rPr>
          <w:rFonts w:hint="cs"/>
          <w:rtl/>
        </w:rPr>
        <w:t xml:space="preserve"> </w:t>
      </w:r>
      <w:r w:rsidR="00AE37B2" w:rsidRPr="00E3686D">
        <w:rPr>
          <w:rtl/>
        </w:rPr>
        <w:t>دانش ب</w:t>
      </w:r>
      <w:r w:rsidR="00AE37B2" w:rsidRPr="00E3686D">
        <w:rPr>
          <w:rFonts w:hint="cs"/>
          <w:rtl/>
        </w:rPr>
        <w:t>ه‌</w:t>
      </w:r>
      <w:r w:rsidR="00AE37B2" w:rsidRPr="00E3686D">
        <w:rPr>
          <w:rtl/>
        </w:rPr>
        <w:t>روز در زم</w:t>
      </w:r>
      <w:r w:rsidR="00AE37B2" w:rsidRPr="00E3686D">
        <w:rPr>
          <w:rFonts w:hint="cs"/>
          <w:rtl/>
        </w:rPr>
        <w:t>ی</w:t>
      </w:r>
      <w:r w:rsidR="00AE37B2" w:rsidRPr="00E3686D">
        <w:rPr>
          <w:rFonts w:hint="eastAsia"/>
          <w:rtl/>
        </w:rPr>
        <w:t>نه</w:t>
      </w:r>
      <w:r w:rsidR="00AE37B2" w:rsidRPr="00E3686D">
        <w:rPr>
          <w:rFonts w:hint="eastAsia"/>
        </w:rPr>
        <w:t>‌</w:t>
      </w:r>
      <w:r w:rsidR="00AE37B2" w:rsidRPr="00E3686D">
        <w:rPr>
          <w:rFonts w:hint="cs"/>
          <w:rtl/>
        </w:rPr>
        <w:t>ی</w:t>
      </w:r>
      <w:r w:rsidR="00AE37B2" w:rsidRPr="00E3686D">
        <w:rPr>
          <w:rtl/>
        </w:rPr>
        <w:t xml:space="preserve"> یادگ</w:t>
      </w:r>
      <w:r w:rsidR="00AE37B2" w:rsidRPr="00E3686D">
        <w:rPr>
          <w:rFonts w:hint="cs"/>
          <w:rtl/>
        </w:rPr>
        <w:t>ی</w:t>
      </w:r>
      <w:r w:rsidR="00AE37B2" w:rsidRPr="00E3686D">
        <w:rPr>
          <w:rFonts w:hint="eastAsia"/>
          <w:rtl/>
        </w:rPr>
        <w:t>ر</w:t>
      </w:r>
      <w:r w:rsidR="00AE37B2" w:rsidRPr="00E3686D">
        <w:rPr>
          <w:rFonts w:hint="cs"/>
          <w:rtl/>
        </w:rPr>
        <w:t>ی</w:t>
      </w:r>
      <w:r w:rsidR="00AE37B2" w:rsidRPr="00E3686D">
        <w:rPr>
          <w:rFonts w:hint="eastAsia"/>
          <w:rtl/>
        </w:rPr>
        <w:t>،</w:t>
      </w:r>
      <w:r w:rsidR="00AE37B2" w:rsidRPr="00E3686D">
        <w:rPr>
          <w:rtl/>
        </w:rPr>
        <w:t xml:space="preserve"> آموزش و تدریس و دانش مح</w:t>
      </w:r>
      <w:r w:rsidR="00AE37B2" w:rsidRPr="00E3686D">
        <w:rPr>
          <w:rFonts w:hint="cs"/>
          <w:rtl/>
        </w:rPr>
        <w:t>ی</w:t>
      </w:r>
      <w:r w:rsidR="00AE37B2" w:rsidRPr="00E3686D">
        <w:rPr>
          <w:rFonts w:hint="eastAsia"/>
          <w:rtl/>
        </w:rPr>
        <w:t>ط</w:t>
      </w:r>
      <w:r w:rsidR="00AE37B2" w:rsidRPr="00E3686D">
        <w:rPr>
          <w:rFonts w:hint="cs"/>
          <w:rtl/>
        </w:rPr>
        <w:t>ی</w:t>
      </w:r>
      <w:r w:rsidR="00AE37B2" w:rsidRPr="00E3686D">
        <w:rPr>
          <w:rtl/>
        </w:rPr>
        <w:t xml:space="preserve"> </w:t>
      </w:r>
      <w:r w:rsidR="00AE37B2">
        <w:rPr>
          <w:rFonts w:hint="cs"/>
          <w:rtl/>
        </w:rPr>
        <w:t xml:space="preserve">را عنوان کرده‌اند. همانطور که مشاهده می‌شود جای خالی دانش طراحی فضا در ادبیات نظری خالی است. </w:t>
      </w:r>
    </w:p>
    <w:p w14:paraId="7A655F6D" w14:textId="77777777" w:rsidR="00AE37B2" w:rsidRDefault="00AE37B2" w:rsidP="004E07A2">
      <w:pPr>
        <w:pStyle w:val="1-1-1-1"/>
        <w:rPr>
          <w:rtl/>
        </w:rPr>
      </w:pPr>
      <w:bookmarkStart w:id="223" w:name="_Toc144152833"/>
      <w:r>
        <w:rPr>
          <w:rFonts w:hint="cs"/>
          <w:rtl/>
        </w:rPr>
        <w:t>داشتن تجربه یا دانش ضمنی</w:t>
      </w:r>
      <w:bookmarkEnd w:id="223"/>
    </w:p>
    <w:p w14:paraId="1E0AD9ED" w14:textId="77777777" w:rsidR="00AE37B2" w:rsidRDefault="00AE37B2" w:rsidP="00B847A3">
      <w:pPr>
        <w:pStyle w:val="ac"/>
        <w:rPr>
          <w:rtl/>
        </w:rPr>
      </w:pPr>
      <w:r>
        <w:rPr>
          <w:rFonts w:hint="cs"/>
          <w:rtl/>
        </w:rPr>
        <w:t>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6AE9395A" w14:textId="22332625" w:rsidR="00AE37B2" w:rsidRPr="005C5435" w:rsidRDefault="00F56EFC" w:rsidP="00681993">
      <w:pPr>
        <w:pStyle w:val="afe"/>
        <w:rPr>
          <w:rtl/>
        </w:rPr>
      </w:pPr>
      <w:r>
        <w:rPr>
          <w:noProof/>
          <w:rtl/>
          <w:lang w:val="fa-IR"/>
        </w:rPr>
        <w:drawing>
          <wp:anchor distT="0" distB="0" distL="114300" distR="114300" simplePos="0" relativeHeight="251640832" behindDoc="0" locked="0" layoutInCell="1" allowOverlap="1" wp14:anchorId="1D9DAEA0" wp14:editId="7FEFF5B2">
            <wp:simplePos x="0" y="0"/>
            <wp:positionH relativeFrom="column">
              <wp:posOffset>-46990</wp:posOffset>
            </wp:positionH>
            <wp:positionV relativeFrom="paragraph">
              <wp:posOffset>1179195</wp:posOffset>
            </wp:positionV>
            <wp:extent cx="5486400" cy="6644640"/>
            <wp:effectExtent l="0" t="0" r="0" b="2286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anchor>
        </w:drawing>
      </w:r>
      <w:r w:rsidR="00AE37B2"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2FE0C28B" w14:textId="07535010" w:rsidR="005C5435" w:rsidRDefault="004572B7" w:rsidP="004E07A2">
      <w:pPr>
        <w:pStyle w:val="1-1-1-1"/>
      </w:pPr>
      <w:r>
        <w:rPr>
          <w:rFonts w:hint="cs"/>
          <w:rtl/>
        </w:rPr>
        <w:t>دانش صریح</w:t>
      </w:r>
    </w:p>
    <w:p w14:paraId="0C66FB0C" w14:textId="3E2B9C0D" w:rsidR="003E18F0" w:rsidRPr="005C5435" w:rsidRDefault="003E18F0" w:rsidP="00B847A3">
      <w:pPr>
        <w:pStyle w:val="ac"/>
        <w:rPr>
          <w:rtl/>
        </w:rPr>
      </w:pPr>
    </w:p>
    <w:p w14:paraId="2397B6A7" w14:textId="5CC3EEB1" w:rsidR="004D3D3F" w:rsidRPr="002102BB" w:rsidRDefault="004D3D3F" w:rsidP="00B847A3">
      <w:pPr>
        <w:pStyle w:val="ac"/>
      </w:pPr>
    </w:p>
    <w:p w14:paraId="0E46FB5D" w14:textId="17B7F739" w:rsidR="004D3D3F" w:rsidRPr="002102BB" w:rsidRDefault="004D3D3F" w:rsidP="00B847A3">
      <w:pPr>
        <w:pStyle w:val="ac"/>
      </w:pPr>
    </w:p>
    <w:p w14:paraId="5425D854" w14:textId="77777777" w:rsidR="004D3D3F" w:rsidRPr="002102BB" w:rsidRDefault="004D3D3F" w:rsidP="00B847A3">
      <w:pPr>
        <w:pStyle w:val="ac"/>
      </w:pPr>
    </w:p>
    <w:p w14:paraId="4AE8FB89" w14:textId="77777777" w:rsidR="004D3D3F" w:rsidRPr="002102BB" w:rsidRDefault="004D3D3F" w:rsidP="00B847A3">
      <w:pPr>
        <w:pStyle w:val="ac"/>
      </w:pPr>
    </w:p>
    <w:p w14:paraId="67069B9F" w14:textId="77777777" w:rsidR="004D3D3F" w:rsidRPr="002102BB" w:rsidRDefault="004D3D3F" w:rsidP="00B847A3">
      <w:pPr>
        <w:pStyle w:val="ac"/>
      </w:pPr>
    </w:p>
    <w:p w14:paraId="038D0F56" w14:textId="77777777" w:rsidR="004D3D3F" w:rsidRPr="002102BB" w:rsidRDefault="004D3D3F" w:rsidP="00B847A3">
      <w:pPr>
        <w:pStyle w:val="ac"/>
        <w:rPr>
          <w:rtl/>
        </w:rPr>
      </w:pPr>
    </w:p>
    <w:p w14:paraId="55921149" w14:textId="77777777" w:rsidR="004D3D3F" w:rsidRPr="002102BB" w:rsidRDefault="004D3D3F" w:rsidP="005D3C0E">
      <w:pPr>
        <w:rPr>
          <w:lang w:bidi="ar-DZ"/>
        </w:rPr>
      </w:pPr>
    </w:p>
    <w:p w14:paraId="5FADFC74" w14:textId="77777777" w:rsidR="004D3D3F" w:rsidRPr="002102BB" w:rsidRDefault="004D3D3F" w:rsidP="005D3C0E">
      <w:pPr>
        <w:rPr>
          <w:lang w:bidi="ar-DZ"/>
        </w:rPr>
      </w:pPr>
    </w:p>
    <w:p w14:paraId="30BACD4D" w14:textId="77777777" w:rsidR="00FD7349" w:rsidRPr="002102BB" w:rsidRDefault="00FD7349" w:rsidP="00FD7349">
      <w:pPr>
        <w:rPr>
          <w:rtl/>
          <w:lang w:bidi="ar-DZ"/>
        </w:rPr>
      </w:pPr>
    </w:p>
    <w:p w14:paraId="0962D0AD" w14:textId="77777777" w:rsidR="00FD7349" w:rsidRPr="002102BB" w:rsidRDefault="00FD7349" w:rsidP="00FD7349">
      <w:pPr>
        <w:rPr>
          <w:rtl/>
          <w:lang w:bidi="ar-DZ"/>
        </w:rPr>
      </w:pPr>
    </w:p>
    <w:p w14:paraId="2EEC3E30" w14:textId="77777777" w:rsidR="00FD7349" w:rsidRPr="002102BB" w:rsidRDefault="00FD7349" w:rsidP="00FD7349">
      <w:pPr>
        <w:rPr>
          <w:rtl/>
          <w:lang w:bidi="ar-DZ"/>
        </w:rPr>
      </w:pPr>
    </w:p>
    <w:p w14:paraId="381A79E6" w14:textId="77777777" w:rsidR="00FD7349" w:rsidRPr="002102BB" w:rsidRDefault="00FD7349" w:rsidP="00FD7349">
      <w:pPr>
        <w:rPr>
          <w:rtl/>
          <w:lang w:bidi="ar-DZ"/>
        </w:rPr>
      </w:pPr>
    </w:p>
    <w:p w14:paraId="6AC34AD0" w14:textId="77777777" w:rsidR="00FD7349" w:rsidRPr="002102BB" w:rsidRDefault="00FD7349" w:rsidP="00FD7349">
      <w:pPr>
        <w:rPr>
          <w:rtl/>
          <w:lang w:bidi="ar-DZ"/>
        </w:rPr>
      </w:pPr>
    </w:p>
    <w:p w14:paraId="6119FABB" w14:textId="77777777" w:rsidR="00FD7349" w:rsidRPr="002102BB" w:rsidRDefault="00FD7349" w:rsidP="00FD7349">
      <w:pPr>
        <w:rPr>
          <w:rtl/>
          <w:lang w:bidi="ar-DZ"/>
        </w:rPr>
      </w:pPr>
    </w:p>
    <w:p w14:paraId="3CB4CAB9" w14:textId="77777777" w:rsidR="00FD7349" w:rsidRPr="002102BB" w:rsidRDefault="00FD7349" w:rsidP="00FD7349">
      <w:pPr>
        <w:rPr>
          <w:rtl/>
          <w:lang w:bidi="ar-DZ"/>
        </w:rPr>
      </w:pPr>
    </w:p>
    <w:p w14:paraId="7ED1FF88" w14:textId="77777777" w:rsidR="00FD7349" w:rsidRPr="002102BB" w:rsidRDefault="00FD7349" w:rsidP="00FD7349">
      <w:pPr>
        <w:rPr>
          <w:rtl/>
          <w:lang w:bidi="ar-DZ"/>
        </w:rPr>
      </w:pPr>
    </w:p>
    <w:p w14:paraId="59450CED" w14:textId="77777777" w:rsidR="00FD7349" w:rsidRPr="002102BB" w:rsidRDefault="00FD7349" w:rsidP="00FD7349">
      <w:pPr>
        <w:rPr>
          <w:rtl/>
          <w:lang w:bidi="ar-DZ"/>
        </w:rPr>
      </w:pPr>
    </w:p>
    <w:p w14:paraId="490DB823" w14:textId="77777777" w:rsidR="00FD7349" w:rsidRPr="002102BB" w:rsidRDefault="00FD7349" w:rsidP="00FD7349">
      <w:pPr>
        <w:rPr>
          <w:rtl/>
          <w:lang w:bidi="ar-DZ"/>
        </w:rPr>
      </w:pPr>
    </w:p>
    <w:p w14:paraId="2E5E00F7" w14:textId="77777777" w:rsidR="00FD7349" w:rsidRPr="002102BB" w:rsidRDefault="00FD7349" w:rsidP="00FD7349">
      <w:pPr>
        <w:rPr>
          <w:rtl/>
          <w:lang w:bidi="ar-DZ"/>
        </w:rPr>
      </w:pPr>
    </w:p>
    <w:p w14:paraId="6757CCEF" w14:textId="555DCF70" w:rsidR="00FD7349" w:rsidRPr="002102BB" w:rsidRDefault="00835A81" w:rsidP="00FD7349">
      <w:pPr>
        <w:rPr>
          <w:rtl/>
          <w:lang w:bidi="ar-DZ"/>
        </w:rPr>
      </w:pPr>
      <w:r>
        <w:rPr>
          <w:noProof/>
          <w:rtl/>
        </w:rPr>
        <mc:AlternateContent>
          <mc:Choice Requires="wps">
            <w:drawing>
              <wp:anchor distT="0" distB="0" distL="114300" distR="114300" simplePos="0" relativeHeight="251682304" behindDoc="0" locked="0" layoutInCell="1" allowOverlap="1" wp14:anchorId="10752616" wp14:editId="7C7FFEC5">
                <wp:simplePos x="0" y="0"/>
                <wp:positionH relativeFrom="column">
                  <wp:posOffset>0</wp:posOffset>
                </wp:positionH>
                <wp:positionV relativeFrom="paragraph">
                  <wp:posOffset>2540000</wp:posOffset>
                </wp:positionV>
                <wp:extent cx="6195060" cy="791845"/>
                <wp:effectExtent l="0" t="0" r="635" b="1270"/>
                <wp:wrapNone/>
                <wp:docPr id="215804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791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2D03D" w14:textId="40EC3914" w:rsidR="00FA0B36" w:rsidRPr="00793964" w:rsidRDefault="00FA0B36" w:rsidP="00FA0B36">
                            <w:pPr>
                              <w:pStyle w:val="a0"/>
                              <w:rPr>
                                <w:rFonts w:asciiTheme="majorBidi" w:hAnsiTheme="majorBidi"/>
                                <w:noProof/>
                                <w:kern w:val="0"/>
                                <w:sz w:val="26"/>
                                <w:szCs w:val="28"/>
                                <w:lang w:val="fa-IR" w:bidi="ar-DZ"/>
                              </w:rPr>
                            </w:pPr>
                            <w:bookmarkStart w:id="224" w:name="_Toc145245244"/>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bookmarkEnd w:id="2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752616" id="Text Box 22" o:spid="_x0000_s1039" type="#_x0000_t202" style="position:absolute;left:0;text-align:left;margin-left:0;margin-top:200pt;width:487.8pt;height:62.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" stroked="f">
                <v:textbox style="mso-fit-shape-to-text:t" inset="0,0,0,0">
                  <w:txbxContent>
                    <w:p w14:paraId="7942D03D" w14:textId="40EC3914" w:rsidR="00FA0B36" w:rsidRPr="00793964" w:rsidRDefault="00FA0B36" w:rsidP="00FA0B36">
                      <w:pPr>
                        <w:pStyle w:val="a0"/>
                        <w:rPr>
                          <w:rFonts w:asciiTheme="majorBidi" w:hAnsiTheme="majorBidi"/>
                          <w:noProof/>
                          <w:kern w:val="0"/>
                          <w:sz w:val="26"/>
                          <w:szCs w:val="28"/>
                          <w:lang w:val="fa-IR" w:bidi="ar-DZ"/>
                        </w:rPr>
                      </w:pPr>
                      <w:bookmarkStart w:id="225" w:name="_Toc145245244"/>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bookmarkEnd w:id="225"/>
                    </w:p>
                  </w:txbxContent>
                </v:textbox>
              </v:shape>
            </w:pict>
          </mc:Fallback>
        </mc:AlternateContent>
      </w:r>
    </w:p>
    <w:p w14:paraId="449F1F30" w14:textId="77777777" w:rsidR="00FD7349" w:rsidRDefault="00FD7349" w:rsidP="00FD7349">
      <w:pPr>
        <w:tabs>
          <w:tab w:val="left" w:pos="1039"/>
        </w:tabs>
        <w:rPr>
          <w:rtl/>
          <w:lang w:bidi="ar-DZ"/>
        </w:rPr>
      </w:pPr>
    </w:p>
    <w:p w14:paraId="761948CA" w14:textId="77777777" w:rsidR="00246E30" w:rsidRDefault="00246E30" w:rsidP="00FD7349">
      <w:pPr>
        <w:tabs>
          <w:tab w:val="left" w:pos="1039"/>
        </w:tabs>
        <w:rPr>
          <w:rtl/>
          <w:lang w:bidi="ar-DZ"/>
        </w:rPr>
      </w:pPr>
    </w:p>
    <w:p w14:paraId="02E6FC23" w14:textId="77777777" w:rsidR="00246E30" w:rsidRDefault="00246E30" w:rsidP="00FD7349">
      <w:pPr>
        <w:tabs>
          <w:tab w:val="left" w:pos="1039"/>
        </w:tabs>
        <w:rPr>
          <w:rtl/>
          <w:lang w:bidi="ar-DZ"/>
        </w:rPr>
      </w:pPr>
    </w:p>
    <w:p w14:paraId="6C57A1B5" w14:textId="77777777" w:rsidR="00246E30" w:rsidRDefault="00246E30" w:rsidP="00FD7349">
      <w:pPr>
        <w:tabs>
          <w:tab w:val="left" w:pos="1039"/>
        </w:tabs>
        <w:rPr>
          <w:rtl/>
          <w:lang w:bidi="ar-DZ"/>
        </w:rPr>
      </w:pPr>
    </w:p>
    <w:p w14:paraId="4D824657" w14:textId="77777777" w:rsidR="00246E30" w:rsidRDefault="00246E30" w:rsidP="00FD7349">
      <w:pPr>
        <w:tabs>
          <w:tab w:val="left" w:pos="1039"/>
        </w:tabs>
        <w:rPr>
          <w:rtl/>
          <w:lang w:bidi="ar-DZ"/>
        </w:rPr>
      </w:pPr>
    </w:p>
    <w:p w14:paraId="0CEC6293" w14:textId="77777777" w:rsidR="00246E30" w:rsidRDefault="00246E30" w:rsidP="00FD7349">
      <w:pPr>
        <w:tabs>
          <w:tab w:val="left" w:pos="1039"/>
        </w:tabs>
        <w:rPr>
          <w:rtl/>
          <w:lang w:bidi="ar-DZ"/>
        </w:rPr>
      </w:pPr>
    </w:p>
    <w:p w14:paraId="1F4DF0F5" w14:textId="77777777" w:rsidR="00246E30" w:rsidRDefault="00D9600B" w:rsidP="00B847A3">
      <w:pPr>
        <w:pStyle w:val="ac"/>
        <w:rPr>
          <w:rtl/>
        </w:rPr>
      </w:pPr>
      <w:r>
        <w:rPr>
          <w:rFonts w:hint="cs"/>
          <w:rtl/>
        </w:rPr>
        <w:t>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222B1041" w14:textId="77777777" w:rsidR="003E5DCD" w:rsidRDefault="003E5DCD" w:rsidP="001F1265">
      <w:pPr>
        <w:pStyle w:val="afb"/>
        <w:rPr>
          <w:rtl/>
        </w:rPr>
      </w:pPr>
      <w:r w:rsidRPr="00C27A1B">
        <w:rPr>
          <w:rFonts w:hint="cs"/>
          <w:rtl/>
        </w:rPr>
        <w:t>دانش یادگیری</w:t>
      </w:r>
      <w:r>
        <w:rPr>
          <w:rFonts w:hint="cs"/>
          <w:rtl/>
        </w:rPr>
        <w:t xml:space="preserve"> و علوم تربیتی</w:t>
      </w:r>
    </w:p>
    <w:p w14:paraId="38C9CFCD" w14:textId="3E3708E4" w:rsidR="0020276A" w:rsidRDefault="003E5DCD" w:rsidP="00B847A3">
      <w:pPr>
        <w:pStyle w:val="ac"/>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7635C75D" w14:textId="59E5A6E4" w:rsidR="0020276A" w:rsidRDefault="0020276A" w:rsidP="00B847A3">
      <w:pPr>
        <w:pStyle w:val="ac"/>
        <w:rPr>
          <w:rtl/>
        </w:rPr>
      </w:pPr>
      <w:r>
        <w:drawing>
          <wp:anchor distT="0" distB="0" distL="114300" distR="114300" simplePos="0" relativeHeight="251658240" behindDoc="1" locked="0" layoutInCell="1" allowOverlap="1" wp14:anchorId="16C616CB" wp14:editId="13A4C584">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168" y="-295"/>
                <wp:lineTo x="9655" y="0"/>
                <wp:lineTo x="8801" y="1474"/>
                <wp:lineTo x="8801" y="2359"/>
                <wp:lineTo x="7177" y="4276"/>
                <wp:lineTo x="5981" y="6635"/>
                <wp:lineTo x="5468" y="9141"/>
                <wp:lineTo x="5297" y="11795"/>
                <wp:lineTo x="4785" y="14007"/>
                <wp:lineTo x="4443" y="15776"/>
                <wp:lineTo x="4443" y="16661"/>
                <wp:lineTo x="5297" y="18872"/>
                <wp:lineTo x="5383" y="18872"/>
                <wp:lineTo x="10168" y="20937"/>
                <wp:lineTo x="10253" y="21231"/>
                <wp:lineTo x="11364" y="21231"/>
                <wp:lineTo x="11449" y="20937"/>
                <wp:lineTo x="16149" y="18872"/>
                <wp:lineTo x="16234" y="18872"/>
                <wp:lineTo x="17089" y="16661"/>
                <wp:lineTo x="17174" y="15924"/>
                <wp:lineTo x="16832" y="14154"/>
                <wp:lineTo x="16234" y="11795"/>
                <wp:lineTo x="16063" y="9289"/>
                <wp:lineTo x="15551" y="7077"/>
                <wp:lineTo x="15551" y="6487"/>
                <wp:lineTo x="14354" y="4276"/>
                <wp:lineTo x="12731" y="2359"/>
                <wp:lineTo x="12816" y="1474"/>
                <wp:lineTo x="11962" y="0"/>
                <wp:lineTo x="11364" y="-295"/>
                <wp:lineTo x="10168"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p>
    <w:p w14:paraId="06FDDDE6" w14:textId="7A004B39" w:rsidR="008F1525" w:rsidRDefault="008F1525" w:rsidP="00B847A3">
      <w:pPr>
        <w:pStyle w:val="ac"/>
      </w:pPr>
    </w:p>
    <w:p w14:paraId="6CBA1A59" w14:textId="77777777" w:rsidR="0020276A" w:rsidRDefault="0020276A" w:rsidP="00B847A3">
      <w:pPr>
        <w:pStyle w:val="ac"/>
        <w:rPr>
          <w:rtl/>
        </w:rPr>
      </w:pPr>
    </w:p>
    <w:p w14:paraId="0265C886" w14:textId="77777777" w:rsidR="0020276A" w:rsidRDefault="0020276A" w:rsidP="00B847A3">
      <w:pPr>
        <w:pStyle w:val="ac"/>
        <w:rPr>
          <w:rtl/>
        </w:rPr>
      </w:pPr>
    </w:p>
    <w:p w14:paraId="106EB508" w14:textId="1C98816F" w:rsidR="0020276A" w:rsidRDefault="0020276A" w:rsidP="00B847A3">
      <w:pPr>
        <w:pStyle w:val="ac"/>
        <w:rPr>
          <w:rtl/>
        </w:rPr>
      </w:pPr>
    </w:p>
    <w:p w14:paraId="2C2CB409" w14:textId="77777777" w:rsidR="0020276A" w:rsidRDefault="0020276A" w:rsidP="00B847A3">
      <w:pPr>
        <w:pStyle w:val="ac"/>
        <w:rPr>
          <w:rtl/>
        </w:rPr>
      </w:pPr>
    </w:p>
    <w:p w14:paraId="03875B5B" w14:textId="77777777" w:rsidR="0020276A" w:rsidRDefault="0020276A" w:rsidP="00B847A3">
      <w:pPr>
        <w:pStyle w:val="ac"/>
        <w:rPr>
          <w:rtl/>
        </w:rPr>
      </w:pPr>
    </w:p>
    <w:p w14:paraId="5B8EDA4E" w14:textId="77777777" w:rsidR="0020276A" w:rsidRDefault="0020276A" w:rsidP="00B847A3">
      <w:pPr>
        <w:pStyle w:val="ac"/>
        <w:rPr>
          <w:rtl/>
        </w:rPr>
      </w:pPr>
    </w:p>
    <w:p w14:paraId="1D21235C" w14:textId="5ADC8E0D" w:rsidR="0020276A" w:rsidRDefault="0020276A" w:rsidP="00B847A3">
      <w:pPr>
        <w:pStyle w:val="ac"/>
        <w:rPr>
          <w:rtl/>
        </w:rPr>
      </w:pPr>
    </w:p>
    <w:p w14:paraId="580B8DF4" w14:textId="77777777" w:rsidR="0020276A" w:rsidRDefault="0020276A" w:rsidP="00B847A3">
      <w:pPr>
        <w:pStyle w:val="ac"/>
        <w:rPr>
          <w:rtl/>
        </w:rPr>
      </w:pPr>
    </w:p>
    <w:p w14:paraId="35441602" w14:textId="77777777" w:rsidR="008A1899" w:rsidRPr="00BE6464" w:rsidRDefault="008A1899" w:rsidP="007A6470">
      <w:pPr>
        <w:pStyle w:val="a0"/>
        <w:ind w:left="133"/>
        <w:rPr>
          <w:rFonts w:asciiTheme="majorBidi" w:hAnsiTheme="majorBidi"/>
          <w:noProof/>
          <w:kern w:val="0"/>
          <w:sz w:val="26"/>
          <w:szCs w:val="28"/>
          <w:lang w:bidi="ar-DZ"/>
        </w:rPr>
      </w:pPr>
      <w:bookmarkStart w:id="226" w:name="_Toc145245245"/>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bookmarkEnd w:id="226"/>
    </w:p>
    <w:p w14:paraId="5B9CD581" w14:textId="0136E603" w:rsidR="00F938BF" w:rsidRDefault="008A1899" w:rsidP="00B847A3">
      <w:pPr>
        <w:pStyle w:val="ac"/>
        <w:rPr>
          <w:rtl/>
        </w:rPr>
      </w:pPr>
      <w:r>
        <w:rPr>
          <w:rFonts w:hint="cs"/>
          <w:rtl/>
        </w:rPr>
        <w:t xml:space="preserve">     </w:t>
      </w:r>
      <w:r w:rsidR="00F938BF">
        <w:rPr>
          <w:rFonts w:hint="cs"/>
          <w:rtl/>
        </w:rPr>
        <w:t>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3BC53DA2" w14:textId="1E8B5741" w:rsidR="00F938BF" w:rsidRPr="008A1899" w:rsidRDefault="00F938BF" w:rsidP="009032E2">
      <w:pPr>
        <w:pStyle w:val="afe"/>
        <w:rPr>
          <w:rFonts w:cs="Calibri"/>
          <w:rtl/>
        </w:rPr>
      </w:pPr>
      <w:r w:rsidRPr="000C4AB5">
        <w:rPr>
          <w:rFonts w:hint="cs"/>
          <w:rtl/>
        </w:rPr>
        <w:t xml:space="preserve">کد25: </w:t>
      </w:r>
      <w:r w:rsidR="008A1899">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sidR="008A1899">
        <w:rPr>
          <w:rFonts w:hint="cs"/>
          <w:rtl/>
        </w:rPr>
        <w:t>.</w:t>
      </w:r>
      <w:r w:rsidR="008A1899">
        <w:rPr>
          <w:rFonts w:cs="Calibri" w:hint="cs"/>
          <w:rtl/>
        </w:rPr>
        <w:t>"</w:t>
      </w:r>
    </w:p>
    <w:p w14:paraId="0334FDCB" w14:textId="668C789F" w:rsidR="00F938BF" w:rsidRPr="007D77E3" w:rsidRDefault="00F938BF" w:rsidP="001F1265">
      <w:pPr>
        <w:pStyle w:val="afb"/>
        <w:rPr>
          <w:rtl/>
        </w:rPr>
      </w:pPr>
      <w:r w:rsidRPr="007D77E3">
        <w:rPr>
          <w:rFonts w:hint="cs"/>
          <w:rtl/>
        </w:rPr>
        <w:t>دانش طراحی</w:t>
      </w:r>
      <w:r>
        <w:rPr>
          <w:rFonts w:hint="cs"/>
          <w:rtl/>
        </w:rPr>
        <w:t xml:space="preserve"> فضا</w:t>
      </w:r>
    </w:p>
    <w:p w14:paraId="0ED59590" w14:textId="5F3A4F89" w:rsidR="00FD5D46" w:rsidRDefault="00F938BF" w:rsidP="00B847A3">
      <w:pPr>
        <w:pStyle w:val="ac"/>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6FBDC23B" w14:textId="666E6BB3" w:rsidR="00BC63BE" w:rsidRDefault="00180447" w:rsidP="00B847A3">
      <w:pPr>
        <w:pStyle w:val="ac"/>
        <w:rPr>
          <w:rtl/>
        </w:rPr>
      </w:pPr>
      <w:r>
        <w:rPr>
          <w:rtl/>
          <w:lang w:val="fa-IR"/>
        </w:rPr>
        <w:drawing>
          <wp:anchor distT="0" distB="0" distL="114300" distR="114300" simplePos="0" relativeHeight="251641856" behindDoc="0" locked="0" layoutInCell="1" allowOverlap="1" wp14:anchorId="29C71E07" wp14:editId="33B1A10E">
            <wp:simplePos x="0" y="0"/>
            <wp:positionH relativeFrom="column">
              <wp:posOffset>-313690</wp:posOffset>
            </wp:positionH>
            <wp:positionV relativeFrom="paragraph">
              <wp:posOffset>811530</wp:posOffset>
            </wp:positionV>
            <wp:extent cx="6118860" cy="3497580"/>
            <wp:effectExtent l="0" t="0" r="0" b="2667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r w:rsidR="008A1899">
        <w:rPr>
          <w:rFonts w:hint="cs"/>
          <w:rtl/>
        </w:rPr>
        <w:t xml:space="preserve">      </w:t>
      </w:r>
      <w:r w:rsidR="00BC63BE">
        <w:rPr>
          <w:rFonts w:hint="cs"/>
          <w:rtl/>
        </w:rPr>
        <w:t xml:space="preserve">شرکت‌کنندگان در پاسخ به این سوال که "به نظر شما </w:t>
      </w:r>
      <w:r w:rsidR="00BC63BE">
        <w:rPr>
          <w:rtl/>
        </w:rPr>
        <w:t>چه دانش</w:t>
      </w:r>
      <w:r w:rsidR="00BC63BE">
        <w:rPr>
          <w:rFonts w:hint="cs"/>
          <w:rtl/>
        </w:rPr>
        <w:t>‌</w:t>
      </w:r>
      <w:r w:rsidR="00BC63BE">
        <w:rPr>
          <w:rtl/>
        </w:rPr>
        <w:t>ها و مهارت</w:t>
      </w:r>
      <w:r w:rsidR="00BC63BE">
        <w:rPr>
          <w:rFonts w:hint="cs"/>
          <w:rtl/>
        </w:rPr>
        <w:t>‌</w:t>
      </w:r>
      <w:r w:rsidR="00BC63BE">
        <w:rPr>
          <w:rtl/>
        </w:rPr>
        <w:t xml:space="preserve">هایی برای فردی که </w:t>
      </w:r>
      <w:r w:rsidR="00BC63BE" w:rsidRPr="00681993">
        <w:rPr>
          <w:rtl/>
        </w:rPr>
        <w:t>قرار</w:t>
      </w:r>
      <w:r w:rsidR="00BC63BE">
        <w:rPr>
          <w:rtl/>
        </w:rPr>
        <w:t xml:space="preserve"> است محیط یادگیری را طراحی کند مورد نیاز است؟</w:t>
      </w:r>
      <w:r w:rsidR="00BC63BE">
        <w:rPr>
          <w:rFonts w:hint="cs"/>
          <w:rtl/>
        </w:rPr>
        <w:t>" پاسخ دادند:</w:t>
      </w:r>
    </w:p>
    <w:p w14:paraId="777441C8" w14:textId="77777777" w:rsidR="007A6470" w:rsidRPr="00703331" w:rsidRDefault="007A6470" w:rsidP="007A6470">
      <w:pPr>
        <w:pStyle w:val="a0"/>
        <w:ind w:left="43"/>
        <w:rPr>
          <w:rFonts w:asciiTheme="majorBidi" w:hAnsiTheme="majorBidi"/>
          <w:noProof/>
          <w:kern w:val="0"/>
          <w:sz w:val="26"/>
          <w:szCs w:val="28"/>
          <w:lang w:bidi="ar-DZ"/>
        </w:rPr>
      </w:pPr>
      <w:bookmarkStart w:id="227" w:name="_Toc145245246"/>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bookmarkEnd w:id="227"/>
    </w:p>
    <w:p w14:paraId="213F9C29" w14:textId="2A6F7FB8" w:rsidR="009032E2" w:rsidRDefault="009032E2" w:rsidP="009032E2">
      <w:pPr>
        <w:pStyle w:val="afe"/>
        <w:rPr>
          <w:rtl/>
        </w:rPr>
      </w:pPr>
    </w:p>
    <w:p w14:paraId="7723CFBA" w14:textId="1EA3E656" w:rsidR="00BC63BE" w:rsidRPr="008A1899" w:rsidRDefault="00BC63BE" w:rsidP="00FC2DA1">
      <w:pPr>
        <w:pStyle w:val="afe"/>
        <w:rPr>
          <w:rFonts w:cs="Calibri"/>
          <w:rtl/>
        </w:rPr>
      </w:pPr>
      <w:r w:rsidRPr="00BC63BE">
        <w:rPr>
          <w:rtl/>
        </w:rPr>
        <w:t xml:space="preserve">کد 27: </w:t>
      </w:r>
      <w:r w:rsidR="008A1899">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sidR="008A1899">
        <w:rPr>
          <w:rFonts w:cs="Calibri" w:hint="cs"/>
          <w:rtl/>
        </w:rPr>
        <w:t>"</w:t>
      </w:r>
    </w:p>
    <w:p w14:paraId="33E51552" w14:textId="6A326D22" w:rsidR="00BC63BE" w:rsidRPr="008A1899" w:rsidRDefault="00BC63BE" w:rsidP="009032E2">
      <w:pPr>
        <w:pStyle w:val="afe"/>
        <w:rPr>
          <w:rFonts w:cs="Calibri"/>
          <w:rtl/>
        </w:rPr>
      </w:pPr>
      <w:r w:rsidRPr="00BC63BE">
        <w:rPr>
          <w:rtl/>
        </w:rPr>
        <w:t xml:space="preserve">کد 31: </w:t>
      </w:r>
      <w:r w:rsidR="008A1899">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sidR="008A1899">
        <w:rPr>
          <w:rFonts w:cs="Calibri" w:hint="cs"/>
          <w:rtl/>
        </w:rPr>
        <w:t>"</w:t>
      </w:r>
    </w:p>
    <w:p w14:paraId="766FC347" w14:textId="77777777" w:rsidR="00BC63BE" w:rsidRPr="003F7566" w:rsidRDefault="00BC63BE" w:rsidP="001F1265">
      <w:pPr>
        <w:pStyle w:val="afb"/>
        <w:rPr>
          <w:rtl/>
        </w:rPr>
      </w:pPr>
      <w:r w:rsidRPr="003F7566">
        <w:rPr>
          <w:rFonts w:hint="cs"/>
          <w:rtl/>
        </w:rPr>
        <w:t>دانش مدیریت آموزشی</w:t>
      </w:r>
    </w:p>
    <w:p w14:paraId="38A3687D" w14:textId="77777777" w:rsidR="00BC63BE" w:rsidRDefault="00BC63BE" w:rsidP="00B847A3">
      <w:pPr>
        <w:pStyle w:val="ac"/>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4F0178A6" w14:textId="54CA5963" w:rsidR="00BC63BE" w:rsidRPr="008A1899" w:rsidRDefault="00BC63BE" w:rsidP="00E167CB">
      <w:pPr>
        <w:pStyle w:val="afe"/>
        <w:rPr>
          <w:rFonts w:cs="Calibri"/>
          <w:rtl/>
        </w:rPr>
      </w:pPr>
      <w:r w:rsidRPr="00BC63BE">
        <w:rPr>
          <w:rFonts w:hint="cs"/>
          <w:rtl/>
        </w:rPr>
        <w:t xml:space="preserve">کد 22: </w:t>
      </w:r>
      <w:r w:rsidR="008A1899">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sidR="008A1899">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sidR="008A1899">
        <w:rPr>
          <w:rFonts w:cs="Calibri" w:hint="cs"/>
          <w:rtl/>
        </w:rPr>
        <w:t>"</w:t>
      </w:r>
    </w:p>
    <w:p w14:paraId="0F9EEFA0" w14:textId="19EBA7D8" w:rsidR="00F40F4F" w:rsidRDefault="00F40F4F" w:rsidP="00E167CB">
      <w:pPr>
        <w:pStyle w:val="afe"/>
        <w:rPr>
          <w:rtl/>
        </w:rPr>
      </w:pPr>
      <w:r>
        <w:rPr>
          <w:noProof/>
          <w:rtl/>
          <w:lang w:val="fa-IR"/>
        </w:rPr>
        <w:drawing>
          <wp:anchor distT="0" distB="0" distL="114300" distR="114300" simplePos="0" relativeHeight="251642880" behindDoc="1" locked="0" layoutInCell="1" allowOverlap="1" wp14:anchorId="4F03BEB8" wp14:editId="407C656F">
            <wp:simplePos x="0" y="0"/>
            <wp:positionH relativeFrom="column">
              <wp:posOffset>-793750</wp:posOffset>
            </wp:positionH>
            <wp:positionV relativeFrom="paragraph">
              <wp:posOffset>143510</wp:posOffset>
            </wp:positionV>
            <wp:extent cx="4495800" cy="2606040"/>
            <wp:effectExtent l="0" t="38100" r="0" b="118110"/>
            <wp:wrapTight wrapText="bothSides">
              <wp:wrapPolygon edited="0">
                <wp:start x="10159" y="-316"/>
                <wp:lineTo x="9610" y="0"/>
                <wp:lineTo x="8878" y="1421"/>
                <wp:lineTo x="8878" y="2526"/>
                <wp:lineTo x="6956" y="3632"/>
                <wp:lineTo x="6956" y="5053"/>
                <wp:lineTo x="5949" y="7105"/>
                <wp:lineTo x="5308" y="7579"/>
                <wp:lineTo x="4210" y="9158"/>
                <wp:lineTo x="4210" y="10105"/>
                <wp:lineTo x="4393" y="12632"/>
                <wp:lineTo x="6132" y="15158"/>
                <wp:lineTo x="7414" y="17684"/>
                <wp:lineTo x="8969" y="20368"/>
                <wp:lineTo x="10251" y="22105"/>
                <wp:lineTo x="10342" y="22421"/>
                <wp:lineTo x="11166" y="22421"/>
                <wp:lineTo x="11258" y="22105"/>
                <wp:lineTo x="12631" y="20368"/>
                <wp:lineTo x="14186" y="17684"/>
                <wp:lineTo x="15376" y="15158"/>
                <wp:lineTo x="17115" y="12632"/>
                <wp:lineTo x="17298" y="10263"/>
                <wp:lineTo x="17390" y="9158"/>
                <wp:lineTo x="16292" y="7579"/>
                <wp:lineTo x="15651" y="7579"/>
                <wp:lineTo x="14644" y="5053"/>
                <wp:lineTo x="14003" y="2526"/>
                <wp:lineTo x="12631" y="2526"/>
                <wp:lineTo x="12722" y="1579"/>
                <wp:lineTo x="11990" y="0"/>
                <wp:lineTo x="11441"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H relativeFrom="margin">
              <wp14:pctWidth>0</wp14:pctWidth>
            </wp14:sizeRelH>
            <wp14:sizeRelV relativeFrom="margin">
              <wp14:pctHeight>0</wp14:pctHeight>
            </wp14:sizeRelV>
          </wp:anchor>
        </w:drawing>
      </w:r>
    </w:p>
    <w:p w14:paraId="536FF07B" w14:textId="4BC75E10" w:rsidR="00F40F4F" w:rsidRDefault="00F40F4F" w:rsidP="008A1899">
      <w:pPr>
        <w:pStyle w:val="afe"/>
        <w:jc w:val="right"/>
        <w:rPr>
          <w:rtl/>
        </w:rPr>
      </w:pPr>
    </w:p>
    <w:p w14:paraId="5152BD93" w14:textId="228934D7" w:rsidR="00F40F4F" w:rsidRDefault="00F40F4F" w:rsidP="00E167CB">
      <w:pPr>
        <w:pStyle w:val="afe"/>
        <w:rPr>
          <w:rtl/>
        </w:rPr>
      </w:pPr>
    </w:p>
    <w:p w14:paraId="42026C88" w14:textId="77777777" w:rsidR="008A1899" w:rsidRPr="006D65FA" w:rsidRDefault="008A1899" w:rsidP="008A1899">
      <w:pPr>
        <w:pStyle w:val="a0"/>
        <w:ind w:left="583"/>
        <w:rPr>
          <w:rFonts w:ascii="IRNazanin" w:hAnsi="IRNazanin"/>
          <w:i/>
          <w:iCs/>
          <w:shd w:val="clear" w:color="auto" w:fill="FFFFFF"/>
          <w:lang w:val="fa-IR"/>
        </w:rPr>
      </w:pPr>
      <w:bookmarkStart w:id="228" w:name="_Toc145245247"/>
      <w:r>
        <w:rPr>
          <w:rFonts w:ascii="Calibri" w:hAnsi="Calibri" w:cs="Calibri" w:hint="cs"/>
          <w:rtl/>
          <w:lang w:bidi="fa-IR"/>
        </w:rPr>
        <w:t>د</w:t>
      </w:r>
      <w:r w:rsidRPr="006D65FA">
        <w:rPr>
          <w:rFonts w:hint="cs"/>
          <w:rtl/>
        </w:rPr>
        <w:t>انش‌های فرارشته‌ای مدیران آموزشی به‌مثابه طراح محیط کالبدی یادگیری</w:t>
      </w:r>
      <w:bookmarkEnd w:id="228"/>
    </w:p>
    <w:p w14:paraId="1812A178" w14:textId="77777777" w:rsidR="005F1179" w:rsidRDefault="005F1179" w:rsidP="001F1265">
      <w:pPr>
        <w:pStyle w:val="afb"/>
        <w:rPr>
          <w:rtl/>
        </w:rPr>
      </w:pPr>
    </w:p>
    <w:p w14:paraId="67C77567" w14:textId="6BD2FBCC" w:rsidR="00BC63BE" w:rsidRDefault="00BC63BE" w:rsidP="001F1265">
      <w:pPr>
        <w:pStyle w:val="afb"/>
        <w:rPr>
          <w:rtl/>
        </w:rPr>
      </w:pPr>
      <w:r>
        <w:rPr>
          <w:rFonts w:hint="cs"/>
          <w:rtl/>
        </w:rPr>
        <w:t xml:space="preserve">دانش‌های فرارشته‌ای </w:t>
      </w:r>
    </w:p>
    <w:p w14:paraId="69EFCC0E" w14:textId="023251DC" w:rsidR="00BC63BE" w:rsidRDefault="00BC63BE" w:rsidP="00B847A3">
      <w:pPr>
        <w:pStyle w:val="ac"/>
        <w:rPr>
          <w:rtl/>
        </w:rPr>
      </w:pPr>
      <w:r>
        <w:rPr>
          <w:rFonts w:hint="cs"/>
          <w:rtl/>
        </w:rPr>
        <w:t>یک مدیر مدرسه به‌واسطه‌ی جایگاه و موقعیتی که در آن قراردارد باید نسبت به موضوعات مختلف و به تناسب موضوعات، نسبت به رشته‌های دیگر 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2F74148C" w14:textId="77777777" w:rsidR="00BC63BE" w:rsidRPr="009C5EBE" w:rsidRDefault="00BC63BE" w:rsidP="001F1265">
      <w:pPr>
        <w:pStyle w:val="4"/>
        <w:rPr>
          <w:rtl/>
        </w:rPr>
      </w:pPr>
      <w:r w:rsidRPr="009C5EBE">
        <w:rPr>
          <w:rFonts w:hint="cs"/>
          <w:rtl/>
        </w:rPr>
        <w:t>مدیریت تغییر</w:t>
      </w:r>
    </w:p>
    <w:p w14:paraId="13450213" w14:textId="77777777" w:rsidR="00BC63BE" w:rsidRDefault="00BC63BE" w:rsidP="00B847A3">
      <w:pPr>
        <w:pStyle w:val="ac"/>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0D54F1DD" w14:textId="6320D683" w:rsidR="00BC63BE" w:rsidRPr="008A1899" w:rsidRDefault="00BC63BE" w:rsidP="00A871E9">
      <w:pPr>
        <w:pStyle w:val="afe"/>
        <w:rPr>
          <w:rFonts w:cs="Calibri"/>
          <w:rtl/>
        </w:rPr>
      </w:pPr>
      <w:r w:rsidRPr="00463251">
        <w:rPr>
          <w:rFonts w:hint="cs"/>
          <w:rtl/>
        </w:rPr>
        <w:t xml:space="preserve">کد 27: </w:t>
      </w:r>
      <w:r w:rsidR="008A1899">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sidR="008A1899">
        <w:rPr>
          <w:rFonts w:cs="Calibri" w:hint="cs"/>
          <w:rtl/>
        </w:rPr>
        <w:t>"</w:t>
      </w:r>
    </w:p>
    <w:p w14:paraId="78283314" w14:textId="7DD23C93" w:rsidR="00BC63BE" w:rsidRPr="009C5EBE" w:rsidRDefault="00BC63BE" w:rsidP="001F1265">
      <w:pPr>
        <w:pStyle w:val="4"/>
        <w:rPr>
          <w:rtl/>
        </w:rPr>
      </w:pPr>
      <w:r w:rsidRPr="009C5EBE">
        <w:rPr>
          <w:rFonts w:hint="cs"/>
          <w:rtl/>
        </w:rPr>
        <w:t xml:space="preserve">دانش </w:t>
      </w:r>
      <w:proofErr w:type="spellStart"/>
      <w:r w:rsidRPr="009C5EBE">
        <w:rPr>
          <w:rFonts w:hint="cs"/>
          <w:rtl/>
        </w:rPr>
        <w:t>روان</w:t>
      </w:r>
      <w:r w:rsidR="008A1899">
        <w:rPr>
          <w:rFonts w:hint="cs"/>
          <w:rtl/>
        </w:rPr>
        <w:t>‌</w:t>
      </w:r>
      <w:r w:rsidRPr="009C5EBE">
        <w:rPr>
          <w:rFonts w:hint="cs"/>
          <w:rtl/>
        </w:rPr>
        <w:t>شناسی</w:t>
      </w:r>
      <w:proofErr w:type="spellEnd"/>
    </w:p>
    <w:p w14:paraId="393C7250" w14:textId="7E40287E" w:rsidR="00BC63BE" w:rsidRDefault="00BC63BE" w:rsidP="00B847A3">
      <w:pPr>
        <w:pStyle w:val="ac"/>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باید </w:t>
      </w:r>
      <w:r w:rsidRPr="00D83DF4">
        <w:rPr>
          <w:rFonts w:hint="cs"/>
          <w:rtl/>
        </w:rPr>
        <w:t>در زمینه‌ی علوم تربیتی و روان</w:t>
      </w:r>
      <w:r w:rsidR="008A1899">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17AE292F" w14:textId="2949F90D" w:rsidR="00BC63BE" w:rsidRPr="008A1899" w:rsidRDefault="00BC63BE" w:rsidP="009907CA">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sidR="008A1899">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2481F301" w14:textId="77777777" w:rsidR="00BC63BE" w:rsidRPr="009C5EBE" w:rsidRDefault="00BC63BE" w:rsidP="001F1265">
      <w:pPr>
        <w:pStyle w:val="4"/>
        <w:rPr>
          <w:rtl/>
        </w:rPr>
      </w:pPr>
      <w:r w:rsidRPr="009C5EBE">
        <w:rPr>
          <w:rFonts w:hint="cs"/>
          <w:rtl/>
        </w:rPr>
        <w:t xml:space="preserve">تربیت‌ </w:t>
      </w:r>
      <w:r w:rsidRPr="00E16115">
        <w:rPr>
          <w:rFonts w:hint="cs"/>
          <w:rtl/>
        </w:rPr>
        <w:t>بدنی</w:t>
      </w:r>
    </w:p>
    <w:p w14:paraId="2854463B" w14:textId="77777777" w:rsidR="00BC63BE" w:rsidRDefault="00BC63BE" w:rsidP="00B847A3">
      <w:pPr>
        <w:pStyle w:val="ac"/>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001D6C5C" w14:textId="79DFBC6B" w:rsidR="00BC63BE" w:rsidRPr="008A1899" w:rsidRDefault="00BC63BE" w:rsidP="00FC2DA1">
      <w:pPr>
        <w:pStyle w:val="afe"/>
        <w:rPr>
          <w:rFonts w:cs="Calibri"/>
          <w:rtl/>
        </w:rPr>
      </w:pPr>
      <w:r w:rsidRPr="007B1471">
        <w:rPr>
          <w:rFonts w:hint="cs"/>
          <w:rtl/>
        </w:rPr>
        <w:t>کد 5:</w:t>
      </w:r>
      <w:r w:rsidRPr="007B1471">
        <w:rPr>
          <w:rtl/>
        </w:rPr>
        <w:t xml:space="preserve"> </w:t>
      </w:r>
      <w:r w:rsidR="008A1899">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sidR="008A1899">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sidR="008A1899">
        <w:rPr>
          <w:rFonts w:cs="Calibri" w:hint="cs"/>
          <w:rtl/>
        </w:rPr>
        <w:t>"</w:t>
      </w:r>
    </w:p>
    <w:p w14:paraId="43E43A0F" w14:textId="77777777" w:rsidR="00BC63BE" w:rsidRPr="009C5EBE" w:rsidRDefault="00BC63BE" w:rsidP="001F1265">
      <w:pPr>
        <w:pStyle w:val="4"/>
        <w:rPr>
          <w:rtl/>
        </w:rPr>
      </w:pPr>
      <w:r w:rsidRPr="009C5EBE">
        <w:rPr>
          <w:rFonts w:hint="cs"/>
          <w:rtl/>
        </w:rPr>
        <w:t>علوم اجتماعی</w:t>
      </w:r>
    </w:p>
    <w:p w14:paraId="25942AD4" w14:textId="77777777" w:rsidR="00BC63BE" w:rsidRDefault="00BC63BE" w:rsidP="00B847A3">
      <w:pPr>
        <w:pStyle w:val="ac"/>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403BBE63" w14:textId="661DCF02" w:rsidR="00BC63BE" w:rsidRPr="008A1899" w:rsidRDefault="00BC63BE" w:rsidP="00BB0BB5">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302CA0A0" w14:textId="77777777" w:rsidR="008A1899" w:rsidRDefault="0070035B" w:rsidP="00B847A3">
      <w:pPr>
        <w:pStyle w:val="ac"/>
        <w:rPr>
          <w:rtl/>
        </w:rPr>
      </w:pPr>
      <w:r>
        <w:rPr>
          <w:rFonts w:hint="cs"/>
          <w:rtl/>
        </w:rPr>
        <w:t xml:space="preserve">در </w:t>
      </w:r>
      <w:r w:rsidRPr="00EE2530">
        <w:rPr>
          <w:rStyle w:val="ListParagraphChar"/>
          <w:rFonts w:hint="cs"/>
          <w:rtl/>
        </w:rPr>
        <w:t xml:space="preserve">جدول شماره‌ی </w:t>
      </w:r>
      <w:r w:rsidR="00EE2530">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21EC0300" w14:textId="49B23CC5" w:rsidR="008A1899" w:rsidRDefault="008A1899" w:rsidP="008A1899">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46"/>
        <w:gridCol w:w="2893"/>
        <w:gridCol w:w="3754"/>
      </w:tblGrid>
      <w:tr w:rsidR="0070035B" w:rsidRPr="00E64187" w14:paraId="52216B18" w14:textId="77777777" w:rsidTr="008A1899">
        <w:trPr>
          <w:trHeight w:val="440"/>
          <w:jc w:val="center"/>
        </w:trPr>
        <w:tc>
          <w:tcPr>
            <w:tcW w:w="1890" w:type="dxa"/>
            <w:vAlign w:val="center"/>
          </w:tcPr>
          <w:p w14:paraId="1221E63C" w14:textId="77777777" w:rsidR="0070035B" w:rsidRPr="00F649A1" w:rsidRDefault="0070035B" w:rsidP="00B847A3">
            <w:pPr>
              <w:pStyle w:val="ac"/>
              <w:rPr>
                <w:rtl/>
              </w:rPr>
            </w:pPr>
            <w:r w:rsidRPr="00F649A1">
              <w:rPr>
                <w:rFonts w:hint="cs"/>
                <w:rtl/>
              </w:rPr>
              <w:t>تجربه یا دانش ضمنی</w:t>
            </w:r>
          </w:p>
        </w:tc>
        <w:tc>
          <w:tcPr>
            <w:tcW w:w="2967" w:type="dxa"/>
            <w:vAlign w:val="center"/>
          </w:tcPr>
          <w:p w14:paraId="398A53A7" w14:textId="77777777" w:rsidR="0070035B" w:rsidRPr="00F649A1" w:rsidRDefault="0070035B" w:rsidP="00B847A3">
            <w:pPr>
              <w:pStyle w:val="ac"/>
              <w:rPr>
                <w:rtl/>
              </w:rPr>
            </w:pPr>
            <w:r w:rsidRPr="00F649A1">
              <w:rPr>
                <w:rFonts w:hint="cs"/>
                <w:rtl/>
              </w:rPr>
              <w:t>تجربه‌ی پست‌های مختلف آموزشی</w:t>
            </w:r>
          </w:p>
        </w:tc>
        <w:tc>
          <w:tcPr>
            <w:tcW w:w="3862" w:type="dxa"/>
            <w:vAlign w:val="center"/>
          </w:tcPr>
          <w:p w14:paraId="0AB80EEE" w14:textId="77777777" w:rsidR="0070035B" w:rsidRPr="00F649A1" w:rsidRDefault="0070035B" w:rsidP="00B847A3">
            <w:pPr>
              <w:pStyle w:val="ac"/>
              <w:rPr>
                <w:rtl/>
              </w:rPr>
            </w:pPr>
            <w:r w:rsidRPr="00F649A1">
              <w:rPr>
                <w:rFonts w:hint="cs"/>
                <w:rtl/>
              </w:rPr>
              <w:t>تجربه پست‌های مختلف آموزشی</w:t>
            </w:r>
          </w:p>
        </w:tc>
      </w:tr>
      <w:tr w:rsidR="0070035B" w:rsidRPr="00E64187" w14:paraId="0B264019" w14:textId="77777777" w:rsidTr="008A1899">
        <w:trPr>
          <w:trHeight w:val="413"/>
          <w:jc w:val="center"/>
        </w:trPr>
        <w:tc>
          <w:tcPr>
            <w:tcW w:w="1890" w:type="dxa"/>
            <w:vMerge w:val="restart"/>
            <w:vAlign w:val="center"/>
          </w:tcPr>
          <w:p w14:paraId="67165F1E" w14:textId="77777777" w:rsidR="0070035B" w:rsidRPr="00F649A1" w:rsidRDefault="0070035B" w:rsidP="00B847A3">
            <w:pPr>
              <w:pStyle w:val="ac"/>
              <w:rPr>
                <w:rtl/>
              </w:rPr>
            </w:pPr>
            <w:r w:rsidRPr="00F649A1">
              <w:rPr>
                <w:rFonts w:hint="cs"/>
                <w:rtl/>
              </w:rPr>
              <w:t>دانش صریح</w:t>
            </w:r>
          </w:p>
        </w:tc>
        <w:tc>
          <w:tcPr>
            <w:tcW w:w="2967" w:type="dxa"/>
            <w:vMerge w:val="restart"/>
            <w:vAlign w:val="center"/>
          </w:tcPr>
          <w:p w14:paraId="604BF536" w14:textId="77777777" w:rsidR="0070035B" w:rsidRPr="00F649A1" w:rsidRDefault="0070035B" w:rsidP="00B847A3">
            <w:pPr>
              <w:pStyle w:val="ac"/>
              <w:rPr>
                <w:rtl/>
              </w:rPr>
            </w:pPr>
            <w:r w:rsidRPr="00F649A1">
              <w:rPr>
                <w:rFonts w:hint="cs"/>
                <w:rtl/>
              </w:rPr>
              <w:t>دانش یادگیری و علوم تربیتی</w:t>
            </w:r>
          </w:p>
        </w:tc>
        <w:tc>
          <w:tcPr>
            <w:tcW w:w="3862" w:type="dxa"/>
            <w:vAlign w:val="center"/>
          </w:tcPr>
          <w:p w14:paraId="5D0B075C" w14:textId="77777777" w:rsidR="0070035B" w:rsidRPr="008A1899" w:rsidRDefault="0070035B" w:rsidP="00B847A3">
            <w:pPr>
              <w:pStyle w:val="ac"/>
              <w:rPr>
                <w:rtl/>
              </w:rPr>
            </w:pPr>
            <w:r w:rsidRPr="008A1899">
              <w:rPr>
                <w:rFonts w:hint="cs"/>
                <w:rtl/>
              </w:rPr>
              <w:t>دانش علوم تربیتی</w:t>
            </w:r>
          </w:p>
        </w:tc>
      </w:tr>
      <w:tr w:rsidR="0070035B" w:rsidRPr="00E64187" w14:paraId="72854237" w14:textId="77777777" w:rsidTr="008A1899">
        <w:trPr>
          <w:trHeight w:val="449"/>
          <w:jc w:val="center"/>
        </w:trPr>
        <w:tc>
          <w:tcPr>
            <w:tcW w:w="1890" w:type="dxa"/>
            <w:vMerge/>
            <w:vAlign w:val="center"/>
          </w:tcPr>
          <w:p w14:paraId="5575B33B" w14:textId="77777777" w:rsidR="0070035B" w:rsidRPr="00F649A1" w:rsidRDefault="0070035B" w:rsidP="00B847A3">
            <w:pPr>
              <w:pStyle w:val="ac"/>
              <w:rPr>
                <w:rtl/>
              </w:rPr>
            </w:pPr>
          </w:p>
        </w:tc>
        <w:tc>
          <w:tcPr>
            <w:tcW w:w="2967" w:type="dxa"/>
            <w:vMerge/>
            <w:vAlign w:val="center"/>
          </w:tcPr>
          <w:p w14:paraId="1F69C876" w14:textId="77777777" w:rsidR="0070035B" w:rsidRPr="00F649A1" w:rsidRDefault="0070035B" w:rsidP="00B847A3">
            <w:pPr>
              <w:pStyle w:val="ac"/>
              <w:rPr>
                <w:rtl/>
              </w:rPr>
            </w:pPr>
          </w:p>
        </w:tc>
        <w:tc>
          <w:tcPr>
            <w:tcW w:w="3862" w:type="dxa"/>
            <w:vAlign w:val="center"/>
          </w:tcPr>
          <w:p w14:paraId="383C0B2B" w14:textId="77777777" w:rsidR="0070035B" w:rsidRPr="008A1899" w:rsidRDefault="0070035B" w:rsidP="00B847A3">
            <w:pPr>
              <w:pStyle w:val="ac"/>
              <w:rPr>
                <w:rtl/>
              </w:rPr>
            </w:pPr>
            <w:r w:rsidRPr="008A1899">
              <w:rPr>
                <w:rFonts w:hint="cs"/>
                <w:rtl/>
              </w:rPr>
              <w:t>شناخت نظریات یادگیری</w:t>
            </w:r>
          </w:p>
        </w:tc>
      </w:tr>
      <w:tr w:rsidR="0070035B" w:rsidRPr="00E64187" w14:paraId="00C1E852" w14:textId="77777777" w:rsidTr="008A1899">
        <w:trPr>
          <w:trHeight w:val="440"/>
          <w:jc w:val="center"/>
        </w:trPr>
        <w:tc>
          <w:tcPr>
            <w:tcW w:w="1890" w:type="dxa"/>
            <w:vMerge/>
            <w:vAlign w:val="center"/>
          </w:tcPr>
          <w:p w14:paraId="7D4A30C3" w14:textId="77777777" w:rsidR="0070035B" w:rsidRPr="00F649A1" w:rsidRDefault="0070035B" w:rsidP="00B847A3">
            <w:pPr>
              <w:pStyle w:val="ac"/>
              <w:rPr>
                <w:rtl/>
              </w:rPr>
            </w:pPr>
          </w:p>
        </w:tc>
        <w:tc>
          <w:tcPr>
            <w:tcW w:w="2967" w:type="dxa"/>
            <w:vMerge/>
            <w:vAlign w:val="center"/>
          </w:tcPr>
          <w:p w14:paraId="223DA18D" w14:textId="77777777" w:rsidR="0070035B" w:rsidRPr="00F649A1" w:rsidRDefault="0070035B" w:rsidP="00B847A3">
            <w:pPr>
              <w:pStyle w:val="ac"/>
              <w:rPr>
                <w:rtl/>
              </w:rPr>
            </w:pPr>
          </w:p>
        </w:tc>
        <w:tc>
          <w:tcPr>
            <w:tcW w:w="3862" w:type="dxa"/>
            <w:vAlign w:val="center"/>
          </w:tcPr>
          <w:p w14:paraId="316B69AD" w14:textId="77777777" w:rsidR="0070035B" w:rsidRPr="008A1899" w:rsidRDefault="0070035B" w:rsidP="00B847A3">
            <w:pPr>
              <w:pStyle w:val="ac"/>
              <w:rPr>
                <w:rtl/>
              </w:rPr>
            </w:pPr>
            <w:r w:rsidRPr="008A1899">
              <w:rPr>
                <w:rFonts w:hint="cs"/>
                <w:rtl/>
              </w:rPr>
              <w:t>آشنا با محتوای آموزشی</w:t>
            </w:r>
          </w:p>
        </w:tc>
      </w:tr>
      <w:tr w:rsidR="0070035B" w:rsidRPr="00E64187" w14:paraId="69ECEA0A" w14:textId="77777777" w:rsidTr="008A1899">
        <w:trPr>
          <w:trHeight w:val="449"/>
          <w:jc w:val="center"/>
        </w:trPr>
        <w:tc>
          <w:tcPr>
            <w:tcW w:w="1890" w:type="dxa"/>
            <w:vMerge/>
            <w:vAlign w:val="center"/>
          </w:tcPr>
          <w:p w14:paraId="29FA366E" w14:textId="77777777" w:rsidR="0070035B" w:rsidRPr="00F649A1" w:rsidRDefault="0070035B" w:rsidP="00B847A3">
            <w:pPr>
              <w:pStyle w:val="ac"/>
              <w:rPr>
                <w:rtl/>
              </w:rPr>
            </w:pPr>
          </w:p>
        </w:tc>
        <w:tc>
          <w:tcPr>
            <w:tcW w:w="2967" w:type="dxa"/>
            <w:vMerge w:val="restart"/>
            <w:vAlign w:val="center"/>
          </w:tcPr>
          <w:p w14:paraId="7F06ECFB" w14:textId="77777777" w:rsidR="0070035B" w:rsidRPr="00F649A1" w:rsidRDefault="0070035B" w:rsidP="00B847A3">
            <w:pPr>
              <w:pStyle w:val="ac"/>
              <w:rPr>
                <w:rtl/>
              </w:rPr>
            </w:pPr>
            <w:r w:rsidRPr="00F649A1">
              <w:rPr>
                <w:rFonts w:hint="cs"/>
                <w:rtl/>
              </w:rPr>
              <w:t>دانش طراحی</w:t>
            </w:r>
          </w:p>
        </w:tc>
        <w:tc>
          <w:tcPr>
            <w:tcW w:w="3862" w:type="dxa"/>
            <w:vAlign w:val="center"/>
          </w:tcPr>
          <w:p w14:paraId="47BE486A" w14:textId="77777777" w:rsidR="0070035B" w:rsidRPr="008A1899" w:rsidRDefault="0070035B" w:rsidP="00B847A3">
            <w:pPr>
              <w:pStyle w:val="ac"/>
              <w:rPr>
                <w:rtl/>
              </w:rPr>
            </w:pPr>
            <w:r w:rsidRPr="008A1899">
              <w:rPr>
                <w:rtl/>
              </w:rPr>
              <w:t>آشنا به مبانی و اصول معماری محیط</w:t>
            </w:r>
            <w:r w:rsidRPr="008A1899">
              <w:rPr>
                <w:rFonts w:hint="cs"/>
                <w:rtl/>
              </w:rPr>
              <w:t>‌</w:t>
            </w:r>
            <w:r w:rsidRPr="008A1899">
              <w:rPr>
                <w:rtl/>
              </w:rPr>
              <w:t>های یادگیری</w:t>
            </w:r>
          </w:p>
        </w:tc>
      </w:tr>
      <w:tr w:rsidR="0070035B" w:rsidRPr="00E64187" w14:paraId="71FA7A66" w14:textId="77777777" w:rsidTr="008A1899">
        <w:trPr>
          <w:trHeight w:val="431"/>
          <w:jc w:val="center"/>
        </w:trPr>
        <w:tc>
          <w:tcPr>
            <w:tcW w:w="1890" w:type="dxa"/>
            <w:vMerge/>
            <w:vAlign w:val="center"/>
          </w:tcPr>
          <w:p w14:paraId="40DB722D" w14:textId="77777777" w:rsidR="0070035B" w:rsidRPr="00F649A1" w:rsidRDefault="0070035B" w:rsidP="00B847A3">
            <w:pPr>
              <w:pStyle w:val="ac"/>
              <w:rPr>
                <w:rtl/>
              </w:rPr>
            </w:pPr>
          </w:p>
        </w:tc>
        <w:tc>
          <w:tcPr>
            <w:tcW w:w="2967" w:type="dxa"/>
            <w:vMerge/>
            <w:vAlign w:val="center"/>
          </w:tcPr>
          <w:p w14:paraId="3DB7FB72" w14:textId="77777777" w:rsidR="0070035B" w:rsidRPr="00F649A1" w:rsidRDefault="0070035B" w:rsidP="00B847A3">
            <w:pPr>
              <w:pStyle w:val="ac"/>
              <w:rPr>
                <w:rtl/>
              </w:rPr>
            </w:pPr>
          </w:p>
        </w:tc>
        <w:tc>
          <w:tcPr>
            <w:tcW w:w="3862" w:type="dxa"/>
            <w:vAlign w:val="center"/>
          </w:tcPr>
          <w:p w14:paraId="563608BF" w14:textId="77777777" w:rsidR="0070035B" w:rsidRPr="008A1899" w:rsidRDefault="0070035B" w:rsidP="00B847A3">
            <w:pPr>
              <w:pStyle w:val="ac"/>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70035B" w:rsidRPr="00E64187" w14:paraId="2EC384D1" w14:textId="77777777" w:rsidTr="008A1899">
        <w:trPr>
          <w:trHeight w:val="449"/>
          <w:jc w:val="center"/>
        </w:trPr>
        <w:tc>
          <w:tcPr>
            <w:tcW w:w="1890" w:type="dxa"/>
            <w:vMerge/>
            <w:vAlign w:val="center"/>
          </w:tcPr>
          <w:p w14:paraId="3136944A" w14:textId="77777777" w:rsidR="0070035B" w:rsidRPr="00F649A1" w:rsidRDefault="0070035B" w:rsidP="00B847A3">
            <w:pPr>
              <w:pStyle w:val="ac"/>
              <w:rPr>
                <w:rtl/>
              </w:rPr>
            </w:pPr>
          </w:p>
        </w:tc>
        <w:tc>
          <w:tcPr>
            <w:tcW w:w="2967" w:type="dxa"/>
            <w:vMerge/>
            <w:vAlign w:val="center"/>
          </w:tcPr>
          <w:p w14:paraId="15E3B0D4" w14:textId="77777777" w:rsidR="0070035B" w:rsidRPr="00F649A1" w:rsidRDefault="0070035B" w:rsidP="00B847A3">
            <w:pPr>
              <w:pStyle w:val="ac"/>
              <w:rPr>
                <w:rtl/>
              </w:rPr>
            </w:pPr>
          </w:p>
        </w:tc>
        <w:tc>
          <w:tcPr>
            <w:tcW w:w="3862" w:type="dxa"/>
            <w:vAlign w:val="center"/>
          </w:tcPr>
          <w:p w14:paraId="5B03759A" w14:textId="77777777" w:rsidR="0070035B" w:rsidRPr="008A1899" w:rsidRDefault="0070035B" w:rsidP="00B847A3">
            <w:pPr>
              <w:pStyle w:val="ac"/>
              <w:rPr>
                <w:rtl/>
              </w:rPr>
            </w:pPr>
            <w:r w:rsidRPr="008A1899">
              <w:rPr>
                <w:rtl/>
              </w:rPr>
              <w:t>دانش طراحی محیط های یادگیری</w:t>
            </w:r>
          </w:p>
        </w:tc>
      </w:tr>
      <w:tr w:rsidR="0070035B" w:rsidRPr="00E64187" w14:paraId="21CBF648" w14:textId="77777777" w:rsidTr="008A1899">
        <w:trPr>
          <w:trHeight w:val="431"/>
          <w:jc w:val="center"/>
        </w:trPr>
        <w:tc>
          <w:tcPr>
            <w:tcW w:w="1890" w:type="dxa"/>
            <w:vMerge/>
            <w:vAlign w:val="center"/>
          </w:tcPr>
          <w:p w14:paraId="1DCB00AC" w14:textId="77777777" w:rsidR="0070035B" w:rsidRPr="00F649A1" w:rsidRDefault="0070035B" w:rsidP="00B847A3">
            <w:pPr>
              <w:pStyle w:val="ac"/>
              <w:rPr>
                <w:rtl/>
              </w:rPr>
            </w:pPr>
          </w:p>
        </w:tc>
        <w:tc>
          <w:tcPr>
            <w:tcW w:w="2967" w:type="dxa"/>
            <w:vMerge/>
            <w:vAlign w:val="center"/>
          </w:tcPr>
          <w:p w14:paraId="0FE5898C" w14:textId="77777777" w:rsidR="0070035B" w:rsidRPr="00F649A1" w:rsidRDefault="0070035B" w:rsidP="00B847A3">
            <w:pPr>
              <w:pStyle w:val="ac"/>
              <w:rPr>
                <w:rtl/>
              </w:rPr>
            </w:pPr>
          </w:p>
        </w:tc>
        <w:tc>
          <w:tcPr>
            <w:tcW w:w="3862" w:type="dxa"/>
            <w:vAlign w:val="center"/>
          </w:tcPr>
          <w:p w14:paraId="73DA8923" w14:textId="77777777" w:rsidR="0070035B" w:rsidRPr="008A1899" w:rsidRDefault="0070035B" w:rsidP="00B847A3">
            <w:pPr>
              <w:pStyle w:val="ac"/>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70035B" w:rsidRPr="00E64187" w14:paraId="154A419A" w14:textId="77777777" w:rsidTr="008A1899">
        <w:trPr>
          <w:trHeight w:val="449"/>
          <w:jc w:val="center"/>
        </w:trPr>
        <w:tc>
          <w:tcPr>
            <w:tcW w:w="1890" w:type="dxa"/>
            <w:vMerge/>
            <w:vAlign w:val="center"/>
          </w:tcPr>
          <w:p w14:paraId="28B3F7A8" w14:textId="77777777" w:rsidR="0070035B" w:rsidRPr="00F649A1" w:rsidRDefault="0070035B" w:rsidP="00B847A3">
            <w:pPr>
              <w:pStyle w:val="ac"/>
              <w:rPr>
                <w:rtl/>
              </w:rPr>
            </w:pPr>
          </w:p>
        </w:tc>
        <w:tc>
          <w:tcPr>
            <w:tcW w:w="2967" w:type="dxa"/>
            <w:vAlign w:val="center"/>
          </w:tcPr>
          <w:p w14:paraId="1B30B728" w14:textId="77777777" w:rsidR="0070035B" w:rsidRPr="00F649A1" w:rsidRDefault="0070035B" w:rsidP="00B847A3">
            <w:pPr>
              <w:pStyle w:val="ac"/>
              <w:rPr>
                <w:rtl/>
              </w:rPr>
            </w:pPr>
            <w:r w:rsidRPr="00F649A1">
              <w:rPr>
                <w:rFonts w:hint="cs"/>
                <w:rtl/>
              </w:rPr>
              <w:t>دانش مدیریت آموزشی</w:t>
            </w:r>
          </w:p>
        </w:tc>
        <w:tc>
          <w:tcPr>
            <w:tcW w:w="3862" w:type="dxa"/>
            <w:vAlign w:val="center"/>
          </w:tcPr>
          <w:p w14:paraId="36EF4C2E" w14:textId="77777777" w:rsidR="0070035B" w:rsidRPr="008A1899" w:rsidRDefault="0070035B" w:rsidP="00B847A3">
            <w:pPr>
              <w:pStyle w:val="ac"/>
              <w:rPr>
                <w:rtl/>
              </w:rPr>
            </w:pPr>
            <w:r w:rsidRPr="008A1899">
              <w:rPr>
                <w:rtl/>
              </w:rPr>
              <w:t>فارغ التحصیل رشته مدیریت یا رشته های مرتبط</w:t>
            </w:r>
          </w:p>
        </w:tc>
      </w:tr>
      <w:tr w:rsidR="0070035B" w:rsidRPr="00E64187" w14:paraId="1D5ED0F0" w14:textId="77777777" w:rsidTr="008A1899">
        <w:trPr>
          <w:trHeight w:val="431"/>
          <w:jc w:val="center"/>
        </w:trPr>
        <w:tc>
          <w:tcPr>
            <w:tcW w:w="1890" w:type="dxa"/>
            <w:vMerge/>
            <w:vAlign w:val="center"/>
          </w:tcPr>
          <w:p w14:paraId="5CC36FF5" w14:textId="77777777" w:rsidR="0070035B" w:rsidRPr="00F649A1" w:rsidRDefault="0070035B" w:rsidP="00B847A3">
            <w:pPr>
              <w:pStyle w:val="ac"/>
              <w:rPr>
                <w:rtl/>
              </w:rPr>
            </w:pPr>
          </w:p>
        </w:tc>
        <w:tc>
          <w:tcPr>
            <w:tcW w:w="2967" w:type="dxa"/>
            <w:vMerge w:val="restart"/>
            <w:vAlign w:val="center"/>
          </w:tcPr>
          <w:p w14:paraId="50AB00FD" w14:textId="77777777" w:rsidR="0070035B" w:rsidRPr="00F649A1" w:rsidRDefault="0070035B" w:rsidP="00B847A3">
            <w:pPr>
              <w:pStyle w:val="ac"/>
              <w:rPr>
                <w:rtl/>
              </w:rPr>
            </w:pPr>
            <w:r w:rsidRPr="00F649A1">
              <w:rPr>
                <w:rFonts w:hint="cs"/>
                <w:rtl/>
              </w:rPr>
              <w:t>دانش‌های فرارشته‌ای</w:t>
            </w:r>
          </w:p>
        </w:tc>
        <w:tc>
          <w:tcPr>
            <w:tcW w:w="3862" w:type="dxa"/>
            <w:vAlign w:val="center"/>
          </w:tcPr>
          <w:p w14:paraId="4B51D4D5" w14:textId="77777777" w:rsidR="0070035B" w:rsidRPr="008A1899" w:rsidRDefault="0070035B" w:rsidP="00B847A3">
            <w:pPr>
              <w:pStyle w:val="ac"/>
              <w:rPr>
                <w:rtl/>
              </w:rPr>
            </w:pPr>
            <w:r w:rsidRPr="008A1899">
              <w:rPr>
                <w:rFonts w:hint="cs"/>
                <w:rtl/>
              </w:rPr>
              <w:t>روانشناسی</w:t>
            </w:r>
          </w:p>
        </w:tc>
      </w:tr>
      <w:tr w:rsidR="0070035B" w:rsidRPr="00E64187" w14:paraId="6B62C47F" w14:textId="77777777" w:rsidTr="008A1899">
        <w:trPr>
          <w:trHeight w:val="449"/>
          <w:jc w:val="center"/>
        </w:trPr>
        <w:tc>
          <w:tcPr>
            <w:tcW w:w="1890" w:type="dxa"/>
            <w:vMerge/>
            <w:vAlign w:val="center"/>
          </w:tcPr>
          <w:p w14:paraId="59824DB2" w14:textId="77777777" w:rsidR="0070035B" w:rsidRPr="008A1899" w:rsidRDefault="0070035B" w:rsidP="00B847A3">
            <w:pPr>
              <w:pStyle w:val="ac"/>
              <w:rPr>
                <w:rtl/>
              </w:rPr>
            </w:pPr>
          </w:p>
        </w:tc>
        <w:tc>
          <w:tcPr>
            <w:tcW w:w="2967" w:type="dxa"/>
            <w:vMerge/>
            <w:vAlign w:val="center"/>
          </w:tcPr>
          <w:p w14:paraId="76EB7C94" w14:textId="77777777" w:rsidR="0070035B" w:rsidRPr="008A1899" w:rsidRDefault="0070035B" w:rsidP="00B847A3">
            <w:pPr>
              <w:pStyle w:val="ac"/>
              <w:rPr>
                <w:rtl/>
              </w:rPr>
            </w:pPr>
          </w:p>
        </w:tc>
        <w:tc>
          <w:tcPr>
            <w:tcW w:w="3862" w:type="dxa"/>
            <w:vAlign w:val="center"/>
          </w:tcPr>
          <w:p w14:paraId="43172E94" w14:textId="77777777" w:rsidR="0070035B" w:rsidRPr="008A1899" w:rsidRDefault="0070035B" w:rsidP="00B847A3">
            <w:pPr>
              <w:pStyle w:val="ac"/>
              <w:rPr>
                <w:rtl/>
              </w:rPr>
            </w:pPr>
            <w:r w:rsidRPr="008A1899">
              <w:rPr>
                <w:rFonts w:hint="cs"/>
                <w:rtl/>
              </w:rPr>
              <w:t>علوم اجتماعی</w:t>
            </w:r>
          </w:p>
        </w:tc>
      </w:tr>
      <w:tr w:rsidR="0070035B" w:rsidRPr="00E64187" w14:paraId="4D74B0F8" w14:textId="77777777" w:rsidTr="008A1899">
        <w:trPr>
          <w:trHeight w:val="431"/>
          <w:jc w:val="center"/>
        </w:trPr>
        <w:tc>
          <w:tcPr>
            <w:tcW w:w="1890" w:type="dxa"/>
            <w:vMerge/>
            <w:vAlign w:val="center"/>
          </w:tcPr>
          <w:p w14:paraId="47192915" w14:textId="77777777" w:rsidR="0070035B" w:rsidRPr="008A1899" w:rsidRDefault="0070035B" w:rsidP="00B847A3">
            <w:pPr>
              <w:pStyle w:val="ac"/>
              <w:rPr>
                <w:rtl/>
              </w:rPr>
            </w:pPr>
          </w:p>
        </w:tc>
        <w:tc>
          <w:tcPr>
            <w:tcW w:w="2967" w:type="dxa"/>
            <w:vMerge/>
            <w:vAlign w:val="center"/>
          </w:tcPr>
          <w:p w14:paraId="2B49E8AA" w14:textId="77777777" w:rsidR="0070035B" w:rsidRPr="008A1899" w:rsidRDefault="0070035B" w:rsidP="00B847A3">
            <w:pPr>
              <w:pStyle w:val="ac"/>
              <w:rPr>
                <w:rtl/>
              </w:rPr>
            </w:pPr>
          </w:p>
        </w:tc>
        <w:tc>
          <w:tcPr>
            <w:tcW w:w="3862" w:type="dxa"/>
            <w:vAlign w:val="center"/>
          </w:tcPr>
          <w:p w14:paraId="4D6F9A06" w14:textId="77777777" w:rsidR="0070035B" w:rsidRPr="008A1899" w:rsidRDefault="0070035B" w:rsidP="00B847A3">
            <w:pPr>
              <w:pStyle w:val="ac"/>
              <w:rPr>
                <w:rtl/>
              </w:rPr>
            </w:pPr>
            <w:r w:rsidRPr="008A1899">
              <w:rPr>
                <w:rFonts w:hint="cs"/>
                <w:rtl/>
              </w:rPr>
              <w:t>تربیت بدنی</w:t>
            </w:r>
          </w:p>
        </w:tc>
      </w:tr>
      <w:tr w:rsidR="0070035B" w:rsidRPr="00E64187" w14:paraId="2E8DE09E" w14:textId="77777777" w:rsidTr="008A1899">
        <w:trPr>
          <w:trHeight w:val="449"/>
          <w:jc w:val="center"/>
        </w:trPr>
        <w:tc>
          <w:tcPr>
            <w:tcW w:w="1890" w:type="dxa"/>
            <w:vMerge/>
            <w:vAlign w:val="center"/>
          </w:tcPr>
          <w:p w14:paraId="10B5FD4D" w14:textId="77777777" w:rsidR="0070035B" w:rsidRPr="008A1899" w:rsidRDefault="0070035B" w:rsidP="00B847A3">
            <w:pPr>
              <w:pStyle w:val="ac"/>
              <w:rPr>
                <w:rtl/>
              </w:rPr>
            </w:pPr>
          </w:p>
        </w:tc>
        <w:tc>
          <w:tcPr>
            <w:tcW w:w="2967" w:type="dxa"/>
            <w:vMerge/>
            <w:vAlign w:val="center"/>
          </w:tcPr>
          <w:p w14:paraId="30C33955" w14:textId="77777777" w:rsidR="0070035B" w:rsidRPr="008A1899" w:rsidRDefault="0070035B" w:rsidP="00B847A3">
            <w:pPr>
              <w:pStyle w:val="ac"/>
              <w:rPr>
                <w:rtl/>
              </w:rPr>
            </w:pPr>
          </w:p>
        </w:tc>
        <w:tc>
          <w:tcPr>
            <w:tcW w:w="3862" w:type="dxa"/>
            <w:vAlign w:val="center"/>
          </w:tcPr>
          <w:p w14:paraId="4C7B3ADC" w14:textId="77777777" w:rsidR="0070035B" w:rsidRPr="008A1899" w:rsidRDefault="0070035B" w:rsidP="00B847A3">
            <w:pPr>
              <w:pStyle w:val="ac"/>
              <w:rPr>
                <w:rtl/>
              </w:rPr>
            </w:pPr>
            <w:r w:rsidRPr="008A1899">
              <w:rPr>
                <w:rFonts w:hint="cs"/>
                <w:rtl/>
              </w:rPr>
              <w:t>مدیریت تغییر</w:t>
            </w:r>
          </w:p>
        </w:tc>
      </w:tr>
    </w:tbl>
    <w:p w14:paraId="456B2AA6" w14:textId="4AE7AE04" w:rsidR="008A1899" w:rsidRDefault="008A1899">
      <w:pPr>
        <w:pStyle w:val="Caption"/>
      </w:pPr>
      <w:bookmarkStart w:id="229" w:name="_Toc144152835"/>
    </w:p>
    <w:p w14:paraId="4A52F892" w14:textId="77777777" w:rsidR="0070035B" w:rsidRDefault="0070035B" w:rsidP="00EE2530">
      <w:pPr>
        <w:pStyle w:val="1-1-1"/>
        <w:rPr>
          <w:rtl/>
        </w:rPr>
      </w:pPr>
      <w:bookmarkStart w:id="230" w:name="_Toc145161013"/>
      <w:r>
        <w:rPr>
          <w:rFonts w:hint="cs"/>
          <w:rtl/>
        </w:rPr>
        <w:t>شایستگی‌های نگرشی</w:t>
      </w:r>
      <w:bookmarkEnd w:id="229"/>
      <w:bookmarkEnd w:id="230"/>
    </w:p>
    <w:p w14:paraId="6C16DDE4" w14:textId="2916BDBD" w:rsidR="0070035B" w:rsidRDefault="00FC2DA1" w:rsidP="00B847A3">
      <w:pPr>
        <w:pStyle w:val="ac"/>
        <w:rPr>
          <w:rtl/>
        </w:rPr>
      </w:pPr>
      <w:r>
        <w:rPr>
          <w:rtl/>
          <w:lang w:val="fa-IR"/>
        </w:rPr>
        <w:drawing>
          <wp:anchor distT="0" distB="0" distL="114300" distR="114300" simplePos="0" relativeHeight="251643904" behindDoc="0" locked="0" layoutInCell="1" allowOverlap="1" wp14:anchorId="1F61BE85" wp14:editId="7F4C3ADF">
            <wp:simplePos x="0" y="0"/>
            <wp:positionH relativeFrom="column">
              <wp:posOffset>-52705</wp:posOffset>
            </wp:positionH>
            <wp:positionV relativeFrom="paragraph">
              <wp:posOffset>2168525</wp:posOffset>
            </wp:positionV>
            <wp:extent cx="5323840" cy="2804795"/>
            <wp:effectExtent l="0" t="0" r="0" b="14605"/>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14:sizeRelH relativeFrom="margin">
              <wp14:pctWidth>0</wp14:pctWidth>
            </wp14:sizeRelH>
            <wp14:sizeRelV relativeFrom="margin">
              <wp14:pctHeight>0</wp14:pctHeight>
            </wp14:sizeRelV>
          </wp:anchor>
        </w:drawing>
      </w:r>
      <w:r w:rsidR="0070035B" w:rsidRPr="00F423B5">
        <w:rPr>
          <w:rFonts w:hint="cs"/>
          <w:rtl/>
        </w:rPr>
        <w:t>لاوسون (2001) می‌گوید از میان تمام پروژه‌های معماری که می‌بایست طراحی شوند، هیچ</w:t>
      </w:r>
      <w:r w:rsidR="0070035B">
        <w:rPr>
          <w:rFonts w:hint="cs"/>
          <w:rtl/>
        </w:rPr>
        <w:t>‌</w:t>
      </w:r>
      <w:r w:rsidR="0070035B" w:rsidRPr="00F423B5">
        <w:rPr>
          <w:rFonts w:hint="cs"/>
          <w:rtl/>
        </w:rPr>
        <w:t>یک به اندازۀ طراحی مدرسه نمی‌تواند جذاب و</w:t>
      </w:r>
      <w:r w:rsidR="0070035B" w:rsidRPr="00F423B5">
        <w:rPr>
          <w:rFonts w:hint="cs"/>
          <w:sz w:val="27"/>
          <w:szCs w:val="27"/>
          <w:rtl/>
        </w:rPr>
        <w:t xml:space="preserve"> </w:t>
      </w:r>
      <w:r w:rsidR="0070035B" w:rsidRPr="00F423B5">
        <w:rPr>
          <w:rFonts w:hint="cs"/>
          <w:rtl/>
        </w:rPr>
        <w:t xml:space="preserve">دل‌انگیز باشد چرا که به بسیاری از فعالیت‌های مهم انسانی و آموزش و رشد </w:t>
      </w:r>
      <w:r w:rsidR="0070035B" w:rsidRPr="00DC2066">
        <w:rPr>
          <w:rFonts w:hint="cs"/>
          <w:rtl/>
        </w:rPr>
        <w:t>کودکانمان می‌انجامد</w:t>
      </w:r>
      <w:r w:rsidR="0070035B">
        <w:rPr>
          <w:rFonts w:hint="cs"/>
          <w:rtl/>
        </w:rPr>
        <w:t xml:space="preserve">. </w:t>
      </w:r>
      <w:r w:rsidR="0070035B" w:rsidRPr="00DC2066">
        <w:rPr>
          <w:rFonts w:hint="cs"/>
          <w:rtl/>
        </w:rPr>
        <w:t>این بیان</w:t>
      </w:r>
      <w:r w:rsidR="0070035B">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B82500D" w14:textId="77777777" w:rsidR="007A6470" w:rsidRPr="00DC2066" w:rsidRDefault="007A6470" w:rsidP="007A6470">
      <w:pPr>
        <w:pStyle w:val="a0"/>
        <w:ind w:left="1033"/>
        <w:rPr>
          <w:rFonts w:ascii="IRNazanin" w:hAnsi="IRNazanin"/>
          <w:i/>
          <w:iCs/>
          <w:shd w:val="clear" w:color="auto" w:fill="FFFFFF"/>
          <w:lang w:val="fa-IR"/>
        </w:rPr>
      </w:pPr>
      <w:bookmarkStart w:id="231" w:name="_Toc145245248"/>
      <w:r w:rsidRPr="00BF038D">
        <w:rPr>
          <w:rFonts w:hint="cs"/>
          <w:rtl/>
        </w:rPr>
        <w:t>شایستگی‌های</w:t>
      </w:r>
      <w:r w:rsidRPr="00DC2066">
        <w:rPr>
          <w:rFonts w:hint="cs"/>
          <w:rtl/>
        </w:rPr>
        <w:t xml:space="preserve"> نگرشی مدیر آموزشی به‌مثابه طراح محیط کالبدی یادگیری</w:t>
      </w:r>
      <w:bookmarkEnd w:id="231"/>
    </w:p>
    <w:p w14:paraId="444B6066" w14:textId="77777777" w:rsidR="0070035B" w:rsidRDefault="0070035B" w:rsidP="004E07A2">
      <w:pPr>
        <w:pStyle w:val="1-1-1-1"/>
        <w:rPr>
          <w:rtl/>
        </w:rPr>
      </w:pPr>
      <w:bookmarkStart w:id="232" w:name="_Toc144152836"/>
      <w:r w:rsidRPr="00E16115">
        <w:rPr>
          <w:rFonts w:hint="cs"/>
          <w:rtl/>
        </w:rPr>
        <w:t>تغییرطلبی</w:t>
      </w:r>
      <w:bookmarkEnd w:id="232"/>
    </w:p>
    <w:p w14:paraId="1ABE0A8A" w14:textId="77777777" w:rsidR="0070035B" w:rsidRDefault="0070035B" w:rsidP="00B847A3">
      <w:pPr>
        <w:pStyle w:val="ac"/>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07A70FAD" w14:textId="77777777" w:rsidR="0070035B" w:rsidRDefault="0070035B" w:rsidP="00B847A3">
      <w:pPr>
        <w:pStyle w:val="ac"/>
        <w:rPr>
          <w:rtl/>
        </w:rPr>
      </w:pPr>
      <w:r>
        <w:rPr>
          <w:rFonts w:hint="cs"/>
          <w:rtl/>
        </w:rPr>
        <w:t>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خشک آن و چهارچوب‌های رایج است. این مدیران خواهان تغییر در وضعیت کنونی فضاهای آموزشی بودند.</w:t>
      </w:r>
    </w:p>
    <w:p w14:paraId="1EC97778" w14:textId="00B4CFCF" w:rsidR="0070035B" w:rsidRPr="007A6470" w:rsidRDefault="0070035B" w:rsidP="00FC2DA1">
      <w:pPr>
        <w:ind w:left="630" w:right="810"/>
        <w:jc w:val="both"/>
        <w:rPr>
          <w:rFonts w:cs="Calibri"/>
          <w:b/>
          <w:bCs/>
          <w:rtl/>
        </w:rPr>
      </w:pPr>
      <w:r w:rsidRPr="004803A4">
        <w:rPr>
          <w:rFonts w:cs="B Nazanin" w:hint="cs"/>
          <w:b/>
          <w:bCs/>
          <w:rtl/>
        </w:rPr>
        <w:t xml:space="preserve">کد5: </w:t>
      </w:r>
      <w:r w:rsidR="007A6470">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sidR="007A6470">
        <w:rPr>
          <w:rFonts w:cs="Calibri" w:hint="cs"/>
          <w:b/>
          <w:bCs/>
          <w:rtl/>
        </w:rPr>
        <w:t>"</w:t>
      </w:r>
    </w:p>
    <w:p w14:paraId="039C5DD4" w14:textId="71DA6C43" w:rsidR="0070035B" w:rsidRPr="007A6470" w:rsidRDefault="0070035B" w:rsidP="00FC2DA1">
      <w:pPr>
        <w:ind w:left="630" w:right="810"/>
        <w:jc w:val="both"/>
        <w:rPr>
          <w:rFonts w:cs="Calibri"/>
          <w:b/>
          <w:bCs/>
          <w:rtl/>
        </w:rPr>
      </w:pPr>
      <w:r w:rsidRPr="004803A4">
        <w:rPr>
          <w:rFonts w:cs="B Nazanin" w:hint="cs"/>
          <w:b/>
          <w:bCs/>
          <w:rtl/>
        </w:rPr>
        <w:t xml:space="preserve">کد 12: </w:t>
      </w:r>
      <w:r w:rsidR="007A6470">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sidR="007A6470">
        <w:rPr>
          <w:rFonts w:cs="Calibri" w:hint="cs"/>
          <w:b/>
          <w:bCs/>
          <w:rtl/>
        </w:rPr>
        <w:t>"</w:t>
      </w:r>
    </w:p>
    <w:p w14:paraId="217990FB" w14:textId="70E1A5F9" w:rsidR="0070035B" w:rsidRDefault="007A6470" w:rsidP="00B847A3">
      <w:pPr>
        <w:pStyle w:val="ac"/>
        <w:rPr>
          <w:rtl/>
        </w:rPr>
      </w:pPr>
      <w:r>
        <w:rPr>
          <w:rFonts w:hint="cs"/>
          <w:rtl/>
        </w:rPr>
        <w:t xml:space="preserve">     </w:t>
      </w:r>
      <w:r w:rsidR="0070035B">
        <w:rPr>
          <w:rFonts w:hint="cs"/>
          <w:rtl/>
        </w:rPr>
        <w:t>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4FBBAC6C" w14:textId="77777777" w:rsidR="0070035B" w:rsidRDefault="0070035B" w:rsidP="004E07A2">
      <w:pPr>
        <w:pStyle w:val="1-1-1-1"/>
        <w:rPr>
          <w:rtl/>
        </w:rPr>
      </w:pPr>
      <w:bookmarkStart w:id="233" w:name="_Toc144152837"/>
      <w:r>
        <w:rPr>
          <w:rFonts w:hint="cs"/>
          <w:rtl/>
        </w:rPr>
        <w:t>تفکر تیمی</w:t>
      </w:r>
      <w:bookmarkEnd w:id="233"/>
    </w:p>
    <w:p w14:paraId="6DD290C2" w14:textId="730273CC" w:rsidR="0070035B" w:rsidRDefault="007A6470" w:rsidP="00B847A3">
      <w:pPr>
        <w:pStyle w:val="ac"/>
        <w:rPr>
          <w:rtl/>
        </w:rPr>
      </w:pPr>
      <w:r>
        <w:rPr>
          <w:rFonts w:hint="cs"/>
          <w:rtl/>
          <w:lang w:val="fa-IR"/>
        </w:rPr>
        <w:drawing>
          <wp:anchor distT="0" distB="0" distL="114300" distR="114300" simplePos="0" relativeHeight="251644928" behindDoc="0" locked="0" layoutInCell="1" allowOverlap="1" wp14:anchorId="1C32ED39" wp14:editId="2A7B7E44">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14:sizeRelH relativeFrom="margin">
              <wp14:pctWidth>0</wp14:pctWidth>
            </wp14:sizeRelH>
            <wp14:sizeRelV relativeFrom="margin">
              <wp14:pctHeight>0</wp14:pctHeight>
            </wp14:sizeRelV>
          </wp:anchor>
        </w:drawing>
      </w:r>
      <w:r w:rsidR="0070035B">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w:t>
      </w:r>
      <w:r w:rsidR="00102EC0">
        <w:rPr>
          <w:rFonts w:hint="cs"/>
          <w:rtl/>
        </w:rPr>
        <w:t>‌</w:t>
      </w:r>
      <w:r w:rsidR="0070035B">
        <w:rPr>
          <w:rFonts w:hint="cs"/>
          <w:rtl/>
        </w:rPr>
        <w:t>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42086766" w14:textId="3230A67D" w:rsidR="0070035B" w:rsidRDefault="0070035B" w:rsidP="00B21171">
      <w:pPr>
        <w:pStyle w:val="afa"/>
        <w:rPr>
          <w:rtl/>
        </w:rPr>
      </w:pPr>
      <w:r>
        <w:rPr>
          <w:rFonts w:hint="cs"/>
          <w:rtl/>
        </w:rPr>
        <w:t xml:space="preserve"> </w:t>
      </w:r>
    </w:p>
    <w:p w14:paraId="23772064" w14:textId="77777777" w:rsidR="007A6470" w:rsidRPr="007A6470" w:rsidRDefault="007A6470" w:rsidP="007A6470">
      <w:pPr>
        <w:pStyle w:val="a0"/>
        <w:spacing w:after="120" w:line="240" w:lineRule="auto"/>
        <w:ind w:left="403"/>
        <w:jc w:val="left"/>
        <w:rPr>
          <w:rFonts w:ascii="IRNazanin" w:hAnsi="IRNazanin"/>
          <w:i/>
          <w:iCs/>
          <w:shd w:val="clear" w:color="auto" w:fill="FFFFFF"/>
          <w:lang w:val="fa-IR"/>
        </w:rPr>
      </w:pPr>
      <w:bookmarkStart w:id="234" w:name="_Toc145245249"/>
      <w:r w:rsidRPr="00671789">
        <w:rPr>
          <w:rFonts w:hint="cs"/>
          <w:rtl/>
        </w:rPr>
        <w:t>مولفه‌های تفکر تیمی موردنیاز مدیران آموزشی</w:t>
      </w:r>
      <w:bookmarkEnd w:id="234"/>
      <w:r w:rsidRPr="00671789">
        <w:rPr>
          <w:rFonts w:hint="cs"/>
          <w:rtl/>
        </w:rPr>
        <w:t xml:space="preserve"> </w:t>
      </w:r>
    </w:p>
    <w:p w14:paraId="53A0994F" w14:textId="5A55AA67" w:rsidR="007A6470" w:rsidRPr="007A6470" w:rsidRDefault="007A6470" w:rsidP="00DC22F3">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08704C59" w14:textId="0D0C84D0" w:rsidR="0070035B" w:rsidRDefault="0070035B" w:rsidP="00B21171">
      <w:pPr>
        <w:pStyle w:val="afa"/>
        <w:rPr>
          <w:rtl/>
        </w:rPr>
      </w:pPr>
    </w:p>
    <w:p w14:paraId="572DA98E" w14:textId="77777777" w:rsidR="0070035B" w:rsidRDefault="0070035B" w:rsidP="00B21171">
      <w:pPr>
        <w:pStyle w:val="afa"/>
      </w:pPr>
    </w:p>
    <w:p w14:paraId="54AB18FC" w14:textId="7CAD3D55" w:rsidR="00B3538A" w:rsidRDefault="00B3538A" w:rsidP="00B21171">
      <w:pPr>
        <w:pStyle w:val="afa"/>
      </w:pPr>
    </w:p>
    <w:p w14:paraId="057FC917" w14:textId="77777777" w:rsidR="00A00501" w:rsidRDefault="00A00501" w:rsidP="00B21171">
      <w:pPr>
        <w:pStyle w:val="afa"/>
      </w:pPr>
    </w:p>
    <w:p w14:paraId="7405CD46" w14:textId="77777777" w:rsidR="00A00501" w:rsidRDefault="00A00501" w:rsidP="00B21171">
      <w:pPr>
        <w:pStyle w:val="afa"/>
      </w:pPr>
    </w:p>
    <w:p w14:paraId="3DC5755F" w14:textId="767C7E25" w:rsidR="0070035B" w:rsidRDefault="0070035B" w:rsidP="001F1265">
      <w:pPr>
        <w:pStyle w:val="4"/>
        <w:rPr>
          <w:rtl/>
        </w:rPr>
      </w:pPr>
      <w:proofErr w:type="spellStart"/>
      <w:r>
        <w:rPr>
          <w:rFonts w:hint="cs"/>
          <w:rtl/>
        </w:rPr>
        <w:t>مشارکت‌پذیر</w:t>
      </w:r>
      <w:proofErr w:type="spellEnd"/>
      <w:r>
        <w:rPr>
          <w:rFonts w:hint="cs"/>
          <w:rtl/>
        </w:rPr>
        <w:t xml:space="preserve"> و </w:t>
      </w:r>
      <w:proofErr w:type="spellStart"/>
      <w:r>
        <w:rPr>
          <w:rFonts w:hint="cs"/>
          <w:rtl/>
        </w:rPr>
        <w:t>مشارکت‌جو</w:t>
      </w:r>
      <w:proofErr w:type="spellEnd"/>
    </w:p>
    <w:p w14:paraId="7208D493" w14:textId="615F239E" w:rsidR="00DC22F3" w:rsidRDefault="00DC22F3" w:rsidP="00B847A3">
      <w:pPr>
        <w:pStyle w:val="ac"/>
        <w:rPr>
          <w:rtl/>
        </w:rPr>
      </w:pPr>
      <w:r>
        <w:rPr>
          <w:rFonts w:hint="cs"/>
          <w:rtl/>
        </w:rPr>
        <w:t xml:space="preserve">مشارکت‌پذیری و مشارکت‌جویی از جمله‌ی شایستگی‌هاییست که تقریبا تمام شرکت‌کنندگان در این پژوهش بر روی آن تاکید داشتند. همچنین این شایستگی </w:t>
      </w:r>
      <w:r w:rsidR="0024478A">
        <w:rPr>
          <w:rFonts w:hint="cs"/>
          <w:rtl/>
        </w:rPr>
        <w:t>در تطابق با</w:t>
      </w:r>
      <w:r>
        <w:rPr>
          <w:rFonts w:hint="cs"/>
          <w:rtl/>
        </w:rPr>
        <w:t xml:space="preserve"> شایستگی‌های پایه در پژوهش ابراهیمی و همکاران بوده است. از طرف دیگر مشارکت‌جویی جزو شایستگی‌های مدیریتی است که در </w:t>
      </w:r>
      <w:r w:rsidR="0024478A">
        <w:rPr>
          <w:rFonts w:hint="cs"/>
          <w:rtl/>
        </w:rPr>
        <w:t xml:space="preserve">چشم‌انداز 1404 </w:t>
      </w:r>
      <w:r>
        <w:rPr>
          <w:rFonts w:hint="cs"/>
          <w:rtl/>
        </w:rPr>
        <w:t xml:space="preserve">سند تحول بنیادین بر </w:t>
      </w:r>
      <w:r w:rsidR="0024478A">
        <w:rPr>
          <w:rFonts w:hint="cs"/>
          <w:rtl/>
        </w:rPr>
        <w:t>روی آن تاکید شده است.</w:t>
      </w:r>
    </w:p>
    <w:p w14:paraId="4920D5B1" w14:textId="15CB8FFA" w:rsidR="0070035B" w:rsidRPr="00102EC0" w:rsidRDefault="0070035B" w:rsidP="00B3538A">
      <w:pPr>
        <w:ind w:left="360" w:right="900"/>
        <w:jc w:val="both"/>
        <w:rPr>
          <w:rFonts w:cs="Calibri"/>
          <w:b/>
          <w:bCs/>
          <w:rtl/>
        </w:rPr>
      </w:pPr>
      <w:r w:rsidRPr="00B3538A">
        <w:rPr>
          <w:rFonts w:cs="B Nazanin" w:hint="cs"/>
          <w:b/>
          <w:bCs/>
          <w:rtl/>
        </w:rPr>
        <w:t>کد 24:</w:t>
      </w:r>
      <w:r w:rsidRPr="00B3538A">
        <w:rPr>
          <w:rFonts w:cs="B Nazanin"/>
          <w:b/>
          <w:bCs/>
          <w:rtl/>
        </w:rPr>
        <w:t xml:space="preserve"> </w:t>
      </w:r>
      <w:r w:rsidR="00102EC0">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sidR="00102EC0">
        <w:rPr>
          <w:rFonts w:cs="Calibri" w:hint="cs"/>
          <w:b/>
          <w:bCs/>
          <w:rtl/>
        </w:rPr>
        <w:t>"</w:t>
      </w:r>
    </w:p>
    <w:p w14:paraId="0BB2CDF5" w14:textId="070A663B" w:rsidR="0070035B" w:rsidRPr="00102EC0" w:rsidRDefault="0070035B" w:rsidP="00B3538A">
      <w:pPr>
        <w:ind w:left="360" w:right="900"/>
        <w:jc w:val="both"/>
        <w:rPr>
          <w:rFonts w:cs="Calibri"/>
          <w:b/>
          <w:bCs/>
          <w:rtl/>
        </w:rPr>
      </w:pPr>
      <w:r w:rsidRPr="00B3538A">
        <w:rPr>
          <w:rFonts w:cs="B Nazanin" w:hint="cs"/>
          <w:b/>
          <w:bCs/>
          <w:rtl/>
        </w:rPr>
        <w:t xml:space="preserve">کد 25: </w:t>
      </w:r>
      <w:r w:rsidR="00102EC0">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sidR="00102EC0">
        <w:rPr>
          <w:rFonts w:cs="Calibri" w:hint="cs"/>
          <w:b/>
          <w:bCs/>
          <w:rtl/>
        </w:rPr>
        <w:t>"</w:t>
      </w:r>
    </w:p>
    <w:p w14:paraId="1CE95544" w14:textId="77777777" w:rsidR="0070035B" w:rsidRDefault="0070035B" w:rsidP="001F1265">
      <w:pPr>
        <w:pStyle w:val="4"/>
        <w:rPr>
          <w:rtl/>
        </w:rPr>
      </w:pPr>
      <w:r>
        <w:rPr>
          <w:rFonts w:hint="cs"/>
          <w:rtl/>
        </w:rPr>
        <w:t xml:space="preserve">اهل مشورت با متخصصین و اشتراک </w:t>
      </w:r>
      <w:proofErr w:type="spellStart"/>
      <w:r>
        <w:rPr>
          <w:rFonts w:hint="cs"/>
          <w:rtl/>
        </w:rPr>
        <w:t>ایده‌ها</w:t>
      </w:r>
      <w:proofErr w:type="spellEnd"/>
    </w:p>
    <w:p w14:paraId="5849B36A" w14:textId="2DF5AAA6" w:rsidR="0024478A" w:rsidRDefault="0024478A" w:rsidP="00B847A3">
      <w:pPr>
        <w:pStyle w:val="ac"/>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3E78C435" w14:textId="498AA182" w:rsidR="0070035B" w:rsidRPr="00B3538A" w:rsidRDefault="0070035B" w:rsidP="00B3538A">
      <w:pPr>
        <w:ind w:left="540" w:right="630"/>
        <w:jc w:val="both"/>
        <w:rPr>
          <w:rFonts w:cs="B Nazanin"/>
          <w:b/>
          <w:bCs/>
          <w:rtl/>
        </w:rPr>
      </w:pPr>
      <w:r w:rsidRPr="00B3538A">
        <w:rPr>
          <w:rFonts w:cs="B Nazanin" w:hint="cs"/>
          <w:b/>
          <w:bCs/>
          <w:rtl/>
        </w:rPr>
        <w:t xml:space="preserve">کد3: </w:t>
      </w:r>
      <w:r w:rsidR="00620947">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sidR="00620947">
        <w:rPr>
          <w:rFonts w:cs="Calibri" w:hint="cs"/>
          <w:b/>
          <w:bCs/>
          <w:rtl/>
        </w:rPr>
        <w:t>"</w:t>
      </w:r>
      <w:r w:rsidRPr="00B3538A">
        <w:rPr>
          <w:rFonts w:cs="B Nazanin" w:hint="cs"/>
          <w:b/>
          <w:bCs/>
          <w:rtl/>
        </w:rPr>
        <w:t xml:space="preserve"> </w:t>
      </w:r>
    </w:p>
    <w:p w14:paraId="6ED7DB87" w14:textId="7A10119A" w:rsidR="0070035B" w:rsidRPr="00620947" w:rsidRDefault="0070035B" w:rsidP="00B3538A">
      <w:pPr>
        <w:ind w:left="540" w:right="630"/>
        <w:jc w:val="both"/>
        <w:rPr>
          <w:rFonts w:cs="Calibri"/>
          <w:b/>
          <w:bCs/>
          <w:rtl/>
        </w:rPr>
      </w:pPr>
      <w:r w:rsidRPr="00B3538A">
        <w:rPr>
          <w:rFonts w:cs="B Nazanin" w:hint="cs"/>
          <w:b/>
          <w:bCs/>
          <w:rtl/>
        </w:rPr>
        <w:t xml:space="preserve">کد 29: </w:t>
      </w:r>
      <w:r w:rsidR="00620947">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sidR="00620947">
        <w:rPr>
          <w:rFonts w:cs="Calibri" w:hint="cs"/>
          <w:b/>
          <w:bCs/>
          <w:rtl/>
        </w:rPr>
        <w:t>"</w:t>
      </w:r>
    </w:p>
    <w:p w14:paraId="6A0DC2AD" w14:textId="702E6CB6" w:rsidR="0070035B" w:rsidRPr="00B3538A" w:rsidRDefault="0070035B" w:rsidP="001F1265">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2CF251C6" w14:textId="318180E2" w:rsidR="0070035B" w:rsidRPr="00620947" w:rsidRDefault="0070035B" w:rsidP="00B3538A">
      <w:pPr>
        <w:ind w:left="540" w:right="630"/>
        <w:jc w:val="both"/>
        <w:rPr>
          <w:rFonts w:cs="Calibri"/>
          <w:b/>
          <w:bCs/>
          <w:rtl/>
        </w:rPr>
      </w:pPr>
      <w:r w:rsidRPr="00B3538A">
        <w:rPr>
          <w:rFonts w:cs="B Nazanin" w:hint="cs"/>
          <w:b/>
          <w:bCs/>
          <w:rtl/>
        </w:rPr>
        <w:t xml:space="preserve">کد 15: </w:t>
      </w:r>
      <w:r w:rsidR="00620947">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sidR="00620947">
        <w:rPr>
          <w:rFonts w:cs="Calibri" w:hint="cs"/>
          <w:b/>
          <w:bCs/>
          <w:rtl/>
        </w:rPr>
        <w:t>"</w:t>
      </w:r>
    </w:p>
    <w:p w14:paraId="6737D41F" w14:textId="64A6488A" w:rsidR="0070035B" w:rsidRPr="00620947" w:rsidRDefault="0070035B" w:rsidP="00B3538A">
      <w:pPr>
        <w:ind w:left="540" w:right="630"/>
        <w:jc w:val="both"/>
        <w:rPr>
          <w:rFonts w:cs="Calibri"/>
          <w:b/>
          <w:bCs/>
          <w:rtl/>
        </w:rPr>
      </w:pPr>
      <w:r w:rsidRPr="00B3538A">
        <w:rPr>
          <w:rFonts w:cs="B Nazanin" w:hint="cs"/>
          <w:b/>
          <w:bCs/>
          <w:rtl/>
        </w:rPr>
        <w:t xml:space="preserve">کد 24: </w:t>
      </w:r>
      <w:r w:rsidR="00620947">
        <w:rPr>
          <w:rFonts w:cs="Calibri" w:hint="cs"/>
          <w:b/>
          <w:bCs/>
          <w:rtl/>
        </w:rPr>
        <w:t>"</w:t>
      </w:r>
      <w:r w:rsidRPr="00B3538A">
        <w:rPr>
          <w:rFonts w:cs="B Nazanin"/>
          <w:b/>
          <w:bCs/>
          <w:rtl/>
        </w:rPr>
        <w:t>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چینش صندلی‌ها و جای قرارگرفتن معلم تاثیر می‌گذارد یا می‌توان از میزگرد یا بیضی استفاده کرد.</w:t>
      </w:r>
      <w:r w:rsidR="00620947">
        <w:rPr>
          <w:rFonts w:cs="Calibri" w:hint="cs"/>
          <w:b/>
          <w:bCs/>
          <w:rtl/>
        </w:rPr>
        <w:t>"</w:t>
      </w:r>
    </w:p>
    <w:p w14:paraId="63D19621" w14:textId="2A28D2E4" w:rsidR="0070035B" w:rsidRDefault="0070035B" w:rsidP="004E07A2">
      <w:pPr>
        <w:pStyle w:val="1-1-1-1"/>
        <w:rPr>
          <w:rtl/>
        </w:rPr>
      </w:pPr>
      <w:bookmarkStart w:id="235" w:name="_Toc144152838"/>
      <w:r>
        <w:rPr>
          <w:rFonts w:hint="cs"/>
          <w:rtl/>
        </w:rPr>
        <w:t>تفکر ارزش‌مدارانه</w:t>
      </w:r>
      <w:bookmarkEnd w:id="235"/>
    </w:p>
    <w:p w14:paraId="7A796D44" w14:textId="0A2C131B" w:rsidR="0070035B" w:rsidRDefault="00A14652" w:rsidP="00B847A3">
      <w:pPr>
        <w:pStyle w:val="ac"/>
        <w:rPr>
          <w:rtl/>
        </w:rPr>
      </w:pPr>
      <w:r>
        <w:rPr>
          <w:rFonts w:hint="cs"/>
          <w:rtl/>
          <w:lang w:val="fa-IR"/>
        </w:rPr>
        <w:drawing>
          <wp:anchor distT="0" distB="0" distL="114300" distR="114300" simplePos="0" relativeHeight="251645952" behindDoc="0" locked="0" layoutInCell="1" allowOverlap="1" wp14:anchorId="30FA1845" wp14:editId="446D1B4E">
            <wp:simplePos x="0" y="0"/>
            <wp:positionH relativeFrom="column">
              <wp:posOffset>-904670</wp:posOffset>
            </wp:positionH>
            <wp:positionV relativeFrom="paragraph">
              <wp:posOffset>1663885</wp:posOffset>
            </wp:positionV>
            <wp:extent cx="4465320" cy="2567305"/>
            <wp:effectExtent l="0" t="0" r="0" b="23495"/>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r w:rsidR="0070035B">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0070035B" w:rsidRPr="00937D58">
        <w:rPr>
          <w:rFonts w:hint="cs"/>
          <w:rtl/>
        </w:rPr>
        <w:t xml:space="preserve"> </w:t>
      </w:r>
      <w:r w:rsidR="0070035B">
        <w:rPr>
          <w:rFonts w:hint="cs"/>
          <w:rtl/>
        </w:rPr>
        <w:t>تفکر ارزش‌مدارانه در انطباق با شایستگی‌های حرفه‌ای است که ابراهیمی و همکاران (1399) التزام به ارزش‌های جامعه را جزو آنها دانسته‌اند.</w:t>
      </w:r>
    </w:p>
    <w:p w14:paraId="6CA3F677" w14:textId="17F0C115" w:rsidR="0070035B" w:rsidRDefault="0070035B" w:rsidP="00B847A3">
      <w:pPr>
        <w:pStyle w:val="ac"/>
      </w:pPr>
    </w:p>
    <w:p w14:paraId="0C7458A2" w14:textId="77777777" w:rsidR="00FB4520" w:rsidRDefault="00FB4520" w:rsidP="00B847A3">
      <w:pPr>
        <w:pStyle w:val="ac"/>
        <w:rPr>
          <w:rtl/>
        </w:rPr>
      </w:pPr>
    </w:p>
    <w:p w14:paraId="751B218D" w14:textId="77777777" w:rsidR="00620947" w:rsidRPr="00620947" w:rsidRDefault="00620947" w:rsidP="00620947">
      <w:pPr>
        <w:pStyle w:val="a0"/>
        <w:spacing w:after="120" w:line="240" w:lineRule="auto"/>
        <w:ind w:left="403"/>
        <w:jc w:val="left"/>
        <w:rPr>
          <w:rFonts w:asciiTheme="majorBidi" w:hAnsiTheme="majorBidi"/>
          <w:noProof/>
          <w:kern w:val="0"/>
          <w:sz w:val="26"/>
          <w:szCs w:val="28"/>
          <w:lang w:val="fa-IR" w:bidi="ar-DZ"/>
        </w:rPr>
      </w:pPr>
      <w:bookmarkStart w:id="236" w:name="_Toc145245250"/>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bookmarkEnd w:id="236"/>
    </w:p>
    <w:p w14:paraId="34FE31F4" w14:textId="1E567033" w:rsidR="00620947" w:rsidRPr="00620947" w:rsidRDefault="00620947" w:rsidP="00620947">
      <w:pPr>
        <w:pStyle w:val="a0"/>
        <w:numPr>
          <w:ilvl w:val="0"/>
          <w:numId w:val="0"/>
        </w:numPr>
        <w:spacing w:after="120" w:line="240" w:lineRule="auto"/>
        <w:ind w:left="-47"/>
        <w:jc w:val="left"/>
        <w:rPr>
          <w:rFonts w:asciiTheme="majorBidi" w:hAnsiTheme="majorBidi"/>
          <w:noProof/>
          <w:kern w:val="0"/>
          <w:sz w:val="26"/>
          <w:szCs w:val="28"/>
          <w:lang w:val="fa-IR" w:bidi="ar-DZ"/>
        </w:rPr>
      </w:pPr>
      <w:bookmarkStart w:id="237" w:name="_Toc145245251"/>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bookmarkEnd w:id="237"/>
    </w:p>
    <w:p w14:paraId="47C49FE5" w14:textId="77777777" w:rsidR="00FB4520" w:rsidRDefault="00FB4520" w:rsidP="00B847A3">
      <w:pPr>
        <w:pStyle w:val="ac"/>
        <w:rPr>
          <w:rtl/>
        </w:rPr>
      </w:pPr>
    </w:p>
    <w:p w14:paraId="1C0A48B1" w14:textId="77777777" w:rsidR="00FB4520" w:rsidRDefault="00FB4520" w:rsidP="00B847A3">
      <w:pPr>
        <w:pStyle w:val="ac"/>
        <w:rPr>
          <w:rtl/>
        </w:rPr>
      </w:pPr>
    </w:p>
    <w:p w14:paraId="15A3965F" w14:textId="77777777" w:rsidR="00620947" w:rsidRDefault="00620947" w:rsidP="00B847A3">
      <w:pPr>
        <w:pStyle w:val="ac"/>
        <w:rPr>
          <w:rtl/>
        </w:rPr>
      </w:pPr>
    </w:p>
    <w:p w14:paraId="05DD23F7" w14:textId="77777777" w:rsidR="00494566" w:rsidRPr="00923A88" w:rsidRDefault="00494566" w:rsidP="001F1265">
      <w:pPr>
        <w:pStyle w:val="4"/>
        <w:rPr>
          <w:rtl/>
        </w:rPr>
      </w:pPr>
      <w:r w:rsidRPr="00104497">
        <w:rPr>
          <w:rFonts w:hint="cs"/>
          <w:rtl/>
        </w:rPr>
        <w:t>گسترش</w:t>
      </w:r>
      <w:r w:rsidRPr="00923A88">
        <w:rPr>
          <w:rFonts w:hint="cs"/>
          <w:rtl/>
        </w:rPr>
        <w:t xml:space="preserve"> کار خیر</w:t>
      </w:r>
    </w:p>
    <w:p w14:paraId="0FB96106" w14:textId="63C55552" w:rsidR="00494566" w:rsidRPr="00A14652" w:rsidRDefault="00494566" w:rsidP="00104497">
      <w:pPr>
        <w:ind w:left="630" w:right="810"/>
        <w:jc w:val="both"/>
        <w:rPr>
          <w:rFonts w:cs="Calibri"/>
          <w:b/>
          <w:bCs/>
        </w:rPr>
      </w:pPr>
      <w:r w:rsidRPr="00104497">
        <w:rPr>
          <w:rFonts w:cs="B Nazanin" w:hint="cs"/>
          <w:b/>
          <w:bCs/>
          <w:rtl/>
        </w:rPr>
        <w:t xml:space="preserve">کد 3: </w:t>
      </w:r>
      <w:r w:rsidR="00A14652">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sidR="00A14652">
        <w:rPr>
          <w:rFonts w:cs="Calibri" w:hint="cs"/>
          <w:b/>
          <w:bCs/>
          <w:rtl/>
        </w:rPr>
        <w:t>"</w:t>
      </w:r>
    </w:p>
    <w:p w14:paraId="55CBCFB0" w14:textId="77777777" w:rsidR="00494566" w:rsidRPr="00104497" w:rsidRDefault="00494566" w:rsidP="001F1265">
      <w:pPr>
        <w:pStyle w:val="4"/>
        <w:rPr>
          <w:rtl/>
        </w:rPr>
      </w:pPr>
      <w:proofErr w:type="spellStart"/>
      <w:r w:rsidRPr="00104497">
        <w:rPr>
          <w:rFonts w:hint="cs"/>
          <w:rtl/>
        </w:rPr>
        <w:t>پاکدستی</w:t>
      </w:r>
      <w:proofErr w:type="spellEnd"/>
    </w:p>
    <w:p w14:paraId="06EB68BC" w14:textId="224E41F3" w:rsidR="00494566" w:rsidRPr="00A14652" w:rsidRDefault="00494566" w:rsidP="00104497">
      <w:pPr>
        <w:ind w:left="630" w:right="810"/>
        <w:jc w:val="both"/>
        <w:rPr>
          <w:rFonts w:cs="Calibri"/>
          <w:b/>
          <w:bCs/>
          <w:rtl/>
        </w:rPr>
      </w:pPr>
      <w:r w:rsidRPr="00104497">
        <w:rPr>
          <w:rFonts w:cs="B Nazanin" w:hint="cs"/>
          <w:b/>
          <w:bCs/>
          <w:rtl/>
        </w:rPr>
        <w:t xml:space="preserve">کد 3: </w:t>
      </w:r>
      <w:r w:rsidR="00A14652">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sidR="00A14652">
        <w:rPr>
          <w:rFonts w:cs="Calibri" w:hint="cs"/>
          <w:b/>
          <w:bCs/>
          <w:rtl/>
        </w:rPr>
        <w:t>"</w:t>
      </w:r>
    </w:p>
    <w:p w14:paraId="101DA6F4" w14:textId="77777777" w:rsidR="00494566" w:rsidRPr="00104497" w:rsidRDefault="00494566" w:rsidP="001F1265">
      <w:pPr>
        <w:pStyle w:val="4"/>
        <w:rPr>
          <w:rtl/>
        </w:rPr>
      </w:pPr>
      <w:r w:rsidRPr="00104497">
        <w:rPr>
          <w:rFonts w:hint="cs"/>
          <w:rtl/>
        </w:rPr>
        <w:t>وجدانی کار کردن</w:t>
      </w:r>
    </w:p>
    <w:p w14:paraId="5C9A8A06" w14:textId="6E68A7EE" w:rsidR="00494566" w:rsidRPr="00A14652" w:rsidRDefault="00494566" w:rsidP="00104497">
      <w:pPr>
        <w:ind w:left="630" w:right="81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آدم باید وجدانی کار کنه. بگه آقا من قراره یه نسل رو نجات بدم. من قراره یه حس خوب رو داشته باشم الان هیچکس از من کلاس رباتیک، نقاشی، نجوم نمیخواد ولی من همه ی اینها رو دارم و با افتخار و خیلی اداره سنگ میندازه، اولیا سنگ میندازن، مشکلات وجود داره، قوانین دست و پاگیره ولی اگر می خواهد هرکسی یه مدیر موفق باشه باید همه ی جوانب رو بسنجه، به نظر من این خیلی مهمه.</w:t>
      </w:r>
      <w:r w:rsidR="00A14652">
        <w:rPr>
          <w:rFonts w:cs="Calibri" w:hint="cs"/>
          <w:b/>
          <w:bCs/>
          <w:rtl/>
        </w:rPr>
        <w:t>"</w:t>
      </w:r>
    </w:p>
    <w:p w14:paraId="2FADE88A" w14:textId="77777777" w:rsidR="00494566" w:rsidRPr="00104497" w:rsidRDefault="00494566" w:rsidP="001F1265">
      <w:pPr>
        <w:pStyle w:val="4"/>
        <w:rPr>
          <w:rtl/>
        </w:rPr>
      </w:pPr>
      <w:r w:rsidRPr="00104497">
        <w:rPr>
          <w:rFonts w:hint="cs"/>
          <w:rtl/>
        </w:rPr>
        <w:t>انسجام نیروها</w:t>
      </w:r>
    </w:p>
    <w:p w14:paraId="3DBEC03D" w14:textId="41BCCA1F" w:rsidR="00494566" w:rsidRPr="00A14652" w:rsidRDefault="00494566" w:rsidP="00104497">
      <w:pPr>
        <w:ind w:left="630" w:right="90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sidR="00A14652">
        <w:rPr>
          <w:rFonts w:cs="Calibri" w:hint="cs"/>
          <w:b/>
          <w:bCs/>
          <w:rtl/>
        </w:rPr>
        <w:t>"</w:t>
      </w:r>
    </w:p>
    <w:p w14:paraId="59E1B049" w14:textId="77777777" w:rsidR="00494566" w:rsidRPr="00104497" w:rsidRDefault="00494566" w:rsidP="004E07A2">
      <w:pPr>
        <w:pStyle w:val="1-1-1-1"/>
        <w:rPr>
          <w:rtl/>
        </w:rPr>
      </w:pPr>
      <w:bookmarkStart w:id="238" w:name="_Toc144152839"/>
      <w:r w:rsidRPr="00E16115">
        <w:rPr>
          <w:rFonts w:hint="cs"/>
          <w:rtl/>
        </w:rPr>
        <w:t>باور</w:t>
      </w:r>
      <w:r w:rsidRPr="00104497">
        <w:rPr>
          <w:rFonts w:hint="cs"/>
          <w:rtl/>
        </w:rPr>
        <w:t xml:space="preserve"> به رهبری یادگیری</w:t>
      </w:r>
      <w:bookmarkEnd w:id="238"/>
    </w:p>
    <w:p w14:paraId="03605668" w14:textId="62567AEF" w:rsidR="00CE6DAB" w:rsidRDefault="00F84322" w:rsidP="00B847A3">
      <w:pPr>
        <w:pStyle w:val="ac"/>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4234CF57" w14:textId="0F351B2D" w:rsidR="00494566" w:rsidRPr="00A14652" w:rsidRDefault="00494566" w:rsidP="00104497">
      <w:pPr>
        <w:ind w:left="630" w:right="900"/>
        <w:jc w:val="both"/>
        <w:rPr>
          <w:rFonts w:cs="Calibri"/>
          <w:b/>
          <w:bCs/>
          <w:rtl/>
        </w:rPr>
      </w:pPr>
      <w:r w:rsidRPr="00104497">
        <w:rPr>
          <w:rFonts w:cs="B Nazanin" w:hint="cs"/>
          <w:b/>
          <w:bCs/>
          <w:rtl/>
        </w:rPr>
        <w:t xml:space="preserve">کد 24: </w:t>
      </w:r>
      <w:r w:rsidR="00A14652">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sidR="00A14652">
        <w:rPr>
          <w:rFonts w:cs="Calibri" w:hint="cs"/>
          <w:b/>
          <w:bCs/>
          <w:rtl/>
        </w:rPr>
        <w:t>"</w:t>
      </w:r>
    </w:p>
    <w:p w14:paraId="7F0308E1" w14:textId="77777777" w:rsidR="00494566" w:rsidRDefault="00494566" w:rsidP="004E07A2">
      <w:pPr>
        <w:pStyle w:val="1-1-1-1"/>
        <w:rPr>
          <w:rtl/>
        </w:rPr>
      </w:pPr>
      <w:bookmarkStart w:id="239" w:name="_Toc144152840"/>
      <w:r>
        <w:rPr>
          <w:rFonts w:hint="cs"/>
          <w:rtl/>
        </w:rPr>
        <w:t>تفکر پژوهشی</w:t>
      </w:r>
      <w:bookmarkEnd w:id="239"/>
    </w:p>
    <w:p w14:paraId="32789C7F" w14:textId="77777777" w:rsidR="00494566" w:rsidRDefault="00494566" w:rsidP="00B847A3">
      <w:pPr>
        <w:pStyle w:val="ac"/>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5818783F" w14:textId="27578A66" w:rsidR="00494566" w:rsidRDefault="00A14652" w:rsidP="00B847A3">
      <w:pPr>
        <w:pStyle w:val="ac"/>
        <w:rPr>
          <w:rtl/>
        </w:rPr>
      </w:pPr>
      <w:r w:rsidRPr="00494566">
        <w:rPr>
          <w:rtl/>
          <w:lang w:val="ar-SA"/>
        </w:rPr>
        <w:drawing>
          <wp:anchor distT="0" distB="0" distL="114300" distR="114300" simplePos="0" relativeHeight="251654144" behindDoc="0" locked="0" layoutInCell="1" allowOverlap="1" wp14:anchorId="4683803C" wp14:editId="56C23522">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margin">
              <wp14:pctWidth>0</wp14:pctWidth>
            </wp14:sizeRelH>
            <wp14:sizeRelV relativeFrom="margin">
              <wp14:pctHeight>0</wp14:pctHeight>
            </wp14:sizeRelV>
          </wp:anchor>
        </w:drawing>
      </w:r>
      <w:r w:rsidR="00494566">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3DC9E6FF" w14:textId="22EF0405" w:rsidR="00494566" w:rsidRDefault="00494566" w:rsidP="00B21171">
      <w:pPr>
        <w:pStyle w:val="afa"/>
        <w:rPr>
          <w:rtl/>
        </w:rPr>
      </w:pPr>
    </w:p>
    <w:p w14:paraId="05AFA3E0" w14:textId="78CA43FF" w:rsidR="00494566" w:rsidRDefault="00494566" w:rsidP="00B21171">
      <w:pPr>
        <w:pStyle w:val="afa"/>
        <w:rPr>
          <w:rtl/>
        </w:rPr>
      </w:pPr>
    </w:p>
    <w:p w14:paraId="5BCBD159" w14:textId="77777777" w:rsidR="00A14652" w:rsidRPr="00A14652" w:rsidRDefault="00A14652" w:rsidP="00A14652">
      <w:pPr>
        <w:pStyle w:val="a0"/>
        <w:spacing w:after="0" w:line="240" w:lineRule="auto"/>
        <w:ind w:left="493"/>
        <w:jc w:val="left"/>
        <w:rPr>
          <w:rFonts w:ascii="IRNazanin" w:hAnsi="IRNazanin"/>
          <w:i/>
          <w:iCs/>
          <w:lang w:val="ar-SA"/>
        </w:rPr>
      </w:pPr>
      <w:bookmarkStart w:id="240" w:name="_Toc145245252"/>
      <w:r w:rsidRPr="00D66050">
        <w:rPr>
          <w:rFonts w:hint="cs"/>
          <w:rtl/>
        </w:rPr>
        <w:t>تفکر پژوهشی برای مدیرآموزشی</w:t>
      </w:r>
      <w:bookmarkEnd w:id="240"/>
    </w:p>
    <w:p w14:paraId="43ACFB98" w14:textId="7D56AC43" w:rsidR="00A14652" w:rsidRPr="00F84322" w:rsidRDefault="00A14652" w:rsidP="00F84322">
      <w:pPr>
        <w:rPr>
          <w:rFonts w:ascii="IRNazanin" w:hAnsi="IRNazanin" w:cs="B Nazanin"/>
          <w:b/>
          <w:bCs/>
          <w:i/>
          <w:iCs/>
          <w:lang w:val="ar-SA"/>
        </w:rPr>
      </w:pPr>
      <w:r w:rsidRPr="00D66050">
        <w:rPr>
          <w:rFonts w:hint="cs"/>
          <w:rtl/>
        </w:rPr>
        <w:t xml:space="preserve"> </w:t>
      </w:r>
      <w:r>
        <w:rPr>
          <w:rFonts w:hint="cs"/>
          <w:rtl/>
        </w:rPr>
        <w:t xml:space="preserve">   </w:t>
      </w:r>
      <w:r w:rsidR="00F84322">
        <w:t xml:space="preserve">       </w:t>
      </w:r>
      <w:r w:rsidRPr="00F84322">
        <w:rPr>
          <w:rFonts w:cs="B Nazanin" w:hint="cs"/>
          <w:b/>
          <w:bCs/>
          <w:rtl/>
        </w:rPr>
        <w:t>به‌مثابه طراح محیط کالبدی یادگیری</w:t>
      </w:r>
    </w:p>
    <w:p w14:paraId="3E2E76AE" w14:textId="1EBBD7EE" w:rsidR="00494566" w:rsidRDefault="00494566" w:rsidP="00B21171">
      <w:pPr>
        <w:pStyle w:val="afa"/>
        <w:rPr>
          <w:rtl/>
        </w:rPr>
      </w:pPr>
    </w:p>
    <w:p w14:paraId="178BD4CB" w14:textId="77777777" w:rsidR="00494566" w:rsidRDefault="00494566" w:rsidP="00B21171">
      <w:pPr>
        <w:pStyle w:val="afa"/>
      </w:pPr>
    </w:p>
    <w:p w14:paraId="6A6F3294" w14:textId="77777777" w:rsidR="00494566" w:rsidRDefault="00494566" w:rsidP="00B21171">
      <w:pPr>
        <w:pStyle w:val="afa"/>
      </w:pPr>
    </w:p>
    <w:p w14:paraId="2586A87A" w14:textId="353637FD" w:rsidR="00494566" w:rsidRPr="00A14652" w:rsidRDefault="00494566" w:rsidP="00C9492C">
      <w:pPr>
        <w:ind w:left="630" w:right="630"/>
        <w:jc w:val="both"/>
        <w:rPr>
          <w:rFonts w:cs="Calibri"/>
          <w:b/>
          <w:bCs/>
          <w:rtl/>
        </w:rPr>
      </w:pPr>
      <w:r w:rsidRPr="00C9492C">
        <w:rPr>
          <w:rFonts w:cs="B Nazanin" w:hint="cs"/>
          <w:b/>
          <w:bCs/>
          <w:rtl/>
        </w:rPr>
        <w:t xml:space="preserve">کد 22: </w:t>
      </w:r>
      <w:r w:rsidR="00A14652">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sidR="00A14652">
        <w:rPr>
          <w:rFonts w:cs="Calibri" w:hint="cs"/>
          <w:b/>
          <w:bCs/>
          <w:rtl/>
        </w:rPr>
        <w:t>"</w:t>
      </w:r>
    </w:p>
    <w:p w14:paraId="4A5A9A11" w14:textId="77777777" w:rsidR="00A14652" w:rsidRDefault="00A14652" w:rsidP="00A14652">
      <w:pPr>
        <w:rPr>
          <w:rtl/>
        </w:rPr>
      </w:pPr>
    </w:p>
    <w:p w14:paraId="4BDD07D4" w14:textId="005B51B7" w:rsidR="00494566" w:rsidRDefault="00494566" w:rsidP="00F84322">
      <w:pPr>
        <w:pStyle w:val="afb"/>
        <w:rPr>
          <w:rtl/>
        </w:rPr>
      </w:pPr>
      <w:r>
        <w:rPr>
          <w:rFonts w:hint="cs"/>
          <w:rtl/>
        </w:rPr>
        <w:t>جامعیت و همه‌جانبه‌نگری</w:t>
      </w:r>
    </w:p>
    <w:p w14:paraId="79821CF7" w14:textId="77777777" w:rsidR="00494566" w:rsidRDefault="00494566" w:rsidP="00B847A3">
      <w:pPr>
        <w:pStyle w:val="ac"/>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0F9E1E7A" w14:textId="77777777" w:rsidR="00494566" w:rsidRDefault="00494566" w:rsidP="00B847A3">
      <w:pPr>
        <w:pStyle w:val="ac"/>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4003F3C7" w14:textId="77777777" w:rsidR="00494566" w:rsidRPr="00F61633" w:rsidRDefault="00494566" w:rsidP="00F84322">
      <w:pPr>
        <w:pStyle w:val="4"/>
        <w:rPr>
          <w:rtl/>
        </w:rPr>
      </w:pPr>
      <w:r w:rsidRPr="00F61633">
        <w:rPr>
          <w:rFonts w:hint="cs"/>
          <w:rtl/>
        </w:rPr>
        <w:t xml:space="preserve">تفکر </w:t>
      </w:r>
      <w:proofErr w:type="spellStart"/>
      <w:r w:rsidRPr="00F61633">
        <w:rPr>
          <w:rFonts w:hint="cs"/>
          <w:rtl/>
        </w:rPr>
        <w:t>نظام‌مند</w:t>
      </w:r>
      <w:proofErr w:type="spellEnd"/>
    </w:p>
    <w:p w14:paraId="72AC01BE" w14:textId="77777777" w:rsidR="00494566" w:rsidRPr="00496AA7" w:rsidRDefault="00494566" w:rsidP="00496AA7">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4BCBB7CE" w14:textId="77777777" w:rsidR="00494566" w:rsidRPr="00643593" w:rsidRDefault="00494566" w:rsidP="00F84322">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9A582AC" w14:textId="11FA59EC" w:rsidR="00494566" w:rsidRPr="00BC6D9F" w:rsidRDefault="00494566" w:rsidP="00496AA7">
      <w:pPr>
        <w:ind w:left="630" w:right="630"/>
        <w:jc w:val="both"/>
        <w:rPr>
          <w:rFonts w:hAnsi="Times New Roman" w:cs="Calibri"/>
          <w:b/>
          <w:bCs/>
          <w:rtl/>
        </w:rPr>
      </w:pPr>
      <w:r w:rsidRPr="00496AA7">
        <w:rPr>
          <w:rFonts w:cs="B Nazanin" w:hint="cs"/>
          <w:b/>
          <w:bCs/>
          <w:rtl/>
        </w:rPr>
        <w:t xml:space="preserve">کد 26: </w:t>
      </w:r>
      <w:r w:rsidR="00BC6D9F">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sidR="00BC6D9F">
        <w:rPr>
          <w:rFonts w:hAnsi="Times New Roman" w:cs="Calibri" w:hint="cs"/>
          <w:b/>
          <w:bCs/>
          <w:rtl/>
        </w:rPr>
        <w:t>"</w:t>
      </w:r>
    </w:p>
    <w:p w14:paraId="0D92F24E" w14:textId="77777777" w:rsidR="00494566" w:rsidRDefault="00494566" w:rsidP="002B1120">
      <w:pPr>
        <w:pStyle w:val="afb"/>
        <w:rPr>
          <w:rtl/>
        </w:rPr>
      </w:pPr>
      <w:r>
        <w:rPr>
          <w:rFonts w:hint="cs"/>
          <w:rtl/>
        </w:rPr>
        <w:t>انعطاف‌پذیری</w:t>
      </w:r>
    </w:p>
    <w:p w14:paraId="59664A70" w14:textId="77777777" w:rsidR="00494566" w:rsidRPr="00F61633" w:rsidRDefault="00494566" w:rsidP="002B1120">
      <w:pPr>
        <w:pStyle w:val="4"/>
        <w:rPr>
          <w:rtl/>
        </w:rPr>
      </w:pPr>
      <w:proofErr w:type="spellStart"/>
      <w:r w:rsidRPr="00F61633">
        <w:rPr>
          <w:rFonts w:hint="cs"/>
          <w:rtl/>
        </w:rPr>
        <w:t>مثبت‌اندیشی</w:t>
      </w:r>
      <w:proofErr w:type="spellEnd"/>
    </w:p>
    <w:p w14:paraId="44429C0E" w14:textId="5A8036D8" w:rsidR="00494566" w:rsidRPr="00BC6D9F" w:rsidRDefault="00494566" w:rsidP="00F61633">
      <w:pPr>
        <w:ind w:left="630" w:right="630"/>
        <w:jc w:val="both"/>
        <w:rPr>
          <w:rFonts w:cs="Calibri"/>
          <w:b/>
          <w:bCs/>
          <w:rtl/>
        </w:rPr>
      </w:pPr>
      <w:r w:rsidRPr="00F61633">
        <w:rPr>
          <w:rFonts w:cs="B Nazanin" w:hint="cs"/>
          <w:b/>
          <w:bCs/>
          <w:rtl/>
        </w:rPr>
        <w:t>کد 12:</w:t>
      </w:r>
      <w:r w:rsidR="00BC6D9F">
        <w:rPr>
          <w:rFonts w:cs="B Nazanin" w:hint="cs"/>
          <w:b/>
          <w:bCs/>
          <w:rtl/>
        </w:rPr>
        <w:t xml:space="preserve"> </w:t>
      </w:r>
      <w:r w:rsidR="00BC6D9F">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sidR="00BC6D9F">
        <w:rPr>
          <w:rFonts w:cs="Calibri" w:hint="cs"/>
          <w:b/>
          <w:bCs/>
          <w:rtl/>
        </w:rPr>
        <w:t>"</w:t>
      </w:r>
    </w:p>
    <w:p w14:paraId="4A69981B" w14:textId="2D6BB376" w:rsidR="00494566" w:rsidRPr="00F61633" w:rsidRDefault="00494566" w:rsidP="002B1120">
      <w:pPr>
        <w:pStyle w:val="4"/>
        <w:rPr>
          <w:rtl/>
        </w:rPr>
      </w:pPr>
      <w:r w:rsidRPr="00F61633">
        <w:rPr>
          <w:rFonts w:hint="cs"/>
          <w:rtl/>
        </w:rPr>
        <w:t>گشودگی</w:t>
      </w:r>
    </w:p>
    <w:p w14:paraId="3B9CFBC7" w14:textId="32BD1698" w:rsidR="00494566" w:rsidRPr="00BC6D9F" w:rsidRDefault="00494566" w:rsidP="00BC6D9F">
      <w:pPr>
        <w:pStyle w:val="afe"/>
        <w:rPr>
          <w:rFonts w:cs="Calibri"/>
          <w:rtl/>
        </w:rPr>
      </w:pPr>
      <w:r w:rsidRPr="00F61633">
        <w:rPr>
          <w:rFonts w:hint="cs"/>
          <w:rtl/>
        </w:rPr>
        <w:t xml:space="preserve">کد 12: </w:t>
      </w:r>
      <w:r w:rsidR="00BC6D9F">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sidR="002B1120">
        <w:rPr>
          <w:rFonts w:hint="cs"/>
          <w:rtl/>
        </w:rPr>
        <w:t>‌</w:t>
      </w:r>
      <w:r w:rsidRPr="00F61633">
        <w:rPr>
          <w:rtl/>
        </w:rPr>
        <w:t>خوای یه کاری رو انجام بدن یهو یه نفر یه ایده</w:t>
      </w:r>
      <w:r w:rsidR="002B1120">
        <w:rPr>
          <w:rFonts w:hint="cs"/>
          <w:rtl/>
        </w:rPr>
        <w:t>‌‌</w:t>
      </w:r>
      <w:r w:rsidRPr="00F61633">
        <w:rPr>
          <w:rtl/>
        </w:rPr>
        <w:t>ای میده و اون خودش نمی</w:t>
      </w:r>
      <w:r w:rsidR="002B1120">
        <w:rPr>
          <w:rFonts w:hint="cs"/>
          <w:rtl/>
        </w:rPr>
        <w:t>‌</w:t>
      </w:r>
      <w:r w:rsidRPr="00F61633">
        <w:rPr>
          <w:rtl/>
        </w:rPr>
        <w:t>دونه حتی داره ایده میده. داره صحبت می</w:t>
      </w:r>
      <w:r w:rsidR="002B1120">
        <w:rPr>
          <w:rFonts w:hint="cs"/>
          <w:rtl/>
        </w:rPr>
        <w:t>‌</w:t>
      </w:r>
      <w:r w:rsidRPr="00F61633">
        <w:rPr>
          <w:rtl/>
        </w:rPr>
        <w:t>کنه و از لابلای حرف</w:t>
      </w:r>
      <w:r w:rsidR="002B1120">
        <w:rPr>
          <w:rFonts w:hint="cs"/>
          <w:rtl/>
        </w:rPr>
        <w:t>‌</w:t>
      </w:r>
      <w:r w:rsidRPr="00F61633">
        <w:rPr>
          <w:rtl/>
        </w:rPr>
        <w:t>های اون داری این ایده رو می</w:t>
      </w:r>
      <w:r w:rsidR="002B1120">
        <w:rPr>
          <w:rFonts w:hint="cs"/>
          <w:rtl/>
        </w:rPr>
        <w:t>‌</w:t>
      </w:r>
      <w:r w:rsidRPr="00F61633">
        <w:rPr>
          <w:rtl/>
        </w:rPr>
        <w:t>گیری. اصلا راه بسته نیست.</w:t>
      </w:r>
      <w:r w:rsidR="00BC6D9F">
        <w:rPr>
          <w:rFonts w:hint="cs"/>
          <w:rtl/>
        </w:rPr>
        <w:t xml:space="preserve"> </w:t>
      </w:r>
      <w:r w:rsidRPr="00F61633">
        <w:rPr>
          <w:rtl/>
        </w:rPr>
        <w:t>اصلا نباید راه رو ببندم دیگه.</w:t>
      </w:r>
      <w:r w:rsidR="00BC6D9F">
        <w:rPr>
          <w:rFonts w:cs="Calibri" w:hint="cs"/>
          <w:rtl/>
        </w:rPr>
        <w:t>"</w:t>
      </w:r>
    </w:p>
    <w:p w14:paraId="1073DA9C" w14:textId="46F6ACCA" w:rsidR="00494566" w:rsidRDefault="00494566" w:rsidP="002B1120">
      <w:pPr>
        <w:pStyle w:val="afb"/>
        <w:rPr>
          <w:rtl/>
        </w:rPr>
      </w:pPr>
      <w:r>
        <w:rPr>
          <w:rFonts w:hint="cs"/>
          <w:rtl/>
        </w:rPr>
        <w:t>ژرف اندیشی (تعمق)</w:t>
      </w:r>
    </w:p>
    <w:p w14:paraId="479659EE" w14:textId="3A13A81C" w:rsidR="00494566" w:rsidRPr="00F61633" w:rsidRDefault="00494566" w:rsidP="002B1120">
      <w:pPr>
        <w:pStyle w:val="4"/>
        <w:rPr>
          <w:rtl/>
        </w:rPr>
      </w:pPr>
      <w:r w:rsidRPr="00F61633">
        <w:rPr>
          <w:rFonts w:hint="cs"/>
          <w:rtl/>
        </w:rPr>
        <w:t>پرسشگری</w:t>
      </w:r>
    </w:p>
    <w:p w14:paraId="6E04CF55" w14:textId="19EE5BE2" w:rsidR="00494566" w:rsidRPr="00BC6D9F" w:rsidRDefault="00494566" w:rsidP="00494566">
      <w:pPr>
        <w:pStyle w:val="afe"/>
        <w:rPr>
          <w:rFonts w:cs="Calibri"/>
          <w:rtl/>
        </w:rPr>
      </w:pPr>
      <w:r w:rsidRPr="00F61633">
        <w:rPr>
          <w:rFonts w:hint="cs"/>
          <w:rtl/>
        </w:rPr>
        <w:t xml:space="preserve">کد 12: </w:t>
      </w:r>
      <w:r w:rsidR="00BC6D9F">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sidR="00BC6D9F">
        <w:rPr>
          <w:rFonts w:cs="Calibri" w:hint="cs"/>
          <w:rtl/>
        </w:rPr>
        <w:t>"</w:t>
      </w:r>
    </w:p>
    <w:p w14:paraId="4992E1D8" w14:textId="253B4A9F" w:rsidR="00494566" w:rsidRDefault="00494566" w:rsidP="00B847A3">
      <w:pPr>
        <w:pStyle w:val="ac"/>
        <w:rPr>
          <w:rtl/>
        </w:rPr>
      </w:pPr>
      <w:r w:rsidRPr="002B1120">
        <w:rPr>
          <w:rStyle w:val="ListParagraphChar"/>
          <w:rFonts w:hint="cs"/>
          <w:rtl/>
        </w:rPr>
        <w:t>در جدول شماره‌ی</w:t>
      </w:r>
      <w:r w:rsidR="002B1120">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1CCC9809" w14:textId="1730A8EF" w:rsidR="006225AA" w:rsidRDefault="006225AA" w:rsidP="00F649A1">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494566" w:rsidRPr="00F61633" w14:paraId="6A8E3760" w14:textId="77777777" w:rsidTr="00F649A1">
        <w:trPr>
          <w:jc w:val="center"/>
        </w:trPr>
        <w:tc>
          <w:tcPr>
            <w:tcW w:w="3229" w:type="dxa"/>
            <w:vMerge w:val="restart"/>
            <w:vAlign w:val="center"/>
          </w:tcPr>
          <w:p w14:paraId="22EEFFF3" w14:textId="5C3660A1" w:rsidR="00494566" w:rsidRPr="00F61633" w:rsidRDefault="00494566" w:rsidP="00683D4A">
            <w:pPr>
              <w:rPr>
                <w:rFonts w:cs="B Nazanin"/>
                <w:b/>
                <w:bCs/>
                <w:sz w:val="22"/>
                <w:szCs w:val="22"/>
                <w:rtl/>
              </w:rPr>
            </w:pPr>
            <w:r w:rsidRPr="00F61633">
              <w:rPr>
                <w:rFonts w:cs="B Nazanin" w:hint="cs"/>
                <w:b/>
                <w:bCs/>
                <w:sz w:val="22"/>
                <w:szCs w:val="22"/>
                <w:rtl/>
              </w:rPr>
              <w:t>تفکر تیمی</w:t>
            </w:r>
          </w:p>
        </w:tc>
        <w:tc>
          <w:tcPr>
            <w:tcW w:w="3341" w:type="dxa"/>
          </w:tcPr>
          <w:p w14:paraId="45DDD702" w14:textId="77777777" w:rsidR="00494566" w:rsidRPr="00F61633" w:rsidRDefault="00494566" w:rsidP="00683D4A">
            <w:pPr>
              <w:rPr>
                <w:rFonts w:cs="B Nazanin"/>
                <w:sz w:val="22"/>
                <w:szCs w:val="22"/>
                <w:rtl/>
              </w:rPr>
            </w:pPr>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r w:rsidRPr="00F61633">
              <w:rPr>
                <w:rFonts w:cs="B Nazanin"/>
                <w:sz w:val="22"/>
                <w:szCs w:val="22"/>
                <w:rtl/>
              </w:rPr>
              <w:t xml:space="preserve"> و مشارکت‌جو</w:t>
            </w:r>
          </w:p>
        </w:tc>
      </w:tr>
      <w:tr w:rsidR="00494566" w:rsidRPr="00F61633" w14:paraId="24262FEF" w14:textId="77777777" w:rsidTr="00F649A1">
        <w:trPr>
          <w:jc w:val="center"/>
        </w:trPr>
        <w:tc>
          <w:tcPr>
            <w:tcW w:w="3229" w:type="dxa"/>
            <w:vMerge/>
            <w:vAlign w:val="center"/>
          </w:tcPr>
          <w:p w14:paraId="6CEF3AEF" w14:textId="77777777" w:rsidR="00494566" w:rsidRPr="00F61633" w:rsidRDefault="00494566" w:rsidP="00683D4A">
            <w:pPr>
              <w:rPr>
                <w:rFonts w:cs="B Nazanin"/>
                <w:b/>
                <w:bCs/>
                <w:sz w:val="22"/>
                <w:szCs w:val="22"/>
                <w:rtl/>
              </w:rPr>
            </w:pPr>
          </w:p>
        </w:tc>
        <w:tc>
          <w:tcPr>
            <w:tcW w:w="3341" w:type="dxa"/>
          </w:tcPr>
          <w:p w14:paraId="30B4D398" w14:textId="77777777" w:rsidR="00494566" w:rsidRPr="00F61633" w:rsidRDefault="00494566" w:rsidP="00683D4A">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ا</w:t>
            </w:r>
            <w:r w:rsidRPr="00F61633">
              <w:rPr>
                <w:rFonts w:cs="B Nazanin" w:hint="cs"/>
                <w:sz w:val="22"/>
                <w:szCs w:val="22"/>
                <w:rtl/>
              </w:rPr>
              <w:t>ی</w:t>
            </w:r>
            <w:r w:rsidRPr="00F61633">
              <w:rPr>
                <w:rFonts w:cs="B Nazanin" w:hint="eastAsia"/>
                <w:sz w:val="22"/>
                <w:szCs w:val="22"/>
                <w:rtl/>
              </w:rPr>
              <w:t>ده‌ها</w:t>
            </w:r>
          </w:p>
        </w:tc>
      </w:tr>
      <w:tr w:rsidR="00494566" w:rsidRPr="00F61633" w14:paraId="65987A9A" w14:textId="77777777" w:rsidTr="00F649A1">
        <w:trPr>
          <w:jc w:val="center"/>
        </w:trPr>
        <w:tc>
          <w:tcPr>
            <w:tcW w:w="3229" w:type="dxa"/>
            <w:vMerge/>
            <w:vAlign w:val="center"/>
          </w:tcPr>
          <w:p w14:paraId="6809A2C3" w14:textId="77777777" w:rsidR="00494566" w:rsidRPr="00F61633" w:rsidRDefault="00494566" w:rsidP="00683D4A">
            <w:pPr>
              <w:rPr>
                <w:rFonts w:cs="B Nazanin"/>
                <w:b/>
                <w:bCs/>
                <w:sz w:val="22"/>
                <w:szCs w:val="22"/>
                <w:rtl/>
              </w:rPr>
            </w:pPr>
          </w:p>
        </w:tc>
        <w:tc>
          <w:tcPr>
            <w:tcW w:w="3341" w:type="dxa"/>
          </w:tcPr>
          <w:p w14:paraId="54B602DB" w14:textId="77777777" w:rsidR="00494566" w:rsidRPr="00F61633" w:rsidRDefault="00494566" w:rsidP="00683D4A">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مردم‌سالار</w:t>
            </w:r>
            <w:r w:rsidRPr="00F61633">
              <w:rPr>
                <w:rFonts w:cs="B Nazanin" w:hint="cs"/>
                <w:sz w:val="22"/>
                <w:szCs w:val="22"/>
                <w:rtl/>
              </w:rPr>
              <w:t>ی</w:t>
            </w:r>
          </w:p>
        </w:tc>
      </w:tr>
      <w:tr w:rsidR="00494566" w:rsidRPr="00F61633" w14:paraId="61CD8FF9" w14:textId="77777777" w:rsidTr="00F649A1">
        <w:trPr>
          <w:jc w:val="center"/>
        </w:trPr>
        <w:tc>
          <w:tcPr>
            <w:tcW w:w="3229" w:type="dxa"/>
            <w:vAlign w:val="center"/>
          </w:tcPr>
          <w:p w14:paraId="25A44721" w14:textId="7A07D485" w:rsidR="00494566" w:rsidRPr="00F61633" w:rsidRDefault="00494566" w:rsidP="00683D4A">
            <w:pPr>
              <w:rPr>
                <w:rFonts w:cs="B Nazanin"/>
                <w:b/>
                <w:bCs/>
                <w:sz w:val="22"/>
                <w:szCs w:val="22"/>
                <w:rtl/>
              </w:rPr>
            </w:pPr>
            <w:r w:rsidRPr="00F61633">
              <w:rPr>
                <w:rFonts w:cs="B Nazanin" w:hint="cs"/>
                <w:b/>
                <w:bCs/>
                <w:sz w:val="22"/>
                <w:szCs w:val="22"/>
                <w:rtl/>
              </w:rPr>
              <w:t>تغییرطلبی</w:t>
            </w:r>
          </w:p>
        </w:tc>
        <w:tc>
          <w:tcPr>
            <w:tcW w:w="3341" w:type="dxa"/>
          </w:tcPr>
          <w:p w14:paraId="2A498705" w14:textId="77777777" w:rsidR="00494566" w:rsidRPr="00F61633" w:rsidRDefault="00494566" w:rsidP="00683D4A">
            <w:pPr>
              <w:rPr>
                <w:rFonts w:cs="B Nazanin"/>
                <w:sz w:val="22"/>
                <w:szCs w:val="22"/>
                <w:rtl/>
              </w:rPr>
            </w:pPr>
            <w:r w:rsidRPr="00F61633">
              <w:rPr>
                <w:rFonts w:cs="B Nazanin" w:hint="cs"/>
                <w:sz w:val="22"/>
                <w:szCs w:val="22"/>
                <w:rtl/>
              </w:rPr>
              <w:t>تغییرطلب</w:t>
            </w:r>
          </w:p>
        </w:tc>
      </w:tr>
      <w:tr w:rsidR="00494566" w:rsidRPr="00F61633" w14:paraId="70063AEA" w14:textId="77777777" w:rsidTr="00F649A1">
        <w:trPr>
          <w:jc w:val="center"/>
        </w:trPr>
        <w:tc>
          <w:tcPr>
            <w:tcW w:w="3229" w:type="dxa"/>
            <w:vMerge w:val="restart"/>
            <w:vAlign w:val="center"/>
          </w:tcPr>
          <w:p w14:paraId="26193666" w14:textId="5A5C2FF8" w:rsidR="00494566" w:rsidRPr="00F61633" w:rsidRDefault="00494566" w:rsidP="00683D4A">
            <w:pPr>
              <w:rPr>
                <w:rFonts w:cs="B Nazanin"/>
                <w:b/>
                <w:bCs/>
                <w:sz w:val="22"/>
                <w:szCs w:val="22"/>
                <w:rtl/>
              </w:rPr>
            </w:pPr>
            <w:r w:rsidRPr="00F61633">
              <w:rPr>
                <w:rFonts w:cs="B Nazanin" w:hint="cs"/>
                <w:b/>
                <w:bCs/>
                <w:sz w:val="22"/>
                <w:szCs w:val="22"/>
                <w:rtl/>
              </w:rPr>
              <w:t>تفکر ارزش‌مدارانه</w:t>
            </w:r>
          </w:p>
        </w:tc>
        <w:tc>
          <w:tcPr>
            <w:tcW w:w="3341" w:type="dxa"/>
          </w:tcPr>
          <w:p w14:paraId="3048B2F5" w14:textId="77777777" w:rsidR="00494566" w:rsidRPr="00F61633" w:rsidRDefault="00494566" w:rsidP="00683D4A">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494566" w:rsidRPr="00F61633" w14:paraId="079C51E5" w14:textId="77777777" w:rsidTr="00F649A1">
        <w:trPr>
          <w:jc w:val="center"/>
        </w:trPr>
        <w:tc>
          <w:tcPr>
            <w:tcW w:w="3229" w:type="dxa"/>
            <w:vMerge/>
            <w:vAlign w:val="center"/>
          </w:tcPr>
          <w:p w14:paraId="3A0F2203" w14:textId="77777777" w:rsidR="00494566" w:rsidRPr="00F61633" w:rsidRDefault="00494566" w:rsidP="00683D4A">
            <w:pPr>
              <w:rPr>
                <w:rFonts w:cs="B Nazanin"/>
                <w:b/>
                <w:bCs/>
                <w:sz w:val="22"/>
                <w:szCs w:val="22"/>
                <w:rtl/>
              </w:rPr>
            </w:pPr>
          </w:p>
        </w:tc>
        <w:tc>
          <w:tcPr>
            <w:tcW w:w="3341" w:type="dxa"/>
          </w:tcPr>
          <w:p w14:paraId="7198A26E" w14:textId="77777777" w:rsidR="00494566" w:rsidRPr="00F61633" w:rsidRDefault="00494566" w:rsidP="00683D4A">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494566" w:rsidRPr="00F61633" w14:paraId="3CB8B2A5" w14:textId="77777777" w:rsidTr="00F649A1">
        <w:trPr>
          <w:jc w:val="center"/>
        </w:trPr>
        <w:tc>
          <w:tcPr>
            <w:tcW w:w="3229" w:type="dxa"/>
            <w:vMerge/>
            <w:vAlign w:val="center"/>
          </w:tcPr>
          <w:p w14:paraId="12FE8274" w14:textId="77777777" w:rsidR="00494566" w:rsidRPr="00F61633" w:rsidRDefault="00494566" w:rsidP="00683D4A">
            <w:pPr>
              <w:rPr>
                <w:rFonts w:cs="B Nazanin"/>
                <w:b/>
                <w:bCs/>
                <w:sz w:val="22"/>
                <w:szCs w:val="22"/>
                <w:rtl/>
              </w:rPr>
            </w:pPr>
          </w:p>
        </w:tc>
        <w:tc>
          <w:tcPr>
            <w:tcW w:w="3341" w:type="dxa"/>
          </w:tcPr>
          <w:p w14:paraId="48DF61D3" w14:textId="77777777" w:rsidR="00494566" w:rsidRPr="00F61633" w:rsidRDefault="00494566" w:rsidP="00683D4A">
            <w:pPr>
              <w:rPr>
                <w:rFonts w:cs="B Nazanin"/>
                <w:sz w:val="22"/>
                <w:szCs w:val="22"/>
                <w:rtl/>
              </w:rPr>
            </w:pPr>
            <w:r w:rsidRPr="00F61633">
              <w:rPr>
                <w:rFonts w:cs="B Nazanin" w:hint="eastAsia"/>
                <w:sz w:val="22"/>
                <w:szCs w:val="22"/>
                <w:rtl/>
              </w:rPr>
              <w:t>پاکدست</w:t>
            </w:r>
            <w:r w:rsidRPr="00F61633">
              <w:rPr>
                <w:rFonts w:cs="B Nazanin" w:hint="cs"/>
                <w:sz w:val="22"/>
                <w:szCs w:val="22"/>
                <w:rtl/>
              </w:rPr>
              <w:t>ی</w:t>
            </w:r>
          </w:p>
        </w:tc>
      </w:tr>
      <w:tr w:rsidR="00494566" w:rsidRPr="00F61633" w14:paraId="55194F5B" w14:textId="77777777" w:rsidTr="00F649A1">
        <w:trPr>
          <w:jc w:val="center"/>
        </w:trPr>
        <w:tc>
          <w:tcPr>
            <w:tcW w:w="3229" w:type="dxa"/>
            <w:vMerge/>
            <w:vAlign w:val="center"/>
          </w:tcPr>
          <w:p w14:paraId="14AA395D" w14:textId="77777777" w:rsidR="00494566" w:rsidRPr="00F61633" w:rsidRDefault="00494566" w:rsidP="00683D4A">
            <w:pPr>
              <w:rPr>
                <w:rFonts w:cs="B Nazanin"/>
                <w:b/>
                <w:bCs/>
                <w:sz w:val="22"/>
                <w:szCs w:val="22"/>
                <w:rtl/>
              </w:rPr>
            </w:pPr>
          </w:p>
        </w:tc>
        <w:tc>
          <w:tcPr>
            <w:tcW w:w="3341" w:type="dxa"/>
          </w:tcPr>
          <w:p w14:paraId="61675AF5" w14:textId="77777777" w:rsidR="00494566" w:rsidRPr="00F61633" w:rsidRDefault="00494566" w:rsidP="00683D4A">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494566" w:rsidRPr="00F61633" w14:paraId="1AB49BAF" w14:textId="77777777" w:rsidTr="00F649A1">
        <w:trPr>
          <w:jc w:val="center"/>
        </w:trPr>
        <w:tc>
          <w:tcPr>
            <w:tcW w:w="3229" w:type="dxa"/>
            <w:vAlign w:val="center"/>
          </w:tcPr>
          <w:p w14:paraId="4706348B" w14:textId="69221D84" w:rsidR="00494566" w:rsidRPr="00F61633" w:rsidRDefault="00494566" w:rsidP="00683D4A">
            <w:pPr>
              <w:rPr>
                <w:rFonts w:cs="B Nazanin"/>
                <w:b/>
                <w:bCs/>
                <w:sz w:val="22"/>
                <w:szCs w:val="22"/>
                <w:rtl/>
              </w:rPr>
            </w:pPr>
            <w:r w:rsidRPr="00F61633">
              <w:rPr>
                <w:rFonts w:cs="B Nazanin" w:hint="cs"/>
                <w:b/>
                <w:bCs/>
                <w:sz w:val="22"/>
                <w:szCs w:val="22"/>
                <w:rtl/>
              </w:rPr>
              <w:t>باور به رهبری فرآیند یاددهی-یادگیری</w:t>
            </w:r>
          </w:p>
        </w:tc>
        <w:tc>
          <w:tcPr>
            <w:tcW w:w="3341" w:type="dxa"/>
            <w:vAlign w:val="center"/>
          </w:tcPr>
          <w:p w14:paraId="541A9435" w14:textId="77777777" w:rsidR="00494566" w:rsidRPr="00F61633" w:rsidRDefault="00494566" w:rsidP="00683D4A">
            <w:pPr>
              <w:rPr>
                <w:rFonts w:cs="B Nazanin"/>
                <w:sz w:val="22"/>
                <w:szCs w:val="22"/>
                <w:rtl/>
              </w:rPr>
            </w:pPr>
            <w:r w:rsidRPr="00F61633">
              <w:rPr>
                <w:rFonts w:cs="B Nazanin" w:hint="cs"/>
                <w:sz w:val="22"/>
                <w:szCs w:val="22"/>
                <w:rtl/>
              </w:rPr>
              <w:t>باور به رهبری فرآیند یاددهی-یادگیری</w:t>
            </w:r>
          </w:p>
        </w:tc>
      </w:tr>
      <w:tr w:rsidR="00494566" w:rsidRPr="00F61633" w14:paraId="265B6923" w14:textId="77777777" w:rsidTr="00F649A1">
        <w:trPr>
          <w:jc w:val="center"/>
        </w:trPr>
        <w:tc>
          <w:tcPr>
            <w:tcW w:w="3229" w:type="dxa"/>
            <w:vMerge w:val="restart"/>
            <w:vAlign w:val="center"/>
          </w:tcPr>
          <w:p w14:paraId="1DC547AB" w14:textId="77777777" w:rsidR="00494566" w:rsidRPr="00F61633" w:rsidRDefault="00494566" w:rsidP="00683D4A">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45B1C5A" w14:textId="77777777" w:rsidR="00494566" w:rsidRPr="00F61633" w:rsidRDefault="00494566" w:rsidP="00683D4A">
            <w:pPr>
              <w:rPr>
                <w:rFonts w:cs="B Nazanin"/>
                <w:sz w:val="22"/>
                <w:szCs w:val="22"/>
                <w:rtl/>
              </w:rPr>
            </w:pPr>
            <w:r w:rsidRPr="00F61633">
              <w:rPr>
                <w:rFonts w:cs="B Nazanin" w:hint="cs"/>
                <w:sz w:val="22"/>
                <w:szCs w:val="22"/>
                <w:rtl/>
              </w:rPr>
              <w:t>جامعیت و همه‌جانبه‌نگری</w:t>
            </w:r>
          </w:p>
        </w:tc>
      </w:tr>
      <w:tr w:rsidR="00494566" w:rsidRPr="00F61633" w14:paraId="38CE9B8A" w14:textId="77777777" w:rsidTr="00F649A1">
        <w:trPr>
          <w:jc w:val="center"/>
        </w:trPr>
        <w:tc>
          <w:tcPr>
            <w:tcW w:w="3229" w:type="dxa"/>
            <w:vMerge/>
            <w:vAlign w:val="center"/>
          </w:tcPr>
          <w:p w14:paraId="1BDD1F49" w14:textId="77777777" w:rsidR="00494566" w:rsidRPr="00F61633" w:rsidRDefault="00494566" w:rsidP="00683D4A">
            <w:pPr>
              <w:rPr>
                <w:rFonts w:cs="B Nazanin"/>
                <w:sz w:val="22"/>
                <w:szCs w:val="22"/>
                <w:rtl/>
              </w:rPr>
            </w:pPr>
          </w:p>
        </w:tc>
        <w:tc>
          <w:tcPr>
            <w:tcW w:w="3341" w:type="dxa"/>
            <w:vAlign w:val="center"/>
          </w:tcPr>
          <w:p w14:paraId="0D05F682" w14:textId="77777777" w:rsidR="00494566" w:rsidRPr="00F61633" w:rsidRDefault="00494566" w:rsidP="00683D4A">
            <w:pPr>
              <w:rPr>
                <w:rFonts w:cs="B Nazanin"/>
                <w:sz w:val="22"/>
                <w:szCs w:val="22"/>
                <w:rtl/>
              </w:rPr>
            </w:pPr>
            <w:r w:rsidRPr="00F61633">
              <w:rPr>
                <w:rFonts w:cs="B Nazanin" w:hint="cs"/>
                <w:sz w:val="22"/>
                <w:szCs w:val="22"/>
                <w:rtl/>
              </w:rPr>
              <w:t>انعطاف‌پذیری</w:t>
            </w:r>
          </w:p>
        </w:tc>
      </w:tr>
      <w:tr w:rsidR="00494566" w:rsidRPr="00F61633" w14:paraId="4584A343" w14:textId="77777777" w:rsidTr="00F649A1">
        <w:trPr>
          <w:jc w:val="center"/>
        </w:trPr>
        <w:tc>
          <w:tcPr>
            <w:tcW w:w="3229" w:type="dxa"/>
            <w:vMerge/>
            <w:vAlign w:val="center"/>
          </w:tcPr>
          <w:p w14:paraId="6931CD74" w14:textId="77777777" w:rsidR="00494566" w:rsidRPr="00F61633" w:rsidRDefault="00494566" w:rsidP="00683D4A">
            <w:pPr>
              <w:rPr>
                <w:rFonts w:cs="B Nazanin"/>
                <w:sz w:val="22"/>
                <w:szCs w:val="22"/>
                <w:rtl/>
              </w:rPr>
            </w:pPr>
          </w:p>
        </w:tc>
        <w:tc>
          <w:tcPr>
            <w:tcW w:w="3341" w:type="dxa"/>
            <w:vAlign w:val="center"/>
          </w:tcPr>
          <w:p w14:paraId="36A3D08E" w14:textId="77777777" w:rsidR="00494566" w:rsidRPr="00F61633" w:rsidRDefault="00494566" w:rsidP="00F61633">
            <w:pPr>
              <w:keepNext/>
              <w:rPr>
                <w:rFonts w:cs="B Nazanin"/>
                <w:sz w:val="22"/>
                <w:szCs w:val="22"/>
                <w:rtl/>
              </w:rPr>
            </w:pPr>
            <w:r w:rsidRPr="00F61633">
              <w:rPr>
                <w:rFonts w:cs="B Nazanin" w:hint="cs"/>
                <w:sz w:val="22"/>
                <w:szCs w:val="22"/>
                <w:rtl/>
              </w:rPr>
              <w:t>ژرف‌اندیشی (تعمق)</w:t>
            </w:r>
          </w:p>
        </w:tc>
      </w:tr>
    </w:tbl>
    <w:p w14:paraId="7958271E" w14:textId="7ABC2690" w:rsidR="00494566" w:rsidRPr="00364C86" w:rsidRDefault="00494566" w:rsidP="00DD62F6">
      <w:pPr>
        <w:pStyle w:val="1-1-1"/>
      </w:pPr>
      <w:bookmarkStart w:id="241" w:name="_Toc144152841"/>
      <w:bookmarkStart w:id="242" w:name="_Toc145161014"/>
      <w:r>
        <w:rPr>
          <w:rFonts w:hint="cs"/>
          <w:rtl/>
        </w:rPr>
        <w:t>شایستگی‌های مهارتی</w:t>
      </w:r>
      <w:bookmarkEnd w:id="241"/>
      <w:bookmarkEnd w:id="242"/>
    </w:p>
    <w:p w14:paraId="45E1A468" w14:textId="7B308B80" w:rsidR="00494566" w:rsidRDefault="00494566" w:rsidP="00B847A3">
      <w:pPr>
        <w:pStyle w:val="ac"/>
        <w:rPr>
          <w:rtl/>
        </w:rPr>
      </w:pPr>
      <w:r>
        <w:rPr>
          <w:rFonts w:hint="cs"/>
          <w:rtl/>
        </w:rPr>
        <w:t>بر اساس یافته‌های این پژوهش شایستگی‌های مهارتی در</w:t>
      </w:r>
      <w:r w:rsidR="00BC6D9F">
        <w:rPr>
          <w:rFonts w:hint="cs"/>
          <w:rtl/>
        </w:rPr>
        <w:t xml:space="preserve"> </w:t>
      </w:r>
      <w:r>
        <w:rPr>
          <w:rFonts w:hint="cs"/>
          <w:rtl/>
        </w:rPr>
        <w:t>6</w:t>
      </w:r>
      <w:r w:rsidR="00BC6D9F">
        <w:rPr>
          <w:rFonts w:hint="cs"/>
          <w:rtl/>
        </w:rPr>
        <w:t xml:space="preserve"> </w:t>
      </w:r>
      <w:r>
        <w:rPr>
          <w:rFonts w:hint="cs"/>
          <w:rtl/>
        </w:rPr>
        <w:t xml:space="preserve">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7C6D0304" w14:textId="5CD34DC8" w:rsidR="00494566" w:rsidRDefault="00BC6D9F" w:rsidP="00B21171">
      <w:pPr>
        <w:pStyle w:val="afa"/>
        <w:rPr>
          <w:rtl/>
        </w:rPr>
      </w:pPr>
      <w:r>
        <w:rPr>
          <w:noProof/>
        </w:rPr>
        <w:drawing>
          <wp:anchor distT="0" distB="0" distL="114300" distR="114300" simplePos="0" relativeHeight="251648000" behindDoc="0" locked="0" layoutInCell="1" allowOverlap="1" wp14:anchorId="39E9D04F" wp14:editId="09317268">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7D19BD77" w14:textId="3FA672D6" w:rsidR="00494566" w:rsidRDefault="00494566" w:rsidP="00B21171">
      <w:pPr>
        <w:pStyle w:val="afa"/>
        <w:rPr>
          <w:rtl/>
        </w:rPr>
      </w:pPr>
    </w:p>
    <w:p w14:paraId="5F8678BD" w14:textId="75E4AAD5" w:rsidR="00494566" w:rsidRDefault="00494566" w:rsidP="00B21171">
      <w:pPr>
        <w:pStyle w:val="afa"/>
        <w:rPr>
          <w:rtl/>
        </w:rPr>
      </w:pPr>
    </w:p>
    <w:p w14:paraId="44D2C3E6" w14:textId="6DA2A6F2" w:rsidR="00494566" w:rsidRDefault="00494566" w:rsidP="00B21171">
      <w:pPr>
        <w:pStyle w:val="afa"/>
      </w:pPr>
    </w:p>
    <w:p w14:paraId="14158786" w14:textId="4539A932" w:rsidR="00364C86" w:rsidRDefault="00364C86" w:rsidP="00B21171">
      <w:pPr>
        <w:pStyle w:val="afa"/>
      </w:pPr>
    </w:p>
    <w:p w14:paraId="38F7F7C7" w14:textId="6482AC41" w:rsidR="00364C86" w:rsidRDefault="00364C86" w:rsidP="00B21171">
      <w:pPr>
        <w:pStyle w:val="afa"/>
      </w:pPr>
    </w:p>
    <w:p w14:paraId="49BA2FEC" w14:textId="45659675" w:rsidR="00364C86" w:rsidRDefault="00364C86" w:rsidP="00B21171">
      <w:pPr>
        <w:pStyle w:val="afa"/>
      </w:pPr>
    </w:p>
    <w:p w14:paraId="221E7A5B" w14:textId="77777777" w:rsidR="00364C86" w:rsidRDefault="00364C86" w:rsidP="00B21171">
      <w:pPr>
        <w:pStyle w:val="afa"/>
      </w:pPr>
    </w:p>
    <w:p w14:paraId="637CBCA7" w14:textId="77777777" w:rsidR="00364C86" w:rsidRDefault="00364C86" w:rsidP="00B21171">
      <w:pPr>
        <w:pStyle w:val="afa"/>
      </w:pPr>
    </w:p>
    <w:p w14:paraId="10BE534E" w14:textId="058546CC" w:rsidR="00364C86" w:rsidRDefault="00364C86" w:rsidP="00B21171">
      <w:pPr>
        <w:pStyle w:val="afa"/>
        <w:rPr>
          <w:rtl/>
        </w:rPr>
      </w:pPr>
    </w:p>
    <w:p w14:paraId="1A4D76E6" w14:textId="77777777" w:rsidR="00CC6A8D" w:rsidRDefault="00CC6A8D" w:rsidP="00B21171">
      <w:pPr>
        <w:pStyle w:val="afa"/>
        <w:rPr>
          <w:rtl/>
        </w:rPr>
      </w:pPr>
    </w:p>
    <w:p w14:paraId="7A1C1C91" w14:textId="77777777" w:rsidR="00F649A1" w:rsidRDefault="00F649A1" w:rsidP="00F649A1">
      <w:pPr>
        <w:rPr>
          <w:rtl/>
        </w:rPr>
      </w:pPr>
      <w:bookmarkStart w:id="243" w:name="_Toc144152842"/>
    </w:p>
    <w:p w14:paraId="2F98E1D0" w14:textId="77777777" w:rsidR="00F649A1" w:rsidRPr="00BA3A62" w:rsidRDefault="00F649A1" w:rsidP="00F649A1">
      <w:pPr>
        <w:pStyle w:val="a0"/>
        <w:jc w:val="left"/>
        <w:rPr>
          <w:i/>
          <w:iCs/>
        </w:rPr>
      </w:pPr>
      <w:bookmarkStart w:id="244" w:name="_Toc145245253"/>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bookmarkEnd w:id="244"/>
    </w:p>
    <w:p w14:paraId="23B00640" w14:textId="2380D8F2" w:rsidR="00494566" w:rsidRDefault="00494566" w:rsidP="00F649A1">
      <w:pPr>
        <w:pStyle w:val="1-1-1-1"/>
      </w:pPr>
      <w:r w:rsidRPr="00CC6A8D">
        <w:rPr>
          <w:rFonts w:hint="cs"/>
          <w:rtl/>
        </w:rPr>
        <w:t>ارتباط</w:t>
      </w:r>
      <w:r>
        <w:rPr>
          <w:rFonts w:hint="cs"/>
          <w:rtl/>
        </w:rPr>
        <w:t xml:space="preserve"> و تعامل سازنده</w:t>
      </w:r>
      <w:bookmarkEnd w:id="243"/>
    </w:p>
    <w:p w14:paraId="32EC907B" w14:textId="77777777" w:rsidR="00494566" w:rsidRPr="001D2F33" w:rsidRDefault="00494566" w:rsidP="00B847A3">
      <w:pPr>
        <w:pStyle w:val="ac"/>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45" w:name="_Hlk143777657"/>
      <w:r w:rsidRPr="001D2F33">
        <w:rPr>
          <w:rFonts w:hint="cs"/>
          <w:rtl/>
        </w:rPr>
        <w:t>توانایی جلب اعتماد</w:t>
      </w:r>
      <w:bookmarkEnd w:id="245"/>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61EA3782" w14:textId="2C67D748" w:rsidR="00494566" w:rsidRDefault="00BC6D9F" w:rsidP="00494566">
      <w:pPr>
        <w:pStyle w:val="afe"/>
        <w:rPr>
          <w:rFonts w:cs="Calibri"/>
          <w:rtl/>
        </w:rPr>
      </w:pPr>
      <w:r w:rsidRPr="00CC6A8D">
        <w:rPr>
          <w:noProof/>
          <w:rtl/>
        </w:rPr>
        <w:drawing>
          <wp:anchor distT="0" distB="0" distL="114300" distR="114300" simplePos="0" relativeHeight="251649024" behindDoc="0" locked="0" layoutInCell="1" allowOverlap="1" wp14:anchorId="3F1C022B" wp14:editId="7446C07F">
            <wp:simplePos x="0" y="0"/>
            <wp:positionH relativeFrom="column">
              <wp:posOffset>-900430</wp:posOffset>
            </wp:positionH>
            <wp:positionV relativeFrom="paragraph">
              <wp:posOffset>1802765</wp:posOffset>
            </wp:positionV>
            <wp:extent cx="4594860" cy="2333625"/>
            <wp:effectExtent l="0" t="38100" r="0" b="4762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14:sizeRelH relativeFrom="margin">
              <wp14:pctWidth>0</wp14:pctWidth>
            </wp14:sizeRelH>
            <wp14:sizeRelV relativeFrom="margin">
              <wp14:pctHeight>0</wp14:pctHeight>
            </wp14:sizeRelV>
          </wp:anchor>
        </w:drawing>
      </w:r>
      <w:r w:rsidR="00494566" w:rsidRPr="001D2F33">
        <w:rPr>
          <w:rFonts w:hint="cs"/>
          <w:rtl/>
        </w:rPr>
        <w:t xml:space="preserve">کد 22: </w:t>
      </w:r>
      <w:r>
        <w:rPr>
          <w:rFonts w:cs="Calibri" w:hint="cs"/>
          <w:rtl/>
        </w:rPr>
        <w:t>"</w:t>
      </w:r>
      <w:r w:rsidR="00494566"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00494566" w:rsidRPr="001D2F33">
        <w:rPr>
          <w:rFonts w:hint="cs"/>
          <w:rtl/>
        </w:rPr>
        <w:t>.</w:t>
      </w:r>
      <w:r>
        <w:rPr>
          <w:rFonts w:cs="Calibri" w:hint="cs"/>
          <w:rtl/>
        </w:rPr>
        <w:t>"</w:t>
      </w:r>
    </w:p>
    <w:p w14:paraId="7452A2D2" w14:textId="77777777" w:rsidR="00BC6D9F" w:rsidRDefault="00BC6D9F" w:rsidP="00494566">
      <w:pPr>
        <w:pStyle w:val="afe"/>
        <w:rPr>
          <w:rFonts w:cs="Calibri"/>
          <w:rtl/>
        </w:rPr>
      </w:pPr>
    </w:p>
    <w:p w14:paraId="472B2DC3" w14:textId="77777777" w:rsidR="00BC6D9F" w:rsidRDefault="00BC6D9F" w:rsidP="00494566">
      <w:pPr>
        <w:pStyle w:val="afe"/>
        <w:rPr>
          <w:rFonts w:cs="Calibri"/>
          <w:rtl/>
        </w:rPr>
      </w:pPr>
    </w:p>
    <w:p w14:paraId="16AA36FF" w14:textId="77777777" w:rsidR="00BC6D9F" w:rsidRPr="00BC6D9F" w:rsidRDefault="00BC6D9F" w:rsidP="00BC6D9F">
      <w:pPr>
        <w:pStyle w:val="a0"/>
        <w:spacing w:after="0" w:line="240" w:lineRule="auto"/>
        <w:ind w:left="133"/>
        <w:jc w:val="left"/>
        <w:rPr>
          <w:rFonts w:ascii="IRNazanin" w:hAnsi="IRNazanin"/>
          <w:i/>
          <w:iCs/>
          <w:shd w:val="clear" w:color="auto" w:fill="FFFFFF"/>
          <w:lang w:val="fa-IR"/>
        </w:rPr>
      </w:pPr>
      <w:bookmarkStart w:id="246" w:name="_Toc145245254"/>
      <w:r w:rsidRPr="005B3F01">
        <w:rPr>
          <w:rFonts w:hint="cs"/>
          <w:rtl/>
        </w:rPr>
        <w:t>مولفه‌های ارتب</w:t>
      </w:r>
      <w:r w:rsidRPr="00122CC5">
        <w:rPr>
          <w:rFonts w:hint="cs"/>
          <w:rtl/>
        </w:rPr>
        <w:t>اطات و تعامل سازنده</w:t>
      </w:r>
      <w:bookmarkEnd w:id="246"/>
    </w:p>
    <w:p w14:paraId="1864D0D9" w14:textId="49D8A120" w:rsidR="00BC6D9F" w:rsidRPr="00BC6D9F" w:rsidRDefault="00BC6D9F" w:rsidP="00BC6D9F">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0AF5F280" w14:textId="77777777" w:rsidR="00BC6D9F" w:rsidRPr="00BC6D9F" w:rsidRDefault="00BC6D9F" w:rsidP="00494566">
      <w:pPr>
        <w:pStyle w:val="afe"/>
        <w:rPr>
          <w:rFonts w:cs="Calibri"/>
          <w:rtl/>
        </w:rPr>
      </w:pPr>
    </w:p>
    <w:p w14:paraId="68EC914B" w14:textId="22811948" w:rsidR="00BC6D9F" w:rsidRPr="00122CC5" w:rsidRDefault="00BC6D9F" w:rsidP="00BC6D9F">
      <w:pPr>
        <w:pStyle w:val="a0"/>
        <w:rPr>
          <w:rFonts w:ascii="IRNazanin" w:hAnsi="IRNazanin"/>
          <w:i/>
          <w:iCs/>
          <w:shd w:val="clear" w:color="auto" w:fill="FFFFFF"/>
          <w:lang w:val="fa-IR"/>
        </w:rPr>
      </w:pPr>
      <w:r>
        <w:rPr>
          <w:rtl/>
        </w:rPr>
        <w:br w:type="page"/>
      </w:r>
    </w:p>
    <w:p w14:paraId="0D155B7B" w14:textId="5111D50E" w:rsidR="00494566" w:rsidRPr="001D2F33" w:rsidRDefault="00494566" w:rsidP="00BC6D9F">
      <w:pPr>
        <w:pStyle w:val="4"/>
        <w:rPr>
          <w:rtl/>
        </w:rPr>
      </w:pPr>
      <w:r w:rsidRPr="001D2F33">
        <w:rPr>
          <w:rFonts w:hint="cs"/>
          <w:rtl/>
        </w:rPr>
        <w:t>توانایی جلب اعتماد</w:t>
      </w:r>
    </w:p>
    <w:p w14:paraId="066420E9" w14:textId="51CAB851"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sidR="00B34A09">
        <w:rPr>
          <w:rFonts w:cs="Calibri" w:hint="cs"/>
          <w:rtl/>
        </w:rPr>
        <w:t>"</w:t>
      </w:r>
    </w:p>
    <w:p w14:paraId="5E342FBE"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سازمان‌ها</w:t>
      </w:r>
      <w:proofErr w:type="spellEnd"/>
    </w:p>
    <w:p w14:paraId="0C7A4EA6" w14:textId="540E941D" w:rsidR="00494566" w:rsidRPr="00B34A09" w:rsidRDefault="00494566" w:rsidP="00494566">
      <w:pPr>
        <w:pStyle w:val="afe"/>
        <w:rPr>
          <w:rFonts w:cs="Calibri"/>
          <w:rtl/>
        </w:rPr>
      </w:pPr>
      <w:r w:rsidRPr="001D2F33">
        <w:rPr>
          <w:rFonts w:hint="cs"/>
          <w:rtl/>
        </w:rPr>
        <w:t xml:space="preserve">کد 29: </w:t>
      </w:r>
      <w:r w:rsidR="00B34A09">
        <w:rPr>
          <w:rFonts w:cs="Calibri" w:hint="cs"/>
          <w:rtl/>
        </w:rPr>
        <w:t>"</w:t>
      </w:r>
      <w:r w:rsidRPr="001D2F33">
        <w:rPr>
          <w:rtl/>
        </w:rPr>
        <w:t>مدیر میتونه خواسته</w:t>
      </w:r>
      <w:r w:rsidR="0049508A">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sidR="00B34A09">
        <w:rPr>
          <w:rFonts w:cs="Calibri" w:hint="cs"/>
          <w:rtl/>
        </w:rPr>
        <w:t>"</w:t>
      </w:r>
    </w:p>
    <w:p w14:paraId="4B27E429"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دانش‌آموزان</w:t>
      </w:r>
      <w:proofErr w:type="spellEnd"/>
    </w:p>
    <w:p w14:paraId="5468D907" w14:textId="2E487DDB"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sidR="00B34A09">
        <w:rPr>
          <w:rFonts w:cs="Calibri" w:hint="cs"/>
          <w:rtl/>
        </w:rPr>
        <w:t>"</w:t>
      </w:r>
    </w:p>
    <w:p w14:paraId="555ABD1B"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معلم‌ها</w:t>
      </w:r>
      <w:proofErr w:type="spellEnd"/>
    </w:p>
    <w:p w14:paraId="15158D4D" w14:textId="5F232BEB" w:rsidR="00494566" w:rsidRPr="00B34A09" w:rsidRDefault="00494566" w:rsidP="00494566">
      <w:pPr>
        <w:pStyle w:val="afe"/>
        <w:rPr>
          <w:rFonts w:cs="Calibri"/>
          <w:rtl/>
        </w:rPr>
      </w:pPr>
      <w:r w:rsidRPr="001D2F33">
        <w:rPr>
          <w:rFonts w:hint="cs"/>
          <w:rtl/>
        </w:rPr>
        <w:t xml:space="preserve">کد3 : </w:t>
      </w:r>
      <w:r w:rsidR="00B34A09">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sidR="00B34A09">
        <w:rPr>
          <w:rFonts w:cs="Calibri" w:hint="cs"/>
          <w:rtl/>
        </w:rPr>
        <w:t>"</w:t>
      </w:r>
    </w:p>
    <w:p w14:paraId="76DA8A4D" w14:textId="77777777" w:rsidR="00494566" w:rsidRPr="001D2F33" w:rsidRDefault="00494566" w:rsidP="001F1265">
      <w:pPr>
        <w:pStyle w:val="4"/>
        <w:rPr>
          <w:rtl/>
        </w:rPr>
      </w:pPr>
      <w:r w:rsidRPr="001D2F33">
        <w:rPr>
          <w:rFonts w:hint="cs"/>
          <w:rtl/>
        </w:rPr>
        <w:t>ارتباط با اولیا</w:t>
      </w:r>
    </w:p>
    <w:p w14:paraId="38F8A92E" w14:textId="5C1C5CE9" w:rsidR="00494566" w:rsidRPr="00B34A09" w:rsidRDefault="00494566" w:rsidP="00494566">
      <w:pPr>
        <w:pStyle w:val="afe"/>
        <w:rPr>
          <w:rFonts w:cs="Calibri"/>
          <w:rtl/>
        </w:rPr>
      </w:pPr>
      <w:r w:rsidRPr="001D2F33">
        <w:rPr>
          <w:rFonts w:hint="cs"/>
          <w:rtl/>
        </w:rPr>
        <w:t xml:space="preserve">کد 2: </w:t>
      </w:r>
      <w:r w:rsidR="00B34A09">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sidR="00B34A09">
        <w:rPr>
          <w:rFonts w:cs="Calibri" w:hint="cs"/>
          <w:rtl/>
        </w:rPr>
        <w:t>"</w:t>
      </w:r>
    </w:p>
    <w:p w14:paraId="367F1145" w14:textId="4A49794A" w:rsidR="00494566" w:rsidRDefault="00494566" w:rsidP="004E07A2">
      <w:pPr>
        <w:pStyle w:val="1-1-1-1"/>
        <w:rPr>
          <w:rtl/>
        </w:rPr>
      </w:pPr>
      <w:bookmarkStart w:id="247" w:name="_Toc144152843"/>
      <w:r w:rsidRPr="00654B1D">
        <w:rPr>
          <w:rFonts w:hint="cs"/>
          <w:rtl/>
        </w:rPr>
        <w:t>نوآوری</w:t>
      </w:r>
      <w:r>
        <w:rPr>
          <w:rFonts w:hint="cs"/>
          <w:rtl/>
        </w:rPr>
        <w:t xml:space="preserve"> و خلاقیت</w:t>
      </w:r>
      <w:bookmarkEnd w:id="247"/>
    </w:p>
    <w:p w14:paraId="36FBB146" w14:textId="6FCC807C" w:rsidR="00317687" w:rsidRPr="001D2F33" w:rsidRDefault="00317687" w:rsidP="00B847A3">
      <w:pPr>
        <w:pStyle w:val="ac"/>
        <w:rPr>
          <w:rtl/>
        </w:rPr>
      </w:pPr>
      <w:r w:rsidRPr="001D2F33">
        <w:rPr>
          <w:rFonts w:hint="cs"/>
          <w:rtl/>
        </w:rPr>
        <w:t>ابراهیمی و همکاران (1399) خلاقیت و نوآوری را جزو شایستگی‌های ادراکی یک مدیرآموزشی عنوان کرده‌اند.</w:t>
      </w:r>
    </w:p>
    <w:p w14:paraId="30D0E7DE" w14:textId="009C1DB9" w:rsidR="00317687" w:rsidRDefault="00317687" w:rsidP="00B847A3">
      <w:pPr>
        <w:pStyle w:val="ac"/>
        <w:rPr>
          <w:rtl/>
        </w:rPr>
      </w:pPr>
      <w:r w:rsidRPr="00654B1D">
        <w:drawing>
          <wp:anchor distT="0" distB="0" distL="114300" distR="114300" simplePos="0" relativeHeight="251646976" behindDoc="0" locked="0" layoutInCell="1" allowOverlap="1" wp14:anchorId="4FFD4131" wp14:editId="632122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14:sizeRelH relativeFrom="margin">
              <wp14:pctWidth>0</wp14:pctWidth>
            </wp14:sizeRelH>
            <wp14:sizeRelV relativeFrom="margin">
              <wp14:pctHeight>0</wp14:pctHeight>
            </wp14:sizeRelV>
          </wp:anchor>
        </w:drawing>
      </w:r>
    </w:p>
    <w:p w14:paraId="43C64973" w14:textId="17C1CB2C" w:rsidR="00494566" w:rsidRDefault="00494566" w:rsidP="00494566"/>
    <w:p w14:paraId="28FCA243" w14:textId="77777777" w:rsidR="00494566" w:rsidRDefault="00494566" w:rsidP="00494566"/>
    <w:p w14:paraId="7EE9A3E0" w14:textId="77777777" w:rsidR="00494566" w:rsidRDefault="00494566" w:rsidP="00494566"/>
    <w:p w14:paraId="6440C9C6" w14:textId="77777777" w:rsidR="00494566" w:rsidRDefault="00494566" w:rsidP="00494566">
      <w:pPr>
        <w:rPr>
          <w:rtl/>
        </w:rPr>
      </w:pPr>
    </w:p>
    <w:p w14:paraId="2489A572" w14:textId="77777777" w:rsidR="00494566" w:rsidRDefault="00494566" w:rsidP="00494566">
      <w:pPr>
        <w:rPr>
          <w:rtl/>
        </w:rPr>
      </w:pPr>
    </w:p>
    <w:p w14:paraId="4F9CCB33" w14:textId="77777777" w:rsidR="00494566" w:rsidRDefault="00494566" w:rsidP="00494566">
      <w:pPr>
        <w:rPr>
          <w:rtl/>
        </w:rPr>
      </w:pPr>
    </w:p>
    <w:p w14:paraId="4D2C33A0" w14:textId="77777777" w:rsidR="00494566" w:rsidRDefault="00494566" w:rsidP="00494566">
      <w:pPr>
        <w:rPr>
          <w:rtl/>
        </w:rPr>
      </w:pPr>
    </w:p>
    <w:p w14:paraId="33C561A2" w14:textId="77777777" w:rsidR="00494566" w:rsidRDefault="00494566" w:rsidP="00494566">
      <w:pPr>
        <w:rPr>
          <w:rtl/>
        </w:rPr>
      </w:pPr>
    </w:p>
    <w:p w14:paraId="363F5BE5" w14:textId="77777777" w:rsidR="00494566" w:rsidRDefault="00494566" w:rsidP="00494566"/>
    <w:p w14:paraId="3B35DC79" w14:textId="28CA27D8" w:rsidR="00494566" w:rsidRDefault="00494566" w:rsidP="00494566"/>
    <w:p w14:paraId="25C908B6" w14:textId="77777777" w:rsidR="00B34A09" w:rsidRPr="004D116A" w:rsidRDefault="00B34A09" w:rsidP="00B34A09">
      <w:pPr>
        <w:pStyle w:val="a0"/>
        <w:ind w:left="583"/>
        <w:jc w:val="left"/>
        <w:rPr>
          <w:rFonts w:ascii="IRNazanin" w:hAnsi="IRNazanin"/>
          <w:i/>
          <w:iCs/>
        </w:rPr>
      </w:pPr>
      <w:bookmarkStart w:id="248" w:name="_Toc145245255"/>
      <w:r w:rsidRPr="004D116A">
        <w:rPr>
          <w:rFonts w:hint="cs"/>
          <w:rtl/>
        </w:rPr>
        <w:t>شاخص‌های نوآوری و خلاقیت موردنیاز مدیرآموزشی به‌مثابه طراح محیط کالبدی یادگیری</w:t>
      </w:r>
      <w:bookmarkEnd w:id="248"/>
    </w:p>
    <w:p w14:paraId="704DD258" w14:textId="77777777" w:rsidR="00494566" w:rsidRPr="001D2F33" w:rsidRDefault="00494566" w:rsidP="001F1265">
      <w:pPr>
        <w:pStyle w:val="4"/>
        <w:rPr>
          <w:rtl/>
        </w:rPr>
      </w:pPr>
      <w:r w:rsidRPr="001D2F33">
        <w:rPr>
          <w:rFonts w:hint="cs"/>
          <w:rtl/>
        </w:rPr>
        <w:t>گشودگی</w:t>
      </w:r>
    </w:p>
    <w:p w14:paraId="748B681C" w14:textId="276376AB"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sidR="00B34A09">
        <w:rPr>
          <w:rFonts w:cs="Calibri" w:hint="cs"/>
          <w:rtl/>
        </w:rPr>
        <w:t>"</w:t>
      </w:r>
    </w:p>
    <w:p w14:paraId="2325FAFA" w14:textId="77777777" w:rsidR="00494566" w:rsidRPr="001D2F33" w:rsidRDefault="00494566" w:rsidP="001F1265">
      <w:pPr>
        <w:pStyle w:val="4"/>
        <w:rPr>
          <w:rtl/>
        </w:rPr>
      </w:pPr>
      <w:r w:rsidRPr="001D2F33">
        <w:rPr>
          <w:rFonts w:hint="cs"/>
          <w:rtl/>
        </w:rPr>
        <w:t>خلاقیت</w:t>
      </w:r>
    </w:p>
    <w:p w14:paraId="031A0597" w14:textId="77D96C4C"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sidR="00B34A09">
        <w:rPr>
          <w:rFonts w:cs="Calibri" w:hint="cs"/>
          <w:rtl/>
        </w:rPr>
        <w:t>"</w:t>
      </w:r>
    </w:p>
    <w:p w14:paraId="4E65793B" w14:textId="77777777" w:rsidR="00494566" w:rsidRPr="001D2F33" w:rsidRDefault="00494566" w:rsidP="001F1265">
      <w:pPr>
        <w:pStyle w:val="4"/>
        <w:rPr>
          <w:rtl/>
        </w:rPr>
      </w:pPr>
      <w:proofErr w:type="spellStart"/>
      <w:r w:rsidRPr="001D2F33">
        <w:rPr>
          <w:rFonts w:hint="cs"/>
          <w:rtl/>
        </w:rPr>
        <w:t>ایده‌پردازی</w:t>
      </w:r>
      <w:proofErr w:type="spellEnd"/>
    </w:p>
    <w:p w14:paraId="25E8A6CD" w14:textId="1EC2484E"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sidR="00B34A09">
        <w:rPr>
          <w:rFonts w:cs="Calibri" w:hint="cs"/>
          <w:rtl/>
        </w:rPr>
        <w:t>"</w:t>
      </w:r>
    </w:p>
    <w:p w14:paraId="40675C63" w14:textId="77777777" w:rsidR="00494566" w:rsidRPr="001D2F33" w:rsidRDefault="00494566" w:rsidP="004E07A2">
      <w:pPr>
        <w:pStyle w:val="1-1-1-1"/>
        <w:rPr>
          <w:rtl/>
        </w:rPr>
      </w:pPr>
      <w:bookmarkStart w:id="249" w:name="_Toc144152844"/>
      <w:r w:rsidRPr="001D2F33">
        <w:rPr>
          <w:rFonts w:hint="cs"/>
          <w:rtl/>
        </w:rPr>
        <w:t>مهارت برنامه‌ریزی</w:t>
      </w:r>
      <w:bookmarkEnd w:id="249"/>
    </w:p>
    <w:p w14:paraId="58501B6E" w14:textId="66268F2B" w:rsidR="00494566" w:rsidRPr="00317687" w:rsidRDefault="00494566" w:rsidP="00494566">
      <w:pPr>
        <w:pStyle w:val="afe"/>
        <w:rPr>
          <w:rFonts w:cs="Calibri"/>
          <w:rtl/>
        </w:rPr>
      </w:pPr>
      <w:r w:rsidRPr="001D2F33">
        <w:rPr>
          <w:rFonts w:hint="cs"/>
          <w:rtl/>
        </w:rPr>
        <w:t xml:space="preserve">کد 22: </w:t>
      </w:r>
      <w:r w:rsidR="00317687">
        <w:rPr>
          <w:rFonts w:cs="Calibri" w:hint="cs"/>
          <w:rtl/>
        </w:rPr>
        <w:t>"</w:t>
      </w:r>
      <w:r w:rsidRPr="001D2F33">
        <w:rPr>
          <w:rFonts w:hint="cs"/>
          <w:rtl/>
        </w:rPr>
        <w:t>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sidR="00317687">
        <w:rPr>
          <w:rFonts w:cs="Calibri" w:hint="cs"/>
          <w:rtl/>
        </w:rPr>
        <w:t>"</w:t>
      </w:r>
    </w:p>
    <w:p w14:paraId="27C3259D" w14:textId="429D4A79" w:rsidR="00494566" w:rsidRPr="00C51673" w:rsidRDefault="00494566" w:rsidP="004E07A2">
      <w:pPr>
        <w:pStyle w:val="1-1-1-1"/>
        <w:rPr>
          <w:rtl/>
        </w:rPr>
      </w:pPr>
      <w:bookmarkStart w:id="250" w:name="_Toc144152845"/>
      <w:r w:rsidRPr="00654B1D">
        <w:rPr>
          <w:rFonts w:hint="cs"/>
          <w:rtl/>
        </w:rPr>
        <w:t>مشارکت‌جویی</w:t>
      </w:r>
      <w:r w:rsidRPr="00C51673">
        <w:rPr>
          <w:rFonts w:hint="cs"/>
          <w:rtl/>
        </w:rPr>
        <w:t xml:space="preserve"> و انجام کار گروهی</w:t>
      </w:r>
      <w:bookmarkEnd w:id="250"/>
    </w:p>
    <w:p w14:paraId="0486AF1D" w14:textId="77777777" w:rsidR="00494566" w:rsidRDefault="00494566" w:rsidP="00494566">
      <w:pPr>
        <w:keepNext/>
        <w:jc w:val="center"/>
      </w:pPr>
      <w:r>
        <w:rPr>
          <w:noProof/>
          <w:rtl/>
          <w:lang w:val="fa-IR"/>
        </w:rPr>
        <w:drawing>
          <wp:inline distT="0" distB="0" distL="0" distR="0" wp14:anchorId="22B86664" wp14:editId="704F5370">
            <wp:extent cx="5486400" cy="2842260"/>
            <wp:effectExtent l="0" t="0" r="0" b="1524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DF88C0E" w14:textId="559B4A15" w:rsidR="00494566" w:rsidRPr="00047984" w:rsidRDefault="00494566" w:rsidP="00317687">
      <w:pPr>
        <w:pStyle w:val="a0"/>
        <w:ind w:left="493"/>
        <w:rPr>
          <w:i/>
          <w:iCs/>
          <w:rtl/>
        </w:rPr>
      </w:pPr>
      <w:bookmarkStart w:id="251" w:name="_Toc145245256"/>
      <w:r w:rsidRPr="00047984">
        <w:rPr>
          <w:rFonts w:hint="cs"/>
          <w:rtl/>
        </w:rPr>
        <w:t>شاخص‌های مشارکت و انجام کارگروهی مدیرآموزشی به‌مثابه طراح محیط کالبدی یادگیری</w:t>
      </w:r>
      <w:bookmarkEnd w:id="251"/>
    </w:p>
    <w:p w14:paraId="0321C87C" w14:textId="77777777" w:rsidR="00494566" w:rsidRPr="001D2F33" w:rsidRDefault="00494566" w:rsidP="00317687">
      <w:pPr>
        <w:pStyle w:val="afb"/>
        <w:rPr>
          <w:rtl/>
        </w:rPr>
      </w:pPr>
      <w:r w:rsidRPr="001D2F33">
        <w:rPr>
          <w:rFonts w:hint="cs"/>
          <w:rtl/>
        </w:rPr>
        <w:t>توانایی کار تیمی</w:t>
      </w:r>
    </w:p>
    <w:p w14:paraId="1EB9B7C0" w14:textId="29421577" w:rsidR="00494566" w:rsidRPr="00317687" w:rsidRDefault="00494566" w:rsidP="00317687">
      <w:pPr>
        <w:pStyle w:val="afe"/>
        <w:rPr>
          <w:rFonts w:cs="Calibri"/>
          <w:rtl/>
        </w:rPr>
      </w:pPr>
      <w:r w:rsidRPr="001D2F33">
        <w:rPr>
          <w:rFonts w:hint="cs"/>
          <w:rtl/>
        </w:rPr>
        <w:t>کد 12:</w:t>
      </w:r>
      <w:r w:rsidR="00317687">
        <w:rPr>
          <w:rFonts w:hint="cs"/>
          <w:rtl/>
        </w:rPr>
        <w:t xml:space="preserve"> </w:t>
      </w:r>
      <w:r w:rsidR="00317687">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sidR="00317687">
        <w:rPr>
          <w:rFonts w:cs="Calibri" w:hint="cs"/>
          <w:rtl/>
        </w:rPr>
        <w:t>"</w:t>
      </w:r>
    </w:p>
    <w:p w14:paraId="55CB14E5" w14:textId="77777777" w:rsidR="00494566" w:rsidRPr="001D2F33" w:rsidRDefault="00494566" w:rsidP="00317687">
      <w:pPr>
        <w:pStyle w:val="afb"/>
        <w:rPr>
          <w:rtl/>
        </w:rPr>
      </w:pPr>
      <w:r w:rsidRPr="001D2F33">
        <w:rPr>
          <w:rFonts w:hint="cs"/>
          <w:rtl/>
        </w:rPr>
        <w:t>توانایی انتقال تجربه</w:t>
      </w:r>
    </w:p>
    <w:p w14:paraId="6AED6E5B" w14:textId="4E7688BB" w:rsidR="00494566" w:rsidRPr="00317687" w:rsidRDefault="00494566" w:rsidP="00494566">
      <w:pPr>
        <w:pStyle w:val="afe"/>
        <w:rPr>
          <w:rFonts w:cs="Calibri"/>
          <w:rtl/>
        </w:rPr>
      </w:pPr>
      <w:r w:rsidRPr="001D2F33">
        <w:rPr>
          <w:rFonts w:hint="cs"/>
          <w:rtl/>
        </w:rPr>
        <w:t xml:space="preserve">کد 8: </w:t>
      </w:r>
      <w:r w:rsidR="00317687">
        <w:rPr>
          <w:rFonts w:cs="Calibri" w:hint="cs"/>
          <w:rtl/>
        </w:rPr>
        <w:t>"</w:t>
      </w:r>
      <w:r w:rsidRPr="001D2F33">
        <w:rPr>
          <w:rtl/>
        </w:rPr>
        <w:t>تعامل پذیر باشد. خوشرو باشد. بتواند به راحتی تجربیاتش را انتقال دهد</w:t>
      </w:r>
      <w:r w:rsidRPr="001D2F33">
        <w:rPr>
          <w:rFonts w:hint="cs"/>
          <w:rtl/>
        </w:rPr>
        <w:t>.</w:t>
      </w:r>
      <w:r w:rsidR="00317687">
        <w:rPr>
          <w:rFonts w:cs="Calibri" w:hint="cs"/>
          <w:rtl/>
        </w:rPr>
        <w:t>"</w:t>
      </w:r>
    </w:p>
    <w:p w14:paraId="31AF78BE" w14:textId="77777777" w:rsidR="00494566" w:rsidRPr="001D2F33" w:rsidRDefault="00494566" w:rsidP="00317687">
      <w:pPr>
        <w:pStyle w:val="afb"/>
        <w:rPr>
          <w:rtl/>
        </w:rPr>
      </w:pPr>
      <w:r w:rsidRPr="001D2F33">
        <w:rPr>
          <w:rFonts w:hint="cs"/>
          <w:rtl/>
        </w:rPr>
        <w:t>اشتراک ایده‌ها</w:t>
      </w:r>
    </w:p>
    <w:p w14:paraId="317AB4CE" w14:textId="3A4FF4F0" w:rsidR="00494566" w:rsidRPr="00317687" w:rsidRDefault="00494566" w:rsidP="00494566">
      <w:pPr>
        <w:pStyle w:val="afe"/>
        <w:rPr>
          <w:rFonts w:cs="Calibri"/>
          <w:rtl/>
        </w:rPr>
      </w:pPr>
      <w:r w:rsidRPr="001D2F33">
        <w:rPr>
          <w:rFonts w:hint="cs"/>
          <w:rtl/>
        </w:rPr>
        <w:t xml:space="preserve">کد 15: </w:t>
      </w:r>
      <w:r w:rsidR="00317687">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sidR="00317687">
        <w:rPr>
          <w:rFonts w:cs="Calibri" w:hint="cs"/>
          <w:rtl/>
        </w:rPr>
        <w:t>"</w:t>
      </w:r>
    </w:p>
    <w:p w14:paraId="4B7703CC" w14:textId="77777777" w:rsidR="00494566" w:rsidRPr="001D2F33" w:rsidRDefault="00494566" w:rsidP="00317687">
      <w:pPr>
        <w:pStyle w:val="afb"/>
        <w:rPr>
          <w:rtl/>
        </w:rPr>
      </w:pPr>
      <w:r w:rsidRPr="001D2F33">
        <w:rPr>
          <w:rFonts w:hint="cs"/>
          <w:rtl/>
        </w:rPr>
        <w:t>مشورت گرفتن</w:t>
      </w:r>
    </w:p>
    <w:p w14:paraId="2FD99575" w14:textId="752A0442" w:rsidR="00494566" w:rsidRPr="00317687" w:rsidRDefault="00494566" w:rsidP="00494566">
      <w:pPr>
        <w:pStyle w:val="afe"/>
        <w:rPr>
          <w:rFonts w:cs="Calibri"/>
          <w:rtl/>
        </w:rPr>
      </w:pPr>
      <w:r w:rsidRPr="001D2F33">
        <w:rPr>
          <w:rFonts w:hint="cs"/>
          <w:rtl/>
        </w:rPr>
        <w:t xml:space="preserve">کد 29: </w:t>
      </w:r>
      <w:r w:rsidR="00317687">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sidR="00317687">
        <w:rPr>
          <w:rFonts w:hint="cs"/>
          <w:rtl/>
        </w:rPr>
        <w:t>‌</w:t>
      </w:r>
      <w:r w:rsidRPr="001D2F33">
        <w:rPr>
          <w:rtl/>
        </w:rPr>
        <w:t>گیرن.</w:t>
      </w:r>
      <w:r w:rsidR="00317687">
        <w:rPr>
          <w:rFonts w:cs="Calibri" w:hint="cs"/>
          <w:rtl/>
        </w:rPr>
        <w:t>"</w:t>
      </w:r>
    </w:p>
    <w:p w14:paraId="49477601" w14:textId="77777777" w:rsidR="00494566" w:rsidRDefault="00494566" w:rsidP="004E07A2">
      <w:pPr>
        <w:pStyle w:val="1-1-1-1"/>
      </w:pPr>
      <w:bookmarkStart w:id="252" w:name="_Toc144152846"/>
      <w:r>
        <w:rPr>
          <w:noProof/>
        </w:rPr>
        <w:drawing>
          <wp:anchor distT="0" distB="0" distL="114300" distR="114300" simplePos="0" relativeHeight="251650048" behindDoc="0" locked="0" layoutInCell="1" allowOverlap="1" wp14:anchorId="129A7EDF" wp14:editId="703DC4FB">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14:sizeRelH relativeFrom="page">
              <wp14:pctWidth>0</wp14:pctWidth>
            </wp14:sizeRelH>
            <wp14:sizeRelV relativeFrom="page">
              <wp14:pctHeight>0</wp14:pctHeight>
            </wp14:sizeRelV>
          </wp:anchor>
        </w:drawing>
      </w:r>
      <w:r>
        <w:rPr>
          <w:rFonts w:hint="cs"/>
          <w:rtl/>
        </w:rPr>
        <w:t>مهارت‌های پژوهشی</w:t>
      </w:r>
      <w:bookmarkEnd w:id="252"/>
    </w:p>
    <w:p w14:paraId="5586EFA9" w14:textId="77777777" w:rsidR="00494566" w:rsidRDefault="00494566" w:rsidP="00494566">
      <w:pPr>
        <w:rPr>
          <w:rtl/>
        </w:rPr>
      </w:pPr>
    </w:p>
    <w:p w14:paraId="34A5046E" w14:textId="77777777" w:rsidR="00494566" w:rsidRDefault="00494566" w:rsidP="00494566">
      <w:pPr>
        <w:rPr>
          <w:rtl/>
        </w:rPr>
      </w:pPr>
    </w:p>
    <w:p w14:paraId="39A7C83A" w14:textId="77777777" w:rsidR="00494566" w:rsidRDefault="00494566" w:rsidP="00494566"/>
    <w:p w14:paraId="34C8123C" w14:textId="77777777" w:rsidR="00112807" w:rsidRDefault="00112807" w:rsidP="00494566"/>
    <w:p w14:paraId="40D224C1" w14:textId="77777777" w:rsidR="00112807" w:rsidRDefault="00112807" w:rsidP="00494566">
      <w:pPr>
        <w:rPr>
          <w:rtl/>
        </w:rPr>
      </w:pPr>
    </w:p>
    <w:p w14:paraId="74B931DC" w14:textId="77777777" w:rsidR="00494566" w:rsidRDefault="00494566" w:rsidP="00494566">
      <w:pPr>
        <w:rPr>
          <w:rtl/>
        </w:rPr>
      </w:pPr>
    </w:p>
    <w:p w14:paraId="7FBAA820" w14:textId="77777777" w:rsidR="00494566" w:rsidRDefault="00494566" w:rsidP="00494566"/>
    <w:p w14:paraId="36D0C059" w14:textId="77777777" w:rsidR="00494566" w:rsidRDefault="00494566" w:rsidP="00B21171">
      <w:pPr>
        <w:pStyle w:val="afa"/>
        <w:rPr>
          <w:rtl/>
        </w:rPr>
      </w:pPr>
    </w:p>
    <w:p w14:paraId="016FDF64" w14:textId="77777777" w:rsidR="00494566" w:rsidRDefault="00494566" w:rsidP="00B21171">
      <w:pPr>
        <w:pStyle w:val="afa"/>
        <w:rPr>
          <w:rtl/>
        </w:rPr>
      </w:pPr>
    </w:p>
    <w:p w14:paraId="3BD9B6A0" w14:textId="77777777" w:rsidR="00494566" w:rsidRDefault="00494566" w:rsidP="00B21171">
      <w:pPr>
        <w:pStyle w:val="afa"/>
        <w:rPr>
          <w:rtl/>
        </w:rPr>
      </w:pPr>
    </w:p>
    <w:p w14:paraId="2A3FF3EA" w14:textId="10F9D6A0" w:rsidR="00494566" w:rsidRDefault="00494566" w:rsidP="00B21171">
      <w:pPr>
        <w:pStyle w:val="afa"/>
        <w:rPr>
          <w:rtl/>
        </w:rPr>
      </w:pPr>
    </w:p>
    <w:p w14:paraId="727D2A80" w14:textId="44580F69" w:rsidR="00494566" w:rsidRDefault="00494566" w:rsidP="00B21171">
      <w:pPr>
        <w:pStyle w:val="afa"/>
        <w:rPr>
          <w:rtl/>
        </w:rPr>
      </w:pPr>
    </w:p>
    <w:p w14:paraId="3B0CD9FA" w14:textId="20FA3C59" w:rsidR="00317687" w:rsidRPr="00192E32" w:rsidRDefault="00317687" w:rsidP="00317687">
      <w:pPr>
        <w:pStyle w:val="a0"/>
        <w:ind w:left="313"/>
        <w:rPr>
          <w:rFonts w:ascii="IRNazanin" w:hAnsi="IRNazanin"/>
          <w:i/>
          <w:iCs/>
        </w:rPr>
      </w:pPr>
      <w:bookmarkStart w:id="253" w:name="_Toc145245257"/>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bookmarkEnd w:id="253"/>
    </w:p>
    <w:p w14:paraId="5EE05BF7" w14:textId="3B00CCA4" w:rsidR="00494566" w:rsidRPr="00FC5CF4" w:rsidRDefault="00494566" w:rsidP="00494566">
      <w:pPr>
        <w:pStyle w:val="afe"/>
        <w:rPr>
          <w:rFonts w:cs="Calibri"/>
        </w:rPr>
      </w:pPr>
      <w:r w:rsidRPr="001D2F33">
        <w:rPr>
          <w:rFonts w:hint="cs"/>
          <w:rtl/>
        </w:rPr>
        <w:t xml:space="preserve">کد 27: </w:t>
      </w:r>
      <w:r w:rsidR="00317687">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الاهم کنی، تحلیل کنی و نیازهای فضای فیزیکی رو با توجه به همون ابعادی که عرض کردم، شناسایی 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sidR="00FC5CF4">
        <w:rPr>
          <w:rFonts w:cs="Calibri" w:hint="cs"/>
          <w:rtl/>
        </w:rPr>
        <w:t>"</w:t>
      </w:r>
    </w:p>
    <w:p w14:paraId="603508F7" w14:textId="77777777" w:rsidR="00494566" w:rsidRPr="001D2F33" w:rsidRDefault="00494566" w:rsidP="001F1265">
      <w:pPr>
        <w:pStyle w:val="4"/>
        <w:rPr>
          <w:rtl/>
        </w:rPr>
      </w:pPr>
      <w:r w:rsidRPr="001D2F33">
        <w:rPr>
          <w:rFonts w:hint="cs"/>
          <w:rtl/>
        </w:rPr>
        <w:t>پرسشگری</w:t>
      </w:r>
    </w:p>
    <w:p w14:paraId="6DA5DDB2" w14:textId="2608498F" w:rsidR="00494566" w:rsidRPr="00FC5CF4" w:rsidRDefault="00494566" w:rsidP="00494566">
      <w:pPr>
        <w:pStyle w:val="afe"/>
        <w:rPr>
          <w:rFonts w:cs="Calibri"/>
          <w:rtl/>
        </w:rPr>
      </w:pPr>
      <w:r w:rsidRPr="001D2F33">
        <w:rPr>
          <w:rFonts w:hint="cs"/>
          <w:rtl/>
        </w:rPr>
        <w:t xml:space="preserve">کد 12: </w:t>
      </w:r>
      <w:r w:rsidR="00FC5CF4">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sidR="00FC5CF4">
        <w:rPr>
          <w:rFonts w:cs="Calibri" w:hint="cs"/>
          <w:rtl/>
        </w:rPr>
        <w:t>"</w:t>
      </w:r>
    </w:p>
    <w:p w14:paraId="0F36DA12" w14:textId="77777777" w:rsidR="00494566" w:rsidRPr="001D2F33" w:rsidRDefault="00494566" w:rsidP="001F1265">
      <w:pPr>
        <w:pStyle w:val="4"/>
        <w:rPr>
          <w:rtl/>
        </w:rPr>
      </w:pPr>
      <w:proofErr w:type="spellStart"/>
      <w:r w:rsidRPr="001D2F33">
        <w:rPr>
          <w:rFonts w:hint="cs"/>
          <w:rtl/>
        </w:rPr>
        <w:t>مشاهده‌گری</w:t>
      </w:r>
      <w:proofErr w:type="spellEnd"/>
    </w:p>
    <w:p w14:paraId="4658A74D" w14:textId="26FAC24D" w:rsidR="00494566" w:rsidRPr="001D2F33" w:rsidRDefault="00494566" w:rsidP="00494566">
      <w:pPr>
        <w:pStyle w:val="afe"/>
        <w:rPr>
          <w:rtl/>
        </w:rPr>
      </w:pPr>
      <w:r w:rsidRPr="001D2F33">
        <w:rPr>
          <w:rFonts w:hint="cs"/>
          <w:rtl/>
        </w:rPr>
        <w:t xml:space="preserve">کد 29: </w:t>
      </w:r>
      <w:r w:rsidR="00FC5CF4">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521708BE" w14:textId="77777777" w:rsidR="00494566" w:rsidRPr="001D2F33" w:rsidRDefault="00494566" w:rsidP="001F1265">
      <w:pPr>
        <w:pStyle w:val="4"/>
        <w:rPr>
          <w:rtl/>
        </w:rPr>
      </w:pPr>
      <w:r w:rsidRPr="001D2F33">
        <w:rPr>
          <w:rFonts w:hint="cs"/>
          <w:rtl/>
        </w:rPr>
        <w:t>قدرت تحلیل</w:t>
      </w:r>
    </w:p>
    <w:p w14:paraId="58B73DB5" w14:textId="77777777" w:rsidR="00494566" w:rsidRPr="001D2F33" w:rsidRDefault="00494566" w:rsidP="00494566">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08C73D0C" w14:textId="77777777" w:rsidR="00494566" w:rsidRPr="001D2F33" w:rsidRDefault="00494566" w:rsidP="00494566">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5E7DA53D" w14:textId="77777777" w:rsidR="00494566" w:rsidRDefault="00494566" w:rsidP="004E07A2">
      <w:pPr>
        <w:pStyle w:val="1-1-1-1"/>
        <w:rPr>
          <w:rtl/>
        </w:rPr>
      </w:pPr>
      <w:bookmarkStart w:id="254" w:name="_Toc144152847"/>
      <w:r>
        <w:rPr>
          <w:rFonts w:hint="cs"/>
          <w:rtl/>
        </w:rPr>
        <w:t>مهارت سنجش نیازها</w:t>
      </w:r>
      <w:bookmarkEnd w:id="254"/>
    </w:p>
    <w:p w14:paraId="1538F1A0" w14:textId="77777777" w:rsidR="00494566" w:rsidRDefault="00494566" w:rsidP="00494566">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449A4025" w14:textId="02658E21" w:rsidR="00494566" w:rsidRDefault="00494566" w:rsidP="00B847A3">
      <w:pPr>
        <w:pStyle w:val="ac"/>
      </w:pPr>
      <w:r>
        <w:rPr>
          <w:rFonts w:hint="cs"/>
          <w:rtl/>
        </w:rPr>
        <w:t xml:space="preserve">در جدول شماره‌ی </w:t>
      </w:r>
      <w:r w:rsidR="00586CF7">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46A14D21" w14:textId="77777777" w:rsidR="00586CF7" w:rsidRDefault="00586CF7" w:rsidP="00B847A3">
      <w:pPr>
        <w:pStyle w:val="ac"/>
      </w:pPr>
    </w:p>
    <w:p w14:paraId="12DF03B5" w14:textId="77777777" w:rsidR="00586CF7" w:rsidRDefault="00586CF7" w:rsidP="00B847A3">
      <w:pPr>
        <w:pStyle w:val="ac"/>
      </w:pPr>
    </w:p>
    <w:p w14:paraId="041BC6D7" w14:textId="05CCBCC4" w:rsidR="008B1E51" w:rsidRDefault="00DE143F" w:rsidP="00586CF7">
      <w:pPr>
        <w:pStyle w:val="a1"/>
        <w:ind w:left="943"/>
      </w:pPr>
      <w:r>
        <w:rPr>
          <w:noProof/>
          <w:rtl/>
          <w:lang w:val="ar-SA"/>
        </w:rPr>
        <w:drawing>
          <wp:anchor distT="0" distB="0" distL="114300" distR="114300" simplePos="0" relativeHeight="251651072" behindDoc="0" locked="0" layoutInCell="1" allowOverlap="1" wp14:anchorId="0E48CB85" wp14:editId="0CBAB7B0">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008B1E51" w:rsidRPr="00911EE8">
        <w:rPr>
          <w:rtl/>
        </w:rPr>
        <w:t>شا</w:t>
      </w:r>
      <w:r w:rsidR="008B1E51" w:rsidRPr="00911EE8">
        <w:rPr>
          <w:rFonts w:hint="cs"/>
          <w:rtl/>
        </w:rPr>
        <w:t>ی</w:t>
      </w:r>
      <w:r w:rsidR="008B1E51" w:rsidRPr="00911EE8">
        <w:rPr>
          <w:rFonts w:hint="eastAsia"/>
          <w:rtl/>
        </w:rPr>
        <w:t>ستگ</w:t>
      </w:r>
      <w:r w:rsidR="008B1E51" w:rsidRPr="00911EE8">
        <w:rPr>
          <w:rFonts w:hint="cs"/>
          <w:rtl/>
        </w:rPr>
        <w:t>ی‌</w:t>
      </w:r>
      <w:r w:rsidR="008B1E51" w:rsidRPr="00911EE8">
        <w:rPr>
          <w:rFonts w:hint="eastAsia"/>
          <w:rtl/>
        </w:rPr>
        <w:t>ها</w:t>
      </w:r>
      <w:r w:rsidR="008B1E51" w:rsidRPr="00911EE8">
        <w:rPr>
          <w:rFonts w:hint="cs"/>
          <w:rtl/>
        </w:rPr>
        <w:t>ی</w:t>
      </w:r>
      <w:r w:rsidR="008B1E51" w:rsidRPr="00911EE8">
        <w:rPr>
          <w:rtl/>
        </w:rPr>
        <w:t xml:space="preserve"> مهارت</w:t>
      </w:r>
      <w:r w:rsidR="008B1E51" w:rsidRPr="00911EE8">
        <w:rPr>
          <w:rFonts w:hint="cs"/>
          <w:rtl/>
        </w:rPr>
        <w:t>ی</w:t>
      </w:r>
      <w:r w:rsidR="008B1E51" w:rsidRPr="00911EE8">
        <w:rPr>
          <w:rtl/>
        </w:rPr>
        <w:t xml:space="preserve"> مد</w:t>
      </w:r>
      <w:r w:rsidR="008B1E51" w:rsidRPr="00911EE8">
        <w:rPr>
          <w:rFonts w:hint="cs"/>
          <w:rtl/>
        </w:rPr>
        <w:t>ی</w:t>
      </w:r>
      <w:r w:rsidR="008B1E51" w:rsidRPr="00911EE8">
        <w:rPr>
          <w:rFonts w:hint="eastAsia"/>
          <w:rtl/>
        </w:rPr>
        <w:t>رآموزش</w:t>
      </w:r>
      <w:r w:rsidR="008B1E51" w:rsidRPr="00911EE8">
        <w:rPr>
          <w:rFonts w:hint="cs"/>
          <w:rtl/>
        </w:rPr>
        <w:t>ی</w:t>
      </w:r>
      <w:r w:rsidR="008B1E51" w:rsidRPr="00911EE8">
        <w:rPr>
          <w:rtl/>
        </w:rPr>
        <w:t xml:space="preserve"> به مثابه طراح مح</w:t>
      </w:r>
      <w:r w:rsidR="008B1E51" w:rsidRPr="00911EE8">
        <w:rPr>
          <w:rFonts w:hint="cs"/>
          <w:rtl/>
        </w:rPr>
        <w:t>ی</w:t>
      </w:r>
      <w:r w:rsidR="008B1E51" w:rsidRPr="00911EE8">
        <w:rPr>
          <w:rFonts w:hint="eastAsia"/>
          <w:rtl/>
        </w:rPr>
        <w:t>ط</w:t>
      </w:r>
      <w:r w:rsidR="008B1E51" w:rsidRPr="00911EE8">
        <w:rPr>
          <w:rtl/>
        </w:rPr>
        <w:t xml:space="preserve"> کالبد</w:t>
      </w:r>
      <w:r w:rsidR="008B1E51"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494566" w:rsidRPr="008B1E51" w14:paraId="23F5DFB1" w14:textId="77777777" w:rsidTr="00683D4A">
        <w:tc>
          <w:tcPr>
            <w:tcW w:w="3229" w:type="dxa"/>
            <w:vMerge w:val="restart"/>
            <w:vAlign w:val="center"/>
          </w:tcPr>
          <w:p w14:paraId="6C9BAE0B" w14:textId="77777777" w:rsidR="00494566" w:rsidRPr="008B1E51" w:rsidRDefault="00494566" w:rsidP="008B1E51">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2B70DDB3" w14:textId="77777777" w:rsidR="00494566" w:rsidRPr="008B1E51" w:rsidRDefault="00494566" w:rsidP="008B1E51">
            <w:pPr>
              <w:rPr>
                <w:rFonts w:cs="B Nazanin"/>
                <w:sz w:val="22"/>
                <w:szCs w:val="22"/>
                <w:rtl/>
              </w:rPr>
            </w:pPr>
            <w:r w:rsidRPr="008B1E51">
              <w:rPr>
                <w:rFonts w:cs="B Nazanin" w:hint="cs"/>
                <w:sz w:val="22"/>
                <w:szCs w:val="22"/>
                <w:rtl/>
              </w:rPr>
              <w:t>توانایی جلب اعتماد</w:t>
            </w:r>
          </w:p>
        </w:tc>
      </w:tr>
      <w:tr w:rsidR="00494566" w:rsidRPr="008B1E51" w14:paraId="6FCDBCEA" w14:textId="77777777" w:rsidTr="00683D4A">
        <w:tc>
          <w:tcPr>
            <w:tcW w:w="3229" w:type="dxa"/>
            <w:vMerge/>
            <w:vAlign w:val="center"/>
          </w:tcPr>
          <w:p w14:paraId="2A933D9A" w14:textId="77777777" w:rsidR="00494566" w:rsidRPr="008B1E51" w:rsidRDefault="00494566" w:rsidP="008B1E51">
            <w:pPr>
              <w:rPr>
                <w:rFonts w:cs="B Nazanin"/>
                <w:b/>
                <w:bCs/>
                <w:sz w:val="22"/>
                <w:szCs w:val="22"/>
                <w:rtl/>
              </w:rPr>
            </w:pPr>
          </w:p>
        </w:tc>
        <w:tc>
          <w:tcPr>
            <w:tcW w:w="3059" w:type="dxa"/>
            <w:vAlign w:val="center"/>
          </w:tcPr>
          <w:p w14:paraId="6DAF0E8A" w14:textId="77777777" w:rsidR="00494566" w:rsidRPr="008B1E51" w:rsidRDefault="00494566" w:rsidP="008B1E51">
            <w:pPr>
              <w:rPr>
                <w:rFonts w:cs="B Nazanin"/>
                <w:sz w:val="22"/>
                <w:szCs w:val="22"/>
                <w:rtl/>
              </w:rPr>
            </w:pPr>
            <w:r w:rsidRPr="008B1E51">
              <w:rPr>
                <w:rFonts w:cs="B Nazanin" w:hint="cs"/>
                <w:sz w:val="22"/>
                <w:szCs w:val="22"/>
                <w:rtl/>
              </w:rPr>
              <w:t>ارتباط با سازمان‌ها</w:t>
            </w:r>
          </w:p>
        </w:tc>
      </w:tr>
      <w:tr w:rsidR="00494566" w:rsidRPr="008B1E51" w14:paraId="5AF71D13" w14:textId="77777777" w:rsidTr="00683D4A">
        <w:tc>
          <w:tcPr>
            <w:tcW w:w="3229" w:type="dxa"/>
            <w:vMerge/>
            <w:vAlign w:val="center"/>
          </w:tcPr>
          <w:p w14:paraId="42D555B8" w14:textId="77777777" w:rsidR="00494566" w:rsidRPr="008B1E51" w:rsidRDefault="00494566" w:rsidP="008B1E51">
            <w:pPr>
              <w:rPr>
                <w:rFonts w:cs="B Nazanin"/>
                <w:b/>
                <w:bCs/>
                <w:sz w:val="22"/>
                <w:szCs w:val="22"/>
                <w:rtl/>
              </w:rPr>
            </w:pPr>
          </w:p>
        </w:tc>
        <w:tc>
          <w:tcPr>
            <w:tcW w:w="3059" w:type="dxa"/>
            <w:vAlign w:val="center"/>
          </w:tcPr>
          <w:p w14:paraId="0D463F4D" w14:textId="77777777" w:rsidR="00494566" w:rsidRPr="008B1E51" w:rsidRDefault="00494566" w:rsidP="008B1E51">
            <w:pPr>
              <w:rPr>
                <w:rFonts w:cs="B Nazanin"/>
                <w:sz w:val="22"/>
                <w:szCs w:val="22"/>
                <w:rtl/>
              </w:rPr>
            </w:pPr>
            <w:r w:rsidRPr="008B1E51">
              <w:rPr>
                <w:rFonts w:cs="B Nazanin" w:hint="cs"/>
                <w:sz w:val="22"/>
                <w:szCs w:val="22"/>
                <w:rtl/>
              </w:rPr>
              <w:t>ارتباط با دانش‌آموزان</w:t>
            </w:r>
          </w:p>
        </w:tc>
      </w:tr>
      <w:tr w:rsidR="00494566" w:rsidRPr="008B1E51" w14:paraId="3CB99CB9" w14:textId="77777777" w:rsidTr="00683D4A">
        <w:tc>
          <w:tcPr>
            <w:tcW w:w="3229" w:type="dxa"/>
            <w:vMerge/>
            <w:vAlign w:val="center"/>
          </w:tcPr>
          <w:p w14:paraId="55235345" w14:textId="77777777" w:rsidR="00494566" w:rsidRPr="008B1E51" w:rsidRDefault="00494566" w:rsidP="008B1E51">
            <w:pPr>
              <w:rPr>
                <w:rFonts w:cs="B Nazanin"/>
                <w:b/>
                <w:bCs/>
                <w:sz w:val="22"/>
                <w:szCs w:val="22"/>
                <w:rtl/>
              </w:rPr>
            </w:pPr>
          </w:p>
        </w:tc>
        <w:tc>
          <w:tcPr>
            <w:tcW w:w="3059" w:type="dxa"/>
            <w:vAlign w:val="center"/>
          </w:tcPr>
          <w:p w14:paraId="473E5116" w14:textId="77777777" w:rsidR="00494566" w:rsidRPr="008B1E51" w:rsidRDefault="00494566" w:rsidP="008B1E51">
            <w:pPr>
              <w:rPr>
                <w:rFonts w:cs="B Nazanin"/>
                <w:sz w:val="22"/>
                <w:szCs w:val="22"/>
                <w:rtl/>
              </w:rPr>
            </w:pPr>
            <w:r w:rsidRPr="008B1E51">
              <w:rPr>
                <w:rFonts w:cs="B Nazanin" w:hint="cs"/>
                <w:sz w:val="22"/>
                <w:szCs w:val="22"/>
                <w:rtl/>
              </w:rPr>
              <w:t>ارتباط با همکاران و معلم‌ها</w:t>
            </w:r>
          </w:p>
        </w:tc>
      </w:tr>
      <w:tr w:rsidR="00494566" w:rsidRPr="008B1E51" w14:paraId="356BDC87" w14:textId="77777777" w:rsidTr="00683D4A">
        <w:tc>
          <w:tcPr>
            <w:tcW w:w="3229" w:type="dxa"/>
            <w:vMerge/>
            <w:vAlign w:val="center"/>
          </w:tcPr>
          <w:p w14:paraId="37BE35FB" w14:textId="77777777" w:rsidR="00494566" w:rsidRPr="008B1E51" w:rsidRDefault="00494566" w:rsidP="008B1E51">
            <w:pPr>
              <w:rPr>
                <w:rFonts w:cs="B Nazanin"/>
                <w:b/>
                <w:bCs/>
                <w:sz w:val="22"/>
                <w:szCs w:val="22"/>
                <w:rtl/>
              </w:rPr>
            </w:pPr>
          </w:p>
        </w:tc>
        <w:tc>
          <w:tcPr>
            <w:tcW w:w="3059" w:type="dxa"/>
            <w:vAlign w:val="center"/>
          </w:tcPr>
          <w:p w14:paraId="1729B0AF" w14:textId="77777777" w:rsidR="00494566" w:rsidRPr="008B1E51" w:rsidRDefault="00494566" w:rsidP="008B1E51">
            <w:pPr>
              <w:rPr>
                <w:rFonts w:cs="B Nazanin"/>
                <w:sz w:val="22"/>
                <w:szCs w:val="22"/>
                <w:rtl/>
              </w:rPr>
            </w:pPr>
            <w:r w:rsidRPr="008B1E51">
              <w:rPr>
                <w:rFonts w:cs="B Nazanin" w:hint="cs"/>
                <w:sz w:val="22"/>
                <w:szCs w:val="22"/>
                <w:rtl/>
              </w:rPr>
              <w:t>ارتباط با اولیا</w:t>
            </w:r>
          </w:p>
        </w:tc>
      </w:tr>
      <w:tr w:rsidR="00494566" w:rsidRPr="008B1E51" w14:paraId="550E1DBA" w14:textId="77777777" w:rsidTr="00683D4A">
        <w:tc>
          <w:tcPr>
            <w:tcW w:w="3229" w:type="dxa"/>
            <w:vMerge w:val="restart"/>
            <w:vAlign w:val="center"/>
          </w:tcPr>
          <w:p w14:paraId="05F7EE4E" w14:textId="77777777" w:rsidR="00494566" w:rsidRPr="008B1E51" w:rsidRDefault="00494566" w:rsidP="008B1E51">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137DCFD9" w14:textId="77777777" w:rsidR="00494566" w:rsidRPr="008B1E51" w:rsidRDefault="00494566" w:rsidP="008B1E51">
            <w:pPr>
              <w:rPr>
                <w:rFonts w:cs="B Nazanin"/>
                <w:b/>
                <w:bCs/>
                <w:sz w:val="22"/>
                <w:szCs w:val="22"/>
                <w:rtl/>
              </w:rPr>
            </w:pPr>
          </w:p>
        </w:tc>
        <w:tc>
          <w:tcPr>
            <w:tcW w:w="3059" w:type="dxa"/>
            <w:vAlign w:val="center"/>
          </w:tcPr>
          <w:p w14:paraId="5C9B836F" w14:textId="77777777" w:rsidR="00494566" w:rsidRPr="008B1E51" w:rsidRDefault="00494566" w:rsidP="008B1E51">
            <w:pPr>
              <w:rPr>
                <w:rFonts w:cs="B Nazanin"/>
                <w:sz w:val="22"/>
                <w:szCs w:val="22"/>
                <w:rtl/>
              </w:rPr>
            </w:pPr>
            <w:r w:rsidRPr="008B1E51">
              <w:rPr>
                <w:rFonts w:cs="B Nazanin" w:hint="cs"/>
                <w:sz w:val="22"/>
                <w:szCs w:val="22"/>
                <w:rtl/>
              </w:rPr>
              <w:t>گشوده</w:t>
            </w:r>
          </w:p>
        </w:tc>
      </w:tr>
      <w:tr w:rsidR="00494566" w:rsidRPr="008B1E51" w14:paraId="13129803" w14:textId="77777777" w:rsidTr="00683D4A">
        <w:tc>
          <w:tcPr>
            <w:tcW w:w="3229" w:type="dxa"/>
            <w:vMerge/>
            <w:vAlign w:val="center"/>
          </w:tcPr>
          <w:p w14:paraId="199751B3" w14:textId="77777777" w:rsidR="00494566" w:rsidRPr="008B1E51" w:rsidRDefault="00494566" w:rsidP="008B1E51">
            <w:pPr>
              <w:rPr>
                <w:rFonts w:cs="B Nazanin"/>
                <w:b/>
                <w:bCs/>
                <w:sz w:val="22"/>
                <w:szCs w:val="22"/>
                <w:rtl/>
              </w:rPr>
            </w:pPr>
          </w:p>
        </w:tc>
        <w:tc>
          <w:tcPr>
            <w:tcW w:w="3059" w:type="dxa"/>
            <w:vAlign w:val="center"/>
          </w:tcPr>
          <w:p w14:paraId="5D25ED6F" w14:textId="77777777" w:rsidR="00494566" w:rsidRPr="008B1E51" w:rsidRDefault="00494566" w:rsidP="008B1E51">
            <w:pPr>
              <w:rPr>
                <w:rFonts w:cs="B Nazanin"/>
                <w:sz w:val="22"/>
                <w:szCs w:val="22"/>
                <w:rtl/>
              </w:rPr>
            </w:pPr>
            <w:r w:rsidRPr="008B1E51">
              <w:rPr>
                <w:rFonts w:cs="B Nazanin" w:hint="cs"/>
                <w:sz w:val="22"/>
                <w:szCs w:val="22"/>
                <w:rtl/>
              </w:rPr>
              <w:t>خلاق</w:t>
            </w:r>
          </w:p>
        </w:tc>
      </w:tr>
      <w:tr w:rsidR="00494566" w:rsidRPr="008B1E51" w14:paraId="2104DD21" w14:textId="77777777" w:rsidTr="00683D4A">
        <w:tc>
          <w:tcPr>
            <w:tcW w:w="3229" w:type="dxa"/>
            <w:vMerge/>
            <w:vAlign w:val="center"/>
          </w:tcPr>
          <w:p w14:paraId="4B5E7904" w14:textId="77777777" w:rsidR="00494566" w:rsidRPr="008B1E51" w:rsidRDefault="00494566" w:rsidP="008B1E51">
            <w:pPr>
              <w:rPr>
                <w:rFonts w:cs="B Nazanin"/>
                <w:b/>
                <w:bCs/>
                <w:sz w:val="22"/>
                <w:szCs w:val="22"/>
                <w:rtl/>
              </w:rPr>
            </w:pPr>
          </w:p>
        </w:tc>
        <w:tc>
          <w:tcPr>
            <w:tcW w:w="3059" w:type="dxa"/>
            <w:vAlign w:val="center"/>
          </w:tcPr>
          <w:p w14:paraId="025564B3" w14:textId="77777777" w:rsidR="00494566" w:rsidRPr="008B1E51" w:rsidRDefault="00494566" w:rsidP="008B1E51">
            <w:pPr>
              <w:rPr>
                <w:rFonts w:cs="B Nazanin"/>
                <w:sz w:val="22"/>
                <w:szCs w:val="22"/>
                <w:rtl/>
              </w:rPr>
            </w:pPr>
            <w:r w:rsidRPr="008B1E51">
              <w:rPr>
                <w:rFonts w:cs="B Nazanin" w:hint="cs"/>
                <w:sz w:val="22"/>
                <w:szCs w:val="22"/>
                <w:rtl/>
              </w:rPr>
              <w:t>ایده‌پرداز</w:t>
            </w:r>
          </w:p>
        </w:tc>
      </w:tr>
      <w:tr w:rsidR="00494566" w:rsidRPr="008B1E51" w14:paraId="612EB783" w14:textId="77777777" w:rsidTr="00683D4A">
        <w:tc>
          <w:tcPr>
            <w:tcW w:w="3229" w:type="dxa"/>
            <w:vAlign w:val="center"/>
          </w:tcPr>
          <w:p w14:paraId="52A3F403" w14:textId="77777777" w:rsidR="00494566" w:rsidRPr="008B1E51" w:rsidRDefault="00494566" w:rsidP="008B1E51">
            <w:pPr>
              <w:rPr>
                <w:rFonts w:cs="B Nazanin"/>
                <w:b/>
                <w:bCs/>
                <w:sz w:val="22"/>
                <w:szCs w:val="22"/>
                <w:rtl/>
              </w:rPr>
            </w:pPr>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
        </w:tc>
        <w:tc>
          <w:tcPr>
            <w:tcW w:w="3059" w:type="dxa"/>
            <w:vAlign w:val="center"/>
          </w:tcPr>
          <w:p w14:paraId="76D4EA55" w14:textId="77777777" w:rsidR="00494566" w:rsidRPr="008B1E51" w:rsidRDefault="00494566" w:rsidP="008B1E51">
            <w:pPr>
              <w:rPr>
                <w:rFonts w:cs="B Nazanin"/>
                <w:sz w:val="22"/>
                <w:szCs w:val="22"/>
                <w:rtl/>
              </w:rPr>
            </w:pPr>
            <w:r w:rsidRPr="008B1E51">
              <w:rPr>
                <w:rFonts w:cs="B Nazanin" w:hint="cs"/>
                <w:sz w:val="22"/>
                <w:szCs w:val="22"/>
                <w:rtl/>
              </w:rPr>
              <w:t>برنامه‌ریزی</w:t>
            </w:r>
          </w:p>
        </w:tc>
      </w:tr>
      <w:tr w:rsidR="00494566" w:rsidRPr="008B1E51" w14:paraId="14A369FB" w14:textId="77777777" w:rsidTr="00683D4A">
        <w:tc>
          <w:tcPr>
            <w:tcW w:w="3229" w:type="dxa"/>
            <w:vMerge w:val="restart"/>
            <w:vAlign w:val="center"/>
          </w:tcPr>
          <w:p w14:paraId="58430783" w14:textId="77777777" w:rsidR="00494566" w:rsidRPr="008B1E51" w:rsidRDefault="00494566" w:rsidP="008B1E51">
            <w:pPr>
              <w:rPr>
                <w:rFonts w:cs="B Nazanin"/>
                <w:b/>
                <w:bCs/>
                <w:sz w:val="22"/>
                <w:szCs w:val="22"/>
                <w:rtl/>
              </w:rPr>
            </w:pPr>
            <w:r w:rsidRPr="008B1E51">
              <w:rPr>
                <w:rFonts w:cs="B Nazanin" w:hint="eastAsia"/>
                <w:b/>
                <w:bCs/>
                <w:sz w:val="22"/>
                <w:szCs w:val="22"/>
                <w:rtl/>
              </w:rPr>
              <w:t>مشارکت‌جو</w:t>
            </w:r>
            <w:r w:rsidRPr="008B1E51">
              <w:rPr>
                <w:rFonts w:cs="B Nazanin" w:hint="cs"/>
                <w:b/>
                <w:bCs/>
                <w:sz w:val="22"/>
                <w:szCs w:val="22"/>
                <w:rtl/>
              </w:rPr>
              <w:t>یی</w:t>
            </w:r>
            <w:r w:rsidRPr="008B1E51">
              <w:rPr>
                <w:rFonts w:cs="B Nazanin"/>
                <w:b/>
                <w:bCs/>
                <w:sz w:val="22"/>
                <w:szCs w:val="22"/>
                <w:rtl/>
              </w:rPr>
              <w:t xml:space="preserve"> و انجام کار گروه</w:t>
            </w:r>
            <w:r w:rsidRPr="008B1E51">
              <w:rPr>
                <w:rFonts w:cs="B Nazanin" w:hint="cs"/>
                <w:b/>
                <w:bCs/>
                <w:sz w:val="22"/>
                <w:szCs w:val="22"/>
                <w:rtl/>
              </w:rPr>
              <w:t>ی</w:t>
            </w:r>
          </w:p>
          <w:p w14:paraId="1E840E26" w14:textId="77777777" w:rsidR="00494566" w:rsidRPr="008B1E51" w:rsidRDefault="00494566" w:rsidP="008B1E51">
            <w:pPr>
              <w:rPr>
                <w:rFonts w:cs="B Nazanin"/>
                <w:b/>
                <w:bCs/>
                <w:sz w:val="22"/>
                <w:szCs w:val="22"/>
                <w:rtl/>
              </w:rPr>
            </w:pPr>
          </w:p>
        </w:tc>
        <w:tc>
          <w:tcPr>
            <w:tcW w:w="3059" w:type="dxa"/>
            <w:vAlign w:val="center"/>
          </w:tcPr>
          <w:p w14:paraId="4B1F8E50" w14:textId="77777777" w:rsidR="00494566" w:rsidRPr="008B1E51" w:rsidRDefault="00494566" w:rsidP="008B1E51">
            <w:pPr>
              <w:rPr>
                <w:rFonts w:cs="B Nazanin"/>
                <w:sz w:val="22"/>
                <w:szCs w:val="22"/>
                <w:rtl/>
              </w:rPr>
            </w:pPr>
            <w:r w:rsidRPr="008B1E51">
              <w:rPr>
                <w:rFonts w:cs="B Nazanin" w:hint="cs"/>
                <w:sz w:val="22"/>
                <w:szCs w:val="22"/>
                <w:rtl/>
              </w:rPr>
              <w:t>توانایی کار تیمی</w:t>
            </w:r>
          </w:p>
        </w:tc>
      </w:tr>
      <w:tr w:rsidR="00494566" w:rsidRPr="008B1E51" w14:paraId="00379C35" w14:textId="77777777" w:rsidTr="00683D4A">
        <w:tc>
          <w:tcPr>
            <w:tcW w:w="3229" w:type="dxa"/>
            <w:vMerge/>
            <w:vAlign w:val="center"/>
          </w:tcPr>
          <w:p w14:paraId="5C2590A2" w14:textId="77777777" w:rsidR="00494566" w:rsidRPr="008B1E51" w:rsidRDefault="00494566" w:rsidP="008B1E51">
            <w:pPr>
              <w:rPr>
                <w:rFonts w:cs="B Nazanin"/>
                <w:b/>
                <w:bCs/>
                <w:sz w:val="22"/>
                <w:szCs w:val="22"/>
                <w:rtl/>
              </w:rPr>
            </w:pPr>
          </w:p>
        </w:tc>
        <w:tc>
          <w:tcPr>
            <w:tcW w:w="3059" w:type="dxa"/>
            <w:vAlign w:val="center"/>
          </w:tcPr>
          <w:p w14:paraId="282A7783" w14:textId="77777777" w:rsidR="00494566" w:rsidRPr="008B1E51" w:rsidRDefault="00494566" w:rsidP="008B1E51">
            <w:pPr>
              <w:rPr>
                <w:rFonts w:cs="B Nazanin"/>
                <w:sz w:val="22"/>
                <w:szCs w:val="22"/>
                <w:rtl/>
              </w:rPr>
            </w:pPr>
            <w:r w:rsidRPr="008B1E51">
              <w:rPr>
                <w:rFonts w:cs="B Nazanin" w:hint="cs"/>
                <w:sz w:val="22"/>
                <w:szCs w:val="22"/>
                <w:rtl/>
              </w:rPr>
              <w:t>توانایی انتقال تجربه</w:t>
            </w:r>
          </w:p>
        </w:tc>
      </w:tr>
      <w:tr w:rsidR="00494566" w:rsidRPr="008B1E51" w14:paraId="601E233D" w14:textId="77777777" w:rsidTr="00683D4A">
        <w:tc>
          <w:tcPr>
            <w:tcW w:w="3229" w:type="dxa"/>
            <w:vMerge/>
            <w:vAlign w:val="center"/>
          </w:tcPr>
          <w:p w14:paraId="707058E5" w14:textId="77777777" w:rsidR="00494566" w:rsidRPr="008B1E51" w:rsidRDefault="00494566" w:rsidP="008B1E51">
            <w:pPr>
              <w:rPr>
                <w:rFonts w:cs="B Nazanin"/>
                <w:b/>
                <w:bCs/>
                <w:sz w:val="22"/>
                <w:szCs w:val="22"/>
                <w:rtl/>
              </w:rPr>
            </w:pPr>
          </w:p>
        </w:tc>
        <w:tc>
          <w:tcPr>
            <w:tcW w:w="3059" w:type="dxa"/>
            <w:vAlign w:val="center"/>
          </w:tcPr>
          <w:p w14:paraId="210F3983" w14:textId="77777777" w:rsidR="00494566" w:rsidRPr="008B1E51" w:rsidRDefault="00494566" w:rsidP="008B1E51">
            <w:pPr>
              <w:rPr>
                <w:rFonts w:cs="B Nazanin"/>
                <w:sz w:val="22"/>
                <w:szCs w:val="22"/>
                <w:rtl/>
              </w:rPr>
            </w:pPr>
            <w:r w:rsidRPr="008B1E51">
              <w:rPr>
                <w:rFonts w:cs="B Nazanin" w:hint="cs"/>
                <w:sz w:val="22"/>
                <w:szCs w:val="22"/>
                <w:rtl/>
              </w:rPr>
              <w:t>توانایی اشتراک ایده‌ها</w:t>
            </w:r>
          </w:p>
        </w:tc>
      </w:tr>
      <w:tr w:rsidR="00494566" w:rsidRPr="008B1E51" w14:paraId="1ACCFA24" w14:textId="77777777" w:rsidTr="00683D4A">
        <w:tc>
          <w:tcPr>
            <w:tcW w:w="3229" w:type="dxa"/>
            <w:vMerge/>
            <w:vAlign w:val="center"/>
          </w:tcPr>
          <w:p w14:paraId="7F3AD464" w14:textId="77777777" w:rsidR="00494566" w:rsidRPr="008B1E51" w:rsidRDefault="00494566" w:rsidP="008B1E51">
            <w:pPr>
              <w:rPr>
                <w:rFonts w:cs="B Nazanin"/>
                <w:b/>
                <w:bCs/>
                <w:sz w:val="22"/>
                <w:szCs w:val="22"/>
                <w:rtl/>
              </w:rPr>
            </w:pPr>
          </w:p>
        </w:tc>
        <w:tc>
          <w:tcPr>
            <w:tcW w:w="3059" w:type="dxa"/>
            <w:vAlign w:val="center"/>
          </w:tcPr>
          <w:p w14:paraId="0EF2FC7D" w14:textId="77777777" w:rsidR="00494566" w:rsidRPr="008B1E51" w:rsidRDefault="00494566" w:rsidP="008B1E51">
            <w:pPr>
              <w:rPr>
                <w:rFonts w:cs="B Nazanin"/>
                <w:sz w:val="22"/>
                <w:szCs w:val="22"/>
                <w:rtl/>
              </w:rPr>
            </w:pPr>
            <w:r w:rsidRPr="008B1E51">
              <w:rPr>
                <w:rFonts w:cs="B Nazanin" w:hint="cs"/>
                <w:sz w:val="22"/>
                <w:szCs w:val="22"/>
                <w:rtl/>
              </w:rPr>
              <w:t>توانایی مشورت گرفتن</w:t>
            </w:r>
          </w:p>
        </w:tc>
      </w:tr>
      <w:tr w:rsidR="00494566" w:rsidRPr="008B1E51" w14:paraId="4C4D5801" w14:textId="77777777" w:rsidTr="00683D4A">
        <w:tc>
          <w:tcPr>
            <w:tcW w:w="3229" w:type="dxa"/>
            <w:vMerge w:val="restart"/>
            <w:vAlign w:val="center"/>
          </w:tcPr>
          <w:p w14:paraId="44A4E96E"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مهارت‌ها</w:t>
            </w:r>
            <w:r w:rsidRPr="008B1E51">
              <w:rPr>
                <w:rFonts w:cs="B Nazanin" w:hint="cs"/>
                <w:b/>
                <w:bCs/>
                <w:sz w:val="22"/>
                <w:szCs w:val="22"/>
                <w:rtl/>
              </w:rPr>
              <w:t>ی</w:t>
            </w:r>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059BFD34" w14:textId="77777777" w:rsidR="00494566" w:rsidRPr="008B1E51" w:rsidRDefault="00494566" w:rsidP="008B1E51">
            <w:pPr>
              <w:rPr>
                <w:rFonts w:cs="B Nazanin"/>
                <w:sz w:val="22"/>
                <w:szCs w:val="22"/>
                <w:rtl/>
              </w:rPr>
            </w:pPr>
            <w:r w:rsidRPr="008B1E51">
              <w:rPr>
                <w:rFonts w:cs="B Nazanin" w:hint="cs"/>
                <w:sz w:val="22"/>
                <w:szCs w:val="22"/>
                <w:rtl/>
              </w:rPr>
              <w:t>پرسشگری</w:t>
            </w:r>
          </w:p>
        </w:tc>
      </w:tr>
      <w:tr w:rsidR="00494566" w:rsidRPr="008B1E51" w14:paraId="42CF76DE" w14:textId="77777777" w:rsidTr="00683D4A">
        <w:tc>
          <w:tcPr>
            <w:tcW w:w="3229" w:type="dxa"/>
            <w:vMerge/>
            <w:vAlign w:val="center"/>
          </w:tcPr>
          <w:p w14:paraId="4E360D55" w14:textId="77777777" w:rsidR="00494566" w:rsidRPr="008B1E51" w:rsidRDefault="00494566" w:rsidP="008B1E51">
            <w:pPr>
              <w:rPr>
                <w:rFonts w:cs="B Nazanin"/>
                <w:b/>
                <w:bCs/>
                <w:sz w:val="22"/>
                <w:szCs w:val="22"/>
                <w:rtl/>
              </w:rPr>
            </w:pPr>
          </w:p>
        </w:tc>
        <w:tc>
          <w:tcPr>
            <w:tcW w:w="3059" w:type="dxa"/>
            <w:vAlign w:val="center"/>
          </w:tcPr>
          <w:p w14:paraId="0AAA5019" w14:textId="77777777" w:rsidR="00494566" w:rsidRPr="008B1E51" w:rsidRDefault="00494566" w:rsidP="008B1E51">
            <w:pPr>
              <w:rPr>
                <w:rFonts w:cs="B Nazanin"/>
                <w:sz w:val="22"/>
                <w:szCs w:val="22"/>
                <w:rtl/>
              </w:rPr>
            </w:pPr>
            <w:r w:rsidRPr="008B1E51">
              <w:rPr>
                <w:rFonts w:cs="B Nazanin" w:hint="cs"/>
                <w:sz w:val="22"/>
                <w:szCs w:val="22"/>
                <w:rtl/>
              </w:rPr>
              <w:t>مشاهده‌گری</w:t>
            </w:r>
          </w:p>
        </w:tc>
      </w:tr>
      <w:tr w:rsidR="00494566" w:rsidRPr="008B1E51" w14:paraId="0F96A0C4" w14:textId="77777777" w:rsidTr="00683D4A">
        <w:tc>
          <w:tcPr>
            <w:tcW w:w="3229" w:type="dxa"/>
            <w:vMerge/>
            <w:vAlign w:val="center"/>
          </w:tcPr>
          <w:p w14:paraId="2C100DCC" w14:textId="77777777" w:rsidR="00494566" w:rsidRPr="008B1E51" w:rsidRDefault="00494566" w:rsidP="008B1E51">
            <w:pPr>
              <w:rPr>
                <w:rFonts w:cs="B Nazanin"/>
                <w:b/>
                <w:bCs/>
                <w:sz w:val="22"/>
                <w:szCs w:val="22"/>
                <w:rtl/>
              </w:rPr>
            </w:pPr>
          </w:p>
        </w:tc>
        <w:tc>
          <w:tcPr>
            <w:tcW w:w="3059" w:type="dxa"/>
            <w:vAlign w:val="center"/>
          </w:tcPr>
          <w:p w14:paraId="7EEE1B34" w14:textId="77777777" w:rsidR="00494566" w:rsidRPr="008B1E51" w:rsidRDefault="00494566" w:rsidP="008B1E51">
            <w:pPr>
              <w:rPr>
                <w:rFonts w:cs="B Nazanin"/>
                <w:sz w:val="22"/>
                <w:szCs w:val="22"/>
                <w:rtl/>
              </w:rPr>
            </w:pPr>
            <w:r w:rsidRPr="008B1E51">
              <w:rPr>
                <w:rFonts w:cs="B Nazanin" w:hint="cs"/>
                <w:sz w:val="22"/>
                <w:szCs w:val="22"/>
                <w:rtl/>
              </w:rPr>
              <w:t>قدرت تحلیل</w:t>
            </w:r>
          </w:p>
        </w:tc>
      </w:tr>
      <w:tr w:rsidR="00494566" w:rsidRPr="008B1E51" w14:paraId="13D0E01E" w14:textId="77777777" w:rsidTr="00683D4A">
        <w:tc>
          <w:tcPr>
            <w:tcW w:w="3229" w:type="dxa"/>
            <w:vAlign w:val="center"/>
          </w:tcPr>
          <w:p w14:paraId="20A230E2"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093A11FE" w14:textId="77777777" w:rsidR="00494566" w:rsidRPr="008B1E51" w:rsidRDefault="00494566" w:rsidP="008B1E51">
            <w:pPr>
              <w:rPr>
                <w:rFonts w:cs="B Nazanin"/>
                <w:sz w:val="22"/>
                <w:szCs w:val="22"/>
                <w:rtl/>
              </w:rPr>
            </w:pPr>
            <w:r w:rsidRPr="008B1E51">
              <w:rPr>
                <w:rFonts w:cs="B Nazanin" w:hint="cs"/>
                <w:sz w:val="22"/>
                <w:szCs w:val="22"/>
                <w:rtl/>
              </w:rPr>
              <w:t>مهارت سنجش نیازها</w:t>
            </w:r>
          </w:p>
        </w:tc>
      </w:tr>
    </w:tbl>
    <w:p w14:paraId="4F32A422" w14:textId="15C6C6FE" w:rsidR="00494566" w:rsidRPr="00C01071" w:rsidRDefault="00494566" w:rsidP="00B847A3">
      <w:pPr>
        <w:pStyle w:val="ac"/>
      </w:pPr>
    </w:p>
    <w:p w14:paraId="64CF7FE5" w14:textId="443A59D3" w:rsidR="00494566" w:rsidRDefault="00494566" w:rsidP="008D71A8">
      <w:pPr>
        <w:pStyle w:val="1-1-1"/>
        <w:rPr>
          <w:rtl/>
        </w:rPr>
      </w:pPr>
      <w:bookmarkStart w:id="255" w:name="_Toc144152848"/>
      <w:bookmarkStart w:id="256" w:name="_Toc145161015"/>
      <w:r>
        <w:rPr>
          <w:rFonts w:hint="cs"/>
          <w:rtl/>
        </w:rPr>
        <w:t>خصیصه‌های فردی</w:t>
      </w:r>
      <w:bookmarkEnd w:id="255"/>
      <w:bookmarkEnd w:id="256"/>
    </w:p>
    <w:p w14:paraId="076A6257" w14:textId="77777777" w:rsidR="00494566" w:rsidRDefault="00494566" w:rsidP="00B21171">
      <w:pPr>
        <w:pStyle w:val="afa"/>
        <w:rPr>
          <w:rtl/>
        </w:rPr>
      </w:pPr>
    </w:p>
    <w:p w14:paraId="174B5789" w14:textId="77777777" w:rsidR="00494566" w:rsidRDefault="00494566" w:rsidP="00B21171">
      <w:pPr>
        <w:pStyle w:val="afa"/>
        <w:rPr>
          <w:rtl/>
        </w:rPr>
      </w:pPr>
    </w:p>
    <w:p w14:paraId="4069D186" w14:textId="77777777" w:rsidR="00494566" w:rsidRDefault="00494566" w:rsidP="00B21171">
      <w:pPr>
        <w:pStyle w:val="afa"/>
        <w:rPr>
          <w:rtl/>
        </w:rPr>
      </w:pPr>
    </w:p>
    <w:p w14:paraId="3697E8B5" w14:textId="77777777" w:rsidR="00494566" w:rsidRDefault="00494566" w:rsidP="00B21171">
      <w:pPr>
        <w:pStyle w:val="afa"/>
        <w:rPr>
          <w:rtl/>
        </w:rPr>
      </w:pPr>
    </w:p>
    <w:p w14:paraId="7CC73839" w14:textId="77777777" w:rsidR="00494566" w:rsidRDefault="00494566" w:rsidP="00B21171">
      <w:pPr>
        <w:pStyle w:val="afa"/>
        <w:rPr>
          <w:rtl/>
        </w:rPr>
      </w:pPr>
    </w:p>
    <w:p w14:paraId="01C4E60F" w14:textId="77777777" w:rsidR="00494566" w:rsidRDefault="00494566" w:rsidP="00B21171">
      <w:pPr>
        <w:pStyle w:val="afa"/>
        <w:rPr>
          <w:rtl/>
        </w:rPr>
      </w:pPr>
    </w:p>
    <w:p w14:paraId="79BA90F5" w14:textId="5A2B3A6A" w:rsidR="00494566" w:rsidRDefault="00494566" w:rsidP="00B21171">
      <w:pPr>
        <w:pStyle w:val="afa"/>
        <w:rPr>
          <w:rtl/>
        </w:rPr>
      </w:pPr>
    </w:p>
    <w:p w14:paraId="0557FA1A" w14:textId="77777777" w:rsidR="00494566" w:rsidRDefault="00494566" w:rsidP="00B21171">
      <w:pPr>
        <w:pStyle w:val="afa"/>
      </w:pPr>
    </w:p>
    <w:p w14:paraId="0F5CF78B" w14:textId="7EF8ED80" w:rsidR="008D71A8" w:rsidRDefault="008D71A8" w:rsidP="00B21171">
      <w:pPr>
        <w:pStyle w:val="afa"/>
        <w:rPr>
          <w:rtl/>
        </w:rPr>
      </w:pPr>
    </w:p>
    <w:p w14:paraId="6E211BC2" w14:textId="77777777" w:rsidR="00DE143F" w:rsidRPr="00892889" w:rsidRDefault="00DE143F" w:rsidP="00DE143F">
      <w:pPr>
        <w:pStyle w:val="a0"/>
        <w:ind w:left="403"/>
        <w:rPr>
          <w:rFonts w:ascii="IRNazanin" w:hAnsi="IRNazanin"/>
          <w:i/>
          <w:iCs/>
        </w:rPr>
      </w:pPr>
      <w:bookmarkStart w:id="257" w:name="_Toc145245258"/>
      <w:r w:rsidRPr="00892889">
        <w:rPr>
          <w:rFonts w:hint="cs"/>
          <w:rtl/>
        </w:rPr>
        <w:t>خصیصه‌های فردی موردنیاز یک مدیرآموزشی به‌مثابه طراح محیط کالبدی یادگیری</w:t>
      </w:r>
      <w:bookmarkEnd w:id="257"/>
    </w:p>
    <w:p w14:paraId="10224BCB" w14:textId="3DAF15D6" w:rsidR="00494566" w:rsidRDefault="00DE143F" w:rsidP="004E07A2">
      <w:pPr>
        <w:pStyle w:val="1-1-1-1"/>
      </w:pPr>
      <w:bookmarkStart w:id="258" w:name="_Toc144152849"/>
      <w:r>
        <w:rPr>
          <w:rFonts w:hint="cs"/>
          <w:rtl/>
        </w:rPr>
        <w:t>تعهد، پ</w:t>
      </w:r>
      <w:r w:rsidR="00494566">
        <w:rPr>
          <w:rFonts w:hint="cs"/>
          <w:rtl/>
        </w:rPr>
        <w:t>شتکار و جدیت در کار</w:t>
      </w:r>
      <w:bookmarkEnd w:id="258"/>
    </w:p>
    <w:p w14:paraId="4BC6EE18" w14:textId="0810D424" w:rsidR="00494566" w:rsidRPr="003C35EB" w:rsidRDefault="00494566" w:rsidP="00494566">
      <w:pPr>
        <w:pStyle w:val="afe"/>
        <w:rPr>
          <w:rFonts w:cs="Calibri"/>
          <w:rtl/>
        </w:rPr>
      </w:pPr>
      <w:r>
        <w:rPr>
          <w:rFonts w:hint="cs"/>
          <w:rtl/>
        </w:rPr>
        <w:t xml:space="preserve">کد 15: </w:t>
      </w:r>
      <w:r w:rsidR="003C35EB">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sidR="003C35EB">
        <w:rPr>
          <w:rFonts w:cs="Calibri" w:hint="cs"/>
          <w:rtl/>
        </w:rPr>
        <w:t>"</w:t>
      </w:r>
    </w:p>
    <w:p w14:paraId="2443FA74" w14:textId="77777777" w:rsidR="00494566" w:rsidRDefault="00494566" w:rsidP="004E07A2">
      <w:pPr>
        <w:pStyle w:val="1-1-1-1"/>
        <w:rPr>
          <w:rtl/>
        </w:rPr>
      </w:pPr>
      <w:bookmarkStart w:id="259" w:name="_Toc144152850"/>
      <w:r>
        <w:rPr>
          <w:rFonts w:hint="cs"/>
          <w:rtl/>
        </w:rPr>
        <w:t>ریزبینی</w:t>
      </w:r>
      <w:bookmarkEnd w:id="259"/>
    </w:p>
    <w:p w14:paraId="5EEC0416" w14:textId="717641CF" w:rsidR="00494566" w:rsidRPr="003C35EB" w:rsidRDefault="00494566" w:rsidP="00494566">
      <w:pPr>
        <w:pStyle w:val="afe"/>
        <w:rPr>
          <w:rFonts w:cs="Calibri"/>
          <w:rtl/>
        </w:rPr>
      </w:pPr>
      <w:r w:rsidRPr="001D2F33">
        <w:rPr>
          <w:rFonts w:hint="cs"/>
          <w:rtl/>
        </w:rPr>
        <w:t xml:space="preserve">کد 15: </w:t>
      </w:r>
      <w:r w:rsidR="003C35EB">
        <w:rPr>
          <w:rFonts w:cs="Calibri" w:hint="cs"/>
          <w:rtl/>
        </w:rPr>
        <w:t>"</w:t>
      </w:r>
      <w:r w:rsidRPr="001D2F33">
        <w:rPr>
          <w:rtl/>
        </w:rPr>
        <w:t>خصیصه‌های شخصیتی هم خیلی مهم هست؛ یک مدیری که خب به هر حال به خیلی از نکات توجه می</w:t>
      </w:r>
      <w:r w:rsidR="003C35EB">
        <w:rPr>
          <w:rFonts w:hint="cs"/>
          <w:rtl/>
        </w:rPr>
        <w:t>‌</w:t>
      </w:r>
      <w:r w:rsidRPr="001D2F33">
        <w:rPr>
          <w:rtl/>
        </w:rPr>
        <w:t>کند خیلی فرق دارد با مدیری که کلی</w:t>
      </w:r>
      <w:r w:rsidR="003C35EB">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sidR="003C35EB">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sidR="003C35EB">
        <w:rPr>
          <w:rFonts w:cs="Calibri" w:hint="cs"/>
          <w:rtl/>
        </w:rPr>
        <w:t>"</w:t>
      </w:r>
    </w:p>
    <w:p w14:paraId="1F65B8EE" w14:textId="77777777" w:rsidR="00494566" w:rsidRDefault="00494566" w:rsidP="004E07A2">
      <w:pPr>
        <w:pStyle w:val="1-1-1-1"/>
        <w:rPr>
          <w:rtl/>
        </w:rPr>
      </w:pPr>
      <w:bookmarkStart w:id="260" w:name="_Toc144152851"/>
      <w:r>
        <w:rPr>
          <w:rFonts w:hint="cs"/>
          <w:rtl/>
        </w:rPr>
        <w:t>شجاعت و ریسک‌پذیری</w:t>
      </w:r>
      <w:bookmarkEnd w:id="260"/>
    </w:p>
    <w:p w14:paraId="1C743C62" w14:textId="64F063B3"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sidR="003C35EB">
        <w:rPr>
          <w:rFonts w:cs="Calibri" w:hint="cs"/>
          <w:rtl/>
        </w:rPr>
        <w:t>"</w:t>
      </w:r>
    </w:p>
    <w:p w14:paraId="323D3EBD" w14:textId="77777777" w:rsidR="00494566" w:rsidRDefault="00494566" w:rsidP="004E07A2">
      <w:pPr>
        <w:pStyle w:val="1-1-1-1"/>
        <w:rPr>
          <w:rtl/>
        </w:rPr>
      </w:pPr>
      <w:bookmarkStart w:id="261" w:name="_Toc144152852"/>
      <w:r w:rsidRPr="00654B1D">
        <w:rPr>
          <w:rFonts w:hint="cs"/>
          <w:rtl/>
        </w:rPr>
        <w:t>اهل</w:t>
      </w:r>
      <w:r>
        <w:rPr>
          <w:rFonts w:hint="cs"/>
          <w:rtl/>
        </w:rPr>
        <w:t xml:space="preserve"> مطالعه هدفمند</w:t>
      </w:r>
      <w:bookmarkEnd w:id="261"/>
    </w:p>
    <w:p w14:paraId="7F08BAB9" w14:textId="76B969D9" w:rsidR="00494566" w:rsidRPr="003C35EB" w:rsidRDefault="00494566" w:rsidP="00494566">
      <w:pPr>
        <w:pStyle w:val="afe"/>
        <w:rPr>
          <w:rFonts w:cs="Calibri"/>
          <w:rtl/>
          <w:lang w:bidi="fa-IR"/>
        </w:rPr>
      </w:pPr>
      <w:r w:rsidRPr="001D2F33">
        <w:rPr>
          <w:rFonts w:hint="cs"/>
          <w:rtl/>
        </w:rPr>
        <w:t xml:space="preserve">کد 5: </w:t>
      </w:r>
      <w:r w:rsidR="003C35EB">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sidR="003C35EB">
        <w:rPr>
          <w:rFonts w:cs="Calibri" w:hint="cs"/>
          <w:rtl/>
          <w:lang w:bidi="fa-IR"/>
        </w:rPr>
        <w:t>"</w:t>
      </w:r>
    </w:p>
    <w:p w14:paraId="0CF04186" w14:textId="77777777" w:rsidR="00494566" w:rsidRPr="001D2F33" w:rsidRDefault="00494566" w:rsidP="004E07A2">
      <w:pPr>
        <w:pStyle w:val="1-1-1-1"/>
        <w:rPr>
          <w:rtl/>
        </w:rPr>
      </w:pPr>
      <w:bookmarkStart w:id="262" w:name="_Toc144152853"/>
      <w:r w:rsidRPr="001D2F33">
        <w:rPr>
          <w:rFonts w:hint="cs"/>
          <w:rtl/>
        </w:rPr>
        <w:t>نوآور و خلاق</w:t>
      </w:r>
      <w:bookmarkEnd w:id="262"/>
    </w:p>
    <w:p w14:paraId="780E5DF6" w14:textId="2A8E0E20" w:rsidR="00494566" w:rsidRPr="003C35EB" w:rsidRDefault="00494566" w:rsidP="00494566">
      <w:pPr>
        <w:pStyle w:val="afe"/>
        <w:rPr>
          <w:rFonts w:cs="Calibri"/>
          <w:rtl/>
        </w:rPr>
      </w:pPr>
      <w:r w:rsidRPr="001D2F33">
        <w:rPr>
          <w:rFonts w:hint="cs"/>
          <w:rtl/>
        </w:rPr>
        <w:t xml:space="preserve">کد 12: </w:t>
      </w:r>
      <w:r w:rsidR="003C35EB">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sidR="003C35EB">
        <w:rPr>
          <w:rFonts w:cs="Calibri" w:hint="cs"/>
          <w:rtl/>
        </w:rPr>
        <w:t>"</w:t>
      </w:r>
    </w:p>
    <w:p w14:paraId="5A378D9E" w14:textId="48FECBC2" w:rsidR="00494566" w:rsidRPr="003C35EB" w:rsidRDefault="00494566" w:rsidP="00494566">
      <w:pPr>
        <w:pStyle w:val="afe"/>
        <w:rPr>
          <w:rFonts w:cs="Calibri"/>
          <w:rtl/>
        </w:rPr>
      </w:pPr>
      <w:r w:rsidRPr="001D2F33">
        <w:rPr>
          <w:rFonts w:hint="cs"/>
          <w:rtl/>
        </w:rPr>
        <w:t xml:space="preserve">کد 31: </w:t>
      </w:r>
      <w:r w:rsidR="003C35EB">
        <w:rPr>
          <w:rFonts w:cs="Calibri" w:hint="cs"/>
          <w:rtl/>
        </w:rPr>
        <w:t>"</w:t>
      </w:r>
      <w:r w:rsidRPr="001D2F33">
        <w:rPr>
          <w:rtl/>
        </w:rPr>
        <w:t>خلاق و آشنا به حوزه</w:t>
      </w:r>
      <w:r w:rsidR="003C35EB">
        <w:rPr>
          <w:rFonts w:cs="Calibri" w:hint="cs"/>
          <w:rtl/>
        </w:rPr>
        <w:t>"</w:t>
      </w:r>
    </w:p>
    <w:p w14:paraId="2040CBEE" w14:textId="77777777" w:rsidR="00494566" w:rsidRDefault="00494566" w:rsidP="004E07A2">
      <w:pPr>
        <w:pStyle w:val="1-1-1-1"/>
        <w:rPr>
          <w:rtl/>
        </w:rPr>
      </w:pPr>
      <w:bookmarkStart w:id="263" w:name="_Toc144152854"/>
      <w:r>
        <w:rPr>
          <w:rFonts w:hint="cs"/>
          <w:rtl/>
        </w:rPr>
        <w:t>مشارکت‌پذیر و مشارکت‌جو</w:t>
      </w:r>
      <w:bookmarkEnd w:id="263"/>
    </w:p>
    <w:p w14:paraId="70DC21A8" w14:textId="77777777" w:rsidR="00494566" w:rsidRDefault="00494566" w:rsidP="00B847A3">
      <w:pPr>
        <w:pStyle w:val="ac"/>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48040CB6" w14:textId="420C6F5E" w:rsidR="00494566" w:rsidRPr="003C35EB" w:rsidRDefault="00494566" w:rsidP="00494566">
      <w:pPr>
        <w:pStyle w:val="afe"/>
        <w:rPr>
          <w:rFonts w:cs="Calibri"/>
          <w:rtl/>
        </w:rPr>
      </w:pPr>
      <w:r w:rsidRPr="001D2F33">
        <w:rPr>
          <w:rFonts w:hint="cs"/>
          <w:rtl/>
        </w:rPr>
        <w:t xml:space="preserve">کد 22: </w:t>
      </w:r>
      <w:r w:rsidR="003C35EB">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sidR="003C35EB">
        <w:rPr>
          <w:rFonts w:cs="Calibri" w:hint="cs"/>
          <w:rtl/>
        </w:rPr>
        <w:t>"</w:t>
      </w:r>
    </w:p>
    <w:p w14:paraId="7987E8C5" w14:textId="77777777" w:rsidR="00494566" w:rsidRPr="001D2F33" w:rsidRDefault="00494566" w:rsidP="004E07A2">
      <w:pPr>
        <w:pStyle w:val="1-1-1-1"/>
        <w:rPr>
          <w:rtl/>
        </w:rPr>
      </w:pPr>
      <w:bookmarkStart w:id="264" w:name="_Toc144152855"/>
      <w:r w:rsidRPr="001D2F33">
        <w:rPr>
          <w:rFonts w:hint="cs"/>
          <w:rtl/>
        </w:rPr>
        <w:t>عملگرا و اهل برنامه‌ریزی</w:t>
      </w:r>
      <w:bookmarkEnd w:id="264"/>
    </w:p>
    <w:p w14:paraId="2240FCEF" w14:textId="1131661A" w:rsidR="00494566" w:rsidRPr="001D2F33" w:rsidRDefault="00494566" w:rsidP="00494566">
      <w:pPr>
        <w:pStyle w:val="afe"/>
        <w:rPr>
          <w:rtl/>
        </w:rPr>
      </w:pPr>
      <w:r w:rsidRPr="001D2F33">
        <w:rPr>
          <w:rFonts w:hint="cs"/>
          <w:rtl/>
        </w:rPr>
        <w:t xml:space="preserve">کد 5: </w:t>
      </w:r>
      <w:r w:rsidR="003C35EB">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32342DF9" w14:textId="55008D16" w:rsidR="00494566" w:rsidRPr="003C35EB" w:rsidRDefault="00494566" w:rsidP="00494566">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sidR="003C35EB">
        <w:rPr>
          <w:rFonts w:cs="Calibri" w:hint="cs"/>
          <w:rtl/>
        </w:rPr>
        <w:t>"</w:t>
      </w:r>
    </w:p>
    <w:p w14:paraId="330D173E" w14:textId="77777777" w:rsidR="00494566" w:rsidRPr="001D2F33" w:rsidRDefault="00494566" w:rsidP="004E07A2">
      <w:pPr>
        <w:pStyle w:val="1-1-1-1"/>
        <w:rPr>
          <w:rtl/>
        </w:rPr>
      </w:pPr>
      <w:bookmarkStart w:id="265" w:name="_Toc144152856"/>
      <w:r w:rsidRPr="001D2F33">
        <w:rPr>
          <w:rFonts w:hint="cs"/>
          <w:rtl/>
        </w:rPr>
        <w:t>صبوری</w:t>
      </w:r>
      <w:bookmarkEnd w:id="265"/>
    </w:p>
    <w:p w14:paraId="18416CEF" w14:textId="7AFD859F" w:rsidR="00494566" w:rsidRPr="003C35EB" w:rsidRDefault="00494566" w:rsidP="00494566">
      <w:pPr>
        <w:pStyle w:val="afe"/>
        <w:rPr>
          <w:rFonts w:cs="Calibri"/>
          <w:rtl/>
        </w:rPr>
      </w:pPr>
      <w:r w:rsidRPr="001D2F33">
        <w:rPr>
          <w:rFonts w:hint="cs"/>
          <w:rtl/>
        </w:rPr>
        <w:t>کد 14:</w:t>
      </w:r>
      <w:r w:rsidRPr="001D2F33">
        <w:rPr>
          <w:rtl/>
        </w:rPr>
        <w:t xml:space="preserve"> </w:t>
      </w:r>
      <w:r w:rsidR="003C35EB">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sidR="003C35EB">
        <w:rPr>
          <w:rFonts w:cs="Calibri" w:hint="cs"/>
          <w:rtl/>
        </w:rPr>
        <w:t>"</w:t>
      </w:r>
    </w:p>
    <w:p w14:paraId="20FCC446" w14:textId="77777777" w:rsidR="00494566" w:rsidRPr="001D2F33" w:rsidRDefault="00494566" w:rsidP="004E07A2">
      <w:pPr>
        <w:pStyle w:val="1-1-1-1"/>
        <w:rPr>
          <w:rtl/>
        </w:rPr>
      </w:pPr>
      <w:bookmarkStart w:id="266" w:name="_Toc144152857"/>
      <w:r w:rsidRPr="001D2F33">
        <w:rPr>
          <w:rFonts w:hint="cs"/>
          <w:rtl/>
        </w:rPr>
        <w:t>خوشرویی</w:t>
      </w:r>
      <w:bookmarkEnd w:id="266"/>
    </w:p>
    <w:p w14:paraId="1C0274CB" w14:textId="658FF422"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تعامل پذیر باشد. خوشرو باشد.</w:t>
      </w:r>
      <w:r w:rsidR="003C35EB">
        <w:rPr>
          <w:rFonts w:cs="Calibri" w:hint="cs"/>
          <w:rtl/>
        </w:rPr>
        <w:t>"</w:t>
      </w:r>
    </w:p>
    <w:p w14:paraId="25474E8A" w14:textId="77777777" w:rsidR="00494566" w:rsidRDefault="00494566" w:rsidP="004E07A2">
      <w:pPr>
        <w:pStyle w:val="1-1-1-1"/>
        <w:rPr>
          <w:rtl/>
        </w:rPr>
      </w:pPr>
      <w:bookmarkStart w:id="267" w:name="_Toc144152858"/>
      <w:r>
        <w:rPr>
          <w:rFonts w:hint="cs"/>
          <w:rtl/>
        </w:rPr>
        <w:t>روحیه‌ی پژوهشگرانه، جستجوگر و کنجکاو</w:t>
      </w:r>
      <w:bookmarkEnd w:id="267"/>
    </w:p>
    <w:p w14:paraId="3B9CBFDA" w14:textId="19269864" w:rsidR="00494566" w:rsidRDefault="00494566" w:rsidP="00B847A3">
      <w:pPr>
        <w:pStyle w:val="ac"/>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 xml:space="preserve">ریزی و اجرا کند. </w:t>
      </w:r>
      <w:r w:rsidR="003C35EB">
        <w:rPr>
          <w:rFonts w:hint="cs"/>
          <w:rtl/>
        </w:rPr>
        <w:t xml:space="preserve">بلکه باید تیمی در کنار خود داشته باشد که افراد آن </w:t>
      </w:r>
      <w:r>
        <w:rPr>
          <w:rFonts w:hint="cs"/>
          <w:rtl/>
        </w:rPr>
        <w:t xml:space="preserve">قدرت تحلیل داشته </w:t>
      </w:r>
      <w:r w:rsidR="003C35EB">
        <w:rPr>
          <w:rFonts w:hint="cs"/>
          <w:rtl/>
        </w:rPr>
        <w:t xml:space="preserve">باشند </w:t>
      </w:r>
      <w:r>
        <w:rPr>
          <w:rFonts w:hint="cs"/>
          <w:rtl/>
        </w:rPr>
        <w:t>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w:t>
      </w:r>
      <w:r w:rsidR="003C35EB">
        <w:rPr>
          <w:rFonts w:hint="cs"/>
          <w:rtl/>
        </w:rPr>
        <w:t xml:space="preserve"> شکل </w:t>
      </w:r>
      <w:r w:rsidR="001C0175">
        <w:rPr>
          <w:rFonts w:hint="cs"/>
          <w:rtl/>
        </w:rPr>
        <w:t xml:space="preserve">5-16 </w:t>
      </w:r>
      <w:r w:rsidR="003C35EB">
        <w:rPr>
          <w:rFonts w:hint="cs"/>
          <w:rtl/>
        </w:rPr>
        <w:t>رابطه‌ی بین تفکر پژوهشی، مهارت پژوهشی و خصیصه‌ی پژوهشی را نشان می‌دهد.</w:t>
      </w:r>
    </w:p>
    <w:p w14:paraId="32D95EC1" w14:textId="35DCD630" w:rsidR="003C35EB" w:rsidRDefault="001C0175" w:rsidP="00B847A3">
      <w:pPr>
        <w:pStyle w:val="ac"/>
      </w:pPr>
      <w:r>
        <w:t xml:space="preserve">                   </w:t>
      </w:r>
      <w:r w:rsidR="003C35EB">
        <w:rPr>
          <w:rtl/>
          <w:lang w:val="fa-IR"/>
        </w:rPr>
        <w:drawing>
          <wp:inline distT="0" distB="0" distL="0" distR="0" wp14:anchorId="713D44F8" wp14:editId="74C6DE47">
            <wp:extent cx="3650615" cy="1821425"/>
            <wp:effectExtent l="0" t="0" r="0" b="2667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19DD23C3" w14:textId="50B25B1B" w:rsidR="001C0175" w:rsidRPr="001C0175" w:rsidRDefault="001C0175" w:rsidP="001C0175">
      <w:pPr>
        <w:pStyle w:val="a0"/>
        <w:ind w:left="673"/>
        <w:rPr>
          <w:rtl/>
        </w:rPr>
      </w:pPr>
      <w:bookmarkStart w:id="268" w:name="_Toc145245259"/>
      <w:r>
        <w:rPr>
          <w:rFonts w:hint="cs"/>
          <w:rtl/>
        </w:rPr>
        <w:t>ارتباط بین مولفه‌های روحیه‌ی پژوهشگرانه</w:t>
      </w:r>
      <w:bookmarkEnd w:id="268"/>
    </w:p>
    <w:p w14:paraId="03238E74" w14:textId="72E73293" w:rsidR="00494566" w:rsidRDefault="00494566" w:rsidP="00494566">
      <w:pPr>
        <w:pStyle w:val="afe"/>
        <w:rPr>
          <w:rtl/>
        </w:rPr>
      </w:pPr>
      <w:r w:rsidRPr="005931EA">
        <w:rPr>
          <w:rFonts w:hint="cs"/>
          <w:rtl/>
        </w:rPr>
        <w:t>کد 22: ویژگی سوم داشتن روحیۀ جستجوگر و پژوهشگرانه است. یعنی به طور پیو</w:t>
      </w:r>
      <w:r w:rsidR="001C0175">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53050DBF" w14:textId="78B0FFDA" w:rsidR="004A71D1" w:rsidRPr="005931EA" w:rsidRDefault="004A71D1" w:rsidP="004A71D1">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5370A7" w:rsidRPr="005931EA" w14:paraId="277EF201" w14:textId="77777777" w:rsidTr="005370A7">
        <w:tc>
          <w:tcPr>
            <w:tcW w:w="3153" w:type="dxa"/>
          </w:tcPr>
          <w:p w14:paraId="5424EC02" w14:textId="77777777" w:rsidR="005370A7" w:rsidRPr="001C0175" w:rsidRDefault="005370A7" w:rsidP="001C0175">
            <w:pPr>
              <w:jc w:val="center"/>
              <w:rPr>
                <w:rFonts w:cs="B Nazanin"/>
                <w:rtl/>
              </w:rPr>
            </w:pPr>
            <w:r w:rsidRPr="001C0175">
              <w:rPr>
                <w:rFonts w:cs="B Nazanin" w:hint="cs"/>
                <w:rtl/>
              </w:rPr>
              <w:t>پشتکار و جدیت در کار</w:t>
            </w:r>
          </w:p>
        </w:tc>
      </w:tr>
      <w:tr w:rsidR="005370A7" w:rsidRPr="005931EA" w14:paraId="2191B333" w14:textId="77777777" w:rsidTr="005370A7">
        <w:tc>
          <w:tcPr>
            <w:tcW w:w="3153" w:type="dxa"/>
          </w:tcPr>
          <w:p w14:paraId="4C16CBB5" w14:textId="77777777" w:rsidR="005370A7" w:rsidRPr="001C0175" w:rsidRDefault="005370A7" w:rsidP="001C0175">
            <w:pPr>
              <w:jc w:val="center"/>
              <w:rPr>
                <w:rFonts w:cs="B Nazanin"/>
                <w:rtl/>
              </w:rPr>
            </w:pPr>
            <w:r w:rsidRPr="001C0175">
              <w:rPr>
                <w:rFonts w:cs="B Nazanin" w:hint="cs"/>
                <w:rtl/>
              </w:rPr>
              <w:t>ریزبینی</w:t>
            </w:r>
          </w:p>
        </w:tc>
      </w:tr>
      <w:tr w:rsidR="005370A7" w:rsidRPr="005931EA" w14:paraId="7420EC16" w14:textId="77777777" w:rsidTr="005370A7">
        <w:tc>
          <w:tcPr>
            <w:tcW w:w="3153" w:type="dxa"/>
          </w:tcPr>
          <w:p w14:paraId="6D947A33" w14:textId="77777777" w:rsidR="005370A7" w:rsidRPr="001C0175" w:rsidRDefault="005370A7" w:rsidP="001C0175">
            <w:pPr>
              <w:jc w:val="center"/>
              <w:rPr>
                <w:rFonts w:cs="B Nazanin"/>
                <w:rtl/>
              </w:rPr>
            </w:pPr>
            <w:r w:rsidRPr="001C0175">
              <w:rPr>
                <w:rFonts w:cs="B Nazanin" w:hint="cs"/>
                <w:rtl/>
              </w:rPr>
              <w:t>شجاعت و ریسک‌پذیری</w:t>
            </w:r>
          </w:p>
        </w:tc>
      </w:tr>
      <w:tr w:rsidR="005370A7" w:rsidRPr="005931EA" w14:paraId="6B57782B" w14:textId="77777777" w:rsidTr="005370A7">
        <w:tc>
          <w:tcPr>
            <w:tcW w:w="3153" w:type="dxa"/>
          </w:tcPr>
          <w:p w14:paraId="2E0E080C" w14:textId="77777777" w:rsidR="005370A7" w:rsidRPr="001C0175" w:rsidRDefault="005370A7" w:rsidP="001C0175">
            <w:pPr>
              <w:jc w:val="center"/>
              <w:rPr>
                <w:rFonts w:cs="B Nazanin"/>
                <w:rtl/>
              </w:rPr>
            </w:pPr>
            <w:r w:rsidRPr="001C0175">
              <w:rPr>
                <w:rFonts w:cs="B Nazanin" w:hint="cs"/>
                <w:rtl/>
              </w:rPr>
              <w:t>اهل مطالعۀ هدفمند</w:t>
            </w:r>
          </w:p>
        </w:tc>
      </w:tr>
      <w:tr w:rsidR="005370A7" w:rsidRPr="005931EA" w14:paraId="33BE3E10" w14:textId="77777777" w:rsidTr="005370A7">
        <w:tc>
          <w:tcPr>
            <w:tcW w:w="3153" w:type="dxa"/>
          </w:tcPr>
          <w:p w14:paraId="15A9F239" w14:textId="77777777" w:rsidR="005370A7" w:rsidRPr="001C0175" w:rsidRDefault="005370A7" w:rsidP="001C0175">
            <w:pPr>
              <w:jc w:val="center"/>
              <w:rPr>
                <w:rFonts w:cs="B Nazanin"/>
                <w:rtl/>
              </w:rPr>
            </w:pPr>
            <w:r w:rsidRPr="001C0175">
              <w:rPr>
                <w:rFonts w:cs="B Nazanin" w:hint="cs"/>
                <w:rtl/>
              </w:rPr>
              <w:t>نوآور و خلاق</w:t>
            </w:r>
          </w:p>
        </w:tc>
      </w:tr>
      <w:tr w:rsidR="005370A7" w:rsidRPr="005931EA" w14:paraId="082E94DB" w14:textId="77777777" w:rsidTr="005370A7">
        <w:tc>
          <w:tcPr>
            <w:tcW w:w="3153" w:type="dxa"/>
          </w:tcPr>
          <w:p w14:paraId="245FBEFC" w14:textId="77777777" w:rsidR="005370A7" w:rsidRPr="001C0175" w:rsidRDefault="005370A7" w:rsidP="001C0175">
            <w:pPr>
              <w:jc w:val="center"/>
              <w:rPr>
                <w:rFonts w:cs="B Nazanin"/>
                <w:rtl/>
              </w:rPr>
            </w:pPr>
            <w:r w:rsidRPr="001C0175">
              <w:rPr>
                <w:rFonts w:cs="B Nazanin" w:hint="cs"/>
                <w:rtl/>
              </w:rPr>
              <w:t>مشارکت‌پذیر و مشارکت‌جو</w:t>
            </w:r>
          </w:p>
        </w:tc>
      </w:tr>
      <w:tr w:rsidR="005370A7" w:rsidRPr="005931EA" w14:paraId="7593ADD0" w14:textId="77777777" w:rsidTr="005370A7">
        <w:tc>
          <w:tcPr>
            <w:tcW w:w="3153" w:type="dxa"/>
          </w:tcPr>
          <w:p w14:paraId="7E1137B9" w14:textId="77777777" w:rsidR="005370A7" w:rsidRPr="001C0175" w:rsidRDefault="005370A7" w:rsidP="001C0175">
            <w:pPr>
              <w:jc w:val="center"/>
              <w:rPr>
                <w:rFonts w:cs="B Nazanin"/>
                <w:rtl/>
              </w:rPr>
            </w:pPr>
            <w:r w:rsidRPr="001C0175">
              <w:rPr>
                <w:rFonts w:cs="B Nazanin" w:hint="cs"/>
                <w:rtl/>
              </w:rPr>
              <w:t>عملگرا و اهل برنامه‌ریزی</w:t>
            </w:r>
          </w:p>
        </w:tc>
      </w:tr>
      <w:tr w:rsidR="005370A7" w:rsidRPr="005931EA" w14:paraId="722431E1" w14:textId="77777777" w:rsidTr="005370A7">
        <w:tc>
          <w:tcPr>
            <w:tcW w:w="3153" w:type="dxa"/>
          </w:tcPr>
          <w:p w14:paraId="3D7FFD46" w14:textId="77777777" w:rsidR="005370A7" w:rsidRPr="001C0175" w:rsidRDefault="005370A7" w:rsidP="001C0175">
            <w:pPr>
              <w:jc w:val="center"/>
              <w:rPr>
                <w:rFonts w:cs="B Nazanin"/>
                <w:rtl/>
              </w:rPr>
            </w:pPr>
            <w:r w:rsidRPr="001C0175">
              <w:rPr>
                <w:rFonts w:cs="B Nazanin" w:hint="cs"/>
                <w:rtl/>
              </w:rPr>
              <w:t>صبوری</w:t>
            </w:r>
          </w:p>
        </w:tc>
      </w:tr>
      <w:tr w:rsidR="005370A7" w:rsidRPr="005931EA" w14:paraId="4F698931" w14:textId="77777777" w:rsidTr="005370A7">
        <w:tc>
          <w:tcPr>
            <w:tcW w:w="3153" w:type="dxa"/>
          </w:tcPr>
          <w:p w14:paraId="719A8191" w14:textId="77777777" w:rsidR="005370A7" w:rsidRPr="001C0175" w:rsidRDefault="005370A7" w:rsidP="001C0175">
            <w:pPr>
              <w:jc w:val="center"/>
              <w:rPr>
                <w:rFonts w:cs="B Nazanin"/>
                <w:rtl/>
              </w:rPr>
            </w:pPr>
            <w:r w:rsidRPr="001C0175">
              <w:rPr>
                <w:rFonts w:cs="B Nazanin" w:hint="cs"/>
                <w:rtl/>
              </w:rPr>
              <w:t>خوشرویی</w:t>
            </w:r>
          </w:p>
        </w:tc>
      </w:tr>
      <w:tr w:rsidR="005370A7" w:rsidRPr="005931EA" w14:paraId="6CD6B6D5" w14:textId="77777777" w:rsidTr="005370A7">
        <w:tc>
          <w:tcPr>
            <w:tcW w:w="3153" w:type="dxa"/>
          </w:tcPr>
          <w:p w14:paraId="1EC0FDD6" w14:textId="77777777" w:rsidR="005370A7" w:rsidRPr="001C0175" w:rsidRDefault="005370A7" w:rsidP="001C0175">
            <w:pPr>
              <w:jc w:val="center"/>
              <w:rPr>
                <w:rFonts w:cs="B Nazanin"/>
                <w:rtl/>
              </w:rPr>
            </w:pPr>
            <w:r w:rsidRPr="001C0175">
              <w:rPr>
                <w:rFonts w:cs="B Nazanin" w:hint="cs"/>
                <w:rtl/>
              </w:rPr>
              <w:t>روحیۀ پژوهشگرانه، جستجوگر و کنجکاو</w:t>
            </w:r>
          </w:p>
        </w:tc>
      </w:tr>
    </w:tbl>
    <w:p w14:paraId="061C9B49" w14:textId="77777777" w:rsidR="00494566" w:rsidRDefault="00494566" w:rsidP="00494566">
      <w:pPr>
        <w:pStyle w:val="afe"/>
        <w:rPr>
          <w:rtl/>
        </w:rPr>
      </w:pPr>
    </w:p>
    <w:p w14:paraId="127DFA45" w14:textId="77777777" w:rsidR="00494566" w:rsidRDefault="00494566" w:rsidP="00494566">
      <w:pPr>
        <w:pStyle w:val="afe"/>
        <w:rPr>
          <w:rtl/>
        </w:rPr>
      </w:pPr>
    </w:p>
    <w:p w14:paraId="4A5764B0" w14:textId="77777777" w:rsidR="00DC0A4E" w:rsidRDefault="00DC0A4E" w:rsidP="00494566">
      <w:pPr>
        <w:pStyle w:val="afe"/>
        <w:rPr>
          <w:rtl/>
        </w:rPr>
      </w:pPr>
    </w:p>
    <w:p w14:paraId="4A9C999A" w14:textId="77777777" w:rsidR="00DC0A4E" w:rsidRDefault="00DC0A4E" w:rsidP="00494566">
      <w:pPr>
        <w:pStyle w:val="afe"/>
        <w:rPr>
          <w:rtl/>
        </w:rPr>
      </w:pPr>
    </w:p>
    <w:p w14:paraId="6A7FD5CE" w14:textId="127D128B" w:rsidR="00494566" w:rsidRDefault="00494566" w:rsidP="00A7073C">
      <w:pPr>
        <w:pStyle w:val="a1"/>
        <w:ind w:left="583"/>
        <w:rPr>
          <w:i/>
          <w:iCs/>
          <w:rtl/>
        </w:rPr>
      </w:pPr>
      <w:r w:rsidRPr="00917FE1">
        <w:rPr>
          <w:rFonts w:hint="cs"/>
          <w:rtl/>
        </w:rPr>
        <w:t>خصیصه‌های فردی موردنیاز مدیر آموزشی به مثابه طراح محیط کالبدی یادگیری</w:t>
      </w:r>
    </w:p>
    <w:p w14:paraId="453A216E" w14:textId="77777777" w:rsidR="00494566" w:rsidRDefault="00494566" w:rsidP="00494566">
      <w:pPr>
        <w:rPr>
          <w:rtl/>
          <w:lang w:bidi="fa-IR"/>
        </w:rPr>
      </w:pPr>
    </w:p>
    <w:p w14:paraId="6221562C" w14:textId="77777777" w:rsidR="00494566" w:rsidRDefault="00494566" w:rsidP="00494566">
      <w:pPr>
        <w:rPr>
          <w:lang w:bidi="fa-IR"/>
        </w:rPr>
      </w:pPr>
    </w:p>
    <w:p w14:paraId="59338EA3" w14:textId="77777777" w:rsidR="005931EA" w:rsidRDefault="005931EA" w:rsidP="00494566">
      <w:pPr>
        <w:rPr>
          <w:lang w:bidi="fa-IR"/>
        </w:rPr>
      </w:pPr>
    </w:p>
    <w:p w14:paraId="5727D169" w14:textId="77777777" w:rsidR="005931EA" w:rsidRDefault="005931EA" w:rsidP="00494566">
      <w:pPr>
        <w:rPr>
          <w:rtl/>
          <w:lang w:bidi="fa-IR"/>
        </w:rPr>
      </w:pPr>
    </w:p>
    <w:p w14:paraId="267385EA" w14:textId="77777777" w:rsidR="00494566" w:rsidRDefault="00494566" w:rsidP="005370A7">
      <w:pPr>
        <w:pStyle w:val="1-1-1"/>
        <w:rPr>
          <w:rtl/>
        </w:rPr>
      </w:pPr>
      <w:bookmarkStart w:id="269" w:name="_Toc144152859"/>
      <w:bookmarkStart w:id="270" w:name="_Toc145161016"/>
      <w:r>
        <w:rPr>
          <w:rFonts w:hint="cs"/>
          <w:rtl/>
        </w:rPr>
        <w:t>شایستگی‌های انگیزشی</w:t>
      </w:r>
      <w:bookmarkEnd w:id="269"/>
      <w:bookmarkEnd w:id="270"/>
    </w:p>
    <w:p w14:paraId="38E51ABB" w14:textId="76A265A0" w:rsidR="00494566" w:rsidRDefault="00494566" w:rsidP="00B847A3">
      <w:pPr>
        <w:pStyle w:val="ac"/>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این اقدامات می‌توان چنین نتیجه گرفت که انگیزه‌ی کافی در مدیران برای تغییر و طراحی محیط </w:t>
      </w:r>
      <w:r w:rsidR="001C0175">
        <w:rPr>
          <w:rtl/>
          <w:lang w:val="fa-IR"/>
        </w:rPr>
        <w:drawing>
          <wp:anchor distT="0" distB="0" distL="114300" distR="114300" simplePos="0" relativeHeight="251652096" behindDoc="0" locked="0" layoutInCell="1" allowOverlap="1" wp14:anchorId="5952B390" wp14:editId="7225A0FE">
            <wp:simplePos x="0" y="0"/>
            <wp:positionH relativeFrom="column">
              <wp:posOffset>-1268730</wp:posOffset>
            </wp:positionH>
            <wp:positionV relativeFrom="paragraph">
              <wp:posOffset>452816</wp:posOffset>
            </wp:positionV>
            <wp:extent cx="5375275" cy="2803525"/>
            <wp:effectExtent l="0" t="19050" r="0" b="0"/>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483F3EAA" w14:textId="162DD072" w:rsidR="00494566" w:rsidRDefault="00494566" w:rsidP="00494566">
      <w:pPr>
        <w:rPr>
          <w:rtl/>
        </w:rPr>
      </w:pPr>
    </w:p>
    <w:p w14:paraId="3D53EB95" w14:textId="5B2303F3" w:rsidR="00494566" w:rsidRDefault="00494566" w:rsidP="00494566"/>
    <w:p w14:paraId="44171445" w14:textId="77777777" w:rsidR="001C0175" w:rsidRDefault="001C0175" w:rsidP="00494566"/>
    <w:p w14:paraId="5F07C1F2" w14:textId="77777777" w:rsidR="001C0175" w:rsidRDefault="001C0175" w:rsidP="001C0175">
      <w:pPr>
        <w:pStyle w:val="a0"/>
        <w:spacing w:after="0" w:line="240" w:lineRule="auto"/>
        <w:ind w:left="-227"/>
        <w:jc w:val="left"/>
      </w:pPr>
      <w:bookmarkStart w:id="271" w:name="_Toc145245260"/>
      <w:r w:rsidRPr="006232D0">
        <w:rPr>
          <w:rFonts w:hint="cs"/>
          <w:rtl/>
        </w:rPr>
        <w:t>شاخص‌های شایستگی‌های انگیزشی</w:t>
      </w:r>
      <w:bookmarkEnd w:id="271"/>
    </w:p>
    <w:p w14:paraId="3F242B8E" w14:textId="142B5FD2" w:rsidR="001C0175" w:rsidRPr="001C0175" w:rsidRDefault="001C0175" w:rsidP="001C0175">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687EA902" w14:textId="77777777" w:rsidR="001C0175" w:rsidRDefault="001C0175" w:rsidP="00494566"/>
    <w:p w14:paraId="793C21F7" w14:textId="77777777" w:rsidR="001C0175" w:rsidRDefault="001C0175" w:rsidP="00494566"/>
    <w:p w14:paraId="02A41934" w14:textId="77777777" w:rsidR="001C0175" w:rsidRDefault="001C0175" w:rsidP="00494566"/>
    <w:p w14:paraId="7A92C7FE" w14:textId="77777777" w:rsidR="001C0175" w:rsidRDefault="001C0175" w:rsidP="00494566"/>
    <w:p w14:paraId="6EE401BC" w14:textId="77777777" w:rsidR="0040147F" w:rsidRDefault="0040147F" w:rsidP="00494566"/>
    <w:p w14:paraId="0DA5F7DB" w14:textId="77777777" w:rsidR="001C0175" w:rsidRDefault="001C0175" w:rsidP="00494566"/>
    <w:p w14:paraId="2B3DBEF7" w14:textId="77777777" w:rsidR="00494566" w:rsidRDefault="00494566" w:rsidP="004E07A2">
      <w:pPr>
        <w:pStyle w:val="1-1-1-1"/>
        <w:rPr>
          <w:rtl/>
        </w:rPr>
      </w:pPr>
      <w:bookmarkStart w:id="272" w:name="_Toc144152860"/>
      <w:r>
        <w:rPr>
          <w:rFonts w:hint="cs"/>
          <w:rtl/>
        </w:rPr>
        <w:t>عشق و علاقه به کار</w:t>
      </w:r>
      <w:bookmarkEnd w:id="272"/>
    </w:p>
    <w:p w14:paraId="7AD3C5AB" w14:textId="61B98CEE" w:rsidR="00494566" w:rsidRPr="0040147F" w:rsidRDefault="00494566" w:rsidP="00494566">
      <w:pPr>
        <w:pStyle w:val="afe"/>
        <w:rPr>
          <w:rFonts w:cs="Calibri"/>
          <w:rtl/>
        </w:rPr>
      </w:pPr>
      <w:r w:rsidRPr="0087303B">
        <w:rPr>
          <w:rFonts w:hint="cs"/>
          <w:rtl/>
        </w:rPr>
        <w:t xml:space="preserve">کد 3: </w:t>
      </w:r>
      <w:r w:rsidR="0040147F">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sidR="000B2431">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sidR="0040147F">
        <w:rPr>
          <w:rFonts w:cs="Calibri" w:hint="cs"/>
          <w:rtl/>
        </w:rPr>
        <w:t>"</w:t>
      </w:r>
    </w:p>
    <w:p w14:paraId="7963FA34" w14:textId="77777777" w:rsidR="00494566" w:rsidRPr="0087303B" w:rsidRDefault="00494566" w:rsidP="004E07A2">
      <w:pPr>
        <w:pStyle w:val="1-1-1-1"/>
        <w:rPr>
          <w:rtl/>
        </w:rPr>
      </w:pPr>
      <w:bookmarkStart w:id="273" w:name="_Toc144152861"/>
      <w:r w:rsidRPr="0087303B">
        <w:rPr>
          <w:rFonts w:hint="cs"/>
          <w:rtl/>
        </w:rPr>
        <w:t>داشتن سابقه‌ی اقدام عملی</w:t>
      </w:r>
      <w:bookmarkEnd w:id="273"/>
    </w:p>
    <w:p w14:paraId="0B829C6C" w14:textId="77777777" w:rsidR="00494566" w:rsidRPr="0087303B" w:rsidRDefault="00494566" w:rsidP="0017100B">
      <w:pPr>
        <w:pStyle w:val="afb"/>
        <w:rPr>
          <w:rtl/>
        </w:rPr>
      </w:pPr>
      <w:r w:rsidRPr="0087303B">
        <w:rPr>
          <w:rFonts w:hint="cs"/>
          <w:rtl/>
        </w:rPr>
        <w:t>ساخت سالن ورزشی</w:t>
      </w:r>
    </w:p>
    <w:p w14:paraId="2CB794B5" w14:textId="6A8F14CF" w:rsidR="00494566" w:rsidRPr="0017100B" w:rsidRDefault="00494566" w:rsidP="00494566">
      <w:pPr>
        <w:pStyle w:val="afe"/>
        <w:rPr>
          <w:rFonts w:cs="Calibri"/>
          <w:rtl/>
        </w:rPr>
      </w:pPr>
      <w:r w:rsidRPr="0087303B">
        <w:rPr>
          <w:rFonts w:hint="cs"/>
          <w:rtl/>
        </w:rPr>
        <w:t xml:space="preserve">کد 2: </w:t>
      </w:r>
      <w:r w:rsidR="0017100B">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sidR="0017100B">
        <w:rPr>
          <w:rFonts w:cs="Calibri" w:hint="cs"/>
          <w:rtl/>
        </w:rPr>
        <w:t>"</w:t>
      </w:r>
    </w:p>
    <w:p w14:paraId="741B0F06" w14:textId="77777777" w:rsidR="00494566" w:rsidRPr="0087303B" w:rsidRDefault="00494566" w:rsidP="0017100B">
      <w:pPr>
        <w:pStyle w:val="afb"/>
        <w:rPr>
          <w:rtl/>
        </w:rPr>
      </w:pPr>
      <w:r w:rsidRPr="0087303B">
        <w:rPr>
          <w:rFonts w:hint="cs"/>
          <w:rtl/>
        </w:rPr>
        <w:t>بازسازی سرویس بهداشتی</w:t>
      </w:r>
    </w:p>
    <w:p w14:paraId="4D1C4560" w14:textId="408CD36B" w:rsidR="00494566" w:rsidRPr="0087303B" w:rsidRDefault="00494566" w:rsidP="00494566">
      <w:pPr>
        <w:pStyle w:val="afe"/>
        <w:rPr>
          <w:rtl/>
        </w:rPr>
      </w:pPr>
      <w:r w:rsidRPr="0087303B">
        <w:rPr>
          <w:rFonts w:hint="cs"/>
          <w:rtl/>
        </w:rPr>
        <w:t xml:space="preserve">کد 2: </w:t>
      </w:r>
      <w:r w:rsidR="0017100B">
        <w:rPr>
          <w:rFonts w:cs="Calibri" w:hint="cs"/>
          <w:rtl/>
        </w:rPr>
        <w:t>"</w:t>
      </w:r>
      <w:r w:rsidRPr="0087303B">
        <w:rPr>
          <w:rtl/>
        </w:rPr>
        <w:t>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تموم بذارم روی این قضیه برای بچه</w:t>
      </w:r>
      <w:r w:rsidR="0017100B">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sidR="0017100B">
        <w:rPr>
          <w:rFonts w:cs="Calibri" w:hint="cs"/>
          <w:rtl/>
        </w:rPr>
        <w:t>"</w:t>
      </w:r>
      <w:r w:rsidRPr="0087303B">
        <w:rPr>
          <w:rtl/>
        </w:rPr>
        <w:t xml:space="preserve"> </w:t>
      </w:r>
    </w:p>
    <w:p w14:paraId="509E58CD" w14:textId="77777777" w:rsidR="00494566" w:rsidRPr="0087303B" w:rsidRDefault="00494566" w:rsidP="0017100B">
      <w:pPr>
        <w:pStyle w:val="afb"/>
        <w:rPr>
          <w:rtl/>
        </w:rPr>
      </w:pPr>
      <w:r w:rsidRPr="0087303B">
        <w:rPr>
          <w:rFonts w:hint="cs"/>
          <w:rtl/>
        </w:rPr>
        <w:t>ایده‌پردازی برای طراحی حیاط مدرسه و ورودی</w:t>
      </w:r>
    </w:p>
    <w:p w14:paraId="50BDE460" w14:textId="64304F50"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sidR="0017100B">
        <w:rPr>
          <w:rFonts w:cs="Calibri" w:hint="cs"/>
          <w:rtl/>
        </w:rPr>
        <w:t>"</w:t>
      </w:r>
    </w:p>
    <w:p w14:paraId="1FEF1630" w14:textId="77777777" w:rsidR="00494566" w:rsidRPr="0087303B" w:rsidRDefault="00494566" w:rsidP="0017100B">
      <w:pPr>
        <w:pStyle w:val="afb"/>
        <w:rPr>
          <w:rtl/>
        </w:rPr>
      </w:pPr>
      <w:r w:rsidRPr="0087303B">
        <w:rPr>
          <w:rFonts w:hint="cs"/>
          <w:rtl/>
        </w:rPr>
        <w:t>طراحی اتاق مدیریت احساسات و آرامش</w:t>
      </w:r>
    </w:p>
    <w:p w14:paraId="3232E4B6" w14:textId="5DC3A5F8"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sidR="0017100B">
        <w:rPr>
          <w:rFonts w:cs="Calibri" w:hint="cs"/>
          <w:rtl/>
        </w:rPr>
        <w:t>"</w:t>
      </w:r>
    </w:p>
    <w:p w14:paraId="657CF993" w14:textId="77777777" w:rsidR="00494566" w:rsidRPr="0087303B" w:rsidRDefault="00494566" w:rsidP="0017100B">
      <w:pPr>
        <w:pStyle w:val="afb"/>
        <w:rPr>
          <w:rtl/>
        </w:rPr>
      </w:pPr>
      <w:r w:rsidRPr="0087303B">
        <w:rPr>
          <w:rFonts w:hint="cs"/>
          <w:rtl/>
        </w:rPr>
        <w:t>طراحی اتاق جغرافیا</w:t>
      </w:r>
    </w:p>
    <w:p w14:paraId="067F65FB" w14:textId="2E23519E"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sidR="0017100B">
        <w:rPr>
          <w:rFonts w:cs="Calibri" w:hint="cs"/>
          <w:rtl/>
        </w:rPr>
        <w:t>"</w:t>
      </w:r>
    </w:p>
    <w:p w14:paraId="6077FF09" w14:textId="77777777" w:rsidR="00494566" w:rsidRPr="0087303B" w:rsidRDefault="00494566" w:rsidP="0017100B">
      <w:pPr>
        <w:pStyle w:val="afb"/>
        <w:rPr>
          <w:rtl/>
        </w:rPr>
      </w:pPr>
      <w:r w:rsidRPr="0087303B">
        <w:rPr>
          <w:rFonts w:hint="cs"/>
          <w:rtl/>
        </w:rPr>
        <w:t>طراحی باغچه‌ی آموزشی و مشارکت اولیا</w:t>
      </w:r>
    </w:p>
    <w:p w14:paraId="50AD54F4" w14:textId="668AF3EC"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17100B">
        <w:rPr>
          <w:rFonts w:cs="Calibri" w:hint="cs"/>
          <w:rtl/>
        </w:rPr>
        <w:t>"</w:t>
      </w:r>
    </w:p>
    <w:p w14:paraId="24A0F680" w14:textId="77777777" w:rsidR="00494566" w:rsidRPr="0087303B" w:rsidRDefault="00494566" w:rsidP="0017100B">
      <w:pPr>
        <w:pStyle w:val="afb"/>
        <w:rPr>
          <w:rtl/>
        </w:rPr>
      </w:pPr>
      <w:r w:rsidRPr="0087303B">
        <w:rPr>
          <w:rFonts w:hint="cs"/>
          <w:rtl/>
        </w:rPr>
        <w:t>طرح کافی‌شاپ در مدرسه</w:t>
      </w:r>
    </w:p>
    <w:p w14:paraId="4E1D4884" w14:textId="5ECE2079"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sidR="0017100B">
        <w:rPr>
          <w:rFonts w:cs="Calibri" w:hint="cs"/>
          <w:rtl/>
        </w:rPr>
        <w:t>"</w:t>
      </w:r>
    </w:p>
    <w:p w14:paraId="5473DCC0" w14:textId="77777777" w:rsidR="00494566" w:rsidRPr="0087303B" w:rsidRDefault="00494566" w:rsidP="0017100B">
      <w:pPr>
        <w:pStyle w:val="afb"/>
        <w:rPr>
          <w:rtl/>
        </w:rPr>
      </w:pPr>
      <w:r w:rsidRPr="0087303B">
        <w:rPr>
          <w:rFonts w:hint="cs"/>
          <w:rtl/>
        </w:rPr>
        <w:t>برگزاری اردوی درون‌مدرسه‌ای</w:t>
      </w:r>
    </w:p>
    <w:p w14:paraId="7BE881B2" w14:textId="0E555706"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sidR="0017100B">
        <w:rPr>
          <w:rFonts w:cs="Calibri" w:hint="cs"/>
          <w:rtl/>
        </w:rPr>
        <w:t>"</w:t>
      </w:r>
    </w:p>
    <w:p w14:paraId="21C4829A" w14:textId="77777777" w:rsidR="00494566" w:rsidRPr="0087303B" w:rsidRDefault="00494566" w:rsidP="0017100B">
      <w:pPr>
        <w:pStyle w:val="afb"/>
        <w:rPr>
          <w:rtl/>
        </w:rPr>
      </w:pPr>
      <w:r w:rsidRPr="0087303B">
        <w:rPr>
          <w:rFonts w:hint="cs"/>
          <w:rtl/>
        </w:rPr>
        <w:t>مشارکت بچه‌ها در طراحی مدرسه</w:t>
      </w:r>
    </w:p>
    <w:p w14:paraId="0AD30805" w14:textId="3C08A68D"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17100B">
        <w:rPr>
          <w:rFonts w:cs="Calibri" w:hint="cs"/>
          <w:rtl/>
        </w:rPr>
        <w:t>"</w:t>
      </w:r>
    </w:p>
    <w:p w14:paraId="5CE75286" w14:textId="77777777" w:rsidR="00494566" w:rsidRPr="0087303B" w:rsidRDefault="00494566" w:rsidP="0017100B">
      <w:pPr>
        <w:pStyle w:val="afb"/>
        <w:rPr>
          <w:rtl/>
        </w:rPr>
      </w:pPr>
      <w:r w:rsidRPr="0087303B">
        <w:rPr>
          <w:rFonts w:hint="cs"/>
          <w:rtl/>
        </w:rPr>
        <w:t>مرتب‌سازی و زیباسازی فضا</w:t>
      </w:r>
    </w:p>
    <w:p w14:paraId="3155CD0D" w14:textId="05C79957"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sidR="0017100B">
        <w:rPr>
          <w:rFonts w:cs="Calibri" w:hint="cs"/>
          <w:rtl/>
        </w:rPr>
        <w:t>"</w:t>
      </w:r>
    </w:p>
    <w:p w14:paraId="43A8348E" w14:textId="77777777" w:rsidR="00494566" w:rsidRPr="0087303B" w:rsidRDefault="00494566" w:rsidP="0017100B">
      <w:pPr>
        <w:pStyle w:val="afb"/>
        <w:rPr>
          <w:rtl/>
        </w:rPr>
      </w:pPr>
      <w:r w:rsidRPr="0087303B">
        <w:rPr>
          <w:rFonts w:hint="cs"/>
          <w:rtl/>
        </w:rPr>
        <w:t>طراحی راهروهای یادگیری</w:t>
      </w:r>
    </w:p>
    <w:p w14:paraId="26F4F458" w14:textId="5AF03230"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sidR="0017100B">
        <w:rPr>
          <w:rFonts w:cs="Calibri" w:hint="cs"/>
          <w:rtl/>
        </w:rPr>
        <w:t>"</w:t>
      </w:r>
    </w:p>
    <w:p w14:paraId="2A131080" w14:textId="77777777" w:rsidR="00494566" w:rsidRPr="0087303B" w:rsidRDefault="00494566" w:rsidP="0017100B">
      <w:pPr>
        <w:pStyle w:val="afb"/>
        <w:rPr>
          <w:rtl/>
        </w:rPr>
      </w:pPr>
      <w:r w:rsidRPr="0087303B">
        <w:rPr>
          <w:rFonts w:hint="cs"/>
          <w:rtl/>
        </w:rPr>
        <w:t>تمیز و مرتب‌کردن ساختمان</w:t>
      </w:r>
    </w:p>
    <w:p w14:paraId="386CC78E" w14:textId="4F9EDC87" w:rsidR="00494566" w:rsidRPr="0017100B" w:rsidRDefault="00494566" w:rsidP="00494566">
      <w:pPr>
        <w:pStyle w:val="afe"/>
        <w:rPr>
          <w:rFonts w:cs="Calibri"/>
          <w:rtl/>
        </w:rPr>
      </w:pPr>
      <w:r w:rsidRPr="0087303B">
        <w:rPr>
          <w:rFonts w:hint="cs"/>
          <w:rtl/>
        </w:rPr>
        <w:t xml:space="preserve">کد 15: </w:t>
      </w:r>
      <w:r w:rsidR="0017100B">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sidR="0017100B">
        <w:rPr>
          <w:rFonts w:cs="Calibri" w:hint="cs"/>
          <w:rtl/>
        </w:rPr>
        <w:t>"</w:t>
      </w:r>
    </w:p>
    <w:p w14:paraId="7335081D" w14:textId="1A389D62" w:rsidR="0017100B" w:rsidRDefault="00494566" w:rsidP="00B847A3">
      <w:pPr>
        <w:pStyle w:val="ac"/>
        <w:rPr>
          <w:rtl/>
        </w:rPr>
      </w:pPr>
      <w:r>
        <w:rPr>
          <w:rtl/>
          <w:lang w:val="ar-SA"/>
        </w:rPr>
        <w:drawing>
          <wp:anchor distT="0" distB="0" distL="114300" distR="114300" simplePos="0" relativeHeight="251653120" behindDoc="0" locked="0" layoutInCell="1" allowOverlap="1" wp14:anchorId="28645760" wp14:editId="289E2A1C">
            <wp:simplePos x="0" y="0"/>
            <wp:positionH relativeFrom="column">
              <wp:posOffset>-335280</wp:posOffset>
            </wp:positionH>
            <wp:positionV relativeFrom="paragraph">
              <wp:posOffset>1067435</wp:posOffset>
            </wp:positionV>
            <wp:extent cx="3002280" cy="3200400"/>
            <wp:effectExtent l="38100" t="0" r="7620" b="1905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14:sizeRelH relativeFrom="margin">
              <wp14:pctWidth>0</wp14:pctWidth>
            </wp14:sizeRelH>
            <wp14:sizeRelV relativeFrom="margin">
              <wp14:pctHeight>0</wp14:pctHeight>
            </wp14:sizeRelV>
          </wp:anchor>
        </w:drawing>
      </w:r>
      <w:r>
        <w:rPr>
          <w:rFonts w:hint="cs"/>
          <w:rtl/>
        </w:rPr>
        <w:t>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w:t>
      </w:r>
      <w:r w:rsidR="0017100B">
        <w:rPr>
          <w:rFonts w:hint="cs"/>
          <w:rtl/>
        </w:rPr>
        <w:t>‌</w:t>
      </w:r>
      <w:r>
        <w:rPr>
          <w:rFonts w:hint="cs"/>
          <w:rtl/>
        </w:rPr>
        <w:t>گذاری و قانونی حضور مدیران</w:t>
      </w:r>
      <w:r w:rsidR="0017100B">
        <w:rPr>
          <w:rFonts w:hint="cs"/>
          <w:rtl/>
        </w:rPr>
        <w:t xml:space="preserve"> در </w:t>
      </w:r>
    </w:p>
    <w:p w14:paraId="483A536D" w14:textId="77777777" w:rsidR="0017100B" w:rsidRPr="00D81C41" w:rsidRDefault="0017100B" w:rsidP="0017100B">
      <w:pPr>
        <w:pStyle w:val="a0"/>
        <w:ind w:left="313"/>
        <w:rPr>
          <w:rFonts w:ascii="IRNazanin" w:hAnsi="IRNazanin"/>
          <w:i/>
          <w:iCs/>
          <w:shd w:val="clear" w:color="auto" w:fill="FFFFFF"/>
          <w:lang w:val="ar-SA"/>
        </w:rPr>
      </w:pPr>
      <w:bookmarkStart w:id="274" w:name="_Toc145245261"/>
      <w:r w:rsidRPr="00D81C41">
        <w:rPr>
          <w:rFonts w:hint="cs"/>
          <w:rtl/>
        </w:rPr>
        <w:t>اقدام</w:t>
      </w:r>
      <w:r>
        <w:rPr>
          <w:rFonts w:hint="cs"/>
          <w:rtl/>
        </w:rPr>
        <w:t>ا</w:t>
      </w:r>
      <w:r w:rsidRPr="00D81C41">
        <w:rPr>
          <w:rFonts w:hint="cs"/>
          <w:rtl/>
        </w:rPr>
        <w:t>ت عملی مدیران مدارس در راستای شایستگی‌های انگیزشی</w:t>
      </w:r>
      <w:bookmarkEnd w:id="274"/>
    </w:p>
    <w:p w14:paraId="4030703F" w14:textId="60351663" w:rsidR="00494566" w:rsidRDefault="00494566" w:rsidP="00B847A3">
      <w:pPr>
        <w:pStyle w:val="ac"/>
        <w:rPr>
          <w:rtl/>
        </w:rPr>
      </w:pPr>
      <w:r>
        <w:rPr>
          <w:rFonts w:hint="cs"/>
          <w:rtl/>
        </w:rPr>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7EC4604E" w14:textId="77777777" w:rsidR="002617BA" w:rsidRDefault="002617BA" w:rsidP="004D1CAF">
      <w:pPr>
        <w:pStyle w:val="1-1"/>
        <w:rPr>
          <w:rtl/>
        </w:rPr>
      </w:pPr>
      <w:bookmarkStart w:id="275" w:name="_Toc144152863"/>
      <w:bookmarkStart w:id="276" w:name="_Toc145161017"/>
      <w:r>
        <w:rPr>
          <w:rFonts w:hint="cs"/>
          <w:rtl/>
        </w:rPr>
        <w:t>تحلیل یافته‌های جانبی پژوهش</w:t>
      </w:r>
      <w:bookmarkEnd w:id="275"/>
      <w:bookmarkEnd w:id="276"/>
    </w:p>
    <w:p w14:paraId="4EAF92B6" w14:textId="77777777" w:rsidR="002617BA" w:rsidRDefault="002617BA" w:rsidP="00B847A3">
      <w:pPr>
        <w:pStyle w:val="ac"/>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409C2C0E" w14:textId="77777777" w:rsidR="002617BA" w:rsidRDefault="002617BA" w:rsidP="004D1CAF">
      <w:pPr>
        <w:pStyle w:val="1-1-1"/>
        <w:rPr>
          <w:rtl/>
        </w:rPr>
      </w:pPr>
      <w:bookmarkStart w:id="277" w:name="_Toc144152864"/>
      <w:bookmarkStart w:id="278" w:name="_Toc145161018"/>
      <w:r>
        <w:rPr>
          <w:rFonts w:hint="cs"/>
          <w:rtl/>
        </w:rPr>
        <w:t>وضع موجود فضای یادگیری</w:t>
      </w:r>
      <w:bookmarkEnd w:id="277"/>
      <w:bookmarkEnd w:id="278"/>
    </w:p>
    <w:p w14:paraId="4252EA0E" w14:textId="3F324331" w:rsidR="002617BA" w:rsidRDefault="004D1CAF" w:rsidP="00B847A3">
      <w:pPr>
        <w:pStyle w:val="ac"/>
        <w:rPr>
          <w:rtl/>
        </w:rPr>
      </w:pPr>
      <w:r>
        <w:rPr>
          <w:rtl/>
          <w:lang w:val="ar-SA"/>
        </w:rPr>
        <w:drawing>
          <wp:anchor distT="0" distB="0" distL="114300" distR="114300" simplePos="0" relativeHeight="251657216" behindDoc="0" locked="0" layoutInCell="1" allowOverlap="1" wp14:anchorId="2BF22C0F" wp14:editId="7E6C1669">
            <wp:simplePos x="0" y="0"/>
            <wp:positionH relativeFrom="column">
              <wp:posOffset>-419100</wp:posOffset>
            </wp:positionH>
            <wp:positionV relativeFrom="paragraph">
              <wp:posOffset>1529080</wp:posOffset>
            </wp:positionV>
            <wp:extent cx="5958840" cy="3596640"/>
            <wp:effectExtent l="0" t="0" r="0" b="4191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anchor>
        </w:drawing>
      </w:r>
      <w:r w:rsidR="002617BA">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002617BA"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01E9F42E" w14:textId="6A21F267" w:rsidR="002617BA" w:rsidRDefault="002617BA" w:rsidP="00B21171">
      <w:pPr>
        <w:pStyle w:val="afa"/>
        <w:rPr>
          <w:rtl/>
        </w:rPr>
      </w:pPr>
    </w:p>
    <w:p w14:paraId="7CB7C3C4" w14:textId="3E6B37F9" w:rsidR="00F81B4F" w:rsidRPr="004A2025" w:rsidRDefault="00F81B4F" w:rsidP="00F81B4F">
      <w:pPr>
        <w:pStyle w:val="a0"/>
        <w:ind w:left="673"/>
        <w:rPr>
          <w:rFonts w:ascii="IRNazanin" w:hAnsi="IRNazanin"/>
          <w:i/>
          <w:iCs/>
          <w:shd w:val="clear" w:color="auto" w:fill="FFFFFF"/>
          <w:lang w:val="ar-SA"/>
        </w:rPr>
      </w:pPr>
      <w:bookmarkStart w:id="279" w:name="_Toc145245262"/>
      <w:r w:rsidRPr="004A2025">
        <w:rPr>
          <w:rFonts w:hint="cs"/>
          <w:rtl/>
        </w:rPr>
        <w:t>وضع موجود محیط‌های یادگیری</w:t>
      </w:r>
      <w:bookmarkEnd w:id="279"/>
    </w:p>
    <w:p w14:paraId="1078934E" w14:textId="77777777" w:rsidR="00F81B4F" w:rsidRDefault="00F81B4F" w:rsidP="00B21171">
      <w:pPr>
        <w:pStyle w:val="afa"/>
        <w:rPr>
          <w:rtl/>
        </w:rPr>
      </w:pPr>
    </w:p>
    <w:p w14:paraId="3624409A" w14:textId="37C13AF5" w:rsidR="000A50AF" w:rsidRDefault="000A50AF" w:rsidP="00C07377">
      <w:pPr>
        <w:pStyle w:val="a1"/>
      </w:pPr>
      <w:r w:rsidRPr="003A3E29">
        <w:rPr>
          <w:rtl/>
        </w:rPr>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48"/>
        <w:gridCol w:w="6145"/>
      </w:tblGrid>
      <w:tr w:rsidR="002617BA" w:rsidRPr="00A20A54" w14:paraId="18A7AE9A" w14:textId="77777777" w:rsidTr="00D602CA">
        <w:tc>
          <w:tcPr>
            <w:tcW w:w="2392" w:type="dxa"/>
            <w:vAlign w:val="center"/>
          </w:tcPr>
          <w:p w14:paraId="01742133" w14:textId="77777777" w:rsidR="002617BA" w:rsidRPr="00C07377" w:rsidRDefault="002617BA" w:rsidP="00C07377">
            <w:pPr>
              <w:rPr>
                <w:rFonts w:cs="B Nazanin"/>
                <w:b/>
                <w:bCs/>
                <w:sz w:val="22"/>
                <w:szCs w:val="22"/>
                <w:rtl/>
              </w:rPr>
            </w:pPr>
            <w:r w:rsidRPr="00C07377">
              <w:rPr>
                <w:rFonts w:cs="B Nazanin" w:hint="cs"/>
                <w:b/>
                <w:bCs/>
                <w:sz w:val="22"/>
                <w:szCs w:val="22"/>
                <w:rtl/>
              </w:rPr>
              <w:t>تراکم بالای دانش‌آموزان در فضای کالبدی</w:t>
            </w:r>
          </w:p>
        </w:tc>
        <w:tc>
          <w:tcPr>
            <w:tcW w:w="6327" w:type="dxa"/>
          </w:tcPr>
          <w:p w14:paraId="4A50CBCF" w14:textId="558C02D7" w:rsidR="002617BA" w:rsidRPr="00C07377" w:rsidRDefault="002617BA" w:rsidP="00C07377">
            <w:pPr>
              <w:jc w:val="both"/>
              <w:rPr>
                <w:rFonts w:cs="Calibri"/>
                <w:sz w:val="22"/>
                <w:szCs w:val="22"/>
                <w:rtl/>
              </w:rPr>
            </w:pPr>
            <w:r w:rsidRPr="00C07377">
              <w:rPr>
                <w:rFonts w:cs="B Nazanin" w:hint="cs"/>
                <w:sz w:val="22"/>
                <w:szCs w:val="22"/>
                <w:rtl/>
              </w:rPr>
              <w:t xml:space="preserve">کد 4: </w:t>
            </w:r>
            <w:r w:rsidR="00C07377">
              <w:rPr>
                <w:rFonts w:cs="Calibri" w:hint="cs"/>
                <w:sz w:val="22"/>
                <w:szCs w:val="22"/>
                <w:rtl/>
                <w:lang w:bidi="fa-IR"/>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الان ما کلاس</w:t>
            </w:r>
            <w:r w:rsidRPr="00C07377">
              <w:rPr>
                <w:rFonts w:cs="B Nazanin" w:hint="cs"/>
                <w:sz w:val="22"/>
                <w:szCs w:val="22"/>
                <w:rtl/>
              </w:rPr>
              <w:t>‌</w:t>
            </w:r>
            <w:r w:rsidRPr="00C07377">
              <w:rPr>
                <w:rFonts w:cs="B Nazanin"/>
                <w:sz w:val="22"/>
                <w:szCs w:val="22"/>
                <w:rtl/>
              </w:rPr>
              <w:t>هامون چهل و چهار، پنج متره با چهل و چهار دانش‌آموز</w:t>
            </w:r>
            <w:r w:rsidRPr="00C07377">
              <w:rPr>
                <w:rFonts w:cs="B Nazanin" w:hint="cs"/>
                <w:sz w:val="22"/>
                <w:szCs w:val="22"/>
                <w:rtl/>
              </w:rPr>
              <w:t xml:space="preserve">. </w:t>
            </w:r>
            <w:r w:rsidRPr="00C07377">
              <w:rPr>
                <w:rFonts w:cs="B Nazanin"/>
                <w:sz w:val="22"/>
                <w:szCs w:val="22"/>
                <w:rtl/>
              </w:rPr>
              <w:t>در کلاس</w:t>
            </w:r>
            <w:r w:rsidRPr="00C07377">
              <w:rPr>
                <w:rFonts w:cs="B Nazanin" w:hint="cs"/>
                <w:sz w:val="22"/>
                <w:szCs w:val="22"/>
                <w:rtl/>
              </w:rPr>
              <w:t>‌</w:t>
            </w:r>
            <w:r w:rsidRPr="00C07377">
              <w:rPr>
                <w:rFonts w:cs="B Nazanin"/>
                <w:sz w:val="22"/>
                <w:szCs w:val="22"/>
                <w:rtl/>
              </w:rPr>
              <w:t>های ما معلم اصلا جای حرکت نداره، خودش نمی</w:t>
            </w:r>
            <w:r w:rsidRPr="00C07377">
              <w:rPr>
                <w:rFonts w:cs="B Nazanin" w:hint="cs"/>
                <w:sz w:val="22"/>
                <w:szCs w:val="22"/>
                <w:rtl/>
              </w:rPr>
              <w:t>‌</w:t>
            </w:r>
            <w:r w:rsidRPr="00C07377">
              <w:rPr>
                <w:rFonts w:cs="B Nazanin"/>
                <w:sz w:val="22"/>
                <w:szCs w:val="22"/>
                <w:rtl/>
              </w:rPr>
              <w:t>تونه بایسته چه برسه به اینکه بخواد کاری انجام بده. بچه‌ها تا جلوی تخته نشسته</w:t>
            </w:r>
            <w:r w:rsidRPr="00C07377">
              <w:rPr>
                <w:rFonts w:cs="B Nazanin" w:hint="cs"/>
                <w:sz w:val="22"/>
                <w:szCs w:val="22"/>
                <w:rtl/>
              </w:rPr>
              <w:t>‌</w:t>
            </w:r>
            <w:r w:rsidRPr="00C07377">
              <w:rPr>
                <w:rFonts w:cs="B Nazanin"/>
                <w:sz w:val="22"/>
                <w:szCs w:val="22"/>
                <w:rtl/>
              </w:rPr>
              <w:t>اند.</w:t>
            </w:r>
            <w:r w:rsidR="00C07377">
              <w:rPr>
                <w:rFonts w:cs="Calibri" w:hint="cs"/>
                <w:sz w:val="22"/>
                <w:szCs w:val="22"/>
                <w:rtl/>
              </w:rPr>
              <w:t>"</w:t>
            </w:r>
          </w:p>
        </w:tc>
      </w:tr>
      <w:tr w:rsidR="002617BA" w:rsidRPr="00A20A54" w14:paraId="1D467FD9" w14:textId="77777777" w:rsidTr="00D602CA">
        <w:tc>
          <w:tcPr>
            <w:tcW w:w="2392" w:type="dxa"/>
            <w:vAlign w:val="center"/>
          </w:tcPr>
          <w:p w14:paraId="73E1FAB9" w14:textId="77777777" w:rsidR="002617BA" w:rsidRPr="00C07377" w:rsidRDefault="002617BA" w:rsidP="00C07377">
            <w:pPr>
              <w:rPr>
                <w:rFonts w:cs="B Nazanin"/>
                <w:b/>
                <w:bCs/>
                <w:sz w:val="22"/>
                <w:szCs w:val="22"/>
                <w:rtl/>
              </w:rPr>
            </w:pPr>
            <w:r w:rsidRPr="00C07377">
              <w:rPr>
                <w:rFonts w:cs="B Nazanin" w:hint="cs"/>
                <w:b/>
                <w:bCs/>
                <w:sz w:val="22"/>
                <w:szCs w:val="22"/>
                <w:rtl/>
              </w:rPr>
              <w:t>فضای بدون انعطاف</w:t>
            </w:r>
          </w:p>
        </w:tc>
        <w:tc>
          <w:tcPr>
            <w:tcW w:w="6327" w:type="dxa"/>
          </w:tcPr>
          <w:p w14:paraId="20E20727" w14:textId="310AD9C3" w:rsidR="002617BA" w:rsidRPr="00C07377" w:rsidRDefault="002617BA" w:rsidP="00C07377">
            <w:pPr>
              <w:jc w:val="both"/>
              <w:rPr>
                <w:rFonts w:cs="Calibri"/>
                <w:sz w:val="22"/>
                <w:szCs w:val="22"/>
                <w:rtl/>
              </w:rPr>
            </w:pPr>
            <w:r w:rsidRPr="00C07377">
              <w:rPr>
                <w:rFonts w:cs="B Nazanin" w:hint="cs"/>
                <w:sz w:val="22"/>
                <w:szCs w:val="22"/>
                <w:rtl/>
              </w:rPr>
              <w:t xml:space="preserve">کد 27: </w:t>
            </w:r>
            <w:r w:rsidR="00C07377">
              <w:rPr>
                <w:rFonts w:cs="Calibri" w:hint="cs"/>
                <w:sz w:val="22"/>
                <w:szCs w:val="22"/>
                <w:rtl/>
              </w:rPr>
              <w:t>"</w:t>
            </w:r>
            <w:r w:rsidRPr="00C07377">
              <w:rPr>
                <w:rFonts w:cs="B Nazanin"/>
                <w:sz w:val="22"/>
                <w:szCs w:val="22"/>
                <w:rtl/>
              </w:rPr>
              <w:t>متاسفانه همۀ کلاس</w:t>
            </w:r>
            <w:r w:rsidRPr="00C07377">
              <w:rPr>
                <w:rFonts w:cs="B Nazanin" w:hint="cs"/>
                <w:sz w:val="22"/>
                <w:szCs w:val="22"/>
                <w:rtl/>
              </w:rPr>
              <w:t>‌</w:t>
            </w:r>
            <w:r w:rsidRPr="00C07377">
              <w:rPr>
                <w:rFonts w:cs="B Nazanin"/>
                <w:sz w:val="22"/>
                <w:szCs w:val="22"/>
                <w:rtl/>
              </w:rPr>
              <w:t>های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‌یک نفره باشه پشت سر هم چیده می‌شود. به ندرت مدیران ما می‌توانند در کلاسشان مبلمان دیگری داشته باشند</w:t>
            </w:r>
            <w:r w:rsidRPr="00C07377">
              <w:rPr>
                <w:rFonts w:cs="B Nazanin" w:hint="cs"/>
                <w:sz w:val="22"/>
                <w:szCs w:val="22"/>
                <w:rtl/>
              </w:rPr>
              <w:t>.</w:t>
            </w:r>
            <w:r w:rsidR="00C07377">
              <w:rPr>
                <w:rFonts w:cs="Calibri" w:hint="cs"/>
                <w:sz w:val="22"/>
                <w:szCs w:val="22"/>
                <w:rtl/>
              </w:rPr>
              <w:t>"</w:t>
            </w:r>
          </w:p>
          <w:p w14:paraId="123F30F9" w14:textId="1EBE7EF6"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‌یادگیری تاثیر دارد و باعث شده معلم‌ها خیلی از کارهایی که میشه انجام داد و‌</w:t>
            </w:r>
            <w:r w:rsidRPr="00C07377">
              <w:rPr>
                <w:rFonts w:cs="B Nazanin" w:hint="cs"/>
                <w:sz w:val="22"/>
                <w:szCs w:val="22"/>
                <w:rtl/>
              </w:rPr>
              <w:t xml:space="preserve"> </w:t>
            </w:r>
            <w:r w:rsidRPr="00C07377">
              <w:rPr>
                <w:rFonts w:cs="B Nazanin"/>
                <w:sz w:val="22"/>
                <w:szCs w:val="22"/>
                <w:rtl/>
              </w:rPr>
              <w:t>یادگیری بهتر صورت می‌گیره صرف نظر می‌کنند ازش.</w:t>
            </w:r>
            <w:r w:rsidR="00C07377">
              <w:rPr>
                <w:rFonts w:cs="Calibri" w:hint="cs"/>
                <w:sz w:val="22"/>
                <w:szCs w:val="22"/>
                <w:rtl/>
              </w:rPr>
              <w:t>"</w:t>
            </w:r>
          </w:p>
        </w:tc>
      </w:tr>
      <w:tr w:rsidR="002617BA" w:rsidRPr="00A20A54" w14:paraId="5F0727FC" w14:textId="77777777" w:rsidTr="00D602CA">
        <w:tc>
          <w:tcPr>
            <w:tcW w:w="2392" w:type="dxa"/>
            <w:vAlign w:val="center"/>
          </w:tcPr>
          <w:p w14:paraId="34A374EF" w14:textId="77777777" w:rsidR="002617BA" w:rsidRPr="00C07377" w:rsidRDefault="002617BA" w:rsidP="00C07377">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7DC9CB23" w14:textId="77777777" w:rsidR="002617BA" w:rsidRPr="00C07377" w:rsidRDefault="002617BA" w:rsidP="00C07377">
            <w:pPr>
              <w:rPr>
                <w:rFonts w:cs="B Nazanin"/>
                <w:b/>
                <w:bCs/>
                <w:sz w:val="22"/>
                <w:szCs w:val="22"/>
                <w:rtl/>
              </w:rPr>
            </w:pPr>
          </w:p>
        </w:tc>
        <w:tc>
          <w:tcPr>
            <w:tcW w:w="6327" w:type="dxa"/>
          </w:tcPr>
          <w:p w14:paraId="5AC3E190" w14:textId="2F431726" w:rsidR="002617BA" w:rsidRPr="00C07377" w:rsidRDefault="002617BA" w:rsidP="00C07377">
            <w:pPr>
              <w:jc w:val="both"/>
              <w:rPr>
                <w:rFonts w:cs="Calibri"/>
                <w:sz w:val="22"/>
                <w:szCs w:val="22"/>
                <w:rtl/>
              </w:rPr>
            </w:pPr>
            <w:r w:rsidRPr="00C07377">
              <w:rPr>
                <w:rFonts w:cs="B Nazanin" w:hint="cs"/>
                <w:sz w:val="22"/>
                <w:szCs w:val="22"/>
                <w:rtl/>
              </w:rPr>
              <w:t xml:space="preserve">کد 15: </w:t>
            </w:r>
            <w:r w:rsidR="00C07377">
              <w:rPr>
                <w:rFonts w:cs="Calibri" w:hint="cs"/>
                <w:sz w:val="22"/>
                <w:szCs w:val="22"/>
                <w:rtl/>
              </w:rPr>
              <w:t>"</w:t>
            </w:r>
            <w:r w:rsidRPr="00C07377">
              <w:rPr>
                <w:rFonts w:cs="B Nazanin"/>
                <w:sz w:val="22"/>
                <w:szCs w:val="22"/>
                <w:rtl/>
              </w:rPr>
              <w:t>همه میخوان عین هم و شبیه هم، خصوصا مدارس ابتدایی رو شما وارد بشید همه جا آبیه، تمام حیاط‌ها. دقت کنید این بار، 99% آبیه.</w:t>
            </w:r>
            <w:r w:rsidR="00C07377">
              <w:rPr>
                <w:rFonts w:cs="Calibri" w:hint="cs"/>
                <w:sz w:val="22"/>
                <w:szCs w:val="22"/>
                <w:rtl/>
              </w:rPr>
              <w:t>"</w:t>
            </w:r>
          </w:p>
          <w:p w14:paraId="27B13B43" w14:textId="3BDBD004"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الان تقریبا همه‌ی مدارس ما تا نیمه سنگ هستند، بعد سنگهای سفید با حاشیۀ قرمز. شما میری مدرسه‌ی ابتدایی می‌بینی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553B4D09" w14:textId="7AC800AB" w:rsidR="002617BA" w:rsidRPr="00C07377" w:rsidRDefault="002617BA" w:rsidP="00C07377">
            <w:pPr>
              <w:jc w:val="both"/>
              <w:rPr>
                <w:rFonts w:cs="Calibri"/>
                <w:sz w:val="22"/>
                <w:szCs w:val="22"/>
                <w:rtl/>
              </w:rPr>
            </w:pPr>
            <w:r w:rsidRPr="00C07377">
              <w:rPr>
                <w:rFonts w:cs="B Nazanin"/>
                <w:sz w:val="22"/>
                <w:szCs w:val="22"/>
                <w:rtl/>
              </w:rPr>
              <w:t>بالای 90 درصد معماری ساختمانی ما، کلاس‌های ما در‌یک راهرویی که دراز رفته ، در دو طرف قرار گرفتند. آفتابگیر و سایه‌گیر.</w:t>
            </w:r>
            <w:r w:rsidR="00C07377">
              <w:rPr>
                <w:rFonts w:cs="Calibri" w:hint="cs"/>
                <w:sz w:val="22"/>
                <w:szCs w:val="22"/>
                <w:rtl/>
              </w:rPr>
              <w:t>"</w:t>
            </w:r>
          </w:p>
        </w:tc>
      </w:tr>
      <w:tr w:rsidR="002617BA" w:rsidRPr="00A20A54" w14:paraId="13E646C9" w14:textId="77777777" w:rsidTr="00D602CA">
        <w:tc>
          <w:tcPr>
            <w:tcW w:w="2392" w:type="dxa"/>
            <w:vAlign w:val="center"/>
          </w:tcPr>
          <w:p w14:paraId="3095E6F5" w14:textId="19723961" w:rsidR="002617BA" w:rsidRPr="00C07377" w:rsidRDefault="00BA0805" w:rsidP="00C07377">
            <w:pPr>
              <w:rPr>
                <w:rFonts w:cs="B Nazanin"/>
                <w:b/>
                <w:bCs/>
                <w:sz w:val="22"/>
                <w:szCs w:val="22"/>
                <w:rtl/>
              </w:rPr>
            </w:pPr>
            <w:r w:rsidRPr="00C07377">
              <w:rPr>
                <w:rFonts w:cs="B Nazanin" w:hint="cs"/>
                <w:b/>
                <w:bCs/>
                <w:sz w:val="22"/>
                <w:szCs w:val="22"/>
                <w:rtl/>
              </w:rPr>
              <w:t>م</w:t>
            </w:r>
            <w:r w:rsidR="002617BA" w:rsidRPr="00C07377">
              <w:rPr>
                <w:rFonts w:cs="B Nazanin" w:hint="cs"/>
                <w:b/>
                <w:bCs/>
                <w:sz w:val="22"/>
                <w:szCs w:val="22"/>
                <w:rtl/>
              </w:rPr>
              <w:t>شکلات سرمایشی، گرمایشی، تهویه‌ی هوا و نور نامناسب</w:t>
            </w:r>
          </w:p>
        </w:tc>
        <w:tc>
          <w:tcPr>
            <w:tcW w:w="6327" w:type="dxa"/>
          </w:tcPr>
          <w:p w14:paraId="01CA1AE0" w14:textId="531E3628"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sz w:val="22"/>
                <w:szCs w:val="22"/>
                <w:rtl/>
              </w:rPr>
              <w:t>‌یکی از جدی‌ترین و کوچک‌ترین چیزهایی که باید در بخش کلاس در نظر داشته باشیم تهویه هوای مناسب حتی آن هم دیده نمی‌شود الان نوسازی در کلاس‌هایی که می‌ساز</w:t>
            </w:r>
            <w:r w:rsidRPr="00C07377">
              <w:rPr>
                <w:rFonts w:cs="B Nazanin" w:hint="cs"/>
                <w:sz w:val="22"/>
                <w:szCs w:val="22"/>
                <w:rtl/>
              </w:rPr>
              <w:t>ند</w:t>
            </w:r>
            <w:r w:rsidRPr="00C07377">
              <w:rPr>
                <w:rFonts w:cs="B Nazanin"/>
                <w:sz w:val="22"/>
                <w:szCs w:val="22"/>
                <w:rtl/>
              </w:rPr>
              <w:t xml:space="preserve"> و ما می‌رویم می‌بینیم که اصلاً تهویه هوای مناسبی ندارد کلاس را ساختند اصلاً جای کولر جای تهویه هوا هیچی نگذاشتند</w:t>
            </w:r>
            <w:r w:rsidR="00C07377">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sidR="00C07377">
              <w:rPr>
                <w:rFonts w:cs="Calibri" w:hint="cs"/>
                <w:sz w:val="22"/>
                <w:szCs w:val="22"/>
                <w:rtl/>
              </w:rPr>
              <w:t>"</w:t>
            </w:r>
          </w:p>
          <w:p w14:paraId="24741214" w14:textId="17383095"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اکثر و بالای 90 درصد معماری ساختمانی ما، کلاس‌های ما در‌یک راهرویی که دراز رفته ، در دو طرف قرار گرفتند. آفتابگیر و سایه‌گیر. کلاس</w:t>
            </w:r>
            <w:r w:rsidRPr="00C07377">
              <w:rPr>
                <w:rFonts w:cs="B Nazanin" w:hint="cs"/>
                <w:sz w:val="22"/>
                <w:szCs w:val="22"/>
                <w:rtl/>
              </w:rPr>
              <w:t>‌</w:t>
            </w:r>
            <w:r w:rsidRPr="00C07377">
              <w:rPr>
                <w:rFonts w:cs="B Nazanin"/>
                <w:sz w:val="22"/>
                <w:szCs w:val="22"/>
                <w:rtl/>
              </w:rPr>
              <w:t>های آفتابگیرها که از طرف ساختمان شمالی مدرسه هستند معمولا در فصول گرم سال به شدت اذیت می‌شوند</w:t>
            </w:r>
            <w:r w:rsidRPr="00C07377">
              <w:rPr>
                <w:rFonts w:cs="B Nazanin" w:hint="cs"/>
                <w:sz w:val="22"/>
                <w:szCs w:val="22"/>
                <w:rtl/>
              </w:rPr>
              <w:t xml:space="preserve">. </w:t>
            </w:r>
            <w:r w:rsidRPr="00C07377">
              <w:rPr>
                <w:rFonts w:cs="B Nazanin"/>
                <w:sz w:val="22"/>
                <w:szCs w:val="22"/>
                <w:rtl/>
              </w:rPr>
              <w:t>انقدر آفتاب اذیت میکنه و در زمستان</w:t>
            </w:r>
            <w:r w:rsidRPr="00C07377">
              <w:rPr>
                <w:rFonts w:cs="B Nazanin" w:hint="cs"/>
                <w:sz w:val="22"/>
                <w:szCs w:val="22"/>
                <w:rtl/>
              </w:rPr>
              <w:t>‌</w:t>
            </w:r>
            <w:r w:rsidRPr="00C07377">
              <w:rPr>
                <w:rFonts w:cs="B Nazanin"/>
                <w:sz w:val="22"/>
                <w:szCs w:val="22"/>
                <w:rtl/>
              </w:rPr>
              <w:t>ها بسیار راحتند. برعکس کلاسهای جنوبی هست در راهرو. کلاسهایی که سال به سال آفتاب نمی‌بینن از نظر سلامت جسمی</w:t>
            </w:r>
            <w:r w:rsidRPr="00C07377">
              <w:rPr>
                <w:rFonts w:cs="B Nazanin" w:hint="cs"/>
                <w:sz w:val="22"/>
                <w:szCs w:val="22"/>
                <w:rtl/>
              </w:rPr>
              <w:t xml:space="preserve"> </w:t>
            </w:r>
            <w:r w:rsidRPr="00C07377">
              <w:rPr>
                <w:rFonts w:cs="B Nazanin"/>
                <w:sz w:val="22"/>
                <w:szCs w:val="22"/>
                <w:rtl/>
              </w:rPr>
              <w:t>‌بچه‌ها مشکل داره چه برسه به اینکه زمستان</w:t>
            </w:r>
            <w:r w:rsidRPr="00C07377">
              <w:rPr>
                <w:rFonts w:cs="B Nazanin" w:hint="cs"/>
                <w:sz w:val="22"/>
                <w:szCs w:val="22"/>
                <w:rtl/>
              </w:rPr>
              <w:t>‌</w:t>
            </w:r>
            <w:r w:rsidRPr="00C07377">
              <w:rPr>
                <w:rFonts w:cs="B Nazanin"/>
                <w:sz w:val="22"/>
                <w:szCs w:val="22"/>
                <w:rtl/>
              </w:rPr>
              <w:t>ها سرده.</w:t>
            </w:r>
            <w:r w:rsidR="00C07377">
              <w:rPr>
                <w:rFonts w:cs="Calibri" w:hint="cs"/>
                <w:sz w:val="22"/>
                <w:szCs w:val="22"/>
                <w:rtl/>
              </w:rPr>
              <w:t>"</w:t>
            </w:r>
            <w:r w:rsidRPr="00C07377">
              <w:rPr>
                <w:rFonts w:cs="B Nazanin"/>
                <w:sz w:val="22"/>
                <w:szCs w:val="22"/>
                <w:rtl/>
              </w:rPr>
              <w:t xml:space="preserve">  </w:t>
            </w:r>
          </w:p>
        </w:tc>
      </w:tr>
      <w:tr w:rsidR="002617BA" w:rsidRPr="00A20A54" w14:paraId="123BEB80" w14:textId="77777777" w:rsidTr="00D602CA">
        <w:tc>
          <w:tcPr>
            <w:tcW w:w="2392" w:type="dxa"/>
            <w:vAlign w:val="center"/>
          </w:tcPr>
          <w:p w14:paraId="0436455F" w14:textId="2CBA8494" w:rsidR="002617BA" w:rsidRPr="00C07377" w:rsidRDefault="002617BA" w:rsidP="00C07377">
            <w:pPr>
              <w:rPr>
                <w:rFonts w:cs="B Nazanin"/>
                <w:b/>
                <w:bCs/>
                <w:sz w:val="22"/>
                <w:szCs w:val="22"/>
                <w:rtl/>
              </w:rPr>
            </w:pPr>
            <w:r w:rsidRPr="00C07377">
              <w:rPr>
                <w:rFonts w:cs="B Nazanin" w:hint="cs"/>
                <w:b/>
                <w:bCs/>
                <w:sz w:val="22"/>
                <w:szCs w:val="22"/>
                <w:rtl/>
              </w:rPr>
              <w:t xml:space="preserve">تاثیرات </w:t>
            </w:r>
            <w:r w:rsidR="00C07377">
              <w:rPr>
                <w:rFonts w:cs="B Nazanin" w:hint="cs"/>
                <w:b/>
                <w:bCs/>
                <w:sz w:val="22"/>
                <w:szCs w:val="22"/>
                <w:rtl/>
              </w:rPr>
              <w:t xml:space="preserve">مخرب </w:t>
            </w:r>
            <w:r w:rsidRPr="00C07377">
              <w:rPr>
                <w:rFonts w:cs="B Nazanin" w:hint="cs"/>
                <w:b/>
                <w:bCs/>
                <w:sz w:val="22"/>
                <w:szCs w:val="22"/>
                <w:rtl/>
              </w:rPr>
              <w:t>روحی-روانی فضای فعلی روی دانش‌آموزان</w:t>
            </w:r>
          </w:p>
          <w:p w14:paraId="310FF167" w14:textId="77777777" w:rsidR="002617BA" w:rsidRPr="00C07377" w:rsidRDefault="002617BA" w:rsidP="00C07377">
            <w:pPr>
              <w:rPr>
                <w:rFonts w:cs="B Nazanin"/>
                <w:b/>
                <w:bCs/>
                <w:sz w:val="22"/>
                <w:szCs w:val="22"/>
                <w:rtl/>
              </w:rPr>
            </w:pPr>
          </w:p>
        </w:tc>
        <w:tc>
          <w:tcPr>
            <w:tcW w:w="6327" w:type="dxa"/>
          </w:tcPr>
          <w:p w14:paraId="40AD1343" w14:textId="29669C52" w:rsidR="002617BA" w:rsidRPr="00C07377" w:rsidRDefault="002617BA" w:rsidP="00C07377">
            <w:pPr>
              <w:jc w:val="both"/>
              <w:rPr>
                <w:rFonts w:cs="Calibri"/>
                <w:sz w:val="22"/>
                <w:szCs w:val="22"/>
                <w:rtl/>
              </w:rPr>
            </w:pPr>
            <w:r w:rsidRPr="00C07377">
              <w:rPr>
                <w:rFonts w:cs="B Nazanin" w:hint="cs"/>
                <w:sz w:val="22"/>
                <w:szCs w:val="22"/>
                <w:rtl/>
              </w:rPr>
              <w:t xml:space="preserve">کد 24: </w:t>
            </w:r>
            <w:r w:rsidR="00C07377">
              <w:rPr>
                <w:rFonts w:cs="Calibri" w:hint="cs"/>
                <w:sz w:val="22"/>
                <w:szCs w:val="22"/>
                <w:rtl/>
              </w:rPr>
              <w:t>"</w:t>
            </w:r>
            <w:r w:rsidRPr="00C07377">
              <w:rPr>
                <w:rFonts w:cs="B Nazanin"/>
                <w:sz w:val="22"/>
                <w:szCs w:val="22"/>
                <w:rtl/>
              </w:rPr>
              <w:t>چینش صندلی‌های فعلی ما استبداد است، روح استبداد بر آن حاکم است.</w:t>
            </w:r>
            <w:r w:rsidR="00C07377">
              <w:rPr>
                <w:rFonts w:cs="Calibri" w:hint="cs"/>
                <w:sz w:val="22"/>
                <w:szCs w:val="22"/>
                <w:rtl/>
              </w:rPr>
              <w:t>"</w:t>
            </w:r>
          </w:p>
          <w:p w14:paraId="4AC8BE5E" w14:textId="5201EA04"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اما غیرمستقیم نوع چینش و مبلمان و حتی معماری مدارس ما اصلا مناسب مدرسه نیست و نه تنها برای بچه‌ها انگیزه ایجاد نمیکنه بعضا دلهره آوره .</w:t>
            </w:r>
            <w:r w:rsidR="00C07377">
              <w:rPr>
                <w:rFonts w:cs="Calibri" w:hint="cs"/>
                <w:sz w:val="22"/>
                <w:szCs w:val="22"/>
                <w:rtl/>
              </w:rPr>
              <w:t>"</w:t>
            </w:r>
          </w:p>
        </w:tc>
      </w:tr>
      <w:tr w:rsidR="002617BA" w:rsidRPr="00A20A54" w14:paraId="1E8DE554" w14:textId="77777777" w:rsidTr="00D602CA">
        <w:tc>
          <w:tcPr>
            <w:tcW w:w="2392" w:type="dxa"/>
            <w:vAlign w:val="center"/>
          </w:tcPr>
          <w:p w14:paraId="1FC64EB1" w14:textId="77777777" w:rsidR="002617BA" w:rsidRPr="00C07377" w:rsidRDefault="002617BA" w:rsidP="00C07377">
            <w:pPr>
              <w:rPr>
                <w:rFonts w:cs="B Nazanin"/>
                <w:b/>
                <w:bCs/>
                <w:sz w:val="22"/>
                <w:szCs w:val="22"/>
                <w:rtl/>
              </w:rPr>
            </w:pPr>
            <w:r w:rsidRPr="00C07377">
              <w:rPr>
                <w:rFonts w:cs="B Nazanin" w:hint="cs"/>
                <w:b/>
                <w:bCs/>
                <w:sz w:val="22"/>
                <w:szCs w:val="22"/>
                <w:rtl/>
              </w:rPr>
              <w:t>طراحی نامتناسب با نیازهای دانش‌آموزان</w:t>
            </w:r>
          </w:p>
        </w:tc>
        <w:tc>
          <w:tcPr>
            <w:tcW w:w="6327" w:type="dxa"/>
          </w:tcPr>
          <w:p w14:paraId="15C590D4" w14:textId="37336187"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‌یک کاری، مدرن و بنا به نیاز بچه‌ها بیان بسازن</w:t>
            </w:r>
            <w:r w:rsidRPr="00C07377">
              <w:rPr>
                <w:rFonts w:cs="B Nazanin" w:hint="cs"/>
                <w:sz w:val="22"/>
                <w:szCs w:val="22"/>
                <w:rtl/>
              </w:rPr>
              <w:t>.</w:t>
            </w:r>
            <w:r w:rsidRPr="00C07377">
              <w:rPr>
                <w:rFonts w:cs="B Nazanin"/>
                <w:sz w:val="22"/>
                <w:szCs w:val="22"/>
                <w:rtl/>
              </w:rPr>
              <w:t xml:space="preserve"> بیایند ببینند نیازهای بچه‌ها چیست</w:t>
            </w:r>
            <w:r w:rsidRPr="00C07377">
              <w:rPr>
                <w:rFonts w:cs="B Nazanin" w:hint="cs"/>
                <w:sz w:val="22"/>
                <w:szCs w:val="22"/>
                <w:rtl/>
              </w:rPr>
              <w:t xml:space="preserve">؟ </w:t>
            </w:r>
            <w:r w:rsidRPr="00C07377">
              <w:rPr>
                <w:rFonts w:cs="B Nazanin"/>
                <w:sz w:val="22"/>
                <w:szCs w:val="22"/>
                <w:rtl/>
              </w:rPr>
              <w:t>با توجه به اینکه تمام ساختمان مثل قوطی کبریت است بچه‌ها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sidR="00C07377">
              <w:rPr>
                <w:rFonts w:cs="Calibri" w:hint="cs"/>
                <w:sz w:val="22"/>
                <w:szCs w:val="22"/>
                <w:rtl/>
              </w:rPr>
              <w:t>"</w:t>
            </w:r>
          </w:p>
          <w:p w14:paraId="796B2596" w14:textId="05AEAACD" w:rsidR="002617BA" w:rsidRPr="00C07377" w:rsidRDefault="002617BA" w:rsidP="00C07377">
            <w:pPr>
              <w:jc w:val="both"/>
              <w:rPr>
                <w:rFonts w:cs="Calibri"/>
                <w:sz w:val="22"/>
                <w:szCs w:val="22"/>
                <w:rtl/>
              </w:rPr>
            </w:pPr>
            <w:r w:rsidRPr="00C07377">
              <w:rPr>
                <w:rFonts w:cs="B Nazanin" w:hint="cs"/>
                <w:sz w:val="22"/>
                <w:szCs w:val="22"/>
                <w:rtl/>
              </w:rPr>
              <w:t xml:space="preserve">کد 18: </w:t>
            </w:r>
            <w:r w:rsidR="00C07377">
              <w:rPr>
                <w:rFonts w:cs="Calibri" w:hint="cs"/>
                <w:sz w:val="22"/>
                <w:szCs w:val="22"/>
                <w:rtl/>
              </w:rPr>
              <w:t>"</w:t>
            </w:r>
            <w:r w:rsidRPr="00C07377">
              <w:rPr>
                <w:rFonts w:cs="B Nazanin"/>
                <w:sz w:val="22"/>
                <w:szCs w:val="22"/>
                <w:rtl/>
              </w:rPr>
              <w:t>متناسب با زمان ما نیست نسل ما نیست، ما‌یک نسلی داریم که خیلی</w:t>
            </w:r>
            <w:r w:rsidRPr="00C07377">
              <w:rPr>
                <w:rFonts w:cs="B Nazanin" w:hint="cs"/>
                <w:sz w:val="22"/>
                <w:szCs w:val="22"/>
                <w:rtl/>
              </w:rPr>
              <w:t>‌</w:t>
            </w:r>
            <w:r w:rsidRPr="00C07377">
              <w:rPr>
                <w:rFonts w:cs="B Nazanin"/>
                <w:sz w:val="22"/>
                <w:szCs w:val="22"/>
                <w:rtl/>
              </w:rPr>
              <w:t>هاشون از معلم‌هاشون توی تکلونوژی جلوترن، بیشتر دانش دارن، بیشتر مسلطن</w:t>
            </w:r>
            <w:r w:rsidRPr="00C07377">
              <w:rPr>
                <w:rFonts w:cs="B Nazanin" w:hint="cs"/>
                <w:sz w:val="22"/>
                <w:szCs w:val="22"/>
                <w:rtl/>
              </w:rPr>
              <w:t>.</w:t>
            </w:r>
            <w:r w:rsidR="00C07377">
              <w:rPr>
                <w:rFonts w:cs="Calibri" w:hint="cs"/>
                <w:sz w:val="22"/>
                <w:szCs w:val="22"/>
                <w:rtl/>
              </w:rPr>
              <w:t>"</w:t>
            </w:r>
          </w:p>
        </w:tc>
      </w:tr>
    </w:tbl>
    <w:p w14:paraId="50B79CAA" w14:textId="343E99EC" w:rsidR="002617BA" w:rsidRDefault="002617BA" w:rsidP="00785973">
      <w:pPr>
        <w:pStyle w:val="1-1-1"/>
        <w:rPr>
          <w:rtl/>
        </w:rPr>
      </w:pPr>
      <w:bookmarkStart w:id="280" w:name="_Toc144152865"/>
      <w:bookmarkStart w:id="281" w:name="_Toc145161019"/>
      <w:r>
        <w:rPr>
          <w:rFonts w:hint="cs"/>
          <w:rtl/>
        </w:rPr>
        <w:t>وضع مطلوب فضای یادگیری از نگاه مدیران</w:t>
      </w:r>
      <w:bookmarkEnd w:id="280"/>
      <w:bookmarkEnd w:id="281"/>
    </w:p>
    <w:p w14:paraId="7E77770E" w14:textId="31490F3A" w:rsidR="002617BA" w:rsidRDefault="002617BA" w:rsidP="00B847A3">
      <w:pPr>
        <w:pStyle w:val="ac"/>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r w:rsidR="00C07377">
        <w:rPr>
          <w:rFonts w:hint="cs"/>
          <w:rtl/>
        </w:rPr>
        <w:t>.</w:t>
      </w:r>
    </w:p>
    <w:p w14:paraId="6C5F8642" w14:textId="7ED014ED" w:rsidR="00C07377" w:rsidRPr="00C90EA9" w:rsidRDefault="00C07377" w:rsidP="00B847A3">
      <w:pPr>
        <w:pStyle w:val="ac"/>
        <w:rPr>
          <w:rtl/>
        </w:rPr>
      </w:pPr>
      <w:r>
        <w:rPr>
          <w:rFonts w:hint="cs"/>
          <w:rtl/>
        </w:rPr>
        <w:t>در جدول 5-6 پاسخ مدیران و متخصصان به این سوال جمع‌بندی شده است.</w:t>
      </w:r>
    </w:p>
    <w:p w14:paraId="54A6EE7F" w14:textId="4CB5A4BA" w:rsidR="00C90EA9" w:rsidRDefault="00C90EA9" w:rsidP="0068292F">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21"/>
        <w:gridCol w:w="5672"/>
      </w:tblGrid>
      <w:tr w:rsidR="002617BA" w14:paraId="319311B9" w14:textId="77777777" w:rsidTr="00C90EA9">
        <w:tc>
          <w:tcPr>
            <w:tcW w:w="2883" w:type="dxa"/>
            <w:vAlign w:val="center"/>
          </w:tcPr>
          <w:p w14:paraId="75926562" w14:textId="77777777" w:rsidR="002617BA" w:rsidRPr="0038237C" w:rsidRDefault="002617BA" w:rsidP="0038237C">
            <w:pPr>
              <w:jc w:val="both"/>
              <w:rPr>
                <w:rFonts w:cs="B Nazanin"/>
                <w:b/>
                <w:bCs/>
                <w:sz w:val="22"/>
                <w:szCs w:val="22"/>
                <w:rtl/>
              </w:rPr>
            </w:pPr>
            <w:r w:rsidRPr="0038237C">
              <w:rPr>
                <w:rFonts w:cs="B Nazanin" w:hint="cs"/>
                <w:b/>
                <w:bCs/>
                <w:sz w:val="22"/>
                <w:szCs w:val="22"/>
                <w:rtl/>
              </w:rPr>
              <w:t>حیاط بزرگ</w:t>
            </w:r>
          </w:p>
        </w:tc>
        <w:tc>
          <w:tcPr>
            <w:tcW w:w="5836" w:type="dxa"/>
          </w:tcPr>
          <w:p w14:paraId="5099A671" w14:textId="51D98012" w:rsidR="002617BA" w:rsidRPr="0038237C" w:rsidRDefault="002617BA" w:rsidP="0038237C">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sidR="0038237C">
              <w:rPr>
                <w:rFonts w:cs="Calibri" w:hint="cs"/>
                <w:sz w:val="22"/>
                <w:szCs w:val="22"/>
                <w:rtl/>
              </w:rPr>
              <w:t>"</w:t>
            </w:r>
            <w:r w:rsidRPr="0038237C">
              <w:rPr>
                <w:rFonts w:cs="B Nazanin"/>
                <w:sz w:val="22"/>
                <w:szCs w:val="22"/>
                <w:rtl/>
              </w:rPr>
              <w:t xml:space="preserve">چون محلی که مدرسه ما قرار گرفته محل خوبیه ، فضایی که مدرسه داره مثل حیاط </w:t>
            </w:r>
            <w:r w:rsidR="0038237C">
              <w:rPr>
                <w:rFonts w:cs="B Nazanin" w:hint="cs"/>
                <w:sz w:val="22"/>
                <w:szCs w:val="22"/>
                <w:rtl/>
                <w:lang w:bidi="fa-IR"/>
              </w:rPr>
              <w:t xml:space="preserve">بزرگ </w:t>
            </w:r>
            <w:r w:rsidRPr="0038237C">
              <w:rPr>
                <w:rFonts w:cs="B Nazanin"/>
                <w:sz w:val="22"/>
                <w:szCs w:val="22"/>
                <w:rtl/>
              </w:rPr>
              <w:t>خب این خیلی خوبه</w:t>
            </w:r>
            <w:r w:rsidRPr="0038237C">
              <w:rPr>
                <w:rFonts w:cs="B Nazanin" w:hint="cs"/>
                <w:sz w:val="22"/>
                <w:szCs w:val="22"/>
                <w:rtl/>
              </w:rPr>
              <w:t>.</w:t>
            </w:r>
            <w:r w:rsidR="0038237C">
              <w:rPr>
                <w:rFonts w:cs="Calibri" w:hint="cs"/>
                <w:sz w:val="22"/>
                <w:szCs w:val="22"/>
                <w:rtl/>
              </w:rPr>
              <w:t>"</w:t>
            </w:r>
          </w:p>
        </w:tc>
      </w:tr>
      <w:tr w:rsidR="002617BA" w14:paraId="62493010" w14:textId="77777777" w:rsidTr="00C90EA9">
        <w:tc>
          <w:tcPr>
            <w:tcW w:w="2883" w:type="dxa"/>
            <w:vAlign w:val="center"/>
          </w:tcPr>
          <w:p w14:paraId="721BA36C"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تعداد طبقات و تعداد پله‌ها کم</w:t>
            </w:r>
          </w:p>
        </w:tc>
        <w:tc>
          <w:tcPr>
            <w:tcW w:w="5836" w:type="dxa"/>
          </w:tcPr>
          <w:p w14:paraId="29594F6F" w14:textId="178C42DE" w:rsidR="002617BA" w:rsidRPr="0038237C" w:rsidRDefault="002617BA" w:rsidP="0038237C">
            <w:pPr>
              <w:jc w:val="both"/>
              <w:rPr>
                <w:rFonts w:cs="Calibri"/>
                <w:sz w:val="22"/>
                <w:szCs w:val="22"/>
                <w:rtl/>
              </w:rPr>
            </w:pPr>
            <w:r w:rsidRPr="0038237C">
              <w:rPr>
                <w:rFonts w:cs="B Nazanin" w:hint="cs"/>
                <w:sz w:val="22"/>
                <w:szCs w:val="22"/>
                <w:rtl/>
              </w:rPr>
              <w:t xml:space="preserve">کد 18: </w:t>
            </w:r>
            <w:r w:rsidR="0038237C">
              <w:rPr>
                <w:rFonts w:cs="Calibri" w:hint="cs"/>
                <w:sz w:val="22"/>
                <w:szCs w:val="22"/>
                <w:rtl/>
              </w:rPr>
              <w:t>"</w:t>
            </w:r>
            <w:r w:rsidRPr="0038237C">
              <w:rPr>
                <w:rFonts w:cs="B Nazanin"/>
                <w:sz w:val="22"/>
                <w:szCs w:val="22"/>
                <w:rtl/>
              </w:rPr>
              <w:t>مدرسه ما دو طبقه هستش خیلی پله نداره برای بچه‌های کوچیک، معمولا مدارسی که طبقات زیادی داره خب هم خطرناکه و هم سخته</w:t>
            </w:r>
            <w:r w:rsidRPr="0038237C">
              <w:rPr>
                <w:rFonts w:cs="B Nazanin" w:hint="cs"/>
                <w:sz w:val="22"/>
                <w:szCs w:val="22"/>
                <w:rtl/>
              </w:rPr>
              <w:t>.</w:t>
            </w:r>
            <w:r w:rsidR="0038237C">
              <w:rPr>
                <w:rFonts w:cs="Calibri" w:hint="cs"/>
                <w:sz w:val="22"/>
                <w:szCs w:val="22"/>
                <w:rtl/>
              </w:rPr>
              <w:t>"</w:t>
            </w:r>
          </w:p>
        </w:tc>
      </w:tr>
      <w:tr w:rsidR="002617BA" w14:paraId="6DA5B9DA" w14:textId="77777777" w:rsidTr="00C90EA9">
        <w:tc>
          <w:tcPr>
            <w:tcW w:w="2883" w:type="dxa"/>
            <w:vAlign w:val="center"/>
          </w:tcPr>
          <w:p w14:paraId="2CC5AE61" w14:textId="77777777" w:rsidR="002617BA" w:rsidRPr="0038237C" w:rsidRDefault="002617BA" w:rsidP="0038237C">
            <w:pPr>
              <w:jc w:val="both"/>
              <w:rPr>
                <w:rFonts w:cs="B Nazanin"/>
                <w:b/>
                <w:bCs/>
                <w:sz w:val="22"/>
                <w:szCs w:val="22"/>
                <w:rtl/>
              </w:rPr>
            </w:pPr>
            <w:r w:rsidRPr="0038237C">
              <w:rPr>
                <w:rFonts w:cs="B Nazanin" w:hint="cs"/>
                <w:b/>
                <w:bCs/>
                <w:sz w:val="22"/>
                <w:szCs w:val="22"/>
                <w:rtl/>
              </w:rPr>
              <w:t>طبیعت به‌مثابه فضای‌یادگیری</w:t>
            </w:r>
          </w:p>
        </w:tc>
        <w:tc>
          <w:tcPr>
            <w:tcW w:w="5836" w:type="dxa"/>
          </w:tcPr>
          <w:p w14:paraId="36BF8D8A" w14:textId="175FD0ED"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فضای‌یادگیری‌یعنی اینکه بره طبیعت</w:t>
            </w:r>
            <w:r w:rsidRPr="0038237C">
              <w:rPr>
                <w:rFonts w:cs="B Nazanin" w:hint="cs"/>
                <w:sz w:val="22"/>
                <w:szCs w:val="22"/>
                <w:rtl/>
              </w:rPr>
              <w:t xml:space="preserve">. </w:t>
            </w:r>
            <w:r w:rsidRPr="0038237C">
              <w:rPr>
                <w:rFonts w:cs="B Nazanin"/>
                <w:sz w:val="22"/>
                <w:szCs w:val="22"/>
                <w:rtl/>
              </w:rPr>
              <w:t>علوم نباید در کلاس انجام بشه. قسمت طبیعتش باید در طبیعت انجام بشه. قسمت شیمی‌و اینها باید در آزمایشگاه انجام بشه.</w:t>
            </w:r>
            <w:r w:rsidR="0038237C">
              <w:rPr>
                <w:rFonts w:cs="Calibri" w:hint="cs"/>
                <w:sz w:val="22"/>
                <w:szCs w:val="22"/>
                <w:rtl/>
              </w:rPr>
              <w:t>"</w:t>
            </w:r>
          </w:p>
        </w:tc>
      </w:tr>
      <w:tr w:rsidR="002617BA" w14:paraId="211DF3B1" w14:textId="77777777" w:rsidTr="00C90EA9">
        <w:tc>
          <w:tcPr>
            <w:tcW w:w="2883" w:type="dxa"/>
            <w:vAlign w:val="center"/>
          </w:tcPr>
          <w:p w14:paraId="09D7CE6B"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مبلمان منعطف و مناسب چیدمان‌ گرد یا یو شکل</w:t>
            </w:r>
          </w:p>
        </w:tc>
        <w:tc>
          <w:tcPr>
            <w:tcW w:w="5836" w:type="dxa"/>
          </w:tcPr>
          <w:p w14:paraId="418186D2" w14:textId="255FC743"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 به گونه ای باشه که معلم چیدمان بچه ها رو به هر شکلی که مخواد بتونه انجام بده. این نیمکت</w:t>
            </w:r>
            <w:r w:rsidRPr="0038237C">
              <w:rPr>
                <w:rFonts w:cs="B Nazanin" w:hint="cs"/>
                <w:sz w:val="22"/>
                <w:szCs w:val="22"/>
                <w:rtl/>
              </w:rPr>
              <w:t>‌</w:t>
            </w:r>
            <w:r w:rsidRPr="0038237C">
              <w:rPr>
                <w:rFonts w:cs="B Nazanin"/>
                <w:sz w:val="22"/>
                <w:szCs w:val="22"/>
                <w:rtl/>
              </w:rPr>
              <w:t>ها اصلا مناسب نیست. صندلی بچه ها طوری باشه که هرچیدمانی رو بخوان بتونن توی کلاس داش</w:t>
            </w:r>
            <w:r w:rsidR="0038237C">
              <w:rPr>
                <w:rFonts w:cs="B Nazanin" w:hint="cs"/>
                <w:sz w:val="22"/>
                <w:szCs w:val="22"/>
                <w:rtl/>
              </w:rPr>
              <w:t>ت</w:t>
            </w:r>
            <w:r w:rsidRPr="0038237C">
              <w:rPr>
                <w:rFonts w:cs="B Nazanin"/>
                <w:sz w:val="22"/>
                <w:szCs w:val="22"/>
                <w:rtl/>
              </w:rPr>
              <w:t>ه باشن</w:t>
            </w:r>
            <w:r w:rsidRPr="0038237C">
              <w:rPr>
                <w:rFonts w:cs="B Nazanin" w:hint="cs"/>
                <w:sz w:val="22"/>
                <w:szCs w:val="22"/>
                <w:rtl/>
              </w:rPr>
              <w:t>.</w:t>
            </w:r>
            <w:r w:rsidR="0038237C">
              <w:rPr>
                <w:rFonts w:cs="Calibri" w:hint="cs"/>
                <w:sz w:val="22"/>
                <w:szCs w:val="22"/>
                <w:rtl/>
              </w:rPr>
              <w:t>"</w:t>
            </w:r>
          </w:p>
        </w:tc>
      </w:tr>
      <w:tr w:rsidR="002617BA" w14:paraId="6F940295" w14:textId="77777777" w:rsidTr="00C90EA9">
        <w:tc>
          <w:tcPr>
            <w:tcW w:w="2883" w:type="dxa"/>
            <w:vAlign w:val="center"/>
          </w:tcPr>
          <w:p w14:paraId="151A9922" w14:textId="0812F065" w:rsidR="002617BA" w:rsidRPr="0038237C" w:rsidRDefault="002617BA" w:rsidP="0038237C">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87159EF" w14:textId="5EF34E09"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مدارس ما آزمایشگاه ندارن. مهم</w:t>
            </w:r>
            <w:r w:rsidRPr="0038237C">
              <w:rPr>
                <w:rFonts w:cs="B Nazanin" w:hint="cs"/>
                <w:sz w:val="22"/>
                <w:szCs w:val="22"/>
                <w:rtl/>
              </w:rPr>
              <w:t>‌</w:t>
            </w:r>
            <w:r w:rsidRPr="0038237C">
              <w:rPr>
                <w:rFonts w:cs="B Nazanin"/>
                <w:sz w:val="22"/>
                <w:szCs w:val="22"/>
                <w:rtl/>
              </w:rPr>
              <w:t>ترین قسمت</w:t>
            </w:r>
            <w:r w:rsidRPr="0038237C">
              <w:rPr>
                <w:rFonts w:cs="B Nazanin" w:hint="cs"/>
                <w:sz w:val="22"/>
                <w:szCs w:val="22"/>
                <w:rtl/>
              </w:rPr>
              <w:t xml:space="preserve"> </w:t>
            </w:r>
            <w:r w:rsidRPr="0038237C">
              <w:rPr>
                <w:rFonts w:cs="B Nazanin"/>
                <w:sz w:val="22"/>
                <w:szCs w:val="22"/>
                <w:rtl/>
              </w:rPr>
              <w:t>‌یک مدرسه که باید تجهیز و تکمیل باشه آزمایشگاهش است.</w:t>
            </w:r>
            <w:r w:rsidR="0038237C">
              <w:rPr>
                <w:rFonts w:cs="Calibri" w:hint="cs"/>
                <w:sz w:val="22"/>
                <w:szCs w:val="22"/>
                <w:rtl/>
              </w:rPr>
              <w:t>"</w:t>
            </w:r>
          </w:p>
        </w:tc>
      </w:tr>
      <w:tr w:rsidR="002617BA" w14:paraId="558F21B3" w14:textId="77777777" w:rsidTr="00C90EA9">
        <w:tc>
          <w:tcPr>
            <w:tcW w:w="2883" w:type="dxa"/>
            <w:vAlign w:val="center"/>
          </w:tcPr>
          <w:p w14:paraId="1C340963" w14:textId="77777777" w:rsidR="002617BA" w:rsidRPr="0038237C" w:rsidRDefault="002617BA" w:rsidP="0038237C">
            <w:pPr>
              <w:jc w:val="both"/>
              <w:rPr>
                <w:rFonts w:cs="B Nazanin"/>
                <w:b/>
                <w:bCs/>
                <w:sz w:val="22"/>
                <w:szCs w:val="22"/>
                <w:rtl/>
              </w:rPr>
            </w:pPr>
            <w:r w:rsidRPr="0038237C">
              <w:rPr>
                <w:rFonts w:cs="B Nazanin" w:hint="cs"/>
                <w:b/>
                <w:bCs/>
                <w:sz w:val="22"/>
                <w:szCs w:val="22"/>
                <w:rtl/>
              </w:rPr>
              <w:t>فضای مناسب برای تغییر چیدمان مبلمان کلاس و فعالیت‌های گروهی</w:t>
            </w:r>
          </w:p>
        </w:tc>
        <w:tc>
          <w:tcPr>
            <w:tcW w:w="5836" w:type="dxa"/>
          </w:tcPr>
          <w:p w14:paraId="1358ED2A" w14:textId="23C40BF9" w:rsidR="002617BA" w:rsidRPr="0038237C" w:rsidRDefault="002617BA" w:rsidP="0038237C">
            <w:pPr>
              <w:jc w:val="both"/>
              <w:rPr>
                <w:rFonts w:cs="Calibri"/>
                <w:sz w:val="22"/>
                <w:szCs w:val="22"/>
                <w:rtl/>
              </w:rPr>
            </w:pPr>
            <w:r w:rsidRPr="0038237C">
              <w:rPr>
                <w:rFonts w:cs="B Nazanin" w:hint="cs"/>
                <w:sz w:val="22"/>
                <w:szCs w:val="22"/>
                <w:rtl/>
              </w:rPr>
              <w:t>کد 13:</w:t>
            </w:r>
            <w:r w:rsidR="0038237C">
              <w:rPr>
                <w:rFonts w:cs="Calibri" w:hint="cs"/>
                <w:sz w:val="22"/>
                <w:szCs w:val="22"/>
                <w:rtl/>
              </w:rPr>
              <w:t>"</w:t>
            </w:r>
            <w:r w:rsidR="00C90EA9" w:rsidRPr="0038237C">
              <w:rPr>
                <w:rFonts w:cs="B Nazanin"/>
                <w:sz w:val="22"/>
                <w:szCs w:val="22"/>
              </w:rPr>
              <w:t xml:space="preserve"> </w:t>
            </w:r>
            <w:r w:rsidRPr="0038237C">
              <w:rPr>
                <w:rFonts w:cs="B Nazanin" w:hint="cs"/>
                <w:sz w:val="22"/>
                <w:szCs w:val="22"/>
                <w:rtl/>
              </w:rPr>
              <w:t>‌ی</w:t>
            </w:r>
            <w:r w:rsidRPr="0038237C">
              <w:rPr>
                <w:rFonts w:cs="B Nazanin"/>
                <w:sz w:val="22"/>
                <w:szCs w:val="22"/>
                <w:rtl/>
              </w:rPr>
              <w:t>ه کلاس استاندارد کلاسیه که فضا داشته باشه که چیدمان کلاست رو تغییر بدی.</w:t>
            </w:r>
            <w:r w:rsidR="0038237C">
              <w:rPr>
                <w:rFonts w:cs="B Nazanin" w:hint="cs"/>
                <w:sz w:val="22"/>
                <w:szCs w:val="22"/>
                <w:rtl/>
              </w:rPr>
              <w:t xml:space="preserve"> </w:t>
            </w:r>
            <w:r w:rsidRPr="0038237C">
              <w:rPr>
                <w:rFonts w:cs="B Nazanin"/>
                <w:sz w:val="22"/>
                <w:szCs w:val="22"/>
                <w:rtl/>
              </w:rPr>
              <w:t>این طوری نباشه که بچه‌ها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بتونن این چرخش رو انجام بدن. معلم دستش بازه و اصلا اون تغییر خودش برای بچه‌ها جاذبه ایجاد میکنه.</w:t>
            </w:r>
            <w:r w:rsidR="0038237C">
              <w:rPr>
                <w:rFonts w:cs="Calibri" w:hint="cs"/>
                <w:sz w:val="22"/>
                <w:szCs w:val="22"/>
                <w:rtl/>
              </w:rPr>
              <w:t>"</w:t>
            </w:r>
          </w:p>
        </w:tc>
      </w:tr>
      <w:tr w:rsidR="002617BA" w14:paraId="73C8F6FF" w14:textId="77777777" w:rsidTr="00C90EA9">
        <w:tc>
          <w:tcPr>
            <w:tcW w:w="2883" w:type="dxa"/>
            <w:vAlign w:val="center"/>
          </w:tcPr>
          <w:p w14:paraId="6F0CA7C4"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متناسب با سن‌یادگیرنده</w:t>
            </w:r>
          </w:p>
        </w:tc>
        <w:tc>
          <w:tcPr>
            <w:tcW w:w="5836" w:type="dxa"/>
          </w:tcPr>
          <w:p w14:paraId="631D3D63" w14:textId="2F1D3FE9" w:rsidR="002617BA" w:rsidRPr="0038237C" w:rsidRDefault="002617BA" w:rsidP="0038237C">
            <w:pPr>
              <w:jc w:val="both"/>
              <w:rPr>
                <w:rFonts w:cs="Calibri"/>
                <w:sz w:val="22"/>
                <w:szCs w:val="22"/>
                <w:rtl/>
              </w:rPr>
            </w:pPr>
            <w:r w:rsidRPr="0038237C">
              <w:rPr>
                <w:rFonts w:cs="B Nazanin" w:hint="cs"/>
                <w:sz w:val="22"/>
                <w:szCs w:val="22"/>
                <w:rtl/>
              </w:rPr>
              <w:t xml:space="preserve">کد 8: </w:t>
            </w:r>
            <w:r w:rsidR="0038237C">
              <w:rPr>
                <w:rFonts w:cs="Calibri" w:hint="cs"/>
                <w:sz w:val="22"/>
                <w:szCs w:val="22"/>
                <w:rtl/>
              </w:rPr>
              <w:t>"</w:t>
            </w:r>
            <w:r w:rsidRPr="0038237C">
              <w:rPr>
                <w:rFonts w:cs="B Nazanin"/>
                <w:sz w:val="22"/>
                <w:szCs w:val="22"/>
                <w:rtl/>
              </w:rPr>
              <w:t>اگر فضایی باشد که متناسب سن بچه</w:t>
            </w:r>
            <w:r w:rsidRPr="0038237C">
              <w:rPr>
                <w:rFonts w:cs="B Nazanin" w:hint="cs"/>
                <w:sz w:val="22"/>
                <w:szCs w:val="22"/>
                <w:rtl/>
              </w:rPr>
              <w:t>‌</w:t>
            </w:r>
            <w:r w:rsidRPr="0038237C">
              <w:rPr>
                <w:rFonts w:cs="B Nazanin"/>
                <w:sz w:val="22"/>
                <w:szCs w:val="22"/>
                <w:rtl/>
              </w:rPr>
              <w:t>ها</w:t>
            </w:r>
            <w:r w:rsidRPr="0038237C">
              <w:rPr>
                <w:rFonts w:cs="B Nazanin" w:hint="cs"/>
                <w:sz w:val="22"/>
                <w:szCs w:val="22"/>
                <w:rtl/>
              </w:rPr>
              <w:t xml:space="preserve"> </w:t>
            </w:r>
            <w:r w:rsidRPr="0038237C">
              <w:rPr>
                <w:rFonts w:cs="B Nazanin"/>
                <w:sz w:val="22"/>
                <w:szCs w:val="22"/>
                <w:rtl/>
              </w:rPr>
              <w:t>تدوین کنید می‌بینید که</w:t>
            </w:r>
            <w:r w:rsidRPr="0038237C">
              <w:rPr>
                <w:rFonts w:cs="B Nazanin" w:hint="cs"/>
                <w:sz w:val="22"/>
                <w:szCs w:val="22"/>
                <w:rtl/>
              </w:rPr>
              <w:t xml:space="preserve"> </w:t>
            </w:r>
            <w:r w:rsidRPr="0038237C">
              <w:rPr>
                <w:rFonts w:cs="B Nazanin"/>
                <w:sz w:val="22"/>
                <w:szCs w:val="22"/>
                <w:rtl/>
              </w:rPr>
              <w:t>‌یادگیری هم بهتر صورت می</w:t>
            </w:r>
            <w:r w:rsidRPr="0038237C">
              <w:rPr>
                <w:rFonts w:cs="B Nazanin" w:hint="cs"/>
                <w:sz w:val="22"/>
                <w:szCs w:val="22"/>
                <w:rtl/>
              </w:rPr>
              <w:t>‌</w:t>
            </w:r>
            <w:r w:rsidRPr="0038237C">
              <w:rPr>
                <w:rFonts w:cs="B Nazanin"/>
                <w:sz w:val="22"/>
                <w:szCs w:val="22"/>
                <w:rtl/>
              </w:rPr>
              <w:t>گیره.</w:t>
            </w:r>
            <w:r w:rsidR="0038237C">
              <w:rPr>
                <w:rFonts w:cs="Calibri" w:hint="cs"/>
                <w:sz w:val="22"/>
                <w:szCs w:val="22"/>
                <w:rtl/>
              </w:rPr>
              <w:t>"</w:t>
            </w:r>
          </w:p>
        </w:tc>
      </w:tr>
      <w:tr w:rsidR="002617BA" w14:paraId="0D69894A" w14:textId="77777777" w:rsidTr="00C90EA9">
        <w:tc>
          <w:tcPr>
            <w:tcW w:w="2883" w:type="dxa"/>
            <w:vAlign w:val="center"/>
          </w:tcPr>
          <w:p w14:paraId="7FB89463"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قراردادن کارهای بچه‌ها روی دیوار</w:t>
            </w:r>
          </w:p>
        </w:tc>
        <w:tc>
          <w:tcPr>
            <w:tcW w:w="5836" w:type="dxa"/>
          </w:tcPr>
          <w:p w14:paraId="67218EA0" w14:textId="28925727"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اگر بچه</w:t>
            </w:r>
            <w:r w:rsidRPr="0038237C">
              <w:rPr>
                <w:rFonts w:cs="B Nazanin" w:hint="cs"/>
                <w:sz w:val="22"/>
                <w:szCs w:val="22"/>
                <w:rtl/>
              </w:rPr>
              <w:t>‌</w:t>
            </w:r>
            <w:r w:rsidRPr="0038237C">
              <w:rPr>
                <w:rFonts w:cs="B Nazanin"/>
                <w:sz w:val="22"/>
                <w:szCs w:val="22"/>
                <w:rtl/>
              </w:rPr>
              <w:t>ها کارکردهاشون رو روی دیوار می</w:t>
            </w:r>
            <w:r w:rsidRPr="0038237C">
              <w:rPr>
                <w:rFonts w:cs="B Nazanin" w:hint="cs"/>
                <w:sz w:val="22"/>
                <w:szCs w:val="22"/>
                <w:rtl/>
              </w:rPr>
              <w:t>‌</w:t>
            </w:r>
            <w:r w:rsidRPr="0038237C">
              <w:rPr>
                <w:rFonts w:cs="B Nazanin"/>
                <w:sz w:val="22"/>
                <w:szCs w:val="22"/>
                <w:rtl/>
              </w:rPr>
              <w:t>بینن، نه تشویق و نه تنبیه، براشون مهمه کارشون روی دیواره. ایجاد انگیزه می</w:t>
            </w:r>
            <w:r w:rsidRPr="0038237C">
              <w:rPr>
                <w:rFonts w:cs="B Nazanin" w:hint="cs"/>
                <w:sz w:val="22"/>
                <w:szCs w:val="22"/>
                <w:rtl/>
              </w:rPr>
              <w:t>‌</w:t>
            </w:r>
            <w:r w:rsidRPr="0038237C">
              <w:rPr>
                <w:rFonts w:cs="B Nazanin"/>
                <w:sz w:val="22"/>
                <w:szCs w:val="22"/>
                <w:rtl/>
              </w:rPr>
              <w:t>کنه.</w:t>
            </w:r>
            <w:r w:rsidRPr="0038237C">
              <w:rPr>
                <w:rFonts w:cs="B Nazanin" w:hint="cs"/>
                <w:sz w:val="22"/>
                <w:szCs w:val="22"/>
                <w:rtl/>
              </w:rPr>
              <w:t xml:space="preserve"> </w:t>
            </w:r>
            <w:r w:rsidRPr="0038237C">
              <w:rPr>
                <w:rFonts w:cs="B Nazanin"/>
                <w:sz w:val="22"/>
                <w:szCs w:val="22"/>
                <w:rtl/>
              </w:rPr>
              <w:t>شما الان توی همه‌ی کلاسهای من وارد بشید حتما سقف تزئین شده است. حالا‌</w:t>
            </w:r>
            <w:r w:rsidRPr="0038237C">
              <w:rPr>
                <w:rFonts w:cs="B Nazanin" w:hint="cs"/>
                <w:sz w:val="22"/>
                <w:szCs w:val="22"/>
                <w:rtl/>
              </w:rPr>
              <w:t xml:space="preserve"> </w:t>
            </w:r>
            <w:r w:rsidRPr="0038237C">
              <w:rPr>
                <w:rFonts w:cs="B Nazanin"/>
                <w:sz w:val="22"/>
                <w:szCs w:val="22"/>
                <w:rtl/>
              </w:rPr>
              <w:t>یا با کار خود بچه‌هاست‌</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‌یا کار اولیائشونه. حتما روی دیوار کارکرد نقاشی بچه</w:t>
            </w:r>
            <w:r w:rsidRPr="0038237C">
              <w:rPr>
                <w:rFonts w:cs="B Nazanin" w:hint="cs"/>
                <w:sz w:val="22"/>
                <w:szCs w:val="22"/>
                <w:rtl/>
              </w:rPr>
              <w:t>‌</w:t>
            </w:r>
            <w:r w:rsidRPr="0038237C">
              <w:rPr>
                <w:rFonts w:cs="B Nazanin"/>
                <w:sz w:val="22"/>
                <w:szCs w:val="22"/>
                <w:rtl/>
              </w:rPr>
              <w:t>ها خورده، برگه</w:t>
            </w:r>
            <w:r w:rsidRPr="0038237C">
              <w:rPr>
                <w:rFonts w:cs="B Nazanin" w:hint="cs"/>
                <w:sz w:val="22"/>
                <w:szCs w:val="22"/>
                <w:rtl/>
              </w:rPr>
              <w:t>‌</w:t>
            </w:r>
            <w:r w:rsidRPr="0038237C">
              <w:rPr>
                <w:rFonts w:cs="B Nazanin"/>
                <w:sz w:val="22"/>
                <w:szCs w:val="22"/>
                <w:rtl/>
              </w:rPr>
              <w:t>ی نقاشی روی دیوار نیست. کارکرد عملی بچه</w:t>
            </w:r>
            <w:r w:rsidRPr="0038237C">
              <w:rPr>
                <w:rFonts w:cs="B Nazanin" w:hint="cs"/>
                <w:sz w:val="22"/>
                <w:szCs w:val="22"/>
                <w:rtl/>
              </w:rPr>
              <w:t>‌</w:t>
            </w:r>
            <w:r w:rsidRPr="0038237C">
              <w:rPr>
                <w:rFonts w:cs="B Nazanin"/>
                <w:sz w:val="22"/>
                <w:szCs w:val="22"/>
                <w:rtl/>
              </w:rPr>
              <w:t>هاست، دست سازه</w:t>
            </w:r>
            <w:r w:rsidRPr="0038237C">
              <w:rPr>
                <w:rFonts w:cs="B Nazanin" w:hint="cs"/>
                <w:sz w:val="22"/>
                <w:szCs w:val="22"/>
                <w:rtl/>
              </w:rPr>
              <w:t>‌</w:t>
            </w:r>
            <w:r w:rsidRPr="0038237C">
              <w:rPr>
                <w:rFonts w:cs="B Nazanin"/>
                <w:sz w:val="22"/>
                <w:szCs w:val="22"/>
                <w:rtl/>
              </w:rPr>
              <w:t>های خود بچه‌هاست.</w:t>
            </w:r>
            <w:r w:rsidR="0038237C">
              <w:rPr>
                <w:rFonts w:cs="Calibri" w:hint="cs"/>
                <w:sz w:val="22"/>
                <w:szCs w:val="22"/>
                <w:rtl/>
              </w:rPr>
              <w:t>"</w:t>
            </w:r>
          </w:p>
        </w:tc>
      </w:tr>
      <w:tr w:rsidR="002617BA" w14:paraId="41353A2E" w14:textId="77777777" w:rsidTr="00C90EA9">
        <w:tc>
          <w:tcPr>
            <w:tcW w:w="2883" w:type="dxa"/>
            <w:vAlign w:val="center"/>
          </w:tcPr>
          <w:p w14:paraId="24C48459" w14:textId="77777777" w:rsidR="002617BA" w:rsidRPr="0038237C" w:rsidRDefault="002617BA" w:rsidP="0038237C">
            <w:pPr>
              <w:jc w:val="both"/>
              <w:rPr>
                <w:rFonts w:cs="B Nazanin"/>
                <w:b/>
                <w:bCs/>
                <w:sz w:val="22"/>
                <w:szCs w:val="22"/>
                <w:rtl/>
              </w:rPr>
            </w:pPr>
            <w:r w:rsidRPr="0038237C">
              <w:rPr>
                <w:rFonts w:cs="B Nazanin" w:hint="cs"/>
                <w:b/>
                <w:bCs/>
                <w:sz w:val="22"/>
                <w:szCs w:val="22"/>
                <w:rtl/>
              </w:rPr>
              <w:t>دیوارهای رنگی رنگی</w:t>
            </w:r>
          </w:p>
        </w:tc>
        <w:tc>
          <w:tcPr>
            <w:tcW w:w="5836" w:type="dxa"/>
          </w:tcPr>
          <w:p w14:paraId="2216011B" w14:textId="02853883"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فضای دیوارهای مدرسه</w:t>
            </w:r>
            <w:r w:rsidRPr="0038237C">
              <w:rPr>
                <w:rFonts w:cs="B Nazanin" w:hint="cs"/>
                <w:sz w:val="22"/>
                <w:szCs w:val="22"/>
                <w:rtl/>
              </w:rPr>
              <w:t>‌</w:t>
            </w:r>
            <w:r w:rsidRPr="0038237C">
              <w:rPr>
                <w:rFonts w:cs="B Nazanin"/>
                <w:sz w:val="22"/>
                <w:szCs w:val="22"/>
                <w:rtl/>
              </w:rPr>
              <w:t>ی من</w:t>
            </w:r>
            <w:r w:rsidRPr="0038237C">
              <w:rPr>
                <w:rFonts w:cs="B Nazanin" w:hint="cs"/>
                <w:sz w:val="22"/>
                <w:szCs w:val="22"/>
                <w:rtl/>
              </w:rPr>
              <w:t xml:space="preserve"> </w:t>
            </w:r>
            <w:r w:rsidRPr="0038237C">
              <w:rPr>
                <w:rFonts w:cs="B Nazanin"/>
                <w:sz w:val="22"/>
                <w:szCs w:val="22"/>
                <w:rtl/>
              </w:rPr>
              <w:t>‌یا توی کلاس</w:t>
            </w:r>
            <w:r w:rsidRPr="0038237C">
              <w:rPr>
                <w:rFonts w:cs="B Nazanin" w:hint="cs"/>
                <w:sz w:val="22"/>
                <w:szCs w:val="22"/>
                <w:rtl/>
              </w:rPr>
              <w:t>‌</w:t>
            </w:r>
            <w:r w:rsidRPr="0038237C">
              <w:rPr>
                <w:rFonts w:cs="B Nazanin"/>
                <w:sz w:val="22"/>
                <w:szCs w:val="22"/>
                <w:rtl/>
              </w:rPr>
              <w:t>ها رو نگاه کنید هر دیوارش</w:t>
            </w:r>
            <w:r w:rsidRPr="0038237C">
              <w:rPr>
                <w:rFonts w:cs="B Nazanin" w:hint="cs"/>
                <w:sz w:val="22"/>
                <w:szCs w:val="22"/>
                <w:rtl/>
              </w:rPr>
              <w:t xml:space="preserve"> </w:t>
            </w:r>
            <w:r w:rsidRPr="0038237C">
              <w:rPr>
                <w:rFonts w:cs="B Nazanin"/>
                <w:sz w:val="22"/>
                <w:szCs w:val="22"/>
                <w:rtl/>
              </w:rPr>
              <w:t>‌یه رنگه.‌یعنی</w:t>
            </w:r>
            <w:r w:rsidRPr="0038237C">
              <w:rPr>
                <w:rFonts w:cs="B Nazanin" w:hint="cs"/>
                <w:sz w:val="22"/>
                <w:szCs w:val="22"/>
                <w:rtl/>
              </w:rPr>
              <w:t xml:space="preserve"> </w:t>
            </w:r>
            <w:r w:rsidRPr="0038237C">
              <w:rPr>
                <w:rFonts w:cs="B Nazanin"/>
                <w:sz w:val="22"/>
                <w:szCs w:val="22"/>
                <w:rtl/>
              </w:rPr>
              <w:t>‌یه دیوار سبزه، روبروییش نارنجیه، این ور صوتیه، اونور آبیه. همه</w:t>
            </w:r>
            <w:r w:rsidRPr="0038237C">
              <w:rPr>
                <w:rFonts w:cs="B Nazanin" w:hint="cs"/>
                <w:sz w:val="22"/>
                <w:szCs w:val="22"/>
                <w:rtl/>
              </w:rPr>
              <w:t>‌</w:t>
            </w:r>
            <w:r w:rsidRPr="0038237C">
              <w:rPr>
                <w:rFonts w:cs="B Nazanin"/>
                <w:sz w:val="22"/>
                <w:szCs w:val="22"/>
                <w:rtl/>
              </w:rPr>
              <w:t>ی کلاس</w:t>
            </w:r>
            <w:r w:rsidRPr="0038237C">
              <w:rPr>
                <w:rFonts w:cs="B Nazanin" w:hint="cs"/>
                <w:sz w:val="22"/>
                <w:szCs w:val="22"/>
                <w:rtl/>
              </w:rPr>
              <w:t>‌</w:t>
            </w:r>
            <w:r w:rsidRPr="0038237C">
              <w:rPr>
                <w:rFonts w:cs="B Nazanin"/>
                <w:sz w:val="22"/>
                <w:szCs w:val="22"/>
                <w:rtl/>
              </w:rPr>
              <w:t>های من نورگیریش به همین شکله‌</w:t>
            </w:r>
            <w:r w:rsidRPr="0038237C">
              <w:rPr>
                <w:rFonts w:cs="B Nazanin" w:hint="cs"/>
                <w:sz w:val="22"/>
                <w:szCs w:val="22"/>
                <w:rtl/>
              </w:rPr>
              <w:t xml:space="preserve"> </w:t>
            </w:r>
            <w:r w:rsidRPr="0038237C">
              <w:rPr>
                <w:rFonts w:cs="B Nazanin"/>
                <w:sz w:val="22"/>
                <w:szCs w:val="22"/>
                <w:rtl/>
              </w:rPr>
              <w:t>یک دیوار کاملا نورگیره،</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یا آبیه</w:t>
            </w:r>
            <w:r w:rsidRPr="0038237C">
              <w:rPr>
                <w:rFonts w:cs="B Nazanin" w:hint="cs"/>
                <w:sz w:val="22"/>
                <w:szCs w:val="22"/>
                <w:rtl/>
              </w:rPr>
              <w:t xml:space="preserve"> </w:t>
            </w:r>
            <w:r w:rsidRPr="0038237C">
              <w:rPr>
                <w:rFonts w:cs="B Nazanin"/>
                <w:sz w:val="22"/>
                <w:szCs w:val="22"/>
                <w:rtl/>
              </w:rPr>
              <w:t>‌یا قرمزه،‌یه رنگ شادی داره</w:t>
            </w:r>
            <w:r w:rsidRPr="0038237C">
              <w:rPr>
                <w:rFonts w:cs="B Nazanin" w:hint="cs"/>
                <w:sz w:val="22"/>
                <w:szCs w:val="22"/>
                <w:rtl/>
              </w:rPr>
              <w:t xml:space="preserve">. </w:t>
            </w:r>
            <w:r w:rsidRPr="0038237C">
              <w:rPr>
                <w:rFonts w:cs="B Nazanin"/>
                <w:sz w:val="22"/>
                <w:szCs w:val="22"/>
                <w:rtl/>
              </w:rPr>
              <w:t>حتما قرار نیست ما بهترین امکانات رو داشته باشیم که رنگ صورتی روی دیوار باشه. همین رنگ صورتی میتونه با کاردستی بچه ها رنگی رنگی بشه.</w:t>
            </w:r>
            <w:r w:rsidR="0038237C">
              <w:rPr>
                <w:rFonts w:cs="Calibri" w:hint="cs"/>
                <w:sz w:val="22"/>
                <w:szCs w:val="22"/>
                <w:rtl/>
              </w:rPr>
              <w:t>"</w:t>
            </w:r>
          </w:p>
        </w:tc>
      </w:tr>
      <w:tr w:rsidR="002617BA" w14:paraId="7A6BD1ED" w14:textId="77777777" w:rsidTr="00C90EA9">
        <w:tc>
          <w:tcPr>
            <w:tcW w:w="2883" w:type="dxa"/>
            <w:vAlign w:val="center"/>
          </w:tcPr>
          <w:p w14:paraId="3205DA97" w14:textId="77777777" w:rsidR="002617BA" w:rsidRPr="0038237C" w:rsidRDefault="002617BA" w:rsidP="0038237C">
            <w:pPr>
              <w:jc w:val="both"/>
              <w:rPr>
                <w:rFonts w:cs="B Nazanin"/>
                <w:b/>
                <w:bCs/>
                <w:sz w:val="22"/>
                <w:szCs w:val="22"/>
                <w:rtl/>
              </w:rPr>
            </w:pPr>
            <w:r w:rsidRPr="0038237C">
              <w:rPr>
                <w:rFonts w:cs="B Nazanin" w:hint="cs"/>
                <w:b/>
                <w:bCs/>
                <w:sz w:val="22"/>
                <w:szCs w:val="22"/>
                <w:rtl/>
              </w:rPr>
              <w:t>ساده و در عین حال جذاب</w:t>
            </w:r>
          </w:p>
        </w:tc>
        <w:tc>
          <w:tcPr>
            <w:tcW w:w="5836" w:type="dxa"/>
          </w:tcPr>
          <w:p w14:paraId="259FB191" w14:textId="5C6C18BB" w:rsidR="002617BA" w:rsidRPr="0038237C" w:rsidRDefault="002617BA" w:rsidP="0038237C">
            <w:pPr>
              <w:jc w:val="both"/>
              <w:rPr>
                <w:rFonts w:cs="B Nazanin"/>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اصلا موافق این نیستم که فضای فیزیکی خیلی باید شیک باشه تمیز باشه امکانات آنچنانی داشته باشه، ولی تغییرش رو صد در صد موافقشم. تغییر مکانی رو.</w:t>
            </w:r>
            <w:r w:rsidR="0038237C">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617BA" w14:paraId="644858BE" w14:textId="77777777" w:rsidTr="00C90EA9">
        <w:tc>
          <w:tcPr>
            <w:tcW w:w="2883" w:type="dxa"/>
            <w:vAlign w:val="center"/>
          </w:tcPr>
          <w:p w14:paraId="15617187"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564D0868" w14:textId="54EA481A"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 xml:space="preserve">تغییرش رو صد در صد موافقشم. تغییر مکانی رو. </w:t>
            </w:r>
            <w:r w:rsidRPr="0038237C">
              <w:rPr>
                <w:rFonts w:cs="B Nazanin" w:hint="cs"/>
                <w:sz w:val="22"/>
                <w:szCs w:val="22"/>
                <w:rtl/>
              </w:rPr>
              <w:t>ب</w:t>
            </w:r>
            <w:r w:rsidRPr="0038237C">
              <w:rPr>
                <w:rFonts w:cs="B Nazanin"/>
                <w:sz w:val="22"/>
                <w:szCs w:val="22"/>
                <w:rtl/>
              </w:rPr>
              <w:t>رای بچه مطمئنا در دوران ابتدایی تغییر فضا خیلی توی آموزش کمک</w:t>
            </w:r>
            <w:r w:rsidRPr="0038237C">
              <w:rPr>
                <w:rFonts w:cs="B Nazanin" w:hint="cs"/>
                <w:sz w:val="22"/>
                <w:szCs w:val="22"/>
                <w:rtl/>
              </w:rPr>
              <w:t>‌</w:t>
            </w:r>
            <w:r w:rsidRPr="0038237C">
              <w:rPr>
                <w:rFonts w:cs="B Nazanin"/>
                <w:sz w:val="22"/>
                <w:szCs w:val="22"/>
                <w:rtl/>
              </w:rPr>
              <w:t>کننده است.</w:t>
            </w:r>
            <w:r w:rsidRPr="0038237C">
              <w:rPr>
                <w:rFonts w:cs="B Nazanin" w:hint="cs"/>
                <w:sz w:val="22"/>
                <w:szCs w:val="22"/>
                <w:rtl/>
              </w:rPr>
              <w:t xml:space="preserve"> </w:t>
            </w:r>
            <w:r w:rsidRPr="0038237C">
              <w:rPr>
                <w:rFonts w:cs="B Nazanin"/>
                <w:sz w:val="22"/>
                <w:szCs w:val="22"/>
                <w:rtl/>
              </w:rPr>
              <w:t>یه تغییر ساده.  فضا بالاخره به یه روشی تغییر کنه. چون برای بچه ها مهمه. ما دچار روزمرگی هستیم و متوجه نمی</w:t>
            </w:r>
            <w:r w:rsidRPr="0038237C">
              <w:rPr>
                <w:rFonts w:cs="B Nazanin"/>
                <w:sz w:val="22"/>
                <w:szCs w:val="22"/>
              </w:rPr>
              <w:t>‎</w:t>
            </w:r>
            <w:r w:rsidRPr="0038237C">
              <w:rPr>
                <w:rFonts w:cs="B Nazanin"/>
                <w:sz w:val="22"/>
                <w:szCs w:val="22"/>
                <w:rtl/>
              </w:rPr>
              <w:t>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38237C">
              <w:rPr>
                <w:rFonts w:cs="Calibri" w:hint="cs"/>
                <w:sz w:val="22"/>
                <w:szCs w:val="22"/>
                <w:rtl/>
              </w:rPr>
              <w:t>"</w:t>
            </w:r>
          </w:p>
        </w:tc>
      </w:tr>
      <w:tr w:rsidR="002617BA" w14:paraId="2D90DCC0" w14:textId="77777777" w:rsidTr="00C90EA9">
        <w:tc>
          <w:tcPr>
            <w:tcW w:w="2883" w:type="dxa"/>
            <w:vAlign w:val="center"/>
          </w:tcPr>
          <w:p w14:paraId="46815E7E" w14:textId="77777777" w:rsidR="002617BA" w:rsidRPr="0038237C" w:rsidRDefault="002617BA" w:rsidP="0038237C">
            <w:pPr>
              <w:jc w:val="both"/>
              <w:rPr>
                <w:rFonts w:cs="B Nazanin"/>
                <w:b/>
                <w:bCs/>
                <w:sz w:val="22"/>
                <w:szCs w:val="22"/>
                <w:rtl/>
              </w:rPr>
            </w:pPr>
            <w:r w:rsidRPr="0038237C">
              <w:rPr>
                <w:rFonts w:cs="B Nazanin" w:hint="cs"/>
                <w:b/>
                <w:bCs/>
                <w:sz w:val="22"/>
                <w:szCs w:val="22"/>
                <w:rtl/>
              </w:rPr>
              <w:t>کتابخانه‌ی بزرگ</w:t>
            </w:r>
          </w:p>
        </w:tc>
        <w:tc>
          <w:tcPr>
            <w:tcW w:w="5836" w:type="dxa"/>
          </w:tcPr>
          <w:p w14:paraId="6C12F012" w14:textId="4BAF5E8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38237C">
              <w:rPr>
                <w:rFonts w:cs="B Nazanin" w:hint="cs"/>
                <w:sz w:val="22"/>
                <w:szCs w:val="22"/>
                <w:rtl/>
              </w:rPr>
              <w:t>.</w:t>
            </w:r>
            <w:r w:rsidR="0038237C">
              <w:rPr>
                <w:rFonts w:cs="Calibri" w:hint="cs"/>
                <w:sz w:val="22"/>
                <w:szCs w:val="22"/>
                <w:rtl/>
              </w:rPr>
              <w:t>"</w:t>
            </w:r>
          </w:p>
        </w:tc>
      </w:tr>
      <w:tr w:rsidR="002617BA" w14:paraId="1C2D72FC" w14:textId="77777777" w:rsidTr="00C90EA9">
        <w:tc>
          <w:tcPr>
            <w:tcW w:w="2883" w:type="dxa"/>
            <w:vAlign w:val="center"/>
          </w:tcPr>
          <w:p w14:paraId="29716F1E" w14:textId="77777777" w:rsidR="002617BA" w:rsidRPr="0038237C" w:rsidRDefault="002617BA" w:rsidP="0038237C">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FC0A2AB" w14:textId="4E24F2F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الان یک مشکلی که مساله</w:t>
            </w:r>
            <w:r w:rsidR="0038237C">
              <w:rPr>
                <w:rFonts w:cs="B Nazanin" w:hint="cs"/>
                <w:sz w:val="22"/>
                <w:szCs w:val="22"/>
                <w:rtl/>
              </w:rPr>
              <w:t>‌</w:t>
            </w:r>
            <w:r w:rsidRPr="0038237C">
              <w:rPr>
                <w:rFonts w:cs="B Nazanin"/>
                <w:sz w:val="22"/>
                <w:szCs w:val="22"/>
                <w:rtl/>
              </w:rPr>
              <w:t>ی اصلی مدرسه مون هست اینه که باید یه اتاق با تجهیزات کامل بهداشتی باشه بخصوص یه مدرسه</w:t>
            </w:r>
            <w:r w:rsidR="0038237C">
              <w:rPr>
                <w:rFonts w:cs="B Nazanin" w:hint="cs"/>
                <w:sz w:val="22"/>
                <w:szCs w:val="22"/>
                <w:rtl/>
              </w:rPr>
              <w:t>‌</w:t>
            </w:r>
            <w:r w:rsidRPr="0038237C">
              <w:rPr>
                <w:rFonts w:cs="B Nazanin"/>
                <w:sz w:val="22"/>
                <w:szCs w:val="22"/>
                <w:rtl/>
              </w:rPr>
              <w:t>ای که مثل مدرسه</w:t>
            </w:r>
            <w:r w:rsidR="0038237C">
              <w:rPr>
                <w:rFonts w:cs="B Nazanin" w:hint="cs"/>
                <w:sz w:val="22"/>
                <w:szCs w:val="22"/>
                <w:rtl/>
              </w:rPr>
              <w:t>‌</w:t>
            </w:r>
            <w:r w:rsidRPr="0038237C">
              <w:rPr>
                <w:rFonts w:cs="B Nazanin"/>
                <w:sz w:val="22"/>
                <w:szCs w:val="22"/>
                <w:rtl/>
              </w:rPr>
              <w:t>ی ما پسرونه است که هر مشکلی برای دانش آموز پیش اومد ما بتونیم امکانات داشته باشیم که از آن استفاده کنیم.</w:t>
            </w:r>
            <w:r w:rsidR="0038237C">
              <w:rPr>
                <w:rFonts w:cs="Calibri" w:hint="cs"/>
                <w:sz w:val="22"/>
                <w:szCs w:val="22"/>
                <w:rtl/>
              </w:rPr>
              <w:t>"</w:t>
            </w:r>
          </w:p>
        </w:tc>
      </w:tr>
      <w:tr w:rsidR="002617BA" w14:paraId="60306261" w14:textId="77777777" w:rsidTr="00C90EA9">
        <w:tc>
          <w:tcPr>
            <w:tcW w:w="2883" w:type="dxa"/>
            <w:vAlign w:val="center"/>
          </w:tcPr>
          <w:p w14:paraId="16A0E093"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تراکم مناسب و استاندارد دانش‌آموز</w:t>
            </w:r>
          </w:p>
          <w:p w14:paraId="34D435A1" w14:textId="77777777" w:rsidR="002617BA" w:rsidRPr="0038237C" w:rsidRDefault="002617BA" w:rsidP="0038237C">
            <w:pPr>
              <w:jc w:val="both"/>
              <w:rPr>
                <w:rFonts w:cs="B Nazanin"/>
                <w:b/>
                <w:bCs/>
                <w:sz w:val="22"/>
                <w:szCs w:val="22"/>
                <w:rtl/>
              </w:rPr>
            </w:pPr>
          </w:p>
        </w:tc>
        <w:tc>
          <w:tcPr>
            <w:tcW w:w="5836" w:type="dxa"/>
          </w:tcPr>
          <w:p w14:paraId="23466F81" w14:textId="2D6BD78C" w:rsidR="002617BA" w:rsidRPr="00325F0E" w:rsidRDefault="002617BA" w:rsidP="0038237C">
            <w:pPr>
              <w:jc w:val="both"/>
              <w:rPr>
                <w:rFonts w:cs="Calibri"/>
                <w:sz w:val="22"/>
                <w:szCs w:val="22"/>
                <w:rtl/>
              </w:rPr>
            </w:pPr>
            <w:r w:rsidRPr="0038237C">
              <w:rPr>
                <w:rFonts w:cs="B Nazanin" w:hint="cs"/>
                <w:sz w:val="22"/>
                <w:szCs w:val="22"/>
                <w:rtl/>
              </w:rPr>
              <w:t xml:space="preserve">کد 4: </w:t>
            </w:r>
            <w:r w:rsidR="00325F0E">
              <w:rPr>
                <w:rFonts w:cs="Calibri" w:hint="cs"/>
                <w:sz w:val="22"/>
                <w:szCs w:val="22"/>
                <w:rtl/>
              </w:rPr>
              <w:t>"</w:t>
            </w:r>
            <w:r w:rsidRPr="0038237C">
              <w:rPr>
                <w:rFonts w:cs="B Nazanin"/>
                <w:sz w:val="22"/>
                <w:szCs w:val="22"/>
                <w:rtl/>
              </w:rPr>
              <w:t>فضای آموزشی کلاس</w:t>
            </w:r>
            <w:r w:rsidRPr="0038237C">
              <w:rPr>
                <w:rFonts w:cs="B Nazanin" w:hint="cs"/>
                <w:sz w:val="22"/>
                <w:szCs w:val="22"/>
                <w:rtl/>
              </w:rPr>
              <w:t>‌</w:t>
            </w:r>
            <w:r w:rsidRPr="0038237C">
              <w:rPr>
                <w:rFonts w:cs="B Nazanin"/>
                <w:sz w:val="22"/>
                <w:szCs w:val="22"/>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با سی و شش تا دانش آموز.</w:t>
            </w:r>
            <w:r w:rsidR="00325F0E">
              <w:rPr>
                <w:rFonts w:cs="Calibri" w:hint="cs"/>
                <w:sz w:val="22"/>
                <w:szCs w:val="22"/>
                <w:rtl/>
              </w:rPr>
              <w:t>"</w:t>
            </w:r>
          </w:p>
        </w:tc>
      </w:tr>
    </w:tbl>
    <w:p w14:paraId="65FF60E7" w14:textId="77777777" w:rsidR="002617BA" w:rsidRPr="00D25FD6" w:rsidRDefault="002617BA" w:rsidP="00C90EA9">
      <w:pPr>
        <w:pStyle w:val="1-1-1"/>
        <w:rPr>
          <w:rtl/>
        </w:rPr>
      </w:pPr>
      <w:bookmarkStart w:id="282" w:name="_Toc144152866"/>
      <w:bookmarkStart w:id="283" w:name="_Toc145161020"/>
      <w:r>
        <w:rPr>
          <w:rFonts w:hint="cs"/>
          <w:rtl/>
        </w:rPr>
        <w:t>اگر من طراح بودم ...</w:t>
      </w:r>
      <w:bookmarkEnd w:id="282"/>
      <w:bookmarkEnd w:id="283"/>
    </w:p>
    <w:p w14:paraId="11356F5D" w14:textId="0F3933E9" w:rsidR="002617BA" w:rsidRDefault="002617BA" w:rsidP="00B847A3">
      <w:pPr>
        <w:pStyle w:val="ac"/>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49FDF669" w14:textId="208930E3" w:rsidR="002617BA" w:rsidRDefault="00325F0E" w:rsidP="00B21171">
      <w:pPr>
        <w:pStyle w:val="afa"/>
        <w:rPr>
          <w:rtl/>
        </w:rPr>
      </w:pPr>
      <w:r>
        <w:rPr>
          <w:noProof/>
          <w:rtl/>
          <w:lang w:val="ar-SA"/>
        </w:rPr>
        <w:drawing>
          <wp:anchor distT="0" distB="0" distL="114300" distR="114300" simplePos="0" relativeHeight="251655168" behindDoc="0" locked="0" layoutInCell="1" allowOverlap="1" wp14:anchorId="48A35AD4" wp14:editId="737D45B2">
            <wp:simplePos x="0" y="0"/>
            <wp:positionH relativeFrom="column">
              <wp:posOffset>845103</wp:posOffset>
            </wp:positionH>
            <wp:positionV relativeFrom="paragraph">
              <wp:posOffset>28883</wp:posOffset>
            </wp:positionV>
            <wp:extent cx="3275985" cy="3939540"/>
            <wp:effectExtent l="57150" t="38100" r="57785" b="6096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14:sizeRelH relativeFrom="margin">
              <wp14:pctWidth>0</wp14:pctWidth>
            </wp14:sizeRelH>
            <wp14:sizeRelV relativeFrom="margin">
              <wp14:pctHeight>0</wp14:pctHeight>
            </wp14:sizeRelV>
          </wp:anchor>
        </w:drawing>
      </w:r>
    </w:p>
    <w:p w14:paraId="2EE2F9C1" w14:textId="77777777" w:rsidR="002617BA" w:rsidRDefault="002617BA" w:rsidP="00B21171">
      <w:pPr>
        <w:pStyle w:val="afa"/>
        <w:rPr>
          <w:rtl/>
        </w:rPr>
      </w:pPr>
    </w:p>
    <w:p w14:paraId="54943242" w14:textId="77777777" w:rsidR="002617BA" w:rsidRDefault="002617BA" w:rsidP="00B21171">
      <w:pPr>
        <w:pStyle w:val="afa"/>
        <w:rPr>
          <w:rtl/>
        </w:rPr>
      </w:pPr>
    </w:p>
    <w:p w14:paraId="54590350" w14:textId="77777777" w:rsidR="002617BA" w:rsidRDefault="002617BA" w:rsidP="00B21171">
      <w:pPr>
        <w:pStyle w:val="afa"/>
        <w:rPr>
          <w:rtl/>
        </w:rPr>
      </w:pPr>
    </w:p>
    <w:p w14:paraId="75E0FF22" w14:textId="77777777" w:rsidR="002617BA" w:rsidRDefault="002617BA" w:rsidP="00B21171">
      <w:pPr>
        <w:pStyle w:val="afa"/>
        <w:rPr>
          <w:rtl/>
        </w:rPr>
      </w:pPr>
    </w:p>
    <w:p w14:paraId="53A8AAD8" w14:textId="77777777" w:rsidR="002617BA" w:rsidRDefault="002617BA" w:rsidP="00B21171">
      <w:pPr>
        <w:pStyle w:val="afa"/>
        <w:rPr>
          <w:rtl/>
        </w:rPr>
      </w:pPr>
    </w:p>
    <w:p w14:paraId="44D67875" w14:textId="77777777" w:rsidR="00325F0E" w:rsidRDefault="00325F0E" w:rsidP="00B21171">
      <w:pPr>
        <w:pStyle w:val="afa"/>
        <w:rPr>
          <w:rtl/>
        </w:rPr>
      </w:pPr>
    </w:p>
    <w:p w14:paraId="60810C99" w14:textId="77777777" w:rsidR="00325F0E" w:rsidRDefault="00325F0E" w:rsidP="00B21171">
      <w:pPr>
        <w:pStyle w:val="afa"/>
        <w:rPr>
          <w:rtl/>
        </w:rPr>
      </w:pPr>
    </w:p>
    <w:p w14:paraId="49FC480E" w14:textId="77777777" w:rsidR="00325F0E" w:rsidRDefault="00325F0E" w:rsidP="00B21171">
      <w:pPr>
        <w:pStyle w:val="afa"/>
        <w:rPr>
          <w:rtl/>
        </w:rPr>
      </w:pPr>
    </w:p>
    <w:p w14:paraId="08AF051A" w14:textId="77777777" w:rsidR="002617BA" w:rsidRDefault="002617BA" w:rsidP="00B21171">
      <w:pPr>
        <w:pStyle w:val="afa"/>
        <w:rPr>
          <w:rtl/>
        </w:rPr>
      </w:pPr>
    </w:p>
    <w:p w14:paraId="5E5DF24D" w14:textId="14FC8550" w:rsidR="00325F0E" w:rsidRPr="00EE0DC1" w:rsidRDefault="00325F0E" w:rsidP="00325F0E">
      <w:pPr>
        <w:pStyle w:val="a0"/>
        <w:ind w:left="2743"/>
        <w:jc w:val="left"/>
        <w:rPr>
          <w:rFonts w:ascii="IRNazanin" w:hAnsi="IRNazanin"/>
          <w:i/>
          <w:iCs/>
          <w:shd w:val="clear" w:color="auto" w:fill="FFFFFF"/>
          <w:lang w:val="ar-SA"/>
        </w:rPr>
      </w:pPr>
      <w:bookmarkStart w:id="284" w:name="_Toc145245263"/>
      <w:bookmarkEnd w:id="284"/>
    </w:p>
    <w:p w14:paraId="192B240B" w14:textId="1DCC2EC9" w:rsidR="00344C05" w:rsidRPr="00344C05" w:rsidRDefault="00344C05" w:rsidP="0068292F">
      <w:pPr>
        <w:pStyle w:val="a1"/>
        <w:ind w:hanging="3017"/>
      </w:pPr>
      <w:r w:rsidRPr="00344C05">
        <w:rPr>
          <w:rFonts w:asciiTheme="minorHAnsi" w:hAnsiTheme="minorHAnsi"/>
          <w:szCs w:val="20"/>
          <w:rtl/>
          <w:lang w:bidi="ar-SA"/>
        </w:rPr>
        <w:t>اگر من طراح بودم</w:t>
      </w:r>
    </w:p>
    <w:tbl>
      <w:tblPr>
        <w:tblStyle w:val="TableGrid"/>
        <w:bidiVisual/>
        <w:tblW w:w="0" w:type="auto"/>
        <w:tblLook w:val="04A0" w:firstRow="1" w:lastRow="0" w:firstColumn="1" w:lastColumn="0" w:noHBand="0" w:noVBand="1"/>
      </w:tblPr>
      <w:tblGrid>
        <w:gridCol w:w="2553"/>
        <w:gridCol w:w="5940"/>
      </w:tblGrid>
      <w:tr w:rsidR="002617BA" w:rsidRPr="00344C05" w14:paraId="69361429" w14:textId="77777777" w:rsidTr="00344C05">
        <w:tc>
          <w:tcPr>
            <w:tcW w:w="2590" w:type="dxa"/>
            <w:vAlign w:val="center"/>
          </w:tcPr>
          <w:p w14:paraId="28CB0320" w14:textId="77777777" w:rsidR="002617BA" w:rsidRPr="00325F0E" w:rsidRDefault="002617BA" w:rsidP="00325F0E">
            <w:pPr>
              <w:rPr>
                <w:rFonts w:cs="B Nazanin"/>
                <w:b/>
                <w:bCs/>
                <w:sz w:val="22"/>
                <w:szCs w:val="22"/>
                <w:rtl/>
              </w:rPr>
            </w:pPr>
            <w:r w:rsidRPr="00325F0E">
              <w:rPr>
                <w:rFonts w:cs="B Nazanin" w:hint="cs"/>
                <w:b/>
                <w:bCs/>
                <w:sz w:val="22"/>
                <w:szCs w:val="22"/>
                <w:rtl/>
              </w:rPr>
              <w:t>کلاس‌های موضوعی/کارگاهی</w:t>
            </w:r>
          </w:p>
          <w:p w14:paraId="0F43AB75" w14:textId="77777777" w:rsidR="002617BA" w:rsidRPr="00325F0E" w:rsidRDefault="002617BA" w:rsidP="00325F0E">
            <w:pPr>
              <w:rPr>
                <w:rFonts w:cs="B Nazanin"/>
                <w:b/>
                <w:bCs/>
                <w:sz w:val="22"/>
                <w:szCs w:val="22"/>
                <w:rtl/>
              </w:rPr>
            </w:pPr>
          </w:p>
        </w:tc>
        <w:tc>
          <w:tcPr>
            <w:tcW w:w="6129" w:type="dxa"/>
          </w:tcPr>
          <w:p w14:paraId="0B26C3E6" w14:textId="42889BC5" w:rsidR="002617BA" w:rsidRPr="00A07139" w:rsidRDefault="002617BA" w:rsidP="00A07139">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قطعا کلاس</w:t>
            </w:r>
            <w:r w:rsidRPr="00325F0E">
              <w:rPr>
                <w:rFonts w:cs="B Nazanin" w:hint="cs"/>
                <w:sz w:val="22"/>
                <w:szCs w:val="22"/>
                <w:rtl/>
              </w:rPr>
              <w:t>‌</w:t>
            </w:r>
            <w:r w:rsidRPr="00325F0E">
              <w:rPr>
                <w:rFonts w:cs="B Nazanin"/>
                <w:sz w:val="22"/>
                <w:szCs w:val="22"/>
                <w:rtl/>
              </w:rPr>
              <w:t>هام این شکلی نبود. سعی می‌کردم هر کلاس‌یک کارگاه باشه. مثلا چیزی که همیشه دلم می‌خواد، باز میذاشتم کلاس</w:t>
            </w:r>
            <w:r w:rsidRPr="00325F0E">
              <w:rPr>
                <w:rFonts w:cs="B Nazanin" w:hint="cs"/>
                <w:sz w:val="22"/>
                <w:szCs w:val="22"/>
                <w:rtl/>
              </w:rPr>
              <w:t>‌</w:t>
            </w:r>
            <w:r w:rsidRPr="00325F0E">
              <w:rPr>
                <w:rFonts w:cs="B Nazanin"/>
                <w:sz w:val="22"/>
                <w:szCs w:val="22"/>
                <w:rtl/>
              </w:rPr>
              <w:t xml:space="preserve">ها </w:t>
            </w:r>
            <w:r w:rsidRPr="00325F0E">
              <w:rPr>
                <w:rFonts w:cs="B Nazanin" w:hint="cs"/>
                <w:sz w:val="22"/>
                <w:szCs w:val="22"/>
                <w:rtl/>
              </w:rPr>
              <w:t xml:space="preserve">رو. </w:t>
            </w:r>
            <w:r w:rsidRPr="00325F0E">
              <w:rPr>
                <w:rFonts w:cs="B Nazanin"/>
                <w:sz w:val="22"/>
                <w:szCs w:val="22"/>
                <w:rtl/>
              </w:rPr>
              <w:t>ما از مرحلۀ تئوری عبور کردیم باید سوادمون کاربردی بشه.</w:t>
            </w:r>
            <w:r w:rsidR="00A07139">
              <w:rPr>
                <w:rFonts w:cs="Calibri" w:hint="cs"/>
                <w:sz w:val="22"/>
                <w:szCs w:val="22"/>
                <w:rtl/>
              </w:rPr>
              <w:t>"</w:t>
            </w:r>
          </w:p>
        </w:tc>
      </w:tr>
      <w:tr w:rsidR="002617BA" w:rsidRPr="00344C05" w14:paraId="408D56D3" w14:textId="77777777" w:rsidTr="00344C05">
        <w:tc>
          <w:tcPr>
            <w:tcW w:w="2590" w:type="dxa"/>
            <w:vAlign w:val="center"/>
          </w:tcPr>
          <w:p w14:paraId="5AB05F48" w14:textId="77777777" w:rsidR="002617BA" w:rsidRPr="00325F0E" w:rsidRDefault="002617BA" w:rsidP="00325F0E">
            <w:pPr>
              <w:rPr>
                <w:rFonts w:cs="B Nazanin"/>
                <w:b/>
                <w:bCs/>
                <w:sz w:val="22"/>
                <w:szCs w:val="22"/>
                <w:rtl/>
              </w:rPr>
            </w:pPr>
            <w:r w:rsidRPr="00325F0E">
              <w:rPr>
                <w:rFonts w:cs="B Nazanin" w:hint="cs"/>
                <w:b/>
                <w:bCs/>
                <w:sz w:val="22"/>
                <w:szCs w:val="22"/>
                <w:rtl/>
              </w:rPr>
              <w:t>چیدمان گرد مبلمان کلاس و مناسب فعالیت‌های گروهی</w:t>
            </w:r>
          </w:p>
        </w:tc>
        <w:tc>
          <w:tcPr>
            <w:tcW w:w="6129" w:type="dxa"/>
          </w:tcPr>
          <w:p w14:paraId="3B4426B2" w14:textId="0111F489" w:rsidR="002617BA" w:rsidRPr="00A07139" w:rsidRDefault="002617BA" w:rsidP="00325F0E">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چینش میزها رو حتما گرد می‌چیدم و فضایی قرار می</w:t>
            </w:r>
            <w:r w:rsidRPr="00325F0E">
              <w:rPr>
                <w:rFonts w:cs="B Nazanin" w:hint="cs"/>
                <w:sz w:val="22"/>
                <w:szCs w:val="22"/>
                <w:rtl/>
              </w:rPr>
              <w:t>‌</w:t>
            </w:r>
            <w:r w:rsidRPr="00325F0E">
              <w:rPr>
                <w:rFonts w:cs="B Nazanin"/>
                <w:sz w:val="22"/>
                <w:szCs w:val="22"/>
                <w:rtl/>
              </w:rPr>
              <w:t>دادم که بچه</w:t>
            </w:r>
            <w:r w:rsidRPr="00325F0E">
              <w:rPr>
                <w:rFonts w:cs="B Nazanin" w:hint="cs"/>
                <w:sz w:val="22"/>
                <w:szCs w:val="22"/>
                <w:rtl/>
              </w:rPr>
              <w:t>‌</w:t>
            </w:r>
            <w:r w:rsidRPr="00325F0E">
              <w:rPr>
                <w:rFonts w:cs="B Nazanin"/>
                <w:sz w:val="22"/>
                <w:szCs w:val="22"/>
                <w:rtl/>
              </w:rPr>
              <w:t>ها حتما به شکل گرد بتونن گروه گروه کنار هم قرار بگیرن.</w:t>
            </w:r>
            <w:r w:rsidR="00A07139">
              <w:rPr>
                <w:rFonts w:cs="Calibri" w:hint="cs"/>
                <w:sz w:val="22"/>
                <w:szCs w:val="22"/>
                <w:rtl/>
              </w:rPr>
              <w:t>"</w:t>
            </w:r>
          </w:p>
        </w:tc>
      </w:tr>
      <w:tr w:rsidR="002617BA" w:rsidRPr="00344C05" w14:paraId="66D04773" w14:textId="77777777" w:rsidTr="00344C05">
        <w:tc>
          <w:tcPr>
            <w:tcW w:w="2590" w:type="dxa"/>
            <w:vAlign w:val="center"/>
          </w:tcPr>
          <w:p w14:paraId="0948C688" w14:textId="77777777" w:rsidR="002617BA" w:rsidRPr="00325F0E" w:rsidRDefault="002617BA" w:rsidP="00325F0E">
            <w:pPr>
              <w:rPr>
                <w:rFonts w:cs="B Nazanin"/>
                <w:b/>
                <w:bCs/>
                <w:sz w:val="22"/>
                <w:szCs w:val="22"/>
                <w:rtl/>
              </w:rPr>
            </w:pPr>
            <w:r w:rsidRPr="00325F0E">
              <w:rPr>
                <w:rFonts w:cs="B Nazanin" w:hint="cs"/>
                <w:b/>
                <w:bCs/>
                <w:sz w:val="22"/>
                <w:szCs w:val="22"/>
                <w:rtl/>
              </w:rPr>
              <w:t>ساخت سالن ورزشی</w:t>
            </w:r>
          </w:p>
        </w:tc>
        <w:tc>
          <w:tcPr>
            <w:tcW w:w="6129" w:type="dxa"/>
          </w:tcPr>
          <w:p w14:paraId="1B856068" w14:textId="3C4AA0A7" w:rsidR="002617BA" w:rsidRPr="00A07139" w:rsidRDefault="002617BA" w:rsidP="00A07139">
            <w:pPr>
              <w:jc w:val="both"/>
              <w:rPr>
                <w:rFonts w:cs="Calibri"/>
                <w:sz w:val="22"/>
                <w:szCs w:val="22"/>
                <w:rtl/>
              </w:rPr>
            </w:pPr>
            <w:r w:rsidRPr="00325F0E">
              <w:rPr>
                <w:rFonts w:cs="B Nazanin" w:hint="cs"/>
                <w:sz w:val="22"/>
                <w:szCs w:val="22"/>
                <w:rtl/>
              </w:rPr>
              <w:t xml:space="preserve">کد 5: </w:t>
            </w:r>
            <w:r w:rsidR="00A07139">
              <w:rPr>
                <w:rFonts w:cs="Calibri" w:hint="cs"/>
                <w:sz w:val="22"/>
                <w:szCs w:val="22"/>
                <w:rtl/>
              </w:rPr>
              <w:t>"</w:t>
            </w:r>
            <w:r w:rsidRPr="00325F0E">
              <w:rPr>
                <w:rFonts w:cs="B Nazanin"/>
                <w:sz w:val="22"/>
                <w:szCs w:val="22"/>
                <w:rtl/>
              </w:rPr>
              <w:t>اولین کار اینکه یک اتاق بازی برای بچه ها فراهم می کردم. یعنی یک فضایی که هم سالن وزشی باشه و هم اتاق بازی باشه.</w:t>
            </w:r>
            <w:r w:rsidR="00A07139">
              <w:rPr>
                <w:rFonts w:cs="Calibri" w:hint="cs"/>
                <w:sz w:val="22"/>
                <w:szCs w:val="22"/>
                <w:rtl/>
              </w:rPr>
              <w:t>"</w:t>
            </w:r>
          </w:p>
        </w:tc>
      </w:tr>
      <w:tr w:rsidR="002617BA" w:rsidRPr="00344C05" w14:paraId="4301DB9B" w14:textId="77777777" w:rsidTr="00344C05">
        <w:tc>
          <w:tcPr>
            <w:tcW w:w="2590" w:type="dxa"/>
            <w:vAlign w:val="center"/>
          </w:tcPr>
          <w:p w14:paraId="5F520687" w14:textId="77777777" w:rsidR="002617BA" w:rsidRPr="00325F0E" w:rsidRDefault="002617BA" w:rsidP="00325F0E">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68D15DA1" w14:textId="62C99034" w:rsidR="002617BA" w:rsidRPr="00A07139" w:rsidRDefault="002617BA" w:rsidP="00325F0E">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sidR="00A07139">
              <w:rPr>
                <w:rFonts w:cs="Calibri" w:hint="cs"/>
                <w:sz w:val="22"/>
                <w:szCs w:val="22"/>
                <w:rtl/>
              </w:rPr>
              <w:t>"</w:t>
            </w:r>
            <w:r w:rsidRPr="00325F0E">
              <w:rPr>
                <w:rFonts w:cs="B Nazanin"/>
                <w:sz w:val="22"/>
                <w:szCs w:val="22"/>
                <w:rtl/>
              </w:rPr>
              <w:t>حتما از ابزار هوشمند استفاده می</w:t>
            </w:r>
            <w:r w:rsidRPr="00325F0E">
              <w:rPr>
                <w:rFonts w:cs="B Nazanin" w:hint="cs"/>
                <w:sz w:val="22"/>
                <w:szCs w:val="22"/>
                <w:rtl/>
              </w:rPr>
              <w:t>‌</w:t>
            </w:r>
            <w:r w:rsidRPr="00325F0E">
              <w:rPr>
                <w:rFonts w:cs="B Nazanin"/>
                <w:sz w:val="22"/>
                <w:szCs w:val="22"/>
                <w:rtl/>
              </w:rPr>
              <w:t>کنم. توی</w:t>
            </w:r>
            <w:r w:rsidRPr="00325F0E">
              <w:rPr>
                <w:rFonts w:cs="B Nazanin" w:hint="cs"/>
                <w:sz w:val="22"/>
                <w:szCs w:val="22"/>
                <w:rtl/>
              </w:rPr>
              <w:t xml:space="preserve"> </w:t>
            </w:r>
            <w:r w:rsidRPr="00325F0E">
              <w:rPr>
                <w:rFonts w:cs="B Nazanin"/>
                <w:sz w:val="22"/>
                <w:szCs w:val="22"/>
                <w:rtl/>
              </w:rPr>
              <w:t>‌یه محیط آموزشی</w:t>
            </w:r>
            <w:r w:rsidRPr="00325F0E">
              <w:rPr>
                <w:rFonts w:cs="B Nazanin" w:hint="cs"/>
                <w:sz w:val="22"/>
                <w:szCs w:val="22"/>
                <w:rtl/>
              </w:rPr>
              <w:t>‌</w:t>
            </w:r>
            <w:r w:rsidRPr="00325F0E">
              <w:rPr>
                <w:rFonts w:cs="B Nazanin"/>
                <w:sz w:val="22"/>
                <w:szCs w:val="22"/>
                <w:rtl/>
              </w:rPr>
              <w:t>ای که ب</w:t>
            </w:r>
            <w:r w:rsidRPr="00325F0E">
              <w:rPr>
                <w:rFonts w:cs="B Nazanin" w:hint="cs"/>
                <w:sz w:val="22"/>
                <w:szCs w:val="22"/>
                <w:rtl/>
              </w:rPr>
              <w:t>ه</w:t>
            </w:r>
            <w:r w:rsidRPr="00325F0E">
              <w:rPr>
                <w:rFonts w:cs="B Nazanin"/>
                <w:sz w:val="22"/>
                <w:szCs w:val="22"/>
                <w:rtl/>
              </w:rPr>
              <w:t xml:space="preserve"> شکل کارگاهی و هوشمند، همه</w:t>
            </w:r>
            <w:r w:rsidRPr="00325F0E">
              <w:rPr>
                <w:rFonts w:cs="B Nazanin" w:hint="cs"/>
                <w:sz w:val="22"/>
                <w:szCs w:val="22"/>
                <w:rtl/>
              </w:rPr>
              <w:t>‌</w:t>
            </w:r>
            <w:r w:rsidRPr="00325F0E">
              <w:rPr>
                <w:rFonts w:cs="B Nazanin"/>
                <w:sz w:val="22"/>
                <w:szCs w:val="22"/>
                <w:rtl/>
              </w:rPr>
              <w:t>ی ابزارها و روش‌ها نوینن. در کنار هم می‌تونه به موفقیت برسونه.</w:t>
            </w:r>
            <w:r w:rsidR="00A07139">
              <w:rPr>
                <w:rFonts w:cs="Calibri" w:hint="cs"/>
                <w:sz w:val="22"/>
                <w:szCs w:val="22"/>
                <w:rtl/>
              </w:rPr>
              <w:t>"</w:t>
            </w:r>
          </w:p>
        </w:tc>
      </w:tr>
      <w:tr w:rsidR="002617BA" w:rsidRPr="00344C05" w14:paraId="626C25D4" w14:textId="77777777" w:rsidTr="00344C05">
        <w:tc>
          <w:tcPr>
            <w:tcW w:w="2590" w:type="dxa"/>
            <w:vAlign w:val="center"/>
          </w:tcPr>
          <w:p w14:paraId="39529549"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مولفه‌های حیوان و طبیعت</w:t>
            </w:r>
          </w:p>
        </w:tc>
        <w:tc>
          <w:tcPr>
            <w:tcW w:w="6129" w:type="dxa"/>
          </w:tcPr>
          <w:p w14:paraId="4FFF71FA" w14:textId="375EFB7B" w:rsidR="00344C05" w:rsidRPr="00325F0E" w:rsidRDefault="002617BA" w:rsidP="00325F0E">
            <w:pPr>
              <w:jc w:val="both"/>
              <w:rPr>
                <w:rFonts w:cs="B Nazanin"/>
                <w:sz w:val="22"/>
                <w:szCs w:val="22"/>
              </w:rPr>
            </w:pPr>
            <w:r w:rsidRPr="00325F0E">
              <w:rPr>
                <w:rFonts w:cs="B Nazanin" w:hint="cs"/>
                <w:sz w:val="22"/>
                <w:szCs w:val="22"/>
                <w:rtl/>
              </w:rPr>
              <w:t xml:space="preserve">کد 12: </w:t>
            </w:r>
            <w:r w:rsidR="00DA3916">
              <w:rPr>
                <w:rFonts w:cs="Calibri" w:hint="cs"/>
                <w:sz w:val="22"/>
                <w:szCs w:val="22"/>
                <w:rtl/>
              </w:rPr>
              <w:t>"</w:t>
            </w:r>
            <w:r w:rsidRPr="00325F0E">
              <w:rPr>
                <w:rFonts w:cs="B Nazanin"/>
                <w:sz w:val="22"/>
                <w:szCs w:val="22"/>
                <w:rtl/>
              </w:rPr>
              <w:t>به نظر من اگر بچه با حیوانات در ارتباط باشه، با گیاه در ارتباط باشه، بتونه طبیعت رو لمسش کنه اونوقت هست که مراقبش خواهد بود</w:t>
            </w:r>
            <w:r w:rsidRPr="00325F0E">
              <w:rPr>
                <w:rFonts w:cs="B Nazanin" w:hint="cs"/>
                <w:sz w:val="22"/>
                <w:szCs w:val="22"/>
                <w:rtl/>
              </w:rPr>
              <w:t>.</w:t>
            </w:r>
            <w:r w:rsidRPr="00325F0E">
              <w:rPr>
                <w:rFonts w:cs="B Nazanin"/>
                <w:sz w:val="22"/>
                <w:szCs w:val="22"/>
                <w:rtl/>
              </w:rPr>
              <w:t xml:space="preserve"> </w:t>
            </w:r>
          </w:p>
          <w:p w14:paraId="20A12DF0" w14:textId="51E27486" w:rsidR="002617BA" w:rsidRPr="00DA3916" w:rsidRDefault="002617BA" w:rsidP="00325F0E">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‌یه باغچه</w:t>
            </w:r>
            <w:r w:rsidRPr="00325F0E">
              <w:rPr>
                <w:rFonts w:cs="B Nazanin" w:hint="cs"/>
                <w:sz w:val="22"/>
                <w:szCs w:val="22"/>
                <w:rtl/>
              </w:rPr>
              <w:t>‌</w:t>
            </w:r>
            <w:r w:rsidRPr="00325F0E">
              <w:rPr>
                <w:rFonts w:cs="B Nazanin"/>
                <w:sz w:val="22"/>
                <w:szCs w:val="22"/>
                <w:rtl/>
              </w:rPr>
              <w:t>ای درست کنم</w:t>
            </w:r>
            <w:r w:rsidRPr="00325F0E">
              <w:rPr>
                <w:rFonts w:cs="B Nazanin" w:hint="cs"/>
                <w:sz w:val="22"/>
                <w:szCs w:val="22"/>
                <w:rtl/>
              </w:rPr>
              <w:t xml:space="preserve">، </w:t>
            </w:r>
            <w:r w:rsidRPr="00325F0E">
              <w:rPr>
                <w:rFonts w:cs="B Nazanin"/>
                <w:sz w:val="22"/>
                <w:szCs w:val="22"/>
                <w:rtl/>
              </w:rPr>
              <w:t>اصلا ایده</w:t>
            </w:r>
            <w:r w:rsidRPr="00325F0E">
              <w:rPr>
                <w:rFonts w:cs="B Nazanin" w:hint="cs"/>
                <w:sz w:val="22"/>
                <w:szCs w:val="22"/>
                <w:rtl/>
              </w:rPr>
              <w:t>‌</w:t>
            </w:r>
            <w:r w:rsidRPr="00325F0E">
              <w:rPr>
                <w:rFonts w:cs="B Nazanin"/>
                <w:sz w:val="22"/>
                <w:szCs w:val="22"/>
                <w:rtl/>
              </w:rPr>
              <w:t>ام این بود و به اداره هم گفتم اما متاسفانه فضای مدرسه این اجازه رو به من نداد. اینها خیلی رویایی و آرمانگرایانه است</w:t>
            </w:r>
            <w:r w:rsidRPr="00325F0E">
              <w:rPr>
                <w:rFonts w:cs="B Nazanin" w:hint="cs"/>
                <w:sz w:val="22"/>
                <w:szCs w:val="22"/>
                <w:rtl/>
              </w:rPr>
              <w:t>.</w:t>
            </w:r>
            <w:r w:rsidR="00DA3916">
              <w:rPr>
                <w:rFonts w:cs="Calibri" w:hint="cs"/>
                <w:sz w:val="22"/>
                <w:szCs w:val="22"/>
                <w:rtl/>
              </w:rPr>
              <w:t>"</w:t>
            </w:r>
          </w:p>
        </w:tc>
      </w:tr>
      <w:tr w:rsidR="002617BA" w:rsidRPr="00344C05" w14:paraId="0232FA63" w14:textId="77777777" w:rsidTr="00344C05">
        <w:tc>
          <w:tcPr>
            <w:tcW w:w="2590" w:type="dxa"/>
            <w:vAlign w:val="center"/>
          </w:tcPr>
          <w:p w14:paraId="69F42774" w14:textId="77777777" w:rsidR="002617BA" w:rsidRPr="00325F0E" w:rsidRDefault="002617BA" w:rsidP="00325F0E">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569A8D7E" w14:textId="62DBC775"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ایمنیش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sidR="00DA3916">
              <w:rPr>
                <w:rFonts w:cs="Calibri" w:hint="cs"/>
                <w:sz w:val="22"/>
                <w:szCs w:val="22"/>
                <w:rtl/>
              </w:rPr>
              <w:t>"</w:t>
            </w:r>
          </w:p>
        </w:tc>
      </w:tr>
      <w:tr w:rsidR="002617BA" w:rsidRPr="00344C05" w14:paraId="27A1E15C" w14:textId="77777777" w:rsidTr="00344C05">
        <w:tc>
          <w:tcPr>
            <w:tcW w:w="2590" w:type="dxa"/>
            <w:vAlign w:val="center"/>
          </w:tcPr>
          <w:p w14:paraId="78BC52BF" w14:textId="77777777" w:rsidR="002617BA" w:rsidRPr="00325F0E" w:rsidRDefault="002617BA" w:rsidP="00325F0E">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6BBF5EB9" w14:textId="0C7CDA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سرویس بهداشتیم فضاش سرده، این کار رو نمی</w:t>
            </w:r>
            <w:r w:rsidRPr="00325F0E">
              <w:rPr>
                <w:rFonts w:cs="B Nazanin" w:hint="cs"/>
                <w:sz w:val="22"/>
                <w:szCs w:val="22"/>
                <w:rtl/>
              </w:rPr>
              <w:t>‌</w:t>
            </w:r>
            <w:r w:rsidRPr="00325F0E">
              <w:rPr>
                <w:rFonts w:cs="B Nazanin"/>
                <w:sz w:val="22"/>
                <w:szCs w:val="22"/>
                <w:rtl/>
              </w:rPr>
              <w:t>کردم که اینطور باشه. وضوخانه</w:t>
            </w:r>
            <w:r w:rsidR="00DA3916">
              <w:rPr>
                <w:rFonts w:cs="B Nazanin" w:hint="cs"/>
                <w:sz w:val="22"/>
                <w:szCs w:val="22"/>
                <w:rtl/>
              </w:rPr>
              <w:t>‌</w:t>
            </w:r>
            <w:r w:rsidRPr="00325F0E">
              <w:rPr>
                <w:rFonts w:cs="B Nazanin"/>
                <w:sz w:val="22"/>
                <w:szCs w:val="22"/>
                <w:rtl/>
              </w:rPr>
              <w:t>ی بهتری برای بچه ها تعبیه می</w:t>
            </w:r>
            <w:r w:rsidR="00DA3916">
              <w:rPr>
                <w:rFonts w:cs="B Nazanin" w:hint="cs"/>
                <w:sz w:val="22"/>
                <w:szCs w:val="22"/>
                <w:rtl/>
              </w:rPr>
              <w:t>‌</w:t>
            </w:r>
            <w:r w:rsidRPr="00325F0E">
              <w:rPr>
                <w:rFonts w:cs="B Nazanin"/>
                <w:sz w:val="22"/>
                <w:szCs w:val="22"/>
                <w:rtl/>
              </w:rPr>
              <w:t>کردم. با توجه به فضای آموزش</w:t>
            </w:r>
            <w:r w:rsidR="00DA3916">
              <w:rPr>
                <w:rFonts w:cs="B Nazanin" w:hint="cs"/>
                <w:sz w:val="22"/>
                <w:szCs w:val="22"/>
                <w:rtl/>
              </w:rPr>
              <w:t>ی‌</w:t>
            </w:r>
            <w:r w:rsidRPr="00325F0E">
              <w:rPr>
                <w:rFonts w:cs="B Nazanin"/>
                <w:sz w:val="22"/>
                <w:szCs w:val="22"/>
                <w:rtl/>
              </w:rPr>
              <w:t>ای که دارم این ساختار رو نمی</w:t>
            </w:r>
            <w:r w:rsidR="00DA3916">
              <w:rPr>
                <w:rFonts w:cs="B Nazanin" w:hint="cs"/>
                <w:sz w:val="22"/>
                <w:szCs w:val="22"/>
                <w:rtl/>
              </w:rPr>
              <w:t>‌</w:t>
            </w:r>
            <w:r w:rsidRPr="00325F0E">
              <w:rPr>
                <w:rFonts w:cs="B Nazanin"/>
                <w:sz w:val="22"/>
                <w:szCs w:val="22"/>
                <w:rtl/>
              </w:rPr>
              <w:t>چیدم. حتما ساختار قشنگ</w:t>
            </w:r>
            <w:r w:rsidRPr="00325F0E">
              <w:rPr>
                <w:rFonts w:cs="B Nazanin" w:hint="cs"/>
                <w:sz w:val="22"/>
                <w:szCs w:val="22"/>
                <w:rtl/>
              </w:rPr>
              <w:t>‌</w:t>
            </w:r>
            <w:r w:rsidRPr="00325F0E">
              <w:rPr>
                <w:rFonts w:cs="B Nazanin"/>
                <w:sz w:val="22"/>
                <w:szCs w:val="22"/>
                <w:rtl/>
              </w:rPr>
              <w:t>تری می</w:t>
            </w:r>
            <w:r w:rsidRPr="00325F0E">
              <w:rPr>
                <w:rFonts w:cs="B Nazanin" w:hint="cs"/>
                <w:sz w:val="22"/>
                <w:szCs w:val="22"/>
                <w:rtl/>
              </w:rPr>
              <w:t>‌</w:t>
            </w:r>
            <w:r w:rsidRPr="00325F0E">
              <w:rPr>
                <w:rFonts w:cs="B Nazanin"/>
                <w:sz w:val="22"/>
                <w:szCs w:val="22"/>
                <w:rtl/>
              </w:rPr>
              <w:t>ذاشتم</w:t>
            </w:r>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ت دقت بشه که این فضا، فضای آموزشیه، فضای مدرسه است، چقدر میتونه کمک</w:t>
            </w:r>
            <w:r w:rsidRPr="00325F0E">
              <w:rPr>
                <w:rFonts w:cs="B Nazanin" w:hint="cs"/>
                <w:sz w:val="22"/>
                <w:szCs w:val="22"/>
                <w:rtl/>
              </w:rPr>
              <w:t>‌</w:t>
            </w:r>
            <w:r w:rsidRPr="00325F0E">
              <w:rPr>
                <w:rFonts w:cs="B Nazanin"/>
                <w:sz w:val="22"/>
                <w:szCs w:val="22"/>
                <w:rtl/>
              </w:rPr>
              <w:t>کننده باشه.</w:t>
            </w:r>
            <w:r w:rsidR="00DA3916">
              <w:rPr>
                <w:rFonts w:cs="Calibri" w:hint="cs"/>
                <w:sz w:val="22"/>
                <w:szCs w:val="22"/>
                <w:rtl/>
              </w:rPr>
              <w:t>"</w:t>
            </w:r>
          </w:p>
        </w:tc>
      </w:tr>
      <w:tr w:rsidR="002617BA" w:rsidRPr="00344C05" w14:paraId="66722FD0" w14:textId="77777777" w:rsidTr="00344C05">
        <w:tc>
          <w:tcPr>
            <w:tcW w:w="2590" w:type="dxa"/>
            <w:vAlign w:val="center"/>
          </w:tcPr>
          <w:p w14:paraId="084F4D88"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655E1C57" w14:textId="2DF8DE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فضاها بزرگه. تمام پشت بام های مدارس ما میتونه از انرژی خورشیدی استفاده کنه.</w:t>
            </w:r>
            <w:r w:rsidR="00DA3916">
              <w:rPr>
                <w:rFonts w:cs="Calibri" w:hint="cs"/>
                <w:sz w:val="22"/>
                <w:szCs w:val="22"/>
                <w:rtl/>
              </w:rPr>
              <w:t>"</w:t>
            </w:r>
          </w:p>
        </w:tc>
      </w:tr>
      <w:tr w:rsidR="002617BA" w:rsidRPr="00344C05" w14:paraId="1635F06D" w14:textId="77777777" w:rsidTr="00344C05">
        <w:tc>
          <w:tcPr>
            <w:tcW w:w="2590" w:type="dxa"/>
            <w:vAlign w:val="center"/>
          </w:tcPr>
          <w:p w14:paraId="45A12238" w14:textId="77777777" w:rsidR="002617BA" w:rsidRPr="00325F0E" w:rsidRDefault="002617BA" w:rsidP="00325F0E">
            <w:pPr>
              <w:rPr>
                <w:rFonts w:cs="B Nazanin"/>
                <w:b/>
                <w:bCs/>
                <w:sz w:val="22"/>
                <w:szCs w:val="22"/>
                <w:rtl/>
              </w:rPr>
            </w:pPr>
            <w:r w:rsidRPr="00325F0E">
              <w:rPr>
                <w:rFonts w:cs="B Nazanin" w:hint="cs"/>
                <w:b/>
                <w:bCs/>
                <w:sz w:val="22"/>
                <w:szCs w:val="22"/>
                <w:rtl/>
              </w:rPr>
              <w:t>طراحی کافی شاپ در مدرسه</w:t>
            </w:r>
          </w:p>
        </w:tc>
        <w:tc>
          <w:tcPr>
            <w:tcW w:w="6129" w:type="dxa"/>
          </w:tcPr>
          <w:p w14:paraId="51AA8826" w14:textId="5FBD4C6F" w:rsidR="002617BA" w:rsidRPr="00D7113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بچه های من یه درخواستی که دارن اینه که خانم توی مدرسه کافی شاپ داشته باشیم.</w:t>
            </w:r>
            <w:r w:rsidR="00D71136">
              <w:rPr>
                <w:rFonts w:cs="Calibri" w:hint="cs"/>
                <w:sz w:val="22"/>
                <w:szCs w:val="22"/>
                <w:rtl/>
              </w:rPr>
              <w:t>"</w:t>
            </w:r>
          </w:p>
        </w:tc>
      </w:tr>
    </w:tbl>
    <w:p w14:paraId="1658E121" w14:textId="77777777" w:rsidR="002617BA" w:rsidRDefault="002617BA" w:rsidP="008958D7">
      <w:pPr>
        <w:pStyle w:val="1-1-1"/>
      </w:pPr>
      <w:bookmarkStart w:id="285" w:name="_Toc144152867"/>
      <w:bookmarkStart w:id="286" w:name="_Toc145161021"/>
      <w:r w:rsidRPr="00C73BCE">
        <w:rPr>
          <w:rtl/>
        </w:rPr>
        <w:t>موانع و محدودیت‌ها</w:t>
      </w:r>
      <w:r>
        <w:rPr>
          <w:rFonts w:hint="cs"/>
          <w:rtl/>
        </w:rPr>
        <w:t xml:space="preserve"> برای ایفای نقش مدیران به مثابه طراح محیط کالبدی یادگیری</w:t>
      </w:r>
      <w:bookmarkEnd w:id="285"/>
      <w:bookmarkEnd w:id="286"/>
    </w:p>
    <w:p w14:paraId="6AC16D1A" w14:textId="5DE11756" w:rsidR="002617BA" w:rsidRDefault="002617BA" w:rsidP="00B847A3">
      <w:pPr>
        <w:pStyle w:val="ac"/>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w:t>
      </w:r>
      <w:r w:rsidR="00D71136">
        <w:rPr>
          <w:rFonts w:hint="cs"/>
          <w:rtl/>
        </w:rPr>
        <w:t>، موانع مالی</w:t>
      </w:r>
      <w:r>
        <w:rPr>
          <w:rFonts w:hint="cs"/>
          <w:rtl/>
        </w:rPr>
        <w:t xml:space="preserve"> و عدم حرفه‌مندی در انتخاب و انتصاب مدیران تقسیم می‌شوند.</w:t>
      </w:r>
    </w:p>
    <w:p w14:paraId="19836E8A" w14:textId="77777777" w:rsidR="002617BA" w:rsidRDefault="002617BA" w:rsidP="00B21171">
      <w:pPr>
        <w:pStyle w:val="afa"/>
      </w:pPr>
      <w:r>
        <w:rPr>
          <w:noProof/>
          <w:rtl/>
          <w:lang w:val="ar-SA"/>
        </w:rPr>
        <w:drawing>
          <wp:inline distT="0" distB="0" distL="0" distR="0" wp14:anchorId="25696F29" wp14:editId="6DE3CC2C">
            <wp:extent cx="5486400" cy="3200400"/>
            <wp:effectExtent l="0" t="38100" r="0" b="9525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623473C8" w14:textId="1AA32AF2" w:rsidR="002617BA" w:rsidRPr="00AB422A" w:rsidRDefault="002617BA" w:rsidP="00D71136">
      <w:pPr>
        <w:pStyle w:val="a0"/>
        <w:ind w:left="1303"/>
        <w:rPr>
          <w:i/>
          <w:iCs/>
          <w:rtl/>
        </w:rPr>
      </w:pPr>
      <w:bookmarkStart w:id="287" w:name="_Toc145245264"/>
      <w:bookmarkEnd w:id="287"/>
    </w:p>
    <w:p w14:paraId="114A9CB8" w14:textId="2CC5D48B" w:rsidR="002617BA" w:rsidRDefault="00395180" w:rsidP="004E07A2">
      <w:pPr>
        <w:pStyle w:val="1-1-1-1"/>
        <w:rPr>
          <w:rtl/>
        </w:rPr>
      </w:pPr>
      <w:bookmarkStart w:id="288" w:name="_Toc144152868"/>
      <w:r w:rsidRPr="00E0107B">
        <w:rPr>
          <w:noProof/>
          <w:rtl/>
        </w:rPr>
        <w:drawing>
          <wp:anchor distT="0" distB="0" distL="114300" distR="114300" simplePos="0" relativeHeight="251656192" behindDoc="0" locked="0" layoutInCell="1" allowOverlap="1" wp14:anchorId="481466C6" wp14:editId="27E7B088">
            <wp:simplePos x="0" y="0"/>
            <wp:positionH relativeFrom="column">
              <wp:posOffset>-981546</wp:posOffset>
            </wp:positionH>
            <wp:positionV relativeFrom="paragraph">
              <wp:posOffset>381225</wp:posOffset>
            </wp:positionV>
            <wp:extent cx="5346290" cy="3310726"/>
            <wp:effectExtent l="0" t="19050" r="0" b="2349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14:sizeRelH relativeFrom="margin">
              <wp14:pctWidth>0</wp14:pctWidth>
            </wp14:sizeRelH>
            <wp14:sizeRelV relativeFrom="margin">
              <wp14:pctHeight>0</wp14:pctHeight>
            </wp14:sizeRelV>
          </wp:anchor>
        </w:drawing>
      </w:r>
      <w:r w:rsidR="002617BA" w:rsidRPr="00E0107B">
        <w:rPr>
          <w:rFonts w:hint="cs"/>
          <w:rtl/>
        </w:rPr>
        <w:t>موانع</w:t>
      </w:r>
      <w:r w:rsidR="002617BA">
        <w:rPr>
          <w:rFonts w:hint="cs"/>
          <w:rtl/>
        </w:rPr>
        <w:t xml:space="preserve"> ساختاری</w:t>
      </w:r>
      <w:bookmarkEnd w:id="288"/>
    </w:p>
    <w:p w14:paraId="766B093F" w14:textId="599463CF" w:rsidR="002617BA" w:rsidRDefault="002617BA" w:rsidP="002617BA"/>
    <w:p w14:paraId="034E9DE4" w14:textId="2ADD1BE1" w:rsidR="002617BA" w:rsidRDefault="002617BA" w:rsidP="002617BA"/>
    <w:p w14:paraId="7A0BEBCC" w14:textId="77777777" w:rsidR="002617BA" w:rsidRDefault="002617BA" w:rsidP="002617BA">
      <w:pPr>
        <w:pStyle w:val="Caption"/>
        <w:spacing w:before="240"/>
        <w:rPr>
          <w:b w:val="0"/>
          <w:bCs w:val="0"/>
          <w:i/>
          <w:iCs/>
          <w:sz w:val="22"/>
          <w:szCs w:val="22"/>
          <w:rtl/>
        </w:rPr>
      </w:pPr>
    </w:p>
    <w:p w14:paraId="3661E540" w14:textId="77777777" w:rsidR="002617BA" w:rsidRDefault="002617BA" w:rsidP="002617BA">
      <w:pPr>
        <w:pStyle w:val="Caption"/>
        <w:spacing w:before="240"/>
        <w:rPr>
          <w:b w:val="0"/>
          <w:bCs w:val="0"/>
          <w:i/>
          <w:iCs/>
          <w:sz w:val="22"/>
          <w:szCs w:val="22"/>
          <w:rtl/>
        </w:rPr>
      </w:pPr>
    </w:p>
    <w:p w14:paraId="0C57E056" w14:textId="77777777" w:rsidR="00D71136" w:rsidRPr="00D71136" w:rsidRDefault="00D71136" w:rsidP="00D71136">
      <w:pPr>
        <w:pStyle w:val="a0"/>
        <w:spacing w:after="0"/>
        <w:ind w:left="493"/>
        <w:jc w:val="left"/>
        <w:rPr>
          <w:rFonts w:cs="B Zar"/>
          <w:sz w:val="28"/>
          <w:szCs w:val="28"/>
          <w:lang w:val="fa-IR"/>
        </w:rPr>
      </w:pPr>
      <w:bookmarkStart w:id="289" w:name="_Toc145245265"/>
      <w:r w:rsidRPr="00D71136">
        <w:rPr>
          <w:rtl/>
        </w:rPr>
        <w:t>موانع</w:t>
      </w:r>
      <w:r>
        <w:rPr>
          <w:rtl/>
        </w:rPr>
        <w:t xml:space="preserve"> ساختار</w:t>
      </w:r>
      <w:r>
        <w:rPr>
          <w:rFonts w:hint="cs"/>
          <w:rtl/>
        </w:rPr>
        <w:t>ی</w:t>
      </w:r>
      <w:bookmarkEnd w:id="289"/>
      <w:r>
        <w:rPr>
          <w:rtl/>
        </w:rPr>
        <w:t xml:space="preserve"> </w:t>
      </w:r>
    </w:p>
    <w:p w14:paraId="0E700865" w14:textId="77777777" w:rsidR="00D71136" w:rsidRPr="00D71136" w:rsidRDefault="00D71136" w:rsidP="00D71136">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78AF27D6" w14:textId="052C456D" w:rsidR="00D71136" w:rsidRPr="00D71136" w:rsidRDefault="00D71136" w:rsidP="00D71136">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64A4A7A2" w14:textId="77777777" w:rsidR="002617BA" w:rsidRPr="00D71136" w:rsidRDefault="002617BA" w:rsidP="002617BA">
      <w:pPr>
        <w:pStyle w:val="Caption"/>
        <w:spacing w:before="240"/>
        <w:rPr>
          <w:b w:val="0"/>
          <w:bCs w:val="0"/>
          <w:sz w:val="22"/>
          <w:szCs w:val="22"/>
          <w:rtl/>
        </w:rPr>
      </w:pPr>
    </w:p>
    <w:p w14:paraId="1BBFD476" w14:textId="77777777" w:rsidR="002617BA" w:rsidRDefault="002617BA" w:rsidP="002617BA">
      <w:pPr>
        <w:rPr>
          <w:rtl/>
          <w:lang w:bidi="fa-IR"/>
        </w:rPr>
      </w:pPr>
    </w:p>
    <w:p w14:paraId="294667D8" w14:textId="77777777" w:rsidR="002617BA" w:rsidRDefault="002617BA" w:rsidP="002617BA">
      <w:pPr>
        <w:rPr>
          <w:rtl/>
          <w:lang w:bidi="fa-IR"/>
        </w:rPr>
      </w:pPr>
    </w:p>
    <w:p w14:paraId="0D0A8D0F" w14:textId="42DB09EC" w:rsidR="002617BA" w:rsidRPr="00F72AFA" w:rsidRDefault="002617BA" w:rsidP="002617BA">
      <w:pPr>
        <w:rPr>
          <w:rFonts w:ascii="Calibri" w:hAnsi="Calibri" w:cs="Calibri"/>
          <w:rtl/>
          <w:lang w:bidi="fa-IR"/>
        </w:rPr>
      </w:pPr>
    </w:p>
    <w:p w14:paraId="667A1C12" w14:textId="677D8C57" w:rsidR="00F72AFA" w:rsidRDefault="00F72AFA" w:rsidP="00F72AFA"/>
    <w:p w14:paraId="3FB06BED" w14:textId="77777777" w:rsidR="00F72AFA" w:rsidRDefault="00F72AFA" w:rsidP="00F72AFA"/>
    <w:p w14:paraId="567E8E9A" w14:textId="77777777" w:rsidR="002617BA" w:rsidRDefault="002617BA" w:rsidP="002617BA"/>
    <w:p w14:paraId="274487FF" w14:textId="6560B400" w:rsidR="002617BA" w:rsidRPr="00F72AFA" w:rsidRDefault="002617BA" w:rsidP="00395180">
      <w:pPr>
        <w:pStyle w:val="afb"/>
        <w:rPr>
          <w:rtl/>
        </w:rPr>
      </w:pPr>
      <w:r w:rsidRPr="00F72AFA">
        <w:rPr>
          <w:rFonts w:hint="cs"/>
          <w:rtl/>
        </w:rPr>
        <w:t>قوانین دست و پاگیر</w:t>
      </w:r>
    </w:p>
    <w:p w14:paraId="3D282F00" w14:textId="7FF67F38" w:rsidR="002617BA" w:rsidRPr="00395180" w:rsidRDefault="002617BA" w:rsidP="00395180">
      <w:pPr>
        <w:pStyle w:val="afe"/>
        <w:rPr>
          <w:rFonts w:cs="Calibri"/>
          <w:noProof/>
          <w:rtl/>
        </w:rPr>
      </w:pPr>
      <w:r w:rsidRPr="00F72AFA">
        <w:rPr>
          <w:rFonts w:hint="cs"/>
          <w:rtl/>
        </w:rPr>
        <w:t>کد 12:</w:t>
      </w:r>
      <w:r w:rsidRPr="00F72AFA">
        <w:rPr>
          <w:rFonts w:eastAsiaTheme="majorEastAsia"/>
          <w:rtl/>
        </w:rPr>
        <w:t xml:space="preserve"> </w:t>
      </w:r>
      <w:r w:rsidR="00395180">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اگر من 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sidR="00395180">
        <w:rPr>
          <w:rFonts w:cs="Calibri" w:hint="cs"/>
          <w:noProof/>
          <w:rtl/>
        </w:rPr>
        <w:t>"</w:t>
      </w:r>
    </w:p>
    <w:p w14:paraId="4DA57847" w14:textId="0F1BBFBE" w:rsidR="002617BA" w:rsidRPr="00395180" w:rsidRDefault="002617BA" w:rsidP="002617BA">
      <w:pPr>
        <w:pStyle w:val="afe"/>
        <w:rPr>
          <w:rFonts w:cs="Calibri"/>
          <w:noProof/>
        </w:rPr>
      </w:pPr>
      <w:r w:rsidRPr="00F72AFA">
        <w:rPr>
          <w:rFonts w:hint="cs"/>
          <w:rtl/>
        </w:rPr>
        <w:t>کد 25:‌</w:t>
      </w:r>
      <w:r w:rsidR="00395180">
        <w:rPr>
          <w:rFonts w:hint="cs"/>
          <w:rtl/>
        </w:rPr>
        <w:t xml:space="preserve"> </w:t>
      </w:r>
      <w:r w:rsidR="00395180">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sidR="00395180">
        <w:rPr>
          <w:rFonts w:cs="Calibri" w:hint="cs"/>
          <w:noProof/>
          <w:rtl/>
        </w:rPr>
        <w:t>"</w:t>
      </w:r>
    </w:p>
    <w:p w14:paraId="7CF60C70" w14:textId="5032FD7F" w:rsidR="00395180" w:rsidRDefault="00395180" w:rsidP="00395180">
      <w:pPr>
        <w:pStyle w:val="afb"/>
        <w:rPr>
          <w:rtl/>
        </w:rPr>
      </w:pPr>
      <w:r>
        <w:rPr>
          <w:rFonts w:hint="cs"/>
          <w:rtl/>
        </w:rPr>
        <w:t>گستردگی نقش</w:t>
      </w:r>
      <w:r w:rsidRPr="00F72AFA">
        <w:rPr>
          <w:rFonts w:hint="cs"/>
          <w:rtl/>
        </w:rPr>
        <w:t xml:space="preserve"> مدیر</w:t>
      </w:r>
    </w:p>
    <w:p w14:paraId="2A263E03" w14:textId="729F0E2F" w:rsidR="00395180" w:rsidRPr="00395180" w:rsidRDefault="00395180" w:rsidP="00395180">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19D2819A" w14:textId="77777777" w:rsidR="002617BA" w:rsidRPr="00F72AFA" w:rsidRDefault="002617BA" w:rsidP="00395180">
      <w:pPr>
        <w:pStyle w:val="afb"/>
        <w:rPr>
          <w:rtl/>
        </w:rPr>
      </w:pPr>
      <w:r w:rsidRPr="00F72AFA">
        <w:rPr>
          <w:rFonts w:hint="cs"/>
          <w:rtl/>
        </w:rPr>
        <w:t>نبود اختیار کافی برای مدیران</w:t>
      </w:r>
    </w:p>
    <w:p w14:paraId="7E46E877" w14:textId="07C5BDA6" w:rsidR="002617BA" w:rsidRPr="001C02E4" w:rsidRDefault="002617BA" w:rsidP="002617BA">
      <w:pPr>
        <w:pStyle w:val="afe"/>
        <w:rPr>
          <w:rFonts w:cs="Calibri"/>
          <w:rtl/>
        </w:rPr>
      </w:pPr>
      <w:r w:rsidRPr="00F72AFA">
        <w:rPr>
          <w:rFonts w:hint="cs"/>
          <w:rtl/>
        </w:rPr>
        <w:t xml:space="preserve">کد 29: </w:t>
      </w:r>
      <w:r w:rsidR="001C02E4">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sidR="001C02E4">
        <w:rPr>
          <w:rFonts w:cs="Calibri" w:hint="cs"/>
          <w:rtl/>
        </w:rPr>
        <w:t>"</w:t>
      </w:r>
    </w:p>
    <w:p w14:paraId="2041D8BB" w14:textId="77777777" w:rsidR="002617BA" w:rsidRPr="00F72AFA" w:rsidRDefault="002617BA" w:rsidP="001C02E4">
      <w:pPr>
        <w:pStyle w:val="afb"/>
        <w:rPr>
          <w:rtl/>
        </w:rPr>
      </w:pPr>
      <w:r w:rsidRPr="00F72AFA">
        <w:rPr>
          <w:rFonts w:hint="cs"/>
          <w:rtl/>
        </w:rPr>
        <w:t>عدم دخالت مدیر در طراحی ساختمان مدرسه</w:t>
      </w:r>
    </w:p>
    <w:p w14:paraId="4BEAD6E5" w14:textId="654FFF77" w:rsidR="002617BA" w:rsidRPr="001C02E4" w:rsidRDefault="002617BA" w:rsidP="002617BA">
      <w:pPr>
        <w:pStyle w:val="afe"/>
        <w:rPr>
          <w:rFonts w:cs="Calibri"/>
          <w:rtl/>
        </w:rPr>
      </w:pPr>
      <w:r w:rsidRPr="00F72AFA">
        <w:rPr>
          <w:rFonts w:hint="cs"/>
          <w:rtl/>
        </w:rPr>
        <w:t xml:space="preserve">کد 22: </w:t>
      </w:r>
      <w:r w:rsidR="001C02E4">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sidR="001C02E4">
        <w:rPr>
          <w:rFonts w:cs="Calibri" w:hint="cs"/>
          <w:rtl/>
        </w:rPr>
        <w:t>"</w:t>
      </w:r>
    </w:p>
    <w:p w14:paraId="3FDB6218" w14:textId="77777777" w:rsidR="002617BA" w:rsidRPr="00F72AFA" w:rsidRDefault="002617BA" w:rsidP="001C02E4">
      <w:pPr>
        <w:pStyle w:val="afb"/>
        <w:rPr>
          <w:rtl/>
        </w:rPr>
      </w:pPr>
      <w:r w:rsidRPr="00F72AFA">
        <w:rPr>
          <w:rFonts w:hint="cs"/>
          <w:rtl/>
        </w:rPr>
        <w:t>ضعف مدیریت آموزش و پرورش</w:t>
      </w:r>
    </w:p>
    <w:p w14:paraId="7A09027D" w14:textId="48DB529B" w:rsidR="002617BA" w:rsidRPr="00F72AFA" w:rsidRDefault="002617BA" w:rsidP="002617BA">
      <w:pPr>
        <w:pStyle w:val="afe"/>
        <w:rPr>
          <w:rtl/>
        </w:rPr>
      </w:pPr>
      <w:r w:rsidRPr="00F72AFA">
        <w:rPr>
          <w:rFonts w:hint="cs"/>
          <w:rtl/>
        </w:rPr>
        <w:t xml:space="preserve">کد 25: </w:t>
      </w:r>
      <w:r w:rsidR="001C02E4">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46B15C96" w14:textId="20FCEC89" w:rsidR="002617BA" w:rsidRDefault="002617BA" w:rsidP="002617BA">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sidR="001C02E4">
        <w:rPr>
          <w:rFonts w:cs="Calibri" w:hint="cs"/>
          <w:rtl/>
        </w:rPr>
        <w:t>"</w:t>
      </w:r>
    </w:p>
    <w:p w14:paraId="0EBAD27A" w14:textId="0FF57B6F" w:rsidR="002E58A4" w:rsidRDefault="00761C26" w:rsidP="002E58A4">
      <w:pPr>
        <w:pStyle w:val="afb"/>
        <w:rPr>
          <w:rtl/>
        </w:rPr>
      </w:pPr>
      <w:bookmarkStart w:id="290" w:name="_Toc144152870"/>
      <w:r>
        <w:rPr>
          <w:rFonts w:hint="cs"/>
          <w:rtl/>
        </w:rPr>
        <w:t>عدم</w:t>
      </w:r>
      <w:r w:rsidR="002E58A4">
        <w:rPr>
          <w:rFonts w:hint="cs"/>
          <w:rtl/>
        </w:rPr>
        <w:t xml:space="preserve"> حرفه‌مندی در انتخاب و انتصاب مدیران</w:t>
      </w:r>
      <w:bookmarkEnd w:id="290"/>
    </w:p>
    <w:p w14:paraId="302947F8" w14:textId="77777777" w:rsidR="002E58A4" w:rsidRDefault="002E58A4" w:rsidP="00B847A3">
      <w:pPr>
        <w:pStyle w:val="ac"/>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ABAD108" w14:textId="77777777" w:rsidR="002E58A4" w:rsidRPr="00A90E1D" w:rsidRDefault="002E58A4" w:rsidP="002E58A4">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2BF1F4E0" w14:textId="77777777" w:rsidR="002E58A4" w:rsidRDefault="002E58A4" w:rsidP="002E58A4">
      <w:pPr>
        <w:pStyle w:val="afe"/>
      </w:pPr>
      <w:r w:rsidRPr="00A90E1D">
        <w:rPr>
          <w:rFonts w:hint="cs"/>
          <w:rtl/>
        </w:rPr>
        <w:t xml:space="preserve">کد 22: </w:t>
      </w:r>
    </w:p>
    <w:p w14:paraId="6620ADDD" w14:textId="77777777" w:rsidR="002E58A4" w:rsidRPr="001C02E4" w:rsidRDefault="002E58A4" w:rsidP="002617BA">
      <w:pPr>
        <w:pStyle w:val="afe"/>
        <w:rPr>
          <w:rFonts w:cs="Calibri"/>
          <w:rtl/>
        </w:rPr>
      </w:pPr>
    </w:p>
    <w:p w14:paraId="2C9BA3E6" w14:textId="709AB334" w:rsidR="002617BA" w:rsidRDefault="002617BA" w:rsidP="004E07A2">
      <w:pPr>
        <w:pStyle w:val="1-1-1-1"/>
        <w:rPr>
          <w:rtl/>
        </w:rPr>
      </w:pPr>
      <w:bookmarkStart w:id="291" w:name="_Toc144152869"/>
      <w:r>
        <w:rPr>
          <w:rFonts w:hint="cs"/>
          <w:rtl/>
        </w:rPr>
        <w:t>موانع فرهنگی</w:t>
      </w:r>
      <w:bookmarkEnd w:id="291"/>
    </w:p>
    <w:p w14:paraId="5AD8877B" w14:textId="065F0343" w:rsidR="00DC74B1" w:rsidRDefault="00DC74B1" w:rsidP="00B847A3">
      <w:pPr>
        <w:pStyle w:val="ac"/>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End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714443AB" w14:textId="77777777" w:rsidR="00DC74B1" w:rsidRDefault="00DC74B1" w:rsidP="00B847A3">
      <w:pPr>
        <w:pStyle w:val="ac"/>
        <w:rPr>
          <w:rtl/>
        </w:rPr>
      </w:pPr>
    </w:p>
    <w:p w14:paraId="5076D22C" w14:textId="77777777" w:rsidR="00BF5789" w:rsidRDefault="002617BA" w:rsidP="00BF5789">
      <w:pPr>
        <w:keepNext/>
        <w:jc w:val="center"/>
      </w:pPr>
      <w:r>
        <w:rPr>
          <w:noProof/>
          <w:rtl/>
          <w:lang w:val="fa-IR"/>
        </w:rPr>
        <w:drawing>
          <wp:inline distT="0" distB="0" distL="0" distR="0" wp14:anchorId="0B2858AE" wp14:editId="06F62ABB">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1E5719BB" w14:textId="29425A99" w:rsidR="005D19C7" w:rsidRDefault="00BF5789" w:rsidP="001C02E4">
      <w:pPr>
        <w:pStyle w:val="a0"/>
        <w:ind w:left="673"/>
      </w:pPr>
      <w:bookmarkStart w:id="292" w:name="_Toc145245266"/>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bookmarkEnd w:id="292"/>
    </w:p>
    <w:p w14:paraId="1A6A5576" w14:textId="77777777" w:rsidR="002617BA" w:rsidRDefault="002617BA" w:rsidP="00395180">
      <w:pPr>
        <w:pStyle w:val="afb"/>
        <w:rPr>
          <w:rtl/>
        </w:rPr>
      </w:pPr>
      <w:r w:rsidRPr="00C31E83">
        <w:rPr>
          <w:rFonts w:hint="cs"/>
          <w:rtl/>
        </w:rPr>
        <w:t>نگرش مسئولین</w:t>
      </w:r>
    </w:p>
    <w:p w14:paraId="21EA4D43" w14:textId="220B10A6" w:rsidR="002617BA" w:rsidRPr="001C02E4" w:rsidRDefault="002617BA" w:rsidP="002617BA">
      <w:pPr>
        <w:pStyle w:val="afe"/>
        <w:rPr>
          <w:rFonts w:cs="Calibri"/>
        </w:rPr>
      </w:pPr>
      <w:r>
        <w:rPr>
          <w:rFonts w:hint="cs"/>
          <w:rtl/>
        </w:rPr>
        <w:t xml:space="preserve">کد31: </w:t>
      </w:r>
      <w:r w:rsidR="001C02E4">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sidR="001C02E4">
        <w:rPr>
          <w:rFonts w:cs="Calibri" w:hint="cs"/>
          <w:rtl/>
        </w:rPr>
        <w:t>"</w:t>
      </w:r>
    </w:p>
    <w:p w14:paraId="34A2CB7F" w14:textId="77777777" w:rsidR="002617BA" w:rsidRPr="002F6D34" w:rsidRDefault="002617BA" w:rsidP="00395180">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0C1D82C" w14:textId="624B3B9A" w:rsidR="002617BA" w:rsidRPr="001C02E4" w:rsidRDefault="002617BA" w:rsidP="002617BA">
      <w:pPr>
        <w:pStyle w:val="afe"/>
        <w:rPr>
          <w:rFonts w:cs="Calibri"/>
          <w:rtl/>
        </w:rPr>
      </w:pPr>
      <w:r>
        <w:rPr>
          <w:rFonts w:hint="cs"/>
          <w:rtl/>
        </w:rPr>
        <w:t>کد 22:‌</w:t>
      </w:r>
      <w:r w:rsidR="001C02E4">
        <w:rPr>
          <w:rFonts w:hint="cs"/>
          <w:rtl/>
        </w:rPr>
        <w:t xml:space="preserve"> </w:t>
      </w:r>
      <w:r w:rsidR="001C02E4">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sidR="001C02E4">
        <w:rPr>
          <w:rFonts w:cs="Calibri" w:hint="cs"/>
          <w:rtl/>
        </w:rPr>
        <w:t>"</w:t>
      </w:r>
    </w:p>
    <w:p w14:paraId="778ED2AB" w14:textId="77777777" w:rsidR="002617BA" w:rsidRDefault="002617BA" w:rsidP="001C02E4">
      <w:pPr>
        <w:pStyle w:val="afb"/>
        <w:rPr>
          <w:rtl/>
        </w:rPr>
      </w:pPr>
      <w:r w:rsidRPr="007E1479">
        <w:rPr>
          <w:rFonts w:hint="cs"/>
          <w:rtl/>
        </w:rPr>
        <w:t>نگرش اولیا</w:t>
      </w:r>
      <w:r>
        <w:rPr>
          <w:rFonts w:hint="cs"/>
          <w:rtl/>
        </w:rPr>
        <w:t xml:space="preserve"> و جامعه</w:t>
      </w:r>
    </w:p>
    <w:p w14:paraId="16178DD5" w14:textId="08F90C67" w:rsidR="002617BA" w:rsidRDefault="002617BA" w:rsidP="002617BA">
      <w:pPr>
        <w:pStyle w:val="afe"/>
        <w:rPr>
          <w:rtl/>
        </w:rPr>
      </w:pPr>
      <w:r>
        <w:rPr>
          <w:rFonts w:hint="cs"/>
          <w:rtl/>
        </w:rPr>
        <w:t xml:space="preserve">کد 12: </w:t>
      </w:r>
      <w:r w:rsidR="001C02E4">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20A8EF89" w14:textId="555D729B" w:rsidR="002617BA" w:rsidRPr="001C02E4" w:rsidRDefault="002617BA" w:rsidP="002617BA">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sidR="001C02E4">
        <w:rPr>
          <w:rFonts w:cs="Calibri" w:hint="cs"/>
          <w:rtl/>
        </w:rPr>
        <w:t>"</w:t>
      </w:r>
    </w:p>
    <w:p w14:paraId="5EBB9A9B" w14:textId="7882AF37" w:rsidR="00395180" w:rsidRDefault="00395180" w:rsidP="00395180">
      <w:pPr>
        <w:pStyle w:val="1-1-1-1"/>
        <w:rPr>
          <w:rtl/>
        </w:rPr>
      </w:pPr>
      <w:r>
        <w:rPr>
          <w:rFonts w:hint="cs"/>
          <w:rtl/>
        </w:rPr>
        <w:t>موانع مالی</w:t>
      </w:r>
    </w:p>
    <w:p w14:paraId="266CBD3C" w14:textId="7A136A04" w:rsidR="00395180" w:rsidRDefault="00395180" w:rsidP="00B847A3">
      <w:pPr>
        <w:pStyle w:val="ac"/>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2C6A400F" w14:textId="1B618AA9" w:rsidR="00395180" w:rsidRDefault="00395180" w:rsidP="00395180">
      <w:pPr>
        <w:pStyle w:val="afe"/>
        <w:rPr>
          <w:rFonts w:cs="Calibri"/>
          <w:noProof/>
          <w:rtl/>
        </w:rPr>
      </w:pPr>
      <w:r w:rsidRPr="00F72AFA">
        <w:rPr>
          <w:rFonts w:hint="cs"/>
          <w:rtl/>
        </w:rPr>
        <w:t xml:space="preserve">کد 17: </w:t>
      </w:r>
      <w:r w:rsidR="00CA1F22">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sidR="00CA1F22">
        <w:rPr>
          <w:rFonts w:cs="Calibri" w:hint="cs"/>
          <w:noProof/>
          <w:rtl/>
        </w:rPr>
        <w:t>"</w:t>
      </w:r>
    </w:p>
    <w:p w14:paraId="18D5DDCF" w14:textId="3D6419D9" w:rsidR="002E58A4" w:rsidRDefault="002E58A4" w:rsidP="00FE1DA6">
      <w:pPr>
        <w:pStyle w:val="1-1-1-1"/>
        <w:rPr>
          <w:rtl/>
        </w:rPr>
      </w:pPr>
      <w:r>
        <w:rPr>
          <w:rFonts w:hint="cs"/>
          <w:rtl/>
        </w:rPr>
        <w:t>نبود فناوری</w:t>
      </w:r>
    </w:p>
    <w:p w14:paraId="63C0CC85" w14:textId="52807650" w:rsidR="00FE1DA6" w:rsidRDefault="00FE1DA6" w:rsidP="00B847A3">
      <w:pPr>
        <w:pStyle w:val="ac"/>
        <w:rPr>
          <w:rtl/>
        </w:rPr>
      </w:pPr>
      <w:r>
        <w:rPr>
          <w:rFonts w:hint="cs"/>
          <w:rtl/>
        </w:rPr>
        <w:t>یکی از مواردی که باید در طراحی ساختمان یادگیری در عصر کنونی دیده شود، قابلیت ساختمان برای استفاده از فناوری‌های به روز و هدفمند است. با ظهور یکباره‌ی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 فضا می‌تواند کیفیت زندگی دانش‌آموزان در مدرسه و به تبع آن کیفیت یادگیری را افزایش دهد و نبود قابلیت به‌کارگیری فناوری در مدارس کنونی، سبب پایین رفتن کیفیت یادگیری شده‌است.</w:t>
      </w:r>
    </w:p>
    <w:p w14:paraId="4BA32BB3" w14:textId="05BDD085" w:rsidR="00FE1DA6" w:rsidRDefault="00FE1DA6" w:rsidP="00FE1DA6">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F506DFB" w14:textId="77777777" w:rsidR="00020D81" w:rsidRDefault="00020D81" w:rsidP="00FE1DA6">
      <w:pPr>
        <w:pStyle w:val="afe"/>
        <w:rPr>
          <w:rtl/>
        </w:rPr>
      </w:pPr>
    </w:p>
    <w:p w14:paraId="30BF77C6" w14:textId="77777777" w:rsidR="00020D81" w:rsidRDefault="00020D81" w:rsidP="00FE1DA6">
      <w:pPr>
        <w:pStyle w:val="afe"/>
        <w:rPr>
          <w:rtl/>
        </w:rPr>
      </w:pPr>
    </w:p>
    <w:p w14:paraId="406F66A8" w14:textId="77777777" w:rsidR="00020D81" w:rsidRDefault="00020D81" w:rsidP="00FE1DA6">
      <w:pPr>
        <w:pStyle w:val="afe"/>
        <w:rPr>
          <w:rtl/>
        </w:rPr>
      </w:pPr>
    </w:p>
    <w:p w14:paraId="349E71CD" w14:textId="77777777" w:rsidR="00020D81" w:rsidRDefault="00020D81" w:rsidP="00FE1DA6">
      <w:pPr>
        <w:pStyle w:val="afe"/>
        <w:rPr>
          <w:rtl/>
        </w:rPr>
      </w:pPr>
    </w:p>
    <w:p w14:paraId="2132E1D3" w14:textId="77777777" w:rsidR="00020D81" w:rsidRDefault="00020D81" w:rsidP="00FE1DA6">
      <w:pPr>
        <w:pStyle w:val="afe"/>
        <w:rPr>
          <w:rtl/>
        </w:rPr>
      </w:pPr>
    </w:p>
    <w:p w14:paraId="7A3DE793" w14:textId="77777777" w:rsidR="00020D81" w:rsidRDefault="00020D81" w:rsidP="00FE1DA6">
      <w:pPr>
        <w:pStyle w:val="afe"/>
        <w:rPr>
          <w:rtl/>
        </w:rPr>
      </w:pPr>
    </w:p>
    <w:p w14:paraId="40E212C7" w14:textId="77777777" w:rsidR="00020D81" w:rsidRDefault="00020D81" w:rsidP="00FE1DA6">
      <w:pPr>
        <w:pStyle w:val="afe"/>
        <w:rPr>
          <w:rtl/>
        </w:rPr>
      </w:pPr>
    </w:p>
    <w:p w14:paraId="74DF948C" w14:textId="6FC834EA" w:rsidR="00020D81" w:rsidRDefault="00020D81" w:rsidP="00020D81">
      <w:pPr>
        <w:rPr>
          <w:rFonts w:cs="B Nazanin"/>
          <w:b/>
          <w:bCs/>
          <w:kern w:val="2"/>
          <w:rtl/>
        </w:rPr>
      </w:pPr>
      <w:r>
        <w:rPr>
          <w:rtl/>
        </w:rPr>
        <w:br w:type="page"/>
      </w:r>
      <w:r>
        <w:rPr>
          <w:rFonts w:cs="B Nazanin"/>
          <w:b/>
          <w:bCs/>
          <w:noProof/>
          <w:kern w:val="2"/>
          <w:rtl/>
          <w:lang w:val="ar-SA"/>
        </w:rPr>
        <w:drawing>
          <wp:inline distT="0" distB="0" distL="0" distR="0" wp14:anchorId="6EA2DB22" wp14:editId="070273FE">
            <wp:extent cx="5399405" cy="4976351"/>
            <wp:effectExtent l="0" t="38100" r="10795" b="5334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76CEE263" w14:textId="2E429E4B" w:rsidR="00020D81" w:rsidRDefault="00F2320F" w:rsidP="00F2320F">
      <w:pPr>
        <w:pStyle w:val="a0"/>
        <w:jc w:val="left"/>
        <w:rPr>
          <w:rtl/>
        </w:rPr>
      </w:pPr>
      <w:bookmarkStart w:id="293" w:name="_Toc145245267"/>
      <w:r>
        <w:rPr>
          <w:rFonts w:hint="cs"/>
          <w:rtl/>
        </w:rPr>
        <w:t>موانع و محدودیت‌ها</w:t>
      </w:r>
      <w:r w:rsidR="00C962F8">
        <w:rPr>
          <w:rFonts w:hint="cs"/>
          <w:rtl/>
        </w:rPr>
        <w:t xml:space="preserve"> در یک نگاه</w:t>
      </w:r>
      <w:bookmarkEnd w:id="293"/>
    </w:p>
    <w:p w14:paraId="2132929B" w14:textId="47A85620" w:rsidR="002617BA" w:rsidRDefault="002617BA" w:rsidP="00A90E1D">
      <w:pPr>
        <w:pStyle w:val="1-1"/>
        <w:rPr>
          <w:rtl/>
        </w:rPr>
      </w:pPr>
      <w:bookmarkStart w:id="294" w:name="_Toc144152871"/>
      <w:bookmarkStart w:id="295" w:name="_Toc145161022"/>
      <w:r>
        <w:rPr>
          <w:rFonts w:hint="cs"/>
          <w:rtl/>
        </w:rPr>
        <w:t>بحث و نتیجه‌گیری</w:t>
      </w:r>
      <w:bookmarkEnd w:id="294"/>
      <w:bookmarkEnd w:id="295"/>
    </w:p>
    <w:p w14:paraId="2C2EF743" w14:textId="03E07882" w:rsidR="002617BA" w:rsidRDefault="002617BA" w:rsidP="00B847A3">
      <w:pPr>
        <w:pStyle w:val="ac"/>
        <w:rPr>
          <w:rtl/>
        </w:rPr>
      </w:pPr>
      <w:bookmarkStart w:id="296" w:name="_Hlk145071017"/>
      <w:bookmarkStart w:id="297"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sidR="00AC31DD">
        <w:rPr>
          <w:rFonts w:hint="cs"/>
          <w:rtl/>
        </w:rPr>
        <w:t xml:space="preserve">در پاسخ به سوال پژوهش </w:t>
      </w:r>
      <w:r>
        <w:rPr>
          <w:rFonts w:hint="cs"/>
          <w:rtl/>
        </w:rPr>
        <w:t>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sidR="003B5D33">
        <w:rPr>
          <w:rFonts w:hint="cs"/>
          <w:rtl/>
        </w:rPr>
        <w:t>‌ا</w:t>
      </w:r>
      <w:r>
        <w:rPr>
          <w:rtl/>
        </w:rPr>
        <w:t>ند از:</w:t>
      </w:r>
      <w:r w:rsidR="00B25747">
        <w:rPr>
          <w:rFonts w:hint="cs"/>
          <w:rtl/>
        </w:rPr>
        <w:t xml:space="preserve"> </w:t>
      </w:r>
      <w:r>
        <w:rPr>
          <w:rFonts w:hint="cs"/>
          <w:rtl/>
        </w:rPr>
        <w:t>شایستگی‌های دانش</w:t>
      </w:r>
      <w:r w:rsidR="00AC31DD">
        <w:rPr>
          <w:rFonts w:hint="cs"/>
          <w:rtl/>
        </w:rPr>
        <w:t>‌محور</w:t>
      </w:r>
      <w:r>
        <w:rPr>
          <w:rFonts w:hint="cs"/>
          <w:rtl/>
        </w:rPr>
        <w:t>،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6BF48C2D" w14:textId="1D57EEBA" w:rsidR="000D1C28" w:rsidRDefault="000D1C28" w:rsidP="00B847A3">
      <w:pPr>
        <w:pStyle w:val="ac"/>
        <w:rPr>
          <w:rtl/>
          <w:lang w:val="fa-IR"/>
        </w:rPr>
      </w:pPr>
      <w:r>
        <w:rPr>
          <w:rFonts w:hint="cs"/>
          <w:rtl/>
        </w:rPr>
        <w:t xml:space="preserve">     </w:t>
      </w:r>
      <w:r w:rsidR="00AC31DD">
        <w:rPr>
          <w:rFonts w:hint="cs"/>
          <w:rtl/>
        </w:rPr>
        <w:t xml:space="preserve">بر اساس تعریف شایستگی؛ </w:t>
      </w:r>
      <w:r w:rsidR="00AC31DD" w:rsidRPr="00C73B2A">
        <w:rPr>
          <w:rFonts w:hint="cs"/>
          <w:rtl/>
        </w:rPr>
        <w:t>مجموعه‌ای از دانش‌ها، مهارت‌ها</w:t>
      </w:r>
      <w:r w:rsidR="00AC31DD">
        <w:rPr>
          <w:rFonts w:hint="cs"/>
          <w:rtl/>
        </w:rPr>
        <w:t xml:space="preserve"> و</w:t>
      </w:r>
      <w:r w:rsidR="00AC31DD" w:rsidRPr="00C73B2A">
        <w:rPr>
          <w:rFonts w:hint="cs"/>
          <w:rtl/>
        </w:rPr>
        <w:t xml:space="preserve"> توانایی‌ها، انگیزه‌ها، نگرش‌ها و</w:t>
      </w:r>
      <w:r w:rsidR="00AC31DD" w:rsidRPr="00296EA8">
        <w:rPr>
          <w:rFonts w:hint="cs"/>
          <w:rtl/>
        </w:rPr>
        <w:t xml:space="preserve"> خصیصه‌های یک فرد که در صورت وجود فرصت و امکانات مناسب، منجر به عملکرد بالا در شغل یا موقعیت‌هایی خاص می‌</w:t>
      </w:r>
      <w:r w:rsidR="00AC31DD">
        <w:rPr>
          <w:rFonts w:hint="cs"/>
          <w:rtl/>
        </w:rPr>
        <w:t>شود.</w:t>
      </w:r>
      <w:r w:rsidR="00192C16">
        <w:rPr>
          <w:rFonts w:hint="cs"/>
          <w:rtl/>
        </w:rPr>
        <w:t xml:space="preserve"> مدیران مدارس در شرایطی توانایی ایفای نقش طراح محیط کالبدی یادگیری را دارند که </w:t>
      </w:r>
      <w:r w:rsidR="002E58A4">
        <w:rPr>
          <w:rFonts w:hint="cs"/>
          <w:rtl/>
        </w:rPr>
        <w:t xml:space="preserve">1- </w:t>
      </w:r>
      <w:r w:rsidR="00192C16">
        <w:rPr>
          <w:rFonts w:hint="cs"/>
          <w:rtl/>
        </w:rPr>
        <w:t>دارای مجموعه‌ای از ش</w:t>
      </w:r>
      <w:r w:rsidR="00AC31DD">
        <w:rPr>
          <w:rFonts w:hint="cs"/>
          <w:rtl/>
        </w:rPr>
        <w:t>ایستگی‌ها</w:t>
      </w:r>
      <w:r w:rsidR="00192C16">
        <w:rPr>
          <w:rFonts w:hint="cs"/>
          <w:rtl/>
        </w:rPr>
        <w:t xml:space="preserve"> باشند و </w:t>
      </w:r>
      <w:r w:rsidR="002E58A4">
        <w:rPr>
          <w:rFonts w:hint="cs"/>
          <w:rtl/>
        </w:rPr>
        <w:t xml:space="preserve">2- </w:t>
      </w:r>
      <w:r w:rsidR="00192C16">
        <w:rPr>
          <w:rFonts w:hint="cs"/>
          <w:rtl/>
        </w:rPr>
        <w:t>نظام آموزشی فرصت و امکانات مناسب را برای آنها فراهم کند.</w:t>
      </w:r>
      <w:r w:rsidR="00AC31DD">
        <w:rPr>
          <w:rFonts w:hint="cs"/>
          <w:rtl/>
        </w:rPr>
        <w:t xml:space="preserve"> </w:t>
      </w:r>
    </w:p>
    <w:p w14:paraId="40EA090A" w14:textId="5CDB13E8" w:rsidR="00A533FF" w:rsidRDefault="0018379D" w:rsidP="00B847A3">
      <w:pPr>
        <w:pStyle w:val="ac"/>
        <w:rPr>
          <w:rtl/>
        </w:rPr>
      </w:pPr>
      <w:r>
        <w:rPr>
          <w:rtl/>
          <w:lang w:val="fa-IR"/>
        </w:rPr>
        <w:drawing>
          <wp:anchor distT="0" distB="0" distL="114300" distR="114300" simplePos="0" relativeHeight="251681792" behindDoc="0" locked="0" layoutInCell="1" allowOverlap="1" wp14:anchorId="7400A974" wp14:editId="7AF5F62C">
            <wp:simplePos x="0" y="0"/>
            <wp:positionH relativeFrom="margin">
              <wp:posOffset>-283210</wp:posOffset>
            </wp:positionH>
            <wp:positionV relativeFrom="margin">
              <wp:posOffset>4364990</wp:posOffset>
            </wp:positionV>
            <wp:extent cx="3192780" cy="3036570"/>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77" cstate="print">
                      <a:extLst>
                        <a:ext uri="{28A0092B-C50C-407E-A947-70E740481C1C}">
                          <a14:useLocalDpi xmlns:a14="http://schemas.microsoft.com/office/drawing/2010/main" val="0"/>
                        </a:ext>
                      </a:extLst>
                    </a:blip>
                    <a:srcRect l="19803" r="17099"/>
                    <a:stretch/>
                  </pic:blipFill>
                  <pic:spPr bwMode="auto">
                    <a:xfrm>
                      <a:off x="0" y="0"/>
                      <a:ext cx="3192780"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2C16">
        <w:rPr>
          <w:rFonts w:hint="cs"/>
          <w:rtl/>
        </w:rPr>
        <w:t xml:space="preserve">     طبق نتایج بدست آمده از این پژوهش، </w:t>
      </w:r>
      <w:r w:rsidR="003B5D33">
        <w:rPr>
          <w:rFonts w:hint="cs"/>
          <w:rtl/>
        </w:rPr>
        <w:t>اغلب مدیران باوردا</w:t>
      </w:r>
      <w:r w:rsidR="006E496A">
        <w:rPr>
          <w:rFonts w:hint="cs"/>
          <w:rtl/>
        </w:rPr>
        <w:t>رن</w:t>
      </w:r>
      <w:r w:rsidR="003B5D33">
        <w:rPr>
          <w:rFonts w:hint="cs"/>
          <w:rtl/>
        </w:rPr>
        <w:t xml:space="preserve">د که فضای آموزشی مطلوب متفاوت از فضای موجود است اما واقعیت این است که موانع و محدودیت‌های موجود مشکلات و چالش‌های متعددی برای ایشان بوجود آورده </w:t>
      </w:r>
      <w:r w:rsidR="006E496A">
        <w:rPr>
          <w:rFonts w:hint="cs"/>
          <w:rtl/>
        </w:rPr>
        <w:t>است</w:t>
      </w:r>
      <w:r w:rsidR="003B5D33">
        <w:rPr>
          <w:rFonts w:hint="cs"/>
          <w:rtl/>
        </w:rPr>
        <w:t xml:space="preserve"> اما آنچه از فرصت‌ها و امکانات در اختیار ایشان بود برای رسیدن به هدف استفاده می‌کردند.</w:t>
      </w:r>
      <w:r w:rsidR="00D764FA">
        <w:rPr>
          <w:rFonts w:hint="cs"/>
          <w:rtl/>
        </w:rPr>
        <w:t xml:space="preserve"> به عبارت دیگر این مدیران از شایستگی‌‌های نگرشی، انگیزشی و خصیصه‌های فردی مناسب</w:t>
      </w:r>
      <w:r w:rsidR="006E496A">
        <w:rPr>
          <w:rFonts w:hint="cs"/>
          <w:rtl/>
        </w:rPr>
        <w:t>ی</w:t>
      </w:r>
      <w:r w:rsidR="00D764FA">
        <w:rPr>
          <w:rFonts w:hint="cs"/>
          <w:rtl/>
        </w:rPr>
        <w:t xml:space="preserve"> برخوردار </w:t>
      </w:r>
      <w:r w:rsidR="006E496A">
        <w:rPr>
          <w:rFonts w:hint="cs"/>
          <w:rtl/>
        </w:rPr>
        <w:t>هستند که سبب اقدام</w:t>
      </w:r>
      <w:r w:rsidR="00D764FA">
        <w:rPr>
          <w:rFonts w:hint="cs"/>
          <w:rtl/>
        </w:rPr>
        <w:t xml:space="preserve"> در راستای خلق فضای یادگیری مطلوب </w:t>
      </w:r>
      <w:r w:rsidR="006E496A">
        <w:rPr>
          <w:rFonts w:hint="cs"/>
          <w:rtl/>
        </w:rPr>
        <w:t>می‌شود</w:t>
      </w:r>
      <w:r w:rsidR="00D764FA">
        <w:rPr>
          <w:rFonts w:hint="cs"/>
          <w:rtl/>
        </w:rPr>
        <w:t xml:space="preserve">. </w:t>
      </w:r>
      <w:r w:rsidR="006E496A">
        <w:rPr>
          <w:rFonts w:hint="cs"/>
          <w:rtl/>
        </w:rPr>
        <w:t xml:space="preserve">اما </w:t>
      </w:r>
      <w:r w:rsidR="00D764FA">
        <w:rPr>
          <w:rFonts w:hint="cs"/>
          <w:rtl/>
        </w:rPr>
        <w:t xml:space="preserve">مهم‌ترین </w:t>
      </w:r>
      <w:r w:rsidR="006E496A">
        <w:rPr>
          <w:rFonts w:hint="cs"/>
          <w:rtl/>
        </w:rPr>
        <w:t>چیزی</w:t>
      </w:r>
      <w:r w:rsidR="00D764FA">
        <w:rPr>
          <w:rFonts w:hint="cs"/>
          <w:rtl/>
        </w:rPr>
        <w:t xml:space="preserve"> که نبودش آشکار </w:t>
      </w:r>
      <w:r w:rsidR="006E496A">
        <w:rPr>
          <w:rFonts w:hint="cs"/>
          <w:rtl/>
        </w:rPr>
        <w:t>است</w:t>
      </w:r>
      <w:r w:rsidR="00D764FA">
        <w:rPr>
          <w:rFonts w:hint="cs"/>
          <w:rtl/>
        </w:rPr>
        <w:t xml:space="preserve">، فقر شایستگی‌های دانش‌محور است. این مساله خصوصا در سال‌های ابتدایی مسئولیت، سبب سردرگمی و بی‌انگیزگی ایشان می‌شود. </w:t>
      </w:r>
      <w:r w:rsidR="006E496A">
        <w:rPr>
          <w:rFonts w:hint="cs"/>
          <w:rtl/>
        </w:rPr>
        <w:t>علاوه بر فقر دانش</w:t>
      </w:r>
      <w:r w:rsidR="00A533FF">
        <w:rPr>
          <w:rFonts w:hint="cs"/>
          <w:rtl/>
        </w:rPr>
        <w:t>،</w:t>
      </w:r>
      <w:r w:rsidR="006E496A">
        <w:rPr>
          <w:rFonts w:hint="cs"/>
          <w:rtl/>
        </w:rPr>
        <w:t xml:space="preserve"> موانع و محدودیت‌هایی که در چهار دسته‌ی ساختاری، فرهنگی، مالی و فناوری وجود دارد</w:t>
      </w:r>
      <w:r w:rsidR="00A533FF">
        <w:rPr>
          <w:rFonts w:hint="cs"/>
          <w:rtl/>
        </w:rPr>
        <w:t xml:space="preserve"> نیز</w:t>
      </w:r>
      <w:r w:rsidR="006E496A">
        <w:rPr>
          <w:rFonts w:hint="cs"/>
          <w:rtl/>
        </w:rPr>
        <w:t>، چالش‌هایی را برای مدیران طراح فضای یادگیری بوجود آورده‌ا</w:t>
      </w:r>
      <w:r w:rsidR="001A4BE8">
        <w:rPr>
          <w:rFonts w:hint="cs"/>
          <w:rtl/>
        </w:rPr>
        <w:t>ست</w:t>
      </w:r>
      <w:r w:rsidR="00F2320F">
        <w:rPr>
          <w:rFonts w:hint="cs"/>
          <w:rtl/>
        </w:rPr>
        <w:t xml:space="preserve"> و امکان به‌کارگیری شایستگی‌ها فراهم نمی‌شود. به عبارت دیگر،</w:t>
      </w:r>
      <w:r w:rsidR="001A4BE8">
        <w:rPr>
          <w:rFonts w:hint="cs"/>
          <w:rtl/>
        </w:rPr>
        <w:t xml:space="preserve"> بنیان‌ ن</w:t>
      </w:r>
      <w:r w:rsidR="000612E9">
        <w:rPr>
          <w:rFonts w:hint="cs"/>
          <w:rtl/>
        </w:rPr>
        <w:t>ظ</w:t>
      </w:r>
      <w:r w:rsidR="001A4BE8">
        <w:rPr>
          <w:rFonts w:hint="cs"/>
          <w:rtl/>
        </w:rPr>
        <w:t xml:space="preserve">ام آموزشی باید بر پایه‌ی این چهار مولفه قرار بگیرد تا شایستگی‌های یک مدیر </w:t>
      </w:r>
      <w:r w:rsidR="00A533FF">
        <w:rPr>
          <w:rFonts w:hint="cs"/>
          <w:rtl/>
        </w:rPr>
        <w:t xml:space="preserve">بتواند </w:t>
      </w:r>
      <w:r w:rsidR="001A4BE8">
        <w:rPr>
          <w:rFonts w:hint="cs"/>
          <w:rtl/>
        </w:rPr>
        <w:t xml:space="preserve">بروز و ظهور پیدا کند. در یک تفکر سیستمی و نظام‌مند، این چهار </w:t>
      </w:r>
      <w:r w:rsidR="00F2320F">
        <w:rPr>
          <w:rFonts w:hint="cs"/>
          <w:rtl/>
        </w:rPr>
        <w:t>مولفه</w:t>
      </w:r>
      <w:r w:rsidR="001A4BE8">
        <w:rPr>
          <w:rFonts w:hint="cs"/>
          <w:rtl/>
        </w:rPr>
        <w:t xml:space="preserve"> در تاثیر و تاثر از یکدیگر هستند و نمی‌توان هیچکدام را در اولویت نسبت به دیگری قرار داد.</w:t>
      </w:r>
      <w:r w:rsidR="00020D81">
        <w:rPr>
          <w:rFonts w:hint="cs"/>
          <w:rtl/>
        </w:rPr>
        <w:t xml:space="preserve"> اما به نظر می‌رسد که هر تغییری در ابتدای امر با تغییر نگرش امکان‌پذیر خواهد بود.</w:t>
      </w:r>
    </w:p>
    <w:tbl>
      <w:tblPr>
        <w:tblStyle w:val="TableGrid"/>
        <w:tblpPr w:leftFromText="180" w:rightFromText="180" w:vertAnchor="text" w:horzAnchor="margin" w:tblpY="3948"/>
        <w:bidiVisual/>
        <w:tblW w:w="0" w:type="auto"/>
        <w:tblLook w:val="04A0" w:firstRow="1" w:lastRow="0" w:firstColumn="1" w:lastColumn="0" w:noHBand="0" w:noVBand="1"/>
      </w:tblPr>
      <w:tblGrid>
        <w:gridCol w:w="4239"/>
      </w:tblGrid>
      <w:tr w:rsidR="0018379D" w14:paraId="78B522A9" w14:textId="77777777" w:rsidTr="00AA6060">
        <w:trPr>
          <w:trHeight w:hRule="exact" w:val="720"/>
        </w:trPr>
        <w:tc>
          <w:tcPr>
            <w:tcW w:w="4239" w:type="dxa"/>
            <w:tcBorders>
              <w:top w:val="nil"/>
              <w:left w:val="nil"/>
              <w:bottom w:val="nil"/>
              <w:right w:val="nil"/>
            </w:tcBorders>
          </w:tcPr>
          <w:p w14:paraId="2D9643D6" w14:textId="77777777" w:rsidR="0018379D" w:rsidRPr="00F2320F" w:rsidRDefault="0018379D" w:rsidP="00AA6060">
            <w:pPr>
              <w:pStyle w:val="a0"/>
              <w:ind w:left="55"/>
              <w:jc w:val="right"/>
              <w:rPr>
                <w:rFonts w:eastAsia="Times New Roman"/>
                <w:noProof/>
                <w:kern w:val="0"/>
                <w:sz w:val="28"/>
                <w:szCs w:val="28"/>
                <w:rtl/>
                <w:lang w:val="fa-IR"/>
              </w:rPr>
            </w:pPr>
            <w:bookmarkStart w:id="298" w:name="_Toc145245268"/>
            <w:r>
              <w:rPr>
                <w:rFonts w:hint="cs"/>
                <w:noProof/>
                <w:rtl/>
              </w:rPr>
              <w:t>ابعاد تاثیرگذار بر بنیان نظام آموزشی</w:t>
            </w:r>
            <w:bookmarkEnd w:id="298"/>
          </w:p>
        </w:tc>
      </w:tr>
    </w:tbl>
    <w:p w14:paraId="5CD828AA" w14:textId="4D51E637" w:rsidR="0018379D" w:rsidRDefault="000612E9" w:rsidP="00B847A3">
      <w:pPr>
        <w:pStyle w:val="ac"/>
        <w:rPr>
          <w:rtl/>
        </w:rPr>
      </w:pPr>
      <w:r>
        <w:rPr>
          <w:rFonts w:hint="cs"/>
          <w:rtl/>
        </w:rPr>
        <w:t xml:space="preserve"> </w:t>
      </w:r>
      <w:r w:rsidR="00A533FF">
        <w:rPr>
          <w:rFonts w:hint="cs"/>
          <w:rtl/>
        </w:rPr>
        <w:t xml:space="preserve">  </w:t>
      </w:r>
      <w:r>
        <w:rPr>
          <w:rFonts w:hint="cs"/>
          <w:rtl/>
        </w:rPr>
        <w:t xml:space="preserve">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تغییر و استفاده از فضاهای یادگیری برای او در نظر </w:t>
      </w:r>
      <w:r w:rsidR="00F2320F">
        <w:rPr>
          <w:rFonts w:hint="cs"/>
          <w:rtl/>
        </w:rPr>
        <w:t>گرفته</w:t>
      </w:r>
      <w:r>
        <w:rPr>
          <w:rFonts w:hint="cs"/>
          <w:rtl/>
        </w:rPr>
        <w:t xml:space="preserve"> و از طرف دیگر بار مسائل اجرایی یا تدارکاتی را از روی دوش ایشان برداشته و</w:t>
      </w:r>
      <w:r w:rsidR="0018379D">
        <w:rPr>
          <w:rFonts w:hint="cs"/>
          <w:rtl/>
        </w:rPr>
        <w:t xml:space="preserve"> ب</w:t>
      </w:r>
      <w:r>
        <w:rPr>
          <w:rFonts w:hint="cs"/>
          <w:rtl/>
        </w:rPr>
        <w:t xml:space="preserve">ر وظایفی که در ارتباط </w:t>
      </w:r>
      <w:r w:rsidR="00D805BF">
        <w:rPr>
          <w:rFonts w:hint="cs"/>
          <w:rtl/>
        </w:rPr>
        <w:t xml:space="preserve"> </w:t>
      </w:r>
      <w:r>
        <w:rPr>
          <w:rFonts w:hint="cs"/>
          <w:rtl/>
        </w:rPr>
        <w:t>مستقیم با یاددهی-یادگیری هستند بیفزاید.</w:t>
      </w:r>
    </w:p>
    <w:p w14:paraId="3E5C818D" w14:textId="27E6D077" w:rsidR="00020D81" w:rsidRDefault="000612E9" w:rsidP="00B847A3">
      <w:pPr>
        <w:pStyle w:val="ac"/>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3B169E5" w14:textId="5CC3CAEB" w:rsidR="00126753" w:rsidRDefault="00F22A2E" w:rsidP="00B847A3">
      <w:pPr>
        <w:pStyle w:val="ac"/>
        <w:rPr>
          <w:rtl/>
        </w:rPr>
      </w:pPr>
      <w:r>
        <w:rPr>
          <w:rFonts w:hint="cs"/>
          <w:rtl/>
        </w:rPr>
        <w:t xml:space="preserve">در بعد داخلی </w:t>
      </w:r>
      <w:r w:rsidR="00300A9F">
        <w:rPr>
          <w:rFonts w:hint="cs"/>
          <w:rtl/>
        </w:rPr>
        <w:t>همه</w:t>
      </w:r>
      <w:r>
        <w:rPr>
          <w:rFonts w:hint="cs"/>
          <w:rtl/>
        </w:rPr>
        <w:t xml:space="preserve"> </w:t>
      </w:r>
      <w:r w:rsidR="00192C16">
        <w:rPr>
          <w:rFonts w:hint="cs"/>
          <w:rtl/>
        </w:rPr>
        <w:t xml:space="preserve">باید </w:t>
      </w:r>
      <w:r w:rsidR="000E1B6E">
        <w:rPr>
          <w:rFonts w:hint="cs"/>
          <w:rtl/>
        </w:rPr>
        <w:t xml:space="preserve">به این باور برسند که </w:t>
      </w:r>
      <w:r w:rsidR="00300A9F">
        <w:rPr>
          <w:rFonts w:hint="cs"/>
          <w:rtl/>
        </w:rPr>
        <w:t xml:space="preserve">کیفیت فضای یادگیری، کیفیت خروجی را مشخص می‌کند و </w:t>
      </w:r>
      <w:r w:rsidR="000E1B6E">
        <w:rPr>
          <w:rFonts w:hint="cs"/>
          <w:rtl/>
        </w:rPr>
        <w:t>مدیران و</w:t>
      </w:r>
      <w:r w:rsidR="002617BA">
        <w:rPr>
          <w:rFonts w:hint="cs"/>
          <w:rtl/>
        </w:rPr>
        <w:t xml:space="preserve"> </w:t>
      </w:r>
      <w:r w:rsidR="000E1B6E">
        <w:rPr>
          <w:rFonts w:hint="cs"/>
          <w:rtl/>
        </w:rPr>
        <w:t xml:space="preserve">ذی‌نفعان مدارس بهتر از هر فرد دیگری می‌توانند در طراحی </w:t>
      </w:r>
      <w:r w:rsidR="0018379D">
        <w:rPr>
          <w:rFonts w:hint="cs"/>
          <w:rtl/>
        </w:rPr>
        <w:t>فضای یادگیری</w:t>
      </w:r>
      <w:r w:rsidR="000E1B6E">
        <w:rPr>
          <w:rFonts w:hint="cs"/>
          <w:rtl/>
        </w:rPr>
        <w:t xml:space="preserve"> ایفای نقش کنند</w:t>
      </w:r>
      <w:r w:rsidR="00126753">
        <w:rPr>
          <w:rFonts w:hint="cs"/>
          <w:rtl/>
        </w:rPr>
        <w:t>. به نظر می</w:t>
      </w:r>
      <w:r w:rsidR="00126753">
        <w:t>‎</w:t>
      </w:r>
      <w:r w:rsidR="00126753">
        <w:rPr>
          <w:rFonts w:hint="cs"/>
          <w:rtl/>
        </w:rPr>
        <w:t xml:space="preserve">رسد با وجود اهمیت فراوان و تاثیر بسزایی که فضاهای یادگیری در امر یاددهی-یادگیری دانش‌آموزان دارند باید نگاه تخصصی در امر طراحی و ساخت مدارس وجود داشته باشد. </w:t>
      </w:r>
      <w:r w:rsidR="00300A9F">
        <w:rPr>
          <w:rFonts w:hint="cs"/>
          <w:rtl/>
        </w:rPr>
        <w:t>لذا باید به دنبال افزایش شایستگی‌های مدیران</w:t>
      </w:r>
      <w:r w:rsidR="00126753">
        <w:rPr>
          <w:rFonts w:hint="cs"/>
          <w:rtl/>
        </w:rPr>
        <w:t xml:space="preserve"> به عنوان یک متخصص یادگیری</w:t>
      </w:r>
      <w:r w:rsidR="00300A9F">
        <w:rPr>
          <w:rFonts w:hint="cs"/>
          <w:rtl/>
        </w:rPr>
        <w:t xml:space="preserve"> </w:t>
      </w:r>
      <w:r w:rsidR="00A15FC5">
        <w:rPr>
          <w:rFonts w:hint="cs"/>
          <w:rtl/>
        </w:rPr>
        <w:t>بوده و ساز و کار نظرخواهی از مدیران و تفویض اختیار به ایشان را فراهم کنند.</w:t>
      </w:r>
      <w:r>
        <w:rPr>
          <w:rFonts w:hint="cs"/>
          <w:rtl/>
        </w:rPr>
        <w:t xml:space="preserve"> در بعد خارجی، همکاری و تعامل بین سازمان‌های آموزش و پرورش، نوس</w:t>
      </w:r>
      <w:r w:rsidR="00740F3D">
        <w:rPr>
          <w:rFonts w:hint="cs"/>
          <w:rtl/>
        </w:rPr>
        <w:t>ازی، شهرداری و غیره افزایش پیدا کند.</w:t>
      </w:r>
      <w:r w:rsidR="002617BA">
        <w:rPr>
          <w:rFonts w:hint="cs"/>
          <w:rtl/>
        </w:rPr>
        <w:t xml:space="preserve"> </w:t>
      </w:r>
      <w:r w:rsidR="00A15FC5">
        <w:rPr>
          <w:rFonts w:hint="cs"/>
          <w:rtl/>
        </w:rPr>
        <w:t>عدم همراهی و همکاری سازمان نوسازی و آموزش و پرورش باعث ایجاد خلاهای جدی در ساخت ساختمان‌های مدارس شده است. به طوریکه سازمان نوسازی به دور از نیازهای یک فضای یاددهی و یادگیری، با یک ا</w:t>
      </w:r>
      <w:r w:rsidR="0018379D">
        <w:rPr>
          <w:rFonts w:hint="cs"/>
          <w:rtl/>
        </w:rPr>
        <w:t>لگوی</w:t>
      </w:r>
      <w:r w:rsidR="00A15FC5">
        <w:rPr>
          <w:rFonts w:hint="cs"/>
          <w:rtl/>
        </w:rPr>
        <w:t xml:space="preserve">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w:t>
      </w:r>
      <w:r w:rsidR="00126753">
        <w:rPr>
          <w:rFonts w:hint="cs"/>
          <w:rtl/>
        </w:rPr>
        <w:t xml:space="preserve">. </w:t>
      </w:r>
      <w:r w:rsidR="002617BA">
        <w:rPr>
          <w:rFonts w:hint="cs"/>
          <w:rtl/>
        </w:rPr>
        <w:t xml:space="preserve">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w:t>
      </w:r>
      <w:r w:rsidR="00A15FC5">
        <w:rPr>
          <w:rFonts w:hint="cs"/>
          <w:rtl/>
        </w:rPr>
        <w:t xml:space="preserve">دانش‌آموزان </w:t>
      </w:r>
      <w:r w:rsidR="002617BA">
        <w:rPr>
          <w:rFonts w:hint="cs"/>
          <w:rtl/>
        </w:rPr>
        <w:t xml:space="preserve">را طلب می‌کند. </w:t>
      </w:r>
    </w:p>
    <w:p w14:paraId="7BAE9974" w14:textId="6B3D5976" w:rsidR="002617BA" w:rsidRDefault="00126753" w:rsidP="00B847A3">
      <w:pPr>
        <w:pStyle w:val="ac"/>
        <w:rPr>
          <w:rtl/>
        </w:rPr>
      </w:pPr>
      <w:r>
        <w:rPr>
          <w:rFonts w:hint="cs"/>
          <w:rtl/>
        </w:rPr>
        <w:t xml:space="preserve">     </w:t>
      </w:r>
      <w:r w:rsidR="0084092D">
        <w:rPr>
          <w:rFonts w:hint="cs"/>
          <w:rtl/>
        </w:rPr>
        <w:t>به نظر می‌رسد ای</w:t>
      </w:r>
      <w:r w:rsidR="00937793">
        <w:rPr>
          <w:rFonts w:hint="cs"/>
          <w:rtl/>
        </w:rPr>
        <w:t>نها</w:t>
      </w:r>
      <w:r w:rsidR="0084092D">
        <w:rPr>
          <w:rFonts w:hint="cs"/>
          <w:rtl/>
        </w:rPr>
        <w:t xml:space="preserve"> اتفاق نخواهد افتاد م</w:t>
      </w:r>
      <w:r w:rsidR="00937793">
        <w:rPr>
          <w:rFonts w:hint="cs"/>
          <w:rtl/>
        </w:rPr>
        <w:t>گ</w:t>
      </w:r>
      <w:r w:rsidR="0084092D">
        <w:rPr>
          <w:rFonts w:hint="cs"/>
          <w:rtl/>
        </w:rPr>
        <w:t>ر اینکه</w:t>
      </w:r>
      <w:r w:rsidR="002617BA">
        <w:rPr>
          <w:rFonts w:hint="cs"/>
          <w:rtl/>
        </w:rPr>
        <w:t xml:space="preserve"> آگاهی جامعه، اعم از مسئولین، مدیران مدارس، معلمان و اولیا از جنبه‌های مختلفی در مواجهه با مدرسه و مدیران مدارس </w:t>
      </w:r>
      <w:r w:rsidR="0084092D">
        <w:rPr>
          <w:rFonts w:hint="cs"/>
          <w:rtl/>
        </w:rPr>
        <w:t>بالاتر رود</w:t>
      </w:r>
      <w:r w:rsidR="002617BA">
        <w:rPr>
          <w:rFonts w:hint="cs"/>
          <w:rtl/>
        </w:rPr>
        <w:t>. نیاز است تا جایگاه مدرسه به عنوان نهادی که مسئولیت تربیت نسل آینده را برعهده دارد بازطراحی ش</w:t>
      </w:r>
      <w:r w:rsidR="00A15FC5">
        <w:rPr>
          <w:rFonts w:hint="cs"/>
          <w:rtl/>
        </w:rPr>
        <w:t>ده</w:t>
      </w:r>
      <w:r w:rsidR="002617BA">
        <w:rPr>
          <w:rFonts w:hint="cs"/>
          <w:rtl/>
        </w:rPr>
        <w:t xml:space="preserve"> و از انحصار برای قبولی کنکور یا کسب امتیاز بالا در امتحانات و ارزیابی‌های خشک و قالبی بیرون بیاید</w:t>
      </w:r>
      <w:r w:rsidR="0084092D">
        <w:rPr>
          <w:rFonts w:hint="cs"/>
          <w:rtl/>
        </w:rPr>
        <w:t xml:space="preserve"> و ساختمان مدرسه نیز به‌عنوان معلم سوم دانش‌آموزان دیده شود. </w:t>
      </w:r>
      <w:r w:rsidR="002617BA">
        <w:rPr>
          <w:rFonts w:hint="cs"/>
          <w:rtl/>
        </w:rPr>
        <w:t xml:space="preserve"> باید از مدیران مدارس انتظار برود تا در طراحی</w:t>
      </w:r>
      <w:r w:rsidR="00A15FC5">
        <w:rPr>
          <w:rFonts w:hint="cs"/>
          <w:rtl/>
        </w:rPr>
        <w:t xml:space="preserve"> و خلق</w:t>
      </w:r>
      <w:r w:rsidR="002617BA">
        <w:rPr>
          <w:rFonts w:hint="cs"/>
          <w:rtl/>
        </w:rPr>
        <w:t xml:space="preserve"> فضاهای کالبدی یادگیری </w:t>
      </w:r>
      <w:r w:rsidR="0084092D">
        <w:rPr>
          <w:rFonts w:hint="cs"/>
          <w:rtl/>
        </w:rPr>
        <w:t xml:space="preserve">نیز همانند سایر عرصه‌های مربوط به یاددهی و یادگیری </w:t>
      </w:r>
      <w:r w:rsidR="002617BA">
        <w:rPr>
          <w:rFonts w:hint="cs"/>
          <w:rtl/>
        </w:rPr>
        <w:t xml:space="preserve">نقش‌آفرینی کنند. این مهم </w:t>
      </w:r>
      <w:r w:rsidR="00A15FC5">
        <w:rPr>
          <w:rFonts w:hint="cs"/>
          <w:rtl/>
        </w:rPr>
        <w:t xml:space="preserve"> </w:t>
      </w:r>
      <w:r w:rsidR="002617BA">
        <w:rPr>
          <w:rFonts w:hint="cs"/>
          <w:rtl/>
        </w:rPr>
        <w:t xml:space="preserve">نیاز به عملی کردن دستورالعمل‌ها و مقرراتی دارد که در قالب طرح تعالی و تدبیر برای چگونگی انتخاب و انتصاب مدیران </w:t>
      </w:r>
      <w:r>
        <w:rPr>
          <w:rFonts w:hint="cs"/>
          <w:rtl/>
        </w:rPr>
        <w:t>دیده</w:t>
      </w:r>
      <w:r w:rsidR="002617BA">
        <w:rPr>
          <w:rFonts w:hint="cs"/>
          <w:rtl/>
        </w:rPr>
        <w:t xml:space="preserve"> شده‌ا</w:t>
      </w:r>
      <w:r w:rsidR="00A15FC5">
        <w:rPr>
          <w:rFonts w:hint="cs"/>
          <w:rtl/>
        </w:rPr>
        <w:t>ست</w:t>
      </w:r>
      <w:r w:rsidR="002617BA">
        <w:rPr>
          <w:rFonts w:hint="cs"/>
          <w:rtl/>
        </w:rPr>
        <w:t xml:space="preserve">. به نظر می رسد تا زمانیکه نگاه حرفه‌ای و دقیق به مسئولیت مدیریت مدرسه نباشد، این </w:t>
      </w:r>
      <w:r w:rsidR="00A15FC5">
        <w:rPr>
          <w:rFonts w:hint="cs"/>
          <w:rtl/>
        </w:rPr>
        <w:t>جایگاه</w:t>
      </w:r>
      <w:r w:rsidR="002617BA">
        <w:rPr>
          <w:rFonts w:hint="cs"/>
          <w:rtl/>
        </w:rPr>
        <w:t xml:space="preserve"> در اذهان جامعه از یک امر </w:t>
      </w:r>
      <w:r w:rsidR="00DF4E94">
        <w:rPr>
          <w:rFonts w:hint="cs"/>
          <w:rtl/>
        </w:rPr>
        <w:t xml:space="preserve">پیش پا افتاده </w:t>
      </w:r>
      <w:r w:rsidR="002617BA">
        <w:rPr>
          <w:rFonts w:hint="cs"/>
          <w:rtl/>
        </w:rPr>
        <w:t>فراتر نرفته و مدیر مدرسه صرفا مجری بخشنامه‌های بالادستی باقی خواهد ماند.</w:t>
      </w:r>
      <w:r w:rsidR="0084092D">
        <w:rPr>
          <w:rFonts w:hint="cs"/>
          <w:rtl/>
        </w:rPr>
        <w:t xml:space="preserve">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w:t>
      </w:r>
      <w:r w:rsidR="00B91010">
        <w:rPr>
          <w:rFonts w:hint="cs"/>
          <w:rtl/>
        </w:rPr>
        <w:t>، افزایش اختیارات مدیر مدرسه برای کسب درآمد در طرح‌ریزی و استفاده از ساختمان مدرسه می‌تواند راهگشا باشد. از استفاده از پشت بام مدارس برای نصب پنل‌های خورشیدی و تامین برق تا بازشدن درب‌های مدارس به روی محله که می‌تواند شکل‌دهنده‌ی تعاملات مثبت و تغییر نگرش‌ سایر افراد جامعه نسبت به مدرسه شود.</w:t>
      </w:r>
      <w:r w:rsidR="00D805BF">
        <w:rPr>
          <w:rFonts w:hint="cs"/>
          <w:rtl/>
        </w:rPr>
        <w:t xml:space="preserve"> </w:t>
      </w:r>
    </w:p>
    <w:p w14:paraId="4CB6EA45" w14:textId="51E59467" w:rsidR="00CE13E2" w:rsidRDefault="0018379D" w:rsidP="00B847A3">
      <w:pPr>
        <w:pStyle w:val="ac"/>
        <w:rPr>
          <w:rtl/>
        </w:rPr>
      </w:pPr>
      <w:r>
        <w:rPr>
          <w:rFonts w:hint="cs"/>
          <w:rtl/>
        </w:rPr>
        <w:t xml:space="preserve">      قابلیت استفاده از فناوری نیز علی‌رغم اهمیتی که دارد، کمتر در صحبت‌های </w:t>
      </w:r>
      <w:r w:rsidR="00634852">
        <w:rPr>
          <w:rFonts w:hint="cs"/>
          <w:rtl/>
        </w:rPr>
        <w:t>شرکت‌کنندگان در پؤوهش</w:t>
      </w:r>
      <w:r>
        <w:rPr>
          <w:rFonts w:hint="cs"/>
          <w:rtl/>
        </w:rPr>
        <w:t xml:space="preserve"> منعکس شده بود، اما </w:t>
      </w:r>
      <w:r w:rsidR="00634852">
        <w:rPr>
          <w:rFonts w:hint="cs"/>
          <w:rtl/>
        </w:rPr>
        <w:t>آنچه که برخی از</w:t>
      </w:r>
      <w:r>
        <w:rPr>
          <w:rFonts w:hint="cs"/>
          <w:rtl/>
        </w:rPr>
        <w:t xml:space="preserve"> متخصصین و</w:t>
      </w:r>
      <w:r w:rsidR="00634852">
        <w:rPr>
          <w:rFonts w:hint="cs"/>
          <w:rtl/>
        </w:rPr>
        <w:t xml:space="preserve"> مدیران به آن اشاره داشتند این بود که با توجه به</w:t>
      </w:r>
      <w:r w:rsidR="00C53489">
        <w:rPr>
          <w:rFonts w:hint="cs"/>
          <w:rtl/>
        </w:rPr>
        <w:t xml:space="preserve"> رشد علم و آشنایی بیشتر بچه‌ها با فناوری</w:t>
      </w:r>
      <w:r w:rsidR="000D3346">
        <w:rPr>
          <w:rFonts w:hint="cs"/>
          <w:rtl/>
        </w:rPr>
        <w:t>‌های روز</w:t>
      </w:r>
      <w:r w:rsidR="00C53489">
        <w:rPr>
          <w:rFonts w:hint="cs"/>
          <w:rtl/>
        </w:rPr>
        <w:t xml:space="preserve">،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w:t>
      </w:r>
      <w:r w:rsidR="000D3346">
        <w:rPr>
          <w:rFonts w:hint="cs"/>
          <w:rtl/>
        </w:rPr>
        <w:t>دانش‌آموزان امروز بومیان دیجیتال هستند که نمی‌توان فضاهای یادگیری این دانش‌آموزان را همانند فضاهای سنتی طراحی کرد.</w:t>
      </w:r>
    </w:p>
    <w:p w14:paraId="6142116B" w14:textId="5F197BB5" w:rsidR="00E47297" w:rsidRPr="00E47297" w:rsidRDefault="00E47297" w:rsidP="00B847A3">
      <w:pPr>
        <w:pStyle w:val="ac"/>
        <w:rPr>
          <w:rFonts w:ascii="Calibri" w:hAnsi="Calibri" w:cs="Calibri"/>
          <w:rtl/>
        </w:rPr>
      </w:pPr>
      <w:r>
        <w:rPr>
          <w:rFonts w:hint="cs"/>
          <w:rtl/>
        </w:rPr>
        <w:t xml:space="preserve">    </w:t>
      </w:r>
      <w:r w:rsidR="00801E73">
        <w:rPr>
          <w:rFonts w:hint="cs"/>
          <w:rtl/>
        </w:rPr>
        <w:t>شرایط</w:t>
      </w:r>
      <w:r>
        <w:rPr>
          <w:rFonts w:hint="cs"/>
          <w:rtl/>
        </w:rPr>
        <w:t xml:space="preserve">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w:t>
      </w:r>
      <w:r w:rsidR="003736C8">
        <w:rPr>
          <w:rFonts w:hint="cs"/>
          <w:rtl/>
        </w:rPr>
        <w:t xml:space="preserve">هدررفت سرمایه‌ها و منابع مالی، </w:t>
      </w:r>
      <w:r w:rsidR="00801E73">
        <w:rPr>
          <w:rFonts w:hint="cs"/>
          <w:rtl/>
        </w:rPr>
        <w:t>به روزرسانی آنها</w:t>
      </w:r>
      <w:r w:rsidR="003736C8">
        <w:rPr>
          <w:rFonts w:hint="cs"/>
          <w:rtl/>
        </w:rPr>
        <w:t xml:space="preserve"> نیز دشوار و غیرممکن خواهد بود</w:t>
      </w:r>
      <w:r w:rsidR="00801E73">
        <w:rPr>
          <w:rFonts w:hint="cs"/>
          <w:rtl/>
        </w:rPr>
        <w:t xml:space="preserve">. بنابراین ضروری است تا </w:t>
      </w:r>
      <w:r w:rsidR="001F607E">
        <w:rPr>
          <w:rFonts w:hint="cs"/>
          <w:rtl/>
        </w:rPr>
        <w:t xml:space="preserve">آجری بر </w:t>
      </w:r>
      <w:r w:rsidR="00E752A9">
        <w:rPr>
          <w:rFonts w:hint="cs"/>
          <w:rtl/>
        </w:rPr>
        <w:t xml:space="preserve">ساختمان </w:t>
      </w:r>
      <w:r w:rsidR="001F607E">
        <w:rPr>
          <w:rFonts w:hint="cs"/>
          <w:rtl/>
        </w:rPr>
        <w:t>مدارس افزوده نشود مگراینکه با مدیران مدارس مشورت شود</w:t>
      </w:r>
      <w:r w:rsidR="00D63856">
        <w:rPr>
          <w:rFonts w:hint="cs"/>
          <w:rtl/>
        </w:rPr>
        <w:t>.</w:t>
      </w:r>
      <w:r w:rsidR="001F607E">
        <w:rPr>
          <w:rFonts w:hint="cs"/>
          <w:rtl/>
        </w:rPr>
        <w:t xml:space="preserve"> لذا باید</w:t>
      </w:r>
      <w:r w:rsidR="00D63856">
        <w:rPr>
          <w:rFonts w:hint="cs"/>
          <w:rtl/>
        </w:rPr>
        <w:t xml:space="preserve"> </w:t>
      </w:r>
      <w:r w:rsidR="001F607E">
        <w:rPr>
          <w:rFonts w:hint="cs"/>
          <w:rtl/>
        </w:rPr>
        <w:t xml:space="preserve">با فراهم کردن فرصت‌ها و امکانات مناسب به تربیت </w:t>
      </w:r>
      <w:r w:rsidR="00801E73">
        <w:rPr>
          <w:rFonts w:hint="cs"/>
          <w:rtl/>
        </w:rPr>
        <w:t>مدیران</w:t>
      </w:r>
      <w:r w:rsidR="00D63856">
        <w:rPr>
          <w:rFonts w:hint="cs"/>
          <w:rtl/>
        </w:rPr>
        <w:t>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w:t>
      </w:r>
      <w:r w:rsidR="001F607E">
        <w:rPr>
          <w:rFonts w:hint="cs"/>
          <w:rtl/>
        </w:rPr>
        <w:t xml:space="preserve"> </w:t>
      </w:r>
      <w:r w:rsidR="00E752A9">
        <w:rPr>
          <w:rFonts w:hint="cs"/>
          <w:rtl/>
        </w:rPr>
        <w:t>و اعتقاد به رهبری یادگیری در قرن 21</w:t>
      </w:r>
      <w:r w:rsidR="001F607E">
        <w:rPr>
          <w:rFonts w:hint="cs"/>
          <w:rtl/>
        </w:rPr>
        <w:t>پرداخته شود و</w:t>
      </w:r>
      <w:r w:rsidR="00D63856">
        <w:rPr>
          <w:rFonts w:hint="cs"/>
          <w:rtl/>
        </w:rPr>
        <w:t xml:space="preserve"> تنها در این صورت است که می‌توان به افزایش کیفیت یادگیری نظام آموزشی </w:t>
      </w:r>
      <w:r w:rsidR="003C2A2B">
        <w:rPr>
          <w:rFonts w:hint="cs"/>
          <w:rtl/>
        </w:rPr>
        <w:t>امیدوار بود.</w:t>
      </w:r>
      <w:r w:rsidR="00D63856">
        <w:rPr>
          <w:rFonts w:hint="cs"/>
          <w:rtl/>
        </w:rPr>
        <w:t xml:space="preserve">  </w:t>
      </w:r>
      <w:r w:rsidR="00801E73">
        <w:rPr>
          <w:rFonts w:hint="cs"/>
          <w:rtl/>
        </w:rPr>
        <w:t xml:space="preserve"> </w:t>
      </w:r>
    </w:p>
    <w:p w14:paraId="7441E91B" w14:textId="77777777" w:rsidR="002617BA" w:rsidRDefault="002617BA" w:rsidP="00A90E1D">
      <w:pPr>
        <w:pStyle w:val="1-1"/>
        <w:rPr>
          <w:rtl/>
        </w:rPr>
      </w:pPr>
      <w:bookmarkStart w:id="299" w:name="_Toc144152872"/>
      <w:bookmarkStart w:id="300" w:name="_Toc145161023"/>
      <w:bookmarkEnd w:id="296"/>
      <w:r>
        <w:rPr>
          <w:rFonts w:hint="cs"/>
          <w:rtl/>
        </w:rPr>
        <w:t>پیشنهادات کاربردی</w:t>
      </w:r>
      <w:bookmarkEnd w:id="299"/>
      <w:bookmarkEnd w:id="300"/>
    </w:p>
    <w:p w14:paraId="0D37346D" w14:textId="0890821F" w:rsidR="003070B0" w:rsidRDefault="003070B0" w:rsidP="003070B0">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5BB53FA8" w14:textId="5B60FB74" w:rsidR="003070B0" w:rsidRPr="00A90E1D" w:rsidRDefault="003070B0" w:rsidP="003070B0">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53580930"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3656B9F" w14:textId="7A10DFAC"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14DEB644" w14:textId="77777777" w:rsidR="003070B0" w:rsidRPr="00A90E1D" w:rsidRDefault="003070B0" w:rsidP="003070B0">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3AC80069" w14:textId="20880C61" w:rsidR="003070B0"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0DC562C6" w14:textId="60265CEE"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686AEEEA"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6416D9FA" w14:textId="1DB892D2" w:rsidR="003070B0" w:rsidRDefault="003070B0" w:rsidP="00161EAD">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77D1420C"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31DFBB19"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1DE1938F"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71E68786"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2DBA5611" w14:textId="77777777" w:rsidR="002617BA" w:rsidRDefault="002617BA" w:rsidP="00A90E1D">
      <w:pPr>
        <w:pStyle w:val="1-1"/>
        <w:rPr>
          <w:rtl/>
        </w:rPr>
      </w:pPr>
      <w:bookmarkStart w:id="301" w:name="_Toc144152873"/>
      <w:bookmarkStart w:id="302" w:name="_Toc145161024"/>
      <w:r>
        <w:rPr>
          <w:rtl/>
        </w:rPr>
        <w:t>موضوعات و پیشنهادات پژوهشی</w:t>
      </w:r>
      <w:bookmarkEnd w:id="301"/>
      <w:bookmarkEnd w:id="302"/>
    </w:p>
    <w:p w14:paraId="60849B3F" w14:textId="77777777" w:rsidR="002617BA" w:rsidRDefault="002617BA" w:rsidP="00B847A3">
      <w:pPr>
        <w:pStyle w:val="ac"/>
      </w:pPr>
      <w:r>
        <w:rPr>
          <w:rtl/>
        </w:rPr>
        <w:t>به پژوهشگران در راستای تکمیل این پژوهش موضوع</w:t>
      </w:r>
      <w:r>
        <w:rPr>
          <w:rFonts w:hint="cs"/>
          <w:rtl/>
        </w:rPr>
        <w:t>‌</w:t>
      </w:r>
      <w:r>
        <w:rPr>
          <w:rtl/>
        </w:rPr>
        <w:t>های زیر پیشنهاد م</w:t>
      </w:r>
      <w:r>
        <w:rPr>
          <w:rFonts w:hint="cs"/>
          <w:rtl/>
        </w:rPr>
        <w:t>ی‌شود:</w:t>
      </w:r>
    </w:p>
    <w:p w14:paraId="5A44AE41" w14:textId="06A18E12" w:rsidR="002617BA" w:rsidRPr="00A90E1D" w:rsidRDefault="00947172" w:rsidP="00161EAD">
      <w:pPr>
        <w:pStyle w:val="ListParagraph"/>
        <w:numPr>
          <w:ilvl w:val="0"/>
          <w:numId w:val="22"/>
        </w:numPr>
        <w:spacing w:after="0"/>
        <w:ind w:left="630"/>
        <w:jc w:val="both"/>
        <w:rPr>
          <w:rFonts w:ascii="IRNazanin" w:hAnsi="IRNazanin"/>
        </w:rPr>
      </w:pPr>
      <w:r>
        <w:rPr>
          <w:rFonts w:ascii="IRNazanin" w:hAnsi="IRNazanin" w:hint="cs"/>
          <w:rtl/>
        </w:rPr>
        <w:t>استخراج</w:t>
      </w:r>
      <w:r w:rsidR="00CA5807">
        <w:rPr>
          <w:rFonts w:ascii="IRNazanin" w:hAnsi="IRNazanin" w:hint="cs"/>
          <w:rtl/>
        </w:rPr>
        <w:t xml:space="preserve"> راهکارهای مختلف </w:t>
      </w:r>
      <w:r w:rsidR="002617BA" w:rsidRPr="00A90E1D">
        <w:rPr>
          <w:rFonts w:ascii="IRNazanin" w:hAnsi="IRNazanin" w:hint="cs"/>
          <w:rtl/>
        </w:rPr>
        <w:t>تبدیل راهروهای مد</w:t>
      </w:r>
      <w:r>
        <w:rPr>
          <w:rFonts w:ascii="IRNazanin" w:hAnsi="IRNazanin" w:hint="cs"/>
          <w:rtl/>
        </w:rPr>
        <w:t>رسه</w:t>
      </w:r>
      <w:r w:rsidR="002617BA" w:rsidRPr="00A90E1D">
        <w:rPr>
          <w:rFonts w:ascii="IRNazanin" w:hAnsi="IRNazanin" w:hint="cs"/>
          <w:rtl/>
        </w:rPr>
        <w:t xml:space="preserve"> از حالت سنتی به راهروهای یادگیری</w:t>
      </w:r>
    </w:p>
    <w:p w14:paraId="3652E7F5" w14:textId="5C022C9C" w:rsidR="002617BA" w:rsidRPr="00A90E1D" w:rsidRDefault="00CA5807" w:rsidP="00161EAD">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002617BA" w:rsidRPr="00A90E1D">
        <w:rPr>
          <w:rFonts w:ascii="IRNazanin" w:hAnsi="IRNazanin" w:hint="cs"/>
          <w:rtl/>
        </w:rPr>
        <w:t xml:space="preserve"> </w:t>
      </w:r>
      <w:r>
        <w:rPr>
          <w:rFonts w:ascii="IRNazanin" w:hAnsi="IRNazanin" w:hint="cs"/>
          <w:rtl/>
        </w:rPr>
        <w:t>تغییر مبلمان مدارس در وضعیت موجود</w:t>
      </w:r>
      <w:r w:rsidR="00947172">
        <w:rPr>
          <w:rFonts w:ascii="IRNazanin" w:hAnsi="IRNazanin" w:hint="cs"/>
          <w:rtl/>
        </w:rPr>
        <w:t xml:space="preserve"> با</w:t>
      </w:r>
      <w:r w:rsidR="002617BA" w:rsidRPr="00A90E1D">
        <w:rPr>
          <w:rFonts w:ascii="IRNazanin" w:hAnsi="IRNazanin" w:hint="cs"/>
          <w:rtl/>
        </w:rPr>
        <w:t xml:space="preserve"> تعداد زیاد دانش‌آموز</w:t>
      </w:r>
    </w:p>
    <w:p w14:paraId="259963CB" w14:textId="471986F9" w:rsidR="002617BA" w:rsidRDefault="00CA5807" w:rsidP="00161EAD">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002617BA" w:rsidRPr="00A90E1D">
        <w:rPr>
          <w:rFonts w:ascii="IRNazanin" w:hAnsi="IRNazanin" w:hint="cs"/>
          <w:rtl/>
        </w:rPr>
        <w:t>فرصت‌های کسب درآمد از ساختمان مدارس</w:t>
      </w:r>
    </w:p>
    <w:p w14:paraId="5AC9BEF7" w14:textId="6451C145" w:rsidR="00CA5807" w:rsidRDefault="00947172" w:rsidP="00161EAD">
      <w:pPr>
        <w:pStyle w:val="ListParagraph"/>
        <w:numPr>
          <w:ilvl w:val="0"/>
          <w:numId w:val="22"/>
        </w:numPr>
        <w:spacing w:after="0"/>
        <w:ind w:left="630"/>
        <w:jc w:val="both"/>
        <w:rPr>
          <w:rFonts w:ascii="IRNazanin" w:hAnsi="IRNazanin"/>
        </w:rPr>
      </w:pPr>
      <w:r>
        <w:rPr>
          <w:rFonts w:ascii="IRNazanin" w:hAnsi="IRNazanin" w:hint="cs"/>
          <w:rtl/>
        </w:rPr>
        <w:t>توصیف</w:t>
      </w:r>
      <w:r w:rsidR="00CA5807">
        <w:rPr>
          <w:rFonts w:ascii="IRNazanin" w:hAnsi="IRNazanin" w:hint="cs"/>
          <w:rtl/>
        </w:rPr>
        <w:t xml:space="preserve"> مفهوم مح</w:t>
      </w:r>
      <w:r w:rsidR="002529C2">
        <w:rPr>
          <w:rFonts w:ascii="IRNazanin" w:hAnsi="IRNazanin" w:hint="cs"/>
          <w:rtl/>
        </w:rPr>
        <w:t>ی</w:t>
      </w:r>
      <w:r w:rsidR="00CA5807">
        <w:rPr>
          <w:rFonts w:ascii="IRNazanin" w:hAnsi="IRNazanin" w:hint="cs"/>
          <w:rtl/>
        </w:rPr>
        <w:t xml:space="preserve">ط کالبدی یادگیری در نگاه </w:t>
      </w:r>
      <w:r w:rsidR="002529C2">
        <w:rPr>
          <w:rFonts w:ascii="IRNazanin" w:hAnsi="IRNazanin" w:hint="cs"/>
          <w:rtl/>
        </w:rPr>
        <w:t>مسئولین آموزش و پرورش</w:t>
      </w:r>
    </w:p>
    <w:p w14:paraId="32F1246E" w14:textId="2B341E1E" w:rsidR="002529C2" w:rsidRPr="002529C2" w:rsidRDefault="002529C2" w:rsidP="001F55E2">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303" w:name="_Toc144152874"/>
      <w:r>
        <w:rPr>
          <w:rFonts w:ascii="IRNazanin" w:hAnsi="IRNazanin" w:hint="cs"/>
          <w:rtl/>
        </w:rPr>
        <w:t xml:space="preserve"> در مدرسه</w:t>
      </w:r>
    </w:p>
    <w:p w14:paraId="03A27A92" w14:textId="1D2F197A" w:rsidR="002617BA" w:rsidRPr="0054059D" w:rsidRDefault="002617BA" w:rsidP="002529C2">
      <w:pPr>
        <w:pStyle w:val="1-1"/>
      </w:pPr>
      <w:bookmarkStart w:id="304" w:name="_Toc145161025"/>
      <w:bookmarkEnd w:id="297"/>
      <w:r>
        <w:rPr>
          <w:rtl/>
        </w:rPr>
        <w:t>محدودیت های پژوهش</w:t>
      </w:r>
      <w:bookmarkEnd w:id="303"/>
      <w:bookmarkEnd w:id="304"/>
    </w:p>
    <w:p w14:paraId="0B44D5BC" w14:textId="77777777" w:rsidR="002617BA" w:rsidRPr="004E1A94" w:rsidRDefault="002617BA" w:rsidP="00B847A3">
      <w:pPr>
        <w:pStyle w:val="ac"/>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6AC84497" w14:textId="77777777" w:rsidR="002617BA" w:rsidRPr="00A90E1D" w:rsidRDefault="002617BA" w:rsidP="00161EAD">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1FFC5702" w14:textId="4D0CAD65" w:rsidR="002617BA" w:rsidRPr="00A90E1D" w:rsidRDefault="002617BA" w:rsidP="00161EAD">
      <w:pPr>
        <w:pStyle w:val="ListParagraph"/>
        <w:numPr>
          <w:ilvl w:val="0"/>
          <w:numId w:val="23"/>
        </w:numPr>
        <w:spacing w:after="0"/>
        <w:ind w:left="630"/>
        <w:jc w:val="both"/>
        <w:rPr>
          <w:rFonts w:ascii="IRNazanin" w:hAnsi="IRNazanin"/>
          <w:rtl/>
        </w:rPr>
      </w:pPr>
      <w:r w:rsidRPr="00A90E1D">
        <w:rPr>
          <w:rFonts w:ascii="IRNazanin" w:hAnsi="IRNazanin" w:hint="cs"/>
          <w:rtl/>
        </w:rPr>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sidR="00947172">
        <w:rPr>
          <w:rFonts w:ascii="IRNazanin" w:hAnsi="IRNazanin" w:hint="cs"/>
          <w:rtl/>
        </w:rPr>
        <w:t xml:space="preserve">علاوه بر اینکه دسترسی به مدیران را سخت و </w:t>
      </w:r>
      <w:r w:rsidR="00947172" w:rsidRPr="00A90E1D">
        <w:rPr>
          <w:rFonts w:ascii="IRNazanin" w:hAnsi="IRNazanin" w:hint="cs"/>
          <w:rtl/>
        </w:rPr>
        <w:t>در برخی موارد تا زمان بازگشایی غیرممکن کرده بود.</w:t>
      </w:r>
      <w:r w:rsidR="00947172">
        <w:rPr>
          <w:rFonts w:ascii="IRNazanin" w:hAnsi="IRNazanin" w:hint="cs"/>
          <w:rtl/>
        </w:rPr>
        <w:t>، روند پیشرفت پژوهش را نیز کند کرده</w:t>
      </w:r>
      <w:r w:rsidRPr="00A90E1D">
        <w:rPr>
          <w:rFonts w:ascii="IRNazanin" w:hAnsi="IRNazanin" w:hint="cs"/>
          <w:rtl/>
        </w:rPr>
        <w:t xml:space="preserve"> و </w:t>
      </w:r>
      <w:r w:rsidR="00947172">
        <w:rPr>
          <w:rFonts w:ascii="IRNazanin" w:hAnsi="IRNazanin" w:hint="cs"/>
          <w:rtl/>
        </w:rPr>
        <w:t>برخی مواقع متوقف می‌کرد.</w:t>
      </w:r>
    </w:p>
    <w:p w14:paraId="78CFEDA5" w14:textId="77777777" w:rsidR="00BF1FFC" w:rsidRDefault="00BF1FFC" w:rsidP="00B847A3">
      <w:pPr>
        <w:pStyle w:val="ac"/>
        <w:rPr>
          <w:rtl/>
        </w:rPr>
      </w:pPr>
    </w:p>
    <w:p w14:paraId="2E5DD86C" w14:textId="3F6926D4" w:rsidR="00AF2A82" w:rsidRPr="002102BB" w:rsidRDefault="00AF2A82" w:rsidP="00B847A3">
      <w:pPr>
        <w:pStyle w:val="ac"/>
        <w:rPr>
          <w:rtl/>
        </w:rPr>
        <w:sectPr w:rsidR="00AF2A82" w:rsidRPr="002102BB" w:rsidSect="00BA72E3">
          <w:headerReference w:type="even" r:id="rId178"/>
          <w:headerReference w:type="default" r:id="rId179"/>
          <w:footnotePr>
            <w:numRestart w:val="eachPage"/>
          </w:footnotePr>
          <w:type w:val="oddPage"/>
          <w:pgSz w:w="11906" w:h="16838" w:code="9"/>
          <w:pgMar w:top="1418" w:right="1418" w:bottom="1418" w:left="1418" w:header="737" w:footer="1134" w:gutter="567"/>
          <w:cols w:space="708"/>
          <w:bidi/>
          <w:rtlGutter/>
          <w:docGrid w:linePitch="360"/>
        </w:sectPr>
      </w:pPr>
    </w:p>
    <w:bookmarkStart w:id="305" w:name="_Toc145161026" w:displacedByCustomXml="next"/>
    <w:sdt>
      <w:sdtPr>
        <w:rPr>
          <w:rFonts w:hint="cs"/>
          <w:sz w:val="32"/>
          <w:szCs w:val="32"/>
          <w:rtl/>
          <w:lang w:bidi="ar-BH"/>
        </w:rPr>
        <w:alias w:val="1"/>
        <w:tag w:val="1"/>
        <w:id w:val="-95408362"/>
        <w:lock w:val="sdtContentLocked"/>
        <w:placeholder>
          <w:docPart w:val="0695A7AA257746FB84727B1651AF46F0"/>
        </w:placeholder>
      </w:sdtPr>
      <w:sdtEndPr>
        <w:rPr>
          <w:sz w:val="36"/>
          <w:szCs w:val="36"/>
          <w:lang w:bidi="ar-SA"/>
        </w:rPr>
      </w:sdtEndPr>
      <w:sdtContent>
        <w:p w14:paraId="61447AC7" w14:textId="77777777" w:rsidR="004D3D3F" w:rsidRPr="002102BB" w:rsidRDefault="00FE506D" w:rsidP="004D3D3F">
          <w:pPr>
            <w:pStyle w:val="1"/>
            <w:numPr>
              <w:ilvl w:val="0"/>
              <w:numId w:val="0"/>
            </w:numPr>
            <w:rPr>
              <w:sz w:val="32"/>
              <w:szCs w:val="32"/>
              <w:rtl/>
              <w:lang w:bidi="ar-BH"/>
            </w:rPr>
          </w:pPr>
          <w:r w:rsidRPr="00C73ED9">
            <w:rPr>
              <w:rFonts w:hint="cs"/>
              <w:sz w:val="32"/>
              <w:szCs w:val="32"/>
              <w:rtl/>
              <w:lang w:bidi="ar-BH"/>
            </w:rPr>
            <w:t xml:space="preserve">فهرست </w:t>
          </w:r>
          <w:r w:rsidR="004D3D3F" w:rsidRPr="00C73ED9">
            <w:rPr>
              <w:rFonts w:hint="cs"/>
              <w:sz w:val="32"/>
              <w:szCs w:val="32"/>
              <w:rtl/>
              <w:lang w:bidi="ar-BH"/>
            </w:rPr>
            <w:t>منابع</w:t>
          </w:r>
          <w:r w:rsidR="006E36CF" w:rsidRPr="00C73ED9">
            <w:rPr>
              <w:rFonts w:hint="cs"/>
              <w:sz w:val="32"/>
              <w:szCs w:val="32"/>
              <w:rtl/>
              <w:lang w:bidi="ar-BH"/>
            </w:rPr>
            <w:t xml:space="preserve"> و </w:t>
          </w:r>
          <w:r w:rsidR="006E36CF" w:rsidRPr="00C73ED9">
            <w:rPr>
              <w:rFonts w:hint="cs"/>
              <w:rtl/>
            </w:rPr>
            <w:t>مآخذ</w:t>
          </w:r>
        </w:p>
      </w:sdtContent>
    </w:sdt>
    <w:bookmarkEnd w:id="305" w:displacedByCustomXml="prev"/>
    <w:p w14:paraId="3B63AA6A" w14:textId="60191510" w:rsidR="005B1AD6" w:rsidRPr="003B76C5" w:rsidRDefault="005B1AD6" w:rsidP="004D3C45">
      <w:pPr>
        <w:pStyle w:val="af9"/>
      </w:pPr>
      <w:r w:rsidRPr="003B76C5">
        <w:rPr>
          <w:rtl/>
        </w:rPr>
        <w:t xml:space="preserve">آهنچیان، محمدرضا(1398). </w:t>
      </w:r>
      <w:r w:rsidRPr="003B76C5">
        <w:rPr>
          <w:i/>
          <w:iCs/>
          <w:rtl/>
        </w:rPr>
        <w:t>مقدمه‌ای بر مدیریت آموزشی</w:t>
      </w:r>
      <w:r w:rsidR="00120E63" w:rsidRPr="003B76C5">
        <w:rPr>
          <w:rFonts w:hint="cs"/>
          <w:rtl/>
        </w:rPr>
        <w:t xml:space="preserve">. </w:t>
      </w:r>
      <w:r w:rsidRPr="003B76C5">
        <w:rPr>
          <w:rtl/>
        </w:rPr>
        <w:t>تهران</w:t>
      </w:r>
      <w:r w:rsidR="00AF0EEB" w:rsidRPr="003B76C5">
        <w:rPr>
          <w:rFonts w:hint="cs"/>
          <w:rtl/>
        </w:rPr>
        <w:t>: نشر نی</w:t>
      </w:r>
      <w:r w:rsidRPr="003B76C5">
        <w:rPr>
          <w:rtl/>
        </w:rPr>
        <w:t>.</w:t>
      </w:r>
    </w:p>
    <w:p w14:paraId="798D689E" w14:textId="0C29194A" w:rsidR="005B1AD6" w:rsidRPr="003B76C5" w:rsidRDefault="005B1AD6" w:rsidP="004D3C45">
      <w:pPr>
        <w:pStyle w:val="af9"/>
      </w:pPr>
      <w:r w:rsidRPr="003B76C5">
        <w:rPr>
          <w:rtl/>
        </w:rPr>
        <w:t>اسمیت</w:t>
      </w:r>
      <w:r w:rsidR="006F5F5F" w:rsidRPr="003B76C5">
        <w:rPr>
          <w:rFonts w:hint="cs"/>
          <w:rtl/>
        </w:rPr>
        <w:t xml:space="preserve"> فیلیپ جی(1391). </w:t>
      </w:r>
      <w:r w:rsidR="006F5F5F" w:rsidRPr="003B76C5">
        <w:rPr>
          <w:rFonts w:hint="cs"/>
          <w:i/>
          <w:iCs/>
          <w:rtl/>
        </w:rPr>
        <w:t>ذهنیت فلسفی در مدیریت آموز</w:t>
      </w:r>
      <w:r w:rsidR="008A50B0" w:rsidRPr="003B76C5">
        <w:rPr>
          <w:rFonts w:hint="cs"/>
          <w:i/>
          <w:iCs/>
          <w:rtl/>
        </w:rPr>
        <w:t xml:space="preserve">شی </w:t>
      </w:r>
      <w:r w:rsidR="008A50B0" w:rsidRPr="003B76C5">
        <w:rPr>
          <w:rFonts w:hint="cs"/>
          <w:rtl/>
        </w:rPr>
        <w:t>(</w:t>
      </w:r>
      <w:r w:rsidR="00533FD8" w:rsidRPr="003B76C5">
        <w:rPr>
          <w:rFonts w:hint="cs"/>
          <w:rtl/>
        </w:rPr>
        <w:t>دکتر محمدرضا بهرنگی، مترجم). تهران: انتشارات کمال تربیت</w:t>
      </w:r>
      <w:r w:rsidR="00B920FB" w:rsidRPr="003B76C5">
        <w:rPr>
          <w:rFonts w:hint="cs"/>
          <w:rtl/>
        </w:rPr>
        <w:t xml:space="preserve"> (سال انتشار اصلی: </w:t>
      </w:r>
      <w:r w:rsidR="0036277A" w:rsidRPr="003B76C5">
        <w:rPr>
          <w:rFonts w:hint="cs"/>
          <w:rtl/>
        </w:rPr>
        <w:t>1956)</w:t>
      </w:r>
      <w:r w:rsidR="00AC27D7" w:rsidRPr="003B76C5">
        <w:rPr>
          <w:rFonts w:hint="cs"/>
          <w:rtl/>
        </w:rPr>
        <w:t>.</w:t>
      </w:r>
    </w:p>
    <w:p w14:paraId="40F36A83" w14:textId="1EB4E493" w:rsidR="005B1AD6" w:rsidRPr="003B76C5" w:rsidRDefault="006547EC" w:rsidP="004D3C45">
      <w:pPr>
        <w:pStyle w:val="af9"/>
        <w:rPr>
          <w:rStyle w:val="Hyperlink"/>
          <w:rFonts w:ascii="IRNazanin" w:hAnsi="IRNazanin"/>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https://civilica.com/doc/</w:instrText>
      </w:r>
      <w:r w:rsidRPr="003B76C5">
        <w:rPr>
          <w:rtl/>
        </w:rPr>
        <w:instrText>677887"</w:instrText>
      </w:r>
      <w:r w:rsidRPr="003B76C5">
        <w:rPr>
          <w:rtl/>
        </w:rPr>
      </w:r>
      <w:r w:rsidRPr="003B76C5">
        <w:rPr>
          <w:rtl/>
        </w:rPr>
        <w:fldChar w:fldCharType="separate"/>
      </w:r>
      <w:r w:rsidR="005B1AD6" w:rsidRPr="003B76C5">
        <w:rPr>
          <w:rStyle w:val="Hyperlink"/>
          <w:color w:val="auto"/>
          <w:sz w:val="28"/>
          <w:szCs w:val="28"/>
          <w:u w:val="none"/>
          <w:rtl/>
        </w:rPr>
        <w:t>اشکانی، سودابه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فرجی، وجیهه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فلاح، آیناز(1395) مروری بر عوامل موثر بر یادگیری دانش آموزان دوره ابتدایی،</w:t>
      </w:r>
      <w:r w:rsidR="00A92975"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دومین همایش ملی مطالعات و تحقیقات نوین در حوزه علوم تربیتی و روانشناسی</w:t>
      </w:r>
      <w:r w:rsidR="005B1AD6" w:rsidRPr="003B76C5">
        <w:rPr>
          <w:rStyle w:val="Hyperlink"/>
          <w:color w:val="auto"/>
          <w:sz w:val="28"/>
          <w:szCs w:val="28"/>
          <w:u w:val="none"/>
          <w:rtl/>
        </w:rPr>
        <w:t xml:space="preserve"> ایران.قم.</w:t>
      </w:r>
    </w:p>
    <w:p w14:paraId="5549F9D5" w14:textId="1EFB991E" w:rsidR="005B1AD6" w:rsidRPr="003B76C5" w:rsidRDefault="006547EC" w:rsidP="004D3C45">
      <w:pPr>
        <w:pStyle w:val="af9"/>
      </w:pPr>
      <w:r w:rsidRPr="003B76C5">
        <w:rPr>
          <w:rtl/>
        </w:rPr>
        <w:fldChar w:fldCharType="end"/>
      </w:r>
      <w:hyperlink r:id="rId180" w:history="1">
        <w:r w:rsidR="005B1AD6" w:rsidRPr="003B76C5">
          <w:rPr>
            <w:rStyle w:val="Hyperlink"/>
            <w:color w:val="auto"/>
            <w:sz w:val="28"/>
            <w:szCs w:val="28"/>
            <w:u w:val="none"/>
            <w:rtl/>
          </w:rPr>
          <w:t>ایزدپناه صاحبه، ماجدی حمید، ذبیحی حسین.</w:t>
        </w:r>
        <w:r w:rsidR="005B1AD6" w:rsidRPr="003B76C5">
          <w:rPr>
            <w:rStyle w:val="Hyperlink"/>
            <w:rFonts w:hint="cs"/>
            <w:color w:val="auto"/>
            <w:sz w:val="28"/>
            <w:szCs w:val="28"/>
            <w:u w:val="none"/>
            <w:rtl/>
          </w:rPr>
          <w:t>(1401).</w:t>
        </w:r>
        <w:r w:rsidR="005B1AD6" w:rsidRPr="003B76C5">
          <w:rPr>
            <w:rStyle w:val="Hyperlink"/>
            <w:color w:val="auto"/>
            <w:sz w:val="28"/>
            <w:szCs w:val="28"/>
            <w:u w:val="none"/>
            <w:rtl/>
          </w:rPr>
          <w:t xml:space="preserve"> ارائه مدل تأثیر عوامل معمارانه بر درک دانش‌آموزان از محیط به منظور ارتقای حس تعلق به مدرسه.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۱۱ (۴۱) :۵۳-۶۸</w:t>
        </w:r>
      </w:hyperlink>
    </w:p>
    <w:p w14:paraId="12023CD8" w14:textId="0248A573" w:rsidR="005B1AD6" w:rsidRPr="003B76C5" w:rsidRDefault="00180816" w:rsidP="004D3C45">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https://fabak.ihcs.ac.ir/article_</w:instrText>
      </w:r>
      <w:r w:rsidRPr="003B76C5">
        <w:rPr>
          <w:rtl/>
        </w:rPr>
        <w:instrText>7943</w:instrText>
      </w:r>
      <w:r w:rsidRPr="003B76C5">
        <w:instrText>.html</w:instrText>
      </w:r>
      <w:r w:rsidRPr="003B76C5">
        <w:rPr>
          <w:rtl/>
        </w:rPr>
        <w:instrText>"</w:instrText>
      </w:r>
      <w:r w:rsidRPr="003B76C5">
        <w:rPr>
          <w:rtl/>
        </w:rPr>
      </w:r>
      <w:r w:rsidRPr="003B76C5">
        <w:rPr>
          <w:rtl/>
        </w:rPr>
        <w:fldChar w:fldCharType="separate"/>
      </w:r>
      <w:r w:rsidR="005B1AD6" w:rsidRPr="003B76C5">
        <w:rPr>
          <w:rtl/>
        </w:rPr>
        <w:t>باقری کراچی ا</w:t>
      </w:r>
      <w:r w:rsidR="005B1AD6" w:rsidRPr="003B76C5">
        <w:rPr>
          <w:rStyle w:val="Hyperlink"/>
          <w:color w:val="auto"/>
          <w:sz w:val="28"/>
          <w:szCs w:val="28"/>
          <w:u w:val="none"/>
          <w:rtl/>
        </w:rPr>
        <w:t>مین</w:t>
      </w:r>
      <w:r w:rsidR="004D3C45">
        <w:rPr>
          <w:rStyle w:val="Hyperlink"/>
          <w:rFonts w:hint="cs"/>
          <w:color w:val="auto"/>
          <w:sz w:val="28"/>
          <w:szCs w:val="28"/>
          <w:u w:val="none"/>
          <w:rtl/>
        </w:rPr>
        <w:t>،</w:t>
      </w:r>
      <w:r w:rsidR="005B1AD6" w:rsidRPr="003B76C5">
        <w:rPr>
          <w:rStyle w:val="Hyperlink"/>
          <w:color w:val="auto"/>
          <w:sz w:val="28"/>
          <w:szCs w:val="28"/>
          <w:u w:val="none"/>
          <w:rtl/>
        </w:rPr>
        <w:t xml:space="preserve"> صادقی سهرا</w:t>
      </w:r>
      <w:r w:rsidR="00043192" w:rsidRPr="003B76C5">
        <w:rPr>
          <w:rStyle w:val="Hyperlink"/>
          <w:rFonts w:hint="cs"/>
          <w:color w:val="auto"/>
          <w:sz w:val="28"/>
          <w:szCs w:val="28"/>
          <w:u w:val="none"/>
          <w:rtl/>
        </w:rPr>
        <w:t>ب و</w:t>
      </w:r>
      <w:r w:rsidR="005B1AD6" w:rsidRPr="003B76C5">
        <w:rPr>
          <w:rStyle w:val="Hyperlink"/>
          <w:color w:val="auto"/>
          <w:sz w:val="28"/>
          <w:szCs w:val="28"/>
          <w:u w:val="none"/>
        </w:rPr>
        <w:t xml:space="preserve"> </w:t>
      </w:r>
      <w:r w:rsidR="005B1AD6" w:rsidRPr="003B76C5">
        <w:rPr>
          <w:rStyle w:val="Hyperlink"/>
          <w:color w:val="auto"/>
          <w:sz w:val="28"/>
          <w:szCs w:val="28"/>
          <w:u w:val="none"/>
          <w:rtl/>
        </w:rPr>
        <w:t>ایمنی محمد امین. (1402). طراحی چارچوب مفهومی مدرسه دوستدار کودک در ایران</w:t>
      </w:r>
      <w:r w:rsidR="005B1AD6" w:rsidRPr="003B76C5">
        <w:rPr>
          <w:rStyle w:val="Hyperlink"/>
          <w:color w:val="auto"/>
          <w:sz w:val="28"/>
          <w:szCs w:val="28"/>
          <w:u w:val="none"/>
        </w:rPr>
        <w:t xml:space="preserve">. </w:t>
      </w:r>
      <w:r w:rsidR="005B1AD6" w:rsidRPr="003B76C5">
        <w:rPr>
          <w:rStyle w:val="Hyperlink"/>
          <w:i/>
          <w:iCs/>
          <w:color w:val="auto"/>
          <w:sz w:val="28"/>
          <w:szCs w:val="28"/>
          <w:u w:val="none"/>
          <w:rtl/>
        </w:rPr>
        <w:t>تفکر وکودک</w:t>
      </w:r>
      <w:r w:rsidR="00543C1C" w:rsidRPr="003B76C5">
        <w:rPr>
          <w:rStyle w:val="Hyperlink"/>
          <w:rFonts w:hint="cs"/>
          <w:color w:val="auto"/>
          <w:sz w:val="28"/>
          <w:szCs w:val="28"/>
          <w:u w:val="none"/>
          <w:rtl/>
        </w:rPr>
        <w:t xml:space="preserve">، </w:t>
      </w:r>
      <w:r w:rsidR="00FF75CD" w:rsidRPr="003B76C5">
        <w:rPr>
          <w:rStyle w:val="Hyperlink"/>
          <w:rFonts w:hint="cs"/>
          <w:color w:val="auto"/>
          <w:sz w:val="28"/>
          <w:szCs w:val="28"/>
          <w:u w:val="none"/>
          <w:rtl/>
        </w:rPr>
        <w:t>14(1)</w:t>
      </w:r>
      <w:r w:rsidRPr="003B76C5">
        <w:rPr>
          <w:rStyle w:val="Hyperlink"/>
          <w:rFonts w:hint="cs"/>
          <w:color w:val="auto"/>
          <w:sz w:val="28"/>
          <w:szCs w:val="28"/>
          <w:u w:val="none"/>
          <w:rtl/>
        </w:rPr>
        <w:t>.</w:t>
      </w:r>
    </w:p>
    <w:p w14:paraId="53F4C74C" w14:textId="708E84A0" w:rsidR="004D3C45" w:rsidRDefault="00180816" w:rsidP="004D3C45">
      <w:pPr>
        <w:pStyle w:val="af9"/>
        <w:rPr>
          <w:rtl/>
        </w:rPr>
      </w:pPr>
      <w:r w:rsidRPr="003B76C5">
        <w:rPr>
          <w:rtl/>
        </w:rPr>
        <w:fldChar w:fldCharType="end"/>
      </w:r>
      <w:hyperlink r:id="rId181" w:history="1">
        <w:r w:rsidR="004D3C45" w:rsidRPr="004D3C45">
          <w:rPr>
            <w:rStyle w:val="Hyperlink"/>
            <w:rFonts w:hint="cs"/>
            <w:color w:val="auto"/>
            <w:sz w:val="24"/>
            <w:szCs w:val="28"/>
            <w:u w:val="none"/>
            <w:rtl/>
          </w:rPr>
          <w:t xml:space="preserve">بختیاری فایندری منصوره، قربانی دکتر محمود، زنده‌دل دکتر احمد، اکبری دکتر احمد (1401). </w:t>
        </w:r>
        <w:r w:rsidR="004D3C45" w:rsidRPr="004D3C45">
          <w:rPr>
            <w:rStyle w:val="Hyperlink"/>
            <w:rFonts w:ascii="Nazanintar" w:hAnsi="Nazanintar"/>
            <w:color w:val="auto"/>
            <w:sz w:val="24"/>
            <w:szCs w:val="28"/>
            <w:u w:val="none"/>
            <w:rtl/>
          </w:rPr>
          <w:t>طراحی مدل کیفی شایستگی مدیران آموزشی با رویکرد جانشین پروری در نواحی هفتگانه آموزش و پرورش</w:t>
        </w:r>
        <w:r w:rsidR="004D3C45" w:rsidRPr="004D3C45">
          <w:rPr>
            <w:rStyle w:val="Hyperlink"/>
            <w:rFonts w:ascii="Nazanintar" w:hAnsi="Nazanintar"/>
            <w:color w:val="auto"/>
            <w:sz w:val="24"/>
            <w:szCs w:val="28"/>
            <w:rtl/>
          </w:rPr>
          <w:t xml:space="preserve"> </w:t>
        </w:r>
        <w:r w:rsidR="004D3C45" w:rsidRPr="004D3C45">
          <w:rPr>
            <w:rStyle w:val="Hyperlink"/>
            <w:rFonts w:ascii="Nazanintar" w:hAnsi="Nazanintar"/>
            <w:color w:val="auto"/>
            <w:sz w:val="24"/>
            <w:szCs w:val="28"/>
            <w:u w:val="none"/>
            <w:rtl/>
          </w:rPr>
          <w:t>مشهد</w:t>
        </w:r>
        <w:r w:rsidR="004D3C45" w:rsidRPr="004D3C45">
          <w:rPr>
            <w:rStyle w:val="Hyperlink"/>
            <w:rFonts w:ascii="Nazanintar" w:hAnsi="Nazanintar" w:hint="cs"/>
            <w:color w:val="auto"/>
            <w:sz w:val="24"/>
            <w:szCs w:val="28"/>
            <w:u w:val="none"/>
            <w:rtl/>
          </w:rPr>
          <w:t xml:space="preserve">. </w:t>
        </w:r>
        <w:r w:rsidR="004D3C45" w:rsidRPr="004D3C45">
          <w:rPr>
            <w:rStyle w:val="Hyperlink"/>
            <w:rFonts w:ascii="Nazanintar" w:hAnsi="Nazanintar" w:hint="cs"/>
            <w:i/>
            <w:iCs/>
            <w:color w:val="auto"/>
            <w:sz w:val="24"/>
            <w:szCs w:val="28"/>
            <w:u w:val="none"/>
            <w:rtl/>
          </w:rPr>
          <w:t>تعلیم و تربیت</w:t>
        </w:r>
        <w:r w:rsidR="004D3C45" w:rsidRPr="004D3C45">
          <w:rPr>
            <w:rStyle w:val="Hyperlink"/>
            <w:rFonts w:ascii="Nazanintar" w:hAnsi="Nazanintar" w:hint="cs"/>
            <w:color w:val="auto"/>
            <w:sz w:val="24"/>
            <w:szCs w:val="28"/>
            <w:u w:val="none"/>
            <w:rtl/>
          </w:rPr>
          <w:t>. بهار. شماره 149. 68-49</w:t>
        </w:r>
      </w:hyperlink>
      <w:r w:rsidR="004D3C45" w:rsidRPr="004D3C45">
        <w:rPr>
          <w:rFonts w:hint="cs"/>
          <w:rtl/>
        </w:rPr>
        <w:t>.</w:t>
      </w:r>
    </w:p>
    <w:p w14:paraId="7AE4E37C" w14:textId="4849D81E" w:rsidR="005B1AD6" w:rsidRPr="003B76C5" w:rsidRDefault="00A07E8C" w:rsidP="004D3C45">
      <w:pPr>
        <w:pStyle w:val="af9"/>
      </w:pPr>
      <w:hyperlink r:id="rId182" w:history="1">
        <w:r w:rsidR="005B1AD6" w:rsidRPr="003B76C5">
          <w:rPr>
            <w:rStyle w:val="Hyperlink"/>
            <w:rFonts w:ascii="IRNazanin" w:hAnsi="IRNazanin"/>
            <w:color w:val="auto"/>
            <w:sz w:val="28"/>
            <w:szCs w:val="28"/>
            <w:u w:val="none"/>
            <w:rtl/>
          </w:rPr>
          <w:t>پناه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غلامحسن</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قائد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ح</w:t>
        </w:r>
        <w:r w:rsidR="005B1AD6" w:rsidRPr="003B76C5">
          <w:rPr>
            <w:rStyle w:val="Hyperlink"/>
            <w:rFonts w:ascii="IRNazanin" w:hAnsi="IRNazanin" w:hint="cs"/>
            <w:color w:val="auto"/>
            <w:sz w:val="28"/>
            <w:szCs w:val="28"/>
            <w:u w:val="none"/>
            <w:rtl/>
          </w:rPr>
          <w:t>یی</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ضرغام</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سع</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و عبداله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محمدحس</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(1396). تب</w:t>
        </w:r>
        <w:r w:rsidR="005B1AD6" w:rsidRPr="003B76C5">
          <w:rPr>
            <w:rStyle w:val="Hyperlink"/>
            <w:rFonts w:ascii="IRNazanin" w:hAnsi="IRNazanin" w:hint="cs"/>
            <w:color w:val="auto"/>
            <w:sz w:val="28"/>
            <w:szCs w:val="28"/>
            <w:u w:val="none"/>
            <w:rtl/>
          </w:rPr>
          <w:t>یی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xml:space="preserve"> فلسف</w:t>
        </w:r>
        <w:r w:rsidR="009322AD" w:rsidRPr="003B76C5">
          <w:rPr>
            <w:rStyle w:val="Hyperlink"/>
            <w:rFonts w:ascii="IRNazanin" w:hAnsi="IRNazanin" w:hint="cs"/>
            <w:color w:val="auto"/>
            <w:sz w:val="28"/>
            <w:szCs w:val="28"/>
            <w:u w:val="none"/>
            <w:rtl/>
          </w:rPr>
          <w:t>ه</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با تأک</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بر نظر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ة</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و</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نچ</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i/>
            <w:iCs/>
            <w:color w:val="auto"/>
            <w:sz w:val="28"/>
            <w:szCs w:val="28"/>
            <w:u w:val="none"/>
            <w:rtl/>
          </w:rPr>
          <w:t>پژوهش در نظام ها</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i/>
            <w:iCs/>
            <w:color w:val="auto"/>
            <w:sz w:val="28"/>
            <w:szCs w:val="28"/>
            <w:u w:val="none"/>
            <w:rtl/>
          </w:rPr>
          <w:t xml:space="preserve"> آموزش</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11(36 )، 181-208.</w:t>
        </w:r>
      </w:hyperlink>
      <w:r w:rsidR="005B1AD6" w:rsidRPr="003B76C5">
        <w:rPr>
          <w:rtl/>
        </w:rPr>
        <w:t xml:space="preserve"> </w:t>
      </w:r>
    </w:p>
    <w:p w14:paraId="39F81504" w14:textId="21F6C78E" w:rsidR="005B1AD6" w:rsidRPr="003B76C5" w:rsidRDefault="00A07E8C" w:rsidP="004D3C45">
      <w:pPr>
        <w:pStyle w:val="af9"/>
      </w:pPr>
      <w:hyperlink r:id="rId183" w:history="1">
        <w:r w:rsidR="005B1AD6" w:rsidRPr="003B76C5">
          <w:rPr>
            <w:rStyle w:val="Hyperlink"/>
            <w:rFonts w:ascii="IRNazanin" w:hAnsi="IRNazanin"/>
            <w:color w:val="auto"/>
            <w:sz w:val="28"/>
            <w:szCs w:val="28"/>
            <w:u w:val="none"/>
            <w:rtl/>
          </w:rPr>
          <w:t xml:space="preserve">تابش، محمد.(1396). در و دیوار یاددهنده. </w:t>
        </w:r>
        <w:r w:rsidR="005B1AD6" w:rsidRPr="003B76C5">
          <w:rPr>
            <w:rStyle w:val="Hyperlink"/>
            <w:rFonts w:ascii="IRNazanin" w:hAnsi="IRNazanin"/>
            <w:i/>
            <w:iCs/>
            <w:color w:val="auto"/>
            <w:sz w:val="28"/>
            <w:szCs w:val="28"/>
            <w:u w:val="none"/>
            <w:rtl/>
          </w:rPr>
          <w:t>رشد معلم</w:t>
        </w:r>
        <w:r w:rsidR="005B1AD6" w:rsidRPr="003B76C5">
          <w:rPr>
            <w:rStyle w:val="Hyperlink"/>
            <w:rFonts w:ascii="IRNazanin" w:hAnsi="IRNazanin"/>
            <w:color w:val="auto"/>
            <w:sz w:val="28"/>
            <w:szCs w:val="28"/>
            <w:u w:val="none"/>
            <w:rtl/>
          </w:rPr>
          <w:t>. شماره 1. دوره 36. 19-17.</w:t>
        </w:r>
      </w:hyperlink>
    </w:p>
    <w:p w14:paraId="7D4B15CA" w14:textId="3E896B08" w:rsidR="005B1AD6" w:rsidRPr="003B76C5" w:rsidRDefault="006B1E0B" w:rsidP="004D3C45">
      <w:pPr>
        <w:pStyle w:val="af9"/>
        <w:rPr>
          <w:rtl/>
        </w:rPr>
      </w:pPr>
      <w:r w:rsidRPr="003B76C5">
        <w:rPr>
          <w:rFonts w:hint="cs"/>
          <w:rtl/>
        </w:rPr>
        <w:t xml:space="preserve">ر. </w:t>
      </w:r>
      <w:r w:rsidR="005B1AD6" w:rsidRPr="003B76C5">
        <w:rPr>
          <w:rtl/>
        </w:rPr>
        <w:t>تومبلی</w:t>
      </w:r>
      <w:r w:rsidR="005B1AD6" w:rsidRPr="003B76C5">
        <w:t xml:space="preserve">. (1396) </w:t>
      </w:r>
      <w:r w:rsidR="005B1AD6" w:rsidRPr="003B76C5">
        <w:rPr>
          <w:i/>
          <w:iCs/>
          <w:rtl/>
        </w:rPr>
        <w:t>لویی کان (متون اصلی).</w:t>
      </w:r>
      <w:r w:rsidR="005B1AD6" w:rsidRPr="003B76C5">
        <w:rPr>
          <w:rtl/>
        </w:rPr>
        <w:t xml:space="preserve"> م. رحیم‌زاده, م. نجفی و س. هاشمی</w:t>
      </w:r>
      <w:r w:rsidR="00974974" w:rsidRPr="003B76C5">
        <w:rPr>
          <w:rFonts w:hint="cs"/>
          <w:rtl/>
        </w:rPr>
        <w:t>، مترجم)</w:t>
      </w:r>
      <w:r w:rsidR="005B1AD6" w:rsidRPr="003B76C5">
        <w:rPr>
          <w:rtl/>
        </w:rPr>
        <w:t>.</w:t>
      </w:r>
      <w:r w:rsidR="005B1AD6" w:rsidRPr="003B76C5">
        <w:t xml:space="preserve"> </w:t>
      </w:r>
      <w:r w:rsidR="005B1AD6" w:rsidRPr="003B76C5">
        <w:rPr>
          <w:rtl/>
        </w:rPr>
        <w:t>تهران: نشر علمی</w:t>
      </w:r>
      <w:r w:rsidR="005B1AD6" w:rsidRPr="003B76C5">
        <w:t>.</w:t>
      </w:r>
    </w:p>
    <w:p w14:paraId="448FD055" w14:textId="77777777" w:rsidR="005B1AD6" w:rsidRPr="003B76C5" w:rsidRDefault="00A07E8C" w:rsidP="004D3C45">
      <w:pPr>
        <w:pStyle w:val="af9"/>
      </w:pPr>
      <w:hyperlink r:id="rId184" w:history="1">
        <w:r w:rsidR="005B1AD6" w:rsidRPr="003B76C5">
          <w:rPr>
            <w:rStyle w:val="Hyperlink"/>
            <w:color w:val="auto"/>
            <w:sz w:val="28"/>
            <w:szCs w:val="28"/>
            <w:u w:val="none"/>
            <w:rtl/>
          </w:rPr>
          <w:t xml:space="preserve">حوصله دار صابر ریحانه، صفری حسین، اسدی فرزانه، اکبری گوابری بهمن. بررسی و تحلیل عوامل کالبدی مؤثر بر نقشه ذهنی کودکان از محیط‌های آموزشی (مطالعه موردی: مقطع دوم مدارس ابتدایی شهر رشت).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۱۴۰۰; ۱۰ (۳۷) :۵۱-۶۴</w:t>
        </w:r>
      </w:hyperlink>
    </w:p>
    <w:p w14:paraId="5C3820B9" w14:textId="77777777" w:rsidR="005B1AD6" w:rsidRPr="003B76C5" w:rsidRDefault="00A07E8C" w:rsidP="004D3C45">
      <w:pPr>
        <w:pStyle w:val="af9"/>
        <w:rPr>
          <w:rtl/>
        </w:rPr>
      </w:pPr>
      <w:hyperlink r:id="rId185" w:history="1">
        <w:r w:rsidR="005B1AD6" w:rsidRPr="003B76C5">
          <w:rPr>
            <w:rStyle w:val="Hyperlink"/>
            <w:color w:val="auto"/>
            <w:sz w:val="28"/>
            <w:szCs w:val="28"/>
            <w:u w:val="none"/>
            <w:rtl/>
          </w:rPr>
          <w:t xml:space="preserve">خنیفر حسین، ابراهیمی صلاح‌الدین، سیفی علی و فیاضی بی‌بی مرجان. (1399). طراحی الگوی شایستگی مدیران آموزشی برای استفاده در مرکز ارزیابی و توسعه. </w:t>
        </w:r>
        <w:r w:rsidR="005B1AD6" w:rsidRPr="003B76C5">
          <w:rPr>
            <w:rStyle w:val="Hyperlink"/>
            <w:i/>
            <w:iCs/>
            <w:color w:val="auto"/>
            <w:sz w:val="28"/>
            <w:szCs w:val="28"/>
            <w:u w:val="none"/>
            <w:rtl/>
          </w:rPr>
          <w:t>مدیریت مدرسه</w:t>
        </w:r>
        <w:r w:rsidR="005B1AD6" w:rsidRPr="003B76C5">
          <w:rPr>
            <w:rStyle w:val="Hyperlink"/>
            <w:i/>
            <w:iCs/>
            <w:color w:val="auto"/>
            <w:sz w:val="28"/>
            <w:szCs w:val="28"/>
            <w:u w:val="none"/>
          </w:rPr>
          <w:t xml:space="preserve"> (Journal of School administration)</w:t>
        </w:r>
        <w:r w:rsidR="005B1AD6" w:rsidRPr="003B76C5">
          <w:rPr>
            <w:rStyle w:val="Hyperlink"/>
            <w:color w:val="auto"/>
            <w:sz w:val="28"/>
            <w:szCs w:val="28"/>
            <w:u w:val="none"/>
            <w:rtl/>
          </w:rPr>
          <w:t>، 8 (2). 118-139</w:t>
        </w:r>
        <w:r w:rsidR="005B1AD6" w:rsidRPr="003B76C5">
          <w:rPr>
            <w:rStyle w:val="Hyperlink"/>
            <w:color w:val="auto"/>
            <w:sz w:val="28"/>
            <w:szCs w:val="28"/>
            <w:u w:val="none"/>
          </w:rPr>
          <w:t>.</w:t>
        </w:r>
      </w:hyperlink>
    </w:p>
    <w:p w14:paraId="704C3CDC" w14:textId="13B106F2" w:rsidR="005B1AD6" w:rsidRPr="003B76C5" w:rsidRDefault="005B1AD6" w:rsidP="004D3C45">
      <w:pPr>
        <w:pStyle w:val="af9"/>
      </w:pPr>
      <w:r w:rsidRPr="003B76C5">
        <w:rPr>
          <w:rtl/>
        </w:rPr>
        <w:t>رحیمی</w:t>
      </w:r>
      <w:r w:rsidR="00E52FF8" w:rsidRPr="003B76C5">
        <w:rPr>
          <w:rFonts w:hint="cs"/>
          <w:rtl/>
        </w:rPr>
        <w:t>،</w:t>
      </w:r>
      <w:r w:rsidRPr="003B76C5">
        <w:rPr>
          <w:rtl/>
        </w:rPr>
        <w:t xml:space="preserve"> علیرضا</w:t>
      </w:r>
      <w:r w:rsidR="00E52FF8" w:rsidRPr="003B76C5">
        <w:rPr>
          <w:rFonts w:hint="cs"/>
          <w:rtl/>
        </w:rPr>
        <w:t>(1389)</w:t>
      </w:r>
      <w:r w:rsidRPr="003B76C5">
        <w:rPr>
          <w:rtl/>
        </w:rPr>
        <w:t xml:space="preserve">. </w:t>
      </w:r>
      <w:r w:rsidRPr="003B76C5">
        <w:rPr>
          <w:i/>
          <w:iCs/>
          <w:rtl/>
        </w:rPr>
        <w:t>تعلیم و تربیت بصیرت گرا</w:t>
      </w:r>
      <w:r w:rsidRPr="003B76C5">
        <w:rPr>
          <w:rtl/>
        </w:rPr>
        <w:t xml:space="preserve">. </w:t>
      </w:r>
      <w:r w:rsidRPr="003B76C5">
        <w:rPr>
          <w:rFonts w:hint="cs"/>
          <w:rtl/>
        </w:rPr>
        <w:t>تهران</w:t>
      </w:r>
      <w:r w:rsidR="00E52FF8" w:rsidRPr="003B76C5">
        <w:rPr>
          <w:rFonts w:hint="cs"/>
          <w:rtl/>
        </w:rPr>
        <w:t>:</w:t>
      </w:r>
      <w:r w:rsidRPr="003B76C5">
        <w:rPr>
          <w:rFonts w:hint="cs"/>
          <w:rtl/>
        </w:rPr>
        <w:t xml:space="preserve"> </w:t>
      </w:r>
      <w:r w:rsidRPr="003B76C5">
        <w:rPr>
          <w:rtl/>
        </w:rPr>
        <w:t>انتشارات دانشگاه امام صادق (ع).</w:t>
      </w:r>
    </w:p>
    <w:p w14:paraId="37C7B417" w14:textId="77777777" w:rsidR="005B1AD6" w:rsidRPr="003B76C5" w:rsidRDefault="00A07E8C" w:rsidP="004D3C45">
      <w:pPr>
        <w:pStyle w:val="af9"/>
        <w:rPr>
          <w:rtl/>
        </w:rPr>
      </w:pPr>
      <w:hyperlink r:id="rId186" w:history="1">
        <w:r w:rsidR="005B1AD6" w:rsidRPr="003B76C5">
          <w:rPr>
            <w:rStyle w:val="Hyperlink"/>
            <w:color w:val="auto"/>
            <w:sz w:val="28"/>
            <w:szCs w:val="28"/>
            <w:u w:val="none"/>
            <w:rtl/>
          </w:rPr>
          <w:t>رضائی، عیسی</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نیلی، محمدرضا</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فردانش، هاشم</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شاهعلیزاده، محمد</w:t>
        </w:r>
        <w:r w:rsidR="005B1AD6" w:rsidRPr="003B76C5">
          <w:rPr>
            <w:rStyle w:val="Hyperlink"/>
            <w:rFonts w:hint="cs"/>
            <w:color w:val="auto"/>
            <w:sz w:val="28"/>
            <w:szCs w:val="28"/>
            <w:u w:val="none"/>
            <w:rtl/>
          </w:rPr>
          <w:t>. (</w:t>
        </w:r>
        <w:r w:rsidR="005B1AD6" w:rsidRPr="003B76C5">
          <w:rPr>
            <w:rStyle w:val="Hyperlink"/>
            <w:color w:val="auto"/>
            <w:sz w:val="28"/>
            <w:szCs w:val="28"/>
            <w:u w:val="none"/>
            <w:rtl/>
          </w:rPr>
          <w:t>1393</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تحلیل محتوای کیفی نظریه ارتباط گرایی و ارائه الگوی مفهومی طراحی زیست بوم های یادگیری</w:t>
        </w:r>
        <w:r w:rsidR="005B1AD6" w:rsidRPr="003B76C5">
          <w:rPr>
            <w:rStyle w:val="Hyperlink"/>
            <w:rFonts w:hint="cs"/>
            <w:color w:val="auto"/>
            <w:sz w:val="28"/>
            <w:szCs w:val="28"/>
            <w:u w:val="none"/>
            <w:rtl/>
          </w:rPr>
          <w:t xml:space="preserve">. </w:t>
        </w:r>
        <w:r w:rsidR="005B1AD6" w:rsidRPr="003B76C5">
          <w:rPr>
            <w:rStyle w:val="Hyperlink"/>
            <w:rFonts w:hint="cs"/>
            <w:i/>
            <w:iCs/>
            <w:color w:val="auto"/>
            <w:sz w:val="28"/>
            <w:szCs w:val="28"/>
            <w:u w:val="none"/>
            <w:rtl/>
          </w:rPr>
          <w:t>مجله میان‌رشته‌ای آموزش مجازی در علوم پزشکی</w:t>
        </w:r>
        <w:r w:rsidR="005B1AD6" w:rsidRPr="003B76C5">
          <w:rPr>
            <w:rStyle w:val="Hyperlink"/>
            <w:rFonts w:hint="cs"/>
            <w:color w:val="auto"/>
            <w:sz w:val="28"/>
            <w:szCs w:val="28"/>
            <w:u w:val="none"/>
            <w:rtl/>
          </w:rPr>
          <w:t>. دوره 5. شماره 1.</w:t>
        </w:r>
      </w:hyperlink>
      <w:r w:rsidR="005B1AD6" w:rsidRPr="003B76C5">
        <w:rPr>
          <w:rFonts w:hint="cs"/>
          <w:rtl/>
        </w:rPr>
        <w:t xml:space="preserve"> </w:t>
      </w:r>
    </w:p>
    <w:p w14:paraId="0354AD0D" w14:textId="05F98FB8" w:rsidR="005B1AD6" w:rsidRPr="003B76C5" w:rsidRDefault="005B1AD6" w:rsidP="004D3C45">
      <w:pPr>
        <w:pStyle w:val="af9"/>
      </w:pPr>
      <w:r w:rsidRPr="003B76C5">
        <w:rPr>
          <w:rtl/>
        </w:rPr>
        <w:t xml:space="preserve">سمیع‌آذر، علیرضا (1376). </w:t>
      </w:r>
      <w:r w:rsidRPr="003B76C5">
        <w:rPr>
          <w:i/>
          <w:iCs/>
          <w:rtl/>
        </w:rPr>
        <w:t>تاریخ تحولات مدارس در ایران</w:t>
      </w:r>
      <w:r w:rsidRPr="003B76C5">
        <w:rPr>
          <w:rtl/>
        </w:rPr>
        <w:t>. تهران</w:t>
      </w:r>
      <w:r w:rsidR="00E52FF8" w:rsidRPr="003B76C5">
        <w:rPr>
          <w:rFonts w:hint="cs"/>
          <w:rtl/>
        </w:rPr>
        <w:t xml:space="preserve">: </w:t>
      </w:r>
      <w:r w:rsidRPr="003B76C5">
        <w:rPr>
          <w:rtl/>
        </w:rPr>
        <w:t>نشر سازمان نوسازی، توسعه و تجهیز مدارس کشور.</w:t>
      </w:r>
    </w:p>
    <w:p w14:paraId="627F8544" w14:textId="77777777" w:rsidR="005B1AD6" w:rsidRPr="003B76C5" w:rsidRDefault="00A07E8C" w:rsidP="004D3C45">
      <w:pPr>
        <w:pStyle w:val="af9"/>
      </w:pPr>
      <w:hyperlink r:id="rId187" w:history="1">
        <w:r w:rsidR="005B1AD6" w:rsidRPr="003B76C5">
          <w:rPr>
            <w:rStyle w:val="Hyperlink"/>
            <w:color w:val="auto"/>
            <w:sz w:val="28"/>
            <w:szCs w:val="28"/>
            <w:u w:val="none"/>
            <w:rtl/>
          </w:rPr>
          <w:t xml:space="preserve">شهبازی، مجید، طهماسبی، مهسا، و باغ عنایت، سمیه. (1394). تاثیر طراحی داخلی محیط های آموزشی بر افزایش میزان یادگیری دانش آموزان. </w:t>
        </w:r>
        <w:r w:rsidR="005B1AD6" w:rsidRPr="003B76C5">
          <w:rPr>
            <w:rStyle w:val="Hyperlink"/>
            <w:i/>
            <w:iCs/>
            <w:color w:val="auto"/>
            <w:sz w:val="28"/>
            <w:szCs w:val="28"/>
            <w:u w:val="none"/>
            <w:rtl/>
          </w:rPr>
          <w:t>کنفرانس بین المللی پژوهش در علوم و تکنولوژی</w:t>
        </w:r>
        <w:r w:rsidR="005B1AD6" w:rsidRPr="003B76C5">
          <w:rPr>
            <w:rStyle w:val="Hyperlink"/>
            <w:color w:val="auto"/>
            <w:sz w:val="28"/>
            <w:szCs w:val="28"/>
            <w:u w:val="none"/>
            <w:rtl/>
          </w:rPr>
          <w:t>.</w:t>
        </w:r>
      </w:hyperlink>
    </w:p>
    <w:p w14:paraId="51286EBA" w14:textId="77777777" w:rsidR="005B1AD6" w:rsidRPr="003B76C5" w:rsidRDefault="00A07E8C" w:rsidP="004D3C45">
      <w:pPr>
        <w:pStyle w:val="af9"/>
      </w:pPr>
      <w:hyperlink r:id="rId188" w:history="1">
        <w:r w:rsidR="005B1AD6" w:rsidRPr="003B76C5">
          <w:rPr>
            <w:rStyle w:val="Hyperlink"/>
            <w:color w:val="auto"/>
            <w:sz w:val="28"/>
            <w:szCs w:val="28"/>
            <w:u w:val="none"/>
            <w:rtl/>
          </w:rPr>
          <w:t xml:space="preserve">صراف محدثه، البرزی فریبا و امینی امیرحسین. (1402). بررسی تاثیر عناصر کالبدی فضاهای آموزشی بر ارتقای خلاقیت کودکان با تحلیل گرافیکی نقاشی. </w:t>
        </w:r>
        <w:r w:rsidR="005B1AD6" w:rsidRPr="003B76C5">
          <w:rPr>
            <w:rStyle w:val="Hyperlink"/>
            <w:i/>
            <w:iCs/>
            <w:color w:val="auto"/>
            <w:sz w:val="28"/>
            <w:szCs w:val="28"/>
            <w:u w:val="none"/>
            <w:rtl/>
          </w:rPr>
          <w:t>معماری و شهرسازی آرمان شهر</w:t>
        </w:r>
        <w:r w:rsidR="005B1AD6" w:rsidRPr="003B76C5">
          <w:rPr>
            <w:rStyle w:val="Hyperlink"/>
            <w:color w:val="auto"/>
            <w:sz w:val="28"/>
            <w:szCs w:val="28"/>
            <w:u w:val="none"/>
            <w:rtl/>
          </w:rPr>
          <w:t xml:space="preserve">. </w:t>
        </w:r>
        <w:r w:rsidR="005B1AD6" w:rsidRPr="003B76C5">
          <w:rPr>
            <w:rStyle w:val="Hyperlink"/>
            <w:rFonts w:ascii="Cambria" w:hAnsi="Cambria"/>
            <w:color w:val="auto"/>
            <w:sz w:val="28"/>
            <w:szCs w:val="28"/>
            <w:u w:val="none"/>
          </w:rPr>
          <w:t> </w:t>
        </w:r>
        <w:r w:rsidR="005B1AD6" w:rsidRPr="003B76C5">
          <w:rPr>
            <w:rStyle w:val="Hyperlink"/>
            <w:color w:val="auto"/>
            <w:sz w:val="28"/>
            <w:szCs w:val="28"/>
            <w:u w:val="none"/>
          </w:rPr>
          <w:t>16(42)</w:t>
        </w:r>
        <w:r w:rsidR="005B1AD6" w:rsidRPr="003B76C5">
          <w:rPr>
            <w:rStyle w:val="Hyperlink"/>
            <w:color w:val="auto"/>
            <w:sz w:val="28"/>
            <w:szCs w:val="28"/>
            <w:u w:val="none"/>
            <w:rtl/>
          </w:rPr>
          <w:t>.91-105</w:t>
        </w:r>
      </w:hyperlink>
    </w:p>
    <w:p w14:paraId="172CAB11" w14:textId="75C33F31" w:rsidR="005B1AD6" w:rsidRPr="003B76C5" w:rsidRDefault="005B1AD6" w:rsidP="004D3C45">
      <w:pPr>
        <w:pStyle w:val="af9"/>
        <w:rPr>
          <w:rtl/>
        </w:rPr>
      </w:pPr>
      <w:r w:rsidRPr="003B76C5">
        <w:rPr>
          <w:rtl/>
        </w:rPr>
        <w:t xml:space="preserve">طاهری، پروانه (1396). </w:t>
      </w:r>
      <w:r w:rsidRPr="003B76C5">
        <w:rPr>
          <w:i/>
          <w:iCs/>
          <w:rtl/>
        </w:rPr>
        <w:t>بررسی نقش مدیران مدارس دوره ابتدایی درجامعه پذیری دانش آموزان</w:t>
      </w:r>
      <w:r w:rsidRPr="003B76C5">
        <w:t>.</w:t>
      </w:r>
      <w:r w:rsidRPr="003B76C5">
        <w:rPr>
          <w:rtl/>
        </w:rPr>
        <w:t xml:space="preserve"> </w:t>
      </w:r>
      <w:r w:rsidR="002C732E" w:rsidRPr="003B76C5">
        <w:rPr>
          <w:rFonts w:hint="cs"/>
          <w:rtl/>
        </w:rPr>
        <w:t>(</w:t>
      </w:r>
      <w:r w:rsidRPr="003B76C5">
        <w:rPr>
          <w:rtl/>
        </w:rPr>
        <w:t>پایان‌نامه‌ی کارشناسی ارشد</w:t>
      </w:r>
      <w:r w:rsidR="002C732E" w:rsidRPr="003B76C5">
        <w:rPr>
          <w:rFonts w:hint="cs"/>
          <w:rtl/>
        </w:rPr>
        <w:t>)</w:t>
      </w:r>
      <w:r w:rsidRPr="003B76C5">
        <w:rPr>
          <w:rtl/>
        </w:rPr>
        <w:t xml:space="preserve">. دانشگاه علامه طباطبائی. </w:t>
      </w:r>
      <w:r w:rsidR="002C732E" w:rsidRPr="003B76C5">
        <w:rPr>
          <w:rFonts w:hint="cs"/>
          <w:rtl/>
        </w:rPr>
        <w:t>تهران</w:t>
      </w:r>
      <w:r w:rsidRPr="003B76C5">
        <w:rPr>
          <w:rtl/>
        </w:rPr>
        <w:t>.</w:t>
      </w:r>
    </w:p>
    <w:p w14:paraId="27AB6852" w14:textId="689D6D10" w:rsidR="005B1AD6" w:rsidRPr="003B76C5" w:rsidRDefault="00A07E8C" w:rsidP="004D3C45">
      <w:pPr>
        <w:pStyle w:val="af9"/>
      </w:pPr>
      <w:hyperlink r:id="rId189" w:history="1">
        <w:r w:rsidR="005B1AD6" w:rsidRPr="003B76C5">
          <w:rPr>
            <w:rStyle w:val="Hyperlink"/>
            <w:rFonts w:ascii="IRNazanin" w:hAnsi="IRNazanin"/>
            <w:color w:val="auto"/>
            <w:sz w:val="28"/>
            <w:szCs w:val="28"/>
            <w:u w:val="none"/>
            <w:rtl/>
          </w:rPr>
          <w:t>عابدی محمدرضا، کریمی محمد، محمدی محمد، آذر سهند. (1401). رویکرد حس مکان در طراحی فضاهای آموزشی با تمرکز بر فضای سبز (مدارس روستایی شهرستان گنبدکاووس).</w:t>
        </w:r>
        <w:r w:rsidR="005B1AD6" w:rsidRPr="003B76C5">
          <w:rPr>
            <w:rStyle w:val="Hyperlink"/>
            <w:rFonts w:ascii="IRNazanin" w:hAnsi="IRNazanin"/>
            <w:i/>
            <w:iCs/>
            <w:color w:val="auto"/>
            <w:sz w:val="28"/>
            <w:szCs w:val="28"/>
            <w:u w:val="none"/>
            <w:rtl/>
          </w:rPr>
          <w:t xml:space="preserve"> معماری‌شناسی</w:t>
        </w:r>
        <w:r w:rsidR="005B1AD6" w:rsidRPr="003B76C5">
          <w:rPr>
            <w:rStyle w:val="Hyperlink"/>
            <w:rFonts w:ascii="IRNazanin" w:hAnsi="IRNazanin"/>
            <w:color w:val="auto"/>
            <w:sz w:val="28"/>
            <w:szCs w:val="28"/>
            <w:u w:val="none"/>
            <w:rtl/>
          </w:rPr>
          <w:t>. سال چهارم. شماره 22. بهار 1401.</w:t>
        </w:r>
      </w:hyperlink>
    </w:p>
    <w:p w14:paraId="75CDCDA7" w14:textId="7385044B" w:rsidR="005B1AD6" w:rsidRPr="003B76C5" w:rsidRDefault="00A07E8C" w:rsidP="004D3C45">
      <w:pPr>
        <w:pStyle w:val="af9"/>
      </w:pPr>
      <w:hyperlink r:id="rId190" w:history="1">
        <w:r w:rsidR="005B1AD6" w:rsidRPr="003B76C5">
          <w:rPr>
            <w:rStyle w:val="Hyperlink"/>
            <w:rFonts w:ascii="IRNazanin" w:hAnsi="IRNazanin"/>
            <w:color w:val="auto"/>
            <w:sz w:val="28"/>
            <w:szCs w:val="28"/>
            <w:u w:val="none"/>
            <w:rtl/>
          </w:rPr>
          <w:t>عارف, هادی،</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مرادی شیرازی, سید عباس. (1396). شفاف‌سازی مفهوم «شایستگی» در مدیریت منابع انسانی با رویکرد تحلیل مفهوم.</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مدیریت سازمان‌های دولتی5</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(شماره 2 (پیاپی 18)), 13-30</w:t>
        </w:r>
        <w:r w:rsidR="005B1AD6" w:rsidRPr="003B76C5">
          <w:rPr>
            <w:rStyle w:val="Hyperlink"/>
            <w:rFonts w:ascii="IRNazanin" w:hAnsi="IRNazanin"/>
            <w:color w:val="auto"/>
            <w:sz w:val="28"/>
            <w:szCs w:val="28"/>
            <w:u w:val="none"/>
          </w:rPr>
          <w:t>.</w:t>
        </w:r>
      </w:hyperlink>
    </w:p>
    <w:p w14:paraId="735784E3" w14:textId="77777777" w:rsidR="005B1AD6" w:rsidRPr="003B76C5" w:rsidRDefault="00A07E8C" w:rsidP="004D3C45">
      <w:pPr>
        <w:pStyle w:val="af9"/>
      </w:pPr>
      <w:hyperlink r:id="rId191" w:history="1">
        <w:r w:rsidR="005B1AD6" w:rsidRPr="003B76C5">
          <w:rPr>
            <w:rStyle w:val="Hyperlink"/>
            <w:rFonts w:hint="cs"/>
            <w:color w:val="auto"/>
            <w:sz w:val="28"/>
            <w:szCs w:val="28"/>
            <w:u w:val="none"/>
            <w:rtl/>
          </w:rPr>
          <w:t xml:space="preserve">عباس‌زاده، محمد؛ بوداقی، علی ؛ کریمی، فریدون. (1393). </w:t>
        </w:r>
        <w:r w:rsidR="005B1AD6" w:rsidRPr="003B76C5">
          <w:rPr>
            <w:rStyle w:val="Hyperlink"/>
            <w:color w:val="auto"/>
            <w:sz w:val="28"/>
            <w:szCs w:val="28"/>
            <w:u w:val="none"/>
            <w:rtl/>
          </w:rPr>
          <w:t>انواع تحلیل موردی و کاربرد تثلیث در آن</w:t>
        </w:r>
        <w:r w:rsidR="005B1AD6"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مطالعات جامعه</w:t>
        </w:r>
        <w:r w:rsidR="005B1AD6" w:rsidRPr="003B76C5">
          <w:rPr>
            <w:rStyle w:val="Hyperlink"/>
            <w:rFonts w:hint="cs"/>
            <w:i/>
            <w:iCs/>
            <w:color w:val="auto"/>
            <w:sz w:val="28"/>
            <w:szCs w:val="28"/>
            <w:u w:val="none"/>
            <w:rtl/>
          </w:rPr>
          <w:t>‌</w:t>
        </w:r>
        <w:r w:rsidR="005B1AD6" w:rsidRPr="003B76C5">
          <w:rPr>
            <w:rStyle w:val="Hyperlink"/>
            <w:i/>
            <w:iCs/>
            <w:color w:val="auto"/>
            <w:sz w:val="28"/>
            <w:szCs w:val="28"/>
            <w:u w:val="none"/>
            <w:rtl/>
          </w:rPr>
          <w:t>شناسی</w:t>
        </w:r>
        <w:r w:rsidR="005B1AD6" w:rsidRPr="003B76C5">
          <w:rPr>
            <w:rStyle w:val="Hyperlink"/>
            <w:rFonts w:hint="cs"/>
            <w:color w:val="auto"/>
            <w:sz w:val="28"/>
            <w:szCs w:val="28"/>
            <w:u w:val="none"/>
            <w:rtl/>
          </w:rPr>
          <w:t>. سال چهارم. شماره چهاردهم. 87-69.</w:t>
        </w:r>
      </w:hyperlink>
    </w:p>
    <w:p w14:paraId="1DC40C75" w14:textId="2119CEA7" w:rsidR="005B1AD6" w:rsidRPr="003B76C5" w:rsidRDefault="00A07E8C" w:rsidP="004D3C45">
      <w:pPr>
        <w:pStyle w:val="af9"/>
        <w:rPr>
          <w:rtl/>
        </w:rPr>
      </w:pPr>
      <w:hyperlink r:id="rId192" w:history="1">
        <w:r w:rsidR="005B1AD6" w:rsidRPr="003B76C5">
          <w:rPr>
            <w:rStyle w:val="Hyperlink"/>
            <w:rFonts w:ascii="IRNazanin" w:hAnsi="IRNazanin"/>
            <w:color w:val="auto"/>
            <w:sz w:val="28"/>
            <w:szCs w:val="28"/>
            <w:u w:val="none"/>
            <w:rtl/>
          </w:rPr>
          <w:t xml:space="preserve">قاسمی، یارمحمد. هاشمی، علی. (1398). انجام پژوهش به روش تحلیل تماتیک: راهنمای عملی و گام به گام برای یادگیری و آموزش (مورد مطالعه: مصرف موسیقی دانشجویان کارشناسی ارشد دانشگاه ایلام). </w:t>
        </w:r>
        <w:r w:rsidR="005B1AD6" w:rsidRPr="003B76C5">
          <w:rPr>
            <w:rStyle w:val="Hyperlink"/>
            <w:rFonts w:ascii="IRNazanin" w:hAnsi="IRNazanin"/>
            <w:i/>
            <w:iCs/>
            <w:color w:val="auto"/>
            <w:sz w:val="28"/>
            <w:szCs w:val="28"/>
            <w:u w:val="none"/>
            <w:rtl/>
          </w:rPr>
          <w:t>فصلنامه‌ی علمی فرهنگ ایلام</w:t>
        </w:r>
        <w:r w:rsidR="005B1AD6" w:rsidRPr="003B76C5">
          <w:rPr>
            <w:rStyle w:val="Hyperlink"/>
            <w:rFonts w:ascii="IRNazanin" w:hAnsi="IRNazanin"/>
            <w:color w:val="auto"/>
            <w:sz w:val="28"/>
            <w:szCs w:val="28"/>
            <w:u w:val="none"/>
            <w:rtl/>
          </w:rPr>
          <w:t>. دوره‌ی بیستم. شماره‌ی 64 و 65. 33-7.</w:t>
        </w:r>
      </w:hyperlink>
      <w:r w:rsidR="005B1AD6" w:rsidRPr="003B76C5">
        <w:rPr>
          <w:rtl/>
        </w:rPr>
        <w:t xml:space="preserve"> </w:t>
      </w:r>
    </w:p>
    <w:p w14:paraId="051EA446" w14:textId="4E37478D" w:rsidR="005B1AD6" w:rsidRPr="003B76C5" w:rsidRDefault="005B1AD6" w:rsidP="004D3C45">
      <w:pPr>
        <w:pStyle w:val="af9"/>
      </w:pPr>
      <w:r w:rsidRPr="003B76C5">
        <w:rPr>
          <w:rtl/>
        </w:rPr>
        <w:t xml:space="preserve">قاضی‌زاده ، بهرام. (1375). </w:t>
      </w:r>
      <w:r w:rsidRPr="003B76C5">
        <w:rPr>
          <w:i/>
          <w:iCs/>
          <w:rtl/>
        </w:rPr>
        <w:t xml:space="preserve">اصول و معیارهای </w:t>
      </w:r>
      <w:bookmarkStart w:id="306" w:name="_Hlk140666016"/>
      <w:r w:rsidRPr="003B76C5">
        <w:rPr>
          <w:i/>
          <w:iCs/>
          <w:rtl/>
        </w:rPr>
        <w:t>طراحی فضاهای آموزشی و پرورشی</w:t>
      </w:r>
      <w:bookmarkEnd w:id="306"/>
      <w:r w:rsidRPr="003B76C5">
        <w:rPr>
          <w:rtl/>
        </w:rPr>
        <w:t>. تهران</w:t>
      </w:r>
      <w:r w:rsidR="00601082" w:rsidRPr="003B76C5">
        <w:rPr>
          <w:rFonts w:hint="cs"/>
          <w:rtl/>
        </w:rPr>
        <w:t>:</w:t>
      </w:r>
      <w:r w:rsidRPr="003B76C5">
        <w:rPr>
          <w:rtl/>
        </w:rPr>
        <w:t xml:space="preserve"> سازمان نوسازی، توسعه و تجهیز مدارس کشور.</w:t>
      </w:r>
    </w:p>
    <w:p w14:paraId="0390B4A6" w14:textId="77777777" w:rsidR="005B1AD6" w:rsidRPr="003B76C5" w:rsidRDefault="005B1AD6" w:rsidP="004D3C45">
      <w:pPr>
        <w:pStyle w:val="af9"/>
      </w:pPr>
      <w:r w:rsidRPr="003B76C5">
        <w:rPr>
          <w:rtl/>
        </w:rPr>
        <w:t>کامل‌نیا، ح</w:t>
      </w:r>
      <w:r w:rsidRPr="003B76C5">
        <w:t xml:space="preserve"> (1386).</w:t>
      </w:r>
      <w:r w:rsidRPr="003B76C5">
        <w:rPr>
          <w:rtl/>
        </w:rPr>
        <w:t xml:space="preserve">. </w:t>
      </w:r>
      <w:r w:rsidRPr="003B76C5">
        <w:rPr>
          <w:i/>
          <w:iCs/>
          <w:rtl/>
        </w:rPr>
        <w:t>دستور زبان طراحی محیط‌های یادگیری، مفاهیم و تجربه‌ها،</w:t>
      </w:r>
      <w:r w:rsidRPr="003B76C5">
        <w:rPr>
          <w:rtl/>
        </w:rPr>
        <w:t xml:space="preserve"> ویرایش (اول)، تهران: سبحان نور</w:t>
      </w:r>
      <w:r w:rsidRPr="003B76C5">
        <w:t>.</w:t>
      </w:r>
    </w:p>
    <w:p w14:paraId="616F0604" w14:textId="0E66B220" w:rsidR="005B1AD6" w:rsidRPr="003B76C5" w:rsidRDefault="00A07E8C" w:rsidP="004D3C45">
      <w:pPr>
        <w:pStyle w:val="af9"/>
      </w:pPr>
      <w:hyperlink r:id="rId193" w:history="1">
        <w:r w:rsidR="005B1AD6" w:rsidRPr="003B76C5">
          <w:rPr>
            <w:rStyle w:val="Hyperlink"/>
            <w:color w:val="auto"/>
            <w:sz w:val="28"/>
            <w:szCs w:val="28"/>
            <w:u w:val="none"/>
            <w:rtl/>
          </w:rPr>
          <w:t>کریمی، نسرین و خسرونیا، مرتضی و دژپسند، ساحل،(1400). تدوین مدل شاخص های مکانی یادگیری تجربی و کاربرد آن در طراحی محیط های یادگیری.</w:t>
        </w:r>
      </w:hyperlink>
      <w:r w:rsidR="00472D77" w:rsidRPr="003B76C5">
        <w:rPr>
          <w:rStyle w:val="Hyperlink"/>
          <w:rFonts w:hint="cs"/>
          <w:color w:val="auto"/>
          <w:sz w:val="28"/>
          <w:szCs w:val="28"/>
          <w:u w:val="none"/>
          <w:rtl/>
        </w:rPr>
        <w:t xml:space="preserve"> </w:t>
      </w:r>
      <w:r w:rsidR="00472D77" w:rsidRPr="003B76C5">
        <w:rPr>
          <w:rStyle w:val="Hyperlink"/>
          <w:rFonts w:hint="cs"/>
          <w:i/>
          <w:iCs/>
          <w:color w:val="auto"/>
          <w:sz w:val="28"/>
          <w:szCs w:val="28"/>
          <w:u w:val="none"/>
          <w:rtl/>
        </w:rPr>
        <w:t>معماری و شهرسازی ایرا</w:t>
      </w:r>
      <w:r w:rsidR="000B36DD" w:rsidRPr="003B76C5">
        <w:rPr>
          <w:rStyle w:val="Hyperlink"/>
          <w:rFonts w:hint="cs"/>
          <w:i/>
          <w:iCs/>
          <w:color w:val="auto"/>
          <w:sz w:val="28"/>
          <w:szCs w:val="28"/>
          <w:u w:val="none"/>
          <w:rtl/>
        </w:rPr>
        <w:t>ن</w:t>
      </w:r>
      <w:r w:rsidR="00F91093" w:rsidRPr="003B76C5">
        <w:rPr>
          <w:rStyle w:val="Hyperlink"/>
          <w:rFonts w:hint="cs"/>
          <w:color w:val="auto"/>
          <w:sz w:val="28"/>
          <w:szCs w:val="28"/>
          <w:u w:val="none"/>
          <w:rtl/>
        </w:rPr>
        <w:t>. 12(1)</w:t>
      </w:r>
      <w:r w:rsidR="001B4EAC" w:rsidRPr="003B76C5">
        <w:rPr>
          <w:rStyle w:val="Hyperlink"/>
          <w:rFonts w:hint="cs"/>
          <w:color w:val="auto"/>
          <w:sz w:val="28"/>
          <w:szCs w:val="28"/>
          <w:u w:val="none"/>
          <w:rtl/>
        </w:rPr>
        <w:t>، صص 111-125</w:t>
      </w:r>
      <w:r w:rsidR="000B36DD" w:rsidRPr="003B76C5">
        <w:rPr>
          <w:rStyle w:val="Hyperlink"/>
          <w:rFonts w:hint="cs"/>
          <w:color w:val="auto"/>
          <w:sz w:val="28"/>
          <w:szCs w:val="28"/>
          <w:u w:val="none"/>
          <w:rtl/>
        </w:rPr>
        <w:t xml:space="preserve"> </w:t>
      </w:r>
    </w:p>
    <w:p w14:paraId="7B46ACC1" w14:textId="77777777" w:rsidR="005B1AD6" w:rsidRPr="003B76C5" w:rsidRDefault="005B1AD6" w:rsidP="004D3C45">
      <w:pPr>
        <w:pStyle w:val="af9"/>
        <w:rPr>
          <w:rStyle w:val="Hyperlink"/>
          <w:color w:val="auto"/>
          <w:sz w:val="28"/>
          <w:szCs w:val="28"/>
          <w:u w:val="none"/>
        </w:rPr>
      </w:pPr>
      <w:r w:rsidRPr="003B76C5">
        <w:rPr>
          <w:rStyle w:val="Hyperlink"/>
          <w:noProof w:val="0"/>
          <w:color w:val="auto"/>
          <w:sz w:val="28"/>
          <w:szCs w:val="28"/>
          <w:u w:val="none"/>
          <w:rtl/>
        </w:rPr>
        <w:fldChar w:fldCharType="begin"/>
      </w:r>
      <w:r w:rsidRPr="003B76C5">
        <w:rPr>
          <w:rStyle w:val="Hyperlink"/>
          <w:color w:val="auto"/>
          <w:sz w:val="28"/>
          <w:szCs w:val="28"/>
          <w:u w:val="none"/>
        </w:rPr>
        <w:instrText>HYPERLINK</w:instrText>
      </w:r>
      <w:r w:rsidRPr="003B76C5">
        <w:rPr>
          <w:rStyle w:val="Hyperlink"/>
          <w:color w:val="auto"/>
          <w:sz w:val="28"/>
          <w:szCs w:val="28"/>
          <w:u w:val="none"/>
          <w:rtl/>
        </w:rPr>
        <w:instrText xml:space="preserve"> "</w:instrText>
      </w:r>
      <w:r w:rsidRPr="003B76C5">
        <w:rPr>
          <w:rStyle w:val="Hyperlink"/>
          <w:color w:val="auto"/>
          <w:sz w:val="28"/>
          <w:szCs w:val="28"/>
          <w:u w:val="none"/>
        </w:rPr>
        <w:instrText>http://noo.rs/tYcEz</w:instrText>
      </w:r>
      <w:r w:rsidRPr="003B76C5">
        <w:rPr>
          <w:rStyle w:val="Hyperlink"/>
          <w:color w:val="auto"/>
          <w:sz w:val="28"/>
          <w:szCs w:val="28"/>
          <w:u w:val="none"/>
          <w:rtl/>
        </w:rPr>
        <w:instrText>"</w:instrText>
      </w:r>
      <w:r w:rsidRPr="003B76C5">
        <w:rPr>
          <w:rStyle w:val="Hyperlink"/>
          <w:noProof w:val="0"/>
          <w:color w:val="auto"/>
          <w:sz w:val="28"/>
          <w:szCs w:val="28"/>
          <w:u w:val="none"/>
          <w:rtl/>
        </w:rPr>
      </w:r>
      <w:r w:rsidRPr="003B76C5">
        <w:rPr>
          <w:rStyle w:val="Hyperlink"/>
          <w:noProof w:val="0"/>
          <w:color w:val="auto"/>
          <w:sz w:val="28"/>
          <w:szCs w:val="28"/>
          <w:u w:val="none"/>
          <w:rtl/>
        </w:rPr>
        <w:fldChar w:fldCharType="separate"/>
      </w:r>
      <w:r w:rsidRPr="003B76C5">
        <w:rPr>
          <w:rStyle w:val="Hyperlink"/>
          <w:color w:val="auto"/>
          <w:sz w:val="28"/>
          <w:szCs w:val="28"/>
          <w:u w:val="none"/>
          <w:rtl/>
        </w:rPr>
        <w:t>کلامی، مریم ؛ ندیمی، حمید. (1393). تاملی بر نقش دانش شخصی از موقعیت طراحی در شکل گیری مولدهای اولیه طراحی. صفّه. بهار 1393. دوره بیست و چهارم. شماره 1. 32-19.</w:t>
      </w:r>
    </w:p>
    <w:p w14:paraId="615E5821" w14:textId="77777777" w:rsidR="005B1AD6" w:rsidRPr="003B76C5" w:rsidRDefault="005B1AD6" w:rsidP="004D3C45">
      <w:pPr>
        <w:pStyle w:val="af9"/>
      </w:pPr>
      <w:r w:rsidRPr="003B76C5">
        <w:rPr>
          <w:rStyle w:val="Hyperlink"/>
          <w:color w:val="auto"/>
          <w:sz w:val="28"/>
          <w:szCs w:val="28"/>
          <w:u w:val="none"/>
          <w:rtl/>
        </w:rPr>
        <w:fldChar w:fldCharType="end"/>
      </w:r>
      <w:hyperlink r:id="rId194" w:history="1">
        <w:r w:rsidRPr="003B76C5">
          <w:rPr>
            <w:rStyle w:val="Hyperlink"/>
            <w:color w:val="auto"/>
            <w:sz w:val="28"/>
            <w:szCs w:val="28"/>
            <w:u w:val="none"/>
            <w:rtl/>
          </w:rPr>
          <w:t>لطف عطا، آ. (1387). تاثیر عوامل محیطی بر یادگیری و رفتار در محیط های آموزشی (ابتدایی) در شهر. مدیریت شهری. 6(21). 73-90.</w:t>
        </w:r>
      </w:hyperlink>
      <w:r w:rsidRPr="003B76C5">
        <w:rPr>
          <w:rtl/>
        </w:rPr>
        <w:t xml:space="preserve"> </w:t>
      </w:r>
    </w:p>
    <w:p w14:paraId="5A00C8F5" w14:textId="77777777" w:rsidR="005B1AD6" w:rsidRPr="003B76C5" w:rsidRDefault="005B1AD6" w:rsidP="004D3C45">
      <w:pPr>
        <w:pStyle w:val="af9"/>
        <w:rPr>
          <w:rtl/>
        </w:rPr>
      </w:pPr>
      <w:r w:rsidRPr="003B76C5">
        <w:rPr>
          <w:rtl/>
        </w:rPr>
        <w:t>مبانی تحول بنیادین، د. ت</w:t>
      </w:r>
      <w:r w:rsidRPr="003B76C5">
        <w:t xml:space="preserve">. (1390). </w:t>
      </w:r>
      <w:r w:rsidRPr="003B76C5">
        <w:rPr>
          <w:rtl/>
        </w:rPr>
        <w:t>مبانی نظری تحول بنیادین درنظام تعلیم و تربیت رسمی عمومی جمهوری اسلامی ایران</w:t>
      </w:r>
      <w:r w:rsidRPr="003B76C5">
        <w:t xml:space="preserve">. </w:t>
      </w:r>
      <w:r w:rsidRPr="003B76C5">
        <w:rPr>
          <w:rtl/>
        </w:rPr>
        <w:t>تهران.</w:t>
      </w:r>
    </w:p>
    <w:p w14:paraId="6B2A4B6C" w14:textId="51D674D9" w:rsidR="005B1AD6" w:rsidRPr="003B76C5" w:rsidRDefault="00A07E8C" w:rsidP="004D3C45">
      <w:pPr>
        <w:pStyle w:val="af9"/>
      </w:pPr>
      <w:hyperlink r:id="rId195" w:history="1">
        <w:r w:rsidR="005B1AD6" w:rsidRPr="003B76C5">
          <w:rPr>
            <w:rStyle w:val="Hyperlink"/>
            <w:rFonts w:ascii="IRNazanin" w:hAnsi="IRNazanin"/>
            <w:color w:val="auto"/>
            <w:sz w:val="28"/>
            <w:szCs w:val="28"/>
            <w:u w:val="none"/>
            <w:rtl/>
          </w:rPr>
          <w:t xml:space="preserve">محسنی، منصوره ؛ مهدی زاده سراج، فاطمه .(1392).  اصول طراحی مراکز آموزشی بر مبنای فلسفه تعلیم و تربیت. </w:t>
        </w:r>
        <w:r w:rsidR="005B1AD6" w:rsidRPr="003B76C5">
          <w:rPr>
            <w:rStyle w:val="Hyperlink"/>
            <w:rFonts w:ascii="IRNazanin" w:hAnsi="IRNazanin"/>
            <w:i/>
            <w:iCs/>
            <w:color w:val="auto"/>
            <w:sz w:val="28"/>
            <w:szCs w:val="28"/>
            <w:u w:val="none"/>
            <w:rtl/>
          </w:rPr>
          <w:t>پژوهش هنر دانشگاه هنر اصفهان</w:t>
        </w:r>
        <w:r w:rsidR="005B1AD6" w:rsidRPr="003B76C5">
          <w:rPr>
            <w:rStyle w:val="Hyperlink"/>
            <w:rFonts w:ascii="IRNazanin" w:hAnsi="IRNazanin"/>
            <w:color w:val="auto"/>
            <w:sz w:val="28"/>
            <w:szCs w:val="28"/>
            <w:u w:val="none"/>
            <w:rtl/>
          </w:rPr>
          <w:t>. پاییز و زمستان 1392، سال سوم - شماره 6 . 66-47.</w:t>
        </w:r>
      </w:hyperlink>
    </w:p>
    <w:p w14:paraId="509C6811" w14:textId="77777777" w:rsidR="005B1AD6" w:rsidRPr="003B76C5" w:rsidRDefault="005B1AD6" w:rsidP="004D3C45">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C:\\Users\\User\\OneDrive</w:instrText>
      </w:r>
      <w:r w:rsidRPr="003B76C5">
        <w:rPr>
          <w:rtl/>
        </w:rPr>
        <w:instrText xml:space="preserve">\\پایان  نامه - </w:instrText>
      </w:r>
      <w:r w:rsidRPr="003B76C5">
        <w:instrText>one drive</w:instrText>
      </w:r>
      <w:r w:rsidRPr="003B76C5">
        <w:rPr>
          <w:rtl/>
        </w:rPr>
        <w:instrText xml:space="preserve">\\مدارس دوستدار کودک (1392). ترجمه. فدایی؛ هانیه. دسترسی از طریق لینک. در تاریخ 27ام تیر 1402. </w:instrText>
      </w:r>
      <w:r w:rsidRPr="003B76C5">
        <w:instrText>https:\\www.memarnet.com\\fa\\node\\</w:instrText>
      </w:r>
      <w:r w:rsidRPr="003B76C5">
        <w:rPr>
          <w:rtl/>
        </w:rPr>
        <w:instrText>887"</w:instrText>
      </w:r>
      <w:r w:rsidRPr="003B76C5">
        <w:rPr>
          <w:rtl/>
        </w:rPr>
      </w:r>
      <w:r w:rsidRPr="003B76C5">
        <w:rPr>
          <w:rtl/>
        </w:rPr>
        <w:fldChar w:fldCharType="separate"/>
      </w:r>
      <w:r w:rsidRPr="003B76C5">
        <w:rPr>
          <w:rStyle w:val="Hyperlink"/>
          <w:color w:val="auto"/>
          <w:sz w:val="28"/>
          <w:szCs w:val="28"/>
          <w:u w:val="none"/>
          <w:rtl/>
        </w:rPr>
        <w:t xml:space="preserve">مدارس دوستدار کودک (1392). ترجمه. فدایی؛ هانیه. دسترسی از طریق لینک. در تاریخ 27ام تیر 1402. </w:t>
      </w:r>
    </w:p>
    <w:p w14:paraId="1B513B81" w14:textId="77777777" w:rsidR="005B1AD6" w:rsidRPr="003B76C5" w:rsidRDefault="005B1AD6" w:rsidP="004D3C45">
      <w:pPr>
        <w:pStyle w:val="af9"/>
        <w:rPr>
          <w:rtl/>
        </w:rPr>
      </w:pPr>
      <w:r w:rsidRPr="003B76C5">
        <w:rPr>
          <w:rtl/>
        </w:rPr>
        <w:fldChar w:fldCharType="end"/>
      </w:r>
      <w:hyperlink r:id="rId196" w:history="1">
        <w:r w:rsidRPr="003B76C5">
          <w:rPr>
            <w:rStyle w:val="Hyperlink"/>
            <w:color w:val="auto"/>
            <w:sz w:val="28"/>
            <w:szCs w:val="28"/>
            <w:u w:val="none"/>
            <w:rtl/>
          </w:rPr>
          <w:t>محمدی چابکی، رضا و بازقندی، پروین و ضرغامی همراه، سعید. (1396). یادگیری در پارادایم پیچیدگی: ماهیت، قلمرو و فرایند.</w:t>
        </w:r>
      </w:hyperlink>
    </w:p>
    <w:p w14:paraId="166489D9" w14:textId="77777777" w:rsidR="005B1AD6" w:rsidRPr="003B76C5" w:rsidRDefault="005B1AD6" w:rsidP="004D3C45">
      <w:pPr>
        <w:pStyle w:val="af9"/>
        <w:rPr>
          <w:rtl/>
        </w:rPr>
      </w:pPr>
      <w:r w:rsidRPr="003B76C5">
        <w:rPr>
          <w:rtl/>
        </w:rPr>
        <w:t>مقدم، ب</w:t>
      </w:r>
      <w:r w:rsidRPr="003B76C5">
        <w:t xml:space="preserve">. (1366). </w:t>
      </w:r>
      <w:r w:rsidRPr="003B76C5">
        <w:rPr>
          <w:i/>
          <w:iCs/>
          <w:rtl/>
        </w:rPr>
        <w:t>کاربرد روانشناسی در آموزشگاه</w:t>
      </w:r>
      <w:r w:rsidRPr="003B76C5">
        <w:rPr>
          <w:i/>
          <w:iCs/>
        </w:rPr>
        <w:t>.</w:t>
      </w:r>
      <w:r w:rsidRPr="003B76C5">
        <w:t xml:space="preserve"> </w:t>
      </w:r>
      <w:r w:rsidRPr="003B76C5">
        <w:rPr>
          <w:rtl/>
        </w:rPr>
        <w:t>تهران: انتشارات سروش</w:t>
      </w:r>
      <w:r w:rsidRPr="003B76C5">
        <w:t>.</w:t>
      </w:r>
    </w:p>
    <w:p w14:paraId="2A091656" w14:textId="2C1D1949" w:rsidR="005B1AD6" w:rsidRPr="003B76C5" w:rsidRDefault="00A07E8C" w:rsidP="004D3C45">
      <w:pPr>
        <w:pStyle w:val="af9"/>
      </w:pPr>
      <w:hyperlink r:id="rId197" w:history="1">
        <w:r w:rsidR="005B1AD6" w:rsidRPr="003B76C5">
          <w:rPr>
            <w:rStyle w:val="Hyperlink"/>
            <w:rFonts w:ascii="IRNazanin" w:hAnsi="IRNazanin"/>
            <w:color w:val="auto"/>
            <w:sz w:val="28"/>
            <w:szCs w:val="28"/>
            <w:u w:val="none"/>
            <w:rtl/>
          </w:rPr>
          <w:t>میرزایی، جهان بین؛ احمدی، سجاد و لرستانی، اکبر (1394). تحلیل فضایی سطوح برخورداری مناطق کل</w:t>
        </w:r>
        <w:r w:rsidR="002A3C89" w:rsidRPr="003B76C5">
          <w:rPr>
            <w:rStyle w:val="Hyperlink"/>
            <w:rFonts w:ascii="IRNazanin" w:hAnsi="IRNazanin" w:hint="cs"/>
            <w:color w:val="auto"/>
            <w:sz w:val="28"/>
            <w:szCs w:val="28"/>
            <w:u w:val="none"/>
            <w:rtl/>
          </w:rPr>
          <w:t>ا</w:t>
        </w:r>
        <w:r w:rsidR="005B1AD6" w:rsidRPr="003B76C5">
          <w:rPr>
            <w:rStyle w:val="Hyperlink"/>
            <w:rFonts w:ascii="IRNazanin" w:hAnsi="IRNazanin"/>
            <w:color w:val="auto"/>
            <w:sz w:val="28"/>
            <w:szCs w:val="28"/>
            <w:u w:val="none"/>
            <w:rtl/>
          </w:rPr>
          <w:t xml:space="preserve">ن شهر تهران از منظر اقتصاد شهری. </w:t>
        </w:r>
        <w:r w:rsidR="005B1AD6" w:rsidRPr="003B76C5">
          <w:rPr>
            <w:rStyle w:val="Hyperlink"/>
            <w:rFonts w:ascii="IRNazanin" w:hAnsi="IRNazanin"/>
            <w:i/>
            <w:iCs/>
            <w:color w:val="auto"/>
            <w:sz w:val="28"/>
            <w:szCs w:val="28"/>
            <w:u w:val="none"/>
            <w:rtl/>
          </w:rPr>
          <w:t>فصلنامه اقتصاد و مدیریت شهری</w:t>
        </w:r>
        <w:r w:rsidR="005B1AD6" w:rsidRPr="003B76C5">
          <w:rPr>
            <w:rStyle w:val="Hyperlink"/>
            <w:rFonts w:ascii="IRNazanin" w:hAnsi="IRNazanin"/>
            <w:color w:val="auto"/>
            <w:sz w:val="28"/>
            <w:szCs w:val="28"/>
            <w:u w:val="none"/>
            <w:rtl/>
          </w:rPr>
          <w:t>، 3 (11) 77-59.</w:t>
        </w:r>
      </w:hyperlink>
    </w:p>
    <w:p w14:paraId="39AAA62D" w14:textId="77777777" w:rsidR="005B1AD6" w:rsidRPr="003B76C5" w:rsidRDefault="005B1AD6" w:rsidP="004D3C45">
      <w:pPr>
        <w:pStyle w:val="af9"/>
      </w:pPr>
      <w:r w:rsidRPr="003B76C5">
        <w:rPr>
          <w:rtl/>
        </w:rPr>
        <w:t xml:space="preserve">میرکمالی، سید محمد.(1393). </w:t>
      </w:r>
      <w:r w:rsidRPr="003B76C5">
        <w:rPr>
          <w:i/>
          <w:iCs/>
          <w:rtl/>
        </w:rPr>
        <w:t>رهبری و مدیریت آموزشی</w:t>
      </w:r>
      <w:r w:rsidRPr="003B76C5">
        <w:rPr>
          <w:rtl/>
        </w:rPr>
        <w:t>. تهران. نشر یسطرون.</w:t>
      </w:r>
    </w:p>
    <w:p w14:paraId="62B5EA62" w14:textId="3F5E7427" w:rsidR="005B1AD6" w:rsidRPr="003B76C5" w:rsidRDefault="005B1AD6" w:rsidP="004D3C45">
      <w:pPr>
        <w:pStyle w:val="af9"/>
      </w:pPr>
      <w:r w:rsidRPr="003B76C5">
        <w:rPr>
          <w:rtl/>
        </w:rPr>
        <w:t>نیر، پ. فیلدینگ، ر</w:t>
      </w:r>
      <w:r w:rsidRPr="003B76C5">
        <w:t>.</w:t>
      </w:r>
      <w:r w:rsidRPr="003B76C5">
        <w:rPr>
          <w:rtl/>
        </w:rPr>
        <w:t xml:space="preserve"> لاک‌نی، ج</w:t>
      </w:r>
      <w:r w:rsidRPr="003B76C5">
        <w:t xml:space="preserve">. (1391). </w:t>
      </w:r>
      <w:r w:rsidRPr="003B76C5">
        <w:rPr>
          <w:i/>
          <w:iCs/>
          <w:rtl/>
        </w:rPr>
        <w:t>زبان طراحی مدرس</w:t>
      </w:r>
      <w:r w:rsidR="0085650F" w:rsidRPr="003B76C5">
        <w:rPr>
          <w:rFonts w:hint="cs"/>
          <w:i/>
          <w:iCs/>
          <w:rtl/>
        </w:rPr>
        <w:t xml:space="preserve">ه </w:t>
      </w:r>
      <w:r w:rsidRPr="003B76C5">
        <w:t xml:space="preserve"> </w:t>
      </w:r>
      <w:r w:rsidRPr="003B76C5">
        <w:rPr>
          <w:rtl/>
        </w:rPr>
        <w:t>(ث</w:t>
      </w:r>
      <w:r w:rsidR="00924B1A" w:rsidRPr="003B76C5">
        <w:rPr>
          <w:rFonts w:hint="cs"/>
          <w:rtl/>
        </w:rPr>
        <w:t>مانه</w:t>
      </w:r>
      <w:r w:rsidRPr="003B76C5">
        <w:rPr>
          <w:rtl/>
        </w:rPr>
        <w:t xml:space="preserve"> ایروانی</w:t>
      </w:r>
      <w:r w:rsidR="00924B1A" w:rsidRPr="003B76C5">
        <w:rPr>
          <w:rFonts w:hint="cs"/>
          <w:rtl/>
        </w:rPr>
        <w:t>، مترجم</w:t>
      </w:r>
      <w:r w:rsidRPr="003B76C5">
        <w:rPr>
          <w:rtl/>
        </w:rPr>
        <w:t>)</w:t>
      </w:r>
      <w:r w:rsidRPr="003B76C5">
        <w:t xml:space="preserve">, </w:t>
      </w:r>
      <w:r w:rsidRPr="003B76C5">
        <w:rPr>
          <w:rtl/>
        </w:rPr>
        <w:t>تهران: انتشارات راه‌دان-انتشارات سازمان شهرداری‌ها و دهیاری‌های وزارت کشور.</w:t>
      </w:r>
    </w:p>
    <w:p w14:paraId="77ED89DD" w14:textId="77777777" w:rsidR="005B1AD6" w:rsidRPr="003B76C5" w:rsidRDefault="005B1AD6" w:rsidP="004D3C45">
      <w:pPr>
        <w:pStyle w:val="af9"/>
      </w:pPr>
      <w:r w:rsidRPr="003B76C5">
        <w:rPr>
          <w:rtl/>
        </w:rPr>
        <w:t xml:space="preserve">نیر،پراکاش. </w:t>
      </w:r>
      <w:r w:rsidRPr="003B76C5">
        <w:rPr>
          <w:i/>
          <w:iCs/>
          <w:rtl/>
        </w:rPr>
        <w:t>طرحی برای فردا</w:t>
      </w:r>
      <w:r w:rsidRPr="003B76C5">
        <w:rPr>
          <w:rtl/>
        </w:rPr>
        <w:t>. (2009). ترجمه سمانه تقدیر. انتشارات دانشگاه علم و صنعت. تهران. 1400.</w:t>
      </w:r>
    </w:p>
    <w:p w14:paraId="6ECEE270" w14:textId="0E130B29" w:rsidR="005B1AD6" w:rsidRPr="003B76C5" w:rsidRDefault="00A07E8C" w:rsidP="004D3C45">
      <w:pPr>
        <w:pStyle w:val="af9"/>
      </w:pPr>
      <w:hyperlink r:id="rId198" w:history="1">
        <w:r w:rsidR="005B1AD6" w:rsidRPr="003B76C5">
          <w:rPr>
            <w:rStyle w:val="Hyperlink"/>
            <w:rFonts w:ascii="IRNazanin" w:hAnsi="IRNazanin"/>
            <w:color w:val="auto"/>
            <w:sz w:val="28"/>
            <w:szCs w:val="28"/>
            <w:u w:val="none"/>
            <w:rtl/>
          </w:rPr>
          <w:t>وحیدی, زهرا, پوشنه, کامبیز, خسروی, علی اکبر, ایزدی, مهشید. (1399). طراحی محیط یادگیری مبتنی بر نظریه یادگیری تحولی برای دانش آموزان دوره دوم متوسطه</w:t>
        </w:r>
        <w:r w:rsidR="005B1AD6" w:rsidRPr="003B76C5">
          <w:rPr>
            <w:rStyle w:val="Hyperlink"/>
            <w:rFonts w:ascii="IRNazanin" w:hAnsi="IRNazanin"/>
            <w:color w:val="auto"/>
            <w:sz w:val="28"/>
            <w:szCs w:val="28"/>
            <w:u w:val="none"/>
          </w:rPr>
          <w:t>.</w:t>
        </w:r>
        <w:r w:rsidR="005B1AD6" w:rsidRPr="003B76C5">
          <w:rPr>
            <w:rStyle w:val="Hyperlink"/>
            <w:rFonts w:ascii="Cambria" w:hAnsi="Cambria"/>
            <w:color w:val="auto"/>
            <w:sz w:val="28"/>
            <w:szCs w:val="28"/>
            <w:u w:val="none"/>
          </w:rPr>
          <w:t> </w:t>
        </w:r>
        <w:r w:rsidR="005B1AD6" w:rsidRPr="003B76C5">
          <w:rPr>
            <w:rStyle w:val="Hyperlink"/>
            <w:rFonts w:ascii="IRNazanin" w:hAnsi="IRNazanin"/>
            <w:color w:val="auto"/>
            <w:sz w:val="28"/>
            <w:szCs w:val="28"/>
            <w:u w:val="none"/>
            <w:rtl/>
          </w:rPr>
          <w:t>فصلنامه روان شناسی تربیتی</w:t>
        </w:r>
        <w:r w:rsidR="005B1AD6" w:rsidRPr="003B76C5">
          <w:rPr>
            <w:rStyle w:val="Hyperlink"/>
            <w:rFonts w:ascii="IRNazanin" w:hAnsi="IRNazanin"/>
            <w:color w:val="auto"/>
            <w:sz w:val="28"/>
            <w:szCs w:val="28"/>
            <w:u w:val="none"/>
          </w:rPr>
          <w:t xml:space="preserve"> 16(56), 307-337.</w:t>
        </w:r>
      </w:hyperlink>
    </w:p>
    <w:p w14:paraId="37A4887F" w14:textId="2BA8DD4A" w:rsidR="005B1AD6" w:rsidRPr="003B76C5" w:rsidRDefault="00A07E8C" w:rsidP="004D3C45">
      <w:pPr>
        <w:pStyle w:val="af9"/>
        <w:rPr>
          <w:i/>
          <w:iCs/>
        </w:rPr>
      </w:pPr>
      <w:hyperlink r:id="rId199" w:history="1">
        <w:r w:rsidR="005B1AD6" w:rsidRPr="003B76C5">
          <w:rPr>
            <w:rStyle w:val="Hyperlink"/>
            <w:rFonts w:ascii="IRNazanin" w:hAnsi="IRNazanin"/>
            <w:color w:val="auto"/>
            <w:sz w:val="28"/>
            <w:szCs w:val="28"/>
            <w:u w:val="none"/>
            <w:rtl/>
          </w:rPr>
          <w:t>پناهی غلامحسن، قائدی یحیی، ضرغامی سعید و</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عبداللهی محمدحسین</w:t>
        </w:r>
        <w:r w:rsidR="005B1AD6" w:rsidRPr="003B76C5">
          <w:rPr>
            <w:rStyle w:val="Hyperlink"/>
            <w:rFonts w:ascii="IRNazanin" w:hAnsi="IRNazanin"/>
            <w:color w:val="auto"/>
            <w:sz w:val="28"/>
            <w:szCs w:val="28"/>
            <w:u w:val="none"/>
          </w:rPr>
          <w:t xml:space="preserve">. (1396). </w:t>
        </w:r>
        <w:r w:rsidR="005B1AD6" w:rsidRPr="003B76C5">
          <w:rPr>
            <w:rStyle w:val="Hyperlink"/>
            <w:rFonts w:ascii="IRNazanin" w:hAnsi="IRNazanin"/>
            <w:color w:val="auto"/>
            <w:sz w:val="28"/>
            <w:szCs w:val="28"/>
            <w:u w:val="none"/>
            <w:rtl/>
          </w:rPr>
          <w:t>تبیین فلسفه‌ی یادگیری با تأکید بر نظریه‌ی یادگیری وینچ</w:t>
        </w:r>
        <w:r w:rsidR="005B1AD6" w:rsidRPr="003B76C5">
          <w:rPr>
            <w:rStyle w:val="Hyperlink"/>
            <w:rFonts w:ascii="IRNazanin" w:hAnsi="IRNazanin"/>
            <w:color w:val="auto"/>
            <w:sz w:val="28"/>
            <w:szCs w:val="28"/>
            <w:u w:val="none"/>
          </w:rPr>
          <w:t>.</w:t>
        </w:r>
        <w:r w:rsidR="005B1AD6" w:rsidRPr="003B76C5">
          <w:rPr>
            <w:rStyle w:val="Hyperlink"/>
            <w:rFonts w:ascii="IRNazanin" w:hAnsi="IRNazanin"/>
            <w:i/>
            <w:iCs/>
            <w:color w:val="auto"/>
            <w:sz w:val="28"/>
            <w:szCs w:val="28"/>
            <w:u w:val="none"/>
          </w:rPr>
          <w:t xml:space="preserve"> </w:t>
        </w:r>
        <w:r w:rsidR="005B1AD6" w:rsidRPr="003B76C5">
          <w:rPr>
            <w:rStyle w:val="Hyperlink"/>
            <w:rFonts w:ascii="IRNazanin" w:hAnsi="IRNazanin"/>
            <w:color w:val="auto"/>
            <w:sz w:val="28"/>
            <w:szCs w:val="28"/>
            <w:u w:val="none"/>
            <w:rtl/>
          </w:rPr>
          <w:t>پژوهش در نظام های آموزشی</w:t>
        </w:r>
        <w:r w:rsidR="005B1AD6" w:rsidRPr="003B76C5">
          <w:rPr>
            <w:rStyle w:val="Hyperlink"/>
            <w:rFonts w:ascii="IRNazanin" w:hAnsi="IRNazanin"/>
            <w:i/>
            <w:iCs/>
            <w:color w:val="auto"/>
            <w:sz w:val="28"/>
            <w:szCs w:val="28"/>
            <w:u w:val="none"/>
            <w:rtl/>
          </w:rPr>
          <w:t>.</w:t>
        </w:r>
        <w:r w:rsidR="005B1AD6" w:rsidRPr="003B76C5">
          <w:rPr>
            <w:rStyle w:val="Hyperlink"/>
            <w:rFonts w:ascii="IRNazanin" w:hAnsi="IRNazanin"/>
            <w:color w:val="auto"/>
            <w:sz w:val="28"/>
            <w:szCs w:val="28"/>
            <w:u w:val="none"/>
            <w:rtl/>
          </w:rPr>
          <w:t xml:space="preserve"> 11(36). 208-181.</w:t>
        </w:r>
      </w:hyperlink>
    </w:p>
    <w:p w14:paraId="4FAA45AD" w14:textId="77777777" w:rsidR="005B1AD6" w:rsidRPr="00284CAF" w:rsidRDefault="005B1AD6" w:rsidP="004D3C45">
      <w:pPr>
        <w:pStyle w:val="af9"/>
        <w:bidi w:val="0"/>
      </w:pPr>
      <w:r w:rsidRPr="00284CAF">
        <w:t xml:space="preserve">Akther, J. (2020). Influence of UNESCO in the Development of Lifelong Learning. </w:t>
      </w:r>
      <w:r w:rsidRPr="00284CAF">
        <w:rPr>
          <w:i/>
          <w:iCs/>
        </w:rPr>
        <w:t>Open Journal of Social Sciences</w:t>
      </w:r>
      <w:r w:rsidRPr="00284CAF">
        <w:t>, 8, 103-112. https://doi.org/10.4236/jss.2020.83010</w:t>
      </w:r>
    </w:p>
    <w:p w14:paraId="29EEA26D" w14:textId="212EF726" w:rsidR="004B3CD0" w:rsidRPr="00284CAF" w:rsidRDefault="005B1AD6" w:rsidP="004D3C45">
      <w:pPr>
        <w:pStyle w:val="af9"/>
        <w:bidi w:val="0"/>
        <w:rPr>
          <w:rStyle w:val="Hyperlink"/>
          <w:rFonts w:ascii="IRNazanin" w:hAnsi="IRNazanin"/>
          <w:color w:val="auto"/>
          <w:sz w:val="24"/>
        </w:rPr>
      </w:pPr>
      <w:r w:rsidRPr="00284CAF">
        <w:t xml:space="preserve">Ali Guneya , Selda Alb, 2012, Effective learning environments in relation to different learning theories, Procedia - </w:t>
      </w:r>
      <w:r w:rsidRPr="00284CAF">
        <w:rPr>
          <w:i/>
          <w:iCs/>
        </w:rPr>
        <w:t>Social and Behavioral Sciences</w:t>
      </w:r>
      <w:r w:rsidRPr="00284CAF">
        <w:t xml:space="preserve"> 46 ( 2012 ) 2334 </w:t>
      </w:r>
      <w:r w:rsidRPr="00284CAF">
        <w:rPr>
          <w:rFonts w:ascii="Arial" w:hAnsi="Arial" w:cs="Arial"/>
        </w:rPr>
        <w:t>–</w:t>
      </w:r>
      <w:r w:rsidRPr="00284CAF">
        <w:t xml:space="preserve"> 2338, </w:t>
      </w:r>
      <w:hyperlink r:id="rId200" w:history="1">
        <w:r w:rsidRPr="00284CAF">
          <w:t>doi. 10.1016/j.sbspro.2012.05.480</w:t>
        </w:r>
      </w:hyperlink>
    </w:p>
    <w:p w14:paraId="4F5282DC" w14:textId="19466DF2" w:rsidR="008A66A6" w:rsidRPr="00284CAF" w:rsidRDefault="00A07E8C" w:rsidP="004D3C45">
      <w:pPr>
        <w:pStyle w:val="af9"/>
        <w:bidi w:val="0"/>
        <w:rPr>
          <w:rtl/>
        </w:rPr>
      </w:pPr>
      <w:hyperlink r:id="rId201" w:history="1">
        <w:r w:rsidR="005B1AD6" w:rsidRPr="00284CAF">
          <w:t xml:space="preserve">Fatemeh Aminpour.(2023). Child-friendly environments in vertical schools: A qualitative study from the child's perspective. </w:t>
        </w:r>
        <w:r w:rsidR="005B1AD6" w:rsidRPr="00284CAF">
          <w:rPr>
            <w:i/>
            <w:iCs/>
          </w:rPr>
          <w:t>Building and Environment</w:t>
        </w:r>
        <w:r w:rsidR="005B1AD6" w:rsidRPr="00284CAF">
          <w:t>. Volume 242.</w:t>
        </w:r>
      </w:hyperlink>
      <w:r w:rsidR="005B1AD6" w:rsidRPr="00284CAF">
        <w:t xml:space="preserve"> </w:t>
      </w:r>
      <w:hyperlink r:id="rId202" w:history="1">
        <w:r w:rsidR="005B1AD6" w:rsidRPr="00284CAF">
          <w:t>doi.10.1016/j.buildenv.2023.110503</w:t>
        </w:r>
      </w:hyperlink>
      <w:r w:rsidR="005B1AD6" w:rsidRPr="00284CAF">
        <w:t xml:space="preserve">. </w:t>
      </w:r>
    </w:p>
    <w:p w14:paraId="589E29F2" w14:textId="2E77BA27" w:rsidR="005B1AD6" w:rsidRPr="00284CAF" w:rsidRDefault="005B1AD6" w:rsidP="004D3C45">
      <w:pPr>
        <w:pStyle w:val="af9"/>
        <w:bidi w:val="0"/>
      </w:pPr>
      <w:r w:rsidRPr="00284CAF">
        <w:t xml:space="preserve">Flick, U. (2014). </w:t>
      </w:r>
      <w:r w:rsidRPr="00284CAF">
        <w:rPr>
          <w:i/>
          <w:iCs/>
        </w:rPr>
        <w:t>An Introduction to Qualitative Research</w:t>
      </w:r>
      <w:r w:rsidRPr="00284CAF">
        <w:t xml:space="preserve"> (5th ed.). (Kindle, Ed.) London: SAGE Publication Ltd.</w:t>
      </w:r>
    </w:p>
    <w:p w14:paraId="46BC04C7" w14:textId="77777777" w:rsidR="005B1AD6" w:rsidRPr="00284CAF" w:rsidRDefault="00A07E8C" w:rsidP="004D3C45">
      <w:pPr>
        <w:pStyle w:val="af9"/>
        <w:bidi w:val="0"/>
      </w:pPr>
      <w:hyperlink r:id="rId203" w:history="1">
        <w:r w:rsidR="005B1AD6" w:rsidRPr="00284CAF">
          <w:t>Ina V.S. Mullis Michael O. Martin Pierre Foy Dana L. Kelly Bethany Fishbein. (2019). TIMSS 2019 International Result In Mathematics And Science.</w:t>
        </w:r>
        <w:r w:rsidR="005B1AD6" w:rsidRPr="00284CAF">
          <w:rPr>
            <w:i/>
            <w:iCs/>
          </w:rPr>
          <w:t xml:space="preserve"> TIMSS &amp; PIRLS International Study Cente</w:t>
        </w:r>
        <w:r w:rsidR="005B1AD6" w:rsidRPr="00284CAF">
          <w:t>r. Boston.</w:t>
        </w:r>
      </w:hyperlink>
    </w:p>
    <w:p w14:paraId="3610144B" w14:textId="77777777" w:rsidR="005B1AD6" w:rsidRPr="00284CAF" w:rsidRDefault="005B1AD6" w:rsidP="004D3C45">
      <w:pPr>
        <w:pStyle w:val="af9"/>
        <w:bidi w:val="0"/>
      </w:pPr>
      <w:r w:rsidRPr="00284CAF">
        <w:rPr>
          <w:rFonts w:ascii="Times New Roman" w:hAnsi="Times New Roman"/>
        </w:rPr>
        <w:fldChar w:fldCharType="begin"/>
      </w:r>
      <w:r w:rsidRPr="00284CAF">
        <w:instrText>HYPERLINK "https://eric.ed.gov/?id=ED450544"</w:instrText>
      </w:r>
      <w:r w:rsidRPr="00284CAF">
        <w:rPr>
          <w:rFonts w:ascii="Times New Roman" w:hAnsi="Times New Roman"/>
        </w:rPr>
      </w:r>
      <w:r w:rsidRPr="00284CAF">
        <w:rPr>
          <w:rFonts w:ascii="Times New Roman" w:hAnsi="Times New Roman"/>
        </w:rPr>
        <w:fldChar w:fldCharType="separate"/>
      </w:r>
      <w:r w:rsidRPr="00284CAF">
        <w:t xml:space="preserve">Lackney, Jeffrey A. (2000). Thirty-Three Educational Design Principles for Schools &amp; Community Learning Centers. </w:t>
      </w:r>
      <w:r w:rsidRPr="00284CAF">
        <w:rPr>
          <w:i/>
          <w:iCs/>
        </w:rPr>
        <w:t>National Clearinghouse for Educational Facilities</w:t>
      </w:r>
      <w:r w:rsidRPr="00284CAF">
        <w:t>, Washington, DC. Accessed in July 18, 2023.</w:t>
      </w:r>
    </w:p>
    <w:p w14:paraId="6AF4DD06" w14:textId="77777777" w:rsidR="005B7A82" w:rsidRPr="00284CAF" w:rsidRDefault="005B1AD6" w:rsidP="004D3C45">
      <w:pPr>
        <w:pStyle w:val="af9"/>
        <w:bidi w:val="0"/>
      </w:pPr>
      <w:r w:rsidRPr="00284CAF">
        <w:fldChar w:fldCharType="end"/>
      </w:r>
      <w:r w:rsidRPr="00284CAF">
        <w:t>OECD,</w:t>
      </w:r>
      <w:r w:rsidRPr="00284CAF">
        <w:rPr>
          <w:b/>
          <w:bCs/>
        </w:rPr>
        <w:t xml:space="preserve"> </w:t>
      </w:r>
      <w:r w:rsidRPr="00284CAF">
        <w:rPr>
          <w:i/>
          <w:iCs/>
        </w:rPr>
        <w:t>Learning environment</w:t>
      </w:r>
      <w:r w:rsidRPr="00284CAF">
        <w:t>, Last updated November 22nd 2021, Accessed in October 2</w:t>
      </w:r>
      <w:r w:rsidRPr="00284CAF">
        <w:rPr>
          <w:vertAlign w:val="superscript"/>
        </w:rPr>
        <w:t>nd</w:t>
      </w:r>
      <w:r w:rsidRPr="00284CAF">
        <w:t xml:space="preserve"> 2022, By link</w:t>
      </w:r>
      <w:r w:rsidR="00872DD0" w:rsidRPr="00284CAF">
        <w:t xml:space="preserve">: </w:t>
      </w:r>
    </w:p>
    <w:p w14:paraId="21E75E76" w14:textId="0F075399" w:rsidR="005B1AD6" w:rsidRPr="00284CAF" w:rsidRDefault="00A07E8C" w:rsidP="004D3C45">
      <w:pPr>
        <w:pStyle w:val="af9"/>
        <w:bidi w:val="0"/>
        <w:rPr>
          <w:rStyle w:val="Hyperlink"/>
          <w:rFonts w:ascii="Nazanintar" w:hAnsi="Nazanintar" w:cs="Nazanintar"/>
          <w:color w:val="auto"/>
          <w:sz w:val="24"/>
          <w:u w:val="none"/>
        </w:rPr>
      </w:pPr>
      <w:hyperlink r:id="rId204" w:anchor="!node=41710&amp;filter=all" w:history="1">
        <w:r w:rsidR="005B7A82" w:rsidRPr="00284CAF">
          <w:rPr>
            <w:rStyle w:val="Hyperlink"/>
            <w:rFonts w:ascii="Nazanintar" w:hAnsi="Nazanintar" w:cs="Nazanintar"/>
            <w:color w:val="auto"/>
            <w:sz w:val="24"/>
            <w:u w:val="none"/>
          </w:rPr>
          <w:t>https://gpseducation.oecd.org/revieweducationpolicies/#!node=41710&amp;filter=all</w:t>
        </w:r>
      </w:hyperlink>
    </w:p>
    <w:p w14:paraId="7F67661D" w14:textId="77777777" w:rsidR="002844AA" w:rsidRPr="00284CAF" w:rsidRDefault="005B1AD6" w:rsidP="004D3C45">
      <w:pPr>
        <w:pStyle w:val="af9"/>
        <w:bidi w:val="0"/>
      </w:pPr>
      <w:r w:rsidRPr="00284CAF">
        <w:t xml:space="preserve">Mariana N, Corinne M (2019), Elements of the physical learning environment that impact on the teaching and learning in South African Grade 1 classrooms, </w:t>
      </w:r>
      <w:r w:rsidRPr="00284CAF">
        <w:rPr>
          <w:i/>
          <w:iCs/>
        </w:rPr>
        <w:t>South African Journal of Education</w:t>
      </w:r>
      <w:r w:rsidRPr="00284CAF">
        <w:t xml:space="preserve">(39), Number 1, </w:t>
      </w:r>
      <w:r w:rsidR="002844AA" w:rsidRPr="00284CAF">
        <w:t>2</w:t>
      </w:r>
      <w:r w:rsidRPr="00284CAF">
        <w:t>019,</w:t>
      </w:r>
    </w:p>
    <w:p w14:paraId="441F86D8" w14:textId="3CC554AE" w:rsidR="005B1AD6" w:rsidRPr="00284CAF" w:rsidRDefault="00A07E8C" w:rsidP="004D3C45">
      <w:pPr>
        <w:pStyle w:val="af9"/>
        <w:bidi w:val="0"/>
      </w:pPr>
      <w:hyperlink r:id="rId205" w:history="1">
        <w:r w:rsidR="002844AA" w:rsidRPr="00284CAF">
          <w:rPr>
            <w:rStyle w:val="Hyperlink"/>
            <w:rFonts w:ascii="Nazanintar" w:hAnsi="Nazanintar" w:cs="Nazanintar"/>
            <w:color w:val="auto"/>
            <w:sz w:val="24"/>
            <w:u w:val="none"/>
          </w:rPr>
          <w:t>https://doi.org/10.15700/saje.v39n1a1342</w:t>
        </w:r>
      </w:hyperlink>
    </w:p>
    <w:p w14:paraId="0884EC3B" w14:textId="2432A91E" w:rsidR="005B1AD6" w:rsidRPr="00284CAF" w:rsidRDefault="00A07E8C" w:rsidP="004D3C45">
      <w:pPr>
        <w:pStyle w:val="af9"/>
        <w:bidi w:val="0"/>
      </w:pPr>
      <w:hyperlink r:id="rId206" w:history="1">
        <w:r w:rsidR="005B1AD6" w:rsidRPr="00284CAF">
          <w:rPr>
            <w:rStyle w:val="Hyperlink"/>
            <w:rFonts w:ascii="Nazanintar" w:hAnsi="Nazanintar" w:cs="Nazanintar"/>
            <w:color w:val="auto"/>
            <w:sz w:val="24"/>
            <w:u w:val="none"/>
          </w:rPr>
          <w:t>Rook, Michael M; Choi, Koun; McDonald, Scott P.. Learning Theory Expertise in the Design of Learning Spaces: Who Needs a Seat at the Table?. </w:t>
        </w:r>
        <w:r w:rsidR="005B1AD6" w:rsidRPr="00284CAF">
          <w:rPr>
            <w:rStyle w:val="Hyperlink"/>
            <w:rFonts w:ascii="Nazanintar" w:hAnsi="Nazanintar" w:cs="Nazanintar"/>
            <w:i/>
            <w:iCs/>
            <w:color w:val="auto"/>
            <w:sz w:val="24"/>
            <w:u w:val="none"/>
          </w:rPr>
          <w:t>Journal of Learning Spaces</w:t>
        </w:r>
        <w:r w:rsidR="005B1AD6" w:rsidRPr="00284CAF">
          <w:rPr>
            <w:rStyle w:val="Hyperlink"/>
            <w:rFonts w:ascii="Nazanintar" w:hAnsi="Nazanintar" w:cs="Nazanintar"/>
            <w:color w:val="auto"/>
            <w:sz w:val="24"/>
            <w:u w:val="none"/>
          </w:rPr>
          <w:t>, [S.l.], v. 4, n. 1, july 2015. ISSN 21586195. Date accessed: 06 mar. 2022.</w:t>
        </w:r>
      </w:hyperlink>
    </w:p>
    <w:p w14:paraId="6E674C27" w14:textId="22D36E14" w:rsidR="005B1AD6" w:rsidRPr="00284CAF" w:rsidRDefault="00A07E8C" w:rsidP="004D3C45">
      <w:pPr>
        <w:pStyle w:val="af9"/>
        <w:bidi w:val="0"/>
      </w:pPr>
      <w:hyperlink r:id="rId207" w:history="1">
        <w:r w:rsidR="005B1AD6" w:rsidRPr="00284CAF">
          <w:rPr>
            <w:rStyle w:val="Hyperlink"/>
            <w:rFonts w:ascii="Nazanintar" w:hAnsi="Nazanintar" w:cs="Nazanintar"/>
            <w:color w:val="auto"/>
            <w:sz w:val="24"/>
            <w:u w:val="none"/>
          </w:rPr>
          <w:t>Samadpour Shahrak, M. Tahbaz, M. (2018). Reviewing the solutions of improving open spaces in primary girls’ schools from students’ perspective (Case study: Tabriz city). Journal of Technology of Education, 12(3), 183- 196. DOI: 10.22061/JTE.2018.2921.1740</w:t>
        </w:r>
      </w:hyperlink>
    </w:p>
    <w:p w14:paraId="0BE16144" w14:textId="115F9F1A" w:rsidR="005B1AD6" w:rsidRPr="00284CAF" w:rsidRDefault="005B1AD6" w:rsidP="004D3C45">
      <w:pPr>
        <w:pStyle w:val="af9"/>
        <w:bidi w:val="0"/>
        <w:rPr>
          <w:rtl/>
        </w:rPr>
      </w:pPr>
      <w:r w:rsidRPr="00284CAF">
        <w:t xml:space="preserve"> Sasson, I., Yehuda, I., Miedijensky, S. and Malkinson, N. (2022). Designing new learning environments: An    innovative pedagogical perspective. </w:t>
      </w:r>
      <w:r w:rsidRPr="00284CAF">
        <w:rPr>
          <w:i/>
          <w:iCs/>
        </w:rPr>
        <w:t>The Curriculum Journal</w:t>
      </w:r>
      <w:r w:rsidRPr="00284CAF">
        <w:t>, 33, 61– 81. </w:t>
      </w:r>
      <w:hyperlink r:id="rId208" w:history="1">
        <w:r w:rsidRPr="00284CAF">
          <w:t>https://doi.org/10.1002/curj.125</w:t>
        </w:r>
      </w:hyperlink>
    </w:p>
    <w:p w14:paraId="605D3329" w14:textId="36D08672" w:rsidR="005B1AD6" w:rsidRPr="00284CAF" w:rsidRDefault="00A07E8C" w:rsidP="004D3C45">
      <w:pPr>
        <w:pStyle w:val="af9"/>
        <w:bidi w:val="0"/>
        <w:rPr>
          <w:rtl/>
        </w:rPr>
      </w:pPr>
      <w:hyperlink r:id="rId209" w:history="1">
        <w:r w:rsidR="00872DD0" w:rsidRPr="00284CAF">
          <w:t>S</w:t>
        </w:r>
        <w:r w:rsidR="005B1AD6" w:rsidRPr="00284CAF">
          <w:t>terrenburg, Jasper</w:t>
        </w:r>
      </w:hyperlink>
      <w:r w:rsidR="005B1AD6" w:rsidRPr="00284CAF">
        <w:t>. (2023). The school's beating heart: Three elementary schools by leading architects around the year 1980. Accessed in 7 July 2023 by link: http://resolver.tudelft.nl/uuid:3f5bd16f-1204-4461-bf5d-b25e1c735742</w:t>
      </w:r>
    </w:p>
    <w:p w14:paraId="72809458" w14:textId="446CF3D8" w:rsidR="005B1AD6" w:rsidRPr="00284CAF" w:rsidRDefault="00872DD0" w:rsidP="004D3C45">
      <w:pPr>
        <w:pStyle w:val="af9"/>
        <w:bidi w:val="0"/>
        <w:rPr>
          <w:rtl/>
        </w:rPr>
      </w:pPr>
      <w:r w:rsidRPr="00284CAF">
        <w:t>Y</w:t>
      </w:r>
      <w:r w:rsidR="005B1AD6" w:rsidRPr="00284CAF">
        <w:t>au, h.k, cheng,l.f, 2013. Quality Management in Primary Schools</w:t>
      </w:r>
      <w:r w:rsidR="005B1AD6" w:rsidRPr="00284CAF">
        <w:rPr>
          <w:i/>
          <w:iCs/>
        </w:rPr>
        <w:t>. International Education Research</w:t>
      </w:r>
      <w:r w:rsidR="005B1AD6" w:rsidRPr="00284CAF">
        <w:t>, Vol.1,</w:t>
      </w:r>
      <w:r w:rsidR="005B1AD6" w:rsidRPr="00284CAF">
        <w:rPr>
          <w:rtl/>
        </w:rPr>
        <w:t xml:space="preserve"> </w:t>
      </w:r>
      <w:r w:rsidR="005B1AD6" w:rsidRPr="00284CAF">
        <w:t>No.4,Pp..12-23.</w:t>
      </w:r>
    </w:p>
    <w:p w14:paraId="378FCE46" w14:textId="77777777" w:rsidR="00FD7349" w:rsidRPr="00290B78" w:rsidRDefault="00FD7349" w:rsidP="00290B78">
      <w:pPr>
        <w:spacing w:line="276" w:lineRule="auto"/>
        <w:rPr>
          <w:sz w:val="28"/>
          <w:szCs w:val="28"/>
          <w:rtl/>
          <w:lang w:bidi="ar-DZ"/>
        </w:rPr>
      </w:pPr>
    </w:p>
    <w:p w14:paraId="22E92E2C" w14:textId="77777777" w:rsidR="004D3D3F" w:rsidRPr="002102BB" w:rsidRDefault="004D3D3F" w:rsidP="00290B78">
      <w:pPr>
        <w:spacing w:line="276" w:lineRule="auto"/>
        <w:rPr>
          <w:rtl/>
          <w:lang w:bidi="ar-DZ"/>
        </w:rPr>
      </w:pPr>
    </w:p>
    <w:p w14:paraId="669D002F" w14:textId="77777777" w:rsidR="004D3D3F" w:rsidRPr="002102BB" w:rsidRDefault="004D3D3F" w:rsidP="004D3D3F">
      <w:pPr>
        <w:rPr>
          <w:rtl/>
          <w:lang w:bidi="ar-DZ"/>
        </w:rPr>
      </w:pPr>
    </w:p>
    <w:p w14:paraId="301CFFBD" w14:textId="77777777" w:rsidR="004D3D3F" w:rsidRPr="002102BB" w:rsidRDefault="004D3D3F" w:rsidP="004D3D3F">
      <w:pPr>
        <w:rPr>
          <w:rtl/>
          <w:lang w:bidi="ar-DZ"/>
        </w:rPr>
      </w:pPr>
    </w:p>
    <w:p w14:paraId="638BC861" w14:textId="77777777" w:rsidR="004D3D3F" w:rsidRPr="002102BB" w:rsidRDefault="004D3D3F" w:rsidP="004D3D3F">
      <w:pPr>
        <w:rPr>
          <w:rtl/>
          <w:lang w:bidi="ar-DZ"/>
        </w:rPr>
      </w:pPr>
    </w:p>
    <w:p w14:paraId="04931F76" w14:textId="77777777" w:rsidR="004D3D3F" w:rsidRPr="002102BB" w:rsidRDefault="004D3D3F" w:rsidP="004D3D3F">
      <w:pPr>
        <w:rPr>
          <w:rtl/>
          <w:lang w:bidi="ar-DZ"/>
        </w:rPr>
      </w:pPr>
    </w:p>
    <w:p w14:paraId="1B2AACC3" w14:textId="77777777" w:rsidR="004D3D3F" w:rsidRPr="002102BB" w:rsidRDefault="004D3D3F" w:rsidP="004D3D3F">
      <w:pPr>
        <w:rPr>
          <w:rtl/>
          <w:lang w:bidi="ar-DZ"/>
        </w:rPr>
      </w:pPr>
    </w:p>
    <w:p w14:paraId="4F3285D6" w14:textId="77777777" w:rsidR="004D3D3F" w:rsidRPr="002102BB" w:rsidRDefault="004D3D3F" w:rsidP="004D3D3F">
      <w:pPr>
        <w:rPr>
          <w:rtl/>
          <w:lang w:bidi="ar-DZ"/>
        </w:rPr>
      </w:pPr>
    </w:p>
    <w:p w14:paraId="60454A24" w14:textId="77777777" w:rsidR="004D3D3F" w:rsidRPr="002102BB" w:rsidRDefault="004D3D3F" w:rsidP="004D3D3F">
      <w:pPr>
        <w:rPr>
          <w:rtl/>
          <w:lang w:bidi="ar-DZ"/>
        </w:rPr>
      </w:pPr>
    </w:p>
    <w:p w14:paraId="5D3A3A64" w14:textId="77777777" w:rsidR="004D3D3F" w:rsidRPr="002102BB" w:rsidRDefault="004D3D3F" w:rsidP="004D3D3F">
      <w:pPr>
        <w:rPr>
          <w:rtl/>
          <w:lang w:bidi="ar-DZ"/>
        </w:rPr>
      </w:pPr>
    </w:p>
    <w:p w14:paraId="1DDEFD13" w14:textId="77777777" w:rsidR="004D3D3F" w:rsidRPr="002102BB" w:rsidRDefault="004D3D3F" w:rsidP="004D3D3F">
      <w:pPr>
        <w:rPr>
          <w:rtl/>
          <w:lang w:bidi="ar-DZ"/>
        </w:rPr>
      </w:pPr>
    </w:p>
    <w:p w14:paraId="0E9F8737" w14:textId="77777777" w:rsidR="004D3D3F" w:rsidRPr="002102BB" w:rsidRDefault="004D3D3F" w:rsidP="004D3D3F">
      <w:pPr>
        <w:ind w:firstLine="720"/>
        <w:rPr>
          <w:lang w:bidi="ar-DZ"/>
        </w:rPr>
        <w:sectPr w:rsidR="004D3D3F" w:rsidRPr="002102BB" w:rsidSect="00540CA3">
          <w:headerReference w:type="even" r:id="rId210"/>
          <w:headerReference w:type="default" r:id="rId211"/>
          <w:footnotePr>
            <w:numRestart w:val="eachPage"/>
          </w:footnotePr>
          <w:type w:val="oddPage"/>
          <w:pgSz w:w="11906" w:h="16838" w:code="9"/>
          <w:pgMar w:top="1418" w:right="1985" w:bottom="1418" w:left="1418" w:header="737" w:footer="1134" w:gutter="0"/>
          <w:cols w:space="708"/>
          <w:bidi/>
          <w:rtlGutter/>
          <w:docGrid w:linePitch="360"/>
        </w:sectPr>
      </w:pPr>
    </w:p>
    <w:p w14:paraId="1912FD22" w14:textId="77777777" w:rsidR="004D3D3F" w:rsidRPr="002102BB" w:rsidRDefault="004D3D3F" w:rsidP="00E60A66">
      <w:pPr>
        <w:pStyle w:val="1"/>
        <w:numPr>
          <w:ilvl w:val="0"/>
          <w:numId w:val="0"/>
        </w:numPr>
        <w:spacing w:after="240"/>
        <w:rPr>
          <w:sz w:val="32"/>
          <w:szCs w:val="32"/>
          <w:rtl/>
        </w:rPr>
      </w:pPr>
      <w:bookmarkStart w:id="307" w:name="_Toc37114104"/>
      <w:bookmarkStart w:id="308" w:name="_Toc37622906"/>
      <w:bookmarkStart w:id="309" w:name="_Toc145161027"/>
      <w:r w:rsidRPr="002102BB">
        <w:rPr>
          <w:sz w:val="32"/>
          <w:szCs w:val="32"/>
          <w:rtl/>
        </w:rPr>
        <w:t>پ</w:t>
      </w:r>
      <w:r w:rsidRPr="002102BB">
        <w:rPr>
          <w:rFonts w:hint="cs"/>
          <w:sz w:val="32"/>
          <w:szCs w:val="32"/>
          <w:rtl/>
        </w:rPr>
        <w:t>ی</w:t>
      </w:r>
      <w:r w:rsidRPr="002102BB">
        <w:rPr>
          <w:rFonts w:hint="eastAsia"/>
          <w:sz w:val="32"/>
          <w:szCs w:val="32"/>
          <w:rtl/>
        </w:rPr>
        <w:t>وست‌ها</w:t>
      </w:r>
      <w:bookmarkEnd w:id="307"/>
      <w:bookmarkEnd w:id="308"/>
      <w:bookmarkEnd w:id="309"/>
    </w:p>
    <w:p w14:paraId="0885C504" w14:textId="77777777" w:rsidR="001B0034" w:rsidRPr="002102BB" w:rsidRDefault="00FE506D" w:rsidP="001B0034">
      <w:pPr>
        <w:pStyle w:val="TOC1"/>
        <w:rPr>
          <w:color w:val="auto"/>
          <w:rtl/>
        </w:rPr>
      </w:pPr>
      <w:r w:rsidRPr="002102BB">
        <w:rPr>
          <w:rFonts w:hint="cs"/>
          <w:color w:val="auto"/>
          <w:rtl/>
        </w:rPr>
        <w:t xml:space="preserve">توضیح: </w:t>
      </w:r>
      <w:r w:rsidRPr="002102BB">
        <w:rPr>
          <w:color w:val="auto"/>
          <w:rtl/>
        </w:rPr>
        <w:t>پ</w:t>
      </w:r>
      <w:r w:rsidRPr="002102BB">
        <w:rPr>
          <w:rFonts w:hint="cs"/>
          <w:color w:val="auto"/>
          <w:rtl/>
        </w:rPr>
        <w:t>ی</w:t>
      </w:r>
      <w:r w:rsidRPr="002102BB">
        <w:rPr>
          <w:rFonts w:hint="eastAsia"/>
          <w:color w:val="auto"/>
          <w:rtl/>
        </w:rPr>
        <w:t>وست‌ها</w:t>
      </w:r>
      <w:r w:rsidR="005157E3" w:rsidRPr="002102BB">
        <w:rPr>
          <w:rFonts w:hint="cs"/>
          <w:color w:val="auto"/>
          <w:rtl/>
        </w:rPr>
        <w:t xml:space="preserve"> </w:t>
      </w:r>
      <w:r w:rsidRPr="002102BB">
        <w:rPr>
          <w:color w:val="auto"/>
          <w:rtl/>
        </w:rPr>
        <w:t>ازنظر عملی مواردی هستند که نسبت به اصل پایان‌نامه</w:t>
      </w:r>
      <w:r w:rsidRPr="002102BB">
        <w:rPr>
          <w:rFonts w:hint="cs"/>
          <w:color w:val="auto"/>
          <w:rtl/>
        </w:rPr>
        <w:t>/ رساله</w:t>
      </w:r>
      <w:r w:rsidR="005157E3" w:rsidRPr="002102BB">
        <w:rPr>
          <w:rFonts w:hint="cs"/>
          <w:color w:val="auto"/>
          <w:rtl/>
        </w:rPr>
        <w:t xml:space="preserve"> </w:t>
      </w:r>
      <w:r w:rsidRPr="002102BB">
        <w:rPr>
          <w:color w:val="auto"/>
          <w:rtl/>
        </w:rPr>
        <w:t>حاش</w:t>
      </w:r>
      <w:r w:rsidRPr="002102BB">
        <w:rPr>
          <w:rFonts w:hint="cs"/>
          <w:color w:val="auto"/>
          <w:rtl/>
        </w:rPr>
        <w:t>ی</w:t>
      </w:r>
      <w:r w:rsidRPr="002102BB">
        <w:rPr>
          <w:rFonts w:hint="eastAsia"/>
          <w:color w:val="auto"/>
          <w:rtl/>
        </w:rPr>
        <w:t>ه‌ا</w:t>
      </w:r>
      <w:r w:rsidRPr="002102BB">
        <w:rPr>
          <w:rFonts w:hint="cs"/>
          <w:color w:val="auto"/>
          <w:rtl/>
        </w:rPr>
        <w:t>ی</w:t>
      </w:r>
      <w:r w:rsidRPr="002102BB">
        <w:rPr>
          <w:color w:val="auto"/>
          <w:rtl/>
        </w:rPr>
        <w:t xml:space="preserve"> به نظر م</w:t>
      </w:r>
      <w:r w:rsidRPr="002102BB">
        <w:rPr>
          <w:rFonts w:hint="cs"/>
          <w:color w:val="auto"/>
          <w:rtl/>
        </w:rPr>
        <w:t>ی‌</w:t>
      </w:r>
      <w:r w:rsidRPr="002102BB">
        <w:rPr>
          <w:rFonts w:hint="eastAsia"/>
          <w:color w:val="auto"/>
          <w:rtl/>
        </w:rPr>
        <w:t>رسند</w:t>
      </w:r>
      <w:r w:rsidRPr="002102BB">
        <w:rPr>
          <w:color w:val="auto"/>
          <w:rtl/>
        </w:rPr>
        <w:t xml:space="preserve"> و نبود آن‌ها خللی درروند آن نداشته ولی وجود آن‌ها در انتهای پایان‌نامه</w:t>
      </w:r>
      <w:r w:rsidRPr="002102BB">
        <w:rPr>
          <w:rFonts w:hint="cs"/>
          <w:color w:val="auto"/>
          <w:rtl/>
        </w:rPr>
        <w:t>/ رساله</w:t>
      </w:r>
      <w:r w:rsidRPr="002102BB">
        <w:rPr>
          <w:color w:val="auto"/>
          <w:rtl/>
        </w:rPr>
        <w:t xml:space="preserve"> برای خوانندگان تخصصی و علاقه‌مند</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تواند</w:t>
      </w:r>
      <w:r w:rsidRPr="002102BB">
        <w:rPr>
          <w:color w:val="auto"/>
          <w:rtl/>
        </w:rPr>
        <w:t xml:space="preserve"> مفید باشد.به عبارتی، پیوست شامل مطالبی است که تکم</w:t>
      </w:r>
      <w:r w:rsidRPr="002102BB">
        <w:rPr>
          <w:rFonts w:hint="cs"/>
          <w:color w:val="auto"/>
          <w:rtl/>
        </w:rPr>
        <w:t>ی</w:t>
      </w:r>
      <w:r w:rsidRPr="002102BB">
        <w:rPr>
          <w:rFonts w:hint="eastAsia"/>
          <w:color w:val="auto"/>
          <w:rtl/>
        </w:rPr>
        <w:t>ل‌کننده</w:t>
      </w:r>
      <w:r w:rsidRPr="002102BB">
        <w:rPr>
          <w:color w:val="auto"/>
          <w:rtl/>
        </w:rPr>
        <w:t xml:space="preserve"> برخی از اطلاعات نظری و عملی در متن اصلی پایان‌نامه</w:t>
      </w:r>
      <w:r w:rsidRPr="002102BB">
        <w:rPr>
          <w:rFonts w:hint="cs"/>
          <w:color w:val="auto"/>
          <w:rtl/>
        </w:rPr>
        <w:t>/ رساله</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باشد</w:t>
      </w:r>
      <w:r w:rsidRPr="002102BB">
        <w:rPr>
          <w:color w:val="auto"/>
          <w:rtl/>
        </w:rPr>
        <w:t xml:space="preserve"> که ترج</w:t>
      </w:r>
      <w:r w:rsidRPr="002102BB">
        <w:rPr>
          <w:rFonts w:hint="cs"/>
          <w:color w:val="auto"/>
          <w:rtl/>
        </w:rPr>
        <w:t>ی</w:t>
      </w:r>
      <w:r w:rsidRPr="002102BB">
        <w:rPr>
          <w:rFonts w:hint="eastAsia"/>
          <w:color w:val="auto"/>
          <w:rtl/>
        </w:rPr>
        <w:t>حاً</w:t>
      </w:r>
      <w:r w:rsidRPr="002102BB">
        <w:rPr>
          <w:color w:val="auto"/>
          <w:rtl/>
        </w:rPr>
        <w:t xml:space="preserve"> به علت جلوگیری از طولانی شدن متن اصلی پایان‌نامه</w:t>
      </w:r>
      <w:r w:rsidRPr="002102BB">
        <w:rPr>
          <w:rFonts w:hint="cs"/>
          <w:color w:val="auto"/>
          <w:rtl/>
        </w:rPr>
        <w:t>/ رساله</w:t>
      </w:r>
      <w:r w:rsidRPr="002102BB">
        <w:rPr>
          <w:color w:val="auto"/>
          <w:rtl/>
        </w:rPr>
        <w:t>، باید خارج از متن اصلی یعنی پس از فهرست منابع در پایان‌نامه</w:t>
      </w:r>
      <w:r w:rsidRPr="002102BB">
        <w:rPr>
          <w:rFonts w:hint="cs"/>
          <w:color w:val="auto"/>
          <w:rtl/>
        </w:rPr>
        <w:t>/ رساله</w:t>
      </w:r>
      <w:r w:rsidRPr="002102BB">
        <w:rPr>
          <w:color w:val="auto"/>
          <w:rtl/>
        </w:rPr>
        <w:t xml:space="preserve"> ارائه گردد. </w:t>
      </w:r>
    </w:p>
    <w:p w14:paraId="0EE3DEC2" w14:textId="77777777" w:rsidR="004D3D3F" w:rsidRPr="002102BB" w:rsidRDefault="001B0034" w:rsidP="001B0034">
      <w:pPr>
        <w:pStyle w:val="TOC1"/>
        <w:rPr>
          <w:color w:val="auto"/>
          <w:rtl/>
        </w:rPr>
      </w:pPr>
      <w:r w:rsidRPr="002102BB">
        <w:rPr>
          <w:color w:val="auto"/>
          <w:rtl/>
        </w:rPr>
        <w:t>هدف از ارائه پ</w:t>
      </w:r>
      <w:r w:rsidRPr="002102BB">
        <w:rPr>
          <w:rFonts w:hint="cs"/>
          <w:color w:val="auto"/>
          <w:rtl/>
        </w:rPr>
        <w:t>یوست،</w:t>
      </w:r>
      <w:r w:rsidRPr="002102BB">
        <w:rPr>
          <w:color w:val="auto"/>
          <w:rtl/>
        </w:rPr>
        <w:t xml:space="preserve"> درک بهتر پا</w:t>
      </w:r>
      <w:r w:rsidRPr="002102BB">
        <w:rPr>
          <w:rFonts w:hint="cs"/>
          <w:color w:val="auto"/>
          <w:rtl/>
        </w:rPr>
        <w:t>یان</w:t>
      </w:r>
      <w:r w:rsidRPr="002102BB">
        <w:rPr>
          <w:color w:val="auto"/>
          <w:rtl/>
        </w:rPr>
        <w:t xml:space="preserve"> نامه/ رساله و حفظ </w:t>
      </w:r>
      <w:r w:rsidRPr="002102BB">
        <w:rPr>
          <w:rFonts w:hint="cs"/>
          <w:color w:val="auto"/>
          <w:rtl/>
        </w:rPr>
        <w:t>یکپارچگی</w:t>
      </w:r>
      <w:r w:rsidRPr="002102BB">
        <w:rPr>
          <w:color w:val="auto"/>
          <w:rtl/>
        </w:rPr>
        <w:t xml:space="preserve"> متن آن است. محتوا</w:t>
      </w:r>
      <w:r w:rsidRPr="002102BB">
        <w:rPr>
          <w:rFonts w:hint="cs"/>
          <w:color w:val="auto"/>
          <w:rtl/>
        </w:rPr>
        <w:t>ی</w:t>
      </w:r>
      <w:r w:rsidRPr="002102BB">
        <w:rPr>
          <w:color w:val="auto"/>
          <w:rtl/>
        </w:rPr>
        <w:t xml:space="preserve"> پ</w:t>
      </w:r>
      <w:r w:rsidRPr="002102BB">
        <w:rPr>
          <w:rFonts w:hint="cs"/>
          <w:color w:val="auto"/>
          <w:rtl/>
        </w:rPr>
        <w:t>یوست</w:t>
      </w:r>
      <w:r w:rsidRPr="002102BB">
        <w:rPr>
          <w:color w:val="auto"/>
          <w:rtl/>
        </w:rPr>
        <w:t xml:space="preserve"> را نامه‌ها، نمونه‌ابزارها، بررس</w:t>
      </w:r>
      <w:r w:rsidRPr="002102BB">
        <w:rPr>
          <w:rFonts w:hint="cs"/>
          <w:color w:val="auto"/>
          <w:rtl/>
        </w:rPr>
        <w:t>ی‌ها،</w:t>
      </w:r>
      <w:r w:rsidRPr="002102BB">
        <w:rPr>
          <w:color w:val="auto"/>
          <w:rtl/>
        </w:rPr>
        <w:t xml:space="preserve"> نوشته‌ها</w:t>
      </w:r>
      <w:r w:rsidRPr="002102BB">
        <w:rPr>
          <w:rFonts w:hint="cs"/>
          <w:color w:val="auto"/>
          <w:rtl/>
        </w:rPr>
        <w:t>ی</w:t>
      </w:r>
      <w:r w:rsidRPr="002102BB">
        <w:rPr>
          <w:color w:val="auto"/>
          <w:rtl/>
        </w:rPr>
        <w:t xml:space="preserve"> ب</w:t>
      </w:r>
      <w:r w:rsidRPr="002102BB">
        <w:rPr>
          <w:rFonts w:hint="cs"/>
          <w:color w:val="auto"/>
          <w:rtl/>
        </w:rPr>
        <w:t>یشتر،</w:t>
      </w:r>
      <w:r w:rsidRPr="002102BB">
        <w:rPr>
          <w:color w:val="auto"/>
          <w:rtl/>
        </w:rPr>
        <w:t xml:space="preserve"> آمار، ارقام و مانند آن‌ها در بر دارد که به‌گونه‌ا</w:t>
      </w:r>
      <w:r w:rsidRPr="002102BB">
        <w:rPr>
          <w:rFonts w:hint="cs"/>
          <w:color w:val="auto"/>
          <w:rtl/>
        </w:rPr>
        <w:t>ی</w:t>
      </w:r>
      <w:r w:rsidRPr="002102BB">
        <w:rPr>
          <w:color w:val="auto"/>
          <w:rtl/>
        </w:rPr>
        <w:t xml:space="preserve"> در انجام پژوهش به‌کار رفته‌اند؛ ول</w:t>
      </w:r>
      <w:r w:rsidRPr="002102BB">
        <w:rPr>
          <w:rFonts w:hint="cs"/>
          <w:color w:val="auto"/>
          <w:rtl/>
        </w:rPr>
        <w:t>ی</w:t>
      </w:r>
      <w:r w:rsidRPr="002102BB">
        <w:rPr>
          <w:color w:val="auto"/>
          <w:rtl/>
        </w:rPr>
        <w:t xml:space="preserve"> آوردن آن‌ها در متن اصل</w:t>
      </w:r>
      <w:r w:rsidRPr="002102BB">
        <w:rPr>
          <w:rFonts w:hint="cs"/>
          <w:color w:val="auto"/>
          <w:rtl/>
        </w:rPr>
        <w:t>ی</w:t>
      </w:r>
      <w:r w:rsidRPr="002102BB">
        <w:rPr>
          <w:color w:val="auto"/>
          <w:rtl/>
        </w:rPr>
        <w:t xml:space="preserve"> ن</w:t>
      </w:r>
      <w:r w:rsidRPr="002102BB">
        <w:rPr>
          <w:rFonts w:hint="cs"/>
          <w:color w:val="auto"/>
          <w:rtl/>
        </w:rPr>
        <w:t>یاز</w:t>
      </w:r>
      <w:r w:rsidRPr="002102BB">
        <w:rPr>
          <w:color w:val="auto"/>
          <w:rtl/>
        </w:rPr>
        <w:t xml:space="preserve"> ن</w:t>
      </w:r>
      <w:r w:rsidRPr="002102BB">
        <w:rPr>
          <w:rFonts w:hint="cs"/>
          <w:color w:val="auto"/>
          <w:rtl/>
        </w:rPr>
        <w:t>یست</w:t>
      </w:r>
      <w:r w:rsidRPr="002102BB">
        <w:rPr>
          <w:color w:val="auto"/>
          <w:rtl/>
        </w:rPr>
        <w:t>. اگر پ</w:t>
      </w:r>
      <w:r w:rsidRPr="002102BB">
        <w:rPr>
          <w:rFonts w:hint="cs"/>
          <w:color w:val="auto"/>
          <w:rtl/>
        </w:rPr>
        <w:t>یوست‌ها</w:t>
      </w:r>
      <w:r w:rsidRPr="002102BB">
        <w:rPr>
          <w:color w:val="auto"/>
          <w:rtl/>
        </w:rPr>
        <w:t xml:space="preserve"> موضوع‌ها</w:t>
      </w:r>
      <w:r w:rsidRPr="002102BB">
        <w:rPr>
          <w:rFonts w:hint="cs"/>
          <w:color w:val="auto"/>
          <w:rtl/>
        </w:rPr>
        <w:t>ی</w:t>
      </w:r>
      <w:r w:rsidRPr="002102BB">
        <w:rPr>
          <w:color w:val="auto"/>
          <w:rtl/>
        </w:rPr>
        <w:t xml:space="preserve"> گوناگون</w:t>
      </w:r>
      <w:r w:rsidRPr="002102BB">
        <w:rPr>
          <w:rFonts w:hint="cs"/>
          <w:color w:val="auto"/>
          <w:rtl/>
        </w:rPr>
        <w:t>ی</w:t>
      </w:r>
      <w:r w:rsidRPr="002102BB">
        <w:rPr>
          <w:color w:val="auto"/>
          <w:rtl/>
        </w:rPr>
        <w:t xml:space="preserve"> داشته باشند، دسته‌بند</w:t>
      </w:r>
      <w:r w:rsidRPr="002102BB">
        <w:rPr>
          <w:rFonts w:hint="cs"/>
          <w:color w:val="auto"/>
          <w:rtl/>
        </w:rPr>
        <w:t>ی</w:t>
      </w:r>
      <w:r w:rsidRPr="002102BB">
        <w:rPr>
          <w:color w:val="auto"/>
          <w:rtl/>
        </w:rPr>
        <w:t xml:space="preserve"> م</w:t>
      </w:r>
      <w:r w:rsidRPr="002102BB">
        <w:rPr>
          <w:rFonts w:hint="cs"/>
          <w:color w:val="auto"/>
          <w:rtl/>
        </w:rPr>
        <w:t>ی‌شوند</w:t>
      </w:r>
      <w:r w:rsidRPr="002102BB">
        <w:rPr>
          <w:color w:val="auto"/>
          <w:rtl/>
        </w:rPr>
        <w:t xml:space="preserve"> و با عنوان پ</w:t>
      </w:r>
      <w:r w:rsidRPr="002102BB">
        <w:rPr>
          <w:rFonts w:hint="cs"/>
          <w:color w:val="auto"/>
          <w:rtl/>
        </w:rPr>
        <w:t>یوست</w:t>
      </w:r>
      <w:r w:rsidRPr="002102BB">
        <w:rPr>
          <w:color w:val="auto"/>
          <w:rtl/>
        </w:rPr>
        <w:t xml:space="preserve"> «الف»، پ</w:t>
      </w:r>
      <w:r w:rsidRPr="002102BB">
        <w:rPr>
          <w:rFonts w:hint="cs"/>
          <w:color w:val="auto"/>
          <w:rtl/>
        </w:rPr>
        <w:t>یوست</w:t>
      </w:r>
      <w:r w:rsidRPr="002102BB">
        <w:rPr>
          <w:color w:val="auto"/>
          <w:rtl/>
        </w:rPr>
        <w:t xml:space="preserve"> «ب» و ... م</w:t>
      </w:r>
      <w:r w:rsidRPr="002102BB">
        <w:rPr>
          <w:rFonts w:hint="cs"/>
          <w:color w:val="auto"/>
          <w:rtl/>
        </w:rPr>
        <w:t>ی‌آیند</w:t>
      </w:r>
      <w:r w:rsidRPr="002102BB">
        <w:rPr>
          <w:color w:val="auto"/>
          <w:rtl/>
        </w:rPr>
        <w:t>.</w:t>
      </w:r>
      <w:r w:rsidR="00A02AEC" w:rsidRPr="002102BB">
        <w:rPr>
          <w:color w:val="auto"/>
          <w:rtl/>
        </w:rPr>
        <w:fldChar w:fldCharType="begin"/>
      </w:r>
      <w:r w:rsidR="004D3D3F" w:rsidRPr="002102BB">
        <w:rPr>
          <w:color w:val="auto"/>
        </w:rPr>
        <w:instrText>TOC</w:instrText>
      </w:r>
      <w:r w:rsidR="004D3D3F" w:rsidRPr="002102BB">
        <w:rPr>
          <w:color w:val="auto"/>
          <w:rtl/>
        </w:rPr>
        <w:instrText xml:space="preserve"> \</w:instrText>
      </w:r>
      <w:r w:rsidR="004D3D3F" w:rsidRPr="002102BB">
        <w:rPr>
          <w:color w:val="auto"/>
        </w:rPr>
        <w:instrText>h \z \t</w:instrText>
      </w:r>
      <w:r w:rsidR="004D3D3F" w:rsidRPr="002102BB">
        <w:rPr>
          <w:color w:val="auto"/>
          <w:rtl/>
        </w:rPr>
        <w:instrText xml:space="preserve"> "پیوست,1" </w:instrText>
      </w:r>
      <w:r w:rsidR="00A02AEC" w:rsidRPr="002102BB">
        <w:rPr>
          <w:color w:val="auto"/>
          <w:rtl/>
        </w:rPr>
        <w:fldChar w:fldCharType="end"/>
      </w:r>
    </w:p>
    <w:p w14:paraId="56E563B6" w14:textId="77777777" w:rsidR="004D3D3F" w:rsidRPr="002102BB" w:rsidRDefault="004D3D3F" w:rsidP="004D3D3F">
      <w:pPr>
        <w:pStyle w:val="a"/>
        <w:rPr>
          <w:rtl/>
        </w:rPr>
      </w:pPr>
      <w:bookmarkStart w:id="310" w:name="_Toc36500332"/>
      <w:bookmarkStart w:id="311" w:name="_Toc37114123"/>
      <w:bookmarkStart w:id="312" w:name="_Toc37689387"/>
      <w:r w:rsidRPr="002102BB">
        <w:rPr>
          <w:rFonts w:hint="cs"/>
          <w:rtl/>
        </w:rPr>
        <w:t>نمونه پیوست</w:t>
      </w:r>
      <w:bookmarkEnd w:id="310"/>
      <w:bookmarkEnd w:id="311"/>
      <w:bookmarkEnd w:id="312"/>
    </w:p>
    <w:p w14:paraId="392F0F8A" w14:textId="77777777" w:rsidR="004D3D3F" w:rsidRPr="002102BB" w:rsidRDefault="004D3D3F" w:rsidP="004D3D3F">
      <w:pPr>
        <w:ind w:firstLine="720"/>
        <w:rPr>
          <w:rtl/>
          <w:lang w:bidi="ar-DZ"/>
        </w:rPr>
      </w:pPr>
    </w:p>
    <w:p w14:paraId="5D73F37A" w14:textId="77777777" w:rsidR="004D3D3F" w:rsidRPr="002102BB" w:rsidRDefault="004D3D3F" w:rsidP="004D3D3F">
      <w:pPr>
        <w:rPr>
          <w:rtl/>
          <w:lang w:bidi="ar-DZ"/>
        </w:rPr>
      </w:pPr>
    </w:p>
    <w:p w14:paraId="44508110" w14:textId="77777777" w:rsidR="00FB08C6" w:rsidRPr="002102BB" w:rsidRDefault="00FB08C6" w:rsidP="004D3D3F">
      <w:pPr>
        <w:rPr>
          <w:rtl/>
          <w:lang w:bidi="ar-DZ"/>
        </w:rPr>
      </w:pPr>
    </w:p>
    <w:p w14:paraId="5F74124F" w14:textId="77777777" w:rsidR="00FB08C6" w:rsidRPr="002102BB" w:rsidRDefault="00FB08C6" w:rsidP="00FB08C6">
      <w:pPr>
        <w:rPr>
          <w:rtl/>
          <w:lang w:bidi="ar-DZ"/>
        </w:rPr>
      </w:pPr>
    </w:p>
    <w:p w14:paraId="02EF5631" w14:textId="77777777" w:rsidR="00FB08C6" w:rsidRPr="002102BB" w:rsidRDefault="00FB08C6" w:rsidP="00FB08C6">
      <w:pPr>
        <w:rPr>
          <w:rtl/>
          <w:lang w:bidi="ar-DZ"/>
        </w:rPr>
      </w:pPr>
    </w:p>
    <w:p w14:paraId="32CA4216" w14:textId="77777777" w:rsidR="00FB08C6" w:rsidRPr="002102BB" w:rsidRDefault="00FB08C6" w:rsidP="00FB08C6">
      <w:pPr>
        <w:rPr>
          <w:rtl/>
          <w:lang w:bidi="ar-DZ"/>
        </w:rPr>
      </w:pPr>
    </w:p>
    <w:p w14:paraId="145606E3" w14:textId="77777777" w:rsidR="00FB08C6" w:rsidRPr="002102BB" w:rsidRDefault="00FB08C6" w:rsidP="00FB08C6">
      <w:pPr>
        <w:rPr>
          <w:rtl/>
          <w:lang w:bidi="ar-DZ"/>
        </w:rPr>
      </w:pPr>
    </w:p>
    <w:p w14:paraId="4352E21F" w14:textId="77777777" w:rsidR="00FB08C6" w:rsidRPr="002102BB" w:rsidRDefault="00FB08C6" w:rsidP="00FB08C6">
      <w:pPr>
        <w:rPr>
          <w:rtl/>
          <w:lang w:bidi="ar-DZ"/>
        </w:rPr>
      </w:pPr>
    </w:p>
    <w:p w14:paraId="5DB986D1" w14:textId="77777777" w:rsidR="00FB08C6" w:rsidRPr="002102BB" w:rsidRDefault="00FB08C6" w:rsidP="00FB08C6">
      <w:pPr>
        <w:rPr>
          <w:rtl/>
          <w:lang w:bidi="ar-DZ"/>
        </w:rPr>
      </w:pPr>
    </w:p>
    <w:p w14:paraId="3175EBAD" w14:textId="77777777" w:rsidR="00FB08C6" w:rsidRPr="002102BB" w:rsidRDefault="00FB08C6" w:rsidP="00FB08C6">
      <w:pPr>
        <w:rPr>
          <w:rtl/>
          <w:lang w:bidi="ar-DZ"/>
        </w:rPr>
      </w:pPr>
    </w:p>
    <w:p w14:paraId="13DF06F8" w14:textId="77777777" w:rsidR="00FB08C6" w:rsidRPr="002102BB" w:rsidRDefault="00FB08C6" w:rsidP="00FB08C6">
      <w:pPr>
        <w:rPr>
          <w:rtl/>
          <w:lang w:bidi="ar-DZ"/>
        </w:rPr>
      </w:pPr>
    </w:p>
    <w:p w14:paraId="6E1B17A1" w14:textId="77777777" w:rsidR="00FB08C6" w:rsidRPr="002102BB" w:rsidRDefault="00FB08C6" w:rsidP="00FB08C6">
      <w:pPr>
        <w:rPr>
          <w:rtl/>
          <w:lang w:bidi="ar-DZ"/>
        </w:rPr>
      </w:pPr>
    </w:p>
    <w:p w14:paraId="20667CE4" w14:textId="77777777" w:rsidR="00FB08C6" w:rsidRPr="002102BB" w:rsidRDefault="00FB08C6" w:rsidP="00FB08C6">
      <w:pPr>
        <w:rPr>
          <w:rtl/>
          <w:lang w:bidi="ar-DZ"/>
        </w:rPr>
      </w:pPr>
    </w:p>
    <w:p w14:paraId="16D204FB" w14:textId="77777777" w:rsidR="00FB08C6" w:rsidRPr="002102BB" w:rsidRDefault="00FB08C6" w:rsidP="00FB08C6">
      <w:pPr>
        <w:rPr>
          <w:rtl/>
          <w:lang w:bidi="ar-DZ"/>
        </w:rPr>
      </w:pPr>
    </w:p>
    <w:p w14:paraId="1215D5F9" w14:textId="77777777" w:rsidR="00FB08C6" w:rsidRPr="002102BB" w:rsidRDefault="00FB08C6" w:rsidP="00FB08C6">
      <w:pPr>
        <w:rPr>
          <w:rtl/>
          <w:lang w:bidi="ar-DZ"/>
        </w:rPr>
      </w:pPr>
    </w:p>
    <w:p w14:paraId="6ABE5B31" w14:textId="77777777" w:rsidR="00FB08C6" w:rsidRPr="002102BB" w:rsidRDefault="00FB08C6" w:rsidP="00FB08C6">
      <w:pPr>
        <w:rPr>
          <w:rtl/>
          <w:lang w:bidi="ar-DZ"/>
        </w:rPr>
      </w:pPr>
    </w:p>
    <w:p w14:paraId="23BD474F" w14:textId="77777777" w:rsidR="00FB08C6" w:rsidRPr="002102BB" w:rsidRDefault="00FB08C6" w:rsidP="00FB08C6">
      <w:pPr>
        <w:rPr>
          <w:rtl/>
          <w:lang w:bidi="ar-DZ"/>
        </w:rPr>
      </w:pPr>
    </w:p>
    <w:p w14:paraId="2F6579BE" w14:textId="77777777" w:rsidR="00FB08C6" w:rsidRPr="002102BB" w:rsidRDefault="00FB08C6" w:rsidP="00FB08C6">
      <w:pPr>
        <w:rPr>
          <w:rtl/>
          <w:lang w:bidi="ar-DZ"/>
        </w:rPr>
      </w:pPr>
    </w:p>
    <w:p w14:paraId="62FC31E8" w14:textId="77777777" w:rsidR="00FB08C6" w:rsidRPr="002102BB" w:rsidRDefault="00FB08C6" w:rsidP="00FB08C6">
      <w:pPr>
        <w:rPr>
          <w:rtl/>
          <w:lang w:bidi="ar-DZ"/>
        </w:rPr>
      </w:pPr>
    </w:p>
    <w:p w14:paraId="001380DB" w14:textId="77777777" w:rsidR="00FB08C6" w:rsidRPr="002102BB" w:rsidRDefault="00FB08C6" w:rsidP="00FB08C6">
      <w:pPr>
        <w:tabs>
          <w:tab w:val="left" w:pos="943"/>
        </w:tabs>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r w:rsidRPr="002102BB">
        <w:rPr>
          <w:rtl/>
          <w:lang w:bidi="ar-DZ"/>
        </w:rPr>
        <w:tab/>
      </w:r>
    </w:p>
    <w:p w14:paraId="0742F06F" w14:textId="77777777" w:rsidR="00FB08C6" w:rsidRPr="002102BB" w:rsidRDefault="00FB08C6" w:rsidP="002410D9">
      <w:pPr>
        <w:pStyle w:val="1"/>
        <w:numPr>
          <w:ilvl w:val="0"/>
          <w:numId w:val="0"/>
        </w:numPr>
        <w:spacing w:after="240"/>
        <w:rPr>
          <w:rFonts w:ascii="Tahoma" w:hAnsi="Tahoma"/>
          <w:sz w:val="28"/>
          <w:szCs w:val="32"/>
          <w:rtl/>
          <w:lang w:bidi="ar-BH"/>
        </w:rPr>
      </w:pPr>
      <w:bookmarkStart w:id="313" w:name="_Toc37114105"/>
      <w:bookmarkStart w:id="314" w:name="_Toc37622907"/>
      <w:bookmarkStart w:id="315" w:name="_Toc145161028"/>
      <w:r w:rsidRPr="002102BB">
        <w:rPr>
          <w:noProof/>
          <w:sz w:val="32"/>
          <w:szCs w:val="32"/>
          <w:rtl/>
          <w:lang w:bidi="ar-BH"/>
        </w:rPr>
        <w:t>واژه</w:t>
      </w:r>
      <w:r w:rsidRPr="002102BB">
        <w:rPr>
          <w:noProof/>
          <w:sz w:val="32"/>
          <w:szCs w:val="32"/>
          <w:rtl/>
          <w:lang w:bidi="ar-BH"/>
        </w:rPr>
        <w:softHyphen/>
        <w:t>نامه توصیفی</w:t>
      </w:r>
      <w:bookmarkEnd w:id="313"/>
      <w:bookmarkEnd w:id="314"/>
      <w:bookmarkEnd w:id="315"/>
    </w:p>
    <w:p w14:paraId="2E0E7F82" w14:textId="77777777" w:rsidR="00E60A66" w:rsidRPr="002102BB" w:rsidRDefault="00E60A66" w:rsidP="00B847A3">
      <w:pPr>
        <w:pStyle w:val="ac"/>
      </w:pPr>
      <w:r w:rsidRPr="002102BB">
        <w:rPr>
          <w:rFonts w:hint="cs"/>
          <w:rtl/>
        </w:rPr>
        <w:t xml:space="preserve">توضیح: </w:t>
      </w:r>
      <w:r w:rsidRPr="002102BB">
        <w:rPr>
          <w:rtl/>
        </w:rPr>
        <w:t>واژه‌نامه توصیفی فرهنگِ فشرده‌ای از واژه‌های خاصی است که در گزارش به‌کار</w:t>
      </w:r>
      <w:r w:rsidR="005157E3" w:rsidRPr="002102BB">
        <w:rPr>
          <w:rFonts w:hint="cs"/>
          <w:rtl/>
        </w:rPr>
        <w:t xml:space="preserve"> </w:t>
      </w:r>
      <w:r w:rsidRPr="002102BB">
        <w:rPr>
          <w:rtl/>
        </w:rPr>
        <w:t>رفته رفته‌اند یا در فهم آن نقش کلیدی دارند. واژه‌نامه باید از هریک از چنین واژه‌هایی، تعریف فشرده و روشنی ارائه دهد و اگر نیاز باشد، نمونه‌ای از کاربرد آن‌ها را بیاورد.</w:t>
      </w:r>
    </w:p>
    <w:p w14:paraId="7D3E73A9" w14:textId="77777777" w:rsidR="00E60A66" w:rsidRPr="002102BB" w:rsidRDefault="00E60A66" w:rsidP="00B847A3">
      <w:pPr>
        <w:pStyle w:val="ac"/>
        <w:rPr>
          <w:rtl/>
        </w:rPr>
      </w:pPr>
      <w:r w:rsidRPr="002102BB">
        <w:rPr>
          <w:rtl/>
        </w:rPr>
        <w:t>اصطلاحات واژه‌نامه، نخستین باری که در متن گزارش می‌آیند، درون‌</w:t>
      </w:r>
      <w:r w:rsidR="005157E3" w:rsidRPr="002102BB">
        <w:rPr>
          <w:rFonts w:hint="cs"/>
          <w:rtl/>
        </w:rPr>
        <w:t xml:space="preserve"> </w:t>
      </w:r>
      <w:r w:rsidRPr="002102BB">
        <w:rPr>
          <w:rtl/>
        </w:rPr>
        <w:t xml:space="preserve">متن توضیح داده می‌شوند. بودن واژه‌نامه به این معنا نیست که می‌توان این توضیح را از متن کنار گذاشت. واژه‌های واژه‌نامه به‌ترتیب حروف الفبا مرتب می‌شوند و هریک با توضیح برابرِ آن در خطی جداگانه نوشته می‌شوند. </w:t>
      </w:r>
      <w:r w:rsidR="00D46120" w:rsidRPr="002102BB">
        <w:rPr>
          <w:rFonts w:hint="cs"/>
          <w:rtl/>
        </w:rPr>
        <w:t xml:space="preserve">این واژه‌نامه از صفحه فرد آغاز می‌شود. </w:t>
      </w:r>
    </w:p>
    <w:p w14:paraId="5FE8156D" w14:textId="77777777" w:rsidR="00E60A66" w:rsidRPr="002102BB" w:rsidRDefault="00E60A66" w:rsidP="00B847A3">
      <w:pPr>
        <w:pStyle w:val="ac"/>
        <w:rPr>
          <w:rtl/>
        </w:rPr>
      </w:pPr>
    </w:p>
    <w:p w14:paraId="658ADA53" w14:textId="77777777" w:rsidR="00FB08C6" w:rsidRPr="002102BB" w:rsidRDefault="00FB08C6" w:rsidP="00B847A3">
      <w:pPr>
        <w:pStyle w:val="ac"/>
        <w:rPr>
          <w:rtl/>
        </w:rPr>
      </w:pPr>
      <w:r w:rsidRPr="002102BB">
        <w:rPr>
          <w:rtl/>
        </w:rPr>
        <w:t>به‌</w:t>
      </w:r>
      <w:r w:rsidR="005157E3" w:rsidRPr="002102BB">
        <w:rPr>
          <w:rFonts w:hint="cs"/>
          <w:rtl/>
        </w:rPr>
        <w:t xml:space="preserve"> </w:t>
      </w:r>
      <w:r w:rsidRPr="002102BB">
        <w:rPr>
          <w:rtl/>
        </w:rPr>
        <w:t>عنوان‌</w:t>
      </w:r>
      <w:r w:rsidR="005157E3" w:rsidRPr="002102BB">
        <w:rPr>
          <w:rFonts w:hint="cs"/>
          <w:rtl/>
        </w:rPr>
        <w:t xml:space="preserve"> </w:t>
      </w:r>
      <w:r w:rsidRPr="002102BB">
        <w:rPr>
          <w:rtl/>
        </w:rPr>
        <w:t>مثال</w:t>
      </w:r>
      <w:r w:rsidRPr="002102BB">
        <w:rPr>
          <w:rFonts w:hint="cs"/>
          <w:rtl/>
        </w:rPr>
        <w:t xml:space="preserve">: </w:t>
      </w:r>
    </w:p>
    <w:p w14:paraId="1AE6994A" w14:textId="77777777" w:rsidR="00FB08C6" w:rsidRPr="002102BB" w:rsidRDefault="00FB08C6" w:rsidP="00B847A3">
      <w:pPr>
        <w:pStyle w:val="ac"/>
        <w:rPr>
          <w:rtl/>
        </w:rPr>
      </w:pPr>
      <w:r w:rsidRPr="002102BB">
        <w:rPr>
          <w:rtl/>
        </w:rPr>
        <w:t>پا</w:t>
      </w:r>
      <w:r w:rsidRPr="002102BB">
        <w:rPr>
          <w:rFonts w:hint="cs"/>
          <w:rtl/>
        </w:rPr>
        <w:t>ی</w:t>
      </w:r>
      <w:r w:rsidRPr="002102BB">
        <w:rPr>
          <w:rFonts w:hint="eastAsia"/>
          <w:rtl/>
        </w:rPr>
        <w:t>ان‌نامه</w:t>
      </w:r>
      <w:r w:rsidRPr="002102BB">
        <w:rPr>
          <w:rFonts w:hint="cs"/>
          <w:rtl/>
        </w:rPr>
        <w:t xml:space="preserve">: واژه </w:t>
      </w:r>
      <w:r w:rsidRPr="002102BB">
        <w:rPr>
          <w:rtl/>
        </w:rPr>
        <w:t>پا</w:t>
      </w:r>
      <w:r w:rsidRPr="002102BB">
        <w:rPr>
          <w:rFonts w:hint="cs"/>
          <w:rtl/>
        </w:rPr>
        <w:t>ی</w:t>
      </w:r>
      <w:r w:rsidRPr="002102BB">
        <w:rPr>
          <w:rFonts w:hint="eastAsia"/>
          <w:rtl/>
        </w:rPr>
        <w:t>ان‌نامه</w:t>
      </w:r>
      <w:r w:rsidR="005157E3" w:rsidRPr="002102BB">
        <w:rPr>
          <w:rFonts w:hint="cs"/>
          <w:rtl/>
        </w:rPr>
        <w:t xml:space="preserve"> </w:t>
      </w:r>
      <w:r w:rsidRPr="002102BB">
        <w:rPr>
          <w:rtl/>
        </w:rPr>
        <w:t>ر</w:t>
      </w:r>
      <w:r w:rsidRPr="002102BB">
        <w:rPr>
          <w:rFonts w:hint="cs"/>
          <w:rtl/>
        </w:rPr>
        <w:t>ی</w:t>
      </w:r>
      <w:r w:rsidRPr="002102BB">
        <w:rPr>
          <w:rFonts w:hint="eastAsia"/>
          <w:rtl/>
        </w:rPr>
        <w:t>شه‌ا</w:t>
      </w:r>
      <w:r w:rsidRPr="002102BB">
        <w:rPr>
          <w:rFonts w:hint="cs"/>
          <w:rtl/>
        </w:rPr>
        <w:t xml:space="preserve">ی لاتین دارد که به معنای "مسیر" است. </w:t>
      </w:r>
    </w:p>
    <w:p w14:paraId="1B937E62" w14:textId="77777777" w:rsidR="00FB08C6" w:rsidRPr="002102BB" w:rsidRDefault="00FB08C6" w:rsidP="00FB08C6">
      <w:pPr>
        <w:tabs>
          <w:tab w:val="left" w:pos="943"/>
        </w:tabs>
        <w:rPr>
          <w:rtl/>
          <w:lang w:bidi="ar-DZ"/>
        </w:rPr>
      </w:pPr>
    </w:p>
    <w:p w14:paraId="0464288F" w14:textId="77777777" w:rsidR="00FB08C6" w:rsidRPr="002102BB" w:rsidRDefault="00FB08C6" w:rsidP="00FB08C6">
      <w:pPr>
        <w:rPr>
          <w:rtl/>
          <w:lang w:bidi="ar-DZ"/>
        </w:rPr>
      </w:pPr>
    </w:p>
    <w:p w14:paraId="117496D9" w14:textId="77777777" w:rsidR="00FB08C6" w:rsidRPr="002102BB" w:rsidRDefault="00FB08C6" w:rsidP="00FB08C6">
      <w:pPr>
        <w:rPr>
          <w:rtl/>
          <w:lang w:bidi="ar-DZ"/>
        </w:rPr>
      </w:pPr>
    </w:p>
    <w:p w14:paraId="40CBAC58" w14:textId="77777777" w:rsidR="00FB08C6" w:rsidRPr="002102BB" w:rsidRDefault="00FB08C6" w:rsidP="00FB08C6">
      <w:pPr>
        <w:rPr>
          <w:rtl/>
          <w:lang w:bidi="ar-DZ"/>
        </w:rPr>
      </w:pPr>
    </w:p>
    <w:p w14:paraId="609F7792" w14:textId="77777777" w:rsidR="00FB08C6" w:rsidRPr="002102BB" w:rsidRDefault="00FB08C6" w:rsidP="00FB08C6">
      <w:pPr>
        <w:rPr>
          <w:rtl/>
          <w:lang w:bidi="ar-DZ"/>
        </w:rPr>
      </w:pPr>
    </w:p>
    <w:p w14:paraId="60BB0071" w14:textId="77777777" w:rsidR="00FB08C6" w:rsidRPr="002102BB" w:rsidRDefault="00FB08C6" w:rsidP="00FB08C6">
      <w:pPr>
        <w:rPr>
          <w:rtl/>
          <w:lang w:bidi="ar-DZ"/>
        </w:rPr>
      </w:pPr>
    </w:p>
    <w:p w14:paraId="010CD82E" w14:textId="77777777" w:rsidR="00FB08C6" w:rsidRPr="002102BB" w:rsidRDefault="00FB08C6" w:rsidP="00FB08C6">
      <w:pPr>
        <w:rPr>
          <w:rtl/>
          <w:lang w:bidi="ar-DZ"/>
        </w:rPr>
      </w:pPr>
    </w:p>
    <w:p w14:paraId="64CE0A1E" w14:textId="77777777" w:rsidR="00FB08C6" w:rsidRPr="002102BB" w:rsidRDefault="00FB08C6" w:rsidP="00FB08C6">
      <w:pPr>
        <w:rPr>
          <w:rtl/>
          <w:lang w:bidi="ar-DZ"/>
        </w:rPr>
      </w:pPr>
    </w:p>
    <w:p w14:paraId="4F66FD96" w14:textId="77777777" w:rsidR="00FB08C6" w:rsidRPr="002102BB" w:rsidRDefault="00FB08C6" w:rsidP="00FB08C6">
      <w:pPr>
        <w:rPr>
          <w:rtl/>
          <w:lang w:bidi="ar-DZ"/>
        </w:rPr>
      </w:pPr>
    </w:p>
    <w:p w14:paraId="3D1B3CE2" w14:textId="77777777" w:rsidR="00FB08C6" w:rsidRPr="002102BB" w:rsidRDefault="00FB08C6" w:rsidP="00FB08C6">
      <w:pPr>
        <w:rPr>
          <w:rtl/>
          <w:lang w:bidi="ar-DZ"/>
        </w:rPr>
      </w:pPr>
    </w:p>
    <w:p w14:paraId="58FB7853" w14:textId="77777777" w:rsidR="00FB08C6" w:rsidRPr="002102BB" w:rsidRDefault="00FB08C6" w:rsidP="00FB08C6">
      <w:pPr>
        <w:rPr>
          <w:rtl/>
          <w:lang w:bidi="ar-DZ"/>
        </w:rPr>
      </w:pPr>
    </w:p>
    <w:p w14:paraId="4243FA45" w14:textId="77777777" w:rsidR="00FB08C6" w:rsidRPr="002102BB" w:rsidRDefault="00FB08C6" w:rsidP="00FB08C6">
      <w:pPr>
        <w:rPr>
          <w:rtl/>
          <w:lang w:bidi="ar-DZ"/>
        </w:rPr>
      </w:pPr>
    </w:p>
    <w:p w14:paraId="44E4F50B" w14:textId="77777777" w:rsidR="00FB08C6" w:rsidRPr="002102BB" w:rsidRDefault="00FB08C6" w:rsidP="00FB08C6">
      <w:pPr>
        <w:rPr>
          <w:rtl/>
          <w:lang w:bidi="ar-DZ"/>
        </w:rPr>
      </w:pPr>
    </w:p>
    <w:p w14:paraId="1E9987E1" w14:textId="77777777" w:rsidR="00FB08C6" w:rsidRPr="002102BB" w:rsidRDefault="00FB08C6" w:rsidP="00FB08C6">
      <w:pPr>
        <w:rPr>
          <w:rtl/>
          <w:lang w:bidi="ar-DZ"/>
        </w:rPr>
      </w:pPr>
    </w:p>
    <w:p w14:paraId="02FE9743" w14:textId="77777777" w:rsidR="00FB08C6" w:rsidRPr="002102BB" w:rsidRDefault="00FB08C6" w:rsidP="00FB08C6">
      <w:pPr>
        <w:rPr>
          <w:rtl/>
          <w:lang w:bidi="ar-DZ"/>
        </w:rPr>
      </w:pPr>
    </w:p>
    <w:p w14:paraId="7BFD949E" w14:textId="77777777" w:rsidR="00FB08C6" w:rsidRPr="002102BB" w:rsidRDefault="00FB08C6" w:rsidP="00FB08C6">
      <w:pPr>
        <w:rPr>
          <w:rtl/>
          <w:lang w:bidi="ar-DZ"/>
        </w:rPr>
      </w:pPr>
    </w:p>
    <w:p w14:paraId="4A3B62D8" w14:textId="77777777" w:rsidR="00FB08C6" w:rsidRPr="002102BB" w:rsidRDefault="00FB08C6" w:rsidP="007A3537">
      <w:pPr>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634BC32C" w14:textId="77777777" w:rsidR="00FB08C6" w:rsidRPr="002102BB" w:rsidRDefault="00FB08C6" w:rsidP="002410D9">
      <w:pPr>
        <w:pStyle w:val="1"/>
        <w:numPr>
          <w:ilvl w:val="0"/>
          <w:numId w:val="0"/>
        </w:numPr>
        <w:spacing w:after="240"/>
        <w:rPr>
          <w:noProof/>
          <w:sz w:val="32"/>
          <w:szCs w:val="32"/>
          <w:rtl/>
          <w:lang w:bidi="ar-BH"/>
        </w:rPr>
      </w:pPr>
      <w:bookmarkStart w:id="316" w:name="_Toc26146955"/>
      <w:bookmarkStart w:id="317" w:name="_Toc32503024"/>
      <w:bookmarkStart w:id="318" w:name="_Toc33010441"/>
      <w:bookmarkStart w:id="319" w:name="_Toc37114107"/>
      <w:bookmarkStart w:id="320" w:name="_Toc37622909"/>
      <w:bookmarkStart w:id="321" w:name="_Toc145161029"/>
      <w:r w:rsidRPr="002102BB">
        <w:rPr>
          <w:noProof/>
          <w:sz w:val="32"/>
          <w:szCs w:val="32"/>
          <w:rtl/>
          <w:lang w:bidi="ar-BH"/>
        </w:rPr>
        <w:t>واژه‌نامه انگلیسی به فارسی</w:t>
      </w:r>
      <w:bookmarkEnd w:id="316"/>
      <w:bookmarkEnd w:id="317"/>
      <w:bookmarkEnd w:id="318"/>
      <w:bookmarkEnd w:id="319"/>
      <w:bookmarkEnd w:id="320"/>
      <w:bookmarkEnd w:id="321"/>
    </w:p>
    <w:p w14:paraId="6C8B4C7E"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است و برای ارائه واژه‌های انگلیسی به‌کاررفته در متن و برابر</w:t>
      </w:r>
      <w:r w:rsidR="00284357" w:rsidRPr="002102BB">
        <w:rPr>
          <w:rFonts w:hint="cs"/>
          <w:rtl/>
        </w:rPr>
        <w:t xml:space="preserve"> </w:t>
      </w:r>
      <w:r w:rsidRPr="002102BB">
        <w:rPr>
          <w:rtl/>
        </w:rPr>
        <w:t>نهاده‌های (معادل) فارسی آن‌ها به‌ترتیب الفبای فارسی استفاده می‌شود. در این واژه‌نامه، نیازی به تعریف واژه‌ها نیست.</w:t>
      </w:r>
      <w:r w:rsidR="00D46120" w:rsidRPr="002102BB">
        <w:rPr>
          <w:rFonts w:hint="cs"/>
          <w:rtl/>
        </w:rPr>
        <w:t xml:space="preserve"> این واژه‌نامه از صفحه فرد آغاز می‌شود.</w:t>
      </w:r>
    </w:p>
    <w:p w14:paraId="370271FD" w14:textId="77777777" w:rsidR="00E60A66" w:rsidRPr="002102BB" w:rsidRDefault="00E60A66" w:rsidP="00FB08C6">
      <w:pPr>
        <w:pStyle w:val="0p1normal"/>
        <w:shd w:val="clear" w:color="auto" w:fill="FFFFFF"/>
        <w:bidi/>
        <w:spacing w:before="0" w:beforeAutospacing="0" w:after="0" w:afterAutospacing="0"/>
        <w:jc w:val="both"/>
        <w:rPr>
          <w:rFonts w:cs="B Nazanin"/>
          <w:sz w:val="26"/>
          <w:szCs w:val="26"/>
          <w:rtl/>
          <w:lang w:bidi="fa-IR"/>
        </w:rPr>
      </w:pPr>
    </w:p>
    <w:p w14:paraId="73DBC642" w14:textId="77777777" w:rsidR="00FB08C6" w:rsidRPr="002102BB" w:rsidRDefault="00FB08C6" w:rsidP="00E60A66">
      <w:pPr>
        <w:pStyle w:val="0p1normal"/>
        <w:shd w:val="clear" w:color="auto" w:fill="FFFFFF"/>
        <w:bidi/>
        <w:spacing w:before="0" w:beforeAutospacing="0" w:after="0" w:afterAutospacing="0"/>
        <w:jc w:val="both"/>
        <w:rPr>
          <w:rFonts w:cs="B Nazanin"/>
          <w:sz w:val="26"/>
          <w:szCs w:val="26"/>
          <w:rtl/>
          <w:lang w:bidi="fa-IR"/>
        </w:rPr>
      </w:pPr>
      <w:proofErr w:type="spellStart"/>
      <w:r w:rsidRPr="002102BB">
        <w:rPr>
          <w:rFonts w:cs="B Nazanin"/>
          <w:sz w:val="26"/>
          <w:szCs w:val="26"/>
          <w:rtl/>
          <w:lang w:bidi="fa-IR"/>
        </w:rPr>
        <w:t>به‌عنوان‌مثال</w:t>
      </w:r>
      <w:proofErr w:type="spellEnd"/>
      <w:r w:rsidRPr="002102BB">
        <w:rPr>
          <w:rFonts w:cs="B Nazanin" w:hint="cs"/>
          <w:sz w:val="26"/>
          <w:szCs w:val="26"/>
          <w:rtl/>
          <w:lang w:bidi="fa-IR"/>
        </w:rPr>
        <w:t>:</w:t>
      </w:r>
    </w:p>
    <w:p w14:paraId="5151B987" w14:textId="77777777" w:rsidR="00FB08C6" w:rsidRPr="002102BB" w:rsidRDefault="00FB08C6" w:rsidP="00FB08C6">
      <w:pPr>
        <w:pStyle w:val="0p1normal"/>
        <w:shd w:val="clear" w:color="auto" w:fill="FFFFFF"/>
        <w:bidi/>
        <w:spacing w:before="0" w:beforeAutospacing="0" w:after="0" w:afterAutospacing="0"/>
        <w:jc w:val="both"/>
        <w:rPr>
          <w:rFonts w:ascii="Helvetica" w:hAnsi="Helvetica" w:cs="B Nazanin"/>
          <w:sz w:val="26"/>
          <w:szCs w:val="26"/>
          <w:rtl/>
          <w:lang w:bidi="fa-IR"/>
        </w:rPr>
      </w:pPr>
      <w:r w:rsidRPr="002102BB">
        <w:rPr>
          <w:rFonts w:cs="B Nazanin"/>
          <w:sz w:val="26"/>
          <w:szCs w:val="26"/>
          <w:rtl/>
          <w:lang w:bidi="fa-IR"/>
        </w:rPr>
        <w:t>رساله ..................................................................................</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 xml:space="preserve">............................. </w:t>
      </w:r>
      <w:r w:rsidRPr="002102BB">
        <w:rPr>
          <w:rFonts w:cs="B Nazanin"/>
          <w:sz w:val="26"/>
          <w:szCs w:val="26"/>
          <w:lang w:bidi="fa-IR"/>
        </w:rPr>
        <w:t>Dissertation</w:t>
      </w:r>
    </w:p>
    <w:p w14:paraId="47474B15" w14:textId="77777777" w:rsidR="00FB08C6" w:rsidRPr="002102BB" w:rsidRDefault="00FB08C6" w:rsidP="00FB08C6">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51832B5" w14:textId="77777777" w:rsidR="00FB08C6" w:rsidRPr="002102BB" w:rsidRDefault="00FB08C6" w:rsidP="00FB08C6">
      <w:pPr>
        <w:rPr>
          <w:rtl/>
          <w:lang w:bidi="ar-DZ"/>
        </w:rPr>
      </w:pPr>
    </w:p>
    <w:p w14:paraId="5C5E0791" w14:textId="77777777" w:rsidR="00FB08C6" w:rsidRPr="002102BB" w:rsidRDefault="00FB08C6" w:rsidP="00FB08C6">
      <w:pPr>
        <w:rPr>
          <w:rtl/>
          <w:lang w:bidi="ar-DZ"/>
        </w:rPr>
      </w:pPr>
    </w:p>
    <w:p w14:paraId="1E554043" w14:textId="77777777" w:rsidR="00FB08C6" w:rsidRPr="002102BB" w:rsidRDefault="00FB08C6" w:rsidP="00FB08C6">
      <w:pPr>
        <w:rPr>
          <w:rtl/>
          <w:lang w:bidi="ar-DZ"/>
        </w:rPr>
      </w:pPr>
    </w:p>
    <w:p w14:paraId="478F041C" w14:textId="77777777" w:rsidR="00FB08C6" w:rsidRPr="002102BB" w:rsidRDefault="00FB08C6" w:rsidP="00FB08C6">
      <w:pPr>
        <w:rPr>
          <w:rtl/>
          <w:lang w:bidi="ar-DZ"/>
        </w:rPr>
      </w:pPr>
    </w:p>
    <w:p w14:paraId="549D81BC" w14:textId="77777777" w:rsidR="00FB08C6" w:rsidRPr="002102BB" w:rsidRDefault="00FB08C6" w:rsidP="00FB08C6">
      <w:pPr>
        <w:rPr>
          <w:rtl/>
          <w:lang w:bidi="ar-DZ"/>
        </w:rPr>
      </w:pPr>
    </w:p>
    <w:p w14:paraId="3986E1CA" w14:textId="77777777" w:rsidR="00FB08C6" w:rsidRPr="002102BB" w:rsidRDefault="00FB08C6" w:rsidP="00FB08C6">
      <w:pPr>
        <w:rPr>
          <w:rtl/>
          <w:lang w:bidi="ar-DZ"/>
        </w:rPr>
      </w:pPr>
    </w:p>
    <w:p w14:paraId="0690C9B8" w14:textId="77777777" w:rsidR="007E515A" w:rsidRPr="002102BB" w:rsidRDefault="00FB08C6" w:rsidP="00FB08C6">
      <w:pPr>
        <w:tabs>
          <w:tab w:val="left" w:pos="1459"/>
        </w:tabs>
        <w:rPr>
          <w:rtl/>
          <w:lang w:bidi="ar-DZ"/>
        </w:rPr>
      </w:pPr>
      <w:r w:rsidRPr="002102BB">
        <w:rPr>
          <w:rtl/>
          <w:lang w:bidi="ar-DZ"/>
        </w:rPr>
        <w:tab/>
      </w:r>
    </w:p>
    <w:p w14:paraId="7B974852" w14:textId="77777777" w:rsidR="007E515A" w:rsidRPr="002102BB" w:rsidRDefault="007E515A" w:rsidP="007E515A">
      <w:pPr>
        <w:rPr>
          <w:rtl/>
          <w:lang w:bidi="ar-DZ"/>
        </w:rPr>
      </w:pPr>
    </w:p>
    <w:p w14:paraId="75BE5FA2" w14:textId="77777777" w:rsidR="007E515A" w:rsidRPr="002102BB" w:rsidRDefault="007E515A" w:rsidP="007E515A">
      <w:pPr>
        <w:rPr>
          <w:rtl/>
          <w:lang w:bidi="ar-DZ"/>
        </w:rPr>
      </w:pPr>
    </w:p>
    <w:p w14:paraId="2367AEC8" w14:textId="77777777" w:rsidR="007E515A" w:rsidRPr="002102BB" w:rsidRDefault="007E515A" w:rsidP="007E515A">
      <w:pPr>
        <w:rPr>
          <w:rtl/>
          <w:lang w:bidi="ar-DZ"/>
        </w:rPr>
      </w:pPr>
    </w:p>
    <w:p w14:paraId="5BA8FBE8" w14:textId="77777777" w:rsidR="007E515A" w:rsidRPr="002102BB" w:rsidRDefault="007E515A" w:rsidP="007E515A">
      <w:pPr>
        <w:rPr>
          <w:rtl/>
          <w:lang w:bidi="ar-DZ"/>
        </w:rPr>
      </w:pPr>
    </w:p>
    <w:p w14:paraId="7CD4D788" w14:textId="77777777" w:rsidR="007E515A" w:rsidRPr="002102BB" w:rsidRDefault="007E515A" w:rsidP="007E515A">
      <w:pPr>
        <w:rPr>
          <w:rtl/>
          <w:lang w:bidi="ar-DZ"/>
        </w:rPr>
      </w:pPr>
    </w:p>
    <w:p w14:paraId="0C5D7DF6" w14:textId="77777777" w:rsidR="007E515A" w:rsidRPr="002102BB" w:rsidRDefault="007E515A" w:rsidP="007E515A">
      <w:pPr>
        <w:rPr>
          <w:rtl/>
          <w:lang w:bidi="ar-DZ"/>
        </w:rPr>
      </w:pPr>
    </w:p>
    <w:p w14:paraId="79B5FC16" w14:textId="77777777" w:rsidR="007E515A" w:rsidRPr="002102BB" w:rsidRDefault="007E515A" w:rsidP="007E515A">
      <w:pPr>
        <w:rPr>
          <w:rtl/>
          <w:lang w:bidi="ar-DZ"/>
        </w:rPr>
      </w:pPr>
    </w:p>
    <w:p w14:paraId="5594E143" w14:textId="77777777" w:rsidR="007E515A" w:rsidRPr="002102BB" w:rsidRDefault="007E515A" w:rsidP="007E515A">
      <w:pPr>
        <w:rPr>
          <w:rtl/>
          <w:lang w:bidi="ar-DZ"/>
        </w:rPr>
      </w:pPr>
    </w:p>
    <w:p w14:paraId="4B929830" w14:textId="77777777" w:rsidR="007E515A" w:rsidRPr="002102BB" w:rsidRDefault="007E515A" w:rsidP="007E515A">
      <w:pPr>
        <w:rPr>
          <w:rtl/>
          <w:lang w:bidi="ar-DZ"/>
        </w:rPr>
      </w:pPr>
    </w:p>
    <w:p w14:paraId="51E542E7" w14:textId="77777777" w:rsidR="007E515A" w:rsidRPr="002102BB" w:rsidRDefault="007E515A" w:rsidP="007E515A">
      <w:pPr>
        <w:rPr>
          <w:rtl/>
          <w:lang w:bidi="ar-DZ"/>
        </w:rPr>
      </w:pPr>
    </w:p>
    <w:p w14:paraId="63446D1C" w14:textId="77777777" w:rsidR="007E515A" w:rsidRPr="002102BB" w:rsidRDefault="007E515A" w:rsidP="007E515A">
      <w:pPr>
        <w:rPr>
          <w:rtl/>
          <w:lang w:bidi="ar-DZ"/>
        </w:rPr>
      </w:pPr>
    </w:p>
    <w:p w14:paraId="531AB92A" w14:textId="77777777" w:rsidR="007E515A" w:rsidRPr="002102BB" w:rsidRDefault="007E515A" w:rsidP="007E515A">
      <w:pPr>
        <w:rPr>
          <w:rtl/>
          <w:lang w:bidi="ar-DZ"/>
        </w:rPr>
      </w:pPr>
    </w:p>
    <w:p w14:paraId="433E72F9" w14:textId="77777777" w:rsidR="007E515A" w:rsidRPr="002102BB" w:rsidRDefault="007E515A" w:rsidP="007E515A">
      <w:pPr>
        <w:rPr>
          <w:rtl/>
          <w:lang w:bidi="ar-DZ"/>
        </w:rPr>
      </w:pPr>
    </w:p>
    <w:p w14:paraId="4DCD97D1" w14:textId="77777777" w:rsidR="007E515A" w:rsidRPr="002102BB" w:rsidRDefault="007E515A" w:rsidP="007E515A">
      <w:pPr>
        <w:rPr>
          <w:rtl/>
          <w:lang w:bidi="ar-DZ"/>
        </w:rPr>
      </w:pPr>
    </w:p>
    <w:p w14:paraId="63461333" w14:textId="77777777" w:rsidR="007E515A" w:rsidRPr="002102BB" w:rsidRDefault="007E515A" w:rsidP="007E515A">
      <w:pPr>
        <w:rPr>
          <w:rtl/>
          <w:lang w:bidi="ar-DZ"/>
        </w:rPr>
      </w:pPr>
    </w:p>
    <w:p w14:paraId="125B8969" w14:textId="77777777" w:rsidR="007E515A" w:rsidRPr="002102BB" w:rsidRDefault="007E515A" w:rsidP="007E515A">
      <w:pPr>
        <w:rPr>
          <w:rtl/>
          <w:lang w:bidi="ar-DZ"/>
        </w:rPr>
      </w:pPr>
    </w:p>
    <w:p w14:paraId="5CB33A9D" w14:textId="77777777" w:rsidR="007E515A" w:rsidRPr="002102BB" w:rsidRDefault="007E515A" w:rsidP="007E515A">
      <w:pPr>
        <w:rPr>
          <w:rtl/>
          <w:lang w:bidi="ar-DZ"/>
        </w:rPr>
      </w:pPr>
    </w:p>
    <w:p w14:paraId="62DC7F16" w14:textId="77777777" w:rsidR="007E515A" w:rsidRPr="002102BB" w:rsidRDefault="007E515A" w:rsidP="007E515A">
      <w:pPr>
        <w:rPr>
          <w:rtl/>
          <w:lang w:bidi="ar-DZ"/>
        </w:rPr>
      </w:pPr>
    </w:p>
    <w:p w14:paraId="400457F8" w14:textId="77777777" w:rsidR="007E515A" w:rsidRPr="002102BB" w:rsidRDefault="007E515A" w:rsidP="007E515A">
      <w:pPr>
        <w:rPr>
          <w:rtl/>
          <w:lang w:bidi="ar-DZ"/>
        </w:rPr>
      </w:pPr>
    </w:p>
    <w:p w14:paraId="01AF8AEE" w14:textId="77777777" w:rsidR="007E515A" w:rsidRPr="002102BB" w:rsidRDefault="007E515A" w:rsidP="007E515A">
      <w:pPr>
        <w:rPr>
          <w:rtl/>
          <w:lang w:bidi="ar-DZ"/>
        </w:rPr>
      </w:pPr>
    </w:p>
    <w:p w14:paraId="46718B07" w14:textId="77777777" w:rsidR="007E515A" w:rsidRPr="002102BB" w:rsidRDefault="007E515A" w:rsidP="007E515A">
      <w:pPr>
        <w:rPr>
          <w:rtl/>
          <w:lang w:bidi="ar-DZ"/>
        </w:rPr>
      </w:pPr>
    </w:p>
    <w:p w14:paraId="0CEF58BA" w14:textId="77777777" w:rsidR="007E515A" w:rsidRPr="002102BB" w:rsidRDefault="007E515A" w:rsidP="007E515A">
      <w:pPr>
        <w:rPr>
          <w:rtl/>
          <w:lang w:bidi="ar-DZ"/>
        </w:rPr>
      </w:pPr>
    </w:p>
    <w:p w14:paraId="552B7F22" w14:textId="77777777" w:rsidR="007E515A" w:rsidRPr="002102BB" w:rsidRDefault="007E515A" w:rsidP="007E515A">
      <w:pPr>
        <w:rPr>
          <w:rtl/>
          <w:lang w:bidi="ar-DZ"/>
        </w:rPr>
      </w:pPr>
    </w:p>
    <w:p w14:paraId="00B91199" w14:textId="77777777" w:rsidR="007E515A" w:rsidRPr="002102BB" w:rsidRDefault="007E515A" w:rsidP="007E515A">
      <w:pPr>
        <w:rPr>
          <w:rtl/>
          <w:lang w:bidi="ar-DZ"/>
        </w:rPr>
      </w:pPr>
    </w:p>
    <w:p w14:paraId="56E4D0AE" w14:textId="77777777" w:rsidR="007E515A" w:rsidRPr="002102BB" w:rsidRDefault="007E515A" w:rsidP="007E515A">
      <w:pPr>
        <w:rPr>
          <w:rtl/>
          <w:lang w:bidi="ar-DZ"/>
        </w:rPr>
      </w:pPr>
    </w:p>
    <w:p w14:paraId="23268299" w14:textId="77777777" w:rsidR="007E515A" w:rsidRPr="002102BB" w:rsidRDefault="007E515A" w:rsidP="007E515A">
      <w:pPr>
        <w:rPr>
          <w:rtl/>
          <w:lang w:bidi="ar-DZ"/>
        </w:rPr>
      </w:pPr>
    </w:p>
    <w:p w14:paraId="176CEF4B" w14:textId="77777777" w:rsidR="007E515A" w:rsidRPr="002102BB" w:rsidRDefault="007E515A" w:rsidP="007E515A">
      <w:pPr>
        <w:rPr>
          <w:rtl/>
          <w:lang w:bidi="ar-DZ"/>
        </w:rPr>
      </w:pPr>
    </w:p>
    <w:p w14:paraId="4924BD34" w14:textId="77777777" w:rsidR="007E515A" w:rsidRPr="002102BB" w:rsidRDefault="007E515A" w:rsidP="007E515A">
      <w:pPr>
        <w:rPr>
          <w:rtl/>
          <w:lang w:bidi="ar-DZ"/>
        </w:rPr>
      </w:pPr>
    </w:p>
    <w:p w14:paraId="217B4D22" w14:textId="77777777" w:rsidR="007E515A" w:rsidRPr="002102BB" w:rsidRDefault="007E515A" w:rsidP="007E515A">
      <w:pPr>
        <w:rPr>
          <w:rtl/>
          <w:lang w:bidi="ar-DZ"/>
        </w:rPr>
      </w:pPr>
    </w:p>
    <w:p w14:paraId="124AD1A5"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B595492" w14:textId="77777777" w:rsidR="00716670" w:rsidRPr="002102BB" w:rsidRDefault="00716670" w:rsidP="002410D9">
      <w:pPr>
        <w:pStyle w:val="1"/>
        <w:numPr>
          <w:ilvl w:val="0"/>
          <w:numId w:val="0"/>
        </w:numPr>
        <w:spacing w:after="240"/>
        <w:rPr>
          <w:noProof/>
          <w:sz w:val="32"/>
          <w:szCs w:val="32"/>
          <w:rtl/>
          <w:lang w:bidi="ar-BH"/>
        </w:rPr>
      </w:pPr>
      <w:bookmarkStart w:id="322" w:name="_Toc26146954"/>
      <w:bookmarkStart w:id="323" w:name="_Toc32503023"/>
      <w:bookmarkStart w:id="324" w:name="_Toc37114106"/>
      <w:bookmarkStart w:id="325" w:name="_Toc37622908"/>
      <w:bookmarkStart w:id="326" w:name="_Toc145161030"/>
      <w:r w:rsidRPr="002102BB">
        <w:rPr>
          <w:noProof/>
          <w:sz w:val="32"/>
          <w:szCs w:val="32"/>
          <w:rtl/>
          <w:lang w:bidi="ar-BH"/>
        </w:rPr>
        <w:t>واژه</w:t>
      </w:r>
      <w:r w:rsidRPr="002102BB">
        <w:rPr>
          <w:noProof/>
          <w:sz w:val="32"/>
          <w:szCs w:val="32"/>
          <w:rtl/>
          <w:lang w:bidi="ar-BH"/>
        </w:rPr>
        <w:softHyphen/>
        <w:t>نامه فارسی به انگلیسی</w:t>
      </w:r>
      <w:bookmarkEnd w:id="322"/>
      <w:bookmarkEnd w:id="323"/>
      <w:bookmarkEnd w:id="324"/>
      <w:bookmarkEnd w:id="325"/>
      <w:bookmarkEnd w:id="326"/>
    </w:p>
    <w:p w14:paraId="0D0E56A2"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به ارائه واژه‌های انگلیسی به‌کار</w:t>
      </w:r>
      <w:r w:rsidR="00284357" w:rsidRPr="002102BB">
        <w:rPr>
          <w:rFonts w:hint="cs"/>
          <w:rtl/>
        </w:rPr>
        <w:t xml:space="preserve"> </w:t>
      </w:r>
      <w:r w:rsidRPr="002102BB">
        <w:rPr>
          <w:rtl/>
        </w:rPr>
        <w:t>رفته در متن و برابر</w:t>
      </w:r>
      <w:r w:rsidR="00284357" w:rsidRPr="002102BB">
        <w:rPr>
          <w:rFonts w:hint="cs"/>
          <w:rtl/>
        </w:rPr>
        <w:t xml:space="preserve"> </w:t>
      </w:r>
      <w:r w:rsidRPr="002102BB">
        <w:rPr>
          <w:rtl/>
        </w:rPr>
        <w:t>نهاده‌های فارسی آن‌ها، به‌تفص</w:t>
      </w:r>
      <w:r w:rsidRPr="002102BB">
        <w:rPr>
          <w:rFonts w:hint="cs"/>
          <w:rtl/>
        </w:rPr>
        <w:t>ی</w:t>
      </w:r>
      <w:r w:rsidRPr="002102BB">
        <w:rPr>
          <w:rFonts w:hint="eastAsia"/>
          <w:rtl/>
        </w:rPr>
        <w:t>ل</w:t>
      </w:r>
      <w:r w:rsidRPr="002102BB">
        <w:rPr>
          <w:rtl/>
        </w:rPr>
        <w:t xml:space="preserve"> الفبای انگلیسی می‌پردازد. در این واژه‌نامه نیز نیازی به تعریف واژه‌ها نیست. </w:t>
      </w:r>
      <w:r w:rsidR="00D46120" w:rsidRPr="002102BB">
        <w:rPr>
          <w:rFonts w:hint="cs"/>
          <w:rtl/>
        </w:rPr>
        <w:t xml:space="preserve">این واژه‌نامه از صفحه فرد آغاز می‌شود. </w:t>
      </w:r>
    </w:p>
    <w:p w14:paraId="7A1E4669" w14:textId="77777777" w:rsidR="00E60A66" w:rsidRPr="002102BB" w:rsidRDefault="00E60A66" w:rsidP="00B23DAF">
      <w:pPr>
        <w:pStyle w:val="1"/>
        <w:numPr>
          <w:ilvl w:val="0"/>
          <w:numId w:val="0"/>
        </w:numPr>
        <w:jc w:val="center"/>
        <w:rPr>
          <w:b w:val="0"/>
          <w:bCs w:val="0"/>
          <w:noProof/>
          <w:sz w:val="26"/>
          <w:szCs w:val="26"/>
          <w:rtl/>
          <w:lang w:bidi="ar-BH"/>
        </w:rPr>
      </w:pPr>
    </w:p>
    <w:p w14:paraId="768027DF" w14:textId="77777777" w:rsidR="00716670" w:rsidRPr="002102BB" w:rsidRDefault="00716670" w:rsidP="00716670">
      <w:pPr>
        <w:rPr>
          <w:rFonts w:cs="B Nazanin"/>
          <w:sz w:val="26"/>
          <w:szCs w:val="26"/>
          <w:rtl/>
          <w:lang w:bidi="ar-BH"/>
        </w:rPr>
      </w:pPr>
      <w:r w:rsidRPr="002102BB">
        <w:rPr>
          <w:rFonts w:cs="B Nazanin"/>
          <w:sz w:val="26"/>
          <w:szCs w:val="26"/>
          <w:rtl/>
          <w:lang w:bidi="ar-BH"/>
        </w:rPr>
        <w:t>به‌عنوان‌مثال</w:t>
      </w:r>
      <w:r w:rsidRPr="002102BB">
        <w:rPr>
          <w:rFonts w:cs="B Nazanin" w:hint="cs"/>
          <w:sz w:val="26"/>
          <w:szCs w:val="26"/>
          <w:rtl/>
          <w:lang w:bidi="ar-BH"/>
        </w:rPr>
        <w:t xml:space="preserve">: </w:t>
      </w:r>
    </w:p>
    <w:p w14:paraId="2D868E6C" w14:textId="77777777" w:rsidR="00716670" w:rsidRPr="002102BB" w:rsidRDefault="00716670" w:rsidP="00716670">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E129B2E" w14:textId="77777777" w:rsidR="00716670" w:rsidRPr="002102BB" w:rsidRDefault="00716670" w:rsidP="00716670">
      <w:pPr>
        <w:keepNext/>
        <w:ind w:hanging="2"/>
        <w:rPr>
          <w:rFonts w:cs="B Zar"/>
          <w:sz w:val="26"/>
          <w:szCs w:val="26"/>
        </w:rPr>
      </w:pPr>
      <w:r w:rsidRPr="002102BB">
        <w:rPr>
          <w:rFonts w:cs="B Nazanin" w:hint="cs"/>
          <w:sz w:val="26"/>
          <w:szCs w:val="26"/>
          <w:rtl/>
        </w:rPr>
        <w:t>رساله ............................................................................................................................................................</w:t>
      </w:r>
      <w:r w:rsidRPr="002102BB">
        <w:rPr>
          <w:rFonts w:cs="B Zar"/>
          <w:sz w:val="26"/>
          <w:szCs w:val="26"/>
        </w:rPr>
        <w:t>Dissertation</w:t>
      </w:r>
    </w:p>
    <w:p w14:paraId="4AD7F44C"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9C3F77A" w14:textId="77777777" w:rsidR="00297795" w:rsidRPr="002102BB" w:rsidRDefault="00297795" w:rsidP="00E60A66">
      <w:pPr>
        <w:pStyle w:val="1"/>
        <w:numPr>
          <w:ilvl w:val="0"/>
          <w:numId w:val="0"/>
        </w:numPr>
        <w:spacing w:after="240"/>
        <w:rPr>
          <w:sz w:val="32"/>
          <w:szCs w:val="32"/>
          <w:rtl/>
        </w:rPr>
      </w:pPr>
      <w:bookmarkStart w:id="327" w:name="_Toc32503025"/>
      <w:bookmarkStart w:id="328" w:name="_Toc33010442"/>
      <w:bookmarkStart w:id="329" w:name="_Toc37114108"/>
      <w:bookmarkStart w:id="330" w:name="_Toc37622910"/>
      <w:bookmarkStart w:id="331" w:name="_Toc145161031"/>
      <w:r w:rsidRPr="002102BB">
        <w:rPr>
          <w:sz w:val="32"/>
          <w:szCs w:val="32"/>
          <w:rtl/>
          <w:lang w:bidi="ar-BH"/>
        </w:rPr>
        <w:t>فهرست مقاله‌ها</w:t>
      </w:r>
      <w:r w:rsidRPr="002102BB">
        <w:rPr>
          <w:rFonts w:hint="cs"/>
          <w:sz w:val="32"/>
          <w:szCs w:val="32"/>
          <w:rtl/>
          <w:lang w:bidi="ar-BH"/>
        </w:rPr>
        <w:t>ی</w:t>
      </w:r>
      <w:r w:rsidRPr="002102BB">
        <w:rPr>
          <w:sz w:val="32"/>
          <w:szCs w:val="32"/>
          <w:rtl/>
          <w:lang w:bidi="ar-BH"/>
        </w:rPr>
        <w:t xml:space="preserve"> مستخرج از پایان</w:t>
      </w:r>
      <w:r w:rsidRPr="002102BB">
        <w:rPr>
          <w:rFonts w:ascii="Cambria" w:hAnsi="Cambria"/>
          <w:sz w:val="32"/>
          <w:szCs w:val="32"/>
          <w:rtl/>
          <w:lang w:bidi="ar-BH"/>
        </w:rPr>
        <w:softHyphen/>
      </w:r>
      <w:r w:rsidRPr="002102BB">
        <w:rPr>
          <w:sz w:val="32"/>
          <w:szCs w:val="32"/>
          <w:rtl/>
          <w:lang w:bidi="ar-BH"/>
        </w:rPr>
        <w:t>نامه/</w:t>
      </w:r>
      <w:r w:rsidR="004E4966" w:rsidRPr="002102BB">
        <w:rPr>
          <w:rFonts w:hint="cs"/>
          <w:sz w:val="32"/>
          <w:szCs w:val="32"/>
          <w:rtl/>
          <w:lang w:bidi="ar-BH"/>
        </w:rPr>
        <w:t xml:space="preserve"> </w:t>
      </w:r>
      <w:r w:rsidRPr="002102BB">
        <w:rPr>
          <w:sz w:val="32"/>
          <w:szCs w:val="32"/>
          <w:rtl/>
          <w:lang w:bidi="ar-BH"/>
        </w:rPr>
        <w:t>رساله</w:t>
      </w:r>
      <w:bookmarkEnd w:id="327"/>
      <w:r w:rsidRPr="002102BB">
        <w:rPr>
          <w:rFonts w:hint="cs"/>
          <w:sz w:val="32"/>
          <w:szCs w:val="32"/>
          <w:rtl/>
        </w:rPr>
        <w:t xml:space="preserve"> دانشجو</w:t>
      </w:r>
      <w:bookmarkEnd w:id="328"/>
      <w:bookmarkEnd w:id="329"/>
      <w:bookmarkEnd w:id="330"/>
      <w:bookmarkEnd w:id="331"/>
    </w:p>
    <w:p w14:paraId="4DF9E46D" w14:textId="77777777" w:rsidR="00297795" w:rsidRPr="002102BB" w:rsidRDefault="00297795" w:rsidP="00B847A3">
      <w:pPr>
        <w:pStyle w:val="ac"/>
        <w:rPr>
          <w:rtl/>
        </w:rPr>
      </w:pPr>
      <w:r w:rsidRPr="002102BB">
        <w:rPr>
          <w:rFonts w:hint="cs"/>
          <w:rtl/>
        </w:rPr>
        <w:t xml:space="preserve">توضیح: </w:t>
      </w:r>
      <w:r w:rsidR="00631346" w:rsidRPr="002102BB">
        <w:rPr>
          <w:rtl/>
        </w:rPr>
        <w:t>فهرست مقاله‌هایی که از پایان‌نامه/ رساله برگرفته و بر پایه آن نوشته و منتشرشده‌اند، در این صفحه می‌آید.</w:t>
      </w:r>
      <w:r w:rsidR="00284357" w:rsidRPr="002102BB">
        <w:rPr>
          <w:rFonts w:hint="cs"/>
          <w:rtl/>
        </w:rPr>
        <w:t xml:space="preserve"> </w:t>
      </w:r>
      <w:r w:rsidRPr="002102BB">
        <w:rPr>
          <w:rFonts w:hint="cs"/>
          <w:rtl/>
        </w:rPr>
        <w:t xml:space="preserve">برای تهیه فهرست باید از دستورالعمل </w:t>
      </w:r>
      <w:r w:rsidRPr="002102BB">
        <w:rPr>
          <w:rtl/>
        </w:rPr>
        <w:t>استنادده</w:t>
      </w:r>
      <w:r w:rsidRPr="002102BB">
        <w:rPr>
          <w:rFonts w:hint="cs"/>
          <w:rtl/>
        </w:rPr>
        <w:t>ی</w:t>
      </w:r>
      <w:r w:rsidRPr="002102BB">
        <w:t>APA</w:t>
      </w:r>
      <w:r w:rsidR="00284357" w:rsidRPr="002102BB">
        <w:rPr>
          <w:rFonts w:hint="cs"/>
          <w:rtl/>
        </w:rPr>
        <w:t xml:space="preserve"> </w:t>
      </w:r>
      <w:r w:rsidRPr="002102BB">
        <w:rPr>
          <w:rFonts w:hint="cs"/>
          <w:rtl/>
        </w:rPr>
        <w:t>استفاده شود.</w:t>
      </w:r>
      <w:r w:rsidR="001D1C50" w:rsidRPr="002102BB">
        <w:rPr>
          <w:rFonts w:hint="cs"/>
          <w:rtl/>
        </w:rPr>
        <w:t xml:space="preserve"> </w:t>
      </w:r>
      <w:r w:rsidR="00D46120" w:rsidRPr="002102BB">
        <w:rPr>
          <w:rFonts w:hint="cs"/>
          <w:rtl/>
        </w:rPr>
        <w:t xml:space="preserve">این فهرست از صفحه فرد آغاز می‌شود. </w:t>
      </w:r>
    </w:p>
    <w:p w14:paraId="06BD1307" w14:textId="77777777" w:rsidR="00297795" w:rsidRPr="002102BB" w:rsidRDefault="00297795" w:rsidP="00297795">
      <w:pPr>
        <w:rPr>
          <w:rtl/>
          <w:lang w:bidi="ar-DZ"/>
        </w:rPr>
      </w:pPr>
    </w:p>
    <w:p w14:paraId="1E8F9676" w14:textId="77777777" w:rsidR="00297795" w:rsidRPr="002102BB" w:rsidRDefault="00297795" w:rsidP="00297795">
      <w:pPr>
        <w:rPr>
          <w:rtl/>
          <w:lang w:bidi="ar-DZ"/>
        </w:rPr>
      </w:pPr>
    </w:p>
    <w:p w14:paraId="058BF913" w14:textId="77777777" w:rsidR="00297795" w:rsidRPr="002102BB" w:rsidRDefault="00297795" w:rsidP="00297795">
      <w:pPr>
        <w:rPr>
          <w:rtl/>
          <w:lang w:bidi="ar-DZ"/>
        </w:rPr>
      </w:pPr>
    </w:p>
    <w:p w14:paraId="65DEF6F6" w14:textId="77777777" w:rsidR="00297795" w:rsidRPr="002102BB" w:rsidRDefault="00297795" w:rsidP="00297795">
      <w:pPr>
        <w:rPr>
          <w:rtl/>
          <w:lang w:bidi="ar-DZ"/>
        </w:rPr>
      </w:pPr>
    </w:p>
    <w:p w14:paraId="35B529E3" w14:textId="77777777" w:rsidR="00297795" w:rsidRPr="002102BB" w:rsidRDefault="00297795" w:rsidP="00297795">
      <w:pPr>
        <w:rPr>
          <w:rtl/>
          <w:lang w:bidi="ar-DZ"/>
        </w:rPr>
      </w:pPr>
    </w:p>
    <w:p w14:paraId="0214C03C" w14:textId="77777777" w:rsidR="00297795" w:rsidRPr="002102BB" w:rsidRDefault="00297795" w:rsidP="00297795">
      <w:pPr>
        <w:rPr>
          <w:rtl/>
          <w:lang w:bidi="ar-DZ"/>
        </w:rPr>
      </w:pPr>
    </w:p>
    <w:p w14:paraId="711F7E4F" w14:textId="77777777" w:rsidR="00297795" w:rsidRPr="002102BB" w:rsidRDefault="00297795" w:rsidP="00297795">
      <w:pPr>
        <w:rPr>
          <w:rtl/>
          <w:lang w:bidi="ar-DZ"/>
        </w:rPr>
      </w:pPr>
    </w:p>
    <w:p w14:paraId="603D8599" w14:textId="77777777" w:rsidR="00297795" w:rsidRPr="002102BB" w:rsidRDefault="00297795" w:rsidP="00297795">
      <w:pPr>
        <w:rPr>
          <w:rtl/>
          <w:lang w:bidi="ar-DZ"/>
        </w:rPr>
      </w:pPr>
    </w:p>
    <w:p w14:paraId="333B3AE4" w14:textId="77777777" w:rsidR="00297795" w:rsidRPr="002102BB" w:rsidRDefault="00297795" w:rsidP="00297795">
      <w:pPr>
        <w:rPr>
          <w:rtl/>
          <w:lang w:bidi="ar-DZ"/>
        </w:rPr>
      </w:pPr>
    </w:p>
    <w:p w14:paraId="024EFD6C" w14:textId="77777777" w:rsidR="00297795" w:rsidRPr="002102BB" w:rsidRDefault="00297795" w:rsidP="00297795">
      <w:pPr>
        <w:rPr>
          <w:rtl/>
          <w:lang w:bidi="ar-DZ"/>
        </w:rPr>
      </w:pPr>
    </w:p>
    <w:p w14:paraId="2B5CBB61" w14:textId="77777777" w:rsidR="00297795" w:rsidRPr="002102BB" w:rsidRDefault="00297795" w:rsidP="00297795">
      <w:pPr>
        <w:rPr>
          <w:rtl/>
          <w:lang w:bidi="ar-DZ"/>
        </w:rPr>
      </w:pPr>
    </w:p>
    <w:p w14:paraId="1F8D32FD" w14:textId="77777777" w:rsidR="00297795" w:rsidRPr="002102BB" w:rsidRDefault="00297795" w:rsidP="00297795">
      <w:pPr>
        <w:rPr>
          <w:rtl/>
          <w:lang w:bidi="ar-DZ"/>
        </w:rPr>
      </w:pPr>
    </w:p>
    <w:p w14:paraId="06E9C79D" w14:textId="77777777" w:rsidR="00297795" w:rsidRPr="002102BB" w:rsidRDefault="00297795" w:rsidP="00297795">
      <w:pPr>
        <w:rPr>
          <w:rtl/>
          <w:lang w:bidi="ar-DZ"/>
        </w:rPr>
      </w:pPr>
    </w:p>
    <w:p w14:paraId="519B923F" w14:textId="77777777" w:rsidR="00297795" w:rsidRPr="002102BB" w:rsidRDefault="00297795" w:rsidP="00297795">
      <w:pPr>
        <w:rPr>
          <w:rtl/>
          <w:lang w:bidi="ar-DZ"/>
        </w:rPr>
      </w:pPr>
    </w:p>
    <w:p w14:paraId="58466E46" w14:textId="77777777" w:rsidR="00297795" w:rsidRPr="002102BB" w:rsidRDefault="00297795" w:rsidP="00297795">
      <w:pPr>
        <w:rPr>
          <w:rtl/>
          <w:lang w:bidi="ar-DZ"/>
        </w:rPr>
      </w:pPr>
    </w:p>
    <w:p w14:paraId="21016925" w14:textId="77777777" w:rsidR="00297795" w:rsidRPr="002102BB" w:rsidRDefault="00297795" w:rsidP="00297795">
      <w:pPr>
        <w:rPr>
          <w:rtl/>
          <w:lang w:bidi="ar-DZ"/>
        </w:rPr>
      </w:pPr>
    </w:p>
    <w:p w14:paraId="4E2B71A1" w14:textId="77777777" w:rsidR="00297795" w:rsidRPr="002102BB" w:rsidRDefault="00297795" w:rsidP="00297795">
      <w:pPr>
        <w:rPr>
          <w:rtl/>
          <w:lang w:bidi="ar-DZ"/>
        </w:rPr>
      </w:pPr>
    </w:p>
    <w:p w14:paraId="73B30860" w14:textId="77777777" w:rsidR="00297795" w:rsidRPr="002102BB" w:rsidRDefault="00297795" w:rsidP="00297795">
      <w:pPr>
        <w:rPr>
          <w:rtl/>
          <w:lang w:bidi="ar-DZ"/>
        </w:rPr>
      </w:pPr>
    </w:p>
    <w:p w14:paraId="36553161" w14:textId="77777777" w:rsidR="00297795" w:rsidRPr="002102BB" w:rsidRDefault="00297795" w:rsidP="00297795">
      <w:pPr>
        <w:rPr>
          <w:rtl/>
          <w:lang w:bidi="ar-DZ"/>
        </w:rPr>
      </w:pPr>
    </w:p>
    <w:p w14:paraId="1ECE6315" w14:textId="77777777" w:rsidR="00297795" w:rsidRPr="002102BB" w:rsidRDefault="00297795" w:rsidP="00297795">
      <w:pPr>
        <w:rPr>
          <w:rtl/>
          <w:lang w:bidi="ar-DZ"/>
        </w:rPr>
        <w:sectPr w:rsidR="00297795" w:rsidRPr="002102BB" w:rsidSect="00ED4545">
          <w:headerReference w:type="even" r:id="rId212"/>
          <w:footnotePr>
            <w:numRestart w:val="eachPage"/>
          </w:footnotePr>
          <w:type w:val="oddPage"/>
          <w:pgSz w:w="11906" w:h="16838" w:code="9"/>
          <w:pgMar w:top="1418" w:right="1985" w:bottom="1418" w:left="1418" w:header="737" w:footer="1134" w:gutter="0"/>
          <w:cols w:space="708"/>
          <w:bidi/>
          <w:rtlGutter/>
          <w:docGrid w:linePitch="360"/>
        </w:sectPr>
      </w:pPr>
    </w:p>
    <w:p w14:paraId="6EBBDD97" w14:textId="11A227F7" w:rsidR="00297795" w:rsidRPr="002102BB" w:rsidRDefault="0047146E" w:rsidP="00297795">
      <w:pPr>
        <w:pStyle w:val="1"/>
        <w:numPr>
          <w:ilvl w:val="0"/>
          <w:numId w:val="0"/>
        </w:numPr>
        <w:rPr>
          <w:sz w:val="32"/>
          <w:szCs w:val="32"/>
          <w:rtl/>
          <w:lang w:bidi="ar-BH"/>
        </w:rPr>
      </w:pPr>
      <w:bookmarkStart w:id="332" w:name="_Toc145161032"/>
      <w:r>
        <w:rPr>
          <w:rFonts w:hint="cs"/>
          <w:sz w:val="32"/>
          <w:szCs w:val="32"/>
          <w:rtl/>
          <w:lang w:bidi="ar-BH"/>
        </w:rPr>
        <w:t>کارنامک</w:t>
      </w:r>
      <w:bookmarkEnd w:id="332"/>
    </w:p>
    <w:p w14:paraId="3830D634" w14:textId="77777777" w:rsidR="00297795" w:rsidRPr="002102BB" w:rsidRDefault="00297795" w:rsidP="00297795">
      <w:pPr>
        <w:jc w:val="lowKashida"/>
        <w:rPr>
          <w:rFonts w:cs="B Nazanin"/>
          <w:rtl/>
          <w:lang w:bidi="ar-BH"/>
        </w:rPr>
      </w:pPr>
      <w:r w:rsidRPr="002102BB">
        <w:rPr>
          <w:rFonts w:cs="B Nazanin"/>
          <w:rtl/>
          <w:lang w:bidi="ar-BH"/>
        </w:rPr>
        <w:t>توضیح: تکمیل کارنامک به زبان</w:t>
      </w:r>
      <w:r w:rsidRPr="002102BB">
        <w:rPr>
          <w:rFonts w:cs="B Nazanin"/>
          <w:rtl/>
          <w:lang w:bidi="ar-BH"/>
        </w:rPr>
        <w:softHyphen/>
        <w:t>های فارسی و انگلیسی برای همه</w:t>
      </w:r>
      <w:r w:rsidR="00C746EE" w:rsidRPr="002102BB">
        <w:rPr>
          <w:rFonts w:cs="B Nazanin" w:hint="cs"/>
          <w:rtl/>
          <w:lang w:bidi="ar-BH"/>
        </w:rPr>
        <w:t xml:space="preserve"> </w:t>
      </w:r>
      <w:r w:rsidRPr="002102BB">
        <w:rPr>
          <w:rFonts w:cs="B Nazanin"/>
          <w:rtl/>
          <w:lang w:bidi="ar-BH"/>
        </w:rPr>
        <w:t>زبان‌ها الزامی است. تکمیل کارنامک به زبان</w:t>
      </w:r>
      <w:r w:rsidRPr="002102BB">
        <w:rPr>
          <w:rFonts w:cs="B Nazanin"/>
          <w:rtl/>
          <w:lang w:bidi="ar-BH"/>
        </w:rPr>
        <w:softHyphen/>
        <w:t>های دیگر برای دانشجویان آن رشته</w:t>
      </w:r>
      <w:r w:rsidRPr="002102BB">
        <w:rPr>
          <w:rFonts w:cs="B Nazanin"/>
          <w:rtl/>
          <w:lang w:bidi="ar-BH"/>
        </w:rPr>
        <w:softHyphen/>
        <w:t>ها توصیه می</w:t>
      </w:r>
      <w:r w:rsidRPr="002102BB">
        <w:rPr>
          <w:rFonts w:cs="B Nazanin"/>
          <w:rtl/>
          <w:lang w:bidi="ar-BH"/>
        </w:rPr>
        <w:softHyphen/>
        <w:t>شود.</w:t>
      </w:r>
      <w:r w:rsidRPr="002102BB">
        <w:rPr>
          <w:rFonts w:cs="B Nazanin" w:hint="cs"/>
          <w:rtl/>
          <w:lang w:bidi="ar-BH"/>
        </w:rPr>
        <w:t xml:space="preserve"> کارنامک برای دانشجویان کارشناسی ارشد اختیاری ولی برای </w:t>
      </w:r>
      <w:r w:rsidR="00C746EE" w:rsidRPr="002102BB">
        <w:rPr>
          <w:rFonts w:cs="B Nazanin" w:hint="cs"/>
          <w:rtl/>
          <w:lang w:bidi="ar-BH"/>
        </w:rPr>
        <w:t xml:space="preserve">دانشجویان </w:t>
      </w:r>
      <w:r w:rsidRPr="002102BB">
        <w:rPr>
          <w:rFonts w:cs="B Nazanin" w:hint="cs"/>
          <w:rtl/>
          <w:lang w:bidi="ar-BH"/>
        </w:rPr>
        <w:t>دکتری الزامی است.</w:t>
      </w:r>
    </w:p>
    <w:p w14:paraId="4496558B" w14:textId="77777777" w:rsidR="00297795" w:rsidRPr="002102BB" w:rsidRDefault="00297795" w:rsidP="00297795">
      <w:pPr>
        <w:jc w:val="lowKashida"/>
        <w:rPr>
          <w:rFonts w:cs="B Nazanin"/>
          <w:rtl/>
          <w:lang w:bidi="ar-BH"/>
        </w:rPr>
      </w:pPr>
    </w:p>
    <w:p w14:paraId="565C885E" w14:textId="77777777" w:rsidR="00297795" w:rsidRPr="002102BB" w:rsidRDefault="00297795" w:rsidP="00B847A3">
      <w:pPr>
        <w:pStyle w:val="ac"/>
        <w:numPr>
          <w:ilvl w:val="0"/>
          <w:numId w:val="10"/>
        </w:numPr>
        <w:rPr>
          <w:rtl/>
        </w:rPr>
      </w:pPr>
      <w:r w:rsidRPr="002102BB">
        <w:rPr>
          <w:rFonts w:hint="cs"/>
          <w:rtl/>
        </w:rPr>
        <w:t>کارنامک به زبان فارسی</w:t>
      </w:r>
    </w:p>
    <w:tbl>
      <w:tblPr>
        <w:tblStyle w:val="TableGrid"/>
        <w:bidiVisual/>
        <w:tblW w:w="0" w:type="auto"/>
        <w:jc w:val="center"/>
        <w:tblLook w:val="04A0" w:firstRow="1" w:lastRow="0" w:firstColumn="1" w:lastColumn="0" w:noHBand="0" w:noVBand="1"/>
      </w:tblPr>
      <w:tblGrid>
        <w:gridCol w:w="8493"/>
      </w:tblGrid>
      <w:tr w:rsidR="00297795" w:rsidRPr="002102BB" w14:paraId="4F20156C" w14:textId="77777777" w:rsidTr="00155BFF">
        <w:trPr>
          <w:jc w:val="center"/>
        </w:trPr>
        <w:tc>
          <w:tcPr>
            <w:tcW w:w="9286" w:type="dxa"/>
          </w:tcPr>
          <w:p w14:paraId="36E853F1" w14:textId="77777777" w:rsidR="00297795" w:rsidRPr="002102BB" w:rsidRDefault="00297795" w:rsidP="00155BFF">
            <w:pPr>
              <w:spacing w:before="120" w:line="276" w:lineRule="auto"/>
              <w:rPr>
                <w:rFonts w:asciiTheme="minorHAnsi" w:hAnsiTheme="minorHAnsi" w:cs="B Nazanin"/>
                <w:sz w:val="26"/>
                <w:szCs w:val="26"/>
                <w:rtl/>
                <w:lang w:bidi="fa-IR"/>
              </w:rPr>
            </w:pPr>
            <w:r w:rsidRPr="002102BB">
              <w:rPr>
                <w:rFonts w:asciiTheme="minorHAnsi" w:hAnsiTheme="minorHAnsi"/>
                <w:sz w:val="26"/>
                <w:szCs w:val="26"/>
                <w:rtl/>
                <w:lang w:bidi="ar-BH"/>
              </w:rPr>
              <w:t>.</w:t>
            </w:r>
            <w:r w:rsidRPr="002102BB">
              <w:rPr>
                <w:rFonts w:asciiTheme="minorHAnsi" w:hAnsiTheme="minorHAnsi" w:cs="B Nazanin"/>
                <w:sz w:val="26"/>
                <w:szCs w:val="26"/>
                <w:rtl/>
                <w:lang w:bidi="ar-BH"/>
              </w:rPr>
              <w:t>........................... دانش‌آموخته مقطع .......................رشته ........................... از دانشگاه .................... درگرایش ........... در سال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xml:space="preserve"> است. او در سال ....... مدرک مقطع ............. خود را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گرایش .............. و مدرک مقطع ............. خود را در سال .........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دریافت کرد. زم</w:t>
            </w:r>
            <w:r w:rsidRPr="002102BB">
              <w:rPr>
                <w:rFonts w:asciiTheme="minorHAnsi" w:hAnsiTheme="minorHAnsi" w:cs="B Nazanin" w:hint="cs"/>
                <w:sz w:val="26"/>
                <w:szCs w:val="26"/>
                <w:rtl/>
                <w:lang w:bidi="ar-BH"/>
              </w:rPr>
              <w:t>ی</w:t>
            </w:r>
            <w:r w:rsidRPr="002102BB">
              <w:rPr>
                <w:rFonts w:asciiTheme="minorHAnsi" w:hAnsiTheme="minorHAnsi" w:cs="B Nazanin" w:hint="eastAsia"/>
                <w:sz w:val="26"/>
                <w:szCs w:val="26"/>
                <w:rtl/>
                <w:lang w:bidi="ar-BH"/>
              </w:rPr>
              <w:t>نه‌ها</w:t>
            </w:r>
            <w:r w:rsidRPr="002102BB">
              <w:rPr>
                <w:rFonts w:asciiTheme="minorHAnsi" w:hAnsiTheme="minorHAnsi" w:cs="B Nazanin" w:hint="cs"/>
                <w:sz w:val="26"/>
                <w:szCs w:val="26"/>
                <w:rtl/>
                <w:lang w:bidi="ar-BH"/>
              </w:rPr>
              <w:t>ی</w:t>
            </w:r>
            <w:r w:rsidRPr="002102BB">
              <w:rPr>
                <w:rFonts w:asciiTheme="minorHAnsi" w:hAnsiTheme="minorHAnsi" w:cs="B Nazanin"/>
                <w:sz w:val="26"/>
                <w:szCs w:val="26"/>
                <w:rtl/>
                <w:lang w:bidi="ar-BH"/>
              </w:rPr>
              <w:t xml:space="preserve"> پژوهشی وی عبارتن</w:t>
            </w:r>
            <w:r w:rsidRPr="002102BB">
              <w:rPr>
                <w:rFonts w:asciiTheme="minorHAnsi" w:hAnsiTheme="minorHAnsi" w:cs="B Nazanin" w:hint="cs"/>
                <w:sz w:val="26"/>
                <w:szCs w:val="26"/>
                <w:rtl/>
                <w:lang w:bidi="ar-BH"/>
              </w:rPr>
              <w:t>د از :..............................................................................................................................................</w:t>
            </w:r>
            <w:r w:rsidRPr="002102BB">
              <w:rPr>
                <w:rFonts w:asciiTheme="minorHAnsi" w:hAnsiTheme="minorHAnsi" w:cs="B Nazanin" w:hint="cs"/>
                <w:sz w:val="26"/>
                <w:szCs w:val="26"/>
                <w:rtl/>
                <w:lang w:bidi="fa-IR"/>
              </w:rPr>
              <w:t>.........................................................</w:t>
            </w:r>
          </w:p>
          <w:p w14:paraId="09E91D92" w14:textId="77777777" w:rsidR="00297795" w:rsidRPr="002102BB" w:rsidRDefault="00297795" w:rsidP="00155BFF">
            <w:pPr>
              <w:spacing w:line="276" w:lineRule="auto"/>
              <w:jc w:val="lowKashida"/>
              <w:rPr>
                <w:rFonts w:asciiTheme="minorHAnsi" w:hAnsiTheme="minorHAnsi" w:cs="B Nazanin"/>
                <w:sz w:val="6"/>
                <w:szCs w:val="6"/>
                <w:rtl/>
                <w:lang w:bidi="ar-BH"/>
              </w:rPr>
            </w:pPr>
          </w:p>
        </w:tc>
      </w:tr>
    </w:tbl>
    <w:p w14:paraId="1CE2B098" w14:textId="77777777" w:rsidR="00297795" w:rsidRPr="002102BB" w:rsidRDefault="00297795" w:rsidP="00297795">
      <w:pPr>
        <w:pStyle w:val="ListParagraph"/>
        <w:tabs>
          <w:tab w:val="left" w:pos="1770"/>
        </w:tabs>
        <w:ind w:left="360"/>
        <w:rPr>
          <w:b/>
          <w:bCs/>
          <w:sz w:val="24"/>
          <w:szCs w:val="24"/>
          <w:lang w:bidi="ar-BH"/>
        </w:rPr>
      </w:pPr>
    </w:p>
    <w:p w14:paraId="3F9D8153" w14:textId="77777777" w:rsidR="00297795" w:rsidRPr="002102BB" w:rsidRDefault="00297795" w:rsidP="00961C41">
      <w:pPr>
        <w:pStyle w:val="ListParagraph"/>
        <w:numPr>
          <w:ilvl w:val="0"/>
          <w:numId w:val="10"/>
        </w:numPr>
        <w:tabs>
          <w:tab w:val="left" w:pos="1770"/>
        </w:tabs>
        <w:rPr>
          <w:b/>
          <w:bCs/>
          <w:sz w:val="24"/>
          <w:szCs w:val="24"/>
          <w:lang w:bidi="ar-BH"/>
        </w:rPr>
      </w:pPr>
      <w:r w:rsidRPr="002102BB">
        <w:rPr>
          <w:rFonts w:hint="cs"/>
          <w:b/>
          <w:bCs/>
          <w:sz w:val="24"/>
          <w:szCs w:val="24"/>
          <w:rtl/>
          <w:lang w:bidi="ar-BH"/>
        </w:rPr>
        <w:t>کارنامک به زبان انگلیسی</w:t>
      </w:r>
    </w:p>
    <w:tbl>
      <w:tblPr>
        <w:tblStyle w:val="TableGrid"/>
        <w:bidiVisual/>
        <w:tblW w:w="0" w:type="auto"/>
        <w:tblInd w:w="-26" w:type="dxa"/>
        <w:tblLook w:val="04A0" w:firstRow="1" w:lastRow="0" w:firstColumn="1" w:lastColumn="0" w:noHBand="0" w:noVBand="1"/>
      </w:tblPr>
      <w:tblGrid>
        <w:gridCol w:w="8519"/>
      </w:tblGrid>
      <w:tr w:rsidR="002102BB" w:rsidRPr="002102BB" w14:paraId="2C11A79D" w14:textId="77777777" w:rsidTr="00155BFF">
        <w:trPr>
          <w:trHeight w:val="3395"/>
        </w:trPr>
        <w:tc>
          <w:tcPr>
            <w:tcW w:w="9312" w:type="dxa"/>
          </w:tcPr>
          <w:p w14:paraId="18771948" w14:textId="77777777" w:rsidR="00297795" w:rsidRPr="002102BB" w:rsidRDefault="00297795" w:rsidP="00155BFF">
            <w:pPr>
              <w:bidi w:val="0"/>
              <w:spacing w:before="120" w:after="120"/>
              <w:jc w:val="lowKashida"/>
              <w:rPr>
                <w:rFonts w:asciiTheme="majorBidi" w:eastAsia="Times New Roman" w:hAnsiTheme="majorBidi" w:cstheme="majorBidi"/>
                <w:rtl/>
                <w:lang w:bidi="ar-BH"/>
              </w:rPr>
            </w:pPr>
            <w:r w:rsidRPr="002102BB">
              <w:rPr>
                <w:rFonts w:asciiTheme="majorBidi" w:eastAsia="Times New Roman" w:hAnsiTheme="majorBidi" w:cstheme="majorBidi"/>
                <w:lang w:bidi="ar-BH"/>
              </w:rPr>
              <w:t>……………[NAME]…………………. has obtained her …[DEGREE]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Alzahra University in the year</w:t>
            </w:r>
            <w:proofErr w:type="gramStart"/>
            <w:r w:rsidRPr="002102BB">
              <w:rPr>
                <w:rFonts w:asciiTheme="majorBidi" w:eastAsia="Times New Roman" w:hAnsiTheme="majorBidi" w:cstheme="majorBidi"/>
                <w:lang w:bidi="ar-BH"/>
              </w:rPr>
              <w:t xml:space="preserve"> ..</w:t>
            </w:r>
            <w:proofErr w:type="gramEnd"/>
            <w:r w:rsidRPr="002102BB">
              <w:rPr>
                <w:rFonts w:asciiTheme="majorBidi" w:eastAsia="Times New Roman" w:hAnsiTheme="majorBidi" w:cstheme="majorBidi"/>
                <w:lang w:bidi="ar-BH"/>
              </w:rPr>
              <w:t>[YEAR]..  Former to that, she obtained her ……[DEGREE]…… degree in the field of …………[DISCIPLINE]…………....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………[UNIVERSITY]……</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in the year …[YEAR]…</w:t>
            </w:r>
            <w:proofErr w:type="gramStart"/>
            <w:r w:rsidRPr="002102BB">
              <w:rPr>
                <w:rFonts w:asciiTheme="majorBidi" w:eastAsia="Times New Roman" w:hAnsiTheme="majorBidi" w:cstheme="majorBidi"/>
                <w:lang w:bidi="ar-BH"/>
              </w:rPr>
              <w:t>.,  and</w:t>
            </w:r>
            <w:proofErr w:type="gramEnd"/>
            <w:r w:rsidRPr="002102BB">
              <w:rPr>
                <w:rFonts w:asciiTheme="majorBidi" w:eastAsia="Times New Roman" w:hAnsiTheme="majorBidi" w:cstheme="majorBidi"/>
                <w:lang w:bidi="ar-BH"/>
              </w:rPr>
              <w:t xml:space="preserve"> her …[DEGREE]….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SUB-DISCIPLINE, IF APPLICABLE].…… from ………[UNIVERSITY]………… in the </w:t>
            </w:r>
            <w:proofErr w:type="gramStart"/>
            <w:r w:rsidRPr="002102BB">
              <w:rPr>
                <w:rFonts w:asciiTheme="majorBidi" w:eastAsia="Times New Roman" w:hAnsiTheme="majorBidi" w:cstheme="majorBidi"/>
                <w:lang w:bidi="ar-BH"/>
              </w:rPr>
              <w:t>year .</w:t>
            </w:r>
            <w:proofErr w:type="gramEnd"/>
            <w:r w:rsidRPr="002102BB">
              <w:rPr>
                <w:rFonts w:asciiTheme="majorBidi" w:eastAsia="Times New Roman" w:hAnsiTheme="majorBidi" w:cstheme="majorBidi"/>
                <w:lang w:bidi="ar-BH"/>
              </w:rPr>
              <w:t>…[YEAR]……  Her research interests include: …………………………………………………………………………………………</w:t>
            </w:r>
          </w:p>
        </w:tc>
      </w:tr>
    </w:tbl>
    <w:p w14:paraId="3C57FE50" w14:textId="77777777" w:rsidR="00297795" w:rsidRPr="002102BB" w:rsidRDefault="00297795" w:rsidP="00B847A3">
      <w:pPr>
        <w:pStyle w:val="ac"/>
        <w:rPr>
          <w:rtl/>
        </w:rPr>
      </w:pPr>
    </w:p>
    <w:p w14:paraId="16C41975" w14:textId="77777777" w:rsidR="00297795" w:rsidRPr="002102BB" w:rsidRDefault="00297795" w:rsidP="00297795">
      <w:pPr>
        <w:pStyle w:val="ListParagraph"/>
        <w:tabs>
          <w:tab w:val="left" w:pos="1770"/>
        </w:tabs>
        <w:ind w:left="360"/>
        <w:rPr>
          <w:b/>
          <w:bCs/>
          <w:sz w:val="24"/>
          <w:szCs w:val="24"/>
          <w:rtl/>
          <w:lang w:bidi="ar-BH"/>
        </w:rPr>
      </w:pPr>
    </w:p>
    <w:p w14:paraId="7C116189" w14:textId="77777777" w:rsidR="00297795" w:rsidRPr="002102BB" w:rsidRDefault="00297795" w:rsidP="00297795">
      <w:pPr>
        <w:pStyle w:val="ListParagraph"/>
        <w:tabs>
          <w:tab w:val="left" w:pos="1770"/>
        </w:tabs>
        <w:ind w:left="360"/>
        <w:rPr>
          <w:b/>
          <w:bCs/>
          <w:sz w:val="24"/>
          <w:szCs w:val="24"/>
          <w:rtl/>
          <w:lang w:bidi="ar-BH"/>
        </w:rPr>
      </w:pPr>
    </w:p>
    <w:p w14:paraId="41D7C246" w14:textId="77777777" w:rsidR="00297795" w:rsidRPr="002102BB" w:rsidRDefault="00297795" w:rsidP="00297795">
      <w:pPr>
        <w:pStyle w:val="ListParagraph"/>
        <w:tabs>
          <w:tab w:val="left" w:pos="1770"/>
        </w:tabs>
        <w:ind w:left="360"/>
        <w:rPr>
          <w:b/>
          <w:bCs/>
          <w:sz w:val="24"/>
          <w:szCs w:val="24"/>
          <w:rtl/>
          <w:lang w:bidi="ar-BH"/>
        </w:rPr>
      </w:pPr>
    </w:p>
    <w:p w14:paraId="0D44DADD" w14:textId="77777777" w:rsidR="00297795" w:rsidRPr="002102BB" w:rsidRDefault="00297795" w:rsidP="00297795">
      <w:pPr>
        <w:pStyle w:val="ListParagraph"/>
        <w:tabs>
          <w:tab w:val="left" w:pos="1770"/>
        </w:tabs>
        <w:ind w:left="360"/>
        <w:rPr>
          <w:b/>
          <w:bCs/>
          <w:sz w:val="24"/>
          <w:szCs w:val="24"/>
          <w:lang w:bidi="ar-BH"/>
        </w:rPr>
      </w:pPr>
    </w:p>
    <w:p w14:paraId="258D0530" w14:textId="77777777" w:rsidR="00297795" w:rsidRPr="002102BB" w:rsidRDefault="00297795" w:rsidP="0007102A">
      <w:pPr>
        <w:tabs>
          <w:tab w:val="left" w:pos="1770"/>
        </w:tabs>
        <w:rPr>
          <w:rFonts w:cs="B Nazanin"/>
          <w:b/>
          <w:bCs/>
          <w:lang w:bidi="ar-BH"/>
        </w:rPr>
      </w:pPr>
    </w:p>
    <w:p w14:paraId="2E0CBF0E" w14:textId="77777777" w:rsidR="00297795" w:rsidRPr="002102BB" w:rsidRDefault="00297795" w:rsidP="00297795">
      <w:pPr>
        <w:pStyle w:val="1"/>
        <w:numPr>
          <w:ilvl w:val="0"/>
          <w:numId w:val="0"/>
        </w:numPr>
        <w:bidi w:val="0"/>
        <w:rPr>
          <w:sz w:val="32"/>
          <w:szCs w:val="32"/>
          <w:rtl/>
          <w:lang w:bidi="ar-BH"/>
        </w:rPr>
      </w:pPr>
    </w:p>
    <w:p w14:paraId="3A0A53E7" w14:textId="77777777" w:rsidR="00297795" w:rsidRPr="002102BB" w:rsidRDefault="00297795" w:rsidP="00297795">
      <w:pPr>
        <w:rPr>
          <w:rtl/>
          <w:lang w:bidi="ar-DZ"/>
        </w:rPr>
      </w:pPr>
    </w:p>
    <w:p w14:paraId="39419A43" w14:textId="77777777" w:rsidR="00297795" w:rsidRPr="002102BB" w:rsidRDefault="00297795" w:rsidP="00297795">
      <w:pPr>
        <w:rPr>
          <w:rtl/>
          <w:lang w:bidi="ar-DZ"/>
        </w:rPr>
      </w:pPr>
    </w:p>
    <w:p w14:paraId="24C7D1E9" w14:textId="77777777" w:rsidR="00297795" w:rsidRPr="002102BB" w:rsidRDefault="00297795" w:rsidP="00297795">
      <w:pPr>
        <w:rPr>
          <w:rtl/>
          <w:lang w:bidi="ar-DZ"/>
        </w:rPr>
      </w:pPr>
    </w:p>
    <w:bookmarkStart w:id="333" w:name="_Toc37114110" w:displacedByCustomXml="next"/>
    <w:bookmarkStart w:id="334" w:name="_Toc37622912" w:displacedByCustomXml="next"/>
    <w:bookmarkStart w:id="335" w:name="_Toc145161033" w:displacedByCustomXml="next"/>
    <w:sdt>
      <w:sdtPr>
        <w:rPr>
          <w:sz w:val="32"/>
          <w:szCs w:val="32"/>
          <w:lang w:bidi="ar-BH"/>
        </w:rPr>
        <w:alias w:val="1"/>
        <w:tag w:val="1"/>
        <w:id w:val="-533576458"/>
        <w:lock w:val="sdtContentLocked"/>
        <w:placeholder>
          <w:docPart w:val="0695A7AA257746FB84727B1651AF46F0"/>
        </w:placeholder>
      </w:sdtPr>
      <w:sdtEndPr/>
      <w:sdtContent>
        <w:p w14:paraId="20CC9BC2" w14:textId="77777777" w:rsidR="00297795" w:rsidRPr="002102BB" w:rsidRDefault="00297795" w:rsidP="00297795">
          <w:pPr>
            <w:pStyle w:val="1"/>
            <w:numPr>
              <w:ilvl w:val="0"/>
              <w:numId w:val="0"/>
            </w:numPr>
            <w:bidi w:val="0"/>
            <w:rPr>
              <w:sz w:val="32"/>
              <w:szCs w:val="32"/>
              <w:rtl/>
              <w:lang w:bidi="fa-IR"/>
            </w:rPr>
          </w:pPr>
          <w:r w:rsidRPr="00C73ED9">
            <w:rPr>
              <w:sz w:val="32"/>
              <w:szCs w:val="32"/>
              <w:lang w:bidi="ar-BH"/>
            </w:rPr>
            <w:t>Abstract</w:t>
          </w:r>
        </w:p>
        <w:bookmarkEnd w:id="333" w:displacedByCustomXml="next"/>
        <w:bookmarkEnd w:id="334" w:displacedByCustomXml="next"/>
      </w:sdtContent>
    </w:sdt>
    <w:bookmarkEnd w:id="335" w:displacedByCustomXml="prev"/>
    <w:p w14:paraId="64801939" w14:textId="77777777" w:rsidR="00297795" w:rsidRPr="002102BB" w:rsidRDefault="00297795" w:rsidP="00D46120">
      <w:pPr>
        <w:bidi w:val="0"/>
        <w:jc w:val="both"/>
        <w:rPr>
          <w:rFonts w:cs="B Zar"/>
          <w:rtl/>
          <w:lang w:bidi="ar-BH"/>
        </w:rPr>
      </w:pPr>
      <w:r w:rsidRPr="002102BB">
        <w:rPr>
          <w:rFonts w:cs="B Zar"/>
          <w:lang w:bidi="ar-BH"/>
        </w:rPr>
        <w:t xml:space="preserve">Description: An abstract should contain </w:t>
      </w:r>
      <w:r w:rsidR="00D46120" w:rsidRPr="002102BB">
        <w:rPr>
          <w:rFonts w:cs="B Zar" w:hint="cs"/>
          <w:rtl/>
          <w:lang w:bidi="ar-BH"/>
        </w:rPr>
        <w:t>250</w:t>
      </w:r>
      <w:r w:rsidRPr="002102BB">
        <w:rPr>
          <w:rFonts w:cs="B Zar"/>
          <w:lang w:bidi="ar-BH"/>
        </w:rPr>
        <w:t>-</w:t>
      </w:r>
      <w:r w:rsidR="00D46120" w:rsidRPr="002102BB">
        <w:rPr>
          <w:rFonts w:cs="B Zar" w:hint="cs"/>
          <w:rtl/>
          <w:lang w:bidi="ar-BH"/>
        </w:rPr>
        <w:t>300</w:t>
      </w:r>
      <w:r w:rsidRPr="002102BB">
        <w:rPr>
          <w:rFonts w:cs="B Zar"/>
          <w:lang w:bidi="ar-BH"/>
        </w:rPr>
        <w:t xml:space="preserve"> words in a single page. You should use full sentences in writing your abstract. Note that an abstract includes the research purpose, methodology, research findings and results; and the keywords should appear at the end. Do not mention any formulas in your abstract.  In Persian thesis, the Persian abstract should appear at the beginning of the thesis and the English should come at the end; in English thesis, it is the opposite. Finally, in thesis which are written in other language, such as French, Arabic, etc., the abstract should be written in three languages; one in Persian, one in English and one abstract in the third language in which the thesis is written. </w:t>
      </w:r>
    </w:p>
    <w:p w14:paraId="21547EF1" w14:textId="77777777" w:rsidR="00297795" w:rsidRPr="002102BB" w:rsidRDefault="00297795" w:rsidP="00297795">
      <w:pPr>
        <w:spacing w:line="360" w:lineRule="auto"/>
        <w:jc w:val="right"/>
        <w:rPr>
          <w:rFonts w:cs="B Zar"/>
          <w:lang w:bidi="ar-BH"/>
        </w:rPr>
      </w:pPr>
    </w:p>
    <w:p w14:paraId="4196B838" w14:textId="77777777" w:rsidR="00297795" w:rsidRPr="002102BB" w:rsidRDefault="00297795" w:rsidP="00297795">
      <w:pPr>
        <w:spacing w:line="360" w:lineRule="auto"/>
        <w:jc w:val="right"/>
        <w:rPr>
          <w:rFonts w:cs="B Zar"/>
          <w:lang w:bidi="ar-BH"/>
        </w:rPr>
      </w:pPr>
      <w:r w:rsidRPr="002102BB">
        <w:rPr>
          <w:rFonts w:cs="B Zar"/>
          <w:b/>
          <w:bCs/>
          <w:lang w:bidi="ar-BH"/>
        </w:rPr>
        <w:t>Keywords</w:t>
      </w:r>
      <w:r w:rsidRPr="002102BB">
        <w:rPr>
          <w:rFonts w:cs="B Zar"/>
          <w:lang w:bidi="ar-BH"/>
        </w:rPr>
        <w:t xml:space="preserve">: include 3 to 7 key </w:t>
      </w:r>
      <w:proofErr w:type="gramStart"/>
      <w:r w:rsidRPr="002102BB">
        <w:rPr>
          <w:rFonts w:cs="B Zar"/>
          <w:lang w:bidi="ar-BH"/>
        </w:rPr>
        <w:t>term</w:t>
      </w:r>
      <w:proofErr w:type="gramEnd"/>
      <w:r w:rsidRPr="002102BB">
        <w:rPr>
          <w:rFonts w:cs="B Zar"/>
          <w:lang w:bidi="ar-BH"/>
        </w:rPr>
        <w:t>.</w:t>
      </w:r>
    </w:p>
    <w:p w14:paraId="4E261FEC" w14:textId="77777777" w:rsidR="00297795" w:rsidRPr="002102BB" w:rsidRDefault="00297795" w:rsidP="00297795">
      <w:pPr>
        <w:tabs>
          <w:tab w:val="left" w:pos="1027"/>
        </w:tabs>
        <w:rPr>
          <w:rtl/>
          <w:lang w:bidi="ar-DZ"/>
        </w:rPr>
      </w:pPr>
    </w:p>
    <w:p w14:paraId="27A389EF" w14:textId="77777777" w:rsidR="007E515A" w:rsidRPr="002102BB" w:rsidRDefault="007E515A" w:rsidP="00297795">
      <w:pPr>
        <w:rPr>
          <w:rtl/>
          <w:lang w:bidi="ar-DZ"/>
        </w:rPr>
      </w:pPr>
    </w:p>
    <w:p w14:paraId="47EF7090" w14:textId="77777777" w:rsidR="007E515A" w:rsidRPr="002102BB" w:rsidRDefault="007E515A" w:rsidP="007E515A">
      <w:pPr>
        <w:rPr>
          <w:rtl/>
          <w:lang w:bidi="ar-DZ"/>
        </w:rPr>
      </w:pPr>
    </w:p>
    <w:p w14:paraId="47BE1CE1" w14:textId="77777777" w:rsidR="007E515A" w:rsidRPr="002102BB" w:rsidRDefault="007E515A" w:rsidP="007E515A">
      <w:pPr>
        <w:rPr>
          <w:rtl/>
          <w:lang w:bidi="ar-DZ"/>
        </w:rPr>
      </w:pPr>
    </w:p>
    <w:p w14:paraId="6366B209" w14:textId="77777777" w:rsidR="007E515A" w:rsidRPr="002102BB" w:rsidRDefault="007E515A" w:rsidP="007E515A">
      <w:pPr>
        <w:rPr>
          <w:rtl/>
          <w:lang w:bidi="ar-DZ"/>
        </w:rPr>
      </w:pPr>
    </w:p>
    <w:p w14:paraId="75C8FC5A" w14:textId="77777777" w:rsidR="007E515A" w:rsidRPr="002102BB" w:rsidRDefault="007E515A" w:rsidP="007E515A">
      <w:pPr>
        <w:rPr>
          <w:rtl/>
          <w:lang w:bidi="ar-DZ"/>
        </w:rPr>
      </w:pPr>
    </w:p>
    <w:p w14:paraId="3A85F6EA" w14:textId="77777777" w:rsidR="007E515A" w:rsidRPr="002102BB" w:rsidRDefault="007E515A" w:rsidP="007E515A">
      <w:pPr>
        <w:rPr>
          <w:rtl/>
          <w:lang w:bidi="ar-DZ"/>
        </w:rPr>
      </w:pPr>
    </w:p>
    <w:p w14:paraId="405E5057" w14:textId="77777777" w:rsidR="007E515A" w:rsidRPr="002102BB" w:rsidRDefault="007E515A" w:rsidP="007E515A">
      <w:pPr>
        <w:rPr>
          <w:rtl/>
          <w:lang w:bidi="ar-DZ"/>
        </w:rPr>
      </w:pPr>
    </w:p>
    <w:p w14:paraId="7D3CF191" w14:textId="77777777" w:rsidR="007E515A" w:rsidRPr="002102BB" w:rsidRDefault="007E515A" w:rsidP="007E515A">
      <w:pPr>
        <w:rPr>
          <w:rtl/>
          <w:lang w:bidi="ar-DZ"/>
        </w:rPr>
      </w:pPr>
    </w:p>
    <w:p w14:paraId="260C5152" w14:textId="77777777" w:rsidR="007E515A" w:rsidRPr="002102BB" w:rsidRDefault="007E515A" w:rsidP="007E515A">
      <w:pPr>
        <w:rPr>
          <w:rtl/>
          <w:lang w:bidi="ar-DZ"/>
        </w:rPr>
      </w:pPr>
    </w:p>
    <w:p w14:paraId="41988431" w14:textId="77777777" w:rsidR="007E515A" w:rsidRPr="002102BB" w:rsidRDefault="007E515A" w:rsidP="007E515A">
      <w:pPr>
        <w:rPr>
          <w:rtl/>
          <w:lang w:bidi="ar-DZ"/>
        </w:rPr>
      </w:pPr>
    </w:p>
    <w:p w14:paraId="131417A2" w14:textId="77777777" w:rsidR="007E515A" w:rsidRPr="002102BB" w:rsidRDefault="007E515A" w:rsidP="007E515A">
      <w:pPr>
        <w:rPr>
          <w:rtl/>
          <w:lang w:bidi="ar-DZ"/>
        </w:rPr>
      </w:pPr>
    </w:p>
    <w:p w14:paraId="04DB4E70" w14:textId="77777777" w:rsidR="007E515A" w:rsidRPr="002102BB" w:rsidRDefault="007E515A" w:rsidP="007E515A">
      <w:pPr>
        <w:rPr>
          <w:rtl/>
          <w:lang w:bidi="ar-DZ"/>
        </w:rPr>
      </w:pPr>
    </w:p>
    <w:p w14:paraId="6C5CD515" w14:textId="77777777" w:rsidR="007E515A" w:rsidRPr="002102BB" w:rsidRDefault="007E515A" w:rsidP="007E515A">
      <w:pPr>
        <w:rPr>
          <w:rtl/>
          <w:lang w:bidi="ar-DZ"/>
        </w:rPr>
      </w:pPr>
    </w:p>
    <w:p w14:paraId="406781E3" w14:textId="77777777" w:rsidR="007E515A" w:rsidRPr="002102BB" w:rsidRDefault="007E515A" w:rsidP="007E515A">
      <w:pPr>
        <w:rPr>
          <w:rtl/>
          <w:lang w:bidi="ar-DZ"/>
        </w:rPr>
      </w:pPr>
    </w:p>
    <w:p w14:paraId="5DEEB3A9" w14:textId="77777777" w:rsidR="007E515A" w:rsidRPr="002102BB" w:rsidRDefault="007E515A" w:rsidP="007E515A">
      <w:pPr>
        <w:rPr>
          <w:rtl/>
          <w:lang w:bidi="ar-DZ"/>
        </w:rPr>
      </w:pPr>
    </w:p>
    <w:p w14:paraId="296F3E33" w14:textId="77777777" w:rsidR="007E515A" w:rsidRPr="002102BB" w:rsidRDefault="007E515A" w:rsidP="007E515A">
      <w:pPr>
        <w:rPr>
          <w:rtl/>
          <w:lang w:bidi="ar-DZ"/>
        </w:rPr>
      </w:pPr>
    </w:p>
    <w:p w14:paraId="2BB20245" w14:textId="77777777" w:rsidR="007E515A" w:rsidRPr="002102BB" w:rsidRDefault="007E515A" w:rsidP="007E515A">
      <w:pPr>
        <w:rPr>
          <w:rtl/>
          <w:lang w:bidi="ar-DZ"/>
        </w:rPr>
      </w:pPr>
    </w:p>
    <w:p w14:paraId="670DDF70" w14:textId="77777777" w:rsidR="007E515A" w:rsidRPr="002102BB" w:rsidRDefault="007E515A" w:rsidP="007E515A">
      <w:pPr>
        <w:rPr>
          <w:rtl/>
          <w:lang w:bidi="ar-DZ"/>
        </w:rPr>
      </w:pPr>
    </w:p>
    <w:p w14:paraId="1A41CBBE" w14:textId="77777777" w:rsidR="007E515A" w:rsidRPr="002102BB" w:rsidRDefault="007E515A" w:rsidP="007E515A">
      <w:pPr>
        <w:rPr>
          <w:rtl/>
          <w:lang w:bidi="ar-DZ"/>
        </w:rPr>
      </w:pPr>
    </w:p>
    <w:p w14:paraId="6931FBC2" w14:textId="77777777" w:rsidR="007E515A" w:rsidRPr="002102BB" w:rsidRDefault="007E515A" w:rsidP="007E515A">
      <w:pPr>
        <w:rPr>
          <w:rtl/>
          <w:lang w:bidi="ar-DZ"/>
        </w:rPr>
      </w:pPr>
    </w:p>
    <w:p w14:paraId="3D94231C" w14:textId="77777777" w:rsidR="007E515A" w:rsidRPr="002102BB" w:rsidRDefault="007E515A" w:rsidP="007E515A">
      <w:pPr>
        <w:rPr>
          <w:rtl/>
          <w:lang w:bidi="ar-DZ"/>
        </w:rPr>
      </w:pPr>
    </w:p>
    <w:p w14:paraId="7713B6A5" w14:textId="77777777" w:rsidR="007E515A" w:rsidRPr="002102BB" w:rsidRDefault="007E515A" w:rsidP="007E515A">
      <w:pPr>
        <w:tabs>
          <w:tab w:val="left" w:pos="1699"/>
        </w:tabs>
        <w:rPr>
          <w:lang w:bidi="ar-DZ"/>
        </w:rPr>
      </w:pPr>
      <w:r w:rsidRPr="002102BB">
        <w:rPr>
          <w:rtl/>
          <w:lang w:bidi="ar-DZ"/>
        </w:rPr>
        <w:tab/>
      </w:r>
    </w:p>
    <w:p w14:paraId="4A52D11A" w14:textId="77777777" w:rsidR="007B61DE" w:rsidRPr="002102BB" w:rsidRDefault="007B61DE" w:rsidP="007E515A">
      <w:pPr>
        <w:tabs>
          <w:tab w:val="left" w:pos="1699"/>
        </w:tabs>
        <w:rPr>
          <w:lang w:bidi="ar-DZ"/>
        </w:rPr>
      </w:pPr>
    </w:p>
    <w:p w14:paraId="662CA158" w14:textId="77777777" w:rsidR="007B61DE" w:rsidRPr="002102BB" w:rsidRDefault="007B61DE" w:rsidP="007E515A">
      <w:pPr>
        <w:tabs>
          <w:tab w:val="left" w:pos="1699"/>
        </w:tabs>
        <w:rPr>
          <w:lang w:bidi="ar-DZ"/>
        </w:rPr>
      </w:pPr>
    </w:p>
    <w:p w14:paraId="59369112" w14:textId="77777777" w:rsidR="007B61DE" w:rsidRPr="002102BB" w:rsidRDefault="007B61DE" w:rsidP="007E515A">
      <w:pPr>
        <w:tabs>
          <w:tab w:val="left" w:pos="1699"/>
        </w:tabs>
        <w:rPr>
          <w:lang w:bidi="ar-DZ"/>
        </w:rPr>
      </w:pPr>
    </w:p>
    <w:p w14:paraId="1D685328" w14:textId="77777777" w:rsidR="007B61DE" w:rsidRPr="002102BB" w:rsidRDefault="007B61DE" w:rsidP="007E515A">
      <w:pPr>
        <w:tabs>
          <w:tab w:val="left" w:pos="1699"/>
        </w:tabs>
        <w:rPr>
          <w:rtl/>
          <w:lang w:bidi="ar-DZ"/>
        </w:rPr>
      </w:pPr>
    </w:p>
    <w:p w14:paraId="464AE36C" w14:textId="77777777" w:rsidR="00431DC7" w:rsidRPr="002102BB" w:rsidRDefault="00431DC7" w:rsidP="007E515A">
      <w:pPr>
        <w:tabs>
          <w:tab w:val="left" w:pos="1699"/>
        </w:tabs>
        <w:rPr>
          <w:lang w:bidi="ar-DZ"/>
        </w:rPr>
      </w:pPr>
    </w:p>
    <w:p w14:paraId="4203816C" w14:textId="77777777" w:rsidR="007B61DE" w:rsidRPr="002102BB" w:rsidRDefault="007B61DE" w:rsidP="007E515A">
      <w:pPr>
        <w:tabs>
          <w:tab w:val="left" w:pos="1699"/>
        </w:tabs>
        <w:rPr>
          <w:lang w:bidi="ar-DZ"/>
        </w:rPr>
      </w:pPr>
    </w:p>
    <w:p w14:paraId="1B88E840" w14:textId="77777777" w:rsidR="007B61DE" w:rsidRPr="002102BB" w:rsidRDefault="007B61DE" w:rsidP="007E515A">
      <w:pPr>
        <w:tabs>
          <w:tab w:val="left" w:pos="1699"/>
        </w:tabs>
        <w:rPr>
          <w:lang w:bidi="ar-DZ"/>
        </w:rPr>
      </w:pPr>
    </w:p>
    <w:p w14:paraId="6E4294D2" w14:textId="77777777" w:rsidR="007B61DE" w:rsidRPr="002102BB" w:rsidRDefault="007B61DE" w:rsidP="007E515A">
      <w:pPr>
        <w:tabs>
          <w:tab w:val="left" w:pos="1699"/>
        </w:tabs>
        <w:rPr>
          <w:rtl/>
          <w:lang w:bidi="ar-DZ"/>
        </w:rPr>
      </w:pPr>
    </w:p>
    <w:p w14:paraId="0B5437A0" w14:textId="77777777" w:rsidR="009A7DDF" w:rsidRPr="002102BB" w:rsidRDefault="009A7DDF" w:rsidP="007E515A">
      <w:pPr>
        <w:tabs>
          <w:tab w:val="left" w:pos="1699"/>
        </w:tabs>
        <w:rPr>
          <w:rtl/>
          <w:lang w:bidi="ar-DZ"/>
        </w:rPr>
      </w:pPr>
    </w:p>
    <w:p w14:paraId="38E6A801" w14:textId="77777777" w:rsidR="009A7DDF" w:rsidRPr="002102BB" w:rsidRDefault="009A7DDF" w:rsidP="007E515A">
      <w:pPr>
        <w:tabs>
          <w:tab w:val="left" w:pos="1699"/>
        </w:tabs>
        <w:rPr>
          <w:rtl/>
          <w:lang w:bidi="ar-DZ"/>
        </w:rPr>
      </w:pPr>
    </w:p>
    <w:p w14:paraId="03C7EEA8" w14:textId="77777777" w:rsidR="009A7DDF" w:rsidRPr="002102BB" w:rsidRDefault="009A7DDF" w:rsidP="007E515A">
      <w:pPr>
        <w:tabs>
          <w:tab w:val="left" w:pos="1699"/>
        </w:tabs>
        <w:rPr>
          <w:rtl/>
          <w:lang w:bidi="ar-DZ"/>
        </w:rPr>
      </w:pPr>
    </w:p>
    <w:p w14:paraId="281B50AA" w14:textId="77777777" w:rsidR="009A7DDF" w:rsidRPr="002102BB" w:rsidRDefault="009A7DDF" w:rsidP="007E515A">
      <w:pPr>
        <w:tabs>
          <w:tab w:val="left" w:pos="1699"/>
        </w:tabs>
        <w:rPr>
          <w:rtl/>
          <w:lang w:bidi="ar-DZ"/>
        </w:rPr>
      </w:pPr>
    </w:p>
    <w:sdt>
      <w:sdtPr>
        <w:rPr>
          <w:rFonts w:cs="B Zar"/>
          <w:rtl/>
          <w:lang w:bidi="ar-BH"/>
        </w:rPr>
        <w:alias w:val="1"/>
        <w:tag w:val="1"/>
        <w:id w:val="-1611118793"/>
        <w:lock w:val="sdtContentLocked"/>
        <w:placeholder>
          <w:docPart w:val="0695A7AA257746FB84727B1651AF46F0"/>
        </w:placeholder>
      </w:sdtPr>
      <w:sdtEndPr>
        <w:rPr>
          <w:b/>
          <w:bCs/>
          <w:sz w:val="28"/>
          <w:szCs w:val="28"/>
        </w:rPr>
      </w:sdtEndPr>
      <w:sdtContent>
        <w:p w14:paraId="3AF254FD" w14:textId="77777777" w:rsidR="0098210D" w:rsidRPr="00C73ED9" w:rsidRDefault="0098210D" w:rsidP="0098210D">
          <w:pPr>
            <w:autoSpaceDE w:val="0"/>
            <w:autoSpaceDN w:val="0"/>
            <w:adjustRightInd w:val="0"/>
            <w:jc w:val="center"/>
            <w:rPr>
              <w:rFonts w:cs="B Zar"/>
              <w:lang w:bidi="ar-BH"/>
            </w:rPr>
          </w:pPr>
          <w:r w:rsidRPr="00C73ED9">
            <w:rPr>
              <w:rFonts w:cs="B Zar"/>
              <w:noProof/>
              <w:rtl/>
            </w:rPr>
            <w:drawing>
              <wp:inline distT="0" distB="0" distL="0" distR="0" wp14:anchorId="4C8098B5" wp14:editId="7C6F2DB1">
                <wp:extent cx="876300" cy="841248"/>
                <wp:effectExtent l="0" t="0" r="0" b="0"/>
                <wp:docPr id="4" name="Picture 4"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77738" cy="842629"/>
                        </a:xfrm>
                        <a:prstGeom prst="rect">
                          <a:avLst/>
                        </a:prstGeom>
                        <a:noFill/>
                        <a:ln>
                          <a:noFill/>
                        </a:ln>
                      </pic:spPr>
                    </pic:pic>
                  </a:graphicData>
                </a:graphic>
              </wp:inline>
            </w:drawing>
          </w:r>
        </w:p>
        <w:p w14:paraId="7DB32F78" w14:textId="77777777" w:rsidR="0098210D" w:rsidRPr="002102BB" w:rsidRDefault="0098210D" w:rsidP="0098210D">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5E310C52" w14:textId="77777777" w:rsidR="0098210D" w:rsidRPr="002102BB" w:rsidRDefault="0098210D" w:rsidP="0098210D">
      <w:pPr>
        <w:autoSpaceDE w:val="0"/>
        <w:autoSpaceDN w:val="0"/>
        <w:adjustRightInd w:val="0"/>
        <w:jc w:val="center"/>
        <w:rPr>
          <w:rFonts w:cs="Times New Roman"/>
          <w:b/>
          <w:bCs/>
          <w:rtl/>
        </w:rPr>
      </w:pPr>
      <w:r w:rsidRPr="002102BB">
        <w:rPr>
          <w:rFonts w:cs="Times New Roman"/>
          <w:b/>
          <w:bCs/>
        </w:rPr>
        <w:t>Faculty of …………………</w:t>
      </w:r>
    </w:p>
    <w:p w14:paraId="1AB29E34" w14:textId="77777777" w:rsidR="0098210D" w:rsidRPr="002102BB" w:rsidRDefault="0098210D" w:rsidP="0098210D">
      <w:pPr>
        <w:autoSpaceDE w:val="0"/>
        <w:autoSpaceDN w:val="0"/>
        <w:adjustRightInd w:val="0"/>
        <w:jc w:val="center"/>
        <w:rPr>
          <w:rFonts w:cs="Times New Roman"/>
          <w:b/>
          <w:bCs/>
        </w:rPr>
      </w:pPr>
      <w:r w:rsidRPr="002102BB">
        <w:rPr>
          <w:rFonts w:cs="Times New Roman"/>
          <w:b/>
          <w:bCs/>
        </w:rPr>
        <w:t>Department…………………</w:t>
      </w:r>
    </w:p>
    <w:p w14:paraId="516BE065" w14:textId="77777777" w:rsidR="009A7DDF" w:rsidRPr="002102BB" w:rsidRDefault="009A7DDF" w:rsidP="009A7DDF">
      <w:pPr>
        <w:spacing w:after="160" w:line="259" w:lineRule="auto"/>
        <w:jc w:val="center"/>
        <w:rPr>
          <w:rFonts w:cs="B Zar"/>
          <w:b/>
          <w:bCs/>
          <w:lang w:bidi="ar-BH"/>
        </w:rPr>
      </w:pPr>
    </w:p>
    <w:p w14:paraId="328C62AD" w14:textId="77777777" w:rsidR="009A7DDF" w:rsidRPr="002102BB" w:rsidRDefault="009A7DDF" w:rsidP="009A7DDF">
      <w:pPr>
        <w:spacing w:line="276" w:lineRule="auto"/>
        <w:jc w:val="center"/>
        <w:rPr>
          <w:rFonts w:cs="B Nazanin"/>
          <w:sz w:val="20"/>
          <w:szCs w:val="20"/>
          <w:rtl/>
          <w:lang w:bidi="ar-BH"/>
        </w:rPr>
      </w:pPr>
    </w:p>
    <w:p w14:paraId="4EB25479" w14:textId="77777777" w:rsidR="009A7DDF" w:rsidRPr="002102BB" w:rsidRDefault="009A7DDF" w:rsidP="009A7DDF">
      <w:pPr>
        <w:spacing w:line="276" w:lineRule="auto"/>
        <w:jc w:val="center"/>
        <w:rPr>
          <w:rFonts w:cs="B Nazanin"/>
          <w:sz w:val="20"/>
          <w:szCs w:val="20"/>
          <w:lang w:bidi="ar-BH"/>
        </w:rPr>
      </w:pPr>
    </w:p>
    <w:p w14:paraId="2A5F86B1" w14:textId="77777777" w:rsidR="009A7DDF" w:rsidRPr="002102BB" w:rsidRDefault="009A7DDF" w:rsidP="009A7DDF">
      <w:pPr>
        <w:spacing w:line="276" w:lineRule="auto"/>
        <w:jc w:val="center"/>
        <w:rPr>
          <w:rFonts w:cs="B Nazanin"/>
          <w:sz w:val="20"/>
          <w:szCs w:val="20"/>
          <w:rtl/>
          <w:lang w:bidi="ar-BH"/>
        </w:rPr>
      </w:pPr>
    </w:p>
    <w:p w14:paraId="2DBEFAE2"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12AB8DFD"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5A72ED3D" w14:textId="77777777" w:rsidR="009A7DDF" w:rsidRPr="002102BB" w:rsidRDefault="009A7DDF" w:rsidP="009A7DDF">
      <w:pPr>
        <w:spacing w:before="360"/>
        <w:jc w:val="center"/>
        <w:rPr>
          <w:rFonts w:cs="B Zar"/>
          <w:b/>
          <w:bCs/>
          <w:sz w:val="40"/>
          <w:szCs w:val="40"/>
          <w:rtl/>
          <w:lang w:bidi="ar-BH"/>
        </w:rPr>
      </w:pPr>
    </w:p>
    <w:sdt>
      <w:sdtPr>
        <w:rPr>
          <w:rFonts w:cs="B Zar"/>
          <w:b/>
          <w:bCs/>
          <w:sz w:val="40"/>
          <w:szCs w:val="38"/>
          <w:rtl/>
          <w:lang w:bidi="ar-BH"/>
        </w:rPr>
        <w:alias w:val="1"/>
        <w:tag w:val="1"/>
        <w:id w:val="2109083548"/>
        <w:lock w:val="sdtContentLocked"/>
        <w:placeholder>
          <w:docPart w:val="0695A7AA257746FB84727B1651AF46F0"/>
        </w:placeholder>
      </w:sdtPr>
      <w:sdtEndPr/>
      <w:sdtContent>
        <w:p w14:paraId="06041E32" w14:textId="77777777" w:rsidR="009A7DDF" w:rsidRPr="002102BB" w:rsidRDefault="009A7DDF" w:rsidP="009A7DDF">
          <w:pPr>
            <w:jc w:val="center"/>
            <w:rPr>
              <w:rFonts w:cs="B Zar"/>
              <w:b/>
              <w:bCs/>
              <w:sz w:val="40"/>
              <w:szCs w:val="38"/>
              <w:rtl/>
              <w:lang w:bidi="ar-BH"/>
            </w:rPr>
          </w:pPr>
          <w:r w:rsidRPr="00C73ED9">
            <w:rPr>
              <w:rFonts w:cs="B Zar"/>
              <w:b/>
              <w:bCs/>
              <w:sz w:val="40"/>
              <w:szCs w:val="38"/>
              <w:lang w:bidi="ar-BH"/>
            </w:rPr>
            <w:t>Title</w:t>
          </w:r>
        </w:p>
      </w:sdtContent>
    </w:sdt>
    <w:p w14:paraId="67072041" w14:textId="77777777" w:rsidR="009A7DDF" w:rsidRPr="002102BB" w:rsidRDefault="009A7DDF" w:rsidP="009A7DDF">
      <w:pPr>
        <w:jc w:val="center"/>
        <w:rPr>
          <w:rFonts w:cs="B Zar"/>
          <w:b/>
          <w:bCs/>
          <w:sz w:val="40"/>
          <w:szCs w:val="38"/>
          <w:rtl/>
          <w:lang w:bidi="ar-BH"/>
        </w:rPr>
      </w:pPr>
      <w:r w:rsidRPr="002102BB">
        <w:rPr>
          <w:rFonts w:cs="B Zar"/>
          <w:b/>
          <w:bCs/>
          <w:sz w:val="40"/>
          <w:szCs w:val="38"/>
          <w:lang w:bidi="ar-BH"/>
        </w:rPr>
        <w:t>Type your thesis/dissertation title here.</w:t>
      </w:r>
      <w:r w:rsidRPr="002102BB">
        <w:rPr>
          <w:rFonts w:cs="B Zar"/>
          <w:b/>
          <w:bCs/>
          <w:sz w:val="40"/>
          <w:szCs w:val="38"/>
          <w:rtl/>
          <w:lang w:bidi="ar-BH"/>
        </w:rPr>
        <w:t xml:space="preserve"> </w:t>
      </w:r>
    </w:p>
    <w:sdt>
      <w:sdtPr>
        <w:rPr>
          <w:rFonts w:cs="B Zar"/>
          <w:b/>
          <w:bCs/>
          <w:rtl/>
          <w:lang w:bidi="ar-BH"/>
        </w:rPr>
        <w:alias w:val="1"/>
        <w:tag w:val="1"/>
        <w:id w:val="-383708485"/>
        <w:lock w:val="sdtContentLocked"/>
        <w:placeholder>
          <w:docPart w:val="0695A7AA257746FB84727B1651AF46F0"/>
        </w:placeholder>
      </w:sdtPr>
      <w:sdtEndPr/>
      <w:sdtContent>
        <w:p w14:paraId="176D5161" w14:textId="77777777" w:rsidR="009A7DDF" w:rsidRPr="002102BB" w:rsidRDefault="009A7DDF" w:rsidP="009A7DDF">
          <w:pPr>
            <w:spacing w:before="600"/>
            <w:jc w:val="center"/>
            <w:rPr>
              <w:rFonts w:cs="B Zar"/>
              <w:b/>
              <w:bCs/>
              <w:rtl/>
              <w:lang w:bidi="ar-BH"/>
            </w:rPr>
          </w:pPr>
          <w:r w:rsidRPr="00C73ED9">
            <w:rPr>
              <w:rFonts w:cs="B Zar"/>
              <w:b/>
              <w:bCs/>
              <w:lang w:bidi="ar-BH"/>
            </w:rPr>
            <w:t>By</w:t>
          </w:r>
        </w:p>
      </w:sdtContent>
    </w:sdt>
    <w:p w14:paraId="57D7C211" w14:textId="585706FA" w:rsidR="009A7DDF" w:rsidRPr="002102BB" w:rsidRDefault="009A7DDF" w:rsidP="009A7DDF">
      <w:pPr>
        <w:jc w:val="center"/>
        <w:rPr>
          <w:rFonts w:cs="B Zar"/>
          <w:b/>
          <w:bCs/>
          <w:sz w:val="28"/>
          <w:szCs w:val="28"/>
          <w:lang w:bidi="ar-BH"/>
        </w:rPr>
      </w:pPr>
      <w:r w:rsidRPr="002102BB">
        <w:rPr>
          <w:rFonts w:cs="B Zar"/>
          <w:b/>
          <w:bCs/>
          <w:sz w:val="28"/>
          <w:szCs w:val="28"/>
          <w:lang w:bidi="ar-BH"/>
        </w:rPr>
        <w:t xml:space="preserve">Type </w:t>
      </w:r>
      <w:r w:rsidR="00EE2700" w:rsidRPr="00333FB7">
        <w:rPr>
          <w:rFonts w:cs="B Zar"/>
          <w:b/>
          <w:bCs/>
          <w:sz w:val="28"/>
          <w:szCs w:val="28"/>
          <w:lang w:bidi="ar-BH"/>
        </w:rPr>
        <w:t>the student’s</w:t>
      </w:r>
      <w:r w:rsidR="00EE2700">
        <w:rPr>
          <w:rFonts w:cs="B Zar"/>
          <w:b/>
          <w:bCs/>
          <w:sz w:val="28"/>
          <w:szCs w:val="28"/>
          <w:lang w:bidi="ar-BH"/>
        </w:rPr>
        <w:t xml:space="preserve"> first name &amp; last name</w:t>
      </w:r>
      <w:r w:rsidR="00EE2700" w:rsidRPr="00333FB7">
        <w:rPr>
          <w:rFonts w:cs="B Zar"/>
          <w:b/>
          <w:bCs/>
          <w:sz w:val="28"/>
          <w:szCs w:val="28"/>
          <w:lang w:bidi="ar-BH"/>
        </w:rPr>
        <w:t xml:space="preserve"> </w:t>
      </w:r>
      <w:r w:rsidRPr="002102BB">
        <w:rPr>
          <w:rFonts w:cs="B Zar"/>
          <w:b/>
          <w:bCs/>
          <w:sz w:val="28"/>
          <w:szCs w:val="28"/>
          <w:lang w:bidi="ar-BH"/>
        </w:rPr>
        <w:t>here.</w:t>
      </w:r>
    </w:p>
    <w:p w14:paraId="0B3CD920" w14:textId="77777777" w:rsidR="009A7DDF" w:rsidRPr="002102BB" w:rsidRDefault="009A7DDF" w:rsidP="009A7DDF">
      <w:pPr>
        <w:spacing w:before="600"/>
        <w:jc w:val="center"/>
        <w:rPr>
          <w:rFonts w:cs="B Zar"/>
          <w:b/>
          <w:bCs/>
          <w:lang w:bidi="ar-BH"/>
        </w:rPr>
      </w:pPr>
      <w:r w:rsidRPr="002102BB">
        <w:rPr>
          <w:rFonts w:cs="B Zar"/>
          <w:b/>
          <w:bCs/>
          <w:lang w:bidi="ar-BH"/>
        </w:rPr>
        <w:t>Supervisor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r w:rsidRPr="002102BB">
        <w:rPr>
          <w:rFonts w:cs="B Zar"/>
          <w:b/>
          <w:bCs/>
          <w:rtl/>
          <w:lang w:bidi="ar-BH"/>
        </w:rPr>
        <w:t xml:space="preserve"> </w:t>
      </w:r>
    </w:p>
    <w:p w14:paraId="38625706" w14:textId="6ECBF52A"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sidRPr="000227AC">
        <w:rPr>
          <w:rFonts w:cs="B Zar"/>
          <w:b/>
          <w:bCs/>
          <w:sz w:val="28"/>
          <w:szCs w:val="28"/>
          <w:lang w:bidi="ar-BH"/>
        </w:rPr>
        <w:t xml:space="preserv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sidRPr="000227AC">
        <w:rPr>
          <w:rFonts w:cs="B Zar"/>
          <w:b/>
          <w:bCs/>
          <w:sz w:val="28"/>
          <w:szCs w:val="28"/>
          <w:lang w:bidi="ar-BH"/>
        </w:rPr>
        <w:t xml:space="preserve"> supervisor’s</w:t>
      </w:r>
      <w:r w:rsidR="00EE2700" w:rsidRPr="00333FB7">
        <w:rPr>
          <w:rFonts w:cs="B Zar"/>
          <w:b/>
          <w:bCs/>
          <w:sz w:val="28"/>
          <w:szCs w:val="28"/>
          <w:lang w:bidi="ar-BH"/>
        </w:rPr>
        <w:t xml:space="preserve"> </w:t>
      </w:r>
      <w:r w:rsidR="00EE2700" w:rsidRPr="000227AC">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2FB15613" w14:textId="6560AC36"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Type</w:t>
      </w:r>
      <w:r w:rsidR="00EE2700" w:rsidRPr="00EE2700">
        <w:rPr>
          <w:rFonts w:cs="B Zar"/>
          <w:b/>
          <w:bCs/>
          <w:sz w:val="28"/>
          <w:szCs w:val="28"/>
          <w:lang w:bidi="ar-BH"/>
        </w:rPr>
        <w:t xml:space="preserve"> </w:t>
      </w:r>
      <w:r w:rsidR="00EE2700" w:rsidRPr="000227AC">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0227AC">
        <w:rPr>
          <w:rFonts w:cs="B Zar"/>
          <w:b/>
          <w:bCs/>
          <w:sz w:val="28"/>
          <w:szCs w:val="28"/>
          <w:lang w:bidi="ar-BH"/>
        </w:rPr>
        <w:t xml:space="preserve"> supervisor’s first name &amp; last name</w:t>
      </w:r>
      <w:r w:rsidR="009A7DDF" w:rsidRPr="002102BB">
        <w:rPr>
          <w:rFonts w:cs="B Zar"/>
          <w:b/>
          <w:bCs/>
          <w:sz w:val="28"/>
          <w:szCs w:val="28"/>
          <w:lang w:bidi="ar-BH"/>
        </w:rPr>
        <w:t xml:space="preserve"> here.</w:t>
      </w:r>
    </w:p>
    <w:p w14:paraId="413FE906" w14:textId="77777777" w:rsidR="009A7DDF" w:rsidRPr="002102BB" w:rsidRDefault="009A7DDF" w:rsidP="009A7DDF">
      <w:pPr>
        <w:jc w:val="center"/>
        <w:rPr>
          <w:rFonts w:cs="B Zar"/>
          <w:b/>
          <w:bCs/>
          <w:sz w:val="28"/>
          <w:szCs w:val="28"/>
          <w:rtl/>
          <w:lang w:bidi="ar-BH"/>
        </w:rPr>
      </w:pPr>
    </w:p>
    <w:p w14:paraId="4BDB6804" w14:textId="77777777" w:rsidR="009A7DDF" w:rsidRPr="002102BB" w:rsidRDefault="009A7DDF" w:rsidP="009A7DDF">
      <w:pPr>
        <w:spacing w:before="600"/>
        <w:jc w:val="center"/>
        <w:rPr>
          <w:rFonts w:cs="B Zar"/>
          <w:b/>
          <w:bCs/>
          <w:lang w:bidi="ar-BH"/>
        </w:rPr>
      </w:pPr>
      <w:r w:rsidRPr="002102BB">
        <w:rPr>
          <w:rFonts w:cs="B Zar"/>
          <w:b/>
          <w:bCs/>
          <w:lang w:bidi="ar-BH"/>
        </w:rPr>
        <w:t>Advisor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p>
    <w:p w14:paraId="3B323D51" w14:textId="4284300F"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Type</w:t>
      </w:r>
      <w:r w:rsidR="00EE2700">
        <w:rPr>
          <w:rFonts w:cs="B Zar"/>
          <w:b/>
          <w:bCs/>
          <w:sz w:val="28"/>
          <w:szCs w:val="28"/>
          <w:lang w:bidi="ar-BH"/>
        </w:rPr>
        <w:t xml:space="preserve"> </w:t>
      </w:r>
      <w:r w:rsidR="00EE2700" w:rsidRPr="00333FB7">
        <w:rPr>
          <w:rFonts w:cs="B Zar"/>
          <w:b/>
          <w:bCs/>
          <w:sz w:val="28"/>
          <w:szCs w:val="28"/>
          <w:lang w:bidi="ar-BH"/>
        </w:rPr>
        <w:t xml:space="preserve">the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Pr>
          <w:rFonts w:cs="B Zar"/>
          <w:b/>
          <w:bCs/>
          <w:sz w:val="28"/>
          <w:szCs w:val="28"/>
          <w:lang w:bidi="ar-BH"/>
        </w:rPr>
        <w:t xml:space="preserve"> </w:t>
      </w:r>
      <w:r w:rsidR="00EE2700" w:rsidRPr="00333FB7">
        <w:rPr>
          <w:rFonts w:cs="B Zar"/>
          <w:b/>
          <w:bCs/>
          <w:sz w:val="28"/>
          <w:szCs w:val="28"/>
          <w:lang w:bidi="ar-BH"/>
        </w:rPr>
        <w:t xml:space="preserve">advisor’s </w:t>
      </w:r>
      <w:r w:rsidR="00EE2700" w:rsidRPr="00B7060A">
        <w:rPr>
          <w:rFonts w:cs="B Zar"/>
          <w:b/>
          <w:bCs/>
          <w:sz w:val="28"/>
          <w:szCs w:val="28"/>
          <w:lang w:bidi="ar-BH"/>
        </w:rPr>
        <w:t>first name &amp; last name</w:t>
      </w:r>
      <w:r w:rsidR="009A7DDF" w:rsidRPr="002102BB">
        <w:rPr>
          <w:rFonts w:cs="B Zar"/>
          <w:b/>
          <w:bCs/>
          <w:sz w:val="28"/>
          <w:szCs w:val="28"/>
          <w:lang w:bidi="ar-BH"/>
        </w:rPr>
        <w:t xml:space="preserve"> here.</w:t>
      </w:r>
    </w:p>
    <w:p w14:paraId="11671A6E" w14:textId="4C5D5B1F"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333FB7">
        <w:rPr>
          <w:rFonts w:cs="B Zar"/>
          <w:b/>
          <w:bCs/>
          <w:sz w:val="28"/>
          <w:szCs w:val="28"/>
          <w:lang w:bidi="ar-BH"/>
        </w:rPr>
        <w:t xml:space="preserve"> advisor’s </w:t>
      </w:r>
      <w:r w:rsidR="00EE2700" w:rsidRPr="00B7060A">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3B6DA4CF" w14:textId="77777777" w:rsidR="009A7DDF" w:rsidRPr="002102BB" w:rsidRDefault="009A7DDF" w:rsidP="009A7DDF">
      <w:pPr>
        <w:jc w:val="center"/>
        <w:rPr>
          <w:rFonts w:cs="B Zar"/>
          <w:sz w:val="32"/>
          <w:szCs w:val="32"/>
          <w:lang w:bidi="ar-BH"/>
        </w:rPr>
      </w:pPr>
    </w:p>
    <w:p w14:paraId="78587189" w14:textId="77777777" w:rsidR="009A7DDF" w:rsidRPr="002102BB" w:rsidRDefault="009A7DDF" w:rsidP="009A7DDF">
      <w:pPr>
        <w:jc w:val="center"/>
        <w:rPr>
          <w:rFonts w:cs="B Zar"/>
          <w:sz w:val="32"/>
          <w:szCs w:val="32"/>
          <w:lang w:bidi="ar-BH"/>
        </w:rPr>
      </w:pPr>
    </w:p>
    <w:p w14:paraId="74089AE3" w14:textId="77777777" w:rsidR="0098210D" w:rsidRPr="002102BB" w:rsidRDefault="0098210D" w:rsidP="009A7DDF">
      <w:pPr>
        <w:jc w:val="center"/>
        <w:rPr>
          <w:rFonts w:cs="B Zar"/>
          <w:sz w:val="32"/>
          <w:szCs w:val="32"/>
          <w:lang w:bidi="ar-BH"/>
        </w:rPr>
      </w:pPr>
    </w:p>
    <w:p w14:paraId="092AFC11" w14:textId="77777777" w:rsidR="0098210D" w:rsidRPr="002102BB" w:rsidRDefault="0098210D" w:rsidP="009A7DDF">
      <w:pPr>
        <w:jc w:val="center"/>
        <w:rPr>
          <w:rFonts w:cs="B Zar"/>
          <w:sz w:val="32"/>
          <w:szCs w:val="32"/>
          <w:lang w:bidi="ar-BH"/>
        </w:rPr>
      </w:pPr>
    </w:p>
    <w:p w14:paraId="5114C68E" w14:textId="77777777" w:rsidR="0098210D" w:rsidRPr="002102BB" w:rsidRDefault="0098210D" w:rsidP="009A7DDF">
      <w:pPr>
        <w:jc w:val="center"/>
        <w:rPr>
          <w:rFonts w:cs="B Zar"/>
          <w:sz w:val="32"/>
          <w:szCs w:val="32"/>
          <w:lang w:bidi="ar-BH"/>
        </w:rPr>
      </w:pPr>
    </w:p>
    <w:p w14:paraId="25122023" w14:textId="77777777" w:rsidR="00222B78" w:rsidRPr="002102BB" w:rsidRDefault="00222B78" w:rsidP="00222B78">
      <w:pPr>
        <w:bidi w:val="0"/>
        <w:jc w:val="center"/>
        <w:rPr>
          <w:rFonts w:cs="B Zar"/>
          <w:szCs w:val="26"/>
          <w:rtl/>
          <w:lang w:bidi="ar-BH"/>
        </w:rPr>
      </w:pPr>
      <w:r w:rsidRPr="002102BB">
        <w:rPr>
          <w:rFonts w:cs="B Zar"/>
          <w:b/>
          <w:bCs/>
          <w:lang w:bidi="ar-BH"/>
        </w:rPr>
        <w:t>…… Month …… year</w:t>
      </w:r>
    </w:p>
    <w:p w14:paraId="43679D6E" w14:textId="77777777" w:rsidR="009A7DDF" w:rsidRPr="002102BB" w:rsidRDefault="009A7DDF" w:rsidP="009A7DDF">
      <w:pPr>
        <w:spacing w:after="160" w:line="259" w:lineRule="auto"/>
        <w:jc w:val="center"/>
        <w:rPr>
          <w:rFonts w:cs="B Zar"/>
          <w:b/>
          <w:bCs/>
          <w:lang w:bidi="ar-BH"/>
        </w:rPr>
      </w:pPr>
      <w:r w:rsidRPr="002102BB">
        <w:rPr>
          <w:rFonts w:cs="B Zar"/>
          <w:b/>
          <w:bCs/>
          <w:lang w:bidi="ar-BH"/>
        </w:rPr>
        <w:t>Type the month and year here.</w:t>
      </w:r>
    </w:p>
    <w:sdt>
      <w:sdtPr>
        <w:rPr>
          <w:rFonts w:cs="B Zar"/>
          <w:rtl/>
          <w:lang w:bidi="ar-BH"/>
        </w:rPr>
        <w:alias w:val="1"/>
        <w:tag w:val="1"/>
        <w:id w:val="1109478087"/>
        <w:lock w:val="sdtContentLocked"/>
        <w:placeholder>
          <w:docPart w:val="0695A7AA257746FB84727B1651AF46F0"/>
        </w:placeholder>
      </w:sdtPr>
      <w:sdtEndPr>
        <w:rPr>
          <w:b/>
          <w:bCs/>
          <w:sz w:val="28"/>
          <w:szCs w:val="28"/>
        </w:rPr>
      </w:sdtEndPr>
      <w:sdtContent>
        <w:p w14:paraId="790F6012" w14:textId="77777777" w:rsidR="00622BD7" w:rsidRPr="00C73ED9" w:rsidRDefault="00622BD7" w:rsidP="00622BD7">
          <w:pPr>
            <w:autoSpaceDE w:val="0"/>
            <w:autoSpaceDN w:val="0"/>
            <w:adjustRightInd w:val="0"/>
            <w:jc w:val="center"/>
            <w:rPr>
              <w:rFonts w:cs="B Zar"/>
              <w:lang w:bidi="ar-BH"/>
            </w:rPr>
          </w:pPr>
          <w:r w:rsidRPr="00C73ED9">
            <w:rPr>
              <w:rFonts w:cs="B Zar"/>
              <w:noProof/>
              <w:rtl/>
            </w:rPr>
            <w:drawing>
              <wp:inline distT="0" distB="0" distL="0" distR="0" wp14:anchorId="5038EC9D" wp14:editId="32DA330E">
                <wp:extent cx="843359" cy="809625"/>
                <wp:effectExtent l="0" t="0" r="0" b="0"/>
                <wp:docPr id="15" name="Picture 15"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46714" cy="812846"/>
                        </a:xfrm>
                        <a:prstGeom prst="rect">
                          <a:avLst/>
                        </a:prstGeom>
                        <a:noFill/>
                        <a:ln>
                          <a:noFill/>
                        </a:ln>
                      </pic:spPr>
                    </pic:pic>
                  </a:graphicData>
                </a:graphic>
              </wp:inline>
            </w:drawing>
          </w:r>
        </w:p>
        <w:p w14:paraId="5DE58DF2" w14:textId="77777777" w:rsidR="00622BD7" w:rsidRPr="002102BB" w:rsidRDefault="00622BD7" w:rsidP="00622BD7">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4A835D0C" w14:textId="77777777" w:rsidR="00622BD7" w:rsidRPr="002102BB" w:rsidRDefault="00622BD7" w:rsidP="00622BD7">
      <w:pPr>
        <w:autoSpaceDE w:val="0"/>
        <w:autoSpaceDN w:val="0"/>
        <w:adjustRightInd w:val="0"/>
        <w:jc w:val="center"/>
        <w:rPr>
          <w:rFonts w:cs="Times New Roman"/>
          <w:b/>
          <w:bCs/>
          <w:rtl/>
        </w:rPr>
      </w:pPr>
      <w:r w:rsidRPr="002102BB">
        <w:rPr>
          <w:rFonts w:cs="Times New Roman"/>
          <w:b/>
          <w:bCs/>
        </w:rPr>
        <w:t>Faculty of …………………</w:t>
      </w:r>
    </w:p>
    <w:p w14:paraId="2C9570EC" w14:textId="77777777" w:rsidR="00622BD7" w:rsidRPr="002102BB" w:rsidRDefault="00622BD7" w:rsidP="00622BD7">
      <w:pPr>
        <w:autoSpaceDE w:val="0"/>
        <w:autoSpaceDN w:val="0"/>
        <w:adjustRightInd w:val="0"/>
        <w:jc w:val="center"/>
        <w:rPr>
          <w:rFonts w:cs="Times New Roman"/>
          <w:b/>
          <w:bCs/>
        </w:rPr>
      </w:pPr>
      <w:r w:rsidRPr="002102BB">
        <w:rPr>
          <w:rFonts w:cs="Times New Roman"/>
          <w:b/>
          <w:bCs/>
        </w:rPr>
        <w:t>Department…………………</w:t>
      </w:r>
    </w:p>
    <w:p w14:paraId="7C19E639" w14:textId="77777777" w:rsidR="00622BD7" w:rsidRPr="002102BB" w:rsidRDefault="00622BD7" w:rsidP="00622BD7">
      <w:pPr>
        <w:spacing w:after="160" w:line="259" w:lineRule="auto"/>
        <w:jc w:val="center"/>
        <w:rPr>
          <w:rFonts w:cs="B Zar"/>
          <w:b/>
          <w:bCs/>
          <w:lang w:bidi="ar-BH"/>
        </w:rPr>
      </w:pPr>
    </w:p>
    <w:p w14:paraId="08A20668" w14:textId="77777777" w:rsidR="00622BD7" w:rsidRPr="002102BB" w:rsidRDefault="00622BD7" w:rsidP="00622BD7">
      <w:pPr>
        <w:spacing w:line="276" w:lineRule="auto"/>
        <w:jc w:val="center"/>
        <w:rPr>
          <w:rFonts w:cs="B Nazanin"/>
          <w:sz w:val="20"/>
          <w:szCs w:val="20"/>
          <w:rtl/>
          <w:lang w:bidi="ar-BH"/>
        </w:rPr>
      </w:pPr>
    </w:p>
    <w:p w14:paraId="4ADC7442" w14:textId="77777777" w:rsidR="00622BD7" w:rsidRPr="002102BB" w:rsidRDefault="00622BD7" w:rsidP="00622BD7">
      <w:pPr>
        <w:spacing w:line="276" w:lineRule="auto"/>
        <w:jc w:val="center"/>
        <w:rPr>
          <w:rFonts w:cs="B Nazanin"/>
          <w:sz w:val="20"/>
          <w:szCs w:val="20"/>
          <w:lang w:bidi="ar-BH"/>
        </w:rPr>
      </w:pPr>
    </w:p>
    <w:p w14:paraId="0664F5D3" w14:textId="77777777" w:rsidR="00622BD7" w:rsidRPr="002102BB" w:rsidRDefault="00622BD7" w:rsidP="00622BD7">
      <w:pPr>
        <w:spacing w:line="276" w:lineRule="auto"/>
        <w:jc w:val="center"/>
        <w:rPr>
          <w:rFonts w:cs="B Nazanin"/>
          <w:sz w:val="20"/>
          <w:szCs w:val="20"/>
          <w:rtl/>
          <w:lang w:bidi="ar-BH"/>
        </w:rPr>
      </w:pPr>
    </w:p>
    <w:p w14:paraId="6A375E11"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692097C7"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226B92D3" w14:textId="77777777" w:rsidR="00622BD7" w:rsidRPr="002102BB" w:rsidRDefault="00622BD7" w:rsidP="00622BD7">
      <w:pPr>
        <w:spacing w:before="360"/>
        <w:jc w:val="center"/>
        <w:rPr>
          <w:rFonts w:cs="B Zar"/>
          <w:b/>
          <w:bCs/>
          <w:sz w:val="40"/>
          <w:szCs w:val="40"/>
          <w:highlight w:val="yellow"/>
          <w:rtl/>
          <w:lang w:bidi="ar-BH"/>
        </w:rPr>
      </w:pPr>
    </w:p>
    <w:sdt>
      <w:sdtPr>
        <w:rPr>
          <w:rFonts w:cs="B Zar"/>
          <w:b/>
          <w:bCs/>
          <w:sz w:val="40"/>
          <w:szCs w:val="38"/>
          <w:rtl/>
          <w:lang w:bidi="ar-BH"/>
        </w:rPr>
        <w:alias w:val="1"/>
        <w:tag w:val="1"/>
        <w:id w:val="-1377242538"/>
        <w:lock w:val="sdtContentLocked"/>
        <w:placeholder>
          <w:docPart w:val="0695A7AA257746FB84727B1651AF46F0"/>
        </w:placeholder>
      </w:sdtPr>
      <w:sdtEndPr/>
      <w:sdtContent>
        <w:p w14:paraId="13EC60DA" w14:textId="77777777" w:rsidR="00622BD7" w:rsidRPr="00C73ED9" w:rsidRDefault="00622BD7" w:rsidP="00622BD7">
          <w:pPr>
            <w:jc w:val="center"/>
            <w:rPr>
              <w:rFonts w:cs="B Zar"/>
              <w:b/>
              <w:bCs/>
              <w:sz w:val="40"/>
              <w:szCs w:val="38"/>
              <w:rtl/>
              <w:lang w:bidi="ar-BH"/>
            </w:rPr>
          </w:pPr>
          <w:r w:rsidRPr="00C73ED9">
            <w:rPr>
              <w:rFonts w:cs="B Zar"/>
              <w:b/>
              <w:bCs/>
              <w:sz w:val="40"/>
              <w:szCs w:val="38"/>
              <w:lang w:bidi="ar-BH"/>
            </w:rPr>
            <w:t>Title</w:t>
          </w:r>
        </w:p>
      </w:sdtContent>
    </w:sdt>
    <w:p w14:paraId="6E4C4783" w14:textId="77777777" w:rsidR="004C45CB" w:rsidRPr="002102BB" w:rsidRDefault="00622BD7" w:rsidP="00622BD7">
      <w:pPr>
        <w:jc w:val="center"/>
        <w:rPr>
          <w:rFonts w:cs="B Zar"/>
          <w:b/>
          <w:bCs/>
          <w:sz w:val="40"/>
          <w:szCs w:val="38"/>
          <w:rtl/>
          <w:lang w:bidi="ar-BH"/>
        </w:rPr>
      </w:pPr>
      <w:r w:rsidRPr="002102BB">
        <w:rPr>
          <w:rFonts w:cs="B Zar"/>
          <w:b/>
          <w:bCs/>
          <w:sz w:val="40"/>
          <w:szCs w:val="38"/>
          <w:lang w:bidi="ar-BH"/>
        </w:rPr>
        <w:t>Type your thesis/dissertation title here.</w:t>
      </w:r>
    </w:p>
    <w:p w14:paraId="7F604EE4" w14:textId="77777777" w:rsidR="004C45CB" w:rsidRPr="002102BB" w:rsidRDefault="004C45CB" w:rsidP="00622BD7">
      <w:pPr>
        <w:jc w:val="center"/>
        <w:rPr>
          <w:rFonts w:cs="B Zar"/>
          <w:b/>
          <w:bCs/>
          <w:sz w:val="40"/>
          <w:szCs w:val="38"/>
          <w:highlight w:val="yellow"/>
          <w:rtl/>
          <w:lang w:bidi="ar-BH"/>
        </w:rPr>
      </w:pPr>
    </w:p>
    <w:sdt>
      <w:sdtPr>
        <w:rPr>
          <w:rFonts w:cs="B Zar"/>
          <w:b/>
          <w:bCs/>
          <w:rtl/>
          <w:lang w:bidi="ar-BH"/>
        </w:rPr>
        <w:alias w:val="1"/>
        <w:tag w:val="1"/>
        <w:id w:val="-594933120"/>
        <w:lock w:val="sdtContentLocked"/>
        <w:placeholder>
          <w:docPart w:val="0695A7AA257746FB84727B1651AF46F0"/>
        </w:placeholder>
      </w:sdtPr>
      <w:sdtEndPr/>
      <w:sdtContent>
        <w:p w14:paraId="2CBF8D05" w14:textId="77777777" w:rsidR="00622BD7" w:rsidRPr="00C73ED9" w:rsidRDefault="00622BD7" w:rsidP="00622BD7">
          <w:pPr>
            <w:spacing w:before="600"/>
            <w:jc w:val="center"/>
            <w:rPr>
              <w:rFonts w:cs="B Zar"/>
              <w:b/>
              <w:bCs/>
              <w:rtl/>
              <w:lang w:bidi="ar-BH"/>
            </w:rPr>
          </w:pPr>
          <w:r w:rsidRPr="00C73ED9">
            <w:rPr>
              <w:rFonts w:cs="B Zar"/>
              <w:b/>
              <w:bCs/>
              <w:lang w:bidi="ar-BH"/>
            </w:rPr>
            <w:t>By</w:t>
          </w:r>
        </w:p>
      </w:sdtContent>
    </w:sdt>
    <w:p w14:paraId="4B91CCF6" w14:textId="66F7E5C6" w:rsidR="00622BD7" w:rsidRPr="002102BB" w:rsidRDefault="00622BD7" w:rsidP="00622BD7">
      <w:pPr>
        <w:jc w:val="center"/>
        <w:rPr>
          <w:rFonts w:cs="B Zar"/>
          <w:b/>
          <w:bCs/>
          <w:sz w:val="28"/>
          <w:szCs w:val="28"/>
          <w:rtl/>
          <w:lang w:bidi="ar-BH"/>
        </w:rPr>
      </w:pPr>
      <w:r w:rsidRPr="002102BB">
        <w:rPr>
          <w:rFonts w:cs="B Zar"/>
          <w:b/>
          <w:bCs/>
          <w:sz w:val="28"/>
          <w:szCs w:val="28"/>
          <w:lang w:bidi="ar-BH"/>
        </w:rPr>
        <w:t>Type the student’s f</w:t>
      </w:r>
      <w:r w:rsidR="00794A01">
        <w:rPr>
          <w:rFonts w:cs="B Zar"/>
          <w:b/>
          <w:bCs/>
          <w:sz w:val="28"/>
          <w:szCs w:val="28"/>
          <w:lang w:bidi="ar-BH"/>
        </w:rPr>
        <w:t>irs</w:t>
      </w:r>
      <w:r w:rsidRPr="002102BB">
        <w:rPr>
          <w:rFonts w:cs="B Zar"/>
          <w:b/>
          <w:bCs/>
          <w:sz w:val="28"/>
          <w:szCs w:val="28"/>
          <w:lang w:bidi="ar-BH"/>
        </w:rPr>
        <w:t xml:space="preserve"> name</w:t>
      </w:r>
      <w:r w:rsidR="00794A01">
        <w:rPr>
          <w:rFonts w:cs="B Zar"/>
          <w:b/>
          <w:bCs/>
          <w:sz w:val="28"/>
          <w:szCs w:val="28"/>
          <w:lang w:bidi="ar-BH"/>
        </w:rPr>
        <w:t xml:space="preserve"> &amp; last name</w:t>
      </w:r>
      <w:r w:rsidRPr="002102BB">
        <w:rPr>
          <w:rFonts w:cs="B Zar"/>
          <w:b/>
          <w:bCs/>
          <w:sz w:val="28"/>
          <w:szCs w:val="28"/>
          <w:lang w:bidi="ar-BH"/>
        </w:rPr>
        <w:t xml:space="preserve"> here.</w:t>
      </w:r>
    </w:p>
    <w:p w14:paraId="3370D288" w14:textId="77777777" w:rsidR="004C45CB" w:rsidRPr="002102BB" w:rsidRDefault="004C45CB" w:rsidP="00622BD7">
      <w:pPr>
        <w:jc w:val="center"/>
        <w:rPr>
          <w:rFonts w:cs="B Zar"/>
          <w:b/>
          <w:bCs/>
          <w:sz w:val="28"/>
          <w:szCs w:val="28"/>
          <w:highlight w:val="yellow"/>
          <w:rtl/>
          <w:lang w:bidi="ar-BH"/>
        </w:rPr>
      </w:pPr>
    </w:p>
    <w:p w14:paraId="0A498B18" w14:textId="77777777" w:rsidR="004C45CB" w:rsidRPr="002102BB" w:rsidRDefault="004C45CB" w:rsidP="00622BD7">
      <w:pPr>
        <w:jc w:val="center"/>
        <w:rPr>
          <w:rFonts w:cs="B Zar"/>
          <w:b/>
          <w:bCs/>
          <w:sz w:val="28"/>
          <w:szCs w:val="28"/>
          <w:highlight w:val="yellow"/>
          <w:lang w:bidi="ar-BH"/>
        </w:rPr>
      </w:pPr>
    </w:p>
    <w:p w14:paraId="4269C979" w14:textId="77777777" w:rsidR="00622BD7" w:rsidRPr="002102BB" w:rsidRDefault="00622BD7" w:rsidP="00622BD7">
      <w:pPr>
        <w:spacing w:before="600"/>
        <w:jc w:val="center"/>
        <w:rPr>
          <w:rFonts w:cs="B Zar"/>
          <w:b/>
          <w:bCs/>
          <w:lang w:bidi="ar-BH"/>
        </w:rPr>
      </w:pPr>
      <w:r w:rsidRPr="002102BB">
        <w:rPr>
          <w:rFonts w:cs="B Zar"/>
          <w:b/>
          <w:bCs/>
          <w:lang w:bidi="ar-BH"/>
        </w:rPr>
        <w:t>Supervisor(s)</w:t>
      </w:r>
      <w:r w:rsidRPr="002102BB">
        <w:rPr>
          <w:rFonts w:cs="B Zar"/>
          <w:b/>
          <w:bCs/>
          <w:rtl/>
          <w:lang w:bidi="ar-BH"/>
        </w:rPr>
        <w:t xml:space="preserve"> </w:t>
      </w:r>
    </w:p>
    <w:p w14:paraId="6F62F1CF" w14:textId="30C94108" w:rsidR="00622BD7" w:rsidRPr="002102BB" w:rsidRDefault="00622BD7" w:rsidP="00622BD7">
      <w:pPr>
        <w:jc w:val="center"/>
        <w:rPr>
          <w:rFonts w:cs="B Zar"/>
          <w:b/>
          <w:bCs/>
          <w:sz w:val="28"/>
          <w:szCs w:val="28"/>
          <w:lang w:bidi="ar-BH"/>
        </w:rPr>
      </w:pPr>
      <w:r w:rsidRPr="002102BB">
        <w:rPr>
          <w:rFonts w:cs="B Zar"/>
          <w:b/>
          <w:bCs/>
          <w:sz w:val="28"/>
          <w:szCs w:val="28"/>
          <w:lang w:bidi="ar-BH"/>
        </w:rPr>
        <w:t>Dr. …Type</w:t>
      </w:r>
      <w:r w:rsidR="00794A01" w:rsidRPr="00333FB7">
        <w:rPr>
          <w:rFonts w:cs="B Zar"/>
          <w:b/>
          <w:bCs/>
          <w:sz w:val="28"/>
          <w:szCs w:val="28"/>
          <w:lang w:bidi="ar-BH"/>
        </w:rPr>
        <w:t xml:space="preserve"> the</w:t>
      </w:r>
      <w:r w:rsidR="00794A01" w:rsidRPr="000227AC">
        <w:rPr>
          <w:rFonts w:cs="B Zar"/>
          <w:b/>
          <w:bCs/>
          <w:sz w:val="28"/>
          <w:szCs w:val="28"/>
          <w:lang w:bidi="ar-BH"/>
        </w:rPr>
        <w:t xml:space="preserve"> </w:t>
      </w:r>
      <w:r w:rsidR="00794A01" w:rsidRPr="00C95FCA">
        <w:rPr>
          <w:rFonts w:asciiTheme="majorBidi" w:hAnsiTheme="majorBidi" w:cstheme="majorBidi"/>
          <w:b/>
          <w:bCs/>
          <w:sz w:val="28"/>
          <w:szCs w:val="28"/>
        </w:rPr>
        <w:t>1</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1E37DA6" w14:textId="163DED88" w:rsidR="00622BD7" w:rsidRPr="002102BB" w:rsidRDefault="00622BD7" w:rsidP="00622BD7">
      <w:pPr>
        <w:jc w:val="center"/>
        <w:rPr>
          <w:rFonts w:cs="B Zar"/>
          <w:b/>
          <w:bCs/>
          <w:sz w:val="28"/>
          <w:szCs w:val="28"/>
          <w:rtl/>
          <w:lang w:bidi="ar-BH"/>
        </w:rPr>
      </w:pPr>
      <w:r w:rsidRPr="002102BB">
        <w:rPr>
          <w:rFonts w:cs="B Zar"/>
          <w:b/>
          <w:bCs/>
          <w:sz w:val="28"/>
          <w:szCs w:val="28"/>
          <w:lang w:bidi="ar-BH"/>
        </w:rPr>
        <w:t>Dr. …</w:t>
      </w:r>
      <w:r w:rsidR="00794A01" w:rsidRPr="00794A01">
        <w:rPr>
          <w:rFonts w:cs="B Zar"/>
          <w:b/>
          <w:bCs/>
          <w:sz w:val="28"/>
          <w:szCs w:val="28"/>
          <w:lang w:bidi="ar-BH"/>
        </w:rPr>
        <w:t xml:space="preserve"> </w:t>
      </w:r>
      <w:r w:rsidR="00794A01" w:rsidRPr="00333FB7">
        <w:rPr>
          <w:rFonts w:cs="B Zar"/>
          <w:b/>
          <w:bCs/>
          <w:sz w:val="28"/>
          <w:szCs w:val="28"/>
          <w:lang w:bidi="ar-BH"/>
        </w:rPr>
        <w:t>Type the</w:t>
      </w:r>
      <w:r w:rsidR="00794A01" w:rsidRPr="000227AC">
        <w:rPr>
          <w:rFonts w:cs="B Zar"/>
          <w:b/>
          <w:bCs/>
          <w:sz w:val="28"/>
          <w:szCs w:val="28"/>
          <w:lang w:bidi="ar-BH"/>
        </w:rPr>
        <w:t xml:space="preserve"> </w:t>
      </w:r>
      <w:r w:rsidR="00794A01">
        <w:rPr>
          <w:rFonts w:asciiTheme="majorBidi" w:hAnsiTheme="majorBidi" w:cstheme="majorBidi"/>
          <w:b/>
          <w:bCs/>
          <w:sz w:val="28"/>
          <w:szCs w:val="28"/>
        </w:rPr>
        <w:t>2</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F580F10" w14:textId="77777777" w:rsidR="00622BD7" w:rsidRPr="002102BB" w:rsidRDefault="00622BD7" w:rsidP="00622BD7">
      <w:pPr>
        <w:jc w:val="center"/>
        <w:rPr>
          <w:rFonts w:cs="B Zar"/>
          <w:b/>
          <w:bCs/>
          <w:sz w:val="28"/>
          <w:szCs w:val="28"/>
          <w:highlight w:val="yellow"/>
          <w:rtl/>
          <w:lang w:bidi="ar-BH"/>
        </w:rPr>
      </w:pPr>
    </w:p>
    <w:p w14:paraId="0046B6C7" w14:textId="77777777" w:rsidR="00622BD7" w:rsidRPr="002102BB" w:rsidRDefault="00622BD7" w:rsidP="00622BD7">
      <w:pPr>
        <w:jc w:val="center"/>
        <w:rPr>
          <w:rFonts w:cs="B Zar"/>
          <w:sz w:val="32"/>
          <w:szCs w:val="32"/>
          <w:highlight w:val="yellow"/>
          <w:lang w:bidi="ar-BH"/>
        </w:rPr>
      </w:pPr>
    </w:p>
    <w:p w14:paraId="33DE9B3A" w14:textId="77777777" w:rsidR="00622BD7" w:rsidRPr="002102BB" w:rsidRDefault="00622BD7" w:rsidP="00622BD7">
      <w:pPr>
        <w:jc w:val="center"/>
        <w:rPr>
          <w:rFonts w:cs="B Zar"/>
          <w:sz w:val="32"/>
          <w:szCs w:val="32"/>
          <w:highlight w:val="yellow"/>
          <w:lang w:bidi="ar-BH"/>
        </w:rPr>
      </w:pPr>
    </w:p>
    <w:p w14:paraId="7DF5DCFB" w14:textId="77777777" w:rsidR="00622BD7" w:rsidRPr="002102BB" w:rsidRDefault="00622BD7" w:rsidP="00622BD7">
      <w:pPr>
        <w:jc w:val="center"/>
        <w:rPr>
          <w:rFonts w:cs="B Zar"/>
          <w:sz w:val="32"/>
          <w:szCs w:val="32"/>
          <w:highlight w:val="yellow"/>
          <w:lang w:bidi="ar-BH"/>
        </w:rPr>
      </w:pPr>
    </w:p>
    <w:p w14:paraId="5C2B7A66" w14:textId="77777777" w:rsidR="00622BD7" w:rsidRPr="002102BB" w:rsidRDefault="00622BD7" w:rsidP="00622BD7">
      <w:pPr>
        <w:jc w:val="center"/>
        <w:rPr>
          <w:rFonts w:cs="B Zar"/>
          <w:sz w:val="32"/>
          <w:szCs w:val="32"/>
          <w:highlight w:val="yellow"/>
          <w:lang w:bidi="ar-BH"/>
        </w:rPr>
      </w:pPr>
    </w:p>
    <w:p w14:paraId="0B038695" w14:textId="77777777" w:rsidR="00622BD7" w:rsidRPr="002102BB" w:rsidRDefault="00622BD7" w:rsidP="00622BD7">
      <w:pPr>
        <w:jc w:val="center"/>
        <w:rPr>
          <w:rFonts w:cs="B Zar"/>
          <w:sz w:val="32"/>
          <w:szCs w:val="32"/>
          <w:highlight w:val="yellow"/>
          <w:lang w:bidi="ar-BH"/>
        </w:rPr>
      </w:pPr>
    </w:p>
    <w:p w14:paraId="214EA858" w14:textId="77777777" w:rsidR="00622BD7" w:rsidRPr="002102BB" w:rsidRDefault="00622BD7" w:rsidP="00622BD7">
      <w:pPr>
        <w:jc w:val="center"/>
        <w:rPr>
          <w:rFonts w:cs="B Zar"/>
          <w:sz w:val="32"/>
          <w:szCs w:val="32"/>
          <w:highlight w:val="yellow"/>
          <w:lang w:bidi="ar-BH"/>
        </w:rPr>
      </w:pPr>
    </w:p>
    <w:p w14:paraId="619D03DF" w14:textId="77777777" w:rsidR="00622BD7" w:rsidRPr="002102BB" w:rsidRDefault="00622BD7" w:rsidP="00622BD7">
      <w:pPr>
        <w:bidi w:val="0"/>
        <w:jc w:val="center"/>
        <w:rPr>
          <w:rFonts w:cs="B Zar"/>
          <w:szCs w:val="26"/>
          <w:rtl/>
          <w:lang w:bidi="ar-BH"/>
        </w:rPr>
      </w:pPr>
      <w:r w:rsidRPr="002102BB">
        <w:rPr>
          <w:rFonts w:cs="B Zar"/>
          <w:b/>
          <w:bCs/>
          <w:lang w:bidi="ar-BH"/>
        </w:rPr>
        <w:t>…… Month …… year</w:t>
      </w:r>
    </w:p>
    <w:p w14:paraId="5FAA5BED" w14:textId="77777777" w:rsidR="00622BD7" w:rsidRPr="002102BB" w:rsidRDefault="00622BD7" w:rsidP="00622BD7">
      <w:pPr>
        <w:spacing w:after="160" w:line="259" w:lineRule="auto"/>
        <w:jc w:val="center"/>
        <w:rPr>
          <w:rFonts w:cs="B Zar"/>
          <w:b/>
          <w:bCs/>
          <w:lang w:bidi="ar-BH"/>
        </w:rPr>
      </w:pPr>
      <w:r w:rsidRPr="002102BB">
        <w:rPr>
          <w:rFonts w:cs="B Zar"/>
          <w:b/>
          <w:bCs/>
          <w:lang w:bidi="ar-BH"/>
        </w:rPr>
        <w:t>Type the month and year here.</w:t>
      </w:r>
    </w:p>
    <w:sectPr w:rsidR="00622BD7" w:rsidRPr="002102BB" w:rsidSect="007943EC">
      <w:headerReference w:type="even" r:id="rId214"/>
      <w:headerReference w:type="default" r:id="rId215"/>
      <w:footnotePr>
        <w:numRestart w:val="eachPage"/>
      </w:footnotePr>
      <w:type w:val="oddPage"/>
      <w:pgSz w:w="11906" w:h="16838" w:code="9"/>
      <w:pgMar w:top="1418" w:right="1985" w:bottom="1418" w:left="1418" w:header="567" w:footer="23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6321" w14:textId="77777777" w:rsidR="005A6BCB" w:rsidRDefault="005A6BCB" w:rsidP="004D6E67">
      <w:pPr>
        <w:pStyle w:val="Header"/>
      </w:pPr>
      <w:r>
        <w:separator/>
      </w:r>
    </w:p>
    <w:p w14:paraId="16CDCFB8" w14:textId="77777777" w:rsidR="005A6BCB" w:rsidRDefault="005A6BCB"/>
  </w:endnote>
  <w:endnote w:type="continuationSeparator" w:id="0">
    <w:p w14:paraId="3DB42E86" w14:textId="77777777" w:rsidR="005A6BCB" w:rsidRDefault="005A6BCB" w:rsidP="004D6E67">
      <w:pPr>
        <w:pStyle w:val="Header"/>
      </w:pPr>
      <w:r>
        <w:continuationSeparator/>
      </w:r>
    </w:p>
    <w:p w14:paraId="44698CB1" w14:textId="77777777" w:rsidR="005A6BCB" w:rsidRDefault="005A6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82375C88-6BD2-4A1D-A718-2B79E59B6C86}"/>
    <w:embedBold r:id="rId2" w:fontKey="{1DDF3A1C-6098-424A-A47D-F339F87DB4CE}"/>
    <w:embedItalic r:id="rId3" w:fontKey="{5927E780-2A8C-4C0A-9133-14D028ED289D}"/>
    <w:embedBoldItalic r:id="rId4" w:fontKey="{C6026BDC-E0D8-4218-9A27-7284EBA2AC12}"/>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5" w:fontKey="{03ED6CF5-3F76-4557-AD86-EBDBEEB75503}"/>
    <w:embedBold r:id="rId6" w:fontKey="{46416883-05CF-4536-B476-F96AA485354E}"/>
    <w:embedBoldItalic r:id="rId7" w:fontKey="{CEF3C288-5E75-45D0-AC44-B63EA8F5ADA6}"/>
  </w:font>
  <w:font w:name="IRNazanin">
    <w:panose1 w:val="02000506000000020002"/>
    <w:charset w:val="00"/>
    <w:family w:val="auto"/>
    <w:pitch w:val="variable"/>
    <w:sig w:usb0="21002A87" w:usb1="00000000" w:usb2="00000000" w:usb3="00000000" w:csb0="000101FF" w:csb1="00000000"/>
    <w:embedRegular r:id="rId8" w:fontKey="{3749A315-52C5-4981-9702-899F8EAB9988}"/>
    <w:embedBold r:id="rId9" w:fontKey="{5969CDA8-01DF-44DD-99C6-DB92E22A32D8}"/>
    <w:embedItalic r:id="rId10" w:fontKey="{C4A482CE-F202-48A0-BF3F-6D1A7DDB1DA1}"/>
    <w:embedBoldItalic r:id="rId11" w:fontKey="{72C1B062-9770-4A3C-BA93-1B4A5D355D68}"/>
  </w:font>
  <w:font w:name="Calibri">
    <w:panose1 w:val="020F0502020204030204"/>
    <w:charset w:val="00"/>
    <w:family w:val="swiss"/>
    <w:pitch w:val="variable"/>
    <w:sig w:usb0="E4002EFF" w:usb1="C000247B" w:usb2="00000009" w:usb3="00000000" w:csb0="000001FF" w:csb1="00000000"/>
    <w:embedRegular r:id="rId12" w:fontKey="{F04E7141-8E66-41C0-BFE1-73AA7754336D}"/>
    <w:embedBold r:id="rId13" w:fontKey="{549645F6-06E9-4FCF-B19E-6879683343B4}"/>
    <w:embedItalic r:id="rId14" w:fontKey="{A23B602C-74E8-45F8-A7A1-CB8F409D6F1A}"/>
    <w:embedBoldItalic r:id="rId15" w:fontKey="{07931C01-EE54-4852-A793-DE125D4F8258}"/>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6" w:fontKey="{74DC953D-91E9-4E47-A1A9-A2718DC4800C}"/>
    <w:embedBold r:id="rId17" w:fontKey="{74180BB3-1703-4939-9AA3-65F33CEA4496}"/>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embedRegular r:id="rId18" w:fontKey="{207F335B-9B19-4681-ACEC-640E7679CFB1}"/>
  </w:font>
  <w:font w:name="Arial Rounded MT Bold">
    <w:panose1 w:val="020F0704030504030204"/>
    <w:charset w:val="00"/>
    <w:family w:val="swiss"/>
    <w:pitch w:val="variable"/>
    <w:sig w:usb0="00000003" w:usb1="00000000" w:usb2="00000000" w:usb3="00000000" w:csb0="00000001" w:csb1="00000000"/>
    <w:embedRegular r:id="rId19" w:fontKey="{77E482B0-117F-4494-9C03-FCF28EEE8C82}"/>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20" w:fontKey="{C48DEEF4-6317-4684-BD3C-C1C14A9B3D26}"/>
    <w:embedBold r:id="rId21" w:fontKey="{D2CFE664-0130-4171-B3A5-EE9F9DF405BC}"/>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2" w:fontKey="{9631A439-9AAD-4589-ADE2-D188E91E16CC}"/>
  </w:font>
  <w:font w:name="Nazanintar">
    <w:panose1 w:val="02000500000000000000"/>
    <w:charset w:val="00"/>
    <w:family w:val="auto"/>
    <w:pitch w:val="variable"/>
    <w:sig w:usb0="800020A7" w:usb1="D000004A" w:usb2="00000008" w:usb3="00000000" w:csb0="00000051" w:csb1="00000000"/>
    <w:embedRegular r:id="rId23" w:fontKey="{326D5E17-6E77-4D2B-821B-2B2C681CFCDD}"/>
    <w:embedBold r:id="rId24" w:fontKey="{9D2E35B6-13F8-4127-B98C-977918248956}"/>
    <w:embedItalic r:id="rId25" w:fontKey="{B4F98B56-ABA2-4F4E-B264-7878C7E77AFE}"/>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embedRegular r:id="rId26" w:fontKey="{19FC6D0A-F421-4D21-B240-4395CBBE6277}"/>
    <w:embedBold r:id="rId27" w:fontKey="{4EEF4234-B7E6-4E2B-AEC9-00B9C9848352}"/>
  </w:font>
  <w:font w:name="B Titr">
    <w:panose1 w:val="00000700000000000000"/>
    <w:charset w:val="B2"/>
    <w:family w:val="auto"/>
    <w:pitch w:val="variable"/>
    <w:sig w:usb0="00002001" w:usb1="80000000" w:usb2="00000008" w:usb3="00000000" w:csb0="00000040" w:csb1="00000000"/>
    <w:embedRegular r:id="rId28" w:fontKey="{E2208C66-25A7-4F0F-A8EC-25AC1BF8DA7C}"/>
    <w:embedBold r:id="rId29" w:fontKey="{AF74794F-4B2D-4588-BFEF-819D30D85D7B}"/>
  </w:font>
  <w:font w:name="B Mitra">
    <w:panose1 w:val="00000400000000000000"/>
    <w:charset w:val="B2"/>
    <w:family w:val="auto"/>
    <w:pitch w:val="variable"/>
    <w:sig w:usb0="00002001" w:usb1="80000000" w:usb2="00000008" w:usb3="00000000" w:csb0="00000040" w:csb1="00000000"/>
    <w:embedRegular r:id="rId30" w:fontKey="{3035A5C7-70E6-4500-969C-D5C7D5225569}"/>
  </w:font>
  <w:font w:name="Helvetica">
    <w:panose1 w:val="020B0604020202020204"/>
    <w:charset w:val="00"/>
    <w:family w:val="swiss"/>
    <w:pitch w:val="variable"/>
    <w:sig w:usb0="E0002EFF" w:usb1="C000785B" w:usb2="00000009" w:usb3="00000000" w:csb0="000001FF" w:csb1="00000000"/>
    <w:embedRegular r:id="rId31" w:fontKey="{30F62CA6-3BDB-4CF2-9B8B-C47F9E63E40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C43CB" w14:textId="77777777" w:rsidR="005A6BCB" w:rsidRDefault="005A6BCB" w:rsidP="00001C33">
      <w:pPr>
        <w:pStyle w:val="Header"/>
        <w:bidi w:val="0"/>
        <w:jc w:val="right"/>
      </w:pPr>
      <w:r>
        <w:separator/>
      </w:r>
    </w:p>
    <w:p w14:paraId="7A5193E4" w14:textId="77777777" w:rsidR="005A6BCB" w:rsidRDefault="005A6BCB"/>
  </w:footnote>
  <w:footnote w:type="continuationSeparator" w:id="0">
    <w:p w14:paraId="6A85417A" w14:textId="77777777" w:rsidR="005A6BCB" w:rsidRDefault="005A6BCB" w:rsidP="004D6E67">
      <w:pPr>
        <w:pStyle w:val="Header"/>
      </w:pPr>
      <w:r>
        <w:continuationSeparator/>
      </w:r>
    </w:p>
    <w:p w14:paraId="152DE2C1" w14:textId="77777777" w:rsidR="005A6BCB" w:rsidRDefault="005A6BCB"/>
  </w:footnote>
  <w:footnote w:id="1">
    <w:p w14:paraId="1DFBD2F7" w14:textId="308B3564" w:rsidR="0095399C" w:rsidRDefault="0095399C" w:rsidP="0095399C">
      <w:pPr>
        <w:pStyle w:val="af0"/>
      </w:pPr>
      <w:r>
        <w:rPr>
          <w:rStyle w:val="FootnoteReference"/>
        </w:rPr>
        <w:footnoteRef/>
      </w:r>
      <w:r>
        <w:rPr>
          <w:rtl/>
        </w:rPr>
        <w:t xml:space="preserve"> </w:t>
      </w:r>
      <w:r w:rsidRPr="00D26C4F">
        <w:t>environment</w:t>
      </w:r>
    </w:p>
  </w:footnote>
  <w:footnote w:id="2">
    <w:p w14:paraId="13C291C4" w14:textId="6E959AEA" w:rsidR="0095399C" w:rsidRDefault="0095399C" w:rsidP="0095399C">
      <w:pPr>
        <w:pStyle w:val="FootnoteText"/>
        <w:bidi w:val="0"/>
        <w:rPr>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7CE21850" w14:textId="315DF238" w:rsidR="005F68CC" w:rsidRPr="005F68CC" w:rsidRDefault="005F68CC" w:rsidP="005F68CC">
      <w:pPr>
        <w:pStyle w:val="FootnoteText"/>
        <w:bidi w:val="0"/>
        <w:rPr>
          <w:rFonts w:asciiTheme="minorHAnsi" w:hAnsiTheme="minorHAnsi"/>
          <w:lang w:bidi="fa-IR"/>
        </w:rPr>
      </w:pPr>
      <w:r>
        <w:rPr>
          <w:rStyle w:val="FootnoteReference"/>
        </w:rPr>
        <w:footnoteRef/>
      </w:r>
      <w:r>
        <w:rPr>
          <w:rtl/>
        </w:rPr>
        <w:t xml:space="preserve"> </w:t>
      </w:r>
      <w:r w:rsidRPr="005F68CC">
        <w:rPr>
          <w:rFonts w:asciiTheme="minorHAnsi" w:hAnsiTheme="minorHAnsi"/>
          <w:sz w:val="20"/>
          <w:lang w:bidi="fa-IR"/>
        </w:rPr>
        <w:t>Physical</w:t>
      </w:r>
      <w:r>
        <w:rPr>
          <w:rFonts w:asciiTheme="minorHAnsi" w:hAnsiTheme="minorHAnsi"/>
          <w:lang w:bidi="fa-IR"/>
        </w:rPr>
        <w:t xml:space="preserve"> </w:t>
      </w:r>
    </w:p>
  </w:footnote>
  <w:footnote w:id="4">
    <w:p w14:paraId="0FDE487D" w14:textId="77777777" w:rsidR="00454B0D" w:rsidRDefault="00454B0D" w:rsidP="00D26C4F">
      <w:pPr>
        <w:pStyle w:val="af0"/>
      </w:pPr>
      <w:r>
        <w:rPr>
          <w:rStyle w:val="FootnoteReference"/>
        </w:rPr>
        <w:footnoteRef/>
      </w:r>
      <w:r>
        <w:rPr>
          <w:rtl/>
        </w:rPr>
        <w:t xml:space="preserve"> </w:t>
      </w:r>
      <w:proofErr w:type="spellStart"/>
      <w:r>
        <w:t>Unesco</w:t>
      </w:r>
      <w:proofErr w:type="spellEnd"/>
    </w:p>
  </w:footnote>
  <w:footnote w:id="5">
    <w:p w14:paraId="5D8FA32C" w14:textId="77777777" w:rsidR="00454B0D" w:rsidRDefault="00454B0D" w:rsidP="00D26C4F">
      <w:pPr>
        <w:pStyle w:val="af0"/>
      </w:pPr>
      <w:r>
        <w:rPr>
          <w:rStyle w:val="FootnoteReference"/>
        </w:rPr>
        <w:footnoteRef/>
      </w:r>
      <w:r>
        <w:rPr>
          <w:rtl/>
        </w:rPr>
        <w:t xml:space="preserve"> </w:t>
      </w:r>
      <w:r w:rsidRPr="00F51534">
        <w:t>Learning to Be</w:t>
      </w:r>
    </w:p>
  </w:footnote>
  <w:footnote w:id="6">
    <w:p w14:paraId="6A73BEED" w14:textId="77777777" w:rsidR="00454B0D" w:rsidRDefault="00454B0D" w:rsidP="00D26C4F">
      <w:pPr>
        <w:pStyle w:val="af0"/>
      </w:pPr>
      <w:r>
        <w:rPr>
          <w:rStyle w:val="FootnoteReference"/>
        </w:rPr>
        <w:footnoteRef/>
      </w:r>
      <w:r>
        <w:rPr>
          <w:rtl/>
        </w:rPr>
        <w:t xml:space="preserve"> </w:t>
      </w:r>
      <w:r>
        <w:t>Long-life education</w:t>
      </w:r>
    </w:p>
  </w:footnote>
  <w:footnote w:id="7">
    <w:p w14:paraId="7570722C" w14:textId="77777777" w:rsidR="00454B0D" w:rsidRDefault="00454B0D" w:rsidP="00D26C4F">
      <w:pPr>
        <w:pStyle w:val="af0"/>
      </w:pPr>
      <w:r>
        <w:rPr>
          <w:rStyle w:val="FootnoteReference"/>
        </w:rPr>
        <w:footnoteRef/>
      </w:r>
      <w:r>
        <w:rPr>
          <w:rtl/>
        </w:rPr>
        <w:t xml:space="preserve"> </w:t>
      </w:r>
      <w:r>
        <w:t xml:space="preserve">Barros </w:t>
      </w:r>
    </w:p>
  </w:footnote>
  <w:footnote w:id="8">
    <w:p w14:paraId="75D8E749" w14:textId="77777777" w:rsidR="00454B0D" w:rsidRDefault="00454B0D" w:rsidP="00D26C4F">
      <w:pPr>
        <w:pStyle w:val="af0"/>
      </w:pPr>
      <w:r>
        <w:rPr>
          <w:rStyle w:val="FootnoteReference"/>
        </w:rPr>
        <w:footnoteRef/>
      </w:r>
      <w:r>
        <w:rPr>
          <w:rtl/>
        </w:rPr>
        <w:t xml:space="preserve"> </w:t>
      </w:r>
      <w:r>
        <w:t>TIMSS (Trends in International Mathematics and Sience study)</w:t>
      </w:r>
    </w:p>
  </w:footnote>
  <w:footnote w:id="9">
    <w:p w14:paraId="1D2DCB8A" w14:textId="77777777" w:rsidR="00454B0D" w:rsidRDefault="00454B0D" w:rsidP="00D26C4F">
      <w:pPr>
        <w:pStyle w:val="af0"/>
      </w:pPr>
      <w:r>
        <w:rPr>
          <w:rStyle w:val="FootnoteReference"/>
        </w:rPr>
        <w:footnoteRef/>
      </w:r>
      <w:r>
        <w:rPr>
          <w:rtl/>
        </w:rPr>
        <w:t xml:space="preserve"> </w:t>
      </w:r>
      <w:r>
        <w:t>PIRLS (Progress in International Reading Literacy Study)</w:t>
      </w:r>
    </w:p>
  </w:footnote>
  <w:footnote w:id="10">
    <w:p w14:paraId="00E635E4" w14:textId="77777777" w:rsidR="00454B0D" w:rsidRDefault="00454B0D" w:rsidP="00D26C4F">
      <w:pPr>
        <w:pStyle w:val="af0"/>
      </w:pPr>
      <w:r>
        <w:rPr>
          <w:rStyle w:val="FootnoteReference"/>
        </w:rPr>
        <w:footnoteRef/>
      </w:r>
      <w:r>
        <w:rPr>
          <w:rtl/>
        </w:rPr>
        <w:t xml:space="preserve"> </w:t>
      </w:r>
      <w:r w:rsidRPr="002A762F">
        <w:t>https://timss</w:t>
      </w:r>
      <w:r w:rsidRPr="002A762F">
        <w:rPr>
          <w:rtl/>
        </w:rPr>
        <w:t>2019</w:t>
      </w:r>
      <w:r w:rsidRPr="002A762F">
        <w:t>.org/international-database</w:t>
      </w:r>
    </w:p>
  </w:footnote>
  <w:footnote w:id="11">
    <w:p w14:paraId="1AAE2D9E" w14:textId="77777777" w:rsidR="00454B0D" w:rsidRDefault="00454B0D" w:rsidP="00D26C4F">
      <w:pPr>
        <w:pStyle w:val="af0"/>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2">
    <w:p w14:paraId="2718CC4F" w14:textId="22919E6B" w:rsidR="00454B0D" w:rsidRPr="00E24B48" w:rsidRDefault="00454B0D" w:rsidP="00D26C4F">
      <w:pPr>
        <w:pStyle w:val="af0"/>
        <w:rPr>
          <w:rFonts w:asciiTheme="minorHAnsi" w:hAnsiTheme="minorHAnsi"/>
        </w:rPr>
      </w:pPr>
      <w:r>
        <w:rPr>
          <w:rStyle w:val="FootnoteReference"/>
        </w:rPr>
        <w:footnoteRef/>
      </w:r>
      <w:r>
        <w:rPr>
          <w:rtl/>
        </w:rPr>
        <w:t xml:space="preserve"> </w:t>
      </w:r>
      <w:proofErr w:type="gramStart"/>
      <w:r w:rsidRPr="00E24B48">
        <w:t>OECD</w:t>
      </w:r>
      <w:r w:rsidR="00E24B48" w:rsidRPr="00E24B48">
        <w:rPr>
          <w:rFonts w:hint="cs"/>
          <w:rtl/>
        </w:rPr>
        <w:t xml:space="preserve"> </w:t>
      </w:r>
      <w:r w:rsidR="00E24B48" w:rsidRPr="00E24B48">
        <w:t xml:space="preserve"> (</w:t>
      </w:r>
      <w:proofErr w:type="gramEnd"/>
      <w:r w:rsidR="00E24B48" w:rsidRPr="00E24B48">
        <w:t xml:space="preserve">The </w:t>
      </w:r>
      <w:proofErr w:type="spellStart"/>
      <w:r w:rsidR="00E24B48" w:rsidRPr="00E24B48">
        <w:t>Organisation</w:t>
      </w:r>
      <w:proofErr w:type="spellEnd"/>
      <w:r w:rsidR="00E24B48" w:rsidRPr="00E24B48">
        <w:t xml:space="preserve"> for Economic Co-operation and Development)</w:t>
      </w:r>
      <w:r w:rsidR="00E24B48" w:rsidRPr="00E24B48">
        <w:rPr>
          <w:rFonts w:ascii="Calibri" w:hAnsi="Calibri" w:cs="Calibri"/>
          <w:sz w:val="22"/>
          <w:szCs w:val="22"/>
        </w:rPr>
        <w:t> </w:t>
      </w:r>
    </w:p>
  </w:footnote>
  <w:footnote w:id="13">
    <w:p w14:paraId="7D62C3BB" w14:textId="77777777" w:rsidR="00454B0D" w:rsidRDefault="00454B0D" w:rsidP="00D26C4F">
      <w:pPr>
        <w:pStyle w:val="af0"/>
        <w:rPr>
          <w:rtl/>
        </w:rPr>
      </w:pPr>
      <w:r>
        <w:rPr>
          <w:rStyle w:val="FootnoteReference"/>
        </w:rPr>
        <w:footnoteRef/>
      </w:r>
      <w:r>
        <w:rPr>
          <w:rtl/>
        </w:rPr>
        <w:t xml:space="preserve"> </w:t>
      </w:r>
      <w:r>
        <w:t>Nair</w:t>
      </w:r>
    </w:p>
  </w:footnote>
  <w:footnote w:id="14">
    <w:p w14:paraId="5A277295" w14:textId="38B2D1B2" w:rsidR="005F68CC" w:rsidRDefault="005F68CC" w:rsidP="007B583E">
      <w:pPr>
        <w:pStyle w:val="ac"/>
        <w:rPr>
          <w:rFonts w:hint="cs"/>
        </w:rPr>
      </w:pPr>
      <w:r>
        <w:rPr>
          <w:rStyle w:val="FootnoteReference"/>
        </w:rPr>
        <w:footnoteRef/>
      </w:r>
      <w:r>
        <w:rPr>
          <w:rtl/>
        </w:rPr>
        <w:t xml:space="preserve"> </w:t>
      </w:r>
      <w:r w:rsidRPr="005F68CC">
        <w:rPr>
          <w:rFonts w:hint="cs"/>
          <w:sz w:val="20"/>
          <w:szCs w:val="20"/>
          <w:rtl/>
        </w:rPr>
        <w:t>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 لازم به توضیح است در این پژوهش عبارات محیط یادگیری، فضای</w:t>
      </w:r>
      <w:r w:rsidRPr="005F68CC">
        <w:rPr>
          <w:rStyle w:val="FootnoteReference"/>
          <w:sz w:val="20"/>
          <w:szCs w:val="20"/>
          <w:rtl/>
        </w:rPr>
        <w:footnoteRef/>
      </w:r>
      <w:r w:rsidRPr="005F68CC">
        <w:rPr>
          <w:rFonts w:hint="cs"/>
          <w:sz w:val="20"/>
          <w:szCs w:val="20"/>
          <w:rtl/>
        </w:rPr>
        <w:t xml:space="preserve"> یادگیری، فضای آموزشی و محیط کالبدی یادگیری معادل یکدیگر هستند.</w:t>
      </w:r>
    </w:p>
  </w:footnote>
  <w:footnote w:id="15">
    <w:p w14:paraId="22C7149F" w14:textId="08070295" w:rsidR="007A1288" w:rsidRPr="007A1288" w:rsidRDefault="007A1288" w:rsidP="007A1288">
      <w:pPr>
        <w:pStyle w:val="FootnoteText"/>
        <w:bidi w:val="0"/>
        <w:rPr>
          <w:rFonts w:asciiTheme="minorHAnsi" w:hAnsiTheme="minorHAnsi"/>
          <w:lang w:bidi="fa-IR"/>
        </w:rPr>
      </w:pPr>
      <w:r>
        <w:rPr>
          <w:rStyle w:val="FootnoteReference"/>
        </w:rPr>
        <w:footnoteRef/>
      </w:r>
      <w:r>
        <w:rPr>
          <w:rtl/>
        </w:rPr>
        <w:t xml:space="preserve"> </w:t>
      </w:r>
      <w:r w:rsidRPr="007A1288">
        <w:rPr>
          <w:rFonts w:asciiTheme="minorHAnsi" w:hAnsiTheme="minorHAnsi"/>
          <w:sz w:val="20"/>
          <w:lang w:bidi="fa-IR"/>
        </w:rPr>
        <w:t>OECD</w:t>
      </w:r>
    </w:p>
  </w:footnote>
  <w:footnote w:id="16">
    <w:p w14:paraId="552A9216" w14:textId="77777777" w:rsidR="001E02EE" w:rsidRDefault="001E02EE" w:rsidP="001E02EE">
      <w:pPr>
        <w:pStyle w:val="af0"/>
      </w:pPr>
      <w:r>
        <w:rPr>
          <w:rStyle w:val="FootnoteReference"/>
        </w:rPr>
        <w:footnoteRef/>
      </w:r>
      <w:r>
        <w:rPr>
          <w:rtl/>
        </w:rPr>
        <w:t xml:space="preserve"> </w:t>
      </w:r>
      <w:r>
        <w:t xml:space="preserve">Saper </w:t>
      </w:r>
    </w:p>
  </w:footnote>
  <w:footnote w:id="17">
    <w:p w14:paraId="5D332DA8" w14:textId="77777777" w:rsidR="001E02EE" w:rsidRDefault="001E02EE" w:rsidP="001E02EE">
      <w:pPr>
        <w:pStyle w:val="af0"/>
      </w:pPr>
      <w:r>
        <w:rPr>
          <w:rStyle w:val="FootnoteReference"/>
        </w:rPr>
        <w:footnoteRef/>
      </w:r>
      <w:r>
        <w:rPr>
          <w:rtl/>
        </w:rPr>
        <w:t xml:space="preserve"> </w:t>
      </w:r>
      <w:proofErr w:type="spellStart"/>
      <w:r>
        <w:t>manageralism</w:t>
      </w:r>
      <w:proofErr w:type="spellEnd"/>
    </w:p>
  </w:footnote>
  <w:footnote w:id="18">
    <w:p w14:paraId="169053D4" w14:textId="77777777" w:rsidR="00F7149F" w:rsidRDefault="00F7149F" w:rsidP="00F7149F">
      <w:pPr>
        <w:pStyle w:val="af0"/>
      </w:pPr>
      <w:r>
        <w:rPr>
          <w:rStyle w:val="FootnoteReference"/>
        </w:rPr>
        <w:footnoteRef/>
      </w:r>
      <w:r>
        <w:rPr>
          <w:rtl/>
        </w:rPr>
        <w:t xml:space="preserve"> </w:t>
      </w:r>
      <w:r>
        <w:t xml:space="preserve">White </w:t>
      </w:r>
    </w:p>
  </w:footnote>
  <w:footnote w:id="19">
    <w:p w14:paraId="4CD185A4" w14:textId="77777777" w:rsidR="00780AA8" w:rsidRDefault="00780AA8" w:rsidP="00D26C4F">
      <w:pPr>
        <w:pStyle w:val="af0"/>
      </w:pPr>
      <w:r>
        <w:rPr>
          <w:rStyle w:val="FootnoteReference"/>
        </w:rPr>
        <w:footnoteRef/>
      </w:r>
      <w:r>
        <w:rPr>
          <w:rtl/>
        </w:rPr>
        <w:t xml:space="preserve"> </w:t>
      </w:r>
      <w:proofErr w:type="spellStart"/>
      <w:r>
        <w:t>suddaby</w:t>
      </w:r>
      <w:proofErr w:type="spellEnd"/>
    </w:p>
  </w:footnote>
  <w:footnote w:id="20">
    <w:p w14:paraId="1D00BF2B" w14:textId="77777777" w:rsidR="00780AA8" w:rsidRDefault="00780AA8" w:rsidP="00D26C4F">
      <w:pPr>
        <w:pStyle w:val="af0"/>
        <w:rPr>
          <w:rtl/>
        </w:rPr>
      </w:pPr>
      <w:r>
        <w:rPr>
          <w:rStyle w:val="FootnoteReference"/>
        </w:rPr>
        <w:footnoteRef/>
      </w:r>
      <w:r>
        <w:rPr>
          <w:rtl/>
        </w:rPr>
        <w:t xml:space="preserve"> </w:t>
      </w:r>
      <w:r>
        <w:t xml:space="preserve">Locke </w:t>
      </w:r>
    </w:p>
  </w:footnote>
  <w:footnote w:id="21">
    <w:p w14:paraId="40B29F40" w14:textId="77777777" w:rsidR="00780AA8" w:rsidRDefault="00780AA8" w:rsidP="00D26C4F">
      <w:pPr>
        <w:pStyle w:val="af0"/>
      </w:pPr>
      <w:r>
        <w:rPr>
          <w:rStyle w:val="FootnoteReference"/>
        </w:rPr>
        <w:footnoteRef/>
      </w:r>
      <w:r>
        <w:rPr>
          <w:rtl/>
        </w:rPr>
        <w:t xml:space="preserve"> </w:t>
      </w:r>
      <w:r>
        <w:t xml:space="preserve">Winnie </w:t>
      </w:r>
    </w:p>
  </w:footnote>
  <w:footnote w:id="22">
    <w:p w14:paraId="454E21E3" w14:textId="77777777" w:rsidR="00FE5AD0" w:rsidRDefault="00FE5AD0" w:rsidP="00D26C4F">
      <w:pPr>
        <w:pStyle w:val="af0"/>
      </w:pPr>
      <w:r>
        <w:rPr>
          <w:rStyle w:val="FootnoteReference"/>
        </w:rPr>
        <w:footnoteRef/>
      </w:r>
      <w:r>
        <w:rPr>
          <w:rtl/>
        </w:rPr>
        <w:t xml:space="preserve"> </w:t>
      </w:r>
      <w:r>
        <w:t>Spencer &amp; Spencer</w:t>
      </w:r>
    </w:p>
  </w:footnote>
  <w:footnote w:id="23">
    <w:p w14:paraId="6176DDC6" w14:textId="77777777" w:rsidR="00FE5AD0" w:rsidRDefault="00FE5AD0" w:rsidP="00D26C4F">
      <w:pPr>
        <w:pStyle w:val="af0"/>
      </w:pPr>
      <w:r>
        <w:rPr>
          <w:rStyle w:val="FootnoteReference"/>
        </w:rPr>
        <w:footnoteRef/>
      </w:r>
      <w:r>
        <w:rPr>
          <w:rtl/>
        </w:rPr>
        <w:t xml:space="preserve"> </w:t>
      </w:r>
      <w:r>
        <w:t>McClelland</w:t>
      </w:r>
    </w:p>
  </w:footnote>
  <w:footnote w:id="24">
    <w:p w14:paraId="2826ECBE" w14:textId="77777777" w:rsidR="00FE5AD0" w:rsidRDefault="00FE5AD0" w:rsidP="00D26C4F">
      <w:pPr>
        <w:pStyle w:val="af0"/>
      </w:pPr>
      <w:r>
        <w:rPr>
          <w:rStyle w:val="FootnoteReference"/>
        </w:rPr>
        <w:footnoteRef/>
      </w:r>
      <w:r>
        <w:rPr>
          <w:rtl/>
        </w:rPr>
        <w:t xml:space="preserve"> </w:t>
      </w:r>
      <w:r>
        <w:t>Parry</w:t>
      </w:r>
    </w:p>
  </w:footnote>
  <w:footnote w:id="25">
    <w:p w14:paraId="7854F981" w14:textId="77777777" w:rsidR="00FE5AD0" w:rsidRDefault="00FE5AD0" w:rsidP="00D26C4F">
      <w:pPr>
        <w:pStyle w:val="af0"/>
      </w:pPr>
      <w:r>
        <w:rPr>
          <w:rStyle w:val="FootnoteReference"/>
        </w:rPr>
        <w:footnoteRef/>
      </w:r>
      <w:r>
        <w:rPr>
          <w:rtl/>
        </w:rPr>
        <w:t xml:space="preserve"> </w:t>
      </w:r>
      <w:r>
        <w:t>well-accepted</w:t>
      </w:r>
    </w:p>
  </w:footnote>
  <w:footnote w:id="26">
    <w:p w14:paraId="6EF4CAD0" w14:textId="77777777" w:rsidR="00FE5AD0" w:rsidRDefault="00FE5AD0" w:rsidP="00D26C4F">
      <w:pPr>
        <w:pStyle w:val="af0"/>
      </w:pPr>
      <w:r>
        <w:rPr>
          <w:rStyle w:val="FootnoteReference"/>
        </w:rPr>
        <w:footnoteRef/>
      </w:r>
      <w:r>
        <w:rPr>
          <w:rtl/>
        </w:rPr>
        <w:t xml:space="preserve"> </w:t>
      </w:r>
      <w:r>
        <w:t>Green</w:t>
      </w:r>
    </w:p>
  </w:footnote>
  <w:footnote w:id="27">
    <w:p w14:paraId="40157EA1" w14:textId="77777777" w:rsidR="00FE5AD0" w:rsidRDefault="00FE5AD0" w:rsidP="00D26C4F">
      <w:pPr>
        <w:pStyle w:val="af0"/>
      </w:pPr>
      <w:r>
        <w:rPr>
          <w:rStyle w:val="FootnoteReference"/>
        </w:rPr>
        <w:footnoteRef/>
      </w:r>
      <w:r>
        <w:rPr>
          <w:rtl/>
        </w:rPr>
        <w:t xml:space="preserve"> </w:t>
      </w:r>
      <w:r>
        <w:t>Athey &amp; Orth</w:t>
      </w:r>
    </w:p>
  </w:footnote>
  <w:footnote w:id="28">
    <w:p w14:paraId="13A7C414" w14:textId="77777777" w:rsidR="00FE5AD0" w:rsidRDefault="00FE5AD0" w:rsidP="00D26C4F">
      <w:pPr>
        <w:pStyle w:val="af0"/>
      </w:pPr>
      <w:r>
        <w:rPr>
          <w:rStyle w:val="FootnoteReference"/>
        </w:rPr>
        <w:footnoteRef/>
      </w:r>
      <w:r>
        <w:rPr>
          <w:rtl/>
        </w:rPr>
        <w:t xml:space="preserve"> </w:t>
      </w:r>
      <w:r>
        <w:t>Eric Soderquist</w:t>
      </w:r>
    </w:p>
  </w:footnote>
  <w:footnote w:id="29">
    <w:p w14:paraId="2619E1B9" w14:textId="77777777" w:rsidR="00FE5AD0" w:rsidRDefault="00FE5AD0" w:rsidP="00D26C4F">
      <w:pPr>
        <w:pStyle w:val="af0"/>
      </w:pPr>
      <w:r>
        <w:rPr>
          <w:rStyle w:val="FootnoteReference"/>
        </w:rPr>
        <w:footnoteRef/>
      </w:r>
      <w:r>
        <w:rPr>
          <w:rtl/>
        </w:rPr>
        <w:t xml:space="preserve"> </w:t>
      </w:r>
      <w:r>
        <w:t>Campion</w:t>
      </w:r>
    </w:p>
  </w:footnote>
  <w:footnote w:id="30">
    <w:p w14:paraId="12593402" w14:textId="77777777" w:rsidR="000B17CD" w:rsidRDefault="000B17CD" w:rsidP="00D26C4F">
      <w:pPr>
        <w:pStyle w:val="af0"/>
      </w:pPr>
      <w:r>
        <w:rPr>
          <w:rStyle w:val="FootnoteReference"/>
        </w:rPr>
        <w:footnoteRef/>
      </w:r>
      <w:r>
        <w:rPr>
          <w:rtl/>
        </w:rPr>
        <w:t xml:space="preserve"> </w:t>
      </w:r>
      <w:r>
        <w:t>comprehensiveness</w:t>
      </w:r>
    </w:p>
  </w:footnote>
  <w:footnote w:id="31">
    <w:p w14:paraId="032CF8E3" w14:textId="77777777" w:rsidR="000B17CD" w:rsidRDefault="000B17CD" w:rsidP="00D26C4F">
      <w:pPr>
        <w:pStyle w:val="af0"/>
      </w:pPr>
      <w:r>
        <w:rPr>
          <w:rStyle w:val="FootnoteReference"/>
        </w:rPr>
        <w:footnoteRef/>
      </w:r>
      <w:r>
        <w:rPr>
          <w:rtl/>
        </w:rPr>
        <w:t xml:space="preserve"> </w:t>
      </w:r>
      <w:r>
        <w:t>Penetration</w:t>
      </w:r>
    </w:p>
  </w:footnote>
  <w:footnote w:id="32">
    <w:p w14:paraId="6F54CCDE" w14:textId="77777777" w:rsidR="000B17CD" w:rsidRDefault="000B17CD" w:rsidP="00D26C4F">
      <w:pPr>
        <w:pStyle w:val="af0"/>
      </w:pPr>
      <w:r>
        <w:rPr>
          <w:rStyle w:val="FootnoteReference"/>
        </w:rPr>
        <w:footnoteRef/>
      </w:r>
      <w:r>
        <w:rPr>
          <w:rtl/>
        </w:rPr>
        <w:t xml:space="preserve"> </w:t>
      </w:r>
      <w:r>
        <w:t xml:space="preserve">Flexibility </w:t>
      </w:r>
    </w:p>
  </w:footnote>
  <w:footnote w:id="33">
    <w:p w14:paraId="23444788" w14:textId="77777777" w:rsidR="000B17CD" w:rsidRDefault="000B17CD" w:rsidP="00D26C4F">
      <w:pPr>
        <w:pStyle w:val="af0"/>
      </w:pPr>
      <w:r>
        <w:rPr>
          <w:rStyle w:val="FootnoteReference"/>
        </w:rPr>
        <w:footnoteRef/>
      </w:r>
      <w:r>
        <w:rPr>
          <w:rtl/>
        </w:rPr>
        <w:t xml:space="preserve"> </w:t>
      </w:r>
      <w:r>
        <w:t xml:space="preserve">Explicit </w:t>
      </w:r>
    </w:p>
  </w:footnote>
  <w:footnote w:id="34">
    <w:p w14:paraId="0D78DF96" w14:textId="77777777" w:rsidR="000B17CD" w:rsidRDefault="000B17CD" w:rsidP="00D26C4F">
      <w:pPr>
        <w:pStyle w:val="af0"/>
      </w:pPr>
      <w:r>
        <w:rPr>
          <w:rStyle w:val="FootnoteReference"/>
        </w:rPr>
        <w:footnoteRef/>
      </w:r>
      <w:r>
        <w:rPr>
          <w:rtl/>
        </w:rPr>
        <w:t xml:space="preserve"> </w:t>
      </w:r>
      <w:r>
        <w:t>Tacit</w:t>
      </w:r>
    </w:p>
  </w:footnote>
  <w:footnote w:id="35">
    <w:p w14:paraId="7126334A" w14:textId="77777777" w:rsidR="000B17CD" w:rsidRDefault="000B17CD" w:rsidP="00D26C4F">
      <w:pPr>
        <w:pStyle w:val="af0"/>
      </w:pPr>
      <w:r>
        <w:rPr>
          <w:rStyle w:val="FootnoteReference"/>
        </w:rPr>
        <w:footnoteRef/>
      </w:r>
      <w:r>
        <w:rPr>
          <w:rtl/>
        </w:rPr>
        <w:t xml:space="preserve"> </w:t>
      </w:r>
      <w:r>
        <w:t>Declarative knowledge</w:t>
      </w:r>
    </w:p>
  </w:footnote>
  <w:footnote w:id="36">
    <w:p w14:paraId="618A87C1" w14:textId="77777777" w:rsidR="000B17CD" w:rsidRDefault="000B17CD" w:rsidP="00D26C4F">
      <w:pPr>
        <w:pStyle w:val="af0"/>
      </w:pPr>
      <w:r>
        <w:rPr>
          <w:rStyle w:val="FootnoteReference"/>
        </w:rPr>
        <w:footnoteRef/>
      </w:r>
      <w:r>
        <w:rPr>
          <w:rtl/>
        </w:rPr>
        <w:t xml:space="preserve"> </w:t>
      </w:r>
      <w:r>
        <w:t>Procedural knowledge</w:t>
      </w:r>
    </w:p>
  </w:footnote>
  <w:footnote w:id="37">
    <w:p w14:paraId="1A86EA48" w14:textId="77777777" w:rsidR="000B17CD" w:rsidRDefault="000B17CD" w:rsidP="00D26C4F">
      <w:pPr>
        <w:pStyle w:val="af0"/>
      </w:pPr>
      <w:r>
        <w:rPr>
          <w:rStyle w:val="FootnoteReference"/>
        </w:rPr>
        <w:footnoteRef/>
      </w:r>
      <w:r>
        <w:rPr>
          <w:rtl/>
        </w:rPr>
        <w:t xml:space="preserve"> </w:t>
      </w:r>
      <w:r>
        <w:t>Michael Plany</w:t>
      </w:r>
    </w:p>
  </w:footnote>
  <w:footnote w:id="38">
    <w:p w14:paraId="44D6869A" w14:textId="77777777" w:rsidR="000B17CD" w:rsidRDefault="000B17CD" w:rsidP="00D26C4F">
      <w:pPr>
        <w:pStyle w:val="af0"/>
      </w:pPr>
      <w:r>
        <w:rPr>
          <w:rStyle w:val="FootnoteReference"/>
        </w:rPr>
        <w:footnoteRef/>
      </w:r>
      <w:r>
        <w:rPr>
          <w:rtl/>
        </w:rPr>
        <w:t xml:space="preserve"> </w:t>
      </w:r>
      <w:r>
        <w:t>Kanter</w:t>
      </w:r>
    </w:p>
  </w:footnote>
  <w:footnote w:id="39">
    <w:p w14:paraId="74F68F7E" w14:textId="77777777" w:rsidR="000B17CD" w:rsidRDefault="000B17CD" w:rsidP="00D26C4F">
      <w:pPr>
        <w:pStyle w:val="af0"/>
      </w:pPr>
      <w:r>
        <w:rPr>
          <w:rStyle w:val="FootnoteReference"/>
        </w:rPr>
        <w:footnoteRef/>
      </w:r>
      <w:r>
        <w:rPr>
          <w:rtl/>
        </w:rPr>
        <w:t xml:space="preserve"> </w:t>
      </w:r>
      <w:r>
        <w:t>Knowledge Artifacts</w:t>
      </w:r>
    </w:p>
  </w:footnote>
  <w:footnote w:id="40">
    <w:p w14:paraId="31EBD4E7" w14:textId="77777777" w:rsidR="000B17CD" w:rsidRDefault="000B17CD" w:rsidP="00D26C4F">
      <w:pPr>
        <w:pStyle w:val="af0"/>
      </w:pPr>
      <w:r>
        <w:rPr>
          <w:rStyle w:val="FootnoteReference"/>
        </w:rPr>
        <w:footnoteRef/>
      </w:r>
      <w:r>
        <w:rPr>
          <w:rtl/>
        </w:rPr>
        <w:t xml:space="preserve"> </w:t>
      </w:r>
      <w:r>
        <w:t>Explicit</w:t>
      </w:r>
    </w:p>
  </w:footnote>
  <w:footnote w:id="41">
    <w:p w14:paraId="3F536CC6" w14:textId="77777777" w:rsidR="000B17CD" w:rsidRDefault="000B17CD" w:rsidP="00D26C4F">
      <w:pPr>
        <w:pStyle w:val="af0"/>
      </w:pPr>
      <w:r>
        <w:rPr>
          <w:rStyle w:val="FootnoteReference"/>
        </w:rPr>
        <w:footnoteRef/>
      </w:r>
      <w:r>
        <w:rPr>
          <w:rtl/>
        </w:rPr>
        <w:t xml:space="preserve"> </w:t>
      </w:r>
      <w:r>
        <w:t xml:space="preserve">Implicit </w:t>
      </w:r>
    </w:p>
  </w:footnote>
  <w:footnote w:id="42">
    <w:p w14:paraId="7E80AD03" w14:textId="77777777" w:rsidR="000B17CD" w:rsidRDefault="000B17CD" w:rsidP="00D26C4F">
      <w:pPr>
        <w:pStyle w:val="af0"/>
      </w:pPr>
      <w:r>
        <w:rPr>
          <w:rStyle w:val="FootnoteReference"/>
        </w:rPr>
        <w:footnoteRef/>
      </w:r>
      <w:r>
        <w:rPr>
          <w:rtl/>
        </w:rPr>
        <w:t xml:space="preserve"> </w:t>
      </w:r>
      <w:r>
        <w:t>Tacit</w:t>
      </w:r>
    </w:p>
  </w:footnote>
  <w:footnote w:id="43">
    <w:p w14:paraId="297A3810" w14:textId="77777777" w:rsidR="000B17CD" w:rsidRDefault="000B17CD" w:rsidP="00D26C4F">
      <w:pPr>
        <w:pStyle w:val="af0"/>
      </w:pPr>
      <w:r>
        <w:rPr>
          <w:rStyle w:val="FootnoteReference"/>
        </w:rPr>
        <w:footnoteRef/>
      </w:r>
      <w:r>
        <w:rPr>
          <w:rtl/>
        </w:rPr>
        <w:t xml:space="preserve"> </w:t>
      </w:r>
      <w:r>
        <w:t>Intermediate knowledge</w:t>
      </w:r>
    </w:p>
  </w:footnote>
  <w:footnote w:id="44">
    <w:p w14:paraId="50C58DE9" w14:textId="77777777" w:rsidR="000B17CD" w:rsidRPr="00DC62EE" w:rsidRDefault="000B17CD" w:rsidP="000B17CD">
      <w:pPr>
        <w:pStyle w:val="FootnoteText"/>
        <w:bidi w:val="0"/>
        <w:rPr>
          <w:rStyle w:val="Char2"/>
          <w:sz w:val="20"/>
        </w:rPr>
      </w:pPr>
      <w:r>
        <w:rPr>
          <w:rStyle w:val="FootnoteReference"/>
        </w:rPr>
        <w:footnoteRef/>
      </w:r>
      <w:r>
        <w:rPr>
          <w:rtl/>
        </w:rPr>
        <w:t xml:space="preserve"> </w:t>
      </w:r>
      <w:r w:rsidRPr="00DC62EE">
        <w:rPr>
          <w:rStyle w:val="Char2"/>
          <w:sz w:val="20"/>
        </w:rPr>
        <w:t xml:space="preserve">Dorst </w:t>
      </w:r>
    </w:p>
  </w:footnote>
  <w:footnote w:id="45">
    <w:p w14:paraId="52B8D27B" w14:textId="77777777" w:rsidR="00D95374" w:rsidRDefault="00D95374" w:rsidP="00D95374">
      <w:pPr>
        <w:pStyle w:val="FootnoteText"/>
        <w:bidi w:val="0"/>
      </w:pPr>
      <w:r>
        <w:rPr>
          <w:rStyle w:val="FootnoteReference"/>
        </w:rPr>
        <w:footnoteRef/>
      </w:r>
      <w:r>
        <w:rPr>
          <w:rtl/>
        </w:rPr>
        <w:t xml:space="preserve"> </w:t>
      </w:r>
      <w:r>
        <w:t>Frank Lloyd Wright</w:t>
      </w:r>
    </w:p>
  </w:footnote>
  <w:footnote w:id="46">
    <w:p w14:paraId="176FA555" w14:textId="77777777" w:rsidR="00D95374" w:rsidRDefault="00D95374" w:rsidP="00D95374">
      <w:pPr>
        <w:pStyle w:val="FootnoteText"/>
        <w:bidi w:val="0"/>
      </w:pPr>
      <w:r>
        <w:rPr>
          <w:rStyle w:val="FootnoteReference"/>
        </w:rPr>
        <w:footnoteRef/>
      </w:r>
      <w:r>
        <w:rPr>
          <w:rtl/>
        </w:rPr>
        <w:t xml:space="preserve"> </w:t>
      </w:r>
      <w:r>
        <w:t>Aldo Van Eyck</w:t>
      </w:r>
    </w:p>
  </w:footnote>
  <w:footnote w:id="47">
    <w:p w14:paraId="31266FE4" w14:textId="77777777" w:rsidR="00D95374" w:rsidRDefault="00D95374" w:rsidP="00D95374">
      <w:pPr>
        <w:pStyle w:val="FootnoteText"/>
        <w:bidi w:val="0"/>
      </w:pPr>
      <w:r>
        <w:rPr>
          <w:rStyle w:val="FootnoteReference"/>
        </w:rPr>
        <w:footnoteRef/>
      </w:r>
      <w:r>
        <w:rPr>
          <w:rtl/>
        </w:rPr>
        <w:t xml:space="preserve"> </w:t>
      </w:r>
      <w:r>
        <w:t>Alvar Aalto</w:t>
      </w:r>
    </w:p>
  </w:footnote>
  <w:footnote w:id="48">
    <w:p w14:paraId="2A9F58A5" w14:textId="77777777" w:rsidR="00D95374" w:rsidRDefault="00D95374" w:rsidP="00D95374">
      <w:pPr>
        <w:pStyle w:val="FootnoteText"/>
        <w:bidi w:val="0"/>
      </w:pPr>
      <w:r>
        <w:rPr>
          <w:rStyle w:val="FootnoteReference"/>
        </w:rPr>
        <w:footnoteRef/>
      </w:r>
      <w:r>
        <w:rPr>
          <w:rtl/>
        </w:rPr>
        <w:t xml:space="preserve"> </w:t>
      </w:r>
      <w:r>
        <w:t>Herman hertzberger</w:t>
      </w:r>
    </w:p>
  </w:footnote>
  <w:footnote w:id="49">
    <w:p w14:paraId="3E186B1D" w14:textId="77777777" w:rsidR="00D95374" w:rsidRDefault="00D95374" w:rsidP="00BC5EA4">
      <w:pPr>
        <w:pStyle w:val="af0"/>
      </w:pPr>
      <w:r>
        <w:rPr>
          <w:rStyle w:val="FootnoteReference"/>
        </w:rPr>
        <w:footnoteRef/>
      </w:r>
      <w:r>
        <w:rPr>
          <w:rtl/>
        </w:rPr>
        <w:t xml:space="preserve"> </w:t>
      </w:r>
      <w:r>
        <w:t>Rook</w:t>
      </w:r>
    </w:p>
  </w:footnote>
  <w:footnote w:id="50">
    <w:p w14:paraId="49D201B7" w14:textId="77777777" w:rsidR="00D95374" w:rsidRDefault="00D95374" w:rsidP="00BC5EA4">
      <w:pPr>
        <w:pStyle w:val="af0"/>
      </w:pPr>
      <w:r>
        <w:rPr>
          <w:rStyle w:val="FootnoteReference"/>
        </w:rPr>
        <w:footnoteRef/>
      </w:r>
      <w:r>
        <w:rPr>
          <w:rtl/>
        </w:rPr>
        <w:t xml:space="preserve"> </w:t>
      </w:r>
      <w:r>
        <w:t>choi</w:t>
      </w:r>
    </w:p>
  </w:footnote>
  <w:footnote w:id="51">
    <w:p w14:paraId="18989C94" w14:textId="77777777" w:rsidR="00D95374" w:rsidRDefault="00D95374" w:rsidP="00BC5EA4">
      <w:pPr>
        <w:pStyle w:val="af0"/>
      </w:pPr>
      <w:r>
        <w:rPr>
          <w:rStyle w:val="FootnoteReference"/>
        </w:rPr>
        <w:footnoteRef/>
      </w:r>
      <w:r>
        <w:rPr>
          <w:rtl/>
        </w:rPr>
        <w:t xml:space="preserve"> </w:t>
      </w:r>
      <w:r>
        <w:t xml:space="preserve">McDonald </w:t>
      </w:r>
    </w:p>
  </w:footnote>
  <w:footnote w:id="52">
    <w:p w14:paraId="31BB9E1A" w14:textId="77777777" w:rsidR="00D95374" w:rsidRDefault="00D95374" w:rsidP="00BC5EA4">
      <w:pPr>
        <w:pStyle w:val="af0"/>
      </w:pPr>
      <w:r>
        <w:rPr>
          <w:rStyle w:val="FootnoteReference"/>
        </w:rPr>
        <w:footnoteRef/>
      </w:r>
      <w:r>
        <w:rPr>
          <w:rtl/>
        </w:rPr>
        <w:t xml:space="preserve"> </w:t>
      </w:r>
      <w:r>
        <w:t xml:space="preserve">Monahan </w:t>
      </w:r>
    </w:p>
  </w:footnote>
  <w:footnote w:id="53">
    <w:p w14:paraId="05AD181A" w14:textId="77777777" w:rsidR="00D95374" w:rsidRDefault="00D95374" w:rsidP="00BC5EA4">
      <w:pPr>
        <w:pStyle w:val="af0"/>
      </w:pPr>
      <w:r>
        <w:rPr>
          <w:rStyle w:val="FootnoteReference"/>
        </w:rPr>
        <w:footnoteRef/>
      </w:r>
      <w:r>
        <w:rPr>
          <w:rtl/>
        </w:rPr>
        <w:t xml:space="preserve"> </w:t>
      </w:r>
      <w:r>
        <w:t xml:space="preserve">Behaviorism </w:t>
      </w:r>
    </w:p>
  </w:footnote>
  <w:footnote w:id="54">
    <w:p w14:paraId="5C8249F4" w14:textId="77777777" w:rsidR="00D95374" w:rsidRDefault="00D95374" w:rsidP="00BC5EA4">
      <w:pPr>
        <w:pStyle w:val="af0"/>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55">
    <w:p w14:paraId="1D95B880" w14:textId="77777777" w:rsidR="00FC1294" w:rsidRDefault="00FC1294" w:rsidP="00FC1294">
      <w:pPr>
        <w:pStyle w:val="af0"/>
      </w:pPr>
      <w:r>
        <w:rPr>
          <w:rStyle w:val="FootnoteReference"/>
        </w:rPr>
        <w:footnoteRef/>
      </w:r>
      <w:r>
        <w:rPr>
          <w:rtl/>
        </w:rPr>
        <w:t xml:space="preserve"> </w:t>
      </w:r>
      <w:r>
        <w:t xml:space="preserve">Cognitivism </w:t>
      </w:r>
    </w:p>
  </w:footnote>
  <w:footnote w:id="56">
    <w:p w14:paraId="13D3C72B" w14:textId="77777777" w:rsidR="00FC1294" w:rsidRDefault="00FC1294" w:rsidP="00FC1294">
      <w:pPr>
        <w:pStyle w:val="af0"/>
      </w:pPr>
      <w:r>
        <w:rPr>
          <w:rStyle w:val="FootnoteReference"/>
        </w:rPr>
        <w:footnoteRef/>
      </w:r>
      <w:r>
        <w:rPr>
          <w:rtl/>
        </w:rPr>
        <w:t xml:space="preserve"> </w:t>
      </w:r>
      <w:r>
        <w:t xml:space="preserve">Tolman </w:t>
      </w:r>
    </w:p>
  </w:footnote>
  <w:footnote w:id="57">
    <w:p w14:paraId="3E8C66BB" w14:textId="77777777" w:rsidR="00FC1294" w:rsidRDefault="00FC1294" w:rsidP="00FC1294">
      <w:pPr>
        <w:pStyle w:val="af0"/>
      </w:pPr>
      <w:r>
        <w:rPr>
          <w:rStyle w:val="FootnoteReference"/>
        </w:rPr>
        <w:footnoteRef/>
      </w:r>
      <w:r>
        <w:rPr>
          <w:rtl/>
        </w:rPr>
        <w:t xml:space="preserve"> </w:t>
      </w:r>
      <w:r>
        <w:t xml:space="preserve">Albert Bandura </w:t>
      </w:r>
    </w:p>
  </w:footnote>
  <w:footnote w:id="58">
    <w:p w14:paraId="2B4DF0EC" w14:textId="77777777" w:rsidR="00FC1294" w:rsidRDefault="00FC1294" w:rsidP="00FC1294">
      <w:pPr>
        <w:pStyle w:val="af0"/>
      </w:pPr>
      <w:r>
        <w:rPr>
          <w:rStyle w:val="FootnoteReference"/>
        </w:rPr>
        <w:footnoteRef/>
      </w:r>
      <w:r>
        <w:rPr>
          <w:rtl/>
        </w:rPr>
        <w:t xml:space="preserve"> </w:t>
      </w:r>
      <w:r>
        <w:t xml:space="preserve">Constructivism </w:t>
      </w:r>
    </w:p>
  </w:footnote>
  <w:footnote w:id="59">
    <w:p w14:paraId="6820512B" w14:textId="77777777" w:rsidR="00FC1294" w:rsidRDefault="00FC1294" w:rsidP="00FC1294">
      <w:pPr>
        <w:pStyle w:val="af0"/>
      </w:pPr>
      <w:r>
        <w:rPr>
          <w:rStyle w:val="FootnoteReference"/>
        </w:rPr>
        <w:footnoteRef/>
      </w:r>
      <w:r>
        <w:rPr>
          <w:rtl/>
        </w:rPr>
        <w:t xml:space="preserve"> </w:t>
      </w:r>
      <w:r w:rsidRPr="00D83DF4">
        <w:t>nature of knowing</w:t>
      </w:r>
      <w:r>
        <w:rPr>
          <w:rFonts w:hint="cs"/>
          <w:rtl/>
        </w:rPr>
        <w:t xml:space="preserve"> </w:t>
      </w:r>
    </w:p>
  </w:footnote>
  <w:footnote w:id="60">
    <w:p w14:paraId="3AD6CABE" w14:textId="77777777" w:rsidR="00FC1294" w:rsidRDefault="00FC1294" w:rsidP="00FC1294">
      <w:pPr>
        <w:pStyle w:val="af0"/>
      </w:pPr>
      <w:r>
        <w:rPr>
          <w:rStyle w:val="FootnoteReference"/>
        </w:rPr>
        <w:footnoteRef/>
      </w:r>
      <w:r>
        <w:rPr>
          <w:rtl/>
        </w:rPr>
        <w:t xml:space="preserve"> </w:t>
      </w:r>
      <w:r w:rsidRPr="00D83DF4">
        <w:t>epistemological</w:t>
      </w:r>
    </w:p>
  </w:footnote>
  <w:footnote w:id="61">
    <w:p w14:paraId="5D2CB8FB" w14:textId="77777777" w:rsidR="00FC1294" w:rsidRDefault="00FC1294" w:rsidP="00FC1294">
      <w:pPr>
        <w:pStyle w:val="FootnoteText"/>
        <w:bidi w:val="0"/>
      </w:pPr>
      <w:r>
        <w:rPr>
          <w:rStyle w:val="FootnoteReference"/>
        </w:rPr>
        <w:footnoteRef/>
      </w:r>
      <w:r>
        <w:rPr>
          <w:rtl/>
        </w:rPr>
        <w:t xml:space="preserve"> </w:t>
      </w:r>
      <w:r>
        <w:t>Networked Learning</w:t>
      </w:r>
    </w:p>
  </w:footnote>
  <w:footnote w:id="62">
    <w:p w14:paraId="17C16CD9" w14:textId="77777777" w:rsidR="00FC1294" w:rsidRDefault="00FC1294" w:rsidP="00FC1294">
      <w:pPr>
        <w:pStyle w:val="FootnoteText"/>
        <w:bidi w:val="0"/>
      </w:pPr>
      <w:r>
        <w:rPr>
          <w:rStyle w:val="FootnoteReference"/>
        </w:rPr>
        <w:footnoteRef/>
      </w:r>
      <w:r>
        <w:rPr>
          <w:rtl/>
        </w:rPr>
        <w:t xml:space="preserve"> </w:t>
      </w:r>
      <w:r>
        <w:t>Learning Ecology Design</w:t>
      </w:r>
    </w:p>
  </w:footnote>
  <w:footnote w:id="63">
    <w:p w14:paraId="4D868229" w14:textId="77777777" w:rsidR="00916C52" w:rsidRDefault="00916C52" w:rsidP="00A70615">
      <w:pPr>
        <w:pStyle w:val="af0"/>
      </w:pPr>
      <w:r>
        <w:rPr>
          <w:rStyle w:val="FootnoteReference"/>
        </w:rPr>
        <w:footnoteRef/>
      </w:r>
      <w:r>
        <w:rPr>
          <w:rtl/>
        </w:rPr>
        <w:t xml:space="preserve"> </w:t>
      </w:r>
      <w:proofErr w:type="spellStart"/>
      <w:r>
        <w:t>Unicef</w:t>
      </w:r>
      <w:proofErr w:type="spellEnd"/>
    </w:p>
  </w:footnote>
  <w:footnote w:id="64">
    <w:p w14:paraId="3C3C464C" w14:textId="77777777" w:rsidR="00916C52" w:rsidRDefault="00916C52" w:rsidP="00A70615">
      <w:pPr>
        <w:pStyle w:val="af0"/>
        <w:bidi/>
        <w:rPr>
          <w:rtl/>
        </w:rPr>
      </w:pPr>
      <w:r>
        <w:rPr>
          <w:rStyle w:val="FootnoteReference"/>
        </w:rPr>
        <w:footnoteRef/>
      </w:r>
      <w:r>
        <w:rPr>
          <w:rtl/>
        </w:rPr>
        <w:t xml:space="preserve"> </w:t>
      </w:r>
      <w:r>
        <w:rPr>
          <w:rFonts w:hint="cs"/>
          <w:rtl/>
        </w:rPr>
        <w:t xml:space="preserve">مدارس کودک‌پسند ترجمه‌ی فارسی </w:t>
      </w:r>
      <w:r>
        <w:t>Child friendly shools</w:t>
      </w:r>
      <w:r>
        <w:rPr>
          <w:rFonts w:hint="cs"/>
          <w:rtl/>
        </w:rPr>
        <w:t xml:space="preserve"> است که در ادبیات نظری موجود به مدارس کودک دوستدار و مدارس دوستدار کودک نیز ترجمه شده است.</w:t>
      </w:r>
    </w:p>
  </w:footnote>
  <w:footnote w:id="65">
    <w:p w14:paraId="6F619E8F" w14:textId="77777777" w:rsidR="00916C52" w:rsidRDefault="00916C52" w:rsidP="00A70615">
      <w:pPr>
        <w:pStyle w:val="af0"/>
      </w:pPr>
      <w:r>
        <w:rPr>
          <w:rStyle w:val="FootnoteReference"/>
        </w:rPr>
        <w:footnoteRef/>
      </w:r>
      <w:r>
        <w:rPr>
          <w:rtl/>
        </w:rPr>
        <w:t xml:space="preserve"> </w:t>
      </w:r>
      <w:r>
        <w:t>Salford center for research and innovationin the built and human environment</w:t>
      </w:r>
    </w:p>
  </w:footnote>
  <w:footnote w:id="66">
    <w:p w14:paraId="0F0CC2B2" w14:textId="77777777" w:rsidR="00916C52" w:rsidRDefault="00916C52" w:rsidP="00A70615">
      <w:pPr>
        <w:pStyle w:val="af0"/>
      </w:pPr>
      <w:r>
        <w:rPr>
          <w:rStyle w:val="FootnoteReference"/>
        </w:rPr>
        <w:footnoteRef/>
      </w:r>
      <w:r>
        <w:rPr>
          <w:rtl/>
        </w:rPr>
        <w:t xml:space="preserve"> </w:t>
      </w:r>
      <w:r>
        <w:t>Optimal Learning Spacesesign Implications for Primary Schools</w:t>
      </w:r>
    </w:p>
  </w:footnote>
  <w:footnote w:id="67">
    <w:p w14:paraId="7795EC1F" w14:textId="77777777" w:rsidR="00916C52" w:rsidRDefault="00916C52" w:rsidP="00A70615">
      <w:pPr>
        <w:pStyle w:val="af0"/>
      </w:pPr>
      <w:r>
        <w:rPr>
          <w:rStyle w:val="FootnoteReference"/>
        </w:rPr>
        <w:footnoteRef/>
      </w:r>
      <w:r>
        <w:rPr>
          <w:rtl/>
        </w:rPr>
        <w:t xml:space="preserve"> </w:t>
      </w:r>
      <w:r>
        <w:t>Barrett &amp; Zhang</w:t>
      </w:r>
    </w:p>
  </w:footnote>
  <w:footnote w:id="68">
    <w:p w14:paraId="4D9049B6" w14:textId="77777777" w:rsidR="00916C52" w:rsidRDefault="00916C52" w:rsidP="00A70615">
      <w:pPr>
        <w:pStyle w:val="af0"/>
      </w:pPr>
      <w:r>
        <w:rPr>
          <w:rStyle w:val="FootnoteReference"/>
        </w:rPr>
        <w:footnoteRef/>
      </w:r>
      <w:r>
        <w:rPr>
          <w:rtl/>
        </w:rPr>
        <w:t xml:space="preserve"> </w:t>
      </w:r>
      <w:r>
        <w:t>Happy schools- a framework for learner wellbeing in the asia-pacific</w:t>
      </w:r>
    </w:p>
  </w:footnote>
  <w:footnote w:id="69">
    <w:p w14:paraId="3368AD0D" w14:textId="77777777" w:rsidR="00916C52" w:rsidRDefault="00916C52" w:rsidP="00A70615">
      <w:pPr>
        <w:pStyle w:val="af0"/>
      </w:pPr>
      <w:r>
        <w:rPr>
          <w:rStyle w:val="FootnoteReference"/>
        </w:rPr>
        <w:footnoteRef/>
      </w:r>
      <w:r>
        <w:rPr>
          <w:rtl/>
        </w:rPr>
        <w:t xml:space="preserve"> </w:t>
      </w:r>
      <w:r>
        <w:t>UNESCO</w:t>
      </w:r>
    </w:p>
  </w:footnote>
  <w:footnote w:id="70">
    <w:p w14:paraId="51C38EB5" w14:textId="77777777" w:rsidR="00916C52" w:rsidRDefault="00916C52" w:rsidP="00A70615">
      <w:pPr>
        <w:pStyle w:val="af0"/>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71">
    <w:p w14:paraId="56469E6D" w14:textId="77777777" w:rsidR="00916C52" w:rsidRDefault="00916C52" w:rsidP="00A70615">
      <w:pPr>
        <w:pStyle w:val="af0"/>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72">
    <w:p w14:paraId="6E38B248" w14:textId="77777777" w:rsidR="00916C52" w:rsidRDefault="00916C52" w:rsidP="00A70615">
      <w:pPr>
        <w:pStyle w:val="af0"/>
      </w:pPr>
      <w:r>
        <w:rPr>
          <w:rStyle w:val="FootnoteReference"/>
        </w:rPr>
        <w:footnoteRef/>
      </w:r>
      <w:r>
        <w:rPr>
          <w:rtl/>
        </w:rPr>
        <w:t xml:space="preserve"> </w:t>
      </w:r>
      <w:r>
        <w:t xml:space="preserve">Sullivan </w:t>
      </w:r>
    </w:p>
  </w:footnote>
  <w:footnote w:id="73">
    <w:p w14:paraId="101C6992" w14:textId="77777777" w:rsidR="00916C52" w:rsidRDefault="00916C52" w:rsidP="00A70615">
      <w:pPr>
        <w:pStyle w:val="af0"/>
      </w:pPr>
      <w:r>
        <w:rPr>
          <w:rStyle w:val="FootnoteReference"/>
        </w:rPr>
        <w:footnoteRef/>
      </w:r>
      <w:r>
        <w:rPr>
          <w:rtl/>
        </w:rPr>
        <w:t xml:space="preserve"> </w:t>
      </w:r>
      <w:r>
        <w:t xml:space="preserve">Nair </w:t>
      </w:r>
    </w:p>
  </w:footnote>
  <w:footnote w:id="74">
    <w:p w14:paraId="2D0AD1CB" w14:textId="77777777" w:rsidR="00916C52" w:rsidRDefault="00916C52" w:rsidP="00916C52">
      <w:pPr>
        <w:pStyle w:val="FootnoteText"/>
        <w:bidi w:val="0"/>
      </w:pPr>
      <w:r>
        <w:rPr>
          <w:rStyle w:val="FootnoteReference"/>
        </w:rPr>
        <w:footnoteRef/>
      </w:r>
      <w:r>
        <w:rPr>
          <w:rtl/>
        </w:rPr>
        <w:t xml:space="preserve"> </w:t>
      </w:r>
      <w:r>
        <w:t>NCEF</w:t>
      </w:r>
    </w:p>
  </w:footnote>
  <w:footnote w:id="75">
    <w:p w14:paraId="131F24BA" w14:textId="77777777" w:rsidR="00916C52" w:rsidRDefault="00916C52" w:rsidP="00916C52">
      <w:pPr>
        <w:pStyle w:val="FootnoteText"/>
        <w:bidi w:val="0"/>
      </w:pPr>
      <w:r>
        <w:rPr>
          <w:rStyle w:val="FootnoteReference"/>
        </w:rPr>
        <w:footnoteRef/>
      </w:r>
      <w:r>
        <w:rPr>
          <w:rtl/>
        </w:rPr>
        <w:t xml:space="preserve"> </w:t>
      </w:r>
      <w:r>
        <w:t xml:space="preserve">Lackney </w:t>
      </w:r>
    </w:p>
  </w:footnote>
  <w:footnote w:id="76">
    <w:p w14:paraId="2CD0AE17" w14:textId="77777777" w:rsidR="00916C52" w:rsidRPr="006C0829" w:rsidRDefault="00916C52" w:rsidP="00916C52">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77">
    <w:p w14:paraId="5CB37CE0" w14:textId="77777777" w:rsidR="00916C52" w:rsidRDefault="00916C52" w:rsidP="00916C52">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78">
    <w:p w14:paraId="6CCA7304" w14:textId="77777777" w:rsidR="00916C52" w:rsidRPr="008B39DD" w:rsidRDefault="00916C52" w:rsidP="00916C52">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79">
    <w:p w14:paraId="2DAB51E5" w14:textId="77777777" w:rsidR="00916C52" w:rsidRPr="008B39DD" w:rsidRDefault="00916C52" w:rsidP="00916C52">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Herman Hertzberger</w:t>
      </w:r>
    </w:p>
  </w:footnote>
  <w:footnote w:id="80">
    <w:p w14:paraId="20719855" w14:textId="77777777" w:rsidR="00916C52" w:rsidRDefault="00916C52" w:rsidP="00916C52">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81">
    <w:p w14:paraId="40EDBC10" w14:textId="77777777" w:rsidR="00916C52" w:rsidRDefault="00916C52" w:rsidP="00916C52">
      <w:pPr>
        <w:pStyle w:val="FootnoteText"/>
        <w:bidi w:val="0"/>
      </w:pPr>
      <w:r>
        <w:rPr>
          <w:rStyle w:val="FootnoteReference"/>
        </w:rPr>
        <w:footnoteRef/>
      </w:r>
      <w:r>
        <w:rPr>
          <w:rtl/>
        </w:rPr>
        <w:t xml:space="preserve"> </w:t>
      </w:r>
      <w:r w:rsidRPr="00A6312E">
        <w:rPr>
          <w:rFonts w:ascii="IRNazanin" w:hAnsi="IRNazanin"/>
        </w:rPr>
        <w:t>Sasson</w:t>
      </w:r>
    </w:p>
  </w:footnote>
  <w:footnote w:id="82">
    <w:p w14:paraId="7B547AB7" w14:textId="77777777" w:rsidR="00916C52" w:rsidRPr="00824E9B" w:rsidRDefault="00916C52" w:rsidP="00916C52">
      <w:pPr>
        <w:pStyle w:val="FootnoteText"/>
        <w:bidi w:val="0"/>
      </w:pPr>
      <w:r>
        <w:rPr>
          <w:rStyle w:val="FootnoteReference"/>
        </w:rPr>
        <w:footnoteRef/>
      </w:r>
      <w:r>
        <w:rPr>
          <w:rtl/>
        </w:rPr>
        <w:t xml:space="preserve"> </w:t>
      </w:r>
      <w:r w:rsidRPr="00824E9B">
        <w:rPr>
          <w:rFonts w:ascii="IRNazanin" w:hAnsi="IRNazanin"/>
        </w:rPr>
        <w:t>Yehuda</w:t>
      </w:r>
    </w:p>
  </w:footnote>
  <w:footnote w:id="83">
    <w:p w14:paraId="72F4B491" w14:textId="77777777" w:rsidR="00916C52" w:rsidRDefault="00916C52" w:rsidP="00916C52">
      <w:pPr>
        <w:pStyle w:val="FootnoteText"/>
        <w:bidi w:val="0"/>
      </w:pPr>
      <w:r>
        <w:rPr>
          <w:rStyle w:val="FootnoteReference"/>
        </w:rPr>
        <w:footnoteRef/>
      </w:r>
      <w:r>
        <w:rPr>
          <w:rtl/>
        </w:rPr>
        <w:t xml:space="preserve"> </w:t>
      </w:r>
      <w:r w:rsidRPr="00E51006">
        <w:rPr>
          <w:rFonts w:ascii="IRNazanin" w:hAnsi="IRNazanin"/>
        </w:rPr>
        <w:t>Miedijensky</w:t>
      </w:r>
    </w:p>
  </w:footnote>
  <w:footnote w:id="84">
    <w:p w14:paraId="30C002B5" w14:textId="77777777" w:rsidR="00916C52" w:rsidRDefault="00916C52" w:rsidP="00916C52">
      <w:pPr>
        <w:pStyle w:val="FootnoteText"/>
        <w:bidi w:val="0"/>
      </w:pPr>
      <w:r>
        <w:rPr>
          <w:rStyle w:val="FootnoteReference"/>
        </w:rPr>
        <w:footnoteRef/>
      </w:r>
      <w:r>
        <w:rPr>
          <w:rtl/>
        </w:rPr>
        <w:t xml:space="preserve"> </w:t>
      </w:r>
      <w:r w:rsidRPr="000A799D">
        <w:rPr>
          <w:rFonts w:ascii="IRNazanin" w:hAnsi="IRNazanin"/>
        </w:rPr>
        <w:t>Malkinson</w:t>
      </w:r>
    </w:p>
  </w:footnote>
  <w:footnote w:id="85">
    <w:p w14:paraId="5134A01C" w14:textId="77777777" w:rsidR="00916C52" w:rsidRPr="003E0582" w:rsidRDefault="00916C52" w:rsidP="00916C52">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86">
    <w:p w14:paraId="2BDDDCC1" w14:textId="77777777" w:rsidR="00E47F3A" w:rsidRDefault="00E47F3A" w:rsidP="00E47F3A">
      <w:pPr>
        <w:pStyle w:val="FootnoteText"/>
        <w:bidi w:val="0"/>
      </w:pPr>
      <w:r>
        <w:rPr>
          <w:rStyle w:val="FootnoteReference"/>
        </w:rPr>
        <w:footnoteRef/>
      </w:r>
      <w:r>
        <w:rPr>
          <w:rtl/>
        </w:rPr>
        <w:t xml:space="preserve"> </w:t>
      </w:r>
      <w:r>
        <w:t>Flick</w:t>
      </w:r>
    </w:p>
  </w:footnote>
  <w:footnote w:id="87">
    <w:p w14:paraId="796A9CE5" w14:textId="77777777" w:rsidR="00E47F3A" w:rsidRDefault="00E47F3A" w:rsidP="00E47F3A">
      <w:pPr>
        <w:pStyle w:val="FootnoteText"/>
        <w:bidi w:val="0"/>
      </w:pPr>
      <w:r>
        <w:rPr>
          <w:rStyle w:val="FootnoteReference"/>
        </w:rPr>
        <w:footnoteRef/>
      </w:r>
      <w:r>
        <w:rPr>
          <w:rtl/>
        </w:rPr>
        <w:t xml:space="preserve"> </w:t>
      </w:r>
      <w:r>
        <w:t>Phenomenology</w:t>
      </w:r>
    </w:p>
  </w:footnote>
  <w:footnote w:id="88">
    <w:p w14:paraId="5C890A9A" w14:textId="77777777" w:rsidR="00302950" w:rsidRDefault="00302950" w:rsidP="00302950">
      <w:pPr>
        <w:pStyle w:val="FootnoteText"/>
        <w:bidi w:val="0"/>
      </w:pPr>
      <w:r>
        <w:rPr>
          <w:rStyle w:val="FootnoteReference"/>
        </w:rPr>
        <w:footnoteRef/>
      </w:r>
      <w:r>
        <w:rPr>
          <w:rtl/>
        </w:rPr>
        <w:t xml:space="preserve"> </w:t>
      </w:r>
      <w:r>
        <w:t>Yau &amp; Cheng</w:t>
      </w:r>
    </w:p>
  </w:footnote>
  <w:footnote w:id="89">
    <w:p w14:paraId="49FCF0E9" w14:textId="77777777" w:rsidR="00162202" w:rsidRDefault="00162202" w:rsidP="00162202">
      <w:pPr>
        <w:pStyle w:val="FootnoteText"/>
        <w:bidi w:val="0"/>
      </w:pPr>
      <w:r>
        <w:rPr>
          <w:rStyle w:val="FootnoteReference"/>
        </w:rPr>
        <w:footnoteRef/>
      </w:r>
      <w:r>
        <w:rPr>
          <w:rtl/>
        </w:rPr>
        <w:t xml:space="preserve"> </w:t>
      </w:r>
      <w:r>
        <w:t xml:space="preserve">Triangulation </w:t>
      </w:r>
    </w:p>
  </w:footnote>
  <w:footnote w:id="90">
    <w:p w14:paraId="7DFDAEEE" w14:textId="77777777" w:rsidR="000E3A1F" w:rsidRPr="002C140A" w:rsidRDefault="000E3A1F" w:rsidP="000E3A1F">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150B" w14:textId="77777777" w:rsidR="00BC0F8E" w:rsidRPr="008A34BE" w:rsidRDefault="00BC0F8E" w:rsidP="009D3DD4">
    <w:pPr>
      <w:pStyle w:val="Header"/>
      <w:rPr>
        <w:rFonts w:cs="B Nazanin"/>
      </w:rPr>
    </w:pPr>
  </w:p>
  <w:p w14:paraId="3879F980" w14:textId="77777777" w:rsidR="00BC0F8E" w:rsidRDefault="00BC0F8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1C25" w14:textId="538B9F1A" w:rsidR="00BC0F8E" w:rsidRPr="00C10A5E" w:rsidRDefault="006E2066" w:rsidP="00A214C4">
    <w:pPr>
      <w:pStyle w:val="Header"/>
      <w:pBdr>
        <w:bottom w:val="double" w:sz="4" w:space="1" w:color="auto"/>
      </w:pBdr>
      <w:rPr>
        <w:rtl/>
        <w:lang w:bidi="fa-IR"/>
      </w:rPr>
    </w:pPr>
    <w:r>
      <w:rPr>
        <w:rFonts w:cs="B Nazanin" w:hint="cs"/>
        <w:rtl/>
        <w:lang w:bidi="fa-IR"/>
      </w:rPr>
      <w:t xml:space="preserve">ادبیات نظری پژوهش            </w:t>
    </w:r>
    <w:r w:rsidR="00BC0F8E">
      <w:rPr>
        <w:rFonts w:cs="B Nazanin" w:hint="cs"/>
        <w:rtl/>
        <w:lang w:bidi="fa-IR"/>
      </w:rPr>
      <w:t xml:space="preserve">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29</w:t>
    </w:r>
    <w:r w:rsidR="00BC0F8E" w:rsidRPr="00A214C4">
      <w:rPr>
        <w:rFonts w:cs="B Nazanin"/>
        <w:noProof/>
        <w:lang w:bidi="fa-IR"/>
      </w:rPr>
      <w:fldChar w:fldCharType="end"/>
    </w:r>
  </w:p>
  <w:p w14:paraId="68909660" w14:textId="77777777" w:rsidR="00BC0F8E" w:rsidRPr="00C10A5E" w:rsidRDefault="00BC0F8E" w:rsidP="00C10A5E">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E6F8" w14:textId="77777777" w:rsidR="00BC0F8E" w:rsidRDefault="00BC0F8E">
    <w:pPr>
      <w:pStyle w:val="Header"/>
      <w:rPr>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81791" w14:textId="77777777" w:rsidR="00BC0F8E" w:rsidRPr="00C10A5E" w:rsidRDefault="00BC0F8E" w:rsidP="00C10A5E">
    <w:pPr>
      <w:pStyle w:val="Header"/>
      <w:rP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6C2EE" w14:textId="0AD696A8"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CD65DA">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34</w:t>
    </w:r>
    <w:r w:rsidRPr="00A214C4">
      <w:rPr>
        <w:rFonts w:cs="B Nazanin"/>
        <w:noProof/>
        <w:lang w:bidi="fa-IR"/>
      </w:rPr>
      <w:fldChar w:fldCharType="end"/>
    </w:r>
  </w:p>
  <w:p w14:paraId="26D0FED4" w14:textId="77777777" w:rsidR="00BC0F8E" w:rsidRDefault="00BC0F8E">
    <w:pPr>
      <w:pStyle w:val="Heade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F590" w14:textId="4F1507C4" w:rsidR="00BC0F8E" w:rsidRPr="00C10A5E" w:rsidRDefault="00240B64" w:rsidP="00A214C4">
    <w:pPr>
      <w:pStyle w:val="Header"/>
      <w:pBdr>
        <w:bottom w:val="double" w:sz="4" w:space="1" w:color="auto"/>
      </w:pBdr>
      <w:rPr>
        <w:rtl/>
        <w:lang w:bidi="fa-IR"/>
      </w:rPr>
    </w:pPr>
    <w:r>
      <w:rPr>
        <w:rFonts w:cs="B Nazanin" w:hint="cs"/>
        <w:rtl/>
        <w:lang w:bidi="fa-IR"/>
      </w:rPr>
      <w:t xml:space="preserve">روش پژوهش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33</w:t>
    </w:r>
    <w:r w:rsidR="00BC0F8E" w:rsidRPr="00A214C4">
      <w:rPr>
        <w:rFonts w:cs="B Nazanin"/>
        <w:noProof/>
        <w:lang w:bidi="fa-IR"/>
      </w:rPr>
      <w:fldChar w:fldCharType="end"/>
    </w:r>
  </w:p>
  <w:p w14:paraId="2B7B8C86" w14:textId="77777777" w:rsidR="00BC0F8E" w:rsidRPr="00FD31A8" w:rsidRDefault="00BC0F8E" w:rsidP="00FD31A8">
    <w:pPr>
      <w:pStyle w:val="Header"/>
      <w:rPr>
        <w:rtl/>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C2A3" w14:textId="77777777" w:rsidR="00BC0F8E" w:rsidRPr="00FD31A8" w:rsidRDefault="00BC0F8E" w:rsidP="00FD31A8">
    <w:pPr>
      <w:pStyle w:val="Header"/>
      <w:rPr>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1869" w14:textId="77777777" w:rsidR="00BC0F8E" w:rsidRDefault="00BC0F8E"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75D34870" w14:textId="77777777" w:rsidR="00BC0F8E" w:rsidRDefault="00BC0F8E">
    <w:pPr>
      <w:pStyle w:val="Header"/>
      <w:rPr>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37D4" w14:textId="77777777" w:rsidR="00BC0F8E" w:rsidRPr="00FD31A8" w:rsidRDefault="00BC0F8E" w:rsidP="00FD31A8">
    <w:pPr>
      <w:pStyle w:val="Header"/>
      <w:rPr>
        <w:rtl/>
        <w:lang w:bidi="fa-IR"/>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1C20" w14:textId="2698B794" w:rsidR="00BC0F8E" w:rsidRDefault="0053537D"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sidR="00BC0F8E">
      <w:rPr>
        <w:rFonts w:cs="B Nazanin"/>
        <w:rtl/>
        <w:lang w:bidi="fa-IR"/>
      </w:rPr>
      <w:tab/>
    </w:r>
    <w:r w:rsidR="00BC0F8E">
      <w:rPr>
        <w:rFonts w:cs="B Nazanin"/>
        <w:rtl/>
        <w:lang w:bidi="fa-IR"/>
      </w:rPr>
      <w:tab/>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lang w:bidi="fa-IR"/>
      </w:rPr>
      <w:t>42</w:t>
    </w:r>
    <w:r w:rsidR="00BC0F8E" w:rsidRPr="00A214C4">
      <w:rPr>
        <w:rFonts w:cs="B Nazanin"/>
        <w:noProof/>
        <w:lang w:bidi="fa-IR"/>
      </w:rPr>
      <w:fldChar w:fldCharType="end"/>
    </w:r>
  </w:p>
  <w:p w14:paraId="2EF8E03A" w14:textId="77777777" w:rsidR="00BC0F8E" w:rsidRDefault="00BC0F8E">
    <w:pPr>
      <w:pStyle w:val="Header"/>
      <w:rPr>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5AC4" w14:textId="58FF1B31" w:rsidR="00BC0F8E" w:rsidRPr="00FD31A8" w:rsidRDefault="00A65D92"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00BC0F8E" w:rsidRPr="00EF036A">
      <w:rPr>
        <w:rFonts w:cs="B Nazanin"/>
        <w:lang w:bidi="fa-IR"/>
      </w:rPr>
      <w:fldChar w:fldCharType="begin"/>
    </w:r>
    <w:r w:rsidR="00BC0F8E" w:rsidRPr="00EF036A">
      <w:rPr>
        <w:rFonts w:cs="B Nazanin"/>
        <w:lang w:bidi="fa-IR"/>
      </w:rPr>
      <w:instrText xml:space="preserve"> PAGE   \* MERGEFORMAT </w:instrText>
    </w:r>
    <w:r w:rsidR="00BC0F8E" w:rsidRPr="00EF036A">
      <w:rPr>
        <w:rFonts w:cs="B Nazanin"/>
        <w:lang w:bidi="fa-IR"/>
      </w:rPr>
      <w:fldChar w:fldCharType="separate"/>
    </w:r>
    <w:r w:rsidR="00D7412D">
      <w:rPr>
        <w:rFonts w:cs="B Nazanin"/>
        <w:noProof/>
        <w:rtl/>
        <w:lang w:bidi="fa-IR"/>
      </w:rPr>
      <w:t>41</w:t>
    </w:r>
    <w:r w:rsidR="00BC0F8E"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2A4C" w14:textId="77777777" w:rsidR="00BC0F8E" w:rsidRPr="008A34BE" w:rsidRDefault="00BC0F8E">
    <w:pPr>
      <w:pStyle w:val="Header"/>
      <w:rPr>
        <w:rFonts w:cs="B Nazanin"/>
      </w:rPr>
    </w:pPr>
  </w:p>
  <w:p w14:paraId="2F189554" w14:textId="77777777" w:rsidR="00BC0F8E" w:rsidRDefault="00BC0F8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3185255"/>
      <w:docPartObj>
        <w:docPartGallery w:val="Page Numbers (Top of Page)"/>
        <w:docPartUnique/>
      </w:docPartObj>
    </w:sdtPr>
    <w:sdtEndPr>
      <w:rPr>
        <w:rFonts w:cs="B Nazanin"/>
        <w:noProof/>
      </w:rPr>
    </w:sdtEndPr>
    <w:sdtContent>
      <w:p w14:paraId="41E3ED8B" w14:textId="77777777" w:rsidR="00BC0F8E" w:rsidRPr="000943EA" w:rsidRDefault="00BC0F8E">
        <w:pPr>
          <w:pStyle w:val="Header"/>
          <w:rPr>
            <w:rFonts w:cs="B Nazanin"/>
          </w:rPr>
        </w:pPr>
        <w:r w:rsidRPr="000943EA">
          <w:rPr>
            <w:rFonts w:cs="B Nazanin"/>
          </w:rPr>
          <w:fldChar w:fldCharType="begin"/>
        </w:r>
        <w:r w:rsidRPr="000943EA">
          <w:rPr>
            <w:rFonts w:cs="B Nazanin"/>
          </w:rPr>
          <w:instrText xml:space="preserve"> PAGE   \* MERGEFORMAT </w:instrText>
        </w:r>
        <w:r w:rsidRPr="000943EA">
          <w:rPr>
            <w:rFonts w:cs="B Nazanin"/>
          </w:rPr>
          <w:fldChar w:fldCharType="separate"/>
        </w:r>
        <w:r w:rsidR="00D7412D">
          <w:rPr>
            <w:rFonts w:cs="B Nazanin"/>
            <w:noProof/>
            <w:rtl/>
          </w:rPr>
          <w:t>46</w:t>
        </w:r>
        <w:r w:rsidRPr="000943EA">
          <w:rPr>
            <w:rFonts w:cs="B Nazanin"/>
            <w:noProof/>
          </w:rPr>
          <w:fldChar w:fldCharType="end"/>
        </w:r>
      </w:p>
    </w:sdtContent>
  </w:sdt>
  <w:p w14:paraId="601CC0BD" w14:textId="77777777" w:rsidR="00BC0F8E" w:rsidRDefault="00BC0F8E">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706" w14:textId="77777777" w:rsidR="00BC0F8E" w:rsidRPr="001C05D7" w:rsidRDefault="00BC0F8E" w:rsidP="00AA41B5">
    <w:pPr>
      <w:pStyle w:val="Header"/>
      <w:jc w:val="right"/>
      <w:rPr>
        <w:rFonts w:cs="B Nazanin"/>
        <w:rtl/>
        <w:lang w:bidi="fa-IR"/>
      </w:rPr>
    </w:pP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55</w:t>
    </w:r>
    <w:r w:rsidRPr="00B752A9">
      <w:rPr>
        <w:rFonts w:cs="B Nazanin"/>
        <w:noProof/>
        <w:lang w:bidi="fa-IR"/>
      </w:rPr>
      <w:fldChar w:fldCharType="end"/>
    </w:r>
  </w:p>
  <w:p w14:paraId="641EBE6F" w14:textId="77777777" w:rsidR="00BC0F8E" w:rsidRPr="00FD31A8" w:rsidRDefault="00BC0F8E" w:rsidP="00FD31A8">
    <w:pPr>
      <w:pStyle w:val="Header"/>
      <w:rPr>
        <w:rtl/>
        <w:lang w:bidi="fa-IR"/>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A7DA" w14:textId="77777777" w:rsidR="00BC0F8E" w:rsidRPr="001C05D7" w:rsidRDefault="00BC0F8E" w:rsidP="007E515A">
    <w:pPr>
      <w:pStyle w:val="Header"/>
      <w:pBdr>
        <w:bottom w:val="double" w:sz="4" w:space="1" w:color="auto"/>
      </w:pBdr>
      <w:jc w:val="center"/>
      <w:rPr>
        <w:rFonts w:cs="B Nazanin"/>
        <w:rtl/>
        <w:lang w:bidi="fa-IR"/>
      </w:rPr>
    </w:pP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54</w:t>
    </w:r>
    <w:r w:rsidRPr="00B752A9">
      <w:rPr>
        <w:rFonts w:cs="B Nazanin"/>
        <w:noProof/>
        <w:lang w:bidi="fa-IR"/>
      </w:rPr>
      <w:fldChar w:fldCharType="end"/>
    </w:r>
  </w:p>
  <w:p w14:paraId="3924520D" w14:textId="77777777" w:rsidR="00BC0F8E" w:rsidRPr="00971524" w:rsidRDefault="00BC0F8E">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B34C" w14:textId="77777777" w:rsidR="00BC0F8E" w:rsidRPr="00971524" w:rsidRDefault="00BC0F8E">
    <w:pPr>
      <w:pStyle w:val="Header"/>
      <w:rPr>
        <w:lang w:bidi="fa-IR"/>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16B7" w14:textId="77777777" w:rsidR="00BC0F8E" w:rsidRPr="005D4F79" w:rsidRDefault="00BC0F8E" w:rsidP="005D4F79">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462" w14:textId="77777777" w:rsidR="00B21171" w:rsidRPr="00C10A5E" w:rsidRDefault="00B21171" w:rsidP="00B21171">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80E0C0F" w14:textId="77777777" w:rsidR="00BC0F8E" w:rsidRDefault="00BC0F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B726" w14:textId="77777777" w:rsidR="00BC0F8E" w:rsidRPr="00DE0384" w:rsidRDefault="00BC0F8E">
    <w:pPr>
      <w:pStyle w:val="Header"/>
      <w:rPr>
        <w:rFonts w:cs="B Nazanin"/>
      </w:rPr>
    </w:pPr>
  </w:p>
  <w:p w14:paraId="6B2F17BA" w14:textId="77777777" w:rsidR="00BC0F8E" w:rsidRPr="008C1281" w:rsidRDefault="00BC0F8E" w:rsidP="008C1281">
    <w:pPr>
      <w:pStyle w:val="Head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DBF8" w14:textId="62679928" w:rsidR="00BE23A9" w:rsidRPr="00C10A5E" w:rsidRDefault="00BE23A9" w:rsidP="00BE23A9">
    <w:pPr>
      <w:pStyle w:val="Header"/>
      <w:pBdr>
        <w:bottom w:val="double" w:sz="4" w:space="1" w:color="auto"/>
      </w:pBdr>
      <w:rPr>
        <w:rtl/>
        <w:lang w:bidi="fa-IR"/>
      </w:rPr>
    </w:pPr>
    <w:r>
      <w:rPr>
        <w:rFonts w:cs="B Nazanin" w:hint="cs"/>
        <w:rtl/>
        <w:lang w:bidi="fa-IR"/>
      </w:rPr>
      <w:t xml:space="preserve">کلیات پژوهش                                                        </w:t>
    </w:r>
    <w:r w:rsidR="00F63047">
      <w:rPr>
        <w:rFonts w:cs="B Nazanin" w:hint="cs"/>
        <w:rtl/>
        <w:lang w:bidi="fa-IR"/>
      </w:rPr>
      <w:t xml:space="preserve">              </w:t>
    </w:r>
    <w:r>
      <w:rPr>
        <w:rFonts w:cs="B Nazanin" w:hint="cs"/>
        <w:rtl/>
        <w:lang w:bidi="fa-IR"/>
      </w:rPr>
      <w:t xml:space="preserve">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A79E4A6" w14:textId="77777777" w:rsidR="00BC0F8E" w:rsidRDefault="00BC0F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C251" w14:textId="3BA27B42"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2B534F">
      <w:rPr>
        <w:rFonts w:cs="B Nazanin" w:hint="cs"/>
        <w:rtl/>
        <w:lang w:bidi="fa-IR"/>
      </w:rPr>
      <w:t xml:space="preserve">فصل </w:t>
    </w:r>
    <w:r>
      <w:rPr>
        <w:rFonts w:cs="B Nazanin" w:hint="cs"/>
        <w:rtl/>
        <w:lang w:bidi="fa-IR"/>
      </w:rPr>
      <w:t>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22</w:t>
    </w:r>
    <w:r w:rsidRPr="00A214C4">
      <w:rPr>
        <w:rFonts w:cs="B Nazanin"/>
        <w:noProof/>
        <w:lang w:bidi="fa-IR"/>
      </w:rPr>
      <w:fldChar w:fldCharType="end"/>
    </w:r>
  </w:p>
  <w:p w14:paraId="0B987ED6" w14:textId="77777777" w:rsidR="00BC0F8E" w:rsidRPr="00971524" w:rsidRDefault="00BC0F8E">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DB91" w14:textId="77777777" w:rsidR="005F6DCF" w:rsidRPr="00C10A5E" w:rsidRDefault="005F6DCF"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21B2C38" w14:textId="305BFB2E" w:rsidR="00BC0F8E" w:rsidRPr="005F6DCF" w:rsidRDefault="00BC0F8E" w:rsidP="005F6DCF">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C138" w14:textId="77777777" w:rsidR="00BC0F8E" w:rsidRPr="00C10A5E" w:rsidRDefault="00BC0F8E"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B5" w14:textId="572D866B"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AB572B">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28</w:t>
    </w:r>
    <w:r w:rsidRPr="00A214C4">
      <w:rPr>
        <w:rFonts w:cs="B Nazanin"/>
        <w:noProof/>
        <w:lang w:bidi="fa-IR"/>
      </w:rPr>
      <w:fldChar w:fldCharType="end"/>
    </w:r>
  </w:p>
  <w:p w14:paraId="67408D9B" w14:textId="77777777" w:rsidR="00BC0F8E" w:rsidRPr="00971524" w:rsidRDefault="00BC0F8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CF79FC"/>
    <w:multiLevelType w:val="hybridMultilevel"/>
    <w:tmpl w:val="22C2C0E6"/>
    <w:lvl w:ilvl="0" w:tplc="50CC1E3C">
      <w:start w:val="1"/>
      <w:numFmt w:val="decimal"/>
      <w:lvlText w:val="%1-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1"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5"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C01565D"/>
    <w:multiLevelType w:val="multilevel"/>
    <w:tmpl w:val="73D077EA"/>
    <w:lvl w:ilvl="0">
      <w:start w:val="1"/>
      <w:numFmt w:val="decimal"/>
      <w:pStyle w:val="1"/>
      <w:suff w:val="space"/>
      <w:lvlText w:val="%1."/>
      <w:lvlJc w:val="left"/>
      <w:pPr>
        <w:ind w:left="432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8"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9"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0"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1533721">
    <w:abstractNumId w:val="20"/>
  </w:num>
  <w:num w:numId="2" w16cid:durableId="2089424279">
    <w:abstractNumId w:val="21"/>
  </w:num>
  <w:num w:numId="3" w16cid:durableId="117182260">
    <w:abstractNumId w:val="11"/>
  </w:num>
  <w:num w:numId="4" w16cid:durableId="169491416">
    <w:abstractNumId w:val="16"/>
  </w:num>
  <w:num w:numId="5" w16cid:durableId="1451316085">
    <w:abstractNumId w:val="1"/>
  </w:num>
  <w:num w:numId="6" w16cid:durableId="1112285708">
    <w:abstractNumId w:val="10"/>
  </w:num>
  <w:num w:numId="7" w16cid:durableId="213009420">
    <w:abstractNumId w:val="17"/>
  </w:num>
  <w:num w:numId="8" w16cid:durableId="1787966326">
    <w:abstractNumId w:val="14"/>
  </w:num>
  <w:num w:numId="9" w16cid:durableId="1804618907">
    <w:abstractNumId w:val="0"/>
  </w:num>
  <w:num w:numId="10" w16cid:durableId="175272984">
    <w:abstractNumId w:val="7"/>
  </w:num>
  <w:num w:numId="11" w16cid:durableId="1218542218">
    <w:abstractNumId w:val="18"/>
  </w:num>
  <w:num w:numId="12" w16cid:durableId="337512932">
    <w:abstractNumId w:val="13"/>
  </w:num>
  <w:num w:numId="13" w16cid:durableId="1228224144">
    <w:abstractNumId w:val="4"/>
  </w:num>
  <w:num w:numId="14" w16cid:durableId="1922567637">
    <w:abstractNumId w:val="19"/>
  </w:num>
  <w:num w:numId="15" w16cid:durableId="1474710421">
    <w:abstractNumId w:val="6"/>
  </w:num>
  <w:num w:numId="16" w16cid:durableId="1501583389">
    <w:abstractNumId w:val="5"/>
  </w:num>
  <w:num w:numId="17" w16cid:durableId="291402286">
    <w:abstractNumId w:val="2"/>
  </w:num>
  <w:num w:numId="18" w16cid:durableId="1221329425">
    <w:abstractNumId w:val="9"/>
  </w:num>
  <w:num w:numId="19" w16cid:durableId="124858730">
    <w:abstractNumId w:val="15"/>
  </w:num>
  <w:num w:numId="20" w16cid:durableId="847910385">
    <w:abstractNumId w:val="22"/>
  </w:num>
  <w:num w:numId="21" w16cid:durableId="12996279">
    <w:abstractNumId w:val="12"/>
  </w:num>
  <w:num w:numId="22" w16cid:durableId="320081676">
    <w:abstractNumId w:val="8"/>
  </w:num>
  <w:num w:numId="23" w16cid:durableId="2061246370">
    <w:abstractNumId w:val="23"/>
  </w:num>
  <w:num w:numId="24" w16cid:durableId="1645086966">
    <w:abstractNumId w:val="25"/>
  </w:num>
  <w:num w:numId="25" w16cid:durableId="308942509">
    <w:abstractNumId w:val="24"/>
  </w:num>
  <w:num w:numId="26" w16cid:durableId="1690988885">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edit="readOnly" w:enforcement="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8C"/>
    <w:rsid w:val="00000A8E"/>
    <w:rsid w:val="00000D04"/>
    <w:rsid w:val="00001B38"/>
    <w:rsid w:val="00001C33"/>
    <w:rsid w:val="00002389"/>
    <w:rsid w:val="000028E6"/>
    <w:rsid w:val="000028FE"/>
    <w:rsid w:val="00002915"/>
    <w:rsid w:val="00002AAE"/>
    <w:rsid w:val="00002ABA"/>
    <w:rsid w:val="00002CFC"/>
    <w:rsid w:val="00002EDD"/>
    <w:rsid w:val="0000305A"/>
    <w:rsid w:val="000032D0"/>
    <w:rsid w:val="00003530"/>
    <w:rsid w:val="00003660"/>
    <w:rsid w:val="00003B6F"/>
    <w:rsid w:val="0000405E"/>
    <w:rsid w:val="0000406F"/>
    <w:rsid w:val="0000409E"/>
    <w:rsid w:val="00004144"/>
    <w:rsid w:val="00004178"/>
    <w:rsid w:val="000042FA"/>
    <w:rsid w:val="0000430C"/>
    <w:rsid w:val="0000436E"/>
    <w:rsid w:val="00004D47"/>
    <w:rsid w:val="00004FE0"/>
    <w:rsid w:val="000050F1"/>
    <w:rsid w:val="0000581D"/>
    <w:rsid w:val="0000585C"/>
    <w:rsid w:val="00006888"/>
    <w:rsid w:val="00006AB3"/>
    <w:rsid w:val="00006E91"/>
    <w:rsid w:val="000102C5"/>
    <w:rsid w:val="000109DA"/>
    <w:rsid w:val="00010BD2"/>
    <w:rsid w:val="000112E0"/>
    <w:rsid w:val="000118FD"/>
    <w:rsid w:val="00011924"/>
    <w:rsid w:val="00011D0C"/>
    <w:rsid w:val="00011E8E"/>
    <w:rsid w:val="00011F63"/>
    <w:rsid w:val="00012324"/>
    <w:rsid w:val="000125FA"/>
    <w:rsid w:val="0001268D"/>
    <w:rsid w:val="000127DA"/>
    <w:rsid w:val="000127F0"/>
    <w:rsid w:val="00012B77"/>
    <w:rsid w:val="00012D93"/>
    <w:rsid w:val="000136E4"/>
    <w:rsid w:val="0001399C"/>
    <w:rsid w:val="00013A25"/>
    <w:rsid w:val="00014199"/>
    <w:rsid w:val="00014BB6"/>
    <w:rsid w:val="00015533"/>
    <w:rsid w:val="00015756"/>
    <w:rsid w:val="00016123"/>
    <w:rsid w:val="00016301"/>
    <w:rsid w:val="000169B1"/>
    <w:rsid w:val="00016E45"/>
    <w:rsid w:val="0001739C"/>
    <w:rsid w:val="000174CB"/>
    <w:rsid w:val="00017A1C"/>
    <w:rsid w:val="00017EA4"/>
    <w:rsid w:val="00020631"/>
    <w:rsid w:val="00020789"/>
    <w:rsid w:val="00020D81"/>
    <w:rsid w:val="00020E91"/>
    <w:rsid w:val="00020EDB"/>
    <w:rsid w:val="00020F0D"/>
    <w:rsid w:val="00020F34"/>
    <w:rsid w:val="00021449"/>
    <w:rsid w:val="00021837"/>
    <w:rsid w:val="00021A96"/>
    <w:rsid w:val="00022715"/>
    <w:rsid w:val="00022F69"/>
    <w:rsid w:val="00023275"/>
    <w:rsid w:val="0002336D"/>
    <w:rsid w:val="00023A00"/>
    <w:rsid w:val="00023AD2"/>
    <w:rsid w:val="00023B25"/>
    <w:rsid w:val="00023B95"/>
    <w:rsid w:val="00023BE6"/>
    <w:rsid w:val="00023C6A"/>
    <w:rsid w:val="000246D0"/>
    <w:rsid w:val="00024C1D"/>
    <w:rsid w:val="00024DDD"/>
    <w:rsid w:val="000253B0"/>
    <w:rsid w:val="0002542E"/>
    <w:rsid w:val="00025549"/>
    <w:rsid w:val="000256A7"/>
    <w:rsid w:val="00026509"/>
    <w:rsid w:val="0002676D"/>
    <w:rsid w:val="00026972"/>
    <w:rsid w:val="000269B9"/>
    <w:rsid w:val="000274BA"/>
    <w:rsid w:val="000279A8"/>
    <w:rsid w:val="00027A4A"/>
    <w:rsid w:val="00027D72"/>
    <w:rsid w:val="00027FE1"/>
    <w:rsid w:val="00030075"/>
    <w:rsid w:val="000300C0"/>
    <w:rsid w:val="00030B40"/>
    <w:rsid w:val="0003100F"/>
    <w:rsid w:val="00031967"/>
    <w:rsid w:val="00031B1D"/>
    <w:rsid w:val="00031EFE"/>
    <w:rsid w:val="00032277"/>
    <w:rsid w:val="00032A97"/>
    <w:rsid w:val="00033426"/>
    <w:rsid w:val="000334BB"/>
    <w:rsid w:val="00033DC7"/>
    <w:rsid w:val="00033E10"/>
    <w:rsid w:val="000341E4"/>
    <w:rsid w:val="0003444C"/>
    <w:rsid w:val="0003508B"/>
    <w:rsid w:val="000354A2"/>
    <w:rsid w:val="000354DB"/>
    <w:rsid w:val="00035518"/>
    <w:rsid w:val="00035DAB"/>
    <w:rsid w:val="00035DEF"/>
    <w:rsid w:val="000363DA"/>
    <w:rsid w:val="00036583"/>
    <w:rsid w:val="00036642"/>
    <w:rsid w:val="00036774"/>
    <w:rsid w:val="00036DB2"/>
    <w:rsid w:val="00036ECA"/>
    <w:rsid w:val="00037026"/>
    <w:rsid w:val="00040073"/>
    <w:rsid w:val="00040564"/>
    <w:rsid w:val="000405E3"/>
    <w:rsid w:val="0004092C"/>
    <w:rsid w:val="000409B7"/>
    <w:rsid w:val="00040AA5"/>
    <w:rsid w:val="00040D8F"/>
    <w:rsid w:val="00040FF9"/>
    <w:rsid w:val="00041087"/>
    <w:rsid w:val="00041303"/>
    <w:rsid w:val="000414D9"/>
    <w:rsid w:val="000419C0"/>
    <w:rsid w:val="00042BF4"/>
    <w:rsid w:val="00042DA1"/>
    <w:rsid w:val="00043192"/>
    <w:rsid w:val="00044204"/>
    <w:rsid w:val="0004473D"/>
    <w:rsid w:val="00044A1F"/>
    <w:rsid w:val="00044D8F"/>
    <w:rsid w:val="0004501C"/>
    <w:rsid w:val="0004572A"/>
    <w:rsid w:val="00045754"/>
    <w:rsid w:val="00045CE8"/>
    <w:rsid w:val="00046219"/>
    <w:rsid w:val="0004647B"/>
    <w:rsid w:val="00046F9D"/>
    <w:rsid w:val="00047809"/>
    <w:rsid w:val="00047860"/>
    <w:rsid w:val="00047A90"/>
    <w:rsid w:val="00050317"/>
    <w:rsid w:val="00050842"/>
    <w:rsid w:val="00050B11"/>
    <w:rsid w:val="00050FEA"/>
    <w:rsid w:val="000515C4"/>
    <w:rsid w:val="000517F4"/>
    <w:rsid w:val="000519CE"/>
    <w:rsid w:val="00051EB1"/>
    <w:rsid w:val="00052504"/>
    <w:rsid w:val="00052B90"/>
    <w:rsid w:val="00052BB9"/>
    <w:rsid w:val="00053B23"/>
    <w:rsid w:val="000540C9"/>
    <w:rsid w:val="0005565C"/>
    <w:rsid w:val="00055727"/>
    <w:rsid w:val="00055F7A"/>
    <w:rsid w:val="00056215"/>
    <w:rsid w:val="000566CD"/>
    <w:rsid w:val="00056AB1"/>
    <w:rsid w:val="00056BBD"/>
    <w:rsid w:val="00056D11"/>
    <w:rsid w:val="00056F3F"/>
    <w:rsid w:val="00057190"/>
    <w:rsid w:val="00057293"/>
    <w:rsid w:val="00061029"/>
    <w:rsid w:val="0006107B"/>
    <w:rsid w:val="000612C7"/>
    <w:rsid w:val="000612E9"/>
    <w:rsid w:val="0006132B"/>
    <w:rsid w:val="00061F27"/>
    <w:rsid w:val="00062013"/>
    <w:rsid w:val="000622DE"/>
    <w:rsid w:val="0006258F"/>
    <w:rsid w:val="000629DA"/>
    <w:rsid w:val="00062CF0"/>
    <w:rsid w:val="00062D61"/>
    <w:rsid w:val="0006308E"/>
    <w:rsid w:val="00063A1A"/>
    <w:rsid w:val="00063E1B"/>
    <w:rsid w:val="00063FC6"/>
    <w:rsid w:val="00064693"/>
    <w:rsid w:val="00064B21"/>
    <w:rsid w:val="00064C9C"/>
    <w:rsid w:val="0006547A"/>
    <w:rsid w:val="00065753"/>
    <w:rsid w:val="00065BCF"/>
    <w:rsid w:val="00065C45"/>
    <w:rsid w:val="0006696C"/>
    <w:rsid w:val="00067F1C"/>
    <w:rsid w:val="0007091F"/>
    <w:rsid w:val="00070F31"/>
    <w:rsid w:val="0007102A"/>
    <w:rsid w:val="0007162B"/>
    <w:rsid w:val="000717F5"/>
    <w:rsid w:val="0007324C"/>
    <w:rsid w:val="00073EFF"/>
    <w:rsid w:val="000744C6"/>
    <w:rsid w:val="00074936"/>
    <w:rsid w:val="0007496F"/>
    <w:rsid w:val="00074ACC"/>
    <w:rsid w:val="000751B4"/>
    <w:rsid w:val="00075343"/>
    <w:rsid w:val="00075C3C"/>
    <w:rsid w:val="00075EC0"/>
    <w:rsid w:val="00076C7E"/>
    <w:rsid w:val="0008021B"/>
    <w:rsid w:val="00080DA4"/>
    <w:rsid w:val="00080F28"/>
    <w:rsid w:val="00080F2A"/>
    <w:rsid w:val="00081279"/>
    <w:rsid w:val="00081493"/>
    <w:rsid w:val="000815AF"/>
    <w:rsid w:val="000816A2"/>
    <w:rsid w:val="000818FF"/>
    <w:rsid w:val="0008195F"/>
    <w:rsid w:val="00081A2D"/>
    <w:rsid w:val="00081D9D"/>
    <w:rsid w:val="00081E01"/>
    <w:rsid w:val="00082205"/>
    <w:rsid w:val="00082C79"/>
    <w:rsid w:val="000835E6"/>
    <w:rsid w:val="0008395E"/>
    <w:rsid w:val="00083D2F"/>
    <w:rsid w:val="0008404F"/>
    <w:rsid w:val="000841FA"/>
    <w:rsid w:val="00084A82"/>
    <w:rsid w:val="00084BB6"/>
    <w:rsid w:val="00085909"/>
    <w:rsid w:val="00085F4E"/>
    <w:rsid w:val="00086029"/>
    <w:rsid w:val="00086A0B"/>
    <w:rsid w:val="00086B22"/>
    <w:rsid w:val="00086C0F"/>
    <w:rsid w:val="00086CBE"/>
    <w:rsid w:val="000870D6"/>
    <w:rsid w:val="00087182"/>
    <w:rsid w:val="0008766B"/>
    <w:rsid w:val="00087CD2"/>
    <w:rsid w:val="00090E1A"/>
    <w:rsid w:val="000918D6"/>
    <w:rsid w:val="00091D2B"/>
    <w:rsid w:val="00091DEA"/>
    <w:rsid w:val="000925E8"/>
    <w:rsid w:val="00092815"/>
    <w:rsid w:val="00092D61"/>
    <w:rsid w:val="0009322E"/>
    <w:rsid w:val="000934AB"/>
    <w:rsid w:val="00093927"/>
    <w:rsid w:val="00093ADF"/>
    <w:rsid w:val="00093D8D"/>
    <w:rsid w:val="00093E07"/>
    <w:rsid w:val="000941A6"/>
    <w:rsid w:val="0009420D"/>
    <w:rsid w:val="000943EA"/>
    <w:rsid w:val="00094652"/>
    <w:rsid w:val="000947CB"/>
    <w:rsid w:val="00094AB3"/>
    <w:rsid w:val="00094E07"/>
    <w:rsid w:val="00094E7B"/>
    <w:rsid w:val="000952F7"/>
    <w:rsid w:val="00095662"/>
    <w:rsid w:val="00095932"/>
    <w:rsid w:val="00095AF2"/>
    <w:rsid w:val="00095C32"/>
    <w:rsid w:val="00096007"/>
    <w:rsid w:val="000963E8"/>
    <w:rsid w:val="000964F9"/>
    <w:rsid w:val="00096F15"/>
    <w:rsid w:val="00097946"/>
    <w:rsid w:val="00097AA2"/>
    <w:rsid w:val="000A02EE"/>
    <w:rsid w:val="000A0342"/>
    <w:rsid w:val="000A059D"/>
    <w:rsid w:val="000A0671"/>
    <w:rsid w:val="000A0799"/>
    <w:rsid w:val="000A10B6"/>
    <w:rsid w:val="000A123B"/>
    <w:rsid w:val="000A205B"/>
    <w:rsid w:val="000A297E"/>
    <w:rsid w:val="000A2B1C"/>
    <w:rsid w:val="000A2CCB"/>
    <w:rsid w:val="000A3595"/>
    <w:rsid w:val="000A3B80"/>
    <w:rsid w:val="000A44F0"/>
    <w:rsid w:val="000A4AA2"/>
    <w:rsid w:val="000A4CF3"/>
    <w:rsid w:val="000A4FEF"/>
    <w:rsid w:val="000A50AF"/>
    <w:rsid w:val="000A5415"/>
    <w:rsid w:val="000A5EDB"/>
    <w:rsid w:val="000A60BF"/>
    <w:rsid w:val="000A618C"/>
    <w:rsid w:val="000A618F"/>
    <w:rsid w:val="000A6714"/>
    <w:rsid w:val="000A6994"/>
    <w:rsid w:val="000A6FBF"/>
    <w:rsid w:val="000A7F3B"/>
    <w:rsid w:val="000B0033"/>
    <w:rsid w:val="000B0AE1"/>
    <w:rsid w:val="000B1612"/>
    <w:rsid w:val="000B17CD"/>
    <w:rsid w:val="000B2216"/>
    <w:rsid w:val="000B23DB"/>
    <w:rsid w:val="000B2431"/>
    <w:rsid w:val="000B2789"/>
    <w:rsid w:val="000B2B92"/>
    <w:rsid w:val="000B330D"/>
    <w:rsid w:val="000B3331"/>
    <w:rsid w:val="000B36DD"/>
    <w:rsid w:val="000B3D4C"/>
    <w:rsid w:val="000B3E99"/>
    <w:rsid w:val="000B3EC4"/>
    <w:rsid w:val="000B3F08"/>
    <w:rsid w:val="000B3FD6"/>
    <w:rsid w:val="000B448B"/>
    <w:rsid w:val="000B510F"/>
    <w:rsid w:val="000B528C"/>
    <w:rsid w:val="000B5869"/>
    <w:rsid w:val="000B5A89"/>
    <w:rsid w:val="000B5D83"/>
    <w:rsid w:val="000B6994"/>
    <w:rsid w:val="000B7315"/>
    <w:rsid w:val="000B7511"/>
    <w:rsid w:val="000B75D6"/>
    <w:rsid w:val="000B77C1"/>
    <w:rsid w:val="000C043E"/>
    <w:rsid w:val="000C06F5"/>
    <w:rsid w:val="000C16E0"/>
    <w:rsid w:val="000C172D"/>
    <w:rsid w:val="000C1BDA"/>
    <w:rsid w:val="000C26CE"/>
    <w:rsid w:val="000C285A"/>
    <w:rsid w:val="000C2A16"/>
    <w:rsid w:val="000C2D55"/>
    <w:rsid w:val="000C2EE3"/>
    <w:rsid w:val="000C34FC"/>
    <w:rsid w:val="000C35A3"/>
    <w:rsid w:val="000C362A"/>
    <w:rsid w:val="000C3659"/>
    <w:rsid w:val="000C4A3D"/>
    <w:rsid w:val="000C5DB7"/>
    <w:rsid w:val="000C6930"/>
    <w:rsid w:val="000C725A"/>
    <w:rsid w:val="000C79D4"/>
    <w:rsid w:val="000C7DC0"/>
    <w:rsid w:val="000C7FF7"/>
    <w:rsid w:val="000D0DDB"/>
    <w:rsid w:val="000D0E24"/>
    <w:rsid w:val="000D13E1"/>
    <w:rsid w:val="000D14BA"/>
    <w:rsid w:val="000D1C28"/>
    <w:rsid w:val="000D1CAD"/>
    <w:rsid w:val="000D2135"/>
    <w:rsid w:val="000D26E5"/>
    <w:rsid w:val="000D2893"/>
    <w:rsid w:val="000D3039"/>
    <w:rsid w:val="000D320B"/>
    <w:rsid w:val="000D327D"/>
    <w:rsid w:val="000D3346"/>
    <w:rsid w:val="000D33B3"/>
    <w:rsid w:val="000D3ACF"/>
    <w:rsid w:val="000D3D70"/>
    <w:rsid w:val="000D419F"/>
    <w:rsid w:val="000D4DA1"/>
    <w:rsid w:val="000D4F4C"/>
    <w:rsid w:val="000D5EDE"/>
    <w:rsid w:val="000D60AE"/>
    <w:rsid w:val="000D6755"/>
    <w:rsid w:val="000D705C"/>
    <w:rsid w:val="000D7228"/>
    <w:rsid w:val="000D7298"/>
    <w:rsid w:val="000D7513"/>
    <w:rsid w:val="000D7588"/>
    <w:rsid w:val="000D7E63"/>
    <w:rsid w:val="000E0A40"/>
    <w:rsid w:val="000E0D7B"/>
    <w:rsid w:val="000E0F0C"/>
    <w:rsid w:val="000E1B6E"/>
    <w:rsid w:val="000E1EFC"/>
    <w:rsid w:val="000E1FA2"/>
    <w:rsid w:val="000E238F"/>
    <w:rsid w:val="000E2BBD"/>
    <w:rsid w:val="000E38B7"/>
    <w:rsid w:val="000E3A1F"/>
    <w:rsid w:val="000E3CBD"/>
    <w:rsid w:val="000E3CF8"/>
    <w:rsid w:val="000E3DDF"/>
    <w:rsid w:val="000E3ED3"/>
    <w:rsid w:val="000E402C"/>
    <w:rsid w:val="000E4398"/>
    <w:rsid w:val="000E4790"/>
    <w:rsid w:val="000E4C12"/>
    <w:rsid w:val="000E4DE1"/>
    <w:rsid w:val="000E5285"/>
    <w:rsid w:val="000E53ED"/>
    <w:rsid w:val="000E54E1"/>
    <w:rsid w:val="000E5BAF"/>
    <w:rsid w:val="000E614F"/>
    <w:rsid w:val="000E650C"/>
    <w:rsid w:val="000E669F"/>
    <w:rsid w:val="000E66CA"/>
    <w:rsid w:val="000E68F0"/>
    <w:rsid w:val="000E6C1E"/>
    <w:rsid w:val="000E6F99"/>
    <w:rsid w:val="000E6FF7"/>
    <w:rsid w:val="000E734E"/>
    <w:rsid w:val="000E781E"/>
    <w:rsid w:val="000E7A08"/>
    <w:rsid w:val="000E7F69"/>
    <w:rsid w:val="000F008B"/>
    <w:rsid w:val="000F00A6"/>
    <w:rsid w:val="000F03B9"/>
    <w:rsid w:val="000F03BF"/>
    <w:rsid w:val="000F0C14"/>
    <w:rsid w:val="000F1294"/>
    <w:rsid w:val="000F1635"/>
    <w:rsid w:val="000F16B6"/>
    <w:rsid w:val="000F1D74"/>
    <w:rsid w:val="000F1DEF"/>
    <w:rsid w:val="000F314D"/>
    <w:rsid w:val="000F315A"/>
    <w:rsid w:val="000F3495"/>
    <w:rsid w:val="000F375E"/>
    <w:rsid w:val="000F3BAE"/>
    <w:rsid w:val="000F4441"/>
    <w:rsid w:val="000F45B0"/>
    <w:rsid w:val="000F4A02"/>
    <w:rsid w:val="000F4F5F"/>
    <w:rsid w:val="000F59A5"/>
    <w:rsid w:val="000F5B4E"/>
    <w:rsid w:val="000F5DB4"/>
    <w:rsid w:val="000F6008"/>
    <w:rsid w:val="000F616C"/>
    <w:rsid w:val="000F68E0"/>
    <w:rsid w:val="000F6B68"/>
    <w:rsid w:val="000F745B"/>
    <w:rsid w:val="000F7A32"/>
    <w:rsid w:val="000F7CF1"/>
    <w:rsid w:val="0010021E"/>
    <w:rsid w:val="00100226"/>
    <w:rsid w:val="00100672"/>
    <w:rsid w:val="00100A1D"/>
    <w:rsid w:val="00100D70"/>
    <w:rsid w:val="00100E2C"/>
    <w:rsid w:val="00101075"/>
    <w:rsid w:val="00101658"/>
    <w:rsid w:val="0010176E"/>
    <w:rsid w:val="00101978"/>
    <w:rsid w:val="00101AF8"/>
    <w:rsid w:val="0010223A"/>
    <w:rsid w:val="00102CD4"/>
    <w:rsid w:val="00102EC0"/>
    <w:rsid w:val="00103072"/>
    <w:rsid w:val="0010339D"/>
    <w:rsid w:val="00103870"/>
    <w:rsid w:val="00103A25"/>
    <w:rsid w:val="00103C89"/>
    <w:rsid w:val="00103D73"/>
    <w:rsid w:val="00103FC7"/>
    <w:rsid w:val="00104497"/>
    <w:rsid w:val="00104513"/>
    <w:rsid w:val="00104A66"/>
    <w:rsid w:val="00104E19"/>
    <w:rsid w:val="00104F1D"/>
    <w:rsid w:val="00104F2D"/>
    <w:rsid w:val="001053F3"/>
    <w:rsid w:val="0010561D"/>
    <w:rsid w:val="00105667"/>
    <w:rsid w:val="00105776"/>
    <w:rsid w:val="00105898"/>
    <w:rsid w:val="00105A57"/>
    <w:rsid w:val="00105E00"/>
    <w:rsid w:val="00105EFE"/>
    <w:rsid w:val="001063EF"/>
    <w:rsid w:val="00106AD6"/>
    <w:rsid w:val="00106C41"/>
    <w:rsid w:val="00107034"/>
    <w:rsid w:val="00107267"/>
    <w:rsid w:val="00107541"/>
    <w:rsid w:val="0010777E"/>
    <w:rsid w:val="0010779C"/>
    <w:rsid w:val="00107A61"/>
    <w:rsid w:val="00107C0A"/>
    <w:rsid w:val="00107FF3"/>
    <w:rsid w:val="00110074"/>
    <w:rsid w:val="0011029D"/>
    <w:rsid w:val="00111395"/>
    <w:rsid w:val="00111942"/>
    <w:rsid w:val="00111CCA"/>
    <w:rsid w:val="00112045"/>
    <w:rsid w:val="001121EE"/>
    <w:rsid w:val="00112786"/>
    <w:rsid w:val="00112807"/>
    <w:rsid w:val="001128C9"/>
    <w:rsid w:val="00113286"/>
    <w:rsid w:val="001136A7"/>
    <w:rsid w:val="001136B9"/>
    <w:rsid w:val="001137B6"/>
    <w:rsid w:val="0011405D"/>
    <w:rsid w:val="00114136"/>
    <w:rsid w:val="001142FD"/>
    <w:rsid w:val="00114624"/>
    <w:rsid w:val="001146E7"/>
    <w:rsid w:val="00114DFF"/>
    <w:rsid w:val="00114FCE"/>
    <w:rsid w:val="001155AB"/>
    <w:rsid w:val="00115BDD"/>
    <w:rsid w:val="00115DF8"/>
    <w:rsid w:val="00116476"/>
    <w:rsid w:val="00116540"/>
    <w:rsid w:val="001167FE"/>
    <w:rsid w:val="001169AD"/>
    <w:rsid w:val="00116D20"/>
    <w:rsid w:val="00117700"/>
    <w:rsid w:val="001177FE"/>
    <w:rsid w:val="001178AD"/>
    <w:rsid w:val="00117B5C"/>
    <w:rsid w:val="001204B9"/>
    <w:rsid w:val="00120886"/>
    <w:rsid w:val="001208C7"/>
    <w:rsid w:val="0012092F"/>
    <w:rsid w:val="00120B5E"/>
    <w:rsid w:val="00120CF5"/>
    <w:rsid w:val="00120E63"/>
    <w:rsid w:val="00120E92"/>
    <w:rsid w:val="0012182A"/>
    <w:rsid w:val="00121C20"/>
    <w:rsid w:val="00121D38"/>
    <w:rsid w:val="001228C2"/>
    <w:rsid w:val="00122A69"/>
    <w:rsid w:val="00122A99"/>
    <w:rsid w:val="00122F68"/>
    <w:rsid w:val="00123D62"/>
    <w:rsid w:val="001241FE"/>
    <w:rsid w:val="00124D96"/>
    <w:rsid w:val="001250A1"/>
    <w:rsid w:val="0012528B"/>
    <w:rsid w:val="0012534E"/>
    <w:rsid w:val="001256E7"/>
    <w:rsid w:val="00125883"/>
    <w:rsid w:val="0012599B"/>
    <w:rsid w:val="00125DE7"/>
    <w:rsid w:val="00126249"/>
    <w:rsid w:val="00126753"/>
    <w:rsid w:val="001268C6"/>
    <w:rsid w:val="00126C9E"/>
    <w:rsid w:val="0012753F"/>
    <w:rsid w:val="00127DBF"/>
    <w:rsid w:val="001309AC"/>
    <w:rsid w:val="00130DD2"/>
    <w:rsid w:val="00132C55"/>
    <w:rsid w:val="00133011"/>
    <w:rsid w:val="0013352C"/>
    <w:rsid w:val="00133764"/>
    <w:rsid w:val="00133B5C"/>
    <w:rsid w:val="00133C8F"/>
    <w:rsid w:val="00133E2E"/>
    <w:rsid w:val="001342E2"/>
    <w:rsid w:val="00134A0F"/>
    <w:rsid w:val="00134CC4"/>
    <w:rsid w:val="001355E3"/>
    <w:rsid w:val="0013588A"/>
    <w:rsid w:val="00135C1E"/>
    <w:rsid w:val="00135CDF"/>
    <w:rsid w:val="00136265"/>
    <w:rsid w:val="001369A4"/>
    <w:rsid w:val="00136C87"/>
    <w:rsid w:val="00137904"/>
    <w:rsid w:val="00137E83"/>
    <w:rsid w:val="001405C5"/>
    <w:rsid w:val="001407C2"/>
    <w:rsid w:val="0014093C"/>
    <w:rsid w:val="001411BD"/>
    <w:rsid w:val="00141B5A"/>
    <w:rsid w:val="001422B8"/>
    <w:rsid w:val="00142B1B"/>
    <w:rsid w:val="001439BC"/>
    <w:rsid w:val="00143A5D"/>
    <w:rsid w:val="00143B3C"/>
    <w:rsid w:val="00144451"/>
    <w:rsid w:val="001444E1"/>
    <w:rsid w:val="00144C6E"/>
    <w:rsid w:val="00144C72"/>
    <w:rsid w:val="00145E0E"/>
    <w:rsid w:val="00145F3E"/>
    <w:rsid w:val="001461E1"/>
    <w:rsid w:val="00147C4A"/>
    <w:rsid w:val="00147EF8"/>
    <w:rsid w:val="00150495"/>
    <w:rsid w:val="00150932"/>
    <w:rsid w:val="00150B3C"/>
    <w:rsid w:val="00150B5F"/>
    <w:rsid w:val="00150F2E"/>
    <w:rsid w:val="00151019"/>
    <w:rsid w:val="001516EC"/>
    <w:rsid w:val="00151B35"/>
    <w:rsid w:val="00151C6B"/>
    <w:rsid w:val="00151C81"/>
    <w:rsid w:val="00152CC9"/>
    <w:rsid w:val="00152F06"/>
    <w:rsid w:val="001531DA"/>
    <w:rsid w:val="001535A5"/>
    <w:rsid w:val="00153E5C"/>
    <w:rsid w:val="0015416D"/>
    <w:rsid w:val="0015445E"/>
    <w:rsid w:val="001548E1"/>
    <w:rsid w:val="00155BFF"/>
    <w:rsid w:val="00155E89"/>
    <w:rsid w:val="001571A8"/>
    <w:rsid w:val="00157767"/>
    <w:rsid w:val="0016036C"/>
    <w:rsid w:val="00160C1D"/>
    <w:rsid w:val="00161843"/>
    <w:rsid w:val="00161942"/>
    <w:rsid w:val="00161A3B"/>
    <w:rsid w:val="00161EAD"/>
    <w:rsid w:val="00161FA3"/>
    <w:rsid w:val="001621CC"/>
    <w:rsid w:val="00162202"/>
    <w:rsid w:val="001622AA"/>
    <w:rsid w:val="00162BF4"/>
    <w:rsid w:val="00162D00"/>
    <w:rsid w:val="001630C7"/>
    <w:rsid w:val="00164246"/>
    <w:rsid w:val="001646B7"/>
    <w:rsid w:val="00164A30"/>
    <w:rsid w:val="00165028"/>
    <w:rsid w:val="001656FF"/>
    <w:rsid w:val="00166072"/>
    <w:rsid w:val="001664AB"/>
    <w:rsid w:val="00166538"/>
    <w:rsid w:val="001669D9"/>
    <w:rsid w:val="00167052"/>
    <w:rsid w:val="00170135"/>
    <w:rsid w:val="00170400"/>
    <w:rsid w:val="00170D9B"/>
    <w:rsid w:val="0017100B"/>
    <w:rsid w:val="0017101D"/>
    <w:rsid w:val="00171290"/>
    <w:rsid w:val="001720B2"/>
    <w:rsid w:val="0017222A"/>
    <w:rsid w:val="001722AF"/>
    <w:rsid w:val="001724D3"/>
    <w:rsid w:val="0017264D"/>
    <w:rsid w:val="00172F0F"/>
    <w:rsid w:val="00173009"/>
    <w:rsid w:val="0017380C"/>
    <w:rsid w:val="00173E6F"/>
    <w:rsid w:val="00173E89"/>
    <w:rsid w:val="0017422A"/>
    <w:rsid w:val="00174432"/>
    <w:rsid w:val="00174C7D"/>
    <w:rsid w:val="00174D63"/>
    <w:rsid w:val="00174E7B"/>
    <w:rsid w:val="001766E7"/>
    <w:rsid w:val="0017673F"/>
    <w:rsid w:val="00176C4B"/>
    <w:rsid w:val="00176E96"/>
    <w:rsid w:val="00177CDA"/>
    <w:rsid w:val="001801C7"/>
    <w:rsid w:val="00180447"/>
    <w:rsid w:val="00180816"/>
    <w:rsid w:val="00180CEA"/>
    <w:rsid w:val="00181079"/>
    <w:rsid w:val="00181170"/>
    <w:rsid w:val="00181A02"/>
    <w:rsid w:val="00181D6F"/>
    <w:rsid w:val="00181DFD"/>
    <w:rsid w:val="00181ED8"/>
    <w:rsid w:val="001825C8"/>
    <w:rsid w:val="0018265F"/>
    <w:rsid w:val="001827D2"/>
    <w:rsid w:val="00182976"/>
    <w:rsid w:val="00182F91"/>
    <w:rsid w:val="001834B1"/>
    <w:rsid w:val="001836F7"/>
    <w:rsid w:val="0018379D"/>
    <w:rsid w:val="00184310"/>
    <w:rsid w:val="001843D3"/>
    <w:rsid w:val="00184444"/>
    <w:rsid w:val="00184E37"/>
    <w:rsid w:val="00185147"/>
    <w:rsid w:val="001859DE"/>
    <w:rsid w:val="00185CE9"/>
    <w:rsid w:val="00185FD3"/>
    <w:rsid w:val="0018602F"/>
    <w:rsid w:val="001861FD"/>
    <w:rsid w:val="00186BFB"/>
    <w:rsid w:val="0018723E"/>
    <w:rsid w:val="00187255"/>
    <w:rsid w:val="0018733D"/>
    <w:rsid w:val="0018735E"/>
    <w:rsid w:val="00187811"/>
    <w:rsid w:val="001902A3"/>
    <w:rsid w:val="0019031E"/>
    <w:rsid w:val="00190729"/>
    <w:rsid w:val="00190FB3"/>
    <w:rsid w:val="00190FBD"/>
    <w:rsid w:val="001913AC"/>
    <w:rsid w:val="00191575"/>
    <w:rsid w:val="00191798"/>
    <w:rsid w:val="0019203B"/>
    <w:rsid w:val="00192477"/>
    <w:rsid w:val="001929B7"/>
    <w:rsid w:val="00192C16"/>
    <w:rsid w:val="00193575"/>
    <w:rsid w:val="00193D12"/>
    <w:rsid w:val="00193E2B"/>
    <w:rsid w:val="00194106"/>
    <w:rsid w:val="001944B5"/>
    <w:rsid w:val="001947D6"/>
    <w:rsid w:val="001948AB"/>
    <w:rsid w:val="001948BB"/>
    <w:rsid w:val="0019514C"/>
    <w:rsid w:val="001971EB"/>
    <w:rsid w:val="001975A1"/>
    <w:rsid w:val="00197FDF"/>
    <w:rsid w:val="001A00A2"/>
    <w:rsid w:val="001A0195"/>
    <w:rsid w:val="001A02E5"/>
    <w:rsid w:val="001A0E56"/>
    <w:rsid w:val="001A1360"/>
    <w:rsid w:val="001A1404"/>
    <w:rsid w:val="001A1A56"/>
    <w:rsid w:val="001A1AA6"/>
    <w:rsid w:val="001A1C66"/>
    <w:rsid w:val="001A298D"/>
    <w:rsid w:val="001A2CDE"/>
    <w:rsid w:val="001A2D03"/>
    <w:rsid w:val="001A3123"/>
    <w:rsid w:val="001A31D5"/>
    <w:rsid w:val="001A3697"/>
    <w:rsid w:val="001A446E"/>
    <w:rsid w:val="001A4BE8"/>
    <w:rsid w:val="001A4FD3"/>
    <w:rsid w:val="001A55A7"/>
    <w:rsid w:val="001A582C"/>
    <w:rsid w:val="001A5A9E"/>
    <w:rsid w:val="001A6746"/>
    <w:rsid w:val="001A7276"/>
    <w:rsid w:val="001A7621"/>
    <w:rsid w:val="001A7985"/>
    <w:rsid w:val="001A7A67"/>
    <w:rsid w:val="001A7E63"/>
    <w:rsid w:val="001B0034"/>
    <w:rsid w:val="001B073D"/>
    <w:rsid w:val="001B0AEE"/>
    <w:rsid w:val="001B0F79"/>
    <w:rsid w:val="001B12F8"/>
    <w:rsid w:val="001B1E95"/>
    <w:rsid w:val="001B23EE"/>
    <w:rsid w:val="001B28B0"/>
    <w:rsid w:val="001B2950"/>
    <w:rsid w:val="001B2C76"/>
    <w:rsid w:val="001B2E9C"/>
    <w:rsid w:val="001B3141"/>
    <w:rsid w:val="001B355A"/>
    <w:rsid w:val="001B3625"/>
    <w:rsid w:val="001B36C9"/>
    <w:rsid w:val="001B3756"/>
    <w:rsid w:val="001B401D"/>
    <w:rsid w:val="001B4C76"/>
    <w:rsid w:val="001B4EAC"/>
    <w:rsid w:val="001B4F39"/>
    <w:rsid w:val="001B4F49"/>
    <w:rsid w:val="001B5861"/>
    <w:rsid w:val="001B5DEC"/>
    <w:rsid w:val="001B61FF"/>
    <w:rsid w:val="001B6538"/>
    <w:rsid w:val="001B7275"/>
    <w:rsid w:val="001B74FB"/>
    <w:rsid w:val="001B7B7E"/>
    <w:rsid w:val="001B7C7B"/>
    <w:rsid w:val="001C0175"/>
    <w:rsid w:val="001C02E4"/>
    <w:rsid w:val="001C0877"/>
    <w:rsid w:val="001C0F76"/>
    <w:rsid w:val="001C2521"/>
    <w:rsid w:val="001C27E8"/>
    <w:rsid w:val="001C2897"/>
    <w:rsid w:val="001C2ADC"/>
    <w:rsid w:val="001C2CAD"/>
    <w:rsid w:val="001C2DBB"/>
    <w:rsid w:val="001C2F0F"/>
    <w:rsid w:val="001C32C0"/>
    <w:rsid w:val="001C3645"/>
    <w:rsid w:val="001C3CDE"/>
    <w:rsid w:val="001C4594"/>
    <w:rsid w:val="001C47E2"/>
    <w:rsid w:val="001C4B01"/>
    <w:rsid w:val="001C50EB"/>
    <w:rsid w:val="001C53F2"/>
    <w:rsid w:val="001C5443"/>
    <w:rsid w:val="001C56E9"/>
    <w:rsid w:val="001C5DF7"/>
    <w:rsid w:val="001C5E1F"/>
    <w:rsid w:val="001C60AF"/>
    <w:rsid w:val="001C7013"/>
    <w:rsid w:val="001C721E"/>
    <w:rsid w:val="001C765B"/>
    <w:rsid w:val="001C7FF0"/>
    <w:rsid w:val="001D0248"/>
    <w:rsid w:val="001D0D46"/>
    <w:rsid w:val="001D13FC"/>
    <w:rsid w:val="001D173F"/>
    <w:rsid w:val="001D1C50"/>
    <w:rsid w:val="001D1F90"/>
    <w:rsid w:val="001D2146"/>
    <w:rsid w:val="001D241B"/>
    <w:rsid w:val="001D2435"/>
    <w:rsid w:val="001D2EA5"/>
    <w:rsid w:val="001D2F33"/>
    <w:rsid w:val="001D30F8"/>
    <w:rsid w:val="001D31EB"/>
    <w:rsid w:val="001D3543"/>
    <w:rsid w:val="001D3CEE"/>
    <w:rsid w:val="001D3EB5"/>
    <w:rsid w:val="001D3F3F"/>
    <w:rsid w:val="001D41AD"/>
    <w:rsid w:val="001D4255"/>
    <w:rsid w:val="001D4291"/>
    <w:rsid w:val="001D4A26"/>
    <w:rsid w:val="001D4FC2"/>
    <w:rsid w:val="001D5A02"/>
    <w:rsid w:val="001D5BA7"/>
    <w:rsid w:val="001D5FA5"/>
    <w:rsid w:val="001D6533"/>
    <w:rsid w:val="001D75EF"/>
    <w:rsid w:val="001D7CC3"/>
    <w:rsid w:val="001D7DA9"/>
    <w:rsid w:val="001E01CE"/>
    <w:rsid w:val="001E02EE"/>
    <w:rsid w:val="001E093F"/>
    <w:rsid w:val="001E0EE1"/>
    <w:rsid w:val="001E1B0B"/>
    <w:rsid w:val="001E1DC0"/>
    <w:rsid w:val="001E2111"/>
    <w:rsid w:val="001E21E0"/>
    <w:rsid w:val="001E2296"/>
    <w:rsid w:val="001E25B2"/>
    <w:rsid w:val="001E2621"/>
    <w:rsid w:val="001E2A51"/>
    <w:rsid w:val="001E313B"/>
    <w:rsid w:val="001E358F"/>
    <w:rsid w:val="001E37DE"/>
    <w:rsid w:val="001E38DF"/>
    <w:rsid w:val="001E3FA3"/>
    <w:rsid w:val="001E423B"/>
    <w:rsid w:val="001E4DB0"/>
    <w:rsid w:val="001E4F46"/>
    <w:rsid w:val="001E5179"/>
    <w:rsid w:val="001E5AE6"/>
    <w:rsid w:val="001E5B03"/>
    <w:rsid w:val="001E5EF0"/>
    <w:rsid w:val="001E6391"/>
    <w:rsid w:val="001E66A3"/>
    <w:rsid w:val="001E66E4"/>
    <w:rsid w:val="001E69E9"/>
    <w:rsid w:val="001E726F"/>
    <w:rsid w:val="001E7C02"/>
    <w:rsid w:val="001F04F3"/>
    <w:rsid w:val="001F09CD"/>
    <w:rsid w:val="001F0E66"/>
    <w:rsid w:val="001F1265"/>
    <w:rsid w:val="001F2C34"/>
    <w:rsid w:val="001F2DF3"/>
    <w:rsid w:val="001F3192"/>
    <w:rsid w:val="001F319C"/>
    <w:rsid w:val="001F3E14"/>
    <w:rsid w:val="001F3F57"/>
    <w:rsid w:val="001F4016"/>
    <w:rsid w:val="001F44C5"/>
    <w:rsid w:val="001F4864"/>
    <w:rsid w:val="001F49C0"/>
    <w:rsid w:val="001F4ACC"/>
    <w:rsid w:val="001F50DE"/>
    <w:rsid w:val="001F5D5A"/>
    <w:rsid w:val="001F607E"/>
    <w:rsid w:val="001F64A5"/>
    <w:rsid w:val="001F6BE7"/>
    <w:rsid w:val="001F6D79"/>
    <w:rsid w:val="001F6FA9"/>
    <w:rsid w:val="001F73CF"/>
    <w:rsid w:val="001F74E4"/>
    <w:rsid w:val="001F7577"/>
    <w:rsid w:val="001F7B9D"/>
    <w:rsid w:val="001F7EC5"/>
    <w:rsid w:val="0020004D"/>
    <w:rsid w:val="00200201"/>
    <w:rsid w:val="0020026B"/>
    <w:rsid w:val="0020036D"/>
    <w:rsid w:val="00200459"/>
    <w:rsid w:val="00200E3A"/>
    <w:rsid w:val="002010B5"/>
    <w:rsid w:val="002010D7"/>
    <w:rsid w:val="0020147E"/>
    <w:rsid w:val="00201A08"/>
    <w:rsid w:val="00201D54"/>
    <w:rsid w:val="00202368"/>
    <w:rsid w:val="002024C4"/>
    <w:rsid w:val="0020276A"/>
    <w:rsid w:val="00202838"/>
    <w:rsid w:val="00203066"/>
    <w:rsid w:val="002030B1"/>
    <w:rsid w:val="002035E3"/>
    <w:rsid w:val="00203667"/>
    <w:rsid w:val="00203975"/>
    <w:rsid w:val="00203A54"/>
    <w:rsid w:val="0020433B"/>
    <w:rsid w:val="00204C32"/>
    <w:rsid w:val="00204D27"/>
    <w:rsid w:val="00204E05"/>
    <w:rsid w:val="002057F9"/>
    <w:rsid w:val="0020596A"/>
    <w:rsid w:val="00205999"/>
    <w:rsid w:val="002063F7"/>
    <w:rsid w:val="00206648"/>
    <w:rsid w:val="00206CDA"/>
    <w:rsid w:val="00206DA2"/>
    <w:rsid w:val="00206F51"/>
    <w:rsid w:val="00206F7B"/>
    <w:rsid w:val="002071FC"/>
    <w:rsid w:val="00207281"/>
    <w:rsid w:val="0020735E"/>
    <w:rsid w:val="002074B5"/>
    <w:rsid w:val="002074F0"/>
    <w:rsid w:val="002075A3"/>
    <w:rsid w:val="00207B1A"/>
    <w:rsid w:val="00210235"/>
    <w:rsid w:val="002102BB"/>
    <w:rsid w:val="0021078A"/>
    <w:rsid w:val="00210BA6"/>
    <w:rsid w:val="002116F9"/>
    <w:rsid w:val="00211758"/>
    <w:rsid w:val="00211AAA"/>
    <w:rsid w:val="00211B26"/>
    <w:rsid w:val="00211D90"/>
    <w:rsid w:val="00211FA6"/>
    <w:rsid w:val="0021297F"/>
    <w:rsid w:val="00212EA6"/>
    <w:rsid w:val="002130E2"/>
    <w:rsid w:val="00213449"/>
    <w:rsid w:val="00213712"/>
    <w:rsid w:val="002142F0"/>
    <w:rsid w:val="0021443C"/>
    <w:rsid w:val="002146C3"/>
    <w:rsid w:val="00214961"/>
    <w:rsid w:val="00214B3C"/>
    <w:rsid w:val="00214EED"/>
    <w:rsid w:val="0021546B"/>
    <w:rsid w:val="00215B37"/>
    <w:rsid w:val="0021660A"/>
    <w:rsid w:val="00216703"/>
    <w:rsid w:val="0021729D"/>
    <w:rsid w:val="00217406"/>
    <w:rsid w:val="00217861"/>
    <w:rsid w:val="00217A71"/>
    <w:rsid w:val="00217E96"/>
    <w:rsid w:val="00220103"/>
    <w:rsid w:val="0022066C"/>
    <w:rsid w:val="00220CD6"/>
    <w:rsid w:val="00221CCB"/>
    <w:rsid w:val="0022203F"/>
    <w:rsid w:val="002226B4"/>
    <w:rsid w:val="00222833"/>
    <w:rsid w:val="00222A95"/>
    <w:rsid w:val="00222B78"/>
    <w:rsid w:val="002232DD"/>
    <w:rsid w:val="00223795"/>
    <w:rsid w:val="00223EAA"/>
    <w:rsid w:val="002241AC"/>
    <w:rsid w:val="002242F1"/>
    <w:rsid w:val="00224334"/>
    <w:rsid w:val="002248AC"/>
    <w:rsid w:val="002248C6"/>
    <w:rsid w:val="00224B46"/>
    <w:rsid w:val="00224D65"/>
    <w:rsid w:val="00224E14"/>
    <w:rsid w:val="00224F98"/>
    <w:rsid w:val="002257CA"/>
    <w:rsid w:val="00225D21"/>
    <w:rsid w:val="00225FA8"/>
    <w:rsid w:val="00226412"/>
    <w:rsid w:val="00226667"/>
    <w:rsid w:val="0023043A"/>
    <w:rsid w:val="00230C2E"/>
    <w:rsid w:val="00230F43"/>
    <w:rsid w:val="00230FFB"/>
    <w:rsid w:val="00231BBF"/>
    <w:rsid w:val="00231D98"/>
    <w:rsid w:val="00231E8C"/>
    <w:rsid w:val="002321AB"/>
    <w:rsid w:val="00232421"/>
    <w:rsid w:val="002335E5"/>
    <w:rsid w:val="00233A97"/>
    <w:rsid w:val="00234162"/>
    <w:rsid w:val="0023484E"/>
    <w:rsid w:val="002353DD"/>
    <w:rsid w:val="002356C9"/>
    <w:rsid w:val="00235A59"/>
    <w:rsid w:val="0023666E"/>
    <w:rsid w:val="0023687E"/>
    <w:rsid w:val="00236A17"/>
    <w:rsid w:val="00236F6F"/>
    <w:rsid w:val="002375CB"/>
    <w:rsid w:val="00237794"/>
    <w:rsid w:val="00237D20"/>
    <w:rsid w:val="00240278"/>
    <w:rsid w:val="002405D3"/>
    <w:rsid w:val="00240831"/>
    <w:rsid w:val="00240A57"/>
    <w:rsid w:val="00240B64"/>
    <w:rsid w:val="00240B9C"/>
    <w:rsid w:val="002410D9"/>
    <w:rsid w:val="00241FE0"/>
    <w:rsid w:val="0024270C"/>
    <w:rsid w:val="0024311F"/>
    <w:rsid w:val="00243BB4"/>
    <w:rsid w:val="00243F1A"/>
    <w:rsid w:val="00244126"/>
    <w:rsid w:val="0024478A"/>
    <w:rsid w:val="0024494A"/>
    <w:rsid w:val="00244C67"/>
    <w:rsid w:val="00246107"/>
    <w:rsid w:val="00246211"/>
    <w:rsid w:val="00246E30"/>
    <w:rsid w:val="0024771D"/>
    <w:rsid w:val="0024784F"/>
    <w:rsid w:val="00247852"/>
    <w:rsid w:val="00247CE1"/>
    <w:rsid w:val="00247F20"/>
    <w:rsid w:val="00251AB8"/>
    <w:rsid w:val="002527EF"/>
    <w:rsid w:val="002528D4"/>
    <w:rsid w:val="002529C2"/>
    <w:rsid w:val="00253334"/>
    <w:rsid w:val="00253AB2"/>
    <w:rsid w:val="00253B36"/>
    <w:rsid w:val="00253BAD"/>
    <w:rsid w:val="00253D2E"/>
    <w:rsid w:val="00254CE2"/>
    <w:rsid w:val="00254D84"/>
    <w:rsid w:val="00255014"/>
    <w:rsid w:val="00255197"/>
    <w:rsid w:val="002560A7"/>
    <w:rsid w:val="00256D61"/>
    <w:rsid w:val="00256F9B"/>
    <w:rsid w:val="002576AF"/>
    <w:rsid w:val="00257783"/>
    <w:rsid w:val="00257835"/>
    <w:rsid w:val="00257A9B"/>
    <w:rsid w:val="002602A4"/>
    <w:rsid w:val="0026046D"/>
    <w:rsid w:val="00260FEA"/>
    <w:rsid w:val="002617BA"/>
    <w:rsid w:val="00262A59"/>
    <w:rsid w:val="00263187"/>
    <w:rsid w:val="00263BBC"/>
    <w:rsid w:val="002640F4"/>
    <w:rsid w:val="002647B1"/>
    <w:rsid w:val="00264C9D"/>
    <w:rsid w:val="00264D37"/>
    <w:rsid w:val="00265D1A"/>
    <w:rsid w:val="00266236"/>
    <w:rsid w:val="002664A0"/>
    <w:rsid w:val="0026657D"/>
    <w:rsid w:val="002666B5"/>
    <w:rsid w:val="002669D1"/>
    <w:rsid w:val="00267774"/>
    <w:rsid w:val="00267B77"/>
    <w:rsid w:val="00270E6F"/>
    <w:rsid w:val="00270ED8"/>
    <w:rsid w:val="00271861"/>
    <w:rsid w:val="002719FD"/>
    <w:rsid w:val="00272B41"/>
    <w:rsid w:val="00272CC4"/>
    <w:rsid w:val="0027310C"/>
    <w:rsid w:val="00273BB3"/>
    <w:rsid w:val="00274EF4"/>
    <w:rsid w:val="002755FB"/>
    <w:rsid w:val="00276013"/>
    <w:rsid w:val="002765C5"/>
    <w:rsid w:val="0027735B"/>
    <w:rsid w:val="00277AE8"/>
    <w:rsid w:val="002804F4"/>
    <w:rsid w:val="002807AE"/>
    <w:rsid w:val="00280B2A"/>
    <w:rsid w:val="00280E62"/>
    <w:rsid w:val="00280F49"/>
    <w:rsid w:val="00281723"/>
    <w:rsid w:val="00281BED"/>
    <w:rsid w:val="0028235D"/>
    <w:rsid w:val="0028240B"/>
    <w:rsid w:val="0028244C"/>
    <w:rsid w:val="002829B1"/>
    <w:rsid w:val="00282A07"/>
    <w:rsid w:val="00282A8A"/>
    <w:rsid w:val="0028322A"/>
    <w:rsid w:val="0028387C"/>
    <w:rsid w:val="00283A2A"/>
    <w:rsid w:val="00283C92"/>
    <w:rsid w:val="00284357"/>
    <w:rsid w:val="002844AA"/>
    <w:rsid w:val="002847BF"/>
    <w:rsid w:val="002849BA"/>
    <w:rsid w:val="00284CAF"/>
    <w:rsid w:val="00285256"/>
    <w:rsid w:val="00285638"/>
    <w:rsid w:val="002867AB"/>
    <w:rsid w:val="00286950"/>
    <w:rsid w:val="00286DED"/>
    <w:rsid w:val="002879F6"/>
    <w:rsid w:val="00287CE0"/>
    <w:rsid w:val="00290B78"/>
    <w:rsid w:val="002918D9"/>
    <w:rsid w:val="0029209E"/>
    <w:rsid w:val="00292369"/>
    <w:rsid w:val="0029248E"/>
    <w:rsid w:val="00293954"/>
    <w:rsid w:val="00293C27"/>
    <w:rsid w:val="00294775"/>
    <w:rsid w:val="00295339"/>
    <w:rsid w:val="00295A91"/>
    <w:rsid w:val="00295B5C"/>
    <w:rsid w:val="00295C9F"/>
    <w:rsid w:val="00295CF2"/>
    <w:rsid w:val="00295D29"/>
    <w:rsid w:val="0029629F"/>
    <w:rsid w:val="0029651F"/>
    <w:rsid w:val="00296818"/>
    <w:rsid w:val="0029767D"/>
    <w:rsid w:val="00297795"/>
    <w:rsid w:val="00297BCD"/>
    <w:rsid w:val="00297D32"/>
    <w:rsid w:val="002A03D1"/>
    <w:rsid w:val="002A0922"/>
    <w:rsid w:val="002A0A56"/>
    <w:rsid w:val="002A1604"/>
    <w:rsid w:val="002A1DE8"/>
    <w:rsid w:val="002A2069"/>
    <w:rsid w:val="002A2B3F"/>
    <w:rsid w:val="002A2B44"/>
    <w:rsid w:val="002A2CD8"/>
    <w:rsid w:val="002A2D1C"/>
    <w:rsid w:val="002A383F"/>
    <w:rsid w:val="002A3C89"/>
    <w:rsid w:val="002A4082"/>
    <w:rsid w:val="002A41E0"/>
    <w:rsid w:val="002A48A5"/>
    <w:rsid w:val="002A4FE5"/>
    <w:rsid w:val="002A5757"/>
    <w:rsid w:val="002A5978"/>
    <w:rsid w:val="002A5D47"/>
    <w:rsid w:val="002A7674"/>
    <w:rsid w:val="002A7963"/>
    <w:rsid w:val="002A7F9B"/>
    <w:rsid w:val="002B028C"/>
    <w:rsid w:val="002B0415"/>
    <w:rsid w:val="002B087D"/>
    <w:rsid w:val="002B0C4C"/>
    <w:rsid w:val="002B0F6B"/>
    <w:rsid w:val="002B1120"/>
    <w:rsid w:val="002B147C"/>
    <w:rsid w:val="002B1A91"/>
    <w:rsid w:val="002B1D7F"/>
    <w:rsid w:val="002B24AF"/>
    <w:rsid w:val="002B24D7"/>
    <w:rsid w:val="002B2A45"/>
    <w:rsid w:val="002B2DF6"/>
    <w:rsid w:val="002B33CD"/>
    <w:rsid w:val="002B3D22"/>
    <w:rsid w:val="002B3EA9"/>
    <w:rsid w:val="002B4196"/>
    <w:rsid w:val="002B446E"/>
    <w:rsid w:val="002B5221"/>
    <w:rsid w:val="002B534F"/>
    <w:rsid w:val="002B5FA4"/>
    <w:rsid w:val="002B6631"/>
    <w:rsid w:val="002B695E"/>
    <w:rsid w:val="002B6DE8"/>
    <w:rsid w:val="002B7ACA"/>
    <w:rsid w:val="002B7CEF"/>
    <w:rsid w:val="002C027C"/>
    <w:rsid w:val="002C0295"/>
    <w:rsid w:val="002C034A"/>
    <w:rsid w:val="002C0849"/>
    <w:rsid w:val="002C140A"/>
    <w:rsid w:val="002C18B9"/>
    <w:rsid w:val="002C1B9C"/>
    <w:rsid w:val="002C1E0C"/>
    <w:rsid w:val="002C2453"/>
    <w:rsid w:val="002C2A51"/>
    <w:rsid w:val="002C2D4B"/>
    <w:rsid w:val="002C35FF"/>
    <w:rsid w:val="002C3BCA"/>
    <w:rsid w:val="002C3CD0"/>
    <w:rsid w:val="002C4040"/>
    <w:rsid w:val="002C4D16"/>
    <w:rsid w:val="002C708F"/>
    <w:rsid w:val="002C718C"/>
    <w:rsid w:val="002C732E"/>
    <w:rsid w:val="002C7EBF"/>
    <w:rsid w:val="002D021A"/>
    <w:rsid w:val="002D0877"/>
    <w:rsid w:val="002D091B"/>
    <w:rsid w:val="002D16F4"/>
    <w:rsid w:val="002D1701"/>
    <w:rsid w:val="002D17DE"/>
    <w:rsid w:val="002D1AAF"/>
    <w:rsid w:val="002D1F7E"/>
    <w:rsid w:val="002D24D6"/>
    <w:rsid w:val="002D2F40"/>
    <w:rsid w:val="002D2F8E"/>
    <w:rsid w:val="002D354B"/>
    <w:rsid w:val="002D3759"/>
    <w:rsid w:val="002D4233"/>
    <w:rsid w:val="002D4590"/>
    <w:rsid w:val="002D486D"/>
    <w:rsid w:val="002D4913"/>
    <w:rsid w:val="002D4F03"/>
    <w:rsid w:val="002D4F8F"/>
    <w:rsid w:val="002D5198"/>
    <w:rsid w:val="002D5499"/>
    <w:rsid w:val="002D5580"/>
    <w:rsid w:val="002D57AF"/>
    <w:rsid w:val="002D60D8"/>
    <w:rsid w:val="002D6162"/>
    <w:rsid w:val="002D64F9"/>
    <w:rsid w:val="002D6A8E"/>
    <w:rsid w:val="002D70F9"/>
    <w:rsid w:val="002D741A"/>
    <w:rsid w:val="002D7572"/>
    <w:rsid w:val="002D77AC"/>
    <w:rsid w:val="002D7AD1"/>
    <w:rsid w:val="002D7C73"/>
    <w:rsid w:val="002E00E9"/>
    <w:rsid w:val="002E036F"/>
    <w:rsid w:val="002E049E"/>
    <w:rsid w:val="002E08CF"/>
    <w:rsid w:val="002E0BC8"/>
    <w:rsid w:val="002E0FEC"/>
    <w:rsid w:val="002E145C"/>
    <w:rsid w:val="002E2641"/>
    <w:rsid w:val="002E307F"/>
    <w:rsid w:val="002E30BE"/>
    <w:rsid w:val="002E3658"/>
    <w:rsid w:val="002E39A5"/>
    <w:rsid w:val="002E446A"/>
    <w:rsid w:val="002E4F69"/>
    <w:rsid w:val="002E5516"/>
    <w:rsid w:val="002E5781"/>
    <w:rsid w:val="002E58A4"/>
    <w:rsid w:val="002E5E6A"/>
    <w:rsid w:val="002E6606"/>
    <w:rsid w:val="002E66EA"/>
    <w:rsid w:val="002E7526"/>
    <w:rsid w:val="002E771F"/>
    <w:rsid w:val="002E7B6E"/>
    <w:rsid w:val="002E7B70"/>
    <w:rsid w:val="002E7CB8"/>
    <w:rsid w:val="002F027A"/>
    <w:rsid w:val="002F06F7"/>
    <w:rsid w:val="002F1184"/>
    <w:rsid w:val="002F1451"/>
    <w:rsid w:val="002F27EC"/>
    <w:rsid w:val="002F2E56"/>
    <w:rsid w:val="002F3370"/>
    <w:rsid w:val="002F3843"/>
    <w:rsid w:val="002F3B8E"/>
    <w:rsid w:val="002F3C40"/>
    <w:rsid w:val="002F3F9A"/>
    <w:rsid w:val="002F40B7"/>
    <w:rsid w:val="002F466E"/>
    <w:rsid w:val="002F4988"/>
    <w:rsid w:val="002F53B5"/>
    <w:rsid w:val="002F5C0E"/>
    <w:rsid w:val="002F63D6"/>
    <w:rsid w:val="002F64BC"/>
    <w:rsid w:val="002F64F8"/>
    <w:rsid w:val="002F66D7"/>
    <w:rsid w:val="002F685B"/>
    <w:rsid w:val="002F6DD2"/>
    <w:rsid w:val="0030040A"/>
    <w:rsid w:val="0030067A"/>
    <w:rsid w:val="003007D7"/>
    <w:rsid w:val="0030088D"/>
    <w:rsid w:val="00300A7C"/>
    <w:rsid w:val="00300A9F"/>
    <w:rsid w:val="00300D6A"/>
    <w:rsid w:val="00300EDA"/>
    <w:rsid w:val="003010BB"/>
    <w:rsid w:val="0030157A"/>
    <w:rsid w:val="00301A9B"/>
    <w:rsid w:val="00301EBE"/>
    <w:rsid w:val="00301F55"/>
    <w:rsid w:val="0030202F"/>
    <w:rsid w:val="0030252C"/>
    <w:rsid w:val="00302950"/>
    <w:rsid w:val="00302B22"/>
    <w:rsid w:val="00302BAA"/>
    <w:rsid w:val="00302E94"/>
    <w:rsid w:val="00302F7A"/>
    <w:rsid w:val="00303433"/>
    <w:rsid w:val="00303F10"/>
    <w:rsid w:val="00304067"/>
    <w:rsid w:val="003047B2"/>
    <w:rsid w:val="003049CA"/>
    <w:rsid w:val="00305527"/>
    <w:rsid w:val="00305C06"/>
    <w:rsid w:val="00305EA2"/>
    <w:rsid w:val="00305F54"/>
    <w:rsid w:val="003067CE"/>
    <w:rsid w:val="00306929"/>
    <w:rsid w:val="00306E87"/>
    <w:rsid w:val="00307069"/>
    <w:rsid w:val="003070B0"/>
    <w:rsid w:val="00307621"/>
    <w:rsid w:val="00307D64"/>
    <w:rsid w:val="003102C9"/>
    <w:rsid w:val="00310569"/>
    <w:rsid w:val="00310D45"/>
    <w:rsid w:val="003110D2"/>
    <w:rsid w:val="003111F0"/>
    <w:rsid w:val="00311BBA"/>
    <w:rsid w:val="00311D79"/>
    <w:rsid w:val="00312009"/>
    <w:rsid w:val="0031211D"/>
    <w:rsid w:val="0031236F"/>
    <w:rsid w:val="00312523"/>
    <w:rsid w:val="0031253E"/>
    <w:rsid w:val="0031279F"/>
    <w:rsid w:val="00312C38"/>
    <w:rsid w:val="003137D2"/>
    <w:rsid w:val="00313A3E"/>
    <w:rsid w:val="00313AC7"/>
    <w:rsid w:val="00313BAB"/>
    <w:rsid w:val="00314113"/>
    <w:rsid w:val="00314A3F"/>
    <w:rsid w:val="00314E4E"/>
    <w:rsid w:val="00315252"/>
    <w:rsid w:val="0031526E"/>
    <w:rsid w:val="0031529D"/>
    <w:rsid w:val="0031568B"/>
    <w:rsid w:val="00315807"/>
    <w:rsid w:val="00316011"/>
    <w:rsid w:val="003165D6"/>
    <w:rsid w:val="00316750"/>
    <w:rsid w:val="003169B4"/>
    <w:rsid w:val="0031750E"/>
    <w:rsid w:val="00317635"/>
    <w:rsid w:val="00317687"/>
    <w:rsid w:val="003178F3"/>
    <w:rsid w:val="00317B96"/>
    <w:rsid w:val="00317BB2"/>
    <w:rsid w:val="003202E4"/>
    <w:rsid w:val="0032052B"/>
    <w:rsid w:val="00320C1C"/>
    <w:rsid w:val="003210EA"/>
    <w:rsid w:val="003218A3"/>
    <w:rsid w:val="00321AA9"/>
    <w:rsid w:val="003220EC"/>
    <w:rsid w:val="003223A4"/>
    <w:rsid w:val="003223DD"/>
    <w:rsid w:val="00322D00"/>
    <w:rsid w:val="00323093"/>
    <w:rsid w:val="0032341C"/>
    <w:rsid w:val="00323A4E"/>
    <w:rsid w:val="003244F1"/>
    <w:rsid w:val="003248A1"/>
    <w:rsid w:val="003249FD"/>
    <w:rsid w:val="0032501F"/>
    <w:rsid w:val="003258B2"/>
    <w:rsid w:val="00325A10"/>
    <w:rsid w:val="00325AB4"/>
    <w:rsid w:val="00325CB1"/>
    <w:rsid w:val="00325F0E"/>
    <w:rsid w:val="00326260"/>
    <w:rsid w:val="003263DE"/>
    <w:rsid w:val="00326A53"/>
    <w:rsid w:val="00327233"/>
    <w:rsid w:val="00327EA4"/>
    <w:rsid w:val="003300C2"/>
    <w:rsid w:val="00330647"/>
    <w:rsid w:val="003306AA"/>
    <w:rsid w:val="00330DF0"/>
    <w:rsid w:val="003315C4"/>
    <w:rsid w:val="00331B38"/>
    <w:rsid w:val="00331BD3"/>
    <w:rsid w:val="00332625"/>
    <w:rsid w:val="00332EBA"/>
    <w:rsid w:val="0033325B"/>
    <w:rsid w:val="003337B0"/>
    <w:rsid w:val="003340C0"/>
    <w:rsid w:val="00334F54"/>
    <w:rsid w:val="00335276"/>
    <w:rsid w:val="00335421"/>
    <w:rsid w:val="00335534"/>
    <w:rsid w:val="003361D8"/>
    <w:rsid w:val="003363C0"/>
    <w:rsid w:val="00336D2C"/>
    <w:rsid w:val="00337309"/>
    <w:rsid w:val="0033787B"/>
    <w:rsid w:val="003404C3"/>
    <w:rsid w:val="0034195E"/>
    <w:rsid w:val="00341B53"/>
    <w:rsid w:val="00341B8D"/>
    <w:rsid w:val="00341D42"/>
    <w:rsid w:val="00341DB9"/>
    <w:rsid w:val="00341DEF"/>
    <w:rsid w:val="00341E83"/>
    <w:rsid w:val="00341EFB"/>
    <w:rsid w:val="003424B5"/>
    <w:rsid w:val="00342E2B"/>
    <w:rsid w:val="00343094"/>
    <w:rsid w:val="003432B7"/>
    <w:rsid w:val="003434C2"/>
    <w:rsid w:val="003437B9"/>
    <w:rsid w:val="00343805"/>
    <w:rsid w:val="00343CEB"/>
    <w:rsid w:val="003444BD"/>
    <w:rsid w:val="0034494B"/>
    <w:rsid w:val="003449CC"/>
    <w:rsid w:val="00344C05"/>
    <w:rsid w:val="00344F44"/>
    <w:rsid w:val="00345255"/>
    <w:rsid w:val="00346106"/>
    <w:rsid w:val="00346738"/>
    <w:rsid w:val="0034783A"/>
    <w:rsid w:val="00347AAA"/>
    <w:rsid w:val="00347BC7"/>
    <w:rsid w:val="00347E4C"/>
    <w:rsid w:val="00350041"/>
    <w:rsid w:val="00350326"/>
    <w:rsid w:val="00350762"/>
    <w:rsid w:val="00350962"/>
    <w:rsid w:val="00350A9D"/>
    <w:rsid w:val="00350C56"/>
    <w:rsid w:val="00351067"/>
    <w:rsid w:val="003520F0"/>
    <w:rsid w:val="00352151"/>
    <w:rsid w:val="0035216D"/>
    <w:rsid w:val="0035240E"/>
    <w:rsid w:val="00352AE6"/>
    <w:rsid w:val="00353E51"/>
    <w:rsid w:val="00354106"/>
    <w:rsid w:val="00354273"/>
    <w:rsid w:val="0035435D"/>
    <w:rsid w:val="003543CB"/>
    <w:rsid w:val="00354628"/>
    <w:rsid w:val="0035468F"/>
    <w:rsid w:val="00354FCA"/>
    <w:rsid w:val="0035517B"/>
    <w:rsid w:val="00355422"/>
    <w:rsid w:val="003558AE"/>
    <w:rsid w:val="003558BB"/>
    <w:rsid w:val="00355CBF"/>
    <w:rsid w:val="00355D93"/>
    <w:rsid w:val="003562FE"/>
    <w:rsid w:val="00356460"/>
    <w:rsid w:val="00356883"/>
    <w:rsid w:val="00356F11"/>
    <w:rsid w:val="003575CA"/>
    <w:rsid w:val="0035771A"/>
    <w:rsid w:val="00357D1E"/>
    <w:rsid w:val="00357F02"/>
    <w:rsid w:val="003602D8"/>
    <w:rsid w:val="003603DB"/>
    <w:rsid w:val="00360E26"/>
    <w:rsid w:val="00361EF5"/>
    <w:rsid w:val="0036277A"/>
    <w:rsid w:val="003627E5"/>
    <w:rsid w:val="00362984"/>
    <w:rsid w:val="00362A58"/>
    <w:rsid w:val="00362CA8"/>
    <w:rsid w:val="00362E94"/>
    <w:rsid w:val="0036321A"/>
    <w:rsid w:val="003635B0"/>
    <w:rsid w:val="0036364B"/>
    <w:rsid w:val="00363A2B"/>
    <w:rsid w:val="00363A6E"/>
    <w:rsid w:val="00363A7D"/>
    <w:rsid w:val="00363DC6"/>
    <w:rsid w:val="0036413A"/>
    <w:rsid w:val="0036440F"/>
    <w:rsid w:val="0036499F"/>
    <w:rsid w:val="00364A8B"/>
    <w:rsid w:val="00364B3B"/>
    <w:rsid w:val="00364C86"/>
    <w:rsid w:val="003651B4"/>
    <w:rsid w:val="00365742"/>
    <w:rsid w:val="00365A52"/>
    <w:rsid w:val="00365DFE"/>
    <w:rsid w:val="00365E85"/>
    <w:rsid w:val="003662B2"/>
    <w:rsid w:val="003664A6"/>
    <w:rsid w:val="0036655B"/>
    <w:rsid w:val="003668EF"/>
    <w:rsid w:val="00366AA0"/>
    <w:rsid w:val="00366EAF"/>
    <w:rsid w:val="00367248"/>
    <w:rsid w:val="003675D7"/>
    <w:rsid w:val="003679CE"/>
    <w:rsid w:val="00367C7C"/>
    <w:rsid w:val="0037035D"/>
    <w:rsid w:val="00370B85"/>
    <w:rsid w:val="0037141D"/>
    <w:rsid w:val="00372264"/>
    <w:rsid w:val="00372715"/>
    <w:rsid w:val="00372B5D"/>
    <w:rsid w:val="003736C8"/>
    <w:rsid w:val="00373F53"/>
    <w:rsid w:val="003741E6"/>
    <w:rsid w:val="0037452B"/>
    <w:rsid w:val="0037456B"/>
    <w:rsid w:val="0037483E"/>
    <w:rsid w:val="00374B10"/>
    <w:rsid w:val="00374D3A"/>
    <w:rsid w:val="00375707"/>
    <w:rsid w:val="00375D3A"/>
    <w:rsid w:val="00375ECE"/>
    <w:rsid w:val="003760C1"/>
    <w:rsid w:val="0037619D"/>
    <w:rsid w:val="00376565"/>
    <w:rsid w:val="00377654"/>
    <w:rsid w:val="00380269"/>
    <w:rsid w:val="00380620"/>
    <w:rsid w:val="00380F15"/>
    <w:rsid w:val="003815C9"/>
    <w:rsid w:val="00382072"/>
    <w:rsid w:val="0038237C"/>
    <w:rsid w:val="003823CE"/>
    <w:rsid w:val="003825E6"/>
    <w:rsid w:val="003828D5"/>
    <w:rsid w:val="00382CDC"/>
    <w:rsid w:val="00382DE2"/>
    <w:rsid w:val="0038348A"/>
    <w:rsid w:val="003834B0"/>
    <w:rsid w:val="00383575"/>
    <w:rsid w:val="00383663"/>
    <w:rsid w:val="00383866"/>
    <w:rsid w:val="00383C66"/>
    <w:rsid w:val="00383F67"/>
    <w:rsid w:val="003845B4"/>
    <w:rsid w:val="00384918"/>
    <w:rsid w:val="00384C3F"/>
    <w:rsid w:val="00384E97"/>
    <w:rsid w:val="0038543B"/>
    <w:rsid w:val="00385478"/>
    <w:rsid w:val="00385A42"/>
    <w:rsid w:val="00385D3E"/>
    <w:rsid w:val="003861D8"/>
    <w:rsid w:val="00386322"/>
    <w:rsid w:val="0038679F"/>
    <w:rsid w:val="00386943"/>
    <w:rsid w:val="003869E9"/>
    <w:rsid w:val="00386F2C"/>
    <w:rsid w:val="003871A4"/>
    <w:rsid w:val="003871F0"/>
    <w:rsid w:val="00387812"/>
    <w:rsid w:val="00387A6A"/>
    <w:rsid w:val="00387E9F"/>
    <w:rsid w:val="00387EBD"/>
    <w:rsid w:val="00390279"/>
    <w:rsid w:val="00390737"/>
    <w:rsid w:val="00390819"/>
    <w:rsid w:val="0039128C"/>
    <w:rsid w:val="003912EE"/>
    <w:rsid w:val="003917AC"/>
    <w:rsid w:val="0039189E"/>
    <w:rsid w:val="003918C5"/>
    <w:rsid w:val="0039252C"/>
    <w:rsid w:val="003926E9"/>
    <w:rsid w:val="00392DE8"/>
    <w:rsid w:val="00394009"/>
    <w:rsid w:val="00394603"/>
    <w:rsid w:val="003949D6"/>
    <w:rsid w:val="00395180"/>
    <w:rsid w:val="0039526E"/>
    <w:rsid w:val="00395302"/>
    <w:rsid w:val="003954D2"/>
    <w:rsid w:val="00395C6D"/>
    <w:rsid w:val="00395E27"/>
    <w:rsid w:val="003962B5"/>
    <w:rsid w:val="0039635E"/>
    <w:rsid w:val="0039670E"/>
    <w:rsid w:val="003978B4"/>
    <w:rsid w:val="003A075A"/>
    <w:rsid w:val="003A0B11"/>
    <w:rsid w:val="003A0E65"/>
    <w:rsid w:val="003A1997"/>
    <w:rsid w:val="003A202D"/>
    <w:rsid w:val="003A2B53"/>
    <w:rsid w:val="003A2DA7"/>
    <w:rsid w:val="003A2F87"/>
    <w:rsid w:val="003A351A"/>
    <w:rsid w:val="003A372F"/>
    <w:rsid w:val="003A4088"/>
    <w:rsid w:val="003A442C"/>
    <w:rsid w:val="003A45C6"/>
    <w:rsid w:val="003A4A73"/>
    <w:rsid w:val="003A5188"/>
    <w:rsid w:val="003A70EA"/>
    <w:rsid w:val="003A75EB"/>
    <w:rsid w:val="003A76EE"/>
    <w:rsid w:val="003A7A70"/>
    <w:rsid w:val="003B029A"/>
    <w:rsid w:val="003B04E6"/>
    <w:rsid w:val="003B0EBF"/>
    <w:rsid w:val="003B0FCB"/>
    <w:rsid w:val="003B10B2"/>
    <w:rsid w:val="003B1545"/>
    <w:rsid w:val="003B25C8"/>
    <w:rsid w:val="003B27CC"/>
    <w:rsid w:val="003B2936"/>
    <w:rsid w:val="003B2FB5"/>
    <w:rsid w:val="003B319E"/>
    <w:rsid w:val="003B339E"/>
    <w:rsid w:val="003B38B3"/>
    <w:rsid w:val="003B38FA"/>
    <w:rsid w:val="003B3E5D"/>
    <w:rsid w:val="003B40AF"/>
    <w:rsid w:val="003B42FE"/>
    <w:rsid w:val="003B484B"/>
    <w:rsid w:val="003B50FE"/>
    <w:rsid w:val="003B52AC"/>
    <w:rsid w:val="003B5517"/>
    <w:rsid w:val="003B551E"/>
    <w:rsid w:val="003B568D"/>
    <w:rsid w:val="003B5D33"/>
    <w:rsid w:val="003B5E22"/>
    <w:rsid w:val="003B5F63"/>
    <w:rsid w:val="003B71A8"/>
    <w:rsid w:val="003B73ED"/>
    <w:rsid w:val="003B75B1"/>
    <w:rsid w:val="003B76C5"/>
    <w:rsid w:val="003C13D0"/>
    <w:rsid w:val="003C1755"/>
    <w:rsid w:val="003C191F"/>
    <w:rsid w:val="003C1AF2"/>
    <w:rsid w:val="003C25BF"/>
    <w:rsid w:val="003C27DE"/>
    <w:rsid w:val="003C2A2B"/>
    <w:rsid w:val="003C3277"/>
    <w:rsid w:val="003C35EB"/>
    <w:rsid w:val="003C4381"/>
    <w:rsid w:val="003C4569"/>
    <w:rsid w:val="003C4A22"/>
    <w:rsid w:val="003C4CB5"/>
    <w:rsid w:val="003C4D38"/>
    <w:rsid w:val="003C596A"/>
    <w:rsid w:val="003C6B2B"/>
    <w:rsid w:val="003C6C6D"/>
    <w:rsid w:val="003C6D55"/>
    <w:rsid w:val="003C7F77"/>
    <w:rsid w:val="003D00C5"/>
    <w:rsid w:val="003D04A4"/>
    <w:rsid w:val="003D0819"/>
    <w:rsid w:val="003D0C8D"/>
    <w:rsid w:val="003D0F36"/>
    <w:rsid w:val="003D1395"/>
    <w:rsid w:val="003D1588"/>
    <w:rsid w:val="003D1B70"/>
    <w:rsid w:val="003D2589"/>
    <w:rsid w:val="003D326E"/>
    <w:rsid w:val="003D3860"/>
    <w:rsid w:val="003D41B3"/>
    <w:rsid w:val="003D43DA"/>
    <w:rsid w:val="003D4C3B"/>
    <w:rsid w:val="003D541D"/>
    <w:rsid w:val="003D55D5"/>
    <w:rsid w:val="003D576E"/>
    <w:rsid w:val="003D5FD0"/>
    <w:rsid w:val="003D6485"/>
    <w:rsid w:val="003D6A7E"/>
    <w:rsid w:val="003D6BEA"/>
    <w:rsid w:val="003D6D4E"/>
    <w:rsid w:val="003D732F"/>
    <w:rsid w:val="003D7C1B"/>
    <w:rsid w:val="003D7CB7"/>
    <w:rsid w:val="003D7E12"/>
    <w:rsid w:val="003D7F64"/>
    <w:rsid w:val="003E0689"/>
    <w:rsid w:val="003E085D"/>
    <w:rsid w:val="003E0CBE"/>
    <w:rsid w:val="003E0EAC"/>
    <w:rsid w:val="003E18F0"/>
    <w:rsid w:val="003E213A"/>
    <w:rsid w:val="003E27F0"/>
    <w:rsid w:val="003E2B28"/>
    <w:rsid w:val="003E2D38"/>
    <w:rsid w:val="003E2E6B"/>
    <w:rsid w:val="003E33EC"/>
    <w:rsid w:val="003E353F"/>
    <w:rsid w:val="003E39E5"/>
    <w:rsid w:val="003E3D9B"/>
    <w:rsid w:val="003E4174"/>
    <w:rsid w:val="003E4340"/>
    <w:rsid w:val="003E451D"/>
    <w:rsid w:val="003E4A5C"/>
    <w:rsid w:val="003E53B3"/>
    <w:rsid w:val="003E5CA4"/>
    <w:rsid w:val="003E5DCD"/>
    <w:rsid w:val="003E67B2"/>
    <w:rsid w:val="003E6873"/>
    <w:rsid w:val="003E6971"/>
    <w:rsid w:val="003E6A11"/>
    <w:rsid w:val="003E6AAB"/>
    <w:rsid w:val="003E7E24"/>
    <w:rsid w:val="003F1159"/>
    <w:rsid w:val="003F1559"/>
    <w:rsid w:val="003F1E1D"/>
    <w:rsid w:val="003F1FAD"/>
    <w:rsid w:val="003F23B5"/>
    <w:rsid w:val="003F2E6A"/>
    <w:rsid w:val="003F304C"/>
    <w:rsid w:val="003F473B"/>
    <w:rsid w:val="003F4912"/>
    <w:rsid w:val="003F5270"/>
    <w:rsid w:val="003F578A"/>
    <w:rsid w:val="003F5C82"/>
    <w:rsid w:val="003F602C"/>
    <w:rsid w:val="003F60B7"/>
    <w:rsid w:val="003F61B1"/>
    <w:rsid w:val="003F62E4"/>
    <w:rsid w:val="003F6471"/>
    <w:rsid w:val="003F6E54"/>
    <w:rsid w:val="003F7490"/>
    <w:rsid w:val="003F7BA4"/>
    <w:rsid w:val="004000D3"/>
    <w:rsid w:val="00400AF0"/>
    <w:rsid w:val="00400DC7"/>
    <w:rsid w:val="00400F60"/>
    <w:rsid w:val="00401169"/>
    <w:rsid w:val="00401303"/>
    <w:rsid w:val="0040147A"/>
    <w:rsid w:val="0040147F"/>
    <w:rsid w:val="00401A2C"/>
    <w:rsid w:val="00402735"/>
    <w:rsid w:val="00403755"/>
    <w:rsid w:val="00403C64"/>
    <w:rsid w:val="004045F5"/>
    <w:rsid w:val="00404650"/>
    <w:rsid w:val="004046BC"/>
    <w:rsid w:val="00404725"/>
    <w:rsid w:val="00404815"/>
    <w:rsid w:val="00404AC7"/>
    <w:rsid w:val="00404C2F"/>
    <w:rsid w:val="004059AF"/>
    <w:rsid w:val="00405D35"/>
    <w:rsid w:val="00405F73"/>
    <w:rsid w:val="0040684C"/>
    <w:rsid w:val="00406EDD"/>
    <w:rsid w:val="00410A11"/>
    <w:rsid w:val="00410A61"/>
    <w:rsid w:val="00410AB3"/>
    <w:rsid w:val="00410F4E"/>
    <w:rsid w:val="00411316"/>
    <w:rsid w:val="00411786"/>
    <w:rsid w:val="00411F44"/>
    <w:rsid w:val="00412442"/>
    <w:rsid w:val="00412DB2"/>
    <w:rsid w:val="00413044"/>
    <w:rsid w:val="0041321A"/>
    <w:rsid w:val="00413AC6"/>
    <w:rsid w:val="00413FC8"/>
    <w:rsid w:val="004141F0"/>
    <w:rsid w:val="0041434F"/>
    <w:rsid w:val="00414511"/>
    <w:rsid w:val="00414572"/>
    <w:rsid w:val="00414580"/>
    <w:rsid w:val="00414670"/>
    <w:rsid w:val="0041475F"/>
    <w:rsid w:val="00414C24"/>
    <w:rsid w:val="00414C61"/>
    <w:rsid w:val="00414C78"/>
    <w:rsid w:val="00414CAF"/>
    <w:rsid w:val="00414CEE"/>
    <w:rsid w:val="0041533E"/>
    <w:rsid w:val="004155DD"/>
    <w:rsid w:val="0041572C"/>
    <w:rsid w:val="00415799"/>
    <w:rsid w:val="00415A3B"/>
    <w:rsid w:val="00415B28"/>
    <w:rsid w:val="004165A6"/>
    <w:rsid w:val="00416F4A"/>
    <w:rsid w:val="0041707C"/>
    <w:rsid w:val="00417306"/>
    <w:rsid w:val="00417905"/>
    <w:rsid w:val="00417D37"/>
    <w:rsid w:val="00417F53"/>
    <w:rsid w:val="00420302"/>
    <w:rsid w:val="004206E6"/>
    <w:rsid w:val="004206E8"/>
    <w:rsid w:val="00420E62"/>
    <w:rsid w:val="004212D0"/>
    <w:rsid w:val="00421ADB"/>
    <w:rsid w:val="00421B2A"/>
    <w:rsid w:val="00421C31"/>
    <w:rsid w:val="00421CF2"/>
    <w:rsid w:val="00421D2E"/>
    <w:rsid w:val="004224E7"/>
    <w:rsid w:val="004229C6"/>
    <w:rsid w:val="00422DC3"/>
    <w:rsid w:val="00423D1D"/>
    <w:rsid w:val="004247A9"/>
    <w:rsid w:val="00424A88"/>
    <w:rsid w:val="004250EF"/>
    <w:rsid w:val="004255D5"/>
    <w:rsid w:val="00425BFA"/>
    <w:rsid w:val="00425C76"/>
    <w:rsid w:val="00425F9B"/>
    <w:rsid w:val="00426828"/>
    <w:rsid w:val="00426B57"/>
    <w:rsid w:val="00426D22"/>
    <w:rsid w:val="00426E71"/>
    <w:rsid w:val="00427003"/>
    <w:rsid w:val="00427793"/>
    <w:rsid w:val="00430001"/>
    <w:rsid w:val="004301D2"/>
    <w:rsid w:val="0043060F"/>
    <w:rsid w:val="0043085F"/>
    <w:rsid w:val="004309F0"/>
    <w:rsid w:val="00431207"/>
    <w:rsid w:val="004317B8"/>
    <w:rsid w:val="00431889"/>
    <w:rsid w:val="00431945"/>
    <w:rsid w:val="00431A20"/>
    <w:rsid w:val="00431DC7"/>
    <w:rsid w:val="0043242D"/>
    <w:rsid w:val="0043259F"/>
    <w:rsid w:val="00432FB5"/>
    <w:rsid w:val="00433464"/>
    <w:rsid w:val="00433679"/>
    <w:rsid w:val="00434307"/>
    <w:rsid w:val="00434379"/>
    <w:rsid w:val="00434A7A"/>
    <w:rsid w:val="00434F5F"/>
    <w:rsid w:val="004359AD"/>
    <w:rsid w:val="00435BAD"/>
    <w:rsid w:val="0043629B"/>
    <w:rsid w:val="004370D2"/>
    <w:rsid w:val="00437673"/>
    <w:rsid w:val="00437DE0"/>
    <w:rsid w:val="00437FA9"/>
    <w:rsid w:val="00440926"/>
    <w:rsid w:val="00440B8D"/>
    <w:rsid w:val="00440ED4"/>
    <w:rsid w:val="00441D7F"/>
    <w:rsid w:val="00441DF3"/>
    <w:rsid w:val="004421E7"/>
    <w:rsid w:val="004425C9"/>
    <w:rsid w:val="0044297A"/>
    <w:rsid w:val="00442F40"/>
    <w:rsid w:val="00443B5B"/>
    <w:rsid w:val="004440BA"/>
    <w:rsid w:val="004447AF"/>
    <w:rsid w:val="004449DE"/>
    <w:rsid w:val="004459EF"/>
    <w:rsid w:val="00445B86"/>
    <w:rsid w:val="00446946"/>
    <w:rsid w:val="0044704E"/>
    <w:rsid w:val="004470E6"/>
    <w:rsid w:val="0044730D"/>
    <w:rsid w:val="00447901"/>
    <w:rsid w:val="00447F4E"/>
    <w:rsid w:val="004506CB"/>
    <w:rsid w:val="004508FB"/>
    <w:rsid w:val="00450943"/>
    <w:rsid w:val="0045128E"/>
    <w:rsid w:val="00451484"/>
    <w:rsid w:val="0045177A"/>
    <w:rsid w:val="004522BF"/>
    <w:rsid w:val="00452758"/>
    <w:rsid w:val="004537C8"/>
    <w:rsid w:val="00453F48"/>
    <w:rsid w:val="00453F7C"/>
    <w:rsid w:val="004544C2"/>
    <w:rsid w:val="004546BE"/>
    <w:rsid w:val="0045479F"/>
    <w:rsid w:val="00454B0D"/>
    <w:rsid w:val="00455863"/>
    <w:rsid w:val="00455C16"/>
    <w:rsid w:val="00456636"/>
    <w:rsid w:val="00456EA1"/>
    <w:rsid w:val="00456F3E"/>
    <w:rsid w:val="00456F46"/>
    <w:rsid w:val="004570B0"/>
    <w:rsid w:val="004572B7"/>
    <w:rsid w:val="004574B7"/>
    <w:rsid w:val="00457CCB"/>
    <w:rsid w:val="00460897"/>
    <w:rsid w:val="00460A73"/>
    <w:rsid w:val="00460CD3"/>
    <w:rsid w:val="00461004"/>
    <w:rsid w:val="004612AE"/>
    <w:rsid w:val="004613A8"/>
    <w:rsid w:val="00462C27"/>
    <w:rsid w:val="00463060"/>
    <w:rsid w:val="004630C9"/>
    <w:rsid w:val="00463251"/>
    <w:rsid w:val="00463DFF"/>
    <w:rsid w:val="00464238"/>
    <w:rsid w:val="00464F8E"/>
    <w:rsid w:val="0046505B"/>
    <w:rsid w:val="0046602C"/>
    <w:rsid w:val="00466533"/>
    <w:rsid w:val="0046668A"/>
    <w:rsid w:val="004667A7"/>
    <w:rsid w:val="004667FC"/>
    <w:rsid w:val="004669AB"/>
    <w:rsid w:val="004675BC"/>
    <w:rsid w:val="00470232"/>
    <w:rsid w:val="00470234"/>
    <w:rsid w:val="00470545"/>
    <w:rsid w:val="00470776"/>
    <w:rsid w:val="00470FBF"/>
    <w:rsid w:val="0047111C"/>
    <w:rsid w:val="00471452"/>
    <w:rsid w:val="0047146E"/>
    <w:rsid w:val="00471AD9"/>
    <w:rsid w:val="00471E33"/>
    <w:rsid w:val="00472D77"/>
    <w:rsid w:val="004731FE"/>
    <w:rsid w:val="00473F38"/>
    <w:rsid w:val="00474077"/>
    <w:rsid w:val="00474575"/>
    <w:rsid w:val="00474A9E"/>
    <w:rsid w:val="00474B59"/>
    <w:rsid w:val="00474E39"/>
    <w:rsid w:val="00475515"/>
    <w:rsid w:val="00475517"/>
    <w:rsid w:val="004760FF"/>
    <w:rsid w:val="00476136"/>
    <w:rsid w:val="00476255"/>
    <w:rsid w:val="004763DD"/>
    <w:rsid w:val="004764D0"/>
    <w:rsid w:val="00476C25"/>
    <w:rsid w:val="00477026"/>
    <w:rsid w:val="0047774C"/>
    <w:rsid w:val="00477A14"/>
    <w:rsid w:val="00477E7F"/>
    <w:rsid w:val="004800DD"/>
    <w:rsid w:val="004803A4"/>
    <w:rsid w:val="004803B0"/>
    <w:rsid w:val="0048062D"/>
    <w:rsid w:val="00480659"/>
    <w:rsid w:val="00480778"/>
    <w:rsid w:val="0048120D"/>
    <w:rsid w:val="00481AAF"/>
    <w:rsid w:val="00481B8B"/>
    <w:rsid w:val="0048221C"/>
    <w:rsid w:val="00482A4E"/>
    <w:rsid w:val="00483746"/>
    <w:rsid w:val="00484152"/>
    <w:rsid w:val="004843A7"/>
    <w:rsid w:val="00486608"/>
    <w:rsid w:val="00486A70"/>
    <w:rsid w:val="0048731C"/>
    <w:rsid w:val="00487AD0"/>
    <w:rsid w:val="00487D4D"/>
    <w:rsid w:val="0049003B"/>
    <w:rsid w:val="00490247"/>
    <w:rsid w:val="004904DA"/>
    <w:rsid w:val="00490686"/>
    <w:rsid w:val="004906EB"/>
    <w:rsid w:val="00490A65"/>
    <w:rsid w:val="00490B82"/>
    <w:rsid w:val="0049104B"/>
    <w:rsid w:val="004910C7"/>
    <w:rsid w:val="0049118A"/>
    <w:rsid w:val="00491ABD"/>
    <w:rsid w:val="0049233C"/>
    <w:rsid w:val="004932BE"/>
    <w:rsid w:val="00494192"/>
    <w:rsid w:val="004943A0"/>
    <w:rsid w:val="00494566"/>
    <w:rsid w:val="0049508A"/>
    <w:rsid w:val="004954FA"/>
    <w:rsid w:val="004956C4"/>
    <w:rsid w:val="004958FE"/>
    <w:rsid w:val="0049699E"/>
    <w:rsid w:val="004969B5"/>
    <w:rsid w:val="00496AA7"/>
    <w:rsid w:val="00496AEF"/>
    <w:rsid w:val="00496DB7"/>
    <w:rsid w:val="00497199"/>
    <w:rsid w:val="00497653"/>
    <w:rsid w:val="004A0038"/>
    <w:rsid w:val="004A0157"/>
    <w:rsid w:val="004A07F3"/>
    <w:rsid w:val="004A09F2"/>
    <w:rsid w:val="004A0DDF"/>
    <w:rsid w:val="004A1021"/>
    <w:rsid w:val="004A1305"/>
    <w:rsid w:val="004A199F"/>
    <w:rsid w:val="004A1C87"/>
    <w:rsid w:val="004A2139"/>
    <w:rsid w:val="004A24DD"/>
    <w:rsid w:val="004A276B"/>
    <w:rsid w:val="004A2894"/>
    <w:rsid w:val="004A2A84"/>
    <w:rsid w:val="004A2D85"/>
    <w:rsid w:val="004A2DD6"/>
    <w:rsid w:val="004A3472"/>
    <w:rsid w:val="004A360C"/>
    <w:rsid w:val="004A3794"/>
    <w:rsid w:val="004A3E00"/>
    <w:rsid w:val="004A4A64"/>
    <w:rsid w:val="004A5165"/>
    <w:rsid w:val="004A55D3"/>
    <w:rsid w:val="004A5B1D"/>
    <w:rsid w:val="004A5D36"/>
    <w:rsid w:val="004A63D8"/>
    <w:rsid w:val="004A66E9"/>
    <w:rsid w:val="004A6757"/>
    <w:rsid w:val="004A6B65"/>
    <w:rsid w:val="004A6E01"/>
    <w:rsid w:val="004A71D1"/>
    <w:rsid w:val="004A7549"/>
    <w:rsid w:val="004A77E3"/>
    <w:rsid w:val="004A7B15"/>
    <w:rsid w:val="004A7BA5"/>
    <w:rsid w:val="004A7C9A"/>
    <w:rsid w:val="004B0412"/>
    <w:rsid w:val="004B04B0"/>
    <w:rsid w:val="004B0D17"/>
    <w:rsid w:val="004B1EFE"/>
    <w:rsid w:val="004B22B5"/>
    <w:rsid w:val="004B2CB9"/>
    <w:rsid w:val="004B2CBD"/>
    <w:rsid w:val="004B30C9"/>
    <w:rsid w:val="004B3B3F"/>
    <w:rsid w:val="004B3CD0"/>
    <w:rsid w:val="004B437A"/>
    <w:rsid w:val="004B51F8"/>
    <w:rsid w:val="004B520F"/>
    <w:rsid w:val="004B5CEB"/>
    <w:rsid w:val="004B686A"/>
    <w:rsid w:val="004B6928"/>
    <w:rsid w:val="004B7007"/>
    <w:rsid w:val="004B70FB"/>
    <w:rsid w:val="004B794A"/>
    <w:rsid w:val="004B7C4D"/>
    <w:rsid w:val="004C028B"/>
    <w:rsid w:val="004C0471"/>
    <w:rsid w:val="004C06D2"/>
    <w:rsid w:val="004C115D"/>
    <w:rsid w:val="004C1342"/>
    <w:rsid w:val="004C1BF4"/>
    <w:rsid w:val="004C2351"/>
    <w:rsid w:val="004C2854"/>
    <w:rsid w:val="004C2DB2"/>
    <w:rsid w:val="004C2F10"/>
    <w:rsid w:val="004C2F40"/>
    <w:rsid w:val="004C32CA"/>
    <w:rsid w:val="004C33BD"/>
    <w:rsid w:val="004C3CF0"/>
    <w:rsid w:val="004C44C8"/>
    <w:rsid w:val="004C45CB"/>
    <w:rsid w:val="004C4E98"/>
    <w:rsid w:val="004C54C1"/>
    <w:rsid w:val="004C561F"/>
    <w:rsid w:val="004C5A20"/>
    <w:rsid w:val="004C5A2A"/>
    <w:rsid w:val="004C5F69"/>
    <w:rsid w:val="004C614B"/>
    <w:rsid w:val="004C6484"/>
    <w:rsid w:val="004C6963"/>
    <w:rsid w:val="004C6C32"/>
    <w:rsid w:val="004C6E4E"/>
    <w:rsid w:val="004C6F15"/>
    <w:rsid w:val="004C6F1A"/>
    <w:rsid w:val="004C713B"/>
    <w:rsid w:val="004C71C6"/>
    <w:rsid w:val="004C75EF"/>
    <w:rsid w:val="004C7756"/>
    <w:rsid w:val="004C7910"/>
    <w:rsid w:val="004D037A"/>
    <w:rsid w:val="004D04AF"/>
    <w:rsid w:val="004D07DC"/>
    <w:rsid w:val="004D117F"/>
    <w:rsid w:val="004D14DA"/>
    <w:rsid w:val="004D1516"/>
    <w:rsid w:val="004D17DB"/>
    <w:rsid w:val="004D1CAF"/>
    <w:rsid w:val="004D1E7E"/>
    <w:rsid w:val="004D218C"/>
    <w:rsid w:val="004D21E0"/>
    <w:rsid w:val="004D261F"/>
    <w:rsid w:val="004D2855"/>
    <w:rsid w:val="004D317D"/>
    <w:rsid w:val="004D32DB"/>
    <w:rsid w:val="004D3652"/>
    <w:rsid w:val="004D3C45"/>
    <w:rsid w:val="004D3D3F"/>
    <w:rsid w:val="004D46E9"/>
    <w:rsid w:val="004D4CDF"/>
    <w:rsid w:val="004D4D87"/>
    <w:rsid w:val="004D565C"/>
    <w:rsid w:val="004D577D"/>
    <w:rsid w:val="004D5A6C"/>
    <w:rsid w:val="004D618B"/>
    <w:rsid w:val="004D61CF"/>
    <w:rsid w:val="004D63AD"/>
    <w:rsid w:val="004D63C9"/>
    <w:rsid w:val="004D664A"/>
    <w:rsid w:val="004D66CB"/>
    <w:rsid w:val="004D6A83"/>
    <w:rsid w:val="004D6E67"/>
    <w:rsid w:val="004E07A2"/>
    <w:rsid w:val="004E0A7C"/>
    <w:rsid w:val="004E0D8E"/>
    <w:rsid w:val="004E145D"/>
    <w:rsid w:val="004E2248"/>
    <w:rsid w:val="004E239C"/>
    <w:rsid w:val="004E2ABF"/>
    <w:rsid w:val="004E2D59"/>
    <w:rsid w:val="004E2DA6"/>
    <w:rsid w:val="004E31FF"/>
    <w:rsid w:val="004E32E8"/>
    <w:rsid w:val="004E3A79"/>
    <w:rsid w:val="004E4966"/>
    <w:rsid w:val="004E5268"/>
    <w:rsid w:val="004E5AC6"/>
    <w:rsid w:val="004E641A"/>
    <w:rsid w:val="004E7317"/>
    <w:rsid w:val="004E7569"/>
    <w:rsid w:val="004E7C97"/>
    <w:rsid w:val="004E7CB9"/>
    <w:rsid w:val="004F020E"/>
    <w:rsid w:val="004F02F3"/>
    <w:rsid w:val="004F0B21"/>
    <w:rsid w:val="004F0E3B"/>
    <w:rsid w:val="004F1196"/>
    <w:rsid w:val="004F1372"/>
    <w:rsid w:val="004F13AD"/>
    <w:rsid w:val="004F1A5A"/>
    <w:rsid w:val="004F2954"/>
    <w:rsid w:val="004F2FE2"/>
    <w:rsid w:val="004F4AB7"/>
    <w:rsid w:val="004F4B6F"/>
    <w:rsid w:val="004F4BA1"/>
    <w:rsid w:val="004F4D17"/>
    <w:rsid w:val="004F4EEA"/>
    <w:rsid w:val="004F52D2"/>
    <w:rsid w:val="004F5355"/>
    <w:rsid w:val="004F559A"/>
    <w:rsid w:val="004F5987"/>
    <w:rsid w:val="004F5B68"/>
    <w:rsid w:val="004F5EF5"/>
    <w:rsid w:val="004F7402"/>
    <w:rsid w:val="004F7607"/>
    <w:rsid w:val="00500487"/>
    <w:rsid w:val="00500613"/>
    <w:rsid w:val="005006C9"/>
    <w:rsid w:val="00500C5E"/>
    <w:rsid w:val="005010B6"/>
    <w:rsid w:val="005013C6"/>
    <w:rsid w:val="0050166A"/>
    <w:rsid w:val="00501A22"/>
    <w:rsid w:val="00501E07"/>
    <w:rsid w:val="00502074"/>
    <w:rsid w:val="0050239C"/>
    <w:rsid w:val="005028F7"/>
    <w:rsid w:val="00502AB1"/>
    <w:rsid w:val="0050313C"/>
    <w:rsid w:val="00503A27"/>
    <w:rsid w:val="00503D3F"/>
    <w:rsid w:val="005044AD"/>
    <w:rsid w:val="005047FC"/>
    <w:rsid w:val="00504D67"/>
    <w:rsid w:val="0050527A"/>
    <w:rsid w:val="00505FA6"/>
    <w:rsid w:val="0050605B"/>
    <w:rsid w:val="00506398"/>
    <w:rsid w:val="00506A5C"/>
    <w:rsid w:val="00506F9C"/>
    <w:rsid w:val="005071A6"/>
    <w:rsid w:val="0050746B"/>
    <w:rsid w:val="00507D77"/>
    <w:rsid w:val="00507E91"/>
    <w:rsid w:val="00510118"/>
    <w:rsid w:val="00510829"/>
    <w:rsid w:val="005114AF"/>
    <w:rsid w:val="00511B82"/>
    <w:rsid w:val="0051232D"/>
    <w:rsid w:val="00512814"/>
    <w:rsid w:val="005132B8"/>
    <w:rsid w:val="00513867"/>
    <w:rsid w:val="00513999"/>
    <w:rsid w:val="00513E82"/>
    <w:rsid w:val="00514182"/>
    <w:rsid w:val="00514961"/>
    <w:rsid w:val="00514998"/>
    <w:rsid w:val="005150EA"/>
    <w:rsid w:val="00515228"/>
    <w:rsid w:val="00515430"/>
    <w:rsid w:val="005157E3"/>
    <w:rsid w:val="00515CE1"/>
    <w:rsid w:val="00516384"/>
    <w:rsid w:val="00516853"/>
    <w:rsid w:val="00516D0F"/>
    <w:rsid w:val="00516D6F"/>
    <w:rsid w:val="00516DEF"/>
    <w:rsid w:val="00516E42"/>
    <w:rsid w:val="00517500"/>
    <w:rsid w:val="005175A7"/>
    <w:rsid w:val="005178B8"/>
    <w:rsid w:val="00517E16"/>
    <w:rsid w:val="00517F9D"/>
    <w:rsid w:val="00520312"/>
    <w:rsid w:val="005203F9"/>
    <w:rsid w:val="00520856"/>
    <w:rsid w:val="00520E5A"/>
    <w:rsid w:val="0052178B"/>
    <w:rsid w:val="005224C7"/>
    <w:rsid w:val="005225D5"/>
    <w:rsid w:val="00524371"/>
    <w:rsid w:val="0052471F"/>
    <w:rsid w:val="00526294"/>
    <w:rsid w:val="005262BE"/>
    <w:rsid w:val="005265A1"/>
    <w:rsid w:val="00527BB9"/>
    <w:rsid w:val="00527C24"/>
    <w:rsid w:val="00527CBA"/>
    <w:rsid w:val="0053045A"/>
    <w:rsid w:val="005305E5"/>
    <w:rsid w:val="00531910"/>
    <w:rsid w:val="00532C8D"/>
    <w:rsid w:val="00532EF3"/>
    <w:rsid w:val="00533D3A"/>
    <w:rsid w:val="00533FD8"/>
    <w:rsid w:val="00534245"/>
    <w:rsid w:val="00534A64"/>
    <w:rsid w:val="0053537D"/>
    <w:rsid w:val="00535A49"/>
    <w:rsid w:val="00535DF3"/>
    <w:rsid w:val="0053602F"/>
    <w:rsid w:val="005361A2"/>
    <w:rsid w:val="005370A7"/>
    <w:rsid w:val="0053760C"/>
    <w:rsid w:val="00540339"/>
    <w:rsid w:val="00540597"/>
    <w:rsid w:val="00540903"/>
    <w:rsid w:val="00540A92"/>
    <w:rsid w:val="00540CA3"/>
    <w:rsid w:val="00541794"/>
    <w:rsid w:val="005417D8"/>
    <w:rsid w:val="00541D1F"/>
    <w:rsid w:val="00541D48"/>
    <w:rsid w:val="00542433"/>
    <w:rsid w:val="005425BB"/>
    <w:rsid w:val="0054288E"/>
    <w:rsid w:val="00542EB7"/>
    <w:rsid w:val="0054302C"/>
    <w:rsid w:val="005439E1"/>
    <w:rsid w:val="00543C1C"/>
    <w:rsid w:val="00544326"/>
    <w:rsid w:val="005453AA"/>
    <w:rsid w:val="005453C4"/>
    <w:rsid w:val="0054591C"/>
    <w:rsid w:val="00545B0D"/>
    <w:rsid w:val="0054651F"/>
    <w:rsid w:val="005468E2"/>
    <w:rsid w:val="00546AB6"/>
    <w:rsid w:val="00546AF7"/>
    <w:rsid w:val="005478A6"/>
    <w:rsid w:val="00547991"/>
    <w:rsid w:val="00547E0E"/>
    <w:rsid w:val="0055043B"/>
    <w:rsid w:val="00550564"/>
    <w:rsid w:val="005508EC"/>
    <w:rsid w:val="00550C5B"/>
    <w:rsid w:val="00550CA3"/>
    <w:rsid w:val="005516BF"/>
    <w:rsid w:val="005521CA"/>
    <w:rsid w:val="00552E78"/>
    <w:rsid w:val="005534F7"/>
    <w:rsid w:val="005535CF"/>
    <w:rsid w:val="00553603"/>
    <w:rsid w:val="0055365E"/>
    <w:rsid w:val="00553A04"/>
    <w:rsid w:val="00553DE6"/>
    <w:rsid w:val="005545E5"/>
    <w:rsid w:val="005545F1"/>
    <w:rsid w:val="00554951"/>
    <w:rsid w:val="00554D48"/>
    <w:rsid w:val="00555545"/>
    <w:rsid w:val="00555C7D"/>
    <w:rsid w:val="00556F24"/>
    <w:rsid w:val="00557553"/>
    <w:rsid w:val="0055795B"/>
    <w:rsid w:val="00557B5A"/>
    <w:rsid w:val="00557DDA"/>
    <w:rsid w:val="00557F11"/>
    <w:rsid w:val="00560781"/>
    <w:rsid w:val="005607DC"/>
    <w:rsid w:val="005609BE"/>
    <w:rsid w:val="00560D5E"/>
    <w:rsid w:val="0056145B"/>
    <w:rsid w:val="00561F1F"/>
    <w:rsid w:val="00562067"/>
    <w:rsid w:val="00563025"/>
    <w:rsid w:val="0056311F"/>
    <w:rsid w:val="005636B2"/>
    <w:rsid w:val="00563889"/>
    <w:rsid w:val="00564AAE"/>
    <w:rsid w:val="0056552C"/>
    <w:rsid w:val="00565972"/>
    <w:rsid w:val="00565B4D"/>
    <w:rsid w:val="00566423"/>
    <w:rsid w:val="00566551"/>
    <w:rsid w:val="00566C34"/>
    <w:rsid w:val="00567257"/>
    <w:rsid w:val="005675A1"/>
    <w:rsid w:val="00570228"/>
    <w:rsid w:val="00570995"/>
    <w:rsid w:val="0057135D"/>
    <w:rsid w:val="00571457"/>
    <w:rsid w:val="005717E2"/>
    <w:rsid w:val="00571C8A"/>
    <w:rsid w:val="00571D91"/>
    <w:rsid w:val="00571ED9"/>
    <w:rsid w:val="0057253F"/>
    <w:rsid w:val="0057267D"/>
    <w:rsid w:val="0057305E"/>
    <w:rsid w:val="00573758"/>
    <w:rsid w:val="0057391E"/>
    <w:rsid w:val="00573AB8"/>
    <w:rsid w:val="005741A7"/>
    <w:rsid w:val="00574607"/>
    <w:rsid w:val="005747F3"/>
    <w:rsid w:val="00574B0E"/>
    <w:rsid w:val="00574BF4"/>
    <w:rsid w:val="00574C4D"/>
    <w:rsid w:val="005755B6"/>
    <w:rsid w:val="00575B1F"/>
    <w:rsid w:val="00575D56"/>
    <w:rsid w:val="00575D9C"/>
    <w:rsid w:val="00575FBA"/>
    <w:rsid w:val="00576A00"/>
    <w:rsid w:val="00576D88"/>
    <w:rsid w:val="0057706F"/>
    <w:rsid w:val="0057726C"/>
    <w:rsid w:val="00577F7F"/>
    <w:rsid w:val="00581073"/>
    <w:rsid w:val="00581B93"/>
    <w:rsid w:val="00581D52"/>
    <w:rsid w:val="005824FF"/>
    <w:rsid w:val="00582BCA"/>
    <w:rsid w:val="005839D2"/>
    <w:rsid w:val="00583AA0"/>
    <w:rsid w:val="00583B19"/>
    <w:rsid w:val="00583B3D"/>
    <w:rsid w:val="00583FAB"/>
    <w:rsid w:val="00584551"/>
    <w:rsid w:val="005845E3"/>
    <w:rsid w:val="005846E8"/>
    <w:rsid w:val="00584F03"/>
    <w:rsid w:val="00585309"/>
    <w:rsid w:val="005854EF"/>
    <w:rsid w:val="00586774"/>
    <w:rsid w:val="00586952"/>
    <w:rsid w:val="00586CF7"/>
    <w:rsid w:val="00587240"/>
    <w:rsid w:val="0058733A"/>
    <w:rsid w:val="00587C2E"/>
    <w:rsid w:val="005901EB"/>
    <w:rsid w:val="0059021C"/>
    <w:rsid w:val="005906A4"/>
    <w:rsid w:val="00590704"/>
    <w:rsid w:val="005909B6"/>
    <w:rsid w:val="00590E63"/>
    <w:rsid w:val="005914CC"/>
    <w:rsid w:val="00591CFA"/>
    <w:rsid w:val="00591E1A"/>
    <w:rsid w:val="0059227F"/>
    <w:rsid w:val="005922C9"/>
    <w:rsid w:val="0059249B"/>
    <w:rsid w:val="00592636"/>
    <w:rsid w:val="0059288C"/>
    <w:rsid w:val="00592B94"/>
    <w:rsid w:val="005931EA"/>
    <w:rsid w:val="005937D3"/>
    <w:rsid w:val="00593CA9"/>
    <w:rsid w:val="00593F05"/>
    <w:rsid w:val="0059421A"/>
    <w:rsid w:val="00594796"/>
    <w:rsid w:val="00594E9D"/>
    <w:rsid w:val="0059513D"/>
    <w:rsid w:val="005951F3"/>
    <w:rsid w:val="00595CC1"/>
    <w:rsid w:val="00596089"/>
    <w:rsid w:val="00596213"/>
    <w:rsid w:val="005966CE"/>
    <w:rsid w:val="00596CFA"/>
    <w:rsid w:val="00596F69"/>
    <w:rsid w:val="00597289"/>
    <w:rsid w:val="005975AD"/>
    <w:rsid w:val="00597799"/>
    <w:rsid w:val="00597CCA"/>
    <w:rsid w:val="005A0235"/>
    <w:rsid w:val="005A02BD"/>
    <w:rsid w:val="005A032F"/>
    <w:rsid w:val="005A0DC6"/>
    <w:rsid w:val="005A0E97"/>
    <w:rsid w:val="005A0EDD"/>
    <w:rsid w:val="005A107F"/>
    <w:rsid w:val="005A13EF"/>
    <w:rsid w:val="005A1B2F"/>
    <w:rsid w:val="005A1D13"/>
    <w:rsid w:val="005A1EC7"/>
    <w:rsid w:val="005A1F5A"/>
    <w:rsid w:val="005A239D"/>
    <w:rsid w:val="005A29E8"/>
    <w:rsid w:val="005A2CBF"/>
    <w:rsid w:val="005A2E7A"/>
    <w:rsid w:val="005A3515"/>
    <w:rsid w:val="005A3B33"/>
    <w:rsid w:val="005A3BB0"/>
    <w:rsid w:val="005A3C04"/>
    <w:rsid w:val="005A3F2F"/>
    <w:rsid w:val="005A4436"/>
    <w:rsid w:val="005A498A"/>
    <w:rsid w:val="005A4B61"/>
    <w:rsid w:val="005A4C66"/>
    <w:rsid w:val="005A4ECE"/>
    <w:rsid w:val="005A545E"/>
    <w:rsid w:val="005A5F9A"/>
    <w:rsid w:val="005A5FBF"/>
    <w:rsid w:val="005A62CC"/>
    <w:rsid w:val="005A664A"/>
    <w:rsid w:val="005A6BCB"/>
    <w:rsid w:val="005A6E3D"/>
    <w:rsid w:val="005A6E66"/>
    <w:rsid w:val="005A6FA2"/>
    <w:rsid w:val="005A70BF"/>
    <w:rsid w:val="005A711E"/>
    <w:rsid w:val="005A76F8"/>
    <w:rsid w:val="005A784B"/>
    <w:rsid w:val="005A7B76"/>
    <w:rsid w:val="005B013A"/>
    <w:rsid w:val="005B0177"/>
    <w:rsid w:val="005B07E4"/>
    <w:rsid w:val="005B0BB3"/>
    <w:rsid w:val="005B0BEF"/>
    <w:rsid w:val="005B0C0B"/>
    <w:rsid w:val="005B0EF7"/>
    <w:rsid w:val="005B0F5F"/>
    <w:rsid w:val="005B18BE"/>
    <w:rsid w:val="005B1AD6"/>
    <w:rsid w:val="005B1AED"/>
    <w:rsid w:val="005B24B2"/>
    <w:rsid w:val="005B2783"/>
    <w:rsid w:val="005B3CBB"/>
    <w:rsid w:val="005B4259"/>
    <w:rsid w:val="005B489D"/>
    <w:rsid w:val="005B49D2"/>
    <w:rsid w:val="005B4B33"/>
    <w:rsid w:val="005B4EC3"/>
    <w:rsid w:val="005B5168"/>
    <w:rsid w:val="005B51ED"/>
    <w:rsid w:val="005B561D"/>
    <w:rsid w:val="005B58F1"/>
    <w:rsid w:val="005B5D18"/>
    <w:rsid w:val="005B621C"/>
    <w:rsid w:val="005B6250"/>
    <w:rsid w:val="005B6308"/>
    <w:rsid w:val="005B651A"/>
    <w:rsid w:val="005B68EE"/>
    <w:rsid w:val="005B7243"/>
    <w:rsid w:val="005B7718"/>
    <w:rsid w:val="005B77A6"/>
    <w:rsid w:val="005B7A82"/>
    <w:rsid w:val="005C0509"/>
    <w:rsid w:val="005C0684"/>
    <w:rsid w:val="005C06C9"/>
    <w:rsid w:val="005C07FE"/>
    <w:rsid w:val="005C099F"/>
    <w:rsid w:val="005C09AF"/>
    <w:rsid w:val="005C0DD1"/>
    <w:rsid w:val="005C1006"/>
    <w:rsid w:val="005C147E"/>
    <w:rsid w:val="005C17D1"/>
    <w:rsid w:val="005C199E"/>
    <w:rsid w:val="005C2181"/>
    <w:rsid w:val="005C2D74"/>
    <w:rsid w:val="005C2D86"/>
    <w:rsid w:val="005C3053"/>
    <w:rsid w:val="005C3610"/>
    <w:rsid w:val="005C38B4"/>
    <w:rsid w:val="005C3BEF"/>
    <w:rsid w:val="005C4124"/>
    <w:rsid w:val="005C44A9"/>
    <w:rsid w:val="005C46D9"/>
    <w:rsid w:val="005C46F1"/>
    <w:rsid w:val="005C4AD1"/>
    <w:rsid w:val="005C4B54"/>
    <w:rsid w:val="005C4CED"/>
    <w:rsid w:val="005C4F07"/>
    <w:rsid w:val="005C5075"/>
    <w:rsid w:val="005C5435"/>
    <w:rsid w:val="005C5600"/>
    <w:rsid w:val="005C5856"/>
    <w:rsid w:val="005C5940"/>
    <w:rsid w:val="005C5F6B"/>
    <w:rsid w:val="005C6377"/>
    <w:rsid w:val="005C6820"/>
    <w:rsid w:val="005C701E"/>
    <w:rsid w:val="005C7361"/>
    <w:rsid w:val="005C73A3"/>
    <w:rsid w:val="005C73C2"/>
    <w:rsid w:val="005C7E90"/>
    <w:rsid w:val="005D0227"/>
    <w:rsid w:val="005D0996"/>
    <w:rsid w:val="005D0ADD"/>
    <w:rsid w:val="005D0DCA"/>
    <w:rsid w:val="005D0FE8"/>
    <w:rsid w:val="005D18DA"/>
    <w:rsid w:val="005D190B"/>
    <w:rsid w:val="005D19C7"/>
    <w:rsid w:val="005D1A25"/>
    <w:rsid w:val="005D29F0"/>
    <w:rsid w:val="005D3562"/>
    <w:rsid w:val="005D3C0E"/>
    <w:rsid w:val="005D4283"/>
    <w:rsid w:val="005D4506"/>
    <w:rsid w:val="005D48F2"/>
    <w:rsid w:val="005D49B4"/>
    <w:rsid w:val="005D4DD6"/>
    <w:rsid w:val="005D4F79"/>
    <w:rsid w:val="005D5323"/>
    <w:rsid w:val="005D57C8"/>
    <w:rsid w:val="005D5BCD"/>
    <w:rsid w:val="005D5DE4"/>
    <w:rsid w:val="005D5F8C"/>
    <w:rsid w:val="005D64C1"/>
    <w:rsid w:val="005D67BE"/>
    <w:rsid w:val="005D69CA"/>
    <w:rsid w:val="005D6D2B"/>
    <w:rsid w:val="005D6E80"/>
    <w:rsid w:val="005D72E1"/>
    <w:rsid w:val="005D76AA"/>
    <w:rsid w:val="005D79B5"/>
    <w:rsid w:val="005D7CA7"/>
    <w:rsid w:val="005D7F28"/>
    <w:rsid w:val="005E0A6C"/>
    <w:rsid w:val="005E0EB4"/>
    <w:rsid w:val="005E19B8"/>
    <w:rsid w:val="005E19C1"/>
    <w:rsid w:val="005E1B11"/>
    <w:rsid w:val="005E1F16"/>
    <w:rsid w:val="005E2509"/>
    <w:rsid w:val="005E2B33"/>
    <w:rsid w:val="005E30D5"/>
    <w:rsid w:val="005E3278"/>
    <w:rsid w:val="005E32A8"/>
    <w:rsid w:val="005E33EC"/>
    <w:rsid w:val="005E34E3"/>
    <w:rsid w:val="005E3D3D"/>
    <w:rsid w:val="005E4140"/>
    <w:rsid w:val="005E4342"/>
    <w:rsid w:val="005E48BA"/>
    <w:rsid w:val="005E4A28"/>
    <w:rsid w:val="005E4C99"/>
    <w:rsid w:val="005E4DA0"/>
    <w:rsid w:val="005E57AC"/>
    <w:rsid w:val="005E57AF"/>
    <w:rsid w:val="005E5AA5"/>
    <w:rsid w:val="005E5F24"/>
    <w:rsid w:val="005E60C1"/>
    <w:rsid w:val="005E65C9"/>
    <w:rsid w:val="005E6C2D"/>
    <w:rsid w:val="005E76FE"/>
    <w:rsid w:val="005E781F"/>
    <w:rsid w:val="005E79F9"/>
    <w:rsid w:val="005E7D14"/>
    <w:rsid w:val="005F0059"/>
    <w:rsid w:val="005F07E6"/>
    <w:rsid w:val="005F0C19"/>
    <w:rsid w:val="005F1179"/>
    <w:rsid w:val="005F12BE"/>
    <w:rsid w:val="005F196A"/>
    <w:rsid w:val="005F2626"/>
    <w:rsid w:val="005F3734"/>
    <w:rsid w:val="005F3B7A"/>
    <w:rsid w:val="005F4360"/>
    <w:rsid w:val="005F4744"/>
    <w:rsid w:val="005F4C2E"/>
    <w:rsid w:val="005F548B"/>
    <w:rsid w:val="005F57A5"/>
    <w:rsid w:val="005F5B1F"/>
    <w:rsid w:val="005F5D64"/>
    <w:rsid w:val="005F61BB"/>
    <w:rsid w:val="005F63BE"/>
    <w:rsid w:val="005F659F"/>
    <w:rsid w:val="005F68CC"/>
    <w:rsid w:val="005F6A9C"/>
    <w:rsid w:val="005F6C63"/>
    <w:rsid w:val="005F6DCF"/>
    <w:rsid w:val="005F6FE3"/>
    <w:rsid w:val="005F74F5"/>
    <w:rsid w:val="006004A3"/>
    <w:rsid w:val="0060070A"/>
    <w:rsid w:val="00600D29"/>
    <w:rsid w:val="00600F70"/>
    <w:rsid w:val="00601082"/>
    <w:rsid w:val="0060188E"/>
    <w:rsid w:val="00601D9E"/>
    <w:rsid w:val="00601FED"/>
    <w:rsid w:val="00602A0B"/>
    <w:rsid w:val="00602C62"/>
    <w:rsid w:val="0060353F"/>
    <w:rsid w:val="00603575"/>
    <w:rsid w:val="006035A4"/>
    <w:rsid w:val="006035E0"/>
    <w:rsid w:val="0060402C"/>
    <w:rsid w:val="0060412F"/>
    <w:rsid w:val="00604348"/>
    <w:rsid w:val="00604700"/>
    <w:rsid w:val="00604D0D"/>
    <w:rsid w:val="00604E98"/>
    <w:rsid w:val="00605B2F"/>
    <w:rsid w:val="00605D52"/>
    <w:rsid w:val="00606013"/>
    <w:rsid w:val="006063FA"/>
    <w:rsid w:val="00606797"/>
    <w:rsid w:val="00606BBB"/>
    <w:rsid w:val="00606F78"/>
    <w:rsid w:val="006074D4"/>
    <w:rsid w:val="00607503"/>
    <w:rsid w:val="0060763F"/>
    <w:rsid w:val="006079BB"/>
    <w:rsid w:val="00610678"/>
    <w:rsid w:val="00611200"/>
    <w:rsid w:val="0061136F"/>
    <w:rsid w:val="00611505"/>
    <w:rsid w:val="006115A6"/>
    <w:rsid w:val="00611D71"/>
    <w:rsid w:val="00611E14"/>
    <w:rsid w:val="00612247"/>
    <w:rsid w:val="00612591"/>
    <w:rsid w:val="00612CA4"/>
    <w:rsid w:val="00612D7A"/>
    <w:rsid w:val="00612D7E"/>
    <w:rsid w:val="006136B2"/>
    <w:rsid w:val="00614A23"/>
    <w:rsid w:val="00614FC4"/>
    <w:rsid w:val="006163C0"/>
    <w:rsid w:val="006166AC"/>
    <w:rsid w:val="0061671B"/>
    <w:rsid w:val="00616BB9"/>
    <w:rsid w:val="00616CA9"/>
    <w:rsid w:val="006170C8"/>
    <w:rsid w:val="006175B6"/>
    <w:rsid w:val="00617F45"/>
    <w:rsid w:val="0062036A"/>
    <w:rsid w:val="00620695"/>
    <w:rsid w:val="00620734"/>
    <w:rsid w:val="00620740"/>
    <w:rsid w:val="006207B8"/>
    <w:rsid w:val="0062089F"/>
    <w:rsid w:val="006208D3"/>
    <w:rsid w:val="00620947"/>
    <w:rsid w:val="00620CA2"/>
    <w:rsid w:val="00620E0C"/>
    <w:rsid w:val="00620F6A"/>
    <w:rsid w:val="00621034"/>
    <w:rsid w:val="006210EC"/>
    <w:rsid w:val="006215BE"/>
    <w:rsid w:val="00621C62"/>
    <w:rsid w:val="006220FC"/>
    <w:rsid w:val="006222ED"/>
    <w:rsid w:val="006225AA"/>
    <w:rsid w:val="00622859"/>
    <w:rsid w:val="00622A29"/>
    <w:rsid w:val="00622BD7"/>
    <w:rsid w:val="00622E79"/>
    <w:rsid w:val="00623E32"/>
    <w:rsid w:val="00623E45"/>
    <w:rsid w:val="0062492F"/>
    <w:rsid w:val="00624C11"/>
    <w:rsid w:val="006250F3"/>
    <w:rsid w:val="006251A6"/>
    <w:rsid w:val="00625368"/>
    <w:rsid w:val="00625851"/>
    <w:rsid w:val="00625C17"/>
    <w:rsid w:val="0062606D"/>
    <w:rsid w:val="00626583"/>
    <w:rsid w:val="006265C3"/>
    <w:rsid w:val="00626A08"/>
    <w:rsid w:val="00627696"/>
    <w:rsid w:val="00627915"/>
    <w:rsid w:val="00627A2B"/>
    <w:rsid w:val="006301AD"/>
    <w:rsid w:val="0063070C"/>
    <w:rsid w:val="00630B01"/>
    <w:rsid w:val="00630CC5"/>
    <w:rsid w:val="00631346"/>
    <w:rsid w:val="0063145F"/>
    <w:rsid w:val="0063149F"/>
    <w:rsid w:val="00631BE3"/>
    <w:rsid w:val="0063227B"/>
    <w:rsid w:val="00632381"/>
    <w:rsid w:val="006329D7"/>
    <w:rsid w:val="00632C30"/>
    <w:rsid w:val="0063368B"/>
    <w:rsid w:val="00633C07"/>
    <w:rsid w:val="00633D8C"/>
    <w:rsid w:val="00633F92"/>
    <w:rsid w:val="00634852"/>
    <w:rsid w:val="00636533"/>
    <w:rsid w:val="00636661"/>
    <w:rsid w:val="006374F5"/>
    <w:rsid w:val="006375A4"/>
    <w:rsid w:val="0063794C"/>
    <w:rsid w:val="00637DD8"/>
    <w:rsid w:val="00641665"/>
    <w:rsid w:val="006419A6"/>
    <w:rsid w:val="00641B74"/>
    <w:rsid w:val="00641C59"/>
    <w:rsid w:val="00642682"/>
    <w:rsid w:val="00643593"/>
    <w:rsid w:val="006443FE"/>
    <w:rsid w:val="00644556"/>
    <w:rsid w:val="0064465E"/>
    <w:rsid w:val="00644C4D"/>
    <w:rsid w:val="00644E78"/>
    <w:rsid w:val="0064502F"/>
    <w:rsid w:val="006450F0"/>
    <w:rsid w:val="00645623"/>
    <w:rsid w:val="006456D9"/>
    <w:rsid w:val="00645ABB"/>
    <w:rsid w:val="00645B77"/>
    <w:rsid w:val="00645D6B"/>
    <w:rsid w:val="0064605A"/>
    <w:rsid w:val="006460FA"/>
    <w:rsid w:val="0064668D"/>
    <w:rsid w:val="00646A2F"/>
    <w:rsid w:val="006471C0"/>
    <w:rsid w:val="00647298"/>
    <w:rsid w:val="00647A72"/>
    <w:rsid w:val="006508CD"/>
    <w:rsid w:val="006508DB"/>
    <w:rsid w:val="00652458"/>
    <w:rsid w:val="00653021"/>
    <w:rsid w:val="006531D4"/>
    <w:rsid w:val="006532E5"/>
    <w:rsid w:val="0065373A"/>
    <w:rsid w:val="00653B2D"/>
    <w:rsid w:val="00653F54"/>
    <w:rsid w:val="0065407A"/>
    <w:rsid w:val="0065419A"/>
    <w:rsid w:val="006547CC"/>
    <w:rsid w:val="006547EC"/>
    <w:rsid w:val="00654A1A"/>
    <w:rsid w:val="00654B1D"/>
    <w:rsid w:val="00654C89"/>
    <w:rsid w:val="00654CCA"/>
    <w:rsid w:val="00655477"/>
    <w:rsid w:val="00655863"/>
    <w:rsid w:val="00657712"/>
    <w:rsid w:val="00657C92"/>
    <w:rsid w:val="00657CF9"/>
    <w:rsid w:val="00660634"/>
    <w:rsid w:val="006606A9"/>
    <w:rsid w:val="006608B7"/>
    <w:rsid w:val="006608BB"/>
    <w:rsid w:val="006615FC"/>
    <w:rsid w:val="006619CA"/>
    <w:rsid w:val="00661C10"/>
    <w:rsid w:val="0066209D"/>
    <w:rsid w:val="0066246A"/>
    <w:rsid w:val="00662B48"/>
    <w:rsid w:val="006632DC"/>
    <w:rsid w:val="006637DA"/>
    <w:rsid w:val="00663961"/>
    <w:rsid w:val="006642D2"/>
    <w:rsid w:val="00664308"/>
    <w:rsid w:val="00665096"/>
    <w:rsid w:val="00665351"/>
    <w:rsid w:val="00665529"/>
    <w:rsid w:val="00665576"/>
    <w:rsid w:val="006656AF"/>
    <w:rsid w:val="00665AA8"/>
    <w:rsid w:val="00665E74"/>
    <w:rsid w:val="00667A67"/>
    <w:rsid w:val="00667DC6"/>
    <w:rsid w:val="00667F99"/>
    <w:rsid w:val="006705AD"/>
    <w:rsid w:val="00670A05"/>
    <w:rsid w:val="00670F94"/>
    <w:rsid w:val="006712B8"/>
    <w:rsid w:val="00671927"/>
    <w:rsid w:val="00672680"/>
    <w:rsid w:val="006726AA"/>
    <w:rsid w:val="006728D5"/>
    <w:rsid w:val="00672A04"/>
    <w:rsid w:val="00672A55"/>
    <w:rsid w:val="006736F1"/>
    <w:rsid w:val="0067437A"/>
    <w:rsid w:val="00674965"/>
    <w:rsid w:val="00674D71"/>
    <w:rsid w:val="00674D8B"/>
    <w:rsid w:val="00674E91"/>
    <w:rsid w:val="006752E3"/>
    <w:rsid w:val="0067560A"/>
    <w:rsid w:val="00675BA9"/>
    <w:rsid w:val="00676AB2"/>
    <w:rsid w:val="00676CAB"/>
    <w:rsid w:val="00676DE0"/>
    <w:rsid w:val="006770B4"/>
    <w:rsid w:val="00677272"/>
    <w:rsid w:val="0068015B"/>
    <w:rsid w:val="00680700"/>
    <w:rsid w:val="00680DF1"/>
    <w:rsid w:val="00680F7C"/>
    <w:rsid w:val="00681014"/>
    <w:rsid w:val="0068165D"/>
    <w:rsid w:val="00681985"/>
    <w:rsid w:val="00681993"/>
    <w:rsid w:val="00681A91"/>
    <w:rsid w:val="00681DA7"/>
    <w:rsid w:val="0068292F"/>
    <w:rsid w:val="00682984"/>
    <w:rsid w:val="00683072"/>
    <w:rsid w:val="00683182"/>
    <w:rsid w:val="0068369D"/>
    <w:rsid w:val="00683F83"/>
    <w:rsid w:val="0068487C"/>
    <w:rsid w:val="0068571E"/>
    <w:rsid w:val="00685B41"/>
    <w:rsid w:val="00685BFE"/>
    <w:rsid w:val="00685C62"/>
    <w:rsid w:val="00685D48"/>
    <w:rsid w:val="00685E7F"/>
    <w:rsid w:val="006860F6"/>
    <w:rsid w:val="00686364"/>
    <w:rsid w:val="00686704"/>
    <w:rsid w:val="00687173"/>
    <w:rsid w:val="006871E9"/>
    <w:rsid w:val="006876E6"/>
    <w:rsid w:val="006877A6"/>
    <w:rsid w:val="006879C4"/>
    <w:rsid w:val="00687AA8"/>
    <w:rsid w:val="00690408"/>
    <w:rsid w:val="006904BF"/>
    <w:rsid w:val="0069082E"/>
    <w:rsid w:val="00690AB0"/>
    <w:rsid w:val="00690BD9"/>
    <w:rsid w:val="00690E31"/>
    <w:rsid w:val="00691A37"/>
    <w:rsid w:val="00691BE0"/>
    <w:rsid w:val="006923A9"/>
    <w:rsid w:val="00692A46"/>
    <w:rsid w:val="00692E6C"/>
    <w:rsid w:val="00693B6D"/>
    <w:rsid w:val="00693C43"/>
    <w:rsid w:val="006941B4"/>
    <w:rsid w:val="00694738"/>
    <w:rsid w:val="006951F2"/>
    <w:rsid w:val="00695DCB"/>
    <w:rsid w:val="00696169"/>
    <w:rsid w:val="00696290"/>
    <w:rsid w:val="006964AB"/>
    <w:rsid w:val="00696760"/>
    <w:rsid w:val="00696B39"/>
    <w:rsid w:val="00696CF6"/>
    <w:rsid w:val="00697135"/>
    <w:rsid w:val="006973DD"/>
    <w:rsid w:val="006979BD"/>
    <w:rsid w:val="00697B1E"/>
    <w:rsid w:val="00697B50"/>
    <w:rsid w:val="00697C2A"/>
    <w:rsid w:val="00697EA0"/>
    <w:rsid w:val="006A0236"/>
    <w:rsid w:val="006A02E6"/>
    <w:rsid w:val="006A0A88"/>
    <w:rsid w:val="006A0F42"/>
    <w:rsid w:val="006A11AD"/>
    <w:rsid w:val="006A12A0"/>
    <w:rsid w:val="006A13CE"/>
    <w:rsid w:val="006A15BC"/>
    <w:rsid w:val="006A21F8"/>
    <w:rsid w:val="006A2870"/>
    <w:rsid w:val="006A348D"/>
    <w:rsid w:val="006A3AF5"/>
    <w:rsid w:val="006A3D54"/>
    <w:rsid w:val="006A3FCE"/>
    <w:rsid w:val="006A43F5"/>
    <w:rsid w:val="006A447C"/>
    <w:rsid w:val="006A454F"/>
    <w:rsid w:val="006A467D"/>
    <w:rsid w:val="006A4AF2"/>
    <w:rsid w:val="006A4D31"/>
    <w:rsid w:val="006A4D46"/>
    <w:rsid w:val="006A50B9"/>
    <w:rsid w:val="006A542F"/>
    <w:rsid w:val="006A5561"/>
    <w:rsid w:val="006A5924"/>
    <w:rsid w:val="006A6266"/>
    <w:rsid w:val="006A636F"/>
    <w:rsid w:val="006A6A7C"/>
    <w:rsid w:val="006A76DD"/>
    <w:rsid w:val="006A7B17"/>
    <w:rsid w:val="006B0DFD"/>
    <w:rsid w:val="006B1E0B"/>
    <w:rsid w:val="006B24DF"/>
    <w:rsid w:val="006B2AD8"/>
    <w:rsid w:val="006B347D"/>
    <w:rsid w:val="006B395C"/>
    <w:rsid w:val="006B3C0B"/>
    <w:rsid w:val="006B3E52"/>
    <w:rsid w:val="006B443F"/>
    <w:rsid w:val="006B44A0"/>
    <w:rsid w:val="006B4926"/>
    <w:rsid w:val="006B5426"/>
    <w:rsid w:val="006B616D"/>
    <w:rsid w:val="006B6251"/>
    <w:rsid w:val="006B66B6"/>
    <w:rsid w:val="006B7150"/>
    <w:rsid w:val="006B73D1"/>
    <w:rsid w:val="006B7843"/>
    <w:rsid w:val="006B7A22"/>
    <w:rsid w:val="006C055B"/>
    <w:rsid w:val="006C1127"/>
    <w:rsid w:val="006C165A"/>
    <w:rsid w:val="006C3360"/>
    <w:rsid w:val="006C36E2"/>
    <w:rsid w:val="006C4347"/>
    <w:rsid w:val="006C43DE"/>
    <w:rsid w:val="006C45DD"/>
    <w:rsid w:val="006C4715"/>
    <w:rsid w:val="006C4CA8"/>
    <w:rsid w:val="006C4D7C"/>
    <w:rsid w:val="006C4FB8"/>
    <w:rsid w:val="006C53EB"/>
    <w:rsid w:val="006C5942"/>
    <w:rsid w:val="006C5C19"/>
    <w:rsid w:val="006C5FA3"/>
    <w:rsid w:val="006C6048"/>
    <w:rsid w:val="006C6B5D"/>
    <w:rsid w:val="006C6E71"/>
    <w:rsid w:val="006C6E83"/>
    <w:rsid w:val="006C7E3A"/>
    <w:rsid w:val="006C7F73"/>
    <w:rsid w:val="006D0095"/>
    <w:rsid w:val="006D05DC"/>
    <w:rsid w:val="006D0816"/>
    <w:rsid w:val="006D0EC8"/>
    <w:rsid w:val="006D13FB"/>
    <w:rsid w:val="006D1634"/>
    <w:rsid w:val="006D1820"/>
    <w:rsid w:val="006D1E0A"/>
    <w:rsid w:val="006D24BE"/>
    <w:rsid w:val="006D2C2F"/>
    <w:rsid w:val="006D33C5"/>
    <w:rsid w:val="006D413C"/>
    <w:rsid w:val="006D4207"/>
    <w:rsid w:val="006D4223"/>
    <w:rsid w:val="006D4C19"/>
    <w:rsid w:val="006D50F4"/>
    <w:rsid w:val="006D54BA"/>
    <w:rsid w:val="006D58B0"/>
    <w:rsid w:val="006D5905"/>
    <w:rsid w:val="006D592B"/>
    <w:rsid w:val="006D5BE1"/>
    <w:rsid w:val="006D5C9F"/>
    <w:rsid w:val="006D5DA1"/>
    <w:rsid w:val="006D6B18"/>
    <w:rsid w:val="006D6BCE"/>
    <w:rsid w:val="006E0367"/>
    <w:rsid w:val="006E075C"/>
    <w:rsid w:val="006E08F8"/>
    <w:rsid w:val="006E0AD4"/>
    <w:rsid w:val="006E0B15"/>
    <w:rsid w:val="006E112D"/>
    <w:rsid w:val="006E1138"/>
    <w:rsid w:val="006E1632"/>
    <w:rsid w:val="006E17FF"/>
    <w:rsid w:val="006E1812"/>
    <w:rsid w:val="006E1C1E"/>
    <w:rsid w:val="006E1CDD"/>
    <w:rsid w:val="006E2066"/>
    <w:rsid w:val="006E2285"/>
    <w:rsid w:val="006E2B4C"/>
    <w:rsid w:val="006E33FC"/>
    <w:rsid w:val="006E36CF"/>
    <w:rsid w:val="006E37E5"/>
    <w:rsid w:val="006E3C74"/>
    <w:rsid w:val="006E40B5"/>
    <w:rsid w:val="006E42A6"/>
    <w:rsid w:val="006E4829"/>
    <w:rsid w:val="006E496A"/>
    <w:rsid w:val="006E4B27"/>
    <w:rsid w:val="006E5231"/>
    <w:rsid w:val="006E565C"/>
    <w:rsid w:val="006E61BF"/>
    <w:rsid w:val="006E62B5"/>
    <w:rsid w:val="006E6638"/>
    <w:rsid w:val="006E7786"/>
    <w:rsid w:val="006E79E8"/>
    <w:rsid w:val="006E7BD3"/>
    <w:rsid w:val="006F05CF"/>
    <w:rsid w:val="006F064D"/>
    <w:rsid w:val="006F078B"/>
    <w:rsid w:val="006F0A6F"/>
    <w:rsid w:val="006F0B09"/>
    <w:rsid w:val="006F0F38"/>
    <w:rsid w:val="006F1686"/>
    <w:rsid w:val="006F1A38"/>
    <w:rsid w:val="006F2B52"/>
    <w:rsid w:val="006F2BAB"/>
    <w:rsid w:val="006F2CDA"/>
    <w:rsid w:val="006F2E79"/>
    <w:rsid w:val="006F2F04"/>
    <w:rsid w:val="006F2FCE"/>
    <w:rsid w:val="006F3055"/>
    <w:rsid w:val="006F32C9"/>
    <w:rsid w:val="006F360E"/>
    <w:rsid w:val="006F3E25"/>
    <w:rsid w:val="006F48F5"/>
    <w:rsid w:val="006F506E"/>
    <w:rsid w:val="006F51C1"/>
    <w:rsid w:val="006F5274"/>
    <w:rsid w:val="006F532C"/>
    <w:rsid w:val="006F565C"/>
    <w:rsid w:val="006F5A74"/>
    <w:rsid w:val="006F5CBA"/>
    <w:rsid w:val="006F5F5F"/>
    <w:rsid w:val="006F6180"/>
    <w:rsid w:val="006F6749"/>
    <w:rsid w:val="006F6787"/>
    <w:rsid w:val="006F7247"/>
    <w:rsid w:val="006F7599"/>
    <w:rsid w:val="006F768D"/>
    <w:rsid w:val="006F7906"/>
    <w:rsid w:val="006F7927"/>
    <w:rsid w:val="006F7B38"/>
    <w:rsid w:val="0070035B"/>
    <w:rsid w:val="00700938"/>
    <w:rsid w:val="00700AF1"/>
    <w:rsid w:val="007016BF"/>
    <w:rsid w:val="007016F9"/>
    <w:rsid w:val="00701F57"/>
    <w:rsid w:val="00701FDE"/>
    <w:rsid w:val="0070247E"/>
    <w:rsid w:val="00702997"/>
    <w:rsid w:val="00702B08"/>
    <w:rsid w:val="00702E8B"/>
    <w:rsid w:val="00705258"/>
    <w:rsid w:val="0070547C"/>
    <w:rsid w:val="00705790"/>
    <w:rsid w:val="00705A97"/>
    <w:rsid w:val="00705D42"/>
    <w:rsid w:val="00706163"/>
    <w:rsid w:val="00706C88"/>
    <w:rsid w:val="0070766E"/>
    <w:rsid w:val="007076A1"/>
    <w:rsid w:val="00707800"/>
    <w:rsid w:val="007079EC"/>
    <w:rsid w:val="00707BC5"/>
    <w:rsid w:val="00707CDF"/>
    <w:rsid w:val="00707E0E"/>
    <w:rsid w:val="007101CB"/>
    <w:rsid w:val="0071089E"/>
    <w:rsid w:val="00710923"/>
    <w:rsid w:val="00710A3C"/>
    <w:rsid w:val="00710CD1"/>
    <w:rsid w:val="00710EFE"/>
    <w:rsid w:val="007114EA"/>
    <w:rsid w:val="007117B1"/>
    <w:rsid w:val="0071253D"/>
    <w:rsid w:val="007126B3"/>
    <w:rsid w:val="00712C46"/>
    <w:rsid w:val="00712E8C"/>
    <w:rsid w:val="007133E3"/>
    <w:rsid w:val="0071366F"/>
    <w:rsid w:val="00714160"/>
    <w:rsid w:val="0071420F"/>
    <w:rsid w:val="00714B0B"/>
    <w:rsid w:val="00714CBA"/>
    <w:rsid w:val="00715497"/>
    <w:rsid w:val="007155E6"/>
    <w:rsid w:val="00715933"/>
    <w:rsid w:val="00715C52"/>
    <w:rsid w:val="00716670"/>
    <w:rsid w:val="00717029"/>
    <w:rsid w:val="00717091"/>
    <w:rsid w:val="0071711A"/>
    <w:rsid w:val="007177D0"/>
    <w:rsid w:val="00717ACC"/>
    <w:rsid w:val="00720558"/>
    <w:rsid w:val="007209B0"/>
    <w:rsid w:val="00720D49"/>
    <w:rsid w:val="0072101D"/>
    <w:rsid w:val="0072190B"/>
    <w:rsid w:val="00721AD8"/>
    <w:rsid w:val="00721B85"/>
    <w:rsid w:val="00721BAB"/>
    <w:rsid w:val="00721ED5"/>
    <w:rsid w:val="00721F0C"/>
    <w:rsid w:val="007232AA"/>
    <w:rsid w:val="0072376E"/>
    <w:rsid w:val="00723974"/>
    <w:rsid w:val="00723A36"/>
    <w:rsid w:val="007243A2"/>
    <w:rsid w:val="0072495A"/>
    <w:rsid w:val="00724960"/>
    <w:rsid w:val="00724984"/>
    <w:rsid w:val="0072501A"/>
    <w:rsid w:val="007250BC"/>
    <w:rsid w:val="00725301"/>
    <w:rsid w:val="00725A55"/>
    <w:rsid w:val="00726454"/>
    <w:rsid w:val="0072655A"/>
    <w:rsid w:val="0072677B"/>
    <w:rsid w:val="007269FE"/>
    <w:rsid w:val="00726EE3"/>
    <w:rsid w:val="007271E1"/>
    <w:rsid w:val="007274F5"/>
    <w:rsid w:val="007276B9"/>
    <w:rsid w:val="00727CE1"/>
    <w:rsid w:val="0073005D"/>
    <w:rsid w:val="00730083"/>
    <w:rsid w:val="00730374"/>
    <w:rsid w:val="0073066B"/>
    <w:rsid w:val="007306A4"/>
    <w:rsid w:val="00731AE5"/>
    <w:rsid w:val="00731F11"/>
    <w:rsid w:val="0073234C"/>
    <w:rsid w:val="00732747"/>
    <w:rsid w:val="00732CFF"/>
    <w:rsid w:val="007334C0"/>
    <w:rsid w:val="0073358D"/>
    <w:rsid w:val="00733972"/>
    <w:rsid w:val="007344BC"/>
    <w:rsid w:val="007352A9"/>
    <w:rsid w:val="0073558F"/>
    <w:rsid w:val="00735596"/>
    <w:rsid w:val="007362AB"/>
    <w:rsid w:val="007363CE"/>
    <w:rsid w:val="00737142"/>
    <w:rsid w:val="0074016A"/>
    <w:rsid w:val="007409DD"/>
    <w:rsid w:val="00740A9F"/>
    <w:rsid w:val="00740C73"/>
    <w:rsid w:val="00740F3D"/>
    <w:rsid w:val="0074156E"/>
    <w:rsid w:val="00742D20"/>
    <w:rsid w:val="00742EC5"/>
    <w:rsid w:val="0074305A"/>
    <w:rsid w:val="0074306B"/>
    <w:rsid w:val="0074349F"/>
    <w:rsid w:val="007435F3"/>
    <w:rsid w:val="00743892"/>
    <w:rsid w:val="00743910"/>
    <w:rsid w:val="00743F98"/>
    <w:rsid w:val="007445A3"/>
    <w:rsid w:val="00744C63"/>
    <w:rsid w:val="007458B2"/>
    <w:rsid w:val="00745962"/>
    <w:rsid w:val="00745D8A"/>
    <w:rsid w:val="00745EAD"/>
    <w:rsid w:val="007467F9"/>
    <w:rsid w:val="007468E3"/>
    <w:rsid w:val="0074749B"/>
    <w:rsid w:val="007476CB"/>
    <w:rsid w:val="0074775A"/>
    <w:rsid w:val="0075014A"/>
    <w:rsid w:val="00750A45"/>
    <w:rsid w:val="00750EE9"/>
    <w:rsid w:val="00751058"/>
    <w:rsid w:val="00751253"/>
    <w:rsid w:val="00751D89"/>
    <w:rsid w:val="00751E50"/>
    <w:rsid w:val="00751E87"/>
    <w:rsid w:val="007526A7"/>
    <w:rsid w:val="00752BA5"/>
    <w:rsid w:val="00752C0D"/>
    <w:rsid w:val="00752EBD"/>
    <w:rsid w:val="00752FEF"/>
    <w:rsid w:val="007537ED"/>
    <w:rsid w:val="00753A0D"/>
    <w:rsid w:val="00753C58"/>
    <w:rsid w:val="007547F3"/>
    <w:rsid w:val="00754BA0"/>
    <w:rsid w:val="00755187"/>
    <w:rsid w:val="00755262"/>
    <w:rsid w:val="007553FD"/>
    <w:rsid w:val="00755BCC"/>
    <w:rsid w:val="007560FB"/>
    <w:rsid w:val="007565C3"/>
    <w:rsid w:val="00756DF7"/>
    <w:rsid w:val="00757749"/>
    <w:rsid w:val="0076088E"/>
    <w:rsid w:val="0076160F"/>
    <w:rsid w:val="007616E1"/>
    <w:rsid w:val="007619B9"/>
    <w:rsid w:val="00761A94"/>
    <w:rsid w:val="00761C26"/>
    <w:rsid w:val="00762E49"/>
    <w:rsid w:val="007633A2"/>
    <w:rsid w:val="00763416"/>
    <w:rsid w:val="00763440"/>
    <w:rsid w:val="00763744"/>
    <w:rsid w:val="00763A22"/>
    <w:rsid w:val="00763D38"/>
    <w:rsid w:val="007641C6"/>
    <w:rsid w:val="007643BD"/>
    <w:rsid w:val="00764A12"/>
    <w:rsid w:val="0076506E"/>
    <w:rsid w:val="007650D0"/>
    <w:rsid w:val="007653B9"/>
    <w:rsid w:val="007660E9"/>
    <w:rsid w:val="00766277"/>
    <w:rsid w:val="007663D3"/>
    <w:rsid w:val="00766C81"/>
    <w:rsid w:val="00766E36"/>
    <w:rsid w:val="00767664"/>
    <w:rsid w:val="00767D8C"/>
    <w:rsid w:val="00767DEB"/>
    <w:rsid w:val="00767E3C"/>
    <w:rsid w:val="00767F25"/>
    <w:rsid w:val="0077168A"/>
    <w:rsid w:val="00771B60"/>
    <w:rsid w:val="0077214C"/>
    <w:rsid w:val="007727D6"/>
    <w:rsid w:val="007728FC"/>
    <w:rsid w:val="007732CE"/>
    <w:rsid w:val="00773714"/>
    <w:rsid w:val="00773E2C"/>
    <w:rsid w:val="007741D5"/>
    <w:rsid w:val="00774325"/>
    <w:rsid w:val="007743A5"/>
    <w:rsid w:val="00774BE0"/>
    <w:rsid w:val="00774FBE"/>
    <w:rsid w:val="00775433"/>
    <w:rsid w:val="0077579A"/>
    <w:rsid w:val="007759DD"/>
    <w:rsid w:val="00775F4F"/>
    <w:rsid w:val="00776399"/>
    <w:rsid w:val="0077657D"/>
    <w:rsid w:val="00776720"/>
    <w:rsid w:val="0077685A"/>
    <w:rsid w:val="00777DC3"/>
    <w:rsid w:val="007804C4"/>
    <w:rsid w:val="00780652"/>
    <w:rsid w:val="007806AB"/>
    <w:rsid w:val="00780784"/>
    <w:rsid w:val="00780AA8"/>
    <w:rsid w:val="00780DCF"/>
    <w:rsid w:val="00780FE2"/>
    <w:rsid w:val="0078109E"/>
    <w:rsid w:val="00781769"/>
    <w:rsid w:val="00781849"/>
    <w:rsid w:val="007818B7"/>
    <w:rsid w:val="00781AE0"/>
    <w:rsid w:val="00781F00"/>
    <w:rsid w:val="0078203C"/>
    <w:rsid w:val="007826C9"/>
    <w:rsid w:val="00783689"/>
    <w:rsid w:val="00783B82"/>
    <w:rsid w:val="007843B7"/>
    <w:rsid w:val="00784AB8"/>
    <w:rsid w:val="00785973"/>
    <w:rsid w:val="00785DCF"/>
    <w:rsid w:val="00785E3E"/>
    <w:rsid w:val="0078624E"/>
    <w:rsid w:val="0078667F"/>
    <w:rsid w:val="0078692C"/>
    <w:rsid w:val="00786AFA"/>
    <w:rsid w:val="00786F1F"/>
    <w:rsid w:val="0078703D"/>
    <w:rsid w:val="00787241"/>
    <w:rsid w:val="0079019F"/>
    <w:rsid w:val="00790516"/>
    <w:rsid w:val="00790776"/>
    <w:rsid w:val="00790796"/>
    <w:rsid w:val="0079079C"/>
    <w:rsid w:val="0079122F"/>
    <w:rsid w:val="007912B5"/>
    <w:rsid w:val="0079259D"/>
    <w:rsid w:val="00792977"/>
    <w:rsid w:val="00792EA0"/>
    <w:rsid w:val="007931BC"/>
    <w:rsid w:val="00793990"/>
    <w:rsid w:val="00793BFA"/>
    <w:rsid w:val="00794296"/>
    <w:rsid w:val="007943EC"/>
    <w:rsid w:val="00794A01"/>
    <w:rsid w:val="007953F9"/>
    <w:rsid w:val="0079572E"/>
    <w:rsid w:val="0079575E"/>
    <w:rsid w:val="00795F74"/>
    <w:rsid w:val="00795FB3"/>
    <w:rsid w:val="00796191"/>
    <w:rsid w:val="00796265"/>
    <w:rsid w:val="00796272"/>
    <w:rsid w:val="00796E32"/>
    <w:rsid w:val="0079732F"/>
    <w:rsid w:val="0079737C"/>
    <w:rsid w:val="00797424"/>
    <w:rsid w:val="00797849"/>
    <w:rsid w:val="007978C2"/>
    <w:rsid w:val="00797E62"/>
    <w:rsid w:val="007A04EA"/>
    <w:rsid w:val="007A098B"/>
    <w:rsid w:val="007A1288"/>
    <w:rsid w:val="007A13F8"/>
    <w:rsid w:val="007A1760"/>
    <w:rsid w:val="007A19F8"/>
    <w:rsid w:val="007A1D93"/>
    <w:rsid w:val="007A1F52"/>
    <w:rsid w:val="007A2178"/>
    <w:rsid w:val="007A27D9"/>
    <w:rsid w:val="007A3537"/>
    <w:rsid w:val="007A3577"/>
    <w:rsid w:val="007A3715"/>
    <w:rsid w:val="007A401D"/>
    <w:rsid w:val="007A4480"/>
    <w:rsid w:val="007A5AD3"/>
    <w:rsid w:val="007A5E5F"/>
    <w:rsid w:val="007A646B"/>
    <w:rsid w:val="007A6470"/>
    <w:rsid w:val="007A70B9"/>
    <w:rsid w:val="007A781D"/>
    <w:rsid w:val="007A7B65"/>
    <w:rsid w:val="007B0266"/>
    <w:rsid w:val="007B043A"/>
    <w:rsid w:val="007B07E7"/>
    <w:rsid w:val="007B0FC7"/>
    <w:rsid w:val="007B10AA"/>
    <w:rsid w:val="007B136C"/>
    <w:rsid w:val="007B1471"/>
    <w:rsid w:val="007B19B7"/>
    <w:rsid w:val="007B1D04"/>
    <w:rsid w:val="007B1EC4"/>
    <w:rsid w:val="007B2641"/>
    <w:rsid w:val="007B28C8"/>
    <w:rsid w:val="007B2A0D"/>
    <w:rsid w:val="007B2BA8"/>
    <w:rsid w:val="007B2D29"/>
    <w:rsid w:val="007B3008"/>
    <w:rsid w:val="007B32CA"/>
    <w:rsid w:val="007B39AE"/>
    <w:rsid w:val="007B3B7A"/>
    <w:rsid w:val="007B4941"/>
    <w:rsid w:val="007B4B44"/>
    <w:rsid w:val="007B57AB"/>
    <w:rsid w:val="007B5824"/>
    <w:rsid w:val="007B583E"/>
    <w:rsid w:val="007B5A68"/>
    <w:rsid w:val="007B5CC0"/>
    <w:rsid w:val="007B61DE"/>
    <w:rsid w:val="007B63C9"/>
    <w:rsid w:val="007B68DD"/>
    <w:rsid w:val="007B6C9C"/>
    <w:rsid w:val="007B6EF8"/>
    <w:rsid w:val="007B7DA9"/>
    <w:rsid w:val="007C0627"/>
    <w:rsid w:val="007C0C3C"/>
    <w:rsid w:val="007C0E35"/>
    <w:rsid w:val="007C171A"/>
    <w:rsid w:val="007C1D3D"/>
    <w:rsid w:val="007C243D"/>
    <w:rsid w:val="007C2576"/>
    <w:rsid w:val="007C2683"/>
    <w:rsid w:val="007C2835"/>
    <w:rsid w:val="007C2ABB"/>
    <w:rsid w:val="007C2CB5"/>
    <w:rsid w:val="007C2F90"/>
    <w:rsid w:val="007C3E1A"/>
    <w:rsid w:val="007C41C3"/>
    <w:rsid w:val="007C42C6"/>
    <w:rsid w:val="007C471B"/>
    <w:rsid w:val="007C4E43"/>
    <w:rsid w:val="007C5269"/>
    <w:rsid w:val="007C53ED"/>
    <w:rsid w:val="007C543C"/>
    <w:rsid w:val="007C5614"/>
    <w:rsid w:val="007C5A89"/>
    <w:rsid w:val="007C5EEE"/>
    <w:rsid w:val="007C5EF6"/>
    <w:rsid w:val="007C6B83"/>
    <w:rsid w:val="007C6BA4"/>
    <w:rsid w:val="007C7DBA"/>
    <w:rsid w:val="007D0309"/>
    <w:rsid w:val="007D0431"/>
    <w:rsid w:val="007D0503"/>
    <w:rsid w:val="007D05F4"/>
    <w:rsid w:val="007D081A"/>
    <w:rsid w:val="007D0F2C"/>
    <w:rsid w:val="007D0FFE"/>
    <w:rsid w:val="007D197A"/>
    <w:rsid w:val="007D203E"/>
    <w:rsid w:val="007D2A9E"/>
    <w:rsid w:val="007D37A8"/>
    <w:rsid w:val="007D3B6F"/>
    <w:rsid w:val="007D3FF6"/>
    <w:rsid w:val="007D42A4"/>
    <w:rsid w:val="007D42FB"/>
    <w:rsid w:val="007D4334"/>
    <w:rsid w:val="007D5659"/>
    <w:rsid w:val="007D5AD7"/>
    <w:rsid w:val="007D5C1C"/>
    <w:rsid w:val="007D5C32"/>
    <w:rsid w:val="007D670A"/>
    <w:rsid w:val="007D68FC"/>
    <w:rsid w:val="007D7287"/>
    <w:rsid w:val="007D7777"/>
    <w:rsid w:val="007D786E"/>
    <w:rsid w:val="007D7934"/>
    <w:rsid w:val="007E0013"/>
    <w:rsid w:val="007E00B6"/>
    <w:rsid w:val="007E0469"/>
    <w:rsid w:val="007E05F0"/>
    <w:rsid w:val="007E0647"/>
    <w:rsid w:val="007E0973"/>
    <w:rsid w:val="007E1466"/>
    <w:rsid w:val="007E1505"/>
    <w:rsid w:val="007E1678"/>
    <w:rsid w:val="007E1715"/>
    <w:rsid w:val="007E19E1"/>
    <w:rsid w:val="007E1AA3"/>
    <w:rsid w:val="007E2B37"/>
    <w:rsid w:val="007E2C19"/>
    <w:rsid w:val="007E314A"/>
    <w:rsid w:val="007E323A"/>
    <w:rsid w:val="007E346E"/>
    <w:rsid w:val="007E37E0"/>
    <w:rsid w:val="007E3D06"/>
    <w:rsid w:val="007E404A"/>
    <w:rsid w:val="007E476B"/>
    <w:rsid w:val="007E502C"/>
    <w:rsid w:val="007E50B2"/>
    <w:rsid w:val="007E515A"/>
    <w:rsid w:val="007E544E"/>
    <w:rsid w:val="007E5600"/>
    <w:rsid w:val="007E5BCB"/>
    <w:rsid w:val="007E63B1"/>
    <w:rsid w:val="007E652B"/>
    <w:rsid w:val="007E659B"/>
    <w:rsid w:val="007E6915"/>
    <w:rsid w:val="007E6CC5"/>
    <w:rsid w:val="007E6D3E"/>
    <w:rsid w:val="007E70F4"/>
    <w:rsid w:val="007E7590"/>
    <w:rsid w:val="007F07A8"/>
    <w:rsid w:val="007F0DD4"/>
    <w:rsid w:val="007F0E0F"/>
    <w:rsid w:val="007F1B7E"/>
    <w:rsid w:val="007F1BAA"/>
    <w:rsid w:val="007F1C82"/>
    <w:rsid w:val="007F1E6C"/>
    <w:rsid w:val="007F22B9"/>
    <w:rsid w:val="007F22C7"/>
    <w:rsid w:val="007F2567"/>
    <w:rsid w:val="007F39D1"/>
    <w:rsid w:val="007F3B6C"/>
    <w:rsid w:val="007F3C6C"/>
    <w:rsid w:val="007F3E99"/>
    <w:rsid w:val="007F4102"/>
    <w:rsid w:val="007F4243"/>
    <w:rsid w:val="007F4474"/>
    <w:rsid w:val="007F46B7"/>
    <w:rsid w:val="007F5300"/>
    <w:rsid w:val="007F55F2"/>
    <w:rsid w:val="007F5979"/>
    <w:rsid w:val="007F5B64"/>
    <w:rsid w:val="007F5FC6"/>
    <w:rsid w:val="007F664F"/>
    <w:rsid w:val="007F6C70"/>
    <w:rsid w:val="007F7429"/>
    <w:rsid w:val="007F742A"/>
    <w:rsid w:val="007F79AE"/>
    <w:rsid w:val="007F7F79"/>
    <w:rsid w:val="00800EB5"/>
    <w:rsid w:val="00800EF5"/>
    <w:rsid w:val="0080147E"/>
    <w:rsid w:val="00801AE8"/>
    <w:rsid w:val="00801E73"/>
    <w:rsid w:val="00802954"/>
    <w:rsid w:val="00802BA8"/>
    <w:rsid w:val="00803195"/>
    <w:rsid w:val="0080427B"/>
    <w:rsid w:val="008048C9"/>
    <w:rsid w:val="00804A7C"/>
    <w:rsid w:val="00804C3E"/>
    <w:rsid w:val="008052E6"/>
    <w:rsid w:val="00805630"/>
    <w:rsid w:val="0080574B"/>
    <w:rsid w:val="00805F7D"/>
    <w:rsid w:val="00805FBB"/>
    <w:rsid w:val="00806AFA"/>
    <w:rsid w:val="00806D0B"/>
    <w:rsid w:val="0080704C"/>
    <w:rsid w:val="00807A7C"/>
    <w:rsid w:val="0081025B"/>
    <w:rsid w:val="0081050E"/>
    <w:rsid w:val="00810671"/>
    <w:rsid w:val="00811B33"/>
    <w:rsid w:val="00812D23"/>
    <w:rsid w:val="00813262"/>
    <w:rsid w:val="008135CC"/>
    <w:rsid w:val="0081382C"/>
    <w:rsid w:val="00813B85"/>
    <w:rsid w:val="00813EEC"/>
    <w:rsid w:val="008149F2"/>
    <w:rsid w:val="00814B38"/>
    <w:rsid w:val="00814B72"/>
    <w:rsid w:val="00814E2B"/>
    <w:rsid w:val="00815172"/>
    <w:rsid w:val="00815622"/>
    <w:rsid w:val="00815DB9"/>
    <w:rsid w:val="00816002"/>
    <w:rsid w:val="00816061"/>
    <w:rsid w:val="008165C0"/>
    <w:rsid w:val="00816CE6"/>
    <w:rsid w:val="00817CA3"/>
    <w:rsid w:val="00817D8E"/>
    <w:rsid w:val="00817F0F"/>
    <w:rsid w:val="00820C56"/>
    <w:rsid w:val="00820FAC"/>
    <w:rsid w:val="0082163B"/>
    <w:rsid w:val="00821C47"/>
    <w:rsid w:val="008227E0"/>
    <w:rsid w:val="00822A16"/>
    <w:rsid w:val="00822B80"/>
    <w:rsid w:val="00822D40"/>
    <w:rsid w:val="00822DD3"/>
    <w:rsid w:val="00822FD3"/>
    <w:rsid w:val="0082383F"/>
    <w:rsid w:val="0082390E"/>
    <w:rsid w:val="00823FBE"/>
    <w:rsid w:val="00824629"/>
    <w:rsid w:val="00824982"/>
    <w:rsid w:val="00824BA0"/>
    <w:rsid w:val="00825276"/>
    <w:rsid w:val="008259ED"/>
    <w:rsid w:val="00825A4F"/>
    <w:rsid w:val="008260D9"/>
    <w:rsid w:val="008261A8"/>
    <w:rsid w:val="00826BC2"/>
    <w:rsid w:val="00827803"/>
    <w:rsid w:val="00830740"/>
    <w:rsid w:val="008307B3"/>
    <w:rsid w:val="00830CEC"/>
    <w:rsid w:val="008312F6"/>
    <w:rsid w:val="00831E56"/>
    <w:rsid w:val="0083266E"/>
    <w:rsid w:val="00832DCC"/>
    <w:rsid w:val="0083318B"/>
    <w:rsid w:val="008334BB"/>
    <w:rsid w:val="00833710"/>
    <w:rsid w:val="00833E2F"/>
    <w:rsid w:val="00834B20"/>
    <w:rsid w:val="00834E8D"/>
    <w:rsid w:val="00835725"/>
    <w:rsid w:val="00835A81"/>
    <w:rsid w:val="00835C58"/>
    <w:rsid w:val="00835DF9"/>
    <w:rsid w:val="00835EE7"/>
    <w:rsid w:val="00836153"/>
    <w:rsid w:val="00836508"/>
    <w:rsid w:val="00836A84"/>
    <w:rsid w:val="00836BB3"/>
    <w:rsid w:val="00836BDD"/>
    <w:rsid w:val="00836DB0"/>
    <w:rsid w:val="00837D6C"/>
    <w:rsid w:val="00840169"/>
    <w:rsid w:val="008404AA"/>
    <w:rsid w:val="00840738"/>
    <w:rsid w:val="0084092D"/>
    <w:rsid w:val="00840B54"/>
    <w:rsid w:val="00841BA2"/>
    <w:rsid w:val="00842025"/>
    <w:rsid w:val="0084241F"/>
    <w:rsid w:val="008426ED"/>
    <w:rsid w:val="00842B18"/>
    <w:rsid w:val="00842D4F"/>
    <w:rsid w:val="008434DB"/>
    <w:rsid w:val="0084381B"/>
    <w:rsid w:val="00843C05"/>
    <w:rsid w:val="00844E3D"/>
    <w:rsid w:val="0084525A"/>
    <w:rsid w:val="008459C3"/>
    <w:rsid w:val="00846982"/>
    <w:rsid w:val="00846CC5"/>
    <w:rsid w:val="00846F5A"/>
    <w:rsid w:val="00846F85"/>
    <w:rsid w:val="00846F87"/>
    <w:rsid w:val="00847019"/>
    <w:rsid w:val="008471CC"/>
    <w:rsid w:val="008471E5"/>
    <w:rsid w:val="00847263"/>
    <w:rsid w:val="00847697"/>
    <w:rsid w:val="00847844"/>
    <w:rsid w:val="0084790E"/>
    <w:rsid w:val="00850036"/>
    <w:rsid w:val="008506A3"/>
    <w:rsid w:val="00850AB3"/>
    <w:rsid w:val="00850F19"/>
    <w:rsid w:val="0085100F"/>
    <w:rsid w:val="00851030"/>
    <w:rsid w:val="008516F3"/>
    <w:rsid w:val="00851E7F"/>
    <w:rsid w:val="00852922"/>
    <w:rsid w:val="00852D96"/>
    <w:rsid w:val="008530DB"/>
    <w:rsid w:val="00853279"/>
    <w:rsid w:val="0085359E"/>
    <w:rsid w:val="00853734"/>
    <w:rsid w:val="008543C4"/>
    <w:rsid w:val="00854450"/>
    <w:rsid w:val="00854E29"/>
    <w:rsid w:val="00854EC2"/>
    <w:rsid w:val="00855053"/>
    <w:rsid w:val="00855065"/>
    <w:rsid w:val="008557C9"/>
    <w:rsid w:val="008557F2"/>
    <w:rsid w:val="00855829"/>
    <w:rsid w:val="00855E5D"/>
    <w:rsid w:val="00856139"/>
    <w:rsid w:val="0085650F"/>
    <w:rsid w:val="00856571"/>
    <w:rsid w:val="0085698C"/>
    <w:rsid w:val="008569B0"/>
    <w:rsid w:val="00856B48"/>
    <w:rsid w:val="00857756"/>
    <w:rsid w:val="0085777F"/>
    <w:rsid w:val="00857AFD"/>
    <w:rsid w:val="00857B59"/>
    <w:rsid w:val="00857D54"/>
    <w:rsid w:val="008600F1"/>
    <w:rsid w:val="00860A63"/>
    <w:rsid w:val="00860D74"/>
    <w:rsid w:val="00860DC1"/>
    <w:rsid w:val="008610FD"/>
    <w:rsid w:val="00861357"/>
    <w:rsid w:val="008618E3"/>
    <w:rsid w:val="00861CAD"/>
    <w:rsid w:val="00861EA4"/>
    <w:rsid w:val="0086210A"/>
    <w:rsid w:val="0086239A"/>
    <w:rsid w:val="00862B7B"/>
    <w:rsid w:val="008636D3"/>
    <w:rsid w:val="00863C32"/>
    <w:rsid w:val="00863E6B"/>
    <w:rsid w:val="008640BB"/>
    <w:rsid w:val="00864A82"/>
    <w:rsid w:val="00864E8B"/>
    <w:rsid w:val="00865411"/>
    <w:rsid w:val="008657C1"/>
    <w:rsid w:val="008659B2"/>
    <w:rsid w:val="00866315"/>
    <w:rsid w:val="0086655D"/>
    <w:rsid w:val="0086658E"/>
    <w:rsid w:val="008667F9"/>
    <w:rsid w:val="0086710E"/>
    <w:rsid w:val="0086742B"/>
    <w:rsid w:val="0086785E"/>
    <w:rsid w:val="00867966"/>
    <w:rsid w:val="00867AA8"/>
    <w:rsid w:val="00867C22"/>
    <w:rsid w:val="00870193"/>
    <w:rsid w:val="00871071"/>
    <w:rsid w:val="008715EF"/>
    <w:rsid w:val="0087169D"/>
    <w:rsid w:val="008716DA"/>
    <w:rsid w:val="008717EA"/>
    <w:rsid w:val="00871A63"/>
    <w:rsid w:val="00871B32"/>
    <w:rsid w:val="00872356"/>
    <w:rsid w:val="008729D8"/>
    <w:rsid w:val="00872DD0"/>
    <w:rsid w:val="0087303B"/>
    <w:rsid w:val="00873296"/>
    <w:rsid w:val="0087335C"/>
    <w:rsid w:val="008737BB"/>
    <w:rsid w:val="00873CF8"/>
    <w:rsid w:val="00874405"/>
    <w:rsid w:val="00874495"/>
    <w:rsid w:val="008747F3"/>
    <w:rsid w:val="008749AC"/>
    <w:rsid w:val="00874A98"/>
    <w:rsid w:val="00874CFE"/>
    <w:rsid w:val="00874EEA"/>
    <w:rsid w:val="00875202"/>
    <w:rsid w:val="00875CDF"/>
    <w:rsid w:val="00875D95"/>
    <w:rsid w:val="00875F1B"/>
    <w:rsid w:val="00875F3D"/>
    <w:rsid w:val="0087639E"/>
    <w:rsid w:val="00876791"/>
    <w:rsid w:val="0087691D"/>
    <w:rsid w:val="00876DCD"/>
    <w:rsid w:val="0087771E"/>
    <w:rsid w:val="00880207"/>
    <w:rsid w:val="0088024B"/>
    <w:rsid w:val="008805EC"/>
    <w:rsid w:val="00881E85"/>
    <w:rsid w:val="0088265C"/>
    <w:rsid w:val="00882908"/>
    <w:rsid w:val="00882F8B"/>
    <w:rsid w:val="008836A5"/>
    <w:rsid w:val="00883BD0"/>
    <w:rsid w:val="00883D0F"/>
    <w:rsid w:val="008845BD"/>
    <w:rsid w:val="008851EE"/>
    <w:rsid w:val="00885238"/>
    <w:rsid w:val="00885810"/>
    <w:rsid w:val="00885AF1"/>
    <w:rsid w:val="00885C31"/>
    <w:rsid w:val="00886098"/>
    <w:rsid w:val="008860C7"/>
    <w:rsid w:val="00886671"/>
    <w:rsid w:val="00886678"/>
    <w:rsid w:val="00887429"/>
    <w:rsid w:val="0088765C"/>
    <w:rsid w:val="00887E75"/>
    <w:rsid w:val="00890271"/>
    <w:rsid w:val="00890DE9"/>
    <w:rsid w:val="00890DF4"/>
    <w:rsid w:val="00890EC3"/>
    <w:rsid w:val="00891C91"/>
    <w:rsid w:val="0089233F"/>
    <w:rsid w:val="008923AA"/>
    <w:rsid w:val="00892470"/>
    <w:rsid w:val="00892F24"/>
    <w:rsid w:val="00893912"/>
    <w:rsid w:val="008942FD"/>
    <w:rsid w:val="0089456A"/>
    <w:rsid w:val="0089469B"/>
    <w:rsid w:val="00894E51"/>
    <w:rsid w:val="008951AC"/>
    <w:rsid w:val="00895877"/>
    <w:rsid w:val="008958D7"/>
    <w:rsid w:val="00896610"/>
    <w:rsid w:val="00896882"/>
    <w:rsid w:val="00896D19"/>
    <w:rsid w:val="00897285"/>
    <w:rsid w:val="00897834"/>
    <w:rsid w:val="0089786C"/>
    <w:rsid w:val="00897A7C"/>
    <w:rsid w:val="00897E64"/>
    <w:rsid w:val="00897FC2"/>
    <w:rsid w:val="008A0017"/>
    <w:rsid w:val="008A0142"/>
    <w:rsid w:val="008A043E"/>
    <w:rsid w:val="008A1202"/>
    <w:rsid w:val="008A154A"/>
    <w:rsid w:val="008A1658"/>
    <w:rsid w:val="008A1899"/>
    <w:rsid w:val="008A3228"/>
    <w:rsid w:val="008A34BE"/>
    <w:rsid w:val="008A3609"/>
    <w:rsid w:val="008A362F"/>
    <w:rsid w:val="008A376A"/>
    <w:rsid w:val="008A3F2B"/>
    <w:rsid w:val="008A3F2E"/>
    <w:rsid w:val="008A3FF3"/>
    <w:rsid w:val="008A4BA7"/>
    <w:rsid w:val="008A50B0"/>
    <w:rsid w:val="008A5250"/>
    <w:rsid w:val="008A56FD"/>
    <w:rsid w:val="008A62D3"/>
    <w:rsid w:val="008A66A6"/>
    <w:rsid w:val="008A6B88"/>
    <w:rsid w:val="008A6DF9"/>
    <w:rsid w:val="008A73D8"/>
    <w:rsid w:val="008A75B1"/>
    <w:rsid w:val="008A7A2F"/>
    <w:rsid w:val="008A7A8D"/>
    <w:rsid w:val="008B0167"/>
    <w:rsid w:val="008B02A8"/>
    <w:rsid w:val="008B0A02"/>
    <w:rsid w:val="008B0AE8"/>
    <w:rsid w:val="008B0E14"/>
    <w:rsid w:val="008B0EEB"/>
    <w:rsid w:val="008B14AD"/>
    <w:rsid w:val="008B1AE3"/>
    <w:rsid w:val="008B1E51"/>
    <w:rsid w:val="008B1F66"/>
    <w:rsid w:val="008B254F"/>
    <w:rsid w:val="008B287E"/>
    <w:rsid w:val="008B34CF"/>
    <w:rsid w:val="008B3751"/>
    <w:rsid w:val="008B39FC"/>
    <w:rsid w:val="008B3D3F"/>
    <w:rsid w:val="008B40C0"/>
    <w:rsid w:val="008B428E"/>
    <w:rsid w:val="008B4444"/>
    <w:rsid w:val="008B4999"/>
    <w:rsid w:val="008B49B9"/>
    <w:rsid w:val="008B49DD"/>
    <w:rsid w:val="008B4D08"/>
    <w:rsid w:val="008B528A"/>
    <w:rsid w:val="008B5858"/>
    <w:rsid w:val="008B5D2B"/>
    <w:rsid w:val="008B6267"/>
    <w:rsid w:val="008B6468"/>
    <w:rsid w:val="008B6891"/>
    <w:rsid w:val="008B6F57"/>
    <w:rsid w:val="008B716B"/>
    <w:rsid w:val="008B7643"/>
    <w:rsid w:val="008B78A7"/>
    <w:rsid w:val="008B7B5F"/>
    <w:rsid w:val="008B7BD2"/>
    <w:rsid w:val="008C03F2"/>
    <w:rsid w:val="008C0A1C"/>
    <w:rsid w:val="008C0B60"/>
    <w:rsid w:val="008C0B79"/>
    <w:rsid w:val="008C1281"/>
    <w:rsid w:val="008C171C"/>
    <w:rsid w:val="008C1742"/>
    <w:rsid w:val="008C1A12"/>
    <w:rsid w:val="008C1C60"/>
    <w:rsid w:val="008C1FF4"/>
    <w:rsid w:val="008C259A"/>
    <w:rsid w:val="008C2ED2"/>
    <w:rsid w:val="008C2F8F"/>
    <w:rsid w:val="008C3270"/>
    <w:rsid w:val="008C3412"/>
    <w:rsid w:val="008C353F"/>
    <w:rsid w:val="008C3BAF"/>
    <w:rsid w:val="008C427A"/>
    <w:rsid w:val="008C4296"/>
    <w:rsid w:val="008C43D1"/>
    <w:rsid w:val="008C448E"/>
    <w:rsid w:val="008C44AC"/>
    <w:rsid w:val="008C44D8"/>
    <w:rsid w:val="008C4F4B"/>
    <w:rsid w:val="008C508F"/>
    <w:rsid w:val="008C515F"/>
    <w:rsid w:val="008C5F99"/>
    <w:rsid w:val="008C61CC"/>
    <w:rsid w:val="008C6237"/>
    <w:rsid w:val="008C74C2"/>
    <w:rsid w:val="008C75AB"/>
    <w:rsid w:val="008C7699"/>
    <w:rsid w:val="008C7706"/>
    <w:rsid w:val="008C7AD5"/>
    <w:rsid w:val="008C7F5F"/>
    <w:rsid w:val="008D1826"/>
    <w:rsid w:val="008D1CA7"/>
    <w:rsid w:val="008D1F3A"/>
    <w:rsid w:val="008D1FFA"/>
    <w:rsid w:val="008D25E3"/>
    <w:rsid w:val="008D2ABA"/>
    <w:rsid w:val="008D2F8A"/>
    <w:rsid w:val="008D3C9E"/>
    <w:rsid w:val="008D3DE5"/>
    <w:rsid w:val="008D3F23"/>
    <w:rsid w:val="008D4A55"/>
    <w:rsid w:val="008D50D0"/>
    <w:rsid w:val="008D512E"/>
    <w:rsid w:val="008D5983"/>
    <w:rsid w:val="008D5A87"/>
    <w:rsid w:val="008D5C43"/>
    <w:rsid w:val="008D5CB3"/>
    <w:rsid w:val="008D63F3"/>
    <w:rsid w:val="008D659E"/>
    <w:rsid w:val="008D71A8"/>
    <w:rsid w:val="008D7330"/>
    <w:rsid w:val="008D7FE3"/>
    <w:rsid w:val="008E0062"/>
    <w:rsid w:val="008E03FB"/>
    <w:rsid w:val="008E088B"/>
    <w:rsid w:val="008E09BA"/>
    <w:rsid w:val="008E0F35"/>
    <w:rsid w:val="008E1104"/>
    <w:rsid w:val="008E1429"/>
    <w:rsid w:val="008E1643"/>
    <w:rsid w:val="008E1EC9"/>
    <w:rsid w:val="008E2020"/>
    <w:rsid w:val="008E2C26"/>
    <w:rsid w:val="008E2C7D"/>
    <w:rsid w:val="008E2E88"/>
    <w:rsid w:val="008E3196"/>
    <w:rsid w:val="008E3575"/>
    <w:rsid w:val="008E3C43"/>
    <w:rsid w:val="008E3E5A"/>
    <w:rsid w:val="008E41D5"/>
    <w:rsid w:val="008E4A7F"/>
    <w:rsid w:val="008E5410"/>
    <w:rsid w:val="008E652A"/>
    <w:rsid w:val="008E6538"/>
    <w:rsid w:val="008E66A8"/>
    <w:rsid w:val="008E6BFE"/>
    <w:rsid w:val="008E6EA5"/>
    <w:rsid w:val="008E6ED6"/>
    <w:rsid w:val="008E6FF8"/>
    <w:rsid w:val="008E7612"/>
    <w:rsid w:val="008E7E6C"/>
    <w:rsid w:val="008E7E9B"/>
    <w:rsid w:val="008F0447"/>
    <w:rsid w:val="008F0D2C"/>
    <w:rsid w:val="008F130B"/>
    <w:rsid w:val="008F1525"/>
    <w:rsid w:val="008F17B4"/>
    <w:rsid w:val="008F196A"/>
    <w:rsid w:val="008F1C07"/>
    <w:rsid w:val="008F1DE5"/>
    <w:rsid w:val="008F2384"/>
    <w:rsid w:val="008F24AF"/>
    <w:rsid w:val="008F2B57"/>
    <w:rsid w:val="008F2D6C"/>
    <w:rsid w:val="008F2FA1"/>
    <w:rsid w:val="008F34E5"/>
    <w:rsid w:val="008F3E55"/>
    <w:rsid w:val="008F445F"/>
    <w:rsid w:val="008F4589"/>
    <w:rsid w:val="008F45C2"/>
    <w:rsid w:val="008F4A90"/>
    <w:rsid w:val="008F4B60"/>
    <w:rsid w:val="008F4C0C"/>
    <w:rsid w:val="008F4D2D"/>
    <w:rsid w:val="008F56A5"/>
    <w:rsid w:val="008F62A0"/>
    <w:rsid w:val="008F6D82"/>
    <w:rsid w:val="008F6E24"/>
    <w:rsid w:val="00900035"/>
    <w:rsid w:val="00900919"/>
    <w:rsid w:val="00900F87"/>
    <w:rsid w:val="009011BE"/>
    <w:rsid w:val="009013A5"/>
    <w:rsid w:val="009013EA"/>
    <w:rsid w:val="009018DE"/>
    <w:rsid w:val="00901A9C"/>
    <w:rsid w:val="00902567"/>
    <w:rsid w:val="00902DAD"/>
    <w:rsid w:val="009032E2"/>
    <w:rsid w:val="00903AC4"/>
    <w:rsid w:val="00903DEC"/>
    <w:rsid w:val="00904122"/>
    <w:rsid w:val="0090490E"/>
    <w:rsid w:val="00904B92"/>
    <w:rsid w:val="00905346"/>
    <w:rsid w:val="009054C8"/>
    <w:rsid w:val="00905577"/>
    <w:rsid w:val="00905C80"/>
    <w:rsid w:val="00906117"/>
    <w:rsid w:val="00906195"/>
    <w:rsid w:val="0090635F"/>
    <w:rsid w:val="009063B3"/>
    <w:rsid w:val="009063F8"/>
    <w:rsid w:val="00906823"/>
    <w:rsid w:val="0090694C"/>
    <w:rsid w:val="009077BD"/>
    <w:rsid w:val="00910548"/>
    <w:rsid w:val="00910BC4"/>
    <w:rsid w:val="009112BD"/>
    <w:rsid w:val="009117CE"/>
    <w:rsid w:val="009117D2"/>
    <w:rsid w:val="009119F2"/>
    <w:rsid w:val="00912117"/>
    <w:rsid w:val="00912C22"/>
    <w:rsid w:val="00913046"/>
    <w:rsid w:val="009130F0"/>
    <w:rsid w:val="009132E1"/>
    <w:rsid w:val="0091341B"/>
    <w:rsid w:val="0091422C"/>
    <w:rsid w:val="009142EA"/>
    <w:rsid w:val="00914515"/>
    <w:rsid w:val="0091489C"/>
    <w:rsid w:val="00914AAA"/>
    <w:rsid w:val="00914D67"/>
    <w:rsid w:val="009155FF"/>
    <w:rsid w:val="00915786"/>
    <w:rsid w:val="00915D81"/>
    <w:rsid w:val="00915E66"/>
    <w:rsid w:val="00915E87"/>
    <w:rsid w:val="00916035"/>
    <w:rsid w:val="00916C52"/>
    <w:rsid w:val="00916F1F"/>
    <w:rsid w:val="009176E0"/>
    <w:rsid w:val="009178EE"/>
    <w:rsid w:val="009205A6"/>
    <w:rsid w:val="00920D90"/>
    <w:rsid w:val="00920F72"/>
    <w:rsid w:val="009217C6"/>
    <w:rsid w:val="00921E6E"/>
    <w:rsid w:val="00922621"/>
    <w:rsid w:val="00922BA2"/>
    <w:rsid w:val="00922FAD"/>
    <w:rsid w:val="0092329A"/>
    <w:rsid w:val="00923677"/>
    <w:rsid w:val="0092386D"/>
    <w:rsid w:val="0092396E"/>
    <w:rsid w:val="00924025"/>
    <w:rsid w:val="009246D4"/>
    <w:rsid w:val="009247AF"/>
    <w:rsid w:val="00924B1A"/>
    <w:rsid w:val="00924FE1"/>
    <w:rsid w:val="00925027"/>
    <w:rsid w:val="009250D8"/>
    <w:rsid w:val="0092598E"/>
    <w:rsid w:val="00926132"/>
    <w:rsid w:val="009269D4"/>
    <w:rsid w:val="00926A77"/>
    <w:rsid w:val="00926D8F"/>
    <w:rsid w:val="009271B1"/>
    <w:rsid w:val="009275D3"/>
    <w:rsid w:val="0093039B"/>
    <w:rsid w:val="00930486"/>
    <w:rsid w:val="00930867"/>
    <w:rsid w:val="009308C5"/>
    <w:rsid w:val="00931338"/>
    <w:rsid w:val="009316F0"/>
    <w:rsid w:val="0093170F"/>
    <w:rsid w:val="00932033"/>
    <w:rsid w:val="00932134"/>
    <w:rsid w:val="009322AD"/>
    <w:rsid w:val="00932A72"/>
    <w:rsid w:val="00932AD5"/>
    <w:rsid w:val="00932DD8"/>
    <w:rsid w:val="009333FD"/>
    <w:rsid w:val="00933ABE"/>
    <w:rsid w:val="00934195"/>
    <w:rsid w:val="0093579D"/>
    <w:rsid w:val="00935B7E"/>
    <w:rsid w:val="009360A2"/>
    <w:rsid w:val="0093655D"/>
    <w:rsid w:val="00936DB4"/>
    <w:rsid w:val="00937793"/>
    <w:rsid w:val="00937D94"/>
    <w:rsid w:val="009403A0"/>
    <w:rsid w:val="00940D3D"/>
    <w:rsid w:val="009413B6"/>
    <w:rsid w:val="0094142B"/>
    <w:rsid w:val="009415C0"/>
    <w:rsid w:val="00942B06"/>
    <w:rsid w:val="009432A3"/>
    <w:rsid w:val="009433A9"/>
    <w:rsid w:val="00943544"/>
    <w:rsid w:val="0094357A"/>
    <w:rsid w:val="00943999"/>
    <w:rsid w:val="00943AFF"/>
    <w:rsid w:val="0094519C"/>
    <w:rsid w:val="00945289"/>
    <w:rsid w:val="00945562"/>
    <w:rsid w:val="0094573D"/>
    <w:rsid w:val="009457C9"/>
    <w:rsid w:val="00945884"/>
    <w:rsid w:val="00945B7E"/>
    <w:rsid w:val="00945B89"/>
    <w:rsid w:val="00945C2B"/>
    <w:rsid w:val="00945C97"/>
    <w:rsid w:val="00945E93"/>
    <w:rsid w:val="0094662B"/>
    <w:rsid w:val="009467B6"/>
    <w:rsid w:val="00947172"/>
    <w:rsid w:val="00947A90"/>
    <w:rsid w:val="00947E74"/>
    <w:rsid w:val="00947F9D"/>
    <w:rsid w:val="009504B0"/>
    <w:rsid w:val="009507C7"/>
    <w:rsid w:val="00950D8B"/>
    <w:rsid w:val="00951418"/>
    <w:rsid w:val="0095163B"/>
    <w:rsid w:val="00951FCC"/>
    <w:rsid w:val="00952053"/>
    <w:rsid w:val="00952443"/>
    <w:rsid w:val="0095255D"/>
    <w:rsid w:val="0095276A"/>
    <w:rsid w:val="00952CB1"/>
    <w:rsid w:val="00952D1E"/>
    <w:rsid w:val="00953005"/>
    <w:rsid w:val="0095336B"/>
    <w:rsid w:val="00953391"/>
    <w:rsid w:val="0095399C"/>
    <w:rsid w:val="00953FA9"/>
    <w:rsid w:val="00954075"/>
    <w:rsid w:val="009547B0"/>
    <w:rsid w:val="00954D4F"/>
    <w:rsid w:val="00955C19"/>
    <w:rsid w:val="00956048"/>
    <w:rsid w:val="00956299"/>
    <w:rsid w:val="00956853"/>
    <w:rsid w:val="009573CF"/>
    <w:rsid w:val="00957903"/>
    <w:rsid w:val="00957B06"/>
    <w:rsid w:val="00957BAA"/>
    <w:rsid w:val="00957D19"/>
    <w:rsid w:val="00957E59"/>
    <w:rsid w:val="00960311"/>
    <w:rsid w:val="00960396"/>
    <w:rsid w:val="00960F0C"/>
    <w:rsid w:val="0096108B"/>
    <w:rsid w:val="009611C0"/>
    <w:rsid w:val="00961259"/>
    <w:rsid w:val="009612C7"/>
    <w:rsid w:val="0096155D"/>
    <w:rsid w:val="00961594"/>
    <w:rsid w:val="0096163F"/>
    <w:rsid w:val="00961C41"/>
    <w:rsid w:val="00961E08"/>
    <w:rsid w:val="009622BF"/>
    <w:rsid w:val="00962445"/>
    <w:rsid w:val="00962905"/>
    <w:rsid w:val="0096291B"/>
    <w:rsid w:val="00962A84"/>
    <w:rsid w:val="00962F12"/>
    <w:rsid w:val="0096341B"/>
    <w:rsid w:val="00963900"/>
    <w:rsid w:val="00964432"/>
    <w:rsid w:val="0096472B"/>
    <w:rsid w:val="0096478A"/>
    <w:rsid w:val="00964C42"/>
    <w:rsid w:val="009652E0"/>
    <w:rsid w:val="009653F1"/>
    <w:rsid w:val="00965893"/>
    <w:rsid w:val="00965B49"/>
    <w:rsid w:val="0096673A"/>
    <w:rsid w:val="009668EC"/>
    <w:rsid w:val="00966DE1"/>
    <w:rsid w:val="009674D9"/>
    <w:rsid w:val="00967E3C"/>
    <w:rsid w:val="00970058"/>
    <w:rsid w:val="00970924"/>
    <w:rsid w:val="00970A51"/>
    <w:rsid w:val="00971524"/>
    <w:rsid w:val="009715A4"/>
    <w:rsid w:val="009715B9"/>
    <w:rsid w:val="0097194C"/>
    <w:rsid w:val="00971D73"/>
    <w:rsid w:val="00971E44"/>
    <w:rsid w:val="00972291"/>
    <w:rsid w:val="00972466"/>
    <w:rsid w:val="009727C3"/>
    <w:rsid w:val="00972D8B"/>
    <w:rsid w:val="00972ECB"/>
    <w:rsid w:val="00972F09"/>
    <w:rsid w:val="00973310"/>
    <w:rsid w:val="0097337E"/>
    <w:rsid w:val="009735F9"/>
    <w:rsid w:val="00973A32"/>
    <w:rsid w:val="00973DFB"/>
    <w:rsid w:val="00974601"/>
    <w:rsid w:val="009747B0"/>
    <w:rsid w:val="00974974"/>
    <w:rsid w:val="00976263"/>
    <w:rsid w:val="00976DF4"/>
    <w:rsid w:val="00976F6F"/>
    <w:rsid w:val="00977202"/>
    <w:rsid w:val="0097726C"/>
    <w:rsid w:val="00977432"/>
    <w:rsid w:val="00977887"/>
    <w:rsid w:val="009778B5"/>
    <w:rsid w:val="00980462"/>
    <w:rsid w:val="00980778"/>
    <w:rsid w:val="00980A26"/>
    <w:rsid w:val="009814C7"/>
    <w:rsid w:val="009817B2"/>
    <w:rsid w:val="0098188E"/>
    <w:rsid w:val="00981997"/>
    <w:rsid w:val="00981B20"/>
    <w:rsid w:val="00981BA3"/>
    <w:rsid w:val="00981E61"/>
    <w:rsid w:val="0098210D"/>
    <w:rsid w:val="00982161"/>
    <w:rsid w:val="0098269C"/>
    <w:rsid w:val="00982736"/>
    <w:rsid w:val="00982738"/>
    <w:rsid w:val="0098290C"/>
    <w:rsid w:val="00982DE9"/>
    <w:rsid w:val="00982DEC"/>
    <w:rsid w:val="00982F64"/>
    <w:rsid w:val="009831DE"/>
    <w:rsid w:val="009832D4"/>
    <w:rsid w:val="00983501"/>
    <w:rsid w:val="00983708"/>
    <w:rsid w:val="009837D4"/>
    <w:rsid w:val="0098495A"/>
    <w:rsid w:val="009850CF"/>
    <w:rsid w:val="00985794"/>
    <w:rsid w:val="00985830"/>
    <w:rsid w:val="00985C87"/>
    <w:rsid w:val="00985E17"/>
    <w:rsid w:val="00985EFD"/>
    <w:rsid w:val="00985FDC"/>
    <w:rsid w:val="0098606D"/>
    <w:rsid w:val="009862D4"/>
    <w:rsid w:val="0098631D"/>
    <w:rsid w:val="0098640E"/>
    <w:rsid w:val="0098669C"/>
    <w:rsid w:val="00986906"/>
    <w:rsid w:val="0098706D"/>
    <w:rsid w:val="009872C1"/>
    <w:rsid w:val="009877F2"/>
    <w:rsid w:val="00987BCE"/>
    <w:rsid w:val="009903BF"/>
    <w:rsid w:val="00990760"/>
    <w:rsid w:val="009907CA"/>
    <w:rsid w:val="00990AD2"/>
    <w:rsid w:val="00990C9B"/>
    <w:rsid w:val="00990F12"/>
    <w:rsid w:val="009915B1"/>
    <w:rsid w:val="00991FD8"/>
    <w:rsid w:val="00993914"/>
    <w:rsid w:val="00993966"/>
    <w:rsid w:val="00993DC9"/>
    <w:rsid w:val="00993E4E"/>
    <w:rsid w:val="00993F50"/>
    <w:rsid w:val="00994728"/>
    <w:rsid w:val="00994787"/>
    <w:rsid w:val="00994C00"/>
    <w:rsid w:val="00994DE6"/>
    <w:rsid w:val="00995C50"/>
    <w:rsid w:val="00995E37"/>
    <w:rsid w:val="00995FD4"/>
    <w:rsid w:val="0099679A"/>
    <w:rsid w:val="00996D04"/>
    <w:rsid w:val="00997296"/>
    <w:rsid w:val="0099759C"/>
    <w:rsid w:val="00997A9E"/>
    <w:rsid w:val="009A08B1"/>
    <w:rsid w:val="009A0C71"/>
    <w:rsid w:val="009A108E"/>
    <w:rsid w:val="009A1A9F"/>
    <w:rsid w:val="009A216E"/>
    <w:rsid w:val="009A2172"/>
    <w:rsid w:val="009A2305"/>
    <w:rsid w:val="009A23C1"/>
    <w:rsid w:val="009A2921"/>
    <w:rsid w:val="009A3443"/>
    <w:rsid w:val="009A39C2"/>
    <w:rsid w:val="009A39D2"/>
    <w:rsid w:val="009A3D62"/>
    <w:rsid w:val="009A3FAE"/>
    <w:rsid w:val="009A401C"/>
    <w:rsid w:val="009A45E0"/>
    <w:rsid w:val="009A4836"/>
    <w:rsid w:val="009A4A60"/>
    <w:rsid w:val="009A55EF"/>
    <w:rsid w:val="009A562A"/>
    <w:rsid w:val="009A5D72"/>
    <w:rsid w:val="009A6442"/>
    <w:rsid w:val="009A6522"/>
    <w:rsid w:val="009A6AD4"/>
    <w:rsid w:val="009A6E82"/>
    <w:rsid w:val="009A73AE"/>
    <w:rsid w:val="009A73F3"/>
    <w:rsid w:val="009A7873"/>
    <w:rsid w:val="009A7DDF"/>
    <w:rsid w:val="009A7E85"/>
    <w:rsid w:val="009B075A"/>
    <w:rsid w:val="009B0ED1"/>
    <w:rsid w:val="009B191D"/>
    <w:rsid w:val="009B194D"/>
    <w:rsid w:val="009B2021"/>
    <w:rsid w:val="009B3387"/>
    <w:rsid w:val="009B369E"/>
    <w:rsid w:val="009B408E"/>
    <w:rsid w:val="009B46B8"/>
    <w:rsid w:val="009B47E0"/>
    <w:rsid w:val="009B480A"/>
    <w:rsid w:val="009B49F9"/>
    <w:rsid w:val="009B54E7"/>
    <w:rsid w:val="009B567C"/>
    <w:rsid w:val="009B5795"/>
    <w:rsid w:val="009B581A"/>
    <w:rsid w:val="009B5893"/>
    <w:rsid w:val="009B5937"/>
    <w:rsid w:val="009B5A12"/>
    <w:rsid w:val="009B620E"/>
    <w:rsid w:val="009B62A8"/>
    <w:rsid w:val="009B6731"/>
    <w:rsid w:val="009B6FF9"/>
    <w:rsid w:val="009B76A8"/>
    <w:rsid w:val="009C0580"/>
    <w:rsid w:val="009C0A9A"/>
    <w:rsid w:val="009C10E1"/>
    <w:rsid w:val="009C126E"/>
    <w:rsid w:val="009C1306"/>
    <w:rsid w:val="009C1ABC"/>
    <w:rsid w:val="009C1B84"/>
    <w:rsid w:val="009C1F74"/>
    <w:rsid w:val="009C27AB"/>
    <w:rsid w:val="009C2B3A"/>
    <w:rsid w:val="009C2C73"/>
    <w:rsid w:val="009C2C7B"/>
    <w:rsid w:val="009C2F77"/>
    <w:rsid w:val="009C3540"/>
    <w:rsid w:val="009C4A31"/>
    <w:rsid w:val="009C4A3D"/>
    <w:rsid w:val="009C4CE4"/>
    <w:rsid w:val="009C4E38"/>
    <w:rsid w:val="009C56BF"/>
    <w:rsid w:val="009C589E"/>
    <w:rsid w:val="009C58F4"/>
    <w:rsid w:val="009C5ECC"/>
    <w:rsid w:val="009C619F"/>
    <w:rsid w:val="009C6583"/>
    <w:rsid w:val="009C6D5F"/>
    <w:rsid w:val="009C7107"/>
    <w:rsid w:val="009C7468"/>
    <w:rsid w:val="009C7871"/>
    <w:rsid w:val="009D0E7A"/>
    <w:rsid w:val="009D162C"/>
    <w:rsid w:val="009D24EC"/>
    <w:rsid w:val="009D32AE"/>
    <w:rsid w:val="009D3765"/>
    <w:rsid w:val="009D3DD4"/>
    <w:rsid w:val="009D4383"/>
    <w:rsid w:val="009D459A"/>
    <w:rsid w:val="009D4ECD"/>
    <w:rsid w:val="009D5807"/>
    <w:rsid w:val="009D5CC0"/>
    <w:rsid w:val="009D5E72"/>
    <w:rsid w:val="009D6962"/>
    <w:rsid w:val="009D6BE8"/>
    <w:rsid w:val="009D6E1D"/>
    <w:rsid w:val="009D712C"/>
    <w:rsid w:val="009D7148"/>
    <w:rsid w:val="009D71C7"/>
    <w:rsid w:val="009D79C2"/>
    <w:rsid w:val="009D7AE1"/>
    <w:rsid w:val="009D7C88"/>
    <w:rsid w:val="009D7ED3"/>
    <w:rsid w:val="009E0095"/>
    <w:rsid w:val="009E0140"/>
    <w:rsid w:val="009E06C5"/>
    <w:rsid w:val="009E0713"/>
    <w:rsid w:val="009E0F64"/>
    <w:rsid w:val="009E1129"/>
    <w:rsid w:val="009E165E"/>
    <w:rsid w:val="009E1C1A"/>
    <w:rsid w:val="009E1C7A"/>
    <w:rsid w:val="009E2861"/>
    <w:rsid w:val="009E2B5B"/>
    <w:rsid w:val="009E300F"/>
    <w:rsid w:val="009E3609"/>
    <w:rsid w:val="009E362C"/>
    <w:rsid w:val="009E4068"/>
    <w:rsid w:val="009E4891"/>
    <w:rsid w:val="009E5259"/>
    <w:rsid w:val="009E5C86"/>
    <w:rsid w:val="009E6131"/>
    <w:rsid w:val="009E6289"/>
    <w:rsid w:val="009E631B"/>
    <w:rsid w:val="009E65AE"/>
    <w:rsid w:val="009E6846"/>
    <w:rsid w:val="009E68A8"/>
    <w:rsid w:val="009E68B0"/>
    <w:rsid w:val="009E7B56"/>
    <w:rsid w:val="009E7B7C"/>
    <w:rsid w:val="009F0399"/>
    <w:rsid w:val="009F0431"/>
    <w:rsid w:val="009F0616"/>
    <w:rsid w:val="009F0D10"/>
    <w:rsid w:val="009F1216"/>
    <w:rsid w:val="009F123C"/>
    <w:rsid w:val="009F1330"/>
    <w:rsid w:val="009F1F1B"/>
    <w:rsid w:val="009F26F9"/>
    <w:rsid w:val="009F2ABE"/>
    <w:rsid w:val="009F2C43"/>
    <w:rsid w:val="009F2F17"/>
    <w:rsid w:val="009F33D5"/>
    <w:rsid w:val="009F368D"/>
    <w:rsid w:val="009F3B86"/>
    <w:rsid w:val="009F3E45"/>
    <w:rsid w:val="009F4033"/>
    <w:rsid w:val="009F4332"/>
    <w:rsid w:val="009F4565"/>
    <w:rsid w:val="009F4601"/>
    <w:rsid w:val="009F4E62"/>
    <w:rsid w:val="009F57E0"/>
    <w:rsid w:val="009F5C12"/>
    <w:rsid w:val="009F65A7"/>
    <w:rsid w:val="009F66C7"/>
    <w:rsid w:val="009F6E92"/>
    <w:rsid w:val="009F7041"/>
    <w:rsid w:val="009F789D"/>
    <w:rsid w:val="009F7972"/>
    <w:rsid w:val="009F7A5B"/>
    <w:rsid w:val="009F7EB4"/>
    <w:rsid w:val="00A00501"/>
    <w:rsid w:val="00A00562"/>
    <w:rsid w:val="00A0069F"/>
    <w:rsid w:val="00A00860"/>
    <w:rsid w:val="00A008CD"/>
    <w:rsid w:val="00A00A3C"/>
    <w:rsid w:val="00A00A89"/>
    <w:rsid w:val="00A01BAA"/>
    <w:rsid w:val="00A01BF1"/>
    <w:rsid w:val="00A01DC9"/>
    <w:rsid w:val="00A02170"/>
    <w:rsid w:val="00A023EE"/>
    <w:rsid w:val="00A02AEC"/>
    <w:rsid w:val="00A02C44"/>
    <w:rsid w:val="00A03249"/>
    <w:rsid w:val="00A03CFA"/>
    <w:rsid w:val="00A041A2"/>
    <w:rsid w:val="00A042AB"/>
    <w:rsid w:val="00A04FCA"/>
    <w:rsid w:val="00A05084"/>
    <w:rsid w:val="00A05332"/>
    <w:rsid w:val="00A0594C"/>
    <w:rsid w:val="00A061DD"/>
    <w:rsid w:val="00A06345"/>
    <w:rsid w:val="00A066D9"/>
    <w:rsid w:val="00A06BCD"/>
    <w:rsid w:val="00A06D89"/>
    <w:rsid w:val="00A06E68"/>
    <w:rsid w:val="00A07139"/>
    <w:rsid w:val="00A07663"/>
    <w:rsid w:val="00A0790A"/>
    <w:rsid w:val="00A07911"/>
    <w:rsid w:val="00A07E8C"/>
    <w:rsid w:val="00A100D4"/>
    <w:rsid w:val="00A10362"/>
    <w:rsid w:val="00A1104F"/>
    <w:rsid w:val="00A1163D"/>
    <w:rsid w:val="00A127D7"/>
    <w:rsid w:val="00A12885"/>
    <w:rsid w:val="00A12B4D"/>
    <w:rsid w:val="00A133DA"/>
    <w:rsid w:val="00A13E80"/>
    <w:rsid w:val="00A142BB"/>
    <w:rsid w:val="00A14652"/>
    <w:rsid w:val="00A149D3"/>
    <w:rsid w:val="00A15106"/>
    <w:rsid w:val="00A1511D"/>
    <w:rsid w:val="00A15133"/>
    <w:rsid w:val="00A154B5"/>
    <w:rsid w:val="00A15F3D"/>
    <w:rsid w:val="00A15FC5"/>
    <w:rsid w:val="00A16525"/>
    <w:rsid w:val="00A1677A"/>
    <w:rsid w:val="00A167E8"/>
    <w:rsid w:val="00A16DD5"/>
    <w:rsid w:val="00A17315"/>
    <w:rsid w:val="00A178D6"/>
    <w:rsid w:val="00A178EB"/>
    <w:rsid w:val="00A17C21"/>
    <w:rsid w:val="00A17CF7"/>
    <w:rsid w:val="00A17E7D"/>
    <w:rsid w:val="00A2008C"/>
    <w:rsid w:val="00A20269"/>
    <w:rsid w:val="00A20577"/>
    <w:rsid w:val="00A20A54"/>
    <w:rsid w:val="00A20B0E"/>
    <w:rsid w:val="00A21084"/>
    <w:rsid w:val="00A214C4"/>
    <w:rsid w:val="00A215E2"/>
    <w:rsid w:val="00A21A68"/>
    <w:rsid w:val="00A22208"/>
    <w:rsid w:val="00A223F1"/>
    <w:rsid w:val="00A2271E"/>
    <w:rsid w:val="00A22C88"/>
    <w:rsid w:val="00A22F06"/>
    <w:rsid w:val="00A23AAC"/>
    <w:rsid w:val="00A23DD6"/>
    <w:rsid w:val="00A243B4"/>
    <w:rsid w:val="00A247AD"/>
    <w:rsid w:val="00A252BF"/>
    <w:rsid w:val="00A2630D"/>
    <w:rsid w:val="00A26A0A"/>
    <w:rsid w:val="00A26F4B"/>
    <w:rsid w:val="00A2781E"/>
    <w:rsid w:val="00A27CCA"/>
    <w:rsid w:val="00A27DD0"/>
    <w:rsid w:val="00A27F12"/>
    <w:rsid w:val="00A30583"/>
    <w:rsid w:val="00A30A31"/>
    <w:rsid w:val="00A30A9F"/>
    <w:rsid w:val="00A30C9F"/>
    <w:rsid w:val="00A3115F"/>
    <w:rsid w:val="00A311B2"/>
    <w:rsid w:val="00A31238"/>
    <w:rsid w:val="00A314E8"/>
    <w:rsid w:val="00A31B2D"/>
    <w:rsid w:val="00A31C9F"/>
    <w:rsid w:val="00A31DEB"/>
    <w:rsid w:val="00A321F1"/>
    <w:rsid w:val="00A322AD"/>
    <w:rsid w:val="00A326B3"/>
    <w:rsid w:val="00A329C1"/>
    <w:rsid w:val="00A32AAA"/>
    <w:rsid w:val="00A32E3B"/>
    <w:rsid w:val="00A330A1"/>
    <w:rsid w:val="00A3316D"/>
    <w:rsid w:val="00A33B0D"/>
    <w:rsid w:val="00A34721"/>
    <w:rsid w:val="00A34B1B"/>
    <w:rsid w:val="00A355B7"/>
    <w:rsid w:val="00A3575A"/>
    <w:rsid w:val="00A35EEE"/>
    <w:rsid w:val="00A36AB0"/>
    <w:rsid w:val="00A36AD6"/>
    <w:rsid w:val="00A3719A"/>
    <w:rsid w:val="00A40126"/>
    <w:rsid w:val="00A40362"/>
    <w:rsid w:val="00A4046F"/>
    <w:rsid w:val="00A4068B"/>
    <w:rsid w:val="00A40A24"/>
    <w:rsid w:val="00A4185C"/>
    <w:rsid w:val="00A41B3D"/>
    <w:rsid w:val="00A41CD2"/>
    <w:rsid w:val="00A42706"/>
    <w:rsid w:val="00A43070"/>
    <w:rsid w:val="00A431D0"/>
    <w:rsid w:val="00A43540"/>
    <w:rsid w:val="00A43629"/>
    <w:rsid w:val="00A44546"/>
    <w:rsid w:val="00A44BC7"/>
    <w:rsid w:val="00A44ECD"/>
    <w:rsid w:val="00A450D4"/>
    <w:rsid w:val="00A4520C"/>
    <w:rsid w:val="00A45ADC"/>
    <w:rsid w:val="00A45FB8"/>
    <w:rsid w:val="00A462A7"/>
    <w:rsid w:val="00A4633E"/>
    <w:rsid w:val="00A464C4"/>
    <w:rsid w:val="00A470EA"/>
    <w:rsid w:val="00A47731"/>
    <w:rsid w:val="00A4773D"/>
    <w:rsid w:val="00A478DB"/>
    <w:rsid w:val="00A47B33"/>
    <w:rsid w:val="00A47B6D"/>
    <w:rsid w:val="00A47E7D"/>
    <w:rsid w:val="00A47F48"/>
    <w:rsid w:val="00A504A3"/>
    <w:rsid w:val="00A50634"/>
    <w:rsid w:val="00A50AB3"/>
    <w:rsid w:val="00A50AC6"/>
    <w:rsid w:val="00A50CE8"/>
    <w:rsid w:val="00A51500"/>
    <w:rsid w:val="00A5169E"/>
    <w:rsid w:val="00A517C2"/>
    <w:rsid w:val="00A525F7"/>
    <w:rsid w:val="00A52C55"/>
    <w:rsid w:val="00A52CD2"/>
    <w:rsid w:val="00A5330B"/>
    <w:rsid w:val="00A533FF"/>
    <w:rsid w:val="00A5364B"/>
    <w:rsid w:val="00A536A2"/>
    <w:rsid w:val="00A53764"/>
    <w:rsid w:val="00A5413A"/>
    <w:rsid w:val="00A54346"/>
    <w:rsid w:val="00A5453E"/>
    <w:rsid w:val="00A54797"/>
    <w:rsid w:val="00A54CDC"/>
    <w:rsid w:val="00A54CE9"/>
    <w:rsid w:val="00A55944"/>
    <w:rsid w:val="00A55E0C"/>
    <w:rsid w:val="00A55EB3"/>
    <w:rsid w:val="00A56B23"/>
    <w:rsid w:val="00A56D49"/>
    <w:rsid w:val="00A57477"/>
    <w:rsid w:val="00A574EE"/>
    <w:rsid w:val="00A575EB"/>
    <w:rsid w:val="00A57B91"/>
    <w:rsid w:val="00A57CC8"/>
    <w:rsid w:val="00A57E4C"/>
    <w:rsid w:val="00A60376"/>
    <w:rsid w:val="00A61614"/>
    <w:rsid w:val="00A61745"/>
    <w:rsid w:val="00A61834"/>
    <w:rsid w:val="00A61A00"/>
    <w:rsid w:val="00A61D5D"/>
    <w:rsid w:val="00A61F97"/>
    <w:rsid w:val="00A62620"/>
    <w:rsid w:val="00A62A41"/>
    <w:rsid w:val="00A62D6E"/>
    <w:rsid w:val="00A63A0C"/>
    <w:rsid w:val="00A63CEE"/>
    <w:rsid w:val="00A64163"/>
    <w:rsid w:val="00A64426"/>
    <w:rsid w:val="00A646AF"/>
    <w:rsid w:val="00A64E90"/>
    <w:rsid w:val="00A64E92"/>
    <w:rsid w:val="00A64F1A"/>
    <w:rsid w:val="00A65372"/>
    <w:rsid w:val="00A6567E"/>
    <w:rsid w:val="00A657AB"/>
    <w:rsid w:val="00A65A9D"/>
    <w:rsid w:val="00A65CFE"/>
    <w:rsid w:val="00A65D87"/>
    <w:rsid w:val="00A65D92"/>
    <w:rsid w:val="00A66314"/>
    <w:rsid w:val="00A66E24"/>
    <w:rsid w:val="00A66F66"/>
    <w:rsid w:val="00A67251"/>
    <w:rsid w:val="00A6728A"/>
    <w:rsid w:val="00A67699"/>
    <w:rsid w:val="00A67D67"/>
    <w:rsid w:val="00A700F4"/>
    <w:rsid w:val="00A70309"/>
    <w:rsid w:val="00A704A7"/>
    <w:rsid w:val="00A7059F"/>
    <w:rsid w:val="00A70615"/>
    <w:rsid w:val="00A7073C"/>
    <w:rsid w:val="00A70C48"/>
    <w:rsid w:val="00A7132F"/>
    <w:rsid w:val="00A71673"/>
    <w:rsid w:val="00A720AE"/>
    <w:rsid w:val="00A7217F"/>
    <w:rsid w:val="00A723EA"/>
    <w:rsid w:val="00A72AAD"/>
    <w:rsid w:val="00A74C71"/>
    <w:rsid w:val="00A75208"/>
    <w:rsid w:val="00A757C2"/>
    <w:rsid w:val="00A761AC"/>
    <w:rsid w:val="00A765F4"/>
    <w:rsid w:val="00A7686F"/>
    <w:rsid w:val="00A77902"/>
    <w:rsid w:val="00A77986"/>
    <w:rsid w:val="00A77D2E"/>
    <w:rsid w:val="00A800D3"/>
    <w:rsid w:val="00A80484"/>
    <w:rsid w:val="00A808BD"/>
    <w:rsid w:val="00A80E4F"/>
    <w:rsid w:val="00A81518"/>
    <w:rsid w:val="00A821D9"/>
    <w:rsid w:val="00A826A2"/>
    <w:rsid w:val="00A82DA5"/>
    <w:rsid w:val="00A83678"/>
    <w:rsid w:val="00A838B4"/>
    <w:rsid w:val="00A83CFA"/>
    <w:rsid w:val="00A83F7A"/>
    <w:rsid w:val="00A848E2"/>
    <w:rsid w:val="00A84E33"/>
    <w:rsid w:val="00A8584B"/>
    <w:rsid w:val="00A859FA"/>
    <w:rsid w:val="00A85D7D"/>
    <w:rsid w:val="00A8613A"/>
    <w:rsid w:val="00A8688E"/>
    <w:rsid w:val="00A8690D"/>
    <w:rsid w:val="00A86B8E"/>
    <w:rsid w:val="00A871E9"/>
    <w:rsid w:val="00A87211"/>
    <w:rsid w:val="00A87408"/>
    <w:rsid w:val="00A875E8"/>
    <w:rsid w:val="00A87B45"/>
    <w:rsid w:val="00A87B8B"/>
    <w:rsid w:val="00A904D4"/>
    <w:rsid w:val="00A90CA8"/>
    <w:rsid w:val="00A90E1D"/>
    <w:rsid w:val="00A90FA2"/>
    <w:rsid w:val="00A9119C"/>
    <w:rsid w:val="00A91890"/>
    <w:rsid w:val="00A9197D"/>
    <w:rsid w:val="00A91A22"/>
    <w:rsid w:val="00A91A70"/>
    <w:rsid w:val="00A9215E"/>
    <w:rsid w:val="00A92407"/>
    <w:rsid w:val="00A92975"/>
    <w:rsid w:val="00A92C88"/>
    <w:rsid w:val="00A92F7F"/>
    <w:rsid w:val="00A93008"/>
    <w:rsid w:val="00A93CA5"/>
    <w:rsid w:val="00A93E8D"/>
    <w:rsid w:val="00A93F50"/>
    <w:rsid w:val="00A940B3"/>
    <w:rsid w:val="00A940C9"/>
    <w:rsid w:val="00A94442"/>
    <w:rsid w:val="00A94469"/>
    <w:rsid w:val="00A94848"/>
    <w:rsid w:val="00A94CA6"/>
    <w:rsid w:val="00A95011"/>
    <w:rsid w:val="00A95013"/>
    <w:rsid w:val="00A953AF"/>
    <w:rsid w:val="00A962E3"/>
    <w:rsid w:val="00A965B5"/>
    <w:rsid w:val="00A96C6A"/>
    <w:rsid w:val="00A96C8E"/>
    <w:rsid w:val="00AA01AD"/>
    <w:rsid w:val="00AA02A6"/>
    <w:rsid w:val="00AA079E"/>
    <w:rsid w:val="00AA1600"/>
    <w:rsid w:val="00AA1C0C"/>
    <w:rsid w:val="00AA21AF"/>
    <w:rsid w:val="00AA26E8"/>
    <w:rsid w:val="00AA2845"/>
    <w:rsid w:val="00AA296F"/>
    <w:rsid w:val="00AA2B21"/>
    <w:rsid w:val="00AA2FBD"/>
    <w:rsid w:val="00AA36CD"/>
    <w:rsid w:val="00AA41B5"/>
    <w:rsid w:val="00AA4ACC"/>
    <w:rsid w:val="00AA4AE1"/>
    <w:rsid w:val="00AA514C"/>
    <w:rsid w:val="00AA55FB"/>
    <w:rsid w:val="00AA5964"/>
    <w:rsid w:val="00AA6060"/>
    <w:rsid w:val="00AA60C0"/>
    <w:rsid w:val="00AA616C"/>
    <w:rsid w:val="00AA659D"/>
    <w:rsid w:val="00AA67BA"/>
    <w:rsid w:val="00AA6B07"/>
    <w:rsid w:val="00AA6BC6"/>
    <w:rsid w:val="00AB0760"/>
    <w:rsid w:val="00AB10D5"/>
    <w:rsid w:val="00AB11D8"/>
    <w:rsid w:val="00AB131C"/>
    <w:rsid w:val="00AB19D2"/>
    <w:rsid w:val="00AB29A0"/>
    <w:rsid w:val="00AB2C54"/>
    <w:rsid w:val="00AB2CEA"/>
    <w:rsid w:val="00AB32EA"/>
    <w:rsid w:val="00AB36A9"/>
    <w:rsid w:val="00AB3BE0"/>
    <w:rsid w:val="00AB3CBD"/>
    <w:rsid w:val="00AB414B"/>
    <w:rsid w:val="00AB4478"/>
    <w:rsid w:val="00AB47E8"/>
    <w:rsid w:val="00AB4C1F"/>
    <w:rsid w:val="00AB4F66"/>
    <w:rsid w:val="00AB5176"/>
    <w:rsid w:val="00AB55A8"/>
    <w:rsid w:val="00AB572B"/>
    <w:rsid w:val="00AB5B7F"/>
    <w:rsid w:val="00AB6A6F"/>
    <w:rsid w:val="00AB6BFF"/>
    <w:rsid w:val="00AB6E6A"/>
    <w:rsid w:val="00AB74D8"/>
    <w:rsid w:val="00AB7879"/>
    <w:rsid w:val="00AB78DC"/>
    <w:rsid w:val="00AB7C93"/>
    <w:rsid w:val="00AC031A"/>
    <w:rsid w:val="00AC0624"/>
    <w:rsid w:val="00AC13EE"/>
    <w:rsid w:val="00AC1A38"/>
    <w:rsid w:val="00AC27D7"/>
    <w:rsid w:val="00AC31DD"/>
    <w:rsid w:val="00AC3A71"/>
    <w:rsid w:val="00AC40EF"/>
    <w:rsid w:val="00AC426A"/>
    <w:rsid w:val="00AC4280"/>
    <w:rsid w:val="00AC5580"/>
    <w:rsid w:val="00AC5646"/>
    <w:rsid w:val="00AC5B0E"/>
    <w:rsid w:val="00AC5CB0"/>
    <w:rsid w:val="00AC6005"/>
    <w:rsid w:val="00AC6629"/>
    <w:rsid w:val="00AC7883"/>
    <w:rsid w:val="00AC7EDC"/>
    <w:rsid w:val="00AD0165"/>
    <w:rsid w:val="00AD02AB"/>
    <w:rsid w:val="00AD07A1"/>
    <w:rsid w:val="00AD0F37"/>
    <w:rsid w:val="00AD0F62"/>
    <w:rsid w:val="00AD10BB"/>
    <w:rsid w:val="00AD10E2"/>
    <w:rsid w:val="00AD1735"/>
    <w:rsid w:val="00AD19A3"/>
    <w:rsid w:val="00AD1A57"/>
    <w:rsid w:val="00AD1DAA"/>
    <w:rsid w:val="00AD23E5"/>
    <w:rsid w:val="00AD2529"/>
    <w:rsid w:val="00AD254B"/>
    <w:rsid w:val="00AD2855"/>
    <w:rsid w:val="00AD34D6"/>
    <w:rsid w:val="00AD3592"/>
    <w:rsid w:val="00AD3E3F"/>
    <w:rsid w:val="00AD441F"/>
    <w:rsid w:val="00AD461F"/>
    <w:rsid w:val="00AD47E8"/>
    <w:rsid w:val="00AD5090"/>
    <w:rsid w:val="00AD5898"/>
    <w:rsid w:val="00AD6039"/>
    <w:rsid w:val="00AD620F"/>
    <w:rsid w:val="00AD6269"/>
    <w:rsid w:val="00AD6729"/>
    <w:rsid w:val="00AD6B3A"/>
    <w:rsid w:val="00AD6DBC"/>
    <w:rsid w:val="00AD6FD7"/>
    <w:rsid w:val="00AD7122"/>
    <w:rsid w:val="00AD7CD7"/>
    <w:rsid w:val="00AE0A67"/>
    <w:rsid w:val="00AE0C11"/>
    <w:rsid w:val="00AE156A"/>
    <w:rsid w:val="00AE194C"/>
    <w:rsid w:val="00AE1A46"/>
    <w:rsid w:val="00AE1BF9"/>
    <w:rsid w:val="00AE1D9E"/>
    <w:rsid w:val="00AE23EE"/>
    <w:rsid w:val="00AE23F1"/>
    <w:rsid w:val="00AE2E31"/>
    <w:rsid w:val="00AE354B"/>
    <w:rsid w:val="00AE36AC"/>
    <w:rsid w:val="00AE37B2"/>
    <w:rsid w:val="00AE3C49"/>
    <w:rsid w:val="00AE3EF3"/>
    <w:rsid w:val="00AE3F87"/>
    <w:rsid w:val="00AE4B08"/>
    <w:rsid w:val="00AE4D7C"/>
    <w:rsid w:val="00AE5871"/>
    <w:rsid w:val="00AE59D3"/>
    <w:rsid w:val="00AE5C91"/>
    <w:rsid w:val="00AE5F33"/>
    <w:rsid w:val="00AE6E1C"/>
    <w:rsid w:val="00AE7F0C"/>
    <w:rsid w:val="00AF06B4"/>
    <w:rsid w:val="00AF0EEB"/>
    <w:rsid w:val="00AF0F65"/>
    <w:rsid w:val="00AF107A"/>
    <w:rsid w:val="00AF11AB"/>
    <w:rsid w:val="00AF1599"/>
    <w:rsid w:val="00AF2123"/>
    <w:rsid w:val="00AF22FF"/>
    <w:rsid w:val="00AF2565"/>
    <w:rsid w:val="00AF2A82"/>
    <w:rsid w:val="00AF2E82"/>
    <w:rsid w:val="00AF2EDC"/>
    <w:rsid w:val="00AF32C7"/>
    <w:rsid w:val="00AF3886"/>
    <w:rsid w:val="00AF3F54"/>
    <w:rsid w:val="00AF4E9C"/>
    <w:rsid w:val="00AF51DA"/>
    <w:rsid w:val="00AF538C"/>
    <w:rsid w:val="00AF55AF"/>
    <w:rsid w:val="00AF5620"/>
    <w:rsid w:val="00AF563D"/>
    <w:rsid w:val="00AF6335"/>
    <w:rsid w:val="00AF6735"/>
    <w:rsid w:val="00AF6F7D"/>
    <w:rsid w:val="00AF6F83"/>
    <w:rsid w:val="00AF7461"/>
    <w:rsid w:val="00AF76D3"/>
    <w:rsid w:val="00AF7C42"/>
    <w:rsid w:val="00AF7F35"/>
    <w:rsid w:val="00B00443"/>
    <w:rsid w:val="00B00685"/>
    <w:rsid w:val="00B00D9A"/>
    <w:rsid w:val="00B00FF1"/>
    <w:rsid w:val="00B01274"/>
    <w:rsid w:val="00B017BC"/>
    <w:rsid w:val="00B0196C"/>
    <w:rsid w:val="00B01AE7"/>
    <w:rsid w:val="00B0221E"/>
    <w:rsid w:val="00B02416"/>
    <w:rsid w:val="00B0257D"/>
    <w:rsid w:val="00B02C7E"/>
    <w:rsid w:val="00B03267"/>
    <w:rsid w:val="00B03565"/>
    <w:rsid w:val="00B03755"/>
    <w:rsid w:val="00B037BE"/>
    <w:rsid w:val="00B03EAF"/>
    <w:rsid w:val="00B042D9"/>
    <w:rsid w:val="00B05B72"/>
    <w:rsid w:val="00B06460"/>
    <w:rsid w:val="00B064D4"/>
    <w:rsid w:val="00B07125"/>
    <w:rsid w:val="00B07570"/>
    <w:rsid w:val="00B0775F"/>
    <w:rsid w:val="00B07E0B"/>
    <w:rsid w:val="00B07FAF"/>
    <w:rsid w:val="00B1006C"/>
    <w:rsid w:val="00B1012F"/>
    <w:rsid w:val="00B115A6"/>
    <w:rsid w:val="00B11604"/>
    <w:rsid w:val="00B11731"/>
    <w:rsid w:val="00B11771"/>
    <w:rsid w:val="00B11B04"/>
    <w:rsid w:val="00B11B08"/>
    <w:rsid w:val="00B11EFD"/>
    <w:rsid w:val="00B11F75"/>
    <w:rsid w:val="00B12074"/>
    <w:rsid w:val="00B126C7"/>
    <w:rsid w:val="00B12A9A"/>
    <w:rsid w:val="00B12C05"/>
    <w:rsid w:val="00B130FB"/>
    <w:rsid w:val="00B1366C"/>
    <w:rsid w:val="00B141E9"/>
    <w:rsid w:val="00B147AE"/>
    <w:rsid w:val="00B14AB4"/>
    <w:rsid w:val="00B1534B"/>
    <w:rsid w:val="00B157A2"/>
    <w:rsid w:val="00B16055"/>
    <w:rsid w:val="00B1639F"/>
    <w:rsid w:val="00B16635"/>
    <w:rsid w:val="00B16AB4"/>
    <w:rsid w:val="00B16BAF"/>
    <w:rsid w:val="00B17092"/>
    <w:rsid w:val="00B17153"/>
    <w:rsid w:val="00B17218"/>
    <w:rsid w:val="00B17433"/>
    <w:rsid w:val="00B177C4"/>
    <w:rsid w:val="00B17D0D"/>
    <w:rsid w:val="00B2018F"/>
    <w:rsid w:val="00B20928"/>
    <w:rsid w:val="00B2109D"/>
    <w:rsid w:val="00B21171"/>
    <w:rsid w:val="00B211BB"/>
    <w:rsid w:val="00B213DC"/>
    <w:rsid w:val="00B21B06"/>
    <w:rsid w:val="00B21B47"/>
    <w:rsid w:val="00B223EB"/>
    <w:rsid w:val="00B2275D"/>
    <w:rsid w:val="00B22A64"/>
    <w:rsid w:val="00B235A4"/>
    <w:rsid w:val="00B23786"/>
    <w:rsid w:val="00B23B42"/>
    <w:rsid w:val="00B23DAF"/>
    <w:rsid w:val="00B24244"/>
    <w:rsid w:val="00B245BC"/>
    <w:rsid w:val="00B246C7"/>
    <w:rsid w:val="00B249D0"/>
    <w:rsid w:val="00B24B4F"/>
    <w:rsid w:val="00B25078"/>
    <w:rsid w:val="00B25134"/>
    <w:rsid w:val="00B25564"/>
    <w:rsid w:val="00B25747"/>
    <w:rsid w:val="00B264F1"/>
    <w:rsid w:val="00B26A88"/>
    <w:rsid w:val="00B26C7E"/>
    <w:rsid w:val="00B26F94"/>
    <w:rsid w:val="00B27005"/>
    <w:rsid w:val="00B271C2"/>
    <w:rsid w:val="00B275AE"/>
    <w:rsid w:val="00B27752"/>
    <w:rsid w:val="00B3060A"/>
    <w:rsid w:val="00B30BE7"/>
    <w:rsid w:val="00B31D5B"/>
    <w:rsid w:val="00B31EF8"/>
    <w:rsid w:val="00B322C4"/>
    <w:rsid w:val="00B32A75"/>
    <w:rsid w:val="00B33DDF"/>
    <w:rsid w:val="00B34889"/>
    <w:rsid w:val="00B34A09"/>
    <w:rsid w:val="00B35155"/>
    <w:rsid w:val="00B3538A"/>
    <w:rsid w:val="00B35763"/>
    <w:rsid w:val="00B35D84"/>
    <w:rsid w:val="00B36606"/>
    <w:rsid w:val="00B36F11"/>
    <w:rsid w:val="00B37707"/>
    <w:rsid w:val="00B379DD"/>
    <w:rsid w:val="00B37A64"/>
    <w:rsid w:val="00B37C75"/>
    <w:rsid w:val="00B37ED9"/>
    <w:rsid w:val="00B37F1F"/>
    <w:rsid w:val="00B400D3"/>
    <w:rsid w:val="00B40682"/>
    <w:rsid w:val="00B41542"/>
    <w:rsid w:val="00B41D8C"/>
    <w:rsid w:val="00B42268"/>
    <w:rsid w:val="00B422E5"/>
    <w:rsid w:val="00B426D4"/>
    <w:rsid w:val="00B42766"/>
    <w:rsid w:val="00B4321C"/>
    <w:rsid w:val="00B43508"/>
    <w:rsid w:val="00B4354B"/>
    <w:rsid w:val="00B43561"/>
    <w:rsid w:val="00B4383B"/>
    <w:rsid w:val="00B43F4A"/>
    <w:rsid w:val="00B44BD5"/>
    <w:rsid w:val="00B44D01"/>
    <w:rsid w:val="00B4518A"/>
    <w:rsid w:val="00B45265"/>
    <w:rsid w:val="00B45514"/>
    <w:rsid w:val="00B45C26"/>
    <w:rsid w:val="00B45C8E"/>
    <w:rsid w:val="00B45CBA"/>
    <w:rsid w:val="00B463C4"/>
    <w:rsid w:val="00B46843"/>
    <w:rsid w:val="00B46A6D"/>
    <w:rsid w:val="00B46C1F"/>
    <w:rsid w:val="00B4734F"/>
    <w:rsid w:val="00B47541"/>
    <w:rsid w:val="00B477ED"/>
    <w:rsid w:val="00B479B1"/>
    <w:rsid w:val="00B47C72"/>
    <w:rsid w:val="00B47C9F"/>
    <w:rsid w:val="00B5062C"/>
    <w:rsid w:val="00B50A61"/>
    <w:rsid w:val="00B51A6C"/>
    <w:rsid w:val="00B51B2D"/>
    <w:rsid w:val="00B51E68"/>
    <w:rsid w:val="00B520CF"/>
    <w:rsid w:val="00B525D2"/>
    <w:rsid w:val="00B52F94"/>
    <w:rsid w:val="00B53011"/>
    <w:rsid w:val="00B5315F"/>
    <w:rsid w:val="00B53B33"/>
    <w:rsid w:val="00B5416A"/>
    <w:rsid w:val="00B544CB"/>
    <w:rsid w:val="00B54D68"/>
    <w:rsid w:val="00B55895"/>
    <w:rsid w:val="00B55AAA"/>
    <w:rsid w:val="00B55F72"/>
    <w:rsid w:val="00B5668F"/>
    <w:rsid w:val="00B56DBA"/>
    <w:rsid w:val="00B56F81"/>
    <w:rsid w:val="00B574BF"/>
    <w:rsid w:val="00B578F4"/>
    <w:rsid w:val="00B57D70"/>
    <w:rsid w:val="00B57D95"/>
    <w:rsid w:val="00B6029C"/>
    <w:rsid w:val="00B60C77"/>
    <w:rsid w:val="00B60F98"/>
    <w:rsid w:val="00B61179"/>
    <w:rsid w:val="00B611D7"/>
    <w:rsid w:val="00B620DD"/>
    <w:rsid w:val="00B62493"/>
    <w:rsid w:val="00B6285D"/>
    <w:rsid w:val="00B62D71"/>
    <w:rsid w:val="00B63411"/>
    <w:rsid w:val="00B63792"/>
    <w:rsid w:val="00B63AC2"/>
    <w:rsid w:val="00B63F20"/>
    <w:rsid w:val="00B64388"/>
    <w:rsid w:val="00B64A77"/>
    <w:rsid w:val="00B65790"/>
    <w:rsid w:val="00B65C84"/>
    <w:rsid w:val="00B65D66"/>
    <w:rsid w:val="00B65F6D"/>
    <w:rsid w:val="00B661BB"/>
    <w:rsid w:val="00B664CF"/>
    <w:rsid w:val="00B668AD"/>
    <w:rsid w:val="00B669DC"/>
    <w:rsid w:val="00B67A99"/>
    <w:rsid w:val="00B67B8C"/>
    <w:rsid w:val="00B67E1A"/>
    <w:rsid w:val="00B70336"/>
    <w:rsid w:val="00B706D6"/>
    <w:rsid w:val="00B70C98"/>
    <w:rsid w:val="00B71E1C"/>
    <w:rsid w:val="00B71E5D"/>
    <w:rsid w:val="00B729F1"/>
    <w:rsid w:val="00B72A68"/>
    <w:rsid w:val="00B731A0"/>
    <w:rsid w:val="00B73E8F"/>
    <w:rsid w:val="00B7415D"/>
    <w:rsid w:val="00B74707"/>
    <w:rsid w:val="00B747C6"/>
    <w:rsid w:val="00B7486B"/>
    <w:rsid w:val="00B752A9"/>
    <w:rsid w:val="00B7574A"/>
    <w:rsid w:val="00B759F9"/>
    <w:rsid w:val="00B75A2D"/>
    <w:rsid w:val="00B763DE"/>
    <w:rsid w:val="00B76BD3"/>
    <w:rsid w:val="00B76E21"/>
    <w:rsid w:val="00B76EE9"/>
    <w:rsid w:val="00B76F3C"/>
    <w:rsid w:val="00B774B2"/>
    <w:rsid w:val="00B779A9"/>
    <w:rsid w:val="00B77BBF"/>
    <w:rsid w:val="00B8012C"/>
    <w:rsid w:val="00B8014D"/>
    <w:rsid w:val="00B80A87"/>
    <w:rsid w:val="00B80E6A"/>
    <w:rsid w:val="00B81606"/>
    <w:rsid w:val="00B81778"/>
    <w:rsid w:val="00B8189D"/>
    <w:rsid w:val="00B81A68"/>
    <w:rsid w:val="00B81B1A"/>
    <w:rsid w:val="00B81EDC"/>
    <w:rsid w:val="00B82D1F"/>
    <w:rsid w:val="00B8420C"/>
    <w:rsid w:val="00B84213"/>
    <w:rsid w:val="00B8434B"/>
    <w:rsid w:val="00B843B7"/>
    <w:rsid w:val="00B847A3"/>
    <w:rsid w:val="00B8574D"/>
    <w:rsid w:val="00B85CBB"/>
    <w:rsid w:val="00B85DAF"/>
    <w:rsid w:val="00B86CA0"/>
    <w:rsid w:val="00B86E9E"/>
    <w:rsid w:val="00B8702E"/>
    <w:rsid w:val="00B872B2"/>
    <w:rsid w:val="00B875A7"/>
    <w:rsid w:val="00B8767E"/>
    <w:rsid w:val="00B87E52"/>
    <w:rsid w:val="00B90759"/>
    <w:rsid w:val="00B9082F"/>
    <w:rsid w:val="00B908DB"/>
    <w:rsid w:val="00B91010"/>
    <w:rsid w:val="00B91279"/>
    <w:rsid w:val="00B91390"/>
    <w:rsid w:val="00B91466"/>
    <w:rsid w:val="00B91555"/>
    <w:rsid w:val="00B9168D"/>
    <w:rsid w:val="00B920E0"/>
    <w:rsid w:val="00B920FB"/>
    <w:rsid w:val="00B929FE"/>
    <w:rsid w:val="00B9351A"/>
    <w:rsid w:val="00B9354F"/>
    <w:rsid w:val="00B93752"/>
    <w:rsid w:val="00B93CC8"/>
    <w:rsid w:val="00B94038"/>
    <w:rsid w:val="00B94871"/>
    <w:rsid w:val="00B94A6E"/>
    <w:rsid w:val="00B94AD2"/>
    <w:rsid w:val="00B94B06"/>
    <w:rsid w:val="00B94C14"/>
    <w:rsid w:val="00B95182"/>
    <w:rsid w:val="00B95520"/>
    <w:rsid w:val="00B956EB"/>
    <w:rsid w:val="00B95B16"/>
    <w:rsid w:val="00B95C69"/>
    <w:rsid w:val="00B95DDB"/>
    <w:rsid w:val="00B95E0B"/>
    <w:rsid w:val="00B96000"/>
    <w:rsid w:val="00B960AD"/>
    <w:rsid w:val="00B9701E"/>
    <w:rsid w:val="00B97484"/>
    <w:rsid w:val="00B975D5"/>
    <w:rsid w:val="00B9765A"/>
    <w:rsid w:val="00B97AC8"/>
    <w:rsid w:val="00BA0071"/>
    <w:rsid w:val="00BA018C"/>
    <w:rsid w:val="00BA0375"/>
    <w:rsid w:val="00BA07D7"/>
    <w:rsid w:val="00BA0805"/>
    <w:rsid w:val="00BA0924"/>
    <w:rsid w:val="00BA18AD"/>
    <w:rsid w:val="00BA194C"/>
    <w:rsid w:val="00BA1BBD"/>
    <w:rsid w:val="00BA2098"/>
    <w:rsid w:val="00BA21B6"/>
    <w:rsid w:val="00BA25DB"/>
    <w:rsid w:val="00BA2D67"/>
    <w:rsid w:val="00BA2D7D"/>
    <w:rsid w:val="00BA349B"/>
    <w:rsid w:val="00BA399E"/>
    <w:rsid w:val="00BA3AE3"/>
    <w:rsid w:val="00BA3DB4"/>
    <w:rsid w:val="00BA3DF7"/>
    <w:rsid w:val="00BA4395"/>
    <w:rsid w:val="00BA4BF7"/>
    <w:rsid w:val="00BA53C5"/>
    <w:rsid w:val="00BA57E8"/>
    <w:rsid w:val="00BA5D01"/>
    <w:rsid w:val="00BA6006"/>
    <w:rsid w:val="00BA66A0"/>
    <w:rsid w:val="00BA69EA"/>
    <w:rsid w:val="00BA6F17"/>
    <w:rsid w:val="00BA72E3"/>
    <w:rsid w:val="00BA76B2"/>
    <w:rsid w:val="00BB01EF"/>
    <w:rsid w:val="00BB0BB5"/>
    <w:rsid w:val="00BB0F6C"/>
    <w:rsid w:val="00BB1A48"/>
    <w:rsid w:val="00BB21FF"/>
    <w:rsid w:val="00BB2251"/>
    <w:rsid w:val="00BB233D"/>
    <w:rsid w:val="00BB3DBD"/>
    <w:rsid w:val="00BB44DA"/>
    <w:rsid w:val="00BB45AF"/>
    <w:rsid w:val="00BB5640"/>
    <w:rsid w:val="00BB5717"/>
    <w:rsid w:val="00BB5797"/>
    <w:rsid w:val="00BB5DCD"/>
    <w:rsid w:val="00BB5E36"/>
    <w:rsid w:val="00BB5E3A"/>
    <w:rsid w:val="00BB6054"/>
    <w:rsid w:val="00BB6636"/>
    <w:rsid w:val="00BB6C04"/>
    <w:rsid w:val="00BB6E38"/>
    <w:rsid w:val="00BB6FC5"/>
    <w:rsid w:val="00BB7815"/>
    <w:rsid w:val="00BB7859"/>
    <w:rsid w:val="00BC019C"/>
    <w:rsid w:val="00BC0D75"/>
    <w:rsid w:val="00BC0E43"/>
    <w:rsid w:val="00BC0F8E"/>
    <w:rsid w:val="00BC10D7"/>
    <w:rsid w:val="00BC11D2"/>
    <w:rsid w:val="00BC1331"/>
    <w:rsid w:val="00BC1707"/>
    <w:rsid w:val="00BC1EB1"/>
    <w:rsid w:val="00BC27F1"/>
    <w:rsid w:val="00BC2DCE"/>
    <w:rsid w:val="00BC2DEC"/>
    <w:rsid w:val="00BC4103"/>
    <w:rsid w:val="00BC45B7"/>
    <w:rsid w:val="00BC4792"/>
    <w:rsid w:val="00BC4AE0"/>
    <w:rsid w:val="00BC4DA1"/>
    <w:rsid w:val="00BC4FB5"/>
    <w:rsid w:val="00BC5762"/>
    <w:rsid w:val="00BC5CEA"/>
    <w:rsid w:val="00BC5D39"/>
    <w:rsid w:val="00BC5EA4"/>
    <w:rsid w:val="00BC63BE"/>
    <w:rsid w:val="00BC6692"/>
    <w:rsid w:val="00BC6D9F"/>
    <w:rsid w:val="00BC7C9A"/>
    <w:rsid w:val="00BC7D36"/>
    <w:rsid w:val="00BD03C2"/>
    <w:rsid w:val="00BD05BB"/>
    <w:rsid w:val="00BD07D9"/>
    <w:rsid w:val="00BD0B97"/>
    <w:rsid w:val="00BD12AA"/>
    <w:rsid w:val="00BD131D"/>
    <w:rsid w:val="00BD18AB"/>
    <w:rsid w:val="00BD1D3D"/>
    <w:rsid w:val="00BD2179"/>
    <w:rsid w:val="00BD22B9"/>
    <w:rsid w:val="00BD29D2"/>
    <w:rsid w:val="00BD2D61"/>
    <w:rsid w:val="00BD48E3"/>
    <w:rsid w:val="00BD4A99"/>
    <w:rsid w:val="00BD57A9"/>
    <w:rsid w:val="00BD58E0"/>
    <w:rsid w:val="00BD5ADB"/>
    <w:rsid w:val="00BD5C97"/>
    <w:rsid w:val="00BD6337"/>
    <w:rsid w:val="00BD64FD"/>
    <w:rsid w:val="00BD6BA3"/>
    <w:rsid w:val="00BD6DB3"/>
    <w:rsid w:val="00BD7433"/>
    <w:rsid w:val="00BD77FC"/>
    <w:rsid w:val="00BD7ADA"/>
    <w:rsid w:val="00BD7D96"/>
    <w:rsid w:val="00BD7ED8"/>
    <w:rsid w:val="00BE03FE"/>
    <w:rsid w:val="00BE10A2"/>
    <w:rsid w:val="00BE17F2"/>
    <w:rsid w:val="00BE19CF"/>
    <w:rsid w:val="00BE23A9"/>
    <w:rsid w:val="00BE2550"/>
    <w:rsid w:val="00BE273A"/>
    <w:rsid w:val="00BE2D6A"/>
    <w:rsid w:val="00BE2DD6"/>
    <w:rsid w:val="00BE30A4"/>
    <w:rsid w:val="00BE3234"/>
    <w:rsid w:val="00BE38A1"/>
    <w:rsid w:val="00BE3AF6"/>
    <w:rsid w:val="00BE3CF3"/>
    <w:rsid w:val="00BE43FA"/>
    <w:rsid w:val="00BE471F"/>
    <w:rsid w:val="00BE4929"/>
    <w:rsid w:val="00BE5523"/>
    <w:rsid w:val="00BE5EC1"/>
    <w:rsid w:val="00BE5FA8"/>
    <w:rsid w:val="00BE63B3"/>
    <w:rsid w:val="00BE6951"/>
    <w:rsid w:val="00BE6A03"/>
    <w:rsid w:val="00BE6CCE"/>
    <w:rsid w:val="00BE6E9F"/>
    <w:rsid w:val="00BE78BB"/>
    <w:rsid w:val="00BE7BE4"/>
    <w:rsid w:val="00BE7FA3"/>
    <w:rsid w:val="00BF01FC"/>
    <w:rsid w:val="00BF0469"/>
    <w:rsid w:val="00BF07BD"/>
    <w:rsid w:val="00BF0C28"/>
    <w:rsid w:val="00BF0E11"/>
    <w:rsid w:val="00BF16D6"/>
    <w:rsid w:val="00BF190B"/>
    <w:rsid w:val="00BF1C00"/>
    <w:rsid w:val="00BF1FFC"/>
    <w:rsid w:val="00BF24FA"/>
    <w:rsid w:val="00BF2E92"/>
    <w:rsid w:val="00BF320F"/>
    <w:rsid w:val="00BF35BD"/>
    <w:rsid w:val="00BF37BB"/>
    <w:rsid w:val="00BF4352"/>
    <w:rsid w:val="00BF45EF"/>
    <w:rsid w:val="00BF495E"/>
    <w:rsid w:val="00BF4B5B"/>
    <w:rsid w:val="00BF52B5"/>
    <w:rsid w:val="00BF53F6"/>
    <w:rsid w:val="00BF5789"/>
    <w:rsid w:val="00BF5A78"/>
    <w:rsid w:val="00BF655D"/>
    <w:rsid w:val="00BF6E21"/>
    <w:rsid w:val="00BF7670"/>
    <w:rsid w:val="00BF7C67"/>
    <w:rsid w:val="00C00400"/>
    <w:rsid w:val="00C01108"/>
    <w:rsid w:val="00C0194B"/>
    <w:rsid w:val="00C01A5D"/>
    <w:rsid w:val="00C02141"/>
    <w:rsid w:val="00C028E6"/>
    <w:rsid w:val="00C02A51"/>
    <w:rsid w:val="00C03226"/>
    <w:rsid w:val="00C03561"/>
    <w:rsid w:val="00C036AD"/>
    <w:rsid w:val="00C03BB1"/>
    <w:rsid w:val="00C03BD5"/>
    <w:rsid w:val="00C03C48"/>
    <w:rsid w:val="00C04A00"/>
    <w:rsid w:val="00C04BD6"/>
    <w:rsid w:val="00C04CAA"/>
    <w:rsid w:val="00C04FCA"/>
    <w:rsid w:val="00C05191"/>
    <w:rsid w:val="00C05318"/>
    <w:rsid w:val="00C068DA"/>
    <w:rsid w:val="00C06BA9"/>
    <w:rsid w:val="00C06DFE"/>
    <w:rsid w:val="00C070B9"/>
    <w:rsid w:val="00C07107"/>
    <w:rsid w:val="00C071EF"/>
    <w:rsid w:val="00C07377"/>
    <w:rsid w:val="00C07543"/>
    <w:rsid w:val="00C07903"/>
    <w:rsid w:val="00C109D6"/>
    <w:rsid w:val="00C10A18"/>
    <w:rsid w:val="00C10A5E"/>
    <w:rsid w:val="00C116CD"/>
    <w:rsid w:val="00C11A0E"/>
    <w:rsid w:val="00C11D51"/>
    <w:rsid w:val="00C11E5D"/>
    <w:rsid w:val="00C11F48"/>
    <w:rsid w:val="00C121E3"/>
    <w:rsid w:val="00C12237"/>
    <w:rsid w:val="00C12B35"/>
    <w:rsid w:val="00C12E0C"/>
    <w:rsid w:val="00C1337C"/>
    <w:rsid w:val="00C13630"/>
    <w:rsid w:val="00C13AA4"/>
    <w:rsid w:val="00C13C4A"/>
    <w:rsid w:val="00C13E10"/>
    <w:rsid w:val="00C14282"/>
    <w:rsid w:val="00C145B5"/>
    <w:rsid w:val="00C1462C"/>
    <w:rsid w:val="00C14BD2"/>
    <w:rsid w:val="00C14CBA"/>
    <w:rsid w:val="00C14D18"/>
    <w:rsid w:val="00C15062"/>
    <w:rsid w:val="00C15183"/>
    <w:rsid w:val="00C15A92"/>
    <w:rsid w:val="00C15D4D"/>
    <w:rsid w:val="00C16548"/>
    <w:rsid w:val="00C16664"/>
    <w:rsid w:val="00C167B6"/>
    <w:rsid w:val="00C16940"/>
    <w:rsid w:val="00C17241"/>
    <w:rsid w:val="00C17E3A"/>
    <w:rsid w:val="00C2018D"/>
    <w:rsid w:val="00C202E9"/>
    <w:rsid w:val="00C203DE"/>
    <w:rsid w:val="00C20695"/>
    <w:rsid w:val="00C2111A"/>
    <w:rsid w:val="00C21AE6"/>
    <w:rsid w:val="00C225C7"/>
    <w:rsid w:val="00C2265B"/>
    <w:rsid w:val="00C22CF3"/>
    <w:rsid w:val="00C22F34"/>
    <w:rsid w:val="00C233C2"/>
    <w:rsid w:val="00C23659"/>
    <w:rsid w:val="00C239FA"/>
    <w:rsid w:val="00C23B20"/>
    <w:rsid w:val="00C23D31"/>
    <w:rsid w:val="00C24A85"/>
    <w:rsid w:val="00C24C90"/>
    <w:rsid w:val="00C25096"/>
    <w:rsid w:val="00C2517F"/>
    <w:rsid w:val="00C252C3"/>
    <w:rsid w:val="00C255F0"/>
    <w:rsid w:val="00C258F3"/>
    <w:rsid w:val="00C25BEE"/>
    <w:rsid w:val="00C25E33"/>
    <w:rsid w:val="00C25E90"/>
    <w:rsid w:val="00C26227"/>
    <w:rsid w:val="00C2661D"/>
    <w:rsid w:val="00C271DE"/>
    <w:rsid w:val="00C271F5"/>
    <w:rsid w:val="00C27369"/>
    <w:rsid w:val="00C273CD"/>
    <w:rsid w:val="00C2744D"/>
    <w:rsid w:val="00C27930"/>
    <w:rsid w:val="00C27A4A"/>
    <w:rsid w:val="00C3074E"/>
    <w:rsid w:val="00C30B84"/>
    <w:rsid w:val="00C30D23"/>
    <w:rsid w:val="00C30DAD"/>
    <w:rsid w:val="00C3107F"/>
    <w:rsid w:val="00C31092"/>
    <w:rsid w:val="00C31253"/>
    <w:rsid w:val="00C31761"/>
    <w:rsid w:val="00C31D76"/>
    <w:rsid w:val="00C32364"/>
    <w:rsid w:val="00C32732"/>
    <w:rsid w:val="00C32860"/>
    <w:rsid w:val="00C331F7"/>
    <w:rsid w:val="00C33676"/>
    <w:rsid w:val="00C33CDF"/>
    <w:rsid w:val="00C33DB3"/>
    <w:rsid w:val="00C341C7"/>
    <w:rsid w:val="00C342BD"/>
    <w:rsid w:val="00C34749"/>
    <w:rsid w:val="00C3486F"/>
    <w:rsid w:val="00C34A87"/>
    <w:rsid w:val="00C361D9"/>
    <w:rsid w:val="00C36B21"/>
    <w:rsid w:val="00C36C8E"/>
    <w:rsid w:val="00C37499"/>
    <w:rsid w:val="00C40861"/>
    <w:rsid w:val="00C4095C"/>
    <w:rsid w:val="00C409D1"/>
    <w:rsid w:val="00C41BC8"/>
    <w:rsid w:val="00C42829"/>
    <w:rsid w:val="00C42AE4"/>
    <w:rsid w:val="00C42B2B"/>
    <w:rsid w:val="00C43010"/>
    <w:rsid w:val="00C436AC"/>
    <w:rsid w:val="00C4376B"/>
    <w:rsid w:val="00C43BBE"/>
    <w:rsid w:val="00C441AF"/>
    <w:rsid w:val="00C4481C"/>
    <w:rsid w:val="00C44A29"/>
    <w:rsid w:val="00C44AC1"/>
    <w:rsid w:val="00C44D25"/>
    <w:rsid w:val="00C45199"/>
    <w:rsid w:val="00C45263"/>
    <w:rsid w:val="00C452D3"/>
    <w:rsid w:val="00C453B5"/>
    <w:rsid w:val="00C455C2"/>
    <w:rsid w:val="00C45C2E"/>
    <w:rsid w:val="00C45D35"/>
    <w:rsid w:val="00C45DAD"/>
    <w:rsid w:val="00C45F5D"/>
    <w:rsid w:val="00C460B0"/>
    <w:rsid w:val="00C46474"/>
    <w:rsid w:val="00C4691E"/>
    <w:rsid w:val="00C472E3"/>
    <w:rsid w:val="00C47329"/>
    <w:rsid w:val="00C474EB"/>
    <w:rsid w:val="00C47B11"/>
    <w:rsid w:val="00C5033F"/>
    <w:rsid w:val="00C50425"/>
    <w:rsid w:val="00C50736"/>
    <w:rsid w:val="00C50769"/>
    <w:rsid w:val="00C50996"/>
    <w:rsid w:val="00C50D9A"/>
    <w:rsid w:val="00C50EAE"/>
    <w:rsid w:val="00C512EB"/>
    <w:rsid w:val="00C51669"/>
    <w:rsid w:val="00C51DE6"/>
    <w:rsid w:val="00C527FF"/>
    <w:rsid w:val="00C52B1F"/>
    <w:rsid w:val="00C52C49"/>
    <w:rsid w:val="00C532F3"/>
    <w:rsid w:val="00C53489"/>
    <w:rsid w:val="00C538C5"/>
    <w:rsid w:val="00C53B5A"/>
    <w:rsid w:val="00C53C8A"/>
    <w:rsid w:val="00C54505"/>
    <w:rsid w:val="00C54A0C"/>
    <w:rsid w:val="00C54DFF"/>
    <w:rsid w:val="00C54EE3"/>
    <w:rsid w:val="00C55037"/>
    <w:rsid w:val="00C55993"/>
    <w:rsid w:val="00C55E5D"/>
    <w:rsid w:val="00C55ECF"/>
    <w:rsid w:val="00C56A09"/>
    <w:rsid w:val="00C57A1B"/>
    <w:rsid w:val="00C57A58"/>
    <w:rsid w:val="00C57AAB"/>
    <w:rsid w:val="00C57BEB"/>
    <w:rsid w:val="00C61936"/>
    <w:rsid w:val="00C61C80"/>
    <w:rsid w:val="00C61D12"/>
    <w:rsid w:val="00C61EB9"/>
    <w:rsid w:val="00C61EFF"/>
    <w:rsid w:val="00C61F6A"/>
    <w:rsid w:val="00C6225C"/>
    <w:rsid w:val="00C6251B"/>
    <w:rsid w:val="00C62CFF"/>
    <w:rsid w:val="00C632FD"/>
    <w:rsid w:val="00C63415"/>
    <w:rsid w:val="00C638ED"/>
    <w:rsid w:val="00C645D7"/>
    <w:rsid w:val="00C64E77"/>
    <w:rsid w:val="00C64FC6"/>
    <w:rsid w:val="00C6553E"/>
    <w:rsid w:val="00C65C96"/>
    <w:rsid w:val="00C65CC7"/>
    <w:rsid w:val="00C66928"/>
    <w:rsid w:val="00C66974"/>
    <w:rsid w:val="00C67441"/>
    <w:rsid w:val="00C67481"/>
    <w:rsid w:val="00C67547"/>
    <w:rsid w:val="00C6784B"/>
    <w:rsid w:val="00C67913"/>
    <w:rsid w:val="00C67F4A"/>
    <w:rsid w:val="00C700A5"/>
    <w:rsid w:val="00C706C4"/>
    <w:rsid w:val="00C707F4"/>
    <w:rsid w:val="00C70A30"/>
    <w:rsid w:val="00C70E5B"/>
    <w:rsid w:val="00C70FD7"/>
    <w:rsid w:val="00C71198"/>
    <w:rsid w:val="00C71361"/>
    <w:rsid w:val="00C714E2"/>
    <w:rsid w:val="00C7187C"/>
    <w:rsid w:val="00C71AE1"/>
    <w:rsid w:val="00C71E7D"/>
    <w:rsid w:val="00C71F0E"/>
    <w:rsid w:val="00C71FBD"/>
    <w:rsid w:val="00C728A8"/>
    <w:rsid w:val="00C72948"/>
    <w:rsid w:val="00C733AD"/>
    <w:rsid w:val="00C73508"/>
    <w:rsid w:val="00C73661"/>
    <w:rsid w:val="00C73676"/>
    <w:rsid w:val="00C73857"/>
    <w:rsid w:val="00C738BB"/>
    <w:rsid w:val="00C73AB7"/>
    <w:rsid w:val="00C73ED9"/>
    <w:rsid w:val="00C742F7"/>
    <w:rsid w:val="00C74617"/>
    <w:rsid w:val="00C746EE"/>
    <w:rsid w:val="00C749C7"/>
    <w:rsid w:val="00C74EA0"/>
    <w:rsid w:val="00C7531E"/>
    <w:rsid w:val="00C75575"/>
    <w:rsid w:val="00C75ABD"/>
    <w:rsid w:val="00C75B19"/>
    <w:rsid w:val="00C76C65"/>
    <w:rsid w:val="00C772D2"/>
    <w:rsid w:val="00C77320"/>
    <w:rsid w:val="00C7739E"/>
    <w:rsid w:val="00C77735"/>
    <w:rsid w:val="00C77E4B"/>
    <w:rsid w:val="00C800E0"/>
    <w:rsid w:val="00C8084C"/>
    <w:rsid w:val="00C80E45"/>
    <w:rsid w:val="00C810B8"/>
    <w:rsid w:val="00C81119"/>
    <w:rsid w:val="00C8131E"/>
    <w:rsid w:val="00C813B0"/>
    <w:rsid w:val="00C816CD"/>
    <w:rsid w:val="00C819FB"/>
    <w:rsid w:val="00C81E38"/>
    <w:rsid w:val="00C821C3"/>
    <w:rsid w:val="00C823A8"/>
    <w:rsid w:val="00C8298D"/>
    <w:rsid w:val="00C829BD"/>
    <w:rsid w:val="00C82B93"/>
    <w:rsid w:val="00C82E23"/>
    <w:rsid w:val="00C831E4"/>
    <w:rsid w:val="00C836F7"/>
    <w:rsid w:val="00C839E3"/>
    <w:rsid w:val="00C83C33"/>
    <w:rsid w:val="00C83E54"/>
    <w:rsid w:val="00C83EA1"/>
    <w:rsid w:val="00C83F89"/>
    <w:rsid w:val="00C84274"/>
    <w:rsid w:val="00C843E0"/>
    <w:rsid w:val="00C8604C"/>
    <w:rsid w:val="00C862BA"/>
    <w:rsid w:val="00C8677E"/>
    <w:rsid w:val="00C86D36"/>
    <w:rsid w:val="00C86FD8"/>
    <w:rsid w:val="00C87159"/>
    <w:rsid w:val="00C87C81"/>
    <w:rsid w:val="00C903CE"/>
    <w:rsid w:val="00C90D41"/>
    <w:rsid w:val="00C90EA9"/>
    <w:rsid w:val="00C90FB3"/>
    <w:rsid w:val="00C913D3"/>
    <w:rsid w:val="00C91983"/>
    <w:rsid w:val="00C91AC5"/>
    <w:rsid w:val="00C91AE5"/>
    <w:rsid w:val="00C91EB9"/>
    <w:rsid w:val="00C92809"/>
    <w:rsid w:val="00C92A3A"/>
    <w:rsid w:val="00C92A99"/>
    <w:rsid w:val="00C92B0C"/>
    <w:rsid w:val="00C92B37"/>
    <w:rsid w:val="00C92CBB"/>
    <w:rsid w:val="00C9332C"/>
    <w:rsid w:val="00C9402F"/>
    <w:rsid w:val="00C9492C"/>
    <w:rsid w:val="00C94D9D"/>
    <w:rsid w:val="00C94DB8"/>
    <w:rsid w:val="00C94F60"/>
    <w:rsid w:val="00C950DA"/>
    <w:rsid w:val="00C95972"/>
    <w:rsid w:val="00C962F8"/>
    <w:rsid w:val="00C964E6"/>
    <w:rsid w:val="00C9660F"/>
    <w:rsid w:val="00C97580"/>
    <w:rsid w:val="00C976FB"/>
    <w:rsid w:val="00C97D7E"/>
    <w:rsid w:val="00CA0815"/>
    <w:rsid w:val="00CA0830"/>
    <w:rsid w:val="00CA0A12"/>
    <w:rsid w:val="00CA0E37"/>
    <w:rsid w:val="00CA177B"/>
    <w:rsid w:val="00CA1EA8"/>
    <w:rsid w:val="00CA1EF2"/>
    <w:rsid w:val="00CA1F22"/>
    <w:rsid w:val="00CA3381"/>
    <w:rsid w:val="00CA3ECE"/>
    <w:rsid w:val="00CA52E9"/>
    <w:rsid w:val="00CA5807"/>
    <w:rsid w:val="00CA5DB8"/>
    <w:rsid w:val="00CA764D"/>
    <w:rsid w:val="00CA77BF"/>
    <w:rsid w:val="00CA7E3B"/>
    <w:rsid w:val="00CA7F2C"/>
    <w:rsid w:val="00CB04B3"/>
    <w:rsid w:val="00CB0988"/>
    <w:rsid w:val="00CB0CA9"/>
    <w:rsid w:val="00CB0FB1"/>
    <w:rsid w:val="00CB112F"/>
    <w:rsid w:val="00CB1664"/>
    <w:rsid w:val="00CB1761"/>
    <w:rsid w:val="00CB185C"/>
    <w:rsid w:val="00CB2060"/>
    <w:rsid w:val="00CB22B3"/>
    <w:rsid w:val="00CB2A92"/>
    <w:rsid w:val="00CB2C69"/>
    <w:rsid w:val="00CB2ED2"/>
    <w:rsid w:val="00CB4089"/>
    <w:rsid w:val="00CB4293"/>
    <w:rsid w:val="00CB42DD"/>
    <w:rsid w:val="00CB431E"/>
    <w:rsid w:val="00CB4635"/>
    <w:rsid w:val="00CB4B34"/>
    <w:rsid w:val="00CB4C64"/>
    <w:rsid w:val="00CB4CF3"/>
    <w:rsid w:val="00CB4EAD"/>
    <w:rsid w:val="00CB5A7F"/>
    <w:rsid w:val="00CB5D7A"/>
    <w:rsid w:val="00CB5D88"/>
    <w:rsid w:val="00CB5F30"/>
    <w:rsid w:val="00CB7087"/>
    <w:rsid w:val="00CB7496"/>
    <w:rsid w:val="00CB7719"/>
    <w:rsid w:val="00CB7A90"/>
    <w:rsid w:val="00CC0492"/>
    <w:rsid w:val="00CC0618"/>
    <w:rsid w:val="00CC0C44"/>
    <w:rsid w:val="00CC2A7B"/>
    <w:rsid w:val="00CC3A23"/>
    <w:rsid w:val="00CC49D8"/>
    <w:rsid w:val="00CC518F"/>
    <w:rsid w:val="00CC547F"/>
    <w:rsid w:val="00CC5B7C"/>
    <w:rsid w:val="00CC632B"/>
    <w:rsid w:val="00CC6364"/>
    <w:rsid w:val="00CC6A8D"/>
    <w:rsid w:val="00CC6C24"/>
    <w:rsid w:val="00CC6E97"/>
    <w:rsid w:val="00CC6EF8"/>
    <w:rsid w:val="00CC75F1"/>
    <w:rsid w:val="00CC79A7"/>
    <w:rsid w:val="00CC7A7E"/>
    <w:rsid w:val="00CC7DCF"/>
    <w:rsid w:val="00CD046D"/>
    <w:rsid w:val="00CD06A3"/>
    <w:rsid w:val="00CD079D"/>
    <w:rsid w:val="00CD09ED"/>
    <w:rsid w:val="00CD0CCC"/>
    <w:rsid w:val="00CD0F70"/>
    <w:rsid w:val="00CD14AB"/>
    <w:rsid w:val="00CD1D6A"/>
    <w:rsid w:val="00CD203A"/>
    <w:rsid w:val="00CD2144"/>
    <w:rsid w:val="00CD2655"/>
    <w:rsid w:val="00CD2B15"/>
    <w:rsid w:val="00CD2CE5"/>
    <w:rsid w:val="00CD2F92"/>
    <w:rsid w:val="00CD3442"/>
    <w:rsid w:val="00CD34CC"/>
    <w:rsid w:val="00CD36DE"/>
    <w:rsid w:val="00CD4505"/>
    <w:rsid w:val="00CD4BB2"/>
    <w:rsid w:val="00CD4E5A"/>
    <w:rsid w:val="00CD51ED"/>
    <w:rsid w:val="00CD5802"/>
    <w:rsid w:val="00CD5C8C"/>
    <w:rsid w:val="00CD60F2"/>
    <w:rsid w:val="00CD65DA"/>
    <w:rsid w:val="00CD69EE"/>
    <w:rsid w:val="00CD6C43"/>
    <w:rsid w:val="00CD6F34"/>
    <w:rsid w:val="00CD7029"/>
    <w:rsid w:val="00CD70AA"/>
    <w:rsid w:val="00CD71ED"/>
    <w:rsid w:val="00CD7213"/>
    <w:rsid w:val="00CD72DB"/>
    <w:rsid w:val="00CD76FD"/>
    <w:rsid w:val="00CD79C4"/>
    <w:rsid w:val="00CD7A5A"/>
    <w:rsid w:val="00CD7E9A"/>
    <w:rsid w:val="00CE0D57"/>
    <w:rsid w:val="00CE13E2"/>
    <w:rsid w:val="00CE1A12"/>
    <w:rsid w:val="00CE2101"/>
    <w:rsid w:val="00CE229F"/>
    <w:rsid w:val="00CE29BD"/>
    <w:rsid w:val="00CE2CA7"/>
    <w:rsid w:val="00CE2E9F"/>
    <w:rsid w:val="00CE2F8F"/>
    <w:rsid w:val="00CE2FBB"/>
    <w:rsid w:val="00CE37D9"/>
    <w:rsid w:val="00CE3E13"/>
    <w:rsid w:val="00CE4028"/>
    <w:rsid w:val="00CE4057"/>
    <w:rsid w:val="00CE409D"/>
    <w:rsid w:val="00CE45A2"/>
    <w:rsid w:val="00CE49E8"/>
    <w:rsid w:val="00CE533C"/>
    <w:rsid w:val="00CE5D85"/>
    <w:rsid w:val="00CE5DF0"/>
    <w:rsid w:val="00CE6613"/>
    <w:rsid w:val="00CE6639"/>
    <w:rsid w:val="00CE6DAB"/>
    <w:rsid w:val="00CE7710"/>
    <w:rsid w:val="00CE7953"/>
    <w:rsid w:val="00CF0474"/>
    <w:rsid w:val="00CF0DF4"/>
    <w:rsid w:val="00CF11AC"/>
    <w:rsid w:val="00CF18E1"/>
    <w:rsid w:val="00CF18FB"/>
    <w:rsid w:val="00CF19CE"/>
    <w:rsid w:val="00CF1F5A"/>
    <w:rsid w:val="00CF1F5E"/>
    <w:rsid w:val="00CF246C"/>
    <w:rsid w:val="00CF2737"/>
    <w:rsid w:val="00CF2765"/>
    <w:rsid w:val="00CF2E61"/>
    <w:rsid w:val="00CF38D1"/>
    <w:rsid w:val="00CF3C91"/>
    <w:rsid w:val="00CF3CA1"/>
    <w:rsid w:val="00CF3E5E"/>
    <w:rsid w:val="00CF404B"/>
    <w:rsid w:val="00CF486F"/>
    <w:rsid w:val="00CF6D85"/>
    <w:rsid w:val="00CF773E"/>
    <w:rsid w:val="00CF77FC"/>
    <w:rsid w:val="00CF7A1B"/>
    <w:rsid w:val="00CF7EA0"/>
    <w:rsid w:val="00CF7FB2"/>
    <w:rsid w:val="00D002C6"/>
    <w:rsid w:val="00D00945"/>
    <w:rsid w:val="00D009F3"/>
    <w:rsid w:val="00D00D6E"/>
    <w:rsid w:val="00D00DFC"/>
    <w:rsid w:val="00D02736"/>
    <w:rsid w:val="00D036E3"/>
    <w:rsid w:val="00D03741"/>
    <w:rsid w:val="00D038DB"/>
    <w:rsid w:val="00D03B39"/>
    <w:rsid w:val="00D03F09"/>
    <w:rsid w:val="00D04148"/>
    <w:rsid w:val="00D049AA"/>
    <w:rsid w:val="00D05511"/>
    <w:rsid w:val="00D05891"/>
    <w:rsid w:val="00D058A5"/>
    <w:rsid w:val="00D05D6D"/>
    <w:rsid w:val="00D05EBB"/>
    <w:rsid w:val="00D05FDF"/>
    <w:rsid w:val="00D06363"/>
    <w:rsid w:val="00D06BD6"/>
    <w:rsid w:val="00D06C0F"/>
    <w:rsid w:val="00D07374"/>
    <w:rsid w:val="00D07C9C"/>
    <w:rsid w:val="00D10897"/>
    <w:rsid w:val="00D109E0"/>
    <w:rsid w:val="00D10E12"/>
    <w:rsid w:val="00D111EE"/>
    <w:rsid w:val="00D11310"/>
    <w:rsid w:val="00D11B9E"/>
    <w:rsid w:val="00D12143"/>
    <w:rsid w:val="00D123D7"/>
    <w:rsid w:val="00D12D5C"/>
    <w:rsid w:val="00D138FB"/>
    <w:rsid w:val="00D13F3A"/>
    <w:rsid w:val="00D14AE3"/>
    <w:rsid w:val="00D1532F"/>
    <w:rsid w:val="00D154E0"/>
    <w:rsid w:val="00D15512"/>
    <w:rsid w:val="00D1611E"/>
    <w:rsid w:val="00D162ED"/>
    <w:rsid w:val="00D16313"/>
    <w:rsid w:val="00D163A5"/>
    <w:rsid w:val="00D167CF"/>
    <w:rsid w:val="00D171C3"/>
    <w:rsid w:val="00D177CB"/>
    <w:rsid w:val="00D1789A"/>
    <w:rsid w:val="00D17CD1"/>
    <w:rsid w:val="00D20AEC"/>
    <w:rsid w:val="00D20C7F"/>
    <w:rsid w:val="00D20E15"/>
    <w:rsid w:val="00D20F49"/>
    <w:rsid w:val="00D211B9"/>
    <w:rsid w:val="00D2203D"/>
    <w:rsid w:val="00D2317B"/>
    <w:rsid w:val="00D233D4"/>
    <w:rsid w:val="00D235E7"/>
    <w:rsid w:val="00D24739"/>
    <w:rsid w:val="00D249E4"/>
    <w:rsid w:val="00D24FF3"/>
    <w:rsid w:val="00D2586F"/>
    <w:rsid w:val="00D25A40"/>
    <w:rsid w:val="00D25DE9"/>
    <w:rsid w:val="00D25E9F"/>
    <w:rsid w:val="00D260D0"/>
    <w:rsid w:val="00D264F9"/>
    <w:rsid w:val="00D2685F"/>
    <w:rsid w:val="00D269B7"/>
    <w:rsid w:val="00D26C4F"/>
    <w:rsid w:val="00D27CC4"/>
    <w:rsid w:val="00D27FC3"/>
    <w:rsid w:val="00D30650"/>
    <w:rsid w:val="00D30BB7"/>
    <w:rsid w:val="00D30C23"/>
    <w:rsid w:val="00D3107B"/>
    <w:rsid w:val="00D31087"/>
    <w:rsid w:val="00D3129E"/>
    <w:rsid w:val="00D31ED3"/>
    <w:rsid w:val="00D322C0"/>
    <w:rsid w:val="00D32371"/>
    <w:rsid w:val="00D32396"/>
    <w:rsid w:val="00D32C36"/>
    <w:rsid w:val="00D33459"/>
    <w:rsid w:val="00D33714"/>
    <w:rsid w:val="00D3466C"/>
    <w:rsid w:val="00D3484E"/>
    <w:rsid w:val="00D355A4"/>
    <w:rsid w:val="00D3563F"/>
    <w:rsid w:val="00D35992"/>
    <w:rsid w:val="00D35B90"/>
    <w:rsid w:val="00D36099"/>
    <w:rsid w:val="00D361D5"/>
    <w:rsid w:val="00D36B37"/>
    <w:rsid w:val="00D3761C"/>
    <w:rsid w:val="00D402D5"/>
    <w:rsid w:val="00D40326"/>
    <w:rsid w:val="00D406A0"/>
    <w:rsid w:val="00D40827"/>
    <w:rsid w:val="00D40E1A"/>
    <w:rsid w:val="00D40FEE"/>
    <w:rsid w:val="00D417F4"/>
    <w:rsid w:val="00D41A9E"/>
    <w:rsid w:val="00D41ADF"/>
    <w:rsid w:val="00D41CCC"/>
    <w:rsid w:val="00D422E6"/>
    <w:rsid w:val="00D42562"/>
    <w:rsid w:val="00D42660"/>
    <w:rsid w:val="00D4284E"/>
    <w:rsid w:val="00D42D83"/>
    <w:rsid w:val="00D4344D"/>
    <w:rsid w:val="00D4347B"/>
    <w:rsid w:val="00D435E8"/>
    <w:rsid w:val="00D439F0"/>
    <w:rsid w:val="00D43BF8"/>
    <w:rsid w:val="00D43F4E"/>
    <w:rsid w:val="00D4479A"/>
    <w:rsid w:val="00D448BE"/>
    <w:rsid w:val="00D4490B"/>
    <w:rsid w:val="00D44E81"/>
    <w:rsid w:val="00D4512D"/>
    <w:rsid w:val="00D458AD"/>
    <w:rsid w:val="00D45D20"/>
    <w:rsid w:val="00D46120"/>
    <w:rsid w:val="00D46225"/>
    <w:rsid w:val="00D469A2"/>
    <w:rsid w:val="00D46BAF"/>
    <w:rsid w:val="00D46DDC"/>
    <w:rsid w:val="00D46F1E"/>
    <w:rsid w:val="00D4722D"/>
    <w:rsid w:val="00D50A24"/>
    <w:rsid w:val="00D510D1"/>
    <w:rsid w:val="00D51293"/>
    <w:rsid w:val="00D51297"/>
    <w:rsid w:val="00D5159A"/>
    <w:rsid w:val="00D51770"/>
    <w:rsid w:val="00D518D8"/>
    <w:rsid w:val="00D51B5A"/>
    <w:rsid w:val="00D51ED5"/>
    <w:rsid w:val="00D521F0"/>
    <w:rsid w:val="00D523BB"/>
    <w:rsid w:val="00D524C1"/>
    <w:rsid w:val="00D528CA"/>
    <w:rsid w:val="00D53B6B"/>
    <w:rsid w:val="00D53CED"/>
    <w:rsid w:val="00D53E22"/>
    <w:rsid w:val="00D54E3C"/>
    <w:rsid w:val="00D5548D"/>
    <w:rsid w:val="00D55567"/>
    <w:rsid w:val="00D55885"/>
    <w:rsid w:val="00D559DE"/>
    <w:rsid w:val="00D5625C"/>
    <w:rsid w:val="00D56285"/>
    <w:rsid w:val="00D565FA"/>
    <w:rsid w:val="00D5676C"/>
    <w:rsid w:val="00D56816"/>
    <w:rsid w:val="00D568DC"/>
    <w:rsid w:val="00D56AA2"/>
    <w:rsid w:val="00D575DD"/>
    <w:rsid w:val="00D602CA"/>
    <w:rsid w:val="00D6043F"/>
    <w:rsid w:val="00D6072C"/>
    <w:rsid w:val="00D619BA"/>
    <w:rsid w:val="00D61A72"/>
    <w:rsid w:val="00D61AAE"/>
    <w:rsid w:val="00D621C2"/>
    <w:rsid w:val="00D622F3"/>
    <w:rsid w:val="00D62616"/>
    <w:rsid w:val="00D62D6D"/>
    <w:rsid w:val="00D63075"/>
    <w:rsid w:val="00D6322C"/>
    <w:rsid w:val="00D6351D"/>
    <w:rsid w:val="00D635D6"/>
    <w:rsid w:val="00D63616"/>
    <w:rsid w:val="00D63856"/>
    <w:rsid w:val="00D63AB5"/>
    <w:rsid w:val="00D6415E"/>
    <w:rsid w:val="00D64EB7"/>
    <w:rsid w:val="00D653B5"/>
    <w:rsid w:val="00D655FC"/>
    <w:rsid w:val="00D65937"/>
    <w:rsid w:val="00D659A2"/>
    <w:rsid w:val="00D65C97"/>
    <w:rsid w:val="00D6601D"/>
    <w:rsid w:val="00D660CB"/>
    <w:rsid w:val="00D6686B"/>
    <w:rsid w:val="00D6755D"/>
    <w:rsid w:val="00D676D6"/>
    <w:rsid w:val="00D67BCC"/>
    <w:rsid w:val="00D702D1"/>
    <w:rsid w:val="00D70772"/>
    <w:rsid w:val="00D70AE3"/>
    <w:rsid w:val="00D70EC1"/>
    <w:rsid w:val="00D70FBC"/>
    <w:rsid w:val="00D71136"/>
    <w:rsid w:val="00D71C77"/>
    <w:rsid w:val="00D7238E"/>
    <w:rsid w:val="00D72410"/>
    <w:rsid w:val="00D72FAC"/>
    <w:rsid w:val="00D73008"/>
    <w:rsid w:val="00D7341B"/>
    <w:rsid w:val="00D73E15"/>
    <w:rsid w:val="00D7412D"/>
    <w:rsid w:val="00D746C9"/>
    <w:rsid w:val="00D748A2"/>
    <w:rsid w:val="00D7504E"/>
    <w:rsid w:val="00D75260"/>
    <w:rsid w:val="00D756B5"/>
    <w:rsid w:val="00D75FE3"/>
    <w:rsid w:val="00D764C3"/>
    <w:rsid w:val="00D764FA"/>
    <w:rsid w:val="00D767C8"/>
    <w:rsid w:val="00D76C37"/>
    <w:rsid w:val="00D76C49"/>
    <w:rsid w:val="00D76DD4"/>
    <w:rsid w:val="00D77018"/>
    <w:rsid w:val="00D7739C"/>
    <w:rsid w:val="00D77721"/>
    <w:rsid w:val="00D77797"/>
    <w:rsid w:val="00D779A3"/>
    <w:rsid w:val="00D803EB"/>
    <w:rsid w:val="00D805BF"/>
    <w:rsid w:val="00D811B5"/>
    <w:rsid w:val="00D81361"/>
    <w:rsid w:val="00D81603"/>
    <w:rsid w:val="00D8189C"/>
    <w:rsid w:val="00D81BB6"/>
    <w:rsid w:val="00D81F48"/>
    <w:rsid w:val="00D821D3"/>
    <w:rsid w:val="00D82B0C"/>
    <w:rsid w:val="00D8360D"/>
    <w:rsid w:val="00D83AF2"/>
    <w:rsid w:val="00D83C5A"/>
    <w:rsid w:val="00D83CC3"/>
    <w:rsid w:val="00D84CFB"/>
    <w:rsid w:val="00D854DF"/>
    <w:rsid w:val="00D8585A"/>
    <w:rsid w:val="00D85C04"/>
    <w:rsid w:val="00D85D39"/>
    <w:rsid w:val="00D85F99"/>
    <w:rsid w:val="00D86195"/>
    <w:rsid w:val="00D865B3"/>
    <w:rsid w:val="00D869E1"/>
    <w:rsid w:val="00D86AFB"/>
    <w:rsid w:val="00D87078"/>
    <w:rsid w:val="00D8709A"/>
    <w:rsid w:val="00D87455"/>
    <w:rsid w:val="00D87A51"/>
    <w:rsid w:val="00D87CEB"/>
    <w:rsid w:val="00D87E54"/>
    <w:rsid w:val="00D901F4"/>
    <w:rsid w:val="00D9038C"/>
    <w:rsid w:val="00D90456"/>
    <w:rsid w:val="00D921E4"/>
    <w:rsid w:val="00D92569"/>
    <w:rsid w:val="00D92611"/>
    <w:rsid w:val="00D934D1"/>
    <w:rsid w:val="00D935C1"/>
    <w:rsid w:val="00D949F0"/>
    <w:rsid w:val="00D94A84"/>
    <w:rsid w:val="00D94E6A"/>
    <w:rsid w:val="00D95374"/>
    <w:rsid w:val="00D957A0"/>
    <w:rsid w:val="00D95CF0"/>
    <w:rsid w:val="00D95FED"/>
    <w:rsid w:val="00D9600B"/>
    <w:rsid w:val="00D96394"/>
    <w:rsid w:val="00D96BB9"/>
    <w:rsid w:val="00D96E53"/>
    <w:rsid w:val="00D97010"/>
    <w:rsid w:val="00D970CA"/>
    <w:rsid w:val="00D97FB4"/>
    <w:rsid w:val="00DA0482"/>
    <w:rsid w:val="00DA14A3"/>
    <w:rsid w:val="00DA14F8"/>
    <w:rsid w:val="00DA1613"/>
    <w:rsid w:val="00DA1B2B"/>
    <w:rsid w:val="00DA26A8"/>
    <w:rsid w:val="00DA29DC"/>
    <w:rsid w:val="00DA2BEB"/>
    <w:rsid w:val="00DA2F8A"/>
    <w:rsid w:val="00DA3916"/>
    <w:rsid w:val="00DA3D5E"/>
    <w:rsid w:val="00DA43A5"/>
    <w:rsid w:val="00DA45DC"/>
    <w:rsid w:val="00DA4A78"/>
    <w:rsid w:val="00DA4AAE"/>
    <w:rsid w:val="00DA4CBE"/>
    <w:rsid w:val="00DA54AA"/>
    <w:rsid w:val="00DA567E"/>
    <w:rsid w:val="00DA709F"/>
    <w:rsid w:val="00DA75DE"/>
    <w:rsid w:val="00DB06EB"/>
    <w:rsid w:val="00DB07B4"/>
    <w:rsid w:val="00DB0BD2"/>
    <w:rsid w:val="00DB0E0B"/>
    <w:rsid w:val="00DB2252"/>
    <w:rsid w:val="00DB272C"/>
    <w:rsid w:val="00DB2C78"/>
    <w:rsid w:val="00DB3114"/>
    <w:rsid w:val="00DB3B59"/>
    <w:rsid w:val="00DB41B8"/>
    <w:rsid w:val="00DB4274"/>
    <w:rsid w:val="00DB4333"/>
    <w:rsid w:val="00DB4A71"/>
    <w:rsid w:val="00DB4AEE"/>
    <w:rsid w:val="00DB5F3E"/>
    <w:rsid w:val="00DB6060"/>
    <w:rsid w:val="00DB68F2"/>
    <w:rsid w:val="00DB69A7"/>
    <w:rsid w:val="00DB7CF8"/>
    <w:rsid w:val="00DC08CD"/>
    <w:rsid w:val="00DC0958"/>
    <w:rsid w:val="00DC0A4E"/>
    <w:rsid w:val="00DC0CDC"/>
    <w:rsid w:val="00DC13B3"/>
    <w:rsid w:val="00DC1D98"/>
    <w:rsid w:val="00DC213C"/>
    <w:rsid w:val="00DC2269"/>
    <w:rsid w:val="00DC22F3"/>
    <w:rsid w:val="00DC23DA"/>
    <w:rsid w:val="00DC2B5A"/>
    <w:rsid w:val="00DC3136"/>
    <w:rsid w:val="00DC3237"/>
    <w:rsid w:val="00DC3B51"/>
    <w:rsid w:val="00DC3BD8"/>
    <w:rsid w:val="00DC4412"/>
    <w:rsid w:val="00DC450C"/>
    <w:rsid w:val="00DC462E"/>
    <w:rsid w:val="00DC4F63"/>
    <w:rsid w:val="00DC5881"/>
    <w:rsid w:val="00DC5D0B"/>
    <w:rsid w:val="00DC5E00"/>
    <w:rsid w:val="00DC5F8D"/>
    <w:rsid w:val="00DC605E"/>
    <w:rsid w:val="00DC611F"/>
    <w:rsid w:val="00DC62EE"/>
    <w:rsid w:val="00DC6662"/>
    <w:rsid w:val="00DC6B76"/>
    <w:rsid w:val="00DC6C37"/>
    <w:rsid w:val="00DC6DB1"/>
    <w:rsid w:val="00DC7135"/>
    <w:rsid w:val="00DC7347"/>
    <w:rsid w:val="00DC73AB"/>
    <w:rsid w:val="00DC7472"/>
    <w:rsid w:val="00DC74B1"/>
    <w:rsid w:val="00DC7B4A"/>
    <w:rsid w:val="00DD0461"/>
    <w:rsid w:val="00DD080F"/>
    <w:rsid w:val="00DD1150"/>
    <w:rsid w:val="00DD15B1"/>
    <w:rsid w:val="00DD1A21"/>
    <w:rsid w:val="00DD1BBE"/>
    <w:rsid w:val="00DD1F47"/>
    <w:rsid w:val="00DD34A9"/>
    <w:rsid w:val="00DD35B7"/>
    <w:rsid w:val="00DD39DA"/>
    <w:rsid w:val="00DD40A0"/>
    <w:rsid w:val="00DD425D"/>
    <w:rsid w:val="00DD42B6"/>
    <w:rsid w:val="00DD43C0"/>
    <w:rsid w:val="00DD47AC"/>
    <w:rsid w:val="00DD47CD"/>
    <w:rsid w:val="00DD5194"/>
    <w:rsid w:val="00DD5345"/>
    <w:rsid w:val="00DD587F"/>
    <w:rsid w:val="00DD5D77"/>
    <w:rsid w:val="00DD62F6"/>
    <w:rsid w:val="00DD75DE"/>
    <w:rsid w:val="00DD775B"/>
    <w:rsid w:val="00DD77BB"/>
    <w:rsid w:val="00DD7A52"/>
    <w:rsid w:val="00DE02C2"/>
    <w:rsid w:val="00DE0384"/>
    <w:rsid w:val="00DE046D"/>
    <w:rsid w:val="00DE05AE"/>
    <w:rsid w:val="00DE07CF"/>
    <w:rsid w:val="00DE08C8"/>
    <w:rsid w:val="00DE0BEF"/>
    <w:rsid w:val="00DE1065"/>
    <w:rsid w:val="00DE143F"/>
    <w:rsid w:val="00DE199B"/>
    <w:rsid w:val="00DE226D"/>
    <w:rsid w:val="00DE3461"/>
    <w:rsid w:val="00DE450B"/>
    <w:rsid w:val="00DE4775"/>
    <w:rsid w:val="00DE4BDD"/>
    <w:rsid w:val="00DE5262"/>
    <w:rsid w:val="00DE5BDA"/>
    <w:rsid w:val="00DE66C6"/>
    <w:rsid w:val="00DE6A86"/>
    <w:rsid w:val="00DE6AB1"/>
    <w:rsid w:val="00DE7462"/>
    <w:rsid w:val="00DE7DDD"/>
    <w:rsid w:val="00DE7FBE"/>
    <w:rsid w:val="00DF00DC"/>
    <w:rsid w:val="00DF0286"/>
    <w:rsid w:val="00DF0952"/>
    <w:rsid w:val="00DF0B1E"/>
    <w:rsid w:val="00DF0F22"/>
    <w:rsid w:val="00DF12D0"/>
    <w:rsid w:val="00DF1F70"/>
    <w:rsid w:val="00DF1FFE"/>
    <w:rsid w:val="00DF25ED"/>
    <w:rsid w:val="00DF3205"/>
    <w:rsid w:val="00DF32F5"/>
    <w:rsid w:val="00DF3CAC"/>
    <w:rsid w:val="00DF3CC5"/>
    <w:rsid w:val="00DF3D3D"/>
    <w:rsid w:val="00DF3FDD"/>
    <w:rsid w:val="00DF4166"/>
    <w:rsid w:val="00DF43D2"/>
    <w:rsid w:val="00DF49E6"/>
    <w:rsid w:val="00DF4BFA"/>
    <w:rsid w:val="00DF4DF2"/>
    <w:rsid w:val="00DF4E94"/>
    <w:rsid w:val="00DF4ED0"/>
    <w:rsid w:val="00DF5005"/>
    <w:rsid w:val="00DF5483"/>
    <w:rsid w:val="00DF5554"/>
    <w:rsid w:val="00DF6177"/>
    <w:rsid w:val="00DF6257"/>
    <w:rsid w:val="00DF6559"/>
    <w:rsid w:val="00DF6E41"/>
    <w:rsid w:val="00DF6ECB"/>
    <w:rsid w:val="00DF70A8"/>
    <w:rsid w:val="00DF7560"/>
    <w:rsid w:val="00DF7668"/>
    <w:rsid w:val="00DF7DE4"/>
    <w:rsid w:val="00E00658"/>
    <w:rsid w:val="00E007A6"/>
    <w:rsid w:val="00E0080C"/>
    <w:rsid w:val="00E00B39"/>
    <w:rsid w:val="00E00F15"/>
    <w:rsid w:val="00E00F1E"/>
    <w:rsid w:val="00E00F82"/>
    <w:rsid w:val="00E00FEF"/>
    <w:rsid w:val="00E0107B"/>
    <w:rsid w:val="00E0115C"/>
    <w:rsid w:val="00E011D2"/>
    <w:rsid w:val="00E012AD"/>
    <w:rsid w:val="00E013AD"/>
    <w:rsid w:val="00E0153A"/>
    <w:rsid w:val="00E015B2"/>
    <w:rsid w:val="00E017B6"/>
    <w:rsid w:val="00E02484"/>
    <w:rsid w:val="00E02516"/>
    <w:rsid w:val="00E0258D"/>
    <w:rsid w:val="00E03F29"/>
    <w:rsid w:val="00E04539"/>
    <w:rsid w:val="00E0490C"/>
    <w:rsid w:val="00E04E83"/>
    <w:rsid w:val="00E04EFB"/>
    <w:rsid w:val="00E05729"/>
    <w:rsid w:val="00E05805"/>
    <w:rsid w:val="00E05BAB"/>
    <w:rsid w:val="00E05F15"/>
    <w:rsid w:val="00E068A9"/>
    <w:rsid w:val="00E074C0"/>
    <w:rsid w:val="00E076F8"/>
    <w:rsid w:val="00E07D9C"/>
    <w:rsid w:val="00E07E27"/>
    <w:rsid w:val="00E101B3"/>
    <w:rsid w:val="00E1052F"/>
    <w:rsid w:val="00E1071E"/>
    <w:rsid w:val="00E10A4E"/>
    <w:rsid w:val="00E10A5D"/>
    <w:rsid w:val="00E10B59"/>
    <w:rsid w:val="00E11168"/>
    <w:rsid w:val="00E11184"/>
    <w:rsid w:val="00E113CF"/>
    <w:rsid w:val="00E117DC"/>
    <w:rsid w:val="00E11831"/>
    <w:rsid w:val="00E118F3"/>
    <w:rsid w:val="00E11A76"/>
    <w:rsid w:val="00E11AE4"/>
    <w:rsid w:val="00E11B36"/>
    <w:rsid w:val="00E11F96"/>
    <w:rsid w:val="00E12582"/>
    <w:rsid w:val="00E125BD"/>
    <w:rsid w:val="00E137BC"/>
    <w:rsid w:val="00E138A8"/>
    <w:rsid w:val="00E13C59"/>
    <w:rsid w:val="00E13E54"/>
    <w:rsid w:val="00E142CA"/>
    <w:rsid w:val="00E149DC"/>
    <w:rsid w:val="00E14E65"/>
    <w:rsid w:val="00E151AE"/>
    <w:rsid w:val="00E15741"/>
    <w:rsid w:val="00E15868"/>
    <w:rsid w:val="00E15F06"/>
    <w:rsid w:val="00E16115"/>
    <w:rsid w:val="00E1645C"/>
    <w:rsid w:val="00E167CB"/>
    <w:rsid w:val="00E171C9"/>
    <w:rsid w:val="00E179CE"/>
    <w:rsid w:val="00E17B8F"/>
    <w:rsid w:val="00E17C85"/>
    <w:rsid w:val="00E2052B"/>
    <w:rsid w:val="00E212E1"/>
    <w:rsid w:val="00E21A0D"/>
    <w:rsid w:val="00E221A8"/>
    <w:rsid w:val="00E222EA"/>
    <w:rsid w:val="00E223C4"/>
    <w:rsid w:val="00E22633"/>
    <w:rsid w:val="00E2275F"/>
    <w:rsid w:val="00E233A6"/>
    <w:rsid w:val="00E236A5"/>
    <w:rsid w:val="00E239C9"/>
    <w:rsid w:val="00E23A2D"/>
    <w:rsid w:val="00E23DBE"/>
    <w:rsid w:val="00E24324"/>
    <w:rsid w:val="00E24376"/>
    <w:rsid w:val="00E245C3"/>
    <w:rsid w:val="00E24A57"/>
    <w:rsid w:val="00E24B48"/>
    <w:rsid w:val="00E24CCC"/>
    <w:rsid w:val="00E24CD0"/>
    <w:rsid w:val="00E26224"/>
    <w:rsid w:val="00E263C4"/>
    <w:rsid w:val="00E263FB"/>
    <w:rsid w:val="00E2654A"/>
    <w:rsid w:val="00E2676A"/>
    <w:rsid w:val="00E26B3E"/>
    <w:rsid w:val="00E27476"/>
    <w:rsid w:val="00E274E6"/>
    <w:rsid w:val="00E2782E"/>
    <w:rsid w:val="00E300CC"/>
    <w:rsid w:val="00E3018A"/>
    <w:rsid w:val="00E309A7"/>
    <w:rsid w:val="00E31683"/>
    <w:rsid w:val="00E31EE1"/>
    <w:rsid w:val="00E32082"/>
    <w:rsid w:val="00E320E3"/>
    <w:rsid w:val="00E32466"/>
    <w:rsid w:val="00E32532"/>
    <w:rsid w:val="00E3267C"/>
    <w:rsid w:val="00E32E1E"/>
    <w:rsid w:val="00E332A3"/>
    <w:rsid w:val="00E33708"/>
    <w:rsid w:val="00E33B71"/>
    <w:rsid w:val="00E3436C"/>
    <w:rsid w:val="00E34624"/>
    <w:rsid w:val="00E34BFF"/>
    <w:rsid w:val="00E34EA3"/>
    <w:rsid w:val="00E3559E"/>
    <w:rsid w:val="00E3561B"/>
    <w:rsid w:val="00E359BF"/>
    <w:rsid w:val="00E35A63"/>
    <w:rsid w:val="00E35B02"/>
    <w:rsid w:val="00E35CC1"/>
    <w:rsid w:val="00E3648E"/>
    <w:rsid w:val="00E365DD"/>
    <w:rsid w:val="00E36D22"/>
    <w:rsid w:val="00E36D33"/>
    <w:rsid w:val="00E37A46"/>
    <w:rsid w:val="00E37A68"/>
    <w:rsid w:val="00E4046D"/>
    <w:rsid w:val="00E40993"/>
    <w:rsid w:val="00E414BC"/>
    <w:rsid w:val="00E41578"/>
    <w:rsid w:val="00E418A2"/>
    <w:rsid w:val="00E422B5"/>
    <w:rsid w:val="00E42316"/>
    <w:rsid w:val="00E4246D"/>
    <w:rsid w:val="00E42AA4"/>
    <w:rsid w:val="00E433D6"/>
    <w:rsid w:val="00E435D5"/>
    <w:rsid w:val="00E43A57"/>
    <w:rsid w:val="00E43F24"/>
    <w:rsid w:val="00E44153"/>
    <w:rsid w:val="00E441A5"/>
    <w:rsid w:val="00E44B59"/>
    <w:rsid w:val="00E44B75"/>
    <w:rsid w:val="00E45DCE"/>
    <w:rsid w:val="00E45FB2"/>
    <w:rsid w:val="00E469D5"/>
    <w:rsid w:val="00E46F84"/>
    <w:rsid w:val="00E47297"/>
    <w:rsid w:val="00E479FB"/>
    <w:rsid w:val="00E47B4D"/>
    <w:rsid w:val="00E47E0B"/>
    <w:rsid w:val="00E47F3A"/>
    <w:rsid w:val="00E5090B"/>
    <w:rsid w:val="00E509DB"/>
    <w:rsid w:val="00E51103"/>
    <w:rsid w:val="00E51146"/>
    <w:rsid w:val="00E5159F"/>
    <w:rsid w:val="00E5170C"/>
    <w:rsid w:val="00E51754"/>
    <w:rsid w:val="00E51A07"/>
    <w:rsid w:val="00E51A76"/>
    <w:rsid w:val="00E51B88"/>
    <w:rsid w:val="00E51CB7"/>
    <w:rsid w:val="00E51ED0"/>
    <w:rsid w:val="00E51FCC"/>
    <w:rsid w:val="00E523BB"/>
    <w:rsid w:val="00E5243B"/>
    <w:rsid w:val="00E52605"/>
    <w:rsid w:val="00E52FF8"/>
    <w:rsid w:val="00E5315F"/>
    <w:rsid w:val="00E5321A"/>
    <w:rsid w:val="00E536B6"/>
    <w:rsid w:val="00E53861"/>
    <w:rsid w:val="00E53888"/>
    <w:rsid w:val="00E538F9"/>
    <w:rsid w:val="00E5426A"/>
    <w:rsid w:val="00E549C6"/>
    <w:rsid w:val="00E54A80"/>
    <w:rsid w:val="00E55324"/>
    <w:rsid w:val="00E558B4"/>
    <w:rsid w:val="00E559CE"/>
    <w:rsid w:val="00E55DCB"/>
    <w:rsid w:val="00E55E4A"/>
    <w:rsid w:val="00E56876"/>
    <w:rsid w:val="00E573D1"/>
    <w:rsid w:val="00E57591"/>
    <w:rsid w:val="00E57737"/>
    <w:rsid w:val="00E57979"/>
    <w:rsid w:val="00E60314"/>
    <w:rsid w:val="00E60A5C"/>
    <w:rsid w:val="00E60A66"/>
    <w:rsid w:val="00E611CF"/>
    <w:rsid w:val="00E621D6"/>
    <w:rsid w:val="00E626FF"/>
    <w:rsid w:val="00E6279A"/>
    <w:rsid w:val="00E6292B"/>
    <w:rsid w:val="00E62BDC"/>
    <w:rsid w:val="00E62D18"/>
    <w:rsid w:val="00E62E1E"/>
    <w:rsid w:val="00E6319C"/>
    <w:rsid w:val="00E63364"/>
    <w:rsid w:val="00E633FA"/>
    <w:rsid w:val="00E63455"/>
    <w:rsid w:val="00E63882"/>
    <w:rsid w:val="00E64187"/>
    <w:rsid w:val="00E64CBE"/>
    <w:rsid w:val="00E65102"/>
    <w:rsid w:val="00E65312"/>
    <w:rsid w:val="00E65922"/>
    <w:rsid w:val="00E65F3D"/>
    <w:rsid w:val="00E667F2"/>
    <w:rsid w:val="00E66F41"/>
    <w:rsid w:val="00E66FBD"/>
    <w:rsid w:val="00E67023"/>
    <w:rsid w:val="00E670DA"/>
    <w:rsid w:val="00E67A77"/>
    <w:rsid w:val="00E67B17"/>
    <w:rsid w:val="00E67BD3"/>
    <w:rsid w:val="00E70181"/>
    <w:rsid w:val="00E702EA"/>
    <w:rsid w:val="00E70369"/>
    <w:rsid w:val="00E70541"/>
    <w:rsid w:val="00E7065E"/>
    <w:rsid w:val="00E70E28"/>
    <w:rsid w:val="00E70F35"/>
    <w:rsid w:val="00E71054"/>
    <w:rsid w:val="00E711BE"/>
    <w:rsid w:val="00E7151F"/>
    <w:rsid w:val="00E71649"/>
    <w:rsid w:val="00E7178A"/>
    <w:rsid w:val="00E7254B"/>
    <w:rsid w:val="00E7264D"/>
    <w:rsid w:val="00E72908"/>
    <w:rsid w:val="00E72BE0"/>
    <w:rsid w:val="00E72C84"/>
    <w:rsid w:val="00E72DB2"/>
    <w:rsid w:val="00E73222"/>
    <w:rsid w:val="00E733C4"/>
    <w:rsid w:val="00E7411A"/>
    <w:rsid w:val="00E74120"/>
    <w:rsid w:val="00E74673"/>
    <w:rsid w:val="00E74B88"/>
    <w:rsid w:val="00E74EB8"/>
    <w:rsid w:val="00E74FB1"/>
    <w:rsid w:val="00E75256"/>
    <w:rsid w:val="00E752A9"/>
    <w:rsid w:val="00E7578D"/>
    <w:rsid w:val="00E758A5"/>
    <w:rsid w:val="00E758C1"/>
    <w:rsid w:val="00E7592B"/>
    <w:rsid w:val="00E75C03"/>
    <w:rsid w:val="00E75D40"/>
    <w:rsid w:val="00E75ED4"/>
    <w:rsid w:val="00E7627B"/>
    <w:rsid w:val="00E76E0B"/>
    <w:rsid w:val="00E771D0"/>
    <w:rsid w:val="00E77488"/>
    <w:rsid w:val="00E77733"/>
    <w:rsid w:val="00E77864"/>
    <w:rsid w:val="00E800A1"/>
    <w:rsid w:val="00E805B1"/>
    <w:rsid w:val="00E80B00"/>
    <w:rsid w:val="00E812A7"/>
    <w:rsid w:val="00E813AD"/>
    <w:rsid w:val="00E822EA"/>
    <w:rsid w:val="00E8267A"/>
    <w:rsid w:val="00E82D63"/>
    <w:rsid w:val="00E8305E"/>
    <w:rsid w:val="00E83655"/>
    <w:rsid w:val="00E8385D"/>
    <w:rsid w:val="00E863CE"/>
    <w:rsid w:val="00E86593"/>
    <w:rsid w:val="00E8699E"/>
    <w:rsid w:val="00E86A87"/>
    <w:rsid w:val="00E86F16"/>
    <w:rsid w:val="00E8798F"/>
    <w:rsid w:val="00E90CCF"/>
    <w:rsid w:val="00E91A70"/>
    <w:rsid w:val="00E91F19"/>
    <w:rsid w:val="00E9259D"/>
    <w:rsid w:val="00E934C6"/>
    <w:rsid w:val="00E93A2A"/>
    <w:rsid w:val="00E93C0B"/>
    <w:rsid w:val="00E93C73"/>
    <w:rsid w:val="00E94258"/>
    <w:rsid w:val="00E9449D"/>
    <w:rsid w:val="00E94D15"/>
    <w:rsid w:val="00E94E80"/>
    <w:rsid w:val="00E9558E"/>
    <w:rsid w:val="00E9570D"/>
    <w:rsid w:val="00E95976"/>
    <w:rsid w:val="00E95C0B"/>
    <w:rsid w:val="00E95F26"/>
    <w:rsid w:val="00E964DD"/>
    <w:rsid w:val="00E96B40"/>
    <w:rsid w:val="00E96C6F"/>
    <w:rsid w:val="00E96ECB"/>
    <w:rsid w:val="00E97069"/>
    <w:rsid w:val="00EA0902"/>
    <w:rsid w:val="00EA0E7F"/>
    <w:rsid w:val="00EA0E8E"/>
    <w:rsid w:val="00EA0F12"/>
    <w:rsid w:val="00EA0F2C"/>
    <w:rsid w:val="00EA104D"/>
    <w:rsid w:val="00EA110A"/>
    <w:rsid w:val="00EA16ED"/>
    <w:rsid w:val="00EA16FC"/>
    <w:rsid w:val="00EA1704"/>
    <w:rsid w:val="00EA1DCA"/>
    <w:rsid w:val="00EA227D"/>
    <w:rsid w:val="00EA2BA9"/>
    <w:rsid w:val="00EA309D"/>
    <w:rsid w:val="00EA3653"/>
    <w:rsid w:val="00EA39BF"/>
    <w:rsid w:val="00EA40DE"/>
    <w:rsid w:val="00EA472A"/>
    <w:rsid w:val="00EA47A2"/>
    <w:rsid w:val="00EA558A"/>
    <w:rsid w:val="00EA5B06"/>
    <w:rsid w:val="00EA5D1B"/>
    <w:rsid w:val="00EA6426"/>
    <w:rsid w:val="00EA680A"/>
    <w:rsid w:val="00EA7580"/>
    <w:rsid w:val="00EA7BD5"/>
    <w:rsid w:val="00EB06BD"/>
    <w:rsid w:val="00EB06F2"/>
    <w:rsid w:val="00EB076A"/>
    <w:rsid w:val="00EB0870"/>
    <w:rsid w:val="00EB08E2"/>
    <w:rsid w:val="00EB0FE4"/>
    <w:rsid w:val="00EB10DA"/>
    <w:rsid w:val="00EB1114"/>
    <w:rsid w:val="00EB122E"/>
    <w:rsid w:val="00EB19CF"/>
    <w:rsid w:val="00EB1E8F"/>
    <w:rsid w:val="00EB25D3"/>
    <w:rsid w:val="00EB2C82"/>
    <w:rsid w:val="00EB2FCD"/>
    <w:rsid w:val="00EB2FF1"/>
    <w:rsid w:val="00EB3038"/>
    <w:rsid w:val="00EB3656"/>
    <w:rsid w:val="00EB39F1"/>
    <w:rsid w:val="00EB4013"/>
    <w:rsid w:val="00EB4A87"/>
    <w:rsid w:val="00EB4BB3"/>
    <w:rsid w:val="00EB5038"/>
    <w:rsid w:val="00EB519F"/>
    <w:rsid w:val="00EB5C3C"/>
    <w:rsid w:val="00EB61DA"/>
    <w:rsid w:val="00EB67A7"/>
    <w:rsid w:val="00EB7380"/>
    <w:rsid w:val="00EB76DA"/>
    <w:rsid w:val="00EB7D5B"/>
    <w:rsid w:val="00EC0C1D"/>
    <w:rsid w:val="00EC0CE2"/>
    <w:rsid w:val="00EC0E34"/>
    <w:rsid w:val="00EC11E8"/>
    <w:rsid w:val="00EC12C6"/>
    <w:rsid w:val="00EC1459"/>
    <w:rsid w:val="00EC1CC3"/>
    <w:rsid w:val="00EC1D99"/>
    <w:rsid w:val="00EC2202"/>
    <w:rsid w:val="00EC2AA8"/>
    <w:rsid w:val="00EC2B8F"/>
    <w:rsid w:val="00EC301A"/>
    <w:rsid w:val="00EC3548"/>
    <w:rsid w:val="00EC365A"/>
    <w:rsid w:val="00EC3998"/>
    <w:rsid w:val="00EC3A18"/>
    <w:rsid w:val="00EC4471"/>
    <w:rsid w:val="00EC453B"/>
    <w:rsid w:val="00EC4571"/>
    <w:rsid w:val="00EC4D8C"/>
    <w:rsid w:val="00EC4DAF"/>
    <w:rsid w:val="00EC5551"/>
    <w:rsid w:val="00EC5595"/>
    <w:rsid w:val="00EC56CF"/>
    <w:rsid w:val="00EC5903"/>
    <w:rsid w:val="00EC5ACE"/>
    <w:rsid w:val="00EC62AC"/>
    <w:rsid w:val="00EC6C0E"/>
    <w:rsid w:val="00EC6DF1"/>
    <w:rsid w:val="00EC71F1"/>
    <w:rsid w:val="00EC78F4"/>
    <w:rsid w:val="00EC79D1"/>
    <w:rsid w:val="00ED0495"/>
    <w:rsid w:val="00ED05A8"/>
    <w:rsid w:val="00ED087B"/>
    <w:rsid w:val="00ED087F"/>
    <w:rsid w:val="00ED0E0F"/>
    <w:rsid w:val="00ED0F28"/>
    <w:rsid w:val="00ED0F7D"/>
    <w:rsid w:val="00ED21CF"/>
    <w:rsid w:val="00ED2770"/>
    <w:rsid w:val="00ED2EC7"/>
    <w:rsid w:val="00ED38AB"/>
    <w:rsid w:val="00ED3B1C"/>
    <w:rsid w:val="00ED41C5"/>
    <w:rsid w:val="00ED4545"/>
    <w:rsid w:val="00ED4751"/>
    <w:rsid w:val="00ED4952"/>
    <w:rsid w:val="00ED4CA2"/>
    <w:rsid w:val="00ED5594"/>
    <w:rsid w:val="00ED55EA"/>
    <w:rsid w:val="00ED56D2"/>
    <w:rsid w:val="00ED5E58"/>
    <w:rsid w:val="00ED5F8A"/>
    <w:rsid w:val="00ED61B3"/>
    <w:rsid w:val="00ED7B82"/>
    <w:rsid w:val="00EE088E"/>
    <w:rsid w:val="00EE18AE"/>
    <w:rsid w:val="00EE1FB5"/>
    <w:rsid w:val="00EE2502"/>
    <w:rsid w:val="00EE2530"/>
    <w:rsid w:val="00EE25E8"/>
    <w:rsid w:val="00EE2700"/>
    <w:rsid w:val="00EE2783"/>
    <w:rsid w:val="00EE2816"/>
    <w:rsid w:val="00EE2BF7"/>
    <w:rsid w:val="00EE2DFF"/>
    <w:rsid w:val="00EE30BB"/>
    <w:rsid w:val="00EE3AC2"/>
    <w:rsid w:val="00EE3C8B"/>
    <w:rsid w:val="00EE3E5A"/>
    <w:rsid w:val="00EE3F03"/>
    <w:rsid w:val="00EE47B1"/>
    <w:rsid w:val="00EE480C"/>
    <w:rsid w:val="00EE4FB5"/>
    <w:rsid w:val="00EE5319"/>
    <w:rsid w:val="00EE53F3"/>
    <w:rsid w:val="00EE56C3"/>
    <w:rsid w:val="00EE5D19"/>
    <w:rsid w:val="00EE6023"/>
    <w:rsid w:val="00EE664C"/>
    <w:rsid w:val="00EE6AB7"/>
    <w:rsid w:val="00EF036A"/>
    <w:rsid w:val="00EF0448"/>
    <w:rsid w:val="00EF045D"/>
    <w:rsid w:val="00EF06D6"/>
    <w:rsid w:val="00EF0D55"/>
    <w:rsid w:val="00EF0F83"/>
    <w:rsid w:val="00EF15EA"/>
    <w:rsid w:val="00EF1706"/>
    <w:rsid w:val="00EF171C"/>
    <w:rsid w:val="00EF18E9"/>
    <w:rsid w:val="00EF1965"/>
    <w:rsid w:val="00EF199F"/>
    <w:rsid w:val="00EF1A37"/>
    <w:rsid w:val="00EF21EF"/>
    <w:rsid w:val="00EF2507"/>
    <w:rsid w:val="00EF2BF8"/>
    <w:rsid w:val="00EF31A9"/>
    <w:rsid w:val="00EF36FC"/>
    <w:rsid w:val="00EF394D"/>
    <w:rsid w:val="00EF3DDD"/>
    <w:rsid w:val="00EF41DF"/>
    <w:rsid w:val="00EF49F4"/>
    <w:rsid w:val="00EF4A1E"/>
    <w:rsid w:val="00EF4E5E"/>
    <w:rsid w:val="00EF560C"/>
    <w:rsid w:val="00EF56E9"/>
    <w:rsid w:val="00EF578B"/>
    <w:rsid w:val="00EF5B1D"/>
    <w:rsid w:val="00EF5DED"/>
    <w:rsid w:val="00EF61DA"/>
    <w:rsid w:val="00EF69D2"/>
    <w:rsid w:val="00EF7695"/>
    <w:rsid w:val="00EF7EE7"/>
    <w:rsid w:val="00F008F2"/>
    <w:rsid w:val="00F00B79"/>
    <w:rsid w:val="00F00C8D"/>
    <w:rsid w:val="00F01134"/>
    <w:rsid w:val="00F0114A"/>
    <w:rsid w:val="00F011EA"/>
    <w:rsid w:val="00F0127E"/>
    <w:rsid w:val="00F01A65"/>
    <w:rsid w:val="00F01A6E"/>
    <w:rsid w:val="00F01B13"/>
    <w:rsid w:val="00F0204E"/>
    <w:rsid w:val="00F02F0A"/>
    <w:rsid w:val="00F03777"/>
    <w:rsid w:val="00F03975"/>
    <w:rsid w:val="00F045A0"/>
    <w:rsid w:val="00F04F5C"/>
    <w:rsid w:val="00F05844"/>
    <w:rsid w:val="00F0599B"/>
    <w:rsid w:val="00F0656D"/>
    <w:rsid w:val="00F07633"/>
    <w:rsid w:val="00F077D1"/>
    <w:rsid w:val="00F07D25"/>
    <w:rsid w:val="00F10EA9"/>
    <w:rsid w:val="00F1108E"/>
    <w:rsid w:val="00F11685"/>
    <w:rsid w:val="00F11830"/>
    <w:rsid w:val="00F11979"/>
    <w:rsid w:val="00F11B87"/>
    <w:rsid w:val="00F11C1F"/>
    <w:rsid w:val="00F129F9"/>
    <w:rsid w:val="00F13964"/>
    <w:rsid w:val="00F13CF8"/>
    <w:rsid w:val="00F14BE7"/>
    <w:rsid w:val="00F14E2C"/>
    <w:rsid w:val="00F14EA1"/>
    <w:rsid w:val="00F15556"/>
    <w:rsid w:val="00F161AD"/>
    <w:rsid w:val="00F16295"/>
    <w:rsid w:val="00F162AF"/>
    <w:rsid w:val="00F1635F"/>
    <w:rsid w:val="00F16667"/>
    <w:rsid w:val="00F1677A"/>
    <w:rsid w:val="00F17124"/>
    <w:rsid w:val="00F17803"/>
    <w:rsid w:val="00F178BF"/>
    <w:rsid w:val="00F17BCD"/>
    <w:rsid w:val="00F17F29"/>
    <w:rsid w:val="00F20252"/>
    <w:rsid w:val="00F20557"/>
    <w:rsid w:val="00F20712"/>
    <w:rsid w:val="00F20931"/>
    <w:rsid w:val="00F20E96"/>
    <w:rsid w:val="00F21336"/>
    <w:rsid w:val="00F214E1"/>
    <w:rsid w:val="00F21808"/>
    <w:rsid w:val="00F218C8"/>
    <w:rsid w:val="00F21CC8"/>
    <w:rsid w:val="00F21ED4"/>
    <w:rsid w:val="00F21FB1"/>
    <w:rsid w:val="00F22A2E"/>
    <w:rsid w:val="00F2320F"/>
    <w:rsid w:val="00F23813"/>
    <w:rsid w:val="00F239E3"/>
    <w:rsid w:val="00F24051"/>
    <w:rsid w:val="00F24311"/>
    <w:rsid w:val="00F24EDC"/>
    <w:rsid w:val="00F258E1"/>
    <w:rsid w:val="00F25D32"/>
    <w:rsid w:val="00F260BB"/>
    <w:rsid w:val="00F260F0"/>
    <w:rsid w:val="00F26343"/>
    <w:rsid w:val="00F26523"/>
    <w:rsid w:val="00F2656F"/>
    <w:rsid w:val="00F26C57"/>
    <w:rsid w:val="00F26DED"/>
    <w:rsid w:val="00F278F7"/>
    <w:rsid w:val="00F27A57"/>
    <w:rsid w:val="00F30667"/>
    <w:rsid w:val="00F30D5F"/>
    <w:rsid w:val="00F30D9C"/>
    <w:rsid w:val="00F30E64"/>
    <w:rsid w:val="00F30E8B"/>
    <w:rsid w:val="00F31279"/>
    <w:rsid w:val="00F315B1"/>
    <w:rsid w:val="00F31725"/>
    <w:rsid w:val="00F31A81"/>
    <w:rsid w:val="00F31B1C"/>
    <w:rsid w:val="00F31C3D"/>
    <w:rsid w:val="00F326AD"/>
    <w:rsid w:val="00F328D1"/>
    <w:rsid w:val="00F329A5"/>
    <w:rsid w:val="00F329E8"/>
    <w:rsid w:val="00F32FB1"/>
    <w:rsid w:val="00F33181"/>
    <w:rsid w:val="00F3354E"/>
    <w:rsid w:val="00F340E6"/>
    <w:rsid w:val="00F342D5"/>
    <w:rsid w:val="00F34790"/>
    <w:rsid w:val="00F34832"/>
    <w:rsid w:val="00F35396"/>
    <w:rsid w:val="00F3551A"/>
    <w:rsid w:val="00F35F84"/>
    <w:rsid w:val="00F36027"/>
    <w:rsid w:val="00F366DA"/>
    <w:rsid w:val="00F367C1"/>
    <w:rsid w:val="00F36B02"/>
    <w:rsid w:val="00F36F3A"/>
    <w:rsid w:val="00F370B3"/>
    <w:rsid w:val="00F37767"/>
    <w:rsid w:val="00F37B54"/>
    <w:rsid w:val="00F37C3F"/>
    <w:rsid w:val="00F37D89"/>
    <w:rsid w:val="00F37FA5"/>
    <w:rsid w:val="00F40762"/>
    <w:rsid w:val="00F40A96"/>
    <w:rsid w:val="00F40F4F"/>
    <w:rsid w:val="00F42561"/>
    <w:rsid w:val="00F42587"/>
    <w:rsid w:val="00F427C8"/>
    <w:rsid w:val="00F42961"/>
    <w:rsid w:val="00F42AA7"/>
    <w:rsid w:val="00F42B8F"/>
    <w:rsid w:val="00F42D6C"/>
    <w:rsid w:val="00F4482B"/>
    <w:rsid w:val="00F44D83"/>
    <w:rsid w:val="00F45BB1"/>
    <w:rsid w:val="00F45D07"/>
    <w:rsid w:val="00F45E61"/>
    <w:rsid w:val="00F45EE4"/>
    <w:rsid w:val="00F4616B"/>
    <w:rsid w:val="00F46196"/>
    <w:rsid w:val="00F46684"/>
    <w:rsid w:val="00F469A3"/>
    <w:rsid w:val="00F46A77"/>
    <w:rsid w:val="00F479DE"/>
    <w:rsid w:val="00F50361"/>
    <w:rsid w:val="00F506C6"/>
    <w:rsid w:val="00F5148C"/>
    <w:rsid w:val="00F51B67"/>
    <w:rsid w:val="00F51D59"/>
    <w:rsid w:val="00F51EE5"/>
    <w:rsid w:val="00F5213B"/>
    <w:rsid w:val="00F5226B"/>
    <w:rsid w:val="00F526F4"/>
    <w:rsid w:val="00F52A48"/>
    <w:rsid w:val="00F52C04"/>
    <w:rsid w:val="00F533A6"/>
    <w:rsid w:val="00F533E3"/>
    <w:rsid w:val="00F53AE1"/>
    <w:rsid w:val="00F53CA9"/>
    <w:rsid w:val="00F53F3C"/>
    <w:rsid w:val="00F54144"/>
    <w:rsid w:val="00F54373"/>
    <w:rsid w:val="00F54F5C"/>
    <w:rsid w:val="00F55050"/>
    <w:rsid w:val="00F554AB"/>
    <w:rsid w:val="00F55638"/>
    <w:rsid w:val="00F55C24"/>
    <w:rsid w:val="00F55D25"/>
    <w:rsid w:val="00F55F1B"/>
    <w:rsid w:val="00F561E2"/>
    <w:rsid w:val="00F56379"/>
    <w:rsid w:val="00F56CDD"/>
    <w:rsid w:val="00F56D41"/>
    <w:rsid w:val="00F56EFC"/>
    <w:rsid w:val="00F5773E"/>
    <w:rsid w:val="00F57DAC"/>
    <w:rsid w:val="00F57FEB"/>
    <w:rsid w:val="00F6012F"/>
    <w:rsid w:val="00F61633"/>
    <w:rsid w:val="00F61D93"/>
    <w:rsid w:val="00F62546"/>
    <w:rsid w:val="00F625A5"/>
    <w:rsid w:val="00F625CD"/>
    <w:rsid w:val="00F62B4C"/>
    <w:rsid w:val="00F62EAA"/>
    <w:rsid w:val="00F63047"/>
    <w:rsid w:val="00F63295"/>
    <w:rsid w:val="00F640D6"/>
    <w:rsid w:val="00F64260"/>
    <w:rsid w:val="00F649A1"/>
    <w:rsid w:val="00F655B7"/>
    <w:rsid w:val="00F65BAD"/>
    <w:rsid w:val="00F66A19"/>
    <w:rsid w:val="00F66A82"/>
    <w:rsid w:val="00F66B27"/>
    <w:rsid w:val="00F675E4"/>
    <w:rsid w:val="00F6788A"/>
    <w:rsid w:val="00F67FC1"/>
    <w:rsid w:val="00F703C5"/>
    <w:rsid w:val="00F703D8"/>
    <w:rsid w:val="00F7084B"/>
    <w:rsid w:val="00F70BAF"/>
    <w:rsid w:val="00F710D0"/>
    <w:rsid w:val="00F71302"/>
    <w:rsid w:val="00F7149F"/>
    <w:rsid w:val="00F719C7"/>
    <w:rsid w:val="00F7276E"/>
    <w:rsid w:val="00F72AFA"/>
    <w:rsid w:val="00F72B78"/>
    <w:rsid w:val="00F73502"/>
    <w:rsid w:val="00F73973"/>
    <w:rsid w:val="00F73D2B"/>
    <w:rsid w:val="00F73DD0"/>
    <w:rsid w:val="00F74C32"/>
    <w:rsid w:val="00F74DC6"/>
    <w:rsid w:val="00F75018"/>
    <w:rsid w:val="00F75878"/>
    <w:rsid w:val="00F758AA"/>
    <w:rsid w:val="00F75D49"/>
    <w:rsid w:val="00F75EC2"/>
    <w:rsid w:val="00F75F6D"/>
    <w:rsid w:val="00F7637D"/>
    <w:rsid w:val="00F76DB1"/>
    <w:rsid w:val="00F76F64"/>
    <w:rsid w:val="00F77188"/>
    <w:rsid w:val="00F773BD"/>
    <w:rsid w:val="00F77807"/>
    <w:rsid w:val="00F80569"/>
    <w:rsid w:val="00F80906"/>
    <w:rsid w:val="00F80AE7"/>
    <w:rsid w:val="00F80D8E"/>
    <w:rsid w:val="00F811F4"/>
    <w:rsid w:val="00F81B4F"/>
    <w:rsid w:val="00F8208E"/>
    <w:rsid w:val="00F822B3"/>
    <w:rsid w:val="00F82536"/>
    <w:rsid w:val="00F8294E"/>
    <w:rsid w:val="00F82EC4"/>
    <w:rsid w:val="00F831C0"/>
    <w:rsid w:val="00F833B4"/>
    <w:rsid w:val="00F834AC"/>
    <w:rsid w:val="00F836B6"/>
    <w:rsid w:val="00F836E5"/>
    <w:rsid w:val="00F83DC0"/>
    <w:rsid w:val="00F83EED"/>
    <w:rsid w:val="00F84322"/>
    <w:rsid w:val="00F84908"/>
    <w:rsid w:val="00F84BCA"/>
    <w:rsid w:val="00F84C06"/>
    <w:rsid w:val="00F851A7"/>
    <w:rsid w:val="00F857FE"/>
    <w:rsid w:val="00F86175"/>
    <w:rsid w:val="00F862CD"/>
    <w:rsid w:val="00F86660"/>
    <w:rsid w:val="00F8687E"/>
    <w:rsid w:val="00F8690B"/>
    <w:rsid w:val="00F86B7A"/>
    <w:rsid w:val="00F87564"/>
    <w:rsid w:val="00F878D3"/>
    <w:rsid w:val="00F87A4E"/>
    <w:rsid w:val="00F87ABB"/>
    <w:rsid w:val="00F9028C"/>
    <w:rsid w:val="00F9065A"/>
    <w:rsid w:val="00F90747"/>
    <w:rsid w:val="00F907E2"/>
    <w:rsid w:val="00F90CA9"/>
    <w:rsid w:val="00F90EEF"/>
    <w:rsid w:val="00F91037"/>
    <w:rsid w:val="00F91093"/>
    <w:rsid w:val="00F918BC"/>
    <w:rsid w:val="00F91978"/>
    <w:rsid w:val="00F921A8"/>
    <w:rsid w:val="00F9299F"/>
    <w:rsid w:val="00F92A7E"/>
    <w:rsid w:val="00F92AEA"/>
    <w:rsid w:val="00F92C50"/>
    <w:rsid w:val="00F92F92"/>
    <w:rsid w:val="00F92FE9"/>
    <w:rsid w:val="00F9320D"/>
    <w:rsid w:val="00F938BF"/>
    <w:rsid w:val="00F93A10"/>
    <w:rsid w:val="00F93C4B"/>
    <w:rsid w:val="00F9402B"/>
    <w:rsid w:val="00F94431"/>
    <w:rsid w:val="00F95085"/>
    <w:rsid w:val="00F9543A"/>
    <w:rsid w:val="00F96699"/>
    <w:rsid w:val="00F96E52"/>
    <w:rsid w:val="00F97BB7"/>
    <w:rsid w:val="00F97F4E"/>
    <w:rsid w:val="00FA03E9"/>
    <w:rsid w:val="00FA0419"/>
    <w:rsid w:val="00FA0B36"/>
    <w:rsid w:val="00FA0D15"/>
    <w:rsid w:val="00FA0EE3"/>
    <w:rsid w:val="00FA1342"/>
    <w:rsid w:val="00FA15F3"/>
    <w:rsid w:val="00FA1CDF"/>
    <w:rsid w:val="00FA236D"/>
    <w:rsid w:val="00FA27E5"/>
    <w:rsid w:val="00FA30AC"/>
    <w:rsid w:val="00FA3214"/>
    <w:rsid w:val="00FA47EE"/>
    <w:rsid w:val="00FA4B1F"/>
    <w:rsid w:val="00FA4DA3"/>
    <w:rsid w:val="00FA50F7"/>
    <w:rsid w:val="00FA55D4"/>
    <w:rsid w:val="00FA575C"/>
    <w:rsid w:val="00FA7A24"/>
    <w:rsid w:val="00FB036E"/>
    <w:rsid w:val="00FB08C6"/>
    <w:rsid w:val="00FB14AC"/>
    <w:rsid w:val="00FB17F0"/>
    <w:rsid w:val="00FB1A9F"/>
    <w:rsid w:val="00FB1AA3"/>
    <w:rsid w:val="00FB2056"/>
    <w:rsid w:val="00FB217B"/>
    <w:rsid w:val="00FB2231"/>
    <w:rsid w:val="00FB22AA"/>
    <w:rsid w:val="00FB286D"/>
    <w:rsid w:val="00FB2B25"/>
    <w:rsid w:val="00FB2EDF"/>
    <w:rsid w:val="00FB2F94"/>
    <w:rsid w:val="00FB349B"/>
    <w:rsid w:val="00FB3912"/>
    <w:rsid w:val="00FB39FE"/>
    <w:rsid w:val="00FB3D73"/>
    <w:rsid w:val="00FB4117"/>
    <w:rsid w:val="00FB43A9"/>
    <w:rsid w:val="00FB4520"/>
    <w:rsid w:val="00FB5424"/>
    <w:rsid w:val="00FB5B17"/>
    <w:rsid w:val="00FB610F"/>
    <w:rsid w:val="00FB61FF"/>
    <w:rsid w:val="00FB6508"/>
    <w:rsid w:val="00FB659E"/>
    <w:rsid w:val="00FB68CE"/>
    <w:rsid w:val="00FC00DA"/>
    <w:rsid w:val="00FC0518"/>
    <w:rsid w:val="00FC0847"/>
    <w:rsid w:val="00FC0862"/>
    <w:rsid w:val="00FC0B9E"/>
    <w:rsid w:val="00FC127E"/>
    <w:rsid w:val="00FC1294"/>
    <w:rsid w:val="00FC1E27"/>
    <w:rsid w:val="00FC21A1"/>
    <w:rsid w:val="00FC2DA1"/>
    <w:rsid w:val="00FC2F54"/>
    <w:rsid w:val="00FC34A9"/>
    <w:rsid w:val="00FC37E8"/>
    <w:rsid w:val="00FC46D9"/>
    <w:rsid w:val="00FC4DEF"/>
    <w:rsid w:val="00FC558A"/>
    <w:rsid w:val="00FC584F"/>
    <w:rsid w:val="00FC5CF4"/>
    <w:rsid w:val="00FC5D0A"/>
    <w:rsid w:val="00FC5F5A"/>
    <w:rsid w:val="00FC619E"/>
    <w:rsid w:val="00FC62CF"/>
    <w:rsid w:val="00FC645E"/>
    <w:rsid w:val="00FC6940"/>
    <w:rsid w:val="00FC698D"/>
    <w:rsid w:val="00FC775E"/>
    <w:rsid w:val="00FD0CBC"/>
    <w:rsid w:val="00FD11B7"/>
    <w:rsid w:val="00FD127A"/>
    <w:rsid w:val="00FD1DC8"/>
    <w:rsid w:val="00FD24F2"/>
    <w:rsid w:val="00FD2CC6"/>
    <w:rsid w:val="00FD31A8"/>
    <w:rsid w:val="00FD3E80"/>
    <w:rsid w:val="00FD43F8"/>
    <w:rsid w:val="00FD4E6C"/>
    <w:rsid w:val="00FD5C01"/>
    <w:rsid w:val="00FD5C81"/>
    <w:rsid w:val="00FD5D46"/>
    <w:rsid w:val="00FD5E39"/>
    <w:rsid w:val="00FD5F5F"/>
    <w:rsid w:val="00FD6A83"/>
    <w:rsid w:val="00FD6E46"/>
    <w:rsid w:val="00FD6F92"/>
    <w:rsid w:val="00FD7349"/>
    <w:rsid w:val="00FD73CC"/>
    <w:rsid w:val="00FD77DC"/>
    <w:rsid w:val="00FD78F3"/>
    <w:rsid w:val="00FD79BA"/>
    <w:rsid w:val="00FD7C1A"/>
    <w:rsid w:val="00FD7C93"/>
    <w:rsid w:val="00FE01FB"/>
    <w:rsid w:val="00FE049C"/>
    <w:rsid w:val="00FE073B"/>
    <w:rsid w:val="00FE0FFE"/>
    <w:rsid w:val="00FE1961"/>
    <w:rsid w:val="00FE1DA6"/>
    <w:rsid w:val="00FE2022"/>
    <w:rsid w:val="00FE22AC"/>
    <w:rsid w:val="00FE34CF"/>
    <w:rsid w:val="00FE3D1D"/>
    <w:rsid w:val="00FE4327"/>
    <w:rsid w:val="00FE4494"/>
    <w:rsid w:val="00FE49A6"/>
    <w:rsid w:val="00FE4A3E"/>
    <w:rsid w:val="00FE4E36"/>
    <w:rsid w:val="00FE506D"/>
    <w:rsid w:val="00FE5196"/>
    <w:rsid w:val="00FE527A"/>
    <w:rsid w:val="00FE59F7"/>
    <w:rsid w:val="00FE5AD0"/>
    <w:rsid w:val="00FE5BFA"/>
    <w:rsid w:val="00FE5C64"/>
    <w:rsid w:val="00FE5D2F"/>
    <w:rsid w:val="00FE64FD"/>
    <w:rsid w:val="00FE6A1E"/>
    <w:rsid w:val="00FE7693"/>
    <w:rsid w:val="00FE7F21"/>
    <w:rsid w:val="00FE7F93"/>
    <w:rsid w:val="00FF044A"/>
    <w:rsid w:val="00FF04D8"/>
    <w:rsid w:val="00FF054A"/>
    <w:rsid w:val="00FF0746"/>
    <w:rsid w:val="00FF0DD1"/>
    <w:rsid w:val="00FF0EED"/>
    <w:rsid w:val="00FF127B"/>
    <w:rsid w:val="00FF1950"/>
    <w:rsid w:val="00FF20D8"/>
    <w:rsid w:val="00FF20DC"/>
    <w:rsid w:val="00FF29C8"/>
    <w:rsid w:val="00FF3355"/>
    <w:rsid w:val="00FF34E8"/>
    <w:rsid w:val="00FF3611"/>
    <w:rsid w:val="00FF3802"/>
    <w:rsid w:val="00FF3D3D"/>
    <w:rsid w:val="00FF4246"/>
    <w:rsid w:val="00FF4BC2"/>
    <w:rsid w:val="00FF504B"/>
    <w:rsid w:val="00FF53A8"/>
    <w:rsid w:val="00FF5817"/>
    <w:rsid w:val="00FF705A"/>
    <w:rsid w:val="00FF71BE"/>
    <w:rsid w:val="00FF75CD"/>
    <w:rsid w:val="00FF7E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A151"/>
  <w15:docId w15:val="{F2D65BBA-127A-4C57-B38B-563FFA4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uiPriority="1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1"/>
    <w:lsdException w:name="List 2" w:semiHidden="1" w:unhideWhenUsed="1"/>
    <w:lsdException w:name="List 3" w:semiHidden="1" w:unhideWhenUsed="1"/>
    <w:lsdException w:name="List 4" w:uiPriority="1"/>
    <w:lsdException w:name="List 5" w:uiPriority="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1"/>
    <w:lsdException w:name="Body Text First Indent"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D11B7"/>
    <w:pPr>
      <w:bidi/>
    </w:pPr>
    <w:rPr>
      <w:rFonts w:ascii="B Nazanin" w:eastAsiaTheme="minorHAnsi" w:hAnsi="B Nazanin" w:cstheme="minorBidi"/>
      <w:sz w:val="24"/>
      <w:szCs w:val="24"/>
      <w:lang w:bidi="ar-SA"/>
    </w:rPr>
  </w:style>
  <w:style w:type="paragraph" w:styleId="Heading1">
    <w:name w:val="heading 1"/>
    <w:aliases w:val="Head 1,1,Char"/>
    <w:basedOn w:val="Normal"/>
    <w:next w:val="Normal"/>
    <w:link w:val="Heading1Char"/>
    <w:uiPriority w:val="10"/>
    <w:qFormat/>
    <w:rsid w:val="00CC75F1"/>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062CF0"/>
    <w:pPr>
      <w:outlineLvl w:val="1"/>
    </w:pPr>
  </w:style>
  <w:style w:type="paragraph" w:styleId="Heading3">
    <w:name w:val="heading 3"/>
    <w:aliases w:val="Head 1-1-1"/>
    <w:basedOn w:val="1-1-1"/>
    <w:next w:val="Normal"/>
    <w:link w:val="Heading3Char"/>
    <w:uiPriority w:val="9"/>
    <w:qFormat/>
    <w:rsid w:val="004D261F"/>
    <w:pPr>
      <w:outlineLvl w:val="2"/>
    </w:pPr>
    <w:rPr>
      <w:szCs w:val="26"/>
    </w:rPr>
  </w:style>
  <w:style w:type="paragraph" w:styleId="Heading4">
    <w:name w:val="heading 4"/>
    <w:aliases w:val="Head 1-1-1-1"/>
    <w:basedOn w:val="1-1-1-1"/>
    <w:next w:val="Normal"/>
    <w:link w:val="Heading4Char"/>
    <w:uiPriority w:val="9"/>
    <w:qFormat/>
    <w:rsid w:val="004D261F"/>
    <w:pPr>
      <w:outlineLvl w:val="3"/>
    </w:pPr>
  </w:style>
  <w:style w:type="paragraph" w:styleId="Heading5">
    <w:name w:val="heading 5"/>
    <w:basedOn w:val="Normal"/>
    <w:next w:val="Normal"/>
    <w:link w:val="Heading5Char"/>
    <w:uiPriority w:val="9"/>
    <w:rsid w:val="00A50AB3"/>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A50AB3"/>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A50AB3"/>
    <w:pPr>
      <w:numPr>
        <w:ilvl w:val="6"/>
        <w:numId w:val="4"/>
      </w:numPr>
      <w:spacing w:before="240" w:after="60"/>
      <w:outlineLvl w:val="6"/>
    </w:pPr>
  </w:style>
  <w:style w:type="paragraph" w:styleId="Heading8">
    <w:name w:val="heading 8"/>
    <w:basedOn w:val="Normal"/>
    <w:next w:val="Normal"/>
    <w:link w:val="Heading8Char"/>
    <w:uiPriority w:val="1"/>
    <w:rsid w:val="00CC75F1"/>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CC75F1"/>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a">
    <w:name w:val="چکیده"/>
    <w:uiPriority w:val="1"/>
    <w:rsid w:val="00137E83"/>
    <w:rPr>
      <w:rFonts w:ascii="Times New Roman" w:hAnsi="Times New Roman" w:cs="B Nazanin"/>
      <w:b/>
      <w:bCs/>
      <w:dstrike w:val="0"/>
      <w:sz w:val="40"/>
      <w:szCs w:val="40"/>
      <w:vertAlign w:val="baseline"/>
    </w:rPr>
  </w:style>
  <w:style w:type="paragraph" w:customStyle="1" w:styleId="ab">
    <w:name w:val="مقدمه"/>
    <w:basedOn w:val="Heading1"/>
    <w:rsid w:val="00137E83"/>
    <w:rPr>
      <w:sz w:val="40"/>
    </w:rPr>
  </w:style>
  <w:style w:type="paragraph" w:customStyle="1" w:styleId="Style1">
    <w:name w:val="Style 1"/>
    <w:basedOn w:val="StyleHeading122pt"/>
    <w:uiPriority w:val="1"/>
    <w:rsid w:val="00137E83"/>
    <w:pPr>
      <w:numPr>
        <w:numId w:val="0"/>
      </w:numPr>
      <w:spacing w:before="120"/>
    </w:pPr>
    <w:rPr>
      <w:sz w:val="40"/>
    </w:rPr>
  </w:style>
  <w:style w:type="paragraph" w:customStyle="1" w:styleId="Style1-1">
    <w:name w:val="Style 1-1"/>
    <w:basedOn w:val="Heading2"/>
    <w:uiPriority w:val="1"/>
    <w:rsid w:val="00137E83"/>
    <w:pPr>
      <w:spacing w:before="120"/>
    </w:pPr>
    <w:rPr>
      <w:i/>
    </w:rPr>
  </w:style>
  <w:style w:type="paragraph" w:customStyle="1" w:styleId="Style1-1-1">
    <w:name w:val="Style 1-1-1"/>
    <w:basedOn w:val="Heading3"/>
    <w:link w:val="Style1-1-1Char"/>
    <w:uiPriority w:val="1"/>
    <w:rsid w:val="00137E83"/>
  </w:style>
  <w:style w:type="paragraph" w:customStyle="1" w:styleId="a5">
    <w:name w:val="مرحله اول"/>
    <w:basedOn w:val="Heading1"/>
    <w:autoRedefine/>
    <w:rsid w:val="00055F7A"/>
    <w:pPr>
      <w:numPr>
        <w:numId w:val="1"/>
      </w:numPr>
      <w:tabs>
        <w:tab w:val="left" w:pos="567"/>
      </w:tabs>
      <w:bidi w:val="0"/>
      <w:jc w:val="lowKashida"/>
    </w:pPr>
    <w:rPr>
      <w:color w:val="000000"/>
      <w:sz w:val="40"/>
      <w:szCs w:val="26"/>
    </w:rPr>
  </w:style>
  <w:style w:type="paragraph" w:customStyle="1" w:styleId="a6">
    <w:name w:val="مرحله دوم"/>
    <w:basedOn w:val="a5"/>
    <w:autoRedefine/>
    <w:rsid w:val="00055F7A"/>
    <w:pPr>
      <w:numPr>
        <w:ilvl w:val="1"/>
      </w:numPr>
      <w:tabs>
        <w:tab w:val="left" w:pos="851"/>
      </w:tabs>
    </w:pPr>
    <w:rPr>
      <w:sz w:val="34"/>
    </w:rPr>
  </w:style>
  <w:style w:type="paragraph" w:customStyle="1" w:styleId="a7">
    <w:name w:val="مرحله سوم"/>
    <w:basedOn w:val="a6"/>
    <w:autoRedefine/>
    <w:rsid w:val="00055F7A"/>
    <w:pPr>
      <w:numPr>
        <w:ilvl w:val="2"/>
      </w:numPr>
      <w:tabs>
        <w:tab w:val="clear" w:pos="851"/>
        <w:tab w:val="left" w:pos="964"/>
      </w:tabs>
      <w:outlineLvl w:val="2"/>
    </w:pPr>
    <w:rPr>
      <w:sz w:val="30"/>
    </w:rPr>
  </w:style>
  <w:style w:type="paragraph" w:customStyle="1" w:styleId="a8">
    <w:name w:val="مرحله چهارم"/>
    <w:basedOn w:val="a7"/>
    <w:autoRedefine/>
    <w:rsid w:val="00055F7A"/>
    <w:pPr>
      <w:numPr>
        <w:ilvl w:val="3"/>
      </w:numPr>
      <w:jc w:val="both"/>
      <w:outlineLvl w:val="3"/>
    </w:pPr>
    <w:rPr>
      <w:sz w:val="26"/>
    </w:rPr>
  </w:style>
  <w:style w:type="paragraph" w:styleId="Caption">
    <w:name w:val="caption"/>
    <w:basedOn w:val="Normal"/>
    <w:next w:val="Normal"/>
    <w:uiPriority w:val="35"/>
    <w:qFormat/>
    <w:rsid w:val="00CC75F1"/>
    <w:rPr>
      <w:b/>
      <w:bCs/>
      <w:szCs w:val="20"/>
    </w:rPr>
  </w:style>
  <w:style w:type="paragraph" w:styleId="Footer">
    <w:name w:val="footer"/>
    <w:basedOn w:val="Normal"/>
    <w:link w:val="FooterChar"/>
    <w:uiPriority w:val="99"/>
    <w:rsid w:val="00137E83"/>
    <w:pPr>
      <w:tabs>
        <w:tab w:val="center" w:pos="4153"/>
        <w:tab w:val="right" w:pos="8306"/>
      </w:tabs>
    </w:pPr>
  </w:style>
  <w:style w:type="paragraph" w:styleId="Header">
    <w:name w:val="header"/>
    <w:basedOn w:val="Normal"/>
    <w:link w:val="HeaderChar"/>
    <w:uiPriority w:val="99"/>
    <w:rsid w:val="00137E83"/>
    <w:pPr>
      <w:tabs>
        <w:tab w:val="center" w:pos="4153"/>
        <w:tab w:val="right" w:pos="8306"/>
      </w:tabs>
    </w:pPr>
  </w:style>
  <w:style w:type="character" w:customStyle="1" w:styleId="Heading1Char">
    <w:name w:val="Heading 1 Char"/>
    <w:aliases w:val="Head 1 Char,1 Char,Char Char"/>
    <w:basedOn w:val="DefaultParagraphFont"/>
    <w:link w:val="Heading1"/>
    <w:uiPriority w:val="10"/>
    <w:rsid w:val="00CC75F1"/>
    <w:rPr>
      <w:rFonts w:cs="Nazanin"/>
      <w:b/>
      <w:bCs/>
      <w:sz w:val="24"/>
      <w:szCs w:val="24"/>
    </w:rPr>
  </w:style>
  <w:style w:type="character" w:customStyle="1" w:styleId="Heading2Char">
    <w:name w:val="Heading 2 Char"/>
    <w:aliases w:val="Head 1-1 Char"/>
    <w:basedOn w:val="DefaultParagraphFont"/>
    <w:link w:val="Heading2"/>
    <w:uiPriority w:val="9"/>
    <w:rsid w:val="00062CF0"/>
    <w:rPr>
      <w:rFonts w:ascii="B Nazanin" w:eastAsiaTheme="minorHAnsi" w:hAnsi="B Nazanin" w:cs="B Nazanin"/>
      <w:b/>
      <w:bCs/>
      <w:kern w:val="32"/>
      <w:sz w:val="32"/>
      <w:szCs w:val="32"/>
      <w:lang w:val="ru-RU" w:bidi="ar-DZ"/>
    </w:rPr>
  </w:style>
  <w:style w:type="character" w:customStyle="1" w:styleId="Heading3Char">
    <w:name w:val="Heading 3 Char"/>
    <w:aliases w:val="Head 1-1-1 Char"/>
    <w:basedOn w:val="DefaultParagraphFont"/>
    <w:link w:val="Heading3"/>
    <w:uiPriority w:val="9"/>
    <w:rsid w:val="004D261F"/>
    <w:rPr>
      <w:rFonts w:ascii="B Nazanin" w:eastAsiaTheme="minorHAnsi" w:hAnsi="B Nazanin" w:cs="B Nazanin"/>
      <w:b/>
      <w:bCs/>
      <w:kern w:val="32"/>
      <w:sz w:val="26"/>
      <w:szCs w:val="26"/>
      <w:lang w:val="ru-RU" w:bidi="ar-DZ"/>
    </w:rPr>
  </w:style>
  <w:style w:type="character" w:styleId="Hyperlink">
    <w:name w:val="Hyperlink"/>
    <w:uiPriority w:val="99"/>
    <w:rsid w:val="008D5983"/>
    <w:rPr>
      <w:rFonts w:ascii="Times New Roman" w:hAnsi="Times New Roman" w:cs="B Nazanin"/>
      <w:color w:val="0000FF"/>
      <w:sz w:val="22"/>
      <w:szCs w:val="24"/>
      <w:u w:val="single"/>
    </w:rPr>
  </w:style>
  <w:style w:type="paragraph" w:customStyle="1" w:styleId="Annex">
    <w:name w:val="Annex"/>
    <w:basedOn w:val="NormalText"/>
    <w:next w:val="Normal"/>
    <w:uiPriority w:val="1"/>
    <w:rsid w:val="006F2BAB"/>
    <w:pPr>
      <w:numPr>
        <w:numId w:val="6"/>
      </w:numPr>
      <w:spacing w:before="240" w:after="120"/>
      <w:ind w:left="227" w:hanging="227"/>
    </w:pPr>
    <w:rPr>
      <w:b/>
      <w:bCs/>
      <w:sz w:val="32"/>
      <w:szCs w:val="34"/>
    </w:rPr>
  </w:style>
  <w:style w:type="character" w:styleId="PageNumber">
    <w:name w:val="page number"/>
    <w:basedOn w:val="DefaultParagraphFont"/>
    <w:uiPriority w:val="1"/>
    <w:rsid w:val="00137E83"/>
  </w:style>
  <w:style w:type="paragraph" w:styleId="Salutation">
    <w:name w:val="Salutation"/>
    <w:basedOn w:val="Normal"/>
    <w:next w:val="Normal"/>
    <w:uiPriority w:val="1"/>
    <w:rsid w:val="00137E83"/>
    <w:pPr>
      <w:jc w:val="lowKashida"/>
    </w:pPr>
    <w:rPr>
      <w:rFonts w:cs="B Nazanin"/>
      <w:sz w:val="28"/>
      <w:szCs w:val="28"/>
    </w:rPr>
  </w:style>
  <w:style w:type="paragraph" w:customStyle="1" w:styleId="StyleHeading122pt">
    <w:name w:val="Style Heading 1 + 22 pt"/>
    <w:basedOn w:val="Heading1"/>
    <w:uiPriority w:val="1"/>
    <w:rsid w:val="00A16525"/>
    <w:pPr>
      <w:numPr>
        <w:numId w:val="2"/>
      </w:numPr>
    </w:pPr>
    <w:rPr>
      <w:sz w:val="44"/>
    </w:rPr>
  </w:style>
  <w:style w:type="character" w:customStyle="1" w:styleId="Style1-1-1Char">
    <w:name w:val="Style 1-1-1 Char"/>
    <w:link w:val="Style1-1-1"/>
    <w:uiPriority w:val="1"/>
    <w:rsid w:val="00FF0DD1"/>
    <w:rPr>
      <w:rFonts w:ascii="B Nazanin" w:eastAsiaTheme="minorHAnsi" w:hAnsi="B Nazanin" w:cs="B Nazanin"/>
      <w:b/>
      <w:bCs/>
      <w:kern w:val="32"/>
      <w:sz w:val="26"/>
      <w:szCs w:val="26"/>
      <w:lang w:val="ru-RU" w:bidi="ar-DZ"/>
    </w:rPr>
  </w:style>
  <w:style w:type="paragraph" w:customStyle="1" w:styleId="Table">
    <w:name w:val="Table"/>
    <w:basedOn w:val="Normal"/>
    <w:uiPriority w:val="1"/>
    <w:rsid w:val="00137E83"/>
    <w:pPr>
      <w:jc w:val="center"/>
    </w:pPr>
    <w:rPr>
      <w:sz w:val="22"/>
      <w:szCs w:val="22"/>
    </w:rPr>
  </w:style>
  <w:style w:type="table" w:styleId="TableGrid">
    <w:name w:val="Table Grid"/>
    <w:basedOn w:val="TableNormal"/>
    <w:uiPriority w:val="39"/>
    <w:rsid w:val="00137E83"/>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137E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137E83"/>
    <w:pPr>
      <w:jc w:val="right"/>
    </w:pPr>
    <w:rPr>
      <w:rFonts w:ascii="Arial" w:hAnsi="Arial" w:cs="Nazanin"/>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C233C2"/>
    <w:pPr>
      <w:ind w:left="400" w:hanging="400"/>
    </w:pPr>
    <w:rPr>
      <w:rFonts w:asciiTheme="minorHAnsi" w:hAnsiTheme="minorHAnsi" w:cs="B Nazanin"/>
      <w:caps/>
    </w:rPr>
  </w:style>
  <w:style w:type="table" w:styleId="TableWeb2">
    <w:name w:val="Table Web 2"/>
    <w:basedOn w:val="TableNormal"/>
    <w:rsid w:val="00137E83"/>
    <w:pPr>
      <w:bidi/>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B0034"/>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395302"/>
    <w:pPr>
      <w:ind w:left="240"/>
    </w:pPr>
    <w:rPr>
      <w:rFonts w:asciiTheme="majorBidi" w:hAnsiTheme="majorBidi" w:cs="B Nazanin"/>
      <w:smallCaps/>
      <w:sz w:val="22"/>
    </w:rPr>
  </w:style>
  <w:style w:type="paragraph" w:styleId="TOC3">
    <w:name w:val="toc 3"/>
    <w:basedOn w:val="Normal"/>
    <w:next w:val="Normal"/>
    <w:autoRedefine/>
    <w:uiPriority w:val="39"/>
    <w:rsid w:val="00395302"/>
    <w:pPr>
      <w:ind w:left="480"/>
    </w:pPr>
    <w:rPr>
      <w:rFonts w:asciiTheme="majorBidi" w:hAnsiTheme="majorBidi" w:cs="B Nazanin"/>
      <w:sz w:val="22"/>
    </w:rPr>
  </w:style>
  <w:style w:type="character" w:customStyle="1" w:styleId="HeaderChar">
    <w:name w:val="Header Char"/>
    <w:link w:val="Header"/>
    <w:uiPriority w:val="99"/>
    <w:rsid w:val="00990760"/>
    <w:rPr>
      <w:rFonts w:cs="Nazanin"/>
      <w:sz w:val="24"/>
      <w:szCs w:val="24"/>
      <w:lang w:val="en-US" w:eastAsia="en-US" w:bidi="ar-SA"/>
    </w:rPr>
  </w:style>
  <w:style w:type="paragraph" w:customStyle="1" w:styleId="Head0">
    <w:name w:val="Head 0"/>
    <w:basedOn w:val="Normal"/>
    <w:uiPriority w:val="1"/>
    <w:rsid w:val="00676CAB"/>
    <w:pPr>
      <w:spacing w:after="120" w:line="360" w:lineRule="auto"/>
    </w:pPr>
    <w:rPr>
      <w:rFonts w:cs="B Nazanin"/>
      <w:b/>
      <w:bCs/>
      <w:sz w:val="32"/>
      <w:szCs w:val="34"/>
    </w:rPr>
  </w:style>
  <w:style w:type="paragraph" w:customStyle="1" w:styleId="hread4">
    <w:name w:val="hread4"/>
    <w:basedOn w:val="Heading4"/>
    <w:uiPriority w:val="1"/>
    <w:rsid w:val="006215BE"/>
    <w:pPr>
      <w:numPr>
        <w:ilvl w:val="2"/>
        <w:numId w:val="5"/>
      </w:numPr>
      <w:spacing w:before="240"/>
    </w:pPr>
    <w:rPr>
      <w:sz w:val="20"/>
      <w:szCs w:val="20"/>
      <w:lang w:bidi="ar-SA"/>
    </w:rPr>
  </w:style>
  <w:style w:type="numbering" w:styleId="111111">
    <w:name w:val="Outline List 2"/>
    <w:basedOn w:val="NoList"/>
    <w:rsid w:val="004C2F40"/>
    <w:pPr>
      <w:numPr>
        <w:numId w:val="3"/>
      </w:numPr>
    </w:pPr>
  </w:style>
  <w:style w:type="paragraph" w:styleId="FootnoteText">
    <w:name w:val="footnote text"/>
    <w:basedOn w:val="Normal"/>
    <w:link w:val="FootnoteTextChar"/>
    <w:uiPriority w:val="99"/>
    <w:qFormat/>
    <w:rsid w:val="00350326"/>
    <w:rPr>
      <w:rFonts w:cs="B Nazanin"/>
      <w:szCs w:val="20"/>
    </w:rPr>
  </w:style>
  <w:style w:type="character" w:styleId="FootnoteReference">
    <w:name w:val="footnote reference"/>
    <w:uiPriority w:val="99"/>
    <w:qFormat/>
    <w:rsid w:val="00EF578B"/>
    <w:rPr>
      <w:vertAlign w:val="superscript"/>
    </w:rPr>
  </w:style>
  <w:style w:type="paragraph" w:customStyle="1" w:styleId="StyleTOC1JustifyLow">
    <w:name w:val="Style TOC 1 + Justify Low"/>
    <w:basedOn w:val="TOC1"/>
    <w:autoRedefine/>
    <w:uiPriority w:val="1"/>
    <w:rsid w:val="0030067A"/>
    <w:pPr>
      <w:spacing w:line="360" w:lineRule="auto"/>
    </w:pPr>
  </w:style>
  <w:style w:type="paragraph" w:customStyle="1" w:styleId="NormalText">
    <w:name w:val="Normal Text"/>
    <w:basedOn w:val="Normal"/>
    <w:uiPriority w:val="1"/>
    <w:rsid w:val="001F7EC5"/>
    <w:pPr>
      <w:spacing w:line="360" w:lineRule="auto"/>
      <w:jc w:val="lowKashida"/>
    </w:pPr>
    <w:rPr>
      <w:rFonts w:cs="B Nazanin"/>
      <w:sz w:val="22"/>
    </w:rPr>
  </w:style>
  <w:style w:type="paragraph" w:styleId="TOC4">
    <w:name w:val="toc 4"/>
    <w:basedOn w:val="Normal"/>
    <w:next w:val="Normal"/>
    <w:autoRedefine/>
    <w:uiPriority w:val="39"/>
    <w:rsid w:val="00395302"/>
    <w:pPr>
      <w:ind w:left="720"/>
    </w:pPr>
    <w:rPr>
      <w:rFonts w:asciiTheme="majorBidi" w:hAnsiTheme="majorBidi" w:cs="B Nazanin"/>
      <w:sz w:val="22"/>
    </w:rPr>
  </w:style>
  <w:style w:type="paragraph" w:styleId="TOC5">
    <w:name w:val="toc 5"/>
    <w:basedOn w:val="Normal"/>
    <w:next w:val="Normal"/>
    <w:autoRedefine/>
    <w:uiPriority w:val="39"/>
    <w:rsid w:val="00395302"/>
    <w:pPr>
      <w:ind w:left="960"/>
    </w:pPr>
    <w:rPr>
      <w:rFonts w:asciiTheme="majorBidi" w:hAnsiTheme="majorBidi" w:cs="B Nazanin"/>
      <w:sz w:val="22"/>
    </w:rPr>
  </w:style>
  <w:style w:type="paragraph" w:styleId="BalloonText">
    <w:name w:val="Balloon Text"/>
    <w:basedOn w:val="Normal"/>
    <w:link w:val="BalloonTextChar"/>
    <w:uiPriority w:val="99"/>
    <w:rsid w:val="00CF7FB2"/>
    <w:rPr>
      <w:rFonts w:ascii="Tahoma" w:hAnsi="Tahoma" w:cs="Tahoma"/>
      <w:sz w:val="16"/>
      <w:szCs w:val="16"/>
    </w:rPr>
  </w:style>
  <w:style w:type="character" w:customStyle="1" w:styleId="BalloonTextChar">
    <w:name w:val="Balloon Text Char"/>
    <w:link w:val="BalloonText"/>
    <w:uiPriority w:val="99"/>
    <w:rsid w:val="00CF7FB2"/>
    <w:rPr>
      <w:rFonts w:ascii="Tahoma" w:hAnsi="Tahoma" w:cs="Tahoma"/>
      <w:sz w:val="16"/>
      <w:szCs w:val="16"/>
      <w:lang w:bidi="ar-SA"/>
    </w:rPr>
  </w:style>
  <w:style w:type="paragraph" w:styleId="NoSpacing">
    <w:name w:val="No Spacing"/>
    <w:aliases w:val="Bulleting,سوال"/>
    <w:link w:val="NoSpacingChar"/>
    <w:uiPriority w:val="1"/>
    <w:qFormat/>
    <w:rsid w:val="00CC75F1"/>
    <w:pPr>
      <w:spacing w:line="276" w:lineRule="auto"/>
      <w:ind w:firstLine="720"/>
      <w:jc w:val="both"/>
    </w:pPr>
    <w:rPr>
      <w:rFonts w:eastAsia="MS Mincho"/>
    </w:rPr>
  </w:style>
  <w:style w:type="character" w:customStyle="1" w:styleId="NoSpacingChar">
    <w:name w:val="No Spacing Char"/>
    <w:aliases w:val="Bulleting Char,سوال Char"/>
    <w:basedOn w:val="DefaultParagraphFont"/>
    <w:link w:val="NoSpacing"/>
    <w:uiPriority w:val="1"/>
    <w:rsid w:val="00CC75F1"/>
    <w:rPr>
      <w:rFonts w:eastAsia="MS Mincho"/>
    </w:rPr>
  </w:style>
  <w:style w:type="paragraph" w:customStyle="1" w:styleId="ac">
    <w:name w:val="متن"/>
    <w:basedOn w:val="BodyText"/>
    <w:link w:val="Char"/>
    <w:autoRedefine/>
    <w:qFormat/>
    <w:rsid w:val="00B847A3"/>
    <w:pPr>
      <w:spacing w:after="0" w:line="276" w:lineRule="auto"/>
      <w:jc w:val="both"/>
    </w:pPr>
    <w:rPr>
      <w:rFonts w:eastAsia="Times New Roman" w:cs="B Nazanin"/>
      <w:noProof/>
      <w:sz w:val="28"/>
      <w:szCs w:val="28"/>
      <w:lang w:bidi="fa-IR"/>
    </w:rPr>
  </w:style>
  <w:style w:type="character" w:customStyle="1" w:styleId="Char">
    <w:name w:val="متن Char"/>
    <w:basedOn w:val="BodyTextChar"/>
    <w:link w:val="ac"/>
    <w:rsid w:val="00B847A3"/>
    <w:rPr>
      <w:rFonts w:ascii="B Nazanin" w:eastAsiaTheme="minorHAnsi" w:hAnsi="B Nazanin" w:cs="B Nazanin"/>
      <w:noProof/>
      <w:sz w:val="28"/>
      <w:szCs w:val="28"/>
      <w:lang w:bidi="ar-SA"/>
    </w:rPr>
  </w:style>
  <w:style w:type="paragraph" w:styleId="BodyText">
    <w:name w:val="Body Text"/>
    <w:basedOn w:val="Normal"/>
    <w:link w:val="BodyTextChar"/>
    <w:uiPriority w:val="1"/>
    <w:rsid w:val="00CC75F1"/>
    <w:pPr>
      <w:spacing w:after="120"/>
    </w:pPr>
  </w:style>
  <w:style w:type="character" w:customStyle="1" w:styleId="BodyTextChar">
    <w:name w:val="Body Text Char"/>
    <w:basedOn w:val="DefaultParagraphFont"/>
    <w:link w:val="BodyText"/>
    <w:uiPriority w:val="1"/>
    <w:rsid w:val="00FF0DD1"/>
    <w:rPr>
      <w:rFonts w:ascii="B Nazanin" w:eastAsiaTheme="minorHAnsi" w:hAnsi="B Nazanin" w:cstheme="minorBidi"/>
      <w:sz w:val="24"/>
      <w:szCs w:val="24"/>
      <w:lang w:bidi="ar-SA"/>
    </w:rPr>
  </w:style>
  <w:style w:type="paragraph" w:customStyle="1" w:styleId="1">
    <w:name w:val="تيتر 1"/>
    <w:basedOn w:val="Heading1"/>
    <w:link w:val="1Char"/>
    <w:uiPriority w:val="1"/>
    <w:qFormat/>
    <w:rsid w:val="00C92A3A"/>
    <w:pPr>
      <w:numPr>
        <w:numId w:val="7"/>
      </w:numPr>
      <w:spacing w:before="240" w:after="120" w:line="240" w:lineRule="auto"/>
      <w:ind w:left="0"/>
    </w:pPr>
    <w:rPr>
      <w:rFonts w:cs="B Nazanin"/>
      <w:kern w:val="32"/>
      <w:sz w:val="36"/>
      <w:szCs w:val="36"/>
    </w:rPr>
  </w:style>
  <w:style w:type="character" w:customStyle="1" w:styleId="1Char">
    <w:name w:val="تيتر 1 Char"/>
    <w:basedOn w:val="Heading1Char"/>
    <w:link w:val="1"/>
    <w:uiPriority w:val="1"/>
    <w:rsid w:val="00FF0DD1"/>
    <w:rPr>
      <w:rFonts w:ascii="B Nazanin" w:eastAsiaTheme="minorHAnsi" w:hAnsi="B Nazanin" w:cs="B Nazanin"/>
      <w:b/>
      <w:bCs/>
      <w:kern w:val="32"/>
      <w:sz w:val="36"/>
      <w:szCs w:val="36"/>
      <w:lang w:bidi="ar-SA"/>
    </w:rPr>
  </w:style>
  <w:style w:type="paragraph" w:customStyle="1" w:styleId="1-1">
    <w:name w:val="تيتر 1-1"/>
    <w:basedOn w:val="1"/>
    <w:link w:val="1-1Char"/>
    <w:autoRedefine/>
    <w:uiPriority w:val="1"/>
    <w:qFormat/>
    <w:rsid w:val="004B6928"/>
    <w:pPr>
      <w:numPr>
        <w:ilvl w:val="1"/>
      </w:numPr>
      <w:ind w:left="648" w:hanging="648"/>
    </w:pPr>
    <w:rPr>
      <w:sz w:val="32"/>
      <w:szCs w:val="32"/>
      <w:lang w:val="ru-RU" w:bidi="ar-DZ"/>
    </w:rPr>
  </w:style>
  <w:style w:type="character" w:customStyle="1" w:styleId="1-1Char">
    <w:name w:val="تيتر 1-1 Char"/>
    <w:basedOn w:val="1Char"/>
    <w:link w:val="1-1"/>
    <w:uiPriority w:val="1"/>
    <w:rsid w:val="004B6928"/>
    <w:rPr>
      <w:rFonts w:ascii="B Nazanin" w:eastAsiaTheme="minorHAnsi" w:hAnsi="B Nazanin" w:cs="B Nazanin"/>
      <w:b/>
      <w:bCs/>
      <w:kern w:val="32"/>
      <w:sz w:val="32"/>
      <w:szCs w:val="32"/>
      <w:lang w:val="ru-RU" w:bidi="ar-DZ"/>
    </w:rPr>
  </w:style>
  <w:style w:type="paragraph" w:customStyle="1" w:styleId="a0">
    <w:name w:val="شكل."/>
    <w:basedOn w:val="Normal"/>
    <w:link w:val="Char0"/>
    <w:uiPriority w:val="1"/>
    <w:qFormat/>
    <w:rsid w:val="00B94871"/>
    <w:pPr>
      <w:numPr>
        <w:ilvl w:val="3"/>
        <w:numId w:val="7"/>
      </w:numPr>
      <w:spacing w:before="120" w:after="240" w:line="276" w:lineRule="auto"/>
      <w:jc w:val="center"/>
      <w:outlineLvl w:val="3"/>
    </w:pPr>
    <w:rPr>
      <w:rFonts w:cs="B Nazanin"/>
      <w:b/>
      <w:bCs/>
      <w:color w:val="000000"/>
      <w:kern w:val="32"/>
      <w:lang w:bidi="ar-BH"/>
    </w:rPr>
  </w:style>
  <w:style w:type="character" w:customStyle="1" w:styleId="Char0">
    <w:name w:val="شكل. Char"/>
    <w:basedOn w:val="DefaultParagraphFont"/>
    <w:link w:val="a0"/>
    <w:uiPriority w:val="1"/>
    <w:rsid w:val="00FF0DD1"/>
    <w:rPr>
      <w:rFonts w:ascii="B Nazanin" w:eastAsiaTheme="minorHAnsi" w:hAnsi="B Nazanin" w:cs="B Nazanin"/>
      <w:b/>
      <w:bCs/>
      <w:color w:val="000000"/>
      <w:kern w:val="32"/>
      <w:sz w:val="24"/>
      <w:szCs w:val="24"/>
      <w:lang w:bidi="ar-BH"/>
    </w:rPr>
  </w:style>
  <w:style w:type="paragraph" w:customStyle="1" w:styleId="a1">
    <w:name w:val="جدول"/>
    <w:basedOn w:val="a0"/>
    <w:autoRedefine/>
    <w:uiPriority w:val="1"/>
    <w:qFormat/>
    <w:rsid w:val="00752EBD"/>
    <w:pPr>
      <w:keepNext/>
      <w:numPr>
        <w:ilvl w:val="4"/>
      </w:numPr>
      <w:spacing w:after="120" w:line="240" w:lineRule="auto"/>
      <w:ind w:left="3514"/>
      <w:outlineLvl w:val="4"/>
    </w:pPr>
    <w:rPr>
      <w:b w:val="0"/>
      <w:color w:val="auto"/>
    </w:rPr>
  </w:style>
  <w:style w:type="paragraph" w:customStyle="1" w:styleId="a2">
    <w:name w:val="فرمول"/>
    <w:basedOn w:val="ac"/>
    <w:uiPriority w:val="1"/>
    <w:qFormat/>
    <w:rsid w:val="00982736"/>
    <w:pPr>
      <w:numPr>
        <w:ilvl w:val="5"/>
        <w:numId w:val="7"/>
      </w:numPr>
      <w:spacing w:after="120"/>
      <w:outlineLvl w:val="5"/>
    </w:pPr>
  </w:style>
  <w:style w:type="paragraph" w:customStyle="1" w:styleId="1-1-1">
    <w:name w:val="تيتر 1-1-1"/>
    <w:basedOn w:val="1-1"/>
    <w:autoRedefine/>
    <w:uiPriority w:val="1"/>
    <w:qFormat/>
    <w:rsid w:val="00081A2D"/>
    <w:pPr>
      <w:numPr>
        <w:ilvl w:val="2"/>
      </w:numPr>
      <w:ind w:left="14"/>
      <w:outlineLvl w:val="1"/>
    </w:pPr>
    <w:rPr>
      <w:sz w:val="26"/>
      <w:szCs w:val="28"/>
    </w:rPr>
  </w:style>
  <w:style w:type="paragraph" w:customStyle="1" w:styleId="a4">
    <w:name w:val="مراجع"/>
    <w:basedOn w:val="Normal"/>
    <w:next w:val="ac"/>
    <w:qFormat/>
    <w:rsid w:val="003B2936"/>
    <w:pPr>
      <w:numPr>
        <w:ilvl w:val="8"/>
        <w:numId w:val="7"/>
      </w:numPr>
      <w:spacing w:before="120"/>
    </w:pPr>
    <w:rPr>
      <w:rFonts w:eastAsiaTheme="minorEastAsia" w:cs="B Nazanin"/>
      <w:sz w:val="22"/>
      <w:lang w:bidi="ar-BH"/>
    </w:rPr>
  </w:style>
  <w:style w:type="paragraph" w:customStyle="1" w:styleId="ad">
    <w:name w:val="تيتر"/>
    <w:basedOn w:val="ac"/>
    <w:uiPriority w:val="1"/>
    <w:rsid w:val="00CC75F1"/>
    <w:rPr>
      <w:b/>
      <w:bCs/>
    </w:rPr>
  </w:style>
  <w:style w:type="paragraph" w:customStyle="1" w:styleId="ae">
    <w:name w:val="بخش"/>
    <w:basedOn w:val="Heading2"/>
    <w:uiPriority w:val="1"/>
    <w:qFormat/>
    <w:rsid w:val="00062CF0"/>
    <w:pPr>
      <w:numPr>
        <w:ilvl w:val="0"/>
        <w:numId w:val="0"/>
      </w:numPr>
      <w:ind w:left="-2"/>
    </w:pPr>
    <w:rPr>
      <w:sz w:val="22"/>
      <w:lang w:val="en-US"/>
    </w:rPr>
  </w:style>
  <w:style w:type="paragraph" w:customStyle="1" w:styleId="af">
    <w:name w:val="عنوان وسط چین"/>
    <w:basedOn w:val="Normal"/>
    <w:uiPriority w:val="1"/>
    <w:rsid w:val="00CC75F1"/>
    <w:pPr>
      <w:widowControl w:val="0"/>
      <w:spacing w:after="120"/>
      <w:jc w:val="center"/>
    </w:pPr>
    <w:rPr>
      <w:rFonts w:eastAsia="Calibri" w:cs="B Nazanin"/>
      <w:b/>
      <w:bCs/>
      <w:noProof/>
      <w:szCs w:val="28"/>
    </w:rPr>
  </w:style>
  <w:style w:type="paragraph" w:customStyle="1" w:styleId="JADVAL">
    <w:name w:val="JADVAL"/>
    <w:basedOn w:val="Normal"/>
    <w:uiPriority w:val="1"/>
    <w:rsid w:val="00CC75F1"/>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CC75F1"/>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4E07A2"/>
    <w:pPr>
      <w:numPr>
        <w:ilvl w:val="0"/>
        <w:numId w:val="0"/>
      </w:numPr>
      <w:spacing w:before="120"/>
      <w:ind w:left="-47"/>
      <w:outlineLvl w:val="2"/>
    </w:pPr>
    <w:rPr>
      <w:rFonts w:cs="B Zar"/>
      <w:sz w:val="28"/>
      <w:lang w:bidi="ar-BH"/>
    </w:rPr>
  </w:style>
  <w:style w:type="character" w:customStyle="1" w:styleId="Heading4Char">
    <w:name w:val="Heading 4 Char"/>
    <w:aliases w:val="Head 1-1-1-1 Char"/>
    <w:basedOn w:val="DefaultParagraphFont"/>
    <w:link w:val="Heading4"/>
    <w:uiPriority w:val="9"/>
    <w:rsid w:val="004D261F"/>
    <w:rPr>
      <w:rFonts w:ascii="B Nazanin" w:eastAsiaTheme="minorHAnsi" w:hAnsi="B Nazanin" w:cs="B Zar"/>
      <w:b/>
      <w:bCs/>
      <w:kern w:val="32"/>
      <w:sz w:val="28"/>
      <w:szCs w:val="28"/>
      <w:lang w:val="ru-RU" w:bidi="ar-BH"/>
    </w:rPr>
  </w:style>
  <w:style w:type="character" w:customStyle="1" w:styleId="Heading8Char">
    <w:name w:val="Heading 8 Char"/>
    <w:basedOn w:val="DefaultParagraphFont"/>
    <w:link w:val="Heading8"/>
    <w:uiPriority w:val="1"/>
    <w:rsid w:val="00FF0DD1"/>
    <w:rPr>
      <w:rFonts w:ascii="Calibri" w:eastAsiaTheme="minorHAnsi" w:hAnsi="Calibri" w:cs="Arial"/>
      <w:i/>
      <w:iCs/>
      <w:sz w:val="24"/>
      <w:szCs w:val="24"/>
      <w:lang w:bidi="ar-SA"/>
    </w:rPr>
  </w:style>
  <w:style w:type="character" w:customStyle="1" w:styleId="Heading9Char">
    <w:name w:val="Heading 9 Char"/>
    <w:basedOn w:val="DefaultParagraphFont"/>
    <w:link w:val="Heading9"/>
    <w:uiPriority w:val="1"/>
    <w:rsid w:val="00FF0DD1"/>
    <w:rPr>
      <w:rFonts w:ascii="B Nazanin" w:eastAsiaTheme="minorHAnsi" w:hAnsi="B Nazanin" w:cs="Grand Kufi Mazar"/>
      <w:b/>
      <w:bCs/>
      <w:noProof/>
      <w:sz w:val="28"/>
      <w:szCs w:val="28"/>
      <w:lang w:bidi="ar-SA"/>
    </w:rPr>
  </w:style>
  <w:style w:type="character" w:styleId="Strong">
    <w:name w:val="Strong"/>
    <w:basedOn w:val="DefaultParagraphFont"/>
    <w:uiPriority w:val="22"/>
    <w:qFormat/>
    <w:rsid w:val="00CC75F1"/>
    <w:rPr>
      <w:b/>
      <w:bCs/>
    </w:rPr>
  </w:style>
  <w:style w:type="character" w:styleId="Emphasis">
    <w:name w:val="Emphasis"/>
    <w:aliases w:val="فارسی"/>
    <w:basedOn w:val="DefaultParagraphFont"/>
    <w:uiPriority w:val="20"/>
    <w:qFormat/>
    <w:rsid w:val="00CC75F1"/>
    <w:rPr>
      <w:i/>
      <w:iCs/>
    </w:rPr>
  </w:style>
  <w:style w:type="paragraph" w:styleId="ListParagraph">
    <w:name w:val="List Paragraph"/>
    <w:aliases w:val="Numbering"/>
    <w:basedOn w:val="Normal"/>
    <w:link w:val="ListParagraphChar"/>
    <w:uiPriority w:val="34"/>
    <w:qFormat/>
    <w:rsid w:val="00AA36CD"/>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AA36CD"/>
    <w:rPr>
      <w:rFonts w:ascii="B Nazanin" w:eastAsia="Calibri" w:hAnsi="B Nazanin" w:cs="B Nazanin"/>
      <w:sz w:val="28"/>
      <w:szCs w:val="28"/>
      <w:lang w:bidi="ar-SA"/>
    </w:rPr>
  </w:style>
  <w:style w:type="paragraph" w:styleId="Quote">
    <w:name w:val="Quote"/>
    <w:aliases w:val="Equation"/>
    <w:basedOn w:val="Normal"/>
    <w:next w:val="Normal"/>
    <w:link w:val="QuoteChar"/>
    <w:autoRedefine/>
    <w:uiPriority w:val="29"/>
    <w:rsid w:val="00CC75F1"/>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CC75F1"/>
    <w:rPr>
      <w:rFonts w:eastAsia="Calibri" w:cs="B Nazanin"/>
      <w:iCs/>
      <w:color w:val="000000"/>
      <w:sz w:val="26"/>
      <w:szCs w:val="26"/>
    </w:rPr>
  </w:style>
  <w:style w:type="paragraph" w:customStyle="1" w:styleId="a3">
    <w:name w:val="نمودار"/>
    <w:basedOn w:val="Normal"/>
    <w:link w:val="Char1"/>
    <w:qFormat/>
    <w:rsid w:val="00B9354F"/>
    <w:pPr>
      <w:numPr>
        <w:ilvl w:val="7"/>
        <w:numId w:val="7"/>
      </w:numPr>
      <w:jc w:val="center"/>
    </w:pPr>
    <w:rPr>
      <w:rFonts w:cs="B Nazanin"/>
      <w:b/>
      <w:bCs/>
      <w:lang w:bidi="ar-BH"/>
    </w:rPr>
  </w:style>
  <w:style w:type="character" w:customStyle="1" w:styleId="Char1">
    <w:name w:val="نمودار Char"/>
    <w:basedOn w:val="Char0"/>
    <w:link w:val="a3"/>
    <w:rsid w:val="00B9354F"/>
    <w:rPr>
      <w:rFonts w:ascii="B Nazanin" w:eastAsiaTheme="minorHAnsi" w:hAnsi="B Nazanin" w:cs="B Nazanin"/>
      <w:b/>
      <w:bCs/>
      <w:color w:val="000000"/>
      <w:kern w:val="32"/>
      <w:sz w:val="24"/>
      <w:szCs w:val="24"/>
      <w:lang w:bidi="ar-BH"/>
    </w:rPr>
  </w:style>
  <w:style w:type="character" w:styleId="PlaceholderText">
    <w:name w:val="Placeholder Text"/>
    <w:basedOn w:val="DefaultParagraphFont"/>
    <w:uiPriority w:val="99"/>
    <w:semiHidden/>
    <w:rsid w:val="006C7F73"/>
    <w:rPr>
      <w:color w:val="808080"/>
    </w:rPr>
  </w:style>
  <w:style w:type="paragraph" w:customStyle="1" w:styleId="af0">
    <w:name w:val="پاورقی"/>
    <w:basedOn w:val="FootnoteText"/>
    <w:link w:val="Char2"/>
    <w:uiPriority w:val="1"/>
    <w:rsid w:val="00DC62EE"/>
    <w:pPr>
      <w:bidi w:val="0"/>
    </w:pPr>
    <w:rPr>
      <w:sz w:val="20"/>
    </w:rPr>
  </w:style>
  <w:style w:type="character" w:customStyle="1" w:styleId="FootnoteTextChar">
    <w:name w:val="Footnote Text Char"/>
    <w:basedOn w:val="DefaultParagraphFont"/>
    <w:link w:val="FootnoteText"/>
    <w:uiPriority w:val="99"/>
    <w:rsid w:val="00BA4BF7"/>
    <w:rPr>
      <w:rFonts w:cs="B Nazanin"/>
    </w:rPr>
  </w:style>
  <w:style w:type="character" w:customStyle="1" w:styleId="Char2">
    <w:name w:val="پاورقی Char"/>
    <w:basedOn w:val="FootnoteTextChar"/>
    <w:link w:val="af0"/>
    <w:uiPriority w:val="1"/>
    <w:rsid w:val="00FF0DD1"/>
    <w:rPr>
      <w:rFonts w:ascii="B Nazanin" w:eastAsiaTheme="minorHAnsi" w:hAnsi="B Nazanin" w:cs="B Nazanin"/>
      <w:lang w:bidi="ar-SA"/>
    </w:rPr>
  </w:style>
  <w:style w:type="character" w:customStyle="1" w:styleId="hps">
    <w:name w:val="hps"/>
    <w:basedOn w:val="DefaultParagraphFont"/>
    <w:uiPriority w:val="1"/>
    <w:rsid w:val="0059249B"/>
  </w:style>
  <w:style w:type="character" w:customStyle="1" w:styleId="shorttext">
    <w:name w:val="short_text"/>
    <w:basedOn w:val="DefaultParagraphFont"/>
    <w:uiPriority w:val="1"/>
    <w:rsid w:val="0059249B"/>
  </w:style>
  <w:style w:type="numbering" w:customStyle="1" w:styleId="NoList1">
    <w:name w:val="No List1"/>
    <w:next w:val="NoList"/>
    <w:uiPriority w:val="99"/>
    <w:semiHidden/>
    <w:unhideWhenUsed/>
    <w:rsid w:val="00C83EA1"/>
  </w:style>
  <w:style w:type="character" w:customStyle="1" w:styleId="Heading5Char">
    <w:name w:val="Heading 5 Char"/>
    <w:basedOn w:val="DefaultParagraphFont"/>
    <w:link w:val="Heading5"/>
    <w:uiPriority w:val="9"/>
    <w:rsid w:val="00C83EA1"/>
    <w:rPr>
      <w:rFonts w:ascii="B Nazanin" w:eastAsiaTheme="minorHAnsi" w:hAnsi="B Nazanin" w:cstheme="minorBidi"/>
      <w:b/>
      <w:bCs/>
      <w:i/>
      <w:iCs/>
      <w:sz w:val="26"/>
      <w:szCs w:val="26"/>
      <w:lang w:bidi="ar-SA"/>
    </w:rPr>
  </w:style>
  <w:style w:type="character" w:customStyle="1" w:styleId="Heading6Char">
    <w:name w:val="Heading 6 Char"/>
    <w:basedOn w:val="DefaultParagraphFont"/>
    <w:link w:val="Heading6"/>
    <w:uiPriority w:val="9"/>
    <w:rsid w:val="00C83EA1"/>
    <w:rPr>
      <w:rFonts w:ascii="B Nazanin" w:eastAsiaTheme="minorHAnsi" w:hAnsi="B Nazanin" w:cstheme="minorBidi"/>
      <w:b/>
      <w:bCs/>
      <w:sz w:val="22"/>
      <w:szCs w:val="22"/>
      <w:lang w:bidi="ar-SA"/>
    </w:rPr>
  </w:style>
  <w:style w:type="character" w:customStyle="1" w:styleId="FooterChar">
    <w:name w:val="Footer Char"/>
    <w:basedOn w:val="DefaultParagraphFont"/>
    <w:link w:val="Footer"/>
    <w:uiPriority w:val="99"/>
    <w:rsid w:val="00C83EA1"/>
    <w:rPr>
      <w:rFonts w:cs="Nazanin"/>
      <w:szCs w:val="24"/>
    </w:rPr>
  </w:style>
  <w:style w:type="character" w:customStyle="1" w:styleId="Heading7Char">
    <w:name w:val="Heading 7 Char"/>
    <w:basedOn w:val="DefaultParagraphFont"/>
    <w:link w:val="Heading7"/>
    <w:uiPriority w:val="1"/>
    <w:rsid w:val="00FF0DD1"/>
    <w:rPr>
      <w:rFonts w:ascii="B Nazanin" w:eastAsiaTheme="minorHAnsi" w:hAnsi="B Nazanin" w:cstheme="minorBidi"/>
      <w:sz w:val="24"/>
      <w:szCs w:val="24"/>
      <w:lang w:bidi="ar-SA"/>
    </w:rPr>
  </w:style>
  <w:style w:type="table" w:customStyle="1" w:styleId="TableGrid10">
    <w:name w:val="Table Grid1"/>
    <w:basedOn w:val="TableNormal"/>
    <w:next w:val="TableGrid"/>
    <w:rsid w:val="00C83EA1"/>
    <w:pPr>
      <w:bidi/>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395302"/>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FF0DD1"/>
    <w:rPr>
      <w:rFonts w:ascii="Tahoma" w:eastAsiaTheme="minorHAnsi" w:hAnsi="Tahoma" w:cs="Tahoma"/>
      <w:sz w:val="24"/>
      <w:shd w:val="clear" w:color="auto" w:fill="000080"/>
      <w:lang w:bidi="ar-SA"/>
    </w:rPr>
  </w:style>
  <w:style w:type="paragraph" w:styleId="DocumentMap">
    <w:name w:val="Document Map"/>
    <w:basedOn w:val="Normal"/>
    <w:link w:val="DocumentMapChar"/>
    <w:uiPriority w:val="1"/>
    <w:rsid w:val="00C83EA1"/>
    <w:pPr>
      <w:shd w:val="clear" w:color="auto" w:fill="000080"/>
      <w:spacing w:line="360" w:lineRule="auto"/>
      <w:jc w:val="lowKashida"/>
    </w:pPr>
    <w:rPr>
      <w:rFonts w:ascii="Tahoma" w:hAnsi="Tahoma" w:cs="Tahoma"/>
      <w:szCs w:val="20"/>
    </w:rPr>
  </w:style>
  <w:style w:type="character" w:customStyle="1" w:styleId="DocumentMapChar1">
    <w:name w:val="Document Map Char1"/>
    <w:basedOn w:val="DefaultParagraphFont"/>
    <w:uiPriority w:val="1"/>
    <w:rsid w:val="00C83EA1"/>
    <w:rPr>
      <w:rFonts w:ascii="Tahoma" w:hAnsi="Tahoma" w:cs="Tahoma"/>
      <w:sz w:val="16"/>
      <w:szCs w:val="16"/>
    </w:rPr>
  </w:style>
  <w:style w:type="paragraph" w:customStyle="1" w:styleId="StyleCaptionCentered1">
    <w:name w:val="Style Caption + Centered1"/>
    <w:basedOn w:val="Caption"/>
    <w:uiPriority w:val="1"/>
    <w:rsid w:val="00C83EA1"/>
    <w:pPr>
      <w:spacing w:before="60"/>
      <w:jc w:val="center"/>
    </w:pPr>
    <w:rPr>
      <w:rFonts w:cs="B Nazanin"/>
      <w:sz w:val="22"/>
      <w:szCs w:val="24"/>
    </w:rPr>
  </w:style>
  <w:style w:type="paragraph" w:customStyle="1" w:styleId="Refrence">
    <w:name w:val="Refrence"/>
    <w:basedOn w:val="Normal"/>
    <w:link w:val="RefrenceChar"/>
    <w:uiPriority w:val="1"/>
    <w:rsid w:val="00C83EA1"/>
    <w:rPr>
      <w:rFonts w:cs="B Lotus"/>
    </w:rPr>
  </w:style>
  <w:style w:type="table" w:customStyle="1" w:styleId="TableGrid11">
    <w:name w:val="Table Grid 11"/>
    <w:basedOn w:val="TableNormal"/>
    <w:next w:val="TableGrid1"/>
    <w:rsid w:val="00C83EA1"/>
    <w:pPr>
      <w:bidi/>
      <w:spacing w:line="360" w:lineRule="auto"/>
      <w:jc w:val="lowKashida"/>
    </w:pPr>
    <w:rPr>
      <w:lang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1">
    <w:name w:val="زشحفهخد"/>
    <w:basedOn w:val="Normal"/>
    <w:uiPriority w:val="1"/>
    <w:rsid w:val="00C83EA1"/>
    <w:pPr>
      <w:spacing w:line="360" w:lineRule="auto"/>
      <w:jc w:val="lowKashida"/>
    </w:pPr>
    <w:rPr>
      <w:rFonts w:cs="B Nazanin"/>
      <w:szCs w:val="28"/>
    </w:rPr>
  </w:style>
  <w:style w:type="paragraph" w:customStyle="1" w:styleId="CAPTIO">
    <w:name w:val="زCAPTIO"/>
    <w:basedOn w:val="Normal"/>
    <w:uiPriority w:val="1"/>
    <w:rsid w:val="00C83EA1"/>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C83EA1"/>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C83EA1"/>
    <w:rPr>
      <w:color w:val="800080"/>
      <w:u w:val="single"/>
    </w:rPr>
  </w:style>
  <w:style w:type="character" w:customStyle="1" w:styleId="bold">
    <w:name w:val="bold"/>
    <w:basedOn w:val="DefaultParagraphFont"/>
    <w:uiPriority w:val="1"/>
    <w:rsid w:val="00C83EA1"/>
  </w:style>
  <w:style w:type="paragraph" w:customStyle="1" w:styleId="Style10">
    <w:name w:val="Style1"/>
    <w:basedOn w:val="Heading9"/>
    <w:next w:val="Heading9"/>
    <w:link w:val="Style1Char"/>
    <w:uiPriority w:val="1"/>
    <w:rsid w:val="00C83EA1"/>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C83EA1"/>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C83EA1"/>
    <w:pPr>
      <w:numPr>
        <w:ilvl w:val="0"/>
        <w:numId w:val="0"/>
      </w:numPr>
      <w:tabs>
        <w:tab w:val="left" w:pos="3087"/>
      </w:tabs>
      <w:spacing w:line="360" w:lineRule="auto"/>
      <w:jc w:val="lowKashida"/>
    </w:pPr>
    <w:rPr>
      <w:rFonts w:cs="B Nazanin"/>
      <w:i w:val="0"/>
      <w:iCs w:val="0"/>
      <w:sz w:val="20"/>
      <w:szCs w:val="22"/>
    </w:rPr>
  </w:style>
  <w:style w:type="character" w:customStyle="1" w:styleId="af2">
    <w:name w:val="_"/>
    <w:uiPriority w:val="1"/>
    <w:rsid w:val="00C83EA1"/>
    <w:rPr>
      <w:sz w:val="20"/>
    </w:rPr>
  </w:style>
  <w:style w:type="paragraph" w:customStyle="1" w:styleId="Nazanin">
    <w:name w:val="Nazanin"/>
    <w:basedOn w:val="Normal"/>
    <w:uiPriority w:val="1"/>
    <w:rsid w:val="00C83EA1"/>
    <w:pPr>
      <w:jc w:val="lowKashida"/>
    </w:pPr>
    <w:rPr>
      <w:rFonts w:cs="B Nazanin"/>
      <w:sz w:val="22"/>
      <w:szCs w:val="28"/>
      <w:lang w:val="ru-RU"/>
    </w:rPr>
  </w:style>
  <w:style w:type="paragraph" w:customStyle="1" w:styleId="pictures">
    <w:name w:val="pictures"/>
    <w:basedOn w:val="Normal"/>
    <w:uiPriority w:val="1"/>
    <w:rsid w:val="00C83EA1"/>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C83EA1"/>
    <w:pPr>
      <w:bidi w:val="0"/>
      <w:jc w:val="center"/>
    </w:pPr>
  </w:style>
  <w:style w:type="character" w:customStyle="1" w:styleId="BodyText2Char">
    <w:name w:val="Body Text 2 Char"/>
    <w:basedOn w:val="DefaultParagraphFont"/>
    <w:link w:val="BodyText2"/>
    <w:uiPriority w:val="1"/>
    <w:rsid w:val="00FF0DD1"/>
    <w:rPr>
      <w:rFonts w:ascii="B Nazanin" w:eastAsiaTheme="minorHAnsi" w:hAnsi="B Nazanin" w:cstheme="minorBidi"/>
      <w:sz w:val="24"/>
      <w:szCs w:val="24"/>
      <w:lang w:bidi="ar-SA"/>
    </w:rPr>
  </w:style>
  <w:style w:type="character" w:styleId="CommentReference">
    <w:name w:val="annotation reference"/>
    <w:uiPriority w:val="99"/>
    <w:rsid w:val="00C83EA1"/>
    <w:rPr>
      <w:sz w:val="16"/>
      <w:szCs w:val="16"/>
    </w:rPr>
  </w:style>
  <w:style w:type="paragraph" w:styleId="CommentText">
    <w:name w:val="annotation text"/>
    <w:basedOn w:val="Normal"/>
    <w:link w:val="CommentTextChar"/>
    <w:uiPriority w:val="99"/>
    <w:rsid w:val="00C83EA1"/>
    <w:rPr>
      <w:rFonts w:cs="Times New Roman"/>
      <w:szCs w:val="20"/>
    </w:rPr>
  </w:style>
  <w:style w:type="character" w:customStyle="1" w:styleId="CommentTextChar">
    <w:name w:val="Comment Text Char"/>
    <w:basedOn w:val="DefaultParagraphFont"/>
    <w:link w:val="CommentText"/>
    <w:uiPriority w:val="99"/>
    <w:rsid w:val="00C83EA1"/>
  </w:style>
  <w:style w:type="paragraph" w:styleId="CommentSubject">
    <w:name w:val="annotation subject"/>
    <w:basedOn w:val="CommentText"/>
    <w:next w:val="CommentText"/>
    <w:link w:val="CommentSubjectChar"/>
    <w:uiPriority w:val="99"/>
    <w:rsid w:val="00C83EA1"/>
    <w:rPr>
      <w:b/>
      <w:bCs/>
    </w:rPr>
  </w:style>
  <w:style w:type="character" w:customStyle="1" w:styleId="CommentSubjectChar">
    <w:name w:val="Comment Subject Char"/>
    <w:basedOn w:val="CommentTextChar"/>
    <w:link w:val="CommentSubject"/>
    <w:uiPriority w:val="99"/>
    <w:rsid w:val="00C83EA1"/>
    <w:rPr>
      <w:b/>
      <w:bCs/>
      <w:lang w:bidi="ar-SA"/>
    </w:rPr>
  </w:style>
  <w:style w:type="paragraph" w:styleId="NormalWeb">
    <w:name w:val="Normal (Web)"/>
    <w:basedOn w:val="Normal"/>
    <w:uiPriority w:val="99"/>
    <w:unhideWhenUsed/>
    <w:rsid w:val="00C83EA1"/>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E479FB"/>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395302"/>
    <w:pPr>
      <w:ind w:left="1200"/>
    </w:pPr>
    <w:rPr>
      <w:rFonts w:asciiTheme="majorBidi" w:hAnsiTheme="majorBidi" w:cs="B Nazanin"/>
      <w:sz w:val="22"/>
    </w:rPr>
  </w:style>
  <w:style w:type="paragraph" w:styleId="TOC7">
    <w:name w:val="toc 7"/>
    <w:basedOn w:val="Normal"/>
    <w:next w:val="Normal"/>
    <w:autoRedefine/>
    <w:uiPriority w:val="39"/>
    <w:unhideWhenUsed/>
    <w:rsid w:val="00395302"/>
    <w:pPr>
      <w:ind w:left="1440"/>
    </w:pPr>
    <w:rPr>
      <w:rFonts w:asciiTheme="majorBidi" w:hAnsiTheme="majorBidi" w:cs="B Nazanin"/>
      <w:sz w:val="22"/>
    </w:rPr>
  </w:style>
  <w:style w:type="paragraph" w:styleId="TOC8">
    <w:name w:val="toc 8"/>
    <w:basedOn w:val="Normal"/>
    <w:next w:val="Normal"/>
    <w:autoRedefine/>
    <w:uiPriority w:val="39"/>
    <w:unhideWhenUsed/>
    <w:rsid w:val="00395302"/>
    <w:pPr>
      <w:ind w:left="1680"/>
    </w:pPr>
    <w:rPr>
      <w:rFonts w:asciiTheme="majorBidi" w:hAnsiTheme="majorBidi" w:cs="B Nazanin"/>
      <w:sz w:val="22"/>
    </w:rPr>
  </w:style>
  <w:style w:type="paragraph" w:styleId="EndnoteText">
    <w:name w:val="endnote text"/>
    <w:basedOn w:val="Normal"/>
    <w:link w:val="EndnoteTextChar"/>
    <w:uiPriority w:val="99"/>
    <w:unhideWhenUsed/>
    <w:rsid w:val="00C83EA1"/>
    <w:pPr>
      <w:bidi w:val="0"/>
    </w:pPr>
    <w:rPr>
      <w:rFonts w:ascii="Calibri" w:hAnsi="Calibri" w:cs="Arial"/>
      <w:szCs w:val="20"/>
    </w:rPr>
  </w:style>
  <w:style w:type="character" w:customStyle="1" w:styleId="EndnoteTextChar">
    <w:name w:val="Endnote Text Char"/>
    <w:basedOn w:val="DefaultParagraphFont"/>
    <w:link w:val="EndnoteText"/>
    <w:uiPriority w:val="99"/>
    <w:rsid w:val="00C83EA1"/>
    <w:rPr>
      <w:rFonts w:ascii="Calibri" w:hAnsi="Calibri" w:cs="Arial"/>
      <w:lang w:bidi="ar-SA"/>
    </w:rPr>
  </w:style>
  <w:style w:type="character" w:styleId="EndnoteReference">
    <w:name w:val="endnote reference"/>
    <w:uiPriority w:val="99"/>
    <w:unhideWhenUsed/>
    <w:rsid w:val="00C83EA1"/>
    <w:rPr>
      <w:vertAlign w:val="superscript"/>
    </w:rPr>
  </w:style>
  <w:style w:type="paragraph" w:styleId="Revision">
    <w:name w:val="Revision"/>
    <w:hidden/>
    <w:uiPriority w:val="99"/>
    <w:semiHidden/>
    <w:rsid w:val="00C83EA1"/>
    <w:rPr>
      <w:rFonts w:ascii="Calibri" w:hAnsi="Calibri" w:cs="Arial"/>
      <w:sz w:val="22"/>
      <w:szCs w:val="22"/>
      <w:lang w:bidi="ar-SA"/>
    </w:rPr>
  </w:style>
  <w:style w:type="character" w:styleId="FollowedHyperlink">
    <w:name w:val="FollowedHyperlink"/>
    <w:basedOn w:val="DefaultParagraphFont"/>
    <w:uiPriority w:val="99"/>
    <w:rsid w:val="00C83EA1"/>
    <w:rPr>
      <w:color w:val="800080" w:themeColor="followedHyperlink"/>
      <w:u w:val="single"/>
    </w:rPr>
  </w:style>
  <w:style w:type="paragraph" w:customStyle="1" w:styleId="af3">
    <w:name w:val="عنوان پروژه روی جلد"/>
    <w:basedOn w:val="Normal"/>
    <w:uiPriority w:val="1"/>
    <w:rsid w:val="00ED4CA2"/>
    <w:pPr>
      <w:widowControl w:val="0"/>
      <w:spacing w:line="288" w:lineRule="auto"/>
      <w:jc w:val="center"/>
    </w:pPr>
    <w:rPr>
      <w:rFonts w:cs="B Nazanin"/>
      <w:b/>
      <w:bCs/>
      <w:szCs w:val="40"/>
    </w:rPr>
  </w:style>
  <w:style w:type="paragraph" w:customStyle="1" w:styleId="af4">
    <w:name w:val="زيرنويس جدول، شکل"/>
    <w:next w:val="Normal"/>
    <w:uiPriority w:val="1"/>
    <w:qFormat/>
    <w:rsid w:val="00FE34CF"/>
    <w:pPr>
      <w:widowControl w:val="0"/>
      <w:bidi/>
      <w:adjustRightInd w:val="0"/>
      <w:snapToGrid w:val="0"/>
      <w:spacing w:before="200" w:after="600" w:line="204" w:lineRule="auto"/>
      <w:jc w:val="center"/>
      <w:outlineLvl w:val="5"/>
    </w:pPr>
    <w:rPr>
      <w:rFonts w:cs="B Nazanin"/>
      <w:sz w:val="18"/>
      <w:szCs w:val="18"/>
    </w:rPr>
  </w:style>
  <w:style w:type="paragraph" w:customStyle="1" w:styleId="af5">
    <w:name w:val="بالانويس جدول"/>
    <w:next w:val="Normal"/>
    <w:uiPriority w:val="1"/>
    <w:qFormat/>
    <w:rsid w:val="003A075A"/>
    <w:pPr>
      <w:keepNext/>
      <w:bidi/>
      <w:spacing w:before="600" w:after="100" w:line="204" w:lineRule="auto"/>
      <w:jc w:val="center"/>
      <w:outlineLvl w:val="7"/>
    </w:pPr>
    <w:rPr>
      <w:rFonts w:cs="B Nazanin"/>
      <w:sz w:val="18"/>
      <w:szCs w:val="24"/>
    </w:rPr>
  </w:style>
  <w:style w:type="character" w:customStyle="1" w:styleId="Style1Char">
    <w:name w:val="Style1 Char"/>
    <w:basedOn w:val="DefaultParagraphFont"/>
    <w:link w:val="Style10"/>
    <w:uiPriority w:val="1"/>
    <w:rsid w:val="00FF0DD1"/>
    <w:rPr>
      <w:rFonts w:ascii="B Nazanin" w:eastAsiaTheme="minorHAnsi" w:hAnsi="B Nazanin" w:cs="B Nazanin"/>
      <w:b/>
      <w:bCs/>
      <w:szCs w:val="22"/>
      <w:lang w:bidi="ar-SA"/>
    </w:rPr>
  </w:style>
  <w:style w:type="character" w:customStyle="1" w:styleId="RefrenceChar">
    <w:name w:val="Refrence Char"/>
    <w:basedOn w:val="Style1Char"/>
    <w:link w:val="Refrence"/>
    <w:uiPriority w:val="1"/>
    <w:rsid w:val="00FF0DD1"/>
    <w:rPr>
      <w:rFonts w:ascii="B Nazanin" w:eastAsiaTheme="minorHAnsi" w:hAnsi="B Nazanin" w:cs="B Lotus"/>
      <w:b w:val="0"/>
      <w:bCs w:val="0"/>
      <w:sz w:val="24"/>
      <w:szCs w:val="24"/>
      <w:lang w:bidi="ar-SA"/>
    </w:rPr>
  </w:style>
  <w:style w:type="paragraph" w:customStyle="1" w:styleId="a">
    <w:name w:val="پیوست"/>
    <w:basedOn w:val="Normal"/>
    <w:uiPriority w:val="1"/>
    <w:qFormat/>
    <w:rsid w:val="00F90EEF"/>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B67B8C"/>
    <w:pPr>
      <w:numPr>
        <w:ilvl w:val="1"/>
      </w:numPr>
    </w:pPr>
    <w:rPr>
      <w:color w:val="365F91" w:themeColor="accent1" w:themeShade="BF"/>
      <w:sz w:val="36"/>
      <w:szCs w:val="36"/>
    </w:rPr>
  </w:style>
  <w:style w:type="paragraph" w:customStyle="1" w:styleId="Appendix-Part">
    <w:name w:val="Appendix - Part"/>
    <w:basedOn w:val="Appendix-Chapter"/>
    <w:uiPriority w:val="1"/>
    <w:qFormat/>
    <w:rsid w:val="00B67B8C"/>
    <w:pPr>
      <w:numPr>
        <w:ilvl w:val="2"/>
      </w:numPr>
    </w:pPr>
    <w:rPr>
      <w:sz w:val="32"/>
      <w:szCs w:val="32"/>
    </w:rPr>
  </w:style>
  <w:style w:type="paragraph" w:customStyle="1" w:styleId="AppendixSubPart">
    <w:name w:val="Appendix Sub Part"/>
    <w:basedOn w:val="Appendix-Part"/>
    <w:uiPriority w:val="1"/>
    <w:rsid w:val="00B67B8C"/>
    <w:pPr>
      <w:numPr>
        <w:ilvl w:val="3"/>
      </w:numPr>
    </w:pPr>
    <w:rPr>
      <w:sz w:val="28"/>
      <w:szCs w:val="28"/>
    </w:rPr>
  </w:style>
  <w:style w:type="paragraph" w:customStyle="1" w:styleId="AppendixSection">
    <w:name w:val="Appendix Section"/>
    <w:basedOn w:val="AppendixSubPart"/>
    <w:link w:val="AppendixSectionChar"/>
    <w:uiPriority w:val="1"/>
    <w:rsid w:val="00B67B8C"/>
    <w:pPr>
      <w:numPr>
        <w:ilvl w:val="4"/>
      </w:numPr>
    </w:pPr>
    <w:rPr>
      <w:b w:val="0"/>
      <w:bCs/>
      <w:i/>
      <w:iCs/>
    </w:rPr>
  </w:style>
  <w:style w:type="paragraph" w:customStyle="1" w:styleId="AppendixSubsection">
    <w:name w:val="Appendix Subsection"/>
    <w:basedOn w:val="AppendixSection"/>
    <w:uiPriority w:val="1"/>
    <w:rsid w:val="00B67B8C"/>
    <w:pPr>
      <w:numPr>
        <w:ilvl w:val="5"/>
      </w:numPr>
    </w:pPr>
    <w:rPr>
      <w:i w:val="0"/>
      <w:iCs w:val="0"/>
    </w:rPr>
  </w:style>
  <w:style w:type="character" w:customStyle="1" w:styleId="AppendixSectionChar">
    <w:name w:val="Appendix Section Char"/>
    <w:basedOn w:val="DefaultParagraphFont"/>
    <w:link w:val="AppendixSection"/>
    <w:uiPriority w:val="1"/>
    <w:rsid w:val="00FF0DD1"/>
    <w:rPr>
      <w:rFonts w:asciiTheme="minorHAnsi" w:eastAsiaTheme="minorHAnsi" w:hAnsiTheme="minorHAnsi" w:cs="B Zar"/>
      <w:bCs/>
      <w:i/>
      <w:iCs/>
      <w:color w:val="365F91" w:themeColor="accent1" w:themeShade="BF"/>
      <w:sz w:val="28"/>
      <w:szCs w:val="28"/>
      <w:lang w:val="en-AU" w:bidi="ar-BH"/>
    </w:rPr>
  </w:style>
  <w:style w:type="paragraph" w:styleId="ListBullet">
    <w:name w:val="List Bullet"/>
    <w:basedOn w:val="Normal"/>
    <w:uiPriority w:val="99"/>
    <w:unhideWhenUsed/>
    <w:rsid w:val="00B67B8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AD2855"/>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2855"/>
    <w:rPr>
      <w:rFonts w:ascii="Arial"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AD2855"/>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D2855"/>
    <w:rPr>
      <w:rFonts w:ascii="Arial" w:hAnsi="Arial" w:cs="Arial"/>
      <w:vanish/>
      <w:sz w:val="16"/>
      <w:szCs w:val="16"/>
      <w:lang w:bidi="ar-SA"/>
    </w:rPr>
  </w:style>
  <w:style w:type="character" w:customStyle="1" w:styleId="gt-ft-text">
    <w:name w:val="gt-ft-text"/>
    <w:basedOn w:val="DefaultParagraphFont"/>
    <w:uiPriority w:val="1"/>
    <w:rsid w:val="00AD2855"/>
  </w:style>
  <w:style w:type="paragraph" w:customStyle="1" w:styleId="Default">
    <w:name w:val="Default"/>
    <w:uiPriority w:val="1"/>
    <w:rsid w:val="009E1C1A"/>
    <w:pPr>
      <w:autoSpaceDE w:val="0"/>
      <w:autoSpaceDN w:val="0"/>
      <w:adjustRightInd w:val="0"/>
    </w:pPr>
    <w:rPr>
      <w:color w:val="000000"/>
      <w:sz w:val="24"/>
      <w:szCs w:val="24"/>
      <w:lang w:bidi="ar-SA"/>
    </w:rPr>
  </w:style>
  <w:style w:type="character" w:customStyle="1" w:styleId="fontstyle01">
    <w:name w:val="fontstyle01"/>
    <w:basedOn w:val="DefaultParagraphFont"/>
    <w:uiPriority w:val="1"/>
    <w:rsid w:val="00F71302"/>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D15512"/>
    <w:pPr>
      <w:spacing w:after="120"/>
    </w:pPr>
    <w:rPr>
      <w:sz w:val="16"/>
      <w:szCs w:val="16"/>
    </w:rPr>
  </w:style>
  <w:style w:type="character" w:customStyle="1" w:styleId="BodyText3Char">
    <w:name w:val="Body Text 3 Char"/>
    <w:basedOn w:val="DefaultParagraphFont"/>
    <w:link w:val="BodyText3"/>
    <w:semiHidden/>
    <w:rsid w:val="00D15512"/>
    <w:rPr>
      <w:rFonts w:cs="Nazanin"/>
      <w:sz w:val="16"/>
      <w:szCs w:val="16"/>
    </w:rPr>
  </w:style>
  <w:style w:type="table" w:customStyle="1" w:styleId="PlainTable21">
    <w:name w:val="Plain Table 21"/>
    <w:basedOn w:val="TableElegant"/>
    <w:uiPriority w:val="42"/>
    <w:rsid w:val="00830740"/>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830740"/>
    <w:pPr>
      <w:bidi/>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E1645C"/>
    <w:rPr>
      <w:color w:val="605E5C"/>
      <w:shd w:val="clear" w:color="auto" w:fill="E1DFDD"/>
    </w:rPr>
  </w:style>
  <w:style w:type="paragraph" w:customStyle="1" w:styleId="-">
    <w:name w:val="شکل - جدول"/>
    <w:basedOn w:val="ac"/>
    <w:link w:val="-Char"/>
    <w:uiPriority w:val="1"/>
    <w:rsid w:val="007B5A68"/>
    <w:pPr>
      <w:keepNext/>
      <w:keepLines/>
      <w:widowControl w:val="0"/>
      <w:spacing w:line="240" w:lineRule="auto"/>
      <w:jc w:val="center"/>
    </w:pPr>
    <w:rPr>
      <w:rFonts w:cs="Lotus"/>
      <w:sz w:val="18"/>
      <w:lang w:bidi="ar-SA"/>
    </w:rPr>
  </w:style>
  <w:style w:type="character" w:customStyle="1" w:styleId="-Char">
    <w:name w:val="شکل - جدول Char"/>
    <w:basedOn w:val="Char"/>
    <w:link w:val="-"/>
    <w:uiPriority w:val="1"/>
    <w:rsid w:val="00FF0DD1"/>
    <w:rPr>
      <w:rFonts w:asciiTheme="majorBidi" w:eastAsiaTheme="minorHAnsi" w:hAnsiTheme="majorBidi" w:cs="Lotus"/>
      <w:noProof/>
      <w:sz w:val="18"/>
      <w:szCs w:val="28"/>
      <w:lang w:bidi="ar-SA"/>
    </w:rPr>
  </w:style>
  <w:style w:type="paragraph" w:customStyle="1" w:styleId="-0">
    <w:name w:val="شکل - جدول (راست چين)"/>
    <w:basedOn w:val="-"/>
    <w:uiPriority w:val="1"/>
    <w:rsid w:val="007B5A68"/>
    <w:pPr>
      <w:jc w:val="left"/>
    </w:pPr>
  </w:style>
  <w:style w:type="paragraph" w:customStyle="1" w:styleId="-1">
    <w:name w:val="شکل - جدول (ضخيم)"/>
    <w:basedOn w:val="-"/>
    <w:uiPriority w:val="1"/>
    <w:rsid w:val="007B5A68"/>
    <w:rPr>
      <w:b/>
      <w:bCs/>
      <w:lang w:val="en-GB" w:eastAsia="en-GB"/>
    </w:rPr>
  </w:style>
  <w:style w:type="paragraph" w:customStyle="1" w:styleId="af6">
    <w:name w:val="فصل"/>
    <w:next w:val="ac"/>
    <w:uiPriority w:val="1"/>
    <w:rsid w:val="007B5A68"/>
    <w:pPr>
      <w:widowControl w:val="0"/>
      <w:tabs>
        <w:tab w:val="center" w:pos="4253"/>
      </w:tabs>
      <w:bidi/>
      <w:spacing w:line="360" w:lineRule="auto"/>
      <w:jc w:val="center"/>
      <w:outlineLvl w:val="0"/>
    </w:pPr>
    <w:rPr>
      <w:rFonts w:cs="Titr"/>
      <w:b/>
      <w:bCs/>
      <w:sz w:val="52"/>
      <w:szCs w:val="60"/>
    </w:rPr>
  </w:style>
  <w:style w:type="paragraph" w:customStyle="1" w:styleId="af7">
    <w:name w:val="تيتر دوم"/>
    <w:next w:val="ac"/>
    <w:uiPriority w:val="1"/>
    <w:rsid w:val="007B5A68"/>
    <w:pPr>
      <w:keepNext/>
      <w:widowControl w:val="0"/>
      <w:bidi/>
      <w:spacing w:before="720" w:after="480"/>
      <w:outlineLvl w:val="2"/>
    </w:pPr>
    <w:rPr>
      <w:rFonts w:cs="Lotus"/>
      <w:b/>
      <w:bCs/>
      <w:sz w:val="28"/>
      <w:szCs w:val="32"/>
      <w:lang w:bidi="ar-SA"/>
    </w:rPr>
  </w:style>
  <w:style w:type="paragraph" w:customStyle="1" w:styleId="af8">
    <w:name w:val="تيتر اول"/>
    <w:next w:val="ac"/>
    <w:uiPriority w:val="1"/>
    <w:rsid w:val="007B5A68"/>
    <w:pPr>
      <w:keepNext/>
      <w:widowControl w:val="0"/>
      <w:bidi/>
      <w:spacing w:before="600" w:after="480"/>
      <w:outlineLvl w:val="1"/>
    </w:pPr>
    <w:rPr>
      <w:rFonts w:cs="Lotus"/>
      <w:b/>
      <w:bCs/>
      <w:sz w:val="36"/>
      <w:szCs w:val="36"/>
    </w:rPr>
  </w:style>
  <w:style w:type="paragraph" w:customStyle="1" w:styleId="0p1normal">
    <w:name w:val="0p1normal"/>
    <w:basedOn w:val="Normal"/>
    <w:uiPriority w:val="1"/>
    <w:rsid w:val="00E222EA"/>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150932"/>
    <w:rPr>
      <w:color w:val="605E5C"/>
      <w:shd w:val="clear" w:color="auto" w:fill="E1DFDD"/>
    </w:rPr>
  </w:style>
  <w:style w:type="paragraph" w:styleId="Title">
    <w:name w:val="Title"/>
    <w:aliases w:val="عنوان"/>
    <w:basedOn w:val="Normal"/>
    <w:next w:val="Normal"/>
    <w:link w:val="TitleChar"/>
    <w:uiPriority w:val="10"/>
    <w:qFormat/>
    <w:rsid w:val="004C6F1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عنوان Char"/>
    <w:basedOn w:val="DefaultParagraphFont"/>
    <w:link w:val="Title"/>
    <w:uiPriority w:val="10"/>
    <w:rsid w:val="004C6F1A"/>
    <w:rPr>
      <w:rFonts w:asciiTheme="majorHAnsi" w:eastAsiaTheme="majorEastAsia" w:hAnsiTheme="majorHAnsi" w:cstheme="majorBidi"/>
      <w:color w:val="17365D" w:themeColor="text2" w:themeShade="BF"/>
      <w:spacing w:val="5"/>
      <w:kern w:val="28"/>
      <w:sz w:val="52"/>
      <w:szCs w:val="52"/>
      <w:lang w:bidi="ar-SA"/>
    </w:rPr>
  </w:style>
  <w:style w:type="paragraph" w:customStyle="1" w:styleId="Heading21">
    <w:name w:val="Heading 21"/>
    <w:basedOn w:val="Normal"/>
    <w:next w:val="Normal"/>
    <w:uiPriority w:val="1"/>
    <w:unhideWhenUsed/>
    <w:qFormat/>
    <w:rsid w:val="004C6F1A"/>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4C6F1A"/>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C6F1A"/>
    <w:rPr>
      <w:rFonts w:ascii="Consolas" w:eastAsiaTheme="minorHAnsi" w:hAnsi="Consolas" w:cs="Consolas"/>
      <w:lang w:bidi="ar-SA"/>
    </w:rPr>
  </w:style>
  <w:style w:type="table" w:customStyle="1" w:styleId="PlainTable41">
    <w:name w:val="Plain Table 41"/>
    <w:basedOn w:val="TableNormal"/>
    <w:uiPriority w:val="44"/>
    <w:rsid w:val="004C6F1A"/>
    <w:rPr>
      <w:rFonts w:asciiTheme="minorHAnsi" w:eastAsiaTheme="minorHAnsi" w:hAnsiTheme="minorHAnsi" w:cstheme="minorBidi"/>
      <w:sz w:val="22"/>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4C6F1A"/>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DA2BEB"/>
    <w:rPr>
      <w:color w:val="605E5C"/>
      <w:shd w:val="clear" w:color="auto" w:fill="E1DFDD"/>
    </w:rPr>
  </w:style>
  <w:style w:type="paragraph" w:customStyle="1" w:styleId="af9">
    <w:name w:val="منابع"/>
    <w:basedOn w:val="ac"/>
    <w:autoRedefine/>
    <w:qFormat/>
    <w:rsid w:val="004D3C45"/>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B45514"/>
    <w:pPr>
      <w:widowControl w:val="0"/>
      <w:ind w:firstLine="284"/>
      <w:jc w:val="lowKashida"/>
    </w:pPr>
    <w:rPr>
      <w:rFonts w:cs="B Zar"/>
      <w:sz w:val="22"/>
      <w:szCs w:val="26"/>
      <w:lang w:bidi="fa-IR"/>
    </w:rPr>
  </w:style>
  <w:style w:type="paragraph" w:customStyle="1" w:styleId="0">
    <w:name w:val="0 پاراگراف شماره‌دار"/>
    <w:uiPriority w:val="1"/>
    <w:qFormat/>
    <w:rsid w:val="00B45514"/>
    <w:pPr>
      <w:numPr>
        <w:numId w:val="11"/>
      </w:numPr>
      <w:ind w:left="568" w:hanging="284"/>
    </w:pPr>
    <w:rPr>
      <w:rFonts w:eastAsia="Batang" w:cs="B Zar"/>
      <w:sz w:val="26"/>
      <w:szCs w:val="26"/>
    </w:rPr>
  </w:style>
  <w:style w:type="character" w:customStyle="1" w:styleId="0Char">
    <w:name w:val="0 پاراگراف ساده Char"/>
    <w:basedOn w:val="DefaultParagraphFont"/>
    <w:link w:val="00"/>
    <w:uiPriority w:val="1"/>
    <w:rsid w:val="00FF0DD1"/>
    <w:rPr>
      <w:rFonts w:ascii="B Nazanin" w:eastAsiaTheme="minorHAnsi" w:hAnsi="B Nazanin" w:cs="B Zar"/>
      <w:sz w:val="22"/>
      <w:szCs w:val="26"/>
    </w:rPr>
  </w:style>
  <w:style w:type="paragraph" w:customStyle="1" w:styleId="afa">
    <w:name w:val="بدنه"/>
    <w:basedOn w:val="Normal"/>
    <w:link w:val="Char3"/>
    <w:autoRedefine/>
    <w:qFormat/>
    <w:rsid w:val="00B21171"/>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3">
    <w:name w:val="بدنه Char"/>
    <w:basedOn w:val="DefaultParagraphFont"/>
    <w:link w:val="afa"/>
    <w:rsid w:val="00B21171"/>
    <w:rPr>
      <w:rFonts w:ascii="IRNazanin" w:eastAsiaTheme="minorHAnsi" w:hAnsi="IRNazanin" w:cs="B Nazanin"/>
      <w:color w:val="000000"/>
      <w:sz w:val="24"/>
      <w:szCs w:val="24"/>
    </w:rPr>
  </w:style>
  <w:style w:type="paragraph" w:styleId="Subtitle">
    <w:name w:val="Subtitle"/>
    <w:aliases w:val="زیرعنوان"/>
    <w:basedOn w:val="Normal"/>
    <w:next w:val="Normal"/>
    <w:link w:val="SubtitleChar"/>
    <w:autoRedefine/>
    <w:uiPriority w:val="11"/>
    <w:qFormat/>
    <w:rsid w:val="007467F9"/>
    <w:pPr>
      <w:numPr>
        <w:ilvl w:val="1"/>
      </w:numPr>
      <w:spacing w:before="240" w:line="276" w:lineRule="auto"/>
      <w:contextualSpacing/>
      <w:jc w:val="both"/>
      <w:outlineLvl w:val="1"/>
    </w:pPr>
    <w:rPr>
      <w:rFonts w:ascii="IRNazanin" w:eastAsiaTheme="minorEastAsia" w:hAnsi="IRNazanin" w:cs="IRNazanin"/>
      <w:bCs/>
      <w:noProof/>
      <w:kern w:val="2"/>
      <w:sz w:val="30"/>
      <w:szCs w:val="30"/>
    </w:rPr>
  </w:style>
  <w:style w:type="character" w:customStyle="1" w:styleId="SubtitleChar">
    <w:name w:val="Subtitle Char"/>
    <w:aliases w:val="زیرعنوان Char"/>
    <w:basedOn w:val="DefaultParagraphFont"/>
    <w:link w:val="Subtitle"/>
    <w:uiPriority w:val="11"/>
    <w:rsid w:val="007467F9"/>
    <w:rPr>
      <w:rFonts w:ascii="IRNazanin" w:eastAsiaTheme="minorEastAsia" w:hAnsi="IRNazanin" w:cs="IRNazanin"/>
      <w:bCs/>
      <w:noProof/>
      <w:kern w:val="2"/>
      <w:sz w:val="30"/>
      <w:szCs w:val="30"/>
      <w:lang w:bidi="ar-SA"/>
    </w:rPr>
  </w:style>
  <w:style w:type="paragraph" w:customStyle="1" w:styleId="afb">
    <w:name w:val="زیر زیر عنوان"/>
    <w:basedOn w:val="Subtitle"/>
    <w:link w:val="Char4"/>
    <w:autoRedefine/>
    <w:uiPriority w:val="3"/>
    <w:qFormat/>
    <w:rsid w:val="001F1265"/>
    <w:pPr>
      <w:spacing w:before="0" w:line="240" w:lineRule="auto"/>
      <w:outlineLvl w:val="3"/>
    </w:pPr>
    <w:rPr>
      <w:rFonts w:ascii="B Nazanin" w:hAnsi="B Nazanin" w:cs="B Nazanin"/>
      <w:b/>
      <w:kern w:val="0"/>
      <w:sz w:val="28"/>
      <w:szCs w:val="28"/>
      <w:lang w:bidi="fa-IR"/>
    </w:rPr>
  </w:style>
  <w:style w:type="character" w:customStyle="1" w:styleId="Char4">
    <w:name w:val="زیر زیر عنوان Char"/>
    <w:basedOn w:val="DefaultParagraphFont"/>
    <w:link w:val="afb"/>
    <w:uiPriority w:val="3"/>
    <w:rsid w:val="001F1265"/>
    <w:rPr>
      <w:rFonts w:ascii="B Nazanin" w:eastAsiaTheme="minorEastAsia" w:hAnsi="B Nazanin" w:cs="B Nazanin"/>
      <w:b/>
      <w:bCs/>
      <w:noProof/>
      <w:sz w:val="28"/>
      <w:szCs w:val="28"/>
    </w:rPr>
  </w:style>
  <w:style w:type="paragraph" w:customStyle="1" w:styleId="afc">
    <w:name w:val="پاسخ"/>
    <w:basedOn w:val="NoSpacing"/>
    <w:next w:val="Normal"/>
    <w:link w:val="Char5"/>
    <w:autoRedefine/>
    <w:rsid w:val="00ED4952"/>
    <w:pPr>
      <w:widowControl w:val="0"/>
      <w:shd w:val="clear" w:color="auto" w:fill="D9D9D9" w:themeFill="background1" w:themeFillShade="D9"/>
      <w:bidi/>
      <w:spacing w:before="120" w:after="120"/>
      <w:ind w:left="313" w:right="360" w:firstLine="288"/>
      <w:contextualSpacing/>
    </w:pPr>
    <w:rPr>
      <w:rFonts w:ascii="IRNazanin" w:eastAsiaTheme="minorHAnsi" w:hAnsi="IRNazanin" w:cs="B Nazanin"/>
      <w:b/>
      <w:bCs/>
      <w:kern w:val="2"/>
      <w:sz w:val="24"/>
      <w:szCs w:val="24"/>
    </w:rPr>
  </w:style>
  <w:style w:type="character" w:customStyle="1" w:styleId="Char5">
    <w:name w:val="پاسخ Char"/>
    <w:basedOn w:val="DefaultParagraphFont"/>
    <w:link w:val="afc"/>
    <w:rsid w:val="00FF0DD1"/>
    <w:rPr>
      <w:rFonts w:ascii="IRNazanin" w:eastAsiaTheme="minorHAnsi" w:hAnsi="IRNazanin" w:cs="B Nazanin"/>
      <w:b/>
      <w:bCs/>
      <w:kern w:val="2"/>
      <w:sz w:val="24"/>
      <w:szCs w:val="24"/>
      <w:shd w:val="clear" w:color="auto" w:fill="D9D9D9" w:themeFill="background1" w:themeFillShade="D9"/>
    </w:rPr>
  </w:style>
  <w:style w:type="paragraph" w:styleId="Bibliography">
    <w:name w:val="Bibliography"/>
    <w:basedOn w:val="Normal"/>
    <w:next w:val="Normal"/>
    <w:uiPriority w:val="37"/>
    <w:unhideWhenUsed/>
    <w:rsid w:val="00916C52"/>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916C52"/>
  </w:style>
  <w:style w:type="character" w:styleId="UnresolvedMention">
    <w:name w:val="Unresolved Mention"/>
    <w:basedOn w:val="DefaultParagraphFont"/>
    <w:uiPriority w:val="99"/>
    <w:semiHidden/>
    <w:unhideWhenUsed/>
    <w:rsid w:val="00916C52"/>
    <w:rPr>
      <w:color w:val="605E5C"/>
      <w:shd w:val="clear" w:color="auto" w:fill="E1DFDD"/>
    </w:rPr>
  </w:style>
  <w:style w:type="paragraph" w:customStyle="1" w:styleId="a9">
    <w:name w:val="منبع"/>
    <w:basedOn w:val="Normal"/>
    <w:link w:val="Char6"/>
    <w:autoRedefine/>
    <w:qFormat/>
    <w:rsid w:val="00872DD0"/>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872DD0"/>
    <w:rPr>
      <w:rFonts w:ascii="IRNazanin" w:eastAsiaTheme="minorHAnsi" w:hAnsi="IRNazanin" w:cs="B Nazanin"/>
      <w:kern w:val="2"/>
      <w:sz w:val="28"/>
      <w:szCs w:val="28"/>
      <w:lang w:bidi="ar-SA"/>
    </w:rPr>
  </w:style>
  <w:style w:type="paragraph" w:customStyle="1" w:styleId="afd">
    <w:name w:val="عنوان فصل"/>
    <w:basedOn w:val="Normal"/>
    <w:link w:val="Char7"/>
    <w:qFormat/>
    <w:rsid w:val="00BD22B9"/>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FF0DD1"/>
    <w:rPr>
      <w:rFonts w:ascii="IRNazanin" w:eastAsiaTheme="minorHAnsi" w:hAnsi="IRNazanin" w:cs="IRNazanin"/>
      <w:b/>
      <w:bCs/>
      <w:kern w:val="2"/>
      <w:sz w:val="40"/>
      <w:szCs w:val="40"/>
      <w:lang w:bidi="ar-SA"/>
    </w:rPr>
  </w:style>
  <w:style w:type="paragraph" w:customStyle="1" w:styleId="4">
    <w:name w:val="زیر عنوان مرتبه ی 4"/>
    <w:basedOn w:val="Normal"/>
    <w:autoRedefine/>
    <w:qFormat/>
    <w:rsid w:val="001F1265"/>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A871E9"/>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A871E9"/>
    <w:rPr>
      <w:rFonts w:ascii="B Nazanin" w:eastAsiaTheme="minorHAnsi" w:hAnsi="B Nazanin" w:cs="B Nazanin"/>
      <w:b/>
      <w:bCs/>
      <w:kern w:val="2"/>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401">
      <w:bodyDiv w:val="1"/>
      <w:marLeft w:val="0"/>
      <w:marRight w:val="0"/>
      <w:marTop w:val="0"/>
      <w:marBottom w:val="0"/>
      <w:divBdr>
        <w:top w:val="none" w:sz="0" w:space="0" w:color="auto"/>
        <w:left w:val="none" w:sz="0" w:space="0" w:color="auto"/>
        <w:bottom w:val="none" w:sz="0" w:space="0" w:color="auto"/>
        <w:right w:val="none" w:sz="0" w:space="0" w:color="auto"/>
      </w:divBdr>
      <w:divsChild>
        <w:div w:id="474955163">
          <w:marLeft w:val="547"/>
          <w:marRight w:val="0"/>
          <w:marTop w:val="0"/>
          <w:marBottom w:val="0"/>
          <w:divBdr>
            <w:top w:val="none" w:sz="0" w:space="0" w:color="auto"/>
            <w:left w:val="none" w:sz="0" w:space="0" w:color="auto"/>
            <w:bottom w:val="none" w:sz="0" w:space="0" w:color="auto"/>
            <w:right w:val="none" w:sz="0" w:space="0" w:color="auto"/>
          </w:divBdr>
        </w:div>
      </w:divsChild>
    </w:div>
    <w:div w:id="83696229">
      <w:bodyDiv w:val="1"/>
      <w:marLeft w:val="0"/>
      <w:marRight w:val="0"/>
      <w:marTop w:val="0"/>
      <w:marBottom w:val="0"/>
      <w:divBdr>
        <w:top w:val="none" w:sz="0" w:space="0" w:color="auto"/>
        <w:left w:val="none" w:sz="0" w:space="0" w:color="auto"/>
        <w:bottom w:val="none" w:sz="0" w:space="0" w:color="auto"/>
        <w:right w:val="none" w:sz="0" w:space="0" w:color="auto"/>
      </w:divBdr>
      <w:divsChild>
        <w:div w:id="1546329394">
          <w:marLeft w:val="547"/>
          <w:marRight w:val="0"/>
          <w:marTop w:val="0"/>
          <w:marBottom w:val="0"/>
          <w:divBdr>
            <w:top w:val="none" w:sz="0" w:space="0" w:color="auto"/>
            <w:left w:val="none" w:sz="0" w:space="0" w:color="auto"/>
            <w:bottom w:val="none" w:sz="0" w:space="0" w:color="auto"/>
            <w:right w:val="none" w:sz="0" w:space="0" w:color="auto"/>
          </w:divBdr>
        </w:div>
      </w:divsChild>
    </w:div>
    <w:div w:id="99183131">
      <w:bodyDiv w:val="1"/>
      <w:marLeft w:val="0"/>
      <w:marRight w:val="0"/>
      <w:marTop w:val="0"/>
      <w:marBottom w:val="0"/>
      <w:divBdr>
        <w:top w:val="none" w:sz="0" w:space="0" w:color="auto"/>
        <w:left w:val="none" w:sz="0" w:space="0" w:color="auto"/>
        <w:bottom w:val="none" w:sz="0" w:space="0" w:color="auto"/>
        <w:right w:val="none" w:sz="0" w:space="0" w:color="auto"/>
      </w:divBdr>
    </w:div>
    <w:div w:id="130178997">
      <w:bodyDiv w:val="1"/>
      <w:marLeft w:val="0"/>
      <w:marRight w:val="0"/>
      <w:marTop w:val="0"/>
      <w:marBottom w:val="0"/>
      <w:divBdr>
        <w:top w:val="none" w:sz="0" w:space="0" w:color="auto"/>
        <w:left w:val="none" w:sz="0" w:space="0" w:color="auto"/>
        <w:bottom w:val="none" w:sz="0" w:space="0" w:color="auto"/>
        <w:right w:val="none" w:sz="0" w:space="0" w:color="auto"/>
      </w:divBdr>
      <w:divsChild>
        <w:div w:id="272247185">
          <w:marLeft w:val="0"/>
          <w:marRight w:val="446"/>
          <w:marTop w:val="0"/>
          <w:marBottom w:val="0"/>
          <w:divBdr>
            <w:top w:val="none" w:sz="0" w:space="0" w:color="auto"/>
            <w:left w:val="none" w:sz="0" w:space="0" w:color="auto"/>
            <w:bottom w:val="none" w:sz="0" w:space="0" w:color="auto"/>
            <w:right w:val="none" w:sz="0" w:space="0" w:color="auto"/>
          </w:divBdr>
        </w:div>
        <w:div w:id="431707926">
          <w:marLeft w:val="0"/>
          <w:marRight w:val="446"/>
          <w:marTop w:val="0"/>
          <w:marBottom w:val="0"/>
          <w:divBdr>
            <w:top w:val="none" w:sz="0" w:space="0" w:color="auto"/>
            <w:left w:val="none" w:sz="0" w:space="0" w:color="auto"/>
            <w:bottom w:val="none" w:sz="0" w:space="0" w:color="auto"/>
            <w:right w:val="none" w:sz="0" w:space="0" w:color="auto"/>
          </w:divBdr>
        </w:div>
        <w:div w:id="717775786">
          <w:marLeft w:val="0"/>
          <w:marRight w:val="446"/>
          <w:marTop w:val="0"/>
          <w:marBottom w:val="0"/>
          <w:divBdr>
            <w:top w:val="none" w:sz="0" w:space="0" w:color="auto"/>
            <w:left w:val="none" w:sz="0" w:space="0" w:color="auto"/>
            <w:bottom w:val="none" w:sz="0" w:space="0" w:color="auto"/>
            <w:right w:val="none" w:sz="0" w:space="0" w:color="auto"/>
          </w:divBdr>
        </w:div>
      </w:divsChild>
    </w:div>
    <w:div w:id="144203228">
      <w:bodyDiv w:val="1"/>
      <w:marLeft w:val="0"/>
      <w:marRight w:val="0"/>
      <w:marTop w:val="0"/>
      <w:marBottom w:val="0"/>
      <w:divBdr>
        <w:top w:val="none" w:sz="0" w:space="0" w:color="auto"/>
        <w:left w:val="none" w:sz="0" w:space="0" w:color="auto"/>
        <w:bottom w:val="none" w:sz="0" w:space="0" w:color="auto"/>
        <w:right w:val="none" w:sz="0" w:space="0" w:color="auto"/>
      </w:divBdr>
      <w:divsChild>
        <w:div w:id="123039709">
          <w:marLeft w:val="0"/>
          <w:marRight w:val="0"/>
          <w:marTop w:val="0"/>
          <w:marBottom w:val="0"/>
          <w:divBdr>
            <w:top w:val="none" w:sz="0" w:space="0" w:color="auto"/>
            <w:left w:val="none" w:sz="0" w:space="0" w:color="auto"/>
            <w:bottom w:val="none" w:sz="0" w:space="0" w:color="auto"/>
            <w:right w:val="none" w:sz="0" w:space="0" w:color="auto"/>
          </w:divBdr>
        </w:div>
      </w:divsChild>
    </w:div>
    <w:div w:id="167869208">
      <w:bodyDiv w:val="1"/>
      <w:marLeft w:val="0"/>
      <w:marRight w:val="0"/>
      <w:marTop w:val="0"/>
      <w:marBottom w:val="0"/>
      <w:divBdr>
        <w:top w:val="none" w:sz="0" w:space="0" w:color="auto"/>
        <w:left w:val="none" w:sz="0" w:space="0" w:color="auto"/>
        <w:bottom w:val="none" w:sz="0" w:space="0" w:color="auto"/>
        <w:right w:val="none" w:sz="0" w:space="0" w:color="auto"/>
      </w:divBdr>
    </w:div>
    <w:div w:id="188029241">
      <w:bodyDiv w:val="1"/>
      <w:marLeft w:val="0"/>
      <w:marRight w:val="0"/>
      <w:marTop w:val="0"/>
      <w:marBottom w:val="0"/>
      <w:divBdr>
        <w:top w:val="none" w:sz="0" w:space="0" w:color="auto"/>
        <w:left w:val="none" w:sz="0" w:space="0" w:color="auto"/>
        <w:bottom w:val="none" w:sz="0" w:space="0" w:color="auto"/>
        <w:right w:val="none" w:sz="0" w:space="0" w:color="auto"/>
      </w:divBdr>
    </w:div>
    <w:div w:id="188690252">
      <w:bodyDiv w:val="1"/>
      <w:marLeft w:val="0"/>
      <w:marRight w:val="0"/>
      <w:marTop w:val="0"/>
      <w:marBottom w:val="0"/>
      <w:divBdr>
        <w:top w:val="none" w:sz="0" w:space="0" w:color="auto"/>
        <w:left w:val="none" w:sz="0" w:space="0" w:color="auto"/>
        <w:bottom w:val="none" w:sz="0" w:space="0" w:color="auto"/>
        <w:right w:val="none" w:sz="0" w:space="0" w:color="auto"/>
      </w:divBdr>
      <w:divsChild>
        <w:div w:id="1577862636">
          <w:marLeft w:val="0"/>
          <w:marRight w:val="0"/>
          <w:marTop w:val="0"/>
          <w:marBottom w:val="0"/>
          <w:divBdr>
            <w:top w:val="none" w:sz="0" w:space="0" w:color="auto"/>
            <w:left w:val="none" w:sz="0" w:space="0" w:color="auto"/>
            <w:bottom w:val="none" w:sz="0" w:space="0" w:color="auto"/>
            <w:right w:val="none" w:sz="0" w:space="0" w:color="auto"/>
          </w:divBdr>
          <w:divsChild>
            <w:div w:id="1181699116">
              <w:marLeft w:val="0"/>
              <w:marRight w:val="0"/>
              <w:marTop w:val="0"/>
              <w:marBottom w:val="0"/>
              <w:divBdr>
                <w:top w:val="none" w:sz="0" w:space="0" w:color="auto"/>
                <w:left w:val="none" w:sz="0" w:space="0" w:color="auto"/>
                <w:bottom w:val="none" w:sz="0" w:space="0" w:color="auto"/>
                <w:right w:val="none" w:sz="0" w:space="0" w:color="auto"/>
              </w:divBdr>
            </w:div>
            <w:div w:id="1320115296">
              <w:marLeft w:val="0"/>
              <w:marRight w:val="0"/>
              <w:marTop w:val="0"/>
              <w:marBottom w:val="0"/>
              <w:divBdr>
                <w:top w:val="none" w:sz="0" w:space="0" w:color="auto"/>
                <w:left w:val="none" w:sz="0" w:space="0" w:color="auto"/>
                <w:bottom w:val="none" w:sz="0" w:space="0" w:color="auto"/>
                <w:right w:val="none" w:sz="0" w:space="0" w:color="auto"/>
              </w:divBdr>
            </w:div>
            <w:div w:id="1754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6491">
      <w:bodyDiv w:val="1"/>
      <w:marLeft w:val="0"/>
      <w:marRight w:val="0"/>
      <w:marTop w:val="0"/>
      <w:marBottom w:val="0"/>
      <w:divBdr>
        <w:top w:val="none" w:sz="0" w:space="0" w:color="auto"/>
        <w:left w:val="none" w:sz="0" w:space="0" w:color="auto"/>
        <w:bottom w:val="none" w:sz="0" w:space="0" w:color="auto"/>
        <w:right w:val="none" w:sz="0" w:space="0" w:color="auto"/>
      </w:divBdr>
    </w:div>
    <w:div w:id="212279853">
      <w:bodyDiv w:val="1"/>
      <w:marLeft w:val="0"/>
      <w:marRight w:val="0"/>
      <w:marTop w:val="0"/>
      <w:marBottom w:val="0"/>
      <w:divBdr>
        <w:top w:val="none" w:sz="0" w:space="0" w:color="auto"/>
        <w:left w:val="none" w:sz="0" w:space="0" w:color="auto"/>
        <w:bottom w:val="none" w:sz="0" w:space="0" w:color="auto"/>
        <w:right w:val="none" w:sz="0" w:space="0" w:color="auto"/>
      </w:divBdr>
      <w:divsChild>
        <w:div w:id="2010326813">
          <w:marLeft w:val="547"/>
          <w:marRight w:val="0"/>
          <w:marTop w:val="0"/>
          <w:marBottom w:val="0"/>
          <w:divBdr>
            <w:top w:val="none" w:sz="0" w:space="0" w:color="auto"/>
            <w:left w:val="none" w:sz="0" w:space="0" w:color="auto"/>
            <w:bottom w:val="none" w:sz="0" w:space="0" w:color="auto"/>
            <w:right w:val="none" w:sz="0" w:space="0" w:color="auto"/>
          </w:divBdr>
        </w:div>
      </w:divsChild>
    </w:div>
    <w:div w:id="234365035">
      <w:bodyDiv w:val="1"/>
      <w:marLeft w:val="0"/>
      <w:marRight w:val="0"/>
      <w:marTop w:val="0"/>
      <w:marBottom w:val="0"/>
      <w:divBdr>
        <w:top w:val="none" w:sz="0" w:space="0" w:color="auto"/>
        <w:left w:val="none" w:sz="0" w:space="0" w:color="auto"/>
        <w:bottom w:val="none" w:sz="0" w:space="0" w:color="auto"/>
        <w:right w:val="none" w:sz="0" w:space="0" w:color="auto"/>
      </w:divBdr>
      <w:divsChild>
        <w:div w:id="990134620">
          <w:marLeft w:val="0"/>
          <w:marRight w:val="547"/>
          <w:marTop w:val="0"/>
          <w:marBottom w:val="0"/>
          <w:divBdr>
            <w:top w:val="none" w:sz="0" w:space="0" w:color="auto"/>
            <w:left w:val="none" w:sz="0" w:space="0" w:color="auto"/>
            <w:bottom w:val="none" w:sz="0" w:space="0" w:color="auto"/>
            <w:right w:val="none" w:sz="0" w:space="0" w:color="auto"/>
          </w:divBdr>
        </w:div>
      </w:divsChild>
    </w:div>
    <w:div w:id="238712253">
      <w:bodyDiv w:val="1"/>
      <w:marLeft w:val="0"/>
      <w:marRight w:val="0"/>
      <w:marTop w:val="0"/>
      <w:marBottom w:val="0"/>
      <w:divBdr>
        <w:top w:val="none" w:sz="0" w:space="0" w:color="auto"/>
        <w:left w:val="none" w:sz="0" w:space="0" w:color="auto"/>
        <w:bottom w:val="none" w:sz="0" w:space="0" w:color="auto"/>
        <w:right w:val="none" w:sz="0" w:space="0" w:color="auto"/>
      </w:divBdr>
      <w:divsChild>
        <w:div w:id="1507015945">
          <w:marLeft w:val="547"/>
          <w:marRight w:val="0"/>
          <w:marTop w:val="0"/>
          <w:marBottom w:val="0"/>
          <w:divBdr>
            <w:top w:val="none" w:sz="0" w:space="0" w:color="auto"/>
            <w:left w:val="none" w:sz="0" w:space="0" w:color="auto"/>
            <w:bottom w:val="none" w:sz="0" w:space="0" w:color="auto"/>
            <w:right w:val="none" w:sz="0" w:space="0" w:color="auto"/>
          </w:divBdr>
        </w:div>
      </w:divsChild>
    </w:div>
    <w:div w:id="284166882">
      <w:bodyDiv w:val="1"/>
      <w:marLeft w:val="0"/>
      <w:marRight w:val="0"/>
      <w:marTop w:val="0"/>
      <w:marBottom w:val="0"/>
      <w:divBdr>
        <w:top w:val="none" w:sz="0" w:space="0" w:color="auto"/>
        <w:left w:val="none" w:sz="0" w:space="0" w:color="auto"/>
        <w:bottom w:val="none" w:sz="0" w:space="0" w:color="auto"/>
        <w:right w:val="none" w:sz="0" w:space="0" w:color="auto"/>
      </w:divBdr>
    </w:div>
    <w:div w:id="299850705">
      <w:bodyDiv w:val="1"/>
      <w:marLeft w:val="0"/>
      <w:marRight w:val="0"/>
      <w:marTop w:val="0"/>
      <w:marBottom w:val="0"/>
      <w:divBdr>
        <w:top w:val="none" w:sz="0" w:space="0" w:color="auto"/>
        <w:left w:val="none" w:sz="0" w:space="0" w:color="auto"/>
        <w:bottom w:val="none" w:sz="0" w:space="0" w:color="auto"/>
        <w:right w:val="none" w:sz="0" w:space="0" w:color="auto"/>
      </w:divBdr>
    </w:div>
    <w:div w:id="335111230">
      <w:bodyDiv w:val="1"/>
      <w:marLeft w:val="0"/>
      <w:marRight w:val="0"/>
      <w:marTop w:val="0"/>
      <w:marBottom w:val="0"/>
      <w:divBdr>
        <w:top w:val="none" w:sz="0" w:space="0" w:color="auto"/>
        <w:left w:val="none" w:sz="0" w:space="0" w:color="auto"/>
        <w:bottom w:val="none" w:sz="0" w:space="0" w:color="auto"/>
        <w:right w:val="none" w:sz="0" w:space="0" w:color="auto"/>
      </w:divBdr>
    </w:div>
    <w:div w:id="347803051">
      <w:bodyDiv w:val="1"/>
      <w:marLeft w:val="0"/>
      <w:marRight w:val="0"/>
      <w:marTop w:val="0"/>
      <w:marBottom w:val="0"/>
      <w:divBdr>
        <w:top w:val="none" w:sz="0" w:space="0" w:color="auto"/>
        <w:left w:val="none" w:sz="0" w:space="0" w:color="auto"/>
        <w:bottom w:val="none" w:sz="0" w:space="0" w:color="auto"/>
        <w:right w:val="none" w:sz="0" w:space="0" w:color="auto"/>
      </w:divBdr>
      <w:divsChild>
        <w:div w:id="605650597">
          <w:marLeft w:val="0"/>
          <w:marRight w:val="547"/>
          <w:marTop w:val="0"/>
          <w:marBottom w:val="0"/>
          <w:divBdr>
            <w:top w:val="none" w:sz="0" w:space="0" w:color="auto"/>
            <w:left w:val="none" w:sz="0" w:space="0" w:color="auto"/>
            <w:bottom w:val="none" w:sz="0" w:space="0" w:color="auto"/>
            <w:right w:val="none" w:sz="0" w:space="0" w:color="auto"/>
          </w:divBdr>
        </w:div>
        <w:div w:id="789785130">
          <w:marLeft w:val="0"/>
          <w:marRight w:val="547"/>
          <w:marTop w:val="0"/>
          <w:marBottom w:val="0"/>
          <w:divBdr>
            <w:top w:val="none" w:sz="0" w:space="0" w:color="auto"/>
            <w:left w:val="none" w:sz="0" w:space="0" w:color="auto"/>
            <w:bottom w:val="none" w:sz="0" w:space="0" w:color="auto"/>
            <w:right w:val="none" w:sz="0" w:space="0" w:color="auto"/>
          </w:divBdr>
        </w:div>
        <w:div w:id="1011372328">
          <w:marLeft w:val="0"/>
          <w:marRight w:val="547"/>
          <w:marTop w:val="0"/>
          <w:marBottom w:val="0"/>
          <w:divBdr>
            <w:top w:val="none" w:sz="0" w:space="0" w:color="auto"/>
            <w:left w:val="none" w:sz="0" w:space="0" w:color="auto"/>
            <w:bottom w:val="none" w:sz="0" w:space="0" w:color="auto"/>
            <w:right w:val="none" w:sz="0" w:space="0" w:color="auto"/>
          </w:divBdr>
        </w:div>
      </w:divsChild>
    </w:div>
    <w:div w:id="365064809">
      <w:bodyDiv w:val="1"/>
      <w:marLeft w:val="0"/>
      <w:marRight w:val="0"/>
      <w:marTop w:val="0"/>
      <w:marBottom w:val="0"/>
      <w:divBdr>
        <w:top w:val="none" w:sz="0" w:space="0" w:color="auto"/>
        <w:left w:val="none" w:sz="0" w:space="0" w:color="auto"/>
        <w:bottom w:val="none" w:sz="0" w:space="0" w:color="auto"/>
        <w:right w:val="none" w:sz="0" w:space="0" w:color="auto"/>
      </w:divBdr>
    </w:div>
    <w:div w:id="374891521">
      <w:bodyDiv w:val="1"/>
      <w:marLeft w:val="0"/>
      <w:marRight w:val="0"/>
      <w:marTop w:val="0"/>
      <w:marBottom w:val="0"/>
      <w:divBdr>
        <w:top w:val="none" w:sz="0" w:space="0" w:color="auto"/>
        <w:left w:val="none" w:sz="0" w:space="0" w:color="auto"/>
        <w:bottom w:val="none" w:sz="0" w:space="0" w:color="auto"/>
        <w:right w:val="none" w:sz="0" w:space="0" w:color="auto"/>
      </w:divBdr>
    </w:div>
    <w:div w:id="399063578">
      <w:bodyDiv w:val="1"/>
      <w:marLeft w:val="0"/>
      <w:marRight w:val="0"/>
      <w:marTop w:val="0"/>
      <w:marBottom w:val="0"/>
      <w:divBdr>
        <w:top w:val="none" w:sz="0" w:space="0" w:color="auto"/>
        <w:left w:val="none" w:sz="0" w:space="0" w:color="auto"/>
        <w:bottom w:val="none" w:sz="0" w:space="0" w:color="auto"/>
        <w:right w:val="none" w:sz="0" w:space="0" w:color="auto"/>
      </w:divBdr>
      <w:divsChild>
        <w:div w:id="1966620450">
          <w:marLeft w:val="0"/>
          <w:marRight w:val="0"/>
          <w:marTop w:val="0"/>
          <w:marBottom w:val="0"/>
          <w:divBdr>
            <w:top w:val="none" w:sz="0" w:space="0" w:color="auto"/>
            <w:left w:val="none" w:sz="0" w:space="0" w:color="auto"/>
            <w:bottom w:val="none" w:sz="0" w:space="0" w:color="auto"/>
            <w:right w:val="none" w:sz="0" w:space="0" w:color="auto"/>
          </w:divBdr>
        </w:div>
      </w:divsChild>
    </w:div>
    <w:div w:id="400376149">
      <w:bodyDiv w:val="1"/>
      <w:marLeft w:val="0"/>
      <w:marRight w:val="0"/>
      <w:marTop w:val="0"/>
      <w:marBottom w:val="0"/>
      <w:divBdr>
        <w:top w:val="none" w:sz="0" w:space="0" w:color="auto"/>
        <w:left w:val="none" w:sz="0" w:space="0" w:color="auto"/>
        <w:bottom w:val="none" w:sz="0" w:space="0" w:color="auto"/>
        <w:right w:val="none" w:sz="0" w:space="0" w:color="auto"/>
      </w:divBdr>
      <w:divsChild>
        <w:div w:id="632171967">
          <w:marLeft w:val="0"/>
          <w:marRight w:val="432"/>
          <w:marTop w:val="125"/>
          <w:marBottom w:val="0"/>
          <w:divBdr>
            <w:top w:val="none" w:sz="0" w:space="0" w:color="auto"/>
            <w:left w:val="none" w:sz="0" w:space="0" w:color="auto"/>
            <w:bottom w:val="none" w:sz="0" w:space="0" w:color="auto"/>
            <w:right w:val="none" w:sz="0" w:space="0" w:color="auto"/>
          </w:divBdr>
        </w:div>
      </w:divsChild>
    </w:div>
    <w:div w:id="411437159">
      <w:bodyDiv w:val="1"/>
      <w:marLeft w:val="0"/>
      <w:marRight w:val="0"/>
      <w:marTop w:val="0"/>
      <w:marBottom w:val="0"/>
      <w:divBdr>
        <w:top w:val="none" w:sz="0" w:space="0" w:color="auto"/>
        <w:left w:val="none" w:sz="0" w:space="0" w:color="auto"/>
        <w:bottom w:val="none" w:sz="0" w:space="0" w:color="auto"/>
        <w:right w:val="none" w:sz="0" w:space="0" w:color="auto"/>
      </w:divBdr>
      <w:divsChild>
        <w:div w:id="302737940">
          <w:marLeft w:val="0"/>
          <w:marRight w:val="0"/>
          <w:marTop w:val="0"/>
          <w:marBottom w:val="0"/>
          <w:divBdr>
            <w:top w:val="none" w:sz="0" w:space="0" w:color="auto"/>
            <w:left w:val="none" w:sz="0" w:space="0" w:color="auto"/>
            <w:bottom w:val="none" w:sz="0" w:space="0" w:color="auto"/>
            <w:right w:val="none" w:sz="0" w:space="0" w:color="auto"/>
          </w:divBdr>
        </w:div>
      </w:divsChild>
    </w:div>
    <w:div w:id="439253960">
      <w:bodyDiv w:val="1"/>
      <w:marLeft w:val="0"/>
      <w:marRight w:val="0"/>
      <w:marTop w:val="0"/>
      <w:marBottom w:val="0"/>
      <w:divBdr>
        <w:top w:val="none" w:sz="0" w:space="0" w:color="auto"/>
        <w:left w:val="none" w:sz="0" w:space="0" w:color="auto"/>
        <w:bottom w:val="none" w:sz="0" w:space="0" w:color="auto"/>
        <w:right w:val="none" w:sz="0" w:space="0" w:color="auto"/>
      </w:divBdr>
      <w:divsChild>
        <w:div w:id="495338725">
          <w:marLeft w:val="0"/>
          <w:marRight w:val="547"/>
          <w:marTop w:val="0"/>
          <w:marBottom w:val="0"/>
          <w:divBdr>
            <w:top w:val="none" w:sz="0" w:space="0" w:color="auto"/>
            <w:left w:val="none" w:sz="0" w:space="0" w:color="auto"/>
            <w:bottom w:val="none" w:sz="0" w:space="0" w:color="auto"/>
            <w:right w:val="none" w:sz="0" w:space="0" w:color="auto"/>
          </w:divBdr>
        </w:div>
        <w:div w:id="1312903408">
          <w:marLeft w:val="0"/>
          <w:marRight w:val="547"/>
          <w:marTop w:val="0"/>
          <w:marBottom w:val="0"/>
          <w:divBdr>
            <w:top w:val="none" w:sz="0" w:space="0" w:color="auto"/>
            <w:left w:val="none" w:sz="0" w:space="0" w:color="auto"/>
            <w:bottom w:val="none" w:sz="0" w:space="0" w:color="auto"/>
            <w:right w:val="none" w:sz="0" w:space="0" w:color="auto"/>
          </w:divBdr>
        </w:div>
      </w:divsChild>
    </w:div>
    <w:div w:id="454835924">
      <w:bodyDiv w:val="1"/>
      <w:marLeft w:val="0"/>
      <w:marRight w:val="0"/>
      <w:marTop w:val="0"/>
      <w:marBottom w:val="0"/>
      <w:divBdr>
        <w:top w:val="none" w:sz="0" w:space="0" w:color="auto"/>
        <w:left w:val="none" w:sz="0" w:space="0" w:color="auto"/>
        <w:bottom w:val="none" w:sz="0" w:space="0" w:color="auto"/>
        <w:right w:val="none" w:sz="0" w:space="0" w:color="auto"/>
      </w:divBdr>
    </w:div>
    <w:div w:id="460881236">
      <w:bodyDiv w:val="1"/>
      <w:marLeft w:val="0"/>
      <w:marRight w:val="0"/>
      <w:marTop w:val="0"/>
      <w:marBottom w:val="0"/>
      <w:divBdr>
        <w:top w:val="none" w:sz="0" w:space="0" w:color="auto"/>
        <w:left w:val="none" w:sz="0" w:space="0" w:color="auto"/>
        <w:bottom w:val="none" w:sz="0" w:space="0" w:color="auto"/>
        <w:right w:val="none" w:sz="0" w:space="0" w:color="auto"/>
      </w:divBdr>
    </w:div>
    <w:div w:id="461071780">
      <w:bodyDiv w:val="1"/>
      <w:marLeft w:val="0"/>
      <w:marRight w:val="0"/>
      <w:marTop w:val="0"/>
      <w:marBottom w:val="0"/>
      <w:divBdr>
        <w:top w:val="none" w:sz="0" w:space="0" w:color="auto"/>
        <w:left w:val="none" w:sz="0" w:space="0" w:color="auto"/>
        <w:bottom w:val="none" w:sz="0" w:space="0" w:color="auto"/>
        <w:right w:val="none" w:sz="0" w:space="0" w:color="auto"/>
      </w:divBdr>
    </w:div>
    <w:div w:id="490871772">
      <w:bodyDiv w:val="1"/>
      <w:marLeft w:val="0"/>
      <w:marRight w:val="0"/>
      <w:marTop w:val="0"/>
      <w:marBottom w:val="0"/>
      <w:divBdr>
        <w:top w:val="none" w:sz="0" w:space="0" w:color="auto"/>
        <w:left w:val="none" w:sz="0" w:space="0" w:color="auto"/>
        <w:bottom w:val="none" w:sz="0" w:space="0" w:color="auto"/>
        <w:right w:val="none" w:sz="0" w:space="0" w:color="auto"/>
      </w:divBdr>
      <w:divsChild>
        <w:div w:id="221143021">
          <w:marLeft w:val="0"/>
          <w:marRight w:val="547"/>
          <w:marTop w:val="0"/>
          <w:marBottom w:val="0"/>
          <w:divBdr>
            <w:top w:val="none" w:sz="0" w:space="0" w:color="auto"/>
            <w:left w:val="none" w:sz="0" w:space="0" w:color="auto"/>
            <w:bottom w:val="none" w:sz="0" w:space="0" w:color="auto"/>
            <w:right w:val="none" w:sz="0" w:space="0" w:color="auto"/>
          </w:divBdr>
        </w:div>
        <w:div w:id="608203755">
          <w:marLeft w:val="0"/>
          <w:marRight w:val="547"/>
          <w:marTop w:val="0"/>
          <w:marBottom w:val="0"/>
          <w:divBdr>
            <w:top w:val="none" w:sz="0" w:space="0" w:color="auto"/>
            <w:left w:val="none" w:sz="0" w:space="0" w:color="auto"/>
            <w:bottom w:val="none" w:sz="0" w:space="0" w:color="auto"/>
            <w:right w:val="none" w:sz="0" w:space="0" w:color="auto"/>
          </w:divBdr>
        </w:div>
      </w:divsChild>
    </w:div>
    <w:div w:id="493376331">
      <w:bodyDiv w:val="1"/>
      <w:marLeft w:val="0"/>
      <w:marRight w:val="0"/>
      <w:marTop w:val="0"/>
      <w:marBottom w:val="0"/>
      <w:divBdr>
        <w:top w:val="none" w:sz="0" w:space="0" w:color="auto"/>
        <w:left w:val="none" w:sz="0" w:space="0" w:color="auto"/>
        <w:bottom w:val="none" w:sz="0" w:space="0" w:color="auto"/>
        <w:right w:val="none" w:sz="0" w:space="0" w:color="auto"/>
      </w:divBdr>
      <w:divsChild>
        <w:div w:id="684404089">
          <w:marLeft w:val="547"/>
          <w:marRight w:val="0"/>
          <w:marTop w:val="0"/>
          <w:marBottom w:val="0"/>
          <w:divBdr>
            <w:top w:val="none" w:sz="0" w:space="0" w:color="auto"/>
            <w:left w:val="none" w:sz="0" w:space="0" w:color="auto"/>
            <w:bottom w:val="none" w:sz="0" w:space="0" w:color="auto"/>
            <w:right w:val="none" w:sz="0" w:space="0" w:color="auto"/>
          </w:divBdr>
        </w:div>
      </w:divsChild>
    </w:div>
    <w:div w:id="493643851">
      <w:bodyDiv w:val="1"/>
      <w:marLeft w:val="0"/>
      <w:marRight w:val="0"/>
      <w:marTop w:val="0"/>
      <w:marBottom w:val="0"/>
      <w:divBdr>
        <w:top w:val="none" w:sz="0" w:space="0" w:color="auto"/>
        <w:left w:val="none" w:sz="0" w:space="0" w:color="auto"/>
        <w:bottom w:val="none" w:sz="0" w:space="0" w:color="auto"/>
        <w:right w:val="none" w:sz="0" w:space="0" w:color="auto"/>
      </w:divBdr>
    </w:div>
    <w:div w:id="493691728">
      <w:bodyDiv w:val="1"/>
      <w:marLeft w:val="0"/>
      <w:marRight w:val="0"/>
      <w:marTop w:val="0"/>
      <w:marBottom w:val="0"/>
      <w:divBdr>
        <w:top w:val="none" w:sz="0" w:space="0" w:color="auto"/>
        <w:left w:val="none" w:sz="0" w:space="0" w:color="auto"/>
        <w:bottom w:val="none" w:sz="0" w:space="0" w:color="auto"/>
        <w:right w:val="none" w:sz="0" w:space="0" w:color="auto"/>
      </w:divBdr>
    </w:div>
    <w:div w:id="522329702">
      <w:bodyDiv w:val="1"/>
      <w:marLeft w:val="0"/>
      <w:marRight w:val="0"/>
      <w:marTop w:val="0"/>
      <w:marBottom w:val="0"/>
      <w:divBdr>
        <w:top w:val="none" w:sz="0" w:space="0" w:color="auto"/>
        <w:left w:val="none" w:sz="0" w:space="0" w:color="auto"/>
        <w:bottom w:val="none" w:sz="0" w:space="0" w:color="auto"/>
        <w:right w:val="none" w:sz="0" w:space="0" w:color="auto"/>
      </w:divBdr>
      <w:divsChild>
        <w:div w:id="931819265">
          <w:marLeft w:val="0"/>
          <w:marRight w:val="446"/>
          <w:marTop w:val="0"/>
          <w:marBottom w:val="0"/>
          <w:divBdr>
            <w:top w:val="none" w:sz="0" w:space="0" w:color="auto"/>
            <w:left w:val="none" w:sz="0" w:space="0" w:color="auto"/>
            <w:bottom w:val="none" w:sz="0" w:space="0" w:color="auto"/>
            <w:right w:val="none" w:sz="0" w:space="0" w:color="auto"/>
          </w:divBdr>
        </w:div>
        <w:div w:id="1456368899">
          <w:marLeft w:val="0"/>
          <w:marRight w:val="446"/>
          <w:marTop w:val="0"/>
          <w:marBottom w:val="0"/>
          <w:divBdr>
            <w:top w:val="none" w:sz="0" w:space="0" w:color="auto"/>
            <w:left w:val="none" w:sz="0" w:space="0" w:color="auto"/>
            <w:bottom w:val="none" w:sz="0" w:space="0" w:color="auto"/>
            <w:right w:val="none" w:sz="0" w:space="0" w:color="auto"/>
          </w:divBdr>
        </w:div>
        <w:div w:id="1828746659">
          <w:marLeft w:val="0"/>
          <w:marRight w:val="446"/>
          <w:marTop w:val="0"/>
          <w:marBottom w:val="0"/>
          <w:divBdr>
            <w:top w:val="none" w:sz="0" w:space="0" w:color="auto"/>
            <w:left w:val="none" w:sz="0" w:space="0" w:color="auto"/>
            <w:bottom w:val="none" w:sz="0" w:space="0" w:color="auto"/>
            <w:right w:val="none" w:sz="0" w:space="0" w:color="auto"/>
          </w:divBdr>
        </w:div>
      </w:divsChild>
    </w:div>
    <w:div w:id="583419987">
      <w:bodyDiv w:val="1"/>
      <w:marLeft w:val="0"/>
      <w:marRight w:val="0"/>
      <w:marTop w:val="0"/>
      <w:marBottom w:val="0"/>
      <w:divBdr>
        <w:top w:val="none" w:sz="0" w:space="0" w:color="auto"/>
        <w:left w:val="none" w:sz="0" w:space="0" w:color="auto"/>
        <w:bottom w:val="none" w:sz="0" w:space="0" w:color="auto"/>
        <w:right w:val="none" w:sz="0" w:space="0" w:color="auto"/>
      </w:divBdr>
      <w:divsChild>
        <w:div w:id="603920944">
          <w:marLeft w:val="0"/>
          <w:marRight w:val="0"/>
          <w:marTop w:val="0"/>
          <w:marBottom w:val="0"/>
          <w:divBdr>
            <w:top w:val="none" w:sz="0" w:space="0" w:color="auto"/>
            <w:left w:val="none" w:sz="0" w:space="0" w:color="auto"/>
            <w:bottom w:val="none" w:sz="0" w:space="0" w:color="auto"/>
            <w:right w:val="none" w:sz="0" w:space="0" w:color="auto"/>
          </w:divBdr>
        </w:div>
      </w:divsChild>
    </w:div>
    <w:div w:id="595209095">
      <w:bodyDiv w:val="1"/>
      <w:marLeft w:val="0"/>
      <w:marRight w:val="0"/>
      <w:marTop w:val="0"/>
      <w:marBottom w:val="0"/>
      <w:divBdr>
        <w:top w:val="none" w:sz="0" w:space="0" w:color="auto"/>
        <w:left w:val="none" w:sz="0" w:space="0" w:color="auto"/>
        <w:bottom w:val="none" w:sz="0" w:space="0" w:color="auto"/>
        <w:right w:val="none" w:sz="0" w:space="0" w:color="auto"/>
      </w:divBdr>
    </w:div>
    <w:div w:id="606547085">
      <w:bodyDiv w:val="1"/>
      <w:marLeft w:val="0"/>
      <w:marRight w:val="0"/>
      <w:marTop w:val="0"/>
      <w:marBottom w:val="0"/>
      <w:divBdr>
        <w:top w:val="none" w:sz="0" w:space="0" w:color="auto"/>
        <w:left w:val="none" w:sz="0" w:space="0" w:color="auto"/>
        <w:bottom w:val="none" w:sz="0" w:space="0" w:color="auto"/>
        <w:right w:val="none" w:sz="0" w:space="0" w:color="auto"/>
      </w:divBdr>
      <w:divsChild>
        <w:div w:id="11222672">
          <w:marLeft w:val="0"/>
          <w:marRight w:val="547"/>
          <w:marTop w:val="0"/>
          <w:marBottom w:val="0"/>
          <w:divBdr>
            <w:top w:val="none" w:sz="0" w:space="0" w:color="auto"/>
            <w:left w:val="none" w:sz="0" w:space="0" w:color="auto"/>
            <w:bottom w:val="none" w:sz="0" w:space="0" w:color="auto"/>
            <w:right w:val="none" w:sz="0" w:space="0" w:color="auto"/>
          </w:divBdr>
        </w:div>
        <w:div w:id="321737480">
          <w:marLeft w:val="0"/>
          <w:marRight w:val="547"/>
          <w:marTop w:val="0"/>
          <w:marBottom w:val="0"/>
          <w:divBdr>
            <w:top w:val="none" w:sz="0" w:space="0" w:color="auto"/>
            <w:left w:val="none" w:sz="0" w:space="0" w:color="auto"/>
            <w:bottom w:val="none" w:sz="0" w:space="0" w:color="auto"/>
            <w:right w:val="none" w:sz="0" w:space="0" w:color="auto"/>
          </w:divBdr>
        </w:div>
        <w:div w:id="1716349643">
          <w:marLeft w:val="0"/>
          <w:marRight w:val="547"/>
          <w:marTop w:val="0"/>
          <w:marBottom w:val="0"/>
          <w:divBdr>
            <w:top w:val="none" w:sz="0" w:space="0" w:color="auto"/>
            <w:left w:val="none" w:sz="0" w:space="0" w:color="auto"/>
            <w:bottom w:val="none" w:sz="0" w:space="0" w:color="auto"/>
            <w:right w:val="none" w:sz="0" w:space="0" w:color="auto"/>
          </w:divBdr>
        </w:div>
      </w:divsChild>
    </w:div>
    <w:div w:id="622855416">
      <w:bodyDiv w:val="1"/>
      <w:marLeft w:val="0"/>
      <w:marRight w:val="0"/>
      <w:marTop w:val="0"/>
      <w:marBottom w:val="0"/>
      <w:divBdr>
        <w:top w:val="none" w:sz="0" w:space="0" w:color="auto"/>
        <w:left w:val="none" w:sz="0" w:space="0" w:color="auto"/>
        <w:bottom w:val="none" w:sz="0" w:space="0" w:color="auto"/>
        <w:right w:val="none" w:sz="0" w:space="0" w:color="auto"/>
      </w:divBdr>
      <w:divsChild>
        <w:div w:id="73554161">
          <w:marLeft w:val="547"/>
          <w:marRight w:val="0"/>
          <w:marTop w:val="0"/>
          <w:marBottom w:val="0"/>
          <w:divBdr>
            <w:top w:val="none" w:sz="0" w:space="0" w:color="auto"/>
            <w:left w:val="none" w:sz="0" w:space="0" w:color="auto"/>
            <w:bottom w:val="none" w:sz="0" w:space="0" w:color="auto"/>
            <w:right w:val="none" w:sz="0" w:space="0" w:color="auto"/>
          </w:divBdr>
        </w:div>
      </w:divsChild>
    </w:div>
    <w:div w:id="626084425">
      <w:bodyDiv w:val="1"/>
      <w:marLeft w:val="0"/>
      <w:marRight w:val="0"/>
      <w:marTop w:val="0"/>
      <w:marBottom w:val="0"/>
      <w:divBdr>
        <w:top w:val="none" w:sz="0" w:space="0" w:color="auto"/>
        <w:left w:val="none" w:sz="0" w:space="0" w:color="auto"/>
        <w:bottom w:val="none" w:sz="0" w:space="0" w:color="auto"/>
        <w:right w:val="none" w:sz="0" w:space="0" w:color="auto"/>
      </w:divBdr>
    </w:div>
    <w:div w:id="641227458">
      <w:bodyDiv w:val="1"/>
      <w:marLeft w:val="0"/>
      <w:marRight w:val="0"/>
      <w:marTop w:val="0"/>
      <w:marBottom w:val="0"/>
      <w:divBdr>
        <w:top w:val="none" w:sz="0" w:space="0" w:color="auto"/>
        <w:left w:val="none" w:sz="0" w:space="0" w:color="auto"/>
        <w:bottom w:val="none" w:sz="0" w:space="0" w:color="auto"/>
        <w:right w:val="none" w:sz="0" w:space="0" w:color="auto"/>
      </w:divBdr>
      <w:divsChild>
        <w:div w:id="589047848">
          <w:marLeft w:val="547"/>
          <w:marRight w:val="0"/>
          <w:marTop w:val="0"/>
          <w:marBottom w:val="0"/>
          <w:divBdr>
            <w:top w:val="none" w:sz="0" w:space="0" w:color="auto"/>
            <w:left w:val="none" w:sz="0" w:space="0" w:color="auto"/>
            <w:bottom w:val="none" w:sz="0" w:space="0" w:color="auto"/>
            <w:right w:val="none" w:sz="0" w:space="0" w:color="auto"/>
          </w:divBdr>
        </w:div>
      </w:divsChild>
    </w:div>
    <w:div w:id="669872045">
      <w:bodyDiv w:val="1"/>
      <w:marLeft w:val="0"/>
      <w:marRight w:val="0"/>
      <w:marTop w:val="0"/>
      <w:marBottom w:val="0"/>
      <w:divBdr>
        <w:top w:val="none" w:sz="0" w:space="0" w:color="auto"/>
        <w:left w:val="none" w:sz="0" w:space="0" w:color="auto"/>
        <w:bottom w:val="none" w:sz="0" w:space="0" w:color="auto"/>
        <w:right w:val="none" w:sz="0" w:space="0" w:color="auto"/>
      </w:divBdr>
    </w:div>
    <w:div w:id="674302192">
      <w:bodyDiv w:val="1"/>
      <w:marLeft w:val="0"/>
      <w:marRight w:val="0"/>
      <w:marTop w:val="0"/>
      <w:marBottom w:val="0"/>
      <w:divBdr>
        <w:top w:val="none" w:sz="0" w:space="0" w:color="auto"/>
        <w:left w:val="none" w:sz="0" w:space="0" w:color="auto"/>
        <w:bottom w:val="none" w:sz="0" w:space="0" w:color="auto"/>
        <w:right w:val="none" w:sz="0" w:space="0" w:color="auto"/>
      </w:divBdr>
    </w:div>
    <w:div w:id="675618590">
      <w:bodyDiv w:val="1"/>
      <w:marLeft w:val="0"/>
      <w:marRight w:val="0"/>
      <w:marTop w:val="0"/>
      <w:marBottom w:val="0"/>
      <w:divBdr>
        <w:top w:val="none" w:sz="0" w:space="0" w:color="auto"/>
        <w:left w:val="none" w:sz="0" w:space="0" w:color="auto"/>
        <w:bottom w:val="none" w:sz="0" w:space="0" w:color="auto"/>
        <w:right w:val="none" w:sz="0" w:space="0" w:color="auto"/>
      </w:divBdr>
      <w:divsChild>
        <w:div w:id="673217242">
          <w:marLeft w:val="0"/>
          <w:marRight w:val="0"/>
          <w:marTop w:val="0"/>
          <w:marBottom w:val="0"/>
          <w:divBdr>
            <w:top w:val="none" w:sz="0" w:space="0" w:color="auto"/>
            <w:left w:val="none" w:sz="0" w:space="0" w:color="auto"/>
            <w:bottom w:val="none" w:sz="0" w:space="0" w:color="auto"/>
            <w:right w:val="none" w:sz="0" w:space="0" w:color="auto"/>
          </w:divBdr>
          <w:divsChild>
            <w:div w:id="5251551">
              <w:marLeft w:val="0"/>
              <w:marRight w:val="0"/>
              <w:marTop w:val="0"/>
              <w:marBottom w:val="0"/>
              <w:divBdr>
                <w:top w:val="none" w:sz="0" w:space="0" w:color="auto"/>
                <w:left w:val="none" w:sz="0" w:space="0" w:color="auto"/>
                <w:bottom w:val="none" w:sz="0" w:space="0" w:color="auto"/>
                <w:right w:val="none" w:sz="0" w:space="0" w:color="auto"/>
              </w:divBdr>
            </w:div>
            <w:div w:id="28645664">
              <w:marLeft w:val="0"/>
              <w:marRight w:val="0"/>
              <w:marTop w:val="0"/>
              <w:marBottom w:val="0"/>
              <w:divBdr>
                <w:top w:val="none" w:sz="0" w:space="0" w:color="auto"/>
                <w:left w:val="none" w:sz="0" w:space="0" w:color="auto"/>
                <w:bottom w:val="none" w:sz="0" w:space="0" w:color="auto"/>
                <w:right w:val="none" w:sz="0" w:space="0" w:color="auto"/>
              </w:divBdr>
            </w:div>
            <w:div w:id="38748588">
              <w:marLeft w:val="0"/>
              <w:marRight w:val="0"/>
              <w:marTop w:val="0"/>
              <w:marBottom w:val="0"/>
              <w:divBdr>
                <w:top w:val="none" w:sz="0" w:space="0" w:color="auto"/>
                <w:left w:val="none" w:sz="0" w:space="0" w:color="auto"/>
                <w:bottom w:val="none" w:sz="0" w:space="0" w:color="auto"/>
                <w:right w:val="none" w:sz="0" w:space="0" w:color="auto"/>
              </w:divBdr>
            </w:div>
            <w:div w:id="46805917">
              <w:marLeft w:val="0"/>
              <w:marRight w:val="0"/>
              <w:marTop w:val="0"/>
              <w:marBottom w:val="0"/>
              <w:divBdr>
                <w:top w:val="none" w:sz="0" w:space="0" w:color="auto"/>
                <w:left w:val="none" w:sz="0" w:space="0" w:color="auto"/>
                <w:bottom w:val="none" w:sz="0" w:space="0" w:color="auto"/>
                <w:right w:val="none" w:sz="0" w:space="0" w:color="auto"/>
              </w:divBdr>
            </w:div>
            <w:div w:id="47995875">
              <w:marLeft w:val="0"/>
              <w:marRight w:val="0"/>
              <w:marTop w:val="0"/>
              <w:marBottom w:val="0"/>
              <w:divBdr>
                <w:top w:val="none" w:sz="0" w:space="0" w:color="auto"/>
                <w:left w:val="none" w:sz="0" w:space="0" w:color="auto"/>
                <w:bottom w:val="none" w:sz="0" w:space="0" w:color="auto"/>
                <w:right w:val="none" w:sz="0" w:space="0" w:color="auto"/>
              </w:divBdr>
            </w:div>
            <w:div w:id="56100571">
              <w:marLeft w:val="0"/>
              <w:marRight w:val="0"/>
              <w:marTop w:val="0"/>
              <w:marBottom w:val="0"/>
              <w:divBdr>
                <w:top w:val="none" w:sz="0" w:space="0" w:color="auto"/>
                <w:left w:val="none" w:sz="0" w:space="0" w:color="auto"/>
                <w:bottom w:val="none" w:sz="0" w:space="0" w:color="auto"/>
                <w:right w:val="none" w:sz="0" w:space="0" w:color="auto"/>
              </w:divBdr>
            </w:div>
            <w:div w:id="115950619">
              <w:marLeft w:val="0"/>
              <w:marRight w:val="0"/>
              <w:marTop w:val="0"/>
              <w:marBottom w:val="0"/>
              <w:divBdr>
                <w:top w:val="none" w:sz="0" w:space="0" w:color="auto"/>
                <w:left w:val="none" w:sz="0" w:space="0" w:color="auto"/>
                <w:bottom w:val="none" w:sz="0" w:space="0" w:color="auto"/>
                <w:right w:val="none" w:sz="0" w:space="0" w:color="auto"/>
              </w:divBdr>
            </w:div>
            <w:div w:id="119300785">
              <w:marLeft w:val="0"/>
              <w:marRight w:val="0"/>
              <w:marTop w:val="0"/>
              <w:marBottom w:val="0"/>
              <w:divBdr>
                <w:top w:val="none" w:sz="0" w:space="0" w:color="auto"/>
                <w:left w:val="none" w:sz="0" w:space="0" w:color="auto"/>
                <w:bottom w:val="none" w:sz="0" w:space="0" w:color="auto"/>
                <w:right w:val="none" w:sz="0" w:space="0" w:color="auto"/>
              </w:divBdr>
            </w:div>
            <w:div w:id="144469900">
              <w:marLeft w:val="0"/>
              <w:marRight w:val="0"/>
              <w:marTop w:val="0"/>
              <w:marBottom w:val="0"/>
              <w:divBdr>
                <w:top w:val="none" w:sz="0" w:space="0" w:color="auto"/>
                <w:left w:val="none" w:sz="0" w:space="0" w:color="auto"/>
                <w:bottom w:val="none" w:sz="0" w:space="0" w:color="auto"/>
                <w:right w:val="none" w:sz="0" w:space="0" w:color="auto"/>
              </w:divBdr>
            </w:div>
            <w:div w:id="146241703">
              <w:marLeft w:val="0"/>
              <w:marRight w:val="0"/>
              <w:marTop w:val="0"/>
              <w:marBottom w:val="0"/>
              <w:divBdr>
                <w:top w:val="none" w:sz="0" w:space="0" w:color="auto"/>
                <w:left w:val="none" w:sz="0" w:space="0" w:color="auto"/>
                <w:bottom w:val="none" w:sz="0" w:space="0" w:color="auto"/>
                <w:right w:val="none" w:sz="0" w:space="0" w:color="auto"/>
              </w:divBdr>
            </w:div>
            <w:div w:id="173568483">
              <w:marLeft w:val="0"/>
              <w:marRight w:val="0"/>
              <w:marTop w:val="0"/>
              <w:marBottom w:val="0"/>
              <w:divBdr>
                <w:top w:val="none" w:sz="0" w:space="0" w:color="auto"/>
                <w:left w:val="none" w:sz="0" w:space="0" w:color="auto"/>
                <w:bottom w:val="none" w:sz="0" w:space="0" w:color="auto"/>
                <w:right w:val="none" w:sz="0" w:space="0" w:color="auto"/>
              </w:divBdr>
            </w:div>
            <w:div w:id="187181218">
              <w:marLeft w:val="0"/>
              <w:marRight w:val="0"/>
              <w:marTop w:val="0"/>
              <w:marBottom w:val="0"/>
              <w:divBdr>
                <w:top w:val="none" w:sz="0" w:space="0" w:color="auto"/>
                <w:left w:val="none" w:sz="0" w:space="0" w:color="auto"/>
                <w:bottom w:val="none" w:sz="0" w:space="0" w:color="auto"/>
                <w:right w:val="none" w:sz="0" w:space="0" w:color="auto"/>
              </w:divBdr>
            </w:div>
            <w:div w:id="192808650">
              <w:marLeft w:val="0"/>
              <w:marRight w:val="0"/>
              <w:marTop w:val="0"/>
              <w:marBottom w:val="0"/>
              <w:divBdr>
                <w:top w:val="none" w:sz="0" w:space="0" w:color="auto"/>
                <w:left w:val="none" w:sz="0" w:space="0" w:color="auto"/>
                <w:bottom w:val="none" w:sz="0" w:space="0" w:color="auto"/>
                <w:right w:val="none" w:sz="0" w:space="0" w:color="auto"/>
              </w:divBdr>
            </w:div>
            <w:div w:id="202327426">
              <w:marLeft w:val="0"/>
              <w:marRight w:val="0"/>
              <w:marTop w:val="0"/>
              <w:marBottom w:val="0"/>
              <w:divBdr>
                <w:top w:val="none" w:sz="0" w:space="0" w:color="auto"/>
                <w:left w:val="none" w:sz="0" w:space="0" w:color="auto"/>
                <w:bottom w:val="none" w:sz="0" w:space="0" w:color="auto"/>
                <w:right w:val="none" w:sz="0" w:space="0" w:color="auto"/>
              </w:divBdr>
            </w:div>
            <w:div w:id="219639770">
              <w:marLeft w:val="0"/>
              <w:marRight w:val="0"/>
              <w:marTop w:val="0"/>
              <w:marBottom w:val="0"/>
              <w:divBdr>
                <w:top w:val="none" w:sz="0" w:space="0" w:color="auto"/>
                <w:left w:val="none" w:sz="0" w:space="0" w:color="auto"/>
                <w:bottom w:val="none" w:sz="0" w:space="0" w:color="auto"/>
                <w:right w:val="none" w:sz="0" w:space="0" w:color="auto"/>
              </w:divBdr>
            </w:div>
            <w:div w:id="231158226">
              <w:marLeft w:val="0"/>
              <w:marRight w:val="0"/>
              <w:marTop w:val="0"/>
              <w:marBottom w:val="0"/>
              <w:divBdr>
                <w:top w:val="none" w:sz="0" w:space="0" w:color="auto"/>
                <w:left w:val="none" w:sz="0" w:space="0" w:color="auto"/>
                <w:bottom w:val="none" w:sz="0" w:space="0" w:color="auto"/>
                <w:right w:val="none" w:sz="0" w:space="0" w:color="auto"/>
              </w:divBdr>
            </w:div>
            <w:div w:id="244263945">
              <w:marLeft w:val="0"/>
              <w:marRight w:val="0"/>
              <w:marTop w:val="0"/>
              <w:marBottom w:val="0"/>
              <w:divBdr>
                <w:top w:val="none" w:sz="0" w:space="0" w:color="auto"/>
                <w:left w:val="none" w:sz="0" w:space="0" w:color="auto"/>
                <w:bottom w:val="none" w:sz="0" w:space="0" w:color="auto"/>
                <w:right w:val="none" w:sz="0" w:space="0" w:color="auto"/>
              </w:divBdr>
            </w:div>
            <w:div w:id="245114246">
              <w:marLeft w:val="0"/>
              <w:marRight w:val="0"/>
              <w:marTop w:val="0"/>
              <w:marBottom w:val="0"/>
              <w:divBdr>
                <w:top w:val="none" w:sz="0" w:space="0" w:color="auto"/>
                <w:left w:val="none" w:sz="0" w:space="0" w:color="auto"/>
                <w:bottom w:val="none" w:sz="0" w:space="0" w:color="auto"/>
                <w:right w:val="none" w:sz="0" w:space="0" w:color="auto"/>
              </w:divBdr>
            </w:div>
            <w:div w:id="261381075">
              <w:marLeft w:val="0"/>
              <w:marRight w:val="0"/>
              <w:marTop w:val="0"/>
              <w:marBottom w:val="0"/>
              <w:divBdr>
                <w:top w:val="none" w:sz="0" w:space="0" w:color="auto"/>
                <w:left w:val="none" w:sz="0" w:space="0" w:color="auto"/>
                <w:bottom w:val="none" w:sz="0" w:space="0" w:color="auto"/>
                <w:right w:val="none" w:sz="0" w:space="0" w:color="auto"/>
              </w:divBdr>
            </w:div>
            <w:div w:id="277221628">
              <w:marLeft w:val="0"/>
              <w:marRight w:val="0"/>
              <w:marTop w:val="0"/>
              <w:marBottom w:val="0"/>
              <w:divBdr>
                <w:top w:val="none" w:sz="0" w:space="0" w:color="auto"/>
                <w:left w:val="none" w:sz="0" w:space="0" w:color="auto"/>
                <w:bottom w:val="none" w:sz="0" w:space="0" w:color="auto"/>
                <w:right w:val="none" w:sz="0" w:space="0" w:color="auto"/>
              </w:divBdr>
            </w:div>
            <w:div w:id="281689567">
              <w:marLeft w:val="0"/>
              <w:marRight w:val="0"/>
              <w:marTop w:val="0"/>
              <w:marBottom w:val="0"/>
              <w:divBdr>
                <w:top w:val="none" w:sz="0" w:space="0" w:color="auto"/>
                <w:left w:val="none" w:sz="0" w:space="0" w:color="auto"/>
                <w:bottom w:val="none" w:sz="0" w:space="0" w:color="auto"/>
                <w:right w:val="none" w:sz="0" w:space="0" w:color="auto"/>
              </w:divBdr>
            </w:div>
            <w:div w:id="292368067">
              <w:marLeft w:val="0"/>
              <w:marRight w:val="0"/>
              <w:marTop w:val="0"/>
              <w:marBottom w:val="0"/>
              <w:divBdr>
                <w:top w:val="none" w:sz="0" w:space="0" w:color="auto"/>
                <w:left w:val="none" w:sz="0" w:space="0" w:color="auto"/>
                <w:bottom w:val="none" w:sz="0" w:space="0" w:color="auto"/>
                <w:right w:val="none" w:sz="0" w:space="0" w:color="auto"/>
              </w:divBdr>
            </w:div>
            <w:div w:id="298996478">
              <w:marLeft w:val="0"/>
              <w:marRight w:val="0"/>
              <w:marTop w:val="0"/>
              <w:marBottom w:val="0"/>
              <w:divBdr>
                <w:top w:val="none" w:sz="0" w:space="0" w:color="auto"/>
                <w:left w:val="none" w:sz="0" w:space="0" w:color="auto"/>
                <w:bottom w:val="none" w:sz="0" w:space="0" w:color="auto"/>
                <w:right w:val="none" w:sz="0" w:space="0" w:color="auto"/>
              </w:divBdr>
            </w:div>
            <w:div w:id="310641583">
              <w:marLeft w:val="0"/>
              <w:marRight w:val="0"/>
              <w:marTop w:val="0"/>
              <w:marBottom w:val="0"/>
              <w:divBdr>
                <w:top w:val="none" w:sz="0" w:space="0" w:color="auto"/>
                <w:left w:val="none" w:sz="0" w:space="0" w:color="auto"/>
                <w:bottom w:val="none" w:sz="0" w:space="0" w:color="auto"/>
                <w:right w:val="none" w:sz="0" w:space="0" w:color="auto"/>
              </w:divBdr>
            </w:div>
            <w:div w:id="313680035">
              <w:marLeft w:val="0"/>
              <w:marRight w:val="0"/>
              <w:marTop w:val="0"/>
              <w:marBottom w:val="0"/>
              <w:divBdr>
                <w:top w:val="none" w:sz="0" w:space="0" w:color="auto"/>
                <w:left w:val="none" w:sz="0" w:space="0" w:color="auto"/>
                <w:bottom w:val="none" w:sz="0" w:space="0" w:color="auto"/>
                <w:right w:val="none" w:sz="0" w:space="0" w:color="auto"/>
              </w:divBdr>
            </w:div>
            <w:div w:id="350108294">
              <w:marLeft w:val="0"/>
              <w:marRight w:val="0"/>
              <w:marTop w:val="0"/>
              <w:marBottom w:val="0"/>
              <w:divBdr>
                <w:top w:val="none" w:sz="0" w:space="0" w:color="auto"/>
                <w:left w:val="none" w:sz="0" w:space="0" w:color="auto"/>
                <w:bottom w:val="none" w:sz="0" w:space="0" w:color="auto"/>
                <w:right w:val="none" w:sz="0" w:space="0" w:color="auto"/>
              </w:divBdr>
            </w:div>
            <w:div w:id="371614354">
              <w:marLeft w:val="0"/>
              <w:marRight w:val="0"/>
              <w:marTop w:val="0"/>
              <w:marBottom w:val="0"/>
              <w:divBdr>
                <w:top w:val="none" w:sz="0" w:space="0" w:color="auto"/>
                <w:left w:val="none" w:sz="0" w:space="0" w:color="auto"/>
                <w:bottom w:val="none" w:sz="0" w:space="0" w:color="auto"/>
                <w:right w:val="none" w:sz="0" w:space="0" w:color="auto"/>
              </w:divBdr>
            </w:div>
            <w:div w:id="393815458">
              <w:marLeft w:val="0"/>
              <w:marRight w:val="0"/>
              <w:marTop w:val="0"/>
              <w:marBottom w:val="0"/>
              <w:divBdr>
                <w:top w:val="none" w:sz="0" w:space="0" w:color="auto"/>
                <w:left w:val="none" w:sz="0" w:space="0" w:color="auto"/>
                <w:bottom w:val="none" w:sz="0" w:space="0" w:color="auto"/>
                <w:right w:val="none" w:sz="0" w:space="0" w:color="auto"/>
              </w:divBdr>
            </w:div>
            <w:div w:id="399212360">
              <w:marLeft w:val="0"/>
              <w:marRight w:val="0"/>
              <w:marTop w:val="0"/>
              <w:marBottom w:val="0"/>
              <w:divBdr>
                <w:top w:val="none" w:sz="0" w:space="0" w:color="auto"/>
                <w:left w:val="none" w:sz="0" w:space="0" w:color="auto"/>
                <w:bottom w:val="none" w:sz="0" w:space="0" w:color="auto"/>
                <w:right w:val="none" w:sz="0" w:space="0" w:color="auto"/>
              </w:divBdr>
            </w:div>
            <w:div w:id="445348425">
              <w:marLeft w:val="0"/>
              <w:marRight w:val="0"/>
              <w:marTop w:val="0"/>
              <w:marBottom w:val="0"/>
              <w:divBdr>
                <w:top w:val="none" w:sz="0" w:space="0" w:color="auto"/>
                <w:left w:val="none" w:sz="0" w:space="0" w:color="auto"/>
                <w:bottom w:val="none" w:sz="0" w:space="0" w:color="auto"/>
                <w:right w:val="none" w:sz="0" w:space="0" w:color="auto"/>
              </w:divBdr>
            </w:div>
            <w:div w:id="446853156">
              <w:marLeft w:val="0"/>
              <w:marRight w:val="0"/>
              <w:marTop w:val="0"/>
              <w:marBottom w:val="0"/>
              <w:divBdr>
                <w:top w:val="none" w:sz="0" w:space="0" w:color="auto"/>
                <w:left w:val="none" w:sz="0" w:space="0" w:color="auto"/>
                <w:bottom w:val="none" w:sz="0" w:space="0" w:color="auto"/>
                <w:right w:val="none" w:sz="0" w:space="0" w:color="auto"/>
              </w:divBdr>
            </w:div>
            <w:div w:id="447965723">
              <w:marLeft w:val="0"/>
              <w:marRight w:val="0"/>
              <w:marTop w:val="0"/>
              <w:marBottom w:val="0"/>
              <w:divBdr>
                <w:top w:val="none" w:sz="0" w:space="0" w:color="auto"/>
                <w:left w:val="none" w:sz="0" w:space="0" w:color="auto"/>
                <w:bottom w:val="none" w:sz="0" w:space="0" w:color="auto"/>
                <w:right w:val="none" w:sz="0" w:space="0" w:color="auto"/>
              </w:divBdr>
            </w:div>
            <w:div w:id="450899719">
              <w:marLeft w:val="0"/>
              <w:marRight w:val="0"/>
              <w:marTop w:val="0"/>
              <w:marBottom w:val="0"/>
              <w:divBdr>
                <w:top w:val="none" w:sz="0" w:space="0" w:color="auto"/>
                <w:left w:val="none" w:sz="0" w:space="0" w:color="auto"/>
                <w:bottom w:val="none" w:sz="0" w:space="0" w:color="auto"/>
                <w:right w:val="none" w:sz="0" w:space="0" w:color="auto"/>
              </w:divBdr>
            </w:div>
            <w:div w:id="452015927">
              <w:marLeft w:val="0"/>
              <w:marRight w:val="0"/>
              <w:marTop w:val="0"/>
              <w:marBottom w:val="0"/>
              <w:divBdr>
                <w:top w:val="none" w:sz="0" w:space="0" w:color="auto"/>
                <w:left w:val="none" w:sz="0" w:space="0" w:color="auto"/>
                <w:bottom w:val="none" w:sz="0" w:space="0" w:color="auto"/>
                <w:right w:val="none" w:sz="0" w:space="0" w:color="auto"/>
              </w:divBdr>
            </w:div>
            <w:div w:id="463236239">
              <w:marLeft w:val="0"/>
              <w:marRight w:val="0"/>
              <w:marTop w:val="0"/>
              <w:marBottom w:val="0"/>
              <w:divBdr>
                <w:top w:val="none" w:sz="0" w:space="0" w:color="auto"/>
                <w:left w:val="none" w:sz="0" w:space="0" w:color="auto"/>
                <w:bottom w:val="none" w:sz="0" w:space="0" w:color="auto"/>
                <w:right w:val="none" w:sz="0" w:space="0" w:color="auto"/>
              </w:divBdr>
            </w:div>
            <w:div w:id="472868894">
              <w:marLeft w:val="0"/>
              <w:marRight w:val="0"/>
              <w:marTop w:val="0"/>
              <w:marBottom w:val="0"/>
              <w:divBdr>
                <w:top w:val="none" w:sz="0" w:space="0" w:color="auto"/>
                <w:left w:val="none" w:sz="0" w:space="0" w:color="auto"/>
                <w:bottom w:val="none" w:sz="0" w:space="0" w:color="auto"/>
                <w:right w:val="none" w:sz="0" w:space="0" w:color="auto"/>
              </w:divBdr>
            </w:div>
            <w:div w:id="475999669">
              <w:marLeft w:val="0"/>
              <w:marRight w:val="0"/>
              <w:marTop w:val="0"/>
              <w:marBottom w:val="0"/>
              <w:divBdr>
                <w:top w:val="none" w:sz="0" w:space="0" w:color="auto"/>
                <w:left w:val="none" w:sz="0" w:space="0" w:color="auto"/>
                <w:bottom w:val="none" w:sz="0" w:space="0" w:color="auto"/>
                <w:right w:val="none" w:sz="0" w:space="0" w:color="auto"/>
              </w:divBdr>
            </w:div>
            <w:div w:id="487136255">
              <w:marLeft w:val="0"/>
              <w:marRight w:val="0"/>
              <w:marTop w:val="0"/>
              <w:marBottom w:val="0"/>
              <w:divBdr>
                <w:top w:val="none" w:sz="0" w:space="0" w:color="auto"/>
                <w:left w:val="none" w:sz="0" w:space="0" w:color="auto"/>
                <w:bottom w:val="none" w:sz="0" w:space="0" w:color="auto"/>
                <w:right w:val="none" w:sz="0" w:space="0" w:color="auto"/>
              </w:divBdr>
            </w:div>
            <w:div w:id="501166232">
              <w:marLeft w:val="0"/>
              <w:marRight w:val="0"/>
              <w:marTop w:val="0"/>
              <w:marBottom w:val="0"/>
              <w:divBdr>
                <w:top w:val="none" w:sz="0" w:space="0" w:color="auto"/>
                <w:left w:val="none" w:sz="0" w:space="0" w:color="auto"/>
                <w:bottom w:val="none" w:sz="0" w:space="0" w:color="auto"/>
                <w:right w:val="none" w:sz="0" w:space="0" w:color="auto"/>
              </w:divBdr>
            </w:div>
            <w:div w:id="518548590">
              <w:marLeft w:val="0"/>
              <w:marRight w:val="0"/>
              <w:marTop w:val="0"/>
              <w:marBottom w:val="0"/>
              <w:divBdr>
                <w:top w:val="none" w:sz="0" w:space="0" w:color="auto"/>
                <w:left w:val="none" w:sz="0" w:space="0" w:color="auto"/>
                <w:bottom w:val="none" w:sz="0" w:space="0" w:color="auto"/>
                <w:right w:val="none" w:sz="0" w:space="0" w:color="auto"/>
              </w:divBdr>
            </w:div>
            <w:div w:id="544803170">
              <w:marLeft w:val="0"/>
              <w:marRight w:val="0"/>
              <w:marTop w:val="0"/>
              <w:marBottom w:val="0"/>
              <w:divBdr>
                <w:top w:val="none" w:sz="0" w:space="0" w:color="auto"/>
                <w:left w:val="none" w:sz="0" w:space="0" w:color="auto"/>
                <w:bottom w:val="none" w:sz="0" w:space="0" w:color="auto"/>
                <w:right w:val="none" w:sz="0" w:space="0" w:color="auto"/>
              </w:divBdr>
            </w:div>
            <w:div w:id="54946631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564145662">
              <w:marLeft w:val="0"/>
              <w:marRight w:val="0"/>
              <w:marTop w:val="0"/>
              <w:marBottom w:val="0"/>
              <w:divBdr>
                <w:top w:val="none" w:sz="0" w:space="0" w:color="auto"/>
                <w:left w:val="none" w:sz="0" w:space="0" w:color="auto"/>
                <w:bottom w:val="none" w:sz="0" w:space="0" w:color="auto"/>
                <w:right w:val="none" w:sz="0" w:space="0" w:color="auto"/>
              </w:divBdr>
            </w:div>
            <w:div w:id="568078483">
              <w:marLeft w:val="0"/>
              <w:marRight w:val="0"/>
              <w:marTop w:val="0"/>
              <w:marBottom w:val="0"/>
              <w:divBdr>
                <w:top w:val="none" w:sz="0" w:space="0" w:color="auto"/>
                <w:left w:val="none" w:sz="0" w:space="0" w:color="auto"/>
                <w:bottom w:val="none" w:sz="0" w:space="0" w:color="auto"/>
                <w:right w:val="none" w:sz="0" w:space="0" w:color="auto"/>
              </w:divBdr>
            </w:div>
            <w:div w:id="579563059">
              <w:marLeft w:val="0"/>
              <w:marRight w:val="0"/>
              <w:marTop w:val="0"/>
              <w:marBottom w:val="0"/>
              <w:divBdr>
                <w:top w:val="none" w:sz="0" w:space="0" w:color="auto"/>
                <w:left w:val="none" w:sz="0" w:space="0" w:color="auto"/>
                <w:bottom w:val="none" w:sz="0" w:space="0" w:color="auto"/>
                <w:right w:val="none" w:sz="0" w:space="0" w:color="auto"/>
              </w:divBdr>
            </w:div>
            <w:div w:id="590358133">
              <w:marLeft w:val="0"/>
              <w:marRight w:val="0"/>
              <w:marTop w:val="0"/>
              <w:marBottom w:val="0"/>
              <w:divBdr>
                <w:top w:val="none" w:sz="0" w:space="0" w:color="auto"/>
                <w:left w:val="none" w:sz="0" w:space="0" w:color="auto"/>
                <w:bottom w:val="none" w:sz="0" w:space="0" w:color="auto"/>
                <w:right w:val="none" w:sz="0" w:space="0" w:color="auto"/>
              </w:divBdr>
            </w:div>
            <w:div w:id="593902435">
              <w:marLeft w:val="0"/>
              <w:marRight w:val="0"/>
              <w:marTop w:val="0"/>
              <w:marBottom w:val="0"/>
              <w:divBdr>
                <w:top w:val="none" w:sz="0" w:space="0" w:color="auto"/>
                <w:left w:val="none" w:sz="0" w:space="0" w:color="auto"/>
                <w:bottom w:val="none" w:sz="0" w:space="0" w:color="auto"/>
                <w:right w:val="none" w:sz="0" w:space="0" w:color="auto"/>
              </w:divBdr>
            </w:div>
            <w:div w:id="599532327">
              <w:marLeft w:val="0"/>
              <w:marRight w:val="0"/>
              <w:marTop w:val="0"/>
              <w:marBottom w:val="0"/>
              <w:divBdr>
                <w:top w:val="none" w:sz="0" w:space="0" w:color="auto"/>
                <w:left w:val="none" w:sz="0" w:space="0" w:color="auto"/>
                <w:bottom w:val="none" w:sz="0" w:space="0" w:color="auto"/>
                <w:right w:val="none" w:sz="0" w:space="0" w:color="auto"/>
              </w:divBdr>
            </w:div>
            <w:div w:id="619603794">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629676257">
              <w:marLeft w:val="0"/>
              <w:marRight w:val="0"/>
              <w:marTop w:val="0"/>
              <w:marBottom w:val="0"/>
              <w:divBdr>
                <w:top w:val="none" w:sz="0" w:space="0" w:color="auto"/>
                <w:left w:val="none" w:sz="0" w:space="0" w:color="auto"/>
                <w:bottom w:val="none" w:sz="0" w:space="0" w:color="auto"/>
                <w:right w:val="none" w:sz="0" w:space="0" w:color="auto"/>
              </w:divBdr>
            </w:div>
            <w:div w:id="654843818">
              <w:marLeft w:val="0"/>
              <w:marRight w:val="0"/>
              <w:marTop w:val="0"/>
              <w:marBottom w:val="0"/>
              <w:divBdr>
                <w:top w:val="none" w:sz="0" w:space="0" w:color="auto"/>
                <w:left w:val="none" w:sz="0" w:space="0" w:color="auto"/>
                <w:bottom w:val="none" w:sz="0" w:space="0" w:color="auto"/>
                <w:right w:val="none" w:sz="0" w:space="0" w:color="auto"/>
              </w:divBdr>
            </w:div>
            <w:div w:id="655305269">
              <w:marLeft w:val="0"/>
              <w:marRight w:val="0"/>
              <w:marTop w:val="0"/>
              <w:marBottom w:val="0"/>
              <w:divBdr>
                <w:top w:val="none" w:sz="0" w:space="0" w:color="auto"/>
                <w:left w:val="none" w:sz="0" w:space="0" w:color="auto"/>
                <w:bottom w:val="none" w:sz="0" w:space="0" w:color="auto"/>
                <w:right w:val="none" w:sz="0" w:space="0" w:color="auto"/>
              </w:divBdr>
            </w:div>
            <w:div w:id="659846132">
              <w:marLeft w:val="0"/>
              <w:marRight w:val="0"/>
              <w:marTop w:val="0"/>
              <w:marBottom w:val="0"/>
              <w:divBdr>
                <w:top w:val="none" w:sz="0" w:space="0" w:color="auto"/>
                <w:left w:val="none" w:sz="0" w:space="0" w:color="auto"/>
                <w:bottom w:val="none" w:sz="0" w:space="0" w:color="auto"/>
                <w:right w:val="none" w:sz="0" w:space="0" w:color="auto"/>
              </w:divBdr>
            </w:div>
            <w:div w:id="667832551">
              <w:marLeft w:val="0"/>
              <w:marRight w:val="0"/>
              <w:marTop w:val="0"/>
              <w:marBottom w:val="0"/>
              <w:divBdr>
                <w:top w:val="none" w:sz="0" w:space="0" w:color="auto"/>
                <w:left w:val="none" w:sz="0" w:space="0" w:color="auto"/>
                <w:bottom w:val="none" w:sz="0" w:space="0" w:color="auto"/>
                <w:right w:val="none" w:sz="0" w:space="0" w:color="auto"/>
              </w:divBdr>
            </w:div>
            <w:div w:id="688750420">
              <w:marLeft w:val="0"/>
              <w:marRight w:val="0"/>
              <w:marTop w:val="0"/>
              <w:marBottom w:val="0"/>
              <w:divBdr>
                <w:top w:val="none" w:sz="0" w:space="0" w:color="auto"/>
                <w:left w:val="none" w:sz="0" w:space="0" w:color="auto"/>
                <w:bottom w:val="none" w:sz="0" w:space="0" w:color="auto"/>
                <w:right w:val="none" w:sz="0" w:space="0" w:color="auto"/>
              </w:divBdr>
            </w:div>
            <w:div w:id="708602767">
              <w:marLeft w:val="0"/>
              <w:marRight w:val="0"/>
              <w:marTop w:val="0"/>
              <w:marBottom w:val="0"/>
              <w:divBdr>
                <w:top w:val="none" w:sz="0" w:space="0" w:color="auto"/>
                <w:left w:val="none" w:sz="0" w:space="0" w:color="auto"/>
                <w:bottom w:val="none" w:sz="0" w:space="0" w:color="auto"/>
                <w:right w:val="none" w:sz="0" w:space="0" w:color="auto"/>
              </w:divBdr>
            </w:div>
            <w:div w:id="713621526">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756514180">
              <w:marLeft w:val="0"/>
              <w:marRight w:val="0"/>
              <w:marTop w:val="0"/>
              <w:marBottom w:val="0"/>
              <w:divBdr>
                <w:top w:val="none" w:sz="0" w:space="0" w:color="auto"/>
                <w:left w:val="none" w:sz="0" w:space="0" w:color="auto"/>
                <w:bottom w:val="none" w:sz="0" w:space="0" w:color="auto"/>
                <w:right w:val="none" w:sz="0" w:space="0" w:color="auto"/>
              </w:divBdr>
            </w:div>
            <w:div w:id="762184778">
              <w:marLeft w:val="0"/>
              <w:marRight w:val="0"/>
              <w:marTop w:val="0"/>
              <w:marBottom w:val="0"/>
              <w:divBdr>
                <w:top w:val="none" w:sz="0" w:space="0" w:color="auto"/>
                <w:left w:val="none" w:sz="0" w:space="0" w:color="auto"/>
                <w:bottom w:val="none" w:sz="0" w:space="0" w:color="auto"/>
                <w:right w:val="none" w:sz="0" w:space="0" w:color="auto"/>
              </w:divBdr>
            </w:div>
            <w:div w:id="767048363">
              <w:marLeft w:val="0"/>
              <w:marRight w:val="0"/>
              <w:marTop w:val="0"/>
              <w:marBottom w:val="0"/>
              <w:divBdr>
                <w:top w:val="none" w:sz="0" w:space="0" w:color="auto"/>
                <w:left w:val="none" w:sz="0" w:space="0" w:color="auto"/>
                <w:bottom w:val="none" w:sz="0" w:space="0" w:color="auto"/>
                <w:right w:val="none" w:sz="0" w:space="0" w:color="auto"/>
              </w:divBdr>
            </w:div>
            <w:div w:id="770705078">
              <w:marLeft w:val="0"/>
              <w:marRight w:val="0"/>
              <w:marTop w:val="0"/>
              <w:marBottom w:val="0"/>
              <w:divBdr>
                <w:top w:val="none" w:sz="0" w:space="0" w:color="auto"/>
                <w:left w:val="none" w:sz="0" w:space="0" w:color="auto"/>
                <w:bottom w:val="none" w:sz="0" w:space="0" w:color="auto"/>
                <w:right w:val="none" w:sz="0" w:space="0" w:color="auto"/>
              </w:divBdr>
            </w:div>
            <w:div w:id="774446520">
              <w:marLeft w:val="0"/>
              <w:marRight w:val="0"/>
              <w:marTop w:val="0"/>
              <w:marBottom w:val="0"/>
              <w:divBdr>
                <w:top w:val="none" w:sz="0" w:space="0" w:color="auto"/>
                <w:left w:val="none" w:sz="0" w:space="0" w:color="auto"/>
                <w:bottom w:val="none" w:sz="0" w:space="0" w:color="auto"/>
                <w:right w:val="none" w:sz="0" w:space="0" w:color="auto"/>
              </w:divBdr>
            </w:div>
            <w:div w:id="797185547">
              <w:marLeft w:val="0"/>
              <w:marRight w:val="0"/>
              <w:marTop w:val="0"/>
              <w:marBottom w:val="0"/>
              <w:divBdr>
                <w:top w:val="none" w:sz="0" w:space="0" w:color="auto"/>
                <w:left w:val="none" w:sz="0" w:space="0" w:color="auto"/>
                <w:bottom w:val="none" w:sz="0" w:space="0" w:color="auto"/>
                <w:right w:val="none" w:sz="0" w:space="0" w:color="auto"/>
              </w:divBdr>
            </w:div>
            <w:div w:id="804586717">
              <w:marLeft w:val="0"/>
              <w:marRight w:val="0"/>
              <w:marTop w:val="0"/>
              <w:marBottom w:val="0"/>
              <w:divBdr>
                <w:top w:val="none" w:sz="0" w:space="0" w:color="auto"/>
                <w:left w:val="none" w:sz="0" w:space="0" w:color="auto"/>
                <w:bottom w:val="none" w:sz="0" w:space="0" w:color="auto"/>
                <w:right w:val="none" w:sz="0" w:space="0" w:color="auto"/>
              </w:divBdr>
            </w:div>
            <w:div w:id="821701913">
              <w:marLeft w:val="0"/>
              <w:marRight w:val="0"/>
              <w:marTop w:val="0"/>
              <w:marBottom w:val="0"/>
              <w:divBdr>
                <w:top w:val="none" w:sz="0" w:space="0" w:color="auto"/>
                <w:left w:val="none" w:sz="0" w:space="0" w:color="auto"/>
                <w:bottom w:val="none" w:sz="0" w:space="0" w:color="auto"/>
                <w:right w:val="none" w:sz="0" w:space="0" w:color="auto"/>
              </w:divBdr>
            </w:div>
            <w:div w:id="822046705">
              <w:marLeft w:val="0"/>
              <w:marRight w:val="0"/>
              <w:marTop w:val="0"/>
              <w:marBottom w:val="0"/>
              <w:divBdr>
                <w:top w:val="none" w:sz="0" w:space="0" w:color="auto"/>
                <w:left w:val="none" w:sz="0" w:space="0" w:color="auto"/>
                <w:bottom w:val="none" w:sz="0" w:space="0" w:color="auto"/>
                <w:right w:val="none" w:sz="0" w:space="0" w:color="auto"/>
              </w:divBdr>
            </w:div>
            <w:div w:id="827601698">
              <w:marLeft w:val="0"/>
              <w:marRight w:val="0"/>
              <w:marTop w:val="0"/>
              <w:marBottom w:val="0"/>
              <w:divBdr>
                <w:top w:val="none" w:sz="0" w:space="0" w:color="auto"/>
                <w:left w:val="none" w:sz="0" w:space="0" w:color="auto"/>
                <w:bottom w:val="none" w:sz="0" w:space="0" w:color="auto"/>
                <w:right w:val="none" w:sz="0" w:space="0" w:color="auto"/>
              </w:divBdr>
            </w:div>
            <w:div w:id="833229589">
              <w:marLeft w:val="0"/>
              <w:marRight w:val="0"/>
              <w:marTop w:val="0"/>
              <w:marBottom w:val="0"/>
              <w:divBdr>
                <w:top w:val="none" w:sz="0" w:space="0" w:color="auto"/>
                <w:left w:val="none" w:sz="0" w:space="0" w:color="auto"/>
                <w:bottom w:val="none" w:sz="0" w:space="0" w:color="auto"/>
                <w:right w:val="none" w:sz="0" w:space="0" w:color="auto"/>
              </w:divBdr>
            </w:div>
            <w:div w:id="900142947">
              <w:marLeft w:val="0"/>
              <w:marRight w:val="0"/>
              <w:marTop w:val="0"/>
              <w:marBottom w:val="0"/>
              <w:divBdr>
                <w:top w:val="none" w:sz="0" w:space="0" w:color="auto"/>
                <w:left w:val="none" w:sz="0" w:space="0" w:color="auto"/>
                <w:bottom w:val="none" w:sz="0" w:space="0" w:color="auto"/>
                <w:right w:val="none" w:sz="0" w:space="0" w:color="auto"/>
              </w:divBdr>
            </w:div>
            <w:div w:id="910430903">
              <w:marLeft w:val="0"/>
              <w:marRight w:val="0"/>
              <w:marTop w:val="0"/>
              <w:marBottom w:val="0"/>
              <w:divBdr>
                <w:top w:val="none" w:sz="0" w:space="0" w:color="auto"/>
                <w:left w:val="none" w:sz="0" w:space="0" w:color="auto"/>
                <w:bottom w:val="none" w:sz="0" w:space="0" w:color="auto"/>
                <w:right w:val="none" w:sz="0" w:space="0" w:color="auto"/>
              </w:divBdr>
            </w:div>
            <w:div w:id="912665830">
              <w:marLeft w:val="0"/>
              <w:marRight w:val="0"/>
              <w:marTop w:val="0"/>
              <w:marBottom w:val="0"/>
              <w:divBdr>
                <w:top w:val="none" w:sz="0" w:space="0" w:color="auto"/>
                <w:left w:val="none" w:sz="0" w:space="0" w:color="auto"/>
                <w:bottom w:val="none" w:sz="0" w:space="0" w:color="auto"/>
                <w:right w:val="none" w:sz="0" w:space="0" w:color="auto"/>
              </w:divBdr>
            </w:div>
            <w:div w:id="920721969">
              <w:marLeft w:val="0"/>
              <w:marRight w:val="0"/>
              <w:marTop w:val="0"/>
              <w:marBottom w:val="0"/>
              <w:divBdr>
                <w:top w:val="none" w:sz="0" w:space="0" w:color="auto"/>
                <w:left w:val="none" w:sz="0" w:space="0" w:color="auto"/>
                <w:bottom w:val="none" w:sz="0" w:space="0" w:color="auto"/>
                <w:right w:val="none" w:sz="0" w:space="0" w:color="auto"/>
              </w:divBdr>
            </w:div>
            <w:div w:id="946624646">
              <w:marLeft w:val="0"/>
              <w:marRight w:val="0"/>
              <w:marTop w:val="0"/>
              <w:marBottom w:val="0"/>
              <w:divBdr>
                <w:top w:val="none" w:sz="0" w:space="0" w:color="auto"/>
                <w:left w:val="none" w:sz="0" w:space="0" w:color="auto"/>
                <w:bottom w:val="none" w:sz="0" w:space="0" w:color="auto"/>
                <w:right w:val="none" w:sz="0" w:space="0" w:color="auto"/>
              </w:divBdr>
            </w:div>
            <w:div w:id="948780028">
              <w:marLeft w:val="0"/>
              <w:marRight w:val="0"/>
              <w:marTop w:val="0"/>
              <w:marBottom w:val="0"/>
              <w:divBdr>
                <w:top w:val="none" w:sz="0" w:space="0" w:color="auto"/>
                <w:left w:val="none" w:sz="0" w:space="0" w:color="auto"/>
                <w:bottom w:val="none" w:sz="0" w:space="0" w:color="auto"/>
                <w:right w:val="none" w:sz="0" w:space="0" w:color="auto"/>
              </w:divBdr>
            </w:div>
            <w:div w:id="951715574">
              <w:marLeft w:val="0"/>
              <w:marRight w:val="0"/>
              <w:marTop w:val="0"/>
              <w:marBottom w:val="0"/>
              <w:divBdr>
                <w:top w:val="none" w:sz="0" w:space="0" w:color="auto"/>
                <w:left w:val="none" w:sz="0" w:space="0" w:color="auto"/>
                <w:bottom w:val="none" w:sz="0" w:space="0" w:color="auto"/>
                <w:right w:val="none" w:sz="0" w:space="0" w:color="auto"/>
              </w:divBdr>
            </w:div>
            <w:div w:id="968705896">
              <w:marLeft w:val="0"/>
              <w:marRight w:val="0"/>
              <w:marTop w:val="0"/>
              <w:marBottom w:val="0"/>
              <w:divBdr>
                <w:top w:val="none" w:sz="0" w:space="0" w:color="auto"/>
                <w:left w:val="none" w:sz="0" w:space="0" w:color="auto"/>
                <w:bottom w:val="none" w:sz="0" w:space="0" w:color="auto"/>
                <w:right w:val="none" w:sz="0" w:space="0" w:color="auto"/>
              </w:divBdr>
            </w:div>
            <w:div w:id="969869530">
              <w:marLeft w:val="0"/>
              <w:marRight w:val="0"/>
              <w:marTop w:val="0"/>
              <w:marBottom w:val="0"/>
              <w:divBdr>
                <w:top w:val="none" w:sz="0" w:space="0" w:color="auto"/>
                <w:left w:val="none" w:sz="0" w:space="0" w:color="auto"/>
                <w:bottom w:val="none" w:sz="0" w:space="0" w:color="auto"/>
                <w:right w:val="none" w:sz="0" w:space="0" w:color="auto"/>
              </w:divBdr>
            </w:div>
            <w:div w:id="976449876">
              <w:marLeft w:val="0"/>
              <w:marRight w:val="0"/>
              <w:marTop w:val="0"/>
              <w:marBottom w:val="0"/>
              <w:divBdr>
                <w:top w:val="none" w:sz="0" w:space="0" w:color="auto"/>
                <w:left w:val="none" w:sz="0" w:space="0" w:color="auto"/>
                <w:bottom w:val="none" w:sz="0" w:space="0" w:color="auto"/>
                <w:right w:val="none" w:sz="0" w:space="0" w:color="auto"/>
              </w:divBdr>
            </w:div>
            <w:div w:id="986671455">
              <w:marLeft w:val="0"/>
              <w:marRight w:val="0"/>
              <w:marTop w:val="0"/>
              <w:marBottom w:val="0"/>
              <w:divBdr>
                <w:top w:val="none" w:sz="0" w:space="0" w:color="auto"/>
                <w:left w:val="none" w:sz="0" w:space="0" w:color="auto"/>
                <w:bottom w:val="none" w:sz="0" w:space="0" w:color="auto"/>
                <w:right w:val="none" w:sz="0" w:space="0" w:color="auto"/>
              </w:divBdr>
            </w:div>
            <w:div w:id="992833986">
              <w:marLeft w:val="0"/>
              <w:marRight w:val="0"/>
              <w:marTop w:val="0"/>
              <w:marBottom w:val="0"/>
              <w:divBdr>
                <w:top w:val="none" w:sz="0" w:space="0" w:color="auto"/>
                <w:left w:val="none" w:sz="0" w:space="0" w:color="auto"/>
                <w:bottom w:val="none" w:sz="0" w:space="0" w:color="auto"/>
                <w:right w:val="none" w:sz="0" w:space="0" w:color="auto"/>
              </w:divBdr>
            </w:div>
            <w:div w:id="995570042">
              <w:marLeft w:val="0"/>
              <w:marRight w:val="0"/>
              <w:marTop w:val="0"/>
              <w:marBottom w:val="0"/>
              <w:divBdr>
                <w:top w:val="none" w:sz="0" w:space="0" w:color="auto"/>
                <w:left w:val="none" w:sz="0" w:space="0" w:color="auto"/>
                <w:bottom w:val="none" w:sz="0" w:space="0" w:color="auto"/>
                <w:right w:val="none" w:sz="0" w:space="0" w:color="auto"/>
              </w:divBdr>
            </w:div>
            <w:div w:id="1005978063">
              <w:marLeft w:val="0"/>
              <w:marRight w:val="0"/>
              <w:marTop w:val="0"/>
              <w:marBottom w:val="0"/>
              <w:divBdr>
                <w:top w:val="none" w:sz="0" w:space="0" w:color="auto"/>
                <w:left w:val="none" w:sz="0" w:space="0" w:color="auto"/>
                <w:bottom w:val="none" w:sz="0" w:space="0" w:color="auto"/>
                <w:right w:val="none" w:sz="0" w:space="0" w:color="auto"/>
              </w:divBdr>
            </w:div>
            <w:div w:id="1007714268">
              <w:marLeft w:val="0"/>
              <w:marRight w:val="0"/>
              <w:marTop w:val="0"/>
              <w:marBottom w:val="0"/>
              <w:divBdr>
                <w:top w:val="none" w:sz="0" w:space="0" w:color="auto"/>
                <w:left w:val="none" w:sz="0" w:space="0" w:color="auto"/>
                <w:bottom w:val="none" w:sz="0" w:space="0" w:color="auto"/>
                <w:right w:val="none" w:sz="0" w:space="0" w:color="auto"/>
              </w:divBdr>
            </w:div>
            <w:div w:id="1020548436">
              <w:marLeft w:val="0"/>
              <w:marRight w:val="0"/>
              <w:marTop w:val="0"/>
              <w:marBottom w:val="0"/>
              <w:divBdr>
                <w:top w:val="none" w:sz="0" w:space="0" w:color="auto"/>
                <w:left w:val="none" w:sz="0" w:space="0" w:color="auto"/>
                <w:bottom w:val="none" w:sz="0" w:space="0" w:color="auto"/>
                <w:right w:val="none" w:sz="0" w:space="0" w:color="auto"/>
              </w:divBdr>
            </w:div>
            <w:div w:id="1044209928">
              <w:marLeft w:val="0"/>
              <w:marRight w:val="0"/>
              <w:marTop w:val="0"/>
              <w:marBottom w:val="0"/>
              <w:divBdr>
                <w:top w:val="none" w:sz="0" w:space="0" w:color="auto"/>
                <w:left w:val="none" w:sz="0" w:space="0" w:color="auto"/>
                <w:bottom w:val="none" w:sz="0" w:space="0" w:color="auto"/>
                <w:right w:val="none" w:sz="0" w:space="0" w:color="auto"/>
              </w:divBdr>
            </w:div>
            <w:div w:id="1054549314">
              <w:marLeft w:val="0"/>
              <w:marRight w:val="0"/>
              <w:marTop w:val="0"/>
              <w:marBottom w:val="0"/>
              <w:divBdr>
                <w:top w:val="none" w:sz="0" w:space="0" w:color="auto"/>
                <w:left w:val="none" w:sz="0" w:space="0" w:color="auto"/>
                <w:bottom w:val="none" w:sz="0" w:space="0" w:color="auto"/>
                <w:right w:val="none" w:sz="0" w:space="0" w:color="auto"/>
              </w:divBdr>
            </w:div>
            <w:div w:id="1062677323">
              <w:marLeft w:val="0"/>
              <w:marRight w:val="0"/>
              <w:marTop w:val="0"/>
              <w:marBottom w:val="0"/>
              <w:divBdr>
                <w:top w:val="none" w:sz="0" w:space="0" w:color="auto"/>
                <w:left w:val="none" w:sz="0" w:space="0" w:color="auto"/>
                <w:bottom w:val="none" w:sz="0" w:space="0" w:color="auto"/>
                <w:right w:val="none" w:sz="0" w:space="0" w:color="auto"/>
              </w:divBdr>
            </w:div>
            <w:div w:id="1065643358">
              <w:marLeft w:val="0"/>
              <w:marRight w:val="0"/>
              <w:marTop w:val="0"/>
              <w:marBottom w:val="0"/>
              <w:divBdr>
                <w:top w:val="none" w:sz="0" w:space="0" w:color="auto"/>
                <w:left w:val="none" w:sz="0" w:space="0" w:color="auto"/>
                <w:bottom w:val="none" w:sz="0" w:space="0" w:color="auto"/>
                <w:right w:val="none" w:sz="0" w:space="0" w:color="auto"/>
              </w:divBdr>
            </w:div>
            <w:div w:id="1071463593">
              <w:marLeft w:val="0"/>
              <w:marRight w:val="0"/>
              <w:marTop w:val="0"/>
              <w:marBottom w:val="0"/>
              <w:divBdr>
                <w:top w:val="none" w:sz="0" w:space="0" w:color="auto"/>
                <w:left w:val="none" w:sz="0" w:space="0" w:color="auto"/>
                <w:bottom w:val="none" w:sz="0" w:space="0" w:color="auto"/>
                <w:right w:val="none" w:sz="0" w:space="0" w:color="auto"/>
              </w:divBdr>
            </w:div>
            <w:div w:id="1075590236">
              <w:marLeft w:val="0"/>
              <w:marRight w:val="0"/>
              <w:marTop w:val="0"/>
              <w:marBottom w:val="0"/>
              <w:divBdr>
                <w:top w:val="none" w:sz="0" w:space="0" w:color="auto"/>
                <w:left w:val="none" w:sz="0" w:space="0" w:color="auto"/>
                <w:bottom w:val="none" w:sz="0" w:space="0" w:color="auto"/>
                <w:right w:val="none" w:sz="0" w:space="0" w:color="auto"/>
              </w:divBdr>
            </w:div>
            <w:div w:id="1087845610">
              <w:marLeft w:val="0"/>
              <w:marRight w:val="0"/>
              <w:marTop w:val="0"/>
              <w:marBottom w:val="0"/>
              <w:divBdr>
                <w:top w:val="none" w:sz="0" w:space="0" w:color="auto"/>
                <w:left w:val="none" w:sz="0" w:space="0" w:color="auto"/>
                <w:bottom w:val="none" w:sz="0" w:space="0" w:color="auto"/>
                <w:right w:val="none" w:sz="0" w:space="0" w:color="auto"/>
              </w:divBdr>
            </w:div>
            <w:div w:id="1089229785">
              <w:marLeft w:val="0"/>
              <w:marRight w:val="0"/>
              <w:marTop w:val="0"/>
              <w:marBottom w:val="0"/>
              <w:divBdr>
                <w:top w:val="none" w:sz="0" w:space="0" w:color="auto"/>
                <w:left w:val="none" w:sz="0" w:space="0" w:color="auto"/>
                <w:bottom w:val="none" w:sz="0" w:space="0" w:color="auto"/>
                <w:right w:val="none" w:sz="0" w:space="0" w:color="auto"/>
              </w:divBdr>
            </w:div>
            <w:div w:id="1089738562">
              <w:marLeft w:val="0"/>
              <w:marRight w:val="0"/>
              <w:marTop w:val="0"/>
              <w:marBottom w:val="0"/>
              <w:divBdr>
                <w:top w:val="none" w:sz="0" w:space="0" w:color="auto"/>
                <w:left w:val="none" w:sz="0" w:space="0" w:color="auto"/>
                <w:bottom w:val="none" w:sz="0" w:space="0" w:color="auto"/>
                <w:right w:val="none" w:sz="0" w:space="0" w:color="auto"/>
              </w:divBdr>
            </w:div>
            <w:div w:id="1105005510">
              <w:marLeft w:val="0"/>
              <w:marRight w:val="0"/>
              <w:marTop w:val="0"/>
              <w:marBottom w:val="0"/>
              <w:divBdr>
                <w:top w:val="none" w:sz="0" w:space="0" w:color="auto"/>
                <w:left w:val="none" w:sz="0" w:space="0" w:color="auto"/>
                <w:bottom w:val="none" w:sz="0" w:space="0" w:color="auto"/>
                <w:right w:val="none" w:sz="0" w:space="0" w:color="auto"/>
              </w:divBdr>
            </w:div>
            <w:div w:id="1114668793">
              <w:marLeft w:val="0"/>
              <w:marRight w:val="0"/>
              <w:marTop w:val="0"/>
              <w:marBottom w:val="0"/>
              <w:divBdr>
                <w:top w:val="none" w:sz="0" w:space="0" w:color="auto"/>
                <w:left w:val="none" w:sz="0" w:space="0" w:color="auto"/>
                <w:bottom w:val="none" w:sz="0" w:space="0" w:color="auto"/>
                <w:right w:val="none" w:sz="0" w:space="0" w:color="auto"/>
              </w:divBdr>
            </w:div>
            <w:div w:id="1130709808">
              <w:marLeft w:val="0"/>
              <w:marRight w:val="0"/>
              <w:marTop w:val="0"/>
              <w:marBottom w:val="0"/>
              <w:divBdr>
                <w:top w:val="none" w:sz="0" w:space="0" w:color="auto"/>
                <w:left w:val="none" w:sz="0" w:space="0" w:color="auto"/>
                <w:bottom w:val="none" w:sz="0" w:space="0" w:color="auto"/>
                <w:right w:val="none" w:sz="0" w:space="0" w:color="auto"/>
              </w:divBdr>
            </w:div>
            <w:div w:id="1163815601">
              <w:marLeft w:val="0"/>
              <w:marRight w:val="0"/>
              <w:marTop w:val="0"/>
              <w:marBottom w:val="0"/>
              <w:divBdr>
                <w:top w:val="none" w:sz="0" w:space="0" w:color="auto"/>
                <w:left w:val="none" w:sz="0" w:space="0" w:color="auto"/>
                <w:bottom w:val="none" w:sz="0" w:space="0" w:color="auto"/>
                <w:right w:val="none" w:sz="0" w:space="0" w:color="auto"/>
              </w:divBdr>
            </w:div>
            <w:div w:id="1166092282">
              <w:marLeft w:val="0"/>
              <w:marRight w:val="0"/>
              <w:marTop w:val="0"/>
              <w:marBottom w:val="0"/>
              <w:divBdr>
                <w:top w:val="none" w:sz="0" w:space="0" w:color="auto"/>
                <w:left w:val="none" w:sz="0" w:space="0" w:color="auto"/>
                <w:bottom w:val="none" w:sz="0" w:space="0" w:color="auto"/>
                <w:right w:val="none" w:sz="0" w:space="0" w:color="auto"/>
              </w:divBdr>
            </w:div>
            <w:div w:id="1200167077">
              <w:marLeft w:val="0"/>
              <w:marRight w:val="0"/>
              <w:marTop w:val="0"/>
              <w:marBottom w:val="0"/>
              <w:divBdr>
                <w:top w:val="none" w:sz="0" w:space="0" w:color="auto"/>
                <w:left w:val="none" w:sz="0" w:space="0" w:color="auto"/>
                <w:bottom w:val="none" w:sz="0" w:space="0" w:color="auto"/>
                <w:right w:val="none" w:sz="0" w:space="0" w:color="auto"/>
              </w:divBdr>
            </w:div>
            <w:div w:id="1204900385">
              <w:marLeft w:val="0"/>
              <w:marRight w:val="0"/>
              <w:marTop w:val="0"/>
              <w:marBottom w:val="0"/>
              <w:divBdr>
                <w:top w:val="none" w:sz="0" w:space="0" w:color="auto"/>
                <w:left w:val="none" w:sz="0" w:space="0" w:color="auto"/>
                <w:bottom w:val="none" w:sz="0" w:space="0" w:color="auto"/>
                <w:right w:val="none" w:sz="0" w:space="0" w:color="auto"/>
              </w:divBdr>
            </w:div>
            <w:div w:id="1207721188">
              <w:marLeft w:val="0"/>
              <w:marRight w:val="0"/>
              <w:marTop w:val="0"/>
              <w:marBottom w:val="0"/>
              <w:divBdr>
                <w:top w:val="none" w:sz="0" w:space="0" w:color="auto"/>
                <w:left w:val="none" w:sz="0" w:space="0" w:color="auto"/>
                <w:bottom w:val="none" w:sz="0" w:space="0" w:color="auto"/>
                <w:right w:val="none" w:sz="0" w:space="0" w:color="auto"/>
              </w:divBdr>
            </w:div>
            <w:div w:id="1213807502">
              <w:marLeft w:val="0"/>
              <w:marRight w:val="0"/>
              <w:marTop w:val="0"/>
              <w:marBottom w:val="0"/>
              <w:divBdr>
                <w:top w:val="none" w:sz="0" w:space="0" w:color="auto"/>
                <w:left w:val="none" w:sz="0" w:space="0" w:color="auto"/>
                <w:bottom w:val="none" w:sz="0" w:space="0" w:color="auto"/>
                <w:right w:val="none" w:sz="0" w:space="0" w:color="auto"/>
              </w:divBdr>
            </w:div>
            <w:div w:id="1264604528">
              <w:marLeft w:val="0"/>
              <w:marRight w:val="0"/>
              <w:marTop w:val="0"/>
              <w:marBottom w:val="0"/>
              <w:divBdr>
                <w:top w:val="none" w:sz="0" w:space="0" w:color="auto"/>
                <w:left w:val="none" w:sz="0" w:space="0" w:color="auto"/>
                <w:bottom w:val="none" w:sz="0" w:space="0" w:color="auto"/>
                <w:right w:val="none" w:sz="0" w:space="0" w:color="auto"/>
              </w:divBdr>
            </w:div>
            <w:div w:id="1282765092">
              <w:marLeft w:val="0"/>
              <w:marRight w:val="0"/>
              <w:marTop w:val="0"/>
              <w:marBottom w:val="0"/>
              <w:divBdr>
                <w:top w:val="none" w:sz="0" w:space="0" w:color="auto"/>
                <w:left w:val="none" w:sz="0" w:space="0" w:color="auto"/>
                <w:bottom w:val="none" w:sz="0" w:space="0" w:color="auto"/>
                <w:right w:val="none" w:sz="0" w:space="0" w:color="auto"/>
              </w:divBdr>
            </w:div>
            <w:div w:id="1283413751">
              <w:marLeft w:val="0"/>
              <w:marRight w:val="0"/>
              <w:marTop w:val="0"/>
              <w:marBottom w:val="0"/>
              <w:divBdr>
                <w:top w:val="none" w:sz="0" w:space="0" w:color="auto"/>
                <w:left w:val="none" w:sz="0" w:space="0" w:color="auto"/>
                <w:bottom w:val="none" w:sz="0" w:space="0" w:color="auto"/>
                <w:right w:val="none" w:sz="0" w:space="0" w:color="auto"/>
              </w:divBdr>
            </w:div>
            <w:div w:id="1309942450">
              <w:marLeft w:val="0"/>
              <w:marRight w:val="0"/>
              <w:marTop w:val="0"/>
              <w:marBottom w:val="0"/>
              <w:divBdr>
                <w:top w:val="none" w:sz="0" w:space="0" w:color="auto"/>
                <w:left w:val="none" w:sz="0" w:space="0" w:color="auto"/>
                <w:bottom w:val="none" w:sz="0" w:space="0" w:color="auto"/>
                <w:right w:val="none" w:sz="0" w:space="0" w:color="auto"/>
              </w:divBdr>
            </w:div>
            <w:div w:id="1318419706">
              <w:marLeft w:val="0"/>
              <w:marRight w:val="0"/>
              <w:marTop w:val="0"/>
              <w:marBottom w:val="0"/>
              <w:divBdr>
                <w:top w:val="none" w:sz="0" w:space="0" w:color="auto"/>
                <w:left w:val="none" w:sz="0" w:space="0" w:color="auto"/>
                <w:bottom w:val="none" w:sz="0" w:space="0" w:color="auto"/>
                <w:right w:val="none" w:sz="0" w:space="0" w:color="auto"/>
              </w:divBdr>
            </w:div>
            <w:div w:id="1361976337">
              <w:marLeft w:val="0"/>
              <w:marRight w:val="0"/>
              <w:marTop w:val="0"/>
              <w:marBottom w:val="0"/>
              <w:divBdr>
                <w:top w:val="none" w:sz="0" w:space="0" w:color="auto"/>
                <w:left w:val="none" w:sz="0" w:space="0" w:color="auto"/>
                <w:bottom w:val="none" w:sz="0" w:space="0" w:color="auto"/>
                <w:right w:val="none" w:sz="0" w:space="0" w:color="auto"/>
              </w:divBdr>
            </w:div>
            <w:div w:id="1371372439">
              <w:marLeft w:val="0"/>
              <w:marRight w:val="0"/>
              <w:marTop w:val="0"/>
              <w:marBottom w:val="0"/>
              <w:divBdr>
                <w:top w:val="none" w:sz="0" w:space="0" w:color="auto"/>
                <w:left w:val="none" w:sz="0" w:space="0" w:color="auto"/>
                <w:bottom w:val="none" w:sz="0" w:space="0" w:color="auto"/>
                <w:right w:val="none" w:sz="0" w:space="0" w:color="auto"/>
              </w:divBdr>
            </w:div>
            <w:div w:id="1388794246">
              <w:marLeft w:val="0"/>
              <w:marRight w:val="0"/>
              <w:marTop w:val="0"/>
              <w:marBottom w:val="0"/>
              <w:divBdr>
                <w:top w:val="none" w:sz="0" w:space="0" w:color="auto"/>
                <w:left w:val="none" w:sz="0" w:space="0" w:color="auto"/>
                <w:bottom w:val="none" w:sz="0" w:space="0" w:color="auto"/>
                <w:right w:val="none" w:sz="0" w:space="0" w:color="auto"/>
              </w:divBdr>
            </w:div>
            <w:div w:id="1391727536">
              <w:marLeft w:val="0"/>
              <w:marRight w:val="0"/>
              <w:marTop w:val="0"/>
              <w:marBottom w:val="0"/>
              <w:divBdr>
                <w:top w:val="none" w:sz="0" w:space="0" w:color="auto"/>
                <w:left w:val="none" w:sz="0" w:space="0" w:color="auto"/>
                <w:bottom w:val="none" w:sz="0" w:space="0" w:color="auto"/>
                <w:right w:val="none" w:sz="0" w:space="0" w:color="auto"/>
              </w:divBdr>
            </w:div>
            <w:div w:id="1392342098">
              <w:marLeft w:val="0"/>
              <w:marRight w:val="0"/>
              <w:marTop w:val="0"/>
              <w:marBottom w:val="0"/>
              <w:divBdr>
                <w:top w:val="none" w:sz="0" w:space="0" w:color="auto"/>
                <w:left w:val="none" w:sz="0" w:space="0" w:color="auto"/>
                <w:bottom w:val="none" w:sz="0" w:space="0" w:color="auto"/>
                <w:right w:val="none" w:sz="0" w:space="0" w:color="auto"/>
              </w:divBdr>
            </w:div>
            <w:div w:id="1392580332">
              <w:marLeft w:val="0"/>
              <w:marRight w:val="0"/>
              <w:marTop w:val="0"/>
              <w:marBottom w:val="0"/>
              <w:divBdr>
                <w:top w:val="none" w:sz="0" w:space="0" w:color="auto"/>
                <w:left w:val="none" w:sz="0" w:space="0" w:color="auto"/>
                <w:bottom w:val="none" w:sz="0" w:space="0" w:color="auto"/>
                <w:right w:val="none" w:sz="0" w:space="0" w:color="auto"/>
              </w:divBdr>
            </w:div>
            <w:div w:id="1414206838">
              <w:marLeft w:val="0"/>
              <w:marRight w:val="0"/>
              <w:marTop w:val="0"/>
              <w:marBottom w:val="0"/>
              <w:divBdr>
                <w:top w:val="none" w:sz="0" w:space="0" w:color="auto"/>
                <w:left w:val="none" w:sz="0" w:space="0" w:color="auto"/>
                <w:bottom w:val="none" w:sz="0" w:space="0" w:color="auto"/>
                <w:right w:val="none" w:sz="0" w:space="0" w:color="auto"/>
              </w:divBdr>
            </w:div>
            <w:div w:id="1420444998">
              <w:marLeft w:val="0"/>
              <w:marRight w:val="0"/>
              <w:marTop w:val="0"/>
              <w:marBottom w:val="0"/>
              <w:divBdr>
                <w:top w:val="none" w:sz="0" w:space="0" w:color="auto"/>
                <w:left w:val="none" w:sz="0" w:space="0" w:color="auto"/>
                <w:bottom w:val="none" w:sz="0" w:space="0" w:color="auto"/>
                <w:right w:val="none" w:sz="0" w:space="0" w:color="auto"/>
              </w:divBdr>
            </w:div>
            <w:div w:id="1427652780">
              <w:marLeft w:val="0"/>
              <w:marRight w:val="0"/>
              <w:marTop w:val="0"/>
              <w:marBottom w:val="0"/>
              <w:divBdr>
                <w:top w:val="none" w:sz="0" w:space="0" w:color="auto"/>
                <w:left w:val="none" w:sz="0" w:space="0" w:color="auto"/>
                <w:bottom w:val="none" w:sz="0" w:space="0" w:color="auto"/>
                <w:right w:val="none" w:sz="0" w:space="0" w:color="auto"/>
              </w:divBdr>
            </w:div>
            <w:div w:id="1429303656">
              <w:marLeft w:val="0"/>
              <w:marRight w:val="0"/>
              <w:marTop w:val="0"/>
              <w:marBottom w:val="0"/>
              <w:divBdr>
                <w:top w:val="none" w:sz="0" w:space="0" w:color="auto"/>
                <w:left w:val="none" w:sz="0" w:space="0" w:color="auto"/>
                <w:bottom w:val="none" w:sz="0" w:space="0" w:color="auto"/>
                <w:right w:val="none" w:sz="0" w:space="0" w:color="auto"/>
              </w:divBdr>
            </w:div>
            <w:div w:id="1456673729">
              <w:marLeft w:val="0"/>
              <w:marRight w:val="0"/>
              <w:marTop w:val="0"/>
              <w:marBottom w:val="0"/>
              <w:divBdr>
                <w:top w:val="none" w:sz="0" w:space="0" w:color="auto"/>
                <w:left w:val="none" w:sz="0" w:space="0" w:color="auto"/>
                <w:bottom w:val="none" w:sz="0" w:space="0" w:color="auto"/>
                <w:right w:val="none" w:sz="0" w:space="0" w:color="auto"/>
              </w:divBdr>
            </w:div>
            <w:div w:id="1458450504">
              <w:marLeft w:val="0"/>
              <w:marRight w:val="0"/>
              <w:marTop w:val="0"/>
              <w:marBottom w:val="0"/>
              <w:divBdr>
                <w:top w:val="none" w:sz="0" w:space="0" w:color="auto"/>
                <w:left w:val="none" w:sz="0" w:space="0" w:color="auto"/>
                <w:bottom w:val="none" w:sz="0" w:space="0" w:color="auto"/>
                <w:right w:val="none" w:sz="0" w:space="0" w:color="auto"/>
              </w:divBdr>
            </w:div>
            <w:div w:id="1473012518">
              <w:marLeft w:val="0"/>
              <w:marRight w:val="0"/>
              <w:marTop w:val="0"/>
              <w:marBottom w:val="0"/>
              <w:divBdr>
                <w:top w:val="none" w:sz="0" w:space="0" w:color="auto"/>
                <w:left w:val="none" w:sz="0" w:space="0" w:color="auto"/>
                <w:bottom w:val="none" w:sz="0" w:space="0" w:color="auto"/>
                <w:right w:val="none" w:sz="0" w:space="0" w:color="auto"/>
              </w:divBdr>
            </w:div>
            <w:div w:id="1477913347">
              <w:marLeft w:val="0"/>
              <w:marRight w:val="0"/>
              <w:marTop w:val="0"/>
              <w:marBottom w:val="0"/>
              <w:divBdr>
                <w:top w:val="none" w:sz="0" w:space="0" w:color="auto"/>
                <w:left w:val="none" w:sz="0" w:space="0" w:color="auto"/>
                <w:bottom w:val="none" w:sz="0" w:space="0" w:color="auto"/>
                <w:right w:val="none" w:sz="0" w:space="0" w:color="auto"/>
              </w:divBdr>
            </w:div>
            <w:div w:id="1482454808">
              <w:marLeft w:val="0"/>
              <w:marRight w:val="0"/>
              <w:marTop w:val="0"/>
              <w:marBottom w:val="0"/>
              <w:divBdr>
                <w:top w:val="none" w:sz="0" w:space="0" w:color="auto"/>
                <w:left w:val="none" w:sz="0" w:space="0" w:color="auto"/>
                <w:bottom w:val="none" w:sz="0" w:space="0" w:color="auto"/>
                <w:right w:val="none" w:sz="0" w:space="0" w:color="auto"/>
              </w:divBdr>
            </w:div>
            <w:div w:id="1490629362">
              <w:marLeft w:val="0"/>
              <w:marRight w:val="0"/>
              <w:marTop w:val="0"/>
              <w:marBottom w:val="0"/>
              <w:divBdr>
                <w:top w:val="none" w:sz="0" w:space="0" w:color="auto"/>
                <w:left w:val="none" w:sz="0" w:space="0" w:color="auto"/>
                <w:bottom w:val="none" w:sz="0" w:space="0" w:color="auto"/>
                <w:right w:val="none" w:sz="0" w:space="0" w:color="auto"/>
              </w:divBdr>
            </w:div>
            <w:div w:id="1497303241">
              <w:marLeft w:val="0"/>
              <w:marRight w:val="0"/>
              <w:marTop w:val="0"/>
              <w:marBottom w:val="0"/>
              <w:divBdr>
                <w:top w:val="none" w:sz="0" w:space="0" w:color="auto"/>
                <w:left w:val="none" w:sz="0" w:space="0" w:color="auto"/>
                <w:bottom w:val="none" w:sz="0" w:space="0" w:color="auto"/>
                <w:right w:val="none" w:sz="0" w:space="0" w:color="auto"/>
              </w:divBdr>
            </w:div>
            <w:div w:id="1501047316">
              <w:marLeft w:val="0"/>
              <w:marRight w:val="0"/>
              <w:marTop w:val="0"/>
              <w:marBottom w:val="0"/>
              <w:divBdr>
                <w:top w:val="none" w:sz="0" w:space="0" w:color="auto"/>
                <w:left w:val="none" w:sz="0" w:space="0" w:color="auto"/>
                <w:bottom w:val="none" w:sz="0" w:space="0" w:color="auto"/>
                <w:right w:val="none" w:sz="0" w:space="0" w:color="auto"/>
              </w:divBdr>
            </w:div>
            <w:div w:id="1509441366">
              <w:marLeft w:val="0"/>
              <w:marRight w:val="0"/>
              <w:marTop w:val="0"/>
              <w:marBottom w:val="0"/>
              <w:divBdr>
                <w:top w:val="none" w:sz="0" w:space="0" w:color="auto"/>
                <w:left w:val="none" w:sz="0" w:space="0" w:color="auto"/>
                <w:bottom w:val="none" w:sz="0" w:space="0" w:color="auto"/>
                <w:right w:val="none" w:sz="0" w:space="0" w:color="auto"/>
              </w:divBdr>
            </w:div>
            <w:div w:id="1511334162">
              <w:marLeft w:val="0"/>
              <w:marRight w:val="0"/>
              <w:marTop w:val="0"/>
              <w:marBottom w:val="0"/>
              <w:divBdr>
                <w:top w:val="none" w:sz="0" w:space="0" w:color="auto"/>
                <w:left w:val="none" w:sz="0" w:space="0" w:color="auto"/>
                <w:bottom w:val="none" w:sz="0" w:space="0" w:color="auto"/>
                <w:right w:val="none" w:sz="0" w:space="0" w:color="auto"/>
              </w:divBdr>
            </w:div>
            <w:div w:id="1511597934">
              <w:marLeft w:val="0"/>
              <w:marRight w:val="0"/>
              <w:marTop w:val="0"/>
              <w:marBottom w:val="0"/>
              <w:divBdr>
                <w:top w:val="none" w:sz="0" w:space="0" w:color="auto"/>
                <w:left w:val="none" w:sz="0" w:space="0" w:color="auto"/>
                <w:bottom w:val="none" w:sz="0" w:space="0" w:color="auto"/>
                <w:right w:val="none" w:sz="0" w:space="0" w:color="auto"/>
              </w:divBdr>
            </w:div>
            <w:div w:id="1517184215">
              <w:marLeft w:val="0"/>
              <w:marRight w:val="0"/>
              <w:marTop w:val="0"/>
              <w:marBottom w:val="0"/>
              <w:divBdr>
                <w:top w:val="none" w:sz="0" w:space="0" w:color="auto"/>
                <w:left w:val="none" w:sz="0" w:space="0" w:color="auto"/>
                <w:bottom w:val="none" w:sz="0" w:space="0" w:color="auto"/>
                <w:right w:val="none" w:sz="0" w:space="0" w:color="auto"/>
              </w:divBdr>
            </w:div>
            <w:div w:id="152517270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532038397">
              <w:marLeft w:val="0"/>
              <w:marRight w:val="0"/>
              <w:marTop w:val="0"/>
              <w:marBottom w:val="0"/>
              <w:divBdr>
                <w:top w:val="none" w:sz="0" w:space="0" w:color="auto"/>
                <w:left w:val="none" w:sz="0" w:space="0" w:color="auto"/>
                <w:bottom w:val="none" w:sz="0" w:space="0" w:color="auto"/>
                <w:right w:val="none" w:sz="0" w:space="0" w:color="auto"/>
              </w:divBdr>
            </w:div>
            <w:div w:id="1590699600">
              <w:marLeft w:val="0"/>
              <w:marRight w:val="0"/>
              <w:marTop w:val="0"/>
              <w:marBottom w:val="0"/>
              <w:divBdr>
                <w:top w:val="none" w:sz="0" w:space="0" w:color="auto"/>
                <w:left w:val="none" w:sz="0" w:space="0" w:color="auto"/>
                <w:bottom w:val="none" w:sz="0" w:space="0" w:color="auto"/>
                <w:right w:val="none" w:sz="0" w:space="0" w:color="auto"/>
              </w:divBdr>
            </w:div>
            <w:div w:id="1599019994">
              <w:marLeft w:val="0"/>
              <w:marRight w:val="0"/>
              <w:marTop w:val="0"/>
              <w:marBottom w:val="0"/>
              <w:divBdr>
                <w:top w:val="none" w:sz="0" w:space="0" w:color="auto"/>
                <w:left w:val="none" w:sz="0" w:space="0" w:color="auto"/>
                <w:bottom w:val="none" w:sz="0" w:space="0" w:color="auto"/>
                <w:right w:val="none" w:sz="0" w:space="0" w:color="auto"/>
              </w:divBdr>
            </w:div>
            <w:div w:id="1606305376">
              <w:marLeft w:val="0"/>
              <w:marRight w:val="0"/>
              <w:marTop w:val="0"/>
              <w:marBottom w:val="0"/>
              <w:divBdr>
                <w:top w:val="none" w:sz="0" w:space="0" w:color="auto"/>
                <w:left w:val="none" w:sz="0" w:space="0" w:color="auto"/>
                <w:bottom w:val="none" w:sz="0" w:space="0" w:color="auto"/>
                <w:right w:val="none" w:sz="0" w:space="0" w:color="auto"/>
              </w:divBdr>
            </w:div>
            <w:div w:id="1611008389">
              <w:marLeft w:val="0"/>
              <w:marRight w:val="0"/>
              <w:marTop w:val="0"/>
              <w:marBottom w:val="0"/>
              <w:divBdr>
                <w:top w:val="none" w:sz="0" w:space="0" w:color="auto"/>
                <w:left w:val="none" w:sz="0" w:space="0" w:color="auto"/>
                <w:bottom w:val="none" w:sz="0" w:space="0" w:color="auto"/>
                <w:right w:val="none" w:sz="0" w:space="0" w:color="auto"/>
              </w:divBdr>
            </w:div>
            <w:div w:id="1612123678">
              <w:marLeft w:val="0"/>
              <w:marRight w:val="0"/>
              <w:marTop w:val="0"/>
              <w:marBottom w:val="0"/>
              <w:divBdr>
                <w:top w:val="none" w:sz="0" w:space="0" w:color="auto"/>
                <w:left w:val="none" w:sz="0" w:space="0" w:color="auto"/>
                <w:bottom w:val="none" w:sz="0" w:space="0" w:color="auto"/>
                <w:right w:val="none" w:sz="0" w:space="0" w:color="auto"/>
              </w:divBdr>
            </w:div>
            <w:div w:id="1615794407">
              <w:marLeft w:val="0"/>
              <w:marRight w:val="0"/>
              <w:marTop w:val="0"/>
              <w:marBottom w:val="0"/>
              <w:divBdr>
                <w:top w:val="none" w:sz="0" w:space="0" w:color="auto"/>
                <w:left w:val="none" w:sz="0" w:space="0" w:color="auto"/>
                <w:bottom w:val="none" w:sz="0" w:space="0" w:color="auto"/>
                <w:right w:val="none" w:sz="0" w:space="0" w:color="auto"/>
              </w:divBdr>
            </w:div>
            <w:div w:id="1669626710">
              <w:marLeft w:val="0"/>
              <w:marRight w:val="0"/>
              <w:marTop w:val="0"/>
              <w:marBottom w:val="0"/>
              <w:divBdr>
                <w:top w:val="none" w:sz="0" w:space="0" w:color="auto"/>
                <w:left w:val="none" w:sz="0" w:space="0" w:color="auto"/>
                <w:bottom w:val="none" w:sz="0" w:space="0" w:color="auto"/>
                <w:right w:val="none" w:sz="0" w:space="0" w:color="auto"/>
              </w:divBdr>
            </w:div>
            <w:div w:id="1672486403">
              <w:marLeft w:val="0"/>
              <w:marRight w:val="0"/>
              <w:marTop w:val="0"/>
              <w:marBottom w:val="0"/>
              <w:divBdr>
                <w:top w:val="none" w:sz="0" w:space="0" w:color="auto"/>
                <w:left w:val="none" w:sz="0" w:space="0" w:color="auto"/>
                <w:bottom w:val="none" w:sz="0" w:space="0" w:color="auto"/>
                <w:right w:val="none" w:sz="0" w:space="0" w:color="auto"/>
              </w:divBdr>
            </w:div>
            <w:div w:id="1684209672">
              <w:marLeft w:val="0"/>
              <w:marRight w:val="0"/>
              <w:marTop w:val="0"/>
              <w:marBottom w:val="0"/>
              <w:divBdr>
                <w:top w:val="none" w:sz="0" w:space="0" w:color="auto"/>
                <w:left w:val="none" w:sz="0" w:space="0" w:color="auto"/>
                <w:bottom w:val="none" w:sz="0" w:space="0" w:color="auto"/>
                <w:right w:val="none" w:sz="0" w:space="0" w:color="auto"/>
              </w:divBdr>
            </w:div>
            <w:div w:id="1685403140">
              <w:marLeft w:val="0"/>
              <w:marRight w:val="0"/>
              <w:marTop w:val="0"/>
              <w:marBottom w:val="0"/>
              <w:divBdr>
                <w:top w:val="none" w:sz="0" w:space="0" w:color="auto"/>
                <w:left w:val="none" w:sz="0" w:space="0" w:color="auto"/>
                <w:bottom w:val="none" w:sz="0" w:space="0" w:color="auto"/>
                <w:right w:val="none" w:sz="0" w:space="0" w:color="auto"/>
              </w:divBdr>
            </w:div>
            <w:div w:id="1694184044">
              <w:marLeft w:val="0"/>
              <w:marRight w:val="0"/>
              <w:marTop w:val="0"/>
              <w:marBottom w:val="0"/>
              <w:divBdr>
                <w:top w:val="none" w:sz="0" w:space="0" w:color="auto"/>
                <w:left w:val="none" w:sz="0" w:space="0" w:color="auto"/>
                <w:bottom w:val="none" w:sz="0" w:space="0" w:color="auto"/>
                <w:right w:val="none" w:sz="0" w:space="0" w:color="auto"/>
              </w:divBdr>
            </w:div>
            <w:div w:id="1733456571">
              <w:marLeft w:val="0"/>
              <w:marRight w:val="0"/>
              <w:marTop w:val="0"/>
              <w:marBottom w:val="0"/>
              <w:divBdr>
                <w:top w:val="none" w:sz="0" w:space="0" w:color="auto"/>
                <w:left w:val="none" w:sz="0" w:space="0" w:color="auto"/>
                <w:bottom w:val="none" w:sz="0" w:space="0" w:color="auto"/>
                <w:right w:val="none" w:sz="0" w:space="0" w:color="auto"/>
              </w:divBdr>
            </w:div>
            <w:div w:id="1802141473">
              <w:marLeft w:val="0"/>
              <w:marRight w:val="0"/>
              <w:marTop w:val="0"/>
              <w:marBottom w:val="0"/>
              <w:divBdr>
                <w:top w:val="none" w:sz="0" w:space="0" w:color="auto"/>
                <w:left w:val="none" w:sz="0" w:space="0" w:color="auto"/>
                <w:bottom w:val="none" w:sz="0" w:space="0" w:color="auto"/>
                <w:right w:val="none" w:sz="0" w:space="0" w:color="auto"/>
              </w:divBdr>
            </w:div>
            <w:div w:id="1806193274">
              <w:marLeft w:val="0"/>
              <w:marRight w:val="0"/>
              <w:marTop w:val="0"/>
              <w:marBottom w:val="0"/>
              <w:divBdr>
                <w:top w:val="none" w:sz="0" w:space="0" w:color="auto"/>
                <w:left w:val="none" w:sz="0" w:space="0" w:color="auto"/>
                <w:bottom w:val="none" w:sz="0" w:space="0" w:color="auto"/>
                <w:right w:val="none" w:sz="0" w:space="0" w:color="auto"/>
              </w:divBdr>
            </w:div>
            <w:div w:id="1817407101">
              <w:marLeft w:val="0"/>
              <w:marRight w:val="0"/>
              <w:marTop w:val="0"/>
              <w:marBottom w:val="0"/>
              <w:divBdr>
                <w:top w:val="none" w:sz="0" w:space="0" w:color="auto"/>
                <w:left w:val="none" w:sz="0" w:space="0" w:color="auto"/>
                <w:bottom w:val="none" w:sz="0" w:space="0" w:color="auto"/>
                <w:right w:val="none" w:sz="0" w:space="0" w:color="auto"/>
              </w:divBdr>
            </w:div>
            <w:div w:id="1826117249">
              <w:marLeft w:val="0"/>
              <w:marRight w:val="0"/>
              <w:marTop w:val="0"/>
              <w:marBottom w:val="0"/>
              <w:divBdr>
                <w:top w:val="none" w:sz="0" w:space="0" w:color="auto"/>
                <w:left w:val="none" w:sz="0" w:space="0" w:color="auto"/>
                <w:bottom w:val="none" w:sz="0" w:space="0" w:color="auto"/>
                <w:right w:val="none" w:sz="0" w:space="0" w:color="auto"/>
              </w:divBdr>
            </w:div>
            <w:div w:id="1851217884">
              <w:marLeft w:val="0"/>
              <w:marRight w:val="0"/>
              <w:marTop w:val="0"/>
              <w:marBottom w:val="0"/>
              <w:divBdr>
                <w:top w:val="none" w:sz="0" w:space="0" w:color="auto"/>
                <w:left w:val="none" w:sz="0" w:space="0" w:color="auto"/>
                <w:bottom w:val="none" w:sz="0" w:space="0" w:color="auto"/>
                <w:right w:val="none" w:sz="0" w:space="0" w:color="auto"/>
              </w:divBdr>
            </w:div>
            <w:div w:id="1857648346">
              <w:marLeft w:val="0"/>
              <w:marRight w:val="0"/>
              <w:marTop w:val="0"/>
              <w:marBottom w:val="0"/>
              <w:divBdr>
                <w:top w:val="none" w:sz="0" w:space="0" w:color="auto"/>
                <w:left w:val="none" w:sz="0" w:space="0" w:color="auto"/>
                <w:bottom w:val="none" w:sz="0" w:space="0" w:color="auto"/>
                <w:right w:val="none" w:sz="0" w:space="0" w:color="auto"/>
              </w:divBdr>
            </w:div>
            <w:div w:id="1858813940">
              <w:marLeft w:val="0"/>
              <w:marRight w:val="0"/>
              <w:marTop w:val="0"/>
              <w:marBottom w:val="0"/>
              <w:divBdr>
                <w:top w:val="none" w:sz="0" w:space="0" w:color="auto"/>
                <w:left w:val="none" w:sz="0" w:space="0" w:color="auto"/>
                <w:bottom w:val="none" w:sz="0" w:space="0" w:color="auto"/>
                <w:right w:val="none" w:sz="0" w:space="0" w:color="auto"/>
              </w:divBdr>
            </w:div>
            <w:div w:id="1861700975">
              <w:marLeft w:val="0"/>
              <w:marRight w:val="0"/>
              <w:marTop w:val="0"/>
              <w:marBottom w:val="0"/>
              <w:divBdr>
                <w:top w:val="none" w:sz="0" w:space="0" w:color="auto"/>
                <w:left w:val="none" w:sz="0" w:space="0" w:color="auto"/>
                <w:bottom w:val="none" w:sz="0" w:space="0" w:color="auto"/>
                <w:right w:val="none" w:sz="0" w:space="0" w:color="auto"/>
              </w:divBdr>
            </w:div>
            <w:div w:id="1864827223">
              <w:marLeft w:val="0"/>
              <w:marRight w:val="0"/>
              <w:marTop w:val="0"/>
              <w:marBottom w:val="0"/>
              <w:divBdr>
                <w:top w:val="none" w:sz="0" w:space="0" w:color="auto"/>
                <w:left w:val="none" w:sz="0" w:space="0" w:color="auto"/>
                <w:bottom w:val="none" w:sz="0" w:space="0" w:color="auto"/>
                <w:right w:val="none" w:sz="0" w:space="0" w:color="auto"/>
              </w:divBdr>
            </w:div>
            <w:div w:id="1881091716">
              <w:marLeft w:val="0"/>
              <w:marRight w:val="0"/>
              <w:marTop w:val="0"/>
              <w:marBottom w:val="0"/>
              <w:divBdr>
                <w:top w:val="none" w:sz="0" w:space="0" w:color="auto"/>
                <w:left w:val="none" w:sz="0" w:space="0" w:color="auto"/>
                <w:bottom w:val="none" w:sz="0" w:space="0" w:color="auto"/>
                <w:right w:val="none" w:sz="0" w:space="0" w:color="auto"/>
              </w:divBdr>
            </w:div>
            <w:div w:id="1888495279">
              <w:marLeft w:val="0"/>
              <w:marRight w:val="0"/>
              <w:marTop w:val="0"/>
              <w:marBottom w:val="0"/>
              <w:divBdr>
                <w:top w:val="none" w:sz="0" w:space="0" w:color="auto"/>
                <w:left w:val="none" w:sz="0" w:space="0" w:color="auto"/>
                <w:bottom w:val="none" w:sz="0" w:space="0" w:color="auto"/>
                <w:right w:val="none" w:sz="0" w:space="0" w:color="auto"/>
              </w:divBdr>
            </w:div>
            <w:div w:id="1891918696">
              <w:marLeft w:val="0"/>
              <w:marRight w:val="0"/>
              <w:marTop w:val="0"/>
              <w:marBottom w:val="0"/>
              <w:divBdr>
                <w:top w:val="none" w:sz="0" w:space="0" w:color="auto"/>
                <w:left w:val="none" w:sz="0" w:space="0" w:color="auto"/>
                <w:bottom w:val="none" w:sz="0" w:space="0" w:color="auto"/>
                <w:right w:val="none" w:sz="0" w:space="0" w:color="auto"/>
              </w:divBdr>
            </w:div>
            <w:div w:id="1901671466">
              <w:marLeft w:val="0"/>
              <w:marRight w:val="0"/>
              <w:marTop w:val="0"/>
              <w:marBottom w:val="0"/>
              <w:divBdr>
                <w:top w:val="none" w:sz="0" w:space="0" w:color="auto"/>
                <w:left w:val="none" w:sz="0" w:space="0" w:color="auto"/>
                <w:bottom w:val="none" w:sz="0" w:space="0" w:color="auto"/>
                <w:right w:val="none" w:sz="0" w:space="0" w:color="auto"/>
              </w:divBdr>
            </w:div>
            <w:div w:id="1905984770">
              <w:marLeft w:val="0"/>
              <w:marRight w:val="0"/>
              <w:marTop w:val="0"/>
              <w:marBottom w:val="0"/>
              <w:divBdr>
                <w:top w:val="none" w:sz="0" w:space="0" w:color="auto"/>
                <w:left w:val="none" w:sz="0" w:space="0" w:color="auto"/>
                <w:bottom w:val="none" w:sz="0" w:space="0" w:color="auto"/>
                <w:right w:val="none" w:sz="0" w:space="0" w:color="auto"/>
              </w:divBdr>
            </w:div>
            <w:div w:id="1911965107">
              <w:marLeft w:val="0"/>
              <w:marRight w:val="0"/>
              <w:marTop w:val="0"/>
              <w:marBottom w:val="0"/>
              <w:divBdr>
                <w:top w:val="none" w:sz="0" w:space="0" w:color="auto"/>
                <w:left w:val="none" w:sz="0" w:space="0" w:color="auto"/>
                <w:bottom w:val="none" w:sz="0" w:space="0" w:color="auto"/>
                <w:right w:val="none" w:sz="0" w:space="0" w:color="auto"/>
              </w:divBdr>
            </w:div>
            <w:div w:id="1941836273">
              <w:marLeft w:val="0"/>
              <w:marRight w:val="0"/>
              <w:marTop w:val="0"/>
              <w:marBottom w:val="0"/>
              <w:divBdr>
                <w:top w:val="none" w:sz="0" w:space="0" w:color="auto"/>
                <w:left w:val="none" w:sz="0" w:space="0" w:color="auto"/>
                <w:bottom w:val="none" w:sz="0" w:space="0" w:color="auto"/>
                <w:right w:val="none" w:sz="0" w:space="0" w:color="auto"/>
              </w:divBdr>
            </w:div>
            <w:div w:id="1949004848">
              <w:marLeft w:val="0"/>
              <w:marRight w:val="0"/>
              <w:marTop w:val="0"/>
              <w:marBottom w:val="0"/>
              <w:divBdr>
                <w:top w:val="none" w:sz="0" w:space="0" w:color="auto"/>
                <w:left w:val="none" w:sz="0" w:space="0" w:color="auto"/>
                <w:bottom w:val="none" w:sz="0" w:space="0" w:color="auto"/>
                <w:right w:val="none" w:sz="0" w:space="0" w:color="auto"/>
              </w:divBdr>
            </w:div>
            <w:div w:id="1970236497">
              <w:marLeft w:val="0"/>
              <w:marRight w:val="0"/>
              <w:marTop w:val="0"/>
              <w:marBottom w:val="0"/>
              <w:divBdr>
                <w:top w:val="none" w:sz="0" w:space="0" w:color="auto"/>
                <w:left w:val="none" w:sz="0" w:space="0" w:color="auto"/>
                <w:bottom w:val="none" w:sz="0" w:space="0" w:color="auto"/>
                <w:right w:val="none" w:sz="0" w:space="0" w:color="auto"/>
              </w:divBdr>
            </w:div>
            <w:div w:id="1971590731">
              <w:marLeft w:val="0"/>
              <w:marRight w:val="0"/>
              <w:marTop w:val="0"/>
              <w:marBottom w:val="0"/>
              <w:divBdr>
                <w:top w:val="none" w:sz="0" w:space="0" w:color="auto"/>
                <w:left w:val="none" w:sz="0" w:space="0" w:color="auto"/>
                <w:bottom w:val="none" w:sz="0" w:space="0" w:color="auto"/>
                <w:right w:val="none" w:sz="0" w:space="0" w:color="auto"/>
              </w:divBdr>
            </w:div>
            <w:div w:id="1973123717">
              <w:marLeft w:val="0"/>
              <w:marRight w:val="0"/>
              <w:marTop w:val="0"/>
              <w:marBottom w:val="0"/>
              <w:divBdr>
                <w:top w:val="none" w:sz="0" w:space="0" w:color="auto"/>
                <w:left w:val="none" w:sz="0" w:space="0" w:color="auto"/>
                <w:bottom w:val="none" w:sz="0" w:space="0" w:color="auto"/>
                <w:right w:val="none" w:sz="0" w:space="0" w:color="auto"/>
              </w:divBdr>
            </w:div>
            <w:div w:id="1976182805">
              <w:marLeft w:val="0"/>
              <w:marRight w:val="0"/>
              <w:marTop w:val="0"/>
              <w:marBottom w:val="0"/>
              <w:divBdr>
                <w:top w:val="none" w:sz="0" w:space="0" w:color="auto"/>
                <w:left w:val="none" w:sz="0" w:space="0" w:color="auto"/>
                <w:bottom w:val="none" w:sz="0" w:space="0" w:color="auto"/>
                <w:right w:val="none" w:sz="0" w:space="0" w:color="auto"/>
              </w:divBdr>
            </w:div>
            <w:div w:id="1977487714">
              <w:marLeft w:val="0"/>
              <w:marRight w:val="0"/>
              <w:marTop w:val="0"/>
              <w:marBottom w:val="0"/>
              <w:divBdr>
                <w:top w:val="none" w:sz="0" w:space="0" w:color="auto"/>
                <w:left w:val="none" w:sz="0" w:space="0" w:color="auto"/>
                <w:bottom w:val="none" w:sz="0" w:space="0" w:color="auto"/>
                <w:right w:val="none" w:sz="0" w:space="0" w:color="auto"/>
              </w:divBdr>
            </w:div>
            <w:div w:id="1994990531">
              <w:marLeft w:val="0"/>
              <w:marRight w:val="0"/>
              <w:marTop w:val="0"/>
              <w:marBottom w:val="0"/>
              <w:divBdr>
                <w:top w:val="none" w:sz="0" w:space="0" w:color="auto"/>
                <w:left w:val="none" w:sz="0" w:space="0" w:color="auto"/>
                <w:bottom w:val="none" w:sz="0" w:space="0" w:color="auto"/>
                <w:right w:val="none" w:sz="0" w:space="0" w:color="auto"/>
              </w:divBdr>
            </w:div>
            <w:div w:id="2065136557">
              <w:marLeft w:val="0"/>
              <w:marRight w:val="0"/>
              <w:marTop w:val="0"/>
              <w:marBottom w:val="0"/>
              <w:divBdr>
                <w:top w:val="none" w:sz="0" w:space="0" w:color="auto"/>
                <w:left w:val="none" w:sz="0" w:space="0" w:color="auto"/>
                <w:bottom w:val="none" w:sz="0" w:space="0" w:color="auto"/>
                <w:right w:val="none" w:sz="0" w:space="0" w:color="auto"/>
              </w:divBdr>
            </w:div>
            <w:div w:id="2069380838">
              <w:marLeft w:val="0"/>
              <w:marRight w:val="0"/>
              <w:marTop w:val="0"/>
              <w:marBottom w:val="0"/>
              <w:divBdr>
                <w:top w:val="none" w:sz="0" w:space="0" w:color="auto"/>
                <w:left w:val="none" w:sz="0" w:space="0" w:color="auto"/>
                <w:bottom w:val="none" w:sz="0" w:space="0" w:color="auto"/>
                <w:right w:val="none" w:sz="0" w:space="0" w:color="auto"/>
              </w:divBdr>
            </w:div>
            <w:div w:id="2106341929">
              <w:marLeft w:val="0"/>
              <w:marRight w:val="0"/>
              <w:marTop w:val="0"/>
              <w:marBottom w:val="0"/>
              <w:divBdr>
                <w:top w:val="none" w:sz="0" w:space="0" w:color="auto"/>
                <w:left w:val="none" w:sz="0" w:space="0" w:color="auto"/>
                <w:bottom w:val="none" w:sz="0" w:space="0" w:color="auto"/>
                <w:right w:val="none" w:sz="0" w:space="0" w:color="auto"/>
              </w:divBdr>
            </w:div>
            <w:div w:id="2132244880">
              <w:marLeft w:val="0"/>
              <w:marRight w:val="0"/>
              <w:marTop w:val="0"/>
              <w:marBottom w:val="0"/>
              <w:divBdr>
                <w:top w:val="none" w:sz="0" w:space="0" w:color="auto"/>
                <w:left w:val="none" w:sz="0" w:space="0" w:color="auto"/>
                <w:bottom w:val="none" w:sz="0" w:space="0" w:color="auto"/>
                <w:right w:val="none" w:sz="0" w:space="0" w:color="auto"/>
              </w:divBdr>
            </w:div>
            <w:div w:id="21345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181">
      <w:bodyDiv w:val="1"/>
      <w:marLeft w:val="0"/>
      <w:marRight w:val="0"/>
      <w:marTop w:val="0"/>
      <w:marBottom w:val="0"/>
      <w:divBdr>
        <w:top w:val="none" w:sz="0" w:space="0" w:color="auto"/>
        <w:left w:val="none" w:sz="0" w:space="0" w:color="auto"/>
        <w:bottom w:val="none" w:sz="0" w:space="0" w:color="auto"/>
        <w:right w:val="none" w:sz="0" w:space="0" w:color="auto"/>
      </w:divBdr>
    </w:div>
    <w:div w:id="694962753">
      <w:bodyDiv w:val="1"/>
      <w:marLeft w:val="0"/>
      <w:marRight w:val="0"/>
      <w:marTop w:val="0"/>
      <w:marBottom w:val="0"/>
      <w:divBdr>
        <w:top w:val="none" w:sz="0" w:space="0" w:color="auto"/>
        <w:left w:val="none" w:sz="0" w:space="0" w:color="auto"/>
        <w:bottom w:val="none" w:sz="0" w:space="0" w:color="auto"/>
        <w:right w:val="none" w:sz="0" w:space="0" w:color="auto"/>
      </w:divBdr>
      <w:divsChild>
        <w:div w:id="1859614089">
          <w:marLeft w:val="0"/>
          <w:marRight w:val="0"/>
          <w:marTop w:val="0"/>
          <w:marBottom w:val="0"/>
          <w:divBdr>
            <w:top w:val="none" w:sz="0" w:space="0" w:color="auto"/>
            <w:left w:val="none" w:sz="0" w:space="0" w:color="auto"/>
            <w:bottom w:val="none" w:sz="0" w:space="0" w:color="auto"/>
            <w:right w:val="none" w:sz="0" w:space="0" w:color="auto"/>
          </w:divBdr>
        </w:div>
      </w:divsChild>
    </w:div>
    <w:div w:id="702440955">
      <w:bodyDiv w:val="1"/>
      <w:marLeft w:val="0"/>
      <w:marRight w:val="0"/>
      <w:marTop w:val="0"/>
      <w:marBottom w:val="0"/>
      <w:divBdr>
        <w:top w:val="none" w:sz="0" w:space="0" w:color="auto"/>
        <w:left w:val="none" w:sz="0" w:space="0" w:color="auto"/>
        <w:bottom w:val="none" w:sz="0" w:space="0" w:color="auto"/>
        <w:right w:val="none" w:sz="0" w:space="0" w:color="auto"/>
      </w:divBdr>
      <w:divsChild>
        <w:div w:id="512768673">
          <w:marLeft w:val="0"/>
          <w:marRight w:val="432"/>
          <w:marTop w:val="125"/>
          <w:marBottom w:val="0"/>
          <w:divBdr>
            <w:top w:val="none" w:sz="0" w:space="0" w:color="auto"/>
            <w:left w:val="none" w:sz="0" w:space="0" w:color="auto"/>
            <w:bottom w:val="none" w:sz="0" w:space="0" w:color="auto"/>
            <w:right w:val="none" w:sz="0" w:space="0" w:color="auto"/>
          </w:divBdr>
        </w:div>
        <w:div w:id="901671922">
          <w:marLeft w:val="0"/>
          <w:marRight w:val="432"/>
          <w:marTop w:val="125"/>
          <w:marBottom w:val="0"/>
          <w:divBdr>
            <w:top w:val="none" w:sz="0" w:space="0" w:color="auto"/>
            <w:left w:val="none" w:sz="0" w:space="0" w:color="auto"/>
            <w:bottom w:val="none" w:sz="0" w:space="0" w:color="auto"/>
            <w:right w:val="none" w:sz="0" w:space="0" w:color="auto"/>
          </w:divBdr>
        </w:div>
        <w:div w:id="1344432587">
          <w:marLeft w:val="0"/>
          <w:marRight w:val="432"/>
          <w:marTop w:val="125"/>
          <w:marBottom w:val="0"/>
          <w:divBdr>
            <w:top w:val="none" w:sz="0" w:space="0" w:color="auto"/>
            <w:left w:val="none" w:sz="0" w:space="0" w:color="auto"/>
            <w:bottom w:val="none" w:sz="0" w:space="0" w:color="auto"/>
            <w:right w:val="none" w:sz="0" w:space="0" w:color="auto"/>
          </w:divBdr>
        </w:div>
        <w:div w:id="1554150766">
          <w:marLeft w:val="0"/>
          <w:marRight w:val="432"/>
          <w:marTop w:val="125"/>
          <w:marBottom w:val="0"/>
          <w:divBdr>
            <w:top w:val="none" w:sz="0" w:space="0" w:color="auto"/>
            <w:left w:val="none" w:sz="0" w:space="0" w:color="auto"/>
            <w:bottom w:val="none" w:sz="0" w:space="0" w:color="auto"/>
            <w:right w:val="none" w:sz="0" w:space="0" w:color="auto"/>
          </w:divBdr>
        </w:div>
      </w:divsChild>
    </w:div>
    <w:div w:id="747196084">
      <w:bodyDiv w:val="1"/>
      <w:marLeft w:val="0"/>
      <w:marRight w:val="0"/>
      <w:marTop w:val="0"/>
      <w:marBottom w:val="0"/>
      <w:divBdr>
        <w:top w:val="none" w:sz="0" w:space="0" w:color="auto"/>
        <w:left w:val="none" w:sz="0" w:space="0" w:color="auto"/>
        <w:bottom w:val="none" w:sz="0" w:space="0" w:color="auto"/>
        <w:right w:val="none" w:sz="0" w:space="0" w:color="auto"/>
      </w:divBdr>
      <w:divsChild>
        <w:div w:id="955868688">
          <w:marLeft w:val="0"/>
          <w:marRight w:val="0"/>
          <w:marTop w:val="0"/>
          <w:marBottom w:val="0"/>
          <w:divBdr>
            <w:top w:val="none" w:sz="0" w:space="0" w:color="auto"/>
            <w:left w:val="none" w:sz="0" w:space="0" w:color="auto"/>
            <w:bottom w:val="none" w:sz="0" w:space="0" w:color="auto"/>
            <w:right w:val="none" w:sz="0" w:space="0" w:color="auto"/>
          </w:divBdr>
        </w:div>
      </w:divsChild>
    </w:div>
    <w:div w:id="765225596">
      <w:bodyDiv w:val="1"/>
      <w:marLeft w:val="0"/>
      <w:marRight w:val="0"/>
      <w:marTop w:val="0"/>
      <w:marBottom w:val="0"/>
      <w:divBdr>
        <w:top w:val="none" w:sz="0" w:space="0" w:color="auto"/>
        <w:left w:val="none" w:sz="0" w:space="0" w:color="auto"/>
        <w:bottom w:val="none" w:sz="0" w:space="0" w:color="auto"/>
        <w:right w:val="none" w:sz="0" w:space="0" w:color="auto"/>
      </w:divBdr>
      <w:divsChild>
        <w:div w:id="971209828">
          <w:marLeft w:val="0"/>
          <w:marRight w:val="0"/>
          <w:marTop w:val="0"/>
          <w:marBottom w:val="0"/>
          <w:divBdr>
            <w:top w:val="none" w:sz="0" w:space="0" w:color="auto"/>
            <w:left w:val="none" w:sz="0" w:space="0" w:color="auto"/>
            <w:bottom w:val="none" w:sz="0" w:space="0" w:color="auto"/>
            <w:right w:val="none" w:sz="0" w:space="0" w:color="auto"/>
          </w:divBdr>
        </w:div>
      </w:divsChild>
    </w:div>
    <w:div w:id="799805664">
      <w:bodyDiv w:val="1"/>
      <w:marLeft w:val="0"/>
      <w:marRight w:val="0"/>
      <w:marTop w:val="0"/>
      <w:marBottom w:val="0"/>
      <w:divBdr>
        <w:top w:val="none" w:sz="0" w:space="0" w:color="auto"/>
        <w:left w:val="none" w:sz="0" w:space="0" w:color="auto"/>
        <w:bottom w:val="none" w:sz="0" w:space="0" w:color="auto"/>
        <w:right w:val="none" w:sz="0" w:space="0" w:color="auto"/>
      </w:divBdr>
    </w:div>
    <w:div w:id="810054310">
      <w:bodyDiv w:val="1"/>
      <w:marLeft w:val="0"/>
      <w:marRight w:val="0"/>
      <w:marTop w:val="0"/>
      <w:marBottom w:val="0"/>
      <w:divBdr>
        <w:top w:val="none" w:sz="0" w:space="0" w:color="auto"/>
        <w:left w:val="none" w:sz="0" w:space="0" w:color="auto"/>
        <w:bottom w:val="none" w:sz="0" w:space="0" w:color="auto"/>
        <w:right w:val="none" w:sz="0" w:space="0" w:color="auto"/>
      </w:divBdr>
    </w:div>
    <w:div w:id="821317644">
      <w:bodyDiv w:val="1"/>
      <w:marLeft w:val="0"/>
      <w:marRight w:val="0"/>
      <w:marTop w:val="0"/>
      <w:marBottom w:val="0"/>
      <w:divBdr>
        <w:top w:val="none" w:sz="0" w:space="0" w:color="auto"/>
        <w:left w:val="none" w:sz="0" w:space="0" w:color="auto"/>
        <w:bottom w:val="none" w:sz="0" w:space="0" w:color="auto"/>
        <w:right w:val="none" w:sz="0" w:space="0" w:color="auto"/>
      </w:divBdr>
      <w:divsChild>
        <w:div w:id="2016182222">
          <w:marLeft w:val="547"/>
          <w:marRight w:val="0"/>
          <w:marTop w:val="0"/>
          <w:marBottom w:val="0"/>
          <w:divBdr>
            <w:top w:val="none" w:sz="0" w:space="0" w:color="auto"/>
            <w:left w:val="none" w:sz="0" w:space="0" w:color="auto"/>
            <w:bottom w:val="none" w:sz="0" w:space="0" w:color="auto"/>
            <w:right w:val="none" w:sz="0" w:space="0" w:color="auto"/>
          </w:divBdr>
        </w:div>
      </w:divsChild>
    </w:div>
    <w:div w:id="825516541">
      <w:bodyDiv w:val="1"/>
      <w:marLeft w:val="0"/>
      <w:marRight w:val="0"/>
      <w:marTop w:val="0"/>
      <w:marBottom w:val="0"/>
      <w:divBdr>
        <w:top w:val="none" w:sz="0" w:space="0" w:color="auto"/>
        <w:left w:val="none" w:sz="0" w:space="0" w:color="auto"/>
        <w:bottom w:val="none" w:sz="0" w:space="0" w:color="auto"/>
        <w:right w:val="none" w:sz="0" w:space="0" w:color="auto"/>
      </w:divBdr>
      <w:divsChild>
        <w:div w:id="1528249233">
          <w:marLeft w:val="0"/>
          <w:marRight w:val="547"/>
          <w:marTop w:val="0"/>
          <w:marBottom w:val="0"/>
          <w:divBdr>
            <w:top w:val="none" w:sz="0" w:space="0" w:color="auto"/>
            <w:left w:val="none" w:sz="0" w:space="0" w:color="auto"/>
            <w:bottom w:val="none" w:sz="0" w:space="0" w:color="auto"/>
            <w:right w:val="none" w:sz="0" w:space="0" w:color="auto"/>
          </w:divBdr>
        </w:div>
      </w:divsChild>
    </w:div>
    <w:div w:id="827282701">
      <w:bodyDiv w:val="1"/>
      <w:marLeft w:val="0"/>
      <w:marRight w:val="0"/>
      <w:marTop w:val="0"/>
      <w:marBottom w:val="0"/>
      <w:divBdr>
        <w:top w:val="none" w:sz="0" w:space="0" w:color="auto"/>
        <w:left w:val="none" w:sz="0" w:space="0" w:color="auto"/>
        <w:bottom w:val="none" w:sz="0" w:space="0" w:color="auto"/>
        <w:right w:val="none" w:sz="0" w:space="0" w:color="auto"/>
      </w:divBdr>
    </w:div>
    <w:div w:id="849415996">
      <w:bodyDiv w:val="1"/>
      <w:marLeft w:val="0"/>
      <w:marRight w:val="0"/>
      <w:marTop w:val="0"/>
      <w:marBottom w:val="0"/>
      <w:divBdr>
        <w:top w:val="none" w:sz="0" w:space="0" w:color="auto"/>
        <w:left w:val="none" w:sz="0" w:space="0" w:color="auto"/>
        <w:bottom w:val="none" w:sz="0" w:space="0" w:color="auto"/>
        <w:right w:val="none" w:sz="0" w:space="0" w:color="auto"/>
      </w:divBdr>
      <w:divsChild>
        <w:div w:id="268898556">
          <w:marLeft w:val="547"/>
          <w:marRight w:val="0"/>
          <w:marTop w:val="0"/>
          <w:marBottom w:val="0"/>
          <w:divBdr>
            <w:top w:val="none" w:sz="0" w:space="0" w:color="auto"/>
            <w:left w:val="none" w:sz="0" w:space="0" w:color="auto"/>
            <w:bottom w:val="none" w:sz="0" w:space="0" w:color="auto"/>
            <w:right w:val="none" w:sz="0" w:space="0" w:color="auto"/>
          </w:divBdr>
        </w:div>
      </w:divsChild>
    </w:div>
    <w:div w:id="860627996">
      <w:bodyDiv w:val="1"/>
      <w:marLeft w:val="0"/>
      <w:marRight w:val="0"/>
      <w:marTop w:val="0"/>
      <w:marBottom w:val="0"/>
      <w:divBdr>
        <w:top w:val="none" w:sz="0" w:space="0" w:color="auto"/>
        <w:left w:val="none" w:sz="0" w:space="0" w:color="auto"/>
        <w:bottom w:val="none" w:sz="0" w:space="0" w:color="auto"/>
        <w:right w:val="none" w:sz="0" w:space="0" w:color="auto"/>
      </w:divBdr>
      <w:divsChild>
        <w:div w:id="1043166424">
          <w:marLeft w:val="547"/>
          <w:marRight w:val="0"/>
          <w:marTop w:val="0"/>
          <w:marBottom w:val="0"/>
          <w:divBdr>
            <w:top w:val="none" w:sz="0" w:space="0" w:color="auto"/>
            <w:left w:val="none" w:sz="0" w:space="0" w:color="auto"/>
            <w:bottom w:val="none" w:sz="0" w:space="0" w:color="auto"/>
            <w:right w:val="none" w:sz="0" w:space="0" w:color="auto"/>
          </w:divBdr>
        </w:div>
      </w:divsChild>
    </w:div>
    <w:div w:id="909655343">
      <w:bodyDiv w:val="1"/>
      <w:marLeft w:val="0"/>
      <w:marRight w:val="0"/>
      <w:marTop w:val="0"/>
      <w:marBottom w:val="0"/>
      <w:divBdr>
        <w:top w:val="none" w:sz="0" w:space="0" w:color="auto"/>
        <w:left w:val="none" w:sz="0" w:space="0" w:color="auto"/>
        <w:bottom w:val="none" w:sz="0" w:space="0" w:color="auto"/>
        <w:right w:val="none" w:sz="0" w:space="0" w:color="auto"/>
      </w:divBdr>
      <w:divsChild>
        <w:div w:id="322785170">
          <w:marLeft w:val="547"/>
          <w:marRight w:val="0"/>
          <w:marTop w:val="0"/>
          <w:marBottom w:val="0"/>
          <w:divBdr>
            <w:top w:val="none" w:sz="0" w:space="0" w:color="auto"/>
            <w:left w:val="none" w:sz="0" w:space="0" w:color="auto"/>
            <w:bottom w:val="none" w:sz="0" w:space="0" w:color="auto"/>
            <w:right w:val="none" w:sz="0" w:space="0" w:color="auto"/>
          </w:divBdr>
        </w:div>
        <w:div w:id="829247693">
          <w:marLeft w:val="547"/>
          <w:marRight w:val="0"/>
          <w:marTop w:val="0"/>
          <w:marBottom w:val="0"/>
          <w:divBdr>
            <w:top w:val="none" w:sz="0" w:space="0" w:color="auto"/>
            <w:left w:val="none" w:sz="0" w:space="0" w:color="auto"/>
            <w:bottom w:val="none" w:sz="0" w:space="0" w:color="auto"/>
            <w:right w:val="none" w:sz="0" w:space="0" w:color="auto"/>
          </w:divBdr>
        </w:div>
      </w:divsChild>
    </w:div>
    <w:div w:id="927234471">
      <w:bodyDiv w:val="1"/>
      <w:marLeft w:val="0"/>
      <w:marRight w:val="0"/>
      <w:marTop w:val="0"/>
      <w:marBottom w:val="0"/>
      <w:divBdr>
        <w:top w:val="none" w:sz="0" w:space="0" w:color="auto"/>
        <w:left w:val="none" w:sz="0" w:space="0" w:color="auto"/>
        <w:bottom w:val="none" w:sz="0" w:space="0" w:color="auto"/>
        <w:right w:val="none" w:sz="0" w:space="0" w:color="auto"/>
      </w:divBdr>
      <w:divsChild>
        <w:div w:id="1475683212">
          <w:marLeft w:val="0"/>
          <w:marRight w:val="547"/>
          <w:marTop w:val="0"/>
          <w:marBottom w:val="0"/>
          <w:divBdr>
            <w:top w:val="none" w:sz="0" w:space="0" w:color="auto"/>
            <w:left w:val="none" w:sz="0" w:space="0" w:color="auto"/>
            <w:bottom w:val="none" w:sz="0" w:space="0" w:color="auto"/>
            <w:right w:val="none" w:sz="0" w:space="0" w:color="auto"/>
          </w:divBdr>
        </w:div>
      </w:divsChild>
    </w:div>
    <w:div w:id="945499781">
      <w:bodyDiv w:val="1"/>
      <w:marLeft w:val="0"/>
      <w:marRight w:val="0"/>
      <w:marTop w:val="0"/>
      <w:marBottom w:val="0"/>
      <w:divBdr>
        <w:top w:val="none" w:sz="0" w:space="0" w:color="auto"/>
        <w:left w:val="none" w:sz="0" w:space="0" w:color="auto"/>
        <w:bottom w:val="none" w:sz="0" w:space="0" w:color="auto"/>
        <w:right w:val="none" w:sz="0" w:space="0" w:color="auto"/>
      </w:divBdr>
      <w:divsChild>
        <w:div w:id="1355154867">
          <w:marLeft w:val="0"/>
          <w:marRight w:val="0"/>
          <w:marTop w:val="0"/>
          <w:marBottom w:val="0"/>
          <w:divBdr>
            <w:top w:val="none" w:sz="0" w:space="0" w:color="auto"/>
            <w:left w:val="none" w:sz="0" w:space="0" w:color="auto"/>
            <w:bottom w:val="none" w:sz="0" w:space="0" w:color="auto"/>
            <w:right w:val="none" w:sz="0" w:space="0" w:color="auto"/>
          </w:divBdr>
          <w:divsChild>
            <w:div w:id="1371414573">
              <w:marLeft w:val="0"/>
              <w:marRight w:val="0"/>
              <w:marTop w:val="0"/>
              <w:marBottom w:val="0"/>
              <w:divBdr>
                <w:top w:val="none" w:sz="0" w:space="0" w:color="auto"/>
                <w:left w:val="none" w:sz="0" w:space="0" w:color="auto"/>
                <w:bottom w:val="none" w:sz="0" w:space="0" w:color="auto"/>
                <w:right w:val="none" w:sz="0" w:space="0" w:color="auto"/>
              </w:divBdr>
              <w:divsChild>
                <w:div w:id="2072654110">
                  <w:marLeft w:val="0"/>
                  <w:marRight w:val="0"/>
                  <w:marTop w:val="0"/>
                  <w:marBottom w:val="0"/>
                  <w:divBdr>
                    <w:top w:val="none" w:sz="0" w:space="0" w:color="auto"/>
                    <w:left w:val="none" w:sz="0" w:space="0" w:color="auto"/>
                    <w:bottom w:val="none" w:sz="0" w:space="0" w:color="auto"/>
                    <w:right w:val="none" w:sz="0" w:space="0" w:color="auto"/>
                  </w:divBdr>
                  <w:divsChild>
                    <w:div w:id="1156915879">
                      <w:marLeft w:val="0"/>
                      <w:marRight w:val="0"/>
                      <w:marTop w:val="0"/>
                      <w:marBottom w:val="0"/>
                      <w:divBdr>
                        <w:top w:val="none" w:sz="0" w:space="0" w:color="auto"/>
                        <w:left w:val="none" w:sz="0" w:space="0" w:color="auto"/>
                        <w:bottom w:val="none" w:sz="0" w:space="0" w:color="auto"/>
                        <w:right w:val="none" w:sz="0" w:space="0" w:color="auto"/>
                      </w:divBdr>
                      <w:divsChild>
                        <w:div w:id="1806459789">
                          <w:marLeft w:val="0"/>
                          <w:marRight w:val="0"/>
                          <w:marTop w:val="0"/>
                          <w:marBottom w:val="0"/>
                          <w:divBdr>
                            <w:top w:val="none" w:sz="0" w:space="0" w:color="auto"/>
                            <w:left w:val="none" w:sz="0" w:space="0" w:color="auto"/>
                            <w:bottom w:val="none" w:sz="0" w:space="0" w:color="auto"/>
                            <w:right w:val="none" w:sz="0" w:space="0" w:color="auto"/>
                          </w:divBdr>
                          <w:divsChild>
                            <w:div w:id="1647275582">
                              <w:marLeft w:val="0"/>
                              <w:marRight w:val="0"/>
                              <w:marTop w:val="0"/>
                              <w:marBottom w:val="0"/>
                              <w:divBdr>
                                <w:top w:val="none" w:sz="0" w:space="0" w:color="auto"/>
                                <w:left w:val="none" w:sz="0" w:space="0" w:color="auto"/>
                                <w:bottom w:val="none" w:sz="0" w:space="0" w:color="auto"/>
                                <w:right w:val="none" w:sz="0" w:space="0" w:color="auto"/>
                              </w:divBdr>
                              <w:divsChild>
                                <w:div w:id="965697191">
                                  <w:marLeft w:val="0"/>
                                  <w:marRight w:val="0"/>
                                  <w:marTop w:val="0"/>
                                  <w:marBottom w:val="0"/>
                                  <w:divBdr>
                                    <w:top w:val="none" w:sz="0" w:space="0" w:color="auto"/>
                                    <w:left w:val="none" w:sz="0" w:space="0" w:color="auto"/>
                                    <w:bottom w:val="none" w:sz="0" w:space="0" w:color="auto"/>
                                    <w:right w:val="none" w:sz="0" w:space="0" w:color="auto"/>
                                  </w:divBdr>
                                  <w:divsChild>
                                    <w:div w:id="1424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154821">
              <w:marLeft w:val="0"/>
              <w:marRight w:val="0"/>
              <w:marTop w:val="0"/>
              <w:marBottom w:val="0"/>
              <w:divBdr>
                <w:top w:val="none" w:sz="0" w:space="0" w:color="auto"/>
                <w:left w:val="none" w:sz="0" w:space="0" w:color="auto"/>
                <w:bottom w:val="none" w:sz="0" w:space="0" w:color="auto"/>
                <w:right w:val="none" w:sz="0" w:space="0" w:color="auto"/>
              </w:divBdr>
            </w:div>
          </w:divsChild>
        </w:div>
        <w:div w:id="1465392957">
          <w:marLeft w:val="0"/>
          <w:marRight w:val="0"/>
          <w:marTop w:val="0"/>
          <w:marBottom w:val="0"/>
          <w:divBdr>
            <w:top w:val="none" w:sz="0" w:space="0" w:color="auto"/>
            <w:left w:val="none" w:sz="0" w:space="0" w:color="auto"/>
            <w:bottom w:val="none" w:sz="0" w:space="0" w:color="auto"/>
            <w:right w:val="none" w:sz="0" w:space="0" w:color="auto"/>
          </w:divBdr>
          <w:divsChild>
            <w:div w:id="564413587">
              <w:marLeft w:val="0"/>
              <w:marRight w:val="0"/>
              <w:marTop w:val="0"/>
              <w:marBottom w:val="0"/>
              <w:divBdr>
                <w:top w:val="none" w:sz="0" w:space="0" w:color="auto"/>
                <w:left w:val="none" w:sz="0" w:space="0" w:color="auto"/>
                <w:bottom w:val="none" w:sz="0" w:space="0" w:color="auto"/>
                <w:right w:val="none" w:sz="0" w:space="0" w:color="auto"/>
              </w:divBdr>
              <w:divsChild>
                <w:div w:id="2072077543">
                  <w:marLeft w:val="0"/>
                  <w:marRight w:val="0"/>
                  <w:marTop w:val="0"/>
                  <w:marBottom w:val="0"/>
                  <w:divBdr>
                    <w:top w:val="none" w:sz="0" w:space="0" w:color="auto"/>
                    <w:left w:val="none" w:sz="0" w:space="0" w:color="auto"/>
                    <w:bottom w:val="none" w:sz="0" w:space="0" w:color="auto"/>
                    <w:right w:val="none" w:sz="0" w:space="0" w:color="auto"/>
                  </w:divBdr>
                  <w:divsChild>
                    <w:div w:id="1412316761">
                      <w:marLeft w:val="0"/>
                      <w:marRight w:val="0"/>
                      <w:marTop w:val="0"/>
                      <w:marBottom w:val="0"/>
                      <w:divBdr>
                        <w:top w:val="none" w:sz="0" w:space="0" w:color="auto"/>
                        <w:left w:val="none" w:sz="0" w:space="0" w:color="auto"/>
                        <w:bottom w:val="none" w:sz="0" w:space="0" w:color="auto"/>
                        <w:right w:val="none" w:sz="0" w:space="0" w:color="auto"/>
                      </w:divBdr>
                      <w:divsChild>
                        <w:div w:id="902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136">
          <w:marLeft w:val="0"/>
          <w:marRight w:val="0"/>
          <w:marTop w:val="0"/>
          <w:marBottom w:val="0"/>
          <w:divBdr>
            <w:top w:val="none" w:sz="0" w:space="0" w:color="auto"/>
            <w:left w:val="none" w:sz="0" w:space="0" w:color="auto"/>
            <w:bottom w:val="none" w:sz="0" w:space="0" w:color="auto"/>
            <w:right w:val="none" w:sz="0" w:space="0" w:color="auto"/>
          </w:divBdr>
          <w:divsChild>
            <w:div w:id="32315149">
              <w:marLeft w:val="0"/>
              <w:marRight w:val="0"/>
              <w:marTop w:val="0"/>
              <w:marBottom w:val="0"/>
              <w:divBdr>
                <w:top w:val="none" w:sz="0" w:space="0" w:color="auto"/>
                <w:left w:val="none" w:sz="0" w:space="0" w:color="auto"/>
                <w:bottom w:val="none" w:sz="0" w:space="0" w:color="auto"/>
                <w:right w:val="none" w:sz="0" w:space="0" w:color="auto"/>
              </w:divBdr>
              <w:divsChild>
                <w:div w:id="118379729">
                  <w:marLeft w:val="0"/>
                  <w:marRight w:val="0"/>
                  <w:marTop w:val="0"/>
                  <w:marBottom w:val="0"/>
                  <w:divBdr>
                    <w:top w:val="none" w:sz="0" w:space="0" w:color="auto"/>
                    <w:left w:val="none" w:sz="0" w:space="0" w:color="auto"/>
                    <w:bottom w:val="none" w:sz="0" w:space="0" w:color="auto"/>
                    <w:right w:val="none" w:sz="0" w:space="0" w:color="auto"/>
                  </w:divBdr>
                  <w:divsChild>
                    <w:div w:id="20311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6730">
          <w:marLeft w:val="0"/>
          <w:marRight w:val="0"/>
          <w:marTop w:val="0"/>
          <w:marBottom w:val="0"/>
          <w:divBdr>
            <w:top w:val="none" w:sz="0" w:space="0" w:color="auto"/>
            <w:left w:val="none" w:sz="0" w:space="0" w:color="auto"/>
            <w:bottom w:val="none" w:sz="0" w:space="0" w:color="auto"/>
            <w:right w:val="none" w:sz="0" w:space="0" w:color="auto"/>
          </w:divBdr>
          <w:divsChild>
            <w:div w:id="1861236606">
              <w:marLeft w:val="0"/>
              <w:marRight w:val="0"/>
              <w:marTop w:val="0"/>
              <w:marBottom w:val="0"/>
              <w:divBdr>
                <w:top w:val="none" w:sz="0" w:space="0" w:color="auto"/>
                <w:left w:val="none" w:sz="0" w:space="0" w:color="auto"/>
                <w:bottom w:val="none" w:sz="0" w:space="0" w:color="auto"/>
                <w:right w:val="none" w:sz="0" w:space="0" w:color="auto"/>
              </w:divBdr>
              <w:divsChild>
                <w:div w:id="1031759562">
                  <w:marLeft w:val="0"/>
                  <w:marRight w:val="0"/>
                  <w:marTop w:val="0"/>
                  <w:marBottom w:val="0"/>
                  <w:divBdr>
                    <w:top w:val="none" w:sz="0" w:space="0" w:color="auto"/>
                    <w:left w:val="none" w:sz="0" w:space="0" w:color="auto"/>
                    <w:bottom w:val="none" w:sz="0" w:space="0" w:color="auto"/>
                    <w:right w:val="none" w:sz="0" w:space="0" w:color="auto"/>
                  </w:divBdr>
                  <w:divsChild>
                    <w:div w:id="1904869648">
                      <w:marLeft w:val="0"/>
                      <w:marRight w:val="0"/>
                      <w:marTop w:val="0"/>
                      <w:marBottom w:val="0"/>
                      <w:divBdr>
                        <w:top w:val="none" w:sz="0" w:space="0" w:color="auto"/>
                        <w:left w:val="none" w:sz="0" w:space="0" w:color="auto"/>
                        <w:bottom w:val="none" w:sz="0" w:space="0" w:color="auto"/>
                        <w:right w:val="none" w:sz="0" w:space="0" w:color="auto"/>
                      </w:divBdr>
                      <w:divsChild>
                        <w:div w:id="1072507239">
                          <w:marLeft w:val="0"/>
                          <w:marRight w:val="0"/>
                          <w:marTop w:val="0"/>
                          <w:marBottom w:val="0"/>
                          <w:divBdr>
                            <w:top w:val="none" w:sz="0" w:space="0" w:color="auto"/>
                            <w:left w:val="none" w:sz="0" w:space="0" w:color="auto"/>
                            <w:bottom w:val="none" w:sz="0" w:space="0" w:color="auto"/>
                            <w:right w:val="none" w:sz="0" w:space="0" w:color="auto"/>
                          </w:divBdr>
                          <w:divsChild>
                            <w:div w:id="19261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54">
          <w:marLeft w:val="0"/>
          <w:marRight w:val="0"/>
          <w:marTop w:val="0"/>
          <w:marBottom w:val="0"/>
          <w:divBdr>
            <w:top w:val="none" w:sz="0" w:space="0" w:color="auto"/>
            <w:left w:val="none" w:sz="0" w:space="0" w:color="auto"/>
            <w:bottom w:val="none" w:sz="0" w:space="0" w:color="auto"/>
            <w:right w:val="none" w:sz="0" w:space="0" w:color="auto"/>
          </w:divBdr>
          <w:divsChild>
            <w:div w:id="1576209645">
              <w:marLeft w:val="0"/>
              <w:marRight w:val="0"/>
              <w:marTop w:val="0"/>
              <w:marBottom w:val="0"/>
              <w:divBdr>
                <w:top w:val="none" w:sz="0" w:space="0" w:color="auto"/>
                <w:left w:val="none" w:sz="0" w:space="0" w:color="auto"/>
                <w:bottom w:val="none" w:sz="0" w:space="0" w:color="auto"/>
                <w:right w:val="none" w:sz="0" w:space="0" w:color="auto"/>
              </w:divBdr>
              <w:divsChild>
                <w:div w:id="2120444274">
                  <w:marLeft w:val="0"/>
                  <w:marRight w:val="0"/>
                  <w:marTop w:val="0"/>
                  <w:marBottom w:val="0"/>
                  <w:divBdr>
                    <w:top w:val="none" w:sz="0" w:space="0" w:color="auto"/>
                    <w:left w:val="none" w:sz="0" w:space="0" w:color="auto"/>
                    <w:bottom w:val="none" w:sz="0" w:space="0" w:color="auto"/>
                    <w:right w:val="none" w:sz="0" w:space="0" w:color="auto"/>
                  </w:divBdr>
                  <w:divsChild>
                    <w:div w:id="1329017079">
                      <w:marLeft w:val="0"/>
                      <w:marRight w:val="0"/>
                      <w:marTop w:val="0"/>
                      <w:marBottom w:val="0"/>
                      <w:divBdr>
                        <w:top w:val="none" w:sz="0" w:space="0" w:color="auto"/>
                        <w:left w:val="none" w:sz="0" w:space="0" w:color="auto"/>
                        <w:bottom w:val="none" w:sz="0" w:space="0" w:color="auto"/>
                        <w:right w:val="none" w:sz="0" w:space="0" w:color="auto"/>
                      </w:divBdr>
                      <w:divsChild>
                        <w:div w:id="948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8884">
          <w:marLeft w:val="0"/>
          <w:marRight w:val="0"/>
          <w:marTop w:val="0"/>
          <w:marBottom w:val="0"/>
          <w:divBdr>
            <w:top w:val="none" w:sz="0" w:space="0" w:color="auto"/>
            <w:left w:val="none" w:sz="0" w:space="0" w:color="auto"/>
            <w:bottom w:val="none" w:sz="0" w:space="0" w:color="auto"/>
            <w:right w:val="none" w:sz="0" w:space="0" w:color="auto"/>
          </w:divBdr>
        </w:div>
      </w:divsChild>
    </w:div>
    <w:div w:id="949894955">
      <w:bodyDiv w:val="1"/>
      <w:marLeft w:val="0"/>
      <w:marRight w:val="0"/>
      <w:marTop w:val="0"/>
      <w:marBottom w:val="0"/>
      <w:divBdr>
        <w:top w:val="none" w:sz="0" w:space="0" w:color="auto"/>
        <w:left w:val="none" w:sz="0" w:space="0" w:color="auto"/>
        <w:bottom w:val="none" w:sz="0" w:space="0" w:color="auto"/>
        <w:right w:val="none" w:sz="0" w:space="0" w:color="auto"/>
      </w:divBdr>
      <w:divsChild>
        <w:div w:id="1008171458">
          <w:marLeft w:val="0"/>
          <w:marRight w:val="0"/>
          <w:marTop w:val="0"/>
          <w:marBottom w:val="0"/>
          <w:divBdr>
            <w:top w:val="none" w:sz="0" w:space="0" w:color="auto"/>
            <w:left w:val="none" w:sz="0" w:space="0" w:color="auto"/>
            <w:bottom w:val="none" w:sz="0" w:space="0" w:color="auto"/>
            <w:right w:val="none" w:sz="0" w:space="0" w:color="auto"/>
          </w:divBdr>
        </w:div>
      </w:divsChild>
    </w:div>
    <w:div w:id="955141810">
      <w:bodyDiv w:val="1"/>
      <w:marLeft w:val="0"/>
      <w:marRight w:val="0"/>
      <w:marTop w:val="0"/>
      <w:marBottom w:val="0"/>
      <w:divBdr>
        <w:top w:val="none" w:sz="0" w:space="0" w:color="auto"/>
        <w:left w:val="none" w:sz="0" w:space="0" w:color="auto"/>
        <w:bottom w:val="none" w:sz="0" w:space="0" w:color="auto"/>
        <w:right w:val="none" w:sz="0" w:space="0" w:color="auto"/>
      </w:divBdr>
    </w:div>
    <w:div w:id="972489644">
      <w:bodyDiv w:val="1"/>
      <w:marLeft w:val="0"/>
      <w:marRight w:val="0"/>
      <w:marTop w:val="0"/>
      <w:marBottom w:val="0"/>
      <w:divBdr>
        <w:top w:val="none" w:sz="0" w:space="0" w:color="auto"/>
        <w:left w:val="none" w:sz="0" w:space="0" w:color="auto"/>
        <w:bottom w:val="none" w:sz="0" w:space="0" w:color="auto"/>
        <w:right w:val="none" w:sz="0" w:space="0" w:color="auto"/>
      </w:divBdr>
    </w:div>
    <w:div w:id="972519513">
      <w:bodyDiv w:val="1"/>
      <w:marLeft w:val="0"/>
      <w:marRight w:val="0"/>
      <w:marTop w:val="0"/>
      <w:marBottom w:val="0"/>
      <w:divBdr>
        <w:top w:val="none" w:sz="0" w:space="0" w:color="auto"/>
        <w:left w:val="none" w:sz="0" w:space="0" w:color="auto"/>
        <w:bottom w:val="none" w:sz="0" w:space="0" w:color="auto"/>
        <w:right w:val="none" w:sz="0" w:space="0" w:color="auto"/>
      </w:divBdr>
    </w:div>
    <w:div w:id="10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785231507">
          <w:marLeft w:val="0"/>
          <w:marRight w:val="446"/>
          <w:marTop w:val="0"/>
          <w:marBottom w:val="0"/>
          <w:divBdr>
            <w:top w:val="none" w:sz="0" w:space="0" w:color="auto"/>
            <w:left w:val="none" w:sz="0" w:space="0" w:color="auto"/>
            <w:bottom w:val="none" w:sz="0" w:space="0" w:color="auto"/>
            <w:right w:val="none" w:sz="0" w:space="0" w:color="auto"/>
          </w:divBdr>
        </w:div>
      </w:divsChild>
    </w:div>
    <w:div w:id="1005403510">
      <w:bodyDiv w:val="1"/>
      <w:marLeft w:val="0"/>
      <w:marRight w:val="0"/>
      <w:marTop w:val="0"/>
      <w:marBottom w:val="0"/>
      <w:divBdr>
        <w:top w:val="none" w:sz="0" w:space="0" w:color="auto"/>
        <w:left w:val="none" w:sz="0" w:space="0" w:color="auto"/>
        <w:bottom w:val="none" w:sz="0" w:space="0" w:color="auto"/>
        <w:right w:val="none" w:sz="0" w:space="0" w:color="auto"/>
      </w:divBdr>
    </w:div>
    <w:div w:id="1006665280">
      <w:bodyDiv w:val="1"/>
      <w:marLeft w:val="0"/>
      <w:marRight w:val="0"/>
      <w:marTop w:val="0"/>
      <w:marBottom w:val="0"/>
      <w:divBdr>
        <w:top w:val="none" w:sz="0" w:space="0" w:color="auto"/>
        <w:left w:val="none" w:sz="0" w:space="0" w:color="auto"/>
        <w:bottom w:val="none" w:sz="0" w:space="0" w:color="auto"/>
        <w:right w:val="none" w:sz="0" w:space="0" w:color="auto"/>
      </w:divBdr>
      <w:divsChild>
        <w:div w:id="1512139168">
          <w:marLeft w:val="547"/>
          <w:marRight w:val="0"/>
          <w:marTop w:val="0"/>
          <w:marBottom w:val="0"/>
          <w:divBdr>
            <w:top w:val="none" w:sz="0" w:space="0" w:color="auto"/>
            <w:left w:val="none" w:sz="0" w:space="0" w:color="auto"/>
            <w:bottom w:val="none" w:sz="0" w:space="0" w:color="auto"/>
            <w:right w:val="none" w:sz="0" w:space="0" w:color="auto"/>
          </w:divBdr>
        </w:div>
      </w:divsChild>
    </w:div>
    <w:div w:id="1030883552">
      <w:bodyDiv w:val="1"/>
      <w:marLeft w:val="0"/>
      <w:marRight w:val="0"/>
      <w:marTop w:val="0"/>
      <w:marBottom w:val="0"/>
      <w:divBdr>
        <w:top w:val="none" w:sz="0" w:space="0" w:color="auto"/>
        <w:left w:val="none" w:sz="0" w:space="0" w:color="auto"/>
        <w:bottom w:val="none" w:sz="0" w:space="0" w:color="auto"/>
        <w:right w:val="none" w:sz="0" w:space="0" w:color="auto"/>
      </w:divBdr>
    </w:div>
    <w:div w:id="1078291383">
      <w:bodyDiv w:val="1"/>
      <w:marLeft w:val="0"/>
      <w:marRight w:val="0"/>
      <w:marTop w:val="0"/>
      <w:marBottom w:val="0"/>
      <w:divBdr>
        <w:top w:val="none" w:sz="0" w:space="0" w:color="auto"/>
        <w:left w:val="none" w:sz="0" w:space="0" w:color="auto"/>
        <w:bottom w:val="none" w:sz="0" w:space="0" w:color="auto"/>
        <w:right w:val="none" w:sz="0" w:space="0" w:color="auto"/>
      </w:divBdr>
    </w:div>
    <w:div w:id="1088382420">
      <w:bodyDiv w:val="1"/>
      <w:marLeft w:val="0"/>
      <w:marRight w:val="0"/>
      <w:marTop w:val="0"/>
      <w:marBottom w:val="0"/>
      <w:divBdr>
        <w:top w:val="none" w:sz="0" w:space="0" w:color="auto"/>
        <w:left w:val="none" w:sz="0" w:space="0" w:color="auto"/>
        <w:bottom w:val="none" w:sz="0" w:space="0" w:color="auto"/>
        <w:right w:val="none" w:sz="0" w:space="0" w:color="auto"/>
      </w:divBdr>
    </w:div>
    <w:div w:id="1092749064">
      <w:bodyDiv w:val="1"/>
      <w:marLeft w:val="0"/>
      <w:marRight w:val="0"/>
      <w:marTop w:val="0"/>
      <w:marBottom w:val="0"/>
      <w:divBdr>
        <w:top w:val="none" w:sz="0" w:space="0" w:color="auto"/>
        <w:left w:val="none" w:sz="0" w:space="0" w:color="auto"/>
        <w:bottom w:val="none" w:sz="0" w:space="0" w:color="auto"/>
        <w:right w:val="none" w:sz="0" w:space="0" w:color="auto"/>
      </w:divBdr>
      <w:divsChild>
        <w:div w:id="184834102">
          <w:marLeft w:val="0"/>
          <w:marRight w:val="0"/>
          <w:marTop w:val="0"/>
          <w:marBottom w:val="0"/>
          <w:divBdr>
            <w:top w:val="none" w:sz="0" w:space="0" w:color="auto"/>
            <w:left w:val="none" w:sz="0" w:space="0" w:color="auto"/>
            <w:bottom w:val="none" w:sz="0" w:space="0" w:color="auto"/>
            <w:right w:val="none" w:sz="0" w:space="0" w:color="auto"/>
          </w:divBdr>
        </w:div>
      </w:divsChild>
    </w:div>
    <w:div w:id="1096903062">
      <w:bodyDiv w:val="1"/>
      <w:marLeft w:val="0"/>
      <w:marRight w:val="0"/>
      <w:marTop w:val="0"/>
      <w:marBottom w:val="0"/>
      <w:divBdr>
        <w:top w:val="none" w:sz="0" w:space="0" w:color="auto"/>
        <w:left w:val="none" w:sz="0" w:space="0" w:color="auto"/>
        <w:bottom w:val="none" w:sz="0" w:space="0" w:color="auto"/>
        <w:right w:val="none" w:sz="0" w:space="0" w:color="auto"/>
      </w:divBdr>
    </w:div>
    <w:div w:id="1111441069">
      <w:bodyDiv w:val="1"/>
      <w:marLeft w:val="0"/>
      <w:marRight w:val="0"/>
      <w:marTop w:val="0"/>
      <w:marBottom w:val="0"/>
      <w:divBdr>
        <w:top w:val="none" w:sz="0" w:space="0" w:color="auto"/>
        <w:left w:val="none" w:sz="0" w:space="0" w:color="auto"/>
        <w:bottom w:val="none" w:sz="0" w:space="0" w:color="auto"/>
        <w:right w:val="none" w:sz="0" w:space="0" w:color="auto"/>
      </w:divBdr>
      <w:divsChild>
        <w:div w:id="2088526840">
          <w:marLeft w:val="547"/>
          <w:marRight w:val="0"/>
          <w:marTop w:val="0"/>
          <w:marBottom w:val="0"/>
          <w:divBdr>
            <w:top w:val="none" w:sz="0" w:space="0" w:color="auto"/>
            <w:left w:val="none" w:sz="0" w:space="0" w:color="auto"/>
            <w:bottom w:val="none" w:sz="0" w:space="0" w:color="auto"/>
            <w:right w:val="none" w:sz="0" w:space="0" w:color="auto"/>
          </w:divBdr>
        </w:div>
      </w:divsChild>
    </w:div>
    <w:div w:id="1147668350">
      <w:bodyDiv w:val="1"/>
      <w:marLeft w:val="0"/>
      <w:marRight w:val="0"/>
      <w:marTop w:val="0"/>
      <w:marBottom w:val="0"/>
      <w:divBdr>
        <w:top w:val="none" w:sz="0" w:space="0" w:color="auto"/>
        <w:left w:val="none" w:sz="0" w:space="0" w:color="auto"/>
        <w:bottom w:val="none" w:sz="0" w:space="0" w:color="auto"/>
        <w:right w:val="none" w:sz="0" w:space="0" w:color="auto"/>
      </w:divBdr>
      <w:divsChild>
        <w:div w:id="820510813">
          <w:marLeft w:val="0"/>
          <w:marRight w:val="547"/>
          <w:marTop w:val="0"/>
          <w:marBottom w:val="0"/>
          <w:divBdr>
            <w:top w:val="none" w:sz="0" w:space="0" w:color="auto"/>
            <w:left w:val="none" w:sz="0" w:space="0" w:color="auto"/>
            <w:bottom w:val="none" w:sz="0" w:space="0" w:color="auto"/>
            <w:right w:val="none" w:sz="0" w:space="0" w:color="auto"/>
          </w:divBdr>
        </w:div>
        <w:div w:id="1016495047">
          <w:marLeft w:val="0"/>
          <w:marRight w:val="547"/>
          <w:marTop w:val="0"/>
          <w:marBottom w:val="0"/>
          <w:divBdr>
            <w:top w:val="none" w:sz="0" w:space="0" w:color="auto"/>
            <w:left w:val="none" w:sz="0" w:space="0" w:color="auto"/>
            <w:bottom w:val="none" w:sz="0" w:space="0" w:color="auto"/>
            <w:right w:val="none" w:sz="0" w:space="0" w:color="auto"/>
          </w:divBdr>
        </w:div>
        <w:div w:id="1858077745">
          <w:marLeft w:val="0"/>
          <w:marRight w:val="547"/>
          <w:marTop w:val="0"/>
          <w:marBottom w:val="0"/>
          <w:divBdr>
            <w:top w:val="none" w:sz="0" w:space="0" w:color="auto"/>
            <w:left w:val="none" w:sz="0" w:space="0" w:color="auto"/>
            <w:bottom w:val="none" w:sz="0" w:space="0" w:color="auto"/>
            <w:right w:val="none" w:sz="0" w:space="0" w:color="auto"/>
          </w:divBdr>
        </w:div>
      </w:divsChild>
    </w:div>
    <w:div w:id="1152403979">
      <w:bodyDiv w:val="1"/>
      <w:marLeft w:val="0"/>
      <w:marRight w:val="0"/>
      <w:marTop w:val="0"/>
      <w:marBottom w:val="0"/>
      <w:divBdr>
        <w:top w:val="none" w:sz="0" w:space="0" w:color="auto"/>
        <w:left w:val="none" w:sz="0" w:space="0" w:color="auto"/>
        <w:bottom w:val="none" w:sz="0" w:space="0" w:color="auto"/>
        <w:right w:val="none" w:sz="0" w:space="0" w:color="auto"/>
      </w:divBdr>
      <w:divsChild>
        <w:div w:id="702245557">
          <w:marLeft w:val="0"/>
          <w:marRight w:val="547"/>
          <w:marTop w:val="0"/>
          <w:marBottom w:val="0"/>
          <w:divBdr>
            <w:top w:val="none" w:sz="0" w:space="0" w:color="auto"/>
            <w:left w:val="none" w:sz="0" w:space="0" w:color="auto"/>
            <w:bottom w:val="none" w:sz="0" w:space="0" w:color="auto"/>
            <w:right w:val="none" w:sz="0" w:space="0" w:color="auto"/>
          </w:divBdr>
        </w:div>
        <w:div w:id="1010372174">
          <w:marLeft w:val="0"/>
          <w:marRight w:val="547"/>
          <w:marTop w:val="0"/>
          <w:marBottom w:val="0"/>
          <w:divBdr>
            <w:top w:val="none" w:sz="0" w:space="0" w:color="auto"/>
            <w:left w:val="none" w:sz="0" w:space="0" w:color="auto"/>
            <w:bottom w:val="none" w:sz="0" w:space="0" w:color="auto"/>
            <w:right w:val="none" w:sz="0" w:space="0" w:color="auto"/>
          </w:divBdr>
        </w:div>
      </w:divsChild>
    </w:div>
    <w:div w:id="1171992974">
      <w:bodyDiv w:val="1"/>
      <w:marLeft w:val="0"/>
      <w:marRight w:val="0"/>
      <w:marTop w:val="0"/>
      <w:marBottom w:val="0"/>
      <w:divBdr>
        <w:top w:val="none" w:sz="0" w:space="0" w:color="auto"/>
        <w:left w:val="none" w:sz="0" w:space="0" w:color="auto"/>
        <w:bottom w:val="none" w:sz="0" w:space="0" w:color="auto"/>
        <w:right w:val="none" w:sz="0" w:space="0" w:color="auto"/>
      </w:divBdr>
      <w:divsChild>
        <w:div w:id="1281690790">
          <w:marLeft w:val="0"/>
          <w:marRight w:val="547"/>
          <w:marTop w:val="0"/>
          <w:marBottom w:val="0"/>
          <w:divBdr>
            <w:top w:val="none" w:sz="0" w:space="0" w:color="auto"/>
            <w:left w:val="none" w:sz="0" w:space="0" w:color="auto"/>
            <w:bottom w:val="none" w:sz="0" w:space="0" w:color="auto"/>
            <w:right w:val="none" w:sz="0" w:space="0" w:color="auto"/>
          </w:divBdr>
        </w:div>
      </w:divsChild>
    </w:div>
    <w:div w:id="1182669237">
      <w:bodyDiv w:val="1"/>
      <w:marLeft w:val="0"/>
      <w:marRight w:val="0"/>
      <w:marTop w:val="0"/>
      <w:marBottom w:val="0"/>
      <w:divBdr>
        <w:top w:val="none" w:sz="0" w:space="0" w:color="auto"/>
        <w:left w:val="none" w:sz="0" w:space="0" w:color="auto"/>
        <w:bottom w:val="none" w:sz="0" w:space="0" w:color="auto"/>
        <w:right w:val="none" w:sz="0" w:space="0" w:color="auto"/>
      </w:divBdr>
      <w:divsChild>
        <w:div w:id="486827215">
          <w:marLeft w:val="0"/>
          <w:marRight w:val="547"/>
          <w:marTop w:val="0"/>
          <w:marBottom w:val="0"/>
          <w:divBdr>
            <w:top w:val="none" w:sz="0" w:space="0" w:color="auto"/>
            <w:left w:val="none" w:sz="0" w:space="0" w:color="auto"/>
            <w:bottom w:val="none" w:sz="0" w:space="0" w:color="auto"/>
            <w:right w:val="none" w:sz="0" w:space="0" w:color="auto"/>
          </w:divBdr>
        </w:div>
        <w:div w:id="673800289">
          <w:marLeft w:val="0"/>
          <w:marRight w:val="547"/>
          <w:marTop w:val="0"/>
          <w:marBottom w:val="0"/>
          <w:divBdr>
            <w:top w:val="none" w:sz="0" w:space="0" w:color="auto"/>
            <w:left w:val="none" w:sz="0" w:space="0" w:color="auto"/>
            <w:bottom w:val="none" w:sz="0" w:space="0" w:color="auto"/>
            <w:right w:val="none" w:sz="0" w:space="0" w:color="auto"/>
          </w:divBdr>
        </w:div>
        <w:div w:id="1978752492">
          <w:marLeft w:val="0"/>
          <w:marRight w:val="547"/>
          <w:marTop w:val="0"/>
          <w:marBottom w:val="0"/>
          <w:divBdr>
            <w:top w:val="none" w:sz="0" w:space="0" w:color="auto"/>
            <w:left w:val="none" w:sz="0" w:space="0" w:color="auto"/>
            <w:bottom w:val="none" w:sz="0" w:space="0" w:color="auto"/>
            <w:right w:val="none" w:sz="0" w:space="0" w:color="auto"/>
          </w:divBdr>
        </w:div>
      </w:divsChild>
    </w:div>
    <w:div w:id="1206715716">
      <w:bodyDiv w:val="1"/>
      <w:marLeft w:val="0"/>
      <w:marRight w:val="0"/>
      <w:marTop w:val="0"/>
      <w:marBottom w:val="0"/>
      <w:divBdr>
        <w:top w:val="none" w:sz="0" w:space="0" w:color="auto"/>
        <w:left w:val="none" w:sz="0" w:space="0" w:color="auto"/>
        <w:bottom w:val="none" w:sz="0" w:space="0" w:color="auto"/>
        <w:right w:val="none" w:sz="0" w:space="0" w:color="auto"/>
      </w:divBdr>
      <w:divsChild>
        <w:div w:id="938486121">
          <w:marLeft w:val="0"/>
          <w:marRight w:val="0"/>
          <w:marTop w:val="0"/>
          <w:marBottom w:val="0"/>
          <w:divBdr>
            <w:top w:val="none" w:sz="0" w:space="0" w:color="auto"/>
            <w:left w:val="none" w:sz="0" w:space="0" w:color="auto"/>
            <w:bottom w:val="none" w:sz="0" w:space="0" w:color="auto"/>
            <w:right w:val="none" w:sz="0" w:space="0" w:color="auto"/>
          </w:divBdr>
        </w:div>
        <w:div w:id="2126148487">
          <w:marLeft w:val="0"/>
          <w:marRight w:val="0"/>
          <w:marTop w:val="0"/>
          <w:marBottom w:val="0"/>
          <w:divBdr>
            <w:top w:val="none" w:sz="0" w:space="0" w:color="auto"/>
            <w:left w:val="none" w:sz="0" w:space="0" w:color="auto"/>
            <w:bottom w:val="none" w:sz="0" w:space="0" w:color="auto"/>
            <w:right w:val="none" w:sz="0" w:space="0" w:color="auto"/>
          </w:divBdr>
        </w:div>
      </w:divsChild>
    </w:div>
    <w:div w:id="1207449874">
      <w:bodyDiv w:val="1"/>
      <w:marLeft w:val="0"/>
      <w:marRight w:val="0"/>
      <w:marTop w:val="0"/>
      <w:marBottom w:val="0"/>
      <w:divBdr>
        <w:top w:val="none" w:sz="0" w:space="0" w:color="auto"/>
        <w:left w:val="none" w:sz="0" w:space="0" w:color="auto"/>
        <w:bottom w:val="none" w:sz="0" w:space="0" w:color="auto"/>
        <w:right w:val="none" w:sz="0" w:space="0" w:color="auto"/>
      </w:divBdr>
    </w:div>
    <w:div w:id="1220284556">
      <w:bodyDiv w:val="1"/>
      <w:marLeft w:val="0"/>
      <w:marRight w:val="0"/>
      <w:marTop w:val="0"/>
      <w:marBottom w:val="0"/>
      <w:divBdr>
        <w:top w:val="none" w:sz="0" w:space="0" w:color="auto"/>
        <w:left w:val="none" w:sz="0" w:space="0" w:color="auto"/>
        <w:bottom w:val="none" w:sz="0" w:space="0" w:color="auto"/>
        <w:right w:val="none" w:sz="0" w:space="0" w:color="auto"/>
      </w:divBdr>
    </w:div>
    <w:div w:id="1287736741">
      <w:bodyDiv w:val="1"/>
      <w:marLeft w:val="0"/>
      <w:marRight w:val="0"/>
      <w:marTop w:val="0"/>
      <w:marBottom w:val="0"/>
      <w:divBdr>
        <w:top w:val="none" w:sz="0" w:space="0" w:color="auto"/>
        <w:left w:val="none" w:sz="0" w:space="0" w:color="auto"/>
        <w:bottom w:val="none" w:sz="0" w:space="0" w:color="auto"/>
        <w:right w:val="none" w:sz="0" w:space="0" w:color="auto"/>
      </w:divBdr>
    </w:div>
    <w:div w:id="1298023182">
      <w:bodyDiv w:val="1"/>
      <w:marLeft w:val="0"/>
      <w:marRight w:val="0"/>
      <w:marTop w:val="0"/>
      <w:marBottom w:val="0"/>
      <w:divBdr>
        <w:top w:val="none" w:sz="0" w:space="0" w:color="auto"/>
        <w:left w:val="none" w:sz="0" w:space="0" w:color="auto"/>
        <w:bottom w:val="none" w:sz="0" w:space="0" w:color="auto"/>
        <w:right w:val="none" w:sz="0" w:space="0" w:color="auto"/>
      </w:divBdr>
      <w:divsChild>
        <w:div w:id="2123069544">
          <w:marLeft w:val="0"/>
          <w:marRight w:val="446"/>
          <w:marTop w:val="0"/>
          <w:marBottom w:val="0"/>
          <w:divBdr>
            <w:top w:val="none" w:sz="0" w:space="0" w:color="auto"/>
            <w:left w:val="none" w:sz="0" w:space="0" w:color="auto"/>
            <w:bottom w:val="none" w:sz="0" w:space="0" w:color="auto"/>
            <w:right w:val="none" w:sz="0" w:space="0" w:color="auto"/>
          </w:divBdr>
        </w:div>
      </w:divsChild>
    </w:div>
    <w:div w:id="1313176178">
      <w:bodyDiv w:val="1"/>
      <w:marLeft w:val="0"/>
      <w:marRight w:val="0"/>
      <w:marTop w:val="0"/>
      <w:marBottom w:val="0"/>
      <w:divBdr>
        <w:top w:val="none" w:sz="0" w:space="0" w:color="auto"/>
        <w:left w:val="none" w:sz="0" w:space="0" w:color="auto"/>
        <w:bottom w:val="none" w:sz="0" w:space="0" w:color="auto"/>
        <w:right w:val="none" w:sz="0" w:space="0" w:color="auto"/>
      </w:divBdr>
      <w:divsChild>
        <w:div w:id="1087649331">
          <w:marLeft w:val="0"/>
          <w:marRight w:val="0"/>
          <w:marTop w:val="0"/>
          <w:marBottom w:val="0"/>
          <w:divBdr>
            <w:top w:val="none" w:sz="0" w:space="0" w:color="auto"/>
            <w:left w:val="none" w:sz="0" w:space="0" w:color="auto"/>
            <w:bottom w:val="none" w:sz="0" w:space="0" w:color="auto"/>
            <w:right w:val="none" w:sz="0" w:space="0" w:color="auto"/>
          </w:divBdr>
        </w:div>
      </w:divsChild>
    </w:div>
    <w:div w:id="1316035650">
      <w:bodyDiv w:val="1"/>
      <w:marLeft w:val="0"/>
      <w:marRight w:val="0"/>
      <w:marTop w:val="0"/>
      <w:marBottom w:val="0"/>
      <w:divBdr>
        <w:top w:val="none" w:sz="0" w:space="0" w:color="auto"/>
        <w:left w:val="none" w:sz="0" w:space="0" w:color="auto"/>
        <w:bottom w:val="none" w:sz="0" w:space="0" w:color="auto"/>
        <w:right w:val="none" w:sz="0" w:space="0" w:color="auto"/>
      </w:divBdr>
      <w:divsChild>
        <w:div w:id="1647585805">
          <w:marLeft w:val="547"/>
          <w:marRight w:val="0"/>
          <w:marTop w:val="0"/>
          <w:marBottom w:val="0"/>
          <w:divBdr>
            <w:top w:val="none" w:sz="0" w:space="0" w:color="auto"/>
            <w:left w:val="none" w:sz="0" w:space="0" w:color="auto"/>
            <w:bottom w:val="none" w:sz="0" w:space="0" w:color="auto"/>
            <w:right w:val="none" w:sz="0" w:space="0" w:color="auto"/>
          </w:divBdr>
        </w:div>
      </w:divsChild>
    </w:div>
    <w:div w:id="1316297651">
      <w:bodyDiv w:val="1"/>
      <w:marLeft w:val="0"/>
      <w:marRight w:val="0"/>
      <w:marTop w:val="0"/>
      <w:marBottom w:val="0"/>
      <w:divBdr>
        <w:top w:val="none" w:sz="0" w:space="0" w:color="auto"/>
        <w:left w:val="none" w:sz="0" w:space="0" w:color="auto"/>
        <w:bottom w:val="none" w:sz="0" w:space="0" w:color="auto"/>
        <w:right w:val="none" w:sz="0" w:space="0" w:color="auto"/>
      </w:divBdr>
      <w:divsChild>
        <w:div w:id="838230282">
          <w:marLeft w:val="0"/>
          <w:marRight w:val="0"/>
          <w:marTop w:val="0"/>
          <w:marBottom w:val="0"/>
          <w:divBdr>
            <w:top w:val="none" w:sz="0" w:space="0" w:color="auto"/>
            <w:left w:val="none" w:sz="0" w:space="0" w:color="auto"/>
            <w:bottom w:val="none" w:sz="0" w:space="0" w:color="auto"/>
            <w:right w:val="none" w:sz="0" w:space="0" w:color="auto"/>
          </w:divBdr>
          <w:divsChild>
            <w:div w:id="624506034">
              <w:marLeft w:val="0"/>
              <w:marRight w:val="0"/>
              <w:marTop w:val="0"/>
              <w:marBottom w:val="0"/>
              <w:divBdr>
                <w:top w:val="none" w:sz="0" w:space="0" w:color="auto"/>
                <w:left w:val="none" w:sz="0" w:space="0" w:color="auto"/>
                <w:bottom w:val="none" w:sz="0" w:space="0" w:color="auto"/>
                <w:right w:val="none" w:sz="0" w:space="0" w:color="auto"/>
              </w:divBdr>
            </w:div>
            <w:div w:id="660039895">
              <w:marLeft w:val="0"/>
              <w:marRight w:val="0"/>
              <w:marTop w:val="0"/>
              <w:marBottom w:val="0"/>
              <w:divBdr>
                <w:top w:val="none" w:sz="0" w:space="0" w:color="auto"/>
                <w:left w:val="none" w:sz="0" w:space="0" w:color="auto"/>
                <w:bottom w:val="none" w:sz="0" w:space="0" w:color="auto"/>
                <w:right w:val="none" w:sz="0" w:space="0" w:color="auto"/>
              </w:divBdr>
            </w:div>
            <w:div w:id="14847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0108">
      <w:bodyDiv w:val="1"/>
      <w:marLeft w:val="0"/>
      <w:marRight w:val="0"/>
      <w:marTop w:val="0"/>
      <w:marBottom w:val="0"/>
      <w:divBdr>
        <w:top w:val="none" w:sz="0" w:space="0" w:color="auto"/>
        <w:left w:val="none" w:sz="0" w:space="0" w:color="auto"/>
        <w:bottom w:val="none" w:sz="0" w:space="0" w:color="auto"/>
        <w:right w:val="none" w:sz="0" w:space="0" w:color="auto"/>
      </w:divBdr>
      <w:divsChild>
        <w:div w:id="1520318783">
          <w:marLeft w:val="0"/>
          <w:marRight w:val="432"/>
          <w:marTop w:val="125"/>
          <w:marBottom w:val="0"/>
          <w:divBdr>
            <w:top w:val="none" w:sz="0" w:space="0" w:color="auto"/>
            <w:left w:val="none" w:sz="0" w:space="0" w:color="auto"/>
            <w:bottom w:val="none" w:sz="0" w:space="0" w:color="auto"/>
            <w:right w:val="none" w:sz="0" w:space="0" w:color="auto"/>
          </w:divBdr>
        </w:div>
      </w:divsChild>
    </w:div>
    <w:div w:id="1330518278">
      <w:bodyDiv w:val="1"/>
      <w:marLeft w:val="0"/>
      <w:marRight w:val="0"/>
      <w:marTop w:val="0"/>
      <w:marBottom w:val="0"/>
      <w:divBdr>
        <w:top w:val="none" w:sz="0" w:space="0" w:color="auto"/>
        <w:left w:val="none" w:sz="0" w:space="0" w:color="auto"/>
        <w:bottom w:val="none" w:sz="0" w:space="0" w:color="auto"/>
        <w:right w:val="none" w:sz="0" w:space="0" w:color="auto"/>
      </w:divBdr>
    </w:div>
    <w:div w:id="1337803128">
      <w:bodyDiv w:val="1"/>
      <w:marLeft w:val="0"/>
      <w:marRight w:val="0"/>
      <w:marTop w:val="0"/>
      <w:marBottom w:val="0"/>
      <w:divBdr>
        <w:top w:val="none" w:sz="0" w:space="0" w:color="auto"/>
        <w:left w:val="none" w:sz="0" w:space="0" w:color="auto"/>
        <w:bottom w:val="none" w:sz="0" w:space="0" w:color="auto"/>
        <w:right w:val="none" w:sz="0" w:space="0" w:color="auto"/>
      </w:divBdr>
      <w:divsChild>
        <w:div w:id="205915268">
          <w:marLeft w:val="0"/>
          <w:marRight w:val="432"/>
          <w:marTop w:val="125"/>
          <w:marBottom w:val="0"/>
          <w:divBdr>
            <w:top w:val="none" w:sz="0" w:space="0" w:color="auto"/>
            <w:left w:val="none" w:sz="0" w:space="0" w:color="auto"/>
            <w:bottom w:val="none" w:sz="0" w:space="0" w:color="auto"/>
            <w:right w:val="none" w:sz="0" w:space="0" w:color="auto"/>
          </w:divBdr>
        </w:div>
      </w:divsChild>
    </w:div>
    <w:div w:id="1350982358">
      <w:bodyDiv w:val="1"/>
      <w:marLeft w:val="0"/>
      <w:marRight w:val="0"/>
      <w:marTop w:val="0"/>
      <w:marBottom w:val="0"/>
      <w:divBdr>
        <w:top w:val="none" w:sz="0" w:space="0" w:color="auto"/>
        <w:left w:val="none" w:sz="0" w:space="0" w:color="auto"/>
        <w:bottom w:val="none" w:sz="0" w:space="0" w:color="auto"/>
        <w:right w:val="none" w:sz="0" w:space="0" w:color="auto"/>
      </w:divBdr>
    </w:div>
    <w:div w:id="1353872732">
      <w:bodyDiv w:val="1"/>
      <w:marLeft w:val="0"/>
      <w:marRight w:val="0"/>
      <w:marTop w:val="0"/>
      <w:marBottom w:val="0"/>
      <w:divBdr>
        <w:top w:val="none" w:sz="0" w:space="0" w:color="auto"/>
        <w:left w:val="none" w:sz="0" w:space="0" w:color="auto"/>
        <w:bottom w:val="none" w:sz="0" w:space="0" w:color="auto"/>
        <w:right w:val="none" w:sz="0" w:space="0" w:color="auto"/>
      </w:divBdr>
    </w:div>
    <w:div w:id="1369716880">
      <w:bodyDiv w:val="1"/>
      <w:marLeft w:val="0"/>
      <w:marRight w:val="0"/>
      <w:marTop w:val="0"/>
      <w:marBottom w:val="0"/>
      <w:divBdr>
        <w:top w:val="none" w:sz="0" w:space="0" w:color="auto"/>
        <w:left w:val="none" w:sz="0" w:space="0" w:color="auto"/>
        <w:bottom w:val="none" w:sz="0" w:space="0" w:color="auto"/>
        <w:right w:val="none" w:sz="0" w:space="0" w:color="auto"/>
      </w:divBdr>
      <w:divsChild>
        <w:div w:id="1378818128">
          <w:marLeft w:val="0"/>
          <w:marRight w:val="432"/>
          <w:marTop w:val="125"/>
          <w:marBottom w:val="0"/>
          <w:divBdr>
            <w:top w:val="none" w:sz="0" w:space="0" w:color="auto"/>
            <w:left w:val="none" w:sz="0" w:space="0" w:color="auto"/>
            <w:bottom w:val="none" w:sz="0" w:space="0" w:color="auto"/>
            <w:right w:val="none" w:sz="0" w:space="0" w:color="auto"/>
          </w:divBdr>
        </w:div>
      </w:divsChild>
    </w:div>
    <w:div w:id="1387148833">
      <w:bodyDiv w:val="1"/>
      <w:marLeft w:val="0"/>
      <w:marRight w:val="0"/>
      <w:marTop w:val="0"/>
      <w:marBottom w:val="0"/>
      <w:divBdr>
        <w:top w:val="none" w:sz="0" w:space="0" w:color="auto"/>
        <w:left w:val="none" w:sz="0" w:space="0" w:color="auto"/>
        <w:bottom w:val="none" w:sz="0" w:space="0" w:color="auto"/>
        <w:right w:val="none" w:sz="0" w:space="0" w:color="auto"/>
      </w:divBdr>
    </w:div>
    <w:div w:id="1388920159">
      <w:bodyDiv w:val="1"/>
      <w:marLeft w:val="0"/>
      <w:marRight w:val="0"/>
      <w:marTop w:val="0"/>
      <w:marBottom w:val="0"/>
      <w:divBdr>
        <w:top w:val="none" w:sz="0" w:space="0" w:color="auto"/>
        <w:left w:val="none" w:sz="0" w:space="0" w:color="auto"/>
        <w:bottom w:val="none" w:sz="0" w:space="0" w:color="auto"/>
        <w:right w:val="none" w:sz="0" w:space="0" w:color="auto"/>
      </w:divBdr>
      <w:divsChild>
        <w:div w:id="1120102257">
          <w:marLeft w:val="0"/>
          <w:marRight w:val="547"/>
          <w:marTop w:val="0"/>
          <w:marBottom w:val="0"/>
          <w:divBdr>
            <w:top w:val="none" w:sz="0" w:space="0" w:color="auto"/>
            <w:left w:val="none" w:sz="0" w:space="0" w:color="auto"/>
            <w:bottom w:val="none" w:sz="0" w:space="0" w:color="auto"/>
            <w:right w:val="none" w:sz="0" w:space="0" w:color="auto"/>
          </w:divBdr>
        </w:div>
        <w:div w:id="1220677882">
          <w:marLeft w:val="0"/>
          <w:marRight w:val="547"/>
          <w:marTop w:val="0"/>
          <w:marBottom w:val="0"/>
          <w:divBdr>
            <w:top w:val="none" w:sz="0" w:space="0" w:color="auto"/>
            <w:left w:val="none" w:sz="0" w:space="0" w:color="auto"/>
            <w:bottom w:val="none" w:sz="0" w:space="0" w:color="auto"/>
            <w:right w:val="none" w:sz="0" w:space="0" w:color="auto"/>
          </w:divBdr>
        </w:div>
        <w:div w:id="1938712048">
          <w:marLeft w:val="0"/>
          <w:marRight w:val="547"/>
          <w:marTop w:val="0"/>
          <w:marBottom w:val="0"/>
          <w:divBdr>
            <w:top w:val="none" w:sz="0" w:space="0" w:color="auto"/>
            <w:left w:val="none" w:sz="0" w:space="0" w:color="auto"/>
            <w:bottom w:val="none" w:sz="0" w:space="0" w:color="auto"/>
            <w:right w:val="none" w:sz="0" w:space="0" w:color="auto"/>
          </w:divBdr>
        </w:div>
        <w:div w:id="1974404185">
          <w:marLeft w:val="0"/>
          <w:marRight w:val="547"/>
          <w:marTop w:val="0"/>
          <w:marBottom w:val="0"/>
          <w:divBdr>
            <w:top w:val="none" w:sz="0" w:space="0" w:color="auto"/>
            <w:left w:val="none" w:sz="0" w:space="0" w:color="auto"/>
            <w:bottom w:val="none" w:sz="0" w:space="0" w:color="auto"/>
            <w:right w:val="none" w:sz="0" w:space="0" w:color="auto"/>
          </w:divBdr>
        </w:div>
      </w:divsChild>
    </w:div>
    <w:div w:id="1409768043">
      <w:bodyDiv w:val="1"/>
      <w:marLeft w:val="0"/>
      <w:marRight w:val="0"/>
      <w:marTop w:val="0"/>
      <w:marBottom w:val="0"/>
      <w:divBdr>
        <w:top w:val="none" w:sz="0" w:space="0" w:color="auto"/>
        <w:left w:val="none" w:sz="0" w:space="0" w:color="auto"/>
        <w:bottom w:val="none" w:sz="0" w:space="0" w:color="auto"/>
        <w:right w:val="none" w:sz="0" w:space="0" w:color="auto"/>
      </w:divBdr>
      <w:divsChild>
        <w:div w:id="1904289920">
          <w:marLeft w:val="547"/>
          <w:marRight w:val="0"/>
          <w:marTop w:val="0"/>
          <w:marBottom w:val="0"/>
          <w:divBdr>
            <w:top w:val="none" w:sz="0" w:space="0" w:color="auto"/>
            <w:left w:val="none" w:sz="0" w:space="0" w:color="auto"/>
            <w:bottom w:val="none" w:sz="0" w:space="0" w:color="auto"/>
            <w:right w:val="none" w:sz="0" w:space="0" w:color="auto"/>
          </w:divBdr>
        </w:div>
      </w:divsChild>
    </w:div>
    <w:div w:id="1410007580">
      <w:bodyDiv w:val="1"/>
      <w:marLeft w:val="0"/>
      <w:marRight w:val="0"/>
      <w:marTop w:val="0"/>
      <w:marBottom w:val="0"/>
      <w:divBdr>
        <w:top w:val="none" w:sz="0" w:space="0" w:color="auto"/>
        <w:left w:val="none" w:sz="0" w:space="0" w:color="auto"/>
        <w:bottom w:val="none" w:sz="0" w:space="0" w:color="auto"/>
        <w:right w:val="none" w:sz="0" w:space="0" w:color="auto"/>
      </w:divBdr>
      <w:divsChild>
        <w:div w:id="517669203">
          <w:marLeft w:val="0"/>
          <w:marRight w:val="0"/>
          <w:marTop w:val="0"/>
          <w:marBottom w:val="0"/>
          <w:divBdr>
            <w:top w:val="none" w:sz="0" w:space="0" w:color="auto"/>
            <w:left w:val="none" w:sz="0" w:space="0" w:color="auto"/>
            <w:bottom w:val="none" w:sz="0" w:space="0" w:color="auto"/>
            <w:right w:val="none" w:sz="0" w:space="0" w:color="auto"/>
          </w:divBdr>
        </w:div>
      </w:divsChild>
    </w:div>
    <w:div w:id="1414474754">
      <w:bodyDiv w:val="1"/>
      <w:marLeft w:val="0"/>
      <w:marRight w:val="0"/>
      <w:marTop w:val="0"/>
      <w:marBottom w:val="0"/>
      <w:divBdr>
        <w:top w:val="none" w:sz="0" w:space="0" w:color="auto"/>
        <w:left w:val="none" w:sz="0" w:space="0" w:color="auto"/>
        <w:bottom w:val="none" w:sz="0" w:space="0" w:color="auto"/>
        <w:right w:val="none" w:sz="0" w:space="0" w:color="auto"/>
      </w:divBdr>
    </w:div>
    <w:div w:id="1426997660">
      <w:bodyDiv w:val="1"/>
      <w:marLeft w:val="0"/>
      <w:marRight w:val="0"/>
      <w:marTop w:val="0"/>
      <w:marBottom w:val="0"/>
      <w:divBdr>
        <w:top w:val="none" w:sz="0" w:space="0" w:color="auto"/>
        <w:left w:val="none" w:sz="0" w:space="0" w:color="auto"/>
        <w:bottom w:val="none" w:sz="0" w:space="0" w:color="auto"/>
        <w:right w:val="none" w:sz="0" w:space="0" w:color="auto"/>
      </w:divBdr>
    </w:div>
    <w:div w:id="1456366607">
      <w:bodyDiv w:val="1"/>
      <w:marLeft w:val="0"/>
      <w:marRight w:val="0"/>
      <w:marTop w:val="0"/>
      <w:marBottom w:val="0"/>
      <w:divBdr>
        <w:top w:val="none" w:sz="0" w:space="0" w:color="auto"/>
        <w:left w:val="none" w:sz="0" w:space="0" w:color="auto"/>
        <w:bottom w:val="none" w:sz="0" w:space="0" w:color="auto"/>
        <w:right w:val="none" w:sz="0" w:space="0" w:color="auto"/>
      </w:divBdr>
      <w:divsChild>
        <w:div w:id="237250024">
          <w:marLeft w:val="0"/>
          <w:marRight w:val="547"/>
          <w:marTop w:val="0"/>
          <w:marBottom w:val="0"/>
          <w:divBdr>
            <w:top w:val="none" w:sz="0" w:space="0" w:color="auto"/>
            <w:left w:val="none" w:sz="0" w:space="0" w:color="auto"/>
            <w:bottom w:val="none" w:sz="0" w:space="0" w:color="auto"/>
            <w:right w:val="none" w:sz="0" w:space="0" w:color="auto"/>
          </w:divBdr>
        </w:div>
        <w:div w:id="1392802317">
          <w:marLeft w:val="0"/>
          <w:marRight w:val="547"/>
          <w:marTop w:val="0"/>
          <w:marBottom w:val="0"/>
          <w:divBdr>
            <w:top w:val="none" w:sz="0" w:space="0" w:color="auto"/>
            <w:left w:val="none" w:sz="0" w:space="0" w:color="auto"/>
            <w:bottom w:val="none" w:sz="0" w:space="0" w:color="auto"/>
            <w:right w:val="none" w:sz="0" w:space="0" w:color="auto"/>
          </w:divBdr>
        </w:div>
        <w:div w:id="2121023062">
          <w:marLeft w:val="0"/>
          <w:marRight w:val="547"/>
          <w:marTop w:val="0"/>
          <w:marBottom w:val="0"/>
          <w:divBdr>
            <w:top w:val="none" w:sz="0" w:space="0" w:color="auto"/>
            <w:left w:val="none" w:sz="0" w:space="0" w:color="auto"/>
            <w:bottom w:val="none" w:sz="0" w:space="0" w:color="auto"/>
            <w:right w:val="none" w:sz="0" w:space="0" w:color="auto"/>
          </w:divBdr>
        </w:div>
      </w:divsChild>
    </w:div>
    <w:div w:id="1476876563">
      <w:bodyDiv w:val="1"/>
      <w:marLeft w:val="0"/>
      <w:marRight w:val="0"/>
      <w:marTop w:val="0"/>
      <w:marBottom w:val="0"/>
      <w:divBdr>
        <w:top w:val="none" w:sz="0" w:space="0" w:color="auto"/>
        <w:left w:val="none" w:sz="0" w:space="0" w:color="auto"/>
        <w:bottom w:val="none" w:sz="0" w:space="0" w:color="auto"/>
        <w:right w:val="none" w:sz="0" w:space="0" w:color="auto"/>
      </w:divBdr>
      <w:divsChild>
        <w:div w:id="1729453969">
          <w:marLeft w:val="547"/>
          <w:marRight w:val="0"/>
          <w:marTop w:val="0"/>
          <w:marBottom w:val="0"/>
          <w:divBdr>
            <w:top w:val="none" w:sz="0" w:space="0" w:color="auto"/>
            <w:left w:val="none" w:sz="0" w:space="0" w:color="auto"/>
            <w:bottom w:val="none" w:sz="0" w:space="0" w:color="auto"/>
            <w:right w:val="none" w:sz="0" w:space="0" w:color="auto"/>
          </w:divBdr>
        </w:div>
      </w:divsChild>
    </w:div>
    <w:div w:id="1489512183">
      <w:bodyDiv w:val="1"/>
      <w:marLeft w:val="0"/>
      <w:marRight w:val="0"/>
      <w:marTop w:val="0"/>
      <w:marBottom w:val="0"/>
      <w:divBdr>
        <w:top w:val="none" w:sz="0" w:space="0" w:color="auto"/>
        <w:left w:val="none" w:sz="0" w:space="0" w:color="auto"/>
        <w:bottom w:val="none" w:sz="0" w:space="0" w:color="auto"/>
        <w:right w:val="none" w:sz="0" w:space="0" w:color="auto"/>
      </w:divBdr>
      <w:divsChild>
        <w:div w:id="428546951">
          <w:marLeft w:val="0"/>
          <w:marRight w:val="0"/>
          <w:marTop w:val="0"/>
          <w:marBottom w:val="0"/>
          <w:divBdr>
            <w:top w:val="none" w:sz="0" w:space="0" w:color="auto"/>
            <w:left w:val="none" w:sz="0" w:space="0" w:color="auto"/>
            <w:bottom w:val="none" w:sz="0" w:space="0" w:color="auto"/>
            <w:right w:val="none" w:sz="0" w:space="0" w:color="auto"/>
          </w:divBdr>
        </w:div>
        <w:div w:id="568225540">
          <w:marLeft w:val="0"/>
          <w:marRight w:val="0"/>
          <w:marTop w:val="0"/>
          <w:marBottom w:val="0"/>
          <w:divBdr>
            <w:top w:val="none" w:sz="0" w:space="0" w:color="auto"/>
            <w:left w:val="none" w:sz="0" w:space="0" w:color="auto"/>
            <w:bottom w:val="none" w:sz="0" w:space="0" w:color="auto"/>
            <w:right w:val="none" w:sz="0" w:space="0" w:color="auto"/>
          </w:divBdr>
        </w:div>
        <w:div w:id="663819027">
          <w:marLeft w:val="0"/>
          <w:marRight w:val="0"/>
          <w:marTop w:val="0"/>
          <w:marBottom w:val="0"/>
          <w:divBdr>
            <w:top w:val="none" w:sz="0" w:space="0" w:color="auto"/>
            <w:left w:val="none" w:sz="0" w:space="0" w:color="auto"/>
            <w:bottom w:val="none" w:sz="0" w:space="0" w:color="auto"/>
            <w:right w:val="none" w:sz="0" w:space="0" w:color="auto"/>
          </w:divBdr>
        </w:div>
        <w:div w:id="1245532757">
          <w:marLeft w:val="0"/>
          <w:marRight w:val="0"/>
          <w:marTop w:val="0"/>
          <w:marBottom w:val="0"/>
          <w:divBdr>
            <w:top w:val="none" w:sz="0" w:space="0" w:color="auto"/>
            <w:left w:val="none" w:sz="0" w:space="0" w:color="auto"/>
            <w:bottom w:val="none" w:sz="0" w:space="0" w:color="auto"/>
            <w:right w:val="none" w:sz="0" w:space="0" w:color="auto"/>
          </w:divBdr>
        </w:div>
      </w:divsChild>
    </w:div>
    <w:div w:id="1557818390">
      <w:bodyDiv w:val="1"/>
      <w:marLeft w:val="0"/>
      <w:marRight w:val="0"/>
      <w:marTop w:val="0"/>
      <w:marBottom w:val="0"/>
      <w:divBdr>
        <w:top w:val="none" w:sz="0" w:space="0" w:color="auto"/>
        <w:left w:val="none" w:sz="0" w:space="0" w:color="auto"/>
        <w:bottom w:val="none" w:sz="0" w:space="0" w:color="auto"/>
        <w:right w:val="none" w:sz="0" w:space="0" w:color="auto"/>
      </w:divBdr>
    </w:div>
    <w:div w:id="1577209727">
      <w:bodyDiv w:val="1"/>
      <w:marLeft w:val="0"/>
      <w:marRight w:val="0"/>
      <w:marTop w:val="0"/>
      <w:marBottom w:val="0"/>
      <w:divBdr>
        <w:top w:val="none" w:sz="0" w:space="0" w:color="auto"/>
        <w:left w:val="none" w:sz="0" w:space="0" w:color="auto"/>
        <w:bottom w:val="none" w:sz="0" w:space="0" w:color="auto"/>
        <w:right w:val="none" w:sz="0" w:space="0" w:color="auto"/>
      </w:divBdr>
      <w:divsChild>
        <w:div w:id="530388202">
          <w:marLeft w:val="547"/>
          <w:marRight w:val="0"/>
          <w:marTop w:val="0"/>
          <w:marBottom w:val="0"/>
          <w:divBdr>
            <w:top w:val="none" w:sz="0" w:space="0" w:color="auto"/>
            <w:left w:val="none" w:sz="0" w:space="0" w:color="auto"/>
            <w:bottom w:val="none" w:sz="0" w:space="0" w:color="auto"/>
            <w:right w:val="none" w:sz="0" w:space="0" w:color="auto"/>
          </w:divBdr>
        </w:div>
      </w:divsChild>
    </w:div>
    <w:div w:id="1591230789">
      <w:bodyDiv w:val="1"/>
      <w:marLeft w:val="0"/>
      <w:marRight w:val="0"/>
      <w:marTop w:val="0"/>
      <w:marBottom w:val="0"/>
      <w:divBdr>
        <w:top w:val="none" w:sz="0" w:space="0" w:color="auto"/>
        <w:left w:val="none" w:sz="0" w:space="0" w:color="auto"/>
        <w:bottom w:val="none" w:sz="0" w:space="0" w:color="auto"/>
        <w:right w:val="none" w:sz="0" w:space="0" w:color="auto"/>
      </w:divBdr>
    </w:div>
    <w:div w:id="1629428426">
      <w:bodyDiv w:val="1"/>
      <w:marLeft w:val="0"/>
      <w:marRight w:val="0"/>
      <w:marTop w:val="0"/>
      <w:marBottom w:val="0"/>
      <w:divBdr>
        <w:top w:val="none" w:sz="0" w:space="0" w:color="auto"/>
        <w:left w:val="none" w:sz="0" w:space="0" w:color="auto"/>
        <w:bottom w:val="none" w:sz="0" w:space="0" w:color="auto"/>
        <w:right w:val="none" w:sz="0" w:space="0" w:color="auto"/>
      </w:divBdr>
    </w:div>
    <w:div w:id="1635678738">
      <w:bodyDiv w:val="1"/>
      <w:marLeft w:val="0"/>
      <w:marRight w:val="0"/>
      <w:marTop w:val="0"/>
      <w:marBottom w:val="0"/>
      <w:divBdr>
        <w:top w:val="none" w:sz="0" w:space="0" w:color="auto"/>
        <w:left w:val="none" w:sz="0" w:space="0" w:color="auto"/>
        <w:bottom w:val="none" w:sz="0" w:space="0" w:color="auto"/>
        <w:right w:val="none" w:sz="0" w:space="0" w:color="auto"/>
      </w:divBdr>
    </w:div>
    <w:div w:id="1717656845">
      <w:bodyDiv w:val="1"/>
      <w:marLeft w:val="0"/>
      <w:marRight w:val="0"/>
      <w:marTop w:val="0"/>
      <w:marBottom w:val="0"/>
      <w:divBdr>
        <w:top w:val="none" w:sz="0" w:space="0" w:color="auto"/>
        <w:left w:val="none" w:sz="0" w:space="0" w:color="auto"/>
        <w:bottom w:val="none" w:sz="0" w:space="0" w:color="auto"/>
        <w:right w:val="none" w:sz="0" w:space="0" w:color="auto"/>
      </w:divBdr>
      <w:divsChild>
        <w:div w:id="278950469">
          <w:marLeft w:val="547"/>
          <w:marRight w:val="0"/>
          <w:marTop w:val="0"/>
          <w:marBottom w:val="0"/>
          <w:divBdr>
            <w:top w:val="none" w:sz="0" w:space="0" w:color="auto"/>
            <w:left w:val="none" w:sz="0" w:space="0" w:color="auto"/>
            <w:bottom w:val="none" w:sz="0" w:space="0" w:color="auto"/>
            <w:right w:val="none" w:sz="0" w:space="0" w:color="auto"/>
          </w:divBdr>
        </w:div>
      </w:divsChild>
    </w:div>
    <w:div w:id="1721204163">
      <w:bodyDiv w:val="1"/>
      <w:marLeft w:val="0"/>
      <w:marRight w:val="0"/>
      <w:marTop w:val="0"/>
      <w:marBottom w:val="0"/>
      <w:divBdr>
        <w:top w:val="none" w:sz="0" w:space="0" w:color="auto"/>
        <w:left w:val="none" w:sz="0" w:space="0" w:color="auto"/>
        <w:bottom w:val="none" w:sz="0" w:space="0" w:color="auto"/>
        <w:right w:val="none" w:sz="0" w:space="0" w:color="auto"/>
      </w:divBdr>
    </w:div>
    <w:div w:id="1733503009">
      <w:bodyDiv w:val="1"/>
      <w:marLeft w:val="0"/>
      <w:marRight w:val="0"/>
      <w:marTop w:val="0"/>
      <w:marBottom w:val="0"/>
      <w:divBdr>
        <w:top w:val="none" w:sz="0" w:space="0" w:color="auto"/>
        <w:left w:val="none" w:sz="0" w:space="0" w:color="auto"/>
        <w:bottom w:val="none" w:sz="0" w:space="0" w:color="auto"/>
        <w:right w:val="none" w:sz="0" w:space="0" w:color="auto"/>
      </w:divBdr>
      <w:divsChild>
        <w:div w:id="1106775388">
          <w:marLeft w:val="0"/>
          <w:marRight w:val="446"/>
          <w:marTop w:val="0"/>
          <w:marBottom w:val="0"/>
          <w:divBdr>
            <w:top w:val="none" w:sz="0" w:space="0" w:color="auto"/>
            <w:left w:val="none" w:sz="0" w:space="0" w:color="auto"/>
            <w:bottom w:val="none" w:sz="0" w:space="0" w:color="auto"/>
            <w:right w:val="none" w:sz="0" w:space="0" w:color="auto"/>
          </w:divBdr>
        </w:div>
        <w:div w:id="1111168951">
          <w:marLeft w:val="0"/>
          <w:marRight w:val="446"/>
          <w:marTop w:val="0"/>
          <w:marBottom w:val="0"/>
          <w:divBdr>
            <w:top w:val="none" w:sz="0" w:space="0" w:color="auto"/>
            <w:left w:val="none" w:sz="0" w:space="0" w:color="auto"/>
            <w:bottom w:val="none" w:sz="0" w:space="0" w:color="auto"/>
            <w:right w:val="none" w:sz="0" w:space="0" w:color="auto"/>
          </w:divBdr>
        </w:div>
        <w:div w:id="1486358454">
          <w:marLeft w:val="0"/>
          <w:marRight w:val="446"/>
          <w:marTop w:val="0"/>
          <w:marBottom w:val="0"/>
          <w:divBdr>
            <w:top w:val="none" w:sz="0" w:space="0" w:color="auto"/>
            <w:left w:val="none" w:sz="0" w:space="0" w:color="auto"/>
            <w:bottom w:val="none" w:sz="0" w:space="0" w:color="auto"/>
            <w:right w:val="none" w:sz="0" w:space="0" w:color="auto"/>
          </w:divBdr>
        </w:div>
        <w:div w:id="2102215210">
          <w:marLeft w:val="0"/>
          <w:marRight w:val="446"/>
          <w:marTop w:val="0"/>
          <w:marBottom w:val="0"/>
          <w:divBdr>
            <w:top w:val="none" w:sz="0" w:space="0" w:color="auto"/>
            <w:left w:val="none" w:sz="0" w:space="0" w:color="auto"/>
            <w:bottom w:val="none" w:sz="0" w:space="0" w:color="auto"/>
            <w:right w:val="none" w:sz="0" w:space="0" w:color="auto"/>
          </w:divBdr>
        </w:div>
      </w:divsChild>
    </w:div>
    <w:div w:id="1781141341">
      <w:bodyDiv w:val="1"/>
      <w:marLeft w:val="0"/>
      <w:marRight w:val="0"/>
      <w:marTop w:val="0"/>
      <w:marBottom w:val="0"/>
      <w:divBdr>
        <w:top w:val="none" w:sz="0" w:space="0" w:color="auto"/>
        <w:left w:val="none" w:sz="0" w:space="0" w:color="auto"/>
        <w:bottom w:val="none" w:sz="0" w:space="0" w:color="auto"/>
        <w:right w:val="none" w:sz="0" w:space="0" w:color="auto"/>
      </w:divBdr>
      <w:divsChild>
        <w:div w:id="1566912648">
          <w:marLeft w:val="0"/>
          <w:marRight w:val="547"/>
          <w:marTop w:val="154"/>
          <w:marBottom w:val="0"/>
          <w:divBdr>
            <w:top w:val="none" w:sz="0" w:space="0" w:color="auto"/>
            <w:left w:val="none" w:sz="0" w:space="0" w:color="auto"/>
            <w:bottom w:val="none" w:sz="0" w:space="0" w:color="auto"/>
            <w:right w:val="none" w:sz="0" w:space="0" w:color="auto"/>
          </w:divBdr>
        </w:div>
      </w:divsChild>
    </w:div>
    <w:div w:id="1781610686">
      <w:bodyDiv w:val="1"/>
      <w:marLeft w:val="0"/>
      <w:marRight w:val="0"/>
      <w:marTop w:val="0"/>
      <w:marBottom w:val="0"/>
      <w:divBdr>
        <w:top w:val="none" w:sz="0" w:space="0" w:color="auto"/>
        <w:left w:val="none" w:sz="0" w:space="0" w:color="auto"/>
        <w:bottom w:val="none" w:sz="0" w:space="0" w:color="auto"/>
        <w:right w:val="none" w:sz="0" w:space="0" w:color="auto"/>
      </w:divBdr>
    </w:div>
    <w:div w:id="1835297793">
      <w:bodyDiv w:val="1"/>
      <w:marLeft w:val="0"/>
      <w:marRight w:val="0"/>
      <w:marTop w:val="0"/>
      <w:marBottom w:val="0"/>
      <w:divBdr>
        <w:top w:val="none" w:sz="0" w:space="0" w:color="auto"/>
        <w:left w:val="none" w:sz="0" w:space="0" w:color="auto"/>
        <w:bottom w:val="none" w:sz="0" w:space="0" w:color="auto"/>
        <w:right w:val="none" w:sz="0" w:space="0" w:color="auto"/>
      </w:divBdr>
      <w:divsChild>
        <w:div w:id="281501247">
          <w:marLeft w:val="0"/>
          <w:marRight w:val="547"/>
          <w:marTop w:val="0"/>
          <w:marBottom w:val="0"/>
          <w:divBdr>
            <w:top w:val="none" w:sz="0" w:space="0" w:color="auto"/>
            <w:left w:val="none" w:sz="0" w:space="0" w:color="auto"/>
            <w:bottom w:val="none" w:sz="0" w:space="0" w:color="auto"/>
            <w:right w:val="none" w:sz="0" w:space="0" w:color="auto"/>
          </w:divBdr>
        </w:div>
        <w:div w:id="853350544">
          <w:marLeft w:val="0"/>
          <w:marRight w:val="547"/>
          <w:marTop w:val="0"/>
          <w:marBottom w:val="0"/>
          <w:divBdr>
            <w:top w:val="none" w:sz="0" w:space="0" w:color="auto"/>
            <w:left w:val="none" w:sz="0" w:space="0" w:color="auto"/>
            <w:bottom w:val="none" w:sz="0" w:space="0" w:color="auto"/>
            <w:right w:val="none" w:sz="0" w:space="0" w:color="auto"/>
          </w:divBdr>
        </w:div>
        <w:div w:id="1119761085">
          <w:marLeft w:val="0"/>
          <w:marRight w:val="547"/>
          <w:marTop w:val="0"/>
          <w:marBottom w:val="0"/>
          <w:divBdr>
            <w:top w:val="none" w:sz="0" w:space="0" w:color="auto"/>
            <w:left w:val="none" w:sz="0" w:space="0" w:color="auto"/>
            <w:bottom w:val="none" w:sz="0" w:space="0" w:color="auto"/>
            <w:right w:val="none" w:sz="0" w:space="0" w:color="auto"/>
          </w:divBdr>
        </w:div>
      </w:divsChild>
    </w:div>
    <w:div w:id="1854147746">
      <w:bodyDiv w:val="1"/>
      <w:marLeft w:val="0"/>
      <w:marRight w:val="0"/>
      <w:marTop w:val="0"/>
      <w:marBottom w:val="0"/>
      <w:divBdr>
        <w:top w:val="none" w:sz="0" w:space="0" w:color="auto"/>
        <w:left w:val="none" w:sz="0" w:space="0" w:color="auto"/>
        <w:bottom w:val="none" w:sz="0" w:space="0" w:color="auto"/>
        <w:right w:val="none" w:sz="0" w:space="0" w:color="auto"/>
      </w:divBdr>
      <w:divsChild>
        <w:div w:id="79254136">
          <w:marLeft w:val="547"/>
          <w:marRight w:val="0"/>
          <w:marTop w:val="0"/>
          <w:marBottom w:val="0"/>
          <w:divBdr>
            <w:top w:val="none" w:sz="0" w:space="0" w:color="auto"/>
            <w:left w:val="none" w:sz="0" w:space="0" w:color="auto"/>
            <w:bottom w:val="none" w:sz="0" w:space="0" w:color="auto"/>
            <w:right w:val="none" w:sz="0" w:space="0" w:color="auto"/>
          </w:divBdr>
        </w:div>
      </w:divsChild>
    </w:div>
    <w:div w:id="1886792069">
      <w:bodyDiv w:val="1"/>
      <w:marLeft w:val="0"/>
      <w:marRight w:val="0"/>
      <w:marTop w:val="0"/>
      <w:marBottom w:val="0"/>
      <w:divBdr>
        <w:top w:val="none" w:sz="0" w:space="0" w:color="auto"/>
        <w:left w:val="none" w:sz="0" w:space="0" w:color="auto"/>
        <w:bottom w:val="none" w:sz="0" w:space="0" w:color="auto"/>
        <w:right w:val="none" w:sz="0" w:space="0" w:color="auto"/>
      </w:divBdr>
      <w:divsChild>
        <w:div w:id="60561678">
          <w:marLeft w:val="0"/>
          <w:marRight w:val="547"/>
          <w:marTop w:val="0"/>
          <w:marBottom w:val="0"/>
          <w:divBdr>
            <w:top w:val="none" w:sz="0" w:space="0" w:color="auto"/>
            <w:left w:val="none" w:sz="0" w:space="0" w:color="auto"/>
            <w:bottom w:val="none" w:sz="0" w:space="0" w:color="auto"/>
            <w:right w:val="none" w:sz="0" w:space="0" w:color="auto"/>
          </w:divBdr>
        </w:div>
        <w:div w:id="404838045">
          <w:marLeft w:val="0"/>
          <w:marRight w:val="547"/>
          <w:marTop w:val="0"/>
          <w:marBottom w:val="0"/>
          <w:divBdr>
            <w:top w:val="none" w:sz="0" w:space="0" w:color="auto"/>
            <w:left w:val="none" w:sz="0" w:space="0" w:color="auto"/>
            <w:bottom w:val="none" w:sz="0" w:space="0" w:color="auto"/>
            <w:right w:val="none" w:sz="0" w:space="0" w:color="auto"/>
          </w:divBdr>
        </w:div>
        <w:div w:id="530537946">
          <w:marLeft w:val="0"/>
          <w:marRight w:val="547"/>
          <w:marTop w:val="0"/>
          <w:marBottom w:val="0"/>
          <w:divBdr>
            <w:top w:val="none" w:sz="0" w:space="0" w:color="auto"/>
            <w:left w:val="none" w:sz="0" w:space="0" w:color="auto"/>
            <w:bottom w:val="none" w:sz="0" w:space="0" w:color="auto"/>
            <w:right w:val="none" w:sz="0" w:space="0" w:color="auto"/>
          </w:divBdr>
        </w:div>
        <w:div w:id="619383636">
          <w:marLeft w:val="0"/>
          <w:marRight w:val="547"/>
          <w:marTop w:val="0"/>
          <w:marBottom w:val="0"/>
          <w:divBdr>
            <w:top w:val="none" w:sz="0" w:space="0" w:color="auto"/>
            <w:left w:val="none" w:sz="0" w:space="0" w:color="auto"/>
            <w:bottom w:val="none" w:sz="0" w:space="0" w:color="auto"/>
            <w:right w:val="none" w:sz="0" w:space="0" w:color="auto"/>
          </w:divBdr>
        </w:div>
        <w:div w:id="663433273">
          <w:marLeft w:val="0"/>
          <w:marRight w:val="547"/>
          <w:marTop w:val="0"/>
          <w:marBottom w:val="0"/>
          <w:divBdr>
            <w:top w:val="none" w:sz="0" w:space="0" w:color="auto"/>
            <w:left w:val="none" w:sz="0" w:space="0" w:color="auto"/>
            <w:bottom w:val="none" w:sz="0" w:space="0" w:color="auto"/>
            <w:right w:val="none" w:sz="0" w:space="0" w:color="auto"/>
          </w:divBdr>
        </w:div>
        <w:div w:id="929654232">
          <w:marLeft w:val="0"/>
          <w:marRight w:val="547"/>
          <w:marTop w:val="0"/>
          <w:marBottom w:val="0"/>
          <w:divBdr>
            <w:top w:val="none" w:sz="0" w:space="0" w:color="auto"/>
            <w:left w:val="none" w:sz="0" w:space="0" w:color="auto"/>
            <w:bottom w:val="none" w:sz="0" w:space="0" w:color="auto"/>
            <w:right w:val="none" w:sz="0" w:space="0" w:color="auto"/>
          </w:divBdr>
        </w:div>
        <w:div w:id="1019163868">
          <w:marLeft w:val="0"/>
          <w:marRight w:val="547"/>
          <w:marTop w:val="0"/>
          <w:marBottom w:val="0"/>
          <w:divBdr>
            <w:top w:val="none" w:sz="0" w:space="0" w:color="auto"/>
            <w:left w:val="none" w:sz="0" w:space="0" w:color="auto"/>
            <w:bottom w:val="none" w:sz="0" w:space="0" w:color="auto"/>
            <w:right w:val="none" w:sz="0" w:space="0" w:color="auto"/>
          </w:divBdr>
        </w:div>
        <w:div w:id="1088040309">
          <w:marLeft w:val="0"/>
          <w:marRight w:val="547"/>
          <w:marTop w:val="0"/>
          <w:marBottom w:val="0"/>
          <w:divBdr>
            <w:top w:val="none" w:sz="0" w:space="0" w:color="auto"/>
            <w:left w:val="none" w:sz="0" w:space="0" w:color="auto"/>
            <w:bottom w:val="none" w:sz="0" w:space="0" w:color="auto"/>
            <w:right w:val="none" w:sz="0" w:space="0" w:color="auto"/>
          </w:divBdr>
        </w:div>
        <w:div w:id="1673289799">
          <w:marLeft w:val="0"/>
          <w:marRight w:val="547"/>
          <w:marTop w:val="0"/>
          <w:marBottom w:val="0"/>
          <w:divBdr>
            <w:top w:val="none" w:sz="0" w:space="0" w:color="auto"/>
            <w:left w:val="none" w:sz="0" w:space="0" w:color="auto"/>
            <w:bottom w:val="none" w:sz="0" w:space="0" w:color="auto"/>
            <w:right w:val="none" w:sz="0" w:space="0" w:color="auto"/>
          </w:divBdr>
        </w:div>
        <w:div w:id="1728650364">
          <w:marLeft w:val="0"/>
          <w:marRight w:val="547"/>
          <w:marTop w:val="0"/>
          <w:marBottom w:val="0"/>
          <w:divBdr>
            <w:top w:val="none" w:sz="0" w:space="0" w:color="auto"/>
            <w:left w:val="none" w:sz="0" w:space="0" w:color="auto"/>
            <w:bottom w:val="none" w:sz="0" w:space="0" w:color="auto"/>
            <w:right w:val="none" w:sz="0" w:space="0" w:color="auto"/>
          </w:divBdr>
        </w:div>
        <w:div w:id="1784494298">
          <w:marLeft w:val="0"/>
          <w:marRight w:val="547"/>
          <w:marTop w:val="0"/>
          <w:marBottom w:val="0"/>
          <w:divBdr>
            <w:top w:val="none" w:sz="0" w:space="0" w:color="auto"/>
            <w:left w:val="none" w:sz="0" w:space="0" w:color="auto"/>
            <w:bottom w:val="none" w:sz="0" w:space="0" w:color="auto"/>
            <w:right w:val="none" w:sz="0" w:space="0" w:color="auto"/>
          </w:divBdr>
        </w:div>
        <w:div w:id="1822690102">
          <w:marLeft w:val="0"/>
          <w:marRight w:val="547"/>
          <w:marTop w:val="0"/>
          <w:marBottom w:val="0"/>
          <w:divBdr>
            <w:top w:val="none" w:sz="0" w:space="0" w:color="auto"/>
            <w:left w:val="none" w:sz="0" w:space="0" w:color="auto"/>
            <w:bottom w:val="none" w:sz="0" w:space="0" w:color="auto"/>
            <w:right w:val="none" w:sz="0" w:space="0" w:color="auto"/>
          </w:divBdr>
        </w:div>
        <w:div w:id="1840000016">
          <w:marLeft w:val="0"/>
          <w:marRight w:val="547"/>
          <w:marTop w:val="0"/>
          <w:marBottom w:val="0"/>
          <w:divBdr>
            <w:top w:val="none" w:sz="0" w:space="0" w:color="auto"/>
            <w:left w:val="none" w:sz="0" w:space="0" w:color="auto"/>
            <w:bottom w:val="none" w:sz="0" w:space="0" w:color="auto"/>
            <w:right w:val="none" w:sz="0" w:space="0" w:color="auto"/>
          </w:divBdr>
        </w:div>
      </w:divsChild>
    </w:div>
    <w:div w:id="1901596114">
      <w:bodyDiv w:val="1"/>
      <w:marLeft w:val="0"/>
      <w:marRight w:val="0"/>
      <w:marTop w:val="0"/>
      <w:marBottom w:val="0"/>
      <w:divBdr>
        <w:top w:val="none" w:sz="0" w:space="0" w:color="auto"/>
        <w:left w:val="none" w:sz="0" w:space="0" w:color="auto"/>
        <w:bottom w:val="none" w:sz="0" w:space="0" w:color="auto"/>
        <w:right w:val="none" w:sz="0" w:space="0" w:color="auto"/>
      </w:divBdr>
      <w:divsChild>
        <w:div w:id="1098017432">
          <w:marLeft w:val="0"/>
          <w:marRight w:val="547"/>
          <w:marTop w:val="0"/>
          <w:marBottom w:val="0"/>
          <w:divBdr>
            <w:top w:val="none" w:sz="0" w:space="0" w:color="auto"/>
            <w:left w:val="none" w:sz="0" w:space="0" w:color="auto"/>
            <w:bottom w:val="none" w:sz="0" w:space="0" w:color="auto"/>
            <w:right w:val="none" w:sz="0" w:space="0" w:color="auto"/>
          </w:divBdr>
        </w:div>
        <w:div w:id="1888639394">
          <w:marLeft w:val="0"/>
          <w:marRight w:val="547"/>
          <w:marTop w:val="0"/>
          <w:marBottom w:val="0"/>
          <w:divBdr>
            <w:top w:val="none" w:sz="0" w:space="0" w:color="auto"/>
            <w:left w:val="none" w:sz="0" w:space="0" w:color="auto"/>
            <w:bottom w:val="none" w:sz="0" w:space="0" w:color="auto"/>
            <w:right w:val="none" w:sz="0" w:space="0" w:color="auto"/>
          </w:divBdr>
        </w:div>
      </w:divsChild>
    </w:div>
    <w:div w:id="1941135470">
      <w:bodyDiv w:val="1"/>
      <w:marLeft w:val="0"/>
      <w:marRight w:val="0"/>
      <w:marTop w:val="0"/>
      <w:marBottom w:val="0"/>
      <w:divBdr>
        <w:top w:val="none" w:sz="0" w:space="0" w:color="auto"/>
        <w:left w:val="none" w:sz="0" w:space="0" w:color="auto"/>
        <w:bottom w:val="none" w:sz="0" w:space="0" w:color="auto"/>
        <w:right w:val="none" w:sz="0" w:space="0" w:color="auto"/>
      </w:divBdr>
    </w:div>
    <w:div w:id="1945068968">
      <w:bodyDiv w:val="1"/>
      <w:marLeft w:val="0"/>
      <w:marRight w:val="0"/>
      <w:marTop w:val="0"/>
      <w:marBottom w:val="0"/>
      <w:divBdr>
        <w:top w:val="none" w:sz="0" w:space="0" w:color="auto"/>
        <w:left w:val="none" w:sz="0" w:space="0" w:color="auto"/>
        <w:bottom w:val="none" w:sz="0" w:space="0" w:color="auto"/>
        <w:right w:val="none" w:sz="0" w:space="0" w:color="auto"/>
      </w:divBdr>
    </w:div>
    <w:div w:id="1993485909">
      <w:bodyDiv w:val="1"/>
      <w:marLeft w:val="0"/>
      <w:marRight w:val="0"/>
      <w:marTop w:val="0"/>
      <w:marBottom w:val="0"/>
      <w:divBdr>
        <w:top w:val="none" w:sz="0" w:space="0" w:color="auto"/>
        <w:left w:val="none" w:sz="0" w:space="0" w:color="auto"/>
        <w:bottom w:val="none" w:sz="0" w:space="0" w:color="auto"/>
        <w:right w:val="none" w:sz="0" w:space="0" w:color="auto"/>
      </w:divBdr>
      <w:divsChild>
        <w:div w:id="1722368298">
          <w:marLeft w:val="0"/>
          <w:marRight w:val="432"/>
          <w:marTop w:val="125"/>
          <w:marBottom w:val="0"/>
          <w:divBdr>
            <w:top w:val="none" w:sz="0" w:space="0" w:color="auto"/>
            <w:left w:val="none" w:sz="0" w:space="0" w:color="auto"/>
            <w:bottom w:val="none" w:sz="0" w:space="0" w:color="auto"/>
            <w:right w:val="none" w:sz="0" w:space="0" w:color="auto"/>
          </w:divBdr>
        </w:div>
      </w:divsChild>
    </w:div>
    <w:div w:id="1996646125">
      <w:bodyDiv w:val="1"/>
      <w:marLeft w:val="0"/>
      <w:marRight w:val="0"/>
      <w:marTop w:val="0"/>
      <w:marBottom w:val="0"/>
      <w:divBdr>
        <w:top w:val="none" w:sz="0" w:space="0" w:color="auto"/>
        <w:left w:val="none" w:sz="0" w:space="0" w:color="auto"/>
        <w:bottom w:val="none" w:sz="0" w:space="0" w:color="auto"/>
        <w:right w:val="none" w:sz="0" w:space="0" w:color="auto"/>
      </w:divBdr>
    </w:div>
    <w:div w:id="2023239075">
      <w:bodyDiv w:val="1"/>
      <w:marLeft w:val="0"/>
      <w:marRight w:val="0"/>
      <w:marTop w:val="0"/>
      <w:marBottom w:val="0"/>
      <w:divBdr>
        <w:top w:val="none" w:sz="0" w:space="0" w:color="auto"/>
        <w:left w:val="none" w:sz="0" w:space="0" w:color="auto"/>
        <w:bottom w:val="none" w:sz="0" w:space="0" w:color="auto"/>
        <w:right w:val="none" w:sz="0" w:space="0" w:color="auto"/>
      </w:divBdr>
      <w:divsChild>
        <w:div w:id="1287158365">
          <w:marLeft w:val="0"/>
          <w:marRight w:val="0"/>
          <w:marTop w:val="0"/>
          <w:marBottom w:val="0"/>
          <w:divBdr>
            <w:top w:val="none" w:sz="0" w:space="0" w:color="auto"/>
            <w:left w:val="none" w:sz="0" w:space="0" w:color="auto"/>
            <w:bottom w:val="none" w:sz="0" w:space="0" w:color="auto"/>
            <w:right w:val="none" w:sz="0" w:space="0" w:color="auto"/>
          </w:divBdr>
        </w:div>
      </w:divsChild>
    </w:div>
    <w:div w:id="2079786466">
      <w:bodyDiv w:val="1"/>
      <w:marLeft w:val="0"/>
      <w:marRight w:val="0"/>
      <w:marTop w:val="0"/>
      <w:marBottom w:val="0"/>
      <w:divBdr>
        <w:top w:val="none" w:sz="0" w:space="0" w:color="auto"/>
        <w:left w:val="none" w:sz="0" w:space="0" w:color="auto"/>
        <w:bottom w:val="none" w:sz="0" w:space="0" w:color="auto"/>
        <w:right w:val="none" w:sz="0" w:space="0" w:color="auto"/>
      </w:divBdr>
    </w:div>
    <w:div w:id="2088912822">
      <w:bodyDiv w:val="1"/>
      <w:marLeft w:val="0"/>
      <w:marRight w:val="0"/>
      <w:marTop w:val="0"/>
      <w:marBottom w:val="0"/>
      <w:divBdr>
        <w:top w:val="none" w:sz="0" w:space="0" w:color="auto"/>
        <w:left w:val="none" w:sz="0" w:space="0" w:color="auto"/>
        <w:bottom w:val="none" w:sz="0" w:space="0" w:color="auto"/>
        <w:right w:val="none" w:sz="0" w:space="0" w:color="auto"/>
      </w:divBdr>
      <w:divsChild>
        <w:div w:id="2124691256">
          <w:marLeft w:val="547"/>
          <w:marRight w:val="0"/>
          <w:marTop w:val="0"/>
          <w:marBottom w:val="0"/>
          <w:divBdr>
            <w:top w:val="none" w:sz="0" w:space="0" w:color="auto"/>
            <w:left w:val="none" w:sz="0" w:space="0" w:color="auto"/>
            <w:bottom w:val="none" w:sz="0" w:space="0" w:color="auto"/>
            <w:right w:val="none" w:sz="0" w:space="0" w:color="auto"/>
          </w:divBdr>
        </w:div>
      </w:divsChild>
    </w:div>
    <w:div w:id="2098669526">
      <w:bodyDiv w:val="1"/>
      <w:marLeft w:val="0"/>
      <w:marRight w:val="0"/>
      <w:marTop w:val="0"/>
      <w:marBottom w:val="0"/>
      <w:divBdr>
        <w:top w:val="none" w:sz="0" w:space="0" w:color="auto"/>
        <w:left w:val="none" w:sz="0" w:space="0" w:color="auto"/>
        <w:bottom w:val="none" w:sz="0" w:space="0" w:color="auto"/>
        <w:right w:val="none" w:sz="0" w:space="0" w:color="auto"/>
      </w:divBdr>
      <w:divsChild>
        <w:div w:id="251163139">
          <w:marLeft w:val="0"/>
          <w:marRight w:val="0"/>
          <w:marTop w:val="0"/>
          <w:marBottom w:val="0"/>
          <w:divBdr>
            <w:top w:val="none" w:sz="0" w:space="0" w:color="auto"/>
            <w:left w:val="none" w:sz="0" w:space="0" w:color="auto"/>
            <w:bottom w:val="none" w:sz="0" w:space="0" w:color="auto"/>
            <w:right w:val="none" w:sz="0" w:space="0" w:color="auto"/>
          </w:divBdr>
        </w:div>
      </w:divsChild>
    </w:div>
    <w:div w:id="2122450951">
      <w:bodyDiv w:val="1"/>
      <w:marLeft w:val="0"/>
      <w:marRight w:val="0"/>
      <w:marTop w:val="0"/>
      <w:marBottom w:val="0"/>
      <w:divBdr>
        <w:top w:val="none" w:sz="0" w:space="0" w:color="auto"/>
        <w:left w:val="none" w:sz="0" w:space="0" w:color="auto"/>
        <w:bottom w:val="none" w:sz="0" w:space="0" w:color="auto"/>
        <w:right w:val="none" w:sz="0" w:space="0" w:color="auto"/>
      </w:divBdr>
      <w:divsChild>
        <w:div w:id="975452040">
          <w:marLeft w:val="0"/>
          <w:marRight w:val="432"/>
          <w:marTop w:val="125"/>
          <w:marBottom w:val="0"/>
          <w:divBdr>
            <w:top w:val="none" w:sz="0" w:space="0" w:color="auto"/>
            <w:left w:val="none" w:sz="0" w:space="0" w:color="auto"/>
            <w:bottom w:val="none" w:sz="0" w:space="0" w:color="auto"/>
            <w:right w:val="none" w:sz="0" w:space="0" w:color="auto"/>
          </w:divBdr>
        </w:div>
      </w:divsChild>
    </w:div>
    <w:div w:id="2125072262">
      <w:bodyDiv w:val="1"/>
      <w:marLeft w:val="0"/>
      <w:marRight w:val="0"/>
      <w:marTop w:val="0"/>
      <w:marBottom w:val="0"/>
      <w:divBdr>
        <w:top w:val="none" w:sz="0" w:space="0" w:color="auto"/>
        <w:left w:val="none" w:sz="0" w:space="0" w:color="auto"/>
        <w:bottom w:val="none" w:sz="0" w:space="0" w:color="auto"/>
        <w:right w:val="none" w:sz="0" w:space="0" w:color="auto"/>
      </w:divBdr>
    </w:div>
    <w:div w:id="212869606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75">
          <w:marLeft w:val="547"/>
          <w:marRight w:val="0"/>
          <w:marTop w:val="0"/>
          <w:marBottom w:val="0"/>
          <w:divBdr>
            <w:top w:val="none" w:sz="0" w:space="0" w:color="auto"/>
            <w:left w:val="none" w:sz="0" w:space="0" w:color="auto"/>
            <w:bottom w:val="none" w:sz="0" w:space="0" w:color="auto"/>
            <w:right w:val="none" w:sz="0" w:space="0" w:color="auto"/>
          </w:divBdr>
        </w:div>
      </w:divsChild>
    </w:div>
    <w:div w:id="21404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2.xml"/><Relationship Id="rId21" Type="http://schemas.openxmlformats.org/officeDocument/2006/relationships/header" Target="header7.xml"/><Relationship Id="rId42" Type="http://schemas.openxmlformats.org/officeDocument/2006/relationships/image" Target="media/image15.jpeg"/><Relationship Id="rId63" Type="http://schemas.openxmlformats.org/officeDocument/2006/relationships/diagramColors" Target="diagrams/colors1.xml"/><Relationship Id="rId84" Type="http://schemas.microsoft.com/office/2007/relationships/diagramDrawing" Target="diagrams/drawing5.xml"/><Relationship Id="rId138" Type="http://schemas.openxmlformats.org/officeDocument/2006/relationships/diagramLayout" Target="diagrams/layout16.xml"/><Relationship Id="rId159" Type="http://schemas.openxmlformats.org/officeDocument/2006/relationships/diagramQuickStyle" Target="diagrams/quickStyle20.xml"/><Relationship Id="rId170" Type="http://schemas.openxmlformats.org/officeDocument/2006/relationships/diagramColors" Target="diagrams/colors22.xml"/><Relationship Id="rId191" Type="http://schemas.openxmlformats.org/officeDocument/2006/relationships/hyperlink" Target="https://jss.tabriz.iau.ir/article_521077_c02957e6bf2ccc486f17b1b04075adf1.pdf" TargetMode="External"/><Relationship Id="rId205" Type="http://schemas.openxmlformats.org/officeDocument/2006/relationships/hyperlink" Target="https://doi.org/10.15700/saje.v39n1a1342" TargetMode="External"/><Relationship Id="rId107" Type="http://schemas.openxmlformats.org/officeDocument/2006/relationships/diagramQuickStyle" Target="diagrams/quickStyle10.xml"/><Relationship Id="rId11" Type="http://schemas.openxmlformats.org/officeDocument/2006/relationships/image" Target="media/image2.png"/><Relationship Id="rId32" Type="http://schemas.openxmlformats.org/officeDocument/2006/relationships/chart" Target="charts/chart2.xml"/><Relationship Id="rId53" Type="http://schemas.openxmlformats.org/officeDocument/2006/relationships/image" Target="media/image26.jpeg"/><Relationship Id="rId74" Type="http://schemas.microsoft.com/office/2007/relationships/diagramDrawing" Target="diagrams/drawing3.xml"/><Relationship Id="rId128" Type="http://schemas.openxmlformats.org/officeDocument/2006/relationships/diagramQuickStyle" Target="diagrams/quickStyle14.xml"/><Relationship Id="rId149" Type="http://schemas.openxmlformats.org/officeDocument/2006/relationships/diagramQuickStyle" Target="diagrams/quickStyle18.xml"/><Relationship Id="rId5" Type="http://schemas.openxmlformats.org/officeDocument/2006/relationships/webSettings" Target="webSettings.xml"/><Relationship Id="rId95" Type="http://schemas.openxmlformats.org/officeDocument/2006/relationships/diagramData" Target="diagrams/data8.xml"/><Relationship Id="rId160" Type="http://schemas.openxmlformats.org/officeDocument/2006/relationships/diagramColors" Target="diagrams/colors20.xml"/><Relationship Id="rId181" Type="http://schemas.openxmlformats.org/officeDocument/2006/relationships/hyperlink" Target="https://www.noormags.ir/view/fa/articlepage/1909627" TargetMode="External"/><Relationship Id="rId216" Type="http://schemas.openxmlformats.org/officeDocument/2006/relationships/fontTable" Target="fontTable.xml"/><Relationship Id="rId22" Type="http://schemas.openxmlformats.org/officeDocument/2006/relationships/header" Target="header8.xml"/><Relationship Id="rId43" Type="http://schemas.openxmlformats.org/officeDocument/2006/relationships/image" Target="media/image16.jpeg"/><Relationship Id="rId64" Type="http://schemas.microsoft.com/office/2007/relationships/diagramDrawing" Target="diagrams/drawing1.xml"/><Relationship Id="rId118" Type="http://schemas.openxmlformats.org/officeDocument/2006/relationships/diagramQuickStyle" Target="diagrams/quickStyle12.xml"/><Relationship Id="rId139" Type="http://schemas.openxmlformats.org/officeDocument/2006/relationships/diagramQuickStyle" Target="diagrams/quickStyle16.xml"/><Relationship Id="rId85" Type="http://schemas.openxmlformats.org/officeDocument/2006/relationships/diagramData" Target="diagrams/data6.xml"/><Relationship Id="rId150" Type="http://schemas.openxmlformats.org/officeDocument/2006/relationships/diagramColors" Target="diagrams/colors18.xml"/><Relationship Id="rId171" Type="http://schemas.microsoft.com/office/2007/relationships/diagramDrawing" Target="diagrams/drawing22.xml"/><Relationship Id="rId192" Type="http://schemas.openxmlformats.org/officeDocument/2006/relationships/hyperlink" Target="https://ensani.ir/fa/article/423782/%D8%A7%D9%86%D8%AC%D8%A7%D9%85-%D9%BE%DA%98%D9%88%D9%87%D8%B4-%D8%A8%D9%87-%D8%B1%D9%88%D8%B4-%D8%AA%D8%AD%D9%84%DB%8C%D9%84-%D8%AA%D9%85%D8%A7%D8%AA%DB%8C%DA%A9-%D8%B1%D8%A7%D9%87%D9%86%D9%85%D8%A7%DB%8C-%D8%B9%D9%85%D9%84%DB%8C-%D9%88-%DA%AF%D8%A7%D9%85-%D8%A8%D9%87-%DA%AF%D8%A7%D9%85-%D8%A8%D8%B1%D8%A7%DB%8C-%DB%8C%D8%A7%D8%AF%DA%AF%DB%8C%D8%B1%DB%8C-%D9%88-%D8%A2%D9%85%D9%88%D8%B2%D8%B4-%D9%85%D9%88%D8%B1%D8%AF-%D9%85%D8%B7%D8%A7%D9%84%D8%B9%D9%87-%D9%85%D8%B5%D8%B1%D9%81-%D9%85%D9%88%D8%B3%DB%8C%D9%82%DB%8C-%D8%AF%D8%A7%D9%86%D8%B4%D8%AC%D9%88%DB%8C%D8%A7%D9%86-%DA%A9%D8%A7%D8%B1%D8%B4%D9%86%D8%A7%D8%B3%DB%8C-%D8%A7%D8%B1%D8%B4%D8%AF-%D8%AF%D8%A7%D9%86%D8%B4%DA%AF%D8%A7%D9%87-%D8%A7%DB%8C%D9%84%D8%A7%D9%85-" TargetMode="External"/><Relationship Id="rId206" Type="http://schemas.openxmlformats.org/officeDocument/2006/relationships/hyperlink" Target="http://libjournal.uncg.edu/jls/article/view/1046" TargetMode="External"/><Relationship Id="rId12" Type="http://schemas.openxmlformats.org/officeDocument/2006/relationships/image" Target="media/image3.png"/><Relationship Id="rId33" Type="http://schemas.openxmlformats.org/officeDocument/2006/relationships/chart" Target="charts/chart3.xml"/><Relationship Id="rId108" Type="http://schemas.openxmlformats.org/officeDocument/2006/relationships/diagramColors" Target="diagrams/colors10.xml"/><Relationship Id="rId129" Type="http://schemas.openxmlformats.org/officeDocument/2006/relationships/diagramColors" Target="diagrams/colors14.xml"/><Relationship Id="rId54" Type="http://schemas.openxmlformats.org/officeDocument/2006/relationships/image" Target="media/image27.jpeg"/><Relationship Id="rId75" Type="http://schemas.openxmlformats.org/officeDocument/2006/relationships/diagramData" Target="diagrams/data4.xml"/><Relationship Id="rId96" Type="http://schemas.openxmlformats.org/officeDocument/2006/relationships/diagramLayout" Target="diagrams/layout8.xml"/><Relationship Id="rId140" Type="http://schemas.openxmlformats.org/officeDocument/2006/relationships/diagramColors" Target="diagrams/colors16.xml"/><Relationship Id="rId161" Type="http://schemas.microsoft.com/office/2007/relationships/diagramDrawing" Target="diagrams/drawing20.xml"/><Relationship Id="rId182" Type="http://schemas.openxmlformats.org/officeDocument/2006/relationships/hyperlink" Target="https://sid.ir/paper/137507/fa" TargetMode="External"/><Relationship Id="rId217"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diagramColors" Target="diagrams/colors12.xml"/><Relationship Id="rId44" Type="http://schemas.openxmlformats.org/officeDocument/2006/relationships/image" Target="media/image17.jpeg"/><Relationship Id="rId65" Type="http://schemas.openxmlformats.org/officeDocument/2006/relationships/diagramData" Target="diagrams/data2.xml"/><Relationship Id="rId86" Type="http://schemas.openxmlformats.org/officeDocument/2006/relationships/diagramLayout" Target="diagrams/layout6.xml"/><Relationship Id="rId130" Type="http://schemas.microsoft.com/office/2007/relationships/diagramDrawing" Target="diagrams/drawing14.xml"/><Relationship Id="rId151" Type="http://schemas.microsoft.com/office/2007/relationships/diagramDrawing" Target="diagrams/drawing18.xml"/><Relationship Id="rId172" Type="http://schemas.openxmlformats.org/officeDocument/2006/relationships/diagramData" Target="diagrams/data23.xml"/><Relationship Id="rId193" Type="http://schemas.openxmlformats.org/officeDocument/2006/relationships/hyperlink" Target="https://civilica.com/doc/1253588" TargetMode="External"/><Relationship Id="rId207" Type="http://schemas.openxmlformats.org/officeDocument/2006/relationships/hyperlink" Target="http://jte.sru.ac.ir/?_action=showPDF&amp;article=77" TargetMode="External"/><Relationship Id="rId13" Type="http://schemas.openxmlformats.org/officeDocument/2006/relationships/image" Target="media/image4.jpeg"/><Relationship Id="rId109" Type="http://schemas.microsoft.com/office/2007/relationships/diagramDrawing" Target="diagrams/drawing10.xml"/><Relationship Id="rId34" Type="http://schemas.openxmlformats.org/officeDocument/2006/relationships/header" Target="header13.xml"/><Relationship Id="rId55" Type="http://schemas.openxmlformats.org/officeDocument/2006/relationships/image" Target="media/image28.jpeg"/><Relationship Id="rId76" Type="http://schemas.openxmlformats.org/officeDocument/2006/relationships/diagramLayout" Target="diagrams/layout4.xml"/><Relationship Id="rId97" Type="http://schemas.openxmlformats.org/officeDocument/2006/relationships/diagramQuickStyle" Target="diagrams/quickStyle8.xml"/><Relationship Id="rId120" Type="http://schemas.microsoft.com/office/2007/relationships/diagramDrawing" Target="diagrams/drawing12.xml"/><Relationship Id="rId141" Type="http://schemas.microsoft.com/office/2007/relationships/diagramDrawing" Target="diagrams/drawing16.xml"/><Relationship Id="rId7" Type="http://schemas.openxmlformats.org/officeDocument/2006/relationships/endnotes" Target="endnotes.xml"/><Relationship Id="rId162" Type="http://schemas.openxmlformats.org/officeDocument/2006/relationships/diagramData" Target="diagrams/data21.xml"/><Relationship Id="rId183" Type="http://schemas.openxmlformats.org/officeDocument/2006/relationships/hyperlink" Target="https://www.roshdmag.ir/Roshdmag_content/media/image/2018/06/10275_orig.pdf" TargetMode="External"/><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18.jpeg"/><Relationship Id="rId66" Type="http://schemas.openxmlformats.org/officeDocument/2006/relationships/diagramLayout" Target="diagrams/layout2.xml"/><Relationship Id="rId87" Type="http://schemas.openxmlformats.org/officeDocument/2006/relationships/diagramQuickStyle" Target="diagrams/quickStyle6.xml"/><Relationship Id="rId110" Type="http://schemas.openxmlformats.org/officeDocument/2006/relationships/image" Target="media/image31.png"/><Relationship Id="rId131" Type="http://schemas.openxmlformats.org/officeDocument/2006/relationships/image" Target="media/image32.png"/><Relationship Id="rId152" Type="http://schemas.openxmlformats.org/officeDocument/2006/relationships/diagramData" Target="diagrams/data19.xml"/><Relationship Id="rId173" Type="http://schemas.openxmlformats.org/officeDocument/2006/relationships/diagramLayout" Target="diagrams/layout23.xml"/><Relationship Id="rId194" Type="http://schemas.openxmlformats.org/officeDocument/2006/relationships/hyperlink" Target="https://www.sid.ir/fa/journal/ViewPaper.aspx?id=131137" TargetMode="External"/><Relationship Id="rId208" Type="http://schemas.openxmlformats.org/officeDocument/2006/relationships/hyperlink" Target="https://doi.org/10.1002/curj.125" TargetMode="External"/><Relationship Id="rId14" Type="http://schemas.openxmlformats.org/officeDocument/2006/relationships/image" Target="media/image5.jpeg"/><Relationship Id="rId30" Type="http://schemas.openxmlformats.org/officeDocument/2006/relationships/image" Target="media/image9.png"/><Relationship Id="rId35" Type="http://schemas.openxmlformats.org/officeDocument/2006/relationships/header" Target="header14.xml"/><Relationship Id="rId56" Type="http://schemas.openxmlformats.org/officeDocument/2006/relationships/image" Target="media/image29.jpeg"/><Relationship Id="rId77" Type="http://schemas.openxmlformats.org/officeDocument/2006/relationships/diagramQuickStyle" Target="diagrams/quickStyle4.xml"/><Relationship Id="rId100" Type="http://schemas.openxmlformats.org/officeDocument/2006/relationships/diagramData" Target="diagrams/data9.xml"/><Relationship Id="rId105" Type="http://schemas.openxmlformats.org/officeDocument/2006/relationships/diagramData" Target="diagrams/data10.xml"/><Relationship Id="rId126" Type="http://schemas.openxmlformats.org/officeDocument/2006/relationships/diagramData" Target="diagrams/data14.xml"/><Relationship Id="rId147" Type="http://schemas.openxmlformats.org/officeDocument/2006/relationships/diagramData" Target="diagrams/data18.xml"/><Relationship Id="rId168" Type="http://schemas.openxmlformats.org/officeDocument/2006/relationships/diagramLayout" Target="diagrams/layout22.xm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diagramQuickStyle" Target="diagrams/quickStyle3.xml"/><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openxmlformats.org/officeDocument/2006/relationships/diagramData" Target="diagrams/data13.xml"/><Relationship Id="rId142" Type="http://schemas.openxmlformats.org/officeDocument/2006/relationships/diagramData" Target="diagrams/data17.xml"/><Relationship Id="rId163" Type="http://schemas.openxmlformats.org/officeDocument/2006/relationships/diagramLayout" Target="diagrams/layout21.xml"/><Relationship Id="rId184" Type="http://schemas.openxmlformats.org/officeDocument/2006/relationships/hyperlink" Target="http://hafthesar.iauh.ac.ir/article-&#1777;-&#1777;&#1780;&#1782;&#1777;-fa.html" TargetMode="External"/><Relationship Id="rId189" Type="http://schemas.openxmlformats.org/officeDocument/2006/relationships/hyperlink" Target="https://ensani.ir/fa/article/534225/%D8%B1%D9%88%DB%8C%DA%A9%D8%B1%D8%AF-%D8%AD%D8%B3-%D9%85%DA%A9%D8%A7%D9%86-%D8%AF%D8%B1-%D8%B7%D8%B1%D8%A7%D8%AD%DB%8C-%D9%81%D8%B6%D8%A7%D9%87%D8%A7%DB%8C-%D8%A2%D9%85%D9%88%D8%B2%D8%B4%DB%8C-%D8%A8%D8%A7-%D8%AA%D9%85%D8%B1%DA%A9%D8%B2-%D8%A8%D8%B1-%D9%81%D8%B6%D8%A7%DB%8C-%D8%B3%D8%A8%D8%B2-%D9%85%D8%AF%D8%A7%D8%B1%D8%B3-%D8%B1%D9%88%D8%B3%D8%AA%D8%A7%DB%8C%DB%8C-%D8%B4%D9%87%D8%B1%D8%B3%D8%AA%D8%A7%D9%86-%DA%AF%D9%86%D8%A8%D8%AF%DA%A9%D8%A7%D9%88%D9%88%D8%B3" TargetMode="External"/><Relationship Id="rId3" Type="http://schemas.openxmlformats.org/officeDocument/2006/relationships/styles" Target="styles.xml"/><Relationship Id="rId214" Type="http://schemas.openxmlformats.org/officeDocument/2006/relationships/header" Target="header23.xml"/><Relationship Id="rId25" Type="http://schemas.openxmlformats.org/officeDocument/2006/relationships/image" Target="media/image8.png"/><Relationship Id="rId46" Type="http://schemas.openxmlformats.org/officeDocument/2006/relationships/image" Target="media/image19.jpeg"/><Relationship Id="rId67" Type="http://schemas.openxmlformats.org/officeDocument/2006/relationships/diagramQuickStyle" Target="diagrams/quickStyle2.xml"/><Relationship Id="rId116" Type="http://schemas.openxmlformats.org/officeDocument/2006/relationships/diagramData" Target="diagrams/data12.xml"/><Relationship Id="rId137" Type="http://schemas.openxmlformats.org/officeDocument/2006/relationships/diagramData" Target="diagrams/data16.xml"/><Relationship Id="rId158" Type="http://schemas.openxmlformats.org/officeDocument/2006/relationships/diagramLayout" Target="diagrams/layout20.xml"/><Relationship Id="rId20" Type="http://schemas.openxmlformats.org/officeDocument/2006/relationships/header" Target="header6.xml"/><Relationship Id="rId41" Type="http://schemas.openxmlformats.org/officeDocument/2006/relationships/image" Target="media/image14.jpeg"/><Relationship Id="rId62" Type="http://schemas.openxmlformats.org/officeDocument/2006/relationships/diagramQuickStyle" Target="diagrams/quickStyle1.xml"/><Relationship Id="rId83" Type="http://schemas.openxmlformats.org/officeDocument/2006/relationships/diagramColors" Target="diagrams/colors5.xml"/><Relationship Id="rId88" Type="http://schemas.openxmlformats.org/officeDocument/2006/relationships/diagramColors" Target="diagrams/colors6.xml"/><Relationship Id="rId111" Type="http://schemas.openxmlformats.org/officeDocument/2006/relationships/diagramData" Target="diagrams/data11.xml"/><Relationship Id="rId132" Type="http://schemas.openxmlformats.org/officeDocument/2006/relationships/diagramData" Target="diagrams/data15.xml"/><Relationship Id="rId153" Type="http://schemas.openxmlformats.org/officeDocument/2006/relationships/diagramLayout" Target="diagrams/layout19.xml"/><Relationship Id="rId174" Type="http://schemas.openxmlformats.org/officeDocument/2006/relationships/diagramQuickStyle" Target="diagrams/quickStyle23.xml"/><Relationship Id="rId179" Type="http://schemas.openxmlformats.org/officeDocument/2006/relationships/header" Target="header19.xml"/><Relationship Id="rId195" Type="http://schemas.openxmlformats.org/officeDocument/2006/relationships/hyperlink" Target="https://www.noormags.ir/view/fa/articlepage/1058429/%D8%A7%D8%B5%D9%88%D9%84-%D8%B7%D8%B1%D8%A7%D8%AD%DB%8C-%D9%85%D8%B1%D8%A7%DA%A9%D8%B2-%D8%A7%D9%85%D9%88%D8%B2%D8%B4%DB%8C-%D8%A8%D8%B1-%D9%85%D8%A8%D9%86%D8%A7%DB%8C-%D9%81%D9%84%D8%B3%D9%81%D9%87-%D8%AA%D8%B9%D9%84%DB%8C%D9%85-%D9%88-%D8%AA%D8%B1%D8%A8%DB%8C%D8%AA" TargetMode="External"/><Relationship Id="rId209" Type="http://schemas.openxmlformats.org/officeDocument/2006/relationships/hyperlink" Target="https://repository.tudelft.nl/islandora/search/author%3A%22Sterrenburg%2C%20Jasper%22" TargetMode="External"/><Relationship Id="rId190" Type="http://schemas.openxmlformats.org/officeDocument/2006/relationships/hyperlink" Target="https://ipom.journals.pnu.ac.ir/article_3658.html" TargetMode="External"/><Relationship Id="rId204" Type="http://schemas.openxmlformats.org/officeDocument/2006/relationships/hyperlink" Target="https://gpseducation.oecd.org/revieweducationpolicies/" TargetMode="External"/><Relationship Id="rId15" Type="http://schemas.openxmlformats.org/officeDocument/2006/relationships/hyperlink" Target="https://d.docs.live.net/87dc7c07cf736678/&#1662;&#1575;&#1740;&#1575;&#1606;%20%20&#1606;&#1575;&#1605;&#1607;%20-%20one%20drive/&#1662;&#1575;&#1740;&#1575;&#1606;%20&#1606;&#1575;&#1605;&#1607;%20&#1605;&#1589;&#1576;&#1575;&#1581;-%20&#1606;&#1587;&#1582;&#1607;%20&#1594;&#1740;&#1585;&#1606;&#1607;&#1575;&#1574;&#1740;.docx" TargetMode="External"/><Relationship Id="rId36" Type="http://schemas.openxmlformats.org/officeDocument/2006/relationships/header" Target="header15.xml"/><Relationship Id="rId57" Type="http://schemas.openxmlformats.org/officeDocument/2006/relationships/image" Target="media/image30.jpeg"/><Relationship Id="rId106" Type="http://schemas.openxmlformats.org/officeDocument/2006/relationships/diagramLayout" Target="diagrams/layout10.xml"/><Relationship Id="rId127" Type="http://schemas.openxmlformats.org/officeDocument/2006/relationships/diagramLayout" Target="diagrams/layout14.xml"/><Relationship Id="rId10" Type="http://schemas.openxmlformats.org/officeDocument/2006/relationships/header" Target="header2.xml"/><Relationship Id="rId31" Type="http://schemas.openxmlformats.org/officeDocument/2006/relationships/chart" Target="charts/chart1.xml"/><Relationship Id="rId52" Type="http://schemas.openxmlformats.org/officeDocument/2006/relationships/image" Target="media/image25.jpeg"/><Relationship Id="rId73" Type="http://schemas.openxmlformats.org/officeDocument/2006/relationships/diagramColors" Target="diagrams/colors3.xml"/><Relationship Id="rId78" Type="http://schemas.openxmlformats.org/officeDocument/2006/relationships/diagramColors" Target="diagrams/colors4.xml"/><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Layout" Target="diagrams/layout13.xml"/><Relationship Id="rId143" Type="http://schemas.openxmlformats.org/officeDocument/2006/relationships/diagramLayout" Target="diagrams/layout17.xml"/><Relationship Id="rId148" Type="http://schemas.openxmlformats.org/officeDocument/2006/relationships/diagramLayout" Target="diagrams/layout18.xml"/><Relationship Id="rId164" Type="http://schemas.openxmlformats.org/officeDocument/2006/relationships/diagramQuickStyle" Target="diagrams/quickStyle21.xml"/><Relationship Id="rId169" Type="http://schemas.openxmlformats.org/officeDocument/2006/relationships/diagramQuickStyle" Target="diagrams/quickStyle22.xml"/><Relationship Id="rId185" Type="http://schemas.openxmlformats.org/officeDocument/2006/relationships/hyperlink" Target="https://sid.ir/paper/401486/fa"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hafthesar.iauh.ac.ir/article-&#1777;-&#1777;&#1783;&#1783;&#1781;-fa.html" TargetMode="External"/><Relationship Id="rId210" Type="http://schemas.openxmlformats.org/officeDocument/2006/relationships/header" Target="header20.xml"/><Relationship Id="rId215" Type="http://schemas.openxmlformats.org/officeDocument/2006/relationships/header" Target="header24.xml"/><Relationship Id="rId26" Type="http://schemas.openxmlformats.org/officeDocument/2006/relationships/header" Target="header9.xml"/><Relationship Id="rId47" Type="http://schemas.openxmlformats.org/officeDocument/2006/relationships/image" Target="media/image20.jpeg"/><Relationship Id="rId68" Type="http://schemas.openxmlformats.org/officeDocument/2006/relationships/diagramColors" Target="diagrams/colors2.xml"/><Relationship Id="rId89" Type="http://schemas.microsoft.com/office/2007/relationships/diagramDrawing" Target="diagrams/drawing6.xml"/><Relationship Id="rId112" Type="http://schemas.openxmlformats.org/officeDocument/2006/relationships/diagramLayout" Target="diagrams/layout11.xml"/><Relationship Id="rId133" Type="http://schemas.openxmlformats.org/officeDocument/2006/relationships/diagramLayout" Target="diagrams/layout15.xml"/><Relationship Id="rId154" Type="http://schemas.openxmlformats.org/officeDocument/2006/relationships/diagramQuickStyle" Target="diagrams/quickStyle19.xml"/><Relationship Id="rId175" Type="http://schemas.openxmlformats.org/officeDocument/2006/relationships/diagramColors" Target="diagrams/colors23.xml"/><Relationship Id="rId196" Type="http://schemas.openxmlformats.org/officeDocument/2006/relationships/hyperlink" Target="https://civilica.com/doc/707371" TargetMode="External"/><Relationship Id="rId200" Type="http://schemas.openxmlformats.org/officeDocument/2006/relationships/hyperlink" Target="https://doi.org/10.1016/j.sbspro.2012.05.480" TargetMode="External"/><Relationship Id="rId16" Type="http://schemas.openxmlformats.org/officeDocument/2006/relationships/hyperlink" Target="https://d.docs.live.net/87dc7c07cf736678/&#1662;&#1575;&#1740;&#1575;&#1606;%20%20&#1606;&#1575;&#1605;&#1607;%20-%20one%20drive/&#1662;&#1575;&#1740;&#1575;&#1606;%20&#1606;&#1575;&#1605;&#1607;%20&#1605;&#1589;&#1576;&#1575;&#1581;-%20&#1606;&#1587;&#1582;&#1607;%20&#1594;&#1740;&#1585;&#1606;&#1607;&#1575;&#1574;&#1740;.docx" TargetMode="External"/><Relationship Id="rId37" Type="http://schemas.openxmlformats.org/officeDocument/2006/relationships/image" Target="media/image10.jpeg"/><Relationship Id="rId58" Type="http://schemas.openxmlformats.org/officeDocument/2006/relationships/header" Target="header16.xml"/><Relationship Id="rId79" Type="http://schemas.microsoft.com/office/2007/relationships/diagramDrawing" Target="diagrams/drawing4.xml"/><Relationship Id="rId102" Type="http://schemas.openxmlformats.org/officeDocument/2006/relationships/diagramQuickStyle" Target="diagrams/quickStyle9.xml"/><Relationship Id="rId123" Type="http://schemas.openxmlformats.org/officeDocument/2006/relationships/diagramQuickStyle" Target="diagrams/quickStyle13.xml"/><Relationship Id="rId144" Type="http://schemas.openxmlformats.org/officeDocument/2006/relationships/diagramQuickStyle" Target="diagrams/quickStyle17.xml"/><Relationship Id="rId90" Type="http://schemas.openxmlformats.org/officeDocument/2006/relationships/diagramData" Target="diagrams/data7.xml"/><Relationship Id="rId165" Type="http://schemas.openxmlformats.org/officeDocument/2006/relationships/diagramColors" Target="diagrams/colors21.xml"/><Relationship Id="rId186" Type="http://schemas.openxmlformats.org/officeDocument/2006/relationships/hyperlink" Target="https://civilica.com/doc/255262" TargetMode="External"/><Relationship Id="rId211" Type="http://schemas.openxmlformats.org/officeDocument/2006/relationships/header" Target="header21.xml"/><Relationship Id="rId27" Type="http://schemas.openxmlformats.org/officeDocument/2006/relationships/header" Target="header10.xml"/><Relationship Id="rId48" Type="http://schemas.openxmlformats.org/officeDocument/2006/relationships/image" Target="media/image21.jpeg"/><Relationship Id="rId69" Type="http://schemas.microsoft.com/office/2007/relationships/diagramDrawing" Target="diagrams/drawing2.xml"/><Relationship Id="rId113" Type="http://schemas.openxmlformats.org/officeDocument/2006/relationships/diagramQuickStyle" Target="diagrams/quickStyle11.xml"/><Relationship Id="rId134" Type="http://schemas.openxmlformats.org/officeDocument/2006/relationships/diagramQuickStyle" Target="diagrams/quickStyle15.xml"/><Relationship Id="rId80" Type="http://schemas.openxmlformats.org/officeDocument/2006/relationships/diagramData" Target="diagrams/data5.xml"/><Relationship Id="rId155" Type="http://schemas.openxmlformats.org/officeDocument/2006/relationships/diagramColors" Target="diagrams/colors19.xml"/><Relationship Id="rId176" Type="http://schemas.microsoft.com/office/2007/relationships/diagramDrawing" Target="diagrams/drawing23.xml"/><Relationship Id="rId197" Type="http://schemas.openxmlformats.org/officeDocument/2006/relationships/hyperlink" Target="https://iueam.ir/browse.php?a_id=197&amp;slc_lang=fa&amp;sid=1&amp;printcase=1&amp;hbnr=1&amp;hmb=1" TargetMode="External"/><Relationship Id="rId201" Type="http://schemas.openxmlformats.org/officeDocument/2006/relationships/hyperlink" Target="https://www.sciencedirect.com/science/article/pii/S0360132323005309" TargetMode="External"/><Relationship Id="rId17" Type="http://schemas.openxmlformats.org/officeDocument/2006/relationships/header" Target="header3.xml"/><Relationship Id="rId38" Type="http://schemas.openxmlformats.org/officeDocument/2006/relationships/image" Target="media/image11.jpeg"/><Relationship Id="rId59" Type="http://schemas.openxmlformats.org/officeDocument/2006/relationships/header" Target="header17.xml"/><Relationship Id="rId103" Type="http://schemas.openxmlformats.org/officeDocument/2006/relationships/diagramColors" Target="diagrams/colors9.xml"/><Relationship Id="rId124" Type="http://schemas.openxmlformats.org/officeDocument/2006/relationships/diagramColors" Target="diagrams/colors13.xml"/><Relationship Id="rId70" Type="http://schemas.openxmlformats.org/officeDocument/2006/relationships/diagramData" Target="diagrams/data3.xml"/><Relationship Id="rId91" Type="http://schemas.openxmlformats.org/officeDocument/2006/relationships/diagramLayout" Target="diagrams/layout7.xml"/><Relationship Id="rId145" Type="http://schemas.openxmlformats.org/officeDocument/2006/relationships/diagramColors" Target="diagrams/colors17.xml"/><Relationship Id="rId166" Type="http://schemas.microsoft.com/office/2007/relationships/diagramDrawing" Target="diagrams/drawing21.xml"/><Relationship Id="rId187" Type="http://schemas.openxmlformats.org/officeDocument/2006/relationships/hyperlink" Target="https://sid.ir/paper/869811/fa" TargetMode="External"/><Relationship Id="rId1" Type="http://schemas.openxmlformats.org/officeDocument/2006/relationships/customXml" Target="../customXml/item1.xml"/><Relationship Id="rId212" Type="http://schemas.openxmlformats.org/officeDocument/2006/relationships/header" Target="header22.xml"/><Relationship Id="rId28" Type="http://schemas.openxmlformats.org/officeDocument/2006/relationships/header" Target="header11.xml"/><Relationship Id="rId49" Type="http://schemas.openxmlformats.org/officeDocument/2006/relationships/image" Target="media/image22.jpeg"/><Relationship Id="rId114" Type="http://schemas.openxmlformats.org/officeDocument/2006/relationships/diagramColors" Target="diagrams/colors11.xml"/><Relationship Id="rId60" Type="http://schemas.openxmlformats.org/officeDocument/2006/relationships/diagramData" Target="diagrams/data1.xml"/><Relationship Id="rId81" Type="http://schemas.openxmlformats.org/officeDocument/2006/relationships/diagramLayout" Target="diagrams/layout5.xml"/><Relationship Id="rId135" Type="http://schemas.openxmlformats.org/officeDocument/2006/relationships/diagramColors" Target="diagrams/colors15.xml"/><Relationship Id="rId156" Type="http://schemas.microsoft.com/office/2007/relationships/diagramDrawing" Target="diagrams/drawing19.xml"/><Relationship Id="rId177" Type="http://schemas.openxmlformats.org/officeDocument/2006/relationships/image" Target="media/image33.png"/><Relationship Id="rId198" Type="http://schemas.openxmlformats.org/officeDocument/2006/relationships/hyperlink" Target="https://jep.atu.ac.ir/article_11964.html" TargetMode="External"/><Relationship Id="rId202" Type="http://schemas.openxmlformats.org/officeDocument/2006/relationships/hyperlink" Target="https://doi.org/10.1016/j.buildenv.2023.110503" TargetMode="External"/><Relationship Id="rId18" Type="http://schemas.openxmlformats.org/officeDocument/2006/relationships/header" Target="header4.xml"/><Relationship Id="rId39" Type="http://schemas.openxmlformats.org/officeDocument/2006/relationships/image" Target="media/image12.jpeg"/><Relationship Id="rId50" Type="http://schemas.openxmlformats.org/officeDocument/2006/relationships/image" Target="media/image23.jpeg"/><Relationship Id="rId104" Type="http://schemas.microsoft.com/office/2007/relationships/diagramDrawing" Target="diagrams/drawing9.xml"/><Relationship Id="rId125" Type="http://schemas.microsoft.com/office/2007/relationships/diagramDrawing" Target="diagrams/drawing13.xml"/><Relationship Id="rId146" Type="http://schemas.microsoft.com/office/2007/relationships/diagramDrawing" Target="diagrams/drawing17.xml"/><Relationship Id="rId167" Type="http://schemas.openxmlformats.org/officeDocument/2006/relationships/diagramData" Target="diagrams/data22.xml"/><Relationship Id="rId188" Type="http://schemas.openxmlformats.org/officeDocument/2006/relationships/hyperlink" Target="https://www.armanshahrjournal.com/article_173185.html" TargetMode="External"/><Relationship Id="rId71" Type="http://schemas.openxmlformats.org/officeDocument/2006/relationships/diagramLayout" Target="diagrams/layout3.xml"/><Relationship Id="rId92" Type="http://schemas.openxmlformats.org/officeDocument/2006/relationships/diagramQuickStyle" Target="diagrams/quickStyle7.xml"/><Relationship Id="rId213"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eader" Target="header12.xml"/><Relationship Id="rId40" Type="http://schemas.openxmlformats.org/officeDocument/2006/relationships/image" Target="media/image13.jpeg"/><Relationship Id="rId115" Type="http://schemas.microsoft.com/office/2007/relationships/diagramDrawing" Target="diagrams/drawing11.xml"/><Relationship Id="rId136" Type="http://schemas.microsoft.com/office/2007/relationships/diagramDrawing" Target="diagrams/drawing15.xml"/><Relationship Id="rId157" Type="http://schemas.openxmlformats.org/officeDocument/2006/relationships/diagramData" Target="diagrams/data20.xml"/><Relationship Id="rId178" Type="http://schemas.openxmlformats.org/officeDocument/2006/relationships/header" Target="header18.xml"/><Relationship Id="rId61" Type="http://schemas.openxmlformats.org/officeDocument/2006/relationships/diagramLayout" Target="diagrams/layout1.xml"/><Relationship Id="rId82" Type="http://schemas.openxmlformats.org/officeDocument/2006/relationships/diagramQuickStyle" Target="diagrams/quickStyle5.xml"/><Relationship Id="rId199" Type="http://schemas.openxmlformats.org/officeDocument/2006/relationships/hyperlink" Target="https://www.jiera.ir/article_51090.html" TargetMode="External"/><Relationship Id="rId203" Type="http://schemas.openxmlformats.org/officeDocument/2006/relationships/hyperlink" Target="https://timss2019.org/reports/wp-content/themes/timssandpirls/download-center/TIMSS-2019-International-Results-in-Mathematics-and-Science.pdf" TargetMode="External"/><Relationship Id="rId1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4\Downloads\&#1578;&#1605;&#1662;&#1604;&#1740;&#1578;%20&#1575;&#1606;&#1711;&#1604;&#1740;&#1587;&#1740;%20.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4D3B-4504-8A8F-F56B6A9F695D}"/>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4D3B-4504-8A8F-F56B6A9F695D}"/>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4D3B-4504-8A8F-F56B6A9F69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4D3B-4504-8A8F-F56B6A9F695D}"/>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471-43BB-82A0-DEF532678B0E}"/>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471-43BB-82A0-DEF532678B0E}"/>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471-43BB-82A0-DEF532678B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9471-43BB-82A0-DEF532678B0E}"/>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A3-4F96-9E95-3B8561DBE8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A3-4F96-9E95-3B8561DBE8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44A3-4F96-9E95-3B8561DBE821}"/>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64"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00" b="1">
              <a:latin typeface="IRNazanin" panose="02000506000000020002" pitchFamily="2" charset="-78"/>
              <a:cs typeface="B Nazanin" panose="00000400000000000000" pitchFamily="2" charset="-78"/>
            </a:rPr>
            <a:t>ارتباط با همکاران و معلمان</a:t>
          </a:r>
          <a:endParaRPr lang="en-US" sz="100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46"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b="1">
              <a:latin typeface="IRNazanin" panose="02000506000000020002" pitchFamily="2" charset="-78"/>
              <a:cs typeface="B Nazanin" panose="00000400000000000000" pitchFamily="2" charset="-78"/>
            </a:rPr>
            <a:t>وجدانی کارکردن</a:t>
          </a:r>
          <a:endParaRPr lang="en-US" b="1">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b="1">
              <a:latin typeface="IRNazanin" panose="02000506000000020002" pitchFamily="2" charset="-78"/>
              <a:cs typeface="B Nazanin" panose="00000400000000000000" pitchFamily="2" charset="-78"/>
            </a:rPr>
            <a:t>گسترش کار خیر</a:t>
          </a:r>
          <a:endParaRPr lang="en-US" b="1">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b="1">
              <a:latin typeface="IRNazanin" panose="02000506000000020002" pitchFamily="2" charset="-78"/>
              <a:cs typeface="B Nazanin" panose="00000400000000000000" pitchFamily="2" charset="-78"/>
            </a:rPr>
            <a:t>پاکدستی</a:t>
          </a:r>
          <a:endParaRPr lang="en-US" b="1">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2077B0EE-88CC-48B8-9D79-093EC57959D4}">
      <dgm:prSet/>
      <dgm:spPr/>
      <dgm:t>
        <a:bodyPr/>
        <a:lstStyle/>
        <a:p>
          <a:r>
            <a:rPr lang="fa-IR" b="1">
              <a:cs typeface="B Nazanin" panose="00000400000000000000" pitchFamily="2" charset="-78"/>
            </a:rPr>
            <a:t>انسجام نیروها</a:t>
          </a:r>
        </a:p>
      </dgm:t>
    </dgm:pt>
    <dgm:pt modelId="{F662E6BC-320E-4EBD-9CAE-4B992F54657A}" type="parTrans" cxnId="{0524C35E-A49F-4CB3-8E62-D322B7A6B803}">
      <dgm:prSet/>
      <dgm:spPr/>
    </dgm:pt>
    <dgm:pt modelId="{DA270938-F7A2-49EE-B00E-572F30801AC5}" type="sibTrans" cxnId="{0524C35E-A49F-4CB3-8E62-D322B7A6B803}">
      <dgm:prSet/>
      <dgm:spPr/>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4">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4"/>
      <dgm:spPr/>
    </dgm:pt>
    <dgm:pt modelId="{D095FF7B-584E-4F26-B5D7-4B86DCD5B2AF}" type="pres">
      <dgm:prSet presAssocID="{2077B0EE-88CC-48B8-9D79-093EC57959D4}" presName="node" presStyleLbl="node1" presStyleIdx="1" presStyleCnt="4">
        <dgm:presLayoutVars>
          <dgm:bulletEnabled val="1"/>
        </dgm:presLayoutVars>
      </dgm:prSet>
      <dgm:spPr/>
    </dgm:pt>
    <dgm:pt modelId="{118E5587-0943-45D7-9A39-7906F3709039}" type="pres">
      <dgm:prSet presAssocID="{2077B0EE-88CC-48B8-9D79-093EC57959D4}" presName="dummy" presStyleCnt="0"/>
      <dgm:spPr/>
    </dgm:pt>
    <dgm:pt modelId="{355F473C-C59C-4909-88ED-14450ED47179}" type="pres">
      <dgm:prSet presAssocID="{DA270938-F7A2-49EE-B00E-572F30801AC5}" presName="sibTrans" presStyleLbl="sibTrans2D1" presStyleIdx="1" presStyleCnt="4"/>
      <dgm:spPr/>
    </dgm:pt>
    <dgm:pt modelId="{060A6573-361F-4786-9257-ED152F9F39DD}" type="pres">
      <dgm:prSet presAssocID="{20F0ACC7-D8CC-43D8-BEE8-60D53056F602}" presName="node" presStyleLbl="node1" presStyleIdx="2" presStyleCnt="4">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2" presStyleCnt="4"/>
      <dgm:spPr/>
    </dgm:pt>
    <dgm:pt modelId="{691C37B4-D72A-4D7B-9B6F-675237EA46F9}" type="pres">
      <dgm:prSet presAssocID="{038CBD81-1AD9-4432-A1BD-5D6C96E32B4C}" presName="node" presStyleLbl="node1" presStyleIdx="3" presStyleCnt="4">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3" presStyleCnt="4"/>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2"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406FE01D-8E6A-463B-A3CC-E22E268901F0}" type="presOf" srcId="{2077B0EE-88CC-48B8-9D79-093EC57959D4}" destId="{D095FF7B-584E-4F26-B5D7-4B86DCD5B2AF}"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0524C35E-A49F-4CB3-8E62-D322B7A6B803}" srcId="{9D39CC74-A8ED-44DC-89E2-65A818C45B96}" destId="{2077B0EE-88CC-48B8-9D79-093EC57959D4}" srcOrd="1" destOrd="0" parTransId="{F662E6BC-320E-4EBD-9CAE-4B992F54657A}" sibTransId="{DA270938-F7A2-49EE-B00E-572F30801AC5}"/>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3"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7C450DF2-2829-407D-9AE3-58606281D350}" type="presOf" srcId="{DA270938-F7A2-49EE-B00E-572F30801AC5}" destId="{355F473C-C59C-4909-88ED-14450ED47179}"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651ADF1A-47C1-4871-A8AD-51F8A1D9BCE2}" type="presParOf" srcId="{9ACB38CD-EBD9-4B69-AD2D-831BEE753CD8}" destId="{D095FF7B-584E-4F26-B5D7-4B86DCD5B2AF}" srcOrd="4" destOrd="0" presId="urn:microsoft.com/office/officeart/2005/8/layout/radial6"/>
    <dgm:cxn modelId="{99ABDB3F-CB74-4470-8356-23B9F920A046}" type="presParOf" srcId="{9ACB38CD-EBD9-4B69-AD2D-831BEE753CD8}" destId="{118E5587-0943-45D7-9A39-7906F3709039}" srcOrd="5" destOrd="0" presId="urn:microsoft.com/office/officeart/2005/8/layout/radial6"/>
    <dgm:cxn modelId="{1765DD63-9BE3-4EDC-A2D7-D15B481A9891}" type="presParOf" srcId="{9ACB38CD-EBD9-4B69-AD2D-831BEE753CD8}" destId="{355F473C-C59C-4909-88ED-14450ED47179}" srcOrd="6" destOrd="0" presId="urn:microsoft.com/office/officeart/2005/8/layout/radial6"/>
    <dgm:cxn modelId="{5372F5CB-F0A8-4AFF-B3F8-7B37D43A16F9}" type="presParOf" srcId="{9ACB38CD-EBD9-4B69-AD2D-831BEE753CD8}" destId="{060A6573-361F-4786-9257-ED152F9F39DD}" srcOrd="7" destOrd="0" presId="urn:microsoft.com/office/officeart/2005/8/layout/radial6"/>
    <dgm:cxn modelId="{6BBAF3F5-EA7B-4376-8C81-B3172F0B22BE}" type="presParOf" srcId="{9ACB38CD-EBD9-4B69-AD2D-831BEE753CD8}" destId="{1093E090-40FD-40EE-A10E-FBE041A67433}" srcOrd="8" destOrd="0" presId="urn:microsoft.com/office/officeart/2005/8/layout/radial6"/>
    <dgm:cxn modelId="{A5D14E24-AF26-43D0-84B2-E64F22258DED}" type="presParOf" srcId="{9ACB38CD-EBD9-4B69-AD2D-831BEE753CD8}" destId="{472FA7DA-AD5B-4B60-B7E0-F94459FCD6B0}" srcOrd="9" destOrd="0" presId="urn:microsoft.com/office/officeart/2005/8/layout/radial6"/>
    <dgm:cxn modelId="{294BA247-E855-4881-B143-D26939A999BB}" type="presParOf" srcId="{9ACB38CD-EBD9-4B69-AD2D-831BEE753CD8}" destId="{691C37B4-D72A-4D7B-9B6F-675237EA46F9}" srcOrd="10" destOrd="0" presId="urn:microsoft.com/office/officeart/2005/8/layout/radial6"/>
    <dgm:cxn modelId="{4F6AD7D7-C08D-4B4A-ADBB-E531EC0B24B9}" type="presParOf" srcId="{9ACB38CD-EBD9-4B69-AD2D-831BEE753CD8}" destId="{A8A1CE02-9352-4642-AB57-A9E5A79D5C68}" srcOrd="11" destOrd="0" presId="urn:microsoft.com/office/officeart/2005/8/layout/radial6"/>
    <dgm:cxn modelId="{14C2D500-F175-4611-B743-6EEE5CC8E89D}" type="presParOf" srcId="{9ACB38CD-EBD9-4B69-AD2D-831BEE753CD8}" destId="{EE8434D9-65A5-4921-8E95-354B7BAD0241}" srcOrd="12" destOrd="0" presId="urn:microsoft.com/office/officeart/2005/8/layout/radial6"/>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ارتباط با همکاران و معلمان</a:t>
          </a:r>
          <a:endParaRPr lang="en-US" sz="100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5625132"/>
            <a:satOff val="-8440"/>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hade val="51000"/>
                <a:satMod val="130000"/>
              </a:schemeClr>
            </a:gs>
            <a:gs pos="80000">
              <a:schemeClr val="accent2">
                <a:alpha val="50000"/>
                <a:hueOff val="0"/>
                <a:satOff val="0"/>
                <a:lumOff val="0"/>
                <a:alphaOff val="0"/>
                <a:shade val="93000"/>
                <a:satMod val="130000"/>
              </a:schemeClr>
            </a:gs>
            <a:gs pos="100000">
              <a:schemeClr val="accent2">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hade val="51000"/>
                <a:satMod val="130000"/>
              </a:schemeClr>
            </a:gs>
            <a:gs pos="80000">
              <a:schemeClr val="accent3">
                <a:alpha val="50000"/>
                <a:hueOff val="0"/>
                <a:satOff val="0"/>
                <a:lumOff val="0"/>
                <a:alphaOff val="0"/>
                <a:shade val="93000"/>
                <a:satMod val="130000"/>
              </a:schemeClr>
            </a:gs>
            <a:gs pos="100000">
              <a:schemeClr val="accent3">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hade val="51000"/>
                <a:satMod val="130000"/>
              </a:schemeClr>
            </a:gs>
            <a:gs pos="80000">
              <a:schemeClr val="accent4">
                <a:alpha val="50000"/>
                <a:hueOff val="0"/>
                <a:satOff val="0"/>
                <a:lumOff val="0"/>
                <a:alphaOff val="0"/>
                <a:shade val="93000"/>
                <a:satMod val="130000"/>
              </a:schemeClr>
            </a:gs>
            <a:gs pos="100000">
              <a:schemeClr val="accent4">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hade val="51000"/>
                <a:satMod val="130000"/>
              </a:schemeClr>
            </a:gs>
            <a:gs pos="80000">
              <a:schemeClr val="accent5">
                <a:alpha val="50000"/>
                <a:hueOff val="0"/>
                <a:satOff val="0"/>
                <a:lumOff val="0"/>
                <a:alphaOff val="0"/>
                <a:shade val="93000"/>
                <a:satMod val="130000"/>
              </a:schemeClr>
            </a:gs>
            <a:gs pos="100000">
              <a:schemeClr val="accent5">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hade val="51000"/>
                <a:satMod val="130000"/>
              </a:schemeClr>
            </a:gs>
            <a:gs pos="80000">
              <a:schemeClr val="accent6">
                <a:alpha val="50000"/>
                <a:hueOff val="0"/>
                <a:satOff val="0"/>
                <a:lumOff val="0"/>
                <a:alphaOff val="0"/>
                <a:shade val="93000"/>
                <a:satMod val="130000"/>
              </a:schemeClr>
            </a:gs>
            <a:gs pos="100000">
              <a:schemeClr val="accent6">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244532" y="295524"/>
          <a:ext cx="1976255" cy="1976255"/>
        </a:xfrm>
        <a:prstGeom prst="blockArc">
          <a:avLst>
            <a:gd name="adj1" fmla="val 10800000"/>
            <a:gd name="adj2" fmla="val 16200000"/>
            <a:gd name="adj3" fmla="val 463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244532" y="295524"/>
          <a:ext cx="1976255" cy="1976255"/>
        </a:xfrm>
        <a:prstGeom prst="blockArc">
          <a:avLst>
            <a:gd name="adj1" fmla="val 5400000"/>
            <a:gd name="adj2" fmla="val 10800000"/>
            <a:gd name="adj3" fmla="val 4637"/>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55F473C-C59C-4909-88ED-14450ED47179}">
      <dsp:nvSpPr>
        <dsp:cNvPr id="0" name=""/>
        <dsp:cNvSpPr/>
      </dsp:nvSpPr>
      <dsp:spPr>
        <a:xfrm>
          <a:off x="1244532" y="295524"/>
          <a:ext cx="1976255" cy="1976255"/>
        </a:xfrm>
        <a:prstGeom prst="blockArc">
          <a:avLst>
            <a:gd name="adj1" fmla="val 0"/>
            <a:gd name="adj2" fmla="val 5400000"/>
            <a:gd name="adj3" fmla="val 4637"/>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244532" y="295524"/>
          <a:ext cx="1976255" cy="1976255"/>
        </a:xfrm>
        <a:prstGeom prst="blockArc">
          <a:avLst>
            <a:gd name="adj1" fmla="val 16200000"/>
            <a:gd name="adj2" fmla="val 0"/>
            <a:gd name="adj3" fmla="val 463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78060" y="829053"/>
          <a:ext cx="909198" cy="90919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تفکر ارزش‌مدارانه</a:t>
          </a:r>
          <a:endParaRPr lang="en-US" sz="1300" kern="1200">
            <a:latin typeface="IRNazanin" panose="02000506000000020002" pitchFamily="2" charset="-78"/>
            <a:cs typeface="B Nazanin" panose="00000400000000000000" pitchFamily="2" charset="-78"/>
          </a:endParaRPr>
        </a:p>
      </dsp:txBody>
      <dsp:txXfrm>
        <a:off x="1911209" y="962202"/>
        <a:ext cx="642900" cy="642900"/>
      </dsp:txXfrm>
    </dsp:sp>
    <dsp:sp modelId="{C4737CAB-2182-416B-8536-1C1395DAEA4C}">
      <dsp:nvSpPr>
        <dsp:cNvPr id="0" name=""/>
        <dsp:cNvSpPr/>
      </dsp:nvSpPr>
      <dsp:spPr>
        <a:xfrm>
          <a:off x="1914440" y="217"/>
          <a:ext cx="636438" cy="63643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وجدانی کارکردن</a:t>
          </a:r>
          <a:endParaRPr lang="en-US" sz="1000" b="1" kern="1200">
            <a:latin typeface="IRNazanin" panose="02000506000000020002" pitchFamily="2" charset="-78"/>
            <a:cs typeface="B Nazanin" panose="00000400000000000000" pitchFamily="2" charset="-78"/>
          </a:endParaRPr>
        </a:p>
      </dsp:txBody>
      <dsp:txXfrm>
        <a:off x="2007644" y="93421"/>
        <a:ext cx="450030" cy="450030"/>
      </dsp:txXfrm>
    </dsp:sp>
    <dsp:sp modelId="{D095FF7B-584E-4F26-B5D7-4B86DCD5B2AF}">
      <dsp:nvSpPr>
        <dsp:cNvPr id="0" name=""/>
        <dsp:cNvSpPr/>
      </dsp:nvSpPr>
      <dsp:spPr>
        <a:xfrm>
          <a:off x="2879656" y="965433"/>
          <a:ext cx="636438" cy="63643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انسجام نیروها</a:t>
          </a:r>
        </a:p>
      </dsp:txBody>
      <dsp:txXfrm>
        <a:off x="2972860" y="1058637"/>
        <a:ext cx="450030" cy="450030"/>
      </dsp:txXfrm>
    </dsp:sp>
    <dsp:sp modelId="{060A6573-361F-4786-9257-ED152F9F39DD}">
      <dsp:nvSpPr>
        <dsp:cNvPr id="0" name=""/>
        <dsp:cNvSpPr/>
      </dsp:nvSpPr>
      <dsp:spPr>
        <a:xfrm>
          <a:off x="1914440" y="1930648"/>
          <a:ext cx="636438" cy="63643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گسترش کار خیر</a:t>
          </a:r>
          <a:endParaRPr lang="en-US" sz="1000" b="1" kern="1200">
            <a:latin typeface="IRNazanin" panose="02000506000000020002" pitchFamily="2" charset="-78"/>
            <a:cs typeface="B Nazanin" panose="00000400000000000000" pitchFamily="2" charset="-78"/>
          </a:endParaRPr>
        </a:p>
      </dsp:txBody>
      <dsp:txXfrm>
        <a:off x="2007644" y="2023852"/>
        <a:ext cx="450030" cy="450030"/>
      </dsp:txXfrm>
    </dsp:sp>
    <dsp:sp modelId="{691C37B4-D72A-4D7B-9B6F-675237EA46F9}">
      <dsp:nvSpPr>
        <dsp:cNvPr id="0" name=""/>
        <dsp:cNvSpPr/>
      </dsp:nvSpPr>
      <dsp:spPr>
        <a:xfrm>
          <a:off x="949224" y="965433"/>
          <a:ext cx="636438" cy="63643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پاکدستی</a:t>
          </a:r>
          <a:endParaRPr lang="en-US" sz="1000" b="1" kern="1200">
            <a:latin typeface="IRNazanin" panose="02000506000000020002" pitchFamily="2" charset="-78"/>
            <a:cs typeface="B Nazanin" panose="00000400000000000000" pitchFamily="2" charset="-78"/>
          </a:endParaRPr>
        </a:p>
      </dsp:txBody>
      <dsp:txXfrm>
        <a:off x="1042428" y="1058637"/>
        <a:ext cx="450030" cy="4500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5A7AA257746FB84727B1651AF46F0"/>
        <w:category>
          <w:name w:val="General"/>
          <w:gallery w:val="placeholder"/>
        </w:category>
        <w:types>
          <w:type w:val="bbPlcHdr"/>
        </w:types>
        <w:behaviors>
          <w:behavior w:val="content"/>
        </w:behaviors>
        <w:guid w:val="{FB668DD6-43E1-4B5F-9BF0-B4C914844042}"/>
      </w:docPartPr>
      <w:docPartBody>
        <w:p w:rsidR="006C019F" w:rsidRDefault="005A2E39">
          <w:pPr>
            <w:pStyle w:val="0695A7AA257746FB84727B1651AF46F0"/>
          </w:pPr>
          <w:r w:rsidRPr="00C94917">
            <w:rPr>
              <w:rStyle w:val="PlaceholderText"/>
            </w:rPr>
            <w:t>Click here to enter text.</w:t>
          </w:r>
        </w:p>
      </w:docPartBody>
    </w:docPart>
    <w:docPart>
      <w:docPartPr>
        <w:name w:val="DA1E1790AA6A479983C262CC8A427F90"/>
        <w:category>
          <w:name w:val="General"/>
          <w:gallery w:val="placeholder"/>
        </w:category>
        <w:types>
          <w:type w:val="bbPlcHdr"/>
        </w:types>
        <w:behaviors>
          <w:behavior w:val="content"/>
        </w:behaviors>
        <w:guid w:val="{1812FCE7-504C-4BF8-93EA-573DB182E032}"/>
      </w:docPartPr>
      <w:docPartBody>
        <w:p w:rsidR="006C019F" w:rsidRDefault="005A2E39">
          <w:pPr>
            <w:pStyle w:val="DA1E1790AA6A479983C262CC8A427F90"/>
          </w:pPr>
          <w:r w:rsidRPr="00C94917">
            <w:rPr>
              <w:rStyle w:val="PlaceholderText"/>
            </w:rPr>
            <w:t>Click here to enter text.</w:t>
          </w:r>
        </w:p>
      </w:docPartBody>
    </w:docPart>
    <w:docPart>
      <w:docPartPr>
        <w:name w:val="CF52CC6416CC4D448F00CA12B695ADE4"/>
        <w:category>
          <w:name w:val="General"/>
          <w:gallery w:val="placeholder"/>
        </w:category>
        <w:types>
          <w:type w:val="bbPlcHdr"/>
        </w:types>
        <w:behaviors>
          <w:behavior w:val="content"/>
        </w:behaviors>
        <w:guid w:val="{3CA564A5-B13B-43B5-8761-835EDC7573FA}"/>
      </w:docPartPr>
      <w:docPartBody>
        <w:p w:rsidR="006C019F" w:rsidRDefault="005A2E39">
          <w:pPr>
            <w:pStyle w:val="CF52CC6416CC4D448F00CA12B695ADE4"/>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E39"/>
    <w:rsid w:val="0009227C"/>
    <w:rsid w:val="00160154"/>
    <w:rsid w:val="00197058"/>
    <w:rsid w:val="001E2664"/>
    <w:rsid w:val="002354F3"/>
    <w:rsid w:val="002459F7"/>
    <w:rsid w:val="005A2E39"/>
    <w:rsid w:val="005B6B96"/>
    <w:rsid w:val="006C019F"/>
    <w:rsid w:val="007D2271"/>
    <w:rsid w:val="00835B79"/>
    <w:rsid w:val="009F1CBF"/>
    <w:rsid w:val="00BC42F0"/>
    <w:rsid w:val="00D83765"/>
    <w:rsid w:val="00D95E91"/>
    <w:rsid w:val="00EB33DA"/>
    <w:rsid w:val="00F01ADA"/>
    <w:rsid w:val="00F714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5A7AA257746FB84727B1651AF46F0">
    <w:name w:val="0695A7AA257746FB84727B1651AF46F0"/>
  </w:style>
  <w:style w:type="paragraph" w:customStyle="1" w:styleId="DA1E1790AA6A479983C262CC8A427F90">
    <w:name w:val="DA1E1790AA6A479983C262CC8A427F90"/>
  </w:style>
  <w:style w:type="paragraph" w:customStyle="1" w:styleId="CF52CC6416CC4D448F00CA12B695ADE4">
    <w:name w:val="CF52CC6416CC4D448F00CA12B695A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اخت20</b:Tag>
    <b:SourceType>JournalArticle</b:SourceType>
    <b:Guid>{A984FC73-4125-4D3D-85B6-E9D939A5D3A5}</b:Guid>
    <b:Title>Influence of UNESCO in the Development of Lifelong Learning</b:Title>
    <b:JournalName>Open Journal of Social Sciences</b:JournalName>
    <b:Year>2020</b:Year>
    <b:Pages>103-112</b:Pages>
    <b:Author>
      <b:Author>
        <b:NameList>
          <b:Person>
            <b:Last>اختر</b:Last>
            <b:First>جارین</b:First>
          </b:Person>
        </b:NameList>
      </b:Author>
    </b:Author>
    <b:Volume>8</b:Volume>
    <b:DOI>10.4236/jss.2020.83010 </b:DOI>
    <b:RefOrder>1</b:RefOrder>
  </b:Source>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s>
</file>

<file path=customXml/itemProps1.xml><?xml version="1.0" encoding="utf-8"?>
<ds:datastoreItem xmlns:ds="http://schemas.openxmlformats.org/officeDocument/2006/customXml" ds:itemID="{CC046FF9-BEF3-47AD-B379-8F2154E4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تمپلیت انگلیسی .dotm</Template>
  <TotalTime>1166</TotalTime>
  <Pages>225</Pages>
  <Words>52793</Words>
  <Characters>300925</Characters>
  <Application>Microsoft Office Word</Application>
  <DocSecurity>0</DocSecurity>
  <Lines>2507</Lines>
  <Paragraphs>706</Paragraphs>
  <ScaleCrop>false</ScaleCrop>
  <HeadingPairs>
    <vt:vector size="2" baseType="variant">
      <vt:variant>
        <vt:lpstr>Title</vt:lpstr>
      </vt:variant>
      <vt:variant>
        <vt:i4>1</vt:i4>
      </vt:variant>
    </vt:vector>
  </HeadingPairs>
  <TitlesOfParts>
    <vt:vector size="1" baseType="lpstr">
      <vt:lpstr>نوع سند:</vt:lpstr>
    </vt:vector>
  </TitlesOfParts>
  <Company>Grizli777</Company>
  <LinksUpToDate>false</LinksUpToDate>
  <CharactersWithSpaces>353012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نوع سند:</dc:title>
  <dc:subject/>
  <dc:creator>Windows User</dc:creator>
  <cp:keywords/>
  <dc:description/>
  <cp:lastModifiedBy>leila mesbah</cp:lastModifiedBy>
  <cp:revision>26</cp:revision>
  <cp:lastPrinted>2023-09-09T10:40:00Z</cp:lastPrinted>
  <dcterms:created xsi:type="dcterms:W3CDTF">2023-09-09T09:58:00Z</dcterms:created>
  <dcterms:modified xsi:type="dcterms:W3CDTF">2023-09-10T13:45:00Z</dcterms:modified>
</cp:coreProperties>
</file>